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D4022" w14:textId="77777777" w:rsidR="00E778A8" w:rsidRDefault="00E778A8" w:rsidP="00E778A8">
      <w:bookmarkStart w:id="0" w:name="_Hlk67565995"/>
      <w:bookmarkEnd w:id="0"/>
    </w:p>
    <w:p w14:paraId="79923961" w14:textId="77777777" w:rsidR="00E778A8" w:rsidRDefault="00E778A8" w:rsidP="00E778A8"/>
    <w:p w14:paraId="79B0470E" w14:textId="77777777" w:rsidR="00E778A8" w:rsidRDefault="00E778A8" w:rsidP="00E778A8"/>
    <w:p w14:paraId="7AA2D7FF" w14:textId="77777777" w:rsidR="00E778A8" w:rsidRDefault="00E778A8" w:rsidP="00E778A8"/>
    <w:p w14:paraId="544551D7" w14:textId="77777777" w:rsidR="00E778A8" w:rsidRDefault="00E778A8" w:rsidP="00E778A8"/>
    <w:p w14:paraId="026176DB" w14:textId="77777777" w:rsidR="00E778A8" w:rsidRDefault="00E778A8" w:rsidP="00E778A8">
      <w:r>
        <w:rPr>
          <w:noProof/>
        </w:rPr>
        <w:drawing>
          <wp:inline distT="0" distB="0" distL="0" distR="0" wp14:anchorId="06B36963" wp14:editId="2BDEAFF1">
            <wp:extent cx="5943600" cy="34829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82975"/>
                    </a:xfrm>
                    <a:prstGeom prst="rect">
                      <a:avLst/>
                    </a:prstGeom>
                    <a:noFill/>
                    <a:ln>
                      <a:noFill/>
                    </a:ln>
                  </pic:spPr>
                </pic:pic>
              </a:graphicData>
            </a:graphic>
          </wp:inline>
        </w:drawing>
      </w:r>
    </w:p>
    <w:p w14:paraId="7019698D" w14:textId="77777777" w:rsidR="00E778A8" w:rsidRDefault="00E778A8" w:rsidP="00E778A8">
      <w:pPr>
        <w:rPr>
          <w:rFonts w:asciiTheme="majorHAnsi" w:eastAsiaTheme="majorEastAsia" w:hAnsiTheme="majorHAnsi" w:cstheme="majorBidi"/>
          <w:color w:val="F24F4F" w:themeColor="accent1"/>
          <w:sz w:val="36"/>
          <w:szCs w:val="36"/>
        </w:rPr>
      </w:pPr>
      <w:r>
        <w:br w:type="page"/>
      </w:r>
    </w:p>
    <w:p w14:paraId="19F336B2" w14:textId="77777777" w:rsidR="001E6DF5" w:rsidRDefault="003C00AF" w:rsidP="00653F27">
      <w:pPr>
        <w:pStyle w:val="Heading1"/>
      </w:pPr>
      <w:bookmarkStart w:id="1" w:name="_Toc94350584"/>
      <w:r>
        <w:lastRenderedPageBreak/>
        <w:t>Table of Conte</w:t>
      </w:r>
      <w:r w:rsidR="000D5D94">
        <w:t>n</w:t>
      </w:r>
      <w:r>
        <w:t>t</w:t>
      </w:r>
      <w:bookmarkEnd w:id="1"/>
    </w:p>
    <w:p w14:paraId="6B6C442C" w14:textId="24428B74" w:rsidR="00BB148C" w:rsidRDefault="000D5D94">
      <w:pPr>
        <w:pStyle w:val="TOC1"/>
        <w:tabs>
          <w:tab w:val="right" w:leader="dot" w:pos="9350"/>
        </w:tabs>
        <w:rPr>
          <w:b w:val="0"/>
          <w:bCs w:val="0"/>
          <w:caps w:val="0"/>
          <w:noProof/>
          <w:color w:val="auto"/>
          <w:sz w:val="22"/>
          <w:szCs w:val="22"/>
          <w:lang w:eastAsia="en-US"/>
        </w:rPr>
      </w:pPr>
      <w:r>
        <w:rPr>
          <w:smallCaps/>
        </w:rPr>
        <w:fldChar w:fldCharType="begin"/>
      </w:r>
      <w:r>
        <w:instrText xml:space="preserve"> TOC \o "1-2" \h \z \u </w:instrText>
      </w:r>
      <w:r>
        <w:rPr>
          <w:smallCaps/>
        </w:rPr>
        <w:fldChar w:fldCharType="separate"/>
      </w:r>
      <w:hyperlink w:anchor="_Toc94350584" w:history="1">
        <w:r w:rsidR="00BB148C" w:rsidRPr="00912B78">
          <w:rPr>
            <w:rStyle w:val="Hyperlink"/>
            <w:noProof/>
          </w:rPr>
          <w:t>Table of Content</w:t>
        </w:r>
        <w:r w:rsidR="00BB148C">
          <w:rPr>
            <w:noProof/>
            <w:webHidden/>
          </w:rPr>
          <w:tab/>
        </w:r>
        <w:r w:rsidR="00BB148C">
          <w:rPr>
            <w:noProof/>
            <w:webHidden/>
          </w:rPr>
          <w:fldChar w:fldCharType="begin"/>
        </w:r>
        <w:r w:rsidR="00BB148C">
          <w:rPr>
            <w:noProof/>
            <w:webHidden/>
          </w:rPr>
          <w:instrText xml:space="preserve"> PAGEREF _Toc94350584 \h </w:instrText>
        </w:r>
        <w:r w:rsidR="00BB148C">
          <w:rPr>
            <w:noProof/>
            <w:webHidden/>
          </w:rPr>
        </w:r>
        <w:r w:rsidR="00BB148C">
          <w:rPr>
            <w:noProof/>
            <w:webHidden/>
          </w:rPr>
          <w:fldChar w:fldCharType="separate"/>
        </w:r>
        <w:r w:rsidR="00547236">
          <w:rPr>
            <w:noProof/>
            <w:webHidden/>
          </w:rPr>
          <w:t>2</w:t>
        </w:r>
        <w:r w:rsidR="00BB148C">
          <w:rPr>
            <w:noProof/>
            <w:webHidden/>
          </w:rPr>
          <w:fldChar w:fldCharType="end"/>
        </w:r>
      </w:hyperlink>
    </w:p>
    <w:p w14:paraId="338046B8" w14:textId="3C9C8CC9" w:rsidR="00BB148C" w:rsidRDefault="009D004C">
      <w:pPr>
        <w:pStyle w:val="TOC1"/>
        <w:tabs>
          <w:tab w:val="right" w:leader="dot" w:pos="9350"/>
        </w:tabs>
        <w:rPr>
          <w:b w:val="0"/>
          <w:bCs w:val="0"/>
          <w:caps w:val="0"/>
          <w:noProof/>
          <w:color w:val="auto"/>
          <w:sz w:val="22"/>
          <w:szCs w:val="22"/>
          <w:lang w:eastAsia="en-US"/>
        </w:rPr>
      </w:pPr>
      <w:hyperlink w:anchor="_Toc94350585" w:history="1">
        <w:r w:rsidR="00BB148C" w:rsidRPr="00912B78">
          <w:rPr>
            <w:rStyle w:val="Hyperlink"/>
            <w:noProof/>
          </w:rPr>
          <w:t>1.Language Fundamentals</w:t>
        </w:r>
        <w:r w:rsidR="00BB148C">
          <w:rPr>
            <w:noProof/>
            <w:webHidden/>
          </w:rPr>
          <w:tab/>
        </w:r>
        <w:r w:rsidR="00BB148C">
          <w:rPr>
            <w:noProof/>
            <w:webHidden/>
          </w:rPr>
          <w:fldChar w:fldCharType="begin"/>
        </w:r>
        <w:r w:rsidR="00BB148C">
          <w:rPr>
            <w:noProof/>
            <w:webHidden/>
          </w:rPr>
          <w:instrText xml:space="preserve"> PAGEREF _Toc94350585 \h </w:instrText>
        </w:r>
        <w:r w:rsidR="00BB148C">
          <w:rPr>
            <w:noProof/>
            <w:webHidden/>
          </w:rPr>
        </w:r>
        <w:r w:rsidR="00BB148C">
          <w:rPr>
            <w:noProof/>
            <w:webHidden/>
          </w:rPr>
          <w:fldChar w:fldCharType="separate"/>
        </w:r>
        <w:r w:rsidR="00547236">
          <w:rPr>
            <w:noProof/>
            <w:webHidden/>
          </w:rPr>
          <w:t>5</w:t>
        </w:r>
        <w:r w:rsidR="00BB148C">
          <w:rPr>
            <w:noProof/>
            <w:webHidden/>
          </w:rPr>
          <w:fldChar w:fldCharType="end"/>
        </w:r>
      </w:hyperlink>
    </w:p>
    <w:p w14:paraId="5B25C8B3" w14:textId="77A39BD1" w:rsidR="00BB148C" w:rsidRDefault="009D004C">
      <w:pPr>
        <w:pStyle w:val="TOC2"/>
        <w:tabs>
          <w:tab w:val="right" w:leader="dot" w:pos="9350"/>
        </w:tabs>
        <w:rPr>
          <w:smallCaps w:val="0"/>
          <w:noProof/>
          <w:color w:val="auto"/>
          <w:sz w:val="22"/>
          <w:szCs w:val="22"/>
          <w:lang w:eastAsia="en-US"/>
        </w:rPr>
      </w:pPr>
      <w:hyperlink w:anchor="_Toc94350586" w:history="1">
        <w:r w:rsidR="00BB148C" w:rsidRPr="00912B78">
          <w:rPr>
            <w:rStyle w:val="Hyperlink"/>
            <w:noProof/>
          </w:rPr>
          <w:t>Features of Java</w:t>
        </w:r>
        <w:r w:rsidR="00BB148C">
          <w:rPr>
            <w:noProof/>
            <w:webHidden/>
          </w:rPr>
          <w:tab/>
        </w:r>
        <w:r w:rsidR="00BB148C">
          <w:rPr>
            <w:noProof/>
            <w:webHidden/>
          </w:rPr>
          <w:fldChar w:fldCharType="begin"/>
        </w:r>
        <w:r w:rsidR="00BB148C">
          <w:rPr>
            <w:noProof/>
            <w:webHidden/>
          </w:rPr>
          <w:instrText xml:space="preserve"> PAGEREF _Toc94350586 \h </w:instrText>
        </w:r>
        <w:r w:rsidR="00BB148C">
          <w:rPr>
            <w:noProof/>
            <w:webHidden/>
          </w:rPr>
        </w:r>
        <w:r w:rsidR="00BB148C">
          <w:rPr>
            <w:noProof/>
            <w:webHidden/>
          </w:rPr>
          <w:fldChar w:fldCharType="separate"/>
        </w:r>
        <w:r w:rsidR="00547236">
          <w:rPr>
            <w:noProof/>
            <w:webHidden/>
          </w:rPr>
          <w:t>5</w:t>
        </w:r>
        <w:r w:rsidR="00BB148C">
          <w:rPr>
            <w:noProof/>
            <w:webHidden/>
          </w:rPr>
          <w:fldChar w:fldCharType="end"/>
        </w:r>
      </w:hyperlink>
    </w:p>
    <w:p w14:paraId="53915C49" w14:textId="6B1BCDAA" w:rsidR="00BB148C" w:rsidRDefault="009D004C">
      <w:pPr>
        <w:pStyle w:val="TOC2"/>
        <w:tabs>
          <w:tab w:val="right" w:leader="dot" w:pos="9350"/>
        </w:tabs>
        <w:rPr>
          <w:smallCaps w:val="0"/>
          <w:noProof/>
          <w:color w:val="auto"/>
          <w:sz w:val="22"/>
          <w:szCs w:val="22"/>
          <w:lang w:eastAsia="en-US"/>
        </w:rPr>
      </w:pPr>
      <w:hyperlink w:anchor="_Toc94350587" w:history="1">
        <w:r w:rsidR="00BB148C" w:rsidRPr="00912B78">
          <w:rPr>
            <w:rStyle w:val="Hyperlink"/>
            <w:noProof/>
          </w:rPr>
          <w:t>Java – JDK, JRE and JVM</w:t>
        </w:r>
        <w:r w:rsidR="00BB148C">
          <w:rPr>
            <w:noProof/>
            <w:webHidden/>
          </w:rPr>
          <w:tab/>
        </w:r>
        <w:r w:rsidR="00BB148C">
          <w:rPr>
            <w:noProof/>
            <w:webHidden/>
          </w:rPr>
          <w:fldChar w:fldCharType="begin"/>
        </w:r>
        <w:r w:rsidR="00BB148C">
          <w:rPr>
            <w:noProof/>
            <w:webHidden/>
          </w:rPr>
          <w:instrText xml:space="preserve"> PAGEREF _Toc94350587 \h </w:instrText>
        </w:r>
        <w:r w:rsidR="00BB148C">
          <w:rPr>
            <w:noProof/>
            <w:webHidden/>
          </w:rPr>
        </w:r>
        <w:r w:rsidR="00BB148C">
          <w:rPr>
            <w:noProof/>
            <w:webHidden/>
          </w:rPr>
          <w:fldChar w:fldCharType="separate"/>
        </w:r>
        <w:r w:rsidR="00547236">
          <w:rPr>
            <w:noProof/>
            <w:webHidden/>
          </w:rPr>
          <w:t>7</w:t>
        </w:r>
        <w:r w:rsidR="00BB148C">
          <w:rPr>
            <w:noProof/>
            <w:webHidden/>
          </w:rPr>
          <w:fldChar w:fldCharType="end"/>
        </w:r>
      </w:hyperlink>
    </w:p>
    <w:p w14:paraId="0A8E2D85" w14:textId="3FCD3F02" w:rsidR="00BB148C" w:rsidRDefault="009D004C">
      <w:pPr>
        <w:pStyle w:val="TOC2"/>
        <w:tabs>
          <w:tab w:val="right" w:leader="dot" w:pos="9350"/>
        </w:tabs>
        <w:rPr>
          <w:smallCaps w:val="0"/>
          <w:noProof/>
          <w:color w:val="auto"/>
          <w:sz w:val="22"/>
          <w:szCs w:val="22"/>
          <w:lang w:eastAsia="en-US"/>
        </w:rPr>
      </w:pPr>
      <w:hyperlink w:anchor="_Toc94350588" w:history="1">
        <w:r w:rsidR="00BB148C" w:rsidRPr="00912B78">
          <w:rPr>
            <w:rStyle w:val="Hyperlink"/>
            <w:noProof/>
          </w:rPr>
          <w:t>Identifiers</w:t>
        </w:r>
        <w:r w:rsidR="00BB148C">
          <w:rPr>
            <w:noProof/>
            <w:webHidden/>
          </w:rPr>
          <w:tab/>
        </w:r>
        <w:r w:rsidR="00BB148C">
          <w:rPr>
            <w:noProof/>
            <w:webHidden/>
          </w:rPr>
          <w:fldChar w:fldCharType="begin"/>
        </w:r>
        <w:r w:rsidR="00BB148C">
          <w:rPr>
            <w:noProof/>
            <w:webHidden/>
          </w:rPr>
          <w:instrText xml:space="preserve"> PAGEREF _Toc94350588 \h </w:instrText>
        </w:r>
        <w:r w:rsidR="00BB148C">
          <w:rPr>
            <w:noProof/>
            <w:webHidden/>
          </w:rPr>
        </w:r>
        <w:r w:rsidR="00BB148C">
          <w:rPr>
            <w:noProof/>
            <w:webHidden/>
          </w:rPr>
          <w:fldChar w:fldCharType="separate"/>
        </w:r>
        <w:r w:rsidR="00547236">
          <w:rPr>
            <w:noProof/>
            <w:webHidden/>
          </w:rPr>
          <w:t>9</w:t>
        </w:r>
        <w:r w:rsidR="00BB148C">
          <w:rPr>
            <w:noProof/>
            <w:webHidden/>
          </w:rPr>
          <w:fldChar w:fldCharType="end"/>
        </w:r>
      </w:hyperlink>
    </w:p>
    <w:p w14:paraId="0B75085C" w14:textId="0447E511" w:rsidR="00BB148C" w:rsidRDefault="009D004C">
      <w:pPr>
        <w:pStyle w:val="TOC2"/>
        <w:tabs>
          <w:tab w:val="right" w:leader="dot" w:pos="9350"/>
        </w:tabs>
        <w:rPr>
          <w:smallCaps w:val="0"/>
          <w:noProof/>
          <w:color w:val="auto"/>
          <w:sz w:val="22"/>
          <w:szCs w:val="22"/>
          <w:lang w:eastAsia="en-US"/>
        </w:rPr>
      </w:pPr>
      <w:hyperlink w:anchor="_Toc94350589" w:history="1">
        <w:r w:rsidR="00BB148C" w:rsidRPr="00912B78">
          <w:rPr>
            <w:rStyle w:val="Hyperlink"/>
            <w:noProof/>
          </w:rPr>
          <w:t>Keywords</w:t>
        </w:r>
        <w:r w:rsidR="00BB148C">
          <w:rPr>
            <w:noProof/>
            <w:webHidden/>
          </w:rPr>
          <w:tab/>
        </w:r>
        <w:r w:rsidR="00BB148C">
          <w:rPr>
            <w:noProof/>
            <w:webHidden/>
          </w:rPr>
          <w:fldChar w:fldCharType="begin"/>
        </w:r>
        <w:r w:rsidR="00BB148C">
          <w:rPr>
            <w:noProof/>
            <w:webHidden/>
          </w:rPr>
          <w:instrText xml:space="preserve"> PAGEREF _Toc94350589 \h </w:instrText>
        </w:r>
        <w:r w:rsidR="00BB148C">
          <w:rPr>
            <w:noProof/>
            <w:webHidden/>
          </w:rPr>
        </w:r>
        <w:r w:rsidR="00BB148C">
          <w:rPr>
            <w:noProof/>
            <w:webHidden/>
          </w:rPr>
          <w:fldChar w:fldCharType="separate"/>
        </w:r>
        <w:r w:rsidR="00547236">
          <w:rPr>
            <w:noProof/>
            <w:webHidden/>
          </w:rPr>
          <w:t>10</w:t>
        </w:r>
        <w:r w:rsidR="00BB148C">
          <w:rPr>
            <w:noProof/>
            <w:webHidden/>
          </w:rPr>
          <w:fldChar w:fldCharType="end"/>
        </w:r>
      </w:hyperlink>
    </w:p>
    <w:p w14:paraId="23CE5803" w14:textId="7D4E76B1" w:rsidR="00BB148C" w:rsidRDefault="009D004C">
      <w:pPr>
        <w:pStyle w:val="TOC2"/>
        <w:tabs>
          <w:tab w:val="right" w:leader="dot" w:pos="9350"/>
        </w:tabs>
        <w:rPr>
          <w:smallCaps w:val="0"/>
          <w:noProof/>
          <w:color w:val="auto"/>
          <w:sz w:val="22"/>
          <w:szCs w:val="22"/>
          <w:lang w:eastAsia="en-US"/>
        </w:rPr>
      </w:pPr>
      <w:hyperlink w:anchor="_Toc94350590" w:history="1">
        <w:r w:rsidR="00BB148C" w:rsidRPr="00912B78">
          <w:rPr>
            <w:rStyle w:val="Hyperlink"/>
            <w:noProof/>
          </w:rPr>
          <w:t>Comments</w:t>
        </w:r>
        <w:r w:rsidR="00BB148C">
          <w:rPr>
            <w:noProof/>
            <w:webHidden/>
          </w:rPr>
          <w:tab/>
        </w:r>
        <w:r w:rsidR="00BB148C">
          <w:rPr>
            <w:noProof/>
            <w:webHidden/>
          </w:rPr>
          <w:fldChar w:fldCharType="begin"/>
        </w:r>
        <w:r w:rsidR="00BB148C">
          <w:rPr>
            <w:noProof/>
            <w:webHidden/>
          </w:rPr>
          <w:instrText xml:space="preserve"> PAGEREF _Toc94350590 \h </w:instrText>
        </w:r>
        <w:r w:rsidR="00BB148C">
          <w:rPr>
            <w:noProof/>
            <w:webHidden/>
          </w:rPr>
        </w:r>
        <w:r w:rsidR="00BB148C">
          <w:rPr>
            <w:noProof/>
            <w:webHidden/>
          </w:rPr>
          <w:fldChar w:fldCharType="separate"/>
        </w:r>
        <w:r w:rsidR="00547236">
          <w:rPr>
            <w:noProof/>
            <w:webHidden/>
          </w:rPr>
          <w:t>10</w:t>
        </w:r>
        <w:r w:rsidR="00BB148C">
          <w:rPr>
            <w:noProof/>
            <w:webHidden/>
          </w:rPr>
          <w:fldChar w:fldCharType="end"/>
        </w:r>
      </w:hyperlink>
    </w:p>
    <w:p w14:paraId="3E133379" w14:textId="2F972082" w:rsidR="00BB148C" w:rsidRDefault="009D004C">
      <w:pPr>
        <w:pStyle w:val="TOC2"/>
        <w:tabs>
          <w:tab w:val="right" w:leader="dot" w:pos="9350"/>
        </w:tabs>
        <w:rPr>
          <w:smallCaps w:val="0"/>
          <w:noProof/>
          <w:color w:val="auto"/>
          <w:sz w:val="22"/>
          <w:szCs w:val="22"/>
          <w:lang w:eastAsia="en-US"/>
        </w:rPr>
      </w:pPr>
      <w:hyperlink w:anchor="_Toc94350591" w:history="1">
        <w:r w:rsidR="00BB148C" w:rsidRPr="00912B78">
          <w:rPr>
            <w:rStyle w:val="Hyperlink"/>
            <w:noProof/>
          </w:rPr>
          <w:t>Datatypes</w:t>
        </w:r>
        <w:r w:rsidR="00BB148C">
          <w:rPr>
            <w:noProof/>
            <w:webHidden/>
          </w:rPr>
          <w:tab/>
        </w:r>
        <w:r w:rsidR="00BB148C">
          <w:rPr>
            <w:noProof/>
            <w:webHidden/>
          </w:rPr>
          <w:fldChar w:fldCharType="begin"/>
        </w:r>
        <w:r w:rsidR="00BB148C">
          <w:rPr>
            <w:noProof/>
            <w:webHidden/>
          </w:rPr>
          <w:instrText xml:space="preserve"> PAGEREF _Toc94350591 \h </w:instrText>
        </w:r>
        <w:r w:rsidR="00BB148C">
          <w:rPr>
            <w:noProof/>
            <w:webHidden/>
          </w:rPr>
        </w:r>
        <w:r w:rsidR="00BB148C">
          <w:rPr>
            <w:noProof/>
            <w:webHidden/>
          </w:rPr>
          <w:fldChar w:fldCharType="separate"/>
        </w:r>
        <w:r w:rsidR="00547236">
          <w:rPr>
            <w:noProof/>
            <w:webHidden/>
          </w:rPr>
          <w:t>10</w:t>
        </w:r>
        <w:r w:rsidR="00BB148C">
          <w:rPr>
            <w:noProof/>
            <w:webHidden/>
          </w:rPr>
          <w:fldChar w:fldCharType="end"/>
        </w:r>
      </w:hyperlink>
    </w:p>
    <w:p w14:paraId="01AA6E45" w14:textId="0E05B4C8" w:rsidR="00BB148C" w:rsidRDefault="009D004C">
      <w:pPr>
        <w:pStyle w:val="TOC2"/>
        <w:tabs>
          <w:tab w:val="right" w:leader="dot" w:pos="9350"/>
        </w:tabs>
        <w:rPr>
          <w:smallCaps w:val="0"/>
          <w:noProof/>
          <w:color w:val="auto"/>
          <w:sz w:val="22"/>
          <w:szCs w:val="22"/>
          <w:lang w:eastAsia="en-US"/>
        </w:rPr>
      </w:pPr>
      <w:hyperlink w:anchor="_Toc94350592" w:history="1">
        <w:r w:rsidR="00BB148C" w:rsidRPr="00912B78">
          <w:rPr>
            <w:rStyle w:val="Hyperlink"/>
            <w:noProof/>
          </w:rPr>
          <w:t>Literals</w:t>
        </w:r>
        <w:r w:rsidR="00BB148C">
          <w:rPr>
            <w:noProof/>
            <w:webHidden/>
          </w:rPr>
          <w:tab/>
        </w:r>
        <w:r w:rsidR="00BB148C">
          <w:rPr>
            <w:noProof/>
            <w:webHidden/>
          </w:rPr>
          <w:fldChar w:fldCharType="begin"/>
        </w:r>
        <w:r w:rsidR="00BB148C">
          <w:rPr>
            <w:noProof/>
            <w:webHidden/>
          </w:rPr>
          <w:instrText xml:space="preserve"> PAGEREF _Toc94350592 \h </w:instrText>
        </w:r>
        <w:r w:rsidR="00BB148C">
          <w:rPr>
            <w:noProof/>
            <w:webHidden/>
          </w:rPr>
        </w:r>
        <w:r w:rsidR="00BB148C">
          <w:rPr>
            <w:noProof/>
            <w:webHidden/>
          </w:rPr>
          <w:fldChar w:fldCharType="separate"/>
        </w:r>
        <w:r w:rsidR="00547236">
          <w:rPr>
            <w:noProof/>
            <w:webHidden/>
          </w:rPr>
          <w:t>11</w:t>
        </w:r>
        <w:r w:rsidR="00BB148C">
          <w:rPr>
            <w:noProof/>
            <w:webHidden/>
          </w:rPr>
          <w:fldChar w:fldCharType="end"/>
        </w:r>
      </w:hyperlink>
    </w:p>
    <w:p w14:paraId="02550138" w14:textId="5239A861" w:rsidR="00BB148C" w:rsidRDefault="009D004C">
      <w:pPr>
        <w:pStyle w:val="TOC2"/>
        <w:tabs>
          <w:tab w:val="right" w:leader="dot" w:pos="9350"/>
        </w:tabs>
        <w:rPr>
          <w:smallCaps w:val="0"/>
          <w:noProof/>
          <w:color w:val="auto"/>
          <w:sz w:val="22"/>
          <w:szCs w:val="22"/>
          <w:lang w:eastAsia="en-US"/>
        </w:rPr>
      </w:pPr>
      <w:hyperlink w:anchor="_Toc94350593" w:history="1">
        <w:r w:rsidR="00BB148C" w:rsidRPr="00912B78">
          <w:rPr>
            <w:rStyle w:val="Hyperlink"/>
            <w:noProof/>
          </w:rPr>
          <w:t>Arrays</w:t>
        </w:r>
        <w:r w:rsidR="00BB148C">
          <w:rPr>
            <w:noProof/>
            <w:webHidden/>
          </w:rPr>
          <w:tab/>
        </w:r>
        <w:r w:rsidR="00BB148C">
          <w:rPr>
            <w:noProof/>
            <w:webHidden/>
          </w:rPr>
          <w:fldChar w:fldCharType="begin"/>
        </w:r>
        <w:r w:rsidR="00BB148C">
          <w:rPr>
            <w:noProof/>
            <w:webHidden/>
          </w:rPr>
          <w:instrText xml:space="preserve"> PAGEREF _Toc94350593 \h </w:instrText>
        </w:r>
        <w:r w:rsidR="00BB148C">
          <w:rPr>
            <w:noProof/>
            <w:webHidden/>
          </w:rPr>
        </w:r>
        <w:r w:rsidR="00BB148C">
          <w:rPr>
            <w:noProof/>
            <w:webHidden/>
          </w:rPr>
          <w:fldChar w:fldCharType="separate"/>
        </w:r>
        <w:r w:rsidR="00547236">
          <w:rPr>
            <w:noProof/>
            <w:webHidden/>
          </w:rPr>
          <w:t>13</w:t>
        </w:r>
        <w:r w:rsidR="00BB148C">
          <w:rPr>
            <w:noProof/>
            <w:webHidden/>
          </w:rPr>
          <w:fldChar w:fldCharType="end"/>
        </w:r>
      </w:hyperlink>
    </w:p>
    <w:p w14:paraId="121C8502" w14:textId="7C8055C1" w:rsidR="00BB148C" w:rsidRDefault="009D004C">
      <w:pPr>
        <w:pStyle w:val="TOC2"/>
        <w:tabs>
          <w:tab w:val="right" w:leader="dot" w:pos="9350"/>
        </w:tabs>
        <w:rPr>
          <w:smallCaps w:val="0"/>
          <w:noProof/>
          <w:color w:val="auto"/>
          <w:sz w:val="22"/>
          <w:szCs w:val="22"/>
          <w:lang w:eastAsia="en-US"/>
        </w:rPr>
      </w:pPr>
      <w:hyperlink w:anchor="_Toc94350594" w:history="1">
        <w:r w:rsidR="00BB148C" w:rsidRPr="00912B78">
          <w:rPr>
            <w:rStyle w:val="Hyperlink"/>
            <w:noProof/>
          </w:rPr>
          <w:t>Types of Variables</w:t>
        </w:r>
        <w:r w:rsidR="00BB148C">
          <w:rPr>
            <w:noProof/>
            <w:webHidden/>
          </w:rPr>
          <w:tab/>
        </w:r>
        <w:r w:rsidR="00BB148C">
          <w:rPr>
            <w:noProof/>
            <w:webHidden/>
          </w:rPr>
          <w:fldChar w:fldCharType="begin"/>
        </w:r>
        <w:r w:rsidR="00BB148C">
          <w:rPr>
            <w:noProof/>
            <w:webHidden/>
          </w:rPr>
          <w:instrText xml:space="preserve"> PAGEREF _Toc94350594 \h </w:instrText>
        </w:r>
        <w:r w:rsidR="00BB148C">
          <w:rPr>
            <w:noProof/>
            <w:webHidden/>
          </w:rPr>
        </w:r>
        <w:r w:rsidR="00BB148C">
          <w:rPr>
            <w:noProof/>
            <w:webHidden/>
          </w:rPr>
          <w:fldChar w:fldCharType="separate"/>
        </w:r>
        <w:r w:rsidR="00547236">
          <w:rPr>
            <w:noProof/>
            <w:webHidden/>
          </w:rPr>
          <w:t>15</w:t>
        </w:r>
        <w:r w:rsidR="00BB148C">
          <w:rPr>
            <w:noProof/>
            <w:webHidden/>
          </w:rPr>
          <w:fldChar w:fldCharType="end"/>
        </w:r>
      </w:hyperlink>
    </w:p>
    <w:p w14:paraId="6B276906" w14:textId="1BD9D9DE" w:rsidR="00BB148C" w:rsidRDefault="009D004C">
      <w:pPr>
        <w:pStyle w:val="TOC2"/>
        <w:tabs>
          <w:tab w:val="right" w:leader="dot" w:pos="9350"/>
        </w:tabs>
        <w:rPr>
          <w:smallCaps w:val="0"/>
          <w:noProof/>
          <w:color w:val="auto"/>
          <w:sz w:val="22"/>
          <w:szCs w:val="22"/>
          <w:lang w:eastAsia="en-US"/>
        </w:rPr>
      </w:pPr>
      <w:hyperlink w:anchor="_Toc94350595" w:history="1">
        <w:r w:rsidR="00BB148C" w:rsidRPr="00912B78">
          <w:rPr>
            <w:rStyle w:val="Hyperlink"/>
            <w:noProof/>
          </w:rPr>
          <w:t>main() method</w:t>
        </w:r>
        <w:r w:rsidR="00BB148C">
          <w:rPr>
            <w:noProof/>
            <w:webHidden/>
          </w:rPr>
          <w:tab/>
        </w:r>
        <w:r w:rsidR="00BB148C">
          <w:rPr>
            <w:noProof/>
            <w:webHidden/>
          </w:rPr>
          <w:fldChar w:fldCharType="begin"/>
        </w:r>
        <w:r w:rsidR="00BB148C">
          <w:rPr>
            <w:noProof/>
            <w:webHidden/>
          </w:rPr>
          <w:instrText xml:space="preserve"> PAGEREF _Toc94350595 \h </w:instrText>
        </w:r>
        <w:r w:rsidR="00BB148C">
          <w:rPr>
            <w:noProof/>
            <w:webHidden/>
          </w:rPr>
        </w:r>
        <w:r w:rsidR="00BB148C">
          <w:rPr>
            <w:noProof/>
            <w:webHidden/>
          </w:rPr>
          <w:fldChar w:fldCharType="separate"/>
        </w:r>
        <w:r w:rsidR="00547236">
          <w:rPr>
            <w:noProof/>
            <w:webHidden/>
          </w:rPr>
          <w:t>17</w:t>
        </w:r>
        <w:r w:rsidR="00BB148C">
          <w:rPr>
            <w:noProof/>
            <w:webHidden/>
          </w:rPr>
          <w:fldChar w:fldCharType="end"/>
        </w:r>
      </w:hyperlink>
    </w:p>
    <w:p w14:paraId="61F4F273" w14:textId="6C3903BA" w:rsidR="00BB148C" w:rsidRDefault="009D004C">
      <w:pPr>
        <w:pStyle w:val="TOC2"/>
        <w:tabs>
          <w:tab w:val="right" w:leader="dot" w:pos="9350"/>
        </w:tabs>
        <w:rPr>
          <w:smallCaps w:val="0"/>
          <w:noProof/>
          <w:color w:val="auto"/>
          <w:sz w:val="22"/>
          <w:szCs w:val="22"/>
          <w:lang w:eastAsia="en-US"/>
        </w:rPr>
      </w:pPr>
      <w:hyperlink w:anchor="_Toc94350596" w:history="1">
        <w:r w:rsidR="00BB148C" w:rsidRPr="00912B78">
          <w:rPr>
            <w:rStyle w:val="Hyperlink"/>
            <w:noProof/>
          </w:rPr>
          <w:t>Operators</w:t>
        </w:r>
        <w:r w:rsidR="00BB148C">
          <w:rPr>
            <w:noProof/>
            <w:webHidden/>
          </w:rPr>
          <w:tab/>
        </w:r>
        <w:r w:rsidR="00BB148C">
          <w:rPr>
            <w:noProof/>
            <w:webHidden/>
          </w:rPr>
          <w:fldChar w:fldCharType="begin"/>
        </w:r>
        <w:r w:rsidR="00BB148C">
          <w:rPr>
            <w:noProof/>
            <w:webHidden/>
          </w:rPr>
          <w:instrText xml:space="preserve"> PAGEREF _Toc94350596 \h </w:instrText>
        </w:r>
        <w:r w:rsidR="00BB148C">
          <w:rPr>
            <w:noProof/>
            <w:webHidden/>
          </w:rPr>
        </w:r>
        <w:r w:rsidR="00BB148C">
          <w:rPr>
            <w:noProof/>
            <w:webHidden/>
          </w:rPr>
          <w:fldChar w:fldCharType="separate"/>
        </w:r>
        <w:r w:rsidR="00547236">
          <w:rPr>
            <w:noProof/>
            <w:webHidden/>
          </w:rPr>
          <w:t>17</w:t>
        </w:r>
        <w:r w:rsidR="00BB148C">
          <w:rPr>
            <w:noProof/>
            <w:webHidden/>
          </w:rPr>
          <w:fldChar w:fldCharType="end"/>
        </w:r>
      </w:hyperlink>
    </w:p>
    <w:p w14:paraId="0D06035E" w14:textId="5703BC81" w:rsidR="00BB148C" w:rsidRDefault="009D004C">
      <w:pPr>
        <w:pStyle w:val="TOC2"/>
        <w:tabs>
          <w:tab w:val="right" w:leader="dot" w:pos="9350"/>
        </w:tabs>
        <w:rPr>
          <w:smallCaps w:val="0"/>
          <w:noProof/>
          <w:color w:val="auto"/>
          <w:sz w:val="22"/>
          <w:szCs w:val="22"/>
          <w:lang w:eastAsia="en-US"/>
        </w:rPr>
      </w:pPr>
      <w:hyperlink w:anchor="_Toc94350597" w:history="1">
        <w:r w:rsidR="00BB148C" w:rsidRPr="00912B78">
          <w:rPr>
            <w:rStyle w:val="Hyperlink"/>
            <w:noProof/>
          </w:rPr>
          <w:t>Flow Control</w:t>
        </w:r>
        <w:r w:rsidR="00BB148C">
          <w:rPr>
            <w:noProof/>
            <w:webHidden/>
          </w:rPr>
          <w:tab/>
        </w:r>
        <w:r w:rsidR="00BB148C">
          <w:rPr>
            <w:noProof/>
            <w:webHidden/>
          </w:rPr>
          <w:fldChar w:fldCharType="begin"/>
        </w:r>
        <w:r w:rsidR="00BB148C">
          <w:rPr>
            <w:noProof/>
            <w:webHidden/>
          </w:rPr>
          <w:instrText xml:space="preserve"> PAGEREF _Toc94350597 \h </w:instrText>
        </w:r>
        <w:r w:rsidR="00BB148C">
          <w:rPr>
            <w:noProof/>
            <w:webHidden/>
          </w:rPr>
        </w:r>
        <w:r w:rsidR="00BB148C">
          <w:rPr>
            <w:noProof/>
            <w:webHidden/>
          </w:rPr>
          <w:fldChar w:fldCharType="separate"/>
        </w:r>
        <w:r w:rsidR="00547236">
          <w:rPr>
            <w:noProof/>
            <w:webHidden/>
          </w:rPr>
          <w:t>20</w:t>
        </w:r>
        <w:r w:rsidR="00BB148C">
          <w:rPr>
            <w:noProof/>
            <w:webHidden/>
          </w:rPr>
          <w:fldChar w:fldCharType="end"/>
        </w:r>
      </w:hyperlink>
    </w:p>
    <w:p w14:paraId="3ABBDB9B" w14:textId="18A88C0D" w:rsidR="00BB148C" w:rsidRDefault="009D004C">
      <w:pPr>
        <w:pStyle w:val="TOC2"/>
        <w:tabs>
          <w:tab w:val="right" w:leader="dot" w:pos="9350"/>
        </w:tabs>
        <w:rPr>
          <w:smallCaps w:val="0"/>
          <w:noProof/>
          <w:color w:val="auto"/>
          <w:sz w:val="22"/>
          <w:szCs w:val="22"/>
          <w:lang w:eastAsia="en-US"/>
        </w:rPr>
      </w:pPr>
      <w:hyperlink w:anchor="_Toc94350598" w:history="1">
        <w:r w:rsidR="00BB148C" w:rsidRPr="00912B78">
          <w:rPr>
            <w:rStyle w:val="Hyperlink"/>
            <w:noProof/>
          </w:rPr>
          <w:t>Fundamentals – Interview Questions</w:t>
        </w:r>
        <w:r w:rsidR="00BB148C">
          <w:rPr>
            <w:noProof/>
            <w:webHidden/>
          </w:rPr>
          <w:tab/>
        </w:r>
        <w:r w:rsidR="00BB148C">
          <w:rPr>
            <w:noProof/>
            <w:webHidden/>
          </w:rPr>
          <w:fldChar w:fldCharType="begin"/>
        </w:r>
        <w:r w:rsidR="00BB148C">
          <w:rPr>
            <w:noProof/>
            <w:webHidden/>
          </w:rPr>
          <w:instrText xml:space="preserve"> PAGEREF _Toc94350598 \h </w:instrText>
        </w:r>
        <w:r w:rsidR="00BB148C">
          <w:rPr>
            <w:noProof/>
            <w:webHidden/>
          </w:rPr>
        </w:r>
        <w:r w:rsidR="00BB148C">
          <w:rPr>
            <w:noProof/>
            <w:webHidden/>
          </w:rPr>
          <w:fldChar w:fldCharType="separate"/>
        </w:r>
        <w:r w:rsidR="00547236">
          <w:rPr>
            <w:noProof/>
            <w:webHidden/>
          </w:rPr>
          <w:t>25</w:t>
        </w:r>
        <w:r w:rsidR="00BB148C">
          <w:rPr>
            <w:noProof/>
            <w:webHidden/>
          </w:rPr>
          <w:fldChar w:fldCharType="end"/>
        </w:r>
      </w:hyperlink>
    </w:p>
    <w:p w14:paraId="53E49476" w14:textId="5D51FDF6" w:rsidR="00BB148C" w:rsidRDefault="009D004C">
      <w:pPr>
        <w:pStyle w:val="TOC2"/>
        <w:tabs>
          <w:tab w:val="right" w:leader="dot" w:pos="9350"/>
        </w:tabs>
        <w:rPr>
          <w:smallCaps w:val="0"/>
          <w:noProof/>
          <w:color w:val="auto"/>
          <w:sz w:val="22"/>
          <w:szCs w:val="22"/>
          <w:lang w:eastAsia="en-US"/>
        </w:rPr>
      </w:pPr>
      <w:hyperlink w:anchor="_Toc94350599" w:history="1">
        <w:r w:rsidR="00BB148C" w:rsidRPr="00912B78">
          <w:rPr>
            <w:rStyle w:val="Hyperlink"/>
            <w:noProof/>
          </w:rPr>
          <w:t>Data Types</w:t>
        </w:r>
        <w:r w:rsidR="00BB148C">
          <w:rPr>
            <w:noProof/>
            <w:webHidden/>
          </w:rPr>
          <w:tab/>
        </w:r>
        <w:r w:rsidR="00BB148C">
          <w:rPr>
            <w:noProof/>
            <w:webHidden/>
          </w:rPr>
          <w:fldChar w:fldCharType="begin"/>
        </w:r>
        <w:r w:rsidR="00BB148C">
          <w:rPr>
            <w:noProof/>
            <w:webHidden/>
          </w:rPr>
          <w:instrText xml:space="preserve"> PAGEREF _Toc94350599 \h </w:instrText>
        </w:r>
        <w:r w:rsidR="00BB148C">
          <w:rPr>
            <w:noProof/>
            <w:webHidden/>
          </w:rPr>
        </w:r>
        <w:r w:rsidR="00BB148C">
          <w:rPr>
            <w:noProof/>
            <w:webHidden/>
          </w:rPr>
          <w:fldChar w:fldCharType="separate"/>
        </w:r>
        <w:r w:rsidR="00547236">
          <w:rPr>
            <w:noProof/>
            <w:webHidden/>
          </w:rPr>
          <w:t>27</w:t>
        </w:r>
        <w:r w:rsidR="00BB148C">
          <w:rPr>
            <w:noProof/>
            <w:webHidden/>
          </w:rPr>
          <w:fldChar w:fldCharType="end"/>
        </w:r>
      </w:hyperlink>
    </w:p>
    <w:p w14:paraId="032053D4" w14:textId="724DCB2F" w:rsidR="00BB148C" w:rsidRDefault="009D004C">
      <w:pPr>
        <w:pStyle w:val="TOC1"/>
        <w:tabs>
          <w:tab w:val="right" w:leader="dot" w:pos="9350"/>
        </w:tabs>
        <w:rPr>
          <w:b w:val="0"/>
          <w:bCs w:val="0"/>
          <w:caps w:val="0"/>
          <w:noProof/>
          <w:color w:val="auto"/>
          <w:sz w:val="22"/>
          <w:szCs w:val="22"/>
          <w:lang w:eastAsia="en-US"/>
        </w:rPr>
      </w:pPr>
      <w:hyperlink w:anchor="_Toc94350600" w:history="1">
        <w:r w:rsidR="00BB148C" w:rsidRPr="00912B78">
          <w:rPr>
            <w:rStyle w:val="Hyperlink"/>
            <w:noProof/>
          </w:rPr>
          <w:t>2.Class Declaration &amp; Access Modifiers</w:t>
        </w:r>
        <w:r w:rsidR="00BB148C">
          <w:rPr>
            <w:noProof/>
            <w:webHidden/>
          </w:rPr>
          <w:tab/>
        </w:r>
        <w:r w:rsidR="00BB148C">
          <w:rPr>
            <w:noProof/>
            <w:webHidden/>
          </w:rPr>
          <w:fldChar w:fldCharType="begin"/>
        </w:r>
        <w:r w:rsidR="00BB148C">
          <w:rPr>
            <w:noProof/>
            <w:webHidden/>
          </w:rPr>
          <w:instrText xml:space="preserve"> PAGEREF _Toc94350600 \h </w:instrText>
        </w:r>
        <w:r w:rsidR="00BB148C">
          <w:rPr>
            <w:noProof/>
            <w:webHidden/>
          </w:rPr>
        </w:r>
        <w:r w:rsidR="00BB148C">
          <w:rPr>
            <w:noProof/>
            <w:webHidden/>
          </w:rPr>
          <w:fldChar w:fldCharType="separate"/>
        </w:r>
        <w:r w:rsidR="00547236">
          <w:rPr>
            <w:noProof/>
            <w:webHidden/>
          </w:rPr>
          <w:t>29</w:t>
        </w:r>
        <w:r w:rsidR="00BB148C">
          <w:rPr>
            <w:noProof/>
            <w:webHidden/>
          </w:rPr>
          <w:fldChar w:fldCharType="end"/>
        </w:r>
      </w:hyperlink>
    </w:p>
    <w:p w14:paraId="0A3CA125" w14:textId="0C2BCC08" w:rsidR="00BB148C" w:rsidRDefault="009D004C">
      <w:pPr>
        <w:pStyle w:val="TOC2"/>
        <w:tabs>
          <w:tab w:val="right" w:leader="dot" w:pos="9350"/>
        </w:tabs>
        <w:rPr>
          <w:smallCaps w:val="0"/>
          <w:noProof/>
          <w:color w:val="auto"/>
          <w:sz w:val="22"/>
          <w:szCs w:val="22"/>
          <w:lang w:eastAsia="en-US"/>
        </w:rPr>
      </w:pPr>
      <w:hyperlink w:anchor="_Toc94350601" w:history="1">
        <w:r w:rsidR="00BB148C" w:rsidRPr="00912B78">
          <w:rPr>
            <w:rStyle w:val="Hyperlink"/>
            <w:noProof/>
          </w:rPr>
          <w:t>Java Source File Structure</w:t>
        </w:r>
        <w:r w:rsidR="00BB148C">
          <w:rPr>
            <w:noProof/>
            <w:webHidden/>
          </w:rPr>
          <w:tab/>
        </w:r>
        <w:r w:rsidR="00BB148C">
          <w:rPr>
            <w:noProof/>
            <w:webHidden/>
          </w:rPr>
          <w:fldChar w:fldCharType="begin"/>
        </w:r>
        <w:r w:rsidR="00BB148C">
          <w:rPr>
            <w:noProof/>
            <w:webHidden/>
          </w:rPr>
          <w:instrText xml:space="preserve"> PAGEREF _Toc94350601 \h </w:instrText>
        </w:r>
        <w:r w:rsidR="00BB148C">
          <w:rPr>
            <w:noProof/>
            <w:webHidden/>
          </w:rPr>
        </w:r>
        <w:r w:rsidR="00BB148C">
          <w:rPr>
            <w:noProof/>
            <w:webHidden/>
          </w:rPr>
          <w:fldChar w:fldCharType="separate"/>
        </w:r>
        <w:r w:rsidR="00547236">
          <w:rPr>
            <w:noProof/>
            <w:webHidden/>
          </w:rPr>
          <w:t>29</w:t>
        </w:r>
        <w:r w:rsidR="00BB148C">
          <w:rPr>
            <w:noProof/>
            <w:webHidden/>
          </w:rPr>
          <w:fldChar w:fldCharType="end"/>
        </w:r>
      </w:hyperlink>
    </w:p>
    <w:p w14:paraId="52FEB39A" w14:textId="17AFD6C0" w:rsidR="00BB148C" w:rsidRDefault="009D004C">
      <w:pPr>
        <w:pStyle w:val="TOC2"/>
        <w:tabs>
          <w:tab w:val="right" w:leader="dot" w:pos="9350"/>
        </w:tabs>
        <w:rPr>
          <w:smallCaps w:val="0"/>
          <w:noProof/>
          <w:color w:val="auto"/>
          <w:sz w:val="22"/>
          <w:szCs w:val="22"/>
          <w:lang w:eastAsia="en-US"/>
        </w:rPr>
      </w:pPr>
      <w:hyperlink w:anchor="_Toc94350602" w:history="1">
        <w:r w:rsidR="00BB148C" w:rsidRPr="00912B78">
          <w:rPr>
            <w:rStyle w:val="Hyperlink"/>
            <w:noProof/>
          </w:rPr>
          <w:t>Java Access Modifiers</w:t>
        </w:r>
        <w:r w:rsidR="00BB148C">
          <w:rPr>
            <w:noProof/>
            <w:webHidden/>
          </w:rPr>
          <w:tab/>
        </w:r>
        <w:r w:rsidR="00BB148C">
          <w:rPr>
            <w:noProof/>
            <w:webHidden/>
          </w:rPr>
          <w:fldChar w:fldCharType="begin"/>
        </w:r>
        <w:r w:rsidR="00BB148C">
          <w:rPr>
            <w:noProof/>
            <w:webHidden/>
          </w:rPr>
          <w:instrText xml:space="preserve"> PAGEREF _Toc94350602 \h </w:instrText>
        </w:r>
        <w:r w:rsidR="00BB148C">
          <w:rPr>
            <w:noProof/>
            <w:webHidden/>
          </w:rPr>
        </w:r>
        <w:r w:rsidR="00BB148C">
          <w:rPr>
            <w:noProof/>
            <w:webHidden/>
          </w:rPr>
          <w:fldChar w:fldCharType="separate"/>
        </w:r>
        <w:r w:rsidR="00547236">
          <w:rPr>
            <w:noProof/>
            <w:webHidden/>
          </w:rPr>
          <w:t>29</w:t>
        </w:r>
        <w:r w:rsidR="00BB148C">
          <w:rPr>
            <w:noProof/>
            <w:webHidden/>
          </w:rPr>
          <w:fldChar w:fldCharType="end"/>
        </w:r>
      </w:hyperlink>
    </w:p>
    <w:p w14:paraId="103CFD65" w14:textId="3679CE9D" w:rsidR="00BB148C" w:rsidRDefault="009D004C">
      <w:pPr>
        <w:pStyle w:val="TOC2"/>
        <w:tabs>
          <w:tab w:val="right" w:leader="dot" w:pos="9350"/>
        </w:tabs>
        <w:rPr>
          <w:smallCaps w:val="0"/>
          <w:noProof/>
          <w:color w:val="auto"/>
          <w:sz w:val="22"/>
          <w:szCs w:val="22"/>
          <w:lang w:eastAsia="en-US"/>
        </w:rPr>
      </w:pPr>
      <w:hyperlink w:anchor="_Toc94350603" w:history="1">
        <w:r w:rsidR="00BB148C" w:rsidRPr="00912B78">
          <w:rPr>
            <w:rStyle w:val="Hyperlink"/>
            <w:noProof/>
          </w:rPr>
          <w:t>Class Modifiers – Applicable only for classes</w:t>
        </w:r>
        <w:r w:rsidR="00BB148C">
          <w:rPr>
            <w:noProof/>
            <w:webHidden/>
          </w:rPr>
          <w:tab/>
        </w:r>
        <w:r w:rsidR="00BB148C">
          <w:rPr>
            <w:noProof/>
            <w:webHidden/>
          </w:rPr>
          <w:fldChar w:fldCharType="begin"/>
        </w:r>
        <w:r w:rsidR="00BB148C">
          <w:rPr>
            <w:noProof/>
            <w:webHidden/>
          </w:rPr>
          <w:instrText xml:space="preserve"> PAGEREF _Toc94350603 \h </w:instrText>
        </w:r>
        <w:r w:rsidR="00BB148C">
          <w:rPr>
            <w:noProof/>
            <w:webHidden/>
          </w:rPr>
        </w:r>
        <w:r w:rsidR="00BB148C">
          <w:rPr>
            <w:noProof/>
            <w:webHidden/>
          </w:rPr>
          <w:fldChar w:fldCharType="separate"/>
        </w:r>
        <w:r w:rsidR="00547236">
          <w:rPr>
            <w:noProof/>
            <w:webHidden/>
          </w:rPr>
          <w:t>29</w:t>
        </w:r>
        <w:r w:rsidR="00BB148C">
          <w:rPr>
            <w:noProof/>
            <w:webHidden/>
          </w:rPr>
          <w:fldChar w:fldCharType="end"/>
        </w:r>
      </w:hyperlink>
    </w:p>
    <w:p w14:paraId="0ED1C9CF" w14:textId="3F084775" w:rsidR="00BB148C" w:rsidRDefault="009D004C">
      <w:pPr>
        <w:pStyle w:val="TOC2"/>
        <w:tabs>
          <w:tab w:val="right" w:leader="dot" w:pos="9350"/>
        </w:tabs>
        <w:rPr>
          <w:smallCaps w:val="0"/>
          <w:noProof/>
          <w:color w:val="auto"/>
          <w:sz w:val="22"/>
          <w:szCs w:val="22"/>
          <w:lang w:eastAsia="en-US"/>
        </w:rPr>
      </w:pPr>
      <w:hyperlink w:anchor="_Toc94350604" w:history="1">
        <w:r w:rsidR="00BB148C" w:rsidRPr="00912B78">
          <w:rPr>
            <w:rStyle w:val="Hyperlink"/>
            <w:noProof/>
          </w:rPr>
          <w:t>Member modifiers – Applicable for methods &amp; variables</w:t>
        </w:r>
        <w:r w:rsidR="00BB148C">
          <w:rPr>
            <w:noProof/>
            <w:webHidden/>
          </w:rPr>
          <w:tab/>
        </w:r>
        <w:r w:rsidR="00BB148C">
          <w:rPr>
            <w:noProof/>
            <w:webHidden/>
          </w:rPr>
          <w:fldChar w:fldCharType="begin"/>
        </w:r>
        <w:r w:rsidR="00BB148C">
          <w:rPr>
            <w:noProof/>
            <w:webHidden/>
          </w:rPr>
          <w:instrText xml:space="preserve"> PAGEREF _Toc94350604 \h </w:instrText>
        </w:r>
        <w:r w:rsidR="00BB148C">
          <w:rPr>
            <w:noProof/>
            <w:webHidden/>
          </w:rPr>
        </w:r>
        <w:r w:rsidR="00BB148C">
          <w:rPr>
            <w:noProof/>
            <w:webHidden/>
          </w:rPr>
          <w:fldChar w:fldCharType="separate"/>
        </w:r>
        <w:r w:rsidR="00547236">
          <w:rPr>
            <w:noProof/>
            <w:webHidden/>
          </w:rPr>
          <w:t>31</w:t>
        </w:r>
        <w:r w:rsidR="00BB148C">
          <w:rPr>
            <w:noProof/>
            <w:webHidden/>
          </w:rPr>
          <w:fldChar w:fldCharType="end"/>
        </w:r>
      </w:hyperlink>
    </w:p>
    <w:p w14:paraId="2137D3EE" w14:textId="09FF21A1" w:rsidR="00BB148C" w:rsidRDefault="009D004C">
      <w:pPr>
        <w:pStyle w:val="TOC2"/>
        <w:tabs>
          <w:tab w:val="right" w:leader="dot" w:pos="9350"/>
        </w:tabs>
        <w:rPr>
          <w:smallCaps w:val="0"/>
          <w:noProof/>
          <w:color w:val="auto"/>
          <w:sz w:val="22"/>
          <w:szCs w:val="22"/>
          <w:lang w:eastAsia="en-US"/>
        </w:rPr>
      </w:pPr>
      <w:hyperlink w:anchor="_Toc94350605" w:history="1">
        <w:r w:rsidR="00BB148C" w:rsidRPr="00912B78">
          <w:rPr>
            <w:rStyle w:val="Hyperlink"/>
            <w:noProof/>
          </w:rPr>
          <w:t>Nested Classes</w:t>
        </w:r>
        <w:r w:rsidR="00BB148C">
          <w:rPr>
            <w:noProof/>
            <w:webHidden/>
          </w:rPr>
          <w:tab/>
        </w:r>
        <w:r w:rsidR="00BB148C">
          <w:rPr>
            <w:noProof/>
            <w:webHidden/>
          </w:rPr>
          <w:fldChar w:fldCharType="begin"/>
        </w:r>
        <w:r w:rsidR="00BB148C">
          <w:rPr>
            <w:noProof/>
            <w:webHidden/>
          </w:rPr>
          <w:instrText xml:space="preserve"> PAGEREF _Toc94350605 \h </w:instrText>
        </w:r>
        <w:r w:rsidR="00BB148C">
          <w:rPr>
            <w:noProof/>
            <w:webHidden/>
          </w:rPr>
        </w:r>
        <w:r w:rsidR="00BB148C">
          <w:rPr>
            <w:noProof/>
            <w:webHidden/>
          </w:rPr>
          <w:fldChar w:fldCharType="separate"/>
        </w:r>
        <w:r w:rsidR="00547236">
          <w:rPr>
            <w:noProof/>
            <w:webHidden/>
          </w:rPr>
          <w:t>34</w:t>
        </w:r>
        <w:r w:rsidR="00BB148C">
          <w:rPr>
            <w:noProof/>
            <w:webHidden/>
          </w:rPr>
          <w:fldChar w:fldCharType="end"/>
        </w:r>
      </w:hyperlink>
    </w:p>
    <w:p w14:paraId="75CA211B" w14:textId="415BF35F" w:rsidR="00BB148C" w:rsidRDefault="009D004C">
      <w:pPr>
        <w:pStyle w:val="TOC1"/>
        <w:tabs>
          <w:tab w:val="right" w:leader="dot" w:pos="9350"/>
        </w:tabs>
        <w:rPr>
          <w:b w:val="0"/>
          <w:bCs w:val="0"/>
          <w:caps w:val="0"/>
          <w:noProof/>
          <w:color w:val="auto"/>
          <w:sz w:val="22"/>
          <w:szCs w:val="22"/>
          <w:lang w:eastAsia="en-US"/>
        </w:rPr>
      </w:pPr>
      <w:hyperlink w:anchor="_Toc94350606" w:history="1">
        <w:r w:rsidR="00BB148C" w:rsidRPr="00912B78">
          <w:rPr>
            <w:rStyle w:val="Hyperlink"/>
            <w:noProof/>
          </w:rPr>
          <w:t>3. Interfaces</w:t>
        </w:r>
        <w:r w:rsidR="00BB148C">
          <w:rPr>
            <w:noProof/>
            <w:webHidden/>
          </w:rPr>
          <w:tab/>
        </w:r>
        <w:r w:rsidR="00BB148C">
          <w:rPr>
            <w:noProof/>
            <w:webHidden/>
          </w:rPr>
          <w:fldChar w:fldCharType="begin"/>
        </w:r>
        <w:r w:rsidR="00BB148C">
          <w:rPr>
            <w:noProof/>
            <w:webHidden/>
          </w:rPr>
          <w:instrText xml:space="preserve"> PAGEREF _Toc94350606 \h </w:instrText>
        </w:r>
        <w:r w:rsidR="00BB148C">
          <w:rPr>
            <w:noProof/>
            <w:webHidden/>
          </w:rPr>
        </w:r>
        <w:r w:rsidR="00BB148C">
          <w:rPr>
            <w:noProof/>
            <w:webHidden/>
          </w:rPr>
          <w:fldChar w:fldCharType="separate"/>
        </w:r>
        <w:r w:rsidR="00547236">
          <w:rPr>
            <w:noProof/>
            <w:webHidden/>
          </w:rPr>
          <w:t>39</w:t>
        </w:r>
        <w:r w:rsidR="00BB148C">
          <w:rPr>
            <w:noProof/>
            <w:webHidden/>
          </w:rPr>
          <w:fldChar w:fldCharType="end"/>
        </w:r>
      </w:hyperlink>
    </w:p>
    <w:p w14:paraId="66650C3B" w14:textId="77727286" w:rsidR="00BB148C" w:rsidRDefault="009D004C">
      <w:pPr>
        <w:pStyle w:val="TOC2"/>
        <w:tabs>
          <w:tab w:val="right" w:leader="dot" w:pos="9350"/>
        </w:tabs>
        <w:rPr>
          <w:smallCaps w:val="0"/>
          <w:noProof/>
          <w:color w:val="auto"/>
          <w:sz w:val="22"/>
          <w:szCs w:val="22"/>
          <w:lang w:eastAsia="en-US"/>
        </w:rPr>
      </w:pPr>
      <w:hyperlink w:anchor="_Toc94350607" w:history="1">
        <w:r w:rsidR="00BB148C" w:rsidRPr="00912B78">
          <w:rPr>
            <w:rStyle w:val="Hyperlink"/>
            <w:noProof/>
          </w:rPr>
          <w:t>Interface Enhancements</w:t>
        </w:r>
        <w:r w:rsidR="00BB148C">
          <w:rPr>
            <w:noProof/>
            <w:webHidden/>
          </w:rPr>
          <w:tab/>
        </w:r>
        <w:r w:rsidR="00BB148C">
          <w:rPr>
            <w:noProof/>
            <w:webHidden/>
          </w:rPr>
          <w:fldChar w:fldCharType="begin"/>
        </w:r>
        <w:r w:rsidR="00BB148C">
          <w:rPr>
            <w:noProof/>
            <w:webHidden/>
          </w:rPr>
          <w:instrText xml:space="preserve"> PAGEREF _Toc94350607 \h </w:instrText>
        </w:r>
        <w:r w:rsidR="00BB148C">
          <w:rPr>
            <w:noProof/>
            <w:webHidden/>
          </w:rPr>
        </w:r>
        <w:r w:rsidR="00BB148C">
          <w:rPr>
            <w:noProof/>
            <w:webHidden/>
          </w:rPr>
          <w:fldChar w:fldCharType="separate"/>
        </w:r>
        <w:r w:rsidR="00547236">
          <w:rPr>
            <w:noProof/>
            <w:webHidden/>
          </w:rPr>
          <w:t>41</w:t>
        </w:r>
        <w:r w:rsidR="00BB148C">
          <w:rPr>
            <w:noProof/>
            <w:webHidden/>
          </w:rPr>
          <w:fldChar w:fldCharType="end"/>
        </w:r>
      </w:hyperlink>
    </w:p>
    <w:p w14:paraId="4D93245A" w14:textId="319593DA" w:rsidR="00BB148C" w:rsidRDefault="009D004C">
      <w:pPr>
        <w:pStyle w:val="TOC1"/>
        <w:tabs>
          <w:tab w:val="right" w:leader="dot" w:pos="9350"/>
        </w:tabs>
        <w:rPr>
          <w:b w:val="0"/>
          <w:bCs w:val="0"/>
          <w:caps w:val="0"/>
          <w:noProof/>
          <w:color w:val="auto"/>
          <w:sz w:val="22"/>
          <w:szCs w:val="22"/>
          <w:lang w:eastAsia="en-US"/>
        </w:rPr>
      </w:pPr>
      <w:hyperlink w:anchor="_Toc94350608" w:history="1">
        <w:r w:rsidR="00BB148C" w:rsidRPr="00912B78">
          <w:rPr>
            <w:rStyle w:val="Hyperlink"/>
            <w:noProof/>
          </w:rPr>
          <w:t>4.OOPS</w:t>
        </w:r>
        <w:r w:rsidR="00BB148C">
          <w:rPr>
            <w:noProof/>
            <w:webHidden/>
          </w:rPr>
          <w:tab/>
        </w:r>
        <w:r w:rsidR="00BB148C">
          <w:rPr>
            <w:noProof/>
            <w:webHidden/>
          </w:rPr>
          <w:fldChar w:fldCharType="begin"/>
        </w:r>
        <w:r w:rsidR="00BB148C">
          <w:rPr>
            <w:noProof/>
            <w:webHidden/>
          </w:rPr>
          <w:instrText xml:space="preserve"> PAGEREF _Toc94350608 \h </w:instrText>
        </w:r>
        <w:r w:rsidR="00BB148C">
          <w:rPr>
            <w:noProof/>
            <w:webHidden/>
          </w:rPr>
        </w:r>
        <w:r w:rsidR="00BB148C">
          <w:rPr>
            <w:noProof/>
            <w:webHidden/>
          </w:rPr>
          <w:fldChar w:fldCharType="separate"/>
        </w:r>
        <w:r w:rsidR="00547236">
          <w:rPr>
            <w:noProof/>
            <w:webHidden/>
          </w:rPr>
          <w:t>44</w:t>
        </w:r>
        <w:r w:rsidR="00BB148C">
          <w:rPr>
            <w:noProof/>
            <w:webHidden/>
          </w:rPr>
          <w:fldChar w:fldCharType="end"/>
        </w:r>
      </w:hyperlink>
    </w:p>
    <w:p w14:paraId="20E66045" w14:textId="45D6E0BC" w:rsidR="00BB148C" w:rsidRDefault="009D004C">
      <w:pPr>
        <w:pStyle w:val="TOC2"/>
        <w:tabs>
          <w:tab w:val="right" w:leader="dot" w:pos="9350"/>
        </w:tabs>
        <w:rPr>
          <w:smallCaps w:val="0"/>
          <w:noProof/>
          <w:color w:val="auto"/>
          <w:sz w:val="22"/>
          <w:szCs w:val="22"/>
          <w:lang w:eastAsia="en-US"/>
        </w:rPr>
      </w:pPr>
      <w:hyperlink w:anchor="_Toc94350609" w:history="1">
        <w:r w:rsidR="00BB148C" w:rsidRPr="00912B78">
          <w:rPr>
            <w:rStyle w:val="Hyperlink"/>
            <w:noProof/>
          </w:rPr>
          <w:t>1.Data Hiding</w:t>
        </w:r>
        <w:r w:rsidR="00BB148C">
          <w:rPr>
            <w:noProof/>
            <w:webHidden/>
          </w:rPr>
          <w:tab/>
        </w:r>
        <w:r w:rsidR="00BB148C">
          <w:rPr>
            <w:noProof/>
            <w:webHidden/>
          </w:rPr>
          <w:fldChar w:fldCharType="begin"/>
        </w:r>
        <w:r w:rsidR="00BB148C">
          <w:rPr>
            <w:noProof/>
            <w:webHidden/>
          </w:rPr>
          <w:instrText xml:space="preserve"> PAGEREF _Toc94350609 \h </w:instrText>
        </w:r>
        <w:r w:rsidR="00BB148C">
          <w:rPr>
            <w:noProof/>
            <w:webHidden/>
          </w:rPr>
        </w:r>
        <w:r w:rsidR="00BB148C">
          <w:rPr>
            <w:noProof/>
            <w:webHidden/>
          </w:rPr>
          <w:fldChar w:fldCharType="separate"/>
        </w:r>
        <w:r w:rsidR="00547236">
          <w:rPr>
            <w:noProof/>
            <w:webHidden/>
          </w:rPr>
          <w:t>44</w:t>
        </w:r>
        <w:r w:rsidR="00BB148C">
          <w:rPr>
            <w:noProof/>
            <w:webHidden/>
          </w:rPr>
          <w:fldChar w:fldCharType="end"/>
        </w:r>
      </w:hyperlink>
    </w:p>
    <w:p w14:paraId="41080D29" w14:textId="27FBE983" w:rsidR="00BB148C" w:rsidRDefault="009D004C">
      <w:pPr>
        <w:pStyle w:val="TOC2"/>
        <w:tabs>
          <w:tab w:val="right" w:leader="dot" w:pos="9350"/>
        </w:tabs>
        <w:rPr>
          <w:smallCaps w:val="0"/>
          <w:noProof/>
          <w:color w:val="auto"/>
          <w:sz w:val="22"/>
          <w:szCs w:val="22"/>
          <w:lang w:eastAsia="en-US"/>
        </w:rPr>
      </w:pPr>
      <w:hyperlink w:anchor="_Toc94350610" w:history="1">
        <w:r w:rsidR="00BB148C" w:rsidRPr="00912B78">
          <w:rPr>
            <w:rStyle w:val="Hyperlink"/>
            <w:noProof/>
          </w:rPr>
          <w:t>2.Abstraction</w:t>
        </w:r>
        <w:r w:rsidR="00BB148C">
          <w:rPr>
            <w:noProof/>
            <w:webHidden/>
          </w:rPr>
          <w:tab/>
        </w:r>
        <w:r w:rsidR="00BB148C">
          <w:rPr>
            <w:noProof/>
            <w:webHidden/>
          </w:rPr>
          <w:fldChar w:fldCharType="begin"/>
        </w:r>
        <w:r w:rsidR="00BB148C">
          <w:rPr>
            <w:noProof/>
            <w:webHidden/>
          </w:rPr>
          <w:instrText xml:space="preserve"> PAGEREF _Toc94350610 \h </w:instrText>
        </w:r>
        <w:r w:rsidR="00BB148C">
          <w:rPr>
            <w:noProof/>
            <w:webHidden/>
          </w:rPr>
        </w:r>
        <w:r w:rsidR="00BB148C">
          <w:rPr>
            <w:noProof/>
            <w:webHidden/>
          </w:rPr>
          <w:fldChar w:fldCharType="separate"/>
        </w:r>
        <w:r w:rsidR="00547236">
          <w:rPr>
            <w:noProof/>
            <w:webHidden/>
          </w:rPr>
          <w:t>44</w:t>
        </w:r>
        <w:r w:rsidR="00BB148C">
          <w:rPr>
            <w:noProof/>
            <w:webHidden/>
          </w:rPr>
          <w:fldChar w:fldCharType="end"/>
        </w:r>
      </w:hyperlink>
    </w:p>
    <w:p w14:paraId="6CEDAC6B" w14:textId="7A88A0D8" w:rsidR="00BB148C" w:rsidRDefault="009D004C">
      <w:pPr>
        <w:pStyle w:val="TOC2"/>
        <w:tabs>
          <w:tab w:val="right" w:leader="dot" w:pos="9350"/>
        </w:tabs>
        <w:rPr>
          <w:smallCaps w:val="0"/>
          <w:noProof/>
          <w:color w:val="auto"/>
          <w:sz w:val="22"/>
          <w:szCs w:val="22"/>
          <w:lang w:eastAsia="en-US"/>
        </w:rPr>
      </w:pPr>
      <w:hyperlink w:anchor="_Toc94350611" w:history="1">
        <w:r w:rsidR="00BB148C" w:rsidRPr="00912B78">
          <w:rPr>
            <w:rStyle w:val="Hyperlink"/>
            <w:noProof/>
          </w:rPr>
          <w:t>3. Encapsulation</w:t>
        </w:r>
        <w:r w:rsidR="00BB148C">
          <w:rPr>
            <w:noProof/>
            <w:webHidden/>
          </w:rPr>
          <w:tab/>
        </w:r>
        <w:r w:rsidR="00BB148C">
          <w:rPr>
            <w:noProof/>
            <w:webHidden/>
          </w:rPr>
          <w:fldChar w:fldCharType="begin"/>
        </w:r>
        <w:r w:rsidR="00BB148C">
          <w:rPr>
            <w:noProof/>
            <w:webHidden/>
          </w:rPr>
          <w:instrText xml:space="preserve"> PAGEREF _Toc94350611 \h </w:instrText>
        </w:r>
        <w:r w:rsidR="00BB148C">
          <w:rPr>
            <w:noProof/>
            <w:webHidden/>
          </w:rPr>
        </w:r>
        <w:r w:rsidR="00BB148C">
          <w:rPr>
            <w:noProof/>
            <w:webHidden/>
          </w:rPr>
          <w:fldChar w:fldCharType="separate"/>
        </w:r>
        <w:r w:rsidR="00547236">
          <w:rPr>
            <w:noProof/>
            <w:webHidden/>
          </w:rPr>
          <w:t>44</w:t>
        </w:r>
        <w:r w:rsidR="00BB148C">
          <w:rPr>
            <w:noProof/>
            <w:webHidden/>
          </w:rPr>
          <w:fldChar w:fldCharType="end"/>
        </w:r>
      </w:hyperlink>
    </w:p>
    <w:p w14:paraId="74FC6C7E" w14:textId="2743BD88" w:rsidR="00BB148C" w:rsidRDefault="009D004C">
      <w:pPr>
        <w:pStyle w:val="TOC2"/>
        <w:tabs>
          <w:tab w:val="right" w:leader="dot" w:pos="9350"/>
        </w:tabs>
        <w:rPr>
          <w:smallCaps w:val="0"/>
          <w:noProof/>
          <w:color w:val="auto"/>
          <w:sz w:val="22"/>
          <w:szCs w:val="22"/>
          <w:lang w:eastAsia="en-US"/>
        </w:rPr>
      </w:pPr>
      <w:hyperlink w:anchor="_Toc94350612" w:history="1">
        <w:r w:rsidR="00BB148C" w:rsidRPr="00912B78">
          <w:rPr>
            <w:rStyle w:val="Hyperlink"/>
            <w:noProof/>
          </w:rPr>
          <w:t>4. Inheritance</w:t>
        </w:r>
        <w:r w:rsidR="00BB148C">
          <w:rPr>
            <w:noProof/>
            <w:webHidden/>
          </w:rPr>
          <w:tab/>
        </w:r>
        <w:r w:rsidR="00BB148C">
          <w:rPr>
            <w:noProof/>
            <w:webHidden/>
          </w:rPr>
          <w:fldChar w:fldCharType="begin"/>
        </w:r>
        <w:r w:rsidR="00BB148C">
          <w:rPr>
            <w:noProof/>
            <w:webHidden/>
          </w:rPr>
          <w:instrText xml:space="preserve"> PAGEREF _Toc94350612 \h </w:instrText>
        </w:r>
        <w:r w:rsidR="00BB148C">
          <w:rPr>
            <w:noProof/>
            <w:webHidden/>
          </w:rPr>
        </w:r>
        <w:r w:rsidR="00BB148C">
          <w:rPr>
            <w:noProof/>
            <w:webHidden/>
          </w:rPr>
          <w:fldChar w:fldCharType="separate"/>
        </w:r>
        <w:r w:rsidR="00547236">
          <w:rPr>
            <w:noProof/>
            <w:webHidden/>
          </w:rPr>
          <w:t>45</w:t>
        </w:r>
        <w:r w:rsidR="00BB148C">
          <w:rPr>
            <w:noProof/>
            <w:webHidden/>
          </w:rPr>
          <w:fldChar w:fldCharType="end"/>
        </w:r>
      </w:hyperlink>
    </w:p>
    <w:p w14:paraId="12DB2612" w14:textId="39D7ADC8" w:rsidR="00BB148C" w:rsidRDefault="009D004C">
      <w:pPr>
        <w:pStyle w:val="TOC2"/>
        <w:tabs>
          <w:tab w:val="right" w:leader="dot" w:pos="9350"/>
        </w:tabs>
        <w:rPr>
          <w:smallCaps w:val="0"/>
          <w:noProof/>
          <w:color w:val="auto"/>
          <w:sz w:val="22"/>
          <w:szCs w:val="22"/>
          <w:lang w:eastAsia="en-US"/>
        </w:rPr>
      </w:pPr>
      <w:hyperlink w:anchor="_Toc94350613" w:history="1">
        <w:r w:rsidR="00BB148C" w:rsidRPr="00912B78">
          <w:rPr>
            <w:rStyle w:val="Hyperlink"/>
            <w:noProof/>
          </w:rPr>
          <w:t>4. Static &amp; Instance Control flows</w:t>
        </w:r>
        <w:r w:rsidR="00BB148C">
          <w:rPr>
            <w:noProof/>
            <w:webHidden/>
          </w:rPr>
          <w:tab/>
        </w:r>
        <w:r w:rsidR="00BB148C">
          <w:rPr>
            <w:noProof/>
            <w:webHidden/>
          </w:rPr>
          <w:fldChar w:fldCharType="begin"/>
        </w:r>
        <w:r w:rsidR="00BB148C">
          <w:rPr>
            <w:noProof/>
            <w:webHidden/>
          </w:rPr>
          <w:instrText xml:space="preserve"> PAGEREF _Toc94350613 \h </w:instrText>
        </w:r>
        <w:r w:rsidR="00BB148C">
          <w:rPr>
            <w:noProof/>
            <w:webHidden/>
          </w:rPr>
        </w:r>
        <w:r w:rsidR="00BB148C">
          <w:rPr>
            <w:noProof/>
            <w:webHidden/>
          </w:rPr>
          <w:fldChar w:fldCharType="separate"/>
        </w:r>
        <w:r w:rsidR="00547236">
          <w:rPr>
            <w:noProof/>
            <w:webHidden/>
          </w:rPr>
          <w:t>51</w:t>
        </w:r>
        <w:r w:rsidR="00BB148C">
          <w:rPr>
            <w:noProof/>
            <w:webHidden/>
          </w:rPr>
          <w:fldChar w:fldCharType="end"/>
        </w:r>
      </w:hyperlink>
    </w:p>
    <w:p w14:paraId="7C504399" w14:textId="0C1B0220" w:rsidR="00BB148C" w:rsidRDefault="009D004C">
      <w:pPr>
        <w:pStyle w:val="TOC2"/>
        <w:tabs>
          <w:tab w:val="right" w:leader="dot" w:pos="9350"/>
        </w:tabs>
        <w:rPr>
          <w:smallCaps w:val="0"/>
          <w:noProof/>
          <w:color w:val="auto"/>
          <w:sz w:val="22"/>
          <w:szCs w:val="22"/>
          <w:lang w:eastAsia="en-US"/>
        </w:rPr>
      </w:pPr>
      <w:hyperlink w:anchor="_Toc94350614" w:history="1">
        <w:r w:rsidR="00BB148C" w:rsidRPr="00912B78">
          <w:rPr>
            <w:rStyle w:val="Hyperlink"/>
            <w:noProof/>
          </w:rPr>
          <w:t>5. Constructor</w:t>
        </w:r>
        <w:r w:rsidR="00BB148C">
          <w:rPr>
            <w:noProof/>
            <w:webHidden/>
          </w:rPr>
          <w:tab/>
        </w:r>
        <w:r w:rsidR="00BB148C">
          <w:rPr>
            <w:noProof/>
            <w:webHidden/>
          </w:rPr>
          <w:fldChar w:fldCharType="begin"/>
        </w:r>
        <w:r w:rsidR="00BB148C">
          <w:rPr>
            <w:noProof/>
            <w:webHidden/>
          </w:rPr>
          <w:instrText xml:space="preserve"> PAGEREF _Toc94350614 \h </w:instrText>
        </w:r>
        <w:r w:rsidR="00BB148C">
          <w:rPr>
            <w:noProof/>
            <w:webHidden/>
          </w:rPr>
        </w:r>
        <w:r w:rsidR="00BB148C">
          <w:rPr>
            <w:noProof/>
            <w:webHidden/>
          </w:rPr>
          <w:fldChar w:fldCharType="separate"/>
        </w:r>
        <w:r w:rsidR="00547236">
          <w:rPr>
            <w:noProof/>
            <w:webHidden/>
          </w:rPr>
          <w:t>54</w:t>
        </w:r>
        <w:r w:rsidR="00BB148C">
          <w:rPr>
            <w:noProof/>
            <w:webHidden/>
          </w:rPr>
          <w:fldChar w:fldCharType="end"/>
        </w:r>
      </w:hyperlink>
    </w:p>
    <w:p w14:paraId="2E3E343A" w14:textId="775C3E7A" w:rsidR="00BB148C" w:rsidRDefault="009D004C">
      <w:pPr>
        <w:pStyle w:val="TOC1"/>
        <w:tabs>
          <w:tab w:val="right" w:leader="dot" w:pos="9350"/>
        </w:tabs>
        <w:rPr>
          <w:b w:val="0"/>
          <w:bCs w:val="0"/>
          <w:caps w:val="0"/>
          <w:noProof/>
          <w:color w:val="auto"/>
          <w:sz w:val="22"/>
          <w:szCs w:val="22"/>
          <w:lang w:eastAsia="en-US"/>
        </w:rPr>
      </w:pPr>
      <w:hyperlink w:anchor="_Toc94350615" w:history="1">
        <w:r w:rsidR="00BB148C" w:rsidRPr="00912B78">
          <w:rPr>
            <w:rStyle w:val="Hyperlink"/>
            <w:noProof/>
          </w:rPr>
          <w:t>5.Exception Handling</w:t>
        </w:r>
        <w:r w:rsidR="00BB148C">
          <w:rPr>
            <w:noProof/>
            <w:webHidden/>
          </w:rPr>
          <w:tab/>
        </w:r>
        <w:r w:rsidR="00BB148C">
          <w:rPr>
            <w:noProof/>
            <w:webHidden/>
          </w:rPr>
          <w:fldChar w:fldCharType="begin"/>
        </w:r>
        <w:r w:rsidR="00BB148C">
          <w:rPr>
            <w:noProof/>
            <w:webHidden/>
          </w:rPr>
          <w:instrText xml:space="preserve"> PAGEREF _Toc94350615 \h </w:instrText>
        </w:r>
        <w:r w:rsidR="00BB148C">
          <w:rPr>
            <w:noProof/>
            <w:webHidden/>
          </w:rPr>
        </w:r>
        <w:r w:rsidR="00BB148C">
          <w:rPr>
            <w:noProof/>
            <w:webHidden/>
          </w:rPr>
          <w:fldChar w:fldCharType="separate"/>
        </w:r>
        <w:r w:rsidR="00547236">
          <w:rPr>
            <w:noProof/>
            <w:webHidden/>
          </w:rPr>
          <w:t>57</w:t>
        </w:r>
        <w:r w:rsidR="00BB148C">
          <w:rPr>
            <w:noProof/>
            <w:webHidden/>
          </w:rPr>
          <w:fldChar w:fldCharType="end"/>
        </w:r>
      </w:hyperlink>
    </w:p>
    <w:p w14:paraId="2366616D" w14:textId="2EC54352" w:rsidR="00BB148C" w:rsidRDefault="009D004C">
      <w:pPr>
        <w:pStyle w:val="TOC2"/>
        <w:tabs>
          <w:tab w:val="right" w:leader="dot" w:pos="9350"/>
        </w:tabs>
        <w:rPr>
          <w:smallCaps w:val="0"/>
          <w:noProof/>
          <w:color w:val="auto"/>
          <w:sz w:val="22"/>
          <w:szCs w:val="22"/>
          <w:lang w:eastAsia="en-US"/>
        </w:rPr>
      </w:pPr>
      <w:hyperlink w:anchor="_Toc94350616" w:history="1">
        <w:r w:rsidR="00BB148C" w:rsidRPr="00912B78">
          <w:rPr>
            <w:rStyle w:val="Hyperlink"/>
            <w:noProof/>
          </w:rPr>
          <w:t>Default Exception Handling</w:t>
        </w:r>
        <w:r w:rsidR="00BB148C">
          <w:rPr>
            <w:noProof/>
            <w:webHidden/>
          </w:rPr>
          <w:tab/>
        </w:r>
        <w:r w:rsidR="00BB148C">
          <w:rPr>
            <w:noProof/>
            <w:webHidden/>
          </w:rPr>
          <w:fldChar w:fldCharType="begin"/>
        </w:r>
        <w:r w:rsidR="00BB148C">
          <w:rPr>
            <w:noProof/>
            <w:webHidden/>
          </w:rPr>
          <w:instrText xml:space="preserve"> PAGEREF _Toc94350616 \h </w:instrText>
        </w:r>
        <w:r w:rsidR="00BB148C">
          <w:rPr>
            <w:noProof/>
            <w:webHidden/>
          </w:rPr>
        </w:r>
        <w:r w:rsidR="00BB148C">
          <w:rPr>
            <w:noProof/>
            <w:webHidden/>
          </w:rPr>
          <w:fldChar w:fldCharType="separate"/>
        </w:r>
        <w:r w:rsidR="00547236">
          <w:rPr>
            <w:noProof/>
            <w:webHidden/>
          </w:rPr>
          <w:t>57</w:t>
        </w:r>
        <w:r w:rsidR="00BB148C">
          <w:rPr>
            <w:noProof/>
            <w:webHidden/>
          </w:rPr>
          <w:fldChar w:fldCharType="end"/>
        </w:r>
      </w:hyperlink>
    </w:p>
    <w:p w14:paraId="29B44999" w14:textId="038CC9CC" w:rsidR="00BB148C" w:rsidRDefault="009D004C">
      <w:pPr>
        <w:pStyle w:val="TOC2"/>
        <w:tabs>
          <w:tab w:val="right" w:leader="dot" w:pos="9350"/>
        </w:tabs>
        <w:rPr>
          <w:smallCaps w:val="0"/>
          <w:noProof/>
          <w:color w:val="auto"/>
          <w:sz w:val="22"/>
          <w:szCs w:val="22"/>
          <w:lang w:eastAsia="en-US"/>
        </w:rPr>
      </w:pPr>
      <w:hyperlink w:anchor="_Toc94350617" w:history="1">
        <w:r w:rsidR="00BB148C" w:rsidRPr="00912B78">
          <w:rPr>
            <w:rStyle w:val="Hyperlink"/>
            <w:noProof/>
          </w:rPr>
          <w:t>Exception Hierarchy</w:t>
        </w:r>
        <w:r w:rsidR="00BB148C">
          <w:rPr>
            <w:noProof/>
            <w:webHidden/>
          </w:rPr>
          <w:tab/>
        </w:r>
        <w:r w:rsidR="00BB148C">
          <w:rPr>
            <w:noProof/>
            <w:webHidden/>
          </w:rPr>
          <w:fldChar w:fldCharType="begin"/>
        </w:r>
        <w:r w:rsidR="00BB148C">
          <w:rPr>
            <w:noProof/>
            <w:webHidden/>
          </w:rPr>
          <w:instrText xml:space="preserve"> PAGEREF _Toc94350617 \h </w:instrText>
        </w:r>
        <w:r w:rsidR="00BB148C">
          <w:rPr>
            <w:noProof/>
            <w:webHidden/>
          </w:rPr>
        </w:r>
        <w:r w:rsidR="00BB148C">
          <w:rPr>
            <w:noProof/>
            <w:webHidden/>
          </w:rPr>
          <w:fldChar w:fldCharType="separate"/>
        </w:r>
        <w:r w:rsidR="00547236">
          <w:rPr>
            <w:noProof/>
            <w:webHidden/>
          </w:rPr>
          <w:t>58</w:t>
        </w:r>
        <w:r w:rsidR="00BB148C">
          <w:rPr>
            <w:noProof/>
            <w:webHidden/>
          </w:rPr>
          <w:fldChar w:fldCharType="end"/>
        </w:r>
      </w:hyperlink>
    </w:p>
    <w:p w14:paraId="04783280" w14:textId="18753DBE" w:rsidR="00BB148C" w:rsidRDefault="009D004C">
      <w:pPr>
        <w:pStyle w:val="TOC2"/>
        <w:tabs>
          <w:tab w:val="right" w:leader="dot" w:pos="9350"/>
        </w:tabs>
        <w:rPr>
          <w:smallCaps w:val="0"/>
          <w:noProof/>
          <w:color w:val="auto"/>
          <w:sz w:val="22"/>
          <w:szCs w:val="22"/>
          <w:lang w:eastAsia="en-US"/>
        </w:rPr>
      </w:pPr>
      <w:hyperlink w:anchor="_Toc94350618" w:history="1">
        <w:r w:rsidR="00BB148C" w:rsidRPr="00912B78">
          <w:rPr>
            <w:rStyle w:val="Hyperlink"/>
            <w:noProof/>
          </w:rPr>
          <w:t>Using try, catch, finally</w:t>
        </w:r>
        <w:r w:rsidR="00BB148C">
          <w:rPr>
            <w:noProof/>
            <w:webHidden/>
          </w:rPr>
          <w:tab/>
        </w:r>
        <w:r w:rsidR="00BB148C">
          <w:rPr>
            <w:noProof/>
            <w:webHidden/>
          </w:rPr>
          <w:fldChar w:fldCharType="begin"/>
        </w:r>
        <w:r w:rsidR="00BB148C">
          <w:rPr>
            <w:noProof/>
            <w:webHidden/>
          </w:rPr>
          <w:instrText xml:space="preserve"> PAGEREF _Toc94350618 \h </w:instrText>
        </w:r>
        <w:r w:rsidR="00BB148C">
          <w:rPr>
            <w:noProof/>
            <w:webHidden/>
          </w:rPr>
        </w:r>
        <w:r w:rsidR="00BB148C">
          <w:rPr>
            <w:noProof/>
            <w:webHidden/>
          </w:rPr>
          <w:fldChar w:fldCharType="separate"/>
        </w:r>
        <w:r w:rsidR="00547236">
          <w:rPr>
            <w:noProof/>
            <w:webHidden/>
          </w:rPr>
          <w:t>59</w:t>
        </w:r>
        <w:r w:rsidR="00BB148C">
          <w:rPr>
            <w:noProof/>
            <w:webHidden/>
          </w:rPr>
          <w:fldChar w:fldCharType="end"/>
        </w:r>
      </w:hyperlink>
    </w:p>
    <w:p w14:paraId="123609A8" w14:textId="5CAFAA48" w:rsidR="00BB148C" w:rsidRDefault="009D004C">
      <w:pPr>
        <w:pStyle w:val="TOC2"/>
        <w:tabs>
          <w:tab w:val="right" w:leader="dot" w:pos="9350"/>
        </w:tabs>
        <w:rPr>
          <w:smallCaps w:val="0"/>
          <w:noProof/>
          <w:color w:val="auto"/>
          <w:sz w:val="22"/>
          <w:szCs w:val="22"/>
          <w:lang w:eastAsia="en-US"/>
        </w:rPr>
      </w:pPr>
      <w:hyperlink w:anchor="_Toc94350619" w:history="1">
        <w:r w:rsidR="00BB148C" w:rsidRPr="00912B78">
          <w:rPr>
            <w:rStyle w:val="Hyperlink"/>
            <w:noProof/>
          </w:rPr>
          <w:t>User Defined Exceptions</w:t>
        </w:r>
        <w:r w:rsidR="00BB148C">
          <w:rPr>
            <w:noProof/>
            <w:webHidden/>
          </w:rPr>
          <w:tab/>
        </w:r>
        <w:r w:rsidR="00BB148C">
          <w:rPr>
            <w:noProof/>
            <w:webHidden/>
          </w:rPr>
          <w:fldChar w:fldCharType="begin"/>
        </w:r>
        <w:r w:rsidR="00BB148C">
          <w:rPr>
            <w:noProof/>
            <w:webHidden/>
          </w:rPr>
          <w:instrText xml:space="preserve"> PAGEREF _Toc94350619 \h </w:instrText>
        </w:r>
        <w:r w:rsidR="00BB148C">
          <w:rPr>
            <w:noProof/>
            <w:webHidden/>
          </w:rPr>
        </w:r>
        <w:r w:rsidR="00BB148C">
          <w:rPr>
            <w:noProof/>
            <w:webHidden/>
          </w:rPr>
          <w:fldChar w:fldCharType="separate"/>
        </w:r>
        <w:r w:rsidR="00547236">
          <w:rPr>
            <w:noProof/>
            <w:webHidden/>
          </w:rPr>
          <w:t>63</w:t>
        </w:r>
        <w:r w:rsidR="00BB148C">
          <w:rPr>
            <w:noProof/>
            <w:webHidden/>
          </w:rPr>
          <w:fldChar w:fldCharType="end"/>
        </w:r>
      </w:hyperlink>
    </w:p>
    <w:p w14:paraId="3E1D2B80" w14:textId="41445AFD" w:rsidR="00BB148C" w:rsidRDefault="009D004C">
      <w:pPr>
        <w:pStyle w:val="TOC2"/>
        <w:tabs>
          <w:tab w:val="right" w:leader="dot" w:pos="9350"/>
        </w:tabs>
        <w:rPr>
          <w:smallCaps w:val="0"/>
          <w:noProof/>
          <w:color w:val="auto"/>
          <w:sz w:val="22"/>
          <w:szCs w:val="22"/>
          <w:lang w:eastAsia="en-US"/>
        </w:rPr>
      </w:pPr>
      <w:hyperlink w:anchor="_Toc94350620" w:history="1">
        <w:r w:rsidR="00BB148C" w:rsidRPr="00912B78">
          <w:rPr>
            <w:rStyle w:val="Hyperlink"/>
            <w:noProof/>
          </w:rPr>
          <w:t>Exception Handling with Method Overriding in Java</w:t>
        </w:r>
        <w:r w:rsidR="00BB148C">
          <w:rPr>
            <w:noProof/>
            <w:webHidden/>
          </w:rPr>
          <w:tab/>
        </w:r>
        <w:r w:rsidR="00BB148C">
          <w:rPr>
            <w:noProof/>
            <w:webHidden/>
          </w:rPr>
          <w:fldChar w:fldCharType="begin"/>
        </w:r>
        <w:r w:rsidR="00BB148C">
          <w:rPr>
            <w:noProof/>
            <w:webHidden/>
          </w:rPr>
          <w:instrText xml:space="preserve"> PAGEREF _Toc94350620 \h </w:instrText>
        </w:r>
        <w:r w:rsidR="00BB148C">
          <w:rPr>
            <w:noProof/>
            <w:webHidden/>
          </w:rPr>
        </w:r>
        <w:r w:rsidR="00BB148C">
          <w:rPr>
            <w:noProof/>
            <w:webHidden/>
          </w:rPr>
          <w:fldChar w:fldCharType="separate"/>
        </w:r>
        <w:r w:rsidR="00547236">
          <w:rPr>
            <w:noProof/>
            <w:webHidden/>
          </w:rPr>
          <w:t>64</w:t>
        </w:r>
        <w:r w:rsidR="00BB148C">
          <w:rPr>
            <w:noProof/>
            <w:webHidden/>
          </w:rPr>
          <w:fldChar w:fldCharType="end"/>
        </w:r>
      </w:hyperlink>
    </w:p>
    <w:p w14:paraId="001AB38E" w14:textId="62DF5EF1" w:rsidR="00BB148C" w:rsidRDefault="009D004C">
      <w:pPr>
        <w:pStyle w:val="TOC2"/>
        <w:tabs>
          <w:tab w:val="right" w:leader="dot" w:pos="9350"/>
        </w:tabs>
        <w:rPr>
          <w:smallCaps w:val="0"/>
          <w:noProof/>
          <w:color w:val="auto"/>
          <w:sz w:val="22"/>
          <w:szCs w:val="22"/>
          <w:lang w:eastAsia="en-US"/>
        </w:rPr>
      </w:pPr>
      <w:hyperlink w:anchor="_Toc94350621" w:history="1">
        <w:r w:rsidR="00BB148C" w:rsidRPr="00912B78">
          <w:rPr>
            <w:rStyle w:val="Hyperlink"/>
            <w:noProof/>
          </w:rPr>
          <w:t>Java 1.7 Exception handling Enhancements</w:t>
        </w:r>
        <w:r w:rsidR="00BB148C">
          <w:rPr>
            <w:noProof/>
            <w:webHidden/>
          </w:rPr>
          <w:tab/>
        </w:r>
        <w:r w:rsidR="00BB148C">
          <w:rPr>
            <w:noProof/>
            <w:webHidden/>
          </w:rPr>
          <w:fldChar w:fldCharType="begin"/>
        </w:r>
        <w:r w:rsidR="00BB148C">
          <w:rPr>
            <w:noProof/>
            <w:webHidden/>
          </w:rPr>
          <w:instrText xml:space="preserve"> PAGEREF _Toc94350621 \h </w:instrText>
        </w:r>
        <w:r w:rsidR="00BB148C">
          <w:rPr>
            <w:noProof/>
            <w:webHidden/>
          </w:rPr>
        </w:r>
        <w:r w:rsidR="00BB148C">
          <w:rPr>
            <w:noProof/>
            <w:webHidden/>
          </w:rPr>
          <w:fldChar w:fldCharType="separate"/>
        </w:r>
        <w:r w:rsidR="00547236">
          <w:rPr>
            <w:noProof/>
            <w:webHidden/>
          </w:rPr>
          <w:t>64</w:t>
        </w:r>
        <w:r w:rsidR="00BB148C">
          <w:rPr>
            <w:noProof/>
            <w:webHidden/>
          </w:rPr>
          <w:fldChar w:fldCharType="end"/>
        </w:r>
      </w:hyperlink>
    </w:p>
    <w:p w14:paraId="1B671133" w14:textId="7119202A" w:rsidR="00BB148C" w:rsidRDefault="009D004C">
      <w:pPr>
        <w:pStyle w:val="TOC2"/>
        <w:tabs>
          <w:tab w:val="right" w:leader="dot" w:pos="9350"/>
        </w:tabs>
        <w:rPr>
          <w:smallCaps w:val="0"/>
          <w:noProof/>
          <w:color w:val="auto"/>
          <w:sz w:val="22"/>
          <w:szCs w:val="22"/>
          <w:lang w:eastAsia="en-US"/>
        </w:rPr>
      </w:pPr>
      <w:hyperlink w:anchor="_Toc94350622" w:history="1">
        <w:r w:rsidR="00BB148C" w:rsidRPr="00912B78">
          <w:rPr>
            <w:rStyle w:val="Hyperlink"/>
            <w:noProof/>
          </w:rPr>
          <w:t>Exception Handling Interview Questions</w:t>
        </w:r>
        <w:r w:rsidR="00BB148C">
          <w:rPr>
            <w:noProof/>
            <w:webHidden/>
          </w:rPr>
          <w:tab/>
        </w:r>
        <w:r w:rsidR="00BB148C">
          <w:rPr>
            <w:noProof/>
            <w:webHidden/>
          </w:rPr>
          <w:fldChar w:fldCharType="begin"/>
        </w:r>
        <w:r w:rsidR="00BB148C">
          <w:rPr>
            <w:noProof/>
            <w:webHidden/>
          </w:rPr>
          <w:instrText xml:space="preserve"> PAGEREF _Toc94350622 \h </w:instrText>
        </w:r>
        <w:r w:rsidR="00BB148C">
          <w:rPr>
            <w:noProof/>
            <w:webHidden/>
          </w:rPr>
        </w:r>
        <w:r w:rsidR="00BB148C">
          <w:rPr>
            <w:noProof/>
            <w:webHidden/>
          </w:rPr>
          <w:fldChar w:fldCharType="separate"/>
        </w:r>
        <w:r w:rsidR="00547236">
          <w:rPr>
            <w:noProof/>
            <w:webHidden/>
          </w:rPr>
          <w:t>67</w:t>
        </w:r>
        <w:r w:rsidR="00BB148C">
          <w:rPr>
            <w:noProof/>
            <w:webHidden/>
          </w:rPr>
          <w:fldChar w:fldCharType="end"/>
        </w:r>
      </w:hyperlink>
    </w:p>
    <w:p w14:paraId="5C0B975C" w14:textId="0466C49B" w:rsidR="00BB148C" w:rsidRDefault="009D004C">
      <w:pPr>
        <w:pStyle w:val="TOC1"/>
        <w:tabs>
          <w:tab w:val="right" w:leader="dot" w:pos="9350"/>
        </w:tabs>
        <w:rPr>
          <w:b w:val="0"/>
          <w:bCs w:val="0"/>
          <w:caps w:val="0"/>
          <w:noProof/>
          <w:color w:val="auto"/>
          <w:sz w:val="22"/>
          <w:szCs w:val="22"/>
          <w:lang w:eastAsia="en-US"/>
        </w:rPr>
      </w:pPr>
      <w:hyperlink w:anchor="_Toc94350623" w:history="1">
        <w:r w:rsidR="00BB148C" w:rsidRPr="00912B78">
          <w:rPr>
            <w:rStyle w:val="Hyperlink"/>
            <w:noProof/>
          </w:rPr>
          <w:t>6. java. lang package</w:t>
        </w:r>
        <w:r w:rsidR="00BB148C">
          <w:rPr>
            <w:noProof/>
            <w:webHidden/>
          </w:rPr>
          <w:tab/>
        </w:r>
        <w:r w:rsidR="00BB148C">
          <w:rPr>
            <w:noProof/>
            <w:webHidden/>
          </w:rPr>
          <w:fldChar w:fldCharType="begin"/>
        </w:r>
        <w:r w:rsidR="00BB148C">
          <w:rPr>
            <w:noProof/>
            <w:webHidden/>
          </w:rPr>
          <w:instrText xml:space="preserve"> PAGEREF _Toc94350623 \h </w:instrText>
        </w:r>
        <w:r w:rsidR="00BB148C">
          <w:rPr>
            <w:noProof/>
            <w:webHidden/>
          </w:rPr>
        </w:r>
        <w:r w:rsidR="00BB148C">
          <w:rPr>
            <w:noProof/>
            <w:webHidden/>
          </w:rPr>
          <w:fldChar w:fldCharType="separate"/>
        </w:r>
        <w:r w:rsidR="00547236">
          <w:rPr>
            <w:noProof/>
            <w:webHidden/>
          </w:rPr>
          <w:t>68</w:t>
        </w:r>
        <w:r w:rsidR="00BB148C">
          <w:rPr>
            <w:noProof/>
            <w:webHidden/>
          </w:rPr>
          <w:fldChar w:fldCharType="end"/>
        </w:r>
      </w:hyperlink>
    </w:p>
    <w:p w14:paraId="43BA97BD" w14:textId="5B2EB4AC" w:rsidR="00BB148C" w:rsidRDefault="009D004C">
      <w:pPr>
        <w:pStyle w:val="TOC2"/>
        <w:tabs>
          <w:tab w:val="right" w:leader="dot" w:pos="9350"/>
        </w:tabs>
        <w:rPr>
          <w:smallCaps w:val="0"/>
          <w:noProof/>
          <w:color w:val="auto"/>
          <w:sz w:val="22"/>
          <w:szCs w:val="22"/>
          <w:lang w:eastAsia="en-US"/>
        </w:rPr>
      </w:pPr>
      <w:hyperlink w:anchor="_Toc94350624" w:history="1">
        <w:r w:rsidR="00BB148C" w:rsidRPr="00912B78">
          <w:rPr>
            <w:rStyle w:val="Hyperlink"/>
            <w:noProof/>
          </w:rPr>
          <w:t>1.Object Class</w:t>
        </w:r>
        <w:r w:rsidR="00BB148C">
          <w:rPr>
            <w:noProof/>
            <w:webHidden/>
          </w:rPr>
          <w:tab/>
        </w:r>
        <w:r w:rsidR="00BB148C">
          <w:rPr>
            <w:noProof/>
            <w:webHidden/>
          </w:rPr>
          <w:fldChar w:fldCharType="begin"/>
        </w:r>
        <w:r w:rsidR="00BB148C">
          <w:rPr>
            <w:noProof/>
            <w:webHidden/>
          </w:rPr>
          <w:instrText xml:space="preserve"> PAGEREF _Toc94350624 \h </w:instrText>
        </w:r>
        <w:r w:rsidR="00BB148C">
          <w:rPr>
            <w:noProof/>
            <w:webHidden/>
          </w:rPr>
        </w:r>
        <w:r w:rsidR="00BB148C">
          <w:rPr>
            <w:noProof/>
            <w:webHidden/>
          </w:rPr>
          <w:fldChar w:fldCharType="separate"/>
        </w:r>
        <w:r w:rsidR="00547236">
          <w:rPr>
            <w:noProof/>
            <w:webHidden/>
          </w:rPr>
          <w:t>69</w:t>
        </w:r>
        <w:r w:rsidR="00BB148C">
          <w:rPr>
            <w:noProof/>
            <w:webHidden/>
          </w:rPr>
          <w:fldChar w:fldCharType="end"/>
        </w:r>
      </w:hyperlink>
    </w:p>
    <w:p w14:paraId="685BF60A" w14:textId="16FA0194" w:rsidR="00BB148C" w:rsidRDefault="009D004C">
      <w:pPr>
        <w:pStyle w:val="TOC2"/>
        <w:tabs>
          <w:tab w:val="right" w:leader="dot" w:pos="9350"/>
        </w:tabs>
        <w:rPr>
          <w:smallCaps w:val="0"/>
          <w:noProof/>
          <w:color w:val="auto"/>
          <w:sz w:val="22"/>
          <w:szCs w:val="22"/>
          <w:lang w:eastAsia="en-US"/>
        </w:rPr>
      </w:pPr>
      <w:hyperlink w:anchor="_Toc94350625" w:history="1">
        <w:r w:rsidR="00BB148C" w:rsidRPr="00912B78">
          <w:rPr>
            <w:rStyle w:val="Hyperlink"/>
            <w:noProof/>
          </w:rPr>
          <w:t>2.String Class</w:t>
        </w:r>
        <w:r w:rsidR="00BB148C">
          <w:rPr>
            <w:noProof/>
            <w:webHidden/>
          </w:rPr>
          <w:tab/>
        </w:r>
        <w:r w:rsidR="00BB148C">
          <w:rPr>
            <w:noProof/>
            <w:webHidden/>
          </w:rPr>
          <w:fldChar w:fldCharType="begin"/>
        </w:r>
        <w:r w:rsidR="00BB148C">
          <w:rPr>
            <w:noProof/>
            <w:webHidden/>
          </w:rPr>
          <w:instrText xml:space="preserve"> PAGEREF _Toc94350625 \h </w:instrText>
        </w:r>
        <w:r w:rsidR="00BB148C">
          <w:rPr>
            <w:noProof/>
            <w:webHidden/>
          </w:rPr>
        </w:r>
        <w:r w:rsidR="00BB148C">
          <w:rPr>
            <w:noProof/>
            <w:webHidden/>
          </w:rPr>
          <w:fldChar w:fldCharType="separate"/>
        </w:r>
        <w:r w:rsidR="00547236">
          <w:rPr>
            <w:noProof/>
            <w:webHidden/>
          </w:rPr>
          <w:t>75</w:t>
        </w:r>
        <w:r w:rsidR="00BB148C">
          <w:rPr>
            <w:noProof/>
            <w:webHidden/>
          </w:rPr>
          <w:fldChar w:fldCharType="end"/>
        </w:r>
      </w:hyperlink>
    </w:p>
    <w:p w14:paraId="2AFAC94E" w14:textId="0393BB25" w:rsidR="00BB148C" w:rsidRDefault="009D004C">
      <w:pPr>
        <w:pStyle w:val="TOC2"/>
        <w:tabs>
          <w:tab w:val="right" w:leader="dot" w:pos="9350"/>
        </w:tabs>
        <w:rPr>
          <w:smallCaps w:val="0"/>
          <w:noProof/>
          <w:color w:val="auto"/>
          <w:sz w:val="22"/>
          <w:szCs w:val="22"/>
          <w:lang w:eastAsia="en-US"/>
        </w:rPr>
      </w:pPr>
      <w:hyperlink w:anchor="_Toc94350626" w:history="1">
        <w:r w:rsidR="00BB148C" w:rsidRPr="00912B78">
          <w:rPr>
            <w:rStyle w:val="Hyperlink"/>
            <w:noProof/>
          </w:rPr>
          <w:t>3,4.StringBuffer, StringBuilder Classes</w:t>
        </w:r>
        <w:r w:rsidR="00BB148C">
          <w:rPr>
            <w:noProof/>
            <w:webHidden/>
          </w:rPr>
          <w:tab/>
        </w:r>
        <w:r w:rsidR="00BB148C">
          <w:rPr>
            <w:noProof/>
            <w:webHidden/>
          </w:rPr>
          <w:fldChar w:fldCharType="begin"/>
        </w:r>
        <w:r w:rsidR="00BB148C">
          <w:rPr>
            <w:noProof/>
            <w:webHidden/>
          </w:rPr>
          <w:instrText xml:space="preserve"> PAGEREF _Toc94350626 \h </w:instrText>
        </w:r>
        <w:r w:rsidR="00BB148C">
          <w:rPr>
            <w:noProof/>
            <w:webHidden/>
          </w:rPr>
        </w:r>
        <w:r w:rsidR="00BB148C">
          <w:rPr>
            <w:noProof/>
            <w:webHidden/>
          </w:rPr>
          <w:fldChar w:fldCharType="separate"/>
        </w:r>
        <w:r w:rsidR="00547236">
          <w:rPr>
            <w:noProof/>
            <w:webHidden/>
          </w:rPr>
          <w:t>78</w:t>
        </w:r>
        <w:r w:rsidR="00BB148C">
          <w:rPr>
            <w:noProof/>
            <w:webHidden/>
          </w:rPr>
          <w:fldChar w:fldCharType="end"/>
        </w:r>
      </w:hyperlink>
    </w:p>
    <w:p w14:paraId="72098FD9" w14:textId="0876800D" w:rsidR="00BB148C" w:rsidRDefault="009D004C">
      <w:pPr>
        <w:pStyle w:val="TOC2"/>
        <w:tabs>
          <w:tab w:val="right" w:leader="dot" w:pos="9350"/>
        </w:tabs>
        <w:rPr>
          <w:smallCaps w:val="0"/>
          <w:noProof/>
          <w:color w:val="auto"/>
          <w:sz w:val="22"/>
          <w:szCs w:val="22"/>
          <w:lang w:eastAsia="en-US"/>
        </w:rPr>
      </w:pPr>
      <w:hyperlink w:anchor="_Toc94350627" w:history="1">
        <w:r w:rsidR="00BB148C" w:rsidRPr="00912B78">
          <w:rPr>
            <w:rStyle w:val="Hyperlink"/>
            <w:noProof/>
          </w:rPr>
          <w:t>5.Wrapper classes</w:t>
        </w:r>
        <w:r w:rsidR="00BB148C">
          <w:rPr>
            <w:noProof/>
            <w:webHidden/>
          </w:rPr>
          <w:tab/>
        </w:r>
        <w:r w:rsidR="00BB148C">
          <w:rPr>
            <w:noProof/>
            <w:webHidden/>
          </w:rPr>
          <w:fldChar w:fldCharType="begin"/>
        </w:r>
        <w:r w:rsidR="00BB148C">
          <w:rPr>
            <w:noProof/>
            <w:webHidden/>
          </w:rPr>
          <w:instrText xml:space="preserve"> PAGEREF _Toc94350627 \h </w:instrText>
        </w:r>
        <w:r w:rsidR="00BB148C">
          <w:rPr>
            <w:noProof/>
            <w:webHidden/>
          </w:rPr>
        </w:r>
        <w:r w:rsidR="00BB148C">
          <w:rPr>
            <w:noProof/>
            <w:webHidden/>
          </w:rPr>
          <w:fldChar w:fldCharType="separate"/>
        </w:r>
        <w:r w:rsidR="00547236">
          <w:rPr>
            <w:noProof/>
            <w:webHidden/>
          </w:rPr>
          <w:t>81</w:t>
        </w:r>
        <w:r w:rsidR="00BB148C">
          <w:rPr>
            <w:noProof/>
            <w:webHidden/>
          </w:rPr>
          <w:fldChar w:fldCharType="end"/>
        </w:r>
      </w:hyperlink>
    </w:p>
    <w:p w14:paraId="73E061DA" w14:textId="3D110A26" w:rsidR="00BB148C" w:rsidRDefault="009D004C">
      <w:pPr>
        <w:pStyle w:val="TOC2"/>
        <w:tabs>
          <w:tab w:val="right" w:leader="dot" w:pos="9350"/>
        </w:tabs>
        <w:rPr>
          <w:smallCaps w:val="0"/>
          <w:noProof/>
          <w:color w:val="auto"/>
          <w:sz w:val="22"/>
          <w:szCs w:val="22"/>
          <w:lang w:eastAsia="en-US"/>
        </w:rPr>
      </w:pPr>
      <w:hyperlink w:anchor="_Toc94350628" w:history="1">
        <w:r w:rsidR="00BB148C" w:rsidRPr="00912B78">
          <w:rPr>
            <w:rStyle w:val="Hyperlink"/>
            <w:noProof/>
          </w:rPr>
          <w:t>Garbage collection</w:t>
        </w:r>
        <w:r w:rsidR="00BB148C">
          <w:rPr>
            <w:noProof/>
            <w:webHidden/>
          </w:rPr>
          <w:tab/>
        </w:r>
        <w:r w:rsidR="00BB148C">
          <w:rPr>
            <w:noProof/>
            <w:webHidden/>
          </w:rPr>
          <w:fldChar w:fldCharType="begin"/>
        </w:r>
        <w:r w:rsidR="00BB148C">
          <w:rPr>
            <w:noProof/>
            <w:webHidden/>
          </w:rPr>
          <w:instrText xml:space="preserve"> PAGEREF _Toc94350628 \h </w:instrText>
        </w:r>
        <w:r w:rsidR="00BB148C">
          <w:rPr>
            <w:noProof/>
            <w:webHidden/>
          </w:rPr>
        </w:r>
        <w:r w:rsidR="00BB148C">
          <w:rPr>
            <w:noProof/>
            <w:webHidden/>
          </w:rPr>
          <w:fldChar w:fldCharType="separate"/>
        </w:r>
        <w:r w:rsidR="00547236">
          <w:rPr>
            <w:noProof/>
            <w:webHidden/>
          </w:rPr>
          <w:t>84</w:t>
        </w:r>
        <w:r w:rsidR="00BB148C">
          <w:rPr>
            <w:noProof/>
            <w:webHidden/>
          </w:rPr>
          <w:fldChar w:fldCharType="end"/>
        </w:r>
      </w:hyperlink>
    </w:p>
    <w:p w14:paraId="0216E94D" w14:textId="2DDF6945" w:rsidR="00BB148C" w:rsidRDefault="009D004C">
      <w:pPr>
        <w:pStyle w:val="TOC2"/>
        <w:tabs>
          <w:tab w:val="right" w:leader="dot" w:pos="9350"/>
        </w:tabs>
        <w:rPr>
          <w:smallCaps w:val="0"/>
          <w:noProof/>
          <w:color w:val="auto"/>
          <w:sz w:val="22"/>
          <w:szCs w:val="22"/>
          <w:lang w:eastAsia="en-US"/>
        </w:rPr>
      </w:pPr>
      <w:hyperlink w:anchor="_Toc94350629" w:history="1">
        <w:r w:rsidR="00BB148C" w:rsidRPr="00912B78">
          <w:rPr>
            <w:rStyle w:val="Hyperlink"/>
            <w:noProof/>
            <w:lang w:eastAsia="en-US"/>
          </w:rPr>
          <w:t>Java Reflection API (java.lang.Class)</w:t>
        </w:r>
        <w:r w:rsidR="00BB148C">
          <w:rPr>
            <w:noProof/>
            <w:webHidden/>
          </w:rPr>
          <w:tab/>
        </w:r>
        <w:r w:rsidR="00BB148C">
          <w:rPr>
            <w:noProof/>
            <w:webHidden/>
          </w:rPr>
          <w:fldChar w:fldCharType="begin"/>
        </w:r>
        <w:r w:rsidR="00BB148C">
          <w:rPr>
            <w:noProof/>
            <w:webHidden/>
          </w:rPr>
          <w:instrText xml:space="preserve"> PAGEREF _Toc94350629 \h </w:instrText>
        </w:r>
        <w:r w:rsidR="00BB148C">
          <w:rPr>
            <w:noProof/>
            <w:webHidden/>
          </w:rPr>
        </w:r>
        <w:r w:rsidR="00BB148C">
          <w:rPr>
            <w:noProof/>
            <w:webHidden/>
          </w:rPr>
          <w:fldChar w:fldCharType="separate"/>
        </w:r>
        <w:r w:rsidR="00547236">
          <w:rPr>
            <w:noProof/>
            <w:webHidden/>
          </w:rPr>
          <w:t>94</w:t>
        </w:r>
        <w:r w:rsidR="00BB148C">
          <w:rPr>
            <w:noProof/>
            <w:webHidden/>
          </w:rPr>
          <w:fldChar w:fldCharType="end"/>
        </w:r>
      </w:hyperlink>
    </w:p>
    <w:p w14:paraId="4400E140" w14:textId="2ED5C086" w:rsidR="00BB148C" w:rsidRDefault="009D004C">
      <w:pPr>
        <w:pStyle w:val="TOC2"/>
        <w:tabs>
          <w:tab w:val="right" w:leader="dot" w:pos="9350"/>
        </w:tabs>
        <w:rPr>
          <w:smallCaps w:val="0"/>
          <w:noProof/>
          <w:color w:val="auto"/>
          <w:sz w:val="22"/>
          <w:szCs w:val="22"/>
          <w:lang w:eastAsia="en-US"/>
        </w:rPr>
      </w:pPr>
      <w:hyperlink w:anchor="_Toc94350630" w:history="1">
        <w:r w:rsidR="00BB148C" w:rsidRPr="00912B78">
          <w:rPr>
            <w:rStyle w:val="Hyperlink"/>
            <w:noProof/>
          </w:rPr>
          <w:t>Interview Questions</w:t>
        </w:r>
        <w:r w:rsidR="00BB148C">
          <w:rPr>
            <w:noProof/>
            <w:webHidden/>
          </w:rPr>
          <w:tab/>
        </w:r>
        <w:r w:rsidR="00BB148C">
          <w:rPr>
            <w:noProof/>
            <w:webHidden/>
          </w:rPr>
          <w:fldChar w:fldCharType="begin"/>
        </w:r>
        <w:r w:rsidR="00BB148C">
          <w:rPr>
            <w:noProof/>
            <w:webHidden/>
          </w:rPr>
          <w:instrText xml:space="preserve"> PAGEREF _Toc94350630 \h </w:instrText>
        </w:r>
        <w:r w:rsidR="00BB148C">
          <w:rPr>
            <w:noProof/>
            <w:webHidden/>
          </w:rPr>
        </w:r>
        <w:r w:rsidR="00BB148C">
          <w:rPr>
            <w:noProof/>
            <w:webHidden/>
          </w:rPr>
          <w:fldChar w:fldCharType="separate"/>
        </w:r>
        <w:r w:rsidR="00547236">
          <w:rPr>
            <w:noProof/>
            <w:webHidden/>
          </w:rPr>
          <w:t>95</w:t>
        </w:r>
        <w:r w:rsidR="00BB148C">
          <w:rPr>
            <w:noProof/>
            <w:webHidden/>
          </w:rPr>
          <w:fldChar w:fldCharType="end"/>
        </w:r>
      </w:hyperlink>
    </w:p>
    <w:p w14:paraId="70CE2985" w14:textId="2DA2FA21" w:rsidR="00BB148C" w:rsidRDefault="009D004C">
      <w:pPr>
        <w:pStyle w:val="TOC1"/>
        <w:tabs>
          <w:tab w:val="right" w:leader="dot" w:pos="9350"/>
        </w:tabs>
        <w:rPr>
          <w:b w:val="0"/>
          <w:bCs w:val="0"/>
          <w:caps w:val="0"/>
          <w:noProof/>
          <w:color w:val="auto"/>
          <w:sz w:val="22"/>
          <w:szCs w:val="22"/>
          <w:lang w:eastAsia="en-US"/>
        </w:rPr>
      </w:pPr>
      <w:hyperlink w:anchor="_Toc94350631" w:history="1">
        <w:r w:rsidR="00BB148C" w:rsidRPr="00912B78">
          <w:rPr>
            <w:rStyle w:val="Hyperlink"/>
            <w:noProof/>
          </w:rPr>
          <w:t>7. java.io</w:t>
        </w:r>
        <w:r w:rsidR="00BB148C">
          <w:rPr>
            <w:noProof/>
            <w:webHidden/>
          </w:rPr>
          <w:tab/>
        </w:r>
        <w:r w:rsidR="00BB148C">
          <w:rPr>
            <w:noProof/>
            <w:webHidden/>
          </w:rPr>
          <w:fldChar w:fldCharType="begin"/>
        </w:r>
        <w:r w:rsidR="00BB148C">
          <w:rPr>
            <w:noProof/>
            <w:webHidden/>
          </w:rPr>
          <w:instrText xml:space="preserve"> PAGEREF _Toc94350631 \h </w:instrText>
        </w:r>
        <w:r w:rsidR="00BB148C">
          <w:rPr>
            <w:noProof/>
            <w:webHidden/>
          </w:rPr>
        </w:r>
        <w:r w:rsidR="00BB148C">
          <w:rPr>
            <w:noProof/>
            <w:webHidden/>
          </w:rPr>
          <w:fldChar w:fldCharType="separate"/>
        </w:r>
        <w:r w:rsidR="00547236">
          <w:rPr>
            <w:noProof/>
            <w:webHidden/>
          </w:rPr>
          <w:t>97</w:t>
        </w:r>
        <w:r w:rsidR="00BB148C">
          <w:rPr>
            <w:noProof/>
            <w:webHidden/>
          </w:rPr>
          <w:fldChar w:fldCharType="end"/>
        </w:r>
      </w:hyperlink>
    </w:p>
    <w:p w14:paraId="301BB8EC" w14:textId="3F0085B6" w:rsidR="00BB148C" w:rsidRDefault="009D004C">
      <w:pPr>
        <w:pStyle w:val="TOC2"/>
        <w:tabs>
          <w:tab w:val="right" w:leader="dot" w:pos="9350"/>
        </w:tabs>
        <w:rPr>
          <w:smallCaps w:val="0"/>
          <w:noProof/>
          <w:color w:val="auto"/>
          <w:sz w:val="22"/>
          <w:szCs w:val="22"/>
          <w:lang w:eastAsia="en-US"/>
        </w:rPr>
      </w:pPr>
      <w:hyperlink w:anchor="_Toc94350632" w:history="1">
        <w:r w:rsidR="00BB148C" w:rsidRPr="00912B78">
          <w:rPr>
            <w:rStyle w:val="Hyperlink"/>
            <w:noProof/>
          </w:rPr>
          <w:t>Byte Streams</w:t>
        </w:r>
        <w:r w:rsidR="00BB148C">
          <w:rPr>
            <w:noProof/>
            <w:webHidden/>
          </w:rPr>
          <w:tab/>
        </w:r>
        <w:r w:rsidR="00BB148C">
          <w:rPr>
            <w:noProof/>
            <w:webHidden/>
          </w:rPr>
          <w:fldChar w:fldCharType="begin"/>
        </w:r>
        <w:r w:rsidR="00BB148C">
          <w:rPr>
            <w:noProof/>
            <w:webHidden/>
          </w:rPr>
          <w:instrText xml:space="preserve"> PAGEREF _Toc94350632 \h </w:instrText>
        </w:r>
        <w:r w:rsidR="00BB148C">
          <w:rPr>
            <w:noProof/>
            <w:webHidden/>
          </w:rPr>
        </w:r>
        <w:r w:rsidR="00BB148C">
          <w:rPr>
            <w:noProof/>
            <w:webHidden/>
          </w:rPr>
          <w:fldChar w:fldCharType="separate"/>
        </w:r>
        <w:r w:rsidR="00547236">
          <w:rPr>
            <w:noProof/>
            <w:webHidden/>
          </w:rPr>
          <w:t>98</w:t>
        </w:r>
        <w:r w:rsidR="00BB148C">
          <w:rPr>
            <w:noProof/>
            <w:webHidden/>
          </w:rPr>
          <w:fldChar w:fldCharType="end"/>
        </w:r>
      </w:hyperlink>
    </w:p>
    <w:p w14:paraId="3291F4E6" w14:textId="7F7FD520" w:rsidR="00BB148C" w:rsidRDefault="009D004C">
      <w:pPr>
        <w:pStyle w:val="TOC2"/>
        <w:tabs>
          <w:tab w:val="right" w:leader="dot" w:pos="9350"/>
        </w:tabs>
        <w:rPr>
          <w:smallCaps w:val="0"/>
          <w:noProof/>
          <w:color w:val="auto"/>
          <w:sz w:val="22"/>
          <w:szCs w:val="22"/>
          <w:lang w:eastAsia="en-US"/>
        </w:rPr>
      </w:pPr>
      <w:hyperlink w:anchor="_Toc94350633" w:history="1">
        <w:r w:rsidR="00BB148C" w:rsidRPr="00912B78">
          <w:rPr>
            <w:rStyle w:val="Hyperlink"/>
            <w:noProof/>
          </w:rPr>
          <w:t>Character Streams</w:t>
        </w:r>
        <w:r w:rsidR="00BB148C">
          <w:rPr>
            <w:noProof/>
            <w:webHidden/>
          </w:rPr>
          <w:tab/>
        </w:r>
        <w:r w:rsidR="00BB148C">
          <w:rPr>
            <w:noProof/>
            <w:webHidden/>
          </w:rPr>
          <w:fldChar w:fldCharType="begin"/>
        </w:r>
        <w:r w:rsidR="00BB148C">
          <w:rPr>
            <w:noProof/>
            <w:webHidden/>
          </w:rPr>
          <w:instrText xml:space="preserve"> PAGEREF _Toc94350633 \h </w:instrText>
        </w:r>
        <w:r w:rsidR="00BB148C">
          <w:rPr>
            <w:noProof/>
            <w:webHidden/>
          </w:rPr>
        </w:r>
        <w:r w:rsidR="00BB148C">
          <w:rPr>
            <w:noProof/>
            <w:webHidden/>
          </w:rPr>
          <w:fldChar w:fldCharType="separate"/>
        </w:r>
        <w:r w:rsidR="00547236">
          <w:rPr>
            <w:noProof/>
            <w:webHidden/>
          </w:rPr>
          <w:t>99</w:t>
        </w:r>
        <w:r w:rsidR="00BB148C">
          <w:rPr>
            <w:noProof/>
            <w:webHidden/>
          </w:rPr>
          <w:fldChar w:fldCharType="end"/>
        </w:r>
      </w:hyperlink>
    </w:p>
    <w:p w14:paraId="246CFA1E" w14:textId="7936EBD9" w:rsidR="00BB148C" w:rsidRDefault="009D004C">
      <w:pPr>
        <w:pStyle w:val="TOC2"/>
        <w:tabs>
          <w:tab w:val="right" w:leader="dot" w:pos="9350"/>
        </w:tabs>
        <w:rPr>
          <w:smallCaps w:val="0"/>
          <w:noProof/>
          <w:color w:val="auto"/>
          <w:sz w:val="22"/>
          <w:szCs w:val="22"/>
          <w:lang w:eastAsia="en-US"/>
        </w:rPr>
      </w:pPr>
      <w:hyperlink w:anchor="_Toc94350634" w:history="1">
        <w:r w:rsidR="00BB148C" w:rsidRPr="00912B78">
          <w:rPr>
            <w:rStyle w:val="Hyperlink"/>
            <w:noProof/>
          </w:rPr>
          <w:t>Buffered Streams</w:t>
        </w:r>
        <w:r w:rsidR="00BB148C">
          <w:rPr>
            <w:noProof/>
            <w:webHidden/>
          </w:rPr>
          <w:tab/>
        </w:r>
        <w:r w:rsidR="00BB148C">
          <w:rPr>
            <w:noProof/>
            <w:webHidden/>
          </w:rPr>
          <w:fldChar w:fldCharType="begin"/>
        </w:r>
        <w:r w:rsidR="00BB148C">
          <w:rPr>
            <w:noProof/>
            <w:webHidden/>
          </w:rPr>
          <w:instrText xml:space="preserve"> PAGEREF _Toc94350634 \h </w:instrText>
        </w:r>
        <w:r w:rsidR="00BB148C">
          <w:rPr>
            <w:noProof/>
            <w:webHidden/>
          </w:rPr>
        </w:r>
        <w:r w:rsidR="00BB148C">
          <w:rPr>
            <w:noProof/>
            <w:webHidden/>
          </w:rPr>
          <w:fldChar w:fldCharType="separate"/>
        </w:r>
        <w:r w:rsidR="00547236">
          <w:rPr>
            <w:noProof/>
            <w:webHidden/>
          </w:rPr>
          <w:t>100</w:t>
        </w:r>
        <w:r w:rsidR="00BB148C">
          <w:rPr>
            <w:noProof/>
            <w:webHidden/>
          </w:rPr>
          <w:fldChar w:fldCharType="end"/>
        </w:r>
      </w:hyperlink>
    </w:p>
    <w:p w14:paraId="03C40D38" w14:textId="49015E4B" w:rsidR="00BB148C" w:rsidRDefault="009D004C">
      <w:pPr>
        <w:pStyle w:val="TOC2"/>
        <w:tabs>
          <w:tab w:val="right" w:leader="dot" w:pos="9350"/>
        </w:tabs>
        <w:rPr>
          <w:smallCaps w:val="0"/>
          <w:noProof/>
          <w:color w:val="auto"/>
          <w:sz w:val="22"/>
          <w:szCs w:val="22"/>
          <w:lang w:eastAsia="en-US"/>
        </w:rPr>
      </w:pPr>
      <w:hyperlink w:anchor="_Toc94350635" w:history="1">
        <w:r w:rsidR="00BB148C" w:rsidRPr="00912B78">
          <w:rPr>
            <w:rStyle w:val="Hyperlink"/>
            <w:noProof/>
          </w:rPr>
          <w:t>Data Streams</w:t>
        </w:r>
        <w:r w:rsidR="00BB148C">
          <w:rPr>
            <w:noProof/>
            <w:webHidden/>
          </w:rPr>
          <w:tab/>
        </w:r>
        <w:r w:rsidR="00BB148C">
          <w:rPr>
            <w:noProof/>
            <w:webHidden/>
          </w:rPr>
          <w:fldChar w:fldCharType="begin"/>
        </w:r>
        <w:r w:rsidR="00BB148C">
          <w:rPr>
            <w:noProof/>
            <w:webHidden/>
          </w:rPr>
          <w:instrText xml:space="preserve"> PAGEREF _Toc94350635 \h </w:instrText>
        </w:r>
        <w:r w:rsidR="00BB148C">
          <w:rPr>
            <w:noProof/>
            <w:webHidden/>
          </w:rPr>
        </w:r>
        <w:r w:rsidR="00BB148C">
          <w:rPr>
            <w:noProof/>
            <w:webHidden/>
          </w:rPr>
          <w:fldChar w:fldCharType="separate"/>
        </w:r>
        <w:r w:rsidR="00547236">
          <w:rPr>
            <w:noProof/>
            <w:webHidden/>
          </w:rPr>
          <w:t>101</w:t>
        </w:r>
        <w:r w:rsidR="00BB148C">
          <w:rPr>
            <w:noProof/>
            <w:webHidden/>
          </w:rPr>
          <w:fldChar w:fldCharType="end"/>
        </w:r>
      </w:hyperlink>
    </w:p>
    <w:p w14:paraId="133BD94A" w14:textId="7F4B48C9" w:rsidR="00BB148C" w:rsidRDefault="009D004C">
      <w:pPr>
        <w:pStyle w:val="TOC2"/>
        <w:tabs>
          <w:tab w:val="right" w:leader="dot" w:pos="9350"/>
        </w:tabs>
        <w:rPr>
          <w:smallCaps w:val="0"/>
          <w:noProof/>
          <w:color w:val="auto"/>
          <w:sz w:val="22"/>
          <w:szCs w:val="22"/>
          <w:lang w:eastAsia="en-US"/>
        </w:rPr>
      </w:pPr>
      <w:hyperlink w:anchor="_Toc94350636" w:history="1">
        <w:r w:rsidR="00BB148C" w:rsidRPr="00912B78">
          <w:rPr>
            <w:rStyle w:val="Hyperlink"/>
            <w:noProof/>
          </w:rPr>
          <w:t>Object Streams</w:t>
        </w:r>
        <w:r w:rsidR="00BB148C">
          <w:rPr>
            <w:noProof/>
            <w:webHidden/>
          </w:rPr>
          <w:tab/>
        </w:r>
        <w:r w:rsidR="00BB148C">
          <w:rPr>
            <w:noProof/>
            <w:webHidden/>
          </w:rPr>
          <w:fldChar w:fldCharType="begin"/>
        </w:r>
        <w:r w:rsidR="00BB148C">
          <w:rPr>
            <w:noProof/>
            <w:webHidden/>
          </w:rPr>
          <w:instrText xml:space="preserve"> PAGEREF _Toc94350636 \h </w:instrText>
        </w:r>
        <w:r w:rsidR="00BB148C">
          <w:rPr>
            <w:noProof/>
            <w:webHidden/>
          </w:rPr>
        </w:r>
        <w:r w:rsidR="00BB148C">
          <w:rPr>
            <w:noProof/>
            <w:webHidden/>
          </w:rPr>
          <w:fldChar w:fldCharType="separate"/>
        </w:r>
        <w:r w:rsidR="00547236">
          <w:rPr>
            <w:noProof/>
            <w:webHidden/>
          </w:rPr>
          <w:t>102</w:t>
        </w:r>
        <w:r w:rsidR="00BB148C">
          <w:rPr>
            <w:noProof/>
            <w:webHidden/>
          </w:rPr>
          <w:fldChar w:fldCharType="end"/>
        </w:r>
      </w:hyperlink>
    </w:p>
    <w:p w14:paraId="7A0BAB58" w14:textId="1F9CFBDF" w:rsidR="00BB148C" w:rsidRDefault="009D004C">
      <w:pPr>
        <w:pStyle w:val="TOC2"/>
        <w:tabs>
          <w:tab w:val="right" w:leader="dot" w:pos="9350"/>
        </w:tabs>
        <w:rPr>
          <w:smallCaps w:val="0"/>
          <w:noProof/>
          <w:color w:val="auto"/>
          <w:sz w:val="22"/>
          <w:szCs w:val="22"/>
          <w:lang w:eastAsia="en-US"/>
        </w:rPr>
      </w:pPr>
      <w:hyperlink w:anchor="_Toc94350637" w:history="1">
        <w:r w:rsidR="00BB148C" w:rsidRPr="00912B78">
          <w:rPr>
            <w:rStyle w:val="Hyperlink"/>
            <w:noProof/>
          </w:rPr>
          <w:t>printf and format Methods</w:t>
        </w:r>
        <w:r w:rsidR="00BB148C">
          <w:rPr>
            <w:noProof/>
            <w:webHidden/>
          </w:rPr>
          <w:tab/>
        </w:r>
        <w:r w:rsidR="00BB148C">
          <w:rPr>
            <w:noProof/>
            <w:webHidden/>
          </w:rPr>
          <w:fldChar w:fldCharType="begin"/>
        </w:r>
        <w:r w:rsidR="00BB148C">
          <w:rPr>
            <w:noProof/>
            <w:webHidden/>
          </w:rPr>
          <w:instrText xml:space="preserve"> PAGEREF _Toc94350637 \h </w:instrText>
        </w:r>
        <w:r w:rsidR="00BB148C">
          <w:rPr>
            <w:noProof/>
            <w:webHidden/>
          </w:rPr>
        </w:r>
        <w:r w:rsidR="00BB148C">
          <w:rPr>
            <w:noProof/>
            <w:webHidden/>
          </w:rPr>
          <w:fldChar w:fldCharType="separate"/>
        </w:r>
        <w:r w:rsidR="00547236">
          <w:rPr>
            <w:noProof/>
            <w:webHidden/>
          </w:rPr>
          <w:t>105</w:t>
        </w:r>
        <w:r w:rsidR="00BB148C">
          <w:rPr>
            <w:noProof/>
            <w:webHidden/>
          </w:rPr>
          <w:fldChar w:fldCharType="end"/>
        </w:r>
      </w:hyperlink>
    </w:p>
    <w:p w14:paraId="2CB94967" w14:textId="525A09C2" w:rsidR="00BB148C" w:rsidRDefault="009D004C">
      <w:pPr>
        <w:pStyle w:val="TOC2"/>
        <w:tabs>
          <w:tab w:val="left" w:pos="2634"/>
          <w:tab w:val="right" w:leader="dot" w:pos="9350"/>
        </w:tabs>
        <w:rPr>
          <w:smallCaps w:val="0"/>
          <w:noProof/>
          <w:color w:val="auto"/>
          <w:sz w:val="22"/>
          <w:szCs w:val="22"/>
          <w:lang w:eastAsia="en-US"/>
        </w:rPr>
      </w:pPr>
      <w:hyperlink w:anchor="_Toc94350638" w:history="1">
        <w:r w:rsidR="00BB148C" w:rsidRPr="00912B78">
          <w:rPr>
            <w:rStyle w:val="Hyperlink"/>
            <w:noProof/>
          </w:rPr>
          <w:t>Java NIO(</w:t>
        </w:r>
        <w:r w:rsidR="00BB148C" w:rsidRPr="00912B78">
          <w:rPr>
            <w:rStyle w:val="Hyperlink"/>
            <w:b/>
            <w:noProof/>
          </w:rPr>
          <w:t>Non-blocking I/O</w:t>
        </w:r>
        <w:r w:rsidR="00BB148C" w:rsidRPr="00912B78">
          <w:rPr>
            <w:rStyle w:val="Hyperlink"/>
            <w:noProof/>
          </w:rPr>
          <w:t>)-1.4</w:t>
        </w:r>
        <w:r w:rsidR="00BB148C">
          <w:rPr>
            <w:noProof/>
            <w:webHidden/>
          </w:rPr>
          <w:tab/>
        </w:r>
        <w:r w:rsidR="00BB148C">
          <w:rPr>
            <w:noProof/>
            <w:webHidden/>
          </w:rPr>
          <w:fldChar w:fldCharType="begin"/>
        </w:r>
        <w:r w:rsidR="00BB148C">
          <w:rPr>
            <w:noProof/>
            <w:webHidden/>
          </w:rPr>
          <w:instrText xml:space="preserve"> PAGEREF _Toc94350638 \h </w:instrText>
        </w:r>
        <w:r w:rsidR="00BB148C">
          <w:rPr>
            <w:noProof/>
            <w:webHidden/>
          </w:rPr>
        </w:r>
        <w:r w:rsidR="00BB148C">
          <w:rPr>
            <w:noProof/>
            <w:webHidden/>
          </w:rPr>
          <w:fldChar w:fldCharType="separate"/>
        </w:r>
        <w:r w:rsidR="00547236">
          <w:rPr>
            <w:noProof/>
            <w:webHidden/>
          </w:rPr>
          <w:t>105</w:t>
        </w:r>
        <w:r w:rsidR="00BB148C">
          <w:rPr>
            <w:noProof/>
            <w:webHidden/>
          </w:rPr>
          <w:fldChar w:fldCharType="end"/>
        </w:r>
      </w:hyperlink>
    </w:p>
    <w:p w14:paraId="5B41C6C3" w14:textId="0D5B0373" w:rsidR="00BB148C" w:rsidRDefault="009D004C">
      <w:pPr>
        <w:pStyle w:val="TOC1"/>
        <w:tabs>
          <w:tab w:val="right" w:leader="dot" w:pos="9350"/>
        </w:tabs>
        <w:rPr>
          <w:b w:val="0"/>
          <w:bCs w:val="0"/>
          <w:caps w:val="0"/>
          <w:noProof/>
          <w:color w:val="auto"/>
          <w:sz w:val="22"/>
          <w:szCs w:val="22"/>
          <w:lang w:eastAsia="en-US"/>
        </w:rPr>
      </w:pPr>
      <w:hyperlink w:anchor="_Toc94350639" w:history="1">
        <w:r w:rsidR="00BB148C" w:rsidRPr="00912B78">
          <w:rPr>
            <w:rStyle w:val="Hyperlink"/>
            <w:noProof/>
          </w:rPr>
          <w:t>8.Threads</w:t>
        </w:r>
        <w:r w:rsidR="00BB148C">
          <w:rPr>
            <w:noProof/>
            <w:webHidden/>
          </w:rPr>
          <w:tab/>
        </w:r>
        <w:r w:rsidR="00BB148C">
          <w:rPr>
            <w:noProof/>
            <w:webHidden/>
          </w:rPr>
          <w:fldChar w:fldCharType="begin"/>
        </w:r>
        <w:r w:rsidR="00BB148C">
          <w:rPr>
            <w:noProof/>
            <w:webHidden/>
          </w:rPr>
          <w:instrText xml:space="preserve"> PAGEREF _Toc94350639 \h </w:instrText>
        </w:r>
        <w:r w:rsidR="00BB148C">
          <w:rPr>
            <w:noProof/>
            <w:webHidden/>
          </w:rPr>
        </w:r>
        <w:r w:rsidR="00BB148C">
          <w:rPr>
            <w:noProof/>
            <w:webHidden/>
          </w:rPr>
          <w:fldChar w:fldCharType="separate"/>
        </w:r>
        <w:r w:rsidR="00547236">
          <w:rPr>
            <w:noProof/>
            <w:webHidden/>
          </w:rPr>
          <w:t>107</w:t>
        </w:r>
        <w:r w:rsidR="00BB148C">
          <w:rPr>
            <w:noProof/>
            <w:webHidden/>
          </w:rPr>
          <w:fldChar w:fldCharType="end"/>
        </w:r>
      </w:hyperlink>
    </w:p>
    <w:p w14:paraId="05731896" w14:textId="5427BA3D" w:rsidR="00BB148C" w:rsidRDefault="009D004C">
      <w:pPr>
        <w:pStyle w:val="TOC2"/>
        <w:tabs>
          <w:tab w:val="right" w:leader="dot" w:pos="9350"/>
        </w:tabs>
        <w:rPr>
          <w:smallCaps w:val="0"/>
          <w:noProof/>
          <w:color w:val="auto"/>
          <w:sz w:val="22"/>
          <w:szCs w:val="22"/>
          <w:lang w:eastAsia="en-US"/>
        </w:rPr>
      </w:pPr>
      <w:hyperlink w:anchor="_Toc94350640" w:history="1">
        <w:r w:rsidR="00BB148C" w:rsidRPr="00912B78">
          <w:rPr>
            <w:rStyle w:val="Hyperlink"/>
            <w:noProof/>
          </w:rPr>
          <w:t>Introduction to Multi-threading</w:t>
        </w:r>
        <w:r w:rsidR="00BB148C">
          <w:rPr>
            <w:noProof/>
            <w:webHidden/>
          </w:rPr>
          <w:tab/>
        </w:r>
        <w:r w:rsidR="00BB148C">
          <w:rPr>
            <w:noProof/>
            <w:webHidden/>
          </w:rPr>
          <w:fldChar w:fldCharType="begin"/>
        </w:r>
        <w:r w:rsidR="00BB148C">
          <w:rPr>
            <w:noProof/>
            <w:webHidden/>
          </w:rPr>
          <w:instrText xml:space="preserve"> PAGEREF _Toc94350640 \h </w:instrText>
        </w:r>
        <w:r w:rsidR="00BB148C">
          <w:rPr>
            <w:noProof/>
            <w:webHidden/>
          </w:rPr>
        </w:r>
        <w:r w:rsidR="00BB148C">
          <w:rPr>
            <w:noProof/>
            <w:webHidden/>
          </w:rPr>
          <w:fldChar w:fldCharType="separate"/>
        </w:r>
        <w:r w:rsidR="00547236">
          <w:rPr>
            <w:noProof/>
            <w:webHidden/>
          </w:rPr>
          <w:t>107</w:t>
        </w:r>
        <w:r w:rsidR="00BB148C">
          <w:rPr>
            <w:noProof/>
            <w:webHidden/>
          </w:rPr>
          <w:fldChar w:fldCharType="end"/>
        </w:r>
      </w:hyperlink>
    </w:p>
    <w:p w14:paraId="2B82DBA1" w14:textId="628EE9B0" w:rsidR="00BB148C" w:rsidRDefault="009D004C">
      <w:pPr>
        <w:pStyle w:val="TOC2"/>
        <w:tabs>
          <w:tab w:val="right" w:leader="dot" w:pos="9350"/>
        </w:tabs>
        <w:rPr>
          <w:smallCaps w:val="0"/>
          <w:noProof/>
          <w:color w:val="auto"/>
          <w:sz w:val="22"/>
          <w:szCs w:val="22"/>
          <w:lang w:eastAsia="en-US"/>
        </w:rPr>
      </w:pPr>
      <w:hyperlink w:anchor="_Toc94350641" w:history="1">
        <w:r w:rsidR="00BB148C" w:rsidRPr="00912B78">
          <w:rPr>
            <w:rStyle w:val="Hyperlink"/>
            <w:noProof/>
          </w:rPr>
          <w:t>What is Thread</w:t>
        </w:r>
        <w:r w:rsidR="00BB148C">
          <w:rPr>
            <w:noProof/>
            <w:webHidden/>
          </w:rPr>
          <w:tab/>
        </w:r>
        <w:r w:rsidR="00BB148C">
          <w:rPr>
            <w:noProof/>
            <w:webHidden/>
          </w:rPr>
          <w:fldChar w:fldCharType="begin"/>
        </w:r>
        <w:r w:rsidR="00BB148C">
          <w:rPr>
            <w:noProof/>
            <w:webHidden/>
          </w:rPr>
          <w:instrText xml:space="preserve"> PAGEREF _Toc94350641 \h </w:instrText>
        </w:r>
        <w:r w:rsidR="00BB148C">
          <w:rPr>
            <w:noProof/>
            <w:webHidden/>
          </w:rPr>
        </w:r>
        <w:r w:rsidR="00BB148C">
          <w:rPr>
            <w:noProof/>
            <w:webHidden/>
          </w:rPr>
          <w:fldChar w:fldCharType="separate"/>
        </w:r>
        <w:r w:rsidR="00547236">
          <w:rPr>
            <w:noProof/>
            <w:webHidden/>
          </w:rPr>
          <w:t>108</w:t>
        </w:r>
        <w:r w:rsidR="00BB148C">
          <w:rPr>
            <w:noProof/>
            <w:webHidden/>
          </w:rPr>
          <w:fldChar w:fldCharType="end"/>
        </w:r>
      </w:hyperlink>
    </w:p>
    <w:p w14:paraId="56307E9D" w14:textId="09D49F08" w:rsidR="00BB148C" w:rsidRDefault="009D004C">
      <w:pPr>
        <w:pStyle w:val="TOC2"/>
        <w:tabs>
          <w:tab w:val="right" w:leader="dot" w:pos="9350"/>
        </w:tabs>
        <w:rPr>
          <w:smallCaps w:val="0"/>
          <w:noProof/>
          <w:color w:val="auto"/>
          <w:sz w:val="22"/>
          <w:szCs w:val="22"/>
          <w:lang w:eastAsia="en-US"/>
        </w:rPr>
      </w:pPr>
      <w:hyperlink w:anchor="_Toc94350642" w:history="1">
        <w:r w:rsidR="00BB148C" w:rsidRPr="00912B78">
          <w:rPr>
            <w:rStyle w:val="Hyperlink"/>
            <w:noProof/>
          </w:rPr>
          <w:t>Thread Life Cycles (Thread States)</w:t>
        </w:r>
        <w:r w:rsidR="00BB148C">
          <w:rPr>
            <w:noProof/>
            <w:webHidden/>
          </w:rPr>
          <w:tab/>
        </w:r>
        <w:r w:rsidR="00BB148C">
          <w:rPr>
            <w:noProof/>
            <w:webHidden/>
          </w:rPr>
          <w:fldChar w:fldCharType="begin"/>
        </w:r>
        <w:r w:rsidR="00BB148C">
          <w:rPr>
            <w:noProof/>
            <w:webHidden/>
          </w:rPr>
          <w:instrText xml:space="preserve"> PAGEREF _Toc94350642 \h </w:instrText>
        </w:r>
        <w:r w:rsidR="00BB148C">
          <w:rPr>
            <w:noProof/>
            <w:webHidden/>
          </w:rPr>
        </w:r>
        <w:r w:rsidR="00BB148C">
          <w:rPr>
            <w:noProof/>
            <w:webHidden/>
          </w:rPr>
          <w:fldChar w:fldCharType="separate"/>
        </w:r>
        <w:r w:rsidR="00547236">
          <w:rPr>
            <w:noProof/>
            <w:webHidden/>
          </w:rPr>
          <w:t>109</w:t>
        </w:r>
        <w:r w:rsidR="00BB148C">
          <w:rPr>
            <w:noProof/>
            <w:webHidden/>
          </w:rPr>
          <w:fldChar w:fldCharType="end"/>
        </w:r>
      </w:hyperlink>
    </w:p>
    <w:p w14:paraId="1D761FAF" w14:textId="537D10CE" w:rsidR="00BB148C" w:rsidRDefault="009D004C">
      <w:pPr>
        <w:pStyle w:val="TOC2"/>
        <w:tabs>
          <w:tab w:val="right" w:leader="dot" w:pos="9350"/>
        </w:tabs>
        <w:rPr>
          <w:smallCaps w:val="0"/>
          <w:noProof/>
          <w:color w:val="auto"/>
          <w:sz w:val="22"/>
          <w:szCs w:val="22"/>
          <w:lang w:eastAsia="en-US"/>
        </w:rPr>
      </w:pPr>
      <w:hyperlink w:anchor="_Toc94350643" w:history="1">
        <w:r w:rsidR="00BB148C" w:rsidRPr="00912B78">
          <w:rPr>
            <w:rStyle w:val="Hyperlink"/>
            <w:noProof/>
          </w:rPr>
          <w:t>java.lang.Thread class</w:t>
        </w:r>
        <w:r w:rsidR="00BB148C">
          <w:rPr>
            <w:noProof/>
            <w:webHidden/>
          </w:rPr>
          <w:tab/>
        </w:r>
        <w:r w:rsidR="00BB148C">
          <w:rPr>
            <w:noProof/>
            <w:webHidden/>
          </w:rPr>
          <w:fldChar w:fldCharType="begin"/>
        </w:r>
        <w:r w:rsidR="00BB148C">
          <w:rPr>
            <w:noProof/>
            <w:webHidden/>
          </w:rPr>
          <w:instrText xml:space="preserve"> PAGEREF _Toc94350643 \h </w:instrText>
        </w:r>
        <w:r w:rsidR="00BB148C">
          <w:rPr>
            <w:noProof/>
            <w:webHidden/>
          </w:rPr>
        </w:r>
        <w:r w:rsidR="00BB148C">
          <w:rPr>
            <w:noProof/>
            <w:webHidden/>
          </w:rPr>
          <w:fldChar w:fldCharType="separate"/>
        </w:r>
        <w:r w:rsidR="00547236">
          <w:rPr>
            <w:noProof/>
            <w:webHidden/>
          </w:rPr>
          <w:t>110</w:t>
        </w:r>
        <w:r w:rsidR="00BB148C">
          <w:rPr>
            <w:noProof/>
            <w:webHidden/>
          </w:rPr>
          <w:fldChar w:fldCharType="end"/>
        </w:r>
      </w:hyperlink>
    </w:p>
    <w:p w14:paraId="57AA3D76" w14:textId="4A401C2C" w:rsidR="00BB148C" w:rsidRDefault="009D004C">
      <w:pPr>
        <w:pStyle w:val="TOC2"/>
        <w:tabs>
          <w:tab w:val="right" w:leader="dot" w:pos="9350"/>
        </w:tabs>
        <w:rPr>
          <w:smallCaps w:val="0"/>
          <w:noProof/>
          <w:color w:val="auto"/>
          <w:sz w:val="22"/>
          <w:szCs w:val="22"/>
          <w:lang w:eastAsia="en-US"/>
        </w:rPr>
      </w:pPr>
      <w:hyperlink w:anchor="_Toc94350644" w:history="1">
        <w:r w:rsidR="00BB148C" w:rsidRPr="00912B78">
          <w:rPr>
            <w:rStyle w:val="Hyperlink"/>
            <w:noProof/>
          </w:rPr>
          <w:t>java.lang.Runnable Interface</w:t>
        </w:r>
        <w:r w:rsidR="00BB148C">
          <w:rPr>
            <w:noProof/>
            <w:webHidden/>
          </w:rPr>
          <w:tab/>
        </w:r>
        <w:r w:rsidR="00BB148C">
          <w:rPr>
            <w:noProof/>
            <w:webHidden/>
          </w:rPr>
          <w:fldChar w:fldCharType="begin"/>
        </w:r>
        <w:r w:rsidR="00BB148C">
          <w:rPr>
            <w:noProof/>
            <w:webHidden/>
          </w:rPr>
          <w:instrText xml:space="preserve"> PAGEREF _Toc94350644 \h </w:instrText>
        </w:r>
        <w:r w:rsidR="00BB148C">
          <w:rPr>
            <w:noProof/>
            <w:webHidden/>
          </w:rPr>
        </w:r>
        <w:r w:rsidR="00BB148C">
          <w:rPr>
            <w:noProof/>
            <w:webHidden/>
          </w:rPr>
          <w:fldChar w:fldCharType="separate"/>
        </w:r>
        <w:r w:rsidR="00547236">
          <w:rPr>
            <w:noProof/>
            <w:webHidden/>
          </w:rPr>
          <w:t>112</w:t>
        </w:r>
        <w:r w:rsidR="00BB148C">
          <w:rPr>
            <w:noProof/>
            <w:webHidden/>
          </w:rPr>
          <w:fldChar w:fldCharType="end"/>
        </w:r>
      </w:hyperlink>
    </w:p>
    <w:p w14:paraId="3904BD3F" w14:textId="5B4EDEF1" w:rsidR="00BB148C" w:rsidRDefault="009D004C">
      <w:pPr>
        <w:pStyle w:val="TOC2"/>
        <w:tabs>
          <w:tab w:val="right" w:leader="dot" w:pos="9350"/>
        </w:tabs>
        <w:rPr>
          <w:smallCaps w:val="0"/>
          <w:noProof/>
          <w:color w:val="auto"/>
          <w:sz w:val="22"/>
          <w:szCs w:val="22"/>
          <w:lang w:eastAsia="en-US"/>
        </w:rPr>
      </w:pPr>
      <w:hyperlink w:anchor="_Toc94350645" w:history="1">
        <w:r w:rsidR="00BB148C" w:rsidRPr="00912B78">
          <w:rPr>
            <w:rStyle w:val="Hyperlink"/>
            <w:noProof/>
            <w:lang w:eastAsia="en-US"/>
          </w:rPr>
          <w:t>Interrupting a Thread</w:t>
        </w:r>
        <w:r w:rsidR="00BB148C">
          <w:rPr>
            <w:noProof/>
            <w:webHidden/>
          </w:rPr>
          <w:tab/>
        </w:r>
        <w:r w:rsidR="00BB148C">
          <w:rPr>
            <w:noProof/>
            <w:webHidden/>
          </w:rPr>
          <w:fldChar w:fldCharType="begin"/>
        </w:r>
        <w:r w:rsidR="00BB148C">
          <w:rPr>
            <w:noProof/>
            <w:webHidden/>
          </w:rPr>
          <w:instrText xml:space="preserve"> PAGEREF _Toc94350645 \h </w:instrText>
        </w:r>
        <w:r w:rsidR="00BB148C">
          <w:rPr>
            <w:noProof/>
            <w:webHidden/>
          </w:rPr>
        </w:r>
        <w:r w:rsidR="00BB148C">
          <w:rPr>
            <w:noProof/>
            <w:webHidden/>
          </w:rPr>
          <w:fldChar w:fldCharType="separate"/>
        </w:r>
        <w:r w:rsidR="00547236">
          <w:rPr>
            <w:noProof/>
            <w:webHidden/>
          </w:rPr>
          <w:t>114</w:t>
        </w:r>
        <w:r w:rsidR="00BB148C">
          <w:rPr>
            <w:noProof/>
            <w:webHidden/>
          </w:rPr>
          <w:fldChar w:fldCharType="end"/>
        </w:r>
      </w:hyperlink>
    </w:p>
    <w:p w14:paraId="05DCEA83" w14:textId="4DCF1216" w:rsidR="00BB148C" w:rsidRDefault="009D004C">
      <w:pPr>
        <w:pStyle w:val="TOC2"/>
        <w:tabs>
          <w:tab w:val="right" w:leader="dot" w:pos="9350"/>
        </w:tabs>
        <w:rPr>
          <w:smallCaps w:val="0"/>
          <w:noProof/>
          <w:color w:val="auto"/>
          <w:sz w:val="22"/>
          <w:szCs w:val="22"/>
          <w:lang w:eastAsia="en-US"/>
        </w:rPr>
      </w:pPr>
      <w:hyperlink w:anchor="_Toc94350646" w:history="1">
        <w:r w:rsidR="00BB148C" w:rsidRPr="00912B78">
          <w:rPr>
            <w:rStyle w:val="Hyperlink"/>
            <w:noProof/>
          </w:rPr>
          <w:t>Joining a Thread (join () method)</w:t>
        </w:r>
        <w:r w:rsidR="00BB148C">
          <w:rPr>
            <w:noProof/>
            <w:webHidden/>
          </w:rPr>
          <w:tab/>
        </w:r>
        <w:r w:rsidR="00BB148C">
          <w:rPr>
            <w:noProof/>
            <w:webHidden/>
          </w:rPr>
          <w:fldChar w:fldCharType="begin"/>
        </w:r>
        <w:r w:rsidR="00BB148C">
          <w:rPr>
            <w:noProof/>
            <w:webHidden/>
          </w:rPr>
          <w:instrText xml:space="preserve"> PAGEREF _Toc94350646 \h </w:instrText>
        </w:r>
        <w:r w:rsidR="00BB148C">
          <w:rPr>
            <w:noProof/>
            <w:webHidden/>
          </w:rPr>
        </w:r>
        <w:r w:rsidR="00BB148C">
          <w:rPr>
            <w:noProof/>
            <w:webHidden/>
          </w:rPr>
          <w:fldChar w:fldCharType="separate"/>
        </w:r>
        <w:r w:rsidR="00547236">
          <w:rPr>
            <w:noProof/>
            <w:webHidden/>
          </w:rPr>
          <w:t>116</w:t>
        </w:r>
        <w:r w:rsidR="00BB148C">
          <w:rPr>
            <w:noProof/>
            <w:webHidden/>
          </w:rPr>
          <w:fldChar w:fldCharType="end"/>
        </w:r>
      </w:hyperlink>
    </w:p>
    <w:p w14:paraId="071D6827" w14:textId="3ADD5642" w:rsidR="00BB148C" w:rsidRDefault="009D004C">
      <w:pPr>
        <w:pStyle w:val="TOC2"/>
        <w:tabs>
          <w:tab w:val="right" w:leader="dot" w:pos="9350"/>
        </w:tabs>
        <w:rPr>
          <w:smallCaps w:val="0"/>
          <w:noProof/>
          <w:color w:val="auto"/>
          <w:sz w:val="22"/>
          <w:szCs w:val="22"/>
          <w:lang w:eastAsia="en-US"/>
        </w:rPr>
      </w:pPr>
      <w:hyperlink w:anchor="_Toc94350647" w:history="1">
        <w:r w:rsidR="00BB148C" w:rsidRPr="00912B78">
          <w:rPr>
            <w:rStyle w:val="Hyperlink"/>
            <w:noProof/>
          </w:rPr>
          <w:t>Thread Priority</w:t>
        </w:r>
        <w:r w:rsidR="00BB148C">
          <w:rPr>
            <w:noProof/>
            <w:webHidden/>
          </w:rPr>
          <w:tab/>
        </w:r>
        <w:r w:rsidR="00BB148C">
          <w:rPr>
            <w:noProof/>
            <w:webHidden/>
          </w:rPr>
          <w:fldChar w:fldCharType="begin"/>
        </w:r>
        <w:r w:rsidR="00BB148C">
          <w:rPr>
            <w:noProof/>
            <w:webHidden/>
          </w:rPr>
          <w:instrText xml:space="preserve"> PAGEREF _Toc94350647 \h </w:instrText>
        </w:r>
        <w:r w:rsidR="00BB148C">
          <w:rPr>
            <w:noProof/>
            <w:webHidden/>
          </w:rPr>
        </w:r>
        <w:r w:rsidR="00BB148C">
          <w:rPr>
            <w:noProof/>
            <w:webHidden/>
          </w:rPr>
          <w:fldChar w:fldCharType="separate"/>
        </w:r>
        <w:r w:rsidR="00547236">
          <w:rPr>
            <w:noProof/>
            <w:webHidden/>
          </w:rPr>
          <w:t>117</w:t>
        </w:r>
        <w:r w:rsidR="00BB148C">
          <w:rPr>
            <w:noProof/>
            <w:webHidden/>
          </w:rPr>
          <w:fldChar w:fldCharType="end"/>
        </w:r>
      </w:hyperlink>
    </w:p>
    <w:p w14:paraId="0E315B5D" w14:textId="1D980908" w:rsidR="00BB148C" w:rsidRDefault="009D004C">
      <w:pPr>
        <w:pStyle w:val="TOC2"/>
        <w:tabs>
          <w:tab w:val="right" w:leader="dot" w:pos="9350"/>
        </w:tabs>
        <w:rPr>
          <w:smallCaps w:val="0"/>
          <w:noProof/>
          <w:color w:val="auto"/>
          <w:sz w:val="22"/>
          <w:szCs w:val="22"/>
          <w:lang w:eastAsia="en-US"/>
        </w:rPr>
      </w:pPr>
      <w:hyperlink w:anchor="_Toc94350648" w:history="1">
        <w:r w:rsidR="00BB148C" w:rsidRPr="00912B78">
          <w:rPr>
            <w:rStyle w:val="Hyperlink"/>
            <w:noProof/>
          </w:rPr>
          <w:t>Daemon Thread</w:t>
        </w:r>
        <w:r w:rsidR="00BB148C">
          <w:rPr>
            <w:noProof/>
            <w:webHidden/>
          </w:rPr>
          <w:tab/>
        </w:r>
        <w:r w:rsidR="00BB148C">
          <w:rPr>
            <w:noProof/>
            <w:webHidden/>
          </w:rPr>
          <w:fldChar w:fldCharType="begin"/>
        </w:r>
        <w:r w:rsidR="00BB148C">
          <w:rPr>
            <w:noProof/>
            <w:webHidden/>
          </w:rPr>
          <w:instrText xml:space="preserve"> PAGEREF _Toc94350648 \h </w:instrText>
        </w:r>
        <w:r w:rsidR="00BB148C">
          <w:rPr>
            <w:noProof/>
            <w:webHidden/>
          </w:rPr>
        </w:r>
        <w:r w:rsidR="00BB148C">
          <w:rPr>
            <w:noProof/>
            <w:webHidden/>
          </w:rPr>
          <w:fldChar w:fldCharType="separate"/>
        </w:r>
        <w:r w:rsidR="00547236">
          <w:rPr>
            <w:noProof/>
            <w:webHidden/>
          </w:rPr>
          <w:t>117</w:t>
        </w:r>
        <w:r w:rsidR="00BB148C">
          <w:rPr>
            <w:noProof/>
            <w:webHidden/>
          </w:rPr>
          <w:fldChar w:fldCharType="end"/>
        </w:r>
      </w:hyperlink>
    </w:p>
    <w:p w14:paraId="168AC54C" w14:textId="31899DB0" w:rsidR="00BB148C" w:rsidRDefault="009D004C">
      <w:pPr>
        <w:pStyle w:val="TOC2"/>
        <w:tabs>
          <w:tab w:val="right" w:leader="dot" w:pos="9350"/>
        </w:tabs>
        <w:rPr>
          <w:smallCaps w:val="0"/>
          <w:noProof/>
          <w:color w:val="auto"/>
          <w:sz w:val="22"/>
          <w:szCs w:val="22"/>
          <w:lang w:eastAsia="en-US"/>
        </w:rPr>
      </w:pPr>
      <w:hyperlink w:anchor="_Toc94350649" w:history="1">
        <w:r w:rsidR="00BB148C" w:rsidRPr="00912B78">
          <w:rPr>
            <w:rStyle w:val="Hyperlink"/>
            <w:noProof/>
            <w:lang w:eastAsia="en-US"/>
          </w:rPr>
          <w:t>Thread Group</w:t>
        </w:r>
        <w:r w:rsidR="00BB148C">
          <w:rPr>
            <w:noProof/>
            <w:webHidden/>
          </w:rPr>
          <w:tab/>
        </w:r>
        <w:r w:rsidR="00BB148C">
          <w:rPr>
            <w:noProof/>
            <w:webHidden/>
          </w:rPr>
          <w:fldChar w:fldCharType="begin"/>
        </w:r>
        <w:r w:rsidR="00BB148C">
          <w:rPr>
            <w:noProof/>
            <w:webHidden/>
          </w:rPr>
          <w:instrText xml:space="preserve"> PAGEREF _Toc94350649 \h </w:instrText>
        </w:r>
        <w:r w:rsidR="00BB148C">
          <w:rPr>
            <w:noProof/>
            <w:webHidden/>
          </w:rPr>
        </w:r>
        <w:r w:rsidR="00BB148C">
          <w:rPr>
            <w:noProof/>
            <w:webHidden/>
          </w:rPr>
          <w:fldChar w:fldCharType="separate"/>
        </w:r>
        <w:r w:rsidR="00547236">
          <w:rPr>
            <w:noProof/>
            <w:webHidden/>
          </w:rPr>
          <w:t>118</w:t>
        </w:r>
        <w:r w:rsidR="00BB148C">
          <w:rPr>
            <w:noProof/>
            <w:webHidden/>
          </w:rPr>
          <w:fldChar w:fldCharType="end"/>
        </w:r>
      </w:hyperlink>
    </w:p>
    <w:p w14:paraId="64BFA529" w14:textId="6AEFA84F" w:rsidR="00BB148C" w:rsidRDefault="009D004C">
      <w:pPr>
        <w:pStyle w:val="TOC2"/>
        <w:tabs>
          <w:tab w:val="right" w:leader="dot" w:pos="9350"/>
        </w:tabs>
        <w:rPr>
          <w:smallCaps w:val="0"/>
          <w:noProof/>
          <w:color w:val="auto"/>
          <w:sz w:val="22"/>
          <w:szCs w:val="22"/>
          <w:lang w:eastAsia="en-US"/>
        </w:rPr>
      </w:pPr>
      <w:hyperlink w:anchor="_Toc94350650" w:history="1">
        <w:r w:rsidR="00BB148C" w:rsidRPr="00912B78">
          <w:rPr>
            <w:rStyle w:val="Hyperlink"/>
            <w:noProof/>
            <w:lang w:eastAsia="en-US"/>
          </w:rPr>
          <w:t>Synchronization</w:t>
        </w:r>
        <w:r w:rsidR="00BB148C">
          <w:rPr>
            <w:noProof/>
            <w:webHidden/>
          </w:rPr>
          <w:tab/>
        </w:r>
        <w:r w:rsidR="00BB148C">
          <w:rPr>
            <w:noProof/>
            <w:webHidden/>
          </w:rPr>
          <w:fldChar w:fldCharType="begin"/>
        </w:r>
        <w:r w:rsidR="00BB148C">
          <w:rPr>
            <w:noProof/>
            <w:webHidden/>
          </w:rPr>
          <w:instrText xml:space="preserve"> PAGEREF _Toc94350650 \h </w:instrText>
        </w:r>
        <w:r w:rsidR="00BB148C">
          <w:rPr>
            <w:noProof/>
            <w:webHidden/>
          </w:rPr>
        </w:r>
        <w:r w:rsidR="00BB148C">
          <w:rPr>
            <w:noProof/>
            <w:webHidden/>
          </w:rPr>
          <w:fldChar w:fldCharType="separate"/>
        </w:r>
        <w:r w:rsidR="00547236">
          <w:rPr>
            <w:noProof/>
            <w:webHidden/>
          </w:rPr>
          <w:t>119</w:t>
        </w:r>
        <w:r w:rsidR="00BB148C">
          <w:rPr>
            <w:noProof/>
            <w:webHidden/>
          </w:rPr>
          <w:fldChar w:fldCharType="end"/>
        </w:r>
      </w:hyperlink>
    </w:p>
    <w:p w14:paraId="27300AB6" w14:textId="5DC4F157" w:rsidR="00BB148C" w:rsidRDefault="009D004C">
      <w:pPr>
        <w:pStyle w:val="TOC2"/>
        <w:tabs>
          <w:tab w:val="right" w:leader="dot" w:pos="9350"/>
        </w:tabs>
        <w:rPr>
          <w:smallCaps w:val="0"/>
          <w:noProof/>
          <w:color w:val="auto"/>
          <w:sz w:val="22"/>
          <w:szCs w:val="22"/>
          <w:lang w:eastAsia="en-US"/>
        </w:rPr>
      </w:pPr>
      <w:hyperlink w:anchor="_Toc94350651" w:history="1">
        <w:r w:rsidR="00BB148C" w:rsidRPr="00912B78">
          <w:rPr>
            <w:rStyle w:val="Hyperlink"/>
            <w:noProof/>
            <w:lang w:eastAsia="en-US"/>
          </w:rPr>
          <w:t>Inter Thread Communication</w:t>
        </w:r>
        <w:r w:rsidR="00BB148C">
          <w:rPr>
            <w:noProof/>
            <w:webHidden/>
          </w:rPr>
          <w:tab/>
        </w:r>
        <w:r w:rsidR="00BB148C">
          <w:rPr>
            <w:noProof/>
            <w:webHidden/>
          </w:rPr>
          <w:fldChar w:fldCharType="begin"/>
        </w:r>
        <w:r w:rsidR="00BB148C">
          <w:rPr>
            <w:noProof/>
            <w:webHidden/>
          </w:rPr>
          <w:instrText xml:space="preserve"> PAGEREF _Toc94350651 \h </w:instrText>
        </w:r>
        <w:r w:rsidR="00BB148C">
          <w:rPr>
            <w:noProof/>
            <w:webHidden/>
          </w:rPr>
        </w:r>
        <w:r w:rsidR="00BB148C">
          <w:rPr>
            <w:noProof/>
            <w:webHidden/>
          </w:rPr>
          <w:fldChar w:fldCharType="separate"/>
        </w:r>
        <w:r w:rsidR="00547236">
          <w:rPr>
            <w:noProof/>
            <w:webHidden/>
          </w:rPr>
          <w:t>120</w:t>
        </w:r>
        <w:r w:rsidR="00BB148C">
          <w:rPr>
            <w:noProof/>
            <w:webHidden/>
          </w:rPr>
          <w:fldChar w:fldCharType="end"/>
        </w:r>
      </w:hyperlink>
    </w:p>
    <w:p w14:paraId="7917A269" w14:textId="20AE6C9D" w:rsidR="00BB148C" w:rsidRDefault="009D004C">
      <w:pPr>
        <w:pStyle w:val="TOC2"/>
        <w:tabs>
          <w:tab w:val="right" w:leader="dot" w:pos="9350"/>
        </w:tabs>
        <w:rPr>
          <w:smallCaps w:val="0"/>
          <w:noProof/>
          <w:color w:val="auto"/>
          <w:sz w:val="22"/>
          <w:szCs w:val="22"/>
          <w:lang w:eastAsia="en-US"/>
        </w:rPr>
      </w:pPr>
      <w:hyperlink w:anchor="_Toc94350652" w:history="1">
        <w:r w:rsidR="00BB148C" w:rsidRPr="00912B78">
          <w:rPr>
            <w:rStyle w:val="Hyperlink"/>
            <w:noProof/>
          </w:rPr>
          <w:t>Callable Interface</w:t>
        </w:r>
        <w:r w:rsidR="00BB148C">
          <w:rPr>
            <w:noProof/>
            <w:webHidden/>
          </w:rPr>
          <w:tab/>
        </w:r>
        <w:r w:rsidR="00BB148C">
          <w:rPr>
            <w:noProof/>
            <w:webHidden/>
          </w:rPr>
          <w:fldChar w:fldCharType="begin"/>
        </w:r>
        <w:r w:rsidR="00BB148C">
          <w:rPr>
            <w:noProof/>
            <w:webHidden/>
          </w:rPr>
          <w:instrText xml:space="preserve"> PAGEREF _Toc94350652 \h </w:instrText>
        </w:r>
        <w:r w:rsidR="00BB148C">
          <w:rPr>
            <w:noProof/>
            <w:webHidden/>
          </w:rPr>
        </w:r>
        <w:r w:rsidR="00BB148C">
          <w:rPr>
            <w:noProof/>
            <w:webHidden/>
          </w:rPr>
          <w:fldChar w:fldCharType="separate"/>
        </w:r>
        <w:r w:rsidR="00547236">
          <w:rPr>
            <w:noProof/>
            <w:webHidden/>
          </w:rPr>
          <w:t>124</w:t>
        </w:r>
        <w:r w:rsidR="00BB148C">
          <w:rPr>
            <w:noProof/>
            <w:webHidden/>
          </w:rPr>
          <w:fldChar w:fldCharType="end"/>
        </w:r>
      </w:hyperlink>
    </w:p>
    <w:p w14:paraId="1ABE7C20" w14:textId="5C3ADE40" w:rsidR="00BB148C" w:rsidRDefault="009D004C">
      <w:pPr>
        <w:pStyle w:val="TOC1"/>
        <w:tabs>
          <w:tab w:val="right" w:leader="dot" w:pos="9350"/>
        </w:tabs>
        <w:rPr>
          <w:b w:val="0"/>
          <w:bCs w:val="0"/>
          <w:caps w:val="0"/>
          <w:noProof/>
          <w:color w:val="auto"/>
          <w:sz w:val="22"/>
          <w:szCs w:val="22"/>
          <w:lang w:eastAsia="en-US"/>
        </w:rPr>
      </w:pPr>
      <w:hyperlink w:anchor="_Toc94350653" w:history="1">
        <w:r w:rsidR="00BB148C" w:rsidRPr="00912B78">
          <w:rPr>
            <w:rStyle w:val="Hyperlink"/>
            <w:noProof/>
            <w:lang w:eastAsia="en-US"/>
          </w:rPr>
          <w:t>9. java.util.Concurrency</w:t>
        </w:r>
        <w:r w:rsidR="00BB148C">
          <w:rPr>
            <w:noProof/>
            <w:webHidden/>
          </w:rPr>
          <w:tab/>
        </w:r>
        <w:r w:rsidR="00BB148C">
          <w:rPr>
            <w:noProof/>
            <w:webHidden/>
          </w:rPr>
          <w:fldChar w:fldCharType="begin"/>
        </w:r>
        <w:r w:rsidR="00BB148C">
          <w:rPr>
            <w:noProof/>
            <w:webHidden/>
          </w:rPr>
          <w:instrText xml:space="preserve"> PAGEREF _Toc94350653 \h </w:instrText>
        </w:r>
        <w:r w:rsidR="00BB148C">
          <w:rPr>
            <w:noProof/>
            <w:webHidden/>
          </w:rPr>
        </w:r>
        <w:r w:rsidR="00BB148C">
          <w:rPr>
            <w:noProof/>
            <w:webHidden/>
          </w:rPr>
          <w:fldChar w:fldCharType="separate"/>
        </w:r>
        <w:r w:rsidR="00547236">
          <w:rPr>
            <w:noProof/>
            <w:webHidden/>
          </w:rPr>
          <w:t>125</w:t>
        </w:r>
        <w:r w:rsidR="00BB148C">
          <w:rPr>
            <w:noProof/>
            <w:webHidden/>
          </w:rPr>
          <w:fldChar w:fldCharType="end"/>
        </w:r>
      </w:hyperlink>
    </w:p>
    <w:p w14:paraId="18AC9358" w14:textId="4A3DF1F7" w:rsidR="00BB148C" w:rsidRDefault="009D004C">
      <w:pPr>
        <w:pStyle w:val="TOC2"/>
        <w:tabs>
          <w:tab w:val="right" w:leader="dot" w:pos="9350"/>
        </w:tabs>
        <w:rPr>
          <w:smallCaps w:val="0"/>
          <w:noProof/>
          <w:color w:val="auto"/>
          <w:sz w:val="22"/>
          <w:szCs w:val="22"/>
          <w:lang w:eastAsia="en-US"/>
        </w:rPr>
      </w:pPr>
      <w:hyperlink w:anchor="_Toc94350654" w:history="1">
        <w:r w:rsidR="00BB148C" w:rsidRPr="00912B78">
          <w:rPr>
            <w:rStyle w:val="Hyperlink"/>
            <w:noProof/>
          </w:rPr>
          <w:t>Lock Interface</w:t>
        </w:r>
        <w:r w:rsidR="00BB148C">
          <w:rPr>
            <w:noProof/>
            <w:webHidden/>
          </w:rPr>
          <w:tab/>
        </w:r>
        <w:r w:rsidR="00BB148C">
          <w:rPr>
            <w:noProof/>
            <w:webHidden/>
          </w:rPr>
          <w:fldChar w:fldCharType="begin"/>
        </w:r>
        <w:r w:rsidR="00BB148C">
          <w:rPr>
            <w:noProof/>
            <w:webHidden/>
          </w:rPr>
          <w:instrText xml:space="preserve"> PAGEREF _Toc94350654 \h </w:instrText>
        </w:r>
        <w:r w:rsidR="00BB148C">
          <w:rPr>
            <w:noProof/>
            <w:webHidden/>
          </w:rPr>
        </w:r>
        <w:r w:rsidR="00BB148C">
          <w:rPr>
            <w:noProof/>
            <w:webHidden/>
          </w:rPr>
          <w:fldChar w:fldCharType="separate"/>
        </w:r>
        <w:r w:rsidR="00547236">
          <w:rPr>
            <w:noProof/>
            <w:webHidden/>
          </w:rPr>
          <w:t>125</w:t>
        </w:r>
        <w:r w:rsidR="00BB148C">
          <w:rPr>
            <w:noProof/>
            <w:webHidden/>
          </w:rPr>
          <w:fldChar w:fldCharType="end"/>
        </w:r>
      </w:hyperlink>
    </w:p>
    <w:p w14:paraId="2F9D67E5" w14:textId="38694B88" w:rsidR="00BB148C" w:rsidRDefault="009D004C">
      <w:pPr>
        <w:pStyle w:val="TOC2"/>
        <w:tabs>
          <w:tab w:val="right" w:leader="dot" w:pos="9350"/>
        </w:tabs>
        <w:rPr>
          <w:smallCaps w:val="0"/>
          <w:noProof/>
          <w:color w:val="auto"/>
          <w:sz w:val="22"/>
          <w:szCs w:val="22"/>
          <w:lang w:eastAsia="en-US"/>
        </w:rPr>
      </w:pPr>
      <w:hyperlink w:anchor="_Toc94350655" w:history="1">
        <w:r w:rsidR="00BB148C" w:rsidRPr="00912B78">
          <w:rPr>
            <w:rStyle w:val="Hyperlink"/>
            <w:noProof/>
          </w:rPr>
          <w:t>ReadWriteLock interface</w:t>
        </w:r>
        <w:r w:rsidR="00BB148C">
          <w:rPr>
            <w:noProof/>
            <w:webHidden/>
          </w:rPr>
          <w:tab/>
        </w:r>
        <w:r w:rsidR="00BB148C">
          <w:rPr>
            <w:noProof/>
            <w:webHidden/>
          </w:rPr>
          <w:fldChar w:fldCharType="begin"/>
        </w:r>
        <w:r w:rsidR="00BB148C">
          <w:rPr>
            <w:noProof/>
            <w:webHidden/>
          </w:rPr>
          <w:instrText xml:space="preserve"> PAGEREF _Toc94350655 \h </w:instrText>
        </w:r>
        <w:r w:rsidR="00BB148C">
          <w:rPr>
            <w:noProof/>
            <w:webHidden/>
          </w:rPr>
        </w:r>
        <w:r w:rsidR="00BB148C">
          <w:rPr>
            <w:noProof/>
            <w:webHidden/>
          </w:rPr>
          <w:fldChar w:fldCharType="separate"/>
        </w:r>
        <w:r w:rsidR="00547236">
          <w:rPr>
            <w:noProof/>
            <w:webHidden/>
          </w:rPr>
          <w:t>131</w:t>
        </w:r>
        <w:r w:rsidR="00BB148C">
          <w:rPr>
            <w:noProof/>
            <w:webHidden/>
          </w:rPr>
          <w:fldChar w:fldCharType="end"/>
        </w:r>
      </w:hyperlink>
    </w:p>
    <w:p w14:paraId="44A77643" w14:textId="5D499ED9" w:rsidR="00BB148C" w:rsidRDefault="009D004C">
      <w:pPr>
        <w:pStyle w:val="TOC2"/>
        <w:tabs>
          <w:tab w:val="right" w:leader="dot" w:pos="9350"/>
        </w:tabs>
        <w:rPr>
          <w:smallCaps w:val="0"/>
          <w:noProof/>
          <w:color w:val="auto"/>
          <w:sz w:val="22"/>
          <w:szCs w:val="22"/>
          <w:lang w:eastAsia="en-US"/>
        </w:rPr>
      </w:pPr>
      <w:hyperlink w:anchor="_Toc94350656" w:history="1">
        <w:r w:rsidR="00BB148C" w:rsidRPr="00912B78">
          <w:rPr>
            <w:rStyle w:val="Hyperlink"/>
            <w:noProof/>
            <w:lang w:eastAsia="en-US"/>
          </w:rPr>
          <w:t>Conditions</w:t>
        </w:r>
        <w:r w:rsidR="00BB148C">
          <w:rPr>
            <w:noProof/>
            <w:webHidden/>
          </w:rPr>
          <w:tab/>
        </w:r>
        <w:r w:rsidR="00BB148C">
          <w:rPr>
            <w:noProof/>
            <w:webHidden/>
          </w:rPr>
          <w:fldChar w:fldCharType="begin"/>
        </w:r>
        <w:r w:rsidR="00BB148C">
          <w:rPr>
            <w:noProof/>
            <w:webHidden/>
          </w:rPr>
          <w:instrText xml:space="preserve"> PAGEREF _Toc94350656 \h </w:instrText>
        </w:r>
        <w:r w:rsidR="00BB148C">
          <w:rPr>
            <w:noProof/>
            <w:webHidden/>
          </w:rPr>
        </w:r>
        <w:r w:rsidR="00BB148C">
          <w:rPr>
            <w:noProof/>
            <w:webHidden/>
          </w:rPr>
          <w:fldChar w:fldCharType="separate"/>
        </w:r>
        <w:r w:rsidR="00547236">
          <w:rPr>
            <w:noProof/>
            <w:webHidden/>
          </w:rPr>
          <w:t>132</w:t>
        </w:r>
        <w:r w:rsidR="00BB148C">
          <w:rPr>
            <w:noProof/>
            <w:webHidden/>
          </w:rPr>
          <w:fldChar w:fldCharType="end"/>
        </w:r>
      </w:hyperlink>
    </w:p>
    <w:p w14:paraId="6770B969" w14:textId="31B26487" w:rsidR="00BB148C" w:rsidRDefault="009D004C">
      <w:pPr>
        <w:pStyle w:val="TOC1"/>
        <w:tabs>
          <w:tab w:val="right" w:leader="dot" w:pos="9350"/>
        </w:tabs>
        <w:rPr>
          <w:b w:val="0"/>
          <w:bCs w:val="0"/>
          <w:caps w:val="0"/>
          <w:noProof/>
          <w:color w:val="auto"/>
          <w:sz w:val="22"/>
          <w:szCs w:val="22"/>
          <w:lang w:eastAsia="en-US"/>
        </w:rPr>
      </w:pPr>
      <w:hyperlink w:anchor="_Toc94350657" w:history="1">
        <w:r w:rsidR="00BB148C" w:rsidRPr="00912B78">
          <w:rPr>
            <w:rStyle w:val="Hyperlink"/>
            <w:noProof/>
            <w:lang w:eastAsia="en-US"/>
          </w:rPr>
          <w:t>10. Executor Framework – ThreadPools</w:t>
        </w:r>
        <w:r w:rsidR="00BB148C">
          <w:rPr>
            <w:noProof/>
            <w:webHidden/>
          </w:rPr>
          <w:tab/>
        </w:r>
        <w:r w:rsidR="00BB148C">
          <w:rPr>
            <w:noProof/>
            <w:webHidden/>
          </w:rPr>
          <w:fldChar w:fldCharType="begin"/>
        </w:r>
        <w:r w:rsidR="00BB148C">
          <w:rPr>
            <w:noProof/>
            <w:webHidden/>
          </w:rPr>
          <w:instrText xml:space="preserve"> PAGEREF _Toc94350657 \h </w:instrText>
        </w:r>
        <w:r w:rsidR="00BB148C">
          <w:rPr>
            <w:noProof/>
            <w:webHidden/>
          </w:rPr>
        </w:r>
        <w:r w:rsidR="00BB148C">
          <w:rPr>
            <w:noProof/>
            <w:webHidden/>
          </w:rPr>
          <w:fldChar w:fldCharType="separate"/>
        </w:r>
        <w:r w:rsidR="00547236">
          <w:rPr>
            <w:noProof/>
            <w:webHidden/>
          </w:rPr>
          <w:t>136</w:t>
        </w:r>
        <w:r w:rsidR="00BB148C">
          <w:rPr>
            <w:noProof/>
            <w:webHidden/>
          </w:rPr>
          <w:fldChar w:fldCharType="end"/>
        </w:r>
      </w:hyperlink>
    </w:p>
    <w:p w14:paraId="6A85DF83" w14:textId="320FCECB" w:rsidR="00BB148C" w:rsidRDefault="009D004C">
      <w:pPr>
        <w:pStyle w:val="TOC2"/>
        <w:tabs>
          <w:tab w:val="right" w:leader="dot" w:pos="9350"/>
        </w:tabs>
        <w:rPr>
          <w:smallCaps w:val="0"/>
          <w:noProof/>
          <w:color w:val="auto"/>
          <w:sz w:val="22"/>
          <w:szCs w:val="22"/>
          <w:lang w:eastAsia="en-US"/>
        </w:rPr>
      </w:pPr>
      <w:hyperlink w:anchor="_Toc94350658" w:history="1">
        <w:r w:rsidR="00BB148C" w:rsidRPr="00912B78">
          <w:rPr>
            <w:rStyle w:val="Hyperlink"/>
            <w:noProof/>
          </w:rPr>
          <w:t>Types of ThreadPools</w:t>
        </w:r>
        <w:r w:rsidR="00BB148C">
          <w:rPr>
            <w:noProof/>
            <w:webHidden/>
          </w:rPr>
          <w:tab/>
        </w:r>
        <w:r w:rsidR="00BB148C">
          <w:rPr>
            <w:noProof/>
            <w:webHidden/>
          </w:rPr>
          <w:fldChar w:fldCharType="begin"/>
        </w:r>
        <w:r w:rsidR="00BB148C">
          <w:rPr>
            <w:noProof/>
            <w:webHidden/>
          </w:rPr>
          <w:instrText xml:space="preserve"> PAGEREF _Toc94350658 \h </w:instrText>
        </w:r>
        <w:r w:rsidR="00BB148C">
          <w:rPr>
            <w:noProof/>
            <w:webHidden/>
          </w:rPr>
        </w:r>
        <w:r w:rsidR="00BB148C">
          <w:rPr>
            <w:noProof/>
            <w:webHidden/>
          </w:rPr>
          <w:fldChar w:fldCharType="separate"/>
        </w:r>
        <w:r w:rsidR="00547236">
          <w:rPr>
            <w:noProof/>
            <w:webHidden/>
          </w:rPr>
          <w:t>139</w:t>
        </w:r>
        <w:r w:rsidR="00BB148C">
          <w:rPr>
            <w:noProof/>
            <w:webHidden/>
          </w:rPr>
          <w:fldChar w:fldCharType="end"/>
        </w:r>
      </w:hyperlink>
    </w:p>
    <w:p w14:paraId="2CDC93C9" w14:textId="123913ED" w:rsidR="00BB148C" w:rsidRDefault="009D004C">
      <w:pPr>
        <w:pStyle w:val="TOC2"/>
        <w:tabs>
          <w:tab w:val="right" w:leader="dot" w:pos="9350"/>
        </w:tabs>
        <w:rPr>
          <w:smallCaps w:val="0"/>
          <w:noProof/>
          <w:color w:val="auto"/>
          <w:sz w:val="22"/>
          <w:szCs w:val="22"/>
          <w:lang w:eastAsia="en-US"/>
        </w:rPr>
      </w:pPr>
      <w:hyperlink w:anchor="_Toc94350659" w:history="1">
        <w:r w:rsidR="00BB148C" w:rsidRPr="00912B78">
          <w:rPr>
            <w:rStyle w:val="Hyperlink"/>
            <w:noProof/>
            <w:lang w:eastAsia="en-US"/>
          </w:rPr>
          <w:t>ExecutorService API</w:t>
        </w:r>
        <w:r w:rsidR="00BB148C">
          <w:rPr>
            <w:noProof/>
            <w:webHidden/>
          </w:rPr>
          <w:tab/>
        </w:r>
        <w:r w:rsidR="00BB148C">
          <w:rPr>
            <w:noProof/>
            <w:webHidden/>
          </w:rPr>
          <w:fldChar w:fldCharType="begin"/>
        </w:r>
        <w:r w:rsidR="00BB148C">
          <w:rPr>
            <w:noProof/>
            <w:webHidden/>
          </w:rPr>
          <w:instrText xml:space="preserve"> PAGEREF _Toc94350659 \h </w:instrText>
        </w:r>
        <w:r w:rsidR="00BB148C">
          <w:rPr>
            <w:noProof/>
            <w:webHidden/>
          </w:rPr>
        </w:r>
        <w:r w:rsidR="00BB148C">
          <w:rPr>
            <w:noProof/>
            <w:webHidden/>
          </w:rPr>
          <w:fldChar w:fldCharType="separate"/>
        </w:r>
        <w:r w:rsidR="00547236">
          <w:rPr>
            <w:noProof/>
            <w:webHidden/>
          </w:rPr>
          <w:t>142</w:t>
        </w:r>
        <w:r w:rsidR="00BB148C">
          <w:rPr>
            <w:noProof/>
            <w:webHidden/>
          </w:rPr>
          <w:fldChar w:fldCharType="end"/>
        </w:r>
      </w:hyperlink>
    </w:p>
    <w:p w14:paraId="251E4EC7" w14:textId="427F80E3" w:rsidR="00BB148C" w:rsidRDefault="009D004C">
      <w:pPr>
        <w:pStyle w:val="TOC2"/>
        <w:tabs>
          <w:tab w:val="right" w:leader="dot" w:pos="9350"/>
        </w:tabs>
        <w:rPr>
          <w:smallCaps w:val="0"/>
          <w:noProof/>
          <w:color w:val="auto"/>
          <w:sz w:val="22"/>
          <w:szCs w:val="22"/>
          <w:lang w:eastAsia="en-US"/>
        </w:rPr>
      </w:pPr>
      <w:hyperlink w:anchor="_Toc94350660" w:history="1">
        <w:r w:rsidR="00BB148C" w:rsidRPr="00912B78">
          <w:rPr>
            <w:rStyle w:val="Hyperlink"/>
            <w:noProof/>
            <w:lang w:eastAsia="en-US"/>
          </w:rPr>
          <w:t>Synchronization utilities – more options for doing Synchronization</w:t>
        </w:r>
        <w:r w:rsidR="00BB148C">
          <w:rPr>
            <w:noProof/>
            <w:webHidden/>
          </w:rPr>
          <w:tab/>
        </w:r>
        <w:r w:rsidR="00BB148C">
          <w:rPr>
            <w:noProof/>
            <w:webHidden/>
          </w:rPr>
          <w:fldChar w:fldCharType="begin"/>
        </w:r>
        <w:r w:rsidR="00BB148C">
          <w:rPr>
            <w:noProof/>
            <w:webHidden/>
          </w:rPr>
          <w:instrText xml:space="preserve"> PAGEREF _Toc94350660 \h </w:instrText>
        </w:r>
        <w:r w:rsidR="00BB148C">
          <w:rPr>
            <w:noProof/>
            <w:webHidden/>
          </w:rPr>
        </w:r>
        <w:r w:rsidR="00BB148C">
          <w:rPr>
            <w:noProof/>
            <w:webHidden/>
          </w:rPr>
          <w:fldChar w:fldCharType="separate"/>
        </w:r>
        <w:r w:rsidR="00547236">
          <w:rPr>
            <w:noProof/>
            <w:webHidden/>
          </w:rPr>
          <w:t>154</w:t>
        </w:r>
        <w:r w:rsidR="00BB148C">
          <w:rPr>
            <w:noProof/>
            <w:webHidden/>
          </w:rPr>
          <w:fldChar w:fldCharType="end"/>
        </w:r>
      </w:hyperlink>
    </w:p>
    <w:p w14:paraId="16C0EA15" w14:textId="44C349A2" w:rsidR="00BB148C" w:rsidRDefault="009D004C">
      <w:pPr>
        <w:pStyle w:val="TOC2"/>
        <w:tabs>
          <w:tab w:val="right" w:leader="dot" w:pos="9350"/>
        </w:tabs>
        <w:rPr>
          <w:smallCaps w:val="0"/>
          <w:noProof/>
          <w:color w:val="auto"/>
          <w:sz w:val="22"/>
          <w:szCs w:val="22"/>
          <w:lang w:eastAsia="en-US"/>
        </w:rPr>
      </w:pPr>
      <w:hyperlink w:anchor="_Toc94350661" w:history="1">
        <w:r w:rsidR="00BB148C" w:rsidRPr="00912B78">
          <w:rPr>
            <w:rStyle w:val="Hyperlink"/>
            <w:noProof/>
            <w:lang w:eastAsia="en-US"/>
          </w:rPr>
          <w:t>Atomic Variables</w:t>
        </w:r>
        <w:r w:rsidR="00BB148C">
          <w:rPr>
            <w:noProof/>
            <w:webHidden/>
          </w:rPr>
          <w:tab/>
        </w:r>
        <w:r w:rsidR="00BB148C">
          <w:rPr>
            <w:noProof/>
            <w:webHidden/>
          </w:rPr>
          <w:fldChar w:fldCharType="begin"/>
        </w:r>
        <w:r w:rsidR="00BB148C">
          <w:rPr>
            <w:noProof/>
            <w:webHidden/>
          </w:rPr>
          <w:instrText xml:space="preserve"> PAGEREF _Toc94350661 \h </w:instrText>
        </w:r>
        <w:r w:rsidR="00BB148C">
          <w:rPr>
            <w:noProof/>
            <w:webHidden/>
          </w:rPr>
        </w:r>
        <w:r w:rsidR="00BB148C">
          <w:rPr>
            <w:noProof/>
            <w:webHidden/>
          </w:rPr>
          <w:fldChar w:fldCharType="separate"/>
        </w:r>
        <w:r w:rsidR="00547236">
          <w:rPr>
            <w:noProof/>
            <w:webHidden/>
          </w:rPr>
          <w:t>165</w:t>
        </w:r>
        <w:r w:rsidR="00BB148C">
          <w:rPr>
            <w:noProof/>
            <w:webHidden/>
          </w:rPr>
          <w:fldChar w:fldCharType="end"/>
        </w:r>
      </w:hyperlink>
    </w:p>
    <w:p w14:paraId="01E0ED8B" w14:textId="1B248E68" w:rsidR="00BB148C" w:rsidRDefault="009D004C">
      <w:pPr>
        <w:pStyle w:val="TOC2"/>
        <w:tabs>
          <w:tab w:val="right" w:leader="dot" w:pos="9350"/>
        </w:tabs>
        <w:rPr>
          <w:smallCaps w:val="0"/>
          <w:noProof/>
          <w:color w:val="auto"/>
          <w:sz w:val="22"/>
          <w:szCs w:val="22"/>
          <w:lang w:eastAsia="en-US"/>
        </w:rPr>
      </w:pPr>
      <w:hyperlink w:anchor="_Toc94350662" w:history="1">
        <w:r w:rsidR="00BB148C" w:rsidRPr="00912B78">
          <w:rPr>
            <w:rStyle w:val="Hyperlink"/>
            <w:noProof/>
            <w:lang w:eastAsia="en-US"/>
          </w:rPr>
          <w:t>Terms</w:t>
        </w:r>
        <w:r w:rsidR="00BB148C">
          <w:rPr>
            <w:noProof/>
            <w:webHidden/>
          </w:rPr>
          <w:tab/>
        </w:r>
        <w:r w:rsidR="00BB148C">
          <w:rPr>
            <w:noProof/>
            <w:webHidden/>
          </w:rPr>
          <w:fldChar w:fldCharType="begin"/>
        </w:r>
        <w:r w:rsidR="00BB148C">
          <w:rPr>
            <w:noProof/>
            <w:webHidden/>
          </w:rPr>
          <w:instrText xml:space="preserve"> PAGEREF _Toc94350662 \h </w:instrText>
        </w:r>
        <w:r w:rsidR="00BB148C">
          <w:rPr>
            <w:noProof/>
            <w:webHidden/>
          </w:rPr>
        </w:r>
        <w:r w:rsidR="00BB148C">
          <w:rPr>
            <w:noProof/>
            <w:webHidden/>
          </w:rPr>
          <w:fldChar w:fldCharType="separate"/>
        </w:r>
        <w:r w:rsidR="00547236">
          <w:rPr>
            <w:noProof/>
            <w:webHidden/>
          </w:rPr>
          <w:t>169</w:t>
        </w:r>
        <w:r w:rsidR="00BB148C">
          <w:rPr>
            <w:noProof/>
            <w:webHidden/>
          </w:rPr>
          <w:fldChar w:fldCharType="end"/>
        </w:r>
      </w:hyperlink>
    </w:p>
    <w:p w14:paraId="2D058CAB" w14:textId="689C978A" w:rsidR="00BB148C" w:rsidRDefault="009D004C">
      <w:pPr>
        <w:pStyle w:val="TOC2"/>
        <w:tabs>
          <w:tab w:val="right" w:leader="dot" w:pos="9350"/>
        </w:tabs>
        <w:rPr>
          <w:smallCaps w:val="0"/>
          <w:noProof/>
          <w:color w:val="auto"/>
          <w:sz w:val="22"/>
          <w:szCs w:val="22"/>
          <w:lang w:eastAsia="en-US"/>
        </w:rPr>
      </w:pPr>
      <w:hyperlink w:anchor="_Toc94350663" w:history="1">
        <w:r w:rsidR="00BB148C" w:rsidRPr="00912B78">
          <w:rPr>
            <w:rStyle w:val="Hyperlink"/>
            <w:noProof/>
          </w:rPr>
          <w:t>Threads Interview Questions</w:t>
        </w:r>
        <w:r w:rsidR="00BB148C">
          <w:rPr>
            <w:noProof/>
            <w:webHidden/>
          </w:rPr>
          <w:tab/>
        </w:r>
        <w:r w:rsidR="00BB148C">
          <w:rPr>
            <w:noProof/>
            <w:webHidden/>
          </w:rPr>
          <w:fldChar w:fldCharType="begin"/>
        </w:r>
        <w:r w:rsidR="00BB148C">
          <w:rPr>
            <w:noProof/>
            <w:webHidden/>
          </w:rPr>
          <w:instrText xml:space="preserve"> PAGEREF _Toc94350663 \h </w:instrText>
        </w:r>
        <w:r w:rsidR="00BB148C">
          <w:rPr>
            <w:noProof/>
            <w:webHidden/>
          </w:rPr>
        </w:r>
        <w:r w:rsidR="00BB148C">
          <w:rPr>
            <w:noProof/>
            <w:webHidden/>
          </w:rPr>
          <w:fldChar w:fldCharType="separate"/>
        </w:r>
        <w:r w:rsidR="00547236">
          <w:rPr>
            <w:noProof/>
            <w:webHidden/>
          </w:rPr>
          <w:t>170</w:t>
        </w:r>
        <w:r w:rsidR="00BB148C">
          <w:rPr>
            <w:noProof/>
            <w:webHidden/>
          </w:rPr>
          <w:fldChar w:fldCharType="end"/>
        </w:r>
      </w:hyperlink>
    </w:p>
    <w:p w14:paraId="48F2452E" w14:textId="5AA65BCC" w:rsidR="00BB148C" w:rsidRDefault="009D004C">
      <w:pPr>
        <w:pStyle w:val="TOC1"/>
        <w:tabs>
          <w:tab w:val="right" w:leader="dot" w:pos="9350"/>
        </w:tabs>
        <w:rPr>
          <w:b w:val="0"/>
          <w:bCs w:val="0"/>
          <w:caps w:val="0"/>
          <w:noProof/>
          <w:color w:val="auto"/>
          <w:sz w:val="22"/>
          <w:szCs w:val="22"/>
          <w:lang w:eastAsia="en-US"/>
        </w:rPr>
      </w:pPr>
      <w:hyperlink w:anchor="_Toc94350664" w:history="1">
        <w:r w:rsidR="00BB148C" w:rsidRPr="00912B78">
          <w:rPr>
            <w:rStyle w:val="Hyperlink"/>
            <w:noProof/>
          </w:rPr>
          <w:t>11.Collections Framework</w:t>
        </w:r>
        <w:r w:rsidR="00BB148C">
          <w:rPr>
            <w:noProof/>
            <w:webHidden/>
          </w:rPr>
          <w:tab/>
        </w:r>
        <w:r w:rsidR="00BB148C">
          <w:rPr>
            <w:noProof/>
            <w:webHidden/>
          </w:rPr>
          <w:fldChar w:fldCharType="begin"/>
        </w:r>
        <w:r w:rsidR="00BB148C">
          <w:rPr>
            <w:noProof/>
            <w:webHidden/>
          </w:rPr>
          <w:instrText xml:space="preserve"> PAGEREF _Toc94350664 \h </w:instrText>
        </w:r>
        <w:r w:rsidR="00BB148C">
          <w:rPr>
            <w:noProof/>
            <w:webHidden/>
          </w:rPr>
        </w:r>
        <w:r w:rsidR="00BB148C">
          <w:rPr>
            <w:noProof/>
            <w:webHidden/>
          </w:rPr>
          <w:fldChar w:fldCharType="separate"/>
        </w:r>
        <w:r w:rsidR="00547236">
          <w:rPr>
            <w:noProof/>
            <w:webHidden/>
          </w:rPr>
          <w:t>180</w:t>
        </w:r>
        <w:r w:rsidR="00BB148C">
          <w:rPr>
            <w:noProof/>
            <w:webHidden/>
          </w:rPr>
          <w:fldChar w:fldCharType="end"/>
        </w:r>
      </w:hyperlink>
    </w:p>
    <w:p w14:paraId="1154C404" w14:textId="4F690528" w:rsidR="00BB148C" w:rsidRDefault="009D004C">
      <w:pPr>
        <w:pStyle w:val="TOC2"/>
        <w:tabs>
          <w:tab w:val="right" w:leader="dot" w:pos="9350"/>
        </w:tabs>
        <w:rPr>
          <w:smallCaps w:val="0"/>
          <w:noProof/>
          <w:color w:val="auto"/>
          <w:sz w:val="22"/>
          <w:szCs w:val="22"/>
          <w:lang w:eastAsia="en-US"/>
        </w:rPr>
      </w:pPr>
      <w:hyperlink w:anchor="_Toc94350665" w:history="1">
        <w:r w:rsidR="00BB148C" w:rsidRPr="00912B78">
          <w:rPr>
            <w:rStyle w:val="Hyperlink"/>
            <w:noProof/>
          </w:rPr>
          <w:t>Traditional Data Structures</w:t>
        </w:r>
        <w:r w:rsidR="00BB148C">
          <w:rPr>
            <w:noProof/>
            <w:webHidden/>
          </w:rPr>
          <w:tab/>
        </w:r>
        <w:r w:rsidR="00BB148C">
          <w:rPr>
            <w:noProof/>
            <w:webHidden/>
          </w:rPr>
          <w:fldChar w:fldCharType="begin"/>
        </w:r>
        <w:r w:rsidR="00BB148C">
          <w:rPr>
            <w:noProof/>
            <w:webHidden/>
          </w:rPr>
          <w:instrText xml:space="preserve"> PAGEREF _Toc94350665 \h </w:instrText>
        </w:r>
        <w:r w:rsidR="00BB148C">
          <w:rPr>
            <w:noProof/>
            <w:webHidden/>
          </w:rPr>
        </w:r>
        <w:r w:rsidR="00BB148C">
          <w:rPr>
            <w:noProof/>
            <w:webHidden/>
          </w:rPr>
          <w:fldChar w:fldCharType="separate"/>
        </w:r>
        <w:r w:rsidR="00547236">
          <w:rPr>
            <w:noProof/>
            <w:webHidden/>
          </w:rPr>
          <w:t>180</w:t>
        </w:r>
        <w:r w:rsidR="00BB148C">
          <w:rPr>
            <w:noProof/>
            <w:webHidden/>
          </w:rPr>
          <w:fldChar w:fldCharType="end"/>
        </w:r>
      </w:hyperlink>
    </w:p>
    <w:p w14:paraId="7BF079CF" w14:textId="5857C822" w:rsidR="00BB148C" w:rsidRDefault="009D004C">
      <w:pPr>
        <w:pStyle w:val="TOC2"/>
        <w:tabs>
          <w:tab w:val="right" w:leader="dot" w:pos="9350"/>
        </w:tabs>
        <w:rPr>
          <w:smallCaps w:val="0"/>
          <w:noProof/>
          <w:color w:val="auto"/>
          <w:sz w:val="22"/>
          <w:szCs w:val="22"/>
          <w:lang w:eastAsia="en-US"/>
        </w:rPr>
      </w:pPr>
      <w:hyperlink w:anchor="_Toc94350666" w:history="1">
        <w:r w:rsidR="00BB148C" w:rsidRPr="00912B78">
          <w:rPr>
            <w:rStyle w:val="Hyperlink"/>
            <w:noProof/>
          </w:rPr>
          <w:t>Types of Data Structures</w:t>
        </w:r>
        <w:r w:rsidR="00BB148C">
          <w:rPr>
            <w:noProof/>
            <w:webHidden/>
          </w:rPr>
          <w:tab/>
        </w:r>
        <w:r w:rsidR="00BB148C">
          <w:rPr>
            <w:noProof/>
            <w:webHidden/>
          </w:rPr>
          <w:fldChar w:fldCharType="begin"/>
        </w:r>
        <w:r w:rsidR="00BB148C">
          <w:rPr>
            <w:noProof/>
            <w:webHidden/>
          </w:rPr>
          <w:instrText xml:space="preserve"> PAGEREF _Toc94350666 \h </w:instrText>
        </w:r>
        <w:r w:rsidR="00BB148C">
          <w:rPr>
            <w:noProof/>
            <w:webHidden/>
          </w:rPr>
        </w:r>
        <w:r w:rsidR="00BB148C">
          <w:rPr>
            <w:noProof/>
            <w:webHidden/>
          </w:rPr>
          <w:fldChar w:fldCharType="separate"/>
        </w:r>
        <w:r w:rsidR="00547236">
          <w:rPr>
            <w:noProof/>
            <w:webHidden/>
          </w:rPr>
          <w:t>180</w:t>
        </w:r>
        <w:r w:rsidR="00BB148C">
          <w:rPr>
            <w:noProof/>
            <w:webHidden/>
          </w:rPr>
          <w:fldChar w:fldCharType="end"/>
        </w:r>
      </w:hyperlink>
    </w:p>
    <w:p w14:paraId="537DE86B" w14:textId="0058019D" w:rsidR="00BB148C" w:rsidRDefault="009D004C">
      <w:pPr>
        <w:pStyle w:val="TOC2"/>
        <w:tabs>
          <w:tab w:val="right" w:leader="dot" w:pos="9350"/>
        </w:tabs>
        <w:rPr>
          <w:smallCaps w:val="0"/>
          <w:noProof/>
          <w:color w:val="auto"/>
          <w:sz w:val="22"/>
          <w:szCs w:val="22"/>
          <w:lang w:eastAsia="en-US"/>
        </w:rPr>
      </w:pPr>
      <w:hyperlink w:anchor="_Toc94350667" w:history="1">
        <w:r w:rsidR="00BB148C" w:rsidRPr="00912B78">
          <w:rPr>
            <w:rStyle w:val="Hyperlink"/>
            <w:noProof/>
          </w:rPr>
          <w:t>Sorting Algorithms</w:t>
        </w:r>
        <w:r w:rsidR="00BB148C">
          <w:rPr>
            <w:noProof/>
            <w:webHidden/>
          </w:rPr>
          <w:tab/>
        </w:r>
        <w:r w:rsidR="00BB148C">
          <w:rPr>
            <w:noProof/>
            <w:webHidden/>
          </w:rPr>
          <w:fldChar w:fldCharType="begin"/>
        </w:r>
        <w:r w:rsidR="00BB148C">
          <w:rPr>
            <w:noProof/>
            <w:webHidden/>
          </w:rPr>
          <w:instrText xml:space="preserve"> PAGEREF _Toc94350667 \h </w:instrText>
        </w:r>
        <w:r w:rsidR="00BB148C">
          <w:rPr>
            <w:noProof/>
            <w:webHidden/>
          </w:rPr>
        </w:r>
        <w:r w:rsidR="00BB148C">
          <w:rPr>
            <w:noProof/>
            <w:webHidden/>
          </w:rPr>
          <w:fldChar w:fldCharType="separate"/>
        </w:r>
        <w:r w:rsidR="00547236">
          <w:rPr>
            <w:noProof/>
            <w:webHidden/>
          </w:rPr>
          <w:t>189</w:t>
        </w:r>
        <w:r w:rsidR="00BB148C">
          <w:rPr>
            <w:noProof/>
            <w:webHidden/>
          </w:rPr>
          <w:fldChar w:fldCharType="end"/>
        </w:r>
      </w:hyperlink>
    </w:p>
    <w:p w14:paraId="204A3235" w14:textId="51E12F1C" w:rsidR="00BB148C" w:rsidRDefault="009D004C">
      <w:pPr>
        <w:pStyle w:val="TOC2"/>
        <w:tabs>
          <w:tab w:val="right" w:leader="dot" w:pos="9350"/>
        </w:tabs>
        <w:rPr>
          <w:smallCaps w:val="0"/>
          <w:noProof/>
          <w:color w:val="auto"/>
          <w:sz w:val="22"/>
          <w:szCs w:val="22"/>
          <w:lang w:eastAsia="en-US"/>
        </w:rPr>
      </w:pPr>
      <w:hyperlink w:anchor="_Toc94350668" w:history="1">
        <w:r w:rsidR="00BB148C" w:rsidRPr="00912B78">
          <w:rPr>
            <w:rStyle w:val="Hyperlink"/>
            <w:noProof/>
          </w:rPr>
          <w:t>Searching Algorithms</w:t>
        </w:r>
        <w:r w:rsidR="00BB148C">
          <w:rPr>
            <w:noProof/>
            <w:webHidden/>
          </w:rPr>
          <w:tab/>
        </w:r>
        <w:r w:rsidR="00BB148C">
          <w:rPr>
            <w:noProof/>
            <w:webHidden/>
          </w:rPr>
          <w:fldChar w:fldCharType="begin"/>
        </w:r>
        <w:r w:rsidR="00BB148C">
          <w:rPr>
            <w:noProof/>
            <w:webHidden/>
          </w:rPr>
          <w:instrText xml:space="preserve"> PAGEREF _Toc94350668 \h </w:instrText>
        </w:r>
        <w:r w:rsidR="00BB148C">
          <w:rPr>
            <w:noProof/>
            <w:webHidden/>
          </w:rPr>
        </w:r>
        <w:r w:rsidR="00BB148C">
          <w:rPr>
            <w:noProof/>
            <w:webHidden/>
          </w:rPr>
          <w:fldChar w:fldCharType="separate"/>
        </w:r>
        <w:r w:rsidR="00547236">
          <w:rPr>
            <w:noProof/>
            <w:webHidden/>
          </w:rPr>
          <w:t>194</w:t>
        </w:r>
        <w:r w:rsidR="00BB148C">
          <w:rPr>
            <w:noProof/>
            <w:webHidden/>
          </w:rPr>
          <w:fldChar w:fldCharType="end"/>
        </w:r>
      </w:hyperlink>
    </w:p>
    <w:p w14:paraId="5974CCDB" w14:textId="1641DCD4" w:rsidR="00BB148C" w:rsidRDefault="009D004C">
      <w:pPr>
        <w:pStyle w:val="TOC2"/>
        <w:tabs>
          <w:tab w:val="right" w:leader="dot" w:pos="9350"/>
        </w:tabs>
        <w:rPr>
          <w:smallCaps w:val="0"/>
          <w:noProof/>
          <w:color w:val="auto"/>
          <w:sz w:val="22"/>
          <w:szCs w:val="22"/>
          <w:lang w:eastAsia="en-US"/>
        </w:rPr>
      </w:pPr>
      <w:hyperlink w:anchor="_Toc94350669" w:history="1">
        <w:r w:rsidR="00BB148C" w:rsidRPr="00912B78">
          <w:rPr>
            <w:rStyle w:val="Hyperlink"/>
            <w:noProof/>
          </w:rPr>
          <w:t>Java Collections Framework</w:t>
        </w:r>
        <w:r w:rsidR="00BB148C">
          <w:rPr>
            <w:noProof/>
            <w:webHidden/>
          </w:rPr>
          <w:tab/>
        </w:r>
        <w:r w:rsidR="00BB148C">
          <w:rPr>
            <w:noProof/>
            <w:webHidden/>
          </w:rPr>
          <w:fldChar w:fldCharType="begin"/>
        </w:r>
        <w:r w:rsidR="00BB148C">
          <w:rPr>
            <w:noProof/>
            <w:webHidden/>
          </w:rPr>
          <w:instrText xml:space="preserve"> PAGEREF _Toc94350669 \h </w:instrText>
        </w:r>
        <w:r w:rsidR="00BB148C">
          <w:rPr>
            <w:noProof/>
            <w:webHidden/>
          </w:rPr>
        </w:r>
        <w:r w:rsidR="00BB148C">
          <w:rPr>
            <w:noProof/>
            <w:webHidden/>
          </w:rPr>
          <w:fldChar w:fldCharType="separate"/>
        </w:r>
        <w:r w:rsidR="00547236">
          <w:rPr>
            <w:noProof/>
            <w:webHidden/>
          </w:rPr>
          <w:t>195</w:t>
        </w:r>
        <w:r w:rsidR="00BB148C">
          <w:rPr>
            <w:noProof/>
            <w:webHidden/>
          </w:rPr>
          <w:fldChar w:fldCharType="end"/>
        </w:r>
      </w:hyperlink>
    </w:p>
    <w:p w14:paraId="70E3D0D6" w14:textId="531631FA" w:rsidR="00BB148C" w:rsidRDefault="009D004C">
      <w:pPr>
        <w:pStyle w:val="TOC2"/>
        <w:tabs>
          <w:tab w:val="right" w:leader="dot" w:pos="9350"/>
        </w:tabs>
        <w:rPr>
          <w:smallCaps w:val="0"/>
          <w:noProof/>
          <w:color w:val="auto"/>
          <w:sz w:val="22"/>
          <w:szCs w:val="22"/>
          <w:lang w:eastAsia="en-US"/>
        </w:rPr>
      </w:pPr>
      <w:hyperlink w:anchor="_Toc94350670" w:history="1">
        <w:r w:rsidR="00BB148C" w:rsidRPr="00912B78">
          <w:rPr>
            <w:rStyle w:val="Hyperlink"/>
            <w:noProof/>
          </w:rPr>
          <w:t>List</w:t>
        </w:r>
        <w:r w:rsidR="00BB148C">
          <w:rPr>
            <w:noProof/>
            <w:webHidden/>
          </w:rPr>
          <w:tab/>
        </w:r>
        <w:r w:rsidR="00BB148C">
          <w:rPr>
            <w:noProof/>
            <w:webHidden/>
          </w:rPr>
          <w:fldChar w:fldCharType="begin"/>
        </w:r>
        <w:r w:rsidR="00BB148C">
          <w:rPr>
            <w:noProof/>
            <w:webHidden/>
          </w:rPr>
          <w:instrText xml:space="preserve"> PAGEREF _Toc94350670 \h </w:instrText>
        </w:r>
        <w:r w:rsidR="00BB148C">
          <w:rPr>
            <w:noProof/>
            <w:webHidden/>
          </w:rPr>
        </w:r>
        <w:r w:rsidR="00BB148C">
          <w:rPr>
            <w:noProof/>
            <w:webHidden/>
          </w:rPr>
          <w:fldChar w:fldCharType="separate"/>
        </w:r>
        <w:r w:rsidR="00547236">
          <w:rPr>
            <w:noProof/>
            <w:webHidden/>
          </w:rPr>
          <w:t>196</w:t>
        </w:r>
        <w:r w:rsidR="00BB148C">
          <w:rPr>
            <w:noProof/>
            <w:webHidden/>
          </w:rPr>
          <w:fldChar w:fldCharType="end"/>
        </w:r>
      </w:hyperlink>
    </w:p>
    <w:p w14:paraId="6ECF956E" w14:textId="22CCA3B9" w:rsidR="00BB148C" w:rsidRDefault="009D004C">
      <w:pPr>
        <w:pStyle w:val="TOC2"/>
        <w:tabs>
          <w:tab w:val="right" w:leader="dot" w:pos="9350"/>
        </w:tabs>
        <w:rPr>
          <w:smallCaps w:val="0"/>
          <w:noProof/>
          <w:color w:val="auto"/>
          <w:sz w:val="22"/>
          <w:szCs w:val="22"/>
          <w:lang w:eastAsia="en-US"/>
        </w:rPr>
      </w:pPr>
      <w:hyperlink w:anchor="_Toc94350671" w:history="1">
        <w:r w:rsidR="00BB148C" w:rsidRPr="00912B78">
          <w:rPr>
            <w:rStyle w:val="Hyperlink"/>
            <w:noProof/>
          </w:rPr>
          <w:t>Map</w:t>
        </w:r>
        <w:r w:rsidR="00BB148C">
          <w:rPr>
            <w:noProof/>
            <w:webHidden/>
          </w:rPr>
          <w:tab/>
        </w:r>
        <w:r w:rsidR="00BB148C">
          <w:rPr>
            <w:noProof/>
            <w:webHidden/>
          </w:rPr>
          <w:fldChar w:fldCharType="begin"/>
        </w:r>
        <w:r w:rsidR="00BB148C">
          <w:rPr>
            <w:noProof/>
            <w:webHidden/>
          </w:rPr>
          <w:instrText xml:space="preserve"> PAGEREF _Toc94350671 \h </w:instrText>
        </w:r>
        <w:r w:rsidR="00BB148C">
          <w:rPr>
            <w:noProof/>
            <w:webHidden/>
          </w:rPr>
        </w:r>
        <w:r w:rsidR="00BB148C">
          <w:rPr>
            <w:noProof/>
            <w:webHidden/>
          </w:rPr>
          <w:fldChar w:fldCharType="separate"/>
        </w:r>
        <w:r w:rsidR="00547236">
          <w:rPr>
            <w:noProof/>
            <w:webHidden/>
          </w:rPr>
          <w:t>204</w:t>
        </w:r>
        <w:r w:rsidR="00BB148C">
          <w:rPr>
            <w:noProof/>
            <w:webHidden/>
          </w:rPr>
          <w:fldChar w:fldCharType="end"/>
        </w:r>
      </w:hyperlink>
    </w:p>
    <w:p w14:paraId="2CA4882F" w14:textId="7F25E81E" w:rsidR="00BB148C" w:rsidRDefault="009D004C">
      <w:pPr>
        <w:pStyle w:val="TOC2"/>
        <w:tabs>
          <w:tab w:val="right" w:leader="dot" w:pos="9350"/>
        </w:tabs>
        <w:rPr>
          <w:smallCaps w:val="0"/>
          <w:noProof/>
          <w:color w:val="auto"/>
          <w:sz w:val="22"/>
          <w:szCs w:val="22"/>
          <w:lang w:eastAsia="en-US"/>
        </w:rPr>
      </w:pPr>
      <w:hyperlink w:anchor="_Toc94350672" w:history="1">
        <w:r w:rsidR="00BB148C" w:rsidRPr="00912B78">
          <w:rPr>
            <w:rStyle w:val="Hyperlink"/>
            <w:noProof/>
          </w:rPr>
          <w:t>Set</w:t>
        </w:r>
        <w:r w:rsidR="00BB148C">
          <w:rPr>
            <w:noProof/>
            <w:webHidden/>
          </w:rPr>
          <w:tab/>
        </w:r>
        <w:r w:rsidR="00BB148C">
          <w:rPr>
            <w:noProof/>
            <w:webHidden/>
          </w:rPr>
          <w:fldChar w:fldCharType="begin"/>
        </w:r>
        <w:r w:rsidR="00BB148C">
          <w:rPr>
            <w:noProof/>
            <w:webHidden/>
          </w:rPr>
          <w:instrText xml:space="preserve"> PAGEREF _Toc94350672 \h </w:instrText>
        </w:r>
        <w:r w:rsidR="00BB148C">
          <w:rPr>
            <w:noProof/>
            <w:webHidden/>
          </w:rPr>
        </w:r>
        <w:r w:rsidR="00BB148C">
          <w:rPr>
            <w:noProof/>
            <w:webHidden/>
          </w:rPr>
          <w:fldChar w:fldCharType="separate"/>
        </w:r>
        <w:r w:rsidR="00547236">
          <w:rPr>
            <w:noProof/>
            <w:webHidden/>
          </w:rPr>
          <w:t>220</w:t>
        </w:r>
        <w:r w:rsidR="00BB148C">
          <w:rPr>
            <w:noProof/>
            <w:webHidden/>
          </w:rPr>
          <w:fldChar w:fldCharType="end"/>
        </w:r>
      </w:hyperlink>
    </w:p>
    <w:p w14:paraId="3F094A37" w14:textId="73FA6F0D" w:rsidR="00BB148C" w:rsidRDefault="009D004C">
      <w:pPr>
        <w:pStyle w:val="TOC2"/>
        <w:tabs>
          <w:tab w:val="right" w:leader="dot" w:pos="9350"/>
        </w:tabs>
        <w:rPr>
          <w:smallCaps w:val="0"/>
          <w:noProof/>
          <w:color w:val="auto"/>
          <w:sz w:val="22"/>
          <w:szCs w:val="22"/>
          <w:lang w:eastAsia="en-US"/>
        </w:rPr>
      </w:pPr>
      <w:hyperlink w:anchor="_Toc94350673" w:history="1">
        <w:r w:rsidR="00BB148C" w:rsidRPr="00912B78">
          <w:rPr>
            <w:rStyle w:val="Hyperlink"/>
            <w:noProof/>
          </w:rPr>
          <w:t>Comparable &amp; Comparator</w:t>
        </w:r>
        <w:r w:rsidR="00BB148C">
          <w:rPr>
            <w:noProof/>
            <w:webHidden/>
          </w:rPr>
          <w:tab/>
        </w:r>
        <w:r w:rsidR="00BB148C">
          <w:rPr>
            <w:noProof/>
            <w:webHidden/>
          </w:rPr>
          <w:fldChar w:fldCharType="begin"/>
        </w:r>
        <w:r w:rsidR="00BB148C">
          <w:rPr>
            <w:noProof/>
            <w:webHidden/>
          </w:rPr>
          <w:instrText xml:space="preserve"> PAGEREF _Toc94350673 \h </w:instrText>
        </w:r>
        <w:r w:rsidR="00BB148C">
          <w:rPr>
            <w:noProof/>
            <w:webHidden/>
          </w:rPr>
        </w:r>
        <w:r w:rsidR="00BB148C">
          <w:rPr>
            <w:noProof/>
            <w:webHidden/>
          </w:rPr>
          <w:fldChar w:fldCharType="separate"/>
        </w:r>
        <w:r w:rsidR="00547236">
          <w:rPr>
            <w:noProof/>
            <w:webHidden/>
          </w:rPr>
          <w:t>225</w:t>
        </w:r>
        <w:r w:rsidR="00BB148C">
          <w:rPr>
            <w:noProof/>
            <w:webHidden/>
          </w:rPr>
          <w:fldChar w:fldCharType="end"/>
        </w:r>
      </w:hyperlink>
    </w:p>
    <w:p w14:paraId="62710355" w14:textId="67F116F4" w:rsidR="00BB148C" w:rsidRDefault="009D004C">
      <w:pPr>
        <w:pStyle w:val="TOC2"/>
        <w:tabs>
          <w:tab w:val="right" w:leader="dot" w:pos="9350"/>
        </w:tabs>
        <w:rPr>
          <w:smallCaps w:val="0"/>
          <w:noProof/>
          <w:color w:val="auto"/>
          <w:sz w:val="22"/>
          <w:szCs w:val="22"/>
          <w:lang w:eastAsia="en-US"/>
        </w:rPr>
      </w:pPr>
      <w:hyperlink w:anchor="_Toc94350674" w:history="1">
        <w:r w:rsidR="00BB148C" w:rsidRPr="00912B78">
          <w:rPr>
            <w:rStyle w:val="Hyperlink"/>
            <w:noProof/>
          </w:rPr>
          <w:t>Queue</w:t>
        </w:r>
        <w:r w:rsidR="00BB148C">
          <w:rPr>
            <w:noProof/>
            <w:webHidden/>
          </w:rPr>
          <w:tab/>
        </w:r>
        <w:r w:rsidR="00BB148C">
          <w:rPr>
            <w:noProof/>
            <w:webHidden/>
          </w:rPr>
          <w:fldChar w:fldCharType="begin"/>
        </w:r>
        <w:r w:rsidR="00BB148C">
          <w:rPr>
            <w:noProof/>
            <w:webHidden/>
          </w:rPr>
          <w:instrText xml:space="preserve"> PAGEREF _Toc94350674 \h </w:instrText>
        </w:r>
        <w:r w:rsidR="00BB148C">
          <w:rPr>
            <w:noProof/>
            <w:webHidden/>
          </w:rPr>
        </w:r>
        <w:r w:rsidR="00BB148C">
          <w:rPr>
            <w:noProof/>
            <w:webHidden/>
          </w:rPr>
          <w:fldChar w:fldCharType="separate"/>
        </w:r>
        <w:r w:rsidR="00547236">
          <w:rPr>
            <w:noProof/>
            <w:webHidden/>
          </w:rPr>
          <w:t>233</w:t>
        </w:r>
        <w:r w:rsidR="00BB148C">
          <w:rPr>
            <w:noProof/>
            <w:webHidden/>
          </w:rPr>
          <w:fldChar w:fldCharType="end"/>
        </w:r>
      </w:hyperlink>
    </w:p>
    <w:p w14:paraId="2499CE8A" w14:textId="56179FB1" w:rsidR="00BB148C" w:rsidRDefault="009D004C">
      <w:pPr>
        <w:pStyle w:val="TOC2"/>
        <w:tabs>
          <w:tab w:val="right" w:leader="dot" w:pos="9350"/>
        </w:tabs>
        <w:rPr>
          <w:smallCaps w:val="0"/>
          <w:noProof/>
          <w:color w:val="auto"/>
          <w:sz w:val="22"/>
          <w:szCs w:val="22"/>
          <w:lang w:eastAsia="en-US"/>
        </w:rPr>
      </w:pPr>
      <w:hyperlink w:anchor="_Toc94350675" w:history="1">
        <w:r w:rsidR="00BB148C" w:rsidRPr="00912B78">
          <w:rPr>
            <w:rStyle w:val="Hyperlink"/>
            <w:noProof/>
          </w:rPr>
          <w:t>Deque (Double Ended Queue)</w:t>
        </w:r>
        <w:r w:rsidR="00BB148C">
          <w:rPr>
            <w:noProof/>
            <w:webHidden/>
          </w:rPr>
          <w:tab/>
        </w:r>
        <w:r w:rsidR="00BB148C">
          <w:rPr>
            <w:noProof/>
            <w:webHidden/>
          </w:rPr>
          <w:fldChar w:fldCharType="begin"/>
        </w:r>
        <w:r w:rsidR="00BB148C">
          <w:rPr>
            <w:noProof/>
            <w:webHidden/>
          </w:rPr>
          <w:instrText xml:space="preserve"> PAGEREF _Toc94350675 \h </w:instrText>
        </w:r>
        <w:r w:rsidR="00BB148C">
          <w:rPr>
            <w:noProof/>
            <w:webHidden/>
          </w:rPr>
        </w:r>
        <w:r w:rsidR="00BB148C">
          <w:rPr>
            <w:noProof/>
            <w:webHidden/>
          </w:rPr>
          <w:fldChar w:fldCharType="separate"/>
        </w:r>
        <w:r w:rsidR="00547236">
          <w:rPr>
            <w:noProof/>
            <w:webHidden/>
          </w:rPr>
          <w:t>235</w:t>
        </w:r>
        <w:r w:rsidR="00BB148C">
          <w:rPr>
            <w:noProof/>
            <w:webHidden/>
          </w:rPr>
          <w:fldChar w:fldCharType="end"/>
        </w:r>
      </w:hyperlink>
    </w:p>
    <w:p w14:paraId="3B9544DF" w14:textId="795B5B96" w:rsidR="00BB148C" w:rsidRDefault="009D004C">
      <w:pPr>
        <w:pStyle w:val="TOC2"/>
        <w:tabs>
          <w:tab w:val="right" w:leader="dot" w:pos="9350"/>
        </w:tabs>
        <w:rPr>
          <w:smallCaps w:val="0"/>
          <w:noProof/>
          <w:color w:val="auto"/>
          <w:sz w:val="22"/>
          <w:szCs w:val="22"/>
          <w:lang w:eastAsia="en-US"/>
        </w:rPr>
      </w:pPr>
      <w:hyperlink w:anchor="_Toc94350676" w:history="1">
        <w:r w:rsidR="00BB148C" w:rsidRPr="00912B78">
          <w:rPr>
            <w:rStyle w:val="Hyperlink"/>
            <w:noProof/>
          </w:rPr>
          <w:t>Concurrent Collections</w:t>
        </w:r>
        <w:r w:rsidR="00BB148C">
          <w:rPr>
            <w:noProof/>
            <w:webHidden/>
          </w:rPr>
          <w:tab/>
        </w:r>
        <w:r w:rsidR="00BB148C">
          <w:rPr>
            <w:noProof/>
            <w:webHidden/>
          </w:rPr>
          <w:fldChar w:fldCharType="begin"/>
        </w:r>
        <w:r w:rsidR="00BB148C">
          <w:rPr>
            <w:noProof/>
            <w:webHidden/>
          </w:rPr>
          <w:instrText xml:space="preserve"> PAGEREF _Toc94350676 \h </w:instrText>
        </w:r>
        <w:r w:rsidR="00BB148C">
          <w:rPr>
            <w:noProof/>
            <w:webHidden/>
          </w:rPr>
        </w:r>
        <w:r w:rsidR="00BB148C">
          <w:rPr>
            <w:noProof/>
            <w:webHidden/>
          </w:rPr>
          <w:fldChar w:fldCharType="separate"/>
        </w:r>
        <w:r w:rsidR="00547236">
          <w:rPr>
            <w:noProof/>
            <w:webHidden/>
          </w:rPr>
          <w:t>236</w:t>
        </w:r>
        <w:r w:rsidR="00BB148C">
          <w:rPr>
            <w:noProof/>
            <w:webHidden/>
          </w:rPr>
          <w:fldChar w:fldCharType="end"/>
        </w:r>
      </w:hyperlink>
    </w:p>
    <w:p w14:paraId="687FF673" w14:textId="581685C2" w:rsidR="00BB148C" w:rsidRDefault="009D004C">
      <w:pPr>
        <w:pStyle w:val="TOC2"/>
        <w:tabs>
          <w:tab w:val="right" w:leader="dot" w:pos="9350"/>
        </w:tabs>
        <w:rPr>
          <w:smallCaps w:val="0"/>
          <w:noProof/>
          <w:color w:val="auto"/>
          <w:sz w:val="22"/>
          <w:szCs w:val="22"/>
          <w:lang w:eastAsia="en-US"/>
        </w:rPr>
      </w:pPr>
      <w:hyperlink w:anchor="_Toc94350677" w:history="1">
        <w:r w:rsidR="00BB148C" w:rsidRPr="00912B78">
          <w:rPr>
            <w:rStyle w:val="Hyperlink"/>
            <w:noProof/>
          </w:rPr>
          <w:t>Java.util.Arrays</w:t>
        </w:r>
        <w:r w:rsidR="00BB148C">
          <w:rPr>
            <w:noProof/>
            <w:webHidden/>
          </w:rPr>
          <w:tab/>
        </w:r>
        <w:r w:rsidR="00BB148C">
          <w:rPr>
            <w:noProof/>
            <w:webHidden/>
          </w:rPr>
          <w:fldChar w:fldCharType="begin"/>
        </w:r>
        <w:r w:rsidR="00BB148C">
          <w:rPr>
            <w:noProof/>
            <w:webHidden/>
          </w:rPr>
          <w:instrText xml:space="preserve"> PAGEREF _Toc94350677 \h </w:instrText>
        </w:r>
        <w:r w:rsidR="00BB148C">
          <w:rPr>
            <w:noProof/>
            <w:webHidden/>
          </w:rPr>
        </w:r>
        <w:r w:rsidR="00BB148C">
          <w:rPr>
            <w:noProof/>
            <w:webHidden/>
          </w:rPr>
          <w:fldChar w:fldCharType="separate"/>
        </w:r>
        <w:r w:rsidR="00547236">
          <w:rPr>
            <w:noProof/>
            <w:webHidden/>
          </w:rPr>
          <w:t>241</w:t>
        </w:r>
        <w:r w:rsidR="00BB148C">
          <w:rPr>
            <w:noProof/>
            <w:webHidden/>
          </w:rPr>
          <w:fldChar w:fldCharType="end"/>
        </w:r>
      </w:hyperlink>
    </w:p>
    <w:p w14:paraId="101E9902" w14:textId="362FCA20" w:rsidR="00BB148C" w:rsidRDefault="009D004C">
      <w:pPr>
        <w:pStyle w:val="TOC2"/>
        <w:tabs>
          <w:tab w:val="right" w:leader="dot" w:pos="9350"/>
        </w:tabs>
        <w:rPr>
          <w:smallCaps w:val="0"/>
          <w:noProof/>
          <w:color w:val="auto"/>
          <w:sz w:val="22"/>
          <w:szCs w:val="22"/>
          <w:lang w:eastAsia="en-US"/>
        </w:rPr>
      </w:pPr>
      <w:hyperlink w:anchor="_Toc94350678" w:history="1">
        <w:r w:rsidR="00BB148C" w:rsidRPr="00912B78">
          <w:rPr>
            <w:rStyle w:val="Hyperlink"/>
            <w:noProof/>
          </w:rPr>
          <w:t>java.util.Collections class</w:t>
        </w:r>
        <w:r w:rsidR="00BB148C">
          <w:rPr>
            <w:noProof/>
            <w:webHidden/>
          </w:rPr>
          <w:tab/>
        </w:r>
        <w:r w:rsidR="00BB148C">
          <w:rPr>
            <w:noProof/>
            <w:webHidden/>
          </w:rPr>
          <w:fldChar w:fldCharType="begin"/>
        </w:r>
        <w:r w:rsidR="00BB148C">
          <w:rPr>
            <w:noProof/>
            <w:webHidden/>
          </w:rPr>
          <w:instrText xml:space="preserve"> PAGEREF _Toc94350678 \h </w:instrText>
        </w:r>
        <w:r w:rsidR="00BB148C">
          <w:rPr>
            <w:noProof/>
            <w:webHidden/>
          </w:rPr>
        </w:r>
        <w:r w:rsidR="00BB148C">
          <w:rPr>
            <w:noProof/>
            <w:webHidden/>
          </w:rPr>
          <w:fldChar w:fldCharType="separate"/>
        </w:r>
        <w:r w:rsidR="00547236">
          <w:rPr>
            <w:noProof/>
            <w:webHidden/>
          </w:rPr>
          <w:t>242</w:t>
        </w:r>
        <w:r w:rsidR="00BB148C">
          <w:rPr>
            <w:noProof/>
            <w:webHidden/>
          </w:rPr>
          <w:fldChar w:fldCharType="end"/>
        </w:r>
      </w:hyperlink>
    </w:p>
    <w:p w14:paraId="00E0A58A" w14:textId="18907333" w:rsidR="00BB148C" w:rsidRDefault="009D004C">
      <w:pPr>
        <w:pStyle w:val="TOC1"/>
        <w:tabs>
          <w:tab w:val="right" w:leader="dot" w:pos="9350"/>
        </w:tabs>
        <w:rPr>
          <w:b w:val="0"/>
          <w:bCs w:val="0"/>
          <w:caps w:val="0"/>
          <w:noProof/>
          <w:color w:val="auto"/>
          <w:sz w:val="22"/>
          <w:szCs w:val="22"/>
          <w:lang w:eastAsia="en-US"/>
        </w:rPr>
      </w:pPr>
      <w:hyperlink w:anchor="_Toc94350679" w:history="1">
        <w:r w:rsidR="00BB148C" w:rsidRPr="00912B78">
          <w:rPr>
            <w:rStyle w:val="Hyperlink"/>
            <w:noProof/>
          </w:rPr>
          <w:t>12. Stream API</w:t>
        </w:r>
        <w:r w:rsidR="00BB148C">
          <w:rPr>
            <w:noProof/>
            <w:webHidden/>
          </w:rPr>
          <w:tab/>
        </w:r>
        <w:r w:rsidR="00BB148C">
          <w:rPr>
            <w:noProof/>
            <w:webHidden/>
          </w:rPr>
          <w:fldChar w:fldCharType="begin"/>
        </w:r>
        <w:r w:rsidR="00BB148C">
          <w:rPr>
            <w:noProof/>
            <w:webHidden/>
          </w:rPr>
          <w:instrText xml:space="preserve"> PAGEREF _Toc94350679 \h </w:instrText>
        </w:r>
        <w:r w:rsidR="00BB148C">
          <w:rPr>
            <w:noProof/>
            <w:webHidden/>
          </w:rPr>
        </w:r>
        <w:r w:rsidR="00BB148C">
          <w:rPr>
            <w:noProof/>
            <w:webHidden/>
          </w:rPr>
          <w:fldChar w:fldCharType="separate"/>
        </w:r>
        <w:r w:rsidR="00547236">
          <w:rPr>
            <w:noProof/>
            <w:webHidden/>
          </w:rPr>
          <w:t>244</w:t>
        </w:r>
        <w:r w:rsidR="00BB148C">
          <w:rPr>
            <w:noProof/>
            <w:webHidden/>
          </w:rPr>
          <w:fldChar w:fldCharType="end"/>
        </w:r>
      </w:hyperlink>
    </w:p>
    <w:p w14:paraId="453B615F" w14:textId="322E36E6" w:rsidR="00BB148C" w:rsidRDefault="009D004C">
      <w:pPr>
        <w:pStyle w:val="TOC2"/>
        <w:tabs>
          <w:tab w:val="right" w:leader="dot" w:pos="9350"/>
        </w:tabs>
        <w:rPr>
          <w:smallCaps w:val="0"/>
          <w:noProof/>
          <w:color w:val="auto"/>
          <w:sz w:val="22"/>
          <w:szCs w:val="22"/>
          <w:lang w:eastAsia="en-US"/>
        </w:rPr>
      </w:pPr>
      <w:hyperlink w:anchor="_Toc94350680" w:history="1">
        <w:r w:rsidR="00BB148C" w:rsidRPr="00912B78">
          <w:rPr>
            <w:rStyle w:val="Hyperlink"/>
            <w:noProof/>
          </w:rPr>
          <w:t>Functional Interfaces</w:t>
        </w:r>
        <w:r w:rsidR="00BB148C">
          <w:rPr>
            <w:noProof/>
            <w:webHidden/>
          </w:rPr>
          <w:tab/>
        </w:r>
        <w:r w:rsidR="00BB148C">
          <w:rPr>
            <w:noProof/>
            <w:webHidden/>
          </w:rPr>
          <w:fldChar w:fldCharType="begin"/>
        </w:r>
        <w:r w:rsidR="00BB148C">
          <w:rPr>
            <w:noProof/>
            <w:webHidden/>
          </w:rPr>
          <w:instrText xml:space="preserve"> PAGEREF _Toc94350680 \h </w:instrText>
        </w:r>
        <w:r w:rsidR="00BB148C">
          <w:rPr>
            <w:noProof/>
            <w:webHidden/>
          </w:rPr>
        </w:r>
        <w:r w:rsidR="00BB148C">
          <w:rPr>
            <w:noProof/>
            <w:webHidden/>
          </w:rPr>
          <w:fldChar w:fldCharType="separate"/>
        </w:r>
        <w:r w:rsidR="00547236">
          <w:rPr>
            <w:noProof/>
            <w:webHidden/>
          </w:rPr>
          <w:t>244</w:t>
        </w:r>
        <w:r w:rsidR="00BB148C">
          <w:rPr>
            <w:noProof/>
            <w:webHidden/>
          </w:rPr>
          <w:fldChar w:fldCharType="end"/>
        </w:r>
      </w:hyperlink>
    </w:p>
    <w:p w14:paraId="121342DF" w14:textId="4CE964D9" w:rsidR="00BB148C" w:rsidRDefault="009D004C">
      <w:pPr>
        <w:pStyle w:val="TOC2"/>
        <w:tabs>
          <w:tab w:val="right" w:leader="dot" w:pos="9350"/>
        </w:tabs>
        <w:rPr>
          <w:smallCaps w:val="0"/>
          <w:noProof/>
          <w:color w:val="auto"/>
          <w:sz w:val="22"/>
          <w:szCs w:val="22"/>
          <w:lang w:eastAsia="en-US"/>
        </w:rPr>
      </w:pPr>
      <w:hyperlink w:anchor="_Toc94350681" w:history="1">
        <w:r w:rsidR="00BB148C" w:rsidRPr="00912B78">
          <w:rPr>
            <w:rStyle w:val="Hyperlink"/>
            <w:noProof/>
          </w:rPr>
          <w:t>Lambdas</w:t>
        </w:r>
        <w:r w:rsidR="00BB148C">
          <w:rPr>
            <w:noProof/>
            <w:webHidden/>
          </w:rPr>
          <w:tab/>
        </w:r>
        <w:r w:rsidR="00BB148C">
          <w:rPr>
            <w:noProof/>
            <w:webHidden/>
          </w:rPr>
          <w:fldChar w:fldCharType="begin"/>
        </w:r>
        <w:r w:rsidR="00BB148C">
          <w:rPr>
            <w:noProof/>
            <w:webHidden/>
          </w:rPr>
          <w:instrText xml:space="preserve"> PAGEREF _Toc94350681 \h </w:instrText>
        </w:r>
        <w:r w:rsidR="00BB148C">
          <w:rPr>
            <w:noProof/>
            <w:webHidden/>
          </w:rPr>
        </w:r>
        <w:r w:rsidR="00BB148C">
          <w:rPr>
            <w:noProof/>
            <w:webHidden/>
          </w:rPr>
          <w:fldChar w:fldCharType="separate"/>
        </w:r>
        <w:r w:rsidR="00547236">
          <w:rPr>
            <w:noProof/>
            <w:webHidden/>
          </w:rPr>
          <w:t>245</w:t>
        </w:r>
        <w:r w:rsidR="00BB148C">
          <w:rPr>
            <w:noProof/>
            <w:webHidden/>
          </w:rPr>
          <w:fldChar w:fldCharType="end"/>
        </w:r>
      </w:hyperlink>
    </w:p>
    <w:p w14:paraId="07F91D49" w14:textId="076C6259" w:rsidR="00BB148C" w:rsidRDefault="009D004C">
      <w:pPr>
        <w:pStyle w:val="TOC2"/>
        <w:tabs>
          <w:tab w:val="right" w:leader="dot" w:pos="9350"/>
        </w:tabs>
        <w:rPr>
          <w:smallCaps w:val="0"/>
          <w:noProof/>
          <w:color w:val="auto"/>
          <w:sz w:val="22"/>
          <w:szCs w:val="22"/>
          <w:lang w:eastAsia="en-US"/>
        </w:rPr>
      </w:pPr>
      <w:hyperlink w:anchor="_Toc94350682" w:history="1">
        <w:r w:rsidR="00BB148C" w:rsidRPr="00912B78">
          <w:rPr>
            <w:rStyle w:val="Hyperlink"/>
            <w:noProof/>
          </w:rPr>
          <w:t>Streams</w:t>
        </w:r>
        <w:r w:rsidR="00BB148C">
          <w:rPr>
            <w:noProof/>
            <w:webHidden/>
          </w:rPr>
          <w:tab/>
        </w:r>
        <w:r w:rsidR="00BB148C">
          <w:rPr>
            <w:noProof/>
            <w:webHidden/>
          </w:rPr>
          <w:fldChar w:fldCharType="begin"/>
        </w:r>
        <w:r w:rsidR="00BB148C">
          <w:rPr>
            <w:noProof/>
            <w:webHidden/>
          </w:rPr>
          <w:instrText xml:space="preserve"> PAGEREF _Toc94350682 \h </w:instrText>
        </w:r>
        <w:r w:rsidR="00BB148C">
          <w:rPr>
            <w:noProof/>
            <w:webHidden/>
          </w:rPr>
        </w:r>
        <w:r w:rsidR="00BB148C">
          <w:rPr>
            <w:noProof/>
            <w:webHidden/>
          </w:rPr>
          <w:fldChar w:fldCharType="separate"/>
        </w:r>
        <w:r w:rsidR="00547236">
          <w:rPr>
            <w:noProof/>
            <w:webHidden/>
          </w:rPr>
          <w:t>247</w:t>
        </w:r>
        <w:r w:rsidR="00BB148C">
          <w:rPr>
            <w:noProof/>
            <w:webHidden/>
          </w:rPr>
          <w:fldChar w:fldCharType="end"/>
        </w:r>
      </w:hyperlink>
    </w:p>
    <w:p w14:paraId="7AE53CCD" w14:textId="44E62AD7" w:rsidR="00BB148C" w:rsidRDefault="009D004C">
      <w:pPr>
        <w:pStyle w:val="TOC1"/>
        <w:tabs>
          <w:tab w:val="right" w:leader="dot" w:pos="9350"/>
        </w:tabs>
        <w:rPr>
          <w:b w:val="0"/>
          <w:bCs w:val="0"/>
          <w:caps w:val="0"/>
          <w:noProof/>
          <w:color w:val="auto"/>
          <w:sz w:val="22"/>
          <w:szCs w:val="22"/>
          <w:lang w:eastAsia="en-US"/>
        </w:rPr>
      </w:pPr>
      <w:hyperlink w:anchor="_Toc94350683" w:history="1">
        <w:r w:rsidR="00BB148C" w:rsidRPr="00912B78">
          <w:rPr>
            <w:rStyle w:val="Hyperlink"/>
            <w:noProof/>
          </w:rPr>
          <w:t>13.Java UI (Applets/Swings)</w:t>
        </w:r>
        <w:r w:rsidR="00BB148C">
          <w:rPr>
            <w:noProof/>
            <w:webHidden/>
          </w:rPr>
          <w:tab/>
        </w:r>
        <w:r w:rsidR="00BB148C">
          <w:rPr>
            <w:noProof/>
            <w:webHidden/>
          </w:rPr>
          <w:fldChar w:fldCharType="begin"/>
        </w:r>
        <w:r w:rsidR="00BB148C">
          <w:rPr>
            <w:noProof/>
            <w:webHidden/>
          </w:rPr>
          <w:instrText xml:space="preserve"> PAGEREF _Toc94350683 \h </w:instrText>
        </w:r>
        <w:r w:rsidR="00BB148C">
          <w:rPr>
            <w:noProof/>
            <w:webHidden/>
          </w:rPr>
        </w:r>
        <w:r w:rsidR="00BB148C">
          <w:rPr>
            <w:noProof/>
            <w:webHidden/>
          </w:rPr>
          <w:fldChar w:fldCharType="separate"/>
        </w:r>
        <w:r w:rsidR="00547236">
          <w:rPr>
            <w:noProof/>
            <w:webHidden/>
          </w:rPr>
          <w:t>250</w:t>
        </w:r>
        <w:r w:rsidR="00BB148C">
          <w:rPr>
            <w:noProof/>
            <w:webHidden/>
          </w:rPr>
          <w:fldChar w:fldCharType="end"/>
        </w:r>
      </w:hyperlink>
    </w:p>
    <w:p w14:paraId="475A8905" w14:textId="0719F93A" w:rsidR="00BB148C" w:rsidRDefault="009D004C">
      <w:pPr>
        <w:pStyle w:val="TOC2"/>
        <w:tabs>
          <w:tab w:val="right" w:leader="dot" w:pos="9350"/>
        </w:tabs>
        <w:rPr>
          <w:smallCaps w:val="0"/>
          <w:noProof/>
          <w:color w:val="auto"/>
          <w:sz w:val="22"/>
          <w:szCs w:val="22"/>
          <w:lang w:eastAsia="en-US"/>
        </w:rPr>
      </w:pPr>
      <w:hyperlink w:anchor="_Toc94350684" w:history="1">
        <w:r w:rsidR="00BB148C" w:rsidRPr="00912B78">
          <w:rPr>
            <w:rStyle w:val="Hyperlink"/>
            <w:noProof/>
          </w:rPr>
          <w:t>1. Applet Basics</w:t>
        </w:r>
        <w:r w:rsidR="00BB148C">
          <w:rPr>
            <w:noProof/>
            <w:webHidden/>
          </w:rPr>
          <w:tab/>
        </w:r>
        <w:r w:rsidR="00BB148C">
          <w:rPr>
            <w:noProof/>
            <w:webHidden/>
          </w:rPr>
          <w:fldChar w:fldCharType="begin"/>
        </w:r>
        <w:r w:rsidR="00BB148C">
          <w:rPr>
            <w:noProof/>
            <w:webHidden/>
          </w:rPr>
          <w:instrText xml:space="preserve"> PAGEREF _Toc94350684 \h </w:instrText>
        </w:r>
        <w:r w:rsidR="00BB148C">
          <w:rPr>
            <w:noProof/>
            <w:webHidden/>
          </w:rPr>
        </w:r>
        <w:r w:rsidR="00BB148C">
          <w:rPr>
            <w:noProof/>
            <w:webHidden/>
          </w:rPr>
          <w:fldChar w:fldCharType="separate"/>
        </w:r>
        <w:r w:rsidR="00547236">
          <w:rPr>
            <w:noProof/>
            <w:webHidden/>
          </w:rPr>
          <w:t>251</w:t>
        </w:r>
        <w:r w:rsidR="00BB148C">
          <w:rPr>
            <w:noProof/>
            <w:webHidden/>
          </w:rPr>
          <w:fldChar w:fldCharType="end"/>
        </w:r>
      </w:hyperlink>
    </w:p>
    <w:p w14:paraId="77476B17" w14:textId="2718149A" w:rsidR="00BB148C" w:rsidRDefault="009D004C">
      <w:pPr>
        <w:pStyle w:val="TOC2"/>
        <w:tabs>
          <w:tab w:val="right" w:leader="dot" w:pos="9350"/>
        </w:tabs>
        <w:rPr>
          <w:smallCaps w:val="0"/>
          <w:noProof/>
          <w:color w:val="auto"/>
          <w:sz w:val="22"/>
          <w:szCs w:val="22"/>
          <w:lang w:eastAsia="en-US"/>
        </w:rPr>
      </w:pPr>
      <w:hyperlink w:anchor="_Toc94350685" w:history="1">
        <w:r w:rsidR="00BB148C" w:rsidRPr="00912B78">
          <w:rPr>
            <w:rStyle w:val="Hyperlink"/>
            <w:noProof/>
          </w:rPr>
          <w:t>2. Swing Basics</w:t>
        </w:r>
        <w:r w:rsidR="00BB148C">
          <w:rPr>
            <w:noProof/>
            <w:webHidden/>
          </w:rPr>
          <w:tab/>
        </w:r>
        <w:r w:rsidR="00BB148C">
          <w:rPr>
            <w:noProof/>
            <w:webHidden/>
          </w:rPr>
          <w:fldChar w:fldCharType="begin"/>
        </w:r>
        <w:r w:rsidR="00BB148C">
          <w:rPr>
            <w:noProof/>
            <w:webHidden/>
          </w:rPr>
          <w:instrText xml:space="preserve"> PAGEREF _Toc94350685 \h </w:instrText>
        </w:r>
        <w:r w:rsidR="00BB148C">
          <w:rPr>
            <w:noProof/>
            <w:webHidden/>
          </w:rPr>
        </w:r>
        <w:r w:rsidR="00BB148C">
          <w:rPr>
            <w:noProof/>
            <w:webHidden/>
          </w:rPr>
          <w:fldChar w:fldCharType="separate"/>
        </w:r>
        <w:r w:rsidR="00547236">
          <w:rPr>
            <w:noProof/>
            <w:webHidden/>
          </w:rPr>
          <w:t>252</w:t>
        </w:r>
        <w:r w:rsidR="00BB148C">
          <w:rPr>
            <w:noProof/>
            <w:webHidden/>
          </w:rPr>
          <w:fldChar w:fldCharType="end"/>
        </w:r>
      </w:hyperlink>
    </w:p>
    <w:p w14:paraId="09E44F3D" w14:textId="2CBC2F9D" w:rsidR="00BB148C" w:rsidRDefault="009D004C">
      <w:pPr>
        <w:pStyle w:val="TOC2"/>
        <w:tabs>
          <w:tab w:val="right" w:leader="dot" w:pos="9350"/>
        </w:tabs>
        <w:rPr>
          <w:smallCaps w:val="0"/>
          <w:noProof/>
          <w:color w:val="auto"/>
          <w:sz w:val="22"/>
          <w:szCs w:val="22"/>
          <w:lang w:eastAsia="en-US"/>
        </w:rPr>
      </w:pPr>
      <w:hyperlink w:anchor="_Toc94350686" w:history="1">
        <w:r w:rsidR="00BB148C" w:rsidRPr="00912B78">
          <w:rPr>
            <w:rStyle w:val="Hyperlink"/>
            <w:noProof/>
          </w:rPr>
          <w:t>3. AWT (abstract windowing toolkit)</w:t>
        </w:r>
        <w:r w:rsidR="00BB148C">
          <w:rPr>
            <w:noProof/>
            <w:webHidden/>
          </w:rPr>
          <w:tab/>
        </w:r>
        <w:r w:rsidR="00BB148C">
          <w:rPr>
            <w:noProof/>
            <w:webHidden/>
          </w:rPr>
          <w:fldChar w:fldCharType="begin"/>
        </w:r>
        <w:r w:rsidR="00BB148C">
          <w:rPr>
            <w:noProof/>
            <w:webHidden/>
          </w:rPr>
          <w:instrText xml:space="preserve"> PAGEREF _Toc94350686 \h </w:instrText>
        </w:r>
        <w:r w:rsidR="00BB148C">
          <w:rPr>
            <w:noProof/>
            <w:webHidden/>
          </w:rPr>
        </w:r>
        <w:r w:rsidR="00BB148C">
          <w:rPr>
            <w:noProof/>
            <w:webHidden/>
          </w:rPr>
          <w:fldChar w:fldCharType="separate"/>
        </w:r>
        <w:r w:rsidR="00547236">
          <w:rPr>
            <w:noProof/>
            <w:webHidden/>
          </w:rPr>
          <w:t>254</w:t>
        </w:r>
        <w:r w:rsidR="00BB148C">
          <w:rPr>
            <w:noProof/>
            <w:webHidden/>
          </w:rPr>
          <w:fldChar w:fldCharType="end"/>
        </w:r>
      </w:hyperlink>
    </w:p>
    <w:p w14:paraId="16C090A2" w14:textId="79F44E41" w:rsidR="00BB148C" w:rsidRDefault="009D004C">
      <w:pPr>
        <w:pStyle w:val="TOC2"/>
        <w:tabs>
          <w:tab w:val="right" w:leader="dot" w:pos="9350"/>
        </w:tabs>
        <w:rPr>
          <w:smallCaps w:val="0"/>
          <w:noProof/>
          <w:color w:val="auto"/>
          <w:sz w:val="22"/>
          <w:szCs w:val="22"/>
          <w:lang w:eastAsia="en-US"/>
        </w:rPr>
      </w:pPr>
      <w:hyperlink w:anchor="_Toc94350687" w:history="1">
        <w:r w:rsidR="00BB148C" w:rsidRPr="00912B78">
          <w:rPr>
            <w:rStyle w:val="Hyperlink"/>
            <w:noProof/>
          </w:rPr>
          <w:t>4. Events Handling</w:t>
        </w:r>
        <w:r w:rsidR="00BB148C">
          <w:rPr>
            <w:noProof/>
            <w:webHidden/>
          </w:rPr>
          <w:tab/>
        </w:r>
        <w:r w:rsidR="00BB148C">
          <w:rPr>
            <w:noProof/>
            <w:webHidden/>
          </w:rPr>
          <w:fldChar w:fldCharType="begin"/>
        </w:r>
        <w:r w:rsidR="00BB148C">
          <w:rPr>
            <w:noProof/>
            <w:webHidden/>
          </w:rPr>
          <w:instrText xml:space="preserve"> PAGEREF _Toc94350687 \h </w:instrText>
        </w:r>
        <w:r w:rsidR="00BB148C">
          <w:rPr>
            <w:noProof/>
            <w:webHidden/>
          </w:rPr>
        </w:r>
        <w:r w:rsidR="00BB148C">
          <w:rPr>
            <w:noProof/>
            <w:webHidden/>
          </w:rPr>
          <w:fldChar w:fldCharType="separate"/>
        </w:r>
        <w:r w:rsidR="00547236">
          <w:rPr>
            <w:noProof/>
            <w:webHidden/>
          </w:rPr>
          <w:t>256</w:t>
        </w:r>
        <w:r w:rsidR="00BB148C">
          <w:rPr>
            <w:noProof/>
            <w:webHidden/>
          </w:rPr>
          <w:fldChar w:fldCharType="end"/>
        </w:r>
      </w:hyperlink>
    </w:p>
    <w:p w14:paraId="7479568A" w14:textId="2345C647" w:rsidR="00BB148C" w:rsidRDefault="009D004C">
      <w:pPr>
        <w:pStyle w:val="TOC2"/>
        <w:tabs>
          <w:tab w:val="right" w:leader="dot" w:pos="9350"/>
        </w:tabs>
        <w:rPr>
          <w:smallCaps w:val="0"/>
          <w:noProof/>
          <w:color w:val="auto"/>
          <w:sz w:val="22"/>
          <w:szCs w:val="22"/>
          <w:lang w:eastAsia="en-US"/>
        </w:rPr>
      </w:pPr>
      <w:hyperlink w:anchor="_Toc94350688" w:history="1">
        <w:r w:rsidR="00BB148C" w:rsidRPr="00912B78">
          <w:rPr>
            <w:rStyle w:val="Hyperlink"/>
            <w:noProof/>
          </w:rPr>
          <w:t>5. Components</w:t>
        </w:r>
        <w:r w:rsidR="00BB148C">
          <w:rPr>
            <w:noProof/>
            <w:webHidden/>
          </w:rPr>
          <w:tab/>
        </w:r>
        <w:r w:rsidR="00BB148C">
          <w:rPr>
            <w:noProof/>
            <w:webHidden/>
          </w:rPr>
          <w:fldChar w:fldCharType="begin"/>
        </w:r>
        <w:r w:rsidR="00BB148C">
          <w:rPr>
            <w:noProof/>
            <w:webHidden/>
          </w:rPr>
          <w:instrText xml:space="preserve"> PAGEREF _Toc94350688 \h </w:instrText>
        </w:r>
        <w:r w:rsidR="00BB148C">
          <w:rPr>
            <w:noProof/>
            <w:webHidden/>
          </w:rPr>
        </w:r>
        <w:r w:rsidR="00BB148C">
          <w:rPr>
            <w:noProof/>
            <w:webHidden/>
          </w:rPr>
          <w:fldChar w:fldCharType="separate"/>
        </w:r>
        <w:r w:rsidR="00547236">
          <w:rPr>
            <w:noProof/>
            <w:webHidden/>
          </w:rPr>
          <w:t>258</w:t>
        </w:r>
        <w:r w:rsidR="00BB148C">
          <w:rPr>
            <w:noProof/>
            <w:webHidden/>
          </w:rPr>
          <w:fldChar w:fldCharType="end"/>
        </w:r>
      </w:hyperlink>
    </w:p>
    <w:p w14:paraId="6DF9D51B" w14:textId="5B6BF777" w:rsidR="00BB148C" w:rsidRDefault="009D004C">
      <w:pPr>
        <w:pStyle w:val="TOC1"/>
        <w:tabs>
          <w:tab w:val="right" w:leader="dot" w:pos="9350"/>
        </w:tabs>
        <w:rPr>
          <w:b w:val="0"/>
          <w:bCs w:val="0"/>
          <w:caps w:val="0"/>
          <w:noProof/>
          <w:color w:val="auto"/>
          <w:sz w:val="22"/>
          <w:szCs w:val="22"/>
          <w:lang w:eastAsia="en-US"/>
        </w:rPr>
      </w:pPr>
      <w:hyperlink w:anchor="_Toc94350689" w:history="1">
        <w:r w:rsidR="00BB148C" w:rsidRPr="00912B78">
          <w:rPr>
            <w:rStyle w:val="Hyperlink"/>
            <w:noProof/>
          </w:rPr>
          <w:t>Features by Version</w:t>
        </w:r>
        <w:r w:rsidR="00BB148C">
          <w:rPr>
            <w:noProof/>
            <w:webHidden/>
          </w:rPr>
          <w:tab/>
        </w:r>
        <w:r w:rsidR="00BB148C">
          <w:rPr>
            <w:noProof/>
            <w:webHidden/>
          </w:rPr>
          <w:fldChar w:fldCharType="begin"/>
        </w:r>
        <w:r w:rsidR="00BB148C">
          <w:rPr>
            <w:noProof/>
            <w:webHidden/>
          </w:rPr>
          <w:instrText xml:space="preserve"> PAGEREF _Toc94350689 \h </w:instrText>
        </w:r>
        <w:r w:rsidR="00BB148C">
          <w:rPr>
            <w:noProof/>
            <w:webHidden/>
          </w:rPr>
        </w:r>
        <w:r w:rsidR="00BB148C">
          <w:rPr>
            <w:noProof/>
            <w:webHidden/>
          </w:rPr>
          <w:fldChar w:fldCharType="separate"/>
        </w:r>
        <w:r w:rsidR="00547236">
          <w:rPr>
            <w:noProof/>
            <w:webHidden/>
          </w:rPr>
          <w:t>263</w:t>
        </w:r>
        <w:r w:rsidR="00BB148C">
          <w:rPr>
            <w:noProof/>
            <w:webHidden/>
          </w:rPr>
          <w:fldChar w:fldCharType="end"/>
        </w:r>
      </w:hyperlink>
    </w:p>
    <w:p w14:paraId="24715915" w14:textId="4C4E83AE" w:rsidR="00BB148C" w:rsidRDefault="009D004C">
      <w:pPr>
        <w:pStyle w:val="TOC2"/>
        <w:tabs>
          <w:tab w:val="right" w:leader="dot" w:pos="9350"/>
        </w:tabs>
        <w:rPr>
          <w:smallCaps w:val="0"/>
          <w:noProof/>
          <w:color w:val="auto"/>
          <w:sz w:val="22"/>
          <w:szCs w:val="22"/>
          <w:lang w:eastAsia="en-US"/>
        </w:rPr>
      </w:pPr>
      <w:hyperlink w:anchor="_Toc94350690" w:history="1">
        <w:r w:rsidR="00BB148C" w:rsidRPr="00912B78">
          <w:rPr>
            <w:rStyle w:val="Hyperlink"/>
            <w:noProof/>
          </w:rPr>
          <w:t>Java 4 (2002)</w:t>
        </w:r>
        <w:r w:rsidR="00BB148C">
          <w:rPr>
            <w:noProof/>
            <w:webHidden/>
          </w:rPr>
          <w:tab/>
        </w:r>
        <w:r w:rsidR="00BB148C">
          <w:rPr>
            <w:noProof/>
            <w:webHidden/>
          </w:rPr>
          <w:fldChar w:fldCharType="begin"/>
        </w:r>
        <w:r w:rsidR="00BB148C">
          <w:rPr>
            <w:noProof/>
            <w:webHidden/>
          </w:rPr>
          <w:instrText xml:space="preserve"> PAGEREF _Toc94350690 \h </w:instrText>
        </w:r>
        <w:r w:rsidR="00BB148C">
          <w:rPr>
            <w:noProof/>
            <w:webHidden/>
          </w:rPr>
        </w:r>
        <w:r w:rsidR="00BB148C">
          <w:rPr>
            <w:noProof/>
            <w:webHidden/>
          </w:rPr>
          <w:fldChar w:fldCharType="separate"/>
        </w:r>
        <w:r w:rsidR="00547236">
          <w:rPr>
            <w:noProof/>
            <w:webHidden/>
          </w:rPr>
          <w:t>263</w:t>
        </w:r>
        <w:r w:rsidR="00BB148C">
          <w:rPr>
            <w:noProof/>
            <w:webHidden/>
          </w:rPr>
          <w:fldChar w:fldCharType="end"/>
        </w:r>
      </w:hyperlink>
    </w:p>
    <w:p w14:paraId="2B73403D" w14:textId="5E800417" w:rsidR="00BB148C" w:rsidRDefault="009D004C">
      <w:pPr>
        <w:pStyle w:val="TOC2"/>
        <w:tabs>
          <w:tab w:val="right" w:leader="dot" w:pos="9350"/>
        </w:tabs>
        <w:rPr>
          <w:smallCaps w:val="0"/>
          <w:noProof/>
          <w:color w:val="auto"/>
          <w:sz w:val="22"/>
          <w:szCs w:val="22"/>
          <w:lang w:eastAsia="en-US"/>
        </w:rPr>
      </w:pPr>
      <w:hyperlink w:anchor="_Toc94350691" w:history="1">
        <w:r w:rsidR="00BB148C" w:rsidRPr="00912B78">
          <w:rPr>
            <w:rStyle w:val="Hyperlink"/>
            <w:noProof/>
          </w:rPr>
          <w:t>Java 5 (2005)</w:t>
        </w:r>
        <w:r w:rsidR="00BB148C">
          <w:rPr>
            <w:noProof/>
            <w:webHidden/>
          </w:rPr>
          <w:tab/>
        </w:r>
        <w:r w:rsidR="00BB148C">
          <w:rPr>
            <w:noProof/>
            <w:webHidden/>
          </w:rPr>
          <w:fldChar w:fldCharType="begin"/>
        </w:r>
        <w:r w:rsidR="00BB148C">
          <w:rPr>
            <w:noProof/>
            <w:webHidden/>
          </w:rPr>
          <w:instrText xml:space="preserve"> PAGEREF _Toc94350691 \h </w:instrText>
        </w:r>
        <w:r w:rsidR="00BB148C">
          <w:rPr>
            <w:noProof/>
            <w:webHidden/>
          </w:rPr>
        </w:r>
        <w:r w:rsidR="00BB148C">
          <w:rPr>
            <w:noProof/>
            <w:webHidden/>
          </w:rPr>
          <w:fldChar w:fldCharType="separate"/>
        </w:r>
        <w:r w:rsidR="00547236">
          <w:rPr>
            <w:noProof/>
            <w:webHidden/>
          </w:rPr>
          <w:t>270</w:t>
        </w:r>
        <w:r w:rsidR="00BB148C">
          <w:rPr>
            <w:noProof/>
            <w:webHidden/>
          </w:rPr>
          <w:fldChar w:fldCharType="end"/>
        </w:r>
      </w:hyperlink>
    </w:p>
    <w:p w14:paraId="7F74342E" w14:textId="0D770790" w:rsidR="00BB148C" w:rsidRDefault="009D004C">
      <w:pPr>
        <w:pStyle w:val="TOC2"/>
        <w:tabs>
          <w:tab w:val="right" w:leader="dot" w:pos="9350"/>
        </w:tabs>
        <w:rPr>
          <w:smallCaps w:val="0"/>
          <w:noProof/>
          <w:color w:val="auto"/>
          <w:sz w:val="22"/>
          <w:szCs w:val="22"/>
          <w:lang w:eastAsia="en-US"/>
        </w:rPr>
      </w:pPr>
      <w:hyperlink w:anchor="_Toc94350692" w:history="1">
        <w:r w:rsidR="00BB148C" w:rsidRPr="00912B78">
          <w:rPr>
            <w:rStyle w:val="Hyperlink"/>
            <w:noProof/>
          </w:rPr>
          <w:t>Java 7 (2011)</w:t>
        </w:r>
        <w:r w:rsidR="00BB148C">
          <w:rPr>
            <w:noProof/>
            <w:webHidden/>
          </w:rPr>
          <w:tab/>
        </w:r>
        <w:r w:rsidR="00BB148C">
          <w:rPr>
            <w:noProof/>
            <w:webHidden/>
          </w:rPr>
          <w:fldChar w:fldCharType="begin"/>
        </w:r>
        <w:r w:rsidR="00BB148C">
          <w:rPr>
            <w:noProof/>
            <w:webHidden/>
          </w:rPr>
          <w:instrText xml:space="preserve"> PAGEREF _Toc94350692 \h </w:instrText>
        </w:r>
        <w:r w:rsidR="00BB148C">
          <w:rPr>
            <w:noProof/>
            <w:webHidden/>
          </w:rPr>
        </w:r>
        <w:r w:rsidR="00BB148C">
          <w:rPr>
            <w:noProof/>
            <w:webHidden/>
          </w:rPr>
          <w:fldChar w:fldCharType="separate"/>
        </w:r>
        <w:r w:rsidR="00547236">
          <w:rPr>
            <w:noProof/>
            <w:webHidden/>
          </w:rPr>
          <w:t>277</w:t>
        </w:r>
        <w:r w:rsidR="00BB148C">
          <w:rPr>
            <w:noProof/>
            <w:webHidden/>
          </w:rPr>
          <w:fldChar w:fldCharType="end"/>
        </w:r>
      </w:hyperlink>
    </w:p>
    <w:p w14:paraId="2802C89E" w14:textId="3974D94C" w:rsidR="00BB148C" w:rsidRDefault="009D004C">
      <w:pPr>
        <w:pStyle w:val="TOC2"/>
        <w:tabs>
          <w:tab w:val="right" w:leader="dot" w:pos="9350"/>
        </w:tabs>
        <w:rPr>
          <w:smallCaps w:val="0"/>
          <w:noProof/>
          <w:color w:val="auto"/>
          <w:sz w:val="22"/>
          <w:szCs w:val="22"/>
          <w:lang w:eastAsia="en-US"/>
        </w:rPr>
      </w:pPr>
      <w:hyperlink w:anchor="_Toc94350693" w:history="1">
        <w:r w:rsidR="00BB148C" w:rsidRPr="00912B78">
          <w:rPr>
            <w:rStyle w:val="Hyperlink"/>
            <w:noProof/>
          </w:rPr>
          <w:t>Java 8 (2014)</w:t>
        </w:r>
        <w:r w:rsidR="00BB148C">
          <w:rPr>
            <w:noProof/>
            <w:webHidden/>
          </w:rPr>
          <w:tab/>
        </w:r>
        <w:r w:rsidR="00BB148C">
          <w:rPr>
            <w:noProof/>
            <w:webHidden/>
          </w:rPr>
          <w:fldChar w:fldCharType="begin"/>
        </w:r>
        <w:r w:rsidR="00BB148C">
          <w:rPr>
            <w:noProof/>
            <w:webHidden/>
          </w:rPr>
          <w:instrText xml:space="preserve"> PAGEREF _Toc94350693 \h </w:instrText>
        </w:r>
        <w:r w:rsidR="00BB148C">
          <w:rPr>
            <w:noProof/>
            <w:webHidden/>
          </w:rPr>
        </w:r>
        <w:r w:rsidR="00BB148C">
          <w:rPr>
            <w:noProof/>
            <w:webHidden/>
          </w:rPr>
          <w:fldChar w:fldCharType="separate"/>
        </w:r>
        <w:r w:rsidR="00547236">
          <w:rPr>
            <w:noProof/>
            <w:webHidden/>
          </w:rPr>
          <w:t>278</w:t>
        </w:r>
        <w:r w:rsidR="00BB148C">
          <w:rPr>
            <w:noProof/>
            <w:webHidden/>
          </w:rPr>
          <w:fldChar w:fldCharType="end"/>
        </w:r>
      </w:hyperlink>
    </w:p>
    <w:p w14:paraId="0DD70B46" w14:textId="514CF5B6" w:rsidR="00BB148C" w:rsidRDefault="009D004C">
      <w:pPr>
        <w:pStyle w:val="TOC2"/>
        <w:tabs>
          <w:tab w:val="right" w:leader="dot" w:pos="9350"/>
        </w:tabs>
        <w:rPr>
          <w:smallCaps w:val="0"/>
          <w:noProof/>
          <w:color w:val="auto"/>
          <w:sz w:val="22"/>
          <w:szCs w:val="22"/>
          <w:lang w:eastAsia="en-US"/>
        </w:rPr>
      </w:pPr>
      <w:hyperlink w:anchor="_Toc94350694" w:history="1">
        <w:r w:rsidR="00BB148C" w:rsidRPr="00912B78">
          <w:rPr>
            <w:rStyle w:val="Hyperlink"/>
            <w:noProof/>
          </w:rPr>
          <w:t>Java 9 (2017)</w:t>
        </w:r>
        <w:r w:rsidR="00BB148C">
          <w:rPr>
            <w:noProof/>
            <w:webHidden/>
          </w:rPr>
          <w:tab/>
        </w:r>
        <w:r w:rsidR="00BB148C">
          <w:rPr>
            <w:noProof/>
            <w:webHidden/>
          </w:rPr>
          <w:fldChar w:fldCharType="begin"/>
        </w:r>
        <w:r w:rsidR="00BB148C">
          <w:rPr>
            <w:noProof/>
            <w:webHidden/>
          </w:rPr>
          <w:instrText xml:space="preserve"> PAGEREF _Toc94350694 \h </w:instrText>
        </w:r>
        <w:r w:rsidR="00BB148C">
          <w:rPr>
            <w:noProof/>
            <w:webHidden/>
          </w:rPr>
        </w:r>
        <w:r w:rsidR="00BB148C">
          <w:rPr>
            <w:noProof/>
            <w:webHidden/>
          </w:rPr>
          <w:fldChar w:fldCharType="separate"/>
        </w:r>
        <w:r w:rsidR="00547236">
          <w:rPr>
            <w:noProof/>
            <w:webHidden/>
          </w:rPr>
          <w:t>279</w:t>
        </w:r>
        <w:r w:rsidR="00BB148C">
          <w:rPr>
            <w:noProof/>
            <w:webHidden/>
          </w:rPr>
          <w:fldChar w:fldCharType="end"/>
        </w:r>
      </w:hyperlink>
    </w:p>
    <w:p w14:paraId="0DD846E9" w14:textId="5F642066" w:rsidR="00BB148C" w:rsidRDefault="009D004C">
      <w:pPr>
        <w:pStyle w:val="TOC2"/>
        <w:tabs>
          <w:tab w:val="right" w:leader="dot" w:pos="9350"/>
        </w:tabs>
        <w:rPr>
          <w:smallCaps w:val="0"/>
          <w:noProof/>
          <w:color w:val="auto"/>
          <w:sz w:val="22"/>
          <w:szCs w:val="22"/>
          <w:lang w:eastAsia="en-US"/>
        </w:rPr>
      </w:pPr>
      <w:hyperlink w:anchor="_Toc94350695" w:history="1">
        <w:r w:rsidR="00BB148C" w:rsidRPr="00912B78">
          <w:rPr>
            <w:rStyle w:val="Hyperlink"/>
            <w:noProof/>
          </w:rPr>
          <w:t>Java10 (March 2018)</w:t>
        </w:r>
        <w:r w:rsidR="00BB148C">
          <w:rPr>
            <w:noProof/>
            <w:webHidden/>
          </w:rPr>
          <w:tab/>
        </w:r>
        <w:r w:rsidR="00BB148C">
          <w:rPr>
            <w:noProof/>
            <w:webHidden/>
          </w:rPr>
          <w:fldChar w:fldCharType="begin"/>
        </w:r>
        <w:r w:rsidR="00BB148C">
          <w:rPr>
            <w:noProof/>
            <w:webHidden/>
          </w:rPr>
          <w:instrText xml:space="preserve"> PAGEREF _Toc94350695 \h </w:instrText>
        </w:r>
        <w:r w:rsidR="00BB148C">
          <w:rPr>
            <w:noProof/>
            <w:webHidden/>
          </w:rPr>
        </w:r>
        <w:r w:rsidR="00BB148C">
          <w:rPr>
            <w:noProof/>
            <w:webHidden/>
          </w:rPr>
          <w:fldChar w:fldCharType="separate"/>
        </w:r>
        <w:r w:rsidR="00547236">
          <w:rPr>
            <w:noProof/>
            <w:webHidden/>
          </w:rPr>
          <w:t>280</w:t>
        </w:r>
        <w:r w:rsidR="00BB148C">
          <w:rPr>
            <w:noProof/>
            <w:webHidden/>
          </w:rPr>
          <w:fldChar w:fldCharType="end"/>
        </w:r>
      </w:hyperlink>
    </w:p>
    <w:p w14:paraId="3D252140" w14:textId="5357555D" w:rsidR="00BB148C" w:rsidRDefault="009D004C">
      <w:pPr>
        <w:pStyle w:val="TOC2"/>
        <w:tabs>
          <w:tab w:val="right" w:leader="dot" w:pos="9350"/>
        </w:tabs>
        <w:rPr>
          <w:smallCaps w:val="0"/>
          <w:noProof/>
          <w:color w:val="auto"/>
          <w:sz w:val="22"/>
          <w:szCs w:val="22"/>
          <w:lang w:eastAsia="en-US"/>
        </w:rPr>
      </w:pPr>
      <w:hyperlink w:anchor="_Toc94350696" w:history="1">
        <w:r w:rsidR="00BB148C" w:rsidRPr="00912B78">
          <w:rPr>
            <w:rStyle w:val="Hyperlink"/>
            <w:noProof/>
          </w:rPr>
          <w:t>Java 11 (September 2018)</w:t>
        </w:r>
        <w:r w:rsidR="00BB148C">
          <w:rPr>
            <w:noProof/>
            <w:webHidden/>
          </w:rPr>
          <w:tab/>
        </w:r>
        <w:r w:rsidR="00BB148C">
          <w:rPr>
            <w:noProof/>
            <w:webHidden/>
          </w:rPr>
          <w:fldChar w:fldCharType="begin"/>
        </w:r>
        <w:r w:rsidR="00BB148C">
          <w:rPr>
            <w:noProof/>
            <w:webHidden/>
          </w:rPr>
          <w:instrText xml:space="preserve"> PAGEREF _Toc94350696 \h </w:instrText>
        </w:r>
        <w:r w:rsidR="00BB148C">
          <w:rPr>
            <w:noProof/>
            <w:webHidden/>
          </w:rPr>
        </w:r>
        <w:r w:rsidR="00BB148C">
          <w:rPr>
            <w:noProof/>
            <w:webHidden/>
          </w:rPr>
          <w:fldChar w:fldCharType="separate"/>
        </w:r>
        <w:r w:rsidR="00547236">
          <w:rPr>
            <w:noProof/>
            <w:webHidden/>
          </w:rPr>
          <w:t>281</w:t>
        </w:r>
        <w:r w:rsidR="00BB148C">
          <w:rPr>
            <w:noProof/>
            <w:webHidden/>
          </w:rPr>
          <w:fldChar w:fldCharType="end"/>
        </w:r>
      </w:hyperlink>
    </w:p>
    <w:p w14:paraId="54796E76" w14:textId="40A41DD5" w:rsidR="00BB148C" w:rsidRDefault="009D004C">
      <w:pPr>
        <w:pStyle w:val="TOC2"/>
        <w:tabs>
          <w:tab w:val="right" w:leader="dot" w:pos="9350"/>
        </w:tabs>
        <w:rPr>
          <w:smallCaps w:val="0"/>
          <w:noProof/>
          <w:color w:val="auto"/>
          <w:sz w:val="22"/>
          <w:szCs w:val="22"/>
          <w:lang w:eastAsia="en-US"/>
        </w:rPr>
      </w:pPr>
      <w:hyperlink w:anchor="_Toc94350697" w:history="1">
        <w:r w:rsidR="00BB148C" w:rsidRPr="00912B78">
          <w:rPr>
            <w:rStyle w:val="Hyperlink"/>
            <w:noProof/>
          </w:rPr>
          <w:t>Java 12 (March 2019)</w:t>
        </w:r>
        <w:r w:rsidR="00BB148C">
          <w:rPr>
            <w:noProof/>
            <w:webHidden/>
          </w:rPr>
          <w:tab/>
        </w:r>
        <w:r w:rsidR="00BB148C">
          <w:rPr>
            <w:noProof/>
            <w:webHidden/>
          </w:rPr>
          <w:fldChar w:fldCharType="begin"/>
        </w:r>
        <w:r w:rsidR="00BB148C">
          <w:rPr>
            <w:noProof/>
            <w:webHidden/>
          </w:rPr>
          <w:instrText xml:space="preserve"> PAGEREF _Toc94350697 \h </w:instrText>
        </w:r>
        <w:r w:rsidR="00BB148C">
          <w:rPr>
            <w:noProof/>
            <w:webHidden/>
          </w:rPr>
        </w:r>
        <w:r w:rsidR="00BB148C">
          <w:rPr>
            <w:noProof/>
            <w:webHidden/>
          </w:rPr>
          <w:fldChar w:fldCharType="separate"/>
        </w:r>
        <w:r w:rsidR="00547236">
          <w:rPr>
            <w:noProof/>
            <w:webHidden/>
          </w:rPr>
          <w:t>281</w:t>
        </w:r>
        <w:r w:rsidR="00BB148C">
          <w:rPr>
            <w:noProof/>
            <w:webHidden/>
          </w:rPr>
          <w:fldChar w:fldCharType="end"/>
        </w:r>
      </w:hyperlink>
    </w:p>
    <w:p w14:paraId="518F9961" w14:textId="2EA0B795" w:rsidR="00BB148C" w:rsidRDefault="009D004C">
      <w:pPr>
        <w:pStyle w:val="TOC2"/>
        <w:tabs>
          <w:tab w:val="right" w:leader="dot" w:pos="9350"/>
        </w:tabs>
        <w:rPr>
          <w:smallCaps w:val="0"/>
          <w:noProof/>
          <w:color w:val="auto"/>
          <w:sz w:val="22"/>
          <w:szCs w:val="22"/>
          <w:lang w:eastAsia="en-US"/>
        </w:rPr>
      </w:pPr>
      <w:hyperlink w:anchor="_Toc94350698" w:history="1">
        <w:r w:rsidR="00BB148C" w:rsidRPr="00912B78">
          <w:rPr>
            <w:rStyle w:val="Hyperlink"/>
            <w:b/>
            <w:noProof/>
          </w:rPr>
          <w:t>Java 13 (</w:t>
        </w:r>
        <w:r w:rsidR="00BB148C" w:rsidRPr="00912B78">
          <w:rPr>
            <w:rStyle w:val="Hyperlink"/>
            <w:noProof/>
          </w:rPr>
          <w:t>September 2019)</w:t>
        </w:r>
        <w:r w:rsidR="00BB148C">
          <w:rPr>
            <w:noProof/>
            <w:webHidden/>
          </w:rPr>
          <w:tab/>
        </w:r>
        <w:r w:rsidR="00BB148C">
          <w:rPr>
            <w:noProof/>
            <w:webHidden/>
          </w:rPr>
          <w:fldChar w:fldCharType="begin"/>
        </w:r>
        <w:r w:rsidR="00BB148C">
          <w:rPr>
            <w:noProof/>
            <w:webHidden/>
          </w:rPr>
          <w:instrText xml:space="preserve"> PAGEREF _Toc94350698 \h </w:instrText>
        </w:r>
        <w:r w:rsidR="00BB148C">
          <w:rPr>
            <w:noProof/>
            <w:webHidden/>
          </w:rPr>
        </w:r>
        <w:r w:rsidR="00BB148C">
          <w:rPr>
            <w:noProof/>
            <w:webHidden/>
          </w:rPr>
          <w:fldChar w:fldCharType="separate"/>
        </w:r>
        <w:r w:rsidR="00547236">
          <w:rPr>
            <w:noProof/>
            <w:webHidden/>
          </w:rPr>
          <w:t>282</w:t>
        </w:r>
        <w:r w:rsidR="00BB148C">
          <w:rPr>
            <w:noProof/>
            <w:webHidden/>
          </w:rPr>
          <w:fldChar w:fldCharType="end"/>
        </w:r>
      </w:hyperlink>
    </w:p>
    <w:p w14:paraId="0CFC0964" w14:textId="7C0902BA" w:rsidR="00BB148C" w:rsidRDefault="009D004C">
      <w:pPr>
        <w:pStyle w:val="TOC2"/>
        <w:tabs>
          <w:tab w:val="right" w:leader="dot" w:pos="9350"/>
        </w:tabs>
        <w:rPr>
          <w:smallCaps w:val="0"/>
          <w:noProof/>
          <w:color w:val="auto"/>
          <w:sz w:val="22"/>
          <w:szCs w:val="22"/>
          <w:lang w:eastAsia="en-US"/>
        </w:rPr>
      </w:pPr>
      <w:hyperlink w:anchor="_Toc94350699" w:history="1">
        <w:r w:rsidR="00BB148C" w:rsidRPr="00912B78">
          <w:rPr>
            <w:rStyle w:val="Hyperlink"/>
            <w:b/>
            <w:noProof/>
          </w:rPr>
          <w:t>Java 14 (</w:t>
        </w:r>
        <w:r w:rsidR="00BB148C" w:rsidRPr="00912B78">
          <w:rPr>
            <w:rStyle w:val="Hyperlink"/>
            <w:noProof/>
          </w:rPr>
          <w:t>March 2020)</w:t>
        </w:r>
        <w:r w:rsidR="00BB148C">
          <w:rPr>
            <w:noProof/>
            <w:webHidden/>
          </w:rPr>
          <w:tab/>
        </w:r>
        <w:r w:rsidR="00BB148C">
          <w:rPr>
            <w:noProof/>
            <w:webHidden/>
          </w:rPr>
          <w:fldChar w:fldCharType="begin"/>
        </w:r>
        <w:r w:rsidR="00BB148C">
          <w:rPr>
            <w:noProof/>
            <w:webHidden/>
          </w:rPr>
          <w:instrText xml:space="preserve"> PAGEREF _Toc94350699 \h </w:instrText>
        </w:r>
        <w:r w:rsidR="00BB148C">
          <w:rPr>
            <w:noProof/>
            <w:webHidden/>
          </w:rPr>
        </w:r>
        <w:r w:rsidR="00BB148C">
          <w:rPr>
            <w:noProof/>
            <w:webHidden/>
          </w:rPr>
          <w:fldChar w:fldCharType="separate"/>
        </w:r>
        <w:r w:rsidR="00547236">
          <w:rPr>
            <w:noProof/>
            <w:webHidden/>
          </w:rPr>
          <w:t>282</w:t>
        </w:r>
        <w:r w:rsidR="00BB148C">
          <w:rPr>
            <w:noProof/>
            <w:webHidden/>
          </w:rPr>
          <w:fldChar w:fldCharType="end"/>
        </w:r>
      </w:hyperlink>
    </w:p>
    <w:p w14:paraId="3C00EB10" w14:textId="1267CA25" w:rsidR="00BB148C" w:rsidRDefault="009D004C">
      <w:pPr>
        <w:pStyle w:val="TOC2"/>
        <w:tabs>
          <w:tab w:val="right" w:leader="dot" w:pos="9350"/>
        </w:tabs>
        <w:rPr>
          <w:smallCaps w:val="0"/>
          <w:noProof/>
          <w:color w:val="auto"/>
          <w:sz w:val="22"/>
          <w:szCs w:val="22"/>
          <w:lang w:eastAsia="en-US"/>
        </w:rPr>
      </w:pPr>
      <w:hyperlink w:anchor="_Toc94350700" w:history="1">
        <w:r w:rsidR="00BB148C" w:rsidRPr="00912B78">
          <w:rPr>
            <w:rStyle w:val="Hyperlink"/>
            <w:noProof/>
          </w:rPr>
          <w:t>Java 15 (September 2020)</w:t>
        </w:r>
        <w:r w:rsidR="00BB148C">
          <w:rPr>
            <w:noProof/>
            <w:webHidden/>
          </w:rPr>
          <w:tab/>
        </w:r>
        <w:r w:rsidR="00BB148C">
          <w:rPr>
            <w:noProof/>
            <w:webHidden/>
          </w:rPr>
          <w:fldChar w:fldCharType="begin"/>
        </w:r>
        <w:r w:rsidR="00BB148C">
          <w:rPr>
            <w:noProof/>
            <w:webHidden/>
          </w:rPr>
          <w:instrText xml:space="preserve"> PAGEREF _Toc94350700 \h </w:instrText>
        </w:r>
        <w:r w:rsidR="00BB148C">
          <w:rPr>
            <w:noProof/>
            <w:webHidden/>
          </w:rPr>
        </w:r>
        <w:r w:rsidR="00BB148C">
          <w:rPr>
            <w:noProof/>
            <w:webHidden/>
          </w:rPr>
          <w:fldChar w:fldCharType="separate"/>
        </w:r>
        <w:r w:rsidR="00547236">
          <w:rPr>
            <w:noProof/>
            <w:webHidden/>
          </w:rPr>
          <w:t>283</w:t>
        </w:r>
        <w:r w:rsidR="00BB148C">
          <w:rPr>
            <w:noProof/>
            <w:webHidden/>
          </w:rPr>
          <w:fldChar w:fldCharType="end"/>
        </w:r>
      </w:hyperlink>
    </w:p>
    <w:p w14:paraId="0A46A553" w14:textId="701A0F3D" w:rsidR="00BB148C" w:rsidRDefault="009D004C">
      <w:pPr>
        <w:pStyle w:val="TOC2"/>
        <w:tabs>
          <w:tab w:val="right" w:leader="dot" w:pos="9350"/>
        </w:tabs>
        <w:rPr>
          <w:smallCaps w:val="0"/>
          <w:noProof/>
          <w:color w:val="auto"/>
          <w:sz w:val="22"/>
          <w:szCs w:val="22"/>
          <w:lang w:eastAsia="en-US"/>
        </w:rPr>
      </w:pPr>
      <w:hyperlink w:anchor="_Toc94350701" w:history="1">
        <w:r w:rsidR="00BB148C" w:rsidRPr="00912B78">
          <w:rPr>
            <w:rStyle w:val="Hyperlink"/>
            <w:noProof/>
          </w:rPr>
          <w:t>Java 16 (March 2021) – Latest</w:t>
        </w:r>
        <w:r w:rsidR="00BB148C">
          <w:rPr>
            <w:noProof/>
            <w:webHidden/>
          </w:rPr>
          <w:tab/>
        </w:r>
        <w:r w:rsidR="00BB148C">
          <w:rPr>
            <w:noProof/>
            <w:webHidden/>
          </w:rPr>
          <w:fldChar w:fldCharType="begin"/>
        </w:r>
        <w:r w:rsidR="00BB148C">
          <w:rPr>
            <w:noProof/>
            <w:webHidden/>
          </w:rPr>
          <w:instrText xml:space="preserve"> PAGEREF _Toc94350701 \h </w:instrText>
        </w:r>
        <w:r w:rsidR="00BB148C">
          <w:rPr>
            <w:noProof/>
            <w:webHidden/>
          </w:rPr>
        </w:r>
        <w:r w:rsidR="00BB148C">
          <w:rPr>
            <w:noProof/>
            <w:webHidden/>
          </w:rPr>
          <w:fldChar w:fldCharType="separate"/>
        </w:r>
        <w:r w:rsidR="00547236">
          <w:rPr>
            <w:noProof/>
            <w:webHidden/>
          </w:rPr>
          <w:t>283</w:t>
        </w:r>
        <w:r w:rsidR="00BB148C">
          <w:rPr>
            <w:noProof/>
            <w:webHidden/>
          </w:rPr>
          <w:fldChar w:fldCharType="end"/>
        </w:r>
      </w:hyperlink>
    </w:p>
    <w:p w14:paraId="534112D4" w14:textId="2DD44EC2" w:rsidR="00BB148C" w:rsidRDefault="009D004C">
      <w:pPr>
        <w:pStyle w:val="TOC1"/>
        <w:tabs>
          <w:tab w:val="right" w:leader="dot" w:pos="9350"/>
        </w:tabs>
        <w:rPr>
          <w:b w:val="0"/>
          <w:bCs w:val="0"/>
          <w:caps w:val="0"/>
          <w:noProof/>
          <w:color w:val="auto"/>
          <w:sz w:val="22"/>
          <w:szCs w:val="22"/>
          <w:lang w:eastAsia="en-US"/>
        </w:rPr>
      </w:pPr>
      <w:hyperlink w:anchor="_Toc94350702" w:history="1">
        <w:r w:rsidR="00BB148C" w:rsidRPr="00912B78">
          <w:rPr>
            <w:rStyle w:val="Hyperlink"/>
            <w:noProof/>
          </w:rPr>
          <w:t>Ref.</w:t>
        </w:r>
        <w:r w:rsidR="00BB148C">
          <w:rPr>
            <w:noProof/>
            <w:webHidden/>
          </w:rPr>
          <w:tab/>
        </w:r>
        <w:r w:rsidR="00BB148C">
          <w:rPr>
            <w:noProof/>
            <w:webHidden/>
          </w:rPr>
          <w:fldChar w:fldCharType="begin"/>
        </w:r>
        <w:r w:rsidR="00BB148C">
          <w:rPr>
            <w:noProof/>
            <w:webHidden/>
          </w:rPr>
          <w:instrText xml:space="preserve"> PAGEREF _Toc94350702 \h </w:instrText>
        </w:r>
        <w:r w:rsidR="00BB148C">
          <w:rPr>
            <w:noProof/>
            <w:webHidden/>
          </w:rPr>
        </w:r>
        <w:r w:rsidR="00BB148C">
          <w:rPr>
            <w:noProof/>
            <w:webHidden/>
          </w:rPr>
          <w:fldChar w:fldCharType="separate"/>
        </w:r>
        <w:r w:rsidR="00547236">
          <w:rPr>
            <w:noProof/>
            <w:webHidden/>
          </w:rPr>
          <w:t>285</w:t>
        </w:r>
        <w:r w:rsidR="00BB148C">
          <w:rPr>
            <w:noProof/>
            <w:webHidden/>
          </w:rPr>
          <w:fldChar w:fldCharType="end"/>
        </w:r>
      </w:hyperlink>
    </w:p>
    <w:p w14:paraId="32463DFF" w14:textId="027C3945" w:rsidR="001E6DF5" w:rsidRDefault="000D5D94">
      <w:pPr>
        <w:spacing w:after="320"/>
        <w:rPr>
          <w:rFonts w:asciiTheme="majorHAnsi" w:eastAsiaTheme="majorEastAsia" w:hAnsiTheme="majorHAnsi" w:cstheme="majorBidi"/>
          <w:color w:val="F24F4F" w:themeColor="accent1"/>
          <w:sz w:val="36"/>
          <w:szCs w:val="36"/>
        </w:rPr>
      </w:pPr>
      <w:r>
        <w:fldChar w:fldCharType="end"/>
      </w:r>
      <w:r w:rsidR="00E772F0">
        <w:t xml:space="preserve">Change Table Content </w:t>
      </w:r>
      <w:r w:rsidR="00E559BB">
        <w:t>--&gt;</w:t>
      </w:r>
      <w:r w:rsidR="00E772F0">
        <w:t xml:space="preserve"> Top </w:t>
      </w:r>
      <w:r w:rsidR="00E559BB">
        <w:t>--&gt;</w:t>
      </w:r>
      <w:r w:rsidR="00E772F0">
        <w:t xml:space="preserve"> REFERENCES (5</w:t>
      </w:r>
      <w:r w:rsidR="00E772F0" w:rsidRPr="00E772F0">
        <w:rPr>
          <w:vertAlign w:val="superscript"/>
        </w:rPr>
        <w:t>th</w:t>
      </w:r>
      <w:r w:rsidR="00E772F0">
        <w:t xml:space="preserve"> Tab) </w:t>
      </w:r>
      <w:r w:rsidR="00E559BB">
        <w:t>--&gt;</w:t>
      </w:r>
      <w:r w:rsidR="00E772F0">
        <w:t>update content</w:t>
      </w:r>
      <w:r w:rsidR="001E6DF5">
        <w:br w:type="page"/>
      </w:r>
    </w:p>
    <w:p w14:paraId="4BC5264B" w14:textId="493F90A7" w:rsidR="002D2745" w:rsidRDefault="002D2745" w:rsidP="002D2745">
      <w:pPr>
        <w:pStyle w:val="Heading1"/>
      </w:pPr>
      <w:bookmarkStart w:id="2" w:name="_Toc94350585"/>
      <w:r>
        <w:lastRenderedPageBreak/>
        <w:t>1.Language Fundamentals</w:t>
      </w:r>
      <w:bookmarkEnd w:id="2"/>
    </w:p>
    <w:p w14:paraId="655AF019" w14:textId="50119DFE" w:rsidR="00F915C2" w:rsidRDefault="00F915C2" w:rsidP="00F915C2">
      <w:r w:rsidRPr="00F915C2">
        <w:t>Java is a platform independent programming language which is introduced by </w:t>
      </w:r>
      <w:r w:rsidRPr="00F915C2">
        <w:rPr>
          <w:b/>
          <w:bCs/>
        </w:rPr>
        <w:t>James Gosling</w:t>
      </w:r>
      <w:r w:rsidRPr="00F915C2">
        <w:t xml:space="preserve"> and his </w:t>
      </w:r>
      <w:r w:rsidR="001E311D" w:rsidRPr="00F915C2">
        <w:t>teammates</w:t>
      </w:r>
      <w:r w:rsidRPr="00F915C2">
        <w:t xml:space="preserve"> in the year 1991.</w:t>
      </w:r>
    </w:p>
    <w:p w14:paraId="4EE6F8F5" w14:textId="77777777" w:rsidR="00E872A4" w:rsidRPr="00F915C2" w:rsidRDefault="00E872A4" w:rsidP="00F915C2"/>
    <w:p w14:paraId="6CB9DBA7" w14:textId="189BC7A5" w:rsidR="00F915C2" w:rsidRPr="00F915C2" w:rsidRDefault="001E311D" w:rsidP="00F915C2">
      <w:r w:rsidRPr="00F915C2">
        <w:t>First,</w:t>
      </w:r>
      <w:r w:rsidR="00F915C2" w:rsidRPr="00F915C2">
        <w:t xml:space="preserve"> they want to develop programming language for the </w:t>
      </w:r>
      <w:r w:rsidR="00F915C2" w:rsidRPr="00F915C2">
        <w:rPr>
          <w:b/>
          <w:bCs/>
        </w:rPr>
        <w:t>Setup boxes and small embedded systems</w:t>
      </w:r>
      <w:r w:rsidR="00F915C2" w:rsidRPr="00F915C2">
        <w:t> in the year of 1991.they named it as “</w:t>
      </w:r>
      <w:r w:rsidR="00F915C2" w:rsidRPr="00F915C2">
        <w:rPr>
          <w:b/>
          <w:bCs/>
        </w:rPr>
        <w:t>Green talk”,</w:t>
      </w:r>
      <w:r w:rsidR="00F915C2" w:rsidRPr="00F915C2">
        <w:t> because the file extension is ‘.</w:t>
      </w:r>
      <w:r w:rsidR="00F915C2" w:rsidRPr="00F915C2">
        <w:rPr>
          <w:b/>
          <w:bCs/>
        </w:rPr>
        <w:t>gt’</w:t>
      </w:r>
      <w:r w:rsidR="00F915C2" w:rsidRPr="00F915C2">
        <w:t>. After that they renamed as </w:t>
      </w:r>
      <w:r w:rsidR="00F915C2" w:rsidRPr="00F915C2">
        <w:rPr>
          <w:b/>
          <w:bCs/>
        </w:rPr>
        <w:t>“Oak”,</w:t>
      </w:r>
      <w:r w:rsidR="00F915C2" w:rsidRPr="00F915C2">
        <w:t> it’s a tree name</w:t>
      </w:r>
      <w:r w:rsidR="00F915C2" w:rsidRPr="00F915C2">
        <w:rPr>
          <w:b/>
          <w:bCs/>
        </w:rPr>
        <w:t>. </w:t>
      </w:r>
      <w:r w:rsidR="00F915C2" w:rsidRPr="00F915C2">
        <w:t>But they faced some trademark issues in 1995 they renamed it as “Java”</w:t>
      </w:r>
    </w:p>
    <w:p w14:paraId="57BD1B1D" w14:textId="77777777" w:rsidR="00E872A4" w:rsidRDefault="00E872A4" w:rsidP="00F915C2"/>
    <w:p w14:paraId="312C7713" w14:textId="0DE9A71F" w:rsidR="00F915C2" w:rsidRDefault="00F915C2" w:rsidP="00F915C2">
      <w:r w:rsidRPr="00F915C2">
        <w:t>The first beta version of java released in 1995.</w:t>
      </w:r>
    </w:p>
    <w:p w14:paraId="11E0F2D7" w14:textId="77777777" w:rsidR="004B2B03" w:rsidRPr="00F915C2" w:rsidRDefault="004B2B03" w:rsidP="00F915C2"/>
    <w:p w14:paraId="7DD0DAE6" w14:textId="77777777" w:rsidR="002F292C" w:rsidRDefault="004B2B03" w:rsidP="004B2B03">
      <w:pPr>
        <w:pStyle w:val="Heading2"/>
      </w:pPr>
      <w:bookmarkStart w:id="3" w:name="_Toc94350586"/>
      <w:r>
        <w:t>Features of Java</w:t>
      </w:r>
      <w:bookmarkEnd w:id="3"/>
    </w:p>
    <w:p w14:paraId="506A9D9E" w14:textId="77777777" w:rsidR="0040432E" w:rsidRPr="0040432E" w:rsidRDefault="0040432E" w:rsidP="0040432E">
      <w:pPr>
        <w:rPr>
          <w:b/>
          <w:bCs/>
        </w:rPr>
      </w:pPr>
      <w:r>
        <w:rPr>
          <w:b/>
          <w:bCs/>
        </w:rPr>
        <w:t>1.</w:t>
      </w:r>
      <w:r w:rsidRPr="0040432E">
        <w:rPr>
          <w:b/>
          <w:bCs/>
        </w:rPr>
        <w:t>Simple – No Pointers Dude!</w:t>
      </w:r>
    </w:p>
    <w:p w14:paraId="252D9E2D" w14:textId="2D92B58E" w:rsidR="0040432E" w:rsidRDefault="0040432E" w:rsidP="0040432E">
      <w:r w:rsidRPr="0040432E">
        <w:t xml:space="preserve">Compare with previous </w:t>
      </w:r>
      <w:r w:rsidR="00E872A4" w:rsidRPr="0040432E">
        <w:t>Object-oriented</w:t>
      </w:r>
      <w:r w:rsidRPr="0040432E">
        <w:t xml:space="preserve"> language C++ they removed many confusing and/or rarely-used features e.g., explicit pointers, operator overloading </w:t>
      </w:r>
      <w:r w:rsidR="00555C8B" w:rsidRPr="0040432E">
        <w:t>etc. So</w:t>
      </w:r>
      <w:r w:rsidRPr="0040432E">
        <w:t xml:space="preserve"> now no confusions, clean syntax makes java as </w:t>
      </w:r>
      <w:r w:rsidRPr="0040432E">
        <w:rPr>
          <w:b/>
          <w:bCs/>
        </w:rPr>
        <w:t>Simple</w:t>
      </w:r>
      <w:r w:rsidRPr="0040432E">
        <w:t> </w:t>
      </w:r>
    </w:p>
    <w:p w14:paraId="6219EDC7" w14:textId="77777777" w:rsidR="00494F14" w:rsidRPr="0040432E" w:rsidRDefault="00494F14" w:rsidP="00494F14"/>
    <w:p w14:paraId="17C3C56F" w14:textId="77777777" w:rsidR="0040432E" w:rsidRPr="0040432E" w:rsidRDefault="0040432E" w:rsidP="00494F14">
      <w:pPr>
        <w:rPr>
          <w:b/>
          <w:bCs/>
        </w:rPr>
      </w:pPr>
      <w:r>
        <w:rPr>
          <w:b/>
          <w:bCs/>
        </w:rPr>
        <w:t>2.</w:t>
      </w:r>
      <w:r w:rsidRPr="0040432E">
        <w:rPr>
          <w:b/>
          <w:bCs/>
        </w:rPr>
        <w:t>Object-oriented – All about java Basics</w:t>
      </w:r>
    </w:p>
    <w:p w14:paraId="4C79FA81" w14:textId="704BE21F" w:rsidR="0040432E" w:rsidRPr="0040432E" w:rsidRDefault="0040432E" w:rsidP="00494F14">
      <w:r w:rsidRPr="0040432E">
        <w:t>Java based on OOP</w:t>
      </w:r>
      <w:r w:rsidR="00E872A4">
        <w:t>s</w:t>
      </w:r>
      <w:r w:rsidRPr="0040432E">
        <w:t>.</w:t>
      </w:r>
      <w:r w:rsidR="00555C8B">
        <w:t xml:space="preserve"> </w:t>
      </w:r>
      <w:r w:rsidRPr="0040432E">
        <w:t>below are concepts of OOPs are:</w:t>
      </w:r>
    </w:p>
    <w:p w14:paraId="7E8C1621" w14:textId="77777777" w:rsidR="0040432E" w:rsidRPr="0040432E" w:rsidRDefault="0040432E" w:rsidP="007B6F16">
      <w:pPr>
        <w:pStyle w:val="ListParagraph"/>
        <w:numPr>
          <w:ilvl w:val="0"/>
          <w:numId w:val="5"/>
        </w:numPr>
      </w:pPr>
      <w:r w:rsidRPr="0040432E">
        <w:t>Object</w:t>
      </w:r>
    </w:p>
    <w:p w14:paraId="5F39E613" w14:textId="77777777" w:rsidR="0040432E" w:rsidRPr="0040432E" w:rsidRDefault="0040432E" w:rsidP="007B6F16">
      <w:pPr>
        <w:pStyle w:val="ListParagraph"/>
        <w:numPr>
          <w:ilvl w:val="0"/>
          <w:numId w:val="5"/>
        </w:numPr>
      </w:pPr>
      <w:r w:rsidRPr="0040432E">
        <w:t>Class</w:t>
      </w:r>
    </w:p>
    <w:p w14:paraId="4B3C4AEE" w14:textId="77777777" w:rsidR="0040432E" w:rsidRPr="0040432E" w:rsidRDefault="0040432E" w:rsidP="007B6F16">
      <w:pPr>
        <w:pStyle w:val="ListParagraph"/>
        <w:numPr>
          <w:ilvl w:val="0"/>
          <w:numId w:val="5"/>
        </w:numPr>
      </w:pPr>
      <w:r w:rsidRPr="0040432E">
        <w:t>Inheritance</w:t>
      </w:r>
    </w:p>
    <w:p w14:paraId="6313791B" w14:textId="77777777" w:rsidR="0040432E" w:rsidRPr="0040432E" w:rsidRDefault="0040432E" w:rsidP="007B6F16">
      <w:pPr>
        <w:pStyle w:val="ListParagraph"/>
        <w:numPr>
          <w:ilvl w:val="0"/>
          <w:numId w:val="5"/>
        </w:numPr>
      </w:pPr>
      <w:r w:rsidRPr="0040432E">
        <w:t>Polymorphism</w:t>
      </w:r>
    </w:p>
    <w:p w14:paraId="7D19E92E" w14:textId="77777777" w:rsidR="0040432E" w:rsidRPr="0040432E" w:rsidRDefault="0040432E" w:rsidP="007B6F16">
      <w:pPr>
        <w:pStyle w:val="ListParagraph"/>
        <w:numPr>
          <w:ilvl w:val="0"/>
          <w:numId w:val="5"/>
        </w:numPr>
      </w:pPr>
      <w:r w:rsidRPr="0040432E">
        <w:t>Abstraction</w:t>
      </w:r>
    </w:p>
    <w:p w14:paraId="66138AE3" w14:textId="77777777" w:rsidR="0040432E" w:rsidRDefault="0040432E" w:rsidP="007F3A18">
      <w:pPr>
        <w:pStyle w:val="ListParagraph"/>
        <w:numPr>
          <w:ilvl w:val="0"/>
          <w:numId w:val="5"/>
        </w:numPr>
      </w:pPr>
      <w:r w:rsidRPr="0040432E">
        <w:t>Encapsulation </w:t>
      </w:r>
    </w:p>
    <w:p w14:paraId="16C40600" w14:textId="77777777" w:rsidR="00494F14" w:rsidRPr="0040432E" w:rsidRDefault="00494F14" w:rsidP="00494F14">
      <w:pPr>
        <w:pStyle w:val="ListParagraph"/>
        <w:ind w:left="1080"/>
      </w:pPr>
    </w:p>
    <w:p w14:paraId="7926F82D" w14:textId="77777777" w:rsidR="0040432E" w:rsidRPr="0040432E" w:rsidRDefault="0040432E" w:rsidP="00494F14">
      <w:pPr>
        <w:rPr>
          <w:b/>
          <w:bCs/>
        </w:rPr>
      </w:pPr>
      <w:r>
        <w:rPr>
          <w:b/>
          <w:bCs/>
        </w:rPr>
        <w:t>3.</w:t>
      </w:r>
      <w:r w:rsidRPr="0040432E">
        <w:rPr>
          <w:b/>
          <w:bCs/>
        </w:rPr>
        <w:t>Platform Independent – OS doesn’t matter!</w:t>
      </w:r>
    </w:p>
    <w:p w14:paraId="670BCFCE" w14:textId="2A2EC1CA" w:rsidR="0040432E" w:rsidRDefault="00FD2750" w:rsidP="0040432E">
      <w:r w:rsidRPr="0040432E">
        <w:rPr>
          <w:noProof/>
          <w:lang w:eastAsia="en-US"/>
        </w:rPr>
        <w:drawing>
          <wp:anchor distT="0" distB="0" distL="114300" distR="114300" simplePos="0" relativeHeight="251729920" behindDoc="1" locked="0" layoutInCell="1" allowOverlap="1" wp14:anchorId="19107424" wp14:editId="69780DDB">
            <wp:simplePos x="0" y="0"/>
            <wp:positionH relativeFrom="margin">
              <wp:posOffset>31750</wp:posOffset>
            </wp:positionH>
            <wp:positionV relativeFrom="paragraph">
              <wp:posOffset>38735</wp:posOffset>
            </wp:positionV>
            <wp:extent cx="2607945" cy="2567940"/>
            <wp:effectExtent l="0" t="0" r="1270" b="0"/>
            <wp:wrapSquare wrapText="bothSides"/>
            <wp:docPr id="2" name="Picture 2" descr="image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794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432E" w:rsidRPr="0040432E">
        <w:t xml:space="preserve">A platform is the hardware or software environment in which a program runs. There are two types of platforms </w:t>
      </w:r>
      <w:r w:rsidR="0040432E" w:rsidRPr="00E872A4">
        <w:rPr>
          <w:b/>
          <w:bCs/>
        </w:rPr>
        <w:t>software-based</w:t>
      </w:r>
      <w:r w:rsidR="0040432E" w:rsidRPr="0040432E">
        <w:t xml:space="preserve"> and </w:t>
      </w:r>
      <w:r w:rsidR="0040432E" w:rsidRPr="00E872A4">
        <w:rPr>
          <w:b/>
          <w:bCs/>
        </w:rPr>
        <w:t>hardware-based</w:t>
      </w:r>
      <w:r w:rsidR="0040432E" w:rsidRPr="0040432E">
        <w:t>. Java provides software-based platform.</w:t>
      </w:r>
    </w:p>
    <w:p w14:paraId="5ECD260B" w14:textId="77777777" w:rsidR="00E872A4" w:rsidRPr="0040432E" w:rsidRDefault="00E872A4" w:rsidP="0040432E"/>
    <w:p w14:paraId="2C7E9198" w14:textId="77777777" w:rsidR="007C3490" w:rsidRDefault="0040432E" w:rsidP="0040432E">
      <w:r w:rsidRPr="0040432E">
        <w:t xml:space="preserve">Java code can be run on multiple platforms </w:t>
      </w:r>
      <w:r w:rsidRPr="00724F04">
        <w:rPr>
          <w:rStyle w:val="0SyntaxPinkChar"/>
        </w:rPr>
        <w:t>e.g.Windows,Linux,Sun Solaris,Mac/OS etc</w:t>
      </w:r>
      <w:r w:rsidRPr="0040432E">
        <w:t xml:space="preserve">. </w:t>
      </w:r>
    </w:p>
    <w:p w14:paraId="4D6808BF" w14:textId="77777777" w:rsidR="007C3490" w:rsidRDefault="007C3490" w:rsidP="0040432E"/>
    <w:p w14:paraId="4B2FFC9C" w14:textId="0EA43A94" w:rsidR="0040432E" w:rsidRDefault="0040432E" w:rsidP="0040432E">
      <w:r w:rsidRPr="0040432E">
        <w:t xml:space="preserve">Java code is compiled by the compiler and converted into </w:t>
      </w:r>
      <w:r w:rsidRPr="007C3490">
        <w:rPr>
          <w:b/>
          <w:bCs/>
        </w:rPr>
        <w:t>bytecode</w:t>
      </w:r>
      <w:r w:rsidRPr="0040432E">
        <w:t>. This byte-code is a platform independent code because it can be run on multiple platforms</w:t>
      </w:r>
    </w:p>
    <w:p w14:paraId="0AFAC04C" w14:textId="185BEF30" w:rsidR="0040432E" w:rsidRDefault="0040432E" w:rsidP="0040432E"/>
    <w:p w14:paraId="19F3C7CD" w14:textId="3844C243" w:rsidR="00F870E0" w:rsidRDefault="00F870E0" w:rsidP="0040432E"/>
    <w:p w14:paraId="40DD666C" w14:textId="08AF0E29" w:rsidR="00F870E0" w:rsidRDefault="00F870E0" w:rsidP="0040432E"/>
    <w:p w14:paraId="3EBEF4F7" w14:textId="77777777" w:rsidR="00F870E0" w:rsidRPr="0040432E" w:rsidRDefault="00F870E0" w:rsidP="0040432E"/>
    <w:p w14:paraId="50AFCBFF" w14:textId="77777777" w:rsidR="0040432E" w:rsidRPr="0040432E" w:rsidRDefault="0040432E" w:rsidP="0040432E">
      <w:r w:rsidRPr="0040432E">
        <w:t> </w:t>
      </w:r>
    </w:p>
    <w:p w14:paraId="0331CBCF" w14:textId="77777777" w:rsidR="0040432E" w:rsidRPr="0040432E" w:rsidRDefault="00494F14" w:rsidP="00494F14">
      <w:pPr>
        <w:rPr>
          <w:b/>
          <w:bCs/>
        </w:rPr>
      </w:pPr>
      <w:r>
        <w:rPr>
          <w:b/>
          <w:bCs/>
        </w:rPr>
        <w:lastRenderedPageBreak/>
        <w:t>4.</w:t>
      </w:r>
      <w:r w:rsidR="0040432E" w:rsidRPr="0040432E">
        <w:rPr>
          <w:b/>
          <w:bCs/>
        </w:rPr>
        <w:t xml:space="preserve"> Secured – U can Hack OS, but you can’t hack Java Byte code</w:t>
      </w:r>
    </w:p>
    <w:p w14:paraId="28647355" w14:textId="2D3A052D" w:rsidR="0040432E" w:rsidRPr="0040432E" w:rsidRDefault="0040432E" w:rsidP="00494F14">
      <w:r w:rsidRPr="0040432E">
        <w:t xml:space="preserve">The Java platform is designed with security features built into the language and runtime system such as static type-checking at compile time and runtime checking (security manager), which let you </w:t>
      </w:r>
      <w:r w:rsidR="007C3490" w:rsidRPr="0040432E">
        <w:t>create</w:t>
      </w:r>
      <w:r w:rsidRPr="0040432E">
        <w:t xml:space="preserve"> applications that can’t be invaded from outside. You never hear about viruses attacking Java applications.</w:t>
      </w:r>
    </w:p>
    <w:p w14:paraId="30A94106" w14:textId="77777777" w:rsidR="0040432E" w:rsidRPr="0040432E" w:rsidRDefault="0040432E" w:rsidP="0040432E">
      <w:r w:rsidRPr="0040432E">
        <w:t> </w:t>
      </w:r>
    </w:p>
    <w:p w14:paraId="6830560C" w14:textId="77777777" w:rsidR="0040432E" w:rsidRPr="0040432E" w:rsidRDefault="00494F14" w:rsidP="00494F14">
      <w:pPr>
        <w:rPr>
          <w:b/>
          <w:bCs/>
        </w:rPr>
      </w:pPr>
      <w:r>
        <w:rPr>
          <w:b/>
          <w:bCs/>
        </w:rPr>
        <w:t>5.</w:t>
      </w:r>
      <w:r w:rsidR="0040432E" w:rsidRPr="0040432E">
        <w:rPr>
          <w:b/>
          <w:bCs/>
        </w:rPr>
        <w:t xml:space="preserve"> Robust – Strong, Error Free always</w:t>
      </w:r>
    </w:p>
    <w:p w14:paraId="21620685" w14:textId="741595A0" w:rsidR="0040432E" w:rsidRPr="0040432E" w:rsidRDefault="0040432E" w:rsidP="00494F14">
      <w:r w:rsidRPr="0040432E">
        <w:t xml:space="preserve">Robust simply means strong. Java uses strong memory management. There </w:t>
      </w:r>
      <w:r w:rsidR="007C3490" w:rsidRPr="0040432E">
        <w:t>is</w:t>
      </w:r>
      <w:r w:rsidRPr="0040432E">
        <w:t xml:space="preserve"> lack of pointers that avoids security problem. There is </w:t>
      </w:r>
      <w:r w:rsidRPr="007C3490">
        <w:rPr>
          <w:b/>
          <w:bCs/>
        </w:rPr>
        <w:t>automatic garbage collection</w:t>
      </w:r>
      <w:r w:rsidRPr="0040432E">
        <w:t xml:space="preserve"> in java. There is exception handling and type checking mechanism in java. All these points </w:t>
      </w:r>
      <w:r w:rsidR="007C3490" w:rsidRPr="0040432E">
        <w:t>make</w:t>
      </w:r>
      <w:r w:rsidRPr="0040432E">
        <w:t xml:space="preserve"> java robust.</w:t>
      </w:r>
    </w:p>
    <w:p w14:paraId="48A0CEF8" w14:textId="77777777" w:rsidR="0040432E" w:rsidRPr="0040432E" w:rsidRDefault="0040432E" w:rsidP="0040432E">
      <w:r w:rsidRPr="0040432E">
        <w:t> </w:t>
      </w:r>
    </w:p>
    <w:p w14:paraId="5C30D1D7" w14:textId="77777777" w:rsidR="0040432E" w:rsidRPr="0040432E" w:rsidRDefault="00494F14" w:rsidP="00494F14">
      <w:pPr>
        <w:rPr>
          <w:b/>
          <w:bCs/>
        </w:rPr>
      </w:pPr>
      <w:r>
        <w:rPr>
          <w:b/>
          <w:bCs/>
        </w:rPr>
        <w:t>6. </w:t>
      </w:r>
      <w:r w:rsidR="0040432E" w:rsidRPr="0040432E">
        <w:rPr>
          <w:b/>
          <w:bCs/>
        </w:rPr>
        <w:t>Architecture-neutral – 64-bit, 32-bit, xxx-bit doesn’t matter I will work</w:t>
      </w:r>
    </w:p>
    <w:p w14:paraId="57EF0576" w14:textId="77777777" w:rsidR="00494F14" w:rsidRDefault="0040432E" w:rsidP="0040432E">
      <w:r w:rsidRPr="0040432E">
        <w:t>The language like JAVA can run on any of the processor irrespective of their architecture and vendor</w:t>
      </w:r>
    </w:p>
    <w:p w14:paraId="07B17057" w14:textId="77777777" w:rsidR="0040432E" w:rsidRPr="0040432E" w:rsidRDefault="0040432E" w:rsidP="00494F14">
      <w:r w:rsidRPr="0040432E">
        <w:t> </w:t>
      </w:r>
    </w:p>
    <w:p w14:paraId="3D2F5F5F" w14:textId="77777777" w:rsidR="0040432E" w:rsidRPr="0040432E" w:rsidRDefault="0040432E" w:rsidP="00494F14">
      <w:pPr>
        <w:rPr>
          <w:b/>
          <w:bCs/>
        </w:rPr>
      </w:pPr>
      <w:r w:rsidRPr="0040432E">
        <w:rPr>
          <w:b/>
          <w:bCs/>
        </w:rPr>
        <w:t>7.   Portable</w:t>
      </w:r>
    </w:p>
    <w:p w14:paraId="5D6A87F7" w14:textId="77777777" w:rsidR="0040432E" w:rsidRPr="0040432E" w:rsidRDefault="0040432E" w:rsidP="00494F14">
      <w:r w:rsidRPr="0040432E">
        <w:t>We may carry the java bytecode to any platform.</w:t>
      </w:r>
    </w:p>
    <w:p w14:paraId="5AEF015F" w14:textId="77777777" w:rsidR="0040432E" w:rsidRPr="0040432E" w:rsidRDefault="0040432E" w:rsidP="0040432E">
      <w:r w:rsidRPr="0040432E">
        <w:t> </w:t>
      </w:r>
    </w:p>
    <w:p w14:paraId="1E146FE8" w14:textId="77777777" w:rsidR="0040432E" w:rsidRPr="0040432E" w:rsidRDefault="0040432E" w:rsidP="00494F14">
      <w:pPr>
        <w:rPr>
          <w:b/>
          <w:bCs/>
        </w:rPr>
      </w:pPr>
      <w:r w:rsidRPr="0040432E">
        <w:rPr>
          <w:b/>
          <w:bCs/>
        </w:rPr>
        <w:t>8.   High-performance</w:t>
      </w:r>
    </w:p>
    <w:p w14:paraId="1115DB52" w14:textId="77777777" w:rsidR="0040432E" w:rsidRPr="0040432E" w:rsidRDefault="0040432E" w:rsidP="00494F14">
      <w:r w:rsidRPr="0040432E">
        <w:t>Java is faster than traditional interpretation since byte code is “close” to native code still somewhat slower than a compiled language (e.g., C++)</w:t>
      </w:r>
    </w:p>
    <w:p w14:paraId="0E8B8992" w14:textId="77777777" w:rsidR="0040432E" w:rsidRPr="0040432E" w:rsidRDefault="0040432E" w:rsidP="0040432E">
      <w:r w:rsidRPr="0040432E">
        <w:t> </w:t>
      </w:r>
    </w:p>
    <w:p w14:paraId="1A296309" w14:textId="77777777" w:rsidR="0040432E" w:rsidRPr="0040432E" w:rsidRDefault="0040432E" w:rsidP="00494F14">
      <w:pPr>
        <w:rPr>
          <w:b/>
          <w:bCs/>
        </w:rPr>
      </w:pPr>
      <w:r w:rsidRPr="0040432E">
        <w:rPr>
          <w:b/>
          <w:bCs/>
        </w:rPr>
        <w:t>9.   Distributed</w:t>
      </w:r>
    </w:p>
    <w:p w14:paraId="40C8FE33" w14:textId="77777777" w:rsidR="0040432E" w:rsidRPr="0040432E" w:rsidRDefault="0040432E" w:rsidP="0040432E">
      <w:r w:rsidRPr="0040432E">
        <w:t>We can create distributed applications in java. RMI and EJB are used for creating distributed applications. We may access files by calling the methods from any machine on the internet.</w:t>
      </w:r>
    </w:p>
    <w:p w14:paraId="79CCD1A0" w14:textId="77777777" w:rsidR="0040432E" w:rsidRPr="0040432E" w:rsidRDefault="0040432E" w:rsidP="0040432E">
      <w:r w:rsidRPr="0040432E">
        <w:t> </w:t>
      </w:r>
    </w:p>
    <w:p w14:paraId="4192E4EE" w14:textId="77777777" w:rsidR="0040432E" w:rsidRPr="0040432E" w:rsidRDefault="0040432E" w:rsidP="00494F14">
      <w:pPr>
        <w:rPr>
          <w:b/>
          <w:bCs/>
        </w:rPr>
      </w:pPr>
      <w:r w:rsidRPr="0040432E">
        <w:rPr>
          <w:b/>
          <w:bCs/>
        </w:rPr>
        <w:t>10. Multi-threaded</w:t>
      </w:r>
    </w:p>
    <w:p w14:paraId="3B655767" w14:textId="4087A3E8" w:rsidR="0040432E" w:rsidRDefault="0040432E" w:rsidP="0040432E">
      <w:r w:rsidRPr="0040432E">
        <w:t>A thread is like a separate program, executing concurrently. We can write Java programs that deal with many tasks at once by defining multiple threads. The main advantage of multi-threading is that it shares the same memory. Threads are important for multi-media, Web applications etc.</w:t>
      </w:r>
    </w:p>
    <w:p w14:paraId="2EA7C2EA" w14:textId="77777777" w:rsidR="007812F0" w:rsidRPr="0040432E" w:rsidRDefault="007812F0" w:rsidP="0040432E"/>
    <w:p w14:paraId="39D6D532" w14:textId="77777777" w:rsidR="0040432E" w:rsidRPr="0040432E" w:rsidRDefault="0040432E" w:rsidP="0040432E">
      <w:r w:rsidRPr="0040432E">
        <w:t> </w:t>
      </w:r>
    </w:p>
    <w:p w14:paraId="01BDC3A6" w14:textId="77777777" w:rsidR="00C566B2" w:rsidRDefault="00C566B2" w:rsidP="00494F14">
      <w:pPr>
        <w:rPr>
          <w:b/>
        </w:rPr>
      </w:pPr>
      <w:r w:rsidRPr="00C566B2">
        <w:rPr>
          <w:rStyle w:val="Heading3Char0"/>
        </w:rPr>
        <w:t xml:space="preserve">Class </w:t>
      </w:r>
      <w:r w:rsidR="00502318" w:rsidRPr="00C566B2">
        <w:rPr>
          <w:rStyle w:val="Heading3Char0"/>
        </w:rPr>
        <w:t>Path</w:t>
      </w:r>
      <w:r w:rsidR="00502318">
        <w:rPr>
          <w:b/>
        </w:rPr>
        <w:t>:</w:t>
      </w:r>
    </w:p>
    <w:p w14:paraId="68075AAB" w14:textId="73EDFB74" w:rsidR="00C566B2" w:rsidRDefault="00C566B2" w:rsidP="00C566B2">
      <w:r w:rsidRPr="00C566B2">
        <w:rPr>
          <w:b/>
        </w:rPr>
        <w:t>CLASSPATH</w:t>
      </w:r>
      <w:r>
        <w:t xml:space="preserve"> is a parameter that tells the JVM where to look for classes and packages.</w:t>
      </w:r>
      <w:r w:rsidR="00123CAC">
        <w:t xml:space="preserve">it is specific to </w:t>
      </w:r>
      <w:r w:rsidR="00123CAC" w:rsidRPr="005F0525">
        <w:rPr>
          <w:b/>
          <w:bCs/>
        </w:rPr>
        <w:t>Java</w:t>
      </w:r>
      <w:r w:rsidR="00123CAC">
        <w:t xml:space="preserve"> only. But </w:t>
      </w:r>
      <w:r w:rsidR="00123CAC" w:rsidRPr="005F0525">
        <w:rPr>
          <w:b/>
          <w:bCs/>
        </w:rPr>
        <w:t>PATH</w:t>
      </w:r>
      <w:r w:rsidR="00123CAC">
        <w:t xml:space="preserve"> is specific to system. </w:t>
      </w:r>
    </w:p>
    <w:p w14:paraId="5D313005" w14:textId="77777777" w:rsidR="008F338B" w:rsidRDefault="008F338B" w:rsidP="00C566B2"/>
    <w:p w14:paraId="7D2E4822" w14:textId="27936908" w:rsidR="00C566B2" w:rsidRDefault="00C566B2" w:rsidP="00C566B2">
      <w:r>
        <w:t xml:space="preserve">When you have set of jar files which are always required during your application runtime, then it’s probably best to add them in machine’s environment variable 'CLASSPATH'. </w:t>
      </w:r>
    </w:p>
    <w:p w14:paraId="7392346A" w14:textId="77777777" w:rsidR="00C566B2" w:rsidRDefault="00C566B2" w:rsidP="00C566B2"/>
    <w:p w14:paraId="4AF1AE48" w14:textId="77777777" w:rsidR="00C566B2" w:rsidRDefault="00C566B2" w:rsidP="00C566B2">
      <w:r>
        <w:t>During application runtime, application class loader will always scan the jar files and classes at specified paths in this variable.</w:t>
      </w:r>
    </w:p>
    <w:p w14:paraId="34B7F006" w14:textId="77777777" w:rsidR="004B2B03" w:rsidRPr="004B2B03" w:rsidRDefault="004B2B03" w:rsidP="004B2B03"/>
    <w:p w14:paraId="0F7FF74A" w14:textId="77777777" w:rsidR="002D2745" w:rsidRDefault="002D2745" w:rsidP="0040432E">
      <w:pPr>
        <w:pStyle w:val="Heading2"/>
      </w:pPr>
      <w:bookmarkStart w:id="4" w:name="_Toc94350587"/>
      <w:r>
        <w:lastRenderedPageBreak/>
        <w:t>Java – JDK, JRE and JVM</w:t>
      </w:r>
      <w:bookmarkEnd w:id="4"/>
    </w:p>
    <w:p w14:paraId="3B3E94F2" w14:textId="69F8F137" w:rsidR="0040432E" w:rsidRDefault="00AC2E3D" w:rsidP="00D431A7">
      <w:pPr>
        <w:jc w:val="center"/>
      </w:pPr>
      <w:r>
        <w:rPr>
          <w:noProof/>
        </w:rPr>
        <w:drawing>
          <wp:inline distT="0" distB="0" distL="0" distR="0" wp14:anchorId="251FF04E" wp14:editId="2C84B946">
            <wp:extent cx="5205702" cy="467771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7774" cy="4715516"/>
                    </a:xfrm>
                    <a:prstGeom prst="rect">
                      <a:avLst/>
                    </a:prstGeom>
                    <a:noFill/>
                    <a:ln>
                      <a:noFill/>
                    </a:ln>
                  </pic:spPr>
                </pic:pic>
              </a:graphicData>
            </a:graphic>
          </wp:inline>
        </w:drawing>
      </w:r>
    </w:p>
    <w:p w14:paraId="2BCF3ED8" w14:textId="77777777" w:rsidR="00F870E0" w:rsidRDefault="00F870E0" w:rsidP="00D431A7">
      <w:pPr>
        <w:jc w:val="center"/>
      </w:pPr>
    </w:p>
    <w:p w14:paraId="6AE4D131" w14:textId="77777777" w:rsidR="0040432E" w:rsidRPr="0040432E" w:rsidRDefault="0040432E" w:rsidP="009E1B4C">
      <w:pPr>
        <w:pStyle w:val="Howitworks"/>
      </w:pPr>
      <w:r w:rsidRPr="0040432E">
        <w:t>ClassLoader</w:t>
      </w:r>
    </w:p>
    <w:p w14:paraId="673A375D" w14:textId="3F9237AB" w:rsidR="0040432E" w:rsidRPr="0040432E" w:rsidRDefault="0040432E" w:rsidP="009E1B4C">
      <w:pPr>
        <w:rPr>
          <w:b/>
          <w:u w:val="single"/>
        </w:rPr>
      </w:pPr>
      <w:r w:rsidRPr="0040432E">
        <w:rPr>
          <w:b/>
          <w:u w:val="single"/>
        </w:rPr>
        <w:t>1.Loading</w:t>
      </w:r>
      <w:r w:rsidR="00C84623">
        <w:rPr>
          <w:b/>
          <w:u w:val="single"/>
        </w:rPr>
        <w:t xml:space="preserve"> the Class</w:t>
      </w:r>
      <w:r w:rsidRPr="0040432E">
        <w:rPr>
          <w:b/>
          <w:u w:val="single"/>
        </w:rPr>
        <w:t xml:space="preserve">: </w:t>
      </w:r>
    </w:p>
    <w:p w14:paraId="6AA514CE" w14:textId="77777777" w:rsidR="008F338B" w:rsidRDefault="0040432E" w:rsidP="0040432E">
      <w:r w:rsidRPr="0040432E">
        <w:t xml:space="preserve">When a Java program is converted into </w:t>
      </w:r>
      <w:r w:rsidRPr="0040432E">
        <w:rPr>
          <w:b/>
        </w:rPr>
        <w:t xml:space="preserve">.class </w:t>
      </w:r>
      <w:r w:rsidRPr="0040432E">
        <w:t xml:space="preserve">file by Java compiler </w:t>
      </w:r>
      <w:r w:rsidRPr="0040432E">
        <w:rPr>
          <w:b/>
        </w:rPr>
        <w:t>ClassLoader</w:t>
      </w:r>
      <w:r w:rsidRPr="0040432E">
        <w:t xml:space="preserve"> is responsible to load that class file from file system or any other location</w:t>
      </w:r>
      <w:r w:rsidR="009E1B4C">
        <w:t>.</w:t>
      </w:r>
      <w:r w:rsidR="008F338B">
        <w:t xml:space="preserve"> </w:t>
      </w:r>
    </w:p>
    <w:p w14:paraId="04D7E40A" w14:textId="77777777" w:rsidR="008F338B" w:rsidRDefault="008F338B" w:rsidP="008F338B">
      <w:pPr>
        <w:spacing w:line="240" w:lineRule="auto"/>
      </w:pPr>
    </w:p>
    <w:p w14:paraId="02390F6F" w14:textId="6C87AD6D" w:rsidR="009E1B4C" w:rsidRPr="0040432E" w:rsidRDefault="009E1B4C" w:rsidP="0040432E">
      <w:r>
        <w:t xml:space="preserve">Our Java class is </w:t>
      </w:r>
      <w:r w:rsidR="006054E6">
        <w:t>depending</w:t>
      </w:r>
      <w:r>
        <w:t xml:space="preserve"> up on any other class</w:t>
      </w:r>
      <w:r w:rsidR="00965DF0">
        <w:t xml:space="preserve">, </w:t>
      </w:r>
      <w:r>
        <w:t xml:space="preserve">let’s say </w:t>
      </w:r>
      <w:r w:rsidRPr="00965DF0">
        <w:rPr>
          <w:rStyle w:val="0SyntaxPinkChar"/>
        </w:rPr>
        <w:t>JdbcDriver.class</w:t>
      </w:r>
      <w:r>
        <w:t xml:space="preserve">, it will search by following </w:t>
      </w:r>
      <w:r w:rsidR="00965DF0">
        <w:t>Class Loaders</w:t>
      </w:r>
    </w:p>
    <w:p w14:paraId="6211C19B" w14:textId="77777777" w:rsidR="0040432E" w:rsidRDefault="0040432E" w:rsidP="00B413EE">
      <w:pPr>
        <w:numPr>
          <w:ilvl w:val="0"/>
          <w:numId w:val="258"/>
        </w:numPr>
        <w:rPr>
          <w:b/>
        </w:rPr>
      </w:pPr>
      <w:r w:rsidRPr="004E48A0">
        <w:rPr>
          <w:b/>
          <w:color w:val="FF3399"/>
        </w:rPr>
        <w:t>Bootstrap ClassLoader</w:t>
      </w:r>
      <w:r w:rsidRPr="004E48A0">
        <w:rPr>
          <w:color w:val="7030A0"/>
        </w:rPr>
        <w:t xml:space="preserve"> </w:t>
      </w:r>
      <w:r w:rsidRPr="0040432E">
        <w:t xml:space="preserve">- </w:t>
      </w:r>
      <w:r w:rsidRPr="0040432E">
        <w:rPr>
          <w:b/>
        </w:rPr>
        <w:t>JRE/lib/rt.jar</w:t>
      </w:r>
    </w:p>
    <w:p w14:paraId="21F2BC32" w14:textId="420D35E1" w:rsidR="008F338B" w:rsidRPr="004E48A0" w:rsidRDefault="004E48A0" w:rsidP="008F338B">
      <w:pPr>
        <w:pStyle w:val="ListParagraph"/>
        <w:ind w:left="360"/>
      </w:pPr>
      <w:r w:rsidRPr="004E48A0">
        <w:t>First bootstrap class loader tries to find the class. It scans the </w:t>
      </w:r>
      <w:r w:rsidRPr="008F338B">
        <w:rPr>
          <w:b/>
        </w:rPr>
        <w:t>rt.jar</w:t>
      </w:r>
      <w:r w:rsidRPr="004E48A0">
        <w:t> file in JRE </w:t>
      </w:r>
      <w:r w:rsidRPr="008F338B">
        <w:rPr>
          <w:b/>
        </w:rPr>
        <w:t>lib</w:t>
      </w:r>
      <w:r w:rsidRPr="004E48A0">
        <w:t> folder</w:t>
      </w:r>
      <w:r w:rsidR="008F338B">
        <w:t>.</w:t>
      </w:r>
    </w:p>
    <w:p w14:paraId="6E95F054" w14:textId="77777777" w:rsidR="0040432E" w:rsidRDefault="0040432E" w:rsidP="00B413EE">
      <w:pPr>
        <w:numPr>
          <w:ilvl w:val="0"/>
          <w:numId w:val="258"/>
        </w:numPr>
      </w:pPr>
      <w:r w:rsidRPr="004E48A0">
        <w:rPr>
          <w:b/>
          <w:color w:val="FF3399"/>
        </w:rPr>
        <w:t>Extension ClassLoader</w:t>
      </w:r>
      <w:r w:rsidRPr="004E48A0">
        <w:rPr>
          <w:color w:val="FF3399"/>
        </w:rPr>
        <w:t xml:space="preserve"> </w:t>
      </w:r>
      <w:r w:rsidRPr="0040432E">
        <w:t xml:space="preserve">- </w:t>
      </w:r>
      <w:r w:rsidRPr="0040432E">
        <w:rPr>
          <w:b/>
        </w:rPr>
        <w:t>JRE/lib/ext</w:t>
      </w:r>
      <w:r w:rsidRPr="0040432E">
        <w:t xml:space="preserve"> or any directory denoted by java.ext.dirs</w:t>
      </w:r>
    </w:p>
    <w:p w14:paraId="0931B470" w14:textId="08FEA125" w:rsidR="004E48A0" w:rsidRPr="0040432E" w:rsidRDefault="004E48A0" w:rsidP="008F338B">
      <w:pPr>
        <w:pStyle w:val="ListParagraph"/>
        <w:ind w:left="360"/>
      </w:pPr>
      <w:r w:rsidRPr="004E48A0">
        <w:t xml:space="preserve">If class is not </w:t>
      </w:r>
      <w:r w:rsidR="008F338B" w:rsidRPr="004E48A0">
        <w:t>found,</w:t>
      </w:r>
      <w:r w:rsidRPr="004E48A0">
        <w:t xml:space="preserve"> then extension class loader searches the class file in inside </w:t>
      </w:r>
      <w:r w:rsidRPr="008F338B">
        <w:rPr>
          <w:b/>
          <w:bCs/>
        </w:rPr>
        <w:t>jre\lib\ext</w:t>
      </w:r>
      <w:r w:rsidR="008F338B">
        <w:rPr>
          <w:b/>
          <w:bCs/>
        </w:rPr>
        <w:t xml:space="preserve"> </w:t>
      </w:r>
      <w:r w:rsidRPr="004E48A0">
        <w:t>folder</w:t>
      </w:r>
    </w:p>
    <w:p w14:paraId="52E3F225" w14:textId="782A8761" w:rsidR="004E48A0" w:rsidRPr="004E48A0" w:rsidRDefault="0040432E" w:rsidP="00B413EE">
      <w:pPr>
        <w:numPr>
          <w:ilvl w:val="0"/>
          <w:numId w:val="258"/>
        </w:numPr>
      </w:pPr>
      <w:r w:rsidRPr="004E48A0">
        <w:rPr>
          <w:b/>
          <w:color w:val="FF3399"/>
        </w:rPr>
        <w:t>Application ClassLoader</w:t>
      </w:r>
      <w:r w:rsidRPr="004E48A0">
        <w:rPr>
          <w:color w:val="FF3399"/>
        </w:rPr>
        <w:t xml:space="preserve"> </w:t>
      </w:r>
      <w:r w:rsidRPr="0040432E">
        <w:t>- </w:t>
      </w:r>
      <w:r w:rsidRPr="004E48A0">
        <w:rPr>
          <w:b/>
        </w:rPr>
        <w:t>CLASSPATH environment variable, -classpath or -cp option</w:t>
      </w:r>
    </w:p>
    <w:p w14:paraId="0DCD5DE5" w14:textId="0FD8D4FA" w:rsidR="004E48A0" w:rsidRDefault="008F338B" w:rsidP="008F338B">
      <w:pPr>
        <w:pStyle w:val="ListParagraph"/>
        <w:ind w:left="360"/>
        <w:rPr>
          <w:shd w:val="clear" w:color="auto" w:fill="FFFFFF"/>
        </w:rPr>
      </w:pPr>
      <w:r w:rsidRPr="008F338B">
        <w:rPr>
          <w:shd w:val="clear" w:color="auto" w:fill="FFFFFF"/>
        </w:rPr>
        <w:t>Again,</w:t>
      </w:r>
      <w:r w:rsidR="004E48A0" w:rsidRPr="008F338B">
        <w:rPr>
          <w:shd w:val="clear" w:color="auto" w:fill="FFFFFF"/>
        </w:rPr>
        <w:t xml:space="preserve"> if class is not found then application </w:t>
      </w:r>
      <w:r w:rsidRPr="008F338B">
        <w:rPr>
          <w:shd w:val="clear" w:color="auto" w:fill="FFFFFF"/>
        </w:rPr>
        <w:t>ClassLoader</w:t>
      </w:r>
      <w:r w:rsidR="004E48A0" w:rsidRPr="008F338B">
        <w:rPr>
          <w:shd w:val="clear" w:color="auto" w:fill="FFFFFF"/>
        </w:rPr>
        <w:t xml:space="preserve"> searches all the Jar files and classes in </w:t>
      </w:r>
      <w:r w:rsidR="004E48A0" w:rsidRPr="008F338B">
        <w:rPr>
          <w:rStyle w:val="HTMLCode"/>
          <w:rFonts w:ascii="Consolas" w:eastAsiaTheme="minorEastAsia" w:hAnsi="Consolas"/>
          <w:color w:val="FF0779"/>
          <w:sz w:val="21"/>
          <w:szCs w:val="21"/>
          <w:shd w:val="clear" w:color="auto" w:fill="FFFFFF"/>
        </w:rPr>
        <w:t>CLASSPATH</w:t>
      </w:r>
      <w:r w:rsidR="004E48A0" w:rsidRPr="008F338B">
        <w:rPr>
          <w:shd w:val="clear" w:color="auto" w:fill="FFFFFF"/>
        </w:rPr>
        <w:t> environment variable of system.</w:t>
      </w:r>
    </w:p>
    <w:p w14:paraId="0C6F454D" w14:textId="77777777" w:rsidR="008F338B" w:rsidRPr="008F338B" w:rsidRDefault="008F338B" w:rsidP="008F338B">
      <w:pPr>
        <w:pStyle w:val="ListParagraph"/>
        <w:ind w:left="360"/>
        <w:rPr>
          <w:shd w:val="clear" w:color="auto" w:fill="FFFFFF"/>
        </w:rPr>
      </w:pPr>
    </w:p>
    <w:p w14:paraId="1A97D59D" w14:textId="430C2108" w:rsidR="004E48A0" w:rsidRPr="0040432E" w:rsidRDefault="004E48A0" w:rsidP="004E48A0">
      <w:r w:rsidRPr="004E48A0">
        <w:rPr>
          <w:lang w:eastAsia="en-US"/>
        </w:rPr>
        <w:t>If class is found by any loader then class is loaded by class loader; else </w:t>
      </w:r>
      <w:r w:rsidRPr="004E48A0">
        <w:rPr>
          <w:rFonts w:ascii="Consolas" w:hAnsi="Consolas" w:cs="Courier New"/>
          <w:color w:val="FF0779"/>
          <w:sz w:val="21"/>
          <w:szCs w:val="21"/>
          <w:lang w:eastAsia="en-US"/>
        </w:rPr>
        <w:t>ClassNotFoundException</w:t>
      </w:r>
      <w:r w:rsidRPr="004E48A0">
        <w:rPr>
          <w:lang w:eastAsia="en-US"/>
        </w:rPr>
        <w:t> is thrown</w:t>
      </w:r>
      <w:r w:rsidRPr="0040432E">
        <w:t xml:space="preserve"> </w:t>
      </w:r>
    </w:p>
    <w:p w14:paraId="4DEA9D15" w14:textId="47A3C90D" w:rsidR="0040432E" w:rsidRPr="00AB5146" w:rsidRDefault="0040432E" w:rsidP="004E48A0">
      <w:pPr>
        <w:rPr>
          <w:b/>
        </w:rPr>
      </w:pPr>
      <w:r w:rsidRPr="0040432E">
        <w:rPr>
          <w:b/>
          <w:u w:val="single"/>
        </w:rPr>
        <w:lastRenderedPageBreak/>
        <w:t>2.Linking</w:t>
      </w:r>
      <w:r w:rsidRPr="00AB5146">
        <w:rPr>
          <w:bCs/>
        </w:rPr>
        <w:t xml:space="preserve">: </w:t>
      </w:r>
      <w:r w:rsidR="00AB5146" w:rsidRPr="00AB5146">
        <w:rPr>
          <w:bCs/>
        </w:rPr>
        <w:t>once Class is loaded it performs below operations</w:t>
      </w:r>
      <w:r w:rsidR="00AB5146">
        <w:rPr>
          <w:b/>
        </w:rPr>
        <w:t xml:space="preserve"> </w:t>
      </w:r>
    </w:p>
    <w:p w14:paraId="3C991F8C" w14:textId="77777777" w:rsidR="0040432E" w:rsidRPr="0040432E" w:rsidRDefault="0040432E" w:rsidP="007B6F16">
      <w:pPr>
        <w:pStyle w:val="ListParagraph"/>
        <w:numPr>
          <w:ilvl w:val="0"/>
          <w:numId w:val="6"/>
        </w:numPr>
      </w:pPr>
      <w:r w:rsidRPr="004E48A0">
        <w:rPr>
          <w:b/>
          <w:bCs/>
        </w:rPr>
        <w:t>Bytecode verifier</w:t>
      </w:r>
      <w:r w:rsidRPr="0040432E">
        <w:t> will verify whether the generated bytecode is proper or not.</w:t>
      </w:r>
    </w:p>
    <w:p w14:paraId="595C0D6F" w14:textId="7F109EB1" w:rsidR="0040432E" w:rsidRPr="003A1E4F" w:rsidRDefault="003A1E4F" w:rsidP="007B6F16">
      <w:pPr>
        <w:pStyle w:val="ListParagraph"/>
        <w:numPr>
          <w:ilvl w:val="0"/>
          <w:numId w:val="6"/>
        </w:numPr>
        <w:rPr>
          <w:b/>
        </w:rPr>
      </w:pPr>
      <w:r w:rsidRPr="004E48A0">
        <w:rPr>
          <w:b/>
        </w:rPr>
        <w:t>Prepare (</w:t>
      </w:r>
      <w:r w:rsidR="0040432E" w:rsidRPr="004E48A0">
        <w:rPr>
          <w:b/>
        </w:rPr>
        <w:t>memory allocation)</w:t>
      </w:r>
      <w:r w:rsidR="0040432E" w:rsidRPr="0040432E">
        <w:t xml:space="preserve">: allocates memory </w:t>
      </w:r>
      <w:r w:rsidR="0040432E" w:rsidRPr="004E48A0">
        <w:rPr>
          <w:b/>
        </w:rPr>
        <w:t>to static variables &amp; methods</w:t>
      </w:r>
      <w:r w:rsidR="0040432E" w:rsidRPr="0040432E">
        <w:t>.</w:t>
      </w:r>
    </w:p>
    <w:p w14:paraId="2897E30C" w14:textId="637844DB" w:rsidR="003A1E4F" w:rsidRPr="003A1E4F" w:rsidRDefault="003A1E4F" w:rsidP="003A1E4F">
      <w:pPr>
        <w:pStyle w:val="ListParagraph"/>
        <w:numPr>
          <w:ilvl w:val="0"/>
          <w:numId w:val="6"/>
        </w:numPr>
        <w:rPr>
          <w:b/>
        </w:rPr>
      </w:pPr>
      <w:r w:rsidRPr="003A1E4F">
        <w:rPr>
          <w:b/>
        </w:rPr>
        <w:t xml:space="preserve">Resolve </w:t>
      </w:r>
      <w:r w:rsidRPr="003A1E4F">
        <w:rPr>
          <w:bCs/>
        </w:rPr>
        <w:t>– All symbolic memory references are replaced with original references from Method Area</w:t>
      </w:r>
      <w:r w:rsidRPr="003A1E4F">
        <w:rPr>
          <w:b/>
        </w:rPr>
        <w:t>.</w:t>
      </w:r>
    </w:p>
    <w:p w14:paraId="2A7FF654" w14:textId="77777777" w:rsidR="00965DF0" w:rsidRPr="001764E8" w:rsidRDefault="00965DF0" w:rsidP="001764E8">
      <w:pPr>
        <w:rPr>
          <w:b/>
        </w:rPr>
      </w:pPr>
    </w:p>
    <w:p w14:paraId="3B7C316B" w14:textId="22CEA6A4" w:rsidR="0040432E" w:rsidRDefault="0040432E" w:rsidP="00494F14">
      <w:pPr>
        <w:rPr>
          <w:bCs/>
        </w:rPr>
      </w:pPr>
      <w:r w:rsidRPr="0040432E">
        <w:rPr>
          <w:b/>
          <w:bCs/>
          <w:u w:val="single"/>
        </w:rPr>
        <w:t>3.Initialization</w:t>
      </w:r>
      <w:r w:rsidRPr="0040432E">
        <w:rPr>
          <w:b/>
          <w:bCs/>
        </w:rPr>
        <w:t xml:space="preserve">: </w:t>
      </w:r>
      <w:r w:rsidRPr="0040432E">
        <w:rPr>
          <w:bCs/>
        </w:rPr>
        <w:t xml:space="preserve">In prepare only memory is allocated, here all </w:t>
      </w:r>
      <w:r w:rsidRPr="0040432E">
        <w:rPr>
          <w:b/>
          <w:bCs/>
        </w:rPr>
        <w:t xml:space="preserve">static </w:t>
      </w:r>
      <w:r w:rsidR="00B44F30" w:rsidRPr="0040432E">
        <w:rPr>
          <w:b/>
          <w:bCs/>
        </w:rPr>
        <w:t>variables</w:t>
      </w:r>
      <w:r w:rsidRPr="0040432E">
        <w:rPr>
          <w:b/>
          <w:bCs/>
        </w:rPr>
        <w:t xml:space="preserve"> will be assigned</w:t>
      </w:r>
      <w:r w:rsidRPr="0040432E">
        <w:rPr>
          <w:bCs/>
        </w:rPr>
        <w:t xml:space="preserve"> with the original values and the </w:t>
      </w:r>
      <w:r w:rsidRPr="0040432E">
        <w:rPr>
          <w:b/>
          <w:bCs/>
        </w:rPr>
        <w:t>static blocks will be executed</w:t>
      </w:r>
      <w:r w:rsidRPr="0040432E">
        <w:rPr>
          <w:bCs/>
        </w:rPr>
        <w:t>.</w:t>
      </w:r>
    </w:p>
    <w:p w14:paraId="2680A466" w14:textId="77777777" w:rsidR="004E48A0" w:rsidRPr="0040432E" w:rsidRDefault="004E48A0" w:rsidP="0040432E">
      <w:pPr>
        <w:rPr>
          <w:b/>
          <w:bCs/>
        </w:rPr>
      </w:pPr>
    </w:p>
    <w:p w14:paraId="302F9E52" w14:textId="77777777" w:rsidR="0040432E" w:rsidRPr="0040432E" w:rsidRDefault="0040432E" w:rsidP="004E48A0">
      <w:pPr>
        <w:pStyle w:val="Howitworks"/>
      </w:pPr>
      <w:r w:rsidRPr="0040432E">
        <w:t>Runtime area</w:t>
      </w:r>
    </w:p>
    <w:p w14:paraId="2DD96B49" w14:textId="4CC1F97B" w:rsidR="0040432E" w:rsidRDefault="008317D2" w:rsidP="00AB5146">
      <w:pPr>
        <w:spacing w:line="240" w:lineRule="auto"/>
        <w:rPr>
          <w:b/>
          <w:bCs/>
        </w:rPr>
      </w:pPr>
      <w:r>
        <w:rPr>
          <w:b/>
          <w:bCs/>
        </w:rPr>
        <w:t>f</w:t>
      </w:r>
      <w:r w:rsidR="00414BCC" w:rsidRPr="0040432E">
        <w:rPr>
          <w:b/>
          <w:bCs/>
        </w:rPr>
        <w:t>ields (</w:t>
      </w:r>
      <w:r w:rsidR="0040432E" w:rsidRPr="0040432E">
        <w:rPr>
          <w:b/>
          <w:bCs/>
        </w:rPr>
        <w:t>Data members)</w:t>
      </w:r>
      <w:r w:rsidR="0040432E" w:rsidRPr="0040432E">
        <w:t> and </w:t>
      </w:r>
      <w:r w:rsidR="0040432E" w:rsidRPr="0040432E">
        <w:rPr>
          <w:b/>
          <w:bCs/>
        </w:rPr>
        <w:t>methods</w:t>
      </w:r>
      <w:r w:rsidR="0040432E" w:rsidRPr="0040432E">
        <w:t> are also known as </w:t>
      </w:r>
      <w:r w:rsidR="0040432E" w:rsidRPr="0040432E">
        <w:rPr>
          <w:b/>
          <w:bCs/>
        </w:rPr>
        <w:t>class members</w:t>
      </w:r>
      <w:r w:rsidR="00AB5146">
        <w:rPr>
          <w:b/>
          <w:bCs/>
        </w:rPr>
        <w:t>.</w:t>
      </w:r>
    </w:p>
    <w:p w14:paraId="1767F808" w14:textId="77777777" w:rsidR="00414BCC" w:rsidRPr="0040432E" w:rsidRDefault="00414BCC" w:rsidP="00AB5146">
      <w:pPr>
        <w:spacing w:line="240" w:lineRule="auto"/>
      </w:pPr>
    </w:p>
    <w:p w14:paraId="66B98F19" w14:textId="01211C25" w:rsidR="00414BCC" w:rsidRPr="00414BCC" w:rsidRDefault="0040432E" w:rsidP="00B413EE">
      <w:pPr>
        <w:pStyle w:val="ListParagraph"/>
        <w:numPr>
          <w:ilvl w:val="0"/>
          <w:numId w:val="298"/>
        </w:numPr>
        <w:spacing w:line="480" w:lineRule="auto"/>
      </w:pPr>
      <w:r w:rsidRPr="00F870E0">
        <w:rPr>
          <w:b/>
          <w:bCs/>
        </w:rPr>
        <w:t xml:space="preserve">Method </w:t>
      </w:r>
      <w:r w:rsidR="00414BCC" w:rsidRPr="00F870E0">
        <w:rPr>
          <w:b/>
          <w:bCs/>
        </w:rPr>
        <w:t>Area</w:t>
      </w:r>
      <w:r w:rsidR="00414BCC" w:rsidRPr="0040432E">
        <w:t>:</w:t>
      </w:r>
      <w:r w:rsidRPr="0040432E">
        <w:t xml:space="preserve"> all </w:t>
      </w:r>
      <w:r w:rsidRPr="00F870E0">
        <w:rPr>
          <w:b/>
        </w:rPr>
        <w:t>Class level</w:t>
      </w:r>
      <w:r w:rsidRPr="0040432E">
        <w:t xml:space="preserve"> Data members, Method definitions stored here</w:t>
      </w:r>
      <w:r w:rsidR="005C0639">
        <w:t>.</w:t>
      </w:r>
    </w:p>
    <w:p w14:paraId="6EFA1733" w14:textId="0DA9DC95" w:rsidR="00414BCC" w:rsidRPr="0040432E" w:rsidRDefault="0040432E" w:rsidP="00B413EE">
      <w:pPr>
        <w:pStyle w:val="ListParagraph"/>
        <w:numPr>
          <w:ilvl w:val="0"/>
          <w:numId w:val="298"/>
        </w:numPr>
        <w:spacing w:line="480" w:lineRule="auto"/>
      </w:pPr>
      <w:r w:rsidRPr="00F870E0">
        <w:rPr>
          <w:b/>
          <w:bCs/>
        </w:rPr>
        <w:t>Heap</w:t>
      </w:r>
      <w:r w:rsidRPr="0040432E">
        <w:t xml:space="preserve"> All </w:t>
      </w:r>
      <w:r w:rsidRPr="00F870E0">
        <w:rPr>
          <w:b/>
        </w:rPr>
        <w:t>Objects</w:t>
      </w:r>
      <w:r w:rsidRPr="0040432E">
        <w:t xml:space="preserve"> &amp; instance variable Data stored Here.</w:t>
      </w:r>
    </w:p>
    <w:p w14:paraId="77582B5D" w14:textId="2E753810" w:rsidR="005C0639" w:rsidRDefault="00414BCC" w:rsidP="00B413EE">
      <w:pPr>
        <w:pStyle w:val="ListParagraph"/>
        <w:numPr>
          <w:ilvl w:val="0"/>
          <w:numId w:val="298"/>
        </w:numPr>
      </w:pPr>
      <w:r w:rsidRPr="00F870E0">
        <w:rPr>
          <w:b/>
          <w:bCs/>
        </w:rPr>
        <w:t>Stacks</w:t>
      </w:r>
      <w:r w:rsidRPr="0040432E">
        <w:t>:</w:t>
      </w:r>
      <w:r w:rsidR="0040432E" w:rsidRPr="0040432E">
        <w:t xml:space="preserve"> All </w:t>
      </w:r>
      <w:r w:rsidR="0040432E" w:rsidRPr="00F870E0">
        <w:rPr>
          <w:b/>
        </w:rPr>
        <w:t>Methods executions &amp; Thread Executions</w:t>
      </w:r>
      <w:r w:rsidR="0040432E" w:rsidRPr="0040432E">
        <w:t xml:space="preserve"> done here. </w:t>
      </w:r>
      <w:r w:rsidR="005A03A3">
        <w:t>S</w:t>
      </w:r>
      <w:r w:rsidR="0040432E" w:rsidRPr="0040432E">
        <w:t>tore</w:t>
      </w:r>
      <w:r w:rsidR="005A03A3">
        <w:t>s</w:t>
      </w:r>
      <w:r w:rsidR="0040432E" w:rsidRPr="0040432E">
        <w:t xml:space="preserve"> local variables, and intermediate results. Each thread has its own JVM stack, created simultaneously as the thread is created. </w:t>
      </w:r>
      <w:r w:rsidR="007952E9" w:rsidRPr="0040432E">
        <w:t>So,</w:t>
      </w:r>
      <w:r w:rsidR="0040432E" w:rsidRPr="0040432E">
        <w:t xml:space="preserve"> all such local variable</w:t>
      </w:r>
      <w:r w:rsidR="005C0639">
        <w:t>s</w:t>
      </w:r>
      <w:r w:rsidR="0040432E" w:rsidRPr="0040432E">
        <w:t xml:space="preserve"> are called </w:t>
      </w:r>
      <w:r w:rsidR="0040432E" w:rsidRPr="00F870E0">
        <w:rPr>
          <w:b/>
          <w:bCs/>
        </w:rPr>
        <w:t>thread-local variables</w:t>
      </w:r>
      <w:r w:rsidR="0040432E" w:rsidRPr="0040432E">
        <w:t>.</w:t>
      </w:r>
    </w:p>
    <w:p w14:paraId="61F48092" w14:textId="77777777" w:rsidR="00F870E0" w:rsidRPr="0040432E" w:rsidRDefault="00F870E0" w:rsidP="00AB5146">
      <w:pPr>
        <w:pStyle w:val="ListParagraph"/>
        <w:spacing w:line="240" w:lineRule="auto"/>
      </w:pPr>
    </w:p>
    <w:p w14:paraId="42B1B8DE" w14:textId="43675004" w:rsidR="00414BCC" w:rsidRPr="00414BCC" w:rsidRDefault="0040432E" w:rsidP="00B413EE">
      <w:pPr>
        <w:pStyle w:val="ListParagraph"/>
        <w:numPr>
          <w:ilvl w:val="0"/>
          <w:numId w:val="298"/>
        </w:numPr>
      </w:pPr>
      <w:r w:rsidRPr="00F870E0">
        <w:rPr>
          <w:b/>
          <w:bCs/>
        </w:rPr>
        <w:t xml:space="preserve">PC </w:t>
      </w:r>
      <w:r w:rsidR="00414BCC" w:rsidRPr="00F870E0">
        <w:rPr>
          <w:b/>
          <w:bCs/>
        </w:rPr>
        <w:t>registers:</w:t>
      </w:r>
      <w:r w:rsidRPr="0040432E">
        <w:t> store the physical memory address of the statements which is currently executing. In Java, each thread has its separate PC register.</w:t>
      </w:r>
    </w:p>
    <w:p w14:paraId="5126F76B" w14:textId="77777777" w:rsidR="005C0639" w:rsidRPr="005C0639" w:rsidRDefault="005C0639" w:rsidP="00AB5146">
      <w:pPr>
        <w:spacing w:line="240" w:lineRule="auto"/>
        <w:ind w:left="720"/>
      </w:pPr>
    </w:p>
    <w:p w14:paraId="7378C218" w14:textId="646DD040" w:rsidR="0040432E" w:rsidRDefault="00555C8B" w:rsidP="00B413EE">
      <w:pPr>
        <w:pStyle w:val="ListParagraph"/>
        <w:numPr>
          <w:ilvl w:val="0"/>
          <w:numId w:val="298"/>
        </w:numPr>
      </w:pPr>
      <w:r w:rsidRPr="00F870E0">
        <w:rPr>
          <w:b/>
        </w:rPr>
        <w:t>Native</w:t>
      </w:r>
      <w:r w:rsidR="00E025C0" w:rsidRPr="00F870E0">
        <w:rPr>
          <w:b/>
        </w:rPr>
        <w:t xml:space="preserve"> Method </w:t>
      </w:r>
      <w:r w:rsidR="009E4ED2" w:rsidRPr="00F870E0">
        <w:rPr>
          <w:b/>
        </w:rPr>
        <w:t xml:space="preserve">Stack: </w:t>
      </w:r>
      <w:r w:rsidR="009E4ED2" w:rsidRPr="00F870E0">
        <w:rPr>
          <w:bCs/>
        </w:rPr>
        <w:t>Java</w:t>
      </w:r>
      <w:r w:rsidR="0040432E" w:rsidRPr="0040432E">
        <w:t xml:space="preserve"> supports and uses </w:t>
      </w:r>
      <w:r w:rsidR="0040432E" w:rsidRPr="00F870E0">
        <w:rPr>
          <w:b/>
          <w:bCs/>
        </w:rPr>
        <w:t>native code</w:t>
      </w:r>
      <w:r w:rsidR="0040432E" w:rsidRPr="0040432E">
        <w:t xml:space="preserve"> as well. Many </w:t>
      </w:r>
      <w:r w:rsidR="005C0639" w:rsidRPr="0040432E">
        <w:t>low-level</w:t>
      </w:r>
      <w:r w:rsidR="0040432E" w:rsidRPr="0040432E">
        <w:t xml:space="preserve"> </w:t>
      </w:r>
      <w:r w:rsidR="005C0639" w:rsidRPr="0040432E">
        <w:t>codes</w:t>
      </w:r>
      <w:r w:rsidR="0040432E" w:rsidRPr="0040432E">
        <w:t xml:space="preserve"> is written in languages like C and C++. Native method stacks hold the instruction of native code.</w:t>
      </w:r>
    </w:p>
    <w:p w14:paraId="63DB0296" w14:textId="77777777" w:rsidR="005C0639" w:rsidRPr="0040432E" w:rsidRDefault="005C0639" w:rsidP="00AB5146">
      <w:pPr>
        <w:spacing w:line="240" w:lineRule="auto"/>
        <w:ind w:left="720"/>
      </w:pPr>
    </w:p>
    <w:p w14:paraId="7ABB0A27" w14:textId="77777777" w:rsidR="0040432E" w:rsidRPr="0040432E" w:rsidRDefault="0040432E" w:rsidP="004E48A0">
      <w:pPr>
        <w:pStyle w:val="Howitworks"/>
      </w:pPr>
      <w:r w:rsidRPr="0040432E">
        <w:t>Execution Engine</w:t>
      </w:r>
    </w:p>
    <w:p w14:paraId="56C72BBA" w14:textId="2B1AED53" w:rsidR="00F870E0" w:rsidRDefault="0040432E" w:rsidP="0040432E">
      <w:r w:rsidRPr="0040432E">
        <w:t>All code assigned to JVM is executed by an </w:t>
      </w:r>
      <w:r w:rsidRPr="0040432E">
        <w:rPr>
          <w:b/>
          <w:bCs/>
        </w:rPr>
        <w:t>execution engine</w:t>
      </w:r>
      <w:r w:rsidRPr="0040432E">
        <w:t xml:space="preserve">. The execution engine reads the byte code and executes </w:t>
      </w:r>
      <w:r w:rsidR="007F2074">
        <w:t>line</w:t>
      </w:r>
      <w:r w:rsidRPr="0040432E">
        <w:t xml:space="preserve"> by </w:t>
      </w:r>
      <w:r w:rsidR="007F2074">
        <w:t>line</w:t>
      </w:r>
      <w:r w:rsidRPr="0040432E">
        <w:t>. It uses two inbuilt</w:t>
      </w:r>
      <w:r w:rsidR="008C6993">
        <w:t xml:space="preserve"> tools – </w:t>
      </w:r>
      <w:r w:rsidRPr="00B11B82">
        <w:rPr>
          <w:rStyle w:val="0SyntaxPinkChar"/>
        </w:rPr>
        <w:t>interprete</w:t>
      </w:r>
      <w:r w:rsidR="008C6993">
        <w:rPr>
          <w:rStyle w:val="0SyntaxPinkChar"/>
        </w:rPr>
        <w:t xml:space="preserve">r </w:t>
      </w:r>
      <w:r w:rsidRPr="0040432E">
        <w:t>and </w:t>
      </w:r>
      <w:r w:rsidRPr="00B11B82">
        <w:rPr>
          <w:rStyle w:val="0SyntaxPinkChar"/>
        </w:rPr>
        <w:t>JIT compiler</w:t>
      </w:r>
      <w:r w:rsidRPr="0040432E">
        <w:t> </w:t>
      </w:r>
      <w:r w:rsidRPr="0040432E">
        <w:rPr>
          <w:b/>
          <w:bCs/>
        </w:rPr>
        <w:t>to convert the bytecode to machine code and execute it</w:t>
      </w:r>
      <w:r w:rsidRPr="0040432E">
        <w:t>.</w:t>
      </w:r>
    </w:p>
    <w:p w14:paraId="430F4B2A" w14:textId="77777777" w:rsidR="00AB5146" w:rsidRPr="0040432E" w:rsidRDefault="00AB5146" w:rsidP="00AB5146">
      <w:pPr>
        <w:spacing w:line="240" w:lineRule="auto"/>
      </w:pPr>
    </w:p>
    <w:p w14:paraId="2399FEC8" w14:textId="31E566B9" w:rsidR="0040432E" w:rsidRDefault="0040432E" w:rsidP="00B413EE">
      <w:pPr>
        <w:pStyle w:val="ListParagraph"/>
        <w:numPr>
          <w:ilvl w:val="0"/>
          <w:numId w:val="259"/>
        </w:numPr>
        <w:rPr>
          <w:b/>
        </w:rPr>
      </w:pPr>
      <w:r w:rsidRPr="008C6993">
        <w:rPr>
          <w:b/>
          <w:bCs/>
        </w:rPr>
        <w:t xml:space="preserve">Interpreter </w:t>
      </w:r>
      <w:r w:rsidRPr="0040432E">
        <w:t>converts each byte-code instruction to corresponding native instruction. It </w:t>
      </w:r>
      <w:r w:rsidRPr="008C6993">
        <w:t>directly</w:t>
      </w:r>
      <w:r w:rsidRPr="0040432E">
        <w:t xml:space="preserve"> executes the bytecode only one instruction at a time and </w:t>
      </w:r>
      <w:r w:rsidRPr="005C0639">
        <w:rPr>
          <w:b/>
        </w:rPr>
        <w:t>does not perform any optimization.</w:t>
      </w:r>
    </w:p>
    <w:p w14:paraId="48A28D1D" w14:textId="77777777" w:rsidR="00F870E0" w:rsidRPr="005C0639" w:rsidRDefault="00F870E0" w:rsidP="00AB5146">
      <w:pPr>
        <w:pStyle w:val="ListParagraph"/>
        <w:spacing w:line="240" w:lineRule="auto"/>
        <w:rPr>
          <w:b/>
        </w:rPr>
      </w:pPr>
    </w:p>
    <w:p w14:paraId="65D00636" w14:textId="4F125E6F" w:rsidR="0040432E" w:rsidRPr="005C0639" w:rsidRDefault="0040432E" w:rsidP="00B413EE">
      <w:pPr>
        <w:pStyle w:val="ListParagraph"/>
        <w:numPr>
          <w:ilvl w:val="0"/>
          <w:numId w:val="259"/>
        </w:numPr>
        <w:rPr>
          <w:b/>
          <w:bCs/>
        </w:rPr>
      </w:pPr>
      <w:r w:rsidRPr="008C6993">
        <w:rPr>
          <w:b/>
          <w:bCs/>
        </w:rPr>
        <w:t>JIT Compiler</w:t>
      </w:r>
      <w:r w:rsidRPr="005C0639">
        <w:rPr>
          <w:b/>
          <w:bCs/>
        </w:rPr>
        <w:t xml:space="preserve"> takes a block of code</w:t>
      </w:r>
      <w:r w:rsidRPr="005C0639">
        <w:rPr>
          <w:bCs/>
        </w:rPr>
        <w:t xml:space="preserve"> (not one statement at a time as interpreter), optimize the code and then translate it to optimized machine code.</w:t>
      </w:r>
      <w:r w:rsidRPr="005C0639">
        <w:rPr>
          <w:b/>
          <w:bCs/>
        </w:rPr>
        <w:t xml:space="preserve"> To improve </w:t>
      </w:r>
      <w:r w:rsidR="004E48A0" w:rsidRPr="005C0639">
        <w:rPr>
          <w:b/>
          <w:bCs/>
        </w:rPr>
        <w:t>performance,</w:t>
      </w:r>
      <w:r w:rsidRPr="005C0639">
        <w:rPr>
          <w:b/>
          <w:bCs/>
        </w:rPr>
        <w:t xml:space="preserve"> it will Optimizes the bytecode</w:t>
      </w:r>
    </w:p>
    <w:p w14:paraId="3D34D461" w14:textId="77777777" w:rsidR="00F870E0" w:rsidRDefault="00F870E0" w:rsidP="00AB5146">
      <w:pPr>
        <w:pStyle w:val="ListParagraph"/>
        <w:spacing w:line="240" w:lineRule="auto"/>
        <w:rPr>
          <w:b/>
          <w:bCs/>
        </w:rPr>
      </w:pPr>
    </w:p>
    <w:p w14:paraId="788B315C" w14:textId="1F0C7D6F" w:rsidR="002C21C8" w:rsidRPr="005C0639" w:rsidRDefault="002C21C8" w:rsidP="00B413EE">
      <w:pPr>
        <w:pStyle w:val="ListParagraph"/>
        <w:numPr>
          <w:ilvl w:val="0"/>
          <w:numId w:val="259"/>
        </w:numPr>
        <w:rPr>
          <w:b/>
          <w:bCs/>
        </w:rPr>
      </w:pPr>
      <w:r w:rsidRPr="005C0639">
        <w:rPr>
          <w:b/>
          <w:bCs/>
        </w:rPr>
        <w:t xml:space="preserve">Garbage </w:t>
      </w:r>
      <w:r w:rsidR="00B11B82" w:rsidRPr="005C0639">
        <w:rPr>
          <w:b/>
          <w:bCs/>
        </w:rPr>
        <w:t>Collection:</w:t>
      </w:r>
      <w:r w:rsidRPr="005C0639">
        <w:rPr>
          <w:b/>
          <w:bCs/>
        </w:rPr>
        <w:t xml:space="preserve">  </w:t>
      </w:r>
      <w:r w:rsidRPr="00427604">
        <w:t xml:space="preserve">Once code </w:t>
      </w:r>
      <w:r w:rsidR="00555C8B" w:rsidRPr="00427604">
        <w:t>Execution</w:t>
      </w:r>
      <w:r w:rsidRPr="00427604">
        <w:t xml:space="preserve"> done, it will </w:t>
      </w:r>
      <w:r w:rsidR="006D2542" w:rsidRPr="00427604">
        <w:t>clear</w:t>
      </w:r>
      <w:r w:rsidRPr="00427604">
        <w:t xml:space="preserve"> the </w:t>
      </w:r>
      <w:r w:rsidR="00555C8B" w:rsidRPr="00427604">
        <w:t>memory</w:t>
      </w:r>
      <w:r w:rsidR="00B33F8D" w:rsidRPr="005C0639">
        <w:rPr>
          <w:b/>
          <w:bCs/>
        </w:rPr>
        <w:t>.</w:t>
      </w:r>
    </w:p>
    <w:p w14:paraId="0EF19E45" w14:textId="77777777" w:rsidR="00B33F8D" w:rsidRDefault="00B33F8D" w:rsidP="00B33F8D">
      <w:pPr>
        <w:rPr>
          <w:bCs/>
        </w:rPr>
      </w:pPr>
    </w:p>
    <w:p w14:paraId="66517CAE" w14:textId="77777777" w:rsidR="00B33F8D" w:rsidRDefault="00B33F8D" w:rsidP="00B33F8D">
      <w:pPr>
        <w:pStyle w:val="Howitworks"/>
      </w:pPr>
      <w:r w:rsidRPr="00B33F8D">
        <w:rPr>
          <w:bCs/>
        </w:rPr>
        <w:t>Java Native Interface</w:t>
      </w:r>
    </w:p>
    <w:p w14:paraId="5F290137" w14:textId="7456A612" w:rsidR="00B33F8D" w:rsidRDefault="00B33F8D" w:rsidP="00B413EE">
      <w:pPr>
        <w:pStyle w:val="ListParagraph"/>
        <w:numPr>
          <w:ilvl w:val="0"/>
          <w:numId w:val="260"/>
        </w:numPr>
        <w:spacing w:line="240" w:lineRule="auto"/>
        <w:rPr>
          <w:bCs/>
        </w:rPr>
      </w:pPr>
      <w:r w:rsidRPr="00637C06">
        <w:rPr>
          <w:b/>
          <w:bCs/>
        </w:rPr>
        <w:t>Java Native Interface (JNI</w:t>
      </w:r>
      <w:r w:rsidR="00237537" w:rsidRPr="00637C06">
        <w:rPr>
          <w:b/>
          <w:bCs/>
        </w:rPr>
        <w:t>):</w:t>
      </w:r>
      <w:r w:rsidRPr="00637C06">
        <w:rPr>
          <w:bCs/>
        </w:rPr>
        <w:t xml:space="preserve"> It is </w:t>
      </w:r>
      <w:r w:rsidR="00637C06" w:rsidRPr="00637C06">
        <w:rPr>
          <w:bCs/>
        </w:rPr>
        <w:t>an</w:t>
      </w:r>
      <w:r w:rsidRPr="00637C06">
        <w:rPr>
          <w:bCs/>
        </w:rPr>
        <w:t xml:space="preserve"> interface which interacts with the Native Method Libraries and provides the native </w:t>
      </w:r>
      <w:r w:rsidR="00637C06" w:rsidRPr="00637C06">
        <w:rPr>
          <w:bCs/>
        </w:rPr>
        <w:t>libraries (</w:t>
      </w:r>
      <w:r w:rsidRPr="00637C06">
        <w:rPr>
          <w:bCs/>
        </w:rPr>
        <w:t xml:space="preserve">C, C++) required for the execution.  </w:t>
      </w:r>
    </w:p>
    <w:p w14:paraId="3B2E052A" w14:textId="77777777" w:rsidR="00637C06" w:rsidRPr="00637C06" w:rsidRDefault="00637C06" w:rsidP="00637C06">
      <w:pPr>
        <w:pStyle w:val="ListParagraph"/>
        <w:spacing w:line="240" w:lineRule="auto"/>
        <w:rPr>
          <w:bCs/>
        </w:rPr>
      </w:pPr>
    </w:p>
    <w:p w14:paraId="43208B4C" w14:textId="016F5F63" w:rsidR="00B33F8D" w:rsidRPr="00637C06" w:rsidRDefault="00B33F8D" w:rsidP="00B413EE">
      <w:pPr>
        <w:pStyle w:val="ListParagraph"/>
        <w:numPr>
          <w:ilvl w:val="0"/>
          <w:numId w:val="260"/>
        </w:numPr>
        <w:spacing w:line="240" w:lineRule="auto"/>
        <w:rPr>
          <w:b/>
          <w:bCs/>
        </w:rPr>
      </w:pPr>
      <w:r w:rsidRPr="00637C06">
        <w:rPr>
          <w:b/>
          <w:bCs/>
        </w:rPr>
        <w:t xml:space="preserve">Native Method </w:t>
      </w:r>
      <w:r w:rsidR="00237537" w:rsidRPr="00637C06">
        <w:rPr>
          <w:b/>
          <w:bCs/>
        </w:rPr>
        <w:t>Libraries:</w:t>
      </w:r>
      <w:r w:rsidRPr="00637C06">
        <w:rPr>
          <w:bCs/>
        </w:rPr>
        <w:t> It is a collection of the Native Libraries</w:t>
      </w:r>
      <w:r w:rsidR="00637C06">
        <w:rPr>
          <w:bCs/>
        </w:rPr>
        <w:t xml:space="preserve"> </w:t>
      </w:r>
      <w:r w:rsidRPr="00637C06">
        <w:rPr>
          <w:bCs/>
        </w:rPr>
        <w:t>which are required by the Execution Engine</w:t>
      </w:r>
      <w:r w:rsidRPr="00637C06">
        <w:rPr>
          <w:b/>
          <w:bCs/>
        </w:rPr>
        <w:t>.</w:t>
      </w:r>
    </w:p>
    <w:p w14:paraId="528CC72A" w14:textId="41931B0A" w:rsidR="003351CB" w:rsidRPr="003351CB" w:rsidRDefault="003351CB" w:rsidP="00A16486">
      <w:pPr>
        <w:pStyle w:val="Howitworks"/>
      </w:pPr>
      <w:r w:rsidRPr="003351CB">
        <w:lastRenderedPageBreak/>
        <w:t>Differences between JDK, JRE and JVM</w:t>
      </w:r>
    </w:p>
    <w:p w14:paraId="7DC166F4" w14:textId="71818F57" w:rsidR="00A16486" w:rsidRDefault="00A16486" w:rsidP="00A906F7">
      <w:pPr>
        <w:spacing w:line="360" w:lineRule="auto"/>
      </w:pPr>
      <w:r w:rsidRPr="00637C06">
        <w:rPr>
          <w:b/>
          <w:bCs/>
        </w:rPr>
        <w:t>JVM</w:t>
      </w:r>
      <w:r>
        <w:t xml:space="preserve"> = Just a Specification. </w:t>
      </w:r>
      <w:r w:rsidR="00637C06">
        <w:t>Hotspot</w:t>
      </w:r>
      <w:r>
        <w:t xml:space="preserve"> VM is implementation of IT</w:t>
      </w:r>
    </w:p>
    <w:p w14:paraId="7F979087" w14:textId="64806B0A" w:rsidR="00A16486" w:rsidRPr="00A16486" w:rsidRDefault="00AE6EF1" w:rsidP="00A906F7">
      <w:pPr>
        <w:spacing w:line="360" w:lineRule="auto"/>
      </w:pPr>
      <w:r w:rsidRPr="00637C06">
        <w:rPr>
          <w:b/>
          <w:bCs/>
        </w:rPr>
        <w:t>JRE</w:t>
      </w:r>
      <w:r w:rsidRPr="00A16486">
        <w:t xml:space="preserve"> </w:t>
      </w:r>
      <w:r>
        <w:t>=</w:t>
      </w:r>
      <w:r w:rsidR="00A16486" w:rsidRPr="00A16486">
        <w:t xml:space="preserve"> JVM + libraries to run Java application.</w:t>
      </w:r>
    </w:p>
    <w:p w14:paraId="74908ED7" w14:textId="75844E44" w:rsidR="00A16486" w:rsidRDefault="00A16486" w:rsidP="00A906F7">
      <w:pPr>
        <w:spacing w:line="360" w:lineRule="auto"/>
      </w:pPr>
      <w:r w:rsidRPr="00CB2E00">
        <w:rPr>
          <w:b/>
          <w:bCs/>
        </w:rPr>
        <w:t>JDK</w:t>
      </w:r>
      <w:r w:rsidRPr="00A16486">
        <w:t xml:space="preserve"> = JRE + tools to develop Java Application.</w:t>
      </w:r>
    </w:p>
    <w:p w14:paraId="68C4BB6C" w14:textId="6FBB6A94" w:rsidR="002075D2" w:rsidRPr="003626C8" w:rsidRDefault="00546259" w:rsidP="002075D2">
      <w:pPr>
        <w:rPr>
          <w:b/>
          <w:u w:val="single"/>
        </w:rPr>
      </w:pPr>
      <w:r w:rsidRPr="00CB2E00">
        <w:rPr>
          <w:b/>
          <w:bCs/>
          <w:noProof/>
          <w:lang w:eastAsia="en-US"/>
        </w:rPr>
        <w:drawing>
          <wp:anchor distT="0" distB="0" distL="114300" distR="114300" simplePos="0" relativeHeight="251730944" behindDoc="1" locked="0" layoutInCell="1" allowOverlap="1" wp14:anchorId="6C69A9D2" wp14:editId="7224A6D9">
            <wp:simplePos x="0" y="0"/>
            <wp:positionH relativeFrom="column">
              <wp:posOffset>-153670</wp:posOffset>
            </wp:positionH>
            <wp:positionV relativeFrom="paragraph">
              <wp:posOffset>108585</wp:posOffset>
            </wp:positionV>
            <wp:extent cx="3132455" cy="2527935"/>
            <wp:effectExtent l="0" t="0" r="0" b="5715"/>
            <wp:wrapTight wrapText="bothSides">
              <wp:wrapPolygon edited="0">
                <wp:start x="0" y="0"/>
                <wp:lineTo x="0" y="21486"/>
                <wp:lineTo x="21412" y="21486"/>
                <wp:lineTo x="21412" y="0"/>
                <wp:lineTo x="0" y="0"/>
              </wp:wrapPolygon>
            </wp:wrapTight>
            <wp:docPr id="4" name="Picture 4" descr="JDK vs JRE vs J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DK vs JRE vs JV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2455"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75D2" w:rsidRPr="002075D2">
        <w:rPr>
          <w:b/>
        </w:rPr>
        <w:tab/>
      </w:r>
      <w:r w:rsidR="002075D2" w:rsidRPr="003626C8">
        <w:rPr>
          <w:b/>
          <w:u w:val="single"/>
        </w:rPr>
        <w:t>Development Tools</w:t>
      </w:r>
    </w:p>
    <w:p w14:paraId="5E571F09" w14:textId="77777777" w:rsidR="003A6B9E" w:rsidRPr="003A6B9E" w:rsidRDefault="009D004C" w:rsidP="006F728B">
      <w:pPr>
        <w:pStyle w:val="ListParagraph"/>
        <w:numPr>
          <w:ilvl w:val="0"/>
          <w:numId w:val="109"/>
        </w:numPr>
      </w:pPr>
      <w:hyperlink r:id="rId15" w:anchor="basic" w:history="1">
        <w:r w:rsidR="003A6B9E" w:rsidRPr="00546259">
          <w:rPr>
            <w:rStyle w:val="Hyperlink"/>
            <w:b/>
            <w:bCs/>
            <w:color w:val="0000FF"/>
          </w:rPr>
          <w:t>Basic Tools</w:t>
        </w:r>
      </w:hyperlink>
      <w:r w:rsidR="003A6B9E" w:rsidRPr="003A6B9E">
        <w:t> (</w:t>
      </w:r>
      <w:r w:rsidR="003A6B9E" w:rsidRPr="00546259">
        <w:rPr>
          <w:bCs/>
        </w:rPr>
        <w:t>javac, java, javadoc, apt, appletviewer, jar, jdb, javah, javap, extcheck)</w:t>
      </w:r>
    </w:p>
    <w:p w14:paraId="4F4E7F53" w14:textId="77777777" w:rsidR="003A6B9E" w:rsidRPr="003A6B9E" w:rsidRDefault="009D004C" w:rsidP="006F728B">
      <w:pPr>
        <w:pStyle w:val="ListParagraph"/>
        <w:numPr>
          <w:ilvl w:val="0"/>
          <w:numId w:val="109"/>
        </w:numPr>
      </w:pPr>
      <w:hyperlink r:id="rId16" w:anchor="security" w:history="1">
        <w:r w:rsidR="003A6B9E" w:rsidRPr="00546259">
          <w:rPr>
            <w:rStyle w:val="Hyperlink"/>
            <w:b/>
            <w:bCs/>
            <w:color w:val="0000FF"/>
          </w:rPr>
          <w:t>Security Tools</w:t>
        </w:r>
      </w:hyperlink>
      <w:r w:rsidR="003A6B9E" w:rsidRPr="003A6B9E">
        <w:t> (keytool, jarsigner, policytool, kinit, klist, ktab)</w:t>
      </w:r>
      <w:r w:rsidR="003626C8" w:rsidRPr="003626C8">
        <w:rPr>
          <w:noProof/>
          <w:lang w:eastAsia="en-US"/>
        </w:rPr>
        <w:t xml:space="preserve"> </w:t>
      </w:r>
    </w:p>
    <w:p w14:paraId="117771F1" w14:textId="77777777" w:rsidR="003A6B9E" w:rsidRPr="003A6B9E" w:rsidRDefault="009D004C" w:rsidP="006F728B">
      <w:pPr>
        <w:pStyle w:val="ListParagraph"/>
        <w:numPr>
          <w:ilvl w:val="0"/>
          <w:numId w:val="109"/>
        </w:numPr>
      </w:pPr>
      <w:hyperlink r:id="rId17" w:anchor="intl" w:history="1">
        <w:r w:rsidR="003A6B9E" w:rsidRPr="00546259">
          <w:rPr>
            <w:rStyle w:val="Hyperlink"/>
            <w:b/>
            <w:bCs/>
            <w:color w:val="0000FF"/>
          </w:rPr>
          <w:t>Internationalization Tools</w:t>
        </w:r>
      </w:hyperlink>
      <w:r w:rsidR="003A6B9E" w:rsidRPr="00546259">
        <w:rPr>
          <w:color w:val="0000FF"/>
        </w:rPr>
        <w:t> </w:t>
      </w:r>
      <w:r w:rsidR="003A6B9E" w:rsidRPr="003A6B9E">
        <w:t>(native2ascii)</w:t>
      </w:r>
    </w:p>
    <w:p w14:paraId="2E5AD569" w14:textId="77777777" w:rsidR="003A6B9E" w:rsidRPr="003A6B9E" w:rsidRDefault="009D004C" w:rsidP="006F728B">
      <w:pPr>
        <w:pStyle w:val="ListParagraph"/>
        <w:numPr>
          <w:ilvl w:val="0"/>
          <w:numId w:val="109"/>
        </w:numPr>
      </w:pPr>
      <w:hyperlink r:id="rId18" w:anchor="rmi" w:history="1">
        <w:r w:rsidR="003A6B9E" w:rsidRPr="00546259">
          <w:rPr>
            <w:rStyle w:val="Hyperlink"/>
            <w:b/>
            <w:bCs/>
            <w:color w:val="0000FF"/>
          </w:rPr>
          <w:t>Remote Method Invocation (RMI) Tools</w:t>
        </w:r>
      </w:hyperlink>
      <w:r w:rsidR="003A6B9E" w:rsidRPr="00546259">
        <w:rPr>
          <w:color w:val="0000FF"/>
        </w:rPr>
        <w:t> </w:t>
      </w:r>
      <w:r w:rsidR="003A6B9E" w:rsidRPr="003A6B9E">
        <w:t>(rmic, rmiregistry, rmid, serialver)</w:t>
      </w:r>
    </w:p>
    <w:p w14:paraId="6DB9F316" w14:textId="77777777" w:rsidR="003A6B9E" w:rsidRPr="003A6B9E" w:rsidRDefault="009D004C" w:rsidP="006F728B">
      <w:pPr>
        <w:pStyle w:val="ListParagraph"/>
        <w:numPr>
          <w:ilvl w:val="0"/>
          <w:numId w:val="109"/>
        </w:numPr>
      </w:pPr>
      <w:hyperlink r:id="rId19" w:anchor="idl" w:history="1">
        <w:r w:rsidR="003A6B9E" w:rsidRPr="00546259">
          <w:rPr>
            <w:rStyle w:val="Hyperlink"/>
            <w:b/>
            <w:bCs/>
            <w:color w:val="0000FF"/>
          </w:rPr>
          <w:t>Java IDL and RMI-IIOP Tools</w:t>
        </w:r>
      </w:hyperlink>
      <w:r w:rsidR="003A6B9E" w:rsidRPr="003A6B9E">
        <w:t> (tnameserv, idlj, orbd, servertool)</w:t>
      </w:r>
    </w:p>
    <w:p w14:paraId="11AF79F2" w14:textId="77777777" w:rsidR="003A6B9E" w:rsidRPr="003A6B9E" w:rsidRDefault="009D004C" w:rsidP="006F728B">
      <w:pPr>
        <w:pStyle w:val="ListParagraph"/>
        <w:numPr>
          <w:ilvl w:val="0"/>
          <w:numId w:val="109"/>
        </w:numPr>
      </w:pPr>
      <w:hyperlink r:id="rId20" w:anchor="deployment" w:history="1">
        <w:r w:rsidR="003A6B9E" w:rsidRPr="00546259">
          <w:rPr>
            <w:rStyle w:val="Hyperlink"/>
            <w:b/>
            <w:bCs/>
            <w:color w:val="0000FF"/>
          </w:rPr>
          <w:t>Java Deployment Tools</w:t>
        </w:r>
      </w:hyperlink>
      <w:r w:rsidR="003A6B9E" w:rsidRPr="003A6B9E">
        <w:t> (pack200, unpack200)</w:t>
      </w:r>
    </w:p>
    <w:p w14:paraId="13E60292" w14:textId="77777777" w:rsidR="003A6B9E" w:rsidRPr="003A6B9E" w:rsidRDefault="009D004C" w:rsidP="006F728B">
      <w:pPr>
        <w:pStyle w:val="ListParagraph"/>
        <w:numPr>
          <w:ilvl w:val="0"/>
          <w:numId w:val="109"/>
        </w:numPr>
      </w:pPr>
      <w:hyperlink r:id="rId21" w:anchor="plugin" w:history="1">
        <w:r w:rsidR="003A6B9E" w:rsidRPr="00546259">
          <w:rPr>
            <w:rStyle w:val="Hyperlink"/>
            <w:b/>
            <w:bCs/>
            <w:color w:val="0000FF"/>
          </w:rPr>
          <w:t>Java Plug-in Tools</w:t>
        </w:r>
      </w:hyperlink>
      <w:r w:rsidR="003A6B9E" w:rsidRPr="003A6B9E">
        <w:t> (htmlconverter)</w:t>
      </w:r>
    </w:p>
    <w:p w14:paraId="79FD63B7" w14:textId="77777777" w:rsidR="00A16486" w:rsidRDefault="009D004C" w:rsidP="006F728B">
      <w:pPr>
        <w:pStyle w:val="ListParagraph"/>
        <w:numPr>
          <w:ilvl w:val="0"/>
          <w:numId w:val="109"/>
        </w:numPr>
      </w:pPr>
      <w:hyperlink r:id="rId22" w:anchor="javaws" w:history="1">
        <w:r w:rsidR="003A6B9E" w:rsidRPr="00546259">
          <w:rPr>
            <w:rStyle w:val="Hyperlink"/>
            <w:b/>
            <w:bCs/>
            <w:color w:val="0000FF"/>
          </w:rPr>
          <w:t>Java Web Start Tools</w:t>
        </w:r>
      </w:hyperlink>
      <w:r w:rsidR="003A6B9E" w:rsidRPr="00546259">
        <w:rPr>
          <w:color w:val="0000FF"/>
        </w:rPr>
        <w:t> </w:t>
      </w:r>
      <w:r w:rsidR="003A6B9E" w:rsidRPr="003A6B9E">
        <w:t>(javaws)</w:t>
      </w:r>
    </w:p>
    <w:p w14:paraId="08E76B08" w14:textId="77777777" w:rsidR="003626C8" w:rsidRDefault="003626C8" w:rsidP="003626C8"/>
    <w:p w14:paraId="3101B5A6" w14:textId="77777777" w:rsidR="00E062BA" w:rsidRDefault="00E062BA" w:rsidP="008D3D37">
      <w:pPr>
        <w:pStyle w:val="Heading2"/>
      </w:pPr>
      <w:bookmarkStart w:id="5" w:name="_Toc94350588"/>
      <w:r>
        <w:t>Identifiers</w:t>
      </w:r>
      <w:bookmarkEnd w:id="5"/>
    </w:p>
    <w:p w14:paraId="29A26D6F" w14:textId="77777777" w:rsidR="00593098" w:rsidRPr="006C0B37" w:rsidRDefault="00593098" w:rsidP="00593098">
      <w:pPr>
        <w:pStyle w:val="Output"/>
        <w:rPr>
          <w:rFonts w:ascii="Courier New" w:hAnsi="Courier New"/>
          <w:lang w:eastAsia="en-US"/>
        </w:rPr>
      </w:pPr>
      <w:r w:rsidRPr="006C0B37">
        <w:rPr>
          <w:lang w:eastAsia="en-US"/>
        </w:rPr>
        <w:t xml:space="preserve">public class </w:t>
      </w:r>
      <w:r w:rsidRPr="006C0B37">
        <w:rPr>
          <w:color w:val="FF3399"/>
          <w:lang w:eastAsia="en-US"/>
        </w:rPr>
        <w:t xml:space="preserve">Hello </w:t>
      </w:r>
      <w:r w:rsidRPr="006C0B37">
        <w:rPr>
          <w:lang w:eastAsia="en-US"/>
        </w:rPr>
        <w:t>{</w:t>
      </w:r>
    </w:p>
    <w:p w14:paraId="574D03C7" w14:textId="77777777" w:rsidR="00593098" w:rsidRPr="006C0B37" w:rsidRDefault="00593098" w:rsidP="00593098">
      <w:pPr>
        <w:pStyle w:val="Output"/>
        <w:rPr>
          <w:rFonts w:ascii="Courier New" w:hAnsi="Courier New"/>
          <w:lang w:eastAsia="en-US"/>
        </w:rPr>
      </w:pPr>
      <w:r w:rsidRPr="006C0B37">
        <w:rPr>
          <w:lang w:eastAsia="en-US"/>
        </w:rPr>
        <w:t xml:space="preserve">public static void </w:t>
      </w:r>
      <w:r w:rsidRPr="006C0B37">
        <w:rPr>
          <w:color w:val="FF3399"/>
          <w:lang w:eastAsia="en-US"/>
        </w:rPr>
        <w:t>main</w:t>
      </w:r>
      <w:r w:rsidRPr="006C0B37">
        <w:rPr>
          <w:lang w:eastAsia="en-US"/>
        </w:rPr>
        <w:t xml:space="preserve">(String[] </w:t>
      </w:r>
      <w:r w:rsidRPr="006C0B37">
        <w:rPr>
          <w:color w:val="FF3399"/>
          <w:lang w:eastAsia="en-US"/>
        </w:rPr>
        <w:t>args</w:t>
      </w:r>
      <w:r w:rsidRPr="006C0B37">
        <w:rPr>
          <w:lang w:eastAsia="en-US"/>
        </w:rPr>
        <w:t>) {</w:t>
      </w:r>
    </w:p>
    <w:p w14:paraId="4096DBEF" w14:textId="77777777" w:rsidR="00593098" w:rsidRPr="006C0B37" w:rsidRDefault="00593098" w:rsidP="00593098">
      <w:pPr>
        <w:pStyle w:val="Output"/>
        <w:rPr>
          <w:rFonts w:ascii="Courier New" w:hAnsi="Courier New"/>
          <w:lang w:eastAsia="en-US"/>
        </w:rPr>
      </w:pPr>
      <w:r w:rsidRPr="006C0B37">
        <w:rPr>
          <w:rFonts w:ascii="Courier New" w:hAnsi="Courier New"/>
          <w:lang w:eastAsia="en-US"/>
        </w:rPr>
        <w:t>      </w:t>
      </w:r>
      <w:r w:rsidRPr="006C0B37">
        <w:rPr>
          <w:lang w:eastAsia="en-US"/>
        </w:rPr>
        <w:t xml:space="preserve"> System.out.println("Hello Java!");</w:t>
      </w:r>
    </w:p>
    <w:p w14:paraId="76803637" w14:textId="77777777" w:rsidR="00593098" w:rsidRPr="006C0B37" w:rsidRDefault="00593098" w:rsidP="00593098">
      <w:pPr>
        <w:pStyle w:val="Output"/>
        <w:rPr>
          <w:rFonts w:ascii="Courier New" w:hAnsi="Courier New"/>
          <w:lang w:eastAsia="en-US"/>
        </w:rPr>
      </w:pPr>
      <w:r w:rsidRPr="006C0B37">
        <w:rPr>
          <w:lang w:eastAsia="en-US"/>
        </w:rPr>
        <w:t>}</w:t>
      </w:r>
    </w:p>
    <w:p w14:paraId="2FACC661" w14:textId="77777777" w:rsidR="00593098" w:rsidRPr="006C0B37" w:rsidRDefault="00593098" w:rsidP="00593098">
      <w:pPr>
        <w:pStyle w:val="Output"/>
        <w:rPr>
          <w:rFonts w:ascii="Courier New" w:hAnsi="Courier New"/>
          <w:lang w:eastAsia="en-US"/>
        </w:rPr>
      </w:pPr>
      <w:r w:rsidRPr="006C0B37">
        <w:rPr>
          <w:lang w:eastAsia="en-US"/>
        </w:rPr>
        <w:t>}</w:t>
      </w:r>
    </w:p>
    <w:p w14:paraId="12434E62" w14:textId="77777777" w:rsidR="008D3D37" w:rsidRDefault="00593098" w:rsidP="00593098">
      <w:r>
        <w:t xml:space="preserve">In Above </w:t>
      </w:r>
      <w:r w:rsidRPr="00107FAB">
        <w:rPr>
          <w:rFonts w:ascii="Consolas" w:hAnsi="Consolas"/>
          <w:color w:val="FF00FF"/>
        </w:rPr>
        <w:t>Hello</w:t>
      </w:r>
      <w:r w:rsidRPr="00107FAB">
        <w:rPr>
          <w:rFonts w:ascii="Consolas" w:hAnsi="Consolas"/>
        </w:rPr>
        <w:t xml:space="preserve">, </w:t>
      </w:r>
      <w:r w:rsidRPr="00107FAB">
        <w:rPr>
          <w:rFonts w:ascii="Consolas" w:hAnsi="Consolas"/>
          <w:color w:val="00B0F0"/>
        </w:rPr>
        <w:t>main</w:t>
      </w:r>
      <w:r w:rsidRPr="00107FAB">
        <w:rPr>
          <w:rFonts w:ascii="Consolas" w:hAnsi="Consolas"/>
        </w:rPr>
        <w:t xml:space="preserve">, </w:t>
      </w:r>
      <w:r w:rsidRPr="00107FAB">
        <w:rPr>
          <w:rFonts w:ascii="Consolas" w:hAnsi="Consolas"/>
          <w:color w:val="FF0000"/>
        </w:rPr>
        <w:t>args</w:t>
      </w:r>
      <w:r w:rsidRPr="008E2A14">
        <w:rPr>
          <w:color w:val="FF0000"/>
        </w:rPr>
        <w:t xml:space="preserve"> </w:t>
      </w:r>
      <w:r>
        <w:t xml:space="preserve">are called </w:t>
      </w:r>
      <w:r w:rsidRPr="00593098">
        <w:rPr>
          <w:b/>
        </w:rPr>
        <w:t>Identifiers</w:t>
      </w:r>
      <w:r>
        <w:t xml:space="preserve"> </w:t>
      </w:r>
    </w:p>
    <w:p w14:paraId="5DCD464E" w14:textId="77777777" w:rsidR="00546259" w:rsidRDefault="00546259" w:rsidP="00235B4B">
      <w:pPr>
        <w:rPr>
          <w:b/>
          <w:bCs/>
        </w:rPr>
      </w:pPr>
    </w:p>
    <w:p w14:paraId="3B22C298" w14:textId="03F4B4EB" w:rsidR="00085E23" w:rsidRPr="00085E23" w:rsidRDefault="00085E23" w:rsidP="00235B4B">
      <w:pPr>
        <w:rPr>
          <w:b/>
          <w:bCs/>
        </w:rPr>
      </w:pPr>
      <w:r w:rsidRPr="00085E23">
        <w:rPr>
          <w:b/>
          <w:bCs/>
        </w:rPr>
        <w:t>Rules for defining Identifiers</w:t>
      </w:r>
    </w:p>
    <w:p w14:paraId="3F901583" w14:textId="77777777" w:rsidR="00FD253A" w:rsidRDefault="00FD253A" w:rsidP="006F728B">
      <w:pPr>
        <w:pStyle w:val="ListParagraph"/>
        <w:numPr>
          <w:ilvl w:val="0"/>
          <w:numId w:val="8"/>
        </w:numPr>
      </w:pPr>
      <w:r>
        <w:t xml:space="preserve">Only Allowed </w:t>
      </w:r>
      <w:r w:rsidR="00555C8B">
        <w:t>characters</w:t>
      </w:r>
      <w:r>
        <w:t xml:space="preserve"> are</w:t>
      </w:r>
    </w:p>
    <w:p w14:paraId="159629B2" w14:textId="77777777" w:rsidR="00FD253A" w:rsidRPr="00FD253A" w:rsidRDefault="00085E23" w:rsidP="006F728B">
      <w:pPr>
        <w:pStyle w:val="ListParagraph"/>
        <w:numPr>
          <w:ilvl w:val="2"/>
          <w:numId w:val="8"/>
        </w:numPr>
        <w:rPr>
          <w:b/>
        </w:rPr>
      </w:pPr>
      <w:r w:rsidRPr="00FD253A">
        <w:rPr>
          <w:b/>
          <w:color w:val="009900"/>
        </w:rPr>
        <w:t xml:space="preserve"> </w:t>
      </w:r>
      <w:r w:rsidRPr="00FD253A">
        <w:rPr>
          <w:b/>
          <w:iCs/>
        </w:rPr>
        <w:t xml:space="preserve">a-z </w:t>
      </w:r>
    </w:p>
    <w:p w14:paraId="3CCA42BE" w14:textId="77777777" w:rsidR="00FD253A" w:rsidRPr="00FD253A" w:rsidRDefault="00085E23" w:rsidP="006F728B">
      <w:pPr>
        <w:pStyle w:val="ListParagraph"/>
        <w:numPr>
          <w:ilvl w:val="2"/>
          <w:numId w:val="8"/>
        </w:numPr>
        <w:rPr>
          <w:b/>
        </w:rPr>
      </w:pPr>
      <w:r w:rsidRPr="00FD253A">
        <w:rPr>
          <w:b/>
          <w:iCs/>
        </w:rPr>
        <w:t>A-Z</w:t>
      </w:r>
    </w:p>
    <w:p w14:paraId="366F4BE4" w14:textId="77777777" w:rsidR="00FD253A" w:rsidRPr="00FD253A" w:rsidRDefault="00085E23" w:rsidP="006F728B">
      <w:pPr>
        <w:pStyle w:val="ListParagraph"/>
        <w:numPr>
          <w:ilvl w:val="2"/>
          <w:numId w:val="8"/>
        </w:numPr>
        <w:rPr>
          <w:b/>
        </w:rPr>
      </w:pPr>
      <w:r w:rsidRPr="00FD253A">
        <w:rPr>
          <w:b/>
        </w:rPr>
        <w:t xml:space="preserve"> </w:t>
      </w:r>
      <w:r w:rsidRPr="00FD253A">
        <w:rPr>
          <w:b/>
          <w:iCs/>
        </w:rPr>
        <w:t>0-9</w:t>
      </w:r>
    </w:p>
    <w:p w14:paraId="66BF2DA3" w14:textId="77777777" w:rsidR="00FD253A" w:rsidRPr="00FD253A" w:rsidRDefault="00085E23" w:rsidP="006F728B">
      <w:pPr>
        <w:pStyle w:val="ListParagraph"/>
        <w:numPr>
          <w:ilvl w:val="2"/>
          <w:numId w:val="8"/>
        </w:numPr>
        <w:rPr>
          <w:b/>
        </w:rPr>
      </w:pPr>
      <w:r w:rsidRPr="00FD253A">
        <w:rPr>
          <w:b/>
        </w:rPr>
        <w:t xml:space="preserve"> </w:t>
      </w:r>
      <w:r w:rsidRPr="00FD253A">
        <w:rPr>
          <w:b/>
          <w:iCs/>
        </w:rPr>
        <w:t xml:space="preserve">$ </w:t>
      </w:r>
    </w:p>
    <w:p w14:paraId="4F46AED0" w14:textId="77777777" w:rsidR="00235B4B" w:rsidRPr="00FD253A" w:rsidRDefault="00085E23" w:rsidP="006F728B">
      <w:pPr>
        <w:pStyle w:val="ListParagraph"/>
        <w:numPr>
          <w:ilvl w:val="2"/>
          <w:numId w:val="8"/>
        </w:numPr>
        <w:rPr>
          <w:b/>
        </w:rPr>
      </w:pPr>
      <w:r w:rsidRPr="00FD253A">
        <w:rPr>
          <w:b/>
        </w:rPr>
        <w:t xml:space="preserve">  </w:t>
      </w:r>
      <w:r w:rsidRPr="00FD253A">
        <w:rPr>
          <w:b/>
          <w:iCs/>
        </w:rPr>
        <w:t xml:space="preserve">– </w:t>
      </w:r>
    </w:p>
    <w:p w14:paraId="65AD5147" w14:textId="77777777" w:rsidR="00235B4B" w:rsidRDefault="00085E23" w:rsidP="006F728B">
      <w:pPr>
        <w:pStyle w:val="ListParagraph"/>
        <w:numPr>
          <w:ilvl w:val="0"/>
          <w:numId w:val="8"/>
        </w:numPr>
      </w:pPr>
      <w:r w:rsidRPr="00085E23">
        <w:t>if we are using any other</w:t>
      </w:r>
      <w:r w:rsidR="00235B4B">
        <w:t xml:space="preserve"> </w:t>
      </w:r>
      <w:r w:rsidR="003830A1" w:rsidRPr="00085E23">
        <w:t>symbol,</w:t>
      </w:r>
      <w:r w:rsidRPr="00085E23">
        <w:t xml:space="preserve"> we will get Compile time error “</w:t>
      </w:r>
      <w:r w:rsidRPr="003830A1">
        <w:rPr>
          <w:rFonts w:ascii="Consolas" w:hAnsi="Consolas"/>
          <w:color w:val="FF0000"/>
        </w:rPr>
        <w:t>IllegalCharacter</w:t>
      </w:r>
      <w:r w:rsidRPr="00085E23">
        <w:t>”.</w:t>
      </w:r>
    </w:p>
    <w:p w14:paraId="45140A54" w14:textId="0175E50B" w:rsidR="00085E23" w:rsidRPr="0043593B" w:rsidRDefault="00085E23" w:rsidP="006F728B">
      <w:pPr>
        <w:pStyle w:val="ListParagraph"/>
        <w:numPr>
          <w:ilvl w:val="0"/>
          <w:numId w:val="8"/>
        </w:numPr>
        <w:rPr>
          <w:b/>
          <w:bCs/>
        </w:rPr>
      </w:pPr>
      <w:r w:rsidRPr="00085E23">
        <w:t xml:space="preserve">Identifier should </w:t>
      </w:r>
      <w:r w:rsidRPr="0043593B">
        <w:rPr>
          <w:b/>
          <w:bCs/>
          <w:color w:val="FF0000"/>
        </w:rPr>
        <w:t xml:space="preserve">not </w:t>
      </w:r>
      <w:r w:rsidR="0043593B" w:rsidRPr="0043593B">
        <w:rPr>
          <w:b/>
          <w:bCs/>
          <w:color w:val="FF0000"/>
        </w:rPr>
        <w:t>start</w:t>
      </w:r>
      <w:r w:rsidRPr="0043593B">
        <w:rPr>
          <w:b/>
          <w:bCs/>
          <w:color w:val="FF0000"/>
        </w:rPr>
        <w:t xml:space="preserve"> with </w:t>
      </w:r>
      <w:r w:rsidR="0043593B">
        <w:rPr>
          <w:b/>
          <w:bCs/>
          <w:color w:val="FF0000"/>
        </w:rPr>
        <w:t>Number</w:t>
      </w:r>
      <w:r w:rsidRPr="0043593B">
        <w:rPr>
          <w:b/>
          <w:bCs/>
        </w:rPr>
        <w:t>.</w:t>
      </w:r>
    </w:p>
    <w:p w14:paraId="2CDD03D2" w14:textId="77777777" w:rsidR="00593098" w:rsidRDefault="00085E23" w:rsidP="006F728B">
      <w:pPr>
        <w:pStyle w:val="ListParagraph"/>
        <w:numPr>
          <w:ilvl w:val="0"/>
          <w:numId w:val="8"/>
        </w:numPr>
      </w:pPr>
      <w:r w:rsidRPr="00085E23">
        <w:t xml:space="preserve">There is no length limit for java </w:t>
      </w:r>
      <w:r w:rsidR="003830A1" w:rsidRPr="00085E23">
        <w:t>identifiers,</w:t>
      </w:r>
      <w:r w:rsidRPr="00085E23">
        <w:t xml:space="preserve"> but it is not recommended to take more than </w:t>
      </w:r>
      <w:r w:rsidRPr="00AE6EF1">
        <w:rPr>
          <w:b/>
          <w:bCs/>
          <w:color w:val="0000FF"/>
        </w:rPr>
        <w:t>15</w:t>
      </w:r>
      <w:r w:rsidR="00235B4B">
        <w:t xml:space="preserve"> </w:t>
      </w:r>
      <w:r w:rsidRPr="00085E23">
        <w:t>length.</w:t>
      </w:r>
    </w:p>
    <w:p w14:paraId="35E857D2" w14:textId="06215BFE" w:rsidR="002B7764" w:rsidRDefault="002B7764" w:rsidP="006F728B">
      <w:pPr>
        <w:pStyle w:val="ListParagraph"/>
        <w:numPr>
          <w:ilvl w:val="0"/>
          <w:numId w:val="8"/>
        </w:numPr>
      </w:pPr>
      <w:r>
        <w:t xml:space="preserve">All Java class names, Interface names can </w:t>
      </w:r>
      <w:r w:rsidR="0093329F">
        <w:t>use</w:t>
      </w:r>
      <w:r>
        <w:t xml:space="preserve"> as an Identifier, </w:t>
      </w:r>
      <w:r w:rsidRPr="0043593B">
        <w:rPr>
          <w:b/>
          <w:bCs/>
        </w:rPr>
        <w:t>but it’s not recommended</w:t>
      </w:r>
    </w:p>
    <w:p w14:paraId="2D7DE689" w14:textId="77777777" w:rsidR="002B7764" w:rsidRPr="002B7764" w:rsidRDefault="002B7764" w:rsidP="002B7764">
      <w:pPr>
        <w:pStyle w:val="Output"/>
        <w:ind w:left="720"/>
        <w:rPr>
          <w:color w:val="4C483D" w:themeColor="text2"/>
        </w:rPr>
      </w:pPr>
      <w:r w:rsidRPr="002B7764">
        <w:rPr>
          <w:bCs/>
        </w:rPr>
        <w:t>public</w:t>
      </w:r>
      <w:r w:rsidRPr="002B7764">
        <w:rPr>
          <w:color w:val="000000"/>
        </w:rPr>
        <w:t xml:space="preserve"> </w:t>
      </w:r>
      <w:r w:rsidRPr="002B7764">
        <w:rPr>
          <w:bCs/>
        </w:rPr>
        <w:t>class</w:t>
      </w:r>
      <w:r w:rsidRPr="002B7764">
        <w:rPr>
          <w:color w:val="000000"/>
        </w:rPr>
        <w:t xml:space="preserve"> Test {</w:t>
      </w:r>
    </w:p>
    <w:p w14:paraId="5201E80A" w14:textId="77777777" w:rsidR="002B7764" w:rsidRPr="002B7764" w:rsidRDefault="002B7764" w:rsidP="002B7764">
      <w:pPr>
        <w:pStyle w:val="Output"/>
        <w:ind w:left="720"/>
        <w:rPr>
          <w:color w:val="4C483D" w:themeColor="text2"/>
        </w:rPr>
      </w:pPr>
      <w:r w:rsidRPr="002B7764">
        <w:rPr>
          <w:color w:val="000000"/>
        </w:rPr>
        <w:tab/>
      </w:r>
      <w:r w:rsidRPr="002B7764">
        <w:rPr>
          <w:bCs/>
        </w:rPr>
        <w:t>int</w:t>
      </w:r>
      <w:r w:rsidRPr="002B7764">
        <w:rPr>
          <w:color w:val="000000"/>
        </w:rPr>
        <w:t xml:space="preserve"> </w:t>
      </w:r>
      <w:r w:rsidRPr="002B7764">
        <w:rPr>
          <w:color w:val="0000C0"/>
        </w:rPr>
        <w:t>Runnable</w:t>
      </w:r>
      <w:r w:rsidRPr="002B7764">
        <w:rPr>
          <w:color w:val="000000"/>
        </w:rPr>
        <w:t xml:space="preserve"> = 10;</w:t>
      </w:r>
    </w:p>
    <w:p w14:paraId="2E2FB268" w14:textId="77777777" w:rsidR="002B7764" w:rsidRPr="002B7764" w:rsidRDefault="002B7764" w:rsidP="002B7764">
      <w:pPr>
        <w:pStyle w:val="Output"/>
        <w:ind w:left="720"/>
        <w:rPr>
          <w:color w:val="4C483D" w:themeColor="text2"/>
        </w:rPr>
      </w:pPr>
      <w:r w:rsidRPr="002B7764">
        <w:rPr>
          <w:color w:val="000000"/>
        </w:rPr>
        <w:tab/>
      </w:r>
      <w:r w:rsidRPr="002B7764">
        <w:rPr>
          <w:bCs/>
        </w:rPr>
        <w:t>int</w:t>
      </w:r>
      <w:r w:rsidRPr="002B7764">
        <w:rPr>
          <w:color w:val="000000"/>
        </w:rPr>
        <w:t xml:space="preserve"> </w:t>
      </w:r>
      <w:r w:rsidRPr="002B7764">
        <w:rPr>
          <w:color w:val="0000C0"/>
        </w:rPr>
        <w:t>Integer</w:t>
      </w:r>
      <w:r w:rsidRPr="002B7764">
        <w:rPr>
          <w:color w:val="000000"/>
        </w:rPr>
        <w:t xml:space="preserve"> = 20;</w:t>
      </w:r>
      <w:r w:rsidRPr="002B7764">
        <w:rPr>
          <w:color w:val="000000"/>
        </w:rPr>
        <w:tab/>
      </w:r>
    </w:p>
    <w:p w14:paraId="76DC1366" w14:textId="77777777" w:rsidR="002B7764" w:rsidRPr="002B7764" w:rsidRDefault="002B7764" w:rsidP="002B7764">
      <w:pPr>
        <w:pStyle w:val="Output"/>
        <w:ind w:left="720"/>
        <w:rPr>
          <w:color w:val="4C483D" w:themeColor="text2"/>
        </w:rPr>
      </w:pPr>
      <w:r w:rsidRPr="002B7764">
        <w:rPr>
          <w:color w:val="000000"/>
        </w:rPr>
        <w:t>}</w:t>
      </w:r>
    </w:p>
    <w:p w14:paraId="73E1252A" w14:textId="77777777" w:rsidR="002B7764" w:rsidRDefault="002B7764" w:rsidP="002B7764"/>
    <w:p w14:paraId="1F5BB8DE" w14:textId="77777777" w:rsidR="00E062BA" w:rsidRDefault="00E062BA" w:rsidP="008D3D37">
      <w:pPr>
        <w:pStyle w:val="Heading2"/>
      </w:pPr>
      <w:bookmarkStart w:id="6" w:name="_Toc94350589"/>
      <w:r>
        <w:lastRenderedPageBreak/>
        <w:t>Keywords</w:t>
      </w:r>
      <w:bookmarkEnd w:id="6"/>
    </w:p>
    <w:p w14:paraId="5CDCF7F6" w14:textId="7E9257A1" w:rsidR="00EB6527" w:rsidRDefault="00235B4B" w:rsidP="00235B4B">
      <w:pPr>
        <w:rPr>
          <w:rFonts w:asciiTheme="minorHAnsi" w:hAnsiTheme="minorHAnsi"/>
          <w:color w:val="4C483D" w:themeColor="text2"/>
        </w:rPr>
      </w:pPr>
      <w:r w:rsidRPr="00235B4B">
        <w:t>Some identifiers are reserved to associate some functionality or to represent values, such type of reserved</w:t>
      </w:r>
      <w:r>
        <w:t xml:space="preserve"> </w:t>
      </w:r>
      <w:r w:rsidRPr="00235B4B">
        <w:t>identifiers are called “</w:t>
      </w:r>
      <w:r w:rsidRPr="00235B4B">
        <w:rPr>
          <w:i/>
          <w:iCs/>
        </w:rPr>
        <w:t>ReservedWords</w:t>
      </w:r>
      <w:r>
        <w:t>” / “Keywords”</w:t>
      </w:r>
      <w:r w:rsidR="00EB6527">
        <w:fldChar w:fldCharType="begin"/>
      </w:r>
      <w:r w:rsidR="00EB6527">
        <w:instrText xml:space="preserve"> LINK Excel.Sheet.12 "Book1" "Sheet2!R1C1:R10C5" \a \f 5 \h  \* MERGEFORMAT </w:instrText>
      </w:r>
      <w:r w:rsidR="00EB6527">
        <w:fldChar w:fldCharType="separate"/>
      </w:r>
    </w:p>
    <w:tbl>
      <w:tblPr>
        <w:tblStyle w:val="TableGrid"/>
        <w:tblW w:w="9278" w:type="dxa"/>
        <w:tblLook w:val="04A0" w:firstRow="1" w:lastRow="0" w:firstColumn="1" w:lastColumn="0" w:noHBand="0" w:noVBand="1"/>
      </w:tblPr>
      <w:tblGrid>
        <w:gridCol w:w="1583"/>
        <w:gridCol w:w="1712"/>
        <w:gridCol w:w="2019"/>
        <w:gridCol w:w="1738"/>
        <w:gridCol w:w="2226"/>
      </w:tblGrid>
      <w:tr w:rsidR="00EB6527" w:rsidRPr="003C0CAB" w14:paraId="50065821" w14:textId="77777777" w:rsidTr="00EB6527">
        <w:trPr>
          <w:trHeight w:val="247"/>
        </w:trPr>
        <w:tc>
          <w:tcPr>
            <w:tcW w:w="1583" w:type="dxa"/>
            <w:noWrap/>
            <w:hideMark/>
          </w:tcPr>
          <w:p w14:paraId="624CBE60" w14:textId="37A1FFBE" w:rsidR="00EB6527" w:rsidRPr="003C0CAB" w:rsidRDefault="00EB6527">
            <w:pPr>
              <w:rPr>
                <w:rFonts w:ascii="Consolas" w:hAnsi="Consolas"/>
              </w:rPr>
            </w:pPr>
            <w:r w:rsidRPr="003C0CAB">
              <w:rPr>
                <w:rFonts w:ascii="Consolas" w:hAnsi="Consolas"/>
              </w:rPr>
              <w:t>abstract</w:t>
            </w:r>
          </w:p>
        </w:tc>
        <w:tc>
          <w:tcPr>
            <w:tcW w:w="1712" w:type="dxa"/>
            <w:noWrap/>
            <w:hideMark/>
          </w:tcPr>
          <w:p w14:paraId="35305B4B" w14:textId="77777777" w:rsidR="00EB6527" w:rsidRPr="003C0CAB" w:rsidRDefault="00EB6527">
            <w:pPr>
              <w:rPr>
                <w:rFonts w:ascii="Consolas" w:hAnsi="Consolas"/>
              </w:rPr>
            </w:pPr>
            <w:r w:rsidRPr="003C0CAB">
              <w:rPr>
                <w:rFonts w:ascii="Consolas" w:hAnsi="Consolas"/>
              </w:rPr>
              <w:t>continue</w:t>
            </w:r>
          </w:p>
        </w:tc>
        <w:tc>
          <w:tcPr>
            <w:tcW w:w="2019" w:type="dxa"/>
            <w:noWrap/>
            <w:hideMark/>
          </w:tcPr>
          <w:p w14:paraId="1B2B0DBC" w14:textId="77777777" w:rsidR="00EB6527" w:rsidRPr="003C0CAB" w:rsidRDefault="00EB6527">
            <w:pPr>
              <w:rPr>
                <w:rFonts w:ascii="Consolas" w:hAnsi="Consolas"/>
              </w:rPr>
            </w:pPr>
            <w:r w:rsidRPr="003C0CAB">
              <w:rPr>
                <w:rFonts w:ascii="Consolas" w:hAnsi="Consolas"/>
              </w:rPr>
              <w:t>for</w:t>
            </w:r>
          </w:p>
        </w:tc>
        <w:tc>
          <w:tcPr>
            <w:tcW w:w="1738" w:type="dxa"/>
            <w:noWrap/>
            <w:hideMark/>
          </w:tcPr>
          <w:p w14:paraId="5DBAB5B2" w14:textId="77777777" w:rsidR="00EB6527" w:rsidRPr="003C0CAB" w:rsidRDefault="00EB6527">
            <w:pPr>
              <w:rPr>
                <w:rFonts w:ascii="Consolas" w:hAnsi="Consolas"/>
              </w:rPr>
            </w:pPr>
            <w:r w:rsidRPr="003C0CAB">
              <w:rPr>
                <w:rFonts w:ascii="Consolas" w:hAnsi="Consolas"/>
              </w:rPr>
              <w:t>new</w:t>
            </w:r>
          </w:p>
        </w:tc>
        <w:tc>
          <w:tcPr>
            <w:tcW w:w="2226" w:type="dxa"/>
            <w:noWrap/>
            <w:hideMark/>
          </w:tcPr>
          <w:p w14:paraId="5ED943AE" w14:textId="77777777" w:rsidR="00EB6527" w:rsidRPr="003C0CAB" w:rsidRDefault="00EB6527">
            <w:pPr>
              <w:rPr>
                <w:rFonts w:ascii="Consolas" w:hAnsi="Consolas"/>
              </w:rPr>
            </w:pPr>
            <w:r w:rsidRPr="003C0CAB">
              <w:rPr>
                <w:rFonts w:ascii="Consolas" w:hAnsi="Consolas"/>
              </w:rPr>
              <w:t>switch</w:t>
            </w:r>
          </w:p>
        </w:tc>
      </w:tr>
      <w:tr w:rsidR="00EB6527" w:rsidRPr="003C0CAB" w14:paraId="243746C8" w14:textId="77777777" w:rsidTr="00EB6527">
        <w:trPr>
          <w:trHeight w:val="247"/>
        </w:trPr>
        <w:tc>
          <w:tcPr>
            <w:tcW w:w="1583" w:type="dxa"/>
            <w:noWrap/>
            <w:hideMark/>
          </w:tcPr>
          <w:p w14:paraId="1E6FD5BD" w14:textId="77777777" w:rsidR="00EB6527" w:rsidRPr="003C0CAB" w:rsidRDefault="00EB6527">
            <w:pPr>
              <w:rPr>
                <w:rFonts w:ascii="Consolas" w:hAnsi="Consolas"/>
                <w:b/>
                <w:bCs/>
              </w:rPr>
            </w:pPr>
            <w:r w:rsidRPr="003C0CAB">
              <w:rPr>
                <w:rFonts w:ascii="Consolas" w:hAnsi="Consolas"/>
                <w:b/>
                <w:bCs/>
              </w:rPr>
              <w:t>assert***</w:t>
            </w:r>
          </w:p>
        </w:tc>
        <w:tc>
          <w:tcPr>
            <w:tcW w:w="1712" w:type="dxa"/>
            <w:noWrap/>
            <w:hideMark/>
          </w:tcPr>
          <w:p w14:paraId="43676EC7" w14:textId="77777777" w:rsidR="00EB6527" w:rsidRPr="003C0CAB" w:rsidRDefault="00EB6527">
            <w:pPr>
              <w:rPr>
                <w:rFonts w:ascii="Consolas" w:hAnsi="Consolas"/>
              </w:rPr>
            </w:pPr>
            <w:r w:rsidRPr="003C0CAB">
              <w:rPr>
                <w:rFonts w:ascii="Consolas" w:hAnsi="Consolas"/>
              </w:rPr>
              <w:t>default</w:t>
            </w:r>
          </w:p>
        </w:tc>
        <w:tc>
          <w:tcPr>
            <w:tcW w:w="2019" w:type="dxa"/>
            <w:noWrap/>
            <w:hideMark/>
          </w:tcPr>
          <w:p w14:paraId="7211AE31" w14:textId="77777777" w:rsidR="00EB6527" w:rsidRPr="003C0CAB" w:rsidRDefault="00EB6527">
            <w:pPr>
              <w:rPr>
                <w:rFonts w:ascii="Consolas" w:hAnsi="Consolas"/>
                <w:b/>
                <w:bCs/>
              </w:rPr>
            </w:pPr>
            <w:r w:rsidRPr="003C0CAB">
              <w:rPr>
                <w:rFonts w:ascii="Consolas" w:hAnsi="Consolas"/>
                <w:b/>
                <w:bCs/>
              </w:rPr>
              <w:t>goto*</w:t>
            </w:r>
          </w:p>
        </w:tc>
        <w:tc>
          <w:tcPr>
            <w:tcW w:w="1738" w:type="dxa"/>
            <w:noWrap/>
            <w:hideMark/>
          </w:tcPr>
          <w:p w14:paraId="2B548F34" w14:textId="77777777" w:rsidR="00EB6527" w:rsidRPr="003C0CAB" w:rsidRDefault="00EB6527">
            <w:pPr>
              <w:rPr>
                <w:rFonts w:ascii="Consolas" w:hAnsi="Consolas"/>
              </w:rPr>
            </w:pPr>
            <w:r w:rsidRPr="003C0CAB">
              <w:rPr>
                <w:rFonts w:ascii="Consolas" w:hAnsi="Consolas"/>
              </w:rPr>
              <w:t>package</w:t>
            </w:r>
          </w:p>
        </w:tc>
        <w:tc>
          <w:tcPr>
            <w:tcW w:w="2226" w:type="dxa"/>
            <w:noWrap/>
            <w:hideMark/>
          </w:tcPr>
          <w:p w14:paraId="66068C0A" w14:textId="77777777" w:rsidR="00EB6527" w:rsidRPr="003C0CAB" w:rsidRDefault="00EB6527">
            <w:pPr>
              <w:rPr>
                <w:rFonts w:ascii="Consolas" w:hAnsi="Consolas"/>
              </w:rPr>
            </w:pPr>
            <w:r w:rsidRPr="003C0CAB">
              <w:rPr>
                <w:rFonts w:ascii="Consolas" w:hAnsi="Consolas"/>
              </w:rPr>
              <w:t>synchronized</w:t>
            </w:r>
          </w:p>
        </w:tc>
      </w:tr>
      <w:tr w:rsidR="00EB6527" w:rsidRPr="003C0CAB" w14:paraId="543FF4BE" w14:textId="77777777" w:rsidTr="00EB6527">
        <w:trPr>
          <w:trHeight w:val="247"/>
        </w:trPr>
        <w:tc>
          <w:tcPr>
            <w:tcW w:w="1583" w:type="dxa"/>
            <w:noWrap/>
            <w:hideMark/>
          </w:tcPr>
          <w:p w14:paraId="77A336C0" w14:textId="77777777" w:rsidR="00EB6527" w:rsidRPr="003C0CAB" w:rsidRDefault="00EB6527">
            <w:pPr>
              <w:rPr>
                <w:rFonts w:ascii="Consolas" w:hAnsi="Consolas"/>
              </w:rPr>
            </w:pPr>
            <w:r w:rsidRPr="003C0CAB">
              <w:rPr>
                <w:rFonts w:ascii="Consolas" w:hAnsi="Consolas"/>
              </w:rPr>
              <w:t>boolean</w:t>
            </w:r>
          </w:p>
        </w:tc>
        <w:tc>
          <w:tcPr>
            <w:tcW w:w="1712" w:type="dxa"/>
            <w:noWrap/>
            <w:hideMark/>
          </w:tcPr>
          <w:p w14:paraId="4B786A9F" w14:textId="77777777" w:rsidR="00EB6527" w:rsidRPr="003C0CAB" w:rsidRDefault="00EB6527">
            <w:pPr>
              <w:rPr>
                <w:rFonts w:ascii="Consolas" w:hAnsi="Consolas"/>
              </w:rPr>
            </w:pPr>
            <w:r w:rsidRPr="003C0CAB">
              <w:rPr>
                <w:rFonts w:ascii="Consolas" w:hAnsi="Consolas"/>
              </w:rPr>
              <w:t>do</w:t>
            </w:r>
          </w:p>
        </w:tc>
        <w:tc>
          <w:tcPr>
            <w:tcW w:w="2019" w:type="dxa"/>
            <w:noWrap/>
            <w:hideMark/>
          </w:tcPr>
          <w:p w14:paraId="659F2DCD" w14:textId="77777777" w:rsidR="00EB6527" w:rsidRPr="003C0CAB" w:rsidRDefault="00EB6527">
            <w:pPr>
              <w:rPr>
                <w:rFonts w:ascii="Consolas" w:hAnsi="Consolas"/>
              </w:rPr>
            </w:pPr>
            <w:r w:rsidRPr="003C0CAB">
              <w:rPr>
                <w:rFonts w:ascii="Consolas" w:hAnsi="Consolas"/>
              </w:rPr>
              <w:t>if</w:t>
            </w:r>
          </w:p>
        </w:tc>
        <w:tc>
          <w:tcPr>
            <w:tcW w:w="1738" w:type="dxa"/>
            <w:noWrap/>
            <w:hideMark/>
          </w:tcPr>
          <w:p w14:paraId="26ACFBB9" w14:textId="77777777" w:rsidR="00EB6527" w:rsidRPr="003C0CAB" w:rsidRDefault="00EB6527">
            <w:pPr>
              <w:rPr>
                <w:rFonts w:ascii="Consolas" w:hAnsi="Consolas"/>
              </w:rPr>
            </w:pPr>
            <w:r w:rsidRPr="003C0CAB">
              <w:rPr>
                <w:rFonts w:ascii="Consolas" w:hAnsi="Consolas"/>
              </w:rPr>
              <w:t>private</w:t>
            </w:r>
          </w:p>
        </w:tc>
        <w:tc>
          <w:tcPr>
            <w:tcW w:w="2226" w:type="dxa"/>
            <w:noWrap/>
            <w:hideMark/>
          </w:tcPr>
          <w:p w14:paraId="5541B169" w14:textId="77777777" w:rsidR="00EB6527" w:rsidRPr="003C0CAB" w:rsidRDefault="00EB6527">
            <w:pPr>
              <w:rPr>
                <w:rFonts w:ascii="Consolas" w:hAnsi="Consolas"/>
              </w:rPr>
            </w:pPr>
            <w:r w:rsidRPr="003C0CAB">
              <w:rPr>
                <w:rFonts w:ascii="Consolas" w:hAnsi="Consolas"/>
              </w:rPr>
              <w:t>this</w:t>
            </w:r>
          </w:p>
        </w:tc>
      </w:tr>
      <w:tr w:rsidR="00EB6527" w:rsidRPr="003C0CAB" w14:paraId="7D9ED775" w14:textId="77777777" w:rsidTr="00EB6527">
        <w:trPr>
          <w:trHeight w:val="247"/>
        </w:trPr>
        <w:tc>
          <w:tcPr>
            <w:tcW w:w="1583" w:type="dxa"/>
            <w:noWrap/>
            <w:hideMark/>
          </w:tcPr>
          <w:p w14:paraId="349CF092" w14:textId="77777777" w:rsidR="00EB6527" w:rsidRPr="003C0CAB" w:rsidRDefault="00EB6527">
            <w:pPr>
              <w:rPr>
                <w:rFonts w:ascii="Consolas" w:hAnsi="Consolas"/>
              </w:rPr>
            </w:pPr>
            <w:r w:rsidRPr="003C0CAB">
              <w:rPr>
                <w:rFonts w:ascii="Consolas" w:hAnsi="Consolas"/>
              </w:rPr>
              <w:t>break</w:t>
            </w:r>
          </w:p>
        </w:tc>
        <w:tc>
          <w:tcPr>
            <w:tcW w:w="1712" w:type="dxa"/>
            <w:noWrap/>
            <w:hideMark/>
          </w:tcPr>
          <w:p w14:paraId="03C5D8D3" w14:textId="77777777" w:rsidR="00EB6527" w:rsidRPr="003C0CAB" w:rsidRDefault="00EB6527">
            <w:pPr>
              <w:rPr>
                <w:rFonts w:ascii="Consolas" w:hAnsi="Consolas"/>
              </w:rPr>
            </w:pPr>
            <w:r w:rsidRPr="003C0CAB">
              <w:rPr>
                <w:rFonts w:ascii="Consolas" w:hAnsi="Consolas"/>
              </w:rPr>
              <w:t>double</w:t>
            </w:r>
          </w:p>
        </w:tc>
        <w:tc>
          <w:tcPr>
            <w:tcW w:w="2019" w:type="dxa"/>
            <w:noWrap/>
            <w:hideMark/>
          </w:tcPr>
          <w:p w14:paraId="581BCA94" w14:textId="77777777" w:rsidR="00EB6527" w:rsidRPr="003C0CAB" w:rsidRDefault="00EB6527">
            <w:pPr>
              <w:rPr>
                <w:rFonts w:ascii="Consolas" w:hAnsi="Consolas"/>
              </w:rPr>
            </w:pPr>
            <w:r w:rsidRPr="003C0CAB">
              <w:rPr>
                <w:rFonts w:ascii="Consolas" w:hAnsi="Consolas"/>
              </w:rPr>
              <w:t>implements</w:t>
            </w:r>
          </w:p>
        </w:tc>
        <w:tc>
          <w:tcPr>
            <w:tcW w:w="1738" w:type="dxa"/>
            <w:noWrap/>
            <w:hideMark/>
          </w:tcPr>
          <w:p w14:paraId="3D3764E2" w14:textId="77777777" w:rsidR="00EB6527" w:rsidRPr="003C0CAB" w:rsidRDefault="00EB6527">
            <w:pPr>
              <w:rPr>
                <w:rFonts w:ascii="Consolas" w:hAnsi="Consolas"/>
              </w:rPr>
            </w:pPr>
            <w:r w:rsidRPr="003C0CAB">
              <w:rPr>
                <w:rFonts w:ascii="Consolas" w:hAnsi="Consolas"/>
              </w:rPr>
              <w:t>protected</w:t>
            </w:r>
          </w:p>
        </w:tc>
        <w:tc>
          <w:tcPr>
            <w:tcW w:w="2226" w:type="dxa"/>
            <w:noWrap/>
            <w:hideMark/>
          </w:tcPr>
          <w:p w14:paraId="11261922" w14:textId="77777777" w:rsidR="00EB6527" w:rsidRPr="003C0CAB" w:rsidRDefault="00EB6527">
            <w:pPr>
              <w:rPr>
                <w:rFonts w:ascii="Consolas" w:hAnsi="Consolas"/>
              </w:rPr>
            </w:pPr>
            <w:r w:rsidRPr="003C0CAB">
              <w:rPr>
                <w:rFonts w:ascii="Consolas" w:hAnsi="Consolas"/>
              </w:rPr>
              <w:t>throw</w:t>
            </w:r>
          </w:p>
        </w:tc>
      </w:tr>
      <w:tr w:rsidR="00EB6527" w:rsidRPr="003C0CAB" w14:paraId="32A64103" w14:textId="77777777" w:rsidTr="00EB6527">
        <w:trPr>
          <w:trHeight w:val="247"/>
        </w:trPr>
        <w:tc>
          <w:tcPr>
            <w:tcW w:w="1583" w:type="dxa"/>
            <w:noWrap/>
            <w:hideMark/>
          </w:tcPr>
          <w:p w14:paraId="51BCA6DA" w14:textId="77777777" w:rsidR="00EB6527" w:rsidRPr="003C0CAB" w:rsidRDefault="00EB6527">
            <w:pPr>
              <w:rPr>
                <w:rFonts w:ascii="Consolas" w:hAnsi="Consolas"/>
              </w:rPr>
            </w:pPr>
            <w:r w:rsidRPr="003C0CAB">
              <w:rPr>
                <w:rFonts w:ascii="Consolas" w:hAnsi="Consolas"/>
              </w:rPr>
              <w:t>byte</w:t>
            </w:r>
          </w:p>
        </w:tc>
        <w:tc>
          <w:tcPr>
            <w:tcW w:w="1712" w:type="dxa"/>
            <w:noWrap/>
            <w:hideMark/>
          </w:tcPr>
          <w:p w14:paraId="4D59E312" w14:textId="77777777" w:rsidR="00EB6527" w:rsidRPr="003C0CAB" w:rsidRDefault="00EB6527">
            <w:pPr>
              <w:rPr>
                <w:rFonts w:ascii="Consolas" w:hAnsi="Consolas"/>
              </w:rPr>
            </w:pPr>
            <w:r w:rsidRPr="003C0CAB">
              <w:rPr>
                <w:rFonts w:ascii="Consolas" w:hAnsi="Consolas"/>
              </w:rPr>
              <w:t>else</w:t>
            </w:r>
          </w:p>
        </w:tc>
        <w:tc>
          <w:tcPr>
            <w:tcW w:w="2019" w:type="dxa"/>
            <w:noWrap/>
            <w:hideMark/>
          </w:tcPr>
          <w:p w14:paraId="0C68F645" w14:textId="77777777" w:rsidR="00EB6527" w:rsidRPr="003C0CAB" w:rsidRDefault="00EB6527">
            <w:pPr>
              <w:rPr>
                <w:rFonts w:ascii="Consolas" w:hAnsi="Consolas"/>
              </w:rPr>
            </w:pPr>
            <w:r w:rsidRPr="003C0CAB">
              <w:rPr>
                <w:rFonts w:ascii="Consolas" w:hAnsi="Consolas"/>
              </w:rPr>
              <w:t>import</w:t>
            </w:r>
          </w:p>
        </w:tc>
        <w:tc>
          <w:tcPr>
            <w:tcW w:w="1738" w:type="dxa"/>
            <w:noWrap/>
            <w:hideMark/>
          </w:tcPr>
          <w:p w14:paraId="31BC688B" w14:textId="77777777" w:rsidR="00EB6527" w:rsidRPr="003C0CAB" w:rsidRDefault="00EB6527">
            <w:pPr>
              <w:rPr>
                <w:rFonts w:ascii="Consolas" w:hAnsi="Consolas"/>
              </w:rPr>
            </w:pPr>
            <w:r w:rsidRPr="003C0CAB">
              <w:rPr>
                <w:rFonts w:ascii="Consolas" w:hAnsi="Consolas"/>
              </w:rPr>
              <w:t>public</w:t>
            </w:r>
          </w:p>
        </w:tc>
        <w:tc>
          <w:tcPr>
            <w:tcW w:w="2226" w:type="dxa"/>
            <w:noWrap/>
            <w:hideMark/>
          </w:tcPr>
          <w:p w14:paraId="24036E2C" w14:textId="77777777" w:rsidR="00EB6527" w:rsidRPr="003C0CAB" w:rsidRDefault="00EB6527">
            <w:pPr>
              <w:rPr>
                <w:rFonts w:ascii="Consolas" w:hAnsi="Consolas"/>
              </w:rPr>
            </w:pPr>
            <w:r w:rsidRPr="003C0CAB">
              <w:rPr>
                <w:rFonts w:ascii="Consolas" w:hAnsi="Consolas"/>
              </w:rPr>
              <w:t>throws</w:t>
            </w:r>
          </w:p>
        </w:tc>
      </w:tr>
      <w:tr w:rsidR="00EB6527" w:rsidRPr="003C0CAB" w14:paraId="5B10CBD7" w14:textId="77777777" w:rsidTr="00EB6527">
        <w:trPr>
          <w:trHeight w:val="247"/>
        </w:trPr>
        <w:tc>
          <w:tcPr>
            <w:tcW w:w="1583" w:type="dxa"/>
            <w:noWrap/>
            <w:hideMark/>
          </w:tcPr>
          <w:p w14:paraId="2F18DE51" w14:textId="77777777" w:rsidR="00EB6527" w:rsidRPr="003C0CAB" w:rsidRDefault="00EB6527">
            <w:pPr>
              <w:rPr>
                <w:rFonts w:ascii="Consolas" w:hAnsi="Consolas"/>
              </w:rPr>
            </w:pPr>
            <w:r w:rsidRPr="003C0CAB">
              <w:rPr>
                <w:rFonts w:ascii="Consolas" w:hAnsi="Consolas"/>
              </w:rPr>
              <w:t>case</w:t>
            </w:r>
          </w:p>
        </w:tc>
        <w:tc>
          <w:tcPr>
            <w:tcW w:w="1712" w:type="dxa"/>
            <w:noWrap/>
            <w:hideMark/>
          </w:tcPr>
          <w:p w14:paraId="6815952D" w14:textId="77777777" w:rsidR="00EB6527" w:rsidRPr="003C0CAB" w:rsidRDefault="00EB6527">
            <w:pPr>
              <w:rPr>
                <w:rFonts w:ascii="Consolas" w:hAnsi="Consolas"/>
                <w:b/>
                <w:bCs/>
              </w:rPr>
            </w:pPr>
            <w:r w:rsidRPr="003C0CAB">
              <w:rPr>
                <w:rFonts w:ascii="Consolas" w:hAnsi="Consolas"/>
                <w:b/>
                <w:bCs/>
              </w:rPr>
              <w:t>enum****</w:t>
            </w:r>
          </w:p>
        </w:tc>
        <w:tc>
          <w:tcPr>
            <w:tcW w:w="2019" w:type="dxa"/>
            <w:noWrap/>
            <w:hideMark/>
          </w:tcPr>
          <w:p w14:paraId="1F08D1B1" w14:textId="77777777" w:rsidR="00EB6527" w:rsidRPr="003C0CAB" w:rsidRDefault="00EB6527">
            <w:pPr>
              <w:rPr>
                <w:rFonts w:ascii="Consolas" w:hAnsi="Consolas"/>
              </w:rPr>
            </w:pPr>
            <w:r w:rsidRPr="003C0CAB">
              <w:rPr>
                <w:rFonts w:ascii="Consolas" w:hAnsi="Consolas"/>
              </w:rPr>
              <w:t>instanceof</w:t>
            </w:r>
          </w:p>
        </w:tc>
        <w:tc>
          <w:tcPr>
            <w:tcW w:w="1738" w:type="dxa"/>
            <w:noWrap/>
            <w:hideMark/>
          </w:tcPr>
          <w:p w14:paraId="30612DD2" w14:textId="77777777" w:rsidR="00EB6527" w:rsidRPr="003C0CAB" w:rsidRDefault="00EB6527">
            <w:pPr>
              <w:rPr>
                <w:rFonts w:ascii="Consolas" w:hAnsi="Consolas"/>
              </w:rPr>
            </w:pPr>
            <w:r w:rsidRPr="003C0CAB">
              <w:rPr>
                <w:rFonts w:ascii="Consolas" w:hAnsi="Consolas"/>
              </w:rPr>
              <w:t>return</w:t>
            </w:r>
          </w:p>
        </w:tc>
        <w:tc>
          <w:tcPr>
            <w:tcW w:w="2226" w:type="dxa"/>
            <w:noWrap/>
            <w:hideMark/>
          </w:tcPr>
          <w:p w14:paraId="1B27A5D0" w14:textId="77777777" w:rsidR="00EB6527" w:rsidRPr="003C0CAB" w:rsidRDefault="00EB6527">
            <w:pPr>
              <w:rPr>
                <w:rFonts w:ascii="Consolas" w:hAnsi="Consolas"/>
              </w:rPr>
            </w:pPr>
            <w:r w:rsidRPr="003C0CAB">
              <w:rPr>
                <w:rFonts w:ascii="Consolas" w:hAnsi="Consolas"/>
              </w:rPr>
              <w:t>transient</w:t>
            </w:r>
          </w:p>
        </w:tc>
      </w:tr>
      <w:tr w:rsidR="00EB6527" w:rsidRPr="003C0CAB" w14:paraId="5A2A5071" w14:textId="77777777" w:rsidTr="00EB6527">
        <w:trPr>
          <w:trHeight w:val="247"/>
        </w:trPr>
        <w:tc>
          <w:tcPr>
            <w:tcW w:w="1583" w:type="dxa"/>
            <w:noWrap/>
            <w:hideMark/>
          </w:tcPr>
          <w:p w14:paraId="2E68E88C" w14:textId="77777777" w:rsidR="00EB6527" w:rsidRPr="003C0CAB" w:rsidRDefault="00EB6527">
            <w:pPr>
              <w:rPr>
                <w:rFonts w:ascii="Consolas" w:hAnsi="Consolas"/>
              </w:rPr>
            </w:pPr>
            <w:r w:rsidRPr="003C0CAB">
              <w:rPr>
                <w:rFonts w:ascii="Consolas" w:hAnsi="Consolas"/>
              </w:rPr>
              <w:t>catch</w:t>
            </w:r>
          </w:p>
        </w:tc>
        <w:tc>
          <w:tcPr>
            <w:tcW w:w="1712" w:type="dxa"/>
            <w:noWrap/>
            <w:hideMark/>
          </w:tcPr>
          <w:p w14:paraId="09AE1CDA" w14:textId="77777777" w:rsidR="00EB6527" w:rsidRPr="003C0CAB" w:rsidRDefault="00EB6527">
            <w:pPr>
              <w:rPr>
                <w:rFonts w:ascii="Consolas" w:hAnsi="Consolas"/>
              </w:rPr>
            </w:pPr>
            <w:r w:rsidRPr="003C0CAB">
              <w:rPr>
                <w:rFonts w:ascii="Consolas" w:hAnsi="Consolas"/>
              </w:rPr>
              <w:t>extends</w:t>
            </w:r>
          </w:p>
        </w:tc>
        <w:tc>
          <w:tcPr>
            <w:tcW w:w="2019" w:type="dxa"/>
            <w:noWrap/>
            <w:hideMark/>
          </w:tcPr>
          <w:p w14:paraId="77959070" w14:textId="77777777" w:rsidR="00EB6527" w:rsidRPr="003C0CAB" w:rsidRDefault="00EB6527">
            <w:pPr>
              <w:rPr>
                <w:rFonts w:ascii="Consolas" w:hAnsi="Consolas"/>
              </w:rPr>
            </w:pPr>
            <w:r w:rsidRPr="003C0CAB">
              <w:rPr>
                <w:rFonts w:ascii="Consolas" w:hAnsi="Consolas"/>
              </w:rPr>
              <w:t>int</w:t>
            </w:r>
          </w:p>
        </w:tc>
        <w:tc>
          <w:tcPr>
            <w:tcW w:w="1738" w:type="dxa"/>
            <w:noWrap/>
            <w:hideMark/>
          </w:tcPr>
          <w:p w14:paraId="3FD31033" w14:textId="77777777" w:rsidR="00EB6527" w:rsidRPr="003C0CAB" w:rsidRDefault="00EB6527">
            <w:pPr>
              <w:rPr>
                <w:rFonts w:ascii="Consolas" w:hAnsi="Consolas"/>
              </w:rPr>
            </w:pPr>
            <w:r w:rsidRPr="003C0CAB">
              <w:rPr>
                <w:rFonts w:ascii="Consolas" w:hAnsi="Consolas"/>
              </w:rPr>
              <w:t>short</w:t>
            </w:r>
          </w:p>
        </w:tc>
        <w:tc>
          <w:tcPr>
            <w:tcW w:w="2226" w:type="dxa"/>
            <w:noWrap/>
            <w:hideMark/>
          </w:tcPr>
          <w:p w14:paraId="1F214394" w14:textId="77777777" w:rsidR="00EB6527" w:rsidRPr="003C0CAB" w:rsidRDefault="00EB6527">
            <w:pPr>
              <w:rPr>
                <w:rFonts w:ascii="Consolas" w:hAnsi="Consolas"/>
              </w:rPr>
            </w:pPr>
            <w:r w:rsidRPr="003C0CAB">
              <w:rPr>
                <w:rFonts w:ascii="Consolas" w:hAnsi="Consolas"/>
              </w:rPr>
              <w:t>try</w:t>
            </w:r>
          </w:p>
        </w:tc>
      </w:tr>
      <w:tr w:rsidR="00EB6527" w:rsidRPr="003C0CAB" w14:paraId="330963B1" w14:textId="77777777" w:rsidTr="00EB6527">
        <w:trPr>
          <w:trHeight w:val="247"/>
        </w:trPr>
        <w:tc>
          <w:tcPr>
            <w:tcW w:w="1583" w:type="dxa"/>
            <w:noWrap/>
            <w:hideMark/>
          </w:tcPr>
          <w:p w14:paraId="245CEA6D" w14:textId="77777777" w:rsidR="00EB6527" w:rsidRPr="003C0CAB" w:rsidRDefault="00EB6527">
            <w:pPr>
              <w:rPr>
                <w:rFonts w:ascii="Consolas" w:hAnsi="Consolas"/>
              </w:rPr>
            </w:pPr>
            <w:r w:rsidRPr="003C0CAB">
              <w:rPr>
                <w:rFonts w:ascii="Consolas" w:hAnsi="Consolas"/>
              </w:rPr>
              <w:t>char</w:t>
            </w:r>
          </w:p>
        </w:tc>
        <w:tc>
          <w:tcPr>
            <w:tcW w:w="1712" w:type="dxa"/>
            <w:noWrap/>
            <w:hideMark/>
          </w:tcPr>
          <w:p w14:paraId="1B9A163E" w14:textId="77777777" w:rsidR="00EB6527" w:rsidRPr="003C0CAB" w:rsidRDefault="00EB6527">
            <w:pPr>
              <w:rPr>
                <w:rFonts w:ascii="Consolas" w:hAnsi="Consolas"/>
              </w:rPr>
            </w:pPr>
            <w:r w:rsidRPr="003C0CAB">
              <w:rPr>
                <w:rFonts w:ascii="Consolas" w:hAnsi="Consolas"/>
              </w:rPr>
              <w:t>final</w:t>
            </w:r>
          </w:p>
        </w:tc>
        <w:tc>
          <w:tcPr>
            <w:tcW w:w="2019" w:type="dxa"/>
            <w:noWrap/>
            <w:hideMark/>
          </w:tcPr>
          <w:p w14:paraId="0153F64F" w14:textId="77777777" w:rsidR="00EB6527" w:rsidRPr="003C0CAB" w:rsidRDefault="00EB6527">
            <w:pPr>
              <w:rPr>
                <w:rFonts w:ascii="Consolas" w:hAnsi="Consolas"/>
              </w:rPr>
            </w:pPr>
            <w:r w:rsidRPr="003C0CAB">
              <w:rPr>
                <w:rFonts w:ascii="Consolas" w:hAnsi="Consolas"/>
              </w:rPr>
              <w:t>interface</w:t>
            </w:r>
          </w:p>
        </w:tc>
        <w:tc>
          <w:tcPr>
            <w:tcW w:w="1738" w:type="dxa"/>
            <w:noWrap/>
            <w:hideMark/>
          </w:tcPr>
          <w:p w14:paraId="0D1CE781" w14:textId="77777777" w:rsidR="00EB6527" w:rsidRPr="003C0CAB" w:rsidRDefault="00EB6527">
            <w:pPr>
              <w:rPr>
                <w:rFonts w:ascii="Consolas" w:hAnsi="Consolas"/>
              </w:rPr>
            </w:pPr>
            <w:r w:rsidRPr="003C0CAB">
              <w:rPr>
                <w:rFonts w:ascii="Consolas" w:hAnsi="Consolas"/>
              </w:rPr>
              <w:t>static</w:t>
            </w:r>
          </w:p>
        </w:tc>
        <w:tc>
          <w:tcPr>
            <w:tcW w:w="2226" w:type="dxa"/>
            <w:noWrap/>
            <w:hideMark/>
          </w:tcPr>
          <w:p w14:paraId="28E9F930" w14:textId="77777777" w:rsidR="00EB6527" w:rsidRPr="003C0CAB" w:rsidRDefault="00EB6527">
            <w:pPr>
              <w:rPr>
                <w:rFonts w:ascii="Consolas" w:hAnsi="Consolas"/>
              </w:rPr>
            </w:pPr>
            <w:r w:rsidRPr="003C0CAB">
              <w:rPr>
                <w:rFonts w:ascii="Consolas" w:hAnsi="Consolas"/>
              </w:rPr>
              <w:t>void</w:t>
            </w:r>
          </w:p>
        </w:tc>
      </w:tr>
      <w:tr w:rsidR="00EB6527" w:rsidRPr="003C0CAB" w14:paraId="2D70E441" w14:textId="77777777" w:rsidTr="00EB6527">
        <w:trPr>
          <w:trHeight w:val="247"/>
        </w:trPr>
        <w:tc>
          <w:tcPr>
            <w:tcW w:w="1583" w:type="dxa"/>
            <w:noWrap/>
            <w:hideMark/>
          </w:tcPr>
          <w:p w14:paraId="0A4256CE" w14:textId="77777777" w:rsidR="00EB6527" w:rsidRPr="003C0CAB" w:rsidRDefault="00EB6527">
            <w:pPr>
              <w:rPr>
                <w:rFonts w:ascii="Consolas" w:hAnsi="Consolas"/>
              </w:rPr>
            </w:pPr>
            <w:r w:rsidRPr="003C0CAB">
              <w:rPr>
                <w:rFonts w:ascii="Consolas" w:hAnsi="Consolas"/>
              </w:rPr>
              <w:t>class</w:t>
            </w:r>
          </w:p>
        </w:tc>
        <w:tc>
          <w:tcPr>
            <w:tcW w:w="1712" w:type="dxa"/>
            <w:noWrap/>
            <w:hideMark/>
          </w:tcPr>
          <w:p w14:paraId="2E08E255" w14:textId="77777777" w:rsidR="00EB6527" w:rsidRPr="003C0CAB" w:rsidRDefault="00EB6527">
            <w:pPr>
              <w:rPr>
                <w:rFonts w:ascii="Consolas" w:hAnsi="Consolas"/>
              </w:rPr>
            </w:pPr>
            <w:r w:rsidRPr="003C0CAB">
              <w:rPr>
                <w:rFonts w:ascii="Consolas" w:hAnsi="Consolas"/>
              </w:rPr>
              <w:t>finally</w:t>
            </w:r>
          </w:p>
        </w:tc>
        <w:tc>
          <w:tcPr>
            <w:tcW w:w="2019" w:type="dxa"/>
            <w:noWrap/>
            <w:hideMark/>
          </w:tcPr>
          <w:p w14:paraId="25DFAFA2" w14:textId="77777777" w:rsidR="00EB6527" w:rsidRPr="003C0CAB" w:rsidRDefault="00EB6527">
            <w:pPr>
              <w:rPr>
                <w:rFonts w:ascii="Consolas" w:hAnsi="Consolas"/>
              </w:rPr>
            </w:pPr>
            <w:r w:rsidRPr="003C0CAB">
              <w:rPr>
                <w:rFonts w:ascii="Consolas" w:hAnsi="Consolas"/>
              </w:rPr>
              <w:t>long</w:t>
            </w:r>
          </w:p>
        </w:tc>
        <w:tc>
          <w:tcPr>
            <w:tcW w:w="1738" w:type="dxa"/>
            <w:noWrap/>
            <w:hideMark/>
          </w:tcPr>
          <w:p w14:paraId="1161A665" w14:textId="77777777" w:rsidR="00EB6527" w:rsidRPr="003C0CAB" w:rsidRDefault="00EB6527">
            <w:pPr>
              <w:rPr>
                <w:rFonts w:ascii="Consolas" w:hAnsi="Consolas"/>
                <w:b/>
                <w:bCs/>
              </w:rPr>
            </w:pPr>
            <w:r w:rsidRPr="003C0CAB">
              <w:rPr>
                <w:rFonts w:ascii="Consolas" w:hAnsi="Consolas"/>
                <w:b/>
                <w:bCs/>
              </w:rPr>
              <w:t>strictfp**</w:t>
            </w:r>
          </w:p>
        </w:tc>
        <w:tc>
          <w:tcPr>
            <w:tcW w:w="2226" w:type="dxa"/>
            <w:noWrap/>
            <w:hideMark/>
          </w:tcPr>
          <w:p w14:paraId="6A3925ED" w14:textId="77777777" w:rsidR="00EB6527" w:rsidRPr="003C0CAB" w:rsidRDefault="00EB6527">
            <w:pPr>
              <w:rPr>
                <w:rFonts w:ascii="Consolas" w:hAnsi="Consolas"/>
              </w:rPr>
            </w:pPr>
            <w:r w:rsidRPr="003C0CAB">
              <w:rPr>
                <w:rFonts w:ascii="Consolas" w:hAnsi="Consolas"/>
              </w:rPr>
              <w:t>volatile</w:t>
            </w:r>
          </w:p>
        </w:tc>
      </w:tr>
      <w:tr w:rsidR="00EB6527" w:rsidRPr="00EB6527" w14:paraId="07937BF5" w14:textId="77777777" w:rsidTr="00EB6527">
        <w:trPr>
          <w:trHeight w:val="247"/>
        </w:trPr>
        <w:tc>
          <w:tcPr>
            <w:tcW w:w="1583" w:type="dxa"/>
            <w:noWrap/>
            <w:hideMark/>
          </w:tcPr>
          <w:p w14:paraId="5EF16A07" w14:textId="77777777" w:rsidR="00EB6527" w:rsidRPr="003C0CAB" w:rsidRDefault="00EB6527">
            <w:pPr>
              <w:rPr>
                <w:rFonts w:ascii="Consolas" w:hAnsi="Consolas"/>
              </w:rPr>
            </w:pPr>
            <w:r w:rsidRPr="003C0CAB">
              <w:rPr>
                <w:rFonts w:ascii="Consolas" w:hAnsi="Consolas"/>
              </w:rPr>
              <w:t>const*</w:t>
            </w:r>
          </w:p>
        </w:tc>
        <w:tc>
          <w:tcPr>
            <w:tcW w:w="1712" w:type="dxa"/>
            <w:noWrap/>
            <w:hideMark/>
          </w:tcPr>
          <w:p w14:paraId="6E7D7544" w14:textId="77777777" w:rsidR="00EB6527" w:rsidRPr="003C0CAB" w:rsidRDefault="00EB6527">
            <w:pPr>
              <w:rPr>
                <w:rFonts w:ascii="Consolas" w:hAnsi="Consolas"/>
              </w:rPr>
            </w:pPr>
            <w:r w:rsidRPr="003C0CAB">
              <w:rPr>
                <w:rFonts w:ascii="Consolas" w:hAnsi="Consolas"/>
              </w:rPr>
              <w:t>float</w:t>
            </w:r>
          </w:p>
        </w:tc>
        <w:tc>
          <w:tcPr>
            <w:tcW w:w="2019" w:type="dxa"/>
            <w:noWrap/>
            <w:hideMark/>
          </w:tcPr>
          <w:p w14:paraId="5E08B307" w14:textId="77777777" w:rsidR="00EB6527" w:rsidRPr="003C0CAB" w:rsidRDefault="00EB6527">
            <w:pPr>
              <w:rPr>
                <w:rFonts w:ascii="Consolas" w:hAnsi="Consolas"/>
              </w:rPr>
            </w:pPr>
            <w:r w:rsidRPr="003C0CAB">
              <w:rPr>
                <w:rFonts w:ascii="Consolas" w:hAnsi="Consolas"/>
              </w:rPr>
              <w:t>native</w:t>
            </w:r>
          </w:p>
        </w:tc>
        <w:tc>
          <w:tcPr>
            <w:tcW w:w="1738" w:type="dxa"/>
            <w:noWrap/>
            <w:hideMark/>
          </w:tcPr>
          <w:p w14:paraId="0EC9012B" w14:textId="77777777" w:rsidR="00EB6527" w:rsidRPr="003C0CAB" w:rsidRDefault="00EB6527">
            <w:pPr>
              <w:rPr>
                <w:rFonts w:ascii="Consolas" w:hAnsi="Consolas"/>
              </w:rPr>
            </w:pPr>
            <w:r w:rsidRPr="003C0CAB">
              <w:rPr>
                <w:rFonts w:ascii="Consolas" w:hAnsi="Consolas"/>
              </w:rPr>
              <w:t>super</w:t>
            </w:r>
          </w:p>
        </w:tc>
        <w:tc>
          <w:tcPr>
            <w:tcW w:w="2226" w:type="dxa"/>
            <w:noWrap/>
            <w:hideMark/>
          </w:tcPr>
          <w:p w14:paraId="503E7821" w14:textId="77777777" w:rsidR="00EB6527" w:rsidRPr="0074052B" w:rsidRDefault="00EB6527">
            <w:pPr>
              <w:rPr>
                <w:rFonts w:ascii="Consolas" w:hAnsi="Consolas"/>
              </w:rPr>
            </w:pPr>
            <w:r w:rsidRPr="003C0CAB">
              <w:rPr>
                <w:rFonts w:ascii="Consolas" w:hAnsi="Consolas"/>
              </w:rPr>
              <w:t>while</w:t>
            </w:r>
          </w:p>
        </w:tc>
      </w:tr>
    </w:tbl>
    <w:p w14:paraId="301CEAEA" w14:textId="77777777" w:rsidR="00EB6527" w:rsidRPr="00C04E2F" w:rsidRDefault="00EB6527" w:rsidP="00EB6527">
      <w:pPr>
        <w:pStyle w:val="Output"/>
        <w:rPr>
          <w:sz w:val="14"/>
          <w:szCs w:val="18"/>
        </w:rPr>
      </w:pPr>
      <w:r>
        <w:fldChar w:fldCharType="end"/>
      </w:r>
      <w:r w:rsidRPr="00C04E2F">
        <w:rPr>
          <w:sz w:val="14"/>
          <w:szCs w:val="18"/>
        </w:rPr>
        <w:t>*</w:t>
      </w:r>
      <w:r w:rsidRPr="00C04E2F">
        <w:rPr>
          <w:sz w:val="14"/>
          <w:szCs w:val="18"/>
        </w:rPr>
        <w:tab/>
        <w:t xml:space="preserve"> </w:t>
      </w:r>
      <w:r w:rsidRPr="00C04E2F">
        <w:rPr>
          <w:sz w:val="14"/>
          <w:szCs w:val="18"/>
        </w:rPr>
        <w:tab/>
        <w:t>not used</w:t>
      </w:r>
    </w:p>
    <w:p w14:paraId="606CDDC9" w14:textId="77777777" w:rsidR="00EB6527" w:rsidRPr="00C04E2F" w:rsidRDefault="00EB6527" w:rsidP="00EB6527">
      <w:pPr>
        <w:pStyle w:val="Output"/>
        <w:rPr>
          <w:sz w:val="14"/>
          <w:szCs w:val="18"/>
        </w:rPr>
      </w:pPr>
      <w:r w:rsidRPr="00C04E2F">
        <w:rPr>
          <w:sz w:val="14"/>
          <w:szCs w:val="18"/>
        </w:rPr>
        <w:t>**</w:t>
      </w:r>
      <w:r w:rsidRPr="00C04E2F">
        <w:rPr>
          <w:sz w:val="14"/>
          <w:szCs w:val="18"/>
        </w:rPr>
        <w:tab/>
        <w:t xml:space="preserve"> </w:t>
      </w:r>
      <w:r w:rsidRPr="00C04E2F">
        <w:rPr>
          <w:sz w:val="14"/>
          <w:szCs w:val="18"/>
        </w:rPr>
        <w:tab/>
        <w:t>added in 1.2</w:t>
      </w:r>
    </w:p>
    <w:p w14:paraId="4B854C7F" w14:textId="77777777" w:rsidR="00EB6527" w:rsidRPr="00C04E2F" w:rsidRDefault="00EB6527" w:rsidP="00EB6527">
      <w:pPr>
        <w:pStyle w:val="Output"/>
        <w:rPr>
          <w:sz w:val="14"/>
          <w:szCs w:val="18"/>
        </w:rPr>
      </w:pPr>
      <w:r w:rsidRPr="00C04E2F">
        <w:rPr>
          <w:sz w:val="14"/>
          <w:szCs w:val="18"/>
        </w:rPr>
        <w:t>***</w:t>
      </w:r>
      <w:r w:rsidRPr="00C04E2F">
        <w:rPr>
          <w:sz w:val="14"/>
          <w:szCs w:val="18"/>
        </w:rPr>
        <w:tab/>
        <w:t xml:space="preserve"> </w:t>
      </w:r>
      <w:r w:rsidRPr="00C04E2F">
        <w:rPr>
          <w:sz w:val="14"/>
          <w:szCs w:val="18"/>
        </w:rPr>
        <w:tab/>
        <w:t>added in 1.4</w:t>
      </w:r>
    </w:p>
    <w:p w14:paraId="1281AE58" w14:textId="53D4943B" w:rsidR="00EB6527" w:rsidRPr="00C04E2F" w:rsidRDefault="00EB6527" w:rsidP="00EB6527">
      <w:pPr>
        <w:pStyle w:val="Output"/>
        <w:rPr>
          <w:sz w:val="14"/>
          <w:szCs w:val="18"/>
        </w:rPr>
      </w:pPr>
      <w:r w:rsidRPr="00C04E2F">
        <w:rPr>
          <w:sz w:val="14"/>
          <w:szCs w:val="18"/>
        </w:rPr>
        <w:t>****</w:t>
      </w:r>
      <w:r w:rsidRPr="00C04E2F">
        <w:rPr>
          <w:sz w:val="14"/>
          <w:szCs w:val="18"/>
        </w:rPr>
        <w:tab/>
        <w:t xml:space="preserve"> </w:t>
      </w:r>
      <w:r w:rsidRPr="00C04E2F">
        <w:rPr>
          <w:sz w:val="14"/>
          <w:szCs w:val="18"/>
        </w:rPr>
        <w:tab/>
        <w:t>added in 5.0</w:t>
      </w:r>
    </w:p>
    <w:p w14:paraId="65389EE5" w14:textId="77777777" w:rsidR="003C7394" w:rsidRPr="003C7394" w:rsidRDefault="003C7394" w:rsidP="00C04E2F">
      <w:pPr>
        <w:spacing w:line="240" w:lineRule="auto"/>
        <w:ind w:left="360"/>
        <w:rPr>
          <w:vanish/>
        </w:rPr>
      </w:pPr>
    </w:p>
    <w:p w14:paraId="3D90A5BE" w14:textId="77777777" w:rsidR="008D3D37" w:rsidRDefault="008D3D37" w:rsidP="00E062BA">
      <w:pPr>
        <w:ind w:left="360"/>
      </w:pPr>
    </w:p>
    <w:p w14:paraId="71332DC2" w14:textId="77777777" w:rsidR="00684CEE" w:rsidRDefault="00684CEE" w:rsidP="00684CEE">
      <w:pPr>
        <w:pStyle w:val="Heading2"/>
      </w:pPr>
      <w:bookmarkStart w:id="7" w:name="_Toc94350590"/>
      <w:r>
        <w:t>Comments</w:t>
      </w:r>
      <w:bookmarkEnd w:id="7"/>
      <w:r>
        <w:t xml:space="preserve"> </w:t>
      </w:r>
    </w:p>
    <w:p w14:paraId="2C7D0CB0" w14:textId="7B2F2DC3" w:rsidR="00EF7F19" w:rsidRPr="00480152" w:rsidRDefault="00EF7F19" w:rsidP="00C04E2F">
      <w:pPr>
        <w:spacing w:line="240" w:lineRule="auto"/>
        <w:ind w:left="360"/>
        <w:rPr>
          <w:rFonts w:ascii="Consolas" w:hAnsi="Consolas"/>
          <w:color w:val="00B050"/>
        </w:rPr>
      </w:pPr>
      <w:r w:rsidRPr="00480152">
        <w:rPr>
          <w:rFonts w:ascii="Consolas" w:hAnsi="Consolas"/>
          <w:color w:val="00B050"/>
        </w:rPr>
        <w:t>// </w:t>
      </w:r>
      <w:r>
        <w:rPr>
          <w:rFonts w:ascii="Consolas" w:hAnsi="Consolas"/>
          <w:i/>
          <w:iCs/>
          <w:color w:val="00B050"/>
        </w:rPr>
        <w:t xml:space="preserve">Single Line Comment </w:t>
      </w:r>
    </w:p>
    <w:p w14:paraId="545C7DCC" w14:textId="77777777" w:rsidR="00EF7F19" w:rsidRPr="00684CEE" w:rsidRDefault="00EF7F19" w:rsidP="00EF7F19">
      <w:pPr>
        <w:ind w:left="360"/>
      </w:pPr>
      <w:r w:rsidRPr="00684CEE">
        <w:t>The compiler ignores everything from // to the end of the line</w:t>
      </w:r>
    </w:p>
    <w:p w14:paraId="1C6D69B5" w14:textId="77777777" w:rsidR="00EF7F19" w:rsidRDefault="00EF7F19" w:rsidP="00684CEE">
      <w:pPr>
        <w:ind w:left="360"/>
        <w:rPr>
          <w:rFonts w:ascii="Consolas" w:hAnsi="Consolas"/>
          <w:color w:val="00B050"/>
        </w:rPr>
      </w:pPr>
    </w:p>
    <w:p w14:paraId="536F4D1B" w14:textId="36682248" w:rsidR="00684CEE" w:rsidRPr="00480152" w:rsidRDefault="00684CEE" w:rsidP="00C04E2F">
      <w:pPr>
        <w:spacing w:line="240" w:lineRule="auto"/>
        <w:ind w:left="360"/>
        <w:rPr>
          <w:rFonts w:ascii="Consolas" w:hAnsi="Consolas"/>
          <w:color w:val="00B050"/>
        </w:rPr>
      </w:pPr>
      <w:r w:rsidRPr="00480152">
        <w:rPr>
          <w:rFonts w:ascii="Consolas" w:hAnsi="Consolas"/>
          <w:color w:val="00B050"/>
        </w:rPr>
        <w:t>/* </w:t>
      </w:r>
      <w:r w:rsidR="00EF7F19">
        <w:rPr>
          <w:rFonts w:ascii="Consolas" w:hAnsi="Consolas"/>
          <w:i/>
          <w:iCs/>
          <w:color w:val="00B050"/>
        </w:rPr>
        <w:t xml:space="preserve">Multi line comment </w:t>
      </w:r>
      <w:r w:rsidRPr="00480152">
        <w:rPr>
          <w:rFonts w:ascii="Consolas" w:hAnsi="Consolas"/>
          <w:color w:val="00B050"/>
        </w:rPr>
        <w:t>*/</w:t>
      </w:r>
    </w:p>
    <w:p w14:paraId="6FEDF8B8" w14:textId="48D2D5AC" w:rsidR="00684CEE" w:rsidRDefault="00684CEE" w:rsidP="00684CEE">
      <w:pPr>
        <w:ind w:left="360"/>
      </w:pPr>
      <w:r w:rsidRPr="00684CEE">
        <w:t>The compiler ignores everything from /* to */.</w:t>
      </w:r>
    </w:p>
    <w:p w14:paraId="5B5BFC60" w14:textId="77777777" w:rsidR="0093329F" w:rsidRPr="00684CEE" w:rsidRDefault="0093329F" w:rsidP="00684CEE">
      <w:pPr>
        <w:ind w:left="360"/>
      </w:pPr>
    </w:p>
    <w:p w14:paraId="176BAAF9" w14:textId="77777777" w:rsidR="00684CEE" w:rsidRPr="00480152" w:rsidRDefault="00684CEE" w:rsidP="00684CEE">
      <w:pPr>
        <w:ind w:left="360"/>
        <w:rPr>
          <w:rFonts w:ascii="Consolas" w:hAnsi="Consolas"/>
          <w:color w:val="00B050"/>
        </w:rPr>
      </w:pPr>
      <w:r w:rsidRPr="00480152">
        <w:rPr>
          <w:rFonts w:ascii="Consolas" w:hAnsi="Consolas"/>
          <w:color w:val="00B050"/>
        </w:rPr>
        <w:t>/** </w:t>
      </w:r>
      <w:r w:rsidRPr="00480152">
        <w:rPr>
          <w:rFonts w:ascii="Consolas" w:hAnsi="Consolas"/>
          <w:i/>
          <w:iCs/>
          <w:color w:val="00B050"/>
        </w:rPr>
        <w:t>documentation</w:t>
      </w:r>
      <w:r w:rsidRPr="00480152">
        <w:rPr>
          <w:rFonts w:ascii="Consolas" w:hAnsi="Consolas"/>
          <w:color w:val="00B050"/>
        </w:rPr>
        <w:t> */</w:t>
      </w:r>
    </w:p>
    <w:p w14:paraId="30A98AF2" w14:textId="0826A6E2" w:rsidR="003C7394" w:rsidRDefault="00684CEE" w:rsidP="00E062BA">
      <w:pPr>
        <w:ind w:left="360"/>
      </w:pPr>
      <w:r w:rsidRPr="00684CEE">
        <w:t>This indicates a documentation comment (</w:t>
      </w:r>
      <w:r w:rsidRPr="00684CEE">
        <w:rPr>
          <w:i/>
          <w:iCs/>
        </w:rPr>
        <w:t>doc comment</w:t>
      </w:r>
      <w:r w:rsidRPr="00684CEE">
        <w:t>, for short). The compiler ignores this kind of comment, just like it ignores comments that use /* and */. The </w:t>
      </w:r>
      <w:r w:rsidRPr="0052746B">
        <w:rPr>
          <w:b/>
          <w:bCs/>
          <w:color w:val="00B050"/>
        </w:rPr>
        <w:t>javadoc</w:t>
      </w:r>
      <w:r w:rsidRPr="0052746B">
        <w:rPr>
          <w:color w:val="00B050"/>
        </w:rPr>
        <w:t> </w:t>
      </w:r>
      <w:r w:rsidRPr="00684CEE">
        <w:t xml:space="preserve">tool uses doc comments when preparing automatically generated documentation. </w:t>
      </w:r>
    </w:p>
    <w:p w14:paraId="1F3D6ED0" w14:textId="584392F6" w:rsidR="00C04E2F" w:rsidRPr="00C04E2F" w:rsidRDefault="00C04E2F" w:rsidP="00C04E2F">
      <w:pPr>
        <w:pStyle w:val="Output"/>
        <w:ind w:left="360"/>
      </w:pPr>
      <w:r w:rsidRPr="00B20FA1">
        <w:rPr>
          <w:color w:val="0000FF"/>
        </w:rPr>
        <w:t xml:space="preserve">javadoc </w:t>
      </w:r>
      <w:r>
        <w:t>&lt;</w:t>
      </w:r>
      <w:r w:rsidRPr="00C04E2F">
        <w:t>file_name</w:t>
      </w:r>
      <w:r>
        <w:t>&gt;</w:t>
      </w:r>
      <w:r w:rsidRPr="00C04E2F">
        <w:t xml:space="preserve"> or </w:t>
      </w:r>
      <w:r w:rsidRPr="00B20FA1">
        <w:rPr>
          <w:color w:val="0000FF"/>
        </w:rPr>
        <w:t xml:space="preserve">javadoc </w:t>
      </w:r>
      <w:r>
        <w:t>&lt;</w:t>
      </w:r>
      <w:r w:rsidRPr="00C04E2F">
        <w:t>package_name</w:t>
      </w:r>
      <w:r>
        <w:t xml:space="preserve">&gt; or </w:t>
      </w:r>
      <w:r w:rsidRPr="00B20FA1">
        <w:rPr>
          <w:color w:val="0000FF"/>
        </w:rPr>
        <w:t xml:space="preserve">javadoc </w:t>
      </w:r>
      <w:r w:rsidRPr="00C04E2F">
        <w:t>*.java</w:t>
      </w:r>
    </w:p>
    <w:p w14:paraId="4DDCF049" w14:textId="77777777" w:rsidR="003266DF" w:rsidRDefault="003266DF" w:rsidP="00E062BA">
      <w:pPr>
        <w:ind w:left="360"/>
      </w:pPr>
    </w:p>
    <w:p w14:paraId="73444213" w14:textId="77777777" w:rsidR="00E062BA" w:rsidRDefault="00E062BA" w:rsidP="008D3D37">
      <w:pPr>
        <w:pStyle w:val="Heading2"/>
      </w:pPr>
      <w:bookmarkStart w:id="8" w:name="_Toc94350591"/>
      <w:r>
        <w:t>Datatypes</w:t>
      </w:r>
      <w:bookmarkEnd w:id="8"/>
    </w:p>
    <w:tbl>
      <w:tblPr>
        <w:tblW w:w="9286" w:type="dxa"/>
        <w:tblLook w:val="04A0" w:firstRow="1" w:lastRow="0" w:firstColumn="1" w:lastColumn="0" w:noHBand="0" w:noVBand="1"/>
      </w:tblPr>
      <w:tblGrid>
        <w:gridCol w:w="2917"/>
        <w:gridCol w:w="3163"/>
        <w:gridCol w:w="3206"/>
      </w:tblGrid>
      <w:tr w:rsidR="00EB6527" w:rsidRPr="00EB6527" w14:paraId="60277620" w14:textId="77777777" w:rsidTr="003266DF">
        <w:trPr>
          <w:trHeight w:val="244"/>
        </w:trPr>
        <w:tc>
          <w:tcPr>
            <w:tcW w:w="2917" w:type="dxa"/>
            <w:tcBorders>
              <w:top w:val="single" w:sz="8" w:space="0" w:color="0D0D0D"/>
              <w:left w:val="single" w:sz="8" w:space="0" w:color="0D0D0D"/>
              <w:bottom w:val="single" w:sz="8" w:space="0" w:color="0D0D0D"/>
              <w:right w:val="single" w:sz="8" w:space="0" w:color="0D0D0D"/>
            </w:tcBorders>
            <w:shd w:val="clear" w:color="000000" w:fill="002060"/>
            <w:vAlign w:val="center"/>
            <w:hideMark/>
          </w:tcPr>
          <w:p w14:paraId="52A96CEE" w14:textId="77777777" w:rsidR="00EB6527" w:rsidRPr="00EB6527" w:rsidRDefault="00EB6527" w:rsidP="003266DF">
            <w:pPr>
              <w:ind w:firstLineChars="100" w:firstLine="201"/>
              <w:rPr>
                <w:rFonts w:eastAsia="Times New Roman" w:cs="Segoe UI"/>
                <w:b/>
                <w:bCs/>
                <w:color w:val="FFFFFF"/>
                <w:lang w:eastAsia="en-US"/>
              </w:rPr>
            </w:pPr>
            <w:r w:rsidRPr="00EB6527">
              <w:rPr>
                <w:rFonts w:eastAsia="Times New Roman" w:cs="Segoe UI"/>
                <w:b/>
                <w:bCs/>
                <w:color w:val="FFFFFF" w:themeColor="background1"/>
                <w:lang w:eastAsia="en-US"/>
              </w:rPr>
              <w:t>Data Type</w:t>
            </w:r>
          </w:p>
        </w:tc>
        <w:tc>
          <w:tcPr>
            <w:tcW w:w="3163" w:type="dxa"/>
            <w:tcBorders>
              <w:top w:val="single" w:sz="8" w:space="0" w:color="0D0D0D"/>
              <w:left w:val="nil"/>
              <w:bottom w:val="single" w:sz="8" w:space="0" w:color="0D0D0D"/>
              <w:right w:val="single" w:sz="8" w:space="0" w:color="0D0D0D"/>
            </w:tcBorders>
            <w:shd w:val="clear" w:color="000000" w:fill="002060"/>
            <w:vAlign w:val="center"/>
            <w:hideMark/>
          </w:tcPr>
          <w:p w14:paraId="48C4BC54" w14:textId="77777777" w:rsidR="00EB6527" w:rsidRPr="00EB6527" w:rsidRDefault="00EB6527" w:rsidP="003266DF">
            <w:pPr>
              <w:rPr>
                <w:rFonts w:eastAsia="Times New Roman" w:cs="Segoe UI"/>
                <w:b/>
                <w:bCs/>
                <w:color w:val="FFFFFF"/>
                <w:lang w:eastAsia="en-US"/>
              </w:rPr>
            </w:pPr>
            <w:r w:rsidRPr="00EB6527">
              <w:rPr>
                <w:rFonts w:eastAsia="Times New Roman" w:cs="Segoe UI"/>
                <w:b/>
                <w:bCs/>
                <w:color w:val="FFFFFF" w:themeColor="background1"/>
                <w:lang w:eastAsia="en-US"/>
              </w:rPr>
              <w:t>Default Value</w:t>
            </w:r>
          </w:p>
        </w:tc>
        <w:tc>
          <w:tcPr>
            <w:tcW w:w="3206" w:type="dxa"/>
            <w:tcBorders>
              <w:top w:val="single" w:sz="8" w:space="0" w:color="0D0D0D"/>
              <w:left w:val="nil"/>
              <w:bottom w:val="single" w:sz="8" w:space="0" w:color="0D0D0D"/>
              <w:right w:val="single" w:sz="8" w:space="0" w:color="0D0D0D"/>
            </w:tcBorders>
            <w:shd w:val="clear" w:color="000000" w:fill="002060"/>
            <w:vAlign w:val="center"/>
            <w:hideMark/>
          </w:tcPr>
          <w:p w14:paraId="3E79C280" w14:textId="77777777" w:rsidR="00EB6527" w:rsidRPr="00EB6527" w:rsidRDefault="00EB6527" w:rsidP="003266DF">
            <w:pPr>
              <w:ind w:firstLineChars="100" w:firstLine="201"/>
              <w:rPr>
                <w:rFonts w:eastAsia="Times New Roman" w:cs="Segoe UI"/>
                <w:b/>
                <w:bCs/>
                <w:color w:val="FFFFFF"/>
                <w:lang w:eastAsia="en-US"/>
              </w:rPr>
            </w:pPr>
            <w:r w:rsidRPr="00EB6527">
              <w:rPr>
                <w:rFonts w:eastAsia="Times New Roman" w:cs="Segoe UI"/>
                <w:b/>
                <w:bCs/>
                <w:color w:val="FFFFFF" w:themeColor="background1"/>
                <w:lang w:eastAsia="en-US"/>
              </w:rPr>
              <w:t>Default size</w:t>
            </w:r>
          </w:p>
        </w:tc>
      </w:tr>
      <w:tr w:rsidR="00EB6527" w:rsidRPr="00EB6527" w14:paraId="6BFD9794" w14:textId="77777777" w:rsidTr="003266DF">
        <w:trPr>
          <w:trHeight w:val="244"/>
        </w:trPr>
        <w:tc>
          <w:tcPr>
            <w:tcW w:w="2917" w:type="dxa"/>
            <w:tcBorders>
              <w:top w:val="nil"/>
              <w:left w:val="single" w:sz="8" w:space="0" w:color="0D0D0D"/>
              <w:bottom w:val="single" w:sz="8" w:space="0" w:color="0D0D0D"/>
              <w:right w:val="single" w:sz="8" w:space="0" w:color="0D0D0D"/>
            </w:tcBorders>
            <w:shd w:val="clear" w:color="auto" w:fill="auto"/>
            <w:vAlign w:val="center"/>
            <w:hideMark/>
          </w:tcPr>
          <w:p w14:paraId="64EB8A5B" w14:textId="77777777" w:rsidR="00EB6527" w:rsidRPr="00EB6527" w:rsidRDefault="00EB6527" w:rsidP="003266DF">
            <w:pPr>
              <w:rPr>
                <w:rFonts w:ascii="Consolas" w:eastAsia="Times New Roman" w:hAnsi="Consolas" w:cs="Calibri"/>
                <w:color w:val="FF158A"/>
                <w:lang w:eastAsia="en-US"/>
              </w:rPr>
            </w:pPr>
            <w:r w:rsidRPr="00EB6527">
              <w:rPr>
                <w:rFonts w:ascii="Consolas" w:eastAsia="Times New Roman" w:hAnsi="Consolas" w:cs="Calibri"/>
                <w:color w:val="FF158A"/>
                <w:lang w:eastAsia="en-US"/>
              </w:rPr>
              <w:t>Boolean</w:t>
            </w:r>
          </w:p>
        </w:tc>
        <w:tc>
          <w:tcPr>
            <w:tcW w:w="3163" w:type="dxa"/>
            <w:tcBorders>
              <w:top w:val="nil"/>
              <w:left w:val="nil"/>
              <w:bottom w:val="single" w:sz="8" w:space="0" w:color="0D0D0D"/>
              <w:right w:val="single" w:sz="8" w:space="0" w:color="0D0D0D"/>
            </w:tcBorders>
            <w:shd w:val="clear" w:color="auto" w:fill="auto"/>
            <w:vAlign w:val="center"/>
            <w:hideMark/>
          </w:tcPr>
          <w:p w14:paraId="3B27B201"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FALSE</w:t>
            </w:r>
          </w:p>
        </w:tc>
        <w:tc>
          <w:tcPr>
            <w:tcW w:w="3206" w:type="dxa"/>
            <w:tcBorders>
              <w:top w:val="nil"/>
              <w:left w:val="nil"/>
              <w:bottom w:val="single" w:sz="8" w:space="0" w:color="0D0D0D"/>
              <w:right w:val="single" w:sz="8" w:space="0" w:color="0D0D0D"/>
            </w:tcBorders>
            <w:shd w:val="clear" w:color="auto" w:fill="auto"/>
            <w:vAlign w:val="center"/>
            <w:hideMark/>
          </w:tcPr>
          <w:p w14:paraId="7CE4AE3F"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1 bit</w:t>
            </w:r>
          </w:p>
        </w:tc>
      </w:tr>
      <w:tr w:rsidR="00EB6527" w:rsidRPr="00EB6527" w14:paraId="013F1DDC" w14:textId="77777777" w:rsidTr="003266DF">
        <w:trPr>
          <w:trHeight w:val="244"/>
        </w:trPr>
        <w:tc>
          <w:tcPr>
            <w:tcW w:w="2917" w:type="dxa"/>
            <w:tcBorders>
              <w:top w:val="nil"/>
              <w:left w:val="single" w:sz="8" w:space="0" w:color="0D0D0D"/>
              <w:bottom w:val="single" w:sz="8" w:space="0" w:color="0D0D0D"/>
              <w:right w:val="single" w:sz="8" w:space="0" w:color="0D0D0D"/>
            </w:tcBorders>
            <w:shd w:val="clear" w:color="auto" w:fill="auto"/>
            <w:vAlign w:val="center"/>
            <w:hideMark/>
          </w:tcPr>
          <w:p w14:paraId="7AACE9CB" w14:textId="77777777" w:rsidR="00EB6527" w:rsidRPr="00EB6527" w:rsidRDefault="00EB6527" w:rsidP="003266DF">
            <w:pPr>
              <w:rPr>
                <w:rFonts w:ascii="Consolas" w:eastAsia="Times New Roman" w:hAnsi="Consolas" w:cs="Calibri"/>
                <w:color w:val="FF158A"/>
                <w:lang w:eastAsia="en-US"/>
              </w:rPr>
            </w:pPr>
            <w:r w:rsidRPr="00EB6527">
              <w:rPr>
                <w:rFonts w:ascii="Consolas" w:eastAsia="Times New Roman" w:hAnsi="Consolas" w:cs="Calibri"/>
                <w:color w:val="FF158A"/>
                <w:lang w:eastAsia="en-US"/>
              </w:rPr>
              <w:t>Char</w:t>
            </w:r>
          </w:p>
        </w:tc>
        <w:tc>
          <w:tcPr>
            <w:tcW w:w="3163" w:type="dxa"/>
            <w:tcBorders>
              <w:top w:val="nil"/>
              <w:left w:val="nil"/>
              <w:bottom w:val="single" w:sz="8" w:space="0" w:color="0D0D0D"/>
              <w:right w:val="single" w:sz="8" w:space="0" w:color="0D0D0D"/>
            </w:tcBorders>
            <w:shd w:val="clear" w:color="auto" w:fill="auto"/>
            <w:vAlign w:val="center"/>
            <w:hideMark/>
          </w:tcPr>
          <w:p w14:paraId="569219A4"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'\u0000'</w:t>
            </w:r>
          </w:p>
        </w:tc>
        <w:tc>
          <w:tcPr>
            <w:tcW w:w="3206" w:type="dxa"/>
            <w:tcBorders>
              <w:top w:val="nil"/>
              <w:left w:val="nil"/>
              <w:bottom w:val="single" w:sz="8" w:space="0" w:color="0D0D0D"/>
              <w:right w:val="single" w:sz="8" w:space="0" w:color="0D0D0D"/>
            </w:tcBorders>
            <w:shd w:val="clear" w:color="auto" w:fill="auto"/>
            <w:vAlign w:val="center"/>
            <w:hideMark/>
          </w:tcPr>
          <w:p w14:paraId="3DEE7D06"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2 byte</w:t>
            </w:r>
          </w:p>
        </w:tc>
      </w:tr>
      <w:tr w:rsidR="00EB6527" w:rsidRPr="00EB6527" w14:paraId="4FA320F5" w14:textId="77777777" w:rsidTr="003266DF">
        <w:trPr>
          <w:trHeight w:val="244"/>
        </w:trPr>
        <w:tc>
          <w:tcPr>
            <w:tcW w:w="2917" w:type="dxa"/>
            <w:tcBorders>
              <w:top w:val="nil"/>
              <w:left w:val="single" w:sz="8" w:space="0" w:color="0D0D0D"/>
              <w:bottom w:val="single" w:sz="8" w:space="0" w:color="0D0D0D"/>
              <w:right w:val="single" w:sz="8" w:space="0" w:color="0D0D0D"/>
            </w:tcBorders>
            <w:shd w:val="clear" w:color="auto" w:fill="auto"/>
            <w:vAlign w:val="center"/>
            <w:hideMark/>
          </w:tcPr>
          <w:p w14:paraId="6D6929C1" w14:textId="77777777" w:rsidR="00EB6527" w:rsidRPr="00EB6527" w:rsidRDefault="00EB6527" w:rsidP="003266DF">
            <w:pPr>
              <w:rPr>
                <w:rFonts w:ascii="Consolas" w:eastAsia="Times New Roman" w:hAnsi="Consolas" w:cs="Calibri"/>
                <w:color w:val="FF158A"/>
                <w:lang w:eastAsia="en-US"/>
              </w:rPr>
            </w:pPr>
            <w:r w:rsidRPr="00EB6527">
              <w:rPr>
                <w:rFonts w:ascii="Consolas" w:eastAsia="Times New Roman" w:hAnsi="Consolas" w:cs="Calibri"/>
                <w:color w:val="FF158A"/>
                <w:lang w:eastAsia="en-US"/>
              </w:rPr>
              <w:t>Byte</w:t>
            </w:r>
          </w:p>
        </w:tc>
        <w:tc>
          <w:tcPr>
            <w:tcW w:w="3163" w:type="dxa"/>
            <w:tcBorders>
              <w:top w:val="nil"/>
              <w:left w:val="nil"/>
              <w:bottom w:val="single" w:sz="8" w:space="0" w:color="0D0D0D"/>
              <w:right w:val="single" w:sz="8" w:space="0" w:color="0D0D0D"/>
            </w:tcBorders>
            <w:shd w:val="clear" w:color="auto" w:fill="auto"/>
            <w:vAlign w:val="center"/>
            <w:hideMark/>
          </w:tcPr>
          <w:p w14:paraId="7673D117"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0</w:t>
            </w:r>
          </w:p>
        </w:tc>
        <w:tc>
          <w:tcPr>
            <w:tcW w:w="3206" w:type="dxa"/>
            <w:tcBorders>
              <w:top w:val="nil"/>
              <w:left w:val="nil"/>
              <w:bottom w:val="single" w:sz="8" w:space="0" w:color="0D0D0D"/>
              <w:right w:val="single" w:sz="8" w:space="0" w:color="0D0D0D"/>
            </w:tcBorders>
            <w:shd w:val="clear" w:color="auto" w:fill="auto"/>
            <w:vAlign w:val="center"/>
            <w:hideMark/>
          </w:tcPr>
          <w:p w14:paraId="54294E06"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1 byte</w:t>
            </w:r>
          </w:p>
        </w:tc>
      </w:tr>
      <w:tr w:rsidR="00EB6527" w:rsidRPr="00EB6527" w14:paraId="45301FA7" w14:textId="77777777" w:rsidTr="003266DF">
        <w:trPr>
          <w:trHeight w:val="244"/>
        </w:trPr>
        <w:tc>
          <w:tcPr>
            <w:tcW w:w="2917" w:type="dxa"/>
            <w:tcBorders>
              <w:top w:val="nil"/>
              <w:left w:val="single" w:sz="8" w:space="0" w:color="0D0D0D"/>
              <w:bottom w:val="single" w:sz="8" w:space="0" w:color="0D0D0D"/>
              <w:right w:val="single" w:sz="8" w:space="0" w:color="0D0D0D"/>
            </w:tcBorders>
            <w:shd w:val="clear" w:color="auto" w:fill="auto"/>
            <w:vAlign w:val="center"/>
            <w:hideMark/>
          </w:tcPr>
          <w:p w14:paraId="40343C9B" w14:textId="77777777" w:rsidR="00EB6527" w:rsidRPr="00EB6527" w:rsidRDefault="00EB6527" w:rsidP="003266DF">
            <w:pPr>
              <w:rPr>
                <w:rFonts w:ascii="Consolas" w:eastAsia="Times New Roman" w:hAnsi="Consolas" w:cs="Calibri"/>
                <w:color w:val="FF158A"/>
                <w:lang w:eastAsia="en-US"/>
              </w:rPr>
            </w:pPr>
            <w:r w:rsidRPr="00EB6527">
              <w:rPr>
                <w:rFonts w:ascii="Consolas" w:eastAsia="Times New Roman" w:hAnsi="Consolas" w:cs="Calibri"/>
                <w:color w:val="FF158A"/>
                <w:lang w:eastAsia="en-US"/>
              </w:rPr>
              <w:t>Short</w:t>
            </w:r>
          </w:p>
        </w:tc>
        <w:tc>
          <w:tcPr>
            <w:tcW w:w="3163" w:type="dxa"/>
            <w:tcBorders>
              <w:top w:val="nil"/>
              <w:left w:val="nil"/>
              <w:bottom w:val="single" w:sz="8" w:space="0" w:color="0D0D0D"/>
              <w:right w:val="single" w:sz="8" w:space="0" w:color="0D0D0D"/>
            </w:tcBorders>
            <w:shd w:val="clear" w:color="auto" w:fill="auto"/>
            <w:vAlign w:val="center"/>
            <w:hideMark/>
          </w:tcPr>
          <w:p w14:paraId="2F05EBD6"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0</w:t>
            </w:r>
          </w:p>
        </w:tc>
        <w:tc>
          <w:tcPr>
            <w:tcW w:w="3206" w:type="dxa"/>
            <w:tcBorders>
              <w:top w:val="nil"/>
              <w:left w:val="nil"/>
              <w:bottom w:val="single" w:sz="8" w:space="0" w:color="0D0D0D"/>
              <w:right w:val="single" w:sz="8" w:space="0" w:color="0D0D0D"/>
            </w:tcBorders>
            <w:shd w:val="clear" w:color="auto" w:fill="auto"/>
            <w:vAlign w:val="center"/>
            <w:hideMark/>
          </w:tcPr>
          <w:p w14:paraId="11354F4E"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2 byte</w:t>
            </w:r>
          </w:p>
        </w:tc>
      </w:tr>
      <w:tr w:rsidR="00EB6527" w:rsidRPr="00EB6527" w14:paraId="45E7E40D" w14:textId="77777777" w:rsidTr="003266DF">
        <w:trPr>
          <w:trHeight w:val="244"/>
        </w:trPr>
        <w:tc>
          <w:tcPr>
            <w:tcW w:w="2917" w:type="dxa"/>
            <w:tcBorders>
              <w:top w:val="nil"/>
              <w:left w:val="single" w:sz="8" w:space="0" w:color="0D0D0D"/>
              <w:bottom w:val="single" w:sz="8" w:space="0" w:color="0D0D0D"/>
              <w:right w:val="single" w:sz="8" w:space="0" w:color="0D0D0D"/>
            </w:tcBorders>
            <w:shd w:val="clear" w:color="auto" w:fill="auto"/>
            <w:vAlign w:val="center"/>
            <w:hideMark/>
          </w:tcPr>
          <w:p w14:paraId="623B2BF9" w14:textId="77777777" w:rsidR="00EB6527" w:rsidRPr="00EB6527" w:rsidRDefault="00EB6527" w:rsidP="003266DF">
            <w:pPr>
              <w:rPr>
                <w:rFonts w:ascii="Consolas" w:eastAsia="Times New Roman" w:hAnsi="Consolas" w:cs="Calibri"/>
                <w:color w:val="FF158A"/>
                <w:lang w:eastAsia="en-US"/>
              </w:rPr>
            </w:pPr>
            <w:r w:rsidRPr="00EB6527">
              <w:rPr>
                <w:rFonts w:ascii="Consolas" w:eastAsia="Times New Roman" w:hAnsi="Consolas" w:cs="Calibri"/>
                <w:color w:val="FF158A"/>
                <w:lang w:eastAsia="en-US"/>
              </w:rPr>
              <w:t>Int</w:t>
            </w:r>
          </w:p>
        </w:tc>
        <w:tc>
          <w:tcPr>
            <w:tcW w:w="3163" w:type="dxa"/>
            <w:tcBorders>
              <w:top w:val="nil"/>
              <w:left w:val="nil"/>
              <w:bottom w:val="single" w:sz="8" w:space="0" w:color="0D0D0D"/>
              <w:right w:val="single" w:sz="8" w:space="0" w:color="0D0D0D"/>
            </w:tcBorders>
            <w:shd w:val="clear" w:color="auto" w:fill="auto"/>
            <w:vAlign w:val="center"/>
            <w:hideMark/>
          </w:tcPr>
          <w:p w14:paraId="1312D54A"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0</w:t>
            </w:r>
          </w:p>
        </w:tc>
        <w:tc>
          <w:tcPr>
            <w:tcW w:w="3206" w:type="dxa"/>
            <w:tcBorders>
              <w:top w:val="nil"/>
              <w:left w:val="nil"/>
              <w:bottom w:val="single" w:sz="8" w:space="0" w:color="0D0D0D"/>
              <w:right w:val="single" w:sz="8" w:space="0" w:color="0D0D0D"/>
            </w:tcBorders>
            <w:shd w:val="clear" w:color="auto" w:fill="auto"/>
            <w:vAlign w:val="center"/>
            <w:hideMark/>
          </w:tcPr>
          <w:p w14:paraId="548D2597"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4 byte</w:t>
            </w:r>
          </w:p>
        </w:tc>
      </w:tr>
      <w:tr w:rsidR="00EB6527" w:rsidRPr="00EB6527" w14:paraId="5DAD6940" w14:textId="77777777" w:rsidTr="003266DF">
        <w:trPr>
          <w:trHeight w:val="244"/>
        </w:trPr>
        <w:tc>
          <w:tcPr>
            <w:tcW w:w="2917" w:type="dxa"/>
            <w:tcBorders>
              <w:top w:val="nil"/>
              <w:left w:val="single" w:sz="8" w:space="0" w:color="0D0D0D"/>
              <w:bottom w:val="single" w:sz="8" w:space="0" w:color="0D0D0D"/>
              <w:right w:val="single" w:sz="8" w:space="0" w:color="0D0D0D"/>
            </w:tcBorders>
            <w:shd w:val="clear" w:color="auto" w:fill="auto"/>
            <w:vAlign w:val="center"/>
            <w:hideMark/>
          </w:tcPr>
          <w:p w14:paraId="6C24AA86" w14:textId="77777777" w:rsidR="00EB6527" w:rsidRPr="00EB6527" w:rsidRDefault="00EB6527" w:rsidP="003266DF">
            <w:pPr>
              <w:rPr>
                <w:rFonts w:ascii="Consolas" w:eastAsia="Times New Roman" w:hAnsi="Consolas" w:cs="Calibri"/>
                <w:color w:val="FF158A"/>
                <w:lang w:eastAsia="en-US"/>
              </w:rPr>
            </w:pPr>
            <w:r w:rsidRPr="00EB6527">
              <w:rPr>
                <w:rFonts w:ascii="Consolas" w:eastAsia="Times New Roman" w:hAnsi="Consolas" w:cs="Calibri"/>
                <w:color w:val="FF158A"/>
                <w:lang w:eastAsia="en-US"/>
              </w:rPr>
              <w:t>Long</w:t>
            </w:r>
          </w:p>
        </w:tc>
        <w:tc>
          <w:tcPr>
            <w:tcW w:w="3163" w:type="dxa"/>
            <w:tcBorders>
              <w:top w:val="nil"/>
              <w:left w:val="nil"/>
              <w:bottom w:val="single" w:sz="8" w:space="0" w:color="0D0D0D"/>
              <w:right w:val="single" w:sz="8" w:space="0" w:color="0D0D0D"/>
            </w:tcBorders>
            <w:shd w:val="clear" w:color="auto" w:fill="auto"/>
            <w:vAlign w:val="center"/>
            <w:hideMark/>
          </w:tcPr>
          <w:p w14:paraId="55AED4C8"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0L</w:t>
            </w:r>
          </w:p>
        </w:tc>
        <w:tc>
          <w:tcPr>
            <w:tcW w:w="3206" w:type="dxa"/>
            <w:tcBorders>
              <w:top w:val="nil"/>
              <w:left w:val="nil"/>
              <w:bottom w:val="single" w:sz="8" w:space="0" w:color="0D0D0D"/>
              <w:right w:val="single" w:sz="8" w:space="0" w:color="0D0D0D"/>
            </w:tcBorders>
            <w:shd w:val="clear" w:color="auto" w:fill="auto"/>
            <w:vAlign w:val="center"/>
            <w:hideMark/>
          </w:tcPr>
          <w:p w14:paraId="2F25F179"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8 byte</w:t>
            </w:r>
          </w:p>
        </w:tc>
      </w:tr>
      <w:tr w:rsidR="00EB6527" w:rsidRPr="00EB6527" w14:paraId="2608E2E6" w14:textId="77777777" w:rsidTr="003266DF">
        <w:trPr>
          <w:trHeight w:val="244"/>
        </w:trPr>
        <w:tc>
          <w:tcPr>
            <w:tcW w:w="2917" w:type="dxa"/>
            <w:tcBorders>
              <w:top w:val="nil"/>
              <w:left w:val="single" w:sz="8" w:space="0" w:color="0D0D0D"/>
              <w:bottom w:val="single" w:sz="8" w:space="0" w:color="0D0D0D"/>
              <w:right w:val="single" w:sz="8" w:space="0" w:color="0D0D0D"/>
            </w:tcBorders>
            <w:shd w:val="clear" w:color="auto" w:fill="auto"/>
            <w:vAlign w:val="center"/>
            <w:hideMark/>
          </w:tcPr>
          <w:p w14:paraId="60ABA23A" w14:textId="77777777" w:rsidR="00EB6527" w:rsidRPr="00EB6527" w:rsidRDefault="00EB6527" w:rsidP="003266DF">
            <w:pPr>
              <w:rPr>
                <w:rFonts w:ascii="Consolas" w:eastAsia="Times New Roman" w:hAnsi="Consolas" w:cs="Calibri"/>
                <w:color w:val="FF158A"/>
                <w:lang w:eastAsia="en-US"/>
              </w:rPr>
            </w:pPr>
            <w:r w:rsidRPr="00EB6527">
              <w:rPr>
                <w:rFonts w:ascii="Consolas" w:eastAsia="Times New Roman" w:hAnsi="Consolas" w:cs="Calibri"/>
                <w:color w:val="FF158A"/>
                <w:lang w:eastAsia="en-US"/>
              </w:rPr>
              <w:t>Float</w:t>
            </w:r>
          </w:p>
        </w:tc>
        <w:tc>
          <w:tcPr>
            <w:tcW w:w="3163" w:type="dxa"/>
            <w:tcBorders>
              <w:top w:val="nil"/>
              <w:left w:val="nil"/>
              <w:bottom w:val="single" w:sz="8" w:space="0" w:color="0D0D0D"/>
              <w:right w:val="single" w:sz="8" w:space="0" w:color="0D0D0D"/>
            </w:tcBorders>
            <w:shd w:val="clear" w:color="auto" w:fill="auto"/>
            <w:vAlign w:val="center"/>
            <w:hideMark/>
          </w:tcPr>
          <w:p w14:paraId="337B6D14"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0.0f</w:t>
            </w:r>
          </w:p>
        </w:tc>
        <w:tc>
          <w:tcPr>
            <w:tcW w:w="3206" w:type="dxa"/>
            <w:tcBorders>
              <w:top w:val="nil"/>
              <w:left w:val="nil"/>
              <w:bottom w:val="single" w:sz="8" w:space="0" w:color="0D0D0D"/>
              <w:right w:val="single" w:sz="8" w:space="0" w:color="0D0D0D"/>
            </w:tcBorders>
            <w:shd w:val="clear" w:color="auto" w:fill="auto"/>
            <w:vAlign w:val="center"/>
            <w:hideMark/>
          </w:tcPr>
          <w:p w14:paraId="21146239"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4 byte</w:t>
            </w:r>
          </w:p>
        </w:tc>
      </w:tr>
      <w:tr w:rsidR="00EB6527" w:rsidRPr="00EB6527" w14:paraId="75C003D5" w14:textId="77777777" w:rsidTr="003266DF">
        <w:trPr>
          <w:trHeight w:val="244"/>
        </w:trPr>
        <w:tc>
          <w:tcPr>
            <w:tcW w:w="2917" w:type="dxa"/>
            <w:tcBorders>
              <w:top w:val="nil"/>
              <w:left w:val="single" w:sz="8" w:space="0" w:color="0D0D0D"/>
              <w:bottom w:val="single" w:sz="8" w:space="0" w:color="0D0D0D"/>
              <w:right w:val="single" w:sz="8" w:space="0" w:color="0D0D0D"/>
            </w:tcBorders>
            <w:shd w:val="clear" w:color="auto" w:fill="auto"/>
            <w:vAlign w:val="center"/>
            <w:hideMark/>
          </w:tcPr>
          <w:p w14:paraId="3DF56241" w14:textId="77777777" w:rsidR="00EB6527" w:rsidRPr="00EB6527" w:rsidRDefault="00EB6527" w:rsidP="003266DF">
            <w:pPr>
              <w:rPr>
                <w:rFonts w:ascii="Consolas" w:eastAsia="Times New Roman" w:hAnsi="Consolas" w:cs="Calibri"/>
                <w:color w:val="FF158A"/>
                <w:lang w:eastAsia="en-US"/>
              </w:rPr>
            </w:pPr>
            <w:r w:rsidRPr="00EB6527">
              <w:rPr>
                <w:rFonts w:ascii="Consolas" w:eastAsia="Times New Roman" w:hAnsi="Consolas" w:cs="Calibri"/>
                <w:color w:val="FF158A"/>
                <w:lang w:eastAsia="en-US"/>
              </w:rPr>
              <w:t>Double</w:t>
            </w:r>
          </w:p>
        </w:tc>
        <w:tc>
          <w:tcPr>
            <w:tcW w:w="3163" w:type="dxa"/>
            <w:tcBorders>
              <w:top w:val="nil"/>
              <w:left w:val="nil"/>
              <w:bottom w:val="single" w:sz="8" w:space="0" w:color="0D0D0D"/>
              <w:right w:val="single" w:sz="8" w:space="0" w:color="0D0D0D"/>
            </w:tcBorders>
            <w:shd w:val="clear" w:color="auto" w:fill="auto"/>
            <w:vAlign w:val="center"/>
            <w:hideMark/>
          </w:tcPr>
          <w:p w14:paraId="09C72325"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0.0d</w:t>
            </w:r>
          </w:p>
        </w:tc>
        <w:tc>
          <w:tcPr>
            <w:tcW w:w="3206" w:type="dxa"/>
            <w:tcBorders>
              <w:top w:val="nil"/>
              <w:left w:val="nil"/>
              <w:bottom w:val="single" w:sz="8" w:space="0" w:color="0D0D0D"/>
              <w:right w:val="single" w:sz="8" w:space="0" w:color="0D0D0D"/>
            </w:tcBorders>
            <w:shd w:val="clear" w:color="auto" w:fill="auto"/>
            <w:vAlign w:val="center"/>
            <w:hideMark/>
          </w:tcPr>
          <w:p w14:paraId="379BF984" w14:textId="77777777" w:rsidR="00EB6527" w:rsidRPr="00EB6527" w:rsidRDefault="00EB6527" w:rsidP="003266DF">
            <w:pPr>
              <w:rPr>
                <w:rFonts w:eastAsia="Times New Roman" w:cs="Segoe UI"/>
                <w:color w:val="000000"/>
                <w:lang w:eastAsia="en-US"/>
              </w:rPr>
            </w:pPr>
            <w:r w:rsidRPr="00EB6527">
              <w:rPr>
                <w:rFonts w:eastAsia="Times New Roman" w:cs="Segoe UI"/>
                <w:color w:val="000000"/>
                <w:lang w:eastAsia="en-US"/>
              </w:rPr>
              <w:t>8 byte</w:t>
            </w:r>
          </w:p>
        </w:tc>
      </w:tr>
    </w:tbl>
    <w:p w14:paraId="5C6F983D" w14:textId="77777777" w:rsidR="003266DF" w:rsidRDefault="003266DF" w:rsidP="00502318">
      <w:pPr>
        <w:rPr>
          <w:b/>
        </w:rPr>
      </w:pPr>
    </w:p>
    <w:p w14:paraId="6BACB094" w14:textId="317B260D" w:rsidR="003C7394" w:rsidRDefault="00EF7F19" w:rsidP="00502318">
      <w:r w:rsidRPr="003C7394">
        <w:rPr>
          <w:b/>
        </w:rPr>
        <w:t>int</w:t>
      </w:r>
      <w:r>
        <w:t>:</w:t>
      </w:r>
      <w:r w:rsidR="003C7394">
        <w:t xml:space="preserve"> </w:t>
      </w:r>
      <w:r w:rsidR="003C7394" w:rsidRPr="003C7394">
        <w:t>The size of int is always fixed irrespective of platform</w:t>
      </w:r>
      <w:r w:rsidR="00C60F3A">
        <w:t>. H</w:t>
      </w:r>
      <w:r w:rsidR="003C7394" w:rsidRPr="003C7394">
        <w:t>ence the chance of failing java program is</w:t>
      </w:r>
      <w:r w:rsidR="003C7394">
        <w:t xml:space="preserve"> </w:t>
      </w:r>
      <w:r w:rsidR="003C7394" w:rsidRPr="003C7394">
        <w:t xml:space="preserve">very less </w:t>
      </w:r>
      <w:r w:rsidR="00C60F3A">
        <w:t xml:space="preserve">even </w:t>
      </w:r>
      <w:r w:rsidR="003C7394" w:rsidRPr="003C7394">
        <w:t xml:space="preserve">if </w:t>
      </w:r>
      <w:r>
        <w:t>you</w:t>
      </w:r>
      <w:r w:rsidR="003C7394" w:rsidRPr="003C7394">
        <w:t xml:space="preserve"> </w:t>
      </w:r>
      <w:r>
        <w:t>a</w:t>
      </w:r>
      <w:r w:rsidR="003C7394" w:rsidRPr="003C7394">
        <w:t>r</w:t>
      </w:r>
      <w:r>
        <w:t>e</w:t>
      </w:r>
      <w:r w:rsidR="003C7394" w:rsidRPr="003C7394">
        <w:t xml:space="preserve"> changing the platform</w:t>
      </w:r>
      <w:r w:rsidR="00C60F3A">
        <w:t>.</w:t>
      </w:r>
      <w:r w:rsidR="003C7394" w:rsidRPr="003C7394">
        <w:t xml:space="preserve"> </w:t>
      </w:r>
      <w:r w:rsidR="00C60F3A">
        <w:t>H</w:t>
      </w:r>
      <w:r w:rsidR="003C7394" w:rsidRPr="003C7394">
        <w:t xml:space="preserve">ence </w:t>
      </w:r>
      <w:r w:rsidR="00C60F3A">
        <w:t>J</w:t>
      </w:r>
      <w:r w:rsidR="003C7394" w:rsidRPr="003C7394">
        <w:t xml:space="preserve">ava is considered as </w:t>
      </w:r>
      <w:r w:rsidR="003C7394" w:rsidRPr="00482597">
        <w:rPr>
          <w:b/>
          <w:bCs/>
        </w:rPr>
        <w:t>Robust</w:t>
      </w:r>
      <w:r w:rsidR="0078327C">
        <w:t xml:space="preserve"> in nature.</w:t>
      </w:r>
    </w:p>
    <w:p w14:paraId="079DCB50" w14:textId="77777777" w:rsidR="00E062BA" w:rsidRDefault="00E062BA" w:rsidP="008D3D37">
      <w:pPr>
        <w:pStyle w:val="Heading2"/>
      </w:pPr>
      <w:bookmarkStart w:id="9" w:name="_Toc94350592"/>
      <w:r>
        <w:lastRenderedPageBreak/>
        <w:t>Literals</w:t>
      </w:r>
      <w:bookmarkEnd w:id="9"/>
    </w:p>
    <w:p w14:paraId="7C653AD8" w14:textId="6E6B607E" w:rsidR="007E0B0E" w:rsidRDefault="00FD59CB" w:rsidP="006F1AF1">
      <w:r w:rsidRPr="00FD59CB">
        <w:t>A literal represents a constant value which can be assigned to the variables</w:t>
      </w:r>
    </w:p>
    <w:p w14:paraId="09595133" w14:textId="74ED2AD9" w:rsidR="00FD59CB" w:rsidRDefault="00FD59CB" w:rsidP="007E0B0E">
      <w:pPr>
        <w:pStyle w:val="Output"/>
      </w:pPr>
      <w:r w:rsidRPr="00EB0877">
        <w:rPr>
          <w:rStyle w:val="OutputChar"/>
          <w:color w:val="FF3399"/>
          <w:sz w:val="24"/>
        </w:rPr>
        <w:t>int x = 10;</w:t>
      </w:r>
      <w:r w:rsidRPr="00EB0877">
        <w:rPr>
          <w:color w:val="FF3399"/>
          <w:sz w:val="28"/>
        </w:rPr>
        <w:t xml:space="preserve">  </w:t>
      </w:r>
      <w:r w:rsidRPr="007E0B0E">
        <w:rPr>
          <w:rStyle w:val="0SyntaxPinkChar"/>
        </w:rPr>
        <w:t>int</w:t>
      </w:r>
      <w:r>
        <w:t xml:space="preserve"> – Datatype, </w:t>
      </w:r>
      <w:r w:rsidRPr="007E0B0E">
        <w:rPr>
          <w:rStyle w:val="0SyntaxPinkChar"/>
        </w:rPr>
        <w:t>x</w:t>
      </w:r>
      <w:r>
        <w:t xml:space="preserve"> – variable, </w:t>
      </w:r>
      <w:r w:rsidRPr="007E0B0E">
        <w:rPr>
          <w:rStyle w:val="0SyntaxPinkChar"/>
        </w:rPr>
        <w:t>10</w:t>
      </w:r>
      <w:r w:rsidRPr="00FD59CB">
        <w:t xml:space="preserve"> – </w:t>
      </w:r>
      <w:r w:rsidR="00555C8B" w:rsidRPr="00FD59CB">
        <w:t>Literal</w:t>
      </w:r>
      <w:r w:rsidRPr="00FD59CB">
        <w:t xml:space="preserve"> </w:t>
      </w:r>
    </w:p>
    <w:p w14:paraId="4991BF9E" w14:textId="77777777" w:rsidR="00A906F7" w:rsidRDefault="00A906F7" w:rsidP="00A906F7"/>
    <w:p w14:paraId="428CCDEB" w14:textId="77777777" w:rsidR="006F1AF1" w:rsidRPr="006F1AF1" w:rsidRDefault="00EB0877" w:rsidP="000E4144">
      <w:pPr>
        <w:pStyle w:val="Heading30"/>
      </w:pPr>
      <w:r w:rsidRPr="006F1AF1">
        <w:rPr>
          <w:rStyle w:val="Heading3Char0"/>
          <w:b/>
          <w:bCs/>
          <w:iCs/>
        </w:rPr>
        <w:t>1.Integral Literal:</w:t>
      </w:r>
    </w:p>
    <w:p w14:paraId="2EC499A6" w14:textId="77777777" w:rsidR="00EB0877" w:rsidRPr="00EB0877" w:rsidRDefault="00EB0877" w:rsidP="00EB0877">
      <w:r w:rsidRPr="00EB0877">
        <w:t>We can specify an integral literal in the following ways.</w:t>
      </w:r>
    </w:p>
    <w:p w14:paraId="474730A6" w14:textId="77777777" w:rsidR="00EB0877" w:rsidRDefault="00EB0877" w:rsidP="00B413EE">
      <w:pPr>
        <w:pStyle w:val="ListParagraph"/>
        <w:numPr>
          <w:ilvl w:val="0"/>
          <w:numId w:val="236"/>
        </w:numPr>
      </w:pPr>
      <w:r w:rsidRPr="00502318">
        <w:rPr>
          <w:b/>
          <w:bCs/>
        </w:rPr>
        <w:t xml:space="preserve">Decimal literals: </w:t>
      </w:r>
      <w:r w:rsidRPr="00EB0877">
        <w:t>allowed digits are 0 to 9</w:t>
      </w:r>
    </w:p>
    <w:p w14:paraId="112224C1" w14:textId="77777777" w:rsidR="00EB0877" w:rsidRDefault="00EB0877" w:rsidP="00502318"/>
    <w:p w14:paraId="65E8A86C" w14:textId="77777777" w:rsidR="00EB0877" w:rsidRDefault="00EB0877" w:rsidP="00B413EE">
      <w:pPr>
        <w:pStyle w:val="ListParagraph"/>
        <w:numPr>
          <w:ilvl w:val="0"/>
          <w:numId w:val="236"/>
        </w:numPr>
      </w:pPr>
      <w:r>
        <w:t>B</w:t>
      </w:r>
      <w:r w:rsidRPr="00EB0877">
        <w:t xml:space="preserve">inary </w:t>
      </w:r>
      <w:r w:rsidRPr="00502318">
        <w:rPr>
          <w:b/>
          <w:bCs/>
        </w:rPr>
        <w:t>literals</w:t>
      </w:r>
      <w:r w:rsidRPr="00EB0877">
        <w:t xml:space="preserve"> (digits 0–1)</w:t>
      </w:r>
      <w:r>
        <w:t>:</w:t>
      </w:r>
      <w:r w:rsidRPr="00EB0877">
        <w:t xml:space="preserve"> which uses the number 0 followed by b or B as a prefix—for example, 0b10</w:t>
      </w:r>
    </w:p>
    <w:p w14:paraId="29922CCC" w14:textId="77777777" w:rsidR="00EB0877" w:rsidRDefault="00EB0877" w:rsidP="00502318"/>
    <w:p w14:paraId="67CD67B9" w14:textId="77777777" w:rsidR="00EB0877" w:rsidRDefault="00EB0877" w:rsidP="00B413EE">
      <w:pPr>
        <w:pStyle w:val="ListParagraph"/>
        <w:numPr>
          <w:ilvl w:val="0"/>
          <w:numId w:val="236"/>
        </w:numPr>
      </w:pPr>
      <w:r>
        <w:t xml:space="preserve">Octal </w:t>
      </w:r>
      <w:r w:rsidRPr="00502318">
        <w:rPr>
          <w:b/>
          <w:bCs/>
        </w:rPr>
        <w:t>literals</w:t>
      </w:r>
      <w:r>
        <w:t xml:space="preserve"> (digits 0–7) : </w:t>
      </w:r>
      <w:r w:rsidRPr="00EB0877">
        <w:t>which uses the number 0 as a prefix—for example, 017</w:t>
      </w:r>
    </w:p>
    <w:p w14:paraId="4E110756" w14:textId="77777777" w:rsidR="00EB0877" w:rsidRDefault="00EB0877" w:rsidP="00502318">
      <w:pPr>
        <w:pStyle w:val="ListParagraph"/>
      </w:pPr>
    </w:p>
    <w:p w14:paraId="7E5353FE" w14:textId="77777777" w:rsidR="00EB0877" w:rsidRPr="00EB0877" w:rsidRDefault="00EB0877" w:rsidP="00B413EE">
      <w:pPr>
        <w:pStyle w:val="ListParagraph"/>
        <w:numPr>
          <w:ilvl w:val="0"/>
          <w:numId w:val="236"/>
        </w:numPr>
      </w:pPr>
      <w:r>
        <w:t>H</w:t>
      </w:r>
      <w:r w:rsidRPr="00EB0877">
        <w:t xml:space="preserve">exadecimal </w:t>
      </w:r>
      <w:r w:rsidRPr="00502318">
        <w:rPr>
          <w:b/>
          <w:bCs/>
        </w:rPr>
        <w:t>literals</w:t>
      </w:r>
      <w:r w:rsidRPr="00EB0877">
        <w:t xml:space="preserve"> (digits 0–9 and letters A–F), which uses the number 0 followed by x or X as a prefix—for example, 0xFF</w:t>
      </w:r>
      <w:r w:rsidR="00893D8D">
        <w:t>(A=10, B=11, c=12, D=13, E=14, F=15)</w:t>
      </w:r>
    </w:p>
    <w:p w14:paraId="5DCA2ABD" w14:textId="77777777" w:rsidR="00EB0877" w:rsidRDefault="00EB0877" w:rsidP="00EB0877">
      <w:pPr>
        <w:pStyle w:val="Output"/>
      </w:pPr>
      <w:r>
        <w:t>System.out.println(56); // 56</w:t>
      </w:r>
    </w:p>
    <w:p w14:paraId="2FD66B0E" w14:textId="77777777" w:rsidR="00370A54" w:rsidRDefault="00EB0877" w:rsidP="00EB0877">
      <w:pPr>
        <w:pStyle w:val="Output"/>
      </w:pPr>
      <w:r>
        <w:t>System.out.println(0b11); // 3</w:t>
      </w:r>
      <w:r w:rsidR="0028368F">
        <w:tab/>
        <w:t>// 1</w:t>
      </w:r>
      <w:r w:rsidR="0028368F" w:rsidRPr="0028368F">
        <w:t>*</w:t>
      </w:r>
      <w:r w:rsidR="00370A54">
        <w:t>(</w:t>
      </w:r>
      <w:r w:rsidR="0028368F" w:rsidRPr="0028368F">
        <w:t>2</w:t>
      </w:r>
      <w:r w:rsidR="00370A54">
        <w:t>)</w:t>
      </w:r>
      <w:r w:rsidR="00370A54">
        <w:rPr>
          <w:vertAlign w:val="superscript"/>
        </w:rPr>
        <w:t>1</w:t>
      </w:r>
      <w:r w:rsidR="0028368F" w:rsidRPr="0028368F">
        <w:t xml:space="preserve"> </w:t>
      </w:r>
      <w:r w:rsidR="00370A54">
        <w:t>+1</w:t>
      </w:r>
      <w:r w:rsidR="00370A54" w:rsidRPr="0028368F">
        <w:t>*</w:t>
      </w:r>
      <w:r w:rsidR="00370A54">
        <w:t>(</w:t>
      </w:r>
      <w:r w:rsidR="00370A54" w:rsidRPr="0028368F">
        <w:t>2</w:t>
      </w:r>
      <w:r w:rsidR="00370A54">
        <w:t>)</w:t>
      </w:r>
      <w:r w:rsidR="00370A54">
        <w:rPr>
          <w:vertAlign w:val="superscript"/>
        </w:rPr>
        <w:t>0</w:t>
      </w:r>
      <w:r w:rsidR="00370A54">
        <w:t xml:space="preserve"> </w:t>
      </w:r>
      <w:r w:rsidR="00370A54">
        <w:sym w:font="Wingdings" w:char="F0E8"/>
      </w:r>
      <w:r w:rsidR="00370A54">
        <w:t xml:space="preserve"> (1*2) + (1*1) == 3 </w:t>
      </w:r>
    </w:p>
    <w:p w14:paraId="4FD5BC1F" w14:textId="77777777" w:rsidR="00913C3C" w:rsidRDefault="00EB0877" w:rsidP="00EB0877">
      <w:pPr>
        <w:pStyle w:val="Output"/>
      </w:pPr>
      <w:r>
        <w:t>System.out.println(017); // 15</w:t>
      </w:r>
      <w:r w:rsidR="00370A54">
        <w:tab/>
        <w:t>// 1</w:t>
      </w:r>
      <w:r w:rsidR="00370A54" w:rsidRPr="0028368F">
        <w:t>*</w:t>
      </w:r>
      <w:r w:rsidR="00370A54">
        <w:t>(8)</w:t>
      </w:r>
      <w:r w:rsidR="00370A54">
        <w:rPr>
          <w:vertAlign w:val="superscript"/>
        </w:rPr>
        <w:t>1</w:t>
      </w:r>
      <w:r w:rsidR="00370A54" w:rsidRPr="0028368F">
        <w:t xml:space="preserve"> </w:t>
      </w:r>
      <w:r w:rsidR="00370A54">
        <w:t>+7</w:t>
      </w:r>
      <w:r w:rsidR="00370A54" w:rsidRPr="0028368F">
        <w:t>*</w:t>
      </w:r>
      <w:r w:rsidR="00370A54">
        <w:t>(8)</w:t>
      </w:r>
      <w:r w:rsidR="00370A54">
        <w:rPr>
          <w:vertAlign w:val="superscript"/>
        </w:rPr>
        <w:t>0</w:t>
      </w:r>
      <w:r w:rsidR="00370A54">
        <w:t xml:space="preserve"> </w:t>
      </w:r>
      <w:r w:rsidR="00370A54">
        <w:sym w:font="Wingdings" w:char="F0E8"/>
      </w:r>
      <w:r w:rsidR="00370A54">
        <w:t xml:space="preserve"> (1*8) + (7*1) == 15</w:t>
      </w:r>
    </w:p>
    <w:p w14:paraId="559EC867" w14:textId="77777777" w:rsidR="00EB0877" w:rsidRDefault="00EB0877" w:rsidP="00EB0877">
      <w:pPr>
        <w:pStyle w:val="Output"/>
      </w:pPr>
      <w:r>
        <w:t>System.out.println(0x1F); // 31</w:t>
      </w:r>
      <w:r w:rsidR="00893D8D">
        <w:tab/>
        <w:t>// 1</w:t>
      </w:r>
      <w:r w:rsidR="00893D8D" w:rsidRPr="0028368F">
        <w:t>*</w:t>
      </w:r>
      <w:r w:rsidR="00893D8D">
        <w:t>(16)</w:t>
      </w:r>
      <w:r w:rsidR="00893D8D">
        <w:rPr>
          <w:vertAlign w:val="superscript"/>
        </w:rPr>
        <w:t>1</w:t>
      </w:r>
      <w:r w:rsidR="00893D8D" w:rsidRPr="0028368F">
        <w:t xml:space="preserve"> </w:t>
      </w:r>
      <w:r w:rsidR="00893D8D">
        <w:t>+F</w:t>
      </w:r>
      <w:r w:rsidR="00893D8D" w:rsidRPr="0028368F">
        <w:t>*</w:t>
      </w:r>
      <w:r w:rsidR="00893D8D">
        <w:t>(16)</w:t>
      </w:r>
      <w:r w:rsidR="00893D8D">
        <w:rPr>
          <w:vertAlign w:val="superscript"/>
        </w:rPr>
        <w:t>0</w:t>
      </w:r>
      <w:r w:rsidR="00893D8D">
        <w:t xml:space="preserve"> </w:t>
      </w:r>
      <w:r w:rsidR="00893D8D">
        <w:sym w:font="Wingdings" w:char="F0E8"/>
      </w:r>
      <w:r w:rsidR="00893D8D">
        <w:t xml:space="preserve"> (1*16) + (15*1) == 31</w:t>
      </w:r>
    </w:p>
    <w:p w14:paraId="477AFAC6" w14:textId="0048D9A0" w:rsidR="00EB0877" w:rsidRPr="00EB0877" w:rsidRDefault="00EB0877" w:rsidP="00502318">
      <w:pPr>
        <w:spacing w:before="240"/>
      </w:pPr>
      <w:r w:rsidRPr="00EB0877">
        <w:t xml:space="preserve">By </w:t>
      </w:r>
      <w:r w:rsidR="00545583" w:rsidRPr="00EB0877">
        <w:t>default,</w:t>
      </w:r>
      <w:r w:rsidRPr="00EB0877">
        <w:t xml:space="preserve"> every </w:t>
      </w:r>
      <w:r w:rsidRPr="001A49F2">
        <w:rPr>
          <w:b/>
        </w:rPr>
        <w:t xml:space="preserve">integral lateral is of </w:t>
      </w:r>
      <w:r w:rsidRPr="004E239C">
        <w:rPr>
          <w:rStyle w:val="0SyntaxPinkChar"/>
        </w:rPr>
        <w:t>int</w:t>
      </w:r>
      <w:r w:rsidRPr="001A49F2">
        <w:rPr>
          <w:b/>
        </w:rPr>
        <w:t xml:space="preserve"> datatype</w:t>
      </w:r>
      <w:r w:rsidRPr="00EB0877">
        <w:t>. An integral literal is of</w:t>
      </w:r>
      <w:r w:rsidR="001A49F2">
        <w:t xml:space="preserve"> </w:t>
      </w:r>
      <w:r w:rsidRPr="00EB0877">
        <w:t>long type</w:t>
      </w:r>
      <w:r w:rsidR="00D7513C">
        <w:t>,</w:t>
      </w:r>
      <w:r w:rsidRPr="00EB0877">
        <w:t xml:space="preserve"> </w:t>
      </w:r>
      <w:r w:rsidR="00D7513C">
        <w:t>should</w:t>
      </w:r>
      <w:r w:rsidRPr="00EB0877">
        <w:t xml:space="preserve"> suffixing with </w:t>
      </w:r>
      <w:r w:rsidRPr="004E239C">
        <w:rPr>
          <w:rStyle w:val="0SyntaxPinkChar"/>
        </w:rPr>
        <w:t>l or L</w:t>
      </w:r>
    </w:p>
    <w:p w14:paraId="53F35239" w14:textId="77777777" w:rsidR="00EB0877" w:rsidRPr="00EB0877" w:rsidRDefault="00EB0877" w:rsidP="00B413EE">
      <w:pPr>
        <w:pStyle w:val="ListParagraph"/>
        <w:numPr>
          <w:ilvl w:val="0"/>
          <w:numId w:val="237"/>
        </w:numPr>
      </w:pPr>
      <w:r w:rsidRPr="00EB0877">
        <w:t xml:space="preserve">10 </w:t>
      </w:r>
      <w:r w:rsidR="001A49F2">
        <w:rPr>
          <w:rFonts w:hint="eastAsia"/>
        </w:rPr>
        <w:t>-</w:t>
      </w:r>
      <w:r w:rsidRPr="00EB0877">
        <w:t xml:space="preserve"> int value.</w:t>
      </w:r>
    </w:p>
    <w:p w14:paraId="38A63BCF" w14:textId="5FF0C125" w:rsidR="00EB0877" w:rsidRDefault="001A49F2" w:rsidP="00B413EE">
      <w:pPr>
        <w:pStyle w:val="ListParagraph"/>
        <w:numPr>
          <w:ilvl w:val="0"/>
          <w:numId w:val="237"/>
        </w:numPr>
      </w:pPr>
      <w:r>
        <w:t xml:space="preserve">10L </w:t>
      </w:r>
      <w:r w:rsidR="00D7513C">
        <w:t xml:space="preserve">- </w:t>
      </w:r>
      <w:r w:rsidR="00D7513C" w:rsidRPr="00EB0877">
        <w:t>long</w:t>
      </w:r>
      <w:r w:rsidR="00EB0877" w:rsidRPr="00EB0877">
        <w:t xml:space="preserve"> value</w:t>
      </w:r>
    </w:p>
    <w:p w14:paraId="52F92F32" w14:textId="77777777" w:rsidR="00D7513C" w:rsidRDefault="00D7513C" w:rsidP="00502318"/>
    <w:p w14:paraId="5C514BA4" w14:textId="05D18C1F" w:rsidR="007A3170" w:rsidRDefault="007A3170" w:rsidP="00502318">
      <w:r w:rsidRPr="007A3170">
        <w:t xml:space="preserve">There is no way to specify explicitly an integral literal is of type </w:t>
      </w:r>
      <w:r w:rsidRPr="007A3170">
        <w:rPr>
          <w:b/>
        </w:rPr>
        <w:t>byte and short</w:t>
      </w:r>
      <w:r w:rsidRPr="007A3170">
        <w:t>.</w:t>
      </w:r>
      <w:r>
        <w:t xml:space="preserve"> </w:t>
      </w:r>
      <w:r w:rsidRPr="007A3170">
        <w:t xml:space="preserve">If the integral literal is </w:t>
      </w:r>
      <w:r w:rsidR="00555C8B" w:rsidRPr="007A3170">
        <w:t>within</w:t>
      </w:r>
      <w:r w:rsidRPr="007A3170">
        <w:t xml:space="preserve"> the range of byte then the JVM by default treats it as byte literal.</w:t>
      </w:r>
    </w:p>
    <w:p w14:paraId="35CFAB72" w14:textId="77777777" w:rsidR="008D3D37" w:rsidRDefault="00BC63D9" w:rsidP="001A49F2">
      <w:r>
        <w:rPr>
          <w:noProof/>
          <w:lang w:eastAsia="en-US"/>
        </w:rPr>
        <w:drawing>
          <wp:inline distT="0" distB="0" distL="0" distR="0" wp14:anchorId="4809482E" wp14:editId="0D7710F0">
            <wp:extent cx="4640712" cy="856054"/>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1701" cy="858081"/>
                    </a:xfrm>
                    <a:prstGeom prst="rect">
                      <a:avLst/>
                    </a:prstGeom>
                  </pic:spPr>
                </pic:pic>
              </a:graphicData>
            </a:graphic>
          </wp:inline>
        </w:drawing>
      </w:r>
    </w:p>
    <w:p w14:paraId="7AF0F839" w14:textId="5EB79CC0" w:rsidR="008D3D37" w:rsidRDefault="008D3D37" w:rsidP="00E062BA">
      <w:pPr>
        <w:ind w:left="360"/>
      </w:pPr>
    </w:p>
    <w:p w14:paraId="45054F8F" w14:textId="77777777" w:rsidR="00974702" w:rsidRDefault="00974702" w:rsidP="00E062BA">
      <w:pPr>
        <w:ind w:left="360"/>
      </w:pPr>
    </w:p>
    <w:p w14:paraId="096F8B50" w14:textId="77777777" w:rsidR="006F1AF1" w:rsidRPr="006F1AF1" w:rsidRDefault="006F1AF1" w:rsidP="000E4144">
      <w:pPr>
        <w:pStyle w:val="Heading30"/>
      </w:pPr>
      <w:r>
        <w:t>2.Floating – P</w:t>
      </w:r>
      <w:r w:rsidRPr="006F1AF1">
        <w:t>oint literals</w:t>
      </w:r>
    </w:p>
    <w:p w14:paraId="17401F0F" w14:textId="77CA0AAC" w:rsidR="006F1AF1" w:rsidRDefault="006F1AF1" w:rsidP="00830484">
      <w:r w:rsidRPr="006F1AF1">
        <w:t xml:space="preserve">By </w:t>
      </w:r>
      <w:r w:rsidR="004E239C" w:rsidRPr="006F1AF1">
        <w:t>default,</w:t>
      </w:r>
      <w:r w:rsidRPr="006F1AF1">
        <w:t xml:space="preserve"> floating-point literals are </w:t>
      </w:r>
      <w:r w:rsidRPr="006F1AF1">
        <w:rPr>
          <w:b/>
          <w:color w:val="FF3399"/>
        </w:rPr>
        <w:t>double</w:t>
      </w:r>
      <w:r w:rsidRPr="006F1AF1">
        <w:rPr>
          <w:color w:val="FF3399"/>
        </w:rPr>
        <w:t xml:space="preserve"> </w:t>
      </w:r>
      <w:r w:rsidRPr="006F1AF1">
        <w:t>type</w:t>
      </w:r>
      <w:r w:rsidR="00974702">
        <w:t>.</w:t>
      </w:r>
      <w:r w:rsidRPr="006F1AF1">
        <w:t xml:space="preserve"> we can specify explicitly as float type by suffixing</w:t>
      </w:r>
      <w:r>
        <w:t xml:space="preserve"> </w:t>
      </w:r>
      <w:r w:rsidRPr="006F1AF1">
        <w:t xml:space="preserve">with </w:t>
      </w:r>
      <w:r w:rsidRPr="006F1AF1">
        <w:rPr>
          <w:b/>
        </w:rPr>
        <w:t>‘f’ or ‘F’.</w:t>
      </w:r>
    </w:p>
    <w:p w14:paraId="11F42F42" w14:textId="0ECA3FA3" w:rsidR="00830484" w:rsidRPr="00830484" w:rsidRDefault="00830484" w:rsidP="00830484">
      <w:pPr>
        <w:pStyle w:val="Output"/>
      </w:pPr>
      <w:r w:rsidRPr="00830484">
        <w:t xml:space="preserve">float f = 10.5; </w:t>
      </w:r>
      <w:r>
        <w:t xml:space="preserve"> </w:t>
      </w:r>
      <w:r w:rsidRPr="00830484">
        <w:rPr>
          <w:color w:val="FF0000"/>
        </w:rPr>
        <w:t xml:space="preserve">// C.E </w:t>
      </w:r>
      <w:r w:rsidR="00854079" w:rsidRPr="00854079">
        <w:rPr>
          <w:color w:val="FF0000"/>
        </w:rPr>
        <w:t>Type mismatch: cannot convert from double to float</w:t>
      </w:r>
    </w:p>
    <w:p w14:paraId="5FC5C247" w14:textId="77777777" w:rsidR="008D3D37" w:rsidRDefault="00830484" w:rsidP="007117D3">
      <w:pPr>
        <w:pStyle w:val="Output"/>
      </w:pPr>
      <w:r w:rsidRPr="00830484">
        <w:t>float f = 10.5f;</w:t>
      </w:r>
      <w:r w:rsidR="007117D3">
        <w:t xml:space="preserve"> </w:t>
      </w:r>
    </w:p>
    <w:p w14:paraId="40BB0CB0" w14:textId="77777777" w:rsidR="008D3D37" w:rsidRDefault="008D3D37" w:rsidP="009909A8"/>
    <w:p w14:paraId="62E28F2E" w14:textId="29E7C63E" w:rsidR="009909A8" w:rsidRPr="009909A8" w:rsidRDefault="009909A8" w:rsidP="009909A8">
      <w:r w:rsidRPr="009909A8">
        <w:t xml:space="preserve">Floating point literals can be specified only in decimal form. i.e we can’t use octal and </w:t>
      </w:r>
      <w:r w:rsidR="00225C1F" w:rsidRPr="009909A8">
        <w:t>hex</w:t>
      </w:r>
      <w:r w:rsidRPr="009909A8">
        <w:t xml:space="preserve"> decimal</w:t>
      </w:r>
      <w:r>
        <w:t xml:space="preserve"> </w:t>
      </w:r>
      <w:r w:rsidRPr="009909A8">
        <w:t>representation for floating point literals.</w:t>
      </w:r>
      <w:r>
        <w:t xml:space="preserve"> But we can assign Octal &amp; </w:t>
      </w:r>
      <w:r w:rsidR="00225C1F">
        <w:t>hex</w:t>
      </w:r>
      <w:r>
        <w:t xml:space="preserve"> </w:t>
      </w:r>
      <w:r w:rsidR="00225C1F">
        <w:t>integer</w:t>
      </w:r>
      <w:r>
        <w:t xml:space="preserve"> values to float.</w:t>
      </w:r>
    </w:p>
    <w:p w14:paraId="289BD059" w14:textId="77777777" w:rsidR="009909A8" w:rsidRDefault="009909A8" w:rsidP="009909A8">
      <w:pPr>
        <w:pStyle w:val="Output"/>
      </w:pPr>
      <w:r w:rsidRPr="009909A8">
        <w:t>Double d = 0x123.456;</w:t>
      </w:r>
      <w:r>
        <w:t xml:space="preserve"> </w:t>
      </w:r>
      <w:r w:rsidRPr="00830484">
        <w:rPr>
          <w:color w:val="FF0000"/>
        </w:rPr>
        <w:t xml:space="preserve">// C.E </w:t>
      </w:r>
      <w:r w:rsidRPr="009909A8">
        <w:rPr>
          <w:color w:val="FF0000"/>
        </w:rPr>
        <w:t>Invalid hex literal number</w:t>
      </w:r>
    </w:p>
    <w:p w14:paraId="7C94AABD" w14:textId="77777777" w:rsidR="009909A8" w:rsidRDefault="009909A8" w:rsidP="009909A8">
      <w:pPr>
        <w:pStyle w:val="Output"/>
      </w:pPr>
      <w:r>
        <w:t>Double d = 0x123;</w:t>
      </w:r>
      <w:r w:rsidR="006B1D24" w:rsidRPr="006B1D24">
        <w:rPr>
          <w:color w:val="008000"/>
        </w:rPr>
        <w:t xml:space="preserve"> </w:t>
      </w:r>
      <w:r w:rsidR="006B1D24" w:rsidRPr="007117D3">
        <w:rPr>
          <w:color w:val="008000"/>
        </w:rPr>
        <w:t>//But we can assign Octal &amp; hexa interger values to float</w:t>
      </w:r>
    </w:p>
    <w:p w14:paraId="02A99EB2" w14:textId="77777777" w:rsidR="0083290D" w:rsidRDefault="0083290D" w:rsidP="0083290D">
      <w:pPr>
        <w:spacing w:line="240" w:lineRule="auto"/>
      </w:pPr>
      <w:r>
        <w:t>added in Java 7. You can have underscores in numbers to make them easier to read:</w:t>
      </w:r>
    </w:p>
    <w:p w14:paraId="5E17FDBD" w14:textId="7770E2BE" w:rsidR="00315931" w:rsidRDefault="00315931" w:rsidP="005C01EE">
      <w:pPr>
        <w:spacing w:line="240" w:lineRule="auto"/>
      </w:pPr>
    </w:p>
    <w:p w14:paraId="40B784C4" w14:textId="77777777" w:rsidR="00A906F7" w:rsidRDefault="00A906F7" w:rsidP="005C01EE">
      <w:pPr>
        <w:spacing w:line="240" w:lineRule="auto"/>
      </w:pPr>
    </w:p>
    <w:p w14:paraId="4039C28B" w14:textId="6D65310F" w:rsidR="005C01EE" w:rsidRDefault="005C01EE" w:rsidP="005C01EE">
      <w:pPr>
        <w:spacing w:line="240" w:lineRule="auto"/>
      </w:pPr>
      <w:r w:rsidRPr="005C01EE">
        <w:lastRenderedPageBreak/>
        <w:t>You can add</w:t>
      </w:r>
      <w:r>
        <w:t xml:space="preserve"> </w:t>
      </w:r>
      <w:r w:rsidRPr="005C01EE">
        <w:t xml:space="preserve">underscores anywhere </w:t>
      </w:r>
      <w:r w:rsidRPr="003256B2">
        <w:rPr>
          <w:b/>
          <w:color w:val="FF0000"/>
        </w:rPr>
        <w:t>except</w:t>
      </w:r>
      <w:r w:rsidRPr="003256B2">
        <w:rPr>
          <w:color w:val="FF0000"/>
        </w:rPr>
        <w:t xml:space="preserve"> </w:t>
      </w:r>
    </w:p>
    <w:p w14:paraId="02E92AF7" w14:textId="77777777" w:rsidR="005C01EE" w:rsidRDefault="005C01EE" w:rsidP="006F728B">
      <w:pPr>
        <w:pStyle w:val="ListParagraph"/>
        <w:numPr>
          <w:ilvl w:val="0"/>
          <w:numId w:val="56"/>
        </w:numPr>
        <w:spacing w:line="240" w:lineRule="auto"/>
      </w:pPr>
      <w:r>
        <w:t>at the beginning of a literal</w:t>
      </w:r>
    </w:p>
    <w:p w14:paraId="4621EF64" w14:textId="77777777" w:rsidR="005C01EE" w:rsidRDefault="005C01EE" w:rsidP="006F728B">
      <w:pPr>
        <w:pStyle w:val="ListParagraph"/>
        <w:numPr>
          <w:ilvl w:val="0"/>
          <w:numId w:val="56"/>
        </w:numPr>
        <w:spacing w:line="240" w:lineRule="auto"/>
      </w:pPr>
      <w:r>
        <w:t>the end of a literal</w:t>
      </w:r>
    </w:p>
    <w:p w14:paraId="1EE9A8DF" w14:textId="77777777" w:rsidR="005C01EE" w:rsidRDefault="005C01EE" w:rsidP="006F728B">
      <w:pPr>
        <w:pStyle w:val="ListParagraph"/>
        <w:numPr>
          <w:ilvl w:val="0"/>
          <w:numId w:val="56"/>
        </w:numPr>
        <w:spacing w:line="240" w:lineRule="auto"/>
      </w:pPr>
      <w:r w:rsidRPr="005C01EE">
        <w:t>right before a</w:t>
      </w:r>
      <w:r>
        <w:t xml:space="preserve"> </w:t>
      </w:r>
      <w:r w:rsidRPr="005C01EE">
        <w:t>decimal point, or right after a decimal point.</w:t>
      </w:r>
    </w:p>
    <w:p w14:paraId="05003FD1" w14:textId="77777777" w:rsidR="00C23F62" w:rsidRDefault="00C23F62" w:rsidP="006F728B">
      <w:pPr>
        <w:pStyle w:val="ListParagraph"/>
        <w:numPr>
          <w:ilvl w:val="0"/>
          <w:numId w:val="56"/>
        </w:numPr>
        <w:spacing w:line="240" w:lineRule="auto"/>
      </w:pPr>
      <w:r w:rsidRPr="00C23F62">
        <w:t>Prior to an F or L suffix</w:t>
      </w:r>
    </w:p>
    <w:p w14:paraId="759CEF5E" w14:textId="77777777" w:rsidR="0083290D" w:rsidRDefault="0083290D" w:rsidP="0083290D">
      <w:pPr>
        <w:pStyle w:val="Output"/>
      </w:pPr>
      <w:r>
        <w:t>int million1 = 1000000;</w:t>
      </w:r>
    </w:p>
    <w:p w14:paraId="2097DD11" w14:textId="77777777" w:rsidR="0083290D" w:rsidRDefault="0083290D" w:rsidP="0083290D">
      <w:pPr>
        <w:pStyle w:val="Output"/>
      </w:pPr>
      <w:r>
        <w:t>int million2 = 1_000_000;</w:t>
      </w:r>
    </w:p>
    <w:p w14:paraId="7D0888A6" w14:textId="77777777" w:rsidR="0083290D" w:rsidRDefault="0083290D" w:rsidP="0083290D">
      <w:pPr>
        <w:pStyle w:val="Output"/>
      </w:pPr>
    </w:p>
    <w:p w14:paraId="4B6F4057" w14:textId="77777777" w:rsidR="0083290D" w:rsidRDefault="0083290D" w:rsidP="0083290D">
      <w:pPr>
        <w:pStyle w:val="Output"/>
      </w:pPr>
      <w:r>
        <w:t xml:space="preserve">double notAtStart = _1000.00; </w:t>
      </w:r>
      <w:r w:rsidRPr="00724B7A">
        <w:rPr>
          <w:color w:val="FF0000"/>
        </w:rPr>
        <w:t>// DOES NOT COMPILE</w:t>
      </w:r>
    </w:p>
    <w:p w14:paraId="06042326" w14:textId="77777777" w:rsidR="0083290D" w:rsidRPr="00724B7A" w:rsidRDefault="0083290D" w:rsidP="0083290D">
      <w:pPr>
        <w:pStyle w:val="Output"/>
        <w:rPr>
          <w:color w:val="FF0000"/>
        </w:rPr>
      </w:pPr>
      <w:r>
        <w:t xml:space="preserve">double notAtEnd = 1000.00_; </w:t>
      </w:r>
      <w:r w:rsidRPr="00724B7A">
        <w:rPr>
          <w:color w:val="FF0000"/>
        </w:rPr>
        <w:t>// DOES NOT COMPILE</w:t>
      </w:r>
    </w:p>
    <w:p w14:paraId="67C51E9A" w14:textId="77777777" w:rsidR="0083290D" w:rsidRDefault="0083290D" w:rsidP="0083290D">
      <w:pPr>
        <w:pStyle w:val="Output"/>
      </w:pPr>
    </w:p>
    <w:p w14:paraId="1033E3D2" w14:textId="77777777" w:rsidR="0083290D" w:rsidRPr="00724B7A" w:rsidRDefault="0083290D" w:rsidP="0083290D">
      <w:pPr>
        <w:pStyle w:val="Output"/>
        <w:rPr>
          <w:color w:val="FF0000"/>
        </w:rPr>
      </w:pPr>
      <w:r>
        <w:t xml:space="preserve">double notByDecimal = 1000_.00; </w:t>
      </w:r>
      <w:r w:rsidRPr="00724B7A">
        <w:rPr>
          <w:color w:val="FF0000"/>
        </w:rPr>
        <w:t>// DOES NOT COMPILE</w:t>
      </w:r>
    </w:p>
    <w:p w14:paraId="31B7BC04" w14:textId="77777777" w:rsidR="0083290D" w:rsidRDefault="0083290D" w:rsidP="0083290D">
      <w:pPr>
        <w:pStyle w:val="Output"/>
      </w:pPr>
      <w:r>
        <w:t>double annoyingButLegal = 1_00_0.0_0; // this one compiles</w:t>
      </w:r>
    </w:p>
    <w:p w14:paraId="70B4BF4A" w14:textId="77777777" w:rsidR="0083290D" w:rsidRDefault="0083290D" w:rsidP="009909A8"/>
    <w:p w14:paraId="611B71EB" w14:textId="77777777" w:rsidR="00C23F62" w:rsidRPr="00C23F62" w:rsidRDefault="00C23F62" w:rsidP="000A1EB9">
      <w:r w:rsidRPr="00C23F62">
        <w:t>The following example shows other ways you can use the underscore in numeric literals:</w:t>
      </w:r>
    </w:p>
    <w:p w14:paraId="74EE1DE8" w14:textId="77777777" w:rsidR="00C23F62" w:rsidRPr="00C23F62" w:rsidRDefault="00C23F62" w:rsidP="00C23F62">
      <w:pPr>
        <w:pStyle w:val="Output"/>
      </w:pPr>
      <w:r w:rsidRPr="00C23F62">
        <w:t>long creditCardNumber = 1234_5678_9012_3456L;</w:t>
      </w:r>
    </w:p>
    <w:p w14:paraId="6DFE4FCE" w14:textId="77777777" w:rsidR="00C23F62" w:rsidRPr="00C23F62" w:rsidRDefault="00C23F62" w:rsidP="00C23F62">
      <w:pPr>
        <w:pStyle w:val="Output"/>
      </w:pPr>
      <w:r w:rsidRPr="00C23F62">
        <w:t>long socialSecurityNumber = 999_99_9999L;</w:t>
      </w:r>
    </w:p>
    <w:p w14:paraId="50487BDC" w14:textId="77777777" w:rsidR="00C23F62" w:rsidRPr="00C23F62" w:rsidRDefault="00C23F62" w:rsidP="00C23F62">
      <w:pPr>
        <w:pStyle w:val="Output"/>
      </w:pPr>
      <w:r w:rsidRPr="00C23F62">
        <w:t>float pi =  3.14_15F;</w:t>
      </w:r>
    </w:p>
    <w:p w14:paraId="07C481AA" w14:textId="77777777" w:rsidR="00C23F62" w:rsidRPr="00C23F62" w:rsidRDefault="00C23F62" w:rsidP="00C23F62">
      <w:pPr>
        <w:pStyle w:val="Output"/>
      </w:pPr>
      <w:r w:rsidRPr="00C23F62">
        <w:t>long hexBytes = 0xFF_EC_DE_5E;</w:t>
      </w:r>
    </w:p>
    <w:p w14:paraId="18AF08F6" w14:textId="77777777" w:rsidR="00C23F62" w:rsidRPr="00C23F62" w:rsidRDefault="00C23F62" w:rsidP="00C23F62">
      <w:pPr>
        <w:pStyle w:val="Output"/>
      </w:pPr>
      <w:r w:rsidRPr="00C23F62">
        <w:t>long hexWords = 0xCAFE_BABE;</w:t>
      </w:r>
    </w:p>
    <w:p w14:paraId="0DF793AC" w14:textId="77777777" w:rsidR="00C23F62" w:rsidRPr="00C23F62" w:rsidRDefault="00C23F62" w:rsidP="00C23F62">
      <w:pPr>
        <w:pStyle w:val="Output"/>
      </w:pPr>
      <w:r w:rsidRPr="00C23F62">
        <w:t>long maxLong = 0x7fff_ffff_ffff_ffffL;</w:t>
      </w:r>
    </w:p>
    <w:p w14:paraId="6DE8D9D7" w14:textId="77777777" w:rsidR="00C23F62" w:rsidRPr="00C23F62" w:rsidRDefault="00C23F62" w:rsidP="00C23F62">
      <w:pPr>
        <w:pStyle w:val="Output"/>
      </w:pPr>
      <w:r w:rsidRPr="00C23F62">
        <w:t>byte nybbles = 0b0010_0101;</w:t>
      </w:r>
    </w:p>
    <w:p w14:paraId="18F9FB54" w14:textId="77777777" w:rsidR="00C23F62" w:rsidRPr="00C23F62" w:rsidRDefault="00C23F62" w:rsidP="00C23F62">
      <w:pPr>
        <w:pStyle w:val="Output"/>
      </w:pPr>
      <w:r w:rsidRPr="00C23F62">
        <w:t>long bytes = 0b11010010_01101001_10010100_10010010;</w:t>
      </w:r>
    </w:p>
    <w:p w14:paraId="72EA76C0" w14:textId="77777777" w:rsidR="00315931" w:rsidRDefault="00315931" w:rsidP="003626C8"/>
    <w:p w14:paraId="492B807C" w14:textId="596E2E13" w:rsidR="000A1EB9" w:rsidRDefault="000A1EB9" w:rsidP="003626C8">
      <w:r>
        <w:t>Following are Invalid Locations</w:t>
      </w:r>
    </w:p>
    <w:p w14:paraId="24ECED04" w14:textId="77777777" w:rsidR="000A1EB9" w:rsidRDefault="000A1EB9" w:rsidP="000A1EB9">
      <w:pPr>
        <w:pStyle w:val="Output"/>
        <w:rPr>
          <w:color w:val="FF0000"/>
        </w:rPr>
      </w:pPr>
      <w:r w:rsidRPr="000A1EB9">
        <w:t>long x1 = 999_99_9999_L;</w:t>
      </w:r>
      <w:r>
        <w:t xml:space="preserve"> </w:t>
      </w:r>
      <w:r w:rsidRPr="000A1EB9">
        <w:rPr>
          <w:color w:val="FF0000"/>
        </w:rPr>
        <w:t>// Before L</w:t>
      </w:r>
    </w:p>
    <w:p w14:paraId="304D6F5F" w14:textId="77777777" w:rsidR="000A1EB9" w:rsidRDefault="000A1EB9" w:rsidP="000A1EB9">
      <w:pPr>
        <w:pStyle w:val="Output"/>
        <w:rPr>
          <w:color w:val="FF0000"/>
        </w:rPr>
      </w:pPr>
      <w:r w:rsidRPr="000A1EB9">
        <w:t>int x2 = 52_;</w:t>
      </w:r>
      <w:r>
        <w:tab/>
      </w:r>
      <w:r>
        <w:tab/>
      </w:r>
      <w:r>
        <w:rPr>
          <w:color w:val="FF0000"/>
        </w:rPr>
        <w:t>// At the End Not allowed</w:t>
      </w:r>
    </w:p>
    <w:p w14:paraId="25B65CD7" w14:textId="77777777" w:rsidR="00C23F62" w:rsidRPr="00AF53FA" w:rsidRDefault="00AF53FA" w:rsidP="000A1EB9">
      <w:pPr>
        <w:pStyle w:val="Output"/>
        <w:rPr>
          <w:color w:val="00B050"/>
        </w:rPr>
      </w:pPr>
      <w:r w:rsidRPr="00AF53FA">
        <w:t>int x3 = 5_______2;</w:t>
      </w:r>
      <w:r>
        <w:tab/>
        <w:t>//</w:t>
      </w:r>
      <w:r w:rsidRPr="00AF53FA">
        <w:rPr>
          <w:color w:val="00B050"/>
        </w:rPr>
        <w:t xml:space="preserve">correct : Any no.of _’s will allowed </w:t>
      </w:r>
      <w:r w:rsidR="00555C8B" w:rsidRPr="00AF53FA">
        <w:rPr>
          <w:color w:val="00B050"/>
        </w:rPr>
        <w:t>between</w:t>
      </w:r>
      <w:r w:rsidRPr="00AF53FA">
        <w:rPr>
          <w:color w:val="00B050"/>
        </w:rPr>
        <w:t xml:space="preserve"> numbers</w:t>
      </w:r>
    </w:p>
    <w:p w14:paraId="601468F7" w14:textId="77777777" w:rsidR="00AF53FA" w:rsidRDefault="00AF53FA" w:rsidP="000A1EB9">
      <w:pPr>
        <w:pStyle w:val="Output"/>
      </w:pPr>
    </w:p>
    <w:p w14:paraId="0A0BA2CD" w14:textId="77777777" w:rsidR="00397D88" w:rsidRDefault="00397D88" w:rsidP="00397D88">
      <w:pPr>
        <w:pStyle w:val="Output"/>
      </w:pPr>
      <w:r>
        <w:t>int x4 = 0_x52;</w:t>
      </w:r>
      <w:r>
        <w:tab/>
      </w:r>
      <w:r>
        <w:rPr>
          <w:color w:val="FF0000"/>
        </w:rPr>
        <w:t xml:space="preserve">// </w:t>
      </w:r>
      <w:r w:rsidR="00AB7818" w:rsidRPr="00AB7818">
        <w:rPr>
          <w:bCs/>
          <w:color w:val="FF0000"/>
        </w:rPr>
        <w:t>cannot put underscores</w:t>
      </w:r>
      <w:r w:rsidR="00AB7818">
        <w:rPr>
          <w:bCs/>
          <w:color w:val="FF0000"/>
        </w:rPr>
        <w:t xml:space="preserve"> </w:t>
      </w:r>
      <w:r w:rsidR="00AB7818" w:rsidRPr="00AB7818">
        <w:rPr>
          <w:bCs/>
          <w:color w:val="FF0000"/>
        </w:rPr>
        <w:t>in the 0x radix prefix</w:t>
      </w:r>
    </w:p>
    <w:p w14:paraId="7B71487E" w14:textId="329F8EFF" w:rsidR="00964FC4" w:rsidRPr="00964FC4" w:rsidRDefault="00397D88" w:rsidP="00964FC4">
      <w:pPr>
        <w:pStyle w:val="Output"/>
        <w:rPr>
          <w:color w:val="FF0000"/>
        </w:rPr>
      </w:pPr>
      <w:r>
        <w:t>int x5 = 0x_52;</w:t>
      </w:r>
      <w:r>
        <w:tab/>
      </w:r>
      <w:r>
        <w:rPr>
          <w:color w:val="FF0000"/>
        </w:rPr>
        <w:t xml:space="preserve">// </w:t>
      </w:r>
      <w:r w:rsidR="00964FC4" w:rsidRPr="00964FC4">
        <w:rPr>
          <w:bCs/>
          <w:color w:val="FF0000"/>
        </w:rPr>
        <w:t xml:space="preserve">cannot put </w:t>
      </w:r>
      <w:r w:rsidR="007759BF" w:rsidRPr="00964FC4">
        <w:rPr>
          <w:bCs/>
          <w:color w:val="FF0000"/>
        </w:rPr>
        <w:t>underscores</w:t>
      </w:r>
      <w:r w:rsidR="007759BF">
        <w:rPr>
          <w:bCs/>
          <w:color w:val="FF0000"/>
        </w:rPr>
        <w:t xml:space="preserve"> </w:t>
      </w:r>
      <w:r w:rsidR="007759BF" w:rsidRPr="00964FC4">
        <w:rPr>
          <w:color w:val="FF0000"/>
        </w:rPr>
        <w:t>at</w:t>
      </w:r>
      <w:r w:rsidR="00964FC4" w:rsidRPr="00964FC4">
        <w:rPr>
          <w:bCs/>
          <w:color w:val="FF0000"/>
        </w:rPr>
        <w:t xml:space="preserve"> the beginning of a number</w:t>
      </w:r>
    </w:p>
    <w:p w14:paraId="43F7088D" w14:textId="77777777" w:rsidR="00397D88" w:rsidRDefault="00397D88" w:rsidP="00397D88">
      <w:pPr>
        <w:pStyle w:val="Output"/>
      </w:pPr>
    </w:p>
    <w:p w14:paraId="770FEFF2" w14:textId="27DA9A83" w:rsidR="00AF53FA" w:rsidRDefault="00397D88" w:rsidP="00397D88">
      <w:pPr>
        <w:pStyle w:val="Output"/>
        <w:rPr>
          <w:color w:val="00B050"/>
        </w:rPr>
      </w:pPr>
      <w:r>
        <w:t>int x6 = 0x5_2;</w:t>
      </w:r>
      <w:r w:rsidRPr="00397D88">
        <w:rPr>
          <w:color w:val="00B050"/>
        </w:rPr>
        <w:t xml:space="preserve"> </w:t>
      </w:r>
      <w:r w:rsidRPr="00AF53FA">
        <w:rPr>
          <w:color w:val="00B050"/>
        </w:rPr>
        <w:t>correct</w:t>
      </w:r>
    </w:p>
    <w:p w14:paraId="086669B0" w14:textId="30C68C63" w:rsidR="00315931" w:rsidRDefault="00315931" w:rsidP="00315931"/>
    <w:p w14:paraId="4C0481EA" w14:textId="77777777" w:rsidR="00315931" w:rsidRDefault="00315931" w:rsidP="00315931"/>
    <w:p w14:paraId="3975183E" w14:textId="77777777" w:rsidR="009909A8" w:rsidRPr="009909A8" w:rsidRDefault="009909A8" w:rsidP="000E4144">
      <w:pPr>
        <w:pStyle w:val="Heading30"/>
      </w:pPr>
      <w:r>
        <w:t>3. C</w:t>
      </w:r>
      <w:r w:rsidRPr="009909A8">
        <w:t>haracter literal</w:t>
      </w:r>
    </w:p>
    <w:p w14:paraId="5C2FC9C7" w14:textId="4A549A02" w:rsidR="009909A8" w:rsidRPr="009909A8" w:rsidRDefault="009909A8" w:rsidP="009909A8">
      <w:r w:rsidRPr="009909A8">
        <w:t xml:space="preserve">A char literal can be represented as a single character </w:t>
      </w:r>
      <w:r w:rsidR="005A3E69" w:rsidRPr="009909A8">
        <w:t>within</w:t>
      </w:r>
      <w:r w:rsidRPr="009909A8">
        <w:t xml:space="preserve"> single quotes.</w:t>
      </w:r>
    </w:p>
    <w:p w14:paraId="305CCD88" w14:textId="77777777" w:rsidR="009909A8" w:rsidRPr="009909A8" w:rsidRDefault="009909A8" w:rsidP="009909A8">
      <w:pPr>
        <w:pStyle w:val="Output"/>
      </w:pPr>
      <w:r w:rsidRPr="009909A8">
        <w:t>char ch = 'a';</w:t>
      </w:r>
    </w:p>
    <w:p w14:paraId="7345A602" w14:textId="77777777" w:rsidR="009909A8" w:rsidRPr="009909A8" w:rsidRDefault="009909A8" w:rsidP="009909A8">
      <w:pPr>
        <w:pStyle w:val="Output"/>
      </w:pPr>
      <w:r w:rsidRPr="009909A8">
        <w:t xml:space="preserve">char ch = 'ab'; </w:t>
      </w:r>
      <w:r w:rsidRPr="009909A8">
        <w:rPr>
          <w:color w:val="FF0000"/>
        </w:rPr>
        <w:t>C.E: unclosed character literal.</w:t>
      </w:r>
    </w:p>
    <w:p w14:paraId="51FE7F21" w14:textId="77777777" w:rsidR="009909A8" w:rsidRDefault="009909A8" w:rsidP="009909A8"/>
    <w:p w14:paraId="2B5FFE1D" w14:textId="1D0DA8EF" w:rsidR="009909A8" w:rsidRPr="009909A8" w:rsidRDefault="009909A8" w:rsidP="009909A8">
      <w:r w:rsidRPr="009909A8">
        <w:t xml:space="preserve">we can represent a char literal by </w:t>
      </w:r>
      <w:r w:rsidR="005A3E69" w:rsidRPr="009909A8">
        <w:t>its</w:t>
      </w:r>
      <w:r w:rsidRPr="009909A8">
        <w:t xml:space="preserve"> Unicode value. For the allowed Unicode values are 0 to</w:t>
      </w:r>
      <w:r>
        <w:t xml:space="preserve"> </w:t>
      </w:r>
      <w:r w:rsidRPr="009909A8">
        <w:t>65535.</w:t>
      </w:r>
    </w:p>
    <w:p w14:paraId="1CA4724F" w14:textId="77777777" w:rsidR="0057796E" w:rsidRDefault="009909A8" w:rsidP="009909A8">
      <w:pPr>
        <w:pStyle w:val="Output"/>
      </w:pPr>
      <w:r w:rsidRPr="009909A8">
        <w:t>char ch = 97;</w:t>
      </w:r>
    </w:p>
    <w:p w14:paraId="6BC1F705" w14:textId="77777777" w:rsidR="009909A8" w:rsidRPr="009909A8" w:rsidRDefault="009909A8" w:rsidP="009909A8">
      <w:pPr>
        <w:pStyle w:val="Output"/>
      </w:pPr>
      <w:r w:rsidRPr="009909A8">
        <w:t xml:space="preserve">System.out.println(ch); </w:t>
      </w:r>
      <w:r>
        <w:tab/>
      </w:r>
      <w:r w:rsidRPr="009909A8">
        <w:t>O/P: a</w:t>
      </w:r>
    </w:p>
    <w:p w14:paraId="0B2E6F1C" w14:textId="77777777" w:rsidR="0057796E" w:rsidRDefault="0057796E" w:rsidP="009909A8">
      <w:pPr>
        <w:pStyle w:val="Output"/>
      </w:pPr>
    </w:p>
    <w:p w14:paraId="0F69350E" w14:textId="77777777" w:rsidR="009909A8" w:rsidRPr="009909A8" w:rsidRDefault="009909A8" w:rsidP="009909A8">
      <w:pPr>
        <w:pStyle w:val="Output"/>
      </w:pPr>
      <w:r w:rsidRPr="009909A8">
        <w:t>char ch = 65535;</w:t>
      </w:r>
    </w:p>
    <w:p w14:paraId="5225102F" w14:textId="77777777" w:rsidR="009909A8" w:rsidRPr="009909A8" w:rsidRDefault="009909A8" w:rsidP="009909A8">
      <w:pPr>
        <w:pStyle w:val="Output"/>
      </w:pPr>
      <w:r w:rsidRPr="009909A8">
        <w:t xml:space="preserve">char ch = 65536; </w:t>
      </w:r>
      <w:r w:rsidRPr="009909A8">
        <w:rPr>
          <w:color w:val="FF0000"/>
        </w:rPr>
        <w:t>C.E : possible loss of precision found : int required :char</w:t>
      </w:r>
    </w:p>
    <w:p w14:paraId="72EABA75" w14:textId="77777777" w:rsidR="009909A8" w:rsidRDefault="009909A8" w:rsidP="009909A8"/>
    <w:p w14:paraId="31FFFD1C" w14:textId="77777777" w:rsidR="009909A8" w:rsidRPr="009909A8" w:rsidRDefault="009909A8" w:rsidP="009909A8">
      <w:r w:rsidRPr="009909A8">
        <w:t>we can represent a char literal by using Unicode representation which is nothing but</w:t>
      </w:r>
      <w:r>
        <w:t xml:space="preserve"> </w:t>
      </w:r>
      <w:r w:rsidRPr="009909A8">
        <w:t>\uxxxx’</w:t>
      </w:r>
      <w:r>
        <w:t>(0-F)</w:t>
      </w:r>
    </w:p>
    <w:p w14:paraId="449DF682" w14:textId="77777777" w:rsidR="009909A8" w:rsidRPr="009909A8" w:rsidRDefault="009909A8" w:rsidP="009909A8">
      <w:pPr>
        <w:pStyle w:val="Output"/>
      </w:pPr>
      <w:r w:rsidRPr="009909A8">
        <w:t>char ch = '\u0061'</w:t>
      </w:r>
    </w:p>
    <w:p w14:paraId="7B06C32C" w14:textId="77777777" w:rsidR="009909A8" w:rsidRPr="009909A8" w:rsidRDefault="009909A8" w:rsidP="009909A8">
      <w:pPr>
        <w:pStyle w:val="Output"/>
      </w:pPr>
      <w:r w:rsidRPr="009909A8">
        <w:t xml:space="preserve">System.out.println(ch); </w:t>
      </w:r>
      <w:r w:rsidR="00E559BB">
        <w:rPr>
          <w:rFonts w:hint="eastAsia"/>
        </w:rPr>
        <w:t>--&gt;</w:t>
      </w:r>
      <w:r w:rsidRPr="009909A8">
        <w:t xml:space="preserve"> O/P:a</w:t>
      </w:r>
    </w:p>
    <w:p w14:paraId="4D7A690B" w14:textId="366F3F06" w:rsidR="009909A8" w:rsidRPr="009909A8" w:rsidRDefault="009909A8" w:rsidP="009909A8">
      <w:pPr>
        <w:pStyle w:val="Output"/>
      </w:pPr>
      <w:r w:rsidRPr="009909A8">
        <w:t>char ch = '\ubeef';</w:t>
      </w:r>
      <w:r w:rsidR="0057796E">
        <w:t xml:space="preserve"> </w:t>
      </w:r>
      <w:r w:rsidR="0057796E">
        <w:rPr>
          <w:rFonts w:hint="eastAsia"/>
        </w:rPr>
        <w:t>--&gt;</w:t>
      </w:r>
      <w:r w:rsidR="0057796E">
        <w:t xml:space="preserve"> O/P: ? (No </w:t>
      </w:r>
      <w:r w:rsidR="005A3E69">
        <w:t>character</w:t>
      </w:r>
      <w:r w:rsidR="0057796E">
        <w:t xml:space="preserve"> </w:t>
      </w:r>
      <w:r w:rsidR="005A3E69">
        <w:t>defined</w:t>
      </w:r>
      <w:r w:rsidR="0057796E">
        <w:t xml:space="preserve"> with this value)</w:t>
      </w:r>
    </w:p>
    <w:p w14:paraId="6C1CA0C9" w14:textId="77777777" w:rsidR="0057796E" w:rsidRPr="009909A8" w:rsidRDefault="009909A8" w:rsidP="0057796E">
      <w:pPr>
        <w:pStyle w:val="Output"/>
      </w:pPr>
      <w:r w:rsidRPr="009909A8">
        <w:t>char ch = '\uface';</w:t>
      </w:r>
      <w:r w:rsidR="0057796E" w:rsidRPr="0057796E">
        <w:rPr>
          <w:rFonts w:hint="eastAsia"/>
        </w:rPr>
        <w:t xml:space="preserve"> </w:t>
      </w:r>
      <w:r w:rsidR="0057796E">
        <w:rPr>
          <w:rFonts w:hint="eastAsia"/>
        </w:rPr>
        <w:t>--&gt;</w:t>
      </w:r>
      <w:r w:rsidR="0057796E">
        <w:t xml:space="preserve"> O/P: ?</w:t>
      </w:r>
    </w:p>
    <w:p w14:paraId="21513E66" w14:textId="77777777" w:rsidR="009909A8" w:rsidRPr="009909A8" w:rsidRDefault="009909A8" w:rsidP="009909A8">
      <w:pPr>
        <w:pStyle w:val="Output"/>
      </w:pPr>
    </w:p>
    <w:p w14:paraId="44D3A0CD" w14:textId="77777777" w:rsidR="009909A8" w:rsidRDefault="009909A8" w:rsidP="009909A8"/>
    <w:p w14:paraId="05CCB8D6" w14:textId="77777777" w:rsidR="009909A8" w:rsidRPr="009909A8" w:rsidRDefault="009909A8" w:rsidP="009909A8">
      <w:r w:rsidRPr="009909A8">
        <w:t>we can also represent a char literal by using escape character.</w:t>
      </w:r>
    </w:p>
    <w:p w14:paraId="19DB8D7C" w14:textId="77777777" w:rsidR="009909A8" w:rsidRPr="009909A8" w:rsidRDefault="009909A8" w:rsidP="009909A8">
      <w:pPr>
        <w:pStyle w:val="Output"/>
      </w:pPr>
      <w:r w:rsidRPr="009909A8">
        <w:t>char ch = '\b';</w:t>
      </w:r>
    </w:p>
    <w:p w14:paraId="16CF9A2D" w14:textId="77777777" w:rsidR="009909A8" w:rsidRPr="009909A8" w:rsidRDefault="009909A8" w:rsidP="009909A8">
      <w:pPr>
        <w:pStyle w:val="Output"/>
      </w:pPr>
      <w:r w:rsidRPr="009909A8">
        <w:t>char ch = '\n';</w:t>
      </w:r>
    </w:p>
    <w:p w14:paraId="355A78CE" w14:textId="77777777" w:rsidR="009909A8" w:rsidRDefault="009909A8" w:rsidP="009909A8">
      <w:pPr>
        <w:pStyle w:val="Output"/>
      </w:pPr>
      <w:r w:rsidRPr="009909A8">
        <w:t>char ch = '\l';</w:t>
      </w:r>
    </w:p>
    <w:p w14:paraId="2BF085EE" w14:textId="77777777" w:rsidR="00E062BA" w:rsidRDefault="00E062BA" w:rsidP="008D3D37">
      <w:pPr>
        <w:pStyle w:val="Heading2"/>
      </w:pPr>
      <w:bookmarkStart w:id="10" w:name="_Toc94350593"/>
      <w:r>
        <w:lastRenderedPageBreak/>
        <w:t>Arrays</w:t>
      </w:r>
      <w:bookmarkEnd w:id="10"/>
    </w:p>
    <w:p w14:paraId="454EBF92" w14:textId="640C0A8A" w:rsidR="00DD1ACC" w:rsidRPr="00DD1ACC" w:rsidRDefault="00DD1ACC" w:rsidP="00DD1ACC">
      <w:pPr>
        <w:spacing w:line="240" w:lineRule="auto"/>
      </w:pPr>
      <w:r w:rsidRPr="00DD1ACC">
        <w:t>An array is a data structure that represents an index collection of fixed no</w:t>
      </w:r>
      <w:r w:rsidR="009D7164">
        <w:t>.</w:t>
      </w:r>
      <w:r w:rsidRPr="00DD1ACC">
        <w:t xml:space="preserve"> of homogeneous data</w:t>
      </w:r>
    </w:p>
    <w:p w14:paraId="79182225" w14:textId="77777777" w:rsidR="00DD1ACC" w:rsidRDefault="00DD1ACC" w:rsidP="00DD1ACC">
      <w:pPr>
        <w:spacing w:line="240" w:lineRule="auto"/>
      </w:pPr>
      <w:r w:rsidRPr="00DD1ACC">
        <w:t>elements.</w:t>
      </w:r>
    </w:p>
    <w:p w14:paraId="2DE2EB0A" w14:textId="77777777" w:rsidR="00DD1ACC" w:rsidRDefault="00DD1ACC" w:rsidP="002B082C">
      <w:pPr>
        <w:spacing w:line="240" w:lineRule="auto"/>
      </w:pPr>
    </w:p>
    <w:p w14:paraId="755FB360" w14:textId="77777777" w:rsidR="00B84C78" w:rsidRDefault="00B84C78" w:rsidP="000E4144">
      <w:pPr>
        <w:pStyle w:val="Heading30"/>
      </w:pPr>
      <w:r>
        <w:t>1.Declaring Arrays</w:t>
      </w:r>
    </w:p>
    <w:p w14:paraId="7371546C" w14:textId="77777777" w:rsidR="002B082C" w:rsidRDefault="002B082C" w:rsidP="002B082C">
      <w:pPr>
        <w:spacing w:line="240" w:lineRule="auto"/>
      </w:pPr>
      <w:r>
        <w:t>you can type the [] before or after the name, and adding a space is optional. This means that all four of these statements do the exact same thing:</w:t>
      </w:r>
    </w:p>
    <w:p w14:paraId="5DC09876" w14:textId="77777777" w:rsidR="002B082C" w:rsidRDefault="002B082C" w:rsidP="002B082C">
      <w:pPr>
        <w:pStyle w:val="Output"/>
      </w:pPr>
      <w:r>
        <w:t>int[] numAnimals;</w:t>
      </w:r>
    </w:p>
    <w:p w14:paraId="40A5CFFE" w14:textId="77777777" w:rsidR="002B082C" w:rsidRDefault="002B082C" w:rsidP="002B082C">
      <w:pPr>
        <w:pStyle w:val="Output"/>
      </w:pPr>
      <w:r>
        <w:t>int [] numAnimals2;</w:t>
      </w:r>
    </w:p>
    <w:p w14:paraId="3429170B" w14:textId="77777777" w:rsidR="002B082C" w:rsidRDefault="002B082C" w:rsidP="002B082C">
      <w:pPr>
        <w:pStyle w:val="Output"/>
      </w:pPr>
      <w:r>
        <w:t>int numAnimals3[];</w:t>
      </w:r>
    </w:p>
    <w:p w14:paraId="2765DDAF" w14:textId="77777777" w:rsidR="002B082C" w:rsidRDefault="002B082C" w:rsidP="002B082C">
      <w:pPr>
        <w:pStyle w:val="Output"/>
      </w:pPr>
      <w:r>
        <w:t>int numAnimals4 [];</w:t>
      </w:r>
    </w:p>
    <w:p w14:paraId="09F65081" w14:textId="77777777" w:rsidR="002B082C" w:rsidRDefault="002B082C" w:rsidP="002B082C"/>
    <w:p w14:paraId="497B14BE" w14:textId="77777777" w:rsidR="00DD1ACC" w:rsidRPr="00DD1ACC" w:rsidRDefault="00DD1ACC" w:rsidP="00DD1ACC">
      <w:r w:rsidRPr="00DD1ACC">
        <w:t>The following are the valid declarations for multidimensional arrays.</w:t>
      </w:r>
    </w:p>
    <w:p w14:paraId="11D7997D" w14:textId="77777777" w:rsidR="00DD1ACC" w:rsidRPr="00DD1ACC" w:rsidRDefault="00DD1ACC" w:rsidP="00DD1ACC">
      <w:pPr>
        <w:pStyle w:val="Output"/>
      </w:pPr>
      <w:r w:rsidRPr="00DD1ACC">
        <w:t>int[][] a;</w:t>
      </w:r>
    </w:p>
    <w:p w14:paraId="1728096F" w14:textId="77777777" w:rsidR="00DD1ACC" w:rsidRPr="00DD1ACC" w:rsidRDefault="00DD1ACC" w:rsidP="00DD1ACC">
      <w:pPr>
        <w:pStyle w:val="Output"/>
      </w:pPr>
      <w:r w:rsidRPr="00DD1ACC">
        <w:t>int a[][];</w:t>
      </w:r>
    </w:p>
    <w:p w14:paraId="75FEA390" w14:textId="77777777" w:rsidR="00DD1ACC" w:rsidRPr="00DD1ACC" w:rsidRDefault="00DD1ACC" w:rsidP="00DD1ACC">
      <w:pPr>
        <w:pStyle w:val="Output"/>
      </w:pPr>
      <w:r w:rsidRPr="00DD1ACC">
        <w:t>int [][]a;</w:t>
      </w:r>
    </w:p>
    <w:p w14:paraId="44D5CD03" w14:textId="77777777" w:rsidR="00DD1ACC" w:rsidRPr="00DD1ACC" w:rsidRDefault="00DD1ACC" w:rsidP="00DD1ACC">
      <w:pPr>
        <w:pStyle w:val="Output"/>
      </w:pPr>
      <w:r w:rsidRPr="00DD1ACC">
        <w:t>int[] a[];</w:t>
      </w:r>
    </w:p>
    <w:p w14:paraId="5926D61D" w14:textId="77777777" w:rsidR="00DD1ACC" w:rsidRPr="00DD1ACC" w:rsidRDefault="00DD1ACC" w:rsidP="00DD1ACC">
      <w:pPr>
        <w:pStyle w:val="Output"/>
      </w:pPr>
      <w:r w:rsidRPr="00DD1ACC">
        <w:t>int[] []a;</w:t>
      </w:r>
    </w:p>
    <w:p w14:paraId="41F0F133" w14:textId="77777777" w:rsidR="00A26A85" w:rsidRDefault="00A26A85" w:rsidP="00DD1ACC"/>
    <w:p w14:paraId="53620320" w14:textId="3C202A70" w:rsidR="00DD1ACC" w:rsidRPr="00DD1ACC" w:rsidRDefault="00DD1ACC" w:rsidP="006B3A84">
      <w:pPr>
        <w:spacing w:line="240" w:lineRule="auto"/>
      </w:pPr>
      <w:r w:rsidRPr="00DD1ACC">
        <w:t>we can specify the dimension before name of variable also</w:t>
      </w:r>
      <w:r w:rsidR="00593F03">
        <w:t>.</w:t>
      </w:r>
      <w:r w:rsidRPr="00DD1ACC">
        <w:t xml:space="preserve"> but this facility is available only for the</w:t>
      </w:r>
      <w:r>
        <w:t xml:space="preserve"> </w:t>
      </w:r>
      <w:r w:rsidRPr="00DD1ACC">
        <w:t>first variable.</w:t>
      </w:r>
    </w:p>
    <w:p w14:paraId="721EB50B" w14:textId="77777777" w:rsidR="00DD1ACC" w:rsidRDefault="00DD1ACC" w:rsidP="00DD1ACC">
      <w:pPr>
        <w:pStyle w:val="Output"/>
      </w:pPr>
      <w:r w:rsidRPr="00DD1ACC">
        <w:t>int[] a[],b[];</w:t>
      </w:r>
      <w:r w:rsidR="00A26A85">
        <w:t xml:space="preserve"> //Correct</w:t>
      </w:r>
    </w:p>
    <w:p w14:paraId="1F145FB5" w14:textId="77777777" w:rsidR="00A26A85" w:rsidRPr="00DD1ACC" w:rsidRDefault="00A26A85" w:rsidP="00DD1ACC">
      <w:pPr>
        <w:pStyle w:val="Output"/>
      </w:pPr>
      <w:r w:rsidRPr="00DD1ACC">
        <w:t>int[] []</w:t>
      </w:r>
      <w:r>
        <w:t>a</w:t>
      </w:r>
      <w:r w:rsidRPr="00DD1ACC">
        <w:t>,b[];</w:t>
      </w:r>
      <w:r>
        <w:t xml:space="preserve"> //Correct</w:t>
      </w:r>
    </w:p>
    <w:p w14:paraId="6BA86E34" w14:textId="77777777" w:rsidR="00DD1ACC" w:rsidRPr="00B84C78" w:rsidRDefault="00DD1ACC" w:rsidP="00DD1ACC">
      <w:pPr>
        <w:pStyle w:val="Output"/>
        <w:rPr>
          <w:color w:val="FF0000"/>
        </w:rPr>
      </w:pPr>
      <w:r w:rsidRPr="00B84C78">
        <w:rPr>
          <w:color w:val="FF0000"/>
        </w:rPr>
        <w:t>int[] []a,[]b; //Wrong</w:t>
      </w:r>
    </w:p>
    <w:p w14:paraId="3798BDB9" w14:textId="37E08CA0" w:rsidR="008D3D37" w:rsidRDefault="008D3D37" w:rsidP="00B84C78"/>
    <w:p w14:paraId="3C7F94FE" w14:textId="77777777" w:rsidR="005D2528" w:rsidRDefault="005D2528" w:rsidP="00B84C78"/>
    <w:p w14:paraId="79B32D5B" w14:textId="77777777" w:rsidR="00B84C78" w:rsidRDefault="00B84C78" w:rsidP="000E4144">
      <w:pPr>
        <w:pStyle w:val="Heading30"/>
      </w:pPr>
      <w:r>
        <w:t>2.</w:t>
      </w:r>
      <w:r w:rsidRPr="00B84C78">
        <w:t>Construction of Arrays</w:t>
      </w:r>
    </w:p>
    <w:p w14:paraId="69E00360" w14:textId="4D46A4C4" w:rsidR="00B84C78" w:rsidRDefault="00B84C78" w:rsidP="006371BF">
      <w:pPr>
        <w:spacing w:line="240" w:lineRule="auto"/>
      </w:pPr>
      <w:r w:rsidRPr="00B84C78">
        <w:rPr>
          <w:b/>
          <w:bCs/>
        </w:rPr>
        <w:t xml:space="preserve">Single </w:t>
      </w:r>
      <w:r w:rsidR="00C153D7" w:rsidRPr="00B84C78">
        <w:rPr>
          <w:b/>
          <w:bCs/>
        </w:rPr>
        <w:t>Dimension:</w:t>
      </w:r>
      <w:r w:rsidRPr="00B84C78">
        <w:t xml:space="preserve"> Arrays are internally implemented as object</w:t>
      </w:r>
      <w:r w:rsidR="009D7164">
        <w:t>. H</w:t>
      </w:r>
      <w:r w:rsidRPr="00B84C78">
        <w:t>ence by using new operator we can</w:t>
      </w:r>
      <w:r>
        <w:t xml:space="preserve"> </w:t>
      </w:r>
      <w:r w:rsidRPr="00B84C78">
        <w:t>construct an array.</w:t>
      </w:r>
    </w:p>
    <w:p w14:paraId="2A2BD117" w14:textId="77777777" w:rsidR="009D7164" w:rsidRPr="00B84C78" w:rsidRDefault="009D7164" w:rsidP="00B84C78"/>
    <w:p w14:paraId="51EE7BE0" w14:textId="77777777" w:rsidR="00B84C78" w:rsidRPr="00B84C78" w:rsidRDefault="00B84C78" w:rsidP="00B84C78">
      <w:r w:rsidRPr="00B84C78">
        <w:t>Compulsory at the time of construction we should specify the size otherwise compile time error.</w:t>
      </w:r>
    </w:p>
    <w:p w14:paraId="45131FD5" w14:textId="77777777" w:rsidR="00B84C78" w:rsidRPr="00B84C78" w:rsidRDefault="00B84C78" w:rsidP="00B84C78">
      <w:pPr>
        <w:pStyle w:val="Output"/>
      </w:pPr>
      <w:r w:rsidRPr="00B84C78">
        <w:t xml:space="preserve">int[] a = new int[10]; </w:t>
      </w:r>
      <w:r>
        <w:rPr>
          <w:rFonts w:hint="eastAsia"/>
        </w:rPr>
        <w:t>_</w:t>
      </w:r>
      <w:r>
        <w:t>/</w:t>
      </w:r>
    </w:p>
    <w:p w14:paraId="09B917F5" w14:textId="77777777" w:rsidR="00B84C78" w:rsidRPr="00B84C78" w:rsidRDefault="00B84C78" w:rsidP="00B84C78">
      <w:pPr>
        <w:pStyle w:val="Output"/>
      </w:pPr>
      <w:r w:rsidRPr="00B84C78">
        <w:t>int[] a = new int[];</w:t>
      </w:r>
      <w:r w:rsidR="000D112D">
        <w:t xml:space="preserve"> </w:t>
      </w:r>
      <w:r w:rsidRPr="00495D09">
        <w:rPr>
          <w:color w:val="FF0000"/>
        </w:rPr>
        <w:t>C.E</w:t>
      </w:r>
      <w:r w:rsidR="00495D09" w:rsidRPr="00495D09">
        <w:rPr>
          <w:color w:val="FF0000"/>
        </w:rPr>
        <w:t xml:space="preserve"> : error: array dimension missing</w:t>
      </w:r>
    </w:p>
    <w:p w14:paraId="1CD8C2DC" w14:textId="77777777" w:rsidR="00B84C78" w:rsidRDefault="00B84C78" w:rsidP="00B84C78"/>
    <w:p w14:paraId="42B835E2" w14:textId="2516D6DD" w:rsidR="00B84C78" w:rsidRPr="00B84C78" w:rsidRDefault="00B84C78" w:rsidP="00B84C78">
      <w:r w:rsidRPr="00B84C78">
        <w:t xml:space="preserve">It is legal to have an </w:t>
      </w:r>
      <w:r w:rsidR="009D7164">
        <w:t>array</w:t>
      </w:r>
      <w:r w:rsidRPr="00B84C78">
        <w:t xml:space="preserve"> with size 0 there is no C.E or R.E</w:t>
      </w:r>
    </w:p>
    <w:p w14:paraId="2FF7EF47" w14:textId="63B3D1CF" w:rsidR="00B84C78" w:rsidRDefault="00B84C78" w:rsidP="009E70B7">
      <w:pPr>
        <w:pStyle w:val="Output"/>
      </w:pPr>
      <w:r w:rsidRPr="00B84C78">
        <w:t>int[] a = new int[0];</w:t>
      </w:r>
      <w:r w:rsidR="00200566">
        <w:t xml:space="preserve"> // it will create Empty Array [] (no </w:t>
      </w:r>
      <w:r w:rsidR="004F4149">
        <w:t>elements</w:t>
      </w:r>
      <w:r w:rsidR="00200566">
        <w:t xml:space="preserve"> inside it)</w:t>
      </w:r>
    </w:p>
    <w:p w14:paraId="141988E9" w14:textId="6F7DE50A" w:rsidR="009E70B7" w:rsidRDefault="009E70B7" w:rsidP="009E70B7">
      <w:pPr>
        <w:pStyle w:val="Output"/>
        <w:rPr>
          <w:color w:val="4C483D" w:themeColor="text2"/>
        </w:rPr>
      </w:pPr>
      <w:r>
        <w:rPr>
          <w:color w:val="000000"/>
        </w:rPr>
        <w:t xml:space="preserve">  System.</w:t>
      </w:r>
      <w:r>
        <w:rPr>
          <w:bCs/>
          <w:i/>
          <w:iCs/>
          <w:color w:val="0000C0"/>
        </w:rPr>
        <w:t>out</w:t>
      </w:r>
      <w:r>
        <w:rPr>
          <w:color w:val="000000"/>
        </w:rPr>
        <w:t>.println(</w:t>
      </w:r>
      <w:r>
        <w:rPr>
          <w:color w:val="6A3E3E"/>
        </w:rPr>
        <w:t>a</w:t>
      </w:r>
      <w:r>
        <w:rPr>
          <w:color w:val="000000"/>
        </w:rPr>
        <w:t xml:space="preserve">); </w:t>
      </w:r>
      <w:r>
        <w:rPr>
          <w:color w:val="3F7F5F"/>
        </w:rPr>
        <w:t>//[I@15db9742</w:t>
      </w:r>
    </w:p>
    <w:p w14:paraId="0484E2D2" w14:textId="1CAA18CC" w:rsidR="009E70B7" w:rsidRPr="00B84C78" w:rsidRDefault="009E70B7" w:rsidP="009E70B7">
      <w:pPr>
        <w:pStyle w:val="Output"/>
      </w:pPr>
      <w:r>
        <w:rPr>
          <w:color w:val="000000"/>
        </w:rPr>
        <w:t xml:space="preserve">  System.</w:t>
      </w:r>
      <w:r>
        <w:rPr>
          <w:bCs/>
          <w:i/>
          <w:iCs/>
          <w:color w:val="0000C0"/>
        </w:rPr>
        <w:t>out</w:t>
      </w:r>
      <w:r>
        <w:rPr>
          <w:color w:val="000000"/>
        </w:rPr>
        <w:t>.println(</w:t>
      </w:r>
      <w:r>
        <w:rPr>
          <w:color w:val="6A3E3E"/>
        </w:rPr>
        <w:t>a</w:t>
      </w:r>
      <w:r>
        <w:rPr>
          <w:color w:val="000000"/>
        </w:rPr>
        <w:t xml:space="preserve">[0]); </w:t>
      </w:r>
      <w:r>
        <w:rPr>
          <w:color w:val="3F7F5F"/>
        </w:rPr>
        <w:t>//</w:t>
      </w:r>
      <w:r w:rsidRPr="009E70B7">
        <w:rPr>
          <w:color w:val="FF0000"/>
        </w:rPr>
        <w:t>Exception in thread "main" java.lang.ArrayIndexOutOfBoundsException: 0</w:t>
      </w:r>
    </w:p>
    <w:p w14:paraId="55A337E8" w14:textId="77777777" w:rsidR="00B84C78" w:rsidRDefault="00B84C78" w:rsidP="00B84C78"/>
    <w:p w14:paraId="71A49333" w14:textId="77777777" w:rsidR="00B84C78" w:rsidRPr="00B84C78" w:rsidRDefault="00B84C78" w:rsidP="00B84C78">
      <w:r w:rsidRPr="00B84C78">
        <w:t>If we are specifying array size with some –ve integer</w:t>
      </w:r>
      <w:r>
        <w:t xml:space="preserve">, we will get </w:t>
      </w:r>
      <w:r w:rsidRPr="006315BD">
        <w:rPr>
          <w:rFonts w:ascii="Consolas" w:hAnsi="Consolas"/>
          <w:color w:val="FF0000"/>
        </w:rPr>
        <w:t>R.E:NegativeArraySizeException</w:t>
      </w:r>
      <w:r w:rsidRPr="00B84C78">
        <w:t>.</w:t>
      </w:r>
    </w:p>
    <w:p w14:paraId="51AFF626" w14:textId="77777777" w:rsidR="00B84C78" w:rsidRPr="00B84C78" w:rsidRDefault="00B84C78" w:rsidP="00B84C78">
      <w:pPr>
        <w:pStyle w:val="Output"/>
      </w:pPr>
      <w:r w:rsidRPr="00B84C78">
        <w:t>int[] a = new int[-10];</w:t>
      </w:r>
      <w:r w:rsidR="000D112D">
        <w:t xml:space="preserve"> //</w:t>
      </w:r>
      <w:r w:rsidR="000D112D" w:rsidRPr="000D112D">
        <w:rPr>
          <w:rFonts w:ascii="Courier New" w:hAnsi="Courier New" w:cs="Courier New"/>
          <w:color w:val="FF0000"/>
        </w:rPr>
        <w:t xml:space="preserve"> </w:t>
      </w:r>
      <w:r w:rsidR="000D112D">
        <w:rPr>
          <w:rFonts w:ascii="Courier New" w:hAnsi="Courier New" w:cs="Courier New"/>
          <w:color w:val="FF0000"/>
        </w:rPr>
        <w:t xml:space="preserve">Exception in thread "main" </w:t>
      </w:r>
      <w:r w:rsidR="000D112D">
        <w:rPr>
          <w:rFonts w:ascii="Courier New" w:hAnsi="Courier New" w:cs="Courier New"/>
          <w:color w:val="0066CC"/>
          <w:u w:val="single"/>
        </w:rPr>
        <w:t>java.lang.NegativeArraySizeException</w:t>
      </w:r>
    </w:p>
    <w:p w14:paraId="6682FBED" w14:textId="77777777" w:rsidR="00B84C78" w:rsidRDefault="00B84C78" w:rsidP="000B37FD"/>
    <w:p w14:paraId="4A07910F" w14:textId="33BD2B01" w:rsidR="00B84C78" w:rsidRPr="00B84C78" w:rsidRDefault="00B84C78" w:rsidP="000B37FD">
      <w:r w:rsidRPr="00B84C78">
        <w:t xml:space="preserve">The only allowed Data type to allow the size are </w:t>
      </w:r>
      <w:r w:rsidRPr="00DA577D">
        <w:rPr>
          <w:rFonts w:ascii="Consolas" w:hAnsi="Consolas"/>
          <w:b/>
          <w:bCs/>
          <w:color w:val="00B050"/>
        </w:rPr>
        <w:t>byte, short, char, int</w:t>
      </w:r>
      <w:r w:rsidRPr="00B84C78">
        <w:t>. if we are using any other</w:t>
      </w:r>
      <w:r>
        <w:t xml:space="preserve"> </w:t>
      </w:r>
      <w:r w:rsidR="00F11927" w:rsidRPr="00B84C78">
        <w:t>datatype,</w:t>
      </w:r>
      <w:r w:rsidRPr="00B84C78">
        <w:t xml:space="preserve"> we will get a C.E.</w:t>
      </w:r>
    </w:p>
    <w:p w14:paraId="1F54BDC0" w14:textId="77777777" w:rsidR="00B84C78" w:rsidRPr="00B84C78" w:rsidRDefault="00B84C78" w:rsidP="00B84C78">
      <w:pPr>
        <w:pStyle w:val="Output"/>
      </w:pPr>
      <w:r w:rsidRPr="00B84C78">
        <w:t>int[] a = new int[10];</w:t>
      </w:r>
    </w:p>
    <w:p w14:paraId="1100254D" w14:textId="253A0860" w:rsidR="00B84C78" w:rsidRPr="00B84C78" w:rsidRDefault="00B84C78" w:rsidP="00B84C78">
      <w:pPr>
        <w:pStyle w:val="Output"/>
      </w:pPr>
      <w:r w:rsidRPr="00B84C78">
        <w:t>int[] a = new int[10l];</w:t>
      </w:r>
      <w:r w:rsidR="000B37FD" w:rsidRPr="000B37FD">
        <w:rPr>
          <w:rFonts w:hint="eastAsia"/>
        </w:rPr>
        <w:t xml:space="preserve"> </w:t>
      </w:r>
      <w:r w:rsidR="000B37FD">
        <w:rPr>
          <w:rFonts w:hint="eastAsia"/>
        </w:rPr>
        <w:t>--&gt;</w:t>
      </w:r>
      <w:r w:rsidR="000B37FD" w:rsidRPr="00B84C78">
        <w:t xml:space="preserve"> </w:t>
      </w:r>
      <w:r w:rsidR="000B37FD">
        <w:rPr>
          <w:color w:val="FF0000"/>
        </w:rPr>
        <w:t>C.E:</w:t>
      </w:r>
      <w:r w:rsidR="000B37FD" w:rsidRPr="00FC367C">
        <w:rPr>
          <w:color w:val="FF0000"/>
        </w:rPr>
        <w:t>incompatible types:possible loss of precision found: long required: int</w:t>
      </w:r>
    </w:p>
    <w:p w14:paraId="4DA3B770" w14:textId="77777777" w:rsidR="00B84C78" w:rsidRPr="00B84C78" w:rsidRDefault="00B84C78" w:rsidP="00B84C78">
      <w:pPr>
        <w:pStyle w:val="Output"/>
      </w:pPr>
      <w:r w:rsidRPr="00B84C78">
        <w:t>int[] a = new int[10</w:t>
      </w:r>
      <w:r>
        <w:t>L</w:t>
      </w:r>
      <w:r w:rsidRPr="00B84C78">
        <w:t xml:space="preserve">]; </w:t>
      </w:r>
      <w:r w:rsidR="00E559BB">
        <w:rPr>
          <w:rFonts w:hint="eastAsia"/>
        </w:rPr>
        <w:t>--&gt;</w:t>
      </w:r>
      <w:r w:rsidRPr="00B84C78">
        <w:t xml:space="preserve"> </w:t>
      </w:r>
      <w:r w:rsidR="00FC367C">
        <w:rPr>
          <w:color w:val="FF0000"/>
        </w:rPr>
        <w:t>C.E:</w:t>
      </w:r>
      <w:r w:rsidR="00FC367C" w:rsidRPr="00FC367C">
        <w:rPr>
          <w:color w:val="FF0000"/>
        </w:rPr>
        <w:t>incompatible types:</w:t>
      </w:r>
      <w:r w:rsidRPr="00FC367C">
        <w:rPr>
          <w:color w:val="FF0000"/>
        </w:rPr>
        <w:t>possible loss of precision found: long required: int</w:t>
      </w:r>
    </w:p>
    <w:p w14:paraId="2B7B650E" w14:textId="77777777" w:rsidR="005D2528" w:rsidRDefault="005D2528" w:rsidP="00B84C78">
      <w:pPr>
        <w:rPr>
          <w:b/>
          <w:bCs/>
        </w:rPr>
      </w:pPr>
    </w:p>
    <w:p w14:paraId="34907B83" w14:textId="77777777" w:rsidR="005D2528" w:rsidRDefault="005D2528" w:rsidP="00B84C78">
      <w:pPr>
        <w:rPr>
          <w:b/>
          <w:bCs/>
        </w:rPr>
      </w:pPr>
    </w:p>
    <w:p w14:paraId="7D68AFC2" w14:textId="77777777" w:rsidR="005D2528" w:rsidRDefault="005D2528" w:rsidP="00B84C78">
      <w:pPr>
        <w:rPr>
          <w:b/>
          <w:bCs/>
        </w:rPr>
      </w:pPr>
    </w:p>
    <w:p w14:paraId="3AF20F0C" w14:textId="25DF2A5B" w:rsidR="00B84C78" w:rsidRPr="00B84C78" w:rsidRDefault="00B84C78" w:rsidP="00B84C78">
      <w:r w:rsidRPr="00B84C78">
        <w:rPr>
          <w:b/>
          <w:bCs/>
        </w:rPr>
        <w:lastRenderedPageBreak/>
        <w:t xml:space="preserve">Multi Dimension: </w:t>
      </w:r>
      <w:r w:rsidRPr="00B84C78">
        <w:t>In java multidimensional arrays are implemented as single dimension arrays. This</w:t>
      </w:r>
      <w:r>
        <w:t xml:space="preserve"> </w:t>
      </w:r>
      <w:r w:rsidRPr="00B84C78">
        <w:t>approach improves performance with respect to memory.</w:t>
      </w:r>
    </w:p>
    <w:p w14:paraId="7338142D" w14:textId="5EFED255" w:rsidR="00B84C78" w:rsidRDefault="00B84C78" w:rsidP="00B84C78">
      <w:pPr>
        <w:pStyle w:val="Output"/>
      </w:pPr>
      <w:r w:rsidRPr="00B84C78">
        <w:t>int[][] a = new int[3][2];</w:t>
      </w:r>
      <w:r w:rsidR="00203721">
        <w:tab/>
      </w:r>
      <w:r w:rsidR="00203721">
        <w:sym w:font="Wingdings" w:char="F0E0"/>
      </w:r>
      <w:r w:rsidR="00203721">
        <w:t xml:space="preserve"> First Row has 3 location</w:t>
      </w:r>
      <w:r w:rsidR="00366D61">
        <w:t>s</w:t>
      </w:r>
      <w:r w:rsidR="00203721">
        <w:t xml:space="preserve">,  each </w:t>
      </w:r>
      <w:r w:rsidR="0058451E">
        <w:t>location</w:t>
      </w:r>
      <w:r w:rsidR="00203721">
        <w:t xml:space="preserve"> </w:t>
      </w:r>
      <w:r w:rsidR="00366D61">
        <w:t>has</w:t>
      </w:r>
      <w:r w:rsidR="00203721">
        <w:t xml:space="preserve"> 2 elements</w:t>
      </w:r>
      <w:r w:rsidR="00366D61">
        <w:t>, total tree height will be 2</w:t>
      </w:r>
    </w:p>
    <w:p w14:paraId="496AF3DD" w14:textId="77777777" w:rsidR="00B84C78" w:rsidRDefault="00B84C78" w:rsidP="00B84C78">
      <w:pPr>
        <w:pStyle w:val="Output"/>
      </w:pPr>
      <w:r>
        <w:rPr>
          <w:noProof/>
          <w:lang w:eastAsia="en-US"/>
        </w:rPr>
        <w:drawing>
          <wp:inline distT="0" distB="0" distL="0" distR="0" wp14:anchorId="7E613E82" wp14:editId="73A7F19E">
            <wp:extent cx="2000250" cy="923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0250" cy="923925"/>
                    </a:xfrm>
                    <a:prstGeom prst="rect">
                      <a:avLst/>
                    </a:prstGeom>
                  </pic:spPr>
                </pic:pic>
              </a:graphicData>
            </a:graphic>
          </wp:inline>
        </w:drawing>
      </w:r>
    </w:p>
    <w:p w14:paraId="271A4652" w14:textId="77777777" w:rsidR="00B84C78" w:rsidRPr="00B84C78" w:rsidRDefault="00B84C78" w:rsidP="00B84C78">
      <w:pPr>
        <w:pStyle w:val="Output"/>
      </w:pPr>
    </w:p>
    <w:p w14:paraId="360873E2" w14:textId="77777777" w:rsidR="00B84C78" w:rsidRDefault="00B84C78" w:rsidP="00B84C78">
      <w:pPr>
        <w:pStyle w:val="Output"/>
      </w:pPr>
      <w:r w:rsidRPr="00B84C78">
        <w:t>int[][] a = new int[4][]</w:t>
      </w:r>
    </w:p>
    <w:p w14:paraId="7D527280" w14:textId="77777777" w:rsidR="00B84C78" w:rsidRPr="00B84C78" w:rsidRDefault="00B84C78" w:rsidP="00B84C78">
      <w:pPr>
        <w:pStyle w:val="Output"/>
      </w:pPr>
    </w:p>
    <w:p w14:paraId="5EFF8AB0" w14:textId="77777777" w:rsidR="00B84C78" w:rsidRPr="00B84C78" w:rsidRDefault="00B84C78" w:rsidP="00B84C78">
      <w:pPr>
        <w:pStyle w:val="Output"/>
      </w:pPr>
      <w:r w:rsidRPr="00B84C78">
        <w:t>a[0] = new int[1];</w:t>
      </w:r>
    </w:p>
    <w:p w14:paraId="0C787B40" w14:textId="77777777" w:rsidR="00B84C78" w:rsidRPr="00B84C78" w:rsidRDefault="00B84C78" w:rsidP="00B84C78">
      <w:pPr>
        <w:pStyle w:val="Output"/>
      </w:pPr>
      <w:r w:rsidRPr="00B84C78">
        <w:t>a[1] = new int[2];</w:t>
      </w:r>
    </w:p>
    <w:p w14:paraId="051CFCA7" w14:textId="77777777" w:rsidR="00B84C78" w:rsidRPr="00B84C78" w:rsidRDefault="00B84C78" w:rsidP="00B84C78">
      <w:pPr>
        <w:pStyle w:val="Output"/>
      </w:pPr>
      <w:r w:rsidRPr="00B84C78">
        <w:t>a[2] = new int[4];</w:t>
      </w:r>
    </w:p>
    <w:p w14:paraId="44154133" w14:textId="77777777" w:rsidR="008D3D37" w:rsidRDefault="00B84C78" w:rsidP="00B84C78">
      <w:pPr>
        <w:pStyle w:val="Output"/>
      </w:pPr>
      <w:r w:rsidRPr="00B84C78">
        <w:t>a[3] = new int[3];</w:t>
      </w:r>
    </w:p>
    <w:p w14:paraId="7E7313A5" w14:textId="77777777" w:rsidR="00870600" w:rsidRDefault="00870600" w:rsidP="00B84C78">
      <w:pPr>
        <w:pStyle w:val="Output"/>
      </w:pPr>
      <w:r>
        <w:rPr>
          <w:noProof/>
          <w:lang w:eastAsia="en-US"/>
        </w:rPr>
        <w:drawing>
          <wp:inline distT="0" distB="0" distL="0" distR="0" wp14:anchorId="0CED25ED" wp14:editId="3FAAE1E4">
            <wp:extent cx="2980690" cy="864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6581" cy="871999"/>
                    </a:xfrm>
                    <a:prstGeom prst="rect">
                      <a:avLst/>
                    </a:prstGeom>
                  </pic:spPr>
                </pic:pic>
              </a:graphicData>
            </a:graphic>
          </wp:inline>
        </w:drawing>
      </w:r>
    </w:p>
    <w:p w14:paraId="1FC5A425" w14:textId="77777777" w:rsidR="00870600" w:rsidRDefault="00870600" w:rsidP="00B84C78">
      <w:pPr>
        <w:pStyle w:val="Output"/>
      </w:pPr>
    </w:p>
    <w:p w14:paraId="7C36D503" w14:textId="77777777" w:rsidR="00870600" w:rsidRDefault="00870600" w:rsidP="00B84C78">
      <w:pPr>
        <w:pStyle w:val="Output"/>
        <w:rPr>
          <w:bCs/>
        </w:rPr>
      </w:pPr>
      <w:r w:rsidRPr="00870600">
        <w:rPr>
          <w:bCs/>
        </w:rPr>
        <w:t>declare an array for the following diagram</w:t>
      </w:r>
    </w:p>
    <w:p w14:paraId="5E96CF6C" w14:textId="77777777" w:rsidR="00870600" w:rsidRDefault="00870600" w:rsidP="00B84C78">
      <w:pPr>
        <w:pStyle w:val="Output"/>
      </w:pPr>
      <w:r>
        <w:rPr>
          <w:noProof/>
          <w:lang w:eastAsia="en-US"/>
        </w:rPr>
        <w:drawing>
          <wp:inline distT="0" distB="0" distL="0" distR="0" wp14:anchorId="7759F7D5" wp14:editId="0B7E4EFA">
            <wp:extent cx="2981050" cy="109647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95098" cy="1101645"/>
                    </a:xfrm>
                    <a:prstGeom prst="rect">
                      <a:avLst/>
                    </a:prstGeom>
                  </pic:spPr>
                </pic:pic>
              </a:graphicData>
            </a:graphic>
          </wp:inline>
        </w:drawing>
      </w:r>
    </w:p>
    <w:p w14:paraId="5AA03B79" w14:textId="77777777" w:rsidR="00870600" w:rsidRDefault="00870600" w:rsidP="00870600">
      <w:pPr>
        <w:pStyle w:val="Output"/>
      </w:pPr>
      <w:r>
        <w:t>a[][][] = new int[2][][];</w:t>
      </w:r>
    </w:p>
    <w:p w14:paraId="5016779C" w14:textId="77777777" w:rsidR="00870600" w:rsidRDefault="00870600" w:rsidP="00870600">
      <w:pPr>
        <w:pStyle w:val="Output"/>
      </w:pPr>
      <w:r>
        <w:t xml:space="preserve">a[0] </w:t>
      </w:r>
      <w:r w:rsidR="00734414">
        <w:tab/>
      </w:r>
      <w:r>
        <w:t>= new int[3];</w:t>
      </w:r>
    </w:p>
    <w:p w14:paraId="08F76FAC" w14:textId="77777777" w:rsidR="00870600" w:rsidRDefault="00870600" w:rsidP="00870600">
      <w:pPr>
        <w:pStyle w:val="Output"/>
      </w:pPr>
      <w:r>
        <w:t>a[0][1] = new int[1];</w:t>
      </w:r>
    </w:p>
    <w:p w14:paraId="1783BE5A" w14:textId="77777777" w:rsidR="00870600" w:rsidRDefault="00870600" w:rsidP="00870600">
      <w:pPr>
        <w:pStyle w:val="Output"/>
      </w:pPr>
      <w:r>
        <w:t>a[0][2] = new int[2];</w:t>
      </w:r>
    </w:p>
    <w:p w14:paraId="342A4442" w14:textId="77777777" w:rsidR="00870600" w:rsidRDefault="00870600" w:rsidP="00870600">
      <w:pPr>
        <w:pStyle w:val="Output"/>
      </w:pPr>
      <w:r>
        <w:t>a[0][3] = new int[3];</w:t>
      </w:r>
    </w:p>
    <w:p w14:paraId="54896F58" w14:textId="77777777" w:rsidR="00870600" w:rsidRDefault="00870600" w:rsidP="00870600">
      <w:pPr>
        <w:pStyle w:val="Output"/>
      </w:pPr>
      <w:r>
        <w:t xml:space="preserve">a[1] </w:t>
      </w:r>
      <w:r w:rsidR="00734414">
        <w:tab/>
      </w:r>
      <w:r>
        <w:t>= new int[2][2];</w:t>
      </w:r>
    </w:p>
    <w:p w14:paraId="378154DE" w14:textId="77777777" w:rsidR="008D3D37" w:rsidRDefault="008D3D37" w:rsidP="000B66FA">
      <w:pPr>
        <w:spacing w:line="240" w:lineRule="auto"/>
      </w:pPr>
    </w:p>
    <w:p w14:paraId="77A19094" w14:textId="77777777" w:rsidR="00E559BB" w:rsidRDefault="00E559BB" w:rsidP="00E559BB"/>
    <w:p w14:paraId="0C3465FF" w14:textId="77777777" w:rsidR="00E559BB" w:rsidRPr="00E559BB" w:rsidRDefault="00E559BB" w:rsidP="000E4144">
      <w:pPr>
        <w:pStyle w:val="Heading30"/>
      </w:pPr>
      <w:r>
        <w:t>3.</w:t>
      </w:r>
      <w:r w:rsidRPr="00E559BB">
        <w:t>Initialization of arrays</w:t>
      </w:r>
    </w:p>
    <w:p w14:paraId="51398E39" w14:textId="0ABA7BAF" w:rsidR="00E559BB" w:rsidRDefault="00E559BB" w:rsidP="00E559BB">
      <w:r w:rsidRPr="00E559BB">
        <w:t xml:space="preserve">Once we created an array all </w:t>
      </w:r>
      <w:r w:rsidR="004E1A22" w:rsidRPr="00E559BB">
        <w:t>its</w:t>
      </w:r>
      <w:r w:rsidRPr="00E559BB">
        <w:t xml:space="preserve"> elements initialized with default values</w:t>
      </w:r>
      <w:r>
        <w:t>.</w:t>
      </w:r>
    </w:p>
    <w:p w14:paraId="28120F74" w14:textId="77777777" w:rsidR="00E559BB" w:rsidRDefault="00E559BB" w:rsidP="00E559BB">
      <w:pPr>
        <w:pStyle w:val="Output"/>
      </w:pPr>
      <w:r>
        <w:t>int[] a = new int[3];</w:t>
      </w:r>
    </w:p>
    <w:p w14:paraId="57E79A73" w14:textId="77777777" w:rsidR="00E559BB" w:rsidRDefault="00E559BB" w:rsidP="00E559BB">
      <w:pPr>
        <w:pStyle w:val="Output"/>
      </w:pPr>
      <w:r>
        <w:t xml:space="preserve">System.out.println(a[0]); </w:t>
      </w:r>
      <w:r>
        <w:rPr>
          <w:bCs/>
        </w:rPr>
        <w:t xml:space="preserve">O/P: </w:t>
      </w:r>
      <w:r>
        <w:t>0</w:t>
      </w:r>
    </w:p>
    <w:p w14:paraId="6B1D084A" w14:textId="77777777" w:rsidR="00E559BB" w:rsidRDefault="00E559BB" w:rsidP="00E559BB">
      <w:pPr>
        <w:pStyle w:val="Output"/>
      </w:pPr>
      <w:r>
        <w:t>System.out.println(a);</w:t>
      </w:r>
      <w:r>
        <w:rPr>
          <w:rFonts w:ascii="Wingdings-Regular" w:eastAsia="Wingdings-Regular" w:cs="Wingdings-Regular"/>
        </w:rPr>
        <w:t xml:space="preserve"> </w:t>
      </w:r>
      <w:r>
        <w:rPr>
          <w:bCs/>
        </w:rPr>
        <w:t xml:space="preserve">O/P: </w:t>
      </w:r>
      <w:r w:rsidRPr="006E5A73">
        <w:rPr>
          <w:color w:val="FF00FF"/>
        </w:rPr>
        <w:t>[I@</w:t>
      </w:r>
      <w:r>
        <w:t>10b62c9</w:t>
      </w:r>
    </w:p>
    <w:p w14:paraId="53D3E8E8" w14:textId="77777777" w:rsidR="00E559BB" w:rsidRDefault="00E559BB" w:rsidP="00E559BB">
      <w:pPr>
        <w:pStyle w:val="Output"/>
      </w:pPr>
    </w:p>
    <w:p w14:paraId="039AE706" w14:textId="77777777" w:rsidR="00E559BB" w:rsidRPr="00E559BB" w:rsidRDefault="00E559BB" w:rsidP="00E559BB">
      <w:pPr>
        <w:pStyle w:val="Output"/>
      </w:pPr>
      <w:r w:rsidRPr="00E559BB">
        <w:t>int[][] a = new int[3][2];</w:t>
      </w:r>
    </w:p>
    <w:p w14:paraId="689D8361" w14:textId="77777777" w:rsidR="00E559BB" w:rsidRPr="00E559BB" w:rsidRDefault="00E559BB" w:rsidP="00E559BB">
      <w:pPr>
        <w:pStyle w:val="Output"/>
      </w:pPr>
      <w:r w:rsidRPr="00E559BB">
        <w:t xml:space="preserve">System.out.println(a); </w:t>
      </w:r>
      <w:r>
        <w:rPr>
          <w:rFonts w:hint="eastAsia"/>
        </w:rPr>
        <w:t>--&gt;</w:t>
      </w:r>
      <w:r w:rsidRPr="00E559BB">
        <w:t xml:space="preserve"> </w:t>
      </w:r>
      <w:r w:rsidRPr="006E5A73">
        <w:rPr>
          <w:color w:val="FF00FF"/>
        </w:rPr>
        <w:t>[I@</w:t>
      </w:r>
      <w:r w:rsidRPr="00E559BB">
        <w:t>10b62c9</w:t>
      </w:r>
    </w:p>
    <w:p w14:paraId="7DC614E6" w14:textId="77777777" w:rsidR="00E559BB" w:rsidRPr="00E559BB" w:rsidRDefault="00E559BB" w:rsidP="00E559BB">
      <w:pPr>
        <w:pStyle w:val="Output"/>
      </w:pPr>
      <w:r w:rsidRPr="00E559BB">
        <w:t xml:space="preserve">System.out.println(a[0]); </w:t>
      </w:r>
      <w:r>
        <w:rPr>
          <w:rFonts w:hint="eastAsia"/>
        </w:rPr>
        <w:t>--&gt;</w:t>
      </w:r>
      <w:r w:rsidRPr="00E559BB">
        <w:t xml:space="preserve"> </w:t>
      </w:r>
      <w:r w:rsidRPr="006E5A73">
        <w:rPr>
          <w:color w:val="FF00FF"/>
        </w:rPr>
        <w:t>[[I@</w:t>
      </w:r>
      <w:r w:rsidRPr="00E559BB">
        <w:t>82ba41</w:t>
      </w:r>
    </w:p>
    <w:p w14:paraId="331CB4A4" w14:textId="77777777" w:rsidR="00E559BB" w:rsidRDefault="00E559BB" w:rsidP="00E559BB">
      <w:pPr>
        <w:pStyle w:val="Output"/>
      </w:pPr>
      <w:r w:rsidRPr="00E559BB">
        <w:t xml:space="preserve">System.out.println(a[0][0]); </w:t>
      </w:r>
      <w:r>
        <w:rPr>
          <w:rFonts w:hint="eastAsia"/>
        </w:rPr>
        <w:t>--&gt;</w:t>
      </w:r>
      <w:r w:rsidRPr="00E559BB">
        <w:t xml:space="preserve"> 0</w:t>
      </w:r>
    </w:p>
    <w:p w14:paraId="6F4ABF6F" w14:textId="77777777" w:rsidR="00E559BB" w:rsidRPr="00E559BB" w:rsidRDefault="00E559BB" w:rsidP="00E559BB">
      <w:pPr>
        <w:pStyle w:val="Output"/>
      </w:pPr>
    </w:p>
    <w:p w14:paraId="219EE695" w14:textId="77777777" w:rsidR="00E559BB" w:rsidRPr="00E559BB" w:rsidRDefault="00E559BB" w:rsidP="00E559BB">
      <w:pPr>
        <w:pStyle w:val="Output"/>
      </w:pPr>
      <w:r w:rsidRPr="00E559BB">
        <w:t>int[][] a = new int[3][];</w:t>
      </w:r>
    </w:p>
    <w:p w14:paraId="6800B346" w14:textId="77777777" w:rsidR="00E559BB" w:rsidRPr="00E559BB" w:rsidRDefault="00E559BB" w:rsidP="00E559BB">
      <w:pPr>
        <w:pStyle w:val="Output"/>
      </w:pPr>
      <w:r w:rsidRPr="00E559BB">
        <w:t xml:space="preserve">System.out.println(a); </w:t>
      </w:r>
      <w:r>
        <w:rPr>
          <w:rFonts w:hint="eastAsia"/>
        </w:rPr>
        <w:t>--&gt;</w:t>
      </w:r>
      <w:r w:rsidRPr="00E559BB">
        <w:t xml:space="preserve"> [I@10b62c9</w:t>
      </w:r>
    </w:p>
    <w:p w14:paraId="7DEA79C4" w14:textId="77777777" w:rsidR="00E559BB" w:rsidRPr="00E559BB" w:rsidRDefault="00E559BB" w:rsidP="00E559BB">
      <w:pPr>
        <w:pStyle w:val="Output"/>
      </w:pPr>
      <w:r w:rsidRPr="00E559BB">
        <w:t xml:space="preserve">System.out.println(a[0]); </w:t>
      </w:r>
      <w:r>
        <w:rPr>
          <w:rFonts w:hint="eastAsia"/>
        </w:rPr>
        <w:t>--&gt;</w:t>
      </w:r>
      <w:r w:rsidRPr="00E559BB">
        <w:t xml:space="preserve"> null</w:t>
      </w:r>
    </w:p>
    <w:p w14:paraId="274E3F47" w14:textId="77777777" w:rsidR="00E559BB" w:rsidRDefault="00E559BB" w:rsidP="00E559BB">
      <w:pPr>
        <w:pStyle w:val="Output"/>
      </w:pPr>
      <w:r w:rsidRPr="00E559BB">
        <w:t xml:space="preserve">System.out.println(a[0][0]); </w:t>
      </w:r>
      <w:r>
        <w:rPr>
          <w:rFonts w:hint="eastAsia"/>
        </w:rPr>
        <w:t>--&gt;</w:t>
      </w:r>
      <w:r w:rsidRPr="00E559BB">
        <w:t xml:space="preserve"> NullPointerException</w:t>
      </w:r>
    </w:p>
    <w:p w14:paraId="7FDE4FFF" w14:textId="77777777" w:rsidR="003626C8" w:rsidRDefault="003626C8" w:rsidP="000B66FA">
      <w:pPr>
        <w:spacing w:line="360" w:lineRule="auto"/>
      </w:pPr>
    </w:p>
    <w:p w14:paraId="0EAFD53D" w14:textId="77777777" w:rsidR="008D3D37" w:rsidRDefault="00E559BB" w:rsidP="000E4144">
      <w:pPr>
        <w:pStyle w:val="Heading30"/>
      </w:pPr>
      <w:r>
        <w:t>4.</w:t>
      </w:r>
      <w:r w:rsidRPr="00E559BB">
        <w:t xml:space="preserve">Declaration and Initialization </w:t>
      </w:r>
      <w:r>
        <w:t xml:space="preserve">Array </w:t>
      </w:r>
      <w:r w:rsidRPr="00E559BB">
        <w:t>in a single line</w:t>
      </w:r>
    </w:p>
    <w:p w14:paraId="0A943258" w14:textId="77777777" w:rsidR="00E559BB" w:rsidRPr="00E559BB" w:rsidRDefault="00E559BB" w:rsidP="00E559BB">
      <w:pPr>
        <w:pStyle w:val="Output"/>
      </w:pPr>
      <w:r w:rsidRPr="00E559BB">
        <w:t>int[] a = {10,20,30};</w:t>
      </w:r>
    </w:p>
    <w:p w14:paraId="725C21BF" w14:textId="77777777" w:rsidR="00E559BB" w:rsidRDefault="00E559BB" w:rsidP="00E559BB">
      <w:pPr>
        <w:pStyle w:val="Output"/>
      </w:pPr>
      <w:r w:rsidRPr="00E559BB">
        <w:t>String[] s = {“Chiru”,”Allu”,”Ram”,”Akil”}</w:t>
      </w:r>
    </w:p>
    <w:p w14:paraId="14A05DD4" w14:textId="77777777" w:rsidR="00E559BB" w:rsidRPr="00E559BB" w:rsidRDefault="00E559BB" w:rsidP="000E4144">
      <w:pPr>
        <w:pStyle w:val="Heading30"/>
      </w:pPr>
      <w:r>
        <w:lastRenderedPageBreak/>
        <w:t>5.</w:t>
      </w:r>
      <w:r w:rsidRPr="00E559BB">
        <w:t>length Vs length();</w:t>
      </w:r>
    </w:p>
    <w:p w14:paraId="673C55A5" w14:textId="40488D1F" w:rsidR="00E559BB" w:rsidRPr="00E559BB" w:rsidRDefault="00E559BB" w:rsidP="00E559BB">
      <w:r w:rsidRPr="00E17BAC">
        <w:rPr>
          <w:rStyle w:val="0SyntaxPinkChar"/>
        </w:rPr>
        <w:t>length</w:t>
      </w:r>
      <w:r w:rsidRPr="00E559BB">
        <w:rPr>
          <w:b/>
          <w:bCs/>
        </w:rPr>
        <w:t xml:space="preserve">: </w:t>
      </w:r>
      <w:r w:rsidRPr="00E559BB">
        <w:t xml:space="preserve">It is the final variable applicable </w:t>
      </w:r>
      <w:r w:rsidR="00F644D5">
        <w:t xml:space="preserve">only </w:t>
      </w:r>
      <w:r w:rsidRPr="00E559BB">
        <w:t>for array objects. It represents the size of the array.</w:t>
      </w:r>
    </w:p>
    <w:p w14:paraId="10AE8DA9" w14:textId="77777777" w:rsidR="00E559BB" w:rsidRPr="00E559BB" w:rsidRDefault="00E559BB" w:rsidP="00E559BB">
      <w:pPr>
        <w:pStyle w:val="Output"/>
      </w:pPr>
      <w:r w:rsidRPr="00E559BB">
        <w:t>int [] a = new int[5];</w:t>
      </w:r>
    </w:p>
    <w:p w14:paraId="137D4365" w14:textId="77777777" w:rsidR="00E559BB" w:rsidRPr="00E559BB" w:rsidRDefault="00E559BB" w:rsidP="00E559BB">
      <w:pPr>
        <w:pStyle w:val="Output"/>
      </w:pPr>
      <w:r w:rsidRPr="00E559BB">
        <w:t xml:space="preserve">System.out.println(a.length()); </w:t>
      </w:r>
      <w:r>
        <w:rPr>
          <w:rFonts w:hint="eastAsia"/>
        </w:rPr>
        <w:t>--&gt;</w:t>
      </w:r>
      <w:r w:rsidRPr="00E559BB">
        <w:t xml:space="preserve"> C.E</w:t>
      </w:r>
    </w:p>
    <w:p w14:paraId="478F399B" w14:textId="77777777" w:rsidR="00E559BB" w:rsidRPr="00E559BB" w:rsidRDefault="00E559BB" w:rsidP="00E559BB">
      <w:pPr>
        <w:pStyle w:val="Output"/>
      </w:pPr>
      <w:r w:rsidRPr="00E559BB">
        <w:t xml:space="preserve">System.out.println(a.length); </w:t>
      </w:r>
      <w:r>
        <w:rPr>
          <w:rFonts w:hint="eastAsia"/>
        </w:rPr>
        <w:t>--&gt;</w:t>
      </w:r>
      <w:r w:rsidR="00AB6455">
        <w:t xml:space="preserve"> 5</w:t>
      </w:r>
    </w:p>
    <w:p w14:paraId="5CA1C6D3" w14:textId="77777777" w:rsidR="00E559BB" w:rsidRDefault="00E559BB" w:rsidP="00E559BB"/>
    <w:p w14:paraId="45556C7C" w14:textId="77777777" w:rsidR="00E559BB" w:rsidRPr="00E559BB" w:rsidRDefault="00E559BB" w:rsidP="00E559BB">
      <w:r w:rsidRPr="00E17BAC">
        <w:rPr>
          <w:rStyle w:val="0SyntaxPinkChar"/>
        </w:rPr>
        <w:t>length()</w:t>
      </w:r>
      <w:r w:rsidRPr="00E559BB">
        <w:rPr>
          <w:b/>
          <w:bCs/>
        </w:rPr>
        <w:t>:</w:t>
      </w:r>
      <w:r w:rsidRPr="00E559BB">
        <w:t>It is the final method applicable only for String Objects. Ex:</w:t>
      </w:r>
    </w:p>
    <w:p w14:paraId="792FB719" w14:textId="77777777" w:rsidR="00E559BB" w:rsidRPr="00E559BB" w:rsidRDefault="00E559BB" w:rsidP="00E559BB">
      <w:pPr>
        <w:pStyle w:val="Output"/>
      </w:pPr>
      <w:r w:rsidRPr="00E559BB">
        <w:t>String s = "raju";</w:t>
      </w:r>
    </w:p>
    <w:p w14:paraId="3690230F" w14:textId="77777777" w:rsidR="00E559BB" w:rsidRPr="00E559BB" w:rsidRDefault="00E559BB" w:rsidP="00E559BB">
      <w:pPr>
        <w:pStyle w:val="Output"/>
      </w:pPr>
      <w:r w:rsidRPr="00E559BB">
        <w:t xml:space="preserve">System.out.println(s.length); </w:t>
      </w:r>
      <w:r>
        <w:rPr>
          <w:rFonts w:hint="eastAsia"/>
        </w:rPr>
        <w:t>--&gt;</w:t>
      </w:r>
      <w:r w:rsidRPr="00E559BB">
        <w:t xml:space="preserve"> C.E</w:t>
      </w:r>
    </w:p>
    <w:p w14:paraId="529DBC5B" w14:textId="77777777" w:rsidR="00E559BB" w:rsidRDefault="00E559BB" w:rsidP="00E559BB">
      <w:pPr>
        <w:pStyle w:val="Output"/>
      </w:pPr>
      <w:r w:rsidRPr="00E559BB">
        <w:t xml:space="preserve">System.out.println(s.length()); </w:t>
      </w:r>
      <w:r>
        <w:rPr>
          <w:rFonts w:hint="eastAsia"/>
        </w:rPr>
        <w:t>--&gt;</w:t>
      </w:r>
      <w:r w:rsidRPr="00E559BB">
        <w:t xml:space="preserve"> 4</w:t>
      </w:r>
    </w:p>
    <w:p w14:paraId="7A8FB20E" w14:textId="77777777" w:rsidR="008D3D37" w:rsidRDefault="008D3D37" w:rsidP="00E062BA">
      <w:pPr>
        <w:ind w:left="360"/>
      </w:pPr>
    </w:p>
    <w:p w14:paraId="75AEC71B" w14:textId="77777777" w:rsidR="003626C8" w:rsidRDefault="003626C8" w:rsidP="00E062BA">
      <w:pPr>
        <w:ind w:left="360"/>
      </w:pPr>
    </w:p>
    <w:p w14:paraId="4D19591C" w14:textId="77777777" w:rsidR="00E062BA" w:rsidRDefault="00E062BA" w:rsidP="008D3D37">
      <w:pPr>
        <w:pStyle w:val="Heading2"/>
      </w:pPr>
      <w:bookmarkStart w:id="11" w:name="_Toc94350594"/>
      <w:r>
        <w:t>Types of Variables</w:t>
      </w:r>
      <w:bookmarkEnd w:id="11"/>
    </w:p>
    <w:p w14:paraId="607C5C37" w14:textId="77777777" w:rsidR="008E2C95" w:rsidRDefault="008E2C95" w:rsidP="008E2C95">
      <w:pPr>
        <w:spacing w:line="240" w:lineRule="auto"/>
        <w:rPr>
          <w:b/>
          <w:u w:val="single"/>
        </w:rPr>
      </w:pPr>
      <w:r>
        <w:rPr>
          <w:b/>
          <w:u w:val="single"/>
        </w:rPr>
        <w:t>Declaring Multiple Variables</w:t>
      </w:r>
    </w:p>
    <w:p w14:paraId="1DEA8A0A" w14:textId="77777777" w:rsidR="008E2C95" w:rsidRDefault="008E2C95" w:rsidP="008E2C95">
      <w:pPr>
        <w:pStyle w:val="Output"/>
        <w:rPr>
          <w:b w:val="0"/>
        </w:rPr>
      </w:pPr>
      <w:r>
        <w:t>int i1, i2, i3 = 0;</w:t>
      </w:r>
    </w:p>
    <w:p w14:paraId="49BE763A" w14:textId="5FD10F62" w:rsidR="008E2C95" w:rsidRDefault="008E2C95" w:rsidP="006E5A73">
      <w:r>
        <w:t xml:space="preserve">As you should expect, three variables were declared: </w:t>
      </w:r>
      <w:r w:rsidRPr="006E5A73">
        <w:rPr>
          <w:rStyle w:val="0SyntaxPinkChar"/>
        </w:rPr>
        <w:t>i1, i2, i3</w:t>
      </w:r>
      <w:r>
        <w:t>. However, only one of those values was initialized: i3. The other two remain declared but not yet initialized.</w:t>
      </w:r>
    </w:p>
    <w:p w14:paraId="2ACA6BAF" w14:textId="77777777" w:rsidR="008E2C95" w:rsidRDefault="008E2C95" w:rsidP="008E2C95">
      <w:pPr>
        <w:spacing w:line="240" w:lineRule="auto"/>
      </w:pPr>
    </w:p>
    <w:p w14:paraId="3291DF88" w14:textId="77777777" w:rsidR="008E2C95" w:rsidRDefault="008E2C95" w:rsidP="008E2C95">
      <w:pPr>
        <w:pStyle w:val="Output"/>
      </w:pPr>
      <w:r>
        <w:t>int num, String value; // DOES NOT COMPILE</w:t>
      </w:r>
    </w:p>
    <w:p w14:paraId="21393EC6" w14:textId="77777777" w:rsidR="008D3D37" w:rsidRDefault="008E2C95" w:rsidP="008E2C95">
      <w:pPr>
        <w:spacing w:line="240" w:lineRule="auto"/>
      </w:pPr>
      <w:r>
        <w:t>This code doesn’t compile because it tries to declare multiple variables of different types in the same statement.</w:t>
      </w:r>
    </w:p>
    <w:p w14:paraId="2C29E7A8" w14:textId="77777777" w:rsidR="008E2C95" w:rsidRDefault="008E2C95" w:rsidP="00CB636A"/>
    <w:p w14:paraId="5EA8D492" w14:textId="77777777" w:rsidR="00CB636A" w:rsidRDefault="00CB636A" w:rsidP="000E4144">
      <w:pPr>
        <w:pStyle w:val="Heading30"/>
      </w:pPr>
      <w:r>
        <w:t>1.I</w:t>
      </w:r>
      <w:r w:rsidRPr="00CB636A">
        <w:t xml:space="preserve">nstance Variables </w:t>
      </w:r>
    </w:p>
    <w:p w14:paraId="0DEFDC41" w14:textId="35092F37" w:rsidR="00BF4B7A" w:rsidRDefault="00B328E2" w:rsidP="006F728B">
      <w:pPr>
        <w:pStyle w:val="ListParagraph"/>
        <w:numPr>
          <w:ilvl w:val="0"/>
          <w:numId w:val="9"/>
        </w:numPr>
        <w:spacing w:line="240" w:lineRule="auto"/>
      </w:pPr>
      <w:r>
        <w:t>I</w:t>
      </w:r>
      <w:r w:rsidRPr="00B328E2">
        <w:t>f the value of a variable is varied from object to object. Such type of variables are called</w:t>
      </w:r>
      <w:r w:rsidR="006E5A73">
        <w:t xml:space="preserve"> as</w:t>
      </w:r>
      <w:r>
        <w:t xml:space="preserve"> </w:t>
      </w:r>
      <w:r w:rsidRPr="00B328E2">
        <w:t>instance variables. For every object a separate copy of instance variables will be created</w:t>
      </w:r>
      <w:r>
        <w:t>.</w:t>
      </w:r>
    </w:p>
    <w:p w14:paraId="45E15CB7" w14:textId="77777777" w:rsidR="003626C8" w:rsidRDefault="003626C8" w:rsidP="00B757EE">
      <w:pPr>
        <w:pStyle w:val="ListParagraph"/>
        <w:spacing w:line="240" w:lineRule="auto"/>
      </w:pPr>
    </w:p>
    <w:p w14:paraId="71AEADAC" w14:textId="77777777" w:rsidR="003626C8" w:rsidRDefault="00BF4B7A" w:rsidP="006F728B">
      <w:pPr>
        <w:pStyle w:val="ListParagraph"/>
        <w:numPr>
          <w:ilvl w:val="0"/>
          <w:numId w:val="9"/>
        </w:numPr>
        <w:spacing w:line="240" w:lineRule="auto"/>
      </w:pPr>
      <w:r w:rsidRPr="00BF4B7A">
        <w:t>Instance variables will be crated at the time of object creation and will be destroyed at the</w:t>
      </w:r>
      <w:r>
        <w:t xml:space="preserve"> </w:t>
      </w:r>
      <w:r w:rsidRPr="00BF4B7A">
        <w:t>time of object destruction</w:t>
      </w:r>
    </w:p>
    <w:p w14:paraId="55498D7A" w14:textId="77777777" w:rsidR="003626C8" w:rsidRDefault="003626C8" w:rsidP="00B757EE">
      <w:pPr>
        <w:pStyle w:val="ListParagraph"/>
        <w:spacing w:line="240" w:lineRule="auto"/>
      </w:pPr>
    </w:p>
    <w:p w14:paraId="01C5740A" w14:textId="77777777" w:rsidR="00B328E2" w:rsidRPr="00CB636A" w:rsidRDefault="00687BB7" w:rsidP="006F728B">
      <w:pPr>
        <w:pStyle w:val="ListParagraph"/>
        <w:numPr>
          <w:ilvl w:val="0"/>
          <w:numId w:val="9"/>
        </w:numPr>
      </w:pPr>
      <w:r>
        <w:t xml:space="preserve">All the Instance </w:t>
      </w:r>
      <w:r w:rsidR="00555C8B">
        <w:t>variables</w:t>
      </w:r>
      <w:r>
        <w:t xml:space="preserve"> Stored in </w:t>
      </w:r>
      <w:r w:rsidRPr="001B3535">
        <w:rPr>
          <w:b/>
        </w:rPr>
        <w:t>“Heap area”</w:t>
      </w:r>
    </w:p>
    <w:p w14:paraId="0F015AA2" w14:textId="77777777" w:rsidR="00B83AFE" w:rsidRPr="00CB636A" w:rsidRDefault="00B83AFE" w:rsidP="003D0A4D">
      <w:pPr>
        <w:pStyle w:val="Output"/>
        <w:ind w:left="720"/>
      </w:pPr>
      <w:r w:rsidRPr="00CB636A">
        <w:t>public class </w:t>
      </w:r>
      <w:r>
        <w:t>Demo</w:t>
      </w:r>
    </w:p>
    <w:p w14:paraId="41FEB8C5" w14:textId="77777777" w:rsidR="00B83AFE" w:rsidRPr="00CB636A" w:rsidRDefault="00B83AFE" w:rsidP="003D0A4D">
      <w:pPr>
        <w:pStyle w:val="Output"/>
        <w:ind w:left="720"/>
      </w:pPr>
      <w:r w:rsidRPr="00CB636A">
        <w:t>{</w:t>
      </w:r>
    </w:p>
    <w:p w14:paraId="640325B8" w14:textId="77777777" w:rsidR="00B83AFE" w:rsidRDefault="00B83AFE" w:rsidP="003D0A4D">
      <w:pPr>
        <w:pStyle w:val="Output"/>
        <w:ind w:left="720"/>
      </w:pPr>
      <w:r w:rsidRPr="00CB636A">
        <w:t>    int </w:t>
      </w:r>
      <w:r>
        <w:t>count</w:t>
      </w:r>
      <w:r w:rsidRPr="00CB636A">
        <w:t xml:space="preserve"> = </w:t>
      </w:r>
      <w:r w:rsidR="001B3535" w:rsidRPr="00CB636A">
        <w:t>20;  </w:t>
      </w:r>
      <w:r w:rsidRPr="00CB636A">
        <w:t>      //1 - Instance variable</w:t>
      </w:r>
    </w:p>
    <w:p w14:paraId="67CB00F9" w14:textId="77777777" w:rsidR="00B83AFE" w:rsidRPr="00CB636A" w:rsidRDefault="00B83AFE" w:rsidP="003D0A4D">
      <w:pPr>
        <w:pStyle w:val="Output"/>
        <w:ind w:left="720"/>
      </w:pPr>
      <w:r w:rsidRPr="00CB636A">
        <w:t>}</w:t>
      </w:r>
    </w:p>
    <w:p w14:paraId="71F13755" w14:textId="6C7A662B" w:rsidR="00B83AFE" w:rsidRDefault="00B83AFE" w:rsidP="00B83AFE">
      <w:pPr>
        <w:rPr>
          <w:b/>
          <w:bCs/>
        </w:rPr>
      </w:pPr>
    </w:p>
    <w:p w14:paraId="2EAE800D" w14:textId="77777777" w:rsidR="006E5A73" w:rsidRDefault="006E5A73" w:rsidP="006E5A73">
      <w:pPr>
        <w:spacing w:line="240" w:lineRule="auto"/>
        <w:rPr>
          <w:b/>
          <w:bCs/>
        </w:rPr>
      </w:pPr>
    </w:p>
    <w:p w14:paraId="4DE4A0C7" w14:textId="77777777" w:rsidR="008E2C95" w:rsidRDefault="00B83AFE" w:rsidP="000E4144">
      <w:pPr>
        <w:pStyle w:val="Heading30"/>
      </w:pPr>
      <w:r>
        <w:t>2.Staic</w:t>
      </w:r>
      <w:r w:rsidR="00CB636A" w:rsidRPr="00CB636A">
        <w:t xml:space="preserve"> Variables </w:t>
      </w:r>
    </w:p>
    <w:p w14:paraId="56F8D785" w14:textId="480B16E7" w:rsidR="008E2C95" w:rsidRDefault="008E2C95" w:rsidP="006E5A73">
      <w:r>
        <w:t>Static variable will get the memory only once</w:t>
      </w:r>
      <w:r w:rsidR="006E5A73">
        <w:t>.</w:t>
      </w:r>
      <w:r>
        <w:t xml:space="preserve"> if any object changes the value of the static variable</w:t>
      </w:r>
      <w:r w:rsidR="006E5A73">
        <w:t xml:space="preserve"> -</w:t>
      </w:r>
      <w:r>
        <w:t xml:space="preserve"> it will </w:t>
      </w:r>
      <w:r w:rsidR="00F644D5">
        <w:t xml:space="preserve">change </w:t>
      </w:r>
      <w:r>
        <w:t>its value</w:t>
      </w:r>
      <w:r w:rsidR="00B32797">
        <w:t>.</w:t>
      </w:r>
    </w:p>
    <w:p w14:paraId="2370F25E" w14:textId="26FFA6E0" w:rsidR="008E2C95" w:rsidRDefault="006E5A73" w:rsidP="008E2C95">
      <w:r>
        <w:rPr>
          <w:noProof/>
        </w:rPr>
        <w:drawing>
          <wp:inline distT="0" distB="0" distL="0" distR="0" wp14:anchorId="105C7C77" wp14:editId="47B56215">
            <wp:extent cx="4689356" cy="1819926"/>
            <wp:effectExtent l="0" t="0" r="0"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3385" cy="1825370"/>
                    </a:xfrm>
                    <a:prstGeom prst="rect">
                      <a:avLst/>
                    </a:prstGeom>
                    <a:noFill/>
                    <a:ln>
                      <a:noFill/>
                    </a:ln>
                  </pic:spPr>
                </pic:pic>
              </a:graphicData>
            </a:graphic>
          </wp:inline>
        </w:drawing>
      </w:r>
    </w:p>
    <w:p w14:paraId="35D96716" w14:textId="42EA95B1" w:rsidR="00BF4B7A" w:rsidRDefault="006666F4" w:rsidP="006F728B">
      <w:pPr>
        <w:pStyle w:val="ListParagraph"/>
        <w:numPr>
          <w:ilvl w:val="0"/>
          <w:numId w:val="10"/>
        </w:numPr>
      </w:pPr>
      <w:r>
        <w:lastRenderedPageBreak/>
        <w:t>I</w:t>
      </w:r>
      <w:r w:rsidRPr="006666F4">
        <w:t xml:space="preserve">f the value of a variable is fixed for all </w:t>
      </w:r>
      <w:r w:rsidR="001B3535" w:rsidRPr="006666F4">
        <w:t>objects,</w:t>
      </w:r>
      <w:r w:rsidRPr="006666F4">
        <w:t xml:space="preserve"> then we have to declare at class level by using </w:t>
      </w:r>
      <w:r w:rsidRPr="006E5A73">
        <w:rPr>
          <w:rStyle w:val="0SyntaxPinkChar"/>
        </w:rPr>
        <w:t>static</w:t>
      </w:r>
      <w:r w:rsidRPr="006666F4">
        <w:t xml:space="preserve"> keyword.</w:t>
      </w:r>
      <w:r>
        <w:t xml:space="preserve"> </w:t>
      </w:r>
      <w:r w:rsidRPr="006666F4">
        <w:t>For the static variables a single copy will be created at class level and shared by all objects of that</w:t>
      </w:r>
      <w:r>
        <w:t xml:space="preserve"> </w:t>
      </w:r>
      <w:r w:rsidRPr="006666F4">
        <w:t>class.</w:t>
      </w:r>
    </w:p>
    <w:p w14:paraId="3C7D6F4F" w14:textId="77777777" w:rsidR="00B757EE" w:rsidRDefault="00B757EE" w:rsidP="00B757EE">
      <w:pPr>
        <w:pStyle w:val="ListParagraph"/>
      </w:pPr>
    </w:p>
    <w:p w14:paraId="7054848A" w14:textId="77777777" w:rsidR="00BF4B7A" w:rsidRDefault="00BF4B7A" w:rsidP="006F728B">
      <w:pPr>
        <w:pStyle w:val="ListParagraph"/>
        <w:numPr>
          <w:ilvl w:val="0"/>
          <w:numId w:val="10"/>
        </w:numPr>
      </w:pPr>
      <w:r w:rsidRPr="00BF4B7A">
        <w:t>Static variables will be created at the time of class loading and destroyed at the time of unloading.</w:t>
      </w:r>
    </w:p>
    <w:p w14:paraId="051C142A" w14:textId="77777777" w:rsidR="00B757EE" w:rsidRDefault="00B757EE" w:rsidP="00B757EE">
      <w:pPr>
        <w:pStyle w:val="ListParagraph"/>
      </w:pPr>
    </w:p>
    <w:p w14:paraId="756DA242" w14:textId="622348DF" w:rsidR="003D0A4D" w:rsidRPr="00CB636A" w:rsidRDefault="003D0A4D" w:rsidP="006F728B">
      <w:pPr>
        <w:pStyle w:val="ListParagraph"/>
        <w:numPr>
          <w:ilvl w:val="0"/>
          <w:numId w:val="10"/>
        </w:numPr>
      </w:pPr>
      <w:r>
        <w:t>All Sta</w:t>
      </w:r>
      <w:r w:rsidR="00687BB7">
        <w:t xml:space="preserve">tic </w:t>
      </w:r>
      <w:r w:rsidR="00555C8B">
        <w:t>variables</w:t>
      </w:r>
      <w:r w:rsidR="00687BB7">
        <w:t xml:space="preserve"> are Stored in </w:t>
      </w:r>
      <w:r w:rsidR="00687BB7" w:rsidRPr="00687BB7">
        <w:rPr>
          <w:b/>
        </w:rPr>
        <w:t>“Method Area”</w:t>
      </w:r>
    </w:p>
    <w:p w14:paraId="09F6AF32" w14:textId="7EAF7025" w:rsidR="00BF4B7A" w:rsidRPr="00BF4B7A" w:rsidRDefault="000068E6" w:rsidP="00BF4B7A">
      <w:pPr>
        <w:pStyle w:val="Output"/>
        <w:ind w:left="720"/>
        <w:rPr>
          <w:color w:val="4C483D" w:themeColor="text2"/>
        </w:rPr>
      </w:pPr>
      <w:r>
        <w:rPr>
          <w:noProof/>
        </w:rPr>
        <w:drawing>
          <wp:anchor distT="0" distB="0" distL="114300" distR="114300" simplePos="0" relativeHeight="251739136" behindDoc="0" locked="0" layoutInCell="1" allowOverlap="1" wp14:anchorId="6E9B816B" wp14:editId="768CDD98">
            <wp:simplePos x="0" y="0"/>
            <wp:positionH relativeFrom="column">
              <wp:posOffset>4526280</wp:posOffset>
            </wp:positionH>
            <wp:positionV relativeFrom="paragraph">
              <wp:posOffset>27940</wp:posOffset>
            </wp:positionV>
            <wp:extent cx="1265555" cy="1271270"/>
            <wp:effectExtent l="0" t="0" r="0" b="508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5555" cy="1271270"/>
                    </a:xfrm>
                    <a:prstGeom prst="rect">
                      <a:avLst/>
                    </a:prstGeom>
                  </pic:spPr>
                </pic:pic>
              </a:graphicData>
            </a:graphic>
          </wp:anchor>
        </w:drawing>
      </w:r>
      <w:r w:rsidR="00BF4B7A" w:rsidRPr="00BF4B7A">
        <w:t>public</w:t>
      </w:r>
      <w:r w:rsidR="00BF4B7A" w:rsidRPr="00BF4B7A">
        <w:rPr>
          <w:color w:val="000000"/>
        </w:rPr>
        <w:t xml:space="preserve"> </w:t>
      </w:r>
      <w:r w:rsidR="00BF4B7A" w:rsidRPr="00BF4B7A">
        <w:t>class</w:t>
      </w:r>
      <w:r w:rsidR="00BF4B7A" w:rsidRPr="00BF4B7A">
        <w:rPr>
          <w:color w:val="000000"/>
        </w:rPr>
        <w:t xml:space="preserve"> Test {</w:t>
      </w:r>
    </w:p>
    <w:p w14:paraId="57ABD652" w14:textId="598E5765" w:rsidR="00BF4B7A" w:rsidRPr="00BF4B7A" w:rsidRDefault="00BF4B7A" w:rsidP="00BF4B7A">
      <w:pPr>
        <w:pStyle w:val="Output"/>
        <w:ind w:left="720"/>
        <w:rPr>
          <w:color w:val="4C483D" w:themeColor="text2"/>
        </w:rPr>
      </w:pPr>
      <w:r w:rsidRPr="00BF4B7A">
        <w:rPr>
          <w:color w:val="000000"/>
        </w:rPr>
        <w:tab/>
      </w:r>
      <w:r w:rsidRPr="00BF4B7A">
        <w:t>int</w:t>
      </w:r>
      <w:r w:rsidRPr="00BF4B7A">
        <w:rPr>
          <w:color w:val="000000"/>
        </w:rPr>
        <w:t xml:space="preserve"> </w:t>
      </w:r>
      <w:r w:rsidR="00632F12">
        <w:rPr>
          <w:color w:val="0000C0"/>
        </w:rPr>
        <w:t>x</w:t>
      </w:r>
      <w:r w:rsidRPr="00BF4B7A">
        <w:rPr>
          <w:color w:val="000000"/>
        </w:rPr>
        <w:t>;</w:t>
      </w:r>
    </w:p>
    <w:p w14:paraId="7649FABA" w14:textId="4BA9D87B" w:rsidR="00BF4B7A" w:rsidRPr="00BF4B7A" w:rsidRDefault="00BF4B7A" w:rsidP="00BF4B7A">
      <w:pPr>
        <w:pStyle w:val="Output"/>
        <w:ind w:left="720"/>
        <w:rPr>
          <w:color w:val="4C483D" w:themeColor="text2"/>
        </w:rPr>
      </w:pPr>
      <w:r w:rsidRPr="00BF4B7A">
        <w:rPr>
          <w:color w:val="000000"/>
        </w:rPr>
        <w:tab/>
      </w:r>
      <w:r w:rsidRPr="00BF4B7A">
        <w:t>static</w:t>
      </w:r>
      <w:r w:rsidRPr="00BF4B7A">
        <w:rPr>
          <w:color w:val="000000"/>
        </w:rPr>
        <w:t xml:space="preserve"> </w:t>
      </w:r>
      <w:r w:rsidRPr="00BF4B7A">
        <w:t>int</w:t>
      </w:r>
      <w:r w:rsidRPr="00BF4B7A">
        <w:rPr>
          <w:color w:val="000000"/>
        </w:rPr>
        <w:t xml:space="preserve"> </w:t>
      </w:r>
      <w:r w:rsidR="00632F12">
        <w:rPr>
          <w:i/>
          <w:iCs/>
          <w:color w:val="0000C0"/>
        </w:rPr>
        <w:t>y</w:t>
      </w:r>
      <w:r w:rsidRPr="00BF4B7A">
        <w:rPr>
          <w:color w:val="000000"/>
        </w:rPr>
        <w:t xml:space="preserve"> = </w:t>
      </w:r>
      <w:r w:rsidR="00632F12">
        <w:rPr>
          <w:color w:val="000000"/>
        </w:rPr>
        <w:t>2</w:t>
      </w:r>
      <w:r w:rsidRPr="00BF4B7A">
        <w:rPr>
          <w:color w:val="000000"/>
        </w:rPr>
        <w:t>0;</w:t>
      </w:r>
    </w:p>
    <w:p w14:paraId="0F24A3D7" w14:textId="77777777" w:rsidR="00BF4B7A" w:rsidRPr="00BF4B7A" w:rsidRDefault="00BF4B7A" w:rsidP="00BF4B7A">
      <w:pPr>
        <w:pStyle w:val="Output"/>
        <w:ind w:left="720"/>
        <w:rPr>
          <w:color w:val="4C483D" w:themeColor="text2"/>
        </w:rPr>
      </w:pPr>
      <w:r w:rsidRPr="00BF4B7A">
        <w:rPr>
          <w:color w:val="000000"/>
        </w:rPr>
        <w:tab/>
      </w:r>
      <w:r w:rsidRPr="00BF4B7A">
        <w:t>public</w:t>
      </w:r>
      <w:r w:rsidRPr="00BF4B7A">
        <w:rPr>
          <w:color w:val="000000"/>
        </w:rPr>
        <w:t xml:space="preserve"> </w:t>
      </w:r>
      <w:r w:rsidRPr="00BF4B7A">
        <w:t>static</w:t>
      </w:r>
      <w:r w:rsidRPr="00BF4B7A">
        <w:rPr>
          <w:color w:val="000000"/>
        </w:rPr>
        <w:t xml:space="preserve"> </w:t>
      </w:r>
      <w:r w:rsidRPr="00BF4B7A">
        <w:t>void</w:t>
      </w:r>
      <w:r w:rsidRPr="00BF4B7A">
        <w:rPr>
          <w:color w:val="000000"/>
        </w:rPr>
        <w:t xml:space="preserve"> main(String </w:t>
      </w:r>
      <w:r w:rsidRPr="00BF4B7A">
        <w:rPr>
          <w:color w:val="6A3E3E"/>
        </w:rPr>
        <w:t>arg</w:t>
      </w:r>
      <w:r w:rsidRPr="00BF4B7A">
        <w:rPr>
          <w:color w:val="000000"/>
        </w:rPr>
        <w:t>[]) {</w:t>
      </w:r>
    </w:p>
    <w:p w14:paraId="0BAE22BC" w14:textId="77777777" w:rsidR="00BF4B7A" w:rsidRPr="00BF4B7A" w:rsidRDefault="00BF4B7A" w:rsidP="00BF4B7A">
      <w:pPr>
        <w:pStyle w:val="Output"/>
        <w:ind w:left="720"/>
        <w:rPr>
          <w:color w:val="4C483D" w:themeColor="text2"/>
        </w:rPr>
      </w:pPr>
      <w:r w:rsidRPr="00BF4B7A">
        <w:rPr>
          <w:color w:val="000000"/>
        </w:rPr>
        <w:tab/>
      </w:r>
      <w:r w:rsidRPr="00BF4B7A">
        <w:rPr>
          <w:color w:val="000000"/>
        </w:rPr>
        <w:tab/>
        <w:t xml:space="preserve">Test </w:t>
      </w:r>
      <w:r w:rsidRPr="00BF4B7A">
        <w:rPr>
          <w:color w:val="6A3E3E"/>
        </w:rPr>
        <w:t>t1</w:t>
      </w:r>
      <w:r w:rsidRPr="00BF4B7A">
        <w:rPr>
          <w:color w:val="000000"/>
        </w:rPr>
        <w:t xml:space="preserve"> = </w:t>
      </w:r>
      <w:r w:rsidRPr="00BF4B7A">
        <w:t>new</w:t>
      </w:r>
      <w:r w:rsidRPr="00BF4B7A">
        <w:rPr>
          <w:color w:val="000000"/>
        </w:rPr>
        <w:t xml:space="preserve"> Test();</w:t>
      </w:r>
    </w:p>
    <w:p w14:paraId="32773F8B" w14:textId="6CC5D950" w:rsidR="00BF4B7A" w:rsidRPr="00BF4B7A" w:rsidRDefault="00BF4B7A" w:rsidP="00BF4B7A">
      <w:pPr>
        <w:pStyle w:val="Output"/>
        <w:ind w:left="720"/>
        <w:rPr>
          <w:color w:val="4C483D" w:themeColor="text2"/>
        </w:rPr>
      </w:pPr>
      <w:r w:rsidRPr="00BF4B7A">
        <w:rPr>
          <w:color w:val="000000"/>
        </w:rPr>
        <w:tab/>
      </w:r>
      <w:r w:rsidRPr="00BF4B7A">
        <w:rPr>
          <w:color w:val="000000"/>
        </w:rPr>
        <w:tab/>
      </w:r>
      <w:r w:rsidRPr="00BF4B7A">
        <w:rPr>
          <w:color w:val="6A3E3E"/>
        </w:rPr>
        <w:t>t1</w:t>
      </w:r>
      <w:r w:rsidRPr="00BF4B7A">
        <w:rPr>
          <w:color w:val="000000"/>
        </w:rPr>
        <w:t>.</w:t>
      </w:r>
      <w:r w:rsidR="00632F12">
        <w:rPr>
          <w:color w:val="0000C0"/>
        </w:rPr>
        <w:t>x</w:t>
      </w:r>
      <w:r w:rsidRPr="00BF4B7A">
        <w:rPr>
          <w:color w:val="000000"/>
        </w:rPr>
        <w:t xml:space="preserve"> = </w:t>
      </w:r>
      <w:r w:rsidR="00632F12">
        <w:rPr>
          <w:color w:val="000000"/>
        </w:rPr>
        <w:t>888</w:t>
      </w:r>
      <w:r w:rsidRPr="00BF4B7A">
        <w:rPr>
          <w:color w:val="000000"/>
        </w:rPr>
        <w:t>;</w:t>
      </w:r>
    </w:p>
    <w:p w14:paraId="23CD88A5" w14:textId="48AD55F8" w:rsidR="00BF4B7A" w:rsidRPr="00BF4B7A" w:rsidRDefault="00BF4B7A" w:rsidP="00BF4B7A">
      <w:pPr>
        <w:pStyle w:val="Output"/>
        <w:ind w:left="720"/>
        <w:rPr>
          <w:color w:val="4C483D" w:themeColor="text2"/>
        </w:rPr>
      </w:pPr>
      <w:r w:rsidRPr="00BF4B7A">
        <w:rPr>
          <w:color w:val="000000"/>
        </w:rPr>
        <w:tab/>
      </w:r>
      <w:r w:rsidRPr="00BF4B7A">
        <w:rPr>
          <w:color w:val="000000"/>
        </w:rPr>
        <w:tab/>
      </w:r>
      <w:r w:rsidRPr="00BF4B7A">
        <w:rPr>
          <w:color w:val="6A3E3E"/>
        </w:rPr>
        <w:t>t1</w:t>
      </w:r>
      <w:r w:rsidRPr="00BF4B7A">
        <w:rPr>
          <w:color w:val="000000"/>
        </w:rPr>
        <w:t>.</w:t>
      </w:r>
      <w:r w:rsidR="00632F12">
        <w:rPr>
          <w:i/>
          <w:iCs/>
          <w:color w:val="0000C0"/>
          <w:u w:val="single"/>
        </w:rPr>
        <w:t>y</w:t>
      </w:r>
      <w:r w:rsidRPr="00BF4B7A">
        <w:rPr>
          <w:color w:val="000000"/>
        </w:rPr>
        <w:t xml:space="preserve"> = </w:t>
      </w:r>
      <w:r w:rsidR="00632F12">
        <w:rPr>
          <w:color w:val="000000"/>
        </w:rPr>
        <w:t>999</w:t>
      </w:r>
      <w:r w:rsidRPr="00BF4B7A">
        <w:rPr>
          <w:color w:val="000000"/>
        </w:rPr>
        <w:t>;</w:t>
      </w:r>
    </w:p>
    <w:p w14:paraId="1EFFF0EB" w14:textId="77777777" w:rsidR="00BF4B7A" w:rsidRPr="00BF4B7A" w:rsidRDefault="00BF4B7A" w:rsidP="00BF4B7A">
      <w:pPr>
        <w:pStyle w:val="Output"/>
        <w:ind w:left="720"/>
        <w:rPr>
          <w:color w:val="4C483D" w:themeColor="text2"/>
        </w:rPr>
      </w:pPr>
      <w:r w:rsidRPr="00BF4B7A">
        <w:rPr>
          <w:color w:val="000000"/>
        </w:rPr>
        <w:tab/>
      </w:r>
      <w:r w:rsidRPr="00BF4B7A">
        <w:rPr>
          <w:color w:val="000000"/>
        </w:rPr>
        <w:tab/>
        <w:t xml:space="preserve">Test </w:t>
      </w:r>
      <w:r w:rsidRPr="00BF4B7A">
        <w:rPr>
          <w:color w:val="6A3E3E"/>
        </w:rPr>
        <w:t>t2</w:t>
      </w:r>
      <w:r w:rsidRPr="00BF4B7A">
        <w:rPr>
          <w:color w:val="000000"/>
        </w:rPr>
        <w:t xml:space="preserve"> = </w:t>
      </w:r>
      <w:r w:rsidRPr="00BF4B7A">
        <w:t>new</w:t>
      </w:r>
      <w:r w:rsidRPr="00BF4B7A">
        <w:rPr>
          <w:color w:val="000000"/>
        </w:rPr>
        <w:t xml:space="preserve"> Test();</w:t>
      </w:r>
    </w:p>
    <w:p w14:paraId="5BCA2C14" w14:textId="09FB9B47" w:rsidR="00BF4B7A" w:rsidRPr="00BF4B7A" w:rsidRDefault="00BF4B7A" w:rsidP="00BF4B7A">
      <w:pPr>
        <w:pStyle w:val="Output"/>
        <w:ind w:left="720"/>
        <w:rPr>
          <w:color w:val="4C483D" w:themeColor="text2"/>
        </w:rPr>
      </w:pPr>
      <w:r w:rsidRPr="00BF4B7A">
        <w:rPr>
          <w:color w:val="000000"/>
        </w:rPr>
        <w:tab/>
      </w:r>
      <w:r w:rsidRPr="00BF4B7A">
        <w:rPr>
          <w:color w:val="000000"/>
        </w:rPr>
        <w:tab/>
        <w:t>System.</w:t>
      </w:r>
      <w:r w:rsidRPr="00BF4B7A">
        <w:rPr>
          <w:i/>
          <w:iCs/>
          <w:color w:val="0000C0"/>
        </w:rPr>
        <w:t>out</w:t>
      </w:r>
      <w:r w:rsidRPr="00BF4B7A">
        <w:rPr>
          <w:color w:val="000000"/>
        </w:rPr>
        <w:t>.println(</w:t>
      </w:r>
      <w:r w:rsidRPr="00BF4B7A">
        <w:rPr>
          <w:color w:val="6A3E3E"/>
        </w:rPr>
        <w:t>t2</w:t>
      </w:r>
      <w:r w:rsidRPr="00BF4B7A">
        <w:rPr>
          <w:color w:val="000000"/>
        </w:rPr>
        <w:t>.</w:t>
      </w:r>
      <w:r w:rsidR="00632F12">
        <w:rPr>
          <w:color w:val="0000C0"/>
        </w:rPr>
        <w:t>x</w:t>
      </w:r>
      <w:r w:rsidRPr="00BF4B7A">
        <w:rPr>
          <w:color w:val="000000"/>
        </w:rPr>
        <w:t xml:space="preserve"> + </w:t>
      </w:r>
      <w:r w:rsidRPr="00BF4B7A">
        <w:rPr>
          <w:color w:val="2A00FF"/>
        </w:rPr>
        <w:t>" : "</w:t>
      </w:r>
      <w:r w:rsidRPr="00BF4B7A">
        <w:rPr>
          <w:color w:val="000000"/>
        </w:rPr>
        <w:t xml:space="preserve"> + </w:t>
      </w:r>
      <w:r w:rsidRPr="00BF4B7A">
        <w:rPr>
          <w:color w:val="6A3E3E"/>
        </w:rPr>
        <w:t>t2</w:t>
      </w:r>
      <w:r w:rsidRPr="00BF4B7A">
        <w:rPr>
          <w:color w:val="000000"/>
        </w:rPr>
        <w:t>.</w:t>
      </w:r>
      <w:r w:rsidR="00632F12">
        <w:rPr>
          <w:i/>
          <w:iCs/>
          <w:color w:val="0000C0"/>
          <w:u w:val="single"/>
        </w:rPr>
        <w:t>y</w:t>
      </w:r>
      <w:r w:rsidRPr="00BF4B7A">
        <w:rPr>
          <w:color w:val="000000"/>
        </w:rPr>
        <w:t xml:space="preserve">); </w:t>
      </w:r>
      <w:r w:rsidR="00471158" w:rsidRPr="00BF4B7A">
        <w:rPr>
          <w:color w:val="3F7F5F"/>
        </w:rPr>
        <w:t xml:space="preserve">//0 : </w:t>
      </w:r>
      <w:r w:rsidR="00632F12">
        <w:rPr>
          <w:color w:val="3F7F5F"/>
        </w:rPr>
        <w:t>999</w:t>
      </w:r>
    </w:p>
    <w:p w14:paraId="7609EAC2" w14:textId="77777777" w:rsidR="00BF4B7A" w:rsidRPr="00BF4B7A" w:rsidRDefault="00BF4B7A" w:rsidP="00BF4B7A">
      <w:pPr>
        <w:pStyle w:val="Output"/>
        <w:ind w:left="720"/>
        <w:rPr>
          <w:color w:val="4C483D" w:themeColor="text2"/>
        </w:rPr>
      </w:pPr>
      <w:r w:rsidRPr="00BF4B7A">
        <w:rPr>
          <w:color w:val="000000"/>
        </w:rPr>
        <w:tab/>
        <w:t>}</w:t>
      </w:r>
    </w:p>
    <w:p w14:paraId="757FF91A" w14:textId="77777777" w:rsidR="00B83AFE" w:rsidRDefault="00BF4B7A" w:rsidP="00BF4B7A">
      <w:pPr>
        <w:pStyle w:val="Output"/>
        <w:ind w:left="720"/>
      </w:pPr>
      <w:r>
        <w:rPr>
          <w:color w:val="000000"/>
        </w:rPr>
        <w:t>}</w:t>
      </w:r>
    </w:p>
    <w:p w14:paraId="4984588D" w14:textId="44A36722" w:rsidR="00BF4B7A" w:rsidRDefault="00BF4B7A" w:rsidP="00BF4B7A"/>
    <w:p w14:paraId="1DA5740F" w14:textId="77777777" w:rsidR="003C2E31" w:rsidRDefault="003C2E31" w:rsidP="00BF4B7A"/>
    <w:p w14:paraId="7545E7AB" w14:textId="77777777" w:rsidR="00CB636A" w:rsidRPr="00CB636A" w:rsidRDefault="00B83AFE" w:rsidP="000E4144">
      <w:pPr>
        <w:pStyle w:val="Heading30"/>
      </w:pPr>
      <w:r>
        <w:t>3.</w:t>
      </w:r>
      <w:r w:rsidR="00CB636A" w:rsidRPr="00CB636A">
        <w:t>Local variables</w:t>
      </w:r>
    </w:p>
    <w:p w14:paraId="15D59225" w14:textId="1081D319" w:rsidR="00BB79E6" w:rsidRDefault="00BB79E6" w:rsidP="00B413EE">
      <w:pPr>
        <w:pStyle w:val="ListParagraph"/>
        <w:numPr>
          <w:ilvl w:val="0"/>
          <w:numId w:val="299"/>
        </w:numPr>
      </w:pPr>
      <w:r w:rsidRPr="00BB79E6">
        <w:t xml:space="preserve">If we are declaring a variable </w:t>
      </w:r>
      <w:r w:rsidR="0042020B" w:rsidRPr="00BB79E6">
        <w:t>within</w:t>
      </w:r>
      <w:r w:rsidRPr="00BB79E6">
        <w:t xml:space="preserve"> a method or constants or block such type of variables are called</w:t>
      </w:r>
      <w:r>
        <w:t xml:space="preserve"> </w:t>
      </w:r>
      <w:r w:rsidRPr="00BB79E6">
        <w:t>local variables</w:t>
      </w:r>
      <w:r>
        <w:t>.</w:t>
      </w:r>
    </w:p>
    <w:p w14:paraId="3D545535" w14:textId="77777777" w:rsidR="00BB79E6" w:rsidRDefault="00BB79E6" w:rsidP="000068E6"/>
    <w:p w14:paraId="67559BD5" w14:textId="4049CA77" w:rsidR="00BB79E6" w:rsidRPr="00674D13" w:rsidRDefault="00BB79E6" w:rsidP="00B413EE">
      <w:pPr>
        <w:pStyle w:val="ListParagraph"/>
        <w:numPr>
          <w:ilvl w:val="0"/>
          <w:numId w:val="299"/>
        </w:numPr>
      </w:pPr>
      <w:r>
        <w:t xml:space="preserve">For the local variables JVM won’t provide any default values. </w:t>
      </w:r>
      <w:r w:rsidRPr="000068E6">
        <w:rPr>
          <w:b/>
        </w:rPr>
        <w:t xml:space="preserve">Before using a local </w:t>
      </w:r>
      <w:r w:rsidR="009960B4" w:rsidRPr="000068E6">
        <w:rPr>
          <w:b/>
        </w:rPr>
        <w:t>variable,</w:t>
      </w:r>
      <w:r w:rsidRPr="000068E6">
        <w:rPr>
          <w:b/>
        </w:rPr>
        <w:t xml:space="preserve"> we should perform initialization explicitly otherwise compile time error.</w:t>
      </w:r>
    </w:p>
    <w:p w14:paraId="5A482274" w14:textId="77777777" w:rsidR="00674D13" w:rsidRPr="00674D13" w:rsidRDefault="00674D13" w:rsidP="00674D13">
      <w:pPr>
        <w:pStyle w:val="Output"/>
        <w:ind w:left="1440"/>
        <w:rPr>
          <w:color w:val="4C483D" w:themeColor="text2"/>
        </w:rPr>
      </w:pPr>
      <w:r w:rsidRPr="00674D13">
        <w:t>public</w:t>
      </w:r>
      <w:r w:rsidRPr="00674D13">
        <w:rPr>
          <w:color w:val="000000"/>
        </w:rPr>
        <w:t xml:space="preserve"> </w:t>
      </w:r>
      <w:r w:rsidRPr="00674D13">
        <w:t>class</w:t>
      </w:r>
      <w:r w:rsidRPr="00674D13">
        <w:rPr>
          <w:color w:val="000000"/>
        </w:rPr>
        <w:t xml:space="preserve"> Test {</w:t>
      </w:r>
    </w:p>
    <w:p w14:paraId="1C5EA172" w14:textId="77777777" w:rsidR="00674D13" w:rsidRPr="00674D13" w:rsidRDefault="00674D13" w:rsidP="00674D13">
      <w:pPr>
        <w:pStyle w:val="Output"/>
        <w:ind w:left="1440"/>
        <w:rPr>
          <w:color w:val="4C483D" w:themeColor="text2"/>
        </w:rPr>
      </w:pPr>
      <w:r w:rsidRPr="00674D13">
        <w:rPr>
          <w:color w:val="000000"/>
        </w:rPr>
        <w:tab/>
      </w:r>
      <w:r w:rsidRPr="00674D13">
        <w:t>public</w:t>
      </w:r>
      <w:r w:rsidRPr="00674D13">
        <w:rPr>
          <w:color w:val="000000"/>
        </w:rPr>
        <w:t xml:space="preserve"> </w:t>
      </w:r>
      <w:r w:rsidRPr="00674D13">
        <w:t>static</w:t>
      </w:r>
      <w:r w:rsidRPr="00674D13">
        <w:rPr>
          <w:color w:val="000000"/>
        </w:rPr>
        <w:t xml:space="preserve"> </w:t>
      </w:r>
      <w:r w:rsidRPr="00674D13">
        <w:t>void</w:t>
      </w:r>
      <w:r w:rsidRPr="00674D13">
        <w:rPr>
          <w:color w:val="000000"/>
        </w:rPr>
        <w:t xml:space="preserve"> main(String </w:t>
      </w:r>
      <w:r w:rsidRPr="00674D13">
        <w:rPr>
          <w:color w:val="6A3E3E"/>
        </w:rPr>
        <w:t>arg</w:t>
      </w:r>
      <w:r w:rsidRPr="00674D13">
        <w:rPr>
          <w:color w:val="000000"/>
        </w:rPr>
        <w:t>[]) {</w:t>
      </w:r>
    </w:p>
    <w:p w14:paraId="75645C11" w14:textId="77777777" w:rsidR="00674D13" w:rsidRPr="00674D13" w:rsidRDefault="00674D13" w:rsidP="00674D13">
      <w:pPr>
        <w:pStyle w:val="Output"/>
        <w:ind w:left="1440"/>
        <w:rPr>
          <w:color w:val="4C483D" w:themeColor="text2"/>
        </w:rPr>
      </w:pPr>
      <w:r w:rsidRPr="00674D13">
        <w:rPr>
          <w:color w:val="000000"/>
        </w:rPr>
        <w:tab/>
      </w:r>
      <w:r w:rsidRPr="00674D13">
        <w:rPr>
          <w:color w:val="000000"/>
        </w:rPr>
        <w:tab/>
      </w:r>
      <w:r w:rsidRPr="00674D13">
        <w:t>int</w:t>
      </w:r>
      <w:r w:rsidRPr="00674D13">
        <w:rPr>
          <w:color w:val="000000"/>
        </w:rPr>
        <w:t xml:space="preserve"> </w:t>
      </w:r>
      <w:r w:rsidRPr="00674D13">
        <w:rPr>
          <w:color w:val="6A3E3E"/>
        </w:rPr>
        <w:t>i</w:t>
      </w:r>
      <w:r w:rsidRPr="00674D13">
        <w:rPr>
          <w:color w:val="000000"/>
        </w:rPr>
        <w:t>;</w:t>
      </w:r>
    </w:p>
    <w:p w14:paraId="262CE739" w14:textId="77777777" w:rsidR="00674D13" w:rsidRPr="00674D13" w:rsidRDefault="00674D13" w:rsidP="00674D13">
      <w:pPr>
        <w:pStyle w:val="Output"/>
        <w:ind w:left="1440"/>
        <w:rPr>
          <w:color w:val="4C483D" w:themeColor="text2"/>
        </w:rPr>
      </w:pPr>
      <w:r w:rsidRPr="00674D13">
        <w:rPr>
          <w:color w:val="000000"/>
        </w:rPr>
        <w:tab/>
      </w:r>
      <w:r w:rsidRPr="00674D13">
        <w:rPr>
          <w:color w:val="000000"/>
        </w:rPr>
        <w:tab/>
        <w:t>System.</w:t>
      </w:r>
      <w:r w:rsidRPr="00674D13">
        <w:rPr>
          <w:i/>
          <w:iCs/>
          <w:color w:val="0000C0"/>
        </w:rPr>
        <w:t>out</w:t>
      </w:r>
      <w:r w:rsidRPr="00674D13">
        <w:rPr>
          <w:color w:val="000000"/>
        </w:rPr>
        <w:t>.println(</w:t>
      </w:r>
      <w:r w:rsidRPr="00674D13">
        <w:rPr>
          <w:color w:val="6A3E3E"/>
          <w:u w:val="single"/>
        </w:rPr>
        <w:t>i</w:t>
      </w:r>
      <w:r w:rsidRPr="00674D13">
        <w:rPr>
          <w:color w:val="000000"/>
        </w:rPr>
        <w:t>);</w:t>
      </w:r>
    </w:p>
    <w:p w14:paraId="23AF30AD" w14:textId="77777777" w:rsidR="00674D13" w:rsidRPr="00674D13" w:rsidRDefault="00674D13" w:rsidP="00674D13">
      <w:pPr>
        <w:pStyle w:val="Output"/>
        <w:ind w:left="1440"/>
        <w:rPr>
          <w:color w:val="4C483D" w:themeColor="text2"/>
        </w:rPr>
      </w:pPr>
      <w:r w:rsidRPr="00674D13">
        <w:rPr>
          <w:color w:val="000000"/>
        </w:rPr>
        <w:tab/>
        <w:t>}</w:t>
      </w:r>
    </w:p>
    <w:p w14:paraId="12EB34D1" w14:textId="77777777" w:rsidR="00674D13" w:rsidRDefault="00674D13" w:rsidP="00674D13">
      <w:pPr>
        <w:pStyle w:val="Output"/>
        <w:ind w:left="1440"/>
        <w:rPr>
          <w:color w:val="000000"/>
        </w:rPr>
      </w:pPr>
      <w:r w:rsidRPr="00674D13">
        <w:rPr>
          <w:color w:val="000000"/>
        </w:rPr>
        <w:t>}</w:t>
      </w:r>
    </w:p>
    <w:p w14:paraId="6455F2D7" w14:textId="77777777" w:rsidR="00674D13" w:rsidRPr="00674D13" w:rsidRDefault="00674D13" w:rsidP="00674D13">
      <w:pPr>
        <w:pStyle w:val="Output"/>
        <w:ind w:left="1440"/>
        <w:rPr>
          <w:color w:val="FF0000"/>
        </w:rPr>
      </w:pPr>
      <w:r w:rsidRPr="00674D13">
        <w:rPr>
          <w:color w:val="FF0000"/>
        </w:rPr>
        <w:t xml:space="preserve">Exception in thread "main" java.lang.Error: Unresolved compilation problem: </w:t>
      </w:r>
    </w:p>
    <w:p w14:paraId="505215CB" w14:textId="77777777" w:rsidR="00674D13" w:rsidRDefault="00674D13" w:rsidP="00674D13">
      <w:pPr>
        <w:pStyle w:val="Output"/>
        <w:ind w:left="1440"/>
        <w:rPr>
          <w:color w:val="FF0000"/>
        </w:rPr>
      </w:pPr>
      <w:r w:rsidRPr="00674D13">
        <w:rPr>
          <w:color w:val="FF0000"/>
        </w:rPr>
        <w:tab/>
        <w:t>The local variable i may not have been initialized</w:t>
      </w:r>
    </w:p>
    <w:p w14:paraId="781AF7F7" w14:textId="77777777" w:rsidR="00674D13" w:rsidRDefault="00674D13" w:rsidP="00674D13">
      <w:pPr>
        <w:pStyle w:val="Output"/>
        <w:ind w:left="1440"/>
        <w:rPr>
          <w:color w:val="FF0000"/>
        </w:rPr>
      </w:pPr>
    </w:p>
    <w:p w14:paraId="3DA7BC29" w14:textId="77777777" w:rsidR="00674D13" w:rsidRDefault="00674D13" w:rsidP="00674D13">
      <w:pPr>
        <w:pStyle w:val="Output"/>
        <w:ind w:left="1440"/>
        <w:rPr>
          <w:color w:val="4C483D" w:themeColor="text2"/>
        </w:rPr>
      </w:pPr>
      <w:r>
        <w:t>public</w:t>
      </w:r>
      <w:r>
        <w:rPr>
          <w:color w:val="000000"/>
        </w:rPr>
        <w:t xml:space="preserve"> </w:t>
      </w:r>
      <w:r>
        <w:t>class</w:t>
      </w:r>
      <w:r>
        <w:rPr>
          <w:color w:val="000000"/>
        </w:rPr>
        <w:t xml:space="preserve"> Test {</w:t>
      </w:r>
    </w:p>
    <w:p w14:paraId="66EA4D6E" w14:textId="77777777" w:rsidR="00674D13" w:rsidRDefault="00674D13" w:rsidP="00674D13">
      <w:pPr>
        <w:pStyle w:val="Output"/>
        <w:ind w:left="1440"/>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w:t>
      </w:r>
      <w:r>
        <w:rPr>
          <w:color w:val="000000"/>
        </w:rPr>
        <w:t>[]) {</w:t>
      </w:r>
    </w:p>
    <w:p w14:paraId="45A95B50" w14:textId="77777777" w:rsidR="00674D13" w:rsidRDefault="00674D13" w:rsidP="00674D13">
      <w:pPr>
        <w:pStyle w:val="Output"/>
        <w:ind w:left="1440"/>
        <w:rPr>
          <w:color w:val="4C483D" w:themeColor="text2"/>
        </w:rPr>
      </w:pPr>
      <w:r>
        <w:rPr>
          <w:color w:val="000000"/>
        </w:rPr>
        <w:tab/>
      </w:r>
      <w:r>
        <w:rPr>
          <w:color w:val="000000"/>
        </w:rPr>
        <w:tab/>
      </w:r>
      <w:r>
        <w:t>int</w:t>
      </w:r>
      <w:r>
        <w:rPr>
          <w:color w:val="000000"/>
        </w:rPr>
        <w:t xml:space="preserve"> </w:t>
      </w:r>
      <w:r>
        <w:rPr>
          <w:color w:val="6A3E3E"/>
          <w:u w:val="single"/>
        </w:rPr>
        <w:t>i</w:t>
      </w:r>
      <w:r>
        <w:rPr>
          <w:color w:val="000000"/>
        </w:rPr>
        <w:t>;</w:t>
      </w:r>
    </w:p>
    <w:p w14:paraId="0D20EA8D" w14:textId="77777777" w:rsidR="00674D13" w:rsidRDefault="00674D13" w:rsidP="00674D13">
      <w:pPr>
        <w:pStyle w:val="Output"/>
        <w:ind w:left="1440"/>
        <w:rPr>
          <w:color w:val="4C483D" w:themeColor="text2"/>
        </w:rPr>
      </w:pPr>
      <w:r>
        <w:rPr>
          <w:color w:val="000000"/>
        </w:rPr>
        <w:tab/>
      </w:r>
      <w:r>
        <w:rPr>
          <w:color w:val="000000"/>
        </w:rPr>
        <w:tab/>
        <w:t>System.</w:t>
      </w:r>
      <w:r>
        <w:rPr>
          <w:i/>
          <w:iCs/>
          <w:color w:val="0000C0"/>
        </w:rPr>
        <w:t>out</w:t>
      </w:r>
      <w:r>
        <w:rPr>
          <w:color w:val="000000"/>
        </w:rPr>
        <w:t>.println(</w:t>
      </w:r>
      <w:r>
        <w:rPr>
          <w:color w:val="2A00FF"/>
        </w:rPr>
        <w:t>"Here i not used"</w:t>
      </w:r>
      <w:r>
        <w:rPr>
          <w:color w:val="000000"/>
        </w:rPr>
        <w:t>);</w:t>
      </w:r>
      <w:r>
        <w:rPr>
          <w:color w:val="3F7F5F"/>
        </w:rPr>
        <w:t>//No error</w:t>
      </w:r>
    </w:p>
    <w:p w14:paraId="42D2D892" w14:textId="77777777" w:rsidR="00674D13" w:rsidRDefault="00674D13" w:rsidP="00674D13">
      <w:pPr>
        <w:pStyle w:val="Output"/>
        <w:ind w:left="1440"/>
        <w:rPr>
          <w:color w:val="4C483D" w:themeColor="text2"/>
        </w:rPr>
      </w:pPr>
      <w:r>
        <w:rPr>
          <w:color w:val="000000"/>
        </w:rPr>
        <w:tab/>
        <w:t>}</w:t>
      </w:r>
    </w:p>
    <w:p w14:paraId="2DCB3F78" w14:textId="77777777" w:rsidR="00674D13" w:rsidRPr="00674D13" w:rsidRDefault="00674D13" w:rsidP="00674D13">
      <w:pPr>
        <w:pStyle w:val="Output"/>
        <w:ind w:left="1440"/>
        <w:rPr>
          <w:color w:val="FF0000"/>
        </w:rPr>
      </w:pPr>
      <w:r>
        <w:rPr>
          <w:color w:val="000000"/>
        </w:rPr>
        <w:t>}</w:t>
      </w:r>
    </w:p>
    <w:p w14:paraId="694E9DAE" w14:textId="77777777" w:rsidR="00674D13" w:rsidRDefault="00674D13" w:rsidP="00674D13">
      <w:pPr>
        <w:pStyle w:val="ListParagraph"/>
      </w:pPr>
    </w:p>
    <w:p w14:paraId="08041A2B" w14:textId="77777777" w:rsidR="004428E7" w:rsidRDefault="00674D13" w:rsidP="006F728B">
      <w:pPr>
        <w:pStyle w:val="ListParagraph"/>
        <w:numPr>
          <w:ilvl w:val="0"/>
          <w:numId w:val="11"/>
        </w:numPr>
      </w:pPr>
      <w:r>
        <w:t>It is not recommended to perform initialization of local variable</w:t>
      </w:r>
      <w:r w:rsidR="001B3535">
        <w:t xml:space="preserve">s in logical blocks because </w:t>
      </w:r>
      <w:r w:rsidR="00502318">
        <w:t>there</w:t>
      </w:r>
      <w:r>
        <w:t xml:space="preserve"> is no </w:t>
      </w:r>
      <w:r w:rsidR="00555C8B">
        <w:t>guaranty</w:t>
      </w:r>
      <w:r>
        <w:t xml:space="preserve"> </w:t>
      </w:r>
      <w:r w:rsidR="002743AF">
        <w:t>of execution</w:t>
      </w:r>
      <w:r>
        <w:t xml:space="preserve"> these blocks at runtime.</w:t>
      </w:r>
    </w:p>
    <w:p w14:paraId="206CA410" w14:textId="77777777" w:rsidR="002743AF" w:rsidRPr="002743AF" w:rsidRDefault="002743AF" w:rsidP="002743AF">
      <w:pPr>
        <w:pStyle w:val="Output"/>
        <w:ind w:left="1440"/>
        <w:rPr>
          <w:color w:val="4C483D" w:themeColor="text2"/>
        </w:rPr>
      </w:pPr>
      <w:r w:rsidRPr="002743AF">
        <w:t>public</w:t>
      </w:r>
      <w:r w:rsidRPr="002743AF">
        <w:rPr>
          <w:color w:val="000000"/>
        </w:rPr>
        <w:t xml:space="preserve"> </w:t>
      </w:r>
      <w:r w:rsidRPr="002743AF">
        <w:t>class</w:t>
      </w:r>
      <w:r w:rsidRPr="002743AF">
        <w:rPr>
          <w:color w:val="000000"/>
        </w:rPr>
        <w:t xml:space="preserve"> Test {</w:t>
      </w:r>
    </w:p>
    <w:p w14:paraId="02DEB562" w14:textId="77777777" w:rsidR="002743AF" w:rsidRPr="002743AF" w:rsidRDefault="002743AF" w:rsidP="002743AF">
      <w:pPr>
        <w:pStyle w:val="Output"/>
        <w:ind w:left="1440"/>
        <w:rPr>
          <w:color w:val="4C483D" w:themeColor="text2"/>
        </w:rPr>
      </w:pPr>
      <w:r w:rsidRPr="002743AF">
        <w:rPr>
          <w:color w:val="000000"/>
        </w:rPr>
        <w:tab/>
      </w:r>
      <w:r w:rsidRPr="002743AF">
        <w:t>public</w:t>
      </w:r>
      <w:r w:rsidRPr="002743AF">
        <w:rPr>
          <w:color w:val="000000"/>
        </w:rPr>
        <w:t xml:space="preserve"> </w:t>
      </w:r>
      <w:r w:rsidRPr="002743AF">
        <w:t>static</w:t>
      </w:r>
      <w:r w:rsidRPr="002743AF">
        <w:rPr>
          <w:color w:val="000000"/>
        </w:rPr>
        <w:t xml:space="preserve"> </w:t>
      </w:r>
      <w:r w:rsidRPr="002743AF">
        <w:t>void</w:t>
      </w:r>
      <w:r w:rsidRPr="002743AF">
        <w:rPr>
          <w:color w:val="000000"/>
        </w:rPr>
        <w:t xml:space="preserve"> main(String </w:t>
      </w:r>
      <w:r w:rsidRPr="002743AF">
        <w:rPr>
          <w:color w:val="6A3E3E"/>
        </w:rPr>
        <w:t>arg</w:t>
      </w:r>
      <w:r w:rsidRPr="002743AF">
        <w:rPr>
          <w:color w:val="000000"/>
        </w:rPr>
        <w:t>[]) {</w:t>
      </w:r>
    </w:p>
    <w:p w14:paraId="34E13397" w14:textId="77777777" w:rsidR="002743AF" w:rsidRPr="002743AF" w:rsidRDefault="002743AF" w:rsidP="002743AF">
      <w:pPr>
        <w:pStyle w:val="Output"/>
        <w:ind w:left="1440"/>
        <w:rPr>
          <w:color w:val="4C483D" w:themeColor="text2"/>
        </w:rPr>
      </w:pPr>
      <w:r w:rsidRPr="002743AF">
        <w:rPr>
          <w:color w:val="000000"/>
        </w:rPr>
        <w:tab/>
      </w:r>
      <w:r w:rsidRPr="002743AF">
        <w:rPr>
          <w:color w:val="000000"/>
        </w:rPr>
        <w:tab/>
      </w:r>
      <w:r w:rsidRPr="002743AF">
        <w:t>int</w:t>
      </w:r>
      <w:r w:rsidRPr="002743AF">
        <w:rPr>
          <w:color w:val="000000"/>
        </w:rPr>
        <w:t xml:space="preserve"> </w:t>
      </w:r>
      <w:r w:rsidRPr="002743AF">
        <w:rPr>
          <w:color w:val="6A3E3E"/>
        </w:rPr>
        <w:t>i</w:t>
      </w:r>
      <w:r w:rsidRPr="002743AF">
        <w:rPr>
          <w:color w:val="000000"/>
        </w:rPr>
        <w:t>;</w:t>
      </w:r>
    </w:p>
    <w:p w14:paraId="3E84EA2B" w14:textId="77777777" w:rsidR="002743AF" w:rsidRPr="002743AF" w:rsidRDefault="002743AF" w:rsidP="002743AF">
      <w:pPr>
        <w:pStyle w:val="Output"/>
        <w:ind w:left="1440"/>
        <w:rPr>
          <w:color w:val="4C483D" w:themeColor="text2"/>
        </w:rPr>
      </w:pPr>
      <w:r w:rsidRPr="002743AF">
        <w:rPr>
          <w:color w:val="000000"/>
        </w:rPr>
        <w:tab/>
      </w:r>
      <w:r w:rsidRPr="002743AF">
        <w:rPr>
          <w:color w:val="000000"/>
        </w:rPr>
        <w:tab/>
      </w:r>
      <w:r w:rsidRPr="002743AF">
        <w:t>if</w:t>
      </w:r>
      <w:r w:rsidRPr="002743AF">
        <w:rPr>
          <w:color w:val="000000"/>
        </w:rPr>
        <w:t>(</w:t>
      </w:r>
      <w:r w:rsidRPr="002743AF">
        <w:rPr>
          <w:color w:val="6A3E3E"/>
        </w:rPr>
        <w:t>arg</w:t>
      </w:r>
      <w:r w:rsidRPr="002743AF">
        <w:rPr>
          <w:color w:val="000000"/>
        </w:rPr>
        <w:t>.</w:t>
      </w:r>
      <w:r w:rsidRPr="002743AF">
        <w:rPr>
          <w:color w:val="0000C0"/>
        </w:rPr>
        <w:t>length</w:t>
      </w:r>
      <w:r w:rsidRPr="002743AF">
        <w:rPr>
          <w:color w:val="000000"/>
        </w:rPr>
        <w:t>&gt;0){</w:t>
      </w:r>
    </w:p>
    <w:p w14:paraId="0C185AF3" w14:textId="77777777" w:rsidR="002743AF" w:rsidRPr="002743AF" w:rsidRDefault="002743AF" w:rsidP="002743AF">
      <w:pPr>
        <w:pStyle w:val="Output"/>
        <w:ind w:left="1440"/>
        <w:rPr>
          <w:color w:val="4C483D" w:themeColor="text2"/>
        </w:rPr>
      </w:pPr>
      <w:r w:rsidRPr="002743AF">
        <w:rPr>
          <w:color w:val="000000"/>
        </w:rPr>
        <w:tab/>
      </w:r>
      <w:r w:rsidRPr="002743AF">
        <w:rPr>
          <w:color w:val="000000"/>
        </w:rPr>
        <w:tab/>
      </w:r>
      <w:r w:rsidRPr="002743AF">
        <w:rPr>
          <w:color w:val="000000"/>
        </w:rPr>
        <w:tab/>
      </w:r>
      <w:r w:rsidRPr="002743AF">
        <w:rPr>
          <w:color w:val="6A3E3E"/>
        </w:rPr>
        <w:t>i</w:t>
      </w:r>
      <w:r w:rsidRPr="002743AF">
        <w:rPr>
          <w:color w:val="000000"/>
        </w:rPr>
        <w:t>=10;</w:t>
      </w:r>
    </w:p>
    <w:p w14:paraId="1D65E243" w14:textId="77777777" w:rsidR="002743AF" w:rsidRPr="002743AF" w:rsidRDefault="002743AF" w:rsidP="002743AF">
      <w:pPr>
        <w:pStyle w:val="Output"/>
        <w:ind w:left="1440"/>
        <w:rPr>
          <w:color w:val="4C483D" w:themeColor="text2"/>
        </w:rPr>
      </w:pPr>
      <w:r w:rsidRPr="002743AF">
        <w:rPr>
          <w:color w:val="000000"/>
        </w:rPr>
        <w:tab/>
      </w:r>
      <w:r w:rsidRPr="002743AF">
        <w:rPr>
          <w:color w:val="000000"/>
        </w:rPr>
        <w:tab/>
        <w:t>}</w:t>
      </w:r>
    </w:p>
    <w:p w14:paraId="68A5F0D7" w14:textId="77777777" w:rsidR="002743AF" w:rsidRPr="002743AF" w:rsidRDefault="002743AF" w:rsidP="002743AF">
      <w:pPr>
        <w:pStyle w:val="Output"/>
        <w:ind w:left="1440"/>
        <w:rPr>
          <w:color w:val="4C483D" w:themeColor="text2"/>
        </w:rPr>
      </w:pPr>
      <w:r w:rsidRPr="002743AF">
        <w:rPr>
          <w:color w:val="000000"/>
        </w:rPr>
        <w:tab/>
      </w:r>
      <w:r w:rsidRPr="002743AF">
        <w:rPr>
          <w:color w:val="000000"/>
        </w:rPr>
        <w:tab/>
        <w:t>System.</w:t>
      </w:r>
      <w:r w:rsidRPr="002743AF">
        <w:rPr>
          <w:i/>
          <w:iCs/>
          <w:color w:val="0000C0"/>
        </w:rPr>
        <w:t>out</w:t>
      </w:r>
      <w:r w:rsidRPr="002743AF">
        <w:rPr>
          <w:color w:val="000000"/>
        </w:rPr>
        <w:t>.println(</w:t>
      </w:r>
      <w:r w:rsidRPr="002743AF">
        <w:rPr>
          <w:color w:val="6A3E3E"/>
          <w:u w:val="single"/>
        </w:rPr>
        <w:t>i</w:t>
      </w:r>
      <w:r w:rsidRPr="002743AF">
        <w:rPr>
          <w:color w:val="000000"/>
        </w:rPr>
        <w:t>);</w:t>
      </w:r>
    </w:p>
    <w:p w14:paraId="41155367" w14:textId="77777777" w:rsidR="002743AF" w:rsidRPr="002743AF" w:rsidRDefault="002743AF" w:rsidP="002743AF">
      <w:pPr>
        <w:pStyle w:val="Output"/>
        <w:ind w:left="1440"/>
        <w:rPr>
          <w:color w:val="4C483D" w:themeColor="text2"/>
        </w:rPr>
      </w:pPr>
      <w:r w:rsidRPr="002743AF">
        <w:rPr>
          <w:color w:val="000000"/>
        </w:rPr>
        <w:tab/>
        <w:t>}</w:t>
      </w:r>
    </w:p>
    <w:p w14:paraId="6A2D7473" w14:textId="77777777" w:rsidR="002743AF" w:rsidRDefault="002743AF" w:rsidP="002743AF">
      <w:pPr>
        <w:pStyle w:val="Output"/>
        <w:ind w:left="1440"/>
        <w:rPr>
          <w:color w:val="000000"/>
        </w:rPr>
      </w:pPr>
      <w:r w:rsidRPr="002743AF">
        <w:rPr>
          <w:color w:val="000000"/>
        </w:rPr>
        <w:t>}</w:t>
      </w:r>
    </w:p>
    <w:p w14:paraId="6CD95E67" w14:textId="77777777" w:rsidR="002743AF" w:rsidRPr="002743AF" w:rsidRDefault="002743AF" w:rsidP="002743AF">
      <w:pPr>
        <w:pStyle w:val="Output"/>
        <w:shd w:val="solid" w:color="F2F2F2" w:themeColor="background1" w:themeShade="F2" w:fill="auto"/>
        <w:ind w:left="1440"/>
        <w:rPr>
          <w:color w:val="FF0000"/>
        </w:rPr>
      </w:pPr>
      <w:r w:rsidRPr="002743AF">
        <w:rPr>
          <w:color w:val="FF0000"/>
        </w:rPr>
        <w:t>Test.java:9: error: variable i might not have been initialized</w:t>
      </w:r>
    </w:p>
    <w:p w14:paraId="6A079492" w14:textId="77777777" w:rsidR="002743AF" w:rsidRPr="002743AF" w:rsidRDefault="002743AF" w:rsidP="002743AF">
      <w:pPr>
        <w:pStyle w:val="Output"/>
        <w:shd w:val="solid" w:color="F2F2F2" w:themeColor="background1" w:themeShade="F2" w:fill="auto"/>
        <w:ind w:left="1440"/>
        <w:rPr>
          <w:color w:val="FF0000"/>
        </w:rPr>
      </w:pPr>
      <w:r w:rsidRPr="002743AF">
        <w:rPr>
          <w:color w:val="FF0000"/>
        </w:rPr>
        <w:t xml:space="preserve">                System.out.println(i);</w:t>
      </w:r>
    </w:p>
    <w:p w14:paraId="751C3898" w14:textId="77777777" w:rsidR="003C2E31" w:rsidRDefault="003C2E31" w:rsidP="003C2E31"/>
    <w:p w14:paraId="64097F1D" w14:textId="084805CA" w:rsidR="004F02D2" w:rsidRDefault="004F02D2" w:rsidP="004F02D2">
      <w:pPr>
        <w:pStyle w:val="Output"/>
        <w:ind w:left="1440"/>
        <w:rPr>
          <w:color w:val="4C483D" w:themeColor="text2"/>
        </w:rPr>
      </w:pPr>
      <w:r>
        <w:rPr>
          <w:bCs/>
          <w:color w:val="7F0055"/>
        </w:rPr>
        <w:t>class</w:t>
      </w:r>
      <w:r>
        <w:t xml:space="preserve"> Test {</w:t>
      </w:r>
    </w:p>
    <w:p w14:paraId="5B5E66C2" w14:textId="77777777" w:rsidR="004F02D2" w:rsidRDefault="004F02D2" w:rsidP="004F02D2">
      <w:pPr>
        <w:pStyle w:val="Output"/>
        <w:ind w:left="1440"/>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w:t>
      </w:r>
      <w:r>
        <w:t>[]) {</w:t>
      </w:r>
    </w:p>
    <w:p w14:paraId="4F98F78B" w14:textId="77777777" w:rsidR="004F02D2" w:rsidRDefault="004F02D2" w:rsidP="004F02D2">
      <w:pPr>
        <w:pStyle w:val="Output"/>
        <w:ind w:left="1440"/>
        <w:rPr>
          <w:color w:val="4C483D" w:themeColor="text2"/>
        </w:rPr>
      </w:pPr>
      <w:r>
        <w:tab/>
      </w:r>
      <w:r>
        <w:tab/>
      </w:r>
      <w:r>
        <w:rPr>
          <w:bCs/>
          <w:color w:val="7F0055"/>
        </w:rPr>
        <w:t>int</w:t>
      </w:r>
      <w:r>
        <w:t xml:space="preserve"> </w:t>
      </w:r>
      <w:r>
        <w:rPr>
          <w:color w:val="6A3E3E"/>
        </w:rPr>
        <w:t>i</w:t>
      </w:r>
      <w:r>
        <w:t>;</w:t>
      </w:r>
    </w:p>
    <w:p w14:paraId="3A5D6BE2" w14:textId="77777777" w:rsidR="004F02D2" w:rsidRDefault="004F02D2" w:rsidP="004F02D2">
      <w:pPr>
        <w:pStyle w:val="Output"/>
        <w:ind w:left="1440"/>
        <w:rPr>
          <w:color w:val="4C483D" w:themeColor="text2"/>
        </w:rPr>
      </w:pPr>
      <w:r>
        <w:lastRenderedPageBreak/>
        <w:tab/>
      </w:r>
      <w:r>
        <w:tab/>
      </w:r>
      <w:r>
        <w:rPr>
          <w:bCs/>
          <w:color w:val="7F0055"/>
        </w:rPr>
        <w:t>if</w:t>
      </w:r>
      <w:r>
        <w:t xml:space="preserve"> (</w:t>
      </w:r>
      <w:r>
        <w:rPr>
          <w:color w:val="6A3E3E"/>
        </w:rPr>
        <w:t>arg</w:t>
      </w:r>
      <w:r>
        <w:t>.</w:t>
      </w:r>
      <w:r>
        <w:rPr>
          <w:color w:val="0000C0"/>
        </w:rPr>
        <w:t>length</w:t>
      </w:r>
      <w:r>
        <w:t xml:space="preserve"> &gt; 0) {</w:t>
      </w:r>
    </w:p>
    <w:p w14:paraId="2D009585" w14:textId="77777777" w:rsidR="004F02D2" w:rsidRDefault="004F02D2" w:rsidP="004F02D2">
      <w:pPr>
        <w:pStyle w:val="Output"/>
        <w:ind w:left="1440"/>
        <w:rPr>
          <w:color w:val="4C483D" w:themeColor="text2"/>
        </w:rPr>
      </w:pPr>
      <w:r>
        <w:tab/>
      </w:r>
      <w:r>
        <w:tab/>
      </w:r>
      <w:r>
        <w:tab/>
      </w:r>
      <w:r>
        <w:rPr>
          <w:color w:val="6A3E3E"/>
        </w:rPr>
        <w:t>i</w:t>
      </w:r>
      <w:r>
        <w:t xml:space="preserve"> = 10;</w:t>
      </w:r>
    </w:p>
    <w:p w14:paraId="0A74CFAF" w14:textId="77777777" w:rsidR="004F02D2" w:rsidRDefault="004F02D2" w:rsidP="004F02D2">
      <w:pPr>
        <w:pStyle w:val="Output"/>
        <w:ind w:left="1440"/>
        <w:rPr>
          <w:color w:val="4C483D" w:themeColor="text2"/>
        </w:rPr>
      </w:pPr>
      <w:r>
        <w:tab/>
      </w:r>
      <w:r>
        <w:tab/>
        <w:t xml:space="preserve">} </w:t>
      </w:r>
      <w:r>
        <w:rPr>
          <w:bCs/>
          <w:color w:val="7F0055"/>
        </w:rPr>
        <w:t>else</w:t>
      </w:r>
      <w:r>
        <w:t xml:space="preserve"> {</w:t>
      </w:r>
    </w:p>
    <w:p w14:paraId="3E50212D" w14:textId="77777777" w:rsidR="004F02D2" w:rsidRDefault="004F02D2" w:rsidP="004F02D2">
      <w:pPr>
        <w:pStyle w:val="Output"/>
        <w:ind w:left="1440"/>
        <w:rPr>
          <w:color w:val="4C483D" w:themeColor="text2"/>
        </w:rPr>
      </w:pPr>
      <w:r>
        <w:tab/>
      </w:r>
      <w:r>
        <w:tab/>
      </w:r>
      <w:r>
        <w:tab/>
      </w:r>
      <w:r>
        <w:rPr>
          <w:color w:val="6A3E3E"/>
        </w:rPr>
        <w:t>i</w:t>
      </w:r>
      <w:r>
        <w:t xml:space="preserve"> = 20;</w:t>
      </w:r>
    </w:p>
    <w:p w14:paraId="23158275" w14:textId="77777777" w:rsidR="004F02D2" w:rsidRDefault="004F02D2" w:rsidP="004F02D2">
      <w:pPr>
        <w:pStyle w:val="Output"/>
        <w:ind w:left="1440"/>
        <w:rPr>
          <w:color w:val="4C483D" w:themeColor="text2"/>
        </w:rPr>
      </w:pPr>
      <w:r>
        <w:tab/>
      </w:r>
      <w:r>
        <w:tab/>
        <w:t>}</w:t>
      </w:r>
    </w:p>
    <w:p w14:paraId="0B3A8472" w14:textId="77777777" w:rsidR="004F02D2" w:rsidRDefault="004F02D2" w:rsidP="004F02D2">
      <w:pPr>
        <w:pStyle w:val="Output"/>
        <w:ind w:left="1440"/>
        <w:rPr>
          <w:color w:val="4C483D" w:themeColor="text2"/>
        </w:rPr>
      </w:pPr>
      <w:r>
        <w:tab/>
      </w:r>
      <w:r>
        <w:tab/>
        <w:t>System.</w:t>
      </w:r>
      <w:r>
        <w:rPr>
          <w:bCs/>
          <w:i/>
          <w:iCs/>
          <w:color w:val="0000C0"/>
        </w:rPr>
        <w:t>out</w:t>
      </w:r>
      <w:r>
        <w:t>.println(</w:t>
      </w:r>
      <w:r>
        <w:rPr>
          <w:color w:val="6A3E3E"/>
        </w:rPr>
        <w:t>i</w:t>
      </w:r>
      <w:r>
        <w:t>);</w:t>
      </w:r>
    </w:p>
    <w:p w14:paraId="5EF7B6E5" w14:textId="77777777" w:rsidR="004F02D2" w:rsidRDefault="004F02D2" w:rsidP="004F02D2">
      <w:pPr>
        <w:pStyle w:val="Output"/>
        <w:ind w:left="1440"/>
        <w:rPr>
          <w:color w:val="4C483D" w:themeColor="text2"/>
        </w:rPr>
      </w:pPr>
      <w:r>
        <w:tab/>
        <w:t>}</w:t>
      </w:r>
    </w:p>
    <w:p w14:paraId="603052D8" w14:textId="77777777" w:rsidR="004F02D2" w:rsidRDefault="004F02D2" w:rsidP="004F02D2">
      <w:pPr>
        <w:pStyle w:val="Output"/>
        <w:ind w:left="1440"/>
      </w:pPr>
      <w:r>
        <w:t>}</w:t>
      </w:r>
    </w:p>
    <w:p w14:paraId="38E718A3" w14:textId="77777777" w:rsidR="004F02D2" w:rsidRDefault="004F02D2" w:rsidP="004F02D2">
      <w:pPr>
        <w:pStyle w:val="Output"/>
        <w:shd w:val="solid" w:color="F2F2F2" w:themeColor="background1" w:themeShade="F2" w:fill="auto"/>
        <w:ind w:left="1440"/>
      </w:pPr>
      <w:r>
        <w:t>//Because if we give arguments 10 will be initialized other wise 20 will be initialized.</w:t>
      </w:r>
    </w:p>
    <w:p w14:paraId="14A8FBD6" w14:textId="77777777" w:rsidR="004F02D2" w:rsidRPr="002743AF" w:rsidRDefault="004F02D2" w:rsidP="004F02D2">
      <w:pPr>
        <w:pStyle w:val="Output"/>
        <w:ind w:left="1440"/>
        <w:rPr>
          <w:color w:val="FF0000"/>
        </w:rPr>
      </w:pPr>
      <w:r>
        <w:t>It is not good programming practice to perform initialization in logical blocks for local variables because they may not execute at runtime.</w:t>
      </w:r>
    </w:p>
    <w:p w14:paraId="31D1F352" w14:textId="77777777" w:rsidR="002743AF" w:rsidRDefault="002743AF" w:rsidP="00D0341E">
      <w:pPr>
        <w:spacing w:line="240" w:lineRule="auto"/>
      </w:pPr>
    </w:p>
    <w:p w14:paraId="5E705B91" w14:textId="375357EB" w:rsidR="00E61D97" w:rsidRPr="000068E6" w:rsidRDefault="00674D13" w:rsidP="006F728B">
      <w:pPr>
        <w:pStyle w:val="ListParagraph"/>
        <w:numPr>
          <w:ilvl w:val="0"/>
          <w:numId w:val="11"/>
        </w:numPr>
        <w:rPr>
          <w:color w:val="4C483D" w:themeColor="text2"/>
        </w:rPr>
      </w:pPr>
      <w:r>
        <w:t xml:space="preserve">The only applicable modifier for the local variable is </w:t>
      </w:r>
      <w:r w:rsidRPr="00D0341E">
        <w:rPr>
          <w:rStyle w:val="0SyntaxPinkChar"/>
        </w:rPr>
        <w:t>final</w:t>
      </w:r>
      <w:r>
        <w:t xml:space="preserve">. If we are using any other </w:t>
      </w:r>
      <w:r w:rsidR="000D13C2">
        <w:t>modifier,</w:t>
      </w:r>
      <w:r>
        <w:t xml:space="preserve"> we will get compile time error</w:t>
      </w:r>
      <w:r w:rsidR="00E61D97">
        <w:t>.</w:t>
      </w:r>
    </w:p>
    <w:p w14:paraId="1775AE28" w14:textId="77777777" w:rsidR="00E61D97" w:rsidRPr="00E61D97" w:rsidRDefault="00E61D97" w:rsidP="00E61D97">
      <w:pPr>
        <w:pStyle w:val="Output"/>
        <w:ind w:left="1440"/>
        <w:rPr>
          <w:color w:val="4C483D" w:themeColor="text2"/>
        </w:rPr>
      </w:pPr>
      <w:r w:rsidRPr="00E61D97">
        <w:rPr>
          <w:bCs/>
          <w:color w:val="7F0055"/>
        </w:rPr>
        <w:t>public</w:t>
      </w:r>
      <w:r w:rsidRPr="00E61D97">
        <w:rPr>
          <w:color w:val="000000"/>
        </w:rPr>
        <w:t xml:space="preserve"> </w:t>
      </w:r>
      <w:r w:rsidRPr="00E61D97">
        <w:rPr>
          <w:bCs/>
          <w:color w:val="7F0055"/>
        </w:rPr>
        <w:t>class</w:t>
      </w:r>
      <w:r w:rsidRPr="00E61D97">
        <w:rPr>
          <w:color w:val="000000"/>
        </w:rPr>
        <w:t xml:space="preserve"> Test {</w:t>
      </w:r>
    </w:p>
    <w:p w14:paraId="18A6FE43" w14:textId="77777777" w:rsidR="00E61D97" w:rsidRPr="00E61D97" w:rsidRDefault="00E61D97" w:rsidP="00E61D97">
      <w:pPr>
        <w:pStyle w:val="Output"/>
        <w:ind w:left="1440"/>
        <w:rPr>
          <w:color w:val="4C483D" w:themeColor="text2"/>
        </w:rPr>
      </w:pPr>
      <w:r w:rsidRPr="00E61D97">
        <w:rPr>
          <w:color w:val="000000"/>
        </w:rPr>
        <w:tab/>
      </w:r>
      <w:r w:rsidRPr="00E61D97">
        <w:rPr>
          <w:bCs/>
          <w:color w:val="7F0055"/>
        </w:rPr>
        <w:t>public</w:t>
      </w:r>
      <w:r w:rsidRPr="00E61D97">
        <w:rPr>
          <w:color w:val="000000"/>
        </w:rPr>
        <w:t xml:space="preserve"> </w:t>
      </w:r>
      <w:r w:rsidRPr="00E61D97">
        <w:rPr>
          <w:bCs/>
          <w:color w:val="7F0055"/>
        </w:rPr>
        <w:t>static</w:t>
      </w:r>
      <w:r w:rsidRPr="00E61D97">
        <w:rPr>
          <w:color w:val="000000"/>
        </w:rPr>
        <w:t xml:space="preserve"> </w:t>
      </w:r>
      <w:r w:rsidRPr="00E61D97">
        <w:rPr>
          <w:bCs/>
          <w:color w:val="7F0055"/>
        </w:rPr>
        <w:t>void</w:t>
      </w:r>
      <w:r w:rsidRPr="00E61D97">
        <w:rPr>
          <w:color w:val="000000"/>
        </w:rPr>
        <w:t xml:space="preserve"> main(String </w:t>
      </w:r>
      <w:r w:rsidRPr="00E61D97">
        <w:rPr>
          <w:color w:val="6A3E3E"/>
        </w:rPr>
        <w:t>arg</w:t>
      </w:r>
      <w:r w:rsidRPr="00E61D97">
        <w:rPr>
          <w:color w:val="000000"/>
        </w:rPr>
        <w:t>[]) {</w:t>
      </w:r>
    </w:p>
    <w:p w14:paraId="59751FFD" w14:textId="77777777" w:rsidR="00E61D97" w:rsidRPr="00E61D97" w:rsidRDefault="00E61D97" w:rsidP="00E61D97">
      <w:pPr>
        <w:pStyle w:val="Output"/>
        <w:ind w:left="1440"/>
        <w:rPr>
          <w:color w:val="4C483D" w:themeColor="text2"/>
        </w:rPr>
      </w:pPr>
      <w:r w:rsidRPr="00E61D97">
        <w:rPr>
          <w:color w:val="000000"/>
        </w:rPr>
        <w:tab/>
      </w:r>
      <w:r w:rsidRPr="00E61D97">
        <w:rPr>
          <w:color w:val="000000"/>
        </w:rPr>
        <w:tab/>
      </w:r>
      <w:r w:rsidRPr="00E61D97">
        <w:rPr>
          <w:bCs/>
          <w:color w:val="7F0055"/>
        </w:rPr>
        <w:t>public</w:t>
      </w:r>
      <w:r w:rsidRPr="00E61D97">
        <w:rPr>
          <w:color w:val="000000"/>
        </w:rPr>
        <w:t xml:space="preserve"> </w:t>
      </w:r>
      <w:r w:rsidRPr="00E61D97">
        <w:rPr>
          <w:bCs/>
          <w:color w:val="7F0055"/>
        </w:rPr>
        <w:t>int</w:t>
      </w:r>
      <w:r w:rsidRPr="00E61D97">
        <w:rPr>
          <w:color w:val="000000"/>
        </w:rPr>
        <w:t xml:space="preserve"> </w:t>
      </w:r>
      <w:r w:rsidRPr="00E61D97">
        <w:rPr>
          <w:color w:val="6A3E3E"/>
        </w:rPr>
        <w:t>a</w:t>
      </w:r>
      <w:r w:rsidRPr="00E61D97">
        <w:rPr>
          <w:color w:val="000000"/>
        </w:rPr>
        <w:t>;</w:t>
      </w:r>
    </w:p>
    <w:p w14:paraId="7D5909F8" w14:textId="77777777" w:rsidR="00E61D97" w:rsidRPr="00E61D97" w:rsidRDefault="00E61D97" w:rsidP="00E61D97">
      <w:pPr>
        <w:pStyle w:val="Output"/>
        <w:ind w:left="1440"/>
        <w:rPr>
          <w:color w:val="4C483D" w:themeColor="text2"/>
        </w:rPr>
      </w:pPr>
      <w:r w:rsidRPr="00E61D97">
        <w:rPr>
          <w:color w:val="000000"/>
        </w:rPr>
        <w:tab/>
      </w:r>
      <w:r w:rsidRPr="00E61D97">
        <w:rPr>
          <w:color w:val="000000"/>
        </w:rPr>
        <w:tab/>
      </w:r>
      <w:r w:rsidRPr="00E61D97">
        <w:rPr>
          <w:bCs/>
          <w:color w:val="7F0055"/>
        </w:rPr>
        <w:t>protected</w:t>
      </w:r>
      <w:r w:rsidRPr="00E61D97">
        <w:rPr>
          <w:color w:val="000000"/>
        </w:rPr>
        <w:t xml:space="preserve"> </w:t>
      </w:r>
      <w:r w:rsidRPr="00E61D97">
        <w:rPr>
          <w:bCs/>
          <w:color w:val="7F0055"/>
        </w:rPr>
        <w:t>int</w:t>
      </w:r>
      <w:r w:rsidRPr="00E61D97">
        <w:rPr>
          <w:color w:val="000000"/>
        </w:rPr>
        <w:t xml:space="preserve"> </w:t>
      </w:r>
      <w:r w:rsidRPr="00E61D97">
        <w:rPr>
          <w:color w:val="6A3E3E"/>
        </w:rPr>
        <w:t>b</w:t>
      </w:r>
      <w:r w:rsidRPr="00E61D97">
        <w:rPr>
          <w:color w:val="000000"/>
        </w:rPr>
        <w:t>;</w:t>
      </w:r>
    </w:p>
    <w:p w14:paraId="5BE05FDC" w14:textId="77777777" w:rsidR="00E61D97" w:rsidRPr="00E61D97" w:rsidRDefault="00E61D97" w:rsidP="00E61D97">
      <w:pPr>
        <w:pStyle w:val="Output"/>
        <w:ind w:left="1440"/>
        <w:rPr>
          <w:color w:val="4C483D" w:themeColor="text2"/>
        </w:rPr>
      </w:pPr>
      <w:r w:rsidRPr="00E61D97">
        <w:rPr>
          <w:color w:val="000000"/>
        </w:rPr>
        <w:tab/>
      </w:r>
      <w:r w:rsidRPr="00E61D97">
        <w:rPr>
          <w:color w:val="000000"/>
        </w:rPr>
        <w:tab/>
      </w:r>
      <w:r w:rsidRPr="00E61D97">
        <w:rPr>
          <w:bCs/>
          <w:color w:val="7F0055"/>
        </w:rPr>
        <w:t>private</w:t>
      </w:r>
      <w:r w:rsidRPr="00E61D97">
        <w:rPr>
          <w:color w:val="000000"/>
        </w:rPr>
        <w:t xml:space="preserve"> </w:t>
      </w:r>
      <w:r w:rsidRPr="00E61D97">
        <w:rPr>
          <w:bCs/>
          <w:color w:val="7F0055"/>
        </w:rPr>
        <w:t>int</w:t>
      </w:r>
      <w:r w:rsidRPr="00E61D97">
        <w:rPr>
          <w:color w:val="000000"/>
        </w:rPr>
        <w:t xml:space="preserve"> </w:t>
      </w:r>
      <w:r w:rsidRPr="00E61D97">
        <w:rPr>
          <w:color w:val="6A3E3E"/>
        </w:rPr>
        <w:t>c</w:t>
      </w:r>
      <w:r w:rsidRPr="00E61D97">
        <w:rPr>
          <w:color w:val="000000"/>
        </w:rPr>
        <w:t>;</w:t>
      </w:r>
      <w:r w:rsidRPr="00E61D97">
        <w:rPr>
          <w:color w:val="000000"/>
        </w:rPr>
        <w:tab/>
      </w:r>
      <w:r w:rsidRPr="00E61D97">
        <w:rPr>
          <w:color w:val="000000"/>
        </w:rPr>
        <w:tab/>
      </w:r>
      <w:r w:rsidRPr="00E61D97">
        <w:rPr>
          <w:color w:val="000000"/>
        </w:rPr>
        <w:tab/>
      </w:r>
    </w:p>
    <w:p w14:paraId="49CA62FF" w14:textId="77777777" w:rsidR="00E61D97" w:rsidRPr="00E61D97" w:rsidRDefault="00E61D97" w:rsidP="00E61D97">
      <w:pPr>
        <w:pStyle w:val="Output"/>
        <w:ind w:left="1440"/>
        <w:rPr>
          <w:color w:val="4C483D" w:themeColor="text2"/>
        </w:rPr>
      </w:pPr>
      <w:r w:rsidRPr="00E61D97">
        <w:rPr>
          <w:color w:val="000000"/>
        </w:rPr>
        <w:tab/>
        <w:t>}</w:t>
      </w:r>
    </w:p>
    <w:p w14:paraId="7444B5F0" w14:textId="77777777" w:rsidR="00BB79E6" w:rsidRDefault="00E61D97" w:rsidP="00E61D97">
      <w:pPr>
        <w:pStyle w:val="Output"/>
        <w:ind w:left="1440"/>
        <w:rPr>
          <w:color w:val="000000"/>
        </w:rPr>
      </w:pPr>
      <w:r w:rsidRPr="00E61D97">
        <w:rPr>
          <w:color w:val="000000"/>
        </w:rPr>
        <w:t>}</w:t>
      </w:r>
    </w:p>
    <w:p w14:paraId="0B04A835" w14:textId="77777777" w:rsidR="00341214" w:rsidRPr="00341214" w:rsidRDefault="00341214" w:rsidP="00341214">
      <w:pPr>
        <w:pStyle w:val="Output"/>
        <w:shd w:val="solid" w:color="F2F2F2" w:themeColor="background1" w:themeShade="F2" w:fill="auto"/>
        <w:ind w:left="1440"/>
        <w:rPr>
          <w:color w:val="FF0000"/>
        </w:rPr>
      </w:pPr>
      <w:r w:rsidRPr="00341214">
        <w:rPr>
          <w:color w:val="FF0000"/>
        </w:rPr>
        <w:t>Test.java:7: error: illegal start of expression</w:t>
      </w:r>
    </w:p>
    <w:p w14:paraId="4CB5C202" w14:textId="77777777" w:rsidR="00341214" w:rsidRPr="00341214" w:rsidRDefault="00341214" w:rsidP="00341214">
      <w:pPr>
        <w:pStyle w:val="Output"/>
        <w:ind w:left="1440"/>
        <w:rPr>
          <w:color w:val="FF0000"/>
        </w:rPr>
      </w:pPr>
      <w:r w:rsidRPr="00341214">
        <w:rPr>
          <w:color w:val="FF0000"/>
        </w:rPr>
        <w:t xml:space="preserve">                public int a;</w:t>
      </w:r>
    </w:p>
    <w:p w14:paraId="73E0AEE0" w14:textId="77777777" w:rsidR="007E767D" w:rsidRDefault="007E767D" w:rsidP="007E767D"/>
    <w:p w14:paraId="0DA1B3A6" w14:textId="77777777" w:rsidR="007E767D" w:rsidRDefault="007E767D" w:rsidP="007E767D">
      <w:pPr>
        <w:pStyle w:val="Heading2"/>
      </w:pPr>
      <w:bookmarkStart w:id="12" w:name="_Toc94350595"/>
      <w:r>
        <w:t>main() method</w:t>
      </w:r>
      <w:bookmarkEnd w:id="12"/>
    </w:p>
    <w:p w14:paraId="0F75ACEB" w14:textId="036F7DB6" w:rsidR="007E767D" w:rsidRPr="003078C0" w:rsidRDefault="003078C0" w:rsidP="000068E6">
      <w:pPr>
        <w:rPr>
          <w:b/>
          <w:color w:val="FF0000"/>
        </w:rPr>
      </w:pPr>
      <w:r w:rsidRPr="003078C0">
        <w:t xml:space="preserve">JVM always calls main method to start the program. </w:t>
      </w:r>
      <w:r w:rsidRPr="003078C0">
        <w:rPr>
          <w:b/>
        </w:rPr>
        <w:t>Compiler is not responsible</w:t>
      </w:r>
      <w:r w:rsidRPr="003078C0">
        <w:t xml:space="preserve"> to check whether the class</w:t>
      </w:r>
      <w:r>
        <w:t xml:space="preserve"> </w:t>
      </w:r>
      <w:r w:rsidRPr="003078C0">
        <w:t xml:space="preserve">contain </w:t>
      </w:r>
      <w:r w:rsidRPr="000068E6">
        <w:rPr>
          <w:rStyle w:val="0SyntaxPinkChar"/>
        </w:rPr>
        <w:t>main()</w:t>
      </w:r>
      <w:r w:rsidRPr="003078C0">
        <w:t xml:space="preserve"> or not. Hence</w:t>
      </w:r>
      <w:r w:rsidR="000D13C2">
        <w:t>,</w:t>
      </w:r>
      <w:r w:rsidRPr="003078C0">
        <w:t xml:space="preserve"> if </w:t>
      </w:r>
      <w:r w:rsidR="00CC3F9E">
        <w:t xml:space="preserve">we don’t </w:t>
      </w:r>
      <w:r w:rsidR="007560F1">
        <w:t xml:space="preserve">have </w:t>
      </w:r>
      <w:r w:rsidR="007560F1" w:rsidRPr="003078C0">
        <w:t>main</w:t>
      </w:r>
      <w:r w:rsidRPr="003078C0">
        <w:t xml:space="preserve"> </w:t>
      </w:r>
      <w:r w:rsidR="000D13C2" w:rsidRPr="003078C0">
        <w:t>method,</w:t>
      </w:r>
      <w:r w:rsidRPr="003078C0">
        <w:t xml:space="preserve"> </w:t>
      </w:r>
      <w:r w:rsidRPr="003078C0">
        <w:rPr>
          <w:b/>
        </w:rPr>
        <w:t>we won’t get any C.E.</w:t>
      </w:r>
      <w:r w:rsidRPr="003078C0">
        <w:t xml:space="preserve"> </w:t>
      </w:r>
      <w:r w:rsidRPr="003078C0">
        <w:rPr>
          <w:b/>
          <w:color w:val="FF0000"/>
        </w:rPr>
        <w:t>But at runtime JVM raises NoSuchMethodError:main</w:t>
      </w:r>
    </w:p>
    <w:p w14:paraId="30775D08" w14:textId="77777777" w:rsidR="003078C0" w:rsidRDefault="003078C0" w:rsidP="00D0341E">
      <w:pPr>
        <w:spacing w:line="240" w:lineRule="auto"/>
      </w:pPr>
    </w:p>
    <w:p w14:paraId="6E38D571" w14:textId="77777777" w:rsidR="008D3D37" w:rsidRDefault="00F23A9C" w:rsidP="00F23A9C">
      <w:pPr>
        <w:pStyle w:val="Heading2"/>
      </w:pPr>
      <w:bookmarkStart w:id="13" w:name="_Toc94350596"/>
      <w:r>
        <w:t>Operators</w:t>
      </w:r>
      <w:bookmarkEnd w:id="13"/>
    </w:p>
    <w:p w14:paraId="15615294" w14:textId="77777777" w:rsidR="00C71E40" w:rsidRDefault="00C71E40" w:rsidP="00C71E40">
      <w:pPr>
        <w:pStyle w:val="Output"/>
      </w:pPr>
      <w:r>
        <w:t>System.out.print(9 / 3); // Outputs 3</w:t>
      </w:r>
    </w:p>
    <w:p w14:paraId="51A9BB6D" w14:textId="77777777" w:rsidR="00C71E40" w:rsidRDefault="00C71E40" w:rsidP="00C71E40">
      <w:pPr>
        <w:pStyle w:val="Output"/>
      </w:pPr>
      <w:r>
        <w:t>System.out.print(9 % 3); // Outputs 0</w:t>
      </w:r>
    </w:p>
    <w:p w14:paraId="77881F42" w14:textId="77777777" w:rsidR="00C71E40" w:rsidRDefault="00C71E40" w:rsidP="00C71E40">
      <w:pPr>
        <w:pStyle w:val="Output"/>
      </w:pPr>
    </w:p>
    <w:p w14:paraId="3C241EF0" w14:textId="77777777" w:rsidR="00C71E40" w:rsidRDefault="00C71E40" w:rsidP="00C71E40">
      <w:pPr>
        <w:pStyle w:val="Output"/>
      </w:pPr>
      <w:r>
        <w:t>System.out.print(10 / 3); // Outputs 3</w:t>
      </w:r>
    </w:p>
    <w:p w14:paraId="50C3AFAF" w14:textId="77777777" w:rsidR="00C71E40" w:rsidRDefault="00C71E40" w:rsidP="00C71E40">
      <w:pPr>
        <w:pStyle w:val="Output"/>
      </w:pPr>
      <w:r>
        <w:t>System.out.print(10 % 3); // Outputs 1</w:t>
      </w:r>
    </w:p>
    <w:p w14:paraId="7E37A5E3" w14:textId="77777777" w:rsidR="00C71E40" w:rsidRDefault="00C71E40" w:rsidP="00C71E40">
      <w:pPr>
        <w:pStyle w:val="Output"/>
      </w:pPr>
    </w:p>
    <w:p w14:paraId="37E3E316" w14:textId="77777777" w:rsidR="00C71E40" w:rsidRDefault="00C71E40" w:rsidP="00C71E40">
      <w:pPr>
        <w:pStyle w:val="Output"/>
      </w:pPr>
      <w:r>
        <w:t>System.out.print(11 / 3); // Outputs 3</w:t>
      </w:r>
    </w:p>
    <w:p w14:paraId="3C8B92F1" w14:textId="77777777" w:rsidR="00C71E40" w:rsidRDefault="00C71E40" w:rsidP="00C71E40">
      <w:pPr>
        <w:pStyle w:val="Output"/>
      </w:pPr>
      <w:r>
        <w:t>System.out.print(11 % 3); // Outputs 2</w:t>
      </w:r>
    </w:p>
    <w:p w14:paraId="5190FA1F" w14:textId="77777777" w:rsidR="00C71E40" w:rsidRDefault="00C71E40" w:rsidP="00C71E40">
      <w:pPr>
        <w:pStyle w:val="Output"/>
      </w:pPr>
    </w:p>
    <w:p w14:paraId="41D8578B" w14:textId="77777777" w:rsidR="00C71E40" w:rsidRDefault="00C71E40" w:rsidP="00C71E40">
      <w:pPr>
        <w:pStyle w:val="Output"/>
      </w:pPr>
      <w:r>
        <w:t>System.out.print(12 / 3); // Outputs 4</w:t>
      </w:r>
    </w:p>
    <w:p w14:paraId="23A358FF" w14:textId="77777777" w:rsidR="00C71E40" w:rsidRDefault="00C71E40" w:rsidP="00C71E40">
      <w:pPr>
        <w:pStyle w:val="Output"/>
      </w:pPr>
      <w:r>
        <w:t>System.out.print(12 % 3); // Outputs 0</w:t>
      </w:r>
    </w:p>
    <w:p w14:paraId="4C99FEE2" w14:textId="77777777" w:rsidR="00C71E40" w:rsidRDefault="00C71E40" w:rsidP="00C71E40">
      <w:pPr>
        <w:spacing w:line="240" w:lineRule="auto"/>
      </w:pPr>
    </w:p>
    <w:p w14:paraId="4AD4128C" w14:textId="77777777" w:rsidR="00C71E40" w:rsidRPr="00DB52B7" w:rsidRDefault="00C71E40" w:rsidP="000E4144">
      <w:pPr>
        <w:pStyle w:val="Heading30"/>
      </w:pPr>
      <w:r w:rsidRPr="00DB52B7">
        <w:t>Numeric Promotion Rules</w:t>
      </w:r>
    </w:p>
    <w:p w14:paraId="44D854A8" w14:textId="6765437F" w:rsidR="00C71E40" w:rsidRDefault="00C71E40" w:rsidP="00B413EE">
      <w:pPr>
        <w:pStyle w:val="ListParagraph"/>
        <w:numPr>
          <w:ilvl w:val="0"/>
          <w:numId w:val="300"/>
        </w:numPr>
      </w:pPr>
      <w:r>
        <w:t>If two values have different data types, Java will automatically promote one of the values to the larger of the two data types.</w:t>
      </w:r>
    </w:p>
    <w:p w14:paraId="033A3173" w14:textId="77777777" w:rsidR="00D0341E" w:rsidRDefault="00D0341E" w:rsidP="000068E6"/>
    <w:p w14:paraId="3A349C08" w14:textId="1B749738" w:rsidR="00C71E40" w:rsidRDefault="00C71E40" w:rsidP="00B413EE">
      <w:pPr>
        <w:pStyle w:val="ListParagraph"/>
        <w:numPr>
          <w:ilvl w:val="0"/>
          <w:numId w:val="300"/>
        </w:numPr>
      </w:pPr>
      <w:r>
        <w:t xml:space="preserve">If one of the values is </w:t>
      </w:r>
      <w:r w:rsidRPr="00D0341E">
        <w:rPr>
          <w:rStyle w:val="0SyntaxPinkChar"/>
        </w:rPr>
        <w:t>integral</w:t>
      </w:r>
      <w:r>
        <w:t xml:space="preserve"> and the other is </w:t>
      </w:r>
      <w:r w:rsidRPr="00D0341E">
        <w:rPr>
          <w:rStyle w:val="0SyntaxPinkChar"/>
        </w:rPr>
        <w:t>floating</w:t>
      </w:r>
      <w:r>
        <w:t>-point, Java will automatically promote the integral value to the floating-point value’s data type.</w:t>
      </w:r>
    </w:p>
    <w:p w14:paraId="62DB35F2" w14:textId="77777777" w:rsidR="00D0341E" w:rsidRDefault="00D0341E" w:rsidP="000068E6"/>
    <w:p w14:paraId="0F52A112" w14:textId="5267C9FB" w:rsidR="00C71E40" w:rsidRDefault="00C71E40" w:rsidP="00B413EE">
      <w:pPr>
        <w:pStyle w:val="ListParagraph"/>
        <w:numPr>
          <w:ilvl w:val="0"/>
          <w:numId w:val="300"/>
        </w:numPr>
      </w:pPr>
      <w:r>
        <w:t xml:space="preserve">Smaller data types, namely </w:t>
      </w:r>
      <w:r w:rsidRPr="00D0341E">
        <w:rPr>
          <w:rStyle w:val="0SyntaxPinkChar"/>
        </w:rPr>
        <w:t>byte, short, and char</w:t>
      </w:r>
      <w:r>
        <w:t xml:space="preserve">, are first promoted to </w:t>
      </w:r>
      <w:r w:rsidRPr="00D0341E">
        <w:rPr>
          <w:rStyle w:val="0SyntaxPinkChar"/>
        </w:rPr>
        <w:t>int</w:t>
      </w:r>
      <w:r>
        <w:t xml:space="preserve"> any time they’re used with a Java binary arithmetic operator, even if neither of the operands is int.</w:t>
      </w:r>
    </w:p>
    <w:p w14:paraId="4C453065" w14:textId="77777777" w:rsidR="00D0341E" w:rsidRDefault="00D0341E" w:rsidP="000068E6"/>
    <w:p w14:paraId="6FF9F1EC" w14:textId="342BA95A" w:rsidR="00C71E40" w:rsidRDefault="00C71E40" w:rsidP="00B413EE">
      <w:pPr>
        <w:pStyle w:val="ListParagraph"/>
        <w:numPr>
          <w:ilvl w:val="0"/>
          <w:numId w:val="300"/>
        </w:numPr>
      </w:pPr>
      <w:r>
        <w:t>After all promotion has occurred and the operands have the same data type, the resulting value will have the same data type as its promoted operands.</w:t>
      </w:r>
    </w:p>
    <w:p w14:paraId="6A5A0F54" w14:textId="77777777" w:rsidR="00C71E40" w:rsidRPr="00C71E40" w:rsidRDefault="00C71E40" w:rsidP="00C71E40">
      <w:pPr>
        <w:spacing w:line="240" w:lineRule="auto"/>
        <w:rPr>
          <w:b/>
        </w:rPr>
      </w:pPr>
      <w:r w:rsidRPr="00C71E40">
        <w:rPr>
          <w:b/>
        </w:rPr>
        <w:lastRenderedPageBreak/>
        <w:t>What is the data type of x / y?</w:t>
      </w:r>
    </w:p>
    <w:p w14:paraId="1C0B02E7" w14:textId="77777777" w:rsidR="00C71E40" w:rsidRDefault="00C71E40" w:rsidP="00C71E40">
      <w:pPr>
        <w:pStyle w:val="Output"/>
      </w:pPr>
      <w:r>
        <w:t>short x = 10;</w:t>
      </w:r>
    </w:p>
    <w:p w14:paraId="6D7B1548" w14:textId="77777777" w:rsidR="00C71E40" w:rsidRDefault="00C71E40" w:rsidP="00C71E40">
      <w:pPr>
        <w:pStyle w:val="Output"/>
      </w:pPr>
      <w:r>
        <w:t>short y = 3;</w:t>
      </w:r>
    </w:p>
    <w:p w14:paraId="25EC624B" w14:textId="77777777" w:rsidR="00366D61" w:rsidRDefault="00C71E40" w:rsidP="00722DBD">
      <w:pPr>
        <w:spacing w:line="240" w:lineRule="auto"/>
      </w:pPr>
      <w:r>
        <w:t xml:space="preserve">In this case, we must apply the third rule, namely that </w:t>
      </w:r>
    </w:p>
    <w:p w14:paraId="7883A9E4" w14:textId="77777777" w:rsidR="00366D61" w:rsidRDefault="00366D61" w:rsidP="006F728B">
      <w:pPr>
        <w:pStyle w:val="ListParagraph"/>
        <w:numPr>
          <w:ilvl w:val="0"/>
          <w:numId w:val="11"/>
        </w:numPr>
        <w:spacing w:line="240" w:lineRule="auto"/>
      </w:pPr>
      <w:r>
        <w:t xml:space="preserve">first </w:t>
      </w:r>
      <w:r w:rsidR="00C71E40">
        <w:t xml:space="preserve">x and y will both be promoted to int </w:t>
      </w:r>
    </w:p>
    <w:p w14:paraId="6E197714" w14:textId="77777777" w:rsidR="00C71E40" w:rsidRDefault="00366D61" w:rsidP="006F728B">
      <w:pPr>
        <w:pStyle w:val="ListParagraph"/>
        <w:numPr>
          <w:ilvl w:val="0"/>
          <w:numId w:val="11"/>
        </w:numPr>
        <w:spacing w:line="240" w:lineRule="auto"/>
      </w:pPr>
      <w:r>
        <w:t xml:space="preserve">After </w:t>
      </w:r>
      <w:r w:rsidR="00555C8B">
        <w:t>promotion</w:t>
      </w:r>
      <w:r>
        <w:t>,</w:t>
      </w:r>
      <w:r w:rsidR="00C71E40">
        <w:t xml:space="preserve"> operation</w:t>
      </w:r>
      <w:r>
        <w:t xml:space="preserve"> will perform</w:t>
      </w:r>
      <w:r w:rsidR="00C71E40">
        <w:t xml:space="preserve">, resulting output of </w:t>
      </w:r>
      <w:r w:rsidRPr="00DB7CF6">
        <w:rPr>
          <w:rStyle w:val="0SyntaxPinkChar"/>
        </w:rPr>
        <w:t>int</w:t>
      </w:r>
      <w:r>
        <w:t xml:space="preserve"> </w:t>
      </w:r>
      <w:r w:rsidR="00C71E40">
        <w:t>type.</w:t>
      </w:r>
    </w:p>
    <w:p w14:paraId="61FA1FCB" w14:textId="77777777" w:rsidR="00502318" w:rsidRDefault="00502318" w:rsidP="00E81E12">
      <w:pPr>
        <w:spacing w:line="240" w:lineRule="auto"/>
        <w:rPr>
          <w:b/>
        </w:rPr>
      </w:pPr>
    </w:p>
    <w:p w14:paraId="1E16ABE4" w14:textId="77777777" w:rsidR="00C71E40" w:rsidRDefault="00C71E40" w:rsidP="00E81E12">
      <w:pPr>
        <w:spacing w:line="240" w:lineRule="auto"/>
        <w:rPr>
          <w:b/>
        </w:rPr>
      </w:pPr>
      <w:r w:rsidRPr="00C71E40">
        <w:rPr>
          <w:b/>
        </w:rPr>
        <w:t>What is the data type of x * y / z?</w:t>
      </w:r>
    </w:p>
    <w:p w14:paraId="61C52381" w14:textId="3B07633C" w:rsidR="00726D65" w:rsidRPr="004F49CF" w:rsidRDefault="00726D65" w:rsidP="00E81E12">
      <w:pPr>
        <w:spacing w:line="240" w:lineRule="auto"/>
        <w:rPr>
          <w:rFonts w:ascii="Consolas" w:hAnsi="Consolas"/>
          <w:bCs/>
        </w:rPr>
      </w:pPr>
      <w:r w:rsidRPr="0065618C">
        <w:rPr>
          <w:rFonts w:ascii="Consolas" w:hAnsi="Consolas"/>
          <w:bCs/>
        </w:rPr>
        <w:t xml:space="preserve">All expressions will </w:t>
      </w:r>
      <w:r w:rsidR="0065618C" w:rsidRPr="0065618C">
        <w:rPr>
          <w:rFonts w:ascii="Consolas" w:hAnsi="Consolas"/>
          <w:bCs/>
        </w:rPr>
        <w:t>be calculated</w:t>
      </w:r>
      <w:r w:rsidRPr="0065618C">
        <w:rPr>
          <w:rFonts w:ascii="Consolas" w:hAnsi="Consolas"/>
          <w:bCs/>
        </w:rPr>
        <w:t xml:space="preserve"> from left to right (------</w:t>
      </w:r>
      <w:r w:rsidRPr="0065618C">
        <w:rPr>
          <w:rFonts w:ascii="Consolas" w:hAnsi="Consolas"/>
          <w:bCs/>
        </w:rPr>
        <w:sym w:font="Wingdings" w:char="F0E0"/>
      </w:r>
      <w:r w:rsidRPr="0065618C">
        <w:rPr>
          <w:rFonts w:ascii="Consolas" w:hAnsi="Consolas"/>
          <w:bCs/>
        </w:rPr>
        <w:t>)</w:t>
      </w:r>
    </w:p>
    <w:p w14:paraId="62F002C6" w14:textId="77777777" w:rsidR="00C71E40" w:rsidRDefault="00C71E40" w:rsidP="00C71E40">
      <w:pPr>
        <w:pStyle w:val="Output"/>
      </w:pPr>
      <w:r>
        <w:t>short x = 14;</w:t>
      </w:r>
    </w:p>
    <w:p w14:paraId="2CA749E3" w14:textId="77777777" w:rsidR="00C71E40" w:rsidRDefault="00C71E40" w:rsidP="00C71E40">
      <w:pPr>
        <w:pStyle w:val="Output"/>
      </w:pPr>
      <w:r>
        <w:t>float y = 13;</w:t>
      </w:r>
    </w:p>
    <w:p w14:paraId="28CA48C8" w14:textId="77777777" w:rsidR="00C71E40" w:rsidRDefault="00C71E40" w:rsidP="00C71E40">
      <w:pPr>
        <w:pStyle w:val="Output"/>
      </w:pPr>
      <w:r>
        <w:t>double z = 30;</w:t>
      </w:r>
    </w:p>
    <w:p w14:paraId="7D09B677" w14:textId="77777777" w:rsidR="00EF3084" w:rsidRDefault="00E81E12" w:rsidP="00E81E12">
      <w:pPr>
        <w:spacing w:line="240" w:lineRule="auto"/>
      </w:pPr>
      <w:r w:rsidRPr="00E81E12">
        <w:t>we evaluate the multiple and division from left-to-</w:t>
      </w:r>
      <w:r w:rsidR="005455C3" w:rsidRPr="00E81E12">
        <w:t>right</w:t>
      </w:r>
      <w:r w:rsidR="005455C3">
        <w:t>.</w:t>
      </w:r>
      <w:r w:rsidR="005455C3" w:rsidRPr="00F80B5C">
        <w:t xml:space="preserve"> In</w:t>
      </w:r>
      <w:r w:rsidR="00C71E40" w:rsidRPr="00F80B5C">
        <w:t xml:space="preserve"> this case, we must apply all of the rules. </w:t>
      </w:r>
    </w:p>
    <w:p w14:paraId="5EBA3211" w14:textId="77777777" w:rsidR="00EF3084" w:rsidRDefault="00C71E40" w:rsidP="00B413EE">
      <w:pPr>
        <w:pStyle w:val="ListParagraph"/>
        <w:numPr>
          <w:ilvl w:val="0"/>
          <w:numId w:val="261"/>
        </w:numPr>
        <w:spacing w:line="240" w:lineRule="auto"/>
      </w:pPr>
      <w:r w:rsidRPr="00F80B5C">
        <w:t>First, x will automatically be promoted to</w:t>
      </w:r>
      <w:r>
        <w:t xml:space="preserve"> </w:t>
      </w:r>
      <w:r w:rsidRPr="00F80B5C">
        <w:t>int solely because it is a short and it is being used in an arithmetic binary operation.</w:t>
      </w:r>
      <w:r>
        <w:t xml:space="preserve"> </w:t>
      </w:r>
    </w:p>
    <w:p w14:paraId="62656743" w14:textId="09805694" w:rsidR="00EF3084" w:rsidRDefault="00C71E40" w:rsidP="00B413EE">
      <w:pPr>
        <w:pStyle w:val="ListParagraph"/>
        <w:numPr>
          <w:ilvl w:val="0"/>
          <w:numId w:val="261"/>
        </w:numPr>
        <w:spacing w:line="240" w:lineRule="auto"/>
      </w:pPr>
      <w:r w:rsidRPr="00F80B5C">
        <w:t xml:space="preserve">The promoted x value </w:t>
      </w:r>
      <w:r w:rsidR="00EF3084">
        <w:t>will</w:t>
      </w:r>
      <w:r w:rsidRPr="00F80B5C">
        <w:t xml:space="preserve"> automatically promoted to a </w:t>
      </w:r>
      <w:r w:rsidRPr="00EF3084">
        <w:rPr>
          <w:b/>
          <w:bCs/>
        </w:rPr>
        <w:t>float</w:t>
      </w:r>
      <w:r w:rsidRPr="00F80B5C">
        <w:t xml:space="preserve"> so that it can be</w:t>
      </w:r>
      <w:r w:rsidR="00E81E12">
        <w:t xml:space="preserve"> </w:t>
      </w:r>
      <w:r w:rsidRPr="00F80B5C">
        <w:t xml:space="preserve">multiplied with y. </w:t>
      </w:r>
    </w:p>
    <w:p w14:paraId="7356E6C9" w14:textId="220E250D" w:rsidR="00C71E40" w:rsidRPr="00EF3084" w:rsidRDefault="00C71E40" w:rsidP="00B413EE">
      <w:pPr>
        <w:pStyle w:val="ListParagraph"/>
        <w:numPr>
          <w:ilvl w:val="0"/>
          <w:numId w:val="261"/>
        </w:numPr>
        <w:spacing w:line="240" w:lineRule="auto"/>
      </w:pPr>
      <w:r w:rsidRPr="00F80B5C">
        <w:t xml:space="preserve">The result of </w:t>
      </w:r>
      <w:r w:rsidR="0065618C">
        <w:t>(</w:t>
      </w:r>
      <w:r w:rsidRPr="00F80B5C">
        <w:t>x * y</w:t>
      </w:r>
      <w:r w:rsidR="0065618C">
        <w:t>)</w:t>
      </w:r>
      <w:r w:rsidR="00AE3F5F">
        <w:t>/z</w:t>
      </w:r>
      <w:r w:rsidRPr="00F80B5C">
        <w:t xml:space="preserve"> will then be automatically</w:t>
      </w:r>
      <w:r w:rsidR="00AE3F5F" w:rsidRPr="00AE3F5F">
        <w:t xml:space="preserve"> </w:t>
      </w:r>
      <w:r w:rsidR="00AE3F5F" w:rsidRPr="00F80B5C">
        <w:t xml:space="preserve">promoted to a </w:t>
      </w:r>
      <w:r w:rsidR="0065618C" w:rsidRPr="00EF3084">
        <w:rPr>
          <w:b/>
          <w:bCs/>
        </w:rPr>
        <w:t>double</w:t>
      </w:r>
      <w:r w:rsidR="0065618C" w:rsidRPr="00F80B5C">
        <w:t>.</w:t>
      </w:r>
      <w:r w:rsidR="0065618C">
        <w:t xml:space="preserve"> Final value will be </w:t>
      </w:r>
      <w:r w:rsidR="0065618C" w:rsidRPr="00EF3084">
        <w:rPr>
          <w:b/>
          <w:bCs/>
          <w:color w:val="00B050"/>
        </w:rPr>
        <w:t>double</w:t>
      </w:r>
    </w:p>
    <w:p w14:paraId="13B0345A" w14:textId="3587F497" w:rsidR="00EF3084" w:rsidRDefault="00EF3084" w:rsidP="00EF3084">
      <w:pPr>
        <w:spacing w:line="240" w:lineRule="auto"/>
      </w:pPr>
    </w:p>
    <w:p w14:paraId="3BBF0418" w14:textId="77777777" w:rsidR="00EF3084" w:rsidRDefault="00EF3084" w:rsidP="00EF3084">
      <w:pPr>
        <w:spacing w:line="240" w:lineRule="auto"/>
      </w:pPr>
    </w:p>
    <w:p w14:paraId="67E0ADD2" w14:textId="77777777" w:rsidR="008A4B8B" w:rsidRDefault="008A4B8B" w:rsidP="000E4144">
      <w:pPr>
        <w:pStyle w:val="Heading30"/>
      </w:pPr>
      <w:r>
        <w:t xml:space="preserve">1.Increment/ </w:t>
      </w:r>
      <w:r w:rsidR="00555C8B">
        <w:t>Decrement</w:t>
      </w:r>
    </w:p>
    <w:p w14:paraId="3179346C" w14:textId="77777777" w:rsidR="008A4B8B" w:rsidRPr="008A4B8B" w:rsidRDefault="005455C3" w:rsidP="008A4B8B">
      <w:r w:rsidRPr="005455C3">
        <w:rPr>
          <w:noProof/>
          <w:lang w:eastAsia="en-US"/>
        </w:rPr>
        <w:drawing>
          <wp:inline distT="0" distB="0" distL="0" distR="0" wp14:anchorId="3346169D" wp14:editId="1030004D">
            <wp:extent cx="4847596" cy="1387098"/>
            <wp:effectExtent l="0" t="0" r="0" b="3810"/>
            <wp:docPr id="27" name="Picture 27" descr="E:\Users\kaveti_s\Deskt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kaveti_s\Desktop\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7596" cy="1387098"/>
                    </a:xfrm>
                    <a:prstGeom prst="rect">
                      <a:avLst/>
                    </a:prstGeom>
                    <a:noFill/>
                    <a:ln>
                      <a:noFill/>
                    </a:ln>
                  </pic:spPr>
                </pic:pic>
              </a:graphicData>
            </a:graphic>
          </wp:inline>
        </w:drawing>
      </w:r>
    </w:p>
    <w:p w14:paraId="11DCD2A0" w14:textId="77777777" w:rsidR="0020474C" w:rsidRDefault="0020474C" w:rsidP="006F728B">
      <w:pPr>
        <w:pStyle w:val="ListParagraph"/>
        <w:numPr>
          <w:ilvl w:val="0"/>
          <w:numId w:val="11"/>
        </w:numPr>
        <w:spacing w:line="240" w:lineRule="auto"/>
      </w:pPr>
      <w:r w:rsidRPr="0020474C">
        <w:t>For the final variables we can’t apply increment or decrement operators</w:t>
      </w:r>
    </w:p>
    <w:p w14:paraId="5F89113A" w14:textId="77777777" w:rsidR="0020474C" w:rsidRDefault="0020474C" w:rsidP="00A24224">
      <w:pPr>
        <w:pStyle w:val="Output"/>
        <w:ind w:left="1440"/>
        <w:rPr>
          <w:color w:val="4C483D" w:themeColor="text2"/>
        </w:rPr>
      </w:pPr>
      <w:r>
        <w:tab/>
      </w:r>
      <w:r>
        <w:rPr>
          <w:bCs/>
          <w:color w:val="7F0055"/>
        </w:rPr>
        <w:t>final</w:t>
      </w:r>
      <w:r>
        <w:t xml:space="preserve"> </w:t>
      </w:r>
      <w:r>
        <w:rPr>
          <w:bCs/>
          <w:color w:val="7F0055"/>
        </w:rPr>
        <w:t>int</w:t>
      </w:r>
      <w:r>
        <w:t xml:space="preserve"> </w:t>
      </w:r>
      <w:r>
        <w:rPr>
          <w:color w:val="6A3E3E"/>
        </w:rPr>
        <w:t>i</w:t>
      </w:r>
      <w:r>
        <w:t>=10;</w:t>
      </w:r>
    </w:p>
    <w:p w14:paraId="2866B464" w14:textId="77777777" w:rsidR="0020474C" w:rsidRDefault="0020474C" w:rsidP="00A24224">
      <w:pPr>
        <w:pStyle w:val="Output"/>
        <w:ind w:left="1440"/>
      </w:pPr>
      <w:r>
        <w:tab/>
      </w:r>
      <w:r>
        <w:rPr>
          <w:color w:val="6A3E3E"/>
          <w:u w:val="single"/>
        </w:rPr>
        <w:t>i</w:t>
      </w:r>
      <w:r>
        <w:t xml:space="preserve">++;  </w:t>
      </w:r>
    </w:p>
    <w:p w14:paraId="07231D66" w14:textId="77777777" w:rsidR="0020474C" w:rsidRDefault="0020474C" w:rsidP="00A24224">
      <w:pPr>
        <w:pStyle w:val="Output"/>
        <w:ind w:left="1440" w:firstLine="720"/>
      </w:pPr>
      <w:r>
        <w:t xml:space="preserve"> (or)</w:t>
      </w:r>
      <w:r>
        <w:tab/>
      </w:r>
      <w:r>
        <w:tab/>
        <w:t xml:space="preserve"> </w:t>
      </w:r>
    </w:p>
    <w:p w14:paraId="692B86F4" w14:textId="77777777" w:rsidR="0020474C" w:rsidRDefault="0020474C" w:rsidP="00A24224">
      <w:pPr>
        <w:pStyle w:val="Output"/>
        <w:ind w:left="1440" w:firstLine="720"/>
      </w:pPr>
      <w:r>
        <w:rPr>
          <w:color w:val="6A3E3E"/>
          <w:u w:val="single"/>
        </w:rPr>
        <w:t>i</w:t>
      </w:r>
      <w:r>
        <w:t>=20;</w:t>
      </w:r>
    </w:p>
    <w:p w14:paraId="45E5219F" w14:textId="77777777" w:rsidR="00A24224" w:rsidRPr="00A24224" w:rsidRDefault="00A24224" w:rsidP="00A24224">
      <w:pPr>
        <w:pStyle w:val="Output"/>
        <w:ind w:left="1440"/>
        <w:rPr>
          <w:color w:val="FF0000"/>
        </w:rPr>
      </w:pPr>
      <w:r w:rsidRPr="00A24224">
        <w:rPr>
          <w:color w:val="FF0000"/>
        </w:rPr>
        <w:t>Test.java:8: error: cannot assign a value to final variable i</w:t>
      </w:r>
    </w:p>
    <w:p w14:paraId="0247A895" w14:textId="77777777" w:rsidR="00A24224" w:rsidRPr="00A24224" w:rsidRDefault="00A24224" w:rsidP="00A24224">
      <w:pPr>
        <w:pStyle w:val="Output"/>
        <w:ind w:left="1440" w:firstLine="720"/>
        <w:rPr>
          <w:color w:val="FF0000"/>
        </w:rPr>
      </w:pPr>
      <w:r w:rsidRPr="00A24224">
        <w:rPr>
          <w:color w:val="FF0000"/>
        </w:rPr>
        <w:t xml:space="preserve">                 i++;</w:t>
      </w:r>
    </w:p>
    <w:p w14:paraId="121B0B1D" w14:textId="77777777" w:rsidR="0020474C" w:rsidRDefault="00A24224" w:rsidP="00A24224">
      <w:pPr>
        <w:pStyle w:val="Output"/>
        <w:ind w:left="1440" w:firstLine="720"/>
      </w:pPr>
      <w:r w:rsidRPr="00A24224">
        <w:rPr>
          <w:color w:val="FF0000"/>
        </w:rPr>
        <w:t xml:space="preserve">                 ^</w:t>
      </w:r>
    </w:p>
    <w:p w14:paraId="328606BE" w14:textId="77777777" w:rsidR="0020474C" w:rsidRDefault="0020474C" w:rsidP="00E81E12">
      <w:pPr>
        <w:spacing w:line="240" w:lineRule="auto"/>
      </w:pPr>
    </w:p>
    <w:p w14:paraId="5ABD8223" w14:textId="77777777" w:rsidR="00113F0F" w:rsidRPr="00113F0F" w:rsidRDefault="00113F0F" w:rsidP="006F728B">
      <w:pPr>
        <w:pStyle w:val="ListParagraph"/>
        <w:numPr>
          <w:ilvl w:val="0"/>
          <w:numId w:val="11"/>
        </w:numPr>
        <w:spacing w:line="240" w:lineRule="auto"/>
      </w:pPr>
      <w:r w:rsidRPr="00113F0F">
        <w:t xml:space="preserve">We can apply increment or decrement operators even for </w:t>
      </w:r>
      <w:r w:rsidRPr="00113F0F">
        <w:rPr>
          <w:b/>
        </w:rPr>
        <w:t>floating point data types</w:t>
      </w:r>
      <w:r w:rsidRPr="00113F0F">
        <w:t xml:space="preserve"> also.</w:t>
      </w:r>
    </w:p>
    <w:p w14:paraId="33364DC2" w14:textId="77777777" w:rsidR="00113F0F" w:rsidRPr="00113F0F" w:rsidRDefault="00113F0F" w:rsidP="00113F0F">
      <w:pPr>
        <w:pStyle w:val="Output"/>
        <w:ind w:left="1440"/>
      </w:pPr>
      <w:r w:rsidRPr="00113F0F">
        <w:t>double d = 10.5;</w:t>
      </w:r>
    </w:p>
    <w:p w14:paraId="4551EB89" w14:textId="77777777" w:rsidR="00113F0F" w:rsidRPr="00113F0F" w:rsidRDefault="00113F0F" w:rsidP="00113F0F">
      <w:pPr>
        <w:pStyle w:val="Output"/>
        <w:ind w:left="1440"/>
      </w:pPr>
      <w:r w:rsidRPr="00113F0F">
        <w:t>d++;</w:t>
      </w:r>
    </w:p>
    <w:p w14:paraId="72C5BB5C" w14:textId="77777777" w:rsidR="0020474C" w:rsidRDefault="00113F0F" w:rsidP="00113F0F">
      <w:pPr>
        <w:pStyle w:val="Output"/>
        <w:ind w:left="1440"/>
      </w:pPr>
      <w:r w:rsidRPr="00113F0F">
        <w:t>System.out.println(d);</w:t>
      </w:r>
      <w:r>
        <w:t>// 11.5</w:t>
      </w:r>
    </w:p>
    <w:p w14:paraId="26B1BB66" w14:textId="77777777" w:rsidR="00113F0F" w:rsidRDefault="00113F0F" w:rsidP="00113F0F"/>
    <w:p w14:paraId="0B6EFF04" w14:textId="77777777" w:rsidR="00E81E12" w:rsidRPr="00E81E12" w:rsidRDefault="00E81E12" w:rsidP="00E81E12">
      <w:pPr>
        <w:spacing w:line="240" w:lineRule="auto"/>
        <w:rPr>
          <w:b/>
        </w:rPr>
      </w:pPr>
      <w:r w:rsidRPr="00E81E12">
        <w:rPr>
          <w:b/>
        </w:rPr>
        <w:t>How this following expression is evaluated?</w:t>
      </w:r>
    </w:p>
    <w:p w14:paraId="3C39F074" w14:textId="77777777" w:rsidR="00C71E40" w:rsidRDefault="00C71E40" w:rsidP="00C71E40">
      <w:pPr>
        <w:pStyle w:val="Output"/>
      </w:pPr>
      <w:r>
        <w:t>int x = 3;</w:t>
      </w:r>
    </w:p>
    <w:p w14:paraId="15CA6E3B" w14:textId="77777777" w:rsidR="00C71E40" w:rsidRDefault="00C71E40" w:rsidP="00C71E40">
      <w:pPr>
        <w:pStyle w:val="Output"/>
      </w:pPr>
      <w:r>
        <w:t>int y = ++x * 5 / x-- + --x;</w:t>
      </w:r>
    </w:p>
    <w:p w14:paraId="11F389FB" w14:textId="77777777" w:rsidR="00726D65" w:rsidRDefault="00726D65" w:rsidP="00C71E40">
      <w:pPr>
        <w:pStyle w:val="Output"/>
      </w:pPr>
      <w:r>
        <w:tab/>
        <w:t>(------------</w:t>
      </w:r>
      <w:r>
        <w:sym w:font="Wingdings" w:char="F0E0"/>
      </w:r>
      <w:r>
        <w:t>)</w:t>
      </w:r>
    </w:p>
    <w:p w14:paraId="47010CAB" w14:textId="77777777" w:rsidR="00726D65" w:rsidRPr="00726D65" w:rsidRDefault="00726D65" w:rsidP="00726D65">
      <w:pPr>
        <w:pStyle w:val="Output"/>
      </w:pPr>
      <w:r>
        <w:t>//</w:t>
      </w:r>
      <w:r w:rsidRPr="00726D65">
        <w:rPr>
          <w:b w:val="0"/>
        </w:rPr>
        <w:t xml:space="preserve"> </w:t>
      </w:r>
      <w:r w:rsidRPr="00726D65">
        <w:t>All expressions will calculated from left to right (------</w:t>
      </w:r>
      <w:r w:rsidRPr="00726D65">
        <w:sym w:font="Wingdings" w:char="F0E0"/>
      </w:r>
      <w:r w:rsidRPr="00726D65">
        <w:t>)</w:t>
      </w:r>
    </w:p>
    <w:p w14:paraId="0E4FD597" w14:textId="77777777" w:rsidR="00726D65" w:rsidRDefault="00726D65" w:rsidP="00C71E40">
      <w:pPr>
        <w:pStyle w:val="Output"/>
      </w:pPr>
    </w:p>
    <w:p w14:paraId="4E290864" w14:textId="5A2408E0" w:rsidR="00C71E40" w:rsidRDefault="00C71E40" w:rsidP="00C71E40">
      <w:pPr>
        <w:pStyle w:val="Output"/>
      </w:pPr>
      <w:r>
        <w:t>System.out.println("x is " + x);</w:t>
      </w:r>
      <w:r w:rsidR="008A64F6">
        <w:t xml:space="preserve"> </w:t>
      </w:r>
      <w:r w:rsidR="005320A2">
        <w:tab/>
      </w:r>
    </w:p>
    <w:p w14:paraId="1733C1B1" w14:textId="33755D1B" w:rsidR="00C71E40" w:rsidRDefault="00C71E40" w:rsidP="00C71E40">
      <w:pPr>
        <w:pStyle w:val="Output"/>
      </w:pPr>
      <w:r>
        <w:t>System.out.println("y is " + y);</w:t>
      </w:r>
      <w:r w:rsidR="008A64F6">
        <w:tab/>
      </w:r>
      <w:r w:rsidR="008A64F6">
        <w:tab/>
      </w:r>
    </w:p>
    <w:p w14:paraId="379A6337" w14:textId="77777777" w:rsidR="00C71E40" w:rsidRDefault="00C71E40" w:rsidP="00E81E12">
      <w:pPr>
        <w:spacing w:line="240" w:lineRule="auto"/>
      </w:pPr>
    </w:p>
    <w:p w14:paraId="38DD0C7F" w14:textId="77777777" w:rsidR="00C71E40" w:rsidRDefault="00C71E40" w:rsidP="00C71E40">
      <w:pPr>
        <w:pStyle w:val="Output"/>
      </w:pPr>
      <w:r>
        <w:t>int y = 4 * 5 / x-- + --x; // x assigned value of 4</w:t>
      </w:r>
    </w:p>
    <w:p w14:paraId="133543F9" w14:textId="77777777" w:rsidR="00C71E40" w:rsidRDefault="00C71E40" w:rsidP="00C71E40">
      <w:pPr>
        <w:pStyle w:val="Output"/>
      </w:pPr>
      <w:r>
        <w:t>int y = 4 * 5 / 4 + --x; // x assigned value of 3</w:t>
      </w:r>
    </w:p>
    <w:p w14:paraId="7D7D6725" w14:textId="77777777" w:rsidR="00C71E40" w:rsidRDefault="00C71E40" w:rsidP="00C71E40">
      <w:pPr>
        <w:pStyle w:val="Output"/>
      </w:pPr>
      <w:r>
        <w:t>int y = 4 * 5 / 4 + 2; // x assigned value of 2</w:t>
      </w:r>
    </w:p>
    <w:p w14:paraId="4EEADF6A" w14:textId="77777777" w:rsidR="00C71E40" w:rsidRDefault="00C71E40" w:rsidP="00C71E40">
      <w:pPr>
        <w:spacing w:line="240" w:lineRule="auto"/>
      </w:pPr>
      <w:r>
        <w:t>we evaluate the multiple and divi</w:t>
      </w:r>
      <w:r w:rsidR="00E81E12">
        <w:t>sion from left-to-right, and fi</w:t>
      </w:r>
      <w:r>
        <w:t xml:space="preserve">nish with the </w:t>
      </w:r>
      <w:r w:rsidR="00555C8B">
        <w:t>addition. The</w:t>
      </w:r>
      <w:r>
        <w:t xml:space="preserve"> result is then printed:</w:t>
      </w:r>
      <w:r w:rsidR="00E81E12">
        <w:t xml:space="preserve"> </w:t>
      </w:r>
      <w:r>
        <w:t>x is 2</w:t>
      </w:r>
      <w:r w:rsidR="00E81E12">
        <w:t xml:space="preserve"> &amp; </w:t>
      </w:r>
      <w:r>
        <w:t>y is 7</w:t>
      </w:r>
    </w:p>
    <w:p w14:paraId="2389D1C8" w14:textId="77777777" w:rsidR="00E81E12" w:rsidRPr="00E81E12" w:rsidRDefault="00E81E12" w:rsidP="00E81E12">
      <w:pPr>
        <w:spacing w:line="240" w:lineRule="auto"/>
        <w:rPr>
          <w:b/>
        </w:rPr>
      </w:pPr>
      <w:r>
        <w:rPr>
          <w:b/>
        </w:rPr>
        <w:lastRenderedPageBreak/>
        <w:t>Does it work</w:t>
      </w:r>
      <w:r w:rsidRPr="00E81E12">
        <w:rPr>
          <w:b/>
        </w:rPr>
        <w:t>?</w:t>
      </w:r>
    </w:p>
    <w:p w14:paraId="7941AB30" w14:textId="77777777" w:rsidR="00C71E40" w:rsidRDefault="00C71E40" w:rsidP="00C71E40">
      <w:pPr>
        <w:pStyle w:val="Output"/>
      </w:pPr>
      <w:r>
        <w:t>long t = 192301398193810323; // DOES NOT COMPILE</w:t>
      </w:r>
    </w:p>
    <w:p w14:paraId="67513FDB" w14:textId="3881A595" w:rsidR="00C71E40" w:rsidRDefault="00C71E40" w:rsidP="00C71E40">
      <w:pPr>
        <w:spacing w:line="240" w:lineRule="auto"/>
      </w:pPr>
      <w:r>
        <w:t xml:space="preserve">It does not compile because Java interprets the literal as an </w:t>
      </w:r>
      <w:r w:rsidRPr="00B57ADA">
        <w:rPr>
          <w:rStyle w:val="0SyntaxPinkChar"/>
        </w:rPr>
        <w:t>int</w:t>
      </w:r>
      <w:r>
        <w:t xml:space="preserve"> and notices that the value is larger than int allows. The literal would need a </w:t>
      </w:r>
      <w:r w:rsidR="00555C8B">
        <w:t>postfi</w:t>
      </w:r>
      <w:r>
        <w:t xml:space="preserve">x </w:t>
      </w:r>
      <w:r w:rsidRPr="00B57ADA">
        <w:rPr>
          <w:rStyle w:val="0SyntaxPinkChar"/>
        </w:rPr>
        <w:t xml:space="preserve">L </w:t>
      </w:r>
      <w:r>
        <w:t>to be considered a long</w:t>
      </w:r>
    </w:p>
    <w:p w14:paraId="60BA17A0" w14:textId="77777777" w:rsidR="00B57ADA" w:rsidRDefault="00B57ADA" w:rsidP="00C71E40">
      <w:pPr>
        <w:spacing w:line="240" w:lineRule="auto"/>
      </w:pPr>
    </w:p>
    <w:p w14:paraId="330B924C" w14:textId="77777777" w:rsidR="00C71E40" w:rsidRDefault="00C71E40" w:rsidP="00C71E40">
      <w:pPr>
        <w:pStyle w:val="Output"/>
      </w:pPr>
      <w:r>
        <w:t>short x = 10;</w:t>
      </w:r>
    </w:p>
    <w:p w14:paraId="5DF82A00" w14:textId="77777777" w:rsidR="00C71E40" w:rsidRDefault="00C71E40" w:rsidP="00C71E40">
      <w:pPr>
        <w:pStyle w:val="Output"/>
      </w:pPr>
      <w:r>
        <w:t>short y = 3;</w:t>
      </w:r>
    </w:p>
    <w:p w14:paraId="14702B47" w14:textId="77777777" w:rsidR="00C71E40" w:rsidRDefault="00C71E40" w:rsidP="00C71E40">
      <w:pPr>
        <w:pStyle w:val="Output"/>
      </w:pPr>
      <w:r>
        <w:t xml:space="preserve">short z = x * y; </w:t>
      </w:r>
      <w:r w:rsidRPr="00502318">
        <w:rPr>
          <w:color w:val="FF0000"/>
        </w:rPr>
        <w:t>// DOES NOT COMPILE</w:t>
      </w:r>
    </w:p>
    <w:p w14:paraId="2E38FE23" w14:textId="77777777" w:rsidR="00C71E40" w:rsidRDefault="00C71E40" w:rsidP="00C71E40">
      <w:pPr>
        <w:pStyle w:val="Output"/>
      </w:pPr>
    </w:p>
    <w:p w14:paraId="5B7A5928" w14:textId="77777777" w:rsidR="00C71E40" w:rsidRDefault="00C71E40" w:rsidP="00C71E40">
      <w:pPr>
        <w:pStyle w:val="Output"/>
      </w:pPr>
      <w:r>
        <w:t>short x = 10;</w:t>
      </w:r>
    </w:p>
    <w:p w14:paraId="7FBB4891" w14:textId="77777777" w:rsidR="00C71E40" w:rsidRDefault="00C71E40" w:rsidP="00C71E40">
      <w:pPr>
        <w:pStyle w:val="Output"/>
      </w:pPr>
      <w:r>
        <w:t>short y = 3;</w:t>
      </w:r>
    </w:p>
    <w:p w14:paraId="4EDBD83D" w14:textId="77777777" w:rsidR="00C71E40" w:rsidRDefault="00C71E40" w:rsidP="00C71E40">
      <w:pPr>
        <w:pStyle w:val="Output"/>
      </w:pPr>
      <w:r>
        <w:t>short z = (short)(x * y);</w:t>
      </w:r>
    </w:p>
    <w:p w14:paraId="630375D9" w14:textId="77777777" w:rsidR="00C71E40" w:rsidRDefault="00C71E40" w:rsidP="00C71E40">
      <w:pPr>
        <w:pStyle w:val="Output"/>
      </w:pPr>
    </w:p>
    <w:p w14:paraId="16CCEFEF" w14:textId="77777777" w:rsidR="00C71E40" w:rsidRDefault="00C71E40" w:rsidP="00C71E40">
      <w:pPr>
        <w:pStyle w:val="Output"/>
      </w:pPr>
      <w:r>
        <w:t>long x = 10;</w:t>
      </w:r>
    </w:p>
    <w:p w14:paraId="4F1D5F18" w14:textId="77777777" w:rsidR="00C71E40" w:rsidRDefault="00C71E40" w:rsidP="00C71E40">
      <w:pPr>
        <w:pStyle w:val="Output"/>
      </w:pPr>
      <w:r>
        <w:t>int y = 5;</w:t>
      </w:r>
    </w:p>
    <w:p w14:paraId="34D5E932" w14:textId="77777777" w:rsidR="00C71E40" w:rsidRDefault="00C71E40" w:rsidP="00C71E40">
      <w:pPr>
        <w:pStyle w:val="Output"/>
      </w:pPr>
      <w:r>
        <w:t xml:space="preserve">y = y * x; </w:t>
      </w:r>
      <w:r w:rsidRPr="00502318">
        <w:rPr>
          <w:color w:val="FF0000"/>
        </w:rPr>
        <w:t>// DOES NOT COMPILE</w:t>
      </w:r>
    </w:p>
    <w:p w14:paraId="0D5FF5F7" w14:textId="77777777" w:rsidR="00C71E40" w:rsidRDefault="00502318" w:rsidP="00C71E40">
      <w:pPr>
        <w:spacing w:line="240" w:lineRule="auto"/>
      </w:pPr>
      <w:r>
        <w:t>In last line could be fi</w:t>
      </w:r>
      <w:r w:rsidR="00C71E40">
        <w:t>xed with an explicit cast to (int), but there’s a better way using the compound assignment operator:</w:t>
      </w:r>
    </w:p>
    <w:p w14:paraId="356BAD31" w14:textId="77777777" w:rsidR="00C71E40" w:rsidRDefault="00C71E40" w:rsidP="00C71E40">
      <w:pPr>
        <w:pStyle w:val="Output"/>
      </w:pPr>
      <w:r>
        <w:t>long x = 10;</w:t>
      </w:r>
    </w:p>
    <w:p w14:paraId="7EE00DEF" w14:textId="77777777" w:rsidR="00C71E40" w:rsidRDefault="00C71E40" w:rsidP="00C71E40">
      <w:pPr>
        <w:pStyle w:val="Output"/>
      </w:pPr>
      <w:r>
        <w:t>int y = 5;</w:t>
      </w:r>
    </w:p>
    <w:p w14:paraId="7483818F" w14:textId="77777777" w:rsidR="00C71E40" w:rsidRDefault="00C71E40" w:rsidP="00C71E40">
      <w:pPr>
        <w:pStyle w:val="Output"/>
      </w:pPr>
      <w:r>
        <w:t>y *= x;</w:t>
      </w:r>
      <w:r w:rsidR="006C11FB">
        <w:tab/>
      </w:r>
      <w:r w:rsidR="006C11FB">
        <w:tab/>
      </w:r>
      <w:r w:rsidR="006C11FB">
        <w:tab/>
      </w:r>
      <w:r w:rsidR="006C11FB">
        <w:tab/>
      </w:r>
      <w:r w:rsidR="00B806E8">
        <w:t>/</w:t>
      </w:r>
      <w:r w:rsidR="006C11FB">
        <w:t xml:space="preserve">/is </w:t>
      </w:r>
      <w:r w:rsidR="00502318">
        <w:t>equals</w:t>
      </w:r>
      <w:r w:rsidR="006C11FB">
        <w:t xml:space="preserve"> to  y =(int) y*x;</w:t>
      </w:r>
    </w:p>
    <w:p w14:paraId="740E2EFA" w14:textId="77777777" w:rsidR="00C71E40" w:rsidRDefault="00C71E40" w:rsidP="00C71E40">
      <w:pPr>
        <w:spacing w:line="240" w:lineRule="auto"/>
      </w:pPr>
      <w:r>
        <w:t>The compound operator will first cast x to a long, apply the multiplication of two long values, and then cast the result to an int.</w:t>
      </w:r>
    </w:p>
    <w:p w14:paraId="5F2D198A" w14:textId="77777777" w:rsidR="00C71E40" w:rsidRDefault="00C71E40" w:rsidP="00C71E40">
      <w:pPr>
        <w:pStyle w:val="Output"/>
      </w:pPr>
      <w:r>
        <w:t>long x = 5;</w:t>
      </w:r>
    </w:p>
    <w:p w14:paraId="6039B28D" w14:textId="77777777" w:rsidR="00C71E40" w:rsidRDefault="00C71E40" w:rsidP="00C71E40">
      <w:pPr>
        <w:pStyle w:val="Output"/>
      </w:pPr>
      <w:r>
        <w:t>long y = (x=3);</w:t>
      </w:r>
    </w:p>
    <w:p w14:paraId="2083A8E3" w14:textId="77777777" w:rsidR="00C71E40" w:rsidRDefault="00C71E40" w:rsidP="00C71E40">
      <w:pPr>
        <w:pStyle w:val="Output"/>
      </w:pPr>
      <w:r>
        <w:t>System.out.println(x); // Outputs 3</w:t>
      </w:r>
    </w:p>
    <w:p w14:paraId="75F2C1E3" w14:textId="77777777" w:rsidR="00C71E40" w:rsidRDefault="00C71E40" w:rsidP="00C71E40">
      <w:pPr>
        <w:pStyle w:val="Output"/>
      </w:pPr>
      <w:r>
        <w:t>System.out.println(y); // Also, outputs 3</w:t>
      </w:r>
    </w:p>
    <w:p w14:paraId="7D050EDB" w14:textId="77777777" w:rsidR="00C71E40" w:rsidRDefault="00C71E40" w:rsidP="00C71E40">
      <w:pPr>
        <w:spacing w:line="240" w:lineRule="auto"/>
      </w:pPr>
    </w:p>
    <w:p w14:paraId="4617EF41" w14:textId="77777777" w:rsidR="0020474C" w:rsidRDefault="00113F0F" w:rsidP="00113F0F">
      <w:pPr>
        <w:spacing w:line="240" w:lineRule="auto"/>
        <w:rPr>
          <w:b/>
        </w:rPr>
      </w:pPr>
      <w:r w:rsidRPr="00113F0F">
        <w:rPr>
          <w:b/>
        </w:rPr>
        <w:t>Infinity and -Infinity</w:t>
      </w:r>
    </w:p>
    <w:p w14:paraId="1F4268A8" w14:textId="77777777" w:rsidR="005D318A" w:rsidRDefault="005D318A" w:rsidP="006F728B">
      <w:pPr>
        <w:pStyle w:val="ListParagraph"/>
        <w:numPr>
          <w:ilvl w:val="0"/>
          <w:numId w:val="11"/>
        </w:numPr>
        <w:spacing w:line="240" w:lineRule="auto"/>
      </w:pPr>
      <w:r>
        <w:t xml:space="preserve">In Integer </w:t>
      </w:r>
      <w:r w:rsidR="00555C8B">
        <w:t>Athematic</w:t>
      </w:r>
      <w:r>
        <w:t xml:space="preserve"> </w:t>
      </w:r>
      <w:r w:rsidRPr="00167EEE">
        <w:rPr>
          <w:rStyle w:val="0SyntaxPinkChar"/>
        </w:rPr>
        <w:t>(byte,int,short),</w:t>
      </w:r>
      <w:r>
        <w:t xml:space="preserve"> if </w:t>
      </w:r>
      <w:r w:rsidR="00555C8B">
        <w:t>anything</w:t>
      </w:r>
      <w:r>
        <w:t xml:space="preserve"> divide 0 will get R.E: </w:t>
      </w:r>
      <w:r w:rsidR="00CF625B">
        <w:t>A.E: Divide by 0</w:t>
      </w:r>
      <w:r>
        <w:t>.</w:t>
      </w:r>
    </w:p>
    <w:p w14:paraId="51B5B8EA" w14:textId="796A3067" w:rsidR="005D318A" w:rsidRDefault="005D318A" w:rsidP="006F728B">
      <w:pPr>
        <w:pStyle w:val="ListParagraph"/>
        <w:numPr>
          <w:ilvl w:val="0"/>
          <w:numId w:val="11"/>
        </w:numPr>
        <w:spacing w:line="240" w:lineRule="auto"/>
      </w:pPr>
      <w:r>
        <w:t xml:space="preserve">But In </w:t>
      </w:r>
      <w:r w:rsidR="00CF625B">
        <w:t xml:space="preserve">Floating point </w:t>
      </w:r>
      <w:r w:rsidR="00555C8B">
        <w:t>athematic</w:t>
      </w:r>
      <w:r w:rsidR="00CF625B">
        <w:t xml:space="preserve">, if </w:t>
      </w:r>
      <w:r w:rsidR="00555C8B">
        <w:t>anything</w:t>
      </w:r>
      <w:r w:rsidR="00CF625B">
        <w:t xml:space="preserve"> </w:t>
      </w:r>
      <w:r w:rsidR="00167EEE">
        <w:t>divides</w:t>
      </w:r>
      <w:r w:rsidR="00CF625B">
        <w:t xml:space="preserve"> by 0.0, we will get </w:t>
      </w:r>
      <w:r w:rsidR="00CF625B" w:rsidRPr="00075499">
        <w:rPr>
          <w:b/>
        </w:rPr>
        <w:t>Infinity/ -Infinity</w:t>
      </w:r>
    </w:p>
    <w:p w14:paraId="4383D893" w14:textId="77777777" w:rsidR="00113F0F" w:rsidRDefault="00113F0F" w:rsidP="00113F0F">
      <w:pPr>
        <w:pStyle w:val="Output"/>
        <w:rPr>
          <w:color w:val="4C483D" w:themeColor="text2"/>
        </w:rPr>
      </w:pPr>
      <w:r>
        <w:tab/>
      </w:r>
      <w:r>
        <w:tab/>
      </w:r>
      <w:r>
        <w:rPr>
          <w:highlight w:val="lightGray"/>
        </w:rPr>
        <w:t>System</w:t>
      </w:r>
      <w:r>
        <w:t>.</w:t>
      </w:r>
      <w:r>
        <w:rPr>
          <w:bCs/>
          <w:i/>
          <w:iCs/>
          <w:color w:val="0000C0"/>
        </w:rPr>
        <w:t>out</w:t>
      </w:r>
      <w:r w:rsidR="005D318A">
        <w:t>.println(10</w:t>
      </w:r>
      <w:r>
        <w:t xml:space="preserve"> / 0.0); </w:t>
      </w:r>
      <w:r>
        <w:rPr>
          <w:color w:val="3F7F5F"/>
        </w:rPr>
        <w:t>// Infinity</w:t>
      </w:r>
      <w:r>
        <w:rPr>
          <w:color w:val="3F7F5F"/>
        </w:rPr>
        <w:tab/>
      </w:r>
    </w:p>
    <w:p w14:paraId="34186B00" w14:textId="77777777" w:rsidR="00113F0F" w:rsidRPr="00113F0F" w:rsidRDefault="00113F0F" w:rsidP="00113F0F">
      <w:pPr>
        <w:pStyle w:val="Output"/>
      </w:pPr>
      <w:r>
        <w:tab/>
      </w:r>
      <w:r>
        <w:tab/>
      </w:r>
      <w:r>
        <w:rPr>
          <w:highlight w:val="lightGray"/>
        </w:rPr>
        <w:t>System</w:t>
      </w:r>
      <w:r>
        <w:t>.</w:t>
      </w:r>
      <w:r>
        <w:rPr>
          <w:bCs/>
          <w:i/>
          <w:iCs/>
          <w:color w:val="0000C0"/>
        </w:rPr>
        <w:t>out</w:t>
      </w:r>
      <w:r>
        <w:t>.println(-10 / 0.0);</w:t>
      </w:r>
      <w:r>
        <w:rPr>
          <w:color w:val="3F7F5F"/>
        </w:rPr>
        <w:t>// -Infinity</w:t>
      </w:r>
    </w:p>
    <w:p w14:paraId="27CDB28C" w14:textId="77777777" w:rsidR="00113F0F" w:rsidRDefault="00113F0F" w:rsidP="00113F0F">
      <w:pPr>
        <w:spacing w:line="240" w:lineRule="auto"/>
        <w:rPr>
          <w:b/>
        </w:rPr>
      </w:pPr>
    </w:p>
    <w:p w14:paraId="19476CA5" w14:textId="77777777" w:rsidR="00113F0F" w:rsidRDefault="00113F0F" w:rsidP="004C6904">
      <w:pPr>
        <w:spacing w:line="240" w:lineRule="auto"/>
        <w:rPr>
          <w:b/>
        </w:rPr>
      </w:pPr>
      <w:r>
        <w:rPr>
          <w:b/>
        </w:rPr>
        <w:t>NaN – Not a Number</w:t>
      </w:r>
    </w:p>
    <w:p w14:paraId="641FA9DD" w14:textId="77777777" w:rsidR="00CF625B" w:rsidRDefault="00CF625B" w:rsidP="00B413EE">
      <w:pPr>
        <w:pStyle w:val="ListParagraph"/>
        <w:numPr>
          <w:ilvl w:val="0"/>
          <w:numId w:val="262"/>
        </w:numPr>
        <w:spacing w:line="240" w:lineRule="auto"/>
      </w:pPr>
      <w:r>
        <w:t xml:space="preserve">In Integer </w:t>
      </w:r>
      <w:r w:rsidR="00555C8B">
        <w:t>Athematic</w:t>
      </w:r>
      <w:r>
        <w:t xml:space="preserve"> (byte,int,short), 0 divide 0 will get R.E: A.E: Divide by 0.</w:t>
      </w:r>
    </w:p>
    <w:p w14:paraId="2DC47EC5" w14:textId="77777777" w:rsidR="005D318A" w:rsidRPr="005D318A" w:rsidRDefault="00CF625B" w:rsidP="00B413EE">
      <w:pPr>
        <w:pStyle w:val="ListParagraph"/>
        <w:numPr>
          <w:ilvl w:val="0"/>
          <w:numId w:val="262"/>
        </w:numPr>
        <w:spacing w:line="240" w:lineRule="auto"/>
      </w:pPr>
      <w:r>
        <w:t xml:space="preserve">But In Floating point </w:t>
      </w:r>
      <w:r w:rsidR="00555C8B">
        <w:t>athematic</w:t>
      </w:r>
      <w:r>
        <w:t xml:space="preserve">, 0 divide by 0.0, we will get </w:t>
      </w:r>
      <w:r w:rsidRPr="00075499">
        <w:rPr>
          <w:b/>
        </w:rPr>
        <w:t>Nan (no -Nan is there)</w:t>
      </w:r>
    </w:p>
    <w:p w14:paraId="66400C3A" w14:textId="77777777" w:rsidR="004C6904" w:rsidRDefault="004C6904" w:rsidP="004C6904">
      <w:pPr>
        <w:pStyle w:val="Output"/>
        <w:rPr>
          <w:color w:val="4C483D" w:themeColor="text2"/>
        </w:rPr>
      </w:pPr>
      <w:r>
        <w:tab/>
      </w:r>
      <w:r>
        <w:tab/>
        <w:t>System.</w:t>
      </w:r>
      <w:r>
        <w:rPr>
          <w:bCs/>
          <w:i/>
          <w:iCs/>
          <w:color w:val="0000C0"/>
        </w:rPr>
        <w:t>out</w:t>
      </w:r>
      <w:r>
        <w:t xml:space="preserve">.println(0.0 / 0.0); </w:t>
      </w:r>
      <w:r>
        <w:rPr>
          <w:color w:val="3F7F5F"/>
        </w:rPr>
        <w:t>// NaN</w:t>
      </w:r>
      <w:r>
        <w:rPr>
          <w:color w:val="3F7F5F"/>
        </w:rPr>
        <w:tab/>
      </w:r>
    </w:p>
    <w:p w14:paraId="422203E8" w14:textId="77777777" w:rsidR="004C6904" w:rsidRDefault="004C6904" w:rsidP="004C6904">
      <w:pPr>
        <w:pStyle w:val="Output"/>
        <w:rPr>
          <w:color w:val="4C483D" w:themeColor="text2"/>
        </w:rPr>
      </w:pPr>
      <w:r>
        <w:tab/>
      </w:r>
      <w:r>
        <w:tab/>
        <w:t>System.</w:t>
      </w:r>
      <w:r>
        <w:rPr>
          <w:bCs/>
          <w:i/>
          <w:iCs/>
          <w:color w:val="0000C0"/>
        </w:rPr>
        <w:t>out</w:t>
      </w:r>
      <w:r>
        <w:t>.println(-0.0 / 0.0);</w:t>
      </w:r>
      <w:r>
        <w:rPr>
          <w:color w:val="3F7F5F"/>
        </w:rPr>
        <w:t>// NaN</w:t>
      </w:r>
    </w:p>
    <w:p w14:paraId="2DFCB845" w14:textId="77777777" w:rsidR="00113F0F" w:rsidRPr="00113F0F" w:rsidRDefault="00113F0F" w:rsidP="00113F0F">
      <w:pPr>
        <w:spacing w:line="240" w:lineRule="auto"/>
        <w:rPr>
          <w:b/>
        </w:rPr>
      </w:pPr>
    </w:p>
    <w:p w14:paraId="5335F280" w14:textId="77777777" w:rsidR="00C71E40" w:rsidRPr="00870DFA" w:rsidRDefault="00C71E40" w:rsidP="000E4144">
      <w:pPr>
        <w:pStyle w:val="Heading30"/>
      </w:pPr>
      <w:r w:rsidRPr="00870DFA">
        <w:t>Equality Operators (==)</w:t>
      </w:r>
    </w:p>
    <w:p w14:paraId="57A5049F" w14:textId="77777777" w:rsidR="00C71E40" w:rsidRDefault="00C71E40" w:rsidP="00502318">
      <w:pPr>
        <w:spacing w:line="240" w:lineRule="auto"/>
      </w:pPr>
      <w:r>
        <w:t xml:space="preserve">The comparisons for equality are limited to </w:t>
      </w:r>
      <w:r w:rsidR="00386838">
        <w:t>same Data Types</w:t>
      </w:r>
      <w:r>
        <w:t>, so you cannot mix and match types. For example, each of the following would result in a compiler error:</w:t>
      </w:r>
    </w:p>
    <w:p w14:paraId="70AF25B8" w14:textId="36528D7A" w:rsidR="00C71E40" w:rsidRDefault="00C71E40" w:rsidP="00C71E40">
      <w:pPr>
        <w:pStyle w:val="Output"/>
      </w:pPr>
      <w:r>
        <w:t xml:space="preserve">boolean x = </w:t>
      </w:r>
      <w:r w:rsidR="00167EEE">
        <w:t>(</w:t>
      </w:r>
      <w:r>
        <w:t>true == 3</w:t>
      </w:r>
      <w:r w:rsidR="00167EEE">
        <w:t>)</w:t>
      </w:r>
      <w:r>
        <w:t>; // DOES NOT COMPILE</w:t>
      </w:r>
    </w:p>
    <w:p w14:paraId="0A46FB82" w14:textId="616079AB" w:rsidR="00C71E40" w:rsidRDefault="00C71E40" w:rsidP="00C71E40">
      <w:pPr>
        <w:pStyle w:val="Output"/>
      </w:pPr>
      <w:r>
        <w:t xml:space="preserve">boolean y = </w:t>
      </w:r>
      <w:r w:rsidR="00167EEE">
        <w:t>(</w:t>
      </w:r>
      <w:r>
        <w:t>false != "Giraffe"</w:t>
      </w:r>
      <w:r w:rsidR="00167EEE">
        <w:t>)</w:t>
      </w:r>
      <w:r>
        <w:t>; // DOES NOT COMPILE</w:t>
      </w:r>
    </w:p>
    <w:p w14:paraId="602B60D9" w14:textId="23D0DE0F" w:rsidR="00C71E40" w:rsidRDefault="00C71E40" w:rsidP="00C71E40">
      <w:pPr>
        <w:pStyle w:val="Output"/>
      </w:pPr>
      <w:r>
        <w:t xml:space="preserve">boolean z = </w:t>
      </w:r>
      <w:r w:rsidR="00167EEE">
        <w:t>(</w:t>
      </w:r>
      <w:r>
        <w:t>3 == "Kangaroo"</w:t>
      </w:r>
      <w:r w:rsidR="00167EEE">
        <w:t>)</w:t>
      </w:r>
      <w:r>
        <w:t>; // DOES NOT COMPILE</w:t>
      </w:r>
    </w:p>
    <w:p w14:paraId="7B2F4EA1" w14:textId="77777777" w:rsidR="00C71E40" w:rsidRDefault="00C71E40" w:rsidP="00C71E40">
      <w:pPr>
        <w:spacing w:line="240" w:lineRule="auto"/>
      </w:pPr>
    </w:p>
    <w:p w14:paraId="60E8629C" w14:textId="77777777" w:rsidR="00C71E40" w:rsidRPr="00870DFA" w:rsidRDefault="00C71E40" w:rsidP="000E4144">
      <w:pPr>
        <w:pStyle w:val="Heading30"/>
      </w:pPr>
      <w:r w:rsidRPr="00870DFA">
        <w:t>Conditional Statements</w:t>
      </w:r>
    </w:p>
    <w:p w14:paraId="4E1BD8B5" w14:textId="77777777" w:rsidR="00C71E40" w:rsidRPr="006F2E45" w:rsidRDefault="00C71E40" w:rsidP="00C71E40">
      <w:pPr>
        <w:pStyle w:val="Output"/>
      </w:pPr>
      <w:r w:rsidRPr="006F2E45">
        <w:t>int x = 1;</w:t>
      </w:r>
    </w:p>
    <w:p w14:paraId="1D557006" w14:textId="77777777" w:rsidR="00C71E40" w:rsidRPr="006F2E45" w:rsidRDefault="00C71E40" w:rsidP="00C71E40">
      <w:pPr>
        <w:pStyle w:val="Output"/>
      </w:pPr>
      <w:r w:rsidRPr="006F2E45">
        <w:t>if(x) { // DOES NOT COMPILE</w:t>
      </w:r>
    </w:p>
    <w:p w14:paraId="71B7489B" w14:textId="77777777" w:rsidR="00C71E40" w:rsidRPr="006F2E45" w:rsidRDefault="00C71E40" w:rsidP="00C71E40">
      <w:pPr>
        <w:pStyle w:val="Output"/>
      </w:pPr>
      <w:r w:rsidRPr="006F2E45">
        <w:t>...</w:t>
      </w:r>
    </w:p>
    <w:p w14:paraId="5F054556" w14:textId="45F0F4E1" w:rsidR="00075499" w:rsidRDefault="00C71E40" w:rsidP="00C71E40">
      <w:pPr>
        <w:pStyle w:val="Output"/>
      </w:pPr>
      <w:r w:rsidRPr="006F2E45">
        <w:t>}</w:t>
      </w:r>
    </w:p>
    <w:p w14:paraId="47EF2804" w14:textId="77777777" w:rsidR="005D2528" w:rsidRPr="006F2E45" w:rsidRDefault="005D2528" w:rsidP="00C71E40">
      <w:pPr>
        <w:pStyle w:val="Output"/>
      </w:pPr>
    </w:p>
    <w:p w14:paraId="2798890B" w14:textId="77777777" w:rsidR="00C71E40" w:rsidRPr="006F2E45" w:rsidRDefault="00C71E40" w:rsidP="00C71E40">
      <w:pPr>
        <w:pStyle w:val="Output"/>
      </w:pPr>
      <w:r w:rsidRPr="006F2E45">
        <w:t>int x = 1;</w:t>
      </w:r>
    </w:p>
    <w:p w14:paraId="21CE41B1" w14:textId="77777777" w:rsidR="00C71E40" w:rsidRPr="006F2E45" w:rsidRDefault="00C71E40" w:rsidP="00C71E40">
      <w:pPr>
        <w:pStyle w:val="Output"/>
      </w:pPr>
      <w:r w:rsidRPr="006F2E45">
        <w:t>if(x = 5) { // DOES NOT COMPILE</w:t>
      </w:r>
    </w:p>
    <w:p w14:paraId="00BADCDA" w14:textId="77777777" w:rsidR="00C71E40" w:rsidRPr="006F2E45" w:rsidRDefault="00C71E40" w:rsidP="00C71E40">
      <w:pPr>
        <w:pStyle w:val="Output"/>
      </w:pPr>
      <w:r w:rsidRPr="006F2E45">
        <w:t>...</w:t>
      </w:r>
    </w:p>
    <w:p w14:paraId="1BB7377E" w14:textId="77777777" w:rsidR="00C71E40" w:rsidRPr="006F2E45" w:rsidRDefault="00C71E40" w:rsidP="00C71E40">
      <w:pPr>
        <w:pStyle w:val="Output"/>
      </w:pPr>
      <w:r w:rsidRPr="006F2E45">
        <w:t>}</w:t>
      </w:r>
    </w:p>
    <w:p w14:paraId="5ED89B43" w14:textId="77777777" w:rsidR="00C71E40" w:rsidRPr="006F2E45" w:rsidRDefault="00C71E40" w:rsidP="00C71E40">
      <w:pPr>
        <w:pStyle w:val="Output"/>
      </w:pPr>
    </w:p>
    <w:p w14:paraId="36C9516A" w14:textId="77777777" w:rsidR="00C71E40" w:rsidRPr="006F2E45" w:rsidRDefault="00C71E40" w:rsidP="00C71E40">
      <w:pPr>
        <w:pStyle w:val="Output"/>
      </w:pPr>
      <w:r w:rsidRPr="006F2E45">
        <w:t>System.out.println((y &gt; 5) ? 21 : "Zebra");</w:t>
      </w:r>
    </w:p>
    <w:p w14:paraId="6445193C" w14:textId="77777777" w:rsidR="00C71E40" w:rsidRPr="006F2E45" w:rsidRDefault="00C71E40" w:rsidP="00C71E40">
      <w:pPr>
        <w:pStyle w:val="Output"/>
      </w:pPr>
      <w:r w:rsidRPr="006F2E45">
        <w:t>int animal = (y &lt; 91) ? 9 : "Horse"; // DOES NOT COMPILE</w:t>
      </w:r>
    </w:p>
    <w:p w14:paraId="49E608CF" w14:textId="77777777" w:rsidR="00C71E40" w:rsidRDefault="00C71E40" w:rsidP="00190368">
      <w:pPr>
        <w:pStyle w:val="Qsns"/>
      </w:pPr>
      <w:r w:rsidRPr="00870DFA">
        <w:lastRenderedPageBreak/>
        <w:t xml:space="preserve">^ (X-OR) - </w:t>
      </w:r>
      <w:r w:rsidR="00555C8B" w:rsidRPr="00870DFA">
        <w:t>Homogeneous</w:t>
      </w:r>
      <w:r w:rsidRPr="00870DFA">
        <w:t xml:space="preserve"> are FALSE(T,T F,F), </w:t>
      </w:r>
      <w:r w:rsidR="00555C8B" w:rsidRPr="00870DFA">
        <w:t>Heterogeneous</w:t>
      </w:r>
      <w:r w:rsidRPr="00870DFA">
        <w:t xml:space="preserve"> are TRUE(T,F  F,T)</w:t>
      </w:r>
      <w:r w:rsidR="00CA5712">
        <w:t xml:space="preserve"> </w:t>
      </w:r>
    </w:p>
    <w:p w14:paraId="18ECCA43" w14:textId="77777777" w:rsidR="00E062BA" w:rsidRDefault="00E062BA" w:rsidP="008D3D37">
      <w:pPr>
        <w:pStyle w:val="Heading2"/>
      </w:pPr>
      <w:bookmarkStart w:id="14" w:name="_Toc94350597"/>
      <w:r>
        <w:t>Flow Control</w:t>
      </w:r>
      <w:bookmarkEnd w:id="14"/>
    </w:p>
    <w:p w14:paraId="4F1836BE" w14:textId="77777777" w:rsidR="00CA1BAE" w:rsidRDefault="00CA1BAE" w:rsidP="00406661">
      <w:r w:rsidRPr="00CA1BAE">
        <w:t>Flow control describes the order in which all the statements will execute at run time</w:t>
      </w:r>
    </w:p>
    <w:p w14:paraId="6EF8FF05" w14:textId="77777777" w:rsidR="00406661" w:rsidRDefault="005F32EE" w:rsidP="00406661">
      <w:r>
        <w:rPr>
          <w:noProof/>
          <w:lang w:eastAsia="en-US"/>
        </w:rPr>
        <w:drawing>
          <wp:inline distT="0" distB="0" distL="0" distR="0" wp14:anchorId="4885C210" wp14:editId="159F30EE">
            <wp:extent cx="4639123" cy="2083803"/>
            <wp:effectExtent l="0" t="0" r="0" b="0"/>
            <wp:docPr id="5" name="Picture 5" descr="C:\Users\kaveti_S\AppData\Local\Microsoft\Windows\INetCache\Content.Word\1.Flow 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AppData\Local\Microsoft\Windows\INetCache\Content.Word\1.Flow Contro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9123" cy="2083803"/>
                    </a:xfrm>
                    <a:prstGeom prst="rect">
                      <a:avLst/>
                    </a:prstGeom>
                    <a:noFill/>
                    <a:ln>
                      <a:noFill/>
                    </a:ln>
                  </pic:spPr>
                </pic:pic>
              </a:graphicData>
            </a:graphic>
          </wp:inline>
        </w:drawing>
      </w:r>
    </w:p>
    <w:p w14:paraId="615C6783" w14:textId="77777777" w:rsidR="00406661" w:rsidRDefault="00406661" w:rsidP="00406661"/>
    <w:p w14:paraId="30FC00CE" w14:textId="77777777" w:rsidR="00B83EB9" w:rsidRDefault="00B83EB9" w:rsidP="00B83EB9">
      <w:pPr>
        <w:pStyle w:val="Howitworks"/>
      </w:pPr>
      <w:r>
        <w:t>Selection Statements</w:t>
      </w:r>
    </w:p>
    <w:p w14:paraId="4EB7AE1C" w14:textId="77777777" w:rsidR="00B83EB9" w:rsidRDefault="00B83EB9" w:rsidP="000E4144">
      <w:pPr>
        <w:pStyle w:val="Heading30"/>
      </w:pPr>
      <w:r>
        <w:t>1.</w:t>
      </w:r>
      <w:r w:rsidRPr="00B83EB9">
        <w:t xml:space="preserve">if-else </w:t>
      </w:r>
      <w:r w:rsidR="00D96FE4">
        <w:t>:</w:t>
      </w:r>
    </w:p>
    <w:p w14:paraId="779F48C0" w14:textId="77777777" w:rsidR="00A92F48" w:rsidRDefault="00A92F48" w:rsidP="006F728B">
      <w:pPr>
        <w:pStyle w:val="ListParagraph"/>
        <w:numPr>
          <w:ilvl w:val="0"/>
          <w:numId w:val="12"/>
        </w:numPr>
      </w:pPr>
      <w:r>
        <w:t xml:space="preserve">The argument in the if statement Should be ‘boolean’. If we provide other datatype, it will generate </w:t>
      </w:r>
      <w:r w:rsidR="00555C8B" w:rsidRPr="009B6ED8">
        <w:rPr>
          <w:b/>
          <w:bCs/>
          <w:color w:val="FF0000"/>
        </w:rPr>
        <w:t>Compile time</w:t>
      </w:r>
      <w:r w:rsidRPr="009B6ED8">
        <w:rPr>
          <w:b/>
          <w:bCs/>
          <w:color w:val="FF0000"/>
        </w:rPr>
        <w:t xml:space="preserve"> Error</w:t>
      </w:r>
    </w:p>
    <w:tbl>
      <w:tblPr>
        <w:tblStyle w:val="TableGrid"/>
        <w:tblW w:w="8208" w:type="dxa"/>
        <w:tblInd w:w="607" w:type="dxa"/>
        <w:tblLook w:val="04A0" w:firstRow="1" w:lastRow="0" w:firstColumn="1" w:lastColumn="0" w:noHBand="0" w:noVBand="1"/>
      </w:tblPr>
      <w:tblGrid>
        <w:gridCol w:w="4068"/>
        <w:gridCol w:w="4140"/>
      </w:tblGrid>
      <w:tr w:rsidR="00645EB2" w14:paraId="3FDD1B23" w14:textId="77777777" w:rsidTr="00645EB2">
        <w:trPr>
          <w:trHeight w:val="408"/>
        </w:trPr>
        <w:tc>
          <w:tcPr>
            <w:tcW w:w="4068" w:type="dxa"/>
          </w:tcPr>
          <w:p w14:paraId="34B6F320" w14:textId="77777777" w:rsidR="00645EB2" w:rsidRPr="009B6ED8" w:rsidRDefault="00645EB2" w:rsidP="005702C4">
            <w:pPr>
              <w:pStyle w:val="Output"/>
              <w:rPr>
                <w:color w:val="4C483D" w:themeColor="text2"/>
              </w:rPr>
            </w:pPr>
            <w:r w:rsidRPr="009B6ED8">
              <w:rPr>
                <w:bCs/>
                <w:color w:val="7F0055"/>
              </w:rPr>
              <w:t>int</w:t>
            </w:r>
            <w:r w:rsidRPr="009B6ED8">
              <w:t xml:space="preserve"> </w:t>
            </w:r>
            <w:r w:rsidRPr="009B6ED8">
              <w:rPr>
                <w:color w:val="6A3E3E"/>
              </w:rPr>
              <w:t>x</w:t>
            </w:r>
            <w:r w:rsidRPr="009B6ED8">
              <w:t>=0;</w:t>
            </w:r>
          </w:p>
          <w:p w14:paraId="6999D263" w14:textId="77777777" w:rsidR="00645EB2" w:rsidRPr="009B6ED8" w:rsidRDefault="00645EB2" w:rsidP="005702C4">
            <w:pPr>
              <w:pStyle w:val="Output"/>
              <w:rPr>
                <w:color w:val="4C483D" w:themeColor="text2"/>
              </w:rPr>
            </w:pPr>
            <w:r w:rsidRPr="009B6ED8">
              <w:rPr>
                <w:bCs/>
                <w:color w:val="7F0055"/>
              </w:rPr>
              <w:t>if</w:t>
            </w:r>
            <w:r w:rsidRPr="009B6ED8">
              <w:t xml:space="preserve"> (</w:t>
            </w:r>
            <w:r w:rsidRPr="009B6ED8">
              <w:rPr>
                <w:color w:val="6A3E3E"/>
              </w:rPr>
              <w:t>x</w:t>
            </w:r>
            <w:r w:rsidRPr="009B6ED8">
              <w:t>) {</w:t>
            </w:r>
          </w:p>
          <w:p w14:paraId="4D290FE8" w14:textId="77777777" w:rsidR="00645EB2" w:rsidRPr="009B6ED8" w:rsidRDefault="00645EB2" w:rsidP="005702C4">
            <w:pPr>
              <w:pStyle w:val="Output"/>
              <w:rPr>
                <w:color w:val="4C483D" w:themeColor="text2"/>
              </w:rPr>
            </w:pPr>
            <w:r w:rsidRPr="009B6ED8">
              <w:t xml:space="preserve">   System.</w:t>
            </w:r>
            <w:r w:rsidRPr="009B6ED8">
              <w:rPr>
                <w:bCs/>
                <w:i/>
                <w:iCs/>
                <w:color w:val="0000C0"/>
              </w:rPr>
              <w:t>out</w:t>
            </w:r>
            <w:r w:rsidRPr="009B6ED8">
              <w:t>.println(</w:t>
            </w:r>
            <w:r w:rsidRPr="009B6ED8">
              <w:rPr>
                <w:color w:val="2A00FF"/>
              </w:rPr>
              <w:t>"Hello"</w:t>
            </w:r>
            <w:r w:rsidRPr="009B6ED8">
              <w:t>);</w:t>
            </w:r>
          </w:p>
          <w:p w14:paraId="3B541F5B" w14:textId="77777777" w:rsidR="00645EB2" w:rsidRPr="009B6ED8" w:rsidRDefault="00645EB2" w:rsidP="005702C4">
            <w:pPr>
              <w:pStyle w:val="Output"/>
              <w:rPr>
                <w:color w:val="4C483D" w:themeColor="text2"/>
              </w:rPr>
            </w:pPr>
            <w:r w:rsidRPr="009B6ED8">
              <w:t xml:space="preserve">} </w:t>
            </w:r>
            <w:r w:rsidRPr="009B6ED8">
              <w:rPr>
                <w:bCs/>
                <w:color w:val="7F0055"/>
              </w:rPr>
              <w:t>else</w:t>
            </w:r>
            <w:r w:rsidRPr="009B6ED8">
              <w:t xml:space="preserve"> {</w:t>
            </w:r>
          </w:p>
          <w:p w14:paraId="2543CB5D" w14:textId="77777777" w:rsidR="00645EB2" w:rsidRPr="009B6ED8" w:rsidRDefault="00645EB2" w:rsidP="005702C4">
            <w:pPr>
              <w:pStyle w:val="Output"/>
              <w:rPr>
                <w:color w:val="4C483D" w:themeColor="text2"/>
              </w:rPr>
            </w:pPr>
            <w:r w:rsidRPr="009B6ED8">
              <w:t xml:space="preserve">   System.</w:t>
            </w:r>
            <w:r w:rsidRPr="009B6ED8">
              <w:rPr>
                <w:bCs/>
                <w:i/>
                <w:iCs/>
                <w:color w:val="0000C0"/>
              </w:rPr>
              <w:t>out</w:t>
            </w:r>
            <w:r w:rsidRPr="009B6ED8">
              <w:t>.println(</w:t>
            </w:r>
            <w:r w:rsidRPr="009B6ED8">
              <w:rPr>
                <w:color w:val="2A00FF"/>
              </w:rPr>
              <w:t>"Hi"</w:t>
            </w:r>
            <w:r w:rsidRPr="009B6ED8">
              <w:t>);</w:t>
            </w:r>
          </w:p>
          <w:p w14:paraId="34DD7871" w14:textId="77777777" w:rsidR="00645EB2" w:rsidRPr="009B6ED8" w:rsidRDefault="00645EB2" w:rsidP="005702C4">
            <w:pPr>
              <w:pStyle w:val="Output"/>
            </w:pPr>
            <w:r w:rsidRPr="009B6ED8">
              <w:t>}</w:t>
            </w:r>
          </w:p>
          <w:p w14:paraId="2F624FBC" w14:textId="77777777" w:rsidR="00645EB2" w:rsidRDefault="00645EB2" w:rsidP="005702C4">
            <w:pPr>
              <w:pStyle w:val="Output"/>
            </w:pPr>
            <w:r w:rsidRPr="009B6ED8">
              <w:rPr>
                <w:color w:val="FF0000"/>
              </w:rPr>
              <w:t>incompatible types: int cannot be converted to boolean</w:t>
            </w:r>
          </w:p>
        </w:tc>
        <w:tc>
          <w:tcPr>
            <w:tcW w:w="4140" w:type="dxa"/>
          </w:tcPr>
          <w:p w14:paraId="69999A1D" w14:textId="77777777" w:rsidR="00645EB2" w:rsidRDefault="00645EB2" w:rsidP="005702C4">
            <w:pPr>
              <w:pStyle w:val="Output"/>
              <w:rPr>
                <w:color w:val="000000"/>
              </w:rPr>
            </w:pPr>
            <w:r>
              <w:t>boolean</w:t>
            </w:r>
            <w:r>
              <w:rPr>
                <w:color w:val="000000"/>
              </w:rPr>
              <w:t xml:space="preserve"> </w:t>
            </w:r>
            <w:r>
              <w:rPr>
                <w:color w:val="6A3E3E"/>
                <w:u w:val="single"/>
              </w:rPr>
              <w:t>b</w:t>
            </w:r>
            <w:r>
              <w:rPr>
                <w:color w:val="000000"/>
              </w:rPr>
              <w:t>=</w:t>
            </w:r>
            <w:r>
              <w:t>false</w:t>
            </w:r>
            <w:r>
              <w:rPr>
                <w:color w:val="000000"/>
              </w:rPr>
              <w:t>;</w:t>
            </w:r>
          </w:p>
          <w:p w14:paraId="44BA3AED" w14:textId="77777777" w:rsidR="00645EB2" w:rsidRDefault="00645EB2" w:rsidP="005702C4">
            <w:pPr>
              <w:pStyle w:val="Output"/>
              <w:rPr>
                <w:color w:val="4C483D" w:themeColor="text2"/>
              </w:rPr>
            </w:pPr>
          </w:p>
          <w:p w14:paraId="3773819F" w14:textId="77777777" w:rsidR="00645EB2" w:rsidRDefault="00645EB2" w:rsidP="005702C4">
            <w:pPr>
              <w:pStyle w:val="Output"/>
              <w:rPr>
                <w:color w:val="4C483D" w:themeColor="text2"/>
              </w:rPr>
            </w:pPr>
            <w:r>
              <w:t>if</w:t>
            </w:r>
            <w:r>
              <w:rPr>
                <w:color w:val="000000"/>
              </w:rPr>
              <w:t xml:space="preserve"> (</w:t>
            </w:r>
            <w:r>
              <w:rPr>
                <w:color w:val="6A3E3E"/>
              </w:rPr>
              <w:t>b</w:t>
            </w:r>
            <w:r>
              <w:rPr>
                <w:color w:val="000000"/>
              </w:rPr>
              <w:t>=</w:t>
            </w:r>
            <w:r>
              <w:t>true</w:t>
            </w:r>
            <w:r>
              <w:rPr>
                <w:color w:val="000000"/>
              </w:rPr>
              <w:t>) {</w:t>
            </w:r>
          </w:p>
          <w:p w14:paraId="65407D56" w14:textId="77777777" w:rsidR="00645EB2" w:rsidRDefault="00645EB2" w:rsidP="005702C4">
            <w:pPr>
              <w:pStyle w:val="Output"/>
              <w:rPr>
                <w:color w:val="4C483D" w:themeColor="text2"/>
              </w:rPr>
            </w:pPr>
            <w:r>
              <w:rPr>
                <w:color w:val="000000"/>
              </w:rPr>
              <w:t xml:space="preserve">   System.</w:t>
            </w:r>
            <w:r>
              <w:rPr>
                <w:i/>
                <w:iCs/>
                <w:color w:val="0000C0"/>
              </w:rPr>
              <w:t>out</w:t>
            </w:r>
            <w:r>
              <w:rPr>
                <w:color w:val="000000"/>
              </w:rPr>
              <w:t>.println(</w:t>
            </w:r>
            <w:r>
              <w:rPr>
                <w:color w:val="2A00FF"/>
              </w:rPr>
              <w:t>"Hello"</w:t>
            </w:r>
            <w:r>
              <w:rPr>
                <w:color w:val="000000"/>
              </w:rPr>
              <w:t>);</w:t>
            </w:r>
          </w:p>
          <w:p w14:paraId="76153E81" w14:textId="77777777" w:rsidR="00645EB2" w:rsidRDefault="00645EB2" w:rsidP="005702C4">
            <w:pPr>
              <w:pStyle w:val="Output"/>
              <w:rPr>
                <w:color w:val="000000"/>
              </w:rPr>
            </w:pPr>
            <w:r>
              <w:rPr>
                <w:color w:val="000000"/>
              </w:rPr>
              <w:t xml:space="preserve">} </w:t>
            </w:r>
            <w:r>
              <w:t>else</w:t>
            </w:r>
            <w:r>
              <w:rPr>
                <w:color w:val="000000"/>
              </w:rPr>
              <w:t xml:space="preserve"> {</w:t>
            </w:r>
            <w:r>
              <w:rPr>
                <w:color w:val="000000"/>
              </w:rPr>
              <w:tab/>
            </w:r>
          </w:p>
          <w:p w14:paraId="280BDB24" w14:textId="77777777" w:rsidR="00645EB2" w:rsidRDefault="00645EB2" w:rsidP="005702C4">
            <w:pPr>
              <w:pStyle w:val="Output"/>
              <w:rPr>
                <w:color w:val="4C483D" w:themeColor="text2"/>
              </w:rPr>
            </w:pPr>
            <w:r>
              <w:rPr>
                <w:color w:val="000000"/>
              </w:rPr>
              <w:t xml:space="preserve">   System.</w:t>
            </w:r>
            <w:r>
              <w:rPr>
                <w:i/>
                <w:iCs/>
                <w:color w:val="0000C0"/>
              </w:rPr>
              <w:t>out</w:t>
            </w:r>
            <w:r>
              <w:rPr>
                <w:color w:val="000000"/>
              </w:rPr>
              <w:t>.println(</w:t>
            </w:r>
            <w:r>
              <w:rPr>
                <w:color w:val="2A00FF"/>
              </w:rPr>
              <w:t>"Hi"</w:t>
            </w:r>
            <w:r>
              <w:rPr>
                <w:color w:val="000000"/>
              </w:rPr>
              <w:t>);</w:t>
            </w:r>
          </w:p>
          <w:p w14:paraId="69E2CCB7" w14:textId="77777777" w:rsidR="00645EB2" w:rsidRDefault="00645EB2" w:rsidP="005702C4">
            <w:pPr>
              <w:pStyle w:val="Output"/>
              <w:rPr>
                <w:color w:val="000000"/>
              </w:rPr>
            </w:pPr>
            <w:r>
              <w:rPr>
                <w:color w:val="000000"/>
              </w:rPr>
              <w:t>}</w:t>
            </w:r>
          </w:p>
          <w:p w14:paraId="3CD4841D" w14:textId="77777777" w:rsidR="00645EB2" w:rsidRDefault="00645EB2" w:rsidP="005702C4">
            <w:pPr>
              <w:pStyle w:val="Output"/>
            </w:pPr>
            <w:r>
              <w:rPr>
                <w:color w:val="000000"/>
              </w:rPr>
              <w:t>//o/p Hello</w:t>
            </w:r>
          </w:p>
        </w:tc>
      </w:tr>
    </w:tbl>
    <w:p w14:paraId="2066D5F3" w14:textId="77777777" w:rsidR="00A92F48" w:rsidRDefault="00A92F48" w:rsidP="00A92F48"/>
    <w:p w14:paraId="242A82A7" w14:textId="77777777" w:rsidR="00B83EB9" w:rsidRDefault="00A92F48" w:rsidP="006F728B">
      <w:pPr>
        <w:pStyle w:val="ListParagraph"/>
        <w:numPr>
          <w:ilvl w:val="0"/>
          <w:numId w:val="12"/>
        </w:numPr>
      </w:pPr>
      <w:r w:rsidRPr="00A92F48">
        <w:t xml:space="preserve">In the case of if-else statements else part </w:t>
      </w:r>
      <w:bookmarkStart w:id="15" w:name="_Hlk526788751"/>
      <w:r w:rsidRPr="00A92F48">
        <w:t xml:space="preserve">&amp; </w:t>
      </w:r>
      <w:r w:rsidRPr="00645EB2">
        <w:rPr>
          <w:b/>
        </w:rPr>
        <w:t xml:space="preserve">curly braces are </w:t>
      </w:r>
      <w:r w:rsidR="00555C8B" w:rsidRPr="00645EB2">
        <w:rPr>
          <w:b/>
        </w:rPr>
        <w:t>optional</w:t>
      </w:r>
      <w:r w:rsidR="00555C8B" w:rsidRPr="00A92F48">
        <w:t>. Without</w:t>
      </w:r>
      <w:r w:rsidRPr="00A92F48">
        <w:t xml:space="preserve"> curly braces we are allowed to take 1 statement under ‘if’, that statement never be</w:t>
      </w:r>
      <w:r>
        <w:t xml:space="preserve"> </w:t>
      </w:r>
      <w:r w:rsidRPr="00A92F48">
        <w:t xml:space="preserve">declarative statement </w:t>
      </w:r>
      <w:r w:rsidR="00555C8B" w:rsidRPr="00A92F48">
        <w:t>otherwise</w:t>
      </w:r>
      <w:r w:rsidRPr="00A92F48">
        <w:t xml:space="preserve"> compile time error</w:t>
      </w:r>
      <w:r w:rsidR="001B7799">
        <w:t>.</w:t>
      </w:r>
    </w:p>
    <w:bookmarkEnd w:id="15"/>
    <w:p w14:paraId="0DE2FD10" w14:textId="77777777" w:rsidR="001B7799" w:rsidRDefault="001B7799" w:rsidP="001B7799">
      <w:pPr>
        <w:ind w:left="720"/>
      </w:pPr>
      <w:r>
        <w:rPr>
          <w:noProof/>
          <w:lang w:eastAsia="en-US"/>
        </w:rPr>
        <w:drawing>
          <wp:inline distT="0" distB="0" distL="0" distR="0" wp14:anchorId="235D00ED" wp14:editId="41F95180">
            <wp:extent cx="4468495" cy="62103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8495" cy="621030"/>
                    </a:xfrm>
                    <a:prstGeom prst="rect">
                      <a:avLst/>
                    </a:prstGeom>
                    <a:noFill/>
                    <a:ln>
                      <a:noFill/>
                    </a:ln>
                  </pic:spPr>
                </pic:pic>
              </a:graphicData>
            </a:graphic>
          </wp:inline>
        </w:drawing>
      </w:r>
    </w:p>
    <w:p w14:paraId="581311B9" w14:textId="1E30CC5B" w:rsidR="00B83EB9" w:rsidRDefault="00D96FE4" w:rsidP="000E4144">
      <w:pPr>
        <w:pStyle w:val="Heading30"/>
      </w:pPr>
      <w:r>
        <w:t>2.</w:t>
      </w:r>
      <w:r w:rsidR="00DB51D6">
        <w:t>Switch:</w:t>
      </w:r>
    </w:p>
    <w:p w14:paraId="6E9BC7E9" w14:textId="77777777" w:rsidR="00B83EB9" w:rsidRDefault="00D96FE4" w:rsidP="00D96FE4">
      <w:r>
        <w:t>Syntax:</w:t>
      </w:r>
    </w:p>
    <w:p w14:paraId="69513073" w14:textId="77777777" w:rsidR="00D96FE4" w:rsidRDefault="00D96FE4" w:rsidP="00D96FE4">
      <w:pPr>
        <w:pStyle w:val="Output"/>
        <w:rPr>
          <w:color w:val="4C483D" w:themeColor="text2"/>
        </w:rPr>
      </w:pPr>
      <w:r>
        <w:tab/>
      </w:r>
      <w:r>
        <w:tab/>
      </w:r>
      <w:r>
        <w:rPr>
          <w:bCs/>
          <w:color w:val="7F0055"/>
        </w:rPr>
        <w:t>int</w:t>
      </w:r>
      <w:r>
        <w:t xml:space="preserve"> </w:t>
      </w:r>
      <w:r>
        <w:rPr>
          <w:color w:val="6A3E3E"/>
        </w:rPr>
        <w:t>i</w:t>
      </w:r>
      <w:r>
        <w:t xml:space="preserve"> = 0;</w:t>
      </w:r>
    </w:p>
    <w:p w14:paraId="6ABCA0E3" w14:textId="77777777" w:rsidR="00D96FE4" w:rsidRDefault="00D96FE4" w:rsidP="00D96FE4">
      <w:pPr>
        <w:pStyle w:val="Output"/>
        <w:rPr>
          <w:color w:val="4C483D" w:themeColor="text2"/>
        </w:rPr>
      </w:pPr>
      <w:r>
        <w:tab/>
      </w:r>
      <w:r>
        <w:tab/>
      </w:r>
      <w:r>
        <w:rPr>
          <w:bCs/>
          <w:color w:val="7F0055"/>
          <w:highlight w:val="lightGray"/>
        </w:rPr>
        <w:t>switch</w:t>
      </w:r>
      <w:r>
        <w:t xml:space="preserve"> (</w:t>
      </w:r>
      <w:r>
        <w:rPr>
          <w:color w:val="6A3E3E"/>
        </w:rPr>
        <w:t>i</w:t>
      </w:r>
      <w:r>
        <w:t>) {</w:t>
      </w:r>
    </w:p>
    <w:p w14:paraId="617520FE" w14:textId="77777777" w:rsidR="00D96FE4" w:rsidRDefault="00D96FE4" w:rsidP="00D96FE4">
      <w:pPr>
        <w:pStyle w:val="Output"/>
        <w:rPr>
          <w:color w:val="4C483D" w:themeColor="text2"/>
        </w:rPr>
      </w:pPr>
      <w:r>
        <w:tab/>
      </w:r>
      <w:r>
        <w:tab/>
      </w:r>
      <w:r>
        <w:rPr>
          <w:bCs/>
          <w:color w:val="7F0055"/>
        </w:rPr>
        <w:t>case</w:t>
      </w:r>
      <w:r>
        <w:t xml:space="preserve"> 1:</w:t>
      </w:r>
    </w:p>
    <w:p w14:paraId="657FAC21" w14:textId="77777777" w:rsidR="00D96FE4" w:rsidRDefault="00D96FE4" w:rsidP="00D96FE4">
      <w:pPr>
        <w:pStyle w:val="Output"/>
        <w:rPr>
          <w:color w:val="4C483D" w:themeColor="text2"/>
        </w:rPr>
      </w:pPr>
      <w:r>
        <w:tab/>
      </w:r>
      <w:r>
        <w:tab/>
      </w:r>
      <w:r>
        <w:tab/>
        <w:t>ACTION 1;</w:t>
      </w:r>
    </w:p>
    <w:p w14:paraId="6DFB517E" w14:textId="77777777" w:rsidR="00D96FE4" w:rsidRDefault="00D96FE4" w:rsidP="00D96FE4">
      <w:pPr>
        <w:pStyle w:val="Output"/>
        <w:rPr>
          <w:color w:val="4C483D" w:themeColor="text2"/>
        </w:rPr>
      </w:pPr>
      <w:r>
        <w:tab/>
      </w:r>
      <w:r>
        <w:tab/>
      </w:r>
      <w:r>
        <w:rPr>
          <w:bCs/>
          <w:color w:val="7F0055"/>
        </w:rPr>
        <w:t>case</w:t>
      </w:r>
      <w:r>
        <w:t xml:space="preserve"> 2:</w:t>
      </w:r>
    </w:p>
    <w:p w14:paraId="5D723101" w14:textId="77777777" w:rsidR="00D96FE4" w:rsidRDefault="00D96FE4" w:rsidP="00D96FE4">
      <w:pPr>
        <w:pStyle w:val="Output"/>
        <w:rPr>
          <w:color w:val="4C483D" w:themeColor="text2"/>
        </w:rPr>
      </w:pPr>
      <w:r>
        <w:tab/>
      </w:r>
      <w:r>
        <w:tab/>
      </w:r>
      <w:r>
        <w:tab/>
        <w:t>ACTION 2;</w:t>
      </w:r>
    </w:p>
    <w:p w14:paraId="00CED24D" w14:textId="77777777" w:rsidR="00D96FE4" w:rsidRDefault="00D96FE4" w:rsidP="00D96FE4">
      <w:pPr>
        <w:pStyle w:val="Output"/>
        <w:rPr>
          <w:color w:val="4C483D" w:themeColor="text2"/>
        </w:rPr>
      </w:pPr>
      <w:r>
        <w:tab/>
      </w:r>
      <w:r>
        <w:tab/>
      </w:r>
      <w:r>
        <w:rPr>
          <w:bCs/>
          <w:color w:val="7F0055"/>
        </w:rPr>
        <w:t>case</w:t>
      </w:r>
      <w:r>
        <w:t xml:space="preserve"> n:</w:t>
      </w:r>
    </w:p>
    <w:p w14:paraId="19668CC5" w14:textId="77777777" w:rsidR="00D96FE4" w:rsidRDefault="00D96FE4" w:rsidP="00D96FE4">
      <w:pPr>
        <w:pStyle w:val="Output"/>
        <w:rPr>
          <w:color w:val="4C483D" w:themeColor="text2"/>
        </w:rPr>
      </w:pPr>
      <w:r>
        <w:tab/>
      </w:r>
      <w:r>
        <w:tab/>
      </w:r>
      <w:r>
        <w:tab/>
        <w:t>ACTION N;</w:t>
      </w:r>
    </w:p>
    <w:p w14:paraId="0E332F46" w14:textId="77777777" w:rsidR="00D96FE4" w:rsidRDefault="00D96FE4" w:rsidP="00D96FE4">
      <w:pPr>
        <w:pStyle w:val="Output"/>
        <w:rPr>
          <w:color w:val="4C483D" w:themeColor="text2"/>
        </w:rPr>
      </w:pPr>
      <w:r>
        <w:tab/>
      </w:r>
      <w:r>
        <w:tab/>
      </w:r>
      <w:r>
        <w:rPr>
          <w:bCs/>
          <w:color w:val="7F0055"/>
        </w:rPr>
        <w:t>default</w:t>
      </w:r>
      <w:r>
        <w:t>:</w:t>
      </w:r>
    </w:p>
    <w:p w14:paraId="5CA936E7" w14:textId="77777777" w:rsidR="00D96FE4" w:rsidRDefault="00D96FE4" w:rsidP="00D96FE4">
      <w:pPr>
        <w:pStyle w:val="Output"/>
        <w:rPr>
          <w:color w:val="4C483D" w:themeColor="text2"/>
        </w:rPr>
      </w:pPr>
      <w:r>
        <w:tab/>
      </w:r>
      <w:r>
        <w:tab/>
      </w:r>
      <w:r>
        <w:tab/>
        <w:t>Def. Action</w:t>
      </w:r>
    </w:p>
    <w:p w14:paraId="62AC3364" w14:textId="77777777" w:rsidR="00D96FE4" w:rsidRDefault="00D96FE4" w:rsidP="00D96FE4">
      <w:pPr>
        <w:pStyle w:val="Output"/>
        <w:rPr>
          <w:color w:val="4C483D" w:themeColor="text2"/>
        </w:rPr>
      </w:pPr>
      <w:r>
        <w:tab/>
      </w:r>
      <w:r>
        <w:tab/>
      </w:r>
      <w:r>
        <w:rPr>
          <w:highlight w:val="lightGray"/>
        </w:rPr>
        <w:t>}</w:t>
      </w:r>
    </w:p>
    <w:p w14:paraId="033C620B" w14:textId="77777777" w:rsidR="00E605D9" w:rsidRDefault="00E605D9" w:rsidP="006F728B">
      <w:pPr>
        <w:pStyle w:val="ListParagraph"/>
        <w:numPr>
          <w:ilvl w:val="0"/>
          <w:numId w:val="12"/>
        </w:numPr>
        <w:spacing w:line="240" w:lineRule="auto"/>
        <w:rPr>
          <w:b/>
        </w:rPr>
      </w:pPr>
      <w:r w:rsidRPr="00E605D9">
        <w:rPr>
          <w:b/>
        </w:rPr>
        <w:t>Curly bases are mandatory</w:t>
      </w:r>
    </w:p>
    <w:p w14:paraId="3E89E3E3" w14:textId="77777777" w:rsidR="003E51AF" w:rsidRPr="003E51AF" w:rsidRDefault="003E51AF" w:rsidP="003E51AF">
      <w:pPr>
        <w:rPr>
          <w:b/>
        </w:rPr>
      </w:pPr>
    </w:p>
    <w:p w14:paraId="4AF85588" w14:textId="77777777" w:rsidR="00FD6156" w:rsidRDefault="00E605D9" w:rsidP="006F728B">
      <w:pPr>
        <w:pStyle w:val="ListParagraph"/>
        <w:numPr>
          <w:ilvl w:val="0"/>
          <w:numId w:val="12"/>
        </w:numPr>
      </w:pPr>
      <w:r>
        <w:t xml:space="preserve">Inside a Switch </w:t>
      </w:r>
      <w:r w:rsidRPr="00FD62B7">
        <w:rPr>
          <w:b/>
        </w:rPr>
        <w:t>both case and default are optional</w:t>
      </w:r>
      <w:r>
        <w:t xml:space="preserve"> </w:t>
      </w:r>
    </w:p>
    <w:p w14:paraId="33F619A0" w14:textId="77777777" w:rsidR="00FD6156" w:rsidRDefault="00FD6156" w:rsidP="003E51AF">
      <w:pPr>
        <w:pStyle w:val="Output"/>
        <w:ind w:left="1440"/>
        <w:rPr>
          <w:color w:val="4C483D" w:themeColor="text2"/>
        </w:rPr>
      </w:pPr>
      <w:r>
        <w:rPr>
          <w:bCs/>
          <w:color w:val="7F0055"/>
        </w:rPr>
        <w:lastRenderedPageBreak/>
        <w:t>int</w:t>
      </w:r>
      <w:r>
        <w:t xml:space="preserve"> </w:t>
      </w:r>
      <w:r>
        <w:rPr>
          <w:color w:val="6A3E3E"/>
        </w:rPr>
        <w:t>i</w:t>
      </w:r>
      <w:r>
        <w:t xml:space="preserve"> = 10;</w:t>
      </w:r>
    </w:p>
    <w:p w14:paraId="0341D317" w14:textId="77777777" w:rsidR="00FD6156" w:rsidRDefault="00FD6156" w:rsidP="003E51AF">
      <w:pPr>
        <w:pStyle w:val="Output"/>
        <w:ind w:left="1440"/>
        <w:rPr>
          <w:color w:val="4C483D" w:themeColor="text2"/>
        </w:rPr>
      </w:pPr>
      <w:r>
        <w:rPr>
          <w:bCs/>
          <w:color w:val="7F0055"/>
        </w:rPr>
        <w:t>switch</w:t>
      </w:r>
      <w:r>
        <w:t xml:space="preserve"> (</w:t>
      </w:r>
      <w:r>
        <w:rPr>
          <w:color w:val="6A3E3E"/>
        </w:rPr>
        <w:t>i</w:t>
      </w:r>
      <w:r>
        <w:t>)</w:t>
      </w:r>
    </w:p>
    <w:p w14:paraId="0F4BC32B" w14:textId="77777777" w:rsidR="00FD6156" w:rsidRDefault="00FD6156" w:rsidP="003E51AF">
      <w:pPr>
        <w:pStyle w:val="Output"/>
        <w:ind w:left="1440"/>
        <w:rPr>
          <w:color w:val="4C483D" w:themeColor="text2"/>
        </w:rPr>
      </w:pPr>
      <w:r>
        <w:t>{</w:t>
      </w:r>
    </w:p>
    <w:p w14:paraId="688B09BC" w14:textId="77777777" w:rsidR="00FD6156" w:rsidRDefault="00FD6156" w:rsidP="003E51AF">
      <w:pPr>
        <w:pStyle w:val="Output"/>
        <w:ind w:left="1440"/>
        <w:rPr>
          <w:color w:val="4C483D" w:themeColor="text2"/>
        </w:rPr>
      </w:pPr>
      <w:r>
        <w:tab/>
      </w:r>
      <w:r>
        <w:rPr>
          <w:color w:val="3F7F5F"/>
        </w:rPr>
        <w:t>// CORRECT</w:t>
      </w:r>
    </w:p>
    <w:p w14:paraId="39015C38" w14:textId="77777777" w:rsidR="00FD6156" w:rsidRDefault="00FD6156" w:rsidP="003E51AF">
      <w:pPr>
        <w:pStyle w:val="Output"/>
        <w:ind w:left="1440"/>
        <w:rPr>
          <w:color w:val="4C483D" w:themeColor="text2"/>
        </w:rPr>
      </w:pPr>
      <w:r>
        <w:t>}</w:t>
      </w:r>
    </w:p>
    <w:p w14:paraId="043BB1E8" w14:textId="77777777" w:rsidR="00FD6156" w:rsidRDefault="00FD6156" w:rsidP="003626C8"/>
    <w:p w14:paraId="0124B16E" w14:textId="77777777" w:rsidR="00B83EB9" w:rsidRDefault="00555C8B" w:rsidP="006F728B">
      <w:pPr>
        <w:pStyle w:val="ListParagraph"/>
        <w:numPr>
          <w:ilvl w:val="0"/>
          <w:numId w:val="13"/>
        </w:numPr>
      </w:pPr>
      <w:r w:rsidRPr="00A0379E">
        <w:t>Within</w:t>
      </w:r>
      <w:r w:rsidR="00A0379E" w:rsidRPr="00A0379E">
        <w:t xml:space="preserve"> switch every statement should be under some </w:t>
      </w:r>
      <w:r w:rsidR="00A0379E" w:rsidRPr="0005097B">
        <w:rPr>
          <w:rStyle w:val="0SyntaxPinkChar"/>
        </w:rPr>
        <w:t>case</w:t>
      </w:r>
      <w:r w:rsidR="00A0379E" w:rsidRPr="00A0379E">
        <w:t xml:space="preserve"> or </w:t>
      </w:r>
      <w:r w:rsidR="00A0379E" w:rsidRPr="0005097B">
        <w:rPr>
          <w:rStyle w:val="0SyntaxPinkChar"/>
        </w:rPr>
        <w:t>default</w:t>
      </w:r>
      <w:r w:rsidR="00A0379E" w:rsidRPr="00A0379E">
        <w:t xml:space="preserve"> i.e independent statements are</w:t>
      </w:r>
      <w:r w:rsidR="00A0379E">
        <w:t xml:space="preserve"> </w:t>
      </w:r>
      <w:r w:rsidR="00A0379E" w:rsidRPr="00A0379E">
        <w:t>not allowed inside switch</w:t>
      </w:r>
      <w:r w:rsidR="00E67B36">
        <w:t>.</w:t>
      </w:r>
    </w:p>
    <w:p w14:paraId="77B77983" w14:textId="77777777" w:rsidR="00E67B36" w:rsidRDefault="00E67B36" w:rsidP="00E67B36">
      <w:pPr>
        <w:pStyle w:val="Output"/>
        <w:ind w:left="1440"/>
        <w:rPr>
          <w:color w:val="4C483D" w:themeColor="text2"/>
        </w:rPr>
      </w:pPr>
      <w:r>
        <w:rPr>
          <w:bCs/>
          <w:color w:val="7F0055"/>
        </w:rPr>
        <w:t>int</w:t>
      </w:r>
      <w:r>
        <w:t xml:space="preserve"> i = 10;</w:t>
      </w:r>
    </w:p>
    <w:p w14:paraId="54BD8B67" w14:textId="77777777" w:rsidR="00E67B36" w:rsidRDefault="00E67B36" w:rsidP="00E67B36">
      <w:pPr>
        <w:pStyle w:val="Output"/>
        <w:ind w:left="1440"/>
        <w:rPr>
          <w:color w:val="4C483D" w:themeColor="text2"/>
        </w:rPr>
      </w:pPr>
      <w:r>
        <w:rPr>
          <w:bCs/>
          <w:color w:val="7F0055"/>
        </w:rPr>
        <w:t>switch</w:t>
      </w:r>
      <w:r>
        <w:t>(i)</w:t>
      </w:r>
      <w:r>
        <w:rPr>
          <w:u w:val="single"/>
        </w:rPr>
        <w:t>{</w:t>
      </w:r>
    </w:p>
    <w:p w14:paraId="0699DAB1" w14:textId="77777777" w:rsidR="00E67B36" w:rsidRDefault="00E67B36" w:rsidP="00E67B36">
      <w:pPr>
        <w:pStyle w:val="Output"/>
        <w:ind w:left="1440"/>
        <w:rPr>
          <w:color w:val="4C483D" w:themeColor="text2"/>
        </w:rPr>
      </w:pPr>
      <w:r>
        <w:tab/>
      </w:r>
      <w:r w:rsidR="00CA6C3D">
        <w:t xml:space="preserve">   </w:t>
      </w:r>
      <w:r>
        <w:t>System.out.println(</w:t>
      </w:r>
      <w:r>
        <w:rPr>
          <w:color w:val="2A00FF"/>
        </w:rPr>
        <w:t>"Hello"</w:t>
      </w:r>
      <w:r>
        <w:t>);</w:t>
      </w:r>
    </w:p>
    <w:p w14:paraId="57677DD5" w14:textId="77777777" w:rsidR="00E67B36" w:rsidRDefault="00E67B36" w:rsidP="00E67B36">
      <w:pPr>
        <w:pStyle w:val="Output"/>
        <w:ind w:left="1440"/>
      </w:pPr>
      <w:r>
        <w:t>}</w:t>
      </w:r>
    </w:p>
    <w:p w14:paraId="385343CC" w14:textId="77777777" w:rsidR="00E67B36" w:rsidRPr="00E67B36" w:rsidRDefault="00E67B36" w:rsidP="00E67B36">
      <w:pPr>
        <w:pStyle w:val="Output"/>
        <w:ind w:left="1440"/>
        <w:rPr>
          <w:color w:val="FF0000"/>
        </w:rPr>
      </w:pPr>
      <w:r w:rsidRPr="00E67B36">
        <w:rPr>
          <w:color w:val="FF0000"/>
        </w:rPr>
        <w:t>//CE : error: case, default, or '}' expected</w:t>
      </w:r>
    </w:p>
    <w:p w14:paraId="6D5CC6C4" w14:textId="77777777" w:rsidR="00B83EB9" w:rsidRDefault="00B83EB9" w:rsidP="003626C8"/>
    <w:p w14:paraId="1B424F5B" w14:textId="5A48BB31" w:rsidR="005F461E" w:rsidRDefault="005F461E" w:rsidP="006F728B">
      <w:pPr>
        <w:pStyle w:val="ListParagraph"/>
        <w:numPr>
          <w:ilvl w:val="0"/>
          <w:numId w:val="13"/>
        </w:numPr>
        <w:spacing w:line="240" w:lineRule="auto"/>
      </w:pPr>
      <w:r>
        <w:t xml:space="preserve">All </w:t>
      </w:r>
      <w:r w:rsidR="00555C8B" w:rsidRPr="005F461E">
        <w:rPr>
          <w:b/>
        </w:rPr>
        <w:t>Integer</w:t>
      </w:r>
      <w:r w:rsidRPr="005F461E">
        <w:rPr>
          <w:b/>
        </w:rPr>
        <w:t xml:space="preserve"> </w:t>
      </w:r>
      <w:r w:rsidR="00DB51D6" w:rsidRPr="005F461E">
        <w:rPr>
          <w:b/>
        </w:rPr>
        <w:t>Datatypes (</w:t>
      </w:r>
      <w:r w:rsidRPr="00DB51D6">
        <w:rPr>
          <w:rStyle w:val="0SyntaxPinkChar"/>
        </w:rPr>
        <w:t xml:space="preserve">int, short </w:t>
      </w:r>
      <w:r w:rsidRPr="005F461E">
        <w:rPr>
          <w:b/>
        </w:rPr>
        <w:t xml:space="preserve">except </w:t>
      </w:r>
      <w:r w:rsidR="00555C8B" w:rsidRPr="005F461E">
        <w:rPr>
          <w:b/>
        </w:rPr>
        <w:t>floating</w:t>
      </w:r>
      <w:r w:rsidRPr="005F461E">
        <w:rPr>
          <w:b/>
        </w:rPr>
        <w:t xml:space="preserve"> point datatypes), Wrapper Classes</w:t>
      </w:r>
      <w:r>
        <w:rPr>
          <w:b/>
        </w:rPr>
        <w:t>,</w:t>
      </w:r>
      <w:r w:rsidRPr="005F461E">
        <w:rPr>
          <w:b/>
        </w:rPr>
        <w:t xml:space="preserve"> enums</w:t>
      </w:r>
      <w:r>
        <w:t xml:space="preserve"> </w:t>
      </w:r>
      <w:r>
        <w:rPr>
          <w:b/>
        </w:rPr>
        <w:t>(</w:t>
      </w:r>
      <w:r w:rsidR="00DB51D6">
        <w:rPr>
          <w:b/>
        </w:rPr>
        <w:t>1.5v)</w:t>
      </w:r>
      <w:r w:rsidRPr="005F461E">
        <w:rPr>
          <w:b/>
        </w:rPr>
        <w:t>, Strings</w:t>
      </w:r>
      <w:r>
        <w:rPr>
          <w:b/>
        </w:rPr>
        <w:t>(1.7v)</w:t>
      </w:r>
      <w:r>
        <w:t xml:space="preserve"> are allowed in switch statements.</w:t>
      </w:r>
    </w:p>
    <w:p w14:paraId="59EB1D2A" w14:textId="77777777" w:rsidR="005F461E" w:rsidRDefault="005F461E" w:rsidP="005F461E">
      <w:pPr>
        <w:pStyle w:val="ListParagraph"/>
      </w:pPr>
    </w:p>
    <w:p w14:paraId="2BCABC8F" w14:textId="78869556" w:rsidR="00FC524D" w:rsidRDefault="00FC524D" w:rsidP="006F728B">
      <w:pPr>
        <w:pStyle w:val="ListParagraph"/>
        <w:numPr>
          <w:ilvl w:val="0"/>
          <w:numId w:val="13"/>
        </w:numPr>
      </w:pPr>
      <w:r w:rsidRPr="00FC524D">
        <w:t xml:space="preserve">Case labels </w:t>
      </w:r>
      <w:r w:rsidRPr="00FC524D">
        <w:rPr>
          <w:b/>
        </w:rPr>
        <w:t xml:space="preserve">must be compiled time </w:t>
      </w:r>
      <w:r w:rsidR="00DB51D6" w:rsidRPr="00FC524D">
        <w:rPr>
          <w:b/>
        </w:rPr>
        <w:t>constants (</w:t>
      </w:r>
      <w:r w:rsidRPr="00FC524D">
        <w:rPr>
          <w:b/>
        </w:rPr>
        <w:t xml:space="preserve">final </w:t>
      </w:r>
      <w:r w:rsidR="00555C8B" w:rsidRPr="00FC524D">
        <w:rPr>
          <w:b/>
        </w:rPr>
        <w:t>variables</w:t>
      </w:r>
      <w:r w:rsidRPr="00FC524D">
        <w:rPr>
          <w:b/>
        </w:rPr>
        <w:t>),</w:t>
      </w:r>
      <w:r>
        <w:t xml:space="preserve"> </w:t>
      </w:r>
      <w:r w:rsidR="00555C8B">
        <w:t>variables</w:t>
      </w:r>
      <w:r>
        <w:t xml:space="preserve"> are not </w:t>
      </w:r>
      <w:r w:rsidR="00555C8B">
        <w:t>allowed</w:t>
      </w:r>
      <w:r>
        <w:t>.</w:t>
      </w:r>
    </w:p>
    <w:p w14:paraId="1BB08DCC" w14:textId="77777777" w:rsidR="00FC524D" w:rsidRDefault="00FC524D" w:rsidP="00FC524D">
      <w:pPr>
        <w:pStyle w:val="Output"/>
        <w:ind w:left="1440"/>
        <w:rPr>
          <w:color w:val="4C483D" w:themeColor="text2"/>
        </w:rPr>
      </w:pPr>
      <w:r>
        <w:rPr>
          <w:bCs/>
          <w:color w:val="7F0055"/>
        </w:rPr>
        <w:t>int</w:t>
      </w:r>
      <w:r>
        <w:rPr>
          <w:color w:val="000000"/>
        </w:rPr>
        <w:t xml:space="preserve"> </w:t>
      </w:r>
      <w:r>
        <w:rPr>
          <w:color w:val="6A3E3E"/>
        </w:rPr>
        <w:t>i</w:t>
      </w:r>
      <w:r>
        <w:rPr>
          <w:color w:val="000000"/>
        </w:rPr>
        <w:t xml:space="preserve"> = 10; </w:t>
      </w:r>
      <w:r>
        <w:t>//</w:t>
      </w:r>
      <w:r w:rsidRPr="00DB51D6">
        <w:t>final int i=10 - No Error</w:t>
      </w:r>
      <w:r w:rsidRPr="00DB51D6">
        <w:tab/>
      </w:r>
      <w:r>
        <w:tab/>
      </w:r>
    </w:p>
    <w:p w14:paraId="5F3C8866" w14:textId="77777777" w:rsidR="00FC524D" w:rsidRDefault="00FC524D" w:rsidP="00FC524D">
      <w:pPr>
        <w:pStyle w:val="Output"/>
        <w:ind w:left="1440"/>
        <w:rPr>
          <w:color w:val="4C483D" w:themeColor="text2"/>
        </w:rPr>
      </w:pPr>
      <w:r>
        <w:rPr>
          <w:bCs/>
          <w:color w:val="7F0055"/>
        </w:rPr>
        <w:t>switch</w:t>
      </w:r>
      <w:r>
        <w:rPr>
          <w:color w:val="000000"/>
        </w:rPr>
        <w:t xml:space="preserve"> (</w:t>
      </w:r>
      <w:r>
        <w:rPr>
          <w:color w:val="6A3E3E"/>
        </w:rPr>
        <w:t>i</w:t>
      </w:r>
      <w:r>
        <w:rPr>
          <w:color w:val="000000"/>
        </w:rPr>
        <w:t>) {</w:t>
      </w:r>
    </w:p>
    <w:p w14:paraId="3049A139" w14:textId="77777777" w:rsidR="00FC524D" w:rsidRDefault="00FC524D" w:rsidP="00FC524D">
      <w:pPr>
        <w:pStyle w:val="Output"/>
        <w:ind w:left="1440"/>
        <w:rPr>
          <w:color w:val="4C483D" w:themeColor="text2"/>
        </w:rPr>
      </w:pPr>
      <w:r>
        <w:rPr>
          <w:bCs/>
          <w:color w:val="7F0055"/>
        </w:rPr>
        <w:t>case</w:t>
      </w:r>
      <w:r>
        <w:rPr>
          <w:color w:val="000000"/>
        </w:rPr>
        <w:t xml:space="preserve"> </w:t>
      </w:r>
      <w:r>
        <w:rPr>
          <w:color w:val="6A3E3E"/>
          <w:u w:val="single"/>
        </w:rPr>
        <w:t>i</w:t>
      </w:r>
      <w:r>
        <w:rPr>
          <w:color w:val="000000"/>
        </w:rPr>
        <w:t>:</w:t>
      </w:r>
    </w:p>
    <w:p w14:paraId="13BADE54" w14:textId="77777777" w:rsidR="00FC524D" w:rsidRDefault="00FC524D" w:rsidP="00FC524D">
      <w:pPr>
        <w:pStyle w:val="Output"/>
        <w:ind w:left="1440"/>
        <w:rPr>
          <w:color w:val="4C483D" w:themeColor="text2"/>
        </w:rPr>
      </w:pPr>
      <w:r>
        <w:rPr>
          <w:color w:val="000000"/>
        </w:rPr>
        <w:tab/>
        <w:t>System.</w:t>
      </w:r>
      <w:r>
        <w:rPr>
          <w:bCs/>
          <w:i/>
          <w:iCs/>
          <w:color w:val="0000C0"/>
        </w:rPr>
        <w:t>out</w:t>
      </w:r>
      <w:r>
        <w:rPr>
          <w:color w:val="000000"/>
        </w:rPr>
        <w:t>.println(</w:t>
      </w:r>
      <w:r>
        <w:rPr>
          <w:color w:val="2A00FF"/>
        </w:rPr>
        <w:t>"Hello"</w:t>
      </w:r>
      <w:r>
        <w:rPr>
          <w:color w:val="000000"/>
        </w:rPr>
        <w:t>);</w:t>
      </w:r>
    </w:p>
    <w:p w14:paraId="02EFEF19" w14:textId="77777777" w:rsidR="00FC524D" w:rsidRDefault="00FC524D" w:rsidP="00FC524D">
      <w:pPr>
        <w:pStyle w:val="Output"/>
        <w:ind w:left="1440"/>
        <w:rPr>
          <w:color w:val="4C483D" w:themeColor="text2"/>
        </w:rPr>
      </w:pPr>
      <w:r>
        <w:rPr>
          <w:color w:val="000000"/>
        </w:rPr>
        <w:tab/>
      </w:r>
      <w:r>
        <w:rPr>
          <w:bCs/>
          <w:color w:val="7F0055"/>
        </w:rPr>
        <w:t>break</w:t>
      </w:r>
      <w:r>
        <w:rPr>
          <w:color w:val="000000"/>
        </w:rPr>
        <w:t>;</w:t>
      </w:r>
    </w:p>
    <w:p w14:paraId="49B4367F" w14:textId="77777777" w:rsidR="00FC524D" w:rsidRDefault="00FC524D" w:rsidP="00FC524D">
      <w:pPr>
        <w:pStyle w:val="Output"/>
        <w:ind w:left="1440"/>
        <w:rPr>
          <w:color w:val="000000"/>
        </w:rPr>
      </w:pPr>
      <w:r>
        <w:rPr>
          <w:color w:val="000000"/>
        </w:rPr>
        <w:t>}</w:t>
      </w:r>
    </w:p>
    <w:p w14:paraId="219B8A9F" w14:textId="77777777" w:rsidR="00FC524D" w:rsidRPr="00FC524D" w:rsidRDefault="00FC524D" w:rsidP="00FC524D">
      <w:pPr>
        <w:pStyle w:val="Output"/>
        <w:ind w:left="1440"/>
        <w:rPr>
          <w:color w:val="FF0000"/>
        </w:rPr>
      </w:pPr>
      <w:r w:rsidRPr="00FC524D">
        <w:rPr>
          <w:color w:val="FF0000"/>
        </w:rPr>
        <w:t>error: constant expression required</w:t>
      </w:r>
      <w:r>
        <w:rPr>
          <w:color w:val="FF0000"/>
        </w:rPr>
        <w:t xml:space="preserve"> : </w:t>
      </w:r>
      <w:r w:rsidRPr="00FC524D">
        <w:rPr>
          <w:color w:val="FF0000"/>
        </w:rPr>
        <w:t>case i:</w:t>
      </w:r>
    </w:p>
    <w:p w14:paraId="6721B021" w14:textId="77777777" w:rsidR="00FC524D" w:rsidRDefault="00FC524D" w:rsidP="00FC524D">
      <w:pPr>
        <w:pStyle w:val="ListParagraph"/>
      </w:pPr>
    </w:p>
    <w:p w14:paraId="126ECEF0" w14:textId="77777777" w:rsidR="00FC524D" w:rsidRDefault="00827AD5" w:rsidP="006F728B">
      <w:pPr>
        <w:pStyle w:val="ListParagraph"/>
        <w:numPr>
          <w:ilvl w:val="0"/>
          <w:numId w:val="13"/>
        </w:numPr>
      </w:pPr>
      <w:r w:rsidRPr="00827AD5">
        <w:t>The ‘case’ labels must be in the range supported by switch argument.</w:t>
      </w:r>
    </w:p>
    <w:p w14:paraId="400584B6" w14:textId="77777777" w:rsidR="00827AD5" w:rsidRPr="00174A04" w:rsidRDefault="00827AD5" w:rsidP="00827AD5">
      <w:pPr>
        <w:pStyle w:val="Output"/>
        <w:ind w:left="1440"/>
        <w:rPr>
          <w:color w:val="4C483D" w:themeColor="text2"/>
        </w:rPr>
      </w:pPr>
      <w:r w:rsidRPr="00174A04">
        <w:tab/>
      </w:r>
      <w:r w:rsidRPr="00174A04">
        <w:tab/>
      </w:r>
      <w:r w:rsidRPr="00174A04">
        <w:rPr>
          <w:bCs/>
          <w:color w:val="7F0055"/>
        </w:rPr>
        <w:t>byte</w:t>
      </w:r>
      <w:r w:rsidRPr="00174A04">
        <w:t xml:space="preserve"> </w:t>
      </w:r>
      <w:r w:rsidRPr="00174A04">
        <w:rPr>
          <w:color w:val="6A3E3E"/>
        </w:rPr>
        <w:t>b</w:t>
      </w:r>
      <w:r w:rsidRPr="00174A04">
        <w:t xml:space="preserve"> = 100;</w:t>
      </w:r>
    </w:p>
    <w:p w14:paraId="2EC10473" w14:textId="4A8D48E8" w:rsidR="00827AD5" w:rsidRPr="00174A04" w:rsidRDefault="00827AD5" w:rsidP="00827AD5">
      <w:pPr>
        <w:pStyle w:val="Output"/>
        <w:ind w:left="1440"/>
        <w:rPr>
          <w:color w:val="4C483D" w:themeColor="text2"/>
        </w:rPr>
      </w:pPr>
      <w:r w:rsidRPr="00174A04">
        <w:tab/>
      </w:r>
      <w:r w:rsidRPr="00174A04">
        <w:tab/>
      </w:r>
      <w:r w:rsidRPr="00174A04">
        <w:rPr>
          <w:bCs/>
          <w:color w:val="7F0055"/>
        </w:rPr>
        <w:t>switch</w:t>
      </w:r>
      <w:r w:rsidRPr="00174A04">
        <w:t xml:space="preserve"> (</w:t>
      </w:r>
      <w:r w:rsidRPr="00174A04">
        <w:rPr>
          <w:color w:val="6A3E3E"/>
        </w:rPr>
        <w:t>b</w:t>
      </w:r>
      <w:r w:rsidRPr="00174A04">
        <w:t>)</w:t>
      </w:r>
      <w:r w:rsidR="0005097B">
        <w:tab/>
        <w:t xml:space="preserve">//accepts </w:t>
      </w:r>
      <w:r w:rsidR="0005097B" w:rsidRPr="0005097B">
        <w:rPr>
          <w:color w:val="FF00FF"/>
        </w:rPr>
        <w:t xml:space="preserve">byte </w:t>
      </w:r>
      <w:r w:rsidR="0005097B">
        <w:t>datatype only</w:t>
      </w:r>
    </w:p>
    <w:p w14:paraId="3DD46A72" w14:textId="77777777" w:rsidR="00827AD5" w:rsidRPr="00174A04" w:rsidRDefault="00827AD5" w:rsidP="00827AD5">
      <w:pPr>
        <w:pStyle w:val="Output"/>
        <w:ind w:left="1440"/>
        <w:rPr>
          <w:color w:val="4C483D" w:themeColor="text2"/>
        </w:rPr>
      </w:pPr>
      <w:r w:rsidRPr="00174A04">
        <w:tab/>
      </w:r>
      <w:r w:rsidRPr="00174A04">
        <w:tab/>
        <w:t>{</w:t>
      </w:r>
    </w:p>
    <w:p w14:paraId="190479DF" w14:textId="77777777" w:rsidR="00827AD5" w:rsidRPr="00174A04" w:rsidRDefault="00827AD5" w:rsidP="00827AD5">
      <w:pPr>
        <w:pStyle w:val="Output"/>
        <w:ind w:left="1440"/>
        <w:rPr>
          <w:color w:val="4C483D" w:themeColor="text2"/>
        </w:rPr>
      </w:pPr>
      <w:r w:rsidRPr="00174A04">
        <w:tab/>
      </w:r>
      <w:r w:rsidRPr="00174A04">
        <w:tab/>
      </w:r>
      <w:r w:rsidRPr="00174A04">
        <w:rPr>
          <w:bCs/>
          <w:color w:val="7F0055"/>
        </w:rPr>
        <w:t>case</w:t>
      </w:r>
      <w:r w:rsidRPr="00174A04">
        <w:t xml:space="preserve"> 10 :System.</w:t>
      </w:r>
      <w:r w:rsidRPr="00174A04">
        <w:rPr>
          <w:bCs/>
          <w:i/>
          <w:iCs/>
          <w:color w:val="0000C0"/>
        </w:rPr>
        <w:t>out</w:t>
      </w:r>
      <w:r w:rsidRPr="00174A04">
        <w:t>.println(</w:t>
      </w:r>
      <w:r w:rsidRPr="00174A04">
        <w:rPr>
          <w:color w:val="2A00FF"/>
        </w:rPr>
        <w:t>"10"</w:t>
      </w:r>
      <w:r w:rsidRPr="00174A04">
        <w:t>);</w:t>
      </w:r>
    </w:p>
    <w:p w14:paraId="5BC42D69" w14:textId="77777777" w:rsidR="00827AD5" w:rsidRPr="00174A04" w:rsidRDefault="00827AD5" w:rsidP="00827AD5">
      <w:pPr>
        <w:pStyle w:val="Output"/>
        <w:ind w:left="1440"/>
        <w:rPr>
          <w:color w:val="4C483D" w:themeColor="text2"/>
        </w:rPr>
      </w:pPr>
      <w:r w:rsidRPr="00174A04">
        <w:tab/>
      </w:r>
      <w:r w:rsidRPr="00174A04">
        <w:tab/>
      </w:r>
      <w:r w:rsidRPr="00174A04">
        <w:tab/>
      </w:r>
      <w:r w:rsidRPr="00174A04">
        <w:tab/>
        <w:t xml:space="preserve"> </w:t>
      </w:r>
      <w:r w:rsidRPr="00174A04">
        <w:rPr>
          <w:bCs/>
          <w:color w:val="7F0055"/>
        </w:rPr>
        <w:t>break</w:t>
      </w:r>
      <w:r w:rsidRPr="00174A04">
        <w:t>;</w:t>
      </w:r>
    </w:p>
    <w:p w14:paraId="100F0757" w14:textId="77777777" w:rsidR="00827AD5" w:rsidRPr="00174A04" w:rsidRDefault="00827AD5" w:rsidP="00827AD5">
      <w:pPr>
        <w:pStyle w:val="Output"/>
        <w:ind w:left="1440"/>
        <w:rPr>
          <w:color w:val="4C483D" w:themeColor="text2"/>
        </w:rPr>
      </w:pPr>
      <w:r w:rsidRPr="00174A04">
        <w:tab/>
      </w:r>
      <w:r w:rsidRPr="00174A04">
        <w:tab/>
      </w:r>
      <w:r w:rsidRPr="00174A04">
        <w:rPr>
          <w:bCs/>
          <w:color w:val="7F0055"/>
        </w:rPr>
        <w:t>case</w:t>
      </w:r>
      <w:r w:rsidRPr="00174A04">
        <w:t xml:space="preserve"> 100 :System.</w:t>
      </w:r>
      <w:r w:rsidRPr="00174A04">
        <w:rPr>
          <w:bCs/>
          <w:i/>
          <w:iCs/>
          <w:color w:val="0000C0"/>
        </w:rPr>
        <w:t>out</w:t>
      </w:r>
      <w:r w:rsidRPr="00174A04">
        <w:t>.println(</w:t>
      </w:r>
      <w:r w:rsidRPr="00174A04">
        <w:rPr>
          <w:color w:val="2A00FF"/>
        </w:rPr>
        <w:t>"100"</w:t>
      </w:r>
      <w:r w:rsidRPr="00174A04">
        <w:t>);</w:t>
      </w:r>
    </w:p>
    <w:p w14:paraId="2B994130" w14:textId="77777777" w:rsidR="00827AD5" w:rsidRPr="00174A04" w:rsidRDefault="00827AD5" w:rsidP="00827AD5">
      <w:pPr>
        <w:pStyle w:val="Output"/>
        <w:ind w:left="1440"/>
        <w:rPr>
          <w:color w:val="4C483D" w:themeColor="text2"/>
        </w:rPr>
      </w:pPr>
      <w:r w:rsidRPr="00174A04">
        <w:tab/>
      </w:r>
      <w:r w:rsidRPr="00174A04">
        <w:tab/>
      </w:r>
      <w:r w:rsidRPr="00174A04">
        <w:tab/>
      </w:r>
      <w:r w:rsidRPr="00174A04">
        <w:tab/>
        <w:t xml:space="preserve">  </w:t>
      </w:r>
      <w:r w:rsidRPr="00174A04">
        <w:rPr>
          <w:bCs/>
          <w:color w:val="7F0055"/>
        </w:rPr>
        <w:t>break</w:t>
      </w:r>
      <w:r w:rsidRPr="00174A04">
        <w:t>;</w:t>
      </w:r>
    </w:p>
    <w:p w14:paraId="3166AB33" w14:textId="77777777" w:rsidR="00827AD5" w:rsidRPr="00174A04" w:rsidRDefault="00827AD5" w:rsidP="00827AD5">
      <w:pPr>
        <w:pStyle w:val="Output"/>
        <w:ind w:left="1440"/>
        <w:rPr>
          <w:color w:val="4C483D" w:themeColor="text2"/>
        </w:rPr>
      </w:pPr>
      <w:r w:rsidRPr="00174A04">
        <w:tab/>
      </w:r>
      <w:r w:rsidRPr="00174A04">
        <w:tab/>
      </w:r>
      <w:r w:rsidRPr="00174A04">
        <w:rPr>
          <w:bCs/>
          <w:color w:val="7F0055"/>
        </w:rPr>
        <w:t>case</w:t>
      </w:r>
      <w:r w:rsidRPr="00174A04">
        <w:t xml:space="preserve"> 1000 :System.</w:t>
      </w:r>
      <w:r w:rsidRPr="00174A04">
        <w:rPr>
          <w:bCs/>
          <w:i/>
          <w:iCs/>
          <w:color w:val="0000C0"/>
        </w:rPr>
        <w:t>out</w:t>
      </w:r>
      <w:r w:rsidRPr="00174A04">
        <w:t>.println(</w:t>
      </w:r>
      <w:r w:rsidRPr="00174A04">
        <w:rPr>
          <w:color w:val="2A00FF"/>
        </w:rPr>
        <w:t>"1000"</w:t>
      </w:r>
      <w:r w:rsidRPr="00174A04">
        <w:t>);</w:t>
      </w:r>
    </w:p>
    <w:p w14:paraId="4AC2986C" w14:textId="77777777" w:rsidR="00827AD5" w:rsidRPr="00174A04" w:rsidRDefault="00827AD5" w:rsidP="00827AD5">
      <w:pPr>
        <w:pStyle w:val="Output"/>
        <w:ind w:left="1440"/>
        <w:rPr>
          <w:color w:val="4C483D" w:themeColor="text2"/>
        </w:rPr>
      </w:pPr>
      <w:r w:rsidRPr="00174A04">
        <w:tab/>
      </w:r>
      <w:r w:rsidRPr="00174A04">
        <w:tab/>
      </w:r>
      <w:r w:rsidRPr="00174A04">
        <w:tab/>
      </w:r>
      <w:r w:rsidRPr="00174A04">
        <w:tab/>
        <w:t xml:space="preserve">   </w:t>
      </w:r>
      <w:r w:rsidRPr="00174A04">
        <w:rPr>
          <w:bCs/>
          <w:color w:val="7F0055"/>
        </w:rPr>
        <w:t>break</w:t>
      </w:r>
      <w:r w:rsidRPr="00174A04">
        <w:t>;</w:t>
      </w:r>
    </w:p>
    <w:p w14:paraId="265E395C" w14:textId="77777777" w:rsidR="00827AD5" w:rsidRPr="00174A04" w:rsidRDefault="00827AD5" w:rsidP="00827AD5">
      <w:pPr>
        <w:pStyle w:val="Output"/>
        <w:ind w:left="1440"/>
      </w:pPr>
      <w:r w:rsidRPr="00174A04">
        <w:tab/>
      </w:r>
      <w:r w:rsidRPr="00174A04">
        <w:tab/>
        <w:t>}</w:t>
      </w:r>
    </w:p>
    <w:p w14:paraId="07CB34E6" w14:textId="32D5A3E5" w:rsidR="00827AD5" w:rsidRPr="00827AD5" w:rsidRDefault="00827AD5" w:rsidP="00827AD5">
      <w:pPr>
        <w:pStyle w:val="Output"/>
        <w:ind w:left="1440"/>
        <w:rPr>
          <w:color w:val="FF0000"/>
        </w:rPr>
      </w:pPr>
      <w:r w:rsidRPr="00827AD5">
        <w:rPr>
          <w:color w:val="FF0000"/>
        </w:rPr>
        <w:t>error:incompatible types: possible lossy conversion from int to byte</w:t>
      </w:r>
      <w:r w:rsidR="00174A04">
        <w:rPr>
          <w:color w:val="FF0000"/>
        </w:rPr>
        <w:t>(1000 is out of rang)</w:t>
      </w:r>
    </w:p>
    <w:p w14:paraId="19B9110E" w14:textId="77777777" w:rsidR="00827AD5" w:rsidRDefault="00827AD5" w:rsidP="00FA17F9">
      <w:pPr>
        <w:pStyle w:val="ListParagraph"/>
      </w:pPr>
    </w:p>
    <w:p w14:paraId="6BD01415" w14:textId="0F80F521" w:rsidR="00FA17F9" w:rsidRDefault="00FA17F9" w:rsidP="006F728B">
      <w:pPr>
        <w:pStyle w:val="ListParagraph"/>
        <w:numPr>
          <w:ilvl w:val="0"/>
          <w:numId w:val="13"/>
        </w:numPr>
      </w:pPr>
      <w:r w:rsidRPr="00FA17F9">
        <w:t xml:space="preserve">The case labels </w:t>
      </w:r>
      <w:r w:rsidR="00174A04">
        <w:t>&amp;</w:t>
      </w:r>
      <w:r w:rsidRPr="00FA17F9">
        <w:t xml:space="preserve"> switch arguments can be expressions </w:t>
      </w:r>
      <w:r w:rsidR="00174A04" w:rsidRPr="00FA17F9">
        <w:t>also,</w:t>
      </w:r>
      <w:r w:rsidRPr="00FA17F9">
        <w:t xml:space="preserve"> but case label must be constant</w:t>
      </w:r>
      <w:r>
        <w:t xml:space="preserve"> </w:t>
      </w:r>
      <w:r w:rsidRPr="00FA17F9">
        <w:t>expression</w:t>
      </w:r>
    </w:p>
    <w:p w14:paraId="289F6D34" w14:textId="77777777" w:rsidR="000205E9" w:rsidRPr="000205E9" w:rsidRDefault="000205E9" w:rsidP="000205E9">
      <w:pPr>
        <w:pStyle w:val="Output"/>
        <w:ind w:left="1440"/>
        <w:rPr>
          <w:color w:val="4C483D" w:themeColor="text2"/>
        </w:rPr>
      </w:pPr>
      <w:r w:rsidRPr="000205E9">
        <w:rPr>
          <w:bCs/>
          <w:color w:val="7F0055"/>
        </w:rPr>
        <w:t>int</w:t>
      </w:r>
      <w:r w:rsidRPr="000205E9">
        <w:t xml:space="preserve"> </w:t>
      </w:r>
      <w:r w:rsidRPr="000205E9">
        <w:rPr>
          <w:color w:val="6A3E3E"/>
        </w:rPr>
        <w:t>x</w:t>
      </w:r>
      <w:r w:rsidRPr="000205E9">
        <w:t xml:space="preserve">=10, </w:t>
      </w:r>
      <w:r w:rsidRPr="000205E9">
        <w:rPr>
          <w:color w:val="6A3E3E"/>
        </w:rPr>
        <w:t>y</w:t>
      </w:r>
      <w:r w:rsidRPr="000205E9">
        <w:t>=10;</w:t>
      </w:r>
    </w:p>
    <w:p w14:paraId="072D3C3C" w14:textId="77777777" w:rsidR="000205E9" w:rsidRPr="000205E9" w:rsidRDefault="000205E9" w:rsidP="000205E9">
      <w:pPr>
        <w:pStyle w:val="Output"/>
        <w:ind w:left="1440"/>
        <w:rPr>
          <w:color w:val="4C483D" w:themeColor="text2"/>
        </w:rPr>
      </w:pPr>
      <w:r w:rsidRPr="000205E9">
        <w:rPr>
          <w:bCs/>
          <w:color w:val="7F0055"/>
        </w:rPr>
        <w:t>byte</w:t>
      </w:r>
      <w:r w:rsidRPr="000205E9">
        <w:t xml:space="preserve"> </w:t>
      </w:r>
      <w:r w:rsidRPr="000205E9">
        <w:rPr>
          <w:color w:val="6A3E3E"/>
        </w:rPr>
        <w:t>b</w:t>
      </w:r>
      <w:r w:rsidRPr="000205E9">
        <w:t xml:space="preserve"> = 100;</w:t>
      </w:r>
    </w:p>
    <w:p w14:paraId="6D6C8331" w14:textId="77777777" w:rsidR="000205E9" w:rsidRPr="000205E9" w:rsidRDefault="000205E9" w:rsidP="000205E9">
      <w:pPr>
        <w:pStyle w:val="Output"/>
        <w:ind w:left="1440"/>
        <w:rPr>
          <w:color w:val="4C483D" w:themeColor="text2"/>
        </w:rPr>
      </w:pPr>
      <w:r w:rsidRPr="000205E9">
        <w:rPr>
          <w:bCs/>
          <w:color w:val="7F0055"/>
        </w:rPr>
        <w:t>switch</w:t>
      </w:r>
      <w:r w:rsidRPr="000205E9">
        <w:t xml:space="preserve"> (</w:t>
      </w:r>
      <w:r w:rsidRPr="000205E9">
        <w:rPr>
          <w:color w:val="6A3E3E"/>
        </w:rPr>
        <w:t>b</w:t>
      </w:r>
      <w:r w:rsidRPr="000205E9">
        <w:t xml:space="preserve"> + 1) {</w:t>
      </w:r>
    </w:p>
    <w:p w14:paraId="76F1CDE2" w14:textId="77777777" w:rsidR="000205E9" w:rsidRPr="000205E9" w:rsidRDefault="000205E9" w:rsidP="000205E9">
      <w:pPr>
        <w:pStyle w:val="Output"/>
        <w:ind w:left="1440"/>
        <w:rPr>
          <w:color w:val="4C483D" w:themeColor="text2"/>
        </w:rPr>
      </w:pPr>
      <w:r w:rsidRPr="000205E9">
        <w:rPr>
          <w:bCs/>
          <w:color w:val="7F0055"/>
        </w:rPr>
        <w:t>case</w:t>
      </w:r>
      <w:r w:rsidRPr="000205E9">
        <w:t xml:space="preserve"> 10:</w:t>
      </w:r>
    </w:p>
    <w:p w14:paraId="35744446" w14:textId="77777777" w:rsidR="000205E9" w:rsidRPr="000205E9" w:rsidRDefault="000205E9" w:rsidP="000205E9">
      <w:pPr>
        <w:pStyle w:val="Output"/>
        <w:ind w:left="1440"/>
        <w:rPr>
          <w:color w:val="4C483D" w:themeColor="text2"/>
        </w:rPr>
      </w:pPr>
      <w:r w:rsidRPr="000205E9">
        <w:tab/>
        <w:t>System.</w:t>
      </w:r>
      <w:r w:rsidRPr="000205E9">
        <w:rPr>
          <w:bCs/>
          <w:i/>
          <w:iCs/>
          <w:color w:val="0000C0"/>
        </w:rPr>
        <w:t>out</w:t>
      </w:r>
      <w:r w:rsidRPr="000205E9">
        <w:t>.println(</w:t>
      </w:r>
      <w:r w:rsidRPr="000205E9">
        <w:rPr>
          <w:color w:val="2A00FF"/>
        </w:rPr>
        <w:t>"10"</w:t>
      </w:r>
      <w:r w:rsidRPr="000205E9">
        <w:t>);</w:t>
      </w:r>
    </w:p>
    <w:p w14:paraId="486BFDEE" w14:textId="77777777" w:rsidR="000205E9" w:rsidRPr="000205E9" w:rsidRDefault="000205E9" w:rsidP="000205E9">
      <w:pPr>
        <w:pStyle w:val="Output"/>
        <w:ind w:left="1440"/>
        <w:rPr>
          <w:color w:val="4C483D" w:themeColor="text2"/>
        </w:rPr>
      </w:pPr>
      <w:r w:rsidRPr="000205E9">
        <w:rPr>
          <w:bCs/>
          <w:color w:val="7F0055"/>
        </w:rPr>
        <w:t>case</w:t>
      </w:r>
      <w:r w:rsidRPr="000205E9">
        <w:t xml:space="preserve"> 20:</w:t>
      </w:r>
    </w:p>
    <w:p w14:paraId="71F97EC1" w14:textId="77777777" w:rsidR="000205E9" w:rsidRPr="000205E9" w:rsidRDefault="000205E9" w:rsidP="000205E9">
      <w:pPr>
        <w:pStyle w:val="Output"/>
        <w:ind w:left="1440"/>
        <w:rPr>
          <w:color w:val="4C483D" w:themeColor="text2"/>
        </w:rPr>
      </w:pPr>
      <w:r w:rsidRPr="000205E9">
        <w:tab/>
        <w:t>System.</w:t>
      </w:r>
      <w:r w:rsidRPr="000205E9">
        <w:rPr>
          <w:bCs/>
          <w:i/>
          <w:iCs/>
          <w:color w:val="0000C0"/>
        </w:rPr>
        <w:t>out</w:t>
      </w:r>
      <w:r w:rsidRPr="000205E9">
        <w:t>.println(</w:t>
      </w:r>
      <w:r w:rsidRPr="000205E9">
        <w:rPr>
          <w:color w:val="2A00FF"/>
        </w:rPr>
        <w:t>"20"</w:t>
      </w:r>
      <w:r w:rsidRPr="000205E9">
        <w:t>);</w:t>
      </w:r>
    </w:p>
    <w:p w14:paraId="0B80B684" w14:textId="77777777" w:rsidR="000205E9" w:rsidRPr="000205E9" w:rsidRDefault="000205E9" w:rsidP="000205E9">
      <w:pPr>
        <w:pStyle w:val="Output"/>
        <w:ind w:left="1440"/>
        <w:rPr>
          <w:color w:val="4C483D" w:themeColor="text2"/>
        </w:rPr>
      </w:pPr>
      <w:r w:rsidRPr="000205E9">
        <w:rPr>
          <w:bCs/>
          <w:color w:val="7F0055"/>
        </w:rPr>
        <w:t>case</w:t>
      </w:r>
      <w:r w:rsidRPr="000205E9">
        <w:t xml:space="preserve"> 30 + 40:</w:t>
      </w:r>
    </w:p>
    <w:p w14:paraId="63E697EE" w14:textId="77777777" w:rsidR="000205E9" w:rsidRPr="000205E9" w:rsidRDefault="000205E9" w:rsidP="000205E9">
      <w:pPr>
        <w:pStyle w:val="Output"/>
        <w:ind w:left="1440"/>
        <w:rPr>
          <w:color w:val="4C483D" w:themeColor="text2"/>
        </w:rPr>
      </w:pPr>
      <w:r w:rsidRPr="000205E9">
        <w:tab/>
        <w:t>System.</w:t>
      </w:r>
      <w:r w:rsidRPr="000205E9">
        <w:rPr>
          <w:bCs/>
          <w:i/>
          <w:iCs/>
          <w:color w:val="0000C0"/>
        </w:rPr>
        <w:t>out</w:t>
      </w:r>
      <w:r w:rsidRPr="000205E9">
        <w:t>.println(</w:t>
      </w:r>
      <w:r w:rsidRPr="000205E9">
        <w:rPr>
          <w:color w:val="2A00FF"/>
        </w:rPr>
        <w:t>"30+40 = 70"</w:t>
      </w:r>
      <w:r w:rsidRPr="000205E9">
        <w:t>);</w:t>
      </w:r>
    </w:p>
    <w:p w14:paraId="205F6539" w14:textId="77777777" w:rsidR="000205E9" w:rsidRPr="002042A4" w:rsidRDefault="000205E9" w:rsidP="000205E9">
      <w:pPr>
        <w:pStyle w:val="Output"/>
        <w:ind w:left="1440"/>
        <w:rPr>
          <w:color w:val="4C483D" w:themeColor="text2"/>
          <w:highlight w:val="yellow"/>
        </w:rPr>
      </w:pPr>
      <w:r w:rsidRPr="002042A4">
        <w:rPr>
          <w:bCs/>
          <w:color w:val="7F0055"/>
          <w:highlight w:val="yellow"/>
        </w:rPr>
        <w:t>case</w:t>
      </w:r>
      <w:r w:rsidRPr="002042A4">
        <w:rPr>
          <w:highlight w:val="yellow"/>
        </w:rPr>
        <w:t xml:space="preserve"> </w:t>
      </w:r>
      <w:r w:rsidRPr="002042A4">
        <w:rPr>
          <w:color w:val="6A3E3E"/>
          <w:highlight w:val="yellow"/>
        </w:rPr>
        <w:t>x</w:t>
      </w:r>
      <w:r w:rsidRPr="002042A4">
        <w:rPr>
          <w:highlight w:val="yellow"/>
        </w:rPr>
        <w:t xml:space="preserve"> + </w:t>
      </w:r>
      <w:r w:rsidRPr="002042A4">
        <w:rPr>
          <w:color w:val="6A3E3E"/>
          <w:highlight w:val="yellow"/>
        </w:rPr>
        <w:t>y</w:t>
      </w:r>
      <w:r w:rsidRPr="002042A4">
        <w:rPr>
          <w:highlight w:val="yellow"/>
        </w:rPr>
        <w:t>:</w:t>
      </w:r>
    </w:p>
    <w:p w14:paraId="06BAF46E" w14:textId="77777777" w:rsidR="000205E9" w:rsidRPr="002042A4" w:rsidRDefault="000205E9" w:rsidP="000205E9">
      <w:pPr>
        <w:pStyle w:val="Output"/>
        <w:ind w:left="1440"/>
        <w:rPr>
          <w:color w:val="4C483D" w:themeColor="text2"/>
        </w:rPr>
      </w:pPr>
      <w:r w:rsidRPr="002042A4">
        <w:rPr>
          <w:highlight w:val="yellow"/>
        </w:rPr>
        <w:tab/>
        <w:t>System.</w:t>
      </w:r>
      <w:r w:rsidRPr="002042A4">
        <w:rPr>
          <w:bCs/>
          <w:i/>
          <w:iCs/>
          <w:color w:val="0000C0"/>
          <w:highlight w:val="yellow"/>
        </w:rPr>
        <w:t>out</w:t>
      </w:r>
      <w:r w:rsidRPr="002042A4">
        <w:rPr>
          <w:highlight w:val="yellow"/>
        </w:rPr>
        <w:t>.println(</w:t>
      </w:r>
      <w:r w:rsidRPr="002042A4">
        <w:rPr>
          <w:color w:val="2A00FF"/>
          <w:highlight w:val="yellow"/>
        </w:rPr>
        <w:t>"30+40 = 70"</w:t>
      </w:r>
      <w:r w:rsidRPr="002042A4">
        <w:rPr>
          <w:highlight w:val="yellow"/>
        </w:rPr>
        <w:t xml:space="preserve">); </w:t>
      </w:r>
      <w:r w:rsidRPr="002042A4">
        <w:rPr>
          <w:color w:val="3F7F5F"/>
          <w:highlight w:val="yellow"/>
        </w:rPr>
        <w:t>//ERROR</w:t>
      </w:r>
    </w:p>
    <w:p w14:paraId="4D3FE6B1" w14:textId="77777777" w:rsidR="00B83EB9" w:rsidRPr="002042A4" w:rsidRDefault="000205E9" w:rsidP="000205E9">
      <w:pPr>
        <w:pStyle w:val="Output"/>
        <w:ind w:left="1440"/>
      </w:pPr>
      <w:r w:rsidRPr="002042A4">
        <w:t>}</w:t>
      </w:r>
    </w:p>
    <w:p w14:paraId="27820020" w14:textId="77777777" w:rsidR="000205E9" w:rsidRPr="000205E9" w:rsidRDefault="000205E9" w:rsidP="000205E9">
      <w:pPr>
        <w:pStyle w:val="Output"/>
        <w:ind w:left="1440"/>
        <w:rPr>
          <w:color w:val="FF0000"/>
        </w:rPr>
      </w:pPr>
      <w:r w:rsidRPr="000205E9">
        <w:rPr>
          <w:color w:val="FF0000"/>
        </w:rPr>
        <w:t>Test.java:16: error: constant expression required</w:t>
      </w:r>
    </w:p>
    <w:p w14:paraId="414B8DB6" w14:textId="77777777" w:rsidR="000205E9" w:rsidRPr="000205E9" w:rsidRDefault="000205E9" w:rsidP="000205E9">
      <w:pPr>
        <w:pStyle w:val="Output"/>
        <w:ind w:left="1440"/>
        <w:rPr>
          <w:color w:val="FF0000"/>
        </w:rPr>
      </w:pPr>
      <w:r w:rsidRPr="000205E9">
        <w:rPr>
          <w:color w:val="FF0000"/>
        </w:rPr>
        <w:t xml:space="preserve">                case x + y:</w:t>
      </w:r>
    </w:p>
    <w:p w14:paraId="0A8860E7" w14:textId="77777777" w:rsidR="00B83EB9" w:rsidRDefault="00B83EB9" w:rsidP="00CA6C3D"/>
    <w:p w14:paraId="2CFA32F8" w14:textId="77777777" w:rsidR="00F83BF5" w:rsidRDefault="00F83BF5" w:rsidP="006F728B">
      <w:pPr>
        <w:pStyle w:val="ListParagraph"/>
        <w:numPr>
          <w:ilvl w:val="0"/>
          <w:numId w:val="13"/>
        </w:numPr>
      </w:pPr>
      <w:r w:rsidRPr="00F83BF5">
        <w:t>Duplicate case labels are not allowed.</w:t>
      </w:r>
    </w:p>
    <w:p w14:paraId="35506C6B" w14:textId="77777777" w:rsidR="005D2528" w:rsidRDefault="005D2528" w:rsidP="00F83BF5">
      <w:pPr>
        <w:rPr>
          <w:b/>
        </w:rPr>
      </w:pPr>
    </w:p>
    <w:p w14:paraId="15821EA6" w14:textId="6D143D33" w:rsidR="00406661" w:rsidRDefault="00F83BF5" w:rsidP="005D2528">
      <w:pPr>
        <w:spacing w:line="240" w:lineRule="auto"/>
      </w:pPr>
      <w:r w:rsidRPr="00F83BF5">
        <w:rPr>
          <w:b/>
        </w:rPr>
        <w:lastRenderedPageBreak/>
        <w:t>default Case</w:t>
      </w:r>
      <w:r>
        <w:t xml:space="preserve">: </w:t>
      </w:r>
      <w:r w:rsidRPr="00F83BF5">
        <w:t>In the switch statement</w:t>
      </w:r>
      <w:r w:rsidR="00B64DC2">
        <w:t>,</w:t>
      </w:r>
      <w:r w:rsidRPr="00F83BF5">
        <w:t xml:space="preserve"> we can place </w:t>
      </w:r>
      <w:r w:rsidRPr="004C72BD">
        <w:rPr>
          <w:b/>
          <w:bCs/>
        </w:rPr>
        <w:t>default</w:t>
      </w:r>
      <w:r w:rsidRPr="00F83BF5">
        <w:t xml:space="preserve"> case </w:t>
      </w:r>
      <w:r w:rsidR="00555C8B" w:rsidRPr="00F83BF5">
        <w:t>anywhere</w:t>
      </w:r>
      <w:r w:rsidR="004C72BD">
        <w:t>.</w:t>
      </w:r>
      <w:r w:rsidRPr="00F83BF5">
        <w:t xml:space="preserve"> but it is convention to take</w:t>
      </w:r>
      <w:r>
        <w:t xml:space="preserve"> </w:t>
      </w:r>
      <w:r w:rsidRPr="00F83BF5">
        <w:t>default case always at last.</w:t>
      </w:r>
    </w:p>
    <w:p w14:paraId="3C7CCBEF" w14:textId="77777777" w:rsidR="00717A62" w:rsidRDefault="00717A62" w:rsidP="005D2528">
      <w:pPr>
        <w:spacing w:line="240" w:lineRule="auto"/>
      </w:pPr>
    </w:p>
    <w:p w14:paraId="3BDE95E1" w14:textId="3812BE48" w:rsidR="00F83BF5" w:rsidRDefault="004C72BD" w:rsidP="00F83BF5">
      <w:r w:rsidRPr="00F83BF5">
        <w:t>Inside</w:t>
      </w:r>
      <w:r w:rsidR="00F83BF5" w:rsidRPr="00F83BF5">
        <w:t xml:space="preserve"> switch once we got matched case</w:t>
      </w:r>
      <w:r w:rsidR="000F0AB7">
        <w:t>, then</w:t>
      </w:r>
      <w:r w:rsidR="00F83BF5" w:rsidRPr="00F83BF5">
        <w:t xml:space="preserve"> from that statement on words all the statements will execute</w:t>
      </w:r>
      <w:r w:rsidR="00F83BF5">
        <w:t xml:space="preserve"> </w:t>
      </w:r>
      <w:r w:rsidR="00F83BF5" w:rsidRPr="00F83BF5">
        <w:t>from top to bottom until break or end of switch</w:t>
      </w:r>
    </w:p>
    <w:p w14:paraId="6528AED4" w14:textId="77777777" w:rsidR="00F83BF5" w:rsidRDefault="00F83BF5" w:rsidP="00F83BF5">
      <w:pPr>
        <w:pStyle w:val="Output"/>
        <w:rPr>
          <w:color w:val="4C483D" w:themeColor="text2"/>
        </w:rPr>
      </w:pPr>
      <w:r>
        <w:rPr>
          <w:bCs/>
          <w:color w:val="7F0055"/>
        </w:rPr>
        <w:t xml:space="preserve">     switch</w:t>
      </w:r>
      <w:r>
        <w:t xml:space="preserve"> (</w:t>
      </w:r>
      <w:r>
        <w:rPr>
          <w:color w:val="6A3E3E"/>
        </w:rPr>
        <w:t>x</w:t>
      </w:r>
      <w:r>
        <w:t>) {</w:t>
      </w:r>
    </w:p>
    <w:p w14:paraId="64C7EFE7" w14:textId="77777777" w:rsidR="00F83BF5" w:rsidRDefault="00F83BF5" w:rsidP="00F83BF5">
      <w:pPr>
        <w:pStyle w:val="Output"/>
        <w:rPr>
          <w:color w:val="4C483D" w:themeColor="text2"/>
        </w:rPr>
      </w:pPr>
      <w:r>
        <w:tab/>
      </w:r>
      <w:r>
        <w:tab/>
      </w:r>
      <w:r>
        <w:rPr>
          <w:bCs/>
          <w:color w:val="7F0055"/>
        </w:rPr>
        <w:t>default</w:t>
      </w:r>
      <w:r>
        <w:t>:</w:t>
      </w:r>
    </w:p>
    <w:p w14:paraId="654B588B" w14:textId="77777777" w:rsidR="00F83BF5" w:rsidRDefault="00F83BF5" w:rsidP="00F83BF5">
      <w:pPr>
        <w:pStyle w:val="Output"/>
        <w:rPr>
          <w:color w:val="4C483D" w:themeColor="text2"/>
        </w:rPr>
      </w:pPr>
      <w:r>
        <w:tab/>
      </w:r>
      <w:r>
        <w:tab/>
      </w:r>
      <w:r>
        <w:tab/>
        <w:t>System.</w:t>
      </w:r>
      <w:r>
        <w:rPr>
          <w:bCs/>
          <w:i/>
          <w:iCs/>
          <w:color w:val="0000C0"/>
        </w:rPr>
        <w:t>out</w:t>
      </w:r>
      <w:r>
        <w:t>.println(</w:t>
      </w:r>
      <w:r>
        <w:rPr>
          <w:color w:val="2A00FF"/>
        </w:rPr>
        <w:t>"default"</w:t>
      </w:r>
      <w:r>
        <w:t>);</w:t>
      </w:r>
    </w:p>
    <w:p w14:paraId="1690AE5B" w14:textId="77777777" w:rsidR="00F83BF5" w:rsidRDefault="00F83BF5" w:rsidP="00F83BF5">
      <w:pPr>
        <w:pStyle w:val="Output"/>
        <w:rPr>
          <w:color w:val="4C483D" w:themeColor="text2"/>
        </w:rPr>
      </w:pPr>
      <w:r>
        <w:tab/>
      </w:r>
      <w:r>
        <w:tab/>
      </w:r>
      <w:r>
        <w:rPr>
          <w:bCs/>
          <w:color w:val="7F0055"/>
        </w:rPr>
        <w:t>case</w:t>
      </w:r>
      <w:r>
        <w:t xml:space="preserve"> 0:</w:t>
      </w:r>
    </w:p>
    <w:p w14:paraId="477D9513" w14:textId="77777777" w:rsidR="00F83BF5" w:rsidRDefault="00F83BF5" w:rsidP="00F83BF5">
      <w:pPr>
        <w:pStyle w:val="Output"/>
        <w:rPr>
          <w:color w:val="4C483D" w:themeColor="text2"/>
        </w:rPr>
      </w:pPr>
      <w:r>
        <w:tab/>
      </w:r>
      <w:r>
        <w:tab/>
      </w:r>
      <w:r>
        <w:tab/>
        <w:t>System.</w:t>
      </w:r>
      <w:r>
        <w:rPr>
          <w:bCs/>
          <w:i/>
          <w:iCs/>
          <w:color w:val="0000C0"/>
        </w:rPr>
        <w:t>out</w:t>
      </w:r>
      <w:r>
        <w:t>.println(</w:t>
      </w:r>
      <w:r>
        <w:rPr>
          <w:color w:val="2A00FF"/>
        </w:rPr>
        <w:t>"0"</w:t>
      </w:r>
      <w:r>
        <w:t>);</w:t>
      </w:r>
    </w:p>
    <w:p w14:paraId="37CCE6B3" w14:textId="77777777" w:rsidR="00F83BF5" w:rsidRDefault="00F83BF5" w:rsidP="00F83BF5">
      <w:pPr>
        <w:pStyle w:val="Output"/>
        <w:rPr>
          <w:color w:val="4C483D" w:themeColor="text2"/>
        </w:rPr>
      </w:pPr>
      <w:r>
        <w:tab/>
      </w:r>
      <w:r>
        <w:tab/>
      </w:r>
      <w:r>
        <w:tab/>
      </w:r>
      <w:r>
        <w:rPr>
          <w:bCs/>
          <w:color w:val="7F0055"/>
        </w:rPr>
        <w:t>break</w:t>
      </w:r>
      <w:r>
        <w:t>;</w:t>
      </w:r>
    </w:p>
    <w:p w14:paraId="4ABB30FA" w14:textId="77777777" w:rsidR="00F83BF5" w:rsidRDefault="00F83BF5" w:rsidP="00F83BF5">
      <w:pPr>
        <w:pStyle w:val="Output"/>
        <w:rPr>
          <w:color w:val="4C483D" w:themeColor="text2"/>
        </w:rPr>
      </w:pPr>
      <w:r>
        <w:tab/>
      </w:r>
      <w:r>
        <w:tab/>
      </w:r>
      <w:r>
        <w:rPr>
          <w:bCs/>
          <w:color w:val="7F0055"/>
        </w:rPr>
        <w:t>case</w:t>
      </w:r>
      <w:r>
        <w:t xml:space="preserve"> 1:</w:t>
      </w:r>
    </w:p>
    <w:p w14:paraId="0A52B965" w14:textId="77777777" w:rsidR="00F83BF5" w:rsidRDefault="00F83BF5" w:rsidP="00F83BF5">
      <w:pPr>
        <w:pStyle w:val="Output"/>
        <w:rPr>
          <w:color w:val="4C483D" w:themeColor="text2"/>
        </w:rPr>
      </w:pPr>
      <w:r>
        <w:tab/>
      </w:r>
      <w:r>
        <w:tab/>
      </w:r>
      <w:r>
        <w:tab/>
        <w:t>System.</w:t>
      </w:r>
      <w:r>
        <w:rPr>
          <w:bCs/>
          <w:i/>
          <w:iCs/>
          <w:color w:val="0000C0"/>
        </w:rPr>
        <w:t>out</w:t>
      </w:r>
      <w:r>
        <w:t>.println(</w:t>
      </w:r>
      <w:r>
        <w:rPr>
          <w:color w:val="2A00FF"/>
        </w:rPr>
        <w:t>"1"</w:t>
      </w:r>
      <w:r>
        <w:t>);</w:t>
      </w:r>
    </w:p>
    <w:p w14:paraId="229F119D" w14:textId="77777777" w:rsidR="00F83BF5" w:rsidRDefault="00F83BF5" w:rsidP="00F83BF5">
      <w:pPr>
        <w:pStyle w:val="Output"/>
        <w:rPr>
          <w:color w:val="4C483D" w:themeColor="text2"/>
        </w:rPr>
      </w:pPr>
      <w:r>
        <w:tab/>
      </w:r>
      <w:r>
        <w:tab/>
      </w:r>
      <w:r>
        <w:rPr>
          <w:bCs/>
          <w:color w:val="7F0055"/>
        </w:rPr>
        <w:t>case</w:t>
      </w:r>
      <w:r>
        <w:t xml:space="preserve"> 2:</w:t>
      </w:r>
    </w:p>
    <w:p w14:paraId="4B73772C" w14:textId="77777777" w:rsidR="00F83BF5" w:rsidRDefault="00F83BF5" w:rsidP="00F83BF5">
      <w:pPr>
        <w:pStyle w:val="Output"/>
        <w:rPr>
          <w:color w:val="4C483D" w:themeColor="text2"/>
        </w:rPr>
      </w:pPr>
      <w:r>
        <w:tab/>
      </w:r>
      <w:r>
        <w:tab/>
      </w:r>
      <w:r>
        <w:tab/>
        <w:t>System.</w:t>
      </w:r>
      <w:r>
        <w:rPr>
          <w:bCs/>
          <w:i/>
          <w:iCs/>
          <w:color w:val="0000C0"/>
        </w:rPr>
        <w:t>out</w:t>
      </w:r>
      <w:r>
        <w:t>.println(</w:t>
      </w:r>
      <w:r>
        <w:rPr>
          <w:color w:val="2A00FF"/>
        </w:rPr>
        <w:t>"2"</w:t>
      </w:r>
      <w:r>
        <w:t>);</w:t>
      </w:r>
    </w:p>
    <w:p w14:paraId="27AFA33C" w14:textId="77777777" w:rsidR="00F83BF5" w:rsidRDefault="00F83BF5" w:rsidP="00F83BF5">
      <w:pPr>
        <w:pStyle w:val="Output"/>
      </w:pPr>
      <w:r>
        <w:tab/>
        <w:t>}</w:t>
      </w:r>
    </w:p>
    <w:p w14:paraId="1815FCE1" w14:textId="77777777" w:rsidR="00D53838" w:rsidRDefault="00F83BF5" w:rsidP="00F83BF5">
      <w:pPr>
        <w:pStyle w:val="Output"/>
      </w:pPr>
      <w:r>
        <w:t xml:space="preserve">Here </w:t>
      </w:r>
    </w:p>
    <w:p w14:paraId="1E93138A" w14:textId="77777777" w:rsidR="00F83BF5" w:rsidRDefault="00F83BF5" w:rsidP="00F83BF5">
      <w:pPr>
        <w:pStyle w:val="Output"/>
      </w:pPr>
      <w:r>
        <w:t xml:space="preserve">if ‘x’ is 0 then </w:t>
      </w:r>
      <w:r w:rsidR="00D53838">
        <w:tab/>
      </w:r>
      <w:r w:rsidR="00D53838">
        <w:tab/>
      </w:r>
      <w:r>
        <w:t>output is 0.</w:t>
      </w:r>
    </w:p>
    <w:p w14:paraId="0B6159C5" w14:textId="77777777" w:rsidR="00F83BF5" w:rsidRDefault="00F83BF5" w:rsidP="00F83BF5">
      <w:pPr>
        <w:pStyle w:val="Output"/>
      </w:pPr>
      <w:r>
        <w:t xml:space="preserve">if ‘x’ is 1 then </w:t>
      </w:r>
      <w:r w:rsidR="00D53838">
        <w:tab/>
      </w:r>
      <w:r w:rsidR="00D53838">
        <w:tab/>
      </w:r>
      <w:r>
        <w:t>output is 1,2.</w:t>
      </w:r>
    </w:p>
    <w:p w14:paraId="30BD9CBB" w14:textId="77777777" w:rsidR="00F83BF5" w:rsidRDefault="00F83BF5" w:rsidP="00F83BF5">
      <w:pPr>
        <w:pStyle w:val="Output"/>
      </w:pPr>
      <w:r>
        <w:t xml:space="preserve">if ‘x’ is 2 then </w:t>
      </w:r>
      <w:r w:rsidR="00D53838">
        <w:tab/>
      </w:r>
      <w:r w:rsidR="00D53838">
        <w:tab/>
      </w:r>
      <w:r>
        <w:t>output is 2.</w:t>
      </w:r>
    </w:p>
    <w:p w14:paraId="75327451" w14:textId="77777777" w:rsidR="00F83BF5" w:rsidRDefault="00F83BF5" w:rsidP="00F83BF5">
      <w:pPr>
        <w:pStyle w:val="Output"/>
      </w:pPr>
      <w:r>
        <w:t xml:space="preserve">if ‘x’ is 3 then </w:t>
      </w:r>
      <w:r w:rsidR="00D53838">
        <w:tab/>
      </w:r>
      <w:r w:rsidR="00D53838">
        <w:tab/>
      </w:r>
      <w:r>
        <w:t>output is default</w:t>
      </w:r>
      <w:r w:rsidR="007C6955">
        <w:t>, 0</w:t>
      </w:r>
      <w:r>
        <w:t>.</w:t>
      </w:r>
    </w:p>
    <w:p w14:paraId="020A3AEF" w14:textId="77777777" w:rsidR="00A11186" w:rsidRDefault="00A11186" w:rsidP="00406661"/>
    <w:p w14:paraId="7E5801A1" w14:textId="1975179D" w:rsidR="00F83BF5" w:rsidRDefault="000676BD" w:rsidP="000676BD">
      <w:pPr>
        <w:pStyle w:val="Howitworks"/>
      </w:pPr>
      <w:r>
        <w:t>Iterative Statements</w:t>
      </w:r>
    </w:p>
    <w:p w14:paraId="3C17B462" w14:textId="77777777" w:rsidR="005C3096" w:rsidRDefault="005C3096" w:rsidP="005C3096"/>
    <w:p w14:paraId="114376E0" w14:textId="77777777" w:rsidR="000676BD" w:rsidRDefault="003250B8" w:rsidP="000E4144">
      <w:pPr>
        <w:pStyle w:val="Heading30"/>
      </w:pPr>
      <w:r>
        <w:t>1.While:</w:t>
      </w:r>
    </w:p>
    <w:p w14:paraId="40A545CC" w14:textId="77777777" w:rsidR="003250B8" w:rsidRDefault="003250B8" w:rsidP="003250B8">
      <w:pPr>
        <w:pStyle w:val="Output"/>
      </w:pPr>
      <w:r>
        <w:t>while(boolean){</w:t>
      </w:r>
    </w:p>
    <w:p w14:paraId="1F73759C" w14:textId="77777777" w:rsidR="003250B8" w:rsidRDefault="003250B8" w:rsidP="003250B8">
      <w:pPr>
        <w:pStyle w:val="Output"/>
      </w:pPr>
      <w:r>
        <w:t>//statements…</w:t>
      </w:r>
    </w:p>
    <w:p w14:paraId="2B7394A0" w14:textId="77777777" w:rsidR="003250B8" w:rsidRDefault="003250B8" w:rsidP="003250B8">
      <w:pPr>
        <w:pStyle w:val="Output"/>
      </w:pPr>
      <w:r>
        <w:t>}</w:t>
      </w:r>
    </w:p>
    <w:p w14:paraId="0C198563" w14:textId="77777777" w:rsidR="00F83BF5" w:rsidRDefault="003250B8" w:rsidP="006F728B">
      <w:pPr>
        <w:pStyle w:val="ListParagraph"/>
        <w:numPr>
          <w:ilvl w:val="0"/>
          <w:numId w:val="13"/>
        </w:numPr>
        <w:spacing w:line="240" w:lineRule="auto"/>
      </w:pPr>
      <w:r>
        <w:t>The argument in the while Statement Should be Boolean, otherwise we will get C.E</w:t>
      </w:r>
    </w:p>
    <w:p w14:paraId="4A1ED07A" w14:textId="77777777" w:rsidR="005C2EC5" w:rsidRDefault="005C2EC5" w:rsidP="005C3096">
      <w:pPr>
        <w:pStyle w:val="ListParagraph"/>
        <w:spacing w:line="240" w:lineRule="auto"/>
      </w:pPr>
    </w:p>
    <w:p w14:paraId="1B30A3ED" w14:textId="77777777" w:rsidR="005C2EC5" w:rsidRDefault="005C2EC5" w:rsidP="006F728B">
      <w:pPr>
        <w:pStyle w:val="ListParagraph"/>
        <w:numPr>
          <w:ilvl w:val="0"/>
          <w:numId w:val="13"/>
        </w:numPr>
      </w:pPr>
      <w:r w:rsidRPr="00645EB2">
        <w:rPr>
          <w:b/>
        </w:rPr>
        <w:t xml:space="preserve">curly braces are </w:t>
      </w:r>
      <w:r w:rsidR="002A0233" w:rsidRPr="00645EB2">
        <w:rPr>
          <w:b/>
        </w:rPr>
        <w:t>optional</w:t>
      </w:r>
      <w:r w:rsidR="002A0233" w:rsidRPr="00A92F48">
        <w:t>. Without</w:t>
      </w:r>
      <w:r w:rsidRPr="00A92F48">
        <w:t xml:space="preserve"> curly braces we are allowed to take 1 statement under ‘</w:t>
      </w:r>
      <w:r>
        <w:t>while’</w:t>
      </w:r>
      <w:r w:rsidRPr="00A92F48">
        <w:t>, that statement never be</w:t>
      </w:r>
      <w:r>
        <w:t xml:space="preserve"> </w:t>
      </w:r>
      <w:r w:rsidRPr="00A92F48">
        <w:t xml:space="preserve">declarative statement </w:t>
      </w:r>
      <w:r w:rsidR="00555C8B" w:rsidRPr="00A92F48">
        <w:t>otherwise</w:t>
      </w:r>
      <w:r w:rsidRPr="00A92F48">
        <w:t xml:space="preserve"> compile time error</w:t>
      </w:r>
      <w:r>
        <w:t>.</w:t>
      </w:r>
    </w:p>
    <w:p w14:paraId="340D7924" w14:textId="77777777" w:rsidR="005C2EC5" w:rsidRDefault="005C2EC5" w:rsidP="005C3096">
      <w:pPr>
        <w:pStyle w:val="ListParagraph"/>
        <w:spacing w:line="240" w:lineRule="auto"/>
      </w:pPr>
    </w:p>
    <w:p w14:paraId="03ED1CD8" w14:textId="77777777" w:rsidR="005C2EC5" w:rsidRDefault="005C2EC5" w:rsidP="006F728B">
      <w:pPr>
        <w:pStyle w:val="ListParagraph"/>
        <w:numPr>
          <w:ilvl w:val="0"/>
          <w:numId w:val="13"/>
        </w:numPr>
        <w:spacing w:line="240" w:lineRule="auto"/>
      </w:pPr>
      <w:r>
        <w:t xml:space="preserve">If we wrote </w:t>
      </w:r>
      <w:r w:rsidRPr="005C2EC5">
        <w:rPr>
          <w:b/>
        </w:rPr>
        <w:t>boolean argument as Constant value</w:t>
      </w:r>
      <w:r>
        <w:t xml:space="preserve">, it </w:t>
      </w:r>
      <w:r w:rsidR="00555C8B">
        <w:t>leads</w:t>
      </w:r>
      <w:r>
        <w:t xml:space="preserve"> to </w:t>
      </w:r>
      <w:r w:rsidRPr="005C2EC5">
        <w:rPr>
          <w:b/>
          <w:color w:val="FF0000"/>
        </w:rPr>
        <w:t>“UnReachable Statement”</w:t>
      </w:r>
    </w:p>
    <w:tbl>
      <w:tblPr>
        <w:tblStyle w:val="TableGrid"/>
        <w:tblpPr w:leftFromText="180" w:rightFromText="180" w:vertAnchor="text" w:horzAnchor="margin" w:tblpXSpec="center" w:tblpY="66"/>
        <w:tblW w:w="8861" w:type="dxa"/>
        <w:shd w:val="clear" w:color="auto" w:fill="F2F2F2" w:themeFill="background1" w:themeFillShade="F2"/>
        <w:tblLook w:val="04A0" w:firstRow="1" w:lastRow="0" w:firstColumn="1" w:lastColumn="0" w:noHBand="0" w:noVBand="1"/>
      </w:tblPr>
      <w:tblGrid>
        <w:gridCol w:w="4897"/>
        <w:gridCol w:w="3964"/>
      </w:tblGrid>
      <w:tr w:rsidR="00F36D30" w:rsidRPr="00F36D30" w14:paraId="6771D05B" w14:textId="77777777" w:rsidTr="00C81448">
        <w:trPr>
          <w:trHeight w:val="1112"/>
        </w:trPr>
        <w:tc>
          <w:tcPr>
            <w:tcW w:w="4897" w:type="dxa"/>
            <w:shd w:val="clear" w:color="auto" w:fill="F2F2F2" w:themeFill="background1" w:themeFillShade="F2"/>
          </w:tcPr>
          <w:p w14:paraId="3A7837E0" w14:textId="77777777" w:rsidR="00F36D30" w:rsidRPr="00F36D30" w:rsidRDefault="00F36D30" w:rsidP="00F36D30">
            <w:pPr>
              <w:autoSpaceDE w:val="0"/>
              <w:autoSpaceDN w:val="0"/>
              <w:adjustRightInd w:val="0"/>
              <w:rPr>
                <w:rFonts w:ascii="Consolas" w:hAnsi="Consolas" w:cs="Consolas"/>
                <w:b/>
                <w:color w:val="4C483D" w:themeColor="text2"/>
                <w:sz w:val="16"/>
              </w:rPr>
            </w:pPr>
            <w:r w:rsidRPr="00F36D30">
              <w:rPr>
                <w:rFonts w:ascii="Consolas" w:hAnsi="Consolas" w:cs="Consolas"/>
                <w:b/>
                <w:bCs/>
                <w:color w:val="7F0055"/>
                <w:sz w:val="16"/>
              </w:rPr>
              <w:t>while</w:t>
            </w:r>
            <w:r w:rsidRPr="00F36D30">
              <w:rPr>
                <w:rFonts w:ascii="Consolas" w:hAnsi="Consolas" w:cs="Consolas"/>
                <w:b/>
                <w:color w:val="000000"/>
                <w:sz w:val="16"/>
              </w:rPr>
              <w:t xml:space="preserve"> (</w:t>
            </w:r>
            <w:r w:rsidRPr="00F36D30">
              <w:rPr>
                <w:rFonts w:ascii="Consolas" w:hAnsi="Consolas" w:cs="Consolas"/>
                <w:b/>
                <w:bCs/>
                <w:color w:val="7F0055"/>
                <w:sz w:val="16"/>
              </w:rPr>
              <w:t>true</w:t>
            </w:r>
            <w:r w:rsidRPr="00F36D30">
              <w:rPr>
                <w:rFonts w:ascii="Consolas" w:hAnsi="Consolas" w:cs="Consolas"/>
                <w:b/>
                <w:color w:val="000000"/>
                <w:sz w:val="16"/>
              </w:rPr>
              <w:t>) {</w:t>
            </w:r>
          </w:p>
          <w:p w14:paraId="31046910" w14:textId="77777777" w:rsidR="00F36D30" w:rsidRPr="00F36D30" w:rsidRDefault="00F36D30" w:rsidP="00F36D30">
            <w:pPr>
              <w:autoSpaceDE w:val="0"/>
              <w:autoSpaceDN w:val="0"/>
              <w:adjustRightInd w:val="0"/>
              <w:rPr>
                <w:rFonts w:ascii="Consolas" w:hAnsi="Consolas" w:cs="Consolas"/>
                <w:b/>
                <w:color w:val="4C483D" w:themeColor="text2"/>
                <w:sz w:val="16"/>
              </w:rPr>
            </w:pPr>
            <w:r w:rsidRPr="00F36D30">
              <w:rPr>
                <w:rFonts w:ascii="Consolas" w:hAnsi="Consolas" w:cs="Consolas"/>
                <w:b/>
                <w:color w:val="000000"/>
                <w:sz w:val="16"/>
              </w:rPr>
              <w:t xml:space="preserve">  </w:t>
            </w:r>
            <w:r>
              <w:rPr>
                <w:rFonts w:ascii="Consolas" w:hAnsi="Consolas" w:cs="Consolas"/>
                <w:b/>
                <w:color w:val="000000"/>
                <w:sz w:val="16"/>
              </w:rPr>
              <w:t xml:space="preserve">  </w:t>
            </w:r>
            <w:r w:rsidRPr="00F36D30">
              <w:rPr>
                <w:rFonts w:ascii="Consolas" w:hAnsi="Consolas" w:cs="Consolas"/>
                <w:b/>
                <w:color w:val="000000"/>
                <w:sz w:val="16"/>
                <w:highlight w:val="lightGray"/>
              </w:rPr>
              <w:t>System</w:t>
            </w:r>
            <w:r w:rsidRPr="00F36D30">
              <w:rPr>
                <w:rFonts w:ascii="Consolas" w:hAnsi="Consolas" w:cs="Consolas"/>
                <w:b/>
                <w:color w:val="000000"/>
                <w:sz w:val="16"/>
              </w:rPr>
              <w:t>.</w:t>
            </w:r>
            <w:r w:rsidRPr="00F36D30">
              <w:rPr>
                <w:rFonts w:ascii="Consolas" w:hAnsi="Consolas" w:cs="Consolas"/>
                <w:b/>
                <w:bCs/>
                <w:i/>
                <w:iCs/>
                <w:color w:val="0000C0"/>
                <w:sz w:val="16"/>
              </w:rPr>
              <w:t>out</w:t>
            </w:r>
            <w:r w:rsidRPr="00F36D30">
              <w:rPr>
                <w:rFonts w:ascii="Consolas" w:hAnsi="Consolas" w:cs="Consolas"/>
                <w:b/>
                <w:color w:val="000000"/>
                <w:sz w:val="16"/>
              </w:rPr>
              <w:t>.println(</w:t>
            </w:r>
            <w:r w:rsidRPr="00F36D30">
              <w:rPr>
                <w:rFonts w:ascii="Consolas" w:hAnsi="Consolas" w:cs="Consolas"/>
                <w:b/>
                <w:color w:val="2A00FF"/>
                <w:sz w:val="16"/>
              </w:rPr>
              <w:t>"hi"</w:t>
            </w:r>
            <w:r w:rsidRPr="00F36D30">
              <w:rPr>
                <w:rFonts w:ascii="Consolas" w:hAnsi="Consolas" w:cs="Consolas"/>
                <w:b/>
                <w:color w:val="000000"/>
                <w:sz w:val="16"/>
              </w:rPr>
              <w:t>);</w:t>
            </w:r>
          </w:p>
          <w:p w14:paraId="113F58BE" w14:textId="77777777" w:rsidR="00F36D30" w:rsidRPr="00F36D30" w:rsidRDefault="00F36D30" w:rsidP="00F36D30">
            <w:pPr>
              <w:autoSpaceDE w:val="0"/>
              <w:autoSpaceDN w:val="0"/>
              <w:adjustRightInd w:val="0"/>
              <w:rPr>
                <w:rFonts w:ascii="Consolas" w:hAnsi="Consolas" w:cs="Consolas"/>
                <w:b/>
                <w:color w:val="4C483D" w:themeColor="text2"/>
                <w:sz w:val="16"/>
              </w:rPr>
            </w:pPr>
            <w:r w:rsidRPr="00F36D30">
              <w:rPr>
                <w:rFonts w:ascii="Consolas" w:hAnsi="Consolas" w:cs="Consolas"/>
                <w:b/>
                <w:color w:val="000000"/>
                <w:sz w:val="16"/>
              </w:rPr>
              <w:t>}</w:t>
            </w:r>
          </w:p>
          <w:p w14:paraId="463C20E7" w14:textId="77777777" w:rsidR="00F36D30" w:rsidRDefault="00F36D30" w:rsidP="00F36D30">
            <w:pPr>
              <w:rPr>
                <w:rFonts w:ascii="Consolas" w:hAnsi="Consolas" w:cs="Consolas"/>
                <w:b/>
                <w:color w:val="000000"/>
                <w:sz w:val="16"/>
              </w:rPr>
            </w:pPr>
            <w:r w:rsidRPr="00F36D30">
              <w:rPr>
                <w:rFonts w:ascii="Consolas" w:hAnsi="Consolas" w:cs="Consolas"/>
                <w:b/>
                <w:color w:val="000000"/>
                <w:sz w:val="16"/>
                <w:highlight w:val="lightGray"/>
              </w:rPr>
              <w:t>System</w:t>
            </w:r>
            <w:r w:rsidRPr="00F36D30">
              <w:rPr>
                <w:rFonts w:ascii="Consolas" w:hAnsi="Consolas" w:cs="Consolas"/>
                <w:b/>
                <w:color w:val="000000"/>
                <w:sz w:val="16"/>
              </w:rPr>
              <w:t>.</w:t>
            </w:r>
            <w:r w:rsidRPr="00F36D30">
              <w:rPr>
                <w:rFonts w:ascii="Consolas" w:hAnsi="Consolas" w:cs="Consolas"/>
                <w:b/>
                <w:bCs/>
                <w:i/>
                <w:iCs/>
                <w:color w:val="0000C0"/>
                <w:sz w:val="16"/>
              </w:rPr>
              <w:t>out</w:t>
            </w:r>
            <w:r w:rsidRPr="00F36D30">
              <w:rPr>
                <w:rFonts w:ascii="Consolas" w:hAnsi="Consolas" w:cs="Consolas"/>
                <w:b/>
                <w:color w:val="000000"/>
                <w:sz w:val="16"/>
              </w:rPr>
              <w:t>.println(</w:t>
            </w:r>
            <w:r w:rsidRPr="00F36D30">
              <w:rPr>
                <w:rFonts w:ascii="Consolas" w:hAnsi="Consolas" w:cs="Consolas"/>
                <w:b/>
                <w:color w:val="2A00FF"/>
                <w:sz w:val="16"/>
              </w:rPr>
              <w:t>"Hello"</w:t>
            </w:r>
            <w:r w:rsidRPr="00F36D30">
              <w:rPr>
                <w:rFonts w:ascii="Consolas" w:hAnsi="Consolas" w:cs="Consolas"/>
                <w:b/>
                <w:color w:val="000000"/>
                <w:sz w:val="16"/>
              </w:rPr>
              <w:t>);</w:t>
            </w:r>
          </w:p>
          <w:p w14:paraId="0BC71A62" w14:textId="77777777" w:rsidR="00F36D30" w:rsidRPr="00C81448" w:rsidRDefault="00F36D30" w:rsidP="00F36D30">
            <w:pPr>
              <w:rPr>
                <w:rFonts w:ascii="Consolas" w:hAnsi="Consolas"/>
                <w:b/>
                <w:color w:val="FF0000"/>
                <w:sz w:val="16"/>
              </w:rPr>
            </w:pPr>
            <w:r w:rsidRPr="00C81448">
              <w:rPr>
                <w:rFonts w:ascii="Consolas" w:hAnsi="Consolas"/>
                <w:b/>
                <w:color w:val="FF0000"/>
                <w:sz w:val="16"/>
              </w:rPr>
              <w:t>Test.java:12: error: unreachable statement                System.out.println("Hello");</w:t>
            </w:r>
          </w:p>
          <w:p w14:paraId="704BDA9F" w14:textId="77777777" w:rsidR="00F36D30" w:rsidRPr="00F36D30" w:rsidRDefault="00F36D30" w:rsidP="00F36D30">
            <w:pPr>
              <w:rPr>
                <w:b/>
                <w:sz w:val="16"/>
              </w:rPr>
            </w:pPr>
            <w:r w:rsidRPr="00C81448">
              <w:rPr>
                <w:rFonts w:ascii="Consolas" w:hAnsi="Consolas"/>
                <w:b/>
                <w:color w:val="FF0000"/>
                <w:sz w:val="16"/>
              </w:rPr>
              <w:t xml:space="preserve">                ^</w:t>
            </w:r>
          </w:p>
        </w:tc>
        <w:tc>
          <w:tcPr>
            <w:tcW w:w="3964" w:type="dxa"/>
            <w:shd w:val="clear" w:color="auto" w:fill="F2F2F2" w:themeFill="background1" w:themeFillShade="F2"/>
          </w:tcPr>
          <w:p w14:paraId="290EE85E" w14:textId="77777777" w:rsidR="00F36D30" w:rsidRPr="00F36D30" w:rsidRDefault="00F36D30" w:rsidP="00F36D30">
            <w:pPr>
              <w:autoSpaceDE w:val="0"/>
              <w:autoSpaceDN w:val="0"/>
              <w:adjustRightInd w:val="0"/>
              <w:rPr>
                <w:rFonts w:ascii="Consolas" w:hAnsi="Consolas" w:cs="Consolas"/>
                <w:b/>
                <w:color w:val="4C483D" w:themeColor="text2"/>
                <w:sz w:val="16"/>
              </w:rPr>
            </w:pPr>
            <w:r w:rsidRPr="00F36D30">
              <w:rPr>
                <w:rFonts w:ascii="Consolas" w:hAnsi="Consolas" w:cs="Consolas"/>
                <w:b/>
                <w:bCs/>
                <w:color w:val="7F0055"/>
                <w:sz w:val="16"/>
              </w:rPr>
              <w:t>while</w:t>
            </w:r>
            <w:r w:rsidRPr="00F36D30">
              <w:rPr>
                <w:rFonts w:ascii="Consolas" w:hAnsi="Consolas" w:cs="Consolas"/>
                <w:b/>
                <w:color w:val="000000"/>
                <w:sz w:val="16"/>
              </w:rPr>
              <w:t xml:space="preserve"> (</w:t>
            </w:r>
            <w:r w:rsidRPr="00F36D30">
              <w:rPr>
                <w:rFonts w:ascii="Consolas" w:hAnsi="Consolas" w:cs="Consolas"/>
                <w:b/>
                <w:bCs/>
                <w:color w:val="7F0055"/>
                <w:sz w:val="16"/>
              </w:rPr>
              <w:t>false</w:t>
            </w:r>
            <w:r w:rsidRPr="00F36D30">
              <w:rPr>
                <w:rFonts w:ascii="Consolas" w:hAnsi="Consolas" w:cs="Consolas"/>
                <w:b/>
                <w:color w:val="000000"/>
                <w:sz w:val="16"/>
              </w:rPr>
              <w:t>) {</w:t>
            </w:r>
          </w:p>
          <w:p w14:paraId="3BF5397D" w14:textId="77777777" w:rsidR="00F36D30" w:rsidRPr="00F36D30" w:rsidRDefault="00F36D30" w:rsidP="00F36D30">
            <w:pPr>
              <w:autoSpaceDE w:val="0"/>
              <w:autoSpaceDN w:val="0"/>
              <w:adjustRightInd w:val="0"/>
              <w:rPr>
                <w:rFonts w:ascii="Consolas" w:hAnsi="Consolas" w:cs="Consolas"/>
                <w:b/>
                <w:color w:val="4C483D" w:themeColor="text2"/>
                <w:sz w:val="16"/>
              </w:rPr>
            </w:pPr>
            <w:r w:rsidRPr="00F36D30">
              <w:rPr>
                <w:rFonts w:ascii="Consolas" w:hAnsi="Consolas" w:cs="Consolas"/>
                <w:b/>
                <w:color w:val="000000"/>
                <w:sz w:val="16"/>
              </w:rPr>
              <w:t xml:space="preserve">  </w:t>
            </w:r>
            <w:r>
              <w:rPr>
                <w:rFonts w:ascii="Consolas" w:hAnsi="Consolas" w:cs="Consolas"/>
                <w:b/>
                <w:color w:val="000000"/>
                <w:sz w:val="16"/>
              </w:rPr>
              <w:t xml:space="preserve">  </w:t>
            </w:r>
            <w:r w:rsidRPr="00F36D30">
              <w:rPr>
                <w:rFonts w:ascii="Consolas" w:hAnsi="Consolas" w:cs="Consolas"/>
                <w:b/>
                <w:color w:val="000000"/>
                <w:sz w:val="16"/>
              </w:rPr>
              <w:t>System.</w:t>
            </w:r>
            <w:r w:rsidRPr="00F36D30">
              <w:rPr>
                <w:rFonts w:ascii="Consolas" w:hAnsi="Consolas" w:cs="Consolas"/>
                <w:b/>
                <w:bCs/>
                <w:i/>
                <w:iCs/>
                <w:color w:val="0000C0"/>
                <w:sz w:val="16"/>
              </w:rPr>
              <w:t>out</w:t>
            </w:r>
            <w:r w:rsidRPr="00F36D30">
              <w:rPr>
                <w:rFonts w:ascii="Consolas" w:hAnsi="Consolas" w:cs="Consolas"/>
                <w:b/>
                <w:color w:val="000000"/>
                <w:sz w:val="16"/>
              </w:rPr>
              <w:t>.println(</w:t>
            </w:r>
            <w:r w:rsidRPr="00F36D30">
              <w:rPr>
                <w:rFonts w:ascii="Consolas" w:hAnsi="Consolas" w:cs="Consolas"/>
                <w:b/>
                <w:color w:val="2A00FF"/>
                <w:sz w:val="16"/>
              </w:rPr>
              <w:t>"hi"</w:t>
            </w:r>
            <w:r w:rsidRPr="00F36D30">
              <w:rPr>
                <w:rFonts w:ascii="Consolas" w:hAnsi="Consolas" w:cs="Consolas"/>
                <w:b/>
                <w:color w:val="000000"/>
                <w:sz w:val="16"/>
              </w:rPr>
              <w:t>);</w:t>
            </w:r>
          </w:p>
          <w:p w14:paraId="49AB33FF" w14:textId="77777777" w:rsidR="00F36D30" w:rsidRPr="00F36D30" w:rsidRDefault="00F36D30" w:rsidP="00F36D30">
            <w:pPr>
              <w:autoSpaceDE w:val="0"/>
              <w:autoSpaceDN w:val="0"/>
              <w:adjustRightInd w:val="0"/>
              <w:rPr>
                <w:rFonts w:ascii="Consolas" w:hAnsi="Consolas" w:cs="Consolas"/>
                <w:b/>
                <w:color w:val="4C483D" w:themeColor="text2"/>
                <w:sz w:val="16"/>
              </w:rPr>
            </w:pPr>
            <w:r w:rsidRPr="00F36D30">
              <w:rPr>
                <w:rFonts w:ascii="Consolas" w:hAnsi="Consolas" w:cs="Consolas"/>
                <w:b/>
                <w:color w:val="000000"/>
                <w:sz w:val="16"/>
              </w:rPr>
              <w:t>}</w:t>
            </w:r>
          </w:p>
          <w:p w14:paraId="47F69155" w14:textId="77777777" w:rsidR="00F36D30" w:rsidRDefault="00F36D30" w:rsidP="00F36D30">
            <w:pPr>
              <w:rPr>
                <w:rFonts w:ascii="Consolas" w:hAnsi="Consolas" w:cs="Consolas"/>
                <w:b/>
                <w:color w:val="000000"/>
                <w:sz w:val="16"/>
              </w:rPr>
            </w:pPr>
            <w:r w:rsidRPr="00F36D30">
              <w:rPr>
                <w:rFonts w:ascii="Consolas" w:hAnsi="Consolas" w:cs="Consolas"/>
                <w:b/>
                <w:color w:val="000000"/>
                <w:sz w:val="16"/>
              </w:rPr>
              <w:t>System.</w:t>
            </w:r>
            <w:r w:rsidRPr="00F36D30">
              <w:rPr>
                <w:rFonts w:ascii="Consolas" w:hAnsi="Consolas" w:cs="Consolas"/>
                <w:b/>
                <w:bCs/>
                <w:i/>
                <w:iCs/>
                <w:color w:val="0000C0"/>
                <w:sz w:val="16"/>
              </w:rPr>
              <w:t>out</w:t>
            </w:r>
            <w:r w:rsidRPr="00F36D30">
              <w:rPr>
                <w:rFonts w:ascii="Consolas" w:hAnsi="Consolas" w:cs="Consolas"/>
                <w:b/>
                <w:color w:val="000000"/>
                <w:sz w:val="16"/>
              </w:rPr>
              <w:t>.println(</w:t>
            </w:r>
            <w:r w:rsidRPr="00F36D30">
              <w:rPr>
                <w:rFonts w:ascii="Consolas" w:hAnsi="Consolas" w:cs="Consolas"/>
                <w:b/>
                <w:color w:val="2A00FF"/>
                <w:sz w:val="16"/>
              </w:rPr>
              <w:t>"Hello"</w:t>
            </w:r>
            <w:r w:rsidRPr="00F36D30">
              <w:rPr>
                <w:rFonts w:ascii="Consolas" w:hAnsi="Consolas" w:cs="Consolas"/>
                <w:b/>
                <w:color w:val="000000"/>
                <w:sz w:val="16"/>
              </w:rPr>
              <w:t>);</w:t>
            </w:r>
          </w:p>
          <w:p w14:paraId="59323F98" w14:textId="77777777" w:rsidR="00F36D30" w:rsidRPr="00C81448" w:rsidRDefault="00F36D30" w:rsidP="00F36D30">
            <w:pPr>
              <w:rPr>
                <w:rFonts w:ascii="Consolas" w:hAnsi="Consolas"/>
                <w:b/>
                <w:color w:val="FF0000"/>
                <w:sz w:val="16"/>
              </w:rPr>
            </w:pPr>
            <w:r w:rsidRPr="00C81448">
              <w:rPr>
                <w:rFonts w:ascii="Consolas" w:hAnsi="Consolas"/>
                <w:b/>
                <w:color w:val="FF0000"/>
                <w:sz w:val="16"/>
              </w:rPr>
              <w:t>Test.java:4: error: unreachable tatement                System.out.println("hi");</w:t>
            </w:r>
          </w:p>
          <w:p w14:paraId="77BEA2A0" w14:textId="77777777" w:rsidR="00F36D30" w:rsidRPr="00F36D30" w:rsidRDefault="00F36D30" w:rsidP="00F36D30">
            <w:pPr>
              <w:rPr>
                <w:b/>
                <w:sz w:val="16"/>
              </w:rPr>
            </w:pPr>
            <w:r w:rsidRPr="00C81448">
              <w:rPr>
                <w:rFonts w:ascii="Consolas" w:hAnsi="Consolas"/>
                <w:b/>
                <w:color w:val="FF0000"/>
                <w:sz w:val="16"/>
              </w:rPr>
              <w:t xml:space="preserve">                ^</w:t>
            </w:r>
          </w:p>
        </w:tc>
      </w:tr>
    </w:tbl>
    <w:p w14:paraId="1CF8D056" w14:textId="77777777" w:rsidR="00A11186" w:rsidRDefault="00A11186" w:rsidP="004B3578">
      <w:pPr>
        <w:pStyle w:val="ListParagraph"/>
        <w:spacing w:line="240" w:lineRule="auto"/>
      </w:pPr>
    </w:p>
    <w:p w14:paraId="1799C214" w14:textId="5D839BB1" w:rsidR="00F36D30" w:rsidRPr="00652288" w:rsidRDefault="00F36D30" w:rsidP="006F728B">
      <w:pPr>
        <w:pStyle w:val="ListParagraph"/>
        <w:numPr>
          <w:ilvl w:val="0"/>
          <w:numId w:val="13"/>
        </w:numPr>
        <w:spacing w:line="240" w:lineRule="auto"/>
      </w:pPr>
      <w:r>
        <w:t>If we wrote</w:t>
      </w:r>
      <w:r w:rsidR="002A0233">
        <w:t xml:space="preserve"> constant expression which is never change, it </w:t>
      </w:r>
      <w:r w:rsidR="008068AB">
        <w:t>leads</w:t>
      </w:r>
      <w:r w:rsidR="002A0233">
        <w:t xml:space="preserve"> to </w:t>
      </w:r>
      <w:r w:rsidR="002A0233" w:rsidRPr="007A3629">
        <w:rPr>
          <w:b/>
        </w:rPr>
        <w:t>infinite loop</w:t>
      </w:r>
      <w:r w:rsidR="002A0233">
        <w:t xml:space="preserve">. If </w:t>
      </w:r>
      <w:r>
        <w:rPr>
          <w:b/>
        </w:rPr>
        <w:t>any</w:t>
      </w:r>
      <w:r w:rsidRPr="005C2EC5">
        <w:rPr>
          <w:b/>
        </w:rPr>
        <w:t xml:space="preserve"> </w:t>
      </w:r>
      <w:r w:rsidR="00A44C26">
        <w:rPr>
          <w:b/>
        </w:rPr>
        <w:t xml:space="preserve">final </w:t>
      </w:r>
      <w:r w:rsidRPr="005C2EC5">
        <w:rPr>
          <w:b/>
        </w:rPr>
        <w:t xml:space="preserve">Constant </w:t>
      </w:r>
      <w:r>
        <w:rPr>
          <w:b/>
        </w:rPr>
        <w:t>expression</w:t>
      </w:r>
      <w:r>
        <w:t xml:space="preserve">, </w:t>
      </w:r>
      <w:r w:rsidR="002A0233">
        <w:t xml:space="preserve">then </w:t>
      </w:r>
      <w:r w:rsidR="00A44C26">
        <w:t xml:space="preserve">the next statement after while will be </w:t>
      </w:r>
      <w:r w:rsidRPr="005C2EC5">
        <w:rPr>
          <w:b/>
          <w:color w:val="FF0000"/>
        </w:rPr>
        <w:t>“UnReachable Statement”</w:t>
      </w:r>
    </w:p>
    <w:tbl>
      <w:tblPr>
        <w:tblStyle w:val="TableGrid"/>
        <w:tblpPr w:leftFromText="180" w:rightFromText="180" w:vertAnchor="text" w:horzAnchor="margin" w:tblpXSpec="center" w:tblpY="66"/>
        <w:tblW w:w="0" w:type="auto"/>
        <w:shd w:val="clear" w:color="auto" w:fill="F2F2F2" w:themeFill="background1" w:themeFillShade="F2"/>
        <w:tblLook w:val="04A0" w:firstRow="1" w:lastRow="0" w:firstColumn="1" w:lastColumn="0" w:noHBand="0" w:noVBand="1"/>
      </w:tblPr>
      <w:tblGrid>
        <w:gridCol w:w="4469"/>
        <w:gridCol w:w="3618"/>
      </w:tblGrid>
      <w:tr w:rsidR="00652288" w:rsidRPr="00F36D30" w14:paraId="11F86237" w14:textId="77777777" w:rsidTr="00042825">
        <w:trPr>
          <w:trHeight w:val="1426"/>
        </w:trPr>
        <w:tc>
          <w:tcPr>
            <w:tcW w:w="4469" w:type="dxa"/>
            <w:shd w:val="clear" w:color="auto" w:fill="F2F2F2" w:themeFill="background1" w:themeFillShade="F2"/>
          </w:tcPr>
          <w:p w14:paraId="00B737D6" w14:textId="77777777" w:rsidR="00652288" w:rsidRPr="00233EAD" w:rsidRDefault="00652288" w:rsidP="003E7823">
            <w:pPr>
              <w:autoSpaceDE w:val="0"/>
              <w:autoSpaceDN w:val="0"/>
              <w:adjustRightInd w:val="0"/>
              <w:rPr>
                <w:rFonts w:ascii="Consolas" w:hAnsi="Consolas" w:cs="Consolas"/>
                <w:b/>
                <w:color w:val="4C483D" w:themeColor="text2"/>
                <w:sz w:val="16"/>
              </w:rPr>
            </w:pPr>
            <w:r w:rsidRPr="00233EAD">
              <w:rPr>
                <w:rFonts w:ascii="Consolas" w:hAnsi="Consolas" w:cs="Consolas"/>
                <w:b/>
                <w:bCs/>
                <w:color w:val="7F0055"/>
                <w:sz w:val="16"/>
              </w:rPr>
              <w:t>int</w:t>
            </w:r>
            <w:r w:rsidRPr="00233EAD">
              <w:rPr>
                <w:rFonts w:ascii="Consolas" w:hAnsi="Consolas" w:cs="Consolas"/>
                <w:b/>
                <w:color w:val="000000"/>
                <w:sz w:val="16"/>
              </w:rPr>
              <w:t xml:space="preserve"> </w:t>
            </w:r>
            <w:r w:rsidRPr="00233EAD">
              <w:rPr>
                <w:rFonts w:ascii="Consolas" w:hAnsi="Consolas" w:cs="Consolas"/>
                <w:b/>
                <w:color w:val="6A3E3E"/>
                <w:sz w:val="16"/>
              </w:rPr>
              <w:t>a</w:t>
            </w:r>
            <w:r w:rsidRPr="00233EAD">
              <w:rPr>
                <w:rFonts w:ascii="Consolas" w:hAnsi="Consolas" w:cs="Consolas"/>
                <w:b/>
                <w:color w:val="000000"/>
                <w:sz w:val="16"/>
              </w:rPr>
              <w:t xml:space="preserve"> = 10;</w:t>
            </w:r>
          </w:p>
          <w:p w14:paraId="0FE5B38F" w14:textId="77777777" w:rsidR="00652288" w:rsidRPr="00233EAD" w:rsidRDefault="00652288" w:rsidP="003E7823">
            <w:pPr>
              <w:autoSpaceDE w:val="0"/>
              <w:autoSpaceDN w:val="0"/>
              <w:adjustRightInd w:val="0"/>
              <w:rPr>
                <w:rFonts w:ascii="Consolas" w:hAnsi="Consolas" w:cs="Consolas"/>
                <w:b/>
                <w:color w:val="4C483D" w:themeColor="text2"/>
                <w:sz w:val="16"/>
              </w:rPr>
            </w:pPr>
            <w:r w:rsidRPr="00233EAD">
              <w:rPr>
                <w:rFonts w:ascii="Consolas" w:hAnsi="Consolas" w:cs="Consolas"/>
                <w:b/>
                <w:bCs/>
                <w:color w:val="7F0055"/>
                <w:sz w:val="16"/>
              </w:rPr>
              <w:t>int</w:t>
            </w:r>
            <w:r w:rsidRPr="00233EAD">
              <w:rPr>
                <w:rFonts w:ascii="Consolas" w:hAnsi="Consolas" w:cs="Consolas"/>
                <w:b/>
                <w:color w:val="000000"/>
                <w:sz w:val="16"/>
              </w:rPr>
              <w:t xml:space="preserve"> </w:t>
            </w:r>
            <w:r w:rsidRPr="00233EAD">
              <w:rPr>
                <w:rFonts w:ascii="Consolas" w:hAnsi="Consolas" w:cs="Consolas"/>
                <w:b/>
                <w:color w:val="6A3E3E"/>
                <w:sz w:val="16"/>
              </w:rPr>
              <w:t>b</w:t>
            </w:r>
            <w:r w:rsidRPr="00233EAD">
              <w:rPr>
                <w:rFonts w:ascii="Consolas" w:hAnsi="Consolas" w:cs="Consolas"/>
                <w:b/>
                <w:color w:val="000000"/>
                <w:sz w:val="16"/>
              </w:rPr>
              <w:t xml:space="preserve"> = 20;</w:t>
            </w:r>
          </w:p>
          <w:p w14:paraId="7A262BDF" w14:textId="77777777" w:rsidR="00652288" w:rsidRPr="00233EAD" w:rsidRDefault="00652288" w:rsidP="003E7823">
            <w:pPr>
              <w:autoSpaceDE w:val="0"/>
              <w:autoSpaceDN w:val="0"/>
              <w:adjustRightInd w:val="0"/>
              <w:rPr>
                <w:rFonts w:ascii="Consolas" w:hAnsi="Consolas" w:cs="Consolas"/>
                <w:b/>
                <w:color w:val="4C483D" w:themeColor="text2"/>
                <w:sz w:val="16"/>
              </w:rPr>
            </w:pPr>
            <w:r w:rsidRPr="00233EAD">
              <w:rPr>
                <w:rFonts w:ascii="Consolas" w:hAnsi="Consolas" w:cs="Consolas"/>
                <w:b/>
                <w:bCs/>
                <w:color w:val="7F0055"/>
                <w:sz w:val="16"/>
              </w:rPr>
              <w:t>while</w:t>
            </w:r>
            <w:r w:rsidRPr="00233EAD">
              <w:rPr>
                <w:rFonts w:ascii="Consolas" w:hAnsi="Consolas" w:cs="Consolas"/>
                <w:b/>
                <w:color w:val="000000"/>
                <w:sz w:val="16"/>
              </w:rPr>
              <w:t>(</w:t>
            </w:r>
            <w:r w:rsidRPr="00233EAD">
              <w:rPr>
                <w:rFonts w:ascii="Consolas" w:hAnsi="Consolas" w:cs="Consolas"/>
                <w:b/>
                <w:color w:val="6A3E3E"/>
                <w:sz w:val="16"/>
              </w:rPr>
              <w:t>a</w:t>
            </w:r>
            <w:r w:rsidRPr="00233EAD">
              <w:rPr>
                <w:rFonts w:ascii="Consolas" w:hAnsi="Consolas" w:cs="Consolas"/>
                <w:b/>
                <w:color w:val="000000"/>
                <w:sz w:val="16"/>
              </w:rPr>
              <w:t>&lt;</w:t>
            </w:r>
            <w:r w:rsidRPr="00233EAD">
              <w:rPr>
                <w:rFonts w:ascii="Consolas" w:hAnsi="Consolas" w:cs="Consolas"/>
                <w:b/>
                <w:color w:val="6A3E3E"/>
                <w:sz w:val="16"/>
              </w:rPr>
              <w:t>b</w:t>
            </w:r>
            <w:r w:rsidRPr="00233EAD">
              <w:rPr>
                <w:rFonts w:ascii="Consolas" w:hAnsi="Consolas" w:cs="Consolas"/>
                <w:b/>
                <w:color w:val="000000"/>
                <w:sz w:val="16"/>
              </w:rPr>
              <w:t>)</w:t>
            </w:r>
          </w:p>
          <w:p w14:paraId="256DF4D3" w14:textId="77777777" w:rsidR="00652288" w:rsidRPr="00233EAD" w:rsidRDefault="00652288" w:rsidP="003E7823">
            <w:pPr>
              <w:autoSpaceDE w:val="0"/>
              <w:autoSpaceDN w:val="0"/>
              <w:adjustRightInd w:val="0"/>
              <w:rPr>
                <w:rFonts w:ascii="Consolas" w:hAnsi="Consolas" w:cs="Consolas"/>
                <w:b/>
                <w:color w:val="4C483D" w:themeColor="text2"/>
                <w:sz w:val="16"/>
              </w:rPr>
            </w:pPr>
            <w:r w:rsidRPr="00233EAD">
              <w:rPr>
                <w:rFonts w:ascii="Consolas" w:hAnsi="Consolas" w:cs="Consolas"/>
                <w:b/>
                <w:color w:val="000000"/>
                <w:sz w:val="16"/>
              </w:rPr>
              <w:t>{</w:t>
            </w:r>
          </w:p>
          <w:p w14:paraId="0656069E" w14:textId="77777777" w:rsidR="00652288" w:rsidRPr="00233EAD" w:rsidRDefault="00652288" w:rsidP="003E7823">
            <w:pPr>
              <w:autoSpaceDE w:val="0"/>
              <w:autoSpaceDN w:val="0"/>
              <w:adjustRightInd w:val="0"/>
              <w:rPr>
                <w:rFonts w:ascii="Consolas" w:hAnsi="Consolas" w:cs="Consolas"/>
                <w:b/>
                <w:color w:val="4C483D" w:themeColor="text2"/>
                <w:sz w:val="16"/>
              </w:rPr>
            </w:pPr>
            <w:r>
              <w:rPr>
                <w:rFonts w:ascii="Consolas" w:hAnsi="Consolas" w:cs="Consolas"/>
                <w:b/>
                <w:color w:val="000000"/>
                <w:sz w:val="16"/>
              </w:rPr>
              <w:t xml:space="preserve">  </w:t>
            </w:r>
            <w:r w:rsidRPr="00233EAD">
              <w:rPr>
                <w:rFonts w:ascii="Consolas" w:hAnsi="Consolas" w:cs="Consolas"/>
                <w:b/>
                <w:color w:val="000000"/>
                <w:sz w:val="16"/>
              </w:rPr>
              <w:t>System.</w:t>
            </w:r>
            <w:r w:rsidRPr="00233EAD">
              <w:rPr>
                <w:rFonts w:ascii="Consolas" w:hAnsi="Consolas" w:cs="Consolas"/>
                <w:b/>
                <w:bCs/>
                <w:i/>
                <w:iCs/>
                <w:color w:val="0000C0"/>
                <w:sz w:val="16"/>
              </w:rPr>
              <w:t>out</w:t>
            </w:r>
            <w:r w:rsidRPr="00233EAD">
              <w:rPr>
                <w:rFonts w:ascii="Consolas" w:hAnsi="Consolas" w:cs="Consolas"/>
                <w:b/>
                <w:color w:val="000000"/>
                <w:sz w:val="16"/>
              </w:rPr>
              <w:t>.println(</w:t>
            </w:r>
            <w:r w:rsidRPr="00233EAD">
              <w:rPr>
                <w:rFonts w:ascii="Consolas" w:hAnsi="Consolas" w:cs="Consolas"/>
                <w:b/>
                <w:color w:val="2A00FF"/>
                <w:sz w:val="16"/>
              </w:rPr>
              <w:t>"Hi"</w:t>
            </w:r>
            <w:r w:rsidRPr="00233EAD">
              <w:rPr>
                <w:rFonts w:ascii="Consolas" w:hAnsi="Consolas" w:cs="Consolas"/>
                <w:b/>
                <w:color w:val="000000"/>
                <w:sz w:val="16"/>
              </w:rPr>
              <w:t>);</w:t>
            </w:r>
          </w:p>
          <w:p w14:paraId="2D488536" w14:textId="77777777" w:rsidR="00652288" w:rsidRDefault="00652288" w:rsidP="003E7823">
            <w:pPr>
              <w:autoSpaceDE w:val="0"/>
              <w:autoSpaceDN w:val="0"/>
              <w:adjustRightInd w:val="0"/>
              <w:rPr>
                <w:rFonts w:ascii="Consolas" w:hAnsi="Consolas" w:cs="Consolas"/>
                <w:b/>
                <w:color w:val="000000"/>
                <w:sz w:val="16"/>
              </w:rPr>
            </w:pPr>
            <w:r w:rsidRPr="00233EAD">
              <w:rPr>
                <w:rFonts w:ascii="Consolas" w:hAnsi="Consolas" w:cs="Consolas"/>
                <w:b/>
                <w:color w:val="000000"/>
                <w:sz w:val="16"/>
              </w:rPr>
              <w:t>}</w:t>
            </w:r>
          </w:p>
          <w:p w14:paraId="522B29BB" w14:textId="77777777" w:rsidR="00652288" w:rsidRPr="00233EAD" w:rsidRDefault="00652288" w:rsidP="003E7823">
            <w:pPr>
              <w:autoSpaceDE w:val="0"/>
              <w:autoSpaceDN w:val="0"/>
              <w:adjustRightInd w:val="0"/>
              <w:rPr>
                <w:rFonts w:ascii="Consolas" w:hAnsi="Consolas" w:cs="Consolas"/>
                <w:b/>
                <w:color w:val="4C483D" w:themeColor="text2"/>
                <w:sz w:val="16"/>
              </w:rPr>
            </w:pPr>
            <w:r w:rsidRPr="00233EAD">
              <w:rPr>
                <w:rFonts w:ascii="Consolas" w:hAnsi="Consolas" w:cs="Consolas"/>
                <w:b/>
                <w:color w:val="000000"/>
                <w:sz w:val="16"/>
              </w:rPr>
              <w:t>System.</w:t>
            </w:r>
            <w:r w:rsidRPr="00233EAD">
              <w:rPr>
                <w:rFonts w:ascii="Consolas" w:hAnsi="Consolas" w:cs="Consolas"/>
                <w:b/>
                <w:bCs/>
                <w:i/>
                <w:iCs/>
                <w:color w:val="0000C0"/>
                <w:sz w:val="16"/>
              </w:rPr>
              <w:t>out</w:t>
            </w:r>
            <w:r w:rsidRPr="00233EAD">
              <w:rPr>
                <w:rFonts w:ascii="Consolas" w:hAnsi="Consolas" w:cs="Consolas"/>
                <w:b/>
                <w:color w:val="000000"/>
                <w:sz w:val="16"/>
              </w:rPr>
              <w:t>.println(</w:t>
            </w:r>
            <w:r>
              <w:rPr>
                <w:rFonts w:ascii="Consolas" w:hAnsi="Consolas" w:cs="Consolas"/>
                <w:b/>
                <w:color w:val="2A00FF"/>
                <w:sz w:val="16"/>
              </w:rPr>
              <w:t>"Hello</w:t>
            </w:r>
            <w:r w:rsidRPr="00233EAD">
              <w:rPr>
                <w:rFonts w:ascii="Consolas" w:hAnsi="Consolas" w:cs="Consolas"/>
                <w:b/>
                <w:color w:val="2A00FF"/>
                <w:sz w:val="16"/>
              </w:rPr>
              <w:t>"</w:t>
            </w:r>
            <w:r w:rsidRPr="00233EAD">
              <w:rPr>
                <w:rFonts w:ascii="Consolas" w:hAnsi="Consolas" w:cs="Consolas"/>
                <w:b/>
                <w:color w:val="000000"/>
                <w:sz w:val="16"/>
              </w:rPr>
              <w:t>);</w:t>
            </w:r>
          </w:p>
          <w:p w14:paraId="5CECBEDA" w14:textId="77777777" w:rsidR="00652288" w:rsidRPr="00233EAD" w:rsidRDefault="00652288" w:rsidP="003E7823">
            <w:pPr>
              <w:rPr>
                <w:b/>
                <w:sz w:val="16"/>
              </w:rPr>
            </w:pPr>
            <w:r>
              <w:rPr>
                <w:rFonts w:ascii="Consolas" w:hAnsi="Consolas" w:cs="Consolas"/>
                <w:b/>
                <w:color w:val="000000"/>
                <w:sz w:val="16"/>
              </w:rPr>
              <w:t>Output : Hi Hi Hi …. Infinite loop, no error</w:t>
            </w:r>
            <w:r w:rsidRPr="00233EAD">
              <w:rPr>
                <w:rFonts w:ascii="Consolas" w:hAnsi="Consolas" w:cs="Consolas"/>
                <w:b/>
                <w:color w:val="000000"/>
              </w:rPr>
              <w:tab/>
            </w:r>
            <w:r w:rsidRPr="00233EAD">
              <w:rPr>
                <w:rFonts w:ascii="Consolas" w:hAnsi="Consolas" w:cs="Consolas"/>
                <w:color w:val="000000"/>
              </w:rPr>
              <w:tab/>
            </w:r>
          </w:p>
        </w:tc>
        <w:tc>
          <w:tcPr>
            <w:tcW w:w="3618" w:type="dxa"/>
            <w:shd w:val="clear" w:color="auto" w:fill="F2F2F2" w:themeFill="background1" w:themeFillShade="F2"/>
          </w:tcPr>
          <w:p w14:paraId="01629BD3" w14:textId="77777777" w:rsidR="00652288" w:rsidRPr="00233EAD" w:rsidRDefault="00652288" w:rsidP="003E7823">
            <w:pPr>
              <w:autoSpaceDE w:val="0"/>
              <w:autoSpaceDN w:val="0"/>
              <w:adjustRightInd w:val="0"/>
              <w:rPr>
                <w:rFonts w:ascii="Consolas" w:hAnsi="Consolas" w:cs="Consolas"/>
                <w:b/>
                <w:color w:val="4C483D" w:themeColor="text2"/>
                <w:sz w:val="16"/>
              </w:rPr>
            </w:pPr>
            <w:r>
              <w:rPr>
                <w:rFonts w:ascii="Consolas" w:hAnsi="Consolas" w:cs="Consolas"/>
                <w:b/>
                <w:bCs/>
                <w:i/>
                <w:iCs/>
                <w:color w:val="0000C0"/>
                <w:sz w:val="16"/>
              </w:rPr>
              <w:t>final</w:t>
            </w:r>
            <w:r w:rsidRPr="00233EAD">
              <w:rPr>
                <w:rFonts w:ascii="Consolas" w:hAnsi="Consolas" w:cs="Consolas"/>
                <w:b/>
                <w:bCs/>
                <w:color w:val="7F0055"/>
                <w:sz w:val="16"/>
              </w:rPr>
              <w:t xml:space="preserve"> int</w:t>
            </w:r>
            <w:r w:rsidRPr="00233EAD">
              <w:rPr>
                <w:rFonts w:ascii="Consolas" w:hAnsi="Consolas" w:cs="Consolas"/>
                <w:b/>
                <w:color w:val="000000"/>
                <w:sz w:val="16"/>
              </w:rPr>
              <w:t xml:space="preserve"> </w:t>
            </w:r>
            <w:r w:rsidRPr="00233EAD">
              <w:rPr>
                <w:rFonts w:ascii="Consolas" w:hAnsi="Consolas" w:cs="Consolas"/>
                <w:b/>
                <w:color w:val="6A3E3E"/>
                <w:sz w:val="16"/>
              </w:rPr>
              <w:t>a</w:t>
            </w:r>
            <w:r w:rsidRPr="00233EAD">
              <w:rPr>
                <w:rFonts w:ascii="Consolas" w:hAnsi="Consolas" w:cs="Consolas"/>
                <w:b/>
                <w:color w:val="000000"/>
                <w:sz w:val="16"/>
              </w:rPr>
              <w:t xml:space="preserve"> = 10;</w:t>
            </w:r>
          </w:p>
          <w:p w14:paraId="3F008CF9" w14:textId="77777777" w:rsidR="00652288" w:rsidRPr="00233EAD" w:rsidRDefault="00652288" w:rsidP="003E7823">
            <w:pPr>
              <w:autoSpaceDE w:val="0"/>
              <w:autoSpaceDN w:val="0"/>
              <w:adjustRightInd w:val="0"/>
              <w:rPr>
                <w:rFonts w:ascii="Consolas" w:hAnsi="Consolas" w:cs="Consolas"/>
                <w:b/>
                <w:color w:val="4C483D" w:themeColor="text2"/>
                <w:sz w:val="16"/>
              </w:rPr>
            </w:pPr>
            <w:r>
              <w:rPr>
                <w:rFonts w:ascii="Consolas" w:hAnsi="Consolas" w:cs="Consolas"/>
                <w:b/>
                <w:bCs/>
                <w:i/>
                <w:iCs/>
                <w:color w:val="0000C0"/>
                <w:sz w:val="16"/>
              </w:rPr>
              <w:t>final</w:t>
            </w:r>
            <w:r w:rsidRPr="00233EAD">
              <w:rPr>
                <w:rFonts w:ascii="Consolas" w:hAnsi="Consolas" w:cs="Consolas"/>
                <w:b/>
                <w:bCs/>
                <w:color w:val="7F0055"/>
                <w:sz w:val="16"/>
              </w:rPr>
              <w:t xml:space="preserve"> int</w:t>
            </w:r>
            <w:r w:rsidRPr="00233EAD">
              <w:rPr>
                <w:rFonts w:ascii="Consolas" w:hAnsi="Consolas" w:cs="Consolas"/>
                <w:b/>
                <w:color w:val="000000"/>
                <w:sz w:val="16"/>
              </w:rPr>
              <w:t xml:space="preserve"> </w:t>
            </w:r>
            <w:r w:rsidRPr="00233EAD">
              <w:rPr>
                <w:rFonts w:ascii="Consolas" w:hAnsi="Consolas" w:cs="Consolas"/>
                <w:b/>
                <w:color w:val="6A3E3E"/>
                <w:sz w:val="16"/>
              </w:rPr>
              <w:t>b</w:t>
            </w:r>
            <w:r w:rsidRPr="00233EAD">
              <w:rPr>
                <w:rFonts w:ascii="Consolas" w:hAnsi="Consolas" w:cs="Consolas"/>
                <w:b/>
                <w:color w:val="000000"/>
                <w:sz w:val="16"/>
              </w:rPr>
              <w:t xml:space="preserve"> = 20;</w:t>
            </w:r>
          </w:p>
          <w:p w14:paraId="132D0374" w14:textId="77777777" w:rsidR="00652288" w:rsidRPr="00233EAD" w:rsidRDefault="00652288" w:rsidP="003E7823">
            <w:pPr>
              <w:autoSpaceDE w:val="0"/>
              <w:autoSpaceDN w:val="0"/>
              <w:adjustRightInd w:val="0"/>
              <w:rPr>
                <w:rFonts w:ascii="Consolas" w:hAnsi="Consolas" w:cs="Consolas"/>
                <w:b/>
                <w:color w:val="4C483D" w:themeColor="text2"/>
                <w:sz w:val="16"/>
              </w:rPr>
            </w:pPr>
            <w:r w:rsidRPr="00233EAD">
              <w:rPr>
                <w:rFonts w:ascii="Consolas" w:hAnsi="Consolas" w:cs="Consolas"/>
                <w:b/>
                <w:bCs/>
                <w:color w:val="7F0055"/>
                <w:sz w:val="16"/>
              </w:rPr>
              <w:t>while</w:t>
            </w:r>
            <w:r w:rsidRPr="00233EAD">
              <w:rPr>
                <w:rFonts w:ascii="Consolas" w:hAnsi="Consolas" w:cs="Consolas"/>
                <w:b/>
                <w:color w:val="000000"/>
                <w:sz w:val="16"/>
              </w:rPr>
              <w:t>(</w:t>
            </w:r>
            <w:r w:rsidRPr="00233EAD">
              <w:rPr>
                <w:rFonts w:ascii="Consolas" w:hAnsi="Consolas" w:cs="Consolas"/>
                <w:b/>
                <w:color w:val="6A3E3E"/>
                <w:sz w:val="16"/>
              </w:rPr>
              <w:t>a</w:t>
            </w:r>
            <w:r w:rsidRPr="00233EAD">
              <w:rPr>
                <w:rFonts w:ascii="Consolas" w:hAnsi="Consolas" w:cs="Consolas"/>
                <w:b/>
                <w:color w:val="000000"/>
                <w:sz w:val="16"/>
              </w:rPr>
              <w:t>&lt;</w:t>
            </w:r>
            <w:r w:rsidRPr="00233EAD">
              <w:rPr>
                <w:rFonts w:ascii="Consolas" w:hAnsi="Consolas" w:cs="Consolas"/>
                <w:b/>
                <w:color w:val="6A3E3E"/>
                <w:sz w:val="16"/>
              </w:rPr>
              <w:t>b</w:t>
            </w:r>
            <w:r w:rsidRPr="00233EAD">
              <w:rPr>
                <w:rFonts w:ascii="Consolas" w:hAnsi="Consolas" w:cs="Consolas"/>
                <w:b/>
                <w:color w:val="000000"/>
                <w:sz w:val="16"/>
              </w:rPr>
              <w:t>)</w:t>
            </w:r>
          </w:p>
          <w:p w14:paraId="40EA33A9" w14:textId="77777777" w:rsidR="00652288" w:rsidRPr="00233EAD" w:rsidRDefault="00652288" w:rsidP="003E7823">
            <w:pPr>
              <w:autoSpaceDE w:val="0"/>
              <w:autoSpaceDN w:val="0"/>
              <w:adjustRightInd w:val="0"/>
              <w:rPr>
                <w:rFonts w:ascii="Consolas" w:hAnsi="Consolas" w:cs="Consolas"/>
                <w:b/>
                <w:color w:val="4C483D" w:themeColor="text2"/>
                <w:sz w:val="16"/>
              </w:rPr>
            </w:pPr>
            <w:r w:rsidRPr="00233EAD">
              <w:rPr>
                <w:rFonts w:ascii="Consolas" w:hAnsi="Consolas" w:cs="Consolas"/>
                <w:b/>
                <w:color w:val="000000"/>
                <w:sz w:val="16"/>
              </w:rPr>
              <w:t>{</w:t>
            </w:r>
          </w:p>
          <w:p w14:paraId="73CCAEE9" w14:textId="77777777" w:rsidR="00652288" w:rsidRPr="00233EAD" w:rsidRDefault="00652288" w:rsidP="003E7823">
            <w:pPr>
              <w:autoSpaceDE w:val="0"/>
              <w:autoSpaceDN w:val="0"/>
              <w:adjustRightInd w:val="0"/>
              <w:rPr>
                <w:rFonts w:ascii="Consolas" w:hAnsi="Consolas" w:cs="Consolas"/>
                <w:b/>
                <w:color w:val="4C483D" w:themeColor="text2"/>
                <w:sz w:val="16"/>
              </w:rPr>
            </w:pPr>
            <w:r>
              <w:rPr>
                <w:rFonts w:ascii="Consolas" w:hAnsi="Consolas" w:cs="Consolas"/>
                <w:b/>
                <w:color w:val="000000"/>
                <w:sz w:val="16"/>
              </w:rPr>
              <w:t xml:space="preserve">  </w:t>
            </w:r>
            <w:r w:rsidRPr="00233EAD">
              <w:rPr>
                <w:rFonts w:ascii="Consolas" w:hAnsi="Consolas" w:cs="Consolas"/>
                <w:b/>
                <w:color w:val="000000"/>
                <w:sz w:val="16"/>
              </w:rPr>
              <w:t>System.</w:t>
            </w:r>
            <w:r w:rsidRPr="00233EAD">
              <w:rPr>
                <w:rFonts w:ascii="Consolas" w:hAnsi="Consolas" w:cs="Consolas"/>
                <w:b/>
                <w:bCs/>
                <w:i/>
                <w:iCs/>
                <w:color w:val="0000C0"/>
                <w:sz w:val="16"/>
              </w:rPr>
              <w:t>out</w:t>
            </w:r>
            <w:r w:rsidRPr="00233EAD">
              <w:rPr>
                <w:rFonts w:ascii="Consolas" w:hAnsi="Consolas" w:cs="Consolas"/>
                <w:b/>
                <w:color w:val="000000"/>
                <w:sz w:val="16"/>
              </w:rPr>
              <w:t>.println(</w:t>
            </w:r>
            <w:r w:rsidRPr="00233EAD">
              <w:rPr>
                <w:rFonts w:ascii="Consolas" w:hAnsi="Consolas" w:cs="Consolas"/>
                <w:b/>
                <w:color w:val="2A00FF"/>
                <w:sz w:val="16"/>
              </w:rPr>
              <w:t>"Hi"</w:t>
            </w:r>
            <w:r w:rsidRPr="00233EAD">
              <w:rPr>
                <w:rFonts w:ascii="Consolas" w:hAnsi="Consolas" w:cs="Consolas"/>
                <w:b/>
                <w:color w:val="000000"/>
                <w:sz w:val="16"/>
              </w:rPr>
              <w:t>);</w:t>
            </w:r>
          </w:p>
          <w:p w14:paraId="0E5F1CA7" w14:textId="77777777" w:rsidR="00652288" w:rsidRDefault="00652288" w:rsidP="003E7823">
            <w:pPr>
              <w:autoSpaceDE w:val="0"/>
              <w:autoSpaceDN w:val="0"/>
              <w:adjustRightInd w:val="0"/>
              <w:rPr>
                <w:rFonts w:ascii="Consolas" w:hAnsi="Consolas" w:cs="Consolas"/>
                <w:b/>
                <w:color w:val="000000"/>
                <w:sz w:val="16"/>
              </w:rPr>
            </w:pPr>
            <w:r w:rsidRPr="00233EAD">
              <w:rPr>
                <w:rFonts w:ascii="Consolas" w:hAnsi="Consolas" w:cs="Consolas"/>
                <w:b/>
                <w:color w:val="000000"/>
                <w:sz w:val="16"/>
              </w:rPr>
              <w:t>}</w:t>
            </w:r>
          </w:p>
          <w:p w14:paraId="71DAFDD1" w14:textId="77777777" w:rsidR="00652288" w:rsidRPr="00233EAD" w:rsidRDefault="00652288" w:rsidP="003E7823">
            <w:pPr>
              <w:autoSpaceDE w:val="0"/>
              <w:autoSpaceDN w:val="0"/>
              <w:adjustRightInd w:val="0"/>
              <w:rPr>
                <w:rFonts w:ascii="Consolas" w:hAnsi="Consolas" w:cs="Consolas"/>
                <w:b/>
                <w:color w:val="4C483D" w:themeColor="text2"/>
                <w:sz w:val="16"/>
              </w:rPr>
            </w:pPr>
            <w:r w:rsidRPr="00233EAD">
              <w:rPr>
                <w:rFonts w:ascii="Consolas" w:hAnsi="Consolas" w:cs="Consolas"/>
                <w:b/>
                <w:color w:val="000000"/>
                <w:sz w:val="16"/>
              </w:rPr>
              <w:t>System.</w:t>
            </w:r>
            <w:r w:rsidRPr="00233EAD">
              <w:rPr>
                <w:rFonts w:ascii="Consolas" w:hAnsi="Consolas" w:cs="Consolas"/>
                <w:b/>
                <w:bCs/>
                <w:i/>
                <w:iCs/>
                <w:color w:val="0000C0"/>
                <w:sz w:val="16"/>
              </w:rPr>
              <w:t>out</w:t>
            </w:r>
            <w:r w:rsidRPr="00233EAD">
              <w:rPr>
                <w:rFonts w:ascii="Consolas" w:hAnsi="Consolas" w:cs="Consolas"/>
                <w:b/>
                <w:color w:val="000000"/>
                <w:sz w:val="16"/>
              </w:rPr>
              <w:t>.println(</w:t>
            </w:r>
            <w:r>
              <w:rPr>
                <w:rFonts w:ascii="Consolas" w:hAnsi="Consolas" w:cs="Consolas"/>
                <w:b/>
                <w:color w:val="2A00FF"/>
                <w:sz w:val="16"/>
              </w:rPr>
              <w:t>"Hello</w:t>
            </w:r>
            <w:r w:rsidRPr="00233EAD">
              <w:rPr>
                <w:rFonts w:ascii="Consolas" w:hAnsi="Consolas" w:cs="Consolas"/>
                <w:b/>
                <w:color w:val="2A00FF"/>
                <w:sz w:val="16"/>
              </w:rPr>
              <w:t>"</w:t>
            </w:r>
            <w:r w:rsidRPr="00233EAD">
              <w:rPr>
                <w:rFonts w:ascii="Consolas" w:hAnsi="Consolas" w:cs="Consolas"/>
                <w:b/>
                <w:color w:val="000000"/>
                <w:sz w:val="16"/>
              </w:rPr>
              <w:t>);</w:t>
            </w:r>
          </w:p>
          <w:p w14:paraId="64224686" w14:textId="218909D9" w:rsidR="00652288" w:rsidRPr="00F36D30" w:rsidRDefault="00652288" w:rsidP="00042825">
            <w:pPr>
              <w:rPr>
                <w:b/>
                <w:sz w:val="16"/>
              </w:rPr>
            </w:pPr>
            <w:r w:rsidRPr="00F36D30">
              <w:rPr>
                <w:b/>
                <w:color w:val="FF0000"/>
                <w:sz w:val="16"/>
              </w:rPr>
              <w:t>Test.java:</w:t>
            </w:r>
            <w:r>
              <w:rPr>
                <w:b/>
                <w:color w:val="FF0000"/>
                <w:sz w:val="16"/>
              </w:rPr>
              <w:t>4</w:t>
            </w:r>
            <w:r w:rsidRPr="00F36D30">
              <w:rPr>
                <w:b/>
                <w:color w:val="FF0000"/>
                <w:sz w:val="16"/>
              </w:rPr>
              <w:t>: error: unreachable tatement                System.out.println("</w:t>
            </w:r>
            <w:r>
              <w:rPr>
                <w:b/>
                <w:color w:val="FF0000"/>
                <w:sz w:val="16"/>
              </w:rPr>
              <w:t>Hello</w:t>
            </w:r>
            <w:r w:rsidRPr="00F36D30">
              <w:rPr>
                <w:b/>
                <w:color w:val="FF0000"/>
                <w:sz w:val="16"/>
              </w:rPr>
              <w:t>");</w:t>
            </w:r>
          </w:p>
        </w:tc>
      </w:tr>
    </w:tbl>
    <w:p w14:paraId="00DCA22A" w14:textId="77777777" w:rsidR="00652288" w:rsidRDefault="00652288" w:rsidP="00652288">
      <w:pPr>
        <w:pStyle w:val="ListParagraph"/>
      </w:pPr>
    </w:p>
    <w:p w14:paraId="2B45D1FE" w14:textId="77777777" w:rsidR="00652288" w:rsidRDefault="00652288" w:rsidP="00406661"/>
    <w:p w14:paraId="3095C19C" w14:textId="77777777" w:rsidR="00652288" w:rsidRDefault="00652288" w:rsidP="00406661"/>
    <w:p w14:paraId="7C3155D2" w14:textId="77777777" w:rsidR="00652288" w:rsidRDefault="00652288" w:rsidP="00406661"/>
    <w:p w14:paraId="0BB6612D" w14:textId="112CD58A" w:rsidR="00652288" w:rsidRDefault="00652288" w:rsidP="00406661"/>
    <w:p w14:paraId="0008CC94" w14:textId="6C9CFB24" w:rsidR="008B4D9C" w:rsidRDefault="008B4D9C" w:rsidP="00406661"/>
    <w:p w14:paraId="2C6FDA4A" w14:textId="5A160C18" w:rsidR="005D2528" w:rsidRDefault="005D2528" w:rsidP="005D2528"/>
    <w:p w14:paraId="1ADACBF0" w14:textId="1AA853C9" w:rsidR="005D2528" w:rsidRDefault="005D2528" w:rsidP="005D2528"/>
    <w:p w14:paraId="46A31631" w14:textId="77777777" w:rsidR="00717A62" w:rsidRDefault="00717A62" w:rsidP="005D2528"/>
    <w:p w14:paraId="1B75EAE0" w14:textId="469710E4" w:rsidR="008B4D9C" w:rsidRDefault="008B4D9C" w:rsidP="000E4144">
      <w:pPr>
        <w:pStyle w:val="Heading30"/>
      </w:pPr>
      <w:r>
        <w:lastRenderedPageBreak/>
        <w:t>2.do-while:</w:t>
      </w:r>
    </w:p>
    <w:p w14:paraId="15C0426F" w14:textId="77777777" w:rsidR="008B4D9C" w:rsidRPr="00634C39" w:rsidRDefault="008B4D9C" w:rsidP="008B4D9C">
      <w:r w:rsidRPr="00634C39">
        <w:t>In the loop body has to execute at least once then we should go for do-while loop.</w:t>
      </w:r>
    </w:p>
    <w:p w14:paraId="0BC15280" w14:textId="77777777" w:rsidR="008B4D9C" w:rsidRPr="00634C39" w:rsidRDefault="008B4D9C" w:rsidP="008B4D9C">
      <w:r w:rsidRPr="00634C39">
        <w:t>Syntax:</w:t>
      </w:r>
      <w:r w:rsidRPr="00634C39">
        <w:rPr>
          <w:rFonts w:ascii="Times New Roman" w:hAnsi="Times New Roman" w:cs="Times New Roman"/>
          <w:color w:val="4C483D" w:themeColor="text2"/>
          <w:sz w:val="23"/>
          <w:szCs w:val="23"/>
        </w:rPr>
        <w:t xml:space="preserve"> </w:t>
      </w:r>
      <w:r w:rsidRPr="00634C39">
        <w:rPr>
          <w:b/>
        </w:rPr>
        <w:t>Here ‘;’ is mandatory</w:t>
      </w:r>
      <w:r w:rsidRPr="00634C39">
        <w:t>.</w:t>
      </w:r>
    </w:p>
    <w:p w14:paraId="1286B87E" w14:textId="77777777" w:rsidR="008B4D9C" w:rsidRPr="00634C39" w:rsidRDefault="008B4D9C" w:rsidP="008B4D9C">
      <w:pPr>
        <w:pStyle w:val="Output"/>
      </w:pPr>
      <w:r w:rsidRPr="00634C39">
        <w:t>do</w:t>
      </w:r>
    </w:p>
    <w:p w14:paraId="556071E5" w14:textId="77777777" w:rsidR="008B4D9C" w:rsidRPr="00634C39" w:rsidRDefault="008B4D9C" w:rsidP="008B4D9C">
      <w:pPr>
        <w:pStyle w:val="Output"/>
      </w:pPr>
      <w:r w:rsidRPr="00634C39">
        <w:t>{</w:t>
      </w:r>
    </w:p>
    <w:p w14:paraId="6FFE39E7" w14:textId="77777777" w:rsidR="008B4D9C" w:rsidRDefault="008B4D9C" w:rsidP="008B4D9C">
      <w:pPr>
        <w:pStyle w:val="Output"/>
      </w:pPr>
      <w:r w:rsidRPr="00634C39">
        <w:t>}while (boolean);</w:t>
      </w:r>
    </w:p>
    <w:p w14:paraId="2EA4CA7F" w14:textId="2E178D10" w:rsidR="008B4D9C" w:rsidRDefault="008B4D9C" w:rsidP="006F728B">
      <w:pPr>
        <w:pStyle w:val="ListParagraph"/>
        <w:numPr>
          <w:ilvl w:val="0"/>
          <w:numId w:val="13"/>
        </w:numPr>
        <w:autoSpaceDE w:val="0"/>
        <w:autoSpaceDN w:val="0"/>
        <w:adjustRightInd w:val="0"/>
      </w:pPr>
      <w:r w:rsidRPr="00634C39">
        <w:t xml:space="preserve">Curly braces are optional; </w:t>
      </w:r>
      <w:r w:rsidR="00C15CE2" w:rsidRPr="00634C39">
        <w:t>without</w:t>
      </w:r>
      <w:r w:rsidRPr="00634C39">
        <w:t xml:space="preserve"> curly braces we should take only 1 statement b</w:t>
      </w:r>
      <w:r w:rsidR="00C15CE2">
        <w:t xml:space="preserve">etween </w:t>
      </w:r>
      <w:r w:rsidRPr="00634C39">
        <w:t>do-</w:t>
      </w:r>
    </w:p>
    <w:p w14:paraId="02F948B3" w14:textId="77777777" w:rsidR="008B4D9C" w:rsidRDefault="008B4D9C" w:rsidP="00C81448">
      <w:pPr>
        <w:autoSpaceDE w:val="0"/>
        <w:autoSpaceDN w:val="0"/>
        <w:adjustRightInd w:val="0"/>
        <w:ind w:firstLine="720"/>
      </w:pPr>
      <w:r w:rsidRPr="00634C39">
        <w:t>while, that</w:t>
      </w:r>
      <w:r>
        <w:t xml:space="preserve"> </w:t>
      </w:r>
      <w:r w:rsidRPr="00634C39">
        <w:t>statement never be declarative statement</w:t>
      </w:r>
      <w:r w:rsidRPr="00634C39">
        <w:rPr>
          <w:rFonts w:ascii="Consolas" w:hAnsi="Consolas" w:cs="Consolas"/>
          <w:color w:val="000000"/>
        </w:rPr>
        <w:tab/>
      </w:r>
      <w:r w:rsidRPr="00634C39">
        <w:rPr>
          <w:rFonts w:ascii="Consolas" w:hAnsi="Consolas" w:cs="Consolas"/>
          <w:color w:val="000000"/>
        </w:rPr>
        <w:tab/>
      </w:r>
    </w:p>
    <w:tbl>
      <w:tblPr>
        <w:tblStyle w:val="TableGrid"/>
        <w:tblW w:w="0" w:type="auto"/>
        <w:tblInd w:w="720" w:type="dxa"/>
        <w:shd w:val="clear" w:color="auto" w:fill="F2F2F2" w:themeFill="background1" w:themeFillShade="F2"/>
        <w:tblLook w:val="04A0" w:firstRow="1" w:lastRow="0" w:firstColumn="1" w:lastColumn="0" w:noHBand="0" w:noVBand="1"/>
      </w:tblPr>
      <w:tblGrid>
        <w:gridCol w:w="2515"/>
        <w:gridCol w:w="3780"/>
        <w:gridCol w:w="2335"/>
      </w:tblGrid>
      <w:tr w:rsidR="008B4D9C" w:rsidRPr="00634C39" w14:paraId="70CCDC2E" w14:textId="77777777" w:rsidTr="0012721F">
        <w:tc>
          <w:tcPr>
            <w:tcW w:w="2515" w:type="dxa"/>
            <w:shd w:val="clear" w:color="auto" w:fill="F2F2F2" w:themeFill="background1" w:themeFillShade="F2"/>
          </w:tcPr>
          <w:p w14:paraId="3066B759" w14:textId="77777777" w:rsidR="008B4D9C" w:rsidRPr="00634C39" w:rsidRDefault="008B4D9C" w:rsidP="0012721F">
            <w:pPr>
              <w:autoSpaceDE w:val="0"/>
              <w:autoSpaceDN w:val="0"/>
              <w:adjustRightInd w:val="0"/>
              <w:rPr>
                <w:rFonts w:ascii="Consolas" w:hAnsi="Consolas" w:cs="Consolas"/>
                <w:b/>
                <w:color w:val="4C483D" w:themeColor="text2"/>
                <w:sz w:val="16"/>
              </w:rPr>
            </w:pPr>
            <w:r w:rsidRPr="00634C39">
              <w:rPr>
                <w:rFonts w:ascii="Consolas" w:hAnsi="Consolas" w:cs="Consolas"/>
                <w:b/>
                <w:bCs/>
                <w:color w:val="7F0055"/>
                <w:sz w:val="16"/>
              </w:rPr>
              <w:t>do</w:t>
            </w:r>
          </w:p>
          <w:p w14:paraId="6F948D46" w14:textId="77777777" w:rsidR="008B4D9C" w:rsidRPr="00634C39" w:rsidRDefault="008B4D9C" w:rsidP="0012721F">
            <w:pPr>
              <w:autoSpaceDE w:val="0"/>
              <w:autoSpaceDN w:val="0"/>
              <w:adjustRightInd w:val="0"/>
              <w:rPr>
                <w:rFonts w:ascii="Consolas" w:hAnsi="Consolas" w:cs="Consolas"/>
                <w:b/>
                <w:color w:val="4C483D" w:themeColor="text2"/>
                <w:sz w:val="16"/>
              </w:rPr>
            </w:pPr>
            <w:r w:rsidRPr="00634C39">
              <w:rPr>
                <w:rFonts w:ascii="Consolas" w:hAnsi="Consolas" w:cs="Consolas"/>
                <w:b/>
                <w:color w:val="000000"/>
                <w:sz w:val="16"/>
              </w:rPr>
              <w:t>System.</w:t>
            </w:r>
            <w:r w:rsidRPr="00634C39">
              <w:rPr>
                <w:rFonts w:ascii="Consolas" w:hAnsi="Consolas" w:cs="Consolas"/>
                <w:b/>
                <w:bCs/>
                <w:i/>
                <w:iCs/>
                <w:color w:val="0000C0"/>
                <w:sz w:val="16"/>
              </w:rPr>
              <w:t>out</w:t>
            </w:r>
            <w:r w:rsidRPr="00634C39">
              <w:rPr>
                <w:rFonts w:ascii="Consolas" w:hAnsi="Consolas" w:cs="Consolas"/>
                <w:b/>
                <w:color w:val="000000"/>
                <w:sz w:val="16"/>
              </w:rPr>
              <w:t>.println(</w:t>
            </w:r>
            <w:r w:rsidRPr="00634C39">
              <w:rPr>
                <w:rFonts w:ascii="Consolas" w:hAnsi="Consolas" w:cs="Consolas"/>
                <w:b/>
                <w:color w:val="2A00FF"/>
                <w:sz w:val="16"/>
              </w:rPr>
              <w:t>"</w:t>
            </w:r>
            <w:r>
              <w:rPr>
                <w:rFonts w:ascii="Consolas" w:hAnsi="Consolas" w:cs="Consolas"/>
                <w:b/>
                <w:color w:val="2A00FF"/>
                <w:sz w:val="16"/>
              </w:rPr>
              <w:t>hi</w:t>
            </w:r>
            <w:r w:rsidRPr="00634C39">
              <w:rPr>
                <w:rFonts w:ascii="Consolas" w:hAnsi="Consolas" w:cs="Consolas"/>
                <w:b/>
                <w:color w:val="2A00FF"/>
                <w:sz w:val="16"/>
              </w:rPr>
              <w:t>"</w:t>
            </w:r>
            <w:r w:rsidRPr="00634C39">
              <w:rPr>
                <w:rFonts w:ascii="Consolas" w:hAnsi="Consolas" w:cs="Consolas"/>
                <w:b/>
                <w:color w:val="000000"/>
                <w:sz w:val="16"/>
              </w:rPr>
              <w:t>);</w:t>
            </w:r>
          </w:p>
          <w:p w14:paraId="30FCB343" w14:textId="77777777" w:rsidR="008B4D9C" w:rsidRPr="00634C39" w:rsidRDefault="008B4D9C" w:rsidP="0012721F">
            <w:pPr>
              <w:autoSpaceDE w:val="0"/>
              <w:autoSpaceDN w:val="0"/>
              <w:adjustRightInd w:val="0"/>
              <w:rPr>
                <w:rFonts w:ascii="Consolas" w:hAnsi="Consolas" w:cs="Consolas"/>
                <w:b/>
                <w:color w:val="4C483D" w:themeColor="text2"/>
                <w:sz w:val="16"/>
              </w:rPr>
            </w:pPr>
            <w:r w:rsidRPr="00634C39">
              <w:rPr>
                <w:rFonts w:ascii="Consolas" w:hAnsi="Consolas" w:cs="Consolas"/>
                <w:b/>
                <w:bCs/>
                <w:color w:val="7F0055"/>
                <w:sz w:val="16"/>
              </w:rPr>
              <w:t>while</w:t>
            </w:r>
            <w:r w:rsidRPr="00634C39">
              <w:rPr>
                <w:rFonts w:ascii="Consolas" w:hAnsi="Consolas" w:cs="Consolas"/>
                <w:b/>
                <w:color w:val="000000"/>
                <w:sz w:val="16"/>
              </w:rPr>
              <w:t xml:space="preserve"> (</w:t>
            </w:r>
            <w:r w:rsidRPr="00634C39">
              <w:rPr>
                <w:rFonts w:ascii="Consolas" w:hAnsi="Consolas" w:cs="Consolas"/>
                <w:b/>
                <w:color w:val="000000"/>
                <w:sz w:val="16"/>
                <w:u w:val="single"/>
              </w:rPr>
              <w:t>a</w:t>
            </w:r>
            <w:r w:rsidRPr="00634C39">
              <w:rPr>
                <w:rFonts w:ascii="Consolas" w:hAnsi="Consolas" w:cs="Consolas"/>
                <w:b/>
                <w:color w:val="000000"/>
                <w:sz w:val="16"/>
              </w:rPr>
              <w:t>&gt;</w:t>
            </w:r>
            <w:r w:rsidRPr="00634C39">
              <w:rPr>
                <w:rFonts w:ascii="Consolas" w:hAnsi="Consolas" w:cs="Consolas"/>
                <w:b/>
                <w:color w:val="000000"/>
                <w:sz w:val="16"/>
                <w:u w:val="single"/>
              </w:rPr>
              <w:t>b</w:t>
            </w:r>
            <w:r w:rsidRPr="00634C39">
              <w:rPr>
                <w:rFonts w:ascii="Consolas" w:hAnsi="Consolas" w:cs="Consolas"/>
                <w:b/>
                <w:color w:val="000000"/>
                <w:sz w:val="16"/>
              </w:rPr>
              <w:t>);</w:t>
            </w:r>
          </w:p>
          <w:p w14:paraId="6975DC7E" w14:textId="77777777" w:rsidR="008B4D9C" w:rsidRPr="00634C39" w:rsidRDefault="008B4D9C" w:rsidP="0012721F">
            <w:pPr>
              <w:rPr>
                <w:b/>
                <w:sz w:val="16"/>
              </w:rPr>
            </w:pPr>
          </w:p>
        </w:tc>
        <w:tc>
          <w:tcPr>
            <w:tcW w:w="3780" w:type="dxa"/>
            <w:shd w:val="clear" w:color="auto" w:fill="F2F2F2" w:themeFill="background1" w:themeFillShade="F2"/>
          </w:tcPr>
          <w:p w14:paraId="6998AEBA" w14:textId="77777777" w:rsidR="008B4D9C" w:rsidRPr="00AB2C10" w:rsidRDefault="008B4D9C" w:rsidP="0012721F">
            <w:pPr>
              <w:autoSpaceDE w:val="0"/>
              <w:autoSpaceDN w:val="0"/>
              <w:adjustRightInd w:val="0"/>
              <w:rPr>
                <w:rFonts w:ascii="Consolas" w:hAnsi="Consolas" w:cs="Consolas"/>
                <w:b/>
                <w:color w:val="000000"/>
                <w:sz w:val="16"/>
              </w:rPr>
            </w:pPr>
            <w:r w:rsidRPr="00AB2C10">
              <w:rPr>
                <w:rFonts w:ascii="Consolas" w:hAnsi="Consolas" w:cs="Consolas"/>
                <w:b/>
                <w:bCs/>
                <w:color w:val="7F0055"/>
                <w:sz w:val="16"/>
              </w:rPr>
              <w:t>do</w:t>
            </w:r>
          </w:p>
          <w:p w14:paraId="2174176C" w14:textId="77777777" w:rsidR="008B4D9C" w:rsidRPr="00AB2C10" w:rsidRDefault="008B4D9C" w:rsidP="0012721F">
            <w:pPr>
              <w:autoSpaceDE w:val="0"/>
              <w:autoSpaceDN w:val="0"/>
              <w:adjustRightInd w:val="0"/>
              <w:rPr>
                <w:rFonts w:ascii="Consolas" w:hAnsi="Consolas" w:cs="Consolas"/>
                <w:b/>
                <w:color w:val="4C483D" w:themeColor="text2"/>
                <w:sz w:val="16"/>
              </w:rPr>
            </w:pPr>
            <w:r w:rsidRPr="00AB2C10">
              <w:rPr>
                <w:rFonts w:ascii="Consolas" w:hAnsi="Consolas" w:cs="Consolas"/>
                <w:b/>
                <w:bCs/>
                <w:color w:val="7F0055"/>
                <w:sz w:val="16"/>
              </w:rPr>
              <w:t>while</w:t>
            </w:r>
            <w:r w:rsidRPr="00AB2C10">
              <w:rPr>
                <w:rFonts w:ascii="Consolas" w:hAnsi="Consolas" w:cs="Consolas"/>
                <w:b/>
                <w:color w:val="000000"/>
                <w:sz w:val="16"/>
              </w:rPr>
              <w:t>(a&gt;b);</w:t>
            </w:r>
          </w:p>
          <w:p w14:paraId="7DB35BC1" w14:textId="1FC0D7B6" w:rsidR="008B4D9C" w:rsidRPr="00D4458A" w:rsidRDefault="008B4D9C" w:rsidP="0012721F">
            <w:pPr>
              <w:autoSpaceDE w:val="0"/>
              <w:autoSpaceDN w:val="0"/>
              <w:adjustRightInd w:val="0"/>
              <w:rPr>
                <w:rFonts w:ascii="Consolas" w:hAnsi="Consolas" w:cs="Consolas"/>
                <w:b/>
                <w:color w:val="4C483D" w:themeColor="text2"/>
                <w:sz w:val="16"/>
              </w:rPr>
            </w:pPr>
            <w:r w:rsidRPr="00D4458A">
              <w:rPr>
                <w:rFonts w:ascii="Consolas" w:hAnsi="Consolas" w:cs="Consolas"/>
                <w:b/>
                <w:color w:val="FF0000"/>
                <w:sz w:val="16"/>
              </w:rPr>
              <w:t xml:space="preserve">//Error: </w:t>
            </w:r>
            <w:r w:rsidR="00D4458A" w:rsidRPr="00D4458A">
              <w:rPr>
                <w:rFonts w:ascii="Consolas" w:hAnsi="Consolas" w:cs="Consolas"/>
                <w:b/>
                <w:color w:val="FF0000"/>
                <w:sz w:val="16"/>
              </w:rPr>
              <w:t>at least</w:t>
            </w:r>
            <w:r w:rsidRPr="00D4458A">
              <w:rPr>
                <w:rFonts w:ascii="Consolas" w:hAnsi="Consolas" w:cs="Consolas"/>
                <w:b/>
                <w:color w:val="FF0000"/>
                <w:sz w:val="16"/>
              </w:rPr>
              <w:t xml:space="preserve"> one statement required</w:t>
            </w:r>
          </w:p>
          <w:p w14:paraId="64D3ECED" w14:textId="77777777" w:rsidR="008B4D9C" w:rsidRPr="00634C39" w:rsidRDefault="008B4D9C" w:rsidP="0012721F">
            <w:pPr>
              <w:rPr>
                <w:b/>
                <w:sz w:val="16"/>
              </w:rPr>
            </w:pPr>
          </w:p>
        </w:tc>
        <w:tc>
          <w:tcPr>
            <w:tcW w:w="2335" w:type="dxa"/>
            <w:shd w:val="clear" w:color="auto" w:fill="F2F2F2" w:themeFill="background1" w:themeFillShade="F2"/>
          </w:tcPr>
          <w:p w14:paraId="31353D01" w14:textId="77777777" w:rsidR="008B4D9C" w:rsidRPr="00634C39" w:rsidRDefault="008B4D9C" w:rsidP="0012721F">
            <w:pPr>
              <w:autoSpaceDE w:val="0"/>
              <w:autoSpaceDN w:val="0"/>
              <w:adjustRightInd w:val="0"/>
              <w:rPr>
                <w:rFonts w:ascii="Consolas" w:hAnsi="Consolas" w:cs="Consolas"/>
                <w:b/>
                <w:color w:val="4C483D" w:themeColor="text2"/>
                <w:sz w:val="16"/>
              </w:rPr>
            </w:pPr>
            <w:r w:rsidRPr="00634C39">
              <w:rPr>
                <w:rFonts w:ascii="Consolas" w:hAnsi="Consolas" w:cs="Consolas"/>
                <w:b/>
                <w:bCs/>
                <w:color w:val="7F0055"/>
                <w:sz w:val="16"/>
              </w:rPr>
              <w:t>do</w:t>
            </w:r>
            <w:r w:rsidRPr="00634C39">
              <w:rPr>
                <w:rFonts w:ascii="Consolas" w:hAnsi="Consolas" w:cs="Consolas"/>
                <w:b/>
                <w:color w:val="000000"/>
                <w:sz w:val="16"/>
              </w:rPr>
              <w:t xml:space="preserve">; </w:t>
            </w:r>
          </w:p>
          <w:p w14:paraId="62722155" w14:textId="77777777" w:rsidR="008B4D9C" w:rsidRPr="00634C39" w:rsidRDefault="008B4D9C" w:rsidP="0012721F">
            <w:pPr>
              <w:autoSpaceDE w:val="0"/>
              <w:autoSpaceDN w:val="0"/>
              <w:adjustRightInd w:val="0"/>
              <w:rPr>
                <w:rFonts w:ascii="Consolas" w:hAnsi="Consolas" w:cs="Consolas"/>
                <w:b/>
                <w:color w:val="4C483D" w:themeColor="text2"/>
                <w:sz w:val="16"/>
              </w:rPr>
            </w:pPr>
            <w:r w:rsidRPr="00634C39">
              <w:rPr>
                <w:rFonts w:ascii="Consolas" w:hAnsi="Consolas" w:cs="Consolas"/>
                <w:b/>
                <w:bCs/>
                <w:color w:val="7F0055"/>
                <w:sz w:val="16"/>
              </w:rPr>
              <w:t>while</w:t>
            </w:r>
            <w:r w:rsidRPr="00634C39">
              <w:rPr>
                <w:rFonts w:ascii="Consolas" w:hAnsi="Consolas" w:cs="Consolas"/>
                <w:b/>
                <w:color w:val="000000"/>
                <w:sz w:val="16"/>
              </w:rPr>
              <w:t>(</w:t>
            </w:r>
            <w:r w:rsidRPr="00634C39">
              <w:rPr>
                <w:rFonts w:ascii="Consolas" w:hAnsi="Consolas" w:cs="Consolas"/>
                <w:b/>
                <w:color w:val="000000"/>
                <w:sz w:val="16"/>
                <w:u w:val="single"/>
              </w:rPr>
              <w:t>a</w:t>
            </w:r>
            <w:r w:rsidRPr="00634C39">
              <w:rPr>
                <w:rFonts w:ascii="Consolas" w:hAnsi="Consolas" w:cs="Consolas"/>
                <w:b/>
                <w:color w:val="000000"/>
                <w:sz w:val="16"/>
              </w:rPr>
              <w:t>&gt;</w:t>
            </w:r>
            <w:r w:rsidRPr="00634C39">
              <w:rPr>
                <w:rFonts w:ascii="Consolas" w:hAnsi="Consolas" w:cs="Consolas"/>
                <w:b/>
                <w:color w:val="000000"/>
                <w:sz w:val="16"/>
                <w:u w:val="single"/>
              </w:rPr>
              <w:t>b</w:t>
            </w:r>
            <w:r w:rsidRPr="00634C39">
              <w:rPr>
                <w:rFonts w:ascii="Consolas" w:hAnsi="Consolas" w:cs="Consolas"/>
                <w:b/>
                <w:color w:val="000000"/>
                <w:sz w:val="16"/>
              </w:rPr>
              <w:t>);</w:t>
            </w:r>
          </w:p>
          <w:p w14:paraId="4F75AF24" w14:textId="0D684A80" w:rsidR="008B4D9C" w:rsidRPr="00634C39" w:rsidRDefault="008B4D9C" w:rsidP="0012721F">
            <w:pPr>
              <w:rPr>
                <w:b/>
                <w:sz w:val="16"/>
              </w:rPr>
            </w:pPr>
            <w:r w:rsidRPr="00634C39">
              <w:rPr>
                <w:rFonts w:ascii="Consolas" w:hAnsi="Consolas" w:cs="Consolas"/>
                <w:b/>
                <w:color w:val="3F7F5F"/>
                <w:sz w:val="16"/>
              </w:rPr>
              <w:t>//</w:t>
            </w:r>
            <w:r w:rsidR="00AB2C10">
              <w:rPr>
                <w:rFonts w:ascii="Consolas" w:hAnsi="Consolas" w:cs="Consolas"/>
                <w:b/>
                <w:color w:val="3F7F5F"/>
                <w:sz w:val="16"/>
              </w:rPr>
              <w:t xml:space="preserve"> </w:t>
            </w:r>
            <w:r w:rsidRPr="00634C39">
              <w:rPr>
                <w:rFonts w:ascii="Consolas" w:hAnsi="Consolas" w:cs="Consolas"/>
                <w:b/>
                <w:color w:val="3F7F5F"/>
                <w:sz w:val="16"/>
              </w:rPr>
              <w:t>; is valid statement</w:t>
            </w:r>
          </w:p>
        </w:tc>
      </w:tr>
    </w:tbl>
    <w:p w14:paraId="7E27C452" w14:textId="77777777" w:rsidR="008B4D9C" w:rsidRDefault="008B4D9C" w:rsidP="008B4D9C"/>
    <w:p w14:paraId="56A3887B" w14:textId="77777777" w:rsidR="008B4D9C" w:rsidRDefault="008B4D9C" w:rsidP="006F728B">
      <w:pPr>
        <w:pStyle w:val="ListParagraph"/>
        <w:numPr>
          <w:ilvl w:val="0"/>
          <w:numId w:val="13"/>
        </w:numPr>
      </w:pPr>
      <w:r>
        <w:t xml:space="preserve">Like while, we will get </w:t>
      </w:r>
      <w:r w:rsidRPr="00700D81">
        <w:rPr>
          <w:b/>
          <w:color w:val="FF0000"/>
        </w:rPr>
        <w:t>Unreachable statement</w:t>
      </w:r>
      <w:r w:rsidRPr="00700D81">
        <w:rPr>
          <w:color w:val="FF0000"/>
        </w:rPr>
        <w:t xml:space="preserve"> </w:t>
      </w:r>
      <w:r>
        <w:t>error, in following case</w:t>
      </w:r>
    </w:p>
    <w:p w14:paraId="5AB7B8EA" w14:textId="77777777" w:rsidR="008B4D9C" w:rsidRPr="0091087E" w:rsidRDefault="008B4D9C" w:rsidP="008B4D9C">
      <w:pPr>
        <w:pStyle w:val="Output"/>
        <w:ind w:left="720"/>
      </w:pPr>
      <w:r w:rsidRPr="0091087E">
        <w:t>final int a = 10;</w:t>
      </w:r>
    </w:p>
    <w:p w14:paraId="553DC7DE" w14:textId="77777777" w:rsidR="008B4D9C" w:rsidRPr="0091087E" w:rsidRDefault="008B4D9C" w:rsidP="008B4D9C">
      <w:pPr>
        <w:pStyle w:val="Output"/>
        <w:ind w:left="720"/>
      </w:pPr>
      <w:r w:rsidRPr="0091087E">
        <w:t>final int b = 20;</w:t>
      </w:r>
    </w:p>
    <w:p w14:paraId="3E2967D7" w14:textId="1FF7FBFB" w:rsidR="008B4D9C" w:rsidRPr="0091087E" w:rsidRDefault="00C31983" w:rsidP="008B4D9C">
      <w:pPr>
        <w:pStyle w:val="Output"/>
        <w:ind w:left="720"/>
      </w:pPr>
      <w:r>
        <w:t xml:space="preserve">  </w:t>
      </w:r>
      <w:r w:rsidR="008B4D9C" w:rsidRPr="0091087E">
        <w:t>do</w:t>
      </w:r>
    </w:p>
    <w:p w14:paraId="558174ED" w14:textId="68D7367A" w:rsidR="008B4D9C" w:rsidRPr="0091087E" w:rsidRDefault="00C31983" w:rsidP="008B4D9C">
      <w:pPr>
        <w:pStyle w:val="Output"/>
        <w:ind w:left="720"/>
      </w:pPr>
      <w:r>
        <w:t xml:space="preserve">  </w:t>
      </w:r>
      <w:r w:rsidR="008B4D9C" w:rsidRPr="0091087E">
        <w:t>{</w:t>
      </w:r>
    </w:p>
    <w:p w14:paraId="626F8F6C" w14:textId="40A4A0A6" w:rsidR="008B4D9C" w:rsidRPr="0091087E" w:rsidRDefault="00C31983" w:rsidP="00C31983">
      <w:pPr>
        <w:pStyle w:val="Output"/>
        <w:ind w:left="720"/>
      </w:pPr>
      <w:r>
        <w:t xml:space="preserve">      </w:t>
      </w:r>
      <w:r w:rsidR="008B4D9C" w:rsidRPr="0091087E">
        <w:t>System.out.println("Hi");</w:t>
      </w:r>
    </w:p>
    <w:p w14:paraId="6CDE0E94" w14:textId="14735D7B" w:rsidR="008B4D9C" w:rsidRPr="0091087E" w:rsidRDefault="00C31983" w:rsidP="008B4D9C">
      <w:pPr>
        <w:pStyle w:val="Output"/>
        <w:ind w:left="720"/>
      </w:pPr>
      <w:r>
        <w:t xml:space="preserve">  </w:t>
      </w:r>
      <w:r w:rsidR="008B4D9C" w:rsidRPr="0091087E">
        <w:t>}</w:t>
      </w:r>
    </w:p>
    <w:p w14:paraId="1DE236A2" w14:textId="77777777" w:rsidR="008B4D9C" w:rsidRPr="0091087E" w:rsidRDefault="008B4D9C" w:rsidP="008B4D9C">
      <w:pPr>
        <w:pStyle w:val="Output"/>
        <w:ind w:left="720"/>
      </w:pPr>
      <w:r w:rsidRPr="0091087E">
        <w:t>while (a&lt;b);</w:t>
      </w:r>
    </w:p>
    <w:p w14:paraId="0A56A9DD" w14:textId="77777777" w:rsidR="008B4D9C" w:rsidRDefault="008B4D9C" w:rsidP="008B4D9C">
      <w:pPr>
        <w:pStyle w:val="Output"/>
        <w:ind w:left="720"/>
      </w:pPr>
      <w:r w:rsidRPr="0091087E">
        <w:t>System.out.println("Hello");</w:t>
      </w:r>
    </w:p>
    <w:p w14:paraId="39BF41ED" w14:textId="77777777" w:rsidR="008B4D9C" w:rsidRDefault="008B4D9C" w:rsidP="008B4D9C"/>
    <w:p w14:paraId="067A4356" w14:textId="77777777" w:rsidR="008B4D9C" w:rsidRDefault="008B4D9C" w:rsidP="00406661"/>
    <w:p w14:paraId="702080DE" w14:textId="77777777" w:rsidR="00E85F4A" w:rsidRPr="00E85F4A" w:rsidRDefault="00700D81" w:rsidP="000E4144">
      <w:pPr>
        <w:pStyle w:val="Heading30"/>
      </w:pPr>
      <w:r>
        <w:t>3.</w:t>
      </w:r>
      <w:r w:rsidRPr="00E85F4A">
        <w:t>for:</w:t>
      </w:r>
    </w:p>
    <w:p w14:paraId="5370528A" w14:textId="77777777" w:rsidR="00C81448" w:rsidRDefault="00E85F4A" w:rsidP="0035716A">
      <w:r w:rsidRPr="00E85F4A">
        <w:t xml:space="preserve">The </w:t>
      </w:r>
      <w:r w:rsidR="00070159" w:rsidRPr="00E85F4A">
        <w:t>most used</w:t>
      </w:r>
      <w:r w:rsidRPr="00E85F4A">
        <w:t xml:space="preserve"> loop</w:t>
      </w:r>
    </w:p>
    <w:p w14:paraId="61F04751" w14:textId="171B5832" w:rsidR="00652288" w:rsidRDefault="00C81448" w:rsidP="00406661">
      <w:r>
        <w:rPr>
          <w:noProof/>
        </w:rPr>
        <w:drawing>
          <wp:inline distT="0" distB="0" distL="0" distR="0" wp14:anchorId="36391441" wp14:editId="53CB8CB6">
            <wp:extent cx="4079956" cy="179457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2900" cy="1822257"/>
                    </a:xfrm>
                    <a:prstGeom prst="rect">
                      <a:avLst/>
                    </a:prstGeom>
                  </pic:spPr>
                </pic:pic>
              </a:graphicData>
            </a:graphic>
          </wp:inline>
        </w:drawing>
      </w:r>
    </w:p>
    <w:p w14:paraId="648AE888" w14:textId="77777777" w:rsidR="00070159" w:rsidRDefault="00070159" w:rsidP="0035716A"/>
    <w:p w14:paraId="59ECD394" w14:textId="3D78F63A" w:rsidR="0035716A" w:rsidRPr="0035716A" w:rsidRDefault="0035716A" w:rsidP="0035716A">
      <w:r w:rsidRPr="0035716A">
        <w:t>All the 3 parts of for loop are independent of each other &amp; optional.</w:t>
      </w:r>
    </w:p>
    <w:p w14:paraId="6D7DB6D8" w14:textId="77777777" w:rsidR="0035716A" w:rsidRPr="0035716A" w:rsidRDefault="00700D81" w:rsidP="0035716A">
      <w:pPr>
        <w:pStyle w:val="Output"/>
        <w:rPr>
          <w:sz w:val="20"/>
        </w:rPr>
      </w:pPr>
      <w:r w:rsidRPr="0035716A">
        <w:rPr>
          <w:sz w:val="20"/>
        </w:rPr>
        <w:t>for(;</w:t>
      </w:r>
      <w:r w:rsidR="0035716A" w:rsidRPr="0035716A">
        <w:rPr>
          <w:sz w:val="20"/>
        </w:rPr>
        <w:t xml:space="preserve"> ;);  //valid</w:t>
      </w:r>
    </w:p>
    <w:p w14:paraId="4651938C" w14:textId="5B920718" w:rsidR="00652288" w:rsidRDefault="009D5949" w:rsidP="00042825">
      <w:r w:rsidRPr="00634C39">
        <w:t xml:space="preserve">Curly braces are optional, </w:t>
      </w:r>
      <w:r w:rsidR="00CA6C3D" w:rsidRPr="00634C39">
        <w:t>without</w:t>
      </w:r>
      <w:r w:rsidRPr="00634C39">
        <w:t xml:space="preserve"> curly braces we should take only 1 </w:t>
      </w:r>
      <w:r w:rsidR="0035716A" w:rsidRPr="00634C39">
        <w:t>stat</w:t>
      </w:r>
      <w:r w:rsidR="0035716A">
        <w:t>ement, that</w:t>
      </w:r>
      <w:r>
        <w:t xml:space="preserve"> </w:t>
      </w:r>
      <w:r w:rsidRPr="00634C39">
        <w:t>statement never be declarative statement</w:t>
      </w:r>
      <w:r>
        <w:t>.</w:t>
      </w:r>
    </w:p>
    <w:p w14:paraId="0C271444" w14:textId="77777777" w:rsidR="00042825" w:rsidRDefault="00042825" w:rsidP="00042825"/>
    <w:p w14:paraId="18689660" w14:textId="77777777" w:rsidR="00652288" w:rsidRPr="00821727" w:rsidRDefault="00821727" w:rsidP="00821727">
      <w:pPr>
        <w:rPr>
          <w:b/>
          <w:u w:val="single"/>
        </w:rPr>
      </w:pPr>
      <w:r w:rsidRPr="00821727">
        <w:rPr>
          <w:b/>
          <w:u w:val="single"/>
        </w:rPr>
        <w:t>a. Initialization Section</w:t>
      </w:r>
    </w:p>
    <w:p w14:paraId="7F5DA2A9" w14:textId="77777777" w:rsidR="00821727" w:rsidRDefault="00821727" w:rsidP="006F728B">
      <w:pPr>
        <w:pStyle w:val="ListParagraph"/>
        <w:numPr>
          <w:ilvl w:val="0"/>
          <w:numId w:val="13"/>
        </w:numPr>
        <w:spacing w:line="240" w:lineRule="auto"/>
      </w:pPr>
      <w:r>
        <w:t>This will be executed only once</w:t>
      </w:r>
    </w:p>
    <w:p w14:paraId="463619AA" w14:textId="77777777" w:rsidR="00821727" w:rsidRDefault="00821727" w:rsidP="00A0778E">
      <w:pPr>
        <w:pStyle w:val="ListParagraph"/>
        <w:spacing w:line="240" w:lineRule="auto"/>
      </w:pPr>
    </w:p>
    <w:p w14:paraId="24837ABB" w14:textId="77777777" w:rsidR="00821727" w:rsidRDefault="00821727" w:rsidP="006F728B">
      <w:pPr>
        <w:pStyle w:val="ListParagraph"/>
        <w:numPr>
          <w:ilvl w:val="0"/>
          <w:numId w:val="13"/>
        </w:numPr>
        <w:spacing w:line="240" w:lineRule="auto"/>
      </w:pPr>
      <w:r>
        <w:t xml:space="preserve">Here we can declare multiple </w:t>
      </w:r>
      <w:r w:rsidR="00555C8B">
        <w:t>variables</w:t>
      </w:r>
      <w:r>
        <w:t xml:space="preserve"> of same type, but </w:t>
      </w:r>
      <w:r w:rsidR="00555C8B">
        <w:t>multiple</w:t>
      </w:r>
      <w:r>
        <w:t xml:space="preserve"> </w:t>
      </w:r>
      <w:r w:rsidR="00555C8B">
        <w:t>variables</w:t>
      </w:r>
      <w:r>
        <w:t xml:space="preserve"> of different types are not allowed. Because </w:t>
      </w:r>
      <w:r w:rsidRPr="00700D81">
        <w:rPr>
          <w:b/>
        </w:rPr>
        <w:t xml:space="preserve">break between the </w:t>
      </w:r>
      <w:r w:rsidR="00555C8B" w:rsidRPr="00700D81">
        <w:rPr>
          <w:b/>
        </w:rPr>
        <w:t>variables</w:t>
      </w:r>
      <w:r w:rsidRPr="00700D81">
        <w:rPr>
          <w:b/>
        </w:rPr>
        <w:t xml:space="preserve"> leads</w:t>
      </w:r>
      <w:r>
        <w:t xml:space="preserve"> </w:t>
      </w:r>
      <w:r w:rsidRPr="00700D81">
        <w:rPr>
          <w:b/>
        </w:rPr>
        <w:t xml:space="preserve">to </w:t>
      </w:r>
      <w:r w:rsidRPr="00700D81">
        <w:rPr>
          <w:b/>
          <w:color w:val="FF0000"/>
        </w:rPr>
        <w:t>C.E</w:t>
      </w:r>
    </w:p>
    <w:p w14:paraId="630827F5" w14:textId="77777777" w:rsidR="00821727" w:rsidRPr="00042825" w:rsidRDefault="00821727" w:rsidP="00821727">
      <w:pPr>
        <w:pStyle w:val="Output"/>
        <w:ind w:left="1440"/>
      </w:pPr>
      <w:r w:rsidRPr="00042825">
        <w:rPr>
          <w:bCs/>
          <w:color w:val="7F0055"/>
        </w:rPr>
        <w:t>for</w:t>
      </w:r>
      <w:r w:rsidRPr="00042825">
        <w:t xml:space="preserve"> </w:t>
      </w:r>
      <w:r w:rsidR="00E40ED4" w:rsidRPr="00042825">
        <w:t>(int</w:t>
      </w:r>
      <w:r w:rsidRPr="00042825">
        <w:t xml:space="preserve"> </w:t>
      </w:r>
      <w:r w:rsidRPr="00042825">
        <w:rPr>
          <w:color w:val="6A3E3E"/>
        </w:rPr>
        <w:t>x</w:t>
      </w:r>
      <w:r w:rsidRPr="00042825">
        <w:t xml:space="preserve">=10, </w:t>
      </w:r>
      <w:r w:rsidRPr="00042825">
        <w:rPr>
          <w:color w:val="6A3E3E"/>
        </w:rPr>
        <w:t>y</w:t>
      </w:r>
      <w:r w:rsidRPr="00042825">
        <w:t>=20 ; ; ) // No Error</w:t>
      </w:r>
    </w:p>
    <w:p w14:paraId="4AF1BB8B" w14:textId="77777777" w:rsidR="00821727" w:rsidRPr="00042825" w:rsidRDefault="00821727" w:rsidP="00821727">
      <w:pPr>
        <w:pStyle w:val="Output"/>
        <w:ind w:left="1440"/>
        <w:rPr>
          <w:color w:val="4C483D" w:themeColor="text2"/>
        </w:rPr>
      </w:pPr>
      <w:r w:rsidRPr="00042825">
        <w:rPr>
          <w:bCs/>
          <w:color w:val="7F0055"/>
        </w:rPr>
        <w:t>for</w:t>
      </w:r>
      <w:r w:rsidRPr="00042825">
        <w:t xml:space="preserve"> </w:t>
      </w:r>
      <w:r w:rsidR="00E40ED4" w:rsidRPr="00042825">
        <w:t>(int</w:t>
      </w:r>
      <w:r w:rsidRPr="00042825">
        <w:t xml:space="preserve"> </w:t>
      </w:r>
      <w:r w:rsidRPr="00042825">
        <w:rPr>
          <w:color w:val="6A3E3E"/>
        </w:rPr>
        <w:t>x</w:t>
      </w:r>
      <w:r w:rsidRPr="00042825">
        <w:t xml:space="preserve">=10, </w:t>
      </w:r>
      <w:r w:rsidRPr="00042825">
        <w:rPr>
          <w:bCs/>
          <w:color w:val="7F0055"/>
        </w:rPr>
        <w:t xml:space="preserve">byte </w:t>
      </w:r>
      <w:r w:rsidRPr="00042825">
        <w:t xml:space="preserve"> </w:t>
      </w:r>
      <w:r w:rsidRPr="00042825">
        <w:rPr>
          <w:color w:val="6A3E3E"/>
        </w:rPr>
        <w:t>y</w:t>
      </w:r>
      <w:r w:rsidRPr="00042825">
        <w:t xml:space="preserve">=20 ; ; ) // </w:t>
      </w:r>
      <w:r w:rsidRPr="00042825">
        <w:rPr>
          <w:color w:val="FF0000"/>
        </w:rPr>
        <w:t>ERROR : error: &lt;identifier&gt; expected</w:t>
      </w:r>
    </w:p>
    <w:p w14:paraId="36B49FA9" w14:textId="77777777" w:rsidR="00821727" w:rsidRDefault="00821727" w:rsidP="003626C8"/>
    <w:p w14:paraId="4A5DD9E8" w14:textId="77777777" w:rsidR="00821727" w:rsidRPr="00821727" w:rsidRDefault="00821727" w:rsidP="006F728B">
      <w:pPr>
        <w:pStyle w:val="ListParagraph"/>
        <w:numPr>
          <w:ilvl w:val="0"/>
          <w:numId w:val="13"/>
        </w:numPr>
      </w:pPr>
      <w:r>
        <w:t>I</w:t>
      </w:r>
      <w:r w:rsidRPr="00821727">
        <w:t xml:space="preserve">n the initialization section we </w:t>
      </w:r>
      <w:r>
        <w:t>can</w:t>
      </w:r>
      <w:r w:rsidRPr="00821727">
        <w:t xml:space="preserve"> </w:t>
      </w:r>
      <w:r w:rsidRPr="00E40ED4">
        <w:rPr>
          <w:b/>
        </w:rPr>
        <w:t>take any valid java statement</w:t>
      </w:r>
      <w:r>
        <w:t xml:space="preserve">, </w:t>
      </w:r>
      <w:r w:rsidRPr="00821727">
        <w:t xml:space="preserve">including </w:t>
      </w:r>
      <w:r w:rsidRPr="00821727">
        <w:rPr>
          <w:b/>
        </w:rPr>
        <w:t>s</w:t>
      </w:r>
      <w:r>
        <w:rPr>
          <w:b/>
        </w:rPr>
        <w:t>.</w:t>
      </w:r>
      <w:r w:rsidRPr="00821727">
        <w:rPr>
          <w:b/>
        </w:rPr>
        <w:t>o</w:t>
      </w:r>
      <w:r>
        <w:rPr>
          <w:b/>
        </w:rPr>
        <w:t>.</w:t>
      </w:r>
      <w:r w:rsidRPr="00821727">
        <w:rPr>
          <w:b/>
        </w:rPr>
        <w:t>p</w:t>
      </w:r>
      <w:r w:rsidRPr="00821727">
        <w:t xml:space="preserve"> also.</w:t>
      </w:r>
    </w:p>
    <w:p w14:paraId="0D7D6603" w14:textId="77777777" w:rsidR="00821727" w:rsidRPr="00821727" w:rsidRDefault="00821727" w:rsidP="00821727">
      <w:pPr>
        <w:pStyle w:val="Output"/>
        <w:ind w:left="1440"/>
      </w:pPr>
      <w:r w:rsidRPr="00821727">
        <w:lastRenderedPageBreak/>
        <w:t>int i = 0;</w:t>
      </w:r>
    </w:p>
    <w:p w14:paraId="1EBF3491" w14:textId="77777777" w:rsidR="00821727" w:rsidRPr="00821727" w:rsidRDefault="00821727" w:rsidP="00821727">
      <w:pPr>
        <w:pStyle w:val="Output"/>
        <w:ind w:left="1440"/>
      </w:pPr>
      <w:r w:rsidRPr="00821727">
        <w:t>for(</w:t>
      </w:r>
      <w:r w:rsidRPr="00821727">
        <w:rPr>
          <w:color w:val="FF0000"/>
        </w:rPr>
        <w:t xml:space="preserve">System.out.println("Hi"); </w:t>
      </w:r>
      <w:r w:rsidRPr="00821727">
        <w:t>i&lt;5;</w:t>
      </w:r>
      <w:r>
        <w:t xml:space="preserve"> </w:t>
      </w:r>
      <w:r w:rsidRPr="00821727">
        <w:t>i++)</w:t>
      </w:r>
    </w:p>
    <w:p w14:paraId="28507059" w14:textId="77777777" w:rsidR="00821727" w:rsidRPr="00821727" w:rsidRDefault="00821727" w:rsidP="00821727">
      <w:pPr>
        <w:pStyle w:val="Output"/>
        <w:ind w:left="1440"/>
      </w:pPr>
      <w:r w:rsidRPr="00821727">
        <w:t>{</w:t>
      </w:r>
    </w:p>
    <w:p w14:paraId="30F2DFB9" w14:textId="7C4A278F" w:rsidR="00821727" w:rsidRPr="00821727" w:rsidRDefault="00BD7DE0" w:rsidP="00821727">
      <w:pPr>
        <w:pStyle w:val="Output"/>
        <w:ind w:left="1440"/>
      </w:pPr>
      <w:r>
        <w:t xml:space="preserve">   </w:t>
      </w:r>
      <w:r w:rsidR="00821727">
        <w:t>System.out.print</w:t>
      </w:r>
      <w:r w:rsidR="00821727" w:rsidRPr="00821727">
        <w:t>("Hello");</w:t>
      </w:r>
    </w:p>
    <w:p w14:paraId="707D8A6E" w14:textId="77777777" w:rsidR="00821727" w:rsidRDefault="00821727" w:rsidP="00821727">
      <w:pPr>
        <w:pStyle w:val="Output"/>
        <w:ind w:left="1440"/>
      </w:pPr>
      <w:r w:rsidRPr="00821727">
        <w:t>}</w:t>
      </w:r>
    </w:p>
    <w:p w14:paraId="1B349014" w14:textId="77777777" w:rsidR="00821727" w:rsidRDefault="00821727" w:rsidP="00821727">
      <w:pPr>
        <w:pStyle w:val="Output"/>
        <w:ind w:left="1440"/>
      </w:pPr>
      <w:r>
        <w:t>//O/p : Hi, Hello …(5 times)</w:t>
      </w:r>
    </w:p>
    <w:p w14:paraId="4A881B51" w14:textId="1BEA8B24" w:rsidR="00652288" w:rsidRDefault="00652288" w:rsidP="00406661"/>
    <w:p w14:paraId="628CDA46" w14:textId="77777777" w:rsidR="00965DB6" w:rsidRPr="00821727" w:rsidRDefault="00965DB6" w:rsidP="00032565">
      <w:pPr>
        <w:spacing w:line="240" w:lineRule="auto"/>
        <w:rPr>
          <w:b/>
          <w:u w:val="single"/>
        </w:rPr>
      </w:pPr>
      <w:r>
        <w:rPr>
          <w:b/>
          <w:u w:val="single"/>
        </w:rPr>
        <w:t>b</w:t>
      </w:r>
      <w:r w:rsidRPr="00821727">
        <w:rPr>
          <w:b/>
          <w:u w:val="single"/>
        </w:rPr>
        <w:t xml:space="preserve">. </w:t>
      </w:r>
      <w:r>
        <w:rPr>
          <w:b/>
          <w:u w:val="single"/>
        </w:rPr>
        <w:t>Conditional Expression</w:t>
      </w:r>
    </w:p>
    <w:p w14:paraId="509EA631" w14:textId="77777777" w:rsidR="00652288" w:rsidRDefault="005E6457" w:rsidP="006F728B">
      <w:pPr>
        <w:pStyle w:val="ListParagraph"/>
        <w:numPr>
          <w:ilvl w:val="0"/>
          <w:numId w:val="13"/>
        </w:numPr>
      </w:pPr>
      <w:r>
        <w:t xml:space="preserve">Here We can </w:t>
      </w:r>
      <w:r w:rsidRPr="00E40ED4">
        <w:rPr>
          <w:b/>
        </w:rPr>
        <w:t>take any valid Conditional expression</w:t>
      </w:r>
      <w:r>
        <w:t xml:space="preserve">, </w:t>
      </w:r>
      <w:r w:rsidR="008F5ADA">
        <w:t xml:space="preserve">but </w:t>
      </w:r>
      <w:r>
        <w:t xml:space="preserve">result should be </w:t>
      </w:r>
      <w:r w:rsidR="00E40ED4">
        <w:t>boolean type</w:t>
      </w:r>
      <w:r w:rsidR="008F5ADA">
        <w:t>.</w:t>
      </w:r>
    </w:p>
    <w:p w14:paraId="715A7BD1" w14:textId="5D93D794" w:rsidR="00F92700" w:rsidRPr="001D081C" w:rsidRDefault="008F5ADA" w:rsidP="006F728B">
      <w:pPr>
        <w:pStyle w:val="ListParagraph"/>
        <w:numPr>
          <w:ilvl w:val="0"/>
          <w:numId w:val="13"/>
        </w:numPr>
      </w:pPr>
      <w:r>
        <w:t xml:space="preserve">Conditional statement is Optional; if wont </w:t>
      </w:r>
      <w:r w:rsidR="00E40ED4">
        <w:t>specifies</w:t>
      </w:r>
      <w:r>
        <w:t xml:space="preserve"> </w:t>
      </w:r>
      <w:r w:rsidR="00555C8B">
        <w:t>anything</w:t>
      </w:r>
      <w:r>
        <w:t xml:space="preserve">, </w:t>
      </w:r>
      <w:r w:rsidRPr="003626C8">
        <w:rPr>
          <w:b/>
        </w:rPr>
        <w:t>default</w:t>
      </w:r>
      <w:r>
        <w:t xml:space="preserve"> should be </w:t>
      </w:r>
      <w:r w:rsidRPr="003626C8">
        <w:rPr>
          <w:b/>
        </w:rPr>
        <w:t>‘</w:t>
      </w:r>
      <w:r w:rsidRPr="00A514FC">
        <w:rPr>
          <w:b/>
          <w:color w:val="00B050"/>
        </w:rPr>
        <w:t>TRUE’</w:t>
      </w:r>
    </w:p>
    <w:p w14:paraId="0BC220BC" w14:textId="77777777" w:rsidR="001D081C" w:rsidRDefault="001D081C" w:rsidP="001D081C">
      <w:pPr>
        <w:pStyle w:val="ListParagraph"/>
      </w:pPr>
    </w:p>
    <w:p w14:paraId="374CEED9" w14:textId="77777777" w:rsidR="00F92700" w:rsidRDefault="00F92700" w:rsidP="00F92700">
      <w:pPr>
        <w:rPr>
          <w:b/>
          <w:u w:val="single"/>
        </w:rPr>
      </w:pPr>
      <w:r>
        <w:rPr>
          <w:b/>
          <w:u w:val="single"/>
        </w:rPr>
        <w:t>c</w:t>
      </w:r>
      <w:r w:rsidRPr="00F92700">
        <w:rPr>
          <w:b/>
          <w:u w:val="single"/>
        </w:rPr>
        <w:t xml:space="preserve">. </w:t>
      </w:r>
      <w:r>
        <w:rPr>
          <w:b/>
          <w:u w:val="single"/>
        </w:rPr>
        <w:t>Increment/Decrement</w:t>
      </w:r>
      <w:r w:rsidRPr="00F92700">
        <w:rPr>
          <w:b/>
          <w:u w:val="single"/>
        </w:rPr>
        <w:t xml:space="preserve"> </w:t>
      </w:r>
    </w:p>
    <w:p w14:paraId="1D73C04B" w14:textId="77777777" w:rsidR="00F92700" w:rsidRPr="0035716A" w:rsidRDefault="0035716A" w:rsidP="006F728B">
      <w:pPr>
        <w:pStyle w:val="ListParagraph"/>
        <w:numPr>
          <w:ilvl w:val="0"/>
          <w:numId w:val="14"/>
        </w:numPr>
        <w:rPr>
          <w:b/>
          <w:u w:val="single"/>
        </w:rPr>
      </w:pPr>
      <w:r>
        <w:t>This statement also Optional.</w:t>
      </w:r>
    </w:p>
    <w:p w14:paraId="7CA4BF54" w14:textId="77777777" w:rsidR="00BD11F1" w:rsidRDefault="0035716A" w:rsidP="006F728B">
      <w:pPr>
        <w:pStyle w:val="ListParagraph"/>
        <w:numPr>
          <w:ilvl w:val="0"/>
          <w:numId w:val="14"/>
        </w:numPr>
      </w:pPr>
      <w:r>
        <w:t>I</w:t>
      </w:r>
      <w:r w:rsidRPr="00821727">
        <w:t xml:space="preserve">n this section we </w:t>
      </w:r>
      <w:r>
        <w:t>can</w:t>
      </w:r>
      <w:r w:rsidRPr="00821727">
        <w:t xml:space="preserve"> </w:t>
      </w:r>
      <w:r w:rsidRPr="00E40ED4">
        <w:rPr>
          <w:b/>
        </w:rPr>
        <w:t>take any valid java statement</w:t>
      </w:r>
      <w:r>
        <w:t xml:space="preserve">, </w:t>
      </w:r>
      <w:r w:rsidRPr="00821727">
        <w:t xml:space="preserve">including </w:t>
      </w:r>
      <w:r w:rsidRPr="00BD11F1">
        <w:rPr>
          <w:b/>
        </w:rPr>
        <w:t>s.o.p</w:t>
      </w:r>
      <w:r w:rsidRPr="00821727">
        <w:t xml:space="preserve"> also.</w:t>
      </w:r>
    </w:p>
    <w:p w14:paraId="574D01A9" w14:textId="77777777" w:rsidR="00315A8A" w:rsidRDefault="00315A8A" w:rsidP="00315A8A"/>
    <w:p w14:paraId="40458BE2" w14:textId="77777777" w:rsidR="0035716A" w:rsidRDefault="00BD11F1" w:rsidP="00315A8A">
      <w:r>
        <w:t xml:space="preserve"> </w:t>
      </w:r>
      <w:r w:rsidR="0035716A">
        <w:t>Unreachable Statement</w:t>
      </w:r>
    </w:p>
    <w:tbl>
      <w:tblPr>
        <w:tblStyle w:val="TableGrid"/>
        <w:tblW w:w="9463" w:type="dxa"/>
        <w:tblLook w:val="04A0" w:firstRow="1" w:lastRow="0" w:firstColumn="1" w:lastColumn="0" w:noHBand="0" w:noVBand="1"/>
      </w:tblPr>
      <w:tblGrid>
        <w:gridCol w:w="3441"/>
        <w:gridCol w:w="3117"/>
        <w:gridCol w:w="2905"/>
      </w:tblGrid>
      <w:tr w:rsidR="0035716A" w14:paraId="49DB879A" w14:textId="77777777" w:rsidTr="00555C8B">
        <w:trPr>
          <w:trHeight w:val="1402"/>
        </w:trPr>
        <w:tc>
          <w:tcPr>
            <w:tcW w:w="3441" w:type="dxa"/>
          </w:tcPr>
          <w:p w14:paraId="47142EA0" w14:textId="77777777" w:rsidR="0035716A" w:rsidRPr="0035716A" w:rsidRDefault="00E40ED4" w:rsidP="0035716A">
            <w:pPr>
              <w:pStyle w:val="Output"/>
              <w:rPr>
                <w:color w:val="4C483D" w:themeColor="text2"/>
              </w:rPr>
            </w:pPr>
            <w:r w:rsidRPr="0035716A">
              <w:rPr>
                <w:bCs/>
                <w:color w:val="7F0055"/>
              </w:rPr>
              <w:t>for</w:t>
            </w:r>
            <w:r w:rsidRPr="0035716A">
              <w:t xml:space="preserve"> (</w:t>
            </w:r>
            <w:r w:rsidR="0035716A" w:rsidRPr="0035716A">
              <w:rPr>
                <w:bCs/>
                <w:color w:val="7F0055"/>
              </w:rPr>
              <w:t>int</w:t>
            </w:r>
            <w:r w:rsidR="0035716A" w:rsidRPr="0035716A">
              <w:t xml:space="preserve"> </w:t>
            </w:r>
            <w:r w:rsidR="0035716A" w:rsidRPr="0035716A">
              <w:rPr>
                <w:color w:val="6A3E3E"/>
              </w:rPr>
              <w:t>i</w:t>
            </w:r>
            <w:r w:rsidR="0035716A" w:rsidRPr="0035716A">
              <w:t xml:space="preserve"> = 0; ; </w:t>
            </w:r>
            <w:r w:rsidR="0035716A" w:rsidRPr="0035716A">
              <w:rPr>
                <w:color w:val="6A3E3E"/>
              </w:rPr>
              <w:t>i</w:t>
            </w:r>
            <w:r w:rsidR="0035716A" w:rsidRPr="0035716A">
              <w:t>++)</w:t>
            </w:r>
          </w:p>
          <w:p w14:paraId="6C4D7B93" w14:textId="77777777" w:rsidR="0035716A" w:rsidRPr="0035716A" w:rsidRDefault="0035716A" w:rsidP="0035716A">
            <w:pPr>
              <w:pStyle w:val="Output"/>
              <w:rPr>
                <w:color w:val="4C483D" w:themeColor="text2"/>
              </w:rPr>
            </w:pPr>
            <w:r w:rsidRPr="0035716A">
              <w:t>{</w:t>
            </w:r>
          </w:p>
          <w:p w14:paraId="738AB33B" w14:textId="77777777" w:rsidR="0035716A" w:rsidRPr="0035716A" w:rsidRDefault="0035716A" w:rsidP="0035716A">
            <w:pPr>
              <w:pStyle w:val="Output"/>
              <w:rPr>
                <w:color w:val="4C483D" w:themeColor="text2"/>
              </w:rPr>
            </w:pPr>
            <w:r>
              <w:tab/>
            </w:r>
            <w:r w:rsidRPr="0035716A">
              <w:t>System.</w:t>
            </w:r>
            <w:r w:rsidRPr="0035716A">
              <w:rPr>
                <w:bCs/>
                <w:i/>
                <w:iCs/>
                <w:color w:val="0000C0"/>
              </w:rPr>
              <w:t>out</w:t>
            </w:r>
            <w:r w:rsidRPr="0035716A">
              <w:t>.println(</w:t>
            </w:r>
            <w:r w:rsidRPr="0035716A">
              <w:rPr>
                <w:color w:val="2A00FF"/>
              </w:rPr>
              <w:t>"Hello"</w:t>
            </w:r>
            <w:r w:rsidRPr="0035716A">
              <w:t>);</w:t>
            </w:r>
          </w:p>
          <w:p w14:paraId="2B0ACFF4" w14:textId="77777777" w:rsidR="0035716A" w:rsidRPr="0035716A" w:rsidRDefault="0035716A" w:rsidP="0035716A">
            <w:pPr>
              <w:pStyle w:val="Output"/>
              <w:rPr>
                <w:color w:val="4C483D" w:themeColor="text2"/>
              </w:rPr>
            </w:pPr>
            <w:r w:rsidRPr="0035716A">
              <w:t>}</w:t>
            </w:r>
          </w:p>
          <w:p w14:paraId="58D87E4F" w14:textId="77777777" w:rsidR="0035716A" w:rsidRDefault="0035716A" w:rsidP="0035716A">
            <w:pPr>
              <w:pStyle w:val="Output"/>
            </w:pPr>
            <w:r w:rsidRPr="0035716A">
              <w:t>System.</w:t>
            </w:r>
            <w:r w:rsidRPr="0035716A">
              <w:rPr>
                <w:bCs/>
                <w:i/>
                <w:iCs/>
                <w:color w:val="0000C0"/>
              </w:rPr>
              <w:t>out</w:t>
            </w:r>
            <w:r w:rsidRPr="0035716A">
              <w:t>.println(</w:t>
            </w:r>
            <w:r w:rsidRPr="0035716A">
              <w:rPr>
                <w:color w:val="2A00FF"/>
              </w:rPr>
              <w:t>"Hi"</w:t>
            </w:r>
            <w:r w:rsidRPr="0035716A">
              <w:t>);</w:t>
            </w:r>
          </w:p>
          <w:p w14:paraId="04727F29" w14:textId="77777777" w:rsidR="0035716A" w:rsidRDefault="0035716A" w:rsidP="0035716A">
            <w:pPr>
              <w:pStyle w:val="Output"/>
            </w:pPr>
          </w:p>
          <w:p w14:paraId="3784EEEF" w14:textId="77777777" w:rsidR="0035716A" w:rsidRDefault="0035716A" w:rsidP="0035716A">
            <w:pPr>
              <w:pStyle w:val="Output"/>
              <w:rPr>
                <w:color w:val="FF0000"/>
              </w:rPr>
            </w:pPr>
            <w:r w:rsidRPr="0035716A">
              <w:rPr>
                <w:color w:val="FF0000"/>
              </w:rPr>
              <w:t>// unreachable statement                System.out.println("Hi");</w:t>
            </w:r>
          </w:p>
          <w:p w14:paraId="01CF12A8" w14:textId="77777777" w:rsidR="00BD11F1" w:rsidRDefault="00BD11F1" w:rsidP="0035716A">
            <w:pPr>
              <w:pStyle w:val="Output"/>
            </w:pPr>
          </w:p>
        </w:tc>
        <w:tc>
          <w:tcPr>
            <w:tcW w:w="3117" w:type="dxa"/>
          </w:tcPr>
          <w:p w14:paraId="000B639E" w14:textId="77777777" w:rsidR="0035716A" w:rsidRPr="0035716A" w:rsidRDefault="00E40ED4" w:rsidP="0035716A">
            <w:pPr>
              <w:autoSpaceDE w:val="0"/>
              <w:autoSpaceDN w:val="0"/>
              <w:adjustRightInd w:val="0"/>
              <w:rPr>
                <w:rFonts w:ascii="Consolas" w:hAnsi="Consolas" w:cs="Consolas"/>
                <w:b/>
                <w:color w:val="4C483D" w:themeColor="text2"/>
                <w:sz w:val="16"/>
              </w:rPr>
            </w:pPr>
            <w:r w:rsidRPr="0035716A">
              <w:rPr>
                <w:rFonts w:ascii="Consolas" w:hAnsi="Consolas" w:cs="Consolas"/>
                <w:b/>
                <w:bCs/>
                <w:color w:val="7F0055"/>
                <w:sz w:val="16"/>
              </w:rPr>
              <w:t>for</w:t>
            </w:r>
            <w:r w:rsidRPr="0035716A">
              <w:rPr>
                <w:rFonts w:ascii="Consolas" w:hAnsi="Consolas" w:cs="Consolas"/>
                <w:b/>
                <w:color w:val="000000"/>
                <w:sz w:val="16"/>
              </w:rPr>
              <w:t xml:space="preserve"> (</w:t>
            </w:r>
            <w:r w:rsidR="0035716A" w:rsidRPr="0035716A">
              <w:rPr>
                <w:rFonts w:ascii="Consolas" w:hAnsi="Consolas" w:cs="Consolas"/>
                <w:b/>
                <w:bCs/>
                <w:color w:val="7F0055"/>
                <w:sz w:val="16"/>
              </w:rPr>
              <w:t>int</w:t>
            </w:r>
            <w:r w:rsidR="0035716A" w:rsidRPr="0035716A">
              <w:rPr>
                <w:rFonts w:ascii="Consolas" w:hAnsi="Consolas" w:cs="Consolas"/>
                <w:b/>
                <w:color w:val="000000"/>
                <w:sz w:val="16"/>
              </w:rPr>
              <w:t xml:space="preserve"> </w:t>
            </w:r>
            <w:r w:rsidR="0035716A" w:rsidRPr="0035716A">
              <w:rPr>
                <w:rFonts w:ascii="Consolas" w:hAnsi="Consolas" w:cs="Consolas"/>
                <w:b/>
                <w:color w:val="6A3E3E"/>
                <w:sz w:val="16"/>
              </w:rPr>
              <w:t>i</w:t>
            </w:r>
            <w:r w:rsidR="0035716A" w:rsidRPr="0035716A">
              <w:rPr>
                <w:rFonts w:ascii="Consolas" w:hAnsi="Consolas" w:cs="Consolas"/>
                <w:b/>
                <w:color w:val="000000"/>
                <w:sz w:val="16"/>
              </w:rPr>
              <w:t xml:space="preserve"> = 0;</w:t>
            </w:r>
            <w:r w:rsidR="0035716A" w:rsidRPr="0035716A">
              <w:rPr>
                <w:rFonts w:ascii="Consolas" w:hAnsi="Consolas" w:cs="Consolas"/>
                <w:b/>
                <w:bCs/>
                <w:color w:val="7F0055"/>
                <w:sz w:val="16"/>
              </w:rPr>
              <w:t>false</w:t>
            </w:r>
            <w:r w:rsidR="0035716A" w:rsidRPr="0035716A">
              <w:rPr>
                <w:rFonts w:ascii="Consolas" w:hAnsi="Consolas" w:cs="Consolas"/>
                <w:b/>
                <w:color w:val="000000"/>
                <w:sz w:val="16"/>
              </w:rPr>
              <w:t>;</w:t>
            </w:r>
            <w:r w:rsidR="0035716A" w:rsidRPr="0035716A">
              <w:rPr>
                <w:rFonts w:ascii="Consolas" w:hAnsi="Consolas" w:cs="Consolas"/>
                <w:b/>
                <w:color w:val="6A3E3E"/>
                <w:sz w:val="16"/>
              </w:rPr>
              <w:t>i</w:t>
            </w:r>
            <w:r w:rsidR="0035716A" w:rsidRPr="0035716A">
              <w:rPr>
                <w:rFonts w:ascii="Consolas" w:hAnsi="Consolas" w:cs="Consolas"/>
                <w:b/>
                <w:color w:val="000000"/>
                <w:sz w:val="16"/>
              </w:rPr>
              <w:t>++)</w:t>
            </w:r>
          </w:p>
          <w:p w14:paraId="4FF95ACC" w14:textId="77777777" w:rsidR="0035716A" w:rsidRPr="0035716A" w:rsidRDefault="0035716A" w:rsidP="0035716A">
            <w:pPr>
              <w:autoSpaceDE w:val="0"/>
              <w:autoSpaceDN w:val="0"/>
              <w:adjustRightInd w:val="0"/>
              <w:rPr>
                <w:rFonts w:ascii="Consolas" w:hAnsi="Consolas" w:cs="Consolas"/>
                <w:b/>
                <w:color w:val="4C483D" w:themeColor="text2"/>
                <w:sz w:val="16"/>
              </w:rPr>
            </w:pPr>
            <w:r w:rsidRPr="0035716A">
              <w:rPr>
                <w:rFonts w:ascii="Consolas" w:hAnsi="Consolas" w:cs="Consolas"/>
                <w:b/>
                <w:color w:val="000000"/>
                <w:sz w:val="16"/>
              </w:rPr>
              <w:t>{</w:t>
            </w:r>
          </w:p>
          <w:p w14:paraId="2C1D3001" w14:textId="77777777" w:rsidR="0035716A" w:rsidRDefault="0035716A" w:rsidP="0035716A">
            <w:pPr>
              <w:autoSpaceDE w:val="0"/>
              <w:autoSpaceDN w:val="0"/>
              <w:adjustRightInd w:val="0"/>
              <w:rPr>
                <w:rFonts w:ascii="Consolas" w:hAnsi="Consolas" w:cs="Consolas"/>
                <w:b/>
                <w:color w:val="000000"/>
                <w:sz w:val="16"/>
              </w:rPr>
            </w:pPr>
            <w:r>
              <w:rPr>
                <w:rFonts w:ascii="Consolas" w:hAnsi="Consolas" w:cs="Consolas"/>
                <w:b/>
                <w:color w:val="000000"/>
                <w:sz w:val="16"/>
              </w:rPr>
              <w:t xml:space="preserve">  </w:t>
            </w:r>
            <w:r w:rsidRPr="0035716A">
              <w:rPr>
                <w:rFonts w:ascii="Consolas" w:hAnsi="Consolas" w:cs="Consolas"/>
                <w:b/>
                <w:color w:val="000000"/>
                <w:sz w:val="16"/>
              </w:rPr>
              <w:t>System.</w:t>
            </w:r>
            <w:r w:rsidRPr="0035716A">
              <w:rPr>
                <w:rFonts w:ascii="Consolas" w:hAnsi="Consolas" w:cs="Consolas"/>
                <w:b/>
                <w:bCs/>
                <w:i/>
                <w:iCs/>
                <w:color w:val="0000C0"/>
                <w:sz w:val="16"/>
              </w:rPr>
              <w:t>out</w:t>
            </w:r>
            <w:r w:rsidRPr="0035716A">
              <w:rPr>
                <w:rFonts w:ascii="Consolas" w:hAnsi="Consolas" w:cs="Consolas"/>
                <w:b/>
                <w:color w:val="000000"/>
                <w:sz w:val="16"/>
              </w:rPr>
              <w:t>.println(</w:t>
            </w:r>
            <w:r w:rsidRPr="0035716A">
              <w:rPr>
                <w:rFonts w:ascii="Consolas" w:hAnsi="Consolas" w:cs="Consolas"/>
                <w:b/>
                <w:color w:val="2A00FF"/>
                <w:sz w:val="16"/>
              </w:rPr>
              <w:t>"Hello"</w:t>
            </w:r>
            <w:r w:rsidRPr="0035716A">
              <w:rPr>
                <w:rFonts w:ascii="Consolas" w:hAnsi="Consolas" w:cs="Consolas"/>
                <w:b/>
                <w:color w:val="000000"/>
                <w:sz w:val="16"/>
              </w:rPr>
              <w:t>);</w:t>
            </w:r>
          </w:p>
          <w:p w14:paraId="76C74E7B" w14:textId="77777777" w:rsidR="0035716A" w:rsidRPr="0035716A" w:rsidRDefault="0035716A" w:rsidP="0035716A">
            <w:pPr>
              <w:autoSpaceDE w:val="0"/>
              <w:autoSpaceDN w:val="0"/>
              <w:adjustRightInd w:val="0"/>
              <w:rPr>
                <w:rFonts w:ascii="Consolas" w:hAnsi="Consolas" w:cs="Consolas"/>
                <w:b/>
                <w:color w:val="4C483D" w:themeColor="text2"/>
                <w:sz w:val="16"/>
              </w:rPr>
            </w:pPr>
            <w:r w:rsidRPr="0035716A">
              <w:rPr>
                <w:rFonts w:ascii="Consolas" w:hAnsi="Consolas" w:cs="Consolas"/>
                <w:b/>
                <w:color w:val="000000"/>
                <w:sz w:val="16"/>
              </w:rPr>
              <w:t>}</w:t>
            </w:r>
          </w:p>
          <w:p w14:paraId="571AC6C2" w14:textId="77777777" w:rsidR="0035716A" w:rsidRDefault="0035716A" w:rsidP="0035716A">
            <w:pPr>
              <w:rPr>
                <w:rFonts w:ascii="Consolas" w:hAnsi="Consolas" w:cs="Consolas"/>
                <w:b/>
                <w:color w:val="000000"/>
                <w:sz w:val="16"/>
              </w:rPr>
            </w:pPr>
            <w:r w:rsidRPr="0035716A">
              <w:rPr>
                <w:rFonts w:ascii="Consolas" w:hAnsi="Consolas" w:cs="Consolas"/>
                <w:b/>
                <w:color w:val="000000"/>
                <w:sz w:val="16"/>
              </w:rPr>
              <w:t>System.</w:t>
            </w:r>
            <w:r w:rsidRPr="0035716A">
              <w:rPr>
                <w:rFonts w:ascii="Consolas" w:hAnsi="Consolas" w:cs="Consolas"/>
                <w:b/>
                <w:bCs/>
                <w:i/>
                <w:iCs/>
                <w:color w:val="0000C0"/>
                <w:sz w:val="16"/>
              </w:rPr>
              <w:t>out</w:t>
            </w:r>
            <w:r w:rsidRPr="0035716A">
              <w:rPr>
                <w:rFonts w:ascii="Consolas" w:hAnsi="Consolas" w:cs="Consolas"/>
                <w:b/>
                <w:color w:val="000000"/>
                <w:sz w:val="16"/>
              </w:rPr>
              <w:t>.println(</w:t>
            </w:r>
            <w:r w:rsidRPr="0035716A">
              <w:rPr>
                <w:rFonts w:ascii="Consolas" w:hAnsi="Consolas" w:cs="Consolas"/>
                <w:b/>
                <w:color w:val="2A00FF"/>
                <w:sz w:val="16"/>
              </w:rPr>
              <w:t>"Hi"</w:t>
            </w:r>
            <w:r w:rsidRPr="0035716A">
              <w:rPr>
                <w:rFonts w:ascii="Consolas" w:hAnsi="Consolas" w:cs="Consolas"/>
                <w:b/>
                <w:color w:val="000000"/>
                <w:sz w:val="16"/>
              </w:rPr>
              <w:t>);</w:t>
            </w:r>
          </w:p>
          <w:p w14:paraId="3947E6E7" w14:textId="77777777" w:rsidR="0035716A" w:rsidRPr="0035716A" w:rsidRDefault="0035716A" w:rsidP="0035716A">
            <w:pPr>
              <w:rPr>
                <w:rFonts w:ascii="Consolas" w:hAnsi="Consolas"/>
                <w:b/>
              </w:rPr>
            </w:pPr>
            <w:r w:rsidRPr="0035716A">
              <w:rPr>
                <w:rFonts w:ascii="Consolas" w:hAnsi="Consolas"/>
                <w:b/>
                <w:color w:val="FF0000"/>
                <w:sz w:val="16"/>
              </w:rPr>
              <w:t xml:space="preserve">// unreachable statement      </w:t>
            </w:r>
            <w:r>
              <w:rPr>
                <w:rFonts w:ascii="Consolas" w:hAnsi="Consolas"/>
                <w:b/>
                <w:color w:val="FF0000"/>
                <w:sz w:val="16"/>
              </w:rPr>
              <w:t xml:space="preserve">          System.out.println("Hello</w:t>
            </w:r>
            <w:r w:rsidRPr="0035716A">
              <w:rPr>
                <w:rFonts w:ascii="Consolas" w:hAnsi="Consolas"/>
                <w:b/>
                <w:color w:val="FF0000"/>
                <w:sz w:val="16"/>
              </w:rPr>
              <w:t>");</w:t>
            </w:r>
          </w:p>
        </w:tc>
        <w:tc>
          <w:tcPr>
            <w:tcW w:w="2905" w:type="dxa"/>
          </w:tcPr>
          <w:p w14:paraId="16721160" w14:textId="77777777" w:rsidR="00BD11F1" w:rsidRPr="00BD11F1" w:rsidRDefault="00BD11F1" w:rsidP="00BD11F1">
            <w:pPr>
              <w:autoSpaceDE w:val="0"/>
              <w:autoSpaceDN w:val="0"/>
              <w:adjustRightInd w:val="0"/>
              <w:rPr>
                <w:rFonts w:ascii="Consolas" w:hAnsi="Consolas" w:cs="Consolas"/>
                <w:b/>
                <w:color w:val="4C483D" w:themeColor="text2"/>
                <w:sz w:val="16"/>
              </w:rPr>
            </w:pPr>
            <w:r w:rsidRPr="00BD11F1">
              <w:rPr>
                <w:rFonts w:ascii="Consolas" w:hAnsi="Consolas" w:cs="Consolas"/>
                <w:b/>
                <w:bCs/>
                <w:color w:val="7F0055"/>
                <w:sz w:val="16"/>
              </w:rPr>
              <w:t>final</w:t>
            </w:r>
            <w:r w:rsidRPr="00BD11F1">
              <w:rPr>
                <w:rFonts w:ascii="Consolas" w:hAnsi="Consolas" w:cs="Consolas"/>
                <w:b/>
                <w:color w:val="000000"/>
                <w:sz w:val="16"/>
              </w:rPr>
              <w:t xml:space="preserve"> </w:t>
            </w:r>
            <w:r w:rsidRPr="00BD11F1">
              <w:rPr>
                <w:rFonts w:ascii="Consolas" w:hAnsi="Consolas" w:cs="Consolas"/>
                <w:b/>
                <w:bCs/>
                <w:color w:val="7F0055"/>
                <w:sz w:val="16"/>
              </w:rPr>
              <w:t>int</w:t>
            </w:r>
            <w:r w:rsidRPr="00BD11F1">
              <w:rPr>
                <w:rFonts w:ascii="Consolas" w:hAnsi="Consolas" w:cs="Consolas"/>
                <w:b/>
                <w:color w:val="000000"/>
                <w:sz w:val="16"/>
              </w:rPr>
              <w:t xml:space="preserve"> </w:t>
            </w:r>
            <w:r w:rsidRPr="00BD11F1">
              <w:rPr>
                <w:rFonts w:ascii="Consolas" w:hAnsi="Consolas" w:cs="Consolas"/>
                <w:b/>
                <w:color w:val="6A3E3E"/>
                <w:sz w:val="16"/>
              </w:rPr>
              <w:t>a</w:t>
            </w:r>
            <w:r w:rsidRPr="00BD11F1">
              <w:rPr>
                <w:rFonts w:ascii="Consolas" w:hAnsi="Consolas" w:cs="Consolas"/>
                <w:b/>
                <w:color w:val="000000"/>
                <w:sz w:val="16"/>
              </w:rPr>
              <w:t xml:space="preserve"> = </w:t>
            </w:r>
            <w:r w:rsidR="00E40ED4" w:rsidRPr="00BD11F1">
              <w:rPr>
                <w:rFonts w:ascii="Consolas" w:hAnsi="Consolas" w:cs="Consolas"/>
                <w:b/>
                <w:color w:val="000000"/>
                <w:sz w:val="16"/>
              </w:rPr>
              <w:t>10,</w:t>
            </w:r>
            <w:r w:rsidR="00E40ED4" w:rsidRPr="00BD11F1">
              <w:rPr>
                <w:rFonts w:ascii="Consolas" w:hAnsi="Consolas" w:cs="Consolas"/>
                <w:b/>
                <w:color w:val="6A3E3E"/>
                <w:sz w:val="16"/>
              </w:rPr>
              <w:t xml:space="preserve"> b</w:t>
            </w:r>
            <w:r w:rsidRPr="00BD11F1">
              <w:rPr>
                <w:rFonts w:ascii="Consolas" w:hAnsi="Consolas" w:cs="Consolas"/>
                <w:b/>
                <w:color w:val="000000"/>
                <w:sz w:val="16"/>
              </w:rPr>
              <w:t xml:space="preserve"> = 20;</w:t>
            </w:r>
          </w:p>
          <w:p w14:paraId="3111411B" w14:textId="77777777" w:rsidR="00BD11F1" w:rsidRPr="00BD11F1" w:rsidRDefault="00BD11F1" w:rsidP="00BD11F1">
            <w:pPr>
              <w:autoSpaceDE w:val="0"/>
              <w:autoSpaceDN w:val="0"/>
              <w:adjustRightInd w:val="0"/>
              <w:rPr>
                <w:rFonts w:ascii="Consolas" w:hAnsi="Consolas" w:cs="Consolas"/>
                <w:b/>
                <w:color w:val="4C483D" w:themeColor="text2"/>
                <w:sz w:val="16"/>
              </w:rPr>
            </w:pPr>
            <w:r w:rsidRPr="00BD11F1">
              <w:rPr>
                <w:rFonts w:ascii="Consolas" w:hAnsi="Consolas" w:cs="Consolas"/>
                <w:b/>
                <w:bCs/>
                <w:color w:val="7F0055"/>
                <w:sz w:val="16"/>
              </w:rPr>
              <w:t>for</w:t>
            </w:r>
            <w:r w:rsidRPr="00BD11F1">
              <w:rPr>
                <w:rFonts w:ascii="Consolas" w:hAnsi="Consolas" w:cs="Consolas"/>
                <w:b/>
                <w:color w:val="000000"/>
                <w:sz w:val="16"/>
              </w:rPr>
              <w:t>(</w:t>
            </w:r>
            <w:r w:rsidRPr="00BD11F1">
              <w:rPr>
                <w:rFonts w:ascii="Consolas" w:hAnsi="Consolas" w:cs="Consolas"/>
                <w:b/>
                <w:bCs/>
                <w:color w:val="7F0055"/>
                <w:sz w:val="16"/>
              </w:rPr>
              <w:t>int</w:t>
            </w:r>
            <w:r w:rsidRPr="00BD11F1">
              <w:rPr>
                <w:rFonts w:ascii="Consolas" w:hAnsi="Consolas" w:cs="Consolas"/>
                <w:b/>
                <w:color w:val="000000"/>
                <w:sz w:val="16"/>
              </w:rPr>
              <w:t xml:space="preserve"> </w:t>
            </w:r>
            <w:r w:rsidRPr="00BD11F1">
              <w:rPr>
                <w:rFonts w:ascii="Consolas" w:hAnsi="Consolas" w:cs="Consolas"/>
                <w:b/>
                <w:color w:val="6A3E3E"/>
                <w:sz w:val="16"/>
              </w:rPr>
              <w:t>i</w:t>
            </w:r>
            <w:r w:rsidRPr="00BD11F1">
              <w:rPr>
                <w:rFonts w:ascii="Consolas" w:hAnsi="Consolas" w:cs="Consolas"/>
                <w:b/>
                <w:color w:val="000000"/>
                <w:sz w:val="16"/>
              </w:rPr>
              <w:t xml:space="preserve"> = 0;</w:t>
            </w:r>
            <w:r w:rsidRPr="00BD11F1">
              <w:rPr>
                <w:rFonts w:ascii="Consolas" w:hAnsi="Consolas" w:cs="Consolas"/>
                <w:b/>
                <w:color w:val="6A3E3E"/>
                <w:sz w:val="16"/>
              </w:rPr>
              <w:t>a</w:t>
            </w:r>
            <w:r w:rsidRPr="00BD11F1">
              <w:rPr>
                <w:rFonts w:ascii="Consolas" w:hAnsi="Consolas" w:cs="Consolas"/>
                <w:b/>
                <w:color w:val="000000"/>
                <w:sz w:val="16"/>
              </w:rPr>
              <w:t>&lt;</w:t>
            </w:r>
            <w:r w:rsidRPr="00BD11F1">
              <w:rPr>
                <w:rFonts w:ascii="Consolas" w:hAnsi="Consolas" w:cs="Consolas"/>
                <w:b/>
                <w:color w:val="6A3E3E"/>
                <w:sz w:val="16"/>
              </w:rPr>
              <w:t>b</w:t>
            </w:r>
            <w:r w:rsidRPr="00BD11F1">
              <w:rPr>
                <w:rFonts w:ascii="Consolas" w:hAnsi="Consolas" w:cs="Consolas"/>
                <w:b/>
                <w:color w:val="000000"/>
                <w:sz w:val="16"/>
              </w:rPr>
              <w:t xml:space="preserve">; </w:t>
            </w:r>
            <w:r w:rsidRPr="00BD11F1">
              <w:rPr>
                <w:rFonts w:ascii="Consolas" w:hAnsi="Consolas" w:cs="Consolas"/>
                <w:b/>
                <w:color w:val="6A3E3E"/>
                <w:sz w:val="16"/>
              </w:rPr>
              <w:t>i</w:t>
            </w:r>
            <w:r w:rsidRPr="00BD11F1">
              <w:rPr>
                <w:rFonts w:ascii="Consolas" w:hAnsi="Consolas" w:cs="Consolas"/>
                <w:b/>
                <w:color w:val="000000"/>
                <w:sz w:val="16"/>
              </w:rPr>
              <w:t>++)</w:t>
            </w:r>
          </w:p>
          <w:p w14:paraId="7DFB693E" w14:textId="77777777" w:rsidR="00BD11F1" w:rsidRPr="00BD11F1" w:rsidRDefault="00BD11F1" w:rsidP="00BD11F1">
            <w:pPr>
              <w:autoSpaceDE w:val="0"/>
              <w:autoSpaceDN w:val="0"/>
              <w:adjustRightInd w:val="0"/>
              <w:rPr>
                <w:rFonts w:ascii="Consolas" w:hAnsi="Consolas" w:cs="Consolas"/>
                <w:b/>
                <w:color w:val="4C483D" w:themeColor="text2"/>
                <w:sz w:val="16"/>
              </w:rPr>
            </w:pPr>
            <w:r w:rsidRPr="00BD11F1">
              <w:rPr>
                <w:rFonts w:ascii="Consolas" w:hAnsi="Consolas" w:cs="Consolas"/>
                <w:b/>
                <w:color w:val="000000"/>
                <w:sz w:val="16"/>
              </w:rPr>
              <w:t>{</w:t>
            </w:r>
          </w:p>
          <w:p w14:paraId="310177D2" w14:textId="77777777" w:rsidR="00BD11F1" w:rsidRPr="00BD11F1" w:rsidRDefault="00BD11F1" w:rsidP="00BD11F1">
            <w:pPr>
              <w:autoSpaceDE w:val="0"/>
              <w:autoSpaceDN w:val="0"/>
              <w:adjustRightInd w:val="0"/>
              <w:rPr>
                <w:rFonts w:ascii="Consolas" w:hAnsi="Consolas" w:cs="Consolas"/>
                <w:b/>
                <w:color w:val="4C483D" w:themeColor="text2"/>
                <w:sz w:val="16"/>
              </w:rPr>
            </w:pPr>
            <w:r>
              <w:rPr>
                <w:rFonts w:ascii="Consolas" w:hAnsi="Consolas" w:cs="Consolas"/>
                <w:b/>
                <w:color w:val="000000"/>
                <w:sz w:val="16"/>
              </w:rPr>
              <w:t xml:space="preserve">  </w:t>
            </w:r>
            <w:r w:rsidRPr="00BD11F1">
              <w:rPr>
                <w:rFonts w:ascii="Consolas" w:hAnsi="Consolas" w:cs="Consolas"/>
                <w:b/>
                <w:color w:val="000000"/>
                <w:sz w:val="16"/>
              </w:rPr>
              <w:t>System.</w:t>
            </w:r>
            <w:r w:rsidRPr="00BD11F1">
              <w:rPr>
                <w:rFonts w:ascii="Consolas" w:hAnsi="Consolas" w:cs="Consolas"/>
                <w:b/>
                <w:bCs/>
                <w:i/>
                <w:iCs/>
                <w:color w:val="0000C0"/>
                <w:sz w:val="16"/>
              </w:rPr>
              <w:t>out</w:t>
            </w:r>
            <w:r w:rsidRPr="00BD11F1">
              <w:rPr>
                <w:rFonts w:ascii="Consolas" w:hAnsi="Consolas" w:cs="Consolas"/>
                <w:b/>
                <w:color w:val="000000"/>
                <w:sz w:val="16"/>
              </w:rPr>
              <w:t>.println(</w:t>
            </w:r>
            <w:r w:rsidRPr="00BD11F1">
              <w:rPr>
                <w:rFonts w:ascii="Consolas" w:hAnsi="Consolas" w:cs="Consolas"/>
                <w:b/>
                <w:color w:val="2A00FF"/>
                <w:sz w:val="16"/>
              </w:rPr>
              <w:t>"Hello"</w:t>
            </w:r>
            <w:r w:rsidRPr="00BD11F1">
              <w:rPr>
                <w:rFonts w:ascii="Consolas" w:hAnsi="Consolas" w:cs="Consolas"/>
                <w:b/>
                <w:color w:val="000000"/>
                <w:sz w:val="16"/>
              </w:rPr>
              <w:t>);</w:t>
            </w:r>
          </w:p>
          <w:p w14:paraId="205E765A" w14:textId="77777777" w:rsidR="00BD11F1" w:rsidRPr="00BD11F1" w:rsidRDefault="00BD11F1" w:rsidP="00BD11F1">
            <w:pPr>
              <w:autoSpaceDE w:val="0"/>
              <w:autoSpaceDN w:val="0"/>
              <w:adjustRightInd w:val="0"/>
              <w:rPr>
                <w:rFonts w:ascii="Consolas" w:hAnsi="Consolas" w:cs="Consolas"/>
                <w:b/>
                <w:color w:val="4C483D" w:themeColor="text2"/>
                <w:sz w:val="16"/>
              </w:rPr>
            </w:pPr>
            <w:r w:rsidRPr="00BD11F1">
              <w:rPr>
                <w:rFonts w:ascii="Consolas" w:hAnsi="Consolas" w:cs="Consolas"/>
                <w:b/>
                <w:color w:val="000000"/>
                <w:sz w:val="16"/>
              </w:rPr>
              <w:t>}</w:t>
            </w:r>
          </w:p>
          <w:p w14:paraId="62EF23F9" w14:textId="77777777" w:rsidR="0035716A" w:rsidRDefault="00BD11F1" w:rsidP="00BD11F1">
            <w:pPr>
              <w:rPr>
                <w:rFonts w:ascii="Consolas" w:hAnsi="Consolas" w:cs="Consolas"/>
                <w:b/>
                <w:color w:val="000000"/>
                <w:sz w:val="16"/>
              </w:rPr>
            </w:pPr>
            <w:r w:rsidRPr="00BD11F1">
              <w:rPr>
                <w:rFonts w:ascii="Consolas" w:hAnsi="Consolas" w:cs="Consolas"/>
                <w:b/>
                <w:color w:val="000000"/>
                <w:sz w:val="16"/>
              </w:rPr>
              <w:t>System.</w:t>
            </w:r>
            <w:r w:rsidRPr="00BD11F1">
              <w:rPr>
                <w:rFonts w:ascii="Consolas" w:hAnsi="Consolas" w:cs="Consolas"/>
                <w:b/>
                <w:bCs/>
                <w:i/>
                <w:iCs/>
                <w:color w:val="0000C0"/>
                <w:sz w:val="16"/>
              </w:rPr>
              <w:t>out</w:t>
            </w:r>
            <w:r w:rsidRPr="00BD11F1">
              <w:rPr>
                <w:rFonts w:ascii="Consolas" w:hAnsi="Consolas" w:cs="Consolas"/>
                <w:b/>
                <w:color w:val="000000"/>
                <w:sz w:val="16"/>
              </w:rPr>
              <w:t>.println(</w:t>
            </w:r>
            <w:r w:rsidRPr="00BD11F1">
              <w:rPr>
                <w:rFonts w:ascii="Consolas" w:hAnsi="Consolas" w:cs="Consolas"/>
                <w:b/>
                <w:color w:val="2A00FF"/>
                <w:sz w:val="16"/>
              </w:rPr>
              <w:t>"Hi"</w:t>
            </w:r>
            <w:r w:rsidRPr="00BD11F1">
              <w:rPr>
                <w:rFonts w:ascii="Consolas" w:hAnsi="Consolas" w:cs="Consolas"/>
                <w:b/>
                <w:color w:val="000000"/>
                <w:sz w:val="16"/>
              </w:rPr>
              <w:t>);</w:t>
            </w:r>
          </w:p>
          <w:p w14:paraId="0B43FA07" w14:textId="77777777" w:rsidR="00BD11F1" w:rsidRDefault="00BD11F1" w:rsidP="00BD11F1">
            <w:r w:rsidRPr="0035716A">
              <w:rPr>
                <w:rFonts w:ascii="Consolas" w:hAnsi="Consolas"/>
                <w:b/>
                <w:color w:val="FF0000"/>
                <w:sz w:val="16"/>
              </w:rPr>
              <w:t xml:space="preserve">// unreachable statement      </w:t>
            </w:r>
            <w:r>
              <w:rPr>
                <w:rFonts w:ascii="Consolas" w:hAnsi="Consolas"/>
                <w:b/>
                <w:color w:val="FF0000"/>
                <w:sz w:val="16"/>
              </w:rPr>
              <w:t xml:space="preserve">          System.out.println("hi</w:t>
            </w:r>
            <w:r w:rsidRPr="0035716A">
              <w:rPr>
                <w:rFonts w:ascii="Consolas" w:hAnsi="Consolas"/>
                <w:b/>
                <w:color w:val="FF0000"/>
                <w:sz w:val="16"/>
              </w:rPr>
              <w:t>");</w:t>
            </w:r>
          </w:p>
        </w:tc>
      </w:tr>
    </w:tbl>
    <w:p w14:paraId="7892D04E" w14:textId="77777777" w:rsidR="001D081C" w:rsidRDefault="001D081C" w:rsidP="00406661"/>
    <w:p w14:paraId="18876500" w14:textId="42E21355" w:rsidR="003E7823" w:rsidRDefault="003E7823" w:rsidP="003E7823">
      <w:pPr>
        <w:pStyle w:val="Howitworks"/>
      </w:pPr>
      <w:r>
        <w:t>Transfer Statements</w:t>
      </w:r>
    </w:p>
    <w:p w14:paraId="20B9491E" w14:textId="77777777" w:rsidR="00042825" w:rsidRDefault="00042825" w:rsidP="00042825">
      <w:r>
        <w:t xml:space="preserve">All Transfer statements should use </w:t>
      </w:r>
    </w:p>
    <w:p w14:paraId="2159092F" w14:textId="77777777" w:rsidR="00042825" w:rsidRPr="00042825" w:rsidRDefault="00042825" w:rsidP="00B413EE">
      <w:pPr>
        <w:pStyle w:val="ListParagraph"/>
        <w:numPr>
          <w:ilvl w:val="0"/>
          <w:numId w:val="301"/>
        </w:numPr>
        <w:rPr>
          <w:color w:val="00B050"/>
        </w:rPr>
      </w:pPr>
      <w:r w:rsidRPr="00042825">
        <w:rPr>
          <w:b/>
          <w:bCs/>
          <w:color w:val="00B050"/>
        </w:rPr>
        <w:t>inside loops</w:t>
      </w:r>
      <w:r w:rsidRPr="00042825">
        <w:rPr>
          <w:color w:val="00B050"/>
        </w:rPr>
        <w:t xml:space="preserve"> </w:t>
      </w:r>
    </w:p>
    <w:p w14:paraId="760C8F53" w14:textId="09CD3AE5" w:rsidR="00042825" w:rsidRPr="00042825" w:rsidRDefault="00042825" w:rsidP="00B413EE">
      <w:pPr>
        <w:pStyle w:val="ListParagraph"/>
        <w:numPr>
          <w:ilvl w:val="0"/>
          <w:numId w:val="301"/>
        </w:numPr>
        <w:rPr>
          <w:b/>
          <w:bCs/>
          <w:color w:val="FF0000"/>
        </w:rPr>
      </w:pPr>
      <w:r w:rsidRPr="00042825">
        <w:rPr>
          <w:b/>
          <w:bCs/>
          <w:color w:val="FF0000"/>
        </w:rPr>
        <w:t xml:space="preserve">not in if statements </w:t>
      </w:r>
    </w:p>
    <w:p w14:paraId="57B8F7CB" w14:textId="77777777" w:rsidR="00042825" w:rsidRDefault="00042825" w:rsidP="00042825"/>
    <w:p w14:paraId="1D3A7184" w14:textId="77777777" w:rsidR="003E7823" w:rsidRPr="003E7823" w:rsidRDefault="003E7823" w:rsidP="000E4144">
      <w:pPr>
        <w:pStyle w:val="Heading30"/>
      </w:pPr>
      <w:r>
        <w:t>1.</w:t>
      </w:r>
      <w:r w:rsidR="00E40ED4" w:rsidRPr="003E7823">
        <w:t>break</w:t>
      </w:r>
      <w:r w:rsidR="00E40ED4">
        <w:t>:</w:t>
      </w:r>
    </w:p>
    <w:p w14:paraId="6621977D" w14:textId="77777777" w:rsidR="003E7823" w:rsidRPr="003E7823" w:rsidRDefault="003E7823" w:rsidP="003E7823">
      <w:r w:rsidRPr="003E7823">
        <w:t>It can be used in the following places.</w:t>
      </w:r>
    </w:p>
    <w:p w14:paraId="31BD7BA4" w14:textId="77777777" w:rsidR="003E7823" w:rsidRPr="003E7823" w:rsidRDefault="00555C8B" w:rsidP="006F728B">
      <w:pPr>
        <w:pStyle w:val="ListParagraph"/>
        <w:numPr>
          <w:ilvl w:val="0"/>
          <w:numId w:val="15"/>
        </w:numPr>
      </w:pPr>
      <w:r w:rsidRPr="003E7823">
        <w:rPr>
          <w:b/>
        </w:rPr>
        <w:t>within</w:t>
      </w:r>
      <w:r w:rsidR="003E7823" w:rsidRPr="003E7823">
        <w:rPr>
          <w:b/>
        </w:rPr>
        <w:t xml:space="preserve"> the loops</w:t>
      </w:r>
      <w:r w:rsidR="003E7823" w:rsidRPr="003E7823">
        <w:t xml:space="preserve"> to come out of the loop.</w:t>
      </w:r>
    </w:p>
    <w:p w14:paraId="4D3D0544" w14:textId="77777777" w:rsidR="003E7823" w:rsidRPr="003E7823" w:rsidRDefault="003E7823" w:rsidP="006F728B">
      <w:pPr>
        <w:pStyle w:val="ListParagraph"/>
        <w:numPr>
          <w:ilvl w:val="0"/>
          <w:numId w:val="15"/>
        </w:numPr>
      </w:pPr>
      <w:r w:rsidRPr="003E7823">
        <w:rPr>
          <w:b/>
        </w:rPr>
        <w:t>inside switch</w:t>
      </w:r>
      <w:r w:rsidRPr="003E7823">
        <w:t xml:space="preserve"> statement to come out of the </w:t>
      </w:r>
      <w:r w:rsidR="00E40ED4" w:rsidRPr="003E7823">
        <w:t>switch.</w:t>
      </w:r>
    </w:p>
    <w:p w14:paraId="38FFCE81" w14:textId="58E9E417" w:rsidR="003E7823" w:rsidRPr="003E7823" w:rsidRDefault="003E7823" w:rsidP="006F728B">
      <w:pPr>
        <w:pStyle w:val="ListParagraph"/>
        <w:numPr>
          <w:ilvl w:val="0"/>
          <w:numId w:val="15"/>
        </w:numPr>
        <w:rPr>
          <w:b/>
          <w:color w:val="FF0000"/>
        </w:rPr>
      </w:pPr>
      <w:r w:rsidRPr="003E7823">
        <w:rPr>
          <w:b/>
          <w:color w:val="FF0000"/>
        </w:rPr>
        <w:t xml:space="preserve">If we are using break </w:t>
      </w:r>
      <w:r w:rsidR="001D081C" w:rsidRPr="003E7823">
        <w:rPr>
          <w:b/>
          <w:color w:val="FF0000"/>
        </w:rPr>
        <w:t>anywhere</w:t>
      </w:r>
      <w:r w:rsidRPr="003E7823">
        <w:rPr>
          <w:b/>
          <w:color w:val="FF0000"/>
        </w:rPr>
        <w:t xml:space="preserve"> </w:t>
      </w:r>
      <w:r w:rsidR="00E40ED4" w:rsidRPr="003E7823">
        <w:rPr>
          <w:b/>
          <w:color w:val="FF0000"/>
        </w:rPr>
        <w:t>else,</w:t>
      </w:r>
      <w:r w:rsidRPr="003E7823">
        <w:rPr>
          <w:b/>
          <w:color w:val="FF0000"/>
        </w:rPr>
        <w:t xml:space="preserve"> we will get a compile time error.</w:t>
      </w:r>
    </w:p>
    <w:p w14:paraId="48A20BAC" w14:textId="77777777" w:rsidR="003E7823" w:rsidRPr="003E7823" w:rsidRDefault="003E7823" w:rsidP="003E7823">
      <w:pPr>
        <w:pStyle w:val="Output"/>
        <w:ind w:left="1440"/>
      </w:pPr>
      <w:r w:rsidRPr="003E7823">
        <w:t>int x = 0;</w:t>
      </w:r>
    </w:p>
    <w:p w14:paraId="0BA6930A" w14:textId="77777777" w:rsidR="003E7823" w:rsidRPr="003E7823" w:rsidRDefault="003E7823" w:rsidP="003E7823">
      <w:pPr>
        <w:pStyle w:val="Output"/>
        <w:ind w:left="1440"/>
      </w:pPr>
      <w:r w:rsidRPr="003E7823">
        <w:t>if(x!=5)</w:t>
      </w:r>
    </w:p>
    <w:p w14:paraId="10639A09" w14:textId="77777777" w:rsidR="003E7823" w:rsidRPr="003E7823" w:rsidRDefault="003E7823" w:rsidP="003E7823">
      <w:pPr>
        <w:pStyle w:val="Output"/>
        <w:ind w:left="1440"/>
      </w:pPr>
      <w:r w:rsidRPr="003E7823">
        <w:t>break;</w:t>
      </w:r>
    </w:p>
    <w:p w14:paraId="581915F9" w14:textId="77777777" w:rsidR="003E7823" w:rsidRPr="003E7823" w:rsidRDefault="003E7823" w:rsidP="003E7823">
      <w:pPr>
        <w:pStyle w:val="Output"/>
        <w:ind w:left="1440"/>
      </w:pPr>
      <w:r w:rsidRPr="003E7823">
        <w:t>System.out.println("if");</w:t>
      </w:r>
    </w:p>
    <w:p w14:paraId="415FEE05" w14:textId="08CF4640" w:rsidR="00F36618" w:rsidRDefault="003E7823" w:rsidP="003E7823">
      <w:pPr>
        <w:pStyle w:val="Output"/>
        <w:ind w:left="1440"/>
        <w:rPr>
          <w:bCs/>
          <w:color w:val="FF0000"/>
        </w:rPr>
      </w:pPr>
      <w:r w:rsidRPr="003E7823">
        <w:rPr>
          <w:bCs/>
          <w:color w:val="FF0000"/>
        </w:rPr>
        <w:t>C.E:</w:t>
      </w:r>
      <w:r w:rsidRPr="003E7823">
        <w:rPr>
          <w:color w:val="FF0000"/>
        </w:rPr>
        <w:t xml:space="preserve"> </w:t>
      </w:r>
      <w:r w:rsidRPr="003E7823">
        <w:rPr>
          <w:bCs/>
          <w:color w:val="FF0000"/>
        </w:rPr>
        <w:t>error: break should not outside switch or loop</w:t>
      </w:r>
    </w:p>
    <w:p w14:paraId="183B14E7" w14:textId="77777777" w:rsidR="00F36618" w:rsidRPr="003E7823" w:rsidRDefault="00F36618" w:rsidP="003E7823">
      <w:pPr>
        <w:pStyle w:val="Output"/>
        <w:ind w:left="1440"/>
        <w:rPr>
          <w:color w:val="FF0000"/>
        </w:rPr>
      </w:pPr>
    </w:p>
    <w:p w14:paraId="2D9DA8A7" w14:textId="77777777" w:rsidR="003E7823" w:rsidRPr="003E7823" w:rsidRDefault="003E7823" w:rsidP="000E4144">
      <w:pPr>
        <w:pStyle w:val="Heading30"/>
      </w:pPr>
      <w:r>
        <w:t>2.</w:t>
      </w:r>
      <w:r w:rsidRPr="003E7823">
        <w:t>continue</w:t>
      </w:r>
      <w:r>
        <w:t>:</w:t>
      </w:r>
    </w:p>
    <w:p w14:paraId="145BD421" w14:textId="77777777" w:rsidR="003E7823" w:rsidRPr="003E7823" w:rsidRDefault="003E7823" w:rsidP="006F728B">
      <w:pPr>
        <w:pStyle w:val="ListParagraph"/>
        <w:numPr>
          <w:ilvl w:val="0"/>
          <w:numId w:val="16"/>
        </w:numPr>
      </w:pPr>
      <w:r w:rsidRPr="003E7823">
        <w:t>we should use ‘</w:t>
      </w:r>
      <w:r w:rsidRPr="008B475D">
        <w:rPr>
          <w:b/>
        </w:rPr>
        <w:t>continue’ only in the loops to skip current iteration</w:t>
      </w:r>
      <w:r w:rsidRPr="003E7823">
        <w:t xml:space="preserve"> &amp; continue for the next</w:t>
      </w:r>
      <w:r w:rsidR="008B475D">
        <w:t xml:space="preserve"> </w:t>
      </w:r>
      <w:r w:rsidRPr="003E7823">
        <w:t>iteration.</w:t>
      </w:r>
    </w:p>
    <w:p w14:paraId="21E5B814" w14:textId="77777777" w:rsidR="003E7823" w:rsidRPr="008B475D" w:rsidRDefault="003E7823" w:rsidP="006F728B">
      <w:pPr>
        <w:pStyle w:val="ListParagraph"/>
        <w:numPr>
          <w:ilvl w:val="0"/>
          <w:numId w:val="16"/>
        </w:numPr>
      </w:pPr>
      <w:r w:rsidRPr="008B475D">
        <w:t xml:space="preserve">If we are using ‘continue’ </w:t>
      </w:r>
      <w:r w:rsidR="00555C8B" w:rsidRPr="008B475D">
        <w:t>anywhere</w:t>
      </w:r>
      <w:r w:rsidRPr="008B475D">
        <w:t xml:space="preserve"> except loops we will get compile time error </w:t>
      </w:r>
      <w:r w:rsidR="008B475D" w:rsidRPr="008B475D">
        <w:t xml:space="preserve">saying, </w:t>
      </w:r>
      <w:r w:rsidRPr="008B475D">
        <w:rPr>
          <w:b/>
        </w:rPr>
        <w:t xml:space="preserve">“continue </w:t>
      </w:r>
      <w:r w:rsidR="00555C8B" w:rsidRPr="008B475D">
        <w:rPr>
          <w:b/>
        </w:rPr>
        <w:t>outside</w:t>
      </w:r>
      <w:r w:rsidRPr="008B475D">
        <w:rPr>
          <w:b/>
        </w:rPr>
        <w:t xml:space="preserve"> of loop”.</w:t>
      </w:r>
    </w:p>
    <w:p w14:paraId="04D392B0" w14:textId="77777777" w:rsidR="003E7823" w:rsidRPr="003E7823" w:rsidRDefault="003E7823" w:rsidP="008B475D">
      <w:pPr>
        <w:pStyle w:val="Output"/>
      </w:pPr>
      <w:r w:rsidRPr="003E7823">
        <w:t>for(int i=0;i&lt;10;i++)</w:t>
      </w:r>
    </w:p>
    <w:p w14:paraId="43AF1EFD" w14:textId="77777777" w:rsidR="003E7823" w:rsidRPr="003E7823" w:rsidRDefault="003E7823" w:rsidP="008B475D">
      <w:pPr>
        <w:pStyle w:val="Output"/>
      </w:pPr>
      <w:r w:rsidRPr="003E7823">
        <w:t>{</w:t>
      </w:r>
    </w:p>
    <w:p w14:paraId="30449A77" w14:textId="77777777" w:rsidR="003E7823" w:rsidRPr="003E7823" w:rsidRDefault="003E7823" w:rsidP="008B475D">
      <w:pPr>
        <w:pStyle w:val="Output"/>
      </w:pPr>
      <w:r w:rsidRPr="003E7823">
        <w:t>if((i%2) == 0)</w:t>
      </w:r>
    </w:p>
    <w:p w14:paraId="52E696CE" w14:textId="77777777" w:rsidR="003E7823" w:rsidRPr="003E7823" w:rsidRDefault="003E7823" w:rsidP="008B475D">
      <w:pPr>
        <w:pStyle w:val="Output"/>
      </w:pPr>
      <w:r w:rsidRPr="003E7823">
        <w:t>continue;</w:t>
      </w:r>
    </w:p>
    <w:p w14:paraId="733432ED" w14:textId="77777777" w:rsidR="003E7823" w:rsidRPr="003E7823" w:rsidRDefault="003E7823" w:rsidP="008B475D">
      <w:pPr>
        <w:pStyle w:val="Output"/>
      </w:pPr>
      <w:r w:rsidRPr="003E7823">
        <w:t>System.out.print(i);</w:t>
      </w:r>
    </w:p>
    <w:p w14:paraId="3492A2FD" w14:textId="77777777" w:rsidR="003E7823" w:rsidRPr="003E7823" w:rsidRDefault="003E7823" w:rsidP="008B475D">
      <w:pPr>
        <w:pStyle w:val="Output"/>
      </w:pPr>
      <w:r w:rsidRPr="003E7823">
        <w:t>}</w:t>
      </w:r>
    </w:p>
    <w:p w14:paraId="7883852B" w14:textId="77777777" w:rsidR="00652288" w:rsidRDefault="003E7823" w:rsidP="008B475D">
      <w:pPr>
        <w:pStyle w:val="Output"/>
      </w:pPr>
      <w:r w:rsidRPr="003E7823">
        <w:rPr>
          <w:bCs/>
        </w:rPr>
        <w:t xml:space="preserve">O/P:- </w:t>
      </w:r>
      <w:r w:rsidRPr="003E7823">
        <w:t>13579</w:t>
      </w:r>
    </w:p>
    <w:p w14:paraId="48AA7CA3" w14:textId="77777777" w:rsidR="00A16486" w:rsidRDefault="00A16486" w:rsidP="00A16486">
      <w:pPr>
        <w:pStyle w:val="Heading2"/>
      </w:pPr>
      <w:bookmarkStart w:id="16" w:name="_Toc94350598"/>
      <w:r>
        <w:lastRenderedPageBreak/>
        <w:t>Fundamentals – Interview Questions</w:t>
      </w:r>
      <w:bookmarkEnd w:id="16"/>
    </w:p>
    <w:p w14:paraId="4F7C4D95" w14:textId="77777777" w:rsidR="008402F7" w:rsidRPr="00700F21" w:rsidRDefault="008402F7" w:rsidP="000E4144">
      <w:pPr>
        <w:pStyle w:val="Heading30"/>
      </w:pPr>
      <w:r w:rsidRPr="00700F21">
        <w:t>Difference between interpreter and JIT compiler?</w:t>
      </w:r>
    </w:p>
    <w:p w14:paraId="6EB93B32" w14:textId="1E0BC386" w:rsidR="008402F7" w:rsidRDefault="008402F7" w:rsidP="008402F7">
      <w:r w:rsidRPr="00700F21">
        <w:t xml:space="preserve">The interpreter interprets the bytecode line by line and executes it sequentially. It results in poor performance. JIT </w:t>
      </w:r>
      <w:r w:rsidR="00A557A1" w:rsidRPr="00700F21">
        <w:t>compiler</w:t>
      </w:r>
      <w:r w:rsidRPr="00700F21">
        <w:t xml:space="preserve"> add optimization to this process by analyzing the code in blocks and then prepare more optimized machine code.</w:t>
      </w:r>
    </w:p>
    <w:p w14:paraId="4458A78C" w14:textId="77777777" w:rsidR="00A557A1" w:rsidRPr="00700F21" w:rsidRDefault="00A557A1" w:rsidP="008402F7"/>
    <w:p w14:paraId="5320E6D9" w14:textId="77777777" w:rsidR="008402F7" w:rsidRPr="007A31DB" w:rsidRDefault="008402F7" w:rsidP="000E4144">
      <w:pPr>
        <w:pStyle w:val="Heading30"/>
      </w:pPr>
      <w:r w:rsidRPr="007A31DB">
        <w:t>Difference between JRE and JVM?</w:t>
      </w:r>
    </w:p>
    <w:p w14:paraId="3044EC13" w14:textId="1AB4193B" w:rsidR="008402F7" w:rsidRDefault="008402F7" w:rsidP="008402F7">
      <w:r w:rsidRPr="007A31DB">
        <w:t>JVM is the specification for runtime environment which executes the Java applications. Hotspot JVM is such one implementation of the specification. It loads the class files and uses interpreter and JIT compiler to convert bytecode into machine code and execute it.</w:t>
      </w:r>
    </w:p>
    <w:p w14:paraId="0A38A109" w14:textId="77777777" w:rsidR="004C641B" w:rsidRPr="007A31DB" w:rsidRDefault="004C641B" w:rsidP="008402F7"/>
    <w:p w14:paraId="5F215530" w14:textId="77777777" w:rsidR="008402F7" w:rsidRDefault="008402F7" w:rsidP="000E4144">
      <w:pPr>
        <w:pStyle w:val="Heading30"/>
      </w:pPr>
      <w:r w:rsidRPr="009A2246">
        <w:t>Difference Between JVM &amp; HotSpot VM</w:t>
      </w:r>
    </w:p>
    <w:p w14:paraId="1CCE0CCC" w14:textId="77777777" w:rsidR="008402F7" w:rsidRDefault="00245932" w:rsidP="008402F7">
      <w:pPr>
        <w:rPr>
          <w:b/>
        </w:rPr>
      </w:pPr>
      <w:r>
        <w:rPr>
          <w:b/>
        </w:rPr>
        <w:t>JVM:</w:t>
      </w:r>
      <w:r w:rsidR="008402F7">
        <w:rPr>
          <w:b/>
        </w:rPr>
        <w:t xml:space="preserve"> </w:t>
      </w:r>
      <w:r w:rsidR="008402F7" w:rsidRPr="00DB34DF">
        <w:t>is a Specification</w:t>
      </w:r>
      <w:r w:rsidR="008402F7">
        <w:t xml:space="preserve">, </w:t>
      </w:r>
      <w:r w:rsidR="008402F7">
        <w:rPr>
          <w:b/>
        </w:rPr>
        <w:t xml:space="preserve">HotSpot </w:t>
      </w:r>
      <w:r w:rsidR="008402F7" w:rsidRPr="003F7138">
        <w:t>: is a implementation of JVM.</w:t>
      </w:r>
      <w:r w:rsidR="008402F7">
        <w:rPr>
          <w:b/>
        </w:rPr>
        <w:t xml:space="preserve"> </w:t>
      </w:r>
    </w:p>
    <w:p w14:paraId="27CDB957" w14:textId="77777777" w:rsidR="0055768D" w:rsidRDefault="009D004C" w:rsidP="008402F7">
      <w:pPr>
        <w:rPr>
          <w:rFonts w:ascii="Arial" w:hAnsi="Arial" w:cs="Arial"/>
          <w:color w:val="242729"/>
          <w:sz w:val="23"/>
          <w:szCs w:val="23"/>
          <w:shd w:val="clear" w:color="auto" w:fill="FFFFFF"/>
        </w:rPr>
      </w:pPr>
      <w:hyperlink r:id="rId33" w:history="1">
        <w:r w:rsidR="008402F7" w:rsidRPr="00AE495B">
          <w:rPr>
            <w:rStyle w:val="Hyperlink"/>
            <w:b/>
          </w:rPr>
          <w:t>HotSpot</w:t>
        </w:r>
      </w:hyperlink>
      <w:r w:rsidR="008402F7" w:rsidRPr="00DB34DF">
        <w:rPr>
          <w:b/>
        </w:rPr>
        <w:t> </w:t>
      </w:r>
      <w:r w:rsidR="008402F7" w:rsidRPr="00AE495B">
        <w:t>is an implementation of the JVM concept, originally developed by Sun and now owned by Oracle.</w:t>
      </w:r>
      <w:r w:rsidR="008402F7" w:rsidRPr="00AE495B">
        <w:rPr>
          <w:rFonts w:ascii="Arial" w:hAnsi="Arial" w:cs="Arial"/>
          <w:color w:val="242729"/>
          <w:sz w:val="23"/>
          <w:szCs w:val="23"/>
          <w:shd w:val="clear" w:color="auto" w:fill="FFFFFF"/>
        </w:rPr>
        <w:t xml:space="preserve"> </w:t>
      </w:r>
    </w:p>
    <w:p w14:paraId="1A4C002C" w14:textId="77777777" w:rsidR="008402F7" w:rsidRDefault="008402F7" w:rsidP="008402F7">
      <w:pPr>
        <w:rPr>
          <w:rStyle w:val="Hyperlink"/>
        </w:rPr>
      </w:pPr>
      <w:r w:rsidRPr="00AE495B">
        <w:t>There are other implementations of the JVM specification, like </w:t>
      </w:r>
    </w:p>
    <w:p w14:paraId="70AF48FC" w14:textId="77777777" w:rsidR="0055768D" w:rsidRPr="0055768D" w:rsidRDefault="0055768D" w:rsidP="006F728B">
      <w:pPr>
        <w:pStyle w:val="ListParagraph"/>
        <w:numPr>
          <w:ilvl w:val="0"/>
          <w:numId w:val="110"/>
        </w:numPr>
        <w:rPr>
          <w:b/>
        </w:rPr>
      </w:pPr>
      <w:r w:rsidRPr="0055768D">
        <w:rPr>
          <w:b/>
        </w:rPr>
        <w:t>Open JDK</w:t>
      </w:r>
    </w:p>
    <w:p w14:paraId="0F8FE3CF" w14:textId="77777777" w:rsidR="0055768D" w:rsidRPr="0055768D" w:rsidRDefault="0055768D" w:rsidP="006F728B">
      <w:pPr>
        <w:pStyle w:val="ListParagraph"/>
        <w:numPr>
          <w:ilvl w:val="0"/>
          <w:numId w:val="110"/>
        </w:numPr>
        <w:rPr>
          <w:b/>
        </w:rPr>
      </w:pPr>
      <w:r w:rsidRPr="0055768D">
        <w:rPr>
          <w:b/>
        </w:rPr>
        <w:t>IBM JVM</w:t>
      </w:r>
    </w:p>
    <w:p w14:paraId="1E234435" w14:textId="77777777" w:rsidR="0055768D" w:rsidRPr="0055768D" w:rsidRDefault="0055768D" w:rsidP="006F728B">
      <w:pPr>
        <w:pStyle w:val="ListParagraph"/>
        <w:numPr>
          <w:ilvl w:val="0"/>
          <w:numId w:val="110"/>
        </w:numPr>
        <w:rPr>
          <w:b/>
        </w:rPr>
      </w:pPr>
      <w:r w:rsidRPr="0055768D">
        <w:rPr>
          <w:b/>
        </w:rPr>
        <w:t>SUN JVM</w:t>
      </w:r>
    </w:p>
    <w:p w14:paraId="49FC6E15" w14:textId="77777777" w:rsidR="0055768D" w:rsidRPr="0055768D" w:rsidRDefault="0055768D" w:rsidP="006F728B">
      <w:pPr>
        <w:pStyle w:val="ListParagraph"/>
        <w:numPr>
          <w:ilvl w:val="0"/>
          <w:numId w:val="110"/>
        </w:numPr>
        <w:rPr>
          <w:b/>
        </w:rPr>
      </w:pPr>
      <w:r w:rsidRPr="0055768D">
        <w:rPr>
          <w:b/>
        </w:rPr>
        <w:t>JRockit</w:t>
      </w:r>
    </w:p>
    <w:p w14:paraId="74180ABF" w14:textId="77777777" w:rsidR="0055768D" w:rsidRPr="0055768D" w:rsidRDefault="0055768D" w:rsidP="006F728B">
      <w:pPr>
        <w:pStyle w:val="ListParagraph"/>
        <w:numPr>
          <w:ilvl w:val="0"/>
          <w:numId w:val="110"/>
        </w:numPr>
        <w:rPr>
          <w:b/>
        </w:rPr>
      </w:pPr>
      <w:r w:rsidRPr="0055768D">
        <w:rPr>
          <w:b/>
        </w:rPr>
        <w:t>Blackdown</w:t>
      </w:r>
    </w:p>
    <w:p w14:paraId="59612989" w14:textId="77777777" w:rsidR="0055768D" w:rsidRDefault="0055768D" w:rsidP="006F728B">
      <w:pPr>
        <w:pStyle w:val="ListParagraph"/>
        <w:numPr>
          <w:ilvl w:val="0"/>
          <w:numId w:val="110"/>
        </w:numPr>
        <w:rPr>
          <w:b/>
        </w:rPr>
      </w:pPr>
      <w:r w:rsidRPr="0055768D">
        <w:rPr>
          <w:b/>
        </w:rPr>
        <w:t>Kaffe</w:t>
      </w:r>
    </w:p>
    <w:p w14:paraId="7F835930" w14:textId="30BA1632" w:rsidR="0055768D" w:rsidRPr="0055768D" w:rsidRDefault="0055768D" w:rsidP="0055768D">
      <w:r w:rsidRPr="0055768D">
        <w:t xml:space="preserve">JVM implementations can differ in the </w:t>
      </w:r>
      <w:r w:rsidRPr="0055768D">
        <w:rPr>
          <w:b/>
        </w:rPr>
        <w:t>way they implement JIT compiling, optimizations, garbage collection, platforms supported, version of Java supported</w:t>
      </w:r>
      <w:r w:rsidRPr="0055768D">
        <w:t xml:space="preserve">, </w:t>
      </w:r>
      <w:r w:rsidR="004C641B" w:rsidRPr="0055768D">
        <w:t>etc.</w:t>
      </w:r>
    </w:p>
    <w:p w14:paraId="6D018045" w14:textId="77777777" w:rsidR="0055768D" w:rsidRPr="009A2246" w:rsidRDefault="0055768D" w:rsidP="008402F7">
      <w:pPr>
        <w:rPr>
          <w:b/>
        </w:rPr>
      </w:pPr>
    </w:p>
    <w:p w14:paraId="6DA2BE64" w14:textId="77777777" w:rsidR="008402F7" w:rsidRDefault="008402F7" w:rsidP="000E4144">
      <w:pPr>
        <w:pStyle w:val="Heading30"/>
      </w:pPr>
      <w:r>
        <w:t>How does WeakHashMap work?</w:t>
      </w:r>
    </w:p>
    <w:p w14:paraId="176EEEC1" w14:textId="77777777" w:rsidR="008402F7" w:rsidRDefault="008402F7" w:rsidP="008402F7">
      <w:r>
        <w:t xml:space="preserve">WeakHashMap operates like a normal HashMap but uses WeakReference for keys. Meaning if the key object does not </w:t>
      </w:r>
      <w:r w:rsidR="00CD058F">
        <w:t>hold</w:t>
      </w:r>
      <w:r>
        <w:t xml:space="preserve"> any reference then both key/value mapping will become appropriate for garbage collection.</w:t>
      </w:r>
    </w:p>
    <w:p w14:paraId="15CA0F4C" w14:textId="77777777" w:rsidR="008402F7" w:rsidRDefault="008402F7" w:rsidP="000E4144">
      <w:pPr>
        <w:pStyle w:val="Heading30"/>
      </w:pPr>
      <w:r>
        <w:t xml:space="preserve">How do you locate memory usage from a Java program?  </w:t>
      </w:r>
    </w:p>
    <w:p w14:paraId="03B99E65" w14:textId="77777777" w:rsidR="008402F7" w:rsidRDefault="008402F7" w:rsidP="008402F7">
      <w:r>
        <w:t xml:space="preserve">You can use memory related methods from </w:t>
      </w:r>
      <w:r w:rsidRPr="009C0DCE">
        <w:rPr>
          <w:b/>
        </w:rPr>
        <w:t>java.lang.Runtime</w:t>
      </w:r>
      <w:r>
        <w:t xml:space="preserve"> class to get the free memory, total memory and maximum heap memory in Java.</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8F8"/>
        <w:tblCellMar>
          <w:top w:w="15" w:type="dxa"/>
          <w:left w:w="15" w:type="dxa"/>
          <w:bottom w:w="15" w:type="dxa"/>
          <w:right w:w="15" w:type="dxa"/>
        </w:tblCellMar>
        <w:tblLook w:val="04A0" w:firstRow="1" w:lastRow="0" w:firstColumn="1" w:lastColumn="0" w:noHBand="0" w:noVBand="1"/>
      </w:tblPr>
      <w:tblGrid>
        <w:gridCol w:w="4785"/>
        <w:gridCol w:w="4570"/>
      </w:tblGrid>
      <w:tr w:rsidR="008402F7" w:rsidRPr="0082648F" w14:paraId="329904FC" w14:textId="77777777" w:rsidTr="00EB0CA8">
        <w:trPr>
          <w:trHeight w:val="147"/>
        </w:trPr>
        <w:tc>
          <w:tcPr>
            <w:tcW w:w="0" w:type="auto"/>
            <w:shd w:val="clear" w:color="auto" w:fill="F8F8F8"/>
            <w:tcMar>
              <w:top w:w="120" w:type="dxa"/>
              <w:left w:w="120" w:type="dxa"/>
              <w:bottom w:w="120" w:type="dxa"/>
              <w:right w:w="120" w:type="dxa"/>
            </w:tcMar>
            <w:hideMark/>
          </w:tcPr>
          <w:p w14:paraId="02FE3C9F" w14:textId="77777777" w:rsidR="008402F7" w:rsidRPr="004C641B" w:rsidRDefault="008402F7" w:rsidP="004C641B">
            <w:pPr>
              <w:pStyle w:val="0SyntaxPink"/>
              <w:spacing w:line="240" w:lineRule="auto"/>
              <w:rPr>
                <w:szCs w:val="18"/>
                <w:lang w:eastAsia="en-US"/>
              </w:rPr>
            </w:pPr>
            <w:r w:rsidRPr="004C641B">
              <w:rPr>
                <w:szCs w:val="18"/>
                <w:lang w:eastAsia="en-US"/>
              </w:rPr>
              <w:t>public static Runtime getRuntime()</w:t>
            </w:r>
          </w:p>
        </w:tc>
        <w:tc>
          <w:tcPr>
            <w:tcW w:w="0" w:type="auto"/>
            <w:shd w:val="clear" w:color="auto" w:fill="F8F8F8"/>
            <w:tcMar>
              <w:top w:w="120" w:type="dxa"/>
              <w:left w:w="120" w:type="dxa"/>
              <w:bottom w:w="120" w:type="dxa"/>
              <w:right w:w="120" w:type="dxa"/>
            </w:tcMar>
            <w:hideMark/>
          </w:tcPr>
          <w:p w14:paraId="6E684E84" w14:textId="77777777" w:rsidR="008402F7" w:rsidRPr="004C641B" w:rsidRDefault="008402F7" w:rsidP="004C641B">
            <w:pPr>
              <w:spacing w:line="240" w:lineRule="auto"/>
              <w:rPr>
                <w:sz w:val="18"/>
                <w:szCs w:val="18"/>
                <w:lang w:eastAsia="en-US"/>
              </w:rPr>
            </w:pPr>
            <w:r w:rsidRPr="004C641B">
              <w:rPr>
                <w:sz w:val="18"/>
                <w:szCs w:val="18"/>
                <w:lang w:eastAsia="en-US"/>
              </w:rPr>
              <w:t>returns the instance of Runtime class.</w:t>
            </w:r>
          </w:p>
        </w:tc>
      </w:tr>
      <w:tr w:rsidR="008402F7" w:rsidRPr="0082648F" w14:paraId="17F9CAB0" w14:textId="77777777" w:rsidTr="00EB0CA8">
        <w:trPr>
          <w:trHeight w:val="147"/>
        </w:trPr>
        <w:tc>
          <w:tcPr>
            <w:tcW w:w="0" w:type="auto"/>
            <w:shd w:val="clear" w:color="auto" w:fill="F8F8F8"/>
            <w:tcMar>
              <w:top w:w="120" w:type="dxa"/>
              <w:left w:w="120" w:type="dxa"/>
              <w:bottom w:w="120" w:type="dxa"/>
              <w:right w:w="120" w:type="dxa"/>
            </w:tcMar>
            <w:hideMark/>
          </w:tcPr>
          <w:p w14:paraId="3360F8A9" w14:textId="77777777" w:rsidR="008402F7" w:rsidRPr="004C641B" w:rsidRDefault="008402F7" w:rsidP="004C641B">
            <w:pPr>
              <w:pStyle w:val="0SyntaxPink"/>
              <w:spacing w:line="240" w:lineRule="auto"/>
              <w:rPr>
                <w:szCs w:val="18"/>
                <w:lang w:eastAsia="en-US"/>
              </w:rPr>
            </w:pPr>
            <w:r w:rsidRPr="004C641B">
              <w:rPr>
                <w:szCs w:val="18"/>
                <w:lang w:eastAsia="en-US"/>
              </w:rPr>
              <w:t>public void exit(int status)</w:t>
            </w:r>
          </w:p>
        </w:tc>
        <w:tc>
          <w:tcPr>
            <w:tcW w:w="0" w:type="auto"/>
            <w:shd w:val="clear" w:color="auto" w:fill="F8F8F8"/>
            <w:tcMar>
              <w:top w:w="120" w:type="dxa"/>
              <w:left w:w="120" w:type="dxa"/>
              <w:bottom w:w="120" w:type="dxa"/>
              <w:right w:w="120" w:type="dxa"/>
            </w:tcMar>
            <w:hideMark/>
          </w:tcPr>
          <w:p w14:paraId="2A303F51" w14:textId="77777777" w:rsidR="008402F7" w:rsidRPr="004C641B" w:rsidRDefault="008402F7" w:rsidP="004C641B">
            <w:pPr>
              <w:spacing w:line="240" w:lineRule="auto"/>
              <w:rPr>
                <w:sz w:val="18"/>
                <w:szCs w:val="18"/>
                <w:lang w:eastAsia="en-US"/>
              </w:rPr>
            </w:pPr>
            <w:r w:rsidRPr="004C641B">
              <w:rPr>
                <w:sz w:val="18"/>
                <w:szCs w:val="18"/>
                <w:lang w:eastAsia="en-US"/>
              </w:rPr>
              <w:t>terminates the current virtual machine.</w:t>
            </w:r>
          </w:p>
        </w:tc>
      </w:tr>
      <w:tr w:rsidR="008402F7" w:rsidRPr="0082648F" w14:paraId="57758288" w14:textId="77777777" w:rsidTr="00EB0CA8">
        <w:trPr>
          <w:trHeight w:val="147"/>
        </w:trPr>
        <w:tc>
          <w:tcPr>
            <w:tcW w:w="0" w:type="auto"/>
            <w:shd w:val="clear" w:color="auto" w:fill="F8F8F8"/>
            <w:tcMar>
              <w:top w:w="120" w:type="dxa"/>
              <w:left w:w="120" w:type="dxa"/>
              <w:bottom w:w="120" w:type="dxa"/>
              <w:right w:w="120" w:type="dxa"/>
            </w:tcMar>
            <w:hideMark/>
          </w:tcPr>
          <w:p w14:paraId="64E1879E" w14:textId="77777777" w:rsidR="008402F7" w:rsidRPr="004C641B" w:rsidRDefault="008402F7" w:rsidP="004C641B">
            <w:pPr>
              <w:pStyle w:val="0SyntaxPink"/>
              <w:spacing w:line="240" w:lineRule="auto"/>
              <w:rPr>
                <w:szCs w:val="18"/>
                <w:lang w:eastAsia="en-US"/>
              </w:rPr>
            </w:pPr>
            <w:r w:rsidRPr="004C641B">
              <w:rPr>
                <w:szCs w:val="18"/>
                <w:lang w:eastAsia="en-US"/>
              </w:rPr>
              <w:t>public void addShutdownHook(Thread hook)</w:t>
            </w:r>
          </w:p>
        </w:tc>
        <w:tc>
          <w:tcPr>
            <w:tcW w:w="0" w:type="auto"/>
            <w:shd w:val="clear" w:color="auto" w:fill="F8F8F8"/>
            <w:tcMar>
              <w:top w:w="120" w:type="dxa"/>
              <w:left w:w="120" w:type="dxa"/>
              <w:bottom w:w="120" w:type="dxa"/>
              <w:right w:w="120" w:type="dxa"/>
            </w:tcMar>
            <w:hideMark/>
          </w:tcPr>
          <w:p w14:paraId="3B1CB5C1" w14:textId="77777777" w:rsidR="008402F7" w:rsidRPr="004C641B" w:rsidRDefault="008402F7" w:rsidP="004C641B">
            <w:pPr>
              <w:spacing w:line="240" w:lineRule="auto"/>
              <w:rPr>
                <w:sz w:val="18"/>
                <w:szCs w:val="18"/>
                <w:lang w:eastAsia="en-US"/>
              </w:rPr>
            </w:pPr>
            <w:r w:rsidRPr="004C641B">
              <w:rPr>
                <w:sz w:val="18"/>
                <w:szCs w:val="18"/>
                <w:lang w:eastAsia="en-US"/>
              </w:rPr>
              <w:t>registers new hook thread.</w:t>
            </w:r>
          </w:p>
        </w:tc>
      </w:tr>
      <w:tr w:rsidR="008402F7" w:rsidRPr="0082648F" w14:paraId="456D0267" w14:textId="77777777" w:rsidTr="00EB0CA8">
        <w:trPr>
          <w:trHeight w:val="147"/>
        </w:trPr>
        <w:tc>
          <w:tcPr>
            <w:tcW w:w="0" w:type="auto"/>
            <w:shd w:val="clear" w:color="auto" w:fill="F8F8F8"/>
            <w:tcMar>
              <w:top w:w="120" w:type="dxa"/>
              <w:left w:w="120" w:type="dxa"/>
              <w:bottom w:w="120" w:type="dxa"/>
              <w:right w:w="120" w:type="dxa"/>
            </w:tcMar>
            <w:hideMark/>
          </w:tcPr>
          <w:p w14:paraId="521D77F1" w14:textId="77777777" w:rsidR="008402F7" w:rsidRPr="004C641B" w:rsidRDefault="008402F7" w:rsidP="004C641B">
            <w:pPr>
              <w:pStyle w:val="0SyntaxPink"/>
              <w:spacing w:line="240" w:lineRule="auto"/>
              <w:rPr>
                <w:szCs w:val="18"/>
                <w:lang w:eastAsia="en-US"/>
              </w:rPr>
            </w:pPr>
            <w:r w:rsidRPr="004C641B">
              <w:rPr>
                <w:szCs w:val="18"/>
                <w:lang w:eastAsia="en-US"/>
              </w:rPr>
              <w:t>public Process exec(String command)</w:t>
            </w:r>
          </w:p>
        </w:tc>
        <w:tc>
          <w:tcPr>
            <w:tcW w:w="0" w:type="auto"/>
            <w:shd w:val="clear" w:color="auto" w:fill="F8F8F8"/>
            <w:tcMar>
              <w:top w:w="120" w:type="dxa"/>
              <w:left w:w="120" w:type="dxa"/>
              <w:bottom w:w="120" w:type="dxa"/>
              <w:right w:w="120" w:type="dxa"/>
            </w:tcMar>
            <w:hideMark/>
          </w:tcPr>
          <w:p w14:paraId="4F8F3EE7" w14:textId="77777777" w:rsidR="008402F7" w:rsidRPr="004C641B" w:rsidRDefault="008402F7" w:rsidP="004C641B">
            <w:pPr>
              <w:spacing w:line="240" w:lineRule="auto"/>
              <w:rPr>
                <w:sz w:val="18"/>
                <w:szCs w:val="18"/>
                <w:lang w:eastAsia="en-US"/>
              </w:rPr>
            </w:pPr>
            <w:r w:rsidRPr="004C641B">
              <w:rPr>
                <w:sz w:val="18"/>
                <w:szCs w:val="18"/>
                <w:lang w:eastAsia="en-US"/>
              </w:rPr>
              <w:t>executes given command in a separate process.</w:t>
            </w:r>
          </w:p>
        </w:tc>
      </w:tr>
      <w:tr w:rsidR="008402F7" w:rsidRPr="0082648F" w14:paraId="62EF2CF6" w14:textId="77777777" w:rsidTr="00EB0CA8">
        <w:trPr>
          <w:trHeight w:val="147"/>
        </w:trPr>
        <w:tc>
          <w:tcPr>
            <w:tcW w:w="0" w:type="auto"/>
            <w:shd w:val="clear" w:color="auto" w:fill="F8F8F8"/>
            <w:tcMar>
              <w:top w:w="120" w:type="dxa"/>
              <w:left w:w="120" w:type="dxa"/>
              <w:bottom w:w="120" w:type="dxa"/>
              <w:right w:w="120" w:type="dxa"/>
            </w:tcMar>
            <w:hideMark/>
          </w:tcPr>
          <w:p w14:paraId="02020522" w14:textId="77777777" w:rsidR="008402F7" w:rsidRPr="004C641B" w:rsidRDefault="008402F7" w:rsidP="004C641B">
            <w:pPr>
              <w:pStyle w:val="0SyntaxPink"/>
              <w:spacing w:line="240" w:lineRule="auto"/>
              <w:rPr>
                <w:szCs w:val="18"/>
                <w:lang w:eastAsia="en-US"/>
              </w:rPr>
            </w:pPr>
            <w:r w:rsidRPr="004C641B">
              <w:rPr>
                <w:szCs w:val="18"/>
                <w:lang w:eastAsia="en-US"/>
              </w:rPr>
              <w:t>public int availableProcessors()</w:t>
            </w:r>
          </w:p>
        </w:tc>
        <w:tc>
          <w:tcPr>
            <w:tcW w:w="0" w:type="auto"/>
            <w:shd w:val="clear" w:color="auto" w:fill="F8F8F8"/>
            <w:tcMar>
              <w:top w:w="120" w:type="dxa"/>
              <w:left w:w="120" w:type="dxa"/>
              <w:bottom w:w="120" w:type="dxa"/>
              <w:right w:w="120" w:type="dxa"/>
            </w:tcMar>
            <w:hideMark/>
          </w:tcPr>
          <w:p w14:paraId="228BA96B" w14:textId="77777777" w:rsidR="008402F7" w:rsidRPr="004C641B" w:rsidRDefault="008402F7" w:rsidP="004C641B">
            <w:pPr>
              <w:spacing w:line="240" w:lineRule="auto"/>
              <w:rPr>
                <w:sz w:val="18"/>
                <w:szCs w:val="18"/>
                <w:lang w:eastAsia="en-US"/>
              </w:rPr>
            </w:pPr>
            <w:r w:rsidRPr="004C641B">
              <w:rPr>
                <w:sz w:val="18"/>
                <w:szCs w:val="18"/>
                <w:lang w:eastAsia="en-US"/>
              </w:rPr>
              <w:t>returns no. of available processors.</w:t>
            </w:r>
          </w:p>
        </w:tc>
      </w:tr>
      <w:tr w:rsidR="008402F7" w:rsidRPr="0082648F" w14:paraId="7CE6F633" w14:textId="77777777" w:rsidTr="00EB0CA8">
        <w:trPr>
          <w:trHeight w:val="157"/>
        </w:trPr>
        <w:tc>
          <w:tcPr>
            <w:tcW w:w="0" w:type="auto"/>
            <w:shd w:val="clear" w:color="auto" w:fill="F8F8F8"/>
            <w:tcMar>
              <w:top w:w="120" w:type="dxa"/>
              <w:left w:w="120" w:type="dxa"/>
              <w:bottom w:w="120" w:type="dxa"/>
              <w:right w:w="120" w:type="dxa"/>
            </w:tcMar>
            <w:hideMark/>
          </w:tcPr>
          <w:p w14:paraId="0C9CC7F7" w14:textId="77777777" w:rsidR="008402F7" w:rsidRPr="004C641B" w:rsidRDefault="008402F7" w:rsidP="004C641B">
            <w:pPr>
              <w:pStyle w:val="0SyntaxPink"/>
              <w:spacing w:line="240" w:lineRule="auto"/>
              <w:rPr>
                <w:szCs w:val="18"/>
                <w:lang w:eastAsia="en-US"/>
              </w:rPr>
            </w:pPr>
            <w:r w:rsidRPr="004C641B">
              <w:rPr>
                <w:szCs w:val="18"/>
                <w:lang w:eastAsia="en-US"/>
              </w:rPr>
              <w:t>public long freeMemory()</w:t>
            </w:r>
          </w:p>
        </w:tc>
        <w:tc>
          <w:tcPr>
            <w:tcW w:w="0" w:type="auto"/>
            <w:shd w:val="clear" w:color="auto" w:fill="F8F8F8"/>
            <w:tcMar>
              <w:top w:w="120" w:type="dxa"/>
              <w:left w:w="120" w:type="dxa"/>
              <w:bottom w:w="120" w:type="dxa"/>
              <w:right w:w="120" w:type="dxa"/>
            </w:tcMar>
            <w:hideMark/>
          </w:tcPr>
          <w:p w14:paraId="75B00619" w14:textId="77777777" w:rsidR="008402F7" w:rsidRPr="004C641B" w:rsidRDefault="008402F7" w:rsidP="004C641B">
            <w:pPr>
              <w:spacing w:line="240" w:lineRule="auto"/>
              <w:rPr>
                <w:sz w:val="18"/>
                <w:szCs w:val="18"/>
                <w:lang w:eastAsia="en-US"/>
              </w:rPr>
            </w:pPr>
            <w:r w:rsidRPr="004C641B">
              <w:rPr>
                <w:sz w:val="18"/>
                <w:szCs w:val="18"/>
                <w:lang w:eastAsia="en-US"/>
              </w:rPr>
              <w:t>returns amount of free memory in JVM.</w:t>
            </w:r>
          </w:p>
        </w:tc>
      </w:tr>
      <w:tr w:rsidR="008402F7" w:rsidRPr="0082648F" w14:paraId="1444E1CF" w14:textId="77777777" w:rsidTr="00EB0CA8">
        <w:trPr>
          <w:trHeight w:val="137"/>
        </w:trPr>
        <w:tc>
          <w:tcPr>
            <w:tcW w:w="0" w:type="auto"/>
            <w:shd w:val="clear" w:color="auto" w:fill="F8F8F8"/>
            <w:tcMar>
              <w:top w:w="120" w:type="dxa"/>
              <w:left w:w="120" w:type="dxa"/>
              <w:bottom w:w="120" w:type="dxa"/>
              <w:right w:w="120" w:type="dxa"/>
            </w:tcMar>
            <w:hideMark/>
          </w:tcPr>
          <w:p w14:paraId="437FEBF4" w14:textId="77777777" w:rsidR="008402F7" w:rsidRPr="004C641B" w:rsidRDefault="008402F7" w:rsidP="004C641B">
            <w:pPr>
              <w:pStyle w:val="0SyntaxPink"/>
              <w:spacing w:line="240" w:lineRule="auto"/>
              <w:rPr>
                <w:szCs w:val="18"/>
                <w:lang w:eastAsia="en-US"/>
              </w:rPr>
            </w:pPr>
            <w:r w:rsidRPr="004C641B">
              <w:rPr>
                <w:szCs w:val="18"/>
                <w:lang w:eastAsia="en-US"/>
              </w:rPr>
              <w:t>public long totalMemory()</w:t>
            </w:r>
          </w:p>
        </w:tc>
        <w:tc>
          <w:tcPr>
            <w:tcW w:w="0" w:type="auto"/>
            <w:shd w:val="clear" w:color="auto" w:fill="F8F8F8"/>
            <w:tcMar>
              <w:top w:w="120" w:type="dxa"/>
              <w:left w:w="120" w:type="dxa"/>
              <w:bottom w:w="120" w:type="dxa"/>
              <w:right w:w="120" w:type="dxa"/>
            </w:tcMar>
            <w:hideMark/>
          </w:tcPr>
          <w:p w14:paraId="1D8BB8FF" w14:textId="77777777" w:rsidR="008402F7" w:rsidRPr="004C641B" w:rsidRDefault="008402F7" w:rsidP="004C641B">
            <w:pPr>
              <w:spacing w:line="240" w:lineRule="auto"/>
              <w:rPr>
                <w:sz w:val="18"/>
                <w:szCs w:val="18"/>
                <w:lang w:eastAsia="en-US"/>
              </w:rPr>
            </w:pPr>
            <w:r w:rsidRPr="004C641B">
              <w:rPr>
                <w:sz w:val="18"/>
                <w:szCs w:val="18"/>
                <w:lang w:eastAsia="en-US"/>
              </w:rPr>
              <w:t>returns amount of total memory in JVM.</w:t>
            </w:r>
          </w:p>
        </w:tc>
      </w:tr>
    </w:tbl>
    <w:p w14:paraId="390F9A39" w14:textId="77777777" w:rsidR="0041553A" w:rsidRDefault="0041553A" w:rsidP="008402F7">
      <w:pPr>
        <w:pStyle w:val="Output"/>
        <w:rPr>
          <w:bCs/>
        </w:rPr>
      </w:pPr>
    </w:p>
    <w:p w14:paraId="31978D81" w14:textId="2366C7E6" w:rsidR="008402F7" w:rsidRDefault="008402F7" w:rsidP="008402F7">
      <w:pPr>
        <w:pStyle w:val="Output"/>
        <w:rPr>
          <w:color w:val="4C483D" w:themeColor="text2"/>
        </w:rPr>
      </w:pPr>
      <w:r>
        <w:rPr>
          <w:bCs/>
        </w:rPr>
        <w:lastRenderedPageBreak/>
        <w:t>public</w:t>
      </w:r>
      <w:r>
        <w:rPr>
          <w:color w:val="000000"/>
        </w:rPr>
        <w:t xml:space="preserve"> </w:t>
      </w:r>
      <w:r>
        <w:rPr>
          <w:bCs/>
        </w:rPr>
        <w:t>class</w:t>
      </w:r>
      <w:r>
        <w:rPr>
          <w:color w:val="000000"/>
        </w:rPr>
        <w:t xml:space="preserve"> TestApp {</w:t>
      </w:r>
    </w:p>
    <w:p w14:paraId="1E1C5665" w14:textId="77777777" w:rsidR="008402F7" w:rsidRDefault="008402F7" w:rsidP="008402F7">
      <w:pPr>
        <w:pStyle w:val="Output"/>
        <w:rPr>
          <w:color w:val="4C483D" w:themeColor="text2"/>
        </w:rPr>
      </w:pPr>
      <w:r>
        <w:rPr>
          <w:color w:val="000000"/>
        </w:rPr>
        <w:tab/>
      </w:r>
      <w:r>
        <w:rPr>
          <w:bCs/>
        </w:rPr>
        <w:t>public</w:t>
      </w:r>
      <w:r>
        <w:rPr>
          <w:color w:val="000000"/>
        </w:rPr>
        <w:t xml:space="preserve"> </w:t>
      </w:r>
      <w:r>
        <w:rPr>
          <w:bCs/>
        </w:rPr>
        <w:t>static</w:t>
      </w:r>
      <w:r>
        <w:rPr>
          <w:color w:val="000000"/>
        </w:rPr>
        <w:t xml:space="preserve"> </w:t>
      </w:r>
      <w:r>
        <w:rPr>
          <w:bCs/>
        </w:rPr>
        <w:t>void</w:t>
      </w:r>
      <w:r>
        <w:rPr>
          <w:color w:val="000000"/>
        </w:rPr>
        <w:t xml:space="preserve"> main(String[] </w:t>
      </w:r>
      <w:r>
        <w:rPr>
          <w:color w:val="6A3E3E"/>
        </w:rPr>
        <w:t>args</w:t>
      </w:r>
      <w:r>
        <w:rPr>
          <w:color w:val="000000"/>
        </w:rPr>
        <w:t>) {</w:t>
      </w:r>
    </w:p>
    <w:p w14:paraId="402B33F0" w14:textId="77777777" w:rsidR="008402F7" w:rsidRDefault="008402F7" w:rsidP="008402F7">
      <w:pPr>
        <w:pStyle w:val="Output"/>
        <w:rPr>
          <w:color w:val="4C483D" w:themeColor="text2"/>
        </w:rPr>
      </w:pPr>
      <w:r>
        <w:rPr>
          <w:color w:val="000000"/>
        </w:rPr>
        <w:tab/>
      </w:r>
      <w:r>
        <w:rPr>
          <w:color w:val="000000"/>
        </w:rPr>
        <w:tab/>
        <w:t xml:space="preserve">Runtime </w:t>
      </w:r>
      <w:r>
        <w:rPr>
          <w:color w:val="6A3E3E"/>
        </w:rPr>
        <w:t>r</w:t>
      </w:r>
      <w:r>
        <w:rPr>
          <w:color w:val="000000"/>
        </w:rPr>
        <w:t xml:space="preserve"> = Runtime.</w:t>
      </w:r>
      <w:r>
        <w:rPr>
          <w:i/>
          <w:iCs/>
          <w:color w:val="000000"/>
        </w:rPr>
        <w:t>getRuntime</w:t>
      </w:r>
      <w:r>
        <w:rPr>
          <w:color w:val="000000"/>
        </w:rPr>
        <w:t>();</w:t>
      </w:r>
    </w:p>
    <w:p w14:paraId="54745075" w14:textId="77777777" w:rsidR="008402F7" w:rsidRDefault="008402F7" w:rsidP="008402F7">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6A3E3E"/>
        </w:rPr>
        <w:t>r</w:t>
      </w:r>
      <w:r>
        <w:rPr>
          <w:color w:val="000000"/>
        </w:rPr>
        <w:t xml:space="preserve">.totalMemory()); </w:t>
      </w:r>
      <w:r>
        <w:rPr>
          <w:color w:val="3F7F5F"/>
        </w:rPr>
        <w:t>//16252928</w:t>
      </w:r>
    </w:p>
    <w:p w14:paraId="0D3F8348" w14:textId="77777777" w:rsidR="008402F7" w:rsidRDefault="008402F7" w:rsidP="008402F7">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6A3E3E"/>
        </w:rPr>
        <w:t>r</w:t>
      </w:r>
      <w:r>
        <w:rPr>
          <w:color w:val="000000"/>
        </w:rPr>
        <w:t xml:space="preserve">.freeMemory()); </w:t>
      </w:r>
      <w:r>
        <w:rPr>
          <w:color w:val="3F7F5F"/>
        </w:rPr>
        <w:t>//15709576</w:t>
      </w:r>
    </w:p>
    <w:p w14:paraId="589C0E69" w14:textId="77777777" w:rsidR="008402F7" w:rsidRDefault="008402F7" w:rsidP="008402F7">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6A3E3E"/>
        </w:rPr>
        <w:t>r</w:t>
      </w:r>
      <w:r>
        <w:rPr>
          <w:color w:val="000000"/>
        </w:rPr>
        <w:t>.availableProcessors());</w:t>
      </w:r>
      <w:r>
        <w:rPr>
          <w:color w:val="3F7F5F"/>
        </w:rPr>
        <w:t>//24</w:t>
      </w:r>
    </w:p>
    <w:p w14:paraId="75E1C741" w14:textId="77777777" w:rsidR="008402F7" w:rsidRDefault="008402F7" w:rsidP="008402F7">
      <w:pPr>
        <w:pStyle w:val="Output"/>
        <w:rPr>
          <w:color w:val="4C483D" w:themeColor="text2"/>
        </w:rPr>
      </w:pPr>
      <w:r>
        <w:rPr>
          <w:color w:val="000000"/>
        </w:rPr>
        <w:tab/>
      </w:r>
      <w:r>
        <w:rPr>
          <w:color w:val="000000"/>
        </w:rPr>
        <w:tab/>
      </w:r>
      <w:r>
        <w:rPr>
          <w:color w:val="6A3E3E"/>
        </w:rPr>
        <w:t>r</w:t>
      </w:r>
      <w:r>
        <w:rPr>
          <w:color w:val="000000"/>
        </w:rPr>
        <w:t>.gc();</w:t>
      </w:r>
    </w:p>
    <w:p w14:paraId="71A60524" w14:textId="77777777" w:rsidR="008402F7" w:rsidRDefault="008402F7" w:rsidP="008402F7">
      <w:pPr>
        <w:pStyle w:val="Output"/>
        <w:rPr>
          <w:color w:val="4C483D" w:themeColor="text2"/>
        </w:rPr>
      </w:pPr>
      <w:r>
        <w:rPr>
          <w:color w:val="000000"/>
        </w:rPr>
        <w:tab/>
        <w:t>}</w:t>
      </w:r>
    </w:p>
    <w:p w14:paraId="09203217" w14:textId="77777777" w:rsidR="008402F7" w:rsidRDefault="008402F7" w:rsidP="008402F7">
      <w:pPr>
        <w:pStyle w:val="Output"/>
        <w:rPr>
          <w:color w:val="4C483D" w:themeColor="text2"/>
        </w:rPr>
      </w:pPr>
      <w:r>
        <w:rPr>
          <w:color w:val="000000"/>
        </w:rPr>
        <w:t>}</w:t>
      </w:r>
    </w:p>
    <w:p w14:paraId="332E4125" w14:textId="77777777" w:rsidR="008402F7" w:rsidRDefault="008402F7" w:rsidP="008402F7"/>
    <w:p w14:paraId="10860967" w14:textId="77777777" w:rsidR="008402F7" w:rsidRDefault="008402F7" w:rsidP="000E4144">
      <w:pPr>
        <w:pStyle w:val="Heading30"/>
      </w:pPr>
      <w:r w:rsidRPr="00797ACD">
        <w:t>What is ClassLoader in Java?</w:t>
      </w:r>
    </w:p>
    <w:p w14:paraId="0123698C" w14:textId="4B971143" w:rsidR="008402F7" w:rsidRDefault="004C641B" w:rsidP="008402F7">
      <w:r>
        <w:t>once</w:t>
      </w:r>
      <w:r w:rsidR="008402F7" w:rsidRPr="00536168">
        <w:t xml:space="preserve"> </w:t>
      </w:r>
      <w:r w:rsidR="008402F7" w:rsidRPr="00196AE4">
        <w:t>Java</w:t>
      </w:r>
      <w:r w:rsidR="008402F7" w:rsidRPr="00196AE4">
        <w:rPr>
          <w:color w:val="0000FF"/>
        </w:rPr>
        <w:t xml:space="preserve"> </w:t>
      </w:r>
      <w:r w:rsidR="008402F7" w:rsidRPr="00536168">
        <w:t xml:space="preserve">program is converted into </w:t>
      </w:r>
      <w:r w:rsidR="008402F7" w:rsidRPr="00536168">
        <w:rPr>
          <w:b/>
        </w:rPr>
        <w:t xml:space="preserve">.class </w:t>
      </w:r>
      <w:r w:rsidR="008402F7" w:rsidRPr="00536168">
        <w:t>file</w:t>
      </w:r>
      <w:r>
        <w:t>,</w:t>
      </w:r>
      <w:r w:rsidR="008402F7" w:rsidRPr="00536168">
        <w:t xml:space="preserve"> </w:t>
      </w:r>
      <w:r>
        <w:t xml:space="preserve">it contains </w:t>
      </w:r>
      <w:r w:rsidR="008402F7" w:rsidRPr="00536168">
        <w:t>byte code</w:t>
      </w:r>
      <w:r w:rsidR="008402F7">
        <w:t xml:space="preserve">. </w:t>
      </w:r>
      <w:r w:rsidR="008402F7" w:rsidRPr="00536168">
        <w:rPr>
          <w:b/>
        </w:rPr>
        <w:t>ClassLoader</w:t>
      </w:r>
      <w:r w:rsidR="008402F7" w:rsidRPr="00536168">
        <w:t xml:space="preserve"> is responsible to load that class file from file system, network or any other location</w:t>
      </w:r>
      <w:r w:rsidR="008402F7">
        <w:t xml:space="preserve"> </w:t>
      </w:r>
    </w:p>
    <w:p w14:paraId="4694CB05" w14:textId="77777777" w:rsidR="008402F7" w:rsidRPr="00536168" w:rsidRDefault="008402F7" w:rsidP="007B6F16">
      <w:pPr>
        <w:pStyle w:val="ListParagraph"/>
        <w:numPr>
          <w:ilvl w:val="0"/>
          <w:numId w:val="6"/>
        </w:numPr>
        <w:rPr>
          <w:b/>
        </w:rPr>
      </w:pPr>
      <w:r w:rsidRPr="00536168">
        <w:t xml:space="preserve">Bootstrap ClassLoader - </w:t>
      </w:r>
      <w:r w:rsidRPr="00536168">
        <w:rPr>
          <w:b/>
        </w:rPr>
        <w:t>JRE/lib/rt.jar</w:t>
      </w:r>
    </w:p>
    <w:p w14:paraId="553D4A45" w14:textId="77777777" w:rsidR="008402F7" w:rsidRDefault="008402F7" w:rsidP="007B6F16">
      <w:pPr>
        <w:pStyle w:val="ListParagraph"/>
        <w:numPr>
          <w:ilvl w:val="0"/>
          <w:numId w:val="6"/>
        </w:numPr>
      </w:pPr>
      <w:r w:rsidRPr="00536168">
        <w:t xml:space="preserve">Extension ClassLoader - </w:t>
      </w:r>
      <w:r w:rsidRPr="00536168">
        <w:rPr>
          <w:b/>
        </w:rPr>
        <w:t>JRE/lib/ext</w:t>
      </w:r>
      <w:r w:rsidRPr="00536168">
        <w:t xml:space="preserve"> or any directory denoted by java.ext.dirs</w:t>
      </w:r>
    </w:p>
    <w:p w14:paraId="2B571B00" w14:textId="77777777" w:rsidR="008402F7" w:rsidRPr="00536168" w:rsidRDefault="008402F7" w:rsidP="007B6F16">
      <w:pPr>
        <w:pStyle w:val="ListParagraph"/>
        <w:numPr>
          <w:ilvl w:val="0"/>
          <w:numId w:val="6"/>
        </w:numPr>
        <w:rPr>
          <w:b/>
        </w:rPr>
      </w:pPr>
      <w:r w:rsidRPr="00536168">
        <w:t>Application ClassLoader - </w:t>
      </w:r>
      <w:r w:rsidRPr="00536168">
        <w:rPr>
          <w:b/>
        </w:rPr>
        <w:t>CLASSPATH environment variable, -classpath or -cp option, Class-Path attribute of Manifest inside </w:t>
      </w:r>
      <w:hyperlink r:id="rId34" w:history="1">
        <w:r w:rsidRPr="00536168">
          <w:rPr>
            <w:rStyle w:val="Hyperlink"/>
            <w:b/>
          </w:rPr>
          <w:t>JAR file</w:t>
        </w:r>
      </w:hyperlink>
      <w:r w:rsidRPr="00536168">
        <w:rPr>
          <w:b/>
        </w:rPr>
        <w:t>.</w:t>
      </w:r>
    </w:p>
    <w:p w14:paraId="47B391FC" w14:textId="77777777" w:rsidR="008402F7" w:rsidRDefault="008402F7" w:rsidP="000E4144">
      <w:pPr>
        <w:pStyle w:val="Heading30"/>
      </w:pPr>
      <w:r w:rsidRPr="00536168">
        <w:br/>
      </w:r>
      <w:r w:rsidRPr="00B67971">
        <w:t>Java heap memory</w:t>
      </w:r>
    </w:p>
    <w:p w14:paraId="4EF45939" w14:textId="77777777" w:rsidR="008402F7" w:rsidRDefault="008402F7" w:rsidP="008402F7">
      <w:r w:rsidRPr="006E7089">
        <w:t>When a Java program started Java Virtual Machine gets some memory from Operating System.</w:t>
      </w:r>
    </w:p>
    <w:p w14:paraId="0F0FB009" w14:textId="77777777" w:rsidR="008402F7" w:rsidRDefault="008402F7" w:rsidP="008402F7">
      <w:r w:rsidRPr="006E7089">
        <w:t>whenever we create an object using new operator or by any another means the object is allocated memory from Heap and When object dies or garbage collected, memory goes back to Heap space</w:t>
      </w:r>
      <w:r>
        <w:t>.</w:t>
      </w:r>
    </w:p>
    <w:p w14:paraId="652D5AB5" w14:textId="77777777" w:rsidR="00025701" w:rsidRDefault="00025701" w:rsidP="008402F7">
      <w:pPr>
        <w:rPr>
          <w:b/>
          <w:bCs/>
          <w:u w:val="single"/>
        </w:rPr>
      </w:pPr>
    </w:p>
    <w:p w14:paraId="67E0F1F4" w14:textId="7966508E" w:rsidR="008402F7" w:rsidRDefault="008402F7" w:rsidP="008402F7">
      <w:pPr>
        <w:rPr>
          <w:b/>
          <w:bCs/>
          <w:u w:val="single"/>
        </w:rPr>
      </w:pPr>
      <w:r w:rsidRPr="006E7089">
        <w:rPr>
          <w:b/>
          <w:bCs/>
          <w:u w:val="single"/>
        </w:rPr>
        <w:t>How to increase heap size in Java</w:t>
      </w:r>
    </w:p>
    <w:p w14:paraId="3BAF0FAF" w14:textId="230EEE00" w:rsidR="008402F7" w:rsidRDefault="008402F7" w:rsidP="008402F7">
      <w:r w:rsidRPr="006E7089">
        <w:t xml:space="preserve">Default size of Heap space in Java is </w:t>
      </w:r>
      <w:r w:rsidRPr="00025701">
        <w:rPr>
          <w:b/>
          <w:bCs/>
        </w:rPr>
        <w:t>128MB</w:t>
      </w:r>
      <w:r w:rsidRPr="006E7089">
        <w:t xml:space="preserve"> on most of </w:t>
      </w:r>
      <w:r w:rsidR="00025701" w:rsidRPr="006E7089">
        <w:t>32-bit</w:t>
      </w:r>
      <w:r w:rsidRPr="006E7089">
        <w:t xml:space="preserve"> Sun's </w:t>
      </w:r>
      <w:hyperlink r:id="rId35" w:history="1">
        <w:r w:rsidRPr="006E7089">
          <w:rPr>
            <w:rStyle w:val="Hyperlink"/>
          </w:rPr>
          <w:t>JVM</w:t>
        </w:r>
      </w:hyperlink>
      <w:r w:rsidR="00025701">
        <w:t xml:space="preserve">. </w:t>
      </w:r>
      <w:r w:rsidRPr="006E7089">
        <w:t>but its highly varies from JVM to JVM</w:t>
      </w:r>
      <w:r>
        <w:t>.</w:t>
      </w:r>
      <w:r w:rsidRPr="006E7089">
        <w:rPr>
          <w:rFonts w:ascii="Trebuchet MS" w:hAnsi="Trebuchet MS"/>
          <w:color w:val="000000"/>
          <w:shd w:val="clear" w:color="auto" w:fill="FFFFFF"/>
        </w:rPr>
        <w:t xml:space="preserve"> </w:t>
      </w:r>
      <w:r w:rsidRPr="006E7089">
        <w:t xml:space="preserve">change size of heap space by using JVM </w:t>
      </w:r>
      <w:r w:rsidRPr="006E7089">
        <w:rPr>
          <w:b/>
        </w:rPr>
        <w:t>options -Xms and -Xmx</w:t>
      </w:r>
      <w:r w:rsidRPr="006E7089">
        <w:t>. Xms denotes starting size of Heap while -Xmx denotes maximum size of Heap in Java.</w:t>
      </w:r>
    </w:p>
    <w:p w14:paraId="0ECD2EB9" w14:textId="77777777" w:rsidR="00025701" w:rsidRDefault="00025701" w:rsidP="008402F7"/>
    <w:p w14:paraId="45F97195" w14:textId="77777777" w:rsidR="008402F7" w:rsidRPr="006B18A0" w:rsidRDefault="008402F7" w:rsidP="008402F7">
      <w:pPr>
        <w:rPr>
          <w:b/>
          <w:bCs/>
        </w:rPr>
      </w:pPr>
      <w:r w:rsidRPr="006B18A0">
        <w:rPr>
          <w:b/>
          <w:bCs/>
          <w:u w:val="single"/>
        </w:rPr>
        <w:t>Java Heap and Garbage Collection</w:t>
      </w:r>
    </w:p>
    <w:p w14:paraId="0D874623" w14:textId="77777777" w:rsidR="008402F7" w:rsidRDefault="008402F7" w:rsidP="008402F7">
      <w:r w:rsidRPr="006B18A0">
        <w:t>As we know objects are created inside heap memory and Garbage Collection is a process which removes dead objects from Java Heap space and returns memory back to Heap in Java.</w:t>
      </w:r>
    </w:p>
    <w:p w14:paraId="199A5A80" w14:textId="77777777" w:rsidR="008402F7" w:rsidRDefault="008402F7" w:rsidP="008402F7">
      <w:r w:rsidRPr="006B18A0">
        <w:t xml:space="preserve"> For the sake of Garbage collection Heap is divided into three main regions named as </w:t>
      </w:r>
      <w:r w:rsidRPr="001E1D2F">
        <w:rPr>
          <w:b/>
        </w:rPr>
        <w:t>New Generation, Old Generation, and Perm space</w:t>
      </w:r>
      <w:r>
        <w:rPr>
          <w:noProof/>
          <w:lang w:eastAsia="en-US"/>
        </w:rPr>
        <w:drawing>
          <wp:inline distT="0" distB="0" distL="0" distR="0" wp14:anchorId="7AC38FA0" wp14:editId="3B69E862">
            <wp:extent cx="5037826" cy="1211580"/>
            <wp:effectExtent l="0" t="0" r="0" b="7620"/>
            <wp:docPr id="13"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24DA15.tmp"/>
                    <pic:cNvPicPr/>
                  </pic:nvPicPr>
                  <pic:blipFill>
                    <a:blip r:embed="rId36"/>
                    <a:stretch>
                      <a:fillRect/>
                    </a:stretch>
                  </pic:blipFill>
                  <pic:spPr>
                    <a:xfrm>
                      <a:off x="0" y="0"/>
                      <a:ext cx="5051059" cy="1214762"/>
                    </a:xfrm>
                    <a:prstGeom prst="rect">
                      <a:avLst/>
                    </a:prstGeom>
                  </pic:spPr>
                </pic:pic>
              </a:graphicData>
            </a:graphic>
          </wp:inline>
        </w:drawing>
      </w:r>
    </w:p>
    <w:p w14:paraId="518E934D" w14:textId="3EEA1040" w:rsidR="008402F7" w:rsidRDefault="008402F7" w:rsidP="006F728B">
      <w:pPr>
        <w:pStyle w:val="ListParagraph"/>
        <w:numPr>
          <w:ilvl w:val="0"/>
          <w:numId w:val="7"/>
        </w:numPr>
      </w:pPr>
      <w:r w:rsidRPr="00017D23">
        <w:rPr>
          <w:b/>
        </w:rPr>
        <w:t>New</w:t>
      </w:r>
      <w:r w:rsidR="00025701">
        <w:rPr>
          <w:b/>
        </w:rPr>
        <w:t>/Young</w:t>
      </w:r>
      <w:r w:rsidRPr="00017D23">
        <w:rPr>
          <w:b/>
        </w:rPr>
        <w:t xml:space="preserve"> Generation</w:t>
      </w:r>
      <w:r w:rsidRPr="00017D23">
        <w:t xml:space="preserve"> of Java Heap is part of Java Heap memory where a newly created object is stored, </w:t>
      </w:r>
    </w:p>
    <w:p w14:paraId="65B5D0A7" w14:textId="77777777" w:rsidR="008402F7" w:rsidRDefault="008402F7" w:rsidP="006F728B">
      <w:pPr>
        <w:pStyle w:val="ListParagraph"/>
        <w:numPr>
          <w:ilvl w:val="0"/>
          <w:numId w:val="7"/>
        </w:numPr>
      </w:pPr>
      <w:r w:rsidRPr="00017D23">
        <w:rPr>
          <w:b/>
        </w:rPr>
        <w:t>Old Generation</w:t>
      </w:r>
      <w:r w:rsidRPr="00017D23">
        <w:t xml:space="preserve"> During the course of application many objects created and died but those remain live they got moved to Old Generation by Java Garbage collector thread </w:t>
      </w:r>
    </w:p>
    <w:p w14:paraId="0B129527" w14:textId="77777777" w:rsidR="008402F7" w:rsidRDefault="008402F7" w:rsidP="006F728B">
      <w:pPr>
        <w:pStyle w:val="ListParagraph"/>
        <w:numPr>
          <w:ilvl w:val="0"/>
          <w:numId w:val="7"/>
        </w:numPr>
      </w:pPr>
      <w:r w:rsidRPr="00017D23">
        <w:rPr>
          <w:b/>
        </w:rPr>
        <w:t>Perm space</w:t>
      </w:r>
      <w:r w:rsidRPr="00017D23">
        <w:t xml:space="preserve"> of Java Heap is where JVM stores Metadata about classes and methods, String pool and Class level details.</w:t>
      </w:r>
    </w:p>
    <w:p w14:paraId="62F09DA8" w14:textId="77777777" w:rsidR="008402F7" w:rsidRDefault="008402F7" w:rsidP="006F728B">
      <w:pPr>
        <w:pStyle w:val="ListParagraph"/>
        <w:numPr>
          <w:ilvl w:val="0"/>
          <w:numId w:val="7"/>
        </w:numPr>
      </w:pPr>
      <w:r>
        <w:t>Perm Gen stands for permanent generation which holds the meta-data information about the classes.</w:t>
      </w:r>
    </w:p>
    <w:p w14:paraId="43DD217A" w14:textId="01F3F63C" w:rsidR="008402F7" w:rsidRDefault="008402F7" w:rsidP="006F728B">
      <w:pPr>
        <w:pStyle w:val="ListParagraph"/>
        <w:numPr>
          <w:ilvl w:val="0"/>
          <w:numId w:val="7"/>
        </w:numPr>
      </w:pPr>
      <w:r>
        <w:lastRenderedPageBreak/>
        <w:t xml:space="preserve">Suppose if you create a class name A, it's instance variable will be stored in heap memory and class A along with static </w:t>
      </w:r>
      <w:r w:rsidR="00B06DEE">
        <w:t>ClassLoader</w:t>
      </w:r>
      <w:r>
        <w:t xml:space="preserve"> will be stored in permanent generation.</w:t>
      </w:r>
    </w:p>
    <w:p w14:paraId="155A314B" w14:textId="77777777" w:rsidR="008402F7" w:rsidRDefault="008402F7" w:rsidP="006F728B">
      <w:pPr>
        <w:pStyle w:val="ListParagraph"/>
        <w:numPr>
          <w:ilvl w:val="0"/>
          <w:numId w:val="7"/>
        </w:numPr>
      </w:pPr>
      <w:r>
        <w:t>Garbage collectors will find it difficult to clear or free the memory space stored in permanent generation memory. Hence it is always recommended to keep the permgen memory settings to the advisable limit.</w:t>
      </w:r>
    </w:p>
    <w:p w14:paraId="4021DA45" w14:textId="77777777" w:rsidR="008402F7" w:rsidRDefault="008402F7" w:rsidP="006F728B">
      <w:pPr>
        <w:pStyle w:val="ListParagraph"/>
        <w:numPr>
          <w:ilvl w:val="0"/>
          <w:numId w:val="7"/>
        </w:numPr>
      </w:pPr>
      <w:r>
        <w:t>JAVA8 has introduced the concept called meta-space generation, hence permgen is no longer needed when you use jdk 1.8 versions.</w:t>
      </w:r>
    </w:p>
    <w:p w14:paraId="6DBF629A" w14:textId="77777777" w:rsidR="008402F7" w:rsidRDefault="008402F7" w:rsidP="008402F7">
      <w:pPr>
        <w:pStyle w:val="ListParagraph"/>
      </w:pPr>
    </w:p>
    <w:p w14:paraId="6236B078" w14:textId="77777777" w:rsidR="008402F7" w:rsidRPr="00025701" w:rsidRDefault="008402F7" w:rsidP="00B413EE">
      <w:pPr>
        <w:pStyle w:val="ListParagraph"/>
        <w:numPr>
          <w:ilvl w:val="0"/>
          <w:numId w:val="263"/>
        </w:numPr>
        <w:pBdr>
          <w:top w:val="single" w:sz="4" w:space="1" w:color="auto"/>
          <w:left w:val="single" w:sz="4" w:space="4" w:color="auto"/>
          <w:bottom w:val="single" w:sz="4" w:space="1" w:color="auto"/>
          <w:right w:val="single" w:sz="4" w:space="4" w:color="auto"/>
        </w:pBdr>
        <w:rPr>
          <w:bCs/>
        </w:rPr>
      </w:pPr>
      <w:r w:rsidRPr="00025701">
        <w:rPr>
          <w:bCs/>
        </w:rPr>
        <w:t xml:space="preserve">Garbage collection is performed by a daemon thread called Garbage Collector(GC). This thread calls the </w:t>
      </w:r>
      <w:r w:rsidRPr="00025701">
        <w:rPr>
          <w:rStyle w:val="0SyntaxPinkChar"/>
        </w:rPr>
        <w:t xml:space="preserve">finalize() </w:t>
      </w:r>
      <w:r w:rsidRPr="00025701">
        <w:rPr>
          <w:bCs/>
        </w:rPr>
        <w:t>method before object is garbage collected.</w:t>
      </w:r>
    </w:p>
    <w:p w14:paraId="671CD59D" w14:textId="295E6CE9" w:rsidR="008402F7" w:rsidRPr="00025701" w:rsidRDefault="008402F7" w:rsidP="00B413EE">
      <w:pPr>
        <w:pStyle w:val="ListParagraph"/>
        <w:numPr>
          <w:ilvl w:val="0"/>
          <w:numId w:val="263"/>
        </w:numPr>
        <w:pBdr>
          <w:top w:val="single" w:sz="4" w:space="1" w:color="auto"/>
          <w:left w:val="single" w:sz="4" w:space="4" w:color="auto"/>
          <w:bottom w:val="single" w:sz="4" w:space="1" w:color="auto"/>
          <w:right w:val="single" w:sz="4" w:space="4" w:color="auto"/>
        </w:pBdr>
        <w:rPr>
          <w:bCs/>
        </w:rPr>
      </w:pPr>
      <w:r w:rsidRPr="00025701">
        <w:rPr>
          <w:bCs/>
        </w:rPr>
        <w:t xml:space="preserve">The Garbage collector of JVM collects only those objects that are created by </w:t>
      </w:r>
      <w:r w:rsidRPr="00025701">
        <w:rPr>
          <w:rStyle w:val="0SyntaxPinkChar"/>
        </w:rPr>
        <w:t>new</w:t>
      </w:r>
      <w:r w:rsidRPr="00025701">
        <w:rPr>
          <w:bCs/>
        </w:rPr>
        <w:t xml:space="preserve"> keyword. </w:t>
      </w:r>
      <w:r w:rsidR="00025701" w:rsidRPr="00025701">
        <w:rPr>
          <w:bCs/>
        </w:rPr>
        <w:t>So,</w:t>
      </w:r>
      <w:r w:rsidRPr="00025701">
        <w:rPr>
          <w:bCs/>
        </w:rPr>
        <w:t xml:space="preserve"> if you have created any object without new, you can use finalize method to perform cleanup processing (destroying remaining objects).</w:t>
      </w:r>
    </w:p>
    <w:p w14:paraId="583BE90F" w14:textId="77777777" w:rsidR="008402F7" w:rsidRPr="00025701" w:rsidRDefault="008402F7" w:rsidP="00B413EE">
      <w:pPr>
        <w:pStyle w:val="ListParagraph"/>
        <w:numPr>
          <w:ilvl w:val="0"/>
          <w:numId w:val="263"/>
        </w:numPr>
        <w:pBdr>
          <w:top w:val="single" w:sz="4" w:space="1" w:color="auto"/>
          <w:left w:val="single" w:sz="4" w:space="4" w:color="auto"/>
          <w:bottom w:val="single" w:sz="4" w:space="1" w:color="auto"/>
          <w:right w:val="single" w:sz="4" w:space="4" w:color="auto"/>
        </w:pBdr>
        <w:rPr>
          <w:bCs/>
        </w:rPr>
      </w:pPr>
      <w:r w:rsidRPr="00025701">
        <w:rPr>
          <w:bCs/>
        </w:rPr>
        <w:t>Neither finalization nor garbage collection is guaranteed.</w:t>
      </w:r>
    </w:p>
    <w:p w14:paraId="0D68DC6A" w14:textId="2684E776" w:rsidR="008402F7" w:rsidRDefault="008402F7" w:rsidP="008402F7"/>
    <w:p w14:paraId="53B051EA" w14:textId="77777777" w:rsidR="00025701" w:rsidRDefault="00025701" w:rsidP="008402F7"/>
    <w:p w14:paraId="0ADC7A92" w14:textId="77777777" w:rsidR="002442FA" w:rsidRDefault="002442FA" w:rsidP="002442FA">
      <w:pPr>
        <w:pStyle w:val="Heading2"/>
      </w:pPr>
      <w:bookmarkStart w:id="17" w:name="_Toc94350599"/>
      <w:r>
        <w:t>Data Types</w:t>
      </w:r>
      <w:bookmarkEnd w:id="17"/>
    </w:p>
    <w:p w14:paraId="4756DF06" w14:textId="77777777" w:rsidR="002442FA" w:rsidRDefault="002442FA" w:rsidP="000E4144">
      <w:pPr>
        <w:pStyle w:val="Heading30"/>
      </w:pPr>
      <w:r w:rsidRPr="00FD0D60">
        <w:t>How do you convert bytes to String?</w:t>
      </w:r>
    </w:p>
    <w:p w14:paraId="6AB6B48E" w14:textId="77777777" w:rsidR="002442FA" w:rsidRDefault="002442FA" w:rsidP="002442FA">
      <w:r w:rsidRPr="00FD0D60">
        <w:t>you can convert bytes to the string using string constructor which accepts </w:t>
      </w:r>
      <w:r w:rsidRPr="00025701">
        <w:rPr>
          <w:rStyle w:val="0SyntaxPinkChar"/>
        </w:rPr>
        <w:t>byte[],</w:t>
      </w:r>
      <w:r w:rsidRPr="00FD0D60">
        <w:t xml:space="preserve"> just make sure that right character encoding otherwise platform's default character encoding will be used which may or may not be same.</w:t>
      </w:r>
    </w:p>
    <w:p w14:paraId="7E39A172" w14:textId="77777777" w:rsidR="002442FA" w:rsidRPr="00FD0D60" w:rsidRDefault="002442FA" w:rsidP="002442FA">
      <w:pPr>
        <w:pStyle w:val="Output"/>
        <w:rPr>
          <w:lang w:eastAsia="en-US"/>
        </w:rPr>
      </w:pPr>
      <w:r w:rsidRPr="00FD0D60">
        <w:rPr>
          <w:color w:val="FF7800"/>
          <w:lang w:eastAsia="en-US"/>
        </w:rPr>
        <w:t>String</w:t>
      </w:r>
      <w:r w:rsidRPr="00FD0D60">
        <w:rPr>
          <w:lang w:eastAsia="en-US"/>
        </w:rPr>
        <w:t xml:space="preserve"> str </w:t>
      </w:r>
      <w:r w:rsidRPr="00FD0D60">
        <w:rPr>
          <w:color w:val="FF7800"/>
          <w:lang w:eastAsia="en-US"/>
        </w:rPr>
        <w:t>=</w:t>
      </w:r>
      <w:r w:rsidRPr="00FD0D60">
        <w:rPr>
          <w:lang w:eastAsia="en-US"/>
        </w:rPr>
        <w:t xml:space="preserve"> </w:t>
      </w:r>
      <w:r w:rsidRPr="00FD0D60">
        <w:rPr>
          <w:color w:val="FF7800"/>
          <w:lang w:eastAsia="en-US"/>
        </w:rPr>
        <w:t>new</w:t>
      </w:r>
      <w:r w:rsidRPr="00FD0D60">
        <w:rPr>
          <w:lang w:eastAsia="en-US"/>
        </w:rPr>
        <w:t xml:space="preserve"> </w:t>
      </w:r>
      <w:r w:rsidRPr="00FD0D60">
        <w:rPr>
          <w:color w:val="FF7800"/>
          <w:lang w:eastAsia="en-US"/>
        </w:rPr>
        <w:t>String</w:t>
      </w:r>
      <w:r w:rsidRPr="00FD0D60">
        <w:rPr>
          <w:lang w:eastAsia="en-US"/>
        </w:rPr>
        <w:t xml:space="preserve">(bytes, </w:t>
      </w:r>
      <w:r w:rsidRPr="00FD0D60">
        <w:rPr>
          <w:color w:val="409B1C"/>
          <w:lang w:eastAsia="en-US"/>
        </w:rPr>
        <w:t>"UTF-8"</w:t>
      </w:r>
      <w:r w:rsidRPr="00FD0D60">
        <w:rPr>
          <w:lang w:eastAsia="en-US"/>
        </w:rPr>
        <w:t>);</w:t>
      </w:r>
    </w:p>
    <w:p w14:paraId="03F387E8" w14:textId="77777777" w:rsidR="002442FA" w:rsidRDefault="002442FA" w:rsidP="002442FA"/>
    <w:p w14:paraId="30B17B91" w14:textId="553D6B7E" w:rsidR="002442FA" w:rsidRPr="00BE7089" w:rsidRDefault="002442FA" w:rsidP="002442FA">
      <w:r w:rsidRPr="00EA4A0F">
        <w:rPr>
          <w:rStyle w:val="Heading3Char0"/>
        </w:rPr>
        <w:t>How do you convert bytes to long in Java</w:t>
      </w:r>
      <w:r w:rsidRPr="00BE7089">
        <w:br/>
        <w:t xml:space="preserve">The byte takes 1 byte of memory and long takes 8 bytes of </w:t>
      </w:r>
      <w:r w:rsidR="0033682A" w:rsidRPr="00BE7089">
        <w:t>memory?</w:t>
      </w:r>
      <w:r w:rsidRPr="00BE7089">
        <w:t xml:space="preserve"> Assignment 1 byte value to 8 bytes is done implicitly by the JVM.</w:t>
      </w:r>
    </w:p>
    <w:p w14:paraId="23DE2A91" w14:textId="77777777" w:rsidR="002442FA" w:rsidRPr="00BE7089" w:rsidRDefault="002442FA" w:rsidP="002442FA">
      <w:pPr>
        <w:rPr>
          <w:b/>
        </w:rPr>
      </w:pPr>
      <w:r w:rsidRPr="00BE7089">
        <w:rPr>
          <w:b/>
        </w:rPr>
        <w:t>byte –&gt; short –&gt; int –&gt; long –&gt; float –&gt; double</w:t>
      </w:r>
    </w:p>
    <w:p w14:paraId="1D13BBB1" w14:textId="77777777" w:rsidR="002442FA" w:rsidRPr="00BE7089" w:rsidRDefault="002442FA" w:rsidP="002442FA">
      <w:r w:rsidRPr="00BE7089">
        <w:t>The left-side value can be assigned to any right-side value and is done implicitly. The reverse requires explicit casting.</w:t>
      </w:r>
    </w:p>
    <w:p w14:paraId="191445ED" w14:textId="77777777" w:rsidR="002442FA" w:rsidRPr="00BE7089" w:rsidRDefault="002442FA" w:rsidP="002442FA">
      <w:pPr>
        <w:pStyle w:val="Output"/>
        <w:rPr>
          <w:rFonts w:ascii="Arial" w:hAnsi="Arial"/>
          <w:lang w:eastAsia="en-US"/>
        </w:rPr>
      </w:pPr>
      <w:r w:rsidRPr="00BE7089">
        <w:rPr>
          <w:bdr w:val="none" w:sz="0" w:space="0" w:color="auto" w:frame="1"/>
          <w:lang w:eastAsia="en-US"/>
        </w:rPr>
        <w:t> byte b1 = 10;                 // 1 byte  </w:t>
      </w:r>
    </w:p>
    <w:p w14:paraId="39CB59A8" w14:textId="77777777" w:rsidR="002442FA" w:rsidRPr="00BE7089" w:rsidRDefault="002442FA" w:rsidP="002442FA">
      <w:pPr>
        <w:pStyle w:val="Output"/>
        <w:rPr>
          <w:rFonts w:ascii="Arial" w:hAnsi="Arial"/>
          <w:lang w:eastAsia="en-US"/>
        </w:rPr>
      </w:pPr>
      <w:r>
        <w:rPr>
          <w:bdr w:val="none" w:sz="0" w:space="0" w:color="auto" w:frame="1"/>
          <w:lang w:eastAsia="en-US"/>
        </w:rPr>
        <w:t> </w:t>
      </w:r>
      <w:r w:rsidRPr="00BE7089">
        <w:rPr>
          <w:bdr w:val="none" w:sz="0" w:space="0" w:color="auto" w:frame="1"/>
          <w:lang w:eastAsia="en-US"/>
        </w:rPr>
        <w:t>long l1 = b1;                 //  one byte to 8 bytes, assigned implicitly</w:t>
      </w:r>
    </w:p>
    <w:p w14:paraId="493B6396" w14:textId="77777777" w:rsidR="002442FA" w:rsidRDefault="002442FA" w:rsidP="002442FA"/>
    <w:p w14:paraId="06685E5E" w14:textId="77777777" w:rsidR="002442FA" w:rsidRDefault="002442FA" w:rsidP="000E4144">
      <w:pPr>
        <w:pStyle w:val="Heading30"/>
      </w:pPr>
      <w:r w:rsidRPr="0034403D">
        <w:t>Is ++ operator is thread-safe in Java?</w:t>
      </w:r>
    </w:p>
    <w:p w14:paraId="6CF8ECB3" w14:textId="0DB52D0E" w:rsidR="002442FA" w:rsidRDefault="00025701" w:rsidP="002442FA">
      <w:r w:rsidRPr="0034403D">
        <w:t>No,</w:t>
      </w:r>
      <w:r w:rsidR="002442FA" w:rsidRPr="0034403D">
        <w:t xml:space="preserve"> it's not a thread safe operator because its involve multiple instructions like reading a value, incriminating it and storing it back into memory which can be overlapped between multiple threads.</w:t>
      </w:r>
      <w:r w:rsidR="002442FA" w:rsidRPr="0034403D">
        <w:br/>
      </w:r>
    </w:p>
    <w:p w14:paraId="249D83D8" w14:textId="77777777" w:rsidR="002442FA" w:rsidRDefault="002442FA" w:rsidP="000E4144">
      <w:pPr>
        <w:pStyle w:val="Heading30"/>
      </w:pPr>
      <w:r w:rsidRPr="00F158A4">
        <w:t>What will this return 3*0.1 == 0.3? true or false?</w:t>
      </w:r>
    </w:p>
    <w:p w14:paraId="49D7AFD6" w14:textId="77777777" w:rsidR="002442FA" w:rsidRDefault="002442FA" w:rsidP="002442FA">
      <w:r w:rsidRPr="00F158A4">
        <w:t>Both are not equal, because floating point arithmetic has a certain precision. Check the difference (a-b) it should be really small</w:t>
      </w:r>
      <w:r>
        <w:t>.</w:t>
      </w:r>
    </w:p>
    <w:p w14:paraId="728191AF" w14:textId="77777777" w:rsidR="002442FA" w:rsidRDefault="002442FA" w:rsidP="002442FA">
      <w:r w:rsidRPr="00B17A66">
        <w:t> In computer memory, floats and doubles are stored using </w:t>
      </w:r>
      <w:hyperlink r:id="rId37" w:history="1">
        <w:r w:rsidRPr="00B17A66">
          <w:rPr>
            <w:rStyle w:val="Hyperlink"/>
          </w:rPr>
          <w:t>IEEE 754</w:t>
        </w:r>
      </w:hyperlink>
      <w:r w:rsidRPr="00B17A66">
        <w:t> standard format. </w:t>
      </w:r>
    </w:p>
    <w:p w14:paraId="6FBEEAD2" w14:textId="77777777" w:rsidR="002442FA" w:rsidRDefault="002442FA" w:rsidP="006F728B">
      <w:pPr>
        <w:pStyle w:val="ListParagraph"/>
        <w:numPr>
          <w:ilvl w:val="0"/>
          <w:numId w:val="71"/>
        </w:numPr>
      </w:pPr>
      <w:r>
        <w:t xml:space="preserve">f1 = (0.1+0.1+0.1….11 times) </w:t>
      </w:r>
      <w:r>
        <w:tab/>
        <w:t xml:space="preserve">= </w:t>
      </w:r>
      <w:r w:rsidRPr="00792B76">
        <w:t>1.0999999999999999</w:t>
      </w:r>
    </w:p>
    <w:p w14:paraId="0A436B0F" w14:textId="77777777" w:rsidR="002442FA" w:rsidRDefault="002442FA" w:rsidP="006F728B">
      <w:pPr>
        <w:pStyle w:val="ListParagraph"/>
        <w:numPr>
          <w:ilvl w:val="0"/>
          <w:numId w:val="71"/>
        </w:numPr>
      </w:pPr>
      <w:r>
        <w:t>f2 = 0.1*11</w:t>
      </w:r>
      <w:r>
        <w:tab/>
      </w:r>
      <w:r>
        <w:tab/>
      </w:r>
      <w:r>
        <w:tab/>
        <w:t>= 1.1</w:t>
      </w:r>
    </w:p>
    <w:p w14:paraId="576EE029" w14:textId="77777777" w:rsidR="002442FA" w:rsidRDefault="002442FA" w:rsidP="002442FA">
      <w:r w:rsidRPr="00792B76">
        <w:t>In </w:t>
      </w:r>
      <w:hyperlink r:id="rId38" w:history="1">
        <w:r w:rsidRPr="00792B76">
          <w:rPr>
            <w:rStyle w:val="Hyperlink"/>
            <w:b/>
            <w:color w:val="FF0000"/>
          </w:rPr>
          <w:t>BigDecimal</w:t>
        </w:r>
      </w:hyperlink>
      <w:r w:rsidRPr="00792B76">
        <w:rPr>
          <w:color w:val="FF0000"/>
        </w:rPr>
        <w:t> </w:t>
      </w:r>
      <w:r w:rsidRPr="00792B76">
        <w:t>class, you can specify the rounding mode and exact precision which you want to use. Using the exact precision limit, rounding errors are mostly solved.</w:t>
      </w:r>
      <w:r w:rsidRPr="00792B76">
        <w:rPr>
          <w:rFonts w:cs="Segoe UI"/>
          <w:color w:val="000000"/>
          <w:shd w:val="clear" w:color="auto" w:fill="FFFFFF"/>
        </w:rPr>
        <w:t xml:space="preserve"> </w:t>
      </w:r>
      <w:r w:rsidRPr="00792B76">
        <w:t xml:space="preserve">Best part is </w:t>
      </w:r>
      <w:r>
        <w:t>t</w:t>
      </w:r>
      <w:r w:rsidRPr="00792B76">
        <w:t xml:space="preserve">hat BigDecimal numbers are </w:t>
      </w:r>
      <w:r w:rsidRPr="00792B76">
        <w:lastRenderedPageBreak/>
        <w:t>immutable i.e. if you create a BigDecimal BD with value “1.23”, that object will remain “1.23” and can never be changed. You can use it’s .compareTo() method to compare to BigDecimal numbers</w:t>
      </w:r>
    </w:p>
    <w:p w14:paraId="539A6A32" w14:textId="77777777" w:rsidR="002442FA" w:rsidRPr="00792B76" w:rsidRDefault="002442FA" w:rsidP="002442FA">
      <w:pPr>
        <w:pStyle w:val="Output"/>
        <w:rPr>
          <w:rFonts w:cs="Times New Roman"/>
          <w:lang w:eastAsia="en-US"/>
        </w:rPr>
      </w:pPr>
      <w:r w:rsidRPr="00792B76">
        <w:rPr>
          <w:lang w:eastAsia="en-US"/>
        </w:rPr>
        <w:t>private</w:t>
      </w:r>
      <w:r w:rsidRPr="00792B76">
        <w:rPr>
          <w:rFonts w:cs="Times New Roman"/>
          <w:lang w:eastAsia="en-US"/>
        </w:rPr>
        <w:t> </w:t>
      </w:r>
      <w:r w:rsidRPr="00792B76">
        <w:rPr>
          <w:lang w:eastAsia="en-US"/>
        </w:rPr>
        <w:t>static</w:t>
      </w:r>
      <w:r w:rsidRPr="00792B76">
        <w:rPr>
          <w:rFonts w:cs="Times New Roman"/>
          <w:lang w:eastAsia="en-US"/>
        </w:rPr>
        <w:t> </w:t>
      </w:r>
      <w:r w:rsidRPr="00792B76">
        <w:rPr>
          <w:lang w:eastAsia="en-US"/>
        </w:rPr>
        <w:t>void</w:t>
      </w:r>
      <w:r w:rsidRPr="00792B76">
        <w:rPr>
          <w:rFonts w:cs="Times New Roman"/>
          <w:lang w:eastAsia="en-US"/>
        </w:rPr>
        <w:t> </w:t>
      </w:r>
      <w:r w:rsidRPr="00792B76">
        <w:rPr>
          <w:lang w:eastAsia="en-US"/>
        </w:rPr>
        <w:t>testBdEquality()</w:t>
      </w:r>
    </w:p>
    <w:p w14:paraId="65E8F02E" w14:textId="77777777" w:rsidR="002442FA" w:rsidRPr="00792B76" w:rsidRDefault="002442FA" w:rsidP="002442FA">
      <w:pPr>
        <w:pStyle w:val="Output"/>
        <w:rPr>
          <w:rFonts w:cs="Times New Roman"/>
          <w:lang w:eastAsia="en-US"/>
        </w:rPr>
      </w:pPr>
      <w:r w:rsidRPr="00792B76">
        <w:rPr>
          <w:lang w:eastAsia="en-US"/>
        </w:rPr>
        <w:t>{</w:t>
      </w:r>
    </w:p>
    <w:p w14:paraId="345303C1" w14:textId="77777777" w:rsidR="002442FA" w:rsidRPr="00792B76" w:rsidRDefault="002442FA" w:rsidP="002442FA">
      <w:pPr>
        <w:pStyle w:val="Output"/>
        <w:rPr>
          <w:rFonts w:cs="Times New Roman"/>
          <w:lang w:eastAsia="en-US"/>
        </w:rPr>
      </w:pPr>
      <w:r w:rsidRPr="00792B76">
        <w:rPr>
          <w:color w:val="FF0779"/>
          <w:lang w:eastAsia="en-US"/>
        </w:rPr>
        <w:t>     </w:t>
      </w:r>
      <w:r w:rsidRPr="00792B76">
        <w:rPr>
          <w:lang w:eastAsia="en-US"/>
        </w:rPr>
        <w:t>BigDecimal a = new</w:t>
      </w:r>
      <w:r w:rsidRPr="00792B76">
        <w:rPr>
          <w:rFonts w:cs="Times New Roman"/>
          <w:lang w:eastAsia="en-US"/>
        </w:rPr>
        <w:t> </w:t>
      </w:r>
      <w:r w:rsidRPr="00792B76">
        <w:rPr>
          <w:lang w:eastAsia="en-US"/>
        </w:rPr>
        <w:t>BigDecimal("2.00");</w:t>
      </w:r>
    </w:p>
    <w:p w14:paraId="6FC3E44B" w14:textId="77777777" w:rsidR="002442FA" w:rsidRPr="00792B76" w:rsidRDefault="002442FA" w:rsidP="002442FA">
      <w:pPr>
        <w:pStyle w:val="Output"/>
        <w:rPr>
          <w:rFonts w:cs="Times New Roman"/>
          <w:lang w:eastAsia="en-US"/>
        </w:rPr>
      </w:pPr>
      <w:r w:rsidRPr="00792B76">
        <w:rPr>
          <w:color w:val="FF0779"/>
          <w:lang w:eastAsia="en-US"/>
        </w:rPr>
        <w:t>     </w:t>
      </w:r>
      <w:r w:rsidRPr="00792B76">
        <w:rPr>
          <w:lang w:eastAsia="en-US"/>
        </w:rPr>
        <w:t>BigDecimal b = new</w:t>
      </w:r>
      <w:r w:rsidRPr="00792B76">
        <w:rPr>
          <w:rFonts w:cs="Times New Roman"/>
          <w:lang w:eastAsia="en-US"/>
        </w:rPr>
        <w:t> </w:t>
      </w:r>
      <w:r w:rsidRPr="00792B76">
        <w:rPr>
          <w:lang w:eastAsia="en-US"/>
        </w:rPr>
        <w:t>BigDecimal("2.0");</w:t>
      </w:r>
    </w:p>
    <w:p w14:paraId="491A01A3" w14:textId="77777777" w:rsidR="002442FA" w:rsidRPr="00792B76" w:rsidRDefault="002442FA" w:rsidP="002442FA">
      <w:pPr>
        <w:pStyle w:val="Output"/>
        <w:rPr>
          <w:rFonts w:cs="Times New Roman"/>
          <w:lang w:eastAsia="en-US"/>
        </w:rPr>
      </w:pPr>
      <w:r w:rsidRPr="00792B76">
        <w:rPr>
          <w:rFonts w:cs="Times New Roman"/>
          <w:lang w:eastAsia="en-US"/>
        </w:rPr>
        <w:t> </w:t>
      </w:r>
    </w:p>
    <w:p w14:paraId="05BDB5BE" w14:textId="77777777" w:rsidR="002442FA" w:rsidRPr="00792B76" w:rsidRDefault="002442FA" w:rsidP="002442FA">
      <w:pPr>
        <w:pStyle w:val="Output"/>
        <w:rPr>
          <w:rFonts w:cs="Times New Roman"/>
          <w:lang w:eastAsia="en-US"/>
        </w:rPr>
      </w:pPr>
      <w:r w:rsidRPr="00792B76">
        <w:rPr>
          <w:color w:val="FF0779"/>
          <w:lang w:eastAsia="en-US"/>
        </w:rPr>
        <w:t>     </w:t>
      </w:r>
      <w:r w:rsidRPr="00792B76">
        <w:rPr>
          <w:lang w:eastAsia="en-US"/>
        </w:rPr>
        <w:t>System.out.println(a.equals(b));           // false</w:t>
      </w:r>
    </w:p>
    <w:p w14:paraId="59F1E03C" w14:textId="77777777" w:rsidR="002442FA" w:rsidRPr="00792B76" w:rsidRDefault="002442FA" w:rsidP="002442FA">
      <w:pPr>
        <w:pStyle w:val="Output"/>
        <w:rPr>
          <w:rFonts w:cs="Times New Roman"/>
          <w:lang w:eastAsia="en-US"/>
        </w:rPr>
      </w:pPr>
      <w:r w:rsidRPr="00792B76">
        <w:rPr>
          <w:rFonts w:cs="Times New Roman"/>
          <w:lang w:eastAsia="en-US"/>
        </w:rPr>
        <w:t> </w:t>
      </w:r>
    </w:p>
    <w:p w14:paraId="2F345010" w14:textId="77777777" w:rsidR="002442FA" w:rsidRPr="00792B76" w:rsidRDefault="002442FA" w:rsidP="002442FA">
      <w:pPr>
        <w:pStyle w:val="Output"/>
        <w:rPr>
          <w:rFonts w:cs="Times New Roman"/>
          <w:lang w:eastAsia="en-US"/>
        </w:rPr>
      </w:pPr>
      <w:r w:rsidRPr="00792B76">
        <w:rPr>
          <w:color w:val="FF0779"/>
          <w:lang w:eastAsia="en-US"/>
        </w:rPr>
        <w:t>     </w:t>
      </w:r>
      <w:r w:rsidRPr="00792B76">
        <w:rPr>
          <w:lang w:eastAsia="en-US"/>
        </w:rPr>
        <w:t>System.out.println(a.compareTo(b) == 0);   // true</w:t>
      </w:r>
    </w:p>
    <w:p w14:paraId="04F04FBB" w14:textId="77777777" w:rsidR="002442FA" w:rsidRPr="00792B76" w:rsidRDefault="002442FA" w:rsidP="002442FA">
      <w:pPr>
        <w:pStyle w:val="Output"/>
        <w:rPr>
          <w:rFonts w:cs="Times New Roman"/>
          <w:lang w:eastAsia="en-US"/>
        </w:rPr>
      </w:pPr>
      <w:r w:rsidRPr="00792B76">
        <w:rPr>
          <w:lang w:eastAsia="en-US"/>
        </w:rPr>
        <w:t>}</w:t>
      </w:r>
    </w:p>
    <w:p w14:paraId="122F6B37" w14:textId="77777777" w:rsidR="002442FA" w:rsidRPr="00792B76" w:rsidRDefault="002442FA" w:rsidP="002442FA"/>
    <w:p w14:paraId="4030CBE3" w14:textId="77777777" w:rsidR="002442FA" w:rsidRDefault="002442FA" w:rsidP="002442FA"/>
    <w:p w14:paraId="2B0A9211" w14:textId="4600E215" w:rsidR="002442FA" w:rsidRDefault="002442FA" w:rsidP="002442FA">
      <w:r w:rsidRPr="00F158A4">
        <w:rPr>
          <w:rStyle w:val="Heading3Char0"/>
        </w:rPr>
        <w:t>Which one will take more memory, an int or Integer? (answer)</w:t>
      </w:r>
      <w:r w:rsidRPr="00F158A4">
        <w:br/>
        <w:t xml:space="preserve">An Integer object will take more memory an Integer is the an object and </w:t>
      </w:r>
      <w:r w:rsidR="00025701" w:rsidRPr="00F158A4">
        <w:t>it store</w:t>
      </w:r>
      <w:r w:rsidRPr="00F158A4">
        <w:t xml:space="preserve"> meta data overhead about the object and int is primitive type so its takes less space.</w:t>
      </w:r>
    </w:p>
    <w:p w14:paraId="2AEE2A2E" w14:textId="77777777" w:rsidR="00025701" w:rsidRDefault="00025701" w:rsidP="002442FA"/>
    <w:p w14:paraId="4F925E68" w14:textId="3B7261B6" w:rsidR="002442FA" w:rsidRDefault="002442FA" w:rsidP="000E4144">
      <w:pPr>
        <w:pStyle w:val="Heading30"/>
      </w:pPr>
      <w:r>
        <w:t xml:space="preserve">How to convert Primitives to </w:t>
      </w:r>
      <w:r w:rsidR="00025701">
        <w:t>Wrapper &amp;</w:t>
      </w:r>
      <w:r>
        <w:t xml:space="preserve"> Wrapper to Primitive ??</w:t>
      </w:r>
    </w:p>
    <w:p w14:paraId="3D3C9984" w14:textId="77777777" w:rsidR="002442FA" w:rsidRPr="007549A1" w:rsidRDefault="002442FA" w:rsidP="002442FA">
      <w:pPr>
        <w:pStyle w:val="Output"/>
        <w:rPr>
          <w:rFonts w:cs="Times New Roman"/>
          <w:lang w:eastAsia="en-US"/>
        </w:rPr>
      </w:pPr>
      <w:r w:rsidRPr="007549A1">
        <w:rPr>
          <w:lang w:eastAsia="en-US"/>
        </w:rPr>
        <w:t>// 1. using constructor</w:t>
      </w:r>
    </w:p>
    <w:p w14:paraId="58DA3FB5" w14:textId="77777777" w:rsidR="002442FA" w:rsidRPr="007549A1" w:rsidRDefault="002442FA" w:rsidP="002442FA">
      <w:pPr>
        <w:pStyle w:val="Output"/>
        <w:rPr>
          <w:rFonts w:cs="Times New Roman"/>
          <w:lang w:eastAsia="en-US"/>
        </w:rPr>
      </w:pPr>
      <w:r w:rsidRPr="007549A1">
        <w:rPr>
          <w:lang w:eastAsia="en-US"/>
        </w:rPr>
        <w:t xml:space="preserve">Integer </w:t>
      </w:r>
      <w:r>
        <w:rPr>
          <w:lang w:eastAsia="en-US"/>
        </w:rPr>
        <w:t>i</w:t>
      </w:r>
      <w:r w:rsidRPr="007549A1">
        <w:rPr>
          <w:lang w:eastAsia="en-US"/>
        </w:rPr>
        <w:t xml:space="preserve"> = new</w:t>
      </w:r>
      <w:r w:rsidRPr="007549A1">
        <w:rPr>
          <w:rFonts w:cs="Times New Roman"/>
          <w:lang w:eastAsia="en-US"/>
        </w:rPr>
        <w:t> </w:t>
      </w:r>
      <w:r w:rsidRPr="007549A1">
        <w:rPr>
          <w:lang w:eastAsia="en-US"/>
        </w:rPr>
        <w:t>Integer(10);</w:t>
      </w:r>
    </w:p>
    <w:p w14:paraId="47CAEC07" w14:textId="77777777" w:rsidR="002442FA" w:rsidRPr="007549A1" w:rsidRDefault="002442FA" w:rsidP="002442FA">
      <w:pPr>
        <w:pStyle w:val="Output"/>
        <w:rPr>
          <w:rFonts w:cs="Times New Roman"/>
          <w:lang w:eastAsia="en-US"/>
        </w:rPr>
      </w:pPr>
      <w:r w:rsidRPr="007549A1">
        <w:rPr>
          <w:rFonts w:cs="Times New Roman"/>
          <w:lang w:eastAsia="en-US"/>
        </w:rPr>
        <w:t> </w:t>
      </w:r>
    </w:p>
    <w:p w14:paraId="4ECDAA40" w14:textId="77777777" w:rsidR="002442FA" w:rsidRPr="007549A1" w:rsidRDefault="002442FA" w:rsidP="002442FA">
      <w:pPr>
        <w:pStyle w:val="Output"/>
        <w:rPr>
          <w:rFonts w:cs="Times New Roman"/>
          <w:lang w:eastAsia="en-US"/>
        </w:rPr>
      </w:pPr>
      <w:r w:rsidRPr="007549A1">
        <w:rPr>
          <w:lang w:eastAsia="en-US"/>
        </w:rPr>
        <w:t>// 2. using static factory method</w:t>
      </w:r>
    </w:p>
    <w:p w14:paraId="43092DB2" w14:textId="77777777" w:rsidR="002442FA" w:rsidRDefault="002442FA" w:rsidP="002442FA">
      <w:pPr>
        <w:pStyle w:val="Output"/>
        <w:rPr>
          <w:lang w:eastAsia="en-US"/>
        </w:rPr>
      </w:pPr>
      <w:r w:rsidRPr="007549A1">
        <w:rPr>
          <w:lang w:eastAsia="en-US"/>
        </w:rPr>
        <w:t xml:space="preserve">Integer </w:t>
      </w:r>
      <w:r>
        <w:rPr>
          <w:lang w:eastAsia="en-US"/>
        </w:rPr>
        <w:t>i</w:t>
      </w:r>
      <w:r w:rsidRPr="007549A1">
        <w:rPr>
          <w:lang w:eastAsia="en-US"/>
        </w:rPr>
        <w:t xml:space="preserve"> = Integer.valueOf(10);</w:t>
      </w:r>
    </w:p>
    <w:p w14:paraId="522AD457" w14:textId="77777777" w:rsidR="002442FA" w:rsidRDefault="002442FA" w:rsidP="002442FA">
      <w:pPr>
        <w:pStyle w:val="Output"/>
        <w:rPr>
          <w:rFonts w:cs="Times New Roman"/>
          <w:lang w:eastAsia="en-US"/>
        </w:rPr>
      </w:pPr>
    </w:p>
    <w:p w14:paraId="5020DCCE" w14:textId="77777777" w:rsidR="002442FA" w:rsidRDefault="002442FA" w:rsidP="002442FA">
      <w:pPr>
        <w:pStyle w:val="Output"/>
        <w:rPr>
          <w:lang w:eastAsia="en-US"/>
        </w:rPr>
      </w:pPr>
      <w:r w:rsidRPr="00ED6A9D">
        <w:rPr>
          <w:rFonts w:cs="Times New Roman"/>
          <w:lang w:eastAsia="en-US"/>
        </w:rPr>
        <w:t>//</w:t>
      </w:r>
      <w:r>
        <w:rPr>
          <w:rFonts w:cs="Times New Roman"/>
          <w:lang w:eastAsia="en-US"/>
        </w:rPr>
        <w:t>3.</w:t>
      </w:r>
      <w:r w:rsidRPr="00ED6A9D">
        <w:rPr>
          <w:rFonts w:cs="Times New Roman"/>
          <w:lang w:eastAsia="en-US"/>
        </w:rPr>
        <w:t>wrapper to primitive</w:t>
      </w:r>
    </w:p>
    <w:p w14:paraId="17C3A474" w14:textId="77777777" w:rsidR="002442FA" w:rsidRPr="003626C8" w:rsidRDefault="002442FA" w:rsidP="003626C8">
      <w:pPr>
        <w:pStyle w:val="Output"/>
        <w:rPr>
          <w:rFonts w:cs="Times New Roman"/>
          <w:lang w:eastAsia="en-US"/>
        </w:rPr>
      </w:pPr>
      <w:r w:rsidRPr="00ED6A9D">
        <w:rPr>
          <w:rFonts w:cs="Times New Roman"/>
          <w:lang w:eastAsia="en-US"/>
        </w:rPr>
        <w:t xml:space="preserve">int val = </w:t>
      </w:r>
      <w:r>
        <w:rPr>
          <w:rFonts w:cs="Times New Roman"/>
          <w:lang w:eastAsia="en-US"/>
        </w:rPr>
        <w:t>i</w:t>
      </w:r>
      <w:r w:rsidRPr="00ED6A9D">
        <w:rPr>
          <w:rFonts w:cs="Times New Roman"/>
          <w:lang w:eastAsia="en-US"/>
        </w:rPr>
        <w:t>.intValue();    </w:t>
      </w:r>
    </w:p>
    <w:p w14:paraId="4788B2E8" w14:textId="77777777" w:rsidR="002442FA" w:rsidRDefault="002442FA" w:rsidP="000E4144">
      <w:pPr>
        <w:pStyle w:val="Heading30"/>
      </w:pPr>
      <w:r w:rsidRPr="00AC13B3">
        <w:t>Autoboxing and Unboxing</w:t>
      </w:r>
      <w:r>
        <w:t>?</w:t>
      </w:r>
    </w:p>
    <w:p w14:paraId="62445408" w14:textId="64306768" w:rsidR="002442FA" w:rsidRDefault="002442FA" w:rsidP="002442FA">
      <w:r>
        <w:t xml:space="preserve">If a </w:t>
      </w:r>
      <w:r w:rsidR="00025701" w:rsidRPr="001A07DA">
        <w:rPr>
          <w:b/>
        </w:rPr>
        <w:t>method</w:t>
      </w:r>
      <w:r w:rsidR="00025701">
        <w:rPr>
          <w:b/>
        </w:rPr>
        <w:t xml:space="preserve"> (</w:t>
      </w:r>
      <w:r w:rsidR="001A07DA">
        <w:rPr>
          <w:b/>
        </w:rPr>
        <w:t>remember only method – not direct)</w:t>
      </w:r>
      <w:r>
        <w:t xml:space="preserve"> requires Integer Object value, we can directly pass primitive value without issue. Autoboxing will take care about these.</w:t>
      </w:r>
    </w:p>
    <w:p w14:paraId="7258AA5E" w14:textId="77777777" w:rsidR="002442FA" w:rsidRDefault="00C868A2" w:rsidP="00C868A2">
      <w:r>
        <w:t>We can also</w:t>
      </w:r>
      <w:r w:rsidR="002442FA">
        <w:t xml:space="preserve"> </w:t>
      </w:r>
      <w:r>
        <w:t xml:space="preserve">do </w:t>
      </w:r>
      <w:r w:rsidR="002442FA">
        <w:t xml:space="preserve">direct initializations </w:t>
      </w:r>
      <w:r>
        <w:t>(1.8 V)</w:t>
      </w:r>
    </w:p>
    <w:p w14:paraId="4E8CD4D4" w14:textId="77777777" w:rsidR="00C868A2" w:rsidRPr="00AC13B3" w:rsidRDefault="00C868A2" w:rsidP="00C868A2">
      <w:pPr>
        <w:pStyle w:val="Output"/>
        <w:rPr>
          <w:color w:val="FF0000"/>
        </w:rPr>
      </w:pPr>
      <w:r>
        <w:t xml:space="preserve">Integer </w:t>
      </w:r>
      <w:r>
        <w:rPr>
          <w:color w:val="6A3E3E"/>
        </w:rPr>
        <w:t>i</w:t>
      </w:r>
      <w:r>
        <w:t xml:space="preserve"> = </w:t>
      </w:r>
      <w:r>
        <w:rPr>
          <w:u w:val="single"/>
        </w:rPr>
        <w:t>10</w:t>
      </w:r>
      <w:r>
        <w:t xml:space="preserve">;// </w:t>
      </w:r>
      <w:r w:rsidRPr="00E87F5A">
        <w:rPr>
          <w:color w:val="00B050"/>
        </w:rPr>
        <w:t>it will create Integer value of 10 using Autoboxing</w:t>
      </w:r>
    </w:p>
    <w:p w14:paraId="0BCDAC73" w14:textId="77777777" w:rsidR="00C868A2" w:rsidRDefault="00C868A2" w:rsidP="00C868A2">
      <w:pPr>
        <w:pStyle w:val="Output"/>
      </w:pPr>
      <w:r>
        <w:rPr>
          <w:bCs/>
          <w:color w:val="7F0055"/>
        </w:rPr>
        <w:t>int</w:t>
      </w:r>
      <w:r>
        <w:t xml:space="preserve"> </w:t>
      </w:r>
      <w:r>
        <w:rPr>
          <w:color w:val="6A3E3E"/>
        </w:rPr>
        <w:t>j</w:t>
      </w:r>
      <w:r>
        <w:t xml:space="preserve"> = </w:t>
      </w:r>
      <w:r>
        <w:rPr>
          <w:color w:val="6A3E3E"/>
          <w:u w:val="single"/>
        </w:rPr>
        <w:t>i</w:t>
      </w:r>
      <w:r>
        <w:t>;//</w:t>
      </w:r>
      <w:r w:rsidRPr="005747D2">
        <w:t xml:space="preserve"> </w:t>
      </w:r>
      <w:r>
        <w:t xml:space="preserve">;// </w:t>
      </w:r>
      <w:r w:rsidRPr="00E87F5A">
        <w:rPr>
          <w:color w:val="00B050"/>
        </w:rPr>
        <w:t xml:space="preserve">it will </w:t>
      </w:r>
      <w:r>
        <w:rPr>
          <w:color w:val="00B050"/>
        </w:rPr>
        <w:t>convert Integer to int</w:t>
      </w:r>
      <w:r w:rsidRPr="00E87F5A">
        <w:rPr>
          <w:color w:val="00B050"/>
        </w:rPr>
        <w:t xml:space="preserve"> using Autoboxing</w:t>
      </w:r>
    </w:p>
    <w:p w14:paraId="6C5D6CAD" w14:textId="77777777" w:rsidR="00C868A2" w:rsidRDefault="00C868A2" w:rsidP="002442FA"/>
    <w:p w14:paraId="571F0BD4" w14:textId="1DBBB3DB" w:rsidR="00C868A2" w:rsidRDefault="00C868A2" w:rsidP="00C868A2">
      <w:r>
        <w:t xml:space="preserve">Previously </w:t>
      </w:r>
      <w:r w:rsidR="001B1CA5">
        <w:t xml:space="preserve">versions of Java (&lt;1.4) </w:t>
      </w:r>
      <w:r>
        <w:t xml:space="preserve"> shows </w:t>
      </w:r>
    </w:p>
    <w:p w14:paraId="5D159BE8" w14:textId="77777777" w:rsidR="002442FA" w:rsidRPr="00AC13B3" w:rsidRDefault="002442FA" w:rsidP="00184F11">
      <w:pPr>
        <w:pStyle w:val="Output"/>
        <w:pBdr>
          <w:bottom w:val="single" w:sz="8" w:space="0" w:color="auto"/>
        </w:pBdr>
        <w:rPr>
          <w:color w:val="FF0000"/>
        </w:rPr>
      </w:pPr>
      <w:r>
        <w:t xml:space="preserve">Integer </w:t>
      </w:r>
      <w:r>
        <w:rPr>
          <w:color w:val="6A3E3E"/>
        </w:rPr>
        <w:t>i</w:t>
      </w:r>
      <w:r>
        <w:t xml:space="preserve"> = </w:t>
      </w:r>
      <w:r>
        <w:rPr>
          <w:u w:val="single"/>
        </w:rPr>
        <w:t>10</w:t>
      </w:r>
      <w:r>
        <w:t xml:space="preserve">;// </w:t>
      </w:r>
      <w:r w:rsidR="00E87F5A" w:rsidRPr="00E87F5A">
        <w:rPr>
          <w:color w:val="00B050"/>
        </w:rPr>
        <w:t>it will create Integer value of 10 using Autoboxing</w:t>
      </w:r>
    </w:p>
    <w:p w14:paraId="210AEF98" w14:textId="77777777" w:rsidR="002442FA" w:rsidRDefault="002442FA" w:rsidP="00184F11">
      <w:pPr>
        <w:pStyle w:val="Output"/>
        <w:pBdr>
          <w:bottom w:val="single" w:sz="8" w:space="0" w:color="auto"/>
        </w:pBdr>
      </w:pPr>
      <w:r>
        <w:rPr>
          <w:bCs/>
          <w:color w:val="7F0055"/>
        </w:rPr>
        <w:t>int</w:t>
      </w:r>
      <w:r>
        <w:t xml:space="preserve"> </w:t>
      </w:r>
      <w:r>
        <w:rPr>
          <w:color w:val="6A3E3E"/>
        </w:rPr>
        <w:t>j</w:t>
      </w:r>
      <w:r>
        <w:t xml:space="preserve"> = </w:t>
      </w:r>
      <w:r>
        <w:rPr>
          <w:color w:val="6A3E3E"/>
          <w:u w:val="single"/>
        </w:rPr>
        <w:t>i</w:t>
      </w:r>
      <w:r>
        <w:t>;</w:t>
      </w:r>
      <w:r w:rsidR="00E87F5A">
        <w:t>//But we cant assign int to Integer</w:t>
      </w:r>
      <w:r w:rsidR="00E87F5A" w:rsidRPr="00E87F5A">
        <w:rPr>
          <w:color w:val="FF0000"/>
        </w:rPr>
        <w:t xml:space="preserve"> </w:t>
      </w:r>
      <w:r w:rsidR="00E87F5A" w:rsidRPr="00AC13B3">
        <w:rPr>
          <w:color w:val="FF0000"/>
        </w:rPr>
        <w:t>Type mismatch: cannot convert from Integer to int</w:t>
      </w:r>
    </w:p>
    <w:p w14:paraId="3B966BAB" w14:textId="77777777" w:rsidR="002442FA" w:rsidRDefault="002442FA" w:rsidP="002442FA"/>
    <w:p w14:paraId="14AD439C" w14:textId="77777777" w:rsidR="002442FA" w:rsidRDefault="002442FA" w:rsidP="000E4144">
      <w:pPr>
        <w:pStyle w:val="Heading30"/>
      </w:pPr>
      <w:r>
        <w:t>what if I make main() private/protected ?</w:t>
      </w:r>
    </w:p>
    <w:p w14:paraId="56076BE5" w14:textId="77777777" w:rsidR="002442FA" w:rsidRDefault="002442FA" w:rsidP="002442FA">
      <w:r w:rsidRPr="00E83715">
        <w:rPr>
          <w:shd w:val="clear" w:color="auto" w:fill="FFFFFF"/>
        </w:rPr>
        <w:t> if you do not make </w:t>
      </w:r>
      <w:r w:rsidRPr="00E83715">
        <w:rPr>
          <w:rFonts w:ascii="Consolas" w:hAnsi="Consolas" w:cs="Courier New"/>
          <w:color w:val="FF0779"/>
          <w:sz w:val="21"/>
          <w:szCs w:val="21"/>
          <w:shd w:val="clear" w:color="auto" w:fill="FFFFFF"/>
        </w:rPr>
        <w:t>main()</w:t>
      </w:r>
      <w:r w:rsidRPr="00E83715">
        <w:rPr>
          <w:shd w:val="clear" w:color="auto" w:fill="FFFFFF"/>
        </w:rPr>
        <w:t> method </w:t>
      </w:r>
      <w:r w:rsidRPr="00E83715">
        <w:rPr>
          <w:rFonts w:ascii="Consolas" w:hAnsi="Consolas" w:cs="Courier New"/>
          <w:color w:val="FF0779"/>
          <w:sz w:val="21"/>
          <w:szCs w:val="21"/>
          <w:shd w:val="clear" w:color="auto" w:fill="FFFFFF"/>
        </w:rPr>
        <w:t>public</w:t>
      </w:r>
      <w:r w:rsidRPr="00E83715">
        <w:rPr>
          <w:shd w:val="clear" w:color="auto" w:fill="FFFFFF"/>
        </w:rPr>
        <w:t>, there is no compilation error. You will </w:t>
      </w:r>
      <w:r w:rsidRPr="00E83715">
        <w:rPr>
          <w:b/>
          <w:bCs/>
          <w:shd w:val="clear" w:color="auto" w:fill="FFFFFF"/>
        </w:rPr>
        <w:t>runtime error</w:t>
      </w:r>
      <w:r w:rsidRPr="00E83715">
        <w:rPr>
          <w:shd w:val="clear" w:color="auto" w:fill="FFFFFF"/>
        </w:rPr>
        <w:t> because matching </w:t>
      </w:r>
      <w:r w:rsidRPr="00E83715">
        <w:rPr>
          <w:rFonts w:ascii="Consolas" w:hAnsi="Consolas" w:cs="Courier New"/>
          <w:color w:val="FF0779"/>
          <w:sz w:val="21"/>
          <w:szCs w:val="21"/>
          <w:shd w:val="clear" w:color="auto" w:fill="FFFFFF"/>
        </w:rPr>
        <w:t>main()</w:t>
      </w:r>
      <w:r w:rsidRPr="00E83715">
        <w:rPr>
          <w:shd w:val="clear" w:color="auto" w:fill="FFFFFF"/>
        </w:rPr>
        <w:t> method is not present. Remember that whole syntax should match to execute </w:t>
      </w:r>
      <w:r w:rsidRPr="00E83715">
        <w:rPr>
          <w:rFonts w:ascii="Consolas" w:hAnsi="Consolas" w:cs="Courier New"/>
          <w:color w:val="FF0779"/>
          <w:sz w:val="21"/>
          <w:szCs w:val="21"/>
          <w:shd w:val="clear" w:color="auto" w:fill="FFFFFF"/>
        </w:rPr>
        <w:t>main()</w:t>
      </w:r>
      <w:r w:rsidRPr="00E83715">
        <w:rPr>
          <w:shd w:val="clear" w:color="auto" w:fill="FFFFFF"/>
        </w:rPr>
        <w:t> method.</w:t>
      </w:r>
    </w:p>
    <w:p w14:paraId="75C3212E" w14:textId="77777777" w:rsidR="002442FA" w:rsidRPr="00E83715" w:rsidRDefault="002442FA" w:rsidP="002442FA">
      <w:pPr>
        <w:pStyle w:val="Output"/>
        <w:rPr>
          <w:rFonts w:cs="Times New Roman"/>
          <w:color w:val="FF0000"/>
          <w:lang w:eastAsia="en-US"/>
        </w:rPr>
      </w:pPr>
      <w:r w:rsidRPr="00E83715">
        <w:rPr>
          <w:color w:val="FF0000"/>
          <w:lang w:eastAsia="en-US"/>
        </w:rPr>
        <w:t>Error: Main method not found in class</w:t>
      </w:r>
      <w:r w:rsidRPr="00E83715">
        <w:rPr>
          <w:rFonts w:cs="Times New Roman"/>
          <w:color w:val="FF0000"/>
          <w:lang w:eastAsia="en-US"/>
        </w:rPr>
        <w:t> </w:t>
      </w:r>
      <w:r w:rsidRPr="00E83715">
        <w:rPr>
          <w:color w:val="FF0000"/>
          <w:lang w:eastAsia="en-US"/>
        </w:rPr>
        <w:t>Main, please define the main method as:</w:t>
      </w:r>
    </w:p>
    <w:p w14:paraId="59DCDE9D" w14:textId="77777777" w:rsidR="002442FA" w:rsidRPr="00E83715" w:rsidRDefault="002442FA" w:rsidP="002442FA">
      <w:pPr>
        <w:pStyle w:val="Output"/>
        <w:rPr>
          <w:rFonts w:cs="Times New Roman"/>
          <w:color w:val="FF0000"/>
          <w:lang w:eastAsia="en-US"/>
        </w:rPr>
      </w:pPr>
      <w:r w:rsidRPr="00E83715">
        <w:rPr>
          <w:color w:val="FF0000"/>
          <w:lang w:eastAsia="en-US"/>
        </w:rPr>
        <w:t>   public</w:t>
      </w:r>
      <w:r w:rsidRPr="00E83715">
        <w:rPr>
          <w:rFonts w:cs="Times New Roman"/>
          <w:color w:val="FF0000"/>
          <w:lang w:eastAsia="en-US"/>
        </w:rPr>
        <w:t> </w:t>
      </w:r>
      <w:r w:rsidRPr="00E83715">
        <w:rPr>
          <w:color w:val="FF0000"/>
          <w:lang w:eastAsia="en-US"/>
        </w:rPr>
        <w:t>static</w:t>
      </w:r>
      <w:r w:rsidRPr="00E83715">
        <w:rPr>
          <w:rFonts w:cs="Times New Roman"/>
          <w:color w:val="FF0000"/>
          <w:lang w:eastAsia="en-US"/>
        </w:rPr>
        <w:t> </w:t>
      </w:r>
      <w:r w:rsidRPr="00E83715">
        <w:rPr>
          <w:color w:val="FF0000"/>
          <w:lang w:eastAsia="en-US"/>
        </w:rPr>
        <w:t>void</w:t>
      </w:r>
      <w:r w:rsidRPr="00E83715">
        <w:rPr>
          <w:rFonts w:cs="Times New Roman"/>
          <w:color w:val="FF0000"/>
          <w:lang w:eastAsia="en-US"/>
        </w:rPr>
        <w:t> </w:t>
      </w:r>
      <w:r w:rsidRPr="00E83715">
        <w:rPr>
          <w:color w:val="FF0000"/>
          <w:lang w:eastAsia="en-US"/>
        </w:rPr>
        <w:t>main(String[] args)</w:t>
      </w:r>
    </w:p>
    <w:p w14:paraId="09552573" w14:textId="77777777" w:rsidR="002442FA" w:rsidRDefault="002442FA" w:rsidP="003626C8"/>
    <w:p w14:paraId="228A5C49" w14:textId="64ADEB8C" w:rsidR="00A16486" w:rsidRDefault="00A16486" w:rsidP="00A16486"/>
    <w:p w14:paraId="7F324F6B" w14:textId="481DBBD9" w:rsidR="00A40DFD" w:rsidRDefault="00A40DFD" w:rsidP="00A16486"/>
    <w:p w14:paraId="37BC56F7" w14:textId="3743F91A" w:rsidR="00A40DFD" w:rsidRDefault="00A40DFD" w:rsidP="00A16486"/>
    <w:p w14:paraId="45B83DE0" w14:textId="45F262FB" w:rsidR="00A40DFD" w:rsidRDefault="00A40DFD" w:rsidP="00A16486"/>
    <w:p w14:paraId="7ECC0C86" w14:textId="478B345E" w:rsidR="00A40DFD" w:rsidRDefault="00A40DFD" w:rsidP="00A16486"/>
    <w:p w14:paraId="4264D81C" w14:textId="32AF42B2" w:rsidR="00A40DFD" w:rsidRDefault="00A40DFD" w:rsidP="00A16486"/>
    <w:p w14:paraId="089E708C" w14:textId="0D7ECAEF" w:rsidR="00A40DFD" w:rsidRDefault="00A40DFD" w:rsidP="00A16486"/>
    <w:p w14:paraId="543BED6B" w14:textId="6E0DA65D" w:rsidR="00A40DFD" w:rsidRDefault="00A40DFD" w:rsidP="00A16486"/>
    <w:p w14:paraId="31031624" w14:textId="77777777" w:rsidR="00A16486" w:rsidRDefault="00CA1553" w:rsidP="004263A5">
      <w:pPr>
        <w:pStyle w:val="Heading1"/>
      </w:pPr>
      <w:bookmarkStart w:id="18" w:name="_Toc94350600"/>
      <w:r>
        <w:lastRenderedPageBreak/>
        <w:t>2.</w:t>
      </w:r>
      <w:r w:rsidR="004263A5">
        <w:t>Class Declaration &amp; Access Modifiers</w:t>
      </w:r>
      <w:bookmarkEnd w:id="18"/>
    </w:p>
    <w:p w14:paraId="5E7530B4" w14:textId="77777777" w:rsidR="004263A5" w:rsidRPr="004263A5" w:rsidRDefault="00A9777A" w:rsidP="00A9777A">
      <w:pPr>
        <w:pStyle w:val="Heading2"/>
      </w:pPr>
      <w:bookmarkStart w:id="19" w:name="_Toc94350601"/>
      <w:r w:rsidRPr="00A9777A">
        <w:t>Java Source File Structure</w:t>
      </w:r>
      <w:bookmarkEnd w:id="19"/>
    </w:p>
    <w:p w14:paraId="50DA4A1F" w14:textId="15E38174" w:rsidR="00306176" w:rsidRDefault="00306176" w:rsidP="00B413EE">
      <w:pPr>
        <w:pStyle w:val="ListParagraph"/>
        <w:numPr>
          <w:ilvl w:val="0"/>
          <w:numId w:val="302"/>
        </w:numPr>
      </w:pPr>
      <w:r w:rsidRPr="00306176">
        <w:t xml:space="preserve">A java Source file can contain any no of classes but at most one class can be declared as </w:t>
      </w:r>
      <w:r w:rsidRPr="0044381C">
        <w:rPr>
          <w:rFonts w:ascii="Consolas" w:hAnsi="Consolas"/>
          <w:b/>
          <w:bCs/>
          <w:color w:val="00B0F0"/>
        </w:rPr>
        <w:t>public</w:t>
      </w:r>
      <w:r w:rsidRPr="00306176">
        <w:t>.</w:t>
      </w:r>
    </w:p>
    <w:p w14:paraId="53EA0C8A" w14:textId="77777777" w:rsidR="000B37F0" w:rsidRDefault="000B37F0" w:rsidP="000B37F0">
      <w:pPr>
        <w:pStyle w:val="ListParagraph"/>
        <w:ind w:left="360"/>
      </w:pPr>
    </w:p>
    <w:p w14:paraId="615A7435" w14:textId="77777777" w:rsidR="00306176" w:rsidRDefault="00306176" w:rsidP="00B413EE">
      <w:pPr>
        <w:pStyle w:val="ListParagraph"/>
        <w:numPr>
          <w:ilvl w:val="0"/>
          <w:numId w:val="302"/>
        </w:numPr>
      </w:pPr>
      <w:r w:rsidRPr="00306176">
        <w:t>if there</w:t>
      </w:r>
      <w:r>
        <w:t xml:space="preserve"> </w:t>
      </w:r>
      <w:r w:rsidRPr="00306176">
        <w:t xml:space="preserve">is any </w:t>
      </w:r>
      <w:r w:rsidRPr="000B37F0">
        <w:rPr>
          <w:rStyle w:val="0SyntaxPinkChar"/>
        </w:rPr>
        <w:t>public</w:t>
      </w:r>
      <w:r w:rsidRPr="00306176">
        <w:t xml:space="preserve"> class then compulsory the name of the source file and the name of the public</w:t>
      </w:r>
      <w:r w:rsidR="00474513">
        <w:t xml:space="preserve"> class</w:t>
      </w:r>
      <w:r w:rsidRPr="00306176">
        <w:t xml:space="preserve"> must be matched</w:t>
      </w:r>
      <w:r>
        <w:t xml:space="preserve"> </w:t>
      </w:r>
      <w:r w:rsidR="00D70AD5" w:rsidRPr="00306176">
        <w:t>otherwise,</w:t>
      </w:r>
      <w:r w:rsidR="00474513">
        <w:t xml:space="preserve"> we will get</w:t>
      </w:r>
      <w:r w:rsidRPr="00306176">
        <w:t xml:space="preserve"> compile time error. </w:t>
      </w:r>
    </w:p>
    <w:p w14:paraId="15AFCF1A" w14:textId="77777777" w:rsidR="000B37F0" w:rsidRDefault="000B37F0" w:rsidP="000B37F0">
      <w:pPr>
        <w:pStyle w:val="ListParagraph"/>
        <w:ind w:left="360"/>
      </w:pPr>
    </w:p>
    <w:p w14:paraId="6628F323" w14:textId="54EFFC53" w:rsidR="00A16486" w:rsidRDefault="00306176" w:rsidP="00B413EE">
      <w:pPr>
        <w:pStyle w:val="ListParagraph"/>
        <w:numPr>
          <w:ilvl w:val="0"/>
          <w:numId w:val="302"/>
        </w:numPr>
      </w:pPr>
      <w:r w:rsidRPr="00306176">
        <w:t>I</w:t>
      </w:r>
      <w:r>
        <w:t>f</w:t>
      </w:r>
      <w:r w:rsidRPr="00306176">
        <w:t xml:space="preserve"> there is no public </w:t>
      </w:r>
      <w:r w:rsidR="00474513" w:rsidRPr="00306176">
        <w:t>class,</w:t>
      </w:r>
      <w:r w:rsidRPr="00306176">
        <w:t xml:space="preserve"> then any name we can use for the source file</w:t>
      </w:r>
    </w:p>
    <w:p w14:paraId="4C047668" w14:textId="77777777" w:rsidR="00A16486" w:rsidRDefault="00A16486" w:rsidP="0040432E"/>
    <w:p w14:paraId="623F54D0" w14:textId="77777777" w:rsidR="004D14D1" w:rsidRPr="002C3135" w:rsidRDefault="004D14D1" w:rsidP="004D14D1">
      <w:pPr>
        <w:pStyle w:val="Heading2"/>
      </w:pPr>
      <w:bookmarkStart w:id="20" w:name="_Toc94350602"/>
      <w:r w:rsidRPr="002C3135">
        <w:t>Java Access Modifiers</w:t>
      </w:r>
      <w:bookmarkEnd w:id="20"/>
    </w:p>
    <w:p w14:paraId="32A59205" w14:textId="77777777" w:rsidR="004D14D1" w:rsidRPr="002C3135" w:rsidRDefault="004D14D1" w:rsidP="007B6F16">
      <w:pPr>
        <w:pStyle w:val="ListParagraph"/>
        <w:numPr>
          <w:ilvl w:val="0"/>
          <w:numId w:val="3"/>
        </w:numPr>
      </w:pPr>
      <w:r w:rsidRPr="002C3135">
        <w:rPr>
          <w:b/>
          <w:bCs/>
        </w:rPr>
        <w:t>public</w:t>
      </w:r>
      <w:r w:rsidRPr="002C3135">
        <w:t> – accessible everywhere</w:t>
      </w:r>
    </w:p>
    <w:p w14:paraId="14DF9738" w14:textId="77777777" w:rsidR="004D14D1" w:rsidRPr="002C3135" w:rsidRDefault="004D14D1" w:rsidP="007B6F16">
      <w:pPr>
        <w:pStyle w:val="ListParagraph"/>
        <w:numPr>
          <w:ilvl w:val="0"/>
          <w:numId w:val="3"/>
        </w:numPr>
      </w:pPr>
      <w:r w:rsidRPr="002C3135">
        <w:rPr>
          <w:b/>
          <w:bCs/>
        </w:rPr>
        <w:t>protected</w:t>
      </w:r>
      <w:r w:rsidRPr="002C3135">
        <w:t> – accessible in the same package and in sub-classes</w:t>
      </w:r>
    </w:p>
    <w:p w14:paraId="60B90B2B" w14:textId="77777777" w:rsidR="004D14D1" w:rsidRPr="002C3135" w:rsidRDefault="004D14D1" w:rsidP="007B6F16">
      <w:pPr>
        <w:pStyle w:val="ListParagraph"/>
        <w:numPr>
          <w:ilvl w:val="0"/>
          <w:numId w:val="3"/>
        </w:numPr>
      </w:pPr>
      <w:r w:rsidRPr="002C3135">
        <w:rPr>
          <w:b/>
          <w:bCs/>
        </w:rPr>
        <w:t>default</w:t>
      </w:r>
      <w:r w:rsidRPr="002C3135">
        <w:t> – accessible only in the same package</w:t>
      </w:r>
    </w:p>
    <w:p w14:paraId="35EE69EE" w14:textId="77777777" w:rsidR="004D14D1" w:rsidRPr="002C3135" w:rsidRDefault="004D14D1" w:rsidP="003626C8">
      <w:pPr>
        <w:pStyle w:val="ListParagraph"/>
        <w:numPr>
          <w:ilvl w:val="0"/>
          <w:numId w:val="3"/>
        </w:numPr>
      </w:pPr>
      <w:r w:rsidRPr="002C3135">
        <w:rPr>
          <w:b/>
          <w:bCs/>
        </w:rPr>
        <w:t>private</w:t>
      </w:r>
      <w:r w:rsidRPr="002C3135">
        <w:t> – accessible only in the same class</w:t>
      </w:r>
    </w:p>
    <w:p w14:paraId="1662AC3A" w14:textId="153C1358" w:rsidR="004D14D1" w:rsidRPr="00133AF8" w:rsidRDefault="004D14D1" w:rsidP="003626C8">
      <w:r w:rsidRPr="00384E5F">
        <w:rPr>
          <w:b/>
        </w:rPr>
        <w:t>(</w:t>
      </w:r>
      <w:r w:rsidR="00F9745D" w:rsidRPr="00384E5F">
        <w:rPr>
          <w:b/>
        </w:rPr>
        <w:t>Topmost</w:t>
      </w:r>
      <w:r w:rsidRPr="00384E5F">
        <w:rPr>
          <w:b/>
        </w:rPr>
        <w:t xml:space="preserve">) Classes and interfaces </w:t>
      </w:r>
      <w:r w:rsidRPr="00384E5F">
        <w:rPr>
          <w:b/>
          <w:color w:val="FF0000"/>
        </w:rPr>
        <w:t>cannot be private. </w:t>
      </w:r>
      <w:r w:rsidRPr="00384E5F">
        <w:rPr>
          <w:b/>
          <w:bCs/>
        </w:rPr>
        <w:t>private members are accessible within the same class only.</w:t>
      </w:r>
    </w:p>
    <w:p w14:paraId="6275DB99" w14:textId="77777777" w:rsidR="004D14D1" w:rsidRDefault="004D14D1" w:rsidP="004D14D1"/>
    <w:p w14:paraId="5E767511" w14:textId="77777777" w:rsidR="004D14D1" w:rsidRPr="001A4FEC" w:rsidRDefault="004D14D1" w:rsidP="004D14D1">
      <w:r w:rsidRPr="001A4FEC">
        <w:t>There are two levels of access control.</w:t>
      </w:r>
    </w:p>
    <w:p w14:paraId="0175EA04" w14:textId="77777777" w:rsidR="003626C8" w:rsidRDefault="004D14D1" w:rsidP="007F3A18">
      <w:pPr>
        <w:numPr>
          <w:ilvl w:val="0"/>
          <w:numId w:val="4"/>
        </w:numPr>
      </w:pPr>
      <w:r w:rsidRPr="003626C8">
        <w:rPr>
          <w:b/>
          <w:bCs/>
        </w:rPr>
        <w:t>Class level</w:t>
      </w:r>
      <w:r w:rsidRPr="001A4FEC">
        <w:t xml:space="preserve"> — Allowed modifiers are </w:t>
      </w:r>
      <w:r w:rsidRPr="00553359">
        <w:rPr>
          <w:rStyle w:val="0SyntaxPinkChar"/>
        </w:rPr>
        <w:t>public, default</w:t>
      </w:r>
      <w:r w:rsidR="007D1431">
        <w:t xml:space="preserve"> only</w:t>
      </w:r>
    </w:p>
    <w:p w14:paraId="239F50F4" w14:textId="77777777" w:rsidR="004D14D1" w:rsidRDefault="004D14D1" w:rsidP="007F3A18">
      <w:pPr>
        <w:numPr>
          <w:ilvl w:val="0"/>
          <w:numId w:val="4"/>
        </w:numPr>
      </w:pPr>
      <w:r w:rsidRPr="003626C8">
        <w:rPr>
          <w:b/>
          <w:bCs/>
        </w:rPr>
        <w:t>Method level</w:t>
      </w:r>
      <w:r w:rsidRPr="001A4FEC">
        <w:t xml:space="preserve"> — Allowed modifiers are </w:t>
      </w:r>
      <w:r w:rsidRPr="00553359">
        <w:rPr>
          <w:rStyle w:val="0SyntaxPinkChar"/>
          <w:szCs w:val="18"/>
        </w:rPr>
        <w:t>public, private, protected</w:t>
      </w:r>
      <w:r w:rsidRPr="001A4FEC">
        <w:t>, or package-private (default)</w:t>
      </w:r>
    </w:p>
    <w:p w14:paraId="31F16EA5" w14:textId="77777777" w:rsidR="004D14D1" w:rsidRDefault="004D14D1" w:rsidP="004D14D1"/>
    <w:p w14:paraId="4514B62F" w14:textId="77777777" w:rsidR="0040432E" w:rsidRDefault="00306176" w:rsidP="00306176">
      <w:pPr>
        <w:pStyle w:val="Heading2"/>
      </w:pPr>
      <w:bookmarkStart w:id="21" w:name="_Toc94350603"/>
      <w:r>
        <w:t xml:space="preserve">Class Modifiers </w:t>
      </w:r>
      <w:r w:rsidR="006E25CC">
        <w:t>– Applicable only for classes</w:t>
      </w:r>
      <w:bookmarkEnd w:id="21"/>
    </w:p>
    <w:tbl>
      <w:tblPr>
        <w:tblStyle w:val="TableGrid"/>
        <w:tblW w:w="9388" w:type="dxa"/>
        <w:tblLook w:val="04A0" w:firstRow="1" w:lastRow="0" w:firstColumn="1" w:lastColumn="0" w:noHBand="0" w:noVBand="1"/>
      </w:tblPr>
      <w:tblGrid>
        <w:gridCol w:w="4694"/>
        <w:gridCol w:w="4694"/>
      </w:tblGrid>
      <w:tr w:rsidR="00306176" w14:paraId="5856E3ED" w14:textId="77777777" w:rsidTr="006E25CC">
        <w:trPr>
          <w:trHeight w:val="246"/>
        </w:trPr>
        <w:tc>
          <w:tcPr>
            <w:tcW w:w="4694" w:type="dxa"/>
            <w:shd w:val="clear" w:color="auto" w:fill="002060"/>
          </w:tcPr>
          <w:p w14:paraId="469DF4F0" w14:textId="77777777" w:rsidR="00306176" w:rsidRPr="006E25CC" w:rsidRDefault="006E25CC" w:rsidP="006E25CC">
            <w:pPr>
              <w:jc w:val="center"/>
              <w:rPr>
                <w:b/>
                <w:color w:val="FFFFFF" w:themeColor="background1"/>
                <w:sz w:val="22"/>
              </w:rPr>
            </w:pPr>
            <w:r w:rsidRPr="006E25CC">
              <w:rPr>
                <w:b/>
                <w:color w:val="FFFFFF" w:themeColor="background1"/>
                <w:sz w:val="22"/>
              </w:rPr>
              <w:t>For Top – Level Class</w:t>
            </w:r>
          </w:p>
        </w:tc>
        <w:tc>
          <w:tcPr>
            <w:tcW w:w="4694" w:type="dxa"/>
            <w:shd w:val="clear" w:color="auto" w:fill="002060"/>
          </w:tcPr>
          <w:p w14:paraId="34CA84D6" w14:textId="77777777" w:rsidR="00306176" w:rsidRPr="006E25CC" w:rsidRDefault="006E25CC" w:rsidP="006E25CC">
            <w:pPr>
              <w:jc w:val="center"/>
              <w:rPr>
                <w:b/>
                <w:color w:val="FFFFFF" w:themeColor="background1"/>
                <w:sz w:val="22"/>
              </w:rPr>
            </w:pPr>
            <w:r w:rsidRPr="006E25CC">
              <w:rPr>
                <w:b/>
                <w:color w:val="FFFFFF" w:themeColor="background1"/>
                <w:sz w:val="22"/>
              </w:rPr>
              <w:t>For Inner classes</w:t>
            </w:r>
          </w:p>
        </w:tc>
      </w:tr>
      <w:tr w:rsidR="00306176" w14:paraId="2AC9BD6C" w14:textId="77777777" w:rsidTr="006E25CC">
        <w:trPr>
          <w:trHeight w:val="1471"/>
        </w:trPr>
        <w:tc>
          <w:tcPr>
            <w:tcW w:w="4694" w:type="dxa"/>
          </w:tcPr>
          <w:p w14:paraId="1872E14D" w14:textId="22963446" w:rsidR="00306176" w:rsidRPr="006E25CC" w:rsidRDefault="00F10F74" w:rsidP="004C4AB1">
            <w:pPr>
              <w:pStyle w:val="0SyntaxPink"/>
              <w:spacing w:line="360" w:lineRule="auto"/>
              <w:ind w:left="720"/>
            </w:pPr>
            <w:r>
              <w:t>p</w:t>
            </w:r>
            <w:r w:rsidR="006E25CC" w:rsidRPr="006E25CC">
              <w:t>ublic</w:t>
            </w:r>
          </w:p>
          <w:p w14:paraId="0A3A1786" w14:textId="70AE5A9B" w:rsidR="006E25CC" w:rsidRPr="006E25CC" w:rsidRDefault="008C5341" w:rsidP="004C4AB1">
            <w:pPr>
              <w:pStyle w:val="0SyntaxPink"/>
              <w:spacing w:line="360" w:lineRule="auto"/>
              <w:ind w:left="720"/>
            </w:pPr>
            <w:r>
              <w:t>(</w:t>
            </w:r>
            <w:r w:rsidR="006E25CC" w:rsidRPr="006E25CC">
              <w:t>default</w:t>
            </w:r>
            <w:r>
              <w:t>)</w:t>
            </w:r>
          </w:p>
          <w:p w14:paraId="71A52D45" w14:textId="77777777" w:rsidR="006E25CC" w:rsidRPr="006E25CC" w:rsidRDefault="006E25CC" w:rsidP="004C4AB1">
            <w:pPr>
              <w:pStyle w:val="0SyntaxPink"/>
              <w:spacing w:line="360" w:lineRule="auto"/>
              <w:ind w:left="720"/>
            </w:pPr>
            <w:r w:rsidRPr="006E25CC">
              <w:t>final</w:t>
            </w:r>
          </w:p>
          <w:p w14:paraId="68C695BE" w14:textId="77777777" w:rsidR="006E25CC" w:rsidRPr="006E25CC" w:rsidRDefault="006E25CC" w:rsidP="004C4AB1">
            <w:pPr>
              <w:pStyle w:val="0SyntaxPink"/>
              <w:spacing w:line="360" w:lineRule="auto"/>
              <w:ind w:left="720"/>
            </w:pPr>
            <w:r w:rsidRPr="006E25CC">
              <w:t>abstract</w:t>
            </w:r>
          </w:p>
          <w:p w14:paraId="256B8699" w14:textId="77777777" w:rsidR="006E25CC" w:rsidRPr="006E25CC" w:rsidRDefault="006E25CC" w:rsidP="004C4AB1">
            <w:pPr>
              <w:pStyle w:val="0SyntaxPink"/>
              <w:spacing w:line="360" w:lineRule="auto"/>
              <w:ind w:left="720"/>
            </w:pPr>
            <w:r w:rsidRPr="006E25CC">
              <w:t>strictfp</w:t>
            </w:r>
          </w:p>
          <w:p w14:paraId="291756A1" w14:textId="77777777" w:rsidR="006E25CC" w:rsidRDefault="006E25CC" w:rsidP="006E25CC">
            <w:pPr>
              <w:ind w:left="360"/>
            </w:pPr>
            <w:r w:rsidRPr="006E25CC">
              <w:rPr>
                <w:color w:val="FF0000"/>
              </w:rPr>
              <w:t>If we are using any other modifier</w:t>
            </w:r>
            <w:r>
              <w:rPr>
                <w:color w:val="FF0000"/>
              </w:rPr>
              <w:t xml:space="preserve"> we will get </w:t>
            </w:r>
            <w:r w:rsidRPr="006E25CC">
              <w:rPr>
                <w:b/>
                <w:color w:val="FF0000"/>
              </w:rPr>
              <w:t>C.E : error: modifier private not allowed here</w:t>
            </w:r>
          </w:p>
        </w:tc>
        <w:tc>
          <w:tcPr>
            <w:tcW w:w="4694" w:type="dxa"/>
          </w:tcPr>
          <w:p w14:paraId="7F63170E" w14:textId="3F701307" w:rsidR="006E25CC" w:rsidRPr="006E25CC" w:rsidRDefault="00F10F74" w:rsidP="00B413EE">
            <w:pPr>
              <w:pStyle w:val="0SyntaxPink"/>
              <w:numPr>
                <w:ilvl w:val="0"/>
                <w:numId w:val="264"/>
              </w:numPr>
              <w:spacing w:line="360" w:lineRule="auto"/>
            </w:pPr>
            <w:r>
              <w:t>p</w:t>
            </w:r>
            <w:r w:rsidR="006E25CC" w:rsidRPr="006E25CC">
              <w:t>ublic</w:t>
            </w:r>
          </w:p>
          <w:p w14:paraId="53889A2A" w14:textId="77777777" w:rsidR="008C5341" w:rsidRDefault="008C5341" w:rsidP="00B413EE">
            <w:pPr>
              <w:pStyle w:val="0SyntaxPink"/>
              <w:numPr>
                <w:ilvl w:val="0"/>
                <w:numId w:val="264"/>
              </w:numPr>
              <w:spacing w:line="360" w:lineRule="auto"/>
            </w:pPr>
            <w:r w:rsidRPr="008C5341">
              <w:t>(default)</w:t>
            </w:r>
          </w:p>
          <w:p w14:paraId="03DE2387" w14:textId="226D3B4C" w:rsidR="006E25CC" w:rsidRPr="006E25CC" w:rsidRDefault="006E25CC" w:rsidP="00B413EE">
            <w:pPr>
              <w:pStyle w:val="0SyntaxPink"/>
              <w:numPr>
                <w:ilvl w:val="0"/>
                <w:numId w:val="264"/>
              </w:numPr>
              <w:spacing w:line="360" w:lineRule="auto"/>
            </w:pPr>
            <w:r w:rsidRPr="006E25CC">
              <w:t>protected</w:t>
            </w:r>
          </w:p>
          <w:p w14:paraId="7C059AF3" w14:textId="77777777" w:rsidR="006E25CC" w:rsidRPr="006E25CC" w:rsidRDefault="006E25CC" w:rsidP="00B413EE">
            <w:pPr>
              <w:pStyle w:val="0SyntaxPink"/>
              <w:numPr>
                <w:ilvl w:val="0"/>
                <w:numId w:val="264"/>
              </w:numPr>
              <w:spacing w:line="360" w:lineRule="auto"/>
            </w:pPr>
            <w:r w:rsidRPr="006E25CC">
              <w:t>private</w:t>
            </w:r>
          </w:p>
          <w:p w14:paraId="7E166338" w14:textId="77777777" w:rsidR="006E25CC" w:rsidRPr="006E25CC" w:rsidRDefault="006E25CC" w:rsidP="00B413EE">
            <w:pPr>
              <w:pStyle w:val="0SyntaxPink"/>
              <w:numPr>
                <w:ilvl w:val="0"/>
                <w:numId w:val="264"/>
              </w:numPr>
              <w:spacing w:line="360" w:lineRule="auto"/>
            </w:pPr>
            <w:r w:rsidRPr="006E25CC">
              <w:t>final</w:t>
            </w:r>
          </w:p>
          <w:p w14:paraId="3BE960CB" w14:textId="77777777" w:rsidR="006E25CC" w:rsidRPr="006E25CC" w:rsidRDefault="006E25CC" w:rsidP="00B413EE">
            <w:pPr>
              <w:pStyle w:val="0SyntaxPink"/>
              <w:numPr>
                <w:ilvl w:val="0"/>
                <w:numId w:val="264"/>
              </w:numPr>
              <w:spacing w:line="360" w:lineRule="auto"/>
            </w:pPr>
            <w:r w:rsidRPr="006E25CC">
              <w:t>abstract</w:t>
            </w:r>
          </w:p>
          <w:p w14:paraId="0333128F" w14:textId="77777777" w:rsidR="006E25CC" w:rsidRPr="006E25CC" w:rsidRDefault="006E25CC" w:rsidP="00B413EE">
            <w:pPr>
              <w:pStyle w:val="0SyntaxPink"/>
              <w:numPr>
                <w:ilvl w:val="0"/>
                <w:numId w:val="264"/>
              </w:numPr>
              <w:spacing w:line="360" w:lineRule="auto"/>
            </w:pPr>
            <w:r w:rsidRPr="006E25CC">
              <w:t>strictfp</w:t>
            </w:r>
          </w:p>
          <w:p w14:paraId="595B9E03" w14:textId="77777777" w:rsidR="00306176" w:rsidRPr="003F4D33" w:rsidRDefault="006E25CC" w:rsidP="00B413EE">
            <w:pPr>
              <w:pStyle w:val="0SyntaxPink"/>
              <w:numPr>
                <w:ilvl w:val="0"/>
                <w:numId w:val="264"/>
              </w:numPr>
              <w:spacing w:line="360" w:lineRule="auto"/>
              <w:rPr>
                <w:b/>
                <w:bCs/>
              </w:rPr>
            </w:pPr>
            <w:r w:rsidRPr="003F4D33">
              <w:rPr>
                <w:b/>
                <w:bCs/>
              </w:rPr>
              <w:t>static</w:t>
            </w:r>
          </w:p>
        </w:tc>
      </w:tr>
    </w:tbl>
    <w:p w14:paraId="1874AB08" w14:textId="11BC80FC" w:rsidR="0040432E" w:rsidRDefault="0040432E" w:rsidP="0040432E"/>
    <w:p w14:paraId="70F319F2" w14:textId="5B39F10C" w:rsidR="008C5341" w:rsidRDefault="008C5341" w:rsidP="0040432E"/>
    <w:p w14:paraId="58E14A5A" w14:textId="55EE353D" w:rsidR="002A52C0" w:rsidRDefault="002A52C0" w:rsidP="0040432E"/>
    <w:p w14:paraId="2E7D3722" w14:textId="77777777" w:rsidR="002A52C0" w:rsidRDefault="002A52C0" w:rsidP="0040432E"/>
    <w:p w14:paraId="4ED220BB" w14:textId="77777777" w:rsidR="0040432E" w:rsidRDefault="009676E2" w:rsidP="000E4144">
      <w:pPr>
        <w:pStyle w:val="Heading30"/>
      </w:pPr>
      <w:r>
        <w:t>final:</w:t>
      </w:r>
    </w:p>
    <w:p w14:paraId="6E3E8311" w14:textId="53FD4CC4" w:rsidR="00746807" w:rsidRPr="0040432E" w:rsidRDefault="00746807" w:rsidP="00746807">
      <w:r w:rsidRPr="00746807">
        <w:rPr>
          <w:b/>
        </w:rPr>
        <w:t>final</w:t>
      </w:r>
      <w:r w:rsidRPr="00746807">
        <w:t xml:space="preserve"> is the modifier applicable for </w:t>
      </w:r>
      <w:r w:rsidRPr="00746807">
        <w:rPr>
          <w:b/>
        </w:rPr>
        <w:t xml:space="preserve">classes, </w:t>
      </w:r>
      <w:r w:rsidR="00C65A9B" w:rsidRPr="00746807">
        <w:rPr>
          <w:b/>
        </w:rPr>
        <w:t>methods,</w:t>
      </w:r>
      <w:r w:rsidRPr="00746807">
        <w:rPr>
          <w:b/>
        </w:rPr>
        <w:t xml:space="preserve"> and variables</w:t>
      </w:r>
      <w:r w:rsidRPr="00746807">
        <w:t>.</w:t>
      </w:r>
    </w:p>
    <w:p w14:paraId="57405CEE" w14:textId="77777777" w:rsidR="002A52C0" w:rsidRDefault="002A52C0" w:rsidP="00746807">
      <w:pPr>
        <w:rPr>
          <w:b/>
        </w:rPr>
      </w:pPr>
    </w:p>
    <w:p w14:paraId="6F371AE9" w14:textId="1A2D4F1A" w:rsidR="007571C0" w:rsidRPr="00746807" w:rsidRDefault="00746807" w:rsidP="00746807">
      <w:pPr>
        <w:rPr>
          <w:b/>
        </w:rPr>
      </w:pPr>
      <w:r w:rsidRPr="00746807">
        <w:rPr>
          <w:b/>
        </w:rPr>
        <w:lastRenderedPageBreak/>
        <w:t>1.final at Class level</w:t>
      </w:r>
    </w:p>
    <w:p w14:paraId="301040AD" w14:textId="77777777" w:rsidR="001265F7" w:rsidRDefault="00746807" w:rsidP="001265F7">
      <w:r>
        <w:t xml:space="preserve">If a class declared as final, </w:t>
      </w:r>
      <w:r w:rsidR="00555C8B" w:rsidRPr="00746807">
        <w:rPr>
          <w:b/>
        </w:rPr>
        <w:t>inheritance</w:t>
      </w:r>
      <w:r w:rsidRPr="00746807">
        <w:rPr>
          <w:b/>
        </w:rPr>
        <w:t xml:space="preserve"> is not </w:t>
      </w:r>
      <w:r w:rsidR="009676E2" w:rsidRPr="00746807">
        <w:rPr>
          <w:b/>
        </w:rPr>
        <w:t>allowed</w:t>
      </w:r>
      <w:r w:rsidR="009676E2">
        <w:t>.</w:t>
      </w:r>
    </w:p>
    <w:p w14:paraId="7A8DF334" w14:textId="77777777" w:rsidR="001265F7" w:rsidRDefault="001265F7" w:rsidP="001265F7">
      <w:pPr>
        <w:pStyle w:val="Output"/>
        <w:ind w:left="720"/>
        <w:rPr>
          <w:color w:val="4C483D" w:themeColor="text2"/>
        </w:rPr>
      </w:pPr>
      <w:r>
        <w:rPr>
          <w:bCs/>
          <w:color w:val="7F0055"/>
        </w:rPr>
        <w:t>final</w:t>
      </w:r>
      <w:r>
        <w:rPr>
          <w:color w:val="000000"/>
        </w:rPr>
        <w:t xml:space="preserve"> </w:t>
      </w:r>
      <w:r>
        <w:rPr>
          <w:bCs/>
          <w:color w:val="7F0055"/>
        </w:rPr>
        <w:t>class</w:t>
      </w:r>
      <w:r>
        <w:rPr>
          <w:color w:val="000000"/>
        </w:rPr>
        <w:t xml:space="preserve"> P {</w:t>
      </w:r>
    </w:p>
    <w:p w14:paraId="32B8013C" w14:textId="77777777" w:rsidR="001265F7" w:rsidRDefault="001265F7" w:rsidP="001265F7">
      <w:pPr>
        <w:pStyle w:val="Output"/>
        <w:ind w:left="720"/>
        <w:rPr>
          <w:color w:val="4C483D" w:themeColor="text2"/>
        </w:rPr>
      </w:pPr>
      <w:r>
        <w:rPr>
          <w:color w:val="000000"/>
        </w:rPr>
        <w:tab/>
      </w:r>
    </w:p>
    <w:p w14:paraId="581431A3" w14:textId="77777777" w:rsidR="001265F7" w:rsidRDefault="001265F7" w:rsidP="001265F7">
      <w:pPr>
        <w:pStyle w:val="Output"/>
        <w:ind w:left="720"/>
        <w:rPr>
          <w:color w:val="4C483D" w:themeColor="text2"/>
        </w:rPr>
      </w:pPr>
      <w:r>
        <w:rPr>
          <w:color w:val="000000"/>
        </w:rPr>
        <w:t>}</w:t>
      </w:r>
    </w:p>
    <w:p w14:paraId="19C12810" w14:textId="77777777" w:rsidR="001265F7" w:rsidRDefault="001265F7" w:rsidP="001265F7">
      <w:pPr>
        <w:pStyle w:val="Output"/>
        <w:ind w:left="720"/>
        <w:rPr>
          <w:color w:val="4C483D" w:themeColor="text2"/>
        </w:rPr>
      </w:pPr>
      <w:r>
        <w:rPr>
          <w:bCs/>
          <w:color w:val="7F0055"/>
        </w:rPr>
        <w:t>class</w:t>
      </w:r>
      <w:r>
        <w:rPr>
          <w:color w:val="000000"/>
        </w:rPr>
        <w:t xml:space="preserve"> C </w:t>
      </w:r>
      <w:r>
        <w:rPr>
          <w:bCs/>
          <w:color w:val="7F0055"/>
        </w:rPr>
        <w:t>extends</w:t>
      </w:r>
      <w:r>
        <w:rPr>
          <w:color w:val="000000"/>
        </w:rPr>
        <w:t xml:space="preserve"> </w:t>
      </w:r>
      <w:r w:rsidRPr="003F4D33">
        <w:rPr>
          <w:color w:val="000000"/>
        </w:rPr>
        <w:t>P</w:t>
      </w:r>
      <w:r>
        <w:rPr>
          <w:color w:val="000000"/>
        </w:rPr>
        <w:t xml:space="preserve"> {</w:t>
      </w:r>
    </w:p>
    <w:p w14:paraId="222AAC3B" w14:textId="77777777" w:rsidR="001265F7" w:rsidRDefault="001265F7" w:rsidP="001265F7">
      <w:pPr>
        <w:pStyle w:val="Output"/>
        <w:ind w:left="720"/>
        <w:rPr>
          <w:color w:val="4C483D" w:themeColor="text2"/>
        </w:rPr>
      </w:pPr>
      <w:r>
        <w:rPr>
          <w:color w:val="000000"/>
        </w:rPr>
        <w:tab/>
      </w:r>
    </w:p>
    <w:p w14:paraId="5A1E12AC" w14:textId="77777777" w:rsidR="007571C0" w:rsidRDefault="001265F7" w:rsidP="001265F7">
      <w:pPr>
        <w:pStyle w:val="Output"/>
        <w:ind w:left="720"/>
        <w:rPr>
          <w:color w:val="000000"/>
        </w:rPr>
      </w:pPr>
      <w:r>
        <w:rPr>
          <w:color w:val="000000"/>
        </w:rPr>
        <w:t>}</w:t>
      </w:r>
    </w:p>
    <w:p w14:paraId="4EBF3603" w14:textId="77777777" w:rsidR="001265F7" w:rsidRPr="001265F7" w:rsidRDefault="001265F7" w:rsidP="001265F7">
      <w:pPr>
        <w:pStyle w:val="Output"/>
        <w:ind w:left="720"/>
        <w:rPr>
          <w:color w:val="FF0000"/>
        </w:rPr>
      </w:pPr>
      <w:r w:rsidRPr="001265F7">
        <w:rPr>
          <w:color w:val="FF0000"/>
        </w:rPr>
        <w:t>Test.java:18: error: cannot inherit from final P</w:t>
      </w:r>
    </w:p>
    <w:p w14:paraId="1887EFA7" w14:textId="77777777" w:rsidR="001265F7" w:rsidRPr="001265F7" w:rsidRDefault="001265F7" w:rsidP="001265F7">
      <w:pPr>
        <w:pStyle w:val="Output"/>
        <w:ind w:left="720"/>
        <w:rPr>
          <w:color w:val="FF0000"/>
        </w:rPr>
      </w:pPr>
      <w:r w:rsidRPr="001265F7">
        <w:rPr>
          <w:color w:val="FF0000"/>
        </w:rPr>
        <w:t>class C extends P {</w:t>
      </w:r>
    </w:p>
    <w:p w14:paraId="320195FD" w14:textId="77777777" w:rsidR="001265F7" w:rsidRDefault="001265F7" w:rsidP="004D4218"/>
    <w:p w14:paraId="01E3C6DB" w14:textId="77777777" w:rsidR="00746807" w:rsidRPr="00746807" w:rsidRDefault="00746807" w:rsidP="001265F7">
      <w:pPr>
        <w:rPr>
          <w:b/>
        </w:rPr>
      </w:pPr>
      <w:r>
        <w:rPr>
          <w:b/>
        </w:rPr>
        <w:t>2</w:t>
      </w:r>
      <w:r w:rsidRPr="00746807">
        <w:rPr>
          <w:b/>
        </w:rPr>
        <w:t xml:space="preserve">.final at </w:t>
      </w:r>
      <w:r>
        <w:rPr>
          <w:b/>
        </w:rPr>
        <w:t>Method</w:t>
      </w:r>
      <w:r w:rsidRPr="00746807">
        <w:rPr>
          <w:b/>
        </w:rPr>
        <w:t xml:space="preserve"> level</w:t>
      </w:r>
    </w:p>
    <w:p w14:paraId="1A507F07" w14:textId="77777777" w:rsidR="007571C0" w:rsidRDefault="00746807" w:rsidP="001265F7">
      <w:r>
        <w:t xml:space="preserve">If a method declared as final, </w:t>
      </w:r>
      <w:r w:rsidRPr="00746807">
        <w:rPr>
          <w:b/>
        </w:rPr>
        <w:t>we are not allowed to override</w:t>
      </w:r>
      <w:r>
        <w:t xml:space="preserve"> that method in child classes</w:t>
      </w:r>
    </w:p>
    <w:p w14:paraId="1D25DD41" w14:textId="77777777" w:rsidR="001265F7" w:rsidRPr="00604E49" w:rsidRDefault="001265F7" w:rsidP="001265F7">
      <w:pPr>
        <w:pStyle w:val="Output"/>
        <w:ind w:left="720"/>
        <w:rPr>
          <w:color w:val="4C483D" w:themeColor="text2"/>
        </w:rPr>
      </w:pPr>
      <w:r w:rsidRPr="00604E49">
        <w:rPr>
          <w:bCs/>
          <w:color w:val="7F0055"/>
        </w:rPr>
        <w:t>class</w:t>
      </w:r>
      <w:r w:rsidRPr="00604E49">
        <w:rPr>
          <w:color w:val="000000"/>
        </w:rPr>
        <w:t xml:space="preserve"> P {</w:t>
      </w:r>
    </w:p>
    <w:p w14:paraId="50A5C973" w14:textId="77777777" w:rsidR="001265F7" w:rsidRPr="00604E49" w:rsidRDefault="001265F7" w:rsidP="001265F7">
      <w:pPr>
        <w:pStyle w:val="Output"/>
        <w:ind w:left="720"/>
        <w:rPr>
          <w:color w:val="4C483D" w:themeColor="text2"/>
        </w:rPr>
      </w:pPr>
      <w:r w:rsidRPr="00604E49">
        <w:rPr>
          <w:color w:val="000000"/>
        </w:rPr>
        <w:tab/>
      </w:r>
      <w:r w:rsidRPr="00604E49">
        <w:rPr>
          <w:bCs/>
          <w:color w:val="7F0055"/>
        </w:rPr>
        <w:t>public</w:t>
      </w:r>
      <w:r w:rsidRPr="00604E49">
        <w:rPr>
          <w:color w:val="000000"/>
        </w:rPr>
        <w:t xml:space="preserve"> </w:t>
      </w:r>
      <w:r w:rsidRPr="00604E49">
        <w:rPr>
          <w:bCs/>
          <w:color w:val="7F0055"/>
        </w:rPr>
        <w:t>final</w:t>
      </w:r>
      <w:r w:rsidRPr="00604E49">
        <w:rPr>
          <w:color w:val="000000"/>
        </w:rPr>
        <w:t xml:space="preserve"> </w:t>
      </w:r>
      <w:r w:rsidRPr="00604E49">
        <w:rPr>
          <w:bCs/>
          <w:color w:val="7F0055"/>
        </w:rPr>
        <w:t>void</w:t>
      </w:r>
      <w:r w:rsidRPr="00604E49">
        <w:rPr>
          <w:color w:val="000000"/>
        </w:rPr>
        <w:t xml:space="preserve"> marry() {</w:t>
      </w:r>
    </w:p>
    <w:p w14:paraId="032E1B85" w14:textId="77777777" w:rsidR="001265F7" w:rsidRPr="00604E49" w:rsidRDefault="001265F7" w:rsidP="001265F7">
      <w:pPr>
        <w:pStyle w:val="Output"/>
        <w:ind w:left="720"/>
        <w:rPr>
          <w:color w:val="4C483D" w:themeColor="text2"/>
        </w:rPr>
      </w:pPr>
      <w:r w:rsidRPr="00604E49">
        <w:rPr>
          <w:color w:val="000000"/>
        </w:rPr>
        <w:tab/>
      </w:r>
      <w:r w:rsidRPr="00604E49">
        <w:rPr>
          <w:color w:val="000000"/>
        </w:rPr>
        <w:tab/>
        <w:t>System.</w:t>
      </w:r>
      <w:r w:rsidRPr="00604E49">
        <w:rPr>
          <w:bCs/>
          <w:i/>
          <w:iCs/>
          <w:color w:val="0000C0"/>
        </w:rPr>
        <w:t>out</w:t>
      </w:r>
      <w:r w:rsidRPr="00604E49">
        <w:rPr>
          <w:color w:val="000000"/>
        </w:rPr>
        <w:t>.println(</w:t>
      </w:r>
      <w:r w:rsidRPr="00604E49">
        <w:rPr>
          <w:color w:val="2A00FF"/>
        </w:rPr>
        <w:t>"Bujji"</w:t>
      </w:r>
      <w:r w:rsidRPr="00604E49">
        <w:rPr>
          <w:color w:val="000000"/>
        </w:rPr>
        <w:t>);</w:t>
      </w:r>
    </w:p>
    <w:p w14:paraId="1AE26F85" w14:textId="77777777" w:rsidR="001265F7" w:rsidRPr="00604E49" w:rsidRDefault="001265F7" w:rsidP="001265F7">
      <w:pPr>
        <w:pStyle w:val="Output"/>
        <w:ind w:left="720"/>
        <w:rPr>
          <w:color w:val="4C483D" w:themeColor="text2"/>
        </w:rPr>
      </w:pPr>
      <w:r w:rsidRPr="00604E49">
        <w:rPr>
          <w:color w:val="000000"/>
        </w:rPr>
        <w:tab/>
        <w:t>}</w:t>
      </w:r>
    </w:p>
    <w:p w14:paraId="7BDD0F9E" w14:textId="77777777" w:rsidR="001265F7" w:rsidRPr="00604E49" w:rsidRDefault="001265F7" w:rsidP="001265F7">
      <w:pPr>
        <w:pStyle w:val="Output"/>
        <w:ind w:left="720"/>
        <w:rPr>
          <w:color w:val="4C483D" w:themeColor="text2"/>
        </w:rPr>
      </w:pPr>
      <w:r w:rsidRPr="00604E49">
        <w:rPr>
          <w:color w:val="000000"/>
        </w:rPr>
        <w:t>}</w:t>
      </w:r>
    </w:p>
    <w:p w14:paraId="6AAD0A1F" w14:textId="77777777" w:rsidR="001265F7" w:rsidRPr="00604E49" w:rsidRDefault="001265F7" w:rsidP="001265F7">
      <w:pPr>
        <w:pStyle w:val="Output"/>
        <w:ind w:left="720"/>
        <w:rPr>
          <w:color w:val="4C483D" w:themeColor="text2"/>
        </w:rPr>
      </w:pPr>
      <w:r w:rsidRPr="00604E49">
        <w:rPr>
          <w:bCs/>
          <w:color w:val="7F0055"/>
        </w:rPr>
        <w:t>class</w:t>
      </w:r>
      <w:r w:rsidRPr="00604E49">
        <w:rPr>
          <w:color w:val="000000"/>
        </w:rPr>
        <w:t xml:space="preserve"> C </w:t>
      </w:r>
      <w:r w:rsidRPr="00604E49">
        <w:rPr>
          <w:bCs/>
          <w:color w:val="7F0055"/>
        </w:rPr>
        <w:t>extends</w:t>
      </w:r>
      <w:r w:rsidRPr="00604E49">
        <w:rPr>
          <w:color w:val="000000"/>
        </w:rPr>
        <w:t xml:space="preserve"> P {</w:t>
      </w:r>
    </w:p>
    <w:p w14:paraId="0B6A2C7E" w14:textId="77777777" w:rsidR="001265F7" w:rsidRPr="00604E49" w:rsidRDefault="001265F7" w:rsidP="001265F7">
      <w:pPr>
        <w:pStyle w:val="Output"/>
        <w:ind w:left="720"/>
        <w:rPr>
          <w:color w:val="4C483D" w:themeColor="text2"/>
        </w:rPr>
      </w:pPr>
      <w:r w:rsidRPr="00604E49">
        <w:rPr>
          <w:color w:val="000000"/>
        </w:rPr>
        <w:tab/>
      </w:r>
      <w:r w:rsidRPr="00604E49">
        <w:rPr>
          <w:bCs/>
          <w:color w:val="7F0055"/>
        </w:rPr>
        <w:t>public</w:t>
      </w:r>
      <w:r w:rsidRPr="00604E49">
        <w:rPr>
          <w:color w:val="000000"/>
        </w:rPr>
        <w:t xml:space="preserve"> </w:t>
      </w:r>
      <w:r w:rsidRPr="00604E49">
        <w:rPr>
          <w:bCs/>
          <w:color w:val="7F0055"/>
        </w:rPr>
        <w:t>void</w:t>
      </w:r>
      <w:r w:rsidRPr="00604E49">
        <w:rPr>
          <w:color w:val="000000"/>
        </w:rPr>
        <w:t xml:space="preserve"> marry() {</w:t>
      </w:r>
    </w:p>
    <w:p w14:paraId="0339A077" w14:textId="77777777" w:rsidR="001265F7" w:rsidRPr="00604E49" w:rsidRDefault="001265F7" w:rsidP="001265F7">
      <w:pPr>
        <w:pStyle w:val="Output"/>
        <w:ind w:left="720"/>
        <w:rPr>
          <w:color w:val="4C483D" w:themeColor="text2"/>
        </w:rPr>
      </w:pPr>
      <w:r w:rsidRPr="00604E49">
        <w:rPr>
          <w:color w:val="000000"/>
        </w:rPr>
        <w:tab/>
      </w:r>
      <w:r w:rsidRPr="00604E49">
        <w:rPr>
          <w:color w:val="000000"/>
        </w:rPr>
        <w:tab/>
        <w:t>System.</w:t>
      </w:r>
      <w:r w:rsidRPr="00604E49">
        <w:rPr>
          <w:bCs/>
          <w:i/>
          <w:iCs/>
          <w:color w:val="0000C0"/>
        </w:rPr>
        <w:t>out</w:t>
      </w:r>
      <w:r w:rsidRPr="00604E49">
        <w:rPr>
          <w:color w:val="000000"/>
        </w:rPr>
        <w:t>.println(</w:t>
      </w:r>
      <w:r w:rsidRPr="00604E49">
        <w:rPr>
          <w:color w:val="2A00FF"/>
        </w:rPr>
        <w:t>"Preeti"</w:t>
      </w:r>
      <w:r w:rsidRPr="00604E49">
        <w:rPr>
          <w:color w:val="000000"/>
        </w:rPr>
        <w:t>);</w:t>
      </w:r>
    </w:p>
    <w:p w14:paraId="54CD9BAB" w14:textId="77777777" w:rsidR="001265F7" w:rsidRPr="00604E49" w:rsidRDefault="001265F7" w:rsidP="001265F7">
      <w:pPr>
        <w:pStyle w:val="Output"/>
        <w:ind w:left="720"/>
        <w:rPr>
          <w:color w:val="4C483D" w:themeColor="text2"/>
        </w:rPr>
      </w:pPr>
      <w:r w:rsidRPr="00604E49">
        <w:rPr>
          <w:color w:val="000000"/>
        </w:rPr>
        <w:tab/>
        <w:t>}</w:t>
      </w:r>
    </w:p>
    <w:p w14:paraId="6ED9CFEE" w14:textId="77777777" w:rsidR="007571C0" w:rsidRPr="00604E49" w:rsidRDefault="001265F7" w:rsidP="001265F7">
      <w:pPr>
        <w:pStyle w:val="Output"/>
        <w:ind w:left="720"/>
        <w:rPr>
          <w:color w:val="000000"/>
        </w:rPr>
      </w:pPr>
      <w:r w:rsidRPr="00604E49">
        <w:rPr>
          <w:color w:val="000000"/>
        </w:rPr>
        <w:t>}</w:t>
      </w:r>
    </w:p>
    <w:p w14:paraId="350AC204" w14:textId="77777777" w:rsidR="001265F7" w:rsidRPr="00604E49" w:rsidRDefault="001265F7" w:rsidP="001265F7">
      <w:pPr>
        <w:pStyle w:val="Output"/>
        <w:ind w:left="720"/>
        <w:rPr>
          <w:color w:val="FF0000"/>
        </w:rPr>
      </w:pPr>
      <w:r w:rsidRPr="00604E49">
        <w:rPr>
          <w:color w:val="FF0000"/>
        </w:rPr>
        <w:t>Test.java:21: error: marry() in C cannot override marry() in P</w:t>
      </w:r>
    </w:p>
    <w:p w14:paraId="78C1E44C" w14:textId="77777777" w:rsidR="001265F7" w:rsidRPr="00604E49" w:rsidRDefault="001265F7" w:rsidP="001265F7">
      <w:pPr>
        <w:pStyle w:val="Output"/>
        <w:ind w:left="720"/>
        <w:rPr>
          <w:color w:val="FF0000"/>
        </w:rPr>
      </w:pPr>
      <w:r w:rsidRPr="00604E49">
        <w:rPr>
          <w:color w:val="FF0000"/>
        </w:rPr>
        <w:t xml:space="preserve">        public void marry() {</w:t>
      </w:r>
    </w:p>
    <w:p w14:paraId="41603770" w14:textId="77777777" w:rsidR="00C4643F" w:rsidRDefault="00C4643F" w:rsidP="001265F7">
      <w:pPr>
        <w:rPr>
          <w:b/>
        </w:rPr>
      </w:pPr>
    </w:p>
    <w:p w14:paraId="233B9908" w14:textId="77777777" w:rsidR="001265F7" w:rsidRPr="00746807" w:rsidRDefault="001265F7" w:rsidP="001265F7">
      <w:pPr>
        <w:rPr>
          <w:b/>
        </w:rPr>
      </w:pPr>
      <w:r>
        <w:rPr>
          <w:b/>
        </w:rPr>
        <w:t>3</w:t>
      </w:r>
      <w:r w:rsidRPr="00746807">
        <w:rPr>
          <w:b/>
        </w:rPr>
        <w:t xml:space="preserve">.final at </w:t>
      </w:r>
      <w:r w:rsidR="00555C8B">
        <w:rPr>
          <w:b/>
        </w:rPr>
        <w:t>variable</w:t>
      </w:r>
      <w:r w:rsidRPr="00746807">
        <w:rPr>
          <w:b/>
        </w:rPr>
        <w:t xml:space="preserve"> level</w:t>
      </w:r>
    </w:p>
    <w:p w14:paraId="406A9D7A" w14:textId="77777777" w:rsidR="001265F7" w:rsidRPr="00C4643F" w:rsidRDefault="001265F7" w:rsidP="006F728B">
      <w:pPr>
        <w:pStyle w:val="ListParagraph"/>
        <w:numPr>
          <w:ilvl w:val="0"/>
          <w:numId w:val="17"/>
        </w:numPr>
        <w:spacing w:line="240" w:lineRule="auto"/>
      </w:pPr>
      <w:r>
        <w:t xml:space="preserve">If a </w:t>
      </w:r>
      <w:r w:rsidR="00555C8B">
        <w:t>variable</w:t>
      </w:r>
      <w:r>
        <w:t xml:space="preserve"> declared as final, </w:t>
      </w:r>
      <w:r w:rsidRPr="001265F7">
        <w:rPr>
          <w:b/>
        </w:rPr>
        <w:t>we are not allowed to change it’ s value</w:t>
      </w:r>
      <w:r>
        <w:rPr>
          <w:b/>
        </w:rPr>
        <w:t>.</w:t>
      </w:r>
    </w:p>
    <w:p w14:paraId="5528156E" w14:textId="77777777" w:rsidR="00C4643F" w:rsidRPr="00EF4D5A" w:rsidRDefault="00C4643F" w:rsidP="001242E6">
      <w:pPr>
        <w:pStyle w:val="ListParagraph"/>
        <w:spacing w:line="240" w:lineRule="auto"/>
      </w:pPr>
    </w:p>
    <w:p w14:paraId="7DCAFB11" w14:textId="393756B8" w:rsidR="00EF4D5A" w:rsidRDefault="00EF4D5A" w:rsidP="006F728B">
      <w:pPr>
        <w:pStyle w:val="ListParagraph"/>
        <w:numPr>
          <w:ilvl w:val="0"/>
          <w:numId w:val="17"/>
        </w:numPr>
      </w:pPr>
      <w:r w:rsidRPr="00EF4D5A">
        <w:t>For final instance variables JVM won’t provide any default values, compulsory we should</w:t>
      </w:r>
      <w:r>
        <w:t xml:space="preserve"> </w:t>
      </w:r>
      <w:r w:rsidRPr="00EF4D5A">
        <w:t xml:space="preserve">perform initialization </w:t>
      </w:r>
      <w:r w:rsidRPr="00A86B0E">
        <w:rPr>
          <w:b/>
          <w:bCs/>
        </w:rPr>
        <w:t>before completion of constructor.</w:t>
      </w:r>
      <w:r w:rsidR="00A86B0E">
        <w:rPr>
          <w:b/>
          <w:bCs/>
        </w:rPr>
        <w:t xml:space="preserve"> </w:t>
      </w:r>
      <w:r>
        <w:t>The following are the places to perform this</w:t>
      </w:r>
    </w:p>
    <w:p w14:paraId="6F0EC0C5" w14:textId="77777777" w:rsidR="00EF4D5A" w:rsidRDefault="00EF4D5A" w:rsidP="006F728B">
      <w:pPr>
        <w:pStyle w:val="ListParagraph"/>
        <w:numPr>
          <w:ilvl w:val="1"/>
          <w:numId w:val="17"/>
        </w:numPr>
        <w:spacing w:line="240" w:lineRule="auto"/>
      </w:pPr>
      <w:r>
        <w:t xml:space="preserve">At the time of </w:t>
      </w:r>
      <w:r w:rsidR="00A86B0E">
        <w:t>declaration:</w:t>
      </w:r>
    </w:p>
    <w:p w14:paraId="240640AD" w14:textId="77777777" w:rsidR="00EF4D5A" w:rsidRDefault="00EF4D5A" w:rsidP="00EF4D5A">
      <w:pPr>
        <w:pStyle w:val="Output"/>
        <w:ind w:left="1440" w:firstLine="360"/>
      </w:pPr>
      <w:r>
        <w:t>final int i = 0;</w:t>
      </w:r>
    </w:p>
    <w:p w14:paraId="1EEBF11C" w14:textId="77777777" w:rsidR="00A436BC" w:rsidRDefault="00A436BC" w:rsidP="00C4643F">
      <w:pPr>
        <w:spacing w:line="240" w:lineRule="auto"/>
        <w:ind w:left="720"/>
      </w:pPr>
    </w:p>
    <w:p w14:paraId="5C8D84DB" w14:textId="77777777" w:rsidR="00EF4D5A" w:rsidRDefault="00EF4D5A" w:rsidP="006F728B">
      <w:pPr>
        <w:pStyle w:val="ListParagraph"/>
        <w:numPr>
          <w:ilvl w:val="1"/>
          <w:numId w:val="17"/>
        </w:numPr>
        <w:spacing w:line="240" w:lineRule="auto"/>
      </w:pPr>
      <w:r>
        <w:t xml:space="preserve">Inside instance initialization </w:t>
      </w:r>
      <w:r w:rsidR="00984C02">
        <w:t>block</w:t>
      </w:r>
    </w:p>
    <w:p w14:paraId="3C2E9C8D" w14:textId="77777777" w:rsidR="00EF4D5A" w:rsidRDefault="00EF4D5A" w:rsidP="00A436BC">
      <w:pPr>
        <w:pStyle w:val="Output"/>
        <w:ind w:left="1440"/>
      </w:pPr>
      <w:r>
        <w:t>final int i;</w:t>
      </w:r>
    </w:p>
    <w:p w14:paraId="6338A2A4" w14:textId="77777777" w:rsidR="00EF4D5A" w:rsidRDefault="00EF4D5A" w:rsidP="00A436BC">
      <w:pPr>
        <w:pStyle w:val="Output"/>
        <w:ind w:left="1440"/>
      </w:pPr>
      <w:r>
        <w:t>{</w:t>
      </w:r>
    </w:p>
    <w:p w14:paraId="0EC44A1E" w14:textId="083259F2" w:rsidR="00EF4D5A" w:rsidRDefault="00720537" w:rsidP="00A436BC">
      <w:pPr>
        <w:pStyle w:val="Output"/>
        <w:ind w:left="1440"/>
      </w:pPr>
      <w:r>
        <w:t xml:space="preserve">  </w:t>
      </w:r>
      <w:r w:rsidR="00EF4D5A">
        <w:t>i = 0;</w:t>
      </w:r>
    </w:p>
    <w:p w14:paraId="1B5C20E4" w14:textId="77777777" w:rsidR="00EF4D5A" w:rsidRDefault="00EF4D5A" w:rsidP="00A436BC">
      <w:pPr>
        <w:pStyle w:val="Output"/>
        <w:ind w:left="1440"/>
      </w:pPr>
      <w:r>
        <w:t>}</w:t>
      </w:r>
    </w:p>
    <w:p w14:paraId="386682F3" w14:textId="77777777" w:rsidR="00A436BC" w:rsidRDefault="00A436BC" w:rsidP="00C4643F">
      <w:pPr>
        <w:spacing w:line="240" w:lineRule="auto"/>
      </w:pPr>
    </w:p>
    <w:p w14:paraId="4FBA7FFD" w14:textId="77777777" w:rsidR="00EF4D5A" w:rsidRDefault="00EF4D5A" w:rsidP="006F728B">
      <w:pPr>
        <w:pStyle w:val="ListParagraph"/>
        <w:numPr>
          <w:ilvl w:val="1"/>
          <w:numId w:val="17"/>
        </w:numPr>
        <w:spacing w:line="240" w:lineRule="auto"/>
      </w:pPr>
      <w:r>
        <w:t>Inside constructor</w:t>
      </w:r>
    </w:p>
    <w:p w14:paraId="40CCF356" w14:textId="77777777" w:rsidR="00EF4D5A" w:rsidRDefault="00EF4D5A" w:rsidP="00A436BC">
      <w:pPr>
        <w:pStyle w:val="Output"/>
        <w:ind w:left="1440"/>
      </w:pPr>
      <w:r>
        <w:t>final int i;</w:t>
      </w:r>
    </w:p>
    <w:p w14:paraId="11A00FB3" w14:textId="77777777" w:rsidR="00EF4D5A" w:rsidRDefault="00EF4D5A" w:rsidP="00A436BC">
      <w:pPr>
        <w:pStyle w:val="Output"/>
        <w:ind w:left="1440"/>
      </w:pPr>
      <w:r>
        <w:t>test()</w:t>
      </w:r>
    </w:p>
    <w:p w14:paraId="4486F741" w14:textId="77777777" w:rsidR="00EF4D5A" w:rsidRDefault="00EF4D5A" w:rsidP="00A436BC">
      <w:pPr>
        <w:pStyle w:val="Output"/>
        <w:ind w:left="1440"/>
      </w:pPr>
      <w:r>
        <w:t>{</w:t>
      </w:r>
    </w:p>
    <w:p w14:paraId="08C85F6B" w14:textId="4461B7C4" w:rsidR="00EF4D5A" w:rsidRDefault="00720537" w:rsidP="00A436BC">
      <w:pPr>
        <w:pStyle w:val="Output"/>
        <w:ind w:left="1440"/>
      </w:pPr>
      <w:r>
        <w:t xml:space="preserve">  </w:t>
      </w:r>
      <w:r w:rsidR="00EF4D5A">
        <w:t>i = 0;</w:t>
      </w:r>
    </w:p>
    <w:p w14:paraId="0A014771" w14:textId="77777777" w:rsidR="00EF4D5A" w:rsidRDefault="00EF4D5A" w:rsidP="00A436BC">
      <w:pPr>
        <w:pStyle w:val="Output"/>
        <w:ind w:left="1440"/>
      </w:pPr>
      <w:r>
        <w:t>}</w:t>
      </w:r>
    </w:p>
    <w:p w14:paraId="6E1E7D09" w14:textId="77777777" w:rsidR="00A436BC" w:rsidRDefault="00A436BC" w:rsidP="00C4643F">
      <w:pPr>
        <w:pStyle w:val="ListParagraph"/>
        <w:spacing w:line="240" w:lineRule="auto"/>
      </w:pPr>
    </w:p>
    <w:p w14:paraId="22AFAAF2" w14:textId="77777777" w:rsidR="00A436BC" w:rsidRDefault="00A436BC" w:rsidP="006F728B">
      <w:pPr>
        <w:pStyle w:val="ListParagraph"/>
        <w:numPr>
          <w:ilvl w:val="1"/>
          <w:numId w:val="17"/>
        </w:numPr>
        <w:spacing w:line="240" w:lineRule="auto"/>
      </w:pPr>
      <w:r>
        <w:t xml:space="preserve">Inside static blocks, for static final variables </w:t>
      </w:r>
    </w:p>
    <w:p w14:paraId="483DD650" w14:textId="77777777" w:rsidR="00A436BC" w:rsidRDefault="00A436BC" w:rsidP="00A436BC">
      <w:pPr>
        <w:pStyle w:val="Output"/>
        <w:ind w:left="1440"/>
      </w:pPr>
      <w:r>
        <w:t>static</w:t>
      </w:r>
    </w:p>
    <w:p w14:paraId="07539115" w14:textId="77777777" w:rsidR="00A436BC" w:rsidRDefault="00A436BC" w:rsidP="00A436BC">
      <w:pPr>
        <w:pStyle w:val="Output"/>
        <w:ind w:left="1440"/>
      </w:pPr>
      <w:r>
        <w:t>{</w:t>
      </w:r>
    </w:p>
    <w:p w14:paraId="2BF19A30" w14:textId="04147EE7" w:rsidR="00A436BC" w:rsidRDefault="0033172A" w:rsidP="00A436BC">
      <w:pPr>
        <w:pStyle w:val="Output"/>
        <w:ind w:left="1440"/>
      </w:pPr>
      <w:r>
        <w:t xml:space="preserve">  </w:t>
      </w:r>
      <w:r w:rsidR="00A436BC">
        <w:t>i = 0;</w:t>
      </w:r>
    </w:p>
    <w:p w14:paraId="6EB4E8D2" w14:textId="77777777" w:rsidR="00A436BC" w:rsidRDefault="00A436BC" w:rsidP="00A436BC">
      <w:pPr>
        <w:pStyle w:val="Output"/>
        <w:ind w:left="1440"/>
      </w:pPr>
      <w:r>
        <w:t>}</w:t>
      </w:r>
    </w:p>
    <w:p w14:paraId="2D54A1C6" w14:textId="77777777" w:rsidR="000462E6" w:rsidRDefault="000462E6" w:rsidP="006F728B">
      <w:pPr>
        <w:pStyle w:val="ListParagraph"/>
        <w:numPr>
          <w:ilvl w:val="0"/>
          <w:numId w:val="18"/>
        </w:numPr>
        <w:spacing w:line="240" w:lineRule="auto"/>
      </w:pPr>
      <w:r w:rsidRPr="000462E6">
        <w:t>For the local variables the only applicable modifier is final.</w:t>
      </w:r>
    </w:p>
    <w:p w14:paraId="22CEE88C" w14:textId="77777777" w:rsidR="000462E6" w:rsidRDefault="000462E6" w:rsidP="000054C0">
      <w:pPr>
        <w:pStyle w:val="ListParagraph"/>
        <w:spacing w:line="240" w:lineRule="auto"/>
      </w:pPr>
    </w:p>
    <w:p w14:paraId="76BBFE80" w14:textId="77777777" w:rsidR="00A436BC" w:rsidRDefault="00A436BC" w:rsidP="006F728B">
      <w:pPr>
        <w:pStyle w:val="ListParagraph"/>
        <w:numPr>
          <w:ilvl w:val="0"/>
          <w:numId w:val="18"/>
        </w:numPr>
        <w:spacing w:line="240" w:lineRule="auto"/>
      </w:pPr>
      <w:r>
        <w:t xml:space="preserve">Before using a local </w:t>
      </w:r>
      <w:r w:rsidR="006C3FF8">
        <w:t>variable (</w:t>
      </w:r>
      <w:r>
        <w:t xml:space="preserve">whether it is final or non-final) we should perform initialization. If we are not using local </w:t>
      </w:r>
      <w:r w:rsidR="006C3FF8">
        <w:t>variable,</w:t>
      </w:r>
      <w:r>
        <w:t xml:space="preserve"> then no need of perform initialization even though it is final.</w:t>
      </w:r>
    </w:p>
    <w:p w14:paraId="251F64D2" w14:textId="77777777" w:rsidR="00A436BC" w:rsidRDefault="00A436BC" w:rsidP="000054C0">
      <w:pPr>
        <w:pStyle w:val="ListParagraph"/>
        <w:spacing w:line="240" w:lineRule="auto"/>
      </w:pPr>
    </w:p>
    <w:p w14:paraId="406B8A8E" w14:textId="77777777" w:rsidR="001265F7" w:rsidRDefault="001265F7" w:rsidP="006F728B">
      <w:pPr>
        <w:pStyle w:val="ListParagraph"/>
        <w:numPr>
          <w:ilvl w:val="0"/>
          <w:numId w:val="18"/>
        </w:numPr>
      </w:pPr>
      <w:r>
        <w:t>Every method presents in final class by default final, but variables are not final.</w:t>
      </w:r>
    </w:p>
    <w:p w14:paraId="76672204" w14:textId="77777777" w:rsidR="007571C0" w:rsidRDefault="006C3FF8" w:rsidP="000E4144">
      <w:pPr>
        <w:pStyle w:val="Heading30"/>
      </w:pPr>
      <w:r>
        <w:lastRenderedPageBreak/>
        <w:t>abstract:</w:t>
      </w:r>
    </w:p>
    <w:p w14:paraId="6D90F7B3" w14:textId="77777777" w:rsidR="007E30E6" w:rsidRDefault="00BF718D" w:rsidP="006F728B">
      <w:pPr>
        <w:pStyle w:val="ListParagraph"/>
        <w:numPr>
          <w:ilvl w:val="0"/>
          <w:numId w:val="18"/>
        </w:numPr>
      </w:pPr>
      <w:r w:rsidRPr="00BF718D">
        <w:t>abstract modifier</w:t>
      </w:r>
      <w:r>
        <w:t xml:space="preserve"> is</w:t>
      </w:r>
      <w:r w:rsidRPr="00BF718D">
        <w:t xml:space="preserve"> applicable only for </w:t>
      </w:r>
      <w:r w:rsidRPr="00BF718D">
        <w:rPr>
          <w:b/>
        </w:rPr>
        <w:t>classes and methods</w:t>
      </w:r>
      <w:r w:rsidRPr="00BF718D">
        <w:t>,</w:t>
      </w:r>
      <w:r>
        <w:t xml:space="preserve"> but not for </w:t>
      </w:r>
      <w:r w:rsidRPr="00BF718D">
        <w:t>variables</w:t>
      </w:r>
      <w:r>
        <w:t>.</w:t>
      </w:r>
    </w:p>
    <w:p w14:paraId="6D7B7ECB" w14:textId="77777777" w:rsidR="006D12B6" w:rsidRDefault="006D12B6" w:rsidP="000054C0">
      <w:pPr>
        <w:pStyle w:val="ListParagraph"/>
        <w:spacing w:line="240" w:lineRule="auto"/>
      </w:pPr>
    </w:p>
    <w:p w14:paraId="35BC19D3" w14:textId="1F4FDD5A" w:rsidR="006D12B6" w:rsidRDefault="006D12B6" w:rsidP="006F728B">
      <w:pPr>
        <w:pStyle w:val="ListParagraph"/>
        <w:numPr>
          <w:ilvl w:val="0"/>
          <w:numId w:val="18"/>
        </w:numPr>
      </w:pPr>
      <w:r>
        <w:t>abstract method should have only declaration but not implementation</w:t>
      </w:r>
      <w:r w:rsidR="00EC08F7">
        <w:t>.</w:t>
      </w:r>
      <w:r>
        <w:t xml:space="preserve"> hence abstract method declaration should </w:t>
      </w:r>
      <w:r w:rsidR="006C3FF8">
        <w:t>end</w:t>
      </w:r>
      <w:r>
        <w:t xml:space="preserve"> with ;(semicolon)</w:t>
      </w:r>
    </w:p>
    <w:p w14:paraId="0C3772AC" w14:textId="77777777" w:rsidR="006D12B6" w:rsidRDefault="006D12B6" w:rsidP="006D12B6">
      <w:pPr>
        <w:pStyle w:val="Output"/>
        <w:ind w:left="1440"/>
      </w:pPr>
      <w:r>
        <w:t xml:space="preserve">public abstract void m1(); </w:t>
      </w:r>
      <w:r>
        <w:tab/>
      </w:r>
      <w:r w:rsidRPr="00287AE1">
        <w:rPr>
          <w:color w:val="00B050"/>
        </w:rPr>
        <w:t>//CORRECT</w:t>
      </w:r>
    </w:p>
    <w:p w14:paraId="4636DABE" w14:textId="77777777" w:rsidR="00BF718D" w:rsidRDefault="006D12B6" w:rsidP="006D12B6">
      <w:pPr>
        <w:pStyle w:val="Output"/>
        <w:ind w:left="1440"/>
      </w:pPr>
      <w:r>
        <w:t>public abstract void m1(){}</w:t>
      </w:r>
      <w:r>
        <w:tab/>
      </w:r>
      <w:r w:rsidRPr="00287AE1">
        <w:rPr>
          <w:color w:val="FF0000"/>
        </w:rPr>
        <w:t>//WRONG</w:t>
      </w:r>
    </w:p>
    <w:p w14:paraId="417295F2" w14:textId="77777777" w:rsidR="007571C0" w:rsidRDefault="007571C0" w:rsidP="00287AE1"/>
    <w:p w14:paraId="63EF4678" w14:textId="22D977E1" w:rsidR="007571C0" w:rsidRDefault="00287AE1" w:rsidP="006F728B">
      <w:pPr>
        <w:pStyle w:val="ListParagraph"/>
        <w:numPr>
          <w:ilvl w:val="0"/>
          <w:numId w:val="19"/>
        </w:numPr>
      </w:pPr>
      <w:r>
        <w:t xml:space="preserve">If a class contain at least one abstract </w:t>
      </w:r>
      <w:r w:rsidR="00452C35">
        <w:t>method,</w:t>
      </w:r>
      <w:r>
        <w:t xml:space="preserve"> then the corresponding class should be declared as </w:t>
      </w:r>
      <w:r w:rsidRPr="00452C35">
        <w:rPr>
          <w:rStyle w:val="0SyntaxPinkChar"/>
        </w:rPr>
        <w:t>abstract</w:t>
      </w:r>
      <w:r>
        <w:t xml:space="preserve"> otherwise we will get C.E.</w:t>
      </w:r>
    </w:p>
    <w:p w14:paraId="6D6F5676" w14:textId="77777777" w:rsidR="00287AE1" w:rsidRDefault="00287AE1" w:rsidP="000054C0">
      <w:pPr>
        <w:pStyle w:val="ListParagraph"/>
        <w:spacing w:line="240" w:lineRule="auto"/>
      </w:pPr>
    </w:p>
    <w:p w14:paraId="6354EA25" w14:textId="1F1BB745" w:rsidR="00287AE1" w:rsidRDefault="00287AE1" w:rsidP="006F728B">
      <w:pPr>
        <w:pStyle w:val="ListParagraph"/>
        <w:numPr>
          <w:ilvl w:val="0"/>
          <w:numId w:val="19"/>
        </w:numPr>
      </w:pPr>
      <w:r>
        <w:t xml:space="preserve">Even though class doesn’t contain any abstract method still we can declare that class with abstract </w:t>
      </w:r>
      <w:r w:rsidR="00452C35">
        <w:t>modifier. i</w:t>
      </w:r>
      <w:r w:rsidR="006C3FF8">
        <w:t>.e</w:t>
      </w:r>
      <w:r>
        <w:t xml:space="preserve"> abstract class can contain zero no of abstract methods.</w:t>
      </w:r>
    </w:p>
    <w:tbl>
      <w:tblPr>
        <w:tblStyle w:val="TableGrid"/>
        <w:tblW w:w="9834" w:type="dxa"/>
        <w:tblLook w:val="04A0" w:firstRow="1" w:lastRow="0" w:firstColumn="1" w:lastColumn="0" w:noHBand="0" w:noVBand="1"/>
      </w:tblPr>
      <w:tblGrid>
        <w:gridCol w:w="3356"/>
        <w:gridCol w:w="3357"/>
        <w:gridCol w:w="3121"/>
      </w:tblGrid>
      <w:tr w:rsidR="004C652F" w:rsidRPr="006C3FF8" w14:paraId="2918F7ED" w14:textId="77777777" w:rsidTr="004C652F">
        <w:trPr>
          <w:trHeight w:val="1432"/>
        </w:trPr>
        <w:tc>
          <w:tcPr>
            <w:tcW w:w="3356" w:type="dxa"/>
          </w:tcPr>
          <w:p w14:paraId="4BA78241"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b/>
                <w:bCs/>
                <w:color w:val="7F0055"/>
                <w:sz w:val="18"/>
              </w:rPr>
              <w:t>class</w:t>
            </w:r>
            <w:r w:rsidRPr="006C3FF8">
              <w:rPr>
                <w:rFonts w:ascii="Consolas" w:hAnsi="Consolas" w:cs="Consolas"/>
                <w:color w:val="000000"/>
                <w:sz w:val="18"/>
              </w:rPr>
              <w:t xml:space="preserve"> </w:t>
            </w:r>
            <w:r w:rsidRPr="006C3FF8">
              <w:rPr>
                <w:rFonts w:ascii="Consolas" w:hAnsi="Consolas" w:cs="Consolas"/>
                <w:b/>
                <w:color w:val="000000"/>
                <w:sz w:val="18"/>
              </w:rPr>
              <w:t>Test</w:t>
            </w:r>
          </w:p>
          <w:p w14:paraId="743CD845"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color w:val="000000"/>
                <w:sz w:val="18"/>
              </w:rPr>
              <w:t>{</w:t>
            </w:r>
          </w:p>
          <w:p w14:paraId="5D41B50B"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b/>
                <w:bCs/>
                <w:color w:val="7F0055"/>
                <w:sz w:val="18"/>
              </w:rPr>
              <w:t xml:space="preserve">  public</w:t>
            </w:r>
            <w:r w:rsidRPr="006C3FF8">
              <w:rPr>
                <w:rFonts w:ascii="Consolas" w:hAnsi="Consolas" w:cs="Consolas"/>
                <w:color w:val="000000"/>
                <w:sz w:val="18"/>
              </w:rPr>
              <w:t xml:space="preserve"> </w:t>
            </w:r>
            <w:r w:rsidRPr="006C3FF8">
              <w:rPr>
                <w:rFonts w:ascii="Consolas" w:hAnsi="Consolas" w:cs="Consolas"/>
                <w:b/>
                <w:bCs/>
                <w:color w:val="7F0055"/>
                <w:sz w:val="18"/>
              </w:rPr>
              <w:t>abstract</w:t>
            </w:r>
            <w:r w:rsidRPr="006C3FF8">
              <w:rPr>
                <w:rFonts w:ascii="Consolas" w:hAnsi="Consolas" w:cs="Consolas"/>
                <w:color w:val="000000"/>
                <w:sz w:val="18"/>
              </w:rPr>
              <w:t xml:space="preserve"> </w:t>
            </w:r>
            <w:r w:rsidRPr="006C3FF8">
              <w:rPr>
                <w:rFonts w:ascii="Consolas" w:hAnsi="Consolas" w:cs="Consolas"/>
                <w:b/>
                <w:bCs/>
                <w:color w:val="7F0055"/>
                <w:sz w:val="18"/>
              </w:rPr>
              <w:t>void</w:t>
            </w:r>
            <w:r w:rsidRPr="006C3FF8">
              <w:rPr>
                <w:rFonts w:ascii="Consolas" w:hAnsi="Consolas" w:cs="Consolas"/>
                <w:color w:val="000000"/>
                <w:sz w:val="18"/>
              </w:rPr>
              <w:t xml:space="preserve"> m1()</w:t>
            </w:r>
          </w:p>
          <w:p w14:paraId="3CCB4914" w14:textId="77777777" w:rsidR="004C652F" w:rsidRPr="006C3FF8" w:rsidRDefault="004C652F" w:rsidP="004C652F">
            <w:pPr>
              <w:autoSpaceDE w:val="0"/>
              <w:autoSpaceDN w:val="0"/>
              <w:adjustRightInd w:val="0"/>
              <w:rPr>
                <w:rFonts w:ascii="Consolas" w:hAnsi="Consolas" w:cs="Consolas"/>
                <w:color w:val="000000"/>
                <w:sz w:val="18"/>
              </w:rPr>
            </w:pPr>
            <w:r w:rsidRPr="006C3FF8">
              <w:rPr>
                <w:rFonts w:ascii="Consolas" w:hAnsi="Consolas" w:cs="Consolas"/>
                <w:color w:val="000000"/>
                <w:sz w:val="18"/>
              </w:rPr>
              <w:t xml:space="preserve">  {</w:t>
            </w:r>
          </w:p>
          <w:p w14:paraId="5DBF5530" w14:textId="77777777" w:rsidR="004C652F" w:rsidRPr="006C3FF8" w:rsidRDefault="004C652F" w:rsidP="004C652F">
            <w:pPr>
              <w:autoSpaceDE w:val="0"/>
              <w:autoSpaceDN w:val="0"/>
              <w:adjustRightInd w:val="0"/>
              <w:rPr>
                <w:rFonts w:ascii="Consolas" w:hAnsi="Consolas" w:cs="Consolas"/>
                <w:color w:val="4C483D" w:themeColor="text2"/>
                <w:sz w:val="18"/>
              </w:rPr>
            </w:pPr>
          </w:p>
          <w:p w14:paraId="1033F2E0"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color w:val="000000"/>
                <w:sz w:val="18"/>
              </w:rPr>
              <w:t xml:space="preserve">  }</w:t>
            </w:r>
          </w:p>
          <w:p w14:paraId="33F92616"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color w:val="000000"/>
                <w:sz w:val="18"/>
              </w:rPr>
              <w:t>}</w:t>
            </w:r>
          </w:p>
          <w:p w14:paraId="7836E1FF" w14:textId="77777777" w:rsidR="004C652F" w:rsidRPr="006C3FF8" w:rsidRDefault="004C652F" w:rsidP="004C652F">
            <w:pPr>
              <w:rPr>
                <w:b/>
                <w:sz w:val="18"/>
              </w:rPr>
            </w:pPr>
            <w:r w:rsidRPr="006C3FF8">
              <w:rPr>
                <w:rFonts w:ascii="Consolas" w:hAnsi="Consolas" w:cs="Consolas"/>
                <w:b/>
                <w:color w:val="FF0000"/>
                <w:sz w:val="18"/>
              </w:rPr>
              <w:t>C</w:t>
            </w:r>
            <w:r w:rsidRPr="006C3FF8">
              <w:rPr>
                <w:rFonts w:ascii="Consolas" w:hAnsi="Consolas" w:cs="Consolas"/>
                <w:b/>
                <w:color w:val="FF0000"/>
                <w:sz w:val="18"/>
                <w:u w:val="single"/>
              </w:rPr>
              <w:t>.</w:t>
            </w:r>
            <w:r w:rsidRPr="006C3FF8">
              <w:rPr>
                <w:rFonts w:ascii="Consolas" w:hAnsi="Consolas" w:cs="Consolas"/>
                <w:b/>
                <w:color w:val="FF0000"/>
                <w:sz w:val="18"/>
              </w:rPr>
              <w:t xml:space="preserve">E: </w:t>
            </w:r>
            <w:r w:rsidRPr="006C3FF8">
              <w:rPr>
                <w:rFonts w:ascii="Consolas" w:hAnsi="Consolas" w:cs="Consolas"/>
                <w:b/>
                <w:bCs/>
                <w:color w:val="FF0000"/>
                <w:sz w:val="18"/>
              </w:rPr>
              <w:t>abstract</w:t>
            </w:r>
            <w:r w:rsidRPr="006C3FF8">
              <w:rPr>
                <w:rFonts w:ascii="Consolas" w:hAnsi="Consolas" w:cs="Consolas"/>
                <w:b/>
                <w:color w:val="FF0000"/>
                <w:sz w:val="18"/>
              </w:rPr>
              <w:t xml:space="preserve"> methods can’t have a </w:t>
            </w:r>
            <w:r w:rsidRPr="006C3FF8">
              <w:rPr>
                <w:rFonts w:ascii="Consolas" w:hAnsi="Consolas" w:cs="Consolas"/>
                <w:b/>
                <w:bCs/>
                <w:i/>
                <w:iCs/>
                <w:color w:val="FF0000"/>
                <w:sz w:val="18"/>
              </w:rPr>
              <w:t>body</w:t>
            </w:r>
          </w:p>
        </w:tc>
        <w:tc>
          <w:tcPr>
            <w:tcW w:w="3357" w:type="dxa"/>
          </w:tcPr>
          <w:p w14:paraId="6C88E2D4"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b/>
                <w:bCs/>
                <w:color w:val="7F0055"/>
                <w:sz w:val="18"/>
              </w:rPr>
              <w:t>class</w:t>
            </w:r>
            <w:r w:rsidRPr="006C3FF8">
              <w:rPr>
                <w:rFonts w:ascii="Consolas" w:hAnsi="Consolas" w:cs="Consolas"/>
                <w:color w:val="000000"/>
                <w:sz w:val="18"/>
              </w:rPr>
              <w:t xml:space="preserve"> Test</w:t>
            </w:r>
          </w:p>
          <w:p w14:paraId="5A72CE22"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color w:val="000000"/>
                <w:sz w:val="18"/>
              </w:rPr>
              <w:t>{</w:t>
            </w:r>
          </w:p>
          <w:p w14:paraId="015AD695" w14:textId="77777777" w:rsidR="004C652F" w:rsidRPr="006C3FF8" w:rsidRDefault="004C652F" w:rsidP="004C652F">
            <w:pPr>
              <w:autoSpaceDE w:val="0"/>
              <w:autoSpaceDN w:val="0"/>
              <w:adjustRightInd w:val="0"/>
              <w:rPr>
                <w:rFonts w:ascii="Consolas" w:hAnsi="Consolas" w:cs="Consolas"/>
                <w:b/>
                <w:bCs/>
                <w:color w:val="7F0055"/>
                <w:sz w:val="18"/>
              </w:rPr>
            </w:pPr>
          </w:p>
          <w:p w14:paraId="14E6B8A5"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b/>
                <w:bCs/>
                <w:color w:val="7F0055"/>
                <w:sz w:val="18"/>
              </w:rPr>
              <w:t xml:space="preserve">  public</w:t>
            </w:r>
            <w:r w:rsidRPr="006C3FF8">
              <w:rPr>
                <w:rFonts w:ascii="Consolas" w:hAnsi="Consolas" w:cs="Consolas"/>
                <w:color w:val="000000"/>
                <w:sz w:val="18"/>
              </w:rPr>
              <w:t xml:space="preserve"> </w:t>
            </w:r>
            <w:r w:rsidRPr="006C3FF8">
              <w:rPr>
                <w:rFonts w:ascii="Consolas" w:hAnsi="Consolas" w:cs="Consolas"/>
                <w:b/>
                <w:bCs/>
                <w:color w:val="7F0055"/>
                <w:sz w:val="18"/>
              </w:rPr>
              <w:t>abstract</w:t>
            </w:r>
            <w:r w:rsidRPr="006C3FF8">
              <w:rPr>
                <w:rFonts w:ascii="Consolas" w:hAnsi="Consolas" w:cs="Consolas"/>
                <w:color w:val="000000"/>
                <w:sz w:val="18"/>
              </w:rPr>
              <w:t xml:space="preserve"> </w:t>
            </w:r>
            <w:r w:rsidRPr="006C3FF8">
              <w:rPr>
                <w:rFonts w:ascii="Consolas" w:hAnsi="Consolas" w:cs="Consolas"/>
                <w:b/>
                <w:bCs/>
                <w:color w:val="7F0055"/>
                <w:sz w:val="18"/>
              </w:rPr>
              <w:t>void</w:t>
            </w:r>
            <w:r w:rsidRPr="006C3FF8">
              <w:rPr>
                <w:rFonts w:ascii="Consolas" w:hAnsi="Consolas" w:cs="Consolas"/>
                <w:color w:val="000000"/>
                <w:sz w:val="18"/>
              </w:rPr>
              <w:t xml:space="preserve"> m1();</w:t>
            </w:r>
          </w:p>
          <w:p w14:paraId="7246535A" w14:textId="77777777" w:rsidR="004C652F" w:rsidRPr="006C3FF8" w:rsidRDefault="004C652F" w:rsidP="004C652F">
            <w:pPr>
              <w:autoSpaceDE w:val="0"/>
              <w:autoSpaceDN w:val="0"/>
              <w:adjustRightInd w:val="0"/>
              <w:rPr>
                <w:rFonts w:ascii="Consolas" w:hAnsi="Consolas" w:cs="Consolas"/>
                <w:color w:val="000000"/>
                <w:sz w:val="18"/>
              </w:rPr>
            </w:pPr>
          </w:p>
          <w:p w14:paraId="0EF89EFE"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color w:val="000000"/>
                <w:sz w:val="18"/>
              </w:rPr>
              <w:t>}</w:t>
            </w:r>
          </w:p>
          <w:p w14:paraId="72F838BB" w14:textId="77777777" w:rsidR="004C652F" w:rsidRPr="006C3FF8" w:rsidRDefault="004C652F" w:rsidP="004C652F">
            <w:pPr>
              <w:rPr>
                <w:b/>
                <w:sz w:val="18"/>
              </w:rPr>
            </w:pPr>
            <w:r w:rsidRPr="006C3FF8">
              <w:rPr>
                <w:rFonts w:ascii="Consolas" w:hAnsi="Consolas" w:cs="Consolas"/>
                <w:b/>
                <w:color w:val="FF0000"/>
                <w:sz w:val="18"/>
              </w:rPr>
              <w:t xml:space="preserve">C.E: Test is not </w:t>
            </w:r>
            <w:r w:rsidRPr="006C3FF8">
              <w:rPr>
                <w:rFonts w:ascii="Consolas" w:hAnsi="Consolas" w:cs="Consolas"/>
                <w:b/>
                <w:bCs/>
                <w:color w:val="FF0000"/>
                <w:sz w:val="18"/>
              </w:rPr>
              <w:t>abstract</w:t>
            </w:r>
            <w:r w:rsidRPr="006C3FF8">
              <w:rPr>
                <w:rFonts w:ascii="Consolas" w:hAnsi="Consolas" w:cs="Consolas"/>
                <w:b/>
                <w:color w:val="FF0000"/>
                <w:sz w:val="18"/>
              </w:rPr>
              <w:t xml:space="preserve"> and doesn’t override </w:t>
            </w:r>
            <w:r w:rsidRPr="006C3FF8">
              <w:rPr>
                <w:rFonts w:ascii="Consolas" w:hAnsi="Consolas" w:cs="Consolas"/>
                <w:b/>
                <w:bCs/>
                <w:color w:val="FF0000"/>
                <w:sz w:val="18"/>
              </w:rPr>
              <w:t>abstract</w:t>
            </w:r>
            <w:r w:rsidRPr="006C3FF8">
              <w:rPr>
                <w:rFonts w:ascii="Consolas" w:hAnsi="Consolas" w:cs="Consolas"/>
                <w:b/>
                <w:color w:val="FF0000"/>
                <w:sz w:val="18"/>
              </w:rPr>
              <w:t xml:space="preserve"> method m1 in Test()</w:t>
            </w:r>
          </w:p>
        </w:tc>
        <w:tc>
          <w:tcPr>
            <w:tcW w:w="3121" w:type="dxa"/>
          </w:tcPr>
          <w:p w14:paraId="37A5628F"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b/>
                <w:bCs/>
                <w:color w:val="7F0055"/>
                <w:sz w:val="18"/>
              </w:rPr>
              <w:t>abstract</w:t>
            </w:r>
            <w:r w:rsidRPr="006C3FF8">
              <w:rPr>
                <w:rFonts w:ascii="Consolas" w:hAnsi="Consolas" w:cs="Consolas"/>
                <w:color w:val="000000"/>
                <w:sz w:val="18"/>
              </w:rPr>
              <w:t xml:space="preserve"> </w:t>
            </w:r>
            <w:r w:rsidRPr="006C3FF8">
              <w:rPr>
                <w:rFonts w:ascii="Consolas" w:hAnsi="Consolas" w:cs="Consolas"/>
                <w:b/>
                <w:bCs/>
                <w:color w:val="7F0055"/>
                <w:sz w:val="18"/>
              </w:rPr>
              <w:t>class</w:t>
            </w:r>
            <w:r w:rsidRPr="006C3FF8">
              <w:rPr>
                <w:rFonts w:ascii="Consolas" w:hAnsi="Consolas" w:cs="Consolas"/>
                <w:color w:val="000000"/>
                <w:sz w:val="18"/>
              </w:rPr>
              <w:t xml:space="preserve"> Test</w:t>
            </w:r>
          </w:p>
          <w:p w14:paraId="5EC2CEE8"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color w:val="000000"/>
                <w:sz w:val="18"/>
              </w:rPr>
              <w:t>{</w:t>
            </w:r>
          </w:p>
          <w:p w14:paraId="728874A4"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b/>
                <w:bCs/>
                <w:color w:val="7F0055"/>
                <w:sz w:val="18"/>
              </w:rPr>
              <w:t xml:space="preserve">   public</w:t>
            </w:r>
            <w:r w:rsidRPr="006C3FF8">
              <w:rPr>
                <w:rFonts w:ascii="Consolas" w:hAnsi="Consolas" w:cs="Consolas"/>
                <w:color w:val="000000"/>
                <w:sz w:val="18"/>
              </w:rPr>
              <w:t xml:space="preserve"> </w:t>
            </w:r>
            <w:r w:rsidRPr="006C3FF8">
              <w:rPr>
                <w:rFonts w:ascii="Consolas" w:hAnsi="Consolas" w:cs="Consolas"/>
                <w:b/>
                <w:bCs/>
                <w:color w:val="7F0055"/>
                <w:sz w:val="18"/>
              </w:rPr>
              <w:t>abstract</w:t>
            </w:r>
            <w:r w:rsidRPr="006C3FF8">
              <w:rPr>
                <w:rFonts w:ascii="Consolas" w:hAnsi="Consolas" w:cs="Consolas"/>
                <w:color w:val="000000"/>
                <w:sz w:val="18"/>
              </w:rPr>
              <w:t xml:space="preserve"> </w:t>
            </w:r>
            <w:r w:rsidRPr="006C3FF8">
              <w:rPr>
                <w:rFonts w:ascii="Consolas" w:hAnsi="Consolas" w:cs="Consolas"/>
                <w:b/>
                <w:bCs/>
                <w:color w:val="7F0055"/>
                <w:sz w:val="18"/>
              </w:rPr>
              <w:t>void</w:t>
            </w:r>
            <w:r w:rsidRPr="006C3FF8">
              <w:rPr>
                <w:rFonts w:ascii="Consolas" w:hAnsi="Consolas" w:cs="Consolas"/>
                <w:color w:val="000000"/>
                <w:sz w:val="18"/>
              </w:rPr>
              <w:t xml:space="preserve"> m1();</w:t>
            </w:r>
          </w:p>
          <w:p w14:paraId="77EFBA06"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color w:val="000000"/>
                <w:sz w:val="18"/>
              </w:rPr>
              <w:t>}</w:t>
            </w:r>
          </w:p>
          <w:p w14:paraId="42C08186"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b/>
                <w:bCs/>
                <w:color w:val="7F0055"/>
                <w:sz w:val="18"/>
              </w:rPr>
              <w:t>class</w:t>
            </w:r>
            <w:r w:rsidRPr="006C3FF8">
              <w:rPr>
                <w:rFonts w:ascii="Consolas" w:hAnsi="Consolas" w:cs="Consolas"/>
                <w:color w:val="000000"/>
                <w:sz w:val="18"/>
              </w:rPr>
              <w:t xml:space="preserve"> SubTest </w:t>
            </w:r>
            <w:r w:rsidRPr="006C3FF8">
              <w:rPr>
                <w:rFonts w:ascii="Consolas" w:hAnsi="Consolas" w:cs="Consolas"/>
                <w:b/>
                <w:bCs/>
                <w:color w:val="7F0055"/>
                <w:sz w:val="18"/>
              </w:rPr>
              <w:t>extends</w:t>
            </w:r>
            <w:r w:rsidRPr="006C3FF8">
              <w:rPr>
                <w:rFonts w:ascii="Consolas" w:hAnsi="Consolas" w:cs="Consolas"/>
                <w:color w:val="000000"/>
                <w:sz w:val="18"/>
              </w:rPr>
              <w:t xml:space="preserve"> Test</w:t>
            </w:r>
          </w:p>
          <w:p w14:paraId="6E35C991"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color w:val="000000"/>
                <w:sz w:val="18"/>
              </w:rPr>
              <w:t>{</w:t>
            </w:r>
          </w:p>
          <w:p w14:paraId="2082C25A" w14:textId="77777777" w:rsidR="004C652F" w:rsidRPr="006C3FF8" w:rsidRDefault="004C652F" w:rsidP="004C652F">
            <w:pPr>
              <w:autoSpaceDE w:val="0"/>
              <w:autoSpaceDN w:val="0"/>
              <w:adjustRightInd w:val="0"/>
              <w:rPr>
                <w:rFonts w:ascii="Consolas" w:hAnsi="Consolas" w:cs="Consolas"/>
                <w:color w:val="4C483D" w:themeColor="text2"/>
                <w:sz w:val="18"/>
              </w:rPr>
            </w:pPr>
            <w:r w:rsidRPr="006C3FF8">
              <w:rPr>
                <w:rFonts w:ascii="Consolas" w:hAnsi="Consolas" w:cs="Consolas"/>
                <w:color w:val="000000"/>
                <w:sz w:val="18"/>
              </w:rPr>
              <w:t>}</w:t>
            </w:r>
          </w:p>
          <w:p w14:paraId="5366C824" w14:textId="77777777" w:rsidR="004C652F" w:rsidRPr="006C3FF8" w:rsidRDefault="004C652F" w:rsidP="004C652F">
            <w:pPr>
              <w:rPr>
                <w:b/>
                <w:sz w:val="18"/>
              </w:rPr>
            </w:pPr>
            <w:r w:rsidRPr="006C3FF8">
              <w:rPr>
                <w:rFonts w:ascii="Consolas" w:hAnsi="Consolas" w:cs="Consolas"/>
                <w:b/>
                <w:color w:val="FF0000"/>
                <w:sz w:val="18"/>
              </w:rPr>
              <w:t xml:space="preserve">C.E: SubTest is not </w:t>
            </w:r>
            <w:r w:rsidRPr="006C3FF8">
              <w:rPr>
                <w:rFonts w:ascii="Consolas" w:hAnsi="Consolas" w:cs="Consolas"/>
                <w:b/>
                <w:bCs/>
                <w:color w:val="FF0000"/>
                <w:sz w:val="18"/>
              </w:rPr>
              <w:t>abstract</w:t>
            </w:r>
            <w:r w:rsidRPr="006C3FF8">
              <w:rPr>
                <w:rFonts w:ascii="Consolas" w:hAnsi="Consolas" w:cs="Consolas"/>
                <w:b/>
                <w:color w:val="FF0000"/>
                <w:sz w:val="18"/>
              </w:rPr>
              <w:t xml:space="preserve"> and doesn’t override </w:t>
            </w:r>
            <w:r w:rsidRPr="006C3FF8">
              <w:rPr>
                <w:rFonts w:ascii="Consolas" w:hAnsi="Consolas" w:cs="Consolas"/>
                <w:b/>
                <w:bCs/>
                <w:color w:val="FF0000"/>
                <w:sz w:val="18"/>
              </w:rPr>
              <w:t>abstract</w:t>
            </w:r>
            <w:r w:rsidRPr="006C3FF8">
              <w:rPr>
                <w:rFonts w:ascii="Consolas" w:hAnsi="Consolas" w:cs="Consolas"/>
                <w:b/>
                <w:color w:val="FF0000"/>
                <w:sz w:val="18"/>
              </w:rPr>
              <w:t xml:space="preserve"> method m1() in Test.</w:t>
            </w:r>
          </w:p>
        </w:tc>
      </w:tr>
    </w:tbl>
    <w:p w14:paraId="21823551" w14:textId="1DF18B64" w:rsidR="00D44108" w:rsidRDefault="00D44108" w:rsidP="004D4218"/>
    <w:p w14:paraId="567D3373" w14:textId="77777777" w:rsidR="00795A2E" w:rsidRDefault="00795A2E" w:rsidP="004D4218"/>
    <w:p w14:paraId="25A23F91" w14:textId="77777777" w:rsidR="004C652F" w:rsidRDefault="00061A82" w:rsidP="000E4144">
      <w:pPr>
        <w:pStyle w:val="Heading30"/>
      </w:pPr>
      <w:r>
        <w:t>s</w:t>
      </w:r>
      <w:r w:rsidRPr="004C652F">
        <w:t>trictfp</w:t>
      </w:r>
      <w:r>
        <w:t>:</w:t>
      </w:r>
    </w:p>
    <w:p w14:paraId="5C6D7437" w14:textId="77777777" w:rsidR="007571C0" w:rsidRDefault="0018469A" w:rsidP="006F728B">
      <w:pPr>
        <w:pStyle w:val="ListParagraph"/>
        <w:numPr>
          <w:ilvl w:val="0"/>
          <w:numId w:val="20"/>
        </w:numPr>
        <w:spacing w:line="240" w:lineRule="auto"/>
      </w:pPr>
      <w:r w:rsidRPr="00B11DB1">
        <w:rPr>
          <w:rStyle w:val="0SyntaxPinkChar"/>
        </w:rPr>
        <w:t>strictfp</w:t>
      </w:r>
      <w:r w:rsidRPr="0018469A">
        <w:t xml:space="preserve"> modifier is applicable only for </w:t>
      </w:r>
      <w:r w:rsidRPr="0018469A">
        <w:rPr>
          <w:b/>
        </w:rPr>
        <w:t>methods and classes</w:t>
      </w:r>
      <w:r w:rsidRPr="0018469A">
        <w:t xml:space="preserve"> but not for variables.</w:t>
      </w:r>
    </w:p>
    <w:p w14:paraId="6E105A50" w14:textId="77777777" w:rsidR="007A5F8B" w:rsidRDefault="007A5F8B" w:rsidP="007A5F8B">
      <w:pPr>
        <w:pStyle w:val="ListParagraph"/>
      </w:pPr>
    </w:p>
    <w:p w14:paraId="0465A454" w14:textId="3B1868E1" w:rsidR="007A5F8B" w:rsidRDefault="007A5F8B" w:rsidP="006F728B">
      <w:pPr>
        <w:pStyle w:val="ListParagraph"/>
        <w:numPr>
          <w:ilvl w:val="0"/>
          <w:numId w:val="20"/>
        </w:numPr>
        <w:spacing w:line="240" w:lineRule="auto"/>
      </w:pPr>
      <w:r w:rsidRPr="007A5F8B">
        <w:t>If a method declared</w:t>
      </w:r>
      <w:r>
        <w:t xml:space="preserve"> </w:t>
      </w:r>
      <w:r w:rsidRPr="007A5F8B">
        <w:t xml:space="preserve">as a strictfp </w:t>
      </w:r>
      <w:r w:rsidRPr="007A5F8B">
        <w:rPr>
          <w:b/>
        </w:rPr>
        <w:t xml:space="preserve">all </w:t>
      </w:r>
      <w:r w:rsidR="00B11DB1" w:rsidRPr="007A5F8B">
        <w:rPr>
          <w:b/>
        </w:rPr>
        <w:t>floating-point</w:t>
      </w:r>
      <w:r w:rsidRPr="007A5F8B">
        <w:rPr>
          <w:b/>
        </w:rPr>
        <w:t xml:space="preserve"> calculations in that method will follows IEEE standard </w:t>
      </w:r>
      <w:r w:rsidRPr="00B11DB1">
        <w:rPr>
          <w:bCs/>
        </w:rPr>
        <w:t>so</w:t>
      </w:r>
      <w:r w:rsidRPr="007A5F8B">
        <w:t xml:space="preserve"> that we can </w:t>
      </w:r>
      <w:r w:rsidRPr="004A1DE4">
        <w:rPr>
          <w:b/>
          <w:bCs/>
          <w:color w:val="00B050"/>
        </w:rPr>
        <w:t>get platform independent results</w:t>
      </w:r>
      <w:r w:rsidRPr="007A5F8B">
        <w:t>.</w:t>
      </w:r>
    </w:p>
    <w:p w14:paraId="4A5DE855" w14:textId="77777777" w:rsidR="007A5F8B" w:rsidRDefault="007A5F8B" w:rsidP="007A5F8B">
      <w:pPr>
        <w:pStyle w:val="ListParagraph"/>
      </w:pPr>
    </w:p>
    <w:p w14:paraId="0FA6D91A" w14:textId="77777777" w:rsidR="007A5F8B" w:rsidRDefault="007A5F8B" w:rsidP="006F728B">
      <w:pPr>
        <w:pStyle w:val="ListParagraph"/>
        <w:numPr>
          <w:ilvl w:val="0"/>
          <w:numId w:val="20"/>
        </w:numPr>
        <w:spacing w:line="240" w:lineRule="auto"/>
      </w:pPr>
      <w:r>
        <w:t xml:space="preserve">strictfp and abstract is always illegal combination for methods, but </w:t>
      </w:r>
      <w:r w:rsidR="00C4643F">
        <w:t>allowed</w:t>
      </w:r>
      <w:r>
        <w:t xml:space="preserve"> for classes</w:t>
      </w:r>
    </w:p>
    <w:p w14:paraId="0EE37438" w14:textId="77777777" w:rsidR="007A5F8B" w:rsidRDefault="007A5F8B" w:rsidP="007A5F8B">
      <w:pPr>
        <w:pStyle w:val="ListParagraph"/>
      </w:pPr>
    </w:p>
    <w:p w14:paraId="46EE3D8B" w14:textId="77777777" w:rsidR="007A5F8B" w:rsidRDefault="007A5F8B" w:rsidP="006F728B">
      <w:pPr>
        <w:pStyle w:val="ListParagraph"/>
        <w:numPr>
          <w:ilvl w:val="0"/>
          <w:numId w:val="20"/>
        </w:numPr>
      </w:pPr>
      <w:r>
        <w:t>If a class declared as strictfp all concrete methods in that class will follow IEEE standard for floating point arithmetic.</w:t>
      </w:r>
    </w:p>
    <w:p w14:paraId="3CBBD5FD" w14:textId="1C2B9E7E" w:rsidR="007571C0" w:rsidRDefault="007571C0" w:rsidP="002A52C0">
      <w:pPr>
        <w:spacing w:line="240" w:lineRule="auto"/>
      </w:pPr>
    </w:p>
    <w:p w14:paraId="506C07D6" w14:textId="77777777" w:rsidR="00795A2E" w:rsidRDefault="00795A2E" w:rsidP="002A52C0">
      <w:pPr>
        <w:spacing w:line="240" w:lineRule="auto"/>
      </w:pPr>
    </w:p>
    <w:p w14:paraId="0D0D123F" w14:textId="77777777" w:rsidR="007571C0" w:rsidRDefault="00B275EB" w:rsidP="00B275EB">
      <w:pPr>
        <w:pStyle w:val="Heading2"/>
      </w:pPr>
      <w:bookmarkStart w:id="22" w:name="_Toc94350604"/>
      <w:r>
        <w:t>Member modifiers – Applicable for methods &amp; variables</w:t>
      </w:r>
      <w:bookmarkEnd w:id="22"/>
    </w:p>
    <w:tbl>
      <w:tblPr>
        <w:tblStyle w:val="TableGrid"/>
        <w:tblW w:w="0" w:type="auto"/>
        <w:tblInd w:w="265" w:type="dxa"/>
        <w:tblLook w:val="04A0" w:firstRow="1" w:lastRow="0" w:firstColumn="1" w:lastColumn="0" w:noHBand="0" w:noVBand="1"/>
      </w:tblPr>
      <w:tblGrid>
        <w:gridCol w:w="3690"/>
        <w:gridCol w:w="4950"/>
      </w:tblGrid>
      <w:tr w:rsidR="000462E6" w14:paraId="03BCDD4A" w14:textId="77777777" w:rsidTr="00756AFF">
        <w:tc>
          <w:tcPr>
            <w:tcW w:w="3690" w:type="dxa"/>
          </w:tcPr>
          <w:p w14:paraId="4981AB5D" w14:textId="77777777" w:rsidR="000462E6" w:rsidRDefault="007613EA" w:rsidP="006F728B">
            <w:pPr>
              <w:pStyle w:val="ListParagraph"/>
              <w:numPr>
                <w:ilvl w:val="1"/>
                <w:numId w:val="22"/>
              </w:numPr>
              <w:rPr>
                <w:b/>
                <w:bCs/>
              </w:rPr>
            </w:pPr>
            <w:r>
              <w:rPr>
                <w:b/>
                <w:bCs/>
              </w:rPr>
              <w:t>p</w:t>
            </w:r>
            <w:r w:rsidR="000462E6">
              <w:rPr>
                <w:b/>
                <w:bCs/>
              </w:rPr>
              <w:t>ublic</w:t>
            </w:r>
          </w:p>
          <w:p w14:paraId="0E97FCA2" w14:textId="77777777" w:rsidR="007A69CB" w:rsidRDefault="007A69CB" w:rsidP="006F728B">
            <w:pPr>
              <w:pStyle w:val="ListParagraph"/>
              <w:numPr>
                <w:ilvl w:val="1"/>
                <w:numId w:val="22"/>
              </w:numPr>
              <w:rPr>
                <w:b/>
                <w:bCs/>
              </w:rPr>
            </w:pPr>
            <w:r>
              <w:rPr>
                <w:b/>
                <w:bCs/>
              </w:rPr>
              <w:t>protected</w:t>
            </w:r>
          </w:p>
          <w:p w14:paraId="77C39144" w14:textId="77777777" w:rsidR="000462E6" w:rsidRDefault="000462E6" w:rsidP="006F728B">
            <w:pPr>
              <w:pStyle w:val="ListParagraph"/>
              <w:numPr>
                <w:ilvl w:val="1"/>
                <w:numId w:val="22"/>
              </w:numPr>
              <w:rPr>
                <w:b/>
                <w:bCs/>
              </w:rPr>
            </w:pPr>
            <w:r>
              <w:rPr>
                <w:b/>
                <w:bCs/>
              </w:rPr>
              <w:t>&lt;default&gt;</w:t>
            </w:r>
          </w:p>
          <w:p w14:paraId="24A8C34F" w14:textId="77777777" w:rsidR="000462E6" w:rsidRDefault="00756AFF" w:rsidP="006F728B">
            <w:pPr>
              <w:pStyle w:val="ListParagraph"/>
              <w:numPr>
                <w:ilvl w:val="1"/>
                <w:numId w:val="22"/>
              </w:numPr>
              <w:rPr>
                <w:b/>
                <w:bCs/>
              </w:rPr>
            </w:pPr>
            <w:r>
              <w:rPr>
                <w:b/>
                <w:bCs/>
              </w:rPr>
              <w:t>p</w:t>
            </w:r>
            <w:r w:rsidR="000462E6">
              <w:rPr>
                <w:b/>
                <w:bCs/>
              </w:rPr>
              <w:t>rivate</w:t>
            </w:r>
          </w:p>
          <w:p w14:paraId="79596CDC" w14:textId="77777777" w:rsidR="00756AFF" w:rsidRPr="000462E6" w:rsidRDefault="00756AFF" w:rsidP="008458EF">
            <w:pPr>
              <w:pStyle w:val="ListParagraph"/>
              <w:ind w:left="1440"/>
              <w:rPr>
                <w:b/>
                <w:bCs/>
              </w:rPr>
            </w:pPr>
          </w:p>
        </w:tc>
        <w:tc>
          <w:tcPr>
            <w:tcW w:w="4950" w:type="dxa"/>
          </w:tcPr>
          <w:p w14:paraId="76B238D7" w14:textId="77777777" w:rsidR="00756AFF" w:rsidRPr="00756AFF" w:rsidRDefault="000462E6" w:rsidP="006F728B">
            <w:pPr>
              <w:pStyle w:val="ListParagraph"/>
              <w:numPr>
                <w:ilvl w:val="1"/>
                <w:numId w:val="22"/>
              </w:numPr>
              <w:rPr>
                <w:b/>
                <w:bCs/>
              </w:rPr>
            </w:pPr>
            <w:r w:rsidRPr="00756AFF">
              <w:rPr>
                <w:b/>
                <w:bCs/>
              </w:rPr>
              <w:t>final</w:t>
            </w:r>
          </w:p>
          <w:p w14:paraId="2E3B994D" w14:textId="77777777" w:rsidR="000462E6" w:rsidRPr="00756AFF" w:rsidRDefault="000462E6" w:rsidP="006F728B">
            <w:pPr>
              <w:pStyle w:val="ListParagraph"/>
              <w:numPr>
                <w:ilvl w:val="1"/>
                <w:numId w:val="22"/>
              </w:numPr>
              <w:rPr>
                <w:b/>
                <w:bCs/>
              </w:rPr>
            </w:pPr>
            <w:r w:rsidRPr="00756AFF">
              <w:rPr>
                <w:b/>
                <w:bCs/>
              </w:rPr>
              <w:t>static</w:t>
            </w:r>
          </w:p>
          <w:p w14:paraId="3F74E8ED" w14:textId="77777777" w:rsidR="000462E6" w:rsidRDefault="000462E6" w:rsidP="006F728B">
            <w:pPr>
              <w:pStyle w:val="ListParagraph"/>
              <w:numPr>
                <w:ilvl w:val="1"/>
                <w:numId w:val="22"/>
              </w:numPr>
              <w:rPr>
                <w:b/>
                <w:bCs/>
              </w:rPr>
            </w:pPr>
            <w:r>
              <w:rPr>
                <w:b/>
                <w:bCs/>
              </w:rPr>
              <w:t>native</w:t>
            </w:r>
          </w:p>
          <w:p w14:paraId="0318B0A8" w14:textId="77777777" w:rsidR="000462E6" w:rsidRDefault="000462E6" w:rsidP="006F728B">
            <w:pPr>
              <w:pStyle w:val="ListParagraph"/>
              <w:numPr>
                <w:ilvl w:val="1"/>
                <w:numId w:val="22"/>
              </w:numPr>
              <w:rPr>
                <w:b/>
                <w:bCs/>
              </w:rPr>
            </w:pPr>
            <w:r>
              <w:rPr>
                <w:b/>
                <w:bCs/>
              </w:rPr>
              <w:t>synchronized</w:t>
            </w:r>
          </w:p>
          <w:p w14:paraId="653DC75D" w14:textId="77777777" w:rsidR="000462E6" w:rsidRDefault="000462E6" w:rsidP="006F728B">
            <w:pPr>
              <w:pStyle w:val="ListParagraph"/>
              <w:numPr>
                <w:ilvl w:val="1"/>
                <w:numId w:val="22"/>
              </w:numPr>
              <w:rPr>
                <w:b/>
                <w:bCs/>
              </w:rPr>
            </w:pPr>
            <w:r>
              <w:rPr>
                <w:b/>
                <w:bCs/>
              </w:rPr>
              <w:t>transient</w:t>
            </w:r>
          </w:p>
          <w:p w14:paraId="0E162CAF" w14:textId="77777777" w:rsidR="000462E6" w:rsidRPr="000462E6" w:rsidRDefault="00C4643F" w:rsidP="006F728B">
            <w:pPr>
              <w:pStyle w:val="ListParagraph"/>
              <w:numPr>
                <w:ilvl w:val="1"/>
                <w:numId w:val="22"/>
              </w:numPr>
              <w:rPr>
                <w:b/>
                <w:bCs/>
              </w:rPr>
            </w:pPr>
            <w:r>
              <w:rPr>
                <w:b/>
                <w:bCs/>
              </w:rPr>
              <w:t>volatile</w:t>
            </w:r>
          </w:p>
        </w:tc>
      </w:tr>
    </w:tbl>
    <w:p w14:paraId="7F821DB2" w14:textId="77777777" w:rsidR="000462E6" w:rsidRDefault="000462E6" w:rsidP="00EF4D5A">
      <w:pPr>
        <w:rPr>
          <w:b/>
          <w:bCs/>
        </w:rPr>
      </w:pPr>
    </w:p>
    <w:p w14:paraId="3DBA303F" w14:textId="5B758232" w:rsidR="000462E6" w:rsidRDefault="000462E6" w:rsidP="00EF4D5A">
      <w:pPr>
        <w:rPr>
          <w:b/>
          <w:bCs/>
        </w:rPr>
      </w:pPr>
    </w:p>
    <w:p w14:paraId="46108FC1" w14:textId="77777777" w:rsidR="00795A2E" w:rsidRDefault="00795A2E" w:rsidP="00EF4D5A">
      <w:pPr>
        <w:rPr>
          <w:b/>
          <w:bCs/>
        </w:rPr>
      </w:pPr>
    </w:p>
    <w:p w14:paraId="2AD9C105" w14:textId="77777777" w:rsidR="00EF4D5A" w:rsidRPr="00EF4D5A" w:rsidRDefault="00EF4D5A" w:rsidP="00EF4D5A">
      <w:pPr>
        <w:rPr>
          <w:b/>
          <w:bCs/>
        </w:rPr>
      </w:pPr>
      <w:r>
        <w:rPr>
          <w:b/>
          <w:bCs/>
        </w:rPr>
        <w:lastRenderedPageBreak/>
        <w:t>1.</w:t>
      </w:r>
      <w:r w:rsidRPr="00EF4D5A">
        <w:rPr>
          <w:b/>
          <w:bCs/>
        </w:rPr>
        <w:t>public members</w:t>
      </w:r>
    </w:p>
    <w:p w14:paraId="7ECEB860" w14:textId="285786B5" w:rsidR="00EF4D5A" w:rsidRDefault="00EF4D5A" w:rsidP="00EF4D5A">
      <w:r w:rsidRPr="00EF4D5A">
        <w:t xml:space="preserve">we can access public members from </w:t>
      </w:r>
      <w:r w:rsidR="00356874" w:rsidRPr="00EF4D5A">
        <w:t>anywhere,</w:t>
      </w:r>
      <w:r w:rsidRPr="00EF4D5A">
        <w:t xml:space="preserve"> but the corresponding class must be visible</w:t>
      </w:r>
    </w:p>
    <w:p w14:paraId="40D79D7A" w14:textId="77777777" w:rsidR="00356874" w:rsidRDefault="00356874" w:rsidP="00EF4D5A"/>
    <w:p w14:paraId="5B8439BA" w14:textId="77777777" w:rsidR="007613EA" w:rsidRPr="00EF4D5A" w:rsidRDefault="007613EA" w:rsidP="007613EA">
      <w:pPr>
        <w:rPr>
          <w:b/>
          <w:bCs/>
        </w:rPr>
      </w:pPr>
      <w:r>
        <w:rPr>
          <w:b/>
          <w:bCs/>
        </w:rPr>
        <w:t>2.</w:t>
      </w:r>
      <w:r w:rsidRPr="00EF4D5A">
        <w:rPr>
          <w:b/>
          <w:bCs/>
        </w:rPr>
        <w:t>protected members</w:t>
      </w:r>
    </w:p>
    <w:p w14:paraId="7AA78256" w14:textId="0314913E" w:rsidR="007613EA" w:rsidRDefault="007613EA" w:rsidP="00EF4D5A">
      <w:r w:rsidRPr="00EF4D5A">
        <w:t xml:space="preserve">If a member declared as </w:t>
      </w:r>
      <w:r w:rsidR="00356874" w:rsidRPr="00EF4D5A">
        <w:t>protected,</w:t>
      </w:r>
      <w:r w:rsidRPr="00EF4D5A">
        <w:t xml:space="preserve"> then we can access that member from </w:t>
      </w:r>
      <w:r w:rsidR="00521F6D" w:rsidRPr="00EF4D5A">
        <w:t>anywhere</w:t>
      </w:r>
      <w:r w:rsidRPr="00EF4D5A">
        <w:t xml:space="preserve"> </w:t>
      </w:r>
      <w:r w:rsidR="00356874" w:rsidRPr="00EF4D5A">
        <w:t>within</w:t>
      </w:r>
      <w:r w:rsidRPr="00EF4D5A">
        <w:t xml:space="preserve"> the</w:t>
      </w:r>
      <w:r>
        <w:t xml:space="preserve"> </w:t>
      </w:r>
      <w:r w:rsidRPr="00EF4D5A">
        <w:t>current package and only in child classes from outside package.</w:t>
      </w:r>
    </w:p>
    <w:p w14:paraId="4714A441" w14:textId="77777777" w:rsidR="00356874" w:rsidRDefault="00356874" w:rsidP="00EF4D5A"/>
    <w:p w14:paraId="0740216B" w14:textId="77777777" w:rsidR="00EF4D5A" w:rsidRPr="00EF4D5A" w:rsidRDefault="007613EA" w:rsidP="00EF4D5A">
      <w:pPr>
        <w:rPr>
          <w:b/>
          <w:bCs/>
        </w:rPr>
      </w:pPr>
      <w:r>
        <w:rPr>
          <w:b/>
          <w:bCs/>
        </w:rPr>
        <w:t>3</w:t>
      </w:r>
      <w:r w:rsidR="00EF4D5A">
        <w:rPr>
          <w:b/>
          <w:bCs/>
        </w:rPr>
        <w:t>.</w:t>
      </w:r>
      <w:r w:rsidR="00EF4D5A" w:rsidRPr="00EF4D5A">
        <w:rPr>
          <w:b/>
          <w:bCs/>
        </w:rPr>
        <w:t>&lt;default&gt; members</w:t>
      </w:r>
    </w:p>
    <w:p w14:paraId="424EC93B" w14:textId="2070B077" w:rsidR="00B275EB" w:rsidRDefault="00EF4D5A" w:rsidP="00EF4D5A">
      <w:r w:rsidRPr="00EF4D5A">
        <w:t xml:space="preserve">If a member declared as a </w:t>
      </w:r>
      <w:r w:rsidR="008458EF" w:rsidRPr="00EF4D5A">
        <w:t>default,</w:t>
      </w:r>
      <w:r w:rsidRPr="00EF4D5A">
        <w:t xml:space="preserve"> we </w:t>
      </w:r>
      <w:r w:rsidR="00356874">
        <w:t>can</w:t>
      </w:r>
      <w:r w:rsidRPr="00EF4D5A">
        <w:t xml:space="preserve"> access that member only in the current package.</w:t>
      </w:r>
    </w:p>
    <w:p w14:paraId="702FC074" w14:textId="77777777" w:rsidR="00356874" w:rsidRDefault="00356874" w:rsidP="00EF4D5A"/>
    <w:p w14:paraId="638AC196" w14:textId="77777777" w:rsidR="00EF4D5A" w:rsidRPr="00EF4D5A" w:rsidRDefault="008458EF" w:rsidP="00EF4D5A">
      <w:pPr>
        <w:rPr>
          <w:b/>
          <w:bCs/>
        </w:rPr>
      </w:pPr>
      <w:r>
        <w:rPr>
          <w:b/>
          <w:bCs/>
        </w:rPr>
        <w:t>4</w:t>
      </w:r>
      <w:r w:rsidR="00EF4D5A">
        <w:rPr>
          <w:b/>
          <w:bCs/>
        </w:rPr>
        <w:t>.</w:t>
      </w:r>
      <w:r w:rsidR="00EF4D5A" w:rsidRPr="00EF4D5A">
        <w:rPr>
          <w:b/>
          <w:bCs/>
        </w:rPr>
        <w:t>private members</w:t>
      </w:r>
    </w:p>
    <w:p w14:paraId="5D317992" w14:textId="1E2E7AF5" w:rsidR="007571C0" w:rsidRDefault="00EF4D5A" w:rsidP="00EF4D5A">
      <w:r w:rsidRPr="00EF4D5A">
        <w:t xml:space="preserve">If a member declared as </w:t>
      </w:r>
      <w:r w:rsidR="0023105C" w:rsidRPr="00EF4D5A">
        <w:t>private,</w:t>
      </w:r>
      <w:r w:rsidRPr="00EF4D5A">
        <w:t xml:space="preserve"> we can access that member only in the current class.</w:t>
      </w:r>
    </w:p>
    <w:p w14:paraId="782FC58B" w14:textId="77777777" w:rsidR="00356874" w:rsidRDefault="00356874" w:rsidP="00EF4D5A"/>
    <w:p w14:paraId="4E11CD53" w14:textId="77777777" w:rsidR="00756AFF" w:rsidRPr="00EF4D5A" w:rsidRDefault="00756AFF" w:rsidP="00756AFF">
      <w:pPr>
        <w:rPr>
          <w:b/>
          <w:bCs/>
        </w:rPr>
      </w:pPr>
      <w:r>
        <w:rPr>
          <w:b/>
          <w:bCs/>
        </w:rPr>
        <w:t>5.final</w:t>
      </w:r>
      <w:r w:rsidRPr="00EF4D5A">
        <w:rPr>
          <w:b/>
          <w:bCs/>
        </w:rPr>
        <w:t xml:space="preserve"> members</w:t>
      </w:r>
    </w:p>
    <w:p w14:paraId="1BFEC996" w14:textId="77777777" w:rsidR="002D2745" w:rsidRDefault="00756AFF" w:rsidP="006F728B">
      <w:pPr>
        <w:pStyle w:val="ListParagraph"/>
        <w:numPr>
          <w:ilvl w:val="0"/>
          <w:numId w:val="21"/>
        </w:numPr>
      </w:pPr>
      <w:r w:rsidRPr="00756AFF">
        <w:t xml:space="preserve">A </w:t>
      </w:r>
      <w:r w:rsidRPr="00B1491A">
        <w:rPr>
          <w:b/>
          <w:bCs/>
        </w:rPr>
        <w:t>final class</w:t>
      </w:r>
      <w:r w:rsidRPr="00756AFF">
        <w:t xml:space="preserve"> cannot be inherited. You cannot create subclasses of final classes.</w:t>
      </w:r>
    </w:p>
    <w:p w14:paraId="18885091" w14:textId="77777777" w:rsidR="00756AFF" w:rsidRDefault="00756AFF" w:rsidP="006F728B">
      <w:pPr>
        <w:pStyle w:val="ListParagraph"/>
        <w:numPr>
          <w:ilvl w:val="0"/>
          <w:numId w:val="21"/>
        </w:numPr>
      </w:pPr>
      <w:r>
        <w:t xml:space="preserve">If a method declared as final, </w:t>
      </w:r>
      <w:r w:rsidRPr="00756AFF">
        <w:rPr>
          <w:b/>
        </w:rPr>
        <w:t>we are not allowed to override</w:t>
      </w:r>
      <w:r>
        <w:t xml:space="preserve"> that method in child classes</w:t>
      </w:r>
    </w:p>
    <w:p w14:paraId="408792AF" w14:textId="77777777" w:rsidR="00756AFF" w:rsidRDefault="00756AFF" w:rsidP="006F728B">
      <w:pPr>
        <w:pStyle w:val="ListParagraph"/>
        <w:numPr>
          <w:ilvl w:val="0"/>
          <w:numId w:val="21"/>
        </w:numPr>
      </w:pPr>
      <w:r w:rsidRPr="00756AFF">
        <w:t>We cannot change the value of a final variable once it is initialized.</w:t>
      </w:r>
    </w:p>
    <w:p w14:paraId="71CFBA89" w14:textId="77777777" w:rsidR="00756AFF" w:rsidRDefault="00756AFF" w:rsidP="00756AFF"/>
    <w:p w14:paraId="493401EB" w14:textId="77777777" w:rsidR="002D2745" w:rsidRDefault="00756AFF" w:rsidP="000E4144">
      <w:pPr>
        <w:pStyle w:val="Heading30"/>
      </w:pPr>
      <w:r>
        <w:t>6.Static</w:t>
      </w:r>
    </w:p>
    <w:p w14:paraId="6B3A80CA" w14:textId="77777777" w:rsidR="00756AFF" w:rsidRDefault="00B73CDD" w:rsidP="004D4218">
      <w:r w:rsidRPr="00B73CDD">
        <w:t>static is the modifier is applicable for methods and variables</w:t>
      </w:r>
      <w:r>
        <w:t xml:space="preserve"> but not classes (inner classes allowed)</w:t>
      </w:r>
      <w:r w:rsidRPr="00B73CDD">
        <w:t>.</w:t>
      </w:r>
    </w:p>
    <w:p w14:paraId="3E6BBF37" w14:textId="77777777" w:rsidR="00D05AD3" w:rsidRDefault="00D05AD3" w:rsidP="006F728B">
      <w:pPr>
        <w:pStyle w:val="ListParagraph"/>
        <w:numPr>
          <w:ilvl w:val="0"/>
          <w:numId w:val="23"/>
        </w:numPr>
      </w:pPr>
      <w:r w:rsidRPr="00D05AD3">
        <w:rPr>
          <w:b/>
        </w:rPr>
        <w:t>Overloading</w:t>
      </w:r>
      <w:r w:rsidRPr="00D05AD3">
        <w:t xml:space="preserve"> is possible for static methods.</w:t>
      </w:r>
    </w:p>
    <w:p w14:paraId="4693884E" w14:textId="77777777" w:rsidR="00D05AD3" w:rsidRPr="00D05AD3" w:rsidRDefault="00D05AD3" w:rsidP="00D05AD3">
      <w:pPr>
        <w:pStyle w:val="ListParagraph"/>
      </w:pPr>
    </w:p>
    <w:p w14:paraId="24E104AF" w14:textId="77777777" w:rsidR="008D0891" w:rsidRPr="008D0891" w:rsidRDefault="00D05AD3" w:rsidP="006F728B">
      <w:pPr>
        <w:pStyle w:val="ListParagraph"/>
        <w:numPr>
          <w:ilvl w:val="0"/>
          <w:numId w:val="23"/>
        </w:numPr>
        <w:autoSpaceDE w:val="0"/>
        <w:autoSpaceDN w:val="0"/>
        <w:adjustRightInd w:val="0"/>
        <w:spacing w:line="240" w:lineRule="auto"/>
        <w:rPr>
          <w:rFonts w:ascii="Consolas" w:hAnsi="Consolas" w:cs="Consolas"/>
          <w:color w:val="4C483D" w:themeColor="text2"/>
        </w:rPr>
      </w:pPr>
      <w:r w:rsidRPr="008D0891">
        <w:rPr>
          <w:b/>
        </w:rPr>
        <w:t xml:space="preserve">Inheritance </w:t>
      </w:r>
      <w:r>
        <w:t>concept is applicable for static methods, including main().for example, while executing child class, if child class main() method is not present then parent class main() will execute.</w:t>
      </w:r>
    </w:p>
    <w:p w14:paraId="677D7A13" w14:textId="77777777" w:rsidR="008D0891" w:rsidRDefault="008D0891" w:rsidP="003179F3">
      <w:pPr>
        <w:pStyle w:val="Output"/>
        <w:ind w:left="720"/>
        <w:rPr>
          <w:color w:val="4C483D" w:themeColor="text2"/>
        </w:rPr>
      </w:pPr>
      <w:r>
        <w:t>class</w:t>
      </w:r>
      <w:r>
        <w:rPr>
          <w:color w:val="000000"/>
        </w:rPr>
        <w:t xml:space="preserve"> A{</w:t>
      </w:r>
    </w:p>
    <w:p w14:paraId="53C11633" w14:textId="77777777" w:rsidR="008D0891" w:rsidRDefault="008D0891" w:rsidP="003179F3">
      <w:pPr>
        <w:pStyle w:val="Output"/>
        <w:ind w:left="720"/>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317D8090" w14:textId="77777777" w:rsidR="008D0891" w:rsidRDefault="008D0891" w:rsidP="003179F3">
      <w:pPr>
        <w:pStyle w:val="Output"/>
        <w:ind w:left="720"/>
        <w:rPr>
          <w:color w:val="4C483D" w:themeColor="text2"/>
        </w:rPr>
      </w:pPr>
      <w:r>
        <w:rPr>
          <w:color w:val="000000"/>
        </w:rPr>
        <w:tab/>
      </w:r>
      <w:r>
        <w:rPr>
          <w:color w:val="000000"/>
        </w:rPr>
        <w:tab/>
        <w:t>System.</w:t>
      </w:r>
      <w:r>
        <w:rPr>
          <w:i/>
          <w:iCs/>
          <w:color w:val="0000C0"/>
        </w:rPr>
        <w:t>out</w:t>
      </w:r>
      <w:r>
        <w:rPr>
          <w:color w:val="000000"/>
        </w:rPr>
        <w:t>.println(</w:t>
      </w:r>
      <w:r>
        <w:rPr>
          <w:color w:val="2A00FF"/>
        </w:rPr>
        <w:t>"Parent class"</w:t>
      </w:r>
      <w:r>
        <w:rPr>
          <w:color w:val="000000"/>
        </w:rPr>
        <w:t>);</w:t>
      </w:r>
    </w:p>
    <w:p w14:paraId="36B9EC94" w14:textId="77777777" w:rsidR="008D0891" w:rsidRDefault="008D0891" w:rsidP="003179F3">
      <w:pPr>
        <w:pStyle w:val="Output"/>
        <w:ind w:left="720"/>
        <w:rPr>
          <w:color w:val="4C483D" w:themeColor="text2"/>
        </w:rPr>
      </w:pPr>
      <w:r>
        <w:rPr>
          <w:color w:val="000000"/>
        </w:rPr>
        <w:tab/>
        <w:t>}</w:t>
      </w:r>
    </w:p>
    <w:p w14:paraId="15B5C28F" w14:textId="77777777" w:rsidR="008D0891" w:rsidRDefault="008D0891" w:rsidP="003179F3">
      <w:pPr>
        <w:pStyle w:val="Output"/>
        <w:ind w:left="720"/>
        <w:rPr>
          <w:color w:val="4C483D" w:themeColor="text2"/>
        </w:rPr>
      </w:pPr>
      <w:r>
        <w:rPr>
          <w:color w:val="000000"/>
        </w:rPr>
        <w:t>}</w:t>
      </w:r>
    </w:p>
    <w:p w14:paraId="78F5A4CA" w14:textId="77777777" w:rsidR="008D0891" w:rsidRDefault="008D0891" w:rsidP="003179F3">
      <w:pPr>
        <w:pStyle w:val="Output"/>
        <w:ind w:left="720"/>
        <w:rPr>
          <w:color w:val="4C483D" w:themeColor="text2"/>
        </w:rPr>
      </w:pPr>
      <w:r>
        <w:t>public</w:t>
      </w:r>
      <w:r>
        <w:rPr>
          <w:color w:val="000000"/>
        </w:rPr>
        <w:t xml:space="preserve"> </w:t>
      </w:r>
      <w:r>
        <w:t>class</w:t>
      </w:r>
      <w:r>
        <w:rPr>
          <w:color w:val="000000"/>
        </w:rPr>
        <w:t xml:space="preserve"> B </w:t>
      </w:r>
      <w:r>
        <w:t>extends</w:t>
      </w:r>
      <w:r>
        <w:rPr>
          <w:color w:val="000000"/>
        </w:rPr>
        <w:t xml:space="preserve"> A{</w:t>
      </w:r>
    </w:p>
    <w:p w14:paraId="02BFC61C" w14:textId="77777777" w:rsidR="008D0891" w:rsidRDefault="008D0891" w:rsidP="003179F3">
      <w:pPr>
        <w:pStyle w:val="Output"/>
        <w:ind w:left="720"/>
        <w:rPr>
          <w:color w:val="4C483D" w:themeColor="text2"/>
        </w:rPr>
      </w:pPr>
    </w:p>
    <w:p w14:paraId="121FC2DE" w14:textId="77777777" w:rsidR="008D0891" w:rsidRDefault="008D0891" w:rsidP="003179F3">
      <w:pPr>
        <w:pStyle w:val="Output"/>
        <w:ind w:left="720"/>
        <w:rPr>
          <w:color w:val="000000"/>
        </w:rPr>
      </w:pPr>
      <w:r>
        <w:rPr>
          <w:color w:val="000000"/>
        </w:rPr>
        <w:t>}</w:t>
      </w:r>
    </w:p>
    <w:p w14:paraId="678375F2" w14:textId="77777777" w:rsidR="003179F3" w:rsidRPr="003179F3" w:rsidRDefault="003179F3" w:rsidP="003179F3">
      <w:pPr>
        <w:pStyle w:val="Output"/>
        <w:shd w:val="clear" w:color="auto" w:fill="000000" w:themeFill="text1"/>
        <w:ind w:left="720"/>
        <w:rPr>
          <w:color w:val="FFFFFF" w:themeColor="background1"/>
        </w:rPr>
      </w:pPr>
      <w:r w:rsidRPr="003179F3">
        <w:rPr>
          <w:color w:val="FFFFFF" w:themeColor="background1"/>
        </w:rPr>
        <w:t>C:\Users\kaveti_S\Downloads\JUnitHelloWorld\src\main\java&gt;java B</w:t>
      </w:r>
    </w:p>
    <w:p w14:paraId="3950B7B4" w14:textId="77777777" w:rsidR="003179F3" w:rsidRPr="003179F3" w:rsidRDefault="003179F3" w:rsidP="003179F3">
      <w:pPr>
        <w:pStyle w:val="Output"/>
        <w:shd w:val="clear" w:color="auto" w:fill="000000" w:themeFill="text1"/>
        <w:ind w:left="720"/>
        <w:rPr>
          <w:color w:val="FFFFFF" w:themeColor="background1"/>
        </w:rPr>
      </w:pPr>
      <w:r w:rsidRPr="003179F3">
        <w:rPr>
          <w:color w:val="FFFFFF" w:themeColor="background1"/>
        </w:rPr>
        <w:t>A</w:t>
      </w:r>
    </w:p>
    <w:p w14:paraId="1060AB73" w14:textId="77777777" w:rsidR="00795A2E" w:rsidRPr="00795A2E" w:rsidRDefault="00795A2E" w:rsidP="00795A2E">
      <w:pPr>
        <w:pStyle w:val="ListParagraph"/>
        <w:rPr>
          <w:b/>
        </w:rPr>
      </w:pPr>
    </w:p>
    <w:p w14:paraId="03EC6D01" w14:textId="2672778A" w:rsidR="008D0891" w:rsidRPr="003179F3" w:rsidRDefault="003179F3" w:rsidP="006F728B">
      <w:pPr>
        <w:pStyle w:val="ListParagraph"/>
        <w:numPr>
          <w:ilvl w:val="0"/>
          <w:numId w:val="23"/>
        </w:numPr>
        <w:rPr>
          <w:b/>
        </w:rPr>
      </w:pPr>
      <w:r>
        <w:t xml:space="preserve">It seems Overriding concept is applicable for static methods, </w:t>
      </w:r>
      <w:r w:rsidRPr="003179F3">
        <w:rPr>
          <w:b/>
        </w:rPr>
        <w:t>but it’s not Overriding, it is “method hiding”</w:t>
      </w:r>
    </w:p>
    <w:p w14:paraId="201E70E5" w14:textId="77777777" w:rsidR="003179F3" w:rsidRDefault="003179F3" w:rsidP="003179F3">
      <w:pPr>
        <w:pStyle w:val="Output"/>
        <w:ind w:left="720"/>
        <w:rPr>
          <w:color w:val="4C483D" w:themeColor="text2"/>
        </w:rPr>
      </w:pPr>
      <w:r>
        <w:t>class</w:t>
      </w:r>
      <w:r>
        <w:rPr>
          <w:color w:val="000000"/>
        </w:rPr>
        <w:t xml:space="preserve"> A{</w:t>
      </w:r>
    </w:p>
    <w:p w14:paraId="4ADDB724" w14:textId="77777777" w:rsidR="003179F3" w:rsidRDefault="003179F3" w:rsidP="003179F3">
      <w:pPr>
        <w:pStyle w:val="Output"/>
        <w:ind w:left="720"/>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36C7B187" w14:textId="77777777" w:rsidR="003179F3" w:rsidRDefault="003179F3" w:rsidP="003179F3">
      <w:pPr>
        <w:pStyle w:val="Output"/>
        <w:ind w:left="720"/>
        <w:rPr>
          <w:color w:val="4C483D" w:themeColor="text2"/>
        </w:rPr>
      </w:pPr>
      <w:r>
        <w:rPr>
          <w:color w:val="000000"/>
        </w:rPr>
        <w:tab/>
      </w:r>
      <w:r>
        <w:rPr>
          <w:color w:val="000000"/>
        </w:rPr>
        <w:tab/>
        <w:t>System.</w:t>
      </w:r>
      <w:r>
        <w:rPr>
          <w:i/>
          <w:iCs/>
          <w:color w:val="0000C0"/>
        </w:rPr>
        <w:t>out</w:t>
      </w:r>
      <w:r>
        <w:rPr>
          <w:color w:val="000000"/>
        </w:rPr>
        <w:t>.println(</w:t>
      </w:r>
      <w:r>
        <w:rPr>
          <w:color w:val="2A00FF"/>
        </w:rPr>
        <w:t>"Parent class"</w:t>
      </w:r>
      <w:r>
        <w:rPr>
          <w:color w:val="000000"/>
        </w:rPr>
        <w:t>);</w:t>
      </w:r>
    </w:p>
    <w:p w14:paraId="25F24C88" w14:textId="77777777" w:rsidR="003179F3" w:rsidRDefault="003179F3" w:rsidP="003179F3">
      <w:pPr>
        <w:pStyle w:val="Output"/>
        <w:ind w:left="720"/>
        <w:rPr>
          <w:color w:val="4C483D" w:themeColor="text2"/>
        </w:rPr>
      </w:pPr>
      <w:r>
        <w:rPr>
          <w:color w:val="000000"/>
        </w:rPr>
        <w:tab/>
        <w:t>}</w:t>
      </w:r>
    </w:p>
    <w:p w14:paraId="5B6EB1A1" w14:textId="77777777" w:rsidR="003179F3" w:rsidRDefault="003179F3" w:rsidP="003179F3">
      <w:pPr>
        <w:pStyle w:val="Output"/>
        <w:ind w:left="720"/>
        <w:rPr>
          <w:color w:val="4C483D" w:themeColor="text2"/>
        </w:rPr>
      </w:pPr>
      <w:r>
        <w:rPr>
          <w:color w:val="000000"/>
        </w:rPr>
        <w:t>}</w:t>
      </w:r>
    </w:p>
    <w:p w14:paraId="40A15E7B" w14:textId="77777777" w:rsidR="003179F3" w:rsidRDefault="003179F3" w:rsidP="003179F3">
      <w:pPr>
        <w:pStyle w:val="Output"/>
        <w:ind w:left="720"/>
        <w:rPr>
          <w:color w:val="4C483D" w:themeColor="text2"/>
        </w:rPr>
      </w:pPr>
      <w:r>
        <w:t>public</w:t>
      </w:r>
      <w:r>
        <w:rPr>
          <w:color w:val="000000"/>
        </w:rPr>
        <w:t xml:space="preserve"> </w:t>
      </w:r>
      <w:r>
        <w:t>class</w:t>
      </w:r>
      <w:r>
        <w:rPr>
          <w:color w:val="000000"/>
        </w:rPr>
        <w:t xml:space="preserve"> B </w:t>
      </w:r>
      <w:r>
        <w:t>extends</w:t>
      </w:r>
      <w:r>
        <w:rPr>
          <w:color w:val="000000"/>
        </w:rPr>
        <w:t xml:space="preserve"> A{</w:t>
      </w:r>
    </w:p>
    <w:p w14:paraId="09B26B3B" w14:textId="77777777" w:rsidR="003179F3" w:rsidRDefault="003179F3" w:rsidP="003179F3">
      <w:pPr>
        <w:pStyle w:val="Output"/>
        <w:ind w:left="720"/>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1CC8620B" w14:textId="77777777" w:rsidR="003179F3" w:rsidRDefault="003179F3" w:rsidP="003179F3">
      <w:pPr>
        <w:pStyle w:val="Output"/>
        <w:ind w:left="720"/>
        <w:rPr>
          <w:color w:val="4C483D" w:themeColor="text2"/>
        </w:rPr>
      </w:pPr>
      <w:r>
        <w:rPr>
          <w:color w:val="000000"/>
        </w:rPr>
        <w:tab/>
      </w:r>
      <w:r>
        <w:rPr>
          <w:color w:val="000000"/>
        </w:rPr>
        <w:tab/>
        <w:t>System.</w:t>
      </w:r>
      <w:r>
        <w:rPr>
          <w:i/>
          <w:iCs/>
          <w:color w:val="0000C0"/>
        </w:rPr>
        <w:t>out</w:t>
      </w:r>
      <w:r>
        <w:rPr>
          <w:color w:val="000000"/>
        </w:rPr>
        <w:t>.println(</w:t>
      </w:r>
      <w:r>
        <w:rPr>
          <w:color w:val="2A00FF"/>
        </w:rPr>
        <w:t>"Child class"</w:t>
      </w:r>
      <w:r>
        <w:rPr>
          <w:color w:val="000000"/>
        </w:rPr>
        <w:t>);</w:t>
      </w:r>
    </w:p>
    <w:p w14:paraId="4E660EE5" w14:textId="77777777" w:rsidR="003179F3" w:rsidRDefault="003179F3" w:rsidP="003179F3">
      <w:pPr>
        <w:pStyle w:val="Output"/>
        <w:ind w:left="720"/>
        <w:rPr>
          <w:color w:val="4C483D" w:themeColor="text2"/>
        </w:rPr>
      </w:pPr>
      <w:r>
        <w:rPr>
          <w:color w:val="000000"/>
        </w:rPr>
        <w:tab/>
        <w:t>}</w:t>
      </w:r>
    </w:p>
    <w:p w14:paraId="3C564B4C" w14:textId="77777777" w:rsidR="003179F3" w:rsidRDefault="003179F3" w:rsidP="003179F3">
      <w:pPr>
        <w:pStyle w:val="Output"/>
        <w:ind w:left="720"/>
        <w:rPr>
          <w:color w:val="000000"/>
        </w:rPr>
      </w:pPr>
      <w:r>
        <w:rPr>
          <w:color w:val="000000"/>
        </w:rPr>
        <w:t>}</w:t>
      </w:r>
    </w:p>
    <w:p w14:paraId="55936FDC" w14:textId="77777777" w:rsidR="003179F3" w:rsidRPr="003179F3" w:rsidRDefault="003179F3" w:rsidP="003179F3">
      <w:pPr>
        <w:pStyle w:val="Output"/>
        <w:shd w:val="clear" w:color="auto" w:fill="000000" w:themeFill="text1"/>
        <w:ind w:left="720"/>
        <w:rPr>
          <w:color w:val="FFFFFF" w:themeColor="background1"/>
        </w:rPr>
      </w:pPr>
      <w:r w:rsidRPr="003179F3">
        <w:rPr>
          <w:color w:val="FFFFFF" w:themeColor="background1"/>
        </w:rPr>
        <w:t>C:\Users\kaveti_S\Downloads\JUnitHelloWorld\src\main\java&gt;java A</w:t>
      </w:r>
    </w:p>
    <w:p w14:paraId="14372F2E" w14:textId="77777777" w:rsidR="003179F3" w:rsidRPr="003179F3" w:rsidRDefault="003179F3" w:rsidP="003179F3">
      <w:pPr>
        <w:pStyle w:val="Output"/>
        <w:shd w:val="clear" w:color="auto" w:fill="000000" w:themeFill="text1"/>
        <w:ind w:left="720"/>
        <w:rPr>
          <w:color w:val="FFFFFF" w:themeColor="background1"/>
        </w:rPr>
      </w:pPr>
      <w:r w:rsidRPr="003179F3">
        <w:rPr>
          <w:color w:val="FFFFFF" w:themeColor="background1"/>
        </w:rPr>
        <w:t>Parent class</w:t>
      </w:r>
    </w:p>
    <w:p w14:paraId="2419AC8A" w14:textId="77777777" w:rsidR="003179F3" w:rsidRPr="003179F3" w:rsidRDefault="003179F3" w:rsidP="003179F3">
      <w:pPr>
        <w:pStyle w:val="Output"/>
        <w:shd w:val="clear" w:color="auto" w:fill="000000" w:themeFill="text1"/>
        <w:ind w:left="720"/>
        <w:rPr>
          <w:color w:val="FFFFFF" w:themeColor="background1"/>
        </w:rPr>
      </w:pPr>
    </w:p>
    <w:p w14:paraId="07FCDFC9" w14:textId="77777777" w:rsidR="003179F3" w:rsidRPr="003179F3" w:rsidRDefault="003179F3" w:rsidP="003179F3">
      <w:pPr>
        <w:pStyle w:val="Output"/>
        <w:shd w:val="clear" w:color="auto" w:fill="000000" w:themeFill="text1"/>
        <w:ind w:left="720"/>
        <w:rPr>
          <w:color w:val="FFFFFF" w:themeColor="background1"/>
        </w:rPr>
      </w:pPr>
      <w:r w:rsidRPr="003179F3">
        <w:rPr>
          <w:color w:val="FFFFFF" w:themeColor="background1"/>
        </w:rPr>
        <w:t>C:\Users\kaveti_S\Downloads\JUnitHelloWorld\src\main\java&gt;java B</w:t>
      </w:r>
    </w:p>
    <w:p w14:paraId="0B21D799" w14:textId="77777777" w:rsidR="003179F3" w:rsidRPr="003179F3" w:rsidRDefault="003179F3" w:rsidP="003179F3">
      <w:pPr>
        <w:pStyle w:val="Output"/>
        <w:shd w:val="clear" w:color="auto" w:fill="000000" w:themeFill="text1"/>
        <w:ind w:left="720"/>
        <w:rPr>
          <w:color w:val="FFFFFF" w:themeColor="background1"/>
        </w:rPr>
      </w:pPr>
      <w:r w:rsidRPr="003179F3">
        <w:rPr>
          <w:color w:val="FFFFFF" w:themeColor="background1"/>
        </w:rPr>
        <w:t>Child class</w:t>
      </w:r>
    </w:p>
    <w:p w14:paraId="2C58B730" w14:textId="77777777" w:rsidR="00D05AD3" w:rsidRDefault="00D05AD3" w:rsidP="003179F3"/>
    <w:p w14:paraId="62788587" w14:textId="77777777" w:rsidR="004263A5" w:rsidRDefault="00AB56E0" w:rsidP="000E4144">
      <w:pPr>
        <w:pStyle w:val="Heading30"/>
      </w:pPr>
      <w:r>
        <w:lastRenderedPageBreak/>
        <w:t>7.native modifier</w:t>
      </w:r>
    </w:p>
    <w:p w14:paraId="44A764C2" w14:textId="77777777" w:rsidR="0025610D" w:rsidRDefault="0025610D" w:rsidP="006F728B">
      <w:pPr>
        <w:pStyle w:val="ListParagraph"/>
        <w:numPr>
          <w:ilvl w:val="0"/>
          <w:numId w:val="23"/>
        </w:numPr>
      </w:pPr>
      <w:r w:rsidRPr="000A6751">
        <w:t>The methods which are implemented in non-java</w:t>
      </w:r>
      <w:r>
        <w:t>(like C,C++)</w:t>
      </w:r>
      <w:r w:rsidRPr="000A6751">
        <w:t xml:space="preserve"> are called “</w:t>
      </w:r>
      <w:r w:rsidRPr="0025610D">
        <w:rPr>
          <w:b/>
          <w:bCs/>
        </w:rPr>
        <w:t>native methods</w:t>
      </w:r>
      <w:r w:rsidRPr="000A6751">
        <w:t>”</w:t>
      </w:r>
      <w:r>
        <w:t>.</w:t>
      </w:r>
      <w:r w:rsidRPr="0025610D">
        <w:t xml:space="preserve"> </w:t>
      </w:r>
      <w:r w:rsidRPr="000A6751">
        <w:t xml:space="preserve">The main objectives of native keyword are </w:t>
      </w:r>
    </w:p>
    <w:p w14:paraId="64D142B6" w14:textId="77777777" w:rsidR="0025610D" w:rsidRPr="000A6751" w:rsidRDefault="0025610D" w:rsidP="006F728B">
      <w:pPr>
        <w:pStyle w:val="ListParagraph"/>
        <w:numPr>
          <w:ilvl w:val="2"/>
          <w:numId w:val="23"/>
        </w:numPr>
      </w:pPr>
      <w:r w:rsidRPr="000A6751">
        <w:t>To improve performance of the system.</w:t>
      </w:r>
    </w:p>
    <w:p w14:paraId="4AF930F5" w14:textId="77777777" w:rsidR="0025610D" w:rsidRDefault="0025610D" w:rsidP="006F728B">
      <w:pPr>
        <w:pStyle w:val="ListParagraph"/>
        <w:numPr>
          <w:ilvl w:val="2"/>
          <w:numId w:val="23"/>
        </w:numPr>
        <w:spacing w:line="240" w:lineRule="auto"/>
      </w:pPr>
      <w:r w:rsidRPr="000A6751">
        <w:t>To communicate with already existing legacy systems.</w:t>
      </w:r>
    </w:p>
    <w:p w14:paraId="54D815F9" w14:textId="77777777" w:rsidR="0025610D" w:rsidRDefault="0025610D" w:rsidP="003626C8">
      <w:pPr>
        <w:pStyle w:val="ListParagraph"/>
        <w:ind w:left="2160"/>
      </w:pPr>
    </w:p>
    <w:p w14:paraId="00CFCBAD" w14:textId="05549C49" w:rsidR="004263A5" w:rsidRDefault="000A6751" w:rsidP="006F728B">
      <w:pPr>
        <w:pStyle w:val="ListParagraph"/>
        <w:numPr>
          <w:ilvl w:val="0"/>
          <w:numId w:val="23"/>
        </w:numPr>
      </w:pPr>
      <w:r w:rsidRPr="000A6751">
        <w:t xml:space="preserve">native is the modifier applicable only for </w:t>
      </w:r>
      <w:r w:rsidR="00AC1769" w:rsidRPr="000A6751">
        <w:t>methods</w:t>
      </w:r>
      <w:r w:rsidR="00AC1769">
        <w:t>,</w:t>
      </w:r>
      <w:r w:rsidR="0025610D">
        <w:t xml:space="preserve"> </w:t>
      </w:r>
      <w:r w:rsidR="0025610D" w:rsidRPr="0025610D">
        <w:rPr>
          <w:b/>
        </w:rPr>
        <w:t>but not</w:t>
      </w:r>
      <w:r w:rsidRPr="0025610D">
        <w:rPr>
          <w:b/>
        </w:rPr>
        <w:t xml:space="preserve"> classes and variables</w:t>
      </w:r>
      <w:r w:rsidR="0025610D">
        <w:t>.</w:t>
      </w:r>
    </w:p>
    <w:p w14:paraId="3EC553A3" w14:textId="77777777" w:rsidR="0025610D" w:rsidRDefault="0025610D" w:rsidP="00FC4CCD">
      <w:pPr>
        <w:pStyle w:val="ListParagraph"/>
        <w:spacing w:line="240" w:lineRule="auto"/>
      </w:pPr>
    </w:p>
    <w:p w14:paraId="33265900" w14:textId="1E0F95BA" w:rsidR="0025610D" w:rsidRDefault="0025610D" w:rsidP="006F728B">
      <w:pPr>
        <w:pStyle w:val="ListParagraph"/>
        <w:numPr>
          <w:ilvl w:val="0"/>
          <w:numId w:val="23"/>
        </w:numPr>
      </w:pPr>
      <w:r w:rsidRPr="0025610D">
        <w:t>native method should en</w:t>
      </w:r>
      <w:r>
        <w:t>d with ;(semicolon</w:t>
      </w:r>
      <w:r w:rsidR="00AC1769">
        <w:t>). because</w:t>
      </w:r>
      <w:r>
        <w:t xml:space="preserve"> we are</w:t>
      </w:r>
      <w:r w:rsidRPr="0025610D">
        <w:t xml:space="preserve"> not responsible to provide implementation, it is</w:t>
      </w:r>
      <w:r>
        <w:t xml:space="preserve"> </w:t>
      </w:r>
      <w:r w:rsidRPr="0025610D">
        <w:t>already available.</w:t>
      </w:r>
      <w:r>
        <w:t>so</w:t>
      </w:r>
      <w:r w:rsidRPr="0025610D">
        <w:t xml:space="preserve"> </w:t>
      </w:r>
      <w:r w:rsidRPr="0025610D">
        <w:rPr>
          <w:i/>
          <w:iCs/>
        </w:rPr>
        <w:t xml:space="preserve">abstract </w:t>
      </w:r>
      <w:r w:rsidRPr="0025610D">
        <w:t xml:space="preserve">and </w:t>
      </w:r>
      <w:r w:rsidRPr="0025610D">
        <w:rPr>
          <w:i/>
          <w:iCs/>
        </w:rPr>
        <w:t xml:space="preserve">native </w:t>
      </w:r>
      <w:r w:rsidRPr="0025610D">
        <w:t xml:space="preserve">is </w:t>
      </w:r>
      <w:r w:rsidRPr="0025610D">
        <w:rPr>
          <w:i/>
          <w:iCs/>
        </w:rPr>
        <w:t xml:space="preserve">illegal combination </w:t>
      </w:r>
      <w:r>
        <w:t>of modifier</w:t>
      </w:r>
    </w:p>
    <w:p w14:paraId="61313090" w14:textId="77777777" w:rsidR="0025610D" w:rsidRDefault="0025610D" w:rsidP="00FC4CCD">
      <w:pPr>
        <w:pStyle w:val="ListParagraph"/>
        <w:spacing w:line="240" w:lineRule="auto"/>
      </w:pPr>
    </w:p>
    <w:p w14:paraId="3720DCCE" w14:textId="77777777" w:rsidR="0025610D" w:rsidRDefault="0025610D" w:rsidP="006F728B">
      <w:pPr>
        <w:pStyle w:val="ListParagraph"/>
        <w:numPr>
          <w:ilvl w:val="0"/>
          <w:numId w:val="23"/>
        </w:numPr>
      </w:pPr>
      <w:r w:rsidRPr="0025610D">
        <w:t xml:space="preserve">For the native methods </w:t>
      </w:r>
      <w:r w:rsidRPr="0025610D">
        <w:rPr>
          <w:b/>
          <w:bCs/>
          <w:i/>
          <w:iCs/>
        </w:rPr>
        <w:t>overloading</w:t>
      </w:r>
      <w:r w:rsidRPr="0025610D">
        <w:t xml:space="preserve">, </w:t>
      </w:r>
      <w:r w:rsidRPr="0025610D">
        <w:rPr>
          <w:b/>
          <w:bCs/>
          <w:i/>
          <w:iCs/>
        </w:rPr>
        <w:t xml:space="preserve">Inheritance </w:t>
      </w:r>
      <w:r w:rsidRPr="0025610D">
        <w:t xml:space="preserve">and </w:t>
      </w:r>
      <w:r w:rsidRPr="0025610D">
        <w:rPr>
          <w:b/>
          <w:bCs/>
          <w:i/>
          <w:iCs/>
        </w:rPr>
        <w:t xml:space="preserve">overriding </w:t>
      </w:r>
      <w:r w:rsidRPr="0025610D">
        <w:t>concepts are applicable.</w:t>
      </w:r>
    </w:p>
    <w:p w14:paraId="02C3922C" w14:textId="77777777" w:rsidR="0025610D" w:rsidRDefault="0025610D" w:rsidP="00FC4CCD">
      <w:pPr>
        <w:pStyle w:val="ListParagraph"/>
        <w:spacing w:line="240" w:lineRule="auto"/>
      </w:pPr>
    </w:p>
    <w:p w14:paraId="23CB5277" w14:textId="77777777" w:rsidR="0025610D" w:rsidRPr="0025610D" w:rsidRDefault="0025610D" w:rsidP="006F728B">
      <w:pPr>
        <w:pStyle w:val="ListParagraph"/>
        <w:numPr>
          <w:ilvl w:val="0"/>
          <w:numId w:val="23"/>
        </w:numPr>
      </w:pPr>
      <w:r w:rsidRPr="0025610D">
        <w:t>The use of native keyword breaks the platform independent nature of java.</w:t>
      </w:r>
    </w:p>
    <w:p w14:paraId="4A2766B7" w14:textId="77777777" w:rsidR="0025610D" w:rsidRPr="0025610D" w:rsidRDefault="0025610D" w:rsidP="0025610D">
      <w:pPr>
        <w:pStyle w:val="Output"/>
        <w:ind w:left="720"/>
        <w:rPr>
          <w:color w:val="4C483D" w:themeColor="text2"/>
        </w:rPr>
      </w:pPr>
      <w:r w:rsidRPr="0025610D">
        <w:rPr>
          <w:bCs/>
          <w:color w:val="7F0055"/>
        </w:rPr>
        <w:t>class</w:t>
      </w:r>
      <w:r w:rsidRPr="0025610D">
        <w:t xml:space="preserve"> Native {</w:t>
      </w:r>
    </w:p>
    <w:p w14:paraId="649C4FE6" w14:textId="77777777" w:rsidR="0025610D" w:rsidRPr="0025610D" w:rsidRDefault="0025610D" w:rsidP="0025610D">
      <w:pPr>
        <w:pStyle w:val="Output"/>
        <w:ind w:left="720"/>
        <w:rPr>
          <w:color w:val="4C483D" w:themeColor="text2"/>
        </w:rPr>
      </w:pPr>
      <w:r w:rsidRPr="0025610D">
        <w:tab/>
      </w:r>
      <w:r w:rsidRPr="0025610D">
        <w:rPr>
          <w:bCs/>
          <w:color w:val="7F0055"/>
        </w:rPr>
        <w:t>static</w:t>
      </w:r>
      <w:r w:rsidRPr="0025610D">
        <w:t xml:space="preserve"> {</w:t>
      </w:r>
    </w:p>
    <w:p w14:paraId="5BB20717" w14:textId="77777777" w:rsidR="0025610D" w:rsidRPr="0025610D" w:rsidRDefault="003626C8" w:rsidP="0025610D">
      <w:pPr>
        <w:pStyle w:val="Output"/>
        <w:ind w:left="720"/>
        <w:rPr>
          <w:color w:val="4C483D" w:themeColor="text2"/>
        </w:rPr>
      </w:pPr>
      <w:r>
        <w:tab/>
        <w:t xml:space="preserve">         </w:t>
      </w:r>
      <w:r w:rsidR="0025610D" w:rsidRPr="0025610D">
        <w:t>System.</w:t>
      </w:r>
      <w:r w:rsidR="0025610D" w:rsidRPr="0025610D">
        <w:rPr>
          <w:i/>
          <w:iCs/>
        </w:rPr>
        <w:t>loadLibrary</w:t>
      </w:r>
      <w:r w:rsidR="0025610D" w:rsidRPr="0025610D">
        <w:t>(</w:t>
      </w:r>
      <w:r w:rsidR="0025610D" w:rsidRPr="0025610D">
        <w:rPr>
          <w:color w:val="2A00FF"/>
        </w:rPr>
        <w:t>"Path of native library</w:t>
      </w:r>
      <w:r w:rsidR="00CC6085" w:rsidRPr="0025610D">
        <w:rPr>
          <w:color w:val="2A00FF"/>
        </w:rPr>
        <w:t>”) ;/</w:t>
      </w:r>
      <w:r w:rsidR="0025610D" w:rsidRPr="0025610D">
        <w:rPr>
          <w:color w:val="3F7F5F"/>
        </w:rPr>
        <w:t>/ Loading the native library.</w:t>
      </w:r>
    </w:p>
    <w:p w14:paraId="57C6E3B5" w14:textId="77777777" w:rsidR="0025610D" w:rsidRPr="0025610D" w:rsidRDefault="0025610D" w:rsidP="0025610D">
      <w:pPr>
        <w:pStyle w:val="Output"/>
        <w:ind w:left="720"/>
        <w:rPr>
          <w:color w:val="4C483D" w:themeColor="text2"/>
        </w:rPr>
      </w:pPr>
      <w:r w:rsidRPr="0025610D">
        <w:tab/>
        <w:t>}</w:t>
      </w:r>
    </w:p>
    <w:p w14:paraId="041A753E" w14:textId="77777777" w:rsidR="0025610D" w:rsidRPr="0025610D" w:rsidRDefault="0025610D" w:rsidP="0025610D">
      <w:pPr>
        <w:pStyle w:val="Output"/>
        <w:ind w:left="720"/>
        <w:rPr>
          <w:color w:val="4C483D" w:themeColor="text2"/>
        </w:rPr>
      </w:pPr>
      <w:r w:rsidRPr="0025610D">
        <w:tab/>
      </w:r>
      <w:r w:rsidRPr="0025610D">
        <w:rPr>
          <w:bCs/>
          <w:color w:val="7F0055"/>
        </w:rPr>
        <w:t>public</w:t>
      </w:r>
      <w:r w:rsidRPr="0025610D">
        <w:t xml:space="preserve"> </w:t>
      </w:r>
      <w:r w:rsidRPr="0025610D">
        <w:rPr>
          <w:bCs/>
          <w:color w:val="7F0055"/>
        </w:rPr>
        <w:t>native</w:t>
      </w:r>
      <w:r w:rsidRPr="0025610D">
        <w:t xml:space="preserve"> </w:t>
      </w:r>
      <w:r w:rsidRPr="0025610D">
        <w:rPr>
          <w:bCs/>
          <w:color w:val="7F0055"/>
        </w:rPr>
        <w:t>void</w:t>
      </w:r>
      <w:r w:rsidRPr="0025610D">
        <w:t xml:space="preserve"> m1(); </w:t>
      </w:r>
      <w:r w:rsidRPr="0025610D">
        <w:rPr>
          <w:color w:val="3F7F5F"/>
        </w:rPr>
        <w:t>// Declaring a native method.</w:t>
      </w:r>
    </w:p>
    <w:p w14:paraId="422CD170" w14:textId="3ECEEAAE" w:rsidR="0025610D" w:rsidRPr="0025610D" w:rsidRDefault="0025610D" w:rsidP="0025610D">
      <w:pPr>
        <w:pStyle w:val="Output"/>
        <w:ind w:left="720"/>
        <w:rPr>
          <w:color w:val="4C483D" w:themeColor="text2"/>
        </w:rPr>
      </w:pPr>
      <w:r w:rsidRPr="0025610D">
        <w:t>}</w:t>
      </w:r>
    </w:p>
    <w:p w14:paraId="4C6B9B24" w14:textId="77777777" w:rsidR="0025610D" w:rsidRPr="0025610D" w:rsidRDefault="0025610D" w:rsidP="0025610D">
      <w:pPr>
        <w:pStyle w:val="Output"/>
        <w:ind w:left="720"/>
        <w:rPr>
          <w:color w:val="4C483D" w:themeColor="text2"/>
        </w:rPr>
      </w:pPr>
      <w:r w:rsidRPr="0025610D">
        <w:rPr>
          <w:bCs/>
          <w:color w:val="7F0055"/>
        </w:rPr>
        <w:t>class</w:t>
      </w:r>
      <w:r w:rsidRPr="0025610D">
        <w:t xml:space="preserve"> client</w:t>
      </w:r>
    </w:p>
    <w:p w14:paraId="572B8BAB" w14:textId="77777777" w:rsidR="0025610D" w:rsidRPr="0025610D" w:rsidRDefault="0025610D" w:rsidP="0025610D">
      <w:pPr>
        <w:pStyle w:val="Output"/>
        <w:ind w:left="720"/>
        <w:rPr>
          <w:color w:val="4C483D" w:themeColor="text2"/>
        </w:rPr>
      </w:pPr>
      <w:r w:rsidRPr="0025610D">
        <w:t>{</w:t>
      </w:r>
    </w:p>
    <w:p w14:paraId="3C9A05EC" w14:textId="337B8775" w:rsidR="0025610D" w:rsidRPr="0025610D" w:rsidRDefault="00FC4CCD" w:rsidP="0025610D">
      <w:pPr>
        <w:pStyle w:val="Output"/>
        <w:ind w:left="720"/>
        <w:rPr>
          <w:color w:val="4C483D" w:themeColor="text2"/>
        </w:rPr>
      </w:pPr>
      <w:r>
        <w:t xml:space="preserve">  </w:t>
      </w:r>
      <w:r w:rsidR="0025610D" w:rsidRPr="0025610D">
        <w:t xml:space="preserve">Native n = </w:t>
      </w:r>
      <w:r w:rsidR="0025610D" w:rsidRPr="0025610D">
        <w:rPr>
          <w:bCs/>
          <w:color w:val="7F0055"/>
        </w:rPr>
        <w:t>new</w:t>
      </w:r>
      <w:r w:rsidR="0025610D" w:rsidRPr="0025610D">
        <w:t xml:space="preserve"> Native();</w:t>
      </w:r>
    </w:p>
    <w:p w14:paraId="7BE210AA" w14:textId="4F3ADBEF" w:rsidR="0025610D" w:rsidRPr="0025610D" w:rsidRDefault="00FC4CCD" w:rsidP="0025610D">
      <w:pPr>
        <w:pStyle w:val="Output"/>
        <w:ind w:left="720"/>
        <w:rPr>
          <w:color w:val="4C483D" w:themeColor="text2"/>
        </w:rPr>
      </w:pPr>
      <w:r>
        <w:t xml:space="preserve">  </w:t>
      </w:r>
      <w:r w:rsidR="0025610D" w:rsidRPr="0025610D">
        <w:t>n.m1();</w:t>
      </w:r>
      <w:r w:rsidR="0025610D" w:rsidRPr="0025610D">
        <w:rPr>
          <w:color w:val="3F7F5F"/>
        </w:rPr>
        <w:t>//Invoking a native method.</w:t>
      </w:r>
    </w:p>
    <w:p w14:paraId="2AA6331C" w14:textId="230DE456" w:rsidR="004263A5" w:rsidRDefault="0025610D" w:rsidP="0025610D">
      <w:pPr>
        <w:pStyle w:val="Output"/>
        <w:ind w:left="720"/>
      </w:pPr>
      <w:r w:rsidRPr="0025610D">
        <w:t>}</w:t>
      </w:r>
    </w:p>
    <w:p w14:paraId="66FD89E3" w14:textId="2C426A16" w:rsidR="00F017A8" w:rsidRDefault="00F017A8" w:rsidP="00C94B6C">
      <w:pPr>
        <w:spacing w:line="240" w:lineRule="auto"/>
      </w:pPr>
    </w:p>
    <w:p w14:paraId="0AEC8FC8" w14:textId="77777777" w:rsidR="00C94B6C" w:rsidRPr="0025610D" w:rsidRDefault="00C94B6C" w:rsidP="00C94B6C">
      <w:pPr>
        <w:spacing w:line="240" w:lineRule="auto"/>
      </w:pPr>
    </w:p>
    <w:p w14:paraId="45037BA2" w14:textId="77777777" w:rsidR="0025610D" w:rsidRPr="0025610D" w:rsidRDefault="0025610D" w:rsidP="000E4144">
      <w:pPr>
        <w:pStyle w:val="Heading30"/>
      </w:pPr>
      <w:r>
        <w:t xml:space="preserve">8. </w:t>
      </w:r>
      <w:r w:rsidRPr="0025610D">
        <w:t>Synchronized</w:t>
      </w:r>
    </w:p>
    <w:p w14:paraId="31AAD41D" w14:textId="77777777" w:rsidR="0025610D" w:rsidRDefault="0025610D" w:rsidP="00B413EE">
      <w:pPr>
        <w:pStyle w:val="ListParagraph"/>
        <w:numPr>
          <w:ilvl w:val="0"/>
          <w:numId w:val="303"/>
        </w:numPr>
      </w:pPr>
      <w:r w:rsidRPr="0025610D">
        <w:t xml:space="preserve">It is a keyword applicable only for </w:t>
      </w:r>
      <w:r w:rsidRPr="00320303">
        <w:rPr>
          <w:b/>
          <w:bCs/>
        </w:rPr>
        <w:t>methods</w:t>
      </w:r>
      <w:r w:rsidRPr="0025610D">
        <w:t xml:space="preserve"> and </w:t>
      </w:r>
      <w:r w:rsidRPr="00320303">
        <w:rPr>
          <w:b/>
          <w:bCs/>
        </w:rPr>
        <w:t>blocks</w:t>
      </w:r>
      <w:r w:rsidRPr="0025610D">
        <w:t>. We can’t declare variables and classes with</w:t>
      </w:r>
      <w:r>
        <w:t xml:space="preserve"> </w:t>
      </w:r>
      <w:r w:rsidRPr="0025610D">
        <w:t>synchronized keyword.</w:t>
      </w:r>
    </w:p>
    <w:p w14:paraId="01982359" w14:textId="77777777" w:rsidR="0025610D" w:rsidRDefault="0025610D" w:rsidP="00F017A8">
      <w:pPr>
        <w:pStyle w:val="ListParagraph"/>
        <w:spacing w:line="240" w:lineRule="auto"/>
      </w:pPr>
    </w:p>
    <w:p w14:paraId="4490B365" w14:textId="77777777" w:rsidR="0025610D" w:rsidRDefault="0025610D" w:rsidP="006F728B">
      <w:pPr>
        <w:pStyle w:val="ListParagraph"/>
        <w:numPr>
          <w:ilvl w:val="0"/>
          <w:numId w:val="24"/>
        </w:numPr>
      </w:pPr>
      <w:r w:rsidRPr="0025610D">
        <w:t>If a method declared as synchronized at a time only one thread is allowed to execute on the given</w:t>
      </w:r>
      <w:r>
        <w:t xml:space="preserve"> </w:t>
      </w:r>
      <w:r w:rsidRPr="0025610D">
        <w:t>object. Hence the main advantage of synchronized keyword is we can overcome data inconsistency</w:t>
      </w:r>
      <w:r>
        <w:t xml:space="preserve"> </w:t>
      </w:r>
      <w:r w:rsidRPr="0025610D">
        <w:t>problem.</w:t>
      </w:r>
    </w:p>
    <w:p w14:paraId="7E3F0E05" w14:textId="77777777" w:rsidR="0025610D" w:rsidRPr="0025610D" w:rsidRDefault="0025610D" w:rsidP="00F017A8">
      <w:pPr>
        <w:pStyle w:val="ListParagraph"/>
        <w:spacing w:line="240" w:lineRule="auto"/>
      </w:pPr>
    </w:p>
    <w:p w14:paraId="5409C370" w14:textId="667435CB" w:rsidR="004263A5" w:rsidRDefault="0025610D" w:rsidP="006F728B">
      <w:pPr>
        <w:pStyle w:val="ListParagraph"/>
        <w:numPr>
          <w:ilvl w:val="0"/>
          <w:numId w:val="24"/>
        </w:numPr>
      </w:pPr>
      <w:r w:rsidRPr="0025610D">
        <w:t xml:space="preserve">Synchronized </w:t>
      </w:r>
      <w:r>
        <w:t>methods are implemented methods, so</w:t>
      </w:r>
      <w:r w:rsidRPr="0025610D">
        <w:t xml:space="preserve"> abstract combination is illegal for the methods.</w:t>
      </w:r>
    </w:p>
    <w:p w14:paraId="2E5DEFD2" w14:textId="77777777" w:rsidR="00320303" w:rsidRDefault="00320303" w:rsidP="00320303"/>
    <w:p w14:paraId="13408C95" w14:textId="77777777" w:rsidR="00320303" w:rsidRDefault="00320303" w:rsidP="00320303">
      <w:pPr>
        <w:pStyle w:val="ListParagraph"/>
      </w:pPr>
    </w:p>
    <w:p w14:paraId="071692CA" w14:textId="77777777" w:rsidR="004263A5" w:rsidRDefault="0025610D" w:rsidP="000E4144">
      <w:pPr>
        <w:pStyle w:val="Heading30"/>
      </w:pPr>
      <w:r>
        <w:t>9.</w:t>
      </w:r>
      <w:r w:rsidRPr="0025610D">
        <w:t>Transient Modifier</w:t>
      </w:r>
    </w:p>
    <w:p w14:paraId="080A094E" w14:textId="77777777" w:rsidR="0025610D" w:rsidRDefault="0025610D" w:rsidP="006F728B">
      <w:pPr>
        <w:pStyle w:val="ListParagraph"/>
        <w:numPr>
          <w:ilvl w:val="0"/>
          <w:numId w:val="26"/>
        </w:numPr>
      </w:pPr>
      <w:r w:rsidRPr="0025610D">
        <w:t>Transient is the keywor</w:t>
      </w:r>
      <w:r>
        <w:t xml:space="preserve">d applicable only for variables, but not </w:t>
      </w:r>
      <w:r w:rsidRPr="0025610D">
        <w:t>methods and classes.</w:t>
      </w:r>
    </w:p>
    <w:p w14:paraId="0413B87A" w14:textId="77777777" w:rsidR="0025610D" w:rsidRDefault="0025610D" w:rsidP="003E32A6">
      <w:pPr>
        <w:pStyle w:val="ListParagraph"/>
        <w:spacing w:line="240" w:lineRule="auto"/>
      </w:pPr>
    </w:p>
    <w:p w14:paraId="0398CA36" w14:textId="77777777" w:rsidR="0025610D" w:rsidRDefault="0025610D" w:rsidP="006F728B">
      <w:pPr>
        <w:pStyle w:val="ListParagraph"/>
        <w:numPr>
          <w:ilvl w:val="0"/>
          <w:numId w:val="25"/>
        </w:numPr>
      </w:pPr>
      <w:r w:rsidRPr="0025610D">
        <w:t>While performing serialization if u don’t want to save the value of a particular variable, that</w:t>
      </w:r>
      <w:r>
        <w:t xml:space="preserve"> </w:t>
      </w:r>
      <w:r w:rsidRPr="0025610D">
        <w:t>variable we have declared with transient keyword.</w:t>
      </w:r>
    </w:p>
    <w:p w14:paraId="17921B56" w14:textId="77777777" w:rsidR="0025610D" w:rsidRPr="0025610D" w:rsidRDefault="0025610D" w:rsidP="003E32A6">
      <w:pPr>
        <w:pStyle w:val="ListParagraph"/>
        <w:spacing w:line="240" w:lineRule="auto"/>
      </w:pPr>
    </w:p>
    <w:p w14:paraId="5B2F820A" w14:textId="5796517A" w:rsidR="004263A5" w:rsidRDefault="0025610D" w:rsidP="006F728B">
      <w:pPr>
        <w:pStyle w:val="ListParagraph"/>
        <w:numPr>
          <w:ilvl w:val="0"/>
          <w:numId w:val="25"/>
        </w:numPr>
      </w:pPr>
      <w:r w:rsidRPr="0025610D">
        <w:t xml:space="preserve">At the time of serialization, JVM ignores the value of transient variable and saves </w:t>
      </w:r>
      <w:r w:rsidR="003E32A6" w:rsidRPr="0025610D">
        <w:t>its</w:t>
      </w:r>
      <w:r w:rsidRPr="0025610D">
        <w:t xml:space="preserve"> default</w:t>
      </w:r>
      <w:r>
        <w:t xml:space="preserve"> </w:t>
      </w:r>
      <w:r w:rsidRPr="0025610D">
        <w:t>value.</w:t>
      </w:r>
    </w:p>
    <w:p w14:paraId="489CA4A1" w14:textId="71911077" w:rsidR="004263A5" w:rsidRDefault="004263A5" w:rsidP="004D4218"/>
    <w:p w14:paraId="65319BC4" w14:textId="77777777" w:rsidR="00320303" w:rsidRDefault="00320303" w:rsidP="004D4218"/>
    <w:p w14:paraId="4385BAF4" w14:textId="77777777" w:rsidR="003E32A6" w:rsidRDefault="003E32A6" w:rsidP="004D4218"/>
    <w:p w14:paraId="3C649D04" w14:textId="77777777" w:rsidR="004263A5" w:rsidRDefault="0025610D" w:rsidP="000E4144">
      <w:pPr>
        <w:pStyle w:val="Heading30"/>
      </w:pPr>
      <w:r>
        <w:lastRenderedPageBreak/>
        <w:t xml:space="preserve">10.Volatile </w:t>
      </w:r>
    </w:p>
    <w:p w14:paraId="7AE864D6" w14:textId="5E46062F" w:rsidR="0025610D" w:rsidRDefault="0025610D" w:rsidP="006F728B">
      <w:pPr>
        <w:pStyle w:val="ListParagraph"/>
        <w:numPr>
          <w:ilvl w:val="0"/>
          <w:numId w:val="27"/>
        </w:numPr>
        <w:spacing w:line="240" w:lineRule="auto"/>
      </w:pPr>
      <w:r w:rsidRPr="0025610D">
        <w:t xml:space="preserve">Volatile keyword is </w:t>
      </w:r>
      <w:r w:rsidR="00656C9E">
        <w:t>applicable only for variables.</w:t>
      </w:r>
    </w:p>
    <w:p w14:paraId="40716366" w14:textId="77777777" w:rsidR="00472A11" w:rsidRPr="0025610D" w:rsidRDefault="00472A11" w:rsidP="00656C9E">
      <w:pPr>
        <w:pStyle w:val="ListParagraph"/>
        <w:spacing w:line="240" w:lineRule="auto"/>
      </w:pPr>
    </w:p>
    <w:p w14:paraId="58FF0B0F" w14:textId="77777777" w:rsidR="0025610D" w:rsidRDefault="0025610D" w:rsidP="006F728B">
      <w:pPr>
        <w:pStyle w:val="ListParagraph"/>
        <w:numPr>
          <w:ilvl w:val="0"/>
          <w:numId w:val="27"/>
        </w:numPr>
        <w:spacing w:line="240" w:lineRule="auto"/>
      </w:pPr>
      <w:r w:rsidRPr="0025610D">
        <w:t xml:space="preserve">it guarantees that value of volatile variable will always be read from main memory and not from Thread's local cache. </w:t>
      </w:r>
    </w:p>
    <w:p w14:paraId="4B581178" w14:textId="77777777" w:rsidR="00472A11" w:rsidRPr="0025610D" w:rsidRDefault="00472A11" w:rsidP="00656C9E">
      <w:pPr>
        <w:pStyle w:val="ListParagraph"/>
        <w:spacing w:line="240" w:lineRule="auto"/>
      </w:pPr>
    </w:p>
    <w:p w14:paraId="0CA30C54" w14:textId="1180859A" w:rsidR="0025610D" w:rsidRDefault="0025610D" w:rsidP="006F728B">
      <w:pPr>
        <w:pStyle w:val="ListParagraph"/>
        <w:numPr>
          <w:ilvl w:val="0"/>
          <w:numId w:val="27"/>
        </w:numPr>
      </w:pPr>
      <w:r w:rsidRPr="0025610D">
        <w:t xml:space="preserve">So, we can use volatile to achieve synchronization because </w:t>
      </w:r>
      <w:r w:rsidR="00BF3A67" w:rsidRPr="0025610D">
        <w:t>it’s</w:t>
      </w:r>
      <w:r w:rsidRPr="0025610D">
        <w:t xml:space="preserve"> guaranteed that all reader thread will see updated value of volatile variable once write operation completed</w:t>
      </w:r>
      <w:r>
        <w:t>.</w:t>
      </w:r>
    </w:p>
    <w:p w14:paraId="661C9CEC" w14:textId="77777777" w:rsidR="00472A11" w:rsidRDefault="00472A11" w:rsidP="00BF3A67">
      <w:pPr>
        <w:pStyle w:val="ListParagraph"/>
        <w:spacing w:line="240" w:lineRule="auto"/>
      </w:pPr>
    </w:p>
    <w:p w14:paraId="72BD0297" w14:textId="77777777" w:rsidR="0025610D" w:rsidRDefault="0025610D" w:rsidP="006F728B">
      <w:pPr>
        <w:pStyle w:val="ListParagraph"/>
        <w:numPr>
          <w:ilvl w:val="0"/>
          <w:numId w:val="27"/>
        </w:numPr>
      </w:pPr>
      <w:r w:rsidRPr="00931E5A">
        <w:t xml:space="preserve">volatile </w:t>
      </w:r>
      <w:r>
        <w:t xml:space="preserve">provides the </w:t>
      </w:r>
      <w:r w:rsidRPr="00931E5A">
        <w:t>guarantee</w:t>
      </w:r>
      <w:r>
        <w:t>,</w:t>
      </w:r>
      <w:r w:rsidRPr="00931E5A">
        <w:t xml:space="preserve"> changes made in one thread is visible to others</w:t>
      </w:r>
      <w:r>
        <w:t>.</w:t>
      </w:r>
    </w:p>
    <w:p w14:paraId="58195A88" w14:textId="77777777" w:rsidR="0025610D" w:rsidRPr="0025610D" w:rsidRDefault="0025610D" w:rsidP="0025610D">
      <w:pPr>
        <w:ind w:left="360"/>
      </w:pPr>
    </w:p>
    <w:p w14:paraId="713B396A" w14:textId="0286E843" w:rsidR="003626C8" w:rsidRDefault="00472A11" w:rsidP="0025610D">
      <w:r w:rsidRPr="00472A11">
        <w:rPr>
          <w:b/>
          <w:bCs/>
          <w:iCs/>
          <w:color w:val="00B050"/>
        </w:rPr>
        <w:t>What is the difference between the volatile and atomic variable in Java?</w:t>
      </w:r>
      <w:r w:rsidRPr="00472A11">
        <w:br/>
        <w:t xml:space="preserve">For example </w:t>
      </w:r>
      <w:r w:rsidRPr="00E938FA">
        <w:rPr>
          <w:b/>
          <w:bCs/>
        </w:rPr>
        <w:t>count++</w:t>
      </w:r>
      <w:r w:rsidRPr="00472A11">
        <w:t xml:space="preserve"> operation will not become atomic just by declaring count variable as volatile. On the other hand </w:t>
      </w:r>
      <w:r w:rsidRPr="00E938FA">
        <w:rPr>
          <w:rStyle w:val="0SyntaxPinkChar"/>
        </w:rPr>
        <w:t>AtomicInteger</w:t>
      </w:r>
      <w:r w:rsidRPr="00472A11">
        <w:t> class provides atomic method to perform such compound operation atomically e.g. getAndIncrement() is atomic replacement of increment operator. It can be used to atomically increment current value by one. Similarly, you have atomic version for other data type and reference variable as well.</w:t>
      </w:r>
    </w:p>
    <w:p w14:paraId="0816897A" w14:textId="77777777" w:rsidR="00E546A8" w:rsidRDefault="00E546A8" w:rsidP="0025610D"/>
    <w:p w14:paraId="441D516B" w14:textId="729B9215" w:rsidR="004263A5" w:rsidRDefault="004E08D4" w:rsidP="0095755E">
      <w:pPr>
        <w:pStyle w:val="Howitworks"/>
      </w:pPr>
      <w:r>
        <w:t xml:space="preserve">Conclusion </w:t>
      </w:r>
    </w:p>
    <w:tbl>
      <w:tblPr>
        <w:tblStyle w:val="TableGrid"/>
        <w:tblW w:w="9577" w:type="dxa"/>
        <w:tblLook w:val="04A0" w:firstRow="1" w:lastRow="0" w:firstColumn="1" w:lastColumn="0" w:noHBand="0" w:noVBand="1"/>
      </w:tblPr>
      <w:tblGrid>
        <w:gridCol w:w="1676"/>
        <w:gridCol w:w="1199"/>
        <w:gridCol w:w="990"/>
        <w:gridCol w:w="1710"/>
        <w:gridCol w:w="1463"/>
        <w:gridCol w:w="885"/>
        <w:gridCol w:w="1654"/>
      </w:tblGrid>
      <w:tr w:rsidR="004E08D4" w14:paraId="59B903CB" w14:textId="77777777" w:rsidTr="0064354A">
        <w:tc>
          <w:tcPr>
            <w:tcW w:w="1676" w:type="dxa"/>
            <w:shd w:val="clear" w:color="auto" w:fill="36766A"/>
          </w:tcPr>
          <w:p w14:paraId="33C94585" w14:textId="77777777" w:rsidR="004E08D4" w:rsidRPr="004E08D4" w:rsidRDefault="004E08D4" w:rsidP="004E08D4">
            <w:pPr>
              <w:rPr>
                <w:b/>
                <w:color w:val="FFFFFF" w:themeColor="background1"/>
              </w:rPr>
            </w:pPr>
            <w:r w:rsidRPr="004E08D4">
              <w:rPr>
                <w:b/>
                <w:bCs/>
                <w:color w:val="FFFFFF" w:themeColor="background1"/>
              </w:rPr>
              <w:t xml:space="preserve">Modifier </w:t>
            </w:r>
          </w:p>
        </w:tc>
        <w:tc>
          <w:tcPr>
            <w:tcW w:w="1199" w:type="dxa"/>
            <w:shd w:val="clear" w:color="auto" w:fill="36766A"/>
          </w:tcPr>
          <w:p w14:paraId="4B7CDC61" w14:textId="77777777" w:rsidR="004E08D4" w:rsidRPr="004E08D4" w:rsidRDefault="004E08D4" w:rsidP="004E08D4">
            <w:pPr>
              <w:rPr>
                <w:color w:val="FFFFFF" w:themeColor="background1"/>
              </w:rPr>
            </w:pPr>
            <w:r w:rsidRPr="004E08D4">
              <w:rPr>
                <w:b/>
                <w:bCs/>
                <w:color w:val="FFFFFF" w:themeColor="background1"/>
              </w:rPr>
              <w:t>Variables</w:t>
            </w:r>
          </w:p>
        </w:tc>
        <w:tc>
          <w:tcPr>
            <w:tcW w:w="990" w:type="dxa"/>
            <w:shd w:val="clear" w:color="auto" w:fill="36766A"/>
          </w:tcPr>
          <w:p w14:paraId="101F3FA5" w14:textId="77777777" w:rsidR="004E08D4" w:rsidRPr="004E08D4" w:rsidRDefault="004E08D4" w:rsidP="004E08D4">
            <w:pPr>
              <w:rPr>
                <w:color w:val="FFFFFF" w:themeColor="background1"/>
              </w:rPr>
            </w:pPr>
            <w:r w:rsidRPr="004E08D4">
              <w:rPr>
                <w:b/>
                <w:bCs/>
                <w:color w:val="FFFFFF" w:themeColor="background1"/>
              </w:rPr>
              <w:t>Method</w:t>
            </w:r>
          </w:p>
        </w:tc>
        <w:tc>
          <w:tcPr>
            <w:tcW w:w="1710" w:type="dxa"/>
            <w:shd w:val="clear" w:color="auto" w:fill="36766A"/>
          </w:tcPr>
          <w:p w14:paraId="19D95E95" w14:textId="77777777" w:rsidR="004E08D4" w:rsidRPr="004E08D4" w:rsidRDefault="004E08D4" w:rsidP="004E08D4">
            <w:pPr>
              <w:rPr>
                <w:color w:val="FFFFFF" w:themeColor="background1"/>
              </w:rPr>
            </w:pPr>
            <w:r w:rsidRPr="004E08D4">
              <w:rPr>
                <w:b/>
                <w:bCs/>
                <w:color w:val="FFFFFF" w:themeColor="background1"/>
              </w:rPr>
              <w:t>Top level class</w:t>
            </w:r>
          </w:p>
        </w:tc>
        <w:tc>
          <w:tcPr>
            <w:tcW w:w="1463" w:type="dxa"/>
            <w:shd w:val="clear" w:color="auto" w:fill="36766A"/>
          </w:tcPr>
          <w:p w14:paraId="430E321A" w14:textId="77777777" w:rsidR="004E08D4" w:rsidRPr="004E08D4" w:rsidRDefault="004E08D4" w:rsidP="004E08D4">
            <w:pPr>
              <w:rPr>
                <w:color w:val="FFFFFF" w:themeColor="background1"/>
              </w:rPr>
            </w:pPr>
            <w:r w:rsidRPr="004E08D4">
              <w:rPr>
                <w:b/>
                <w:bCs/>
                <w:color w:val="FFFFFF" w:themeColor="background1"/>
              </w:rPr>
              <w:t>Inner class</w:t>
            </w:r>
          </w:p>
        </w:tc>
        <w:tc>
          <w:tcPr>
            <w:tcW w:w="885" w:type="dxa"/>
            <w:shd w:val="clear" w:color="auto" w:fill="36766A"/>
          </w:tcPr>
          <w:p w14:paraId="12A4DD39" w14:textId="77777777" w:rsidR="004E08D4" w:rsidRPr="004E08D4" w:rsidRDefault="004E08D4" w:rsidP="004E08D4">
            <w:pPr>
              <w:rPr>
                <w:color w:val="FFFFFF" w:themeColor="background1"/>
              </w:rPr>
            </w:pPr>
            <w:r w:rsidRPr="004E08D4">
              <w:rPr>
                <w:b/>
                <w:bCs/>
                <w:color w:val="FFFFFF" w:themeColor="background1"/>
              </w:rPr>
              <w:t>Blocks</w:t>
            </w:r>
          </w:p>
        </w:tc>
        <w:tc>
          <w:tcPr>
            <w:tcW w:w="1654" w:type="dxa"/>
            <w:shd w:val="clear" w:color="auto" w:fill="36766A"/>
          </w:tcPr>
          <w:p w14:paraId="59C79C03" w14:textId="77777777" w:rsidR="004E08D4" w:rsidRPr="004E08D4" w:rsidRDefault="004E08D4" w:rsidP="0064354A">
            <w:pPr>
              <w:rPr>
                <w:color w:val="FFFFFF" w:themeColor="background1"/>
              </w:rPr>
            </w:pPr>
            <w:r w:rsidRPr="004E08D4">
              <w:rPr>
                <w:b/>
                <w:bCs/>
                <w:color w:val="FFFFFF" w:themeColor="background1"/>
              </w:rPr>
              <w:t>constructor</w:t>
            </w:r>
          </w:p>
        </w:tc>
      </w:tr>
      <w:tr w:rsidR="004E08D4" w14:paraId="050AB4D5" w14:textId="77777777" w:rsidTr="004E08D4">
        <w:tc>
          <w:tcPr>
            <w:tcW w:w="1676" w:type="dxa"/>
          </w:tcPr>
          <w:p w14:paraId="29D36162" w14:textId="77777777" w:rsidR="004E08D4" w:rsidRPr="0064354A" w:rsidRDefault="004E08D4" w:rsidP="0064354A">
            <w:pPr>
              <w:rPr>
                <w:b/>
                <w:color w:val="36766A"/>
              </w:rPr>
            </w:pPr>
            <w:r w:rsidRPr="0064354A">
              <w:rPr>
                <w:b/>
                <w:color w:val="36766A"/>
              </w:rPr>
              <w:t>public</w:t>
            </w:r>
          </w:p>
        </w:tc>
        <w:tc>
          <w:tcPr>
            <w:tcW w:w="1199" w:type="dxa"/>
          </w:tcPr>
          <w:p w14:paraId="2D4BAFE3" w14:textId="77777777" w:rsidR="004E08D4" w:rsidRPr="0064354A" w:rsidRDefault="0064354A" w:rsidP="0064354A">
            <w:pPr>
              <w:jc w:val="center"/>
              <w:rPr>
                <w:color w:val="00B050"/>
                <w:sz w:val="32"/>
                <w:szCs w:val="32"/>
              </w:rPr>
            </w:pPr>
            <w:r w:rsidRPr="0064354A">
              <w:rPr>
                <w:color w:val="00B050"/>
                <w:sz w:val="32"/>
                <w:szCs w:val="32"/>
              </w:rPr>
              <w:sym w:font="Wingdings" w:char="F0FE"/>
            </w:r>
          </w:p>
        </w:tc>
        <w:tc>
          <w:tcPr>
            <w:tcW w:w="990" w:type="dxa"/>
          </w:tcPr>
          <w:p w14:paraId="4BA775A6" w14:textId="77777777" w:rsidR="004E08D4" w:rsidRPr="0064354A" w:rsidRDefault="0064354A" w:rsidP="0064354A">
            <w:pPr>
              <w:jc w:val="center"/>
              <w:rPr>
                <w:color w:val="00B050"/>
                <w:sz w:val="32"/>
                <w:szCs w:val="32"/>
              </w:rPr>
            </w:pPr>
            <w:r w:rsidRPr="0064354A">
              <w:rPr>
                <w:color w:val="00B050"/>
                <w:sz w:val="32"/>
                <w:szCs w:val="32"/>
              </w:rPr>
              <w:sym w:font="Wingdings" w:char="F0FE"/>
            </w:r>
          </w:p>
        </w:tc>
        <w:tc>
          <w:tcPr>
            <w:tcW w:w="1710" w:type="dxa"/>
          </w:tcPr>
          <w:p w14:paraId="72594781" w14:textId="77777777" w:rsidR="004E08D4" w:rsidRPr="0064354A" w:rsidRDefault="0064354A" w:rsidP="0064354A">
            <w:pPr>
              <w:jc w:val="center"/>
              <w:rPr>
                <w:sz w:val="32"/>
                <w:szCs w:val="32"/>
              </w:rPr>
            </w:pPr>
            <w:r w:rsidRPr="0064354A">
              <w:rPr>
                <w:color w:val="00B050"/>
                <w:sz w:val="32"/>
                <w:szCs w:val="32"/>
              </w:rPr>
              <w:sym w:font="Wingdings" w:char="F0FE"/>
            </w:r>
          </w:p>
        </w:tc>
        <w:tc>
          <w:tcPr>
            <w:tcW w:w="1463" w:type="dxa"/>
          </w:tcPr>
          <w:p w14:paraId="661916C6" w14:textId="77777777" w:rsidR="004E08D4" w:rsidRPr="0064354A" w:rsidRDefault="0064354A" w:rsidP="0064354A">
            <w:pPr>
              <w:jc w:val="center"/>
              <w:rPr>
                <w:sz w:val="32"/>
                <w:szCs w:val="32"/>
              </w:rPr>
            </w:pPr>
            <w:r w:rsidRPr="0064354A">
              <w:rPr>
                <w:color w:val="00B050"/>
                <w:sz w:val="32"/>
                <w:szCs w:val="32"/>
              </w:rPr>
              <w:sym w:font="Wingdings" w:char="F0FE"/>
            </w:r>
          </w:p>
        </w:tc>
        <w:tc>
          <w:tcPr>
            <w:tcW w:w="885" w:type="dxa"/>
          </w:tcPr>
          <w:p w14:paraId="6B8B8DF5"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63D1DCA6" w14:textId="77777777" w:rsidR="004E08D4" w:rsidRPr="0064354A" w:rsidRDefault="0064354A" w:rsidP="0064354A">
            <w:pPr>
              <w:jc w:val="center"/>
              <w:rPr>
                <w:sz w:val="32"/>
                <w:szCs w:val="32"/>
              </w:rPr>
            </w:pPr>
            <w:r w:rsidRPr="0064354A">
              <w:rPr>
                <w:color w:val="00B050"/>
                <w:sz w:val="32"/>
                <w:szCs w:val="32"/>
              </w:rPr>
              <w:sym w:font="Wingdings" w:char="F0FE"/>
            </w:r>
          </w:p>
        </w:tc>
      </w:tr>
      <w:tr w:rsidR="004E08D4" w14:paraId="7E35BA44" w14:textId="77777777" w:rsidTr="004E08D4">
        <w:tc>
          <w:tcPr>
            <w:tcW w:w="1676" w:type="dxa"/>
          </w:tcPr>
          <w:p w14:paraId="06C811C5" w14:textId="77777777" w:rsidR="004E08D4" w:rsidRPr="0064354A" w:rsidRDefault="004E08D4" w:rsidP="0064354A">
            <w:pPr>
              <w:rPr>
                <w:b/>
                <w:color w:val="36766A"/>
              </w:rPr>
            </w:pPr>
            <w:r w:rsidRPr="0064354A">
              <w:rPr>
                <w:b/>
                <w:color w:val="36766A"/>
              </w:rPr>
              <w:t>&lt;default&gt;</w:t>
            </w:r>
          </w:p>
        </w:tc>
        <w:tc>
          <w:tcPr>
            <w:tcW w:w="1199" w:type="dxa"/>
          </w:tcPr>
          <w:p w14:paraId="445E637F" w14:textId="77777777" w:rsidR="004E08D4" w:rsidRPr="0064354A" w:rsidRDefault="0064354A" w:rsidP="0064354A">
            <w:pPr>
              <w:jc w:val="center"/>
              <w:rPr>
                <w:sz w:val="32"/>
                <w:szCs w:val="32"/>
              </w:rPr>
            </w:pPr>
            <w:r w:rsidRPr="0064354A">
              <w:rPr>
                <w:color w:val="00B050"/>
                <w:sz w:val="32"/>
                <w:szCs w:val="32"/>
              </w:rPr>
              <w:sym w:font="Wingdings" w:char="F0FE"/>
            </w:r>
          </w:p>
        </w:tc>
        <w:tc>
          <w:tcPr>
            <w:tcW w:w="990" w:type="dxa"/>
          </w:tcPr>
          <w:p w14:paraId="741BCA10" w14:textId="77777777" w:rsidR="004E08D4" w:rsidRPr="0064354A" w:rsidRDefault="0064354A" w:rsidP="0064354A">
            <w:pPr>
              <w:jc w:val="center"/>
              <w:rPr>
                <w:sz w:val="32"/>
                <w:szCs w:val="32"/>
              </w:rPr>
            </w:pPr>
            <w:r w:rsidRPr="0064354A">
              <w:rPr>
                <w:color w:val="00B050"/>
                <w:sz w:val="32"/>
                <w:szCs w:val="32"/>
              </w:rPr>
              <w:sym w:font="Wingdings" w:char="F0FE"/>
            </w:r>
          </w:p>
        </w:tc>
        <w:tc>
          <w:tcPr>
            <w:tcW w:w="1710" w:type="dxa"/>
          </w:tcPr>
          <w:p w14:paraId="6923BA3A" w14:textId="77777777" w:rsidR="004E08D4" w:rsidRPr="0064354A" w:rsidRDefault="0064354A" w:rsidP="0064354A">
            <w:pPr>
              <w:jc w:val="center"/>
              <w:rPr>
                <w:sz w:val="32"/>
                <w:szCs w:val="32"/>
              </w:rPr>
            </w:pPr>
            <w:r w:rsidRPr="0064354A">
              <w:rPr>
                <w:color w:val="00B050"/>
                <w:sz w:val="32"/>
                <w:szCs w:val="32"/>
              </w:rPr>
              <w:sym w:font="Wingdings" w:char="F0FE"/>
            </w:r>
          </w:p>
        </w:tc>
        <w:tc>
          <w:tcPr>
            <w:tcW w:w="1463" w:type="dxa"/>
          </w:tcPr>
          <w:p w14:paraId="1AAC2B00" w14:textId="77777777" w:rsidR="004E08D4" w:rsidRPr="0064354A" w:rsidRDefault="0064354A" w:rsidP="0064354A">
            <w:pPr>
              <w:jc w:val="center"/>
              <w:rPr>
                <w:sz w:val="32"/>
                <w:szCs w:val="32"/>
              </w:rPr>
            </w:pPr>
            <w:r w:rsidRPr="0064354A">
              <w:rPr>
                <w:color w:val="00B050"/>
                <w:sz w:val="32"/>
                <w:szCs w:val="32"/>
              </w:rPr>
              <w:sym w:font="Wingdings" w:char="F0FE"/>
            </w:r>
          </w:p>
        </w:tc>
        <w:tc>
          <w:tcPr>
            <w:tcW w:w="885" w:type="dxa"/>
          </w:tcPr>
          <w:p w14:paraId="59FA5000"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72DC0842" w14:textId="77777777" w:rsidR="004E08D4" w:rsidRPr="0064354A" w:rsidRDefault="0064354A" w:rsidP="0064354A">
            <w:pPr>
              <w:jc w:val="center"/>
              <w:rPr>
                <w:sz w:val="32"/>
                <w:szCs w:val="32"/>
              </w:rPr>
            </w:pPr>
            <w:r w:rsidRPr="0064354A">
              <w:rPr>
                <w:color w:val="00B050"/>
                <w:sz w:val="32"/>
                <w:szCs w:val="32"/>
              </w:rPr>
              <w:sym w:font="Wingdings" w:char="F0FE"/>
            </w:r>
          </w:p>
        </w:tc>
      </w:tr>
      <w:tr w:rsidR="004E08D4" w14:paraId="281321E3" w14:textId="77777777" w:rsidTr="004E08D4">
        <w:tc>
          <w:tcPr>
            <w:tcW w:w="1676" w:type="dxa"/>
          </w:tcPr>
          <w:p w14:paraId="6E37D14A" w14:textId="77777777" w:rsidR="004E08D4" w:rsidRPr="0064354A" w:rsidRDefault="004E08D4" w:rsidP="0064354A">
            <w:pPr>
              <w:rPr>
                <w:b/>
                <w:color w:val="36766A"/>
              </w:rPr>
            </w:pPr>
            <w:r w:rsidRPr="0064354A">
              <w:rPr>
                <w:b/>
                <w:color w:val="36766A"/>
              </w:rPr>
              <w:t>protected</w:t>
            </w:r>
          </w:p>
        </w:tc>
        <w:tc>
          <w:tcPr>
            <w:tcW w:w="1199" w:type="dxa"/>
          </w:tcPr>
          <w:p w14:paraId="6E64F732" w14:textId="77777777" w:rsidR="004E08D4" w:rsidRPr="0064354A" w:rsidRDefault="0064354A" w:rsidP="0064354A">
            <w:pPr>
              <w:jc w:val="center"/>
              <w:rPr>
                <w:sz w:val="32"/>
                <w:szCs w:val="32"/>
              </w:rPr>
            </w:pPr>
            <w:r w:rsidRPr="0064354A">
              <w:rPr>
                <w:color w:val="00B050"/>
                <w:sz w:val="32"/>
                <w:szCs w:val="32"/>
              </w:rPr>
              <w:sym w:font="Wingdings" w:char="F0FE"/>
            </w:r>
          </w:p>
        </w:tc>
        <w:tc>
          <w:tcPr>
            <w:tcW w:w="990" w:type="dxa"/>
          </w:tcPr>
          <w:p w14:paraId="326C27FC" w14:textId="77777777" w:rsidR="004E08D4" w:rsidRPr="0064354A" w:rsidRDefault="0064354A" w:rsidP="0064354A">
            <w:pPr>
              <w:jc w:val="center"/>
              <w:rPr>
                <w:sz w:val="32"/>
                <w:szCs w:val="32"/>
              </w:rPr>
            </w:pPr>
            <w:r w:rsidRPr="0064354A">
              <w:rPr>
                <w:color w:val="00B050"/>
                <w:sz w:val="32"/>
                <w:szCs w:val="32"/>
              </w:rPr>
              <w:sym w:font="Wingdings" w:char="F0FE"/>
            </w:r>
          </w:p>
        </w:tc>
        <w:tc>
          <w:tcPr>
            <w:tcW w:w="1710" w:type="dxa"/>
          </w:tcPr>
          <w:p w14:paraId="7A46BAE5" w14:textId="77777777" w:rsidR="004E08D4" w:rsidRPr="0064354A" w:rsidRDefault="0064354A" w:rsidP="0064354A">
            <w:pPr>
              <w:jc w:val="center"/>
              <w:rPr>
                <w:sz w:val="32"/>
                <w:szCs w:val="32"/>
              </w:rPr>
            </w:pPr>
            <w:r w:rsidRPr="0064354A">
              <w:rPr>
                <w:color w:val="FF0000"/>
                <w:sz w:val="32"/>
                <w:szCs w:val="32"/>
              </w:rPr>
              <w:sym w:font="Wingdings" w:char="F0FD"/>
            </w:r>
          </w:p>
        </w:tc>
        <w:tc>
          <w:tcPr>
            <w:tcW w:w="1463" w:type="dxa"/>
          </w:tcPr>
          <w:p w14:paraId="067CE6EB" w14:textId="77777777" w:rsidR="004E08D4" w:rsidRPr="0064354A" w:rsidRDefault="0064354A" w:rsidP="0064354A">
            <w:pPr>
              <w:jc w:val="center"/>
              <w:rPr>
                <w:sz w:val="32"/>
                <w:szCs w:val="32"/>
              </w:rPr>
            </w:pPr>
            <w:r w:rsidRPr="0064354A">
              <w:rPr>
                <w:color w:val="00B050"/>
                <w:sz w:val="32"/>
                <w:szCs w:val="32"/>
              </w:rPr>
              <w:sym w:font="Wingdings" w:char="F0FE"/>
            </w:r>
          </w:p>
        </w:tc>
        <w:tc>
          <w:tcPr>
            <w:tcW w:w="885" w:type="dxa"/>
          </w:tcPr>
          <w:p w14:paraId="00B38570"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0212D8C8" w14:textId="77777777" w:rsidR="004E08D4" w:rsidRPr="0064354A" w:rsidRDefault="0064354A" w:rsidP="0064354A">
            <w:pPr>
              <w:jc w:val="center"/>
              <w:rPr>
                <w:sz w:val="32"/>
                <w:szCs w:val="32"/>
              </w:rPr>
            </w:pPr>
            <w:r w:rsidRPr="0064354A">
              <w:rPr>
                <w:color w:val="00B050"/>
                <w:sz w:val="32"/>
                <w:szCs w:val="32"/>
              </w:rPr>
              <w:sym w:font="Wingdings" w:char="F0FE"/>
            </w:r>
          </w:p>
        </w:tc>
      </w:tr>
      <w:tr w:rsidR="004E08D4" w14:paraId="3CF5234B" w14:textId="77777777" w:rsidTr="004E08D4">
        <w:tc>
          <w:tcPr>
            <w:tcW w:w="1676" w:type="dxa"/>
          </w:tcPr>
          <w:p w14:paraId="0107CD68" w14:textId="77777777" w:rsidR="004E08D4" w:rsidRPr="0064354A" w:rsidRDefault="004E08D4" w:rsidP="0064354A">
            <w:pPr>
              <w:rPr>
                <w:b/>
                <w:color w:val="36766A"/>
              </w:rPr>
            </w:pPr>
            <w:r w:rsidRPr="0064354A">
              <w:rPr>
                <w:b/>
                <w:color w:val="36766A"/>
              </w:rPr>
              <w:t>private</w:t>
            </w:r>
          </w:p>
        </w:tc>
        <w:tc>
          <w:tcPr>
            <w:tcW w:w="1199" w:type="dxa"/>
          </w:tcPr>
          <w:p w14:paraId="235FC1FF" w14:textId="77777777" w:rsidR="004E08D4" w:rsidRPr="0064354A" w:rsidRDefault="0064354A" w:rsidP="0064354A">
            <w:pPr>
              <w:jc w:val="center"/>
              <w:rPr>
                <w:sz w:val="32"/>
                <w:szCs w:val="32"/>
              </w:rPr>
            </w:pPr>
            <w:r w:rsidRPr="0064354A">
              <w:rPr>
                <w:color w:val="00B050"/>
                <w:sz w:val="32"/>
                <w:szCs w:val="32"/>
              </w:rPr>
              <w:sym w:font="Wingdings" w:char="F0FE"/>
            </w:r>
          </w:p>
        </w:tc>
        <w:tc>
          <w:tcPr>
            <w:tcW w:w="990" w:type="dxa"/>
          </w:tcPr>
          <w:p w14:paraId="2BA2201B" w14:textId="77777777" w:rsidR="004E08D4" w:rsidRPr="0064354A" w:rsidRDefault="0064354A" w:rsidP="0064354A">
            <w:pPr>
              <w:jc w:val="center"/>
              <w:rPr>
                <w:sz w:val="32"/>
                <w:szCs w:val="32"/>
              </w:rPr>
            </w:pPr>
            <w:r w:rsidRPr="0064354A">
              <w:rPr>
                <w:color w:val="00B050"/>
                <w:sz w:val="32"/>
                <w:szCs w:val="32"/>
              </w:rPr>
              <w:sym w:font="Wingdings" w:char="F0FE"/>
            </w:r>
          </w:p>
        </w:tc>
        <w:tc>
          <w:tcPr>
            <w:tcW w:w="1710" w:type="dxa"/>
          </w:tcPr>
          <w:p w14:paraId="05B66595" w14:textId="77777777" w:rsidR="004E08D4" w:rsidRPr="0064354A" w:rsidRDefault="0064354A" w:rsidP="0064354A">
            <w:pPr>
              <w:jc w:val="center"/>
              <w:rPr>
                <w:sz w:val="32"/>
                <w:szCs w:val="32"/>
              </w:rPr>
            </w:pPr>
            <w:r w:rsidRPr="0064354A">
              <w:rPr>
                <w:color w:val="FF0000"/>
                <w:sz w:val="32"/>
                <w:szCs w:val="32"/>
              </w:rPr>
              <w:sym w:font="Wingdings" w:char="F0FD"/>
            </w:r>
          </w:p>
        </w:tc>
        <w:tc>
          <w:tcPr>
            <w:tcW w:w="1463" w:type="dxa"/>
          </w:tcPr>
          <w:p w14:paraId="4163BA54" w14:textId="77777777" w:rsidR="004E08D4" w:rsidRPr="0064354A" w:rsidRDefault="0064354A" w:rsidP="0064354A">
            <w:pPr>
              <w:jc w:val="center"/>
              <w:rPr>
                <w:sz w:val="32"/>
                <w:szCs w:val="32"/>
              </w:rPr>
            </w:pPr>
            <w:r w:rsidRPr="0064354A">
              <w:rPr>
                <w:color w:val="00B050"/>
                <w:sz w:val="32"/>
                <w:szCs w:val="32"/>
              </w:rPr>
              <w:sym w:font="Wingdings" w:char="F0FE"/>
            </w:r>
          </w:p>
        </w:tc>
        <w:tc>
          <w:tcPr>
            <w:tcW w:w="885" w:type="dxa"/>
          </w:tcPr>
          <w:p w14:paraId="29F00102"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7763710E" w14:textId="77777777" w:rsidR="004E08D4" w:rsidRPr="0064354A" w:rsidRDefault="0064354A" w:rsidP="0064354A">
            <w:pPr>
              <w:jc w:val="center"/>
              <w:rPr>
                <w:sz w:val="32"/>
                <w:szCs w:val="32"/>
              </w:rPr>
            </w:pPr>
            <w:r w:rsidRPr="0064354A">
              <w:rPr>
                <w:color w:val="00B050"/>
                <w:sz w:val="32"/>
                <w:szCs w:val="32"/>
              </w:rPr>
              <w:sym w:font="Wingdings" w:char="F0FE"/>
            </w:r>
          </w:p>
        </w:tc>
      </w:tr>
      <w:tr w:rsidR="004E08D4" w14:paraId="68B9358B" w14:textId="77777777" w:rsidTr="004E08D4">
        <w:tc>
          <w:tcPr>
            <w:tcW w:w="1676" w:type="dxa"/>
          </w:tcPr>
          <w:p w14:paraId="2357BBCE" w14:textId="77777777" w:rsidR="004E08D4" w:rsidRPr="0064354A" w:rsidRDefault="004E08D4" w:rsidP="0064354A">
            <w:pPr>
              <w:rPr>
                <w:b/>
                <w:color w:val="36766A"/>
              </w:rPr>
            </w:pPr>
            <w:r w:rsidRPr="0064354A">
              <w:rPr>
                <w:b/>
                <w:color w:val="36766A"/>
              </w:rPr>
              <w:t>abstract</w:t>
            </w:r>
          </w:p>
        </w:tc>
        <w:tc>
          <w:tcPr>
            <w:tcW w:w="1199" w:type="dxa"/>
          </w:tcPr>
          <w:p w14:paraId="77CC9337" w14:textId="77777777" w:rsidR="004E08D4" w:rsidRPr="0064354A" w:rsidRDefault="0064354A" w:rsidP="0064354A">
            <w:pPr>
              <w:jc w:val="center"/>
              <w:rPr>
                <w:sz w:val="32"/>
                <w:szCs w:val="32"/>
              </w:rPr>
            </w:pPr>
            <w:r w:rsidRPr="0064354A">
              <w:rPr>
                <w:color w:val="FF0000"/>
                <w:sz w:val="32"/>
                <w:szCs w:val="32"/>
              </w:rPr>
              <w:sym w:font="Wingdings" w:char="F0FD"/>
            </w:r>
          </w:p>
        </w:tc>
        <w:tc>
          <w:tcPr>
            <w:tcW w:w="990" w:type="dxa"/>
          </w:tcPr>
          <w:p w14:paraId="7E38ACD2" w14:textId="77777777" w:rsidR="004E08D4" w:rsidRPr="0064354A" w:rsidRDefault="0064354A" w:rsidP="0064354A">
            <w:pPr>
              <w:jc w:val="center"/>
              <w:rPr>
                <w:sz w:val="32"/>
                <w:szCs w:val="32"/>
              </w:rPr>
            </w:pPr>
            <w:r w:rsidRPr="0064354A">
              <w:rPr>
                <w:color w:val="00B050"/>
                <w:sz w:val="32"/>
                <w:szCs w:val="32"/>
              </w:rPr>
              <w:sym w:font="Wingdings" w:char="F0FE"/>
            </w:r>
          </w:p>
        </w:tc>
        <w:tc>
          <w:tcPr>
            <w:tcW w:w="1710" w:type="dxa"/>
          </w:tcPr>
          <w:p w14:paraId="5F4B00A1" w14:textId="77777777" w:rsidR="004E08D4" w:rsidRPr="0064354A" w:rsidRDefault="0064354A" w:rsidP="0064354A">
            <w:pPr>
              <w:jc w:val="center"/>
              <w:rPr>
                <w:sz w:val="32"/>
                <w:szCs w:val="32"/>
              </w:rPr>
            </w:pPr>
            <w:r w:rsidRPr="0064354A">
              <w:rPr>
                <w:color w:val="00B050"/>
                <w:sz w:val="32"/>
                <w:szCs w:val="32"/>
              </w:rPr>
              <w:sym w:font="Wingdings" w:char="F0FE"/>
            </w:r>
          </w:p>
        </w:tc>
        <w:tc>
          <w:tcPr>
            <w:tcW w:w="1463" w:type="dxa"/>
          </w:tcPr>
          <w:p w14:paraId="5B640291" w14:textId="77777777" w:rsidR="004E08D4" w:rsidRPr="0064354A" w:rsidRDefault="0064354A" w:rsidP="0064354A">
            <w:pPr>
              <w:jc w:val="center"/>
              <w:rPr>
                <w:sz w:val="32"/>
                <w:szCs w:val="32"/>
              </w:rPr>
            </w:pPr>
            <w:r w:rsidRPr="0064354A">
              <w:rPr>
                <w:color w:val="00B050"/>
                <w:sz w:val="32"/>
                <w:szCs w:val="32"/>
              </w:rPr>
              <w:sym w:font="Wingdings" w:char="F0FE"/>
            </w:r>
          </w:p>
        </w:tc>
        <w:tc>
          <w:tcPr>
            <w:tcW w:w="885" w:type="dxa"/>
          </w:tcPr>
          <w:p w14:paraId="26C36BF7"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32119CCD" w14:textId="77777777" w:rsidR="004E08D4" w:rsidRPr="0064354A" w:rsidRDefault="0064354A" w:rsidP="0064354A">
            <w:pPr>
              <w:jc w:val="center"/>
              <w:rPr>
                <w:sz w:val="32"/>
                <w:szCs w:val="32"/>
              </w:rPr>
            </w:pPr>
            <w:r w:rsidRPr="0064354A">
              <w:rPr>
                <w:color w:val="FF0000"/>
                <w:sz w:val="32"/>
                <w:szCs w:val="32"/>
              </w:rPr>
              <w:sym w:font="Wingdings" w:char="F0FD"/>
            </w:r>
          </w:p>
        </w:tc>
      </w:tr>
      <w:tr w:rsidR="004E08D4" w14:paraId="551D25A1" w14:textId="77777777" w:rsidTr="004E08D4">
        <w:tc>
          <w:tcPr>
            <w:tcW w:w="1676" w:type="dxa"/>
          </w:tcPr>
          <w:p w14:paraId="244803DE" w14:textId="77777777" w:rsidR="004E08D4" w:rsidRPr="0064354A" w:rsidRDefault="004E08D4" w:rsidP="0064354A">
            <w:pPr>
              <w:rPr>
                <w:b/>
                <w:color w:val="36766A"/>
              </w:rPr>
            </w:pPr>
            <w:r w:rsidRPr="0064354A">
              <w:rPr>
                <w:b/>
                <w:color w:val="36766A"/>
              </w:rPr>
              <w:t>final</w:t>
            </w:r>
          </w:p>
        </w:tc>
        <w:tc>
          <w:tcPr>
            <w:tcW w:w="1199" w:type="dxa"/>
          </w:tcPr>
          <w:p w14:paraId="79C9247A" w14:textId="77777777" w:rsidR="004E08D4" w:rsidRPr="0064354A" w:rsidRDefault="0064354A" w:rsidP="0064354A">
            <w:pPr>
              <w:jc w:val="center"/>
              <w:rPr>
                <w:sz w:val="32"/>
                <w:szCs w:val="32"/>
              </w:rPr>
            </w:pPr>
            <w:r w:rsidRPr="0064354A">
              <w:rPr>
                <w:color w:val="00B050"/>
                <w:sz w:val="32"/>
                <w:szCs w:val="32"/>
              </w:rPr>
              <w:sym w:font="Wingdings" w:char="F0FE"/>
            </w:r>
          </w:p>
        </w:tc>
        <w:tc>
          <w:tcPr>
            <w:tcW w:w="990" w:type="dxa"/>
          </w:tcPr>
          <w:p w14:paraId="34894B71" w14:textId="77777777" w:rsidR="004E08D4" w:rsidRPr="0064354A" w:rsidRDefault="0064354A" w:rsidP="0064354A">
            <w:pPr>
              <w:jc w:val="center"/>
              <w:rPr>
                <w:sz w:val="32"/>
                <w:szCs w:val="32"/>
              </w:rPr>
            </w:pPr>
            <w:r w:rsidRPr="0064354A">
              <w:rPr>
                <w:color w:val="00B050"/>
                <w:sz w:val="32"/>
                <w:szCs w:val="32"/>
              </w:rPr>
              <w:sym w:font="Wingdings" w:char="F0FE"/>
            </w:r>
          </w:p>
        </w:tc>
        <w:tc>
          <w:tcPr>
            <w:tcW w:w="1710" w:type="dxa"/>
          </w:tcPr>
          <w:p w14:paraId="121FEFEA" w14:textId="77777777" w:rsidR="004E08D4" w:rsidRPr="0064354A" w:rsidRDefault="0064354A" w:rsidP="0064354A">
            <w:pPr>
              <w:jc w:val="center"/>
              <w:rPr>
                <w:sz w:val="32"/>
                <w:szCs w:val="32"/>
              </w:rPr>
            </w:pPr>
            <w:r w:rsidRPr="0064354A">
              <w:rPr>
                <w:color w:val="00B050"/>
                <w:sz w:val="32"/>
                <w:szCs w:val="32"/>
              </w:rPr>
              <w:sym w:font="Wingdings" w:char="F0FE"/>
            </w:r>
          </w:p>
        </w:tc>
        <w:tc>
          <w:tcPr>
            <w:tcW w:w="1463" w:type="dxa"/>
          </w:tcPr>
          <w:p w14:paraId="6E43B0E2" w14:textId="77777777" w:rsidR="004E08D4" w:rsidRPr="0064354A" w:rsidRDefault="0064354A" w:rsidP="0064354A">
            <w:pPr>
              <w:jc w:val="center"/>
              <w:rPr>
                <w:sz w:val="32"/>
                <w:szCs w:val="32"/>
              </w:rPr>
            </w:pPr>
            <w:r w:rsidRPr="0064354A">
              <w:rPr>
                <w:color w:val="00B050"/>
                <w:sz w:val="32"/>
                <w:szCs w:val="32"/>
              </w:rPr>
              <w:sym w:font="Wingdings" w:char="F0FE"/>
            </w:r>
          </w:p>
        </w:tc>
        <w:tc>
          <w:tcPr>
            <w:tcW w:w="885" w:type="dxa"/>
          </w:tcPr>
          <w:p w14:paraId="35E5B5E1"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487F423E" w14:textId="77777777" w:rsidR="004E08D4" w:rsidRPr="0064354A" w:rsidRDefault="0064354A" w:rsidP="0064354A">
            <w:pPr>
              <w:jc w:val="center"/>
              <w:rPr>
                <w:sz w:val="32"/>
                <w:szCs w:val="32"/>
              </w:rPr>
            </w:pPr>
            <w:r w:rsidRPr="0064354A">
              <w:rPr>
                <w:color w:val="FF0000"/>
                <w:sz w:val="32"/>
                <w:szCs w:val="32"/>
              </w:rPr>
              <w:sym w:font="Wingdings" w:char="F0FD"/>
            </w:r>
          </w:p>
        </w:tc>
      </w:tr>
      <w:tr w:rsidR="004E08D4" w14:paraId="1381674E" w14:textId="77777777" w:rsidTr="004E08D4">
        <w:tc>
          <w:tcPr>
            <w:tcW w:w="1676" w:type="dxa"/>
          </w:tcPr>
          <w:p w14:paraId="5A397AE9" w14:textId="77777777" w:rsidR="004E08D4" w:rsidRPr="0064354A" w:rsidRDefault="004E08D4" w:rsidP="0064354A">
            <w:pPr>
              <w:rPr>
                <w:b/>
                <w:color w:val="36766A"/>
              </w:rPr>
            </w:pPr>
            <w:r w:rsidRPr="0064354A">
              <w:rPr>
                <w:b/>
                <w:color w:val="36766A"/>
              </w:rPr>
              <w:t>strictfp</w:t>
            </w:r>
          </w:p>
        </w:tc>
        <w:tc>
          <w:tcPr>
            <w:tcW w:w="1199" w:type="dxa"/>
          </w:tcPr>
          <w:p w14:paraId="6A2D2C49" w14:textId="77777777" w:rsidR="004E08D4" w:rsidRPr="0064354A" w:rsidRDefault="0064354A" w:rsidP="0064354A">
            <w:pPr>
              <w:jc w:val="center"/>
              <w:rPr>
                <w:sz w:val="32"/>
                <w:szCs w:val="32"/>
              </w:rPr>
            </w:pPr>
            <w:r w:rsidRPr="0064354A">
              <w:rPr>
                <w:color w:val="FF0000"/>
                <w:sz w:val="32"/>
                <w:szCs w:val="32"/>
              </w:rPr>
              <w:sym w:font="Wingdings" w:char="F0FD"/>
            </w:r>
          </w:p>
        </w:tc>
        <w:tc>
          <w:tcPr>
            <w:tcW w:w="990" w:type="dxa"/>
          </w:tcPr>
          <w:p w14:paraId="6208DF15" w14:textId="77777777" w:rsidR="004E08D4" w:rsidRPr="0064354A" w:rsidRDefault="0064354A" w:rsidP="0064354A">
            <w:pPr>
              <w:jc w:val="center"/>
              <w:rPr>
                <w:sz w:val="32"/>
                <w:szCs w:val="32"/>
              </w:rPr>
            </w:pPr>
            <w:r w:rsidRPr="0064354A">
              <w:rPr>
                <w:color w:val="00B050"/>
                <w:sz w:val="32"/>
                <w:szCs w:val="32"/>
              </w:rPr>
              <w:sym w:font="Wingdings" w:char="F0FE"/>
            </w:r>
          </w:p>
        </w:tc>
        <w:tc>
          <w:tcPr>
            <w:tcW w:w="1710" w:type="dxa"/>
          </w:tcPr>
          <w:p w14:paraId="09631E6B" w14:textId="77777777" w:rsidR="004E08D4" w:rsidRPr="0064354A" w:rsidRDefault="0064354A" w:rsidP="0064354A">
            <w:pPr>
              <w:jc w:val="center"/>
              <w:rPr>
                <w:sz w:val="32"/>
                <w:szCs w:val="32"/>
              </w:rPr>
            </w:pPr>
            <w:r w:rsidRPr="0064354A">
              <w:rPr>
                <w:color w:val="00B050"/>
                <w:sz w:val="32"/>
                <w:szCs w:val="32"/>
              </w:rPr>
              <w:sym w:font="Wingdings" w:char="F0FE"/>
            </w:r>
          </w:p>
        </w:tc>
        <w:tc>
          <w:tcPr>
            <w:tcW w:w="1463" w:type="dxa"/>
          </w:tcPr>
          <w:p w14:paraId="3A92B707" w14:textId="77777777" w:rsidR="004E08D4" w:rsidRPr="0064354A" w:rsidRDefault="0064354A" w:rsidP="0064354A">
            <w:pPr>
              <w:jc w:val="center"/>
              <w:rPr>
                <w:sz w:val="32"/>
                <w:szCs w:val="32"/>
              </w:rPr>
            </w:pPr>
            <w:r w:rsidRPr="0064354A">
              <w:rPr>
                <w:color w:val="00B050"/>
                <w:sz w:val="32"/>
                <w:szCs w:val="32"/>
              </w:rPr>
              <w:sym w:font="Wingdings" w:char="F0FE"/>
            </w:r>
          </w:p>
        </w:tc>
        <w:tc>
          <w:tcPr>
            <w:tcW w:w="885" w:type="dxa"/>
          </w:tcPr>
          <w:p w14:paraId="29845E50"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5622E393" w14:textId="77777777" w:rsidR="004E08D4" w:rsidRPr="0064354A" w:rsidRDefault="0064354A" w:rsidP="0064354A">
            <w:pPr>
              <w:jc w:val="center"/>
              <w:rPr>
                <w:sz w:val="32"/>
                <w:szCs w:val="32"/>
              </w:rPr>
            </w:pPr>
            <w:r w:rsidRPr="0064354A">
              <w:rPr>
                <w:color w:val="FF0000"/>
                <w:sz w:val="32"/>
                <w:szCs w:val="32"/>
              </w:rPr>
              <w:sym w:font="Wingdings" w:char="F0FD"/>
            </w:r>
          </w:p>
        </w:tc>
      </w:tr>
      <w:tr w:rsidR="004E08D4" w14:paraId="255BC086" w14:textId="77777777" w:rsidTr="004E08D4">
        <w:tc>
          <w:tcPr>
            <w:tcW w:w="1676" w:type="dxa"/>
          </w:tcPr>
          <w:p w14:paraId="6664DA33" w14:textId="77777777" w:rsidR="004E08D4" w:rsidRPr="0064354A" w:rsidRDefault="004E08D4" w:rsidP="0064354A">
            <w:pPr>
              <w:rPr>
                <w:b/>
                <w:color w:val="36766A"/>
              </w:rPr>
            </w:pPr>
            <w:r w:rsidRPr="0064354A">
              <w:rPr>
                <w:b/>
                <w:bCs/>
                <w:color w:val="36766A"/>
              </w:rPr>
              <w:t>synchronized</w:t>
            </w:r>
          </w:p>
        </w:tc>
        <w:tc>
          <w:tcPr>
            <w:tcW w:w="1199" w:type="dxa"/>
          </w:tcPr>
          <w:p w14:paraId="4613BF94" w14:textId="77777777" w:rsidR="004E08D4" w:rsidRPr="0064354A" w:rsidRDefault="0064354A" w:rsidP="0064354A">
            <w:pPr>
              <w:jc w:val="center"/>
              <w:rPr>
                <w:sz w:val="32"/>
                <w:szCs w:val="32"/>
              </w:rPr>
            </w:pPr>
            <w:r w:rsidRPr="0064354A">
              <w:rPr>
                <w:color w:val="FF0000"/>
                <w:sz w:val="32"/>
                <w:szCs w:val="32"/>
              </w:rPr>
              <w:sym w:font="Wingdings" w:char="F0FD"/>
            </w:r>
          </w:p>
        </w:tc>
        <w:tc>
          <w:tcPr>
            <w:tcW w:w="990" w:type="dxa"/>
          </w:tcPr>
          <w:p w14:paraId="7EA95D90" w14:textId="77777777" w:rsidR="004E08D4" w:rsidRPr="0064354A" w:rsidRDefault="0064354A" w:rsidP="0064354A">
            <w:pPr>
              <w:jc w:val="center"/>
              <w:rPr>
                <w:sz w:val="32"/>
                <w:szCs w:val="32"/>
              </w:rPr>
            </w:pPr>
            <w:r w:rsidRPr="0064354A">
              <w:rPr>
                <w:color w:val="00B050"/>
                <w:sz w:val="32"/>
                <w:szCs w:val="32"/>
              </w:rPr>
              <w:sym w:font="Wingdings" w:char="F0FE"/>
            </w:r>
          </w:p>
        </w:tc>
        <w:tc>
          <w:tcPr>
            <w:tcW w:w="1710" w:type="dxa"/>
          </w:tcPr>
          <w:p w14:paraId="4277647C" w14:textId="77777777" w:rsidR="004E08D4" w:rsidRPr="0064354A" w:rsidRDefault="0064354A" w:rsidP="0064354A">
            <w:pPr>
              <w:jc w:val="center"/>
              <w:rPr>
                <w:sz w:val="32"/>
                <w:szCs w:val="32"/>
              </w:rPr>
            </w:pPr>
            <w:r w:rsidRPr="0064354A">
              <w:rPr>
                <w:color w:val="FF0000"/>
                <w:sz w:val="32"/>
                <w:szCs w:val="32"/>
              </w:rPr>
              <w:sym w:font="Wingdings" w:char="F0FD"/>
            </w:r>
          </w:p>
        </w:tc>
        <w:tc>
          <w:tcPr>
            <w:tcW w:w="1463" w:type="dxa"/>
          </w:tcPr>
          <w:p w14:paraId="7956B698" w14:textId="77777777" w:rsidR="004E08D4" w:rsidRPr="0064354A" w:rsidRDefault="0064354A" w:rsidP="0064354A">
            <w:pPr>
              <w:jc w:val="center"/>
              <w:rPr>
                <w:sz w:val="32"/>
                <w:szCs w:val="32"/>
              </w:rPr>
            </w:pPr>
            <w:r w:rsidRPr="0064354A">
              <w:rPr>
                <w:color w:val="FF0000"/>
                <w:sz w:val="32"/>
                <w:szCs w:val="32"/>
              </w:rPr>
              <w:sym w:font="Wingdings" w:char="F0FD"/>
            </w:r>
          </w:p>
        </w:tc>
        <w:tc>
          <w:tcPr>
            <w:tcW w:w="885" w:type="dxa"/>
          </w:tcPr>
          <w:p w14:paraId="0EA7E559" w14:textId="77777777" w:rsidR="004E08D4" w:rsidRPr="0064354A" w:rsidRDefault="0064354A" w:rsidP="0064354A">
            <w:pPr>
              <w:jc w:val="center"/>
              <w:rPr>
                <w:sz w:val="32"/>
                <w:szCs w:val="32"/>
              </w:rPr>
            </w:pPr>
            <w:r w:rsidRPr="0064354A">
              <w:rPr>
                <w:color w:val="00B050"/>
                <w:sz w:val="32"/>
                <w:szCs w:val="32"/>
              </w:rPr>
              <w:sym w:font="Wingdings" w:char="F0FE"/>
            </w:r>
          </w:p>
        </w:tc>
        <w:tc>
          <w:tcPr>
            <w:tcW w:w="1654" w:type="dxa"/>
          </w:tcPr>
          <w:p w14:paraId="5A16522F" w14:textId="77777777" w:rsidR="004E08D4" w:rsidRPr="0064354A" w:rsidRDefault="0064354A" w:rsidP="0064354A">
            <w:pPr>
              <w:jc w:val="center"/>
              <w:rPr>
                <w:sz w:val="32"/>
                <w:szCs w:val="32"/>
              </w:rPr>
            </w:pPr>
            <w:r w:rsidRPr="0064354A">
              <w:rPr>
                <w:color w:val="FF0000"/>
                <w:sz w:val="32"/>
                <w:szCs w:val="32"/>
              </w:rPr>
              <w:sym w:font="Wingdings" w:char="F0FD"/>
            </w:r>
          </w:p>
        </w:tc>
      </w:tr>
      <w:tr w:rsidR="004E08D4" w14:paraId="4AEA2814" w14:textId="77777777" w:rsidTr="004E08D4">
        <w:tc>
          <w:tcPr>
            <w:tcW w:w="1676" w:type="dxa"/>
          </w:tcPr>
          <w:p w14:paraId="4BF59A4A" w14:textId="77777777" w:rsidR="004E08D4" w:rsidRPr="0064354A" w:rsidRDefault="004E08D4" w:rsidP="0064354A">
            <w:pPr>
              <w:rPr>
                <w:b/>
                <w:color w:val="36766A"/>
              </w:rPr>
            </w:pPr>
            <w:r w:rsidRPr="0064354A">
              <w:rPr>
                <w:b/>
                <w:bCs/>
                <w:color w:val="36766A"/>
              </w:rPr>
              <w:t>native</w:t>
            </w:r>
          </w:p>
        </w:tc>
        <w:tc>
          <w:tcPr>
            <w:tcW w:w="1199" w:type="dxa"/>
          </w:tcPr>
          <w:p w14:paraId="282CD8E8" w14:textId="77777777" w:rsidR="004E08D4" w:rsidRPr="0064354A" w:rsidRDefault="0064354A" w:rsidP="0064354A">
            <w:pPr>
              <w:jc w:val="center"/>
              <w:rPr>
                <w:sz w:val="32"/>
                <w:szCs w:val="32"/>
              </w:rPr>
            </w:pPr>
            <w:r w:rsidRPr="0064354A">
              <w:rPr>
                <w:color w:val="FF0000"/>
                <w:sz w:val="32"/>
                <w:szCs w:val="32"/>
              </w:rPr>
              <w:sym w:font="Wingdings" w:char="F0FD"/>
            </w:r>
          </w:p>
        </w:tc>
        <w:tc>
          <w:tcPr>
            <w:tcW w:w="990" w:type="dxa"/>
          </w:tcPr>
          <w:p w14:paraId="5B8A15D2" w14:textId="77777777" w:rsidR="004E08D4" w:rsidRPr="0064354A" w:rsidRDefault="0064354A" w:rsidP="0064354A">
            <w:pPr>
              <w:jc w:val="center"/>
              <w:rPr>
                <w:sz w:val="32"/>
                <w:szCs w:val="32"/>
              </w:rPr>
            </w:pPr>
            <w:r w:rsidRPr="0064354A">
              <w:rPr>
                <w:color w:val="00B050"/>
                <w:sz w:val="32"/>
                <w:szCs w:val="32"/>
              </w:rPr>
              <w:sym w:font="Wingdings" w:char="F0FE"/>
            </w:r>
          </w:p>
        </w:tc>
        <w:tc>
          <w:tcPr>
            <w:tcW w:w="1710" w:type="dxa"/>
          </w:tcPr>
          <w:p w14:paraId="5B73F573" w14:textId="77777777" w:rsidR="004E08D4" w:rsidRPr="0064354A" w:rsidRDefault="0064354A" w:rsidP="0064354A">
            <w:pPr>
              <w:jc w:val="center"/>
              <w:rPr>
                <w:sz w:val="32"/>
                <w:szCs w:val="32"/>
              </w:rPr>
            </w:pPr>
            <w:r w:rsidRPr="0064354A">
              <w:rPr>
                <w:color w:val="FF0000"/>
                <w:sz w:val="32"/>
                <w:szCs w:val="32"/>
              </w:rPr>
              <w:sym w:font="Wingdings" w:char="F0FD"/>
            </w:r>
          </w:p>
        </w:tc>
        <w:tc>
          <w:tcPr>
            <w:tcW w:w="1463" w:type="dxa"/>
          </w:tcPr>
          <w:p w14:paraId="0A9C26A8" w14:textId="77777777" w:rsidR="004E08D4" w:rsidRPr="0064354A" w:rsidRDefault="0064354A" w:rsidP="0064354A">
            <w:pPr>
              <w:jc w:val="center"/>
              <w:rPr>
                <w:sz w:val="32"/>
                <w:szCs w:val="32"/>
              </w:rPr>
            </w:pPr>
            <w:r w:rsidRPr="0064354A">
              <w:rPr>
                <w:color w:val="FF0000"/>
                <w:sz w:val="32"/>
                <w:szCs w:val="32"/>
              </w:rPr>
              <w:sym w:font="Wingdings" w:char="F0FD"/>
            </w:r>
          </w:p>
        </w:tc>
        <w:tc>
          <w:tcPr>
            <w:tcW w:w="885" w:type="dxa"/>
          </w:tcPr>
          <w:p w14:paraId="2383A166"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0BD37989" w14:textId="77777777" w:rsidR="004E08D4" w:rsidRPr="0064354A" w:rsidRDefault="0064354A" w:rsidP="0064354A">
            <w:pPr>
              <w:jc w:val="center"/>
              <w:rPr>
                <w:sz w:val="32"/>
                <w:szCs w:val="32"/>
              </w:rPr>
            </w:pPr>
            <w:r w:rsidRPr="0064354A">
              <w:rPr>
                <w:color w:val="FF0000"/>
                <w:sz w:val="32"/>
                <w:szCs w:val="32"/>
              </w:rPr>
              <w:sym w:font="Wingdings" w:char="F0FD"/>
            </w:r>
          </w:p>
        </w:tc>
      </w:tr>
      <w:tr w:rsidR="004E08D4" w14:paraId="2B616C15" w14:textId="77777777" w:rsidTr="004E08D4">
        <w:tc>
          <w:tcPr>
            <w:tcW w:w="1676" w:type="dxa"/>
          </w:tcPr>
          <w:p w14:paraId="141060A8" w14:textId="77777777" w:rsidR="004E08D4" w:rsidRPr="0064354A" w:rsidRDefault="004E08D4" w:rsidP="0064354A">
            <w:pPr>
              <w:rPr>
                <w:b/>
                <w:color w:val="36766A"/>
              </w:rPr>
            </w:pPr>
            <w:r w:rsidRPr="0064354A">
              <w:rPr>
                <w:b/>
                <w:bCs/>
                <w:color w:val="36766A"/>
              </w:rPr>
              <w:t>transient</w:t>
            </w:r>
          </w:p>
        </w:tc>
        <w:tc>
          <w:tcPr>
            <w:tcW w:w="1199" w:type="dxa"/>
          </w:tcPr>
          <w:p w14:paraId="5358DB41" w14:textId="77777777" w:rsidR="004E08D4" w:rsidRPr="0064354A" w:rsidRDefault="0064354A" w:rsidP="0064354A">
            <w:pPr>
              <w:jc w:val="center"/>
              <w:rPr>
                <w:sz w:val="32"/>
                <w:szCs w:val="32"/>
              </w:rPr>
            </w:pPr>
            <w:r w:rsidRPr="0064354A">
              <w:rPr>
                <w:color w:val="00B050"/>
                <w:sz w:val="32"/>
                <w:szCs w:val="32"/>
              </w:rPr>
              <w:sym w:font="Wingdings" w:char="F0FE"/>
            </w:r>
          </w:p>
        </w:tc>
        <w:tc>
          <w:tcPr>
            <w:tcW w:w="990" w:type="dxa"/>
          </w:tcPr>
          <w:p w14:paraId="12E03EBB" w14:textId="77777777" w:rsidR="004E08D4" w:rsidRPr="0064354A" w:rsidRDefault="0064354A" w:rsidP="0064354A">
            <w:pPr>
              <w:jc w:val="center"/>
              <w:rPr>
                <w:sz w:val="32"/>
                <w:szCs w:val="32"/>
              </w:rPr>
            </w:pPr>
            <w:r w:rsidRPr="0064354A">
              <w:rPr>
                <w:color w:val="FF0000"/>
                <w:sz w:val="32"/>
                <w:szCs w:val="32"/>
              </w:rPr>
              <w:sym w:font="Wingdings" w:char="F0FD"/>
            </w:r>
          </w:p>
        </w:tc>
        <w:tc>
          <w:tcPr>
            <w:tcW w:w="1710" w:type="dxa"/>
          </w:tcPr>
          <w:p w14:paraId="3FD357E9" w14:textId="77777777" w:rsidR="004E08D4" w:rsidRPr="0064354A" w:rsidRDefault="0064354A" w:rsidP="0064354A">
            <w:pPr>
              <w:jc w:val="center"/>
              <w:rPr>
                <w:sz w:val="32"/>
                <w:szCs w:val="32"/>
              </w:rPr>
            </w:pPr>
            <w:r w:rsidRPr="0064354A">
              <w:rPr>
                <w:color w:val="FF0000"/>
                <w:sz w:val="32"/>
                <w:szCs w:val="32"/>
              </w:rPr>
              <w:sym w:font="Wingdings" w:char="F0FD"/>
            </w:r>
          </w:p>
        </w:tc>
        <w:tc>
          <w:tcPr>
            <w:tcW w:w="1463" w:type="dxa"/>
          </w:tcPr>
          <w:p w14:paraId="29E06687" w14:textId="77777777" w:rsidR="004E08D4" w:rsidRPr="0064354A" w:rsidRDefault="0064354A" w:rsidP="0064354A">
            <w:pPr>
              <w:jc w:val="center"/>
              <w:rPr>
                <w:sz w:val="32"/>
                <w:szCs w:val="32"/>
              </w:rPr>
            </w:pPr>
            <w:r w:rsidRPr="0064354A">
              <w:rPr>
                <w:color w:val="FF0000"/>
                <w:sz w:val="32"/>
                <w:szCs w:val="32"/>
              </w:rPr>
              <w:sym w:font="Wingdings" w:char="F0FD"/>
            </w:r>
          </w:p>
        </w:tc>
        <w:tc>
          <w:tcPr>
            <w:tcW w:w="885" w:type="dxa"/>
          </w:tcPr>
          <w:p w14:paraId="20CA1D90"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04DCF2F6" w14:textId="77777777" w:rsidR="004E08D4" w:rsidRPr="0064354A" w:rsidRDefault="0064354A" w:rsidP="0064354A">
            <w:pPr>
              <w:jc w:val="center"/>
              <w:rPr>
                <w:sz w:val="32"/>
                <w:szCs w:val="32"/>
              </w:rPr>
            </w:pPr>
            <w:r w:rsidRPr="0064354A">
              <w:rPr>
                <w:color w:val="FF0000"/>
                <w:sz w:val="32"/>
                <w:szCs w:val="32"/>
              </w:rPr>
              <w:sym w:font="Wingdings" w:char="F0FD"/>
            </w:r>
          </w:p>
        </w:tc>
      </w:tr>
      <w:tr w:rsidR="004E08D4" w14:paraId="139A7019" w14:textId="77777777" w:rsidTr="004E08D4">
        <w:tc>
          <w:tcPr>
            <w:tcW w:w="1676" w:type="dxa"/>
          </w:tcPr>
          <w:p w14:paraId="537C3B9E" w14:textId="77777777" w:rsidR="004E08D4" w:rsidRPr="0064354A" w:rsidRDefault="004E08D4" w:rsidP="0064354A">
            <w:pPr>
              <w:rPr>
                <w:b/>
                <w:color w:val="36766A"/>
              </w:rPr>
            </w:pPr>
            <w:r w:rsidRPr="0064354A">
              <w:rPr>
                <w:b/>
                <w:bCs/>
                <w:color w:val="36766A"/>
              </w:rPr>
              <w:t>volatile</w:t>
            </w:r>
          </w:p>
        </w:tc>
        <w:tc>
          <w:tcPr>
            <w:tcW w:w="1199" w:type="dxa"/>
          </w:tcPr>
          <w:p w14:paraId="6007FC01" w14:textId="77777777" w:rsidR="004E08D4" w:rsidRPr="0064354A" w:rsidRDefault="0064354A" w:rsidP="0064354A">
            <w:pPr>
              <w:jc w:val="center"/>
              <w:rPr>
                <w:sz w:val="32"/>
                <w:szCs w:val="32"/>
              </w:rPr>
            </w:pPr>
            <w:r w:rsidRPr="0064354A">
              <w:rPr>
                <w:color w:val="00B050"/>
                <w:sz w:val="32"/>
                <w:szCs w:val="32"/>
              </w:rPr>
              <w:sym w:font="Wingdings" w:char="F0FE"/>
            </w:r>
          </w:p>
        </w:tc>
        <w:tc>
          <w:tcPr>
            <w:tcW w:w="990" w:type="dxa"/>
          </w:tcPr>
          <w:p w14:paraId="2D5BA9E0" w14:textId="77777777" w:rsidR="004E08D4" w:rsidRPr="0064354A" w:rsidRDefault="0064354A" w:rsidP="0064354A">
            <w:pPr>
              <w:jc w:val="center"/>
              <w:rPr>
                <w:sz w:val="32"/>
                <w:szCs w:val="32"/>
              </w:rPr>
            </w:pPr>
            <w:r w:rsidRPr="0064354A">
              <w:rPr>
                <w:color w:val="FF0000"/>
                <w:sz w:val="32"/>
                <w:szCs w:val="32"/>
              </w:rPr>
              <w:sym w:font="Wingdings" w:char="F0FD"/>
            </w:r>
          </w:p>
        </w:tc>
        <w:tc>
          <w:tcPr>
            <w:tcW w:w="1710" w:type="dxa"/>
          </w:tcPr>
          <w:p w14:paraId="3090C55A" w14:textId="77777777" w:rsidR="004E08D4" w:rsidRPr="0064354A" w:rsidRDefault="0064354A" w:rsidP="0064354A">
            <w:pPr>
              <w:jc w:val="center"/>
              <w:rPr>
                <w:sz w:val="32"/>
                <w:szCs w:val="32"/>
              </w:rPr>
            </w:pPr>
            <w:r w:rsidRPr="0064354A">
              <w:rPr>
                <w:color w:val="FF0000"/>
                <w:sz w:val="32"/>
                <w:szCs w:val="32"/>
              </w:rPr>
              <w:sym w:font="Wingdings" w:char="F0FD"/>
            </w:r>
          </w:p>
        </w:tc>
        <w:tc>
          <w:tcPr>
            <w:tcW w:w="1463" w:type="dxa"/>
          </w:tcPr>
          <w:p w14:paraId="3CEFD268" w14:textId="77777777" w:rsidR="004E08D4" w:rsidRPr="0064354A" w:rsidRDefault="0064354A" w:rsidP="0064354A">
            <w:pPr>
              <w:jc w:val="center"/>
              <w:rPr>
                <w:sz w:val="32"/>
                <w:szCs w:val="32"/>
              </w:rPr>
            </w:pPr>
            <w:r w:rsidRPr="0064354A">
              <w:rPr>
                <w:color w:val="FF0000"/>
                <w:sz w:val="32"/>
                <w:szCs w:val="32"/>
              </w:rPr>
              <w:sym w:font="Wingdings" w:char="F0FD"/>
            </w:r>
          </w:p>
        </w:tc>
        <w:tc>
          <w:tcPr>
            <w:tcW w:w="885" w:type="dxa"/>
          </w:tcPr>
          <w:p w14:paraId="5767A8E9" w14:textId="77777777" w:rsidR="004E08D4" w:rsidRPr="0064354A" w:rsidRDefault="0064354A" w:rsidP="0064354A">
            <w:pPr>
              <w:jc w:val="center"/>
              <w:rPr>
                <w:sz w:val="32"/>
                <w:szCs w:val="32"/>
              </w:rPr>
            </w:pPr>
            <w:r w:rsidRPr="0064354A">
              <w:rPr>
                <w:color w:val="FF0000"/>
                <w:sz w:val="32"/>
                <w:szCs w:val="32"/>
              </w:rPr>
              <w:sym w:font="Wingdings" w:char="F0FD"/>
            </w:r>
          </w:p>
        </w:tc>
        <w:tc>
          <w:tcPr>
            <w:tcW w:w="1654" w:type="dxa"/>
          </w:tcPr>
          <w:p w14:paraId="3EC7D746" w14:textId="77777777" w:rsidR="004E08D4" w:rsidRPr="0064354A" w:rsidRDefault="0064354A" w:rsidP="0064354A">
            <w:pPr>
              <w:jc w:val="center"/>
              <w:rPr>
                <w:sz w:val="32"/>
                <w:szCs w:val="32"/>
              </w:rPr>
            </w:pPr>
            <w:r w:rsidRPr="0064354A">
              <w:rPr>
                <w:color w:val="FF0000"/>
                <w:sz w:val="32"/>
                <w:szCs w:val="32"/>
              </w:rPr>
              <w:sym w:font="Wingdings" w:char="F0FD"/>
            </w:r>
          </w:p>
        </w:tc>
      </w:tr>
    </w:tbl>
    <w:p w14:paraId="5CF63738" w14:textId="77777777" w:rsidR="00997CF8" w:rsidRDefault="00997CF8" w:rsidP="00997CF8">
      <w:pPr>
        <w:pStyle w:val="Heading2"/>
      </w:pPr>
      <w:bookmarkStart w:id="23" w:name="_Toc94350605"/>
      <w:r>
        <w:t>Nested Classes</w:t>
      </w:r>
      <w:bookmarkEnd w:id="23"/>
    </w:p>
    <w:tbl>
      <w:tblPr>
        <w:tblW w:w="9447" w:type="dxa"/>
        <w:tblInd w:w="-8" w:type="dxa"/>
        <w:tblBorders>
          <w:left w:val="single" w:sz="6" w:space="0" w:color="E0E0E0"/>
          <w:bottom w:val="single" w:sz="6" w:space="0" w:color="E0E0E0"/>
          <w:right w:val="single" w:sz="6" w:space="0" w:color="E0E0E0"/>
        </w:tblBorders>
        <w:shd w:val="clear" w:color="auto" w:fill="FFFFFF"/>
        <w:tblCellMar>
          <w:top w:w="15" w:type="dxa"/>
          <w:left w:w="15" w:type="dxa"/>
          <w:bottom w:w="15" w:type="dxa"/>
          <w:right w:w="15" w:type="dxa"/>
        </w:tblCellMar>
        <w:tblLook w:val="04A0" w:firstRow="1" w:lastRow="0" w:firstColumn="1" w:lastColumn="0" w:noHBand="0" w:noVBand="1"/>
      </w:tblPr>
      <w:tblGrid>
        <w:gridCol w:w="2378"/>
        <w:gridCol w:w="7069"/>
      </w:tblGrid>
      <w:tr w:rsidR="001C6D56" w:rsidRPr="001C6D56" w14:paraId="6BAC31E7" w14:textId="77777777" w:rsidTr="00A479D9">
        <w:trPr>
          <w:trHeight w:val="33"/>
        </w:trPr>
        <w:tc>
          <w:tcPr>
            <w:tcW w:w="2378"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B453C3E" w14:textId="77777777" w:rsidR="001C6D56" w:rsidRPr="001379FE" w:rsidRDefault="009D004C" w:rsidP="003626C8">
            <w:pPr>
              <w:spacing w:line="240" w:lineRule="auto"/>
              <w:rPr>
                <w:b/>
                <w:color w:val="00B050"/>
                <w:lang w:eastAsia="en-US"/>
              </w:rPr>
            </w:pPr>
            <w:hyperlink r:id="rId39" w:history="1">
              <w:r w:rsidR="001C6D56" w:rsidRPr="001379FE">
                <w:rPr>
                  <w:b/>
                  <w:color w:val="00B050"/>
                  <w:lang w:eastAsia="en-US"/>
                </w:rPr>
                <w:t>Inner Class</w:t>
              </w:r>
            </w:hyperlink>
          </w:p>
        </w:tc>
        <w:tc>
          <w:tcPr>
            <w:tcW w:w="7069"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2A25153B" w14:textId="77777777" w:rsidR="001C6D56" w:rsidRPr="001C6D56" w:rsidRDefault="001C6D56" w:rsidP="003626C8">
            <w:pPr>
              <w:spacing w:line="240" w:lineRule="auto"/>
              <w:rPr>
                <w:lang w:eastAsia="en-US"/>
              </w:rPr>
            </w:pPr>
            <w:r w:rsidRPr="001C6D56">
              <w:rPr>
                <w:lang w:eastAsia="en-US"/>
              </w:rPr>
              <w:t>A class created within class and outside method.</w:t>
            </w:r>
          </w:p>
        </w:tc>
      </w:tr>
      <w:tr w:rsidR="001C6D56" w:rsidRPr="001C6D56" w14:paraId="17C1EF1E" w14:textId="77777777" w:rsidTr="00A479D9">
        <w:trPr>
          <w:trHeight w:val="33"/>
        </w:trPr>
        <w:tc>
          <w:tcPr>
            <w:tcW w:w="2378"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tcPr>
          <w:p w14:paraId="480350F8" w14:textId="77777777" w:rsidR="001C6D56" w:rsidRPr="001379FE" w:rsidRDefault="009D004C" w:rsidP="003626C8">
            <w:pPr>
              <w:spacing w:line="240" w:lineRule="auto"/>
              <w:rPr>
                <w:b/>
                <w:color w:val="00B050"/>
                <w:lang w:eastAsia="en-US"/>
              </w:rPr>
            </w:pPr>
            <w:hyperlink r:id="rId40" w:history="1">
              <w:r w:rsidR="001C6D56" w:rsidRPr="001379FE">
                <w:rPr>
                  <w:b/>
                  <w:color w:val="00B050"/>
                  <w:lang w:eastAsia="en-US"/>
                </w:rPr>
                <w:t>Static Nested Class</w:t>
              </w:r>
            </w:hyperlink>
          </w:p>
        </w:tc>
        <w:tc>
          <w:tcPr>
            <w:tcW w:w="7069"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tcPr>
          <w:p w14:paraId="42462338" w14:textId="77777777" w:rsidR="001C6D56" w:rsidRPr="001C6D56" w:rsidRDefault="001C6D56" w:rsidP="003626C8">
            <w:pPr>
              <w:spacing w:line="240" w:lineRule="auto"/>
              <w:rPr>
                <w:lang w:eastAsia="en-US"/>
              </w:rPr>
            </w:pPr>
            <w:r w:rsidRPr="001C6D56">
              <w:rPr>
                <w:lang w:eastAsia="en-US"/>
              </w:rPr>
              <w:t>A static class </w:t>
            </w:r>
            <w:r>
              <w:rPr>
                <w:lang w:eastAsia="en-US"/>
              </w:rPr>
              <w:t>created within class</w:t>
            </w:r>
            <w:r w:rsidRPr="001C6D56">
              <w:rPr>
                <w:lang w:eastAsia="en-US"/>
              </w:rPr>
              <w:t xml:space="preserve"> and outside method.</w:t>
            </w:r>
          </w:p>
        </w:tc>
      </w:tr>
      <w:tr w:rsidR="001C6D56" w:rsidRPr="001C6D56" w14:paraId="131B5D19" w14:textId="77777777" w:rsidTr="00A479D9">
        <w:trPr>
          <w:trHeight w:val="31"/>
        </w:trPr>
        <w:tc>
          <w:tcPr>
            <w:tcW w:w="2378"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05FF083A" w14:textId="77777777" w:rsidR="001C6D56" w:rsidRPr="001379FE" w:rsidRDefault="009D004C" w:rsidP="003626C8">
            <w:pPr>
              <w:spacing w:line="240" w:lineRule="auto"/>
              <w:rPr>
                <w:b/>
                <w:color w:val="00B050"/>
                <w:lang w:eastAsia="en-US"/>
              </w:rPr>
            </w:pPr>
            <w:hyperlink r:id="rId41" w:history="1">
              <w:r w:rsidR="001C6D56" w:rsidRPr="001379FE">
                <w:rPr>
                  <w:b/>
                  <w:color w:val="00B050"/>
                  <w:lang w:eastAsia="en-US"/>
                </w:rPr>
                <w:t>Local Inner Class</w:t>
              </w:r>
            </w:hyperlink>
          </w:p>
        </w:tc>
        <w:tc>
          <w:tcPr>
            <w:tcW w:w="7069"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23EB40A2" w14:textId="77777777" w:rsidR="001C6D56" w:rsidRPr="001C6D56" w:rsidRDefault="001C6D56" w:rsidP="003626C8">
            <w:pPr>
              <w:spacing w:line="240" w:lineRule="auto"/>
              <w:rPr>
                <w:lang w:eastAsia="en-US"/>
              </w:rPr>
            </w:pPr>
            <w:r w:rsidRPr="001C6D56">
              <w:rPr>
                <w:lang w:eastAsia="en-US"/>
              </w:rPr>
              <w:t>A class created within method.</w:t>
            </w:r>
          </w:p>
        </w:tc>
      </w:tr>
      <w:tr w:rsidR="001C6D56" w:rsidRPr="001C6D56" w14:paraId="78D45D52" w14:textId="77777777" w:rsidTr="00A479D9">
        <w:trPr>
          <w:trHeight w:val="31"/>
        </w:trPr>
        <w:tc>
          <w:tcPr>
            <w:tcW w:w="2378"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1BCF3E2F" w14:textId="77777777" w:rsidR="001C6D56" w:rsidRPr="001379FE" w:rsidRDefault="009D004C" w:rsidP="003626C8">
            <w:pPr>
              <w:spacing w:line="240" w:lineRule="auto"/>
              <w:rPr>
                <w:b/>
                <w:color w:val="00B050"/>
                <w:lang w:eastAsia="en-US"/>
              </w:rPr>
            </w:pPr>
            <w:hyperlink r:id="rId42" w:history="1">
              <w:r w:rsidR="001C6D56" w:rsidRPr="001379FE">
                <w:rPr>
                  <w:b/>
                  <w:color w:val="00B050"/>
                  <w:lang w:eastAsia="en-US"/>
                </w:rPr>
                <w:t>Anonymous Inner Class</w:t>
              </w:r>
            </w:hyperlink>
          </w:p>
        </w:tc>
        <w:tc>
          <w:tcPr>
            <w:tcW w:w="7069"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8914A17" w14:textId="77777777" w:rsidR="001C6D56" w:rsidRPr="001C6D56" w:rsidRDefault="001C6D56" w:rsidP="003626C8">
            <w:pPr>
              <w:spacing w:line="240" w:lineRule="auto"/>
              <w:rPr>
                <w:lang w:eastAsia="en-US"/>
              </w:rPr>
            </w:pPr>
            <w:r w:rsidRPr="001C6D56">
              <w:rPr>
                <w:lang w:eastAsia="en-US"/>
              </w:rPr>
              <w:t>A class created for implementing interface or extending class. Its name is decided by the java compiler.</w:t>
            </w:r>
          </w:p>
        </w:tc>
      </w:tr>
      <w:tr w:rsidR="001C6D56" w:rsidRPr="001C6D56" w14:paraId="7C2321FC" w14:textId="77777777" w:rsidTr="00A479D9">
        <w:trPr>
          <w:trHeight w:val="31"/>
        </w:trPr>
        <w:tc>
          <w:tcPr>
            <w:tcW w:w="2378"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060D147E" w14:textId="77777777" w:rsidR="001C6D56" w:rsidRPr="001379FE" w:rsidRDefault="009D004C" w:rsidP="003626C8">
            <w:pPr>
              <w:spacing w:line="240" w:lineRule="auto"/>
              <w:rPr>
                <w:b/>
                <w:color w:val="00B050"/>
                <w:lang w:eastAsia="en-US"/>
              </w:rPr>
            </w:pPr>
            <w:hyperlink r:id="rId43" w:history="1">
              <w:r w:rsidR="001C6D56" w:rsidRPr="001379FE">
                <w:rPr>
                  <w:b/>
                  <w:color w:val="00B050"/>
                  <w:lang w:eastAsia="en-US"/>
                </w:rPr>
                <w:t>Nested Interface</w:t>
              </w:r>
            </w:hyperlink>
          </w:p>
        </w:tc>
        <w:tc>
          <w:tcPr>
            <w:tcW w:w="7069"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3ED7E96F" w14:textId="77777777" w:rsidR="001C6D56" w:rsidRPr="001C6D56" w:rsidRDefault="001C6D56" w:rsidP="003626C8">
            <w:pPr>
              <w:spacing w:line="240" w:lineRule="auto"/>
              <w:rPr>
                <w:lang w:eastAsia="en-US"/>
              </w:rPr>
            </w:pPr>
            <w:r w:rsidRPr="001C6D56">
              <w:rPr>
                <w:lang w:eastAsia="en-US"/>
              </w:rPr>
              <w:t>An interface created within class or interface.</w:t>
            </w:r>
          </w:p>
        </w:tc>
      </w:tr>
    </w:tbl>
    <w:p w14:paraId="6ADBB881" w14:textId="015668F3" w:rsidR="006A3990" w:rsidRDefault="006A3990" w:rsidP="00FA5633">
      <w:pPr>
        <w:pStyle w:val="Heading4"/>
        <w:spacing w:after="0" w:line="240" w:lineRule="auto"/>
      </w:pPr>
      <w:bookmarkStart w:id="24" w:name="_Toc461734613"/>
      <w:r>
        <w:lastRenderedPageBreak/>
        <w:t xml:space="preserve">1. </w:t>
      </w:r>
      <w:r w:rsidRPr="00CA38B5">
        <w:t>Inner Classes</w:t>
      </w:r>
      <w:bookmarkEnd w:id="24"/>
    </w:p>
    <w:p w14:paraId="0A4225BA" w14:textId="19E7C470" w:rsidR="006A3990" w:rsidRDefault="006A3990" w:rsidP="006A3990">
      <w:r>
        <w:t>If a non-static class is created in the class &amp; outside the method is known as “Member Inner class”. Because it is just a member of that class</w:t>
      </w:r>
    </w:p>
    <w:p w14:paraId="42049D98" w14:textId="77777777" w:rsidR="006F031C" w:rsidRPr="001121B4" w:rsidRDefault="006F031C" w:rsidP="006F031C">
      <w:pPr>
        <w:pStyle w:val="Output"/>
        <w:rPr>
          <w:color w:val="4C483D" w:themeColor="text2"/>
        </w:rPr>
      </w:pPr>
      <w:r w:rsidRPr="001121B4">
        <w:rPr>
          <w:bCs/>
          <w:color w:val="7F0055"/>
        </w:rPr>
        <w:t>public</w:t>
      </w:r>
      <w:r w:rsidRPr="001121B4">
        <w:t xml:space="preserve"> </w:t>
      </w:r>
      <w:r w:rsidRPr="001121B4">
        <w:rPr>
          <w:bCs/>
          <w:color w:val="7F0055"/>
        </w:rPr>
        <w:t>class</w:t>
      </w:r>
      <w:r w:rsidRPr="001121B4">
        <w:t xml:space="preserve"> Outer{    </w:t>
      </w:r>
    </w:p>
    <w:p w14:paraId="461EA530" w14:textId="77777777" w:rsidR="006F031C" w:rsidRPr="001121B4" w:rsidRDefault="006F031C" w:rsidP="006F031C">
      <w:pPr>
        <w:pStyle w:val="Output"/>
        <w:rPr>
          <w:color w:val="4C483D" w:themeColor="text2"/>
        </w:rPr>
      </w:pPr>
      <w:r w:rsidRPr="001121B4">
        <w:t xml:space="preserve">    </w:t>
      </w:r>
      <w:r w:rsidRPr="001121B4">
        <w:rPr>
          <w:bCs/>
          <w:color w:val="7F0055"/>
        </w:rPr>
        <w:t>int</w:t>
      </w:r>
      <w:r w:rsidRPr="001121B4">
        <w:t xml:space="preserve"> </w:t>
      </w:r>
      <w:r w:rsidRPr="001121B4">
        <w:rPr>
          <w:color w:val="0000C0"/>
        </w:rPr>
        <w:t>a</w:t>
      </w:r>
      <w:r w:rsidRPr="001121B4">
        <w:t xml:space="preserve"> =100;</w:t>
      </w:r>
    </w:p>
    <w:p w14:paraId="20B3FB88" w14:textId="11611325" w:rsidR="006F031C" w:rsidRDefault="006F031C" w:rsidP="006F031C">
      <w:pPr>
        <w:pStyle w:val="Output"/>
      </w:pPr>
      <w:r w:rsidRPr="001121B4">
        <w:t xml:space="preserve">    String </w:t>
      </w:r>
      <w:r w:rsidRPr="001121B4">
        <w:rPr>
          <w:color w:val="0000C0"/>
        </w:rPr>
        <w:t>msg</w:t>
      </w:r>
      <w:r w:rsidRPr="001121B4">
        <w:t>=</w:t>
      </w:r>
      <w:r w:rsidRPr="001121B4">
        <w:rPr>
          <w:color w:val="2A00FF"/>
        </w:rPr>
        <w:t>"Iam Outer Class"</w:t>
      </w:r>
      <w:r w:rsidRPr="001121B4">
        <w:t xml:space="preserve">;    </w:t>
      </w:r>
    </w:p>
    <w:p w14:paraId="54282445" w14:textId="77777777" w:rsidR="00C03AFF" w:rsidRPr="001121B4" w:rsidRDefault="00C03AFF" w:rsidP="006F031C">
      <w:pPr>
        <w:pStyle w:val="Output"/>
        <w:rPr>
          <w:color w:val="4C483D" w:themeColor="text2"/>
        </w:rPr>
      </w:pPr>
    </w:p>
    <w:p w14:paraId="33C542C2" w14:textId="77777777" w:rsidR="006F031C" w:rsidRPr="001121B4" w:rsidRDefault="006F031C" w:rsidP="006F031C">
      <w:pPr>
        <w:pStyle w:val="Output"/>
        <w:rPr>
          <w:color w:val="4C483D" w:themeColor="text2"/>
        </w:rPr>
      </w:pPr>
      <w:r w:rsidRPr="001121B4">
        <w:t xml:space="preserve">    </w:t>
      </w:r>
      <w:r w:rsidRPr="001121B4">
        <w:rPr>
          <w:bCs/>
          <w:color w:val="7F0055"/>
        </w:rPr>
        <w:t>class</w:t>
      </w:r>
      <w:r w:rsidRPr="001121B4">
        <w:t xml:space="preserve"> Inner{</w:t>
      </w:r>
    </w:p>
    <w:p w14:paraId="319EE8B7" w14:textId="77777777" w:rsidR="006F031C" w:rsidRPr="001121B4" w:rsidRDefault="006F031C" w:rsidP="006F031C">
      <w:pPr>
        <w:pStyle w:val="Output"/>
        <w:rPr>
          <w:color w:val="4C483D" w:themeColor="text2"/>
        </w:rPr>
      </w:pPr>
      <w:r w:rsidRPr="001121B4">
        <w:t xml:space="preserve">        </w:t>
      </w:r>
      <w:r w:rsidRPr="001121B4">
        <w:rPr>
          <w:bCs/>
          <w:color w:val="7F0055"/>
        </w:rPr>
        <w:t>int</w:t>
      </w:r>
      <w:r w:rsidRPr="001121B4">
        <w:t xml:space="preserve"> </w:t>
      </w:r>
      <w:r w:rsidRPr="001121B4">
        <w:rPr>
          <w:color w:val="0000C0"/>
        </w:rPr>
        <w:t>b</w:t>
      </w:r>
      <w:r w:rsidRPr="001121B4">
        <w:t>=200;</w:t>
      </w:r>
    </w:p>
    <w:p w14:paraId="38527EF6" w14:textId="77777777" w:rsidR="006F031C" w:rsidRPr="001121B4" w:rsidRDefault="006F031C" w:rsidP="006F031C">
      <w:pPr>
        <w:pStyle w:val="Output"/>
        <w:rPr>
          <w:color w:val="4C483D" w:themeColor="text2"/>
        </w:rPr>
      </w:pPr>
      <w:r w:rsidRPr="001121B4">
        <w:t xml:space="preserve">        String </w:t>
      </w:r>
      <w:r w:rsidRPr="001121B4">
        <w:rPr>
          <w:color w:val="0000C0"/>
        </w:rPr>
        <w:t>inmsg</w:t>
      </w:r>
      <w:r w:rsidRPr="001121B4">
        <w:t>=</w:t>
      </w:r>
      <w:r w:rsidRPr="001121B4">
        <w:rPr>
          <w:color w:val="2A00FF"/>
        </w:rPr>
        <w:t>"Inner class variable"</w:t>
      </w:r>
      <w:r w:rsidRPr="001121B4">
        <w:t>;</w:t>
      </w:r>
    </w:p>
    <w:p w14:paraId="4FDD6BF9" w14:textId="77777777" w:rsidR="006F031C" w:rsidRPr="001121B4" w:rsidRDefault="006F031C" w:rsidP="006F031C">
      <w:pPr>
        <w:pStyle w:val="Output"/>
        <w:rPr>
          <w:color w:val="4C483D" w:themeColor="text2"/>
        </w:rPr>
      </w:pPr>
      <w:r w:rsidRPr="001121B4">
        <w:t xml:space="preserve">        </w:t>
      </w:r>
      <w:r w:rsidRPr="001121B4">
        <w:rPr>
          <w:bCs/>
          <w:color w:val="7F0055"/>
        </w:rPr>
        <w:t>public</w:t>
      </w:r>
      <w:r w:rsidRPr="001121B4">
        <w:t xml:space="preserve"> </w:t>
      </w:r>
      <w:r w:rsidRPr="001121B4">
        <w:rPr>
          <w:bCs/>
          <w:color w:val="7F0055"/>
        </w:rPr>
        <w:t>void</w:t>
      </w:r>
      <w:r w:rsidRPr="001121B4">
        <w:t xml:space="preserve"> show(){</w:t>
      </w:r>
    </w:p>
    <w:p w14:paraId="7C8409AB" w14:textId="77777777" w:rsidR="006F031C" w:rsidRPr="001121B4" w:rsidRDefault="006F031C" w:rsidP="006F031C">
      <w:pPr>
        <w:pStyle w:val="Output"/>
        <w:rPr>
          <w:color w:val="4C483D" w:themeColor="text2"/>
        </w:rPr>
      </w:pPr>
      <w:r w:rsidRPr="001121B4">
        <w:t xml:space="preserve">            System.</w:t>
      </w:r>
      <w:r w:rsidRPr="001121B4">
        <w:rPr>
          <w:bCs/>
          <w:i/>
          <w:iCs/>
          <w:color w:val="0000C0"/>
        </w:rPr>
        <w:t>out</w:t>
      </w:r>
      <w:r w:rsidRPr="001121B4">
        <w:t>.println(</w:t>
      </w:r>
      <w:r w:rsidRPr="001121B4">
        <w:rPr>
          <w:color w:val="0000C0"/>
        </w:rPr>
        <w:t>b</w:t>
      </w:r>
      <w:r w:rsidRPr="001121B4">
        <w:t>+</w:t>
      </w:r>
      <w:r w:rsidRPr="001121B4">
        <w:rPr>
          <w:color w:val="2A00FF"/>
        </w:rPr>
        <w:t>"\n"</w:t>
      </w:r>
      <w:r w:rsidRPr="001121B4">
        <w:t>+</w:t>
      </w:r>
      <w:r w:rsidRPr="001121B4">
        <w:rPr>
          <w:color w:val="0000C0"/>
        </w:rPr>
        <w:t>inmsg</w:t>
      </w:r>
      <w:r w:rsidRPr="001121B4">
        <w:t>+</w:t>
      </w:r>
      <w:r w:rsidRPr="001121B4">
        <w:rPr>
          <w:color w:val="2A00FF"/>
        </w:rPr>
        <w:t>"\n"</w:t>
      </w:r>
      <w:r w:rsidRPr="001121B4">
        <w:t>+</w:t>
      </w:r>
      <w:r w:rsidRPr="001121B4">
        <w:rPr>
          <w:color w:val="0000C0"/>
        </w:rPr>
        <w:t>msg</w:t>
      </w:r>
      <w:r w:rsidRPr="001121B4">
        <w:t>);</w:t>
      </w:r>
    </w:p>
    <w:p w14:paraId="7073D9A2" w14:textId="77777777" w:rsidR="006F031C" w:rsidRPr="001121B4" w:rsidRDefault="006F031C" w:rsidP="006F031C">
      <w:pPr>
        <w:pStyle w:val="Output"/>
        <w:rPr>
          <w:color w:val="4C483D" w:themeColor="text2"/>
        </w:rPr>
      </w:pPr>
      <w:r w:rsidRPr="001121B4">
        <w:t xml:space="preserve">        }</w:t>
      </w:r>
    </w:p>
    <w:p w14:paraId="27710713" w14:textId="23043CE4" w:rsidR="006F031C" w:rsidRDefault="006F031C" w:rsidP="006F031C">
      <w:pPr>
        <w:pStyle w:val="Output"/>
      </w:pPr>
      <w:r w:rsidRPr="001121B4">
        <w:t xml:space="preserve">    }</w:t>
      </w:r>
    </w:p>
    <w:p w14:paraId="74A0B7CA" w14:textId="77777777" w:rsidR="00C03AFF" w:rsidRPr="001121B4" w:rsidRDefault="00C03AFF" w:rsidP="006F031C">
      <w:pPr>
        <w:pStyle w:val="Output"/>
        <w:rPr>
          <w:color w:val="4C483D" w:themeColor="text2"/>
        </w:rPr>
      </w:pPr>
    </w:p>
    <w:p w14:paraId="36293B0B" w14:textId="77777777" w:rsidR="006F031C" w:rsidRPr="001121B4" w:rsidRDefault="006F031C" w:rsidP="006F031C">
      <w:pPr>
        <w:pStyle w:val="Output"/>
        <w:rPr>
          <w:color w:val="4C483D" w:themeColor="text2"/>
        </w:rPr>
      </w:pPr>
      <w:r w:rsidRPr="001121B4">
        <w:t xml:space="preserve">  </w:t>
      </w:r>
      <w:r w:rsidRPr="001121B4">
        <w:rPr>
          <w:bCs/>
          <w:color w:val="7F0055"/>
        </w:rPr>
        <w:t>public</w:t>
      </w:r>
      <w:r w:rsidRPr="001121B4">
        <w:t xml:space="preserve"> </w:t>
      </w:r>
      <w:r w:rsidRPr="001121B4">
        <w:rPr>
          <w:bCs/>
          <w:color w:val="7F0055"/>
        </w:rPr>
        <w:t>static</w:t>
      </w:r>
      <w:r w:rsidRPr="001121B4">
        <w:t xml:space="preserve"> </w:t>
      </w:r>
      <w:r w:rsidRPr="001121B4">
        <w:rPr>
          <w:bCs/>
          <w:color w:val="7F0055"/>
        </w:rPr>
        <w:t>void</w:t>
      </w:r>
      <w:r w:rsidRPr="001121B4">
        <w:t xml:space="preserve"> main(String []</w:t>
      </w:r>
      <w:r w:rsidRPr="001121B4">
        <w:rPr>
          <w:color w:val="6A3E3E"/>
        </w:rPr>
        <w:t>args</w:t>
      </w:r>
      <w:r w:rsidRPr="001121B4">
        <w:t>){</w:t>
      </w:r>
    </w:p>
    <w:p w14:paraId="66CAF859" w14:textId="54B7ACBA" w:rsidR="006F031C" w:rsidRPr="001121B4" w:rsidRDefault="006F031C" w:rsidP="006F031C">
      <w:pPr>
        <w:pStyle w:val="Output"/>
        <w:rPr>
          <w:color w:val="4C483D" w:themeColor="text2"/>
        </w:rPr>
      </w:pPr>
      <w:r w:rsidRPr="001121B4">
        <w:t xml:space="preserve">       Outer </w:t>
      </w:r>
      <w:r w:rsidRPr="001121B4">
        <w:rPr>
          <w:color w:val="6A3E3E"/>
        </w:rPr>
        <w:t>o</w:t>
      </w:r>
      <w:r w:rsidRPr="001121B4">
        <w:t xml:space="preserve"> = </w:t>
      </w:r>
      <w:r w:rsidRPr="001121B4">
        <w:rPr>
          <w:bCs/>
          <w:color w:val="7F0055"/>
        </w:rPr>
        <w:t>new</w:t>
      </w:r>
      <w:r w:rsidRPr="001121B4">
        <w:t xml:space="preserve"> Outer();</w:t>
      </w:r>
    </w:p>
    <w:p w14:paraId="13A668FE" w14:textId="77777777" w:rsidR="006F031C" w:rsidRPr="001121B4" w:rsidRDefault="006F031C" w:rsidP="006F031C">
      <w:pPr>
        <w:pStyle w:val="Output"/>
        <w:rPr>
          <w:color w:val="4C483D" w:themeColor="text2"/>
        </w:rPr>
      </w:pPr>
      <w:r w:rsidRPr="001121B4">
        <w:t xml:space="preserve">       Outer.Inner </w:t>
      </w:r>
      <w:r w:rsidRPr="001121B4">
        <w:rPr>
          <w:color w:val="6A3E3E"/>
        </w:rPr>
        <w:t>i</w:t>
      </w:r>
      <w:r w:rsidRPr="001121B4">
        <w:t xml:space="preserve"> = </w:t>
      </w:r>
      <w:r w:rsidRPr="001121B4">
        <w:rPr>
          <w:color w:val="6A3E3E"/>
        </w:rPr>
        <w:t>o</w:t>
      </w:r>
      <w:r w:rsidRPr="001121B4">
        <w:t>.</w:t>
      </w:r>
      <w:r w:rsidRPr="001121B4">
        <w:rPr>
          <w:bCs/>
          <w:color w:val="7F0055"/>
        </w:rPr>
        <w:t>new</w:t>
      </w:r>
      <w:r w:rsidRPr="001121B4">
        <w:t xml:space="preserve"> Inner();</w:t>
      </w:r>
    </w:p>
    <w:p w14:paraId="72169902" w14:textId="77777777" w:rsidR="006F031C" w:rsidRPr="001121B4" w:rsidRDefault="006F031C" w:rsidP="006F031C">
      <w:pPr>
        <w:pStyle w:val="Output"/>
        <w:rPr>
          <w:color w:val="4C483D" w:themeColor="text2"/>
        </w:rPr>
      </w:pPr>
      <w:r w:rsidRPr="001121B4">
        <w:t xml:space="preserve">       </w:t>
      </w:r>
      <w:r w:rsidRPr="001121B4">
        <w:rPr>
          <w:color w:val="6A3E3E"/>
        </w:rPr>
        <w:t>i</w:t>
      </w:r>
      <w:r w:rsidRPr="001121B4">
        <w:t>.show();</w:t>
      </w:r>
    </w:p>
    <w:p w14:paraId="67F8DF87" w14:textId="77777777" w:rsidR="006F031C" w:rsidRPr="001121B4" w:rsidRDefault="006F031C" w:rsidP="006F031C">
      <w:pPr>
        <w:pStyle w:val="Output"/>
        <w:rPr>
          <w:color w:val="4C483D" w:themeColor="text2"/>
        </w:rPr>
      </w:pPr>
      <w:r w:rsidRPr="001121B4">
        <w:t xml:space="preserve">     }</w:t>
      </w:r>
    </w:p>
    <w:p w14:paraId="51A43D58" w14:textId="0BC7DD8E" w:rsidR="006F031C" w:rsidRDefault="006F031C" w:rsidP="006F031C">
      <w:pPr>
        <w:pStyle w:val="Output"/>
      </w:pPr>
      <w:r w:rsidRPr="001121B4">
        <w:t>}</w:t>
      </w:r>
    </w:p>
    <w:p w14:paraId="0D8B44BD" w14:textId="77777777" w:rsidR="008E4F79" w:rsidRPr="001121B4" w:rsidRDefault="008E4F79" w:rsidP="007D0BEB">
      <w:pPr>
        <w:spacing w:line="240" w:lineRule="auto"/>
      </w:pPr>
    </w:p>
    <w:p w14:paraId="1DBF61F9" w14:textId="77777777" w:rsidR="006A3990" w:rsidRDefault="006A3990" w:rsidP="006A3990">
      <w:pPr>
        <w:pStyle w:val="Howitworks"/>
      </w:pPr>
      <w:r>
        <w:t>Internal Working</w:t>
      </w:r>
    </w:p>
    <w:p w14:paraId="521E3DAC" w14:textId="77777777" w:rsidR="006A3990" w:rsidRDefault="006A3990" w:rsidP="006A3990">
      <w:pPr>
        <w:rPr>
          <w:b/>
        </w:rPr>
      </w:pPr>
      <w:r w:rsidRPr="00B45624">
        <w:rPr>
          <w:b/>
        </w:rPr>
        <w:t>1.</w:t>
      </w:r>
      <w:r w:rsidRPr="00F7785C">
        <w:t xml:space="preserve"> </w:t>
      </w:r>
      <w:r w:rsidRPr="00F7785C">
        <w:rPr>
          <w:b/>
        </w:rPr>
        <w:t>instance of inner class is created inside the instance of outer class.</w:t>
      </w:r>
    </w:p>
    <w:p w14:paraId="6D30D81F" w14:textId="7D10E214" w:rsidR="006A3990" w:rsidRDefault="006A3990" w:rsidP="006A3990">
      <w:r w:rsidRPr="002C1D2F">
        <w:t>The java compiler creates two class files in case of inner class. The class file name of inner class is</w:t>
      </w:r>
      <w:r w:rsidRPr="002C1D2F">
        <w:rPr>
          <w:b/>
        </w:rPr>
        <w:t xml:space="preserve"> "Outer$Inner</w:t>
      </w:r>
      <w:r w:rsidR="008E4F79" w:rsidRPr="002C1D2F">
        <w:rPr>
          <w:b/>
        </w:rPr>
        <w:t xml:space="preserve">”. </w:t>
      </w:r>
      <w:r w:rsidR="008E4F79" w:rsidRPr="008E4F79">
        <w:rPr>
          <w:bCs/>
        </w:rPr>
        <w:t>For</w:t>
      </w:r>
      <w:r>
        <w:rPr>
          <w:b/>
        </w:rPr>
        <w:t xml:space="preserve"> </w:t>
      </w:r>
      <w:r w:rsidRPr="001379FE">
        <w:rPr>
          <w:rStyle w:val="0SyntaxPinkChar"/>
        </w:rPr>
        <w:t>Outer.java</w:t>
      </w:r>
      <w:r>
        <w:t xml:space="preserve"> it will create 2 .class files</w:t>
      </w:r>
    </w:p>
    <w:p w14:paraId="7D060788" w14:textId="4330C08D" w:rsidR="006A3990" w:rsidRPr="001379FE" w:rsidRDefault="006A3990" w:rsidP="006F728B">
      <w:pPr>
        <w:pStyle w:val="ListParagraph"/>
        <w:numPr>
          <w:ilvl w:val="0"/>
          <w:numId w:val="63"/>
        </w:numPr>
        <w:rPr>
          <w:b/>
        </w:rPr>
      </w:pPr>
      <w:r>
        <w:t>Outer$Inner.class</w:t>
      </w:r>
      <w:r w:rsidR="001379FE">
        <w:t xml:space="preserve">, </w:t>
      </w:r>
      <w:r w:rsidRPr="00710FA2">
        <w:t xml:space="preserve">Outer.class  </w:t>
      </w:r>
    </w:p>
    <w:p w14:paraId="16C317C9" w14:textId="77777777" w:rsidR="001379FE" w:rsidRDefault="001379FE" w:rsidP="00A479D9">
      <w:pPr>
        <w:pStyle w:val="ListParagraph"/>
        <w:spacing w:line="240" w:lineRule="auto"/>
        <w:ind w:left="1080"/>
      </w:pPr>
    </w:p>
    <w:p w14:paraId="3D5233DF" w14:textId="3E81DB33" w:rsidR="006A3990" w:rsidRDefault="006A3990" w:rsidP="006F728B">
      <w:pPr>
        <w:pStyle w:val="ListParagraph"/>
        <w:numPr>
          <w:ilvl w:val="0"/>
          <w:numId w:val="63"/>
        </w:numPr>
      </w:pPr>
      <w:r>
        <w:t xml:space="preserve">For creating normal class </w:t>
      </w:r>
      <w:r w:rsidR="001379FE">
        <w:t>object,</w:t>
      </w:r>
      <w:r>
        <w:t xml:space="preserve"> we do </w:t>
      </w:r>
    </w:p>
    <w:p w14:paraId="159CB4C7" w14:textId="005FDB53" w:rsidR="006A3990" w:rsidRPr="001B6BA4" w:rsidRDefault="006A3990" w:rsidP="007D0BEB">
      <w:pPr>
        <w:pStyle w:val="0SyntaxPink"/>
        <w:ind w:left="1080"/>
        <w:rPr>
          <w:b/>
          <w:bCs/>
          <w:color w:val="000000" w:themeColor="text1"/>
          <w:bdr w:val="single" w:sz="4" w:space="0" w:color="auto"/>
        </w:rPr>
      </w:pPr>
      <w:r w:rsidRPr="001B6BA4">
        <w:rPr>
          <w:b/>
          <w:bCs/>
          <w:color w:val="000000" w:themeColor="text1"/>
        </w:rPr>
        <w:t xml:space="preserve"> </w:t>
      </w:r>
      <w:r w:rsidR="007D0BEB" w:rsidRPr="001B6BA4">
        <w:rPr>
          <w:b/>
          <w:bCs/>
          <w:color w:val="0000FF"/>
        </w:rPr>
        <w:t xml:space="preserve">OuterClass </w:t>
      </w:r>
      <w:r w:rsidR="007D0BEB" w:rsidRPr="001B6BA4">
        <w:rPr>
          <w:b/>
          <w:bCs/>
          <w:color w:val="000000" w:themeColor="text1"/>
        </w:rPr>
        <w:t xml:space="preserve">ob = new </w:t>
      </w:r>
      <w:r w:rsidR="007D0BEB" w:rsidRPr="001B6BA4">
        <w:rPr>
          <w:b/>
          <w:bCs/>
          <w:color w:val="0000FF"/>
        </w:rPr>
        <w:t>OuterClass</w:t>
      </w:r>
      <w:r w:rsidR="007D0BEB" w:rsidRPr="001B6BA4">
        <w:rPr>
          <w:b/>
          <w:bCs/>
          <w:color w:val="000000" w:themeColor="text1"/>
        </w:rPr>
        <w:t>();</w:t>
      </w:r>
    </w:p>
    <w:p w14:paraId="37CFE3B3" w14:textId="77777777" w:rsidR="006A3990" w:rsidRDefault="006A3990" w:rsidP="001379FE">
      <w:pPr>
        <w:pStyle w:val="ListParagraph"/>
        <w:spacing w:line="240" w:lineRule="auto"/>
        <w:ind w:left="1080"/>
      </w:pPr>
    </w:p>
    <w:p w14:paraId="3D5F26B7" w14:textId="77777777" w:rsidR="001F277F" w:rsidRDefault="006A3990" w:rsidP="006F728B">
      <w:pPr>
        <w:pStyle w:val="ListParagraph"/>
        <w:numPr>
          <w:ilvl w:val="0"/>
          <w:numId w:val="62"/>
        </w:numPr>
      </w:pPr>
      <w:r>
        <w:t xml:space="preserve">For creating inner class </w:t>
      </w:r>
      <w:r w:rsidR="001F277F">
        <w:t>object,</w:t>
      </w:r>
    </w:p>
    <w:p w14:paraId="065D0869" w14:textId="77777777" w:rsidR="001F277F" w:rsidRDefault="001F277F" w:rsidP="006F728B">
      <w:pPr>
        <w:pStyle w:val="ListParagraph"/>
        <w:numPr>
          <w:ilvl w:val="1"/>
          <w:numId w:val="62"/>
        </w:numPr>
      </w:pPr>
      <w:r>
        <w:t>We need to create Outer class Object.</w:t>
      </w:r>
    </w:p>
    <w:p w14:paraId="3A185406" w14:textId="77777777" w:rsidR="006A3990" w:rsidRDefault="006A3990" w:rsidP="006F728B">
      <w:pPr>
        <w:pStyle w:val="ListParagraph"/>
        <w:numPr>
          <w:ilvl w:val="1"/>
          <w:numId w:val="62"/>
        </w:numPr>
      </w:pPr>
      <w:r>
        <w:t xml:space="preserve">we </w:t>
      </w:r>
      <w:r w:rsidR="001F277F">
        <w:t>need to</w:t>
      </w:r>
      <w:r>
        <w:t xml:space="preserve"> add OuterClass class &amp; </w:t>
      </w:r>
      <w:r w:rsidR="001F277F">
        <w:t xml:space="preserve">Outer Class </w:t>
      </w:r>
      <w:r>
        <w:t xml:space="preserve">Object </w:t>
      </w:r>
      <w:r w:rsidR="001F277F">
        <w:t xml:space="preserve">before Inner class </w:t>
      </w:r>
      <w:r w:rsidRPr="00B45624">
        <w:t xml:space="preserve"> </w:t>
      </w:r>
      <w:r w:rsidRPr="001B6BA4">
        <w:rPr>
          <w:rStyle w:val="0SyntaxPinkChar"/>
          <w:color w:val="0000FF"/>
        </w:rPr>
        <w:t>OuterClass</w:t>
      </w:r>
      <w:r w:rsidRPr="001B6BA4">
        <w:rPr>
          <w:rStyle w:val="0SyntaxPinkChar"/>
        </w:rPr>
        <w:t>.</w:t>
      </w:r>
      <w:r w:rsidRPr="001B6BA4">
        <w:rPr>
          <w:rStyle w:val="0SyntaxPinkChar"/>
          <w:b/>
          <w:bCs/>
          <w:color w:val="000000" w:themeColor="text1"/>
        </w:rPr>
        <w:t>InnerClass</w:t>
      </w:r>
      <w:r w:rsidRPr="001B6BA4">
        <w:rPr>
          <w:rStyle w:val="0SyntaxPinkChar"/>
          <w:color w:val="000000" w:themeColor="text1"/>
        </w:rPr>
        <w:t xml:space="preserve"> </w:t>
      </w:r>
      <w:r w:rsidRPr="001B6BA4">
        <w:rPr>
          <w:rStyle w:val="0SyntaxPinkChar"/>
        </w:rPr>
        <w:t xml:space="preserve">i = </w:t>
      </w:r>
      <w:r w:rsidRPr="001B6BA4">
        <w:rPr>
          <w:rStyle w:val="0SyntaxPinkChar"/>
          <w:color w:val="0000FF"/>
        </w:rPr>
        <w:t>o</w:t>
      </w:r>
      <w:r w:rsidRPr="001B6BA4">
        <w:rPr>
          <w:rStyle w:val="0SyntaxPinkChar"/>
        </w:rPr>
        <w:t>.</w:t>
      </w:r>
      <w:r w:rsidRPr="001B6BA4">
        <w:rPr>
          <w:rStyle w:val="0SyntaxPinkChar"/>
          <w:color w:val="000000" w:themeColor="text1"/>
        </w:rPr>
        <w:t>new InnerClass</w:t>
      </w:r>
      <w:r w:rsidRPr="001B6BA4">
        <w:rPr>
          <w:rStyle w:val="0SyntaxPinkChar"/>
        </w:rPr>
        <w:t>();</w:t>
      </w:r>
      <w:r w:rsidRPr="006A0C9D">
        <w:rPr>
          <w:noProof/>
          <w:lang w:eastAsia="en-US"/>
        </w:rPr>
        <w:drawing>
          <wp:inline distT="0" distB="0" distL="0" distR="0" wp14:anchorId="6904D556" wp14:editId="42CF58AD">
            <wp:extent cx="2769627" cy="803658"/>
            <wp:effectExtent l="0" t="0" r="0" b="0"/>
            <wp:docPr id="39" name="Picture 39" descr="E:\users\Kaveti_s\Desktop\core_java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Desktop\core_java_img.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8360" cy="809094"/>
                    </a:xfrm>
                    <a:prstGeom prst="rect">
                      <a:avLst/>
                    </a:prstGeom>
                    <a:noFill/>
                    <a:ln>
                      <a:noFill/>
                    </a:ln>
                  </pic:spPr>
                </pic:pic>
              </a:graphicData>
            </a:graphic>
          </wp:inline>
        </w:drawing>
      </w:r>
    </w:p>
    <w:p w14:paraId="525C46A4" w14:textId="77777777" w:rsidR="006A3990" w:rsidRDefault="006A3990" w:rsidP="006A3990">
      <w:pPr>
        <w:pStyle w:val="Qsns"/>
      </w:pPr>
      <w:r>
        <w:t>Outer$Inner.Java Generated code</w:t>
      </w:r>
    </w:p>
    <w:p w14:paraId="5190E495" w14:textId="77777777" w:rsidR="007125A5" w:rsidRPr="007125A5" w:rsidRDefault="007125A5" w:rsidP="007125A5">
      <w:pPr>
        <w:pStyle w:val="Output"/>
        <w:rPr>
          <w:color w:val="4C483D" w:themeColor="text2"/>
        </w:rPr>
      </w:pPr>
      <w:r w:rsidRPr="007125A5">
        <w:rPr>
          <w:bCs/>
          <w:color w:val="7F0055"/>
        </w:rPr>
        <w:t>import</w:t>
      </w:r>
      <w:r w:rsidRPr="007125A5">
        <w:t xml:space="preserve"> java.io.PrintStream;</w:t>
      </w:r>
    </w:p>
    <w:p w14:paraId="3E9E11C7" w14:textId="77777777" w:rsidR="007125A5" w:rsidRPr="007125A5" w:rsidRDefault="007125A5" w:rsidP="007125A5">
      <w:pPr>
        <w:pStyle w:val="Output"/>
        <w:rPr>
          <w:color w:val="4C483D" w:themeColor="text2"/>
        </w:rPr>
      </w:pPr>
    </w:p>
    <w:p w14:paraId="511CDD7A" w14:textId="77777777" w:rsidR="007125A5" w:rsidRPr="007125A5" w:rsidRDefault="007125A5" w:rsidP="007125A5">
      <w:pPr>
        <w:pStyle w:val="Output"/>
        <w:rPr>
          <w:color w:val="4C483D" w:themeColor="text2"/>
        </w:rPr>
      </w:pPr>
      <w:r w:rsidRPr="007125A5">
        <w:rPr>
          <w:bCs/>
          <w:color w:val="7F0055"/>
        </w:rPr>
        <w:t>class</w:t>
      </w:r>
      <w:r w:rsidRPr="007125A5">
        <w:t xml:space="preserve"> Outer.Inner</w:t>
      </w:r>
    </w:p>
    <w:p w14:paraId="5B697785" w14:textId="77777777" w:rsidR="007125A5" w:rsidRPr="007125A5" w:rsidRDefault="007125A5" w:rsidP="007125A5">
      <w:pPr>
        <w:pStyle w:val="Output"/>
        <w:rPr>
          <w:color w:val="4C483D" w:themeColor="text2"/>
        </w:rPr>
      </w:pPr>
      <w:r w:rsidRPr="007125A5">
        <w:t>{</w:t>
      </w:r>
    </w:p>
    <w:p w14:paraId="781B2039" w14:textId="77777777" w:rsidR="007125A5" w:rsidRPr="007125A5" w:rsidRDefault="007125A5" w:rsidP="007125A5">
      <w:pPr>
        <w:pStyle w:val="Output"/>
        <w:rPr>
          <w:color w:val="4C483D" w:themeColor="text2"/>
        </w:rPr>
      </w:pPr>
      <w:r w:rsidRPr="007125A5">
        <w:t xml:space="preserve"> </w:t>
      </w:r>
      <w:r w:rsidRPr="007125A5">
        <w:rPr>
          <w:bCs/>
          <w:color w:val="7F0055"/>
        </w:rPr>
        <w:t>int</w:t>
      </w:r>
      <w:r w:rsidRPr="007125A5">
        <w:t xml:space="preserve"> b;</w:t>
      </w:r>
    </w:p>
    <w:p w14:paraId="43B03506" w14:textId="77777777" w:rsidR="007125A5" w:rsidRPr="007125A5" w:rsidRDefault="007125A5" w:rsidP="007125A5">
      <w:pPr>
        <w:pStyle w:val="Output"/>
        <w:rPr>
          <w:color w:val="4C483D" w:themeColor="text2"/>
        </w:rPr>
      </w:pPr>
      <w:r w:rsidRPr="007125A5">
        <w:t xml:space="preserve"> String inmsg;</w:t>
      </w:r>
    </w:p>
    <w:p w14:paraId="59EF0D02" w14:textId="77777777" w:rsidR="007125A5" w:rsidRPr="007125A5" w:rsidRDefault="007125A5" w:rsidP="007125A5">
      <w:pPr>
        <w:pStyle w:val="Output"/>
        <w:rPr>
          <w:color w:val="4C483D" w:themeColor="text2"/>
        </w:rPr>
      </w:pPr>
    </w:p>
    <w:p w14:paraId="42D2D9CC" w14:textId="77777777" w:rsidR="007125A5" w:rsidRPr="007125A5" w:rsidRDefault="007125A5" w:rsidP="007125A5">
      <w:pPr>
        <w:pStyle w:val="Output"/>
        <w:rPr>
          <w:color w:val="4C483D" w:themeColor="text2"/>
        </w:rPr>
      </w:pPr>
      <w:r w:rsidRPr="007125A5">
        <w:t xml:space="preserve"> Outer.Inner() {</w:t>
      </w:r>
    </w:p>
    <w:p w14:paraId="2DFA394F" w14:textId="77777777" w:rsidR="007125A5" w:rsidRPr="007125A5" w:rsidRDefault="007125A5" w:rsidP="007125A5">
      <w:pPr>
        <w:pStyle w:val="Output"/>
        <w:rPr>
          <w:color w:val="4C483D" w:themeColor="text2"/>
        </w:rPr>
      </w:pPr>
      <w:r w:rsidRPr="007125A5">
        <w:t xml:space="preserve">  </w:t>
      </w:r>
      <w:r w:rsidRPr="007125A5">
        <w:rPr>
          <w:bCs/>
          <w:color w:val="7F0055"/>
        </w:rPr>
        <w:t>this</w:t>
      </w:r>
      <w:r w:rsidRPr="007125A5">
        <w:t>.b = 200;</w:t>
      </w:r>
    </w:p>
    <w:p w14:paraId="73754923" w14:textId="77777777" w:rsidR="007125A5" w:rsidRPr="007125A5" w:rsidRDefault="007125A5" w:rsidP="007125A5">
      <w:pPr>
        <w:pStyle w:val="Output"/>
        <w:rPr>
          <w:color w:val="4C483D" w:themeColor="text2"/>
        </w:rPr>
      </w:pPr>
      <w:r w:rsidRPr="007125A5">
        <w:t xml:space="preserve">  </w:t>
      </w:r>
      <w:r w:rsidRPr="007125A5">
        <w:rPr>
          <w:bCs/>
          <w:color w:val="7F0055"/>
        </w:rPr>
        <w:t>this</w:t>
      </w:r>
      <w:r w:rsidRPr="007125A5">
        <w:t xml:space="preserve">.inmsg = </w:t>
      </w:r>
      <w:r w:rsidRPr="007125A5">
        <w:rPr>
          <w:color w:val="2A00FF"/>
        </w:rPr>
        <w:t>"Inner class variable"</w:t>
      </w:r>
      <w:r w:rsidRPr="007125A5">
        <w:t>;</w:t>
      </w:r>
    </w:p>
    <w:p w14:paraId="7583C1D1" w14:textId="77777777" w:rsidR="007125A5" w:rsidRPr="007125A5" w:rsidRDefault="007125A5" w:rsidP="007125A5">
      <w:pPr>
        <w:pStyle w:val="Output"/>
        <w:rPr>
          <w:color w:val="4C483D" w:themeColor="text2"/>
        </w:rPr>
      </w:pPr>
      <w:r w:rsidRPr="007125A5">
        <w:t xml:space="preserve"> }</w:t>
      </w:r>
    </w:p>
    <w:p w14:paraId="5AAF63BD" w14:textId="77777777" w:rsidR="007125A5" w:rsidRPr="007125A5" w:rsidRDefault="007125A5" w:rsidP="007125A5">
      <w:pPr>
        <w:pStyle w:val="Output"/>
        <w:rPr>
          <w:color w:val="4C483D" w:themeColor="text2"/>
        </w:rPr>
      </w:pPr>
    </w:p>
    <w:p w14:paraId="15922A65" w14:textId="77777777" w:rsidR="007125A5" w:rsidRPr="007125A5" w:rsidRDefault="007125A5" w:rsidP="007125A5">
      <w:pPr>
        <w:pStyle w:val="Output"/>
        <w:rPr>
          <w:color w:val="4C483D" w:themeColor="text2"/>
        </w:rPr>
      </w:pPr>
      <w:r w:rsidRPr="007125A5">
        <w:tab/>
      </w:r>
      <w:r w:rsidRPr="007125A5">
        <w:rPr>
          <w:bCs/>
          <w:color w:val="7F0055"/>
        </w:rPr>
        <w:t>public</w:t>
      </w:r>
      <w:r w:rsidRPr="007125A5">
        <w:t xml:space="preserve"> </w:t>
      </w:r>
      <w:r w:rsidRPr="007125A5">
        <w:rPr>
          <w:bCs/>
          <w:color w:val="7F0055"/>
        </w:rPr>
        <w:t>void</w:t>
      </w:r>
      <w:r w:rsidRPr="007125A5">
        <w:t xml:space="preserve"> show() {</w:t>
      </w:r>
    </w:p>
    <w:p w14:paraId="23712B47" w14:textId="77777777" w:rsidR="007125A5" w:rsidRPr="007125A5" w:rsidRDefault="007125A5" w:rsidP="007125A5">
      <w:pPr>
        <w:pStyle w:val="Output"/>
        <w:rPr>
          <w:color w:val="4C483D" w:themeColor="text2"/>
        </w:rPr>
      </w:pPr>
      <w:r w:rsidRPr="007125A5">
        <w:tab/>
      </w:r>
      <w:r w:rsidRPr="007125A5">
        <w:tab/>
        <w:t>System.</w:t>
      </w:r>
      <w:r w:rsidRPr="007125A5">
        <w:rPr>
          <w:bCs/>
          <w:i/>
          <w:iCs/>
          <w:color w:val="0000C0"/>
        </w:rPr>
        <w:t>out</w:t>
      </w:r>
      <w:r w:rsidRPr="007125A5">
        <w:t>.println(</w:t>
      </w:r>
      <w:r w:rsidRPr="007125A5">
        <w:rPr>
          <w:color w:val="2A00FF"/>
        </w:rPr>
        <w:t>""</w:t>
      </w:r>
      <w:r w:rsidRPr="007125A5">
        <w:t xml:space="preserve"> + </w:t>
      </w:r>
      <w:r w:rsidRPr="007125A5">
        <w:rPr>
          <w:bCs/>
          <w:color w:val="7F0055"/>
        </w:rPr>
        <w:t>this</w:t>
      </w:r>
      <w:r w:rsidRPr="007125A5">
        <w:t xml:space="preserve">.b + </w:t>
      </w:r>
      <w:r w:rsidRPr="007125A5">
        <w:rPr>
          <w:color w:val="2A00FF"/>
        </w:rPr>
        <w:t>"\n"</w:t>
      </w:r>
      <w:r w:rsidRPr="007125A5">
        <w:t xml:space="preserve"> + </w:t>
      </w:r>
      <w:r w:rsidRPr="007125A5">
        <w:rPr>
          <w:bCs/>
          <w:color w:val="7F0055"/>
        </w:rPr>
        <w:t>this</w:t>
      </w:r>
      <w:r w:rsidRPr="007125A5">
        <w:t xml:space="preserve">.inmsg + </w:t>
      </w:r>
      <w:r w:rsidRPr="007125A5">
        <w:rPr>
          <w:color w:val="2A00FF"/>
        </w:rPr>
        <w:t>"\n"</w:t>
      </w:r>
      <w:r w:rsidRPr="007125A5">
        <w:t xml:space="preserve"> + Outer.</w:t>
      </w:r>
      <w:r w:rsidRPr="007125A5">
        <w:rPr>
          <w:bCs/>
          <w:color w:val="7F0055"/>
        </w:rPr>
        <w:t>this</w:t>
      </w:r>
      <w:r w:rsidRPr="007125A5">
        <w:t>.msg);</w:t>
      </w:r>
    </w:p>
    <w:p w14:paraId="4795FA51" w14:textId="77777777" w:rsidR="007125A5" w:rsidRPr="007125A5" w:rsidRDefault="007125A5" w:rsidP="007125A5">
      <w:pPr>
        <w:pStyle w:val="Output"/>
        <w:rPr>
          <w:color w:val="4C483D" w:themeColor="text2"/>
        </w:rPr>
      </w:pPr>
      <w:r w:rsidRPr="007125A5">
        <w:tab/>
        <w:t>}</w:t>
      </w:r>
    </w:p>
    <w:p w14:paraId="5FB0BFC1" w14:textId="77777777" w:rsidR="007125A5" w:rsidRPr="007125A5" w:rsidRDefault="007125A5" w:rsidP="007125A5">
      <w:pPr>
        <w:pStyle w:val="Output"/>
        <w:rPr>
          <w:color w:val="4C483D" w:themeColor="text2"/>
        </w:rPr>
      </w:pPr>
      <w:r w:rsidRPr="007125A5">
        <w:t>}</w:t>
      </w:r>
    </w:p>
    <w:p w14:paraId="3F676047" w14:textId="65938072" w:rsidR="006A3990" w:rsidRDefault="006A3990" w:rsidP="006A3990"/>
    <w:p w14:paraId="7BE54A86" w14:textId="77777777" w:rsidR="006A3990" w:rsidRDefault="006A3990" w:rsidP="003B3896">
      <w:pPr>
        <w:pStyle w:val="Heading4"/>
        <w:spacing w:after="0"/>
      </w:pPr>
      <w:bookmarkStart w:id="25" w:name="_Toc461734616"/>
      <w:r>
        <w:lastRenderedPageBreak/>
        <w:t>2. Static Nested Classes (Nested Classes)</w:t>
      </w:r>
      <w:bookmarkEnd w:id="25"/>
    </w:p>
    <w:p w14:paraId="2668E281" w14:textId="1F060ABA" w:rsidR="006A3990" w:rsidRDefault="006A3990" w:rsidP="006A3990">
      <w:r>
        <w:t xml:space="preserve">If a Static class is created inside Outer class is </w:t>
      </w:r>
      <w:r w:rsidR="000239F9">
        <w:t>known</w:t>
      </w:r>
      <w:r>
        <w:t xml:space="preserve"> as Static Nested class</w:t>
      </w:r>
    </w:p>
    <w:p w14:paraId="20C63107" w14:textId="0FFFBBC5" w:rsidR="006A3990" w:rsidRDefault="000239F9" w:rsidP="006F728B">
      <w:pPr>
        <w:pStyle w:val="ListParagraph"/>
        <w:numPr>
          <w:ilvl w:val="0"/>
          <w:numId w:val="65"/>
        </w:numPr>
      </w:pPr>
      <w:r>
        <w:rPr>
          <w:b/>
        </w:rPr>
        <w:t>Non-Static</w:t>
      </w:r>
      <w:r w:rsidR="006A3990">
        <w:rPr>
          <w:b/>
        </w:rPr>
        <w:t xml:space="preserve"> Data Members/Methods</w:t>
      </w:r>
      <w:r w:rsidR="006A3990">
        <w:rPr>
          <w:b/>
        </w:rPr>
        <w:tab/>
      </w:r>
      <w:r w:rsidR="006A3990">
        <w:t xml:space="preserve">: it </w:t>
      </w:r>
      <w:r w:rsidR="006A3990">
        <w:rPr>
          <w:b/>
        </w:rPr>
        <w:t>C</w:t>
      </w:r>
      <w:r w:rsidR="006A3990" w:rsidRPr="000D1250">
        <w:rPr>
          <w:b/>
        </w:rPr>
        <w:t>annot</w:t>
      </w:r>
      <w:r w:rsidR="006A3990">
        <w:t xml:space="preserve"> </w:t>
      </w:r>
      <w:r>
        <w:t>assess directly</w:t>
      </w:r>
    </w:p>
    <w:p w14:paraId="6E539BED" w14:textId="2F592FCF" w:rsidR="006A3990" w:rsidRDefault="006A3990" w:rsidP="006F728B">
      <w:pPr>
        <w:pStyle w:val="ListParagraph"/>
        <w:numPr>
          <w:ilvl w:val="0"/>
          <w:numId w:val="65"/>
        </w:numPr>
      </w:pPr>
      <w:r w:rsidRPr="000D1250">
        <w:rPr>
          <w:b/>
        </w:rPr>
        <w:t>Static Data Members</w:t>
      </w:r>
      <w:r>
        <w:t xml:space="preserve"> </w:t>
      </w:r>
      <w:r>
        <w:tab/>
      </w:r>
      <w:r>
        <w:tab/>
      </w:r>
      <w:r>
        <w:tab/>
        <w:t xml:space="preserve">: it </w:t>
      </w:r>
      <w:r w:rsidRPr="000D1250">
        <w:rPr>
          <w:b/>
        </w:rPr>
        <w:t>Can</w:t>
      </w:r>
      <w:r>
        <w:t xml:space="preserve"> access </w:t>
      </w:r>
    </w:p>
    <w:p w14:paraId="1891D0C1" w14:textId="77777777" w:rsidR="006A3990" w:rsidRDefault="006A3990" w:rsidP="006A3990">
      <w:pPr>
        <w:pStyle w:val="Qsns"/>
      </w:pPr>
      <w:r>
        <w:t>Example</w:t>
      </w:r>
    </w:p>
    <w:p w14:paraId="2D02471E" w14:textId="77777777" w:rsidR="006A3990" w:rsidRPr="00460EB4" w:rsidRDefault="006A3990" w:rsidP="0095755E">
      <w:pPr>
        <w:pStyle w:val="Output"/>
        <w:rPr>
          <w:color w:val="4C483D" w:themeColor="text2"/>
        </w:rPr>
      </w:pPr>
      <w:r w:rsidRPr="00460EB4">
        <w:rPr>
          <w:bCs/>
          <w:color w:val="7F0055"/>
        </w:rPr>
        <w:t>public</w:t>
      </w:r>
      <w:r w:rsidRPr="00460EB4">
        <w:t xml:space="preserve"> </w:t>
      </w:r>
      <w:r w:rsidRPr="00460EB4">
        <w:rPr>
          <w:bCs/>
          <w:color w:val="7F0055"/>
        </w:rPr>
        <w:t>class</w:t>
      </w:r>
      <w:r w:rsidRPr="00460EB4">
        <w:t xml:space="preserve"> StaticNestedDemo {</w:t>
      </w:r>
    </w:p>
    <w:p w14:paraId="4B6F1CEB" w14:textId="77777777" w:rsidR="006A3990" w:rsidRPr="00460EB4" w:rsidRDefault="006A3990" w:rsidP="0095755E">
      <w:pPr>
        <w:pStyle w:val="Output"/>
        <w:rPr>
          <w:color w:val="4C483D" w:themeColor="text2"/>
        </w:rPr>
      </w:pPr>
      <w:r w:rsidRPr="00460EB4">
        <w:tab/>
      </w:r>
      <w:r w:rsidRPr="00460EB4">
        <w:rPr>
          <w:bCs/>
          <w:color w:val="7F0055"/>
        </w:rPr>
        <w:t>int</w:t>
      </w:r>
      <w:r w:rsidRPr="00460EB4">
        <w:t xml:space="preserve"> </w:t>
      </w:r>
      <w:r w:rsidRPr="00460EB4">
        <w:rPr>
          <w:color w:val="0000C0"/>
        </w:rPr>
        <w:t>a</w:t>
      </w:r>
      <w:r w:rsidRPr="00460EB4">
        <w:t xml:space="preserve"> = 100;</w:t>
      </w:r>
    </w:p>
    <w:p w14:paraId="00B5471B" w14:textId="77777777" w:rsidR="006A3990" w:rsidRPr="00460EB4" w:rsidRDefault="006A3990" w:rsidP="0095755E">
      <w:pPr>
        <w:pStyle w:val="Output"/>
        <w:rPr>
          <w:color w:val="4C483D" w:themeColor="text2"/>
        </w:rPr>
      </w:pPr>
      <w:r w:rsidRPr="00460EB4">
        <w:tab/>
      </w:r>
      <w:r w:rsidRPr="00460EB4">
        <w:rPr>
          <w:bCs/>
          <w:color w:val="7F0055"/>
        </w:rPr>
        <w:t>static</w:t>
      </w:r>
      <w:r w:rsidRPr="00460EB4">
        <w:t xml:space="preserve"> </w:t>
      </w:r>
      <w:r w:rsidRPr="00460EB4">
        <w:rPr>
          <w:bCs/>
          <w:color w:val="7F0055"/>
        </w:rPr>
        <w:t>int</w:t>
      </w:r>
      <w:r w:rsidRPr="00460EB4">
        <w:t xml:space="preserve"> </w:t>
      </w:r>
      <w:r w:rsidRPr="00460EB4">
        <w:rPr>
          <w:i/>
          <w:iCs/>
          <w:color w:val="0000C0"/>
        </w:rPr>
        <w:t>b</w:t>
      </w:r>
      <w:r w:rsidRPr="00460EB4">
        <w:t xml:space="preserve"> = 200;</w:t>
      </w:r>
    </w:p>
    <w:p w14:paraId="45758138" w14:textId="77777777" w:rsidR="006A3990" w:rsidRPr="00460EB4" w:rsidRDefault="006A3990" w:rsidP="0095755E">
      <w:pPr>
        <w:pStyle w:val="Output"/>
        <w:rPr>
          <w:color w:val="4C483D" w:themeColor="text2"/>
        </w:rPr>
      </w:pPr>
      <w:r w:rsidRPr="00460EB4">
        <w:tab/>
      </w:r>
      <w:r w:rsidRPr="00460EB4">
        <w:rPr>
          <w:bCs/>
          <w:color w:val="7F0055"/>
        </w:rPr>
        <w:t>static</w:t>
      </w:r>
      <w:r w:rsidRPr="00460EB4">
        <w:t xml:space="preserve"> </w:t>
      </w:r>
      <w:r w:rsidRPr="00460EB4">
        <w:rPr>
          <w:bCs/>
          <w:color w:val="7F0055"/>
        </w:rPr>
        <w:t>class</w:t>
      </w:r>
      <w:r w:rsidRPr="00460EB4">
        <w:t xml:space="preserve"> Inner {</w:t>
      </w:r>
    </w:p>
    <w:p w14:paraId="47EB13D7" w14:textId="77777777" w:rsidR="006A3990" w:rsidRPr="00460EB4" w:rsidRDefault="006A3990" w:rsidP="0095755E">
      <w:pPr>
        <w:pStyle w:val="Output"/>
        <w:rPr>
          <w:color w:val="4C483D" w:themeColor="text2"/>
        </w:rPr>
      </w:pPr>
      <w:r w:rsidRPr="00460EB4">
        <w:tab/>
      </w:r>
      <w:r w:rsidRPr="00460EB4">
        <w:tab/>
      </w:r>
      <w:r w:rsidRPr="00460EB4">
        <w:rPr>
          <w:bCs/>
          <w:color w:val="7F0055"/>
        </w:rPr>
        <w:t>static</w:t>
      </w:r>
      <w:r w:rsidRPr="00460EB4">
        <w:t xml:space="preserve"> </w:t>
      </w:r>
      <w:r w:rsidRPr="00460EB4">
        <w:rPr>
          <w:bCs/>
          <w:color w:val="7F0055"/>
        </w:rPr>
        <w:t>void</w:t>
      </w:r>
      <w:r w:rsidRPr="00460EB4">
        <w:t xml:space="preserve"> get() {</w:t>
      </w:r>
    </w:p>
    <w:p w14:paraId="206503E3" w14:textId="77777777" w:rsidR="006A3990" w:rsidRPr="00460EB4" w:rsidRDefault="006A3990" w:rsidP="0095755E">
      <w:pPr>
        <w:pStyle w:val="Output"/>
        <w:rPr>
          <w:color w:val="4C483D" w:themeColor="text2"/>
        </w:rPr>
      </w:pPr>
      <w:r w:rsidRPr="00460EB4">
        <w:tab/>
      </w:r>
      <w:r w:rsidRPr="00460EB4">
        <w:tab/>
      </w:r>
      <w:r w:rsidRPr="00460EB4">
        <w:tab/>
        <w:t>System.</w:t>
      </w:r>
      <w:r w:rsidRPr="00460EB4">
        <w:rPr>
          <w:bCs/>
          <w:i/>
          <w:iCs/>
          <w:color w:val="0000C0"/>
        </w:rPr>
        <w:t>out</w:t>
      </w:r>
      <w:r w:rsidRPr="00460EB4">
        <w:t>.println(</w:t>
      </w:r>
      <w:r w:rsidRPr="00460EB4">
        <w:rPr>
          <w:color w:val="2A00FF"/>
        </w:rPr>
        <w:t>"B "</w:t>
      </w:r>
      <w:r w:rsidRPr="00460EB4">
        <w:t xml:space="preserve"> + </w:t>
      </w:r>
      <w:r w:rsidRPr="00460EB4">
        <w:rPr>
          <w:i/>
          <w:iCs/>
          <w:color w:val="0000C0"/>
        </w:rPr>
        <w:t>b</w:t>
      </w:r>
      <w:r w:rsidRPr="00460EB4">
        <w:t>);</w:t>
      </w:r>
    </w:p>
    <w:p w14:paraId="5E52DAB4" w14:textId="77777777" w:rsidR="006A3990" w:rsidRPr="00460EB4" w:rsidRDefault="006A3990" w:rsidP="0095755E">
      <w:pPr>
        <w:pStyle w:val="Output"/>
        <w:rPr>
          <w:color w:val="4C483D" w:themeColor="text2"/>
        </w:rPr>
      </w:pPr>
      <w:r w:rsidRPr="00460EB4">
        <w:tab/>
      </w:r>
      <w:r w:rsidRPr="00460EB4">
        <w:tab/>
      </w:r>
      <w:r w:rsidRPr="00460EB4">
        <w:rPr>
          <w:color w:val="3F7F5F"/>
        </w:rPr>
        <w:t>// a -Cannot make a static reference to the non-static field a</w:t>
      </w:r>
    </w:p>
    <w:p w14:paraId="2B9D10EC" w14:textId="77777777" w:rsidR="006A3990" w:rsidRPr="00460EB4" w:rsidRDefault="006A3990" w:rsidP="0095755E">
      <w:pPr>
        <w:pStyle w:val="Output"/>
        <w:rPr>
          <w:color w:val="4C483D" w:themeColor="text2"/>
        </w:rPr>
      </w:pPr>
      <w:r w:rsidRPr="00460EB4">
        <w:tab/>
      </w:r>
      <w:r w:rsidRPr="00460EB4">
        <w:tab/>
        <w:t>}</w:t>
      </w:r>
    </w:p>
    <w:p w14:paraId="439EE5EE" w14:textId="77777777" w:rsidR="006A3990" w:rsidRPr="00460EB4" w:rsidRDefault="006A3990" w:rsidP="0095755E">
      <w:pPr>
        <w:pStyle w:val="Output"/>
        <w:rPr>
          <w:color w:val="4C483D" w:themeColor="text2"/>
        </w:rPr>
      </w:pPr>
      <w:r w:rsidRPr="00460EB4">
        <w:tab/>
        <w:t>}</w:t>
      </w:r>
    </w:p>
    <w:p w14:paraId="41E7BE24" w14:textId="77777777" w:rsidR="006A3990" w:rsidRPr="00460EB4" w:rsidRDefault="006A3990" w:rsidP="0095755E">
      <w:pPr>
        <w:pStyle w:val="Output"/>
        <w:rPr>
          <w:color w:val="4C483D" w:themeColor="text2"/>
        </w:rPr>
      </w:pPr>
      <w:r w:rsidRPr="00460EB4">
        <w:tab/>
      </w:r>
      <w:r w:rsidRPr="00460EB4">
        <w:rPr>
          <w:bCs/>
          <w:color w:val="7F0055"/>
        </w:rPr>
        <w:t>public</w:t>
      </w:r>
      <w:r w:rsidRPr="00460EB4">
        <w:t xml:space="preserve"> </w:t>
      </w:r>
      <w:r w:rsidRPr="00460EB4">
        <w:rPr>
          <w:bCs/>
          <w:color w:val="7F0055"/>
        </w:rPr>
        <w:t>static</w:t>
      </w:r>
      <w:r w:rsidRPr="00460EB4">
        <w:t xml:space="preserve"> </w:t>
      </w:r>
      <w:r w:rsidRPr="00460EB4">
        <w:rPr>
          <w:bCs/>
          <w:color w:val="7F0055"/>
        </w:rPr>
        <w:t>void</w:t>
      </w:r>
      <w:r w:rsidRPr="00460EB4">
        <w:t xml:space="preserve"> main(String[] </w:t>
      </w:r>
      <w:r w:rsidRPr="00460EB4">
        <w:rPr>
          <w:color w:val="6A3E3E"/>
        </w:rPr>
        <w:t>args</w:t>
      </w:r>
      <w:r w:rsidRPr="00460EB4">
        <w:t>) {</w:t>
      </w:r>
    </w:p>
    <w:p w14:paraId="72764D62" w14:textId="77777777" w:rsidR="006A3990" w:rsidRPr="00460EB4" w:rsidRDefault="006A3990" w:rsidP="0095755E">
      <w:pPr>
        <w:pStyle w:val="Output"/>
        <w:rPr>
          <w:color w:val="4C483D" w:themeColor="text2"/>
        </w:rPr>
      </w:pPr>
      <w:r w:rsidRPr="00460EB4">
        <w:tab/>
      </w:r>
      <w:r w:rsidRPr="00460EB4">
        <w:tab/>
        <w:t xml:space="preserve">StaticNestedDemo.Inner </w:t>
      </w:r>
      <w:r w:rsidRPr="00460EB4">
        <w:rPr>
          <w:color w:val="6A3E3E"/>
        </w:rPr>
        <w:t>ob</w:t>
      </w:r>
      <w:r w:rsidRPr="00460EB4">
        <w:t xml:space="preserve"> = </w:t>
      </w:r>
      <w:r w:rsidRPr="00460EB4">
        <w:rPr>
          <w:bCs/>
          <w:color w:val="7F0055"/>
        </w:rPr>
        <w:t>new</w:t>
      </w:r>
      <w:r w:rsidRPr="00460EB4">
        <w:t xml:space="preserve"> StaticNestedDemo.Inner();</w:t>
      </w:r>
    </w:p>
    <w:p w14:paraId="3F838E6E" w14:textId="77777777" w:rsidR="006A3990" w:rsidRPr="00460EB4" w:rsidRDefault="006A3990" w:rsidP="0095755E">
      <w:pPr>
        <w:pStyle w:val="Output"/>
        <w:rPr>
          <w:color w:val="4C483D" w:themeColor="text2"/>
        </w:rPr>
      </w:pPr>
      <w:r w:rsidRPr="00460EB4">
        <w:tab/>
      </w:r>
      <w:r w:rsidRPr="00460EB4">
        <w:tab/>
      </w:r>
      <w:r w:rsidRPr="00460EB4">
        <w:rPr>
          <w:color w:val="6A3E3E"/>
        </w:rPr>
        <w:t>ob</w:t>
      </w:r>
      <w:r w:rsidRPr="00460EB4">
        <w:t>.</w:t>
      </w:r>
      <w:r w:rsidRPr="00460EB4">
        <w:rPr>
          <w:i/>
          <w:iCs/>
        </w:rPr>
        <w:t>get</w:t>
      </w:r>
      <w:r w:rsidRPr="00460EB4">
        <w:t>();</w:t>
      </w:r>
    </w:p>
    <w:p w14:paraId="34FBE61B" w14:textId="77777777" w:rsidR="006A3990" w:rsidRPr="00460EB4" w:rsidRDefault="006A3990" w:rsidP="0095755E">
      <w:pPr>
        <w:pStyle w:val="Output"/>
        <w:rPr>
          <w:color w:val="4C483D" w:themeColor="text2"/>
        </w:rPr>
      </w:pPr>
      <w:r w:rsidRPr="00460EB4">
        <w:tab/>
      </w:r>
      <w:r w:rsidRPr="00460EB4">
        <w:tab/>
      </w:r>
      <w:r w:rsidRPr="00460EB4">
        <w:rPr>
          <w:color w:val="3F7F5F"/>
        </w:rPr>
        <w:t>// ditectly</w:t>
      </w:r>
    </w:p>
    <w:p w14:paraId="3EB772F9" w14:textId="77777777" w:rsidR="006A3990" w:rsidRPr="00460EB4" w:rsidRDefault="006A3990" w:rsidP="0095755E">
      <w:pPr>
        <w:pStyle w:val="Output"/>
        <w:rPr>
          <w:color w:val="4C483D" w:themeColor="text2"/>
        </w:rPr>
      </w:pPr>
      <w:r w:rsidRPr="00460EB4">
        <w:tab/>
      </w:r>
      <w:r w:rsidRPr="00460EB4">
        <w:tab/>
        <w:t>StaticNestedDemo.Inner.</w:t>
      </w:r>
      <w:r w:rsidRPr="00460EB4">
        <w:rPr>
          <w:i/>
          <w:iCs/>
        </w:rPr>
        <w:t>get</w:t>
      </w:r>
      <w:r w:rsidRPr="00460EB4">
        <w:t>();</w:t>
      </w:r>
    </w:p>
    <w:p w14:paraId="1EC29A25" w14:textId="77777777" w:rsidR="006A3990" w:rsidRPr="00460EB4" w:rsidRDefault="006A3990" w:rsidP="0095755E">
      <w:pPr>
        <w:pStyle w:val="Output"/>
        <w:rPr>
          <w:color w:val="4C483D" w:themeColor="text2"/>
        </w:rPr>
      </w:pPr>
      <w:r w:rsidRPr="00460EB4">
        <w:tab/>
        <w:t>}</w:t>
      </w:r>
    </w:p>
    <w:p w14:paraId="2AA02F32" w14:textId="77777777" w:rsidR="006A3990" w:rsidRPr="00460EB4" w:rsidRDefault="006A3990" w:rsidP="0095755E">
      <w:pPr>
        <w:pStyle w:val="Output"/>
      </w:pPr>
      <w:r w:rsidRPr="00460EB4">
        <w:t>}</w:t>
      </w:r>
    </w:p>
    <w:p w14:paraId="5E3F5C04" w14:textId="77777777" w:rsidR="006A3990" w:rsidRDefault="006A3990" w:rsidP="006A3990">
      <w:pPr>
        <w:pStyle w:val="Output"/>
        <w:rPr>
          <w:color w:val="4C483D" w:themeColor="text2"/>
        </w:rPr>
      </w:pPr>
      <w:r>
        <w:t>B 200</w:t>
      </w:r>
    </w:p>
    <w:p w14:paraId="3FB9F0E7" w14:textId="77777777" w:rsidR="006A3990" w:rsidRDefault="006A3990" w:rsidP="006A3990">
      <w:pPr>
        <w:pStyle w:val="Output"/>
      </w:pPr>
      <w:r>
        <w:t>B 200</w:t>
      </w:r>
    </w:p>
    <w:p w14:paraId="63377211" w14:textId="5DF3451F" w:rsidR="006A3990" w:rsidRDefault="006A3990" w:rsidP="006A3990"/>
    <w:p w14:paraId="58AFA681" w14:textId="77777777" w:rsidR="007A0584" w:rsidRDefault="007A0584" w:rsidP="006A3990"/>
    <w:p w14:paraId="611FCFB7" w14:textId="77777777" w:rsidR="006A3990" w:rsidRPr="006A3990" w:rsidRDefault="00BD112F" w:rsidP="006327AC">
      <w:pPr>
        <w:pStyle w:val="Heading4"/>
        <w:spacing w:after="0"/>
      </w:pPr>
      <w:bookmarkStart w:id="26" w:name="_Toc461734614"/>
      <w:r>
        <w:t>3</w:t>
      </w:r>
      <w:r w:rsidR="006A3990" w:rsidRPr="006A3990">
        <w:t>. Local Inner Classes</w:t>
      </w:r>
      <w:bookmarkEnd w:id="26"/>
    </w:p>
    <w:p w14:paraId="5A7FD7FB" w14:textId="0735AAA0" w:rsidR="007A0584" w:rsidRDefault="006A3990" w:rsidP="006A3990">
      <w:r>
        <w:t>If a class is created inside the method is known as “Local Inner Class”</w:t>
      </w:r>
    </w:p>
    <w:p w14:paraId="22442C74" w14:textId="7FEED0A8" w:rsidR="006A3990" w:rsidRPr="007A0584" w:rsidRDefault="006A3990" w:rsidP="00B413EE">
      <w:pPr>
        <w:pStyle w:val="ListParagraph"/>
        <w:numPr>
          <w:ilvl w:val="0"/>
          <w:numId w:val="265"/>
        </w:numPr>
        <w:spacing w:line="360" w:lineRule="auto"/>
        <w:rPr>
          <w:rStyle w:val="0SyntaxPinkChar"/>
          <w:rFonts w:ascii="Segoe UI" w:hAnsi="Segoe UI"/>
          <w:color w:val="000000" w:themeColor="text1"/>
          <w:sz w:val="20"/>
        </w:rPr>
      </w:pPr>
      <w:r>
        <w:t xml:space="preserve">Local class variable should </w:t>
      </w:r>
      <w:r w:rsidRPr="007A0584">
        <w:rPr>
          <w:b/>
        </w:rPr>
        <w:t xml:space="preserve">not </w:t>
      </w:r>
      <w:r w:rsidR="006327AC" w:rsidRPr="006327AC">
        <w:rPr>
          <w:rStyle w:val="0SyntaxPinkChar"/>
        </w:rPr>
        <w:t>private, public,</w:t>
      </w:r>
      <w:r w:rsidR="006327AC" w:rsidRPr="007A0584">
        <w:rPr>
          <w:b/>
        </w:rPr>
        <w:t xml:space="preserve"> </w:t>
      </w:r>
      <w:r w:rsidRPr="007A0584">
        <w:rPr>
          <w:b/>
        </w:rPr>
        <w:t xml:space="preserve">and </w:t>
      </w:r>
      <w:r w:rsidR="006327AC" w:rsidRPr="006327AC">
        <w:rPr>
          <w:rStyle w:val="0SyntaxPinkChar"/>
        </w:rPr>
        <w:t>protected</w:t>
      </w:r>
    </w:p>
    <w:p w14:paraId="662D096F" w14:textId="1A685BAF" w:rsidR="007A0584" w:rsidRDefault="006A3990" w:rsidP="00B413EE">
      <w:pPr>
        <w:pStyle w:val="ListParagraph"/>
        <w:numPr>
          <w:ilvl w:val="0"/>
          <w:numId w:val="265"/>
        </w:numPr>
        <w:spacing w:line="360" w:lineRule="auto"/>
      </w:pPr>
      <w:r w:rsidRPr="001F65B6">
        <w:t xml:space="preserve">Local inner </w:t>
      </w:r>
      <w:r w:rsidRPr="00AF55D1">
        <w:rPr>
          <w:b/>
        </w:rPr>
        <w:t>class cannot be invoked from outside of the method</w:t>
      </w:r>
      <w:r w:rsidRPr="001F65B6">
        <w:t>.</w:t>
      </w:r>
    </w:p>
    <w:p w14:paraId="7FFB607C" w14:textId="115ADF16" w:rsidR="006A3990" w:rsidRDefault="006A3990" w:rsidP="00B413EE">
      <w:pPr>
        <w:pStyle w:val="ListParagraph"/>
        <w:numPr>
          <w:ilvl w:val="0"/>
          <w:numId w:val="265"/>
        </w:numPr>
      </w:pPr>
      <w:r>
        <w:t xml:space="preserve">Local Inner class only access </w:t>
      </w:r>
      <w:r w:rsidR="00522F5E">
        <w:rPr>
          <w:rStyle w:val="0SyntaxPinkChar"/>
        </w:rPr>
        <w:t>f</w:t>
      </w:r>
      <w:r w:rsidRPr="00522F5E">
        <w:rPr>
          <w:rStyle w:val="0SyntaxPinkChar"/>
        </w:rPr>
        <w:t>inal</w:t>
      </w:r>
      <w:r>
        <w:t xml:space="preserve"> variables from outside class(until 1.7 , from 1.8 they can access non-final also)</w:t>
      </w:r>
    </w:p>
    <w:p w14:paraId="69B16D14" w14:textId="372370A7" w:rsidR="006A3990" w:rsidRDefault="006A3990" w:rsidP="006A3990">
      <w:pPr>
        <w:pStyle w:val="Qsns"/>
      </w:pPr>
      <w:r>
        <w:t>Example : Local.java</w:t>
      </w:r>
    </w:p>
    <w:p w14:paraId="55477BD8" w14:textId="77777777" w:rsidR="007A0584" w:rsidRPr="007A0584" w:rsidRDefault="007A0584" w:rsidP="007A0584">
      <w:pPr>
        <w:pStyle w:val="Output"/>
        <w:rPr>
          <w:color w:val="4C483D" w:themeColor="text2"/>
        </w:rPr>
      </w:pPr>
      <w:r w:rsidRPr="007A0584">
        <w:t>public</w:t>
      </w:r>
      <w:r w:rsidRPr="007A0584">
        <w:rPr>
          <w:color w:val="000000"/>
        </w:rPr>
        <w:t xml:space="preserve"> </w:t>
      </w:r>
      <w:r w:rsidRPr="007A0584">
        <w:t>class</w:t>
      </w:r>
      <w:r w:rsidRPr="007A0584">
        <w:rPr>
          <w:color w:val="000000"/>
        </w:rPr>
        <w:t xml:space="preserve"> </w:t>
      </w:r>
      <w:r w:rsidRPr="00A32CE8">
        <w:rPr>
          <w:color w:val="0000FF"/>
        </w:rPr>
        <w:t xml:space="preserve">Local </w:t>
      </w:r>
      <w:r w:rsidRPr="007A0584">
        <w:rPr>
          <w:color w:val="000000"/>
        </w:rPr>
        <w:t>{</w:t>
      </w:r>
    </w:p>
    <w:p w14:paraId="3266FF36" w14:textId="77777777" w:rsidR="007A0584" w:rsidRPr="007A0584" w:rsidRDefault="007A0584" w:rsidP="007A0584">
      <w:pPr>
        <w:pStyle w:val="Output"/>
        <w:rPr>
          <w:color w:val="4C483D" w:themeColor="text2"/>
        </w:rPr>
      </w:pPr>
      <w:r w:rsidRPr="007A0584">
        <w:rPr>
          <w:color w:val="000000"/>
        </w:rPr>
        <w:tab/>
      </w:r>
      <w:r w:rsidRPr="007A0584">
        <w:t>public</w:t>
      </w:r>
      <w:r w:rsidRPr="007A0584">
        <w:rPr>
          <w:color w:val="000000"/>
        </w:rPr>
        <w:t xml:space="preserve"> </w:t>
      </w:r>
      <w:r w:rsidRPr="007A0584">
        <w:t>void</w:t>
      </w:r>
      <w:r w:rsidRPr="007A0584">
        <w:rPr>
          <w:color w:val="000000"/>
        </w:rPr>
        <w:t xml:space="preserve"> </w:t>
      </w:r>
      <w:r w:rsidRPr="00A32CE8">
        <w:rPr>
          <w:color w:val="0000FF"/>
        </w:rPr>
        <w:t>get</w:t>
      </w:r>
      <w:r w:rsidRPr="007A0584">
        <w:rPr>
          <w:color w:val="000000"/>
        </w:rPr>
        <w:t>() {</w:t>
      </w:r>
    </w:p>
    <w:p w14:paraId="34598A1E" w14:textId="77777777" w:rsidR="007A0584" w:rsidRPr="007A0584" w:rsidRDefault="007A0584" w:rsidP="007A0584">
      <w:pPr>
        <w:pStyle w:val="Output"/>
        <w:rPr>
          <w:color w:val="4C483D" w:themeColor="text2"/>
        </w:rPr>
      </w:pPr>
      <w:r w:rsidRPr="007A0584">
        <w:rPr>
          <w:color w:val="000000"/>
        </w:rPr>
        <w:tab/>
      </w:r>
      <w:r w:rsidRPr="007A0584">
        <w:rPr>
          <w:color w:val="000000"/>
        </w:rPr>
        <w:tab/>
        <w:t>System.</w:t>
      </w:r>
      <w:r w:rsidRPr="007A0584">
        <w:rPr>
          <w:i/>
          <w:iCs/>
          <w:color w:val="0000C0"/>
        </w:rPr>
        <w:t>out</w:t>
      </w:r>
      <w:r w:rsidRPr="007A0584">
        <w:rPr>
          <w:color w:val="000000"/>
        </w:rPr>
        <w:t>.println(</w:t>
      </w:r>
      <w:r w:rsidRPr="007A0584">
        <w:rPr>
          <w:color w:val="2A00FF"/>
        </w:rPr>
        <w:t>"Get Method"</w:t>
      </w:r>
      <w:r w:rsidRPr="007A0584">
        <w:rPr>
          <w:color w:val="000000"/>
        </w:rPr>
        <w:t>);</w:t>
      </w:r>
    </w:p>
    <w:p w14:paraId="6A147005" w14:textId="77777777" w:rsidR="007A0584" w:rsidRPr="007A0584" w:rsidRDefault="007A0584" w:rsidP="007A0584">
      <w:pPr>
        <w:pStyle w:val="Output"/>
        <w:rPr>
          <w:color w:val="4C483D" w:themeColor="text2"/>
        </w:rPr>
      </w:pPr>
      <w:r w:rsidRPr="007A0584">
        <w:rPr>
          <w:color w:val="000000"/>
        </w:rPr>
        <w:tab/>
      </w:r>
      <w:r w:rsidRPr="007A0584">
        <w:rPr>
          <w:color w:val="000000"/>
        </w:rPr>
        <w:tab/>
      </w:r>
      <w:r w:rsidRPr="007A0584">
        <w:t>int</w:t>
      </w:r>
      <w:r w:rsidRPr="007A0584">
        <w:rPr>
          <w:color w:val="000000"/>
        </w:rPr>
        <w:t xml:space="preserve"> </w:t>
      </w:r>
      <w:r w:rsidRPr="007A0584">
        <w:rPr>
          <w:color w:val="6A3E3E"/>
        </w:rPr>
        <w:t>a</w:t>
      </w:r>
      <w:r w:rsidRPr="007A0584">
        <w:rPr>
          <w:color w:val="000000"/>
        </w:rPr>
        <w:t xml:space="preserve"> = 100;</w:t>
      </w:r>
    </w:p>
    <w:p w14:paraId="2D1A68D4" w14:textId="77777777" w:rsidR="007A0584" w:rsidRPr="007A0584" w:rsidRDefault="007A0584" w:rsidP="007A0584">
      <w:pPr>
        <w:pStyle w:val="Output"/>
        <w:rPr>
          <w:color w:val="4C483D" w:themeColor="text2"/>
        </w:rPr>
      </w:pPr>
      <w:r w:rsidRPr="007A0584">
        <w:rPr>
          <w:color w:val="000000"/>
        </w:rPr>
        <w:tab/>
      </w:r>
      <w:r w:rsidRPr="007A0584">
        <w:rPr>
          <w:color w:val="000000"/>
        </w:rPr>
        <w:tab/>
      </w:r>
      <w:r w:rsidRPr="007A0584">
        <w:t>class</w:t>
      </w:r>
      <w:r w:rsidRPr="007A0584">
        <w:rPr>
          <w:color w:val="000000"/>
        </w:rPr>
        <w:t xml:space="preserve"> Inner {</w:t>
      </w:r>
    </w:p>
    <w:p w14:paraId="69344DE7" w14:textId="77777777" w:rsidR="007A0584" w:rsidRPr="007A0584" w:rsidRDefault="007A0584" w:rsidP="007A0584">
      <w:pPr>
        <w:pStyle w:val="Output"/>
        <w:rPr>
          <w:color w:val="4C483D" w:themeColor="text2"/>
        </w:rPr>
      </w:pPr>
      <w:r w:rsidRPr="007A0584">
        <w:rPr>
          <w:color w:val="000000"/>
        </w:rPr>
        <w:tab/>
      </w:r>
      <w:r w:rsidRPr="007A0584">
        <w:rPr>
          <w:color w:val="000000"/>
        </w:rPr>
        <w:tab/>
      </w:r>
      <w:r w:rsidRPr="007A0584">
        <w:rPr>
          <w:color w:val="000000"/>
        </w:rPr>
        <w:tab/>
      </w:r>
      <w:r w:rsidRPr="007A0584">
        <w:t>public</w:t>
      </w:r>
      <w:r w:rsidRPr="007A0584">
        <w:rPr>
          <w:color w:val="000000"/>
        </w:rPr>
        <w:t xml:space="preserve"> </w:t>
      </w:r>
      <w:r w:rsidRPr="007A0584">
        <w:t>void</w:t>
      </w:r>
      <w:r w:rsidRPr="007A0584">
        <w:rPr>
          <w:color w:val="000000"/>
        </w:rPr>
        <w:t xml:space="preserve"> show() {</w:t>
      </w:r>
    </w:p>
    <w:p w14:paraId="169D7C4C" w14:textId="77777777" w:rsidR="007A0584" w:rsidRPr="007A0584" w:rsidRDefault="007A0584" w:rsidP="007A0584">
      <w:pPr>
        <w:pStyle w:val="Output"/>
        <w:rPr>
          <w:color w:val="4C483D" w:themeColor="text2"/>
        </w:rPr>
      </w:pPr>
      <w:r w:rsidRPr="007A0584">
        <w:rPr>
          <w:color w:val="000000"/>
        </w:rPr>
        <w:tab/>
      </w:r>
      <w:r w:rsidRPr="007A0584">
        <w:rPr>
          <w:color w:val="000000"/>
        </w:rPr>
        <w:tab/>
      </w:r>
      <w:r w:rsidRPr="007A0584">
        <w:rPr>
          <w:color w:val="000000"/>
        </w:rPr>
        <w:tab/>
      </w:r>
      <w:r w:rsidRPr="007A0584">
        <w:rPr>
          <w:color w:val="000000"/>
        </w:rPr>
        <w:tab/>
        <w:t>System.</w:t>
      </w:r>
      <w:r w:rsidRPr="007A0584">
        <w:rPr>
          <w:i/>
          <w:iCs/>
          <w:color w:val="0000C0"/>
        </w:rPr>
        <w:t>out</w:t>
      </w:r>
      <w:r w:rsidRPr="007A0584">
        <w:rPr>
          <w:color w:val="000000"/>
        </w:rPr>
        <w:t>.println(</w:t>
      </w:r>
      <w:r w:rsidRPr="007A0584">
        <w:rPr>
          <w:color w:val="6A3E3E"/>
        </w:rPr>
        <w:t>a</w:t>
      </w:r>
      <w:r w:rsidRPr="007A0584">
        <w:rPr>
          <w:color w:val="000000"/>
        </w:rPr>
        <w:t>);</w:t>
      </w:r>
    </w:p>
    <w:p w14:paraId="32B6403C" w14:textId="77777777" w:rsidR="007A0584" w:rsidRPr="007A0584" w:rsidRDefault="007A0584" w:rsidP="007A0584">
      <w:pPr>
        <w:pStyle w:val="Output"/>
        <w:rPr>
          <w:color w:val="4C483D" w:themeColor="text2"/>
        </w:rPr>
      </w:pPr>
      <w:r w:rsidRPr="007A0584">
        <w:rPr>
          <w:color w:val="000000"/>
        </w:rPr>
        <w:tab/>
      </w:r>
      <w:r w:rsidRPr="007A0584">
        <w:rPr>
          <w:color w:val="000000"/>
        </w:rPr>
        <w:tab/>
      </w:r>
      <w:r w:rsidRPr="007A0584">
        <w:rPr>
          <w:color w:val="000000"/>
        </w:rPr>
        <w:tab/>
        <w:t>}</w:t>
      </w:r>
    </w:p>
    <w:p w14:paraId="14CB025C" w14:textId="77777777" w:rsidR="007A0584" w:rsidRPr="007A0584" w:rsidRDefault="007A0584" w:rsidP="007A0584">
      <w:pPr>
        <w:pStyle w:val="Output"/>
        <w:rPr>
          <w:color w:val="4C483D" w:themeColor="text2"/>
        </w:rPr>
      </w:pPr>
      <w:r w:rsidRPr="007A0584">
        <w:rPr>
          <w:color w:val="000000"/>
        </w:rPr>
        <w:tab/>
      </w:r>
      <w:r w:rsidRPr="007A0584">
        <w:rPr>
          <w:color w:val="000000"/>
        </w:rPr>
        <w:tab/>
        <w:t>}</w:t>
      </w:r>
    </w:p>
    <w:p w14:paraId="4B263E9D" w14:textId="77777777" w:rsidR="007A0584" w:rsidRPr="007A0584" w:rsidRDefault="007A0584" w:rsidP="007A0584">
      <w:pPr>
        <w:pStyle w:val="Output"/>
        <w:rPr>
          <w:color w:val="4C483D" w:themeColor="text2"/>
        </w:rPr>
      </w:pPr>
      <w:r w:rsidRPr="007A0584">
        <w:rPr>
          <w:color w:val="000000"/>
        </w:rPr>
        <w:tab/>
      </w:r>
      <w:r w:rsidRPr="007A0584">
        <w:rPr>
          <w:color w:val="000000"/>
        </w:rPr>
        <w:tab/>
        <w:t xml:space="preserve">Inner </w:t>
      </w:r>
      <w:r w:rsidRPr="007A0584">
        <w:rPr>
          <w:color w:val="6A3E3E"/>
        </w:rPr>
        <w:t>ob</w:t>
      </w:r>
      <w:r w:rsidRPr="007A0584">
        <w:rPr>
          <w:color w:val="000000"/>
        </w:rPr>
        <w:t xml:space="preserve"> = </w:t>
      </w:r>
      <w:r w:rsidRPr="007A0584">
        <w:t>new</w:t>
      </w:r>
      <w:r w:rsidRPr="007A0584">
        <w:rPr>
          <w:color w:val="000000"/>
        </w:rPr>
        <w:t xml:space="preserve"> Inner();</w:t>
      </w:r>
    </w:p>
    <w:p w14:paraId="153CF9E9" w14:textId="77777777" w:rsidR="007A0584" w:rsidRPr="007A0584" w:rsidRDefault="007A0584" w:rsidP="007A0584">
      <w:pPr>
        <w:pStyle w:val="Output"/>
        <w:rPr>
          <w:color w:val="4C483D" w:themeColor="text2"/>
        </w:rPr>
      </w:pPr>
      <w:r w:rsidRPr="007A0584">
        <w:rPr>
          <w:color w:val="000000"/>
        </w:rPr>
        <w:tab/>
      </w:r>
      <w:r w:rsidRPr="007A0584">
        <w:rPr>
          <w:color w:val="000000"/>
        </w:rPr>
        <w:tab/>
      </w:r>
      <w:r w:rsidRPr="007A0584">
        <w:rPr>
          <w:color w:val="6A3E3E"/>
        </w:rPr>
        <w:t>ob</w:t>
      </w:r>
      <w:r w:rsidRPr="007A0584">
        <w:rPr>
          <w:color w:val="000000"/>
        </w:rPr>
        <w:t>.show();</w:t>
      </w:r>
    </w:p>
    <w:p w14:paraId="5F4C1032" w14:textId="77777777" w:rsidR="007A0584" w:rsidRPr="007A0584" w:rsidRDefault="007A0584" w:rsidP="007A0584">
      <w:pPr>
        <w:pStyle w:val="Output"/>
        <w:rPr>
          <w:color w:val="4C483D" w:themeColor="text2"/>
        </w:rPr>
      </w:pPr>
      <w:r w:rsidRPr="007A0584">
        <w:rPr>
          <w:color w:val="000000"/>
        </w:rPr>
        <w:tab/>
        <w:t>}</w:t>
      </w:r>
    </w:p>
    <w:p w14:paraId="041642FB" w14:textId="77777777" w:rsidR="007A0584" w:rsidRPr="007A0584" w:rsidRDefault="007A0584" w:rsidP="007A0584">
      <w:pPr>
        <w:pStyle w:val="Output"/>
        <w:rPr>
          <w:color w:val="4C483D" w:themeColor="text2"/>
        </w:rPr>
      </w:pPr>
    </w:p>
    <w:p w14:paraId="6514517A" w14:textId="77777777" w:rsidR="007A0584" w:rsidRPr="007A0584" w:rsidRDefault="007A0584" w:rsidP="007A0584">
      <w:pPr>
        <w:pStyle w:val="Output"/>
        <w:rPr>
          <w:color w:val="4C483D" w:themeColor="text2"/>
        </w:rPr>
      </w:pPr>
      <w:r w:rsidRPr="007A0584">
        <w:rPr>
          <w:color w:val="000000"/>
        </w:rPr>
        <w:tab/>
      </w:r>
      <w:r w:rsidRPr="007A0584">
        <w:t>public</w:t>
      </w:r>
      <w:r w:rsidRPr="007A0584">
        <w:rPr>
          <w:color w:val="000000"/>
        </w:rPr>
        <w:t xml:space="preserve"> </w:t>
      </w:r>
      <w:r w:rsidRPr="007A0584">
        <w:t>static</w:t>
      </w:r>
      <w:r w:rsidRPr="007A0584">
        <w:rPr>
          <w:color w:val="000000"/>
        </w:rPr>
        <w:t xml:space="preserve"> </w:t>
      </w:r>
      <w:r w:rsidRPr="007A0584">
        <w:t>void</w:t>
      </w:r>
      <w:r w:rsidRPr="007A0584">
        <w:rPr>
          <w:color w:val="000000"/>
        </w:rPr>
        <w:t xml:space="preserve"> main(String </w:t>
      </w:r>
      <w:r w:rsidRPr="007A0584">
        <w:rPr>
          <w:color w:val="6A3E3E"/>
        </w:rPr>
        <w:t>ar</w:t>
      </w:r>
      <w:r w:rsidRPr="007A0584">
        <w:rPr>
          <w:color w:val="000000"/>
        </w:rPr>
        <w:t>[]) {</w:t>
      </w:r>
    </w:p>
    <w:p w14:paraId="57869B4C" w14:textId="77777777" w:rsidR="007A0584" w:rsidRPr="007A0584" w:rsidRDefault="007A0584" w:rsidP="007A0584">
      <w:pPr>
        <w:pStyle w:val="Output"/>
        <w:rPr>
          <w:color w:val="4C483D" w:themeColor="text2"/>
        </w:rPr>
      </w:pPr>
      <w:r w:rsidRPr="007A0584">
        <w:rPr>
          <w:color w:val="000000"/>
        </w:rPr>
        <w:tab/>
      </w:r>
      <w:r w:rsidRPr="007A0584">
        <w:rPr>
          <w:color w:val="000000"/>
        </w:rPr>
        <w:tab/>
        <w:t xml:space="preserve">Local </w:t>
      </w:r>
      <w:r w:rsidRPr="007A0584">
        <w:rPr>
          <w:color w:val="6A3E3E"/>
        </w:rPr>
        <w:t>ob</w:t>
      </w:r>
      <w:r w:rsidRPr="007A0584">
        <w:rPr>
          <w:color w:val="000000"/>
        </w:rPr>
        <w:t xml:space="preserve"> = </w:t>
      </w:r>
      <w:r w:rsidRPr="007A0584">
        <w:t>new</w:t>
      </w:r>
      <w:r w:rsidRPr="007A0584">
        <w:rPr>
          <w:color w:val="000000"/>
        </w:rPr>
        <w:t xml:space="preserve"> Local();</w:t>
      </w:r>
    </w:p>
    <w:p w14:paraId="6200949D" w14:textId="77777777" w:rsidR="007A0584" w:rsidRPr="007A0584" w:rsidRDefault="007A0584" w:rsidP="007A0584">
      <w:pPr>
        <w:pStyle w:val="Output"/>
        <w:rPr>
          <w:color w:val="4C483D" w:themeColor="text2"/>
        </w:rPr>
      </w:pPr>
      <w:r w:rsidRPr="007A0584">
        <w:rPr>
          <w:color w:val="000000"/>
        </w:rPr>
        <w:tab/>
      </w:r>
      <w:r w:rsidRPr="007A0584">
        <w:rPr>
          <w:color w:val="000000"/>
        </w:rPr>
        <w:tab/>
      </w:r>
      <w:r w:rsidRPr="007A0584">
        <w:rPr>
          <w:color w:val="6A3E3E"/>
        </w:rPr>
        <w:t>ob</w:t>
      </w:r>
      <w:r w:rsidRPr="007A0584">
        <w:rPr>
          <w:color w:val="000000"/>
        </w:rPr>
        <w:t>.get();</w:t>
      </w:r>
    </w:p>
    <w:p w14:paraId="4B523B5A" w14:textId="77777777" w:rsidR="007A0584" w:rsidRPr="007A0584" w:rsidRDefault="007A0584" w:rsidP="007A0584">
      <w:pPr>
        <w:pStyle w:val="Output"/>
        <w:rPr>
          <w:color w:val="4C483D" w:themeColor="text2"/>
        </w:rPr>
      </w:pPr>
      <w:r w:rsidRPr="007A0584">
        <w:rPr>
          <w:color w:val="000000"/>
        </w:rPr>
        <w:tab/>
        <w:t>}</w:t>
      </w:r>
    </w:p>
    <w:p w14:paraId="2CBBD040" w14:textId="77777777" w:rsidR="007A0584" w:rsidRPr="007A0584" w:rsidRDefault="007A0584" w:rsidP="007A0584">
      <w:pPr>
        <w:pStyle w:val="Output"/>
        <w:rPr>
          <w:color w:val="4C483D" w:themeColor="text2"/>
        </w:rPr>
      </w:pPr>
      <w:r w:rsidRPr="007A0584">
        <w:rPr>
          <w:color w:val="000000"/>
        </w:rPr>
        <w:t>}</w:t>
      </w:r>
    </w:p>
    <w:p w14:paraId="071ACF85" w14:textId="77777777" w:rsidR="006A3990" w:rsidRDefault="006A3990" w:rsidP="0095755E">
      <w:pPr>
        <w:pStyle w:val="Output"/>
        <w:shd w:val="clear" w:color="auto" w:fill="000000" w:themeFill="text1"/>
      </w:pPr>
      <w:r>
        <w:t xml:space="preserve">Get Method                                                                                                                                                            </w:t>
      </w:r>
    </w:p>
    <w:p w14:paraId="2A97CCED" w14:textId="77777777" w:rsidR="006A3990" w:rsidRDefault="006A3990" w:rsidP="0095755E">
      <w:pPr>
        <w:pStyle w:val="Output"/>
        <w:shd w:val="clear" w:color="auto" w:fill="000000" w:themeFill="text1"/>
      </w:pPr>
      <w:r>
        <w:t>100</w:t>
      </w:r>
    </w:p>
    <w:p w14:paraId="1C9D6F00" w14:textId="53F42E1E" w:rsidR="006A3990" w:rsidRDefault="006A3990" w:rsidP="006A3990"/>
    <w:p w14:paraId="599A1302" w14:textId="77777777" w:rsidR="007A2C06" w:rsidRDefault="007A2C06" w:rsidP="007A2C06">
      <w:pPr>
        <w:spacing w:line="240" w:lineRule="auto"/>
      </w:pPr>
    </w:p>
    <w:p w14:paraId="5EB810BD" w14:textId="77777777" w:rsidR="006A3990" w:rsidRDefault="00BD112F" w:rsidP="00A32CE8">
      <w:pPr>
        <w:pStyle w:val="Heading4"/>
        <w:spacing w:after="0"/>
      </w:pPr>
      <w:bookmarkStart w:id="27" w:name="_Toc461734615"/>
      <w:r>
        <w:lastRenderedPageBreak/>
        <w:t>4</w:t>
      </w:r>
      <w:r w:rsidR="006A3990">
        <w:t>. Anonymous Inner Classes</w:t>
      </w:r>
      <w:bookmarkEnd w:id="27"/>
    </w:p>
    <w:p w14:paraId="56671646" w14:textId="16AB11FF" w:rsidR="006A3990" w:rsidRDefault="006A3990" w:rsidP="006A3990">
      <w:r>
        <w:t>If a class doesn’t have any Name, such type of classes are noted as Anonymous Inner classes.in real time two types of Anonymous inner classes we may implement</w:t>
      </w:r>
    </w:p>
    <w:p w14:paraId="4BCE5FAF" w14:textId="56323F40" w:rsidR="006A3990" w:rsidRDefault="00A32CE8" w:rsidP="00B413EE">
      <w:pPr>
        <w:pStyle w:val="ListParagraph"/>
        <w:numPr>
          <w:ilvl w:val="0"/>
          <w:numId w:val="266"/>
        </w:numPr>
      </w:pPr>
      <w:r w:rsidRPr="00A32CE8">
        <w:rPr>
          <w:b/>
        </w:rPr>
        <w:t>Class</w:t>
      </w:r>
      <w:r>
        <w:t>:</w:t>
      </w:r>
      <w:r w:rsidR="006A3990">
        <w:t xml:space="preserve"> If method of one class </w:t>
      </w:r>
      <w:r>
        <w:t>returning</w:t>
      </w:r>
      <w:r w:rsidR="006A3990">
        <w:t xml:space="preserve"> </w:t>
      </w:r>
      <w:r>
        <w:t>i</w:t>
      </w:r>
      <w:r w:rsidR="006A3990">
        <w:t>nstance</w:t>
      </w:r>
      <w:r>
        <w:t>,</w:t>
      </w:r>
      <w:r w:rsidR="006A3990">
        <w:t xml:space="preserve"> we can directly implement and will get the </w:t>
      </w:r>
      <w:r>
        <w:t>o</w:t>
      </w:r>
      <w:r w:rsidR="006A3990">
        <w:t>bject</w:t>
      </w:r>
    </w:p>
    <w:p w14:paraId="473997C3" w14:textId="72813F5D" w:rsidR="006A3990" w:rsidRDefault="006A3990" w:rsidP="00B413EE">
      <w:pPr>
        <w:pStyle w:val="ListParagraph"/>
        <w:numPr>
          <w:ilvl w:val="0"/>
          <w:numId w:val="266"/>
        </w:numPr>
      </w:pPr>
      <w:r w:rsidRPr="00A32CE8">
        <w:rPr>
          <w:b/>
        </w:rPr>
        <w:t>Interface</w:t>
      </w:r>
      <w:r>
        <w:t xml:space="preserve">: </w:t>
      </w:r>
      <w:r w:rsidR="00A32CE8">
        <w:t>S</w:t>
      </w:r>
      <w:r>
        <w:t>ame way</w:t>
      </w:r>
      <w:r w:rsidR="00A32CE8">
        <w:t>, if</w:t>
      </w:r>
      <w:r>
        <w:t xml:space="preserve"> a method of interface return object</w:t>
      </w:r>
      <w:r w:rsidR="00A32CE8">
        <w:t>,</w:t>
      </w:r>
      <w:r>
        <w:t xml:space="preserve"> we directly implement to get the object</w:t>
      </w:r>
    </w:p>
    <w:p w14:paraId="077FEFDB" w14:textId="77777777" w:rsidR="006A3990" w:rsidRDefault="006A3990" w:rsidP="00E546A8">
      <w:pPr>
        <w:pStyle w:val="Qsns"/>
      </w:pPr>
      <w:r>
        <w:t>Example</w:t>
      </w:r>
    </w:p>
    <w:p w14:paraId="0E3B4E67"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b/>
          <w:bCs/>
          <w:color w:val="7F0055"/>
          <w:sz w:val="17"/>
          <w:szCs w:val="17"/>
        </w:rPr>
        <w:t>interface</w:t>
      </w:r>
      <w:r w:rsidRPr="007A2C06">
        <w:rPr>
          <w:rFonts w:ascii="Consolas" w:hAnsi="Consolas" w:cs="Consolas"/>
          <w:color w:val="000000"/>
          <w:sz w:val="17"/>
          <w:szCs w:val="17"/>
        </w:rPr>
        <w:t xml:space="preserve"> A {</w:t>
      </w:r>
    </w:p>
    <w:p w14:paraId="143B6C75"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b/>
          <w:bCs/>
          <w:color w:val="7F0055"/>
          <w:sz w:val="17"/>
          <w:szCs w:val="17"/>
        </w:rPr>
        <w:t>public</w:t>
      </w:r>
      <w:r w:rsidRPr="007A2C06">
        <w:rPr>
          <w:rFonts w:ascii="Consolas" w:hAnsi="Consolas" w:cs="Consolas"/>
          <w:color w:val="000000"/>
          <w:sz w:val="17"/>
          <w:szCs w:val="17"/>
        </w:rPr>
        <w:t xml:space="preserve"> </w:t>
      </w:r>
      <w:r w:rsidRPr="007A2C06">
        <w:rPr>
          <w:rFonts w:ascii="Consolas" w:hAnsi="Consolas" w:cs="Consolas"/>
          <w:b/>
          <w:bCs/>
          <w:color w:val="7F0055"/>
          <w:sz w:val="17"/>
          <w:szCs w:val="17"/>
        </w:rPr>
        <w:t>void</w:t>
      </w:r>
      <w:r w:rsidRPr="007A2C06">
        <w:rPr>
          <w:rFonts w:ascii="Consolas" w:hAnsi="Consolas" w:cs="Consolas"/>
          <w:color w:val="000000"/>
          <w:sz w:val="17"/>
          <w:szCs w:val="17"/>
        </w:rPr>
        <w:t xml:space="preserve"> aShow();</w:t>
      </w:r>
    </w:p>
    <w:p w14:paraId="46BC9055"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w:t>
      </w:r>
    </w:p>
    <w:p w14:paraId="4AF9DFD3"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p>
    <w:p w14:paraId="6F0C7E69"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b/>
          <w:bCs/>
          <w:color w:val="7F0055"/>
          <w:sz w:val="17"/>
          <w:szCs w:val="17"/>
        </w:rPr>
        <w:t>abstract</w:t>
      </w:r>
      <w:r w:rsidRPr="007A2C06">
        <w:rPr>
          <w:rFonts w:ascii="Consolas" w:hAnsi="Consolas" w:cs="Consolas"/>
          <w:color w:val="000000"/>
          <w:sz w:val="17"/>
          <w:szCs w:val="17"/>
        </w:rPr>
        <w:t xml:space="preserve"> </w:t>
      </w:r>
      <w:r w:rsidRPr="007A2C06">
        <w:rPr>
          <w:rFonts w:ascii="Consolas" w:hAnsi="Consolas" w:cs="Consolas"/>
          <w:b/>
          <w:bCs/>
          <w:color w:val="7F0055"/>
          <w:sz w:val="17"/>
          <w:szCs w:val="17"/>
        </w:rPr>
        <w:t>class</w:t>
      </w:r>
      <w:r w:rsidRPr="007A2C06">
        <w:rPr>
          <w:rFonts w:ascii="Consolas" w:hAnsi="Consolas" w:cs="Consolas"/>
          <w:color w:val="000000"/>
          <w:sz w:val="17"/>
          <w:szCs w:val="17"/>
        </w:rPr>
        <w:t xml:space="preserve"> B {</w:t>
      </w:r>
    </w:p>
    <w:p w14:paraId="4D5A7D67"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b/>
          <w:bCs/>
          <w:color w:val="7F0055"/>
          <w:sz w:val="17"/>
          <w:szCs w:val="17"/>
        </w:rPr>
        <w:t>abstract</w:t>
      </w:r>
      <w:r w:rsidRPr="007A2C06">
        <w:rPr>
          <w:rFonts w:ascii="Consolas" w:hAnsi="Consolas" w:cs="Consolas"/>
          <w:color w:val="000000"/>
          <w:sz w:val="17"/>
          <w:szCs w:val="17"/>
        </w:rPr>
        <w:t xml:space="preserve"> </w:t>
      </w:r>
      <w:r w:rsidRPr="007A2C06">
        <w:rPr>
          <w:rFonts w:ascii="Consolas" w:hAnsi="Consolas" w:cs="Consolas"/>
          <w:b/>
          <w:bCs/>
          <w:color w:val="7F0055"/>
          <w:sz w:val="17"/>
          <w:szCs w:val="17"/>
        </w:rPr>
        <w:t>void</w:t>
      </w:r>
      <w:r w:rsidRPr="007A2C06">
        <w:rPr>
          <w:rFonts w:ascii="Consolas" w:hAnsi="Consolas" w:cs="Consolas"/>
          <w:color w:val="000000"/>
          <w:sz w:val="17"/>
          <w:szCs w:val="17"/>
        </w:rPr>
        <w:t xml:space="preserve"> bShow();</w:t>
      </w:r>
    </w:p>
    <w:p w14:paraId="2389AA9E"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w:t>
      </w:r>
    </w:p>
    <w:p w14:paraId="73632CD6"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p>
    <w:p w14:paraId="3EBC0BD9"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b/>
          <w:bCs/>
          <w:color w:val="7F0055"/>
          <w:sz w:val="17"/>
          <w:szCs w:val="17"/>
        </w:rPr>
        <w:t>public</w:t>
      </w:r>
      <w:r w:rsidRPr="007A2C06">
        <w:rPr>
          <w:rFonts w:ascii="Consolas" w:hAnsi="Consolas" w:cs="Consolas"/>
          <w:color w:val="000000"/>
          <w:sz w:val="17"/>
          <w:szCs w:val="17"/>
        </w:rPr>
        <w:t xml:space="preserve"> </w:t>
      </w:r>
      <w:r w:rsidRPr="007A2C06">
        <w:rPr>
          <w:rFonts w:ascii="Consolas" w:hAnsi="Consolas" w:cs="Consolas"/>
          <w:b/>
          <w:bCs/>
          <w:color w:val="7F0055"/>
          <w:sz w:val="17"/>
          <w:szCs w:val="17"/>
        </w:rPr>
        <w:t>class</w:t>
      </w:r>
      <w:r w:rsidRPr="007A2C06">
        <w:rPr>
          <w:rFonts w:ascii="Consolas" w:hAnsi="Consolas" w:cs="Consolas"/>
          <w:color w:val="000000"/>
          <w:sz w:val="17"/>
          <w:szCs w:val="17"/>
        </w:rPr>
        <w:t xml:space="preserve"> AnnonymousDemo {</w:t>
      </w:r>
    </w:p>
    <w:p w14:paraId="4F1F5248"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t xml:space="preserve">A </w:t>
      </w:r>
      <w:r w:rsidRPr="007A2C06">
        <w:rPr>
          <w:rFonts w:ascii="Consolas" w:hAnsi="Consolas" w:cs="Consolas"/>
          <w:color w:val="0000C0"/>
          <w:sz w:val="17"/>
          <w:szCs w:val="17"/>
        </w:rPr>
        <w:t>a</w:t>
      </w:r>
      <w:r w:rsidRPr="007A2C06">
        <w:rPr>
          <w:rFonts w:ascii="Consolas" w:hAnsi="Consolas" w:cs="Consolas"/>
          <w:color w:val="000000"/>
          <w:sz w:val="17"/>
          <w:szCs w:val="17"/>
        </w:rPr>
        <w:t xml:space="preserve"> = </w:t>
      </w:r>
      <w:r w:rsidRPr="007A2C06">
        <w:rPr>
          <w:rFonts w:ascii="Consolas" w:hAnsi="Consolas" w:cs="Consolas"/>
          <w:b/>
          <w:bCs/>
          <w:color w:val="7F0055"/>
          <w:sz w:val="17"/>
          <w:szCs w:val="17"/>
        </w:rPr>
        <w:t>new</w:t>
      </w:r>
      <w:r w:rsidRPr="007A2C06">
        <w:rPr>
          <w:rFonts w:ascii="Consolas" w:hAnsi="Consolas" w:cs="Consolas"/>
          <w:color w:val="000000"/>
          <w:sz w:val="17"/>
          <w:szCs w:val="17"/>
        </w:rPr>
        <w:t xml:space="preserve"> A() {</w:t>
      </w:r>
    </w:p>
    <w:p w14:paraId="7FA474CF"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r>
      <w:r w:rsidRPr="007A2C06">
        <w:rPr>
          <w:rFonts w:ascii="Consolas" w:hAnsi="Consolas" w:cs="Consolas"/>
          <w:color w:val="646464"/>
          <w:sz w:val="17"/>
          <w:szCs w:val="17"/>
        </w:rPr>
        <w:t>@Override</w:t>
      </w:r>
    </w:p>
    <w:p w14:paraId="6322358A"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r>
      <w:r w:rsidRPr="007A2C06">
        <w:rPr>
          <w:rFonts w:ascii="Consolas" w:hAnsi="Consolas" w:cs="Consolas"/>
          <w:b/>
          <w:bCs/>
          <w:color w:val="7F0055"/>
          <w:sz w:val="17"/>
          <w:szCs w:val="17"/>
        </w:rPr>
        <w:t>public</w:t>
      </w:r>
      <w:r w:rsidRPr="007A2C06">
        <w:rPr>
          <w:rFonts w:ascii="Consolas" w:hAnsi="Consolas" w:cs="Consolas"/>
          <w:color w:val="000000"/>
          <w:sz w:val="17"/>
          <w:szCs w:val="17"/>
        </w:rPr>
        <w:t xml:space="preserve"> </w:t>
      </w:r>
      <w:r w:rsidRPr="007A2C06">
        <w:rPr>
          <w:rFonts w:ascii="Consolas" w:hAnsi="Consolas" w:cs="Consolas"/>
          <w:b/>
          <w:bCs/>
          <w:color w:val="7F0055"/>
          <w:sz w:val="17"/>
          <w:szCs w:val="17"/>
        </w:rPr>
        <w:t>void</w:t>
      </w:r>
      <w:r w:rsidRPr="007A2C06">
        <w:rPr>
          <w:rFonts w:ascii="Consolas" w:hAnsi="Consolas" w:cs="Consolas"/>
          <w:color w:val="000000"/>
          <w:sz w:val="17"/>
          <w:szCs w:val="17"/>
        </w:rPr>
        <w:t xml:space="preserve"> aShow() {</w:t>
      </w:r>
    </w:p>
    <w:p w14:paraId="326CD137"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r>
      <w:r w:rsidRPr="007A2C06">
        <w:rPr>
          <w:rFonts w:ascii="Consolas" w:hAnsi="Consolas" w:cs="Consolas"/>
          <w:color w:val="000000"/>
          <w:sz w:val="17"/>
          <w:szCs w:val="17"/>
        </w:rPr>
        <w:tab/>
        <w:t>System.</w:t>
      </w:r>
      <w:r w:rsidRPr="007A2C06">
        <w:rPr>
          <w:rFonts w:ascii="Consolas" w:hAnsi="Consolas" w:cs="Consolas"/>
          <w:b/>
          <w:bCs/>
          <w:i/>
          <w:iCs/>
          <w:color w:val="0000C0"/>
          <w:sz w:val="17"/>
          <w:szCs w:val="17"/>
        </w:rPr>
        <w:t>out</w:t>
      </w:r>
      <w:r w:rsidRPr="007A2C06">
        <w:rPr>
          <w:rFonts w:ascii="Consolas" w:hAnsi="Consolas" w:cs="Consolas"/>
          <w:color w:val="000000"/>
          <w:sz w:val="17"/>
          <w:szCs w:val="17"/>
        </w:rPr>
        <w:t>.println(</w:t>
      </w:r>
      <w:r w:rsidRPr="007A2C06">
        <w:rPr>
          <w:rFonts w:ascii="Consolas" w:hAnsi="Consolas" w:cs="Consolas"/>
          <w:color w:val="2A00FF"/>
          <w:sz w:val="17"/>
          <w:szCs w:val="17"/>
        </w:rPr>
        <w:t>"A show()"</w:t>
      </w:r>
      <w:r w:rsidRPr="007A2C06">
        <w:rPr>
          <w:rFonts w:ascii="Consolas" w:hAnsi="Consolas" w:cs="Consolas"/>
          <w:color w:val="000000"/>
          <w:sz w:val="17"/>
          <w:szCs w:val="17"/>
        </w:rPr>
        <w:t>);</w:t>
      </w:r>
    </w:p>
    <w:p w14:paraId="13A2FBE8"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t>}</w:t>
      </w:r>
    </w:p>
    <w:p w14:paraId="6EA6AD59" w14:textId="44D3F260"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000000"/>
          <w:sz w:val="17"/>
          <w:szCs w:val="17"/>
        </w:rPr>
      </w:pPr>
      <w:r w:rsidRPr="007A2C06">
        <w:rPr>
          <w:rFonts w:ascii="Consolas" w:hAnsi="Consolas" w:cs="Consolas"/>
          <w:color w:val="000000"/>
          <w:sz w:val="17"/>
          <w:szCs w:val="17"/>
        </w:rPr>
        <w:tab/>
        <w:t>};</w:t>
      </w:r>
    </w:p>
    <w:p w14:paraId="12062FDC"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p>
    <w:p w14:paraId="0B5526C5"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t xml:space="preserve">B </w:t>
      </w:r>
      <w:r w:rsidRPr="007A2C06">
        <w:rPr>
          <w:rFonts w:ascii="Consolas" w:hAnsi="Consolas" w:cs="Consolas"/>
          <w:color w:val="0000C0"/>
          <w:sz w:val="17"/>
          <w:szCs w:val="17"/>
        </w:rPr>
        <w:t>b</w:t>
      </w:r>
      <w:r w:rsidRPr="007A2C06">
        <w:rPr>
          <w:rFonts w:ascii="Consolas" w:hAnsi="Consolas" w:cs="Consolas"/>
          <w:color w:val="000000"/>
          <w:sz w:val="17"/>
          <w:szCs w:val="17"/>
        </w:rPr>
        <w:t xml:space="preserve"> = </w:t>
      </w:r>
      <w:r w:rsidRPr="007A2C06">
        <w:rPr>
          <w:rFonts w:ascii="Consolas" w:hAnsi="Consolas" w:cs="Consolas"/>
          <w:b/>
          <w:bCs/>
          <w:color w:val="7F0055"/>
          <w:sz w:val="17"/>
          <w:szCs w:val="17"/>
        </w:rPr>
        <w:t>new</w:t>
      </w:r>
      <w:r w:rsidRPr="007A2C06">
        <w:rPr>
          <w:rFonts w:ascii="Consolas" w:hAnsi="Consolas" w:cs="Consolas"/>
          <w:color w:val="000000"/>
          <w:sz w:val="17"/>
          <w:szCs w:val="17"/>
        </w:rPr>
        <w:t xml:space="preserve"> B() {</w:t>
      </w:r>
    </w:p>
    <w:p w14:paraId="5CBD1BB9"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r>
      <w:r w:rsidRPr="007A2C06">
        <w:rPr>
          <w:rFonts w:ascii="Consolas" w:hAnsi="Consolas" w:cs="Consolas"/>
          <w:color w:val="646464"/>
          <w:sz w:val="17"/>
          <w:szCs w:val="17"/>
        </w:rPr>
        <w:t>@Override</w:t>
      </w:r>
    </w:p>
    <w:p w14:paraId="5DDD5EF9"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r>
      <w:r w:rsidRPr="007A2C06">
        <w:rPr>
          <w:rFonts w:ascii="Consolas" w:hAnsi="Consolas" w:cs="Consolas"/>
          <w:b/>
          <w:bCs/>
          <w:color w:val="7F0055"/>
          <w:sz w:val="17"/>
          <w:szCs w:val="17"/>
        </w:rPr>
        <w:t>void</w:t>
      </w:r>
      <w:r w:rsidRPr="007A2C06">
        <w:rPr>
          <w:rFonts w:ascii="Consolas" w:hAnsi="Consolas" w:cs="Consolas"/>
          <w:color w:val="000000"/>
          <w:sz w:val="17"/>
          <w:szCs w:val="17"/>
        </w:rPr>
        <w:t xml:space="preserve"> bShow() {</w:t>
      </w:r>
    </w:p>
    <w:p w14:paraId="10915D56"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r>
      <w:r w:rsidRPr="007A2C06">
        <w:rPr>
          <w:rFonts w:ascii="Consolas" w:hAnsi="Consolas" w:cs="Consolas"/>
          <w:color w:val="000000"/>
          <w:sz w:val="17"/>
          <w:szCs w:val="17"/>
        </w:rPr>
        <w:tab/>
        <w:t>System.</w:t>
      </w:r>
      <w:r w:rsidRPr="007A2C06">
        <w:rPr>
          <w:rFonts w:ascii="Consolas" w:hAnsi="Consolas" w:cs="Consolas"/>
          <w:b/>
          <w:bCs/>
          <w:i/>
          <w:iCs/>
          <w:color w:val="0000C0"/>
          <w:sz w:val="17"/>
          <w:szCs w:val="17"/>
        </w:rPr>
        <w:t>out</w:t>
      </w:r>
      <w:r w:rsidRPr="007A2C06">
        <w:rPr>
          <w:rFonts w:ascii="Consolas" w:hAnsi="Consolas" w:cs="Consolas"/>
          <w:color w:val="000000"/>
          <w:sz w:val="17"/>
          <w:szCs w:val="17"/>
        </w:rPr>
        <w:t>.println(</w:t>
      </w:r>
      <w:r w:rsidRPr="007A2C06">
        <w:rPr>
          <w:rFonts w:ascii="Consolas" w:hAnsi="Consolas" w:cs="Consolas"/>
          <w:color w:val="2A00FF"/>
          <w:sz w:val="17"/>
          <w:szCs w:val="17"/>
        </w:rPr>
        <w:t>"B show()"</w:t>
      </w:r>
      <w:r w:rsidRPr="007A2C06">
        <w:rPr>
          <w:rFonts w:ascii="Consolas" w:hAnsi="Consolas" w:cs="Consolas"/>
          <w:color w:val="000000"/>
          <w:sz w:val="17"/>
          <w:szCs w:val="17"/>
        </w:rPr>
        <w:t>);</w:t>
      </w:r>
    </w:p>
    <w:p w14:paraId="33B66EC8"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t>}</w:t>
      </w:r>
    </w:p>
    <w:p w14:paraId="78C4AD85"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t>};</w:t>
      </w:r>
    </w:p>
    <w:p w14:paraId="2C41B05E"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p>
    <w:p w14:paraId="6F17D319"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b/>
          <w:bCs/>
          <w:color w:val="7F0055"/>
          <w:sz w:val="17"/>
          <w:szCs w:val="17"/>
        </w:rPr>
        <w:t>public</w:t>
      </w:r>
      <w:r w:rsidRPr="007A2C06">
        <w:rPr>
          <w:rFonts w:ascii="Consolas" w:hAnsi="Consolas" w:cs="Consolas"/>
          <w:color w:val="000000"/>
          <w:sz w:val="17"/>
          <w:szCs w:val="17"/>
        </w:rPr>
        <w:t xml:space="preserve"> </w:t>
      </w:r>
      <w:r w:rsidRPr="007A2C06">
        <w:rPr>
          <w:rFonts w:ascii="Consolas" w:hAnsi="Consolas" w:cs="Consolas"/>
          <w:b/>
          <w:bCs/>
          <w:color w:val="7F0055"/>
          <w:sz w:val="17"/>
          <w:szCs w:val="17"/>
        </w:rPr>
        <w:t>static</w:t>
      </w:r>
      <w:r w:rsidRPr="007A2C06">
        <w:rPr>
          <w:rFonts w:ascii="Consolas" w:hAnsi="Consolas" w:cs="Consolas"/>
          <w:color w:val="000000"/>
          <w:sz w:val="17"/>
          <w:szCs w:val="17"/>
        </w:rPr>
        <w:t xml:space="preserve"> </w:t>
      </w:r>
      <w:r w:rsidRPr="007A2C06">
        <w:rPr>
          <w:rFonts w:ascii="Consolas" w:hAnsi="Consolas" w:cs="Consolas"/>
          <w:b/>
          <w:bCs/>
          <w:color w:val="7F0055"/>
          <w:sz w:val="17"/>
          <w:szCs w:val="17"/>
        </w:rPr>
        <w:t>void</w:t>
      </w:r>
      <w:r w:rsidRPr="007A2C06">
        <w:rPr>
          <w:rFonts w:ascii="Consolas" w:hAnsi="Consolas" w:cs="Consolas"/>
          <w:color w:val="000000"/>
          <w:sz w:val="17"/>
          <w:szCs w:val="17"/>
        </w:rPr>
        <w:t xml:space="preserve"> main(String[] </w:t>
      </w:r>
      <w:r w:rsidRPr="007A2C06">
        <w:rPr>
          <w:rFonts w:ascii="Consolas" w:hAnsi="Consolas" w:cs="Consolas"/>
          <w:color w:val="6A3E3E"/>
          <w:sz w:val="17"/>
          <w:szCs w:val="17"/>
        </w:rPr>
        <w:t>args</w:t>
      </w:r>
      <w:r w:rsidRPr="007A2C06">
        <w:rPr>
          <w:rFonts w:ascii="Consolas" w:hAnsi="Consolas" w:cs="Consolas"/>
          <w:color w:val="000000"/>
          <w:sz w:val="17"/>
          <w:szCs w:val="17"/>
        </w:rPr>
        <w:t>) {</w:t>
      </w:r>
    </w:p>
    <w:p w14:paraId="000A54D5"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t xml:space="preserve">AnnonymousDemo </w:t>
      </w:r>
      <w:r w:rsidRPr="007A2C06">
        <w:rPr>
          <w:rFonts w:ascii="Consolas" w:hAnsi="Consolas" w:cs="Consolas"/>
          <w:color w:val="6A3E3E"/>
          <w:sz w:val="17"/>
          <w:szCs w:val="17"/>
        </w:rPr>
        <w:t>demo</w:t>
      </w:r>
      <w:r w:rsidRPr="007A2C06">
        <w:rPr>
          <w:rFonts w:ascii="Consolas" w:hAnsi="Consolas" w:cs="Consolas"/>
          <w:color w:val="000000"/>
          <w:sz w:val="17"/>
          <w:szCs w:val="17"/>
        </w:rPr>
        <w:t xml:space="preserve"> = </w:t>
      </w:r>
      <w:r w:rsidRPr="007A2C06">
        <w:rPr>
          <w:rFonts w:ascii="Consolas" w:hAnsi="Consolas" w:cs="Consolas"/>
          <w:b/>
          <w:bCs/>
          <w:color w:val="7F0055"/>
          <w:sz w:val="17"/>
          <w:szCs w:val="17"/>
        </w:rPr>
        <w:t>new</w:t>
      </w:r>
      <w:r w:rsidRPr="007A2C06">
        <w:rPr>
          <w:rFonts w:ascii="Consolas" w:hAnsi="Consolas" w:cs="Consolas"/>
          <w:color w:val="000000"/>
          <w:sz w:val="17"/>
          <w:szCs w:val="17"/>
        </w:rPr>
        <w:t xml:space="preserve"> AnnonymousDemo();</w:t>
      </w:r>
    </w:p>
    <w:p w14:paraId="27650E7A"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r>
      <w:r w:rsidRPr="007A2C06">
        <w:rPr>
          <w:rFonts w:ascii="Consolas" w:hAnsi="Consolas" w:cs="Consolas"/>
          <w:color w:val="6A3E3E"/>
          <w:sz w:val="17"/>
          <w:szCs w:val="17"/>
        </w:rPr>
        <w:t>demo</w:t>
      </w:r>
      <w:r w:rsidRPr="007A2C06">
        <w:rPr>
          <w:rFonts w:ascii="Consolas" w:hAnsi="Consolas" w:cs="Consolas"/>
          <w:color w:val="000000"/>
          <w:sz w:val="17"/>
          <w:szCs w:val="17"/>
        </w:rPr>
        <w:t>.</w:t>
      </w:r>
      <w:r w:rsidRPr="007A2C06">
        <w:rPr>
          <w:rFonts w:ascii="Consolas" w:hAnsi="Consolas" w:cs="Consolas"/>
          <w:color w:val="0000C0"/>
          <w:sz w:val="17"/>
          <w:szCs w:val="17"/>
        </w:rPr>
        <w:t>a</w:t>
      </w:r>
      <w:r w:rsidRPr="007A2C06">
        <w:rPr>
          <w:rFonts w:ascii="Consolas" w:hAnsi="Consolas" w:cs="Consolas"/>
          <w:color w:val="000000"/>
          <w:sz w:val="17"/>
          <w:szCs w:val="17"/>
        </w:rPr>
        <w:t>.aShow();</w:t>
      </w:r>
    </w:p>
    <w:p w14:paraId="6AE92068" w14:textId="77777777"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ab/>
      </w:r>
      <w:r w:rsidRPr="007A2C06">
        <w:rPr>
          <w:rFonts w:ascii="Consolas" w:hAnsi="Consolas" w:cs="Consolas"/>
          <w:color w:val="000000"/>
          <w:sz w:val="17"/>
          <w:szCs w:val="17"/>
        </w:rPr>
        <w:tab/>
      </w:r>
      <w:r w:rsidRPr="007A2C06">
        <w:rPr>
          <w:rFonts w:ascii="Consolas" w:hAnsi="Consolas" w:cs="Consolas"/>
          <w:color w:val="6A3E3E"/>
          <w:sz w:val="17"/>
          <w:szCs w:val="17"/>
        </w:rPr>
        <w:t>demo</w:t>
      </w:r>
      <w:r w:rsidRPr="007A2C06">
        <w:rPr>
          <w:rFonts w:ascii="Consolas" w:hAnsi="Consolas" w:cs="Consolas"/>
          <w:color w:val="000000"/>
          <w:sz w:val="17"/>
          <w:szCs w:val="17"/>
        </w:rPr>
        <w:t>.</w:t>
      </w:r>
      <w:r w:rsidRPr="007A2C06">
        <w:rPr>
          <w:rFonts w:ascii="Consolas" w:hAnsi="Consolas" w:cs="Consolas"/>
          <w:color w:val="0000C0"/>
          <w:sz w:val="17"/>
          <w:szCs w:val="17"/>
        </w:rPr>
        <w:t>b</w:t>
      </w:r>
      <w:r w:rsidRPr="007A2C06">
        <w:rPr>
          <w:rFonts w:ascii="Consolas" w:hAnsi="Consolas" w:cs="Consolas"/>
          <w:color w:val="000000"/>
          <w:sz w:val="17"/>
          <w:szCs w:val="17"/>
        </w:rPr>
        <w:t>.bShow();</w:t>
      </w:r>
    </w:p>
    <w:p w14:paraId="0DBE2DEA" w14:textId="77777777" w:rsid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000000"/>
          <w:sz w:val="17"/>
          <w:szCs w:val="17"/>
        </w:rPr>
      </w:pPr>
      <w:r w:rsidRPr="007A2C06">
        <w:rPr>
          <w:rFonts w:ascii="Consolas" w:hAnsi="Consolas" w:cs="Consolas"/>
          <w:color w:val="000000"/>
          <w:sz w:val="17"/>
          <w:szCs w:val="17"/>
        </w:rPr>
        <w:tab/>
        <w:t>}</w:t>
      </w:r>
    </w:p>
    <w:p w14:paraId="1DD8F344" w14:textId="0A558439" w:rsidR="007A2C06" w:rsidRPr="007A2C06" w:rsidRDefault="007A2C06" w:rsidP="007A2C0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7"/>
          <w:szCs w:val="17"/>
        </w:rPr>
      </w:pPr>
      <w:r w:rsidRPr="007A2C06">
        <w:rPr>
          <w:rFonts w:ascii="Consolas" w:hAnsi="Consolas" w:cs="Consolas"/>
          <w:color w:val="000000"/>
          <w:sz w:val="17"/>
          <w:szCs w:val="17"/>
        </w:rPr>
        <w:t>}</w:t>
      </w:r>
    </w:p>
    <w:p w14:paraId="55894BA9" w14:textId="77777777" w:rsidR="006A3990" w:rsidRDefault="006A3990" w:rsidP="0095755E">
      <w:pPr>
        <w:pStyle w:val="Output"/>
        <w:shd w:val="clear" w:color="auto" w:fill="000000" w:themeFill="text1"/>
      </w:pPr>
      <w:r>
        <w:t>A show()</w:t>
      </w:r>
    </w:p>
    <w:p w14:paraId="0F286951" w14:textId="1A8B5502" w:rsidR="006A3990" w:rsidRDefault="006A3990" w:rsidP="0095755E">
      <w:pPr>
        <w:pStyle w:val="Output"/>
        <w:shd w:val="clear" w:color="auto" w:fill="000000" w:themeFill="text1"/>
      </w:pPr>
      <w:r>
        <w:t>B show()</w:t>
      </w:r>
    </w:p>
    <w:p w14:paraId="6E48EC4A" w14:textId="638A5F71" w:rsidR="00105F63" w:rsidRDefault="00105F63" w:rsidP="00105F63"/>
    <w:p w14:paraId="4E7C4C6A" w14:textId="77777777" w:rsidR="00105F63" w:rsidRDefault="00105F63" w:rsidP="00105F63"/>
    <w:p w14:paraId="3483B240" w14:textId="77777777" w:rsidR="006A3990" w:rsidRDefault="006A3990" w:rsidP="006A3990">
      <w:pPr>
        <w:pStyle w:val="Howitworks"/>
      </w:pPr>
      <w:r>
        <w:t>Internal Working</w:t>
      </w:r>
    </w:p>
    <w:p w14:paraId="3B5A00DD" w14:textId="77777777" w:rsidR="006A3990" w:rsidRDefault="006A3990" w:rsidP="003626C8">
      <w:r>
        <w:t xml:space="preserve">1.If we use anonymous inner class in our main class, internally it creates the new inner class with name </w:t>
      </w:r>
      <w:r>
        <w:rPr>
          <w:b/>
        </w:rPr>
        <w:t>MainC</w:t>
      </w:r>
      <w:r w:rsidRPr="005917F4">
        <w:rPr>
          <w:b/>
        </w:rPr>
        <w:t>lass$X(x is a number)</w:t>
      </w:r>
      <w:r>
        <w:t xml:space="preserve"> which is </w:t>
      </w:r>
    </w:p>
    <w:p w14:paraId="06E0004C" w14:textId="4A123D9A" w:rsidR="006A3990" w:rsidRDefault="00A35592" w:rsidP="006F728B">
      <w:pPr>
        <w:pStyle w:val="ListParagraph"/>
        <w:numPr>
          <w:ilvl w:val="0"/>
          <w:numId w:val="64"/>
        </w:numPr>
      </w:pPr>
      <w:r w:rsidRPr="00A35592">
        <w:rPr>
          <w:rStyle w:val="0SyntaxPinkChar"/>
        </w:rPr>
        <w:t>e</w:t>
      </w:r>
      <w:r w:rsidR="006A3990" w:rsidRPr="00A35592">
        <w:rPr>
          <w:rStyle w:val="0SyntaxPinkChar"/>
        </w:rPr>
        <w:t>xtends</w:t>
      </w:r>
      <w:r w:rsidR="006A3990">
        <w:t xml:space="preserve"> in case of </w:t>
      </w:r>
      <w:r w:rsidR="006A3990" w:rsidRPr="005917F4">
        <w:rPr>
          <w:b/>
        </w:rPr>
        <w:t>Class</w:t>
      </w:r>
    </w:p>
    <w:p w14:paraId="5A780733" w14:textId="2D31FB51" w:rsidR="006A3990" w:rsidRDefault="00A35592" w:rsidP="006F728B">
      <w:pPr>
        <w:pStyle w:val="ListParagraph"/>
        <w:numPr>
          <w:ilvl w:val="0"/>
          <w:numId w:val="64"/>
        </w:numPr>
      </w:pPr>
      <w:r w:rsidRPr="00A35592">
        <w:rPr>
          <w:rStyle w:val="0SyntaxPinkChar"/>
        </w:rPr>
        <w:t>i</w:t>
      </w:r>
      <w:r w:rsidR="006A3990" w:rsidRPr="00A35592">
        <w:rPr>
          <w:rStyle w:val="0SyntaxPinkChar"/>
        </w:rPr>
        <w:t>mplements</w:t>
      </w:r>
      <w:r w:rsidR="006A3990">
        <w:t xml:space="preserve"> in case of </w:t>
      </w:r>
      <w:r w:rsidR="006A3990" w:rsidRPr="005917F4">
        <w:rPr>
          <w:b/>
        </w:rPr>
        <w:t>Interface</w:t>
      </w:r>
      <w:r w:rsidR="006A3990">
        <w:t xml:space="preserve"> </w:t>
      </w:r>
    </w:p>
    <w:p w14:paraId="4EC7AF93" w14:textId="77777777" w:rsidR="00A35592" w:rsidRDefault="00A35592" w:rsidP="003626C8"/>
    <w:p w14:paraId="49B91415" w14:textId="7183224C" w:rsidR="006A3990" w:rsidRDefault="006A3990" w:rsidP="003626C8">
      <w:r>
        <w:t xml:space="preserve">In above class the </w:t>
      </w:r>
      <w:r w:rsidR="0095755E">
        <w:t>compile</w:t>
      </w:r>
      <w:r>
        <w:t xml:space="preserve"> generates Anonymous inner class as below</w:t>
      </w:r>
    </w:p>
    <w:p w14:paraId="5C443A53" w14:textId="77777777" w:rsidR="006A3990" w:rsidRDefault="006A3990" w:rsidP="003626C8">
      <w:pPr>
        <w:pStyle w:val="Qsns"/>
      </w:pPr>
      <w:r>
        <w:t>Class A : Inner class</w:t>
      </w:r>
    </w:p>
    <w:p w14:paraId="407E740B" w14:textId="7EE0FDA7" w:rsidR="006A3990" w:rsidRDefault="006A3990" w:rsidP="0095755E">
      <w:pPr>
        <w:pStyle w:val="Output"/>
      </w:pPr>
      <w:r>
        <w:rPr>
          <w:bCs/>
          <w:color w:val="7F0055"/>
        </w:rPr>
        <w:t>class</w:t>
      </w:r>
      <w:r>
        <w:rPr>
          <w:color w:val="7F0055"/>
        </w:rPr>
        <w:t xml:space="preserve"> </w:t>
      </w:r>
      <w:r>
        <w:t xml:space="preserve">AnnonymousDemo$1 </w:t>
      </w:r>
      <w:r>
        <w:rPr>
          <w:bCs/>
          <w:color w:val="7F0055"/>
        </w:rPr>
        <w:t>implements</w:t>
      </w:r>
      <w:r>
        <w:rPr>
          <w:color w:val="7F0055"/>
        </w:rPr>
        <w:t xml:space="preserve"> </w:t>
      </w:r>
      <w:r>
        <w:rPr>
          <w:u w:val="single"/>
        </w:rPr>
        <w:t>A</w:t>
      </w:r>
    </w:p>
    <w:p w14:paraId="4E36A76E" w14:textId="77777777" w:rsidR="006A3990" w:rsidRDefault="006A3990" w:rsidP="0095755E">
      <w:pPr>
        <w:pStyle w:val="Output"/>
      </w:pPr>
      <w:r>
        <w:t>{</w:t>
      </w:r>
    </w:p>
    <w:p w14:paraId="21C21435" w14:textId="77777777" w:rsidR="006A3990" w:rsidRDefault="006A3990" w:rsidP="0095755E">
      <w:pPr>
        <w:pStyle w:val="Output"/>
      </w:pPr>
      <w:r>
        <w:t xml:space="preserve">  AnnonymousDemo$1(</w:t>
      </w:r>
      <w:r>
        <w:rPr>
          <w:u w:val="single"/>
        </w:rPr>
        <w:t>AnnonymousDemo</w:t>
      </w:r>
      <w:r>
        <w:t xml:space="preserve"> paramAnnonymousDemo) {}  </w:t>
      </w:r>
    </w:p>
    <w:p w14:paraId="2D8E08A7" w14:textId="77777777" w:rsidR="006A3990" w:rsidRDefault="006A3990" w:rsidP="0095755E">
      <w:pPr>
        <w:pStyle w:val="Output"/>
      </w:pPr>
      <w:r>
        <w:t xml:space="preserve">  </w:t>
      </w:r>
      <w:r>
        <w:rPr>
          <w:bCs/>
          <w:color w:val="7F0055"/>
        </w:rPr>
        <w:t>public</w:t>
      </w:r>
      <w:r>
        <w:rPr>
          <w:color w:val="7F0055"/>
        </w:rPr>
        <w:t xml:space="preserve"> </w:t>
      </w:r>
      <w:r>
        <w:rPr>
          <w:bCs/>
          <w:color w:val="7F0055"/>
        </w:rPr>
        <w:t>void</w:t>
      </w:r>
      <w:r>
        <w:rPr>
          <w:color w:val="7F0055"/>
        </w:rPr>
        <w:t xml:space="preserve"> </w:t>
      </w:r>
      <w:r>
        <w:t>aShow()</w:t>
      </w:r>
    </w:p>
    <w:p w14:paraId="3CEEA883" w14:textId="77777777" w:rsidR="006A3990" w:rsidRDefault="006A3990" w:rsidP="0095755E">
      <w:pPr>
        <w:pStyle w:val="Output"/>
      </w:pPr>
      <w:r>
        <w:t xml:space="preserve">  {</w:t>
      </w:r>
    </w:p>
    <w:p w14:paraId="2AC38C1F" w14:textId="77777777" w:rsidR="006A3990" w:rsidRDefault="006A3990" w:rsidP="0095755E">
      <w:pPr>
        <w:pStyle w:val="Output"/>
      </w:pPr>
      <w:r>
        <w:t xml:space="preserve">    System.out.println(</w:t>
      </w:r>
      <w:r>
        <w:rPr>
          <w:color w:val="2900FF"/>
        </w:rPr>
        <w:t>"A show()"</w:t>
      </w:r>
      <w:r>
        <w:t>);</w:t>
      </w:r>
    </w:p>
    <w:p w14:paraId="2AE355A2" w14:textId="77777777" w:rsidR="006A3990" w:rsidRDefault="006A3990" w:rsidP="0095755E">
      <w:pPr>
        <w:pStyle w:val="Output"/>
      </w:pPr>
      <w:r>
        <w:t xml:space="preserve">  }</w:t>
      </w:r>
    </w:p>
    <w:p w14:paraId="6E58EF8E" w14:textId="186FDFFD" w:rsidR="006A3990" w:rsidRDefault="006A3990" w:rsidP="0095755E">
      <w:pPr>
        <w:pStyle w:val="Output"/>
      </w:pPr>
      <w:r>
        <w:t>}</w:t>
      </w:r>
    </w:p>
    <w:p w14:paraId="16F0AB2E" w14:textId="77777777" w:rsidR="0012418E" w:rsidRDefault="0012418E" w:rsidP="0012418E"/>
    <w:p w14:paraId="64EB1444" w14:textId="77777777" w:rsidR="006A3990" w:rsidRDefault="006A3990" w:rsidP="003626C8">
      <w:pPr>
        <w:pStyle w:val="Qsns"/>
      </w:pPr>
      <w:r>
        <w:lastRenderedPageBreak/>
        <w:t>Class B : Inner Class</w:t>
      </w:r>
    </w:p>
    <w:p w14:paraId="2975744F" w14:textId="77777777" w:rsidR="006A3990" w:rsidRDefault="006A3990" w:rsidP="0095755E">
      <w:pPr>
        <w:pStyle w:val="Output"/>
      </w:pPr>
      <w:r>
        <w:rPr>
          <w:bCs/>
          <w:color w:val="7F0055"/>
        </w:rPr>
        <w:t>class</w:t>
      </w:r>
      <w:r>
        <w:rPr>
          <w:color w:val="7F0055"/>
        </w:rPr>
        <w:t xml:space="preserve"> </w:t>
      </w:r>
      <w:r>
        <w:t xml:space="preserve">AnnonymousDemo$2  </w:t>
      </w:r>
      <w:r>
        <w:rPr>
          <w:bCs/>
          <w:color w:val="7F0055"/>
        </w:rPr>
        <w:t>extends</w:t>
      </w:r>
      <w:r>
        <w:rPr>
          <w:color w:val="7F0055"/>
        </w:rPr>
        <w:t xml:space="preserve"> </w:t>
      </w:r>
      <w:r>
        <w:rPr>
          <w:u w:val="single"/>
        </w:rPr>
        <w:t>B</w:t>
      </w:r>
    </w:p>
    <w:p w14:paraId="19FBBAFE" w14:textId="77777777" w:rsidR="006A3990" w:rsidRDefault="006A3990" w:rsidP="0095755E">
      <w:pPr>
        <w:pStyle w:val="Output"/>
      </w:pPr>
      <w:r>
        <w:t>{</w:t>
      </w:r>
    </w:p>
    <w:p w14:paraId="69414FE7" w14:textId="77777777" w:rsidR="006A3990" w:rsidRDefault="006A3990" w:rsidP="0095755E">
      <w:pPr>
        <w:pStyle w:val="Output"/>
      </w:pPr>
      <w:r>
        <w:t xml:space="preserve">  AnnonymousDemo$2(</w:t>
      </w:r>
      <w:r>
        <w:rPr>
          <w:u w:val="single"/>
        </w:rPr>
        <w:t>AnnonymousDemo</w:t>
      </w:r>
      <w:r>
        <w:t xml:space="preserve"> paramAnnonymousDemo) {}  </w:t>
      </w:r>
    </w:p>
    <w:p w14:paraId="09A34283" w14:textId="77777777" w:rsidR="006A3990" w:rsidRDefault="006A3990" w:rsidP="0095755E">
      <w:pPr>
        <w:pStyle w:val="Output"/>
      </w:pPr>
      <w:r>
        <w:t xml:space="preserve">  </w:t>
      </w:r>
      <w:r>
        <w:rPr>
          <w:bCs/>
          <w:color w:val="7F0055"/>
        </w:rPr>
        <w:t>void</w:t>
      </w:r>
      <w:r>
        <w:rPr>
          <w:color w:val="7F0055"/>
        </w:rPr>
        <w:t xml:space="preserve"> </w:t>
      </w:r>
      <w:r>
        <w:t>bShow()</w:t>
      </w:r>
    </w:p>
    <w:p w14:paraId="573B5D27" w14:textId="77777777" w:rsidR="006A3990" w:rsidRDefault="006A3990" w:rsidP="0095755E">
      <w:pPr>
        <w:pStyle w:val="Output"/>
      </w:pPr>
      <w:r>
        <w:t xml:space="preserve">  {</w:t>
      </w:r>
    </w:p>
    <w:p w14:paraId="1B717889" w14:textId="77777777" w:rsidR="006A3990" w:rsidRDefault="006A3990" w:rsidP="0095755E">
      <w:pPr>
        <w:pStyle w:val="Output"/>
      </w:pPr>
      <w:r>
        <w:t xml:space="preserve">    System.out.println(</w:t>
      </w:r>
      <w:r>
        <w:rPr>
          <w:color w:val="2900FF"/>
        </w:rPr>
        <w:t>"B show()"</w:t>
      </w:r>
      <w:r>
        <w:t>);</w:t>
      </w:r>
    </w:p>
    <w:p w14:paraId="6B29F1AA" w14:textId="77777777" w:rsidR="006A3990" w:rsidRDefault="006A3990" w:rsidP="0095755E">
      <w:pPr>
        <w:pStyle w:val="Output"/>
      </w:pPr>
      <w:r>
        <w:t xml:space="preserve">  }</w:t>
      </w:r>
    </w:p>
    <w:p w14:paraId="4328F50D" w14:textId="77777777" w:rsidR="006A3990" w:rsidRDefault="006A3990" w:rsidP="0095755E">
      <w:pPr>
        <w:pStyle w:val="Output"/>
      </w:pPr>
      <w:r>
        <w:t>}</w:t>
      </w:r>
    </w:p>
    <w:p w14:paraId="1FA421DD" w14:textId="77777777" w:rsidR="0012418E" w:rsidRDefault="0012418E" w:rsidP="006A3990"/>
    <w:p w14:paraId="154DDBF3" w14:textId="6BA839A8" w:rsidR="006A3990" w:rsidRDefault="006A3990" w:rsidP="006A3990">
      <w:r>
        <w:t xml:space="preserve">2.If we want to create the Object for inner class we must use outer class </w:t>
      </w:r>
      <w:r w:rsidR="0012418E">
        <w:t>object.</w:t>
      </w:r>
      <w:r>
        <w:t xml:space="preserve"> because inner classes are generated inside of outer class</w:t>
      </w:r>
    </w:p>
    <w:p w14:paraId="66FBC627" w14:textId="77777777" w:rsidR="006A3990" w:rsidRDefault="006A3990" w:rsidP="0095755E">
      <w:pPr>
        <w:pStyle w:val="Output"/>
        <w:rPr>
          <w:color w:val="4C483D" w:themeColor="text2"/>
        </w:rPr>
      </w:pPr>
      <w:r>
        <w:t xml:space="preserve">AnnonymousDemo </w:t>
      </w:r>
      <w:r>
        <w:rPr>
          <w:color w:val="6A3E3E"/>
        </w:rPr>
        <w:t>demo</w:t>
      </w:r>
      <w:r>
        <w:t xml:space="preserve"> = </w:t>
      </w:r>
      <w:r>
        <w:rPr>
          <w:bCs/>
          <w:color w:val="7F0055"/>
        </w:rPr>
        <w:t>new</w:t>
      </w:r>
      <w:r>
        <w:t xml:space="preserve"> AnnonymousDemo();</w:t>
      </w:r>
    </w:p>
    <w:p w14:paraId="63EDADF1" w14:textId="77777777" w:rsidR="006A3990" w:rsidRDefault="006A3990" w:rsidP="0095755E">
      <w:pPr>
        <w:pStyle w:val="Output"/>
        <w:rPr>
          <w:color w:val="4C483D" w:themeColor="text2"/>
        </w:rPr>
      </w:pPr>
      <w:r>
        <w:tab/>
      </w:r>
      <w:r>
        <w:tab/>
      </w:r>
      <w:r>
        <w:rPr>
          <w:color w:val="6A3E3E"/>
        </w:rPr>
        <w:t>demo</w:t>
      </w:r>
      <w:r>
        <w:t>.</w:t>
      </w:r>
      <w:r>
        <w:rPr>
          <w:color w:val="0000C0"/>
        </w:rPr>
        <w:t>a</w:t>
      </w:r>
      <w:r>
        <w:t>.aShow();</w:t>
      </w:r>
    </w:p>
    <w:p w14:paraId="3036E658" w14:textId="2FB8C743" w:rsidR="006A3990" w:rsidRDefault="006A3990" w:rsidP="0095755E">
      <w:pPr>
        <w:pStyle w:val="Output"/>
      </w:pPr>
      <w:r>
        <w:tab/>
      </w:r>
      <w:r>
        <w:tab/>
      </w:r>
      <w:r>
        <w:rPr>
          <w:color w:val="6A3E3E"/>
        </w:rPr>
        <w:t>demo</w:t>
      </w:r>
      <w:r>
        <w:t>.</w:t>
      </w:r>
      <w:r>
        <w:rPr>
          <w:color w:val="0000C0"/>
        </w:rPr>
        <w:t>b</w:t>
      </w:r>
      <w:r>
        <w:t>.bShow();</w:t>
      </w:r>
    </w:p>
    <w:p w14:paraId="5EC11819" w14:textId="35E28ECF" w:rsidR="0012418E" w:rsidRDefault="0012418E" w:rsidP="0012418E"/>
    <w:p w14:paraId="4F8D7915" w14:textId="08B73FC0" w:rsidR="00F3056C" w:rsidRDefault="00F3056C" w:rsidP="0012418E"/>
    <w:p w14:paraId="79155B49" w14:textId="0596A2C3" w:rsidR="00F3056C" w:rsidRDefault="00F3056C" w:rsidP="0012418E"/>
    <w:p w14:paraId="4CA6758D" w14:textId="02D638DE" w:rsidR="00F3056C" w:rsidRPr="005A4D83" w:rsidRDefault="009D004C" w:rsidP="005A4D83">
      <w:pPr>
        <w:pStyle w:val="Heading4"/>
      </w:pPr>
      <w:hyperlink r:id="rId45" w:history="1">
        <w:r w:rsidR="005A4D83" w:rsidRPr="005A4D83">
          <w:rPr>
            <w:rStyle w:val="Hyperlink"/>
            <w:color w:val="C00000"/>
          </w:rPr>
          <w:t>Nested Interface</w:t>
        </w:r>
      </w:hyperlink>
    </w:p>
    <w:p w14:paraId="3A7BDDD9" w14:textId="77777777" w:rsidR="005A4D83" w:rsidRPr="005A4D83" w:rsidRDefault="005A4D83" w:rsidP="005A4D83">
      <w:r w:rsidRPr="005A4D83">
        <w:t xml:space="preserve">We can declare an interface in another </w:t>
      </w:r>
      <w:r w:rsidRPr="005A4D83">
        <w:rPr>
          <w:b/>
          <w:bCs/>
          <w:color w:val="0000FF"/>
        </w:rPr>
        <w:t>interface</w:t>
      </w:r>
      <w:r w:rsidRPr="005A4D83">
        <w:rPr>
          <w:color w:val="0000FF"/>
        </w:rPr>
        <w:t xml:space="preserve"> </w:t>
      </w:r>
      <w:r w:rsidRPr="005A4D83">
        <w:t xml:space="preserve">or </w:t>
      </w:r>
      <w:r w:rsidRPr="005A4D83">
        <w:rPr>
          <w:b/>
          <w:bCs/>
          <w:color w:val="FF0000"/>
        </w:rPr>
        <w:t>class</w:t>
      </w:r>
      <w:r w:rsidRPr="005A4D83">
        <w:t>. Such an interface is termed as a nested interface.</w:t>
      </w:r>
    </w:p>
    <w:p w14:paraId="3CFA9A56" w14:textId="77777777" w:rsidR="005A4D83" w:rsidRPr="005A4D83" w:rsidRDefault="005A4D83" w:rsidP="005A4D83">
      <w:r w:rsidRPr="005A4D83">
        <w:t>The following are the rules governing a nested interface.</w:t>
      </w:r>
    </w:p>
    <w:p w14:paraId="74FF9A2C" w14:textId="77777777" w:rsidR="005A4D83" w:rsidRPr="005A4D83" w:rsidRDefault="005A4D83" w:rsidP="00B413EE">
      <w:pPr>
        <w:numPr>
          <w:ilvl w:val="0"/>
          <w:numId w:val="305"/>
        </w:numPr>
      </w:pPr>
      <w:r w:rsidRPr="005A4D83">
        <w:t xml:space="preserve">A nested interface declared within an interface must be </w:t>
      </w:r>
      <w:r w:rsidRPr="005A4D83">
        <w:rPr>
          <w:b/>
          <w:bCs/>
          <w:color w:val="FF0000"/>
        </w:rPr>
        <w:t>public</w:t>
      </w:r>
      <w:r w:rsidRPr="005A4D83">
        <w:t>.</w:t>
      </w:r>
    </w:p>
    <w:p w14:paraId="0CCA8E63" w14:textId="77777777" w:rsidR="005A4D83" w:rsidRPr="005A4D83" w:rsidRDefault="005A4D83" w:rsidP="00B413EE">
      <w:pPr>
        <w:numPr>
          <w:ilvl w:val="0"/>
          <w:numId w:val="305"/>
        </w:numPr>
      </w:pPr>
      <w:r w:rsidRPr="005A4D83">
        <w:t>A nested interface declared within a class can have any access modifier.</w:t>
      </w:r>
    </w:p>
    <w:p w14:paraId="51C51DF1" w14:textId="77777777" w:rsidR="005A4D83" w:rsidRPr="005A4D83" w:rsidRDefault="005A4D83" w:rsidP="00B413EE">
      <w:pPr>
        <w:numPr>
          <w:ilvl w:val="0"/>
          <w:numId w:val="305"/>
        </w:numPr>
      </w:pPr>
      <w:r w:rsidRPr="005A4D83">
        <w:t xml:space="preserve">A nested interface is by default </w:t>
      </w:r>
      <w:r w:rsidRPr="005A4D83">
        <w:rPr>
          <w:b/>
          <w:bCs/>
          <w:color w:val="FF0000"/>
        </w:rPr>
        <w:t>static</w:t>
      </w:r>
      <w:r w:rsidRPr="005A4D83">
        <w:t>.</w:t>
      </w:r>
    </w:p>
    <w:p w14:paraId="26392A27" w14:textId="77777777" w:rsidR="005A4D83" w:rsidRPr="005A4D83" w:rsidRDefault="005A4D83" w:rsidP="005A4D83">
      <w:pPr>
        <w:pStyle w:val="Output"/>
        <w:rPr>
          <w:color w:val="4C483D" w:themeColor="text2"/>
        </w:rPr>
      </w:pPr>
      <w:r w:rsidRPr="005A4D83">
        <w:rPr>
          <w:bCs/>
          <w:color w:val="7F0055"/>
          <w:u w:val="single"/>
        </w:rPr>
        <w:t>i</w:t>
      </w:r>
      <w:r w:rsidRPr="005A4D83">
        <w:rPr>
          <w:bCs/>
          <w:color w:val="7F0055"/>
        </w:rPr>
        <w:t>nterface</w:t>
      </w:r>
      <w:r w:rsidRPr="005A4D83">
        <w:t xml:space="preserve"> Showable {</w:t>
      </w:r>
    </w:p>
    <w:p w14:paraId="3FEC1328" w14:textId="06B15044" w:rsidR="005A4D83" w:rsidRPr="005A4D83" w:rsidRDefault="005A4D83" w:rsidP="005A4D83">
      <w:pPr>
        <w:pStyle w:val="Output"/>
        <w:rPr>
          <w:color w:val="4C483D" w:themeColor="text2"/>
        </w:rPr>
      </w:pPr>
      <w:r w:rsidRPr="005A4D83">
        <w:tab/>
      </w:r>
      <w:r w:rsidRPr="005A4D83">
        <w:rPr>
          <w:bCs/>
          <w:color w:val="7F0055"/>
        </w:rPr>
        <w:t>void</w:t>
      </w:r>
      <w:r w:rsidRPr="005A4D83">
        <w:t xml:space="preserve"> show();</w:t>
      </w:r>
    </w:p>
    <w:p w14:paraId="5EA7ABBD" w14:textId="77777777" w:rsidR="005A4D83" w:rsidRPr="005A4D83" w:rsidRDefault="005A4D83" w:rsidP="005A4D83">
      <w:pPr>
        <w:pStyle w:val="Output"/>
        <w:rPr>
          <w:color w:val="4C483D" w:themeColor="text2"/>
        </w:rPr>
      </w:pPr>
      <w:r w:rsidRPr="005A4D83">
        <w:tab/>
      </w:r>
      <w:r w:rsidRPr="005A4D83">
        <w:rPr>
          <w:bCs/>
          <w:color w:val="7F0055"/>
        </w:rPr>
        <w:t>interface</w:t>
      </w:r>
      <w:r w:rsidRPr="005A4D83">
        <w:t xml:space="preserve"> Message {</w:t>
      </w:r>
    </w:p>
    <w:p w14:paraId="61745311" w14:textId="77777777" w:rsidR="005A4D83" w:rsidRPr="005A4D83" w:rsidRDefault="005A4D83" w:rsidP="005A4D83">
      <w:pPr>
        <w:pStyle w:val="Output"/>
        <w:rPr>
          <w:color w:val="4C483D" w:themeColor="text2"/>
        </w:rPr>
      </w:pPr>
      <w:r w:rsidRPr="005A4D83">
        <w:tab/>
      </w:r>
      <w:r w:rsidRPr="005A4D83">
        <w:tab/>
      </w:r>
      <w:r w:rsidRPr="005A4D83">
        <w:rPr>
          <w:bCs/>
          <w:color w:val="7F0055"/>
        </w:rPr>
        <w:t>void</w:t>
      </w:r>
      <w:r w:rsidRPr="005A4D83">
        <w:t xml:space="preserve"> msg();</w:t>
      </w:r>
    </w:p>
    <w:p w14:paraId="46A3921C" w14:textId="77777777" w:rsidR="005A4D83" w:rsidRPr="005A4D83" w:rsidRDefault="005A4D83" w:rsidP="005A4D83">
      <w:pPr>
        <w:pStyle w:val="Output"/>
        <w:rPr>
          <w:color w:val="4C483D" w:themeColor="text2"/>
        </w:rPr>
      </w:pPr>
      <w:r w:rsidRPr="005A4D83">
        <w:tab/>
        <w:t>}</w:t>
      </w:r>
    </w:p>
    <w:p w14:paraId="0C291B56" w14:textId="77777777" w:rsidR="005A4D83" w:rsidRPr="005A4D83" w:rsidRDefault="005A4D83" w:rsidP="005A4D83">
      <w:pPr>
        <w:pStyle w:val="Output"/>
        <w:rPr>
          <w:color w:val="4C483D" w:themeColor="text2"/>
        </w:rPr>
      </w:pPr>
      <w:r w:rsidRPr="005A4D83">
        <w:t>}</w:t>
      </w:r>
    </w:p>
    <w:p w14:paraId="200A5995" w14:textId="77777777" w:rsidR="005A4D83" w:rsidRPr="005A4D83" w:rsidRDefault="005A4D83" w:rsidP="005A4D83">
      <w:pPr>
        <w:pStyle w:val="Output"/>
        <w:rPr>
          <w:color w:val="4C483D" w:themeColor="text2"/>
        </w:rPr>
      </w:pPr>
    </w:p>
    <w:p w14:paraId="481B6A77" w14:textId="77777777" w:rsidR="005A4D83" w:rsidRPr="005A4D83" w:rsidRDefault="005A4D83" w:rsidP="005A4D83">
      <w:pPr>
        <w:pStyle w:val="Output"/>
        <w:rPr>
          <w:color w:val="4C483D" w:themeColor="text2"/>
        </w:rPr>
      </w:pPr>
      <w:r w:rsidRPr="005A4D83">
        <w:rPr>
          <w:bCs/>
          <w:color w:val="7F0055"/>
        </w:rPr>
        <w:t>class</w:t>
      </w:r>
      <w:r w:rsidRPr="005A4D83">
        <w:t xml:space="preserve"> TestNestedInterface1 </w:t>
      </w:r>
      <w:r w:rsidRPr="005A4D83">
        <w:rPr>
          <w:bCs/>
          <w:color w:val="7F0055"/>
        </w:rPr>
        <w:t>implements</w:t>
      </w:r>
      <w:r w:rsidRPr="005A4D83">
        <w:t xml:space="preserve"> Showable.Message {</w:t>
      </w:r>
    </w:p>
    <w:p w14:paraId="5ED0400E" w14:textId="77777777" w:rsidR="005A4D83" w:rsidRPr="005A4D83" w:rsidRDefault="005A4D83" w:rsidP="005A4D83">
      <w:pPr>
        <w:pStyle w:val="Output"/>
        <w:rPr>
          <w:color w:val="4C483D" w:themeColor="text2"/>
        </w:rPr>
      </w:pPr>
      <w:r w:rsidRPr="005A4D83">
        <w:tab/>
      </w:r>
      <w:r w:rsidRPr="005A4D83">
        <w:rPr>
          <w:bCs/>
          <w:color w:val="7F0055"/>
        </w:rPr>
        <w:t>public</w:t>
      </w:r>
      <w:r w:rsidRPr="005A4D83">
        <w:t xml:space="preserve"> </w:t>
      </w:r>
      <w:r w:rsidRPr="005A4D83">
        <w:rPr>
          <w:bCs/>
          <w:color w:val="7F0055"/>
        </w:rPr>
        <w:t>void</w:t>
      </w:r>
      <w:r w:rsidRPr="005A4D83">
        <w:t xml:space="preserve"> msg() {</w:t>
      </w:r>
    </w:p>
    <w:p w14:paraId="76363758" w14:textId="77777777" w:rsidR="005A4D83" w:rsidRPr="005A4D83" w:rsidRDefault="005A4D83" w:rsidP="005A4D83">
      <w:pPr>
        <w:pStyle w:val="Output"/>
        <w:rPr>
          <w:color w:val="4C483D" w:themeColor="text2"/>
        </w:rPr>
      </w:pPr>
      <w:r w:rsidRPr="005A4D83">
        <w:tab/>
      </w:r>
      <w:r w:rsidRPr="005A4D83">
        <w:tab/>
        <w:t>System.</w:t>
      </w:r>
      <w:r w:rsidRPr="005A4D83">
        <w:rPr>
          <w:bCs/>
          <w:i/>
          <w:iCs/>
          <w:color w:val="0000C0"/>
        </w:rPr>
        <w:t>out</w:t>
      </w:r>
      <w:r w:rsidRPr="005A4D83">
        <w:t>.println(</w:t>
      </w:r>
      <w:r w:rsidRPr="005A4D83">
        <w:rPr>
          <w:color w:val="2A00FF"/>
        </w:rPr>
        <w:t>"Hello nested interface"</w:t>
      </w:r>
      <w:r w:rsidRPr="005A4D83">
        <w:t>);</w:t>
      </w:r>
    </w:p>
    <w:p w14:paraId="18F61824" w14:textId="77777777" w:rsidR="005A4D83" w:rsidRPr="005A4D83" w:rsidRDefault="005A4D83" w:rsidP="005A4D83">
      <w:pPr>
        <w:pStyle w:val="Output"/>
        <w:rPr>
          <w:color w:val="4C483D" w:themeColor="text2"/>
        </w:rPr>
      </w:pPr>
      <w:r w:rsidRPr="005A4D83">
        <w:tab/>
        <w:t>}</w:t>
      </w:r>
    </w:p>
    <w:p w14:paraId="3408E995" w14:textId="77777777" w:rsidR="005A4D83" w:rsidRPr="005A4D83" w:rsidRDefault="005A4D83" w:rsidP="005A4D83">
      <w:pPr>
        <w:pStyle w:val="Output"/>
        <w:rPr>
          <w:color w:val="4C483D" w:themeColor="text2"/>
        </w:rPr>
      </w:pPr>
    </w:p>
    <w:p w14:paraId="54F5BE10" w14:textId="77777777" w:rsidR="005A4D83" w:rsidRPr="005A4D83" w:rsidRDefault="005A4D83" w:rsidP="005A4D83">
      <w:pPr>
        <w:pStyle w:val="Output"/>
        <w:rPr>
          <w:color w:val="4C483D" w:themeColor="text2"/>
        </w:rPr>
      </w:pPr>
      <w:r w:rsidRPr="005A4D83">
        <w:tab/>
      </w:r>
      <w:r w:rsidRPr="005A4D83">
        <w:rPr>
          <w:bCs/>
          <w:color w:val="7F0055"/>
        </w:rPr>
        <w:t>public</w:t>
      </w:r>
      <w:r w:rsidRPr="005A4D83">
        <w:t xml:space="preserve"> </w:t>
      </w:r>
      <w:r w:rsidRPr="005A4D83">
        <w:rPr>
          <w:bCs/>
          <w:color w:val="7F0055"/>
        </w:rPr>
        <w:t>static</w:t>
      </w:r>
      <w:r w:rsidRPr="005A4D83">
        <w:t xml:space="preserve"> </w:t>
      </w:r>
      <w:r w:rsidRPr="005A4D83">
        <w:rPr>
          <w:bCs/>
          <w:color w:val="7F0055"/>
        </w:rPr>
        <w:t>void</w:t>
      </w:r>
      <w:r w:rsidRPr="005A4D83">
        <w:t xml:space="preserve"> main(String </w:t>
      </w:r>
      <w:r w:rsidRPr="005A4D83">
        <w:rPr>
          <w:color w:val="6A3E3E"/>
        </w:rPr>
        <w:t>args</w:t>
      </w:r>
      <w:r w:rsidRPr="005A4D83">
        <w:t>[]) {</w:t>
      </w:r>
    </w:p>
    <w:p w14:paraId="728949D8" w14:textId="77777777" w:rsidR="005A4D83" w:rsidRPr="005A4D83" w:rsidRDefault="005A4D83" w:rsidP="005A4D83">
      <w:pPr>
        <w:pStyle w:val="Output"/>
        <w:rPr>
          <w:color w:val="4C483D" w:themeColor="text2"/>
        </w:rPr>
      </w:pPr>
      <w:r w:rsidRPr="005A4D83">
        <w:tab/>
      </w:r>
      <w:r w:rsidRPr="005A4D83">
        <w:tab/>
        <w:t xml:space="preserve">Showable.Message </w:t>
      </w:r>
      <w:r w:rsidRPr="005A4D83">
        <w:rPr>
          <w:color w:val="6A3E3E"/>
        </w:rPr>
        <w:t>message</w:t>
      </w:r>
      <w:r w:rsidRPr="005A4D83">
        <w:t xml:space="preserve"> = </w:t>
      </w:r>
      <w:r w:rsidRPr="005A4D83">
        <w:rPr>
          <w:bCs/>
          <w:color w:val="7F0055"/>
        </w:rPr>
        <w:t>new</w:t>
      </w:r>
      <w:r w:rsidRPr="005A4D83">
        <w:t xml:space="preserve"> TestNestedInterface1();</w:t>
      </w:r>
      <w:r w:rsidRPr="005A4D83">
        <w:rPr>
          <w:color w:val="3F7F5F"/>
        </w:rPr>
        <w:t xml:space="preserve">// </w:t>
      </w:r>
      <w:r w:rsidRPr="005A4D83">
        <w:rPr>
          <w:color w:val="3F7F5F"/>
          <w:u w:val="single"/>
        </w:rPr>
        <w:t>upcasting</w:t>
      </w:r>
      <w:r w:rsidRPr="005A4D83">
        <w:rPr>
          <w:color w:val="3F7F5F"/>
        </w:rPr>
        <w:t xml:space="preserve"> here</w:t>
      </w:r>
    </w:p>
    <w:p w14:paraId="17E2E21A" w14:textId="77777777" w:rsidR="005A4D83" w:rsidRPr="005A4D83" w:rsidRDefault="005A4D83" w:rsidP="005A4D83">
      <w:pPr>
        <w:pStyle w:val="Output"/>
        <w:rPr>
          <w:color w:val="4C483D" w:themeColor="text2"/>
        </w:rPr>
      </w:pPr>
      <w:r w:rsidRPr="005A4D83">
        <w:tab/>
      </w:r>
      <w:r w:rsidRPr="005A4D83">
        <w:tab/>
      </w:r>
      <w:r w:rsidRPr="005A4D83">
        <w:rPr>
          <w:color w:val="6A3E3E"/>
        </w:rPr>
        <w:t>message</w:t>
      </w:r>
      <w:r w:rsidRPr="005A4D83">
        <w:t>.msg();</w:t>
      </w:r>
    </w:p>
    <w:p w14:paraId="7608B205" w14:textId="77777777" w:rsidR="005A4D83" w:rsidRPr="005A4D83" w:rsidRDefault="005A4D83" w:rsidP="005A4D83">
      <w:pPr>
        <w:pStyle w:val="Output"/>
        <w:rPr>
          <w:color w:val="4C483D" w:themeColor="text2"/>
        </w:rPr>
      </w:pPr>
      <w:r w:rsidRPr="005A4D83">
        <w:tab/>
        <w:t>}</w:t>
      </w:r>
    </w:p>
    <w:p w14:paraId="362011A4" w14:textId="46A25AF5" w:rsidR="005A4D83" w:rsidRDefault="005A4D83" w:rsidP="005A4D83">
      <w:pPr>
        <w:pStyle w:val="Output"/>
        <w:rPr>
          <w:color w:val="000088"/>
          <w:lang w:eastAsia="en-US"/>
        </w:rPr>
      </w:pPr>
      <w:r>
        <w:t>}</w:t>
      </w:r>
    </w:p>
    <w:p w14:paraId="5DAF8E4C" w14:textId="77777777" w:rsidR="005A4D83" w:rsidRDefault="005A4D83" w:rsidP="005A4D83">
      <w:pPr>
        <w:spacing w:line="240" w:lineRule="auto"/>
        <w:rPr>
          <w:lang w:eastAsia="en-US"/>
        </w:rPr>
      </w:pPr>
    </w:p>
    <w:p w14:paraId="0F906D74" w14:textId="075186DD" w:rsidR="005A4D83" w:rsidRPr="005A4D83" w:rsidRDefault="005A4D83" w:rsidP="005A4D83">
      <w:pPr>
        <w:pStyle w:val="Output"/>
        <w:rPr>
          <w:color w:val="000000"/>
          <w:lang w:eastAsia="en-US"/>
        </w:rPr>
      </w:pPr>
      <w:r w:rsidRPr="005A4D83">
        <w:rPr>
          <w:color w:val="000088"/>
          <w:lang w:eastAsia="en-US"/>
        </w:rPr>
        <w:t>class</w:t>
      </w:r>
      <w:r w:rsidRPr="005A4D83">
        <w:rPr>
          <w:color w:val="000000"/>
          <w:lang w:eastAsia="en-US"/>
        </w:rPr>
        <w:t xml:space="preserve"> </w:t>
      </w:r>
      <w:r w:rsidRPr="005A4D83">
        <w:rPr>
          <w:lang w:eastAsia="en-US"/>
        </w:rPr>
        <w:t>Animal</w:t>
      </w:r>
      <w:r w:rsidRPr="005A4D83">
        <w:rPr>
          <w:color w:val="000000"/>
          <w:lang w:eastAsia="en-US"/>
        </w:rPr>
        <w:t xml:space="preserve"> </w:t>
      </w:r>
      <w:r w:rsidRPr="005A4D83">
        <w:rPr>
          <w:color w:val="666600"/>
          <w:lang w:eastAsia="en-US"/>
        </w:rPr>
        <w:t>{</w:t>
      </w:r>
    </w:p>
    <w:p w14:paraId="32C3A973" w14:textId="77777777" w:rsidR="005A4D83" w:rsidRPr="005A4D83" w:rsidRDefault="005A4D83" w:rsidP="005A4D83">
      <w:pPr>
        <w:pStyle w:val="Output"/>
        <w:rPr>
          <w:color w:val="000000"/>
          <w:lang w:eastAsia="en-US"/>
        </w:rPr>
      </w:pPr>
      <w:r w:rsidRPr="005A4D83">
        <w:rPr>
          <w:color w:val="000000"/>
          <w:lang w:eastAsia="en-US"/>
        </w:rPr>
        <w:t>   </w:t>
      </w:r>
      <w:r w:rsidRPr="005A4D83">
        <w:rPr>
          <w:color w:val="000088"/>
          <w:lang w:eastAsia="en-US"/>
        </w:rPr>
        <w:t>interface</w:t>
      </w:r>
      <w:r w:rsidRPr="005A4D83">
        <w:rPr>
          <w:color w:val="000000"/>
          <w:lang w:eastAsia="en-US"/>
        </w:rPr>
        <w:t xml:space="preserve"> </w:t>
      </w:r>
      <w:r w:rsidRPr="005A4D83">
        <w:rPr>
          <w:lang w:eastAsia="en-US"/>
        </w:rPr>
        <w:t>Activity</w:t>
      </w:r>
      <w:r w:rsidRPr="005A4D83">
        <w:rPr>
          <w:color w:val="000000"/>
          <w:lang w:eastAsia="en-US"/>
        </w:rPr>
        <w:t xml:space="preserve"> </w:t>
      </w:r>
      <w:r w:rsidRPr="005A4D83">
        <w:rPr>
          <w:color w:val="666600"/>
          <w:lang w:eastAsia="en-US"/>
        </w:rPr>
        <w:t>{</w:t>
      </w:r>
    </w:p>
    <w:p w14:paraId="17485DFF" w14:textId="77777777" w:rsidR="005A4D83" w:rsidRPr="005A4D83" w:rsidRDefault="005A4D83" w:rsidP="005A4D83">
      <w:pPr>
        <w:pStyle w:val="Output"/>
        <w:rPr>
          <w:color w:val="000000"/>
          <w:lang w:eastAsia="en-US"/>
        </w:rPr>
      </w:pPr>
      <w:r w:rsidRPr="005A4D83">
        <w:rPr>
          <w:color w:val="000000"/>
          <w:lang w:eastAsia="en-US"/>
        </w:rPr>
        <w:t xml:space="preserve">      </w:t>
      </w:r>
      <w:r w:rsidRPr="005A4D83">
        <w:rPr>
          <w:color w:val="000088"/>
          <w:lang w:eastAsia="en-US"/>
        </w:rPr>
        <w:t>void</w:t>
      </w:r>
      <w:r w:rsidRPr="005A4D83">
        <w:rPr>
          <w:color w:val="000000"/>
          <w:lang w:eastAsia="en-US"/>
        </w:rPr>
        <w:t xml:space="preserve"> move</w:t>
      </w:r>
      <w:r w:rsidRPr="005A4D83">
        <w:rPr>
          <w:color w:val="666600"/>
          <w:lang w:eastAsia="en-US"/>
        </w:rPr>
        <w:t>();</w:t>
      </w:r>
    </w:p>
    <w:p w14:paraId="4E4AC279" w14:textId="77777777" w:rsidR="005A4D83" w:rsidRPr="005A4D83" w:rsidRDefault="005A4D83" w:rsidP="005A4D83">
      <w:pPr>
        <w:pStyle w:val="Output"/>
        <w:rPr>
          <w:color w:val="000000"/>
          <w:lang w:eastAsia="en-US"/>
        </w:rPr>
      </w:pPr>
      <w:r w:rsidRPr="005A4D83">
        <w:rPr>
          <w:color w:val="000000"/>
          <w:lang w:eastAsia="en-US"/>
        </w:rPr>
        <w:t>   </w:t>
      </w:r>
      <w:r w:rsidRPr="005A4D83">
        <w:rPr>
          <w:color w:val="666600"/>
          <w:lang w:eastAsia="en-US"/>
        </w:rPr>
        <w:t>}</w:t>
      </w:r>
    </w:p>
    <w:p w14:paraId="251376B2" w14:textId="77777777" w:rsidR="005A4D83" w:rsidRPr="005A4D83" w:rsidRDefault="005A4D83" w:rsidP="005A4D83">
      <w:pPr>
        <w:pStyle w:val="Output"/>
        <w:rPr>
          <w:color w:val="000000"/>
          <w:lang w:eastAsia="en-US"/>
        </w:rPr>
      </w:pPr>
      <w:r w:rsidRPr="005A4D83">
        <w:rPr>
          <w:color w:val="666600"/>
          <w:lang w:eastAsia="en-US"/>
        </w:rPr>
        <w:t>}</w:t>
      </w:r>
    </w:p>
    <w:p w14:paraId="76BD633A" w14:textId="77777777" w:rsidR="005A4D83" w:rsidRPr="005A4D83" w:rsidRDefault="005A4D83" w:rsidP="005A4D83">
      <w:pPr>
        <w:pStyle w:val="Output"/>
        <w:rPr>
          <w:color w:val="000000"/>
          <w:lang w:eastAsia="en-US"/>
        </w:rPr>
      </w:pPr>
      <w:r w:rsidRPr="005A4D83">
        <w:rPr>
          <w:color w:val="000088"/>
          <w:lang w:eastAsia="en-US"/>
        </w:rPr>
        <w:t>class</w:t>
      </w:r>
      <w:r w:rsidRPr="005A4D83">
        <w:rPr>
          <w:color w:val="000000"/>
          <w:lang w:eastAsia="en-US"/>
        </w:rPr>
        <w:t xml:space="preserve"> </w:t>
      </w:r>
      <w:r w:rsidRPr="005A4D83">
        <w:rPr>
          <w:lang w:eastAsia="en-US"/>
        </w:rPr>
        <w:t>Dog</w:t>
      </w:r>
      <w:r w:rsidRPr="005A4D83">
        <w:rPr>
          <w:color w:val="000000"/>
          <w:lang w:eastAsia="en-US"/>
        </w:rPr>
        <w:t xml:space="preserve"> </w:t>
      </w:r>
      <w:r w:rsidRPr="005A4D83">
        <w:rPr>
          <w:color w:val="000088"/>
          <w:lang w:eastAsia="en-US"/>
        </w:rPr>
        <w:t>implements</w:t>
      </w:r>
      <w:r w:rsidRPr="005A4D83">
        <w:rPr>
          <w:color w:val="000000"/>
          <w:lang w:eastAsia="en-US"/>
        </w:rPr>
        <w:t xml:space="preserve"> </w:t>
      </w:r>
      <w:r w:rsidRPr="005A4D83">
        <w:rPr>
          <w:lang w:eastAsia="en-US"/>
        </w:rPr>
        <w:t>Animal</w:t>
      </w:r>
      <w:r w:rsidRPr="005A4D83">
        <w:rPr>
          <w:color w:val="666600"/>
          <w:lang w:eastAsia="en-US"/>
        </w:rPr>
        <w:t>.</w:t>
      </w:r>
      <w:r w:rsidRPr="005A4D83">
        <w:rPr>
          <w:lang w:eastAsia="en-US"/>
        </w:rPr>
        <w:t>Activity</w:t>
      </w:r>
      <w:r w:rsidRPr="005A4D83">
        <w:rPr>
          <w:color w:val="000000"/>
          <w:lang w:eastAsia="en-US"/>
        </w:rPr>
        <w:t xml:space="preserve"> </w:t>
      </w:r>
      <w:r w:rsidRPr="005A4D83">
        <w:rPr>
          <w:color w:val="666600"/>
          <w:lang w:eastAsia="en-US"/>
        </w:rPr>
        <w:t>{</w:t>
      </w:r>
    </w:p>
    <w:p w14:paraId="5A949CBB" w14:textId="77777777" w:rsidR="005A4D83" w:rsidRPr="005A4D83" w:rsidRDefault="005A4D83" w:rsidP="005A4D83">
      <w:pPr>
        <w:pStyle w:val="Output"/>
        <w:rPr>
          <w:color w:val="000000"/>
          <w:lang w:eastAsia="en-US"/>
        </w:rPr>
      </w:pPr>
      <w:r w:rsidRPr="005A4D83">
        <w:rPr>
          <w:color w:val="000000"/>
          <w:lang w:eastAsia="en-US"/>
        </w:rPr>
        <w:t>   </w:t>
      </w:r>
      <w:r w:rsidRPr="005A4D83">
        <w:rPr>
          <w:color w:val="000088"/>
          <w:lang w:eastAsia="en-US"/>
        </w:rPr>
        <w:t>public</w:t>
      </w:r>
      <w:r w:rsidRPr="005A4D83">
        <w:rPr>
          <w:color w:val="000000"/>
          <w:lang w:eastAsia="en-US"/>
        </w:rPr>
        <w:t xml:space="preserve"> </w:t>
      </w:r>
      <w:r w:rsidRPr="005A4D83">
        <w:rPr>
          <w:color w:val="000088"/>
          <w:lang w:eastAsia="en-US"/>
        </w:rPr>
        <w:t>void</w:t>
      </w:r>
      <w:r w:rsidRPr="005A4D83">
        <w:rPr>
          <w:color w:val="000000"/>
          <w:lang w:eastAsia="en-US"/>
        </w:rPr>
        <w:t xml:space="preserve"> move</w:t>
      </w:r>
      <w:r w:rsidRPr="005A4D83">
        <w:rPr>
          <w:color w:val="666600"/>
          <w:lang w:eastAsia="en-US"/>
        </w:rPr>
        <w:t>()</w:t>
      </w:r>
      <w:r w:rsidRPr="005A4D83">
        <w:rPr>
          <w:color w:val="000000"/>
          <w:lang w:eastAsia="en-US"/>
        </w:rPr>
        <w:t xml:space="preserve"> </w:t>
      </w:r>
      <w:r w:rsidRPr="005A4D83">
        <w:rPr>
          <w:color w:val="666600"/>
          <w:lang w:eastAsia="en-US"/>
        </w:rPr>
        <w:t>{</w:t>
      </w:r>
    </w:p>
    <w:p w14:paraId="124DAB19" w14:textId="77777777" w:rsidR="005A4D83" w:rsidRPr="005A4D83" w:rsidRDefault="005A4D83" w:rsidP="005A4D83">
      <w:pPr>
        <w:pStyle w:val="Output"/>
        <w:rPr>
          <w:color w:val="000000"/>
          <w:lang w:eastAsia="en-US"/>
        </w:rPr>
      </w:pPr>
      <w:r w:rsidRPr="005A4D83">
        <w:rPr>
          <w:color w:val="000000"/>
          <w:lang w:eastAsia="en-US"/>
        </w:rPr>
        <w:t xml:space="preserve">      </w:t>
      </w:r>
      <w:r w:rsidRPr="005A4D83">
        <w:rPr>
          <w:lang w:eastAsia="en-US"/>
        </w:rPr>
        <w:t>System</w:t>
      </w:r>
      <w:r w:rsidRPr="005A4D83">
        <w:rPr>
          <w:color w:val="666600"/>
          <w:lang w:eastAsia="en-US"/>
        </w:rPr>
        <w:t>.</w:t>
      </w:r>
      <w:r w:rsidRPr="005A4D83">
        <w:rPr>
          <w:color w:val="000088"/>
          <w:lang w:eastAsia="en-US"/>
        </w:rPr>
        <w:t>out</w:t>
      </w:r>
      <w:r w:rsidRPr="005A4D83">
        <w:rPr>
          <w:color w:val="666600"/>
          <w:lang w:eastAsia="en-US"/>
        </w:rPr>
        <w:t>.</w:t>
      </w:r>
      <w:r w:rsidRPr="005A4D83">
        <w:rPr>
          <w:color w:val="000000"/>
          <w:lang w:eastAsia="en-US"/>
        </w:rPr>
        <w:t>println</w:t>
      </w:r>
      <w:r w:rsidRPr="005A4D83">
        <w:rPr>
          <w:color w:val="666600"/>
          <w:lang w:eastAsia="en-US"/>
        </w:rPr>
        <w:t>(</w:t>
      </w:r>
      <w:r w:rsidRPr="005A4D83">
        <w:rPr>
          <w:color w:val="008800"/>
          <w:lang w:eastAsia="en-US"/>
        </w:rPr>
        <w:t>"Dogs can walk and run"</w:t>
      </w:r>
      <w:r w:rsidRPr="005A4D83">
        <w:rPr>
          <w:color w:val="666600"/>
          <w:lang w:eastAsia="en-US"/>
        </w:rPr>
        <w:t>);</w:t>
      </w:r>
    </w:p>
    <w:p w14:paraId="48A9868B" w14:textId="77777777" w:rsidR="005A4D83" w:rsidRPr="005A4D83" w:rsidRDefault="005A4D83" w:rsidP="005A4D83">
      <w:pPr>
        <w:pStyle w:val="Output"/>
        <w:rPr>
          <w:color w:val="000000"/>
          <w:lang w:eastAsia="en-US"/>
        </w:rPr>
      </w:pPr>
      <w:r w:rsidRPr="005A4D83">
        <w:rPr>
          <w:color w:val="000000"/>
          <w:lang w:eastAsia="en-US"/>
        </w:rPr>
        <w:t>   </w:t>
      </w:r>
      <w:r w:rsidRPr="005A4D83">
        <w:rPr>
          <w:color w:val="666600"/>
          <w:lang w:eastAsia="en-US"/>
        </w:rPr>
        <w:t>}</w:t>
      </w:r>
    </w:p>
    <w:p w14:paraId="2A9B5FA2" w14:textId="77777777" w:rsidR="005A4D83" w:rsidRPr="005A4D83" w:rsidRDefault="005A4D83" w:rsidP="005A4D83">
      <w:pPr>
        <w:pStyle w:val="Output"/>
        <w:rPr>
          <w:color w:val="000000"/>
          <w:lang w:eastAsia="en-US"/>
        </w:rPr>
      </w:pPr>
      <w:r w:rsidRPr="005A4D83">
        <w:rPr>
          <w:color w:val="666600"/>
          <w:lang w:eastAsia="en-US"/>
        </w:rPr>
        <w:t>}</w:t>
      </w:r>
    </w:p>
    <w:p w14:paraId="25B09B3A" w14:textId="77777777" w:rsidR="005A4D83" w:rsidRPr="005A4D83" w:rsidRDefault="005A4D83" w:rsidP="005A4D83">
      <w:pPr>
        <w:pStyle w:val="Output"/>
        <w:rPr>
          <w:color w:val="000000"/>
          <w:lang w:eastAsia="en-US"/>
        </w:rPr>
      </w:pPr>
      <w:r w:rsidRPr="005A4D83">
        <w:rPr>
          <w:color w:val="000088"/>
          <w:lang w:eastAsia="en-US"/>
        </w:rPr>
        <w:t>public</w:t>
      </w:r>
      <w:r w:rsidRPr="005A4D83">
        <w:rPr>
          <w:color w:val="000000"/>
          <w:lang w:eastAsia="en-US"/>
        </w:rPr>
        <w:t xml:space="preserve"> </w:t>
      </w:r>
      <w:r w:rsidRPr="005A4D83">
        <w:rPr>
          <w:color w:val="000088"/>
          <w:lang w:eastAsia="en-US"/>
        </w:rPr>
        <w:t>class</w:t>
      </w:r>
      <w:r w:rsidRPr="005A4D83">
        <w:rPr>
          <w:color w:val="000000"/>
          <w:lang w:eastAsia="en-US"/>
        </w:rPr>
        <w:t xml:space="preserve"> </w:t>
      </w:r>
      <w:r w:rsidRPr="005A4D83">
        <w:rPr>
          <w:lang w:eastAsia="en-US"/>
        </w:rPr>
        <w:t>Tester</w:t>
      </w:r>
      <w:r w:rsidRPr="005A4D83">
        <w:rPr>
          <w:color w:val="000000"/>
          <w:lang w:eastAsia="en-US"/>
        </w:rPr>
        <w:t xml:space="preserve"> </w:t>
      </w:r>
      <w:r w:rsidRPr="005A4D83">
        <w:rPr>
          <w:color w:val="666600"/>
          <w:lang w:eastAsia="en-US"/>
        </w:rPr>
        <w:t>{</w:t>
      </w:r>
    </w:p>
    <w:p w14:paraId="033FBD97" w14:textId="77777777" w:rsidR="005A4D83" w:rsidRPr="005A4D83" w:rsidRDefault="005A4D83" w:rsidP="005A4D83">
      <w:pPr>
        <w:pStyle w:val="Output"/>
        <w:rPr>
          <w:color w:val="000000"/>
          <w:lang w:eastAsia="en-US"/>
        </w:rPr>
      </w:pPr>
      <w:r w:rsidRPr="005A4D83">
        <w:rPr>
          <w:color w:val="000000"/>
          <w:lang w:eastAsia="en-US"/>
        </w:rPr>
        <w:t>   </w:t>
      </w:r>
      <w:r w:rsidRPr="005A4D83">
        <w:rPr>
          <w:color w:val="000088"/>
          <w:lang w:eastAsia="en-US"/>
        </w:rPr>
        <w:t>public</w:t>
      </w:r>
      <w:r w:rsidRPr="005A4D83">
        <w:rPr>
          <w:color w:val="000000"/>
          <w:lang w:eastAsia="en-US"/>
        </w:rPr>
        <w:t xml:space="preserve"> </w:t>
      </w:r>
      <w:r w:rsidRPr="005A4D83">
        <w:rPr>
          <w:color w:val="000088"/>
          <w:lang w:eastAsia="en-US"/>
        </w:rPr>
        <w:t>static</w:t>
      </w:r>
      <w:r w:rsidRPr="005A4D83">
        <w:rPr>
          <w:color w:val="000000"/>
          <w:lang w:eastAsia="en-US"/>
        </w:rPr>
        <w:t xml:space="preserve"> </w:t>
      </w:r>
      <w:r w:rsidRPr="005A4D83">
        <w:rPr>
          <w:color w:val="000088"/>
          <w:lang w:eastAsia="en-US"/>
        </w:rPr>
        <w:t>void</w:t>
      </w:r>
      <w:r w:rsidRPr="005A4D83">
        <w:rPr>
          <w:color w:val="000000"/>
          <w:lang w:eastAsia="en-US"/>
        </w:rPr>
        <w:t xml:space="preserve"> main</w:t>
      </w:r>
      <w:r w:rsidRPr="005A4D83">
        <w:rPr>
          <w:color w:val="666600"/>
          <w:lang w:eastAsia="en-US"/>
        </w:rPr>
        <w:t>(</w:t>
      </w:r>
      <w:r w:rsidRPr="005A4D83">
        <w:rPr>
          <w:lang w:eastAsia="en-US"/>
        </w:rPr>
        <w:t>String</w:t>
      </w:r>
      <w:r w:rsidRPr="005A4D83">
        <w:rPr>
          <w:color w:val="000000"/>
          <w:lang w:eastAsia="en-US"/>
        </w:rPr>
        <w:t xml:space="preserve"> args</w:t>
      </w:r>
      <w:r w:rsidRPr="005A4D83">
        <w:rPr>
          <w:color w:val="666600"/>
          <w:lang w:eastAsia="en-US"/>
        </w:rPr>
        <w:t>[])</w:t>
      </w:r>
      <w:r w:rsidRPr="005A4D83">
        <w:rPr>
          <w:color w:val="000000"/>
          <w:lang w:eastAsia="en-US"/>
        </w:rPr>
        <w:t xml:space="preserve"> </w:t>
      </w:r>
      <w:r w:rsidRPr="005A4D83">
        <w:rPr>
          <w:color w:val="666600"/>
          <w:lang w:eastAsia="en-US"/>
        </w:rPr>
        <w:t>{</w:t>
      </w:r>
    </w:p>
    <w:p w14:paraId="3F590234" w14:textId="77777777" w:rsidR="005A4D83" w:rsidRPr="005A4D83" w:rsidRDefault="005A4D83" w:rsidP="005A4D83">
      <w:pPr>
        <w:pStyle w:val="Output"/>
        <w:rPr>
          <w:color w:val="000000"/>
          <w:lang w:eastAsia="en-US"/>
        </w:rPr>
      </w:pPr>
      <w:r w:rsidRPr="005A4D83">
        <w:rPr>
          <w:color w:val="000000"/>
          <w:lang w:eastAsia="en-US"/>
        </w:rPr>
        <w:t xml:space="preserve">      </w:t>
      </w:r>
      <w:r w:rsidRPr="005A4D83">
        <w:rPr>
          <w:lang w:eastAsia="en-US"/>
        </w:rPr>
        <w:t>Dog</w:t>
      </w:r>
      <w:r w:rsidRPr="005A4D83">
        <w:rPr>
          <w:color w:val="000000"/>
          <w:lang w:eastAsia="en-US"/>
        </w:rPr>
        <w:t xml:space="preserve"> dog </w:t>
      </w:r>
      <w:r w:rsidRPr="005A4D83">
        <w:rPr>
          <w:color w:val="666600"/>
          <w:lang w:eastAsia="en-US"/>
        </w:rPr>
        <w:t>=</w:t>
      </w:r>
      <w:r w:rsidRPr="005A4D83">
        <w:rPr>
          <w:color w:val="000000"/>
          <w:lang w:eastAsia="en-US"/>
        </w:rPr>
        <w:t xml:space="preserve"> </w:t>
      </w:r>
      <w:r w:rsidRPr="005A4D83">
        <w:rPr>
          <w:color w:val="000088"/>
          <w:lang w:eastAsia="en-US"/>
        </w:rPr>
        <w:t>new</w:t>
      </w:r>
      <w:r w:rsidRPr="005A4D83">
        <w:rPr>
          <w:color w:val="000000"/>
          <w:lang w:eastAsia="en-US"/>
        </w:rPr>
        <w:t xml:space="preserve"> </w:t>
      </w:r>
      <w:r w:rsidRPr="005A4D83">
        <w:rPr>
          <w:lang w:eastAsia="en-US"/>
        </w:rPr>
        <w:t>Dog</w:t>
      </w:r>
      <w:r w:rsidRPr="005A4D83">
        <w:rPr>
          <w:color w:val="666600"/>
          <w:lang w:eastAsia="en-US"/>
        </w:rPr>
        <w:t>();</w:t>
      </w:r>
    </w:p>
    <w:p w14:paraId="54B64F25" w14:textId="77777777" w:rsidR="005A4D83" w:rsidRPr="005A4D83" w:rsidRDefault="005A4D83" w:rsidP="005A4D83">
      <w:pPr>
        <w:pStyle w:val="Output"/>
        <w:rPr>
          <w:color w:val="000000"/>
          <w:lang w:eastAsia="en-US"/>
        </w:rPr>
      </w:pPr>
      <w:r w:rsidRPr="005A4D83">
        <w:rPr>
          <w:color w:val="000000"/>
          <w:lang w:eastAsia="en-US"/>
        </w:rPr>
        <w:t>      dog</w:t>
      </w:r>
      <w:r w:rsidRPr="005A4D83">
        <w:rPr>
          <w:color w:val="666600"/>
          <w:lang w:eastAsia="en-US"/>
        </w:rPr>
        <w:t>.</w:t>
      </w:r>
      <w:r w:rsidRPr="005A4D83">
        <w:rPr>
          <w:color w:val="000000"/>
          <w:lang w:eastAsia="en-US"/>
        </w:rPr>
        <w:t>move</w:t>
      </w:r>
      <w:r w:rsidRPr="005A4D83">
        <w:rPr>
          <w:color w:val="666600"/>
          <w:lang w:eastAsia="en-US"/>
        </w:rPr>
        <w:t>();</w:t>
      </w:r>
    </w:p>
    <w:p w14:paraId="71072F81" w14:textId="77777777" w:rsidR="005A4D83" w:rsidRPr="005A4D83" w:rsidRDefault="005A4D83" w:rsidP="005A4D83">
      <w:pPr>
        <w:pStyle w:val="Output"/>
        <w:rPr>
          <w:color w:val="000000"/>
          <w:lang w:eastAsia="en-US"/>
        </w:rPr>
      </w:pPr>
      <w:r w:rsidRPr="005A4D83">
        <w:rPr>
          <w:color w:val="000000"/>
          <w:lang w:eastAsia="en-US"/>
        </w:rPr>
        <w:t>   </w:t>
      </w:r>
      <w:r w:rsidRPr="005A4D83">
        <w:rPr>
          <w:color w:val="666600"/>
          <w:lang w:eastAsia="en-US"/>
        </w:rPr>
        <w:t>}</w:t>
      </w:r>
    </w:p>
    <w:p w14:paraId="3BB66BBD" w14:textId="77777777" w:rsidR="005A4D83" w:rsidRPr="005A4D83" w:rsidRDefault="005A4D83" w:rsidP="005A4D83">
      <w:pPr>
        <w:pStyle w:val="Output"/>
        <w:rPr>
          <w:lang w:eastAsia="en-US"/>
        </w:rPr>
      </w:pPr>
      <w:r w:rsidRPr="005A4D83">
        <w:rPr>
          <w:color w:val="666600"/>
          <w:lang w:eastAsia="en-US"/>
        </w:rPr>
        <w:t>}</w:t>
      </w:r>
    </w:p>
    <w:p w14:paraId="452F981C" w14:textId="77777777" w:rsidR="009E004E" w:rsidRDefault="009E004E" w:rsidP="003E1865">
      <w:pPr>
        <w:pStyle w:val="Heading1"/>
      </w:pPr>
      <w:bookmarkStart w:id="28" w:name="_Toc94350606"/>
      <w:r w:rsidRPr="00357CAD">
        <w:lastRenderedPageBreak/>
        <w:t>3. Interfaces</w:t>
      </w:r>
      <w:bookmarkEnd w:id="28"/>
    </w:p>
    <w:p w14:paraId="4DEB315A" w14:textId="52DBFB50" w:rsidR="003E1865" w:rsidRPr="003E1865" w:rsidRDefault="001E20B6" w:rsidP="006F728B">
      <w:pPr>
        <w:pStyle w:val="ListParagraph"/>
        <w:numPr>
          <w:ilvl w:val="0"/>
          <w:numId w:val="28"/>
        </w:numPr>
      </w:pPr>
      <w:r>
        <w:t xml:space="preserve">We can declare interface by </w:t>
      </w:r>
      <w:r w:rsidRPr="0005280F">
        <w:rPr>
          <w:rStyle w:val="0SyntaxPinkChar"/>
        </w:rPr>
        <w:t>interface</w:t>
      </w:r>
      <w:r>
        <w:t xml:space="preserve"> keyword &amp; implementing using </w:t>
      </w:r>
      <w:r w:rsidR="002B174D" w:rsidRPr="0005280F">
        <w:rPr>
          <w:rStyle w:val="0SyntaxPinkChar"/>
        </w:rPr>
        <w:t>implements</w:t>
      </w:r>
      <w:r>
        <w:t xml:space="preserve"> </w:t>
      </w:r>
      <w:r w:rsidR="00CC6085">
        <w:t>keyword.</w:t>
      </w:r>
      <w:r w:rsidR="00CC6085" w:rsidRPr="003E1865">
        <w:t xml:space="preserve"> The</w:t>
      </w:r>
      <w:r w:rsidR="003E1865" w:rsidRPr="003E1865">
        <w:t xml:space="preserve"> allowed modifiers for interface are</w:t>
      </w:r>
    </w:p>
    <w:p w14:paraId="52D138F7" w14:textId="77777777" w:rsidR="003E1865" w:rsidRPr="00AB5623" w:rsidRDefault="003E1865" w:rsidP="002F0A28">
      <w:pPr>
        <w:pStyle w:val="0BlueSyntax"/>
      </w:pPr>
      <w:r w:rsidRPr="00AB5623">
        <w:t>public</w:t>
      </w:r>
    </w:p>
    <w:p w14:paraId="3F832B74" w14:textId="77777777" w:rsidR="003E1865" w:rsidRPr="00AB5623" w:rsidRDefault="003E1865" w:rsidP="00AB5623">
      <w:pPr>
        <w:pStyle w:val="Output"/>
        <w:spacing w:line="360" w:lineRule="auto"/>
        <w:ind w:left="720"/>
        <w:rPr>
          <w:color w:val="0000FF"/>
          <w:sz w:val="18"/>
          <w:szCs w:val="22"/>
        </w:rPr>
      </w:pPr>
      <w:r w:rsidRPr="00AB5623">
        <w:rPr>
          <w:color w:val="0000FF"/>
          <w:sz w:val="18"/>
          <w:szCs w:val="22"/>
        </w:rPr>
        <w:t>abstract</w:t>
      </w:r>
    </w:p>
    <w:p w14:paraId="2626E52C" w14:textId="77777777" w:rsidR="003E1865" w:rsidRPr="00AB5623" w:rsidRDefault="003E1865" w:rsidP="00AB5623">
      <w:pPr>
        <w:pStyle w:val="Output"/>
        <w:spacing w:line="360" w:lineRule="auto"/>
        <w:ind w:left="720"/>
        <w:rPr>
          <w:color w:val="0000FF"/>
          <w:sz w:val="18"/>
          <w:szCs w:val="22"/>
        </w:rPr>
      </w:pPr>
      <w:r w:rsidRPr="00AB5623">
        <w:rPr>
          <w:color w:val="0000FF"/>
          <w:sz w:val="18"/>
          <w:szCs w:val="22"/>
        </w:rPr>
        <w:t>strictfp</w:t>
      </w:r>
    </w:p>
    <w:p w14:paraId="3D328F45" w14:textId="77777777" w:rsidR="003E1865" w:rsidRPr="00AB5623" w:rsidRDefault="003E1865" w:rsidP="00AB5623">
      <w:pPr>
        <w:pStyle w:val="Output"/>
        <w:spacing w:line="360" w:lineRule="auto"/>
        <w:ind w:left="720"/>
        <w:rPr>
          <w:color w:val="0000FF"/>
          <w:sz w:val="18"/>
          <w:szCs w:val="22"/>
        </w:rPr>
      </w:pPr>
      <w:r w:rsidRPr="00AB5623">
        <w:rPr>
          <w:color w:val="0000FF"/>
          <w:sz w:val="18"/>
          <w:szCs w:val="22"/>
        </w:rPr>
        <w:t>&lt;default&gt;</w:t>
      </w:r>
    </w:p>
    <w:p w14:paraId="57AF0C14" w14:textId="77777777" w:rsidR="00687C76" w:rsidRDefault="00687C76" w:rsidP="004E3A17">
      <w:pPr>
        <w:spacing w:line="240" w:lineRule="auto"/>
      </w:pPr>
    </w:p>
    <w:p w14:paraId="527A7CCC" w14:textId="6458EF0C" w:rsidR="00687C76" w:rsidRPr="0043140C" w:rsidRDefault="00687C76" w:rsidP="00687C76">
      <w:pPr>
        <w:pStyle w:val="Output"/>
        <w:ind w:left="720"/>
        <w:rPr>
          <w:color w:val="4C483D" w:themeColor="text2"/>
        </w:rPr>
      </w:pPr>
      <w:r w:rsidRPr="0043140C">
        <w:rPr>
          <w:color w:val="CC0099"/>
        </w:rPr>
        <w:t>interface</w:t>
      </w:r>
      <w:r w:rsidRPr="0043140C">
        <w:rPr>
          <w:color w:val="C00000"/>
        </w:rPr>
        <w:t xml:space="preserve"> </w:t>
      </w:r>
      <w:r w:rsidRPr="0043140C">
        <w:rPr>
          <w:color w:val="000000"/>
        </w:rPr>
        <w:t xml:space="preserve">sum1{      </w:t>
      </w:r>
    </w:p>
    <w:p w14:paraId="40128EBA" w14:textId="77777777" w:rsidR="00687C76" w:rsidRPr="0043140C" w:rsidRDefault="00687C76" w:rsidP="00687C76">
      <w:pPr>
        <w:pStyle w:val="Output"/>
        <w:ind w:left="720"/>
        <w:rPr>
          <w:color w:val="4C483D" w:themeColor="text2"/>
        </w:rPr>
      </w:pPr>
      <w:r w:rsidRPr="0043140C">
        <w:rPr>
          <w:color w:val="000000"/>
        </w:rPr>
        <w:t>}</w:t>
      </w:r>
    </w:p>
    <w:p w14:paraId="22FA4FA3" w14:textId="77777777" w:rsidR="00687C76" w:rsidRPr="0043140C" w:rsidRDefault="00687C76" w:rsidP="00687C76">
      <w:pPr>
        <w:pStyle w:val="Output"/>
        <w:ind w:left="720"/>
        <w:rPr>
          <w:color w:val="4C483D" w:themeColor="text2"/>
        </w:rPr>
      </w:pPr>
    </w:p>
    <w:p w14:paraId="77CDE06D" w14:textId="77777777" w:rsidR="00687C76" w:rsidRPr="0043140C" w:rsidRDefault="00687C76" w:rsidP="00687C76">
      <w:pPr>
        <w:pStyle w:val="Output"/>
        <w:ind w:left="720"/>
        <w:rPr>
          <w:color w:val="4C483D" w:themeColor="text2"/>
        </w:rPr>
      </w:pPr>
      <w:r w:rsidRPr="0043140C">
        <w:rPr>
          <w:color w:val="C00000"/>
        </w:rPr>
        <w:t xml:space="preserve">abstract interface </w:t>
      </w:r>
      <w:r w:rsidRPr="0043140C">
        <w:rPr>
          <w:color w:val="000000"/>
        </w:rPr>
        <w:t>sum2{</w:t>
      </w:r>
    </w:p>
    <w:p w14:paraId="7C8AC141" w14:textId="07E354AC" w:rsidR="00687C76" w:rsidRPr="0043140C" w:rsidRDefault="00687C76" w:rsidP="00687C76">
      <w:pPr>
        <w:pStyle w:val="Output"/>
        <w:ind w:left="720"/>
        <w:rPr>
          <w:color w:val="4C483D" w:themeColor="text2"/>
        </w:rPr>
      </w:pPr>
      <w:r w:rsidRPr="0043140C">
        <w:rPr>
          <w:color w:val="000000"/>
        </w:rPr>
        <w:t>}</w:t>
      </w:r>
    </w:p>
    <w:p w14:paraId="7224E886" w14:textId="77777777" w:rsidR="00687C76" w:rsidRPr="0043140C" w:rsidRDefault="00687C76" w:rsidP="00687C76">
      <w:pPr>
        <w:pStyle w:val="Output"/>
        <w:ind w:left="720"/>
        <w:rPr>
          <w:color w:val="4C483D" w:themeColor="text2"/>
        </w:rPr>
      </w:pPr>
    </w:p>
    <w:p w14:paraId="0CF95E16" w14:textId="77777777" w:rsidR="00687C76" w:rsidRPr="0043140C" w:rsidRDefault="00687C76" w:rsidP="00687C76">
      <w:pPr>
        <w:pStyle w:val="Output"/>
        <w:ind w:left="720"/>
        <w:rPr>
          <w:color w:val="4C483D" w:themeColor="text2"/>
        </w:rPr>
      </w:pPr>
      <w:r w:rsidRPr="0043140C">
        <w:rPr>
          <w:color w:val="C00000"/>
        </w:rPr>
        <w:t xml:space="preserve">abstract strictfp interface </w:t>
      </w:r>
      <w:r w:rsidRPr="0043140C">
        <w:rPr>
          <w:color w:val="000000"/>
          <w:shd w:val="clear" w:color="auto" w:fill="D4D4D4"/>
        </w:rPr>
        <w:t>sum3</w:t>
      </w:r>
      <w:r w:rsidRPr="0043140C">
        <w:rPr>
          <w:color w:val="000000"/>
        </w:rPr>
        <w:t>{</w:t>
      </w:r>
    </w:p>
    <w:p w14:paraId="3A38D271" w14:textId="77777777" w:rsidR="00687C76" w:rsidRPr="0043140C" w:rsidRDefault="00687C76" w:rsidP="00687C76">
      <w:pPr>
        <w:pStyle w:val="Output"/>
        <w:ind w:left="720"/>
      </w:pPr>
      <w:r w:rsidRPr="0043140C">
        <w:rPr>
          <w:color w:val="000000"/>
        </w:rPr>
        <w:t>}</w:t>
      </w:r>
    </w:p>
    <w:p w14:paraId="30EE0926" w14:textId="77777777" w:rsidR="004263A5" w:rsidRDefault="004263A5" w:rsidP="00CF4F15"/>
    <w:p w14:paraId="36E1D750" w14:textId="5448AD35" w:rsidR="00070C90" w:rsidRDefault="0095755E" w:rsidP="006F728B">
      <w:pPr>
        <w:pStyle w:val="ListParagraph"/>
        <w:numPr>
          <w:ilvl w:val="0"/>
          <w:numId w:val="28"/>
        </w:numPr>
      </w:pPr>
      <w:r w:rsidRPr="003E1865">
        <w:t>Whenever</w:t>
      </w:r>
      <w:r w:rsidR="003E1865" w:rsidRPr="003E1865">
        <w:t xml:space="preserve"> a class implementing an </w:t>
      </w:r>
      <w:r w:rsidR="009B7B49" w:rsidRPr="003E1865">
        <w:t>interface,</w:t>
      </w:r>
      <w:r w:rsidR="003E1865" w:rsidRPr="003E1865">
        <w:t xml:space="preserve"> </w:t>
      </w:r>
      <w:r w:rsidR="003E1865">
        <w:t>we</w:t>
      </w:r>
      <w:r w:rsidR="003E1865" w:rsidRPr="003E1865">
        <w:t xml:space="preserve"> should provide the implementation for all</w:t>
      </w:r>
      <w:r w:rsidR="003E1865">
        <w:t xml:space="preserve"> </w:t>
      </w:r>
      <w:r w:rsidR="003E1865" w:rsidRPr="003E1865">
        <w:t xml:space="preserve">the interface methods. </w:t>
      </w:r>
      <w:r w:rsidR="0005280F" w:rsidRPr="003E1865">
        <w:t>Otherwise,</w:t>
      </w:r>
      <w:r w:rsidR="003E1865" w:rsidRPr="003E1865">
        <w:t xml:space="preserve"> the class must be declared </w:t>
      </w:r>
      <w:r w:rsidR="003E1865">
        <w:t xml:space="preserve">that class </w:t>
      </w:r>
      <w:r w:rsidR="003E1865" w:rsidRPr="003E1865">
        <w:t xml:space="preserve">as </w:t>
      </w:r>
      <w:r w:rsidR="003E1865" w:rsidRPr="009E533C">
        <w:rPr>
          <w:rStyle w:val="0SyntxBlueChar"/>
        </w:rPr>
        <w:t>abstract</w:t>
      </w:r>
      <w:r w:rsidR="003E1865" w:rsidRPr="003E1865">
        <w:t>. Violation leads to compile</w:t>
      </w:r>
      <w:r w:rsidR="003E1865">
        <w:t xml:space="preserve"> </w:t>
      </w:r>
      <w:r w:rsidR="003E1865" w:rsidRPr="003E1865">
        <w:t>time error.</w:t>
      </w:r>
    </w:p>
    <w:p w14:paraId="110DF01B" w14:textId="77777777" w:rsidR="00070C90" w:rsidRDefault="00070C90" w:rsidP="00070C90">
      <w:pPr>
        <w:pStyle w:val="ListParagraph"/>
      </w:pPr>
    </w:p>
    <w:p w14:paraId="5EC0FFB1" w14:textId="2229B1F7" w:rsidR="00070C90" w:rsidRPr="00B553EF" w:rsidRDefault="00070C90" w:rsidP="006F728B">
      <w:pPr>
        <w:pStyle w:val="ListParagraph"/>
        <w:numPr>
          <w:ilvl w:val="0"/>
          <w:numId w:val="28"/>
        </w:numPr>
      </w:pPr>
      <w:r>
        <w:t xml:space="preserve">By </w:t>
      </w:r>
      <w:r w:rsidR="00CC6085">
        <w:t>default,</w:t>
      </w:r>
      <w:r>
        <w:t xml:space="preserve"> all interface methods are </w:t>
      </w:r>
      <w:r w:rsidRPr="002F0A28">
        <w:rPr>
          <w:rStyle w:val="0SyntaxPinkChar"/>
          <w:color w:val="0000FF"/>
        </w:rPr>
        <w:t>public abstract</w:t>
      </w:r>
      <w:r>
        <w:t xml:space="preserve"> &amp; variables are </w:t>
      </w:r>
      <w:r w:rsidRPr="002F0A28">
        <w:rPr>
          <w:rStyle w:val="0SyntaxPinkChar"/>
          <w:color w:val="0000FF"/>
        </w:rPr>
        <w:t>public static final</w:t>
      </w:r>
      <w:r w:rsidR="00B553EF">
        <w:rPr>
          <w:b/>
        </w:rPr>
        <w:t>.</w:t>
      </w:r>
    </w:p>
    <w:p w14:paraId="2D1E18DF" w14:textId="77777777" w:rsidR="00B553EF" w:rsidRDefault="00B553EF" w:rsidP="00CF4F15">
      <w:pPr>
        <w:pStyle w:val="ListParagraph"/>
      </w:pPr>
    </w:p>
    <w:p w14:paraId="76ACE83E" w14:textId="0DC99B02" w:rsidR="00B553EF" w:rsidRDefault="0095755E" w:rsidP="006F728B">
      <w:pPr>
        <w:pStyle w:val="ListParagraph"/>
        <w:numPr>
          <w:ilvl w:val="0"/>
          <w:numId w:val="28"/>
        </w:numPr>
      </w:pPr>
      <w:r>
        <w:t>Whenever</w:t>
      </w:r>
      <w:r w:rsidR="00B553EF">
        <w:t xml:space="preserve"> we are implementing an interface method</w:t>
      </w:r>
      <w:r w:rsidR="0077137A">
        <w:t>,</w:t>
      </w:r>
      <w:r w:rsidR="00B553EF">
        <w:t xml:space="preserve"> </w:t>
      </w:r>
      <w:r w:rsidR="004E3A17">
        <w:t>compulsory</w:t>
      </w:r>
      <w:r w:rsidR="00B553EF">
        <w:t xml:space="preserve"> we should declare that method as public, otherwise we will get compile time error.</w:t>
      </w:r>
    </w:p>
    <w:p w14:paraId="62568C6E" w14:textId="77777777" w:rsidR="000752FD" w:rsidRPr="000752FD" w:rsidRDefault="000752FD" w:rsidP="000752FD">
      <w:pPr>
        <w:pStyle w:val="Output"/>
        <w:ind w:left="720"/>
        <w:rPr>
          <w:color w:val="4C483D" w:themeColor="text2"/>
        </w:rPr>
      </w:pPr>
      <w:r w:rsidRPr="000752FD">
        <w:rPr>
          <w:bCs/>
        </w:rPr>
        <w:t>interface</w:t>
      </w:r>
      <w:r w:rsidRPr="000752FD">
        <w:rPr>
          <w:color w:val="000000"/>
        </w:rPr>
        <w:t xml:space="preserve"> sample {</w:t>
      </w:r>
    </w:p>
    <w:p w14:paraId="2D56462F" w14:textId="77777777" w:rsidR="000752FD" w:rsidRPr="000752FD" w:rsidRDefault="000752FD" w:rsidP="000752FD">
      <w:pPr>
        <w:pStyle w:val="Output"/>
        <w:ind w:left="720"/>
        <w:rPr>
          <w:color w:val="4C483D" w:themeColor="text2"/>
        </w:rPr>
      </w:pPr>
      <w:r w:rsidRPr="000752FD">
        <w:rPr>
          <w:color w:val="000000"/>
        </w:rPr>
        <w:tab/>
      </w:r>
      <w:r w:rsidRPr="000752FD">
        <w:rPr>
          <w:bCs/>
        </w:rPr>
        <w:t>void</w:t>
      </w:r>
      <w:r w:rsidRPr="000752FD">
        <w:rPr>
          <w:color w:val="000000"/>
        </w:rPr>
        <w:t xml:space="preserve"> m1();</w:t>
      </w:r>
    </w:p>
    <w:p w14:paraId="61CF33F7" w14:textId="77777777" w:rsidR="000752FD" w:rsidRPr="000752FD" w:rsidRDefault="000752FD" w:rsidP="000752FD">
      <w:pPr>
        <w:pStyle w:val="Output"/>
        <w:ind w:left="720"/>
        <w:rPr>
          <w:color w:val="4C483D" w:themeColor="text2"/>
        </w:rPr>
      </w:pPr>
      <w:r w:rsidRPr="000752FD">
        <w:rPr>
          <w:color w:val="000000"/>
        </w:rPr>
        <w:t>}</w:t>
      </w:r>
    </w:p>
    <w:p w14:paraId="65098217" w14:textId="77777777" w:rsidR="000752FD" w:rsidRPr="000752FD" w:rsidRDefault="000752FD" w:rsidP="000752FD">
      <w:pPr>
        <w:pStyle w:val="Output"/>
        <w:ind w:left="720"/>
        <w:rPr>
          <w:color w:val="4C483D" w:themeColor="text2"/>
        </w:rPr>
      </w:pPr>
    </w:p>
    <w:p w14:paraId="38D093C2" w14:textId="77777777" w:rsidR="000752FD" w:rsidRPr="000752FD" w:rsidRDefault="000752FD" w:rsidP="000752FD">
      <w:pPr>
        <w:pStyle w:val="Output"/>
        <w:ind w:left="720"/>
        <w:rPr>
          <w:color w:val="4C483D" w:themeColor="text2"/>
        </w:rPr>
      </w:pPr>
      <w:r w:rsidRPr="000752FD">
        <w:rPr>
          <w:bCs/>
        </w:rPr>
        <w:t>class</w:t>
      </w:r>
      <w:r w:rsidRPr="000752FD">
        <w:rPr>
          <w:color w:val="000000"/>
        </w:rPr>
        <w:t xml:space="preserve"> </w:t>
      </w:r>
      <w:r w:rsidRPr="000752FD">
        <w:rPr>
          <w:color w:val="000000"/>
          <w:highlight w:val="lightGray"/>
        </w:rPr>
        <w:t>Test</w:t>
      </w:r>
      <w:r w:rsidRPr="000752FD">
        <w:rPr>
          <w:color w:val="000000"/>
        </w:rPr>
        <w:t xml:space="preserve"> </w:t>
      </w:r>
      <w:r w:rsidRPr="000752FD">
        <w:rPr>
          <w:bCs/>
        </w:rPr>
        <w:t>implements</w:t>
      </w:r>
      <w:r w:rsidRPr="000752FD">
        <w:rPr>
          <w:color w:val="000000"/>
        </w:rPr>
        <w:t xml:space="preserve"> sample {</w:t>
      </w:r>
    </w:p>
    <w:p w14:paraId="34C1466E" w14:textId="77777777" w:rsidR="000752FD" w:rsidRPr="000752FD" w:rsidRDefault="000752FD" w:rsidP="000752FD">
      <w:pPr>
        <w:pStyle w:val="Output"/>
        <w:ind w:left="720"/>
        <w:rPr>
          <w:color w:val="4C483D" w:themeColor="text2"/>
        </w:rPr>
      </w:pPr>
      <w:r w:rsidRPr="000752FD">
        <w:rPr>
          <w:color w:val="000000"/>
        </w:rPr>
        <w:tab/>
      </w:r>
      <w:r w:rsidRPr="000752FD">
        <w:rPr>
          <w:bCs/>
        </w:rPr>
        <w:t>void</w:t>
      </w:r>
      <w:r w:rsidRPr="000752FD">
        <w:rPr>
          <w:color w:val="000000"/>
        </w:rPr>
        <w:t xml:space="preserve"> </w:t>
      </w:r>
      <w:r w:rsidRPr="000752FD">
        <w:rPr>
          <w:color w:val="000000"/>
          <w:u w:val="single"/>
        </w:rPr>
        <w:t>m1()</w:t>
      </w:r>
      <w:r w:rsidRPr="000752FD">
        <w:rPr>
          <w:color w:val="000000"/>
        </w:rPr>
        <w:t xml:space="preserve"> {</w:t>
      </w:r>
    </w:p>
    <w:p w14:paraId="75B7B257" w14:textId="77777777" w:rsidR="000752FD" w:rsidRPr="000752FD" w:rsidRDefault="000752FD" w:rsidP="000752FD">
      <w:pPr>
        <w:pStyle w:val="Output"/>
        <w:ind w:left="720"/>
        <w:rPr>
          <w:color w:val="4C483D" w:themeColor="text2"/>
        </w:rPr>
      </w:pPr>
      <w:r w:rsidRPr="000752FD">
        <w:rPr>
          <w:color w:val="000000"/>
        </w:rPr>
        <w:tab/>
        <w:t>}</w:t>
      </w:r>
    </w:p>
    <w:p w14:paraId="23419F48" w14:textId="77777777" w:rsidR="000752FD" w:rsidRDefault="000752FD" w:rsidP="000752FD">
      <w:pPr>
        <w:pStyle w:val="Output"/>
        <w:ind w:left="720"/>
        <w:rPr>
          <w:color w:val="000000"/>
        </w:rPr>
      </w:pPr>
      <w:r w:rsidRPr="000752FD">
        <w:rPr>
          <w:color w:val="000000"/>
        </w:rPr>
        <w:t>}</w:t>
      </w:r>
    </w:p>
    <w:p w14:paraId="27884162" w14:textId="77777777" w:rsidR="003B4A64" w:rsidRPr="003B4A64" w:rsidRDefault="003B4A64" w:rsidP="003B4A64">
      <w:pPr>
        <w:pStyle w:val="Output"/>
        <w:ind w:left="720"/>
        <w:rPr>
          <w:color w:val="FF0000"/>
        </w:rPr>
      </w:pPr>
      <w:r w:rsidRPr="003B4A64">
        <w:rPr>
          <w:color w:val="FF0000"/>
          <w:highlight w:val="lightGray"/>
        </w:rPr>
        <w:t>Test</w:t>
      </w:r>
      <w:r w:rsidRPr="003B4A64">
        <w:rPr>
          <w:color w:val="FF0000"/>
        </w:rPr>
        <w:t>.java:13: error: m1() in Test cannot implement m1() in sample</w:t>
      </w:r>
    </w:p>
    <w:p w14:paraId="3141173B" w14:textId="77777777" w:rsidR="003B4A64" w:rsidRPr="003B4A64" w:rsidRDefault="003B4A64" w:rsidP="003B4A64">
      <w:pPr>
        <w:pStyle w:val="Output"/>
        <w:ind w:left="720"/>
        <w:rPr>
          <w:color w:val="FF0000"/>
        </w:rPr>
      </w:pPr>
      <w:r w:rsidRPr="003B4A64">
        <w:rPr>
          <w:color w:val="FF0000"/>
        </w:rPr>
        <w:t xml:space="preserve">        void m1() {</w:t>
      </w:r>
    </w:p>
    <w:p w14:paraId="292508FA" w14:textId="77777777" w:rsidR="003B4A64" w:rsidRPr="003B4A64" w:rsidRDefault="003B4A64" w:rsidP="003B4A64">
      <w:pPr>
        <w:pStyle w:val="Output"/>
        <w:ind w:left="720"/>
        <w:rPr>
          <w:color w:val="FF0000"/>
        </w:rPr>
      </w:pPr>
      <w:r w:rsidRPr="003B4A64">
        <w:rPr>
          <w:color w:val="FF0000"/>
        </w:rPr>
        <w:t xml:space="preserve">             ^</w:t>
      </w:r>
    </w:p>
    <w:p w14:paraId="0CD630CC" w14:textId="77777777" w:rsidR="003B4A64" w:rsidRPr="003B4A64" w:rsidRDefault="003B4A64" w:rsidP="003B4A64">
      <w:pPr>
        <w:pStyle w:val="Output"/>
        <w:ind w:left="720"/>
        <w:rPr>
          <w:color w:val="FF0000"/>
        </w:rPr>
      </w:pPr>
      <w:r w:rsidRPr="003B4A64">
        <w:rPr>
          <w:color w:val="FF0000"/>
        </w:rPr>
        <w:t xml:space="preserve">  attempting to assign weaker access privileges; was public</w:t>
      </w:r>
      <w:r w:rsidR="00820228">
        <w:rPr>
          <w:color w:val="FF0000"/>
        </w:rPr>
        <w:t xml:space="preserve"> </w:t>
      </w:r>
      <w:r w:rsidRPr="003B4A64">
        <w:rPr>
          <w:color w:val="FF0000"/>
        </w:rPr>
        <w:t>1 error</w:t>
      </w:r>
    </w:p>
    <w:p w14:paraId="101AAAA6" w14:textId="77777777" w:rsidR="00E546A8" w:rsidRDefault="00E546A8" w:rsidP="00E546A8">
      <w:pPr>
        <w:pStyle w:val="ListParagraph"/>
      </w:pPr>
    </w:p>
    <w:p w14:paraId="6A11600B" w14:textId="220CC692" w:rsidR="00611DFB" w:rsidRDefault="0036112C" w:rsidP="006F728B">
      <w:pPr>
        <w:pStyle w:val="ListParagraph"/>
        <w:numPr>
          <w:ilvl w:val="0"/>
          <w:numId w:val="28"/>
        </w:numPr>
      </w:pPr>
      <w:r>
        <w:t>E</w:t>
      </w:r>
      <w:r w:rsidR="00611DFB">
        <w:t xml:space="preserve">very interface variable is by default </w:t>
      </w:r>
      <w:r w:rsidR="00611DFB" w:rsidRPr="00BB2135">
        <w:rPr>
          <w:rStyle w:val="0SyntaxPinkChar"/>
        </w:rPr>
        <w:t xml:space="preserve">public static </w:t>
      </w:r>
      <w:r w:rsidRPr="00BB2135">
        <w:rPr>
          <w:rStyle w:val="0SyntaxPinkChar"/>
        </w:rPr>
        <w:t>final</w:t>
      </w:r>
      <w:r w:rsidRPr="0036112C">
        <w:rPr>
          <w:b/>
        </w:rPr>
        <w:t>.</w:t>
      </w:r>
      <w:r>
        <w:t xml:space="preserve"> Hence</w:t>
      </w:r>
      <w:r w:rsidR="00611DFB">
        <w:t xml:space="preserve"> the following declarations are equal inside interface.</w:t>
      </w:r>
    </w:p>
    <w:p w14:paraId="379E799C" w14:textId="77777777" w:rsidR="00611DFB" w:rsidRDefault="00611DFB" w:rsidP="0036112C">
      <w:pPr>
        <w:pStyle w:val="Output"/>
        <w:ind w:left="720"/>
      </w:pPr>
      <w:r w:rsidRPr="00C14360">
        <w:rPr>
          <w:color w:val="0000FF"/>
        </w:rPr>
        <w:t xml:space="preserve">int </w:t>
      </w:r>
      <w:r>
        <w:t>i = 10;</w:t>
      </w:r>
    </w:p>
    <w:p w14:paraId="55AC39ED" w14:textId="77777777" w:rsidR="00611DFB" w:rsidRDefault="00611DFB" w:rsidP="0036112C">
      <w:pPr>
        <w:pStyle w:val="Output"/>
        <w:ind w:left="720"/>
      </w:pPr>
      <w:r w:rsidRPr="00F25539">
        <w:rPr>
          <w:rStyle w:val="0SyntaxPinkChar"/>
          <w:sz w:val="16"/>
          <w:szCs w:val="18"/>
        </w:rPr>
        <w:t>public</w:t>
      </w:r>
      <w:r w:rsidRPr="00F25539">
        <w:rPr>
          <w:sz w:val="14"/>
          <w:szCs w:val="18"/>
        </w:rPr>
        <w:t xml:space="preserve"> </w:t>
      </w:r>
      <w:r w:rsidRPr="00C14360">
        <w:rPr>
          <w:color w:val="0000FF"/>
        </w:rPr>
        <w:t xml:space="preserve">int </w:t>
      </w:r>
      <w:r>
        <w:t>i = 10;</w:t>
      </w:r>
    </w:p>
    <w:p w14:paraId="4B371449" w14:textId="77777777" w:rsidR="00611DFB" w:rsidRDefault="00611DFB" w:rsidP="0036112C">
      <w:pPr>
        <w:pStyle w:val="Output"/>
        <w:ind w:left="720"/>
      </w:pPr>
      <w:r w:rsidRPr="00F25539">
        <w:rPr>
          <w:rStyle w:val="0SyntaxPinkChar"/>
          <w:sz w:val="16"/>
          <w:szCs w:val="18"/>
        </w:rPr>
        <w:t>public</w:t>
      </w:r>
      <w:r w:rsidRPr="00F25539">
        <w:rPr>
          <w:sz w:val="14"/>
          <w:szCs w:val="18"/>
        </w:rPr>
        <w:t xml:space="preserve"> </w:t>
      </w:r>
      <w:r w:rsidRPr="00F25539">
        <w:rPr>
          <w:rStyle w:val="0SyntaxPinkChar"/>
          <w:sz w:val="16"/>
          <w:szCs w:val="18"/>
        </w:rPr>
        <w:t>static</w:t>
      </w:r>
      <w:r w:rsidRPr="00F25539">
        <w:rPr>
          <w:sz w:val="14"/>
          <w:szCs w:val="18"/>
        </w:rPr>
        <w:t xml:space="preserve"> </w:t>
      </w:r>
      <w:r w:rsidRPr="00C14360">
        <w:rPr>
          <w:color w:val="0000FF"/>
        </w:rPr>
        <w:t xml:space="preserve">int </w:t>
      </w:r>
      <w:r>
        <w:t>i = 10;</w:t>
      </w:r>
    </w:p>
    <w:p w14:paraId="1B121089" w14:textId="77777777" w:rsidR="000752FD" w:rsidRDefault="00611DFB" w:rsidP="0036112C">
      <w:pPr>
        <w:pStyle w:val="Output"/>
        <w:ind w:left="720"/>
      </w:pPr>
      <w:r w:rsidRPr="00F25539">
        <w:rPr>
          <w:rStyle w:val="0SyntaxPinkChar"/>
          <w:sz w:val="16"/>
          <w:szCs w:val="18"/>
        </w:rPr>
        <w:t>public static final</w:t>
      </w:r>
      <w:r w:rsidRPr="00F25539">
        <w:rPr>
          <w:sz w:val="14"/>
          <w:szCs w:val="18"/>
        </w:rPr>
        <w:t xml:space="preserve"> </w:t>
      </w:r>
      <w:r w:rsidRPr="00C14360">
        <w:rPr>
          <w:color w:val="0000FF"/>
        </w:rPr>
        <w:t xml:space="preserve">int </w:t>
      </w:r>
      <w:r>
        <w:t>i = 10;</w:t>
      </w:r>
    </w:p>
    <w:p w14:paraId="1F110D58" w14:textId="77777777" w:rsidR="004263A5" w:rsidRDefault="004263A5" w:rsidP="004D4218"/>
    <w:p w14:paraId="6C39BDEF" w14:textId="7A94BCFA" w:rsidR="0036112C" w:rsidRDefault="0036112C" w:rsidP="006F728B">
      <w:pPr>
        <w:pStyle w:val="ListParagraph"/>
        <w:numPr>
          <w:ilvl w:val="0"/>
          <w:numId w:val="28"/>
        </w:numPr>
      </w:pPr>
      <w:r>
        <w:t>For interface variables we should perform initialization at the time of Declaration only.</w:t>
      </w:r>
      <w:r w:rsidR="0095755E">
        <w:t xml:space="preserve"> </w:t>
      </w:r>
      <w:r w:rsidR="00816909" w:rsidRPr="003160AB">
        <w:rPr>
          <w:b/>
        </w:rPr>
        <w:t>Because</w:t>
      </w:r>
      <w:r w:rsidR="003160AB" w:rsidRPr="003160AB">
        <w:rPr>
          <w:b/>
        </w:rPr>
        <w:t xml:space="preserve"> they are final by default</w:t>
      </w:r>
      <w:r w:rsidR="003160AB">
        <w:t xml:space="preserve">. For final </w:t>
      </w:r>
      <w:r w:rsidR="0095755E">
        <w:t>variables</w:t>
      </w:r>
      <w:r w:rsidR="003160AB">
        <w:t xml:space="preserve"> we must provide value at the time of </w:t>
      </w:r>
      <w:r w:rsidR="0095755E">
        <w:t>initialization</w:t>
      </w:r>
      <w:r w:rsidR="003160AB">
        <w:t>.</w:t>
      </w:r>
    </w:p>
    <w:p w14:paraId="7E387946" w14:textId="77777777" w:rsidR="0036112C" w:rsidRDefault="0036112C" w:rsidP="0036112C">
      <w:pPr>
        <w:pStyle w:val="Output"/>
        <w:ind w:left="720"/>
      </w:pPr>
      <w:r>
        <w:t>interface inter</w:t>
      </w:r>
    </w:p>
    <w:p w14:paraId="57917195" w14:textId="77777777" w:rsidR="0036112C" w:rsidRDefault="0036112C" w:rsidP="0036112C">
      <w:pPr>
        <w:pStyle w:val="Output"/>
        <w:ind w:left="720"/>
      </w:pPr>
      <w:r>
        <w:t>{</w:t>
      </w:r>
    </w:p>
    <w:p w14:paraId="01BF446A" w14:textId="77777777" w:rsidR="0036112C" w:rsidRDefault="0036112C" w:rsidP="0036112C">
      <w:pPr>
        <w:pStyle w:val="Output"/>
        <w:ind w:left="720"/>
      </w:pPr>
      <w:r>
        <w:t xml:space="preserve">int </w:t>
      </w:r>
      <w:r w:rsidR="00CC6085">
        <w:t>i;</w:t>
      </w:r>
      <w:r>
        <w:t xml:space="preserve">  </w:t>
      </w:r>
      <w:r w:rsidRPr="0036112C">
        <w:rPr>
          <w:color w:val="FF0000"/>
        </w:rPr>
        <w:t>C.E = expected</w:t>
      </w:r>
      <w:r>
        <w:t>.</w:t>
      </w:r>
    </w:p>
    <w:p w14:paraId="21B03D79" w14:textId="77777777" w:rsidR="004263A5" w:rsidRDefault="0036112C" w:rsidP="0036112C">
      <w:pPr>
        <w:pStyle w:val="Output"/>
        <w:ind w:left="720"/>
      </w:pPr>
      <w:r>
        <w:t>}</w:t>
      </w:r>
    </w:p>
    <w:p w14:paraId="1EF2B2FF" w14:textId="77777777" w:rsidR="00E546A8" w:rsidRDefault="0036112C" w:rsidP="006F728B">
      <w:pPr>
        <w:pStyle w:val="ListParagraph"/>
        <w:numPr>
          <w:ilvl w:val="0"/>
          <w:numId w:val="28"/>
        </w:numPr>
      </w:pPr>
      <w:r>
        <w:lastRenderedPageBreak/>
        <w:t xml:space="preserve">interface variables are by default available in the implemented </w:t>
      </w:r>
      <w:r w:rsidR="00CC6085">
        <w:t>classes. From</w:t>
      </w:r>
      <w:r>
        <w:t xml:space="preserve"> the implementation classes we are allowed to access but not allowed to change their values i.e reassignment is not possible because these are final.</w:t>
      </w:r>
    </w:p>
    <w:p w14:paraId="3DCC2705"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b/>
          <w:bCs/>
          <w:color w:val="7F0055"/>
          <w:sz w:val="17"/>
          <w:szCs w:val="17"/>
          <w:u w:val="single"/>
        </w:rPr>
        <w:t>i</w:t>
      </w:r>
      <w:r w:rsidRPr="00395148">
        <w:rPr>
          <w:rFonts w:ascii="Consolas" w:hAnsi="Consolas" w:cs="Consolas"/>
          <w:b/>
          <w:bCs/>
          <w:color w:val="7F0055"/>
          <w:sz w:val="17"/>
          <w:szCs w:val="17"/>
        </w:rPr>
        <w:t>nterface</w:t>
      </w:r>
      <w:r w:rsidRPr="00395148">
        <w:rPr>
          <w:rFonts w:ascii="Consolas" w:hAnsi="Consolas" w:cs="Consolas"/>
          <w:color w:val="000000"/>
          <w:sz w:val="17"/>
          <w:szCs w:val="17"/>
        </w:rPr>
        <w:t xml:space="preserve"> inter {</w:t>
      </w:r>
    </w:p>
    <w:p w14:paraId="5C01C002"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r>
      <w:r w:rsidRPr="00395148">
        <w:rPr>
          <w:rFonts w:ascii="Consolas" w:hAnsi="Consolas" w:cs="Consolas"/>
          <w:b/>
          <w:bCs/>
          <w:color w:val="7F0055"/>
          <w:sz w:val="17"/>
          <w:szCs w:val="17"/>
        </w:rPr>
        <w:t>int</w:t>
      </w:r>
      <w:r w:rsidRPr="00395148">
        <w:rPr>
          <w:rFonts w:ascii="Consolas" w:hAnsi="Consolas" w:cs="Consolas"/>
          <w:color w:val="000000"/>
          <w:sz w:val="17"/>
          <w:szCs w:val="17"/>
        </w:rPr>
        <w:t xml:space="preserve"> </w:t>
      </w:r>
      <w:r w:rsidRPr="00395148">
        <w:rPr>
          <w:rFonts w:ascii="Consolas" w:hAnsi="Consolas" w:cs="Consolas"/>
          <w:b/>
          <w:bCs/>
          <w:i/>
          <w:iCs/>
          <w:color w:val="0000C0"/>
          <w:sz w:val="17"/>
          <w:szCs w:val="17"/>
        </w:rPr>
        <w:t>i</w:t>
      </w:r>
      <w:r w:rsidRPr="00395148">
        <w:rPr>
          <w:rFonts w:ascii="Consolas" w:hAnsi="Consolas" w:cs="Consolas"/>
          <w:color w:val="000000"/>
          <w:sz w:val="17"/>
          <w:szCs w:val="17"/>
        </w:rPr>
        <w:t xml:space="preserve"> = 10;</w:t>
      </w:r>
    </w:p>
    <w:p w14:paraId="4A2FFAB9"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w:t>
      </w:r>
    </w:p>
    <w:p w14:paraId="2DB2578F"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p>
    <w:p w14:paraId="2DD5E650"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b/>
          <w:bCs/>
          <w:color w:val="7F0055"/>
          <w:sz w:val="17"/>
          <w:szCs w:val="17"/>
        </w:rPr>
        <w:t>class</w:t>
      </w:r>
      <w:r w:rsidRPr="00395148">
        <w:rPr>
          <w:rFonts w:ascii="Consolas" w:hAnsi="Consolas" w:cs="Consolas"/>
          <w:color w:val="000000"/>
          <w:sz w:val="17"/>
          <w:szCs w:val="17"/>
        </w:rPr>
        <w:t xml:space="preserve"> test </w:t>
      </w:r>
      <w:r w:rsidRPr="00395148">
        <w:rPr>
          <w:rFonts w:ascii="Consolas" w:hAnsi="Consolas" w:cs="Consolas"/>
          <w:b/>
          <w:bCs/>
          <w:color w:val="7F0055"/>
          <w:sz w:val="17"/>
          <w:szCs w:val="17"/>
        </w:rPr>
        <w:t>implements</w:t>
      </w:r>
      <w:r w:rsidRPr="00395148">
        <w:rPr>
          <w:rFonts w:ascii="Consolas" w:hAnsi="Consolas" w:cs="Consolas"/>
          <w:color w:val="000000"/>
          <w:sz w:val="17"/>
          <w:szCs w:val="17"/>
        </w:rPr>
        <w:t xml:space="preserve"> inter {</w:t>
      </w:r>
    </w:p>
    <w:p w14:paraId="01F14AFB"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r>
      <w:r w:rsidRPr="00395148">
        <w:rPr>
          <w:rFonts w:ascii="Consolas" w:hAnsi="Consolas" w:cs="Consolas"/>
          <w:b/>
          <w:bCs/>
          <w:color w:val="7F0055"/>
          <w:sz w:val="17"/>
          <w:szCs w:val="17"/>
        </w:rPr>
        <w:t>public</w:t>
      </w:r>
      <w:r w:rsidRPr="00395148">
        <w:rPr>
          <w:rFonts w:ascii="Consolas" w:hAnsi="Consolas" w:cs="Consolas"/>
          <w:color w:val="000000"/>
          <w:sz w:val="17"/>
          <w:szCs w:val="17"/>
        </w:rPr>
        <w:t xml:space="preserve"> </w:t>
      </w:r>
      <w:r w:rsidRPr="00395148">
        <w:rPr>
          <w:rFonts w:ascii="Consolas" w:hAnsi="Consolas" w:cs="Consolas"/>
          <w:b/>
          <w:bCs/>
          <w:color w:val="7F0055"/>
          <w:sz w:val="17"/>
          <w:szCs w:val="17"/>
        </w:rPr>
        <w:t>static</w:t>
      </w:r>
      <w:r w:rsidRPr="00395148">
        <w:rPr>
          <w:rFonts w:ascii="Consolas" w:hAnsi="Consolas" w:cs="Consolas"/>
          <w:color w:val="000000"/>
          <w:sz w:val="17"/>
          <w:szCs w:val="17"/>
        </w:rPr>
        <w:t xml:space="preserve"> </w:t>
      </w:r>
      <w:r w:rsidRPr="00395148">
        <w:rPr>
          <w:rFonts w:ascii="Consolas" w:hAnsi="Consolas" w:cs="Consolas"/>
          <w:b/>
          <w:bCs/>
          <w:color w:val="7F0055"/>
          <w:sz w:val="17"/>
          <w:szCs w:val="17"/>
        </w:rPr>
        <w:t>void</w:t>
      </w:r>
      <w:r w:rsidRPr="00395148">
        <w:rPr>
          <w:rFonts w:ascii="Consolas" w:hAnsi="Consolas" w:cs="Consolas"/>
          <w:color w:val="000000"/>
          <w:sz w:val="17"/>
          <w:szCs w:val="17"/>
        </w:rPr>
        <w:t xml:space="preserve"> main(String </w:t>
      </w:r>
      <w:r w:rsidRPr="00395148">
        <w:rPr>
          <w:rFonts w:ascii="Consolas" w:hAnsi="Consolas" w:cs="Consolas"/>
          <w:color w:val="6A3E3E"/>
          <w:sz w:val="17"/>
          <w:szCs w:val="17"/>
        </w:rPr>
        <w:t>arg</w:t>
      </w:r>
      <w:r w:rsidRPr="00395148">
        <w:rPr>
          <w:rFonts w:ascii="Consolas" w:hAnsi="Consolas" w:cs="Consolas"/>
          <w:color w:val="000000"/>
          <w:sz w:val="17"/>
          <w:szCs w:val="17"/>
        </w:rPr>
        <w:t>[]) {</w:t>
      </w:r>
      <w:r w:rsidRPr="00395148">
        <w:rPr>
          <w:rFonts w:ascii="Consolas" w:hAnsi="Consolas" w:cs="Consolas"/>
          <w:color w:val="000000"/>
          <w:sz w:val="17"/>
          <w:szCs w:val="17"/>
        </w:rPr>
        <w:tab/>
      </w:r>
    </w:p>
    <w:p w14:paraId="20D63057"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r>
      <w:r w:rsidRPr="00395148">
        <w:rPr>
          <w:rFonts w:ascii="Consolas" w:hAnsi="Consolas" w:cs="Consolas"/>
          <w:color w:val="000000"/>
          <w:sz w:val="17"/>
          <w:szCs w:val="17"/>
        </w:rPr>
        <w:tab/>
      </w:r>
      <w:r w:rsidRPr="00395148">
        <w:rPr>
          <w:rFonts w:ascii="Consolas" w:hAnsi="Consolas" w:cs="Consolas"/>
          <w:b/>
          <w:bCs/>
          <w:i/>
          <w:iCs/>
          <w:color w:val="0000C0"/>
          <w:sz w:val="17"/>
          <w:szCs w:val="17"/>
        </w:rPr>
        <w:t>i</w:t>
      </w:r>
      <w:r w:rsidRPr="00395148">
        <w:rPr>
          <w:rFonts w:ascii="Consolas" w:hAnsi="Consolas" w:cs="Consolas"/>
          <w:color w:val="000000"/>
          <w:sz w:val="17"/>
          <w:szCs w:val="17"/>
        </w:rPr>
        <w:t>=20;</w:t>
      </w:r>
    </w:p>
    <w:p w14:paraId="54093314"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r>
      <w:r w:rsidRPr="00395148">
        <w:rPr>
          <w:rFonts w:ascii="Consolas" w:hAnsi="Consolas" w:cs="Consolas"/>
          <w:color w:val="000000"/>
          <w:sz w:val="17"/>
          <w:szCs w:val="17"/>
        </w:rPr>
        <w:tab/>
        <w:t>System.</w:t>
      </w:r>
      <w:r w:rsidRPr="00395148">
        <w:rPr>
          <w:rFonts w:ascii="Consolas" w:hAnsi="Consolas" w:cs="Consolas"/>
          <w:b/>
          <w:bCs/>
          <w:i/>
          <w:iCs/>
          <w:color w:val="0000C0"/>
          <w:sz w:val="17"/>
          <w:szCs w:val="17"/>
        </w:rPr>
        <w:t>out</w:t>
      </w:r>
      <w:r w:rsidRPr="00395148">
        <w:rPr>
          <w:rFonts w:ascii="Consolas" w:hAnsi="Consolas" w:cs="Consolas"/>
          <w:color w:val="000000"/>
          <w:sz w:val="17"/>
          <w:szCs w:val="17"/>
        </w:rPr>
        <w:t>.println(inter.</w:t>
      </w:r>
      <w:r w:rsidRPr="00395148">
        <w:rPr>
          <w:rFonts w:ascii="Consolas" w:hAnsi="Consolas" w:cs="Consolas"/>
          <w:b/>
          <w:bCs/>
          <w:i/>
          <w:iCs/>
          <w:color w:val="0000C0"/>
          <w:sz w:val="17"/>
          <w:szCs w:val="17"/>
        </w:rPr>
        <w:t>i</w:t>
      </w:r>
      <w:r w:rsidRPr="00395148">
        <w:rPr>
          <w:rFonts w:ascii="Consolas" w:hAnsi="Consolas" w:cs="Consolas"/>
          <w:color w:val="000000"/>
          <w:sz w:val="17"/>
          <w:szCs w:val="17"/>
        </w:rPr>
        <w:t>);</w:t>
      </w:r>
    </w:p>
    <w:p w14:paraId="7FF95CF4"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t>}</w:t>
      </w:r>
    </w:p>
    <w:p w14:paraId="1C7002EA"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w:t>
      </w:r>
    </w:p>
    <w:p w14:paraId="0AD8E338" w14:textId="77777777" w:rsidR="0036112C" w:rsidRPr="0036112C" w:rsidRDefault="0036112C" w:rsidP="0036112C">
      <w:pPr>
        <w:pStyle w:val="Output"/>
        <w:ind w:left="720"/>
        <w:rPr>
          <w:color w:val="FF0000"/>
        </w:rPr>
      </w:pPr>
      <w:r w:rsidRPr="0036112C">
        <w:rPr>
          <w:color w:val="FF0000"/>
        </w:rPr>
        <w:t>B.java:7: error: cannot assign a value to final variable i</w:t>
      </w:r>
    </w:p>
    <w:p w14:paraId="3D919710" w14:textId="77777777" w:rsidR="0036112C" w:rsidRPr="0036112C" w:rsidRDefault="0036112C" w:rsidP="00820228">
      <w:pPr>
        <w:pStyle w:val="Output"/>
        <w:ind w:left="720"/>
        <w:rPr>
          <w:color w:val="FF0000"/>
        </w:rPr>
      </w:pPr>
      <w:r w:rsidRPr="0036112C">
        <w:rPr>
          <w:color w:val="FF0000"/>
        </w:rPr>
        <w:t xml:space="preserve">                i=20;</w:t>
      </w:r>
    </w:p>
    <w:p w14:paraId="155D11BD" w14:textId="77777777" w:rsidR="004263A5" w:rsidRDefault="004263A5" w:rsidP="00820228"/>
    <w:p w14:paraId="2E7E39BB" w14:textId="60F56A93" w:rsidR="00322A73" w:rsidRDefault="00322A73" w:rsidP="006F728B">
      <w:pPr>
        <w:pStyle w:val="ListParagraph"/>
        <w:numPr>
          <w:ilvl w:val="0"/>
          <w:numId w:val="28"/>
        </w:numPr>
      </w:pPr>
      <w:r>
        <w:t>we can re</w:t>
      </w:r>
      <w:r w:rsidR="00AD46DB">
        <w:t>-</w:t>
      </w:r>
      <w:r>
        <w:t>declare inter</w:t>
      </w:r>
      <w:r w:rsidR="00AD46DB">
        <w:t>face</w:t>
      </w:r>
      <w:r>
        <w:t xml:space="preserve"> variable in implemented class</w:t>
      </w:r>
      <w:r w:rsidR="00AD46DB">
        <w:t xml:space="preserve"> with same variable name</w:t>
      </w:r>
      <w:r>
        <w:t xml:space="preserve">, there is no Error, because both are created two different </w:t>
      </w:r>
      <w:r w:rsidR="00395148">
        <w:t>memory areas</w:t>
      </w:r>
    </w:p>
    <w:p w14:paraId="6C603432"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b/>
          <w:bCs/>
          <w:color w:val="7F0055"/>
          <w:sz w:val="17"/>
          <w:szCs w:val="17"/>
          <w:u w:val="single"/>
        </w:rPr>
        <w:t>i</w:t>
      </w:r>
      <w:r w:rsidRPr="00395148">
        <w:rPr>
          <w:rFonts w:ascii="Consolas" w:hAnsi="Consolas" w:cs="Consolas"/>
          <w:b/>
          <w:bCs/>
          <w:color w:val="7F0055"/>
          <w:sz w:val="17"/>
          <w:szCs w:val="17"/>
        </w:rPr>
        <w:t>nterface</w:t>
      </w:r>
      <w:r w:rsidRPr="00395148">
        <w:rPr>
          <w:rFonts w:ascii="Consolas" w:hAnsi="Consolas" w:cs="Consolas"/>
          <w:color w:val="000000"/>
          <w:sz w:val="17"/>
          <w:szCs w:val="17"/>
        </w:rPr>
        <w:t xml:space="preserve"> inter {</w:t>
      </w:r>
    </w:p>
    <w:p w14:paraId="41BF5C26"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r>
      <w:r w:rsidRPr="00395148">
        <w:rPr>
          <w:rFonts w:ascii="Consolas" w:hAnsi="Consolas" w:cs="Consolas"/>
          <w:b/>
          <w:bCs/>
          <w:color w:val="7F0055"/>
          <w:sz w:val="17"/>
          <w:szCs w:val="17"/>
        </w:rPr>
        <w:t>int</w:t>
      </w:r>
      <w:r w:rsidRPr="00395148">
        <w:rPr>
          <w:rFonts w:ascii="Consolas" w:hAnsi="Consolas" w:cs="Consolas"/>
          <w:color w:val="000000"/>
          <w:sz w:val="17"/>
          <w:szCs w:val="17"/>
        </w:rPr>
        <w:t xml:space="preserve"> </w:t>
      </w:r>
      <w:r w:rsidRPr="00395148">
        <w:rPr>
          <w:rFonts w:ascii="Consolas" w:hAnsi="Consolas" w:cs="Consolas"/>
          <w:b/>
          <w:bCs/>
          <w:i/>
          <w:iCs/>
          <w:color w:val="0000C0"/>
          <w:sz w:val="17"/>
          <w:szCs w:val="17"/>
        </w:rPr>
        <w:t>i</w:t>
      </w:r>
      <w:r w:rsidRPr="00395148">
        <w:rPr>
          <w:rFonts w:ascii="Consolas" w:hAnsi="Consolas" w:cs="Consolas"/>
          <w:color w:val="000000"/>
          <w:sz w:val="17"/>
          <w:szCs w:val="17"/>
        </w:rPr>
        <w:t xml:space="preserve"> = 100;</w:t>
      </w:r>
    </w:p>
    <w:p w14:paraId="653EEC8D"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w:t>
      </w:r>
    </w:p>
    <w:p w14:paraId="3A05D9C1"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p>
    <w:p w14:paraId="0D7F969C"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b/>
          <w:bCs/>
          <w:color w:val="7F0055"/>
          <w:sz w:val="17"/>
          <w:szCs w:val="17"/>
        </w:rPr>
        <w:t>class</w:t>
      </w:r>
      <w:r w:rsidRPr="00395148">
        <w:rPr>
          <w:rFonts w:ascii="Consolas" w:hAnsi="Consolas" w:cs="Consolas"/>
          <w:color w:val="000000"/>
          <w:sz w:val="17"/>
          <w:szCs w:val="17"/>
        </w:rPr>
        <w:t xml:space="preserve"> Demo </w:t>
      </w:r>
      <w:r w:rsidRPr="00395148">
        <w:rPr>
          <w:rFonts w:ascii="Consolas" w:hAnsi="Consolas" w:cs="Consolas"/>
          <w:b/>
          <w:bCs/>
          <w:color w:val="7F0055"/>
          <w:sz w:val="17"/>
          <w:szCs w:val="17"/>
        </w:rPr>
        <w:t>implements</w:t>
      </w:r>
      <w:r w:rsidRPr="00395148">
        <w:rPr>
          <w:rFonts w:ascii="Consolas" w:hAnsi="Consolas" w:cs="Consolas"/>
          <w:color w:val="000000"/>
          <w:sz w:val="17"/>
          <w:szCs w:val="17"/>
        </w:rPr>
        <w:t xml:space="preserve"> inter {</w:t>
      </w:r>
    </w:p>
    <w:p w14:paraId="72C19BD0"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r>
      <w:r w:rsidRPr="00395148">
        <w:rPr>
          <w:rFonts w:ascii="Consolas" w:hAnsi="Consolas" w:cs="Consolas"/>
          <w:b/>
          <w:bCs/>
          <w:color w:val="7F0055"/>
          <w:sz w:val="17"/>
          <w:szCs w:val="17"/>
        </w:rPr>
        <w:t>static</w:t>
      </w:r>
      <w:r w:rsidRPr="00395148">
        <w:rPr>
          <w:rFonts w:ascii="Consolas" w:hAnsi="Consolas" w:cs="Consolas"/>
          <w:color w:val="000000"/>
          <w:sz w:val="17"/>
          <w:szCs w:val="17"/>
        </w:rPr>
        <w:t xml:space="preserve"> </w:t>
      </w:r>
      <w:r w:rsidRPr="00395148">
        <w:rPr>
          <w:rFonts w:ascii="Consolas" w:hAnsi="Consolas" w:cs="Consolas"/>
          <w:b/>
          <w:bCs/>
          <w:color w:val="7F0055"/>
          <w:sz w:val="17"/>
          <w:szCs w:val="17"/>
        </w:rPr>
        <w:t>int</w:t>
      </w:r>
      <w:r w:rsidRPr="00395148">
        <w:rPr>
          <w:rFonts w:ascii="Consolas" w:hAnsi="Consolas" w:cs="Consolas"/>
          <w:color w:val="000000"/>
          <w:sz w:val="17"/>
          <w:szCs w:val="17"/>
        </w:rPr>
        <w:t xml:space="preserve"> </w:t>
      </w:r>
      <w:r w:rsidRPr="00395148">
        <w:rPr>
          <w:rFonts w:ascii="Consolas" w:hAnsi="Consolas" w:cs="Consolas"/>
          <w:i/>
          <w:iCs/>
          <w:color w:val="0000C0"/>
          <w:sz w:val="17"/>
          <w:szCs w:val="17"/>
        </w:rPr>
        <w:t>i</w:t>
      </w:r>
      <w:r w:rsidRPr="00395148">
        <w:rPr>
          <w:rFonts w:ascii="Consolas" w:hAnsi="Consolas" w:cs="Consolas"/>
          <w:color w:val="000000"/>
          <w:sz w:val="17"/>
          <w:szCs w:val="17"/>
        </w:rPr>
        <w:t xml:space="preserve"> = 200;</w:t>
      </w:r>
    </w:p>
    <w:p w14:paraId="08835CCC"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p>
    <w:p w14:paraId="328BB6AE"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r>
      <w:r w:rsidRPr="00395148">
        <w:rPr>
          <w:rFonts w:ascii="Consolas" w:hAnsi="Consolas" w:cs="Consolas"/>
          <w:b/>
          <w:bCs/>
          <w:color w:val="7F0055"/>
          <w:sz w:val="17"/>
          <w:szCs w:val="17"/>
        </w:rPr>
        <w:t>public</w:t>
      </w:r>
      <w:r w:rsidRPr="00395148">
        <w:rPr>
          <w:rFonts w:ascii="Consolas" w:hAnsi="Consolas" w:cs="Consolas"/>
          <w:color w:val="000000"/>
          <w:sz w:val="17"/>
          <w:szCs w:val="17"/>
        </w:rPr>
        <w:t xml:space="preserve"> </w:t>
      </w:r>
      <w:r w:rsidRPr="00395148">
        <w:rPr>
          <w:rFonts w:ascii="Consolas" w:hAnsi="Consolas" w:cs="Consolas"/>
          <w:b/>
          <w:bCs/>
          <w:color w:val="7F0055"/>
          <w:sz w:val="17"/>
          <w:szCs w:val="17"/>
        </w:rPr>
        <w:t>static</w:t>
      </w:r>
      <w:r w:rsidRPr="00395148">
        <w:rPr>
          <w:rFonts w:ascii="Consolas" w:hAnsi="Consolas" w:cs="Consolas"/>
          <w:color w:val="000000"/>
          <w:sz w:val="17"/>
          <w:szCs w:val="17"/>
        </w:rPr>
        <w:t xml:space="preserve"> </w:t>
      </w:r>
      <w:r w:rsidRPr="00395148">
        <w:rPr>
          <w:rFonts w:ascii="Consolas" w:hAnsi="Consolas" w:cs="Consolas"/>
          <w:b/>
          <w:bCs/>
          <w:color w:val="7F0055"/>
          <w:sz w:val="17"/>
          <w:szCs w:val="17"/>
        </w:rPr>
        <w:t>void</w:t>
      </w:r>
      <w:r w:rsidRPr="00395148">
        <w:rPr>
          <w:rFonts w:ascii="Consolas" w:hAnsi="Consolas" w:cs="Consolas"/>
          <w:color w:val="000000"/>
          <w:sz w:val="17"/>
          <w:szCs w:val="17"/>
        </w:rPr>
        <w:t xml:space="preserve"> main(String </w:t>
      </w:r>
      <w:r w:rsidRPr="00395148">
        <w:rPr>
          <w:rFonts w:ascii="Consolas" w:hAnsi="Consolas" w:cs="Consolas"/>
          <w:color w:val="6A3E3E"/>
          <w:sz w:val="17"/>
          <w:szCs w:val="17"/>
        </w:rPr>
        <w:t>arg</w:t>
      </w:r>
      <w:r w:rsidRPr="00395148">
        <w:rPr>
          <w:rFonts w:ascii="Consolas" w:hAnsi="Consolas" w:cs="Consolas"/>
          <w:color w:val="000000"/>
          <w:sz w:val="17"/>
          <w:szCs w:val="17"/>
        </w:rPr>
        <w:t>[]) {</w:t>
      </w:r>
    </w:p>
    <w:p w14:paraId="34EC105F"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r>
      <w:r w:rsidRPr="00395148">
        <w:rPr>
          <w:rFonts w:ascii="Consolas" w:hAnsi="Consolas" w:cs="Consolas"/>
          <w:color w:val="000000"/>
          <w:sz w:val="17"/>
          <w:szCs w:val="17"/>
        </w:rPr>
        <w:tab/>
        <w:t>System.</w:t>
      </w:r>
      <w:r w:rsidRPr="00395148">
        <w:rPr>
          <w:rFonts w:ascii="Consolas" w:hAnsi="Consolas" w:cs="Consolas"/>
          <w:b/>
          <w:bCs/>
          <w:i/>
          <w:iCs/>
          <w:color w:val="0000C0"/>
          <w:sz w:val="17"/>
          <w:szCs w:val="17"/>
        </w:rPr>
        <w:t>out</w:t>
      </w:r>
      <w:r w:rsidRPr="00395148">
        <w:rPr>
          <w:rFonts w:ascii="Consolas" w:hAnsi="Consolas" w:cs="Consolas"/>
          <w:color w:val="000000"/>
          <w:sz w:val="17"/>
          <w:szCs w:val="17"/>
        </w:rPr>
        <w:t>.println(</w:t>
      </w:r>
      <w:r w:rsidRPr="00395148">
        <w:rPr>
          <w:rFonts w:ascii="Consolas" w:hAnsi="Consolas" w:cs="Consolas"/>
          <w:i/>
          <w:iCs/>
          <w:color w:val="0000C0"/>
          <w:sz w:val="17"/>
          <w:szCs w:val="17"/>
        </w:rPr>
        <w:t>i</w:t>
      </w:r>
      <w:r w:rsidRPr="00395148">
        <w:rPr>
          <w:rFonts w:ascii="Consolas" w:hAnsi="Consolas" w:cs="Consolas"/>
          <w:color w:val="000000"/>
          <w:sz w:val="17"/>
          <w:szCs w:val="17"/>
        </w:rPr>
        <w:t>);</w:t>
      </w:r>
    </w:p>
    <w:p w14:paraId="5F3CDA36"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r>
      <w:r w:rsidRPr="00395148">
        <w:rPr>
          <w:rFonts w:ascii="Consolas" w:hAnsi="Consolas" w:cs="Consolas"/>
          <w:color w:val="000000"/>
          <w:sz w:val="17"/>
          <w:szCs w:val="17"/>
        </w:rPr>
        <w:tab/>
        <w:t>System.</w:t>
      </w:r>
      <w:r w:rsidRPr="00395148">
        <w:rPr>
          <w:rFonts w:ascii="Consolas" w:hAnsi="Consolas" w:cs="Consolas"/>
          <w:b/>
          <w:bCs/>
          <w:i/>
          <w:iCs/>
          <w:color w:val="0000C0"/>
          <w:sz w:val="17"/>
          <w:szCs w:val="17"/>
        </w:rPr>
        <w:t>out</w:t>
      </w:r>
      <w:r w:rsidRPr="00395148">
        <w:rPr>
          <w:rFonts w:ascii="Consolas" w:hAnsi="Consolas" w:cs="Consolas"/>
          <w:color w:val="000000"/>
          <w:sz w:val="17"/>
          <w:szCs w:val="17"/>
        </w:rPr>
        <w:t>.println(inter.</w:t>
      </w:r>
      <w:r w:rsidRPr="00395148">
        <w:rPr>
          <w:rFonts w:ascii="Consolas" w:hAnsi="Consolas" w:cs="Consolas"/>
          <w:b/>
          <w:bCs/>
          <w:i/>
          <w:iCs/>
          <w:color w:val="0000C0"/>
          <w:sz w:val="17"/>
          <w:szCs w:val="17"/>
        </w:rPr>
        <w:t>i</w:t>
      </w:r>
      <w:r w:rsidRPr="00395148">
        <w:rPr>
          <w:rFonts w:ascii="Consolas" w:hAnsi="Consolas" w:cs="Consolas"/>
          <w:color w:val="000000"/>
          <w:sz w:val="17"/>
          <w:szCs w:val="17"/>
        </w:rPr>
        <w:t>);</w:t>
      </w:r>
    </w:p>
    <w:p w14:paraId="3C8C3152"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ab/>
        <w:t>}</w:t>
      </w:r>
    </w:p>
    <w:p w14:paraId="694CD940" w14:textId="77777777" w:rsidR="00395148" w:rsidRPr="00395148" w:rsidRDefault="00395148" w:rsidP="0039514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7"/>
          <w:szCs w:val="17"/>
        </w:rPr>
      </w:pPr>
      <w:r w:rsidRPr="00395148">
        <w:rPr>
          <w:rFonts w:ascii="Consolas" w:hAnsi="Consolas" w:cs="Consolas"/>
          <w:color w:val="000000"/>
          <w:sz w:val="17"/>
          <w:szCs w:val="17"/>
        </w:rPr>
        <w:t>}</w:t>
      </w:r>
    </w:p>
    <w:p w14:paraId="022F35B1" w14:textId="77777777" w:rsidR="00322A73" w:rsidRDefault="00322A73" w:rsidP="004A1BB1">
      <w:pPr>
        <w:pStyle w:val="Output"/>
        <w:ind w:left="720"/>
      </w:pPr>
      <w:r>
        <w:t>E:\Users\Kaveti_S\Desktop\Codes\NotepadExamples&gt;java Demo</w:t>
      </w:r>
    </w:p>
    <w:p w14:paraId="682B8497" w14:textId="77777777" w:rsidR="00322A73" w:rsidRPr="00322A73" w:rsidRDefault="00322A73" w:rsidP="00322A73">
      <w:pPr>
        <w:pStyle w:val="Output"/>
        <w:ind w:left="720"/>
      </w:pPr>
      <w:r w:rsidRPr="00322A73">
        <w:t>200</w:t>
      </w:r>
    </w:p>
    <w:p w14:paraId="688A8506" w14:textId="77777777" w:rsidR="00322A73" w:rsidRPr="00322A73" w:rsidRDefault="00322A73" w:rsidP="00322A73">
      <w:pPr>
        <w:pStyle w:val="Output"/>
        <w:ind w:left="720"/>
      </w:pPr>
      <w:r w:rsidRPr="00322A73">
        <w:t>100</w:t>
      </w:r>
    </w:p>
    <w:p w14:paraId="251E24CD" w14:textId="35848418" w:rsidR="00CF4F15" w:rsidRDefault="00CF4F15" w:rsidP="00CF4F15"/>
    <w:p w14:paraId="37CC4D28" w14:textId="77777777" w:rsidR="003540F2" w:rsidRDefault="003540F2" w:rsidP="00CF4F15"/>
    <w:p w14:paraId="10769C59" w14:textId="77777777" w:rsidR="0036112C" w:rsidRDefault="0036112C" w:rsidP="000E4144">
      <w:pPr>
        <w:pStyle w:val="Heading30"/>
      </w:pPr>
      <w:r w:rsidRPr="0036112C">
        <w:t>Naming conflicts in interfaces</w:t>
      </w:r>
    </w:p>
    <w:p w14:paraId="3158CDF0" w14:textId="77777777" w:rsidR="004263A5" w:rsidRDefault="0036112C" w:rsidP="006F728B">
      <w:pPr>
        <w:pStyle w:val="ListParagraph"/>
        <w:numPr>
          <w:ilvl w:val="0"/>
          <w:numId w:val="28"/>
        </w:numPr>
      </w:pPr>
      <w:r w:rsidRPr="0036112C">
        <w:t>If two interfaces contain a method with same signature and same return type in the</w:t>
      </w:r>
      <w:r>
        <w:t xml:space="preserve"> </w:t>
      </w:r>
      <w:r w:rsidRPr="0036112C">
        <w:t>implementation class, only one method implementation is enough</w:t>
      </w:r>
    </w:p>
    <w:p w14:paraId="7339A8B7"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b/>
          <w:bCs/>
          <w:color w:val="7F0055"/>
          <w:sz w:val="16"/>
          <w:szCs w:val="16"/>
        </w:rPr>
        <w:t>interface</w:t>
      </w:r>
      <w:r w:rsidRPr="00030E25">
        <w:rPr>
          <w:rFonts w:ascii="Consolas" w:hAnsi="Consolas" w:cs="Consolas"/>
          <w:color w:val="000000"/>
          <w:sz w:val="16"/>
          <w:szCs w:val="16"/>
        </w:rPr>
        <w:t xml:space="preserve"> Left {</w:t>
      </w:r>
    </w:p>
    <w:p w14:paraId="060A6EEB"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r>
      <w:r w:rsidRPr="00030E25">
        <w:rPr>
          <w:rFonts w:ascii="Consolas" w:hAnsi="Consolas" w:cs="Consolas"/>
          <w:b/>
          <w:bCs/>
          <w:color w:val="7F0055"/>
          <w:sz w:val="16"/>
          <w:szCs w:val="16"/>
        </w:rPr>
        <w:t>void</w:t>
      </w:r>
      <w:r w:rsidRPr="00030E25">
        <w:rPr>
          <w:rFonts w:ascii="Consolas" w:hAnsi="Consolas" w:cs="Consolas"/>
          <w:color w:val="000000"/>
          <w:sz w:val="16"/>
          <w:szCs w:val="16"/>
        </w:rPr>
        <w:t xml:space="preserve"> m1();</w:t>
      </w:r>
    </w:p>
    <w:p w14:paraId="1A984370" w14:textId="4F0BF3EE"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w:t>
      </w:r>
    </w:p>
    <w:p w14:paraId="5E5FEF2F"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b/>
          <w:bCs/>
          <w:color w:val="7F0055"/>
          <w:sz w:val="16"/>
          <w:szCs w:val="16"/>
        </w:rPr>
        <w:t>interface</w:t>
      </w:r>
      <w:r w:rsidRPr="00030E25">
        <w:rPr>
          <w:rFonts w:ascii="Consolas" w:hAnsi="Consolas" w:cs="Consolas"/>
          <w:color w:val="000000"/>
          <w:sz w:val="16"/>
          <w:szCs w:val="16"/>
        </w:rPr>
        <w:t xml:space="preserve"> Right {</w:t>
      </w:r>
    </w:p>
    <w:p w14:paraId="2167D390"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r>
      <w:r w:rsidRPr="00030E25">
        <w:rPr>
          <w:rFonts w:ascii="Consolas" w:hAnsi="Consolas" w:cs="Consolas"/>
          <w:b/>
          <w:bCs/>
          <w:color w:val="7F0055"/>
          <w:sz w:val="16"/>
          <w:szCs w:val="16"/>
        </w:rPr>
        <w:t>void</w:t>
      </w:r>
      <w:r w:rsidRPr="00030E25">
        <w:rPr>
          <w:rFonts w:ascii="Consolas" w:hAnsi="Consolas" w:cs="Consolas"/>
          <w:color w:val="000000"/>
          <w:sz w:val="16"/>
          <w:szCs w:val="16"/>
        </w:rPr>
        <w:t xml:space="preserve"> m1();</w:t>
      </w:r>
    </w:p>
    <w:p w14:paraId="272C0DF6"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w:t>
      </w:r>
    </w:p>
    <w:p w14:paraId="604F8CAD"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b/>
          <w:bCs/>
          <w:color w:val="7F0055"/>
          <w:sz w:val="16"/>
          <w:szCs w:val="16"/>
        </w:rPr>
      </w:pPr>
    </w:p>
    <w:p w14:paraId="53C03DFE" w14:textId="1899D365"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b/>
          <w:bCs/>
          <w:color w:val="7F0055"/>
          <w:sz w:val="16"/>
          <w:szCs w:val="16"/>
        </w:rPr>
        <w:t>class</w:t>
      </w:r>
      <w:r w:rsidRPr="00030E25">
        <w:rPr>
          <w:rFonts w:ascii="Consolas" w:hAnsi="Consolas" w:cs="Consolas"/>
          <w:color w:val="000000"/>
          <w:sz w:val="16"/>
          <w:szCs w:val="16"/>
        </w:rPr>
        <w:t xml:space="preserve"> Test </w:t>
      </w:r>
      <w:r w:rsidRPr="00030E25">
        <w:rPr>
          <w:rFonts w:ascii="Consolas" w:hAnsi="Consolas" w:cs="Consolas"/>
          <w:b/>
          <w:bCs/>
          <w:color w:val="7F0055"/>
          <w:sz w:val="16"/>
          <w:szCs w:val="16"/>
        </w:rPr>
        <w:t>implements</w:t>
      </w:r>
      <w:r w:rsidRPr="00030E25">
        <w:rPr>
          <w:rFonts w:ascii="Consolas" w:hAnsi="Consolas" w:cs="Consolas"/>
          <w:color w:val="000000"/>
          <w:sz w:val="16"/>
          <w:szCs w:val="16"/>
        </w:rPr>
        <w:t xml:space="preserve"> Left, Right {</w:t>
      </w:r>
    </w:p>
    <w:p w14:paraId="111709E6"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r>
      <w:r w:rsidRPr="00030E25">
        <w:rPr>
          <w:rFonts w:ascii="Consolas" w:hAnsi="Consolas" w:cs="Consolas"/>
          <w:b/>
          <w:bCs/>
          <w:color w:val="7F0055"/>
          <w:sz w:val="16"/>
          <w:szCs w:val="16"/>
        </w:rPr>
        <w:t>public</w:t>
      </w:r>
      <w:r w:rsidRPr="00030E25">
        <w:rPr>
          <w:rFonts w:ascii="Consolas" w:hAnsi="Consolas" w:cs="Consolas"/>
          <w:color w:val="000000"/>
          <w:sz w:val="16"/>
          <w:szCs w:val="16"/>
        </w:rPr>
        <w:t xml:space="preserve"> </w:t>
      </w:r>
      <w:r w:rsidRPr="00030E25">
        <w:rPr>
          <w:rFonts w:ascii="Consolas" w:hAnsi="Consolas" w:cs="Consolas"/>
          <w:b/>
          <w:bCs/>
          <w:color w:val="7F0055"/>
          <w:sz w:val="16"/>
          <w:szCs w:val="16"/>
        </w:rPr>
        <w:t>void</w:t>
      </w:r>
      <w:r w:rsidRPr="00030E25">
        <w:rPr>
          <w:rFonts w:ascii="Consolas" w:hAnsi="Consolas" w:cs="Consolas"/>
          <w:color w:val="000000"/>
          <w:sz w:val="16"/>
          <w:szCs w:val="16"/>
        </w:rPr>
        <w:t xml:space="preserve"> m1() {</w:t>
      </w:r>
    </w:p>
    <w:p w14:paraId="3BE3811D"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r>
      <w:r w:rsidRPr="00030E25">
        <w:rPr>
          <w:rFonts w:ascii="Consolas" w:hAnsi="Consolas" w:cs="Consolas"/>
          <w:color w:val="000000"/>
          <w:sz w:val="16"/>
          <w:szCs w:val="16"/>
        </w:rPr>
        <w:tab/>
        <w:t>System.</w:t>
      </w:r>
      <w:r w:rsidRPr="00030E25">
        <w:rPr>
          <w:rFonts w:ascii="Consolas" w:hAnsi="Consolas" w:cs="Consolas"/>
          <w:b/>
          <w:bCs/>
          <w:i/>
          <w:iCs/>
          <w:color w:val="0000C0"/>
          <w:sz w:val="16"/>
          <w:szCs w:val="16"/>
        </w:rPr>
        <w:t>out</w:t>
      </w:r>
      <w:r w:rsidRPr="00030E25">
        <w:rPr>
          <w:rFonts w:ascii="Consolas" w:hAnsi="Consolas" w:cs="Consolas"/>
          <w:color w:val="000000"/>
          <w:sz w:val="16"/>
          <w:szCs w:val="16"/>
        </w:rPr>
        <w:t>.println(</w:t>
      </w:r>
      <w:r w:rsidRPr="00030E25">
        <w:rPr>
          <w:rFonts w:ascii="Consolas" w:hAnsi="Consolas" w:cs="Consolas"/>
          <w:color w:val="2A00FF"/>
          <w:sz w:val="16"/>
          <w:szCs w:val="16"/>
        </w:rPr>
        <w:t>"method"</w:t>
      </w:r>
      <w:r w:rsidRPr="00030E25">
        <w:rPr>
          <w:rFonts w:ascii="Consolas" w:hAnsi="Consolas" w:cs="Consolas"/>
          <w:color w:val="000000"/>
          <w:sz w:val="16"/>
          <w:szCs w:val="16"/>
        </w:rPr>
        <w:t>);</w:t>
      </w:r>
    </w:p>
    <w:p w14:paraId="21DD1718"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t>}</w:t>
      </w:r>
    </w:p>
    <w:p w14:paraId="39CBBA3A"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p>
    <w:p w14:paraId="57B419FC"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r>
      <w:r w:rsidRPr="00030E25">
        <w:rPr>
          <w:rFonts w:ascii="Consolas" w:hAnsi="Consolas" w:cs="Consolas"/>
          <w:b/>
          <w:bCs/>
          <w:color w:val="7F0055"/>
          <w:sz w:val="16"/>
          <w:szCs w:val="16"/>
        </w:rPr>
        <w:t>public</w:t>
      </w:r>
      <w:r w:rsidRPr="00030E25">
        <w:rPr>
          <w:rFonts w:ascii="Consolas" w:hAnsi="Consolas" w:cs="Consolas"/>
          <w:color w:val="000000"/>
          <w:sz w:val="16"/>
          <w:szCs w:val="16"/>
        </w:rPr>
        <w:t xml:space="preserve"> </w:t>
      </w:r>
      <w:r w:rsidRPr="00030E25">
        <w:rPr>
          <w:rFonts w:ascii="Consolas" w:hAnsi="Consolas" w:cs="Consolas"/>
          <w:b/>
          <w:bCs/>
          <w:color w:val="7F0055"/>
          <w:sz w:val="16"/>
          <w:szCs w:val="16"/>
        </w:rPr>
        <w:t>static</w:t>
      </w:r>
      <w:r w:rsidRPr="00030E25">
        <w:rPr>
          <w:rFonts w:ascii="Consolas" w:hAnsi="Consolas" w:cs="Consolas"/>
          <w:color w:val="000000"/>
          <w:sz w:val="16"/>
          <w:szCs w:val="16"/>
        </w:rPr>
        <w:t xml:space="preserve"> </w:t>
      </w:r>
      <w:r w:rsidRPr="00030E25">
        <w:rPr>
          <w:rFonts w:ascii="Consolas" w:hAnsi="Consolas" w:cs="Consolas"/>
          <w:b/>
          <w:bCs/>
          <w:color w:val="7F0055"/>
          <w:sz w:val="16"/>
          <w:szCs w:val="16"/>
        </w:rPr>
        <w:t>void</w:t>
      </w:r>
      <w:r w:rsidRPr="00030E25">
        <w:rPr>
          <w:rFonts w:ascii="Consolas" w:hAnsi="Consolas" w:cs="Consolas"/>
          <w:color w:val="000000"/>
          <w:sz w:val="16"/>
          <w:szCs w:val="16"/>
        </w:rPr>
        <w:t xml:space="preserve"> main(String[] </w:t>
      </w:r>
      <w:r w:rsidRPr="00030E25">
        <w:rPr>
          <w:rFonts w:ascii="Consolas" w:hAnsi="Consolas" w:cs="Consolas"/>
          <w:color w:val="6A3E3E"/>
          <w:sz w:val="16"/>
          <w:szCs w:val="16"/>
        </w:rPr>
        <w:t>args</w:t>
      </w:r>
      <w:r w:rsidRPr="00030E25">
        <w:rPr>
          <w:rFonts w:ascii="Consolas" w:hAnsi="Consolas" w:cs="Consolas"/>
          <w:color w:val="000000"/>
          <w:sz w:val="16"/>
          <w:szCs w:val="16"/>
        </w:rPr>
        <w:t>) {</w:t>
      </w:r>
    </w:p>
    <w:p w14:paraId="3355CD5C"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r>
      <w:r w:rsidRPr="00030E25">
        <w:rPr>
          <w:rFonts w:ascii="Consolas" w:hAnsi="Consolas" w:cs="Consolas"/>
          <w:color w:val="000000"/>
          <w:sz w:val="16"/>
          <w:szCs w:val="16"/>
        </w:rPr>
        <w:tab/>
        <w:t xml:space="preserve">Left </w:t>
      </w:r>
      <w:r w:rsidRPr="00030E25">
        <w:rPr>
          <w:rFonts w:ascii="Consolas" w:hAnsi="Consolas" w:cs="Consolas"/>
          <w:color w:val="6A3E3E"/>
          <w:sz w:val="16"/>
          <w:szCs w:val="16"/>
        </w:rPr>
        <w:t>l</w:t>
      </w:r>
      <w:r w:rsidRPr="00030E25">
        <w:rPr>
          <w:rFonts w:ascii="Consolas" w:hAnsi="Consolas" w:cs="Consolas"/>
          <w:color w:val="000000"/>
          <w:sz w:val="16"/>
          <w:szCs w:val="16"/>
        </w:rPr>
        <w:t xml:space="preserve"> = </w:t>
      </w:r>
      <w:r w:rsidRPr="00030E25">
        <w:rPr>
          <w:rFonts w:ascii="Consolas" w:hAnsi="Consolas" w:cs="Consolas"/>
          <w:b/>
          <w:bCs/>
          <w:color w:val="7F0055"/>
          <w:sz w:val="16"/>
          <w:szCs w:val="16"/>
        </w:rPr>
        <w:t>new</w:t>
      </w:r>
      <w:r w:rsidRPr="00030E25">
        <w:rPr>
          <w:rFonts w:ascii="Consolas" w:hAnsi="Consolas" w:cs="Consolas"/>
          <w:color w:val="000000"/>
          <w:sz w:val="16"/>
          <w:szCs w:val="16"/>
        </w:rPr>
        <w:t xml:space="preserve"> Test();</w:t>
      </w:r>
    </w:p>
    <w:p w14:paraId="7DB42313"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r>
      <w:r w:rsidRPr="00030E25">
        <w:rPr>
          <w:rFonts w:ascii="Consolas" w:hAnsi="Consolas" w:cs="Consolas"/>
          <w:color w:val="000000"/>
          <w:sz w:val="16"/>
          <w:szCs w:val="16"/>
        </w:rPr>
        <w:tab/>
      </w:r>
      <w:r w:rsidRPr="00030E25">
        <w:rPr>
          <w:rFonts w:ascii="Consolas" w:hAnsi="Consolas" w:cs="Consolas"/>
          <w:color w:val="6A3E3E"/>
          <w:sz w:val="16"/>
          <w:szCs w:val="16"/>
        </w:rPr>
        <w:t>l</w:t>
      </w:r>
      <w:r w:rsidRPr="00030E25">
        <w:rPr>
          <w:rFonts w:ascii="Consolas" w:hAnsi="Consolas" w:cs="Consolas"/>
          <w:color w:val="000000"/>
          <w:sz w:val="16"/>
          <w:szCs w:val="16"/>
        </w:rPr>
        <w:t>.m1();</w:t>
      </w:r>
    </w:p>
    <w:p w14:paraId="02B29C3F"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p>
    <w:p w14:paraId="1920D89B"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r>
      <w:r w:rsidRPr="00030E25">
        <w:rPr>
          <w:rFonts w:ascii="Consolas" w:hAnsi="Consolas" w:cs="Consolas"/>
          <w:color w:val="000000"/>
          <w:sz w:val="16"/>
          <w:szCs w:val="16"/>
        </w:rPr>
        <w:tab/>
        <w:t xml:space="preserve">Right </w:t>
      </w:r>
      <w:r w:rsidRPr="00030E25">
        <w:rPr>
          <w:rFonts w:ascii="Consolas" w:hAnsi="Consolas" w:cs="Consolas"/>
          <w:color w:val="6A3E3E"/>
          <w:sz w:val="16"/>
          <w:szCs w:val="16"/>
        </w:rPr>
        <w:t>r</w:t>
      </w:r>
      <w:r w:rsidRPr="00030E25">
        <w:rPr>
          <w:rFonts w:ascii="Consolas" w:hAnsi="Consolas" w:cs="Consolas"/>
          <w:color w:val="000000"/>
          <w:sz w:val="16"/>
          <w:szCs w:val="16"/>
        </w:rPr>
        <w:t xml:space="preserve"> = </w:t>
      </w:r>
      <w:r w:rsidRPr="00030E25">
        <w:rPr>
          <w:rFonts w:ascii="Consolas" w:hAnsi="Consolas" w:cs="Consolas"/>
          <w:b/>
          <w:bCs/>
          <w:color w:val="7F0055"/>
          <w:sz w:val="16"/>
          <w:szCs w:val="16"/>
        </w:rPr>
        <w:t>new</w:t>
      </w:r>
      <w:r w:rsidRPr="00030E25">
        <w:rPr>
          <w:rFonts w:ascii="Consolas" w:hAnsi="Consolas" w:cs="Consolas"/>
          <w:color w:val="000000"/>
          <w:sz w:val="16"/>
          <w:szCs w:val="16"/>
        </w:rPr>
        <w:t xml:space="preserve"> Test();</w:t>
      </w:r>
    </w:p>
    <w:p w14:paraId="1C22833C"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r>
      <w:r w:rsidRPr="00030E25">
        <w:rPr>
          <w:rFonts w:ascii="Consolas" w:hAnsi="Consolas" w:cs="Consolas"/>
          <w:color w:val="000000"/>
          <w:sz w:val="16"/>
          <w:szCs w:val="16"/>
        </w:rPr>
        <w:tab/>
      </w:r>
      <w:r w:rsidRPr="00030E25">
        <w:rPr>
          <w:rFonts w:ascii="Consolas" w:hAnsi="Consolas" w:cs="Consolas"/>
          <w:color w:val="6A3E3E"/>
          <w:sz w:val="16"/>
          <w:szCs w:val="16"/>
        </w:rPr>
        <w:t>r</w:t>
      </w:r>
      <w:r w:rsidRPr="00030E25">
        <w:rPr>
          <w:rFonts w:ascii="Consolas" w:hAnsi="Consolas" w:cs="Consolas"/>
          <w:color w:val="000000"/>
          <w:sz w:val="16"/>
          <w:szCs w:val="16"/>
        </w:rPr>
        <w:t>.m1();</w:t>
      </w:r>
    </w:p>
    <w:p w14:paraId="731165DE"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ab/>
        <w:t>}</w:t>
      </w:r>
    </w:p>
    <w:p w14:paraId="7D7DE404" w14:textId="77777777" w:rsidR="001C7FF6" w:rsidRPr="00030E25" w:rsidRDefault="001C7FF6" w:rsidP="001C7FF6">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030E25">
        <w:rPr>
          <w:rFonts w:ascii="Consolas" w:hAnsi="Consolas" w:cs="Consolas"/>
          <w:color w:val="000000"/>
          <w:sz w:val="16"/>
          <w:szCs w:val="16"/>
        </w:rPr>
        <w:t>}</w:t>
      </w:r>
    </w:p>
    <w:p w14:paraId="44FE6B9F" w14:textId="77777777" w:rsidR="0036112C" w:rsidRDefault="0036112C" w:rsidP="0036112C">
      <w:pPr>
        <w:pStyle w:val="Output"/>
        <w:shd w:val="clear" w:color="auto" w:fill="000000" w:themeFill="text1"/>
        <w:ind w:left="720"/>
      </w:pPr>
      <w:r>
        <w:t>method</w:t>
      </w:r>
    </w:p>
    <w:p w14:paraId="6F739870" w14:textId="77777777" w:rsidR="0036112C" w:rsidRDefault="0036112C" w:rsidP="0036112C">
      <w:pPr>
        <w:pStyle w:val="Output"/>
        <w:shd w:val="clear" w:color="auto" w:fill="000000" w:themeFill="text1"/>
        <w:ind w:left="720"/>
      </w:pPr>
      <w:r>
        <w:t>method</w:t>
      </w:r>
    </w:p>
    <w:p w14:paraId="40ABED2F" w14:textId="77777777" w:rsidR="004263A5" w:rsidRDefault="00910545" w:rsidP="006F728B">
      <w:pPr>
        <w:pStyle w:val="ListParagraph"/>
        <w:numPr>
          <w:ilvl w:val="0"/>
          <w:numId w:val="28"/>
        </w:numPr>
        <w:spacing w:line="240" w:lineRule="auto"/>
      </w:pPr>
      <w:r w:rsidRPr="00910545">
        <w:lastRenderedPageBreak/>
        <w:t xml:space="preserve">If two interfaces </w:t>
      </w:r>
      <w:r w:rsidR="00C869FD" w:rsidRPr="00910545">
        <w:t>contain</w:t>
      </w:r>
      <w:r w:rsidRPr="00910545">
        <w:t xml:space="preserve"> a method with </w:t>
      </w:r>
      <w:r w:rsidRPr="00C869FD">
        <w:rPr>
          <w:b/>
        </w:rPr>
        <w:t xml:space="preserve">same signature but different return </w:t>
      </w:r>
      <w:r w:rsidR="00CC6085" w:rsidRPr="00C869FD">
        <w:rPr>
          <w:b/>
        </w:rPr>
        <w:t>type,</w:t>
      </w:r>
      <w:r w:rsidRPr="00910545">
        <w:t xml:space="preserve"> then we</w:t>
      </w:r>
      <w:r w:rsidR="00C869FD">
        <w:t xml:space="preserve"> </w:t>
      </w:r>
      <w:r w:rsidRPr="00910545">
        <w:t>can’t implement those two interfaces simultaneously.</w:t>
      </w:r>
    </w:p>
    <w:p w14:paraId="1EB6FE84" w14:textId="77777777" w:rsidR="00C869FD" w:rsidRPr="00C869FD" w:rsidRDefault="00C869FD" w:rsidP="00C869FD">
      <w:pPr>
        <w:pStyle w:val="Output"/>
        <w:ind w:left="720"/>
        <w:rPr>
          <w:color w:val="4C483D" w:themeColor="text2"/>
        </w:rPr>
      </w:pPr>
      <w:r w:rsidRPr="00C869FD">
        <w:rPr>
          <w:bCs/>
          <w:color w:val="7F0055"/>
        </w:rPr>
        <w:t>interface</w:t>
      </w:r>
      <w:r w:rsidRPr="00C869FD">
        <w:t xml:space="preserve"> </w:t>
      </w:r>
      <w:r w:rsidRPr="00C869FD">
        <w:rPr>
          <w:color w:val="000000"/>
        </w:rPr>
        <w:t>Left {</w:t>
      </w:r>
    </w:p>
    <w:p w14:paraId="6D4ECAA5" w14:textId="77777777" w:rsidR="00C869FD" w:rsidRPr="00C869FD" w:rsidRDefault="00C869FD" w:rsidP="00C869FD">
      <w:pPr>
        <w:pStyle w:val="Output"/>
        <w:ind w:left="720"/>
        <w:rPr>
          <w:color w:val="4C483D" w:themeColor="text2"/>
        </w:rPr>
      </w:pPr>
      <w:r w:rsidRPr="00C869FD">
        <w:tab/>
      </w:r>
      <w:r w:rsidRPr="00C869FD">
        <w:rPr>
          <w:bCs/>
          <w:color w:val="7F0055"/>
        </w:rPr>
        <w:t>void</w:t>
      </w:r>
      <w:r w:rsidRPr="00C869FD">
        <w:t xml:space="preserve"> m1();</w:t>
      </w:r>
    </w:p>
    <w:p w14:paraId="02C0FABB" w14:textId="77777777" w:rsidR="00C869FD" w:rsidRPr="00C869FD" w:rsidRDefault="00C869FD" w:rsidP="00C869FD">
      <w:pPr>
        <w:pStyle w:val="Output"/>
        <w:ind w:left="720"/>
        <w:rPr>
          <w:color w:val="4C483D" w:themeColor="text2"/>
        </w:rPr>
      </w:pPr>
      <w:r w:rsidRPr="00C869FD">
        <w:t>}</w:t>
      </w:r>
    </w:p>
    <w:p w14:paraId="405F82DE" w14:textId="77777777" w:rsidR="00C869FD" w:rsidRPr="00C869FD" w:rsidRDefault="00C869FD" w:rsidP="00C869FD">
      <w:pPr>
        <w:pStyle w:val="Output"/>
        <w:ind w:left="720"/>
        <w:rPr>
          <w:color w:val="4C483D" w:themeColor="text2"/>
        </w:rPr>
      </w:pPr>
      <w:r w:rsidRPr="00C869FD">
        <w:rPr>
          <w:bCs/>
          <w:color w:val="7F0055"/>
        </w:rPr>
        <w:t>interface</w:t>
      </w:r>
      <w:r w:rsidRPr="00C869FD">
        <w:t xml:space="preserve"> Right {</w:t>
      </w:r>
    </w:p>
    <w:p w14:paraId="2B2C5B90" w14:textId="77777777" w:rsidR="00C869FD" w:rsidRPr="00C869FD" w:rsidRDefault="00C869FD" w:rsidP="00C869FD">
      <w:pPr>
        <w:pStyle w:val="Output"/>
        <w:ind w:left="720"/>
        <w:rPr>
          <w:color w:val="4C483D" w:themeColor="text2"/>
        </w:rPr>
      </w:pPr>
      <w:r w:rsidRPr="00C869FD">
        <w:tab/>
      </w:r>
      <w:r w:rsidRPr="00C869FD">
        <w:rPr>
          <w:bCs/>
          <w:color w:val="7F0055"/>
        </w:rPr>
        <w:t>int</w:t>
      </w:r>
      <w:r w:rsidRPr="00C869FD">
        <w:t xml:space="preserve"> m1();</w:t>
      </w:r>
    </w:p>
    <w:p w14:paraId="5FC176C8" w14:textId="77777777" w:rsidR="00C869FD" w:rsidRPr="00C869FD" w:rsidRDefault="00C869FD" w:rsidP="00C869FD">
      <w:pPr>
        <w:pStyle w:val="Output"/>
        <w:ind w:left="720"/>
        <w:rPr>
          <w:color w:val="4C483D" w:themeColor="text2"/>
        </w:rPr>
      </w:pPr>
      <w:r w:rsidRPr="00C869FD">
        <w:t>}</w:t>
      </w:r>
    </w:p>
    <w:p w14:paraId="1BF6BDD6" w14:textId="77777777" w:rsidR="00C869FD" w:rsidRPr="00C869FD" w:rsidRDefault="00C869FD" w:rsidP="00C869FD">
      <w:pPr>
        <w:pStyle w:val="Output"/>
        <w:ind w:left="720"/>
        <w:rPr>
          <w:color w:val="4C483D" w:themeColor="text2"/>
        </w:rPr>
      </w:pPr>
      <w:r w:rsidRPr="00C869FD">
        <w:rPr>
          <w:bCs/>
          <w:color w:val="7F0055"/>
        </w:rPr>
        <w:t>class</w:t>
      </w:r>
      <w:r w:rsidRPr="00C869FD">
        <w:t xml:space="preserve"> Test </w:t>
      </w:r>
      <w:r w:rsidRPr="00C869FD">
        <w:rPr>
          <w:bCs/>
          <w:color w:val="7F0055"/>
        </w:rPr>
        <w:t>implements</w:t>
      </w:r>
      <w:r w:rsidRPr="00C869FD">
        <w:t xml:space="preserve"> Left, Right {</w:t>
      </w:r>
    </w:p>
    <w:p w14:paraId="63DD72C9" w14:textId="77777777" w:rsidR="00C869FD" w:rsidRPr="00C869FD" w:rsidRDefault="00C869FD" w:rsidP="00C869FD">
      <w:pPr>
        <w:pStyle w:val="Output"/>
        <w:ind w:left="720"/>
        <w:rPr>
          <w:color w:val="4C483D" w:themeColor="text2"/>
        </w:rPr>
      </w:pPr>
      <w:r w:rsidRPr="00C869FD">
        <w:tab/>
      </w:r>
      <w:r w:rsidRPr="00C869FD">
        <w:rPr>
          <w:bCs/>
          <w:color w:val="7F0055"/>
        </w:rPr>
        <w:t>public</w:t>
      </w:r>
      <w:r w:rsidRPr="00C869FD">
        <w:t xml:space="preserve"> </w:t>
      </w:r>
      <w:r w:rsidRPr="00C869FD">
        <w:rPr>
          <w:bCs/>
          <w:color w:val="7F0055"/>
        </w:rPr>
        <w:t>void</w:t>
      </w:r>
      <w:r w:rsidRPr="00C869FD">
        <w:t xml:space="preserve"> m1() {</w:t>
      </w:r>
    </w:p>
    <w:p w14:paraId="41898420" w14:textId="77777777" w:rsidR="00C869FD" w:rsidRPr="00C869FD" w:rsidRDefault="00C869FD" w:rsidP="00C869FD">
      <w:pPr>
        <w:pStyle w:val="Output"/>
        <w:ind w:left="720"/>
        <w:rPr>
          <w:color w:val="4C483D" w:themeColor="text2"/>
        </w:rPr>
      </w:pPr>
      <w:r w:rsidRPr="00C869FD">
        <w:tab/>
      </w:r>
      <w:r w:rsidRPr="00C869FD">
        <w:tab/>
        <w:t>System.</w:t>
      </w:r>
      <w:r w:rsidRPr="00C869FD">
        <w:rPr>
          <w:bCs/>
          <w:i/>
          <w:iCs/>
          <w:color w:val="0000C0"/>
        </w:rPr>
        <w:t>out</w:t>
      </w:r>
      <w:r w:rsidRPr="00C869FD">
        <w:t>.println(</w:t>
      </w:r>
      <w:r w:rsidRPr="00C869FD">
        <w:rPr>
          <w:color w:val="2A00FF"/>
        </w:rPr>
        <w:t>"void"</w:t>
      </w:r>
      <w:r w:rsidRPr="00C869FD">
        <w:t>);</w:t>
      </w:r>
    </w:p>
    <w:p w14:paraId="539EAA2C" w14:textId="77777777" w:rsidR="00C869FD" w:rsidRPr="00C869FD" w:rsidRDefault="00C869FD" w:rsidP="00C869FD">
      <w:pPr>
        <w:pStyle w:val="Output"/>
        <w:ind w:left="720"/>
        <w:rPr>
          <w:color w:val="4C483D" w:themeColor="text2"/>
        </w:rPr>
      </w:pPr>
      <w:r w:rsidRPr="00C869FD">
        <w:tab/>
        <w:t>}</w:t>
      </w:r>
      <w:r w:rsidRPr="00C869FD">
        <w:tab/>
      </w:r>
    </w:p>
    <w:p w14:paraId="08F33F11" w14:textId="77777777" w:rsidR="00C869FD" w:rsidRPr="00C869FD" w:rsidRDefault="00C869FD" w:rsidP="00C869FD">
      <w:pPr>
        <w:pStyle w:val="Output"/>
        <w:ind w:left="720"/>
        <w:rPr>
          <w:color w:val="4C483D" w:themeColor="text2"/>
        </w:rPr>
      </w:pPr>
      <w:r w:rsidRPr="00C869FD">
        <w:tab/>
      </w:r>
      <w:r w:rsidRPr="00C869FD">
        <w:rPr>
          <w:bCs/>
          <w:color w:val="7F0055"/>
        </w:rPr>
        <w:t>public</w:t>
      </w:r>
      <w:r w:rsidRPr="00C869FD">
        <w:t xml:space="preserve"> </w:t>
      </w:r>
      <w:r w:rsidRPr="00C869FD">
        <w:rPr>
          <w:bCs/>
          <w:color w:val="7F0055"/>
        </w:rPr>
        <w:t>int</w:t>
      </w:r>
      <w:r w:rsidRPr="00C869FD">
        <w:t xml:space="preserve"> m1() {</w:t>
      </w:r>
    </w:p>
    <w:p w14:paraId="76C723EC" w14:textId="77777777" w:rsidR="00C869FD" w:rsidRPr="00C869FD" w:rsidRDefault="00C869FD" w:rsidP="00C869FD">
      <w:pPr>
        <w:pStyle w:val="Output"/>
        <w:ind w:left="720"/>
        <w:rPr>
          <w:color w:val="4C483D" w:themeColor="text2"/>
        </w:rPr>
      </w:pPr>
      <w:r w:rsidRPr="00C869FD">
        <w:tab/>
      </w:r>
      <w:r w:rsidRPr="00C869FD">
        <w:tab/>
        <w:t>System.</w:t>
      </w:r>
      <w:r w:rsidRPr="00C869FD">
        <w:rPr>
          <w:bCs/>
          <w:i/>
          <w:iCs/>
          <w:color w:val="0000C0"/>
        </w:rPr>
        <w:t>out</w:t>
      </w:r>
      <w:r w:rsidRPr="00C869FD">
        <w:t>.println(</w:t>
      </w:r>
      <w:r w:rsidRPr="00C869FD">
        <w:rPr>
          <w:color w:val="2A00FF"/>
        </w:rPr>
        <w:t>"void"</w:t>
      </w:r>
      <w:r w:rsidRPr="00C869FD">
        <w:t>);</w:t>
      </w:r>
    </w:p>
    <w:p w14:paraId="50BA1024" w14:textId="77777777" w:rsidR="00C869FD" w:rsidRPr="00C869FD" w:rsidRDefault="00C869FD" w:rsidP="00C869FD">
      <w:pPr>
        <w:pStyle w:val="Output"/>
        <w:ind w:left="720"/>
        <w:rPr>
          <w:color w:val="4C483D" w:themeColor="text2"/>
        </w:rPr>
      </w:pPr>
      <w:r w:rsidRPr="00C869FD">
        <w:tab/>
        <w:t>}</w:t>
      </w:r>
      <w:r w:rsidRPr="00C869FD">
        <w:tab/>
        <w:t xml:space="preserve"> </w:t>
      </w:r>
    </w:p>
    <w:p w14:paraId="0D0A1537" w14:textId="77777777" w:rsidR="00C869FD" w:rsidRDefault="00C869FD" w:rsidP="00C869FD">
      <w:pPr>
        <w:pStyle w:val="Output"/>
        <w:ind w:left="720"/>
      </w:pPr>
      <w:r w:rsidRPr="00C869FD">
        <w:t>}</w:t>
      </w:r>
    </w:p>
    <w:p w14:paraId="56DC942E" w14:textId="77777777" w:rsidR="00C869FD" w:rsidRPr="00C869FD" w:rsidRDefault="00C869FD" w:rsidP="00C869FD">
      <w:pPr>
        <w:pStyle w:val="Output"/>
        <w:shd w:val="clear" w:color="auto" w:fill="000000" w:themeFill="text1"/>
        <w:ind w:left="720"/>
        <w:rPr>
          <w:color w:val="FF0000"/>
        </w:rPr>
      </w:pPr>
      <w:r w:rsidRPr="00C869FD">
        <w:rPr>
          <w:color w:val="FF0000"/>
        </w:rPr>
        <w:t>Test.java:10: error: m1() in Test cannot implement m1() in Right</w:t>
      </w:r>
    </w:p>
    <w:p w14:paraId="672D8133" w14:textId="77777777" w:rsidR="00C869FD" w:rsidRPr="00C869FD" w:rsidRDefault="00FA1DC1" w:rsidP="00C869FD">
      <w:pPr>
        <w:pStyle w:val="Output"/>
        <w:shd w:val="clear" w:color="auto" w:fill="000000" w:themeFill="text1"/>
        <w:ind w:left="720"/>
        <w:rPr>
          <w:color w:val="FF0000"/>
        </w:rPr>
      </w:pPr>
      <w:r>
        <w:rPr>
          <w:color w:val="FF0000"/>
        </w:rPr>
        <w:t xml:space="preserve">  </w:t>
      </w:r>
      <w:r w:rsidR="00C869FD" w:rsidRPr="00C869FD">
        <w:rPr>
          <w:color w:val="FF0000"/>
        </w:rPr>
        <w:t xml:space="preserve">                    ^ return type void is not compatible with int</w:t>
      </w:r>
    </w:p>
    <w:p w14:paraId="57C26F39" w14:textId="02EA6099" w:rsidR="004263A5" w:rsidRDefault="0077137A" w:rsidP="00B413EE">
      <w:pPr>
        <w:pStyle w:val="ListParagraph"/>
        <w:numPr>
          <w:ilvl w:val="0"/>
          <w:numId w:val="304"/>
        </w:numPr>
        <w:spacing w:line="240" w:lineRule="auto"/>
      </w:pPr>
      <w:r>
        <w:t xml:space="preserve">If a class contains methods with </w:t>
      </w:r>
      <w:r w:rsidRPr="0077137A">
        <w:rPr>
          <w:b/>
        </w:rPr>
        <w:t xml:space="preserve">same signature but different return type, </w:t>
      </w:r>
      <w:r>
        <w:t xml:space="preserve">it will throw C.E: </w:t>
      </w:r>
      <w:r w:rsidRPr="0077137A">
        <w:rPr>
          <w:rStyle w:val="0SyntaxPinkChar"/>
          <w:color w:val="FF0000"/>
        </w:rPr>
        <w:t>Duplicate method m1() in type Outer</w:t>
      </w:r>
    </w:p>
    <w:p w14:paraId="2EC075F5" w14:textId="77777777" w:rsidR="0077137A" w:rsidRDefault="0077137A" w:rsidP="00103ABF">
      <w:pPr>
        <w:spacing w:line="240" w:lineRule="auto"/>
      </w:pPr>
    </w:p>
    <w:p w14:paraId="5931B48C" w14:textId="77777777" w:rsidR="00626FD0" w:rsidRPr="00626FD0" w:rsidRDefault="00626FD0" w:rsidP="000E4144">
      <w:pPr>
        <w:pStyle w:val="Heading30"/>
      </w:pPr>
      <w:r w:rsidRPr="00626FD0">
        <w:t>Marker Interface</w:t>
      </w:r>
    </w:p>
    <w:p w14:paraId="62E84CB4" w14:textId="77777777" w:rsidR="00626FD0" w:rsidRDefault="00626FD0" w:rsidP="006F728B">
      <w:pPr>
        <w:pStyle w:val="ListParagraph"/>
        <w:numPr>
          <w:ilvl w:val="0"/>
          <w:numId w:val="28"/>
        </w:numPr>
      </w:pPr>
      <w:r>
        <w:t xml:space="preserve">an interface which </w:t>
      </w:r>
      <w:r w:rsidR="0095755E">
        <w:t>doesn’t</w:t>
      </w:r>
      <w:r>
        <w:t xml:space="preserve"> contain any methods, treated as ‘Marker’ interface</w:t>
      </w:r>
    </w:p>
    <w:p w14:paraId="04D37A2C" w14:textId="01DC7C9D" w:rsidR="00626FD0" w:rsidRPr="00675DAA" w:rsidRDefault="00626FD0" w:rsidP="006F728B">
      <w:pPr>
        <w:pStyle w:val="ListParagraph"/>
        <w:numPr>
          <w:ilvl w:val="0"/>
          <w:numId w:val="28"/>
        </w:numPr>
        <w:spacing w:line="240" w:lineRule="auto"/>
        <w:rPr>
          <w:i/>
          <w:iCs/>
        </w:rPr>
      </w:pPr>
      <w:r w:rsidRPr="00626FD0">
        <w:t xml:space="preserve">By implementing </w:t>
      </w:r>
      <w:r w:rsidR="00E41ADF">
        <w:t>marker</w:t>
      </w:r>
      <w:r w:rsidRPr="00626FD0">
        <w:t xml:space="preserve"> interface</w:t>
      </w:r>
      <w:r w:rsidR="00E41ADF">
        <w:t xml:space="preserve">, </w:t>
      </w:r>
      <w:r w:rsidRPr="00626FD0">
        <w:t>our object will get some</w:t>
      </w:r>
      <w:r w:rsidR="000E707D">
        <w:t xml:space="preserve"> special</w:t>
      </w:r>
      <w:r w:rsidRPr="00626FD0">
        <w:t xml:space="preserve"> ability</w:t>
      </w:r>
      <w:r w:rsidR="000E707D">
        <w:t>(features)</w:t>
      </w:r>
      <w:r w:rsidRPr="00626FD0">
        <w:t xml:space="preserve">, </w:t>
      </w:r>
      <w:r w:rsidR="00CC6085" w:rsidRPr="00626FD0">
        <w:t>such</w:t>
      </w:r>
      <w:r w:rsidRPr="00626FD0">
        <w:t xml:space="preserve"> type of interfaces are called</w:t>
      </w:r>
      <w:r>
        <w:t xml:space="preserve"> </w:t>
      </w:r>
      <w:r w:rsidRPr="00626FD0">
        <w:t>“</w:t>
      </w:r>
      <w:r w:rsidRPr="00675DAA">
        <w:rPr>
          <w:i/>
          <w:iCs/>
        </w:rPr>
        <w:t>marker</w:t>
      </w:r>
      <w:r w:rsidRPr="00626FD0">
        <w:t xml:space="preserve">” or </w:t>
      </w:r>
      <w:r w:rsidRPr="00675DAA">
        <w:rPr>
          <w:i/>
          <w:iCs/>
        </w:rPr>
        <w:t>“taginterface”.</w:t>
      </w:r>
    </w:p>
    <w:p w14:paraId="4002A939" w14:textId="0DBD2522" w:rsidR="004263A5" w:rsidRDefault="00626FD0" w:rsidP="006F728B">
      <w:pPr>
        <w:pStyle w:val="ListParagraph"/>
        <w:numPr>
          <w:ilvl w:val="0"/>
          <w:numId w:val="28"/>
        </w:numPr>
      </w:pPr>
      <w:r w:rsidRPr="00626FD0">
        <w:t>Ex:</w:t>
      </w:r>
      <w:r>
        <w:t xml:space="preserve"> </w:t>
      </w:r>
      <w:r w:rsidRPr="00103ABF">
        <w:rPr>
          <w:rStyle w:val="0SyntaxPinkChar"/>
        </w:rPr>
        <w:t xml:space="preserve">Serializable, </w:t>
      </w:r>
      <w:r w:rsidR="00E41ADF" w:rsidRPr="00103ABF">
        <w:rPr>
          <w:rStyle w:val="0SyntaxPinkChar"/>
        </w:rPr>
        <w:t>Cloneable</w:t>
      </w:r>
      <w:r w:rsidRPr="00626FD0">
        <w:t xml:space="preserve"> interfaces are marked for some ability.</w:t>
      </w:r>
    </w:p>
    <w:p w14:paraId="4122D53C" w14:textId="77777777" w:rsidR="00675DAA" w:rsidRDefault="00675DAA" w:rsidP="00E1425E">
      <w:pPr>
        <w:pStyle w:val="ListParagraph"/>
        <w:spacing w:line="240" w:lineRule="auto"/>
      </w:pPr>
    </w:p>
    <w:p w14:paraId="705B3D5B" w14:textId="1BED0309" w:rsidR="00626FD0" w:rsidRDefault="00626FD0" w:rsidP="00626FD0">
      <w:pPr>
        <w:pStyle w:val="Heading2"/>
      </w:pPr>
      <w:bookmarkStart w:id="29" w:name="_Toc94350607"/>
      <w:r>
        <w:t>Interface Enhancements</w:t>
      </w:r>
      <w:bookmarkEnd w:id="29"/>
    </w:p>
    <w:p w14:paraId="6E9A2C49" w14:textId="7233D324" w:rsidR="00874225" w:rsidRPr="00874225" w:rsidRDefault="00874225" w:rsidP="00B413EE">
      <w:pPr>
        <w:pStyle w:val="ListParagraph"/>
        <w:numPr>
          <w:ilvl w:val="0"/>
          <w:numId w:val="306"/>
        </w:numPr>
        <w:rPr>
          <w:b/>
          <w:bCs/>
        </w:rPr>
      </w:pPr>
      <w:r>
        <w:rPr>
          <w:b/>
          <w:bCs/>
        </w:rPr>
        <w:t>d</w:t>
      </w:r>
      <w:r w:rsidRPr="00874225">
        <w:rPr>
          <w:b/>
          <w:bCs/>
        </w:rPr>
        <w:t xml:space="preserve">efault </w:t>
      </w:r>
      <w:r w:rsidRPr="00874225">
        <w:t>methods</w:t>
      </w:r>
      <w:r w:rsidRPr="00874225">
        <w:rPr>
          <w:b/>
          <w:bCs/>
        </w:rPr>
        <w:t xml:space="preserve"> </w:t>
      </w:r>
      <w:r>
        <w:rPr>
          <w:b/>
          <w:bCs/>
        </w:rPr>
        <w:tab/>
      </w:r>
      <w:r w:rsidRPr="00874225">
        <w:rPr>
          <w:b/>
          <w:bCs/>
        </w:rPr>
        <w:t>– Java 8</w:t>
      </w:r>
    </w:p>
    <w:p w14:paraId="1CE38C8D" w14:textId="1DA6947F" w:rsidR="00874225" w:rsidRPr="00874225" w:rsidRDefault="00874225" w:rsidP="00B413EE">
      <w:pPr>
        <w:pStyle w:val="ListParagraph"/>
        <w:numPr>
          <w:ilvl w:val="0"/>
          <w:numId w:val="306"/>
        </w:numPr>
        <w:rPr>
          <w:b/>
          <w:bCs/>
        </w:rPr>
      </w:pPr>
      <w:r>
        <w:rPr>
          <w:b/>
          <w:bCs/>
        </w:rPr>
        <w:t>s</w:t>
      </w:r>
      <w:r w:rsidRPr="00874225">
        <w:rPr>
          <w:b/>
          <w:bCs/>
        </w:rPr>
        <w:t xml:space="preserve">tatic </w:t>
      </w:r>
      <w:r w:rsidRPr="00874225">
        <w:t>methods</w:t>
      </w:r>
      <w:r w:rsidRPr="00874225">
        <w:rPr>
          <w:b/>
          <w:bCs/>
        </w:rPr>
        <w:t xml:space="preserve"> </w:t>
      </w:r>
      <w:r>
        <w:rPr>
          <w:b/>
          <w:bCs/>
        </w:rPr>
        <w:tab/>
      </w:r>
      <w:r>
        <w:rPr>
          <w:b/>
          <w:bCs/>
        </w:rPr>
        <w:tab/>
      </w:r>
      <w:r w:rsidRPr="00874225">
        <w:rPr>
          <w:b/>
          <w:bCs/>
        </w:rPr>
        <w:t>– Java 8</w:t>
      </w:r>
    </w:p>
    <w:p w14:paraId="63B4E26D" w14:textId="59B632E5" w:rsidR="00874225" w:rsidRPr="00874225" w:rsidRDefault="00874225" w:rsidP="00B413EE">
      <w:pPr>
        <w:pStyle w:val="ListParagraph"/>
        <w:numPr>
          <w:ilvl w:val="0"/>
          <w:numId w:val="306"/>
        </w:numPr>
        <w:rPr>
          <w:b/>
          <w:bCs/>
        </w:rPr>
      </w:pPr>
      <w:r>
        <w:rPr>
          <w:b/>
          <w:bCs/>
        </w:rPr>
        <w:t>p</w:t>
      </w:r>
      <w:r w:rsidRPr="00874225">
        <w:rPr>
          <w:b/>
          <w:bCs/>
        </w:rPr>
        <w:t xml:space="preserve">rivate </w:t>
      </w:r>
      <w:r w:rsidRPr="00874225">
        <w:t>methods</w:t>
      </w:r>
      <w:r w:rsidRPr="00874225">
        <w:rPr>
          <w:b/>
          <w:bCs/>
        </w:rPr>
        <w:t xml:space="preserve"> </w:t>
      </w:r>
      <w:r>
        <w:rPr>
          <w:b/>
          <w:bCs/>
        </w:rPr>
        <w:tab/>
      </w:r>
      <w:r w:rsidRPr="00874225">
        <w:rPr>
          <w:b/>
          <w:bCs/>
        </w:rPr>
        <w:t>– Java 9</w:t>
      </w:r>
      <w:r w:rsidR="00703AE7">
        <w:rPr>
          <w:b/>
          <w:bCs/>
        </w:rPr>
        <w:t xml:space="preserve"> (Static &amp; Non-Static also)</w:t>
      </w:r>
    </w:p>
    <w:p w14:paraId="39EE01A4" w14:textId="77777777" w:rsidR="00874225" w:rsidRPr="00874225" w:rsidRDefault="00874225" w:rsidP="00874225"/>
    <w:p w14:paraId="774DAEBC" w14:textId="77777777" w:rsidR="00F71C31" w:rsidRPr="00F71C31" w:rsidRDefault="00726086" w:rsidP="000E4144">
      <w:pPr>
        <w:pStyle w:val="Heading30"/>
      </w:pPr>
      <w:r>
        <w:t xml:space="preserve">interface </w:t>
      </w:r>
      <w:r w:rsidR="00F71C31" w:rsidRPr="00F71C31">
        <w:t xml:space="preserve">Default </w:t>
      </w:r>
      <w:r w:rsidR="00CC6085" w:rsidRPr="00F71C31">
        <w:t>Methods</w:t>
      </w:r>
      <w:r w:rsidR="00CC6085">
        <w:t>:</w:t>
      </w:r>
      <w:r w:rsidR="00F0346C">
        <w:t xml:space="preserve"> Java 8</w:t>
      </w:r>
    </w:p>
    <w:p w14:paraId="7A356B0A" w14:textId="60EC6881" w:rsidR="004263A5" w:rsidRDefault="00F71C31" w:rsidP="00B413EE">
      <w:pPr>
        <w:pStyle w:val="ListParagraph"/>
        <w:numPr>
          <w:ilvl w:val="0"/>
          <w:numId w:val="238"/>
        </w:numPr>
      </w:pPr>
      <w:r w:rsidRPr="00F71C31">
        <w:t xml:space="preserve">Java 8 allows you to add non-abstract methods in interfaces. These methods must be declared </w:t>
      </w:r>
      <w:r w:rsidRPr="00675DAA">
        <w:rPr>
          <w:b/>
        </w:rPr>
        <w:t>default</w:t>
      </w:r>
      <w:r w:rsidRPr="00F71C31">
        <w:t xml:space="preserve"> </w:t>
      </w:r>
      <w:r w:rsidR="0041366B">
        <w:t>keyword</w:t>
      </w:r>
      <w:r w:rsidRPr="00F71C31">
        <w:t>.</w:t>
      </w:r>
    </w:p>
    <w:p w14:paraId="68721831" w14:textId="77777777" w:rsidR="00E73D9D" w:rsidRDefault="00E73D9D" w:rsidP="00E73D9D">
      <w:pPr>
        <w:pStyle w:val="ListParagraph"/>
      </w:pPr>
    </w:p>
    <w:p w14:paraId="6E584B80" w14:textId="77777777" w:rsidR="006E733B" w:rsidRDefault="006E733B" w:rsidP="00B413EE">
      <w:pPr>
        <w:pStyle w:val="ListParagraph"/>
        <w:numPr>
          <w:ilvl w:val="0"/>
          <w:numId w:val="238"/>
        </w:numPr>
      </w:pPr>
      <w:r w:rsidRPr="006E733B">
        <w:t>Default methods enable you to add new functionality to the interfaces of your libraries and ensure binary compatibility with code written for older versions of those interfaces.</w:t>
      </w:r>
    </w:p>
    <w:p w14:paraId="3FE8D284"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b/>
          <w:bCs/>
          <w:color w:val="7F0055"/>
          <w:sz w:val="16"/>
          <w:szCs w:val="16"/>
        </w:rPr>
        <w:t>interface</w:t>
      </w:r>
      <w:r w:rsidRPr="00222B0A">
        <w:rPr>
          <w:rFonts w:ascii="Consolas" w:hAnsi="Consolas" w:cs="Consolas"/>
          <w:color w:val="000000"/>
          <w:sz w:val="16"/>
          <w:szCs w:val="16"/>
        </w:rPr>
        <w:t xml:space="preserve"> Vehicle {</w:t>
      </w:r>
    </w:p>
    <w:p w14:paraId="61E0F4EF"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r>
      <w:r w:rsidRPr="00222B0A">
        <w:rPr>
          <w:rFonts w:ascii="Consolas" w:hAnsi="Consolas" w:cs="Consolas"/>
          <w:b/>
          <w:bCs/>
          <w:color w:val="7F0055"/>
          <w:sz w:val="16"/>
          <w:szCs w:val="16"/>
        </w:rPr>
        <w:t>default</w:t>
      </w:r>
      <w:r w:rsidRPr="00222B0A">
        <w:rPr>
          <w:rFonts w:ascii="Consolas" w:hAnsi="Consolas" w:cs="Consolas"/>
          <w:color w:val="000000"/>
          <w:sz w:val="16"/>
          <w:szCs w:val="16"/>
        </w:rPr>
        <w:t xml:space="preserve"> </w:t>
      </w:r>
      <w:r w:rsidRPr="00222B0A">
        <w:rPr>
          <w:rFonts w:ascii="Consolas" w:hAnsi="Consolas" w:cs="Consolas"/>
          <w:b/>
          <w:bCs/>
          <w:color w:val="7F0055"/>
          <w:sz w:val="16"/>
          <w:szCs w:val="16"/>
        </w:rPr>
        <w:t>void</w:t>
      </w:r>
      <w:r w:rsidRPr="00222B0A">
        <w:rPr>
          <w:rFonts w:ascii="Consolas" w:hAnsi="Consolas" w:cs="Consolas"/>
          <w:color w:val="000000"/>
          <w:sz w:val="16"/>
          <w:szCs w:val="16"/>
        </w:rPr>
        <w:t xml:space="preserve"> move() {</w:t>
      </w:r>
    </w:p>
    <w:p w14:paraId="0E214CA5"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r>
      <w:r w:rsidRPr="00222B0A">
        <w:rPr>
          <w:rFonts w:ascii="Consolas" w:hAnsi="Consolas" w:cs="Consolas"/>
          <w:color w:val="000000"/>
          <w:sz w:val="16"/>
          <w:szCs w:val="16"/>
        </w:rPr>
        <w:tab/>
        <w:t>System.</w:t>
      </w:r>
      <w:r w:rsidRPr="00222B0A">
        <w:rPr>
          <w:rFonts w:ascii="Consolas" w:hAnsi="Consolas" w:cs="Consolas"/>
          <w:b/>
          <w:bCs/>
          <w:i/>
          <w:iCs/>
          <w:color w:val="0000C0"/>
          <w:sz w:val="16"/>
          <w:szCs w:val="16"/>
        </w:rPr>
        <w:t>out</w:t>
      </w:r>
      <w:r w:rsidRPr="00222B0A">
        <w:rPr>
          <w:rFonts w:ascii="Consolas" w:hAnsi="Consolas" w:cs="Consolas"/>
          <w:color w:val="000000"/>
          <w:sz w:val="16"/>
          <w:szCs w:val="16"/>
        </w:rPr>
        <w:t>.println(</w:t>
      </w:r>
      <w:r w:rsidRPr="00222B0A">
        <w:rPr>
          <w:rFonts w:ascii="Consolas" w:hAnsi="Consolas" w:cs="Consolas"/>
          <w:color w:val="2A00FF"/>
          <w:sz w:val="16"/>
          <w:szCs w:val="16"/>
        </w:rPr>
        <w:t>"Def. move"</w:t>
      </w:r>
      <w:r w:rsidRPr="00222B0A">
        <w:rPr>
          <w:rFonts w:ascii="Consolas" w:hAnsi="Consolas" w:cs="Consolas"/>
          <w:color w:val="000000"/>
          <w:sz w:val="16"/>
          <w:szCs w:val="16"/>
        </w:rPr>
        <w:t>);</w:t>
      </w:r>
    </w:p>
    <w:p w14:paraId="2E8604EC"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t>}</w:t>
      </w:r>
    </w:p>
    <w:p w14:paraId="7C3D1F80" w14:textId="124D7CAB" w:rsidR="00103AB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w:t>
      </w:r>
    </w:p>
    <w:p w14:paraId="77753685"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b/>
          <w:bCs/>
          <w:color w:val="7F0055"/>
          <w:sz w:val="16"/>
          <w:szCs w:val="16"/>
        </w:rPr>
        <w:t>class</w:t>
      </w:r>
      <w:r w:rsidRPr="00222B0A">
        <w:rPr>
          <w:rFonts w:ascii="Consolas" w:hAnsi="Consolas" w:cs="Consolas"/>
          <w:color w:val="000000"/>
          <w:sz w:val="16"/>
          <w:szCs w:val="16"/>
        </w:rPr>
        <w:t xml:space="preserve"> Car </w:t>
      </w:r>
      <w:r w:rsidRPr="00222B0A">
        <w:rPr>
          <w:rFonts w:ascii="Consolas" w:hAnsi="Consolas" w:cs="Consolas"/>
          <w:b/>
          <w:bCs/>
          <w:color w:val="7F0055"/>
          <w:sz w:val="16"/>
          <w:szCs w:val="16"/>
        </w:rPr>
        <w:t>implements</w:t>
      </w:r>
      <w:r w:rsidRPr="00222B0A">
        <w:rPr>
          <w:rFonts w:ascii="Consolas" w:hAnsi="Consolas" w:cs="Consolas"/>
          <w:color w:val="000000"/>
          <w:sz w:val="16"/>
          <w:szCs w:val="16"/>
        </w:rPr>
        <w:t xml:space="preserve"> Vehicle {</w:t>
      </w:r>
    </w:p>
    <w:p w14:paraId="66B991E9"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w:t>
      </w:r>
    </w:p>
    <w:p w14:paraId="6E4DBA4C" w14:textId="70A989DD"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b/>
          <w:bCs/>
          <w:color w:val="7F0055"/>
          <w:sz w:val="16"/>
          <w:szCs w:val="16"/>
        </w:rPr>
        <w:t>class</w:t>
      </w:r>
      <w:r w:rsidRPr="00222B0A">
        <w:rPr>
          <w:rFonts w:ascii="Consolas" w:hAnsi="Consolas" w:cs="Consolas"/>
          <w:color w:val="000000"/>
          <w:sz w:val="16"/>
          <w:szCs w:val="16"/>
        </w:rPr>
        <w:t xml:space="preserve"> Bus </w:t>
      </w:r>
      <w:r w:rsidRPr="00222B0A">
        <w:rPr>
          <w:rFonts w:ascii="Consolas" w:hAnsi="Consolas" w:cs="Consolas"/>
          <w:b/>
          <w:bCs/>
          <w:color w:val="7F0055"/>
          <w:sz w:val="16"/>
          <w:szCs w:val="16"/>
        </w:rPr>
        <w:t>implements</w:t>
      </w:r>
      <w:r w:rsidRPr="00222B0A">
        <w:rPr>
          <w:rFonts w:ascii="Consolas" w:hAnsi="Consolas" w:cs="Consolas"/>
          <w:color w:val="000000"/>
          <w:sz w:val="16"/>
          <w:szCs w:val="16"/>
        </w:rPr>
        <w:t xml:space="preserve"> Vehicle {</w:t>
      </w:r>
    </w:p>
    <w:p w14:paraId="36F0DAD7"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r>
      <w:r w:rsidRPr="00222B0A">
        <w:rPr>
          <w:rFonts w:ascii="Consolas" w:hAnsi="Consolas" w:cs="Consolas"/>
          <w:b/>
          <w:bCs/>
          <w:color w:val="7F0055"/>
          <w:sz w:val="16"/>
          <w:szCs w:val="16"/>
        </w:rPr>
        <w:t>public</w:t>
      </w:r>
      <w:r w:rsidRPr="00222B0A">
        <w:rPr>
          <w:rFonts w:ascii="Consolas" w:hAnsi="Consolas" w:cs="Consolas"/>
          <w:color w:val="000000"/>
          <w:sz w:val="16"/>
          <w:szCs w:val="16"/>
        </w:rPr>
        <w:t xml:space="preserve"> </w:t>
      </w:r>
      <w:r w:rsidRPr="00222B0A">
        <w:rPr>
          <w:rFonts w:ascii="Consolas" w:hAnsi="Consolas" w:cs="Consolas"/>
          <w:b/>
          <w:bCs/>
          <w:color w:val="7F0055"/>
          <w:sz w:val="16"/>
          <w:szCs w:val="16"/>
        </w:rPr>
        <w:t>void</w:t>
      </w:r>
      <w:r w:rsidRPr="00222B0A">
        <w:rPr>
          <w:rFonts w:ascii="Consolas" w:hAnsi="Consolas" w:cs="Consolas"/>
          <w:color w:val="000000"/>
          <w:sz w:val="16"/>
          <w:szCs w:val="16"/>
        </w:rPr>
        <w:t xml:space="preserve"> move() {</w:t>
      </w:r>
    </w:p>
    <w:p w14:paraId="51082CDE"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r>
      <w:r w:rsidRPr="00222B0A">
        <w:rPr>
          <w:rFonts w:ascii="Consolas" w:hAnsi="Consolas" w:cs="Consolas"/>
          <w:color w:val="000000"/>
          <w:sz w:val="16"/>
          <w:szCs w:val="16"/>
        </w:rPr>
        <w:tab/>
        <w:t>System.</w:t>
      </w:r>
      <w:r w:rsidRPr="00222B0A">
        <w:rPr>
          <w:rFonts w:ascii="Consolas" w:hAnsi="Consolas" w:cs="Consolas"/>
          <w:b/>
          <w:bCs/>
          <w:i/>
          <w:iCs/>
          <w:color w:val="0000C0"/>
          <w:sz w:val="16"/>
          <w:szCs w:val="16"/>
        </w:rPr>
        <w:t>out</w:t>
      </w:r>
      <w:r w:rsidRPr="00222B0A">
        <w:rPr>
          <w:rFonts w:ascii="Consolas" w:hAnsi="Consolas" w:cs="Consolas"/>
          <w:color w:val="000000"/>
          <w:sz w:val="16"/>
          <w:szCs w:val="16"/>
        </w:rPr>
        <w:t>.println(</w:t>
      </w:r>
      <w:r w:rsidRPr="00222B0A">
        <w:rPr>
          <w:rFonts w:ascii="Consolas" w:hAnsi="Consolas" w:cs="Consolas"/>
          <w:color w:val="2A00FF"/>
          <w:sz w:val="16"/>
          <w:szCs w:val="16"/>
        </w:rPr>
        <w:t>"Bus. Move"</w:t>
      </w:r>
      <w:r w:rsidRPr="00222B0A">
        <w:rPr>
          <w:rFonts w:ascii="Consolas" w:hAnsi="Consolas" w:cs="Consolas"/>
          <w:color w:val="000000"/>
          <w:sz w:val="16"/>
          <w:szCs w:val="16"/>
        </w:rPr>
        <w:t>);</w:t>
      </w:r>
    </w:p>
    <w:p w14:paraId="41AE146B"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t>}</w:t>
      </w:r>
    </w:p>
    <w:p w14:paraId="61D05A5D" w14:textId="4FEE7154" w:rsidR="00E1425E"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w:t>
      </w:r>
    </w:p>
    <w:p w14:paraId="4927079E" w14:textId="29766582"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b/>
          <w:bCs/>
          <w:color w:val="7F0055"/>
          <w:sz w:val="16"/>
          <w:szCs w:val="16"/>
        </w:rPr>
        <w:t>public</w:t>
      </w:r>
      <w:r w:rsidRPr="00222B0A">
        <w:rPr>
          <w:rFonts w:ascii="Consolas" w:hAnsi="Consolas" w:cs="Consolas"/>
          <w:color w:val="000000"/>
          <w:sz w:val="16"/>
          <w:szCs w:val="16"/>
        </w:rPr>
        <w:t xml:space="preserve"> </w:t>
      </w:r>
      <w:r w:rsidRPr="00222B0A">
        <w:rPr>
          <w:rFonts w:ascii="Consolas" w:hAnsi="Consolas" w:cs="Consolas"/>
          <w:b/>
          <w:bCs/>
          <w:color w:val="7F0055"/>
          <w:sz w:val="16"/>
          <w:szCs w:val="16"/>
        </w:rPr>
        <w:t>class</w:t>
      </w:r>
      <w:r w:rsidRPr="00222B0A">
        <w:rPr>
          <w:rFonts w:ascii="Consolas" w:hAnsi="Consolas" w:cs="Consolas"/>
          <w:color w:val="000000"/>
          <w:sz w:val="16"/>
          <w:szCs w:val="16"/>
        </w:rPr>
        <w:t xml:space="preserve"> Test {</w:t>
      </w:r>
    </w:p>
    <w:p w14:paraId="795C14DB"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r>
      <w:r w:rsidRPr="00222B0A">
        <w:rPr>
          <w:rFonts w:ascii="Consolas" w:hAnsi="Consolas" w:cs="Consolas"/>
          <w:b/>
          <w:bCs/>
          <w:color w:val="7F0055"/>
          <w:sz w:val="16"/>
          <w:szCs w:val="16"/>
        </w:rPr>
        <w:t>public</w:t>
      </w:r>
      <w:r w:rsidRPr="00222B0A">
        <w:rPr>
          <w:rFonts w:ascii="Consolas" w:hAnsi="Consolas" w:cs="Consolas"/>
          <w:color w:val="000000"/>
          <w:sz w:val="16"/>
          <w:szCs w:val="16"/>
        </w:rPr>
        <w:t xml:space="preserve"> </w:t>
      </w:r>
      <w:r w:rsidRPr="00222B0A">
        <w:rPr>
          <w:rFonts w:ascii="Consolas" w:hAnsi="Consolas" w:cs="Consolas"/>
          <w:b/>
          <w:bCs/>
          <w:color w:val="7F0055"/>
          <w:sz w:val="16"/>
          <w:szCs w:val="16"/>
        </w:rPr>
        <w:t>static</w:t>
      </w:r>
      <w:r w:rsidRPr="00222B0A">
        <w:rPr>
          <w:rFonts w:ascii="Consolas" w:hAnsi="Consolas" w:cs="Consolas"/>
          <w:color w:val="000000"/>
          <w:sz w:val="16"/>
          <w:szCs w:val="16"/>
        </w:rPr>
        <w:t xml:space="preserve"> </w:t>
      </w:r>
      <w:r w:rsidRPr="00222B0A">
        <w:rPr>
          <w:rFonts w:ascii="Consolas" w:hAnsi="Consolas" w:cs="Consolas"/>
          <w:b/>
          <w:bCs/>
          <w:color w:val="7F0055"/>
          <w:sz w:val="16"/>
          <w:szCs w:val="16"/>
        </w:rPr>
        <w:t>void</w:t>
      </w:r>
      <w:r w:rsidRPr="00222B0A">
        <w:rPr>
          <w:rFonts w:ascii="Consolas" w:hAnsi="Consolas" w:cs="Consolas"/>
          <w:color w:val="000000"/>
          <w:sz w:val="16"/>
          <w:szCs w:val="16"/>
        </w:rPr>
        <w:t xml:space="preserve"> main(String[] </w:t>
      </w:r>
      <w:r w:rsidRPr="00222B0A">
        <w:rPr>
          <w:rFonts w:ascii="Consolas" w:hAnsi="Consolas" w:cs="Consolas"/>
          <w:color w:val="6A3E3E"/>
          <w:sz w:val="16"/>
          <w:szCs w:val="16"/>
        </w:rPr>
        <w:t>args</w:t>
      </w:r>
      <w:r w:rsidRPr="00222B0A">
        <w:rPr>
          <w:rFonts w:ascii="Consolas" w:hAnsi="Consolas" w:cs="Consolas"/>
          <w:color w:val="000000"/>
          <w:sz w:val="16"/>
          <w:szCs w:val="16"/>
        </w:rPr>
        <w:t>) {</w:t>
      </w:r>
    </w:p>
    <w:p w14:paraId="5C991B4E"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r>
      <w:r w:rsidRPr="00222B0A">
        <w:rPr>
          <w:rFonts w:ascii="Consolas" w:hAnsi="Consolas" w:cs="Consolas"/>
          <w:color w:val="000000"/>
          <w:sz w:val="16"/>
          <w:szCs w:val="16"/>
        </w:rPr>
        <w:tab/>
      </w:r>
      <w:r w:rsidRPr="00222B0A">
        <w:rPr>
          <w:rFonts w:ascii="Consolas" w:hAnsi="Consolas" w:cs="Consolas"/>
          <w:b/>
          <w:bCs/>
          <w:color w:val="7F0055"/>
          <w:sz w:val="16"/>
          <w:szCs w:val="16"/>
        </w:rPr>
        <w:t>new</w:t>
      </w:r>
      <w:r w:rsidRPr="00222B0A">
        <w:rPr>
          <w:rFonts w:ascii="Consolas" w:hAnsi="Consolas" w:cs="Consolas"/>
          <w:color w:val="000000"/>
          <w:sz w:val="16"/>
          <w:szCs w:val="16"/>
        </w:rPr>
        <w:t xml:space="preserve"> Car().move();</w:t>
      </w:r>
    </w:p>
    <w:p w14:paraId="78B96203"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r>
      <w:r w:rsidRPr="00222B0A">
        <w:rPr>
          <w:rFonts w:ascii="Consolas" w:hAnsi="Consolas" w:cs="Consolas"/>
          <w:color w:val="000000"/>
          <w:sz w:val="16"/>
          <w:szCs w:val="16"/>
        </w:rPr>
        <w:tab/>
      </w:r>
      <w:r w:rsidRPr="00222B0A">
        <w:rPr>
          <w:rFonts w:ascii="Consolas" w:hAnsi="Consolas" w:cs="Consolas"/>
          <w:b/>
          <w:bCs/>
          <w:color w:val="7F0055"/>
          <w:sz w:val="16"/>
          <w:szCs w:val="16"/>
        </w:rPr>
        <w:t>new</w:t>
      </w:r>
      <w:r w:rsidRPr="00222B0A">
        <w:rPr>
          <w:rFonts w:ascii="Consolas" w:hAnsi="Consolas" w:cs="Consolas"/>
          <w:color w:val="000000"/>
          <w:sz w:val="16"/>
          <w:szCs w:val="16"/>
        </w:rPr>
        <w:t xml:space="preserve"> Bus().move();</w:t>
      </w:r>
    </w:p>
    <w:p w14:paraId="7AF215C1"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ab/>
        <w:t>}</w:t>
      </w:r>
    </w:p>
    <w:p w14:paraId="3439994E" w14:textId="77777777" w:rsidR="00D9401F" w:rsidRPr="00222B0A" w:rsidRDefault="00D9401F" w:rsidP="006F031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nsolas"/>
          <w:color w:val="4C483D" w:themeColor="text2"/>
          <w:sz w:val="16"/>
          <w:szCs w:val="16"/>
        </w:rPr>
      </w:pPr>
      <w:r w:rsidRPr="00222B0A">
        <w:rPr>
          <w:rFonts w:ascii="Consolas" w:hAnsi="Consolas" w:cs="Consolas"/>
          <w:color w:val="000000"/>
          <w:sz w:val="16"/>
          <w:szCs w:val="16"/>
        </w:rPr>
        <w:t>}</w:t>
      </w:r>
    </w:p>
    <w:p w14:paraId="1F0E8964" w14:textId="77777777" w:rsidR="006E733B" w:rsidRPr="006E733B" w:rsidRDefault="006E733B" w:rsidP="006F0312">
      <w:pPr>
        <w:pStyle w:val="Output"/>
        <w:shd w:val="clear" w:color="auto" w:fill="000000" w:themeFill="text1"/>
        <w:ind w:left="720"/>
        <w:rPr>
          <w:color w:val="FFFFFF" w:themeColor="background1"/>
        </w:rPr>
      </w:pPr>
      <w:r w:rsidRPr="006E733B">
        <w:rPr>
          <w:color w:val="FFFFFF" w:themeColor="background1"/>
        </w:rPr>
        <w:t>Def. move</w:t>
      </w:r>
    </w:p>
    <w:p w14:paraId="0BB9758F" w14:textId="77777777" w:rsidR="006E733B" w:rsidRPr="006E733B" w:rsidRDefault="006E733B" w:rsidP="006F0312">
      <w:pPr>
        <w:pStyle w:val="Output"/>
        <w:shd w:val="clear" w:color="auto" w:fill="000000" w:themeFill="text1"/>
        <w:ind w:left="720"/>
        <w:rPr>
          <w:color w:val="FFFFFF" w:themeColor="background1"/>
        </w:rPr>
      </w:pPr>
      <w:r w:rsidRPr="006E733B">
        <w:rPr>
          <w:color w:val="FFFFFF" w:themeColor="background1"/>
        </w:rPr>
        <w:t>Bus. Move</w:t>
      </w:r>
    </w:p>
    <w:p w14:paraId="64DF9336" w14:textId="77777777" w:rsidR="00E165BE" w:rsidRPr="00E165BE" w:rsidRDefault="006E733B" w:rsidP="006F728B">
      <w:pPr>
        <w:pStyle w:val="ListParagraph"/>
        <w:numPr>
          <w:ilvl w:val="0"/>
          <w:numId w:val="28"/>
        </w:numPr>
      </w:pPr>
      <w:r w:rsidRPr="00E165BE">
        <w:rPr>
          <w:rStyle w:val="HTMLCode"/>
          <w:rFonts w:ascii="Consolas" w:eastAsiaTheme="minorEastAsia" w:hAnsi="Consolas"/>
          <w:color w:val="FF0779"/>
          <w:shd w:val="clear" w:color="auto" w:fill="FFFFFF"/>
        </w:rPr>
        <w:lastRenderedPageBreak/>
        <w:t>Vehicle</w:t>
      </w:r>
      <w:r w:rsidRPr="00E165BE">
        <w:rPr>
          <w:shd w:val="clear" w:color="auto" w:fill="FFFFFF"/>
        </w:rPr>
        <w:t> interface defines a method </w:t>
      </w:r>
      <w:r w:rsidRPr="00E165BE">
        <w:rPr>
          <w:rStyle w:val="HTMLCode"/>
          <w:rFonts w:ascii="Consolas" w:eastAsiaTheme="minorEastAsia" w:hAnsi="Consolas"/>
          <w:color w:val="FF0779"/>
          <w:shd w:val="clear" w:color="auto" w:fill="FFFFFF"/>
        </w:rPr>
        <w:t>move()</w:t>
      </w:r>
      <w:r w:rsidRPr="00E165BE">
        <w:rPr>
          <w:shd w:val="clear" w:color="auto" w:fill="FFFFFF"/>
        </w:rPr>
        <w:t xml:space="preserve"> and provided a default implementation as well. If any class implements this interface then it need not to implement </w:t>
      </w:r>
      <w:r w:rsidR="00675DAA" w:rsidRPr="00E165BE">
        <w:rPr>
          <w:shd w:val="clear" w:color="auto" w:fill="FFFFFF"/>
        </w:rPr>
        <w:t>its</w:t>
      </w:r>
      <w:r w:rsidRPr="00E165BE">
        <w:rPr>
          <w:shd w:val="clear" w:color="auto" w:fill="FFFFFF"/>
        </w:rPr>
        <w:t xml:space="preserve"> own version of </w:t>
      </w:r>
      <w:r w:rsidRPr="00E165BE">
        <w:rPr>
          <w:rStyle w:val="HTMLCode"/>
          <w:rFonts w:ascii="Consolas" w:eastAsiaTheme="minorEastAsia" w:hAnsi="Consolas"/>
          <w:color w:val="FF0779"/>
          <w:shd w:val="clear" w:color="auto" w:fill="FFFFFF"/>
        </w:rPr>
        <w:t>move()</w:t>
      </w:r>
      <w:r w:rsidRPr="00E165BE">
        <w:rPr>
          <w:shd w:val="clear" w:color="auto" w:fill="FFFFFF"/>
        </w:rPr>
        <w:t> method. It can directly call </w:t>
      </w:r>
      <w:r w:rsidRPr="00E165BE">
        <w:rPr>
          <w:rStyle w:val="HTMLCode"/>
          <w:rFonts w:ascii="Consolas" w:eastAsiaTheme="minorEastAsia" w:hAnsi="Consolas"/>
          <w:color w:val="FF0779"/>
          <w:shd w:val="clear" w:color="auto" w:fill="FFFFFF"/>
        </w:rPr>
        <w:t>instance.move()</w:t>
      </w:r>
      <w:r w:rsidRPr="00E165BE">
        <w:rPr>
          <w:shd w:val="clear" w:color="auto" w:fill="FFFFFF"/>
        </w:rPr>
        <w:t xml:space="preserve">. </w:t>
      </w:r>
    </w:p>
    <w:p w14:paraId="701F7B85" w14:textId="7C170F40" w:rsidR="00F96B42" w:rsidRDefault="00F96B42" w:rsidP="006F728B">
      <w:pPr>
        <w:pStyle w:val="ListParagraph"/>
        <w:numPr>
          <w:ilvl w:val="0"/>
          <w:numId w:val="28"/>
        </w:numPr>
      </w:pPr>
      <w:r w:rsidRPr="00F96B42">
        <w:t xml:space="preserve">If class willingly wants to customize the behavior of move() method then it can provide </w:t>
      </w:r>
      <w:r w:rsidR="00675DAA" w:rsidRPr="00F96B42">
        <w:t>its</w:t>
      </w:r>
      <w:r w:rsidRPr="00F96B42">
        <w:t xml:space="preserve"> own custom impleme</w:t>
      </w:r>
      <w:r>
        <w:t xml:space="preserve">ntation and override the method by removing </w:t>
      </w:r>
      <w:r w:rsidRPr="00E165BE">
        <w:rPr>
          <w:b/>
        </w:rPr>
        <w:t xml:space="preserve">‘default’ </w:t>
      </w:r>
      <w:r>
        <w:t>keyword</w:t>
      </w:r>
    </w:p>
    <w:p w14:paraId="1BB10955" w14:textId="6740ABBC" w:rsidR="00E73D9D" w:rsidRDefault="00E73D9D" w:rsidP="00E73D9D"/>
    <w:p w14:paraId="370941AF" w14:textId="77777777" w:rsidR="00E73D9D" w:rsidRDefault="00E73D9D" w:rsidP="00E73D9D"/>
    <w:p w14:paraId="02D295A8" w14:textId="77777777" w:rsidR="005F7186" w:rsidRPr="00F71C31" w:rsidRDefault="00726086" w:rsidP="000E4144">
      <w:pPr>
        <w:pStyle w:val="Heading30"/>
      </w:pPr>
      <w:r>
        <w:t xml:space="preserve">interface </w:t>
      </w:r>
      <w:r w:rsidR="005F7186">
        <w:t>Static</w:t>
      </w:r>
      <w:r w:rsidR="005F7186" w:rsidRPr="00F71C31">
        <w:t xml:space="preserve"> </w:t>
      </w:r>
      <w:r w:rsidR="007B6C0E" w:rsidRPr="00F71C31">
        <w:t>Methods</w:t>
      </w:r>
      <w:r w:rsidR="007B6C0E">
        <w:t>:</w:t>
      </w:r>
      <w:r w:rsidR="005F7186">
        <w:t xml:space="preserve"> Java 8</w:t>
      </w:r>
    </w:p>
    <w:p w14:paraId="63C3F6B7" w14:textId="77777777" w:rsidR="004263A5" w:rsidRDefault="00726086" w:rsidP="00CF4F15">
      <w:r w:rsidRPr="00726086">
        <w:t xml:space="preserve">Java interface static method is similar to </w:t>
      </w:r>
      <w:r w:rsidRPr="00D045E9">
        <w:rPr>
          <w:rStyle w:val="0SyntaxPinkChar"/>
        </w:rPr>
        <w:t>default</w:t>
      </w:r>
      <w:r w:rsidRPr="00726086">
        <w:t xml:space="preserve"> method except that </w:t>
      </w:r>
      <w:r w:rsidRPr="00726086">
        <w:rPr>
          <w:b/>
        </w:rPr>
        <w:t>we can’t override them in the implementation classes</w:t>
      </w:r>
      <w:r w:rsidRPr="00726086">
        <w:t xml:space="preserve">. This feature helps us in avoiding </w:t>
      </w:r>
      <w:r w:rsidR="0095755E">
        <w:t>inconsistent</w:t>
      </w:r>
      <w:r w:rsidRPr="00726086">
        <w:t xml:space="preserve"> results </w:t>
      </w:r>
      <w:r w:rsidR="0095755E" w:rsidRPr="00726086">
        <w:t>in case</w:t>
      </w:r>
      <w:r w:rsidRPr="00726086">
        <w:t xml:space="preserve"> of poor implementation in implementation classes</w:t>
      </w:r>
    </w:p>
    <w:p w14:paraId="6FDCBC85" w14:textId="77777777" w:rsidR="00B94C35" w:rsidRDefault="00B94C35" w:rsidP="00B94C35">
      <w:pPr>
        <w:pStyle w:val="Output"/>
        <w:rPr>
          <w:color w:val="4C483D" w:themeColor="text2"/>
        </w:rPr>
      </w:pPr>
      <w:r>
        <w:rPr>
          <w:bCs/>
          <w:color w:val="7F0055"/>
        </w:rPr>
        <w:t>interface</w:t>
      </w:r>
      <w:r>
        <w:t xml:space="preserve"> Vehicle {</w:t>
      </w:r>
    </w:p>
    <w:p w14:paraId="02393CB2" w14:textId="77777777" w:rsidR="00B94C35" w:rsidRDefault="00B94C35" w:rsidP="00B94C35">
      <w:pPr>
        <w:pStyle w:val="Output"/>
        <w:rPr>
          <w:color w:val="4C483D" w:themeColor="text2"/>
        </w:rPr>
      </w:pPr>
      <w:r>
        <w:tab/>
      </w:r>
      <w:r>
        <w:rPr>
          <w:bCs/>
          <w:color w:val="7F0055"/>
        </w:rPr>
        <w:t>default</w:t>
      </w:r>
      <w:r>
        <w:t xml:space="preserve"> </w:t>
      </w:r>
      <w:r>
        <w:rPr>
          <w:bCs/>
          <w:color w:val="7F0055"/>
        </w:rPr>
        <w:t>void</w:t>
      </w:r>
      <w:r>
        <w:t xml:space="preserve"> move() {</w:t>
      </w:r>
    </w:p>
    <w:p w14:paraId="68DA2E3C" w14:textId="77777777" w:rsidR="00B94C35" w:rsidRDefault="00B94C35" w:rsidP="00B94C35">
      <w:pPr>
        <w:pStyle w:val="Output"/>
        <w:rPr>
          <w:color w:val="4C483D" w:themeColor="text2"/>
        </w:rPr>
      </w:pPr>
      <w:r>
        <w:tab/>
      </w:r>
      <w:r>
        <w:tab/>
        <w:t>System.</w:t>
      </w:r>
      <w:r>
        <w:rPr>
          <w:bCs/>
          <w:i/>
          <w:iCs/>
          <w:color w:val="0000C0"/>
        </w:rPr>
        <w:t>out</w:t>
      </w:r>
      <w:r>
        <w:t>.println(</w:t>
      </w:r>
      <w:r>
        <w:rPr>
          <w:color w:val="2A00FF"/>
        </w:rPr>
        <w:t>"Def. move"</w:t>
      </w:r>
      <w:r>
        <w:t>);</w:t>
      </w:r>
    </w:p>
    <w:p w14:paraId="152CAF22" w14:textId="77777777" w:rsidR="00B94C35" w:rsidRDefault="00B94C35" w:rsidP="00B94C35">
      <w:pPr>
        <w:pStyle w:val="Output"/>
        <w:rPr>
          <w:color w:val="4C483D" w:themeColor="text2"/>
        </w:rPr>
      </w:pPr>
      <w:r>
        <w:tab/>
        <w:t>}</w:t>
      </w:r>
    </w:p>
    <w:p w14:paraId="6E477514" w14:textId="77777777" w:rsidR="00B94C35" w:rsidRDefault="00B94C35" w:rsidP="00B94C35">
      <w:pPr>
        <w:pStyle w:val="Output"/>
        <w:rPr>
          <w:color w:val="4C483D" w:themeColor="text2"/>
        </w:rPr>
      </w:pPr>
      <w:r>
        <w:tab/>
      </w:r>
      <w:r>
        <w:rPr>
          <w:bCs/>
          <w:color w:val="7F0055"/>
        </w:rPr>
        <w:t>static</w:t>
      </w:r>
      <w:r>
        <w:t xml:space="preserve"> </w:t>
      </w:r>
      <w:r>
        <w:rPr>
          <w:bCs/>
          <w:color w:val="7F0055"/>
        </w:rPr>
        <w:t>void</w:t>
      </w:r>
      <w:r>
        <w:t xml:space="preserve"> year(){</w:t>
      </w:r>
    </w:p>
    <w:p w14:paraId="46637647" w14:textId="77777777" w:rsidR="00B94C35" w:rsidRDefault="00B94C35" w:rsidP="00B94C35">
      <w:pPr>
        <w:pStyle w:val="Output"/>
        <w:rPr>
          <w:color w:val="4C483D" w:themeColor="text2"/>
        </w:rPr>
      </w:pPr>
      <w:r>
        <w:tab/>
      </w:r>
      <w:r>
        <w:tab/>
        <w:t>System.</w:t>
      </w:r>
      <w:r>
        <w:rPr>
          <w:bCs/>
          <w:i/>
          <w:iCs/>
          <w:color w:val="0000C0"/>
        </w:rPr>
        <w:t>out</w:t>
      </w:r>
      <w:r>
        <w:t>.println(</w:t>
      </w:r>
      <w:r>
        <w:rPr>
          <w:color w:val="2A00FF"/>
        </w:rPr>
        <w:t>"Def. 1998"</w:t>
      </w:r>
      <w:r>
        <w:t>);</w:t>
      </w:r>
    </w:p>
    <w:p w14:paraId="70BD5EED" w14:textId="77777777" w:rsidR="00B94C35" w:rsidRDefault="00B94C35" w:rsidP="00B94C35">
      <w:pPr>
        <w:pStyle w:val="Output"/>
        <w:rPr>
          <w:color w:val="4C483D" w:themeColor="text2"/>
        </w:rPr>
      </w:pPr>
      <w:r>
        <w:tab/>
        <w:t>}</w:t>
      </w:r>
    </w:p>
    <w:p w14:paraId="2BEFA1D6" w14:textId="77777777" w:rsidR="00B94C35" w:rsidRDefault="00B94C35" w:rsidP="00B94C35">
      <w:pPr>
        <w:pStyle w:val="Output"/>
        <w:rPr>
          <w:color w:val="4C483D" w:themeColor="text2"/>
        </w:rPr>
      </w:pPr>
      <w:r>
        <w:t>}</w:t>
      </w:r>
    </w:p>
    <w:p w14:paraId="23204C69" w14:textId="77777777" w:rsidR="00B94C35" w:rsidRDefault="00B94C35" w:rsidP="00B94C35">
      <w:pPr>
        <w:pStyle w:val="Output"/>
        <w:rPr>
          <w:color w:val="4C483D" w:themeColor="text2"/>
        </w:rPr>
      </w:pPr>
      <w:r>
        <w:rPr>
          <w:bCs/>
          <w:color w:val="7F0055"/>
        </w:rPr>
        <w:t>class</w:t>
      </w:r>
      <w:r>
        <w:t xml:space="preserve"> Test </w:t>
      </w:r>
      <w:r>
        <w:rPr>
          <w:bCs/>
          <w:color w:val="7F0055"/>
        </w:rPr>
        <w:t>implements</w:t>
      </w:r>
      <w:r>
        <w:t xml:space="preserve"> Vehicle{</w:t>
      </w:r>
    </w:p>
    <w:p w14:paraId="29201E6E" w14:textId="77777777" w:rsidR="00B94C35" w:rsidRDefault="00B94C35" w:rsidP="00B94C35">
      <w:pPr>
        <w:pStyle w:val="Output"/>
        <w:rPr>
          <w:color w:val="4C483D" w:themeColor="text2"/>
        </w:rPr>
      </w:pPr>
      <w:r>
        <w:tab/>
      </w:r>
      <w:r>
        <w:rPr>
          <w:color w:val="646464"/>
        </w:rPr>
        <w:t>@Override</w:t>
      </w:r>
    </w:p>
    <w:p w14:paraId="503C23F9" w14:textId="77777777" w:rsidR="00B94C35" w:rsidRDefault="00B94C35" w:rsidP="00B94C35">
      <w:pPr>
        <w:pStyle w:val="Output"/>
        <w:rPr>
          <w:color w:val="4C483D" w:themeColor="text2"/>
        </w:rPr>
      </w:pPr>
      <w:r>
        <w:tab/>
      </w:r>
      <w:r>
        <w:rPr>
          <w:bCs/>
          <w:color w:val="7F0055"/>
        </w:rPr>
        <w:t>public</w:t>
      </w:r>
      <w:r>
        <w:t xml:space="preserve"> </w:t>
      </w:r>
      <w:r>
        <w:rPr>
          <w:bCs/>
          <w:color w:val="7F0055"/>
        </w:rPr>
        <w:t>void</w:t>
      </w:r>
      <w:r>
        <w:t xml:space="preserve"> move() {</w:t>
      </w:r>
    </w:p>
    <w:p w14:paraId="2E3CE246" w14:textId="77777777" w:rsidR="00B94C35" w:rsidRDefault="00B94C35" w:rsidP="00B94C35">
      <w:pPr>
        <w:pStyle w:val="Output"/>
        <w:rPr>
          <w:color w:val="4C483D" w:themeColor="text2"/>
        </w:rPr>
      </w:pPr>
      <w:r>
        <w:tab/>
        <w:t>System.</w:t>
      </w:r>
      <w:r>
        <w:rPr>
          <w:bCs/>
          <w:i/>
          <w:iCs/>
          <w:color w:val="0000C0"/>
        </w:rPr>
        <w:t>out</w:t>
      </w:r>
      <w:r>
        <w:t>.println(</w:t>
      </w:r>
      <w:r>
        <w:rPr>
          <w:color w:val="2A00FF"/>
        </w:rPr>
        <w:t>"Bus. Move"</w:t>
      </w:r>
      <w:r>
        <w:t>);</w:t>
      </w:r>
    </w:p>
    <w:p w14:paraId="70C15099" w14:textId="77777777" w:rsidR="00B94C35" w:rsidRDefault="00B94C35" w:rsidP="00B94C35">
      <w:pPr>
        <w:pStyle w:val="Output"/>
        <w:rPr>
          <w:color w:val="4C483D" w:themeColor="text2"/>
        </w:rPr>
      </w:pPr>
      <w:r>
        <w:tab/>
        <w:t>}</w:t>
      </w:r>
    </w:p>
    <w:p w14:paraId="433DEE20" w14:textId="77777777" w:rsidR="00B94C35" w:rsidRDefault="00B94C35" w:rsidP="00B94C35">
      <w:pPr>
        <w:pStyle w:val="Output"/>
        <w:rPr>
          <w:color w:val="4C483D" w:themeColor="text2"/>
        </w:rPr>
      </w:pPr>
      <w:r>
        <w:tab/>
      </w:r>
      <w:r>
        <w:rPr>
          <w:bCs/>
          <w:color w:val="7F0055"/>
        </w:rPr>
        <w:t>static</w:t>
      </w:r>
      <w:r>
        <w:t xml:space="preserve"> </w:t>
      </w:r>
      <w:r>
        <w:rPr>
          <w:bCs/>
          <w:color w:val="7F0055"/>
        </w:rPr>
        <w:t>void</w:t>
      </w:r>
      <w:r>
        <w:t xml:space="preserve"> year(){</w:t>
      </w:r>
    </w:p>
    <w:p w14:paraId="39E514DF" w14:textId="77777777" w:rsidR="00B94C35" w:rsidRDefault="00B94C35" w:rsidP="00B94C35">
      <w:pPr>
        <w:pStyle w:val="Output"/>
        <w:rPr>
          <w:color w:val="4C483D" w:themeColor="text2"/>
        </w:rPr>
      </w:pPr>
      <w:r>
        <w:tab/>
      </w:r>
      <w:r>
        <w:tab/>
        <w:t>System.</w:t>
      </w:r>
      <w:r>
        <w:rPr>
          <w:bCs/>
          <w:i/>
          <w:iCs/>
          <w:color w:val="0000C0"/>
        </w:rPr>
        <w:t>out</w:t>
      </w:r>
      <w:r>
        <w:t>.println(</w:t>
      </w:r>
      <w:r>
        <w:rPr>
          <w:color w:val="2A00FF"/>
        </w:rPr>
        <w:t>"2018"</w:t>
      </w:r>
      <w:r>
        <w:t>);</w:t>
      </w:r>
    </w:p>
    <w:p w14:paraId="245E8149" w14:textId="77777777" w:rsidR="00B94C35" w:rsidRDefault="00B94C35" w:rsidP="00B94C35">
      <w:pPr>
        <w:pStyle w:val="Output"/>
        <w:rPr>
          <w:color w:val="4C483D" w:themeColor="text2"/>
        </w:rPr>
      </w:pPr>
      <w:r>
        <w:tab/>
        <w:t>}</w:t>
      </w:r>
    </w:p>
    <w:p w14:paraId="589291EE" w14:textId="77777777" w:rsidR="00B94C35" w:rsidRDefault="00B94C35" w:rsidP="00B94C35">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09F52B16" w14:textId="77777777" w:rsidR="00B94C35" w:rsidRDefault="00B94C35" w:rsidP="00B94C35">
      <w:pPr>
        <w:pStyle w:val="Output"/>
        <w:rPr>
          <w:color w:val="4C483D" w:themeColor="text2"/>
        </w:rPr>
      </w:pPr>
      <w:r>
        <w:tab/>
      </w:r>
      <w:r>
        <w:tab/>
        <w:t>Vehicle.</w:t>
      </w:r>
      <w:r>
        <w:rPr>
          <w:i/>
          <w:iCs/>
        </w:rPr>
        <w:t>year</w:t>
      </w:r>
      <w:r>
        <w:t>();</w:t>
      </w:r>
    </w:p>
    <w:p w14:paraId="1D829362" w14:textId="77777777" w:rsidR="00B94C35" w:rsidRDefault="00B94C35" w:rsidP="00B94C35">
      <w:pPr>
        <w:pStyle w:val="Output"/>
        <w:rPr>
          <w:color w:val="4C483D" w:themeColor="text2"/>
        </w:rPr>
      </w:pPr>
      <w:r>
        <w:tab/>
      </w:r>
      <w:r>
        <w:tab/>
      </w:r>
      <w:r>
        <w:rPr>
          <w:i/>
          <w:iCs/>
        </w:rPr>
        <w:t>year</w:t>
      </w:r>
      <w:r>
        <w:t>();</w:t>
      </w:r>
    </w:p>
    <w:p w14:paraId="355CC668" w14:textId="77777777" w:rsidR="00B94C35" w:rsidRDefault="00B94C35" w:rsidP="00B94C35">
      <w:pPr>
        <w:pStyle w:val="Output"/>
        <w:rPr>
          <w:color w:val="4C483D" w:themeColor="text2"/>
        </w:rPr>
      </w:pPr>
      <w:r>
        <w:tab/>
        <w:t>}</w:t>
      </w:r>
    </w:p>
    <w:p w14:paraId="43345946" w14:textId="77777777" w:rsidR="00B94C35" w:rsidRDefault="00B94C35" w:rsidP="00B94C35">
      <w:pPr>
        <w:pStyle w:val="Output"/>
      </w:pPr>
      <w:r>
        <w:t>}</w:t>
      </w:r>
    </w:p>
    <w:p w14:paraId="4A51B5EF" w14:textId="77777777" w:rsidR="00B94C35" w:rsidRPr="00B94C35" w:rsidRDefault="00B94C35" w:rsidP="00B94C35">
      <w:pPr>
        <w:pStyle w:val="Output"/>
        <w:shd w:val="clear" w:color="auto" w:fill="000000" w:themeFill="text1"/>
        <w:rPr>
          <w:color w:val="FFFFFF" w:themeColor="background1"/>
        </w:rPr>
      </w:pPr>
      <w:r w:rsidRPr="00B94C35">
        <w:rPr>
          <w:color w:val="FFFFFF" w:themeColor="background1"/>
        </w:rPr>
        <w:t>Def. 1998</w:t>
      </w:r>
    </w:p>
    <w:p w14:paraId="3BBD740E" w14:textId="77777777" w:rsidR="00B94C35" w:rsidRPr="00B94C35" w:rsidRDefault="00B94C35" w:rsidP="00B94C35">
      <w:pPr>
        <w:pStyle w:val="Output"/>
        <w:shd w:val="clear" w:color="auto" w:fill="000000" w:themeFill="text1"/>
        <w:rPr>
          <w:color w:val="FFFFFF" w:themeColor="background1"/>
        </w:rPr>
      </w:pPr>
      <w:r w:rsidRPr="00B94C35">
        <w:rPr>
          <w:color w:val="FFFFFF" w:themeColor="background1"/>
        </w:rPr>
        <w:t>2018</w:t>
      </w:r>
    </w:p>
    <w:p w14:paraId="6E1A1BF1" w14:textId="77777777" w:rsidR="005B6811" w:rsidRDefault="005B6811" w:rsidP="004D4218">
      <w:r w:rsidRPr="005B6811">
        <w:t>Note that </w:t>
      </w:r>
      <w:r>
        <w:t>year()</w:t>
      </w:r>
      <w:r w:rsidRPr="005B6811">
        <w:t> is a simple class method, it’s not overriding the interface method. For example, if we will add </w:t>
      </w:r>
      <w:hyperlink r:id="rId46" w:tooltip="Overriding Methods in Java? – Always use @Override annotation" w:history="1">
        <w:r w:rsidRPr="005B6811">
          <w:rPr>
            <w:rStyle w:val="Hyperlink"/>
          </w:rPr>
          <w:t>@Override annotation</w:t>
        </w:r>
      </w:hyperlink>
      <w:r w:rsidRPr="005B6811">
        <w:t xml:space="preserve"> to the </w:t>
      </w:r>
      <w:r>
        <w:t>year()</w:t>
      </w:r>
      <w:r w:rsidRPr="005B6811">
        <w:t> method, it will result in compiler error.</w:t>
      </w:r>
    </w:p>
    <w:p w14:paraId="7AAEEB1A" w14:textId="4A48963E" w:rsidR="00CF4F15" w:rsidRDefault="00CF4F15" w:rsidP="00CF4F15"/>
    <w:p w14:paraId="237E3CB5" w14:textId="77777777" w:rsidR="00D534D3" w:rsidRPr="00D534D3" w:rsidRDefault="00D534D3" w:rsidP="000E4144">
      <w:pPr>
        <w:pStyle w:val="Heading30"/>
      </w:pPr>
      <w:r w:rsidRPr="00D534D3">
        <w:t>Interface Private Methods</w:t>
      </w:r>
      <w:r>
        <w:t xml:space="preserve"> – Java 9</w:t>
      </w:r>
    </w:p>
    <w:p w14:paraId="3CEBB3C3" w14:textId="3A19E58F" w:rsidR="00900B71" w:rsidRDefault="00900B71" w:rsidP="00900B71">
      <w:r w:rsidRPr="00900B71">
        <w:t>private methods will improve code re-</w:t>
      </w:r>
      <w:r w:rsidR="00EE0B98">
        <w:t>usability inside interfaces. For</w:t>
      </w:r>
      <w:r w:rsidRPr="00900B71">
        <w:t xml:space="preserve"> example, if two default methods needed to share code, a private interface method would allow them to do so, but without exposing that private method to </w:t>
      </w:r>
      <w:r w:rsidR="00D045E9" w:rsidRPr="00900B71">
        <w:t>its</w:t>
      </w:r>
      <w:r w:rsidRPr="00900B71">
        <w:t xml:space="preserve"> implementing classes.</w:t>
      </w:r>
    </w:p>
    <w:p w14:paraId="2B103A18" w14:textId="77777777" w:rsidR="00103ABF" w:rsidRPr="00900B71" w:rsidRDefault="00103ABF" w:rsidP="00900B71"/>
    <w:p w14:paraId="395C08AC" w14:textId="77777777" w:rsidR="00900B71" w:rsidRPr="00900B71" w:rsidRDefault="00900B71" w:rsidP="00CF4F15">
      <w:r w:rsidRPr="00900B71">
        <w:t xml:space="preserve">Using private methods in interfaces have four </w:t>
      </w:r>
      <w:r w:rsidR="00CC6085" w:rsidRPr="00900B71">
        <w:t>rules:</w:t>
      </w:r>
    </w:p>
    <w:p w14:paraId="1AC5773E" w14:textId="77777777" w:rsidR="00900B71" w:rsidRPr="00900B71" w:rsidRDefault="00900B71" w:rsidP="00B413EE">
      <w:pPr>
        <w:pStyle w:val="ListParagraph"/>
        <w:numPr>
          <w:ilvl w:val="0"/>
          <w:numId w:val="187"/>
        </w:numPr>
      </w:pPr>
      <w:r w:rsidRPr="00900B71">
        <w:t xml:space="preserve">Private interface method </w:t>
      </w:r>
      <w:r w:rsidRPr="00D045E9">
        <w:rPr>
          <w:b/>
          <w:bCs/>
        </w:rPr>
        <w:t>cannot</w:t>
      </w:r>
      <w:r w:rsidRPr="00900B71">
        <w:t xml:space="preserve"> be </w:t>
      </w:r>
      <w:r w:rsidRPr="00D045E9">
        <w:rPr>
          <w:b/>
          <w:bCs/>
        </w:rPr>
        <w:t>abstract</w:t>
      </w:r>
      <w:r w:rsidRPr="00900B71">
        <w:t>.</w:t>
      </w:r>
    </w:p>
    <w:p w14:paraId="247C4750" w14:textId="77777777" w:rsidR="00900B71" w:rsidRPr="00900B71" w:rsidRDefault="00900B71" w:rsidP="00B413EE">
      <w:pPr>
        <w:pStyle w:val="ListParagraph"/>
        <w:numPr>
          <w:ilvl w:val="0"/>
          <w:numId w:val="187"/>
        </w:numPr>
      </w:pPr>
      <w:r w:rsidRPr="00900B71">
        <w:t>Private method can be used only inside interface.</w:t>
      </w:r>
    </w:p>
    <w:p w14:paraId="4EC88DF8" w14:textId="77777777" w:rsidR="00900B71" w:rsidRPr="00900B71" w:rsidRDefault="00900B71" w:rsidP="00B413EE">
      <w:pPr>
        <w:pStyle w:val="ListParagraph"/>
        <w:numPr>
          <w:ilvl w:val="0"/>
          <w:numId w:val="187"/>
        </w:numPr>
      </w:pPr>
      <w:r w:rsidRPr="00900B71">
        <w:t>Private static method can be used inside other static and non-static interface methods.</w:t>
      </w:r>
    </w:p>
    <w:p w14:paraId="7EFB4EFD" w14:textId="77777777" w:rsidR="00900B71" w:rsidRPr="00900B71" w:rsidRDefault="00900B71" w:rsidP="00B413EE">
      <w:pPr>
        <w:pStyle w:val="ListParagraph"/>
        <w:numPr>
          <w:ilvl w:val="0"/>
          <w:numId w:val="187"/>
        </w:numPr>
      </w:pPr>
      <w:r w:rsidRPr="00900B71">
        <w:t>Private non-static methods cannot be used inside private static methods.</w:t>
      </w:r>
    </w:p>
    <w:p w14:paraId="0A122F55" w14:textId="77777777" w:rsidR="00900B71" w:rsidRPr="00900B71" w:rsidRDefault="00900B71" w:rsidP="00900B71">
      <w:pPr>
        <w:pStyle w:val="Output"/>
        <w:rPr>
          <w:color w:val="4C483D" w:themeColor="text2"/>
        </w:rPr>
      </w:pPr>
      <w:r w:rsidRPr="00900B71">
        <w:t>public</w:t>
      </w:r>
      <w:r w:rsidRPr="00900B71">
        <w:rPr>
          <w:color w:val="000000"/>
        </w:rPr>
        <w:t xml:space="preserve"> </w:t>
      </w:r>
      <w:r w:rsidRPr="00900B71">
        <w:t>interface</w:t>
      </w:r>
      <w:r w:rsidRPr="00900B71">
        <w:rPr>
          <w:color w:val="000000"/>
        </w:rPr>
        <w:t xml:space="preserve"> </w:t>
      </w:r>
      <w:r w:rsidRPr="00900B71">
        <w:rPr>
          <w:color w:val="000000"/>
          <w:highlight w:val="lightGray"/>
        </w:rPr>
        <w:t>Calculator</w:t>
      </w:r>
    </w:p>
    <w:p w14:paraId="76AE873F" w14:textId="77777777" w:rsidR="00900B71" w:rsidRPr="00900B71" w:rsidRDefault="00900B71" w:rsidP="00900B71">
      <w:pPr>
        <w:pStyle w:val="Output"/>
        <w:rPr>
          <w:color w:val="4C483D" w:themeColor="text2"/>
        </w:rPr>
      </w:pPr>
      <w:r w:rsidRPr="00900B71">
        <w:t>{</w:t>
      </w:r>
    </w:p>
    <w:p w14:paraId="20878502" w14:textId="77777777" w:rsidR="00900B71" w:rsidRPr="00900B71" w:rsidRDefault="00900B71" w:rsidP="00900B71">
      <w:pPr>
        <w:pStyle w:val="Output"/>
        <w:rPr>
          <w:color w:val="4C483D" w:themeColor="text2"/>
        </w:rPr>
      </w:pPr>
      <w:r w:rsidRPr="00900B71">
        <w:t xml:space="preserve">    </w:t>
      </w:r>
      <w:r w:rsidRPr="00900B71">
        <w:rPr>
          <w:bCs/>
          <w:color w:val="7F0055"/>
        </w:rPr>
        <w:t>default</w:t>
      </w:r>
      <w:r w:rsidRPr="00900B71">
        <w:t xml:space="preserve"> </w:t>
      </w:r>
      <w:r w:rsidRPr="00900B71">
        <w:rPr>
          <w:bCs/>
          <w:color w:val="7F0055"/>
        </w:rPr>
        <w:t>int</w:t>
      </w:r>
      <w:r w:rsidRPr="00900B71">
        <w:t xml:space="preserve"> addEvenNumbers(</w:t>
      </w:r>
      <w:r w:rsidRPr="00900B71">
        <w:rPr>
          <w:bCs/>
          <w:color w:val="7F0055"/>
        </w:rPr>
        <w:t>int</w:t>
      </w:r>
      <w:r w:rsidRPr="00900B71">
        <w:t xml:space="preserve">... </w:t>
      </w:r>
      <w:r w:rsidRPr="00900B71">
        <w:rPr>
          <w:color w:val="6A3E3E"/>
        </w:rPr>
        <w:t>nums</w:t>
      </w:r>
      <w:r w:rsidRPr="00900B71">
        <w:t>) {</w:t>
      </w:r>
    </w:p>
    <w:p w14:paraId="0A0660CA" w14:textId="77777777" w:rsidR="00900B71" w:rsidRPr="00900B71" w:rsidRDefault="00900B71" w:rsidP="00900B71">
      <w:pPr>
        <w:pStyle w:val="Output"/>
        <w:rPr>
          <w:color w:val="4C483D" w:themeColor="text2"/>
        </w:rPr>
      </w:pPr>
      <w:r w:rsidRPr="00900B71">
        <w:t xml:space="preserve">        </w:t>
      </w:r>
      <w:r w:rsidRPr="00900B71">
        <w:rPr>
          <w:bCs/>
          <w:color w:val="7F0055"/>
        </w:rPr>
        <w:t>return</w:t>
      </w:r>
      <w:r w:rsidRPr="00900B71">
        <w:t xml:space="preserve"> add(n -&gt; n % 2 == 0, </w:t>
      </w:r>
      <w:r w:rsidRPr="00900B71">
        <w:rPr>
          <w:color w:val="6A3E3E"/>
        </w:rPr>
        <w:t>nums</w:t>
      </w:r>
      <w:r w:rsidRPr="00900B71">
        <w:t>);</w:t>
      </w:r>
    </w:p>
    <w:p w14:paraId="31BBEEAA" w14:textId="77777777" w:rsidR="00900B71" w:rsidRPr="00900B71" w:rsidRDefault="00900B71" w:rsidP="00900B71">
      <w:pPr>
        <w:pStyle w:val="Output"/>
        <w:rPr>
          <w:color w:val="4C483D" w:themeColor="text2"/>
        </w:rPr>
      </w:pPr>
      <w:r w:rsidRPr="00900B71">
        <w:t xml:space="preserve">    }</w:t>
      </w:r>
    </w:p>
    <w:p w14:paraId="11BFBBF7" w14:textId="77777777" w:rsidR="00900B71" w:rsidRPr="00900B71" w:rsidRDefault="00900B71" w:rsidP="00900B71">
      <w:pPr>
        <w:pStyle w:val="Output"/>
        <w:rPr>
          <w:color w:val="4C483D" w:themeColor="text2"/>
        </w:rPr>
      </w:pPr>
      <w:r w:rsidRPr="00900B71">
        <w:t xml:space="preserve">  </w:t>
      </w:r>
    </w:p>
    <w:p w14:paraId="039A9BCC" w14:textId="77777777" w:rsidR="00900B71" w:rsidRPr="00900B71" w:rsidRDefault="00900B71" w:rsidP="00900B71">
      <w:pPr>
        <w:pStyle w:val="Output"/>
        <w:rPr>
          <w:color w:val="4C483D" w:themeColor="text2"/>
        </w:rPr>
      </w:pPr>
      <w:r w:rsidRPr="00900B71">
        <w:t xml:space="preserve">    </w:t>
      </w:r>
      <w:r w:rsidRPr="00900B71">
        <w:rPr>
          <w:bCs/>
          <w:color w:val="7F0055"/>
        </w:rPr>
        <w:t>default</w:t>
      </w:r>
      <w:r w:rsidRPr="00900B71">
        <w:t xml:space="preserve"> </w:t>
      </w:r>
      <w:r w:rsidRPr="00900B71">
        <w:rPr>
          <w:bCs/>
          <w:color w:val="7F0055"/>
        </w:rPr>
        <w:t>int</w:t>
      </w:r>
      <w:r w:rsidRPr="00900B71">
        <w:t xml:space="preserve"> addOddNumbers(</w:t>
      </w:r>
      <w:r w:rsidRPr="00900B71">
        <w:rPr>
          <w:bCs/>
          <w:color w:val="7F0055"/>
        </w:rPr>
        <w:t>int</w:t>
      </w:r>
      <w:r w:rsidRPr="00900B71">
        <w:t xml:space="preserve">... </w:t>
      </w:r>
      <w:r w:rsidRPr="00900B71">
        <w:rPr>
          <w:color w:val="6A3E3E"/>
        </w:rPr>
        <w:t>nums</w:t>
      </w:r>
      <w:r w:rsidRPr="00900B71">
        <w:t>) {</w:t>
      </w:r>
    </w:p>
    <w:p w14:paraId="5D5782E7" w14:textId="77777777" w:rsidR="00900B71" w:rsidRPr="00900B71" w:rsidRDefault="00900B71" w:rsidP="00900B71">
      <w:pPr>
        <w:pStyle w:val="Output"/>
        <w:rPr>
          <w:color w:val="4C483D" w:themeColor="text2"/>
        </w:rPr>
      </w:pPr>
      <w:r w:rsidRPr="00900B71">
        <w:t xml:space="preserve">        </w:t>
      </w:r>
      <w:r w:rsidRPr="00900B71">
        <w:rPr>
          <w:bCs/>
          <w:color w:val="7F0055"/>
        </w:rPr>
        <w:t>return</w:t>
      </w:r>
      <w:r w:rsidRPr="00900B71">
        <w:t xml:space="preserve"> add(n -&gt; n % 2 != 0, </w:t>
      </w:r>
      <w:r w:rsidRPr="00900B71">
        <w:rPr>
          <w:color w:val="6A3E3E"/>
        </w:rPr>
        <w:t>nums</w:t>
      </w:r>
      <w:r w:rsidRPr="00900B71">
        <w:t>);</w:t>
      </w:r>
    </w:p>
    <w:p w14:paraId="0145AEB0" w14:textId="1B0742F6" w:rsidR="00900B71" w:rsidRDefault="00900B71" w:rsidP="00900B71">
      <w:pPr>
        <w:pStyle w:val="Output"/>
      </w:pPr>
      <w:r w:rsidRPr="00900B71">
        <w:t xml:space="preserve">    }</w:t>
      </w:r>
    </w:p>
    <w:p w14:paraId="00A085C1" w14:textId="77777777" w:rsidR="00CA667A" w:rsidRPr="00900B71" w:rsidRDefault="00CA667A" w:rsidP="00900B71">
      <w:pPr>
        <w:pStyle w:val="Output"/>
        <w:rPr>
          <w:color w:val="4C483D" w:themeColor="text2"/>
        </w:rPr>
      </w:pPr>
    </w:p>
    <w:p w14:paraId="694B5673" w14:textId="77777777" w:rsidR="00900B71" w:rsidRPr="00900B71" w:rsidRDefault="00900B71" w:rsidP="00900B71">
      <w:pPr>
        <w:pStyle w:val="Output"/>
        <w:rPr>
          <w:color w:val="4C483D" w:themeColor="text2"/>
        </w:rPr>
      </w:pPr>
      <w:r w:rsidRPr="00900B71">
        <w:lastRenderedPageBreak/>
        <w:t xml:space="preserve">      </w:t>
      </w:r>
      <w:r w:rsidRPr="00900B71">
        <w:rPr>
          <w:bCs/>
          <w:color w:val="7F0055"/>
        </w:rPr>
        <w:t>private</w:t>
      </w:r>
      <w:r w:rsidRPr="00900B71">
        <w:t xml:space="preserve"> </w:t>
      </w:r>
      <w:r w:rsidRPr="00900B71">
        <w:rPr>
          <w:bCs/>
          <w:color w:val="7F0055"/>
        </w:rPr>
        <w:t>int</w:t>
      </w:r>
      <w:r w:rsidRPr="00900B71">
        <w:t xml:space="preserve"> add(IntPredicate predicate, </w:t>
      </w:r>
      <w:r w:rsidRPr="00900B71">
        <w:rPr>
          <w:bCs/>
          <w:color w:val="7F0055"/>
        </w:rPr>
        <w:t>int</w:t>
      </w:r>
      <w:r w:rsidRPr="00900B71">
        <w:t>... nums) {</w:t>
      </w:r>
    </w:p>
    <w:p w14:paraId="0A4062AF" w14:textId="77777777" w:rsidR="00900B71" w:rsidRPr="00900B71" w:rsidRDefault="00900B71" w:rsidP="00900B71">
      <w:pPr>
        <w:pStyle w:val="Output"/>
        <w:rPr>
          <w:color w:val="4C483D" w:themeColor="text2"/>
        </w:rPr>
      </w:pPr>
      <w:r w:rsidRPr="00900B71">
        <w:t xml:space="preserve">        </w:t>
      </w:r>
      <w:r w:rsidRPr="00900B71">
        <w:rPr>
          <w:bCs/>
          <w:color w:val="7F0055"/>
        </w:rPr>
        <w:t>return</w:t>
      </w:r>
      <w:r w:rsidRPr="00900B71">
        <w:t xml:space="preserve"> IntStream.of(nums)</w:t>
      </w:r>
    </w:p>
    <w:p w14:paraId="6316778A" w14:textId="77777777" w:rsidR="00900B71" w:rsidRPr="00900B71" w:rsidRDefault="00900B71" w:rsidP="00900B71">
      <w:pPr>
        <w:pStyle w:val="Output"/>
        <w:rPr>
          <w:color w:val="4C483D" w:themeColor="text2"/>
        </w:rPr>
      </w:pPr>
      <w:r w:rsidRPr="00900B71">
        <w:t xml:space="preserve">                .filter(predicate)</w:t>
      </w:r>
    </w:p>
    <w:p w14:paraId="6FF4CA2A" w14:textId="77777777" w:rsidR="00900B71" w:rsidRPr="00900B71" w:rsidRDefault="00900B71" w:rsidP="00900B71">
      <w:pPr>
        <w:pStyle w:val="Output"/>
        <w:rPr>
          <w:color w:val="4C483D" w:themeColor="text2"/>
        </w:rPr>
      </w:pPr>
      <w:r w:rsidRPr="00900B71">
        <w:t xml:space="preserve">                .sum();</w:t>
      </w:r>
    </w:p>
    <w:p w14:paraId="1CFC8FB7" w14:textId="77777777" w:rsidR="00900B71" w:rsidRPr="00900B71" w:rsidRDefault="00900B71" w:rsidP="00900B71">
      <w:pPr>
        <w:pStyle w:val="Output"/>
        <w:rPr>
          <w:color w:val="4C483D" w:themeColor="text2"/>
        </w:rPr>
      </w:pPr>
      <w:r w:rsidRPr="00900B71">
        <w:t xml:space="preserve">    }</w:t>
      </w:r>
    </w:p>
    <w:p w14:paraId="20222D09" w14:textId="77777777" w:rsidR="004263A5" w:rsidRPr="00900B71" w:rsidRDefault="00900B71" w:rsidP="00900B71">
      <w:pPr>
        <w:pStyle w:val="Output"/>
      </w:pPr>
      <w:r w:rsidRPr="00900B71">
        <w:t>}</w:t>
      </w:r>
    </w:p>
    <w:p w14:paraId="5A2665AB" w14:textId="2937DAF0" w:rsidR="0070320B" w:rsidRDefault="0070320B" w:rsidP="0070320B"/>
    <w:p w14:paraId="5ED6E7E7" w14:textId="77777777" w:rsidR="00CA667A" w:rsidRDefault="00CA667A" w:rsidP="0070320B"/>
    <w:p w14:paraId="0E174231" w14:textId="77777777" w:rsidR="00900B71" w:rsidRDefault="00015D5E" w:rsidP="000E4144">
      <w:pPr>
        <w:pStyle w:val="Heading30"/>
      </w:pPr>
      <w:r>
        <w:t>Functional Interfaces</w:t>
      </w:r>
    </w:p>
    <w:p w14:paraId="2D5308F3" w14:textId="1E72E895" w:rsidR="009D2FEF" w:rsidRDefault="00374BCC" w:rsidP="00374BCC">
      <w:pPr>
        <w:rPr>
          <w:shd w:val="clear" w:color="auto" w:fill="FFFFFF"/>
        </w:rPr>
      </w:pPr>
      <w:r w:rsidRPr="00374BCC">
        <w:rPr>
          <w:shd w:val="clear" w:color="auto" w:fill="FFFFFF"/>
        </w:rPr>
        <w:t>Functional interfaces are also called </w:t>
      </w:r>
      <w:r w:rsidRPr="00374BCC">
        <w:rPr>
          <w:i/>
          <w:shd w:val="clear" w:color="auto" w:fill="FFFFFF"/>
        </w:rPr>
        <w:t>Single Abstract Method interfaces (SAM Interfaces)</w:t>
      </w:r>
      <w:r w:rsidRPr="00374BCC">
        <w:rPr>
          <w:shd w:val="clear" w:color="auto" w:fill="FFFFFF"/>
        </w:rPr>
        <w:t xml:space="preserve">. As name suggest, they permit exactly one abstract method inside them. </w:t>
      </w:r>
    </w:p>
    <w:p w14:paraId="3951676F" w14:textId="77777777" w:rsidR="009B3D76" w:rsidRDefault="009B3D76" w:rsidP="00374BCC">
      <w:pPr>
        <w:rPr>
          <w:shd w:val="clear" w:color="auto" w:fill="FFFFFF"/>
        </w:rPr>
      </w:pPr>
    </w:p>
    <w:p w14:paraId="255C6144" w14:textId="6AE73BB9" w:rsidR="00015D5E" w:rsidRDefault="00374BCC" w:rsidP="00374BCC">
      <w:pPr>
        <w:rPr>
          <w:shd w:val="clear" w:color="auto" w:fill="FFFFFF"/>
        </w:rPr>
      </w:pPr>
      <w:r w:rsidRPr="00374BCC">
        <w:rPr>
          <w:shd w:val="clear" w:color="auto" w:fill="FFFFFF"/>
        </w:rPr>
        <w:t>Java 8 introduces an annotation i.e. </w:t>
      </w:r>
      <w:r w:rsidRPr="00374BCC">
        <w:rPr>
          <w:rFonts w:ascii="Consolas" w:hAnsi="Consolas" w:cs="Courier New"/>
          <w:color w:val="FF0779"/>
          <w:sz w:val="21"/>
          <w:szCs w:val="21"/>
          <w:shd w:val="clear" w:color="auto" w:fill="FFFFFF"/>
        </w:rPr>
        <w:t>@FunctionalInterface</w:t>
      </w:r>
      <w:r w:rsidRPr="00374BCC">
        <w:rPr>
          <w:shd w:val="clear" w:color="auto" w:fill="FFFFFF"/>
        </w:rPr>
        <w:t> which can be used for compiler level errors</w:t>
      </w:r>
      <w:r w:rsidR="00387A57">
        <w:rPr>
          <w:shd w:val="clear" w:color="auto" w:fill="FFFFFF"/>
        </w:rPr>
        <w:t>, w</w:t>
      </w:r>
      <w:r w:rsidRPr="00374BCC">
        <w:rPr>
          <w:shd w:val="clear" w:color="auto" w:fill="FFFFFF"/>
        </w:rPr>
        <w:t>hen the interface you have annotated violates the contracts of Functional Interface.</w:t>
      </w:r>
    </w:p>
    <w:p w14:paraId="416467BE" w14:textId="77777777" w:rsidR="00374BCC" w:rsidRDefault="00374BCC" w:rsidP="00374BCC">
      <w:pPr>
        <w:pStyle w:val="Output"/>
        <w:rPr>
          <w:color w:val="4C483D" w:themeColor="text2"/>
        </w:rPr>
      </w:pPr>
      <w:r>
        <w:t>@FunctionalInterface</w:t>
      </w:r>
    </w:p>
    <w:p w14:paraId="43ECCA27" w14:textId="77777777" w:rsidR="00374BCC" w:rsidRDefault="00374BCC" w:rsidP="00374BCC">
      <w:pPr>
        <w:pStyle w:val="Output"/>
        <w:rPr>
          <w:color w:val="4C483D" w:themeColor="text2"/>
        </w:rPr>
      </w:pPr>
      <w:r>
        <w:rPr>
          <w:bCs/>
          <w:color w:val="7F0055"/>
        </w:rPr>
        <w:t>public</w:t>
      </w:r>
      <w:r>
        <w:rPr>
          <w:color w:val="000000"/>
        </w:rPr>
        <w:t xml:space="preserve"> </w:t>
      </w:r>
      <w:r>
        <w:rPr>
          <w:bCs/>
          <w:color w:val="7F0055"/>
        </w:rPr>
        <w:t>interface</w:t>
      </w:r>
      <w:r>
        <w:rPr>
          <w:color w:val="000000"/>
        </w:rPr>
        <w:t xml:space="preserve"> </w:t>
      </w:r>
      <w:r>
        <w:rPr>
          <w:color w:val="000000"/>
          <w:highlight w:val="lightGray"/>
        </w:rPr>
        <w:t>Test</w:t>
      </w:r>
      <w:r>
        <w:rPr>
          <w:color w:val="000000"/>
        </w:rPr>
        <w:t xml:space="preserve"> {</w:t>
      </w:r>
    </w:p>
    <w:p w14:paraId="6E1403BF" w14:textId="77777777" w:rsidR="00374BCC" w:rsidRDefault="00374BCC" w:rsidP="00374BCC">
      <w:pPr>
        <w:pStyle w:val="Output"/>
        <w:rPr>
          <w:color w:val="4C483D" w:themeColor="text2"/>
        </w:rPr>
      </w:pPr>
      <w:r>
        <w:rPr>
          <w:color w:val="000000"/>
        </w:rPr>
        <w:t xml:space="preserve">    </w:t>
      </w:r>
      <w:r>
        <w:rPr>
          <w:bCs/>
          <w:color w:val="7F0055"/>
        </w:rPr>
        <w:t>public</w:t>
      </w:r>
      <w:r>
        <w:rPr>
          <w:color w:val="000000"/>
        </w:rPr>
        <w:t xml:space="preserve"> </w:t>
      </w:r>
      <w:r>
        <w:rPr>
          <w:bCs/>
          <w:color w:val="7F0055"/>
        </w:rPr>
        <w:t>void</w:t>
      </w:r>
      <w:r>
        <w:rPr>
          <w:color w:val="000000"/>
        </w:rPr>
        <w:t xml:space="preserve"> firstWork();</w:t>
      </w:r>
    </w:p>
    <w:p w14:paraId="10E09E77" w14:textId="77777777" w:rsidR="004263A5" w:rsidRDefault="00374BCC" w:rsidP="00374BCC">
      <w:pPr>
        <w:pStyle w:val="Output"/>
      </w:pPr>
      <w:r>
        <w:rPr>
          <w:color w:val="000000"/>
        </w:rPr>
        <w:t>}</w:t>
      </w:r>
    </w:p>
    <w:p w14:paraId="142BFA40" w14:textId="77777777" w:rsidR="004263A5" w:rsidRDefault="00374BCC" w:rsidP="00374BCC">
      <w:r>
        <w:rPr>
          <w:shd w:val="clear" w:color="auto" w:fill="FFFFFF"/>
        </w:rPr>
        <w:t>Please note that a functional interface is valid even if the </w:t>
      </w:r>
      <w:r>
        <w:rPr>
          <w:rStyle w:val="HTMLCode"/>
          <w:rFonts w:ascii="Consolas" w:eastAsiaTheme="minorEastAsia" w:hAnsi="Consolas"/>
          <w:color w:val="FF0779"/>
          <w:sz w:val="21"/>
          <w:szCs w:val="21"/>
          <w:shd w:val="clear" w:color="auto" w:fill="FFFFFF"/>
        </w:rPr>
        <w:t>@FunctionalInterface</w:t>
      </w:r>
      <w:r>
        <w:rPr>
          <w:shd w:val="clear" w:color="auto" w:fill="FFFFFF"/>
        </w:rPr>
        <w:t> annotation would be omitted. It is only for informing the compiler to enforce single abstract method inside interface.</w:t>
      </w:r>
    </w:p>
    <w:p w14:paraId="762C1382" w14:textId="43EB2650" w:rsidR="004263A5" w:rsidRDefault="004263A5" w:rsidP="004D4218">
      <w:pPr>
        <w:rPr>
          <w:rFonts w:asciiTheme="majorHAnsi" w:eastAsiaTheme="majorEastAsia" w:hAnsiTheme="majorHAnsi" w:cstheme="majorBidi"/>
          <w:color w:val="F24F4F" w:themeColor="accent1"/>
          <w:sz w:val="36"/>
          <w:szCs w:val="36"/>
        </w:rPr>
      </w:pPr>
    </w:p>
    <w:p w14:paraId="13CBEBAE" w14:textId="13B241B8" w:rsidR="00387A57" w:rsidRDefault="00387A57" w:rsidP="00E87765"/>
    <w:p w14:paraId="388FDEAD" w14:textId="26DAFC50" w:rsidR="00E87765" w:rsidRDefault="00E87765" w:rsidP="00E87765"/>
    <w:p w14:paraId="3A0E575D" w14:textId="533A5D81" w:rsidR="00101BFA" w:rsidRDefault="00101BFA" w:rsidP="00E87765"/>
    <w:p w14:paraId="01220C16" w14:textId="7FCCF4C4" w:rsidR="00101BFA" w:rsidRDefault="00101BFA" w:rsidP="00E87765"/>
    <w:p w14:paraId="74D70520" w14:textId="702C7505" w:rsidR="00101BFA" w:rsidRDefault="00101BFA" w:rsidP="00E87765"/>
    <w:p w14:paraId="74923241" w14:textId="05C96469" w:rsidR="00101BFA" w:rsidRDefault="00101BFA" w:rsidP="00E87765"/>
    <w:p w14:paraId="1A1DB563" w14:textId="56FFBF2E" w:rsidR="00101BFA" w:rsidRDefault="00101BFA" w:rsidP="00E87765"/>
    <w:p w14:paraId="2C562FE6" w14:textId="30023F22" w:rsidR="00101BFA" w:rsidRDefault="00101BFA" w:rsidP="00E87765"/>
    <w:p w14:paraId="613CBC93" w14:textId="0C72369A" w:rsidR="00101BFA" w:rsidRDefault="00101BFA" w:rsidP="00E87765"/>
    <w:p w14:paraId="14A57C6D" w14:textId="112CC4F6" w:rsidR="00101BFA" w:rsidRDefault="00101BFA" w:rsidP="00E87765"/>
    <w:p w14:paraId="7D8CD626" w14:textId="1B9D1288" w:rsidR="00101BFA" w:rsidRDefault="00101BFA" w:rsidP="00E87765"/>
    <w:p w14:paraId="73DCAB2B" w14:textId="1ECC0716" w:rsidR="00101BFA" w:rsidRDefault="00101BFA" w:rsidP="00E87765"/>
    <w:p w14:paraId="14389F60" w14:textId="40891884" w:rsidR="00101BFA" w:rsidRDefault="00101BFA" w:rsidP="00E87765"/>
    <w:p w14:paraId="667E5A9D" w14:textId="376406CC" w:rsidR="00101BFA" w:rsidRDefault="00101BFA" w:rsidP="00E87765"/>
    <w:p w14:paraId="13658B7E" w14:textId="622F9E36" w:rsidR="00101BFA" w:rsidRDefault="00101BFA" w:rsidP="00E87765"/>
    <w:p w14:paraId="57D564DE" w14:textId="19766D2F" w:rsidR="00101BFA" w:rsidRDefault="00101BFA" w:rsidP="00E87765"/>
    <w:p w14:paraId="6F475F57" w14:textId="5B356E2F" w:rsidR="00101BFA" w:rsidRDefault="00101BFA" w:rsidP="00E87765"/>
    <w:p w14:paraId="2BD0D5F8" w14:textId="6979A4C9" w:rsidR="00101BFA" w:rsidRDefault="00101BFA" w:rsidP="00E87765"/>
    <w:p w14:paraId="7AB3A761" w14:textId="7A95C3AC" w:rsidR="00101BFA" w:rsidRDefault="00101BFA" w:rsidP="00E87765"/>
    <w:p w14:paraId="5E80A2EE" w14:textId="658FD61B" w:rsidR="00101BFA" w:rsidRDefault="00101BFA" w:rsidP="00E87765"/>
    <w:p w14:paraId="5A15C969" w14:textId="10DCA7CD" w:rsidR="004A5A53" w:rsidRDefault="004A5A53" w:rsidP="00E87765"/>
    <w:p w14:paraId="7C1E111A" w14:textId="2883040A" w:rsidR="004A5A53" w:rsidRDefault="004A5A53" w:rsidP="00E87765"/>
    <w:p w14:paraId="453EB532" w14:textId="11BA1689" w:rsidR="004A5A53" w:rsidRDefault="004A5A53" w:rsidP="00E87765"/>
    <w:p w14:paraId="2AFF314E" w14:textId="1B134545" w:rsidR="004A5A53" w:rsidRDefault="004A5A53" w:rsidP="00E87765"/>
    <w:p w14:paraId="4D5529EE" w14:textId="57365C56" w:rsidR="004A5A53" w:rsidRDefault="004A5A53" w:rsidP="00E87765"/>
    <w:p w14:paraId="5B813704" w14:textId="07288440" w:rsidR="004A5A53" w:rsidRDefault="004A5A53" w:rsidP="00E87765"/>
    <w:p w14:paraId="13F54D27" w14:textId="77777777" w:rsidR="00C157FE" w:rsidRDefault="00C157FE" w:rsidP="00C157FE">
      <w:pPr>
        <w:pStyle w:val="Heading1"/>
      </w:pPr>
      <w:bookmarkStart w:id="30" w:name="_Toc94350608"/>
      <w:r>
        <w:lastRenderedPageBreak/>
        <w:t>4.OOPS</w:t>
      </w:r>
      <w:bookmarkEnd w:id="30"/>
    </w:p>
    <w:p w14:paraId="449D8C70" w14:textId="77777777" w:rsidR="00C157FE" w:rsidRDefault="00C157FE" w:rsidP="00C157FE">
      <w:pPr>
        <w:pStyle w:val="Heading2"/>
      </w:pPr>
      <w:bookmarkStart w:id="31" w:name="_Toc94350609"/>
      <w:r>
        <w:t>1.Data Hiding</w:t>
      </w:r>
      <w:bookmarkEnd w:id="31"/>
      <w:r>
        <w:t xml:space="preserve"> </w:t>
      </w:r>
    </w:p>
    <w:p w14:paraId="7D25880D" w14:textId="270A0285" w:rsidR="00C157FE" w:rsidRPr="004E627E" w:rsidRDefault="00C157FE" w:rsidP="00C157FE">
      <w:r>
        <w:t xml:space="preserve">Hiding of data, so that </w:t>
      </w:r>
      <w:r w:rsidR="006D6170">
        <w:t>outside</w:t>
      </w:r>
      <w:r>
        <w:t xml:space="preserve"> </w:t>
      </w:r>
      <w:r w:rsidR="006D6170">
        <w:t>person</w:t>
      </w:r>
      <w:r>
        <w:t xml:space="preserve"> can’t access our data. </w:t>
      </w:r>
      <w:r w:rsidRPr="0079727F">
        <w:t xml:space="preserve">The main advantage of data hiding is we can achieve </w:t>
      </w:r>
      <w:r w:rsidR="00C43339" w:rsidRPr="0079727F">
        <w:t>security</w:t>
      </w:r>
      <w:r w:rsidR="00C43339">
        <w:t>. Using</w:t>
      </w:r>
      <w:r>
        <w:t xml:space="preserve"> </w:t>
      </w:r>
      <w:r w:rsidRPr="00E350F6">
        <w:rPr>
          <w:b/>
        </w:rPr>
        <w:t>‘</w:t>
      </w:r>
      <w:r w:rsidRPr="000B1B0A">
        <w:rPr>
          <w:rStyle w:val="0SyntaxPinkChar"/>
        </w:rPr>
        <w:t>private’</w:t>
      </w:r>
      <w:r w:rsidRPr="00E350F6">
        <w:rPr>
          <w:b/>
        </w:rPr>
        <w:t xml:space="preserve"> </w:t>
      </w:r>
      <w:r w:rsidRPr="000B1B0A">
        <w:rPr>
          <w:bCs/>
        </w:rPr>
        <w:t>modifier</w:t>
      </w:r>
      <w:r>
        <w:t xml:space="preserve"> we can </w:t>
      </w:r>
      <w:r w:rsidR="006D6170">
        <w:t>achieve</w:t>
      </w:r>
      <w:r>
        <w:t xml:space="preserve"> data hiding.</w:t>
      </w:r>
    </w:p>
    <w:p w14:paraId="23E14FFD" w14:textId="77777777" w:rsidR="00C157FE" w:rsidRPr="0079727F" w:rsidRDefault="00C157FE" w:rsidP="00C157FE">
      <w:pPr>
        <w:pStyle w:val="Output"/>
      </w:pPr>
      <w:r>
        <w:t>c</w:t>
      </w:r>
      <w:r w:rsidRPr="0079727F">
        <w:t>lass datademo</w:t>
      </w:r>
    </w:p>
    <w:p w14:paraId="15C65ABB" w14:textId="77777777" w:rsidR="00C157FE" w:rsidRPr="0079727F" w:rsidRDefault="00C157FE" w:rsidP="00C157FE">
      <w:pPr>
        <w:pStyle w:val="Output"/>
      </w:pPr>
      <w:r w:rsidRPr="0079727F">
        <w:t>{</w:t>
      </w:r>
    </w:p>
    <w:p w14:paraId="759365C9" w14:textId="77777777" w:rsidR="00C157FE" w:rsidRPr="0079727F" w:rsidRDefault="00C157FE" w:rsidP="00C157FE">
      <w:pPr>
        <w:pStyle w:val="Output"/>
      </w:pPr>
      <w:r w:rsidRPr="0079727F">
        <w:t>private double amount;</w:t>
      </w:r>
    </w:p>
    <w:p w14:paraId="32B4D684" w14:textId="77777777" w:rsidR="00C157FE" w:rsidRPr="0079727F" w:rsidRDefault="00C157FE" w:rsidP="00C157FE">
      <w:pPr>
        <w:pStyle w:val="Output"/>
      </w:pPr>
      <w:r w:rsidRPr="0079727F">
        <w:t>………</w:t>
      </w:r>
    </w:p>
    <w:p w14:paraId="5E966197" w14:textId="77777777" w:rsidR="00C157FE" w:rsidRDefault="00C157FE" w:rsidP="00C157FE">
      <w:pPr>
        <w:pStyle w:val="Output"/>
      </w:pPr>
      <w:r w:rsidRPr="0079727F">
        <w:t>}</w:t>
      </w:r>
    </w:p>
    <w:p w14:paraId="4A2ABD50" w14:textId="77777777" w:rsidR="00C157FE" w:rsidRDefault="00C157FE" w:rsidP="00C157FE"/>
    <w:p w14:paraId="716C376E" w14:textId="77777777" w:rsidR="00C157FE" w:rsidRDefault="00C157FE" w:rsidP="00C157FE">
      <w:pPr>
        <w:pStyle w:val="Heading2"/>
      </w:pPr>
      <w:bookmarkStart w:id="32" w:name="_Toc94350610"/>
      <w:r>
        <w:t>2.Abstraction</w:t>
      </w:r>
      <w:bookmarkEnd w:id="32"/>
    </w:p>
    <w:p w14:paraId="5F976148" w14:textId="77777777" w:rsidR="00C157FE" w:rsidRDefault="00C157FE" w:rsidP="00C157FE">
      <w:r w:rsidRPr="00E350F6">
        <w:t>Hiding implementation details is nothing but abstraction. The main advantages of abstraction are we can</w:t>
      </w:r>
      <w:r>
        <w:t xml:space="preserve"> </w:t>
      </w:r>
      <w:r w:rsidRPr="00E350F6">
        <w:t xml:space="preserve">achieve </w:t>
      </w:r>
      <w:r w:rsidRPr="00E350F6">
        <w:rPr>
          <w:b/>
          <w:bCs/>
        </w:rPr>
        <w:t xml:space="preserve">security </w:t>
      </w:r>
      <w:r w:rsidRPr="00E350F6">
        <w:t xml:space="preserve">as we </w:t>
      </w:r>
      <w:r w:rsidR="009D2FEF">
        <w:t>are</w:t>
      </w:r>
      <w:r w:rsidRPr="00E350F6">
        <w:t xml:space="preserve"> not highlighting internal implementation</w:t>
      </w:r>
      <w:r>
        <w:t>.</w:t>
      </w:r>
    </w:p>
    <w:p w14:paraId="4D7BFDC4" w14:textId="6FF84038" w:rsidR="00C157FE" w:rsidRDefault="00C157FE" w:rsidP="00C157FE">
      <w:r>
        <w:t xml:space="preserve">using </w:t>
      </w:r>
      <w:r w:rsidRPr="000B1B0A">
        <w:rPr>
          <w:rStyle w:val="0SyntaxPinkChar"/>
        </w:rPr>
        <w:t>interfaces &amp; abstract</w:t>
      </w:r>
      <w:r>
        <w:rPr>
          <w:b/>
        </w:rPr>
        <w:t xml:space="preserve"> classes</w:t>
      </w:r>
      <w:r>
        <w:t xml:space="preserve"> we can </w:t>
      </w:r>
      <w:r w:rsidR="000B1B0A">
        <w:t>achieve</w:t>
      </w:r>
      <w:r>
        <w:t xml:space="preserve"> data </w:t>
      </w:r>
      <w:r w:rsidR="000B1B0A">
        <w:t>Abstraction</w:t>
      </w:r>
      <w:r>
        <w:t>.</w:t>
      </w:r>
    </w:p>
    <w:p w14:paraId="28C336A6" w14:textId="77777777" w:rsidR="00C157FE" w:rsidRDefault="00C157FE" w:rsidP="00C157FE"/>
    <w:p w14:paraId="32A0A594" w14:textId="77777777" w:rsidR="00C157FE" w:rsidRDefault="00C157FE" w:rsidP="00C157FE">
      <w:pPr>
        <w:pStyle w:val="Heading2"/>
      </w:pPr>
      <w:bookmarkStart w:id="33" w:name="_Toc94350611"/>
      <w:r>
        <w:t>3.</w:t>
      </w:r>
      <w:r w:rsidRPr="003E7683">
        <w:t xml:space="preserve"> </w:t>
      </w:r>
      <w:r>
        <w:t>E</w:t>
      </w:r>
      <w:r w:rsidRPr="003E7683">
        <w:t>ncapsulation</w:t>
      </w:r>
      <w:bookmarkEnd w:id="33"/>
    </w:p>
    <w:p w14:paraId="26B347F0" w14:textId="547BC40E" w:rsidR="0007594F" w:rsidRDefault="0007594F" w:rsidP="0007594F">
      <w:r w:rsidRPr="0007594F">
        <w:t>Encapsulation means the ‘encapsulating’ or ‘wrapping up’ of data. This is actually a mechanism that binds data together.</w:t>
      </w:r>
    </w:p>
    <w:p w14:paraId="2B1D3011" w14:textId="77777777" w:rsidR="0007594F" w:rsidRPr="0007594F" w:rsidRDefault="0007594F" w:rsidP="0007594F"/>
    <w:p w14:paraId="535884FB" w14:textId="5F651B46" w:rsidR="0007594F" w:rsidRDefault="0007594F" w:rsidP="00C157FE">
      <w:r w:rsidRPr="0007594F">
        <w:t xml:space="preserve">When encapsulation is implemented, only the </w:t>
      </w:r>
      <w:r w:rsidRPr="0007594F">
        <w:rPr>
          <w:b/>
          <w:bCs/>
        </w:rPr>
        <w:t>variables</w:t>
      </w:r>
      <w:r w:rsidRPr="0007594F">
        <w:t xml:space="preserve"> inside the class can access it. No class outside the current class can access the variables inside it. This is similar to the fact that no one except you can access the clothes inside your travel bag. You can also declare a method as abstract and add a private access specifier to limit its access outside the class. This is an example of Encapsulation and Abstraction.</w:t>
      </w:r>
    </w:p>
    <w:p w14:paraId="424553BB" w14:textId="77777777" w:rsidR="0007594F" w:rsidRDefault="0007594F" w:rsidP="00C157FE"/>
    <w:p w14:paraId="57FCE13A" w14:textId="05F27A2A" w:rsidR="00C157FE" w:rsidRDefault="00C157FE" w:rsidP="00C157FE">
      <w:r w:rsidRPr="003E7683">
        <w:t xml:space="preserve">Wrapping data and methods </w:t>
      </w:r>
      <w:r w:rsidR="000B1B0A" w:rsidRPr="003E7683">
        <w:t>with</w:t>
      </w:r>
      <w:r w:rsidR="000B1B0A">
        <w:t>in</w:t>
      </w:r>
      <w:r w:rsidRPr="003E7683">
        <w:t xml:space="preserve"> classes in combination with implementation </w:t>
      </w:r>
      <w:r w:rsidRPr="003E7683">
        <w:rPr>
          <w:b/>
        </w:rPr>
        <w:t>hiding</w:t>
      </w:r>
      <w:r w:rsidRPr="003E7683">
        <w:t xml:space="preserve"> (through access control) is often called encapsulation.</w:t>
      </w:r>
    </w:p>
    <w:p w14:paraId="2ECD5083" w14:textId="77777777" w:rsidR="000B1B0A" w:rsidRDefault="000B1B0A" w:rsidP="000B1B0A">
      <w:pPr>
        <w:spacing w:line="240" w:lineRule="auto"/>
      </w:pPr>
    </w:p>
    <w:p w14:paraId="1B594C55" w14:textId="21DF7FFE" w:rsidR="00C157FE" w:rsidRDefault="00A55C77" w:rsidP="00C157FE">
      <w:pPr>
        <w:rPr>
          <w:b/>
          <w:bCs/>
          <w:color w:val="00B050"/>
        </w:rPr>
      </w:pPr>
      <w:r>
        <w:t xml:space="preserve">If a class follows </w:t>
      </w:r>
      <w:r w:rsidRPr="00101BFA">
        <w:rPr>
          <w:b/>
          <w:bCs/>
        </w:rPr>
        <w:t>Data Hiding</w:t>
      </w:r>
      <w:r w:rsidR="00101BFA">
        <w:t>(private)</w:t>
      </w:r>
      <w:r>
        <w:t xml:space="preserve"> and </w:t>
      </w:r>
      <w:r w:rsidR="00101BFA" w:rsidRPr="00101BFA">
        <w:rPr>
          <w:b/>
          <w:bCs/>
        </w:rPr>
        <w:t>Abstraction</w:t>
      </w:r>
      <w:r w:rsidR="00101BFA">
        <w:t xml:space="preserve"> (Interfaces)</w:t>
      </w:r>
      <w:r w:rsidR="00C157FE" w:rsidRPr="007E651A">
        <w:t xml:space="preserve"> such type of class is said to be ‘Encapsulated’ class.</w:t>
      </w:r>
      <w:r w:rsidR="00C157FE">
        <w:t xml:space="preserve"> </w:t>
      </w:r>
      <w:r w:rsidR="00C157FE" w:rsidRPr="007E651A">
        <w:rPr>
          <w:b/>
          <w:bCs/>
          <w:color w:val="00B050"/>
        </w:rPr>
        <w:t>Encapsulation = Data Hiding + Abstraction</w:t>
      </w:r>
    </w:p>
    <w:p w14:paraId="0D6748EA" w14:textId="77777777" w:rsidR="000B1B0A" w:rsidRDefault="000B1B0A" w:rsidP="00C157FE">
      <w:pPr>
        <w:rPr>
          <w:b/>
        </w:rPr>
      </w:pPr>
    </w:p>
    <w:p w14:paraId="4BD21FB0" w14:textId="2B523FD3" w:rsidR="00C157FE" w:rsidRPr="007E651A" w:rsidRDefault="00C157FE" w:rsidP="00C157FE">
      <w:pPr>
        <w:rPr>
          <w:b/>
        </w:rPr>
      </w:pPr>
      <w:r w:rsidRPr="007E651A">
        <w:rPr>
          <w:b/>
        </w:rPr>
        <w:t xml:space="preserve">Abstraction VS </w:t>
      </w:r>
      <w:r w:rsidR="00E165BE" w:rsidRPr="007E651A">
        <w:rPr>
          <w:b/>
        </w:rPr>
        <w:t>Encapsulation</w:t>
      </w:r>
      <w:r w:rsidRPr="007E651A">
        <w:rPr>
          <w:b/>
        </w:rPr>
        <w:t xml:space="preserve"> </w:t>
      </w:r>
    </w:p>
    <w:p w14:paraId="57166F5D" w14:textId="77777777" w:rsidR="00C157FE" w:rsidRPr="007E651A" w:rsidRDefault="00C157FE" w:rsidP="006F728B">
      <w:pPr>
        <w:pStyle w:val="ListParagraph"/>
        <w:numPr>
          <w:ilvl w:val="0"/>
          <w:numId w:val="29"/>
        </w:numPr>
      </w:pPr>
      <w:r w:rsidRPr="00846846">
        <w:rPr>
          <w:iCs/>
        </w:rPr>
        <w:t>Abstraction is more about ‘</w:t>
      </w:r>
      <w:r w:rsidR="00CC6085" w:rsidRPr="00846846">
        <w:rPr>
          <w:b/>
          <w:bCs/>
          <w:iCs/>
        </w:rPr>
        <w:t>What</w:t>
      </w:r>
      <w:r w:rsidR="00CC6085" w:rsidRPr="00846846">
        <w:rPr>
          <w:iCs/>
        </w:rPr>
        <w:t>‘</w:t>
      </w:r>
      <w:r w:rsidR="00E165BE">
        <w:rPr>
          <w:iCs/>
        </w:rPr>
        <w:t xml:space="preserve"> </w:t>
      </w:r>
      <w:r w:rsidR="00CC6085" w:rsidRPr="00846846">
        <w:rPr>
          <w:iCs/>
        </w:rPr>
        <w:t>a</w:t>
      </w:r>
      <w:r w:rsidRPr="00846846">
        <w:rPr>
          <w:iCs/>
        </w:rPr>
        <w:t xml:space="preserve"> class can do. [</w:t>
      </w:r>
      <w:r w:rsidRPr="00846846">
        <w:rPr>
          <w:b/>
          <w:bCs/>
          <w:iCs/>
        </w:rPr>
        <w:t>Idea</w:t>
      </w:r>
      <w:r w:rsidRPr="00846846">
        <w:rPr>
          <w:iCs/>
        </w:rPr>
        <w:t>]</w:t>
      </w:r>
    </w:p>
    <w:p w14:paraId="12BB271E" w14:textId="77777777" w:rsidR="00C157FE" w:rsidRPr="007E651A" w:rsidRDefault="00C157FE" w:rsidP="006F728B">
      <w:pPr>
        <w:pStyle w:val="ListParagraph"/>
        <w:numPr>
          <w:ilvl w:val="0"/>
          <w:numId w:val="29"/>
        </w:numPr>
      </w:pPr>
      <w:r w:rsidRPr="00846846">
        <w:rPr>
          <w:iCs/>
        </w:rPr>
        <w:t>Encapsulation is more about ‘</w:t>
      </w:r>
      <w:r w:rsidR="00CC6085" w:rsidRPr="00846846">
        <w:rPr>
          <w:b/>
          <w:bCs/>
          <w:iCs/>
        </w:rPr>
        <w:t>How</w:t>
      </w:r>
      <w:r w:rsidR="00CC6085" w:rsidRPr="00846846">
        <w:rPr>
          <w:iCs/>
        </w:rPr>
        <w:t>‘</w:t>
      </w:r>
      <w:r w:rsidR="00E165BE">
        <w:rPr>
          <w:iCs/>
        </w:rPr>
        <w:t xml:space="preserve"> </w:t>
      </w:r>
      <w:r w:rsidR="00CC6085" w:rsidRPr="00846846">
        <w:rPr>
          <w:iCs/>
        </w:rPr>
        <w:t>to</w:t>
      </w:r>
      <w:r w:rsidRPr="00846846">
        <w:rPr>
          <w:iCs/>
        </w:rPr>
        <w:t xml:space="preserve"> achieve that functionality. [</w:t>
      </w:r>
      <w:r w:rsidRPr="00846846">
        <w:rPr>
          <w:b/>
          <w:bCs/>
          <w:iCs/>
        </w:rPr>
        <w:t>Implementation</w:t>
      </w:r>
      <w:r w:rsidRPr="00846846">
        <w:rPr>
          <w:iCs/>
        </w:rPr>
        <w:t>]</w:t>
      </w:r>
    </w:p>
    <w:p w14:paraId="30D865B1" w14:textId="77777777" w:rsidR="00C157FE" w:rsidRDefault="00C157FE" w:rsidP="00C157FE">
      <w:pPr>
        <w:pStyle w:val="Output"/>
        <w:rPr>
          <w:color w:val="4C483D" w:themeColor="text2"/>
        </w:rPr>
      </w:pPr>
      <w:r>
        <w:rPr>
          <w:bCs/>
          <w:color w:val="7F0055"/>
        </w:rPr>
        <w:t>class</w:t>
      </w:r>
      <w:r>
        <w:t xml:space="preserve"> Account {</w:t>
      </w:r>
    </w:p>
    <w:p w14:paraId="78C20F30" w14:textId="77777777" w:rsidR="00C157FE" w:rsidRDefault="00C157FE" w:rsidP="00C157FE">
      <w:pPr>
        <w:pStyle w:val="Output"/>
        <w:rPr>
          <w:color w:val="4C483D" w:themeColor="text2"/>
        </w:rPr>
      </w:pPr>
      <w:r>
        <w:tab/>
      </w:r>
      <w:r>
        <w:rPr>
          <w:bCs/>
          <w:color w:val="7F0055"/>
        </w:rPr>
        <w:t>private</w:t>
      </w:r>
      <w:r>
        <w:t xml:space="preserve"> </w:t>
      </w:r>
      <w:r>
        <w:rPr>
          <w:bCs/>
          <w:color w:val="7F0055"/>
        </w:rPr>
        <w:t>int</w:t>
      </w:r>
      <w:r>
        <w:t xml:space="preserve"> </w:t>
      </w:r>
      <w:r>
        <w:rPr>
          <w:color w:val="0000C0"/>
        </w:rPr>
        <w:t>balance</w:t>
      </w:r>
      <w:r>
        <w:t>;</w:t>
      </w:r>
    </w:p>
    <w:p w14:paraId="47CDA71D" w14:textId="77777777" w:rsidR="00C157FE" w:rsidRDefault="00C157FE" w:rsidP="00C157FE">
      <w:pPr>
        <w:pStyle w:val="Output"/>
        <w:rPr>
          <w:color w:val="4C483D" w:themeColor="text2"/>
        </w:rPr>
      </w:pPr>
    </w:p>
    <w:p w14:paraId="3790D4FC" w14:textId="77777777" w:rsidR="00C157FE" w:rsidRDefault="00C157FE" w:rsidP="00C157FE">
      <w:pPr>
        <w:pStyle w:val="Output"/>
        <w:rPr>
          <w:color w:val="4C483D" w:themeColor="text2"/>
        </w:rPr>
      </w:pPr>
      <w:r>
        <w:tab/>
      </w:r>
      <w:r>
        <w:rPr>
          <w:bCs/>
          <w:color w:val="7F0055"/>
        </w:rPr>
        <w:t>public</w:t>
      </w:r>
      <w:r>
        <w:t xml:space="preserve"> </w:t>
      </w:r>
      <w:r>
        <w:rPr>
          <w:bCs/>
          <w:color w:val="7F0055"/>
        </w:rPr>
        <w:t>void</w:t>
      </w:r>
      <w:r>
        <w:t xml:space="preserve"> setBalance(</w:t>
      </w:r>
      <w:r>
        <w:rPr>
          <w:bCs/>
          <w:color w:val="7F0055"/>
        </w:rPr>
        <w:t>int</w:t>
      </w:r>
      <w:r>
        <w:t xml:space="preserve"> </w:t>
      </w:r>
      <w:r>
        <w:rPr>
          <w:color w:val="6A3E3E"/>
        </w:rPr>
        <w:t>balance</w:t>
      </w:r>
      <w:r>
        <w:t>) {</w:t>
      </w:r>
    </w:p>
    <w:p w14:paraId="4A478C08" w14:textId="77777777" w:rsidR="00E165BE" w:rsidRDefault="00C157FE" w:rsidP="00E165BE">
      <w:pPr>
        <w:pStyle w:val="Output"/>
        <w:rPr>
          <w:color w:val="4C483D" w:themeColor="text2"/>
        </w:rPr>
      </w:pPr>
      <w:r>
        <w:tab/>
      </w:r>
      <w:r>
        <w:tab/>
      </w:r>
      <w:r>
        <w:rPr>
          <w:bCs/>
          <w:color w:val="7F0055"/>
        </w:rPr>
        <w:t>this</w:t>
      </w:r>
      <w:r>
        <w:t>.</w:t>
      </w:r>
      <w:r>
        <w:rPr>
          <w:color w:val="0000C0"/>
        </w:rPr>
        <w:t>balance</w:t>
      </w:r>
      <w:r>
        <w:t xml:space="preserve"> = </w:t>
      </w:r>
      <w:r>
        <w:rPr>
          <w:color w:val="6A3E3E"/>
        </w:rPr>
        <w:t>balance</w:t>
      </w:r>
      <w:r>
        <w:t>;</w:t>
      </w:r>
      <w:r w:rsidR="00E165BE">
        <w:tab/>
      </w:r>
      <w:r w:rsidR="00E165BE">
        <w:rPr>
          <w:color w:val="3F7F5F"/>
        </w:rPr>
        <w:t>// validating the user &amp; his permissions.</w:t>
      </w:r>
    </w:p>
    <w:p w14:paraId="35D3E97F" w14:textId="77777777" w:rsidR="00C157FE" w:rsidRDefault="00C157FE" w:rsidP="00C157FE">
      <w:pPr>
        <w:pStyle w:val="Output"/>
        <w:rPr>
          <w:color w:val="4C483D" w:themeColor="text2"/>
        </w:rPr>
      </w:pPr>
      <w:r>
        <w:tab/>
        <w:t>}</w:t>
      </w:r>
    </w:p>
    <w:p w14:paraId="1DB177C5" w14:textId="77777777" w:rsidR="00C157FE" w:rsidRDefault="00C157FE" w:rsidP="00C157FE">
      <w:pPr>
        <w:pStyle w:val="Output"/>
        <w:rPr>
          <w:color w:val="4C483D" w:themeColor="text2"/>
        </w:rPr>
      </w:pPr>
    </w:p>
    <w:p w14:paraId="3C4C70BF" w14:textId="77777777" w:rsidR="00C157FE" w:rsidRDefault="00C157FE" w:rsidP="00C157FE">
      <w:pPr>
        <w:pStyle w:val="Output"/>
        <w:rPr>
          <w:color w:val="4C483D" w:themeColor="text2"/>
        </w:rPr>
      </w:pPr>
      <w:r>
        <w:tab/>
      </w:r>
      <w:r>
        <w:rPr>
          <w:bCs/>
          <w:color w:val="7F0055"/>
        </w:rPr>
        <w:t>public</w:t>
      </w:r>
      <w:r>
        <w:t xml:space="preserve"> </w:t>
      </w:r>
      <w:r>
        <w:rPr>
          <w:bCs/>
          <w:color w:val="7F0055"/>
        </w:rPr>
        <w:t>int</w:t>
      </w:r>
      <w:r>
        <w:t xml:space="preserve"> getBalance() {</w:t>
      </w:r>
    </w:p>
    <w:p w14:paraId="5B8E215B" w14:textId="77777777" w:rsidR="00E165BE" w:rsidRDefault="00C157FE" w:rsidP="00E165BE">
      <w:pPr>
        <w:pStyle w:val="Output"/>
        <w:rPr>
          <w:color w:val="4C483D" w:themeColor="text2"/>
        </w:rPr>
      </w:pPr>
      <w:r>
        <w:tab/>
      </w:r>
      <w:r>
        <w:tab/>
      </w:r>
      <w:r>
        <w:rPr>
          <w:bCs/>
          <w:color w:val="7F0055"/>
        </w:rPr>
        <w:t>return</w:t>
      </w:r>
      <w:r>
        <w:t xml:space="preserve"> </w:t>
      </w:r>
      <w:r>
        <w:rPr>
          <w:color w:val="0000C0"/>
        </w:rPr>
        <w:t>balance</w:t>
      </w:r>
      <w:r>
        <w:t>;</w:t>
      </w:r>
      <w:r w:rsidR="00E165BE" w:rsidRPr="00E165BE">
        <w:t xml:space="preserve"> </w:t>
      </w:r>
      <w:r w:rsidR="00E165BE">
        <w:tab/>
      </w:r>
      <w:r w:rsidR="00E165BE">
        <w:tab/>
      </w:r>
      <w:r w:rsidR="00E165BE">
        <w:rPr>
          <w:color w:val="3F7F5F"/>
        </w:rPr>
        <w:t>// validating the user and his permissions.</w:t>
      </w:r>
    </w:p>
    <w:p w14:paraId="76A29551" w14:textId="77777777" w:rsidR="00C157FE" w:rsidRDefault="00C157FE" w:rsidP="00C157FE">
      <w:pPr>
        <w:pStyle w:val="Output"/>
        <w:rPr>
          <w:color w:val="4C483D" w:themeColor="text2"/>
        </w:rPr>
      </w:pPr>
      <w:r>
        <w:tab/>
        <w:t>}</w:t>
      </w:r>
    </w:p>
    <w:p w14:paraId="56474EE4" w14:textId="77777777" w:rsidR="00C157FE" w:rsidRDefault="00C157FE" w:rsidP="00C157FE">
      <w:pPr>
        <w:pStyle w:val="Output"/>
      </w:pPr>
      <w:r>
        <w:t>}</w:t>
      </w:r>
    </w:p>
    <w:p w14:paraId="08AA7472" w14:textId="77777777" w:rsidR="00C157FE" w:rsidRDefault="00C157FE" w:rsidP="00C157FE">
      <w:pPr>
        <w:pStyle w:val="Qsns"/>
      </w:pPr>
      <w:r w:rsidRPr="008401E1">
        <w:t>Encapsulation essentially has both i.e. information hiding and implementation hiding.</w:t>
      </w:r>
    </w:p>
    <w:p w14:paraId="0F52D3EC" w14:textId="7798C2C6" w:rsidR="000B1B0A" w:rsidRDefault="000B1B0A" w:rsidP="00F36A78">
      <w:pPr>
        <w:spacing w:line="240" w:lineRule="auto"/>
        <w:rPr>
          <w:b/>
        </w:rPr>
      </w:pPr>
    </w:p>
    <w:p w14:paraId="13B94687" w14:textId="77777777" w:rsidR="00C157FE" w:rsidRPr="00257C5C" w:rsidRDefault="00C157FE" w:rsidP="000E4144">
      <w:pPr>
        <w:pStyle w:val="Heading30"/>
      </w:pPr>
      <w:r w:rsidRPr="00257C5C">
        <w:lastRenderedPageBreak/>
        <w:t>Tightly Encapsulated Class</w:t>
      </w:r>
    </w:p>
    <w:p w14:paraId="45D35EB1" w14:textId="77777777" w:rsidR="00C157FE" w:rsidRDefault="00C157FE" w:rsidP="00230A32">
      <w:r w:rsidRPr="00257C5C">
        <w:t xml:space="preserve">A class is said to be tightly encapsulated iff </w:t>
      </w:r>
      <w:r w:rsidRPr="00257C5C">
        <w:rPr>
          <w:b/>
        </w:rPr>
        <w:t xml:space="preserve">all the data members declared as </w:t>
      </w:r>
      <w:r w:rsidRPr="00257C5C">
        <w:rPr>
          <w:b/>
          <w:color w:val="00B050"/>
        </w:rPr>
        <w:t>private</w:t>
      </w:r>
      <w:r w:rsidRPr="00257C5C">
        <w:t>.</w:t>
      </w:r>
    </w:p>
    <w:p w14:paraId="58E4883D" w14:textId="342234E8" w:rsidR="00C157FE" w:rsidRPr="00B77F58" w:rsidRDefault="00B77F58" w:rsidP="006F728B">
      <w:pPr>
        <w:pStyle w:val="ListParagraph"/>
        <w:numPr>
          <w:ilvl w:val="0"/>
          <w:numId w:val="30"/>
        </w:numPr>
        <w:rPr>
          <w:b/>
          <w:color w:val="FF0000"/>
        </w:rPr>
      </w:pPr>
      <w:r>
        <w:t>Only</w:t>
      </w:r>
      <w:r w:rsidR="00C157FE">
        <w:t xml:space="preserve"> </w:t>
      </w:r>
      <w:r w:rsidR="00C157FE" w:rsidRPr="00B77F58">
        <w:rPr>
          <w:b/>
          <w:color w:val="FF0000"/>
        </w:rPr>
        <w:t xml:space="preserve">data </w:t>
      </w:r>
      <w:r w:rsidR="00E87765" w:rsidRPr="00B77F58">
        <w:rPr>
          <w:b/>
          <w:color w:val="FF0000"/>
        </w:rPr>
        <w:t>members</w:t>
      </w:r>
      <w:r w:rsidRPr="00B77F58">
        <w:rPr>
          <w:b/>
          <w:color w:val="FF0000"/>
        </w:rPr>
        <w:t xml:space="preserve"> should private</w:t>
      </w:r>
      <w:r>
        <w:t>.</w:t>
      </w:r>
      <w:r w:rsidR="00C157FE">
        <w:t xml:space="preserve"> getters, setters</w:t>
      </w:r>
      <w:r w:rsidR="00E87765">
        <w:t xml:space="preserve">, </w:t>
      </w:r>
      <w:r w:rsidR="00C157FE">
        <w:t xml:space="preserve">other methods are </w:t>
      </w:r>
      <w:r w:rsidR="00C157FE" w:rsidRPr="00B77F58">
        <w:rPr>
          <w:b/>
          <w:color w:val="FF0000"/>
        </w:rPr>
        <w:t>not required to be private.</w:t>
      </w:r>
    </w:p>
    <w:p w14:paraId="524B6121" w14:textId="77777777" w:rsidR="00C157FE" w:rsidRDefault="00C157FE" w:rsidP="006F728B">
      <w:pPr>
        <w:pStyle w:val="ListParagraph"/>
        <w:numPr>
          <w:ilvl w:val="0"/>
          <w:numId w:val="30"/>
        </w:numPr>
      </w:pPr>
      <w:r>
        <w:t>if the parent class is not tightly encapsulated then no child class is tightly encapsulated.</w:t>
      </w:r>
    </w:p>
    <w:p w14:paraId="30DA0814" w14:textId="77777777" w:rsidR="00C157FE" w:rsidRPr="00BD6D61" w:rsidRDefault="00C157FE" w:rsidP="00C157FE">
      <w:pPr>
        <w:pStyle w:val="Output"/>
        <w:ind w:left="720"/>
        <w:rPr>
          <w:color w:val="4C483D" w:themeColor="text2"/>
        </w:rPr>
      </w:pPr>
      <w:r w:rsidRPr="00BD6D61">
        <w:t>class</w:t>
      </w:r>
      <w:r w:rsidRPr="00BD6D61">
        <w:rPr>
          <w:color w:val="000000"/>
        </w:rPr>
        <w:t xml:space="preserve"> x {</w:t>
      </w:r>
    </w:p>
    <w:p w14:paraId="3774BFFB" w14:textId="77777777" w:rsidR="00C157FE" w:rsidRPr="00BD6D61" w:rsidRDefault="00C157FE" w:rsidP="00C157FE">
      <w:pPr>
        <w:pStyle w:val="Output"/>
        <w:ind w:left="720"/>
        <w:rPr>
          <w:color w:val="4C483D" w:themeColor="text2"/>
        </w:rPr>
      </w:pPr>
      <w:r w:rsidRPr="00BD6D61">
        <w:tab/>
      </w:r>
      <w:r w:rsidRPr="00BD6D61">
        <w:rPr>
          <w:bCs/>
          <w:color w:val="7F0055"/>
        </w:rPr>
        <w:t>int</w:t>
      </w:r>
      <w:r w:rsidRPr="00BD6D61">
        <w:t xml:space="preserve"> </w:t>
      </w:r>
      <w:r w:rsidRPr="00BD6D61">
        <w:rPr>
          <w:color w:val="0000C0"/>
        </w:rPr>
        <w:t>i</w:t>
      </w:r>
      <w:r w:rsidRPr="00BD6D61">
        <w:t xml:space="preserve"> = 0;</w:t>
      </w:r>
    </w:p>
    <w:p w14:paraId="14F5DC6C" w14:textId="77777777" w:rsidR="00C157FE" w:rsidRPr="00BD6D61" w:rsidRDefault="00C157FE" w:rsidP="00C157FE">
      <w:pPr>
        <w:pStyle w:val="Output"/>
        <w:ind w:left="720"/>
        <w:rPr>
          <w:color w:val="4C483D" w:themeColor="text2"/>
        </w:rPr>
      </w:pPr>
      <w:r w:rsidRPr="00BD6D61">
        <w:t>}</w:t>
      </w:r>
    </w:p>
    <w:p w14:paraId="3715E5B7" w14:textId="77777777" w:rsidR="00C157FE" w:rsidRPr="00BD6D61" w:rsidRDefault="00C157FE" w:rsidP="00C157FE">
      <w:pPr>
        <w:pStyle w:val="Output"/>
        <w:ind w:left="720"/>
        <w:rPr>
          <w:color w:val="4C483D" w:themeColor="text2"/>
        </w:rPr>
      </w:pPr>
      <w:r w:rsidRPr="00BD6D61">
        <w:rPr>
          <w:bCs/>
          <w:color w:val="7F0055"/>
        </w:rPr>
        <w:t>class</w:t>
      </w:r>
      <w:r w:rsidRPr="00BD6D61">
        <w:t xml:space="preserve"> y </w:t>
      </w:r>
      <w:r w:rsidRPr="00BD6D61">
        <w:rPr>
          <w:bCs/>
          <w:color w:val="7F0055"/>
        </w:rPr>
        <w:t>extends</w:t>
      </w:r>
      <w:r w:rsidRPr="00BD6D61">
        <w:t xml:space="preserve"> x {</w:t>
      </w:r>
    </w:p>
    <w:p w14:paraId="5E1A6616" w14:textId="77777777" w:rsidR="00C157FE" w:rsidRPr="00BD6D61" w:rsidRDefault="00C157FE" w:rsidP="00C157FE">
      <w:pPr>
        <w:pStyle w:val="Output"/>
        <w:ind w:left="720"/>
        <w:rPr>
          <w:color w:val="4C483D" w:themeColor="text2"/>
        </w:rPr>
      </w:pPr>
      <w:r w:rsidRPr="00BD6D61">
        <w:tab/>
      </w:r>
      <w:r w:rsidRPr="00BD6D61">
        <w:rPr>
          <w:color w:val="3F7F5F"/>
        </w:rPr>
        <w:t>//</w:t>
      </w:r>
      <w:r w:rsidRPr="00BD6D61">
        <w:rPr>
          <w:color w:val="3F7F5F"/>
          <w:u w:val="single"/>
        </w:rPr>
        <w:t>int</w:t>
      </w:r>
      <w:r w:rsidRPr="00BD6D61">
        <w:rPr>
          <w:color w:val="3F7F5F"/>
        </w:rPr>
        <w:t xml:space="preserve"> i -&gt; hides as public</w:t>
      </w:r>
    </w:p>
    <w:p w14:paraId="35CB3435" w14:textId="77777777" w:rsidR="00C157FE" w:rsidRPr="00BD6D61" w:rsidRDefault="00C157FE" w:rsidP="00C157FE">
      <w:pPr>
        <w:pStyle w:val="Output"/>
        <w:ind w:left="720"/>
        <w:rPr>
          <w:color w:val="4C483D" w:themeColor="text2"/>
        </w:rPr>
      </w:pPr>
      <w:r w:rsidRPr="00BD6D61">
        <w:tab/>
      </w:r>
      <w:r w:rsidRPr="00BD6D61">
        <w:rPr>
          <w:bCs/>
          <w:color w:val="7F0055"/>
        </w:rPr>
        <w:t>private</w:t>
      </w:r>
      <w:r w:rsidRPr="00BD6D61">
        <w:t xml:space="preserve"> </w:t>
      </w:r>
      <w:r w:rsidRPr="00BD6D61">
        <w:rPr>
          <w:bCs/>
          <w:color w:val="7F0055"/>
        </w:rPr>
        <w:t>int</w:t>
      </w:r>
      <w:r w:rsidRPr="00BD6D61">
        <w:t xml:space="preserve"> </w:t>
      </w:r>
      <w:r w:rsidRPr="00BD6D61">
        <w:rPr>
          <w:color w:val="0000C0"/>
          <w:u w:val="single"/>
        </w:rPr>
        <w:t>j</w:t>
      </w:r>
      <w:r w:rsidRPr="00BD6D61">
        <w:t xml:space="preserve"> = 20;</w:t>
      </w:r>
    </w:p>
    <w:p w14:paraId="4F9EA367" w14:textId="77777777" w:rsidR="00C157FE" w:rsidRPr="00BD6D61" w:rsidRDefault="00C157FE" w:rsidP="00C157FE">
      <w:pPr>
        <w:pStyle w:val="Output"/>
        <w:ind w:left="720"/>
        <w:rPr>
          <w:color w:val="4C483D" w:themeColor="text2"/>
        </w:rPr>
      </w:pPr>
      <w:r w:rsidRPr="00BD6D61">
        <w:t>}</w:t>
      </w:r>
    </w:p>
    <w:p w14:paraId="13EF9192" w14:textId="77777777" w:rsidR="00C157FE" w:rsidRPr="00BD6D61" w:rsidRDefault="00C157FE" w:rsidP="00C157FE">
      <w:pPr>
        <w:pStyle w:val="Output"/>
        <w:ind w:left="720"/>
        <w:rPr>
          <w:color w:val="4C483D" w:themeColor="text2"/>
        </w:rPr>
      </w:pPr>
      <w:r w:rsidRPr="00BD6D61">
        <w:rPr>
          <w:bCs/>
          <w:color w:val="7F0055"/>
        </w:rPr>
        <w:t>class</w:t>
      </w:r>
      <w:r w:rsidRPr="00BD6D61">
        <w:t xml:space="preserve"> z </w:t>
      </w:r>
      <w:r w:rsidRPr="00BD6D61">
        <w:rPr>
          <w:bCs/>
          <w:color w:val="7F0055"/>
        </w:rPr>
        <w:t>extends</w:t>
      </w:r>
      <w:r w:rsidRPr="00BD6D61">
        <w:t xml:space="preserve"> y {</w:t>
      </w:r>
    </w:p>
    <w:p w14:paraId="68B037C6" w14:textId="77777777" w:rsidR="00C157FE" w:rsidRPr="00BD6D61" w:rsidRDefault="00C157FE" w:rsidP="00C157FE">
      <w:pPr>
        <w:pStyle w:val="Output"/>
        <w:ind w:left="720"/>
        <w:rPr>
          <w:color w:val="4C483D" w:themeColor="text2"/>
        </w:rPr>
      </w:pPr>
      <w:r w:rsidRPr="00BD6D61">
        <w:tab/>
      </w:r>
      <w:r w:rsidRPr="00BD6D61">
        <w:rPr>
          <w:color w:val="3F7F5F"/>
        </w:rPr>
        <w:t>//</w:t>
      </w:r>
      <w:r w:rsidRPr="00BD6D61">
        <w:rPr>
          <w:color w:val="3F7F5F"/>
          <w:u w:val="single"/>
        </w:rPr>
        <w:t>int</w:t>
      </w:r>
      <w:r w:rsidRPr="00BD6D61">
        <w:rPr>
          <w:color w:val="3F7F5F"/>
        </w:rPr>
        <w:t xml:space="preserve"> i -&gt; hides as public</w:t>
      </w:r>
    </w:p>
    <w:p w14:paraId="4B588770" w14:textId="77777777" w:rsidR="00C157FE" w:rsidRPr="00BD6D61" w:rsidRDefault="00C157FE" w:rsidP="00C157FE">
      <w:pPr>
        <w:pStyle w:val="Output"/>
        <w:ind w:left="720"/>
        <w:rPr>
          <w:color w:val="4C483D" w:themeColor="text2"/>
        </w:rPr>
      </w:pPr>
      <w:r w:rsidRPr="00BD6D61">
        <w:tab/>
      </w:r>
      <w:r w:rsidRPr="00BD6D61">
        <w:rPr>
          <w:bCs/>
          <w:color w:val="7F0055"/>
        </w:rPr>
        <w:t>private</w:t>
      </w:r>
      <w:r w:rsidRPr="00BD6D61">
        <w:t xml:space="preserve"> </w:t>
      </w:r>
      <w:r w:rsidRPr="00BD6D61">
        <w:rPr>
          <w:bCs/>
          <w:color w:val="7F0055"/>
        </w:rPr>
        <w:t>int</w:t>
      </w:r>
      <w:r w:rsidRPr="00BD6D61">
        <w:t xml:space="preserve"> </w:t>
      </w:r>
      <w:r w:rsidRPr="00BD6D61">
        <w:rPr>
          <w:color w:val="0000C0"/>
          <w:u w:val="single"/>
        </w:rPr>
        <w:t>k</w:t>
      </w:r>
      <w:r w:rsidRPr="00BD6D61">
        <w:t xml:space="preserve"> = 30;</w:t>
      </w:r>
    </w:p>
    <w:p w14:paraId="1E50ABBB" w14:textId="77777777" w:rsidR="00C157FE" w:rsidRDefault="00C157FE" w:rsidP="00C157FE">
      <w:pPr>
        <w:pStyle w:val="Output"/>
        <w:ind w:left="720"/>
      </w:pPr>
      <w:r w:rsidRPr="00BD6D61">
        <w:t>}</w:t>
      </w:r>
    </w:p>
    <w:p w14:paraId="17D8E8D2" w14:textId="77777777" w:rsidR="00C157FE" w:rsidRDefault="00C157FE" w:rsidP="00C157FE"/>
    <w:p w14:paraId="7768897E" w14:textId="77777777" w:rsidR="00C157FE" w:rsidRDefault="00C157FE" w:rsidP="00C157FE">
      <w:pPr>
        <w:pStyle w:val="Heading2"/>
      </w:pPr>
      <w:bookmarkStart w:id="34" w:name="_Toc94350612"/>
      <w:r>
        <w:t>4. Inheritance</w:t>
      </w:r>
      <w:bookmarkEnd w:id="34"/>
    </w:p>
    <w:p w14:paraId="534F1A0E" w14:textId="77777777" w:rsidR="00C157FE" w:rsidRPr="003D1B99" w:rsidRDefault="00C157FE" w:rsidP="000E4144">
      <w:pPr>
        <w:pStyle w:val="Heading30"/>
      </w:pPr>
      <w:r>
        <w:t>IS-A Relationship</w:t>
      </w:r>
    </w:p>
    <w:p w14:paraId="1CA7793C" w14:textId="77777777" w:rsidR="00C157FE" w:rsidRPr="003D1B99" w:rsidRDefault="00C157FE" w:rsidP="006F728B">
      <w:pPr>
        <w:pStyle w:val="ListParagraph"/>
        <w:numPr>
          <w:ilvl w:val="0"/>
          <w:numId w:val="31"/>
        </w:numPr>
        <w:rPr>
          <w:b/>
        </w:rPr>
      </w:pPr>
      <w:r w:rsidRPr="009813BF">
        <w:t xml:space="preserve">Also known as </w:t>
      </w:r>
      <w:r w:rsidRPr="003D1B99">
        <w:rPr>
          <w:b/>
        </w:rPr>
        <w:t>‘Inheritance</w:t>
      </w:r>
      <w:r>
        <w:rPr>
          <w:b/>
        </w:rPr>
        <w:t>’</w:t>
      </w:r>
      <w:r w:rsidRPr="003D1B99">
        <w:rPr>
          <w:b/>
        </w:rPr>
        <w:t>.</w:t>
      </w:r>
    </w:p>
    <w:p w14:paraId="5FE2B22F" w14:textId="77777777" w:rsidR="00C157FE" w:rsidRPr="009813BF" w:rsidRDefault="00C157FE" w:rsidP="006F728B">
      <w:pPr>
        <w:pStyle w:val="ListParagraph"/>
        <w:numPr>
          <w:ilvl w:val="0"/>
          <w:numId w:val="31"/>
        </w:numPr>
      </w:pPr>
      <w:r w:rsidRPr="009813BF">
        <w:t xml:space="preserve">By using </w:t>
      </w:r>
      <w:r w:rsidRPr="003D1B99">
        <w:rPr>
          <w:b/>
        </w:rPr>
        <w:t>extends</w:t>
      </w:r>
      <w:r w:rsidRPr="009813BF">
        <w:t xml:space="preserve"> keyword we can implement inheritance.</w:t>
      </w:r>
    </w:p>
    <w:p w14:paraId="16DAA88B" w14:textId="77777777" w:rsidR="00C157FE" w:rsidRDefault="00C157FE" w:rsidP="006F728B">
      <w:pPr>
        <w:pStyle w:val="ListParagraph"/>
        <w:numPr>
          <w:ilvl w:val="0"/>
          <w:numId w:val="31"/>
        </w:numPr>
      </w:pPr>
      <w:r w:rsidRPr="009813BF">
        <w:t>The main advantage is reusability.</w:t>
      </w:r>
    </w:p>
    <w:p w14:paraId="5D808C73" w14:textId="77777777" w:rsidR="00C157FE" w:rsidRDefault="00C157FE" w:rsidP="00C157FE">
      <w:pPr>
        <w:pStyle w:val="Output"/>
        <w:ind w:left="360"/>
        <w:rPr>
          <w:color w:val="4C483D" w:themeColor="text2"/>
        </w:rPr>
      </w:pPr>
      <w:r>
        <w:t>class</w:t>
      </w:r>
      <w:r>
        <w:rPr>
          <w:color w:val="000000"/>
        </w:rPr>
        <w:t xml:space="preserve"> P {</w:t>
      </w:r>
    </w:p>
    <w:p w14:paraId="2798FB36" w14:textId="77777777" w:rsidR="00C157FE" w:rsidRDefault="00C157FE" w:rsidP="00C157FE">
      <w:pPr>
        <w:pStyle w:val="Output"/>
        <w:ind w:left="360"/>
        <w:rPr>
          <w:color w:val="4C483D" w:themeColor="text2"/>
        </w:rPr>
      </w:pPr>
      <w:r>
        <w:rPr>
          <w:color w:val="000000"/>
        </w:rPr>
        <w:tab/>
      </w:r>
      <w:r>
        <w:t>public</w:t>
      </w:r>
      <w:r>
        <w:rPr>
          <w:color w:val="000000"/>
        </w:rPr>
        <w:t xml:space="preserve"> </w:t>
      </w:r>
      <w:r>
        <w:t>void</w:t>
      </w:r>
      <w:r>
        <w:rPr>
          <w:color w:val="000000"/>
        </w:rPr>
        <w:t xml:space="preserve"> m1() {</w:t>
      </w:r>
    </w:p>
    <w:p w14:paraId="32E9FB85" w14:textId="77777777" w:rsidR="00C157FE" w:rsidRDefault="00C157FE" w:rsidP="00C157FE">
      <w:pPr>
        <w:pStyle w:val="Output"/>
        <w:ind w:left="360"/>
        <w:rPr>
          <w:color w:val="4C483D" w:themeColor="text2"/>
        </w:rPr>
      </w:pPr>
      <w:r>
        <w:rPr>
          <w:color w:val="000000"/>
        </w:rPr>
        <w:tab/>
      </w:r>
      <w:r>
        <w:rPr>
          <w:color w:val="000000"/>
        </w:rPr>
        <w:tab/>
        <w:t>System.</w:t>
      </w:r>
      <w:r>
        <w:rPr>
          <w:i/>
          <w:iCs/>
          <w:color w:val="0000C0"/>
        </w:rPr>
        <w:t>out</w:t>
      </w:r>
      <w:r>
        <w:rPr>
          <w:color w:val="000000"/>
        </w:rPr>
        <w:t>.println(</w:t>
      </w:r>
      <w:r>
        <w:rPr>
          <w:color w:val="2A00FF"/>
        </w:rPr>
        <w:t>"Parent method"</w:t>
      </w:r>
      <w:r>
        <w:rPr>
          <w:color w:val="000000"/>
        </w:rPr>
        <w:t>);</w:t>
      </w:r>
    </w:p>
    <w:p w14:paraId="5562D9EF" w14:textId="77777777" w:rsidR="00C157FE" w:rsidRDefault="00C157FE" w:rsidP="00C157FE">
      <w:pPr>
        <w:pStyle w:val="Output"/>
        <w:ind w:left="360"/>
        <w:rPr>
          <w:color w:val="4C483D" w:themeColor="text2"/>
        </w:rPr>
      </w:pPr>
      <w:r>
        <w:rPr>
          <w:color w:val="000000"/>
        </w:rPr>
        <w:tab/>
        <w:t>}</w:t>
      </w:r>
    </w:p>
    <w:p w14:paraId="2093D1EC" w14:textId="3071386E" w:rsidR="00C157FE" w:rsidRDefault="00C157FE" w:rsidP="00C157FE">
      <w:pPr>
        <w:pStyle w:val="Output"/>
        <w:ind w:left="360"/>
        <w:rPr>
          <w:color w:val="000000"/>
        </w:rPr>
      </w:pPr>
      <w:r>
        <w:rPr>
          <w:color w:val="000000"/>
        </w:rPr>
        <w:t>}</w:t>
      </w:r>
    </w:p>
    <w:p w14:paraId="028E9A53" w14:textId="77777777" w:rsidR="00CA78AF" w:rsidRDefault="00CA78AF" w:rsidP="00C157FE">
      <w:pPr>
        <w:pStyle w:val="Output"/>
        <w:ind w:left="360"/>
        <w:rPr>
          <w:color w:val="4C483D" w:themeColor="text2"/>
        </w:rPr>
      </w:pPr>
    </w:p>
    <w:p w14:paraId="61E9204D" w14:textId="77777777" w:rsidR="00C157FE" w:rsidRDefault="00C157FE" w:rsidP="00C157FE">
      <w:pPr>
        <w:pStyle w:val="Output"/>
        <w:ind w:left="360"/>
        <w:rPr>
          <w:color w:val="4C483D" w:themeColor="text2"/>
        </w:rPr>
      </w:pPr>
      <w:r>
        <w:t>class</w:t>
      </w:r>
      <w:r>
        <w:rPr>
          <w:color w:val="000000"/>
        </w:rPr>
        <w:t xml:space="preserve"> C </w:t>
      </w:r>
      <w:r>
        <w:t>extends</w:t>
      </w:r>
      <w:r>
        <w:rPr>
          <w:color w:val="000000"/>
        </w:rPr>
        <w:t xml:space="preserve"> P {</w:t>
      </w:r>
    </w:p>
    <w:p w14:paraId="47891472" w14:textId="77777777" w:rsidR="00C157FE" w:rsidRDefault="00C157FE" w:rsidP="00C157FE">
      <w:pPr>
        <w:pStyle w:val="Output"/>
        <w:ind w:left="360"/>
        <w:rPr>
          <w:color w:val="4C483D" w:themeColor="text2"/>
        </w:rPr>
      </w:pPr>
      <w:r>
        <w:rPr>
          <w:color w:val="000000"/>
        </w:rPr>
        <w:tab/>
      </w:r>
      <w:r>
        <w:t>public</w:t>
      </w:r>
      <w:r>
        <w:rPr>
          <w:color w:val="000000"/>
        </w:rPr>
        <w:t xml:space="preserve"> </w:t>
      </w:r>
      <w:r>
        <w:t>void</w:t>
      </w:r>
      <w:r>
        <w:rPr>
          <w:color w:val="000000"/>
        </w:rPr>
        <w:t xml:space="preserve"> m1() {</w:t>
      </w:r>
    </w:p>
    <w:p w14:paraId="70E23785" w14:textId="77777777" w:rsidR="00C157FE" w:rsidRDefault="00C157FE" w:rsidP="00C157FE">
      <w:pPr>
        <w:pStyle w:val="Output"/>
        <w:ind w:left="360"/>
        <w:rPr>
          <w:color w:val="4C483D" w:themeColor="text2"/>
        </w:rPr>
      </w:pPr>
      <w:r>
        <w:rPr>
          <w:color w:val="000000"/>
        </w:rPr>
        <w:tab/>
      </w:r>
      <w:r>
        <w:rPr>
          <w:color w:val="000000"/>
        </w:rPr>
        <w:tab/>
        <w:t>System.</w:t>
      </w:r>
      <w:r>
        <w:rPr>
          <w:i/>
          <w:iCs/>
          <w:color w:val="0000C0"/>
        </w:rPr>
        <w:t>out</w:t>
      </w:r>
      <w:r>
        <w:rPr>
          <w:color w:val="000000"/>
        </w:rPr>
        <w:t>.println(</w:t>
      </w:r>
      <w:r>
        <w:rPr>
          <w:color w:val="2A00FF"/>
        </w:rPr>
        <w:t>"Child method"</w:t>
      </w:r>
      <w:r>
        <w:rPr>
          <w:color w:val="000000"/>
        </w:rPr>
        <w:t>);</w:t>
      </w:r>
    </w:p>
    <w:p w14:paraId="3178EEEA" w14:textId="77777777" w:rsidR="00C157FE" w:rsidRDefault="00C157FE" w:rsidP="00C157FE">
      <w:pPr>
        <w:pStyle w:val="Output"/>
        <w:ind w:left="360"/>
        <w:rPr>
          <w:color w:val="4C483D" w:themeColor="text2"/>
        </w:rPr>
      </w:pPr>
      <w:r>
        <w:rPr>
          <w:color w:val="000000"/>
        </w:rPr>
        <w:tab/>
        <w:t>}</w:t>
      </w:r>
    </w:p>
    <w:p w14:paraId="07725BC1" w14:textId="33C304C5" w:rsidR="00C157FE" w:rsidRDefault="00C157FE" w:rsidP="00C157FE">
      <w:pPr>
        <w:pStyle w:val="Output"/>
        <w:ind w:left="360"/>
        <w:rPr>
          <w:color w:val="000000"/>
        </w:rPr>
      </w:pPr>
      <w:r>
        <w:rPr>
          <w:color w:val="000000"/>
        </w:rPr>
        <w:t>}</w:t>
      </w:r>
    </w:p>
    <w:p w14:paraId="5B9AD042" w14:textId="77777777" w:rsidR="00CA78AF" w:rsidRDefault="00CA78AF" w:rsidP="00C157FE">
      <w:pPr>
        <w:pStyle w:val="Output"/>
        <w:ind w:left="360"/>
        <w:rPr>
          <w:color w:val="4C483D" w:themeColor="text2"/>
        </w:rPr>
      </w:pPr>
    </w:p>
    <w:p w14:paraId="4936BF4C" w14:textId="77777777" w:rsidR="00C157FE" w:rsidRDefault="00C157FE" w:rsidP="00C157FE">
      <w:pPr>
        <w:pStyle w:val="Output"/>
        <w:ind w:left="360"/>
        <w:rPr>
          <w:color w:val="4C483D" w:themeColor="text2"/>
        </w:rPr>
      </w:pPr>
      <w:r>
        <w:t>public</w:t>
      </w:r>
      <w:r>
        <w:rPr>
          <w:color w:val="000000"/>
        </w:rPr>
        <w:t xml:space="preserve"> </w:t>
      </w:r>
      <w:r>
        <w:t>class</w:t>
      </w:r>
      <w:r>
        <w:rPr>
          <w:color w:val="000000"/>
        </w:rPr>
        <w:t xml:space="preserve"> Test {</w:t>
      </w:r>
    </w:p>
    <w:p w14:paraId="5455ABB0" w14:textId="77777777" w:rsidR="00C157FE" w:rsidRDefault="00C157FE" w:rsidP="00C157FE">
      <w:pPr>
        <w:pStyle w:val="Output"/>
        <w:ind w:left="360"/>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75A85A0C" w14:textId="77777777" w:rsidR="00C157FE" w:rsidRDefault="00C157FE" w:rsidP="00C157FE">
      <w:pPr>
        <w:pStyle w:val="Output"/>
        <w:ind w:left="360"/>
        <w:rPr>
          <w:color w:val="4C483D" w:themeColor="text2"/>
        </w:rPr>
      </w:pPr>
      <w:r>
        <w:rPr>
          <w:color w:val="000000"/>
        </w:rPr>
        <w:tab/>
      </w:r>
      <w:r>
        <w:rPr>
          <w:color w:val="000000"/>
        </w:rPr>
        <w:tab/>
        <w:t xml:space="preserve">C </w:t>
      </w:r>
      <w:r>
        <w:rPr>
          <w:color w:val="6A3E3E"/>
        </w:rPr>
        <w:t>p</w:t>
      </w:r>
      <w:r>
        <w:rPr>
          <w:color w:val="000000"/>
        </w:rPr>
        <w:t xml:space="preserve"> = </w:t>
      </w:r>
      <w:r>
        <w:t>new</w:t>
      </w:r>
      <w:r>
        <w:rPr>
          <w:color w:val="000000"/>
        </w:rPr>
        <w:t xml:space="preserve"> C();</w:t>
      </w:r>
    </w:p>
    <w:p w14:paraId="569379C4" w14:textId="77777777" w:rsidR="00C157FE" w:rsidRDefault="00C157FE" w:rsidP="00C157FE">
      <w:pPr>
        <w:pStyle w:val="Output"/>
        <w:ind w:left="360"/>
        <w:rPr>
          <w:color w:val="4C483D" w:themeColor="text2"/>
        </w:rPr>
      </w:pPr>
      <w:r>
        <w:rPr>
          <w:color w:val="000000"/>
        </w:rPr>
        <w:tab/>
      </w:r>
      <w:r>
        <w:rPr>
          <w:color w:val="000000"/>
        </w:rPr>
        <w:tab/>
      </w:r>
      <w:r>
        <w:rPr>
          <w:color w:val="6A3E3E"/>
        </w:rPr>
        <w:t>p</w:t>
      </w:r>
      <w:r>
        <w:rPr>
          <w:color w:val="000000"/>
        </w:rPr>
        <w:t>.m1();</w:t>
      </w:r>
    </w:p>
    <w:p w14:paraId="72B33455" w14:textId="77777777" w:rsidR="00C157FE" w:rsidRDefault="00C157FE" w:rsidP="00C157FE">
      <w:pPr>
        <w:pStyle w:val="Output"/>
        <w:ind w:left="360"/>
        <w:rPr>
          <w:color w:val="4C483D" w:themeColor="text2"/>
        </w:rPr>
      </w:pPr>
      <w:r>
        <w:rPr>
          <w:color w:val="000000"/>
        </w:rPr>
        <w:tab/>
        <w:t>}</w:t>
      </w:r>
    </w:p>
    <w:p w14:paraId="5FEBA2CE" w14:textId="77777777" w:rsidR="00C157FE" w:rsidRDefault="00C157FE" w:rsidP="00C157FE">
      <w:pPr>
        <w:pStyle w:val="Output"/>
        <w:ind w:left="360"/>
      </w:pPr>
      <w:r>
        <w:rPr>
          <w:color w:val="000000"/>
        </w:rPr>
        <w:t>}</w:t>
      </w:r>
    </w:p>
    <w:p w14:paraId="6DD19179" w14:textId="77777777" w:rsidR="00C157FE" w:rsidRDefault="00496987" w:rsidP="0002120A">
      <w:pPr>
        <w:pStyle w:val="Output"/>
        <w:shd w:val="clear" w:color="auto" w:fill="000000" w:themeFill="text1"/>
        <w:ind w:left="360"/>
      </w:pPr>
      <w:r w:rsidRPr="00496987">
        <w:t>Child method</w:t>
      </w:r>
    </w:p>
    <w:p w14:paraId="7325D700" w14:textId="77777777" w:rsidR="00CA78AF" w:rsidRDefault="00CA78AF" w:rsidP="00F7075B">
      <w:pPr>
        <w:pStyle w:val="ListParagraph"/>
        <w:spacing w:line="240" w:lineRule="auto"/>
      </w:pPr>
    </w:p>
    <w:p w14:paraId="1BC6CA97" w14:textId="2E22410A" w:rsidR="00C157FE" w:rsidRDefault="00C157FE" w:rsidP="006F728B">
      <w:pPr>
        <w:pStyle w:val="ListParagraph"/>
        <w:numPr>
          <w:ilvl w:val="0"/>
          <w:numId w:val="57"/>
        </w:numPr>
      </w:pPr>
      <w:r>
        <w:t>Every java class is a direct Child class of ‘Object’ class</w:t>
      </w:r>
    </w:p>
    <w:p w14:paraId="3456D19B" w14:textId="77777777" w:rsidR="00C157FE" w:rsidRDefault="00C157FE" w:rsidP="00C157FE">
      <w:pPr>
        <w:pStyle w:val="Output"/>
        <w:ind w:left="720"/>
      </w:pPr>
      <w:r>
        <w:t>Object</w:t>
      </w:r>
    </w:p>
    <w:p w14:paraId="01B3FD7B" w14:textId="77777777" w:rsidR="00C157FE" w:rsidRDefault="00C157FE" w:rsidP="00C157FE">
      <w:pPr>
        <w:pStyle w:val="Output"/>
        <w:ind w:left="720"/>
      </w:pPr>
      <w:r>
        <w:t xml:space="preserve">   |</w:t>
      </w:r>
    </w:p>
    <w:p w14:paraId="711006D0" w14:textId="77777777" w:rsidR="00C157FE" w:rsidRDefault="00C157FE" w:rsidP="00C157FE">
      <w:pPr>
        <w:pStyle w:val="Output"/>
        <w:ind w:left="720"/>
      </w:pPr>
      <w:r>
        <w:t>Class A</w:t>
      </w:r>
    </w:p>
    <w:p w14:paraId="0EE23D13" w14:textId="77777777" w:rsidR="00C157FE" w:rsidRDefault="00C157FE" w:rsidP="00E87765">
      <w:pPr>
        <w:spacing w:line="240" w:lineRule="auto"/>
      </w:pPr>
    </w:p>
    <w:p w14:paraId="184DAE7D" w14:textId="135E4404" w:rsidR="00C157FE" w:rsidRDefault="00C157FE" w:rsidP="006F728B">
      <w:pPr>
        <w:pStyle w:val="ListParagraph"/>
        <w:numPr>
          <w:ilvl w:val="0"/>
          <w:numId w:val="32"/>
        </w:numPr>
      </w:pPr>
      <w:r>
        <w:t>If our java class extends any other class, then it is indirect child class of Object</w:t>
      </w:r>
    </w:p>
    <w:p w14:paraId="772BA7CE" w14:textId="77777777" w:rsidR="00C157FE" w:rsidRDefault="00C157FE" w:rsidP="00C157FE">
      <w:pPr>
        <w:pStyle w:val="Output"/>
        <w:ind w:left="720"/>
      </w:pPr>
      <w:r>
        <w:t xml:space="preserve">    Object</w:t>
      </w:r>
    </w:p>
    <w:p w14:paraId="60D18517" w14:textId="77777777" w:rsidR="00C157FE" w:rsidRDefault="00C157FE" w:rsidP="00C157FE">
      <w:pPr>
        <w:pStyle w:val="Output"/>
        <w:ind w:left="720"/>
      </w:pPr>
      <w:r>
        <w:t xml:space="preserve">       |    </w:t>
      </w:r>
    </w:p>
    <w:p w14:paraId="60EBBBEA" w14:textId="77777777" w:rsidR="00C157FE" w:rsidRDefault="00C157FE" w:rsidP="00C157FE">
      <w:pPr>
        <w:pStyle w:val="Output"/>
        <w:ind w:left="720"/>
      </w:pPr>
      <w:r>
        <w:t xml:space="preserve">   Class B</w:t>
      </w:r>
    </w:p>
    <w:p w14:paraId="4E94E3D0" w14:textId="77777777" w:rsidR="00C157FE" w:rsidRDefault="00C157FE" w:rsidP="00C157FE">
      <w:pPr>
        <w:pStyle w:val="Output"/>
        <w:ind w:left="720"/>
      </w:pPr>
      <w:r>
        <w:t xml:space="preserve">       |</w:t>
      </w:r>
    </w:p>
    <w:p w14:paraId="40F47A4E" w14:textId="77777777" w:rsidR="00C157FE" w:rsidRDefault="00C157FE" w:rsidP="00C157FE">
      <w:pPr>
        <w:pStyle w:val="Output"/>
        <w:ind w:left="720"/>
      </w:pPr>
      <w:r>
        <w:t>Class A extends B</w:t>
      </w:r>
    </w:p>
    <w:p w14:paraId="7E04D0B5" w14:textId="77777777" w:rsidR="00A84D2A" w:rsidRDefault="00A84D2A" w:rsidP="00E87765">
      <w:pPr>
        <w:spacing w:line="240" w:lineRule="auto"/>
        <w:ind w:left="360"/>
      </w:pPr>
    </w:p>
    <w:p w14:paraId="19C7AFCF" w14:textId="4BCB593F" w:rsidR="00C157FE" w:rsidRDefault="00E87765" w:rsidP="006F728B">
      <w:pPr>
        <w:pStyle w:val="ListParagraph"/>
        <w:numPr>
          <w:ilvl w:val="0"/>
          <w:numId w:val="32"/>
        </w:numPr>
      </w:pPr>
      <w:r>
        <w:t>Cyclic</w:t>
      </w:r>
      <w:r w:rsidR="00C157FE">
        <w:t xml:space="preserve"> inheritance is not allowed in java</w:t>
      </w:r>
    </w:p>
    <w:p w14:paraId="34C6A154" w14:textId="71569851" w:rsidR="00C157FE" w:rsidRPr="006C469F" w:rsidRDefault="00C157FE" w:rsidP="00C157FE">
      <w:pPr>
        <w:pStyle w:val="Output"/>
        <w:ind w:left="720"/>
        <w:rPr>
          <w:color w:val="4C483D" w:themeColor="text2"/>
        </w:rPr>
      </w:pPr>
      <w:r w:rsidRPr="006C469F">
        <w:t>class</w:t>
      </w:r>
      <w:r w:rsidRPr="006C469F">
        <w:rPr>
          <w:color w:val="000000"/>
        </w:rPr>
        <w:t xml:space="preserve"> A </w:t>
      </w:r>
      <w:r w:rsidRPr="006C469F">
        <w:t>extends</w:t>
      </w:r>
      <w:r w:rsidRPr="006C469F">
        <w:rPr>
          <w:color w:val="000000"/>
        </w:rPr>
        <w:t xml:space="preserve"> B{ </w:t>
      </w:r>
      <w:r w:rsidRPr="006C469F">
        <w:rPr>
          <w:color w:val="000000"/>
        </w:rPr>
        <w:tab/>
      </w:r>
      <w:r w:rsidRPr="006C469F">
        <w:rPr>
          <w:color w:val="000000"/>
        </w:rPr>
        <w:tab/>
      </w:r>
    </w:p>
    <w:p w14:paraId="6B512A2E" w14:textId="7D0AD6B8" w:rsidR="00C157FE" w:rsidRDefault="00C157FE" w:rsidP="00C157FE">
      <w:pPr>
        <w:pStyle w:val="Output"/>
        <w:ind w:left="720"/>
        <w:rPr>
          <w:color w:val="000000"/>
        </w:rPr>
      </w:pPr>
      <w:r w:rsidRPr="006C469F">
        <w:rPr>
          <w:color w:val="000000"/>
        </w:rPr>
        <w:t>}</w:t>
      </w:r>
    </w:p>
    <w:p w14:paraId="67D009D7" w14:textId="221E3CAF" w:rsidR="00C157FE" w:rsidRPr="006C469F" w:rsidRDefault="00C157FE" w:rsidP="00C157FE">
      <w:pPr>
        <w:pStyle w:val="Output"/>
        <w:ind w:left="720"/>
        <w:rPr>
          <w:color w:val="4C483D" w:themeColor="text2"/>
        </w:rPr>
      </w:pPr>
      <w:r w:rsidRPr="006C469F">
        <w:t>class</w:t>
      </w:r>
      <w:r w:rsidRPr="006C469F">
        <w:rPr>
          <w:color w:val="000000"/>
        </w:rPr>
        <w:t xml:space="preserve"> B </w:t>
      </w:r>
      <w:r w:rsidRPr="006C469F">
        <w:t>extends</w:t>
      </w:r>
      <w:r w:rsidRPr="006C469F">
        <w:rPr>
          <w:color w:val="000000"/>
        </w:rPr>
        <w:t xml:space="preserve"> A{</w:t>
      </w:r>
      <w:r w:rsidRPr="006C469F">
        <w:rPr>
          <w:color w:val="000000"/>
        </w:rPr>
        <w:tab/>
      </w:r>
    </w:p>
    <w:p w14:paraId="33167DAF" w14:textId="77777777" w:rsidR="00C157FE" w:rsidRDefault="00C157FE" w:rsidP="00C157FE">
      <w:pPr>
        <w:pStyle w:val="Output"/>
        <w:ind w:left="720"/>
        <w:rPr>
          <w:color w:val="000000"/>
        </w:rPr>
      </w:pPr>
      <w:r w:rsidRPr="006C469F">
        <w:rPr>
          <w:color w:val="000000"/>
        </w:rPr>
        <w:t>}</w:t>
      </w:r>
    </w:p>
    <w:p w14:paraId="00E070BB" w14:textId="77777777" w:rsidR="00C157FE" w:rsidRPr="006C469F" w:rsidRDefault="00C157FE" w:rsidP="00C157FE">
      <w:pPr>
        <w:pStyle w:val="Output"/>
        <w:shd w:val="clear" w:color="auto" w:fill="000000" w:themeFill="text1"/>
        <w:ind w:left="720"/>
        <w:rPr>
          <w:color w:val="FF0000"/>
        </w:rPr>
      </w:pPr>
      <w:r w:rsidRPr="006C469F">
        <w:rPr>
          <w:color w:val="FF0000"/>
        </w:rPr>
        <w:lastRenderedPageBreak/>
        <w:t>Test.java:3: error: cyclic inheritance involving A</w:t>
      </w:r>
    </w:p>
    <w:p w14:paraId="3D51545B" w14:textId="77777777" w:rsidR="00C157FE" w:rsidRPr="006C469F" w:rsidRDefault="00C157FE" w:rsidP="00C157FE">
      <w:pPr>
        <w:pStyle w:val="Output"/>
        <w:shd w:val="clear" w:color="auto" w:fill="000000" w:themeFill="text1"/>
        <w:ind w:left="720"/>
        <w:rPr>
          <w:color w:val="FF0000"/>
        </w:rPr>
      </w:pPr>
      <w:r w:rsidRPr="006C469F">
        <w:rPr>
          <w:color w:val="FF0000"/>
        </w:rPr>
        <w:t>class A extends B{</w:t>
      </w:r>
    </w:p>
    <w:p w14:paraId="3C9FA581" w14:textId="13D11234" w:rsidR="00C157FE" w:rsidRPr="006C469F" w:rsidRDefault="00C157FE" w:rsidP="00C157FE">
      <w:pPr>
        <w:pStyle w:val="Output"/>
        <w:shd w:val="clear" w:color="auto" w:fill="000000" w:themeFill="text1"/>
        <w:ind w:left="720"/>
        <w:rPr>
          <w:color w:val="FF0000"/>
        </w:rPr>
      </w:pPr>
      <w:r w:rsidRPr="006C469F">
        <w:rPr>
          <w:color w:val="FF0000"/>
        </w:rPr>
        <w:t>^</w:t>
      </w:r>
      <w:r w:rsidR="00E828EF">
        <w:rPr>
          <w:color w:val="FF0000"/>
        </w:rPr>
        <w:t xml:space="preserve"> </w:t>
      </w:r>
      <w:r w:rsidRPr="006C469F">
        <w:rPr>
          <w:color w:val="FF0000"/>
        </w:rPr>
        <w:t>1 error</w:t>
      </w:r>
    </w:p>
    <w:p w14:paraId="539D15F6" w14:textId="7B882080" w:rsidR="00C157FE" w:rsidRDefault="00C157FE" w:rsidP="001E606C">
      <w:pPr>
        <w:spacing w:line="240" w:lineRule="auto"/>
      </w:pPr>
    </w:p>
    <w:p w14:paraId="3053D9B8" w14:textId="77777777" w:rsidR="00A639AE" w:rsidRDefault="00A639AE" w:rsidP="001E606C">
      <w:pPr>
        <w:spacing w:line="240" w:lineRule="auto"/>
      </w:pPr>
    </w:p>
    <w:p w14:paraId="28248F6B" w14:textId="44E5FC20" w:rsidR="00C157FE" w:rsidRDefault="00C157FE" w:rsidP="000E4144">
      <w:pPr>
        <w:pStyle w:val="Heading30"/>
      </w:pPr>
      <w:r>
        <w:t>Has-A Relationship</w:t>
      </w:r>
    </w:p>
    <w:p w14:paraId="1D9EBFC2" w14:textId="77777777" w:rsidR="00C157FE" w:rsidRDefault="00C157FE" w:rsidP="00C157FE">
      <w:r w:rsidRPr="00D310C6">
        <w:t>Has-a relationship is one in which an </w:t>
      </w:r>
      <w:r w:rsidRPr="00D310C6">
        <w:rPr>
          <w:b/>
          <w:bCs/>
        </w:rPr>
        <w:t>object of one class is created as a data member in another class</w:t>
      </w:r>
      <w:r w:rsidRPr="00D310C6">
        <w:t>.</w:t>
      </w:r>
    </w:p>
    <w:p w14:paraId="6E2F3EAE" w14:textId="77777777" w:rsidR="00C157FE" w:rsidRPr="007D6351" w:rsidRDefault="00C157FE" w:rsidP="00C157FE">
      <w:pPr>
        <w:pStyle w:val="Output"/>
        <w:rPr>
          <w:color w:val="4C483D" w:themeColor="text2"/>
        </w:rPr>
      </w:pPr>
      <w:r w:rsidRPr="007D6351">
        <w:rPr>
          <w:bCs/>
          <w:color w:val="7F0055"/>
        </w:rPr>
        <w:t>class</w:t>
      </w:r>
      <w:r w:rsidRPr="007D6351">
        <w:t xml:space="preserve"> Student</w:t>
      </w:r>
    </w:p>
    <w:p w14:paraId="258484CF" w14:textId="77777777" w:rsidR="00C157FE" w:rsidRPr="007D6351" w:rsidRDefault="00C157FE" w:rsidP="00C157FE">
      <w:pPr>
        <w:pStyle w:val="Output"/>
        <w:rPr>
          <w:color w:val="4C483D" w:themeColor="text2"/>
        </w:rPr>
      </w:pPr>
      <w:r w:rsidRPr="007D6351">
        <w:t>{</w:t>
      </w:r>
    </w:p>
    <w:p w14:paraId="67E7CCBE" w14:textId="77777777" w:rsidR="00C157FE" w:rsidRPr="007D6351" w:rsidRDefault="00C157FE" w:rsidP="00C157FE">
      <w:pPr>
        <w:pStyle w:val="Output"/>
        <w:rPr>
          <w:color w:val="4C483D" w:themeColor="text2"/>
        </w:rPr>
      </w:pPr>
      <w:r>
        <w:rPr>
          <w:bCs/>
          <w:color w:val="7F0055"/>
        </w:rPr>
        <w:t xml:space="preserve">  </w:t>
      </w:r>
      <w:r w:rsidRPr="007D6351">
        <w:rPr>
          <w:bCs/>
          <w:color w:val="7F0055"/>
        </w:rPr>
        <w:t>int</w:t>
      </w:r>
      <w:r w:rsidRPr="007D6351">
        <w:t xml:space="preserve"> </w:t>
      </w:r>
      <w:r w:rsidRPr="007D6351">
        <w:rPr>
          <w:color w:val="0000C0"/>
        </w:rPr>
        <w:t>sno</w:t>
      </w:r>
      <w:r w:rsidRPr="007D6351">
        <w:t>;</w:t>
      </w:r>
    </w:p>
    <w:p w14:paraId="42A6832B" w14:textId="77777777" w:rsidR="00C157FE" w:rsidRPr="007D6351" w:rsidRDefault="00C157FE" w:rsidP="00C157FE">
      <w:pPr>
        <w:pStyle w:val="Output"/>
        <w:rPr>
          <w:color w:val="4C483D" w:themeColor="text2"/>
        </w:rPr>
      </w:pPr>
      <w:r>
        <w:t xml:space="preserve">  </w:t>
      </w:r>
      <w:r w:rsidRPr="007D6351">
        <w:t xml:space="preserve">String </w:t>
      </w:r>
      <w:r w:rsidRPr="007D6351">
        <w:rPr>
          <w:color w:val="0000C0"/>
        </w:rPr>
        <w:t>name</w:t>
      </w:r>
      <w:r w:rsidRPr="007D6351">
        <w:t>;</w:t>
      </w:r>
    </w:p>
    <w:p w14:paraId="0902E2EA" w14:textId="77777777" w:rsidR="00C157FE" w:rsidRPr="007D6351" w:rsidRDefault="00C157FE" w:rsidP="00C157FE">
      <w:pPr>
        <w:pStyle w:val="Output"/>
        <w:rPr>
          <w:color w:val="4C483D" w:themeColor="text2"/>
        </w:rPr>
      </w:pPr>
      <w:r>
        <w:t xml:space="preserve">  </w:t>
      </w:r>
      <w:r w:rsidRPr="007D6351">
        <w:t xml:space="preserve">Address </w:t>
      </w:r>
      <w:r w:rsidRPr="007D6351">
        <w:rPr>
          <w:color w:val="0000C0"/>
        </w:rPr>
        <w:t>address</w:t>
      </w:r>
      <w:r w:rsidRPr="007D6351">
        <w:t xml:space="preserve">; </w:t>
      </w:r>
    </w:p>
    <w:p w14:paraId="4EC7D9C3" w14:textId="77777777" w:rsidR="00C157FE" w:rsidRPr="007D6351" w:rsidRDefault="00C157FE" w:rsidP="00C157FE">
      <w:pPr>
        <w:pStyle w:val="Output"/>
      </w:pPr>
      <w:r w:rsidRPr="007D6351">
        <w:t>}</w:t>
      </w:r>
    </w:p>
    <w:p w14:paraId="1A67F3AC" w14:textId="79109BA0" w:rsidR="008C40E7" w:rsidRDefault="008C40E7" w:rsidP="00D930E8">
      <w:pPr>
        <w:spacing w:line="240" w:lineRule="auto"/>
      </w:pPr>
    </w:p>
    <w:p w14:paraId="0D2F5458" w14:textId="77777777" w:rsidR="00A639AE" w:rsidRDefault="00A639AE" w:rsidP="00D930E8">
      <w:pPr>
        <w:spacing w:line="240" w:lineRule="auto"/>
      </w:pPr>
    </w:p>
    <w:p w14:paraId="20FBC229" w14:textId="77777777" w:rsidR="008C40E7" w:rsidRPr="007D6351" w:rsidRDefault="009D004C" w:rsidP="008C40E7">
      <w:pPr>
        <w:pStyle w:val="Howitworks"/>
        <w:rPr>
          <w:b w:val="0"/>
        </w:rPr>
      </w:pPr>
      <w:hyperlink r:id="rId47" w:history="1">
        <w:r w:rsidR="008C40E7" w:rsidRPr="007D6351">
          <w:rPr>
            <w:rStyle w:val="Hyperlink"/>
            <w:b w:val="0"/>
            <w:color w:val="FFFFFF" w:themeColor="background1"/>
            <w:u w:val="none"/>
          </w:rPr>
          <w:t>Association, Aggregation and Composition</w:t>
        </w:r>
      </w:hyperlink>
      <w:r w:rsidR="008C40E7" w:rsidRPr="007D6351">
        <w:rPr>
          <w:b w:val="0"/>
        </w:rPr>
        <w:t>?</w:t>
      </w:r>
    </w:p>
    <w:p w14:paraId="75546CF8" w14:textId="77777777" w:rsidR="008C40E7" w:rsidRDefault="008C40E7" w:rsidP="00D930E8">
      <w:pPr>
        <w:pStyle w:val="Heading4"/>
        <w:spacing w:after="0" w:line="240" w:lineRule="auto"/>
      </w:pPr>
      <w:r w:rsidRPr="0012721F">
        <w:t>Association</w:t>
      </w:r>
    </w:p>
    <w:p w14:paraId="42E54A46" w14:textId="77777777" w:rsidR="008C40E7" w:rsidRDefault="008C40E7" w:rsidP="00A639AE">
      <w:r w:rsidRPr="0012721F">
        <w:t xml:space="preserve">Association in Java is one of the building blocks and the most basic concept of object-oriented programming. </w:t>
      </w:r>
      <w:r w:rsidRPr="00986119">
        <w:rPr>
          <w:b/>
          <w:bCs/>
        </w:rPr>
        <w:t>Association is a connection or relationship between two separate classes</w:t>
      </w:r>
      <w:r w:rsidRPr="0012721F">
        <w:t>.</w:t>
      </w:r>
    </w:p>
    <w:p w14:paraId="715F33B9" w14:textId="77777777" w:rsidR="008C40E7" w:rsidRPr="0012721F" w:rsidRDefault="008C40E7" w:rsidP="00E828EF">
      <w:pPr>
        <w:spacing w:line="240" w:lineRule="auto"/>
      </w:pPr>
    </w:p>
    <w:p w14:paraId="6C50274E" w14:textId="77777777" w:rsidR="008C40E7" w:rsidRDefault="008C40E7" w:rsidP="00A639AE">
      <w:r w:rsidRPr="0012721F">
        <w:t xml:space="preserve">It shows how objects of two classes are associated with each other. The Association defines the multiplicity between objects. We can describe the Association as a </w:t>
      </w:r>
      <w:r w:rsidRPr="0012721F">
        <w:rPr>
          <w:b/>
          <w:bCs/>
        </w:rPr>
        <w:t xml:space="preserve">has-a </w:t>
      </w:r>
      <w:r w:rsidRPr="0012721F">
        <w:t xml:space="preserve">relationship between the classes. </w:t>
      </w:r>
      <w:r w:rsidRPr="00D310C6">
        <w:t>Has-a relationship is one in which an </w:t>
      </w:r>
      <w:r w:rsidRPr="00D310C6">
        <w:rPr>
          <w:b/>
          <w:bCs/>
        </w:rPr>
        <w:t>object of one class is created as a data member in another class</w:t>
      </w:r>
      <w:r w:rsidRPr="00D310C6">
        <w:t>.</w:t>
      </w:r>
    </w:p>
    <w:p w14:paraId="5A00D924" w14:textId="77777777" w:rsidR="008C40E7" w:rsidRPr="007D6351" w:rsidRDefault="008C40E7" w:rsidP="008C40E7">
      <w:pPr>
        <w:pStyle w:val="Output"/>
        <w:rPr>
          <w:color w:val="4C483D" w:themeColor="text2"/>
        </w:rPr>
      </w:pPr>
      <w:r w:rsidRPr="007D6351">
        <w:rPr>
          <w:bCs/>
          <w:color w:val="7F0055"/>
        </w:rPr>
        <w:t>class</w:t>
      </w:r>
      <w:r w:rsidRPr="007D6351">
        <w:t xml:space="preserve"> Student</w:t>
      </w:r>
    </w:p>
    <w:p w14:paraId="6D971304" w14:textId="77777777" w:rsidR="008C40E7" w:rsidRPr="007D6351" w:rsidRDefault="008C40E7" w:rsidP="008C40E7">
      <w:pPr>
        <w:pStyle w:val="Output"/>
        <w:rPr>
          <w:color w:val="4C483D" w:themeColor="text2"/>
        </w:rPr>
      </w:pPr>
      <w:r w:rsidRPr="007D6351">
        <w:t>{</w:t>
      </w:r>
    </w:p>
    <w:p w14:paraId="57C17198" w14:textId="77777777" w:rsidR="008C40E7" w:rsidRPr="007D6351" w:rsidRDefault="008C40E7" w:rsidP="008C40E7">
      <w:pPr>
        <w:pStyle w:val="Output"/>
        <w:rPr>
          <w:color w:val="4C483D" w:themeColor="text2"/>
        </w:rPr>
      </w:pPr>
      <w:r>
        <w:rPr>
          <w:bCs/>
          <w:color w:val="7F0055"/>
        </w:rPr>
        <w:t xml:space="preserve">  </w:t>
      </w:r>
      <w:r w:rsidRPr="007D6351">
        <w:rPr>
          <w:bCs/>
          <w:color w:val="7F0055"/>
        </w:rPr>
        <w:t>int</w:t>
      </w:r>
      <w:r w:rsidRPr="007D6351">
        <w:t xml:space="preserve"> </w:t>
      </w:r>
      <w:r w:rsidRPr="007D6351">
        <w:rPr>
          <w:color w:val="0000C0"/>
        </w:rPr>
        <w:t>sno</w:t>
      </w:r>
      <w:r w:rsidRPr="007D6351">
        <w:t>;</w:t>
      </w:r>
    </w:p>
    <w:p w14:paraId="332FB8D9" w14:textId="77777777" w:rsidR="008C40E7" w:rsidRPr="007D6351" w:rsidRDefault="008C40E7" w:rsidP="008C40E7">
      <w:pPr>
        <w:pStyle w:val="Output"/>
        <w:rPr>
          <w:color w:val="4C483D" w:themeColor="text2"/>
        </w:rPr>
      </w:pPr>
      <w:r>
        <w:t xml:space="preserve">  </w:t>
      </w:r>
      <w:r w:rsidRPr="007D6351">
        <w:t xml:space="preserve">String </w:t>
      </w:r>
      <w:r w:rsidRPr="007D6351">
        <w:rPr>
          <w:color w:val="0000C0"/>
        </w:rPr>
        <w:t>name</w:t>
      </w:r>
      <w:r w:rsidRPr="007D6351">
        <w:t>;</w:t>
      </w:r>
    </w:p>
    <w:p w14:paraId="48D3347F" w14:textId="77777777" w:rsidR="008C40E7" w:rsidRPr="007D6351" w:rsidRDefault="008C40E7" w:rsidP="008C40E7">
      <w:pPr>
        <w:pStyle w:val="Output"/>
        <w:rPr>
          <w:color w:val="4C483D" w:themeColor="text2"/>
        </w:rPr>
      </w:pPr>
      <w:r>
        <w:t xml:space="preserve">  </w:t>
      </w:r>
      <w:r w:rsidRPr="007D6351">
        <w:t xml:space="preserve">Address </w:t>
      </w:r>
      <w:r w:rsidRPr="007D6351">
        <w:rPr>
          <w:color w:val="0000C0"/>
        </w:rPr>
        <w:t>address</w:t>
      </w:r>
      <w:r w:rsidRPr="007D6351">
        <w:t xml:space="preserve">; </w:t>
      </w:r>
    </w:p>
    <w:p w14:paraId="6991D9E8" w14:textId="77777777" w:rsidR="008C40E7" w:rsidRPr="007D6351" w:rsidRDefault="008C40E7" w:rsidP="008C40E7">
      <w:pPr>
        <w:pStyle w:val="Output"/>
      </w:pPr>
      <w:r w:rsidRPr="007D6351">
        <w:t>}</w:t>
      </w:r>
    </w:p>
    <w:p w14:paraId="05229715" w14:textId="364CEF38" w:rsidR="008C40E7" w:rsidRPr="0012721F" w:rsidRDefault="008C40E7" w:rsidP="008C40E7">
      <w:pPr>
        <w:rPr>
          <w:rStyle w:val="0SyntaxPinkChar"/>
        </w:rPr>
      </w:pPr>
      <w:r w:rsidRPr="0012721F">
        <w:t xml:space="preserve">Association is a kind of relationship between classes whose objects have an </w:t>
      </w:r>
      <w:r w:rsidRPr="0012721F">
        <w:rPr>
          <w:b/>
          <w:bCs/>
        </w:rPr>
        <w:t>independent lifecycle</w:t>
      </w:r>
      <w:r w:rsidRPr="0012721F">
        <w:t xml:space="preserve"> and there is </w:t>
      </w:r>
      <w:r w:rsidRPr="0012721F">
        <w:rPr>
          <w:b/>
          <w:bCs/>
        </w:rPr>
        <w:t>no ownership</w:t>
      </w:r>
      <w:r w:rsidRPr="0012721F">
        <w:t xml:space="preserve"> between the objects. It can be </w:t>
      </w:r>
      <w:r w:rsidRPr="0012721F">
        <w:rPr>
          <w:rStyle w:val="0SyntaxPinkChar"/>
        </w:rPr>
        <w:t>one-to-one,</w:t>
      </w:r>
      <w:r w:rsidR="00D930E8">
        <w:rPr>
          <w:rStyle w:val="0SyntaxPinkChar"/>
        </w:rPr>
        <w:t xml:space="preserve"> </w:t>
      </w:r>
      <w:r w:rsidRPr="0012721F">
        <w:rPr>
          <w:rStyle w:val="0SyntaxPinkChar"/>
        </w:rPr>
        <w:t>one-to-many, many-to-one, many-to-many.</w:t>
      </w:r>
    </w:p>
    <w:p w14:paraId="1B0ABF6C" w14:textId="77777777" w:rsidR="008C40E7" w:rsidRDefault="008C40E7" w:rsidP="008C40E7"/>
    <w:p w14:paraId="065E4DF5" w14:textId="77777777" w:rsidR="008C40E7" w:rsidRPr="0012721F" w:rsidRDefault="008C40E7" w:rsidP="008C40E7">
      <w:pPr>
        <w:spacing w:line="240" w:lineRule="auto"/>
        <w:rPr>
          <w:b/>
          <w:bCs/>
        </w:rPr>
      </w:pPr>
      <w:r w:rsidRPr="0012721F">
        <w:rPr>
          <w:b/>
          <w:bCs/>
        </w:rPr>
        <w:t>1. One-to-one</w:t>
      </w:r>
    </w:p>
    <w:p w14:paraId="6AE15A90" w14:textId="77777777" w:rsidR="008C40E7" w:rsidRDefault="008C40E7" w:rsidP="008C40E7">
      <w:r w:rsidRPr="0012721F">
        <w:t>The best example of a one-to-one association is that one person or one individual can have only one passport. This is a one-to-one relationship between the person and the passport.</w:t>
      </w:r>
    </w:p>
    <w:p w14:paraId="625C26BE" w14:textId="77777777" w:rsidR="008C40E7" w:rsidRPr="0012721F" w:rsidRDefault="008C40E7" w:rsidP="008C40E7"/>
    <w:p w14:paraId="04473E8A" w14:textId="77777777" w:rsidR="008C40E7" w:rsidRPr="0012721F" w:rsidRDefault="008C40E7" w:rsidP="008C40E7">
      <w:pPr>
        <w:spacing w:line="240" w:lineRule="auto"/>
        <w:rPr>
          <w:b/>
          <w:bCs/>
        </w:rPr>
      </w:pPr>
      <w:r w:rsidRPr="0012721F">
        <w:rPr>
          <w:b/>
          <w:bCs/>
        </w:rPr>
        <w:t>2. One-to-many</w:t>
      </w:r>
    </w:p>
    <w:p w14:paraId="3C36DCBF" w14:textId="77777777" w:rsidR="008C40E7" w:rsidRPr="0012721F" w:rsidRDefault="008C40E7" w:rsidP="008C40E7">
      <w:r w:rsidRPr="0012721F">
        <w:t>Suppose there is a Doctor and his patients. So, one doctor is associated with many patients. So this is an example of a one-to-many Association between a doctor and patients.</w:t>
      </w:r>
    </w:p>
    <w:p w14:paraId="1FBF5019" w14:textId="77777777" w:rsidR="008C40E7" w:rsidRDefault="008C40E7" w:rsidP="008C40E7"/>
    <w:p w14:paraId="09709837" w14:textId="77777777" w:rsidR="008C40E7" w:rsidRPr="0012721F" w:rsidRDefault="008C40E7" w:rsidP="008C40E7">
      <w:pPr>
        <w:spacing w:line="240" w:lineRule="auto"/>
        <w:rPr>
          <w:b/>
          <w:bCs/>
        </w:rPr>
      </w:pPr>
      <w:r w:rsidRPr="0012721F">
        <w:rPr>
          <w:b/>
          <w:bCs/>
        </w:rPr>
        <w:t>3. Many-to-one</w:t>
      </w:r>
    </w:p>
    <w:p w14:paraId="3F8C343F" w14:textId="77777777" w:rsidR="008C40E7" w:rsidRPr="0012721F" w:rsidRDefault="008C40E7" w:rsidP="008C40E7">
      <w:r w:rsidRPr="0012721F">
        <w:t>For example, there can be many books in one library, each book is associated with that library, and it can’t be a part of another library. So, many books are related to one library.This is an example of a many-to-one Association between books and a library.</w:t>
      </w:r>
    </w:p>
    <w:p w14:paraId="00BD2C8F" w14:textId="77777777" w:rsidR="008C40E7" w:rsidRDefault="008C40E7" w:rsidP="008C40E7">
      <w:pPr>
        <w:spacing w:line="240" w:lineRule="auto"/>
        <w:rPr>
          <w:b/>
          <w:bCs/>
        </w:rPr>
      </w:pPr>
    </w:p>
    <w:p w14:paraId="74630AFD" w14:textId="77777777" w:rsidR="008C40E7" w:rsidRPr="0012721F" w:rsidRDefault="008C40E7" w:rsidP="008C40E7">
      <w:pPr>
        <w:spacing w:line="240" w:lineRule="auto"/>
        <w:rPr>
          <w:b/>
          <w:bCs/>
        </w:rPr>
      </w:pPr>
      <w:r w:rsidRPr="0012721F">
        <w:rPr>
          <w:b/>
          <w:bCs/>
        </w:rPr>
        <w:t>4. Many-to-many</w:t>
      </w:r>
    </w:p>
    <w:p w14:paraId="16A99016" w14:textId="77777777" w:rsidR="008C40E7" w:rsidRPr="0012721F" w:rsidRDefault="008C40E7" w:rsidP="008C40E7">
      <w:r w:rsidRPr="0012721F">
        <w:t>If we talk about a teacher and student, there can be many students associated with one teacher, and also, the teacher can be related to many students. So, the relationship between a teacher and student can be many-to-many.</w:t>
      </w:r>
    </w:p>
    <w:p w14:paraId="19D10B0B" w14:textId="77777777" w:rsidR="001461D7" w:rsidRPr="001461D7" w:rsidRDefault="008C40E7" w:rsidP="001461D7">
      <w:pPr>
        <w:rPr>
          <w:b/>
          <w:bCs/>
        </w:rPr>
      </w:pPr>
      <w:r w:rsidRPr="00415E17">
        <w:lastRenderedPageBreak/>
        <w:t>There are two special forms of Association in Java. They are:</w:t>
      </w:r>
    </w:p>
    <w:p w14:paraId="1A02EE15" w14:textId="59512A4F" w:rsidR="008C40E7" w:rsidRPr="001461D7" w:rsidRDefault="008C40E7" w:rsidP="00B413EE">
      <w:pPr>
        <w:pStyle w:val="ListParagraph"/>
        <w:numPr>
          <w:ilvl w:val="0"/>
          <w:numId w:val="309"/>
        </w:numPr>
        <w:rPr>
          <w:b/>
          <w:bCs/>
        </w:rPr>
      </w:pPr>
      <w:r w:rsidRPr="00415E17">
        <w:t>Aggregation</w:t>
      </w:r>
    </w:p>
    <w:p w14:paraId="7D744A28" w14:textId="31E00EC6" w:rsidR="008C40E7" w:rsidRDefault="008C40E7" w:rsidP="00B413EE">
      <w:pPr>
        <w:pStyle w:val="ListParagraph"/>
        <w:numPr>
          <w:ilvl w:val="0"/>
          <w:numId w:val="309"/>
        </w:numPr>
      </w:pPr>
      <w:r w:rsidRPr="00415E17">
        <w:t>Composition</w:t>
      </w:r>
    </w:p>
    <w:p w14:paraId="528B4B4A" w14:textId="77777777" w:rsidR="008C40E7" w:rsidRDefault="008C40E7" w:rsidP="008C40E7">
      <w:pPr>
        <w:pStyle w:val="Heading4"/>
        <w:spacing w:after="0" w:line="240" w:lineRule="auto"/>
      </w:pPr>
      <w:r w:rsidRPr="00415E17">
        <w:t>Aggregation</w:t>
      </w:r>
    </w:p>
    <w:p w14:paraId="44D431D2" w14:textId="77777777" w:rsidR="008C40E7" w:rsidRDefault="008C40E7" w:rsidP="008C40E7">
      <w:r w:rsidRPr="008B4453">
        <w:t xml:space="preserve">Aggregation in Java is a special kind of association. It represents the Has-A relationship between classes. Java Aggregation allows only </w:t>
      </w:r>
      <w:r w:rsidRPr="00465336">
        <w:rPr>
          <w:b/>
          <w:bCs/>
        </w:rPr>
        <w:t>one-to-one</w:t>
      </w:r>
      <w:r w:rsidRPr="008B4453">
        <w:t xml:space="preserve"> relationships. </w:t>
      </w:r>
    </w:p>
    <w:p w14:paraId="1B881A43" w14:textId="77777777" w:rsidR="008C40E7" w:rsidRDefault="008C40E7" w:rsidP="008C40E7"/>
    <w:p w14:paraId="4F642F11" w14:textId="77777777" w:rsidR="008C40E7" w:rsidRPr="00415E17" w:rsidRDefault="008C40E7" w:rsidP="008C40E7">
      <w:r w:rsidRPr="00415E17">
        <w:t>If an object is destroyed, it will not affect the other object, i.e., both objects can work independently.</w:t>
      </w:r>
    </w:p>
    <w:p w14:paraId="516E77E4" w14:textId="77777777" w:rsidR="008C40E7" w:rsidRPr="00415E17" w:rsidRDefault="008C40E7" w:rsidP="008C40E7">
      <w:r w:rsidRPr="00415E17">
        <w:t>Let’s take an example. There is an Employee in a company who belongs to a particular Department. If the </w:t>
      </w:r>
      <w:r w:rsidRPr="00415E17">
        <w:rPr>
          <w:b/>
          <w:bCs/>
        </w:rPr>
        <w:t>Employee</w:t>
      </w:r>
      <w:r w:rsidRPr="00415E17">
        <w:t> object gets destroyed still the </w:t>
      </w:r>
      <w:r w:rsidRPr="00415E17">
        <w:rPr>
          <w:b/>
          <w:bCs/>
        </w:rPr>
        <w:t>Department</w:t>
      </w:r>
      <w:r w:rsidRPr="00415E17">
        <w:t> can work independently</w:t>
      </w:r>
    </w:p>
    <w:p w14:paraId="15FA4211" w14:textId="77777777" w:rsidR="008C40E7" w:rsidRDefault="008C40E7" w:rsidP="008C40E7">
      <w:pPr>
        <w:spacing w:line="240" w:lineRule="auto"/>
      </w:pPr>
    </w:p>
    <w:p w14:paraId="3CC550A8" w14:textId="77777777" w:rsidR="008C40E7" w:rsidRDefault="008C40E7" w:rsidP="008C40E7">
      <w:pPr>
        <w:pStyle w:val="Heading4"/>
        <w:spacing w:after="0" w:line="240" w:lineRule="auto"/>
      </w:pPr>
      <w:r w:rsidRPr="00415E17">
        <w:t>Composition</w:t>
      </w:r>
    </w:p>
    <w:p w14:paraId="78B405A2" w14:textId="77777777" w:rsidR="008C40E7" w:rsidRPr="007B1F2D" w:rsidRDefault="008C40E7" w:rsidP="008C40E7">
      <w:r w:rsidRPr="007B1F2D">
        <w:t>The composition is another form of aggregation</w:t>
      </w:r>
      <w:r>
        <w:t>.</w:t>
      </w:r>
      <w:r w:rsidRPr="007B1F2D">
        <w:t xml:space="preserve"> In this type of association, the entities are completely dependent on each other. One entity cannot exist without the other. Composition in Java represents a </w:t>
      </w:r>
      <w:r w:rsidRPr="008523AA">
        <w:rPr>
          <w:b/>
          <w:bCs/>
        </w:rPr>
        <w:t>one-to-many</w:t>
      </w:r>
      <w:r w:rsidRPr="007B1F2D">
        <w:t xml:space="preserve"> relationship.</w:t>
      </w:r>
    </w:p>
    <w:p w14:paraId="2D49186E" w14:textId="77777777" w:rsidR="008C40E7" w:rsidRDefault="008C40E7" w:rsidP="008C40E7"/>
    <w:p w14:paraId="78E9F2B9" w14:textId="648A5AA9" w:rsidR="001E606C" w:rsidRDefault="008C40E7" w:rsidP="00C157FE">
      <w:r w:rsidRPr="007B1F2D">
        <w:t>Suppose there is a </w:t>
      </w:r>
      <w:r w:rsidRPr="007B1F2D">
        <w:rPr>
          <w:b/>
          <w:bCs/>
        </w:rPr>
        <w:t>House</w:t>
      </w:r>
      <w:r w:rsidRPr="007B1F2D">
        <w:t> and inside the house, there are many </w:t>
      </w:r>
      <w:r w:rsidRPr="007B1F2D">
        <w:rPr>
          <w:b/>
          <w:bCs/>
        </w:rPr>
        <w:t>rooms</w:t>
      </w:r>
      <w:r w:rsidRPr="007B1F2D">
        <w:t>. A single house can have multiple rooms, but a single room cannot have multiple houses. And, if we delete the house, the rooms will automatically be deleted.</w:t>
      </w:r>
    </w:p>
    <w:p w14:paraId="7F206FA4" w14:textId="77777777" w:rsidR="008C40E7" w:rsidRDefault="008C40E7" w:rsidP="00C157FE"/>
    <w:p w14:paraId="0733B920" w14:textId="77777777" w:rsidR="00C157FE" w:rsidRDefault="00C157FE" w:rsidP="000E4144">
      <w:pPr>
        <w:pStyle w:val="Heading30"/>
      </w:pPr>
      <w:r>
        <w:t>Uses-A Relationship</w:t>
      </w:r>
    </w:p>
    <w:p w14:paraId="6651B73F" w14:textId="77777777" w:rsidR="00C157FE" w:rsidRDefault="00C157FE" w:rsidP="00C157FE">
      <w:r w:rsidRPr="00D310C6">
        <w:t>Uses-a relationship is one in which an </w:t>
      </w:r>
      <w:r w:rsidRPr="00D310C6">
        <w:rPr>
          <w:b/>
          <w:bCs/>
        </w:rPr>
        <w:t>Object of one class is created inside a method of another class.</w:t>
      </w:r>
    </w:p>
    <w:p w14:paraId="67EFD5AF" w14:textId="77777777" w:rsidR="00C157FE" w:rsidRPr="007D6351" w:rsidRDefault="00C157FE" w:rsidP="00C157FE">
      <w:pPr>
        <w:pStyle w:val="Output"/>
        <w:rPr>
          <w:color w:val="4C483D" w:themeColor="text2"/>
        </w:rPr>
      </w:pPr>
      <w:r w:rsidRPr="007D6351">
        <w:rPr>
          <w:bCs/>
          <w:color w:val="7F0055"/>
        </w:rPr>
        <w:t>class</w:t>
      </w:r>
      <w:r w:rsidRPr="007D6351">
        <w:t xml:space="preserve"> Student {</w:t>
      </w:r>
    </w:p>
    <w:p w14:paraId="76E586B1" w14:textId="77777777" w:rsidR="00C157FE" w:rsidRPr="007D6351" w:rsidRDefault="00C157FE" w:rsidP="00C157FE">
      <w:pPr>
        <w:pStyle w:val="Output"/>
        <w:rPr>
          <w:color w:val="4C483D" w:themeColor="text2"/>
        </w:rPr>
      </w:pPr>
      <w:r w:rsidRPr="007D6351">
        <w:tab/>
      </w:r>
      <w:r w:rsidRPr="007D6351">
        <w:rPr>
          <w:bCs/>
          <w:color w:val="7F0055"/>
        </w:rPr>
        <w:t>int</w:t>
      </w:r>
      <w:r w:rsidRPr="007D6351">
        <w:t xml:space="preserve"> </w:t>
      </w:r>
      <w:r w:rsidRPr="007D6351">
        <w:rPr>
          <w:color w:val="0000C0"/>
        </w:rPr>
        <w:t>sno</w:t>
      </w:r>
      <w:r w:rsidRPr="007D6351">
        <w:t>;</w:t>
      </w:r>
    </w:p>
    <w:p w14:paraId="5E6D389F" w14:textId="77777777" w:rsidR="00C157FE" w:rsidRPr="007D6351" w:rsidRDefault="00C157FE" w:rsidP="00C157FE">
      <w:pPr>
        <w:pStyle w:val="Output"/>
        <w:rPr>
          <w:color w:val="4C483D" w:themeColor="text2"/>
        </w:rPr>
      </w:pPr>
      <w:r w:rsidRPr="007D6351">
        <w:tab/>
        <w:t xml:space="preserve">String </w:t>
      </w:r>
      <w:r w:rsidRPr="007D6351">
        <w:rPr>
          <w:color w:val="0000C0"/>
        </w:rPr>
        <w:t>name</w:t>
      </w:r>
      <w:r w:rsidRPr="007D6351">
        <w:t>;</w:t>
      </w:r>
    </w:p>
    <w:p w14:paraId="1F222393" w14:textId="77777777" w:rsidR="00C157FE" w:rsidRPr="007D6351" w:rsidRDefault="00C157FE" w:rsidP="00C157FE">
      <w:pPr>
        <w:pStyle w:val="Output"/>
        <w:rPr>
          <w:color w:val="4C483D" w:themeColor="text2"/>
        </w:rPr>
      </w:pPr>
    </w:p>
    <w:p w14:paraId="7BBB82E2" w14:textId="77777777" w:rsidR="00C157FE" w:rsidRPr="007D6351" w:rsidRDefault="00C157FE" w:rsidP="00C157FE">
      <w:pPr>
        <w:pStyle w:val="Output"/>
        <w:rPr>
          <w:color w:val="4C483D" w:themeColor="text2"/>
        </w:rPr>
      </w:pPr>
      <w:r w:rsidRPr="007D6351">
        <w:tab/>
      </w:r>
      <w:r w:rsidRPr="007D6351">
        <w:rPr>
          <w:bCs/>
          <w:color w:val="7F0055"/>
        </w:rPr>
        <w:t>public</w:t>
      </w:r>
      <w:r w:rsidRPr="007D6351">
        <w:t xml:space="preserve"> </w:t>
      </w:r>
      <w:r w:rsidRPr="007D6351">
        <w:rPr>
          <w:bCs/>
          <w:color w:val="7F0055"/>
        </w:rPr>
        <w:t>static</w:t>
      </w:r>
      <w:r w:rsidRPr="007D6351">
        <w:t xml:space="preserve"> </w:t>
      </w:r>
      <w:r w:rsidRPr="007D6351">
        <w:rPr>
          <w:bCs/>
          <w:color w:val="7F0055"/>
        </w:rPr>
        <w:t>void</w:t>
      </w:r>
      <w:r w:rsidRPr="007D6351">
        <w:t xml:space="preserve"> main(String[] </w:t>
      </w:r>
      <w:r w:rsidRPr="007D6351">
        <w:rPr>
          <w:color w:val="6A3E3E"/>
        </w:rPr>
        <w:t>args</w:t>
      </w:r>
      <w:r w:rsidRPr="007D6351">
        <w:t>) {</w:t>
      </w:r>
    </w:p>
    <w:p w14:paraId="6399190D" w14:textId="77777777" w:rsidR="00C157FE" w:rsidRPr="007D6351" w:rsidRDefault="00C157FE" w:rsidP="00C157FE">
      <w:pPr>
        <w:pStyle w:val="Output"/>
        <w:rPr>
          <w:color w:val="4C483D" w:themeColor="text2"/>
        </w:rPr>
      </w:pPr>
      <w:r w:rsidRPr="007D6351">
        <w:tab/>
      </w:r>
      <w:r w:rsidRPr="007D6351">
        <w:tab/>
        <w:t xml:space="preserve">Address </w:t>
      </w:r>
      <w:r w:rsidRPr="007D6351">
        <w:rPr>
          <w:color w:val="6A3E3E"/>
        </w:rPr>
        <w:t>address</w:t>
      </w:r>
      <w:r w:rsidRPr="007D6351">
        <w:t xml:space="preserve"> = </w:t>
      </w:r>
      <w:r w:rsidRPr="007D6351">
        <w:rPr>
          <w:bCs/>
          <w:color w:val="7F0055"/>
        </w:rPr>
        <w:t>new</w:t>
      </w:r>
      <w:r w:rsidRPr="007D6351">
        <w:t xml:space="preserve"> Address();</w:t>
      </w:r>
    </w:p>
    <w:p w14:paraId="0362F8CB" w14:textId="77777777" w:rsidR="00C157FE" w:rsidRPr="007D6351" w:rsidRDefault="00C157FE" w:rsidP="00C157FE">
      <w:pPr>
        <w:pStyle w:val="Output"/>
        <w:rPr>
          <w:color w:val="4C483D" w:themeColor="text2"/>
        </w:rPr>
      </w:pPr>
      <w:r w:rsidRPr="007D6351">
        <w:tab/>
        <w:t>}</w:t>
      </w:r>
    </w:p>
    <w:p w14:paraId="06EF3AE6" w14:textId="77777777" w:rsidR="00C157FE" w:rsidRPr="007D6351" w:rsidRDefault="00C157FE" w:rsidP="00C157FE">
      <w:pPr>
        <w:pStyle w:val="Output"/>
      </w:pPr>
      <w:r w:rsidRPr="007D6351">
        <w:t>}</w:t>
      </w:r>
    </w:p>
    <w:p w14:paraId="36D9B599" w14:textId="77777777" w:rsidR="00CD38A8" w:rsidRDefault="00CD38A8" w:rsidP="007B1F2D"/>
    <w:p w14:paraId="3234AA7D" w14:textId="77777777" w:rsidR="00C157FE" w:rsidRDefault="00C157FE" w:rsidP="000E4144">
      <w:pPr>
        <w:pStyle w:val="Heading30"/>
      </w:pPr>
      <w:r>
        <w:t>Overloading</w:t>
      </w:r>
    </w:p>
    <w:p w14:paraId="297D3A54" w14:textId="77777777" w:rsidR="00C157FE" w:rsidRDefault="00C157FE" w:rsidP="00C157FE">
      <w:r>
        <w:t>Two methods are</w:t>
      </w:r>
      <w:r w:rsidRPr="009A118B">
        <w:t xml:space="preserve"> said to be overloaded</w:t>
      </w:r>
      <w:r>
        <w:t>,</w:t>
      </w:r>
      <w:r w:rsidRPr="009A118B">
        <w:t xml:space="preserve"> iff the method names are same, </w:t>
      </w:r>
      <w:r w:rsidR="00201393" w:rsidRPr="009A118B">
        <w:t>but</w:t>
      </w:r>
      <w:r w:rsidRPr="009A118B">
        <w:t xml:space="preserve"> arguments are different</w:t>
      </w:r>
      <w:r>
        <w:t>.</w:t>
      </w:r>
    </w:p>
    <w:p w14:paraId="443375D7" w14:textId="77777777" w:rsidR="00C157FE" w:rsidRPr="009A118B" w:rsidRDefault="00C157FE" w:rsidP="00C157FE">
      <w:pPr>
        <w:pStyle w:val="Output"/>
        <w:rPr>
          <w:color w:val="4C483D" w:themeColor="text2"/>
        </w:rPr>
      </w:pPr>
      <w:r w:rsidRPr="009A118B">
        <w:rPr>
          <w:bCs/>
          <w:color w:val="7F0055"/>
        </w:rPr>
        <w:t>class</w:t>
      </w:r>
      <w:r w:rsidRPr="009A118B">
        <w:t xml:space="preserve"> Test {</w:t>
      </w:r>
    </w:p>
    <w:p w14:paraId="053CA455" w14:textId="77777777" w:rsidR="00C157FE" w:rsidRPr="009A118B" w:rsidRDefault="00C157FE" w:rsidP="00C157FE">
      <w:pPr>
        <w:pStyle w:val="Output"/>
        <w:rPr>
          <w:color w:val="4C483D" w:themeColor="text2"/>
        </w:rPr>
      </w:pPr>
      <w:r w:rsidRPr="009A118B">
        <w:tab/>
      </w:r>
      <w:r w:rsidRPr="009A118B">
        <w:rPr>
          <w:bCs/>
          <w:color w:val="7F0055"/>
        </w:rPr>
        <w:t>public</w:t>
      </w:r>
      <w:r w:rsidRPr="009A118B">
        <w:t xml:space="preserve"> </w:t>
      </w:r>
      <w:r w:rsidRPr="009A118B">
        <w:rPr>
          <w:bCs/>
          <w:color w:val="7F0055"/>
        </w:rPr>
        <w:t>void</w:t>
      </w:r>
      <w:r w:rsidRPr="009A118B">
        <w:t xml:space="preserve"> m1() {</w:t>
      </w:r>
    </w:p>
    <w:p w14:paraId="02790196" w14:textId="77777777" w:rsidR="00C157FE" w:rsidRPr="009A118B" w:rsidRDefault="00C157FE" w:rsidP="00C157FE">
      <w:pPr>
        <w:pStyle w:val="Output"/>
        <w:rPr>
          <w:color w:val="4C483D" w:themeColor="text2"/>
        </w:rPr>
      </w:pPr>
      <w:r w:rsidRPr="009A118B">
        <w:tab/>
      </w:r>
      <w:r w:rsidRPr="009A118B">
        <w:tab/>
        <w:t>System.</w:t>
      </w:r>
      <w:r w:rsidRPr="009A118B">
        <w:rPr>
          <w:bCs/>
          <w:i/>
          <w:iCs/>
          <w:color w:val="0000C0"/>
        </w:rPr>
        <w:t>out</w:t>
      </w:r>
      <w:r w:rsidRPr="009A118B">
        <w:t>.println(</w:t>
      </w:r>
      <w:r w:rsidRPr="009A118B">
        <w:rPr>
          <w:color w:val="2A00FF"/>
        </w:rPr>
        <w:t>"no-args"</w:t>
      </w:r>
      <w:r w:rsidRPr="009A118B">
        <w:t>);</w:t>
      </w:r>
    </w:p>
    <w:p w14:paraId="773E8D83" w14:textId="77777777" w:rsidR="00C157FE" w:rsidRPr="009A118B" w:rsidRDefault="00C157FE" w:rsidP="00C157FE">
      <w:pPr>
        <w:pStyle w:val="Output"/>
        <w:rPr>
          <w:color w:val="4C483D" w:themeColor="text2"/>
        </w:rPr>
      </w:pPr>
      <w:r w:rsidRPr="009A118B">
        <w:tab/>
        <w:t>}</w:t>
      </w:r>
    </w:p>
    <w:p w14:paraId="35C7D95F" w14:textId="77777777" w:rsidR="00C157FE" w:rsidRPr="009A118B" w:rsidRDefault="00C157FE" w:rsidP="00C157FE">
      <w:pPr>
        <w:pStyle w:val="Output"/>
        <w:rPr>
          <w:color w:val="4C483D" w:themeColor="text2"/>
        </w:rPr>
      </w:pPr>
      <w:r w:rsidRPr="009A118B">
        <w:tab/>
      </w:r>
      <w:r w:rsidRPr="009A118B">
        <w:rPr>
          <w:bCs/>
          <w:color w:val="7F0055"/>
        </w:rPr>
        <w:t>public</w:t>
      </w:r>
      <w:r w:rsidRPr="009A118B">
        <w:t xml:space="preserve"> </w:t>
      </w:r>
      <w:r w:rsidRPr="009A118B">
        <w:rPr>
          <w:bCs/>
          <w:color w:val="7F0055"/>
        </w:rPr>
        <w:t>void</w:t>
      </w:r>
      <w:r w:rsidRPr="009A118B">
        <w:t xml:space="preserve"> m1(</w:t>
      </w:r>
      <w:r w:rsidRPr="009A118B">
        <w:rPr>
          <w:bCs/>
          <w:color w:val="7F0055"/>
        </w:rPr>
        <w:t>int</w:t>
      </w:r>
      <w:r w:rsidRPr="009A118B">
        <w:t xml:space="preserve"> </w:t>
      </w:r>
      <w:r w:rsidRPr="009A118B">
        <w:rPr>
          <w:color w:val="6A3E3E"/>
        </w:rPr>
        <w:t>i</w:t>
      </w:r>
      <w:r w:rsidRPr="009A118B">
        <w:t>) {</w:t>
      </w:r>
    </w:p>
    <w:p w14:paraId="4EEAE8F4" w14:textId="77777777" w:rsidR="00C157FE" w:rsidRPr="009A118B" w:rsidRDefault="00C157FE" w:rsidP="00C157FE">
      <w:pPr>
        <w:pStyle w:val="Output"/>
        <w:rPr>
          <w:color w:val="4C483D" w:themeColor="text2"/>
        </w:rPr>
      </w:pPr>
      <w:r w:rsidRPr="009A118B">
        <w:tab/>
      </w:r>
      <w:r w:rsidRPr="009A118B">
        <w:tab/>
        <w:t>System.</w:t>
      </w:r>
      <w:r w:rsidRPr="009A118B">
        <w:rPr>
          <w:bCs/>
          <w:i/>
          <w:iCs/>
          <w:color w:val="0000C0"/>
        </w:rPr>
        <w:t>out</w:t>
      </w:r>
      <w:r w:rsidRPr="009A118B">
        <w:t>.println(</w:t>
      </w:r>
      <w:r w:rsidRPr="009A118B">
        <w:rPr>
          <w:color w:val="2A00FF"/>
        </w:rPr>
        <w:t>"int-args"</w:t>
      </w:r>
      <w:r w:rsidRPr="009A118B">
        <w:t>);</w:t>
      </w:r>
    </w:p>
    <w:p w14:paraId="24F7B182" w14:textId="77777777" w:rsidR="00C157FE" w:rsidRPr="009A118B" w:rsidRDefault="00C157FE" w:rsidP="00C157FE">
      <w:pPr>
        <w:pStyle w:val="Output"/>
        <w:rPr>
          <w:color w:val="4C483D" w:themeColor="text2"/>
        </w:rPr>
      </w:pPr>
      <w:r w:rsidRPr="009A118B">
        <w:tab/>
        <w:t>}</w:t>
      </w:r>
    </w:p>
    <w:p w14:paraId="4D618C09" w14:textId="77777777" w:rsidR="00C157FE" w:rsidRPr="009A118B" w:rsidRDefault="00C157FE" w:rsidP="00C157FE">
      <w:pPr>
        <w:pStyle w:val="Output"/>
        <w:rPr>
          <w:color w:val="4C483D" w:themeColor="text2"/>
        </w:rPr>
      </w:pPr>
      <w:r w:rsidRPr="009A118B">
        <w:tab/>
      </w:r>
      <w:r w:rsidRPr="009A118B">
        <w:rPr>
          <w:bCs/>
          <w:color w:val="7F0055"/>
        </w:rPr>
        <w:t>public</w:t>
      </w:r>
      <w:r w:rsidRPr="009A118B">
        <w:t xml:space="preserve"> </w:t>
      </w:r>
      <w:r w:rsidRPr="009A118B">
        <w:rPr>
          <w:bCs/>
          <w:color w:val="7F0055"/>
        </w:rPr>
        <w:t>void</w:t>
      </w:r>
      <w:r w:rsidRPr="009A118B">
        <w:t xml:space="preserve"> </w:t>
      </w:r>
      <w:r w:rsidRPr="009A118B">
        <w:rPr>
          <w:highlight w:val="lightGray"/>
        </w:rPr>
        <w:t>m1</w:t>
      </w:r>
      <w:r w:rsidRPr="009A118B">
        <w:t>(</w:t>
      </w:r>
      <w:r w:rsidRPr="009A118B">
        <w:rPr>
          <w:bCs/>
          <w:color w:val="7F0055"/>
        </w:rPr>
        <w:t>double</w:t>
      </w:r>
      <w:r w:rsidRPr="009A118B">
        <w:t xml:space="preserve"> </w:t>
      </w:r>
      <w:r w:rsidRPr="009A118B">
        <w:rPr>
          <w:color w:val="6A3E3E"/>
        </w:rPr>
        <w:t>d</w:t>
      </w:r>
      <w:r w:rsidRPr="009A118B">
        <w:t>) {</w:t>
      </w:r>
    </w:p>
    <w:p w14:paraId="32461DDF" w14:textId="77777777" w:rsidR="00C157FE" w:rsidRPr="009A118B" w:rsidRDefault="00C157FE" w:rsidP="00C157FE">
      <w:pPr>
        <w:pStyle w:val="Output"/>
        <w:rPr>
          <w:color w:val="4C483D" w:themeColor="text2"/>
        </w:rPr>
      </w:pPr>
      <w:r w:rsidRPr="009A118B">
        <w:tab/>
      </w:r>
      <w:r w:rsidRPr="009A118B">
        <w:tab/>
        <w:t>System.</w:t>
      </w:r>
      <w:r w:rsidRPr="009A118B">
        <w:rPr>
          <w:bCs/>
          <w:i/>
          <w:iCs/>
          <w:color w:val="0000C0"/>
        </w:rPr>
        <w:t>out</w:t>
      </w:r>
      <w:r w:rsidRPr="009A118B">
        <w:t>.println(</w:t>
      </w:r>
      <w:r w:rsidRPr="009A118B">
        <w:rPr>
          <w:color w:val="2A00FF"/>
        </w:rPr>
        <w:t>"double-args"</w:t>
      </w:r>
      <w:r w:rsidRPr="009A118B">
        <w:t>);</w:t>
      </w:r>
    </w:p>
    <w:p w14:paraId="46F4BD5E" w14:textId="744D5FA6" w:rsidR="00C157FE" w:rsidRDefault="00C157FE" w:rsidP="00C157FE">
      <w:pPr>
        <w:pStyle w:val="Output"/>
      </w:pPr>
      <w:r w:rsidRPr="009A118B">
        <w:tab/>
        <w:t>}</w:t>
      </w:r>
    </w:p>
    <w:p w14:paraId="36119252" w14:textId="77777777" w:rsidR="00C157FE" w:rsidRPr="009A118B" w:rsidRDefault="00C157FE" w:rsidP="00C157FE">
      <w:pPr>
        <w:pStyle w:val="Output"/>
        <w:rPr>
          <w:color w:val="4C483D" w:themeColor="text2"/>
        </w:rPr>
      </w:pPr>
      <w:r w:rsidRPr="009A118B">
        <w:tab/>
      </w:r>
      <w:r w:rsidRPr="009A118B">
        <w:rPr>
          <w:bCs/>
          <w:color w:val="7F0055"/>
        </w:rPr>
        <w:t>public</w:t>
      </w:r>
      <w:r w:rsidRPr="009A118B">
        <w:t xml:space="preserve"> </w:t>
      </w:r>
      <w:r w:rsidRPr="009A118B">
        <w:rPr>
          <w:bCs/>
          <w:color w:val="7F0055"/>
        </w:rPr>
        <w:t>static</w:t>
      </w:r>
      <w:r w:rsidRPr="009A118B">
        <w:t xml:space="preserve"> </w:t>
      </w:r>
      <w:r w:rsidRPr="009A118B">
        <w:rPr>
          <w:bCs/>
          <w:color w:val="7F0055"/>
        </w:rPr>
        <w:t>void</w:t>
      </w:r>
      <w:r w:rsidRPr="009A118B">
        <w:t xml:space="preserve"> main(String[] </w:t>
      </w:r>
      <w:r w:rsidRPr="009A118B">
        <w:rPr>
          <w:color w:val="6A3E3E"/>
        </w:rPr>
        <w:t>args</w:t>
      </w:r>
      <w:r w:rsidRPr="009A118B">
        <w:t>) {</w:t>
      </w:r>
    </w:p>
    <w:p w14:paraId="5B271F17" w14:textId="77777777" w:rsidR="00C157FE" w:rsidRPr="009A118B" w:rsidRDefault="00C157FE" w:rsidP="00C157FE">
      <w:pPr>
        <w:pStyle w:val="Output"/>
        <w:rPr>
          <w:color w:val="4C483D" w:themeColor="text2"/>
        </w:rPr>
      </w:pPr>
      <w:r w:rsidRPr="009A118B">
        <w:tab/>
      </w:r>
      <w:r w:rsidRPr="009A118B">
        <w:tab/>
        <w:t xml:space="preserve">Test </w:t>
      </w:r>
      <w:r w:rsidRPr="009A118B">
        <w:rPr>
          <w:color w:val="6A3E3E"/>
        </w:rPr>
        <w:t>t</w:t>
      </w:r>
      <w:r w:rsidRPr="009A118B">
        <w:t xml:space="preserve"> = </w:t>
      </w:r>
      <w:r w:rsidRPr="009A118B">
        <w:rPr>
          <w:bCs/>
          <w:color w:val="7F0055"/>
        </w:rPr>
        <w:t>new</w:t>
      </w:r>
      <w:r w:rsidRPr="009A118B">
        <w:t xml:space="preserve"> Test();</w:t>
      </w:r>
    </w:p>
    <w:p w14:paraId="06E0A441" w14:textId="77777777" w:rsidR="00C157FE" w:rsidRPr="009A118B" w:rsidRDefault="00C157FE" w:rsidP="00C157FE">
      <w:pPr>
        <w:pStyle w:val="Output"/>
        <w:rPr>
          <w:color w:val="4C483D" w:themeColor="text2"/>
        </w:rPr>
      </w:pPr>
      <w:r w:rsidRPr="009A118B">
        <w:tab/>
      </w:r>
      <w:r w:rsidRPr="009A118B">
        <w:tab/>
      </w:r>
      <w:r w:rsidRPr="009A118B">
        <w:rPr>
          <w:color w:val="6A3E3E"/>
        </w:rPr>
        <w:t>t</w:t>
      </w:r>
      <w:r w:rsidRPr="009A118B">
        <w:t>.m1();</w:t>
      </w:r>
    </w:p>
    <w:p w14:paraId="7309FE7E" w14:textId="77777777" w:rsidR="00C157FE" w:rsidRPr="009A118B" w:rsidRDefault="00C157FE" w:rsidP="00C157FE">
      <w:pPr>
        <w:pStyle w:val="Output"/>
        <w:rPr>
          <w:color w:val="4C483D" w:themeColor="text2"/>
        </w:rPr>
      </w:pPr>
      <w:r w:rsidRPr="009A118B">
        <w:tab/>
      </w:r>
      <w:r w:rsidRPr="009A118B">
        <w:tab/>
      </w:r>
      <w:r w:rsidRPr="009A118B">
        <w:rPr>
          <w:color w:val="6A3E3E"/>
        </w:rPr>
        <w:t>t</w:t>
      </w:r>
      <w:r w:rsidRPr="009A118B">
        <w:t>.m1(10);</w:t>
      </w:r>
    </w:p>
    <w:p w14:paraId="61752068" w14:textId="77777777" w:rsidR="00C157FE" w:rsidRPr="009A118B" w:rsidRDefault="00C157FE" w:rsidP="00C157FE">
      <w:pPr>
        <w:pStyle w:val="Output"/>
        <w:rPr>
          <w:color w:val="4C483D" w:themeColor="text2"/>
        </w:rPr>
      </w:pPr>
      <w:r w:rsidRPr="009A118B">
        <w:tab/>
      </w:r>
      <w:r w:rsidRPr="009A118B">
        <w:tab/>
      </w:r>
      <w:r w:rsidRPr="004E277D">
        <w:rPr>
          <w:color w:val="FF0000"/>
        </w:rPr>
        <w:t>t.</w:t>
      </w:r>
      <w:r w:rsidRPr="004E277D">
        <w:rPr>
          <w:color w:val="FF0000"/>
          <w:highlight w:val="lightGray"/>
        </w:rPr>
        <w:t>m1</w:t>
      </w:r>
      <w:r w:rsidRPr="004E277D">
        <w:rPr>
          <w:color w:val="FF0000"/>
        </w:rPr>
        <w:t>(10.5f); // Pramoted to next level</w:t>
      </w:r>
    </w:p>
    <w:p w14:paraId="656920B4" w14:textId="77777777" w:rsidR="00C157FE" w:rsidRPr="009A118B" w:rsidRDefault="00C157FE" w:rsidP="00C157FE">
      <w:pPr>
        <w:pStyle w:val="Output"/>
        <w:rPr>
          <w:color w:val="4C483D" w:themeColor="text2"/>
        </w:rPr>
      </w:pPr>
      <w:r w:rsidRPr="009A118B">
        <w:tab/>
        <w:t>}</w:t>
      </w:r>
    </w:p>
    <w:p w14:paraId="7F3182C8" w14:textId="0FA22A25" w:rsidR="000F143F" w:rsidRDefault="00C157FE" w:rsidP="00C157FE">
      <w:pPr>
        <w:pStyle w:val="Output"/>
      </w:pPr>
      <w:r w:rsidRPr="009A118B">
        <w:t>}</w:t>
      </w:r>
    </w:p>
    <w:p w14:paraId="29732FF0" w14:textId="77777777" w:rsidR="00C157FE" w:rsidRDefault="00C157FE" w:rsidP="00C157FE">
      <w:pPr>
        <w:pStyle w:val="Output"/>
        <w:shd w:val="clear" w:color="auto" w:fill="000000" w:themeFill="text1"/>
      </w:pPr>
      <w:r>
        <w:t>no-args</w:t>
      </w:r>
    </w:p>
    <w:p w14:paraId="4302D8A3" w14:textId="77777777" w:rsidR="00C157FE" w:rsidRDefault="00C157FE" w:rsidP="00C157FE">
      <w:pPr>
        <w:pStyle w:val="Output"/>
        <w:shd w:val="clear" w:color="auto" w:fill="000000" w:themeFill="text1"/>
      </w:pPr>
      <w:r>
        <w:t>int-args</w:t>
      </w:r>
    </w:p>
    <w:p w14:paraId="5F3DC5DF" w14:textId="77777777" w:rsidR="00C157FE" w:rsidRPr="009A118B" w:rsidRDefault="00C157FE" w:rsidP="00C157FE">
      <w:pPr>
        <w:pStyle w:val="Output"/>
        <w:shd w:val="clear" w:color="auto" w:fill="000000" w:themeFill="text1"/>
      </w:pPr>
      <w:r>
        <w:t>double-args</w:t>
      </w:r>
    </w:p>
    <w:p w14:paraId="5FDCE1FD" w14:textId="63BF1F46" w:rsidR="00C157FE" w:rsidRDefault="00C157FE" w:rsidP="00C157FE">
      <w:pPr>
        <w:rPr>
          <w:b/>
        </w:rPr>
      </w:pPr>
      <w:r w:rsidRPr="009A118B">
        <w:lastRenderedPageBreak/>
        <w:t>The overloading method resolution is the responsibility of compiler based on reference type and method</w:t>
      </w:r>
      <w:r>
        <w:t xml:space="preserve"> </w:t>
      </w:r>
      <w:r w:rsidRPr="009A118B">
        <w:t xml:space="preserve">arguments. Hence overloading is considered as </w:t>
      </w:r>
      <w:r w:rsidRPr="009A118B">
        <w:rPr>
          <w:b/>
        </w:rPr>
        <w:t>compile-time polymorphism</w:t>
      </w:r>
    </w:p>
    <w:p w14:paraId="361FB04C" w14:textId="77777777" w:rsidR="00692BD6" w:rsidRDefault="00692BD6" w:rsidP="00C157FE"/>
    <w:p w14:paraId="37D688EB" w14:textId="56C33B55" w:rsidR="00C157FE" w:rsidRDefault="00C157FE" w:rsidP="006F728B">
      <w:pPr>
        <w:pStyle w:val="ListParagraph"/>
        <w:numPr>
          <w:ilvl w:val="0"/>
          <w:numId w:val="32"/>
        </w:numPr>
      </w:pPr>
      <w:r w:rsidRPr="009A118B">
        <w:t>In the case of overloading if there is no method with the required argument then the compiler won’t raise</w:t>
      </w:r>
      <w:r>
        <w:t xml:space="preserve"> </w:t>
      </w:r>
      <w:r w:rsidRPr="009A118B">
        <w:t xml:space="preserve">immediately compile time error. First it will promote arguments </w:t>
      </w:r>
      <w:r w:rsidR="00CF652B">
        <w:t xml:space="preserve">datatype </w:t>
      </w:r>
      <w:r w:rsidRPr="009A118B">
        <w:t>to next level and checks is there any</w:t>
      </w:r>
      <w:r>
        <w:t xml:space="preserve"> </w:t>
      </w:r>
      <w:r w:rsidRPr="009A118B">
        <w:t>matched method with promoted arguments, if there is no such method compiler will promote the argument</w:t>
      </w:r>
      <w:r>
        <w:t xml:space="preserve"> </w:t>
      </w:r>
      <w:r w:rsidRPr="009A118B">
        <w:t>to the next level and checks for the matched method. After all possible promotions still the compiler unable</w:t>
      </w:r>
      <w:r>
        <w:t xml:space="preserve"> </w:t>
      </w:r>
      <w:r w:rsidRPr="009A118B">
        <w:t>to find the matched method then it raises compile time error.</w:t>
      </w:r>
    </w:p>
    <w:p w14:paraId="3C4F6953" w14:textId="77777777" w:rsidR="00C157FE" w:rsidRDefault="00C157FE" w:rsidP="00C157FE">
      <w:pPr>
        <w:pStyle w:val="ListParagraph"/>
      </w:pPr>
    </w:p>
    <w:p w14:paraId="4D8879B5" w14:textId="6EDB9623" w:rsidR="00C157FE" w:rsidRDefault="00C157FE" w:rsidP="006F728B">
      <w:pPr>
        <w:pStyle w:val="ListParagraph"/>
        <w:numPr>
          <w:ilvl w:val="0"/>
          <w:numId w:val="32"/>
        </w:numPr>
      </w:pPr>
      <w:r w:rsidRPr="002301C2">
        <w:t>In the case of overloading the more specific ve</w:t>
      </w:r>
      <w:r>
        <w:t xml:space="preserve">rsion will get the chance </w:t>
      </w:r>
      <w:r w:rsidR="00201393">
        <w:t>first. If</w:t>
      </w:r>
      <w:r>
        <w:t xml:space="preserve"> </w:t>
      </w:r>
      <w:r w:rsidR="00763267">
        <w:t>Specific</w:t>
      </w:r>
      <w:r>
        <w:t xml:space="preserve"> version is not avai</w:t>
      </w:r>
      <w:r w:rsidR="00763267">
        <w:t>la</w:t>
      </w:r>
      <w:r>
        <w:t>ble</w:t>
      </w:r>
      <w:r w:rsidR="00763267">
        <w:t xml:space="preserve">, </w:t>
      </w:r>
      <w:r w:rsidRPr="008759DF">
        <w:rPr>
          <w:b/>
        </w:rPr>
        <w:t xml:space="preserve">Child version will get more </w:t>
      </w:r>
      <w:r w:rsidR="007440F2" w:rsidRPr="008759DF">
        <w:rPr>
          <w:b/>
        </w:rPr>
        <w:t>priority</w:t>
      </w:r>
      <w:r w:rsidRPr="008759DF">
        <w:rPr>
          <w:b/>
        </w:rPr>
        <w:t xml:space="preserve"> than Parent version</w:t>
      </w:r>
    </w:p>
    <w:p w14:paraId="07B1E575" w14:textId="77777777" w:rsidR="00C157FE" w:rsidRPr="002301C2" w:rsidRDefault="00C157FE" w:rsidP="00C157FE">
      <w:pPr>
        <w:pStyle w:val="Output"/>
        <w:ind w:left="720"/>
        <w:rPr>
          <w:color w:val="4C483D" w:themeColor="text2"/>
        </w:rPr>
      </w:pPr>
      <w:r w:rsidRPr="002301C2">
        <w:rPr>
          <w:bCs/>
          <w:color w:val="7F0055"/>
        </w:rPr>
        <w:t>class</w:t>
      </w:r>
      <w:r w:rsidRPr="002301C2">
        <w:t xml:space="preserve"> Test {</w:t>
      </w:r>
    </w:p>
    <w:p w14:paraId="4EBC5EAB" w14:textId="77777777" w:rsidR="00C157FE" w:rsidRPr="002301C2" w:rsidRDefault="00C157FE" w:rsidP="00C157FE">
      <w:pPr>
        <w:pStyle w:val="Output"/>
        <w:ind w:left="720"/>
        <w:rPr>
          <w:color w:val="4C483D" w:themeColor="text2"/>
        </w:rPr>
      </w:pPr>
      <w:r w:rsidRPr="002301C2">
        <w:tab/>
      </w:r>
      <w:r w:rsidRPr="002301C2">
        <w:rPr>
          <w:bCs/>
          <w:color w:val="7F0055"/>
        </w:rPr>
        <w:t>public</w:t>
      </w:r>
      <w:r w:rsidRPr="002301C2">
        <w:t xml:space="preserve"> </w:t>
      </w:r>
      <w:r w:rsidRPr="002301C2">
        <w:rPr>
          <w:bCs/>
          <w:color w:val="7F0055"/>
        </w:rPr>
        <w:t>void</w:t>
      </w:r>
      <w:r w:rsidRPr="002301C2">
        <w:t xml:space="preserve"> m1(String </w:t>
      </w:r>
      <w:r w:rsidRPr="002301C2">
        <w:rPr>
          <w:color w:val="6A3E3E"/>
        </w:rPr>
        <w:t>s</w:t>
      </w:r>
      <w:r w:rsidRPr="002301C2">
        <w:t>) {</w:t>
      </w:r>
    </w:p>
    <w:p w14:paraId="2B88A38F" w14:textId="77777777" w:rsidR="00C157FE" w:rsidRPr="002301C2" w:rsidRDefault="00C157FE" w:rsidP="00C157FE">
      <w:pPr>
        <w:pStyle w:val="Output"/>
        <w:ind w:left="720"/>
        <w:rPr>
          <w:color w:val="4C483D" w:themeColor="text2"/>
        </w:rPr>
      </w:pPr>
      <w:r w:rsidRPr="002301C2">
        <w:tab/>
      </w:r>
      <w:r w:rsidRPr="002301C2">
        <w:tab/>
        <w:t>System.</w:t>
      </w:r>
      <w:r w:rsidRPr="002301C2">
        <w:rPr>
          <w:bCs/>
          <w:i/>
          <w:iCs/>
          <w:color w:val="0000C0"/>
        </w:rPr>
        <w:t>out</w:t>
      </w:r>
      <w:r w:rsidRPr="002301C2">
        <w:t>.println(</w:t>
      </w:r>
      <w:r w:rsidRPr="002301C2">
        <w:rPr>
          <w:color w:val="2A00FF"/>
        </w:rPr>
        <w:t>"String Version"</w:t>
      </w:r>
      <w:r w:rsidRPr="002301C2">
        <w:t>);</w:t>
      </w:r>
    </w:p>
    <w:p w14:paraId="33F76BD5" w14:textId="77777777" w:rsidR="00C157FE" w:rsidRPr="002301C2" w:rsidRDefault="00C157FE" w:rsidP="00C157FE">
      <w:pPr>
        <w:pStyle w:val="Output"/>
        <w:ind w:left="720"/>
        <w:rPr>
          <w:color w:val="4C483D" w:themeColor="text2"/>
        </w:rPr>
      </w:pPr>
      <w:r w:rsidRPr="002301C2">
        <w:tab/>
        <w:t>}</w:t>
      </w:r>
    </w:p>
    <w:p w14:paraId="35F09DC6" w14:textId="77777777" w:rsidR="00C157FE" w:rsidRPr="002301C2" w:rsidRDefault="00C157FE" w:rsidP="00C157FE">
      <w:pPr>
        <w:pStyle w:val="Output"/>
        <w:ind w:left="720"/>
        <w:rPr>
          <w:color w:val="4C483D" w:themeColor="text2"/>
        </w:rPr>
      </w:pPr>
    </w:p>
    <w:p w14:paraId="6AE19523" w14:textId="77777777" w:rsidR="00C157FE" w:rsidRPr="002301C2" w:rsidRDefault="00C157FE" w:rsidP="00C157FE">
      <w:pPr>
        <w:pStyle w:val="Output"/>
        <w:ind w:left="720"/>
        <w:rPr>
          <w:color w:val="4C483D" w:themeColor="text2"/>
        </w:rPr>
      </w:pPr>
      <w:r w:rsidRPr="002301C2">
        <w:tab/>
      </w:r>
      <w:r w:rsidRPr="002301C2">
        <w:rPr>
          <w:bCs/>
          <w:color w:val="7F0055"/>
        </w:rPr>
        <w:t>public</w:t>
      </w:r>
      <w:r w:rsidRPr="002301C2">
        <w:t xml:space="preserve"> </w:t>
      </w:r>
      <w:r w:rsidRPr="002301C2">
        <w:rPr>
          <w:bCs/>
          <w:color w:val="7F0055"/>
        </w:rPr>
        <w:t>void</w:t>
      </w:r>
      <w:r w:rsidRPr="002301C2">
        <w:t xml:space="preserve"> m1(Object </w:t>
      </w:r>
      <w:r w:rsidRPr="002301C2">
        <w:rPr>
          <w:color w:val="6A3E3E"/>
        </w:rPr>
        <w:t>o</w:t>
      </w:r>
      <w:r w:rsidRPr="002301C2">
        <w:t>) {</w:t>
      </w:r>
    </w:p>
    <w:p w14:paraId="6B23423E" w14:textId="77777777" w:rsidR="00C157FE" w:rsidRPr="002301C2" w:rsidRDefault="00C157FE" w:rsidP="00C157FE">
      <w:pPr>
        <w:pStyle w:val="Output"/>
        <w:ind w:left="720"/>
        <w:rPr>
          <w:color w:val="4C483D" w:themeColor="text2"/>
        </w:rPr>
      </w:pPr>
      <w:r w:rsidRPr="002301C2">
        <w:tab/>
      </w:r>
      <w:r w:rsidRPr="002301C2">
        <w:tab/>
        <w:t>System.</w:t>
      </w:r>
      <w:r w:rsidRPr="002301C2">
        <w:rPr>
          <w:bCs/>
          <w:i/>
          <w:iCs/>
          <w:color w:val="0000C0"/>
        </w:rPr>
        <w:t>out</w:t>
      </w:r>
      <w:r w:rsidRPr="002301C2">
        <w:t>.println(</w:t>
      </w:r>
      <w:r w:rsidRPr="002301C2">
        <w:rPr>
          <w:color w:val="2A00FF"/>
        </w:rPr>
        <w:t>"Object Version"</w:t>
      </w:r>
      <w:r w:rsidRPr="002301C2">
        <w:t>);</w:t>
      </w:r>
    </w:p>
    <w:p w14:paraId="24D76EA1" w14:textId="4AED1E04" w:rsidR="00C157FE" w:rsidRPr="002301C2" w:rsidRDefault="00C157FE" w:rsidP="00C157FE">
      <w:pPr>
        <w:pStyle w:val="Output"/>
        <w:ind w:left="720"/>
        <w:rPr>
          <w:color w:val="4C483D" w:themeColor="text2"/>
        </w:rPr>
      </w:pPr>
      <w:r w:rsidRPr="002301C2">
        <w:tab/>
        <w:t>}</w:t>
      </w:r>
    </w:p>
    <w:p w14:paraId="77BBECA7" w14:textId="77777777" w:rsidR="00C157FE" w:rsidRPr="002301C2" w:rsidRDefault="00C157FE" w:rsidP="00C157FE">
      <w:pPr>
        <w:pStyle w:val="Output"/>
        <w:ind w:left="720"/>
        <w:rPr>
          <w:color w:val="4C483D" w:themeColor="text2"/>
        </w:rPr>
      </w:pPr>
      <w:r w:rsidRPr="002301C2">
        <w:tab/>
      </w:r>
      <w:r w:rsidRPr="002301C2">
        <w:rPr>
          <w:bCs/>
          <w:color w:val="7F0055"/>
        </w:rPr>
        <w:t>public</w:t>
      </w:r>
      <w:r w:rsidRPr="002301C2">
        <w:t xml:space="preserve"> </w:t>
      </w:r>
      <w:r w:rsidRPr="002301C2">
        <w:rPr>
          <w:bCs/>
          <w:color w:val="7F0055"/>
        </w:rPr>
        <w:t>static</w:t>
      </w:r>
      <w:r w:rsidRPr="002301C2">
        <w:t xml:space="preserve"> </w:t>
      </w:r>
      <w:r w:rsidRPr="002301C2">
        <w:rPr>
          <w:bCs/>
          <w:color w:val="7F0055"/>
        </w:rPr>
        <w:t>void</w:t>
      </w:r>
      <w:r w:rsidRPr="002301C2">
        <w:t xml:space="preserve"> main(String </w:t>
      </w:r>
      <w:r w:rsidRPr="002301C2">
        <w:rPr>
          <w:color w:val="6A3E3E"/>
        </w:rPr>
        <w:t>arg</w:t>
      </w:r>
      <w:r w:rsidRPr="002301C2">
        <w:t>[]) {</w:t>
      </w:r>
    </w:p>
    <w:p w14:paraId="7F72BE85" w14:textId="77777777" w:rsidR="00C157FE" w:rsidRPr="002301C2" w:rsidRDefault="00C157FE" w:rsidP="00C157FE">
      <w:pPr>
        <w:pStyle w:val="Output"/>
        <w:ind w:left="720"/>
        <w:rPr>
          <w:color w:val="4C483D" w:themeColor="text2"/>
        </w:rPr>
      </w:pPr>
      <w:r w:rsidRPr="002301C2">
        <w:tab/>
      </w:r>
      <w:r w:rsidRPr="002301C2">
        <w:tab/>
        <w:t xml:space="preserve">Test </w:t>
      </w:r>
      <w:r w:rsidRPr="002301C2">
        <w:rPr>
          <w:color w:val="6A3E3E"/>
        </w:rPr>
        <w:t>t</w:t>
      </w:r>
      <w:r w:rsidRPr="002301C2">
        <w:t xml:space="preserve"> = </w:t>
      </w:r>
      <w:r w:rsidRPr="002301C2">
        <w:rPr>
          <w:bCs/>
          <w:color w:val="7F0055"/>
        </w:rPr>
        <w:t>new</w:t>
      </w:r>
      <w:r w:rsidRPr="002301C2">
        <w:t xml:space="preserve"> Test();</w:t>
      </w:r>
    </w:p>
    <w:p w14:paraId="7003FE42" w14:textId="77777777" w:rsidR="00C157FE" w:rsidRPr="002301C2" w:rsidRDefault="00C157FE" w:rsidP="00C157FE">
      <w:pPr>
        <w:pStyle w:val="Output"/>
        <w:ind w:left="720"/>
        <w:rPr>
          <w:color w:val="4C483D" w:themeColor="text2"/>
        </w:rPr>
      </w:pPr>
      <w:r w:rsidRPr="002301C2">
        <w:tab/>
      </w:r>
      <w:r w:rsidRPr="002301C2">
        <w:tab/>
      </w:r>
      <w:r w:rsidRPr="002301C2">
        <w:rPr>
          <w:color w:val="6A3E3E"/>
        </w:rPr>
        <w:t>t</w:t>
      </w:r>
      <w:r w:rsidRPr="002301C2">
        <w:t>.m1(</w:t>
      </w:r>
      <w:r w:rsidRPr="002301C2">
        <w:rPr>
          <w:color w:val="2A00FF"/>
        </w:rPr>
        <w:t>"raju"</w:t>
      </w:r>
      <w:r w:rsidRPr="002301C2">
        <w:t xml:space="preserve">); </w:t>
      </w:r>
      <w:r w:rsidRPr="002301C2">
        <w:rPr>
          <w:color w:val="3F7F5F"/>
        </w:rPr>
        <w:t>// String Version</w:t>
      </w:r>
    </w:p>
    <w:p w14:paraId="643E1340" w14:textId="77777777" w:rsidR="00C157FE" w:rsidRPr="002301C2" w:rsidRDefault="00C157FE" w:rsidP="00C157FE">
      <w:pPr>
        <w:pStyle w:val="Output"/>
        <w:ind w:left="720"/>
        <w:rPr>
          <w:color w:val="4C483D" w:themeColor="text2"/>
        </w:rPr>
      </w:pPr>
      <w:r w:rsidRPr="002301C2">
        <w:tab/>
      </w:r>
      <w:r w:rsidRPr="002301C2">
        <w:tab/>
      </w:r>
      <w:r w:rsidRPr="002301C2">
        <w:rPr>
          <w:color w:val="6A3E3E"/>
        </w:rPr>
        <w:t>t</w:t>
      </w:r>
      <w:r w:rsidRPr="002301C2">
        <w:t>.m1(</w:t>
      </w:r>
      <w:r w:rsidRPr="002301C2">
        <w:rPr>
          <w:bCs/>
          <w:color w:val="7F0055"/>
        </w:rPr>
        <w:t>new</w:t>
      </w:r>
      <w:r w:rsidRPr="002301C2">
        <w:t xml:space="preserve"> Object());</w:t>
      </w:r>
      <w:r w:rsidRPr="002301C2">
        <w:rPr>
          <w:color w:val="3F7F5F"/>
        </w:rPr>
        <w:t>// Object Version</w:t>
      </w:r>
    </w:p>
    <w:p w14:paraId="3C756008" w14:textId="77777777" w:rsidR="00C157FE" w:rsidRPr="002301C2" w:rsidRDefault="00C157FE" w:rsidP="00C157FE">
      <w:pPr>
        <w:pStyle w:val="Output"/>
        <w:ind w:left="720"/>
        <w:rPr>
          <w:color w:val="4C483D" w:themeColor="text2"/>
        </w:rPr>
      </w:pPr>
      <w:r w:rsidRPr="002301C2">
        <w:tab/>
      </w:r>
      <w:r w:rsidRPr="002301C2">
        <w:tab/>
      </w:r>
      <w:r w:rsidRPr="002301C2">
        <w:rPr>
          <w:color w:val="6A3E3E"/>
        </w:rPr>
        <w:t>t</w:t>
      </w:r>
      <w:r w:rsidRPr="002301C2">
        <w:t>.m1(</w:t>
      </w:r>
      <w:r w:rsidRPr="002301C2">
        <w:rPr>
          <w:bCs/>
          <w:color w:val="7F0055"/>
        </w:rPr>
        <w:t>null</w:t>
      </w:r>
      <w:r w:rsidRPr="002301C2">
        <w:t xml:space="preserve">); </w:t>
      </w:r>
      <w:r>
        <w:rPr>
          <w:color w:val="3F7F5F"/>
        </w:rPr>
        <w:t xml:space="preserve">// String(child) </w:t>
      </w:r>
      <w:r w:rsidRPr="00B20B66">
        <w:rPr>
          <w:color w:val="3F7F5F"/>
        </w:rPr>
        <w:sym w:font="Wingdings" w:char="F0E0"/>
      </w:r>
      <w:r w:rsidRPr="002301C2">
        <w:rPr>
          <w:color w:val="3F7F5F"/>
        </w:rPr>
        <w:t xml:space="preserve"> Object</w:t>
      </w:r>
      <w:r>
        <w:rPr>
          <w:color w:val="3F7F5F"/>
        </w:rPr>
        <w:t>(parent)</w:t>
      </w:r>
    </w:p>
    <w:p w14:paraId="7DF1EE51" w14:textId="77777777" w:rsidR="00C157FE" w:rsidRPr="002301C2" w:rsidRDefault="00C157FE" w:rsidP="00C157FE">
      <w:pPr>
        <w:pStyle w:val="Output"/>
        <w:ind w:left="720"/>
        <w:rPr>
          <w:color w:val="4C483D" w:themeColor="text2"/>
        </w:rPr>
      </w:pPr>
      <w:r w:rsidRPr="002301C2">
        <w:tab/>
        <w:t>}</w:t>
      </w:r>
    </w:p>
    <w:p w14:paraId="45508A58" w14:textId="77777777" w:rsidR="00C157FE" w:rsidRDefault="00C157FE" w:rsidP="00C157FE">
      <w:pPr>
        <w:pStyle w:val="Output"/>
        <w:ind w:left="720"/>
      </w:pPr>
      <w:r w:rsidRPr="002301C2">
        <w:t>}</w:t>
      </w:r>
    </w:p>
    <w:p w14:paraId="3DD8219E" w14:textId="77777777" w:rsidR="00C157FE" w:rsidRDefault="00C157FE" w:rsidP="00C157FE">
      <w:pPr>
        <w:pStyle w:val="Output"/>
        <w:shd w:val="clear" w:color="auto" w:fill="000000" w:themeFill="text1"/>
        <w:ind w:left="720"/>
      </w:pPr>
      <w:r>
        <w:t>String Version</w:t>
      </w:r>
    </w:p>
    <w:p w14:paraId="278E8776" w14:textId="77777777" w:rsidR="00C157FE" w:rsidRDefault="00C157FE" w:rsidP="00C157FE">
      <w:pPr>
        <w:pStyle w:val="Output"/>
        <w:shd w:val="clear" w:color="auto" w:fill="000000" w:themeFill="text1"/>
        <w:ind w:left="720"/>
      </w:pPr>
      <w:r>
        <w:t>Object Version</w:t>
      </w:r>
    </w:p>
    <w:p w14:paraId="21EF8446" w14:textId="77777777" w:rsidR="00C157FE" w:rsidRDefault="00C157FE" w:rsidP="00C157FE">
      <w:pPr>
        <w:pStyle w:val="Output"/>
        <w:shd w:val="clear" w:color="auto" w:fill="000000" w:themeFill="text1"/>
        <w:ind w:left="720"/>
      </w:pPr>
      <w:r>
        <w:t>String Version</w:t>
      </w:r>
    </w:p>
    <w:p w14:paraId="7CB23310" w14:textId="77777777" w:rsidR="00C157FE" w:rsidRDefault="00C157FE" w:rsidP="00CF4F15"/>
    <w:p w14:paraId="5B5DF182" w14:textId="646C0318" w:rsidR="00C157FE" w:rsidRDefault="00C157FE" w:rsidP="006F728B">
      <w:pPr>
        <w:pStyle w:val="ListParagraph"/>
        <w:numPr>
          <w:ilvl w:val="0"/>
          <w:numId w:val="32"/>
        </w:numPr>
      </w:pPr>
      <w:r>
        <w:t xml:space="preserve">In case of </w:t>
      </w:r>
      <w:r w:rsidR="00805C89">
        <w:t>s</w:t>
      </w:r>
      <w:r>
        <w:t xml:space="preserve">ame level of </w:t>
      </w:r>
      <w:r w:rsidR="00805C89">
        <w:t>ch</w:t>
      </w:r>
      <w:r>
        <w:t xml:space="preserve">ild classes </w:t>
      </w:r>
      <w:r w:rsidR="00805C89">
        <w:t xml:space="preserve">are </w:t>
      </w:r>
      <w:r>
        <w:t>available, it will</w:t>
      </w:r>
      <w:r w:rsidRPr="00466B7D">
        <w:rPr>
          <w:b/>
          <w:color w:val="FF0000"/>
        </w:rPr>
        <w:t xml:space="preserve"> </w:t>
      </w:r>
      <w:r w:rsidR="00805C89" w:rsidRPr="00466B7D">
        <w:rPr>
          <w:b/>
          <w:color w:val="FF0000"/>
        </w:rPr>
        <w:t>throws</w:t>
      </w:r>
      <w:r w:rsidRPr="00466B7D">
        <w:rPr>
          <w:b/>
          <w:color w:val="FF0000"/>
        </w:rPr>
        <w:t xml:space="preserve"> </w:t>
      </w:r>
      <w:r w:rsidR="00805C89" w:rsidRPr="00466B7D">
        <w:rPr>
          <w:b/>
          <w:color w:val="FF0000"/>
        </w:rPr>
        <w:t>Ambiguity</w:t>
      </w:r>
      <w:r w:rsidRPr="00466B7D">
        <w:rPr>
          <w:b/>
          <w:color w:val="FF0000"/>
        </w:rPr>
        <w:t xml:space="preserve"> error</w:t>
      </w:r>
      <w:r w:rsidRPr="00466B7D">
        <w:rPr>
          <w:color w:val="FF0000"/>
        </w:rPr>
        <w:t xml:space="preserve"> </w:t>
      </w:r>
    </w:p>
    <w:p w14:paraId="3E06FC71" w14:textId="77777777" w:rsidR="00C157FE" w:rsidRPr="00BA1872" w:rsidRDefault="00C157FE" w:rsidP="00C157FE">
      <w:pPr>
        <w:pStyle w:val="Output"/>
        <w:ind w:left="720"/>
        <w:rPr>
          <w:color w:val="4C483D" w:themeColor="text2"/>
        </w:rPr>
      </w:pPr>
      <w:r w:rsidRPr="00BA1872">
        <w:rPr>
          <w:bCs/>
          <w:color w:val="7F0055"/>
        </w:rPr>
        <w:t>class</w:t>
      </w:r>
      <w:r w:rsidRPr="00BA1872">
        <w:t xml:space="preserve"> Test {</w:t>
      </w:r>
    </w:p>
    <w:p w14:paraId="2D0F4A54" w14:textId="77777777" w:rsidR="00C157FE" w:rsidRPr="00BA1872" w:rsidRDefault="00C157FE" w:rsidP="00C157FE">
      <w:pPr>
        <w:pStyle w:val="Output"/>
        <w:ind w:left="720"/>
        <w:rPr>
          <w:color w:val="4C483D" w:themeColor="text2"/>
        </w:rPr>
      </w:pPr>
      <w:r w:rsidRPr="00BA1872">
        <w:tab/>
      </w:r>
      <w:r w:rsidRPr="00BA1872">
        <w:rPr>
          <w:bCs/>
          <w:color w:val="7F0055"/>
        </w:rPr>
        <w:t>public</w:t>
      </w:r>
      <w:r w:rsidRPr="00BA1872">
        <w:t xml:space="preserve"> </w:t>
      </w:r>
      <w:r w:rsidRPr="00BA1872">
        <w:rPr>
          <w:bCs/>
          <w:color w:val="7F0055"/>
        </w:rPr>
        <w:t>void</w:t>
      </w:r>
      <w:r w:rsidRPr="00BA1872">
        <w:t xml:space="preserve"> m1(String </w:t>
      </w:r>
      <w:r w:rsidRPr="00BA1872">
        <w:rPr>
          <w:color w:val="6A3E3E"/>
        </w:rPr>
        <w:t>s</w:t>
      </w:r>
      <w:r w:rsidRPr="00BA1872">
        <w:t>) {</w:t>
      </w:r>
    </w:p>
    <w:p w14:paraId="3EA332BC" w14:textId="77777777" w:rsidR="00C157FE" w:rsidRPr="00BA1872" w:rsidRDefault="00C157FE" w:rsidP="00C157FE">
      <w:pPr>
        <w:pStyle w:val="Output"/>
        <w:ind w:left="720"/>
        <w:rPr>
          <w:color w:val="4C483D" w:themeColor="text2"/>
        </w:rPr>
      </w:pPr>
      <w:r w:rsidRPr="00BA1872">
        <w:tab/>
      </w:r>
      <w:r w:rsidRPr="00BA1872">
        <w:tab/>
        <w:t>System.</w:t>
      </w:r>
      <w:r w:rsidRPr="00BA1872">
        <w:rPr>
          <w:bCs/>
          <w:i/>
          <w:iCs/>
          <w:color w:val="0000C0"/>
        </w:rPr>
        <w:t>out</w:t>
      </w:r>
      <w:r w:rsidRPr="00BA1872">
        <w:t>.println(</w:t>
      </w:r>
      <w:r w:rsidRPr="00BA1872">
        <w:rPr>
          <w:color w:val="2A00FF"/>
        </w:rPr>
        <w:t>"String Version"</w:t>
      </w:r>
      <w:r w:rsidRPr="00BA1872">
        <w:t>);</w:t>
      </w:r>
    </w:p>
    <w:p w14:paraId="15DE354F" w14:textId="77777777" w:rsidR="00C157FE" w:rsidRPr="00BA1872" w:rsidRDefault="00C157FE" w:rsidP="00C157FE">
      <w:pPr>
        <w:pStyle w:val="Output"/>
        <w:ind w:left="720"/>
        <w:rPr>
          <w:color w:val="4C483D" w:themeColor="text2"/>
        </w:rPr>
      </w:pPr>
      <w:r w:rsidRPr="00BA1872">
        <w:tab/>
        <w:t>}</w:t>
      </w:r>
    </w:p>
    <w:p w14:paraId="08AFD778" w14:textId="77777777" w:rsidR="00C157FE" w:rsidRPr="00BA1872" w:rsidRDefault="00C157FE" w:rsidP="00C157FE">
      <w:pPr>
        <w:pStyle w:val="Output"/>
        <w:ind w:left="720"/>
        <w:rPr>
          <w:color w:val="4C483D" w:themeColor="text2"/>
        </w:rPr>
      </w:pPr>
      <w:r w:rsidRPr="00BA1872">
        <w:tab/>
      </w:r>
      <w:r w:rsidRPr="00BA1872">
        <w:rPr>
          <w:bCs/>
          <w:color w:val="7F0055"/>
        </w:rPr>
        <w:t>public</w:t>
      </w:r>
      <w:r w:rsidRPr="00BA1872">
        <w:t xml:space="preserve"> </w:t>
      </w:r>
      <w:r w:rsidRPr="00BA1872">
        <w:rPr>
          <w:bCs/>
          <w:color w:val="7F0055"/>
        </w:rPr>
        <w:t>void</w:t>
      </w:r>
      <w:r w:rsidRPr="00BA1872">
        <w:t xml:space="preserve"> m1(StringBuffer </w:t>
      </w:r>
      <w:r w:rsidRPr="00BA1872">
        <w:rPr>
          <w:color w:val="6A3E3E"/>
        </w:rPr>
        <w:t>o</w:t>
      </w:r>
      <w:r w:rsidRPr="00BA1872">
        <w:t>) {</w:t>
      </w:r>
    </w:p>
    <w:p w14:paraId="5CE9B9CF" w14:textId="77777777" w:rsidR="00C157FE" w:rsidRPr="00BA1872" w:rsidRDefault="00C157FE" w:rsidP="00C157FE">
      <w:pPr>
        <w:pStyle w:val="Output"/>
        <w:ind w:left="720"/>
        <w:rPr>
          <w:color w:val="4C483D" w:themeColor="text2"/>
        </w:rPr>
      </w:pPr>
      <w:r w:rsidRPr="00BA1872">
        <w:tab/>
      </w:r>
      <w:r w:rsidRPr="00BA1872">
        <w:tab/>
        <w:t>System.</w:t>
      </w:r>
      <w:r w:rsidRPr="00BA1872">
        <w:rPr>
          <w:bCs/>
          <w:i/>
          <w:iCs/>
          <w:color w:val="0000C0"/>
        </w:rPr>
        <w:t>out</w:t>
      </w:r>
      <w:r w:rsidRPr="00BA1872">
        <w:t>.println(</w:t>
      </w:r>
      <w:r w:rsidRPr="00BA1872">
        <w:rPr>
          <w:color w:val="2A00FF"/>
        </w:rPr>
        <w:t>"StringBuffer Version"</w:t>
      </w:r>
      <w:r w:rsidRPr="00BA1872">
        <w:t>);</w:t>
      </w:r>
    </w:p>
    <w:p w14:paraId="0D8A2247" w14:textId="77777777" w:rsidR="00C157FE" w:rsidRPr="00BA1872" w:rsidRDefault="00C157FE" w:rsidP="00C157FE">
      <w:pPr>
        <w:pStyle w:val="Output"/>
        <w:ind w:left="720"/>
        <w:rPr>
          <w:color w:val="4C483D" w:themeColor="text2"/>
        </w:rPr>
      </w:pPr>
      <w:r w:rsidRPr="00BA1872">
        <w:tab/>
        <w:t>}</w:t>
      </w:r>
    </w:p>
    <w:p w14:paraId="0751BCBD" w14:textId="77777777" w:rsidR="00C157FE" w:rsidRPr="00BA1872" w:rsidRDefault="00C157FE" w:rsidP="00C157FE">
      <w:pPr>
        <w:pStyle w:val="Output"/>
        <w:ind w:left="720"/>
        <w:rPr>
          <w:color w:val="4C483D" w:themeColor="text2"/>
        </w:rPr>
      </w:pPr>
      <w:r w:rsidRPr="00BA1872">
        <w:tab/>
      </w:r>
      <w:r w:rsidRPr="00BA1872">
        <w:rPr>
          <w:bCs/>
          <w:color w:val="7F0055"/>
        </w:rPr>
        <w:t>public</w:t>
      </w:r>
      <w:r w:rsidRPr="00BA1872">
        <w:t xml:space="preserve"> </w:t>
      </w:r>
      <w:r w:rsidRPr="00BA1872">
        <w:rPr>
          <w:bCs/>
          <w:color w:val="7F0055"/>
        </w:rPr>
        <w:t>static</w:t>
      </w:r>
      <w:r w:rsidRPr="00BA1872">
        <w:t xml:space="preserve"> </w:t>
      </w:r>
      <w:r w:rsidRPr="00BA1872">
        <w:rPr>
          <w:bCs/>
          <w:color w:val="7F0055"/>
        </w:rPr>
        <w:t>void</w:t>
      </w:r>
      <w:r w:rsidRPr="00BA1872">
        <w:t xml:space="preserve"> main(String </w:t>
      </w:r>
      <w:r w:rsidRPr="00BA1872">
        <w:rPr>
          <w:color w:val="6A3E3E"/>
        </w:rPr>
        <w:t>arg</w:t>
      </w:r>
      <w:r w:rsidRPr="00BA1872">
        <w:t>[]) {</w:t>
      </w:r>
    </w:p>
    <w:p w14:paraId="65C241F3" w14:textId="77777777" w:rsidR="00C157FE" w:rsidRPr="00BA1872" w:rsidRDefault="00C157FE" w:rsidP="00C157FE">
      <w:pPr>
        <w:pStyle w:val="Output"/>
        <w:ind w:left="720"/>
        <w:rPr>
          <w:color w:val="4C483D" w:themeColor="text2"/>
        </w:rPr>
      </w:pPr>
      <w:r w:rsidRPr="00BA1872">
        <w:tab/>
      </w:r>
      <w:r w:rsidRPr="00BA1872">
        <w:tab/>
        <w:t xml:space="preserve">Test </w:t>
      </w:r>
      <w:r w:rsidRPr="00BA1872">
        <w:rPr>
          <w:color w:val="6A3E3E"/>
        </w:rPr>
        <w:t>t</w:t>
      </w:r>
      <w:r w:rsidRPr="00BA1872">
        <w:t xml:space="preserve"> = </w:t>
      </w:r>
      <w:r w:rsidRPr="00BA1872">
        <w:rPr>
          <w:bCs/>
          <w:color w:val="7F0055"/>
        </w:rPr>
        <w:t>new</w:t>
      </w:r>
      <w:r w:rsidRPr="00BA1872">
        <w:t xml:space="preserve"> Test();</w:t>
      </w:r>
    </w:p>
    <w:p w14:paraId="6868F652" w14:textId="77777777" w:rsidR="00C157FE" w:rsidRPr="00BA1872" w:rsidRDefault="00C157FE" w:rsidP="00C157FE">
      <w:pPr>
        <w:pStyle w:val="Output"/>
        <w:ind w:left="720"/>
        <w:rPr>
          <w:color w:val="4C483D" w:themeColor="text2"/>
        </w:rPr>
      </w:pPr>
      <w:r w:rsidRPr="00BA1872">
        <w:tab/>
      </w:r>
      <w:r w:rsidRPr="00BA1872">
        <w:tab/>
      </w:r>
      <w:r w:rsidRPr="00BA1872">
        <w:rPr>
          <w:color w:val="6A3E3E"/>
        </w:rPr>
        <w:t>t</w:t>
      </w:r>
      <w:r w:rsidRPr="00BA1872">
        <w:t>.m1(</w:t>
      </w:r>
      <w:r w:rsidRPr="00BA1872">
        <w:rPr>
          <w:color w:val="2A00FF"/>
        </w:rPr>
        <w:t>"raju"</w:t>
      </w:r>
      <w:r w:rsidRPr="00BA1872">
        <w:t xml:space="preserve">); </w:t>
      </w:r>
      <w:r w:rsidRPr="00BA1872">
        <w:rPr>
          <w:color w:val="3F7F5F"/>
        </w:rPr>
        <w:t>// String Version</w:t>
      </w:r>
    </w:p>
    <w:p w14:paraId="1DBE88F9" w14:textId="7156CFE3" w:rsidR="00C157FE" w:rsidRPr="00BA1872" w:rsidRDefault="00C157FE" w:rsidP="00C157FE">
      <w:pPr>
        <w:pStyle w:val="Output"/>
        <w:ind w:left="720"/>
        <w:rPr>
          <w:color w:val="4C483D" w:themeColor="text2"/>
        </w:rPr>
      </w:pPr>
      <w:r w:rsidRPr="00BA1872">
        <w:tab/>
      </w:r>
      <w:r w:rsidRPr="00BA1872">
        <w:tab/>
      </w:r>
      <w:r w:rsidRPr="00BA1872">
        <w:rPr>
          <w:color w:val="6A3E3E"/>
        </w:rPr>
        <w:t>t</w:t>
      </w:r>
      <w:r w:rsidRPr="00BA1872">
        <w:t>.m1(</w:t>
      </w:r>
      <w:r w:rsidRPr="00BA1872">
        <w:rPr>
          <w:bCs/>
          <w:color w:val="7F0055"/>
        </w:rPr>
        <w:t>null</w:t>
      </w:r>
      <w:r w:rsidRPr="00BA1872">
        <w:t xml:space="preserve">); </w:t>
      </w:r>
      <w:r w:rsidRPr="00BA1872">
        <w:rPr>
          <w:color w:val="3F7F5F"/>
        </w:rPr>
        <w:t xml:space="preserve">// </w:t>
      </w:r>
      <w:r w:rsidR="00574BAF" w:rsidRPr="00BA1872">
        <w:rPr>
          <w:color w:val="3F7F5F"/>
        </w:rPr>
        <w:t>Ambiguity</w:t>
      </w:r>
      <w:r w:rsidRPr="00BA1872">
        <w:rPr>
          <w:color w:val="3F7F5F"/>
        </w:rPr>
        <w:t xml:space="preserve"> Version</w:t>
      </w:r>
      <w:r w:rsidRPr="00BA1872">
        <w:tab/>
      </w:r>
      <w:r w:rsidRPr="00BA1872">
        <w:tab/>
        <w:t xml:space="preserve"> </w:t>
      </w:r>
    </w:p>
    <w:p w14:paraId="3199827D" w14:textId="77777777" w:rsidR="00C157FE" w:rsidRPr="00BA1872" w:rsidRDefault="00C157FE" w:rsidP="00C157FE">
      <w:pPr>
        <w:pStyle w:val="Output"/>
        <w:ind w:left="720"/>
        <w:rPr>
          <w:color w:val="4C483D" w:themeColor="text2"/>
        </w:rPr>
      </w:pPr>
      <w:r w:rsidRPr="00BA1872">
        <w:tab/>
        <w:t>}</w:t>
      </w:r>
    </w:p>
    <w:p w14:paraId="692FBA91" w14:textId="77777777" w:rsidR="00C157FE" w:rsidRPr="00BA1872" w:rsidRDefault="00C157FE" w:rsidP="00C157FE">
      <w:pPr>
        <w:pStyle w:val="Output"/>
        <w:ind w:left="720"/>
      </w:pPr>
      <w:r w:rsidRPr="00BA1872">
        <w:t>}</w:t>
      </w:r>
    </w:p>
    <w:p w14:paraId="67153F9D" w14:textId="77777777" w:rsidR="00C157FE" w:rsidRPr="00466B7D" w:rsidRDefault="00C157FE" w:rsidP="00C157FE">
      <w:pPr>
        <w:pStyle w:val="Output"/>
        <w:shd w:val="clear" w:color="auto" w:fill="000000" w:themeFill="text1"/>
        <w:ind w:left="720"/>
        <w:rPr>
          <w:color w:val="FF0000"/>
        </w:rPr>
      </w:pPr>
      <w:r w:rsidRPr="00466B7D">
        <w:rPr>
          <w:color w:val="FF0000"/>
        </w:rPr>
        <w:t>Test.java:13: error: reference to m1 is ambiguous</w:t>
      </w:r>
    </w:p>
    <w:p w14:paraId="017FCFE4" w14:textId="71C1BC9C" w:rsidR="00C157FE" w:rsidRPr="00466B7D" w:rsidRDefault="00C157FE" w:rsidP="00C157FE">
      <w:pPr>
        <w:pStyle w:val="Output"/>
        <w:shd w:val="clear" w:color="auto" w:fill="000000" w:themeFill="text1"/>
        <w:ind w:left="720"/>
        <w:rPr>
          <w:color w:val="FF0000"/>
        </w:rPr>
      </w:pPr>
      <w:r w:rsidRPr="00466B7D">
        <w:rPr>
          <w:color w:val="FF0000"/>
        </w:rPr>
        <w:t xml:space="preserve">                t.m1(null); // </w:t>
      </w:r>
      <w:r w:rsidR="003E1915" w:rsidRPr="00466B7D">
        <w:rPr>
          <w:color w:val="FF0000"/>
        </w:rPr>
        <w:t>Ambiguity</w:t>
      </w:r>
      <w:r w:rsidRPr="00466B7D">
        <w:rPr>
          <w:color w:val="FF0000"/>
        </w:rPr>
        <w:t xml:space="preserve"> Version</w:t>
      </w:r>
    </w:p>
    <w:p w14:paraId="1F57101B" w14:textId="77777777" w:rsidR="00C157FE" w:rsidRPr="00466B7D" w:rsidRDefault="00C157FE" w:rsidP="00C157FE">
      <w:pPr>
        <w:pStyle w:val="Output"/>
        <w:shd w:val="clear" w:color="auto" w:fill="000000" w:themeFill="text1"/>
        <w:ind w:left="720"/>
        <w:rPr>
          <w:color w:val="FF0000"/>
        </w:rPr>
      </w:pPr>
      <w:r w:rsidRPr="00466B7D">
        <w:rPr>
          <w:color w:val="FF0000"/>
        </w:rPr>
        <w:t xml:space="preserve">  both method m1(String) in Test and method m1(StringBuffer) in Test </w:t>
      </w:r>
      <w:r w:rsidR="00201393" w:rsidRPr="00466B7D">
        <w:rPr>
          <w:color w:val="FF0000"/>
        </w:rPr>
        <w:t>match</w:t>
      </w:r>
      <w:r w:rsidR="00201393">
        <w:rPr>
          <w:color w:val="FF0000"/>
        </w:rPr>
        <w:t>:</w:t>
      </w:r>
      <w:r>
        <w:rPr>
          <w:color w:val="FF0000"/>
        </w:rPr>
        <w:t xml:space="preserve"> </w:t>
      </w:r>
      <w:r w:rsidRPr="00466B7D">
        <w:rPr>
          <w:color w:val="FF0000"/>
        </w:rPr>
        <w:t>1 error</w:t>
      </w:r>
    </w:p>
    <w:p w14:paraId="6A11B113" w14:textId="77777777" w:rsidR="00C157FE" w:rsidRDefault="00C157FE" w:rsidP="00CF4F15"/>
    <w:p w14:paraId="43C3265E" w14:textId="78BB34B7" w:rsidR="00C157FE" w:rsidRDefault="00C157FE" w:rsidP="006F728B">
      <w:pPr>
        <w:pStyle w:val="ListParagraph"/>
        <w:numPr>
          <w:ilvl w:val="0"/>
          <w:numId w:val="32"/>
        </w:numPr>
      </w:pPr>
      <w:r w:rsidRPr="003E1915">
        <w:rPr>
          <w:b/>
          <w:bCs/>
        </w:rPr>
        <w:t>var-arg</w:t>
      </w:r>
      <w:r>
        <w:t xml:space="preserve"> method will always </w:t>
      </w:r>
      <w:r w:rsidRPr="003E1915">
        <w:rPr>
          <w:b/>
          <w:bCs/>
        </w:rPr>
        <w:t>get least priority</w:t>
      </w:r>
      <w:r>
        <w:t xml:space="preserve"> i.e if no other method matched then only var-arg method will get chance for execution</w:t>
      </w:r>
    </w:p>
    <w:p w14:paraId="40E239E8" w14:textId="62282D49" w:rsidR="00692BD6" w:rsidRDefault="00692BD6" w:rsidP="00692BD6"/>
    <w:p w14:paraId="3A5E3471" w14:textId="77777777" w:rsidR="00692BD6" w:rsidRDefault="00692BD6" w:rsidP="00692BD6"/>
    <w:p w14:paraId="144C49A1" w14:textId="77777777" w:rsidR="00C157FE" w:rsidRDefault="00C157FE" w:rsidP="000E4144">
      <w:pPr>
        <w:pStyle w:val="Heading30"/>
      </w:pPr>
      <w:r w:rsidRPr="00794D59">
        <w:t>Overriding</w:t>
      </w:r>
    </w:p>
    <w:p w14:paraId="4DB15FC8" w14:textId="343B016B" w:rsidR="00C157FE" w:rsidRDefault="00C157FE" w:rsidP="00C157FE">
      <w:pPr>
        <w:rPr>
          <w:b/>
        </w:rPr>
      </w:pPr>
      <w:r w:rsidRPr="00794D59">
        <w:t>If the child class is not</w:t>
      </w:r>
      <w:r>
        <w:t xml:space="preserve"> </w:t>
      </w:r>
      <w:r w:rsidRPr="00794D59">
        <w:t xml:space="preserve">satisfied with the parent class </w:t>
      </w:r>
      <w:r w:rsidR="00972A53" w:rsidRPr="00794D59">
        <w:t>implementation,</w:t>
      </w:r>
      <w:r w:rsidRPr="00794D59">
        <w:t xml:space="preserve"> then the child </w:t>
      </w:r>
      <w:r w:rsidR="00972A53" w:rsidRPr="00794D59">
        <w:t>can</w:t>
      </w:r>
      <w:r w:rsidRPr="00794D59">
        <w:t xml:space="preserve"> overwrite that parent class method</w:t>
      </w:r>
      <w:r>
        <w:t xml:space="preserve"> </w:t>
      </w:r>
      <w:r w:rsidR="00972A53">
        <w:t>with</w:t>
      </w:r>
      <w:r w:rsidRPr="00794D59">
        <w:t xml:space="preserve"> </w:t>
      </w:r>
      <w:r w:rsidR="00C64AA9" w:rsidRPr="00794D59">
        <w:t>its</w:t>
      </w:r>
      <w:r w:rsidRPr="00794D59">
        <w:t xml:space="preserve"> own specific implementation</w:t>
      </w:r>
      <w:r w:rsidR="00972A53">
        <w:t>.</w:t>
      </w:r>
      <w:r w:rsidRPr="00794D59">
        <w:t xml:space="preserve"> this concept is nothing but </w:t>
      </w:r>
      <w:r w:rsidRPr="00442213">
        <w:rPr>
          <w:b/>
          <w:i/>
          <w:iCs/>
        </w:rPr>
        <w:t>“overriding”</w:t>
      </w:r>
      <w:r w:rsidRPr="00442213">
        <w:rPr>
          <w:b/>
        </w:rPr>
        <w:t>.</w:t>
      </w:r>
    </w:p>
    <w:p w14:paraId="56B22BEE" w14:textId="77777777" w:rsidR="00972A53" w:rsidRDefault="00972A53" w:rsidP="00C157FE"/>
    <w:p w14:paraId="28B461A3" w14:textId="77777777" w:rsidR="00C157FE" w:rsidRPr="00CF4F15" w:rsidRDefault="00C157FE" w:rsidP="00C157FE">
      <w:pPr>
        <w:rPr>
          <w:b/>
          <w:color w:val="FF0000"/>
          <w:u w:val="single"/>
        </w:rPr>
      </w:pPr>
      <w:r w:rsidRPr="00CF4F15">
        <w:rPr>
          <w:b/>
          <w:color w:val="FF0000"/>
          <w:u w:val="single"/>
        </w:rPr>
        <w:lastRenderedPageBreak/>
        <w:t>Rules</w:t>
      </w:r>
    </w:p>
    <w:p w14:paraId="2B1265DC" w14:textId="77777777" w:rsidR="00C157FE" w:rsidRDefault="00C157FE" w:rsidP="00C157FE">
      <w:r w:rsidRPr="00062687">
        <w:rPr>
          <w:b/>
          <w:bCs/>
        </w:rPr>
        <w:t>#1:</w:t>
      </w:r>
      <w:r w:rsidRPr="00062687">
        <w:t> </w:t>
      </w:r>
      <w:r w:rsidRPr="00062687">
        <w:rPr>
          <w:b/>
          <w:bCs/>
        </w:rPr>
        <w:t>Only inherited methods can be overridden.</w:t>
      </w:r>
    </w:p>
    <w:p w14:paraId="6848F38F" w14:textId="2EBAB122" w:rsidR="00C64AA9" w:rsidRDefault="00C64AA9" w:rsidP="00C64AA9">
      <w:pPr>
        <w:spacing w:line="240" w:lineRule="auto"/>
        <w:rPr>
          <w:b/>
          <w:bCs/>
        </w:rPr>
      </w:pPr>
    </w:p>
    <w:p w14:paraId="4B2A4410" w14:textId="77777777" w:rsidR="004A58A6" w:rsidRDefault="004A58A6" w:rsidP="00C64AA9">
      <w:pPr>
        <w:spacing w:line="240" w:lineRule="auto"/>
        <w:rPr>
          <w:b/>
          <w:bCs/>
        </w:rPr>
      </w:pPr>
    </w:p>
    <w:p w14:paraId="7BDA72DF" w14:textId="1293E989" w:rsidR="00C157FE" w:rsidRDefault="00C157FE" w:rsidP="00C157FE">
      <w:pPr>
        <w:rPr>
          <w:b/>
          <w:bCs/>
        </w:rPr>
      </w:pPr>
      <w:r w:rsidRPr="00062687">
        <w:rPr>
          <w:b/>
          <w:bCs/>
        </w:rPr>
        <w:t>#2:</w:t>
      </w:r>
      <w:r w:rsidRPr="00062687">
        <w:t> </w:t>
      </w:r>
      <w:r w:rsidR="00A60A99">
        <w:rPr>
          <w:rStyle w:val="0SyntaxPinkChar"/>
        </w:rPr>
        <w:t>f</w:t>
      </w:r>
      <w:r w:rsidRPr="00A60A99">
        <w:rPr>
          <w:rStyle w:val="0SyntaxPinkChar"/>
        </w:rPr>
        <w:t>inal</w:t>
      </w:r>
      <w:r w:rsidRPr="00062687">
        <w:rPr>
          <w:b/>
          <w:bCs/>
        </w:rPr>
        <w:t xml:space="preserve"> and </w:t>
      </w:r>
      <w:r w:rsidRPr="00A60A99">
        <w:rPr>
          <w:rStyle w:val="0SyntaxPinkChar"/>
        </w:rPr>
        <w:t>static</w:t>
      </w:r>
      <w:r w:rsidRPr="00062687">
        <w:rPr>
          <w:b/>
          <w:bCs/>
        </w:rPr>
        <w:t xml:space="preserve"> methods cannot be overridden.</w:t>
      </w:r>
    </w:p>
    <w:p w14:paraId="0675DFEF" w14:textId="4C1DF731" w:rsidR="00C157FE" w:rsidRDefault="009D004C" w:rsidP="00C157FE">
      <w:hyperlink r:id="rId48" w:history="1">
        <w:r w:rsidR="00C157FE" w:rsidRPr="00A31C2B">
          <w:rPr>
            <w:rStyle w:val="0SyntaxPinkChar"/>
          </w:rPr>
          <w:t>private</w:t>
        </w:r>
      </w:hyperlink>
      <w:r w:rsidR="00C157FE" w:rsidRPr="002C53E1">
        <w:t>, </w:t>
      </w:r>
      <w:hyperlink r:id="rId49" w:history="1">
        <w:r w:rsidR="00C157FE" w:rsidRPr="00A31C2B">
          <w:rPr>
            <w:rStyle w:val="0SyntaxPinkChar"/>
          </w:rPr>
          <w:t>static</w:t>
        </w:r>
      </w:hyperlink>
      <w:r w:rsidR="00C157FE" w:rsidRPr="002C53E1">
        <w:t> and </w:t>
      </w:r>
      <w:hyperlink r:id="rId50" w:history="1">
        <w:r w:rsidR="00C157FE" w:rsidRPr="00A31C2B">
          <w:rPr>
            <w:rStyle w:val="0SyntaxPinkChar"/>
          </w:rPr>
          <w:t>final</w:t>
        </w:r>
        <w:r w:rsidR="00C157FE" w:rsidRPr="002C53E1">
          <w:t xml:space="preserve"> method</w:t>
        </w:r>
      </w:hyperlink>
      <w:r w:rsidR="00C157FE" w:rsidRPr="002C53E1">
        <w:t> </w:t>
      </w:r>
      <w:r w:rsidR="00C64AA9" w:rsidRPr="002C53E1">
        <w:t>cannot</w:t>
      </w:r>
      <w:r w:rsidR="00C157FE" w:rsidRPr="002C53E1">
        <w:t xml:space="preserve"> be overridden in Java. By the way, </w:t>
      </w:r>
      <w:r w:rsidR="00C157FE" w:rsidRPr="00126814">
        <w:rPr>
          <w:b/>
        </w:rPr>
        <w:t>you can hide private and static method</w:t>
      </w:r>
      <w:r w:rsidR="00C157FE" w:rsidRPr="002C53E1">
        <w:t xml:space="preserve"> but trying to override final method will result in compile time error "Cannot override the final method from a class"</w:t>
      </w:r>
    </w:p>
    <w:tbl>
      <w:tblPr>
        <w:tblStyle w:val="TableGrid"/>
        <w:tblW w:w="9375"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single" w:sz="6" w:space="0" w:color="808080" w:themeColor="background1" w:themeShade="80"/>
          <w:insideV w:val="single" w:sz="6" w:space="0" w:color="808080" w:themeColor="background1" w:themeShade="80"/>
        </w:tblBorders>
        <w:tblLook w:val="04A0" w:firstRow="1" w:lastRow="0" w:firstColumn="1" w:lastColumn="0" w:noHBand="0" w:noVBand="1"/>
      </w:tblPr>
      <w:tblGrid>
        <w:gridCol w:w="2791"/>
        <w:gridCol w:w="3151"/>
        <w:gridCol w:w="3433"/>
      </w:tblGrid>
      <w:tr w:rsidR="00695732" w14:paraId="661DB9AD" w14:textId="77777777" w:rsidTr="00E95C5F">
        <w:trPr>
          <w:trHeight w:val="1357"/>
        </w:trPr>
        <w:tc>
          <w:tcPr>
            <w:tcW w:w="2791" w:type="dxa"/>
          </w:tcPr>
          <w:p w14:paraId="731C7E4E"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b/>
                <w:bCs/>
                <w:color w:val="7F0055"/>
                <w:sz w:val="16"/>
              </w:rPr>
              <w:t>class</w:t>
            </w:r>
            <w:r w:rsidRPr="00A43A52">
              <w:rPr>
                <w:rFonts w:ascii="Consolas" w:hAnsi="Consolas" w:cs="Consolas"/>
                <w:color w:val="000000"/>
                <w:sz w:val="16"/>
              </w:rPr>
              <w:t xml:space="preserve"> P {</w:t>
            </w:r>
          </w:p>
          <w:p w14:paraId="2726762A" w14:textId="77777777" w:rsidR="00A44BF2" w:rsidRDefault="00695732" w:rsidP="00700D81">
            <w:pPr>
              <w:autoSpaceDE w:val="0"/>
              <w:autoSpaceDN w:val="0"/>
              <w:adjustRightInd w:val="0"/>
              <w:rPr>
                <w:rFonts w:ascii="Consolas" w:hAnsi="Consolas" w:cs="Consolas"/>
                <w:color w:val="000000"/>
                <w:sz w:val="16"/>
              </w:rPr>
            </w:pPr>
            <w:r w:rsidRPr="00A43A52">
              <w:rPr>
                <w:rFonts w:ascii="Consolas" w:hAnsi="Consolas" w:cs="Consolas"/>
                <w:b/>
                <w:bCs/>
                <w:color w:val="7F0055"/>
                <w:sz w:val="16"/>
              </w:rPr>
              <w:t>public</w:t>
            </w:r>
            <w:r w:rsidRPr="00A43A52">
              <w:rPr>
                <w:rFonts w:ascii="Consolas" w:hAnsi="Consolas" w:cs="Consolas"/>
                <w:color w:val="000000"/>
                <w:sz w:val="16"/>
              </w:rPr>
              <w:t xml:space="preserve"> </w:t>
            </w:r>
            <w:r w:rsidRPr="00A43A52">
              <w:rPr>
                <w:rFonts w:ascii="Consolas" w:hAnsi="Consolas" w:cs="Consolas"/>
                <w:b/>
                <w:bCs/>
                <w:color w:val="7F0055"/>
                <w:sz w:val="16"/>
              </w:rPr>
              <w:t>final</w:t>
            </w:r>
            <w:r w:rsidRPr="00A43A52">
              <w:rPr>
                <w:rFonts w:ascii="Consolas" w:hAnsi="Consolas" w:cs="Consolas"/>
                <w:color w:val="000000"/>
                <w:sz w:val="16"/>
              </w:rPr>
              <w:t xml:space="preserve"> </w:t>
            </w:r>
            <w:r w:rsidRPr="00A43A52">
              <w:rPr>
                <w:rFonts w:ascii="Consolas" w:hAnsi="Consolas" w:cs="Consolas"/>
                <w:b/>
                <w:bCs/>
                <w:color w:val="7F0055"/>
                <w:sz w:val="16"/>
              </w:rPr>
              <w:t>void</w:t>
            </w:r>
            <w:r w:rsidRPr="00A43A52">
              <w:rPr>
                <w:rFonts w:ascii="Consolas" w:hAnsi="Consolas" w:cs="Consolas"/>
                <w:color w:val="000000"/>
                <w:sz w:val="16"/>
              </w:rPr>
              <w:t xml:space="preserve"> m1(){</w:t>
            </w:r>
          </w:p>
          <w:p w14:paraId="098FFE9B"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color w:val="000000"/>
                <w:sz w:val="16"/>
              </w:rPr>
              <w:t>System.</w:t>
            </w:r>
            <w:r w:rsidRPr="00A43A52">
              <w:rPr>
                <w:rFonts w:ascii="Consolas" w:hAnsi="Consolas" w:cs="Consolas"/>
                <w:b/>
                <w:bCs/>
                <w:i/>
                <w:iCs/>
                <w:color w:val="0000C0"/>
                <w:sz w:val="16"/>
              </w:rPr>
              <w:t>out</w:t>
            </w:r>
            <w:r w:rsidRPr="00A43A52">
              <w:rPr>
                <w:rFonts w:ascii="Consolas" w:hAnsi="Consolas" w:cs="Consolas"/>
                <w:color w:val="000000"/>
                <w:sz w:val="16"/>
              </w:rPr>
              <w:t>.println(</w:t>
            </w:r>
            <w:r w:rsidRPr="00A43A52">
              <w:rPr>
                <w:rFonts w:ascii="Consolas" w:hAnsi="Consolas" w:cs="Consolas"/>
                <w:color w:val="2A00FF"/>
                <w:sz w:val="16"/>
              </w:rPr>
              <w:t>"m1"</w:t>
            </w:r>
            <w:r w:rsidRPr="00A43A52">
              <w:rPr>
                <w:rFonts w:ascii="Consolas" w:hAnsi="Consolas" w:cs="Consolas"/>
                <w:color w:val="000000"/>
                <w:sz w:val="16"/>
              </w:rPr>
              <w:t>);</w:t>
            </w:r>
          </w:p>
          <w:p w14:paraId="74272F83" w14:textId="77777777" w:rsidR="00695732" w:rsidRPr="00A43A52" w:rsidRDefault="00A44BF2" w:rsidP="00700D81">
            <w:pPr>
              <w:autoSpaceDE w:val="0"/>
              <w:autoSpaceDN w:val="0"/>
              <w:adjustRightInd w:val="0"/>
              <w:rPr>
                <w:rFonts w:ascii="Consolas" w:hAnsi="Consolas" w:cs="Consolas"/>
                <w:color w:val="000000"/>
                <w:sz w:val="16"/>
              </w:rPr>
            </w:pPr>
            <w:r>
              <w:rPr>
                <w:rFonts w:ascii="Consolas" w:hAnsi="Consolas" w:cs="Consolas"/>
                <w:color w:val="000000"/>
                <w:sz w:val="16"/>
              </w:rPr>
              <w:t xml:space="preserve">  </w:t>
            </w:r>
            <w:r w:rsidR="00695732" w:rsidRPr="00A43A52">
              <w:rPr>
                <w:rFonts w:ascii="Consolas" w:hAnsi="Consolas" w:cs="Consolas"/>
                <w:color w:val="000000"/>
                <w:sz w:val="16"/>
              </w:rPr>
              <w:t>}</w:t>
            </w:r>
          </w:p>
          <w:p w14:paraId="1E569F11"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color w:val="000000"/>
                <w:sz w:val="16"/>
              </w:rPr>
              <w:t>}</w:t>
            </w:r>
          </w:p>
          <w:p w14:paraId="7C2106FE" w14:textId="753DA766" w:rsidR="00695732" w:rsidRDefault="00695732" w:rsidP="00700D81">
            <w:pPr>
              <w:autoSpaceDE w:val="0"/>
              <w:autoSpaceDN w:val="0"/>
              <w:adjustRightInd w:val="0"/>
              <w:rPr>
                <w:rFonts w:ascii="Consolas" w:hAnsi="Consolas" w:cs="Consolas"/>
                <w:color w:val="000000"/>
                <w:sz w:val="16"/>
              </w:rPr>
            </w:pPr>
            <w:r w:rsidRPr="00A43A52">
              <w:rPr>
                <w:rFonts w:ascii="Consolas" w:hAnsi="Consolas" w:cs="Consolas"/>
                <w:b/>
                <w:bCs/>
                <w:color w:val="7F0055"/>
                <w:sz w:val="16"/>
              </w:rPr>
              <w:t>class</w:t>
            </w:r>
            <w:r w:rsidRPr="00A43A52">
              <w:rPr>
                <w:rFonts w:ascii="Consolas" w:hAnsi="Consolas" w:cs="Consolas"/>
                <w:color w:val="000000"/>
                <w:sz w:val="16"/>
              </w:rPr>
              <w:t xml:space="preserve"> Test </w:t>
            </w:r>
            <w:r w:rsidRPr="00A43A52">
              <w:rPr>
                <w:rFonts w:ascii="Consolas" w:hAnsi="Consolas" w:cs="Consolas"/>
                <w:b/>
                <w:bCs/>
                <w:color w:val="7F0055"/>
                <w:sz w:val="16"/>
              </w:rPr>
              <w:t>extends</w:t>
            </w:r>
            <w:r w:rsidRPr="00A43A52">
              <w:rPr>
                <w:rFonts w:ascii="Consolas" w:hAnsi="Consolas" w:cs="Consolas"/>
                <w:color w:val="000000"/>
                <w:sz w:val="16"/>
              </w:rPr>
              <w:t xml:space="preserve"> P {</w:t>
            </w:r>
          </w:p>
          <w:p w14:paraId="594BFC7F" w14:textId="56F90409" w:rsidR="00EB14EE" w:rsidRPr="00EB14EE" w:rsidRDefault="00EB14EE" w:rsidP="00700D81">
            <w:pPr>
              <w:autoSpaceDE w:val="0"/>
              <w:autoSpaceDN w:val="0"/>
              <w:adjustRightInd w:val="0"/>
              <w:rPr>
                <w:rFonts w:ascii="Consolas" w:hAnsi="Consolas" w:cs="Consolas"/>
                <w:b/>
                <w:bCs/>
                <w:color w:val="00B050"/>
                <w:sz w:val="16"/>
              </w:rPr>
            </w:pPr>
            <w:r w:rsidRPr="00EB14EE">
              <w:rPr>
                <w:rFonts w:ascii="Consolas" w:hAnsi="Consolas" w:cs="Consolas"/>
                <w:b/>
                <w:bCs/>
                <w:color w:val="00B050"/>
                <w:sz w:val="16"/>
              </w:rPr>
              <w:t>// final void m1 - hidden</w:t>
            </w:r>
          </w:p>
          <w:p w14:paraId="1A164AD7" w14:textId="14AF9AF1" w:rsidR="00695732" w:rsidRPr="00A43A52" w:rsidRDefault="00695732" w:rsidP="00700D81">
            <w:pPr>
              <w:autoSpaceDE w:val="0"/>
              <w:autoSpaceDN w:val="0"/>
              <w:adjustRightInd w:val="0"/>
              <w:rPr>
                <w:rFonts w:ascii="Consolas" w:hAnsi="Consolas" w:cs="Consolas"/>
                <w:color w:val="000000"/>
                <w:sz w:val="16"/>
              </w:rPr>
            </w:pPr>
            <w:r w:rsidRPr="00A43A52">
              <w:rPr>
                <w:rFonts w:ascii="Consolas" w:hAnsi="Consolas" w:cs="Consolas"/>
                <w:b/>
                <w:bCs/>
                <w:color w:val="7F0055"/>
                <w:sz w:val="16"/>
              </w:rPr>
              <w:t>public</w:t>
            </w:r>
            <w:r w:rsidR="005553D8">
              <w:rPr>
                <w:rFonts w:ascii="Consolas" w:hAnsi="Consolas" w:cs="Consolas"/>
                <w:b/>
                <w:bCs/>
                <w:color w:val="7F0055"/>
                <w:sz w:val="16"/>
              </w:rPr>
              <w:t xml:space="preserve"> </w:t>
            </w:r>
            <w:r w:rsidRPr="00A43A52">
              <w:rPr>
                <w:rFonts w:ascii="Consolas" w:hAnsi="Consolas" w:cs="Consolas"/>
                <w:b/>
                <w:bCs/>
                <w:color w:val="7F0055"/>
                <w:sz w:val="16"/>
              </w:rPr>
              <w:t>void</w:t>
            </w:r>
            <w:r w:rsidRPr="00A43A52">
              <w:rPr>
                <w:rFonts w:ascii="Consolas" w:hAnsi="Consolas" w:cs="Consolas"/>
                <w:color w:val="000000"/>
                <w:sz w:val="16"/>
              </w:rPr>
              <w:t xml:space="preserve"> m1() {</w:t>
            </w:r>
          </w:p>
          <w:p w14:paraId="6441EAA7" w14:textId="77777777" w:rsidR="00695732" w:rsidRPr="00A43A52" w:rsidRDefault="00A44BF2" w:rsidP="00700D81">
            <w:pPr>
              <w:autoSpaceDE w:val="0"/>
              <w:autoSpaceDN w:val="0"/>
              <w:adjustRightInd w:val="0"/>
              <w:rPr>
                <w:rFonts w:ascii="Consolas" w:hAnsi="Consolas" w:cs="Consolas"/>
                <w:color w:val="4C483D" w:themeColor="text2"/>
                <w:sz w:val="16"/>
              </w:rPr>
            </w:pPr>
            <w:r>
              <w:rPr>
                <w:rFonts w:ascii="Consolas" w:hAnsi="Consolas" w:cs="Consolas"/>
                <w:color w:val="4C483D" w:themeColor="text2"/>
                <w:sz w:val="16"/>
              </w:rPr>
              <w:t xml:space="preserve">  </w:t>
            </w:r>
            <w:r w:rsidR="00695732" w:rsidRPr="00A43A52">
              <w:rPr>
                <w:rFonts w:ascii="Consolas" w:hAnsi="Consolas" w:cs="Consolas"/>
                <w:color w:val="000000"/>
                <w:sz w:val="16"/>
              </w:rPr>
              <w:t>}</w:t>
            </w:r>
          </w:p>
          <w:p w14:paraId="4FD3EC9F" w14:textId="77777777" w:rsidR="00695732" w:rsidRPr="00A43A52" w:rsidRDefault="00695732" w:rsidP="00700D81">
            <w:pPr>
              <w:rPr>
                <w:rFonts w:ascii="Consolas" w:hAnsi="Consolas" w:cs="Consolas"/>
                <w:color w:val="000000"/>
                <w:sz w:val="16"/>
              </w:rPr>
            </w:pPr>
            <w:r w:rsidRPr="00A43A52">
              <w:rPr>
                <w:rFonts w:ascii="Consolas" w:hAnsi="Consolas" w:cs="Consolas"/>
                <w:color w:val="000000"/>
                <w:sz w:val="16"/>
              </w:rPr>
              <w:t>}</w:t>
            </w:r>
          </w:p>
        </w:tc>
        <w:tc>
          <w:tcPr>
            <w:tcW w:w="3151" w:type="dxa"/>
          </w:tcPr>
          <w:p w14:paraId="10297571"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b/>
                <w:bCs/>
                <w:color w:val="7F0055"/>
                <w:sz w:val="16"/>
              </w:rPr>
              <w:t>class</w:t>
            </w:r>
            <w:r w:rsidRPr="00A43A52">
              <w:rPr>
                <w:rFonts w:ascii="Consolas" w:hAnsi="Consolas" w:cs="Consolas"/>
                <w:color w:val="000000"/>
                <w:sz w:val="16"/>
              </w:rPr>
              <w:t xml:space="preserve"> P {</w:t>
            </w:r>
          </w:p>
          <w:p w14:paraId="218B3630"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color w:val="000000"/>
                <w:sz w:val="16"/>
              </w:rPr>
              <w:tab/>
            </w:r>
            <w:r w:rsidRPr="00A43A52">
              <w:rPr>
                <w:rFonts w:ascii="Consolas" w:hAnsi="Consolas" w:cs="Consolas"/>
                <w:b/>
                <w:bCs/>
                <w:color w:val="7F0055"/>
                <w:sz w:val="16"/>
              </w:rPr>
              <w:t>public</w:t>
            </w:r>
            <w:r w:rsidRPr="00A43A52">
              <w:rPr>
                <w:rFonts w:ascii="Consolas" w:hAnsi="Consolas" w:cs="Consolas"/>
                <w:color w:val="000000"/>
                <w:sz w:val="16"/>
              </w:rPr>
              <w:t xml:space="preserve"> </w:t>
            </w:r>
            <w:r w:rsidRPr="00A43A52">
              <w:rPr>
                <w:rFonts w:ascii="Consolas" w:hAnsi="Consolas" w:cs="Consolas"/>
                <w:b/>
                <w:bCs/>
                <w:color w:val="7F0055"/>
                <w:sz w:val="16"/>
              </w:rPr>
              <w:t>static</w:t>
            </w:r>
            <w:r w:rsidRPr="00A43A52">
              <w:rPr>
                <w:rFonts w:ascii="Consolas" w:hAnsi="Consolas" w:cs="Consolas"/>
                <w:color w:val="000000"/>
                <w:sz w:val="16"/>
              </w:rPr>
              <w:t xml:space="preserve"> </w:t>
            </w:r>
            <w:r w:rsidRPr="00A43A52">
              <w:rPr>
                <w:rFonts w:ascii="Consolas" w:hAnsi="Consolas" w:cs="Consolas"/>
                <w:b/>
                <w:bCs/>
                <w:color w:val="7F0055"/>
                <w:sz w:val="16"/>
              </w:rPr>
              <w:t>void</w:t>
            </w:r>
            <w:r w:rsidRPr="00A43A52">
              <w:rPr>
                <w:rFonts w:ascii="Consolas" w:hAnsi="Consolas" w:cs="Consolas"/>
                <w:color w:val="000000"/>
                <w:sz w:val="16"/>
              </w:rPr>
              <w:t xml:space="preserve"> m1(){</w:t>
            </w:r>
            <w:r w:rsidRPr="00A43A52">
              <w:rPr>
                <w:rFonts w:ascii="Consolas" w:hAnsi="Consolas" w:cs="Consolas"/>
                <w:color w:val="000000"/>
                <w:sz w:val="16"/>
              </w:rPr>
              <w:tab/>
            </w:r>
            <w:r w:rsidRPr="00A43A52">
              <w:rPr>
                <w:rFonts w:ascii="Consolas" w:hAnsi="Consolas" w:cs="Consolas"/>
                <w:color w:val="000000"/>
                <w:sz w:val="16"/>
              </w:rPr>
              <w:tab/>
              <w:t>System.</w:t>
            </w:r>
            <w:r w:rsidRPr="00A43A52">
              <w:rPr>
                <w:rFonts w:ascii="Consolas" w:hAnsi="Consolas" w:cs="Consolas"/>
                <w:b/>
                <w:bCs/>
                <w:i/>
                <w:iCs/>
                <w:color w:val="0000C0"/>
                <w:sz w:val="16"/>
              </w:rPr>
              <w:t>out</w:t>
            </w:r>
            <w:r w:rsidRPr="00A43A52">
              <w:rPr>
                <w:rFonts w:ascii="Consolas" w:hAnsi="Consolas" w:cs="Consolas"/>
                <w:color w:val="000000"/>
                <w:sz w:val="16"/>
              </w:rPr>
              <w:t>.println(</w:t>
            </w:r>
            <w:r w:rsidRPr="00A43A52">
              <w:rPr>
                <w:rFonts w:ascii="Consolas" w:hAnsi="Consolas" w:cs="Consolas"/>
                <w:color w:val="2A00FF"/>
                <w:sz w:val="16"/>
              </w:rPr>
              <w:t>"m1"</w:t>
            </w:r>
            <w:r w:rsidRPr="00A43A52">
              <w:rPr>
                <w:rFonts w:ascii="Consolas" w:hAnsi="Consolas" w:cs="Consolas"/>
                <w:color w:val="000000"/>
                <w:sz w:val="16"/>
              </w:rPr>
              <w:t>);</w:t>
            </w:r>
          </w:p>
          <w:p w14:paraId="74AA8383"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color w:val="000000"/>
                <w:sz w:val="16"/>
              </w:rPr>
              <w:tab/>
              <w:t>}</w:t>
            </w:r>
          </w:p>
          <w:p w14:paraId="4C841BA5"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color w:val="000000"/>
                <w:sz w:val="16"/>
              </w:rPr>
              <w:t>}</w:t>
            </w:r>
          </w:p>
          <w:p w14:paraId="032567E1"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b/>
                <w:bCs/>
                <w:color w:val="7F0055"/>
                <w:sz w:val="16"/>
              </w:rPr>
              <w:t>class</w:t>
            </w:r>
            <w:r w:rsidRPr="00A43A52">
              <w:rPr>
                <w:rFonts w:ascii="Consolas" w:hAnsi="Consolas" w:cs="Consolas"/>
                <w:color w:val="000000"/>
                <w:sz w:val="16"/>
              </w:rPr>
              <w:t xml:space="preserve"> Test </w:t>
            </w:r>
            <w:r w:rsidRPr="00A43A52">
              <w:rPr>
                <w:rFonts w:ascii="Consolas" w:hAnsi="Consolas" w:cs="Consolas"/>
                <w:b/>
                <w:bCs/>
                <w:color w:val="7F0055"/>
                <w:sz w:val="16"/>
              </w:rPr>
              <w:t>extends</w:t>
            </w:r>
            <w:r w:rsidRPr="00A43A52">
              <w:rPr>
                <w:rFonts w:ascii="Consolas" w:hAnsi="Consolas" w:cs="Consolas"/>
                <w:color w:val="000000"/>
                <w:sz w:val="16"/>
              </w:rPr>
              <w:t xml:space="preserve"> P {</w:t>
            </w:r>
          </w:p>
          <w:p w14:paraId="4D0EDB89"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color w:val="000000"/>
                <w:sz w:val="16"/>
              </w:rPr>
              <w:tab/>
            </w:r>
            <w:r w:rsidRPr="00A43A52">
              <w:rPr>
                <w:rFonts w:ascii="Consolas" w:hAnsi="Consolas" w:cs="Consolas"/>
                <w:b/>
                <w:bCs/>
                <w:color w:val="7F0055"/>
                <w:sz w:val="16"/>
              </w:rPr>
              <w:t>public</w:t>
            </w:r>
            <w:r w:rsidRPr="00A43A52">
              <w:rPr>
                <w:rFonts w:ascii="Consolas" w:hAnsi="Consolas" w:cs="Consolas"/>
                <w:color w:val="000000"/>
                <w:sz w:val="16"/>
              </w:rPr>
              <w:t xml:space="preserve"> void m1(){</w:t>
            </w:r>
            <w:r w:rsidRPr="00A43A52">
              <w:rPr>
                <w:rFonts w:ascii="Consolas" w:hAnsi="Consolas" w:cs="Consolas"/>
                <w:color w:val="000000"/>
                <w:sz w:val="16"/>
              </w:rPr>
              <w:tab/>
            </w:r>
          </w:p>
          <w:p w14:paraId="4E08E479" w14:textId="77777777" w:rsidR="00695732" w:rsidRPr="00A43A52" w:rsidRDefault="00695732" w:rsidP="00700D81">
            <w:pPr>
              <w:autoSpaceDE w:val="0"/>
              <w:autoSpaceDN w:val="0"/>
              <w:adjustRightInd w:val="0"/>
              <w:rPr>
                <w:rFonts w:ascii="Consolas" w:hAnsi="Consolas" w:cs="Consolas"/>
                <w:color w:val="4C483D" w:themeColor="text2"/>
                <w:sz w:val="16"/>
              </w:rPr>
            </w:pPr>
            <w:r w:rsidRPr="00A43A52">
              <w:rPr>
                <w:rFonts w:ascii="Consolas" w:hAnsi="Consolas" w:cs="Consolas"/>
                <w:color w:val="000000"/>
                <w:sz w:val="16"/>
              </w:rPr>
              <w:tab/>
              <w:t xml:space="preserve"> }</w:t>
            </w:r>
          </w:p>
          <w:p w14:paraId="4631CE4C" w14:textId="77777777" w:rsidR="00695732" w:rsidRPr="00A43A52" w:rsidRDefault="00695732" w:rsidP="00700D81">
            <w:r w:rsidRPr="00A43A52">
              <w:rPr>
                <w:rFonts w:ascii="Consolas" w:hAnsi="Consolas" w:cs="Consolas"/>
                <w:color w:val="000000"/>
                <w:sz w:val="16"/>
              </w:rPr>
              <w:t>}</w:t>
            </w:r>
          </w:p>
        </w:tc>
        <w:tc>
          <w:tcPr>
            <w:tcW w:w="3433" w:type="dxa"/>
          </w:tcPr>
          <w:p w14:paraId="7FC4195D" w14:textId="77777777" w:rsidR="00695732" w:rsidRPr="00A43A52" w:rsidRDefault="00695732" w:rsidP="00695732">
            <w:pPr>
              <w:autoSpaceDE w:val="0"/>
              <w:autoSpaceDN w:val="0"/>
              <w:adjustRightInd w:val="0"/>
              <w:rPr>
                <w:rFonts w:ascii="Consolas" w:hAnsi="Consolas" w:cs="Consolas"/>
                <w:color w:val="4C483D" w:themeColor="text2"/>
                <w:sz w:val="16"/>
              </w:rPr>
            </w:pPr>
            <w:r w:rsidRPr="00A43A52">
              <w:rPr>
                <w:rFonts w:ascii="Consolas" w:hAnsi="Consolas" w:cs="Consolas"/>
                <w:b/>
                <w:bCs/>
                <w:color w:val="7F0055"/>
                <w:sz w:val="16"/>
              </w:rPr>
              <w:t>class</w:t>
            </w:r>
            <w:r w:rsidRPr="00A43A52">
              <w:rPr>
                <w:rFonts w:ascii="Consolas" w:hAnsi="Consolas" w:cs="Consolas"/>
                <w:color w:val="000000"/>
                <w:sz w:val="16"/>
              </w:rPr>
              <w:t xml:space="preserve"> P {</w:t>
            </w:r>
          </w:p>
          <w:p w14:paraId="210E0A3C" w14:textId="6FF57941" w:rsidR="00695732" w:rsidRPr="00A43A52" w:rsidRDefault="00695732" w:rsidP="00695732">
            <w:pPr>
              <w:autoSpaceDE w:val="0"/>
              <w:autoSpaceDN w:val="0"/>
              <w:adjustRightInd w:val="0"/>
              <w:rPr>
                <w:rFonts w:ascii="Consolas" w:hAnsi="Consolas" w:cs="Consolas"/>
                <w:color w:val="4C483D" w:themeColor="text2"/>
                <w:sz w:val="16"/>
              </w:rPr>
            </w:pPr>
            <w:r w:rsidRPr="00A43A52">
              <w:rPr>
                <w:rFonts w:ascii="Consolas" w:hAnsi="Consolas" w:cs="Consolas"/>
                <w:color w:val="000000"/>
                <w:sz w:val="16"/>
              </w:rPr>
              <w:tab/>
            </w:r>
            <w:r>
              <w:rPr>
                <w:rFonts w:ascii="Consolas" w:hAnsi="Consolas" w:cs="Consolas"/>
                <w:b/>
                <w:bCs/>
                <w:color w:val="7F0055"/>
                <w:sz w:val="16"/>
              </w:rPr>
              <w:t>private</w:t>
            </w:r>
            <w:r w:rsidRPr="00A43A52">
              <w:rPr>
                <w:rFonts w:ascii="Consolas" w:hAnsi="Consolas" w:cs="Consolas"/>
                <w:color w:val="000000"/>
                <w:sz w:val="16"/>
              </w:rPr>
              <w:t xml:space="preserve"> </w:t>
            </w:r>
            <w:r w:rsidRPr="00A43A52">
              <w:rPr>
                <w:rFonts w:ascii="Consolas" w:hAnsi="Consolas" w:cs="Consolas"/>
                <w:b/>
                <w:bCs/>
                <w:color w:val="7F0055"/>
                <w:sz w:val="16"/>
              </w:rPr>
              <w:t>void</w:t>
            </w:r>
            <w:r w:rsidRPr="00A43A52">
              <w:rPr>
                <w:rFonts w:ascii="Consolas" w:hAnsi="Consolas" w:cs="Consolas"/>
                <w:color w:val="000000"/>
                <w:sz w:val="16"/>
              </w:rPr>
              <w:t xml:space="preserve"> </w:t>
            </w:r>
            <w:r w:rsidR="00266A07" w:rsidRPr="00266A07">
              <w:rPr>
                <w:rFonts w:ascii="Consolas" w:hAnsi="Consolas" w:cs="Consolas"/>
                <w:color w:val="000000"/>
                <w:sz w:val="16"/>
              </w:rPr>
              <w:t>show</w:t>
            </w:r>
            <w:r w:rsidRPr="00A43A52">
              <w:rPr>
                <w:rFonts w:ascii="Consolas" w:hAnsi="Consolas" w:cs="Consolas"/>
                <w:color w:val="000000"/>
                <w:sz w:val="16"/>
              </w:rPr>
              <w:t>(){</w:t>
            </w:r>
            <w:r w:rsidRPr="00A43A52">
              <w:rPr>
                <w:rFonts w:ascii="Consolas" w:hAnsi="Consolas" w:cs="Consolas"/>
                <w:color w:val="000000"/>
                <w:sz w:val="16"/>
              </w:rPr>
              <w:tab/>
            </w:r>
            <w:r w:rsidRPr="00A43A52">
              <w:rPr>
                <w:rFonts w:ascii="Consolas" w:hAnsi="Consolas" w:cs="Consolas"/>
                <w:color w:val="000000"/>
                <w:sz w:val="16"/>
              </w:rPr>
              <w:tab/>
              <w:t>System.</w:t>
            </w:r>
            <w:r w:rsidRPr="00A43A52">
              <w:rPr>
                <w:rFonts w:ascii="Consolas" w:hAnsi="Consolas" w:cs="Consolas"/>
                <w:b/>
                <w:bCs/>
                <w:i/>
                <w:iCs/>
                <w:color w:val="0000C0"/>
                <w:sz w:val="16"/>
              </w:rPr>
              <w:t>out</w:t>
            </w:r>
            <w:r w:rsidRPr="00A43A52">
              <w:rPr>
                <w:rFonts w:ascii="Consolas" w:hAnsi="Consolas" w:cs="Consolas"/>
                <w:color w:val="000000"/>
                <w:sz w:val="16"/>
              </w:rPr>
              <w:t>.println(</w:t>
            </w:r>
            <w:r w:rsidRPr="00A43A52">
              <w:rPr>
                <w:rFonts w:ascii="Consolas" w:hAnsi="Consolas" w:cs="Consolas"/>
                <w:color w:val="2A00FF"/>
                <w:sz w:val="16"/>
              </w:rPr>
              <w:t>"</w:t>
            </w:r>
            <w:r w:rsidR="00E01942" w:rsidRPr="00E01942">
              <w:rPr>
                <w:rFonts w:ascii="Consolas" w:hAnsi="Consolas" w:cs="Consolas"/>
                <w:color w:val="2A00FF"/>
                <w:sz w:val="16"/>
              </w:rPr>
              <w:t>show</w:t>
            </w:r>
            <w:r w:rsidRPr="00A43A52">
              <w:rPr>
                <w:rFonts w:ascii="Consolas" w:hAnsi="Consolas" w:cs="Consolas"/>
                <w:color w:val="2A00FF"/>
                <w:sz w:val="16"/>
              </w:rPr>
              <w:t>"</w:t>
            </w:r>
            <w:r w:rsidRPr="00A43A52">
              <w:rPr>
                <w:rFonts w:ascii="Consolas" w:hAnsi="Consolas" w:cs="Consolas"/>
                <w:color w:val="000000"/>
                <w:sz w:val="16"/>
              </w:rPr>
              <w:t>);</w:t>
            </w:r>
            <w:r w:rsidRPr="00A43A52">
              <w:rPr>
                <w:rFonts w:ascii="Consolas" w:hAnsi="Consolas" w:cs="Consolas"/>
                <w:color w:val="000000"/>
                <w:sz w:val="16"/>
              </w:rPr>
              <w:tab/>
              <w:t>}</w:t>
            </w:r>
          </w:p>
          <w:p w14:paraId="32AB669B" w14:textId="77777777" w:rsidR="00695732" w:rsidRPr="00A43A52" w:rsidRDefault="00695732" w:rsidP="00695732">
            <w:pPr>
              <w:autoSpaceDE w:val="0"/>
              <w:autoSpaceDN w:val="0"/>
              <w:adjustRightInd w:val="0"/>
              <w:rPr>
                <w:rFonts w:ascii="Consolas" w:hAnsi="Consolas" w:cs="Consolas"/>
                <w:color w:val="4C483D" w:themeColor="text2"/>
                <w:sz w:val="16"/>
              </w:rPr>
            </w:pPr>
            <w:r w:rsidRPr="00A43A52">
              <w:rPr>
                <w:rFonts w:ascii="Consolas" w:hAnsi="Consolas" w:cs="Consolas"/>
                <w:color w:val="000000"/>
                <w:sz w:val="16"/>
              </w:rPr>
              <w:t>}</w:t>
            </w:r>
          </w:p>
          <w:p w14:paraId="748C14BC" w14:textId="77777777" w:rsidR="00695732" w:rsidRPr="00A43A52" w:rsidRDefault="00695732" w:rsidP="00695732">
            <w:pPr>
              <w:autoSpaceDE w:val="0"/>
              <w:autoSpaceDN w:val="0"/>
              <w:adjustRightInd w:val="0"/>
              <w:rPr>
                <w:rFonts w:ascii="Consolas" w:hAnsi="Consolas" w:cs="Consolas"/>
                <w:color w:val="4C483D" w:themeColor="text2"/>
                <w:sz w:val="16"/>
              </w:rPr>
            </w:pPr>
            <w:r w:rsidRPr="00A43A52">
              <w:rPr>
                <w:rFonts w:ascii="Consolas" w:hAnsi="Consolas" w:cs="Consolas"/>
                <w:b/>
                <w:bCs/>
                <w:color w:val="7F0055"/>
                <w:sz w:val="16"/>
              </w:rPr>
              <w:t>class</w:t>
            </w:r>
            <w:r w:rsidRPr="00A43A52">
              <w:rPr>
                <w:rFonts w:ascii="Consolas" w:hAnsi="Consolas" w:cs="Consolas"/>
                <w:color w:val="000000"/>
                <w:sz w:val="16"/>
              </w:rPr>
              <w:t xml:space="preserve"> Test </w:t>
            </w:r>
            <w:r w:rsidRPr="00A43A52">
              <w:rPr>
                <w:rFonts w:ascii="Consolas" w:hAnsi="Consolas" w:cs="Consolas"/>
                <w:b/>
                <w:bCs/>
                <w:color w:val="7F0055"/>
                <w:sz w:val="16"/>
              </w:rPr>
              <w:t>extends</w:t>
            </w:r>
            <w:r w:rsidRPr="00A43A52">
              <w:rPr>
                <w:rFonts w:ascii="Consolas" w:hAnsi="Consolas" w:cs="Consolas"/>
                <w:color w:val="000000"/>
                <w:sz w:val="16"/>
              </w:rPr>
              <w:t xml:space="preserve"> P {</w:t>
            </w:r>
          </w:p>
          <w:p w14:paraId="3D0454A0" w14:textId="77777777" w:rsidR="00695732" w:rsidRDefault="00695732" w:rsidP="00695732">
            <w:pPr>
              <w:autoSpaceDE w:val="0"/>
              <w:autoSpaceDN w:val="0"/>
              <w:adjustRightInd w:val="0"/>
              <w:rPr>
                <w:rFonts w:ascii="Consolas" w:hAnsi="Consolas" w:cs="Consolas"/>
                <w:color w:val="000000"/>
                <w:sz w:val="16"/>
              </w:rPr>
            </w:pPr>
            <w:r w:rsidRPr="00A43A52">
              <w:rPr>
                <w:rFonts w:ascii="Consolas" w:hAnsi="Consolas" w:cs="Consolas"/>
                <w:b/>
                <w:bCs/>
                <w:color w:val="7F0055"/>
                <w:sz w:val="16"/>
              </w:rPr>
              <w:t>public</w:t>
            </w:r>
            <w:r w:rsidRPr="00A43A52">
              <w:rPr>
                <w:rFonts w:ascii="Consolas" w:hAnsi="Consolas" w:cs="Consolas"/>
                <w:color w:val="000000"/>
                <w:sz w:val="16"/>
              </w:rPr>
              <w:t xml:space="preserve"> </w:t>
            </w:r>
            <w:r>
              <w:rPr>
                <w:rFonts w:ascii="Consolas" w:hAnsi="Consolas" w:cs="Consolas"/>
                <w:color w:val="000000"/>
                <w:sz w:val="16"/>
              </w:rPr>
              <w:t xml:space="preserve">static </w:t>
            </w:r>
            <w:r w:rsidRPr="00A43A52">
              <w:rPr>
                <w:rFonts w:ascii="Consolas" w:hAnsi="Consolas" w:cs="Consolas"/>
                <w:color w:val="000000"/>
                <w:sz w:val="16"/>
              </w:rPr>
              <w:t>void</w:t>
            </w:r>
            <w:r>
              <w:rPr>
                <w:rFonts w:ascii="Consolas" w:hAnsi="Consolas" w:cs="Consolas"/>
                <w:color w:val="000000"/>
                <w:sz w:val="16"/>
              </w:rPr>
              <w:t xml:space="preserve"> main</w:t>
            </w:r>
            <w:r w:rsidRPr="00A43A52">
              <w:rPr>
                <w:rFonts w:ascii="Consolas" w:hAnsi="Consolas" w:cs="Consolas"/>
                <w:color w:val="000000"/>
                <w:sz w:val="16"/>
              </w:rPr>
              <w:t>(</w:t>
            </w:r>
            <w:r>
              <w:rPr>
                <w:rFonts w:ascii="Consolas" w:hAnsi="Consolas" w:cs="Consolas"/>
                <w:color w:val="000000"/>
                <w:sz w:val="16"/>
              </w:rPr>
              <w:t>String a[]</w:t>
            </w:r>
            <w:r w:rsidRPr="00A43A52">
              <w:rPr>
                <w:rFonts w:ascii="Consolas" w:hAnsi="Consolas" w:cs="Consolas"/>
                <w:color w:val="000000"/>
                <w:sz w:val="16"/>
              </w:rPr>
              <w:t>){</w:t>
            </w:r>
          </w:p>
          <w:p w14:paraId="6A2F605B" w14:textId="2A1E794F" w:rsidR="00695732" w:rsidRDefault="00965F08" w:rsidP="00695732">
            <w:pPr>
              <w:autoSpaceDE w:val="0"/>
              <w:autoSpaceDN w:val="0"/>
              <w:adjustRightInd w:val="0"/>
              <w:rPr>
                <w:rFonts w:ascii="Consolas" w:hAnsi="Consolas" w:cs="Consolas"/>
                <w:color w:val="000000"/>
                <w:sz w:val="16"/>
              </w:rPr>
            </w:pPr>
            <w:r>
              <w:rPr>
                <w:rFonts w:ascii="Consolas" w:hAnsi="Consolas" w:cs="Consolas"/>
                <w:color w:val="000000"/>
                <w:sz w:val="16"/>
              </w:rPr>
              <w:t xml:space="preserve">       </w:t>
            </w:r>
            <w:r w:rsidR="00695732">
              <w:rPr>
                <w:rFonts w:ascii="Consolas" w:hAnsi="Consolas" w:cs="Consolas"/>
                <w:color w:val="000000"/>
                <w:sz w:val="16"/>
              </w:rPr>
              <w:t>Test ob = new Test();</w:t>
            </w:r>
          </w:p>
          <w:p w14:paraId="369061EB" w14:textId="34CA8819" w:rsidR="00695732" w:rsidRPr="00A43A52" w:rsidRDefault="00965F08" w:rsidP="00695732">
            <w:pPr>
              <w:autoSpaceDE w:val="0"/>
              <w:autoSpaceDN w:val="0"/>
              <w:adjustRightInd w:val="0"/>
              <w:rPr>
                <w:rFonts w:ascii="Consolas" w:hAnsi="Consolas" w:cs="Consolas"/>
                <w:color w:val="4C483D" w:themeColor="text2"/>
                <w:sz w:val="16"/>
              </w:rPr>
            </w:pPr>
            <w:r>
              <w:rPr>
                <w:rFonts w:ascii="Consolas" w:hAnsi="Consolas" w:cs="Consolas"/>
                <w:color w:val="000000"/>
                <w:sz w:val="16"/>
              </w:rPr>
              <w:t xml:space="preserve">       </w:t>
            </w:r>
            <w:r w:rsidR="00695732">
              <w:rPr>
                <w:rFonts w:ascii="Consolas" w:hAnsi="Consolas" w:cs="Consolas"/>
                <w:color w:val="000000"/>
                <w:sz w:val="16"/>
              </w:rPr>
              <w:t>Ob.show();</w:t>
            </w:r>
            <w:r w:rsidR="00695732" w:rsidRPr="00A43A52">
              <w:rPr>
                <w:rFonts w:ascii="Consolas" w:hAnsi="Consolas" w:cs="Consolas"/>
                <w:color w:val="000000"/>
                <w:sz w:val="16"/>
              </w:rPr>
              <w:tab/>
            </w:r>
            <w:r w:rsidR="00695732" w:rsidRPr="00A43A52">
              <w:rPr>
                <w:rFonts w:ascii="Consolas" w:hAnsi="Consolas" w:cs="Consolas"/>
                <w:color w:val="000000"/>
                <w:sz w:val="16"/>
              </w:rPr>
              <w:tab/>
            </w:r>
          </w:p>
          <w:p w14:paraId="5C094C8F" w14:textId="77777777" w:rsidR="00695732" w:rsidRPr="00A43A52" w:rsidRDefault="00A44BF2" w:rsidP="00695732">
            <w:pPr>
              <w:autoSpaceDE w:val="0"/>
              <w:autoSpaceDN w:val="0"/>
              <w:adjustRightInd w:val="0"/>
              <w:rPr>
                <w:rFonts w:ascii="Consolas" w:hAnsi="Consolas" w:cs="Consolas"/>
                <w:color w:val="4C483D" w:themeColor="text2"/>
                <w:sz w:val="16"/>
              </w:rPr>
            </w:pPr>
            <w:r>
              <w:rPr>
                <w:rFonts w:ascii="Consolas" w:hAnsi="Consolas" w:cs="Consolas"/>
                <w:color w:val="000000"/>
                <w:sz w:val="16"/>
              </w:rPr>
              <w:t xml:space="preserve">  </w:t>
            </w:r>
            <w:r w:rsidR="00695732" w:rsidRPr="00A43A52">
              <w:rPr>
                <w:rFonts w:ascii="Consolas" w:hAnsi="Consolas" w:cs="Consolas"/>
                <w:color w:val="000000"/>
                <w:sz w:val="16"/>
              </w:rPr>
              <w:t>}</w:t>
            </w:r>
          </w:p>
          <w:p w14:paraId="6BCB0222" w14:textId="77777777" w:rsidR="00695732" w:rsidRPr="00A43A52" w:rsidRDefault="00695732" w:rsidP="00695732">
            <w:pPr>
              <w:autoSpaceDE w:val="0"/>
              <w:autoSpaceDN w:val="0"/>
              <w:adjustRightInd w:val="0"/>
              <w:rPr>
                <w:rFonts w:ascii="Consolas" w:hAnsi="Consolas" w:cs="Consolas"/>
                <w:b/>
                <w:bCs/>
                <w:color w:val="7F0055"/>
                <w:sz w:val="16"/>
              </w:rPr>
            </w:pPr>
            <w:r w:rsidRPr="00A43A52">
              <w:rPr>
                <w:rFonts w:ascii="Consolas" w:hAnsi="Consolas" w:cs="Consolas"/>
                <w:color w:val="000000"/>
                <w:sz w:val="16"/>
              </w:rPr>
              <w:t>}</w:t>
            </w:r>
          </w:p>
        </w:tc>
      </w:tr>
      <w:tr w:rsidR="00695732" w14:paraId="1D2E434D" w14:textId="77777777" w:rsidTr="00E95C5F">
        <w:trPr>
          <w:trHeight w:val="1073"/>
        </w:trPr>
        <w:tc>
          <w:tcPr>
            <w:tcW w:w="2791" w:type="dxa"/>
            <w:shd w:val="clear" w:color="auto" w:fill="000000" w:themeFill="text1"/>
          </w:tcPr>
          <w:p w14:paraId="1D690E45" w14:textId="77777777" w:rsidR="00695732" w:rsidRPr="00EB728F" w:rsidRDefault="00695732" w:rsidP="00700D81">
            <w:pPr>
              <w:autoSpaceDE w:val="0"/>
              <w:autoSpaceDN w:val="0"/>
              <w:adjustRightInd w:val="0"/>
              <w:rPr>
                <w:rFonts w:ascii="Consolas" w:hAnsi="Consolas" w:cs="Consolas"/>
                <w:b/>
                <w:bCs/>
                <w:color w:val="FF0000"/>
                <w:sz w:val="16"/>
              </w:rPr>
            </w:pPr>
            <w:r w:rsidRPr="00EB728F">
              <w:rPr>
                <w:rFonts w:ascii="Consolas" w:hAnsi="Consolas" w:cs="Consolas"/>
                <w:b/>
                <w:bCs/>
                <w:color w:val="FF0000"/>
                <w:sz w:val="16"/>
              </w:rPr>
              <w:t>Test.java:8: error: m1() in Test cannot override m1() in P</w:t>
            </w:r>
          </w:p>
          <w:p w14:paraId="62554089" w14:textId="629B2740" w:rsidR="00695732" w:rsidRPr="00EB728F" w:rsidRDefault="00695732" w:rsidP="00700D81">
            <w:pPr>
              <w:autoSpaceDE w:val="0"/>
              <w:autoSpaceDN w:val="0"/>
              <w:adjustRightInd w:val="0"/>
              <w:rPr>
                <w:rFonts w:ascii="Consolas" w:hAnsi="Consolas" w:cs="Consolas"/>
                <w:b/>
                <w:bCs/>
                <w:color w:val="FF0000"/>
                <w:sz w:val="16"/>
              </w:rPr>
            </w:pPr>
            <w:r w:rsidRPr="00EB728F">
              <w:rPr>
                <w:rFonts w:ascii="Consolas" w:hAnsi="Consolas" w:cs="Consolas"/>
                <w:b/>
                <w:bCs/>
                <w:color w:val="FF0000"/>
                <w:sz w:val="16"/>
              </w:rPr>
              <w:t xml:space="preserve">        </w:t>
            </w:r>
            <w:r w:rsidR="00EB14EE" w:rsidRPr="00EB728F">
              <w:rPr>
                <w:rFonts w:ascii="Consolas" w:hAnsi="Consolas" w:cs="Consolas"/>
                <w:b/>
                <w:bCs/>
                <w:color w:val="FF0000"/>
                <w:sz w:val="16"/>
              </w:rPr>
              <w:t>public void</w:t>
            </w:r>
            <w:r w:rsidRPr="00EB728F">
              <w:rPr>
                <w:rFonts w:ascii="Consolas" w:hAnsi="Consolas" w:cs="Consolas"/>
                <w:b/>
                <w:bCs/>
                <w:color w:val="FF0000"/>
                <w:sz w:val="16"/>
              </w:rPr>
              <w:t xml:space="preserve"> m1(){</w:t>
            </w:r>
          </w:p>
          <w:p w14:paraId="51D95853" w14:textId="5C677368" w:rsidR="00695732" w:rsidRPr="00EB728F" w:rsidRDefault="00695732" w:rsidP="00700D81">
            <w:pPr>
              <w:autoSpaceDE w:val="0"/>
              <w:autoSpaceDN w:val="0"/>
              <w:adjustRightInd w:val="0"/>
              <w:rPr>
                <w:rFonts w:ascii="Consolas" w:hAnsi="Consolas" w:cs="Consolas"/>
                <w:b/>
                <w:bCs/>
                <w:color w:val="FF0000"/>
                <w:sz w:val="16"/>
              </w:rPr>
            </w:pPr>
            <w:r w:rsidRPr="00EB728F">
              <w:rPr>
                <w:rFonts w:ascii="Consolas" w:hAnsi="Consolas" w:cs="Consolas"/>
                <w:b/>
                <w:bCs/>
                <w:color w:val="FF0000"/>
                <w:sz w:val="16"/>
              </w:rPr>
              <w:t>overridden method is final</w:t>
            </w:r>
          </w:p>
          <w:p w14:paraId="1A1E3CE6" w14:textId="77777777" w:rsidR="00695732" w:rsidRPr="00EB728F" w:rsidRDefault="00695732" w:rsidP="00700D81">
            <w:pPr>
              <w:autoSpaceDE w:val="0"/>
              <w:autoSpaceDN w:val="0"/>
              <w:adjustRightInd w:val="0"/>
              <w:rPr>
                <w:rFonts w:ascii="Consolas" w:hAnsi="Consolas" w:cs="Consolas"/>
                <w:b/>
                <w:bCs/>
                <w:color w:val="7F0055"/>
                <w:sz w:val="16"/>
              </w:rPr>
            </w:pPr>
            <w:r w:rsidRPr="00EB728F">
              <w:rPr>
                <w:rFonts w:ascii="Consolas" w:hAnsi="Consolas" w:cs="Consolas"/>
                <w:b/>
                <w:bCs/>
                <w:color w:val="FF0000"/>
                <w:sz w:val="16"/>
              </w:rPr>
              <w:t>1 error</w:t>
            </w:r>
          </w:p>
        </w:tc>
        <w:tc>
          <w:tcPr>
            <w:tcW w:w="3151" w:type="dxa"/>
            <w:shd w:val="clear" w:color="auto" w:fill="000000" w:themeFill="text1"/>
          </w:tcPr>
          <w:p w14:paraId="151307BE" w14:textId="77777777" w:rsidR="00695732" w:rsidRPr="00A43A52" w:rsidRDefault="00695732" w:rsidP="00700D81">
            <w:pPr>
              <w:autoSpaceDE w:val="0"/>
              <w:autoSpaceDN w:val="0"/>
              <w:adjustRightInd w:val="0"/>
              <w:rPr>
                <w:rFonts w:ascii="Consolas" w:hAnsi="Consolas" w:cs="Consolas"/>
                <w:b/>
                <w:bCs/>
                <w:color w:val="FF0000"/>
                <w:sz w:val="16"/>
              </w:rPr>
            </w:pPr>
            <w:r w:rsidRPr="00A43A52">
              <w:rPr>
                <w:rFonts w:ascii="Consolas" w:hAnsi="Consolas" w:cs="Consolas"/>
                <w:b/>
                <w:bCs/>
                <w:color w:val="FF0000"/>
                <w:sz w:val="16"/>
              </w:rPr>
              <w:t>Test.java:8: error: m1() in Test cannot override m1() in P</w:t>
            </w:r>
          </w:p>
          <w:p w14:paraId="161CC2BE" w14:textId="3C8F8992" w:rsidR="00695732" w:rsidRPr="00A43A52" w:rsidRDefault="00695732" w:rsidP="00700D81">
            <w:pPr>
              <w:autoSpaceDE w:val="0"/>
              <w:autoSpaceDN w:val="0"/>
              <w:adjustRightInd w:val="0"/>
              <w:rPr>
                <w:rFonts w:ascii="Consolas" w:hAnsi="Consolas" w:cs="Consolas"/>
                <w:b/>
                <w:bCs/>
                <w:color w:val="FF0000"/>
                <w:sz w:val="16"/>
              </w:rPr>
            </w:pPr>
            <w:r w:rsidRPr="00A43A52">
              <w:rPr>
                <w:rFonts w:ascii="Consolas" w:hAnsi="Consolas" w:cs="Consolas"/>
                <w:b/>
                <w:bCs/>
                <w:color w:val="FF0000"/>
                <w:sz w:val="16"/>
              </w:rPr>
              <w:t xml:space="preserve">        </w:t>
            </w:r>
            <w:r w:rsidR="00E806E9" w:rsidRPr="00A43A52">
              <w:rPr>
                <w:rFonts w:ascii="Consolas" w:hAnsi="Consolas" w:cs="Consolas"/>
                <w:b/>
                <w:bCs/>
                <w:color w:val="FF0000"/>
                <w:sz w:val="16"/>
              </w:rPr>
              <w:t>public void</w:t>
            </w:r>
            <w:r w:rsidRPr="00A43A52">
              <w:rPr>
                <w:rFonts w:ascii="Consolas" w:hAnsi="Consolas" w:cs="Consolas"/>
                <w:b/>
                <w:bCs/>
                <w:color w:val="FF0000"/>
                <w:sz w:val="16"/>
              </w:rPr>
              <w:t xml:space="preserve"> m1(){</w:t>
            </w:r>
          </w:p>
          <w:p w14:paraId="6867A7C5" w14:textId="77777777" w:rsidR="00695732" w:rsidRPr="00A43A52" w:rsidRDefault="00695732" w:rsidP="00700D81">
            <w:pPr>
              <w:autoSpaceDE w:val="0"/>
              <w:autoSpaceDN w:val="0"/>
              <w:adjustRightInd w:val="0"/>
              <w:rPr>
                <w:rFonts w:ascii="Consolas" w:hAnsi="Consolas" w:cs="Consolas"/>
                <w:b/>
                <w:bCs/>
                <w:color w:val="FF0000"/>
                <w:sz w:val="16"/>
              </w:rPr>
            </w:pPr>
            <w:r w:rsidRPr="00A43A52">
              <w:rPr>
                <w:rFonts w:ascii="Consolas" w:hAnsi="Consolas" w:cs="Consolas"/>
                <w:b/>
                <w:bCs/>
                <w:color w:val="FF0000"/>
                <w:sz w:val="16"/>
              </w:rPr>
              <w:t xml:space="preserve">                     ^</w:t>
            </w:r>
          </w:p>
          <w:p w14:paraId="6B9C2BF9" w14:textId="67F93916" w:rsidR="00695732" w:rsidRPr="00A43A52" w:rsidRDefault="00695732" w:rsidP="00700D81">
            <w:pPr>
              <w:autoSpaceDE w:val="0"/>
              <w:autoSpaceDN w:val="0"/>
              <w:adjustRightInd w:val="0"/>
              <w:rPr>
                <w:rFonts w:ascii="Consolas" w:hAnsi="Consolas" w:cs="Consolas"/>
                <w:b/>
                <w:bCs/>
                <w:color w:val="FF0000"/>
                <w:sz w:val="16"/>
              </w:rPr>
            </w:pPr>
            <w:r w:rsidRPr="00A43A52">
              <w:rPr>
                <w:rFonts w:ascii="Consolas" w:hAnsi="Consolas" w:cs="Consolas"/>
                <w:b/>
                <w:bCs/>
                <w:color w:val="FF0000"/>
                <w:sz w:val="16"/>
              </w:rPr>
              <w:t>overridden method is static</w:t>
            </w:r>
          </w:p>
          <w:p w14:paraId="614FCF83" w14:textId="77777777" w:rsidR="00695732" w:rsidRPr="00EB728F" w:rsidRDefault="00695732" w:rsidP="00700D81">
            <w:pPr>
              <w:autoSpaceDE w:val="0"/>
              <w:autoSpaceDN w:val="0"/>
              <w:adjustRightInd w:val="0"/>
              <w:rPr>
                <w:rFonts w:ascii="Consolas" w:hAnsi="Consolas" w:cs="Consolas"/>
                <w:b/>
                <w:bCs/>
                <w:color w:val="7F0055"/>
                <w:sz w:val="16"/>
              </w:rPr>
            </w:pPr>
            <w:r w:rsidRPr="00A43A52">
              <w:rPr>
                <w:rFonts w:ascii="Consolas" w:hAnsi="Consolas" w:cs="Consolas"/>
                <w:b/>
                <w:bCs/>
                <w:color w:val="FF0000"/>
                <w:sz w:val="16"/>
              </w:rPr>
              <w:t>1 error</w:t>
            </w:r>
          </w:p>
        </w:tc>
        <w:tc>
          <w:tcPr>
            <w:tcW w:w="3433" w:type="dxa"/>
            <w:shd w:val="clear" w:color="auto" w:fill="000000" w:themeFill="text1"/>
          </w:tcPr>
          <w:p w14:paraId="4DD8CFB2" w14:textId="77777777" w:rsidR="00695732" w:rsidRPr="00695732" w:rsidRDefault="00695732" w:rsidP="00695732">
            <w:pPr>
              <w:autoSpaceDE w:val="0"/>
              <w:autoSpaceDN w:val="0"/>
              <w:adjustRightInd w:val="0"/>
              <w:rPr>
                <w:rFonts w:ascii="Consolas" w:hAnsi="Consolas" w:cs="Consolas"/>
                <w:b/>
                <w:bCs/>
                <w:color w:val="FF0000"/>
                <w:sz w:val="16"/>
              </w:rPr>
            </w:pPr>
            <w:r w:rsidRPr="00695732">
              <w:rPr>
                <w:rFonts w:ascii="Consolas" w:hAnsi="Consolas" w:cs="Consolas"/>
                <w:b/>
                <w:bCs/>
                <w:color w:val="FF0000"/>
                <w:sz w:val="16"/>
              </w:rPr>
              <w:t>Demo.java:14: error: cannot find symbol</w:t>
            </w:r>
          </w:p>
          <w:p w14:paraId="11A4CA37" w14:textId="77777777" w:rsidR="00695732" w:rsidRPr="00695732" w:rsidRDefault="00695732" w:rsidP="00695732">
            <w:pPr>
              <w:autoSpaceDE w:val="0"/>
              <w:autoSpaceDN w:val="0"/>
              <w:adjustRightInd w:val="0"/>
              <w:rPr>
                <w:rFonts w:ascii="Consolas" w:hAnsi="Consolas" w:cs="Consolas"/>
                <w:b/>
                <w:bCs/>
                <w:color w:val="FF0000"/>
                <w:sz w:val="16"/>
              </w:rPr>
            </w:pPr>
            <w:r>
              <w:rPr>
                <w:rFonts w:ascii="Consolas" w:hAnsi="Consolas" w:cs="Consolas"/>
                <w:b/>
                <w:bCs/>
                <w:color w:val="FF0000"/>
                <w:sz w:val="16"/>
              </w:rPr>
              <w:t xml:space="preserve"> ob</w:t>
            </w:r>
            <w:r w:rsidRPr="00695732">
              <w:rPr>
                <w:rFonts w:ascii="Consolas" w:hAnsi="Consolas" w:cs="Consolas"/>
                <w:b/>
                <w:bCs/>
                <w:color w:val="FF0000"/>
                <w:sz w:val="16"/>
              </w:rPr>
              <w:t>.show();</w:t>
            </w:r>
          </w:p>
          <w:p w14:paraId="79EE5EB1" w14:textId="77777777" w:rsidR="00695732" w:rsidRPr="00695732" w:rsidRDefault="00695732" w:rsidP="00695732">
            <w:pPr>
              <w:autoSpaceDE w:val="0"/>
              <w:autoSpaceDN w:val="0"/>
              <w:adjustRightInd w:val="0"/>
              <w:rPr>
                <w:rFonts w:ascii="Consolas" w:hAnsi="Consolas" w:cs="Consolas"/>
                <w:b/>
                <w:bCs/>
                <w:color w:val="FF0000"/>
                <w:sz w:val="16"/>
              </w:rPr>
            </w:pPr>
            <w:r w:rsidRPr="00695732">
              <w:rPr>
                <w:rFonts w:ascii="Consolas" w:hAnsi="Consolas" w:cs="Consolas"/>
                <w:b/>
                <w:bCs/>
                <w:color w:val="FF0000"/>
                <w:sz w:val="16"/>
              </w:rPr>
              <w:t xml:space="preserve">  symbol:   method show()</w:t>
            </w:r>
          </w:p>
          <w:p w14:paraId="301E8056" w14:textId="0D2EF407" w:rsidR="00695732" w:rsidRPr="00A43A52" w:rsidRDefault="00695732" w:rsidP="00E95C5F">
            <w:pPr>
              <w:autoSpaceDE w:val="0"/>
              <w:autoSpaceDN w:val="0"/>
              <w:adjustRightInd w:val="0"/>
              <w:rPr>
                <w:rFonts w:ascii="Consolas" w:hAnsi="Consolas" w:cs="Consolas"/>
                <w:b/>
                <w:bCs/>
                <w:color w:val="FF0000"/>
                <w:sz w:val="16"/>
              </w:rPr>
            </w:pPr>
            <w:r w:rsidRPr="00695732">
              <w:rPr>
                <w:rFonts w:ascii="Consolas" w:hAnsi="Consolas" w:cs="Consolas"/>
                <w:b/>
                <w:bCs/>
                <w:color w:val="FF0000"/>
                <w:sz w:val="16"/>
              </w:rPr>
              <w:t xml:space="preserve">  </w:t>
            </w:r>
            <w:r>
              <w:rPr>
                <w:rFonts w:ascii="Consolas" w:hAnsi="Consolas" w:cs="Consolas"/>
                <w:b/>
                <w:bCs/>
                <w:color w:val="FF0000"/>
                <w:sz w:val="16"/>
              </w:rPr>
              <w:t>show() method not visble to Test class</w:t>
            </w:r>
          </w:p>
        </w:tc>
      </w:tr>
    </w:tbl>
    <w:p w14:paraId="12D8B592" w14:textId="4B0EB49B" w:rsidR="00C157FE" w:rsidRDefault="00C157FE" w:rsidP="00C157FE"/>
    <w:p w14:paraId="0E338B2F" w14:textId="77777777" w:rsidR="00692BD6" w:rsidRDefault="00692BD6" w:rsidP="00C157FE"/>
    <w:p w14:paraId="1EBA584A" w14:textId="77777777" w:rsidR="00C157FE" w:rsidRDefault="00C157FE" w:rsidP="00C157FE">
      <w:pPr>
        <w:rPr>
          <w:b/>
          <w:bCs/>
        </w:rPr>
      </w:pPr>
      <w:r>
        <w:rPr>
          <w:b/>
          <w:bCs/>
        </w:rPr>
        <w:t xml:space="preserve">#3: </w:t>
      </w:r>
      <w:r w:rsidRPr="00062687">
        <w:rPr>
          <w:b/>
          <w:bCs/>
        </w:rPr>
        <w:t xml:space="preserve">The overriding method must have same return type (or </w:t>
      </w:r>
      <w:r>
        <w:rPr>
          <w:b/>
          <w:bCs/>
        </w:rPr>
        <w:t>Child type/</w:t>
      </w:r>
      <w:r w:rsidRPr="00062687">
        <w:rPr>
          <w:b/>
          <w:bCs/>
        </w:rPr>
        <w:t>subtype</w:t>
      </w:r>
      <w:r>
        <w:rPr>
          <w:b/>
          <w:bCs/>
        </w:rPr>
        <w:t>/</w:t>
      </w:r>
      <w:r w:rsidR="002027D6">
        <w:rPr>
          <w:b/>
          <w:bCs/>
        </w:rPr>
        <w:t>Covariant)</w:t>
      </w:r>
      <w:r w:rsidRPr="00062687">
        <w:rPr>
          <w:b/>
          <w:bCs/>
        </w:rPr>
        <w:t>.</w:t>
      </w:r>
    </w:p>
    <w:p w14:paraId="6DD9D5D6" w14:textId="77777777" w:rsidR="00C157FE" w:rsidRPr="00126814" w:rsidRDefault="00C157FE" w:rsidP="00C157FE">
      <w:pPr>
        <w:pStyle w:val="Output"/>
        <w:rPr>
          <w:color w:val="4C483D" w:themeColor="text2"/>
        </w:rPr>
      </w:pPr>
      <w:r w:rsidRPr="00126814">
        <w:t>class</w:t>
      </w:r>
      <w:r w:rsidRPr="00126814">
        <w:rPr>
          <w:color w:val="000000"/>
        </w:rPr>
        <w:t xml:space="preserve"> P{</w:t>
      </w:r>
    </w:p>
    <w:p w14:paraId="58ED7378" w14:textId="77777777" w:rsidR="00C157FE" w:rsidRPr="00126814" w:rsidRDefault="00C157FE" w:rsidP="00C157FE">
      <w:pPr>
        <w:pStyle w:val="Output"/>
        <w:rPr>
          <w:color w:val="4C483D" w:themeColor="text2"/>
        </w:rPr>
      </w:pPr>
      <w:r w:rsidRPr="00126814">
        <w:rPr>
          <w:color w:val="000000"/>
        </w:rPr>
        <w:tab/>
      </w:r>
      <w:r w:rsidRPr="00126814">
        <w:t>public</w:t>
      </w:r>
      <w:r w:rsidRPr="00126814">
        <w:rPr>
          <w:color w:val="000000"/>
        </w:rPr>
        <w:t xml:space="preserve"> </w:t>
      </w:r>
      <w:r w:rsidR="007729EA" w:rsidRPr="00126814">
        <w:rPr>
          <w:color w:val="000000"/>
        </w:rPr>
        <w:t>Object m</w:t>
      </w:r>
      <w:r w:rsidRPr="00126814">
        <w:rPr>
          <w:color w:val="000000"/>
        </w:rPr>
        <w:t>1(){</w:t>
      </w:r>
    </w:p>
    <w:p w14:paraId="28739ED5" w14:textId="77777777" w:rsidR="00C157FE" w:rsidRPr="00126814" w:rsidRDefault="00C157FE" w:rsidP="00C157FE">
      <w:pPr>
        <w:pStyle w:val="Output"/>
        <w:rPr>
          <w:color w:val="4C483D" w:themeColor="text2"/>
        </w:rPr>
      </w:pPr>
      <w:r w:rsidRPr="00126814">
        <w:rPr>
          <w:color w:val="000000"/>
        </w:rPr>
        <w:tab/>
      </w:r>
      <w:r w:rsidRPr="00126814">
        <w:rPr>
          <w:color w:val="000000"/>
        </w:rPr>
        <w:tab/>
      </w:r>
      <w:r w:rsidRPr="00126814">
        <w:t>return</w:t>
      </w:r>
      <w:r w:rsidRPr="00126814">
        <w:rPr>
          <w:color w:val="000000"/>
        </w:rPr>
        <w:t xml:space="preserve"> </w:t>
      </w:r>
      <w:r w:rsidRPr="00126814">
        <w:t>null</w:t>
      </w:r>
      <w:r w:rsidRPr="00126814">
        <w:rPr>
          <w:color w:val="000000"/>
        </w:rPr>
        <w:t>;</w:t>
      </w:r>
      <w:r w:rsidRPr="00126814">
        <w:rPr>
          <w:color w:val="000000"/>
        </w:rPr>
        <w:tab/>
      </w:r>
    </w:p>
    <w:p w14:paraId="76A11BDB" w14:textId="77777777" w:rsidR="00C157FE" w:rsidRPr="00126814" w:rsidRDefault="00C157FE" w:rsidP="00C157FE">
      <w:pPr>
        <w:pStyle w:val="Output"/>
        <w:rPr>
          <w:color w:val="4C483D" w:themeColor="text2"/>
        </w:rPr>
      </w:pPr>
      <w:r w:rsidRPr="00126814">
        <w:rPr>
          <w:color w:val="000000"/>
        </w:rPr>
        <w:tab/>
        <w:t>}</w:t>
      </w:r>
    </w:p>
    <w:p w14:paraId="1DB68F88" w14:textId="77777777" w:rsidR="00C157FE" w:rsidRPr="00126814" w:rsidRDefault="00C157FE" w:rsidP="00C157FE">
      <w:pPr>
        <w:pStyle w:val="Output"/>
        <w:rPr>
          <w:color w:val="4C483D" w:themeColor="text2"/>
        </w:rPr>
      </w:pPr>
      <w:r w:rsidRPr="00126814">
        <w:rPr>
          <w:color w:val="000000"/>
        </w:rPr>
        <w:t>}</w:t>
      </w:r>
    </w:p>
    <w:p w14:paraId="7FAD0854" w14:textId="77777777" w:rsidR="00C157FE" w:rsidRPr="00126814" w:rsidRDefault="00C157FE" w:rsidP="00C157FE">
      <w:pPr>
        <w:pStyle w:val="Output"/>
        <w:rPr>
          <w:color w:val="4C483D" w:themeColor="text2"/>
        </w:rPr>
      </w:pPr>
      <w:r w:rsidRPr="00126814">
        <w:t>class</w:t>
      </w:r>
      <w:r w:rsidRPr="00126814">
        <w:rPr>
          <w:color w:val="000000"/>
        </w:rPr>
        <w:t xml:space="preserve"> Test </w:t>
      </w:r>
      <w:r w:rsidRPr="00126814">
        <w:t>extends</w:t>
      </w:r>
      <w:r w:rsidRPr="00126814">
        <w:rPr>
          <w:color w:val="000000"/>
        </w:rPr>
        <w:t xml:space="preserve"> </w:t>
      </w:r>
      <w:r w:rsidR="007729EA" w:rsidRPr="00126814">
        <w:rPr>
          <w:color w:val="000000"/>
        </w:rPr>
        <w:t>P {</w:t>
      </w:r>
    </w:p>
    <w:p w14:paraId="2C257A00" w14:textId="77777777" w:rsidR="00C157FE" w:rsidRPr="00126814" w:rsidRDefault="00C157FE" w:rsidP="00C157FE">
      <w:pPr>
        <w:pStyle w:val="Output"/>
        <w:rPr>
          <w:color w:val="4C483D" w:themeColor="text2"/>
        </w:rPr>
      </w:pPr>
      <w:r w:rsidRPr="00126814">
        <w:rPr>
          <w:color w:val="000000"/>
        </w:rPr>
        <w:tab/>
      </w:r>
      <w:r w:rsidR="007729EA" w:rsidRPr="00126814">
        <w:t>public</w:t>
      </w:r>
      <w:r w:rsidR="007729EA" w:rsidRPr="00126814">
        <w:rPr>
          <w:color w:val="000000"/>
        </w:rPr>
        <w:t xml:space="preserve"> String</w:t>
      </w:r>
      <w:r w:rsidRPr="00126814">
        <w:rPr>
          <w:color w:val="000000"/>
        </w:rPr>
        <w:t xml:space="preserve"> m1(){</w:t>
      </w:r>
    </w:p>
    <w:p w14:paraId="34C612AA" w14:textId="77777777" w:rsidR="00C157FE" w:rsidRPr="00126814" w:rsidRDefault="00C157FE" w:rsidP="00C157FE">
      <w:pPr>
        <w:pStyle w:val="Output"/>
        <w:rPr>
          <w:color w:val="4C483D" w:themeColor="text2"/>
        </w:rPr>
      </w:pPr>
      <w:r w:rsidRPr="00126814">
        <w:rPr>
          <w:color w:val="000000"/>
        </w:rPr>
        <w:tab/>
      </w:r>
      <w:r w:rsidRPr="00126814">
        <w:rPr>
          <w:color w:val="000000"/>
        </w:rPr>
        <w:tab/>
      </w:r>
      <w:r w:rsidRPr="00126814">
        <w:rPr>
          <w:highlight w:val="lightGray"/>
        </w:rPr>
        <w:t>return</w:t>
      </w:r>
      <w:r w:rsidRPr="00126814">
        <w:rPr>
          <w:color w:val="000000"/>
          <w:highlight w:val="lightGray"/>
        </w:rPr>
        <w:t xml:space="preserve"> </w:t>
      </w:r>
      <w:r w:rsidRPr="00126814">
        <w:rPr>
          <w:highlight w:val="lightGray"/>
        </w:rPr>
        <w:t>null</w:t>
      </w:r>
      <w:r w:rsidRPr="00126814">
        <w:rPr>
          <w:color w:val="000000"/>
          <w:highlight w:val="lightGray"/>
        </w:rPr>
        <w:t>;</w:t>
      </w:r>
    </w:p>
    <w:p w14:paraId="2DC6D43B" w14:textId="77777777" w:rsidR="00C157FE" w:rsidRPr="00126814" w:rsidRDefault="00C157FE" w:rsidP="00C157FE">
      <w:pPr>
        <w:pStyle w:val="Output"/>
        <w:rPr>
          <w:color w:val="4C483D" w:themeColor="text2"/>
        </w:rPr>
      </w:pPr>
      <w:r w:rsidRPr="00126814">
        <w:rPr>
          <w:color w:val="000000"/>
        </w:rPr>
        <w:tab/>
        <w:t xml:space="preserve"> }</w:t>
      </w:r>
    </w:p>
    <w:p w14:paraId="3FC8B86C" w14:textId="77777777" w:rsidR="00C157FE" w:rsidRDefault="00C157FE" w:rsidP="00C157FE">
      <w:pPr>
        <w:pStyle w:val="Output"/>
        <w:rPr>
          <w:color w:val="000000"/>
        </w:rPr>
      </w:pPr>
      <w:r w:rsidRPr="00126814">
        <w:rPr>
          <w:color w:val="000000"/>
        </w:rPr>
        <w:t>}</w:t>
      </w:r>
    </w:p>
    <w:p w14:paraId="333BEBCC" w14:textId="77777777" w:rsidR="00552BDB" w:rsidRDefault="00552BDB" w:rsidP="00C157FE">
      <w:pPr>
        <w:rPr>
          <w:b/>
          <w:bCs/>
        </w:rPr>
      </w:pPr>
    </w:p>
    <w:p w14:paraId="4D06EE3E" w14:textId="3D7B0357" w:rsidR="00C157FE" w:rsidRDefault="00C157FE" w:rsidP="00C157FE">
      <w:pPr>
        <w:rPr>
          <w:b/>
          <w:bCs/>
        </w:rPr>
      </w:pPr>
      <w:r>
        <w:rPr>
          <w:b/>
          <w:bCs/>
        </w:rPr>
        <w:t>#4</w:t>
      </w:r>
      <w:r w:rsidRPr="00062687">
        <w:t>: </w:t>
      </w:r>
      <w:r w:rsidRPr="00062687">
        <w:rPr>
          <w:b/>
          <w:bCs/>
        </w:rPr>
        <w:t xml:space="preserve">The overriding method must not have </w:t>
      </w:r>
      <w:r w:rsidR="00C64AA9">
        <w:rPr>
          <w:b/>
          <w:bCs/>
        </w:rPr>
        <w:t xml:space="preserve">lesser </w:t>
      </w:r>
      <w:r w:rsidR="00C64AA9" w:rsidRPr="00062687">
        <w:rPr>
          <w:b/>
          <w:bCs/>
        </w:rPr>
        <w:t>access</w:t>
      </w:r>
      <w:r w:rsidRPr="00062687">
        <w:rPr>
          <w:b/>
          <w:bCs/>
        </w:rPr>
        <w:t xml:space="preserve"> modifier</w:t>
      </w:r>
      <w:r>
        <w:rPr>
          <w:b/>
          <w:bCs/>
        </w:rPr>
        <w:t>.</w:t>
      </w:r>
    </w:p>
    <w:p w14:paraId="1DEE9E7C" w14:textId="77777777" w:rsidR="00C157FE" w:rsidRDefault="00C157FE" w:rsidP="00C157FE">
      <w:pPr>
        <w:pStyle w:val="Output"/>
        <w:rPr>
          <w:color w:val="4C483D" w:themeColor="text2"/>
        </w:rPr>
      </w:pPr>
      <w:r>
        <w:t>class</w:t>
      </w:r>
      <w:r>
        <w:rPr>
          <w:color w:val="000000"/>
        </w:rPr>
        <w:t xml:space="preserve"> P{</w:t>
      </w:r>
    </w:p>
    <w:p w14:paraId="6642CC58" w14:textId="77777777" w:rsidR="00C157FE" w:rsidRDefault="00C157FE" w:rsidP="00C157FE">
      <w:pPr>
        <w:pStyle w:val="Output"/>
        <w:rPr>
          <w:color w:val="4C483D" w:themeColor="text2"/>
        </w:rPr>
      </w:pPr>
      <w:r>
        <w:rPr>
          <w:color w:val="000000"/>
        </w:rPr>
        <w:tab/>
      </w:r>
      <w:r>
        <w:t>public</w:t>
      </w:r>
      <w:r>
        <w:rPr>
          <w:color w:val="000000"/>
        </w:rPr>
        <w:t xml:space="preserve"> </w:t>
      </w:r>
      <w:r w:rsidR="00E043A6">
        <w:rPr>
          <w:color w:val="000000"/>
        </w:rPr>
        <w:t>String m</w:t>
      </w:r>
      <w:r>
        <w:rPr>
          <w:color w:val="000000"/>
        </w:rPr>
        <w:t>1(){</w:t>
      </w:r>
    </w:p>
    <w:p w14:paraId="2BA628E2" w14:textId="77777777" w:rsidR="00C157FE" w:rsidRDefault="00C157FE" w:rsidP="00C157FE">
      <w:pPr>
        <w:pStyle w:val="Output"/>
        <w:rPr>
          <w:color w:val="4C483D" w:themeColor="text2"/>
        </w:rPr>
      </w:pPr>
      <w:r>
        <w:rPr>
          <w:color w:val="000000"/>
        </w:rPr>
        <w:tab/>
      </w:r>
      <w:r>
        <w:rPr>
          <w:color w:val="000000"/>
        </w:rPr>
        <w:tab/>
      </w:r>
      <w:r>
        <w:t>return</w:t>
      </w:r>
      <w:r>
        <w:rPr>
          <w:color w:val="000000"/>
        </w:rPr>
        <w:t xml:space="preserve"> </w:t>
      </w:r>
      <w:r>
        <w:t>null</w:t>
      </w:r>
      <w:r>
        <w:rPr>
          <w:color w:val="000000"/>
        </w:rPr>
        <w:t>;</w:t>
      </w:r>
      <w:r>
        <w:rPr>
          <w:color w:val="000000"/>
        </w:rPr>
        <w:tab/>
      </w:r>
    </w:p>
    <w:p w14:paraId="207B2292" w14:textId="77777777" w:rsidR="00C157FE" w:rsidRDefault="00C157FE" w:rsidP="00C157FE">
      <w:pPr>
        <w:pStyle w:val="Output"/>
        <w:rPr>
          <w:color w:val="4C483D" w:themeColor="text2"/>
        </w:rPr>
      </w:pPr>
      <w:r>
        <w:rPr>
          <w:color w:val="000000"/>
        </w:rPr>
        <w:tab/>
        <w:t>}</w:t>
      </w:r>
    </w:p>
    <w:p w14:paraId="2EEA04EB" w14:textId="77777777" w:rsidR="00C157FE" w:rsidRDefault="00C157FE" w:rsidP="00C157FE">
      <w:pPr>
        <w:pStyle w:val="Output"/>
        <w:rPr>
          <w:color w:val="4C483D" w:themeColor="text2"/>
        </w:rPr>
      </w:pPr>
      <w:r>
        <w:rPr>
          <w:color w:val="000000"/>
        </w:rPr>
        <w:t>}</w:t>
      </w:r>
    </w:p>
    <w:p w14:paraId="62CB88F4" w14:textId="77777777" w:rsidR="00C157FE" w:rsidRDefault="00C157FE" w:rsidP="00C157FE">
      <w:pPr>
        <w:pStyle w:val="Output"/>
        <w:rPr>
          <w:color w:val="4C483D" w:themeColor="text2"/>
        </w:rPr>
      </w:pPr>
      <w:r>
        <w:t>class</w:t>
      </w:r>
      <w:r>
        <w:rPr>
          <w:color w:val="000000"/>
        </w:rPr>
        <w:t xml:space="preserve"> Test </w:t>
      </w:r>
      <w:r>
        <w:t>extends</w:t>
      </w:r>
      <w:r>
        <w:rPr>
          <w:color w:val="000000"/>
        </w:rPr>
        <w:t xml:space="preserve"> P{</w:t>
      </w:r>
    </w:p>
    <w:p w14:paraId="3551F3D3" w14:textId="660F36D6" w:rsidR="00C157FE" w:rsidRDefault="00C157FE" w:rsidP="00C157FE">
      <w:pPr>
        <w:pStyle w:val="Output"/>
        <w:rPr>
          <w:color w:val="4C483D" w:themeColor="text2"/>
        </w:rPr>
      </w:pPr>
      <w:r>
        <w:rPr>
          <w:color w:val="000000"/>
        </w:rPr>
        <w:tab/>
      </w:r>
      <w:r w:rsidR="00E806E9">
        <w:t>protected</w:t>
      </w:r>
      <w:r w:rsidR="00E806E9">
        <w:rPr>
          <w:color w:val="000000"/>
        </w:rPr>
        <w:t xml:space="preserve"> String</w:t>
      </w:r>
      <w:r>
        <w:rPr>
          <w:color w:val="000000"/>
        </w:rPr>
        <w:t xml:space="preserve"> </w:t>
      </w:r>
      <w:r>
        <w:rPr>
          <w:color w:val="000000"/>
          <w:u w:val="single"/>
        </w:rPr>
        <w:t>m1()</w:t>
      </w:r>
      <w:r>
        <w:rPr>
          <w:color w:val="000000"/>
        </w:rPr>
        <w:t>{</w:t>
      </w:r>
    </w:p>
    <w:p w14:paraId="2403B0CF" w14:textId="77777777" w:rsidR="00C157FE" w:rsidRDefault="00C157FE" w:rsidP="00C157FE">
      <w:pPr>
        <w:pStyle w:val="Output"/>
        <w:rPr>
          <w:color w:val="4C483D" w:themeColor="text2"/>
        </w:rPr>
      </w:pPr>
      <w:r>
        <w:rPr>
          <w:color w:val="000000"/>
        </w:rPr>
        <w:tab/>
      </w:r>
      <w:r>
        <w:rPr>
          <w:color w:val="000000"/>
        </w:rPr>
        <w:tab/>
      </w:r>
      <w:r>
        <w:t>return</w:t>
      </w:r>
      <w:r>
        <w:rPr>
          <w:color w:val="000000"/>
        </w:rPr>
        <w:t xml:space="preserve"> </w:t>
      </w:r>
      <w:r>
        <w:t>null</w:t>
      </w:r>
      <w:r>
        <w:rPr>
          <w:color w:val="000000"/>
        </w:rPr>
        <w:t>;</w:t>
      </w:r>
    </w:p>
    <w:p w14:paraId="3CA2AFCB" w14:textId="77777777" w:rsidR="00C157FE" w:rsidRDefault="00C157FE" w:rsidP="00C157FE">
      <w:pPr>
        <w:pStyle w:val="Output"/>
        <w:rPr>
          <w:color w:val="4C483D" w:themeColor="text2"/>
        </w:rPr>
      </w:pPr>
      <w:r>
        <w:rPr>
          <w:color w:val="000000"/>
        </w:rPr>
        <w:tab/>
        <w:t xml:space="preserve"> }</w:t>
      </w:r>
    </w:p>
    <w:p w14:paraId="483EDA3C" w14:textId="77777777" w:rsidR="00C157FE" w:rsidRDefault="00C157FE" w:rsidP="00C157FE">
      <w:pPr>
        <w:pStyle w:val="Output"/>
        <w:rPr>
          <w:color w:val="000000"/>
        </w:rPr>
      </w:pPr>
      <w:r>
        <w:rPr>
          <w:color w:val="000000"/>
        </w:rPr>
        <w:t>}</w:t>
      </w:r>
    </w:p>
    <w:p w14:paraId="2E470152" w14:textId="77777777" w:rsidR="00C157FE" w:rsidRPr="00126814" w:rsidRDefault="00C157FE" w:rsidP="00C157FE">
      <w:pPr>
        <w:pStyle w:val="Output"/>
        <w:shd w:val="clear" w:color="auto" w:fill="000000" w:themeFill="text1"/>
        <w:rPr>
          <w:color w:val="FF0000"/>
        </w:rPr>
      </w:pPr>
      <w:r w:rsidRPr="00126814">
        <w:rPr>
          <w:color w:val="FF0000"/>
        </w:rPr>
        <w:t>Test.java:8: error: m1() in Test cannot override m1() in P</w:t>
      </w:r>
    </w:p>
    <w:p w14:paraId="750A723D" w14:textId="77777777" w:rsidR="00C157FE" w:rsidRPr="00126814" w:rsidRDefault="00C157FE" w:rsidP="00C157FE">
      <w:pPr>
        <w:pStyle w:val="Output"/>
        <w:shd w:val="clear" w:color="auto" w:fill="000000" w:themeFill="text1"/>
        <w:rPr>
          <w:color w:val="FF0000"/>
        </w:rPr>
      </w:pPr>
      <w:r w:rsidRPr="00126814">
        <w:rPr>
          <w:color w:val="FF0000"/>
        </w:rPr>
        <w:t xml:space="preserve">        </w:t>
      </w:r>
      <w:r w:rsidR="00E043A6" w:rsidRPr="00126814">
        <w:rPr>
          <w:color w:val="FF0000"/>
        </w:rPr>
        <w:t>protected String</w:t>
      </w:r>
      <w:r w:rsidRPr="00126814">
        <w:rPr>
          <w:color w:val="FF0000"/>
        </w:rPr>
        <w:t xml:space="preserve"> m1(){</w:t>
      </w:r>
    </w:p>
    <w:p w14:paraId="2CCD8AFE" w14:textId="77777777" w:rsidR="00C157FE" w:rsidRPr="00126814" w:rsidRDefault="00C157FE" w:rsidP="00C157FE">
      <w:pPr>
        <w:pStyle w:val="Output"/>
        <w:shd w:val="clear" w:color="auto" w:fill="000000" w:themeFill="text1"/>
        <w:rPr>
          <w:color w:val="FF0000"/>
        </w:rPr>
      </w:pPr>
      <w:r w:rsidRPr="00126814">
        <w:rPr>
          <w:color w:val="FF0000"/>
        </w:rPr>
        <w:t xml:space="preserve">                          ^</w:t>
      </w:r>
    </w:p>
    <w:p w14:paraId="6459FD6D" w14:textId="77777777" w:rsidR="00C157FE" w:rsidRPr="00126814" w:rsidRDefault="00C157FE" w:rsidP="00C157FE">
      <w:pPr>
        <w:pStyle w:val="Output"/>
        <w:shd w:val="clear" w:color="auto" w:fill="000000" w:themeFill="text1"/>
        <w:rPr>
          <w:color w:val="FF0000"/>
        </w:rPr>
      </w:pPr>
      <w:r w:rsidRPr="00126814">
        <w:rPr>
          <w:color w:val="FF0000"/>
        </w:rPr>
        <w:t xml:space="preserve">  attempting to assign weaker access privileges; was public</w:t>
      </w:r>
    </w:p>
    <w:p w14:paraId="6B5C1F8D" w14:textId="77777777" w:rsidR="00C157FE" w:rsidRPr="00126814" w:rsidRDefault="00C157FE" w:rsidP="00C157FE">
      <w:pPr>
        <w:pStyle w:val="Output"/>
        <w:shd w:val="clear" w:color="auto" w:fill="000000" w:themeFill="text1"/>
        <w:rPr>
          <w:color w:val="FF0000"/>
        </w:rPr>
      </w:pPr>
      <w:r w:rsidRPr="00126814">
        <w:rPr>
          <w:color w:val="FF0000"/>
        </w:rPr>
        <w:t>1 error</w:t>
      </w:r>
    </w:p>
    <w:p w14:paraId="4C9BC57F" w14:textId="77777777" w:rsidR="00E806E9" w:rsidRDefault="00E806E9" w:rsidP="00C157FE">
      <w:pPr>
        <w:rPr>
          <w:b/>
          <w:bCs/>
        </w:rPr>
      </w:pPr>
    </w:p>
    <w:p w14:paraId="48336613" w14:textId="0EF48975" w:rsidR="00C157FE" w:rsidRDefault="00C157FE" w:rsidP="00C157FE">
      <w:pPr>
        <w:rPr>
          <w:b/>
          <w:bCs/>
        </w:rPr>
      </w:pPr>
      <w:r>
        <w:rPr>
          <w:b/>
          <w:bCs/>
        </w:rPr>
        <w:t>#5</w:t>
      </w:r>
      <w:r w:rsidRPr="00062687">
        <w:t>: </w:t>
      </w:r>
      <w:r w:rsidRPr="00062687">
        <w:rPr>
          <w:b/>
          <w:bCs/>
        </w:rPr>
        <w:t>The overriding method</w:t>
      </w:r>
      <w:r>
        <w:rPr>
          <w:b/>
          <w:bCs/>
        </w:rPr>
        <w:t xml:space="preserve"> must not throw new or broader CheckedE</w:t>
      </w:r>
      <w:r w:rsidRPr="00062687">
        <w:rPr>
          <w:b/>
          <w:bCs/>
        </w:rPr>
        <w:t>xceptions.</w:t>
      </w:r>
      <w:r w:rsidR="00E806E9">
        <w:rPr>
          <w:b/>
          <w:bCs/>
        </w:rPr>
        <w:t xml:space="preserve"> </w:t>
      </w:r>
      <w:r>
        <w:rPr>
          <w:b/>
          <w:bCs/>
        </w:rPr>
        <w:t xml:space="preserve">It can </w:t>
      </w:r>
      <w:r w:rsidR="00E043A6">
        <w:rPr>
          <w:b/>
          <w:bCs/>
        </w:rPr>
        <w:t>have allowed</w:t>
      </w:r>
      <w:r>
        <w:rPr>
          <w:b/>
          <w:bCs/>
        </w:rPr>
        <w:t xml:space="preserve"> to throw Child Exceptions or remove throws keyword from method signature.</w:t>
      </w:r>
    </w:p>
    <w:p w14:paraId="76DFB87F" w14:textId="77777777" w:rsidR="00C157FE" w:rsidRPr="005A7BB3" w:rsidRDefault="00C157FE" w:rsidP="00C157FE">
      <w:pPr>
        <w:pStyle w:val="Output"/>
        <w:rPr>
          <w:color w:val="4C483D" w:themeColor="text2"/>
        </w:rPr>
      </w:pPr>
      <w:r w:rsidRPr="005A7BB3">
        <w:lastRenderedPageBreak/>
        <w:t>class</w:t>
      </w:r>
      <w:r w:rsidRPr="005A7BB3">
        <w:rPr>
          <w:color w:val="000000"/>
        </w:rPr>
        <w:t xml:space="preserve"> P{</w:t>
      </w:r>
    </w:p>
    <w:p w14:paraId="7FB5D8EB" w14:textId="29EAD034" w:rsidR="00C157FE" w:rsidRPr="005A7BB3" w:rsidRDefault="00C157FE" w:rsidP="00C157FE">
      <w:pPr>
        <w:pStyle w:val="Output"/>
        <w:rPr>
          <w:color w:val="4C483D" w:themeColor="text2"/>
        </w:rPr>
      </w:pPr>
      <w:r w:rsidRPr="005A7BB3">
        <w:rPr>
          <w:color w:val="000000"/>
        </w:rPr>
        <w:tab/>
      </w:r>
      <w:r w:rsidRPr="005A7BB3">
        <w:t>public</w:t>
      </w:r>
      <w:r w:rsidRPr="005A7BB3">
        <w:rPr>
          <w:color w:val="000000"/>
        </w:rPr>
        <w:t xml:space="preserve"> </w:t>
      </w:r>
      <w:r w:rsidR="00E764CA" w:rsidRPr="005A7BB3">
        <w:rPr>
          <w:color w:val="000000"/>
        </w:rPr>
        <w:t>String m</w:t>
      </w:r>
      <w:r w:rsidRPr="005A7BB3">
        <w:rPr>
          <w:color w:val="000000"/>
        </w:rPr>
        <w:t xml:space="preserve">1() </w:t>
      </w:r>
      <w:r w:rsidRPr="005A7BB3">
        <w:t>throws</w:t>
      </w:r>
      <w:r w:rsidRPr="005A7BB3">
        <w:rPr>
          <w:color w:val="000000"/>
        </w:rPr>
        <w:t xml:space="preserve"> IOException{</w:t>
      </w:r>
    </w:p>
    <w:p w14:paraId="7E4FA814" w14:textId="77777777" w:rsidR="00C157FE" w:rsidRPr="005A7BB3" w:rsidRDefault="00C157FE" w:rsidP="00C157FE">
      <w:pPr>
        <w:pStyle w:val="Output"/>
        <w:rPr>
          <w:color w:val="4C483D" w:themeColor="text2"/>
        </w:rPr>
      </w:pPr>
      <w:r w:rsidRPr="005A7BB3">
        <w:rPr>
          <w:color w:val="000000"/>
        </w:rPr>
        <w:tab/>
      </w:r>
      <w:r w:rsidRPr="005A7BB3">
        <w:rPr>
          <w:color w:val="000000"/>
        </w:rPr>
        <w:tab/>
      </w:r>
      <w:r w:rsidRPr="005A7BB3">
        <w:t>return</w:t>
      </w:r>
      <w:r w:rsidRPr="005A7BB3">
        <w:rPr>
          <w:color w:val="000000"/>
        </w:rPr>
        <w:t xml:space="preserve"> </w:t>
      </w:r>
      <w:r w:rsidRPr="005A7BB3">
        <w:t>null</w:t>
      </w:r>
      <w:r w:rsidRPr="005A7BB3">
        <w:rPr>
          <w:color w:val="000000"/>
        </w:rPr>
        <w:t>;</w:t>
      </w:r>
      <w:r w:rsidRPr="005A7BB3">
        <w:rPr>
          <w:color w:val="000000"/>
        </w:rPr>
        <w:tab/>
      </w:r>
    </w:p>
    <w:p w14:paraId="50EFF915" w14:textId="77777777" w:rsidR="00C157FE" w:rsidRPr="005A7BB3" w:rsidRDefault="00C157FE" w:rsidP="00C157FE">
      <w:pPr>
        <w:pStyle w:val="Output"/>
        <w:rPr>
          <w:color w:val="4C483D" w:themeColor="text2"/>
        </w:rPr>
      </w:pPr>
      <w:r w:rsidRPr="005A7BB3">
        <w:rPr>
          <w:color w:val="000000"/>
        </w:rPr>
        <w:tab/>
        <w:t>}</w:t>
      </w:r>
    </w:p>
    <w:p w14:paraId="2133712C" w14:textId="77777777" w:rsidR="00C157FE" w:rsidRPr="005A7BB3" w:rsidRDefault="00C157FE" w:rsidP="00C157FE">
      <w:pPr>
        <w:pStyle w:val="Output"/>
        <w:rPr>
          <w:color w:val="4C483D" w:themeColor="text2"/>
        </w:rPr>
      </w:pPr>
      <w:r w:rsidRPr="005A7BB3">
        <w:rPr>
          <w:color w:val="000000"/>
        </w:rPr>
        <w:t>}</w:t>
      </w:r>
    </w:p>
    <w:p w14:paraId="4D8976F5" w14:textId="77777777" w:rsidR="00C157FE" w:rsidRPr="005A7BB3" w:rsidRDefault="00C157FE" w:rsidP="00C157FE">
      <w:pPr>
        <w:pStyle w:val="Output"/>
        <w:rPr>
          <w:color w:val="4C483D" w:themeColor="text2"/>
        </w:rPr>
      </w:pPr>
      <w:r w:rsidRPr="005A7BB3">
        <w:t>class</w:t>
      </w:r>
      <w:r w:rsidRPr="005A7BB3">
        <w:rPr>
          <w:color w:val="000000"/>
        </w:rPr>
        <w:t xml:space="preserve"> Test </w:t>
      </w:r>
      <w:r w:rsidRPr="005A7BB3">
        <w:t>extends</w:t>
      </w:r>
      <w:r w:rsidRPr="005A7BB3">
        <w:rPr>
          <w:color w:val="000000"/>
        </w:rPr>
        <w:t xml:space="preserve"> P{</w:t>
      </w:r>
    </w:p>
    <w:p w14:paraId="2DA563E8" w14:textId="77777777" w:rsidR="00C157FE" w:rsidRPr="005A7BB3" w:rsidRDefault="00C157FE" w:rsidP="00C157FE">
      <w:pPr>
        <w:pStyle w:val="Output"/>
        <w:rPr>
          <w:color w:val="4C483D" w:themeColor="text2"/>
        </w:rPr>
      </w:pPr>
      <w:r w:rsidRPr="005A7BB3">
        <w:rPr>
          <w:color w:val="000000"/>
        </w:rPr>
        <w:tab/>
      </w:r>
      <w:r w:rsidRPr="005A7BB3">
        <w:t>public</w:t>
      </w:r>
      <w:r w:rsidRPr="005A7BB3">
        <w:rPr>
          <w:color w:val="000000"/>
        </w:rPr>
        <w:t xml:space="preserve"> String m1() </w:t>
      </w:r>
      <w:r w:rsidRPr="005A7BB3">
        <w:t>throws</w:t>
      </w:r>
      <w:r w:rsidRPr="005A7BB3">
        <w:rPr>
          <w:color w:val="000000"/>
        </w:rPr>
        <w:t xml:space="preserve"> Exception{</w:t>
      </w:r>
    </w:p>
    <w:p w14:paraId="3CF67906" w14:textId="77777777" w:rsidR="00C157FE" w:rsidRPr="005A7BB3" w:rsidRDefault="00C157FE" w:rsidP="00C157FE">
      <w:pPr>
        <w:pStyle w:val="Output"/>
        <w:rPr>
          <w:color w:val="4C483D" w:themeColor="text2"/>
        </w:rPr>
      </w:pPr>
      <w:r w:rsidRPr="005A7BB3">
        <w:rPr>
          <w:color w:val="000000"/>
        </w:rPr>
        <w:tab/>
      </w:r>
      <w:r w:rsidRPr="005A7BB3">
        <w:rPr>
          <w:color w:val="000000"/>
        </w:rPr>
        <w:tab/>
      </w:r>
      <w:r w:rsidRPr="005A7BB3">
        <w:t>return</w:t>
      </w:r>
      <w:r w:rsidRPr="005A7BB3">
        <w:rPr>
          <w:color w:val="000000"/>
        </w:rPr>
        <w:t xml:space="preserve"> </w:t>
      </w:r>
      <w:r w:rsidRPr="005A7BB3">
        <w:t>null</w:t>
      </w:r>
      <w:r w:rsidRPr="005A7BB3">
        <w:rPr>
          <w:color w:val="000000"/>
        </w:rPr>
        <w:t>;</w:t>
      </w:r>
    </w:p>
    <w:p w14:paraId="568DA86E" w14:textId="77777777" w:rsidR="00C157FE" w:rsidRPr="005A7BB3" w:rsidRDefault="00C157FE" w:rsidP="00C157FE">
      <w:pPr>
        <w:pStyle w:val="Output"/>
        <w:rPr>
          <w:color w:val="4C483D" w:themeColor="text2"/>
        </w:rPr>
      </w:pPr>
      <w:r w:rsidRPr="005A7BB3">
        <w:rPr>
          <w:color w:val="000000"/>
        </w:rPr>
        <w:tab/>
        <w:t xml:space="preserve"> }</w:t>
      </w:r>
    </w:p>
    <w:p w14:paraId="13836838" w14:textId="77777777" w:rsidR="00C157FE" w:rsidRDefault="00C157FE" w:rsidP="00C157FE">
      <w:pPr>
        <w:pStyle w:val="Output"/>
        <w:rPr>
          <w:color w:val="000000"/>
        </w:rPr>
      </w:pPr>
      <w:r w:rsidRPr="005A7BB3">
        <w:rPr>
          <w:color w:val="000000"/>
        </w:rPr>
        <w:t>}</w:t>
      </w:r>
    </w:p>
    <w:p w14:paraId="3341E12B" w14:textId="77777777" w:rsidR="00C157FE" w:rsidRPr="005A7BB3" w:rsidRDefault="00C157FE" w:rsidP="00C157FE">
      <w:pPr>
        <w:pStyle w:val="Output"/>
        <w:shd w:val="clear" w:color="auto" w:fill="000000" w:themeFill="text1"/>
        <w:rPr>
          <w:color w:val="FF0000"/>
        </w:rPr>
      </w:pPr>
      <w:r w:rsidRPr="005A7BB3">
        <w:rPr>
          <w:color w:val="FF0000"/>
        </w:rPr>
        <w:t>Test.java:10: error: m1() in Test cannot override m1() in P</w:t>
      </w:r>
    </w:p>
    <w:p w14:paraId="01680AA3" w14:textId="77777777" w:rsidR="00C157FE" w:rsidRPr="005A7BB3" w:rsidRDefault="00C157FE" w:rsidP="00C157FE">
      <w:pPr>
        <w:pStyle w:val="Output"/>
        <w:shd w:val="clear" w:color="auto" w:fill="000000" w:themeFill="text1"/>
        <w:rPr>
          <w:color w:val="FF0000"/>
        </w:rPr>
      </w:pPr>
      <w:r w:rsidRPr="005A7BB3">
        <w:rPr>
          <w:color w:val="FF0000"/>
        </w:rPr>
        <w:t xml:space="preserve">        public String m1() throws Exception{</w:t>
      </w:r>
    </w:p>
    <w:p w14:paraId="0F6CC4CB" w14:textId="77777777" w:rsidR="00C157FE" w:rsidRPr="005A7BB3" w:rsidRDefault="00C157FE" w:rsidP="00C157FE">
      <w:pPr>
        <w:pStyle w:val="Output"/>
        <w:shd w:val="clear" w:color="auto" w:fill="000000" w:themeFill="text1"/>
        <w:rPr>
          <w:color w:val="FF0000"/>
        </w:rPr>
      </w:pPr>
      <w:r w:rsidRPr="005A7BB3">
        <w:rPr>
          <w:color w:val="FF0000"/>
        </w:rPr>
        <w:t xml:space="preserve">                      ^</w:t>
      </w:r>
    </w:p>
    <w:p w14:paraId="5AC64E5A" w14:textId="77777777" w:rsidR="00C157FE" w:rsidRPr="005A7BB3" w:rsidRDefault="00C157FE" w:rsidP="00C157FE">
      <w:pPr>
        <w:pStyle w:val="Output"/>
        <w:shd w:val="clear" w:color="auto" w:fill="000000" w:themeFill="text1"/>
        <w:rPr>
          <w:color w:val="FF0000"/>
        </w:rPr>
      </w:pPr>
      <w:r w:rsidRPr="005A7BB3">
        <w:rPr>
          <w:color w:val="FF0000"/>
        </w:rPr>
        <w:t xml:space="preserve">  overridden method does not throw Exception</w:t>
      </w:r>
      <w:r>
        <w:rPr>
          <w:color w:val="FF0000"/>
        </w:rPr>
        <w:t xml:space="preserve"> : </w:t>
      </w:r>
      <w:r w:rsidRPr="005A7BB3">
        <w:rPr>
          <w:color w:val="FF0000"/>
        </w:rPr>
        <w:t>1 error</w:t>
      </w:r>
    </w:p>
    <w:p w14:paraId="04B8B74A" w14:textId="77777777" w:rsidR="00C157FE" w:rsidRDefault="00C157FE" w:rsidP="00CE420E">
      <w:pPr>
        <w:spacing w:line="240" w:lineRule="auto"/>
      </w:pPr>
    </w:p>
    <w:p w14:paraId="3D5C52EC" w14:textId="77777777" w:rsidR="00C157FE" w:rsidRDefault="00C157FE" w:rsidP="00CF4F15">
      <w:pPr>
        <w:pStyle w:val="Howitworks"/>
      </w:pPr>
      <w:r>
        <w:t>Confusing Cases</w:t>
      </w:r>
    </w:p>
    <w:p w14:paraId="19E5F4B0" w14:textId="71AF7C5C" w:rsidR="00C157FE" w:rsidRDefault="00C157FE" w:rsidP="006F728B">
      <w:pPr>
        <w:pStyle w:val="ListParagraph"/>
        <w:numPr>
          <w:ilvl w:val="0"/>
          <w:numId w:val="32"/>
        </w:numPr>
      </w:pPr>
      <w:r w:rsidRPr="00E806E9">
        <w:rPr>
          <w:rStyle w:val="0SyntaxPinkChar"/>
        </w:rPr>
        <w:t>final</w:t>
      </w:r>
      <w:r w:rsidRPr="0081736E">
        <w:t xml:space="preserve"> method can’t be overridden in child classes. </w:t>
      </w:r>
      <w:r w:rsidR="00E806E9">
        <w:rPr>
          <w:rStyle w:val="0SyntaxPinkChar"/>
        </w:rPr>
        <w:t>p</w:t>
      </w:r>
      <w:r w:rsidRPr="00E806E9">
        <w:rPr>
          <w:rStyle w:val="0SyntaxPinkChar"/>
        </w:rPr>
        <w:t>rivate</w:t>
      </w:r>
      <w:r w:rsidRPr="0081736E">
        <w:t xml:space="preserve"> methods are not visible in the child</w:t>
      </w:r>
      <w:r>
        <w:t xml:space="preserve"> </w:t>
      </w:r>
      <w:r w:rsidRPr="0081736E">
        <w:t xml:space="preserve">classes. </w:t>
      </w:r>
      <w:r w:rsidR="00E02729" w:rsidRPr="0081736E">
        <w:t>Hence,</w:t>
      </w:r>
      <w:r w:rsidRPr="0081736E">
        <w:t xml:space="preserve"> they won’t participate in overriding. Based on our requirement we can take exactly</w:t>
      </w:r>
      <w:r>
        <w:t xml:space="preserve"> </w:t>
      </w:r>
      <w:r w:rsidRPr="0081736E">
        <w:t>same declaration in child class, But It is not overriding</w:t>
      </w:r>
      <w:r>
        <w:t>.</w:t>
      </w:r>
    </w:p>
    <w:p w14:paraId="25E8CC52" w14:textId="77777777" w:rsidR="00C157FE" w:rsidRDefault="00C157FE" w:rsidP="00CE420E">
      <w:pPr>
        <w:pStyle w:val="ListParagraph"/>
        <w:spacing w:line="240" w:lineRule="auto"/>
      </w:pPr>
    </w:p>
    <w:p w14:paraId="6EF32B18" w14:textId="69EE5CFB" w:rsidR="00C157FE" w:rsidRDefault="00C157FE" w:rsidP="006F728B">
      <w:pPr>
        <w:pStyle w:val="ListParagraph"/>
        <w:numPr>
          <w:ilvl w:val="0"/>
          <w:numId w:val="32"/>
        </w:numPr>
      </w:pPr>
      <w:r w:rsidRPr="0081736E">
        <w:t xml:space="preserve">A </w:t>
      </w:r>
      <w:r w:rsidRPr="00F4100A">
        <w:rPr>
          <w:rStyle w:val="0SyntaxPinkChar"/>
        </w:rPr>
        <w:t>static</w:t>
      </w:r>
      <w:r w:rsidRPr="0081736E">
        <w:t xml:space="preserve"> method can’t be overridden as non-</w:t>
      </w:r>
      <w:r w:rsidR="00E02729" w:rsidRPr="0081736E">
        <w:t>static</w:t>
      </w:r>
      <w:r w:rsidR="00E02729">
        <w:t>,</w:t>
      </w:r>
      <w:r w:rsidR="005C66F1">
        <w:t xml:space="preserve"> and a </w:t>
      </w:r>
      <w:r w:rsidRPr="0081736E">
        <w:t>non-static method can’t be overridden as static method</w:t>
      </w:r>
    </w:p>
    <w:p w14:paraId="01C93899" w14:textId="77777777" w:rsidR="00C157FE" w:rsidRDefault="00C157FE" w:rsidP="00CE420E">
      <w:pPr>
        <w:pStyle w:val="ListParagraph"/>
        <w:spacing w:line="240" w:lineRule="auto"/>
      </w:pPr>
    </w:p>
    <w:p w14:paraId="1F8D093F" w14:textId="02F0CAFF" w:rsidR="00C157FE" w:rsidRDefault="00C157FE" w:rsidP="006F728B">
      <w:pPr>
        <w:pStyle w:val="ListParagraph"/>
        <w:numPr>
          <w:ilvl w:val="0"/>
          <w:numId w:val="32"/>
        </w:numPr>
      </w:pPr>
      <w:r>
        <w:t xml:space="preserve">If both parent and child class methods are </w:t>
      </w:r>
      <w:r w:rsidR="00E043A6" w:rsidRPr="00F4100A">
        <w:rPr>
          <w:rStyle w:val="0SyntaxPinkChar"/>
        </w:rPr>
        <w:t>static</w:t>
      </w:r>
      <w:r w:rsidR="00E043A6">
        <w:t>,</w:t>
      </w:r>
      <w:r>
        <w:t xml:space="preserve"> then there is no compile time error or run time error it seems that overriding is </w:t>
      </w:r>
      <w:r w:rsidR="00E02729">
        <w:t>happened,</w:t>
      </w:r>
      <w:r>
        <w:t xml:space="preserve"> but it is not overriding this concept is called </w:t>
      </w:r>
      <w:r w:rsidRPr="00F4100A">
        <w:rPr>
          <w:b/>
          <w:bCs/>
        </w:rPr>
        <w:t>“method hiding”</w:t>
      </w:r>
      <w:r>
        <w:t>. All the rules of method hiding are exactly similar to overriding, except both methods declared as static.</w:t>
      </w:r>
    </w:p>
    <w:p w14:paraId="00A86A31" w14:textId="77777777" w:rsidR="00C157FE" w:rsidRDefault="00C157FE" w:rsidP="00CE420E">
      <w:pPr>
        <w:pStyle w:val="ListParagraph"/>
        <w:spacing w:line="240" w:lineRule="auto"/>
      </w:pPr>
    </w:p>
    <w:p w14:paraId="57FE9C09" w14:textId="15B5E380" w:rsidR="00C157FE" w:rsidRDefault="00C157FE" w:rsidP="006F728B">
      <w:pPr>
        <w:pStyle w:val="ListParagraph"/>
        <w:numPr>
          <w:ilvl w:val="0"/>
          <w:numId w:val="32"/>
        </w:numPr>
      </w:pPr>
      <w:r>
        <w:t xml:space="preserve">In the case of method hiding method resolution will take care by compiler based on reference </w:t>
      </w:r>
      <w:r w:rsidR="00E02729">
        <w:t>type (</w:t>
      </w:r>
      <w:r>
        <w:t>But not runtime object).</w:t>
      </w:r>
    </w:p>
    <w:p w14:paraId="5DB4F4FD" w14:textId="77777777" w:rsidR="00C157FE" w:rsidRDefault="00C157FE" w:rsidP="00CE420E">
      <w:pPr>
        <w:pStyle w:val="ListParagraph"/>
        <w:spacing w:line="240" w:lineRule="auto"/>
      </w:pPr>
    </w:p>
    <w:p w14:paraId="02276C8C" w14:textId="77777777" w:rsidR="00C157FE" w:rsidRDefault="00C157FE" w:rsidP="006F728B">
      <w:pPr>
        <w:pStyle w:val="ListParagraph"/>
        <w:numPr>
          <w:ilvl w:val="0"/>
          <w:numId w:val="32"/>
        </w:numPr>
      </w:pPr>
      <w:r>
        <w:t>Overriding concept is not applicable for variables. And it is applicable only for methods. Variable resolution always takes care by compiler based on reference type</w:t>
      </w:r>
    </w:p>
    <w:p w14:paraId="3D7BFA25" w14:textId="77777777" w:rsidR="00C157FE" w:rsidRPr="00A45E81" w:rsidRDefault="00C157FE" w:rsidP="00C157FE">
      <w:pPr>
        <w:pStyle w:val="Output"/>
        <w:ind w:left="720"/>
        <w:rPr>
          <w:color w:val="4C483D" w:themeColor="text2"/>
        </w:rPr>
      </w:pPr>
      <w:r w:rsidRPr="00A45E81">
        <w:t>class</w:t>
      </w:r>
      <w:r w:rsidRPr="00A45E81">
        <w:rPr>
          <w:color w:val="000000"/>
        </w:rPr>
        <w:t xml:space="preserve"> P {</w:t>
      </w:r>
    </w:p>
    <w:p w14:paraId="58383BA1" w14:textId="77777777" w:rsidR="00C157FE" w:rsidRPr="00A45E81" w:rsidRDefault="00C157FE" w:rsidP="00C157FE">
      <w:pPr>
        <w:pStyle w:val="Output"/>
        <w:ind w:left="720"/>
        <w:rPr>
          <w:color w:val="4C483D" w:themeColor="text2"/>
        </w:rPr>
      </w:pPr>
      <w:r w:rsidRPr="00A45E81">
        <w:rPr>
          <w:color w:val="000000"/>
        </w:rPr>
        <w:tab/>
      </w:r>
      <w:r w:rsidRPr="00A45E81">
        <w:t>int</w:t>
      </w:r>
      <w:r w:rsidRPr="00A45E81">
        <w:rPr>
          <w:color w:val="000000"/>
        </w:rPr>
        <w:t xml:space="preserve"> </w:t>
      </w:r>
      <w:r w:rsidRPr="00A45E81">
        <w:rPr>
          <w:color w:val="0000C0"/>
        </w:rPr>
        <w:t>i</w:t>
      </w:r>
      <w:r w:rsidRPr="00A45E81">
        <w:rPr>
          <w:color w:val="000000"/>
        </w:rPr>
        <w:t xml:space="preserve"> = 888;</w:t>
      </w:r>
    </w:p>
    <w:p w14:paraId="00546656" w14:textId="77777777" w:rsidR="00C157FE" w:rsidRPr="00A45E81" w:rsidRDefault="00C157FE" w:rsidP="00C157FE">
      <w:pPr>
        <w:pStyle w:val="Output"/>
        <w:ind w:left="720"/>
        <w:rPr>
          <w:color w:val="4C483D" w:themeColor="text2"/>
        </w:rPr>
      </w:pPr>
      <w:r w:rsidRPr="00A45E81">
        <w:rPr>
          <w:color w:val="000000"/>
        </w:rPr>
        <w:t>}</w:t>
      </w:r>
    </w:p>
    <w:p w14:paraId="40E6925C" w14:textId="77777777" w:rsidR="00C157FE" w:rsidRPr="00A45E81" w:rsidRDefault="00C157FE" w:rsidP="00C157FE">
      <w:pPr>
        <w:pStyle w:val="Output"/>
        <w:ind w:left="720"/>
        <w:rPr>
          <w:color w:val="4C483D" w:themeColor="text2"/>
        </w:rPr>
      </w:pPr>
      <w:r w:rsidRPr="00A45E81">
        <w:t>class</w:t>
      </w:r>
      <w:r w:rsidRPr="00A45E81">
        <w:rPr>
          <w:color w:val="000000"/>
        </w:rPr>
        <w:t xml:space="preserve"> C </w:t>
      </w:r>
      <w:r w:rsidRPr="00A45E81">
        <w:t>extends</w:t>
      </w:r>
      <w:r w:rsidRPr="00A45E81">
        <w:rPr>
          <w:color w:val="000000"/>
        </w:rPr>
        <w:t xml:space="preserve"> P {</w:t>
      </w:r>
    </w:p>
    <w:p w14:paraId="6889B833" w14:textId="77777777" w:rsidR="00C157FE" w:rsidRPr="00A45E81" w:rsidRDefault="00C157FE" w:rsidP="00C157FE">
      <w:pPr>
        <w:pStyle w:val="Output"/>
        <w:ind w:left="720"/>
        <w:rPr>
          <w:color w:val="4C483D" w:themeColor="text2"/>
        </w:rPr>
      </w:pPr>
      <w:r w:rsidRPr="00A45E81">
        <w:rPr>
          <w:color w:val="000000"/>
        </w:rPr>
        <w:tab/>
      </w:r>
      <w:r w:rsidRPr="00A45E81">
        <w:t>int</w:t>
      </w:r>
      <w:r w:rsidRPr="00A45E81">
        <w:rPr>
          <w:color w:val="000000"/>
        </w:rPr>
        <w:t xml:space="preserve"> </w:t>
      </w:r>
      <w:r w:rsidRPr="00A45E81">
        <w:rPr>
          <w:color w:val="0000C0"/>
        </w:rPr>
        <w:t>i</w:t>
      </w:r>
      <w:r w:rsidRPr="00A45E81">
        <w:rPr>
          <w:color w:val="000000"/>
        </w:rPr>
        <w:t xml:space="preserve"> = 999;</w:t>
      </w:r>
    </w:p>
    <w:p w14:paraId="066C7085" w14:textId="77777777" w:rsidR="00C157FE" w:rsidRPr="00A45E81" w:rsidRDefault="00C157FE" w:rsidP="00C157FE">
      <w:pPr>
        <w:pStyle w:val="Output"/>
        <w:ind w:left="720"/>
        <w:rPr>
          <w:color w:val="4C483D" w:themeColor="text2"/>
        </w:rPr>
      </w:pPr>
      <w:r w:rsidRPr="00A45E81">
        <w:rPr>
          <w:color w:val="000000"/>
        </w:rPr>
        <w:t>}</w:t>
      </w:r>
    </w:p>
    <w:p w14:paraId="092558B0" w14:textId="77777777" w:rsidR="00C157FE" w:rsidRPr="00A45E81" w:rsidRDefault="00C157FE" w:rsidP="00C157FE">
      <w:pPr>
        <w:pStyle w:val="Output"/>
        <w:ind w:left="720"/>
        <w:rPr>
          <w:color w:val="4C483D" w:themeColor="text2"/>
        </w:rPr>
      </w:pPr>
      <w:r w:rsidRPr="00A45E81">
        <w:t>class</w:t>
      </w:r>
      <w:r w:rsidRPr="00A45E81">
        <w:rPr>
          <w:color w:val="000000"/>
        </w:rPr>
        <w:t xml:space="preserve"> Test {</w:t>
      </w:r>
    </w:p>
    <w:p w14:paraId="78C81E84" w14:textId="77777777" w:rsidR="00C157FE" w:rsidRPr="00A45E81" w:rsidRDefault="00C157FE" w:rsidP="00C157FE">
      <w:pPr>
        <w:pStyle w:val="Output"/>
        <w:ind w:left="720"/>
        <w:rPr>
          <w:color w:val="4C483D" w:themeColor="text2"/>
        </w:rPr>
      </w:pPr>
      <w:r w:rsidRPr="00A45E81">
        <w:rPr>
          <w:color w:val="000000"/>
        </w:rPr>
        <w:tab/>
      </w:r>
      <w:r w:rsidRPr="00A45E81">
        <w:t>public</w:t>
      </w:r>
      <w:r w:rsidRPr="00A45E81">
        <w:rPr>
          <w:color w:val="000000"/>
        </w:rPr>
        <w:t xml:space="preserve"> </w:t>
      </w:r>
      <w:r w:rsidRPr="00A45E81">
        <w:t>static</w:t>
      </w:r>
      <w:r w:rsidRPr="00A45E81">
        <w:rPr>
          <w:color w:val="000000"/>
        </w:rPr>
        <w:t xml:space="preserve"> </w:t>
      </w:r>
      <w:r w:rsidRPr="00A45E81">
        <w:t>void</w:t>
      </w:r>
      <w:r w:rsidRPr="00A45E81">
        <w:rPr>
          <w:color w:val="000000"/>
        </w:rPr>
        <w:t xml:space="preserve"> main(String </w:t>
      </w:r>
      <w:r w:rsidRPr="00A45E81">
        <w:rPr>
          <w:color w:val="6A3E3E"/>
        </w:rPr>
        <w:t>arg</w:t>
      </w:r>
      <w:r w:rsidRPr="00A45E81">
        <w:rPr>
          <w:color w:val="000000"/>
        </w:rPr>
        <w:t>[]) {</w:t>
      </w:r>
    </w:p>
    <w:p w14:paraId="3047B234" w14:textId="77777777" w:rsidR="00C157FE" w:rsidRPr="00A45E81" w:rsidRDefault="00C157FE" w:rsidP="00C157FE">
      <w:pPr>
        <w:pStyle w:val="Output"/>
        <w:ind w:left="720"/>
        <w:rPr>
          <w:color w:val="4C483D" w:themeColor="text2"/>
        </w:rPr>
      </w:pPr>
      <w:r w:rsidRPr="00A45E81">
        <w:rPr>
          <w:color w:val="000000"/>
        </w:rPr>
        <w:tab/>
      </w:r>
      <w:r w:rsidRPr="00A45E81">
        <w:rPr>
          <w:color w:val="000000"/>
        </w:rPr>
        <w:tab/>
      </w:r>
      <w:r w:rsidRPr="00A45E81">
        <w:rPr>
          <w:color w:val="3F7F5F"/>
        </w:rPr>
        <w:t>// Case1:</w:t>
      </w:r>
    </w:p>
    <w:p w14:paraId="498C3F4B" w14:textId="77777777" w:rsidR="00C157FE" w:rsidRPr="00A45E81" w:rsidRDefault="00C157FE" w:rsidP="00C157FE">
      <w:pPr>
        <w:pStyle w:val="Output"/>
        <w:ind w:left="720"/>
        <w:rPr>
          <w:color w:val="4C483D" w:themeColor="text2"/>
        </w:rPr>
      </w:pPr>
      <w:r w:rsidRPr="00A45E81">
        <w:rPr>
          <w:color w:val="000000"/>
        </w:rPr>
        <w:tab/>
      </w:r>
      <w:r w:rsidRPr="00A45E81">
        <w:rPr>
          <w:color w:val="000000"/>
        </w:rPr>
        <w:tab/>
        <w:t xml:space="preserve">P </w:t>
      </w:r>
      <w:r w:rsidRPr="00A45E81">
        <w:rPr>
          <w:color w:val="6A3E3E"/>
        </w:rPr>
        <w:t>p</w:t>
      </w:r>
      <w:r w:rsidRPr="00A45E81">
        <w:rPr>
          <w:color w:val="000000"/>
        </w:rPr>
        <w:t xml:space="preserve"> = </w:t>
      </w:r>
      <w:r w:rsidRPr="00A45E81">
        <w:t>new</w:t>
      </w:r>
      <w:r w:rsidRPr="00A45E81">
        <w:rPr>
          <w:color w:val="000000"/>
        </w:rPr>
        <w:t xml:space="preserve"> P();</w:t>
      </w:r>
    </w:p>
    <w:p w14:paraId="24650840" w14:textId="77777777" w:rsidR="00C157FE" w:rsidRPr="00A45E81" w:rsidRDefault="00C157FE" w:rsidP="00C157FE">
      <w:pPr>
        <w:pStyle w:val="Output"/>
        <w:ind w:left="720"/>
        <w:rPr>
          <w:color w:val="4C483D" w:themeColor="text2"/>
        </w:rPr>
      </w:pPr>
      <w:r w:rsidRPr="00A45E81">
        <w:rPr>
          <w:color w:val="000000"/>
        </w:rPr>
        <w:tab/>
      </w:r>
      <w:r w:rsidRPr="00A45E81">
        <w:rPr>
          <w:color w:val="000000"/>
        </w:rPr>
        <w:tab/>
        <w:t>System.</w:t>
      </w:r>
      <w:r w:rsidRPr="00A45E81">
        <w:rPr>
          <w:i/>
          <w:iCs/>
          <w:color w:val="0000C0"/>
        </w:rPr>
        <w:t>out</w:t>
      </w:r>
      <w:r w:rsidRPr="00A45E81">
        <w:rPr>
          <w:color w:val="000000"/>
        </w:rPr>
        <w:t>.println(</w:t>
      </w:r>
      <w:r w:rsidRPr="00A45E81">
        <w:rPr>
          <w:color w:val="6A3E3E"/>
        </w:rPr>
        <w:t>p</w:t>
      </w:r>
      <w:r w:rsidRPr="00A45E81">
        <w:rPr>
          <w:color w:val="000000"/>
        </w:rPr>
        <w:t>.</w:t>
      </w:r>
      <w:r w:rsidRPr="00A45E81">
        <w:rPr>
          <w:color w:val="0000C0"/>
        </w:rPr>
        <w:t>i</w:t>
      </w:r>
      <w:r w:rsidRPr="00A45E81">
        <w:rPr>
          <w:color w:val="000000"/>
        </w:rPr>
        <w:t xml:space="preserve">); </w:t>
      </w:r>
      <w:r w:rsidRPr="00A45E81">
        <w:rPr>
          <w:color w:val="3F7F5F"/>
        </w:rPr>
        <w:t>// 888</w:t>
      </w:r>
    </w:p>
    <w:p w14:paraId="52FA3738" w14:textId="77777777" w:rsidR="00C157FE" w:rsidRPr="00A45E81" w:rsidRDefault="00C157FE" w:rsidP="00C157FE">
      <w:pPr>
        <w:pStyle w:val="Output"/>
        <w:ind w:left="720"/>
        <w:rPr>
          <w:color w:val="4C483D" w:themeColor="text2"/>
        </w:rPr>
      </w:pPr>
    </w:p>
    <w:p w14:paraId="6425537B" w14:textId="77777777" w:rsidR="00C157FE" w:rsidRPr="00A45E81" w:rsidRDefault="00C157FE" w:rsidP="00C157FE">
      <w:pPr>
        <w:pStyle w:val="Output"/>
        <w:ind w:left="720"/>
        <w:rPr>
          <w:color w:val="4C483D" w:themeColor="text2"/>
        </w:rPr>
      </w:pPr>
      <w:r w:rsidRPr="00A45E81">
        <w:rPr>
          <w:color w:val="000000"/>
        </w:rPr>
        <w:tab/>
      </w:r>
      <w:r w:rsidRPr="00A45E81">
        <w:rPr>
          <w:color w:val="000000"/>
        </w:rPr>
        <w:tab/>
      </w:r>
      <w:r w:rsidRPr="00A45E81">
        <w:rPr>
          <w:color w:val="3F7F5F"/>
        </w:rPr>
        <w:t>// Case2:</w:t>
      </w:r>
    </w:p>
    <w:p w14:paraId="0700845B" w14:textId="77777777" w:rsidR="00C157FE" w:rsidRPr="00A45E81" w:rsidRDefault="00C157FE" w:rsidP="00C157FE">
      <w:pPr>
        <w:pStyle w:val="Output"/>
        <w:ind w:left="720"/>
        <w:rPr>
          <w:color w:val="4C483D" w:themeColor="text2"/>
        </w:rPr>
      </w:pPr>
      <w:r w:rsidRPr="00A45E81">
        <w:rPr>
          <w:color w:val="000000"/>
        </w:rPr>
        <w:tab/>
      </w:r>
      <w:r w:rsidRPr="00A45E81">
        <w:rPr>
          <w:color w:val="000000"/>
        </w:rPr>
        <w:tab/>
        <w:t xml:space="preserve">C </w:t>
      </w:r>
      <w:r w:rsidRPr="00A45E81">
        <w:rPr>
          <w:color w:val="6A3E3E"/>
        </w:rPr>
        <w:t>c</w:t>
      </w:r>
      <w:r w:rsidRPr="00A45E81">
        <w:rPr>
          <w:color w:val="000000"/>
        </w:rPr>
        <w:t xml:space="preserve"> = </w:t>
      </w:r>
      <w:r w:rsidRPr="00A45E81">
        <w:t>new</w:t>
      </w:r>
      <w:r w:rsidRPr="00A45E81">
        <w:rPr>
          <w:color w:val="000000"/>
        </w:rPr>
        <w:t xml:space="preserve"> C();</w:t>
      </w:r>
    </w:p>
    <w:p w14:paraId="39E25566" w14:textId="77777777" w:rsidR="00C157FE" w:rsidRPr="00A45E81" w:rsidRDefault="00C157FE" w:rsidP="00C157FE">
      <w:pPr>
        <w:pStyle w:val="Output"/>
        <w:ind w:left="720"/>
        <w:rPr>
          <w:color w:val="4C483D" w:themeColor="text2"/>
        </w:rPr>
      </w:pPr>
      <w:r w:rsidRPr="00A45E81">
        <w:rPr>
          <w:color w:val="000000"/>
        </w:rPr>
        <w:tab/>
      </w:r>
      <w:r w:rsidRPr="00A45E81">
        <w:rPr>
          <w:color w:val="000000"/>
        </w:rPr>
        <w:tab/>
        <w:t>System.</w:t>
      </w:r>
      <w:r w:rsidRPr="00A45E81">
        <w:rPr>
          <w:i/>
          <w:iCs/>
          <w:color w:val="0000C0"/>
        </w:rPr>
        <w:t>out</w:t>
      </w:r>
      <w:r w:rsidRPr="00A45E81">
        <w:rPr>
          <w:color w:val="000000"/>
        </w:rPr>
        <w:t>.println(</w:t>
      </w:r>
      <w:r w:rsidRPr="00A45E81">
        <w:rPr>
          <w:color w:val="6A3E3E"/>
        </w:rPr>
        <w:t>c</w:t>
      </w:r>
      <w:r w:rsidRPr="00A45E81">
        <w:rPr>
          <w:color w:val="000000"/>
        </w:rPr>
        <w:t>.</w:t>
      </w:r>
      <w:r w:rsidRPr="00A45E81">
        <w:rPr>
          <w:color w:val="0000C0"/>
        </w:rPr>
        <w:t>i</w:t>
      </w:r>
      <w:r w:rsidRPr="00A45E81">
        <w:rPr>
          <w:color w:val="000000"/>
        </w:rPr>
        <w:t xml:space="preserve">); </w:t>
      </w:r>
      <w:r w:rsidRPr="00A45E81">
        <w:rPr>
          <w:color w:val="3F7F5F"/>
        </w:rPr>
        <w:t>// 999</w:t>
      </w:r>
    </w:p>
    <w:p w14:paraId="3AF308B1" w14:textId="77777777" w:rsidR="00C157FE" w:rsidRPr="00A45E81" w:rsidRDefault="00C157FE" w:rsidP="00C157FE">
      <w:pPr>
        <w:pStyle w:val="Output"/>
        <w:ind w:left="720"/>
        <w:rPr>
          <w:color w:val="4C483D" w:themeColor="text2"/>
        </w:rPr>
      </w:pPr>
    </w:p>
    <w:p w14:paraId="18A13197" w14:textId="77777777" w:rsidR="00C157FE" w:rsidRPr="00A45E81" w:rsidRDefault="00C157FE" w:rsidP="00C157FE">
      <w:pPr>
        <w:pStyle w:val="Output"/>
        <w:ind w:left="720"/>
        <w:rPr>
          <w:color w:val="4C483D" w:themeColor="text2"/>
        </w:rPr>
      </w:pPr>
      <w:r w:rsidRPr="00A45E81">
        <w:rPr>
          <w:color w:val="000000"/>
        </w:rPr>
        <w:tab/>
      </w:r>
      <w:r w:rsidRPr="00A45E81">
        <w:rPr>
          <w:color w:val="000000"/>
        </w:rPr>
        <w:tab/>
      </w:r>
      <w:r w:rsidRPr="00A45E81">
        <w:rPr>
          <w:color w:val="3F7F5F"/>
        </w:rPr>
        <w:t>// Case3:</w:t>
      </w:r>
    </w:p>
    <w:p w14:paraId="7AF825AC" w14:textId="77777777" w:rsidR="00C157FE" w:rsidRPr="00A45E81" w:rsidRDefault="00C157FE" w:rsidP="00C157FE">
      <w:pPr>
        <w:pStyle w:val="Output"/>
        <w:ind w:left="720"/>
        <w:rPr>
          <w:color w:val="4C483D" w:themeColor="text2"/>
        </w:rPr>
      </w:pPr>
      <w:r w:rsidRPr="00A45E81">
        <w:rPr>
          <w:color w:val="000000"/>
        </w:rPr>
        <w:tab/>
      </w:r>
      <w:r w:rsidRPr="00A45E81">
        <w:rPr>
          <w:color w:val="000000"/>
        </w:rPr>
        <w:tab/>
        <w:t xml:space="preserve">P </w:t>
      </w:r>
      <w:r w:rsidRPr="00A45E81">
        <w:rPr>
          <w:color w:val="6A3E3E"/>
        </w:rPr>
        <w:t>p1</w:t>
      </w:r>
      <w:r w:rsidRPr="00A45E81">
        <w:rPr>
          <w:color w:val="000000"/>
        </w:rPr>
        <w:t xml:space="preserve"> = </w:t>
      </w:r>
      <w:r w:rsidRPr="00A45E81">
        <w:t>new</w:t>
      </w:r>
      <w:r w:rsidRPr="00A45E81">
        <w:rPr>
          <w:color w:val="000000"/>
        </w:rPr>
        <w:t xml:space="preserve"> C();</w:t>
      </w:r>
    </w:p>
    <w:p w14:paraId="1CCA440D" w14:textId="77777777" w:rsidR="00C157FE" w:rsidRPr="00A45E81" w:rsidRDefault="00C157FE" w:rsidP="00C157FE">
      <w:pPr>
        <w:pStyle w:val="Output"/>
        <w:ind w:left="720"/>
        <w:rPr>
          <w:color w:val="4C483D" w:themeColor="text2"/>
        </w:rPr>
      </w:pPr>
      <w:r w:rsidRPr="00A45E81">
        <w:rPr>
          <w:color w:val="000000"/>
        </w:rPr>
        <w:tab/>
      </w:r>
      <w:r w:rsidRPr="00A45E81">
        <w:rPr>
          <w:color w:val="000000"/>
        </w:rPr>
        <w:tab/>
        <w:t>System.</w:t>
      </w:r>
      <w:r w:rsidRPr="00A45E81">
        <w:rPr>
          <w:i/>
          <w:iCs/>
          <w:color w:val="0000C0"/>
        </w:rPr>
        <w:t>out</w:t>
      </w:r>
      <w:r w:rsidRPr="00A45E81">
        <w:rPr>
          <w:color w:val="000000"/>
        </w:rPr>
        <w:t>.println(</w:t>
      </w:r>
      <w:r w:rsidRPr="00A45E81">
        <w:rPr>
          <w:color w:val="6A3E3E"/>
        </w:rPr>
        <w:t>p1</w:t>
      </w:r>
      <w:r w:rsidRPr="00A45E81">
        <w:rPr>
          <w:color w:val="000000"/>
        </w:rPr>
        <w:t>.</w:t>
      </w:r>
      <w:r w:rsidRPr="00A45E81">
        <w:rPr>
          <w:color w:val="0000C0"/>
        </w:rPr>
        <w:t>i</w:t>
      </w:r>
      <w:r w:rsidRPr="00A45E81">
        <w:rPr>
          <w:color w:val="000000"/>
        </w:rPr>
        <w:t xml:space="preserve">); </w:t>
      </w:r>
      <w:r w:rsidRPr="00A45E81">
        <w:rPr>
          <w:color w:val="3F7F5F"/>
        </w:rPr>
        <w:t>// 888</w:t>
      </w:r>
    </w:p>
    <w:p w14:paraId="16A17746" w14:textId="77777777" w:rsidR="00C157FE" w:rsidRPr="00A45E81" w:rsidRDefault="00C157FE" w:rsidP="00C157FE">
      <w:pPr>
        <w:pStyle w:val="Output"/>
        <w:ind w:left="720"/>
        <w:rPr>
          <w:color w:val="4C483D" w:themeColor="text2"/>
        </w:rPr>
      </w:pPr>
      <w:r w:rsidRPr="00A45E81">
        <w:rPr>
          <w:color w:val="000000"/>
        </w:rPr>
        <w:tab/>
        <w:t>}</w:t>
      </w:r>
    </w:p>
    <w:p w14:paraId="4B697605" w14:textId="30421317" w:rsidR="00C157FE" w:rsidRDefault="00C157FE" w:rsidP="00C157FE">
      <w:pPr>
        <w:pStyle w:val="Output"/>
        <w:ind w:left="720"/>
        <w:rPr>
          <w:color w:val="000000"/>
        </w:rPr>
      </w:pPr>
      <w:r w:rsidRPr="00A45E81">
        <w:rPr>
          <w:color w:val="000000"/>
        </w:rPr>
        <w:t>}</w:t>
      </w:r>
    </w:p>
    <w:p w14:paraId="71E315AC" w14:textId="006D419A" w:rsidR="00E764CA" w:rsidRDefault="00E764CA" w:rsidP="00E764CA"/>
    <w:p w14:paraId="7A7A6B29" w14:textId="5898700B" w:rsidR="00E764CA" w:rsidRDefault="00E764CA" w:rsidP="00E764CA"/>
    <w:p w14:paraId="27E1837F" w14:textId="2AA56530" w:rsidR="00C157FE" w:rsidRDefault="00C157FE" w:rsidP="00C157FE">
      <w:pPr>
        <w:pStyle w:val="Heading2"/>
      </w:pPr>
      <w:bookmarkStart w:id="35" w:name="_Toc94350613"/>
      <w:r>
        <w:lastRenderedPageBreak/>
        <w:t xml:space="preserve">4. Static &amp; </w:t>
      </w:r>
      <w:r w:rsidR="00FB0CFC">
        <w:t>Instance</w:t>
      </w:r>
      <w:r>
        <w:t xml:space="preserve"> Control flows</w:t>
      </w:r>
      <w:bookmarkEnd w:id="35"/>
    </w:p>
    <w:p w14:paraId="117E6546" w14:textId="2B3BA0E4" w:rsidR="00C157FE" w:rsidRPr="00F66EDF" w:rsidRDefault="00BA1692" w:rsidP="000E4144">
      <w:pPr>
        <w:pStyle w:val="Heading30"/>
      </w:pPr>
      <w:r>
        <w:t>S</w:t>
      </w:r>
      <w:r w:rsidR="00C157FE" w:rsidRPr="00F66EDF">
        <w:t>tatic Blocks</w:t>
      </w:r>
    </w:p>
    <w:p w14:paraId="38FFE281" w14:textId="77777777" w:rsidR="00C157FE" w:rsidRDefault="00C157FE" w:rsidP="00C157FE">
      <w:r w:rsidRPr="00F66EDF">
        <w:t>If we want to perform some activity at the time of class loading, Then we should define that activity</w:t>
      </w:r>
      <w:r>
        <w:t xml:space="preserve"> </w:t>
      </w:r>
      <w:r w:rsidRPr="00F66EDF">
        <w:t xml:space="preserve">at static blocks because </w:t>
      </w:r>
      <w:r w:rsidR="00633A37" w:rsidRPr="00F66EDF">
        <w:t>these (</w:t>
      </w:r>
      <w:r w:rsidRPr="00F66EDF">
        <w:t>static blocks) will execute at the time of class loading only.</w:t>
      </w:r>
    </w:p>
    <w:p w14:paraId="27E3DD01" w14:textId="77777777" w:rsidR="00BA1692" w:rsidRDefault="00BA1692" w:rsidP="00BA1692">
      <w:pPr>
        <w:spacing w:line="240" w:lineRule="auto"/>
      </w:pPr>
    </w:p>
    <w:p w14:paraId="4BA151EB" w14:textId="51D34ED4" w:rsidR="00C157FE" w:rsidRPr="00F66EDF" w:rsidRDefault="00D678F7" w:rsidP="002F4075">
      <w:pPr>
        <w:spacing w:line="240" w:lineRule="auto"/>
      </w:pPr>
      <w:r>
        <w:t>If w</w:t>
      </w:r>
      <w:r w:rsidR="00C157FE" w:rsidRPr="00F66EDF">
        <w:t xml:space="preserve">e </w:t>
      </w:r>
      <w:r>
        <w:t>want</w:t>
      </w:r>
      <w:r w:rsidR="00C157FE" w:rsidRPr="00F66EDF">
        <w:t xml:space="preserve"> to load native libraries at the time of class loading</w:t>
      </w:r>
      <w:r>
        <w:t xml:space="preserve">, then </w:t>
      </w:r>
      <w:r w:rsidR="0062406D">
        <w:t xml:space="preserve">we can </w:t>
      </w:r>
      <w:r w:rsidR="00FE30E6">
        <w:t>place</w:t>
      </w:r>
      <w:r w:rsidR="00C157FE" w:rsidRPr="00F66EDF">
        <w:t xml:space="preserve"> </w:t>
      </w:r>
      <w:r>
        <w:t>that</w:t>
      </w:r>
      <w:r w:rsidR="00C157FE" w:rsidRPr="00F66EDF">
        <w:t xml:space="preserve"> activity</w:t>
      </w:r>
      <w:r w:rsidR="00C157FE">
        <w:t xml:space="preserve"> </w:t>
      </w:r>
      <w:r w:rsidR="00C157FE" w:rsidRPr="00F66EDF">
        <w:t>inside “</w:t>
      </w:r>
      <w:r w:rsidR="00C157FE" w:rsidRPr="00F66EDF">
        <w:rPr>
          <w:i/>
          <w:iCs/>
        </w:rPr>
        <w:t>static block</w:t>
      </w:r>
      <w:r w:rsidR="00C157FE" w:rsidRPr="00F66EDF">
        <w:t>”.</w:t>
      </w:r>
    </w:p>
    <w:p w14:paraId="06D08329" w14:textId="77777777" w:rsidR="00C157FE" w:rsidRPr="00F66EDF" w:rsidRDefault="00C157FE" w:rsidP="00C157FE">
      <w:pPr>
        <w:pStyle w:val="Output"/>
      </w:pPr>
      <w:r w:rsidRPr="00F66EDF">
        <w:t>class Native</w:t>
      </w:r>
    </w:p>
    <w:p w14:paraId="084466C2" w14:textId="77777777" w:rsidR="00C157FE" w:rsidRPr="00F66EDF" w:rsidRDefault="00C157FE" w:rsidP="00C157FE">
      <w:pPr>
        <w:pStyle w:val="Output"/>
      </w:pPr>
      <w:r w:rsidRPr="00F66EDF">
        <w:t>{</w:t>
      </w:r>
    </w:p>
    <w:p w14:paraId="4326D00E" w14:textId="77777777" w:rsidR="00C157FE" w:rsidRPr="00F66EDF" w:rsidRDefault="00C157FE" w:rsidP="0024772D">
      <w:pPr>
        <w:pStyle w:val="Output"/>
        <w:ind w:firstLine="720"/>
      </w:pPr>
      <w:r w:rsidRPr="00F66EDF">
        <w:t>static</w:t>
      </w:r>
    </w:p>
    <w:p w14:paraId="4308900A" w14:textId="77777777" w:rsidR="00C157FE" w:rsidRPr="00F66EDF" w:rsidRDefault="00C157FE" w:rsidP="0024772D">
      <w:pPr>
        <w:pStyle w:val="Output"/>
        <w:ind w:firstLine="720"/>
      </w:pPr>
      <w:r w:rsidRPr="00F66EDF">
        <w:t>{</w:t>
      </w:r>
    </w:p>
    <w:p w14:paraId="3A8A9923" w14:textId="5A2E3AD3" w:rsidR="00C157FE" w:rsidRPr="00F66EDF" w:rsidRDefault="0024772D" w:rsidP="0024772D">
      <w:pPr>
        <w:pStyle w:val="Output"/>
        <w:ind w:firstLine="720"/>
      </w:pPr>
      <w:r>
        <w:t xml:space="preserve"> </w:t>
      </w:r>
      <w:r w:rsidR="00C157FE" w:rsidRPr="00F66EDF">
        <w:t>System.loadLibrary("native Library path");</w:t>
      </w:r>
    </w:p>
    <w:p w14:paraId="7221B4D2" w14:textId="77777777" w:rsidR="00C157FE" w:rsidRPr="00F66EDF" w:rsidRDefault="00C157FE" w:rsidP="0024772D">
      <w:pPr>
        <w:pStyle w:val="Output"/>
        <w:ind w:firstLine="720"/>
      </w:pPr>
      <w:r w:rsidRPr="00F66EDF">
        <w:t>}</w:t>
      </w:r>
    </w:p>
    <w:p w14:paraId="1222C5B7" w14:textId="77777777" w:rsidR="00C157FE" w:rsidRDefault="00C157FE" w:rsidP="00C157FE">
      <w:pPr>
        <w:pStyle w:val="Output"/>
      </w:pPr>
      <w:r w:rsidRPr="00F66EDF">
        <w:t>}</w:t>
      </w:r>
    </w:p>
    <w:p w14:paraId="5B07C6D5" w14:textId="77777777" w:rsidR="00C157FE" w:rsidRDefault="00C157FE" w:rsidP="00BA1692">
      <w:pPr>
        <w:spacing w:line="240" w:lineRule="auto"/>
      </w:pPr>
    </w:p>
    <w:p w14:paraId="5463D2E9" w14:textId="77777777" w:rsidR="00230A32" w:rsidRPr="003F4071" w:rsidRDefault="00230A32" w:rsidP="00C157FE"/>
    <w:p w14:paraId="149F2650" w14:textId="77777777" w:rsidR="00C157FE" w:rsidRDefault="00C157FE" w:rsidP="000E4144">
      <w:pPr>
        <w:pStyle w:val="Heading30"/>
      </w:pPr>
      <w:r>
        <w:t>Static Control Flow</w:t>
      </w:r>
    </w:p>
    <w:p w14:paraId="388D9398" w14:textId="74F228CF" w:rsidR="00C157FE" w:rsidRPr="005A15BF" w:rsidRDefault="00C157FE" w:rsidP="00936D81">
      <w:pPr>
        <w:pStyle w:val="Qsns"/>
      </w:pPr>
      <w:r w:rsidRPr="005A15BF">
        <w:t xml:space="preserve">whenever child class </w:t>
      </w:r>
      <w:r w:rsidR="00936D81">
        <w:t xml:space="preserve">is </w:t>
      </w:r>
      <w:r w:rsidRPr="005A15BF">
        <w:t xml:space="preserve">being loaded </w:t>
      </w:r>
      <w:r w:rsidR="00936D81">
        <w:t xml:space="preserve">– </w:t>
      </w:r>
      <w:r w:rsidRPr="005A15BF">
        <w:t>automatically</w:t>
      </w:r>
      <w:r w:rsidR="00936D81">
        <w:t xml:space="preserve"> </w:t>
      </w:r>
      <w:r w:rsidRPr="005A15BF">
        <w:t>its parent classes will be loaded</w:t>
      </w:r>
      <w:r>
        <w:t xml:space="preserve"> </w:t>
      </w:r>
    </w:p>
    <w:p w14:paraId="2A640177" w14:textId="77777777" w:rsidR="00C157FE" w:rsidRDefault="00C157FE" w:rsidP="006F728B">
      <w:pPr>
        <w:pStyle w:val="ListParagraph"/>
        <w:numPr>
          <w:ilvl w:val="0"/>
          <w:numId w:val="33"/>
        </w:numPr>
        <w:spacing w:line="360" w:lineRule="auto"/>
      </w:pPr>
      <w:r w:rsidRPr="007F2EA6">
        <w:rPr>
          <w:b/>
        </w:rPr>
        <w:t>Identifying the static members</w:t>
      </w:r>
      <w:r w:rsidRPr="007F2EA6">
        <w:t xml:space="preserve"> from parent to child (top to bottom).</w:t>
      </w:r>
    </w:p>
    <w:p w14:paraId="59990480" w14:textId="77777777" w:rsidR="00C157FE" w:rsidRDefault="00C157FE" w:rsidP="006F728B">
      <w:pPr>
        <w:pStyle w:val="ListParagraph"/>
        <w:numPr>
          <w:ilvl w:val="0"/>
          <w:numId w:val="33"/>
        </w:numPr>
        <w:spacing w:line="360" w:lineRule="auto"/>
      </w:pPr>
      <w:r w:rsidRPr="007F2EA6">
        <w:t xml:space="preserve">Execution of </w:t>
      </w:r>
      <w:r w:rsidRPr="007F2EA6">
        <w:rPr>
          <w:b/>
        </w:rPr>
        <w:t xml:space="preserve">static variable assignments </w:t>
      </w:r>
      <w:r>
        <w:rPr>
          <w:b/>
        </w:rPr>
        <w:t>&amp;</w:t>
      </w:r>
      <w:r w:rsidRPr="007F2EA6">
        <w:rPr>
          <w:b/>
        </w:rPr>
        <w:t xml:space="preserve"> static blocks</w:t>
      </w:r>
      <w:r w:rsidRPr="007F2EA6">
        <w:t xml:space="preserve"> from parent to child.</w:t>
      </w:r>
    </w:p>
    <w:p w14:paraId="5E4E8D45" w14:textId="77777777" w:rsidR="00C157FE" w:rsidRDefault="00C157FE" w:rsidP="006F728B">
      <w:pPr>
        <w:pStyle w:val="ListParagraph"/>
        <w:numPr>
          <w:ilvl w:val="0"/>
          <w:numId w:val="33"/>
        </w:numPr>
        <w:spacing w:line="360" w:lineRule="auto"/>
      </w:pPr>
      <w:r w:rsidRPr="007F2EA6">
        <w:t>Execution of child class main method</w:t>
      </w:r>
    </w:p>
    <w:p w14:paraId="068E8A0E" w14:textId="77777777" w:rsidR="00C157FE" w:rsidRDefault="00C157FE" w:rsidP="00C157FE">
      <w:r w:rsidRPr="0035155E">
        <w:t>During these phases there is one such state called RIWO(Read Indirectly Write Only) for a static variable</w:t>
      </w:r>
      <w:r>
        <w:t>.</w:t>
      </w:r>
    </w:p>
    <w:p w14:paraId="2552E379" w14:textId="77777777" w:rsidR="00C157FE" w:rsidRDefault="00C157FE" w:rsidP="00C157FE"/>
    <w:p w14:paraId="77ED6F1F" w14:textId="1E57D55B" w:rsidR="00C157FE" w:rsidRPr="00AC58C0" w:rsidRDefault="00C157FE" w:rsidP="002F4075">
      <w:pPr>
        <w:spacing w:line="240" w:lineRule="auto"/>
        <w:rPr>
          <w:b/>
          <w:u w:val="single"/>
        </w:rPr>
      </w:pPr>
      <w:r w:rsidRPr="00AC58C0">
        <w:rPr>
          <w:b/>
          <w:u w:val="single"/>
        </w:rPr>
        <w:t>Read Indirectly Write Only</w:t>
      </w:r>
      <w:r w:rsidR="008128F0">
        <w:rPr>
          <w:b/>
          <w:u w:val="single"/>
        </w:rPr>
        <w:t xml:space="preserve">(Read should Indirect &amp; Write is </w:t>
      </w:r>
      <w:r w:rsidR="00817A2D">
        <w:rPr>
          <w:b/>
          <w:u w:val="single"/>
        </w:rPr>
        <w:t>allowed</w:t>
      </w:r>
      <w:r w:rsidR="008128F0">
        <w:rPr>
          <w:b/>
          <w:u w:val="single"/>
        </w:rPr>
        <w:t xml:space="preserve"> anyway)</w:t>
      </w:r>
    </w:p>
    <w:p w14:paraId="6ACCF41E" w14:textId="03E4E7C1" w:rsidR="00C157FE" w:rsidRDefault="00C157FE" w:rsidP="00C157FE">
      <w:r>
        <w:t xml:space="preserve">If a variable is RIWO </w:t>
      </w:r>
      <w:r w:rsidR="002F4075">
        <w:t>state,</w:t>
      </w:r>
      <w:r>
        <w:t xml:space="preserve"> we can’t perform Read operation Directly, if we try to do that it will throw </w:t>
      </w:r>
      <w:r w:rsidR="002F4075">
        <w:t>Compile time</w:t>
      </w:r>
      <w:r>
        <w:t xml:space="preserve"> </w:t>
      </w:r>
      <w:r w:rsidR="002F4075">
        <w:t>Error:</w:t>
      </w:r>
      <w:r w:rsidRPr="00776231">
        <w:t xml:space="preserve"> </w:t>
      </w:r>
      <w:r w:rsidRPr="00776231">
        <w:rPr>
          <w:b/>
          <w:color w:val="FF0000"/>
        </w:rPr>
        <w:t>illegal forward reference</w:t>
      </w:r>
    </w:p>
    <w:tbl>
      <w:tblPr>
        <w:tblStyle w:val="TableGrid"/>
        <w:tblW w:w="9666" w:type="dxa"/>
        <w:tblLook w:val="04A0" w:firstRow="1" w:lastRow="0" w:firstColumn="1" w:lastColumn="0" w:noHBand="0" w:noVBand="1"/>
      </w:tblPr>
      <w:tblGrid>
        <w:gridCol w:w="4833"/>
        <w:gridCol w:w="4833"/>
      </w:tblGrid>
      <w:tr w:rsidR="00C157FE" w14:paraId="38C5E5EB" w14:textId="77777777" w:rsidTr="002F4075">
        <w:trPr>
          <w:trHeight w:val="482"/>
        </w:trPr>
        <w:tc>
          <w:tcPr>
            <w:tcW w:w="4833" w:type="dxa"/>
          </w:tcPr>
          <w:p w14:paraId="3C0B5F98" w14:textId="64EFD3EC" w:rsidR="00C157FE" w:rsidRPr="00817A2D" w:rsidRDefault="00C157FE" w:rsidP="00700D81">
            <w:pPr>
              <w:autoSpaceDE w:val="0"/>
              <w:autoSpaceDN w:val="0"/>
              <w:adjustRightInd w:val="0"/>
              <w:rPr>
                <w:rFonts w:ascii="Consolas" w:hAnsi="Consolas" w:cs="Consolas"/>
                <w:color w:val="4C483D" w:themeColor="text2"/>
                <w:sz w:val="16"/>
                <w:szCs w:val="16"/>
              </w:rPr>
            </w:pPr>
            <w:r w:rsidRPr="00817A2D">
              <w:rPr>
                <w:rFonts w:ascii="Consolas" w:hAnsi="Consolas" w:cs="Consolas"/>
                <w:b/>
                <w:bCs/>
                <w:color w:val="7F0055"/>
                <w:sz w:val="16"/>
                <w:szCs w:val="16"/>
              </w:rPr>
              <w:t>public</w:t>
            </w:r>
            <w:r w:rsidRPr="00817A2D">
              <w:rPr>
                <w:rFonts w:ascii="Consolas" w:hAnsi="Consolas" w:cs="Consolas"/>
                <w:color w:val="000000"/>
                <w:sz w:val="16"/>
                <w:szCs w:val="16"/>
              </w:rPr>
              <w:t xml:space="preserve"> </w:t>
            </w:r>
            <w:r w:rsidRPr="00817A2D">
              <w:rPr>
                <w:rFonts w:ascii="Consolas" w:hAnsi="Consolas" w:cs="Consolas"/>
                <w:b/>
                <w:bCs/>
                <w:color w:val="7F0055"/>
                <w:sz w:val="16"/>
                <w:szCs w:val="16"/>
              </w:rPr>
              <w:t>class</w:t>
            </w:r>
            <w:r w:rsidRPr="00817A2D">
              <w:rPr>
                <w:rFonts w:ascii="Consolas" w:hAnsi="Consolas" w:cs="Consolas"/>
                <w:color w:val="000000"/>
                <w:sz w:val="16"/>
                <w:szCs w:val="16"/>
              </w:rPr>
              <w:t xml:space="preserve"> Test{</w:t>
            </w:r>
            <w:r w:rsidRPr="00817A2D">
              <w:rPr>
                <w:rFonts w:ascii="Consolas" w:hAnsi="Consolas" w:cs="Consolas"/>
                <w:color w:val="000000"/>
                <w:sz w:val="16"/>
                <w:szCs w:val="16"/>
              </w:rPr>
              <w:tab/>
            </w:r>
          </w:p>
          <w:p w14:paraId="1B5F2BEE" w14:textId="77777777" w:rsidR="00C157FE" w:rsidRPr="00817A2D" w:rsidRDefault="00C157FE" w:rsidP="00700D81">
            <w:pPr>
              <w:autoSpaceDE w:val="0"/>
              <w:autoSpaceDN w:val="0"/>
              <w:adjustRightInd w:val="0"/>
              <w:rPr>
                <w:rFonts w:ascii="Consolas" w:hAnsi="Consolas" w:cs="Consolas"/>
                <w:color w:val="4C483D" w:themeColor="text2"/>
                <w:sz w:val="16"/>
                <w:szCs w:val="16"/>
              </w:rPr>
            </w:pPr>
            <w:r w:rsidRPr="00817A2D">
              <w:rPr>
                <w:rFonts w:ascii="Consolas" w:hAnsi="Consolas" w:cs="Consolas"/>
                <w:color w:val="000000"/>
                <w:sz w:val="16"/>
                <w:szCs w:val="16"/>
              </w:rPr>
              <w:tab/>
            </w:r>
            <w:r w:rsidRPr="00817A2D">
              <w:rPr>
                <w:rFonts w:ascii="Consolas" w:hAnsi="Consolas" w:cs="Consolas"/>
                <w:b/>
                <w:bCs/>
                <w:color w:val="7F0055"/>
                <w:sz w:val="16"/>
                <w:szCs w:val="16"/>
              </w:rPr>
              <w:t>static</w:t>
            </w:r>
            <w:r w:rsidRPr="00817A2D">
              <w:rPr>
                <w:rFonts w:ascii="Consolas" w:hAnsi="Consolas" w:cs="Consolas"/>
                <w:color w:val="000000"/>
                <w:sz w:val="16"/>
                <w:szCs w:val="16"/>
              </w:rPr>
              <w:t xml:space="preserve"> </w:t>
            </w:r>
            <w:r w:rsidRPr="00817A2D">
              <w:rPr>
                <w:rFonts w:ascii="Consolas" w:hAnsi="Consolas" w:cs="Consolas"/>
                <w:b/>
                <w:bCs/>
                <w:color w:val="7F0055"/>
                <w:sz w:val="16"/>
                <w:szCs w:val="16"/>
              </w:rPr>
              <w:t>int</w:t>
            </w:r>
            <w:r w:rsidRPr="00817A2D">
              <w:rPr>
                <w:rFonts w:ascii="Consolas" w:hAnsi="Consolas" w:cs="Consolas"/>
                <w:color w:val="000000"/>
                <w:sz w:val="16"/>
                <w:szCs w:val="16"/>
              </w:rPr>
              <w:t xml:space="preserve"> </w:t>
            </w:r>
            <w:r w:rsidRPr="00817A2D">
              <w:rPr>
                <w:rFonts w:ascii="Consolas" w:hAnsi="Consolas" w:cs="Consolas"/>
                <w:i/>
                <w:iCs/>
                <w:color w:val="0000C0"/>
                <w:sz w:val="16"/>
                <w:szCs w:val="16"/>
              </w:rPr>
              <w:t>x</w:t>
            </w:r>
            <w:r w:rsidRPr="00817A2D">
              <w:rPr>
                <w:rFonts w:ascii="Consolas" w:hAnsi="Consolas" w:cs="Consolas"/>
                <w:color w:val="000000"/>
                <w:sz w:val="16"/>
                <w:szCs w:val="16"/>
              </w:rPr>
              <w:t xml:space="preserve"> = 10;</w:t>
            </w:r>
          </w:p>
          <w:p w14:paraId="2D24F78B" w14:textId="77777777" w:rsidR="00C157FE" w:rsidRPr="00817A2D" w:rsidRDefault="00C157FE" w:rsidP="00700D81">
            <w:pPr>
              <w:autoSpaceDE w:val="0"/>
              <w:autoSpaceDN w:val="0"/>
              <w:adjustRightInd w:val="0"/>
              <w:rPr>
                <w:rFonts w:ascii="Consolas" w:hAnsi="Consolas" w:cs="Consolas"/>
                <w:color w:val="4C483D" w:themeColor="text2"/>
                <w:sz w:val="16"/>
                <w:szCs w:val="16"/>
              </w:rPr>
            </w:pPr>
            <w:r w:rsidRPr="00817A2D">
              <w:rPr>
                <w:rFonts w:ascii="Consolas" w:hAnsi="Consolas" w:cs="Consolas"/>
                <w:color w:val="000000"/>
                <w:sz w:val="16"/>
                <w:szCs w:val="16"/>
              </w:rPr>
              <w:tab/>
            </w:r>
            <w:r w:rsidRPr="00817A2D">
              <w:rPr>
                <w:rFonts w:ascii="Consolas" w:hAnsi="Consolas" w:cs="Consolas"/>
                <w:b/>
                <w:bCs/>
                <w:color w:val="7F0055"/>
                <w:sz w:val="16"/>
                <w:szCs w:val="16"/>
              </w:rPr>
              <w:t>static</w:t>
            </w:r>
            <w:r w:rsidRPr="00817A2D">
              <w:rPr>
                <w:rFonts w:ascii="Consolas" w:hAnsi="Consolas" w:cs="Consolas"/>
                <w:color w:val="000000"/>
                <w:sz w:val="16"/>
                <w:szCs w:val="16"/>
              </w:rPr>
              <w:t xml:space="preserve"> {</w:t>
            </w:r>
          </w:p>
          <w:p w14:paraId="7E395E2B" w14:textId="77777777" w:rsidR="00C157FE" w:rsidRPr="00817A2D" w:rsidRDefault="00C157FE" w:rsidP="00700D81">
            <w:pPr>
              <w:autoSpaceDE w:val="0"/>
              <w:autoSpaceDN w:val="0"/>
              <w:adjustRightInd w:val="0"/>
              <w:rPr>
                <w:rFonts w:ascii="Consolas" w:hAnsi="Consolas" w:cs="Consolas"/>
                <w:color w:val="4C483D" w:themeColor="text2"/>
                <w:sz w:val="16"/>
                <w:szCs w:val="16"/>
              </w:rPr>
            </w:pPr>
            <w:r w:rsidRPr="00817A2D">
              <w:rPr>
                <w:rFonts w:ascii="Consolas" w:hAnsi="Consolas" w:cs="Consolas"/>
                <w:color w:val="000000"/>
                <w:sz w:val="16"/>
                <w:szCs w:val="16"/>
              </w:rPr>
              <w:tab/>
            </w:r>
            <w:r w:rsidRPr="00817A2D">
              <w:rPr>
                <w:rFonts w:ascii="Consolas" w:hAnsi="Consolas" w:cs="Consolas"/>
                <w:color w:val="000000"/>
                <w:sz w:val="16"/>
                <w:szCs w:val="16"/>
              </w:rPr>
              <w:tab/>
              <w:t>System.</w:t>
            </w:r>
            <w:r w:rsidRPr="00817A2D">
              <w:rPr>
                <w:rFonts w:ascii="Consolas" w:hAnsi="Consolas" w:cs="Consolas"/>
                <w:b/>
                <w:bCs/>
                <w:i/>
                <w:iCs/>
                <w:color w:val="0000C0"/>
                <w:sz w:val="16"/>
                <w:szCs w:val="16"/>
              </w:rPr>
              <w:t>out</w:t>
            </w:r>
            <w:r w:rsidRPr="00817A2D">
              <w:rPr>
                <w:rFonts w:ascii="Consolas" w:hAnsi="Consolas" w:cs="Consolas"/>
                <w:color w:val="000000"/>
                <w:sz w:val="16"/>
                <w:szCs w:val="16"/>
              </w:rPr>
              <w:t>.println(</w:t>
            </w:r>
            <w:r w:rsidRPr="00817A2D">
              <w:rPr>
                <w:rFonts w:ascii="Consolas" w:hAnsi="Consolas" w:cs="Consolas"/>
                <w:i/>
                <w:iCs/>
                <w:color w:val="0000C0"/>
                <w:sz w:val="16"/>
                <w:szCs w:val="16"/>
              </w:rPr>
              <w:t>x</w:t>
            </w:r>
            <w:r w:rsidRPr="00817A2D">
              <w:rPr>
                <w:rFonts w:ascii="Consolas" w:hAnsi="Consolas" w:cs="Consolas"/>
                <w:color w:val="000000"/>
                <w:sz w:val="16"/>
                <w:szCs w:val="16"/>
              </w:rPr>
              <w:t>);</w:t>
            </w:r>
          </w:p>
          <w:p w14:paraId="79DE8D2E" w14:textId="77777777" w:rsidR="00C157FE" w:rsidRPr="00817A2D" w:rsidRDefault="00C157FE" w:rsidP="00700D81">
            <w:pPr>
              <w:autoSpaceDE w:val="0"/>
              <w:autoSpaceDN w:val="0"/>
              <w:adjustRightInd w:val="0"/>
              <w:rPr>
                <w:rFonts w:ascii="Consolas" w:hAnsi="Consolas" w:cs="Consolas"/>
                <w:color w:val="4C483D" w:themeColor="text2"/>
                <w:sz w:val="16"/>
                <w:szCs w:val="16"/>
              </w:rPr>
            </w:pPr>
            <w:r w:rsidRPr="00817A2D">
              <w:rPr>
                <w:rFonts w:ascii="Consolas" w:hAnsi="Consolas" w:cs="Consolas"/>
                <w:color w:val="000000"/>
                <w:sz w:val="16"/>
                <w:szCs w:val="16"/>
              </w:rPr>
              <w:tab/>
              <w:t>}</w:t>
            </w:r>
          </w:p>
          <w:p w14:paraId="69DB1DC3" w14:textId="77777777" w:rsidR="00C157FE" w:rsidRPr="00817A2D" w:rsidRDefault="00C157FE" w:rsidP="00700D81">
            <w:pPr>
              <w:rPr>
                <w:sz w:val="16"/>
                <w:szCs w:val="16"/>
              </w:rPr>
            </w:pPr>
            <w:r w:rsidRPr="00817A2D">
              <w:rPr>
                <w:rFonts w:ascii="Consolas" w:hAnsi="Consolas" w:cs="Consolas"/>
                <w:color w:val="000000"/>
                <w:sz w:val="16"/>
                <w:szCs w:val="16"/>
              </w:rPr>
              <w:t>}</w:t>
            </w:r>
          </w:p>
        </w:tc>
        <w:tc>
          <w:tcPr>
            <w:tcW w:w="4833" w:type="dxa"/>
          </w:tcPr>
          <w:p w14:paraId="1611AC04" w14:textId="77777777" w:rsidR="00C157FE" w:rsidRPr="00817A2D" w:rsidRDefault="00C157FE" w:rsidP="00700D81">
            <w:pPr>
              <w:autoSpaceDE w:val="0"/>
              <w:autoSpaceDN w:val="0"/>
              <w:adjustRightInd w:val="0"/>
              <w:rPr>
                <w:rFonts w:ascii="Consolas" w:hAnsi="Consolas" w:cs="Consolas"/>
                <w:color w:val="4C483D" w:themeColor="text2"/>
                <w:sz w:val="16"/>
                <w:szCs w:val="16"/>
              </w:rPr>
            </w:pPr>
            <w:r w:rsidRPr="00817A2D">
              <w:rPr>
                <w:rFonts w:ascii="Consolas" w:hAnsi="Consolas" w:cs="Consolas"/>
                <w:b/>
                <w:bCs/>
                <w:color w:val="7F0055"/>
                <w:sz w:val="16"/>
                <w:szCs w:val="16"/>
              </w:rPr>
              <w:t>public</w:t>
            </w:r>
            <w:r w:rsidRPr="00817A2D">
              <w:rPr>
                <w:rFonts w:ascii="Consolas" w:hAnsi="Consolas" w:cs="Consolas"/>
                <w:color w:val="000000"/>
                <w:sz w:val="16"/>
                <w:szCs w:val="16"/>
              </w:rPr>
              <w:t xml:space="preserve"> </w:t>
            </w:r>
            <w:r w:rsidRPr="00817A2D">
              <w:rPr>
                <w:rFonts w:ascii="Consolas" w:hAnsi="Consolas" w:cs="Consolas"/>
                <w:b/>
                <w:bCs/>
                <w:color w:val="7F0055"/>
                <w:sz w:val="16"/>
                <w:szCs w:val="16"/>
              </w:rPr>
              <w:t>class</w:t>
            </w:r>
            <w:r w:rsidRPr="00817A2D">
              <w:rPr>
                <w:rFonts w:ascii="Consolas" w:hAnsi="Consolas" w:cs="Consolas"/>
                <w:color w:val="000000"/>
                <w:sz w:val="16"/>
                <w:szCs w:val="16"/>
              </w:rPr>
              <w:t xml:space="preserve"> Test{</w:t>
            </w:r>
          </w:p>
          <w:p w14:paraId="3F00D7B1" w14:textId="77777777" w:rsidR="00C157FE" w:rsidRPr="00817A2D" w:rsidRDefault="00C157FE" w:rsidP="00700D81">
            <w:pPr>
              <w:autoSpaceDE w:val="0"/>
              <w:autoSpaceDN w:val="0"/>
              <w:adjustRightInd w:val="0"/>
              <w:rPr>
                <w:rFonts w:ascii="Consolas" w:hAnsi="Consolas" w:cs="Consolas"/>
                <w:color w:val="4C483D" w:themeColor="text2"/>
                <w:sz w:val="16"/>
                <w:szCs w:val="16"/>
              </w:rPr>
            </w:pPr>
            <w:r w:rsidRPr="00817A2D">
              <w:rPr>
                <w:rFonts w:ascii="Consolas" w:hAnsi="Consolas" w:cs="Consolas"/>
                <w:color w:val="000000"/>
                <w:sz w:val="16"/>
                <w:szCs w:val="16"/>
              </w:rPr>
              <w:tab/>
            </w:r>
            <w:r w:rsidRPr="00817A2D">
              <w:rPr>
                <w:rFonts w:ascii="Consolas" w:hAnsi="Consolas" w:cs="Consolas"/>
                <w:b/>
                <w:bCs/>
                <w:color w:val="7F0055"/>
                <w:sz w:val="16"/>
                <w:szCs w:val="16"/>
              </w:rPr>
              <w:t>static</w:t>
            </w:r>
            <w:r w:rsidRPr="00817A2D">
              <w:rPr>
                <w:rFonts w:ascii="Consolas" w:hAnsi="Consolas" w:cs="Consolas"/>
                <w:color w:val="000000"/>
                <w:sz w:val="16"/>
                <w:szCs w:val="16"/>
              </w:rPr>
              <w:t xml:space="preserve"> {</w:t>
            </w:r>
          </w:p>
          <w:p w14:paraId="1E5F6AA8" w14:textId="77777777" w:rsidR="00C157FE" w:rsidRPr="00817A2D" w:rsidRDefault="00C157FE" w:rsidP="00700D81">
            <w:pPr>
              <w:autoSpaceDE w:val="0"/>
              <w:autoSpaceDN w:val="0"/>
              <w:adjustRightInd w:val="0"/>
              <w:rPr>
                <w:rFonts w:ascii="Consolas" w:hAnsi="Consolas" w:cs="Consolas"/>
                <w:color w:val="4C483D" w:themeColor="text2"/>
                <w:sz w:val="16"/>
                <w:szCs w:val="16"/>
              </w:rPr>
            </w:pPr>
            <w:r w:rsidRPr="00817A2D">
              <w:rPr>
                <w:rFonts w:ascii="Consolas" w:hAnsi="Consolas" w:cs="Consolas"/>
                <w:color w:val="000000"/>
                <w:sz w:val="16"/>
                <w:szCs w:val="16"/>
              </w:rPr>
              <w:tab/>
            </w:r>
            <w:r w:rsidRPr="00817A2D">
              <w:rPr>
                <w:rFonts w:ascii="Consolas" w:hAnsi="Consolas" w:cs="Consolas"/>
                <w:color w:val="000000"/>
                <w:sz w:val="16"/>
                <w:szCs w:val="16"/>
              </w:rPr>
              <w:tab/>
              <w:t>System.</w:t>
            </w:r>
            <w:r w:rsidRPr="00817A2D">
              <w:rPr>
                <w:rFonts w:ascii="Consolas" w:hAnsi="Consolas" w:cs="Consolas"/>
                <w:b/>
                <w:bCs/>
                <w:i/>
                <w:iCs/>
                <w:color w:val="0000C0"/>
                <w:sz w:val="16"/>
                <w:szCs w:val="16"/>
              </w:rPr>
              <w:t>out</w:t>
            </w:r>
            <w:r w:rsidRPr="00817A2D">
              <w:rPr>
                <w:rFonts w:ascii="Consolas" w:hAnsi="Consolas" w:cs="Consolas"/>
                <w:color w:val="000000"/>
                <w:sz w:val="16"/>
                <w:szCs w:val="16"/>
              </w:rPr>
              <w:t>.println(</w:t>
            </w:r>
            <w:r w:rsidRPr="00817A2D">
              <w:rPr>
                <w:rFonts w:ascii="Consolas" w:hAnsi="Consolas" w:cs="Consolas"/>
                <w:i/>
                <w:iCs/>
                <w:color w:val="0000C0"/>
                <w:sz w:val="16"/>
                <w:szCs w:val="16"/>
              </w:rPr>
              <w:t>x</w:t>
            </w:r>
            <w:r w:rsidRPr="00817A2D">
              <w:rPr>
                <w:rFonts w:ascii="Consolas" w:hAnsi="Consolas" w:cs="Consolas"/>
                <w:color w:val="000000"/>
                <w:sz w:val="16"/>
                <w:szCs w:val="16"/>
              </w:rPr>
              <w:t>);</w:t>
            </w:r>
          </w:p>
          <w:p w14:paraId="7C0ED031" w14:textId="5FA1EEAE" w:rsidR="00C157FE" w:rsidRPr="00817A2D" w:rsidRDefault="00C157FE" w:rsidP="00700D81">
            <w:pPr>
              <w:autoSpaceDE w:val="0"/>
              <w:autoSpaceDN w:val="0"/>
              <w:adjustRightInd w:val="0"/>
              <w:rPr>
                <w:rFonts w:ascii="Consolas" w:hAnsi="Consolas" w:cs="Consolas"/>
                <w:color w:val="4C483D" w:themeColor="text2"/>
                <w:sz w:val="16"/>
                <w:szCs w:val="16"/>
              </w:rPr>
            </w:pPr>
            <w:r w:rsidRPr="00817A2D">
              <w:rPr>
                <w:rFonts w:ascii="Consolas" w:hAnsi="Consolas" w:cs="Consolas"/>
                <w:color w:val="000000"/>
                <w:sz w:val="16"/>
                <w:szCs w:val="16"/>
              </w:rPr>
              <w:tab/>
              <w:t>}</w:t>
            </w:r>
          </w:p>
          <w:p w14:paraId="5F55D6B1" w14:textId="77777777" w:rsidR="00C157FE" w:rsidRPr="00817A2D" w:rsidRDefault="00C157FE" w:rsidP="00700D81">
            <w:pPr>
              <w:autoSpaceDE w:val="0"/>
              <w:autoSpaceDN w:val="0"/>
              <w:adjustRightInd w:val="0"/>
              <w:rPr>
                <w:rFonts w:ascii="Consolas" w:hAnsi="Consolas" w:cs="Consolas"/>
                <w:color w:val="000000"/>
                <w:sz w:val="16"/>
                <w:szCs w:val="16"/>
              </w:rPr>
            </w:pPr>
            <w:r w:rsidRPr="00817A2D">
              <w:rPr>
                <w:rFonts w:ascii="Consolas" w:hAnsi="Consolas" w:cs="Consolas"/>
                <w:color w:val="000000"/>
                <w:sz w:val="16"/>
                <w:szCs w:val="16"/>
              </w:rPr>
              <w:tab/>
            </w:r>
            <w:r w:rsidRPr="00817A2D">
              <w:rPr>
                <w:rFonts w:ascii="Consolas" w:hAnsi="Consolas" w:cs="Consolas"/>
                <w:b/>
                <w:bCs/>
                <w:color w:val="7F0055"/>
                <w:sz w:val="16"/>
                <w:szCs w:val="16"/>
              </w:rPr>
              <w:t>static</w:t>
            </w:r>
            <w:r w:rsidRPr="00817A2D">
              <w:rPr>
                <w:rFonts w:ascii="Consolas" w:hAnsi="Consolas" w:cs="Consolas"/>
                <w:color w:val="000000"/>
                <w:sz w:val="16"/>
                <w:szCs w:val="16"/>
              </w:rPr>
              <w:t xml:space="preserve"> </w:t>
            </w:r>
            <w:r w:rsidRPr="00817A2D">
              <w:rPr>
                <w:rFonts w:ascii="Consolas" w:hAnsi="Consolas" w:cs="Consolas"/>
                <w:b/>
                <w:bCs/>
                <w:color w:val="7F0055"/>
                <w:sz w:val="16"/>
                <w:szCs w:val="16"/>
              </w:rPr>
              <w:t>int</w:t>
            </w:r>
            <w:r w:rsidRPr="00817A2D">
              <w:rPr>
                <w:rFonts w:ascii="Consolas" w:hAnsi="Consolas" w:cs="Consolas"/>
                <w:color w:val="000000"/>
                <w:sz w:val="16"/>
                <w:szCs w:val="16"/>
              </w:rPr>
              <w:t xml:space="preserve"> </w:t>
            </w:r>
            <w:r w:rsidRPr="00817A2D">
              <w:rPr>
                <w:rFonts w:ascii="Consolas" w:hAnsi="Consolas" w:cs="Consolas"/>
                <w:i/>
                <w:iCs/>
                <w:color w:val="0000C0"/>
                <w:sz w:val="16"/>
                <w:szCs w:val="16"/>
              </w:rPr>
              <w:t>x</w:t>
            </w:r>
            <w:r w:rsidRPr="00817A2D">
              <w:rPr>
                <w:rFonts w:ascii="Consolas" w:hAnsi="Consolas" w:cs="Consolas"/>
                <w:color w:val="000000"/>
                <w:sz w:val="16"/>
                <w:szCs w:val="16"/>
              </w:rPr>
              <w:t xml:space="preserve"> = 10;</w:t>
            </w:r>
          </w:p>
          <w:p w14:paraId="7B1A3DE8" w14:textId="77777777" w:rsidR="00C157FE" w:rsidRPr="00817A2D" w:rsidRDefault="00C157FE" w:rsidP="00700D81">
            <w:pPr>
              <w:autoSpaceDE w:val="0"/>
              <w:autoSpaceDN w:val="0"/>
              <w:adjustRightInd w:val="0"/>
              <w:rPr>
                <w:sz w:val="16"/>
                <w:szCs w:val="16"/>
              </w:rPr>
            </w:pPr>
            <w:r w:rsidRPr="00817A2D">
              <w:rPr>
                <w:rFonts w:ascii="Consolas" w:hAnsi="Consolas" w:cs="Consolas"/>
                <w:color w:val="000000"/>
                <w:sz w:val="16"/>
                <w:szCs w:val="16"/>
              </w:rPr>
              <w:t>}</w:t>
            </w:r>
          </w:p>
        </w:tc>
      </w:tr>
      <w:tr w:rsidR="00C157FE" w14:paraId="2A3129FE" w14:textId="77777777" w:rsidTr="002F4075">
        <w:trPr>
          <w:trHeight w:val="209"/>
        </w:trPr>
        <w:tc>
          <w:tcPr>
            <w:tcW w:w="4833" w:type="dxa"/>
            <w:shd w:val="clear" w:color="auto" w:fill="000000" w:themeFill="text1"/>
          </w:tcPr>
          <w:p w14:paraId="1B122CEF" w14:textId="77777777" w:rsidR="00C157FE" w:rsidRPr="00817A2D" w:rsidRDefault="00C157FE" w:rsidP="00700D81">
            <w:pPr>
              <w:autoSpaceDE w:val="0"/>
              <w:autoSpaceDN w:val="0"/>
              <w:adjustRightInd w:val="0"/>
              <w:rPr>
                <w:rFonts w:ascii="Consolas" w:hAnsi="Consolas" w:cs="Consolas"/>
                <w:b/>
                <w:bCs/>
                <w:color w:val="7F0055"/>
                <w:sz w:val="16"/>
                <w:szCs w:val="16"/>
              </w:rPr>
            </w:pPr>
            <w:r w:rsidRPr="00817A2D">
              <w:rPr>
                <w:b/>
                <w:color w:val="FFFFFF" w:themeColor="background1"/>
                <w:sz w:val="16"/>
                <w:szCs w:val="16"/>
              </w:rPr>
              <w:t>Output : 10</w:t>
            </w:r>
          </w:p>
        </w:tc>
        <w:tc>
          <w:tcPr>
            <w:tcW w:w="4833" w:type="dxa"/>
            <w:shd w:val="clear" w:color="auto" w:fill="000000" w:themeFill="text1"/>
          </w:tcPr>
          <w:p w14:paraId="23528805" w14:textId="77777777" w:rsidR="00C157FE" w:rsidRPr="00817A2D" w:rsidRDefault="00C157FE" w:rsidP="00700D81">
            <w:pPr>
              <w:autoSpaceDE w:val="0"/>
              <w:autoSpaceDN w:val="0"/>
              <w:adjustRightInd w:val="0"/>
              <w:rPr>
                <w:rFonts w:ascii="Consolas" w:hAnsi="Consolas" w:cs="Consolas"/>
                <w:b/>
                <w:bCs/>
                <w:color w:val="FF0000"/>
                <w:sz w:val="16"/>
                <w:szCs w:val="16"/>
              </w:rPr>
            </w:pPr>
            <w:r w:rsidRPr="00817A2D">
              <w:rPr>
                <w:rFonts w:ascii="Consolas" w:hAnsi="Consolas" w:cs="Consolas"/>
                <w:b/>
                <w:bCs/>
                <w:color w:val="FF0000"/>
                <w:sz w:val="16"/>
                <w:szCs w:val="16"/>
              </w:rPr>
              <w:t>Test.java:5: error: illegal forward reference</w:t>
            </w:r>
          </w:p>
          <w:p w14:paraId="131BBD12" w14:textId="184EBA36" w:rsidR="00C157FE" w:rsidRPr="00817A2D" w:rsidRDefault="00C157FE" w:rsidP="00700D81">
            <w:pPr>
              <w:autoSpaceDE w:val="0"/>
              <w:autoSpaceDN w:val="0"/>
              <w:adjustRightInd w:val="0"/>
              <w:rPr>
                <w:rFonts w:ascii="Consolas" w:hAnsi="Consolas" w:cs="Consolas"/>
                <w:b/>
                <w:bCs/>
                <w:color w:val="FF0000"/>
                <w:sz w:val="16"/>
                <w:szCs w:val="16"/>
              </w:rPr>
            </w:pPr>
            <w:r w:rsidRPr="00817A2D">
              <w:rPr>
                <w:rFonts w:ascii="Consolas" w:hAnsi="Consolas" w:cs="Consolas"/>
                <w:b/>
                <w:bCs/>
                <w:color w:val="FF0000"/>
                <w:sz w:val="16"/>
                <w:szCs w:val="16"/>
              </w:rPr>
              <w:t xml:space="preserve">                System.out.println(x);</w:t>
            </w:r>
          </w:p>
        </w:tc>
      </w:tr>
    </w:tbl>
    <w:p w14:paraId="3B24AF91" w14:textId="77777777" w:rsidR="00C157FE" w:rsidRDefault="00C157FE" w:rsidP="00C157FE">
      <w:r>
        <w:rPr>
          <w:noProof/>
          <w:lang w:eastAsia="en-US"/>
        </w:rPr>
        <w:drawing>
          <wp:inline distT="0" distB="0" distL="0" distR="0" wp14:anchorId="4557C4E2" wp14:editId="4EAF8739">
            <wp:extent cx="4498002" cy="133162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8251" cy="1349457"/>
                    </a:xfrm>
                    <a:prstGeom prst="rect">
                      <a:avLst/>
                    </a:prstGeom>
                    <a:noFill/>
                    <a:ln>
                      <a:noFill/>
                    </a:ln>
                  </pic:spPr>
                </pic:pic>
              </a:graphicData>
            </a:graphic>
          </wp:inline>
        </w:drawing>
      </w:r>
    </w:p>
    <w:p w14:paraId="097033A8" w14:textId="77777777" w:rsidR="00C157FE" w:rsidRDefault="00C157FE" w:rsidP="00C157FE">
      <w:r>
        <w:t>To resolve this,</w:t>
      </w:r>
      <w:r w:rsidRPr="00776231">
        <w:t xml:space="preserve"> instead </w:t>
      </w:r>
      <w:r>
        <w:t>of direct read, we should go for indirect read. Line use method in-between.</w:t>
      </w:r>
    </w:p>
    <w:p w14:paraId="307A6FAD" w14:textId="77777777" w:rsidR="00C157FE" w:rsidRDefault="00C157FE" w:rsidP="00C157FE">
      <w:pPr>
        <w:pStyle w:val="Output"/>
        <w:rPr>
          <w:color w:val="4C483D" w:themeColor="text2"/>
        </w:rPr>
      </w:pPr>
      <w:r>
        <w:t>public</w:t>
      </w:r>
      <w:r>
        <w:rPr>
          <w:color w:val="000000"/>
        </w:rPr>
        <w:t xml:space="preserve"> </w:t>
      </w:r>
      <w:r>
        <w:t>class</w:t>
      </w:r>
      <w:r>
        <w:rPr>
          <w:color w:val="000000"/>
        </w:rPr>
        <w:t xml:space="preserve"> Test{</w:t>
      </w:r>
    </w:p>
    <w:p w14:paraId="641B09CD" w14:textId="77777777" w:rsidR="00C157FE" w:rsidRDefault="00C157FE" w:rsidP="00C157FE">
      <w:pPr>
        <w:pStyle w:val="Output"/>
        <w:rPr>
          <w:color w:val="4C483D" w:themeColor="text2"/>
        </w:rPr>
      </w:pPr>
      <w:r>
        <w:rPr>
          <w:color w:val="000000"/>
        </w:rPr>
        <w:tab/>
      </w:r>
      <w:r>
        <w:t>static</w:t>
      </w:r>
      <w:r>
        <w:rPr>
          <w:color w:val="000000"/>
        </w:rPr>
        <w:t xml:space="preserve"> {</w:t>
      </w:r>
    </w:p>
    <w:p w14:paraId="7C53E206" w14:textId="77777777" w:rsidR="00C157FE" w:rsidRDefault="00C157FE" w:rsidP="00C157FE">
      <w:pPr>
        <w:pStyle w:val="Output"/>
        <w:rPr>
          <w:color w:val="4C483D" w:themeColor="text2"/>
        </w:rPr>
      </w:pPr>
      <w:r>
        <w:rPr>
          <w:color w:val="000000"/>
        </w:rPr>
        <w:tab/>
      </w:r>
      <w:r>
        <w:rPr>
          <w:color w:val="000000"/>
        </w:rPr>
        <w:tab/>
      </w:r>
      <w:r>
        <w:rPr>
          <w:i/>
          <w:iCs/>
          <w:color w:val="000000"/>
        </w:rPr>
        <w:t>m1</w:t>
      </w:r>
      <w:r>
        <w:rPr>
          <w:color w:val="000000"/>
        </w:rPr>
        <w:t>();</w:t>
      </w:r>
    </w:p>
    <w:p w14:paraId="3912F73E" w14:textId="77777777" w:rsidR="00C157FE" w:rsidRDefault="00C157FE" w:rsidP="00C157FE">
      <w:pPr>
        <w:pStyle w:val="Output"/>
        <w:rPr>
          <w:color w:val="4C483D" w:themeColor="text2"/>
        </w:rPr>
      </w:pPr>
      <w:r>
        <w:rPr>
          <w:color w:val="000000"/>
        </w:rPr>
        <w:tab/>
        <w:t>}</w:t>
      </w:r>
    </w:p>
    <w:p w14:paraId="27A3D121" w14:textId="77777777" w:rsidR="00C157FE" w:rsidRDefault="00C157FE" w:rsidP="00C157FE">
      <w:pPr>
        <w:pStyle w:val="Output"/>
        <w:rPr>
          <w:color w:val="4C483D" w:themeColor="text2"/>
        </w:rPr>
      </w:pPr>
      <w:r>
        <w:rPr>
          <w:color w:val="000000"/>
        </w:rPr>
        <w:tab/>
      </w:r>
      <w:r>
        <w:t>static</w:t>
      </w:r>
      <w:r>
        <w:rPr>
          <w:color w:val="000000"/>
        </w:rPr>
        <w:t xml:space="preserve"> </w:t>
      </w:r>
      <w:r>
        <w:t>void</w:t>
      </w:r>
      <w:r>
        <w:rPr>
          <w:color w:val="000000"/>
        </w:rPr>
        <w:t xml:space="preserve"> m1(){</w:t>
      </w:r>
    </w:p>
    <w:p w14:paraId="529A9D07" w14:textId="77777777" w:rsidR="00C157FE" w:rsidRDefault="00C157FE" w:rsidP="00C157FE">
      <w:pPr>
        <w:pStyle w:val="Output"/>
        <w:rPr>
          <w:color w:val="4C483D" w:themeColor="text2"/>
        </w:rPr>
      </w:pPr>
      <w:r>
        <w:rPr>
          <w:color w:val="000000"/>
        </w:rPr>
        <w:tab/>
      </w:r>
      <w:r>
        <w:rPr>
          <w:color w:val="000000"/>
        </w:rPr>
        <w:tab/>
        <w:t>System.</w:t>
      </w:r>
      <w:r>
        <w:rPr>
          <w:i/>
          <w:iCs/>
          <w:color w:val="0000C0"/>
        </w:rPr>
        <w:t>out</w:t>
      </w:r>
      <w:r>
        <w:rPr>
          <w:color w:val="000000"/>
        </w:rPr>
        <w:t>.println(</w:t>
      </w:r>
      <w:r>
        <w:rPr>
          <w:i/>
          <w:iCs/>
          <w:color w:val="0000C0"/>
        </w:rPr>
        <w:t>x</w:t>
      </w:r>
      <w:r>
        <w:rPr>
          <w:color w:val="000000"/>
        </w:rPr>
        <w:t>);</w:t>
      </w:r>
    </w:p>
    <w:p w14:paraId="1086FEAC" w14:textId="77777777" w:rsidR="00C157FE" w:rsidRDefault="00C157FE" w:rsidP="00C157FE">
      <w:pPr>
        <w:pStyle w:val="Output"/>
        <w:rPr>
          <w:color w:val="4C483D" w:themeColor="text2"/>
        </w:rPr>
      </w:pPr>
      <w:r>
        <w:rPr>
          <w:color w:val="000000"/>
        </w:rPr>
        <w:tab/>
        <w:t>}</w:t>
      </w:r>
    </w:p>
    <w:p w14:paraId="25E4B9E5" w14:textId="77777777" w:rsidR="00C157FE" w:rsidRDefault="00C157FE" w:rsidP="00C157FE">
      <w:pPr>
        <w:pStyle w:val="Output"/>
        <w:rPr>
          <w:color w:val="4C483D" w:themeColor="text2"/>
        </w:rPr>
      </w:pPr>
      <w:r>
        <w:rPr>
          <w:color w:val="000000"/>
        </w:rPr>
        <w:tab/>
      </w:r>
      <w:r>
        <w:t>static</w:t>
      </w:r>
      <w:r>
        <w:rPr>
          <w:color w:val="000000"/>
        </w:rPr>
        <w:t xml:space="preserve"> </w:t>
      </w:r>
      <w:r>
        <w:t>int</w:t>
      </w:r>
      <w:r>
        <w:rPr>
          <w:color w:val="000000"/>
        </w:rPr>
        <w:t xml:space="preserve"> </w:t>
      </w:r>
      <w:r>
        <w:rPr>
          <w:i/>
          <w:iCs/>
          <w:color w:val="0000C0"/>
        </w:rPr>
        <w:t>x</w:t>
      </w:r>
      <w:r>
        <w:rPr>
          <w:color w:val="000000"/>
        </w:rPr>
        <w:t xml:space="preserve"> = 10;</w:t>
      </w:r>
    </w:p>
    <w:p w14:paraId="52BC3C83" w14:textId="77777777" w:rsidR="00C157FE" w:rsidRDefault="00C157FE" w:rsidP="00C157FE">
      <w:pPr>
        <w:pStyle w:val="Output"/>
        <w:rPr>
          <w:color w:val="000000"/>
        </w:rPr>
      </w:pPr>
      <w:r>
        <w:rPr>
          <w:color w:val="000000"/>
        </w:rPr>
        <w:t>}</w:t>
      </w:r>
    </w:p>
    <w:p w14:paraId="1A6A61E2" w14:textId="77777777" w:rsidR="00C157FE" w:rsidRPr="00614D4F" w:rsidRDefault="00C157FE" w:rsidP="00C157FE">
      <w:pPr>
        <w:pStyle w:val="Output"/>
        <w:shd w:val="clear" w:color="auto" w:fill="000000" w:themeFill="text1"/>
        <w:rPr>
          <w:color w:val="FFFFFF" w:themeColor="background1"/>
        </w:rPr>
      </w:pPr>
      <w:r w:rsidRPr="00614D4F">
        <w:rPr>
          <w:color w:val="FFFFFF" w:themeColor="background1"/>
        </w:rPr>
        <w:t>Output : 0</w:t>
      </w:r>
    </w:p>
    <w:p w14:paraId="7E39CAFA" w14:textId="5B0AAEA6" w:rsidR="00336BA5" w:rsidRPr="00336BA5" w:rsidRDefault="00336BA5" w:rsidP="00336BA5">
      <w:r w:rsidRPr="00336BA5">
        <w:lastRenderedPageBreak/>
        <w:t>class's static</w:t>
      </w:r>
      <w:r>
        <w:t xml:space="preserve"> </w:t>
      </w:r>
      <w:r w:rsidR="002F4075">
        <w:t xml:space="preserve">default </w:t>
      </w:r>
      <w:r w:rsidR="002F4075" w:rsidRPr="00336BA5">
        <w:t>initialization</w:t>
      </w:r>
      <w:r w:rsidRPr="00336BA5">
        <w:t xml:space="preserve"> normally happens immediately before the first time one of the following events occur:</w:t>
      </w:r>
    </w:p>
    <w:p w14:paraId="0A2CDBA6" w14:textId="77777777" w:rsidR="00336BA5" w:rsidRPr="00336BA5" w:rsidRDefault="00336BA5" w:rsidP="006F728B">
      <w:pPr>
        <w:pStyle w:val="ListParagraph"/>
        <w:numPr>
          <w:ilvl w:val="0"/>
          <w:numId w:val="111"/>
        </w:numPr>
      </w:pPr>
      <w:r w:rsidRPr="00336BA5">
        <w:t>an instance of the class is created,</w:t>
      </w:r>
    </w:p>
    <w:p w14:paraId="75F32879" w14:textId="45298899" w:rsidR="00336BA5" w:rsidRPr="00336BA5" w:rsidRDefault="00336BA5" w:rsidP="006F728B">
      <w:pPr>
        <w:pStyle w:val="ListParagraph"/>
        <w:numPr>
          <w:ilvl w:val="0"/>
          <w:numId w:val="111"/>
        </w:numPr>
      </w:pPr>
      <w:r w:rsidRPr="00336BA5">
        <w:t xml:space="preserve">a static method of the class is </w:t>
      </w:r>
      <w:r w:rsidR="002F4075" w:rsidRPr="00336BA5">
        <w:t>invoked,</w:t>
      </w:r>
      <w:r w:rsidR="002F4075">
        <w:t xml:space="preserve"> (</w:t>
      </w:r>
      <w:r w:rsidR="00413D3C">
        <w:t>this is in above case)</w:t>
      </w:r>
    </w:p>
    <w:p w14:paraId="0C649A81" w14:textId="77777777" w:rsidR="00336BA5" w:rsidRPr="00336BA5" w:rsidRDefault="00336BA5" w:rsidP="006F728B">
      <w:pPr>
        <w:pStyle w:val="ListParagraph"/>
        <w:numPr>
          <w:ilvl w:val="0"/>
          <w:numId w:val="111"/>
        </w:numPr>
      </w:pPr>
      <w:r w:rsidRPr="00336BA5">
        <w:t>a static field of the class is assigned,</w:t>
      </w:r>
    </w:p>
    <w:p w14:paraId="0A87F3C0" w14:textId="77777777" w:rsidR="00336BA5" w:rsidRPr="00336BA5" w:rsidRDefault="00336BA5" w:rsidP="006F728B">
      <w:pPr>
        <w:pStyle w:val="ListParagraph"/>
        <w:numPr>
          <w:ilvl w:val="0"/>
          <w:numId w:val="111"/>
        </w:numPr>
      </w:pPr>
      <w:r w:rsidRPr="00336BA5">
        <w:t>a non-constant static field is used</w:t>
      </w:r>
    </w:p>
    <w:p w14:paraId="1C9EB8A9" w14:textId="77777777" w:rsidR="00C157FE" w:rsidRDefault="00C157FE" w:rsidP="00C157FE"/>
    <w:p w14:paraId="101EEFCF" w14:textId="77777777" w:rsidR="00C157FE" w:rsidRDefault="00C157FE" w:rsidP="00C157FE">
      <w:pPr>
        <w:pStyle w:val="Qsns"/>
      </w:pPr>
      <w:r>
        <w:t>Static Control flow example</w:t>
      </w:r>
    </w:p>
    <w:p w14:paraId="0DE28576" w14:textId="77777777" w:rsidR="00C157FE" w:rsidRDefault="00C157FE" w:rsidP="00C157FE">
      <w:pPr>
        <w:pStyle w:val="Output"/>
        <w:rPr>
          <w:color w:val="4C483D" w:themeColor="text2"/>
        </w:rPr>
      </w:pPr>
      <w:r>
        <w:rPr>
          <w:bCs/>
          <w:color w:val="7F0055"/>
        </w:rPr>
        <w:t>class</w:t>
      </w:r>
      <w:r>
        <w:t xml:space="preserve"> Base {</w:t>
      </w:r>
    </w:p>
    <w:p w14:paraId="4626A841" w14:textId="77777777" w:rsidR="00C157FE" w:rsidRDefault="00C157FE" w:rsidP="00C157FE">
      <w:pPr>
        <w:pStyle w:val="Output"/>
        <w:rPr>
          <w:color w:val="4C483D" w:themeColor="text2"/>
        </w:rPr>
      </w:pPr>
      <w:r>
        <w:tab/>
      </w:r>
      <w:r>
        <w:rPr>
          <w:bCs/>
          <w:color w:val="7F0055"/>
        </w:rPr>
        <w:t>static</w:t>
      </w:r>
      <w:r>
        <w:t xml:space="preserve"> </w:t>
      </w:r>
      <w:r>
        <w:rPr>
          <w:bCs/>
          <w:color w:val="7F0055"/>
        </w:rPr>
        <w:t>int</w:t>
      </w:r>
      <w:r>
        <w:t xml:space="preserve"> </w:t>
      </w:r>
      <w:r>
        <w:rPr>
          <w:i/>
          <w:iCs/>
          <w:color w:val="0000C0"/>
        </w:rPr>
        <w:t>x</w:t>
      </w:r>
      <w:r>
        <w:t xml:space="preserve"> = 10;</w:t>
      </w:r>
    </w:p>
    <w:p w14:paraId="54119BC8" w14:textId="77777777" w:rsidR="00C157FE" w:rsidRDefault="00C157FE" w:rsidP="00C157FE">
      <w:pPr>
        <w:pStyle w:val="Output"/>
      </w:pPr>
    </w:p>
    <w:p w14:paraId="42921D26" w14:textId="77777777" w:rsidR="00C157FE" w:rsidRDefault="00C157FE" w:rsidP="00C157FE">
      <w:pPr>
        <w:pStyle w:val="Output"/>
        <w:rPr>
          <w:color w:val="4C483D" w:themeColor="text2"/>
        </w:rPr>
      </w:pPr>
      <w:r>
        <w:tab/>
      </w:r>
      <w:r>
        <w:rPr>
          <w:bCs/>
          <w:color w:val="7F0055"/>
        </w:rPr>
        <w:t>static</w:t>
      </w:r>
      <w:r>
        <w:t xml:space="preserve"> {</w:t>
      </w:r>
    </w:p>
    <w:p w14:paraId="7A751E4E" w14:textId="77777777" w:rsidR="00C157FE" w:rsidRDefault="00C157FE" w:rsidP="00C157FE">
      <w:pPr>
        <w:pStyle w:val="Output"/>
        <w:rPr>
          <w:color w:val="4C483D" w:themeColor="text2"/>
        </w:rPr>
      </w:pPr>
      <w:r>
        <w:tab/>
      </w:r>
      <w:r>
        <w:tab/>
      </w:r>
      <w:r>
        <w:rPr>
          <w:i/>
          <w:iCs/>
        </w:rPr>
        <w:t>m1</w:t>
      </w:r>
      <w:r>
        <w:t>();</w:t>
      </w:r>
      <w:r w:rsidR="000F3D7F">
        <w:t xml:space="preserve"> //</w:t>
      </w:r>
      <w:r w:rsidR="000F3D7F" w:rsidRPr="000F3D7F">
        <w:t xml:space="preserve"> </w:t>
      </w:r>
      <w:r w:rsidR="000F3D7F" w:rsidRPr="00336BA5">
        <w:t>a static method of the class is invoked</w:t>
      </w:r>
      <w:r w:rsidR="000F3D7F">
        <w:t xml:space="preserve"> so, y=[0]</w:t>
      </w:r>
    </w:p>
    <w:p w14:paraId="7A189EED" w14:textId="77777777" w:rsidR="00C157FE" w:rsidRDefault="00C157FE" w:rsidP="00C157FE">
      <w:pPr>
        <w:pStyle w:val="Output"/>
        <w:rPr>
          <w:color w:val="4C483D" w:themeColor="text2"/>
        </w:rPr>
      </w:pPr>
      <w:r>
        <w:tab/>
      </w:r>
      <w:r>
        <w:tab/>
        <w:t>System.</w:t>
      </w:r>
      <w:r>
        <w:rPr>
          <w:bCs/>
          <w:i/>
          <w:iCs/>
          <w:color w:val="0000C0"/>
        </w:rPr>
        <w:t>out</w:t>
      </w:r>
      <w:r>
        <w:t>.println(</w:t>
      </w:r>
      <w:r>
        <w:rPr>
          <w:color w:val="2A00FF"/>
        </w:rPr>
        <w:t>"Base Class : static block"</w:t>
      </w:r>
      <w:r>
        <w:t>);</w:t>
      </w:r>
    </w:p>
    <w:p w14:paraId="1D95EF66" w14:textId="77777777" w:rsidR="00C157FE" w:rsidRDefault="00C157FE" w:rsidP="00C157FE">
      <w:pPr>
        <w:pStyle w:val="Output"/>
        <w:rPr>
          <w:color w:val="4C483D" w:themeColor="text2"/>
        </w:rPr>
      </w:pPr>
      <w:r>
        <w:tab/>
        <w:t>}</w:t>
      </w:r>
    </w:p>
    <w:p w14:paraId="1C0DD4EE" w14:textId="77777777" w:rsidR="00C157FE" w:rsidRDefault="00C157FE" w:rsidP="00C157FE">
      <w:pPr>
        <w:pStyle w:val="Output"/>
      </w:pPr>
      <w:r>
        <w:tab/>
      </w:r>
    </w:p>
    <w:p w14:paraId="59AE5CC4" w14:textId="77777777" w:rsidR="00C157FE" w:rsidRDefault="00C157FE" w:rsidP="00C157FE">
      <w:pPr>
        <w:pStyle w:val="Output"/>
        <w:ind w:firstLine="720"/>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1129AEC9" w14:textId="77777777" w:rsidR="00C157FE" w:rsidRDefault="00C157FE" w:rsidP="00C157FE">
      <w:pPr>
        <w:pStyle w:val="Output"/>
        <w:rPr>
          <w:color w:val="4C483D" w:themeColor="text2"/>
        </w:rPr>
      </w:pPr>
      <w:r>
        <w:tab/>
      </w:r>
      <w:r>
        <w:tab/>
      </w:r>
      <w:r>
        <w:rPr>
          <w:i/>
          <w:iCs/>
        </w:rPr>
        <w:t>m1</w:t>
      </w:r>
      <w:r>
        <w:t>();</w:t>
      </w:r>
    </w:p>
    <w:p w14:paraId="072317DC" w14:textId="77777777" w:rsidR="00C157FE" w:rsidRDefault="00C157FE" w:rsidP="00C157FE">
      <w:pPr>
        <w:pStyle w:val="Output"/>
        <w:rPr>
          <w:color w:val="4C483D" w:themeColor="text2"/>
        </w:rPr>
      </w:pPr>
      <w:r>
        <w:tab/>
      </w:r>
      <w:r>
        <w:tab/>
        <w:t>System.</w:t>
      </w:r>
      <w:r>
        <w:rPr>
          <w:bCs/>
          <w:i/>
          <w:iCs/>
          <w:color w:val="0000C0"/>
        </w:rPr>
        <w:t>out</w:t>
      </w:r>
      <w:r>
        <w:t>.println(</w:t>
      </w:r>
      <w:r>
        <w:rPr>
          <w:color w:val="2A00FF"/>
        </w:rPr>
        <w:t>"Base Class : Main method"</w:t>
      </w:r>
      <w:r>
        <w:t>);</w:t>
      </w:r>
    </w:p>
    <w:p w14:paraId="6857074B" w14:textId="77777777" w:rsidR="00C157FE" w:rsidRDefault="00C157FE" w:rsidP="00C157FE">
      <w:pPr>
        <w:pStyle w:val="Output"/>
      </w:pPr>
      <w:r>
        <w:tab/>
        <w:t>}</w:t>
      </w:r>
      <w:r>
        <w:tab/>
      </w:r>
    </w:p>
    <w:p w14:paraId="6DBFC72C" w14:textId="77777777" w:rsidR="00CF4F15" w:rsidRDefault="00CF4F15" w:rsidP="00C157FE">
      <w:pPr>
        <w:pStyle w:val="Output"/>
        <w:ind w:firstLine="720"/>
        <w:rPr>
          <w:bCs/>
          <w:color w:val="7F0055"/>
        </w:rPr>
      </w:pPr>
    </w:p>
    <w:p w14:paraId="7148D7A5" w14:textId="77777777" w:rsidR="00C157FE" w:rsidRDefault="00C157FE" w:rsidP="00C157FE">
      <w:pPr>
        <w:pStyle w:val="Output"/>
        <w:ind w:firstLine="720"/>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m1() {</w:t>
      </w:r>
    </w:p>
    <w:p w14:paraId="1285CE1B" w14:textId="77777777" w:rsidR="00C157FE" w:rsidRDefault="00C157FE" w:rsidP="00C157FE">
      <w:pPr>
        <w:pStyle w:val="Output"/>
        <w:rPr>
          <w:color w:val="4C483D" w:themeColor="text2"/>
        </w:rPr>
      </w:pPr>
      <w:r>
        <w:tab/>
      </w:r>
      <w:r>
        <w:tab/>
        <w:t>{</w:t>
      </w:r>
    </w:p>
    <w:p w14:paraId="32408A59" w14:textId="77777777" w:rsidR="00C157FE" w:rsidRDefault="00C157FE" w:rsidP="00C157FE">
      <w:pPr>
        <w:pStyle w:val="Output"/>
        <w:rPr>
          <w:color w:val="4C483D" w:themeColor="text2"/>
        </w:rPr>
      </w:pPr>
      <w:r>
        <w:tab/>
      </w:r>
      <w:r>
        <w:tab/>
      </w:r>
      <w:r>
        <w:tab/>
        <w:t>System.</w:t>
      </w:r>
      <w:r>
        <w:rPr>
          <w:bCs/>
          <w:i/>
          <w:iCs/>
          <w:color w:val="0000C0"/>
        </w:rPr>
        <w:t>out</w:t>
      </w:r>
      <w:r>
        <w:t>.println(</w:t>
      </w:r>
      <w:r>
        <w:rPr>
          <w:color w:val="2A00FF"/>
        </w:rPr>
        <w:t>"y ==&gt;"</w:t>
      </w:r>
      <w:r>
        <w:t xml:space="preserve"> + </w:t>
      </w:r>
      <w:r>
        <w:rPr>
          <w:i/>
          <w:iCs/>
          <w:color w:val="0000C0"/>
        </w:rPr>
        <w:t>y</w:t>
      </w:r>
      <w:r>
        <w:t>);</w:t>
      </w:r>
    </w:p>
    <w:p w14:paraId="71083612" w14:textId="77777777" w:rsidR="00C157FE" w:rsidRDefault="00C157FE" w:rsidP="00C157FE">
      <w:pPr>
        <w:pStyle w:val="Output"/>
        <w:rPr>
          <w:color w:val="4C483D" w:themeColor="text2"/>
        </w:rPr>
      </w:pPr>
      <w:r>
        <w:tab/>
      </w:r>
      <w:r>
        <w:tab/>
        <w:t>}</w:t>
      </w:r>
    </w:p>
    <w:p w14:paraId="630F4427" w14:textId="77777777" w:rsidR="00C157FE" w:rsidRDefault="00C157FE" w:rsidP="00C157FE">
      <w:pPr>
        <w:pStyle w:val="Output"/>
        <w:rPr>
          <w:color w:val="4C483D" w:themeColor="text2"/>
        </w:rPr>
      </w:pPr>
      <w:r>
        <w:tab/>
        <w:t>}</w:t>
      </w:r>
    </w:p>
    <w:p w14:paraId="5BB6707F" w14:textId="77777777" w:rsidR="00C157FE" w:rsidRDefault="00C157FE" w:rsidP="00C157FE">
      <w:pPr>
        <w:pStyle w:val="Output"/>
        <w:rPr>
          <w:color w:val="4C483D" w:themeColor="text2"/>
        </w:rPr>
      </w:pPr>
      <w:r>
        <w:tab/>
      </w:r>
      <w:r>
        <w:rPr>
          <w:bCs/>
          <w:color w:val="7F0055"/>
        </w:rPr>
        <w:t>static</w:t>
      </w:r>
      <w:r>
        <w:t xml:space="preserve"> </w:t>
      </w:r>
      <w:r>
        <w:rPr>
          <w:bCs/>
          <w:color w:val="7F0055"/>
        </w:rPr>
        <w:t>int</w:t>
      </w:r>
      <w:r>
        <w:t xml:space="preserve"> </w:t>
      </w:r>
      <w:r>
        <w:rPr>
          <w:i/>
          <w:iCs/>
          <w:color w:val="0000C0"/>
        </w:rPr>
        <w:t>y</w:t>
      </w:r>
      <w:r>
        <w:t xml:space="preserve"> = 20;</w:t>
      </w:r>
    </w:p>
    <w:p w14:paraId="01069A4C" w14:textId="77777777" w:rsidR="00C157FE" w:rsidRDefault="00C157FE" w:rsidP="00C157FE">
      <w:pPr>
        <w:pStyle w:val="Output"/>
        <w:rPr>
          <w:color w:val="4C483D" w:themeColor="text2"/>
        </w:rPr>
      </w:pPr>
      <w:r>
        <w:t>}</w:t>
      </w:r>
    </w:p>
    <w:p w14:paraId="755A0722" w14:textId="77777777" w:rsidR="00C157FE" w:rsidRDefault="00C157FE" w:rsidP="00C157FE">
      <w:pPr>
        <w:pStyle w:val="Output"/>
        <w:rPr>
          <w:color w:val="4C483D" w:themeColor="text2"/>
        </w:rPr>
      </w:pPr>
    </w:p>
    <w:p w14:paraId="19D0A608" w14:textId="77777777" w:rsidR="00C157FE" w:rsidRDefault="00C157FE" w:rsidP="00C157FE">
      <w:pPr>
        <w:pStyle w:val="Output"/>
        <w:rPr>
          <w:color w:val="4C483D" w:themeColor="text2"/>
        </w:rPr>
      </w:pPr>
      <w:r>
        <w:rPr>
          <w:bCs/>
          <w:color w:val="7F0055"/>
        </w:rPr>
        <w:t>class</w:t>
      </w:r>
      <w:r>
        <w:t xml:space="preserve"> Derived </w:t>
      </w:r>
      <w:r>
        <w:rPr>
          <w:bCs/>
          <w:color w:val="7F0055"/>
        </w:rPr>
        <w:t>extends</w:t>
      </w:r>
      <w:r>
        <w:t xml:space="preserve"> Base {</w:t>
      </w:r>
    </w:p>
    <w:p w14:paraId="747E3787" w14:textId="77777777" w:rsidR="00C157FE" w:rsidRDefault="00C157FE" w:rsidP="00C157FE">
      <w:pPr>
        <w:pStyle w:val="Output"/>
      </w:pPr>
      <w:r>
        <w:tab/>
      </w:r>
      <w:r>
        <w:rPr>
          <w:bCs/>
          <w:color w:val="7F0055"/>
        </w:rPr>
        <w:t>static</w:t>
      </w:r>
      <w:r>
        <w:t xml:space="preserve"> </w:t>
      </w:r>
      <w:r>
        <w:rPr>
          <w:bCs/>
          <w:color w:val="7F0055"/>
        </w:rPr>
        <w:t>int</w:t>
      </w:r>
      <w:r>
        <w:t xml:space="preserve"> </w:t>
      </w:r>
      <w:r>
        <w:rPr>
          <w:i/>
          <w:iCs/>
          <w:color w:val="0000C0"/>
        </w:rPr>
        <w:t>i</w:t>
      </w:r>
      <w:r>
        <w:t xml:space="preserve"> = 100;</w:t>
      </w:r>
    </w:p>
    <w:p w14:paraId="29251FD8" w14:textId="77777777" w:rsidR="00C157FE" w:rsidRDefault="00C157FE" w:rsidP="00C157FE">
      <w:pPr>
        <w:pStyle w:val="Output"/>
        <w:rPr>
          <w:color w:val="4C483D" w:themeColor="text2"/>
        </w:rPr>
      </w:pPr>
    </w:p>
    <w:p w14:paraId="1043673B" w14:textId="77777777" w:rsidR="00C157FE" w:rsidRDefault="00C157FE" w:rsidP="00C157FE">
      <w:pPr>
        <w:pStyle w:val="Output"/>
        <w:rPr>
          <w:color w:val="4C483D" w:themeColor="text2"/>
        </w:rPr>
      </w:pPr>
      <w:r>
        <w:tab/>
      </w:r>
      <w:r>
        <w:rPr>
          <w:bCs/>
          <w:color w:val="7F0055"/>
        </w:rPr>
        <w:t>static</w:t>
      </w:r>
      <w:r>
        <w:t xml:space="preserve"> {</w:t>
      </w:r>
    </w:p>
    <w:p w14:paraId="04DBFA09" w14:textId="77777777" w:rsidR="00C157FE" w:rsidRDefault="00C157FE" w:rsidP="00C157FE">
      <w:pPr>
        <w:pStyle w:val="Output"/>
        <w:rPr>
          <w:color w:val="4C483D" w:themeColor="text2"/>
        </w:rPr>
      </w:pPr>
      <w:r>
        <w:tab/>
      </w:r>
      <w:r>
        <w:tab/>
      </w:r>
      <w:r>
        <w:rPr>
          <w:i/>
          <w:iCs/>
        </w:rPr>
        <w:t>m2</w:t>
      </w:r>
      <w:r>
        <w:t>();</w:t>
      </w:r>
    </w:p>
    <w:p w14:paraId="0613D635" w14:textId="77777777" w:rsidR="00C157FE" w:rsidRDefault="00C157FE" w:rsidP="00C157FE">
      <w:pPr>
        <w:pStyle w:val="Output"/>
        <w:rPr>
          <w:color w:val="4C483D" w:themeColor="text2"/>
        </w:rPr>
      </w:pPr>
      <w:r>
        <w:tab/>
      </w:r>
      <w:r>
        <w:tab/>
        <w:t>System.</w:t>
      </w:r>
      <w:r>
        <w:rPr>
          <w:bCs/>
          <w:i/>
          <w:iCs/>
          <w:color w:val="0000C0"/>
        </w:rPr>
        <w:t>out</w:t>
      </w:r>
      <w:r>
        <w:t>.println(</w:t>
      </w:r>
      <w:r>
        <w:rPr>
          <w:color w:val="2A00FF"/>
        </w:rPr>
        <w:t>"Derived Class : Static block"</w:t>
      </w:r>
      <w:r>
        <w:t>);</w:t>
      </w:r>
    </w:p>
    <w:p w14:paraId="420D65CD" w14:textId="77777777" w:rsidR="00C157FE" w:rsidRDefault="00C157FE" w:rsidP="00C157FE">
      <w:pPr>
        <w:pStyle w:val="Output"/>
        <w:rPr>
          <w:color w:val="4C483D" w:themeColor="text2"/>
        </w:rPr>
      </w:pPr>
      <w:r>
        <w:tab/>
        <w:t>}</w:t>
      </w:r>
    </w:p>
    <w:p w14:paraId="17074C4E" w14:textId="77777777" w:rsidR="00C157FE" w:rsidRDefault="00C157FE" w:rsidP="00C157FE">
      <w:pPr>
        <w:pStyle w:val="Output"/>
        <w:rPr>
          <w:color w:val="4C483D" w:themeColor="text2"/>
        </w:rPr>
      </w:pPr>
    </w:p>
    <w:p w14:paraId="0E071638" w14:textId="77777777" w:rsidR="00C157FE" w:rsidRDefault="00C157FE" w:rsidP="00C157FE">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40EC1991" w14:textId="77777777" w:rsidR="00C157FE" w:rsidRDefault="00C157FE" w:rsidP="00C157FE">
      <w:pPr>
        <w:pStyle w:val="Output"/>
        <w:rPr>
          <w:color w:val="4C483D" w:themeColor="text2"/>
        </w:rPr>
      </w:pPr>
      <w:r>
        <w:tab/>
      </w:r>
      <w:r>
        <w:tab/>
      </w:r>
      <w:r>
        <w:rPr>
          <w:i/>
          <w:iCs/>
        </w:rPr>
        <w:t>m2</w:t>
      </w:r>
      <w:r>
        <w:t>();</w:t>
      </w:r>
    </w:p>
    <w:p w14:paraId="3C9DA47F" w14:textId="77777777" w:rsidR="00C157FE" w:rsidRDefault="00C157FE" w:rsidP="00C157FE">
      <w:pPr>
        <w:pStyle w:val="Output"/>
        <w:rPr>
          <w:color w:val="4C483D" w:themeColor="text2"/>
        </w:rPr>
      </w:pPr>
      <w:r>
        <w:tab/>
      </w:r>
      <w:r>
        <w:tab/>
        <w:t>System.</w:t>
      </w:r>
      <w:r>
        <w:rPr>
          <w:bCs/>
          <w:i/>
          <w:iCs/>
          <w:color w:val="0000C0"/>
        </w:rPr>
        <w:t>out</w:t>
      </w:r>
      <w:r>
        <w:t>.println(</w:t>
      </w:r>
      <w:r>
        <w:rPr>
          <w:color w:val="2A00FF"/>
        </w:rPr>
        <w:t>"Derived Class : Main method"</w:t>
      </w:r>
      <w:r>
        <w:t>);</w:t>
      </w:r>
    </w:p>
    <w:p w14:paraId="06BC674B" w14:textId="77777777" w:rsidR="00C157FE" w:rsidRDefault="00C157FE" w:rsidP="00C157FE">
      <w:pPr>
        <w:pStyle w:val="Output"/>
        <w:rPr>
          <w:color w:val="4C483D" w:themeColor="text2"/>
        </w:rPr>
      </w:pPr>
      <w:r>
        <w:tab/>
        <w:t>}</w:t>
      </w:r>
    </w:p>
    <w:p w14:paraId="04D362D8" w14:textId="77777777" w:rsidR="00C157FE" w:rsidRDefault="00C157FE" w:rsidP="00C157FE">
      <w:pPr>
        <w:pStyle w:val="Output"/>
        <w:rPr>
          <w:color w:val="4C483D" w:themeColor="text2"/>
        </w:rPr>
      </w:pPr>
    </w:p>
    <w:p w14:paraId="3C83AD98" w14:textId="77777777" w:rsidR="00C157FE" w:rsidRDefault="00C157FE" w:rsidP="00C157FE">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m2() {</w:t>
      </w:r>
    </w:p>
    <w:p w14:paraId="22A771BE" w14:textId="77777777" w:rsidR="00C157FE" w:rsidRDefault="00C157FE" w:rsidP="00C157FE">
      <w:pPr>
        <w:pStyle w:val="Output"/>
        <w:rPr>
          <w:color w:val="4C483D" w:themeColor="text2"/>
        </w:rPr>
      </w:pPr>
      <w:r>
        <w:tab/>
      </w:r>
      <w:r>
        <w:tab/>
        <w:t>System.</w:t>
      </w:r>
      <w:r>
        <w:rPr>
          <w:bCs/>
          <w:i/>
          <w:iCs/>
          <w:color w:val="0000C0"/>
        </w:rPr>
        <w:t>out</w:t>
      </w:r>
      <w:r>
        <w:t>.println(</w:t>
      </w:r>
      <w:r>
        <w:rPr>
          <w:color w:val="2A00FF"/>
        </w:rPr>
        <w:t>"j ==&gt; "</w:t>
      </w:r>
      <w:r>
        <w:t xml:space="preserve"> + </w:t>
      </w:r>
      <w:r>
        <w:rPr>
          <w:i/>
          <w:iCs/>
          <w:color w:val="0000C0"/>
        </w:rPr>
        <w:t>j</w:t>
      </w:r>
      <w:r>
        <w:t>);</w:t>
      </w:r>
    </w:p>
    <w:p w14:paraId="0CC3517B" w14:textId="77777777" w:rsidR="00C157FE" w:rsidRDefault="00C157FE" w:rsidP="00C157FE">
      <w:pPr>
        <w:pStyle w:val="Output"/>
        <w:rPr>
          <w:color w:val="4C483D" w:themeColor="text2"/>
        </w:rPr>
      </w:pPr>
      <w:r>
        <w:tab/>
        <w:t>}</w:t>
      </w:r>
    </w:p>
    <w:p w14:paraId="3C198BCA" w14:textId="77777777" w:rsidR="00C157FE" w:rsidRDefault="00C157FE" w:rsidP="00C157FE">
      <w:pPr>
        <w:pStyle w:val="Output"/>
        <w:rPr>
          <w:color w:val="4C483D" w:themeColor="text2"/>
        </w:rPr>
      </w:pPr>
    </w:p>
    <w:p w14:paraId="3B148F63" w14:textId="77777777" w:rsidR="00C157FE" w:rsidRDefault="00C157FE" w:rsidP="00C157FE">
      <w:pPr>
        <w:pStyle w:val="Output"/>
        <w:rPr>
          <w:color w:val="4C483D" w:themeColor="text2"/>
        </w:rPr>
      </w:pPr>
      <w:r>
        <w:tab/>
      </w:r>
      <w:r>
        <w:rPr>
          <w:bCs/>
          <w:color w:val="7F0055"/>
        </w:rPr>
        <w:t>static</w:t>
      </w:r>
      <w:r>
        <w:t xml:space="preserve"> {</w:t>
      </w:r>
    </w:p>
    <w:p w14:paraId="1ECD9BFD" w14:textId="77777777" w:rsidR="00C157FE" w:rsidRDefault="00C157FE" w:rsidP="00C157FE">
      <w:pPr>
        <w:pStyle w:val="Output"/>
        <w:rPr>
          <w:color w:val="4C483D" w:themeColor="text2"/>
        </w:rPr>
      </w:pPr>
      <w:r>
        <w:tab/>
      </w:r>
      <w:r>
        <w:tab/>
        <w:t>System.</w:t>
      </w:r>
      <w:r>
        <w:rPr>
          <w:bCs/>
          <w:i/>
          <w:iCs/>
          <w:color w:val="0000C0"/>
        </w:rPr>
        <w:t>out</w:t>
      </w:r>
      <w:r>
        <w:t>.println(</w:t>
      </w:r>
      <w:r>
        <w:rPr>
          <w:color w:val="2A00FF"/>
        </w:rPr>
        <w:t>"Derived Class : Static block at the end"</w:t>
      </w:r>
      <w:r>
        <w:t>);</w:t>
      </w:r>
    </w:p>
    <w:p w14:paraId="50E5F647" w14:textId="77777777" w:rsidR="00C157FE" w:rsidRDefault="00C157FE" w:rsidP="00C157FE">
      <w:pPr>
        <w:pStyle w:val="Output"/>
        <w:rPr>
          <w:color w:val="4C483D" w:themeColor="text2"/>
        </w:rPr>
      </w:pPr>
      <w:r>
        <w:tab/>
        <w:t>}</w:t>
      </w:r>
    </w:p>
    <w:p w14:paraId="2125D291" w14:textId="77777777" w:rsidR="00C157FE" w:rsidRDefault="00C157FE" w:rsidP="00C157FE">
      <w:pPr>
        <w:pStyle w:val="Output"/>
        <w:rPr>
          <w:color w:val="4C483D" w:themeColor="text2"/>
        </w:rPr>
      </w:pPr>
      <w:r>
        <w:tab/>
      </w:r>
      <w:r>
        <w:rPr>
          <w:bCs/>
          <w:color w:val="7F0055"/>
        </w:rPr>
        <w:t>static</w:t>
      </w:r>
      <w:r>
        <w:t xml:space="preserve"> </w:t>
      </w:r>
      <w:r>
        <w:rPr>
          <w:bCs/>
          <w:color w:val="7F0055"/>
        </w:rPr>
        <w:t>int</w:t>
      </w:r>
      <w:r>
        <w:t xml:space="preserve"> </w:t>
      </w:r>
      <w:r>
        <w:rPr>
          <w:i/>
          <w:iCs/>
          <w:color w:val="0000C0"/>
        </w:rPr>
        <w:t>j</w:t>
      </w:r>
      <w:r>
        <w:t xml:space="preserve"> = 200;</w:t>
      </w:r>
    </w:p>
    <w:p w14:paraId="430BD72C" w14:textId="77777777" w:rsidR="00C157FE" w:rsidRDefault="00C157FE" w:rsidP="00C157FE">
      <w:pPr>
        <w:pStyle w:val="Output"/>
      </w:pPr>
      <w:r>
        <w:t>}</w:t>
      </w:r>
    </w:p>
    <w:p w14:paraId="384A8C4D" w14:textId="77777777" w:rsidR="00230A32" w:rsidRDefault="00230A32" w:rsidP="00C157FE">
      <w:pPr>
        <w:pStyle w:val="Output"/>
      </w:pPr>
    </w:p>
    <w:p w14:paraId="1EF52D3B" w14:textId="77777777" w:rsidR="00C157FE" w:rsidRDefault="00C157FE" w:rsidP="00C157FE">
      <w:pPr>
        <w:pStyle w:val="Output"/>
        <w:shd w:val="clear" w:color="auto" w:fill="000000" w:themeFill="text1"/>
      </w:pPr>
      <w:r>
        <w:t>C:\Users\src\main\java&gt;</w:t>
      </w:r>
      <w:r w:rsidRPr="0019659D">
        <w:rPr>
          <w:color w:val="FFFF00"/>
        </w:rPr>
        <w:t>java Base</w:t>
      </w:r>
    </w:p>
    <w:p w14:paraId="3ED5004F" w14:textId="77777777" w:rsidR="00C157FE" w:rsidRDefault="00C157FE" w:rsidP="00C157FE">
      <w:pPr>
        <w:pStyle w:val="Output"/>
        <w:shd w:val="clear" w:color="auto" w:fill="000000" w:themeFill="text1"/>
      </w:pPr>
      <w:r>
        <w:t>y ==&gt;0</w:t>
      </w:r>
    </w:p>
    <w:p w14:paraId="0C79A24E" w14:textId="77777777" w:rsidR="00C157FE" w:rsidRDefault="00C157FE" w:rsidP="00C157FE">
      <w:pPr>
        <w:pStyle w:val="Output"/>
        <w:shd w:val="clear" w:color="auto" w:fill="000000" w:themeFill="text1"/>
      </w:pPr>
      <w:r>
        <w:t>Base Class : static block</w:t>
      </w:r>
    </w:p>
    <w:p w14:paraId="31544861" w14:textId="77777777" w:rsidR="00C157FE" w:rsidRDefault="00C157FE" w:rsidP="00C157FE">
      <w:pPr>
        <w:pStyle w:val="Output"/>
        <w:shd w:val="clear" w:color="auto" w:fill="000000" w:themeFill="text1"/>
      </w:pPr>
      <w:r>
        <w:t>y ==&gt;20</w:t>
      </w:r>
    </w:p>
    <w:p w14:paraId="09697401" w14:textId="77777777" w:rsidR="00C157FE" w:rsidRDefault="00C157FE" w:rsidP="00C157FE">
      <w:pPr>
        <w:pStyle w:val="Output"/>
        <w:shd w:val="clear" w:color="auto" w:fill="000000" w:themeFill="text1"/>
      </w:pPr>
      <w:r>
        <w:t>Base Class : Main method</w:t>
      </w:r>
    </w:p>
    <w:p w14:paraId="2D93F7C5" w14:textId="77777777" w:rsidR="00C157FE" w:rsidRDefault="00C157FE" w:rsidP="00C157FE">
      <w:pPr>
        <w:pStyle w:val="Output"/>
        <w:shd w:val="clear" w:color="auto" w:fill="000000" w:themeFill="text1"/>
      </w:pPr>
    </w:p>
    <w:p w14:paraId="20951D41" w14:textId="77777777" w:rsidR="00C157FE" w:rsidRPr="0019659D" w:rsidRDefault="00C157FE" w:rsidP="00C157FE">
      <w:pPr>
        <w:pStyle w:val="Output"/>
        <w:shd w:val="clear" w:color="auto" w:fill="000000" w:themeFill="text1"/>
        <w:rPr>
          <w:color w:val="FFFF00"/>
        </w:rPr>
      </w:pPr>
      <w:r>
        <w:t>C:\Users\src\main\java&gt;</w:t>
      </w:r>
      <w:r w:rsidRPr="0019659D">
        <w:rPr>
          <w:color w:val="FFFF00"/>
        </w:rPr>
        <w:t>java Derived</w:t>
      </w:r>
    </w:p>
    <w:p w14:paraId="1390148B" w14:textId="77777777" w:rsidR="00C157FE" w:rsidRDefault="00C157FE" w:rsidP="00C157FE">
      <w:pPr>
        <w:pStyle w:val="Output"/>
        <w:shd w:val="clear" w:color="auto" w:fill="000000" w:themeFill="text1"/>
      </w:pPr>
      <w:r>
        <w:t>y ==&gt;0</w:t>
      </w:r>
    </w:p>
    <w:p w14:paraId="1970C861" w14:textId="77777777" w:rsidR="00C157FE" w:rsidRDefault="00C157FE" w:rsidP="00C157FE">
      <w:pPr>
        <w:pStyle w:val="Output"/>
        <w:shd w:val="clear" w:color="auto" w:fill="000000" w:themeFill="text1"/>
      </w:pPr>
      <w:r>
        <w:t>Base Class : static block</w:t>
      </w:r>
    </w:p>
    <w:p w14:paraId="16C3E757" w14:textId="77777777" w:rsidR="00C157FE" w:rsidRDefault="00C157FE" w:rsidP="00C157FE">
      <w:pPr>
        <w:pStyle w:val="Output"/>
        <w:shd w:val="clear" w:color="auto" w:fill="000000" w:themeFill="text1"/>
      </w:pPr>
      <w:r>
        <w:t>j ==&gt; 0</w:t>
      </w:r>
    </w:p>
    <w:p w14:paraId="748EAD9F" w14:textId="77777777" w:rsidR="00C157FE" w:rsidRDefault="00C157FE" w:rsidP="00C157FE">
      <w:pPr>
        <w:pStyle w:val="Output"/>
        <w:shd w:val="clear" w:color="auto" w:fill="000000" w:themeFill="text1"/>
      </w:pPr>
      <w:r>
        <w:t>Derived Class : Static block</w:t>
      </w:r>
    </w:p>
    <w:p w14:paraId="20A7B5BC" w14:textId="77777777" w:rsidR="00C157FE" w:rsidRDefault="00C157FE" w:rsidP="00C157FE">
      <w:pPr>
        <w:pStyle w:val="Output"/>
        <w:shd w:val="clear" w:color="auto" w:fill="000000" w:themeFill="text1"/>
      </w:pPr>
      <w:r>
        <w:t>Derived Class : Static block at the end</w:t>
      </w:r>
    </w:p>
    <w:p w14:paraId="5CF3A245" w14:textId="77777777" w:rsidR="00C157FE" w:rsidRDefault="00C157FE" w:rsidP="00C157FE">
      <w:pPr>
        <w:pStyle w:val="Output"/>
        <w:shd w:val="clear" w:color="auto" w:fill="000000" w:themeFill="text1"/>
      </w:pPr>
      <w:r>
        <w:t>j ==&gt; 200</w:t>
      </w:r>
    </w:p>
    <w:p w14:paraId="09A51B05" w14:textId="77777777" w:rsidR="00C157FE" w:rsidRDefault="00C157FE" w:rsidP="00C157FE">
      <w:pPr>
        <w:pStyle w:val="Output"/>
        <w:shd w:val="clear" w:color="auto" w:fill="000000" w:themeFill="text1"/>
      </w:pPr>
      <w:r>
        <w:t>Derived Class : Main method</w:t>
      </w:r>
    </w:p>
    <w:p w14:paraId="09B25387" w14:textId="77777777" w:rsidR="00C157FE" w:rsidRDefault="00C157FE" w:rsidP="000E4144">
      <w:pPr>
        <w:pStyle w:val="Heading30"/>
      </w:pPr>
      <w:r>
        <w:lastRenderedPageBreak/>
        <w:t>Instance Control flow</w:t>
      </w:r>
    </w:p>
    <w:p w14:paraId="193B0DBB" w14:textId="2335EE55" w:rsidR="00C157FE" w:rsidRDefault="00C157FE" w:rsidP="00C157FE">
      <w:pPr>
        <w:rPr>
          <w:bCs/>
        </w:rPr>
      </w:pPr>
      <w:r w:rsidRPr="005A15BF">
        <w:rPr>
          <w:bCs/>
        </w:rPr>
        <w:t xml:space="preserve">static control flow is only one-time </w:t>
      </w:r>
      <w:r w:rsidR="00710CE7" w:rsidRPr="005A15BF">
        <w:rPr>
          <w:bCs/>
        </w:rPr>
        <w:t>activity,</w:t>
      </w:r>
      <w:r w:rsidRPr="005A15BF">
        <w:rPr>
          <w:bCs/>
        </w:rPr>
        <w:t xml:space="preserve"> and it will be performed at the time of class loading but instance control flow is not one-time activity for every object creation it will be executed. </w:t>
      </w:r>
    </w:p>
    <w:p w14:paraId="67BE7721" w14:textId="77777777" w:rsidR="00710CE7" w:rsidRDefault="00710CE7" w:rsidP="00710CE7">
      <w:pPr>
        <w:spacing w:line="240" w:lineRule="auto"/>
        <w:rPr>
          <w:bCs/>
        </w:rPr>
      </w:pPr>
    </w:p>
    <w:p w14:paraId="098A6E71" w14:textId="751F82A8" w:rsidR="00C157FE" w:rsidRPr="00DE69D0" w:rsidRDefault="0095755E" w:rsidP="00DE69D0">
      <w:pPr>
        <w:rPr>
          <w:b/>
          <w:bCs/>
        </w:rPr>
      </w:pPr>
      <w:r w:rsidRPr="005017C7">
        <w:t>Whenever</w:t>
      </w:r>
      <w:r w:rsidR="00C157FE" w:rsidRPr="00567854">
        <w:t xml:space="preserve"> we are </w:t>
      </w:r>
      <w:r w:rsidRPr="00567854">
        <w:t>trying</w:t>
      </w:r>
      <w:r w:rsidR="00C157FE" w:rsidRPr="00567854">
        <w:t xml:space="preserve"> to create child class object</w:t>
      </w:r>
      <w:r w:rsidR="00C157FE">
        <w:t xml:space="preserve">, the following events will be performed </w:t>
      </w:r>
      <w:r w:rsidR="00710CE7">
        <w:t>automatically</w:t>
      </w:r>
      <w:r w:rsidR="00710CE7" w:rsidRPr="00567854">
        <w:rPr>
          <w:color w:val="FF0000"/>
        </w:rPr>
        <w:t xml:space="preserve">. </w:t>
      </w:r>
      <w:r w:rsidR="00710CE7" w:rsidRPr="00DE69D0">
        <w:rPr>
          <w:b/>
          <w:bCs/>
          <w:color w:val="FF0000"/>
        </w:rPr>
        <w:t>(Remember,</w:t>
      </w:r>
      <w:r w:rsidR="00567854" w:rsidRPr="00DE69D0">
        <w:rPr>
          <w:b/>
          <w:bCs/>
          <w:color w:val="FF0000"/>
        </w:rPr>
        <w:t xml:space="preserve"> here we are creating Child class Object in the main)</w:t>
      </w:r>
    </w:p>
    <w:p w14:paraId="6D644923" w14:textId="77777777" w:rsidR="00710CE7" w:rsidRDefault="00710CE7" w:rsidP="00C157FE">
      <w:pPr>
        <w:rPr>
          <w:b/>
          <w:bCs/>
        </w:rPr>
      </w:pPr>
    </w:p>
    <w:p w14:paraId="1EBB9EAC" w14:textId="7E74DBC6" w:rsidR="00C157FE" w:rsidRDefault="00C157FE" w:rsidP="00710CE7">
      <w:pPr>
        <w:spacing w:line="240" w:lineRule="auto"/>
        <w:rPr>
          <w:b/>
          <w:bCs/>
        </w:rPr>
      </w:pPr>
      <w:r w:rsidRPr="00A441C3">
        <w:rPr>
          <w:b/>
          <w:bCs/>
        </w:rPr>
        <w:t>1.Identification of instance members from parent to child (top to bottom).</w:t>
      </w:r>
    </w:p>
    <w:p w14:paraId="64203C7B" w14:textId="77777777" w:rsidR="003E61F3" w:rsidRPr="00A441C3" w:rsidRDefault="003E61F3" w:rsidP="00710CE7">
      <w:pPr>
        <w:spacing w:line="240" w:lineRule="auto"/>
        <w:rPr>
          <w:b/>
          <w:bCs/>
        </w:rPr>
      </w:pPr>
    </w:p>
    <w:p w14:paraId="1EC2FA1D" w14:textId="54E44F68" w:rsidR="00C157FE" w:rsidRPr="00F047D1" w:rsidRDefault="00C157FE" w:rsidP="00710CE7">
      <w:pPr>
        <w:spacing w:line="240" w:lineRule="auto"/>
        <w:rPr>
          <w:b/>
          <w:bCs/>
        </w:rPr>
      </w:pPr>
      <w:r w:rsidRPr="00F047D1">
        <w:rPr>
          <w:b/>
          <w:bCs/>
        </w:rPr>
        <w:t>2.Parent Class</w:t>
      </w:r>
    </w:p>
    <w:p w14:paraId="3901E4E8" w14:textId="77777777" w:rsidR="00C157FE" w:rsidRDefault="00C157FE" w:rsidP="006F728B">
      <w:pPr>
        <w:pStyle w:val="ListParagraph"/>
        <w:numPr>
          <w:ilvl w:val="0"/>
          <w:numId w:val="34"/>
        </w:numPr>
        <w:rPr>
          <w:bCs/>
        </w:rPr>
      </w:pPr>
      <w:r w:rsidRPr="00F047D1">
        <w:rPr>
          <w:bCs/>
        </w:rPr>
        <w:t>Execution of instance variables assignments and instance blocks only in parent class.</w:t>
      </w:r>
    </w:p>
    <w:p w14:paraId="18B75EDE" w14:textId="43BD16C5" w:rsidR="00C157FE" w:rsidRDefault="00C157FE" w:rsidP="006F728B">
      <w:pPr>
        <w:pStyle w:val="ListParagraph"/>
        <w:numPr>
          <w:ilvl w:val="0"/>
          <w:numId w:val="34"/>
        </w:numPr>
        <w:rPr>
          <w:bCs/>
        </w:rPr>
      </w:pPr>
      <w:r w:rsidRPr="00F047D1">
        <w:rPr>
          <w:bCs/>
        </w:rPr>
        <w:t>Execution of parent class constructor.</w:t>
      </w:r>
    </w:p>
    <w:p w14:paraId="481F6679" w14:textId="77777777" w:rsidR="003E61F3" w:rsidRPr="00F047D1" w:rsidRDefault="003E61F3" w:rsidP="003E61F3">
      <w:pPr>
        <w:pStyle w:val="ListParagraph"/>
        <w:spacing w:line="240" w:lineRule="auto"/>
        <w:rPr>
          <w:bCs/>
        </w:rPr>
      </w:pPr>
    </w:p>
    <w:p w14:paraId="4DBF222B" w14:textId="53B03D9F" w:rsidR="00C157FE" w:rsidRPr="00F047D1" w:rsidRDefault="00C157FE" w:rsidP="00710CE7">
      <w:pPr>
        <w:spacing w:line="240" w:lineRule="auto"/>
        <w:rPr>
          <w:b/>
          <w:bCs/>
        </w:rPr>
      </w:pPr>
      <w:r w:rsidRPr="00F047D1">
        <w:rPr>
          <w:b/>
          <w:bCs/>
        </w:rPr>
        <w:t>3.Child Class</w:t>
      </w:r>
    </w:p>
    <w:p w14:paraId="388EBC50" w14:textId="77777777" w:rsidR="00C157FE" w:rsidRPr="00F047D1" w:rsidRDefault="00C157FE" w:rsidP="006F728B">
      <w:pPr>
        <w:pStyle w:val="ListParagraph"/>
        <w:numPr>
          <w:ilvl w:val="0"/>
          <w:numId w:val="35"/>
        </w:numPr>
        <w:rPr>
          <w:bCs/>
        </w:rPr>
      </w:pPr>
      <w:r w:rsidRPr="00F047D1">
        <w:rPr>
          <w:bCs/>
        </w:rPr>
        <w:t>Execution of instance variables assignments and instance blocks only in child class.</w:t>
      </w:r>
    </w:p>
    <w:p w14:paraId="56DB2A18" w14:textId="77777777" w:rsidR="00C157FE" w:rsidRPr="00F047D1" w:rsidRDefault="00C157FE" w:rsidP="006F728B">
      <w:pPr>
        <w:pStyle w:val="ListParagraph"/>
        <w:numPr>
          <w:ilvl w:val="0"/>
          <w:numId w:val="35"/>
        </w:numPr>
        <w:rPr>
          <w:bCs/>
        </w:rPr>
      </w:pPr>
      <w:r w:rsidRPr="00F047D1">
        <w:rPr>
          <w:bCs/>
        </w:rPr>
        <w:t xml:space="preserve">Execution of </w:t>
      </w:r>
      <w:r>
        <w:rPr>
          <w:bCs/>
        </w:rPr>
        <w:t>child</w:t>
      </w:r>
      <w:r w:rsidRPr="00F047D1">
        <w:rPr>
          <w:bCs/>
        </w:rPr>
        <w:t xml:space="preserve"> class constructor. </w:t>
      </w:r>
    </w:p>
    <w:p w14:paraId="30EABD2D" w14:textId="2F0152AC" w:rsidR="00C157FE" w:rsidRPr="005A15BF" w:rsidRDefault="00C157FE" w:rsidP="00C157FE">
      <w:r w:rsidRPr="00363E33">
        <w:t xml:space="preserve">All </w:t>
      </w:r>
      <w:r w:rsidRPr="003E61F3">
        <w:rPr>
          <w:b/>
          <w:bCs/>
        </w:rPr>
        <w:t>static initializers</w:t>
      </w:r>
      <w:r w:rsidRPr="00363E33">
        <w:t xml:space="preserve"> are executed in textual order in which they </w:t>
      </w:r>
      <w:r w:rsidR="00710CE7" w:rsidRPr="00363E33">
        <w:t>appear and</w:t>
      </w:r>
      <w:r w:rsidRPr="00363E33">
        <w:t xml:space="preserve"> execute before any instance initializers.</w:t>
      </w:r>
    </w:p>
    <w:p w14:paraId="386834C0" w14:textId="77777777" w:rsidR="00C157FE" w:rsidRDefault="00C157FE" w:rsidP="0095755E">
      <w:pPr>
        <w:pStyle w:val="Output"/>
        <w:rPr>
          <w:color w:val="4C483D" w:themeColor="text2"/>
        </w:rPr>
      </w:pPr>
      <w:r>
        <w:rPr>
          <w:bCs/>
          <w:color w:val="7F0055"/>
        </w:rPr>
        <w:t>class</w:t>
      </w:r>
      <w:r>
        <w:t xml:space="preserve"> Parent {</w:t>
      </w:r>
    </w:p>
    <w:p w14:paraId="10BC7595" w14:textId="77777777" w:rsidR="00C157FE" w:rsidRDefault="00C157FE" w:rsidP="0095755E">
      <w:pPr>
        <w:pStyle w:val="Output"/>
        <w:rPr>
          <w:color w:val="4C483D" w:themeColor="text2"/>
        </w:rPr>
      </w:pPr>
      <w:r>
        <w:tab/>
      </w:r>
      <w:r>
        <w:rPr>
          <w:bCs/>
          <w:color w:val="7F0055"/>
        </w:rPr>
        <w:t>int</w:t>
      </w:r>
      <w:r>
        <w:t xml:space="preserve"> </w:t>
      </w:r>
      <w:r>
        <w:rPr>
          <w:color w:val="0000C0"/>
        </w:rPr>
        <w:t>i</w:t>
      </w:r>
      <w:r>
        <w:t xml:space="preserve"> = 10;</w:t>
      </w:r>
    </w:p>
    <w:p w14:paraId="28F781B7" w14:textId="77777777" w:rsidR="00C157FE" w:rsidRDefault="00C157FE" w:rsidP="0095755E">
      <w:pPr>
        <w:pStyle w:val="Output"/>
        <w:rPr>
          <w:color w:val="4C483D" w:themeColor="text2"/>
        </w:rPr>
      </w:pPr>
      <w:r>
        <w:tab/>
        <w:t>{</w:t>
      </w:r>
    </w:p>
    <w:p w14:paraId="3A37FFE1" w14:textId="77777777" w:rsidR="00C157FE" w:rsidRDefault="00C157FE" w:rsidP="0095755E">
      <w:pPr>
        <w:pStyle w:val="Output"/>
        <w:rPr>
          <w:color w:val="4C483D" w:themeColor="text2"/>
        </w:rPr>
      </w:pPr>
      <w:r>
        <w:tab/>
      </w:r>
      <w:r>
        <w:tab/>
        <w:t>System.</w:t>
      </w:r>
      <w:r>
        <w:rPr>
          <w:bCs/>
          <w:i/>
          <w:iCs/>
          <w:color w:val="0000C0"/>
        </w:rPr>
        <w:t>out</w:t>
      </w:r>
      <w:r>
        <w:t>.println(</w:t>
      </w:r>
      <w:r>
        <w:rPr>
          <w:color w:val="2A00FF"/>
        </w:rPr>
        <w:t>"First parent Instance block"</w:t>
      </w:r>
      <w:r>
        <w:t>);</w:t>
      </w:r>
    </w:p>
    <w:p w14:paraId="11602FA3" w14:textId="77777777" w:rsidR="00C157FE" w:rsidRDefault="00C157FE" w:rsidP="0095755E">
      <w:pPr>
        <w:pStyle w:val="Output"/>
        <w:rPr>
          <w:color w:val="4C483D" w:themeColor="text2"/>
        </w:rPr>
      </w:pPr>
      <w:r>
        <w:tab/>
        <w:t>}</w:t>
      </w:r>
    </w:p>
    <w:p w14:paraId="32102BF9" w14:textId="77777777" w:rsidR="00C157FE" w:rsidRDefault="00C157FE" w:rsidP="0095755E">
      <w:pPr>
        <w:pStyle w:val="Output"/>
        <w:rPr>
          <w:color w:val="4C483D" w:themeColor="text2"/>
        </w:rPr>
      </w:pPr>
      <w:r>
        <w:tab/>
        <w:t>Parent() {</w:t>
      </w:r>
    </w:p>
    <w:p w14:paraId="3173CC4B" w14:textId="77777777" w:rsidR="00C157FE" w:rsidRDefault="00C157FE" w:rsidP="0095755E">
      <w:pPr>
        <w:pStyle w:val="Output"/>
        <w:rPr>
          <w:color w:val="4C483D" w:themeColor="text2"/>
        </w:rPr>
      </w:pPr>
      <w:r>
        <w:tab/>
      </w:r>
      <w:r>
        <w:tab/>
        <w:t>m1();</w:t>
      </w:r>
    </w:p>
    <w:p w14:paraId="4271351C" w14:textId="77777777" w:rsidR="00C157FE" w:rsidRDefault="00C157FE" w:rsidP="0095755E">
      <w:pPr>
        <w:pStyle w:val="Output"/>
        <w:rPr>
          <w:color w:val="4C483D" w:themeColor="text2"/>
        </w:rPr>
      </w:pPr>
      <w:r>
        <w:tab/>
      </w:r>
      <w:r>
        <w:tab/>
        <w:t>System.</w:t>
      </w:r>
      <w:r>
        <w:rPr>
          <w:bCs/>
          <w:i/>
          <w:iCs/>
          <w:color w:val="0000C0"/>
        </w:rPr>
        <w:t>out</w:t>
      </w:r>
      <w:r>
        <w:t>.println(</w:t>
      </w:r>
      <w:r>
        <w:rPr>
          <w:color w:val="2A00FF"/>
        </w:rPr>
        <w:t>"Parent Constructor"</w:t>
      </w:r>
      <w:r>
        <w:t>);</w:t>
      </w:r>
    </w:p>
    <w:p w14:paraId="0C0F412D" w14:textId="77777777" w:rsidR="00C157FE" w:rsidRDefault="00C157FE" w:rsidP="0095755E">
      <w:pPr>
        <w:pStyle w:val="Output"/>
        <w:rPr>
          <w:color w:val="4C483D" w:themeColor="text2"/>
        </w:rPr>
      </w:pPr>
      <w:r>
        <w:tab/>
        <w:t>}</w:t>
      </w:r>
    </w:p>
    <w:p w14:paraId="40441232" w14:textId="77777777" w:rsidR="00C157FE" w:rsidRDefault="00C157FE" w:rsidP="0095755E">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0E7AE082" w14:textId="77777777" w:rsidR="00C157FE" w:rsidRDefault="00C157FE" w:rsidP="0095755E">
      <w:pPr>
        <w:pStyle w:val="Output"/>
        <w:rPr>
          <w:color w:val="4C483D" w:themeColor="text2"/>
        </w:rPr>
      </w:pPr>
      <w:r>
        <w:tab/>
      </w:r>
      <w:r>
        <w:tab/>
        <w:t xml:space="preserve">Parent </w:t>
      </w:r>
      <w:r>
        <w:rPr>
          <w:color w:val="6A3E3E"/>
          <w:u w:val="single"/>
        </w:rPr>
        <w:t>p</w:t>
      </w:r>
      <w:r>
        <w:t xml:space="preserve"> = </w:t>
      </w:r>
      <w:r>
        <w:rPr>
          <w:bCs/>
          <w:color w:val="7F0055"/>
        </w:rPr>
        <w:t>new</w:t>
      </w:r>
      <w:r>
        <w:t xml:space="preserve"> Parent();</w:t>
      </w:r>
    </w:p>
    <w:p w14:paraId="1B0394A0" w14:textId="5A1F4233" w:rsidR="00C157FE" w:rsidRDefault="00C157FE" w:rsidP="0095755E">
      <w:pPr>
        <w:pStyle w:val="Output"/>
        <w:rPr>
          <w:color w:val="4C483D" w:themeColor="text2"/>
        </w:rPr>
      </w:pPr>
      <w:r>
        <w:tab/>
      </w:r>
      <w:r>
        <w:tab/>
        <w:t>System.</w:t>
      </w:r>
      <w:r>
        <w:rPr>
          <w:bCs/>
          <w:i/>
          <w:iCs/>
          <w:color w:val="0000C0"/>
        </w:rPr>
        <w:t>out</w:t>
      </w:r>
      <w:r>
        <w:t>.println(</w:t>
      </w:r>
      <w:r>
        <w:rPr>
          <w:color w:val="2A00FF"/>
        </w:rPr>
        <w:t>"parent main"</w:t>
      </w:r>
      <w:r>
        <w:t>);</w:t>
      </w:r>
    </w:p>
    <w:p w14:paraId="736976D8" w14:textId="77777777" w:rsidR="00C157FE" w:rsidRDefault="00C157FE" w:rsidP="0095755E">
      <w:pPr>
        <w:pStyle w:val="Output"/>
        <w:rPr>
          <w:color w:val="4C483D" w:themeColor="text2"/>
        </w:rPr>
      </w:pPr>
      <w:r>
        <w:tab/>
        <w:t>}</w:t>
      </w:r>
    </w:p>
    <w:p w14:paraId="30012991" w14:textId="77777777" w:rsidR="00C157FE" w:rsidRDefault="00C157FE" w:rsidP="0095755E">
      <w:pPr>
        <w:pStyle w:val="Output"/>
        <w:rPr>
          <w:color w:val="4C483D" w:themeColor="text2"/>
        </w:rPr>
      </w:pPr>
      <w:r>
        <w:tab/>
      </w:r>
      <w:r>
        <w:rPr>
          <w:bCs/>
          <w:color w:val="7F0055"/>
        </w:rPr>
        <w:t>public</w:t>
      </w:r>
      <w:r>
        <w:t xml:space="preserve"> </w:t>
      </w:r>
      <w:r>
        <w:rPr>
          <w:bCs/>
          <w:color w:val="7F0055"/>
        </w:rPr>
        <w:t>void</w:t>
      </w:r>
      <w:r>
        <w:t xml:space="preserve"> m1() {</w:t>
      </w:r>
    </w:p>
    <w:p w14:paraId="37A46523" w14:textId="77777777" w:rsidR="00C157FE" w:rsidRDefault="00C157FE" w:rsidP="0095755E">
      <w:pPr>
        <w:pStyle w:val="Output"/>
        <w:rPr>
          <w:color w:val="4C483D" w:themeColor="text2"/>
        </w:rPr>
      </w:pPr>
      <w:r>
        <w:tab/>
      </w:r>
      <w:r>
        <w:tab/>
        <w:t>System.</w:t>
      </w:r>
      <w:r>
        <w:rPr>
          <w:bCs/>
          <w:i/>
          <w:iCs/>
          <w:color w:val="0000C0"/>
        </w:rPr>
        <w:t>out</w:t>
      </w:r>
      <w:r>
        <w:t>.println(</w:t>
      </w:r>
      <w:r>
        <w:rPr>
          <w:color w:val="0000C0"/>
        </w:rPr>
        <w:t>j</w:t>
      </w:r>
      <w:r>
        <w:t>);</w:t>
      </w:r>
    </w:p>
    <w:p w14:paraId="38C8B1CD" w14:textId="77777777" w:rsidR="00C157FE" w:rsidRDefault="00C157FE" w:rsidP="0095755E">
      <w:pPr>
        <w:pStyle w:val="Output"/>
        <w:rPr>
          <w:color w:val="4C483D" w:themeColor="text2"/>
        </w:rPr>
      </w:pPr>
      <w:r>
        <w:tab/>
        <w:t>}</w:t>
      </w:r>
    </w:p>
    <w:p w14:paraId="0659E742" w14:textId="77777777" w:rsidR="00C157FE" w:rsidRDefault="00C157FE" w:rsidP="0095755E">
      <w:pPr>
        <w:pStyle w:val="Output"/>
        <w:rPr>
          <w:color w:val="4C483D" w:themeColor="text2"/>
        </w:rPr>
      </w:pPr>
      <w:r>
        <w:tab/>
      </w:r>
      <w:r>
        <w:rPr>
          <w:bCs/>
          <w:color w:val="7F0055"/>
        </w:rPr>
        <w:t>static</w:t>
      </w:r>
      <w:r>
        <w:t xml:space="preserve"> {</w:t>
      </w:r>
    </w:p>
    <w:p w14:paraId="42098407" w14:textId="77777777" w:rsidR="00C157FE" w:rsidRDefault="00C157FE" w:rsidP="0095755E">
      <w:pPr>
        <w:pStyle w:val="Output"/>
        <w:rPr>
          <w:color w:val="4C483D" w:themeColor="text2"/>
        </w:rPr>
      </w:pPr>
      <w:r>
        <w:tab/>
      </w:r>
      <w:r>
        <w:tab/>
        <w:t>System.</w:t>
      </w:r>
      <w:r>
        <w:rPr>
          <w:bCs/>
          <w:i/>
          <w:iCs/>
          <w:color w:val="0000C0"/>
        </w:rPr>
        <w:t>out</w:t>
      </w:r>
      <w:r>
        <w:t>.println(</w:t>
      </w:r>
      <w:r>
        <w:rPr>
          <w:color w:val="2A00FF"/>
        </w:rPr>
        <w:t>"parent static block"</w:t>
      </w:r>
      <w:r>
        <w:t>);</w:t>
      </w:r>
    </w:p>
    <w:p w14:paraId="58EE4DA8" w14:textId="04EC6573" w:rsidR="00C157FE" w:rsidRDefault="00C157FE" w:rsidP="0095755E">
      <w:pPr>
        <w:pStyle w:val="Output"/>
        <w:rPr>
          <w:color w:val="4C483D" w:themeColor="text2"/>
        </w:rPr>
      </w:pPr>
      <w:r>
        <w:tab/>
        <w:t>}</w:t>
      </w:r>
    </w:p>
    <w:p w14:paraId="4925FC20" w14:textId="77777777" w:rsidR="00C157FE" w:rsidRDefault="00C157FE" w:rsidP="0095755E">
      <w:pPr>
        <w:pStyle w:val="Output"/>
        <w:rPr>
          <w:color w:val="4C483D" w:themeColor="text2"/>
        </w:rPr>
      </w:pPr>
      <w:r>
        <w:tab/>
      </w:r>
      <w:r>
        <w:rPr>
          <w:bCs/>
          <w:color w:val="7F0055"/>
        </w:rPr>
        <w:t>int</w:t>
      </w:r>
      <w:r>
        <w:t xml:space="preserve"> </w:t>
      </w:r>
      <w:r>
        <w:rPr>
          <w:color w:val="0000C0"/>
        </w:rPr>
        <w:t>j</w:t>
      </w:r>
      <w:r>
        <w:t xml:space="preserve"> = 20;</w:t>
      </w:r>
    </w:p>
    <w:p w14:paraId="26744596" w14:textId="2B8D3751" w:rsidR="00E46A98" w:rsidRDefault="00C157FE" w:rsidP="0095755E">
      <w:pPr>
        <w:pStyle w:val="Output"/>
        <w:rPr>
          <w:color w:val="4C483D" w:themeColor="text2"/>
        </w:rPr>
      </w:pPr>
      <w:r>
        <w:t>}</w:t>
      </w:r>
    </w:p>
    <w:p w14:paraId="0CD61F05" w14:textId="77777777" w:rsidR="00E46A98" w:rsidRDefault="00E46A98" w:rsidP="0095755E">
      <w:pPr>
        <w:pStyle w:val="Output"/>
        <w:rPr>
          <w:bCs/>
          <w:color w:val="7F0055"/>
        </w:rPr>
      </w:pPr>
    </w:p>
    <w:p w14:paraId="6627C540" w14:textId="355EB1C2" w:rsidR="00C157FE" w:rsidRDefault="00C157FE" w:rsidP="0095755E">
      <w:pPr>
        <w:pStyle w:val="Output"/>
        <w:rPr>
          <w:color w:val="4C483D" w:themeColor="text2"/>
        </w:rPr>
      </w:pPr>
      <w:r>
        <w:rPr>
          <w:bCs/>
          <w:color w:val="7F0055"/>
        </w:rPr>
        <w:t>class</w:t>
      </w:r>
      <w:r>
        <w:t xml:space="preserve"> Child </w:t>
      </w:r>
      <w:r>
        <w:rPr>
          <w:bCs/>
          <w:color w:val="7F0055"/>
        </w:rPr>
        <w:t>extends</w:t>
      </w:r>
      <w:r>
        <w:t xml:space="preserve"> Parent {</w:t>
      </w:r>
    </w:p>
    <w:p w14:paraId="54ECCF6A" w14:textId="08D5961C" w:rsidR="00C157FE" w:rsidRDefault="00C157FE" w:rsidP="0095755E">
      <w:pPr>
        <w:pStyle w:val="Output"/>
        <w:rPr>
          <w:color w:val="4C483D" w:themeColor="text2"/>
        </w:rPr>
      </w:pPr>
      <w:r>
        <w:tab/>
      </w:r>
      <w:r>
        <w:rPr>
          <w:bCs/>
          <w:color w:val="7F0055"/>
        </w:rPr>
        <w:t>int</w:t>
      </w:r>
      <w:r>
        <w:t xml:space="preserve"> </w:t>
      </w:r>
      <w:r>
        <w:rPr>
          <w:color w:val="0000C0"/>
        </w:rPr>
        <w:t>x</w:t>
      </w:r>
      <w:r>
        <w:t xml:space="preserve"> = 20;</w:t>
      </w:r>
    </w:p>
    <w:p w14:paraId="1BDDE994" w14:textId="77777777" w:rsidR="00C157FE" w:rsidRDefault="00C157FE" w:rsidP="0095755E">
      <w:pPr>
        <w:pStyle w:val="Output"/>
        <w:rPr>
          <w:color w:val="4C483D" w:themeColor="text2"/>
        </w:rPr>
      </w:pPr>
      <w:r>
        <w:tab/>
        <w:t>{</w:t>
      </w:r>
    </w:p>
    <w:p w14:paraId="2B56A4F7" w14:textId="77777777" w:rsidR="00C157FE" w:rsidRDefault="00C157FE" w:rsidP="0095755E">
      <w:pPr>
        <w:pStyle w:val="Output"/>
        <w:rPr>
          <w:color w:val="4C483D" w:themeColor="text2"/>
        </w:rPr>
      </w:pPr>
      <w:r>
        <w:tab/>
      </w:r>
      <w:r>
        <w:tab/>
        <w:t>m2();</w:t>
      </w:r>
    </w:p>
    <w:p w14:paraId="3603552C" w14:textId="77777777" w:rsidR="00C157FE" w:rsidRDefault="00C157FE" w:rsidP="0095755E">
      <w:pPr>
        <w:pStyle w:val="Output"/>
        <w:rPr>
          <w:color w:val="4C483D" w:themeColor="text2"/>
        </w:rPr>
      </w:pPr>
      <w:r>
        <w:tab/>
      </w:r>
      <w:r>
        <w:tab/>
        <w:t>System.</w:t>
      </w:r>
      <w:r>
        <w:rPr>
          <w:bCs/>
          <w:i/>
          <w:iCs/>
          <w:color w:val="0000C0"/>
        </w:rPr>
        <w:t>out</w:t>
      </w:r>
      <w:r>
        <w:t>.println(</w:t>
      </w:r>
      <w:r>
        <w:rPr>
          <w:color w:val="2A00FF"/>
        </w:rPr>
        <w:t>"First child Instance block"</w:t>
      </w:r>
      <w:r>
        <w:t>);</w:t>
      </w:r>
    </w:p>
    <w:p w14:paraId="1D10BDF3" w14:textId="559E62C8" w:rsidR="00C157FE" w:rsidRDefault="00C157FE" w:rsidP="0095755E">
      <w:pPr>
        <w:pStyle w:val="Output"/>
        <w:rPr>
          <w:color w:val="4C483D" w:themeColor="text2"/>
        </w:rPr>
      </w:pPr>
      <w:r>
        <w:tab/>
        <w:t>}</w:t>
      </w:r>
    </w:p>
    <w:p w14:paraId="2653C69B" w14:textId="77777777" w:rsidR="00C157FE" w:rsidRDefault="00C157FE" w:rsidP="0095755E">
      <w:pPr>
        <w:pStyle w:val="Output"/>
        <w:rPr>
          <w:color w:val="4C483D" w:themeColor="text2"/>
        </w:rPr>
      </w:pPr>
      <w:r>
        <w:tab/>
        <w:t>Child() {</w:t>
      </w:r>
    </w:p>
    <w:p w14:paraId="76F6EC0A" w14:textId="77777777" w:rsidR="00C157FE" w:rsidRDefault="00C157FE" w:rsidP="0095755E">
      <w:pPr>
        <w:pStyle w:val="Output"/>
        <w:rPr>
          <w:color w:val="4C483D" w:themeColor="text2"/>
        </w:rPr>
      </w:pPr>
      <w:r>
        <w:tab/>
      </w:r>
      <w:r>
        <w:tab/>
        <w:t>System.</w:t>
      </w:r>
      <w:r>
        <w:rPr>
          <w:bCs/>
          <w:i/>
          <w:iCs/>
          <w:color w:val="0000C0"/>
        </w:rPr>
        <w:t>out</w:t>
      </w:r>
      <w:r>
        <w:t>.println(</w:t>
      </w:r>
      <w:r>
        <w:rPr>
          <w:color w:val="2A00FF"/>
        </w:rPr>
        <w:t>"Child Constructor"</w:t>
      </w:r>
      <w:r>
        <w:t>);</w:t>
      </w:r>
    </w:p>
    <w:p w14:paraId="5F91450A" w14:textId="384083F3" w:rsidR="00C157FE" w:rsidRDefault="00C157FE" w:rsidP="0095755E">
      <w:pPr>
        <w:pStyle w:val="Output"/>
        <w:rPr>
          <w:color w:val="4C483D" w:themeColor="text2"/>
        </w:rPr>
      </w:pPr>
      <w:r>
        <w:tab/>
        <w:t>}</w:t>
      </w:r>
    </w:p>
    <w:p w14:paraId="63126A78" w14:textId="77777777" w:rsidR="00C157FE" w:rsidRDefault="00C157FE" w:rsidP="0095755E">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548B75A1" w14:textId="77777777" w:rsidR="00C157FE" w:rsidRDefault="00C157FE" w:rsidP="0095755E">
      <w:pPr>
        <w:pStyle w:val="Output"/>
        <w:rPr>
          <w:color w:val="4C483D" w:themeColor="text2"/>
        </w:rPr>
      </w:pPr>
      <w:r>
        <w:tab/>
      </w:r>
      <w:r>
        <w:tab/>
        <w:t xml:space="preserve">Child </w:t>
      </w:r>
      <w:r>
        <w:rPr>
          <w:color w:val="6A3E3E"/>
          <w:u w:val="single"/>
        </w:rPr>
        <w:t>c</w:t>
      </w:r>
      <w:r>
        <w:t xml:space="preserve"> = </w:t>
      </w:r>
      <w:r>
        <w:rPr>
          <w:bCs/>
          <w:color w:val="7F0055"/>
        </w:rPr>
        <w:t>new</w:t>
      </w:r>
      <w:r>
        <w:t xml:space="preserve"> Child();</w:t>
      </w:r>
    </w:p>
    <w:p w14:paraId="052C7AE2" w14:textId="77777777" w:rsidR="00C157FE" w:rsidRDefault="00C157FE" w:rsidP="0095755E">
      <w:pPr>
        <w:pStyle w:val="Output"/>
        <w:rPr>
          <w:color w:val="4C483D" w:themeColor="text2"/>
        </w:rPr>
      </w:pPr>
      <w:r>
        <w:tab/>
      </w:r>
      <w:r>
        <w:tab/>
        <w:t>System.</w:t>
      </w:r>
      <w:r>
        <w:rPr>
          <w:bCs/>
          <w:i/>
          <w:iCs/>
          <w:color w:val="0000C0"/>
        </w:rPr>
        <w:t>out</w:t>
      </w:r>
      <w:r>
        <w:t>.println(</w:t>
      </w:r>
      <w:r>
        <w:rPr>
          <w:color w:val="2A00FF"/>
        </w:rPr>
        <w:t>" Child main"</w:t>
      </w:r>
      <w:r>
        <w:t>);</w:t>
      </w:r>
    </w:p>
    <w:p w14:paraId="4ED3EA7B" w14:textId="638FF411" w:rsidR="00C157FE" w:rsidRDefault="00C157FE" w:rsidP="0095755E">
      <w:pPr>
        <w:pStyle w:val="Output"/>
        <w:rPr>
          <w:color w:val="4C483D" w:themeColor="text2"/>
        </w:rPr>
      </w:pPr>
      <w:r>
        <w:tab/>
        <w:t>}</w:t>
      </w:r>
    </w:p>
    <w:p w14:paraId="32D76306" w14:textId="77777777" w:rsidR="00C157FE" w:rsidRDefault="00C157FE" w:rsidP="0095755E">
      <w:pPr>
        <w:pStyle w:val="Output"/>
        <w:rPr>
          <w:color w:val="4C483D" w:themeColor="text2"/>
        </w:rPr>
      </w:pPr>
      <w:r>
        <w:tab/>
      </w:r>
      <w:r>
        <w:rPr>
          <w:bCs/>
          <w:color w:val="7F0055"/>
        </w:rPr>
        <w:t>public</w:t>
      </w:r>
      <w:r>
        <w:t xml:space="preserve"> </w:t>
      </w:r>
      <w:r>
        <w:rPr>
          <w:bCs/>
          <w:color w:val="7F0055"/>
        </w:rPr>
        <w:t>void</w:t>
      </w:r>
      <w:r>
        <w:t xml:space="preserve"> m2() {</w:t>
      </w:r>
    </w:p>
    <w:p w14:paraId="0BFEBE11" w14:textId="77777777" w:rsidR="00C157FE" w:rsidRDefault="00C157FE" w:rsidP="0095755E">
      <w:pPr>
        <w:pStyle w:val="Output"/>
        <w:rPr>
          <w:color w:val="4C483D" w:themeColor="text2"/>
        </w:rPr>
      </w:pPr>
      <w:r>
        <w:tab/>
      </w:r>
      <w:r>
        <w:tab/>
        <w:t>System.</w:t>
      </w:r>
      <w:r>
        <w:rPr>
          <w:bCs/>
          <w:i/>
          <w:iCs/>
          <w:color w:val="0000C0"/>
        </w:rPr>
        <w:t>out</w:t>
      </w:r>
      <w:r>
        <w:t>.println(</w:t>
      </w:r>
      <w:r>
        <w:rPr>
          <w:color w:val="0000C0"/>
        </w:rPr>
        <w:t>y</w:t>
      </w:r>
      <w:r>
        <w:t>);</w:t>
      </w:r>
    </w:p>
    <w:p w14:paraId="7186D285" w14:textId="525BF75E" w:rsidR="00C157FE" w:rsidRDefault="00C157FE" w:rsidP="0095755E">
      <w:pPr>
        <w:pStyle w:val="Output"/>
      </w:pPr>
      <w:r>
        <w:tab/>
        <w:t>}</w:t>
      </w:r>
    </w:p>
    <w:p w14:paraId="5C4729C2" w14:textId="77777777" w:rsidR="00C157FE" w:rsidRDefault="00C157FE" w:rsidP="0095755E">
      <w:pPr>
        <w:pStyle w:val="Output"/>
        <w:rPr>
          <w:color w:val="4C483D" w:themeColor="text2"/>
        </w:rPr>
      </w:pPr>
      <w:r>
        <w:tab/>
        <w:t>{</w:t>
      </w:r>
    </w:p>
    <w:p w14:paraId="3119D19E" w14:textId="77777777" w:rsidR="00C157FE" w:rsidRDefault="00C157FE" w:rsidP="0095755E">
      <w:pPr>
        <w:pStyle w:val="Output"/>
        <w:rPr>
          <w:color w:val="4C483D" w:themeColor="text2"/>
        </w:rPr>
      </w:pPr>
      <w:r>
        <w:tab/>
      </w:r>
      <w:r>
        <w:tab/>
        <w:t>System.</w:t>
      </w:r>
      <w:r>
        <w:rPr>
          <w:bCs/>
          <w:i/>
          <w:iCs/>
          <w:color w:val="0000C0"/>
        </w:rPr>
        <w:t>out</w:t>
      </w:r>
      <w:r>
        <w:t>.println(</w:t>
      </w:r>
      <w:r>
        <w:rPr>
          <w:color w:val="2A00FF"/>
        </w:rPr>
        <w:t>"Second child instance block"</w:t>
      </w:r>
      <w:r>
        <w:t>);</w:t>
      </w:r>
    </w:p>
    <w:p w14:paraId="6C2B5A08" w14:textId="2493219F" w:rsidR="00C157FE" w:rsidRDefault="00C157FE" w:rsidP="0095755E">
      <w:pPr>
        <w:pStyle w:val="Output"/>
        <w:rPr>
          <w:color w:val="4C483D" w:themeColor="text2"/>
        </w:rPr>
      </w:pPr>
      <w:r>
        <w:tab/>
        <w:t>}</w:t>
      </w:r>
    </w:p>
    <w:p w14:paraId="109EC0FF" w14:textId="77777777" w:rsidR="00E46A98" w:rsidRDefault="00C157FE" w:rsidP="0095755E">
      <w:pPr>
        <w:pStyle w:val="Output"/>
      </w:pPr>
      <w:r>
        <w:tab/>
      </w:r>
      <w:r>
        <w:rPr>
          <w:bCs/>
          <w:color w:val="7F0055"/>
        </w:rPr>
        <w:t>int</w:t>
      </w:r>
      <w:r>
        <w:t xml:space="preserve"> </w:t>
      </w:r>
      <w:r>
        <w:rPr>
          <w:color w:val="0000C0"/>
        </w:rPr>
        <w:t>y</w:t>
      </w:r>
      <w:r>
        <w:t xml:space="preserve"> = 200;</w:t>
      </w:r>
    </w:p>
    <w:p w14:paraId="1EC3264E" w14:textId="4307784C" w:rsidR="00C157FE" w:rsidRDefault="00C157FE" w:rsidP="0095755E">
      <w:pPr>
        <w:pStyle w:val="Output"/>
      </w:pPr>
      <w:r>
        <w:t>}</w:t>
      </w:r>
    </w:p>
    <w:p w14:paraId="3FA1449E" w14:textId="77777777" w:rsidR="00C157FE" w:rsidRPr="002C1420" w:rsidRDefault="00C157FE" w:rsidP="00C157FE">
      <w:pPr>
        <w:pStyle w:val="Output"/>
        <w:shd w:val="clear" w:color="auto" w:fill="000000" w:themeFill="text1"/>
        <w:rPr>
          <w:color w:val="FFFF00"/>
        </w:rPr>
      </w:pPr>
      <w:r w:rsidRPr="002C1420">
        <w:rPr>
          <w:color w:val="FFFF00"/>
        </w:rPr>
        <w:t>C:\Users\kaveti_S\Downloads\JUnitHelloWorld\src\main\java&gt;java Parent</w:t>
      </w:r>
    </w:p>
    <w:p w14:paraId="28D249C6" w14:textId="77777777" w:rsidR="00C157FE" w:rsidRDefault="00C157FE" w:rsidP="00C157FE">
      <w:pPr>
        <w:pStyle w:val="Output"/>
        <w:shd w:val="clear" w:color="auto" w:fill="000000" w:themeFill="text1"/>
      </w:pPr>
      <w:r>
        <w:lastRenderedPageBreak/>
        <w:t>parent static block</w:t>
      </w:r>
    </w:p>
    <w:p w14:paraId="26650BBF" w14:textId="77777777" w:rsidR="00C157FE" w:rsidRDefault="00C157FE" w:rsidP="00C157FE">
      <w:pPr>
        <w:pStyle w:val="Output"/>
        <w:shd w:val="clear" w:color="auto" w:fill="000000" w:themeFill="text1"/>
      </w:pPr>
      <w:r>
        <w:t>First parent Instance block</w:t>
      </w:r>
    </w:p>
    <w:p w14:paraId="0D80578F" w14:textId="77777777" w:rsidR="00C157FE" w:rsidRDefault="00C157FE" w:rsidP="00C157FE">
      <w:pPr>
        <w:pStyle w:val="Output"/>
        <w:shd w:val="clear" w:color="auto" w:fill="000000" w:themeFill="text1"/>
      </w:pPr>
      <w:r>
        <w:t>20</w:t>
      </w:r>
    </w:p>
    <w:p w14:paraId="0FABD322" w14:textId="77777777" w:rsidR="00C157FE" w:rsidRDefault="00C157FE" w:rsidP="00C157FE">
      <w:pPr>
        <w:pStyle w:val="Output"/>
        <w:shd w:val="clear" w:color="auto" w:fill="000000" w:themeFill="text1"/>
      </w:pPr>
      <w:r>
        <w:t>Parent Constructor</w:t>
      </w:r>
    </w:p>
    <w:p w14:paraId="4DCF6C15" w14:textId="77777777" w:rsidR="00C157FE" w:rsidRDefault="00C157FE" w:rsidP="00C157FE">
      <w:pPr>
        <w:pStyle w:val="Output"/>
        <w:shd w:val="clear" w:color="auto" w:fill="000000" w:themeFill="text1"/>
      </w:pPr>
      <w:r>
        <w:t>parent main</w:t>
      </w:r>
    </w:p>
    <w:p w14:paraId="29724C54" w14:textId="77777777" w:rsidR="00C157FE" w:rsidRDefault="00C157FE" w:rsidP="00C157FE">
      <w:pPr>
        <w:pStyle w:val="Output"/>
        <w:shd w:val="clear" w:color="auto" w:fill="000000" w:themeFill="text1"/>
      </w:pPr>
    </w:p>
    <w:p w14:paraId="20E6FF2B" w14:textId="77777777" w:rsidR="00C157FE" w:rsidRPr="002C1420" w:rsidRDefault="00C157FE" w:rsidP="00C157FE">
      <w:pPr>
        <w:pStyle w:val="Output"/>
        <w:shd w:val="clear" w:color="auto" w:fill="000000" w:themeFill="text1"/>
        <w:rPr>
          <w:color w:val="FFFF00"/>
        </w:rPr>
      </w:pPr>
      <w:r w:rsidRPr="002C1420">
        <w:rPr>
          <w:color w:val="FFFF00"/>
        </w:rPr>
        <w:t>C:\Users\kaveti_S\Downloads\JUnitHelloWorld\src\main\java&gt;java Child</w:t>
      </w:r>
    </w:p>
    <w:p w14:paraId="58D7E77E" w14:textId="77777777" w:rsidR="00C157FE" w:rsidRDefault="00C157FE" w:rsidP="00C157FE">
      <w:pPr>
        <w:pStyle w:val="Output"/>
        <w:shd w:val="clear" w:color="auto" w:fill="000000" w:themeFill="text1"/>
      </w:pPr>
      <w:r>
        <w:t>parent static block</w:t>
      </w:r>
    </w:p>
    <w:p w14:paraId="6DD8A290" w14:textId="77777777" w:rsidR="00C157FE" w:rsidRDefault="00C157FE" w:rsidP="00C157FE">
      <w:pPr>
        <w:pStyle w:val="Output"/>
        <w:shd w:val="clear" w:color="auto" w:fill="000000" w:themeFill="text1"/>
      </w:pPr>
      <w:r>
        <w:t>First parent Instance block</w:t>
      </w:r>
    </w:p>
    <w:p w14:paraId="2AE16DB1" w14:textId="77777777" w:rsidR="00C157FE" w:rsidRDefault="00C157FE" w:rsidP="00C157FE">
      <w:pPr>
        <w:pStyle w:val="Output"/>
        <w:shd w:val="clear" w:color="auto" w:fill="000000" w:themeFill="text1"/>
      </w:pPr>
      <w:r>
        <w:t>20</w:t>
      </w:r>
    </w:p>
    <w:p w14:paraId="2539F10D" w14:textId="77777777" w:rsidR="00C157FE" w:rsidRDefault="00C157FE" w:rsidP="00C157FE">
      <w:pPr>
        <w:pStyle w:val="Output"/>
        <w:shd w:val="clear" w:color="auto" w:fill="000000" w:themeFill="text1"/>
      </w:pPr>
      <w:r>
        <w:t>Parent Constructor</w:t>
      </w:r>
    </w:p>
    <w:p w14:paraId="3AE139B8" w14:textId="77777777" w:rsidR="00C157FE" w:rsidRDefault="00C157FE" w:rsidP="00C157FE">
      <w:pPr>
        <w:pStyle w:val="Output"/>
        <w:shd w:val="clear" w:color="auto" w:fill="000000" w:themeFill="text1"/>
      </w:pPr>
      <w:r>
        <w:t>0</w:t>
      </w:r>
    </w:p>
    <w:p w14:paraId="6D7011F2" w14:textId="77777777" w:rsidR="00C157FE" w:rsidRDefault="00C157FE" w:rsidP="00C157FE">
      <w:pPr>
        <w:pStyle w:val="Output"/>
        <w:shd w:val="clear" w:color="auto" w:fill="000000" w:themeFill="text1"/>
      </w:pPr>
      <w:r>
        <w:t>First child Instance block</w:t>
      </w:r>
    </w:p>
    <w:p w14:paraId="7F6D6367" w14:textId="77777777" w:rsidR="00C157FE" w:rsidRDefault="00C157FE" w:rsidP="00C157FE">
      <w:pPr>
        <w:pStyle w:val="Output"/>
        <w:shd w:val="clear" w:color="auto" w:fill="000000" w:themeFill="text1"/>
      </w:pPr>
      <w:r>
        <w:t>Second child instance block</w:t>
      </w:r>
    </w:p>
    <w:p w14:paraId="228B553D" w14:textId="77777777" w:rsidR="00C157FE" w:rsidRDefault="00C157FE" w:rsidP="00C157FE">
      <w:pPr>
        <w:pStyle w:val="Output"/>
        <w:shd w:val="clear" w:color="auto" w:fill="000000" w:themeFill="text1"/>
      </w:pPr>
      <w:r>
        <w:t>Child Constructor</w:t>
      </w:r>
    </w:p>
    <w:p w14:paraId="5651D183" w14:textId="77777777" w:rsidR="00C157FE" w:rsidRDefault="00C157FE" w:rsidP="00C157FE">
      <w:pPr>
        <w:pStyle w:val="Output"/>
        <w:shd w:val="clear" w:color="auto" w:fill="000000" w:themeFill="text1"/>
      </w:pPr>
      <w:r>
        <w:t>Child main</w:t>
      </w:r>
    </w:p>
    <w:p w14:paraId="1BDF6BF4" w14:textId="77777777" w:rsidR="00230A32" w:rsidRDefault="00230A32" w:rsidP="00567854">
      <w:pPr>
        <w:rPr>
          <w:b/>
          <w:color w:val="FF0000"/>
        </w:rPr>
      </w:pPr>
    </w:p>
    <w:p w14:paraId="653D2F8D" w14:textId="16F0F9F1" w:rsidR="00C157FE" w:rsidRPr="00567854" w:rsidRDefault="00567854" w:rsidP="00567854">
      <w:pPr>
        <w:rPr>
          <w:b/>
          <w:color w:val="FF0000"/>
        </w:rPr>
      </w:pPr>
      <w:r w:rsidRPr="00567854">
        <w:rPr>
          <w:b/>
          <w:color w:val="FF0000"/>
        </w:rPr>
        <w:t xml:space="preserve">If child class object is not </w:t>
      </w:r>
      <w:r w:rsidR="00791A7A" w:rsidRPr="00567854">
        <w:rPr>
          <w:b/>
          <w:color w:val="FF0000"/>
        </w:rPr>
        <w:t>created,</w:t>
      </w:r>
      <w:r w:rsidRPr="00567854">
        <w:rPr>
          <w:b/>
          <w:color w:val="FF0000"/>
        </w:rPr>
        <w:t xml:space="preserve"> then Output is </w:t>
      </w:r>
    </w:p>
    <w:p w14:paraId="77563219" w14:textId="77777777" w:rsidR="00567854" w:rsidRPr="00567854" w:rsidRDefault="00567854" w:rsidP="00567854">
      <w:pPr>
        <w:pStyle w:val="Output"/>
        <w:shd w:val="clear" w:color="auto" w:fill="000000" w:themeFill="text1"/>
        <w:rPr>
          <w:b w:val="0"/>
          <w:color w:val="FFFF00"/>
        </w:rPr>
      </w:pPr>
      <w:r w:rsidRPr="00567854">
        <w:rPr>
          <w:b w:val="0"/>
          <w:color w:val="FFFF00"/>
        </w:rPr>
        <w:t>E:\Users\Kaveti_S\Desktop\Codes\NotepadExamples&gt;java Child</w:t>
      </w:r>
    </w:p>
    <w:p w14:paraId="40CCEF47" w14:textId="77777777" w:rsidR="00567854" w:rsidRDefault="00567854" w:rsidP="00567854">
      <w:pPr>
        <w:pStyle w:val="Output"/>
        <w:shd w:val="clear" w:color="auto" w:fill="000000" w:themeFill="text1"/>
      </w:pPr>
      <w:r>
        <w:t>parent static block</w:t>
      </w:r>
    </w:p>
    <w:p w14:paraId="11045CEC" w14:textId="2B7BEE57" w:rsidR="00567854" w:rsidRDefault="00567854" w:rsidP="00567854">
      <w:pPr>
        <w:pStyle w:val="Output"/>
        <w:shd w:val="clear" w:color="auto" w:fill="000000" w:themeFill="text1"/>
      </w:pPr>
      <w:r>
        <w:t>Child main</w:t>
      </w:r>
    </w:p>
    <w:p w14:paraId="6F6D9350" w14:textId="77777777" w:rsidR="00567854" w:rsidRDefault="00567854" w:rsidP="00C157FE"/>
    <w:p w14:paraId="59B94C23" w14:textId="77777777" w:rsidR="00C157FE" w:rsidRDefault="0095755E" w:rsidP="000E4144">
      <w:pPr>
        <w:pStyle w:val="Heading30"/>
      </w:pPr>
      <w:r>
        <w:t>Combining</w:t>
      </w:r>
      <w:r w:rsidR="00C157FE">
        <w:t xml:space="preserve"> Both</w:t>
      </w:r>
    </w:p>
    <w:p w14:paraId="34AAC018" w14:textId="13ADE164" w:rsidR="00737EFE" w:rsidRPr="00CF4F15" w:rsidRDefault="00737EFE" w:rsidP="00CF4F15">
      <w:pPr>
        <w:rPr>
          <w:b/>
          <w:color w:val="FF0000"/>
          <w:u w:val="single"/>
        </w:rPr>
      </w:pPr>
      <w:r w:rsidRPr="00CF4F15">
        <w:rPr>
          <w:b/>
          <w:color w:val="FF0000"/>
          <w:u w:val="single"/>
        </w:rPr>
        <w:t xml:space="preserve">First Static </w:t>
      </w:r>
      <w:r w:rsidR="00DC0FC4" w:rsidRPr="00CF4F15">
        <w:rPr>
          <w:b/>
          <w:color w:val="FF0000"/>
          <w:u w:val="single"/>
        </w:rPr>
        <w:t>– Only once</w:t>
      </w:r>
    </w:p>
    <w:p w14:paraId="15982958" w14:textId="77777777" w:rsidR="00C157FE" w:rsidRDefault="00C157FE" w:rsidP="00C157FE">
      <w:pPr>
        <w:rPr>
          <w:b/>
          <w:bCs/>
        </w:rPr>
      </w:pPr>
      <w:r w:rsidRPr="00A441C3">
        <w:rPr>
          <w:b/>
          <w:bCs/>
        </w:rPr>
        <w:t xml:space="preserve">1.Identification of </w:t>
      </w:r>
      <w:r>
        <w:rPr>
          <w:b/>
          <w:bCs/>
        </w:rPr>
        <w:t xml:space="preserve">static &amp; </w:t>
      </w:r>
      <w:r w:rsidRPr="00A441C3">
        <w:rPr>
          <w:b/>
          <w:bCs/>
        </w:rPr>
        <w:t>instance members from parent to child (top to bottom).</w:t>
      </w:r>
    </w:p>
    <w:p w14:paraId="0976D988" w14:textId="77777777" w:rsidR="00C157FE" w:rsidRDefault="00C157FE" w:rsidP="00C157FE">
      <w:pPr>
        <w:rPr>
          <w:b/>
          <w:bCs/>
        </w:rPr>
      </w:pPr>
      <w:r>
        <w:rPr>
          <w:b/>
          <w:bCs/>
        </w:rPr>
        <w:t xml:space="preserve">2. </w:t>
      </w:r>
      <w:r w:rsidRPr="00E75E88">
        <w:rPr>
          <w:bCs/>
        </w:rPr>
        <w:t xml:space="preserve">Execution </w:t>
      </w:r>
      <w:r w:rsidRPr="00E75E88">
        <w:rPr>
          <w:b/>
          <w:bCs/>
        </w:rPr>
        <w:t>of static variable assignments &amp; static blocks</w:t>
      </w:r>
      <w:r w:rsidRPr="00E75E88">
        <w:rPr>
          <w:bCs/>
        </w:rPr>
        <w:t xml:space="preserve"> from parent to child</w:t>
      </w:r>
      <w:r w:rsidRPr="00E75E88">
        <w:rPr>
          <w:b/>
          <w:bCs/>
        </w:rPr>
        <w:t>.</w:t>
      </w:r>
    </w:p>
    <w:p w14:paraId="747A498C" w14:textId="77777777" w:rsidR="00710CE7" w:rsidRDefault="00710CE7" w:rsidP="00CF4F15">
      <w:pPr>
        <w:rPr>
          <w:b/>
          <w:bCs/>
          <w:color w:val="FF0000"/>
          <w:u w:val="single"/>
        </w:rPr>
      </w:pPr>
    </w:p>
    <w:p w14:paraId="2F83F19A" w14:textId="45A560AB" w:rsidR="00737EFE" w:rsidRPr="00CF4F15" w:rsidRDefault="00710CE7" w:rsidP="00CF4F15">
      <w:pPr>
        <w:rPr>
          <w:b/>
          <w:bCs/>
          <w:color w:val="FF0000"/>
          <w:u w:val="single"/>
        </w:rPr>
      </w:pPr>
      <w:r w:rsidRPr="00CF4F15">
        <w:rPr>
          <w:b/>
          <w:bCs/>
          <w:color w:val="FF0000"/>
          <w:u w:val="single"/>
        </w:rPr>
        <w:t xml:space="preserve">Second </w:t>
      </w:r>
      <w:r>
        <w:rPr>
          <w:b/>
          <w:bCs/>
          <w:color w:val="FF0000"/>
          <w:u w:val="single"/>
        </w:rPr>
        <w:t>-</w:t>
      </w:r>
      <w:r w:rsidR="00CF4F15">
        <w:rPr>
          <w:b/>
          <w:bCs/>
          <w:color w:val="FF0000"/>
          <w:u w:val="single"/>
        </w:rPr>
        <w:t xml:space="preserve"> </w:t>
      </w:r>
      <w:r w:rsidR="00737EFE" w:rsidRPr="00CF4F15">
        <w:rPr>
          <w:b/>
          <w:bCs/>
          <w:color w:val="FF0000"/>
          <w:u w:val="single"/>
        </w:rPr>
        <w:t xml:space="preserve">Instance </w:t>
      </w:r>
    </w:p>
    <w:p w14:paraId="73D86773" w14:textId="77777777" w:rsidR="00C157FE" w:rsidRPr="00F047D1" w:rsidRDefault="00C157FE" w:rsidP="00C157FE">
      <w:pPr>
        <w:rPr>
          <w:b/>
          <w:bCs/>
        </w:rPr>
      </w:pPr>
      <w:r>
        <w:rPr>
          <w:b/>
          <w:bCs/>
        </w:rPr>
        <w:t>3</w:t>
      </w:r>
      <w:r w:rsidRPr="00F047D1">
        <w:rPr>
          <w:b/>
          <w:bCs/>
        </w:rPr>
        <w:t>.Parent Class</w:t>
      </w:r>
    </w:p>
    <w:p w14:paraId="5005A40F" w14:textId="77777777" w:rsidR="00C157FE" w:rsidRDefault="00C157FE" w:rsidP="006F728B">
      <w:pPr>
        <w:pStyle w:val="ListParagraph"/>
        <w:numPr>
          <w:ilvl w:val="0"/>
          <w:numId w:val="34"/>
        </w:numPr>
        <w:rPr>
          <w:bCs/>
        </w:rPr>
      </w:pPr>
      <w:r w:rsidRPr="00F047D1">
        <w:rPr>
          <w:bCs/>
        </w:rPr>
        <w:t>Execution of instance variables assignments and instance blocks only in parent class.</w:t>
      </w:r>
    </w:p>
    <w:p w14:paraId="0373A1E7" w14:textId="77777777" w:rsidR="00C157FE" w:rsidRPr="00F047D1" w:rsidRDefault="00C157FE" w:rsidP="006F728B">
      <w:pPr>
        <w:pStyle w:val="ListParagraph"/>
        <w:numPr>
          <w:ilvl w:val="0"/>
          <w:numId w:val="34"/>
        </w:numPr>
        <w:rPr>
          <w:bCs/>
        </w:rPr>
      </w:pPr>
      <w:r w:rsidRPr="00F047D1">
        <w:rPr>
          <w:bCs/>
        </w:rPr>
        <w:t>Execution of parent class constructor.</w:t>
      </w:r>
    </w:p>
    <w:p w14:paraId="0616D537" w14:textId="77777777" w:rsidR="00C157FE" w:rsidRPr="00F047D1" w:rsidRDefault="00C157FE" w:rsidP="00C157FE">
      <w:pPr>
        <w:rPr>
          <w:b/>
          <w:bCs/>
        </w:rPr>
      </w:pPr>
      <w:r>
        <w:rPr>
          <w:b/>
          <w:bCs/>
        </w:rPr>
        <w:t>4</w:t>
      </w:r>
      <w:r w:rsidRPr="00F047D1">
        <w:rPr>
          <w:b/>
          <w:bCs/>
        </w:rPr>
        <w:t>.Child Class</w:t>
      </w:r>
    </w:p>
    <w:p w14:paraId="34FE5E98" w14:textId="77777777" w:rsidR="00C157FE" w:rsidRPr="00F047D1" w:rsidRDefault="00C157FE" w:rsidP="006F728B">
      <w:pPr>
        <w:pStyle w:val="ListParagraph"/>
        <w:numPr>
          <w:ilvl w:val="0"/>
          <w:numId w:val="35"/>
        </w:numPr>
        <w:rPr>
          <w:bCs/>
        </w:rPr>
      </w:pPr>
      <w:r w:rsidRPr="00F047D1">
        <w:rPr>
          <w:bCs/>
        </w:rPr>
        <w:t>Execution of instance variables assignments and instance blocks only in child class.</w:t>
      </w:r>
    </w:p>
    <w:p w14:paraId="1D7FCF3A" w14:textId="764347F7" w:rsidR="00C157FE" w:rsidRDefault="00C157FE" w:rsidP="006F728B">
      <w:pPr>
        <w:pStyle w:val="ListParagraph"/>
        <w:numPr>
          <w:ilvl w:val="0"/>
          <w:numId w:val="35"/>
        </w:numPr>
        <w:rPr>
          <w:bCs/>
        </w:rPr>
      </w:pPr>
      <w:r w:rsidRPr="00F047D1">
        <w:rPr>
          <w:bCs/>
        </w:rPr>
        <w:t xml:space="preserve">Execution of </w:t>
      </w:r>
      <w:r>
        <w:rPr>
          <w:bCs/>
        </w:rPr>
        <w:t>child</w:t>
      </w:r>
      <w:r w:rsidRPr="00F047D1">
        <w:rPr>
          <w:bCs/>
        </w:rPr>
        <w:t xml:space="preserve"> class constructor. </w:t>
      </w:r>
    </w:p>
    <w:p w14:paraId="0E2CD262" w14:textId="511669E6" w:rsidR="00710CE7" w:rsidRDefault="00710CE7" w:rsidP="00710CE7">
      <w:pPr>
        <w:rPr>
          <w:bCs/>
        </w:rPr>
      </w:pPr>
    </w:p>
    <w:p w14:paraId="63E986BA" w14:textId="77777777" w:rsidR="008B5D44" w:rsidRPr="00710CE7" w:rsidRDefault="008B5D44" w:rsidP="00710CE7">
      <w:pPr>
        <w:rPr>
          <w:bCs/>
        </w:rPr>
      </w:pPr>
    </w:p>
    <w:p w14:paraId="4B3DAE06" w14:textId="77777777" w:rsidR="00C157FE" w:rsidRDefault="00C157FE" w:rsidP="00230A32">
      <w:pPr>
        <w:pStyle w:val="Heading2"/>
      </w:pPr>
      <w:r>
        <w:t xml:space="preserve"> </w:t>
      </w:r>
      <w:bookmarkStart w:id="36" w:name="_Toc94350614"/>
      <w:r>
        <w:t xml:space="preserve">5. </w:t>
      </w:r>
      <w:r w:rsidRPr="005B3EB7">
        <w:t>Constructor</w:t>
      </w:r>
      <w:bookmarkEnd w:id="36"/>
    </w:p>
    <w:p w14:paraId="184A00BC" w14:textId="4E76BFC6" w:rsidR="00C157FE" w:rsidRDefault="00C157FE" w:rsidP="00C157FE">
      <w:r w:rsidRPr="00920963">
        <w:t>At the time of Object Creation some peace of code will execute automatically to perform initialization</w:t>
      </w:r>
      <w:r w:rsidR="00462DC0">
        <w:t>.</w:t>
      </w:r>
      <w:r w:rsidRPr="00920963">
        <w:t xml:space="preserve"> that</w:t>
      </w:r>
      <w:r>
        <w:t xml:space="preserve"> </w:t>
      </w:r>
      <w:r w:rsidRPr="00920963">
        <w:t>peace of code is nothing but “</w:t>
      </w:r>
      <w:r w:rsidRPr="00920963">
        <w:rPr>
          <w:b/>
          <w:i/>
          <w:iCs/>
        </w:rPr>
        <w:t>Constructor</w:t>
      </w:r>
      <w:r w:rsidR="0039332B" w:rsidRPr="00920963">
        <w:t>”. Hence</w:t>
      </w:r>
      <w:r w:rsidRPr="00920963">
        <w:t xml:space="preserve"> the main Objective of constructor is to perform initialization</w:t>
      </w:r>
      <w:r>
        <w:t>.</w:t>
      </w:r>
    </w:p>
    <w:p w14:paraId="3CA80099" w14:textId="77777777" w:rsidR="008B5D44" w:rsidRDefault="008B5D44" w:rsidP="00C157FE"/>
    <w:p w14:paraId="6A0AFCFE" w14:textId="77777777" w:rsidR="00C157FE" w:rsidRPr="003E316E" w:rsidRDefault="00C157FE" w:rsidP="00C157FE">
      <w:pPr>
        <w:rPr>
          <w:u w:val="single"/>
        </w:rPr>
      </w:pPr>
      <w:r w:rsidRPr="003E316E">
        <w:rPr>
          <w:b/>
          <w:bCs/>
          <w:u w:val="single"/>
        </w:rPr>
        <w:t>Rules for writing Constructor</w:t>
      </w:r>
    </w:p>
    <w:p w14:paraId="42988E2A" w14:textId="77777777" w:rsidR="00C157FE" w:rsidRDefault="00C157FE" w:rsidP="006F728B">
      <w:pPr>
        <w:pStyle w:val="ListParagraph"/>
        <w:numPr>
          <w:ilvl w:val="0"/>
          <w:numId w:val="36"/>
        </w:numPr>
        <w:spacing w:line="240" w:lineRule="auto"/>
      </w:pPr>
      <w:r w:rsidRPr="003E316E">
        <w:t>The name of the constructor and name of the class must be same.</w:t>
      </w:r>
    </w:p>
    <w:p w14:paraId="7192BEB1" w14:textId="77777777" w:rsidR="00C157FE" w:rsidRDefault="00C157FE" w:rsidP="00A7731B">
      <w:pPr>
        <w:pStyle w:val="ListParagraph"/>
        <w:spacing w:line="240" w:lineRule="auto"/>
      </w:pPr>
    </w:p>
    <w:p w14:paraId="25AA798C" w14:textId="79B08D61" w:rsidR="00C157FE" w:rsidRPr="003E316E" w:rsidRDefault="00C157FE" w:rsidP="006F728B">
      <w:pPr>
        <w:pStyle w:val="ListParagraph"/>
        <w:numPr>
          <w:ilvl w:val="0"/>
          <w:numId w:val="36"/>
        </w:numPr>
        <w:spacing w:line="240" w:lineRule="auto"/>
      </w:pPr>
      <w:r w:rsidRPr="003E316E">
        <w:t xml:space="preserve">The only allowed modifiers for the constructors are </w:t>
      </w:r>
      <w:r w:rsidRPr="003E316E">
        <w:rPr>
          <w:b/>
        </w:rPr>
        <w:t>public, private, protected, &lt;default&gt;.</w:t>
      </w:r>
      <w:r w:rsidRPr="003E316E">
        <w:t xml:space="preserve"> If we</w:t>
      </w:r>
      <w:r>
        <w:t xml:space="preserve"> </w:t>
      </w:r>
      <w:r w:rsidRPr="003E316E">
        <w:t xml:space="preserve">are using any other </w:t>
      </w:r>
      <w:r w:rsidR="00A7731B" w:rsidRPr="003E316E">
        <w:t>modifier,</w:t>
      </w:r>
      <w:r w:rsidRPr="003E316E">
        <w:t xml:space="preserve"> we will get </w:t>
      </w:r>
      <w:r w:rsidRPr="003E316E">
        <w:rPr>
          <w:b/>
        </w:rPr>
        <w:t>C.E(Compiler Error).</w:t>
      </w:r>
    </w:p>
    <w:p w14:paraId="1805C368" w14:textId="77777777" w:rsidR="00C157FE" w:rsidRPr="003E316E" w:rsidRDefault="00C157FE" w:rsidP="00C157FE">
      <w:pPr>
        <w:pStyle w:val="Output"/>
        <w:ind w:left="720"/>
      </w:pPr>
      <w:r w:rsidRPr="003E316E">
        <w:t>class Test</w:t>
      </w:r>
    </w:p>
    <w:p w14:paraId="30263490" w14:textId="77777777" w:rsidR="00C157FE" w:rsidRPr="003E316E" w:rsidRDefault="00C157FE" w:rsidP="00C157FE">
      <w:pPr>
        <w:pStyle w:val="Output"/>
        <w:ind w:left="720"/>
      </w:pPr>
      <w:r w:rsidRPr="003E316E">
        <w:t>{</w:t>
      </w:r>
    </w:p>
    <w:p w14:paraId="44BB529A" w14:textId="77777777" w:rsidR="00C157FE" w:rsidRPr="003E316E" w:rsidRDefault="00C157FE" w:rsidP="00C157FE">
      <w:pPr>
        <w:pStyle w:val="Output"/>
        <w:ind w:left="720"/>
      </w:pPr>
      <w:r w:rsidRPr="003E316E">
        <w:t>static Test(){</w:t>
      </w:r>
    </w:p>
    <w:p w14:paraId="615CB310" w14:textId="77777777" w:rsidR="00C157FE" w:rsidRPr="003E316E" w:rsidRDefault="00C157FE" w:rsidP="00C157FE">
      <w:pPr>
        <w:pStyle w:val="Output"/>
        <w:ind w:left="720"/>
      </w:pPr>
      <w:r w:rsidRPr="003E316E">
        <w:t>----</w:t>
      </w:r>
    </w:p>
    <w:p w14:paraId="3C4E53D7" w14:textId="77777777" w:rsidR="00C157FE" w:rsidRPr="003E316E" w:rsidRDefault="00C157FE" w:rsidP="00C157FE">
      <w:pPr>
        <w:pStyle w:val="Output"/>
        <w:ind w:left="720"/>
      </w:pPr>
      <w:r w:rsidRPr="003E316E">
        <w:t>}</w:t>
      </w:r>
    </w:p>
    <w:p w14:paraId="23F32F95" w14:textId="77777777" w:rsidR="00C157FE" w:rsidRDefault="00C157FE" w:rsidP="00C157FE">
      <w:pPr>
        <w:pStyle w:val="Output"/>
        <w:ind w:left="720"/>
      </w:pPr>
      <w:r w:rsidRPr="003E316E">
        <w:t>}</w:t>
      </w:r>
    </w:p>
    <w:p w14:paraId="43751DC0" w14:textId="77777777" w:rsidR="00C157FE" w:rsidRPr="003E316E" w:rsidRDefault="00C157FE" w:rsidP="00C157FE">
      <w:pPr>
        <w:pStyle w:val="Output"/>
        <w:ind w:left="720"/>
        <w:rPr>
          <w:color w:val="FF0000"/>
        </w:rPr>
      </w:pPr>
      <w:r w:rsidRPr="003E316E">
        <w:rPr>
          <w:color w:val="FF0000"/>
        </w:rPr>
        <w:t>C.E:- modifier static not allowed here.</w:t>
      </w:r>
    </w:p>
    <w:p w14:paraId="399D3EFB" w14:textId="00E0D8D0" w:rsidR="00C157FE" w:rsidRPr="003E316E" w:rsidRDefault="00C157FE" w:rsidP="006F728B">
      <w:pPr>
        <w:pStyle w:val="ListParagraph"/>
        <w:numPr>
          <w:ilvl w:val="0"/>
          <w:numId w:val="36"/>
        </w:numPr>
        <w:spacing w:line="240" w:lineRule="auto"/>
      </w:pPr>
      <w:r w:rsidRPr="003E316E">
        <w:lastRenderedPageBreak/>
        <w:t>return type is not allowed for the constructors</w:t>
      </w:r>
      <w:r w:rsidR="00462DC0">
        <w:t>,</w:t>
      </w:r>
      <w:r w:rsidRPr="003E316E">
        <w:t xml:space="preserve"> even </w:t>
      </w:r>
      <w:r w:rsidRPr="00462DC0">
        <w:rPr>
          <w:rStyle w:val="0SyntaxPinkChar"/>
        </w:rPr>
        <w:t>void</w:t>
      </w:r>
      <w:r w:rsidRPr="003E316E">
        <w:t xml:space="preserve"> also. If we </w:t>
      </w:r>
      <w:r>
        <w:t>are</w:t>
      </w:r>
      <w:r w:rsidRPr="003E316E">
        <w:t xml:space="preserve"> declaring return </w:t>
      </w:r>
      <w:r w:rsidR="0039332B" w:rsidRPr="003E316E">
        <w:t>type,</w:t>
      </w:r>
      <w:r w:rsidRPr="003E316E">
        <w:t xml:space="preserve"> then the</w:t>
      </w:r>
      <w:r>
        <w:t xml:space="preserve"> </w:t>
      </w:r>
      <w:r w:rsidRPr="003E316E">
        <w:t>compiler treats it as a method and hence there is no C.E and R.E(RuntimeError).</w:t>
      </w:r>
    </w:p>
    <w:p w14:paraId="60860138" w14:textId="77777777" w:rsidR="00C157FE" w:rsidRPr="003E316E" w:rsidRDefault="00C157FE" w:rsidP="00C157FE">
      <w:pPr>
        <w:pStyle w:val="Output"/>
        <w:ind w:left="720"/>
      </w:pPr>
      <w:r w:rsidRPr="003E316E">
        <w:t>class Test</w:t>
      </w:r>
    </w:p>
    <w:p w14:paraId="0FE9999D" w14:textId="77777777" w:rsidR="00C157FE" w:rsidRPr="003E316E" w:rsidRDefault="00C157FE" w:rsidP="00C157FE">
      <w:pPr>
        <w:pStyle w:val="Output"/>
        <w:ind w:left="720"/>
      </w:pPr>
      <w:r w:rsidRPr="003E316E">
        <w:t>{</w:t>
      </w:r>
    </w:p>
    <w:p w14:paraId="0FB6CE77" w14:textId="77777777" w:rsidR="00C157FE" w:rsidRPr="003E316E" w:rsidRDefault="00C157FE" w:rsidP="00C157FE">
      <w:pPr>
        <w:pStyle w:val="Output"/>
        <w:ind w:left="720"/>
      </w:pPr>
      <w:r w:rsidRPr="003E316E">
        <w:t>void Test(){</w:t>
      </w:r>
    </w:p>
    <w:p w14:paraId="731B6812" w14:textId="77777777" w:rsidR="00C157FE" w:rsidRPr="003E316E" w:rsidRDefault="00C157FE" w:rsidP="00C157FE">
      <w:pPr>
        <w:pStyle w:val="Output"/>
        <w:ind w:left="720"/>
      </w:pPr>
      <w:r w:rsidRPr="003E316E">
        <w:t>System.out.println("Hai .....");</w:t>
      </w:r>
    </w:p>
    <w:p w14:paraId="7D746742" w14:textId="77777777" w:rsidR="00C157FE" w:rsidRPr="003E316E" w:rsidRDefault="00C157FE" w:rsidP="00C157FE">
      <w:pPr>
        <w:pStyle w:val="Output"/>
        <w:ind w:left="720"/>
      </w:pPr>
      <w:r w:rsidRPr="003E316E">
        <w:t>}</w:t>
      </w:r>
    </w:p>
    <w:p w14:paraId="75AA3E64" w14:textId="77777777" w:rsidR="00C157FE" w:rsidRPr="003E316E" w:rsidRDefault="00C157FE" w:rsidP="00C157FE">
      <w:pPr>
        <w:pStyle w:val="Output"/>
        <w:ind w:left="720"/>
      </w:pPr>
      <w:r w:rsidRPr="003E316E">
        <w:t>public static void main(String arg[]){</w:t>
      </w:r>
    </w:p>
    <w:p w14:paraId="1F28866E" w14:textId="77777777" w:rsidR="00C157FE" w:rsidRPr="003E316E" w:rsidRDefault="00C157FE" w:rsidP="00C157FE">
      <w:pPr>
        <w:pStyle w:val="Output"/>
        <w:ind w:left="720"/>
      </w:pPr>
      <w:r w:rsidRPr="003E316E">
        <w:t>Test t = new Test();</w:t>
      </w:r>
    </w:p>
    <w:p w14:paraId="70B9E66D" w14:textId="77777777" w:rsidR="00C157FE" w:rsidRPr="003E316E" w:rsidRDefault="00C157FE" w:rsidP="00C157FE">
      <w:pPr>
        <w:pStyle w:val="Output"/>
        <w:ind w:left="720"/>
      </w:pPr>
      <w:r w:rsidRPr="003E316E">
        <w:t>}</w:t>
      </w:r>
    </w:p>
    <w:p w14:paraId="26C9D3D8" w14:textId="77777777" w:rsidR="00C157FE" w:rsidRPr="003E316E" w:rsidRDefault="00C157FE" w:rsidP="00C157FE">
      <w:pPr>
        <w:pStyle w:val="Output"/>
        <w:ind w:left="720"/>
      </w:pPr>
      <w:r w:rsidRPr="003E316E">
        <w:t>}</w:t>
      </w:r>
    </w:p>
    <w:p w14:paraId="27D0BCD8" w14:textId="77777777" w:rsidR="00C157FE" w:rsidRDefault="00C157FE" w:rsidP="00DD63A4"/>
    <w:p w14:paraId="0DE966DD" w14:textId="168392C7" w:rsidR="00C157FE" w:rsidRDefault="00C157FE" w:rsidP="006F728B">
      <w:pPr>
        <w:pStyle w:val="ListParagraph"/>
        <w:numPr>
          <w:ilvl w:val="0"/>
          <w:numId w:val="36"/>
        </w:numPr>
      </w:pPr>
      <w:r w:rsidRPr="00F72078">
        <w:t xml:space="preserve">If we </w:t>
      </w:r>
      <w:r>
        <w:t>are</w:t>
      </w:r>
      <w:r w:rsidRPr="00F72078">
        <w:t xml:space="preserve"> not writing any </w:t>
      </w:r>
      <w:r w:rsidR="0039332B" w:rsidRPr="00F72078">
        <w:t>constructor,</w:t>
      </w:r>
      <w:r w:rsidRPr="00F72078">
        <w:t xml:space="preserve"> then the compiler always </w:t>
      </w:r>
      <w:r w:rsidR="00710CE7" w:rsidRPr="00F72078">
        <w:rPr>
          <w:b/>
        </w:rPr>
        <w:t>generates</w:t>
      </w:r>
      <w:r w:rsidRPr="00F72078">
        <w:rPr>
          <w:b/>
        </w:rPr>
        <w:t xml:space="preserve"> default constructor</w:t>
      </w:r>
      <w:r w:rsidRPr="00F72078">
        <w:t>.</w:t>
      </w:r>
    </w:p>
    <w:p w14:paraId="4E1BEF32" w14:textId="77777777" w:rsidR="00C157FE" w:rsidRPr="00F72078" w:rsidRDefault="00C157FE" w:rsidP="00710CE7">
      <w:pPr>
        <w:pStyle w:val="ListParagraph"/>
        <w:spacing w:line="240" w:lineRule="auto"/>
      </w:pPr>
    </w:p>
    <w:p w14:paraId="20B432DF" w14:textId="77777777" w:rsidR="00C157FE" w:rsidRDefault="00C157FE" w:rsidP="006F728B">
      <w:pPr>
        <w:pStyle w:val="ListParagraph"/>
        <w:numPr>
          <w:ilvl w:val="0"/>
          <w:numId w:val="36"/>
        </w:numPr>
      </w:pPr>
      <w:r>
        <w:t>If we are</w:t>
      </w:r>
      <w:r w:rsidRPr="00F72078">
        <w:t xml:space="preserve"> writing at least one </w:t>
      </w:r>
      <w:r w:rsidR="0039332B" w:rsidRPr="00F72078">
        <w:t>constructor,</w:t>
      </w:r>
      <w:r w:rsidRPr="00F72078">
        <w:t xml:space="preserve"> then </w:t>
      </w:r>
      <w:r w:rsidRPr="008B5D44">
        <w:rPr>
          <w:b/>
        </w:rPr>
        <w:t>the compiler won’t generate any constructor</w:t>
      </w:r>
      <w:r w:rsidRPr="00F72078">
        <w:t>.</w:t>
      </w:r>
      <w:r>
        <w:t xml:space="preserve"> </w:t>
      </w:r>
      <w:r w:rsidRPr="00F72078">
        <w:t>Hence every class contains either programmer written constructor or compiler generated default</w:t>
      </w:r>
      <w:r>
        <w:t xml:space="preserve"> </w:t>
      </w:r>
      <w:r w:rsidRPr="00F72078">
        <w:t>constructor but not both simultaneously.</w:t>
      </w:r>
    </w:p>
    <w:tbl>
      <w:tblPr>
        <w:tblStyle w:val="TableGrid"/>
        <w:tblW w:w="0" w:type="auto"/>
        <w:tblInd w:w="720" w:type="dxa"/>
        <w:tblLook w:val="04A0" w:firstRow="1" w:lastRow="0" w:firstColumn="1" w:lastColumn="0" w:noHBand="0" w:noVBand="1"/>
      </w:tblPr>
      <w:tblGrid>
        <w:gridCol w:w="4315"/>
        <w:gridCol w:w="4315"/>
      </w:tblGrid>
      <w:tr w:rsidR="00C157FE" w:rsidRPr="00DD63A4" w14:paraId="136ABFEA" w14:textId="77777777" w:rsidTr="00700D81">
        <w:tc>
          <w:tcPr>
            <w:tcW w:w="4315" w:type="dxa"/>
            <w:shd w:val="clear" w:color="auto" w:fill="00B050"/>
          </w:tcPr>
          <w:p w14:paraId="3C106975" w14:textId="77777777" w:rsidR="00C157FE" w:rsidRPr="00DD63A4" w:rsidRDefault="00C157FE" w:rsidP="00BE335D">
            <w:pPr>
              <w:pStyle w:val="ListParagraph"/>
              <w:ind w:left="0"/>
              <w:jc w:val="center"/>
              <w:rPr>
                <w:rFonts w:ascii="Consolas" w:hAnsi="Consolas" w:cs="Consolas"/>
                <w:b/>
                <w:color w:val="FFFFFF" w:themeColor="background1"/>
                <w:szCs w:val="16"/>
              </w:rPr>
            </w:pPr>
            <w:r w:rsidRPr="00DD63A4">
              <w:rPr>
                <w:rFonts w:ascii="Consolas" w:hAnsi="Consolas" w:cs="Consolas"/>
                <w:b/>
                <w:color w:val="FFFFFF" w:themeColor="background1"/>
                <w:szCs w:val="16"/>
              </w:rPr>
              <w:t>Programmer Code</w:t>
            </w:r>
          </w:p>
        </w:tc>
        <w:tc>
          <w:tcPr>
            <w:tcW w:w="4315" w:type="dxa"/>
            <w:shd w:val="clear" w:color="auto" w:fill="00B050"/>
          </w:tcPr>
          <w:p w14:paraId="5CAA7C2D" w14:textId="77777777" w:rsidR="00C157FE" w:rsidRPr="00DD63A4" w:rsidRDefault="00C157FE" w:rsidP="00BE335D">
            <w:pPr>
              <w:pStyle w:val="ListParagraph"/>
              <w:ind w:left="0"/>
              <w:jc w:val="center"/>
              <w:rPr>
                <w:rFonts w:ascii="Consolas" w:hAnsi="Consolas" w:cs="Consolas"/>
                <w:b/>
                <w:color w:val="FFFFFF" w:themeColor="background1"/>
                <w:szCs w:val="16"/>
              </w:rPr>
            </w:pPr>
            <w:r w:rsidRPr="00DD63A4">
              <w:rPr>
                <w:rFonts w:ascii="Consolas" w:hAnsi="Consolas" w:cs="Consolas"/>
                <w:b/>
                <w:color w:val="FFFFFF" w:themeColor="background1"/>
                <w:szCs w:val="16"/>
              </w:rPr>
              <w:t>Compiler Code</w:t>
            </w:r>
          </w:p>
        </w:tc>
      </w:tr>
      <w:tr w:rsidR="00C157FE" w:rsidRPr="00DD63A4" w14:paraId="1D0C11D7" w14:textId="77777777" w:rsidTr="00700D81">
        <w:tc>
          <w:tcPr>
            <w:tcW w:w="4315" w:type="dxa"/>
          </w:tcPr>
          <w:p w14:paraId="01512743" w14:textId="77777777" w:rsidR="00C157FE" w:rsidRPr="00DD63A4" w:rsidRDefault="00C157FE" w:rsidP="00700D81">
            <w:pPr>
              <w:autoSpaceDE w:val="0"/>
              <w:autoSpaceDN w:val="0"/>
              <w:adjustRightInd w:val="0"/>
              <w:rPr>
                <w:rFonts w:ascii="Consolas" w:hAnsi="Consolas" w:cs="Consolas"/>
                <w:b/>
                <w:color w:val="000000"/>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w:t>
            </w:r>
          </w:p>
          <w:p w14:paraId="215BF21C"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p>
          <w:p w14:paraId="5F63DB90" w14:textId="77777777" w:rsidR="00C157FE" w:rsidRPr="00DD63A4" w:rsidRDefault="00C157FE" w:rsidP="00700D81">
            <w:pPr>
              <w:pStyle w:val="ListParagraph"/>
              <w:ind w:left="0"/>
              <w:rPr>
                <w:rFonts w:ascii="Consolas" w:hAnsi="Consolas" w:cs="Consolas"/>
                <w:b/>
                <w:sz w:val="16"/>
                <w:szCs w:val="16"/>
              </w:rPr>
            </w:pPr>
            <w:r w:rsidRPr="00DD63A4">
              <w:rPr>
                <w:rFonts w:ascii="Consolas" w:hAnsi="Consolas" w:cs="Consolas"/>
                <w:b/>
                <w:color w:val="000000"/>
                <w:sz w:val="16"/>
                <w:szCs w:val="16"/>
              </w:rPr>
              <w:t>}</w:t>
            </w:r>
          </w:p>
        </w:tc>
        <w:tc>
          <w:tcPr>
            <w:tcW w:w="4315" w:type="dxa"/>
          </w:tcPr>
          <w:p w14:paraId="14EAFBEB"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15CF2504"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Test() {</w:t>
            </w:r>
          </w:p>
          <w:p w14:paraId="46CBB83C"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color w:val="000000"/>
                <w:sz w:val="16"/>
                <w:szCs w:val="16"/>
              </w:rPr>
              <w:tab/>
            </w:r>
            <w:r w:rsidRPr="00DD63A4">
              <w:rPr>
                <w:rFonts w:ascii="Consolas" w:hAnsi="Consolas" w:cs="Consolas"/>
                <w:b/>
                <w:bCs/>
                <w:color w:val="7F0055"/>
                <w:sz w:val="16"/>
                <w:szCs w:val="16"/>
              </w:rPr>
              <w:t>super</w:t>
            </w:r>
            <w:r w:rsidRPr="00DD63A4">
              <w:rPr>
                <w:rFonts w:ascii="Consolas" w:hAnsi="Consolas" w:cs="Consolas"/>
                <w:b/>
                <w:color w:val="000000"/>
                <w:sz w:val="16"/>
                <w:szCs w:val="16"/>
              </w:rPr>
              <w:t>();</w:t>
            </w:r>
          </w:p>
          <w:p w14:paraId="1067AEF7"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74AFF30C" w14:textId="77777777" w:rsidR="00C157FE" w:rsidRPr="00DD63A4" w:rsidRDefault="00C157FE" w:rsidP="00DD63A4">
            <w:pPr>
              <w:pStyle w:val="ListParagraph"/>
              <w:ind w:left="0"/>
              <w:rPr>
                <w:rFonts w:ascii="Consolas" w:hAnsi="Consolas" w:cs="Consolas"/>
                <w:b/>
                <w:sz w:val="16"/>
                <w:szCs w:val="16"/>
              </w:rPr>
            </w:pPr>
            <w:r w:rsidRPr="00DD63A4">
              <w:rPr>
                <w:rFonts w:ascii="Consolas" w:hAnsi="Consolas" w:cs="Consolas"/>
                <w:b/>
                <w:color w:val="000000"/>
                <w:sz w:val="16"/>
                <w:szCs w:val="16"/>
              </w:rPr>
              <w:t>}</w:t>
            </w:r>
          </w:p>
        </w:tc>
      </w:tr>
      <w:tr w:rsidR="00C157FE" w:rsidRPr="00DD63A4" w14:paraId="5B2B5B9B" w14:textId="77777777" w:rsidTr="00700D81">
        <w:tc>
          <w:tcPr>
            <w:tcW w:w="4315" w:type="dxa"/>
          </w:tcPr>
          <w:p w14:paraId="73152FF5" w14:textId="77777777" w:rsidR="00C157FE" w:rsidRPr="00DD63A4" w:rsidRDefault="00C157FE" w:rsidP="00700D81">
            <w:pPr>
              <w:autoSpaceDE w:val="0"/>
              <w:autoSpaceDN w:val="0"/>
              <w:adjustRightInd w:val="0"/>
              <w:rPr>
                <w:rFonts w:ascii="Consolas" w:hAnsi="Consolas" w:cs="Consolas"/>
                <w:b/>
                <w:color w:val="000000"/>
                <w:sz w:val="16"/>
                <w:szCs w:val="16"/>
              </w:rPr>
            </w:pPr>
            <w:r w:rsidRPr="00DD63A4">
              <w:rPr>
                <w:rFonts w:ascii="Consolas" w:hAnsi="Consolas" w:cs="Consolas"/>
                <w:b/>
                <w:bCs/>
                <w:color w:val="7F0055"/>
                <w:sz w:val="16"/>
                <w:szCs w:val="16"/>
              </w:rPr>
              <w:t>public</w:t>
            </w:r>
            <w:r w:rsidRPr="00DD63A4">
              <w:rPr>
                <w:rFonts w:ascii="Consolas" w:hAnsi="Consolas" w:cs="Consolas"/>
                <w:b/>
                <w:color w:val="000000"/>
                <w:sz w:val="16"/>
                <w:szCs w:val="16"/>
              </w:rPr>
              <w:t xml:space="preserve"> </w:t>
            </w: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0EDDB574"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p>
          <w:p w14:paraId="6A86E8E6"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w:t>
            </w:r>
          </w:p>
          <w:p w14:paraId="54A19D84" w14:textId="77777777" w:rsidR="00C157FE" w:rsidRPr="00DD63A4" w:rsidRDefault="00C157FE" w:rsidP="00700D81">
            <w:pPr>
              <w:pStyle w:val="ListParagraph"/>
              <w:ind w:left="0"/>
              <w:rPr>
                <w:rFonts w:ascii="Consolas" w:hAnsi="Consolas" w:cs="Consolas"/>
                <w:b/>
                <w:sz w:val="16"/>
                <w:szCs w:val="16"/>
              </w:rPr>
            </w:pPr>
          </w:p>
        </w:tc>
        <w:tc>
          <w:tcPr>
            <w:tcW w:w="4315" w:type="dxa"/>
          </w:tcPr>
          <w:p w14:paraId="5724A240"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public</w:t>
            </w:r>
            <w:r w:rsidRPr="00DD63A4">
              <w:rPr>
                <w:rFonts w:ascii="Consolas" w:hAnsi="Consolas" w:cs="Consolas"/>
                <w:b/>
                <w:color w:val="000000"/>
                <w:sz w:val="16"/>
                <w:szCs w:val="16"/>
              </w:rPr>
              <w:t xml:space="preserve"> </w:t>
            </w: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33714E2A"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bCs/>
                <w:color w:val="7F0055"/>
                <w:sz w:val="16"/>
                <w:szCs w:val="16"/>
              </w:rPr>
              <w:t>public</w:t>
            </w:r>
            <w:r w:rsidRPr="00DD63A4">
              <w:rPr>
                <w:rFonts w:ascii="Consolas" w:hAnsi="Consolas" w:cs="Consolas"/>
                <w:b/>
                <w:color w:val="000000"/>
                <w:sz w:val="16"/>
                <w:szCs w:val="16"/>
              </w:rPr>
              <w:t xml:space="preserve"> Test() {</w:t>
            </w:r>
          </w:p>
          <w:p w14:paraId="1CD05DBA"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color w:val="000000"/>
                <w:sz w:val="16"/>
                <w:szCs w:val="16"/>
              </w:rPr>
              <w:tab/>
            </w:r>
            <w:r w:rsidRPr="00DD63A4">
              <w:rPr>
                <w:rFonts w:ascii="Consolas" w:hAnsi="Consolas" w:cs="Consolas"/>
                <w:b/>
                <w:bCs/>
                <w:color w:val="7F0055"/>
                <w:sz w:val="16"/>
                <w:szCs w:val="16"/>
              </w:rPr>
              <w:t>super</w:t>
            </w:r>
            <w:r w:rsidRPr="00DD63A4">
              <w:rPr>
                <w:rFonts w:ascii="Consolas" w:hAnsi="Consolas" w:cs="Consolas"/>
                <w:b/>
                <w:color w:val="000000"/>
                <w:sz w:val="16"/>
                <w:szCs w:val="16"/>
              </w:rPr>
              <w:t>();</w:t>
            </w:r>
          </w:p>
          <w:p w14:paraId="00A87274"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593B835D" w14:textId="77777777" w:rsidR="00C157FE" w:rsidRPr="00DD63A4" w:rsidRDefault="00C157FE" w:rsidP="00DD63A4">
            <w:pPr>
              <w:autoSpaceDE w:val="0"/>
              <w:autoSpaceDN w:val="0"/>
              <w:adjustRightInd w:val="0"/>
              <w:rPr>
                <w:rFonts w:ascii="Consolas" w:hAnsi="Consolas" w:cs="Consolas"/>
                <w:b/>
                <w:sz w:val="16"/>
                <w:szCs w:val="16"/>
              </w:rPr>
            </w:pPr>
            <w:r w:rsidRPr="00DD63A4">
              <w:rPr>
                <w:rFonts w:ascii="Consolas" w:hAnsi="Consolas" w:cs="Consolas"/>
                <w:b/>
                <w:color w:val="000000"/>
                <w:sz w:val="16"/>
                <w:szCs w:val="16"/>
              </w:rPr>
              <w:t>}</w:t>
            </w:r>
          </w:p>
        </w:tc>
      </w:tr>
      <w:tr w:rsidR="00C157FE" w:rsidRPr="00DD63A4" w14:paraId="4475AB87" w14:textId="77777777" w:rsidTr="00700D81">
        <w:tc>
          <w:tcPr>
            <w:tcW w:w="4315" w:type="dxa"/>
          </w:tcPr>
          <w:p w14:paraId="29661FED"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4DE3A009"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bCs/>
                <w:color w:val="7F0055"/>
                <w:sz w:val="16"/>
                <w:szCs w:val="16"/>
              </w:rPr>
              <w:t>private</w:t>
            </w:r>
            <w:r w:rsidRPr="00DD63A4">
              <w:rPr>
                <w:rFonts w:ascii="Consolas" w:hAnsi="Consolas" w:cs="Consolas"/>
                <w:b/>
                <w:color w:val="000000"/>
                <w:sz w:val="16"/>
                <w:szCs w:val="16"/>
              </w:rPr>
              <w:t xml:space="preserve"> Test() {</w:t>
            </w:r>
          </w:p>
          <w:p w14:paraId="307F6A6A"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232222A0"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w:t>
            </w:r>
          </w:p>
          <w:p w14:paraId="6F971DDA" w14:textId="77777777" w:rsidR="00C157FE" w:rsidRPr="00DD63A4" w:rsidRDefault="00C157FE" w:rsidP="00700D81">
            <w:pPr>
              <w:pStyle w:val="ListParagraph"/>
              <w:ind w:left="0"/>
              <w:rPr>
                <w:rFonts w:ascii="Consolas" w:hAnsi="Consolas" w:cs="Consolas"/>
                <w:b/>
                <w:sz w:val="16"/>
                <w:szCs w:val="16"/>
              </w:rPr>
            </w:pPr>
          </w:p>
        </w:tc>
        <w:tc>
          <w:tcPr>
            <w:tcW w:w="4315" w:type="dxa"/>
          </w:tcPr>
          <w:p w14:paraId="13612A36"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119D1065"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bCs/>
                <w:color w:val="7F0055"/>
                <w:sz w:val="16"/>
                <w:szCs w:val="16"/>
              </w:rPr>
              <w:t>private</w:t>
            </w:r>
            <w:r w:rsidRPr="00DD63A4">
              <w:rPr>
                <w:rFonts w:ascii="Consolas" w:hAnsi="Consolas" w:cs="Consolas"/>
                <w:b/>
                <w:color w:val="000000"/>
                <w:sz w:val="16"/>
                <w:szCs w:val="16"/>
              </w:rPr>
              <w:t xml:space="preserve"> Test() {</w:t>
            </w:r>
          </w:p>
          <w:p w14:paraId="518A9DB3"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color w:val="000000"/>
                <w:sz w:val="16"/>
                <w:szCs w:val="16"/>
              </w:rPr>
              <w:tab/>
            </w:r>
            <w:r w:rsidRPr="00DD63A4">
              <w:rPr>
                <w:rFonts w:ascii="Consolas" w:hAnsi="Consolas" w:cs="Consolas"/>
                <w:b/>
                <w:bCs/>
                <w:color w:val="7F0055"/>
                <w:sz w:val="16"/>
                <w:szCs w:val="16"/>
              </w:rPr>
              <w:t>super</w:t>
            </w:r>
            <w:r w:rsidRPr="00DD63A4">
              <w:rPr>
                <w:rFonts w:ascii="Consolas" w:hAnsi="Consolas" w:cs="Consolas"/>
                <w:b/>
                <w:color w:val="000000"/>
                <w:sz w:val="16"/>
                <w:szCs w:val="16"/>
              </w:rPr>
              <w:t>();</w:t>
            </w:r>
          </w:p>
          <w:p w14:paraId="4DD0BFE8"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5C5F05FD" w14:textId="77777777" w:rsidR="00C157FE" w:rsidRPr="00DD63A4" w:rsidRDefault="00C157FE" w:rsidP="00DD63A4">
            <w:pPr>
              <w:autoSpaceDE w:val="0"/>
              <w:autoSpaceDN w:val="0"/>
              <w:adjustRightInd w:val="0"/>
              <w:rPr>
                <w:rFonts w:ascii="Consolas" w:hAnsi="Consolas" w:cs="Consolas"/>
                <w:b/>
                <w:sz w:val="16"/>
                <w:szCs w:val="16"/>
              </w:rPr>
            </w:pPr>
            <w:r w:rsidRPr="00DD63A4">
              <w:rPr>
                <w:rFonts w:ascii="Consolas" w:hAnsi="Consolas" w:cs="Consolas"/>
                <w:b/>
                <w:color w:val="000000"/>
                <w:sz w:val="16"/>
                <w:szCs w:val="16"/>
              </w:rPr>
              <w:t>}</w:t>
            </w:r>
          </w:p>
        </w:tc>
      </w:tr>
      <w:tr w:rsidR="00C157FE" w:rsidRPr="00DD63A4" w14:paraId="50BA0614" w14:textId="77777777" w:rsidTr="00700D81">
        <w:tc>
          <w:tcPr>
            <w:tcW w:w="4315" w:type="dxa"/>
          </w:tcPr>
          <w:p w14:paraId="7142341B"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13D5D663"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bCs/>
                <w:color w:val="7F0055"/>
                <w:sz w:val="16"/>
                <w:szCs w:val="16"/>
              </w:rPr>
              <w:t>void</w:t>
            </w:r>
            <w:r w:rsidRPr="00DD63A4">
              <w:rPr>
                <w:rFonts w:ascii="Consolas" w:hAnsi="Consolas" w:cs="Consolas"/>
                <w:b/>
                <w:color w:val="000000"/>
                <w:sz w:val="16"/>
                <w:szCs w:val="16"/>
              </w:rPr>
              <w:t xml:space="preserve"> Test() {</w:t>
            </w:r>
          </w:p>
          <w:p w14:paraId="0D8E6112"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2A2E9F7F"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w:t>
            </w:r>
          </w:p>
          <w:p w14:paraId="59A98834" w14:textId="77777777" w:rsidR="00C157FE" w:rsidRPr="00DD63A4" w:rsidRDefault="00C157FE" w:rsidP="00700D81">
            <w:pPr>
              <w:pStyle w:val="ListParagraph"/>
              <w:ind w:left="0"/>
              <w:rPr>
                <w:rFonts w:ascii="Consolas" w:hAnsi="Consolas" w:cs="Consolas"/>
                <w:b/>
                <w:sz w:val="16"/>
                <w:szCs w:val="16"/>
              </w:rPr>
            </w:pPr>
          </w:p>
        </w:tc>
        <w:tc>
          <w:tcPr>
            <w:tcW w:w="4315" w:type="dxa"/>
          </w:tcPr>
          <w:p w14:paraId="57DB0E27"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09BAD127"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bCs/>
                <w:color w:val="7F0055"/>
                <w:sz w:val="16"/>
                <w:szCs w:val="16"/>
              </w:rPr>
              <w:t>void</w:t>
            </w:r>
            <w:r w:rsidRPr="00DD63A4">
              <w:rPr>
                <w:rFonts w:ascii="Consolas" w:hAnsi="Consolas" w:cs="Consolas"/>
                <w:b/>
                <w:color w:val="000000"/>
                <w:sz w:val="16"/>
                <w:szCs w:val="16"/>
              </w:rPr>
              <w:t xml:space="preserve"> Test() {</w:t>
            </w:r>
          </w:p>
          <w:p w14:paraId="3031871B" w14:textId="12A7E4FA"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7718EC60"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Test() {</w:t>
            </w:r>
          </w:p>
          <w:p w14:paraId="1231095A"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color w:val="000000"/>
                <w:sz w:val="16"/>
                <w:szCs w:val="16"/>
              </w:rPr>
              <w:tab/>
            </w:r>
            <w:r w:rsidRPr="00DD63A4">
              <w:rPr>
                <w:rFonts w:ascii="Consolas" w:hAnsi="Consolas" w:cs="Consolas"/>
                <w:b/>
                <w:bCs/>
                <w:color w:val="7F0055"/>
                <w:sz w:val="16"/>
                <w:szCs w:val="16"/>
              </w:rPr>
              <w:t>super</w:t>
            </w:r>
            <w:r w:rsidRPr="00DD63A4">
              <w:rPr>
                <w:rFonts w:ascii="Consolas" w:hAnsi="Consolas" w:cs="Consolas"/>
                <w:b/>
                <w:color w:val="000000"/>
                <w:sz w:val="16"/>
                <w:szCs w:val="16"/>
              </w:rPr>
              <w:t>();</w:t>
            </w:r>
          </w:p>
          <w:p w14:paraId="7E407983"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0A82A329" w14:textId="77777777" w:rsidR="00C157FE" w:rsidRPr="00DD63A4" w:rsidRDefault="00C157FE" w:rsidP="00700D81">
            <w:pPr>
              <w:pStyle w:val="ListParagraph"/>
              <w:ind w:left="0"/>
              <w:rPr>
                <w:rFonts w:ascii="Consolas" w:hAnsi="Consolas" w:cs="Consolas"/>
                <w:b/>
                <w:sz w:val="16"/>
                <w:szCs w:val="16"/>
              </w:rPr>
            </w:pPr>
            <w:r w:rsidRPr="00DD63A4">
              <w:rPr>
                <w:rFonts w:ascii="Consolas" w:hAnsi="Consolas" w:cs="Consolas"/>
                <w:b/>
                <w:color w:val="000000"/>
                <w:sz w:val="16"/>
                <w:szCs w:val="16"/>
              </w:rPr>
              <w:t>}</w:t>
            </w:r>
          </w:p>
        </w:tc>
      </w:tr>
      <w:tr w:rsidR="00C157FE" w:rsidRPr="00DD63A4" w14:paraId="53FF2C31" w14:textId="77777777" w:rsidTr="00700D81">
        <w:tc>
          <w:tcPr>
            <w:tcW w:w="4315" w:type="dxa"/>
          </w:tcPr>
          <w:p w14:paraId="0B881139"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7E097705"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Test() {</w:t>
            </w:r>
          </w:p>
          <w:p w14:paraId="4C27E750"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color w:val="000000"/>
                <w:sz w:val="16"/>
                <w:szCs w:val="16"/>
              </w:rPr>
              <w:tab/>
            </w:r>
            <w:r w:rsidRPr="00DD63A4">
              <w:rPr>
                <w:rFonts w:ascii="Consolas" w:hAnsi="Consolas" w:cs="Consolas"/>
                <w:b/>
                <w:bCs/>
                <w:color w:val="7F0055"/>
                <w:sz w:val="16"/>
                <w:szCs w:val="16"/>
              </w:rPr>
              <w:t>this</w:t>
            </w:r>
            <w:r w:rsidRPr="00DD63A4">
              <w:rPr>
                <w:rFonts w:ascii="Consolas" w:hAnsi="Consolas" w:cs="Consolas"/>
                <w:b/>
                <w:color w:val="000000"/>
                <w:sz w:val="16"/>
                <w:szCs w:val="16"/>
              </w:rPr>
              <w:t>(10);</w:t>
            </w:r>
          </w:p>
          <w:p w14:paraId="31E1C281"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3CEF8B8E"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p>
          <w:p w14:paraId="4CC9A55F"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Test(</w:t>
            </w:r>
            <w:r w:rsidRPr="00DD63A4">
              <w:rPr>
                <w:rFonts w:ascii="Consolas" w:hAnsi="Consolas" w:cs="Consolas"/>
                <w:b/>
                <w:bCs/>
                <w:color w:val="7F0055"/>
                <w:sz w:val="16"/>
                <w:szCs w:val="16"/>
              </w:rPr>
              <w:t>int</w:t>
            </w:r>
            <w:r w:rsidRPr="00DD63A4">
              <w:rPr>
                <w:rFonts w:ascii="Consolas" w:hAnsi="Consolas" w:cs="Consolas"/>
                <w:b/>
                <w:color w:val="000000"/>
                <w:sz w:val="16"/>
                <w:szCs w:val="16"/>
              </w:rPr>
              <w:t xml:space="preserve"> </w:t>
            </w:r>
            <w:r w:rsidRPr="00DD63A4">
              <w:rPr>
                <w:rFonts w:ascii="Consolas" w:hAnsi="Consolas" w:cs="Consolas"/>
                <w:b/>
                <w:color w:val="6A3E3E"/>
                <w:sz w:val="16"/>
                <w:szCs w:val="16"/>
              </w:rPr>
              <w:t>i</w:t>
            </w:r>
            <w:r w:rsidRPr="00DD63A4">
              <w:rPr>
                <w:rFonts w:ascii="Consolas" w:hAnsi="Consolas" w:cs="Consolas"/>
                <w:b/>
                <w:color w:val="000000"/>
                <w:sz w:val="16"/>
                <w:szCs w:val="16"/>
              </w:rPr>
              <w:t>) {</w:t>
            </w:r>
          </w:p>
          <w:p w14:paraId="6ED9FEBB"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0AF63331" w14:textId="0265B39B" w:rsidR="00C157FE" w:rsidRPr="00DD63A4" w:rsidRDefault="00C157FE" w:rsidP="008B5D44">
            <w:pPr>
              <w:autoSpaceDE w:val="0"/>
              <w:autoSpaceDN w:val="0"/>
              <w:adjustRightInd w:val="0"/>
              <w:rPr>
                <w:rFonts w:ascii="Consolas" w:hAnsi="Consolas" w:cs="Consolas"/>
                <w:b/>
                <w:sz w:val="16"/>
                <w:szCs w:val="16"/>
              </w:rPr>
            </w:pPr>
            <w:r w:rsidRPr="00DD63A4">
              <w:rPr>
                <w:rFonts w:ascii="Consolas" w:hAnsi="Consolas" w:cs="Consolas"/>
                <w:b/>
                <w:color w:val="000000"/>
                <w:sz w:val="16"/>
                <w:szCs w:val="16"/>
              </w:rPr>
              <w:t>}</w:t>
            </w:r>
          </w:p>
        </w:tc>
        <w:tc>
          <w:tcPr>
            <w:tcW w:w="4315" w:type="dxa"/>
          </w:tcPr>
          <w:p w14:paraId="221688EA"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558F2FA1"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Test() {</w:t>
            </w:r>
          </w:p>
          <w:p w14:paraId="71231D49"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color w:val="000000"/>
                <w:sz w:val="16"/>
                <w:szCs w:val="16"/>
              </w:rPr>
              <w:tab/>
            </w:r>
            <w:r w:rsidRPr="00DD63A4">
              <w:rPr>
                <w:rFonts w:ascii="Consolas" w:hAnsi="Consolas" w:cs="Consolas"/>
                <w:b/>
                <w:bCs/>
                <w:color w:val="7F0055"/>
                <w:sz w:val="16"/>
                <w:szCs w:val="16"/>
              </w:rPr>
              <w:t>this</w:t>
            </w:r>
            <w:r w:rsidRPr="00DD63A4">
              <w:rPr>
                <w:rFonts w:ascii="Consolas" w:hAnsi="Consolas" w:cs="Consolas"/>
                <w:b/>
                <w:color w:val="000000"/>
                <w:sz w:val="16"/>
                <w:szCs w:val="16"/>
              </w:rPr>
              <w:t>(10);</w:t>
            </w:r>
          </w:p>
          <w:p w14:paraId="6B2765A4"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1903B961"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Test(</w:t>
            </w:r>
            <w:r w:rsidRPr="00DD63A4">
              <w:rPr>
                <w:rFonts w:ascii="Consolas" w:hAnsi="Consolas" w:cs="Consolas"/>
                <w:b/>
                <w:bCs/>
                <w:color w:val="7F0055"/>
                <w:sz w:val="16"/>
                <w:szCs w:val="16"/>
              </w:rPr>
              <w:t>int</w:t>
            </w:r>
            <w:r w:rsidRPr="00DD63A4">
              <w:rPr>
                <w:rFonts w:ascii="Consolas" w:hAnsi="Consolas" w:cs="Consolas"/>
                <w:b/>
                <w:color w:val="000000"/>
                <w:sz w:val="16"/>
                <w:szCs w:val="16"/>
              </w:rPr>
              <w:t xml:space="preserve"> </w:t>
            </w:r>
            <w:r w:rsidRPr="00DD63A4">
              <w:rPr>
                <w:rFonts w:ascii="Consolas" w:hAnsi="Consolas" w:cs="Consolas"/>
                <w:b/>
                <w:color w:val="6A3E3E"/>
                <w:sz w:val="16"/>
                <w:szCs w:val="16"/>
              </w:rPr>
              <w:t>i</w:t>
            </w:r>
            <w:r w:rsidRPr="00DD63A4">
              <w:rPr>
                <w:rFonts w:ascii="Consolas" w:hAnsi="Consolas" w:cs="Consolas"/>
                <w:b/>
                <w:color w:val="000000"/>
                <w:sz w:val="16"/>
                <w:szCs w:val="16"/>
              </w:rPr>
              <w:t>) {</w:t>
            </w:r>
          </w:p>
          <w:p w14:paraId="3EEB77A2"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color w:val="000000"/>
                <w:sz w:val="16"/>
                <w:szCs w:val="16"/>
              </w:rPr>
              <w:tab/>
            </w:r>
            <w:r w:rsidRPr="00DD63A4">
              <w:rPr>
                <w:rFonts w:ascii="Consolas" w:hAnsi="Consolas" w:cs="Consolas"/>
                <w:b/>
                <w:bCs/>
                <w:color w:val="7F0055"/>
                <w:sz w:val="16"/>
                <w:szCs w:val="16"/>
              </w:rPr>
              <w:t>super</w:t>
            </w:r>
            <w:r w:rsidRPr="00DD63A4">
              <w:rPr>
                <w:rFonts w:ascii="Consolas" w:hAnsi="Consolas" w:cs="Consolas"/>
                <w:b/>
                <w:color w:val="000000"/>
                <w:sz w:val="16"/>
                <w:szCs w:val="16"/>
              </w:rPr>
              <w:t>();</w:t>
            </w:r>
          </w:p>
          <w:p w14:paraId="6A5960EF"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01E89DED" w14:textId="77777777" w:rsidR="00C157FE" w:rsidRPr="00DD63A4" w:rsidRDefault="00C157FE" w:rsidP="00700D81">
            <w:pPr>
              <w:pStyle w:val="ListParagraph"/>
              <w:ind w:left="0"/>
              <w:rPr>
                <w:rFonts w:ascii="Consolas" w:hAnsi="Consolas" w:cs="Consolas"/>
                <w:b/>
                <w:sz w:val="16"/>
                <w:szCs w:val="16"/>
              </w:rPr>
            </w:pPr>
            <w:r w:rsidRPr="00DD63A4">
              <w:rPr>
                <w:rFonts w:ascii="Consolas" w:hAnsi="Consolas" w:cs="Consolas"/>
                <w:b/>
                <w:color w:val="000000"/>
                <w:sz w:val="16"/>
                <w:szCs w:val="16"/>
              </w:rPr>
              <w:t>}</w:t>
            </w:r>
          </w:p>
        </w:tc>
      </w:tr>
      <w:tr w:rsidR="00C157FE" w:rsidRPr="00DD63A4" w14:paraId="26D6C5CF" w14:textId="77777777" w:rsidTr="00700D81">
        <w:tc>
          <w:tcPr>
            <w:tcW w:w="4315" w:type="dxa"/>
          </w:tcPr>
          <w:p w14:paraId="7F4F3C40"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p>
          <w:p w14:paraId="1DC75C09"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Test(</w:t>
            </w:r>
            <w:r w:rsidRPr="00DD63A4">
              <w:rPr>
                <w:rFonts w:ascii="Consolas" w:hAnsi="Consolas" w:cs="Consolas"/>
                <w:b/>
                <w:bCs/>
                <w:color w:val="7F0055"/>
                <w:sz w:val="16"/>
                <w:szCs w:val="16"/>
              </w:rPr>
              <w:t>int</w:t>
            </w:r>
            <w:r w:rsidRPr="00DD63A4">
              <w:rPr>
                <w:rFonts w:ascii="Consolas" w:hAnsi="Consolas" w:cs="Consolas"/>
                <w:b/>
                <w:color w:val="000000"/>
                <w:sz w:val="16"/>
                <w:szCs w:val="16"/>
              </w:rPr>
              <w:t xml:space="preserve"> </w:t>
            </w:r>
            <w:r w:rsidRPr="00DD63A4">
              <w:rPr>
                <w:rFonts w:ascii="Consolas" w:hAnsi="Consolas" w:cs="Consolas"/>
                <w:b/>
                <w:color w:val="6A3E3E"/>
                <w:sz w:val="16"/>
                <w:szCs w:val="16"/>
              </w:rPr>
              <w:t>i</w:t>
            </w:r>
            <w:r w:rsidRPr="00DD63A4">
              <w:rPr>
                <w:rFonts w:ascii="Consolas" w:hAnsi="Consolas" w:cs="Consolas"/>
                <w:b/>
                <w:color w:val="000000"/>
                <w:sz w:val="16"/>
                <w:szCs w:val="16"/>
              </w:rPr>
              <w:t>) {</w:t>
            </w:r>
          </w:p>
          <w:p w14:paraId="0422979F"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w:t>
            </w:r>
          </w:p>
          <w:p w14:paraId="3E1F53C7"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w:t>
            </w:r>
          </w:p>
          <w:p w14:paraId="52DDC8CB" w14:textId="77777777" w:rsidR="00C157FE" w:rsidRPr="00DD63A4" w:rsidRDefault="00C157FE" w:rsidP="00700D81">
            <w:pPr>
              <w:pStyle w:val="ListParagraph"/>
              <w:ind w:left="0"/>
              <w:rPr>
                <w:rFonts w:ascii="Consolas" w:hAnsi="Consolas" w:cs="Consolas"/>
                <w:b/>
                <w:sz w:val="16"/>
                <w:szCs w:val="16"/>
              </w:rPr>
            </w:pPr>
          </w:p>
        </w:tc>
        <w:tc>
          <w:tcPr>
            <w:tcW w:w="4315" w:type="dxa"/>
          </w:tcPr>
          <w:p w14:paraId="694857A8" w14:textId="58FB1B35"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bCs/>
                <w:color w:val="7F0055"/>
                <w:sz w:val="16"/>
                <w:szCs w:val="16"/>
              </w:rPr>
              <w:t>class</w:t>
            </w:r>
            <w:r w:rsidRPr="00DD63A4">
              <w:rPr>
                <w:rFonts w:ascii="Consolas" w:hAnsi="Consolas" w:cs="Consolas"/>
                <w:b/>
                <w:color w:val="000000"/>
                <w:sz w:val="16"/>
                <w:szCs w:val="16"/>
              </w:rPr>
              <w:t xml:space="preserve"> Test {</w:t>
            </w:r>
            <w:r w:rsidRPr="00DD63A4">
              <w:rPr>
                <w:rFonts w:ascii="Consolas" w:hAnsi="Consolas" w:cs="Consolas"/>
                <w:b/>
                <w:color w:val="000000"/>
                <w:sz w:val="16"/>
                <w:szCs w:val="16"/>
              </w:rPr>
              <w:tab/>
              <w:t xml:space="preserve"> </w:t>
            </w:r>
          </w:p>
          <w:p w14:paraId="1757AF49"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t>Test(</w:t>
            </w:r>
            <w:r w:rsidRPr="00DD63A4">
              <w:rPr>
                <w:rFonts w:ascii="Consolas" w:hAnsi="Consolas" w:cs="Consolas"/>
                <w:b/>
                <w:bCs/>
                <w:color w:val="7F0055"/>
                <w:sz w:val="16"/>
                <w:szCs w:val="16"/>
              </w:rPr>
              <w:t>int</w:t>
            </w:r>
            <w:r w:rsidRPr="00DD63A4">
              <w:rPr>
                <w:rFonts w:ascii="Consolas" w:hAnsi="Consolas" w:cs="Consolas"/>
                <w:b/>
                <w:color w:val="000000"/>
                <w:sz w:val="16"/>
                <w:szCs w:val="16"/>
              </w:rPr>
              <w:t xml:space="preserve"> </w:t>
            </w:r>
            <w:r w:rsidRPr="00DD63A4">
              <w:rPr>
                <w:rFonts w:ascii="Consolas" w:hAnsi="Consolas" w:cs="Consolas"/>
                <w:b/>
                <w:color w:val="6A3E3E"/>
                <w:sz w:val="16"/>
                <w:szCs w:val="16"/>
              </w:rPr>
              <w:t>i</w:t>
            </w:r>
            <w:r w:rsidRPr="00DD63A4">
              <w:rPr>
                <w:rFonts w:ascii="Consolas" w:hAnsi="Consolas" w:cs="Consolas"/>
                <w:b/>
                <w:color w:val="000000"/>
                <w:sz w:val="16"/>
                <w:szCs w:val="16"/>
              </w:rPr>
              <w:t>) {</w:t>
            </w:r>
          </w:p>
          <w:p w14:paraId="19EC4289" w14:textId="77777777" w:rsidR="00C157FE" w:rsidRPr="00DD63A4" w:rsidRDefault="00C157FE" w:rsidP="00700D81">
            <w:pPr>
              <w:autoSpaceDE w:val="0"/>
              <w:autoSpaceDN w:val="0"/>
              <w:adjustRightInd w:val="0"/>
              <w:rPr>
                <w:rFonts w:ascii="Consolas" w:hAnsi="Consolas" w:cs="Consolas"/>
                <w:b/>
                <w:color w:val="4C483D" w:themeColor="text2"/>
                <w:sz w:val="16"/>
                <w:szCs w:val="16"/>
              </w:rPr>
            </w:pPr>
            <w:r w:rsidRPr="00DD63A4">
              <w:rPr>
                <w:rFonts w:ascii="Consolas" w:hAnsi="Consolas" w:cs="Consolas"/>
                <w:b/>
                <w:color w:val="000000"/>
                <w:sz w:val="16"/>
                <w:szCs w:val="16"/>
              </w:rPr>
              <w:tab/>
            </w:r>
            <w:r w:rsidRPr="00DD63A4">
              <w:rPr>
                <w:rFonts w:ascii="Consolas" w:hAnsi="Consolas" w:cs="Consolas"/>
                <w:b/>
                <w:color w:val="000000"/>
                <w:sz w:val="16"/>
                <w:szCs w:val="16"/>
              </w:rPr>
              <w:tab/>
            </w:r>
            <w:r w:rsidRPr="00DD63A4">
              <w:rPr>
                <w:rFonts w:ascii="Consolas" w:hAnsi="Consolas" w:cs="Consolas"/>
                <w:b/>
                <w:bCs/>
                <w:color w:val="7F0055"/>
                <w:sz w:val="16"/>
                <w:szCs w:val="16"/>
              </w:rPr>
              <w:t>super</w:t>
            </w:r>
            <w:r w:rsidRPr="00DD63A4">
              <w:rPr>
                <w:rFonts w:ascii="Consolas" w:hAnsi="Consolas" w:cs="Consolas"/>
                <w:b/>
                <w:color w:val="000000"/>
                <w:sz w:val="16"/>
                <w:szCs w:val="16"/>
              </w:rPr>
              <w:t>();</w:t>
            </w:r>
          </w:p>
          <w:p w14:paraId="36B2BF67" w14:textId="77777777" w:rsidR="008B5D44" w:rsidRDefault="00C157FE" w:rsidP="008B5D44">
            <w:pPr>
              <w:autoSpaceDE w:val="0"/>
              <w:autoSpaceDN w:val="0"/>
              <w:adjustRightInd w:val="0"/>
              <w:rPr>
                <w:rFonts w:ascii="Consolas" w:hAnsi="Consolas" w:cs="Consolas"/>
                <w:b/>
                <w:color w:val="000000"/>
                <w:sz w:val="16"/>
                <w:szCs w:val="16"/>
              </w:rPr>
            </w:pPr>
            <w:r w:rsidRPr="00DD63A4">
              <w:rPr>
                <w:rFonts w:ascii="Consolas" w:hAnsi="Consolas" w:cs="Consolas"/>
                <w:b/>
                <w:color w:val="000000"/>
                <w:sz w:val="16"/>
                <w:szCs w:val="16"/>
              </w:rPr>
              <w:tab/>
              <w:t>}</w:t>
            </w:r>
          </w:p>
          <w:p w14:paraId="6E82B140" w14:textId="6C41E31D" w:rsidR="00C157FE" w:rsidRPr="00DD63A4" w:rsidRDefault="00C157FE" w:rsidP="008B5D44">
            <w:pPr>
              <w:autoSpaceDE w:val="0"/>
              <w:autoSpaceDN w:val="0"/>
              <w:adjustRightInd w:val="0"/>
              <w:rPr>
                <w:rFonts w:ascii="Consolas" w:hAnsi="Consolas" w:cs="Consolas"/>
                <w:b/>
                <w:sz w:val="16"/>
                <w:szCs w:val="16"/>
              </w:rPr>
            </w:pPr>
            <w:r w:rsidRPr="00DD63A4">
              <w:rPr>
                <w:rFonts w:ascii="Consolas" w:hAnsi="Consolas" w:cs="Consolas"/>
                <w:b/>
                <w:color w:val="000000"/>
                <w:sz w:val="16"/>
                <w:szCs w:val="16"/>
              </w:rPr>
              <w:t>}</w:t>
            </w:r>
          </w:p>
        </w:tc>
      </w:tr>
    </w:tbl>
    <w:p w14:paraId="2AB9D37B" w14:textId="77777777" w:rsidR="008D2588" w:rsidRDefault="008D2588" w:rsidP="008D2588">
      <w:pPr>
        <w:pStyle w:val="ListParagraph"/>
        <w:rPr>
          <w:b/>
          <w:u w:val="single"/>
        </w:rPr>
      </w:pPr>
    </w:p>
    <w:p w14:paraId="034A226B" w14:textId="0DE5249A" w:rsidR="00C157FE" w:rsidRPr="00252068" w:rsidRDefault="00C157FE" w:rsidP="006F728B">
      <w:pPr>
        <w:pStyle w:val="ListParagraph"/>
        <w:numPr>
          <w:ilvl w:val="0"/>
          <w:numId w:val="39"/>
        </w:numPr>
        <w:rPr>
          <w:b/>
          <w:u w:val="single"/>
        </w:rPr>
      </w:pPr>
      <w:r w:rsidRPr="00252068">
        <w:rPr>
          <w:b/>
          <w:u w:val="single"/>
        </w:rPr>
        <w:t>super() &amp; this() in constructor</w:t>
      </w:r>
    </w:p>
    <w:p w14:paraId="4E1702B7" w14:textId="77777777" w:rsidR="00C157FE" w:rsidRDefault="00C157FE" w:rsidP="006F728B">
      <w:pPr>
        <w:pStyle w:val="ListParagraph"/>
        <w:numPr>
          <w:ilvl w:val="0"/>
          <w:numId w:val="37"/>
        </w:numPr>
      </w:pPr>
      <w:r w:rsidRPr="00C8366C">
        <w:t xml:space="preserve">we should use as first statement in constructor. </w:t>
      </w:r>
    </w:p>
    <w:p w14:paraId="63D007E3" w14:textId="77777777" w:rsidR="00C157FE" w:rsidRDefault="00C157FE" w:rsidP="006F728B">
      <w:pPr>
        <w:pStyle w:val="ListParagraph"/>
        <w:numPr>
          <w:ilvl w:val="0"/>
          <w:numId w:val="37"/>
        </w:numPr>
      </w:pPr>
      <w:r w:rsidRPr="00C8366C">
        <w:t xml:space="preserve">We can use either </w:t>
      </w:r>
      <w:r w:rsidRPr="004B3802">
        <w:rPr>
          <w:rStyle w:val="0SyntaxPinkChar"/>
        </w:rPr>
        <w:t>super</w:t>
      </w:r>
      <w:r w:rsidRPr="00C8366C">
        <w:t xml:space="preserve"> or </w:t>
      </w:r>
      <w:r w:rsidRPr="004B3802">
        <w:rPr>
          <w:rStyle w:val="0SyntaxPinkChar"/>
        </w:rPr>
        <w:t>this</w:t>
      </w:r>
      <w:r w:rsidRPr="00C8366C">
        <w:t xml:space="preserve"> but not both</w:t>
      </w:r>
      <w:r>
        <w:t xml:space="preserve"> </w:t>
      </w:r>
      <w:r w:rsidRPr="00C8366C">
        <w:t xml:space="preserve">simultaneously. </w:t>
      </w:r>
    </w:p>
    <w:p w14:paraId="3ECB8567" w14:textId="77777777" w:rsidR="00C157FE" w:rsidRDefault="00C157FE" w:rsidP="006F728B">
      <w:pPr>
        <w:pStyle w:val="ListParagraph"/>
        <w:numPr>
          <w:ilvl w:val="0"/>
          <w:numId w:val="37"/>
        </w:numPr>
      </w:pPr>
      <w:r w:rsidRPr="00C8366C">
        <w:t>we can invoke a constructor directly from</w:t>
      </w:r>
      <w:r>
        <w:t xml:space="preserve"> </w:t>
      </w:r>
      <w:r w:rsidRPr="00C8366C">
        <w:t>another constructor only</w:t>
      </w:r>
    </w:p>
    <w:p w14:paraId="709FEE1D" w14:textId="77777777" w:rsidR="00C157FE" w:rsidRDefault="00C157FE" w:rsidP="006F728B">
      <w:pPr>
        <w:pStyle w:val="ListParagraph"/>
        <w:numPr>
          <w:ilvl w:val="0"/>
          <w:numId w:val="38"/>
        </w:numPr>
      </w:pPr>
      <w:r w:rsidRPr="00252068">
        <w:lastRenderedPageBreak/>
        <w:t>Inheritance concept is</w:t>
      </w:r>
      <w:r>
        <w:t xml:space="preserve"> not applicable for constructor, so</w:t>
      </w:r>
      <w:r w:rsidRPr="00252068">
        <w:t xml:space="preserve"> overriding is also not applicable</w:t>
      </w:r>
    </w:p>
    <w:p w14:paraId="427EB629" w14:textId="77777777" w:rsidR="00C157FE" w:rsidRDefault="00C157FE" w:rsidP="00E25ADA">
      <w:pPr>
        <w:pStyle w:val="ListParagraph"/>
        <w:spacing w:line="240" w:lineRule="auto"/>
      </w:pPr>
    </w:p>
    <w:p w14:paraId="121F24D4" w14:textId="77777777" w:rsidR="00C157FE" w:rsidRDefault="00C157FE" w:rsidP="006F728B">
      <w:pPr>
        <w:pStyle w:val="ListParagraph"/>
        <w:numPr>
          <w:ilvl w:val="0"/>
          <w:numId w:val="38"/>
        </w:numPr>
      </w:pPr>
      <w:r w:rsidRPr="00252068">
        <w:t xml:space="preserve">Recursive </w:t>
      </w:r>
      <w:r w:rsidR="00DD63A4">
        <w:t>Constructor</w:t>
      </w:r>
      <w:r w:rsidRPr="00252068">
        <w:t xml:space="preserve"> invocation </w:t>
      </w:r>
      <w:r>
        <w:t xml:space="preserve">leads to </w:t>
      </w:r>
      <w:r w:rsidR="00DD63A4">
        <w:t>Compile-time</w:t>
      </w:r>
      <w:r w:rsidRPr="00252068">
        <w:t xml:space="preserve"> </w:t>
      </w:r>
      <w:r>
        <w:t>Exception.</w:t>
      </w:r>
    </w:p>
    <w:p w14:paraId="4FD49C00" w14:textId="77777777" w:rsidR="00C157FE" w:rsidRPr="00A154CC" w:rsidRDefault="00C157FE" w:rsidP="00C157FE">
      <w:pPr>
        <w:pStyle w:val="Output"/>
        <w:pBdr>
          <w:bottom w:val="single" w:sz="8" w:space="0" w:color="auto"/>
        </w:pBdr>
        <w:ind w:left="720"/>
        <w:rPr>
          <w:color w:val="4C483D" w:themeColor="text2"/>
        </w:rPr>
      </w:pPr>
      <w:r w:rsidRPr="00A154CC">
        <w:rPr>
          <w:bCs/>
          <w:color w:val="7F0055"/>
        </w:rPr>
        <w:t>class</w:t>
      </w:r>
      <w:r w:rsidRPr="00A154CC">
        <w:t xml:space="preserve"> Test {</w:t>
      </w:r>
    </w:p>
    <w:p w14:paraId="2A7194AD" w14:textId="77777777" w:rsidR="00C157FE" w:rsidRPr="00A154CC" w:rsidRDefault="00C157FE" w:rsidP="00C157FE">
      <w:pPr>
        <w:pStyle w:val="Output"/>
        <w:pBdr>
          <w:bottom w:val="single" w:sz="8" w:space="0" w:color="auto"/>
        </w:pBdr>
        <w:ind w:left="720"/>
        <w:rPr>
          <w:color w:val="4C483D" w:themeColor="text2"/>
        </w:rPr>
      </w:pPr>
      <w:r w:rsidRPr="00A154CC">
        <w:tab/>
        <w:t>Test() {</w:t>
      </w:r>
    </w:p>
    <w:p w14:paraId="6261812B" w14:textId="77777777" w:rsidR="00C157FE" w:rsidRPr="00A154CC" w:rsidRDefault="00C157FE" w:rsidP="00C157FE">
      <w:pPr>
        <w:pStyle w:val="Output"/>
        <w:pBdr>
          <w:bottom w:val="single" w:sz="8" w:space="0" w:color="auto"/>
        </w:pBdr>
        <w:ind w:left="720"/>
        <w:rPr>
          <w:color w:val="4C483D" w:themeColor="text2"/>
        </w:rPr>
      </w:pPr>
      <w:r w:rsidRPr="00A154CC">
        <w:tab/>
      </w:r>
      <w:r w:rsidRPr="00A154CC">
        <w:tab/>
      </w:r>
      <w:r w:rsidRPr="00A154CC">
        <w:rPr>
          <w:bCs/>
          <w:color w:val="7F0055"/>
        </w:rPr>
        <w:t>this</w:t>
      </w:r>
      <w:r w:rsidRPr="00A154CC">
        <w:t>(10);</w:t>
      </w:r>
    </w:p>
    <w:p w14:paraId="51A54408" w14:textId="77777777" w:rsidR="00C157FE" w:rsidRPr="00A154CC" w:rsidRDefault="00C157FE" w:rsidP="00C157FE">
      <w:pPr>
        <w:pStyle w:val="Output"/>
        <w:pBdr>
          <w:bottom w:val="single" w:sz="8" w:space="0" w:color="auto"/>
        </w:pBdr>
        <w:ind w:left="720"/>
        <w:rPr>
          <w:color w:val="4C483D" w:themeColor="text2"/>
        </w:rPr>
      </w:pPr>
      <w:r w:rsidRPr="00A154CC">
        <w:tab/>
        <w:t>}</w:t>
      </w:r>
    </w:p>
    <w:p w14:paraId="4C2FD8F2" w14:textId="77777777" w:rsidR="00C157FE" w:rsidRPr="00A154CC" w:rsidRDefault="00C157FE" w:rsidP="00C157FE">
      <w:pPr>
        <w:pStyle w:val="Output"/>
        <w:pBdr>
          <w:bottom w:val="single" w:sz="8" w:space="0" w:color="auto"/>
        </w:pBdr>
        <w:ind w:left="720"/>
        <w:rPr>
          <w:color w:val="4C483D" w:themeColor="text2"/>
        </w:rPr>
      </w:pPr>
    </w:p>
    <w:p w14:paraId="62A2A749" w14:textId="77777777" w:rsidR="00C157FE" w:rsidRPr="00A154CC" w:rsidRDefault="00C157FE" w:rsidP="00C157FE">
      <w:pPr>
        <w:pStyle w:val="Output"/>
        <w:pBdr>
          <w:bottom w:val="single" w:sz="8" w:space="0" w:color="auto"/>
        </w:pBdr>
        <w:ind w:left="720"/>
        <w:rPr>
          <w:color w:val="4C483D" w:themeColor="text2"/>
        </w:rPr>
      </w:pPr>
      <w:r w:rsidRPr="00A154CC">
        <w:tab/>
        <w:t>Test(</w:t>
      </w:r>
      <w:r w:rsidRPr="00A154CC">
        <w:rPr>
          <w:bCs/>
          <w:color w:val="7F0055"/>
        </w:rPr>
        <w:t>int</w:t>
      </w:r>
      <w:r w:rsidRPr="00A154CC">
        <w:t xml:space="preserve"> </w:t>
      </w:r>
      <w:r w:rsidRPr="00A154CC">
        <w:rPr>
          <w:color w:val="6A3E3E"/>
        </w:rPr>
        <w:t>i</w:t>
      </w:r>
      <w:r w:rsidRPr="00A154CC">
        <w:t>) {</w:t>
      </w:r>
    </w:p>
    <w:p w14:paraId="14F88087" w14:textId="77777777" w:rsidR="00C157FE" w:rsidRPr="00A154CC" w:rsidRDefault="00C157FE" w:rsidP="00C157FE">
      <w:pPr>
        <w:pStyle w:val="Output"/>
        <w:pBdr>
          <w:bottom w:val="single" w:sz="8" w:space="0" w:color="auto"/>
        </w:pBdr>
        <w:ind w:left="720"/>
        <w:rPr>
          <w:color w:val="4C483D" w:themeColor="text2"/>
        </w:rPr>
      </w:pPr>
      <w:r w:rsidRPr="00A154CC">
        <w:tab/>
      </w:r>
      <w:r w:rsidRPr="00A154CC">
        <w:tab/>
      </w:r>
      <w:r w:rsidRPr="00A154CC">
        <w:rPr>
          <w:bCs/>
          <w:color w:val="7F0055"/>
        </w:rPr>
        <w:t>this</w:t>
      </w:r>
      <w:r w:rsidRPr="00A154CC">
        <w:t>();</w:t>
      </w:r>
    </w:p>
    <w:p w14:paraId="1C6768D4" w14:textId="77777777" w:rsidR="00C157FE" w:rsidRPr="00A154CC" w:rsidRDefault="00C157FE" w:rsidP="00C157FE">
      <w:pPr>
        <w:pStyle w:val="Output"/>
        <w:pBdr>
          <w:bottom w:val="single" w:sz="8" w:space="0" w:color="auto"/>
        </w:pBdr>
        <w:ind w:left="720"/>
        <w:rPr>
          <w:color w:val="4C483D" w:themeColor="text2"/>
        </w:rPr>
      </w:pPr>
      <w:r w:rsidRPr="00A154CC">
        <w:tab/>
        <w:t>}</w:t>
      </w:r>
      <w:r w:rsidRPr="00A154CC">
        <w:tab/>
        <w:t xml:space="preserve"> </w:t>
      </w:r>
    </w:p>
    <w:p w14:paraId="462D3FD1" w14:textId="77777777" w:rsidR="00C157FE" w:rsidRPr="00A154CC" w:rsidRDefault="00C157FE" w:rsidP="00C157FE">
      <w:pPr>
        <w:pStyle w:val="Output"/>
        <w:pBdr>
          <w:bottom w:val="single" w:sz="8" w:space="0" w:color="auto"/>
        </w:pBdr>
        <w:ind w:left="720"/>
      </w:pPr>
      <w:r w:rsidRPr="00A154CC">
        <w:t>}</w:t>
      </w:r>
    </w:p>
    <w:p w14:paraId="50F6149C" w14:textId="77777777" w:rsidR="00C157FE" w:rsidRPr="008E2475" w:rsidRDefault="00C157FE" w:rsidP="00C157FE">
      <w:pPr>
        <w:pStyle w:val="Output"/>
        <w:pBdr>
          <w:bottom w:val="single" w:sz="8" w:space="0" w:color="auto"/>
        </w:pBdr>
        <w:shd w:val="clear" w:color="auto" w:fill="000000" w:themeFill="text1"/>
        <w:ind w:left="720"/>
        <w:rPr>
          <w:color w:val="FF0000"/>
        </w:rPr>
      </w:pPr>
      <w:r w:rsidRPr="008E2475">
        <w:rPr>
          <w:color w:val="FF0000"/>
        </w:rPr>
        <w:t>Test.java:6: error: recursive constructor invocation</w:t>
      </w:r>
    </w:p>
    <w:p w14:paraId="0B817CCB" w14:textId="77777777" w:rsidR="00C157FE" w:rsidRPr="008E2475" w:rsidRDefault="00C157FE" w:rsidP="00C157FE">
      <w:pPr>
        <w:pStyle w:val="Output"/>
        <w:pBdr>
          <w:bottom w:val="single" w:sz="8" w:space="0" w:color="auto"/>
        </w:pBdr>
        <w:shd w:val="clear" w:color="auto" w:fill="000000" w:themeFill="text1"/>
        <w:ind w:left="720"/>
        <w:rPr>
          <w:color w:val="FF0000"/>
        </w:rPr>
      </w:pPr>
      <w:r w:rsidRPr="008E2475">
        <w:rPr>
          <w:color w:val="FF0000"/>
        </w:rPr>
        <w:t xml:space="preserve">        Test(int i) {</w:t>
      </w:r>
    </w:p>
    <w:p w14:paraId="019D1C3E" w14:textId="77777777" w:rsidR="00C157FE" w:rsidRPr="008E2475" w:rsidRDefault="00C157FE" w:rsidP="00C157FE">
      <w:pPr>
        <w:pStyle w:val="Output"/>
        <w:pBdr>
          <w:bottom w:val="single" w:sz="8" w:space="0" w:color="auto"/>
        </w:pBdr>
        <w:shd w:val="clear" w:color="auto" w:fill="000000" w:themeFill="text1"/>
        <w:ind w:left="720"/>
        <w:rPr>
          <w:color w:val="FF0000"/>
        </w:rPr>
      </w:pPr>
      <w:r w:rsidRPr="008E2475">
        <w:rPr>
          <w:color w:val="FF0000"/>
        </w:rPr>
        <w:t xml:space="preserve">        ^</w:t>
      </w:r>
    </w:p>
    <w:p w14:paraId="03511540" w14:textId="77777777" w:rsidR="00C157FE" w:rsidRPr="008E2475" w:rsidRDefault="00C157FE" w:rsidP="00C157FE">
      <w:pPr>
        <w:pStyle w:val="Output"/>
        <w:pBdr>
          <w:bottom w:val="single" w:sz="8" w:space="0" w:color="auto"/>
        </w:pBdr>
        <w:shd w:val="clear" w:color="auto" w:fill="000000" w:themeFill="text1"/>
        <w:ind w:left="720"/>
        <w:rPr>
          <w:color w:val="FF0000"/>
        </w:rPr>
      </w:pPr>
      <w:r w:rsidRPr="008E2475">
        <w:rPr>
          <w:color w:val="FF0000"/>
        </w:rPr>
        <w:t>1 error</w:t>
      </w:r>
    </w:p>
    <w:p w14:paraId="58A8D77F" w14:textId="77777777" w:rsidR="00C157FE" w:rsidRDefault="00C157FE" w:rsidP="00E25ADA">
      <w:pPr>
        <w:spacing w:line="240" w:lineRule="auto"/>
      </w:pPr>
    </w:p>
    <w:p w14:paraId="605FFEA8" w14:textId="362BA9D8" w:rsidR="00C157FE" w:rsidRDefault="00DD63A4" w:rsidP="006F728B">
      <w:pPr>
        <w:pStyle w:val="ListParagraph"/>
        <w:numPr>
          <w:ilvl w:val="0"/>
          <w:numId w:val="38"/>
        </w:numPr>
      </w:pPr>
      <w:r>
        <w:t>whenever</w:t>
      </w:r>
      <w:r w:rsidR="00C157FE">
        <w:t xml:space="preserve"> we are writing parameterized constructor, it is </w:t>
      </w:r>
      <w:r w:rsidR="00D412D0">
        <w:t>recommended</w:t>
      </w:r>
      <w:r w:rsidR="00C157FE">
        <w:t xml:space="preserve"> to provide no-</w:t>
      </w:r>
      <w:r w:rsidR="00D412D0">
        <w:t>argument</w:t>
      </w:r>
      <w:r w:rsidR="00C157FE">
        <w:t xml:space="preserve"> constructor as well. If parent class contains parameterized </w:t>
      </w:r>
      <w:r w:rsidR="002D240D">
        <w:t>constructor,</w:t>
      </w:r>
      <w:r w:rsidR="00C157FE">
        <w:t xml:space="preserve"> then while writing child class constructor we should take a bit care</w:t>
      </w:r>
    </w:p>
    <w:tbl>
      <w:tblPr>
        <w:tblStyle w:val="TableGrid"/>
        <w:tblW w:w="8524" w:type="dxa"/>
        <w:tblInd w:w="607" w:type="dxa"/>
        <w:tblLook w:val="04A0" w:firstRow="1" w:lastRow="0" w:firstColumn="1" w:lastColumn="0" w:noHBand="0" w:noVBand="1"/>
      </w:tblPr>
      <w:tblGrid>
        <w:gridCol w:w="4262"/>
        <w:gridCol w:w="4262"/>
      </w:tblGrid>
      <w:tr w:rsidR="0069088E" w14:paraId="6D97BA9F" w14:textId="77777777" w:rsidTr="008D2588">
        <w:trPr>
          <w:trHeight w:val="1927"/>
        </w:trPr>
        <w:tc>
          <w:tcPr>
            <w:tcW w:w="4262" w:type="dxa"/>
          </w:tcPr>
          <w:p w14:paraId="5DB96A9E" w14:textId="77777777" w:rsidR="0069088E" w:rsidRDefault="0069088E" w:rsidP="00241F38">
            <w:pPr>
              <w:pStyle w:val="Output"/>
            </w:pPr>
            <w:r>
              <w:t>class p {</w:t>
            </w:r>
          </w:p>
          <w:p w14:paraId="2D3C0558" w14:textId="77777777" w:rsidR="0069088E" w:rsidRDefault="0069088E" w:rsidP="00241F38">
            <w:pPr>
              <w:pStyle w:val="Output"/>
            </w:pPr>
            <w:r>
              <w:tab/>
              <w:t>p(int i) {</w:t>
            </w:r>
          </w:p>
          <w:p w14:paraId="72A5C18E" w14:textId="77777777" w:rsidR="0069088E" w:rsidRDefault="0069088E" w:rsidP="00241F38">
            <w:pPr>
              <w:pStyle w:val="Output"/>
            </w:pPr>
            <w:r>
              <w:tab/>
              <w:t>}</w:t>
            </w:r>
          </w:p>
          <w:p w14:paraId="5BFF5474" w14:textId="77777777" w:rsidR="0069088E" w:rsidRDefault="0069088E" w:rsidP="00241F38">
            <w:pPr>
              <w:pStyle w:val="Output"/>
            </w:pPr>
            <w:r>
              <w:t>}</w:t>
            </w:r>
          </w:p>
          <w:p w14:paraId="6D57C752" w14:textId="77777777" w:rsidR="0069088E" w:rsidRDefault="0069088E" w:rsidP="00241F38">
            <w:pPr>
              <w:pStyle w:val="Output"/>
            </w:pPr>
          </w:p>
          <w:p w14:paraId="5B86852E" w14:textId="77777777" w:rsidR="0069088E" w:rsidRDefault="0069088E" w:rsidP="00241F38">
            <w:pPr>
              <w:pStyle w:val="Output"/>
            </w:pPr>
            <w:r>
              <w:t>class c extends p</w:t>
            </w:r>
          </w:p>
          <w:p w14:paraId="52B0213B" w14:textId="77777777" w:rsidR="0069088E" w:rsidRDefault="0069088E" w:rsidP="00241F38">
            <w:pPr>
              <w:pStyle w:val="Output"/>
            </w:pPr>
            <w:r>
              <w:t>{</w:t>
            </w:r>
          </w:p>
          <w:p w14:paraId="49F7C760" w14:textId="77777777" w:rsidR="0069088E" w:rsidRDefault="0069088E" w:rsidP="00241F38">
            <w:pPr>
              <w:pStyle w:val="Output"/>
            </w:pPr>
            <w:r>
              <w:tab/>
            </w:r>
            <w:r>
              <w:rPr>
                <w:color w:val="3F7F5F"/>
              </w:rPr>
              <w:t>//no-</w:t>
            </w:r>
            <w:r>
              <w:rPr>
                <w:color w:val="3F7F5F"/>
                <w:u w:val="single"/>
              </w:rPr>
              <w:t>arg</w:t>
            </w:r>
            <w:r>
              <w:rPr>
                <w:color w:val="3F7F5F"/>
              </w:rPr>
              <w:t xml:space="preserve"> not </w:t>
            </w:r>
            <w:r>
              <w:rPr>
                <w:color w:val="3F7F5F"/>
                <w:u w:val="single"/>
              </w:rPr>
              <w:t>defiend</w:t>
            </w:r>
            <w:r>
              <w:t xml:space="preserve"> </w:t>
            </w:r>
          </w:p>
          <w:p w14:paraId="41A879C7" w14:textId="77777777" w:rsidR="0069088E" w:rsidRDefault="0069088E" w:rsidP="00241F38">
            <w:pPr>
              <w:pStyle w:val="Output"/>
            </w:pPr>
            <w:r>
              <w:t>}</w:t>
            </w:r>
          </w:p>
          <w:p w14:paraId="7754A134" w14:textId="77777777" w:rsidR="00241F38" w:rsidRDefault="00241F38" w:rsidP="00241F38">
            <w:pPr>
              <w:pStyle w:val="Output"/>
            </w:pPr>
          </w:p>
          <w:p w14:paraId="04B946E6" w14:textId="77777777" w:rsidR="00241F38" w:rsidRDefault="00241F38" w:rsidP="00241F38">
            <w:pPr>
              <w:pStyle w:val="Output"/>
            </w:pPr>
          </w:p>
        </w:tc>
        <w:tc>
          <w:tcPr>
            <w:tcW w:w="4262" w:type="dxa"/>
          </w:tcPr>
          <w:p w14:paraId="52E19489" w14:textId="77777777" w:rsidR="00241F38" w:rsidRDefault="00241F38" w:rsidP="00241F38">
            <w:pPr>
              <w:pStyle w:val="Output"/>
            </w:pPr>
            <w:r>
              <w:t>class p {</w:t>
            </w:r>
          </w:p>
          <w:p w14:paraId="330C2157" w14:textId="77777777" w:rsidR="00241F38" w:rsidRDefault="00241F38" w:rsidP="00241F38">
            <w:pPr>
              <w:pStyle w:val="Output"/>
            </w:pPr>
            <w:r>
              <w:tab/>
              <w:t>p(int i) {</w:t>
            </w:r>
          </w:p>
          <w:p w14:paraId="7367CAB6" w14:textId="77777777" w:rsidR="00241F38" w:rsidRDefault="00241F38" w:rsidP="00241F38">
            <w:pPr>
              <w:pStyle w:val="Output"/>
            </w:pPr>
            <w:r>
              <w:tab/>
              <w:t>}</w:t>
            </w:r>
          </w:p>
          <w:p w14:paraId="6FD8AC96" w14:textId="77777777" w:rsidR="00241F38" w:rsidRDefault="00241F38" w:rsidP="00241F38">
            <w:pPr>
              <w:pStyle w:val="Output"/>
            </w:pPr>
            <w:r>
              <w:t>}</w:t>
            </w:r>
          </w:p>
          <w:p w14:paraId="6661FC16" w14:textId="77777777" w:rsidR="00241F38" w:rsidRDefault="00241F38" w:rsidP="00241F38">
            <w:pPr>
              <w:pStyle w:val="Output"/>
            </w:pPr>
          </w:p>
          <w:p w14:paraId="5810D319" w14:textId="77777777" w:rsidR="00241F38" w:rsidRDefault="00241F38" w:rsidP="00241F38">
            <w:pPr>
              <w:pStyle w:val="Output"/>
            </w:pPr>
            <w:r>
              <w:t>class c extends p</w:t>
            </w:r>
          </w:p>
          <w:p w14:paraId="187F50A2" w14:textId="77777777" w:rsidR="00241F38" w:rsidRDefault="00241F38" w:rsidP="00241F38">
            <w:pPr>
              <w:pStyle w:val="Output"/>
            </w:pPr>
            <w:r>
              <w:t>{ //Generated Code</w:t>
            </w:r>
          </w:p>
          <w:p w14:paraId="67451591" w14:textId="77777777" w:rsidR="00241F38" w:rsidRPr="00EC78F4" w:rsidRDefault="00241F38" w:rsidP="00241F38">
            <w:pPr>
              <w:pStyle w:val="Output"/>
              <w:rPr>
                <w:color w:val="FF0000"/>
              </w:rPr>
            </w:pPr>
            <w:r>
              <w:rPr>
                <w:color w:val="3F7F5F"/>
              </w:rPr>
              <w:t xml:space="preserve">  </w:t>
            </w:r>
            <w:r w:rsidRPr="00EC78F4">
              <w:rPr>
                <w:color w:val="FF0000"/>
              </w:rPr>
              <w:t>c(){</w:t>
            </w:r>
          </w:p>
          <w:p w14:paraId="605936C9" w14:textId="77777777" w:rsidR="00241F38" w:rsidRPr="00EC78F4" w:rsidRDefault="00241F38" w:rsidP="00241F38">
            <w:pPr>
              <w:pStyle w:val="Output"/>
              <w:rPr>
                <w:color w:val="FF0000"/>
              </w:rPr>
            </w:pPr>
            <w:r w:rsidRPr="00EC78F4">
              <w:rPr>
                <w:color w:val="FF0000"/>
              </w:rPr>
              <w:t xml:space="preserve">     super();</w:t>
            </w:r>
          </w:p>
          <w:p w14:paraId="5997B86D" w14:textId="77777777" w:rsidR="00241F38" w:rsidRPr="00EC78F4" w:rsidRDefault="00241F38" w:rsidP="00241F38">
            <w:pPr>
              <w:pStyle w:val="Output"/>
              <w:rPr>
                <w:color w:val="FF0000"/>
              </w:rPr>
            </w:pPr>
            <w:r w:rsidRPr="00EC78F4">
              <w:rPr>
                <w:color w:val="FF0000"/>
              </w:rPr>
              <w:t xml:space="preserve">  } </w:t>
            </w:r>
          </w:p>
          <w:p w14:paraId="2C8B0DA8" w14:textId="77777777" w:rsidR="0069088E" w:rsidRDefault="00241F38" w:rsidP="00241F38">
            <w:pPr>
              <w:pStyle w:val="Output"/>
            </w:pPr>
            <w:r>
              <w:t>}</w:t>
            </w:r>
          </w:p>
        </w:tc>
      </w:tr>
      <w:tr w:rsidR="00241F38" w14:paraId="2AD2A8CD" w14:textId="77777777" w:rsidTr="008D2588">
        <w:trPr>
          <w:trHeight w:val="555"/>
        </w:trPr>
        <w:tc>
          <w:tcPr>
            <w:tcW w:w="8524" w:type="dxa"/>
            <w:gridSpan w:val="2"/>
            <w:shd w:val="clear" w:color="auto" w:fill="0D0D0D" w:themeFill="text1" w:themeFillTint="F2"/>
          </w:tcPr>
          <w:p w14:paraId="70DF68BC" w14:textId="77777777" w:rsidR="00241F38" w:rsidRPr="008D2588" w:rsidRDefault="00241F38" w:rsidP="008D2588">
            <w:pPr>
              <w:pStyle w:val="Output"/>
              <w:rPr>
                <w:color w:val="FF0000"/>
              </w:rPr>
            </w:pPr>
            <w:r w:rsidRPr="008D2588">
              <w:rPr>
                <w:color w:val="FF0000"/>
              </w:rPr>
              <w:t>Test.java:6: error: constructor p in class p cannot be applied to given types;</w:t>
            </w:r>
          </w:p>
          <w:p w14:paraId="45C1E19E" w14:textId="77777777" w:rsidR="00241F38" w:rsidRPr="008D2588" w:rsidRDefault="00241F38" w:rsidP="008D2588">
            <w:pPr>
              <w:pStyle w:val="Output"/>
              <w:rPr>
                <w:color w:val="FF0000"/>
              </w:rPr>
            </w:pPr>
            <w:r w:rsidRPr="008D2588">
              <w:rPr>
                <w:color w:val="FF0000"/>
              </w:rPr>
              <w:t>class c extends p</w:t>
            </w:r>
          </w:p>
          <w:p w14:paraId="39F944D6" w14:textId="77777777" w:rsidR="00241F38" w:rsidRDefault="00241F38" w:rsidP="008D2588">
            <w:pPr>
              <w:pStyle w:val="Output"/>
            </w:pPr>
            <w:r w:rsidRPr="008D2588">
              <w:rPr>
                <w:color w:val="FF0000"/>
              </w:rPr>
              <w:t>^</w:t>
            </w:r>
          </w:p>
        </w:tc>
      </w:tr>
    </w:tbl>
    <w:p w14:paraId="6EA278E4" w14:textId="77777777" w:rsidR="00C157FE" w:rsidRDefault="00C157FE" w:rsidP="00C157FE"/>
    <w:p w14:paraId="6A04BA69" w14:textId="753C5A65" w:rsidR="00C157FE" w:rsidRDefault="00C157FE" w:rsidP="006F728B">
      <w:pPr>
        <w:pStyle w:val="ListParagraph"/>
        <w:numPr>
          <w:ilvl w:val="0"/>
          <w:numId w:val="38"/>
        </w:numPr>
      </w:pPr>
      <w:r>
        <w:t xml:space="preserve">If the parent class constructor throws </w:t>
      </w:r>
      <w:r w:rsidRPr="00233BD3">
        <w:rPr>
          <w:b/>
        </w:rPr>
        <w:t>checked exception</w:t>
      </w:r>
      <w:r>
        <w:t xml:space="preserve">, Compulsory the child class constructor should throw the same checked exception or </w:t>
      </w:r>
      <w:r w:rsidR="00383B17">
        <w:t>its</w:t>
      </w:r>
      <w:r>
        <w:t xml:space="preserve"> parent </w:t>
      </w:r>
      <w:r w:rsidR="00383B17">
        <w:t>otherwise</w:t>
      </w:r>
      <w:r>
        <w:t xml:space="preserve"> we will get compile time error</w:t>
      </w:r>
    </w:p>
    <w:p w14:paraId="52704A73" w14:textId="77777777" w:rsidR="00C157FE" w:rsidRPr="00233BD3" w:rsidRDefault="00C157FE" w:rsidP="00C157FE">
      <w:pPr>
        <w:pStyle w:val="Output"/>
        <w:ind w:left="720"/>
        <w:rPr>
          <w:color w:val="4C483D" w:themeColor="text2"/>
        </w:rPr>
      </w:pPr>
      <w:r w:rsidRPr="00233BD3">
        <w:t>class</w:t>
      </w:r>
      <w:r w:rsidRPr="00233BD3">
        <w:rPr>
          <w:color w:val="000000"/>
        </w:rPr>
        <w:t xml:space="preserve"> p {</w:t>
      </w:r>
    </w:p>
    <w:p w14:paraId="38E504BB" w14:textId="77777777" w:rsidR="00C157FE" w:rsidRPr="00233BD3" w:rsidRDefault="00C157FE" w:rsidP="00C157FE">
      <w:pPr>
        <w:pStyle w:val="Output"/>
        <w:ind w:left="720"/>
        <w:rPr>
          <w:color w:val="4C483D" w:themeColor="text2"/>
        </w:rPr>
      </w:pPr>
      <w:r w:rsidRPr="00233BD3">
        <w:rPr>
          <w:color w:val="000000"/>
        </w:rPr>
        <w:tab/>
        <w:t xml:space="preserve">p() </w:t>
      </w:r>
      <w:r w:rsidRPr="00233BD3">
        <w:t>throws</w:t>
      </w:r>
      <w:r w:rsidRPr="00233BD3">
        <w:rPr>
          <w:color w:val="000000"/>
        </w:rPr>
        <w:t xml:space="preserve"> IOException {</w:t>
      </w:r>
    </w:p>
    <w:p w14:paraId="44F34370" w14:textId="77777777" w:rsidR="00C157FE" w:rsidRPr="00233BD3" w:rsidRDefault="00C157FE" w:rsidP="00C157FE">
      <w:pPr>
        <w:pStyle w:val="Output"/>
        <w:ind w:left="720"/>
        <w:rPr>
          <w:color w:val="4C483D" w:themeColor="text2"/>
        </w:rPr>
      </w:pPr>
      <w:r w:rsidRPr="00233BD3">
        <w:rPr>
          <w:color w:val="000000"/>
        </w:rPr>
        <w:tab/>
        <w:t>}</w:t>
      </w:r>
    </w:p>
    <w:p w14:paraId="436F00CB" w14:textId="77777777" w:rsidR="00C157FE" w:rsidRPr="00233BD3" w:rsidRDefault="00C157FE" w:rsidP="00C157FE">
      <w:pPr>
        <w:pStyle w:val="Output"/>
        <w:ind w:left="720"/>
        <w:rPr>
          <w:color w:val="4C483D" w:themeColor="text2"/>
        </w:rPr>
      </w:pPr>
      <w:r w:rsidRPr="00233BD3">
        <w:rPr>
          <w:color w:val="000000"/>
        </w:rPr>
        <w:t>}</w:t>
      </w:r>
    </w:p>
    <w:p w14:paraId="147E552C" w14:textId="77777777" w:rsidR="00C157FE" w:rsidRPr="00233BD3" w:rsidRDefault="00C157FE" w:rsidP="00C157FE">
      <w:pPr>
        <w:pStyle w:val="Output"/>
        <w:ind w:left="720"/>
        <w:rPr>
          <w:color w:val="4C483D" w:themeColor="text2"/>
        </w:rPr>
      </w:pPr>
    </w:p>
    <w:p w14:paraId="4D964244" w14:textId="77777777" w:rsidR="00C157FE" w:rsidRPr="00233BD3" w:rsidRDefault="00C157FE" w:rsidP="00C157FE">
      <w:pPr>
        <w:pStyle w:val="Output"/>
        <w:ind w:left="720"/>
        <w:rPr>
          <w:color w:val="4C483D" w:themeColor="text2"/>
        </w:rPr>
      </w:pPr>
      <w:r w:rsidRPr="00233BD3">
        <w:t>class</w:t>
      </w:r>
      <w:r w:rsidRPr="00233BD3">
        <w:rPr>
          <w:color w:val="000000"/>
        </w:rPr>
        <w:t xml:space="preserve"> c </w:t>
      </w:r>
      <w:r w:rsidRPr="00233BD3">
        <w:t>extends</w:t>
      </w:r>
      <w:r w:rsidRPr="00233BD3">
        <w:rPr>
          <w:color w:val="000000"/>
        </w:rPr>
        <w:t xml:space="preserve"> p {</w:t>
      </w:r>
    </w:p>
    <w:p w14:paraId="1878F6E8" w14:textId="77777777" w:rsidR="00C157FE" w:rsidRPr="00233BD3" w:rsidRDefault="00C157FE" w:rsidP="00C157FE">
      <w:pPr>
        <w:pStyle w:val="Output"/>
        <w:ind w:left="720"/>
        <w:rPr>
          <w:color w:val="4C483D" w:themeColor="text2"/>
        </w:rPr>
      </w:pPr>
      <w:r w:rsidRPr="00233BD3">
        <w:rPr>
          <w:color w:val="000000"/>
        </w:rPr>
        <w:tab/>
        <w:t>c() {</w:t>
      </w:r>
    </w:p>
    <w:p w14:paraId="73A4F1B4" w14:textId="77777777" w:rsidR="00C157FE" w:rsidRPr="00233BD3" w:rsidRDefault="00C157FE" w:rsidP="00C157FE">
      <w:pPr>
        <w:pStyle w:val="Output"/>
        <w:ind w:left="720"/>
        <w:rPr>
          <w:color w:val="4C483D" w:themeColor="text2"/>
        </w:rPr>
      </w:pPr>
      <w:r w:rsidRPr="00233BD3">
        <w:rPr>
          <w:color w:val="000000"/>
        </w:rPr>
        <w:tab/>
      </w:r>
      <w:r w:rsidRPr="00233BD3">
        <w:rPr>
          <w:color w:val="000000"/>
        </w:rPr>
        <w:tab/>
      </w:r>
      <w:r w:rsidRPr="00233BD3">
        <w:t>super</w:t>
      </w:r>
      <w:r w:rsidRPr="00233BD3">
        <w:rPr>
          <w:color w:val="000000"/>
        </w:rPr>
        <w:t>();</w:t>
      </w:r>
    </w:p>
    <w:p w14:paraId="19D974EA" w14:textId="77777777" w:rsidR="00C157FE" w:rsidRPr="00233BD3" w:rsidRDefault="00C157FE" w:rsidP="00C157FE">
      <w:pPr>
        <w:pStyle w:val="Output"/>
        <w:ind w:left="720"/>
        <w:rPr>
          <w:color w:val="4C483D" w:themeColor="text2"/>
        </w:rPr>
      </w:pPr>
      <w:r w:rsidRPr="00233BD3">
        <w:rPr>
          <w:color w:val="000000"/>
        </w:rPr>
        <w:tab/>
        <w:t>}</w:t>
      </w:r>
    </w:p>
    <w:p w14:paraId="4666E57D" w14:textId="77777777" w:rsidR="00C157FE" w:rsidRDefault="00C157FE" w:rsidP="00C157FE">
      <w:pPr>
        <w:pStyle w:val="Output"/>
        <w:ind w:left="720"/>
        <w:rPr>
          <w:color w:val="000000"/>
        </w:rPr>
      </w:pPr>
      <w:r w:rsidRPr="00233BD3">
        <w:rPr>
          <w:color w:val="000000"/>
        </w:rPr>
        <w:t>}</w:t>
      </w:r>
    </w:p>
    <w:p w14:paraId="747EB3E4" w14:textId="77777777" w:rsidR="00C157FE" w:rsidRPr="00233BD3" w:rsidRDefault="00C157FE" w:rsidP="00C157FE">
      <w:pPr>
        <w:pStyle w:val="Output"/>
        <w:shd w:val="clear" w:color="auto" w:fill="000000" w:themeFill="text1"/>
        <w:ind w:left="720"/>
        <w:rPr>
          <w:color w:val="FF0000"/>
        </w:rPr>
      </w:pPr>
      <w:r w:rsidRPr="00233BD3">
        <w:rPr>
          <w:color w:val="FF0000"/>
        </w:rPr>
        <w:t>Test.java:10: error: unreported exception IOException; must be caught or declared to be thrown</w:t>
      </w:r>
    </w:p>
    <w:p w14:paraId="3BC8169B" w14:textId="77777777" w:rsidR="00C157FE" w:rsidRDefault="00C157FE" w:rsidP="00C157FE">
      <w:pPr>
        <w:pStyle w:val="Output"/>
        <w:shd w:val="clear" w:color="auto" w:fill="000000" w:themeFill="text1"/>
        <w:ind w:left="720"/>
        <w:rPr>
          <w:color w:val="FF0000"/>
        </w:rPr>
      </w:pPr>
      <w:r w:rsidRPr="00233BD3">
        <w:rPr>
          <w:color w:val="FF0000"/>
        </w:rPr>
        <w:t xml:space="preserve">                super();</w:t>
      </w:r>
    </w:p>
    <w:p w14:paraId="06181DFD" w14:textId="77777777" w:rsidR="00C157FE" w:rsidRPr="00233BD3" w:rsidRDefault="00C157FE" w:rsidP="00C157FE">
      <w:pPr>
        <w:pStyle w:val="Output"/>
        <w:shd w:val="clear" w:color="auto" w:fill="000000" w:themeFill="text1"/>
        <w:ind w:left="720"/>
        <w:rPr>
          <w:color w:val="FF0000"/>
        </w:rPr>
      </w:pPr>
      <w:r w:rsidRPr="00233BD3">
        <w:rPr>
          <w:color w:val="FF0000"/>
        </w:rPr>
        <w:t xml:space="preserve">                     ^</w:t>
      </w:r>
    </w:p>
    <w:p w14:paraId="6643390B" w14:textId="77777777" w:rsidR="00C157FE" w:rsidRDefault="00D00403" w:rsidP="00D00403">
      <w:pPr>
        <w:pStyle w:val="Qsns"/>
        <w:ind w:left="720"/>
      </w:pPr>
      <w:r>
        <w:t>Don’t confuse in Overriding must throw same or Child class Exception, but in Constructor we must Throw same or Parent class Exception</w:t>
      </w:r>
    </w:p>
    <w:p w14:paraId="21D107C3" w14:textId="77777777" w:rsidR="00A534BA" w:rsidRPr="00A534BA" w:rsidRDefault="00A534BA" w:rsidP="00A534BA">
      <w:pPr>
        <w:pStyle w:val="ListParagraph"/>
        <w:rPr>
          <w:b/>
        </w:rPr>
      </w:pPr>
    </w:p>
    <w:p w14:paraId="3BF0356F" w14:textId="11346345" w:rsidR="00C157FE" w:rsidRPr="003314A8" w:rsidRDefault="00C157FE" w:rsidP="006F728B">
      <w:pPr>
        <w:pStyle w:val="ListParagraph"/>
        <w:numPr>
          <w:ilvl w:val="0"/>
          <w:numId w:val="38"/>
        </w:numPr>
        <w:rPr>
          <w:b/>
        </w:rPr>
      </w:pPr>
      <w:r>
        <w:t xml:space="preserve">If the parent class constructor throws </w:t>
      </w:r>
      <w:r w:rsidRPr="00233BD3">
        <w:rPr>
          <w:b/>
        </w:rPr>
        <w:t xml:space="preserve">unchecked </w:t>
      </w:r>
      <w:r w:rsidR="005B2BA4" w:rsidRPr="00233BD3">
        <w:rPr>
          <w:b/>
        </w:rPr>
        <w:t>exception,</w:t>
      </w:r>
      <w:r>
        <w:t xml:space="preserve"> then child class constructor </w:t>
      </w:r>
      <w:r w:rsidRPr="00233BD3">
        <w:rPr>
          <w:b/>
        </w:rPr>
        <w:t>not required to throw that exception</w:t>
      </w:r>
      <w:r>
        <w:rPr>
          <w:b/>
        </w:rPr>
        <w:t>.</w:t>
      </w:r>
    </w:p>
    <w:p w14:paraId="093EC662" w14:textId="7513E769" w:rsidR="004263A5" w:rsidRDefault="004263A5" w:rsidP="004D4218">
      <w:pPr>
        <w:rPr>
          <w:b/>
        </w:rPr>
      </w:pPr>
    </w:p>
    <w:p w14:paraId="17A18D20" w14:textId="77777777" w:rsidR="008D2588" w:rsidRDefault="008D2588" w:rsidP="004D4218">
      <w:pPr>
        <w:rPr>
          <w:b/>
        </w:rPr>
      </w:pPr>
    </w:p>
    <w:p w14:paraId="484D5606" w14:textId="77777777" w:rsidR="000F247A" w:rsidRDefault="000F247A" w:rsidP="000F247A">
      <w:pPr>
        <w:pStyle w:val="Heading1"/>
      </w:pPr>
      <w:bookmarkStart w:id="37" w:name="_Toc94350615"/>
      <w:r>
        <w:lastRenderedPageBreak/>
        <w:t>5.Exception Handling</w:t>
      </w:r>
      <w:bookmarkEnd w:id="37"/>
    </w:p>
    <w:p w14:paraId="59E9F567" w14:textId="77777777" w:rsidR="000F247A" w:rsidRDefault="000F247A" w:rsidP="007F3A18">
      <w:r>
        <w:t>The</w:t>
      </w:r>
      <w:r w:rsidRPr="00402DD0">
        <w:t xml:space="preserve"> unexpected unwanted event which disturbs entire flow of the program</w:t>
      </w:r>
      <w:r>
        <w:t xml:space="preserve"> is known as “Exception”</w:t>
      </w:r>
    </w:p>
    <w:p w14:paraId="7F78465B" w14:textId="77777777" w:rsidR="000F247A" w:rsidRDefault="000F247A" w:rsidP="006F728B">
      <w:pPr>
        <w:pStyle w:val="ListParagraph"/>
        <w:numPr>
          <w:ilvl w:val="0"/>
          <w:numId w:val="41"/>
        </w:numPr>
      </w:pPr>
      <w:r w:rsidRPr="00402DD0">
        <w:t xml:space="preserve">If we are not handling exception, the program may terminate abnormally </w:t>
      </w:r>
      <w:r w:rsidR="0095755E" w:rsidRPr="00402DD0">
        <w:t>without</w:t>
      </w:r>
      <w:r w:rsidRPr="00402DD0">
        <w:t xml:space="preserve"> releasing allocated</w:t>
      </w:r>
      <w:r>
        <w:t xml:space="preserve"> </w:t>
      </w:r>
      <w:r w:rsidRPr="00402DD0">
        <w:t>resources.</w:t>
      </w:r>
    </w:p>
    <w:p w14:paraId="44301E60" w14:textId="77777777" w:rsidR="000F247A" w:rsidRDefault="000F247A" w:rsidP="006F728B">
      <w:pPr>
        <w:pStyle w:val="ListParagraph"/>
        <w:numPr>
          <w:ilvl w:val="0"/>
          <w:numId w:val="41"/>
        </w:numPr>
      </w:pPr>
      <w:r>
        <w:t>Exception handling means it is not repairing an exception, just providing alternative way to continue the program execution normally.</w:t>
      </w:r>
    </w:p>
    <w:p w14:paraId="050A1289" w14:textId="77777777" w:rsidR="000F247A" w:rsidRDefault="000F247A" w:rsidP="000F247A">
      <w:pPr>
        <w:pStyle w:val="ListParagraph"/>
      </w:pPr>
    </w:p>
    <w:p w14:paraId="6E75B416" w14:textId="77777777" w:rsidR="000F247A" w:rsidRDefault="000F247A" w:rsidP="000F247A">
      <w:pPr>
        <w:pStyle w:val="Howitworks"/>
      </w:pPr>
      <w:bookmarkStart w:id="38" w:name="_Toc461734596"/>
      <w:r w:rsidRPr="00620AF8">
        <w:t>Common scenarios where exceptions may occur</w:t>
      </w:r>
      <w:bookmarkEnd w:id="38"/>
    </w:p>
    <w:p w14:paraId="348A912D" w14:textId="19B80BC3" w:rsidR="000F247A" w:rsidRDefault="000F247A" w:rsidP="000F247A">
      <w:r>
        <w:t xml:space="preserve">If we divide any number by zero, there occurs an </w:t>
      </w:r>
      <w:r w:rsidR="00C37EAF" w:rsidRPr="00AE137F">
        <w:rPr>
          <w:rStyle w:val="0SyntaxPinkChar"/>
        </w:rPr>
        <w:t>ArithmeticException</w:t>
      </w:r>
      <w:r>
        <w:t>.</w:t>
      </w:r>
    </w:p>
    <w:p w14:paraId="42F03574" w14:textId="1E09B59F" w:rsidR="000F247A" w:rsidRDefault="000F247A" w:rsidP="000F247A">
      <w:pPr>
        <w:pStyle w:val="Output"/>
        <w:ind w:left="720"/>
      </w:pPr>
      <w:r>
        <w:t>int a=50/0;</w:t>
      </w:r>
      <w:r w:rsidR="00AE137F">
        <w:t xml:space="preserve"> </w:t>
      </w:r>
      <w:r w:rsidRPr="00AE137F">
        <w:rPr>
          <w:color w:val="00B050"/>
        </w:rPr>
        <w:t xml:space="preserve">//ArithmeticException  </w:t>
      </w:r>
    </w:p>
    <w:p w14:paraId="143F6F45" w14:textId="77777777" w:rsidR="000F247A" w:rsidRDefault="000F247A" w:rsidP="004600E3">
      <w:pPr>
        <w:spacing w:line="240" w:lineRule="auto"/>
      </w:pPr>
    </w:p>
    <w:p w14:paraId="609C7285" w14:textId="77777777" w:rsidR="000F247A" w:rsidRDefault="000F247A" w:rsidP="000F247A">
      <w:r>
        <w:t xml:space="preserve">If we have null value in any variable, performing any operation occurs a </w:t>
      </w:r>
      <w:r w:rsidRPr="00AE137F">
        <w:rPr>
          <w:rStyle w:val="0SyntaxPinkChar"/>
        </w:rPr>
        <w:t>NullPointerException</w:t>
      </w:r>
      <w:r>
        <w:t>.</w:t>
      </w:r>
    </w:p>
    <w:p w14:paraId="6CE24AF4" w14:textId="77777777" w:rsidR="000F247A" w:rsidRDefault="000F247A" w:rsidP="000F247A">
      <w:pPr>
        <w:pStyle w:val="Output"/>
        <w:ind w:left="720"/>
      </w:pPr>
      <w:r>
        <w:t xml:space="preserve">String s=null;  </w:t>
      </w:r>
    </w:p>
    <w:p w14:paraId="40626F66" w14:textId="7589659B" w:rsidR="000F247A" w:rsidRDefault="000F247A" w:rsidP="000F247A">
      <w:pPr>
        <w:pStyle w:val="Output"/>
        <w:ind w:left="720"/>
      </w:pPr>
      <w:r>
        <w:t>System.out.println(s.length());</w:t>
      </w:r>
      <w:r w:rsidR="00AE137F">
        <w:t xml:space="preserve"> </w:t>
      </w:r>
      <w:r w:rsidRPr="00AE137F">
        <w:rPr>
          <w:color w:val="00B050"/>
        </w:rPr>
        <w:t xml:space="preserve">//NullPointerException  </w:t>
      </w:r>
    </w:p>
    <w:p w14:paraId="1B58602B" w14:textId="77777777" w:rsidR="007F3A18" w:rsidRDefault="007F3A18" w:rsidP="000F247A"/>
    <w:p w14:paraId="286E095F" w14:textId="25B4A424" w:rsidR="000F247A" w:rsidRDefault="00AE137F" w:rsidP="000F247A">
      <w:r>
        <w:t>The wrong formatting of any value</w:t>
      </w:r>
      <w:r w:rsidR="000F247A">
        <w:t xml:space="preserve"> may occur </w:t>
      </w:r>
      <w:r w:rsidR="000F247A" w:rsidRPr="00AE137F">
        <w:rPr>
          <w:rStyle w:val="0SyntaxPinkChar"/>
        </w:rPr>
        <w:t>NumberFormatException</w:t>
      </w:r>
      <w:r w:rsidR="000F247A">
        <w:t>.</w:t>
      </w:r>
    </w:p>
    <w:p w14:paraId="206A3A62" w14:textId="77777777" w:rsidR="000F247A" w:rsidRDefault="000F247A" w:rsidP="000F247A">
      <w:pPr>
        <w:pStyle w:val="Output"/>
        <w:ind w:left="720"/>
      </w:pPr>
      <w:r>
        <w:t xml:space="preserve">String s="abc";  </w:t>
      </w:r>
    </w:p>
    <w:p w14:paraId="264E9646" w14:textId="330BEB23" w:rsidR="000F247A" w:rsidRDefault="000F247A" w:rsidP="000F247A">
      <w:pPr>
        <w:pStyle w:val="Output"/>
        <w:ind w:left="720"/>
      </w:pPr>
      <w:r>
        <w:t>int i=Integer.parseInt(s);</w:t>
      </w:r>
      <w:r w:rsidR="00AE137F">
        <w:t xml:space="preserve"> </w:t>
      </w:r>
      <w:r w:rsidRPr="00AE137F">
        <w:rPr>
          <w:color w:val="00B050"/>
        </w:rPr>
        <w:t xml:space="preserve">//NumberFormatException  </w:t>
      </w:r>
    </w:p>
    <w:p w14:paraId="2FE7B8A6" w14:textId="77777777" w:rsidR="007F3A18" w:rsidRDefault="007F3A18" w:rsidP="000F247A"/>
    <w:p w14:paraId="67A37B23" w14:textId="77777777" w:rsidR="000F247A" w:rsidRDefault="000F247A" w:rsidP="000F247A">
      <w:r>
        <w:t xml:space="preserve">If you are inserting any value in the wrong index, it would result </w:t>
      </w:r>
      <w:r w:rsidRPr="00AE137F">
        <w:rPr>
          <w:rStyle w:val="0SyntaxPinkChar"/>
        </w:rPr>
        <w:t>ArrayIndexOutOfBoundsException</w:t>
      </w:r>
      <w:r>
        <w:t xml:space="preserve"> </w:t>
      </w:r>
    </w:p>
    <w:p w14:paraId="05B7EED2" w14:textId="77777777" w:rsidR="000F247A" w:rsidRDefault="000F247A" w:rsidP="000F247A">
      <w:pPr>
        <w:pStyle w:val="Output"/>
        <w:ind w:left="720"/>
      </w:pPr>
      <w:r>
        <w:t xml:space="preserve">int a[]=new int[5];  </w:t>
      </w:r>
    </w:p>
    <w:p w14:paraId="7C51A07D" w14:textId="77777777" w:rsidR="000F247A" w:rsidRPr="00620AF8" w:rsidRDefault="000F247A" w:rsidP="000F247A">
      <w:pPr>
        <w:pStyle w:val="Output"/>
        <w:ind w:left="720"/>
      </w:pPr>
      <w:r>
        <w:t xml:space="preserve">a[10]=50; </w:t>
      </w:r>
      <w:r w:rsidRPr="00AE137F">
        <w:rPr>
          <w:color w:val="00B050"/>
        </w:rPr>
        <w:t xml:space="preserve">//ArrayIndexOutOfBoundsException  </w:t>
      </w:r>
    </w:p>
    <w:p w14:paraId="68E93BB2" w14:textId="77777777" w:rsidR="000F247A" w:rsidRDefault="000F247A" w:rsidP="004600E3">
      <w:pPr>
        <w:pStyle w:val="ListParagraph"/>
        <w:spacing w:line="240" w:lineRule="auto"/>
      </w:pPr>
    </w:p>
    <w:p w14:paraId="56A410DA" w14:textId="77777777" w:rsidR="000F247A" w:rsidRDefault="000F247A" w:rsidP="000F247A">
      <w:pPr>
        <w:pStyle w:val="Heading2"/>
      </w:pPr>
      <w:bookmarkStart w:id="39" w:name="_Toc94350616"/>
      <w:r w:rsidRPr="00402DD0">
        <w:t>Default Exception Handling</w:t>
      </w:r>
      <w:bookmarkEnd w:id="39"/>
    </w:p>
    <w:p w14:paraId="6F275854" w14:textId="77777777" w:rsidR="000F247A" w:rsidRPr="00402DD0" w:rsidRDefault="0095755E" w:rsidP="006F728B">
      <w:pPr>
        <w:pStyle w:val="ListParagraph"/>
        <w:numPr>
          <w:ilvl w:val="0"/>
          <w:numId w:val="42"/>
        </w:numPr>
      </w:pPr>
      <w:r w:rsidRPr="00402DD0">
        <w:t>Whenever</w:t>
      </w:r>
      <w:r w:rsidR="000F247A" w:rsidRPr="00402DD0">
        <w:t xml:space="preserve"> an exception raised</w:t>
      </w:r>
      <w:r w:rsidR="000F247A">
        <w:t xml:space="preserve">, </w:t>
      </w:r>
      <w:r w:rsidR="000F247A" w:rsidRPr="00402DD0">
        <w:t>the method in which it is raised is responsible for the preparation of</w:t>
      </w:r>
      <w:r w:rsidR="000F247A">
        <w:t xml:space="preserve"> </w:t>
      </w:r>
      <w:r w:rsidR="000F247A" w:rsidRPr="00402DD0">
        <w:t>exception object by including the following information</w:t>
      </w:r>
    </w:p>
    <w:p w14:paraId="384F2948" w14:textId="782B74F2" w:rsidR="000F247A" w:rsidRPr="00EC3B34" w:rsidRDefault="000F247A" w:rsidP="000F247A">
      <w:pPr>
        <w:pStyle w:val="Output"/>
        <w:ind w:left="720"/>
        <w:rPr>
          <w:color w:val="FF0000"/>
        </w:rPr>
      </w:pPr>
      <w:r w:rsidRPr="00EC3B34">
        <w:rPr>
          <w:color w:val="FF0000"/>
        </w:rPr>
        <w:t>Name of Exception</w:t>
      </w:r>
      <w:r w:rsidR="00AE137F">
        <w:rPr>
          <w:color w:val="FF0000"/>
        </w:rPr>
        <w:t xml:space="preserve">: </w:t>
      </w:r>
      <w:r w:rsidRPr="00EC3B34">
        <w:rPr>
          <w:color w:val="FF0000"/>
        </w:rPr>
        <w:t>Description.</w:t>
      </w:r>
    </w:p>
    <w:p w14:paraId="4FEF7570" w14:textId="230FCE16" w:rsidR="000F247A" w:rsidRDefault="000F247A" w:rsidP="000F247A">
      <w:pPr>
        <w:pStyle w:val="Output"/>
        <w:ind w:left="720"/>
        <w:rPr>
          <w:color w:val="FF0000"/>
        </w:rPr>
      </w:pPr>
      <w:r w:rsidRPr="00EC3B34">
        <w:rPr>
          <w:color w:val="FF0000"/>
        </w:rPr>
        <w:t>Location of Exception</w:t>
      </w:r>
      <w:r w:rsidR="00AE137F">
        <w:rPr>
          <w:color w:val="FF0000"/>
        </w:rPr>
        <w:t>(Line Numebr)</w:t>
      </w:r>
    </w:p>
    <w:p w14:paraId="30793210" w14:textId="77777777" w:rsidR="000F247A" w:rsidRPr="00EC3B34" w:rsidRDefault="000F247A" w:rsidP="00D639FA">
      <w:pPr>
        <w:spacing w:line="240" w:lineRule="auto"/>
      </w:pPr>
    </w:p>
    <w:p w14:paraId="34826AA0" w14:textId="77777777" w:rsidR="000F247A" w:rsidRDefault="000F247A" w:rsidP="006F728B">
      <w:pPr>
        <w:pStyle w:val="ListParagraph"/>
        <w:numPr>
          <w:ilvl w:val="0"/>
          <w:numId w:val="42"/>
        </w:numPr>
      </w:pPr>
      <w:r>
        <w:t xml:space="preserve">After preparation of Exception Object, the method handovers the object to the </w:t>
      </w:r>
      <w:r w:rsidRPr="00EC3B34">
        <w:rPr>
          <w:b/>
        </w:rPr>
        <w:t>JVM</w:t>
      </w:r>
      <w:r>
        <w:t>, JVM will check for Exception handling code in that method.</w:t>
      </w:r>
    </w:p>
    <w:p w14:paraId="0A415BAA" w14:textId="77777777" w:rsidR="000F247A" w:rsidRDefault="000F247A" w:rsidP="00D639FA">
      <w:pPr>
        <w:pStyle w:val="ListParagraph"/>
        <w:spacing w:line="240" w:lineRule="auto"/>
      </w:pPr>
    </w:p>
    <w:p w14:paraId="08662C94" w14:textId="77777777" w:rsidR="000F247A" w:rsidRDefault="000F247A" w:rsidP="006F728B">
      <w:pPr>
        <w:pStyle w:val="ListParagraph"/>
        <w:numPr>
          <w:ilvl w:val="0"/>
          <w:numId w:val="42"/>
        </w:numPr>
      </w:pPr>
      <w:r>
        <w:t xml:space="preserve"> If the method doesn’t contain any exception handling </w:t>
      </w:r>
      <w:r w:rsidR="00F3457E">
        <w:t>code,</w:t>
      </w:r>
      <w:r>
        <w:t xml:space="preserve"> then JVM terminates that method abnormally and removes corresponding entry from the stack.</w:t>
      </w:r>
    </w:p>
    <w:p w14:paraId="52C8D67F" w14:textId="77777777" w:rsidR="000F247A" w:rsidRDefault="000F247A" w:rsidP="004600E3">
      <w:pPr>
        <w:pStyle w:val="ListParagraph"/>
        <w:spacing w:line="240" w:lineRule="auto"/>
      </w:pPr>
    </w:p>
    <w:p w14:paraId="7DD9B0D5" w14:textId="77777777" w:rsidR="000F247A" w:rsidRDefault="000F247A" w:rsidP="006F728B">
      <w:pPr>
        <w:pStyle w:val="ListParagraph"/>
        <w:numPr>
          <w:ilvl w:val="0"/>
          <w:numId w:val="42"/>
        </w:numPr>
      </w:pPr>
      <w:r w:rsidRPr="00EC3B34">
        <w:t>JVM will check for exception handling code in the caller and if the caller method also doesn’t contain</w:t>
      </w:r>
      <w:r>
        <w:t xml:space="preserve"> </w:t>
      </w:r>
      <w:r w:rsidRPr="00EC3B34">
        <w:t>exception handling code then JVM terminates that caller method abnormally and removes corresponding</w:t>
      </w:r>
      <w:r>
        <w:t xml:space="preserve"> </w:t>
      </w:r>
      <w:r w:rsidRPr="00EC3B34">
        <w:t>entry from the stack.</w:t>
      </w:r>
    </w:p>
    <w:p w14:paraId="2361CE65" w14:textId="77777777" w:rsidR="000F247A" w:rsidRDefault="000F247A" w:rsidP="00D639FA">
      <w:pPr>
        <w:pStyle w:val="ListParagraph"/>
        <w:spacing w:line="240" w:lineRule="auto"/>
      </w:pPr>
    </w:p>
    <w:p w14:paraId="7A37CBA2" w14:textId="42189A54" w:rsidR="000F247A" w:rsidRDefault="000F247A" w:rsidP="006F728B">
      <w:pPr>
        <w:pStyle w:val="ListParagraph"/>
        <w:numPr>
          <w:ilvl w:val="0"/>
          <w:numId w:val="42"/>
        </w:numPr>
      </w:pPr>
      <w:r w:rsidRPr="00EC3B34">
        <w:t xml:space="preserve">This process will be continued until main </w:t>
      </w:r>
      <w:r w:rsidR="00F3457E" w:rsidRPr="00EC3B34">
        <w:t>method,</w:t>
      </w:r>
      <w:r>
        <w:t xml:space="preserve"> </w:t>
      </w:r>
      <w:r w:rsidRPr="00EC3B34">
        <w:t>if the main method also doesn’t contain any exception</w:t>
      </w:r>
      <w:r>
        <w:t xml:space="preserve"> </w:t>
      </w:r>
      <w:r w:rsidRPr="00EC3B34">
        <w:t>handling code then JVM terminates main method abnormally.</w:t>
      </w:r>
    </w:p>
    <w:p w14:paraId="44E54E80" w14:textId="77777777" w:rsidR="00D639FA" w:rsidRDefault="00D639FA" w:rsidP="00D639FA">
      <w:pPr>
        <w:pStyle w:val="ListParagraph"/>
        <w:spacing w:line="240" w:lineRule="auto"/>
      </w:pPr>
    </w:p>
    <w:p w14:paraId="2D5B5590" w14:textId="09EF4C21" w:rsidR="000F247A" w:rsidRPr="00EC3B34" w:rsidRDefault="000F247A" w:rsidP="006F728B">
      <w:pPr>
        <w:pStyle w:val="ListParagraph"/>
        <w:numPr>
          <w:ilvl w:val="0"/>
          <w:numId w:val="42"/>
        </w:numPr>
      </w:pPr>
      <w:r w:rsidRPr="00EC3B34">
        <w:t>Just before terminating the program JVM handovers the responsibilities of exception handling to default</w:t>
      </w:r>
      <w:r>
        <w:t xml:space="preserve"> </w:t>
      </w:r>
      <w:r w:rsidRPr="00EC3B34">
        <w:t>exception handler. Default exception handler prints the error in the following format.</w:t>
      </w:r>
    </w:p>
    <w:p w14:paraId="23EE51ED" w14:textId="77777777" w:rsidR="000F247A" w:rsidRPr="00F047CA" w:rsidRDefault="000F247A" w:rsidP="000F247A">
      <w:pPr>
        <w:pStyle w:val="Output"/>
        <w:ind w:left="720"/>
        <w:rPr>
          <w:color w:val="FF0000"/>
        </w:rPr>
      </w:pPr>
      <w:r w:rsidRPr="00F047CA">
        <w:rPr>
          <w:color w:val="FF0000"/>
        </w:rPr>
        <w:t xml:space="preserve">Name of </w:t>
      </w:r>
      <w:r w:rsidR="00F3457E" w:rsidRPr="00F047CA">
        <w:rPr>
          <w:color w:val="FF0000"/>
        </w:rPr>
        <w:t>Exception:</w:t>
      </w:r>
      <w:r w:rsidRPr="00F047CA">
        <w:rPr>
          <w:color w:val="FF0000"/>
        </w:rPr>
        <w:t xml:space="preserve"> Description</w:t>
      </w:r>
    </w:p>
    <w:p w14:paraId="08C9B80F" w14:textId="77777777" w:rsidR="000F247A" w:rsidRDefault="000F247A" w:rsidP="000F247A">
      <w:pPr>
        <w:pStyle w:val="Output"/>
        <w:ind w:left="720"/>
        <w:rPr>
          <w:color w:val="FF0000"/>
        </w:rPr>
      </w:pPr>
      <w:r w:rsidRPr="00F047CA">
        <w:rPr>
          <w:color w:val="FF0000"/>
        </w:rPr>
        <w:t>stackTrace</w:t>
      </w:r>
    </w:p>
    <w:p w14:paraId="3DA6CB73" w14:textId="77777777" w:rsidR="000F247A" w:rsidRDefault="000F247A" w:rsidP="000F247A">
      <w:pPr>
        <w:pStyle w:val="Heading2"/>
      </w:pPr>
      <w:bookmarkStart w:id="40" w:name="_Toc94350617"/>
      <w:r w:rsidRPr="00C8679F">
        <w:lastRenderedPageBreak/>
        <w:t>Exception Hierarchy</w:t>
      </w:r>
      <w:bookmarkEnd w:id="40"/>
    </w:p>
    <w:p w14:paraId="42D7D6DD" w14:textId="77777777" w:rsidR="000F247A" w:rsidRPr="001A70BE" w:rsidRDefault="000F247A" w:rsidP="002430B0">
      <w:pPr>
        <w:jc w:val="center"/>
      </w:pPr>
      <w:r>
        <w:rPr>
          <w:noProof/>
          <w:lang w:eastAsia="en-US"/>
        </w:rPr>
        <w:drawing>
          <wp:inline distT="0" distB="0" distL="0" distR="0" wp14:anchorId="6601366D" wp14:editId="4FBB6700">
            <wp:extent cx="5410087" cy="3046370"/>
            <wp:effectExtent l="0" t="0" r="635" b="1905"/>
            <wp:docPr id="14" name="Picture 14" descr="C:\Users\kaveti_S\AppData\Local\Microsoft\Windows\INetCache\Content.Word\3.Exce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AppData\Local\Microsoft\Windows\INetCache\Content.Word\3.Exception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8286" cy="3067879"/>
                    </a:xfrm>
                    <a:prstGeom prst="rect">
                      <a:avLst/>
                    </a:prstGeom>
                    <a:noFill/>
                    <a:ln>
                      <a:noFill/>
                    </a:ln>
                  </pic:spPr>
                </pic:pic>
              </a:graphicData>
            </a:graphic>
          </wp:inline>
        </w:drawing>
      </w:r>
    </w:p>
    <w:p w14:paraId="6D5ABF30" w14:textId="77777777" w:rsidR="000F247A" w:rsidRPr="001A70BE" w:rsidRDefault="000F247A" w:rsidP="000F247A">
      <w:r w:rsidRPr="001A70BE">
        <w:rPr>
          <w:b/>
        </w:rPr>
        <w:t>Throwable</w:t>
      </w:r>
      <w:r w:rsidRPr="001A70BE">
        <w:t xml:space="preserve"> is the parent of entire java exception hierarchy. It has 2 child classes</w:t>
      </w:r>
    </w:p>
    <w:p w14:paraId="4D658BA6" w14:textId="77777777" w:rsidR="000F247A" w:rsidRPr="009C312B" w:rsidRDefault="000F247A" w:rsidP="006F728B">
      <w:pPr>
        <w:pStyle w:val="ListParagraph"/>
        <w:numPr>
          <w:ilvl w:val="0"/>
          <w:numId w:val="43"/>
        </w:numPr>
        <w:rPr>
          <w:b/>
        </w:rPr>
      </w:pPr>
      <w:r w:rsidRPr="009C312B">
        <w:rPr>
          <w:b/>
        </w:rPr>
        <w:t>Exception.</w:t>
      </w:r>
    </w:p>
    <w:p w14:paraId="4BAB38D8" w14:textId="682B14C2" w:rsidR="000F247A" w:rsidRPr="009C312B" w:rsidRDefault="000F247A" w:rsidP="006F728B">
      <w:pPr>
        <w:pStyle w:val="ListParagraph"/>
        <w:numPr>
          <w:ilvl w:val="0"/>
          <w:numId w:val="43"/>
        </w:numPr>
        <w:rPr>
          <w:b/>
        </w:rPr>
      </w:pPr>
      <w:r w:rsidRPr="009C312B">
        <w:rPr>
          <w:b/>
        </w:rPr>
        <w:t>Error.</w:t>
      </w:r>
    </w:p>
    <w:p w14:paraId="57C834F6" w14:textId="77777777" w:rsidR="00A33D3A" w:rsidRDefault="00A33D3A" w:rsidP="00A33D3A">
      <w:pPr>
        <w:pStyle w:val="ListParagraph"/>
      </w:pPr>
    </w:p>
    <w:p w14:paraId="02B092A2" w14:textId="77777777" w:rsidR="000F247A" w:rsidRDefault="000F247A" w:rsidP="000E4144">
      <w:pPr>
        <w:pStyle w:val="Heading30"/>
      </w:pPr>
      <w:r>
        <w:t>1.Exception</w:t>
      </w:r>
    </w:p>
    <w:p w14:paraId="4AF6145D" w14:textId="4046E070" w:rsidR="000F247A" w:rsidRDefault="000F247A" w:rsidP="002430B0">
      <w:pPr>
        <w:spacing w:line="240" w:lineRule="auto"/>
      </w:pPr>
      <w:r w:rsidRPr="00977A0B">
        <w:t xml:space="preserve">These are recoverable. Most of the cases exceptions are raised due to </w:t>
      </w:r>
      <w:r w:rsidR="00857F02">
        <w:t>bad</w:t>
      </w:r>
      <w:r w:rsidRPr="00977A0B">
        <w:t xml:space="preserve"> cod</w:t>
      </w:r>
      <w:r w:rsidR="00857F02">
        <w:t>e</w:t>
      </w:r>
      <w:r w:rsidRPr="00977A0B">
        <w:t>.</w:t>
      </w:r>
    </w:p>
    <w:p w14:paraId="494522BD" w14:textId="77777777" w:rsidR="002430B0" w:rsidRDefault="002430B0" w:rsidP="002430B0">
      <w:pPr>
        <w:spacing w:line="240" w:lineRule="auto"/>
      </w:pPr>
    </w:p>
    <w:p w14:paraId="5D780083" w14:textId="21CD3243" w:rsidR="000F247A" w:rsidRPr="002430B0" w:rsidRDefault="000F247A" w:rsidP="00B413EE">
      <w:pPr>
        <w:pStyle w:val="ListParagraph"/>
        <w:numPr>
          <w:ilvl w:val="0"/>
          <w:numId w:val="307"/>
        </w:numPr>
        <w:rPr>
          <w:b/>
          <w:bCs/>
        </w:rPr>
      </w:pPr>
      <w:r w:rsidRPr="002430B0">
        <w:rPr>
          <w:b/>
          <w:bCs/>
          <w:color w:val="FF0000"/>
        </w:rPr>
        <w:t>Checked Exceptions</w:t>
      </w:r>
      <w:r w:rsidRPr="002430B0">
        <w:rPr>
          <w:b/>
          <w:bCs/>
        </w:rPr>
        <w:t xml:space="preserve">: </w:t>
      </w:r>
      <w:r w:rsidRPr="006B0FF7">
        <w:t>They</w:t>
      </w:r>
      <w:r>
        <w:t xml:space="preserve"> Cheeked by Compiler, the</w:t>
      </w:r>
      <w:r w:rsidR="00EE40C2">
        <w:t xml:space="preserve">y will check that the </w:t>
      </w:r>
      <w:r>
        <w:t xml:space="preserve">given resource is existed or not, </w:t>
      </w:r>
      <w:r w:rsidR="00B6776C">
        <w:t>they</w:t>
      </w:r>
      <w:r>
        <w:t xml:space="preserve"> are </w:t>
      </w:r>
      <w:r w:rsidRPr="006B0FF7">
        <w:t xml:space="preserve">usually occur interacting with outside resources/ network resources </w:t>
      </w:r>
      <w:r w:rsidR="00A1768A" w:rsidRPr="006B0FF7">
        <w:t>e.g.,</w:t>
      </w:r>
      <w:r w:rsidRPr="006B0FF7">
        <w:t xml:space="preserve"> database problems, network connection errors, missing files etc.</w:t>
      </w:r>
      <w:r w:rsidRPr="002430B0">
        <w:rPr>
          <w:rFonts w:cs="Segoe UI"/>
          <w:b/>
          <w:bCs/>
          <w:color w:val="000000"/>
          <w:shd w:val="clear" w:color="auto" w:fill="FFFFFF"/>
        </w:rPr>
        <w:t xml:space="preserve"> </w:t>
      </w:r>
      <w:r w:rsidRPr="002430B0">
        <w:rPr>
          <w:b/>
          <w:bCs/>
        </w:rPr>
        <w:t>Java forces you to handle these error scenarios in some manner in your application code</w:t>
      </w:r>
    </w:p>
    <w:p w14:paraId="580DF500" w14:textId="77777777" w:rsidR="00A1768A" w:rsidRPr="006B0FF7" w:rsidRDefault="00A1768A" w:rsidP="000F247A"/>
    <w:p w14:paraId="2DC514C7" w14:textId="1DC7DA1D" w:rsidR="002430B0" w:rsidRPr="002430B0" w:rsidRDefault="000F247A" w:rsidP="00B413EE">
      <w:pPr>
        <w:pStyle w:val="ListParagraph"/>
        <w:numPr>
          <w:ilvl w:val="0"/>
          <w:numId w:val="307"/>
        </w:numPr>
        <w:rPr>
          <w:bCs/>
        </w:rPr>
      </w:pPr>
      <w:r w:rsidRPr="002430B0">
        <w:rPr>
          <w:b/>
          <w:bCs/>
          <w:color w:val="FF0000"/>
        </w:rPr>
        <w:t>Unchecked Exceptions</w:t>
      </w:r>
      <w:r w:rsidRPr="002430B0">
        <w:rPr>
          <w:b/>
          <w:bCs/>
        </w:rPr>
        <w:t>:</w:t>
      </w:r>
      <w:r w:rsidRPr="002430B0">
        <w:rPr>
          <w:rFonts w:cs="Segoe UI"/>
          <w:b/>
          <w:bCs/>
          <w:color w:val="000000"/>
          <w:shd w:val="clear" w:color="auto" w:fill="FFFFFF"/>
        </w:rPr>
        <w:t xml:space="preserve"> </w:t>
      </w:r>
      <w:r w:rsidRPr="00BD731D">
        <w:t>occurrences of which are not checked by the compiler</w:t>
      </w:r>
      <w:r>
        <w:t xml:space="preserve"> like coding, initialization, Primitive data errors</w:t>
      </w:r>
      <w:r w:rsidRPr="00BD731D">
        <w:t>. </w:t>
      </w:r>
      <w:r>
        <w:t xml:space="preserve">They </w:t>
      </w:r>
      <w:r w:rsidRPr="00BD731D">
        <w:t>usually result of bad code in your system.</w:t>
      </w:r>
      <w:r w:rsidR="00D72B1B">
        <w:t xml:space="preserve"> </w:t>
      </w:r>
      <w:r w:rsidRPr="002430B0">
        <w:rPr>
          <w:b/>
          <w:bCs/>
          <w:iCs/>
        </w:rPr>
        <w:t>Runtime</w:t>
      </w:r>
      <w:r w:rsidR="00D72B1B" w:rsidRPr="002430B0">
        <w:rPr>
          <w:b/>
          <w:bCs/>
          <w:iCs/>
        </w:rPr>
        <w:t>E</w:t>
      </w:r>
      <w:r w:rsidRPr="002430B0">
        <w:rPr>
          <w:b/>
          <w:bCs/>
          <w:iCs/>
        </w:rPr>
        <w:t>xception</w:t>
      </w:r>
      <w:r w:rsidRPr="002430B0">
        <w:rPr>
          <w:b/>
          <w:bCs/>
          <w:i/>
          <w:iCs/>
        </w:rPr>
        <w:t xml:space="preserve"> </w:t>
      </w:r>
      <w:r w:rsidRPr="002430B0">
        <w:rPr>
          <w:bCs/>
        </w:rPr>
        <w:t xml:space="preserve">and </w:t>
      </w:r>
      <w:r w:rsidR="006B68C9" w:rsidRPr="002430B0">
        <w:rPr>
          <w:bCs/>
        </w:rPr>
        <w:t>its</w:t>
      </w:r>
      <w:r w:rsidRPr="002430B0">
        <w:rPr>
          <w:bCs/>
        </w:rPr>
        <w:t xml:space="preserve"> child classes, </w:t>
      </w:r>
      <w:r w:rsidRPr="002430B0">
        <w:rPr>
          <w:b/>
          <w:bCs/>
          <w:iCs/>
        </w:rPr>
        <w:t>Error</w:t>
      </w:r>
      <w:r w:rsidRPr="002430B0">
        <w:rPr>
          <w:b/>
          <w:bCs/>
          <w:i/>
          <w:iCs/>
        </w:rPr>
        <w:t xml:space="preserve"> </w:t>
      </w:r>
      <w:r w:rsidRPr="002430B0">
        <w:rPr>
          <w:bCs/>
        </w:rPr>
        <w:t>and it’s child classes are considered as unchecked exceptions and all the remaining considered as checke</w:t>
      </w:r>
      <w:r w:rsidR="002430B0" w:rsidRPr="002430B0">
        <w:rPr>
          <w:bCs/>
        </w:rPr>
        <w:t>d.</w:t>
      </w:r>
    </w:p>
    <w:p w14:paraId="0407794C" w14:textId="77777777" w:rsidR="002430B0" w:rsidRPr="002430B0" w:rsidRDefault="002430B0" w:rsidP="002430B0">
      <w:pPr>
        <w:pStyle w:val="ListParagraph"/>
        <w:rPr>
          <w:bCs/>
        </w:rPr>
      </w:pPr>
    </w:p>
    <w:p w14:paraId="46D674EE" w14:textId="77777777" w:rsidR="000F247A" w:rsidRDefault="000F247A" w:rsidP="000E4144">
      <w:pPr>
        <w:pStyle w:val="Heading30"/>
      </w:pPr>
      <w:r>
        <w:t>2.Error</w:t>
      </w:r>
    </w:p>
    <w:p w14:paraId="2C50A8AD" w14:textId="77777777" w:rsidR="000F247A" w:rsidRDefault="000F247A" w:rsidP="007F3A18">
      <w:r w:rsidRPr="00977A0B">
        <w:t>Errors are non-recoverable. Most of the cases errors are due to lack of system resources but not due</w:t>
      </w:r>
      <w:r>
        <w:t xml:space="preserve"> </w:t>
      </w:r>
      <w:r w:rsidRPr="00977A0B">
        <w:t>to our programs</w:t>
      </w:r>
      <w:r>
        <w:t>.</w:t>
      </w:r>
    </w:p>
    <w:p w14:paraId="2D63C300" w14:textId="26A7EEFD" w:rsidR="000F247A" w:rsidRPr="00305963" w:rsidRDefault="000F247A" w:rsidP="000F247A">
      <w:pPr>
        <w:rPr>
          <w:rStyle w:val="0SyntaxPinkChar"/>
        </w:rPr>
      </w:pPr>
      <w:r w:rsidRPr="007F3A18">
        <w:rPr>
          <w:b/>
        </w:rPr>
        <w:t xml:space="preserve">JVM +Memory+ OS level </w:t>
      </w:r>
      <w:r w:rsidR="000F2F25" w:rsidRPr="007F3A18">
        <w:rPr>
          <w:b/>
        </w:rPr>
        <w:t>issues.</w:t>
      </w:r>
      <w:r w:rsidRPr="007F3A18">
        <w:rPr>
          <w:b/>
        </w:rPr>
        <w:t xml:space="preserve"> </w:t>
      </w:r>
      <w:r w:rsidRPr="00305963">
        <w:rPr>
          <w:rStyle w:val="0SyntaxPinkChar"/>
        </w:rPr>
        <w:t>Out</w:t>
      </w:r>
      <w:r w:rsidR="007A6311" w:rsidRPr="00305963">
        <w:rPr>
          <w:rStyle w:val="0SyntaxPinkChar"/>
        </w:rPr>
        <w:t>O</w:t>
      </w:r>
      <w:r w:rsidRPr="00305963">
        <w:rPr>
          <w:rStyle w:val="0SyntaxPinkChar"/>
        </w:rPr>
        <w:t>fMemory, StatckOverFlow</w:t>
      </w:r>
    </w:p>
    <w:p w14:paraId="1388194F" w14:textId="77777777" w:rsidR="000450B3" w:rsidRPr="007F3A18" w:rsidRDefault="000450B3" w:rsidP="002430B0">
      <w:pPr>
        <w:spacing w:line="240" w:lineRule="auto"/>
        <w:rPr>
          <w:b/>
        </w:rPr>
      </w:pPr>
    </w:p>
    <w:p w14:paraId="673C9BC8" w14:textId="77777777" w:rsidR="000F247A" w:rsidRPr="00977A0B" w:rsidRDefault="006B68C9" w:rsidP="000F247A">
      <w:pPr>
        <w:rPr>
          <w:b/>
          <w:u w:val="single"/>
        </w:rPr>
      </w:pPr>
      <w:r w:rsidRPr="00977A0B">
        <w:rPr>
          <w:b/>
          <w:u w:val="single"/>
        </w:rPr>
        <w:t>Partially</w:t>
      </w:r>
      <w:r w:rsidR="000F247A" w:rsidRPr="00977A0B">
        <w:rPr>
          <w:b/>
          <w:u w:val="single"/>
        </w:rPr>
        <w:t xml:space="preserve"> Checked </w:t>
      </w:r>
      <w:r w:rsidR="000F2F25" w:rsidRPr="00977A0B">
        <w:rPr>
          <w:b/>
          <w:u w:val="single"/>
        </w:rPr>
        <w:t>Vs</w:t>
      </w:r>
      <w:r w:rsidR="000F247A" w:rsidRPr="00977A0B">
        <w:rPr>
          <w:b/>
          <w:u w:val="single"/>
        </w:rPr>
        <w:t xml:space="preserve"> Fully Checked </w:t>
      </w:r>
    </w:p>
    <w:p w14:paraId="4B28E568" w14:textId="602AAC18" w:rsidR="000F247A" w:rsidRPr="00B50093" w:rsidRDefault="00305963" w:rsidP="00B413EE">
      <w:pPr>
        <w:pStyle w:val="ListParagraph"/>
        <w:numPr>
          <w:ilvl w:val="0"/>
          <w:numId w:val="308"/>
        </w:numPr>
        <w:spacing w:line="240" w:lineRule="auto"/>
        <w:rPr>
          <w:b/>
        </w:rPr>
      </w:pPr>
      <w:r w:rsidRPr="00B50093">
        <w:rPr>
          <w:b/>
        </w:rPr>
        <w:t xml:space="preserve">Fully Checked: </w:t>
      </w:r>
      <w:r w:rsidRPr="00B50093">
        <w:rPr>
          <w:bCs/>
        </w:rPr>
        <w:t>A</w:t>
      </w:r>
      <w:r w:rsidR="000F247A" w:rsidRPr="00977A0B">
        <w:t xml:space="preserve"> checked exception is said to be </w:t>
      </w:r>
      <w:r w:rsidR="000F247A" w:rsidRPr="00B50093">
        <w:rPr>
          <w:b/>
          <w:bCs/>
        </w:rPr>
        <w:t>fully checked</w:t>
      </w:r>
      <w:r w:rsidR="000F247A" w:rsidRPr="00977A0B">
        <w:t xml:space="preserve"> iff all </w:t>
      </w:r>
      <w:r w:rsidR="0095755E" w:rsidRPr="00977A0B">
        <w:t>its</w:t>
      </w:r>
      <w:r w:rsidR="000F247A" w:rsidRPr="00977A0B">
        <w:t xml:space="preserve"> child classes also checked.</w:t>
      </w:r>
      <w:r w:rsidR="00B50093">
        <w:t xml:space="preserve"> </w:t>
      </w:r>
      <w:r w:rsidR="000F2F25" w:rsidRPr="00B50093">
        <w:rPr>
          <w:b/>
        </w:rPr>
        <w:t>Ex: -</w:t>
      </w:r>
      <w:r w:rsidR="000F247A" w:rsidRPr="00B50093">
        <w:rPr>
          <w:b/>
        </w:rPr>
        <w:t xml:space="preserve"> IOException.</w:t>
      </w:r>
    </w:p>
    <w:p w14:paraId="28A3B698" w14:textId="77777777" w:rsidR="002430B0" w:rsidRDefault="002430B0" w:rsidP="000F247A"/>
    <w:p w14:paraId="3BDAC88A" w14:textId="5E683C93" w:rsidR="000F247A" w:rsidRPr="00B50093" w:rsidRDefault="00305963" w:rsidP="00B413EE">
      <w:pPr>
        <w:pStyle w:val="ListParagraph"/>
        <w:numPr>
          <w:ilvl w:val="0"/>
          <w:numId w:val="308"/>
        </w:numPr>
        <w:rPr>
          <w:b/>
        </w:rPr>
      </w:pPr>
      <w:r w:rsidRPr="00B50093">
        <w:rPr>
          <w:b/>
        </w:rPr>
        <w:t>Partially Checked</w:t>
      </w:r>
      <w:r w:rsidRPr="00B50093">
        <w:rPr>
          <w:b/>
          <w:u w:val="single"/>
        </w:rPr>
        <w:t xml:space="preserve">: </w:t>
      </w:r>
      <w:r w:rsidR="000F247A" w:rsidRPr="00977A0B">
        <w:t>A checked exception is said to be partially checked if some of it’s child classes are not checked.</w:t>
      </w:r>
      <w:r w:rsidR="00BA76A5">
        <w:t xml:space="preserve"> </w:t>
      </w:r>
      <w:r w:rsidR="000F2F25" w:rsidRPr="00B50093">
        <w:rPr>
          <w:b/>
        </w:rPr>
        <w:t>Ex: -</w:t>
      </w:r>
      <w:r w:rsidR="000F247A" w:rsidRPr="00B50093">
        <w:rPr>
          <w:b/>
        </w:rPr>
        <w:t xml:space="preserve"> Exception, Throwable.</w:t>
      </w:r>
    </w:p>
    <w:p w14:paraId="2A60D195" w14:textId="77777777" w:rsidR="000F247A" w:rsidRDefault="000F247A" w:rsidP="000F247A">
      <w:pPr>
        <w:pStyle w:val="Howitworks"/>
      </w:pPr>
      <w:r w:rsidRPr="004D0819">
        <w:lastRenderedPageBreak/>
        <w:t>Number of ways to find details of the exception</w:t>
      </w:r>
    </w:p>
    <w:p w14:paraId="5F550C6E" w14:textId="77777777" w:rsidR="000F247A" w:rsidRPr="00A749D9" w:rsidRDefault="000F247A" w:rsidP="000F247A">
      <w:pPr>
        <w:rPr>
          <w:b/>
          <w:u w:val="single"/>
        </w:rPr>
      </w:pPr>
      <w:r>
        <w:rPr>
          <w:b/>
          <w:u w:val="single"/>
        </w:rPr>
        <w:t>1.</w:t>
      </w:r>
      <w:r w:rsidRPr="00A749D9">
        <w:rPr>
          <w:b/>
          <w:u w:val="single"/>
        </w:rPr>
        <w:t>Using an object of java.lang.Exception</w:t>
      </w:r>
    </w:p>
    <w:p w14:paraId="5CCAC6DA" w14:textId="77777777" w:rsidR="000F247A" w:rsidRDefault="000F247A" w:rsidP="000F247A">
      <w:pPr>
        <w:pStyle w:val="Output"/>
        <w:spacing w:line="276" w:lineRule="auto"/>
      </w:pPr>
      <w:r>
        <w:t>try</w:t>
      </w:r>
    </w:p>
    <w:p w14:paraId="6A3B92CD" w14:textId="77777777" w:rsidR="000F247A" w:rsidRDefault="000F247A" w:rsidP="000F247A">
      <w:pPr>
        <w:pStyle w:val="Output"/>
      </w:pPr>
      <w:r>
        <w:t>{</w:t>
      </w:r>
    </w:p>
    <w:p w14:paraId="0A7BBB1C" w14:textId="77777777" w:rsidR="000F247A" w:rsidRDefault="000F247A" w:rsidP="000F247A">
      <w:pPr>
        <w:pStyle w:val="Output"/>
      </w:pPr>
      <w:r>
        <w:t>int x=Integer.parseInt ("10x");</w:t>
      </w:r>
    </w:p>
    <w:p w14:paraId="47C5E595" w14:textId="77777777" w:rsidR="000F247A" w:rsidRDefault="000F247A" w:rsidP="000F247A">
      <w:pPr>
        <w:pStyle w:val="Output"/>
      </w:pPr>
      <w:r>
        <w:t>}</w:t>
      </w:r>
    </w:p>
    <w:p w14:paraId="0E0558C1" w14:textId="77777777" w:rsidR="000F247A" w:rsidRDefault="000F247A" w:rsidP="000F247A">
      <w:pPr>
        <w:pStyle w:val="Output"/>
      </w:pPr>
      <w:r>
        <w:t>catch (Exception e)</w:t>
      </w:r>
    </w:p>
    <w:p w14:paraId="7E2A8C7F" w14:textId="77777777" w:rsidR="000F247A" w:rsidRDefault="000F247A" w:rsidP="000F247A">
      <w:pPr>
        <w:pStyle w:val="Output"/>
      </w:pPr>
      <w:r>
        <w:t>{</w:t>
      </w:r>
    </w:p>
    <w:p w14:paraId="415CE0AB" w14:textId="77777777" w:rsidR="000F247A" w:rsidRDefault="000F247A" w:rsidP="000F247A">
      <w:pPr>
        <w:pStyle w:val="Output"/>
      </w:pPr>
      <w:r>
        <w:t xml:space="preserve">   System.out.println (e); // java.lang.NumberFormatException : for input string 10x</w:t>
      </w:r>
    </w:p>
    <w:p w14:paraId="2323D5C4" w14:textId="77777777" w:rsidR="000F247A" w:rsidRDefault="000F247A" w:rsidP="000F247A">
      <w:pPr>
        <w:pStyle w:val="Output"/>
      </w:pPr>
      <w:r>
        <w:t xml:space="preserve">} </w:t>
      </w:r>
      <w:r>
        <w:tab/>
      </w:r>
      <w:r>
        <w:tab/>
      </w:r>
      <w:r>
        <w:tab/>
      </w:r>
      <w:r>
        <w:tab/>
        <w:t>name of the exception</w:t>
      </w:r>
      <w:r>
        <w:tab/>
        <w:t xml:space="preserve">   ||  nature of the message</w:t>
      </w:r>
    </w:p>
    <w:p w14:paraId="30CC8B48" w14:textId="77777777" w:rsidR="000F247A" w:rsidRDefault="000F247A" w:rsidP="001F60B2">
      <w:pPr>
        <w:spacing w:line="240" w:lineRule="auto"/>
      </w:pPr>
    </w:p>
    <w:p w14:paraId="32082325" w14:textId="77777777" w:rsidR="000F247A" w:rsidRPr="00A749D9" w:rsidRDefault="000F247A" w:rsidP="000F247A">
      <w:pPr>
        <w:rPr>
          <w:b/>
          <w:u w:val="single"/>
        </w:rPr>
      </w:pPr>
      <w:r>
        <w:rPr>
          <w:b/>
          <w:u w:val="single"/>
        </w:rPr>
        <w:t>2.</w:t>
      </w:r>
      <w:r w:rsidRPr="00A749D9">
        <w:rPr>
          <w:b/>
          <w:u w:val="single"/>
        </w:rPr>
        <w:t>Using printStackTrace method</w:t>
      </w:r>
    </w:p>
    <w:p w14:paraId="7D39220C" w14:textId="77777777" w:rsidR="000F247A" w:rsidRDefault="000F247A" w:rsidP="000F247A">
      <w:pPr>
        <w:pStyle w:val="Output"/>
      </w:pPr>
      <w:r>
        <w:t>e.printStackTrace (); // java.lang.ArithmeticException : / by zero : at line no: 4</w:t>
      </w:r>
    </w:p>
    <w:p w14:paraId="13DC1DDF" w14:textId="77777777" w:rsidR="000F247A" w:rsidRDefault="000F247A" w:rsidP="000F247A">
      <w:pPr>
        <w:pStyle w:val="Output"/>
        <w:ind w:firstLine="720"/>
      </w:pPr>
      <w:r>
        <w:t xml:space="preserve">                 name of the exception         || nature of the message || line number</w:t>
      </w:r>
    </w:p>
    <w:p w14:paraId="7E72C30F" w14:textId="77777777" w:rsidR="000F247A" w:rsidRDefault="000F247A" w:rsidP="001F60B2">
      <w:pPr>
        <w:spacing w:line="240" w:lineRule="auto"/>
      </w:pPr>
    </w:p>
    <w:p w14:paraId="13B2087E" w14:textId="77777777" w:rsidR="000F247A" w:rsidRDefault="000F247A" w:rsidP="000F247A">
      <w:r>
        <w:rPr>
          <w:b/>
          <w:u w:val="single"/>
        </w:rPr>
        <w:t>3.</w:t>
      </w:r>
      <w:r w:rsidRPr="00A749D9">
        <w:rPr>
          <w:b/>
          <w:u w:val="single"/>
        </w:rPr>
        <w:t>Using getMessage method</w:t>
      </w:r>
      <w:r w:rsidRPr="00A749D9">
        <w:t>:</w:t>
      </w:r>
    </w:p>
    <w:p w14:paraId="2FFC8EEF" w14:textId="77777777" w:rsidR="000F247A" w:rsidRDefault="000F247A" w:rsidP="000F247A">
      <w:pPr>
        <w:pStyle w:val="Output"/>
        <w:rPr>
          <w:rFonts w:ascii="TTE1948BD8t00" w:eastAsia="TTE1948BD8t00" w:cs="TTE1948BD8t00"/>
        </w:rPr>
      </w:pPr>
      <w:r>
        <w:t xml:space="preserve">System.out.println (e.getMessage ()); // </w:t>
      </w:r>
      <w:r>
        <w:rPr>
          <w:rFonts w:ascii="TTE1948BD8t00" w:eastAsia="TTE1948BD8t00" w:cs="TTE1948BD8t00"/>
        </w:rPr>
        <w:t>/ by zero</w:t>
      </w:r>
    </w:p>
    <w:p w14:paraId="07043368" w14:textId="708B8CFF" w:rsidR="000F247A" w:rsidRDefault="000F247A" w:rsidP="000F247A">
      <w:pPr>
        <w:pStyle w:val="Output"/>
        <w:ind w:firstLine="720"/>
        <w:rPr>
          <w:rFonts w:ascii="TTE18E61C8t00" w:hAnsi="TTE18E61C8t00" w:cs="TTE18E61C8t00"/>
        </w:rPr>
      </w:pPr>
      <w:r>
        <w:rPr>
          <w:rFonts w:ascii="TTE18E61C8t00" w:hAnsi="TTE18E61C8t00" w:cs="TTE18E61C8t00"/>
        </w:rPr>
        <w:t xml:space="preserve">                                                                nature of the message</w:t>
      </w:r>
    </w:p>
    <w:p w14:paraId="34AD105E" w14:textId="4B297F2A" w:rsidR="001F60B2" w:rsidRDefault="001F60B2" w:rsidP="001F60B2">
      <w:pPr>
        <w:spacing w:line="240" w:lineRule="auto"/>
      </w:pPr>
    </w:p>
    <w:p w14:paraId="12004A0C" w14:textId="77777777" w:rsidR="001F60B2" w:rsidRDefault="001F60B2" w:rsidP="001F60B2">
      <w:pPr>
        <w:spacing w:line="240" w:lineRule="auto"/>
      </w:pPr>
    </w:p>
    <w:p w14:paraId="4734C252" w14:textId="77777777" w:rsidR="000F247A" w:rsidRDefault="000F247A" w:rsidP="000F247A">
      <w:pPr>
        <w:pStyle w:val="Heading2"/>
      </w:pPr>
      <w:bookmarkStart w:id="41" w:name="_Toc94350618"/>
      <w:r w:rsidRPr="0086122C">
        <w:t>Using try, catch</w:t>
      </w:r>
      <w:r>
        <w:t>, finally</w:t>
      </w:r>
      <w:bookmarkEnd w:id="41"/>
      <w:r>
        <w:t xml:space="preserve"> </w:t>
      </w:r>
    </w:p>
    <w:p w14:paraId="4E0F9DB4" w14:textId="77777777" w:rsidR="000F247A" w:rsidRDefault="000F247A" w:rsidP="006F728B">
      <w:pPr>
        <w:pStyle w:val="ListParagraph"/>
        <w:numPr>
          <w:ilvl w:val="0"/>
          <w:numId w:val="44"/>
        </w:numPr>
      </w:pPr>
      <w:r w:rsidRPr="002046A2">
        <w:t>We have to place the risky code inside the try block and the corresponding exception handling code inside</w:t>
      </w:r>
      <w:r>
        <w:t xml:space="preserve"> </w:t>
      </w:r>
      <w:r w:rsidRPr="002046A2">
        <w:t>catch block</w:t>
      </w:r>
      <w:r>
        <w:t>.</w:t>
      </w:r>
    </w:p>
    <w:tbl>
      <w:tblPr>
        <w:tblStyle w:val="TableGrid"/>
        <w:tblW w:w="9350" w:type="dxa"/>
        <w:tblInd w:w="607" w:type="dxa"/>
        <w:tblLook w:val="04A0" w:firstRow="1" w:lastRow="0" w:firstColumn="1" w:lastColumn="0" w:noHBand="0" w:noVBand="1"/>
      </w:tblPr>
      <w:tblGrid>
        <w:gridCol w:w="4675"/>
        <w:gridCol w:w="4675"/>
      </w:tblGrid>
      <w:tr w:rsidR="000F247A" w14:paraId="0AA067F3" w14:textId="77777777" w:rsidTr="00113F3A">
        <w:trPr>
          <w:trHeight w:val="146"/>
        </w:trPr>
        <w:tc>
          <w:tcPr>
            <w:tcW w:w="4675" w:type="dxa"/>
          </w:tcPr>
          <w:p w14:paraId="4821DB08" w14:textId="77777777" w:rsidR="000F247A" w:rsidRPr="00F061FD" w:rsidRDefault="000F247A" w:rsidP="00113F3A">
            <w:pPr>
              <w:spacing w:line="240" w:lineRule="auto"/>
              <w:jc w:val="center"/>
              <w:rPr>
                <w:b/>
              </w:rPr>
            </w:pPr>
            <w:r w:rsidRPr="00F061FD">
              <w:rPr>
                <w:b/>
              </w:rPr>
              <w:t>Without try-catch</w:t>
            </w:r>
          </w:p>
        </w:tc>
        <w:tc>
          <w:tcPr>
            <w:tcW w:w="4675" w:type="dxa"/>
          </w:tcPr>
          <w:p w14:paraId="55DC972C" w14:textId="77777777" w:rsidR="000F247A" w:rsidRPr="00F061FD" w:rsidRDefault="000F247A" w:rsidP="00113F3A">
            <w:pPr>
              <w:spacing w:line="240" w:lineRule="auto"/>
              <w:jc w:val="center"/>
              <w:rPr>
                <w:b/>
              </w:rPr>
            </w:pPr>
            <w:r w:rsidRPr="00F061FD">
              <w:rPr>
                <w:b/>
              </w:rPr>
              <w:t>With try-catch</w:t>
            </w:r>
          </w:p>
        </w:tc>
      </w:tr>
      <w:tr w:rsidR="000F247A" w14:paraId="52DBE2C1" w14:textId="77777777" w:rsidTr="00113F3A">
        <w:trPr>
          <w:trHeight w:val="1445"/>
        </w:trPr>
        <w:tc>
          <w:tcPr>
            <w:tcW w:w="4675" w:type="dxa"/>
          </w:tcPr>
          <w:p w14:paraId="46C09D82" w14:textId="77777777" w:rsidR="000F247A" w:rsidRPr="00D076B4" w:rsidRDefault="000F247A" w:rsidP="00700D81">
            <w:pPr>
              <w:autoSpaceDE w:val="0"/>
              <w:autoSpaceDN w:val="0"/>
              <w:adjustRightInd w:val="0"/>
              <w:rPr>
                <w:rFonts w:ascii="Consolas" w:hAnsi="Consolas" w:cs="Consolas"/>
                <w:color w:val="4C483D" w:themeColor="text2"/>
                <w:sz w:val="16"/>
                <w:szCs w:val="18"/>
              </w:rPr>
            </w:pPr>
            <w:r w:rsidRPr="00D076B4">
              <w:rPr>
                <w:rFonts w:ascii="Consolas" w:hAnsi="Consolas" w:cs="Consolas"/>
                <w:b/>
                <w:bCs/>
                <w:color w:val="7F0055"/>
                <w:sz w:val="16"/>
                <w:szCs w:val="18"/>
              </w:rPr>
              <w:t>class</w:t>
            </w:r>
            <w:r w:rsidRPr="00D076B4">
              <w:rPr>
                <w:rFonts w:ascii="Consolas" w:hAnsi="Consolas" w:cs="Consolas"/>
                <w:color w:val="000000"/>
                <w:sz w:val="16"/>
                <w:szCs w:val="18"/>
              </w:rPr>
              <w:t xml:space="preserve"> Test {</w:t>
            </w:r>
          </w:p>
          <w:p w14:paraId="666761F6" w14:textId="7CACC3AA" w:rsidR="000F247A" w:rsidRDefault="000F247A" w:rsidP="00700D81">
            <w:pPr>
              <w:autoSpaceDE w:val="0"/>
              <w:autoSpaceDN w:val="0"/>
              <w:adjustRightInd w:val="0"/>
              <w:rPr>
                <w:rFonts w:ascii="Consolas" w:hAnsi="Consolas" w:cs="Consolas"/>
                <w:color w:val="000000"/>
                <w:sz w:val="16"/>
                <w:szCs w:val="18"/>
              </w:rPr>
            </w:pPr>
            <w:r w:rsidRPr="00D076B4">
              <w:rPr>
                <w:rFonts w:ascii="Consolas" w:hAnsi="Consolas" w:cs="Consolas"/>
                <w:color w:val="000000"/>
                <w:sz w:val="16"/>
                <w:szCs w:val="18"/>
              </w:rPr>
              <w:t xml:space="preserve"> </w:t>
            </w:r>
            <w:r w:rsidRPr="00D076B4">
              <w:rPr>
                <w:rFonts w:ascii="Consolas" w:hAnsi="Consolas" w:cs="Consolas"/>
                <w:b/>
                <w:bCs/>
                <w:color w:val="7F0055"/>
                <w:sz w:val="16"/>
                <w:szCs w:val="18"/>
              </w:rPr>
              <w:t>public</w:t>
            </w:r>
            <w:r w:rsidRPr="00D076B4">
              <w:rPr>
                <w:rFonts w:ascii="Consolas" w:hAnsi="Consolas" w:cs="Consolas"/>
                <w:color w:val="000000"/>
                <w:sz w:val="16"/>
                <w:szCs w:val="18"/>
              </w:rPr>
              <w:t xml:space="preserve"> </w:t>
            </w:r>
            <w:r w:rsidRPr="00D076B4">
              <w:rPr>
                <w:rFonts w:ascii="Consolas" w:hAnsi="Consolas" w:cs="Consolas"/>
                <w:b/>
                <w:bCs/>
                <w:color w:val="7F0055"/>
                <w:sz w:val="16"/>
                <w:szCs w:val="18"/>
              </w:rPr>
              <w:t>static</w:t>
            </w:r>
            <w:r w:rsidRPr="00D076B4">
              <w:rPr>
                <w:rFonts w:ascii="Consolas" w:hAnsi="Consolas" w:cs="Consolas"/>
                <w:color w:val="000000"/>
                <w:sz w:val="16"/>
                <w:szCs w:val="18"/>
              </w:rPr>
              <w:t xml:space="preserve"> </w:t>
            </w:r>
            <w:r w:rsidRPr="00D076B4">
              <w:rPr>
                <w:rFonts w:ascii="Consolas" w:hAnsi="Consolas" w:cs="Consolas"/>
                <w:b/>
                <w:bCs/>
                <w:color w:val="7F0055"/>
                <w:sz w:val="16"/>
                <w:szCs w:val="18"/>
              </w:rPr>
              <w:t>void</w:t>
            </w:r>
            <w:r w:rsidRPr="00D076B4">
              <w:rPr>
                <w:rFonts w:ascii="Consolas" w:hAnsi="Consolas" w:cs="Consolas"/>
                <w:color w:val="000000"/>
                <w:sz w:val="16"/>
                <w:szCs w:val="18"/>
              </w:rPr>
              <w:t xml:space="preserve"> main(String </w:t>
            </w:r>
            <w:r w:rsidRPr="00D076B4">
              <w:rPr>
                <w:rFonts w:ascii="Consolas" w:hAnsi="Consolas" w:cs="Consolas"/>
                <w:color w:val="6A3E3E"/>
                <w:sz w:val="16"/>
                <w:szCs w:val="18"/>
              </w:rPr>
              <w:t>arg</w:t>
            </w:r>
            <w:r w:rsidRPr="00D076B4">
              <w:rPr>
                <w:rFonts w:ascii="Consolas" w:hAnsi="Consolas" w:cs="Consolas"/>
                <w:color w:val="000000"/>
                <w:sz w:val="16"/>
                <w:szCs w:val="18"/>
              </w:rPr>
              <w:t>[]) {</w:t>
            </w:r>
          </w:p>
          <w:p w14:paraId="0ADB4846" w14:textId="77777777" w:rsidR="00D076B4" w:rsidRPr="00D076B4" w:rsidRDefault="00D076B4" w:rsidP="00700D81">
            <w:pPr>
              <w:autoSpaceDE w:val="0"/>
              <w:autoSpaceDN w:val="0"/>
              <w:adjustRightInd w:val="0"/>
              <w:rPr>
                <w:rFonts w:ascii="Consolas" w:hAnsi="Consolas" w:cs="Consolas"/>
                <w:color w:val="4C483D" w:themeColor="text2"/>
                <w:sz w:val="16"/>
                <w:szCs w:val="18"/>
              </w:rPr>
            </w:pPr>
          </w:p>
          <w:p w14:paraId="2725FD20" w14:textId="77777777" w:rsidR="000F247A" w:rsidRPr="00D076B4" w:rsidRDefault="000F247A" w:rsidP="00700D81">
            <w:pPr>
              <w:autoSpaceDE w:val="0"/>
              <w:autoSpaceDN w:val="0"/>
              <w:adjustRightInd w:val="0"/>
              <w:rPr>
                <w:rFonts w:ascii="Consolas" w:hAnsi="Consolas" w:cs="Consolas"/>
                <w:color w:val="4C483D" w:themeColor="text2"/>
                <w:sz w:val="16"/>
                <w:szCs w:val="18"/>
              </w:rPr>
            </w:pPr>
            <w:r w:rsidRPr="00D076B4">
              <w:rPr>
                <w:rFonts w:ascii="Consolas" w:hAnsi="Consolas" w:cs="Consolas"/>
                <w:color w:val="000000"/>
                <w:sz w:val="16"/>
                <w:szCs w:val="18"/>
              </w:rPr>
              <w:tab/>
              <w:t>System.</w:t>
            </w:r>
            <w:r w:rsidRPr="00D076B4">
              <w:rPr>
                <w:rFonts w:ascii="Consolas" w:hAnsi="Consolas" w:cs="Consolas"/>
                <w:b/>
                <w:bCs/>
                <w:i/>
                <w:iCs/>
                <w:color w:val="0000C0"/>
                <w:sz w:val="16"/>
                <w:szCs w:val="18"/>
              </w:rPr>
              <w:t>out</w:t>
            </w:r>
            <w:r w:rsidRPr="00D076B4">
              <w:rPr>
                <w:rFonts w:ascii="Consolas" w:hAnsi="Consolas" w:cs="Consolas"/>
                <w:color w:val="000000"/>
                <w:sz w:val="16"/>
                <w:szCs w:val="18"/>
              </w:rPr>
              <w:t>.println(</w:t>
            </w:r>
            <w:r w:rsidRPr="00D076B4">
              <w:rPr>
                <w:rFonts w:ascii="Consolas" w:hAnsi="Consolas" w:cs="Consolas"/>
                <w:color w:val="2A00FF"/>
                <w:sz w:val="16"/>
                <w:szCs w:val="18"/>
              </w:rPr>
              <w:t>"Statement 1"</w:t>
            </w:r>
            <w:r w:rsidRPr="00D076B4">
              <w:rPr>
                <w:rFonts w:ascii="Consolas" w:hAnsi="Consolas" w:cs="Consolas"/>
                <w:color w:val="000000"/>
                <w:sz w:val="16"/>
                <w:szCs w:val="18"/>
              </w:rPr>
              <w:t>);</w:t>
            </w:r>
          </w:p>
          <w:p w14:paraId="776C7788" w14:textId="77777777" w:rsidR="000F247A" w:rsidRPr="00D076B4" w:rsidRDefault="000F247A" w:rsidP="00700D81">
            <w:pPr>
              <w:autoSpaceDE w:val="0"/>
              <w:autoSpaceDN w:val="0"/>
              <w:adjustRightInd w:val="0"/>
              <w:rPr>
                <w:rFonts w:ascii="Consolas" w:hAnsi="Consolas" w:cs="Consolas"/>
                <w:color w:val="4C483D" w:themeColor="text2"/>
                <w:sz w:val="16"/>
                <w:szCs w:val="18"/>
              </w:rPr>
            </w:pPr>
            <w:r w:rsidRPr="00D076B4">
              <w:rPr>
                <w:rFonts w:ascii="Consolas" w:hAnsi="Consolas" w:cs="Consolas"/>
                <w:color w:val="000000"/>
                <w:sz w:val="16"/>
                <w:szCs w:val="18"/>
              </w:rPr>
              <w:tab/>
              <w:t>System.</w:t>
            </w:r>
            <w:r w:rsidRPr="00D076B4">
              <w:rPr>
                <w:rFonts w:ascii="Consolas" w:hAnsi="Consolas" w:cs="Consolas"/>
                <w:b/>
                <w:bCs/>
                <w:i/>
                <w:iCs/>
                <w:color w:val="0000C0"/>
                <w:sz w:val="16"/>
                <w:szCs w:val="18"/>
              </w:rPr>
              <w:t>out</w:t>
            </w:r>
            <w:r w:rsidRPr="00D076B4">
              <w:rPr>
                <w:rFonts w:ascii="Consolas" w:hAnsi="Consolas" w:cs="Consolas"/>
                <w:color w:val="000000"/>
                <w:sz w:val="16"/>
                <w:szCs w:val="18"/>
              </w:rPr>
              <w:t>.println(10 / 0);</w:t>
            </w:r>
          </w:p>
          <w:p w14:paraId="1732A47B" w14:textId="12B67C0A" w:rsidR="000F247A" w:rsidRDefault="000F247A" w:rsidP="00700D81">
            <w:pPr>
              <w:autoSpaceDE w:val="0"/>
              <w:autoSpaceDN w:val="0"/>
              <w:adjustRightInd w:val="0"/>
              <w:rPr>
                <w:rFonts w:ascii="Consolas" w:hAnsi="Consolas" w:cs="Consolas"/>
                <w:color w:val="000000"/>
                <w:sz w:val="16"/>
                <w:szCs w:val="18"/>
              </w:rPr>
            </w:pPr>
            <w:r w:rsidRPr="00D076B4">
              <w:rPr>
                <w:rFonts w:ascii="Consolas" w:hAnsi="Consolas" w:cs="Consolas"/>
                <w:color w:val="000000"/>
                <w:sz w:val="16"/>
                <w:szCs w:val="18"/>
              </w:rPr>
              <w:tab/>
              <w:t>System.</w:t>
            </w:r>
            <w:r w:rsidRPr="00D076B4">
              <w:rPr>
                <w:rFonts w:ascii="Consolas" w:hAnsi="Consolas" w:cs="Consolas"/>
                <w:b/>
                <w:bCs/>
                <w:i/>
                <w:iCs/>
                <w:color w:val="0000C0"/>
                <w:sz w:val="16"/>
                <w:szCs w:val="18"/>
              </w:rPr>
              <w:t>out</w:t>
            </w:r>
            <w:r w:rsidRPr="00D076B4">
              <w:rPr>
                <w:rFonts w:ascii="Consolas" w:hAnsi="Consolas" w:cs="Consolas"/>
                <w:color w:val="000000"/>
                <w:sz w:val="16"/>
                <w:szCs w:val="18"/>
              </w:rPr>
              <w:t>.println(</w:t>
            </w:r>
            <w:r w:rsidRPr="00D076B4">
              <w:rPr>
                <w:rFonts w:ascii="Consolas" w:hAnsi="Consolas" w:cs="Consolas"/>
                <w:color w:val="2A00FF"/>
                <w:sz w:val="16"/>
                <w:szCs w:val="18"/>
              </w:rPr>
              <w:t>"Statement 2"</w:t>
            </w:r>
            <w:r w:rsidRPr="00D076B4">
              <w:rPr>
                <w:rFonts w:ascii="Consolas" w:hAnsi="Consolas" w:cs="Consolas"/>
                <w:color w:val="000000"/>
                <w:sz w:val="16"/>
                <w:szCs w:val="18"/>
              </w:rPr>
              <w:t>);</w:t>
            </w:r>
          </w:p>
          <w:p w14:paraId="7DC1537C" w14:textId="77777777" w:rsidR="00D076B4" w:rsidRPr="00D076B4" w:rsidRDefault="00D076B4" w:rsidP="00700D81">
            <w:pPr>
              <w:autoSpaceDE w:val="0"/>
              <w:autoSpaceDN w:val="0"/>
              <w:adjustRightInd w:val="0"/>
              <w:rPr>
                <w:rFonts w:ascii="Consolas" w:hAnsi="Consolas" w:cs="Consolas"/>
                <w:color w:val="4C483D" w:themeColor="text2"/>
                <w:sz w:val="16"/>
                <w:szCs w:val="18"/>
              </w:rPr>
            </w:pPr>
          </w:p>
          <w:p w14:paraId="0CDCB0C5" w14:textId="77777777" w:rsidR="000F247A" w:rsidRPr="00D076B4" w:rsidRDefault="000F247A" w:rsidP="00700D81">
            <w:pPr>
              <w:autoSpaceDE w:val="0"/>
              <w:autoSpaceDN w:val="0"/>
              <w:adjustRightInd w:val="0"/>
              <w:rPr>
                <w:rFonts w:ascii="Consolas" w:hAnsi="Consolas" w:cs="Consolas"/>
                <w:color w:val="4C483D" w:themeColor="text2"/>
                <w:sz w:val="16"/>
                <w:szCs w:val="18"/>
              </w:rPr>
            </w:pPr>
            <w:r w:rsidRPr="00D076B4">
              <w:rPr>
                <w:rFonts w:ascii="Consolas" w:hAnsi="Consolas" w:cs="Consolas"/>
                <w:color w:val="000000"/>
                <w:sz w:val="16"/>
                <w:szCs w:val="18"/>
              </w:rPr>
              <w:tab/>
              <w:t>}</w:t>
            </w:r>
          </w:p>
          <w:p w14:paraId="09761DE2" w14:textId="77777777" w:rsidR="000F247A" w:rsidRDefault="000F247A" w:rsidP="00700D81">
            <w:r w:rsidRPr="00D076B4">
              <w:rPr>
                <w:rFonts w:ascii="Consolas" w:hAnsi="Consolas" w:cs="Consolas"/>
                <w:color w:val="000000"/>
                <w:sz w:val="16"/>
                <w:szCs w:val="18"/>
              </w:rPr>
              <w:t xml:space="preserve"> }</w:t>
            </w:r>
          </w:p>
        </w:tc>
        <w:tc>
          <w:tcPr>
            <w:tcW w:w="4675" w:type="dxa"/>
          </w:tcPr>
          <w:p w14:paraId="13650FF1"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sidRPr="00F061FD">
              <w:rPr>
                <w:rFonts w:ascii="Consolas" w:hAnsi="Consolas" w:cs="Consolas"/>
                <w:b/>
                <w:bCs/>
                <w:color w:val="7F0055"/>
                <w:sz w:val="16"/>
              </w:rPr>
              <w:t>class</w:t>
            </w:r>
            <w:r w:rsidRPr="00F061FD">
              <w:rPr>
                <w:rFonts w:ascii="Consolas" w:hAnsi="Consolas" w:cs="Consolas"/>
                <w:color w:val="000000"/>
                <w:sz w:val="16"/>
              </w:rPr>
              <w:t xml:space="preserve"> Test {</w:t>
            </w:r>
          </w:p>
          <w:p w14:paraId="272143CE" w14:textId="77777777" w:rsidR="000F247A" w:rsidRDefault="000F247A" w:rsidP="00700D81">
            <w:pPr>
              <w:autoSpaceDE w:val="0"/>
              <w:autoSpaceDN w:val="0"/>
              <w:adjustRightInd w:val="0"/>
              <w:jc w:val="both"/>
              <w:rPr>
                <w:rFonts w:ascii="Consolas" w:hAnsi="Consolas" w:cs="Consolas"/>
                <w:color w:val="000000"/>
                <w:sz w:val="16"/>
              </w:rPr>
            </w:pPr>
            <w:r>
              <w:rPr>
                <w:rFonts w:ascii="Consolas" w:hAnsi="Consolas" w:cs="Consolas"/>
                <w:color w:val="000000"/>
                <w:sz w:val="16"/>
              </w:rPr>
              <w:t xml:space="preserve">  </w:t>
            </w:r>
            <w:r w:rsidRPr="00F061FD">
              <w:rPr>
                <w:rFonts w:ascii="Consolas" w:hAnsi="Consolas" w:cs="Consolas"/>
                <w:b/>
                <w:bCs/>
                <w:color w:val="7F0055"/>
                <w:sz w:val="16"/>
              </w:rPr>
              <w:t>public</w:t>
            </w:r>
            <w:r w:rsidRPr="00F061FD">
              <w:rPr>
                <w:rFonts w:ascii="Consolas" w:hAnsi="Consolas" w:cs="Consolas"/>
                <w:color w:val="000000"/>
                <w:sz w:val="16"/>
              </w:rPr>
              <w:t xml:space="preserve"> </w:t>
            </w:r>
            <w:r w:rsidRPr="00F061FD">
              <w:rPr>
                <w:rFonts w:ascii="Consolas" w:hAnsi="Consolas" w:cs="Consolas"/>
                <w:b/>
                <w:bCs/>
                <w:color w:val="7F0055"/>
                <w:sz w:val="16"/>
              </w:rPr>
              <w:t>static</w:t>
            </w:r>
            <w:r w:rsidRPr="00F061FD">
              <w:rPr>
                <w:rFonts w:ascii="Consolas" w:hAnsi="Consolas" w:cs="Consolas"/>
                <w:color w:val="000000"/>
                <w:sz w:val="16"/>
              </w:rPr>
              <w:t xml:space="preserve"> </w:t>
            </w:r>
            <w:r w:rsidRPr="00F061FD">
              <w:rPr>
                <w:rFonts w:ascii="Consolas" w:hAnsi="Consolas" w:cs="Consolas"/>
                <w:b/>
                <w:bCs/>
                <w:color w:val="7F0055"/>
                <w:sz w:val="16"/>
              </w:rPr>
              <w:t>void</w:t>
            </w:r>
            <w:r w:rsidRPr="00F061FD">
              <w:rPr>
                <w:rFonts w:ascii="Consolas" w:hAnsi="Consolas" w:cs="Consolas"/>
                <w:color w:val="000000"/>
                <w:sz w:val="16"/>
              </w:rPr>
              <w:t xml:space="preserve"> main(String </w:t>
            </w:r>
            <w:r w:rsidRPr="00F061FD">
              <w:rPr>
                <w:rFonts w:ascii="Consolas" w:hAnsi="Consolas" w:cs="Consolas"/>
                <w:color w:val="6A3E3E"/>
                <w:sz w:val="16"/>
              </w:rPr>
              <w:t>arg</w:t>
            </w:r>
            <w:r w:rsidRPr="00F061FD">
              <w:rPr>
                <w:rFonts w:ascii="Consolas" w:hAnsi="Consolas" w:cs="Consolas"/>
                <w:color w:val="000000"/>
                <w:sz w:val="16"/>
              </w:rPr>
              <w:t>[])</w:t>
            </w:r>
          </w:p>
          <w:p w14:paraId="4232F29A"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sidRPr="00F061FD">
              <w:rPr>
                <w:rFonts w:ascii="Consolas" w:hAnsi="Consolas" w:cs="Consolas"/>
                <w:color w:val="000000"/>
                <w:sz w:val="16"/>
              </w:rPr>
              <w:t xml:space="preserve"> </w:t>
            </w:r>
            <w:r>
              <w:rPr>
                <w:rFonts w:ascii="Consolas" w:hAnsi="Consolas" w:cs="Consolas"/>
                <w:color w:val="000000"/>
                <w:sz w:val="16"/>
              </w:rPr>
              <w:t xml:space="preserve">  </w:t>
            </w:r>
            <w:r w:rsidRPr="00F061FD">
              <w:rPr>
                <w:rFonts w:ascii="Consolas" w:hAnsi="Consolas" w:cs="Consolas"/>
                <w:color w:val="000000"/>
                <w:sz w:val="16"/>
              </w:rPr>
              <w:t>{</w:t>
            </w:r>
          </w:p>
          <w:p w14:paraId="3791E3B3"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Pr>
                <w:rFonts w:ascii="Consolas" w:hAnsi="Consolas" w:cs="Consolas"/>
                <w:color w:val="000000"/>
                <w:sz w:val="16"/>
              </w:rPr>
              <w:t xml:space="preserve">      </w:t>
            </w:r>
            <w:r w:rsidRPr="00F061FD">
              <w:rPr>
                <w:rFonts w:ascii="Consolas" w:hAnsi="Consolas" w:cs="Consolas"/>
                <w:color w:val="000000"/>
                <w:sz w:val="16"/>
              </w:rPr>
              <w:t>System.</w:t>
            </w:r>
            <w:r w:rsidRPr="00F061FD">
              <w:rPr>
                <w:rFonts w:ascii="Consolas" w:hAnsi="Consolas" w:cs="Consolas"/>
                <w:b/>
                <w:bCs/>
                <w:i/>
                <w:iCs/>
                <w:color w:val="0000C0"/>
                <w:sz w:val="16"/>
              </w:rPr>
              <w:t>out</w:t>
            </w:r>
            <w:r w:rsidRPr="00F061FD">
              <w:rPr>
                <w:rFonts w:ascii="Consolas" w:hAnsi="Consolas" w:cs="Consolas"/>
                <w:color w:val="000000"/>
                <w:sz w:val="16"/>
              </w:rPr>
              <w:t>.println(</w:t>
            </w:r>
            <w:r w:rsidRPr="00F061FD">
              <w:rPr>
                <w:rFonts w:ascii="Consolas" w:hAnsi="Consolas" w:cs="Consolas"/>
                <w:color w:val="2A00FF"/>
                <w:sz w:val="16"/>
              </w:rPr>
              <w:t>"Statement 1"</w:t>
            </w:r>
            <w:r w:rsidRPr="00F061FD">
              <w:rPr>
                <w:rFonts w:ascii="Consolas" w:hAnsi="Consolas" w:cs="Consolas"/>
                <w:color w:val="000000"/>
                <w:sz w:val="16"/>
              </w:rPr>
              <w:t>);</w:t>
            </w:r>
          </w:p>
          <w:p w14:paraId="72D91720"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Pr>
                <w:rFonts w:ascii="Consolas" w:hAnsi="Consolas" w:cs="Consolas"/>
                <w:color w:val="000000"/>
                <w:sz w:val="16"/>
              </w:rPr>
              <w:tab/>
            </w:r>
            <w:r w:rsidRPr="00F061FD">
              <w:rPr>
                <w:rFonts w:ascii="Consolas" w:hAnsi="Consolas" w:cs="Consolas"/>
                <w:b/>
                <w:bCs/>
                <w:color w:val="7F0055"/>
                <w:sz w:val="16"/>
              </w:rPr>
              <w:t>try</w:t>
            </w:r>
            <w:r w:rsidRPr="00F061FD">
              <w:rPr>
                <w:rFonts w:ascii="Consolas" w:hAnsi="Consolas" w:cs="Consolas"/>
                <w:color w:val="000000"/>
                <w:sz w:val="16"/>
              </w:rPr>
              <w:t xml:space="preserve"> {</w:t>
            </w:r>
          </w:p>
          <w:p w14:paraId="0D59234F"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Pr>
                <w:rFonts w:ascii="Consolas" w:hAnsi="Consolas" w:cs="Consolas"/>
                <w:color w:val="000000"/>
                <w:sz w:val="16"/>
              </w:rPr>
              <w:tab/>
            </w:r>
            <w:r>
              <w:rPr>
                <w:rFonts w:ascii="Consolas" w:hAnsi="Consolas" w:cs="Consolas"/>
                <w:color w:val="000000"/>
                <w:sz w:val="16"/>
              </w:rPr>
              <w:tab/>
            </w:r>
            <w:r w:rsidRPr="00F061FD">
              <w:rPr>
                <w:rFonts w:ascii="Consolas" w:hAnsi="Consolas" w:cs="Consolas"/>
                <w:color w:val="000000"/>
                <w:sz w:val="16"/>
              </w:rPr>
              <w:t>System.</w:t>
            </w:r>
            <w:r w:rsidRPr="00F061FD">
              <w:rPr>
                <w:rFonts w:ascii="Consolas" w:hAnsi="Consolas" w:cs="Consolas"/>
                <w:b/>
                <w:bCs/>
                <w:i/>
                <w:iCs/>
                <w:color w:val="0000C0"/>
                <w:sz w:val="16"/>
              </w:rPr>
              <w:t>out</w:t>
            </w:r>
            <w:r w:rsidRPr="00F061FD">
              <w:rPr>
                <w:rFonts w:ascii="Consolas" w:hAnsi="Consolas" w:cs="Consolas"/>
                <w:color w:val="000000"/>
                <w:sz w:val="16"/>
              </w:rPr>
              <w:t>.println(10 / 0);</w:t>
            </w:r>
          </w:p>
          <w:p w14:paraId="2FAC4AC4" w14:textId="77777777" w:rsidR="000F247A" w:rsidRDefault="000F247A" w:rsidP="00700D81">
            <w:pPr>
              <w:autoSpaceDE w:val="0"/>
              <w:autoSpaceDN w:val="0"/>
              <w:adjustRightInd w:val="0"/>
              <w:jc w:val="both"/>
              <w:rPr>
                <w:rFonts w:ascii="Consolas" w:hAnsi="Consolas" w:cs="Consolas"/>
                <w:color w:val="000000"/>
                <w:sz w:val="16"/>
              </w:rPr>
            </w:pPr>
            <w:r>
              <w:rPr>
                <w:rFonts w:ascii="Consolas" w:hAnsi="Consolas" w:cs="Consolas"/>
                <w:color w:val="000000"/>
                <w:sz w:val="16"/>
              </w:rPr>
              <w:tab/>
              <w:t>}</w:t>
            </w:r>
          </w:p>
          <w:p w14:paraId="7FBD1C76" w14:textId="77777777" w:rsidR="000F247A" w:rsidRDefault="000F247A" w:rsidP="00700D81">
            <w:pPr>
              <w:autoSpaceDE w:val="0"/>
              <w:autoSpaceDN w:val="0"/>
              <w:adjustRightInd w:val="0"/>
              <w:jc w:val="both"/>
              <w:rPr>
                <w:rFonts w:ascii="Consolas" w:hAnsi="Consolas" w:cs="Consolas"/>
                <w:color w:val="000000"/>
                <w:sz w:val="16"/>
              </w:rPr>
            </w:pPr>
            <w:r>
              <w:rPr>
                <w:rFonts w:ascii="Consolas" w:hAnsi="Consolas" w:cs="Consolas"/>
                <w:color w:val="000000"/>
                <w:sz w:val="16"/>
              </w:rPr>
              <w:t xml:space="preserve">        </w:t>
            </w:r>
            <w:r w:rsidRPr="00F061FD">
              <w:rPr>
                <w:rFonts w:ascii="Consolas" w:hAnsi="Consolas" w:cs="Consolas"/>
                <w:b/>
                <w:bCs/>
                <w:color w:val="7F0055"/>
                <w:sz w:val="16"/>
              </w:rPr>
              <w:t>catch</w:t>
            </w:r>
            <w:r w:rsidRPr="00F061FD">
              <w:rPr>
                <w:rFonts w:ascii="Consolas" w:hAnsi="Consolas" w:cs="Consolas"/>
                <w:color w:val="000000"/>
                <w:sz w:val="16"/>
              </w:rPr>
              <w:t xml:space="preserve"> (ArithmeticException </w:t>
            </w:r>
            <w:r w:rsidRPr="00F061FD">
              <w:rPr>
                <w:rFonts w:ascii="Consolas" w:hAnsi="Consolas" w:cs="Consolas"/>
                <w:color w:val="6A3E3E"/>
                <w:sz w:val="16"/>
              </w:rPr>
              <w:t>e</w:t>
            </w:r>
            <w:r w:rsidRPr="00F061FD">
              <w:rPr>
                <w:rFonts w:ascii="Consolas" w:hAnsi="Consolas" w:cs="Consolas"/>
                <w:color w:val="000000"/>
                <w:sz w:val="16"/>
              </w:rPr>
              <w:t xml:space="preserve">) </w:t>
            </w:r>
          </w:p>
          <w:p w14:paraId="14F9E437"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Pr>
                <w:rFonts w:ascii="Consolas" w:hAnsi="Consolas" w:cs="Consolas"/>
                <w:color w:val="000000"/>
                <w:sz w:val="16"/>
              </w:rPr>
              <w:t xml:space="preserve">        </w:t>
            </w:r>
            <w:r w:rsidRPr="00F061FD">
              <w:rPr>
                <w:rFonts w:ascii="Consolas" w:hAnsi="Consolas" w:cs="Consolas"/>
                <w:color w:val="000000"/>
                <w:sz w:val="16"/>
              </w:rPr>
              <w:t>{</w:t>
            </w:r>
          </w:p>
          <w:p w14:paraId="51B4C382"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Pr>
                <w:rFonts w:ascii="Consolas" w:hAnsi="Consolas" w:cs="Consolas"/>
                <w:color w:val="000000"/>
                <w:sz w:val="16"/>
              </w:rPr>
              <w:tab/>
            </w:r>
            <w:r>
              <w:rPr>
                <w:rFonts w:ascii="Consolas" w:hAnsi="Consolas" w:cs="Consolas"/>
                <w:color w:val="000000"/>
                <w:sz w:val="16"/>
              </w:rPr>
              <w:tab/>
            </w:r>
            <w:r w:rsidRPr="00F061FD">
              <w:rPr>
                <w:rFonts w:ascii="Consolas" w:hAnsi="Consolas" w:cs="Consolas"/>
                <w:color w:val="000000"/>
                <w:sz w:val="16"/>
              </w:rPr>
              <w:t>System.</w:t>
            </w:r>
            <w:r w:rsidRPr="00F061FD">
              <w:rPr>
                <w:rFonts w:ascii="Consolas" w:hAnsi="Consolas" w:cs="Consolas"/>
                <w:b/>
                <w:bCs/>
                <w:i/>
                <w:iCs/>
                <w:color w:val="0000C0"/>
                <w:sz w:val="16"/>
              </w:rPr>
              <w:t>out</w:t>
            </w:r>
            <w:r w:rsidRPr="00F061FD">
              <w:rPr>
                <w:rFonts w:ascii="Consolas" w:hAnsi="Consolas" w:cs="Consolas"/>
                <w:color w:val="000000"/>
                <w:sz w:val="16"/>
              </w:rPr>
              <w:t>.println(10 / 2);</w:t>
            </w:r>
          </w:p>
          <w:p w14:paraId="1EBD2E8A"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Pr>
                <w:rFonts w:ascii="Consolas" w:hAnsi="Consolas" w:cs="Consolas"/>
                <w:color w:val="000000"/>
                <w:sz w:val="16"/>
              </w:rPr>
              <w:tab/>
            </w:r>
            <w:r w:rsidRPr="00F061FD">
              <w:rPr>
                <w:rFonts w:ascii="Consolas" w:hAnsi="Consolas" w:cs="Consolas"/>
                <w:color w:val="000000"/>
                <w:sz w:val="16"/>
              </w:rPr>
              <w:t>}</w:t>
            </w:r>
          </w:p>
          <w:p w14:paraId="5AAF3594"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Pr>
                <w:rFonts w:ascii="Consolas" w:hAnsi="Consolas" w:cs="Consolas"/>
                <w:color w:val="000000"/>
                <w:sz w:val="16"/>
              </w:rPr>
              <w:tab/>
            </w:r>
            <w:r w:rsidRPr="00F061FD">
              <w:rPr>
                <w:rFonts w:ascii="Consolas" w:hAnsi="Consolas" w:cs="Consolas"/>
                <w:color w:val="000000"/>
                <w:sz w:val="16"/>
              </w:rPr>
              <w:t>System.</w:t>
            </w:r>
            <w:r w:rsidRPr="00F061FD">
              <w:rPr>
                <w:rFonts w:ascii="Consolas" w:hAnsi="Consolas" w:cs="Consolas"/>
                <w:b/>
                <w:bCs/>
                <w:i/>
                <w:iCs/>
                <w:color w:val="0000C0"/>
                <w:sz w:val="16"/>
              </w:rPr>
              <w:t>out</w:t>
            </w:r>
            <w:r w:rsidRPr="00F061FD">
              <w:rPr>
                <w:rFonts w:ascii="Consolas" w:hAnsi="Consolas" w:cs="Consolas"/>
                <w:color w:val="000000"/>
                <w:sz w:val="16"/>
              </w:rPr>
              <w:t>.println(</w:t>
            </w:r>
            <w:r w:rsidRPr="00F061FD">
              <w:rPr>
                <w:rFonts w:ascii="Consolas" w:hAnsi="Consolas" w:cs="Consolas"/>
                <w:color w:val="2A00FF"/>
                <w:sz w:val="16"/>
              </w:rPr>
              <w:t>"Statement 2"</w:t>
            </w:r>
            <w:r w:rsidRPr="00F061FD">
              <w:rPr>
                <w:rFonts w:ascii="Consolas" w:hAnsi="Consolas" w:cs="Consolas"/>
                <w:color w:val="000000"/>
                <w:sz w:val="16"/>
              </w:rPr>
              <w:t>);</w:t>
            </w:r>
          </w:p>
          <w:p w14:paraId="0EA7599E" w14:textId="77777777" w:rsidR="000F247A" w:rsidRPr="00F061FD" w:rsidRDefault="000F247A" w:rsidP="00700D81">
            <w:pPr>
              <w:autoSpaceDE w:val="0"/>
              <w:autoSpaceDN w:val="0"/>
              <w:adjustRightInd w:val="0"/>
              <w:jc w:val="both"/>
              <w:rPr>
                <w:rFonts w:ascii="Consolas" w:hAnsi="Consolas" w:cs="Consolas"/>
                <w:color w:val="4C483D" w:themeColor="text2"/>
                <w:sz w:val="16"/>
              </w:rPr>
            </w:pPr>
            <w:r>
              <w:rPr>
                <w:rFonts w:ascii="Consolas" w:hAnsi="Consolas" w:cs="Consolas"/>
                <w:color w:val="000000"/>
                <w:sz w:val="16"/>
              </w:rPr>
              <w:t xml:space="preserve">   </w:t>
            </w:r>
            <w:r w:rsidRPr="00F061FD">
              <w:rPr>
                <w:rFonts w:ascii="Consolas" w:hAnsi="Consolas" w:cs="Consolas"/>
                <w:color w:val="000000"/>
                <w:sz w:val="16"/>
              </w:rPr>
              <w:t>}</w:t>
            </w:r>
          </w:p>
          <w:p w14:paraId="4525B6A0" w14:textId="77777777" w:rsidR="000F247A" w:rsidRPr="00F061FD" w:rsidRDefault="000F247A" w:rsidP="00700D81">
            <w:pPr>
              <w:jc w:val="both"/>
              <w:rPr>
                <w:sz w:val="16"/>
              </w:rPr>
            </w:pPr>
            <w:r w:rsidRPr="00F061FD">
              <w:rPr>
                <w:rFonts w:ascii="Consolas" w:hAnsi="Consolas" w:cs="Consolas"/>
                <w:color w:val="000000"/>
                <w:sz w:val="16"/>
              </w:rPr>
              <w:t>}</w:t>
            </w:r>
          </w:p>
        </w:tc>
      </w:tr>
      <w:tr w:rsidR="000F247A" w14:paraId="0AB82048" w14:textId="77777777" w:rsidTr="00113F3A">
        <w:trPr>
          <w:trHeight w:val="417"/>
        </w:trPr>
        <w:tc>
          <w:tcPr>
            <w:tcW w:w="4675" w:type="dxa"/>
            <w:shd w:val="clear" w:color="auto" w:fill="000000" w:themeFill="text1"/>
          </w:tcPr>
          <w:p w14:paraId="5896DCA7" w14:textId="77777777" w:rsidR="000F247A" w:rsidRPr="00F061FD" w:rsidRDefault="000F247A" w:rsidP="00700D81">
            <w:pPr>
              <w:autoSpaceDE w:val="0"/>
              <w:autoSpaceDN w:val="0"/>
              <w:adjustRightInd w:val="0"/>
              <w:rPr>
                <w:rFonts w:ascii="Consolas" w:hAnsi="Consolas" w:cs="Consolas"/>
                <w:b/>
                <w:bCs/>
                <w:color w:val="FFFFFF" w:themeColor="background1"/>
                <w:sz w:val="16"/>
                <w:szCs w:val="16"/>
              </w:rPr>
            </w:pPr>
            <w:r w:rsidRPr="00F061FD">
              <w:rPr>
                <w:rFonts w:ascii="Consolas" w:hAnsi="Consolas" w:cs="Consolas"/>
                <w:b/>
                <w:bCs/>
                <w:color w:val="FFFFFF" w:themeColor="background1"/>
                <w:sz w:val="16"/>
                <w:szCs w:val="16"/>
              </w:rPr>
              <w:t>Statement 1</w:t>
            </w:r>
          </w:p>
          <w:p w14:paraId="2E935444" w14:textId="0833ED76" w:rsidR="000F247A" w:rsidRPr="00F061FD" w:rsidRDefault="000F247A" w:rsidP="001F60B2">
            <w:pPr>
              <w:autoSpaceDE w:val="0"/>
              <w:autoSpaceDN w:val="0"/>
              <w:adjustRightInd w:val="0"/>
              <w:rPr>
                <w:rFonts w:ascii="Consolas" w:hAnsi="Consolas" w:cs="Consolas"/>
                <w:b/>
                <w:bCs/>
                <w:color w:val="7F0055"/>
                <w:sz w:val="16"/>
                <w:szCs w:val="16"/>
              </w:rPr>
            </w:pPr>
            <w:r w:rsidRPr="00F061FD">
              <w:rPr>
                <w:rFonts w:ascii="Consolas" w:hAnsi="Consolas" w:cs="Consolas"/>
                <w:b/>
                <w:bCs/>
                <w:color w:val="FF0000"/>
                <w:sz w:val="16"/>
                <w:szCs w:val="16"/>
              </w:rPr>
              <w:t>Exception in thread "main" java.lang.ArithmeticException: / by zero</w:t>
            </w:r>
          </w:p>
        </w:tc>
        <w:tc>
          <w:tcPr>
            <w:tcW w:w="4675" w:type="dxa"/>
            <w:shd w:val="clear" w:color="auto" w:fill="000000" w:themeFill="text1"/>
          </w:tcPr>
          <w:p w14:paraId="65147271" w14:textId="77777777" w:rsidR="000F247A" w:rsidRPr="00F061FD" w:rsidRDefault="000F247A" w:rsidP="00700D81">
            <w:pPr>
              <w:autoSpaceDE w:val="0"/>
              <w:autoSpaceDN w:val="0"/>
              <w:adjustRightInd w:val="0"/>
              <w:rPr>
                <w:rFonts w:ascii="Consolas" w:hAnsi="Consolas" w:cs="Consolas"/>
                <w:b/>
                <w:color w:val="FFFFFF" w:themeColor="background1"/>
                <w:sz w:val="16"/>
                <w:szCs w:val="16"/>
              </w:rPr>
            </w:pPr>
            <w:r w:rsidRPr="00F061FD">
              <w:rPr>
                <w:rFonts w:ascii="Consolas" w:hAnsi="Consolas" w:cs="Consolas"/>
                <w:b/>
                <w:color w:val="FFFFFF" w:themeColor="background1"/>
                <w:sz w:val="16"/>
                <w:szCs w:val="16"/>
              </w:rPr>
              <w:t>Statement 1</w:t>
            </w:r>
          </w:p>
          <w:p w14:paraId="5C774CAA" w14:textId="77777777" w:rsidR="000F247A" w:rsidRPr="00F061FD" w:rsidRDefault="000F247A" w:rsidP="00700D81">
            <w:pPr>
              <w:autoSpaceDE w:val="0"/>
              <w:autoSpaceDN w:val="0"/>
              <w:adjustRightInd w:val="0"/>
              <w:rPr>
                <w:rFonts w:ascii="Consolas" w:hAnsi="Consolas" w:cs="Consolas"/>
                <w:b/>
                <w:color w:val="FFFFFF" w:themeColor="background1"/>
                <w:sz w:val="16"/>
                <w:szCs w:val="16"/>
              </w:rPr>
            </w:pPr>
            <w:r w:rsidRPr="00F061FD">
              <w:rPr>
                <w:rFonts w:ascii="Consolas" w:hAnsi="Consolas" w:cs="Consolas"/>
                <w:b/>
                <w:color w:val="FFFFFF" w:themeColor="background1"/>
                <w:sz w:val="16"/>
                <w:szCs w:val="16"/>
              </w:rPr>
              <w:t>5</w:t>
            </w:r>
          </w:p>
          <w:p w14:paraId="67C4FA02" w14:textId="77777777" w:rsidR="000F247A" w:rsidRPr="00F061FD" w:rsidRDefault="000F247A" w:rsidP="00700D81">
            <w:pPr>
              <w:autoSpaceDE w:val="0"/>
              <w:autoSpaceDN w:val="0"/>
              <w:adjustRightInd w:val="0"/>
              <w:rPr>
                <w:sz w:val="16"/>
                <w:szCs w:val="16"/>
              </w:rPr>
            </w:pPr>
            <w:r w:rsidRPr="00F061FD">
              <w:rPr>
                <w:rFonts w:ascii="Consolas" w:hAnsi="Consolas" w:cs="Consolas"/>
                <w:b/>
                <w:color w:val="FFFFFF" w:themeColor="background1"/>
                <w:sz w:val="16"/>
                <w:szCs w:val="16"/>
              </w:rPr>
              <w:t>Statement 2</w:t>
            </w:r>
          </w:p>
        </w:tc>
      </w:tr>
    </w:tbl>
    <w:p w14:paraId="54BB1FCE" w14:textId="77777777" w:rsidR="000F247A" w:rsidRDefault="000F247A" w:rsidP="006F728B">
      <w:pPr>
        <w:pStyle w:val="ListParagraph"/>
        <w:numPr>
          <w:ilvl w:val="0"/>
          <w:numId w:val="44"/>
        </w:numPr>
      </w:pPr>
      <w:r w:rsidRPr="000F473D">
        <w:t>In the case of try with multiple catch blocks the order of catch blocks is important. And it should be from</w:t>
      </w:r>
      <w:r>
        <w:t xml:space="preserve"> </w:t>
      </w:r>
      <w:r w:rsidRPr="000F473D">
        <w:t>child to parent</w:t>
      </w:r>
      <w:r>
        <w:t>,</w:t>
      </w:r>
      <w:r w:rsidRPr="000F473D">
        <w:t xml:space="preserve"> </w:t>
      </w:r>
      <w:r w:rsidR="0095755E" w:rsidRPr="000F473D">
        <w:t>otherwise</w:t>
      </w:r>
      <w:r w:rsidRPr="000F473D">
        <w:t xml:space="preserve"> Compiler Error. Saying </w:t>
      </w:r>
      <w:r w:rsidRPr="007D7632">
        <w:rPr>
          <w:rStyle w:val="0SyntaxPinkChar"/>
          <w:sz w:val="16"/>
          <w:szCs w:val="18"/>
        </w:rPr>
        <w:t>Exception xxx has already been caught</w:t>
      </w:r>
      <w:r>
        <w:t>.</w:t>
      </w:r>
    </w:p>
    <w:p w14:paraId="29BFFDC6" w14:textId="77777777" w:rsidR="000F247A" w:rsidRDefault="000F247A" w:rsidP="000F247A">
      <w:pPr>
        <w:pStyle w:val="ListParagraph"/>
      </w:pPr>
    </w:p>
    <w:p w14:paraId="457769E6" w14:textId="77777777" w:rsidR="000F247A" w:rsidRDefault="000F247A" w:rsidP="006F728B">
      <w:pPr>
        <w:pStyle w:val="ListParagraph"/>
        <w:numPr>
          <w:ilvl w:val="0"/>
          <w:numId w:val="44"/>
        </w:numPr>
      </w:pPr>
      <w:r>
        <w:t xml:space="preserve">If there is no chance of raising an exception in try statement, then we are not allowed to maintain catch block for that </w:t>
      </w:r>
      <w:r w:rsidR="0095755E">
        <w:t>exception. If</w:t>
      </w:r>
      <w:r w:rsidR="00666EAD">
        <w:t xml:space="preserve"> we do so, </w:t>
      </w:r>
      <w:r>
        <w:t>violation leads to compile time error. but this rule is applicable only for fully checked exceptions.</w:t>
      </w:r>
    </w:p>
    <w:p w14:paraId="112675A6" w14:textId="77777777" w:rsidR="000F247A" w:rsidRPr="000F473D" w:rsidRDefault="000F247A" w:rsidP="000F247A">
      <w:pPr>
        <w:pStyle w:val="Output"/>
        <w:ind w:left="720"/>
        <w:rPr>
          <w:color w:val="4C483D" w:themeColor="text2"/>
        </w:rPr>
      </w:pPr>
      <w:r w:rsidRPr="000F473D">
        <w:rPr>
          <w:bCs/>
          <w:color w:val="7F0055"/>
        </w:rPr>
        <w:t>class</w:t>
      </w:r>
      <w:r w:rsidRPr="000F473D">
        <w:t xml:space="preserve"> Test {</w:t>
      </w:r>
    </w:p>
    <w:p w14:paraId="0B7C13A9" w14:textId="77777777" w:rsidR="000F247A" w:rsidRPr="000F473D" w:rsidRDefault="000F247A" w:rsidP="000F247A">
      <w:pPr>
        <w:pStyle w:val="Output"/>
        <w:ind w:left="720"/>
        <w:rPr>
          <w:color w:val="4C483D" w:themeColor="text2"/>
        </w:rPr>
      </w:pPr>
      <w:r w:rsidRPr="000F473D">
        <w:tab/>
      </w:r>
      <w:r w:rsidRPr="000F473D">
        <w:rPr>
          <w:bCs/>
          <w:color w:val="7F0055"/>
        </w:rPr>
        <w:t>public</w:t>
      </w:r>
      <w:r w:rsidRPr="000F473D">
        <w:t xml:space="preserve"> </w:t>
      </w:r>
      <w:r w:rsidRPr="000F473D">
        <w:rPr>
          <w:bCs/>
          <w:color w:val="7F0055"/>
        </w:rPr>
        <w:t>static</w:t>
      </w:r>
      <w:r w:rsidRPr="000F473D">
        <w:t xml:space="preserve"> </w:t>
      </w:r>
      <w:r w:rsidRPr="000F473D">
        <w:rPr>
          <w:bCs/>
          <w:color w:val="7F0055"/>
        </w:rPr>
        <w:t>void</w:t>
      </w:r>
      <w:r w:rsidRPr="000F473D">
        <w:t xml:space="preserve"> main(String </w:t>
      </w:r>
      <w:r w:rsidRPr="000F473D">
        <w:rPr>
          <w:color w:val="6A3E3E"/>
        </w:rPr>
        <w:t>arg</w:t>
      </w:r>
      <w:r w:rsidRPr="000F473D">
        <w:t>[]) {</w:t>
      </w:r>
    </w:p>
    <w:p w14:paraId="320AF045" w14:textId="77777777" w:rsidR="000F247A" w:rsidRPr="000F473D" w:rsidRDefault="000F247A" w:rsidP="000F247A">
      <w:pPr>
        <w:pStyle w:val="Output"/>
        <w:ind w:left="720"/>
        <w:rPr>
          <w:color w:val="4C483D" w:themeColor="text2"/>
        </w:rPr>
      </w:pPr>
      <w:r w:rsidRPr="000F473D">
        <w:tab/>
      </w:r>
      <w:r w:rsidRPr="000F473D">
        <w:tab/>
      </w:r>
      <w:r w:rsidRPr="000F473D">
        <w:rPr>
          <w:bCs/>
          <w:color w:val="7F0055"/>
        </w:rPr>
        <w:t>try</w:t>
      </w:r>
      <w:r w:rsidRPr="000F473D">
        <w:t xml:space="preserve"> {</w:t>
      </w:r>
    </w:p>
    <w:p w14:paraId="68B0518B" w14:textId="77777777" w:rsidR="000F247A" w:rsidRPr="000F473D" w:rsidRDefault="000F247A" w:rsidP="000F247A">
      <w:pPr>
        <w:pStyle w:val="Output"/>
        <w:ind w:left="720"/>
        <w:rPr>
          <w:color w:val="4C483D" w:themeColor="text2"/>
        </w:rPr>
      </w:pPr>
      <w:r w:rsidRPr="000F473D">
        <w:tab/>
      </w:r>
      <w:r w:rsidRPr="000F473D">
        <w:tab/>
      </w:r>
      <w:r w:rsidRPr="000F473D">
        <w:tab/>
        <w:t>System.</w:t>
      </w:r>
      <w:r w:rsidRPr="000F473D">
        <w:rPr>
          <w:bCs/>
          <w:i/>
          <w:iCs/>
          <w:color w:val="0000C0"/>
        </w:rPr>
        <w:t>out</w:t>
      </w:r>
      <w:r w:rsidRPr="000F473D">
        <w:t>.println(</w:t>
      </w:r>
      <w:r w:rsidRPr="000F473D">
        <w:rPr>
          <w:color w:val="2A00FF"/>
        </w:rPr>
        <w:t>"Hi"</w:t>
      </w:r>
      <w:r w:rsidRPr="000F473D">
        <w:t>);</w:t>
      </w:r>
    </w:p>
    <w:p w14:paraId="4F353077" w14:textId="77777777" w:rsidR="000F247A" w:rsidRPr="000F473D" w:rsidRDefault="000F247A" w:rsidP="000F247A">
      <w:pPr>
        <w:pStyle w:val="Output"/>
        <w:ind w:left="720"/>
        <w:rPr>
          <w:color w:val="4C483D" w:themeColor="text2"/>
        </w:rPr>
      </w:pPr>
      <w:r w:rsidRPr="000F473D">
        <w:tab/>
      </w:r>
      <w:r w:rsidRPr="000F473D">
        <w:tab/>
        <w:t xml:space="preserve">} </w:t>
      </w:r>
      <w:r w:rsidRPr="000F473D">
        <w:rPr>
          <w:bCs/>
          <w:color w:val="7F0055"/>
        </w:rPr>
        <w:t>catch</w:t>
      </w:r>
      <w:r w:rsidRPr="000F473D">
        <w:t xml:space="preserve"> (</w:t>
      </w:r>
      <w:r w:rsidRPr="000F473D">
        <w:rPr>
          <w:highlight w:val="lightGray"/>
        </w:rPr>
        <w:t>IOException</w:t>
      </w:r>
      <w:r w:rsidRPr="000F473D">
        <w:t xml:space="preserve"> </w:t>
      </w:r>
      <w:r w:rsidRPr="000F473D">
        <w:rPr>
          <w:color w:val="6A3E3E"/>
        </w:rPr>
        <w:t>e</w:t>
      </w:r>
      <w:r w:rsidRPr="000F473D">
        <w:t>) {</w:t>
      </w:r>
    </w:p>
    <w:p w14:paraId="46911F72" w14:textId="77777777" w:rsidR="000F247A" w:rsidRPr="000F473D" w:rsidRDefault="000F247A" w:rsidP="000F247A">
      <w:pPr>
        <w:pStyle w:val="Output"/>
        <w:ind w:left="720"/>
        <w:rPr>
          <w:color w:val="4C483D" w:themeColor="text2"/>
        </w:rPr>
      </w:pPr>
      <w:r w:rsidRPr="000F473D">
        <w:tab/>
      </w:r>
      <w:r w:rsidRPr="000F473D">
        <w:tab/>
        <w:t>}</w:t>
      </w:r>
    </w:p>
    <w:p w14:paraId="48702690" w14:textId="77777777" w:rsidR="000F247A" w:rsidRPr="000F473D" w:rsidRDefault="000F247A" w:rsidP="000F247A">
      <w:pPr>
        <w:pStyle w:val="Output"/>
        <w:ind w:left="720"/>
        <w:rPr>
          <w:color w:val="4C483D" w:themeColor="text2"/>
        </w:rPr>
      </w:pPr>
      <w:r w:rsidRPr="000F473D">
        <w:tab/>
        <w:t>}</w:t>
      </w:r>
    </w:p>
    <w:p w14:paraId="11844D77" w14:textId="77777777" w:rsidR="000F247A" w:rsidRDefault="000F247A" w:rsidP="000F247A">
      <w:pPr>
        <w:pStyle w:val="Output"/>
        <w:ind w:left="720"/>
      </w:pPr>
      <w:r w:rsidRPr="000F473D">
        <w:t>}</w:t>
      </w:r>
    </w:p>
    <w:p w14:paraId="1B9C77F8" w14:textId="77777777" w:rsidR="000F247A" w:rsidRPr="000F473D" w:rsidRDefault="000F247A" w:rsidP="000F247A">
      <w:pPr>
        <w:pStyle w:val="Output"/>
        <w:shd w:val="clear" w:color="auto" w:fill="000000" w:themeFill="text1"/>
        <w:ind w:left="720"/>
        <w:rPr>
          <w:color w:val="FF0000"/>
        </w:rPr>
      </w:pPr>
      <w:r w:rsidRPr="000F473D">
        <w:rPr>
          <w:color w:val="FF0000"/>
        </w:rPr>
        <w:lastRenderedPageBreak/>
        <w:t>Test.java:7: error: exception IOException is never thrown in body of corresponding try statement</w:t>
      </w:r>
    </w:p>
    <w:p w14:paraId="5CB31F3D" w14:textId="77777777" w:rsidR="000F247A" w:rsidRPr="000F473D" w:rsidRDefault="000F247A" w:rsidP="000F247A">
      <w:pPr>
        <w:pStyle w:val="Output"/>
        <w:shd w:val="clear" w:color="auto" w:fill="000000" w:themeFill="text1"/>
        <w:ind w:left="720"/>
        <w:rPr>
          <w:color w:val="FF0000"/>
        </w:rPr>
      </w:pPr>
      <w:r w:rsidRPr="000F473D">
        <w:rPr>
          <w:color w:val="FF0000"/>
        </w:rPr>
        <w:t xml:space="preserve">                } catch (IOException e) {</w:t>
      </w:r>
    </w:p>
    <w:p w14:paraId="5EC23F33" w14:textId="77777777" w:rsidR="000F247A" w:rsidRPr="000F473D" w:rsidRDefault="000F247A" w:rsidP="000F247A">
      <w:pPr>
        <w:pStyle w:val="Output"/>
        <w:shd w:val="clear" w:color="auto" w:fill="000000" w:themeFill="text1"/>
        <w:ind w:left="720"/>
        <w:rPr>
          <w:color w:val="FF0000"/>
        </w:rPr>
      </w:pPr>
      <w:r w:rsidRPr="000F473D">
        <w:rPr>
          <w:color w:val="FF0000"/>
        </w:rPr>
        <w:t xml:space="preserve">                  ^</w:t>
      </w:r>
    </w:p>
    <w:p w14:paraId="5CFF71C6" w14:textId="77777777" w:rsidR="000F247A" w:rsidRDefault="000F247A" w:rsidP="000F247A"/>
    <w:p w14:paraId="4EBCA87F" w14:textId="075A5D60" w:rsidR="000F247A" w:rsidRDefault="000F247A" w:rsidP="006F728B">
      <w:pPr>
        <w:pStyle w:val="ListParagraph"/>
        <w:numPr>
          <w:ilvl w:val="0"/>
          <w:numId w:val="44"/>
        </w:numPr>
      </w:pPr>
      <w:r>
        <w:t xml:space="preserve">It is not recommended to maintain cleanup code </w:t>
      </w:r>
      <w:r w:rsidR="002C4213">
        <w:t>within</w:t>
      </w:r>
      <w:r>
        <w:t xml:space="preserve"> the catch block. because there is no </w:t>
      </w:r>
      <w:r w:rsidR="0095755E">
        <w:t>guaranty</w:t>
      </w:r>
      <w:r>
        <w:t xml:space="preserve"> of execution of </w:t>
      </w:r>
      <w:r w:rsidR="0095755E">
        <w:t>particular</w:t>
      </w:r>
      <w:r>
        <w:t xml:space="preserve"> catch block.</w:t>
      </w:r>
    </w:p>
    <w:p w14:paraId="3698FBBC" w14:textId="77777777" w:rsidR="000F247A" w:rsidRDefault="000F247A" w:rsidP="000F247A">
      <w:pPr>
        <w:pStyle w:val="ListParagraph"/>
      </w:pPr>
    </w:p>
    <w:p w14:paraId="25FE2ED8" w14:textId="1697581A" w:rsidR="000F247A" w:rsidRDefault="000F247A" w:rsidP="006F728B">
      <w:pPr>
        <w:pStyle w:val="ListParagraph"/>
        <w:numPr>
          <w:ilvl w:val="0"/>
          <w:numId w:val="44"/>
        </w:numPr>
      </w:pPr>
      <w:r w:rsidRPr="002C4213">
        <w:rPr>
          <w:rStyle w:val="0SyntaxPinkChar"/>
        </w:rPr>
        <w:t>finally</w:t>
      </w:r>
      <w:r w:rsidRPr="000F473D">
        <w:t xml:space="preserve"> block should always execute irrespective of whether the </w:t>
      </w:r>
      <w:r w:rsidR="00387915">
        <w:t xml:space="preserve">exception </w:t>
      </w:r>
      <w:r w:rsidRPr="000F473D">
        <w:t xml:space="preserve">is raised or not </w:t>
      </w:r>
      <w:r w:rsidR="002C4213">
        <w:t>and handled</w:t>
      </w:r>
      <w:r w:rsidRPr="000F473D">
        <w:t xml:space="preserve"> or not handled.</w:t>
      </w:r>
    </w:p>
    <w:p w14:paraId="2357DC41" w14:textId="77777777" w:rsidR="000F247A" w:rsidRDefault="000F247A" w:rsidP="000F247A">
      <w:pPr>
        <w:pStyle w:val="ListParagraph"/>
      </w:pPr>
    </w:p>
    <w:p w14:paraId="08764C41" w14:textId="3997457B" w:rsidR="000F247A" w:rsidRDefault="000F247A" w:rsidP="006F728B">
      <w:pPr>
        <w:pStyle w:val="ListParagraph"/>
        <w:numPr>
          <w:ilvl w:val="0"/>
          <w:numId w:val="44"/>
        </w:numPr>
      </w:pPr>
      <w:r>
        <w:t xml:space="preserve">The finally block won’t be </w:t>
      </w:r>
      <w:r w:rsidR="002C4213">
        <w:t>executed, if</w:t>
      </w:r>
      <w:r>
        <w:t xml:space="preserve"> the system </w:t>
      </w:r>
      <w:r w:rsidR="0095755E">
        <w:t>itself</w:t>
      </w:r>
      <w:r>
        <w:t xml:space="preserve"> </w:t>
      </w:r>
      <w:r w:rsidR="002C4213">
        <w:t>exists (</w:t>
      </w:r>
      <w:r>
        <w:t xml:space="preserve">JVM shutdown) i.e in the case of  </w:t>
      </w:r>
      <w:r w:rsidRPr="002C4213">
        <w:rPr>
          <w:rStyle w:val="0SyntaxPinkChar"/>
        </w:rPr>
        <w:t>System.exit()</w:t>
      </w:r>
      <w:r>
        <w:t xml:space="preserve"> finally block won’t be executed.</w:t>
      </w:r>
    </w:p>
    <w:p w14:paraId="3D581A47" w14:textId="77777777" w:rsidR="006B68C9" w:rsidRDefault="006B68C9" w:rsidP="000F247A"/>
    <w:p w14:paraId="77F4E643" w14:textId="77777777" w:rsidR="000F247A" w:rsidRPr="00152422" w:rsidRDefault="0095755E" w:rsidP="000F247A">
      <w:pPr>
        <w:rPr>
          <w:b/>
          <w:u w:val="single"/>
        </w:rPr>
      </w:pPr>
      <w:r w:rsidRPr="00152422">
        <w:rPr>
          <w:b/>
          <w:u w:val="single"/>
        </w:rPr>
        <w:t>Possible</w:t>
      </w:r>
      <w:r w:rsidR="000F247A" w:rsidRPr="00152422">
        <w:rPr>
          <w:b/>
          <w:u w:val="single"/>
        </w:rPr>
        <w:t xml:space="preserve"> combinations of try, catch, finally</w:t>
      </w:r>
    </w:p>
    <w:tbl>
      <w:tblPr>
        <w:tblStyle w:val="TableGrid"/>
        <w:tblW w:w="9612" w:type="dxa"/>
        <w:shd w:val="clear" w:color="auto" w:fill="F2F2F2" w:themeFill="background1" w:themeFillShade="F2"/>
        <w:tblLook w:val="04A0" w:firstRow="1" w:lastRow="0" w:firstColumn="1" w:lastColumn="0" w:noHBand="0" w:noVBand="1"/>
      </w:tblPr>
      <w:tblGrid>
        <w:gridCol w:w="3304"/>
        <w:gridCol w:w="3171"/>
        <w:gridCol w:w="3137"/>
      </w:tblGrid>
      <w:tr w:rsidR="000F247A" w:rsidRPr="006B68C9" w14:paraId="4D7AB282" w14:textId="77777777" w:rsidTr="00700D81">
        <w:trPr>
          <w:trHeight w:val="1819"/>
        </w:trPr>
        <w:tc>
          <w:tcPr>
            <w:tcW w:w="3304" w:type="dxa"/>
            <w:shd w:val="clear" w:color="auto" w:fill="F2F2F2" w:themeFill="background1" w:themeFillShade="F2"/>
          </w:tcPr>
          <w:p w14:paraId="09329BB1"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try</w:t>
            </w:r>
          </w:p>
          <w:p w14:paraId="758B98CF"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0772304B"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42B360B9"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catch</w:t>
            </w:r>
            <w:r w:rsidRPr="006B68C9">
              <w:rPr>
                <w:rFonts w:ascii="Consolas" w:hAnsi="Consolas" w:cs="Consolas"/>
                <w:b/>
                <w:color w:val="000000"/>
                <w:sz w:val="16"/>
                <w:szCs w:val="16"/>
              </w:rPr>
              <w:t xml:space="preserve"> (X e)</w:t>
            </w:r>
          </w:p>
          <w:p w14:paraId="76926AE0"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6A1B1320"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2BB9A74A"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finally</w:t>
            </w:r>
          </w:p>
          <w:p w14:paraId="0C53949B"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7D78C629" w14:textId="77777777" w:rsidR="000F247A" w:rsidRPr="006B68C9" w:rsidRDefault="000F247A" w:rsidP="00700D81">
            <w:pPr>
              <w:rPr>
                <w:rFonts w:ascii="Consolas" w:hAnsi="Consolas" w:cs="Consolas"/>
                <w:b/>
                <w:color w:val="000000"/>
                <w:sz w:val="16"/>
                <w:szCs w:val="16"/>
              </w:rPr>
            </w:pPr>
            <w:r w:rsidRPr="006B68C9">
              <w:rPr>
                <w:rFonts w:ascii="Consolas" w:hAnsi="Consolas" w:cs="Consolas"/>
                <w:b/>
                <w:color w:val="000000"/>
                <w:sz w:val="16"/>
                <w:szCs w:val="16"/>
              </w:rPr>
              <w:t>}</w:t>
            </w:r>
          </w:p>
          <w:p w14:paraId="1D571A84" w14:textId="77777777" w:rsidR="000F247A" w:rsidRPr="006B68C9" w:rsidRDefault="000F247A" w:rsidP="00700D81">
            <w:pPr>
              <w:rPr>
                <w:rFonts w:ascii="Consolas" w:hAnsi="Consolas" w:cs="Consolas"/>
                <w:b/>
                <w:sz w:val="16"/>
                <w:szCs w:val="16"/>
              </w:rPr>
            </w:pPr>
            <w:r w:rsidRPr="006B68C9">
              <w:rPr>
                <w:rFonts w:ascii="Consolas" w:hAnsi="Consolas" w:cs="Consolas"/>
                <w:b/>
                <w:color w:val="00B050"/>
                <w:sz w:val="16"/>
                <w:szCs w:val="16"/>
              </w:rPr>
              <w:t>CORRECT</w:t>
            </w:r>
          </w:p>
        </w:tc>
        <w:tc>
          <w:tcPr>
            <w:tcW w:w="3171" w:type="dxa"/>
            <w:shd w:val="clear" w:color="auto" w:fill="F2F2F2" w:themeFill="background1" w:themeFillShade="F2"/>
          </w:tcPr>
          <w:p w14:paraId="31A10B1A"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try</w:t>
            </w:r>
          </w:p>
          <w:p w14:paraId="0A33B36C"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7C76FAF1"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7B85DF0A"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finally</w:t>
            </w:r>
          </w:p>
          <w:p w14:paraId="59CA8DA0"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4AA80ADE" w14:textId="77777777" w:rsidR="000F247A" w:rsidRPr="006B68C9" w:rsidRDefault="000F247A" w:rsidP="00700D81">
            <w:pPr>
              <w:rPr>
                <w:rFonts w:ascii="Consolas" w:hAnsi="Consolas" w:cs="Consolas"/>
                <w:b/>
                <w:color w:val="000000"/>
                <w:sz w:val="16"/>
                <w:szCs w:val="16"/>
              </w:rPr>
            </w:pPr>
            <w:r w:rsidRPr="006B68C9">
              <w:rPr>
                <w:rFonts w:ascii="Consolas" w:hAnsi="Consolas" w:cs="Consolas"/>
                <w:b/>
                <w:color w:val="000000"/>
                <w:sz w:val="16"/>
                <w:szCs w:val="16"/>
              </w:rPr>
              <w:t>}</w:t>
            </w:r>
          </w:p>
          <w:p w14:paraId="2BB5B506" w14:textId="77777777" w:rsidR="000F247A" w:rsidRPr="006B68C9" w:rsidRDefault="000F247A" w:rsidP="00700D81">
            <w:pPr>
              <w:rPr>
                <w:rFonts w:ascii="Consolas" w:hAnsi="Consolas" w:cs="Consolas"/>
                <w:b/>
                <w:color w:val="000000"/>
                <w:sz w:val="16"/>
                <w:szCs w:val="16"/>
              </w:rPr>
            </w:pPr>
          </w:p>
          <w:p w14:paraId="74EE80DE" w14:textId="77777777" w:rsidR="000F247A" w:rsidRPr="006B68C9" w:rsidRDefault="000F247A" w:rsidP="00700D81">
            <w:pPr>
              <w:rPr>
                <w:rFonts w:ascii="Consolas" w:hAnsi="Consolas" w:cs="Consolas"/>
                <w:b/>
                <w:sz w:val="16"/>
                <w:szCs w:val="16"/>
              </w:rPr>
            </w:pPr>
            <w:r w:rsidRPr="006B68C9">
              <w:rPr>
                <w:rFonts w:ascii="Consolas" w:hAnsi="Consolas" w:cs="Consolas"/>
                <w:b/>
                <w:color w:val="00B050"/>
                <w:sz w:val="16"/>
                <w:szCs w:val="16"/>
              </w:rPr>
              <w:t>CORRECT</w:t>
            </w:r>
          </w:p>
        </w:tc>
        <w:tc>
          <w:tcPr>
            <w:tcW w:w="3137" w:type="dxa"/>
            <w:shd w:val="clear" w:color="auto" w:fill="F2F2F2" w:themeFill="background1" w:themeFillShade="F2"/>
          </w:tcPr>
          <w:p w14:paraId="7CD2AEBE"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try</w:t>
            </w:r>
          </w:p>
          <w:p w14:paraId="3986B705"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0028085F"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1AD5D7EA" w14:textId="77777777" w:rsidR="000F247A" w:rsidRPr="006B68C9" w:rsidRDefault="000F247A" w:rsidP="00700D81">
            <w:pPr>
              <w:rPr>
                <w:rFonts w:ascii="Consolas" w:hAnsi="Consolas" w:cs="Consolas"/>
                <w:b/>
                <w:sz w:val="16"/>
                <w:szCs w:val="16"/>
              </w:rPr>
            </w:pPr>
          </w:p>
          <w:p w14:paraId="18C8F6B7" w14:textId="77777777" w:rsidR="000F247A" w:rsidRPr="006B68C9" w:rsidRDefault="000F247A" w:rsidP="00700D81">
            <w:pPr>
              <w:rPr>
                <w:rFonts w:ascii="Consolas" w:hAnsi="Consolas" w:cs="Consolas"/>
                <w:b/>
                <w:sz w:val="16"/>
                <w:szCs w:val="16"/>
              </w:rPr>
            </w:pPr>
          </w:p>
          <w:p w14:paraId="70AD9003" w14:textId="77777777" w:rsidR="000F247A" w:rsidRPr="006B68C9" w:rsidRDefault="000F247A" w:rsidP="00700D81">
            <w:pPr>
              <w:rPr>
                <w:rFonts w:ascii="Consolas" w:hAnsi="Consolas" w:cs="Consolas"/>
                <w:b/>
                <w:sz w:val="16"/>
                <w:szCs w:val="16"/>
              </w:rPr>
            </w:pPr>
            <w:r w:rsidRPr="006B68C9">
              <w:rPr>
                <w:rFonts w:ascii="Consolas" w:hAnsi="Consolas" w:cs="Consolas"/>
                <w:b/>
                <w:color w:val="FF0000"/>
                <w:sz w:val="16"/>
                <w:szCs w:val="16"/>
              </w:rPr>
              <w:t>CE:</w:t>
            </w:r>
            <w:r w:rsidRPr="006B68C9">
              <w:rPr>
                <w:rFonts w:ascii="Consolas" w:hAnsi="Consolas" w:cs="Consolas"/>
                <w:color w:val="FF0000"/>
                <w:sz w:val="16"/>
                <w:szCs w:val="16"/>
              </w:rPr>
              <w:t xml:space="preserve"> </w:t>
            </w:r>
            <w:r w:rsidRPr="006B68C9">
              <w:rPr>
                <w:rFonts w:ascii="Consolas" w:hAnsi="Consolas" w:cs="Consolas"/>
                <w:b/>
                <w:color w:val="FF0000"/>
                <w:sz w:val="16"/>
                <w:szCs w:val="16"/>
              </w:rPr>
              <w:t>error: 'try' without 'catch', 'finally' or resource declarations</w:t>
            </w:r>
          </w:p>
        </w:tc>
      </w:tr>
      <w:tr w:rsidR="000F247A" w:rsidRPr="006B68C9" w14:paraId="3AA45D1E" w14:textId="77777777" w:rsidTr="00700D81">
        <w:trPr>
          <w:trHeight w:val="1990"/>
        </w:trPr>
        <w:tc>
          <w:tcPr>
            <w:tcW w:w="3304" w:type="dxa"/>
            <w:shd w:val="clear" w:color="auto" w:fill="F2F2F2" w:themeFill="background1" w:themeFillShade="F2"/>
          </w:tcPr>
          <w:p w14:paraId="771F02F5"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try</w:t>
            </w:r>
          </w:p>
          <w:p w14:paraId="7BC17A1F"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4876E0B0"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1396894C"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System.out.println(</w:t>
            </w:r>
            <w:r w:rsidRPr="006B68C9">
              <w:rPr>
                <w:rFonts w:ascii="Consolas" w:hAnsi="Consolas" w:cs="Consolas"/>
                <w:b/>
                <w:color w:val="2A00FF"/>
                <w:sz w:val="16"/>
                <w:szCs w:val="16"/>
              </w:rPr>
              <w:t>"Hello"</w:t>
            </w:r>
            <w:r w:rsidRPr="006B68C9">
              <w:rPr>
                <w:rFonts w:ascii="Consolas" w:hAnsi="Consolas" w:cs="Consolas"/>
                <w:b/>
                <w:color w:val="000000"/>
                <w:sz w:val="16"/>
                <w:szCs w:val="16"/>
              </w:rPr>
              <w:t>);</w:t>
            </w:r>
          </w:p>
          <w:p w14:paraId="111DD56B"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catch</w:t>
            </w:r>
            <w:r w:rsidRPr="006B68C9">
              <w:rPr>
                <w:rFonts w:ascii="Consolas" w:hAnsi="Consolas" w:cs="Consolas"/>
                <w:b/>
                <w:color w:val="000000"/>
                <w:sz w:val="16"/>
                <w:szCs w:val="16"/>
              </w:rPr>
              <w:t xml:space="preserve"> (X e)</w:t>
            </w:r>
          </w:p>
          <w:p w14:paraId="4091352D"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1DB1C7E1" w14:textId="77777777" w:rsidR="000F247A" w:rsidRPr="006B68C9" w:rsidRDefault="000F247A" w:rsidP="00700D81">
            <w:pPr>
              <w:rPr>
                <w:rFonts w:ascii="Consolas" w:hAnsi="Consolas" w:cs="Consolas"/>
                <w:b/>
                <w:color w:val="000000"/>
                <w:sz w:val="16"/>
                <w:szCs w:val="16"/>
              </w:rPr>
            </w:pPr>
            <w:r w:rsidRPr="006B68C9">
              <w:rPr>
                <w:rFonts w:ascii="Consolas" w:hAnsi="Consolas" w:cs="Consolas"/>
                <w:b/>
                <w:color w:val="000000"/>
                <w:sz w:val="16"/>
                <w:szCs w:val="16"/>
              </w:rPr>
              <w:t>}</w:t>
            </w:r>
          </w:p>
          <w:p w14:paraId="484DD5FC" w14:textId="77777777" w:rsidR="000F247A" w:rsidRPr="006B68C9" w:rsidRDefault="000F247A" w:rsidP="00700D81">
            <w:pPr>
              <w:rPr>
                <w:rFonts w:ascii="Consolas" w:hAnsi="Consolas" w:cs="Consolas"/>
                <w:b/>
                <w:color w:val="000000"/>
                <w:sz w:val="16"/>
                <w:szCs w:val="16"/>
              </w:rPr>
            </w:pPr>
          </w:p>
          <w:p w14:paraId="6D16F6D1" w14:textId="77777777" w:rsidR="000F247A" w:rsidRPr="006B68C9" w:rsidRDefault="000F247A" w:rsidP="00700D81">
            <w:pPr>
              <w:rPr>
                <w:rFonts w:ascii="Consolas" w:hAnsi="Consolas" w:cs="Consolas"/>
                <w:b/>
                <w:sz w:val="16"/>
                <w:szCs w:val="16"/>
              </w:rPr>
            </w:pPr>
            <w:r w:rsidRPr="006B68C9">
              <w:rPr>
                <w:rFonts w:ascii="Consolas" w:hAnsi="Consolas" w:cs="Consolas"/>
                <w:b/>
                <w:color w:val="FF0000"/>
                <w:sz w:val="16"/>
                <w:szCs w:val="16"/>
              </w:rPr>
              <w:t>CE:</w:t>
            </w:r>
            <w:r w:rsidRPr="006B68C9">
              <w:rPr>
                <w:rFonts w:ascii="Consolas" w:hAnsi="Consolas" w:cs="Consolas"/>
                <w:color w:val="FF0000"/>
                <w:sz w:val="16"/>
                <w:szCs w:val="16"/>
              </w:rPr>
              <w:t xml:space="preserve"> </w:t>
            </w:r>
            <w:r w:rsidRPr="006B68C9">
              <w:rPr>
                <w:rFonts w:ascii="Consolas" w:hAnsi="Consolas" w:cs="Consolas"/>
                <w:b/>
                <w:color w:val="FF0000"/>
                <w:sz w:val="16"/>
                <w:szCs w:val="16"/>
              </w:rPr>
              <w:t>error: 'try' without 'catch', 'finally' or resource declarations</w:t>
            </w:r>
          </w:p>
        </w:tc>
        <w:tc>
          <w:tcPr>
            <w:tcW w:w="3171" w:type="dxa"/>
            <w:shd w:val="clear" w:color="auto" w:fill="F2F2F2" w:themeFill="background1" w:themeFillShade="F2"/>
          </w:tcPr>
          <w:p w14:paraId="25079AB3"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try</w:t>
            </w:r>
          </w:p>
          <w:p w14:paraId="2FC698B9"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70DDC6EC"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07254426"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catch</w:t>
            </w:r>
            <w:r w:rsidRPr="006B68C9">
              <w:rPr>
                <w:rFonts w:ascii="Consolas" w:hAnsi="Consolas" w:cs="Consolas"/>
                <w:b/>
                <w:color w:val="000000"/>
                <w:sz w:val="16"/>
                <w:szCs w:val="16"/>
              </w:rPr>
              <w:t xml:space="preserve"> (X e)</w:t>
            </w:r>
          </w:p>
          <w:p w14:paraId="3BB41562"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06A5378F"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0B510C18"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System.out.println(</w:t>
            </w:r>
            <w:r w:rsidRPr="006B68C9">
              <w:rPr>
                <w:rFonts w:ascii="Consolas" w:hAnsi="Consolas" w:cs="Consolas"/>
                <w:b/>
                <w:color w:val="2A00FF"/>
                <w:sz w:val="16"/>
                <w:szCs w:val="16"/>
              </w:rPr>
              <w:t>"Hello"</w:t>
            </w:r>
            <w:r w:rsidRPr="006B68C9">
              <w:rPr>
                <w:rFonts w:ascii="Consolas" w:hAnsi="Consolas" w:cs="Consolas"/>
                <w:b/>
                <w:color w:val="000000"/>
                <w:sz w:val="16"/>
                <w:szCs w:val="16"/>
              </w:rPr>
              <w:t>);</w:t>
            </w:r>
          </w:p>
          <w:p w14:paraId="3F49AF77"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finally</w:t>
            </w:r>
          </w:p>
          <w:p w14:paraId="08DD2B4C"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27D2A587" w14:textId="77777777" w:rsidR="000F247A" w:rsidRPr="006B68C9" w:rsidRDefault="000F247A" w:rsidP="00700D81">
            <w:pPr>
              <w:rPr>
                <w:rFonts w:ascii="Consolas" w:hAnsi="Consolas" w:cs="Consolas"/>
                <w:b/>
                <w:color w:val="000000"/>
                <w:sz w:val="16"/>
                <w:szCs w:val="16"/>
              </w:rPr>
            </w:pPr>
            <w:r w:rsidRPr="006B68C9">
              <w:rPr>
                <w:rFonts w:ascii="Consolas" w:hAnsi="Consolas" w:cs="Consolas"/>
                <w:b/>
                <w:color w:val="000000"/>
                <w:sz w:val="16"/>
                <w:szCs w:val="16"/>
              </w:rPr>
              <w:t>}</w:t>
            </w:r>
          </w:p>
          <w:p w14:paraId="5724F83E" w14:textId="77777777" w:rsidR="000F247A" w:rsidRPr="006B68C9" w:rsidRDefault="000F247A" w:rsidP="00700D81">
            <w:pPr>
              <w:rPr>
                <w:rFonts w:ascii="Consolas" w:hAnsi="Consolas" w:cs="Consolas"/>
                <w:b/>
                <w:sz w:val="16"/>
                <w:szCs w:val="16"/>
              </w:rPr>
            </w:pPr>
            <w:r w:rsidRPr="006B68C9">
              <w:rPr>
                <w:rFonts w:ascii="Consolas" w:hAnsi="Consolas" w:cs="Consolas"/>
                <w:b/>
                <w:color w:val="FF0000"/>
                <w:sz w:val="16"/>
                <w:szCs w:val="16"/>
              </w:rPr>
              <w:t>CE:</w:t>
            </w:r>
            <w:r w:rsidRPr="006B68C9">
              <w:rPr>
                <w:rFonts w:ascii="Consolas" w:hAnsi="Consolas" w:cs="Consolas"/>
                <w:color w:val="FF0000"/>
                <w:sz w:val="16"/>
                <w:szCs w:val="16"/>
              </w:rPr>
              <w:t xml:space="preserve"> </w:t>
            </w:r>
            <w:r w:rsidRPr="006B68C9">
              <w:rPr>
                <w:rFonts w:ascii="Consolas" w:hAnsi="Consolas" w:cs="Consolas"/>
                <w:b/>
                <w:color w:val="FF0000"/>
                <w:sz w:val="16"/>
                <w:szCs w:val="16"/>
              </w:rPr>
              <w:t>error: 'try' without 'catch', 'finally' or resource declarations</w:t>
            </w:r>
          </w:p>
        </w:tc>
        <w:tc>
          <w:tcPr>
            <w:tcW w:w="3137" w:type="dxa"/>
            <w:shd w:val="clear" w:color="auto" w:fill="F2F2F2" w:themeFill="background1" w:themeFillShade="F2"/>
          </w:tcPr>
          <w:p w14:paraId="40545850"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try</w:t>
            </w:r>
          </w:p>
          <w:p w14:paraId="7ECCBD37"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0F83E41D"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51D2ED33"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finally</w:t>
            </w:r>
          </w:p>
          <w:p w14:paraId="23E28E01"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456E72FC"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393E1759"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bCs/>
                <w:color w:val="7F0055"/>
                <w:sz w:val="16"/>
                <w:szCs w:val="16"/>
              </w:rPr>
              <w:t>catch</w:t>
            </w:r>
            <w:r w:rsidRPr="006B68C9">
              <w:rPr>
                <w:rFonts w:ascii="Consolas" w:hAnsi="Consolas" w:cs="Consolas"/>
                <w:b/>
                <w:color w:val="000000"/>
                <w:sz w:val="16"/>
                <w:szCs w:val="16"/>
              </w:rPr>
              <w:t xml:space="preserve"> (X e)</w:t>
            </w:r>
          </w:p>
          <w:p w14:paraId="1E127718" w14:textId="77777777" w:rsidR="000F247A" w:rsidRPr="006B68C9" w:rsidRDefault="000F247A" w:rsidP="00700D81">
            <w:pPr>
              <w:autoSpaceDE w:val="0"/>
              <w:autoSpaceDN w:val="0"/>
              <w:adjustRightInd w:val="0"/>
              <w:rPr>
                <w:rFonts w:ascii="Consolas" w:hAnsi="Consolas" w:cs="Consolas"/>
                <w:b/>
                <w:color w:val="4C483D" w:themeColor="text2"/>
                <w:sz w:val="16"/>
                <w:szCs w:val="16"/>
              </w:rPr>
            </w:pPr>
            <w:r w:rsidRPr="006B68C9">
              <w:rPr>
                <w:rFonts w:ascii="Consolas" w:hAnsi="Consolas" w:cs="Consolas"/>
                <w:b/>
                <w:color w:val="000000"/>
                <w:sz w:val="16"/>
                <w:szCs w:val="16"/>
              </w:rPr>
              <w:t>{</w:t>
            </w:r>
          </w:p>
          <w:p w14:paraId="456F8B51" w14:textId="77777777" w:rsidR="000F247A" w:rsidRPr="006B68C9" w:rsidRDefault="000F247A" w:rsidP="00700D81">
            <w:pPr>
              <w:rPr>
                <w:rFonts w:ascii="Consolas" w:hAnsi="Consolas" w:cs="Consolas"/>
                <w:b/>
                <w:color w:val="000000"/>
                <w:sz w:val="16"/>
                <w:szCs w:val="16"/>
              </w:rPr>
            </w:pPr>
            <w:r w:rsidRPr="006B68C9">
              <w:rPr>
                <w:rFonts w:ascii="Consolas" w:hAnsi="Consolas" w:cs="Consolas"/>
                <w:b/>
                <w:color w:val="000000"/>
                <w:sz w:val="16"/>
                <w:szCs w:val="16"/>
              </w:rPr>
              <w:t>}</w:t>
            </w:r>
          </w:p>
          <w:p w14:paraId="634073B9" w14:textId="77777777" w:rsidR="000F247A" w:rsidRPr="006B68C9" w:rsidRDefault="000F247A" w:rsidP="00700D81">
            <w:pPr>
              <w:rPr>
                <w:rFonts w:ascii="Consolas" w:hAnsi="Consolas" w:cs="Consolas"/>
                <w:b/>
                <w:sz w:val="16"/>
                <w:szCs w:val="16"/>
              </w:rPr>
            </w:pPr>
            <w:r w:rsidRPr="006B68C9">
              <w:rPr>
                <w:rFonts w:ascii="Consolas" w:hAnsi="Consolas" w:cs="Consolas"/>
                <w:b/>
                <w:color w:val="FF0000"/>
                <w:sz w:val="16"/>
                <w:szCs w:val="16"/>
              </w:rPr>
              <w:t>CE:</w:t>
            </w:r>
            <w:r w:rsidRPr="006B68C9">
              <w:rPr>
                <w:rFonts w:ascii="Consolas" w:hAnsi="Consolas" w:cs="Consolas"/>
                <w:color w:val="FF0000"/>
                <w:sz w:val="16"/>
                <w:szCs w:val="16"/>
              </w:rPr>
              <w:t xml:space="preserve"> </w:t>
            </w:r>
            <w:r w:rsidRPr="006B68C9">
              <w:rPr>
                <w:rFonts w:ascii="Consolas" w:hAnsi="Consolas" w:cs="Consolas"/>
                <w:b/>
                <w:color w:val="FF0000"/>
                <w:sz w:val="16"/>
                <w:szCs w:val="16"/>
              </w:rPr>
              <w:t>error: 'try' without 'catch', 'finally' or resource declarations</w:t>
            </w:r>
          </w:p>
        </w:tc>
      </w:tr>
    </w:tbl>
    <w:p w14:paraId="4E952ABA" w14:textId="77777777" w:rsidR="007F3A18" w:rsidRDefault="007F3A18" w:rsidP="000F247A"/>
    <w:p w14:paraId="736ECC01" w14:textId="77777777" w:rsidR="0089630E" w:rsidRDefault="0089630E" w:rsidP="000F247A"/>
    <w:p w14:paraId="30D93626" w14:textId="77777777" w:rsidR="000F247A" w:rsidRDefault="000F247A" w:rsidP="000F247A">
      <w:r w:rsidRPr="00152422">
        <w:t>The following program will demonstrate the control flow in different cases</w:t>
      </w:r>
      <w:r>
        <w:t>.</w:t>
      </w:r>
    </w:p>
    <w:p w14:paraId="17FF24A0" w14:textId="77777777" w:rsidR="000F247A" w:rsidRPr="00C8576C" w:rsidRDefault="000F247A" w:rsidP="000F247A">
      <w:pPr>
        <w:pStyle w:val="Output"/>
        <w:rPr>
          <w:color w:val="4C483D" w:themeColor="text2"/>
          <w:szCs w:val="18"/>
        </w:rPr>
      </w:pPr>
      <w:r w:rsidRPr="00C8576C">
        <w:rPr>
          <w:bCs/>
          <w:color w:val="7F0055"/>
          <w:szCs w:val="18"/>
        </w:rPr>
        <w:t>class</w:t>
      </w:r>
      <w:r w:rsidRPr="00C8576C">
        <w:rPr>
          <w:szCs w:val="18"/>
        </w:rPr>
        <w:t xml:space="preserve"> Demo {</w:t>
      </w:r>
    </w:p>
    <w:p w14:paraId="322CD947" w14:textId="77777777" w:rsidR="000F247A" w:rsidRPr="00C8576C" w:rsidRDefault="000F247A" w:rsidP="000F247A">
      <w:pPr>
        <w:pStyle w:val="Output"/>
        <w:rPr>
          <w:color w:val="4C483D" w:themeColor="text2"/>
          <w:szCs w:val="18"/>
        </w:rPr>
      </w:pPr>
      <w:r w:rsidRPr="00C8576C">
        <w:rPr>
          <w:szCs w:val="18"/>
        </w:rPr>
        <w:tab/>
      </w:r>
      <w:r w:rsidRPr="00C8576C">
        <w:rPr>
          <w:bCs/>
          <w:color w:val="7F0055"/>
          <w:szCs w:val="18"/>
        </w:rPr>
        <w:t>public</w:t>
      </w:r>
      <w:r w:rsidRPr="00C8576C">
        <w:rPr>
          <w:szCs w:val="18"/>
        </w:rPr>
        <w:t xml:space="preserve"> </w:t>
      </w:r>
      <w:r w:rsidRPr="00C8576C">
        <w:rPr>
          <w:bCs/>
          <w:color w:val="7F0055"/>
          <w:szCs w:val="18"/>
        </w:rPr>
        <w:t>static</w:t>
      </w:r>
      <w:r w:rsidRPr="00C8576C">
        <w:rPr>
          <w:szCs w:val="18"/>
        </w:rPr>
        <w:t xml:space="preserve"> </w:t>
      </w:r>
      <w:r w:rsidRPr="00C8576C">
        <w:rPr>
          <w:bCs/>
          <w:color w:val="7F0055"/>
          <w:szCs w:val="18"/>
        </w:rPr>
        <w:t>void</w:t>
      </w:r>
      <w:r w:rsidRPr="00C8576C">
        <w:rPr>
          <w:szCs w:val="18"/>
        </w:rPr>
        <w:t xml:space="preserve"> main(String </w:t>
      </w:r>
      <w:r w:rsidRPr="00C8576C">
        <w:rPr>
          <w:color w:val="6A3E3E"/>
          <w:szCs w:val="18"/>
        </w:rPr>
        <w:t>arg</w:t>
      </w:r>
      <w:r w:rsidRPr="00C8576C">
        <w:rPr>
          <w:szCs w:val="18"/>
        </w:rPr>
        <w:t>[]) {</w:t>
      </w:r>
    </w:p>
    <w:p w14:paraId="7D9859BF" w14:textId="77777777" w:rsidR="000F247A" w:rsidRPr="00C8576C" w:rsidRDefault="000F247A" w:rsidP="000F247A">
      <w:pPr>
        <w:pStyle w:val="Output"/>
        <w:rPr>
          <w:color w:val="4C483D" w:themeColor="text2"/>
          <w:szCs w:val="18"/>
        </w:rPr>
      </w:pPr>
    </w:p>
    <w:p w14:paraId="58B7F63C" w14:textId="77777777" w:rsidR="000F247A" w:rsidRPr="00C8576C" w:rsidRDefault="000F247A" w:rsidP="000F247A">
      <w:pPr>
        <w:pStyle w:val="Output"/>
        <w:rPr>
          <w:color w:val="4C483D" w:themeColor="text2"/>
          <w:szCs w:val="18"/>
        </w:rPr>
      </w:pPr>
      <w:r w:rsidRPr="00C8576C">
        <w:rPr>
          <w:szCs w:val="18"/>
        </w:rPr>
        <w:tab/>
      </w:r>
      <w:r w:rsidRPr="00C8576C">
        <w:rPr>
          <w:szCs w:val="18"/>
        </w:rPr>
        <w:tab/>
      </w:r>
      <w:r w:rsidRPr="00C8576C">
        <w:rPr>
          <w:bCs/>
          <w:color w:val="7F0055"/>
          <w:szCs w:val="18"/>
        </w:rPr>
        <w:t>try</w:t>
      </w:r>
      <w:r w:rsidRPr="00C8576C">
        <w:rPr>
          <w:szCs w:val="18"/>
        </w:rPr>
        <w:t>{</w:t>
      </w:r>
      <w:r w:rsidRPr="00C8576C">
        <w:rPr>
          <w:szCs w:val="18"/>
        </w:rPr>
        <w:tab/>
      </w:r>
      <w:r w:rsidRPr="00C8576C">
        <w:rPr>
          <w:szCs w:val="18"/>
        </w:rPr>
        <w:tab/>
      </w:r>
      <w:r w:rsidRPr="00C8576C">
        <w:rPr>
          <w:szCs w:val="18"/>
        </w:rPr>
        <w:tab/>
      </w:r>
    </w:p>
    <w:p w14:paraId="246E53C2" w14:textId="77777777" w:rsidR="000F247A" w:rsidRPr="00C8576C" w:rsidRDefault="000F247A" w:rsidP="000F247A">
      <w:pPr>
        <w:pStyle w:val="Output"/>
        <w:rPr>
          <w:color w:val="4C483D" w:themeColor="text2"/>
          <w:szCs w:val="18"/>
        </w:rPr>
      </w:pPr>
      <w:r w:rsidRPr="00C8576C">
        <w:rPr>
          <w:szCs w:val="18"/>
        </w:rPr>
        <w:tab/>
      </w:r>
      <w:r w:rsidRPr="00C8576C">
        <w:rPr>
          <w:szCs w:val="18"/>
        </w:rPr>
        <w:tab/>
      </w:r>
      <w:r w:rsidRPr="00C8576C">
        <w:rPr>
          <w:szCs w:val="18"/>
        </w:rPr>
        <w:tab/>
        <w:t>statement1;</w:t>
      </w:r>
    </w:p>
    <w:p w14:paraId="37900BE6" w14:textId="77777777" w:rsidR="000F247A" w:rsidRPr="00C8576C" w:rsidRDefault="000F247A" w:rsidP="000F247A">
      <w:pPr>
        <w:pStyle w:val="Output"/>
        <w:rPr>
          <w:color w:val="4C483D" w:themeColor="text2"/>
          <w:szCs w:val="18"/>
        </w:rPr>
      </w:pPr>
      <w:r w:rsidRPr="00C8576C">
        <w:rPr>
          <w:szCs w:val="18"/>
        </w:rPr>
        <w:tab/>
      </w:r>
      <w:r w:rsidRPr="00C8576C">
        <w:rPr>
          <w:szCs w:val="18"/>
        </w:rPr>
        <w:tab/>
      </w:r>
      <w:r w:rsidRPr="00C8576C">
        <w:rPr>
          <w:szCs w:val="18"/>
        </w:rPr>
        <w:tab/>
        <w:t>statement2;</w:t>
      </w:r>
    </w:p>
    <w:p w14:paraId="2C2548E7" w14:textId="77777777" w:rsidR="000F247A" w:rsidRPr="00C8576C" w:rsidRDefault="000F247A" w:rsidP="000F247A">
      <w:pPr>
        <w:pStyle w:val="Output"/>
        <w:rPr>
          <w:color w:val="4C483D" w:themeColor="text2"/>
          <w:szCs w:val="18"/>
        </w:rPr>
      </w:pPr>
      <w:r w:rsidRPr="00C8576C">
        <w:rPr>
          <w:szCs w:val="18"/>
        </w:rPr>
        <w:tab/>
      </w:r>
      <w:r w:rsidRPr="00C8576C">
        <w:rPr>
          <w:szCs w:val="18"/>
        </w:rPr>
        <w:tab/>
      </w:r>
      <w:r w:rsidRPr="00C8576C">
        <w:rPr>
          <w:szCs w:val="18"/>
        </w:rPr>
        <w:tab/>
        <w:t>statement3;</w:t>
      </w:r>
      <w:r w:rsidRPr="00C8576C">
        <w:rPr>
          <w:szCs w:val="18"/>
        </w:rPr>
        <w:tab/>
      </w:r>
      <w:r w:rsidRPr="00C8576C">
        <w:rPr>
          <w:szCs w:val="18"/>
        </w:rPr>
        <w:tab/>
      </w:r>
      <w:r w:rsidRPr="00C8576C">
        <w:rPr>
          <w:szCs w:val="18"/>
        </w:rPr>
        <w:tab/>
      </w:r>
      <w:r w:rsidRPr="00C8576C">
        <w:rPr>
          <w:szCs w:val="18"/>
        </w:rPr>
        <w:tab/>
      </w:r>
      <w:r w:rsidRPr="00C8576C">
        <w:rPr>
          <w:szCs w:val="18"/>
        </w:rPr>
        <w:tab/>
      </w:r>
    </w:p>
    <w:p w14:paraId="2D6A914C" w14:textId="77777777" w:rsidR="000F247A" w:rsidRPr="00C8576C" w:rsidRDefault="000F247A" w:rsidP="000F247A">
      <w:pPr>
        <w:pStyle w:val="Output"/>
        <w:rPr>
          <w:color w:val="4C483D" w:themeColor="text2"/>
          <w:szCs w:val="18"/>
        </w:rPr>
      </w:pPr>
    </w:p>
    <w:p w14:paraId="6C54E01B" w14:textId="77777777" w:rsidR="000F247A" w:rsidRPr="00C8576C" w:rsidRDefault="000F247A" w:rsidP="000F247A">
      <w:pPr>
        <w:pStyle w:val="Output"/>
        <w:rPr>
          <w:color w:val="4C483D" w:themeColor="text2"/>
          <w:szCs w:val="18"/>
        </w:rPr>
      </w:pPr>
      <w:r w:rsidRPr="00C8576C">
        <w:rPr>
          <w:szCs w:val="18"/>
        </w:rPr>
        <w:tab/>
      </w:r>
      <w:r w:rsidRPr="00C8576C">
        <w:rPr>
          <w:szCs w:val="18"/>
        </w:rPr>
        <w:tab/>
        <w:t xml:space="preserve">} </w:t>
      </w:r>
      <w:r w:rsidRPr="00C8576C">
        <w:rPr>
          <w:bCs/>
          <w:color w:val="7F0055"/>
          <w:szCs w:val="18"/>
        </w:rPr>
        <w:t>catch</w:t>
      </w:r>
      <w:r w:rsidRPr="00C8576C">
        <w:rPr>
          <w:szCs w:val="18"/>
        </w:rPr>
        <w:t xml:space="preserve"> (Exception </w:t>
      </w:r>
      <w:r w:rsidRPr="00C8576C">
        <w:rPr>
          <w:color w:val="0000C0"/>
          <w:szCs w:val="18"/>
        </w:rPr>
        <w:t>e</w:t>
      </w:r>
      <w:r w:rsidRPr="00C8576C">
        <w:rPr>
          <w:szCs w:val="18"/>
        </w:rPr>
        <w:t xml:space="preserve">) </w:t>
      </w:r>
    </w:p>
    <w:p w14:paraId="0F26614D" w14:textId="77777777" w:rsidR="000F247A" w:rsidRPr="00C8576C" w:rsidRDefault="000F247A" w:rsidP="000F247A">
      <w:pPr>
        <w:pStyle w:val="Output"/>
        <w:rPr>
          <w:szCs w:val="18"/>
        </w:rPr>
      </w:pPr>
      <w:r w:rsidRPr="00C8576C">
        <w:rPr>
          <w:szCs w:val="18"/>
        </w:rPr>
        <w:tab/>
      </w:r>
      <w:r w:rsidRPr="00C8576C">
        <w:rPr>
          <w:szCs w:val="18"/>
        </w:rPr>
        <w:tab/>
        <w:t>{</w:t>
      </w:r>
    </w:p>
    <w:p w14:paraId="4E6F7341" w14:textId="77777777" w:rsidR="000F247A" w:rsidRPr="00C8576C" w:rsidRDefault="000F247A" w:rsidP="000F247A">
      <w:pPr>
        <w:pStyle w:val="Output"/>
        <w:rPr>
          <w:color w:val="4C483D" w:themeColor="text2"/>
          <w:szCs w:val="18"/>
        </w:rPr>
      </w:pPr>
      <w:r w:rsidRPr="00C8576C">
        <w:rPr>
          <w:szCs w:val="18"/>
        </w:rPr>
        <w:tab/>
      </w:r>
      <w:r w:rsidRPr="00C8576C">
        <w:rPr>
          <w:szCs w:val="18"/>
        </w:rPr>
        <w:tab/>
      </w:r>
      <w:r w:rsidRPr="00C8576C">
        <w:rPr>
          <w:szCs w:val="18"/>
        </w:rPr>
        <w:tab/>
        <w:t>statement4;</w:t>
      </w:r>
    </w:p>
    <w:p w14:paraId="24A56BDE" w14:textId="77777777" w:rsidR="000F247A" w:rsidRPr="00C8576C" w:rsidRDefault="000F247A" w:rsidP="000F247A">
      <w:pPr>
        <w:pStyle w:val="Output"/>
        <w:rPr>
          <w:color w:val="4C483D" w:themeColor="text2"/>
          <w:szCs w:val="18"/>
        </w:rPr>
      </w:pPr>
      <w:r w:rsidRPr="00C8576C">
        <w:rPr>
          <w:szCs w:val="18"/>
        </w:rPr>
        <w:tab/>
      </w:r>
      <w:r w:rsidRPr="00C8576C">
        <w:rPr>
          <w:szCs w:val="18"/>
        </w:rPr>
        <w:tab/>
        <w:t xml:space="preserve">} </w:t>
      </w:r>
      <w:r w:rsidRPr="00C8576C">
        <w:rPr>
          <w:bCs/>
          <w:color w:val="7F0055"/>
          <w:szCs w:val="18"/>
        </w:rPr>
        <w:t>finally</w:t>
      </w:r>
      <w:r w:rsidRPr="00C8576C">
        <w:rPr>
          <w:szCs w:val="18"/>
        </w:rPr>
        <w:t xml:space="preserve"> </w:t>
      </w:r>
    </w:p>
    <w:p w14:paraId="7927E2A9" w14:textId="77777777" w:rsidR="000F247A" w:rsidRPr="00C8576C" w:rsidRDefault="000F247A" w:rsidP="000F247A">
      <w:pPr>
        <w:pStyle w:val="Output"/>
        <w:rPr>
          <w:color w:val="4C483D" w:themeColor="text2"/>
          <w:szCs w:val="18"/>
        </w:rPr>
      </w:pPr>
      <w:r w:rsidRPr="00C8576C">
        <w:rPr>
          <w:szCs w:val="18"/>
        </w:rPr>
        <w:tab/>
      </w:r>
      <w:r w:rsidRPr="00C8576C">
        <w:rPr>
          <w:szCs w:val="18"/>
        </w:rPr>
        <w:tab/>
        <w:t>{</w:t>
      </w:r>
    </w:p>
    <w:p w14:paraId="0A2F6462" w14:textId="77777777" w:rsidR="000F247A" w:rsidRPr="00C8576C" w:rsidRDefault="000F247A" w:rsidP="000F247A">
      <w:pPr>
        <w:pStyle w:val="Output"/>
        <w:rPr>
          <w:color w:val="4C483D" w:themeColor="text2"/>
          <w:szCs w:val="18"/>
        </w:rPr>
      </w:pPr>
      <w:r w:rsidRPr="00C8576C">
        <w:rPr>
          <w:szCs w:val="18"/>
        </w:rPr>
        <w:tab/>
      </w:r>
      <w:r w:rsidRPr="00C8576C">
        <w:rPr>
          <w:szCs w:val="18"/>
        </w:rPr>
        <w:tab/>
      </w:r>
      <w:r w:rsidRPr="00C8576C">
        <w:rPr>
          <w:szCs w:val="18"/>
        </w:rPr>
        <w:tab/>
        <w:t>statement5;</w:t>
      </w:r>
    </w:p>
    <w:p w14:paraId="572AC829" w14:textId="77777777" w:rsidR="000F247A" w:rsidRPr="00C8576C" w:rsidRDefault="000F247A" w:rsidP="000F247A">
      <w:pPr>
        <w:pStyle w:val="Output"/>
        <w:rPr>
          <w:color w:val="4C483D" w:themeColor="text2"/>
          <w:szCs w:val="18"/>
        </w:rPr>
      </w:pPr>
      <w:r w:rsidRPr="00C8576C">
        <w:rPr>
          <w:szCs w:val="18"/>
        </w:rPr>
        <w:tab/>
      </w:r>
      <w:r w:rsidRPr="00C8576C">
        <w:rPr>
          <w:szCs w:val="18"/>
        </w:rPr>
        <w:tab/>
        <w:t>}</w:t>
      </w:r>
    </w:p>
    <w:p w14:paraId="1F4DAE74" w14:textId="77777777" w:rsidR="000F247A" w:rsidRPr="00C8576C" w:rsidRDefault="000F247A" w:rsidP="000F247A">
      <w:pPr>
        <w:pStyle w:val="Output"/>
        <w:rPr>
          <w:color w:val="4C483D" w:themeColor="text2"/>
          <w:szCs w:val="18"/>
        </w:rPr>
      </w:pPr>
      <w:r w:rsidRPr="00C8576C">
        <w:rPr>
          <w:szCs w:val="18"/>
        </w:rPr>
        <w:tab/>
      </w:r>
      <w:r w:rsidRPr="00C8576C">
        <w:rPr>
          <w:szCs w:val="18"/>
        </w:rPr>
        <w:tab/>
        <w:t>statement6;</w:t>
      </w:r>
    </w:p>
    <w:p w14:paraId="022A5EA7" w14:textId="77777777" w:rsidR="000F247A" w:rsidRPr="00C8576C" w:rsidRDefault="000F247A" w:rsidP="000F247A">
      <w:pPr>
        <w:pStyle w:val="Output"/>
        <w:rPr>
          <w:color w:val="4C483D" w:themeColor="text2"/>
          <w:szCs w:val="18"/>
        </w:rPr>
      </w:pPr>
      <w:r w:rsidRPr="00C8576C">
        <w:rPr>
          <w:szCs w:val="18"/>
        </w:rPr>
        <w:tab/>
        <w:t>}</w:t>
      </w:r>
    </w:p>
    <w:p w14:paraId="2E7DDD39" w14:textId="77777777" w:rsidR="000F247A" w:rsidRPr="00C8576C" w:rsidRDefault="000F247A" w:rsidP="000F247A">
      <w:pPr>
        <w:pStyle w:val="Output"/>
        <w:rPr>
          <w:szCs w:val="18"/>
        </w:rPr>
      </w:pPr>
      <w:r w:rsidRPr="00C8576C">
        <w:rPr>
          <w:szCs w:val="18"/>
        </w:rPr>
        <w:t>}</w:t>
      </w:r>
    </w:p>
    <w:p w14:paraId="0953939C" w14:textId="77777777" w:rsidR="00F34F49" w:rsidRDefault="00F34F49" w:rsidP="00F34F49">
      <w:pPr>
        <w:pStyle w:val="ListParagraph"/>
      </w:pPr>
    </w:p>
    <w:p w14:paraId="2D9CA229" w14:textId="5AF1CD08" w:rsidR="000F247A" w:rsidRDefault="000F247A" w:rsidP="006F728B">
      <w:pPr>
        <w:pStyle w:val="ListParagraph"/>
        <w:numPr>
          <w:ilvl w:val="0"/>
          <w:numId w:val="45"/>
        </w:numPr>
      </w:pPr>
      <w:r w:rsidRPr="00E600E7">
        <w:lastRenderedPageBreak/>
        <w:t xml:space="preserve">if there is no exception, then the statements </w:t>
      </w:r>
      <w:r w:rsidRPr="00E600E7">
        <w:rPr>
          <w:b/>
        </w:rPr>
        <w:t>1, 2, 3, 5, 6</w:t>
      </w:r>
      <w:r w:rsidRPr="00E600E7">
        <w:t xml:space="preserve"> will execute with normal termination.</w:t>
      </w:r>
    </w:p>
    <w:p w14:paraId="6D05D030" w14:textId="77777777" w:rsidR="000F247A" w:rsidRDefault="000F247A" w:rsidP="006B68C9">
      <w:pPr>
        <w:pStyle w:val="ListParagraph"/>
        <w:spacing w:line="240" w:lineRule="auto"/>
      </w:pPr>
    </w:p>
    <w:p w14:paraId="1310C4B7" w14:textId="77777777" w:rsidR="000F247A" w:rsidRDefault="000F247A" w:rsidP="006F728B">
      <w:pPr>
        <w:pStyle w:val="ListParagraph"/>
        <w:numPr>
          <w:ilvl w:val="0"/>
          <w:numId w:val="45"/>
        </w:numPr>
      </w:pPr>
      <w:r w:rsidRPr="00E600E7">
        <w:t xml:space="preserve">if an exception raised at </w:t>
      </w:r>
      <w:r w:rsidRPr="00E600E7">
        <w:rPr>
          <w:b/>
        </w:rPr>
        <w:t>statement-2</w:t>
      </w:r>
      <w:r w:rsidRPr="00E600E7">
        <w:t xml:space="preserve"> and the corresponding catch block matched, then the</w:t>
      </w:r>
      <w:r>
        <w:t xml:space="preserve"> </w:t>
      </w:r>
      <w:r w:rsidRPr="00E600E7">
        <w:t xml:space="preserve">statements </w:t>
      </w:r>
      <w:r w:rsidRPr="00E600E7">
        <w:rPr>
          <w:b/>
        </w:rPr>
        <w:t>1, 4, 5, 6</w:t>
      </w:r>
      <w:r w:rsidRPr="00E600E7">
        <w:t xml:space="preserve"> will execute with normal termination.</w:t>
      </w:r>
    </w:p>
    <w:p w14:paraId="05575CF4" w14:textId="77777777" w:rsidR="000F247A" w:rsidRDefault="000F247A" w:rsidP="006B68C9">
      <w:pPr>
        <w:pStyle w:val="ListParagraph"/>
        <w:spacing w:line="240" w:lineRule="auto"/>
      </w:pPr>
    </w:p>
    <w:p w14:paraId="0395A029" w14:textId="79D4B47D" w:rsidR="000F247A" w:rsidRDefault="000F247A" w:rsidP="006F728B">
      <w:pPr>
        <w:pStyle w:val="ListParagraph"/>
        <w:numPr>
          <w:ilvl w:val="0"/>
          <w:numId w:val="45"/>
        </w:numPr>
      </w:pPr>
      <w:r w:rsidRPr="00E600E7">
        <w:t xml:space="preserve">if an exception raised at </w:t>
      </w:r>
      <w:r w:rsidRPr="00E600E7">
        <w:rPr>
          <w:b/>
        </w:rPr>
        <w:t>statement-2</w:t>
      </w:r>
      <w:r w:rsidRPr="00E600E7">
        <w:t xml:space="preserve"> but the corresponding catch block not matched then the</w:t>
      </w:r>
      <w:r>
        <w:t xml:space="preserve"> </w:t>
      </w:r>
      <w:r w:rsidRPr="00E600E7">
        <w:t xml:space="preserve">statements </w:t>
      </w:r>
      <w:r w:rsidR="00B23CF7">
        <w:rPr>
          <w:b/>
        </w:rPr>
        <w:t xml:space="preserve">1, </w:t>
      </w:r>
      <w:r w:rsidR="00C8576C">
        <w:rPr>
          <w:b/>
        </w:rPr>
        <w:t xml:space="preserve">5 </w:t>
      </w:r>
      <w:r w:rsidR="00C8576C" w:rsidRPr="00E600E7">
        <w:t>will</w:t>
      </w:r>
      <w:r w:rsidRPr="00E600E7">
        <w:t xml:space="preserve"> execute with abnormal termination.</w:t>
      </w:r>
    </w:p>
    <w:p w14:paraId="1E2DFC1E" w14:textId="77777777" w:rsidR="000F247A" w:rsidRDefault="000F247A" w:rsidP="006B68C9">
      <w:pPr>
        <w:pStyle w:val="ListParagraph"/>
        <w:spacing w:line="240" w:lineRule="auto"/>
      </w:pPr>
    </w:p>
    <w:p w14:paraId="652DDFB7" w14:textId="56CAA427" w:rsidR="000F247A" w:rsidRDefault="000F247A" w:rsidP="006F728B">
      <w:pPr>
        <w:pStyle w:val="ListParagraph"/>
        <w:numPr>
          <w:ilvl w:val="0"/>
          <w:numId w:val="45"/>
        </w:numPr>
      </w:pPr>
      <w:r w:rsidRPr="00E600E7">
        <w:t xml:space="preserve">if an exception raised at </w:t>
      </w:r>
      <w:r w:rsidRPr="00E600E7">
        <w:rPr>
          <w:b/>
        </w:rPr>
        <w:t>statement-2</w:t>
      </w:r>
      <w:r w:rsidRPr="00E600E7">
        <w:t xml:space="preserve"> and while executing the corresponding catch block at</w:t>
      </w:r>
      <w:r>
        <w:t xml:space="preserve"> </w:t>
      </w:r>
      <w:r w:rsidR="00207C83">
        <w:rPr>
          <w:b/>
        </w:rPr>
        <w:t>statmnt</w:t>
      </w:r>
      <w:r w:rsidRPr="00E600E7">
        <w:rPr>
          <w:b/>
        </w:rPr>
        <w:t>–4</w:t>
      </w:r>
      <w:r w:rsidRPr="00E600E7">
        <w:t xml:space="preserve"> an exception raised then the statements </w:t>
      </w:r>
      <w:r w:rsidRPr="00E600E7">
        <w:rPr>
          <w:b/>
        </w:rPr>
        <w:t>1, 5</w:t>
      </w:r>
      <w:r w:rsidRPr="00E600E7">
        <w:t xml:space="preserve"> will execute with abnormal termination.</w:t>
      </w:r>
    </w:p>
    <w:p w14:paraId="2BEC6100" w14:textId="77777777" w:rsidR="000F247A" w:rsidRDefault="000F247A" w:rsidP="006B68C9">
      <w:pPr>
        <w:pStyle w:val="ListParagraph"/>
        <w:spacing w:line="240" w:lineRule="auto"/>
      </w:pPr>
    </w:p>
    <w:p w14:paraId="2651F799" w14:textId="77777777" w:rsidR="000F247A" w:rsidRDefault="000F247A" w:rsidP="006F728B">
      <w:pPr>
        <w:pStyle w:val="ListParagraph"/>
        <w:numPr>
          <w:ilvl w:val="0"/>
          <w:numId w:val="45"/>
        </w:numPr>
      </w:pPr>
      <w:r w:rsidRPr="00E600E7">
        <w:t xml:space="preserve">if an exception raised at </w:t>
      </w:r>
      <w:r w:rsidRPr="00E600E7">
        <w:rPr>
          <w:b/>
        </w:rPr>
        <w:t>statement-5</w:t>
      </w:r>
      <w:r w:rsidRPr="00E600E7">
        <w:t xml:space="preserve"> or at </w:t>
      </w:r>
      <w:r w:rsidRPr="00E600E7">
        <w:rPr>
          <w:b/>
        </w:rPr>
        <w:t>statement-6</w:t>
      </w:r>
      <w:r w:rsidRPr="00E600E7">
        <w:t xml:space="preserve"> then it is always abnormal condition.</w:t>
      </w:r>
    </w:p>
    <w:p w14:paraId="31945DB5" w14:textId="77777777" w:rsidR="007F3A18" w:rsidRDefault="007F3A18" w:rsidP="004A4CF7">
      <w:pPr>
        <w:rPr>
          <w:b/>
          <w:color w:val="219B72"/>
        </w:rPr>
      </w:pPr>
    </w:p>
    <w:p w14:paraId="23DBBA47" w14:textId="77777777" w:rsidR="004A4CF7" w:rsidRPr="004A4CF7" w:rsidRDefault="004A4CF7" w:rsidP="00AF0A1A">
      <w:pPr>
        <w:spacing w:line="240" w:lineRule="auto"/>
        <w:rPr>
          <w:b/>
          <w:color w:val="219B72"/>
        </w:rPr>
      </w:pPr>
      <w:r w:rsidRPr="004A4CF7">
        <w:rPr>
          <w:b/>
          <w:color w:val="219B72"/>
        </w:rPr>
        <w:t xml:space="preserve">What happens if we put return statement on try/catch? Will finally block </w:t>
      </w:r>
      <w:r w:rsidR="004F3848" w:rsidRPr="004A4CF7">
        <w:rPr>
          <w:b/>
          <w:color w:val="219B72"/>
        </w:rPr>
        <w:t>execute.</w:t>
      </w:r>
      <w:r w:rsidR="004F3848">
        <w:rPr>
          <w:b/>
          <w:color w:val="219B72"/>
        </w:rPr>
        <w:t>?</w:t>
      </w:r>
    </w:p>
    <w:p w14:paraId="3F86013F" w14:textId="40B1C75D" w:rsidR="004A4CF7" w:rsidRDefault="004A4CF7" w:rsidP="00AF0A1A">
      <w:pPr>
        <w:spacing w:line="240" w:lineRule="auto"/>
      </w:pPr>
      <w:r>
        <w:t xml:space="preserve">Yes, </w:t>
      </w:r>
      <w:r w:rsidRPr="0071550F">
        <w:t>finally block will execute even if you put a return statement in the try or catch block</w:t>
      </w:r>
      <w:r>
        <w:t>.</w:t>
      </w:r>
    </w:p>
    <w:p w14:paraId="12EAA45B" w14:textId="77777777" w:rsidR="004A4CF7" w:rsidRPr="00EB2B44" w:rsidRDefault="004A4CF7" w:rsidP="004A4CF7">
      <w:pPr>
        <w:pStyle w:val="Output"/>
        <w:rPr>
          <w:color w:val="000000"/>
          <w:lang w:eastAsia="en-US"/>
        </w:rPr>
      </w:pPr>
      <w:r w:rsidRPr="00EB2B44">
        <w:rPr>
          <w:lang w:eastAsia="en-US"/>
        </w:rPr>
        <w:t>try</w:t>
      </w:r>
      <w:r w:rsidRPr="00EB2B44">
        <w:rPr>
          <w:color w:val="000000"/>
          <w:lang w:eastAsia="en-US"/>
        </w:rPr>
        <w:t xml:space="preserve"> {</w:t>
      </w:r>
    </w:p>
    <w:p w14:paraId="4EB00210" w14:textId="77777777" w:rsidR="004A4CF7" w:rsidRPr="00EB2B44" w:rsidRDefault="004A4CF7" w:rsidP="004A4CF7">
      <w:pPr>
        <w:pStyle w:val="Output"/>
        <w:rPr>
          <w:color w:val="000000"/>
          <w:lang w:eastAsia="en-US"/>
        </w:rPr>
      </w:pPr>
      <w:r w:rsidRPr="00EB2B44">
        <w:rPr>
          <w:color w:val="000000"/>
          <w:lang w:eastAsia="en-US"/>
        </w:rPr>
        <w:t xml:space="preserve">    </w:t>
      </w:r>
      <w:r w:rsidRPr="00EB2B44">
        <w:rPr>
          <w:color w:val="808080"/>
          <w:lang w:eastAsia="en-US"/>
        </w:rPr>
        <w:t>//try block</w:t>
      </w:r>
    </w:p>
    <w:p w14:paraId="514BF2D5" w14:textId="77777777" w:rsidR="004A4CF7" w:rsidRPr="00EB2B44" w:rsidRDefault="004A4CF7" w:rsidP="004A4CF7">
      <w:pPr>
        <w:pStyle w:val="Output"/>
        <w:rPr>
          <w:color w:val="000000"/>
          <w:lang w:eastAsia="en-US"/>
        </w:rPr>
      </w:pPr>
      <w:r w:rsidRPr="00EB2B44">
        <w:rPr>
          <w:color w:val="000000"/>
          <w:lang w:eastAsia="en-US"/>
        </w:rPr>
        <w:t xml:space="preserve">    ...</w:t>
      </w:r>
    </w:p>
    <w:p w14:paraId="69AFB91B" w14:textId="77777777" w:rsidR="004A4CF7" w:rsidRPr="00EB2B44" w:rsidRDefault="004A4CF7" w:rsidP="004A4CF7">
      <w:pPr>
        <w:pStyle w:val="Output"/>
        <w:rPr>
          <w:color w:val="000000"/>
          <w:lang w:eastAsia="en-US"/>
        </w:rPr>
      </w:pPr>
      <w:r w:rsidRPr="00EB2B44">
        <w:rPr>
          <w:color w:val="000000"/>
          <w:lang w:eastAsia="en-US"/>
        </w:rPr>
        <w:t xml:space="preserve">    </w:t>
      </w:r>
      <w:r w:rsidRPr="00EB2B44">
        <w:rPr>
          <w:lang w:eastAsia="en-US"/>
        </w:rPr>
        <w:t>return</w:t>
      </w:r>
      <w:r w:rsidRPr="00EB2B44">
        <w:rPr>
          <w:color w:val="000000"/>
          <w:lang w:eastAsia="en-US"/>
        </w:rPr>
        <w:t xml:space="preserve"> success;</w:t>
      </w:r>
    </w:p>
    <w:p w14:paraId="155D37F3" w14:textId="77777777" w:rsidR="004A4CF7" w:rsidRPr="00EB2B44" w:rsidRDefault="004A4CF7" w:rsidP="004A4CF7">
      <w:pPr>
        <w:pStyle w:val="Output"/>
        <w:rPr>
          <w:color w:val="000000"/>
          <w:lang w:eastAsia="en-US"/>
        </w:rPr>
      </w:pPr>
      <w:r w:rsidRPr="00EB2B44">
        <w:rPr>
          <w:color w:val="000000"/>
          <w:lang w:eastAsia="en-US"/>
        </w:rPr>
        <w:t>}</w:t>
      </w:r>
    </w:p>
    <w:p w14:paraId="34381169" w14:textId="77777777" w:rsidR="004A4CF7" w:rsidRPr="00EB2B44" w:rsidRDefault="004A4CF7" w:rsidP="004A4CF7">
      <w:pPr>
        <w:pStyle w:val="Output"/>
        <w:rPr>
          <w:color w:val="000000"/>
          <w:lang w:eastAsia="en-US"/>
        </w:rPr>
      </w:pPr>
      <w:r w:rsidRPr="00EB2B44">
        <w:rPr>
          <w:lang w:eastAsia="en-US"/>
        </w:rPr>
        <w:t>catch</w:t>
      </w:r>
      <w:r w:rsidRPr="00EB2B44">
        <w:rPr>
          <w:color w:val="000000"/>
          <w:lang w:eastAsia="en-US"/>
        </w:rPr>
        <w:t xml:space="preserve"> (</w:t>
      </w:r>
      <w:r w:rsidRPr="00EB2B44">
        <w:rPr>
          <w:color w:val="2B91AF"/>
          <w:lang w:eastAsia="en-US"/>
        </w:rPr>
        <w:t>Exception</w:t>
      </w:r>
      <w:r w:rsidRPr="00EB2B44">
        <w:rPr>
          <w:color w:val="000000"/>
          <w:lang w:eastAsia="en-US"/>
        </w:rPr>
        <w:t xml:space="preserve"> ex) {</w:t>
      </w:r>
    </w:p>
    <w:p w14:paraId="6600C275" w14:textId="77777777" w:rsidR="004A4CF7" w:rsidRPr="00EB2B44" w:rsidRDefault="004A4CF7" w:rsidP="004A4CF7">
      <w:pPr>
        <w:pStyle w:val="Output"/>
        <w:rPr>
          <w:color w:val="000000"/>
          <w:lang w:eastAsia="en-US"/>
        </w:rPr>
      </w:pPr>
      <w:r w:rsidRPr="00EB2B44">
        <w:rPr>
          <w:color w:val="000000"/>
          <w:lang w:eastAsia="en-US"/>
        </w:rPr>
        <w:t xml:space="preserve">    </w:t>
      </w:r>
      <w:r w:rsidRPr="00EB2B44">
        <w:rPr>
          <w:color w:val="808080"/>
          <w:lang w:eastAsia="en-US"/>
        </w:rPr>
        <w:t>//catch block</w:t>
      </w:r>
    </w:p>
    <w:p w14:paraId="4630F020" w14:textId="77777777" w:rsidR="004A4CF7" w:rsidRPr="00EB2B44" w:rsidRDefault="004A4CF7" w:rsidP="004A4CF7">
      <w:pPr>
        <w:pStyle w:val="Output"/>
        <w:rPr>
          <w:color w:val="000000"/>
          <w:lang w:eastAsia="en-US"/>
        </w:rPr>
      </w:pPr>
      <w:r w:rsidRPr="00EB2B44">
        <w:rPr>
          <w:color w:val="000000"/>
          <w:lang w:eastAsia="en-US"/>
        </w:rPr>
        <w:t xml:space="preserve">    .....</w:t>
      </w:r>
    </w:p>
    <w:p w14:paraId="5E78CB7F" w14:textId="77777777" w:rsidR="004A4CF7" w:rsidRPr="00EB2B44" w:rsidRDefault="004A4CF7" w:rsidP="004A4CF7">
      <w:pPr>
        <w:pStyle w:val="Output"/>
        <w:rPr>
          <w:color w:val="000000"/>
          <w:lang w:eastAsia="en-US"/>
        </w:rPr>
      </w:pPr>
      <w:r w:rsidRPr="00EB2B44">
        <w:rPr>
          <w:color w:val="000000"/>
          <w:lang w:eastAsia="en-US"/>
        </w:rPr>
        <w:t xml:space="preserve">    </w:t>
      </w:r>
      <w:r w:rsidRPr="00EB2B44">
        <w:rPr>
          <w:lang w:eastAsia="en-US"/>
        </w:rPr>
        <w:t>return</w:t>
      </w:r>
      <w:r w:rsidRPr="00EB2B44">
        <w:rPr>
          <w:color w:val="000000"/>
          <w:lang w:eastAsia="en-US"/>
        </w:rPr>
        <w:t xml:space="preserve"> failure;</w:t>
      </w:r>
    </w:p>
    <w:p w14:paraId="5B23B91A" w14:textId="77777777" w:rsidR="004A4CF7" w:rsidRPr="00EB2B44" w:rsidRDefault="004A4CF7" w:rsidP="004A4CF7">
      <w:pPr>
        <w:pStyle w:val="Output"/>
        <w:rPr>
          <w:color w:val="000000"/>
          <w:lang w:eastAsia="en-US"/>
        </w:rPr>
      </w:pPr>
      <w:r w:rsidRPr="00EB2B44">
        <w:rPr>
          <w:color w:val="000000"/>
          <w:lang w:eastAsia="en-US"/>
        </w:rPr>
        <w:t>}</w:t>
      </w:r>
    </w:p>
    <w:p w14:paraId="0480FEDA" w14:textId="77777777" w:rsidR="004A4CF7" w:rsidRPr="00EB2B44" w:rsidRDefault="004A4CF7" w:rsidP="004A4CF7">
      <w:pPr>
        <w:pStyle w:val="Output"/>
        <w:rPr>
          <w:color w:val="000000"/>
          <w:lang w:eastAsia="en-US"/>
        </w:rPr>
      </w:pPr>
      <w:r w:rsidRPr="00EB2B44">
        <w:rPr>
          <w:lang w:eastAsia="en-US"/>
        </w:rPr>
        <w:t>finally</w:t>
      </w:r>
      <w:r w:rsidRPr="00EB2B44">
        <w:rPr>
          <w:color w:val="000000"/>
          <w:lang w:eastAsia="en-US"/>
        </w:rPr>
        <w:t xml:space="preserve"> {</w:t>
      </w:r>
    </w:p>
    <w:p w14:paraId="63BDB3F4" w14:textId="77777777" w:rsidR="004A4CF7" w:rsidRPr="00EB2B44" w:rsidRDefault="004A4CF7" w:rsidP="004A4CF7">
      <w:pPr>
        <w:pStyle w:val="Output"/>
        <w:rPr>
          <w:color w:val="000000"/>
          <w:lang w:eastAsia="en-US"/>
        </w:rPr>
      </w:pPr>
      <w:r w:rsidRPr="00EB2B44">
        <w:rPr>
          <w:color w:val="000000"/>
          <w:lang w:eastAsia="en-US"/>
        </w:rPr>
        <w:t xml:space="preserve">    </w:t>
      </w:r>
      <w:r w:rsidRPr="00EB2B44">
        <w:rPr>
          <w:color w:val="2B91AF"/>
          <w:lang w:eastAsia="en-US"/>
        </w:rPr>
        <w:t>System</w:t>
      </w:r>
      <w:r w:rsidRPr="00EB2B44">
        <w:rPr>
          <w:color w:val="000000"/>
          <w:lang w:eastAsia="en-US"/>
        </w:rPr>
        <w:t>.</w:t>
      </w:r>
      <w:r w:rsidRPr="00EB2B44">
        <w:rPr>
          <w:lang w:eastAsia="en-US"/>
        </w:rPr>
        <w:t>out</w:t>
      </w:r>
      <w:r w:rsidRPr="00EB2B44">
        <w:rPr>
          <w:color w:val="000000"/>
          <w:lang w:eastAsia="en-US"/>
        </w:rPr>
        <w:t>.println(</w:t>
      </w:r>
      <w:r w:rsidRPr="00EB2B44">
        <w:rPr>
          <w:color w:val="800000"/>
          <w:lang w:eastAsia="en-US"/>
        </w:rPr>
        <w:t>"Inside finally"</w:t>
      </w:r>
      <w:r w:rsidRPr="00EB2B44">
        <w:rPr>
          <w:color w:val="000000"/>
          <w:lang w:eastAsia="en-US"/>
        </w:rPr>
        <w:t>);</w:t>
      </w:r>
    </w:p>
    <w:p w14:paraId="7FAD91C5" w14:textId="77777777" w:rsidR="004A4CF7" w:rsidRPr="00EB2B44" w:rsidRDefault="004A4CF7" w:rsidP="004A4CF7">
      <w:pPr>
        <w:pStyle w:val="Output"/>
        <w:rPr>
          <w:color w:val="222426"/>
          <w:lang w:eastAsia="en-US"/>
        </w:rPr>
      </w:pPr>
      <w:r w:rsidRPr="00EB2B44">
        <w:rPr>
          <w:color w:val="000000"/>
          <w:lang w:eastAsia="en-US"/>
        </w:rPr>
        <w:t>}</w:t>
      </w:r>
    </w:p>
    <w:p w14:paraId="40BE359E" w14:textId="375BD5FB" w:rsidR="004A4CF7" w:rsidRDefault="004A4CF7" w:rsidP="0047606F">
      <w:pPr>
        <w:spacing w:line="240" w:lineRule="auto"/>
        <w:rPr>
          <w:b/>
          <w:bCs/>
          <w:lang w:eastAsia="en-US"/>
        </w:rPr>
      </w:pPr>
      <w:r w:rsidRPr="00EB2B44">
        <w:rPr>
          <w:lang w:eastAsia="en-US"/>
        </w:rPr>
        <w:t>The answer is yes. </w:t>
      </w:r>
      <w:r w:rsidRPr="004A4CF7">
        <w:rPr>
          <w:b/>
          <w:bCs/>
          <w:lang w:eastAsia="en-US"/>
        </w:rPr>
        <w:t>finally</w:t>
      </w:r>
      <w:r w:rsidRPr="00EB2B44">
        <w:rPr>
          <w:lang w:eastAsia="en-US"/>
        </w:rPr>
        <w:t> block will execute. The only case where it will not execute encounters </w:t>
      </w:r>
      <w:r w:rsidRPr="004A4CF7">
        <w:rPr>
          <w:b/>
          <w:bCs/>
          <w:lang w:eastAsia="en-US"/>
        </w:rPr>
        <w:t>System.exit().</w:t>
      </w:r>
    </w:p>
    <w:tbl>
      <w:tblPr>
        <w:tblStyle w:val="TableGrid"/>
        <w:tblW w:w="0" w:type="auto"/>
        <w:tblLook w:val="04A0" w:firstRow="1" w:lastRow="0" w:firstColumn="1" w:lastColumn="0" w:noHBand="0" w:noVBand="1"/>
      </w:tblPr>
      <w:tblGrid>
        <w:gridCol w:w="4617"/>
        <w:gridCol w:w="4617"/>
      </w:tblGrid>
      <w:tr w:rsidR="00511CAE" w14:paraId="37FFDACE" w14:textId="77777777" w:rsidTr="00AF0A1A">
        <w:trPr>
          <w:trHeight w:val="1902"/>
        </w:trPr>
        <w:tc>
          <w:tcPr>
            <w:tcW w:w="4617" w:type="dxa"/>
          </w:tcPr>
          <w:p w14:paraId="5C1BBC66"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b/>
                <w:bCs/>
                <w:color w:val="7F0055"/>
                <w:sz w:val="16"/>
                <w:szCs w:val="16"/>
              </w:rPr>
              <w:t>public</w:t>
            </w: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class</w:t>
            </w:r>
            <w:r w:rsidRPr="00F34F49">
              <w:rPr>
                <w:rFonts w:ascii="Consolas" w:hAnsi="Consolas" w:cs="Consolas"/>
                <w:color w:val="000000"/>
                <w:sz w:val="16"/>
                <w:szCs w:val="16"/>
              </w:rPr>
              <w:t xml:space="preserve"> Main {</w:t>
            </w:r>
          </w:p>
          <w:p w14:paraId="2F177244"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public</w:t>
            </w: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static</w:t>
            </w: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void</w:t>
            </w:r>
            <w:r w:rsidRPr="00F34F49">
              <w:rPr>
                <w:rFonts w:ascii="Consolas" w:hAnsi="Consolas" w:cs="Consolas"/>
                <w:color w:val="000000"/>
                <w:sz w:val="16"/>
                <w:szCs w:val="16"/>
              </w:rPr>
              <w:t xml:space="preserve"> main(String[] </w:t>
            </w:r>
            <w:r w:rsidRPr="00F34F49">
              <w:rPr>
                <w:rFonts w:ascii="Consolas" w:hAnsi="Consolas" w:cs="Consolas"/>
                <w:color w:val="6A3E3E"/>
                <w:sz w:val="16"/>
                <w:szCs w:val="16"/>
              </w:rPr>
              <w:t>args</w:t>
            </w:r>
            <w:r w:rsidRPr="00F34F49">
              <w:rPr>
                <w:rFonts w:ascii="Consolas" w:hAnsi="Consolas" w:cs="Consolas"/>
                <w:color w:val="000000"/>
                <w:sz w:val="16"/>
                <w:szCs w:val="16"/>
              </w:rPr>
              <w:t>) {</w:t>
            </w:r>
          </w:p>
          <w:p w14:paraId="3187730B"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try</w:t>
            </w:r>
            <w:r w:rsidRPr="00F34F49">
              <w:rPr>
                <w:rFonts w:ascii="Consolas" w:hAnsi="Consolas" w:cs="Consolas"/>
                <w:color w:val="000000"/>
                <w:sz w:val="16"/>
                <w:szCs w:val="16"/>
              </w:rPr>
              <w:t xml:space="preserve"> {</w:t>
            </w:r>
          </w:p>
          <w:p w14:paraId="34554CC1"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System.</w:t>
            </w:r>
            <w:r w:rsidRPr="00F34F49">
              <w:rPr>
                <w:rFonts w:ascii="Consolas" w:hAnsi="Consolas" w:cs="Consolas"/>
                <w:b/>
                <w:bCs/>
                <w:i/>
                <w:iCs/>
                <w:color w:val="0000C0"/>
                <w:sz w:val="16"/>
                <w:szCs w:val="16"/>
              </w:rPr>
              <w:t>out</w:t>
            </w:r>
            <w:r w:rsidRPr="00F34F49">
              <w:rPr>
                <w:rFonts w:ascii="Consolas" w:hAnsi="Consolas" w:cs="Consolas"/>
                <w:color w:val="000000"/>
                <w:sz w:val="16"/>
                <w:szCs w:val="16"/>
              </w:rPr>
              <w:t>.println(</w:t>
            </w:r>
            <w:r w:rsidRPr="00F34F49">
              <w:rPr>
                <w:rFonts w:ascii="Consolas" w:hAnsi="Consolas" w:cs="Consolas"/>
                <w:color w:val="2A00FF"/>
                <w:sz w:val="16"/>
                <w:szCs w:val="16"/>
              </w:rPr>
              <w:t>"Start..."</w:t>
            </w:r>
            <w:r w:rsidRPr="00F34F49">
              <w:rPr>
                <w:rFonts w:ascii="Consolas" w:hAnsi="Consolas" w:cs="Consolas"/>
                <w:color w:val="000000"/>
                <w:sz w:val="16"/>
                <w:szCs w:val="16"/>
              </w:rPr>
              <w:t>);</w:t>
            </w:r>
          </w:p>
          <w:p w14:paraId="476E6732"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System.</w:t>
            </w:r>
            <w:r w:rsidRPr="00F34F49">
              <w:rPr>
                <w:rFonts w:ascii="Consolas" w:hAnsi="Consolas" w:cs="Consolas"/>
                <w:b/>
                <w:bCs/>
                <w:i/>
                <w:iCs/>
                <w:color w:val="0000C0"/>
                <w:sz w:val="16"/>
                <w:szCs w:val="16"/>
              </w:rPr>
              <w:t>out</w:t>
            </w:r>
            <w:r w:rsidRPr="00F34F49">
              <w:rPr>
                <w:rFonts w:ascii="Consolas" w:hAnsi="Consolas" w:cs="Consolas"/>
                <w:color w:val="000000"/>
                <w:sz w:val="16"/>
                <w:szCs w:val="16"/>
              </w:rPr>
              <w:t>.println(10 / 0);</w:t>
            </w:r>
          </w:p>
          <w:p w14:paraId="7179D642"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 </w:t>
            </w:r>
            <w:r w:rsidRPr="00F34F49">
              <w:rPr>
                <w:rFonts w:ascii="Consolas" w:hAnsi="Consolas" w:cs="Consolas"/>
                <w:b/>
                <w:bCs/>
                <w:color w:val="7F0055"/>
                <w:sz w:val="16"/>
                <w:szCs w:val="16"/>
              </w:rPr>
              <w:t>catch</w:t>
            </w:r>
            <w:r w:rsidRPr="00F34F49">
              <w:rPr>
                <w:rFonts w:ascii="Consolas" w:hAnsi="Consolas" w:cs="Consolas"/>
                <w:color w:val="000000"/>
                <w:sz w:val="16"/>
                <w:szCs w:val="16"/>
              </w:rPr>
              <w:t xml:space="preserve"> (Exception </w:t>
            </w:r>
            <w:r w:rsidRPr="00F34F49">
              <w:rPr>
                <w:rFonts w:ascii="Consolas" w:hAnsi="Consolas" w:cs="Consolas"/>
                <w:color w:val="6A3E3E"/>
                <w:sz w:val="16"/>
                <w:szCs w:val="16"/>
              </w:rPr>
              <w:t>e</w:t>
            </w:r>
            <w:r w:rsidRPr="00F34F49">
              <w:rPr>
                <w:rFonts w:ascii="Consolas" w:hAnsi="Consolas" w:cs="Consolas"/>
                <w:color w:val="000000"/>
                <w:sz w:val="16"/>
                <w:szCs w:val="16"/>
              </w:rPr>
              <w:t>) {</w:t>
            </w:r>
          </w:p>
          <w:p w14:paraId="6A1D8DCC"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System.</w:t>
            </w:r>
            <w:r w:rsidRPr="00F34F49">
              <w:rPr>
                <w:rFonts w:ascii="Consolas" w:hAnsi="Consolas" w:cs="Consolas"/>
                <w:b/>
                <w:bCs/>
                <w:i/>
                <w:iCs/>
                <w:color w:val="0000C0"/>
                <w:sz w:val="16"/>
                <w:szCs w:val="16"/>
              </w:rPr>
              <w:t>out</w:t>
            </w:r>
            <w:r w:rsidRPr="00F34F49">
              <w:rPr>
                <w:rFonts w:ascii="Consolas" w:hAnsi="Consolas" w:cs="Consolas"/>
                <w:color w:val="000000"/>
                <w:sz w:val="16"/>
                <w:szCs w:val="16"/>
              </w:rPr>
              <w:t>.println(</w:t>
            </w:r>
            <w:r w:rsidRPr="00F34F49">
              <w:rPr>
                <w:rFonts w:ascii="Consolas" w:hAnsi="Consolas" w:cs="Consolas"/>
                <w:color w:val="2A00FF"/>
                <w:sz w:val="16"/>
                <w:szCs w:val="16"/>
              </w:rPr>
              <w:t>"Exception.."</w:t>
            </w:r>
            <w:r w:rsidRPr="00F34F49">
              <w:rPr>
                <w:rFonts w:ascii="Consolas" w:hAnsi="Consolas" w:cs="Consolas"/>
                <w:color w:val="000000"/>
                <w:sz w:val="16"/>
                <w:szCs w:val="16"/>
              </w:rPr>
              <w:t>);</w:t>
            </w:r>
          </w:p>
          <w:p w14:paraId="0AD5B3A3"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 </w:t>
            </w:r>
            <w:r w:rsidRPr="00F34F49">
              <w:rPr>
                <w:rFonts w:ascii="Consolas" w:hAnsi="Consolas" w:cs="Consolas"/>
                <w:b/>
                <w:bCs/>
                <w:color w:val="7F0055"/>
                <w:sz w:val="16"/>
                <w:szCs w:val="16"/>
              </w:rPr>
              <w:t>finally</w:t>
            </w:r>
            <w:r w:rsidRPr="00F34F49">
              <w:rPr>
                <w:rFonts w:ascii="Consolas" w:hAnsi="Consolas" w:cs="Consolas"/>
                <w:color w:val="000000"/>
                <w:sz w:val="16"/>
                <w:szCs w:val="16"/>
              </w:rPr>
              <w:t xml:space="preserve"> {</w:t>
            </w:r>
          </w:p>
          <w:p w14:paraId="4359369A"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System.</w:t>
            </w:r>
            <w:r w:rsidRPr="00F34F49">
              <w:rPr>
                <w:rFonts w:ascii="Consolas" w:hAnsi="Consolas" w:cs="Consolas"/>
                <w:b/>
                <w:bCs/>
                <w:i/>
                <w:iCs/>
                <w:color w:val="0000C0"/>
                <w:sz w:val="16"/>
                <w:szCs w:val="16"/>
              </w:rPr>
              <w:t>out</w:t>
            </w:r>
            <w:r w:rsidRPr="00F34F49">
              <w:rPr>
                <w:rFonts w:ascii="Consolas" w:hAnsi="Consolas" w:cs="Consolas"/>
                <w:color w:val="000000"/>
                <w:sz w:val="16"/>
                <w:szCs w:val="16"/>
              </w:rPr>
              <w:t>.println(</w:t>
            </w:r>
            <w:r w:rsidRPr="00F34F49">
              <w:rPr>
                <w:rFonts w:ascii="Consolas" w:hAnsi="Consolas" w:cs="Consolas"/>
                <w:color w:val="2A00FF"/>
                <w:sz w:val="16"/>
                <w:szCs w:val="16"/>
              </w:rPr>
              <w:t>"Finally..."</w:t>
            </w:r>
            <w:r w:rsidRPr="00F34F49">
              <w:rPr>
                <w:rFonts w:ascii="Consolas" w:hAnsi="Consolas" w:cs="Consolas"/>
                <w:color w:val="000000"/>
                <w:sz w:val="16"/>
                <w:szCs w:val="16"/>
              </w:rPr>
              <w:t>);</w:t>
            </w:r>
          </w:p>
          <w:p w14:paraId="5090893C"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w:t>
            </w:r>
          </w:p>
          <w:p w14:paraId="53EDB416" w14:textId="77777777" w:rsidR="008D4814" w:rsidRPr="00F34F49" w:rsidRDefault="008D4814" w:rsidP="008D4814">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w:t>
            </w:r>
          </w:p>
          <w:p w14:paraId="6122A268" w14:textId="77777777" w:rsidR="00511CAE" w:rsidRPr="00F34F49" w:rsidRDefault="008D4814" w:rsidP="008D4814">
            <w:pPr>
              <w:rPr>
                <w:b/>
                <w:bCs/>
                <w:sz w:val="16"/>
                <w:szCs w:val="16"/>
                <w:lang w:eastAsia="en-US"/>
              </w:rPr>
            </w:pPr>
            <w:r w:rsidRPr="00F34F49">
              <w:rPr>
                <w:rFonts w:ascii="Consolas" w:hAnsi="Consolas" w:cs="Consolas"/>
                <w:color w:val="000000"/>
                <w:sz w:val="16"/>
                <w:szCs w:val="16"/>
              </w:rPr>
              <w:t>}</w:t>
            </w:r>
          </w:p>
        </w:tc>
        <w:tc>
          <w:tcPr>
            <w:tcW w:w="4617" w:type="dxa"/>
          </w:tcPr>
          <w:p w14:paraId="08BD57A3"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b/>
                <w:bCs/>
                <w:color w:val="7F0055"/>
                <w:sz w:val="16"/>
                <w:szCs w:val="16"/>
              </w:rPr>
              <w:t>public</w:t>
            </w: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class</w:t>
            </w:r>
            <w:r w:rsidRPr="00F34F49">
              <w:rPr>
                <w:rFonts w:ascii="Consolas" w:hAnsi="Consolas" w:cs="Consolas"/>
                <w:color w:val="000000"/>
                <w:sz w:val="16"/>
                <w:szCs w:val="16"/>
              </w:rPr>
              <w:t xml:space="preserve"> Main {</w:t>
            </w:r>
          </w:p>
          <w:p w14:paraId="62D7B23F"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public</w:t>
            </w: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static</w:t>
            </w: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void</w:t>
            </w:r>
            <w:r w:rsidRPr="00F34F49">
              <w:rPr>
                <w:rFonts w:ascii="Consolas" w:hAnsi="Consolas" w:cs="Consolas"/>
                <w:color w:val="000000"/>
                <w:sz w:val="16"/>
                <w:szCs w:val="16"/>
              </w:rPr>
              <w:t xml:space="preserve"> main(String[] </w:t>
            </w:r>
            <w:r w:rsidRPr="00F34F49">
              <w:rPr>
                <w:rFonts w:ascii="Consolas" w:hAnsi="Consolas" w:cs="Consolas"/>
                <w:color w:val="6A3E3E"/>
                <w:sz w:val="16"/>
                <w:szCs w:val="16"/>
              </w:rPr>
              <w:t>args</w:t>
            </w:r>
            <w:r w:rsidRPr="00F34F49">
              <w:rPr>
                <w:rFonts w:ascii="Consolas" w:hAnsi="Consolas" w:cs="Consolas"/>
                <w:color w:val="000000"/>
                <w:sz w:val="16"/>
                <w:szCs w:val="16"/>
              </w:rPr>
              <w:t>) {</w:t>
            </w:r>
          </w:p>
          <w:p w14:paraId="07DE1745"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w:t>
            </w:r>
            <w:r w:rsidRPr="00F34F49">
              <w:rPr>
                <w:rFonts w:ascii="Consolas" w:hAnsi="Consolas" w:cs="Consolas"/>
                <w:b/>
                <w:bCs/>
                <w:color w:val="7F0055"/>
                <w:sz w:val="16"/>
                <w:szCs w:val="16"/>
              </w:rPr>
              <w:t>try</w:t>
            </w:r>
            <w:r w:rsidRPr="00F34F49">
              <w:rPr>
                <w:rFonts w:ascii="Consolas" w:hAnsi="Consolas" w:cs="Consolas"/>
                <w:color w:val="000000"/>
                <w:sz w:val="16"/>
                <w:szCs w:val="16"/>
              </w:rPr>
              <w:t xml:space="preserve"> {</w:t>
            </w:r>
          </w:p>
          <w:p w14:paraId="6E2F799F"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System.</w:t>
            </w:r>
            <w:r w:rsidRPr="00F34F49">
              <w:rPr>
                <w:rFonts w:ascii="Consolas" w:hAnsi="Consolas" w:cs="Consolas"/>
                <w:b/>
                <w:bCs/>
                <w:i/>
                <w:iCs/>
                <w:color w:val="0000C0"/>
                <w:sz w:val="16"/>
                <w:szCs w:val="16"/>
              </w:rPr>
              <w:t>out</w:t>
            </w:r>
            <w:r w:rsidRPr="00F34F49">
              <w:rPr>
                <w:rFonts w:ascii="Consolas" w:hAnsi="Consolas" w:cs="Consolas"/>
                <w:color w:val="000000"/>
                <w:sz w:val="16"/>
                <w:szCs w:val="16"/>
              </w:rPr>
              <w:t>.println(</w:t>
            </w:r>
            <w:r w:rsidRPr="00F34F49">
              <w:rPr>
                <w:rFonts w:ascii="Consolas" w:hAnsi="Consolas" w:cs="Consolas"/>
                <w:color w:val="2A00FF"/>
                <w:sz w:val="16"/>
                <w:szCs w:val="16"/>
              </w:rPr>
              <w:t>"Start..."</w:t>
            </w:r>
            <w:r w:rsidRPr="00F34F49">
              <w:rPr>
                <w:rFonts w:ascii="Consolas" w:hAnsi="Consolas" w:cs="Consolas"/>
                <w:color w:val="000000"/>
                <w:sz w:val="16"/>
                <w:szCs w:val="16"/>
              </w:rPr>
              <w:t>);</w:t>
            </w:r>
          </w:p>
          <w:p w14:paraId="2E59B483"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System.</w:t>
            </w:r>
            <w:r w:rsidRPr="00F34F49">
              <w:rPr>
                <w:rFonts w:ascii="Consolas" w:hAnsi="Consolas" w:cs="Consolas"/>
                <w:b/>
                <w:bCs/>
                <w:i/>
                <w:iCs/>
                <w:color w:val="0000C0"/>
                <w:sz w:val="16"/>
                <w:szCs w:val="16"/>
              </w:rPr>
              <w:t>out</w:t>
            </w:r>
            <w:r w:rsidRPr="00F34F49">
              <w:rPr>
                <w:rFonts w:ascii="Consolas" w:hAnsi="Consolas" w:cs="Consolas"/>
                <w:color w:val="000000"/>
                <w:sz w:val="16"/>
                <w:szCs w:val="16"/>
              </w:rPr>
              <w:t>.println(10 / 0);</w:t>
            </w:r>
          </w:p>
          <w:p w14:paraId="426EC0DC"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 </w:t>
            </w:r>
            <w:r w:rsidRPr="00F34F49">
              <w:rPr>
                <w:rFonts w:ascii="Consolas" w:hAnsi="Consolas" w:cs="Consolas"/>
                <w:b/>
                <w:bCs/>
                <w:color w:val="7F0055"/>
                <w:sz w:val="16"/>
                <w:szCs w:val="16"/>
              </w:rPr>
              <w:t>catch</w:t>
            </w:r>
            <w:r w:rsidRPr="00F34F49">
              <w:rPr>
                <w:rFonts w:ascii="Consolas" w:hAnsi="Consolas" w:cs="Consolas"/>
                <w:color w:val="000000"/>
                <w:sz w:val="16"/>
                <w:szCs w:val="16"/>
              </w:rPr>
              <w:t xml:space="preserve"> (Exception </w:t>
            </w:r>
            <w:r w:rsidRPr="00F34F49">
              <w:rPr>
                <w:rFonts w:ascii="Consolas" w:hAnsi="Consolas" w:cs="Consolas"/>
                <w:color w:val="6A3E3E"/>
                <w:sz w:val="16"/>
                <w:szCs w:val="16"/>
              </w:rPr>
              <w:t>e</w:t>
            </w:r>
            <w:r w:rsidRPr="00F34F49">
              <w:rPr>
                <w:rFonts w:ascii="Consolas" w:hAnsi="Consolas" w:cs="Consolas"/>
                <w:color w:val="000000"/>
                <w:sz w:val="16"/>
                <w:szCs w:val="16"/>
              </w:rPr>
              <w:t>) {</w:t>
            </w:r>
          </w:p>
          <w:p w14:paraId="2DE98566" w14:textId="77777777" w:rsidR="00F66AAB" w:rsidRPr="00F34F49" w:rsidRDefault="00F66AAB" w:rsidP="00F66AAB">
            <w:pPr>
              <w:autoSpaceDE w:val="0"/>
              <w:autoSpaceDN w:val="0"/>
              <w:adjustRightInd w:val="0"/>
              <w:rPr>
                <w:rFonts w:ascii="Consolas" w:hAnsi="Consolas" w:cs="Consolas"/>
                <w:b/>
                <w:bCs/>
                <w:color w:val="4C483D" w:themeColor="text2"/>
                <w:sz w:val="16"/>
                <w:szCs w:val="16"/>
              </w:rPr>
            </w:pPr>
            <w:r w:rsidRPr="00F34F49">
              <w:rPr>
                <w:rFonts w:ascii="Consolas" w:hAnsi="Consolas" w:cs="Consolas"/>
                <w:color w:val="000000"/>
                <w:sz w:val="16"/>
                <w:szCs w:val="16"/>
              </w:rPr>
              <w:t xml:space="preserve">      </w:t>
            </w:r>
            <w:r w:rsidRPr="00F34F49">
              <w:rPr>
                <w:rFonts w:ascii="Consolas" w:hAnsi="Consolas" w:cs="Consolas"/>
                <w:b/>
                <w:bCs/>
                <w:color w:val="000000"/>
                <w:sz w:val="16"/>
                <w:szCs w:val="16"/>
              </w:rPr>
              <w:t>System.</w:t>
            </w:r>
            <w:r w:rsidRPr="00F34F49">
              <w:rPr>
                <w:rFonts w:ascii="Consolas" w:hAnsi="Consolas" w:cs="Consolas"/>
                <w:b/>
                <w:bCs/>
                <w:i/>
                <w:iCs/>
                <w:color w:val="000000"/>
                <w:sz w:val="16"/>
                <w:szCs w:val="16"/>
              </w:rPr>
              <w:t>exit</w:t>
            </w:r>
            <w:r w:rsidRPr="00F34F49">
              <w:rPr>
                <w:rFonts w:ascii="Consolas" w:hAnsi="Consolas" w:cs="Consolas"/>
                <w:b/>
                <w:bCs/>
                <w:color w:val="000000"/>
                <w:sz w:val="16"/>
                <w:szCs w:val="16"/>
              </w:rPr>
              <w:t>(0);</w:t>
            </w:r>
          </w:p>
          <w:p w14:paraId="72AF6CD9"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 </w:t>
            </w:r>
            <w:r w:rsidRPr="00F34F49">
              <w:rPr>
                <w:rFonts w:ascii="Consolas" w:hAnsi="Consolas" w:cs="Consolas"/>
                <w:b/>
                <w:bCs/>
                <w:color w:val="7F0055"/>
                <w:sz w:val="16"/>
                <w:szCs w:val="16"/>
              </w:rPr>
              <w:t>finally</w:t>
            </w:r>
            <w:r w:rsidRPr="00F34F49">
              <w:rPr>
                <w:rFonts w:ascii="Consolas" w:hAnsi="Consolas" w:cs="Consolas"/>
                <w:color w:val="000000"/>
                <w:sz w:val="16"/>
                <w:szCs w:val="16"/>
              </w:rPr>
              <w:t xml:space="preserve"> {</w:t>
            </w:r>
          </w:p>
          <w:p w14:paraId="4EEFB605"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System.</w:t>
            </w:r>
            <w:r w:rsidRPr="00F34F49">
              <w:rPr>
                <w:rFonts w:ascii="Consolas" w:hAnsi="Consolas" w:cs="Consolas"/>
                <w:b/>
                <w:bCs/>
                <w:i/>
                <w:iCs/>
                <w:color w:val="0000C0"/>
                <w:sz w:val="16"/>
                <w:szCs w:val="16"/>
              </w:rPr>
              <w:t>out</w:t>
            </w:r>
            <w:r w:rsidRPr="00F34F49">
              <w:rPr>
                <w:rFonts w:ascii="Consolas" w:hAnsi="Consolas" w:cs="Consolas"/>
                <w:color w:val="000000"/>
                <w:sz w:val="16"/>
                <w:szCs w:val="16"/>
              </w:rPr>
              <w:t>.println(</w:t>
            </w:r>
            <w:r w:rsidRPr="00F34F49">
              <w:rPr>
                <w:rFonts w:ascii="Consolas" w:hAnsi="Consolas" w:cs="Consolas"/>
                <w:color w:val="2A00FF"/>
                <w:sz w:val="16"/>
                <w:szCs w:val="16"/>
              </w:rPr>
              <w:t>"Finally..."</w:t>
            </w:r>
            <w:r w:rsidRPr="00F34F49">
              <w:rPr>
                <w:rFonts w:ascii="Consolas" w:hAnsi="Consolas" w:cs="Consolas"/>
                <w:color w:val="000000"/>
                <w:sz w:val="16"/>
                <w:szCs w:val="16"/>
              </w:rPr>
              <w:t>);</w:t>
            </w:r>
          </w:p>
          <w:p w14:paraId="5D26BAF3"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w:t>
            </w:r>
          </w:p>
          <w:p w14:paraId="31DEF404" w14:textId="77777777" w:rsidR="00F66AAB" w:rsidRPr="00F34F49" w:rsidRDefault="00F66AAB" w:rsidP="00F66AAB">
            <w:pPr>
              <w:autoSpaceDE w:val="0"/>
              <w:autoSpaceDN w:val="0"/>
              <w:adjustRightInd w:val="0"/>
              <w:rPr>
                <w:rFonts w:ascii="Consolas" w:hAnsi="Consolas" w:cs="Consolas"/>
                <w:color w:val="4C483D" w:themeColor="text2"/>
                <w:sz w:val="16"/>
                <w:szCs w:val="16"/>
              </w:rPr>
            </w:pPr>
            <w:r w:rsidRPr="00F34F49">
              <w:rPr>
                <w:rFonts w:ascii="Consolas" w:hAnsi="Consolas" w:cs="Consolas"/>
                <w:color w:val="000000"/>
                <w:sz w:val="16"/>
                <w:szCs w:val="16"/>
              </w:rPr>
              <w:t xml:space="preserve">  }</w:t>
            </w:r>
          </w:p>
          <w:p w14:paraId="5143FAF8" w14:textId="77777777" w:rsidR="00511CAE" w:rsidRPr="00F34F49" w:rsidRDefault="00F66AAB" w:rsidP="00F66AAB">
            <w:pPr>
              <w:rPr>
                <w:b/>
                <w:bCs/>
                <w:sz w:val="16"/>
                <w:szCs w:val="16"/>
                <w:lang w:eastAsia="en-US"/>
              </w:rPr>
            </w:pPr>
            <w:r w:rsidRPr="00F34F49">
              <w:rPr>
                <w:rFonts w:ascii="Consolas" w:hAnsi="Consolas" w:cs="Consolas"/>
                <w:color w:val="000000"/>
                <w:sz w:val="16"/>
                <w:szCs w:val="16"/>
              </w:rPr>
              <w:t>}</w:t>
            </w:r>
          </w:p>
        </w:tc>
      </w:tr>
      <w:tr w:rsidR="00511CAE" w14:paraId="4FEFF0EC" w14:textId="77777777" w:rsidTr="00AF0A1A">
        <w:trPr>
          <w:trHeight w:val="482"/>
        </w:trPr>
        <w:tc>
          <w:tcPr>
            <w:tcW w:w="4617" w:type="dxa"/>
            <w:shd w:val="clear" w:color="auto" w:fill="000000" w:themeFill="text1"/>
          </w:tcPr>
          <w:p w14:paraId="6D79DB16" w14:textId="77777777" w:rsidR="001D2087" w:rsidRPr="006377EC" w:rsidRDefault="001D2087" w:rsidP="0037283B">
            <w:pPr>
              <w:autoSpaceDE w:val="0"/>
              <w:autoSpaceDN w:val="0"/>
              <w:adjustRightInd w:val="0"/>
              <w:rPr>
                <w:rFonts w:ascii="Consolas" w:hAnsi="Consolas" w:cs="Consolas"/>
                <w:color w:val="FFFFFF" w:themeColor="background1"/>
                <w:sz w:val="12"/>
                <w:szCs w:val="12"/>
              </w:rPr>
            </w:pPr>
            <w:r w:rsidRPr="006377EC">
              <w:rPr>
                <w:rFonts w:ascii="Consolas" w:hAnsi="Consolas" w:cs="Consolas"/>
                <w:color w:val="FFFFFF" w:themeColor="background1"/>
                <w:sz w:val="12"/>
                <w:szCs w:val="12"/>
              </w:rPr>
              <w:t>Start…</w:t>
            </w:r>
          </w:p>
          <w:p w14:paraId="76D6DB6B" w14:textId="77777777" w:rsidR="0037283B" w:rsidRPr="006377EC" w:rsidRDefault="0037283B" w:rsidP="0037283B">
            <w:pPr>
              <w:autoSpaceDE w:val="0"/>
              <w:autoSpaceDN w:val="0"/>
              <w:adjustRightInd w:val="0"/>
              <w:rPr>
                <w:rFonts w:ascii="Consolas" w:hAnsi="Consolas" w:cs="Consolas"/>
                <w:color w:val="FFFFFF" w:themeColor="background1"/>
                <w:sz w:val="12"/>
                <w:szCs w:val="12"/>
              </w:rPr>
            </w:pPr>
            <w:r w:rsidRPr="006377EC">
              <w:rPr>
                <w:rFonts w:ascii="Consolas" w:hAnsi="Consolas" w:cs="Consolas"/>
                <w:color w:val="FFFFFF" w:themeColor="background1"/>
                <w:sz w:val="12"/>
                <w:szCs w:val="12"/>
              </w:rPr>
              <w:t>Exception...</w:t>
            </w:r>
          </w:p>
          <w:p w14:paraId="2BAC7E99" w14:textId="77777777" w:rsidR="00511CAE" w:rsidRPr="006377EC" w:rsidRDefault="0037283B" w:rsidP="0037283B">
            <w:pPr>
              <w:autoSpaceDE w:val="0"/>
              <w:autoSpaceDN w:val="0"/>
              <w:adjustRightInd w:val="0"/>
              <w:rPr>
                <w:b/>
                <w:bCs/>
                <w:color w:val="FFFFFF" w:themeColor="background1"/>
                <w:sz w:val="12"/>
                <w:szCs w:val="12"/>
                <w:lang w:eastAsia="en-US"/>
              </w:rPr>
            </w:pPr>
            <w:r w:rsidRPr="006377EC">
              <w:rPr>
                <w:rFonts w:ascii="Consolas" w:hAnsi="Consolas" w:cs="Consolas"/>
                <w:color w:val="FFFFFF" w:themeColor="background1"/>
                <w:sz w:val="12"/>
                <w:szCs w:val="12"/>
              </w:rPr>
              <w:t>Finally...</w:t>
            </w:r>
          </w:p>
        </w:tc>
        <w:tc>
          <w:tcPr>
            <w:tcW w:w="4617" w:type="dxa"/>
            <w:shd w:val="clear" w:color="auto" w:fill="000000" w:themeFill="text1"/>
          </w:tcPr>
          <w:p w14:paraId="13818E9F" w14:textId="77777777" w:rsidR="00F66AAB" w:rsidRPr="006377EC" w:rsidRDefault="00F66AAB" w:rsidP="00F66AAB">
            <w:pPr>
              <w:rPr>
                <w:rFonts w:ascii="Consolas" w:hAnsi="Consolas" w:cs="Consolas"/>
                <w:color w:val="FFFFFF" w:themeColor="background1"/>
                <w:sz w:val="12"/>
                <w:szCs w:val="12"/>
              </w:rPr>
            </w:pPr>
            <w:r w:rsidRPr="006377EC">
              <w:rPr>
                <w:rFonts w:ascii="Consolas" w:hAnsi="Consolas" w:cs="Consolas"/>
                <w:color w:val="FFFFFF" w:themeColor="background1"/>
                <w:sz w:val="12"/>
                <w:szCs w:val="12"/>
              </w:rPr>
              <w:t xml:space="preserve">Start... </w:t>
            </w:r>
          </w:p>
          <w:p w14:paraId="6C4937D6" w14:textId="77777777" w:rsidR="00F66AAB" w:rsidRPr="006377EC" w:rsidRDefault="00F66AAB" w:rsidP="00F66AAB">
            <w:pPr>
              <w:rPr>
                <w:rFonts w:ascii="Consolas" w:hAnsi="Consolas" w:cs="Consolas"/>
                <w:color w:val="FFFFFF" w:themeColor="background1"/>
                <w:sz w:val="12"/>
                <w:szCs w:val="12"/>
              </w:rPr>
            </w:pPr>
            <w:r w:rsidRPr="006377EC">
              <w:rPr>
                <w:rFonts w:ascii="Consolas" w:hAnsi="Consolas" w:cs="Consolas"/>
                <w:color w:val="FFFFFF" w:themeColor="background1"/>
                <w:sz w:val="12"/>
                <w:szCs w:val="12"/>
              </w:rPr>
              <w:t>(</w:t>
            </w:r>
            <w:r w:rsidRPr="006377EC">
              <w:rPr>
                <w:rFonts w:ascii="Consolas" w:hAnsi="Consolas" w:cs="Consolas"/>
                <w:color w:val="FFFF00"/>
                <w:sz w:val="12"/>
                <w:szCs w:val="12"/>
              </w:rPr>
              <w:t>abnormal Termination</w:t>
            </w:r>
            <w:r w:rsidRPr="006377EC">
              <w:rPr>
                <w:rFonts w:ascii="Consolas" w:hAnsi="Consolas" w:cs="Consolas"/>
                <w:color w:val="FFFFFF" w:themeColor="background1"/>
                <w:sz w:val="12"/>
                <w:szCs w:val="12"/>
              </w:rPr>
              <w:t>)</w:t>
            </w:r>
          </w:p>
        </w:tc>
      </w:tr>
    </w:tbl>
    <w:p w14:paraId="42FA6207" w14:textId="77777777" w:rsidR="00511CAE" w:rsidRDefault="00511CAE" w:rsidP="004A4CF7">
      <w:pPr>
        <w:rPr>
          <w:b/>
          <w:bCs/>
          <w:lang w:eastAsia="en-US"/>
        </w:rPr>
      </w:pPr>
    </w:p>
    <w:p w14:paraId="1A8F8DA6" w14:textId="77777777" w:rsidR="00014D6F" w:rsidRPr="00E707B7" w:rsidRDefault="00014D6F" w:rsidP="00AF0A1A">
      <w:pPr>
        <w:spacing w:line="240" w:lineRule="auto"/>
        <w:rPr>
          <w:b/>
          <w:color w:val="219B72"/>
        </w:rPr>
      </w:pPr>
      <w:r w:rsidRPr="00E707B7">
        <w:rPr>
          <w:b/>
          <w:color w:val="219B72"/>
        </w:rPr>
        <w:t>What happens when a finally block has a return statement?</w:t>
      </w:r>
    </w:p>
    <w:p w14:paraId="1039CA63" w14:textId="77777777" w:rsidR="00014D6F" w:rsidRPr="00F53A95" w:rsidRDefault="00014D6F" w:rsidP="00AF0A1A">
      <w:pPr>
        <w:spacing w:line="240" w:lineRule="auto"/>
        <w:rPr>
          <w:lang w:eastAsia="en-US"/>
        </w:rPr>
      </w:pPr>
      <w:r w:rsidRPr="00F53A95">
        <w:rPr>
          <w:lang w:eastAsia="en-US"/>
        </w:rPr>
        <w:t>Finally block overrides the value returned by try and catch blocks</w:t>
      </w:r>
      <w:r>
        <w:rPr>
          <w:lang w:eastAsia="en-US"/>
        </w:rPr>
        <w:t>.</w:t>
      </w:r>
    </w:p>
    <w:p w14:paraId="1415EA78" w14:textId="77777777" w:rsidR="00014D6F" w:rsidRPr="006377EC" w:rsidRDefault="00014D6F" w:rsidP="00014D6F">
      <w:pPr>
        <w:pStyle w:val="Output"/>
        <w:rPr>
          <w:szCs w:val="16"/>
          <w:lang w:eastAsia="en-US"/>
        </w:rPr>
      </w:pPr>
      <w:r w:rsidRPr="006377EC">
        <w:rPr>
          <w:color w:val="00008B"/>
          <w:szCs w:val="16"/>
          <w:lang w:eastAsia="en-US"/>
        </w:rPr>
        <w:t>public</w:t>
      </w:r>
      <w:r w:rsidRPr="006377EC">
        <w:rPr>
          <w:szCs w:val="16"/>
          <w:lang w:eastAsia="en-US"/>
        </w:rPr>
        <w:t xml:space="preserve"> </w:t>
      </w:r>
      <w:r w:rsidRPr="006377EC">
        <w:rPr>
          <w:color w:val="00008B"/>
          <w:szCs w:val="16"/>
          <w:lang w:eastAsia="en-US"/>
        </w:rPr>
        <w:t>static</w:t>
      </w:r>
      <w:r w:rsidRPr="006377EC">
        <w:rPr>
          <w:szCs w:val="16"/>
          <w:lang w:eastAsia="en-US"/>
        </w:rPr>
        <w:t xml:space="preserve"> </w:t>
      </w:r>
      <w:r w:rsidRPr="006377EC">
        <w:rPr>
          <w:color w:val="00008B"/>
          <w:szCs w:val="16"/>
          <w:lang w:eastAsia="en-US"/>
        </w:rPr>
        <w:t>int</w:t>
      </w:r>
      <w:r w:rsidRPr="006377EC">
        <w:rPr>
          <w:szCs w:val="16"/>
          <w:lang w:eastAsia="en-US"/>
        </w:rPr>
        <w:t xml:space="preserve"> myTestingFuncn(){</w:t>
      </w:r>
    </w:p>
    <w:p w14:paraId="0DDE7132" w14:textId="77777777" w:rsidR="00D53FD1" w:rsidRPr="006377EC" w:rsidRDefault="00014D6F" w:rsidP="00014D6F">
      <w:pPr>
        <w:pStyle w:val="Output"/>
        <w:rPr>
          <w:szCs w:val="16"/>
          <w:lang w:eastAsia="en-US"/>
        </w:rPr>
      </w:pPr>
      <w:r w:rsidRPr="006377EC">
        <w:rPr>
          <w:szCs w:val="16"/>
          <w:lang w:eastAsia="en-US"/>
        </w:rPr>
        <w:t xml:space="preserve">  </w:t>
      </w:r>
      <w:r w:rsidRPr="006377EC">
        <w:rPr>
          <w:color w:val="00008B"/>
          <w:szCs w:val="16"/>
          <w:lang w:eastAsia="en-US"/>
        </w:rPr>
        <w:t>try</w:t>
      </w:r>
      <w:r w:rsidRPr="006377EC">
        <w:rPr>
          <w:szCs w:val="16"/>
          <w:lang w:eastAsia="en-US"/>
        </w:rPr>
        <w:t xml:space="preserve">{    </w:t>
      </w:r>
    </w:p>
    <w:p w14:paraId="0E987505" w14:textId="77E10089" w:rsidR="00014D6F" w:rsidRPr="006377EC" w:rsidRDefault="00014D6F" w:rsidP="00D53FD1">
      <w:pPr>
        <w:pStyle w:val="Output"/>
        <w:ind w:firstLine="720"/>
        <w:rPr>
          <w:szCs w:val="16"/>
          <w:lang w:eastAsia="en-US"/>
        </w:rPr>
      </w:pPr>
      <w:r w:rsidRPr="006377EC">
        <w:rPr>
          <w:szCs w:val="16"/>
          <w:lang w:eastAsia="en-US"/>
        </w:rPr>
        <w:t xml:space="preserve"> ....</w:t>
      </w:r>
    </w:p>
    <w:p w14:paraId="09CE0A2D" w14:textId="77777777" w:rsidR="00014D6F" w:rsidRPr="006377EC" w:rsidRDefault="00014D6F" w:rsidP="00014D6F">
      <w:pPr>
        <w:pStyle w:val="Output"/>
        <w:rPr>
          <w:szCs w:val="16"/>
          <w:lang w:eastAsia="en-US"/>
        </w:rPr>
      </w:pPr>
      <w:r w:rsidRPr="006377EC">
        <w:rPr>
          <w:szCs w:val="16"/>
          <w:lang w:eastAsia="en-US"/>
        </w:rPr>
        <w:t xml:space="preserve">     </w:t>
      </w:r>
      <w:r w:rsidRPr="006377EC">
        <w:rPr>
          <w:color w:val="00008B"/>
          <w:szCs w:val="16"/>
          <w:lang w:eastAsia="en-US"/>
        </w:rPr>
        <w:t>return</w:t>
      </w:r>
      <w:r w:rsidRPr="006377EC">
        <w:rPr>
          <w:szCs w:val="16"/>
          <w:lang w:eastAsia="en-US"/>
        </w:rPr>
        <w:t xml:space="preserve"> </w:t>
      </w:r>
      <w:r w:rsidRPr="006377EC">
        <w:rPr>
          <w:color w:val="800000"/>
          <w:szCs w:val="16"/>
          <w:lang w:eastAsia="en-US"/>
        </w:rPr>
        <w:t>5</w:t>
      </w:r>
      <w:r w:rsidRPr="006377EC">
        <w:rPr>
          <w:szCs w:val="16"/>
          <w:lang w:eastAsia="en-US"/>
        </w:rPr>
        <w:t>;</w:t>
      </w:r>
    </w:p>
    <w:p w14:paraId="40690D28" w14:textId="77777777" w:rsidR="00014D6F" w:rsidRPr="006377EC" w:rsidRDefault="00014D6F" w:rsidP="00014D6F">
      <w:pPr>
        <w:pStyle w:val="Output"/>
        <w:rPr>
          <w:szCs w:val="16"/>
          <w:lang w:eastAsia="en-US"/>
        </w:rPr>
      </w:pPr>
      <w:r w:rsidRPr="006377EC">
        <w:rPr>
          <w:szCs w:val="16"/>
          <w:lang w:eastAsia="en-US"/>
        </w:rPr>
        <w:t xml:space="preserve">  } </w:t>
      </w:r>
    </w:p>
    <w:p w14:paraId="192A82D6" w14:textId="77777777" w:rsidR="00014D6F" w:rsidRPr="006377EC" w:rsidRDefault="00014D6F" w:rsidP="00014D6F">
      <w:pPr>
        <w:pStyle w:val="Output"/>
        <w:rPr>
          <w:szCs w:val="16"/>
          <w:lang w:eastAsia="en-US"/>
        </w:rPr>
      </w:pPr>
      <w:r w:rsidRPr="006377EC">
        <w:rPr>
          <w:szCs w:val="16"/>
          <w:lang w:eastAsia="en-US"/>
        </w:rPr>
        <w:t xml:space="preserve">  </w:t>
      </w:r>
      <w:r w:rsidRPr="006377EC">
        <w:rPr>
          <w:color w:val="00008B"/>
          <w:szCs w:val="16"/>
          <w:lang w:eastAsia="en-US"/>
        </w:rPr>
        <w:t>finally</w:t>
      </w:r>
      <w:r w:rsidRPr="006377EC">
        <w:rPr>
          <w:szCs w:val="16"/>
          <w:lang w:eastAsia="en-US"/>
        </w:rPr>
        <w:t xml:space="preserve"> {</w:t>
      </w:r>
    </w:p>
    <w:p w14:paraId="0EEA1447" w14:textId="77777777" w:rsidR="00014D6F" w:rsidRPr="006377EC" w:rsidRDefault="00014D6F" w:rsidP="00014D6F">
      <w:pPr>
        <w:pStyle w:val="Output"/>
        <w:rPr>
          <w:szCs w:val="16"/>
          <w:lang w:eastAsia="en-US"/>
        </w:rPr>
      </w:pPr>
      <w:r w:rsidRPr="006377EC">
        <w:rPr>
          <w:szCs w:val="16"/>
          <w:lang w:eastAsia="en-US"/>
        </w:rPr>
        <w:t xml:space="preserve">     ....</w:t>
      </w:r>
    </w:p>
    <w:p w14:paraId="451894AD" w14:textId="77777777" w:rsidR="00014D6F" w:rsidRPr="006377EC" w:rsidRDefault="00014D6F" w:rsidP="00014D6F">
      <w:pPr>
        <w:pStyle w:val="Output"/>
        <w:rPr>
          <w:szCs w:val="16"/>
          <w:lang w:eastAsia="en-US"/>
        </w:rPr>
      </w:pPr>
      <w:r w:rsidRPr="006377EC">
        <w:rPr>
          <w:szCs w:val="16"/>
          <w:lang w:eastAsia="en-US"/>
        </w:rPr>
        <w:t xml:space="preserve">     </w:t>
      </w:r>
      <w:r w:rsidRPr="006377EC">
        <w:rPr>
          <w:color w:val="00008B"/>
          <w:szCs w:val="16"/>
          <w:lang w:eastAsia="en-US"/>
        </w:rPr>
        <w:t>return</w:t>
      </w:r>
      <w:r w:rsidRPr="006377EC">
        <w:rPr>
          <w:szCs w:val="16"/>
          <w:lang w:eastAsia="en-US"/>
        </w:rPr>
        <w:t xml:space="preserve"> </w:t>
      </w:r>
      <w:r w:rsidRPr="006377EC">
        <w:rPr>
          <w:color w:val="800000"/>
          <w:szCs w:val="16"/>
          <w:lang w:eastAsia="en-US"/>
        </w:rPr>
        <w:t>19</w:t>
      </w:r>
      <w:r w:rsidRPr="006377EC">
        <w:rPr>
          <w:szCs w:val="16"/>
          <w:lang w:eastAsia="en-US"/>
        </w:rPr>
        <w:t>;</w:t>
      </w:r>
    </w:p>
    <w:p w14:paraId="5B0C831E" w14:textId="77777777" w:rsidR="00014D6F" w:rsidRPr="006377EC" w:rsidRDefault="00014D6F" w:rsidP="00014D6F">
      <w:pPr>
        <w:pStyle w:val="Output"/>
        <w:rPr>
          <w:szCs w:val="16"/>
          <w:lang w:eastAsia="en-US"/>
        </w:rPr>
      </w:pPr>
      <w:r w:rsidRPr="006377EC">
        <w:rPr>
          <w:szCs w:val="16"/>
          <w:lang w:eastAsia="en-US"/>
        </w:rPr>
        <w:t xml:space="preserve">   }</w:t>
      </w:r>
    </w:p>
    <w:p w14:paraId="0A0F00AD" w14:textId="77777777" w:rsidR="00014D6F" w:rsidRPr="006377EC" w:rsidRDefault="00014D6F" w:rsidP="00014D6F">
      <w:pPr>
        <w:pStyle w:val="Output"/>
        <w:rPr>
          <w:color w:val="222426"/>
          <w:szCs w:val="16"/>
          <w:lang w:eastAsia="en-US"/>
        </w:rPr>
      </w:pPr>
      <w:r w:rsidRPr="006377EC">
        <w:rPr>
          <w:szCs w:val="16"/>
          <w:lang w:eastAsia="en-US"/>
        </w:rPr>
        <w:t>}</w:t>
      </w:r>
    </w:p>
    <w:p w14:paraId="7C999A1A" w14:textId="77777777" w:rsidR="00014D6F" w:rsidRPr="00F53A95" w:rsidRDefault="00014D6F" w:rsidP="00014D6F">
      <w:pPr>
        <w:rPr>
          <w:lang w:eastAsia="en-US"/>
        </w:rPr>
      </w:pPr>
      <w:r w:rsidRPr="00F53A95">
        <w:rPr>
          <w:lang w:eastAsia="en-US"/>
        </w:rPr>
        <w:t>This program would return value 19 since the value returned by try has been overridden by finally.</w:t>
      </w:r>
    </w:p>
    <w:p w14:paraId="11E96032" w14:textId="77777777" w:rsidR="000F247A" w:rsidRDefault="000F247A" w:rsidP="000E4144">
      <w:pPr>
        <w:pStyle w:val="Heading30"/>
      </w:pPr>
      <w:r w:rsidRPr="00E600E7">
        <w:lastRenderedPageBreak/>
        <w:t>Throws</w:t>
      </w:r>
    </w:p>
    <w:p w14:paraId="411C1443" w14:textId="226CA893" w:rsidR="000F247A" w:rsidRDefault="0047606F" w:rsidP="000F247A">
      <w:r>
        <w:t xml:space="preserve">In </w:t>
      </w:r>
      <w:r w:rsidR="000F247A" w:rsidRPr="00E600E7">
        <w:t xml:space="preserve">our </w:t>
      </w:r>
      <w:r w:rsidRPr="00E600E7">
        <w:t>code</w:t>
      </w:r>
      <w:r>
        <w:t xml:space="preserve">, if there </w:t>
      </w:r>
      <w:r w:rsidR="00030CE7">
        <w:t xml:space="preserve">is </w:t>
      </w:r>
      <w:r w:rsidR="00030CE7" w:rsidRPr="00E600E7">
        <w:t>a</w:t>
      </w:r>
      <w:r w:rsidR="000F247A" w:rsidRPr="00E600E7">
        <w:t xml:space="preserve"> chance of raising </w:t>
      </w:r>
      <w:r w:rsidR="000F247A" w:rsidRPr="00E2619E">
        <w:rPr>
          <w:b/>
          <w:i/>
          <w:iCs/>
        </w:rPr>
        <w:t>checked exception</w:t>
      </w:r>
      <w:r w:rsidR="000C6476">
        <w:rPr>
          <w:b/>
          <w:i/>
          <w:iCs/>
        </w:rPr>
        <w:t>,</w:t>
      </w:r>
      <w:r w:rsidR="000F247A" w:rsidRPr="00E2619E">
        <w:rPr>
          <w:i/>
          <w:iCs/>
        </w:rPr>
        <w:t xml:space="preserve"> </w:t>
      </w:r>
      <w:r w:rsidR="000F247A" w:rsidRPr="00E600E7">
        <w:t>then compulsory we should handle that checked</w:t>
      </w:r>
      <w:r w:rsidR="000F247A">
        <w:t xml:space="preserve"> </w:t>
      </w:r>
      <w:r w:rsidR="000F247A" w:rsidRPr="00E600E7">
        <w:t xml:space="preserve">exception either by using try, catch or we have to delegate that responsibility to the caller using </w:t>
      </w:r>
      <w:r w:rsidR="000F247A" w:rsidRPr="000C6476">
        <w:rPr>
          <w:rStyle w:val="0SyntaxPinkChar"/>
        </w:rPr>
        <w:t>throws</w:t>
      </w:r>
      <w:r w:rsidR="000F247A">
        <w:t xml:space="preserve"> </w:t>
      </w:r>
      <w:r w:rsidR="000F247A" w:rsidRPr="00E600E7">
        <w:t xml:space="preserve">keyword </w:t>
      </w:r>
      <w:r w:rsidR="0095755E" w:rsidRPr="00E600E7">
        <w:t>otherwise</w:t>
      </w:r>
      <w:r w:rsidR="000F247A" w:rsidRPr="00E600E7">
        <w:t xml:space="preserve"> </w:t>
      </w:r>
      <w:r w:rsidR="000F247A" w:rsidRPr="00E2619E">
        <w:rPr>
          <w:b/>
          <w:color w:val="FF0000"/>
        </w:rPr>
        <w:t>C.E : must be caught or declared to be thrown</w:t>
      </w:r>
    </w:p>
    <w:p w14:paraId="0310DB98" w14:textId="77777777" w:rsidR="000C6476" w:rsidRDefault="000C6476" w:rsidP="000F247A"/>
    <w:p w14:paraId="1EE0F4D1" w14:textId="32E8E427" w:rsidR="000F247A" w:rsidRPr="00E761B5" w:rsidRDefault="000F247A" w:rsidP="000F247A">
      <w:r>
        <w:t>Throws will</w:t>
      </w:r>
      <w:r w:rsidRPr="00390B92">
        <w:t xml:space="preserve"> give an indication to the calling function to keep the</w:t>
      </w:r>
      <w:r>
        <w:t xml:space="preserve"> </w:t>
      </w:r>
      <w:r w:rsidRPr="00390B92">
        <w:t xml:space="preserve">called function </w:t>
      </w:r>
      <w:r w:rsidRPr="00E600E7">
        <w:rPr>
          <w:b/>
        </w:rPr>
        <w:t>under try and catch blocks</w:t>
      </w:r>
      <w:r w:rsidRPr="00E761B5">
        <w:t>.It gives an information to the programmer that there may occur an exception so it is better for the programmer to provide the exception handling code so that normal flow can be maintained</w:t>
      </w:r>
    </w:p>
    <w:p w14:paraId="371CAAE7" w14:textId="77777777" w:rsidR="000F247A" w:rsidRPr="00E600E7" w:rsidRDefault="000F247A" w:rsidP="000F247A">
      <w:pPr>
        <w:pStyle w:val="Output"/>
        <w:rPr>
          <w:color w:val="4C483D" w:themeColor="text2"/>
        </w:rPr>
      </w:pPr>
      <w:r w:rsidRPr="00E600E7">
        <w:rPr>
          <w:bCs/>
          <w:color w:val="7F0055"/>
        </w:rPr>
        <w:t>class</w:t>
      </w:r>
      <w:r w:rsidRPr="00E600E7">
        <w:t xml:space="preserve"> Cal {</w:t>
      </w:r>
    </w:p>
    <w:p w14:paraId="61D52380" w14:textId="77777777" w:rsidR="000F247A" w:rsidRPr="00E600E7" w:rsidRDefault="000F247A" w:rsidP="000F247A">
      <w:pPr>
        <w:pStyle w:val="Output"/>
        <w:rPr>
          <w:color w:val="4C483D" w:themeColor="text2"/>
        </w:rPr>
      </w:pPr>
      <w:r w:rsidRPr="00E600E7">
        <w:tab/>
      </w:r>
      <w:r w:rsidRPr="00E600E7">
        <w:rPr>
          <w:bCs/>
          <w:color w:val="7F0055"/>
        </w:rPr>
        <w:t>public</w:t>
      </w:r>
      <w:r w:rsidRPr="00E600E7">
        <w:t xml:space="preserve"> </w:t>
      </w:r>
      <w:r w:rsidRPr="00E600E7">
        <w:rPr>
          <w:bCs/>
          <w:color w:val="7F0055"/>
        </w:rPr>
        <w:t>void</w:t>
      </w:r>
      <w:r w:rsidRPr="00E600E7">
        <w:t xml:space="preserve"> div(String </w:t>
      </w:r>
      <w:r w:rsidRPr="00E600E7">
        <w:rPr>
          <w:color w:val="6A3E3E"/>
        </w:rPr>
        <w:t>a</w:t>
      </w:r>
      <w:r w:rsidRPr="00E600E7">
        <w:t xml:space="preserve">, String </w:t>
      </w:r>
      <w:r w:rsidRPr="00E600E7">
        <w:rPr>
          <w:color w:val="6A3E3E"/>
        </w:rPr>
        <w:t>b</w:t>
      </w:r>
      <w:r w:rsidRPr="00E600E7">
        <w:t xml:space="preserve">) </w:t>
      </w:r>
      <w:r w:rsidRPr="00E600E7">
        <w:rPr>
          <w:bCs/>
          <w:color w:val="7F0055"/>
        </w:rPr>
        <w:t>throws</w:t>
      </w:r>
      <w:r w:rsidRPr="00E600E7">
        <w:t xml:space="preserve"> </w:t>
      </w:r>
      <w:r w:rsidRPr="00E600E7">
        <w:rPr>
          <w:szCs w:val="16"/>
          <w:u w:val="single"/>
        </w:rPr>
        <w:t>ArithmeticException,NumberFormatException</w:t>
      </w:r>
      <w:r w:rsidRPr="00E600E7">
        <w:t xml:space="preserve"> {</w:t>
      </w:r>
    </w:p>
    <w:p w14:paraId="48BFDF8F" w14:textId="77777777" w:rsidR="000F247A" w:rsidRPr="00E600E7" w:rsidRDefault="000F247A" w:rsidP="000F247A">
      <w:pPr>
        <w:pStyle w:val="Output"/>
        <w:rPr>
          <w:color w:val="4C483D" w:themeColor="text2"/>
        </w:rPr>
      </w:pPr>
      <w:r w:rsidRPr="00E600E7">
        <w:tab/>
      </w:r>
      <w:r w:rsidRPr="00E600E7">
        <w:tab/>
      </w:r>
      <w:r w:rsidRPr="00E600E7">
        <w:rPr>
          <w:bCs/>
          <w:color w:val="7F0055"/>
        </w:rPr>
        <w:t>int</w:t>
      </w:r>
      <w:r w:rsidRPr="00E600E7">
        <w:t xml:space="preserve"> </w:t>
      </w:r>
      <w:r w:rsidRPr="00E600E7">
        <w:rPr>
          <w:color w:val="6A3E3E"/>
          <w:u w:val="single"/>
        </w:rPr>
        <w:t>c</w:t>
      </w:r>
      <w:r w:rsidRPr="00E600E7">
        <w:t xml:space="preserve"> = Integer.</w:t>
      </w:r>
      <w:r w:rsidRPr="00E600E7">
        <w:rPr>
          <w:i/>
          <w:iCs/>
        </w:rPr>
        <w:t>parseInt</w:t>
      </w:r>
      <w:r w:rsidRPr="00E600E7">
        <w:t>(</w:t>
      </w:r>
      <w:r w:rsidRPr="00E600E7">
        <w:rPr>
          <w:color w:val="6A3E3E"/>
        </w:rPr>
        <w:t>a</w:t>
      </w:r>
      <w:r w:rsidRPr="00E600E7">
        <w:t>) / Integer.</w:t>
      </w:r>
      <w:r w:rsidRPr="00E600E7">
        <w:rPr>
          <w:i/>
          <w:iCs/>
        </w:rPr>
        <w:t>parseInt</w:t>
      </w:r>
      <w:r w:rsidRPr="00E600E7">
        <w:t>(</w:t>
      </w:r>
      <w:r w:rsidRPr="00E600E7">
        <w:rPr>
          <w:color w:val="6A3E3E"/>
        </w:rPr>
        <w:t>b</w:t>
      </w:r>
      <w:r w:rsidRPr="00E600E7">
        <w:t>);</w:t>
      </w:r>
    </w:p>
    <w:p w14:paraId="03F046AC" w14:textId="77777777" w:rsidR="000F247A" w:rsidRPr="00E600E7" w:rsidRDefault="000F247A" w:rsidP="000F247A">
      <w:pPr>
        <w:pStyle w:val="Output"/>
        <w:rPr>
          <w:color w:val="4C483D" w:themeColor="text2"/>
        </w:rPr>
      </w:pPr>
      <w:r w:rsidRPr="00E600E7">
        <w:tab/>
        <w:t>}</w:t>
      </w:r>
    </w:p>
    <w:p w14:paraId="33D3E02B" w14:textId="77777777" w:rsidR="000F247A" w:rsidRPr="00E600E7" w:rsidRDefault="000F247A" w:rsidP="000F247A">
      <w:pPr>
        <w:pStyle w:val="Output"/>
        <w:rPr>
          <w:color w:val="4C483D" w:themeColor="text2"/>
        </w:rPr>
      </w:pPr>
      <w:r w:rsidRPr="00E600E7">
        <w:t>}</w:t>
      </w:r>
    </w:p>
    <w:p w14:paraId="624BA77D" w14:textId="77777777" w:rsidR="000F247A" w:rsidRPr="00E600E7" w:rsidRDefault="000F247A" w:rsidP="000F247A">
      <w:pPr>
        <w:pStyle w:val="Output"/>
        <w:rPr>
          <w:color w:val="4C483D" w:themeColor="text2"/>
        </w:rPr>
      </w:pPr>
    </w:p>
    <w:p w14:paraId="0B654666" w14:textId="77777777" w:rsidR="000F247A" w:rsidRPr="00E600E7" w:rsidRDefault="000F247A" w:rsidP="000F247A">
      <w:pPr>
        <w:pStyle w:val="Output"/>
        <w:rPr>
          <w:color w:val="4C483D" w:themeColor="text2"/>
        </w:rPr>
      </w:pPr>
      <w:r w:rsidRPr="00E600E7">
        <w:rPr>
          <w:bCs/>
          <w:color w:val="7F0055"/>
        </w:rPr>
        <w:t>public</w:t>
      </w:r>
      <w:r w:rsidRPr="00E600E7">
        <w:t xml:space="preserve"> </w:t>
      </w:r>
      <w:r w:rsidRPr="00E600E7">
        <w:rPr>
          <w:bCs/>
          <w:color w:val="7F0055"/>
        </w:rPr>
        <w:t>class</w:t>
      </w:r>
      <w:r w:rsidRPr="00E600E7">
        <w:t xml:space="preserve"> A {</w:t>
      </w:r>
    </w:p>
    <w:p w14:paraId="474A5E51" w14:textId="77777777" w:rsidR="000F247A" w:rsidRPr="00E600E7" w:rsidRDefault="000F247A" w:rsidP="000F247A">
      <w:pPr>
        <w:pStyle w:val="Output"/>
        <w:rPr>
          <w:color w:val="4C483D" w:themeColor="text2"/>
        </w:rPr>
      </w:pPr>
      <w:r w:rsidRPr="00E600E7">
        <w:tab/>
      </w:r>
      <w:r w:rsidRPr="00E600E7">
        <w:rPr>
          <w:bCs/>
          <w:color w:val="7F0055"/>
        </w:rPr>
        <w:t>public</w:t>
      </w:r>
      <w:r w:rsidRPr="00E600E7">
        <w:t xml:space="preserve"> </w:t>
      </w:r>
      <w:r w:rsidRPr="00E600E7">
        <w:rPr>
          <w:bCs/>
          <w:color w:val="7F0055"/>
        </w:rPr>
        <w:t>static</w:t>
      </w:r>
      <w:r w:rsidRPr="00E600E7">
        <w:t xml:space="preserve"> </w:t>
      </w:r>
      <w:r w:rsidRPr="00E600E7">
        <w:rPr>
          <w:bCs/>
          <w:color w:val="7F0055"/>
        </w:rPr>
        <w:t>void</w:t>
      </w:r>
      <w:r w:rsidRPr="00E600E7">
        <w:t xml:space="preserve"> main(String[] </w:t>
      </w:r>
      <w:r w:rsidRPr="00E600E7">
        <w:rPr>
          <w:color w:val="6A3E3E"/>
        </w:rPr>
        <w:t>args</w:t>
      </w:r>
      <w:r w:rsidRPr="00E600E7">
        <w:t>) {</w:t>
      </w:r>
    </w:p>
    <w:p w14:paraId="0B112A29" w14:textId="77777777" w:rsidR="000F247A" w:rsidRPr="00E600E7" w:rsidRDefault="000F247A" w:rsidP="000F247A">
      <w:pPr>
        <w:pStyle w:val="Output"/>
        <w:rPr>
          <w:color w:val="4C483D" w:themeColor="text2"/>
        </w:rPr>
      </w:pPr>
      <w:r w:rsidRPr="00E600E7">
        <w:tab/>
      </w:r>
      <w:r w:rsidRPr="00E600E7">
        <w:tab/>
        <w:t xml:space="preserve">Cal </w:t>
      </w:r>
      <w:r w:rsidRPr="00E600E7">
        <w:rPr>
          <w:color w:val="6A3E3E"/>
        </w:rPr>
        <w:t>ob</w:t>
      </w:r>
      <w:r w:rsidRPr="00E600E7">
        <w:t xml:space="preserve"> = </w:t>
      </w:r>
      <w:r w:rsidRPr="00E600E7">
        <w:rPr>
          <w:bCs/>
          <w:color w:val="7F0055"/>
        </w:rPr>
        <w:t>new</w:t>
      </w:r>
      <w:r w:rsidRPr="00E600E7">
        <w:t xml:space="preserve"> Cal();</w:t>
      </w:r>
    </w:p>
    <w:p w14:paraId="2C8B2D7A" w14:textId="77777777" w:rsidR="000F247A" w:rsidRPr="00E600E7" w:rsidRDefault="000F247A" w:rsidP="000F247A">
      <w:pPr>
        <w:pStyle w:val="Output"/>
        <w:rPr>
          <w:color w:val="4C483D" w:themeColor="text2"/>
        </w:rPr>
      </w:pPr>
      <w:r w:rsidRPr="00E600E7">
        <w:tab/>
      </w:r>
      <w:r w:rsidRPr="00E600E7">
        <w:tab/>
      </w:r>
      <w:r w:rsidRPr="00E600E7">
        <w:rPr>
          <w:bCs/>
          <w:color w:val="7F0055"/>
        </w:rPr>
        <w:t>try</w:t>
      </w:r>
      <w:r w:rsidRPr="00E600E7">
        <w:t xml:space="preserve"> {</w:t>
      </w:r>
    </w:p>
    <w:p w14:paraId="725C7F34" w14:textId="77777777" w:rsidR="000F247A" w:rsidRPr="00E600E7" w:rsidRDefault="000F247A" w:rsidP="000F247A">
      <w:pPr>
        <w:pStyle w:val="Output"/>
        <w:rPr>
          <w:color w:val="4C483D" w:themeColor="text2"/>
        </w:rPr>
      </w:pPr>
      <w:r w:rsidRPr="00E600E7">
        <w:tab/>
      </w:r>
      <w:r w:rsidRPr="00E600E7">
        <w:tab/>
      </w:r>
      <w:r w:rsidRPr="00E600E7">
        <w:tab/>
      </w:r>
      <w:r w:rsidRPr="00E600E7">
        <w:rPr>
          <w:color w:val="6A3E3E"/>
        </w:rPr>
        <w:t>ob</w:t>
      </w:r>
      <w:r w:rsidRPr="00E600E7">
        <w:t>.div(</w:t>
      </w:r>
      <w:r w:rsidRPr="00E600E7">
        <w:rPr>
          <w:color w:val="2A00FF"/>
        </w:rPr>
        <w:t>"a"</w:t>
      </w:r>
      <w:r w:rsidRPr="00E600E7">
        <w:t xml:space="preserve">, </w:t>
      </w:r>
      <w:r w:rsidRPr="00E600E7">
        <w:rPr>
          <w:color w:val="2A00FF"/>
        </w:rPr>
        <w:t>"b"</w:t>
      </w:r>
      <w:r w:rsidRPr="00E600E7">
        <w:t>);</w:t>
      </w:r>
    </w:p>
    <w:p w14:paraId="6188DE95" w14:textId="77777777" w:rsidR="000F247A" w:rsidRPr="00E600E7" w:rsidRDefault="000F247A" w:rsidP="000F247A">
      <w:pPr>
        <w:pStyle w:val="Output"/>
        <w:rPr>
          <w:color w:val="4C483D" w:themeColor="text2"/>
        </w:rPr>
      </w:pPr>
      <w:r w:rsidRPr="00E600E7">
        <w:tab/>
      </w:r>
      <w:r w:rsidRPr="00E600E7">
        <w:tab/>
        <w:t xml:space="preserve">} </w:t>
      </w:r>
      <w:r w:rsidRPr="00E600E7">
        <w:rPr>
          <w:bCs/>
          <w:color w:val="7F0055"/>
        </w:rPr>
        <w:t>catch</w:t>
      </w:r>
      <w:r w:rsidRPr="00E600E7">
        <w:t xml:space="preserve"> (ArithmeticException </w:t>
      </w:r>
      <w:r w:rsidRPr="00E600E7">
        <w:rPr>
          <w:color w:val="6A3E3E"/>
        </w:rPr>
        <w:t>e</w:t>
      </w:r>
      <w:r w:rsidRPr="00E600E7">
        <w:t>) {</w:t>
      </w:r>
    </w:p>
    <w:p w14:paraId="5ACFDB29" w14:textId="77777777" w:rsidR="000F247A" w:rsidRPr="00E600E7" w:rsidRDefault="000F247A" w:rsidP="000F247A">
      <w:pPr>
        <w:pStyle w:val="Output"/>
        <w:rPr>
          <w:color w:val="4C483D" w:themeColor="text2"/>
        </w:rPr>
      </w:pPr>
      <w:r w:rsidRPr="00E600E7">
        <w:tab/>
      </w:r>
      <w:r w:rsidRPr="00E600E7">
        <w:tab/>
      </w:r>
      <w:r w:rsidRPr="00E600E7">
        <w:tab/>
        <w:t>System.</w:t>
      </w:r>
      <w:r w:rsidRPr="00E600E7">
        <w:rPr>
          <w:bCs/>
          <w:i/>
          <w:iCs/>
          <w:color w:val="0000C0"/>
        </w:rPr>
        <w:t>out</w:t>
      </w:r>
      <w:r w:rsidRPr="00E600E7">
        <w:t>.println(</w:t>
      </w:r>
      <w:r w:rsidRPr="00E600E7">
        <w:rPr>
          <w:color w:val="2A00FF"/>
        </w:rPr>
        <w:t>"Divide By Zero"</w:t>
      </w:r>
      <w:r w:rsidRPr="00E600E7">
        <w:t>);</w:t>
      </w:r>
    </w:p>
    <w:p w14:paraId="73179659" w14:textId="77777777" w:rsidR="000F247A" w:rsidRPr="00E600E7" w:rsidRDefault="000F247A" w:rsidP="000F247A">
      <w:pPr>
        <w:pStyle w:val="Output"/>
        <w:rPr>
          <w:color w:val="4C483D" w:themeColor="text2"/>
        </w:rPr>
      </w:pPr>
      <w:r w:rsidRPr="00E600E7">
        <w:tab/>
      </w:r>
      <w:r w:rsidRPr="00E600E7">
        <w:tab/>
        <w:t xml:space="preserve">} </w:t>
      </w:r>
      <w:r w:rsidRPr="00E600E7">
        <w:rPr>
          <w:bCs/>
          <w:color w:val="7F0055"/>
        </w:rPr>
        <w:t>catch</w:t>
      </w:r>
      <w:r w:rsidRPr="00E600E7">
        <w:t xml:space="preserve"> (NumberFormatException </w:t>
      </w:r>
      <w:r w:rsidRPr="00E600E7">
        <w:rPr>
          <w:color w:val="6A3E3E"/>
        </w:rPr>
        <w:t>e</w:t>
      </w:r>
      <w:r w:rsidRPr="00E600E7">
        <w:t>) {</w:t>
      </w:r>
    </w:p>
    <w:p w14:paraId="6AEFC818" w14:textId="77777777" w:rsidR="000F247A" w:rsidRPr="00E600E7" w:rsidRDefault="000F247A" w:rsidP="000F247A">
      <w:pPr>
        <w:pStyle w:val="Output"/>
        <w:rPr>
          <w:color w:val="4C483D" w:themeColor="text2"/>
        </w:rPr>
      </w:pPr>
      <w:r w:rsidRPr="00E600E7">
        <w:tab/>
      </w:r>
      <w:r w:rsidRPr="00E600E7">
        <w:tab/>
      </w:r>
      <w:r w:rsidRPr="00E600E7">
        <w:tab/>
        <w:t>System.</w:t>
      </w:r>
      <w:r w:rsidRPr="00E600E7">
        <w:rPr>
          <w:bCs/>
          <w:i/>
          <w:iCs/>
          <w:color w:val="0000C0"/>
        </w:rPr>
        <w:t>out</w:t>
      </w:r>
      <w:r w:rsidRPr="00E600E7">
        <w:t>.println(</w:t>
      </w:r>
      <w:r w:rsidRPr="00E600E7">
        <w:rPr>
          <w:color w:val="2A00FF"/>
        </w:rPr>
        <w:t>"Enter Only INT's"</w:t>
      </w:r>
      <w:r w:rsidRPr="00E600E7">
        <w:t>);</w:t>
      </w:r>
    </w:p>
    <w:p w14:paraId="0BDC32FD" w14:textId="77777777" w:rsidR="000F247A" w:rsidRPr="00E600E7" w:rsidRDefault="000F247A" w:rsidP="000F247A">
      <w:pPr>
        <w:pStyle w:val="Output"/>
        <w:rPr>
          <w:color w:val="4C483D" w:themeColor="text2"/>
        </w:rPr>
      </w:pPr>
      <w:r w:rsidRPr="00E600E7">
        <w:tab/>
      </w:r>
      <w:r w:rsidRPr="00E600E7">
        <w:tab/>
        <w:t xml:space="preserve">} </w:t>
      </w:r>
      <w:r w:rsidRPr="00E600E7">
        <w:rPr>
          <w:bCs/>
          <w:color w:val="7F0055"/>
        </w:rPr>
        <w:t>catch</w:t>
      </w:r>
      <w:r w:rsidRPr="00E600E7">
        <w:t xml:space="preserve"> (Exception </w:t>
      </w:r>
      <w:r w:rsidRPr="00E600E7">
        <w:rPr>
          <w:color w:val="6A3E3E"/>
        </w:rPr>
        <w:t>e</w:t>
      </w:r>
      <w:r w:rsidRPr="00E600E7">
        <w:t>) {</w:t>
      </w:r>
    </w:p>
    <w:p w14:paraId="199CC78A" w14:textId="77777777" w:rsidR="000F247A" w:rsidRPr="00E600E7" w:rsidRDefault="000F247A" w:rsidP="000F247A">
      <w:pPr>
        <w:pStyle w:val="Output"/>
        <w:rPr>
          <w:color w:val="4C483D" w:themeColor="text2"/>
        </w:rPr>
      </w:pPr>
      <w:r w:rsidRPr="00E600E7">
        <w:tab/>
      </w:r>
      <w:r w:rsidRPr="00E600E7">
        <w:tab/>
      </w:r>
      <w:r w:rsidRPr="00E600E7">
        <w:tab/>
        <w:t>System.</w:t>
      </w:r>
      <w:r w:rsidRPr="00E600E7">
        <w:rPr>
          <w:bCs/>
          <w:i/>
          <w:iCs/>
          <w:color w:val="0000C0"/>
        </w:rPr>
        <w:t>out</w:t>
      </w:r>
      <w:r w:rsidRPr="00E600E7">
        <w:t>.println(</w:t>
      </w:r>
      <w:r w:rsidRPr="00E600E7">
        <w:rPr>
          <w:color w:val="2A00FF"/>
        </w:rPr>
        <w:t>" Some Other "</w:t>
      </w:r>
      <w:r w:rsidRPr="00E600E7">
        <w:t xml:space="preserve"> + </w:t>
      </w:r>
      <w:r w:rsidRPr="00E600E7">
        <w:rPr>
          <w:color w:val="6A3E3E"/>
        </w:rPr>
        <w:t>e</w:t>
      </w:r>
      <w:r w:rsidRPr="00E600E7">
        <w:t>);</w:t>
      </w:r>
    </w:p>
    <w:p w14:paraId="2E9FB261" w14:textId="77777777" w:rsidR="000F247A" w:rsidRPr="00E600E7" w:rsidRDefault="000F247A" w:rsidP="000F247A">
      <w:pPr>
        <w:pStyle w:val="Output"/>
        <w:rPr>
          <w:color w:val="4C483D" w:themeColor="text2"/>
        </w:rPr>
      </w:pPr>
      <w:r w:rsidRPr="00E600E7">
        <w:tab/>
      </w:r>
      <w:r w:rsidRPr="00E600E7">
        <w:tab/>
        <w:t>}</w:t>
      </w:r>
    </w:p>
    <w:p w14:paraId="3F8B0463" w14:textId="77777777" w:rsidR="000F247A" w:rsidRPr="00E600E7" w:rsidRDefault="000F247A" w:rsidP="000F247A">
      <w:pPr>
        <w:pStyle w:val="Output"/>
        <w:rPr>
          <w:color w:val="4C483D" w:themeColor="text2"/>
        </w:rPr>
      </w:pPr>
      <w:r w:rsidRPr="00E600E7">
        <w:tab/>
        <w:t>}</w:t>
      </w:r>
    </w:p>
    <w:p w14:paraId="533418F0" w14:textId="77777777" w:rsidR="000F247A" w:rsidRPr="00390B92" w:rsidRDefault="000F247A" w:rsidP="000F247A">
      <w:pPr>
        <w:pStyle w:val="Output"/>
      </w:pPr>
      <w:r w:rsidRPr="00E600E7">
        <w:t>}</w:t>
      </w:r>
    </w:p>
    <w:p w14:paraId="10AD9A43" w14:textId="77777777" w:rsidR="000F247A" w:rsidRDefault="000F247A" w:rsidP="000F247A">
      <w:pPr>
        <w:pStyle w:val="Output"/>
      </w:pPr>
      <w:r>
        <w:t>Enter Only INT's</w:t>
      </w:r>
    </w:p>
    <w:p w14:paraId="6F03C578" w14:textId="7C1C0A10" w:rsidR="000F247A" w:rsidRDefault="000F247A" w:rsidP="000F247A">
      <w:r>
        <w:t xml:space="preserve">In above </w:t>
      </w:r>
      <w:r w:rsidRPr="00E600E7">
        <w:rPr>
          <w:rFonts w:ascii="Consolas" w:hAnsi="Consolas" w:cs="Consolas"/>
          <w:b/>
          <w:bCs/>
          <w:color w:val="7F0055"/>
        </w:rPr>
        <w:t>throws</w:t>
      </w:r>
      <w:r w:rsidRPr="00E600E7">
        <w:rPr>
          <w:rFonts w:ascii="Consolas" w:hAnsi="Consolas" w:cs="Consolas"/>
          <w:color w:val="000000"/>
        </w:rPr>
        <w:t xml:space="preserve"> </w:t>
      </w:r>
      <w:r w:rsidRPr="00E600E7">
        <w:rPr>
          <w:rFonts w:ascii="Consolas" w:hAnsi="Consolas" w:cs="Consolas"/>
          <w:b/>
          <w:color w:val="000000"/>
          <w:sz w:val="16"/>
          <w:szCs w:val="16"/>
          <w:u w:val="single"/>
        </w:rPr>
        <w:t xml:space="preserve">ArithmeticException,NumberFormatException </w:t>
      </w:r>
      <w:r>
        <w:t xml:space="preserve">Indicates it may throws these exceptions so please put </w:t>
      </w:r>
      <w:r w:rsidRPr="00E600E7">
        <w:rPr>
          <w:rFonts w:ascii="Consolas" w:hAnsi="Consolas" w:cs="Consolas"/>
          <w:color w:val="6A3E3E"/>
        </w:rPr>
        <w:t>ob</w:t>
      </w:r>
      <w:r w:rsidRPr="00E600E7">
        <w:rPr>
          <w:rFonts w:ascii="Consolas" w:hAnsi="Consolas" w:cs="Consolas"/>
          <w:color w:val="000000"/>
        </w:rPr>
        <w:t>.div(</w:t>
      </w:r>
      <w:r w:rsidRPr="00E600E7">
        <w:rPr>
          <w:rFonts w:ascii="Consolas" w:hAnsi="Consolas" w:cs="Consolas"/>
          <w:color w:val="2A00FF"/>
        </w:rPr>
        <w:t>str,str</w:t>
      </w:r>
      <w:r w:rsidRPr="00E600E7">
        <w:rPr>
          <w:rFonts w:ascii="Consolas" w:hAnsi="Consolas" w:cs="Consolas"/>
          <w:color w:val="000000"/>
        </w:rPr>
        <w:t xml:space="preserve">) </w:t>
      </w:r>
      <w:r>
        <w:t xml:space="preserve">method in </w:t>
      </w:r>
      <w:r w:rsidR="00E93580">
        <w:t>try, catch</w:t>
      </w:r>
      <w:r>
        <w:t xml:space="preserve"> block </w:t>
      </w:r>
    </w:p>
    <w:p w14:paraId="7EBB7138" w14:textId="1538ACF3" w:rsidR="000F247A" w:rsidRDefault="000F247A" w:rsidP="000F247A"/>
    <w:p w14:paraId="3A4F99C1" w14:textId="77777777" w:rsidR="00620289" w:rsidRDefault="00620289" w:rsidP="000F247A"/>
    <w:p w14:paraId="77F36F72" w14:textId="77777777" w:rsidR="000F247A" w:rsidRDefault="000F247A" w:rsidP="000E4144">
      <w:pPr>
        <w:pStyle w:val="Heading30"/>
      </w:pPr>
      <w:r>
        <w:t>Throw</w:t>
      </w:r>
    </w:p>
    <w:p w14:paraId="51075D3A" w14:textId="77777777" w:rsidR="000F247A" w:rsidRDefault="000F247A" w:rsidP="000F247A">
      <w:r w:rsidRPr="00513DF7">
        <w:rPr>
          <w:b/>
        </w:rPr>
        <w:t>Throw</w:t>
      </w:r>
      <w:r w:rsidRPr="00513DF7">
        <w:t xml:space="preserve"> keyword is used to explicitly throw an exception.</w:t>
      </w:r>
      <w:r>
        <w:t xml:space="preserve"> </w:t>
      </w:r>
    </w:p>
    <w:p w14:paraId="5CB9EF6A" w14:textId="77777777" w:rsidR="00620289" w:rsidRDefault="000F247A" w:rsidP="000F247A">
      <w:r>
        <w:t xml:space="preserve">In above we didn’t create any Exception class Object in throws because JVM automatically creates Objects. </w:t>
      </w:r>
    </w:p>
    <w:p w14:paraId="05C5ED99" w14:textId="77777777" w:rsidR="00620289" w:rsidRDefault="00620289" w:rsidP="000F247A"/>
    <w:p w14:paraId="509893C2" w14:textId="47FE6718" w:rsidR="00620289" w:rsidRDefault="000F247A" w:rsidP="000F247A">
      <w:r>
        <w:t xml:space="preserve">If you want to create Exception class object manually and throw exception using </w:t>
      </w:r>
      <w:r w:rsidRPr="00813600">
        <w:rPr>
          <w:b/>
        </w:rPr>
        <w:t>throw</w:t>
      </w:r>
      <w:r>
        <w:t xml:space="preserve"> keyword</w:t>
      </w:r>
      <w:r w:rsidR="00620289">
        <w:t>.</w:t>
      </w:r>
    </w:p>
    <w:p w14:paraId="16F8576C" w14:textId="08694DA0" w:rsidR="000F247A" w:rsidRDefault="000F247A" w:rsidP="000F247A">
      <w:pPr>
        <w:pStyle w:val="Output"/>
        <w:rPr>
          <w:color w:val="4C483D" w:themeColor="text2"/>
        </w:rPr>
      </w:pPr>
      <w:r>
        <w:t>public</w:t>
      </w:r>
      <w:r>
        <w:rPr>
          <w:color w:val="000000"/>
        </w:rPr>
        <w:t xml:space="preserve"> </w:t>
      </w:r>
      <w:r>
        <w:t>class</w:t>
      </w:r>
      <w:r>
        <w:rPr>
          <w:color w:val="000000"/>
        </w:rPr>
        <w:t xml:space="preserve"> Marks {</w:t>
      </w:r>
    </w:p>
    <w:p w14:paraId="503E81C1" w14:textId="77777777" w:rsidR="000F247A" w:rsidRDefault="000F247A" w:rsidP="000F247A">
      <w:pPr>
        <w:pStyle w:val="Output"/>
        <w:rPr>
          <w:color w:val="4C483D" w:themeColor="text2"/>
        </w:rPr>
      </w:pPr>
      <w:r>
        <w:rPr>
          <w:color w:val="000000"/>
        </w:rPr>
        <w:tab/>
      </w:r>
      <w:r>
        <w:t>public</w:t>
      </w:r>
      <w:r>
        <w:rPr>
          <w:color w:val="000000"/>
        </w:rPr>
        <w:t xml:space="preserve"> </w:t>
      </w:r>
      <w:r>
        <w:t>void</w:t>
      </w:r>
      <w:r>
        <w:rPr>
          <w:color w:val="000000"/>
        </w:rPr>
        <w:t xml:space="preserve"> pass(</w:t>
      </w:r>
      <w:r>
        <w:t>int</w:t>
      </w:r>
      <w:r>
        <w:rPr>
          <w:color w:val="000000"/>
        </w:rPr>
        <w:t xml:space="preserve"> </w:t>
      </w:r>
      <w:r>
        <w:rPr>
          <w:color w:val="6A3E3E"/>
        </w:rPr>
        <w:t>marks</w:t>
      </w:r>
      <w:r>
        <w:rPr>
          <w:color w:val="000000"/>
        </w:rPr>
        <w:t>) {</w:t>
      </w:r>
    </w:p>
    <w:p w14:paraId="0904B9CF" w14:textId="77777777" w:rsidR="000F247A" w:rsidRDefault="000F247A" w:rsidP="000F247A">
      <w:pPr>
        <w:pStyle w:val="Output"/>
        <w:rPr>
          <w:color w:val="4C483D" w:themeColor="text2"/>
        </w:rPr>
      </w:pPr>
      <w:r>
        <w:rPr>
          <w:color w:val="000000"/>
        </w:rPr>
        <w:tab/>
      </w:r>
      <w:r>
        <w:rPr>
          <w:color w:val="000000"/>
        </w:rPr>
        <w:tab/>
      </w:r>
      <w:r>
        <w:t>if</w:t>
      </w:r>
      <w:r>
        <w:rPr>
          <w:color w:val="000000"/>
        </w:rPr>
        <w:t xml:space="preserve"> (</w:t>
      </w:r>
      <w:r>
        <w:rPr>
          <w:color w:val="6A3E3E"/>
        </w:rPr>
        <w:t>marks</w:t>
      </w:r>
      <w:r>
        <w:rPr>
          <w:color w:val="000000"/>
        </w:rPr>
        <w:t xml:space="preserve"> &lt; 35) {</w:t>
      </w:r>
    </w:p>
    <w:p w14:paraId="1558F4DF" w14:textId="77777777" w:rsidR="000F247A" w:rsidRDefault="000F247A" w:rsidP="000F247A">
      <w:pPr>
        <w:pStyle w:val="Output"/>
        <w:rPr>
          <w:color w:val="4C483D" w:themeColor="text2"/>
        </w:rPr>
      </w:pPr>
      <w:r>
        <w:rPr>
          <w:color w:val="000000"/>
        </w:rPr>
        <w:tab/>
      </w:r>
      <w:r>
        <w:rPr>
          <w:color w:val="000000"/>
        </w:rPr>
        <w:tab/>
      </w:r>
      <w:r>
        <w:rPr>
          <w:color w:val="000000"/>
        </w:rPr>
        <w:tab/>
      </w:r>
      <w:r>
        <w:t>throw</w:t>
      </w:r>
      <w:r>
        <w:rPr>
          <w:color w:val="000000"/>
        </w:rPr>
        <w:t xml:space="preserve"> </w:t>
      </w:r>
      <w:r>
        <w:t>new</w:t>
      </w:r>
      <w:r>
        <w:rPr>
          <w:color w:val="000000"/>
        </w:rPr>
        <w:t xml:space="preserve"> ArithmeticException(</w:t>
      </w:r>
      <w:r>
        <w:rPr>
          <w:color w:val="2A00FF"/>
        </w:rPr>
        <w:t>"You are Failed"</w:t>
      </w:r>
      <w:r>
        <w:rPr>
          <w:color w:val="000000"/>
        </w:rPr>
        <w:t>);</w:t>
      </w:r>
    </w:p>
    <w:p w14:paraId="10B6CB1C" w14:textId="77777777" w:rsidR="000F247A" w:rsidRDefault="000F247A" w:rsidP="000F247A">
      <w:pPr>
        <w:pStyle w:val="Output"/>
        <w:rPr>
          <w:color w:val="4C483D" w:themeColor="text2"/>
        </w:rPr>
      </w:pPr>
      <w:r>
        <w:rPr>
          <w:color w:val="000000"/>
        </w:rPr>
        <w:tab/>
      </w:r>
      <w:r>
        <w:rPr>
          <w:color w:val="000000"/>
        </w:rPr>
        <w:tab/>
        <w:t xml:space="preserve">} </w:t>
      </w:r>
      <w:r>
        <w:t>else</w:t>
      </w:r>
      <w:r>
        <w:rPr>
          <w:color w:val="000000"/>
        </w:rPr>
        <w:t xml:space="preserve"> {</w:t>
      </w:r>
    </w:p>
    <w:p w14:paraId="4F9A9835" w14:textId="77777777" w:rsidR="000F247A" w:rsidRDefault="000F247A" w:rsidP="000F247A">
      <w:pPr>
        <w:pStyle w:val="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2A00FF"/>
        </w:rPr>
        <w:t>" You are Pass : "</w:t>
      </w:r>
      <w:r>
        <w:rPr>
          <w:color w:val="000000"/>
        </w:rPr>
        <w:t xml:space="preserve"> + </w:t>
      </w:r>
      <w:r>
        <w:rPr>
          <w:color w:val="6A3E3E"/>
        </w:rPr>
        <w:t>marks</w:t>
      </w:r>
      <w:r>
        <w:rPr>
          <w:color w:val="000000"/>
        </w:rPr>
        <w:t>);</w:t>
      </w:r>
    </w:p>
    <w:p w14:paraId="78CE1B71" w14:textId="77777777" w:rsidR="000F247A" w:rsidRDefault="000F247A" w:rsidP="000F247A">
      <w:pPr>
        <w:pStyle w:val="Output"/>
        <w:rPr>
          <w:color w:val="4C483D" w:themeColor="text2"/>
        </w:rPr>
      </w:pPr>
      <w:r>
        <w:rPr>
          <w:color w:val="000000"/>
        </w:rPr>
        <w:tab/>
      </w:r>
      <w:r>
        <w:rPr>
          <w:color w:val="000000"/>
        </w:rPr>
        <w:tab/>
        <w:t>}</w:t>
      </w:r>
    </w:p>
    <w:p w14:paraId="15FFB75D" w14:textId="77777777" w:rsidR="000F247A" w:rsidRDefault="000F247A" w:rsidP="000F247A">
      <w:pPr>
        <w:pStyle w:val="Output"/>
        <w:rPr>
          <w:color w:val="4C483D" w:themeColor="text2"/>
        </w:rPr>
      </w:pPr>
      <w:r>
        <w:rPr>
          <w:color w:val="000000"/>
        </w:rPr>
        <w:tab/>
        <w:t>}</w:t>
      </w:r>
    </w:p>
    <w:p w14:paraId="0E2A2143" w14:textId="77777777" w:rsidR="000F247A" w:rsidRDefault="000F247A" w:rsidP="000F247A">
      <w:pPr>
        <w:pStyle w:val="Output"/>
        <w:rPr>
          <w:color w:val="4C483D" w:themeColor="text2"/>
        </w:rPr>
      </w:pPr>
      <w:r>
        <w:rPr>
          <w:color w:val="000000"/>
        </w:rPr>
        <w:tab/>
      </w:r>
    </w:p>
    <w:p w14:paraId="014ABCD8" w14:textId="77777777" w:rsidR="000F247A" w:rsidRDefault="000F247A" w:rsidP="000F247A">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2B3B521B" w14:textId="77777777" w:rsidR="000F247A" w:rsidRDefault="000F247A" w:rsidP="000F247A">
      <w:pPr>
        <w:pStyle w:val="Output"/>
        <w:rPr>
          <w:color w:val="4C483D" w:themeColor="text2"/>
        </w:rPr>
      </w:pPr>
      <w:r>
        <w:rPr>
          <w:color w:val="000000"/>
        </w:rPr>
        <w:tab/>
      </w:r>
      <w:r>
        <w:rPr>
          <w:color w:val="000000"/>
        </w:rPr>
        <w:tab/>
        <w:t xml:space="preserve">Marks </w:t>
      </w:r>
      <w:r>
        <w:rPr>
          <w:color w:val="6A3E3E"/>
        </w:rPr>
        <w:t>m</w:t>
      </w:r>
      <w:r>
        <w:rPr>
          <w:color w:val="000000"/>
        </w:rPr>
        <w:t xml:space="preserve"> = </w:t>
      </w:r>
      <w:r>
        <w:t>new</w:t>
      </w:r>
      <w:r>
        <w:rPr>
          <w:color w:val="000000"/>
        </w:rPr>
        <w:t xml:space="preserve"> Marks();</w:t>
      </w:r>
    </w:p>
    <w:p w14:paraId="1DC9B306" w14:textId="77777777" w:rsidR="000F247A" w:rsidRDefault="000F247A" w:rsidP="000F247A">
      <w:pPr>
        <w:pStyle w:val="Output"/>
        <w:rPr>
          <w:color w:val="4C483D" w:themeColor="text2"/>
        </w:rPr>
      </w:pPr>
      <w:r>
        <w:rPr>
          <w:color w:val="000000"/>
        </w:rPr>
        <w:tab/>
      </w:r>
      <w:r>
        <w:rPr>
          <w:color w:val="000000"/>
        </w:rPr>
        <w:tab/>
      </w:r>
      <w:r>
        <w:rPr>
          <w:color w:val="6A3E3E"/>
        </w:rPr>
        <w:t>m</w:t>
      </w:r>
      <w:r>
        <w:rPr>
          <w:color w:val="000000"/>
        </w:rPr>
        <w:t>.pass(26);</w:t>
      </w:r>
    </w:p>
    <w:p w14:paraId="5DE5AAA8" w14:textId="77777777" w:rsidR="000F247A" w:rsidRDefault="000F247A" w:rsidP="000F247A">
      <w:pPr>
        <w:pStyle w:val="Output"/>
        <w:rPr>
          <w:color w:val="4C483D" w:themeColor="text2"/>
        </w:rPr>
      </w:pPr>
      <w:r>
        <w:rPr>
          <w:color w:val="000000"/>
        </w:rPr>
        <w:tab/>
        <w:t>}</w:t>
      </w:r>
    </w:p>
    <w:p w14:paraId="4ED0DD70" w14:textId="77777777" w:rsidR="000F247A" w:rsidRDefault="000F247A" w:rsidP="000F247A">
      <w:pPr>
        <w:pStyle w:val="Output"/>
        <w:rPr>
          <w:color w:val="4C483D" w:themeColor="text2"/>
        </w:rPr>
      </w:pPr>
      <w:r>
        <w:rPr>
          <w:color w:val="000000"/>
        </w:rPr>
        <w:t>}</w:t>
      </w:r>
    </w:p>
    <w:p w14:paraId="3DCBF126" w14:textId="77777777" w:rsidR="000F247A" w:rsidRPr="00CA5A6B" w:rsidRDefault="000F247A" w:rsidP="000F247A">
      <w:pPr>
        <w:pStyle w:val="Output"/>
        <w:shd w:val="clear" w:color="auto" w:fill="000000" w:themeFill="text1"/>
        <w:rPr>
          <w:color w:val="FF0000"/>
        </w:rPr>
      </w:pPr>
      <w:r w:rsidRPr="00CA5A6B">
        <w:rPr>
          <w:color w:val="FF0000"/>
        </w:rPr>
        <w:t>Exception in thread "main" java.lang.ArithmeticException: You are Failed</w:t>
      </w:r>
    </w:p>
    <w:p w14:paraId="53EF0204" w14:textId="77777777" w:rsidR="000F247A" w:rsidRPr="00CA5A6B" w:rsidRDefault="000F247A" w:rsidP="000F247A">
      <w:pPr>
        <w:pStyle w:val="Output"/>
        <w:shd w:val="clear" w:color="auto" w:fill="000000" w:themeFill="text1"/>
      </w:pPr>
      <w:r w:rsidRPr="00CA5A6B">
        <w:tab/>
        <w:t>at excep.Marks.pass(Marks.java:9)</w:t>
      </w:r>
    </w:p>
    <w:p w14:paraId="132D2AAC" w14:textId="77777777" w:rsidR="000F247A" w:rsidRDefault="000F247A" w:rsidP="000F247A">
      <w:pPr>
        <w:pStyle w:val="Output"/>
        <w:shd w:val="clear" w:color="auto" w:fill="000000" w:themeFill="text1"/>
      </w:pPr>
      <w:r w:rsidRPr="00CA5A6B">
        <w:tab/>
        <w:t>at excep.Marks.main(Marks.java:18)</w:t>
      </w:r>
    </w:p>
    <w:p w14:paraId="46CACC72" w14:textId="77777777" w:rsidR="00FA028B" w:rsidRDefault="00FA028B" w:rsidP="00FA028B"/>
    <w:p w14:paraId="6D120196" w14:textId="77777777" w:rsidR="00334727" w:rsidRDefault="00334727" w:rsidP="00FA028B"/>
    <w:p w14:paraId="66D3BEF7" w14:textId="77777777" w:rsidR="00334727" w:rsidRPr="00CA5A6B" w:rsidRDefault="00334727" w:rsidP="00FA028B"/>
    <w:p w14:paraId="64520416" w14:textId="77777777" w:rsidR="000F247A" w:rsidRDefault="000F247A" w:rsidP="000F247A">
      <w:pPr>
        <w:pStyle w:val="Heading2"/>
      </w:pPr>
      <w:bookmarkStart w:id="42" w:name="_Toc461734598"/>
      <w:bookmarkStart w:id="43" w:name="_Toc94350619"/>
      <w:r>
        <w:lastRenderedPageBreak/>
        <w:t>User Defined Exceptions</w:t>
      </w:r>
      <w:bookmarkEnd w:id="42"/>
      <w:bookmarkEnd w:id="43"/>
    </w:p>
    <w:p w14:paraId="3973B196" w14:textId="322E1121" w:rsidR="000F247A" w:rsidRDefault="000F247A" w:rsidP="000F247A">
      <w:r>
        <w:t>User defined exceptions are those which are developed by JAVA programmer as a part of Application development for dealing with specific problems such as negative salaries, negative ages</w:t>
      </w:r>
      <w:r w:rsidR="00620289">
        <w:t>, etc.</w:t>
      </w:r>
    </w:p>
    <w:p w14:paraId="2C53EF63" w14:textId="77777777" w:rsidR="00B86C9B" w:rsidRDefault="00B86C9B" w:rsidP="000F247A"/>
    <w:p w14:paraId="2670890E" w14:textId="77777777" w:rsidR="000F247A" w:rsidRPr="008579E0" w:rsidRDefault="000F247A" w:rsidP="006B68C9">
      <w:pPr>
        <w:pStyle w:val="Qsns"/>
      </w:pPr>
      <w:r>
        <w:t xml:space="preserve">3 Steps to </w:t>
      </w:r>
      <w:r w:rsidRPr="00730E2B">
        <w:t>developing user defined exceptions</w:t>
      </w:r>
    </w:p>
    <w:p w14:paraId="37278F8A" w14:textId="12655F5E" w:rsidR="00434318" w:rsidRDefault="000F247A" w:rsidP="00B413EE">
      <w:pPr>
        <w:pStyle w:val="ListParagraph"/>
        <w:numPr>
          <w:ilvl w:val="0"/>
          <w:numId w:val="267"/>
        </w:numPr>
        <w:spacing w:line="240" w:lineRule="auto"/>
      </w:pPr>
      <w:r>
        <w:t xml:space="preserve">Choose the appropriate user defined class must extends either </w:t>
      </w:r>
      <w:r w:rsidRPr="00B86C9B">
        <w:rPr>
          <w:rStyle w:val="0SyntaxPinkChar"/>
        </w:rPr>
        <w:t>java.lang.Exception</w:t>
      </w:r>
      <w:r>
        <w:t xml:space="preserve"> or </w:t>
      </w:r>
      <w:r w:rsidRPr="00B86C9B">
        <w:rPr>
          <w:rStyle w:val="0SyntaxPinkChar"/>
        </w:rPr>
        <w:t>java.lang.RunTimeException</w:t>
      </w:r>
      <w:r>
        <w:t xml:space="preserve"> class.</w:t>
      </w:r>
    </w:p>
    <w:p w14:paraId="21ABF50A" w14:textId="77777777" w:rsidR="000F247A" w:rsidRDefault="000F247A" w:rsidP="00B413EE">
      <w:pPr>
        <w:pStyle w:val="ListParagraph"/>
        <w:numPr>
          <w:ilvl w:val="0"/>
          <w:numId w:val="267"/>
        </w:numPr>
        <w:spacing w:line="360" w:lineRule="auto"/>
      </w:pPr>
      <w:r>
        <w:t xml:space="preserve">That class must contain a </w:t>
      </w:r>
      <w:r w:rsidRPr="00FE4BC4">
        <w:rPr>
          <w:b/>
        </w:rPr>
        <w:t>parameterized Constructor by taking string as a parameter</w:t>
      </w:r>
      <w:r>
        <w:t>.</w:t>
      </w:r>
    </w:p>
    <w:p w14:paraId="5CE44890" w14:textId="18C3988A" w:rsidR="000F247A" w:rsidRPr="00B86C9B" w:rsidRDefault="000F247A" w:rsidP="00B413EE">
      <w:pPr>
        <w:pStyle w:val="ListParagraph"/>
        <w:numPr>
          <w:ilvl w:val="0"/>
          <w:numId w:val="267"/>
        </w:numPr>
        <w:spacing w:line="360" w:lineRule="auto"/>
      </w:pPr>
      <w:r>
        <w:t xml:space="preserve">Above constructor must call super constructor with string </w:t>
      </w:r>
      <w:r w:rsidR="00434318">
        <w:t>Ex:</w:t>
      </w:r>
      <w:r>
        <w:t xml:space="preserve"> </w:t>
      </w:r>
      <w:r w:rsidRPr="00FE4BC4">
        <w:rPr>
          <w:b/>
        </w:rPr>
        <w:t>super(s)</w:t>
      </w:r>
    </w:p>
    <w:p w14:paraId="25FB511B" w14:textId="77777777" w:rsidR="00B86C9B" w:rsidRDefault="00B86C9B" w:rsidP="00DA369C">
      <w:pPr>
        <w:pStyle w:val="ListParagraph"/>
        <w:spacing w:line="240" w:lineRule="auto"/>
        <w:ind w:left="360"/>
      </w:pPr>
    </w:p>
    <w:p w14:paraId="3CC0A48A" w14:textId="77777777" w:rsidR="000F247A" w:rsidRDefault="000F247A" w:rsidP="006B68C9">
      <w:pPr>
        <w:pStyle w:val="Howitworks"/>
      </w:pPr>
      <w:r>
        <w:t>Example</w:t>
      </w:r>
    </w:p>
    <w:p w14:paraId="45750F02" w14:textId="77777777" w:rsidR="000F247A" w:rsidRDefault="000F247A" w:rsidP="000F247A">
      <w:r>
        <w:t>For implementing example, we must create 3 classes</w:t>
      </w:r>
    </w:p>
    <w:p w14:paraId="36CDA781" w14:textId="77777777" w:rsidR="000F247A" w:rsidRPr="00FE4BC4" w:rsidRDefault="000F247A" w:rsidP="006F728B">
      <w:pPr>
        <w:pStyle w:val="ListParagraph"/>
        <w:numPr>
          <w:ilvl w:val="0"/>
          <w:numId w:val="40"/>
        </w:numPr>
        <w:rPr>
          <w:b/>
        </w:rPr>
      </w:pPr>
      <w:r w:rsidRPr="00FE4BC4">
        <w:rPr>
          <w:b/>
        </w:rPr>
        <w:t>User defined Exception class</w:t>
      </w:r>
    </w:p>
    <w:p w14:paraId="0A9FC94C" w14:textId="77777777" w:rsidR="000F247A" w:rsidRPr="00FE4BC4" w:rsidRDefault="000F247A" w:rsidP="006F728B">
      <w:pPr>
        <w:pStyle w:val="ListParagraph"/>
        <w:numPr>
          <w:ilvl w:val="0"/>
          <w:numId w:val="40"/>
        </w:numPr>
        <w:rPr>
          <w:b/>
        </w:rPr>
      </w:pPr>
      <w:r w:rsidRPr="00FE4BC4">
        <w:rPr>
          <w:b/>
        </w:rPr>
        <w:t xml:space="preserve">A class with a method which throws User defined Exception </w:t>
      </w:r>
    </w:p>
    <w:p w14:paraId="2EFA1C63" w14:textId="77777777" w:rsidR="000F247A" w:rsidRPr="00FE4BC4" w:rsidRDefault="000F247A" w:rsidP="006F728B">
      <w:pPr>
        <w:pStyle w:val="ListParagraph"/>
        <w:numPr>
          <w:ilvl w:val="0"/>
          <w:numId w:val="40"/>
        </w:numPr>
        <w:rPr>
          <w:b/>
        </w:rPr>
      </w:pPr>
      <w:r w:rsidRPr="00FE4BC4">
        <w:rPr>
          <w:b/>
        </w:rPr>
        <w:t>Main class which calls above method</w:t>
      </w:r>
    </w:p>
    <w:p w14:paraId="4C1FC925" w14:textId="77777777" w:rsidR="000F247A" w:rsidRPr="00F90D7A" w:rsidRDefault="000F247A" w:rsidP="000F247A">
      <w:pPr>
        <w:pStyle w:val="Quotes"/>
      </w:pPr>
      <w:r>
        <w:t xml:space="preserve">1.User Defined Exception class </w:t>
      </w:r>
      <w:r>
        <w:sym w:font="Wingdings" w:char="F0E8"/>
      </w:r>
      <w:r>
        <w:t xml:space="preserve"> 1.E</w:t>
      </w:r>
      <w:r w:rsidRPr="00F90D7A">
        <w:t xml:space="preserve">xtends Exception || </w:t>
      </w:r>
      <w:r>
        <w:t>2.</w:t>
      </w:r>
      <w:r w:rsidRPr="00F90D7A">
        <w:t xml:space="preserve">Constructor(s) || </w:t>
      </w:r>
      <w:r>
        <w:t>3.</w:t>
      </w:r>
      <w:r w:rsidRPr="00F90D7A">
        <w:t>Super(s)</w:t>
      </w:r>
    </w:p>
    <w:p w14:paraId="7A747FB5" w14:textId="77777777" w:rsidR="000F247A" w:rsidRPr="00FE4BC4" w:rsidRDefault="000F247A" w:rsidP="006B68C9">
      <w:pPr>
        <w:pStyle w:val="Output"/>
        <w:ind w:left="720"/>
        <w:rPr>
          <w:color w:val="4C483D" w:themeColor="text2"/>
        </w:rPr>
      </w:pPr>
      <w:r w:rsidRPr="00FE4BC4">
        <w:rPr>
          <w:bCs/>
          <w:color w:val="7F0055"/>
        </w:rPr>
        <w:t>public</w:t>
      </w:r>
      <w:r w:rsidRPr="00FE4BC4">
        <w:t xml:space="preserve"> </w:t>
      </w:r>
      <w:r w:rsidRPr="00FE4BC4">
        <w:rPr>
          <w:bCs/>
          <w:color w:val="7F0055"/>
        </w:rPr>
        <w:t>class</w:t>
      </w:r>
      <w:r w:rsidRPr="00FE4BC4">
        <w:t xml:space="preserve"> NegativeNumberException </w:t>
      </w:r>
      <w:r w:rsidRPr="00FE4BC4">
        <w:rPr>
          <w:bCs/>
          <w:color w:val="7F0055"/>
        </w:rPr>
        <w:t>extends</w:t>
      </w:r>
      <w:r w:rsidRPr="00FE4BC4">
        <w:t xml:space="preserve"> Exception {</w:t>
      </w:r>
    </w:p>
    <w:p w14:paraId="625438D7" w14:textId="77777777" w:rsidR="000F247A" w:rsidRPr="00FE4BC4" w:rsidRDefault="000F247A" w:rsidP="006B68C9">
      <w:pPr>
        <w:pStyle w:val="Output"/>
        <w:ind w:left="720"/>
        <w:rPr>
          <w:color w:val="4C483D" w:themeColor="text2"/>
        </w:rPr>
      </w:pPr>
      <w:r w:rsidRPr="00FE4BC4">
        <w:tab/>
      </w:r>
      <w:r w:rsidRPr="00FE4BC4">
        <w:rPr>
          <w:bCs/>
          <w:color w:val="7F0055"/>
        </w:rPr>
        <w:t>public</w:t>
      </w:r>
      <w:r w:rsidRPr="00FE4BC4">
        <w:t xml:space="preserve"> NegativeNumberException(String </w:t>
      </w:r>
      <w:r w:rsidRPr="00FE4BC4">
        <w:rPr>
          <w:color w:val="6A3E3E"/>
        </w:rPr>
        <w:t>s</w:t>
      </w:r>
      <w:r w:rsidRPr="00FE4BC4">
        <w:t>) {</w:t>
      </w:r>
    </w:p>
    <w:p w14:paraId="54157422" w14:textId="77777777" w:rsidR="000F247A" w:rsidRPr="00FE4BC4" w:rsidRDefault="000F247A" w:rsidP="006B68C9">
      <w:pPr>
        <w:pStyle w:val="Output"/>
        <w:ind w:left="720"/>
        <w:rPr>
          <w:color w:val="4C483D" w:themeColor="text2"/>
        </w:rPr>
      </w:pPr>
      <w:r w:rsidRPr="00FE4BC4">
        <w:tab/>
      </w:r>
      <w:r w:rsidRPr="00FE4BC4">
        <w:tab/>
      </w:r>
      <w:r w:rsidRPr="00FE4BC4">
        <w:rPr>
          <w:bCs/>
          <w:color w:val="7F0055"/>
        </w:rPr>
        <w:t>super</w:t>
      </w:r>
      <w:r w:rsidRPr="00FE4BC4">
        <w:t>(</w:t>
      </w:r>
      <w:r w:rsidRPr="00FE4BC4">
        <w:rPr>
          <w:color w:val="6A3E3E"/>
        </w:rPr>
        <w:t>s</w:t>
      </w:r>
      <w:r w:rsidRPr="00FE4BC4">
        <w:t>);</w:t>
      </w:r>
    </w:p>
    <w:p w14:paraId="561528FF" w14:textId="77777777" w:rsidR="000F247A" w:rsidRPr="00FE4BC4" w:rsidRDefault="000F247A" w:rsidP="006B68C9">
      <w:pPr>
        <w:pStyle w:val="Output"/>
        <w:ind w:left="720"/>
        <w:rPr>
          <w:color w:val="4C483D" w:themeColor="text2"/>
        </w:rPr>
      </w:pPr>
      <w:r w:rsidRPr="00FE4BC4">
        <w:tab/>
        <w:t>}</w:t>
      </w:r>
    </w:p>
    <w:p w14:paraId="04D2A704" w14:textId="77777777" w:rsidR="000F247A" w:rsidRPr="00FE4BC4" w:rsidRDefault="000F247A" w:rsidP="006B68C9">
      <w:pPr>
        <w:pStyle w:val="Output"/>
        <w:ind w:left="720"/>
        <w:rPr>
          <w:color w:val="4C483D" w:themeColor="text2"/>
        </w:rPr>
      </w:pPr>
      <w:r w:rsidRPr="00FE4BC4">
        <w:t>}</w:t>
      </w:r>
    </w:p>
    <w:p w14:paraId="205DF8E8" w14:textId="77777777" w:rsidR="000F247A" w:rsidRDefault="000F247A" w:rsidP="00DA369C">
      <w:pPr>
        <w:pStyle w:val="ListParagraph"/>
        <w:spacing w:line="240" w:lineRule="auto"/>
      </w:pPr>
    </w:p>
    <w:p w14:paraId="50229573" w14:textId="77777777" w:rsidR="000F247A" w:rsidRPr="00B2601B" w:rsidRDefault="000F247A" w:rsidP="000F247A">
      <w:pPr>
        <w:pStyle w:val="Quotes"/>
      </w:pPr>
      <w:r>
        <w:t>2.</w:t>
      </w:r>
      <w:r w:rsidRPr="00B2601B">
        <w:t xml:space="preserve">A class with a method which throws User defined Exception </w:t>
      </w:r>
      <w:r>
        <w:sym w:font="Wingdings" w:char="F0E8"/>
      </w:r>
      <w:r>
        <w:t xml:space="preserve"> </w:t>
      </w:r>
      <w:r w:rsidRPr="00C975E4">
        <w:rPr>
          <w:color w:val="0070C0"/>
        </w:rPr>
        <w:t>throws &amp; throw</w:t>
      </w:r>
    </w:p>
    <w:p w14:paraId="59CC4D52" w14:textId="77777777" w:rsidR="000F247A" w:rsidRPr="00FE4BC4" w:rsidRDefault="000F247A" w:rsidP="006B68C9">
      <w:pPr>
        <w:pStyle w:val="Output"/>
        <w:ind w:left="720"/>
        <w:rPr>
          <w:color w:val="4C483D" w:themeColor="text2"/>
        </w:rPr>
      </w:pPr>
      <w:r w:rsidRPr="00FE4BC4">
        <w:t>public</w:t>
      </w:r>
      <w:r w:rsidRPr="00FE4BC4">
        <w:rPr>
          <w:color w:val="000000"/>
        </w:rPr>
        <w:t xml:space="preserve"> </w:t>
      </w:r>
      <w:r w:rsidRPr="00FE4BC4">
        <w:t>class</w:t>
      </w:r>
      <w:r w:rsidRPr="00FE4BC4">
        <w:rPr>
          <w:color w:val="000000"/>
        </w:rPr>
        <w:t xml:space="preserve"> Salary {</w:t>
      </w:r>
    </w:p>
    <w:p w14:paraId="0DBF15E3" w14:textId="77777777" w:rsidR="000F247A" w:rsidRPr="00FE4BC4" w:rsidRDefault="000F247A" w:rsidP="006B68C9">
      <w:pPr>
        <w:pStyle w:val="Output"/>
        <w:ind w:left="720"/>
        <w:rPr>
          <w:color w:val="4C483D" w:themeColor="text2"/>
        </w:rPr>
      </w:pPr>
      <w:r w:rsidRPr="00FE4BC4">
        <w:rPr>
          <w:color w:val="000000"/>
        </w:rPr>
        <w:tab/>
      </w:r>
      <w:r w:rsidRPr="00FE4BC4">
        <w:t>public</w:t>
      </w:r>
      <w:r w:rsidRPr="00FE4BC4">
        <w:rPr>
          <w:color w:val="000000"/>
        </w:rPr>
        <w:t xml:space="preserve"> </w:t>
      </w:r>
      <w:r w:rsidRPr="00FE4BC4">
        <w:t>void</w:t>
      </w:r>
      <w:r w:rsidRPr="00FE4BC4">
        <w:rPr>
          <w:color w:val="000000"/>
        </w:rPr>
        <w:t xml:space="preserve"> show(</w:t>
      </w:r>
      <w:r w:rsidRPr="00FE4BC4">
        <w:t>int</w:t>
      </w:r>
      <w:r w:rsidRPr="00FE4BC4">
        <w:rPr>
          <w:color w:val="000000"/>
        </w:rPr>
        <w:t xml:space="preserve"> </w:t>
      </w:r>
      <w:r w:rsidRPr="00FE4BC4">
        <w:rPr>
          <w:color w:val="6A3E3E"/>
        </w:rPr>
        <w:t>sal</w:t>
      </w:r>
      <w:r w:rsidRPr="00FE4BC4">
        <w:rPr>
          <w:color w:val="000000"/>
        </w:rPr>
        <w:t xml:space="preserve">) </w:t>
      </w:r>
      <w:r w:rsidRPr="00FE4BC4">
        <w:t>throws</w:t>
      </w:r>
      <w:r w:rsidRPr="00FE4BC4">
        <w:rPr>
          <w:color w:val="000000"/>
        </w:rPr>
        <w:t xml:space="preserve"> NegativeNumberException {</w:t>
      </w:r>
    </w:p>
    <w:p w14:paraId="76B769CC" w14:textId="77777777" w:rsidR="000F247A" w:rsidRPr="00FE4BC4" w:rsidRDefault="000F247A" w:rsidP="006B68C9">
      <w:pPr>
        <w:pStyle w:val="Output"/>
        <w:ind w:left="720"/>
        <w:rPr>
          <w:color w:val="4C483D" w:themeColor="text2"/>
        </w:rPr>
      </w:pPr>
      <w:r w:rsidRPr="00FE4BC4">
        <w:rPr>
          <w:color w:val="000000"/>
        </w:rPr>
        <w:tab/>
      </w:r>
      <w:r w:rsidRPr="00FE4BC4">
        <w:rPr>
          <w:color w:val="000000"/>
        </w:rPr>
        <w:tab/>
      </w:r>
      <w:r w:rsidRPr="00FE4BC4">
        <w:t>if</w:t>
      </w:r>
      <w:r w:rsidRPr="00FE4BC4">
        <w:rPr>
          <w:color w:val="000000"/>
        </w:rPr>
        <w:t xml:space="preserve"> (</w:t>
      </w:r>
      <w:r w:rsidRPr="00FE4BC4">
        <w:rPr>
          <w:color w:val="6A3E3E"/>
        </w:rPr>
        <w:t>sal</w:t>
      </w:r>
      <w:r w:rsidRPr="00FE4BC4">
        <w:rPr>
          <w:color w:val="000000"/>
        </w:rPr>
        <w:t xml:space="preserve"> &lt; 0) {</w:t>
      </w:r>
    </w:p>
    <w:p w14:paraId="7562AA1F" w14:textId="77777777" w:rsidR="000F247A" w:rsidRPr="00FE4BC4" w:rsidRDefault="000F247A" w:rsidP="006B68C9">
      <w:pPr>
        <w:pStyle w:val="Output"/>
        <w:ind w:left="720"/>
        <w:rPr>
          <w:color w:val="4C483D" w:themeColor="text2"/>
        </w:rPr>
      </w:pPr>
      <w:r w:rsidRPr="00FE4BC4">
        <w:rPr>
          <w:color w:val="000000"/>
        </w:rPr>
        <w:tab/>
      </w:r>
      <w:r w:rsidRPr="00FE4BC4">
        <w:rPr>
          <w:color w:val="000000"/>
        </w:rPr>
        <w:tab/>
      </w:r>
      <w:r w:rsidRPr="00FE4BC4">
        <w:rPr>
          <w:color w:val="000000"/>
        </w:rPr>
        <w:tab/>
      </w:r>
      <w:r w:rsidRPr="00FE4BC4">
        <w:t>throw</w:t>
      </w:r>
      <w:r w:rsidRPr="00FE4BC4">
        <w:rPr>
          <w:color w:val="000000"/>
        </w:rPr>
        <w:t xml:space="preserve"> </w:t>
      </w:r>
      <w:r w:rsidRPr="00FE4BC4">
        <w:t>new</w:t>
      </w:r>
      <w:r w:rsidRPr="00FE4BC4">
        <w:rPr>
          <w:color w:val="000000"/>
        </w:rPr>
        <w:t xml:space="preserve"> NegativeNumberException(</w:t>
      </w:r>
      <w:r w:rsidRPr="00FE4BC4">
        <w:rPr>
          <w:color w:val="2A00FF"/>
        </w:rPr>
        <w:t>"Salary Should be &gt;1"</w:t>
      </w:r>
      <w:r w:rsidRPr="00FE4BC4">
        <w:rPr>
          <w:color w:val="000000"/>
        </w:rPr>
        <w:t>);</w:t>
      </w:r>
    </w:p>
    <w:p w14:paraId="65256092" w14:textId="77777777" w:rsidR="000F247A" w:rsidRPr="00FE4BC4" w:rsidRDefault="000F247A" w:rsidP="006B68C9">
      <w:pPr>
        <w:pStyle w:val="Output"/>
        <w:ind w:left="720"/>
        <w:rPr>
          <w:color w:val="4C483D" w:themeColor="text2"/>
        </w:rPr>
      </w:pPr>
      <w:r w:rsidRPr="00FE4BC4">
        <w:rPr>
          <w:color w:val="000000"/>
        </w:rPr>
        <w:tab/>
      </w:r>
      <w:r w:rsidRPr="00FE4BC4">
        <w:rPr>
          <w:color w:val="000000"/>
        </w:rPr>
        <w:tab/>
        <w:t xml:space="preserve">} </w:t>
      </w:r>
      <w:r w:rsidRPr="00FE4BC4">
        <w:t>else</w:t>
      </w:r>
      <w:r w:rsidRPr="00FE4BC4">
        <w:rPr>
          <w:color w:val="000000"/>
        </w:rPr>
        <w:t xml:space="preserve"> {</w:t>
      </w:r>
    </w:p>
    <w:p w14:paraId="65F69DE0" w14:textId="77777777" w:rsidR="000F247A" w:rsidRPr="00FE4BC4" w:rsidRDefault="000F247A" w:rsidP="006B68C9">
      <w:pPr>
        <w:pStyle w:val="Output"/>
        <w:ind w:left="720"/>
        <w:rPr>
          <w:color w:val="4C483D" w:themeColor="text2"/>
        </w:rPr>
      </w:pPr>
      <w:r w:rsidRPr="00FE4BC4">
        <w:rPr>
          <w:color w:val="000000"/>
        </w:rPr>
        <w:tab/>
      </w:r>
      <w:r w:rsidRPr="00FE4BC4">
        <w:rPr>
          <w:color w:val="000000"/>
        </w:rPr>
        <w:tab/>
      </w:r>
      <w:r w:rsidRPr="00FE4BC4">
        <w:rPr>
          <w:color w:val="000000"/>
        </w:rPr>
        <w:tab/>
        <w:t>System.</w:t>
      </w:r>
      <w:r w:rsidRPr="00FE4BC4">
        <w:rPr>
          <w:i/>
          <w:iCs/>
          <w:color w:val="0000C0"/>
        </w:rPr>
        <w:t>out</w:t>
      </w:r>
      <w:r w:rsidRPr="00FE4BC4">
        <w:rPr>
          <w:color w:val="000000"/>
        </w:rPr>
        <w:t>.println(</w:t>
      </w:r>
      <w:r w:rsidRPr="00FE4BC4">
        <w:rPr>
          <w:color w:val="2A00FF"/>
        </w:rPr>
        <w:t>"Your Sal is :"</w:t>
      </w:r>
      <w:r w:rsidRPr="00FE4BC4">
        <w:rPr>
          <w:color w:val="000000"/>
        </w:rPr>
        <w:t xml:space="preserve"> + </w:t>
      </w:r>
      <w:r w:rsidRPr="00FE4BC4">
        <w:rPr>
          <w:color w:val="6A3E3E"/>
        </w:rPr>
        <w:t>sal</w:t>
      </w:r>
      <w:r w:rsidRPr="00FE4BC4">
        <w:rPr>
          <w:color w:val="000000"/>
        </w:rPr>
        <w:t>);</w:t>
      </w:r>
    </w:p>
    <w:p w14:paraId="4113763D" w14:textId="77777777" w:rsidR="000F247A" w:rsidRPr="00FE4BC4" w:rsidRDefault="000F247A" w:rsidP="006B68C9">
      <w:pPr>
        <w:pStyle w:val="Output"/>
        <w:ind w:left="720"/>
        <w:rPr>
          <w:color w:val="4C483D" w:themeColor="text2"/>
        </w:rPr>
      </w:pPr>
      <w:r w:rsidRPr="00FE4BC4">
        <w:rPr>
          <w:color w:val="000000"/>
        </w:rPr>
        <w:tab/>
      </w:r>
      <w:r w:rsidRPr="00FE4BC4">
        <w:rPr>
          <w:color w:val="000000"/>
        </w:rPr>
        <w:tab/>
        <w:t>}</w:t>
      </w:r>
    </w:p>
    <w:p w14:paraId="22ABD02A" w14:textId="77777777" w:rsidR="000F247A" w:rsidRPr="00FE4BC4" w:rsidRDefault="000F247A" w:rsidP="006B68C9">
      <w:pPr>
        <w:pStyle w:val="Output"/>
        <w:ind w:left="720"/>
        <w:rPr>
          <w:color w:val="4C483D" w:themeColor="text2"/>
        </w:rPr>
      </w:pPr>
      <w:r w:rsidRPr="00FE4BC4">
        <w:rPr>
          <w:color w:val="000000"/>
        </w:rPr>
        <w:tab/>
        <w:t>}</w:t>
      </w:r>
    </w:p>
    <w:p w14:paraId="345D921B" w14:textId="77777777" w:rsidR="000F247A" w:rsidRPr="00FE4BC4" w:rsidRDefault="000F247A" w:rsidP="006B68C9">
      <w:pPr>
        <w:pStyle w:val="Output"/>
        <w:ind w:left="720"/>
      </w:pPr>
      <w:r w:rsidRPr="00FE4BC4">
        <w:rPr>
          <w:color w:val="000000"/>
        </w:rPr>
        <w:t>}</w:t>
      </w:r>
    </w:p>
    <w:p w14:paraId="124F0791" w14:textId="77777777" w:rsidR="000F247A" w:rsidRDefault="000F247A" w:rsidP="000F247A">
      <w:pPr>
        <w:pStyle w:val="Quotes"/>
      </w:pPr>
      <w:r>
        <w:t>3.</w:t>
      </w:r>
      <w:r w:rsidRPr="00C975E4">
        <w:t>Main class which calls above method</w:t>
      </w:r>
    </w:p>
    <w:p w14:paraId="7CE1FE65" w14:textId="77777777" w:rsidR="000F247A" w:rsidRPr="00FE4BC4" w:rsidRDefault="000F247A" w:rsidP="006B68C9">
      <w:pPr>
        <w:pStyle w:val="Output"/>
        <w:ind w:left="720"/>
        <w:rPr>
          <w:color w:val="4C483D" w:themeColor="text2"/>
        </w:rPr>
      </w:pPr>
      <w:r w:rsidRPr="00FE4BC4">
        <w:rPr>
          <w:bCs/>
          <w:color w:val="7F0055"/>
        </w:rPr>
        <w:t>public</w:t>
      </w:r>
      <w:r w:rsidRPr="00FE4BC4">
        <w:t xml:space="preserve"> </w:t>
      </w:r>
      <w:r w:rsidRPr="00FE4BC4">
        <w:rPr>
          <w:bCs/>
          <w:color w:val="7F0055"/>
        </w:rPr>
        <w:t>class</w:t>
      </w:r>
      <w:r w:rsidRPr="00FE4BC4">
        <w:t xml:space="preserve"> UserMain {</w:t>
      </w:r>
    </w:p>
    <w:p w14:paraId="04E955CA" w14:textId="77777777" w:rsidR="000F247A" w:rsidRPr="00FE4BC4" w:rsidRDefault="000F247A" w:rsidP="006B68C9">
      <w:pPr>
        <w:pStyle w:val="Output"/>
        <w:ind w:left="720"/>
        <w:rPr>
          <w:color w:val="4C483D" w:themeColor="text2"/>
        </w:rPr>
      </w:pPr>
      <w:r w:rsidRPr="00FE4BC4">
        <w:tab/>
      </w:r>
      <w:r w:rsidRPr="00FE4BC4">
        <w:rPr>
          <w:bCs/>
          <w:color w:val="7F0055"/>
        </w:rPr>
        <w:t>public</w:t>
      </w:r>
      <w:r w:rsidRPr="00FE4BC4">
        <w:t xml:space="preserve"> </w:t>
      </w:r>
      <w:r w:rsidRPr="00FE4BC4">
        <w:rPr>
          <w:bCs/>
          <w:color w:val="7F0055"/>
        </w:rPr>
        <w:t>static</w:t>
      </w:r>
      <w:r w:rsidRPr="00FE4BC4">
        <w:t xml:space="preserve"> </w:t>
      </w:r>
      <w:r w:rsidRPr="00FE4BC4">
        <w:rPr>
          <w:bCs/>
          <w:color w:val="7F0055"/>
        </w:rPr>
        <w:t>void</w:t>
      </w:r>
      <w:r w:rsidRPr="00FE4BC4">
        <w:t xml:space="preserve"> main(String[] </w:t>
      </w:r>
      <w:r w:rsidRPr="00FE4BC4">
        <w:rPr>
          <w:color w:val="6A3E3E"/>
        </w:rPr>
        <w:t>args</w:t>
      </w:r>
      <w:r w:rsidRPr="00FE4BC4">
        <w:t>) {</w:t>
      </w:r>
    </w:p>
    <w:p w14:paraId="068CEBD8" w14:textId="77777777" w:rsidR="000F247A" w:rsidRPr="00FE4BC4" w:rsidRDefault="000F247A" w:rsidP="006B68C9">
      <w:pPr>
        <w:pStyle w:val="Output"/>
        <w:ind w:left="720"/>
        <w:rPr>
          <w:color w:val="4C483D" w:themeColor="text2"/>
        </w:rPr>
      </w:pPr>
      <w:r w:rsidRPr="00FE4BC4">
        <w:tab/>
      </w:r>
      <w:r w:rsidRPr="00FE4BC4">
        <w:tab/>
        <w:t xml:space="preserve">Salary </w:t>
      </w:r>
      <w:r w:rsidRPr="00FE4BC4">
        <w:rPr>
          <w:color w:val="6A3E3E"/>
        </w:rPr>
        <w:t>salary</w:t>
      </w:r>
      <w:r w:rsidRPr="00FE4BC4">
        <w:t xml:space="preserve"> = </w:t>
      </w:r>
      <w:r w:rsidRPr="00FE4BC4">
        <w:rPr>
          <w:bCs/>
          <w:color w:val="7F0055"/>
        </w:rPr>
        <w:t>new</w:t>
      </w:r>
      <w:r w:rsidRPr="00FE4BC4">
        <w:t xml:space="preserve"> Salary();</w:t>
      </w:r>
    </w:p>
    <w:p w14:paraId="67407F8E" w14:textId="77777777" w:rsidR="000F247A" w:rsidRPr="00FE4BC4" w:rsidRDefault="000F247A" w:rsidP="006B68C9">
      <w:pPr>
        <w:pStyle w:val="Output"/>
        <w:ind w:left="720"/>
        <w:rPr>
          <w:color w:val="4C483D" w:themeColor="text2"/>
        </w:rPr>
      </w:pPr>
      <w:r w:rsidRPr="00FE4BC4">
        <w:tab/>
      </w:r>
      <w:r w:rsidRPr="00FE4BC4">
        <w:tab/>
      </w:r>
      <w:r w:rsidRPr="00FE4BC4">
        <w:rPr>
          <w:bCs/>
          <w:color w:val="7F0055"/>
        </w:rPr>
        <w:t>try</w:t>
      </w:r>
      <w:r w:rsidRPr="00FE4BC4">
        <w:t xml:space="preserve"> {</w:t>
      </w:r>
    </w:p>
    <w:p w14:paraId="306A4C5E" w14:textId="77777777" w:rsidR="000F247A" w:rsidRPr="00FE4BC4" w:rsidRDefault="000F247A" w:rsidP="006B68C9">
      <w:pPr>
        <w:pStyle w:val="Output"/>
        <w:ind w:left="720"/>
        <w:rPr>
          <w:color w:val="4C483D" w:themeColor="text2"/>
        </w:rPr>
      </w:pPr>
      <w:r w:rsidRPr="00FE4BC4">
        <w:tab/>
      </w:r>
      <w:r w:rsidRPr="00FE4BC4">
        <w:tab/>
      </w:r>
      <w:r w:rsidRPr="00FE4BC4">
        <w:tab/>
      </w:r>
      <w:r w:rsidRPr="00FE4BC4">
        <w:rPr>
          <w:color w:val="6A3E3E"/>
        </w:rPr>
        <w:t>salary</w:t>
      </w:r>
      <w:r w:rsidRPr="00FE4BC4">
        <w:t>.show(-100);</w:t>
      </w:r>
    </w:p>
    <w:p w14:paraId="79008D8F" w14:textId="77777777" w:rsidR="000F247A" w:rsidRPr="00FE4BC4" w:rsidRDefault="000F247A" w:rsidP="006B68C9">
      <w:pPr>
        <w:pStyle w:val="Output"/>
        <w:ind w:left="720"/>
        <w:rPr>
          <w:color w:val="4C483D" w:themeColor="text2"/>
        </w:rPr>
      </w:pPr>
      <w:r w:rsidRPr="00FE4BC4">
        <w:tab/>
      </w:r>
      <w:r w:rsidRPr="00FE4BC4">
        <w:tab/>
        <w:t xml:space="preserve">} </w:t>
      </w:r>
      <w:r w:rsidRPr="00FE4BC4">
        <w:rPr>
          <w:bCs/>
          <w:color w:val="7F0055"/>
        </w:rPr>
        <w:t>catch</w:t>
      </w:r>
      <w:r w:rsidRPr="00FE4BC4">
        <w:t xml:space="preserve"> (NegativeNumberException </w:t>
      </w:r>
      <w:r w:rsidRPr="00FE4BC4">
        <w:rPr>
          <w:color w:val="6A3E3E"/>
        </w:rPr>
        <w:t>e</w:t>
      </w:r>
      <w:r w:rsidRPr="00FE4BC4">
        <w:t>) {</w:t>
      </w:r>
      <w:r w:rsidRPr="00FE4BC4">
        <w:tab/>
      </w:r>
      <w:r w:rsidRPr="00FE4BC4">
        <w:tab/>
      </w:r>
      <w:r w:rsidRPr="00FE4BC4">
        <w:tab/>
      </w:r>
      <w:r w:rsidRPr="00FE4BC4">
        <w:rPr>
          <w:color w:val="3F7F5F"/>
        </w:rPr>
        <w:t xml:space="preserve"> </w:t>
      </w:r>
    </w:p>
    <w:p w14:paraId="254397DE" w14:textId="77777777" w:rsidR="000F247A" w:rsidRPr="00FE4BC4" w:rsidRDefault="000F247A" w:rsidP="006B68C9">
      <w:pPr>
        <w:pStyle w:val="Output"/>
        <w:ind w:left="720"/>
        <w:rPr>
          <w:color w:val="4C483D" w:themeColor="text2"/>
        </w:rPr>
      </w:pPr>
      <w:r w:rsidRPr="00FE4BC4">
        <w:tab/>
      </w:r>
      <w:r w:rsidRPr="00FE4BC4">
        <w:tab/>
      </w:r>
      <w:r w:rsidRPr="00FE4BC4">
        <w:tab/>
      </w:r>
      <w:r w:rsidRPr="00FE4BC4">
        <w:rPr>
          <w:color w:val="6A3E3E"/>
        </w:rPr>
        <w:t>e</w:t>
      </w:r>
      <w:r w:rsidRPr="00FE4BC4">
        <w:t>.printStackTrace();</w:t>
      </w:r>
    </w:p>
    <w:p w14:paraId="2D25EF4C" w14:textId="77777777" w:rsidR="000F247A" w:rsidRPr="00FE4BC4" w:rsidRDefault="000F247A" w:rsidP="006B68C9">
      <w:pPr>
        <w:pStyle w:val="Output"/>
        <w:ind w:left="720"/>
        <w:rPr>
          <w:color w:val="4C483D" w:themeColor="text2"/>
        </w:rPr>
      </w:pPr>
      <w:r w:rsidRPr="00FE4BC4">
        <w:tab/>
      </w:r>
      <w:r w:rsidRPr="00FE4BC4">
        <w:tab/>
        <w:t>}</w:t>
      </w:r>
    </w:p>
    <w:p w14:paraId="235A13AC" w14:textId="77777777" w:rsidR="000F247A" w:rsidRPr="00FE4BC4" w:rsidRDefault="000F247A" w:rsidP="006B68C9">
      <w:pPr>
        <w:pStyle w:val="Output"/>
        <w:ind w:left="720"/>
        <w:rPr>
          <w:color w:val="4C483D" w:themeColor="text2"/>
        </w:rPr>
      </w:pPr>
      <w:r w:rsidRPr="00FE4BC4">
        <w:tab/>
        <w:t>}</w:t>
      </w:r>
    </w:p>
    <w:p w14:paraId="51B177E3" w14:textId="77777777" w:rsidR="000F247A" w:rsidRPr="00FE4BC4" w:rsidRDefault="000F247A" w:rsidP="006B68C9">
      <w:pPr>
        <w:pStyle w:val="Output"/>
        <w:ind w:left="720"/>
      </w:pPr>
      <w:r w:rsidRPr="00FE4BC4">
        <w:t>}</w:t>
      </w:r>
    </w:p>
    <w:p w14:paraId="20512778" w14:textId="77777777" w:rsidR="000F247A" w:rsidRDefault="000F247A" w:rsidP="006B68C9">
      <w:pPr>
        <w:pStyle w:val="Output"/>
        <w:shd w:val="clear" w:color="auto" w:fill="000000" w:themeFill="text1"/>
        <w:ind w:left="720"/>
        <w:rPr>
          <w:color w:val="4C483D" w:themeColor="text2"/>
        </w:rPr>
      </w:pPr>
      <w:r>
        <w:t>excep.NegativeNumberException</w:t>
      </w:r>
      <w:r>
        <w:rPr>
          <w:color w:val="FF0000"/>
        </w:rPr>
        <w:t>: Salary Should be &gt;1</w:t>
      </w:r>
    </w:p>
    <w:p w14:paraId="6463DE90" w14:textId="77777777" w:rsidR="000F247A" w:rsidRDefault="000F247A" w:rsidP="006B68C9">
      <w:pPr>
        <w:pStyle w:val="Output"/>
        <w:shd w:val="clear" w:color="auto" w:fill="000000" w:themeFill="text1"/>
        <w:ind w:left="720"/>
        <w:rPr>
          <w:color w:val="4C483D" w:themeColor="text2"/>
        </w:rPr>
      </w:pPr>
      <w:r>
        <w:rPr>
          <w:color w:val="FF0000"/>
        </w:rPr>
        <w:tab/>
        <w:t>at excep.Salary.show(</w:t>
      </w:r>
      <w:r>
        <w:t>Salary.java:8</w:t>
      </w:r>
      <w:r>
        <w:rPr>
          <w:color w:val="FF0000"/>
        </w:rPr>
        <w:t>)</w:t>
      </w:r>
    </w:p>
    <w:p w14:paraId="665E2E73" w14:textId="77777777" w:rsidR="000F247A" w:rsidRDefault="000F247A" w:rsidP="006B68C9">
      <w:pPr>
        <w:pStyle w:val="Output"/>
        <w:shd w:val="clear" w:color="auto" w:fill="000000" w:themeFill="text1"/>
        <w:ind w:left="720"/>
        <w:rPr>
          <w:color w:val="FF0000"/>
        </w:rPr>
      </w:pPr>
      <w:r>
        <w:rPr>
          <w:color w:val="FF0000"/>
        </w:rPr>
        <w:tab/>
        <w:t>at excep.Salary.main(</w:t>
      </w:r>
      <w:r>
        <w:t>Salary.java:18</w:t>
      </w:r>
      <w:r>
        <w:rPr>
          <w:color w:val="FF0000"/>
        </w:rPr>
        <w:t>)</w:t>
      </w:r>
    </w:p>
    <w:p w14:paraId="4628E072" w14:textId="69EE1807" w:rsidR="0017625B" w:rsidRDefault="0017625B" w:rsidP="0017625B">
      <w:r>
        <w:t xml:space="preserve">In Real time CSW Id Start with A1 &amp; Contains </w:t>
      </w:r>
      <w:r w:rsidR="00175DF9">
        <w:t>8-digit</w:t>
      </w:r>
      <w:r>
        <w:t xml:space="preserve"> number, so if given ID not met the requirement Throws CSWException</w:t>
      </w:r>
    </w:p>
    <w:p w14:paraId="29375A1F" w14:textId="77777777" w:rsidR="00F45230" w:rsidRDefault="00F45230" w:rsidP="0017625B"/>
    <w:p w14:paraId="4B890F88" w14:textId="149A2F72" w:rsidR="00F45230" w:rsidRDefault="00F45230" w:rsidP="0017625B"/>
    <w:p w14:paraId="7A1AEC25" w14:textId="77777777" w:rsidR="00AB48EB" w:rsidRDefault="00AB48EB" w:rsidP="0017625B"/>
    <w:p w14:paraId="6425BE0E" w14:textId="77777777" w:rsidR="000F247A" w:rsidRDefault="00F45230" w:rsidP="00AD76D3">
      <w:pPr>
        <w:pStyle w:val="Heading2"/>
      </w:pPr>
      <w:bookmarkStart w:id="44" w:name="_Toc461734603"/>
      <w:bookmarkStart w:id="45" w:name="_Toc94350620"/>
      <w:r w:rsidRPr="002062A9">
        <w:lastRenderedPageBreak/>
        <w:t>Exception Handling</w:t>
      </w:r>
      <w:r w:rsidR="000F247A" w:rsidRPr="002062A9">
        <w:t xml:space="preserve"> with </w:t>
      </w:r>
      <w:r w:rsidRPr="002062A9">
        <w:t>Method Overriding</w:t>
      </w:r>
      <w:r w:rsidR="000F247A" w:rsidRPr="002062A9">
        <w:t xml:space="preserve"> in Java</w:t>
      </w:r>
      <w:bookmarkEnd w:id="44"/>
      <w:bookmarkEnd w:id="45"/>
    </w:p>
    <w:p w14:paraId="16F8FD46" w14:textId="77777777" w:rsidR="00AD76D3" w:rsidRDefault="00AD76D3" w:rsidP="00AD76D3">
      <w:pPr>
        <w:rPr>
          <w:b/>
          <w:bCs/>
        </w:rPr>
      </w:pPr>
      <w:r w:rsidRPr="002062A9">
        <w:rPr>
          <w:b/>
          <w:bCs/>
        </w:rPr>
        <w:t>If the superclass method does not declare an exception</w:t>
      </w:r>
    </w:p>
    <w:p w14:paraId="69192644" w14:textId="0F6E3850" w:rsidR="00AD76D3" w:rsidRPr="002062A9" w:rsidRDefault="00AD76D3" w:rsidP="00AD76D3">
      <w:r w:rsidRPr="002062A9">
        <w:t xml:space="preserve">If the superclass method does not declare an exception, subclass overridden method </w:t>
      </w:r>
      <w:r w:rsidRPr="00275489">
        <w:rPr>
          <w:b/>
          <w:color w:val="FF0000"/>
        </w:rPr>
        <w:t xml:space="preserve">cannot declare the </w:t>
      </w:r>
      <w:r w:rsidR="00754F9B" w:rsidRPr="00275489">
        <w:rPr>
          <w:b/>
          <w:color w:val="FF0000"/>
        </w:rPr>
        <w:t>new “</w:t>
      </w:r>
      <w:r w:rsidRPr="00275489">
        <w:rPr>
          <w:b/>
          <w:color w:val="FF0000"/>
        </w:rPr>
        <w:t>checked exception”</w:t>
      </w:r>
      <w:r w:rsidRPr="00275489">
        <w:rPr>
          <w:color w:val="FF0000"/>
        </w:rPr>
        <w:t xml:space="preserve"> </w:t>
      </w:r>
      <w:r w:rsidRPr="00275489">
        <w:rPr>
          <w:color w:val="auto"/>
        </w:rPr>
        <w:t>but it can declare</w:t>
      </w:r>
      <w:r w:rsidRPr="00275489">
        <w:rPr>
          <w:b/>
          <w:color w:val="auto"/>
        </w:rPr>
        <w:t xml:space="preserve"> </w:t>
      </w:r>
      <w:r>
        <w:rPr>
          <w:b/>
          <w:color w:val="00B050"/>
        </w:rPr>
        <w:t>“</w:t>
      </w:r>
      <w:r w:rsidRPr="00275489">
        <w:rPr>
          <w:b/>
          <w:color w:val="00B050"/>
        </w:rPr>
        <w:t>unchecked exception</w:t>
      </w:r>
      <w:r>
        <w:rPr>
          <w:b/>
          <w:color w:val="00B050"/>
        </w:rPr>
        <w:t>”</w:t>
      </w:r>
      <w:r w:rsidRPr="00275489">
        <w:rPr>
          <w:b/>
          <w:color w:val="00B050"/>
        </w:rPr>
        <w:t>.</w:t>
      </w:r>
    </w:p>
    <w:p w14:paraId="4E3BF2C7" w14:textId="77777777" w:rsidR="001B2E52" w:rsidRDefault="001B2E52" w:rsidP="00AD76D3">
      <w:pPr>
        <w:rPr>
          <w:b/>
          <w:bCs/>
        </w:rPr>
      </w:pPr>
    </w:p>
    <w:p w14:paraId="04DDF59E" w14:textId="4A1CCEF2" w:rsidR="00AD76D3" w:rsidRDefault="00AD76D3" w:rsidP="00AD76D3">
      <w:pPr>
        <w:rPr>
          <w:b/>
          <w:bCs/>
        </w:rPr>
      </w:pPr>
      <w:r w:rsidRPr="002062A9">
        <w:rPr>
          <w:b/>
          <w:bCs/>
        </w:rPr>
        <w:t>If the superclass method declares an exception</w:t>
      </w:r>
    </w:p>
    <w:p w14:paraId="52246BFD" w14:textId="38CE0678" w:rsidR="000F247A" w:rsidRDefault="00AD76D3" w:rsidP="00AD76D3">
      <w:r w:rsidRPr="002062A9">
        <w:t xml:space="preserve">If the superclass method declares an exception, subclass overridden method can declare same, subclass exception or no </w:t>
      </w:r>
      <w:r w:rsidR="001B2E52" w:rsidRPr="002062A9">
        <w:t>exception</w:t>
      </w:r>
      <w:r w:rsidR="001B2E52">
        <w:t xml:space="preserve"> (</w:t>
      </w:r>
      <w:r w:rsidR="000D02CE">
        <w:t>delete exception)</w:t>
      </w:r>
      <w:r w:rsidRPr="002062A9">
        <w:t xml:space="preserve"> </w:t>
      </w:r>
      <w:r w:rsidRPr="00F467EF">
        <w:rPr>
          <w:b/>
          <w:color w:val="FF0000"/>
        </w:rPr>
        <w:t>but cannot declare parent exception</w:t>
      </w:r>
      <w:r w:rsidRPr="002062A9">
        <w:t>.</w:t>
      </w:r>
    </w:p>
    <w:p w14:paraId="34F7A3D4" w14:textId="77777777" w:rsidR="001B2E52" w:rsidRDefault="001B2E52" w:rsidP="004E18C6">
      <w:pPr>
        <w:rPr>
          <w:b/>
          <w:bCs/>
        </w:rPr>
      </w:pPr>
    </w:p>
    <w:p w14:paraId="0DB9D724" w14:textId="52DAF50C" w:rsidR="004E18C6" w:rsidRDefault="004E18C6" w:rsidP="004E18C6">
      <w:r w:rsidRPr="004E18C6">
        <w:rPr>
          <w:b/>
          <w:bCs/>
        </w:rPr>
        <w:t>If the parent class constructor throws checked exception</w:t>
      </w:r>
      <w:r>
        <w:t xml:space="preserve">, </w:t>
      </w:r>
    </w:p>
    <w:p w14:paraId="20984E30" w14:textId="1E63DDD7" w:rsidR="004E18C6" w:rsidRDefault="004E18C6" w:rsidP="004E18C6">
      <w:r w:rsidRPr="004E18C6">
        <w:t>If the parent class constructor throws checked exception,</w:t>
      </w:r>
      <w:r>
        <w:t xml:space="preserve"> Compulsory the child class constructor should throw the </w:t>
      </w:r>
      <w:r w:rsidRPr="004E18C6">
        <w:rPr>
          <w:b/>
          <w:bCs/>
        </w:rPr>
        <w:t xml:space="preserve">same checked exception or it’s parent </w:t>
      </w:r>
      <w:r w:rsidR="001B2E52" w:rsidRPr="004E18C6">
        <w:rPr>
          <w:b/>
          <w:bCs/>
        </w:rPr>
        <w:t>otherwise</w:t>
      </w:r>
      <w:r>
        <w:t xml:space="preserve"> we will get compile time error</w:t>
      </w:r>
    </w:p>
    <w:p w14:paraId="5F780D69" w14:textId="77777777" w:rsidR="004E18C6" w:rsidRDefault="004E18C6" w:rsidP="004E18C6">
      <w:pPr>
        <w:pStyle w:val="Qsns"/>
      </w:pPr>
      <w:r>
        <w:t>Don’t confuse in Overriding must throw same or Child class Exception, but in Constructor we must Throw same or Parent class Exception</w:t>
      </w:r>
    </w:p>
    <w:p w14:paraId="4448314E" w14:textId="5DCC19CC" w:rsidR="004E18C6" w:rsidRDefault="004E18C6" w:rsidP="00AD76D3"/>
    <w:p w14:paraId="7A067E79" w14:textId="77777777" w:rsidR="00531107" w:rsidRDefault="00531107" w:rsidP="00AD76D3"/>
    <w:p w14:paraId="5A4FAE96" w14:textId="77777777" w:rsidR="000F247A" w:rsidRDefault="000F247A" w:rsidP="000F247A">
      <w:pPr>
        <w:pStyle w:val="Heading2"/>
      </w:pPr>
      <w:bookmarkStart w:id="46" w:name="_Toc94350621"/>
      <w:r>
        <w:t xml:space="preserve">Java 1.7 </w:t>
      </w:r>
      <w:r w:rsidR="0095755E">
        <w:t>Exception</w:t>
      </w:r>
      <w:r>
        <w:t xml:space="preserve"> handling Enhancements</w:t>
      </w:r>
      <w:bookmarkEnd w:id="46"/>
      <w:r>
        <w:t xml:space="preserve"> </w:t>
      </w:r>
    </w:p>
    <w:p w14:paraId="3DE99CFD" w14:textId="77777777" w:rsidR="000F247A" w:rsidRDefault="000F247A" w:rsidP="000E4144">
      <w:pPr>
        <w:pStyle w:val="Heading30"/>
      </w:pPr>
      <w:r w:rsidRPr="0080231A">
        <w:t>Java try-with-resources</w:t>
      </w:r>
    </w:p>
    <w:p w14:paraId="7E3AE962" w14:textId="128BDC23" w:rsidR="006B68C9" w:rsidRDefault="000F247A" w:rsidP="006F728B">
      <w:pPr>
        <w:pStyle w:val="ListParagraph"/>
        <w:numPr>
          <w:ilvl w:val="0"/>
          <w:numId w:val="46"/>
        </w:numPr>
      </w:pPr>
      <w:r w:rsidRPr="0080231A">
        <w:t xml:space="preserve">Before java 7, </w:t>
      </w:r>
      <w:r w:rsidR="00775A7F" w:rsidRPr="00775A7F">
        <w:t xml:space="preserve">to clean up the resources </w:t>
      </w:r>
      <w:r w:rsidRPr="0080231A">
        <w:t xml:space="preserve">we </w:t>
      </w:r>
      <w:r w:rsidR="00775A7F">
        <w:t>have</w:t>
      </w:r>
      <w:r w:rsidRPr="0080231A">
        <w:t xml:space="preserve"> to use </w:t>
      </w:r>
      <w:r w:rsidRPr="00775A7F">
        <w:rPr>
          <w:rStyle w:val="0SyntaxPinkChar"/>
        </w:rPr>
        <w:t>finally</w:t>
      </w:r>
      <w:r w:rsidRPr="0080231A">
        <w:t xml:space="preserve"> blocks to </w:t>
      </w:r>
      <w:r w:rsidR="008F4F67">
        <w:t xml:space="preserve">write </w:t>
      </w:r>
      <w:r w:rsidR="0095755E">
        <w:t>closing</w:t>
      </w:r>
      <w:r w:rsidR="008F4F67">
        <w:t xml:space="preserve"> statements </w:t>
      </w:r>
      <w:r w:rsidR="00775A7F">
        <w:t>manually</w:t>
      </w:r>
      <w:r w:rsidR="00775A7F" w:rsidRPr="00775A7F">
        <w:t>.</w:t>
      </w:r>
      <w:r w:rsidR="00775A7F">
        <w:t xml:space="preserve"> </w:t>
      </w:r>
    </w:p>
    <w:p w14:paraId="1A88D520" w14:textId="77777777" w:rsidR="00775A7F" w:rsidRDefault="00775A7F" w:rsidP="00775A7F">
      <w:pPr>
        <w:pStyle w:val="ListParagraph"/>
        <w:ind w:left="360"/>
      </w:pPr>
    </w:p>
    <w:p w14:paraId="351859C0" w14:textId="2BACA007" w:rsidR="000F247A" w:rsidRDefault="000F247A" w:rsidP="006F728B">
      <w:pPr>
        <w:pStyle w:val="ListParagraph"/>
        <w:numPr>
          <w:ilvl w:val="0"/>
          <w:numId w:val="46"/>
        </w:numPr>
      </w:pPr>
      <w:r w:rsidRPr="0080231A">
        <w:t xml:space="preserve">With </w:t>
      </w:r>
      <w:r w:rsidR="00775A7F">
        <w:t>J</w:t>
      </w:r>
      <w:r w:rsidRPr="0080231A">
        <w:t>ava 7, no need to explicit resource cleanup</w:t>
      </w:r>
      <w:r w:rsidR="009A3BAE">
        <w:t xml:space="preserve"> required,</w:t>
      </w:r>
      <w:r w:rsidRPr="0080231A">
        <w:t xml:space="preserve"> </w:t>
      </w:r>
      <w:r w:rsidR="0095755E" w:rsidRPr="0080231A">
        <w:t>It’s</w:t>
      </w:r>
      <w:r w:rsidRPr="0080231A">
        <w:t xml:space="preserve"> done automatically.</w:t>
      </w:r>
    </w:p>
    <w:p w14:paraId="0237EC0D" w14:textId="77777777" w:rsidR="00FC7E29" w:rsidRPr="0080231A" w:rsidRDefault="00FC7E29" w:rsidP="006B68C9">
      <w:pPr>
        <w:pStyle w:val="ListParagraph"/>
        <w:spacing w:line="240" w:lineRule="auto"/>
        <w:ind w:left="360"/>
      </w:pPr>
    </w:p>
    <w:p w14:paraId="36676545" w14:textId="6D1C82FF" w:rsidR="000F247A" w:rsidRDefault="000F247A" w:rsidP="006F728B">
      <w:pPr>
        <w:pStyle w:val="ListParagraph"/>
        <w:numPr>
          <w:ilvl w:val="0"/>
          <w:numId w:val="46"/>
        </w:numPr>
      </w:pPr>
      <w:r w:rsidRPr="0080231A">
        <w:t xml:space="preserve">Automatic resource cleanup done when </w:t>
      </w:r>
      <w:r w:rsidR="009A3BAE">
        <w:t xml:space="preserve">we </w:t>
      </w:r>
      <w:r w:rsidR="00AB48EB" w:rsidRPr="0080231A">
        <w:t>are initializing</w:t>
      </w:r>
      <w:r w:rsidRPr="0080231A">
        <w:t xml:space="preserve"> resource in try</w:t>
      </w:r>
      <w:r w:rsidR="00FC7E29">
        <w:t xml:space="preserve"> block</w:t>
      </w:r>
      <w:r w:rsidR="00EC090C" w:rsidRPr="00EC090C">
        <w:rPr>
          <w:rFonts w:ascii="Consolas" w:hAnsi="Consolas"/>
          <w:b/>
          <w:bCs/>
        </w:rPr>
        <w:t>.</w:t>
      </w:r>
      <w:r w:rsidR="00FC7E29" w:rsidRPr="00EC090C">
        <w:rPr>
          <w:rFonts w:ascii="Consolas" w:hAnsi="Consolas"/>
          <w:b/>
          <w:bCs/>
        </w:rPr>
        <w:t xml:space="preserve"> </w:t>
      </w:r>
      <w:r w:rsidR="00FC7E29" w:rsidRPr="00EC090C">
        <w:rPr>
          <w:rFonts w:ascii="Consolas" w:hAnsi="Consolas"/>
          <w:b/>
          <w:bCs/>
          <w:color w:val="00B050"/>
        </w:rPr>
        <w:t>try(resource)</w:t>
      </w:r>
      <w:r w:rsidRPr="00EC090C">
        <w:rPr>
          <w:rFonts w:ascii="Consolas" w:hAnsi="Consolas"/>
          <w:b/>
          <w:bCs/>
          <w:color w:val="00B050"/>
        </w:rPr>
        <w:t>.</w:t>
      </w:r>
    </w:p>
    <w:p w14:paraId="37A4EAE6" w14:textId="77777777" w:rsidR="00337A07" w:rsidRDefault="00337A07" w:rsidP="006B68C9">
      <w:pPr>
        <w:pStyle w:val="ListParagraph"/>
        <w:spacing w:line="240" w:lineRule="auto"/>
      </w:pPr>
    </w:p>
    <w:p w14:paraId="4CD45A70" w14:textId="11139C5F" w:rsidR="00337A07" w:rsidRDefault="000F247A" w:rsidP="006F728B">
      <w:pPr>
        <w:pStyle w:val="ListParagraph"/>
        <w:numPr>
          <w:ilvl w:val="0"/>
          <w:numId w:val="46"/>
        </w:numPr>
      </w:pPr>
      <w:r w:rsidRPr="0080231A">
        <w:t xml:space="preserve">Cleanup happens because of new interface </w:t>
      </w:r>
      <w:r w:rsidRPr="00337A07">
        <w:rPr>
          <w:b/>
        </w:rPr>
        <w:t>AutoClos</w:t>
      </w:r>
      <w:r w:rsidR="001D0837">
        <w:rPr>
          <w:b/>
        </w:rPr>
        <w:t>e</w:t>
      </w:r>
      <w:r w:rsidRPr="00337A07">
        <w:rPr>
          <w:b/>
        </w:rPr>
        <w:t>able</w:t>
      </w:r>
      <w:r w:rsidRPr="0080231A">
        <w:t xml:space="preserve">. Its </w:t>
      </w:r>
      <w:r w:rsidRPr="00E005B6">
        <w:rPr>
          <w:rFonts w:ascii="Consolas" w:hAnsi="Consolas"/>
          <w:b/>
          <w:bCs/>
          <w:color w:val="00B050"/>
        </w:rPr>
        <w:t>close</w:t>
      </w:r>
      <w:r w:rsidR="00E005B6" w:rsidRPr="00E005B6">
        <w:rPr>
          <w:rFonts w:ascii="Consolas" w:hAnsi="Consolas"/>
          <w:b/>
          <w:bCs/>
          <w:color w:val="00B050"/>
        </w:rPr>
        <w:t>()</w:t>
      </w:r>
      <w:r w:rsidRPr="00E005B6">
        <w:rPr>
          <w:color w:val="00B050"/>
        </w:rPr>
        <w:t xml:space="preserve"> </w:t>
      </w:r>
      <w:r w:rsidRPr="0080231A">
        <w:t>method is invoked by JVM as soon as try block finishes.</w:t>
      </w:r>
    </w:p>
    <w:p w14:paraId="099E4F36" w14:textId="77777777" w:rsidR="00337A07" w:rsidRDefault="00337A07" w:rsidP="006B68C9">
      <w:pPr>
        <w:pStyle w:val="ListParagraph"/>
        <w:spacing w:line="240" w:lineRule="auto"/>
        <w:ind w:left="360"/>
      </w:pPr>
    </w:p>
    <w:p w14:paraId="195179E6" w14:textId="77777777" w:rsidR="00FC7E29" w:rsidRDefault="00FC7E29" w:rsidP="006F728B">
      <w:pPr>
        <w:pStyle w:val="ListParagraph"/>
        <w:numPr>
          <w:ilvl w:val="0"/>
          <w:numId w:val="46"/>
        </w:numPr>
      </w:pPr>
      <w:r w:rsidRPr="0080231A">
        <w:t>In java 7, we have a new super interface </w:t>
      </w:r>
      <w:hyperlink r:id="rId53" w:tooltip="AutoCloseable" w:history="1">
        <w:r w:rsidRPr="00FC7E29">
          <w:rPr>
            <w:rStyle w:val="Hyperlink"/>
            <w:b/>
            <w:color w:val="FF0000"/>
          </w:rPr>
          <w:t>java.lang.AutoCloseable</w:t>
        </w:r>
      </w:hyperlink>
      <w:r w:rsidRPr="00FC7E29">
        <w:rPr>
          <w:b/>
          <w:color w:val="FF0000"/>
        </w:rPr>
        <w:t>.</w:t>
      </w:r>
      <w:r w:rsidRPr="00FC7E29">
        <w:rPr>
          <w:color w:val="FF0000"/>
        </w:rPr>
        <w:t xml:space="preserve"> </w:t>
      </w:r>
      <w:r w:rsidRPr="0080231A">
        <w:t>This interface has one method:</w:t>
      </w:r>
    </w:p>
    <w:p w14:paraId="65BE37A2" w14:textId="77777777" w:rsidR="00FC7E29" w:rsidRDefault="00FC7E29" w:rsidP="00FC7E29">
      <w:pPr>
        <w:pStyle w:val="Output"/>
        <w:ind w:left="360"/>
      </w:pPr>
      <w:r>
        <w:rPr>
          <w:rStyle w:val="HTMLCode"/>
          <w:rFonts w:eastAsiaTheme="minorEastAsia"/>
        </w:rPr>
        <w:t>void</w:t>
      </w:r>
      <w:r>
        <w:rPr>
          <w:shd w:val="clear" w:color="auto" w:fill="F7F7F7"/>
        </w:rPr>
        <w:t> </w:t>
      </w:r>
      <w:r>
        <w:rPr>
          <w:rStyle w:val="HTMLCode"/>
          <w:rFonts w:eastAsiaTheme="minorEastAsia"/>
          <w:color w:val="000000"/>
        </w:rPr>
        <w:t>close() </w:t>
      </w:r>
      <w:r>
        <w:rPr>
          <w:rStyle w:val="HTMLCode"/>
          <w:rFonts w:eastAsiaTheme="minorEastAsia"/>
        </w:rPr>
        <w:t>throws</w:t>
      </w:r>
      <w:r>
        <w:rPr>
          <w:shd w:val="clear" w:color="auto" w:fill="F7F7F7"/>
        </w:rPr>
        <w:t> </w:t>
      </w:r>
      <w:r>
        <w:rPr>
          <w:rStyle w:val="HTMLCode"/>
          <w:rFonts w:eastAsiaTheme="minorEastAsia"/>
          <w:color w:val="000000"/>
        </w:rPr>
        <w:t>Exception;</w:t>
      </w:r>
    </w:p>
    <w:p w14:paraId="4D691BD7" w14:textId="77777777" w:rsidR="00FC7E29" w:rsidRDefault="00FC7E29" w:rsidP="00337A07">
      <w:pPr>
        <w:pStyle w:val="ListParagraph"/>
        <w:ind w:left="360"/>
      </w:pPr>
      <w:r w:rsidRPr="004D64B6">
        <w:rPr>
          <w:b/>
        </w:rPr>
        <w:t>All File.IO.* Streams(InputStream,OutputStream,) &amp; ResultSet</w:t>
      </w:r>
      <w:r>
        <w:t xml:space="preserve"> by default implements AutoClosable interface.</w:t>
      </w:r>
    </w:p>
    <w:p w14:paraId="545DE6B7" w14:textId="77777777" w:rsidR="00FC7E29" w:rsidRDefault="00FC7E29" w:rsidP="00FC7E29">
      <w:pPr>
        <w:pStyle w:val="ListParagraph"/>
        <w:ind w:left="360"/>
      </w:pPr>
    </w:p>
    <w:p w14:paraId="3168CBA1" w14:textId="77777777" w:rsidR="00FC7E29" w:rsidRDefault="00FC7E29" w:rsidP="006F728B">
      <w:pPr>
        <w:pStyle w:val="ListParagraph"/>
        <w:numPr>
          <w:ilvl w:val="0"/>
          <w:numId w:val="46"/>
        </w:numPr>
      </w:pPr>
      <w:r w:rsidRPr="0080231A">
        <w:t>When we open any such AutoCloseable resource in special try-with-resource block, immediately after finishing the try block, </w:t>
      </w:r>
      <w:r w:rsidRPr="00FC7E29">
        <w:rPr>
          <w:b/>
          <w:bCs/>
        </w:rPr>
        <w:t>JVM calls this close() method on all resources initialized in “try()” block</w:t>
      </w:r>
      <w:r w:rsidRPr="0080231A">
        <w:t>.</w:t>
      </w:r>
    </w:p>
    <w:p w14:paraId="1C58AE77" w14:textId="77777777" w:rsidR="00FC7E29" w:rsidRDefault="00FC7E29" w:rsidP="00FC7E29">
      <w:pPr>
        <w:pStyle w:val="ListParagraph"/>
        <w:ind w:left="360"/>
      </w:pPr>
    </w:p>
    <w:p w14:paraId="1129CFF1" w14:textId="73EC0E2D" w:rsidR="000F247A" w:rsidRDefault="000F247A" w:rsidP="006F728B">
      <w:pPr>
        <w:pStyle w:val="ListParagraph"/>
        <w:numPr>
          <w:ilvl w:val="0"/>
          <w:numId w:val="46"/>
        </w:numPr>
      </w:pPr>
      <w:r w:rsidRPr="0080231A">
        <w:t xml:space="preserve">If you want to use this in custom resources, then implementing AutoCloseable interface is mandatory. </w:t>
      </w:r>
      <w:r w:rsidR="009A3BAE" w:rsidRPr="0080231A">
        <w:t>otherwise,</w:t>
      </w:r>
      <w:r w:rsidRPr="0080231A">
        <w:t xml:space="preserve"> program will not compile.</w:t>
      </w:r>
    </w:p>
    <w:p w14:paraId="6ABA6BC5" w14:textId="77777777" w:rsidR="00ED6A5D" w:rsidRDefault="00ED6A5D" w:rsidP="004D64B6">
      <w:pPr>
        <w:pStyle w:val="ListParagraph"/>
        <w:ind w:left="360"/>
      </w:pPr>
    </w:p>
    <w:p w14:paraId="0CC55257" w14:textId="77777777" w:rsidR="00ED6A5D" w:rsidRDefault="00ED6A5D" w:rsidP="004D64B6">
      <w:pPr>
        <w:pStyle w:val="ListParagraph"/>
        <w:ind w:left="360"/>
      </w:pPr>
    </w:p>
    <w:p w14:paraId="0CF07B60" w14:textId="77777777" w:rsidR="000F247A" w:rsidRDefault="00337A07" w:rsidP="00337A07">
      <w:pPr>
        <w:pStyle w:val="Howitworks"/>
      </w:pPr>
      <w:r>
        <w:t>Example</w:t>
      </w:r>
    </w:p>
    <w:p w14:paraId="71F8FF40" w14:textId="77777777" w:rsidR="009A3BAE" w:rsidRDefault="009A3BAE" w:rsidP="00337A07">
      <w:pPr>
        <w:rPr>
          <w:b/>
          <w:color w:val="FF0000"/>
        </w:rPr>
      </w:pPr>
    </w:p>
    <w:p w14:paraId="5D7D9186" w14:textId="77777777" w:rsidR="009A3BAE" w:rsidRDefault="009A3BAE" w:rsidP="00337A07">
      <w:pPr>
        <w:rPr>
          <w:b/>
          <w:color w:val="FF0000"/>
        </w:rPr>
      </w:pPr>
    </w:p>
    <w:p w14:paraId="00B9DA43" w14:textId="786533B5" w:rsidR="00337A07" w:rsidRPr="00337A07" w:rsidRDefault="00337A07" w:rsidP="00337A07">
      <w:pPr>
        <w:rPr>
          <w:b/>
          <w:color w:val="FF0000"/>
        </w:rPr>
      </w:pPr>
      <w:r w:rsidRPr="00337A07">
        <w:rPr>
          <w:b/>
          <w:color w:val="FF0000"/>
        </w:rPr>
        <w:lastRenderedPageBreak/>
        <w:t>Case 1 : Try-with- Single resource</w:t>
      </w:r>
    </w:p>
    <w:p w14:paraId="74F6DB48" w14:textId="77777777" w:rsidR="00337A07" w:rsidRDefault="00337A07" w:rsidP="00337A07">
      <w:pPr>
        <w:pStyle w:val="Output"/>
        <w:rPr>
          <w:color w:val="4C483D" w:themeColor="text2"/>
        </w:rPr>
      </w:pPr>
      <w:r>
        <w:t>public</w:t>
      </w:r>
      <w:r>
        <w:rPr>
          <w:color w:val="000000"/>
        </w:rPr>
        <w:t xml:space="preserve"> </w:t>
      </w:r>
      <w:r>
        <w:t>class</w:t>
      </w:r>
      <w:r>
        <w:rPr>
          <w:color w:val="000000"/>
        </w:rPr>
        <w:t xml:space="preserve"> Test {</w:t>
      </w:r>
    </w:p>
    <w:p w14:paraId="3D475A09" w14:textId="77777777" w:rsidR="00337A07" w:rsidRDefault="00337A07" w:rsidP="00337A07">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7555DA77" w14:textId="77777777" w:rsidR="00337A07" w:rsidRDefault="00337A07" w:rsidP="00337A07">
      <w:pPr>
        <w:pStyle w:val="Output"/>
        <w:rPr>
          <w:color w:val="4C483D" w:themeColor="text2"/>
        </w:rPr>
      </w:pPr>
      <w:r>
        <w:rPr>
          <w:color w:val="000000"/>
        </w:rPr>
        <w:tab/>
      </w:r>
      <w:r>
        <w:rPr>
          <w:color w:val="000000"/>
        </w:rPr>
        <w:tab/>
      </w:r>
      <w:r>
        <w:t>try</w:t>
      </w:r>
      <w:r>
        <w:rPr>
          <w:color w:val="000000"/>
        </w:rPr>
        <w:t xml:space="preserve"> (FileInputStream </w:t>
      </w:r>
      <w:r>
        <w:rPr>
          <w:color w:val="6A3E3E"/>
        </w:rPr>
        <w:t>input</w:t>
      </w:r>
      <w:r>
        <w:rPr>
          <w:color w:val="000000"/>
        </w:rPr>
        <w:t xml:space="preserve"> = </w:t>
      </w:r>
      <w:r>
        <w:t>new</w:t>
      </w:r>
      <w:r>
        <w:rPr>
          <w:color w:val="000000"/>
        </w:rPr>
        <w:t xml:space="preserve"> FileInputStream(</w:t>
      </w:r>
      <w:r>
        <w:rPr>
          <w:color w:val="2A00FF"/>
        </w:rPr>
        <w:t>"file.txt"</w:t>
      </w:r>
      <w:r>
        <w:rPr>
          <w:color w:val="000000"/>
        </w:rPr>
        <w:t>)) {</w:t>
      </w:r>
    </w:p>
    <w:p w14:paraId="79AB0734" w14:textId="77777777" w:rsidR="00337A07" w:rsidRDefault="00337A07" w:rsidP="00337A07">
      <w:pPr>
        <w:pStyle w:val="Output"/>
        <w:rPr>
          <w:color w:val="4C483D" w:themeColor="text2"/>
        </w:rPr>
      </w:pPr>
    </w:p>
    <w:p w14:paraId="31405F63" w14:textId="77777777" w:rsidR="00337A07" w:rsidRDefault="00337A07" w:rsidP="00337A07">
      <w:pPr>
        <w:pStyle w:val="Output"/>
        <w:rPr>
          <w:color w:val="4C483D" w:themeColor="text2"/>
        </w:rPr>
      </w:pPr>
      <w:r>
        <w:rPr>
          <w:color w:val="000000"/>
        </w:rPr>
        <w:tab/>
      </w:r>
      <w:r>
        <w:rPr>
          <w:color w:val="000000"/>
        </w:rPr>
        <w:tab/>
      </w:r>
      <w:r>
        <w:rPr>
          <w:color w:val="000000"/>
        </w:rPr>
        <w:tab/>
      </w:r>
      <w:r>
        <w:t>int</w:t>
      </w:r>
      <w:r>
        <w:rPr>
          <w:color w:val="000000"/>
        </w:rPr>
        <w:t xml:space="preserve"> </w:t>
      </w:r>
      <w:r>
        <w:rPr>
          <w:color w:val="6A3E3E"/>
        </w:rPr>
        <w:t>data</w:t>
      </w:r>
      <w:r>
        <w:rPr>
          <w:color w:val="000000"/>
        </w:rPr>
        <w:t xml:space="preserve"> = </w:t>
      </w:r>
      <w:r>
        <w:rPr>
          <w:color w:val="6A3E3E"/>
        </w:rPr>
        <w:t>input</w:t>
      </w:r>
      <w:r>
        <w:rPr>
          <w:color w:val="000000"/>
        </w:rPr>
        <w:t>.read();</w:t>
      </w:r>
    </w:p>
    <w:p w14:paraId="0D98186F" w14:textId="77777777" w:rsidR="00337A07" w:rsidRDefault="00337A07" w:rsidP="00337A07">
      <w:pPr>
        <w:pStyle w:val="Output"/>
        <w:rPr>
          <w:color w:val="4C483D" w:themeColor="text2"/>
        </w:rPr>
      </w:pPr>
      <w:r>
        <w:rPr>
          <w:color w:val="000000"/>
        </w:rPr>
        <w:tab/>
      </w:r>
      <w:r>
        <w:rPr>
          <w:color w:val="000000"/>
        </w:rPr>
        <w:tab/>
      </w:r>
      <w:r>
        <w:rPr>
          <w:color w:val="000000"/>
        </w:rPr>
        <w:tab/>
      </w:r>
      <w:r>
        <w:t>while</w:t>
      </w:r>
      <w:r>
        <w:rPr>
          <w:color w:val="000000"/>
        </w:rPr>
        <w:t xml:space="preserve"> (</w:t>
      </w:r>
      <w:r>
        <w:rPr>
          <w:color w:val="6A3E3E"/>
        </w:rPr>
        <w:t>data</w:t>
      </w:r>
      <w:r>
        <w:rPr>
          <w:color w:val="000000"/>
        </w:rPr>
        <w:t xml:space="preserve"> != -1) {</w:t>
      </w:r>
    </w:p>
    <w:p w14:paraId="1EEE0808" w14:textId="77777777" w:rsidR="00337A07" w:rsidRDefault="00337A07" w:rsidP="00337A07">
      <w:pPr>
        <w:pStyle w:val="Output"/>
        <w:rPr>
          <w:color w:val="4C483D" w:themeColor="text2"/>
        </w:rPr>
      </w:pPr>
      <w:r>
        <w:rPr>
          <w:color w:val="000000"/>
        </w:rPr>
        <w:tab/>
      </w:r>
      <w:r>
        <w:rPr>
          <w:color w:val="000000"/>
        </w:rPr>
        <w:tab/>
      </w:r>
      <w:r>
        <w:rPr>
          <w:color w:val="000000"/>
        </w:rPr>
        <w:tab/>
      </w:r>
      <w:r>
        <w:rPr>
          <w:color w:val="000000"/>
        </w:rPr>
        <w:tab/>
        <w:t>System.</w:t>
      </w:r>
      <w:r>
        <w:rPr>
          <w:i/>
          <w:iCs/>
          <w:color w:val="0000C0"/>
        </w:rPr>
        <w:t>out</w:t>
      </w:r>
      <w:r>
        <w:rPr>
          <w:color w:val="000000"/>
        </w:rPr>
        <w:t>.print((</w:t>
      </w:r>
      <w:r>
        <w:t>char</w:t>
      </w:r>
      <w:r>
        <w:rPr>
          <w:color w:val="000000"/>
        </w:rPr>
        <w:t xml:space="preserve">) </w:t>
      </w:r>
      <w:r>
        <w:rPr>
          <w:color w:val="6A3E3E"/>
        </w:rPr>
        <w:t>data</w:t>
      </w:r>
      <w:r>
        <w:rPr>
          <w:color w:val="000000"/>
        </w:rPr>
        <w:t>);</w:t>
      </w:r>
    </w:p>
    <w:p w14:paraId="2CB6ED1B" w14:textId="77777777" w:rsidR="00337A07" w:rsidRDefault="00337A07" w:rsidP="00337A07">
      <w:pPr>
        <w:pStyle w:val="Output"/>
        <w:rPr>
          <w:color w:val="4C483D" w:themeColor="text2"/>
        </w:rPr>
      </w:pPr>
      <w:r>
        <w:rPr>
          <w:color w:val="000000"/>
        </w:rPr>
        <w:tab/>
      </w:r>
      <w:r>
        <w:rPr>
          <w:color w:val="000000"/>
        </w:rPr>
        <w:tab/>
      </w:r>
      <w:r>
        <w:rPr>
          <w:color w:val="000000"/>
        </w:rPr>
        <w:tab/>
      </w:r>
      <w:r>
        <w:rPr>
          <w:color w:val="000000"/>
        </w:rPr>
        <w:tab/>
      </w:r>
      <w:r>
        <w:rPr>
          <w:color w:val="6A3E3E"/>
        </w:rPr>
        <w:t>data</w:t>
      </w:r>
      <w:r>
        <w:rPr>
          <w:color w:val="000000"/>
        </w:rPr>
        <w:t xml:space="preserve"> = </w:t>
      </w:r>
      <w:r>
        <w:rPr>
          <w:color w:val="6A3E3E"/>
        </w:rPr>
        <w:t>input</w:t>
      </w:r>
      <w:r>
        <w:rPr>
          <w:color w:val="000000"/>
        </w:rPr>
        <w:t>.read();</w:t>
      </w:r>
    </w:p>
    <w:p w14:paraId="699E88FD" w14:textId="662EE037" w:rsidR="00337A07" w:rsidRDefault="00337A07" w:rsidP="00337A07">
      <w:pPr>
        <w:pStyle w:val="Output"/>
        <w:rPr>
          <w:color w:val="4C483D" w:themeColor="text2"/>
        </w:rPr>
      </w:pPr>
      <w:r>
        <w:rPr>
          <w:color w:val="000000"/>
        </w:rPr>
        <w:tab/>
      </w:r>
      <w:r>
        <w:rPr>
          <w:color w:val="000000"/>
        </w:rPr>
        <w:tab/>
      </w:r>
      <w:r>
        <w:rPr>
          <w:color w:val="000000"/>
        </w:rPr>
        <w:tab/>
        <w:t>}</w:t>
      </w:r>
    </w:p>
    <w:p w14:paraId="01FA46A7" w14:textId="77777777" w:rsidR="00337A07" w:rsidRDefault="00337A07" w:rsidP="00337A07">
      <w:pPr>
        <w:pStyle w:val="Output"/>
        <w:rPr>
          <w:color w:val="4C483D" w:themeColor="text2"/>
        </w:rPr>
      </w:pPr>
      <w:r>
        <w:rPr>
          <w:color w:val="000000"/>
        </w:rPr>
        <w:tab/>
      </w:r>
      <w:r>
        <w:rPr>
          <w:color w:val="000000"/>
        </w:rPr>
        <w:tab/>
        <w:t xml:space="preserve">} </w:t>
      </w:r>
      <w:r>
        <w:t>catch</w:t>
      </w:r>
      <w:r>
        <w:rPr>
          <w:color w:val="000000"/>
        </w:rPr>
        <w:t xml:space="preserve"> (Exception </w:t>
      </w:r>
      <w:r>
        <w:rPr>
          <w:color w:val="6A3E3E"/>
        </w:rPr>
        <w:t>e</w:t>
      </w:r>
      <w:r>
        <w:rPr>
          <w:color w:val="000000"/>
        </w:rPr>
        <w:t>) {</w:t>
      </w:r>
      <w:r>
        <w:rPr>
          <w:color w:val="000000"/>
        </w:rPr>
        <w:tab/>
      </w:r>
      <w:r>
        <w:rPr>
          <w:color w:val="000000"/>
        </w:rPr>
        <w:tab/>
      </w:r>
      <w:r>
        <w:rPr>
          <w:color w:val="000000"/>
        </w:rPr>
        <w:tab/>
        <w:t xml:space="preserve"> </w:t>
      </w:r>
    </w:p>
    <w:p w14:paraId="79753374" w14:textId="77777777" w:rsidR="00337A07" w:rsidRDefault="00337A07" w:rsidP="00337A07">
      <w:pPr>
        <w:pStyle w:val="Output"/>
        <w:rPr>
          <w:color w:val="4C483D" w:themeColor="text2"/>
        </w:rPr>
      </w:pPr>
      <w:r>
        <w:rPr>
          <w:color w:val="000000"/>
        </w:rPr>
        <w:tab/>
      </w:r>
      <w:r>
        <w:rPr>
          <w:color w:val="000000"/>
        </w:rPr>
        <w:tab/>
      </w:r>
      <w:r>
        <w:rPr>
          <w:color w:val="000000"/>
        </w:rPr>
        <w:tab/>
      </w:r>
      <w:r>
        <w:rPr>
          <w:color w:val="6A3E3E"/>
        </w:rPr>
        <w:t>e</w:t>
      </w:r>
      <w:r>
        <w:rPr>
          <w:color w:val="000000"/>
        </w:rPr>
        <w:t>.printStackTrace();</w:t>
      </w:r>
    </w:p>
    <w:p w14:paraId="2043F197" w14:textId="77777777" w:rsidR="00337A07" w:rsidRDefault="00337A07" w:rsidP="00337A07">
      <w:pPr>
        <w:pStyle w:val="Output"/>
        <w:rPr>
          <w:color w:val="4C483D" w:themeColor="text2"/>
        </w:rPr>
      </w:pPr>
      <w:r>
        <w:rPr>
          <w:color w:val="000000"/>
        </w:rPr>
        <w:tab/>
      </w:r>
      <w:r>
        <w:rPr>
          <w:color w:val="000000"/>
        </w:rPr>
        <w:tab/>
        <w:t>}</w:t>
      </w:r>
    </w:p>
    <w:p w14:paraId="6997EF6A" w14:textId="77777777" w:rsidR="00337A07" w:rsidRDefault="00337A07" w:rsidP="00337A07">
      <w:pPr>
        <w:pStyle w:val="Output"/>
        <w:rPr>
          <w:color w:val="4C483D" w:themeColor="text2"/>
        </w:rPr>
      </w:pPr>
      <w:r>
        <w:rPr>
          <w:color w:val="000000"/>
        </w:rPr>
        <w:tab/>
        <w:t>}</w:t>
      </w:r>
    </w:p>
    <w:p w14:paraId="04C8B33E" w14:textId="77777777" w:rsidR="004D64B6" w:rsidRDefault="00337A07" w:rsidP="00337A07">
      <w:pPr>
        <w:pStyle w:val="Output"/>
        <w:rPr>
          <w:color w:val="000000"/>
        </w:rPr>
      </w:pPr>
      <w:r>
        <w:rPr>
          <w:color w:val="000000"/>
        </w:rPr>
        <w:t>}</w:t>
      </w:r>
    </w:p>
    <w:p w14:paraId="2290FD0F" w14:textId="77777777" w:rsidR="00337A07" w:rsidRPr="00337A07" w:rsidRDefault="00337A07" w:rsidP="00337A07">
      <w:pPr>
        <w:pStyle w:val="Output"/>
        <w:shd w:val="clear" w:color="auto" w:fill="000000" w:themeFill="text1"/>
      </w:pPr>
      <w:r w:rsidRPr="00337A07">
        <w:t>Satya</w:t>
      </w:r>
    </w:p>
    <w:p w14:paraId="2F48F062" w14:textId="77777777" w:rsidR="00337A07" w:rsidRPr="00337A07" w:rsidRDefault="00337A07" w:rsidP="00337A07">
      <w:pPr>
        <w:pStyle w:val="Output"/>
        <w:shd w:val="clear" w:color="auto" w:fill="000000" w:themeFill="text1"/>
      </w:pPr>
      <w:r w:rsidRPr="00337A07">
        <w:t>shiva</w:t>
      </w:r>
    </w:p>
    <w:p w14:paraId="1C3AA177" w14:textId="77777777" w:rsidR="00337A07" w:rsidRPr="00337A07" w:rsidRDefault="00337A07" w:rsidP="00337A07">
      <w:pPr>
        <w:pStyle w:val="Output"/>
        <w:shd w:val="clear" w:color="auto" w:fill="000000" w:themeFill="text1"/>
      </w:pPr>
      <w:r w:rsidRPr="00337A07">
        <w:t>rma</w:t>
      </w:r>
    </w:p>
    <w:p w14:paraId="10511F1C" w14:textId="77777777" w:rsidR="00337A07" w:rsidRPr="00337A07" w:rsidRDefault="00337A07" w:rsidP="00337A07">
      <w:pPr>
        <w:pStyle w:val="Output"/>
        <w:shd w:val="clear" w:color="auto" w:fill="000000" w:themeFill="text1"/>
      </w:pPr>
      <w:r w:rsidRPr="00337A07">
        <w:t>hanu</w:t>
      </w:r>
    </w:p>
    <w:p w14:paraId="13233696" w14:textId="77777777" w:rsidR="00337A07" w:rsidRPr="00337A07" w:rsidRDefault="00337A07" w:rsidP="00337A07">
      <w:pPr>
        <w:pStyle w:val="Output"/>
        <w:shd w:val="clear" w:color="auto" w:fill="000000" w:themeFill="text1"/>
      </w:pPr>
      <w:r w:rsidRPr="00337A07">
        <w:t>vinay</w:t>
      </w:r>
    </w:p>
    <w:p w14:paraId="48F1E1EC" w14:textId="77777777" w:rsidR="00337A07" w:rsidRPr="00337A07" w:rsidRDefault="00337A07" w:rsidP="00337A07">
      <w:pPr>
        <w:pStyle w:val="Output"/>
        <w:shd w:val="clear" w:color="auto" w:fill="000000" w:themeFill="text1"/>
      </w:pPr>
      <w:r w:rsidRPr="00337A07">
        <w:t>govind</w:t>
      </w:r>
    </w:p>
    <w:p w14:paraId="0274F4E1" w14:textId="77777777" w:rsidR="00337A07" w:rsidRDefault="00337A07" w:rsidP="00337A07">
      <w:pPr>
        <w:pStyle w:val="Output"/>
        <w:shd w:val="clear" w:color="auto" w:fill="000000" w:themeFill="text1"/>
      </w:pPr>
      <w:r w:rsidRPr="00337A07">
        <w:t>ramesh</w:t>
      </w:r>
    </w:p>
    <w:p w14:paraId="5BE2FC8E" w14:textId="77777777" w:rsidR="000F247A" w:rsidRDefault="000F247A" w:rsidP="00B6288A"/>
    <w:p w14:paraId="2DFFC2DC" w14:textId="77777777" w:rsidR="00337A07" w:rsidRDefault="00337A07" w:rsidP="0070528D">
      <w:r>
        <w:t xml:space="preserve">The </w:t>
      </w:r>
      <w:r w:rsidR="006B68C9">
        <w:t>opened</w:t>
      </w:r>
      <w:r>
        <w:t xml:space="preserve"> </w:t>
      </w:r>
      <w:r w:rsidRPr="00961DCB">
        <w:t xml:space="preserve">resource will be limited to inner try block, so not available for </w:t>
      </w:r>
      <w:r w:rsidRPr="0070528D">
        <w:rPr>
          <w:b/>
        </w:rPr>
        <w:t>catch/</w:t>
      </w:r>
      <w:r w:rsidR="0070528D" w:rsidRPr="0070528D">
        <w:rPr>
          <w:b/>
        </w:rPr>
        <w:t>final</w:t>
      </w:r>
    </w:p>
    <w:p w14:paraId="55AD0FBB" w14:textId="77777777" w:rsidR="00A64026" w:rsidRDefault="0070528D" w:rsidP="0070528D">
      <w:pPr>
        <w:pStyle w:val="Output"/>
      </w:pPr>
      <w:r w:rsidRPr="0070528D">
        <w:tab/>
      </w:r>
      <w:r w:rsidRPr="0070528D">
        <w:tab/>
      </w:r>
      <w:r w:rsidRPr="0070528D">
        <w:rPr>
          <w:bCs/>
          <w:color w:val="7F0055"/>
        </w:rPr>
        <w:t>try</w:t>
      </w:r>
      <w:r w:rsidRPr="0070528D">
        <w:t xml:space="preserve"> (FileInputStream </w:t>
      </w:r>
      <w:r w:rsidRPr="0070528D">
        <w:rPr>
          <w:color w:val="6A3E3E"/>
        </w:rPr>
        <w:t>input</w:t>
      </w:r>
      <w:r w:rsidRPr="0070528D">
        <w:t xml:space="preserve"> = </w:t>
      </w:r>
      <w:r w:rsidRPr="0070528D">
        <w:rPr>
          <w:bCs/>
          <w:color w:val="7F0055"/>
        </w:rPr>
        <w:t>new</w:t>
      </w:r>
      <w:r w:rsidRPr="0070528D">
        <w:t xml:space="preserve"> FileInputStream(</w:t>
      </w:r>
      <w:r w:rsidRPr="0070528D">
        <w:rPr>
          <w:color w:val="2A00FF"/>
        </w:rPr>
        <w:t>"file.txt"</w:t>
      </w:r>
      <w:r w:rsidRPr="0070528D">
        <w:t xml:space="preserve">)) </w:t>
      </w:r>
    </w:p>
    <w:p w14:paraId="47E33249" w14:textId="1C5BB462" w:rsidR="0070528D" w:rsidRPr="0070528D" w:rsidRDefault="00A64026" w:rsidP="00A64026">
      <w:pPr>
        <w:pStyle w:val="Output"/>
        <w:ind w:firstLine="720"/>
        <w:rPr>
          <w:color w:val="4C483D" w:themeColor="text2"/>
        </w:rPr>
      </w:pPr>
      <w:r>
        <w:t xml:space="preserve">        </w:t>
      </w:r>
      <w:r w:rsidR="0070528D" w:rsidRPr="0070528D">
        <w:t>{</w:t>
      </w:r>
    </w:p>
    <w:p w14:paraId="720CF57B" w14:textId="1512F025" w:rsidR="0070528D" w:rsidRPr="0070528D" w:rsidRDefault="0070528D" w:rsidP="0070528D">
      <w:pPr>
        <w:pStyle w:val="Output"/>
        <w:rPr>
          <w:color w:val="4C483D" w:themeColor="text2"/>
        </w:rPr>
      </w:pPr>
      <w:r w:rsidRPr="0070528D">
        <w:t xml:space="preserve"> </w:t>
      </w:r>
      <w:r w:rsidR="003A0BAD">
        <w:tab/>
      </w:r>
      <w:r w:rsidR="003A0BAD">
        <w:tab/>
      </w:r>
      <w:r w:rsidR="003A0BAD">
        <w:tab/>
      </w:r>
      <w:r w:rsidR="003A0BAD" w:rsidRPr="0070528D">
        <w:rPr>
          <w:color w:val="0000C0"/>
        </w:rPr>
        <w:t>input</w:t>
      </w:r>
      <w:r w:rsidR="003A0BAD" w:rsidRPr="0070528D">
        <w:t>.</w:t>
      </w:r>
      <w:r w:rsidR="003A0BAD">
        <w:t>read</w:t>
      </w:r>
      <w:r w:rsidR="003A0BAD" w:rsidRPr="0070528D">
        <w:t>();</w:t>
      </w:r>
      <w:r w:rsidR="003A0BAD">
        <w:tab/>
      </w:r>
      <w:r w:rsidR="003A0BAD">
        <w:rPr>
          <w:color w:val="3F7F5F"/>
        </w:rPr>
        <w:t xml:space="preserve">// Available, No Issue </w:t>
      </w:r>
    </w:p>
    <w:p w14:paraId="0870B1C9" w14:textId="77777777" w:rsidR="00A64026" w:rsidRDefault="0070528D" w:rsidP="0070528D">
      <w:pPr>
        <w:pStyle w:val="Output"/>
      </w:pPr>
      <w:r w:rsidRPr="0070528D">
        <w:tab/>
      </w:r>
      <w:r w:rsidRPr="0070528D">
        <w:tab/>
        <w:t xml:space="preserve">} </w:t>
      </w:r>
    </w:p>
    <w:p w14:paraId="76325D27" w14:textId="59916620" w:rsidR="0070528D" w:rsidRPr="0070528D" w:rsidRDefault="00A64026" w:rsidP="00A64026">
      <w:pPr>
        <w:pStyle w:val="Output"/>
        <w:ind w:firstLine="720"/>
        <w:rPr>
          <w:color w:val="4C483D" w:themeColor="text2"/>
        </w:rPr>
      </w:pPr>
      <w:r>
        <w:rPr>
          <w:bCs/>
          <w:color w:val="7F0055"/>
        </w:rPr>
        <w:t xml:space="preserve">        </w:t>
      </w:r>
      <w:r w:rsidR="0070528D" w:rsidRPr="0070528D">
        <w:rPr>
          <w:bCs/>
          <w:color w:val="7F0055"/>
        </w:rPr>
        <w:t>catch</w:t>
      </w:r>
      <w:r w:rsidR="0070528D" w:rsidRPr="0070528D">
        <w:t xml:space="preserve"> (Exception </w:t>
      </w:r>
      <w:r w:rsidR="0070528D" w:rsidRPr="0070528D">
        <w:rPr>
          <w:color w:val="6A3E3E"/>
        </w:rPr>
        <w:t>e</w:t>
      </w:r>
      <w:r w:rsidR="0070528D" w:rsidRPr="0070528D">
        <w:t>) {</w:t>
      </w:r>
      <w:r w:rsidR="0070528D" w:rsidRPr="0070528D">
        <w:tab/>
      </w:r>
      <w:r w:rsidR="0070528D" w:rsidRPr="0070528D">
        <w:tab/>
      </w:r>
      <w:r w:rsidR="0070528D" w:rsidRPr="0070528D">
        <w:tab/>
        <w:t xml:space="preserve"> </w:t>
      </w:r>
    </w:p>
    <w:p w14:paraId="052C898C" w14:textId="77777777" w:rsidR="0070528D" w:rsidRPr="0070528D" w:rsidRDefault="0070528D" w:rsidP="0070528D">
      <w:pPr>
        <w:pStyle w:val="Output"/>
        <w:rPr>
          <w:color w:val="4C483D" w:themeColor="text2"/>
        </w:rPr>
      </w:pPr>
      <w:r w:rsidRPr="0070528D">
        <w:tab/>
      </w:r>
      <w:r w:rsidRPr="0070528D">
        <w:tab/>
      </w:r>
      <w:r w:rsidRPr="0070528D">
        <w:tab/>
      </w:r>
      <w:r w:rsidRPr="0070528D">
        <w:rPr>
          <w:color w:val="6A3E3E"/>
        </w:rPr>
        <w:t>e</w:t>
      </w:r>
      <w:r w:rsidRPr="0070528D">
        <w:t>.printStackTrace();</w:t>
      </w:r>
    </w:p>
    <w:p w14:paraId="18A57463" w14:textId="5CE97BD7" w:rsidR="0070528D" w:rsidRPr="0070528D" w:rsidRDefault="0070528D" w:rsidP="0070528D">
      <w:pPr>
        <w:pStyle w:val="Output"/>
        <w:rPr>
          <w:color w:val="4C483D" w:themeColor="text2"/>
        </w:rPr>
      </w:pPr>
      <w:r w:rsidRPr="0070528D">
        <w:tab/>
      </w:r>
      <w:r w:rsidRPr="0070528D">
        <w:tab/>
      </w:r>
      <w:r w:rsidRPr="0070528D">
        <w:tab/>
      </w:r>
      <w:r w:rsidRPr="0070528D">
        <w:rPr>
          <w:color w:val="0000C0"/>
        </w:rPr>
        <w:t>input</w:t>
      </w:r>
      <w:r w:rsidRPr="0070528D">
        <w:t>.close();</w:t>
      </w:r>
      <w:r w:rsidR="003A0BAD">
        <w:tab/>
      </w:r>
      <w:r w:rsidR="003A0BAD">
        <w:rPr>
          <w:color w:val="3F7F5F"/>
        </w:rPr>
        <w:t>// Not Available, No Issue</w:t>
      </w:r>
    </w:p>
    <w:p w14:paraId="569635B8" w14:textId="77777777" w:rsidR="00A64026" w:rsidRDefault="0070528D" w:rsidP="0070528D">
      <w:pPr>
        <w:pStyle w:val="Output"/>
      </w:pPr>
      <w:r w:rsidRPr="0070528D">
        <w:tab/>
      </w:r>
      <w:r w:rsidRPr="0070528D">
        <w:tab/>
        <w:t>}</w:t>
      </w:r>
    </w:p>
    <w:p w14:paraId="1E6EBA1B" w14:textId="165AFAB0" w:rsidR="0070528D" w:rsidRPr="0070528D" w:rsidRDefault="00A64026" w:rsidP="00A64026">
      <w:pPr>
        <w:pStyle w:val="Output"/>
        <w:ind w:firstLine="720"/>
        <w:rPr>
          <w:color w:val="4C483D" w:themeColor="text2"/>
        </w:rPr>
      </w:pPr>
      <w:r>
        <w:t xml:space="preserve">        </w:t>
      </w:r>
      <w:r w:rsidR="0070528D" w:rsidRPr="0070528D">
        <w:rPr>
          <w:bCs/>
          <w:color w:val="7F0055"/>
        </w:rPr>
        <w:t>finally</w:t>
      </w:r>
      <w:r w:rsidR="0070528D" w:rsidRPr="0070528D">
        <w:t xml:space="preserve"> {</w:t>
      </w:r>
    </w:p>
    <w:p w14:paraId="18E663DF" w14:textId="77777777" w:rsidR="0070528D" w:rsidRPr="0070528D" w:rsidRDefault="0070528D" w:rsidP="0070528D">
      <w:pPr>
        <w:pStyle w:val="Output"/>
        <w:rPr>
          <w:color w:val="4C483D" w:themeColor="text2"/>
        </w:rPr>
      </w:pPr>
      <w:r w:rsidRPr="0070528D">
        <w:tab/>
      </w:r>
      <w:r w:rsidRPr="0070528D">
        <w:tab/>
      </w:r>
      <w:r w:rsidRPr="0070528D">
        <w:tab/>
      </w:r>
      <w:r w:rsidRPr="0070528D">
        <w:rPr>
          <w:color w:val="0000C0"/>
        </w:rPr>
        <w:t>input</w:t>
      </w:r>
      <w:r w:rsidRPr="0070528D">
        <w:t>.close();</w:t>
      </w:r>
    </w:p>
    <w:p w14:paraId="59920F1E" w14:textId="77777777" w:rsidR="0070528D" w:rsidRPr="0070528D" w:rsidRDefault="0070528D" w:rsidP="0070528D">
      <w:pPr>
        <w:pStyle w:val="Output"/>
      </w:pPr>
      <w:r w:rsidRPr="0070528D">
        <w:tab/>
      </w:r>
      <w:r w:rsidRPr="0070528D">
        <w:tab/>
        <w:t>}</w:t>
      </w:r>
    </w:p>
    <w:p w14:paraId="535AD913" w14:textId="77777777" w:rsidR="0070528D" w:rsidRPr="0070528D" w:rsidRDefault="0070528D" w:rsidP="0070528D">
      <w:pPr>
        <w:pStyle w:val="Output"/>
        <w:shd w:val="clear" w:color="auto" w:fill="000000" w:themeFill="text1"/>
        <w:rPr>
          <w:color w:val="FF0000"/>
        </w:rPr>
      </w:pPr>
      <w:r w:rsidRPr="0070528D">
        <w:rPr>
          <w:color w:val="FF0000"/>
        </w:rPr>
        <w:t>Test.java:18: error: cannot find symbol       input.close();</w:t>
      </w:r>
    </w:p>
    <w:p w14:paraId="5F468C4F" w14:textId="77777777" w:rsidR="00337A07" w:rsidRPr="0070528D" w:rsidRDefault="0070528D" w:rsidP="0070528D">
      <w:pPr>
        <w:pStyle w:val="Output"/>
        <w:shd w:val="clear" w:color="auto" w:fill="000000" w:themeFill="text1"/>
        <w:rPr>
          <w:color w:val="FF0000"/>
        </w:rPr>
      </w:pPr>
      <w:r w:rsidRPr="0070528D">
        <w:rPr>
          <w:color w:val="FF0000"/>
        </w:rPr>
        <w:t xml:space="preserve">                        </w:t>
      </w:r>
      <w:r w:rsidR="00ED6A5D">
        <w:rPr>
          <w:color w:val="FF0000"/>
        </w:rPr>
        <w:t xml:space="preserve">                           </w:t>
      </w:r>
      <w:r w:rsidRPr="0070528D">
        <w:rPr>
          <w:color w:val="FF0000"/>
        </w:rPr>
        <w:t>^</w:t>
      </w:r>
    </w:p>
    <w:p w14:paraId="3081ADCF" w14:textId="504D8603" w:rsidR="00337A07" w:rsidRDefault="00337A07" w:rsidP="006B68C9"/>
    <w:p w14:paraId="491B10E2" w14:textId="2E63883E" w:rsidR="009A3BAE" w:rsidRDefault="009A3BAE" w:rsidP="006B68C9"/>
    <w:p w14:paraId="79F5A261" w14:textId="77777777" w:rsidR="00FE0D6C" w:rsidRPr="00FE0D6C" w:rsidRDefault="00FE0D6C" w:rsidP="006B68C9">
      <w:pPr>
        <w:rPr>
          <w:b/>
          <w:color w:val="FF0000"/>
        </w:rPr>
      </w:pPr>
      <w:r>
        <w:rPr>
          <w:b/>
          <w:color w:val="FF0000"/>
        </w:rPr>
        <w:t xml:space="preserve">Case </w:t>
      </w:r>
      <w:r w:rsidR="00634403">
        <w:rPr>
          <w:b/>
          <w:color w:val="FF0000"/>
        </w:rPr>
        <w:t>2:</w:t>
      </w:r>
      <w:r>
        <w:rPr>
          <w:b/>
          <w:color w:val="FF0000"/>
        </w:rPr>
        <w:t xml:space="preserve"> </w:t>
      </w:r>
      <w:r w:rsidRPr="00FE0D6C">
        <w:rPr>
          <w:b/>
          <w:color w:val="FF0000"/>
        </w:rPr>
        <w:t>Try-with- Multiple Resources</w:t>
      </w:r>
    </w:p>
    <w:p w14:paraId="5F636EAE" w14:textId="1A0F1962" w:rsidR="00FE0D6C" w:rsidRDefault="00FE0D6C" w:rsidP="006B68C9">
      <w:r>
        <w:t xml:space="preserve"> we can declare it by line by line separated by </w:t>
      </w:r>
      <w:r w:rsidR="009A3BAE">
        <w:t>semicolons.</w:t>
      </w:r>
      <w:r>
        <w:t xml:space="preserve"> </w:t>
      </w:r>
    </w:p>
    <w:p w14:paraId="0499E467" w14:textId="77777777" w:rsidR="00E84F91" w:rsidRDefault="00E84F91" w:rsidP="00E84F91">
      <w:pPr>
        <w:pStyle w:val="Output"/>
        <w:rPr>
          <w:color w:val="4C483D" w:themeColor="text2"/>
        </w:rPr>
      </w:pPr>
      <w:r>
        <w:t>public</w:t>
      </w:r>
      <w:r>
        <w:rPr>
          <w:color w:val="000000"/>
        </w:rPr>
        <w:t xml:space="preserve"> </w:t>
      </w:r>
      <w:r>
        <w:t>class</w:t>
      </w:r>
      <w:r>
        <w:rPr>
          <w:color w:val="000000"/>
        </w:rPr>
        <w:t xml:space="preserve"> Test {</w:t>
      </w:r>
    </w:p>
    <w:p w14:paraId="1EDBF912" w14:textId="77777777" w:rsidR="00E84F91" w:rsidRDefault="00E84F91" w:rsidP="00E84F91">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77EEDD1C" w14:textId="77777777" w:rsidR="00E84F91" w:rsidRPr="00ED45C5" w:rsidRDefault="00E84F91" w:rsidP="00E84F91">
      <w:pPr>
        <w:pStyle w:val="Output"/>
        <w:rPr>
          <w:color w:val="0000FF"/>
        </w:rPr>
      </w:pPr>
      <w:r>
        <w:rPr>
          <w:color w:val="000000"/>
        </w:rPr>
        <w:tab/>
      </w:r>
      <w:r>
        <w:rPr>
          <w:color w:val="000000"/>
        </w:rPr>
        <w:tab/>
      </w:r>
      <w:r w:rsidRPr="00ED45C5">
        <w:rPr>
          <w:color w:val="0000FF"/>
        </w:rPr>
        <w:t>try (</w:t>
      </w:r>
    </w:p>
    <w:p w14:paraId="21A57682" w14:textId="77777777" w:rsidR="00E84F91" w:rsidRPr="00ED45C5" w:rsidRDefault="00E84F91" w:rsidP="00E84F91">
      <w:pPr>
        <w:pStyle w:val="Output"/>
        <w:rPr>
          <w:color w:val="0000FF"/>
        </w:rPr>
      </w:pPr>
    </w:p>
    <w:p w14:paraId="63C00C1A" w14:textId="77777777" w:rsidR="00E84F91" w:rsidRPr="00ED45C5" w:rsidRDefault="00E84F91" w:rsidP="00E84F91">
      <w:pPr>
        <w:pStyle w:val="Output"/>
        <w:rPr>
          <w:color w:val="0000FF"/>
        </w:rPr>
      </w:pPr>
      <w:r w:rsidRPr="00ED45C5">
        <w:rPr>
          <w:color w:val="0000FF"/>
        </w:rPr>
        <w:tab/>
      </w:r>
      <w:r w:rsidRPr="00ED45C5">
        <w:rPr>
          <w:color w:val="0000FF"/>
        </w:rPr>
        <w:tab/>
      </w:r>
      <w:r w:rsidRPr="00ED45C5">
        <w:rPr>
          <w:color w:val="0000FF"/>
        </w:rPr>
        <w:tab/>
        <w:t>FileInputStream input = new FileInputStream("file.txt");</w:t>
      </w:r>
    </w:p>
    <w:p w14:paraId="599D2819" w14:textId="77777777" w:rsidR="00E84F91" w:rsidRPr="00ED45C5" w:rsidRDefault="00E84F91" w:rsidP="00E84F91">
      <w:pPr>
        <w:pStyle w:val="Output"/>
        <w:rPr>
          <w:color w:val="0000FF"/>
        </w:rPr>
      </w:pPr>
      <w:r w:rsidRPr="00ED45C5">
        <w:rPr>
          <w:color w:val="0000FF"/>
        </w:rPr>
        <w:tab/>
      </w:r>
      <w:r w:rsidRPr="00ED45C5">
        <w:rPr>
          <w:color w:val="0000FF"/>
        </w:rPr>
        <w:tab/>
      </w:r>
      <w:r w:rsidRPr="00ED45C5">
        <w:rPr>
          <w:color w:val="0000FF"/>
        </w:rPr>
        <w:tab/>
        <w:t>FileOutputStream output = new FileOutputStream(file.txt")</w:t>
      </w:r>
    </w:p>
    <w:p w14:paraId="7D181B13" w14:textId="77777777" w:rsidR="00E84F91" w:rsidRDefault="00E84F91" w:rsidP="00E84F91">
      <w:pPr>
        <w:pStyle w:val="Output"/>
        <w:rPr>
          <w:color w:val="4C483D" w:themeColor="text2"/>
        </w:rPr>
      </w:pPr>
      <w:r w:rsidRPr="00ED45C5">
        <w:rPr>
          <w:color w:val="0000FF"/>
        </w:rPr>
        <w:tab/>
      </w:r>
      <w:r w:rsidRPr="00ED45C5">
        <w:rPr>
          <w:color w:val="0000FF"/>
        </w:rPr>
        <w:tab/>
        <w:t>)</w:t>
      </w:r>
      <w:r>
        <w:rPr>
          <w:color w:val="000000"/>
        </w:rPr>
        <w:t xml:space="preserve"> {</w:t>
      </w:r>
    </w:p>
    <w:p w14:paraId="20D3997F" w14:textId="77777777" w:rsidR="00E84F91" w:rsidRDefault="00E84F91" w:rsidP="00E84F91">
      <w:pPr>
        <w:pStyle w:val="Output"/>
        <w:rPr>
          <w:color w:val="4C483D" w:themeColor="text2"/>
        </w:rPr>
      </w:pPr>
      <w:r>
        <w:rPr>
          <w:color w:val="000000"/>
        </w:rPr>
        <w:tab/>
      </w:r>
      <w:r>
        <w:rPr>
          <w:color w:val="000000"/>
        </w:rPr>
        <w:tab/>
      </w:r>
      <w:r>
        <w:rPr>
          <w:color w:val="000000"/>
        </w:rPr>
        <w:tab/>
      </w:r>
      <w:r>
        <w:rPr>
          <w:color w:val="3F7F5F"/>
        </w:rPr>
        <w:t>// Write to file</w:t>
      </w:r>
    </w:p>
    <w:p w14:paraId="70B45EB2" w14:textId="77777777" w:rsidR="00E84F91" w:rsidRDefault="00E84F91" w:rsidP="00E84F91">
      <w:pPr>
        <w:pStyle w:val="Output"/>
        <w:rPr>
          <w:color w:val="4C483D" w:themeColor="text2"/>
        </w:rPr>
      </w:pPr>
      <w:r>
        <w:rPr>
          <w:color w:val="000000"/>
        </w:rPr>
        <w:tab/>
      </w:r>
      <w:r>
        <w:rPr>
          <w:color w:val="000000"/>
        </w:rPr>
        <w:tab/>
      </w:r>
      <w:r>
        <w:rPr>
          <w:color w:val="000000"/>
        </w:rPr>
        <w:tab/>
      </w:r>
      <w:r>
        <w:t>for</w:t>
      </w:r>
      <w:r>
        <w:rPr>
          <w:color w:val="000000"/>
        </w:rPr>
        <w:t xml:space="preserve"> (</w:t>
      </w:r>
      <w:r>
        <w:t>int</w:t>
      </w:r>
      <w:r>
        <w:rPr>
          <w:color w:val="000000"/>
        </w:rPr>
        <w:t xml:space="preserve"> </w:t>
      </w:r>
      <w:r>
        <w:rPr>
          <w:color w:val="6A3E3E"/>
        </w:rPr>
        <w:t>i</w:t>
      </w:r>
      <w:r>
        <w:rPr>
          <w:color w:val="000000"/>
        </w:rPr>
        <w:t xml:space="preserve"> = 0; </w:t>
      </w:r>
      <w:r>
        <w:rPr>
          <w:color w:val="6A3E3E"/>
        </w:rPr>
        <w:t>i</w:t>
      </w:r>
      <w:r>
        <w:rPr>
          <w:color w:val="000000"/>
        </w:rPr>
        <w:t xml:space="preserve"> &lt; 10; </w:t>
      </w:r>
      <w:r>
        <w:rPr>
          <w:color w:val="6A3E3E"/>
        </w:rPr>
        <w:t>i</w:t>
      </w:r>
      <w:r>
        <w:rPr>
          <w:color w:val="000000"/>
        </w:rPr>
        <w:t>++) {</w:t>
      </w:r>
    </w:p>
    <w:p w14:paraId="52A1D065" w14:textId="77777777" w:rsidR="00E84F91" w:rsidRDefault="00E84F91" w:rsidP="00E84F91">
      <w:pPr>
        <w:pStyle w:val="Output"/>
        <w:rPr>
          <w:color w:val="4C483D" w:themeColor="text2"/>
        </w:rPr>
      </w:pPr>
      <w:r>
        <w:rPr>
          <w:color w:val="000000"/>
        </w:rPr>
        <w:tab/>
      </w:r>
      <w:r>
        <w:rPr>
          <w:color w:val="000000"/>
        </w:rPr>
        <w:tab/>
      </w:r>
      <w:r>
        <w:rPr>
          <w:color w:val="000000"/>
        </w:rPr>
        <w:tab/>
      </w:r>
      <w:r>
        <w:rPr>
          <w:color w:val="000000"/>
        </w:rPr>
        <w:tab/>
      </w:r>
      <w:r>
        <w:rPr>
          <w:color w:val="6A3E3E"/>
        </w:rPr>
        <w:t>output</w:t>
      </w:r>
      <w:r>
        <w:rPr>
          <w:color w:val="000000"/>
        </w:rPr>
        <w:t>.write(</w:t>
      </w:r>
      <w:r>
        <w:rPr>
          <w:color w:val="6A3E3E"/>
        </w:rPr>
        <w:t>i</w:t>
      </w:r>
      <w:r>
        <w:rPr>
          <w:color w:val="000000"/>
        </w:rPr>
        <w:t>);</w:t>
      </w:r>
    </w:p>
    <w:p w14:paraId="24C484BD" w14:textId="77777777" w:rsidR="00E84F91" w:rsidRDefault="00E84F91" w:rsidP="00E84F91">
      <w:pPr>
        <w:pStyle w:val="Output"/>
        <w:rPr>
          <w:color w:val="4C483D" w:themeColor="text2"/>
        </w:rPr>
      </w:pPr>
      <w:r>
        <w:rPr>
          <w:color w:val="000000"/>
        </w:rPr>
        <w:tab/>
      </w:r>
      <w:r>
        <w:rPr>
          <w:color w:val="000000"/>
        </w:rPr>
        <w:tab/>
      </w:r>
      <w:r>
        <w:rPr>
          <w:color w:val="000000"/>
        </w:rPr>
        <w:tab/>
        <w:t>}</w:t>
      </w:r>
    </w:p>
    <w:p w14:paraId="22251C88" w14:textId="77777777" w:rsidR="00E84F91" w:rsidRDefault="00E84F91" w:rsidP="00E84F91">
      <w:pPr>
        <w:pStyle w:val="Output"/>
        <w:rPr>
          <w:color w:val="4C483D" w:themeColor="text2"/>
        </w:rPr>
      </w:pPr>
    </w:p>
    <w:p w14:paraId="04C44708" w14:textId="77777777" w:rsidR="00E84F91" w:rsidRDefault="00E84F91" w:rsidP="00E84F91">
      <w:pPr>
        <w:pStyle w:val="Output"/>
        <w:rPr>
          <w:color w:val="4C483D" w:themeColor="text2"/>
        </w:rPr>
      </w:pPr>
      <w:r>
        <w:rPr>
          <w:color w:val="000000"/>
        </w:rPr>
        <w:tab/>
      </w:r>
      <w:r>
        <w:rPr>
          <w:color w:val="000000"/>
        </w:rPr>
        <w:tab/>
      </w:r>
      <w:r>
        <w:rPr>
          <w:color w:val="000000"/>
        </w:rPr>
        <w:tab/>
      </w:r>
      <w:r>
        <w:rPr>
          <w:color w:val="3F7F5F"/>
        </w:rPr>
        <w:t>// Read from File</w:t>
      </w:r>
    </w:p>
    <w:p w14:paraId="78E5A52A" w14:textId="77777777" w:rsidR="00E84F91" w:rsidRDefault="00E84F91" w:rsidP="00E84F91">
      <w:pPr>
        <w:pStyle w:val="Output"/>
        <w:rPr>
          <w:color w:val="4C483D" w:themeColor="text2"/>
        </w:rPr>
      </w:pPr>
      <w:r>
        <w:rPr>
          <w:color w:val="000000"/>
        </w:rPr>
        <w:tab/>
      </w:r>
      <w:r>
        <w:rPr>
          <w:color w:val="000000"/>
        </w:rPr>
        <w:tab/>
      </w:r>
      <w:r>
        <w:rPr>
          <w:color w:val="000000"/>
        </w:rPr>
        <w:tab/>
      </w:r>
      <w:r>
        <w:t>int</w:t>
      </w:r>
      <w:r>
        <w:rPr>
          <w:color w:val="000000"/>
        </w:rPr>
        <w:t xml:space="preserve"> </w:t>
      </w:r>
      <w:r>
        <w:rPr>
          <w:color w:val="6A3E3E"/>
        </w:rPr>
        <w:t>data</w:t>
      </w:r>
      <w:r>
        <w:rPr>
          <w:color w:val="000000"/>
        </w:rPr>
        <w:t xml:space="preserve"> = </w:t>
      </w:r>
      <w:r>
        <w:rPr>
          <w:color w:val="6A3E3E"/>
        </w:rPr>
        <w:t>input</w:t>
      </w:r>
      <w:r>
        <w:rPr>
          <w:color w:val="000000"/>
        </w:rPr>
        <w:t>.read();</w:t>
      </w:r>
    </w:p>
    <w:p w14:paraId="1CFE435B" w14:textId="77777777" w:rsidR="00E84F91" w:rsidRDefault="00E84F91" w:rsidP="00E84F91">
      <w:pPr>
        <w:pStyle w:val="Output"/>
        <w:rPr>
          <w:color w:val="4C483D" w:themeColor="text2"/>
        </w:rPr>
      </w:pPr>
      <w:r>
        <w:rPr>
          <w:color w:val="000000"/>
        </w:rPr>
        <w:tab/>
      </w:r>
      <w:r>
        <w:rPr>
          <w:color w:val="000000"/>
        </w:rPr>
        <w:tab/>
      </w:r>
      <w:r>
        <w:rPr>
          <w:color w:val="000000"/>
        </w:rPr>
        <w:tab/>
      </w:r>
      <w:r>
        <w:t>while</w:t>
      </w:r>
      <w:r>
        <w:rPr>
          <w:color w:val="000000"/>
        </w:rPr>
        <w:t xml:space="preserve"> (</w:t>
      </w:r>
      <w:r>
        <w:rPr>
          <w:color w:val="6A3E3E"/>
        </w:rPr>
        <w:t>data</w:t>
      </w:r>
      <w:r>
        <w:rPr>
          <w:color w:val="000000"/>
        </w:rPr>
        <w:t xml:space="preserve"> != -1) {</w:t>
      </w:r>
    </w:p>
    <w:p w14:paraId="616AC0B7" w14:textId="77777777" w:rsidR="00E84F91" w:rsidRDefault="00E84F91" w:rsidP="00E84F91">
      <w:pPr>
        <w:pStyle w:val="Output"/>
        <w:rPr>
          <w:color w:val="4C483D" w:themeColor="text2"/>
        </w:rPr>
      </w:pPr>
      <w:r>
        <w:rPr>
          <w:color w:val="000000"/>
        </w:rPr>
        <w:tab/>
      </w:r>
      <w:r>
        <w:rPr>
          <w:color w:val="000000"/>
        </w:rPr>
        <w:tab/>
      </w:r>
      <w:r>
        <w:rPr>
          <w:color w:val="000000"/>
        </w:rPr>
        <w:tab/>
      </w:r>
      <w:r>
        <w:rPr>
          <w:color w:val="000000"/>
        </w:rPr>
        <w:tab/>
        <w:t>System.</w:t>
      </w:r>
      <w:r>
        <w:rPr>
          <w:i/>
          <w:iCs/>
          <w:color w:val="0000C0"/>
        </w:rPr>
        <w:t>out</w:t>
      </w:r>
      <w:r>
        <w:rPr>
          <w:color w:val="000000"/>
        </w:rPr>
        <w:t>.print(</w:t>
      </w:r>
      <w:r>
        <w:rPr>
          <w:color w:val="6A3E3E"/>
        </w:rPr>
        <w:t>data</w:t>
      </w:r>
      <w:r>
        <w:rPr>
          <w:color w:val="000000"/>
        </w:rPr>
        <w:t>);</w:t>
      </w:r>
    </w:p>
    <w:p w14:paraId="57701155" w14:textId="77777777" w:rsidR="00E84F91" w:rsidRDefault="00E84F91" w:rsidP="00E84F91">
      <w:pPr>
        <w:pStyle w:val="Output"/>
        <w:rPr>
          <w:color w:val="4C483D" w:themeColor="text2"/>
        </w:rPr>
      </w:pPr>
      <w:r>
        <w:rPr>
          <w:color w:val="000000"/>
        </w:rPr>
        <w:tab/>
      </w:r>
      <w:r>
        <w:rPr>
          <w:color w:val="000000"/>
        </w:rPr>
        <w:tab/>
      </w:r>
      <w:r>
        <w:rPr>
          <w:color w:val="000000"/>
        </w:rPr>
        <w:tab/>
      </w:r>
      <w:r>
        <w:rPr>
          <w:color w:val="000000"/>
        </w:rPr>
        <w:tab/>
      </w:r>
      <w:r>
        <w:rPr>
          <w:color w:val="6A3E3E"/>
        </w:rPr>
        <w:t>data</w:t>
      </w:r>
      <w:r>
        <w:rPr>
          <w:color w:val="000000"/>
        </w:rPr>
        <w:t xml:space="preserve"> = </w:t>
      </w:r>
      <w:r>
        <w:rPr>
          <w:color w:val="6A3E3E"/>
        </w:rPr>
        <w:t>input</w:t>
      </w:r>
      <w:r>
        <w:rPr>
          <w:color w:val="000000"/>
        </w:rPr>
        <w:t>.read();</w:t>
      </w:r>
    </w:p>
    <w:p w14:paraId="5510DB2F" w14:textId="2F5C8C5A" w:rsidR="00E84F91" w:rsidRDefault="00E84F91" w:rsidP="00E84F91">
      <w:pPr>
        <w:pStyle w:val="Output"/>
        <w:rPr>
          <w:color w:val="4C483D" w:themeColor="text2"/>
        </w:rPr>
      </w:pPr>
      <w:r>
        <w:rPr>
          <w:color w:val="000000"/>
        </w:rPr>
        <w:tab/>
      </w:r>
      <w:r>
        <w:rPr>
          <w:color w:val="000000"/>
        </w:rPr>
        <w:tab/>
      </w:r>
      <w:r>
        <w:rPr>
          <w:color w:val="000000"/>
        </w:rPr>
        <w:tab/>
        <w:t>}</w:t>
      </w:r>
    </w:p>
    <w:p w14:paraId="02B57903" w14:textId="77777777" w:rsidR="00E84F91" w:rsidRDefault="00E84F91" w:rsidP="00E84F91">
      <w:pPr>
        <w:pStyle w:val="Output"/>
        <w:rPr>
          <w:color w:val="4C483D" w:themeColor="text2"/>
        </w:rPr>
      </w:pPr>
      <w:r>
        <w:rPr>
          <w:color w:val="000000"/>
        </w:rPr>
        <w:tab/>
      </w:r>
      <w:r>
        <w:rPr>
          <w:color w:val="000000"/>
        </w:rPr>
        <w:tab/>
        <w:t xml:space="preserve">} </w:t>
      </w:r>
      <w:r>
        <w:t>catch</w:t>
      </w:r>
      <w:r>
        <w:rPr>
          <w:color w:val="000000"/>
        </w:rPr>
        <w:t xml:space="preserve"> (Exception </w:t>
      </w:r>
      <w:r>
        <w:rPr>
          <w:color w:val="6A3E3E"/>
        </w:rPr>
        <w:t>e</w:t>
      </w:r>
      <w:r>
        <w:rPr>
          <w:color w:val="000000"/>
        </w:rPr>
        <w:t>) {</w:t>
      </w:r>
    </w:p>
    <w:p w14:paraId="06F02C5A" w14:textId="77777777" w:rsidR="00E84F91" w:rsidRDefault="00E84F91" w:rsidP="00E84F91">
      <w:pPr>
        <w:pStyle w:val="Output"/>
        <w:rPr>
          <w:color w:val="4C483D" w:themeColor="text2"/>
        </w:rPr>
      </w:pPr>
      <w:r>
        <w:rPr>
          <w:color w:val="000000"/>
        </w:rPr>
        <w:tab/>
      </w:r>
      <w:r>
        <w:rPr>
          <w:color w:val="000000"/>
        </w:rPr>
        <w:tab/>
      </w:r>
      <w:r>
        <w:rPr>
          <w:color w:val="000000"/>
        </w:rPr>
        <w:tab/>
      </w:r>
      <w:r>
        <w:rPr>
          <w:color w:val="6A3E3E"/>
        </w:rPr>
        <w:t>e</w:t>
      </w:r>
      <w:r>
        <w:rPr>
          <w:color w:val="000000"/>
        </w:rPr>
        <w:t>.printStackTrace();</w:t>
      </w:r>
    </w:p>
    <w:p w14:paraId="46E23E62" w14:textId="77777777" w:rsidR="00E84F91" w:rsidRDefault="00E84F91" w:rsidP="00E84F91">
      <w:pPr>
        <w:pStyle w:val="Output"/>
        <w:rPr>
          <w:color w:val="4C483D" w:themeColor="text2"/>
        </w:rPr>
      </w:pPr>
      <w:r>
        <w:rPr>
          <w:color w:val="000000"/>
        </w:rPr>
        <w:tab/>
      </w:r>
      <w:r>
        <w:rPr>
          <w:color w:val="000000"/>
        </w:rPr>
        <w:tab/>
        <w:t xml:space="preserve">} </w:t>
      </w:r>
      <w:r>
        <w:t>finally</w:t>
      </w:r>
      <w:r>
        <w:rPr>
          <w:color w:val="000000"/>
        </w:rPr>
        <w:t xml:space="preserve"> {</w:t>
      </w:r>
    </w:p>
    <w:p w14:paraId="707FFD39" w14:textId="77777777" w:rsidR="00E84F91" w:rsidRDefault="00E84F91" w:rsidP="00E84F91">
      <w:pPr>
        <w:pStyle w:val="Output"/>
        <w:rPr>
          <w:color w:val="4C483D" w:themeColor="text2"/>
        </w:rPr>
      </w:pPr>
    </w:p>
    <w:p w14:paraId="79225722" w14:textId="77777777" w:rsidR="00E84F91" w:rsidRDefault="00E84F91" w:rsidP="00E84F91">
      <w:pPr>
        <w:pStyle w:val="Output"/>
        <w:rPr>
          <w:color w:val="4C483D" w:themeColor="text2"/>
        </w:rPr>
      </w:pPr>
      <w:r>
        <w:rPr>
          <w:color w:val="000000"/>
        </w:rPr>
        <w:tab/>
      </w:r>
      <w:r>
        <w:rPr>
          <w:color w:val="000000"/>
        </w:rPr>
        <w:tab/>
        <w:t>}</w:t>
      </w:r>
    </w:p>
    <w:p w14:paraId="3575B50E" w14:textId="77777777" w:rsidR="00E84F91" w:rsidRDefault="00E84F91" w:rsidP="00E84F91">
      <w:pPr>
        <w:pStyle w:val="Output"/>
        <w:rPr>
          <w:color w:val="4C483D" w:themeColor="text2"/>
        </w:rPr>
      </w:pPr>
      <w:r>
        <w:rPr>
          <w:color w:val="000000"/>
        </w:rPr>
        <w:tab/>
        <w:t>}</w:t>
      </w:r>
    </w:p>
    <w:p w14:paraId="7FAF9DBE" w14:textId="77777777" w:rsidR="00E84F91" w:rsidRDefault="00E84F91" w:rsidP="00E84F91">
      <w:pPr>
        <w:pStyle w:val="Output"/>
      </w:pPr>
      <w:r>
        <w:rPr>
          <w:color w:val="000000"/>
        </w:rPr>
        <w:t>}</w:t>
      </w:r>
    </w:p>
    <w:p w14:paraId="0F43830E" w14:textId="3544BBBD" w:rsidR="00D06A22" w:rsidRPr="00FE0D6C" w:rsidRDefault="00D06A22" w:rsidP="006B68C9">
      <w:pPr>
        <w:rPr>
          <w:b/>
          <w:color w:val="FF0000"/>
        </w:rPr>
      </w:pPr>
      <w:r>
        <w:rPr>
          <w:b/>
          <w:color w:val="FF0000"/>
        </w:rPr>
        <w:lastRenderedPageBreak/>
        <w:t xml:space="preserve">Case 3: </w:t>
      </w:r>
      <w:r w:rsidRPr="00FE0D6C">
        <w:rPr>
          <w:b/>
          <w:color w:val="FF0000"/>
        </w:rPr>
        <w:t>Try-with- Resources</w:t>
      </w:r>
      <w:r>
        <w:rPr>
          <w:b/>
          <w:color w:val="FF0000"/>
        </w:rPr>
        <w:t xml:space="preserve"> – Exception in Try block</w:t>
      </w:r>
    </w:p>
    <w:p w14:paraId="2C075B79" w14:textId="77777777" w:rsidR="00337A07" w:rsidRDefault="00511D87" w:rsidP="00FE0D6C">
      <w:r w:rsidRPr="00511D87">
        <w:t xml:space="preserve">If a try block throws an exception and one or more exceptions are thrown by the try-with-resources, the exceptions thrown by try-with-resources are </w:t>
      </w:r>
      <w:r w:rsidRPr="00F9104D">
        <w:rPr>
          <w:b/>
        </w:rPr>
        <w:t>suppressed</w:t>
      </w:r>
      <w:r w:rsidRPr="00511D87">
        <w:t>.</w:t>
      </w:r>
    </w:p>
    <w:p w14:paraId="49EB2024" w14:textId="77777777" w:rsidR="00ED45C5" w:rsidRDefault="00ED45C5" w:rsidP="0023598D">
      <w:pPr>
        <w:spacing w:line="240" w:lineRule="auto"/>
      </w:pPr>
    </w:p>
    <w:p w14:paraId="314CEAF4" w14:textId="01511F93" w:rsidR="00F9104D" w:rsidRDefault="00F9104D" w:rsidP="006B68C9">
      <w:r w:rsidRPr="00F9104D">
        <w:t xml:space="preserve">You can get these </w:t>
      </w:r>
      <w:r w:rsidR="00ED45C5" w:rsidRPr="00F9104D">
        <w:rPr>
          <w:b/>
        </w:rPr>
        <w:t>suppressed exceptions</w:t>
      </w:r>
      <w:r w:rsidRPr="00F9104D">
        <w:t xml:space="preserve"> by using the </w:t>
      </w:r>
      <w:r w:rsidRPr="00F9104D">
        <w:rPr>
          <w:b/>
        </w:rPr>
        <w:t>Throwable</w:t>
      </w:r>
      <w:r>
        <w:t>.</w:t>
      </w:r>
      <w:r w:rsidRPr="00F9104D">
        <w:rPr>
          <w:b/>
        </w:rPr>
        <w:t>getSuppress()</w:t>
      </w:r>
      <w:r w:rsidRPr="00F9104D">
        <w:t xml:space="preserve"> method of Throwable.</w:t>
      </w:r>
    </w:p>
    <w:p w14:paraId="6EDE5CBE" w14:textId="77777777" w:rsidR="00F9104D" w:rsidRDefault="00F9104D" w:rsidP="00F9104D">
      <w:pPr>
        <w:pStyle w:val="Output"/>
        <w:rPr>
          <w:color w:val="4C483D" w:themeColor="text2"/>
        </w:rPr>
      </w:pPr>
      <w:r>
        <w:t>public</w:t>
      </w:r>
      <w:r>
        <w:rPr>
          <w:color w:val="000000"/>
        </w:rPr>
        <w:t xml:space="preserve"> </w:t>
      </w:r>
      <w:r>
        <w:t>class</w:t>
      </w:r>
      <w:r>
        <w:rPr>
          <w:color w:val="000000"/>
        </w:rPr>
        <w:t xml:space="preserve"> Test {</w:t>
      </w:r>
    </w:p>
    <w:p w14:paraId="6398D783" w14:textId="77777777" w:rsidR="00F9104D" w:rsidRDefault="00F9104D" w:rsidP="00F9104D">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7990AB68" w14:textId="77777777" w:rsidR="00F9104D" w:rsidRDefault="00F9104D" w:rsidP="00F9104D">
      <w:pPr>
        <w:pStyle w:val="Output"/>
        <w:rPr>
          <w:color w:val="4C483D" w:themeColor="text2"/>
        </w:rPr>
      </w:pPr>
      <w:r>
        <w:rPr>
          <w:color w:val="000000"/>
        </w:rPr>
        <w:tab/>
      </w:r>
      <w:r>
        <w:t>try</w:t>
      </w:r>
      <w:r>
        <w:rPr>
          <w:color w:val="000000"/>
        </w:rPr>
        <w:t xml:space="preserve"> (FileInputStream </w:t>
      </w:r>
      <w:r>
        <w:rPr>
          <w:color w:val="6A3E3E"/>
        </w:rPr>
        <w:t>input</w:t>
      </w:r>
      <w:r>
        <w:rPr>
          <w:color w:val="000000"/>
        </w:rPr>
        <w:t xml:space="preserve"> = </w:t>
      </w:r>
      <w:r>
        <w:t>new</w:t>
      </w:r>
      <w:r>
        <w:rPr>
          <w:color w:val="000000"/>
        </w:rPr>
        <w:t xml:space="preserve"> FileInputStream(“</w:t>
      </w:r>
      <w:r>
        <w:rPr>
          <w:color w:val="2A00FF"/>
        </w:rPr>
        <w:t>nofile.txt"</w:t>
      </w:r>
      <w:r>
        <w:rPr>
          <w:color w:val="000000"/>
        </w:rPr>
        <w:t>);) {</w:t>
      </w:r>
    </w:p>
    <w:p w14:paraId="3E0CA76C" w14:textId="77777777" w:rsidR="00F9104D" w:rsidRDefault="00F9104D" w:rsidP="00F9104D">
      <w:pPr>
        <w:pStyle w:val="Output"/>
        <w:rPr>
          <w:color w:val="4C483D" w:themeColor="text2"/>
        </w:rPr>
      </w:pPr>
      <w:r>
        <w:rPr>
          <w:color w:val="000000"/>
        </w:rPr>
        <w:tab/>
      </w:r>
      <w:r>
        <w:rPr>
          <w:color w:val="000000"/>
        </w:rPr>
        <w:tab/>
      </w:r>
      <w:r>
        <w:rPr>
          <w:color w:val="000000"/>
        </w:rPr>
        <w:tab/>
      </w:r>
      <w:r>
        <w:rPr>
          <w:color w:val="3F7F5F"/>
        </w:rPr>
        <w:t xml:space="preserve"> </w:t>
      </w:r>
    </w:p>
    <w:p w14:paraId="067FB0C8" w14:textId="77777777" w:rsidR="00F9104D" w:rsidRDefault="00F9104D" w:rsidP="00F9104D">
      <w:pPr>
        <w:pStyle w:val="Output"/>
        <w:rPr>
          <w:color w:val="4C483D" w:themeColor="text2"/>
        </w:rPr>
      </w:pPr>
    </w:p>
    <w:p w14:paraId="6BAD9443" w14:textId="77777777" w:rsidR="00F9104D" w:rsidRDefault="00F9104D" w:rsidP="00F9104D">
      <w:pPr>
        <w:pStyle w:val="Output"/>
        <w:rPr>
          <w:color w:val="4C483D" w:themeColor="text2"/>
        </w:rPr>
      </w:pPr>
      <w:r>
        <w:rPr>
          <w:color w:val="000000"/>
        </w:rPr>
        <w:tab/>
        <w:t xml:space="preserve">} </w:t>
      </w:r>
      <w:r>
        <w:t>catch</w:t>
      </w:r>
      <w:r>
        <w:rPr>
          <w:color w:val="000000"/>
        </w:rPr>
        <w:t xml:space="preserve"> (Exception </w:t>
      </w:r>
      <w:r>
        <w:rPr>
          <w:color w:val="6A3E3E"/>
        </w:rPr>
        <w:t>e</w:t>
      </w:r>
      <w:r>
        <w:rPr>
          <w:color w:val="000000"/>
        </w:rPr>
        <w:t>) {</w:t>
      </w:r>
    </w:p>
    <w:p w14:paraId="7D1DC399" w14:textId="77777777" w:rsidR="00F9104D" w:rsidRDefault="00F9104D" w:rsidP="00F9104D">
      <w:pPr>
        <w:pStyle w:val="Output"/>
        <w:rPr>
          <w:color w:val="4C483D" w:themeColor="text2"/>
        </w:rPr>
      </w:pPr>
      <w:r>
        <w:rPr>
          <w:color w:val="000000"/>
        </w:rPr>
        <w:tab/>
      </w:r>
      <w:r>
        <w:rPr>
          <w:color w:val="000000"/>
        </w:rPr>
        <w:tab/>
        <w:t>System.</w:t>
      </w:r>
      <w:r>
        <w:rPr>
          <w:i/>
          <w:iCs/>
          <w:color w:val="0000C0"/>
        </w:rPr>
        <w:t>out</w:t>
      </w:r>
      <w:r>
        <w:rPr>
          <w:color w:val="000000"/>
        </w:rPr>
        <w:t>.println(</w:t>
      </w:r>
      <w:r>
        <w:rPr>
          <w:color w:val="2A00FF"/>
        </w:rPr>
        <w:t>"Catch block"</w:t>
      </w:r>
      <w:r>
        <w:rPr>
          <w:color w:val="000000"/>
        </w:rPr>
        <w:t>);</w:t>
      </w:r>
    </w:p>
    <w:p w14:paraId="79E5CF1F" w14:textId="77777777" w:rsidR="00F9104D" w:rsidRDefault="00F9104D" w:rsidP="00F9104D">
      <w:pPr>
        <w:pStyle w:val="Output"/>
        <w:rPr>
          <w:color w:val="4C483D" w:themeColor="text2"/>
        </w:rPr>
      </w:pPr>
      <w:r>
        <w:rPr>
          <w:color w:val="000000"/>
        </w:rPr>
        <w:tab/>
      </w:r>
      <w:r>
        <w:rPr>
          <w:color w:val="000000"/>
        </w:rPr>
        <w:tab/>
      </w:r>
      <w:r>
        <w:rPr>
          <w:color w:val="6A3E3E"/>
        </w:rPr>
        <w:t>e</w:t>
      </w:r>
      <w:r>
        <w:rPr>
          <w:color w:val="000000"/>
        </w:rPr>
        <w:t>.printStackTrace();</w:t>
      </w:r>
    </w:p>
    <w:p w14:paraId="0047D2EC" w14:textId="77777777" w:rsidR="00F9104D" w:rsidRDefault="00F9104D" w:rsidP="00F9104D">
      <w:pPr>
        <w:pStyle w:val="Output"/>
        <w:rPr>
          <w:color w:val="4C483D" w:themeColor="text2"/>
        </w:rPr>
      </w:pPr>
      <w:r>
        <w:rPr>
          <w:color w:val="000000"/>
        </w:rPr>
        <w:tab/>
        <w:t xml:space="preserve">} </w:t>
      </w:r>
      <w:r>
        <w:t>finally</w:t>
      </w:r>
      <w:r>
        <w:rPr>
          <w:color w:val="000000"/>
        </w:rPr>
        <w:t xml:space="preserve"> {</w:t>
      </w:r>
    </w:p>
    <w:p w14:paraId="5E73688C" w14:textId="77777777" w:rsidR="00F9104D" w:rsidRDefault="00F9104D" w:rsidP="00F9104D">
      <w:pPr>
        <w:pStyle w:val="Output"/>
        <w:ind w:firstLine="720"/>
        <w:rPr>
          <w:color w:val="4C483D" w:themeColor="text2"/>
        </w:rPr>
      </w:pPr>
      <w:r>
        <w:rPr>
          <w:color w:val="000000"/>
        </w:rPr>
        <w:t xml:space="preserve">        System.</w:t>
      </w:r>
      <w:r>
        <w:rPr>
          <w:i/>
          <w:iCs/>
          <w:color w:val="0000C0"/>
        </w:rPr>
        <w:t>out</w:t>
      </w:r>
      <w:r>
        <w:rPr>
          <w:color w:val="000000"/>
        </w:rPr>
        <w:t>.println(</w:t>
      </w:r>
      <w:r>
        <w:rPr>
          <w:color w:val="2A00FF"/>
        </w:rPr>
        <w:t>"finally"</w:t>
      </w:r>
      <w:r>
        <w:rPr>
          <w:color w:val="000000"/>
        </w:rPr>
        <w:t>);</w:t>
      </w:r>
    </w:p>
    <w:p w14:paraId="0C7EA146" w14:textId="77777777" w:rsidR="00F9104D" w:rsidRDefault="00F9104D" w:rsidP="00F9104D">
      <w:pPr>
        <w:pStyle w:val="Output"/>
        <w:rPr>
          <w:color w:val="4C483D" w:themeColor="text2"/>
        </w:rPr>
      </w:pPr>
      <w:r>
        <w:rPr>
          <w:color w:val="000000"/>
        </w:rPr>
        <w:tab/>
        <w:t>}</w:t>
      </w:r>
    </w:p>
    <w:p w14:paraId="70FDB732" w14:textId="77777777" w:rsidR="00F9104D" w:rsidRDefault="00F9104D" w:rsidP="00F9104D">
      <w:pPr>
        <w:pStyle w:val="Output"/>
        <w:rPr>
          <w:color w:val="4C483D" w:themeColor="text2"/>
        </w:rPr>
      </w:pPr>
      <w:r>
        <w:rPr>
          <w:color w:val="000000"/>
        </w:rPr>
        <w:t xml:space="preserve">  }</w:t>
      </w:r>
    </w:p>
    <w:p w14:paraId="5069DEEB" w14:textId="77777777" w:rsidR="00F9104D" w:rsidRDefault="00F9104D" w:rsidP="00F9104D">
      <w:pPr>
        <w:pStyle w:val="Output"/>
      </w:pPr>
      <w:r>
        <w:rPr>
          <w:color w:val="000000"/>
        </w:rPr>
        <w:t>}</w:t>
      </w:r>
    </w:p>
    <w:p w14:paraId="0899AAA0" w14:textId="77777777" w:rsidR="00F9104D" w:rsidRDefault="00F9104D" w:rsidP="00F9104D">
      <w:pPr>
        <w:pStyle w:val="Output"/>
        <w:shd w:val="clear" w:color="auto" w:fill="000000" w:themeFill="text1"/>
        <w:rPr>
          <w:color w:val="4C483D" w:themeColor="text2"/>
        </w:rPr>
      </w:pPr>
      <w:r>
        <w:t>Catch block</w:t>
      </w:r>
    </w:p>
    <w:p w14:paraId="0A337A05" w14:textId="77777777" w:rsidR="00F9104D" w:rsidRDefault="00F9104D" w:rsidP="00F9104D">
      <w:pPr>
        <w:pStyle w:val="Output"/>
        <w:shd w:val="clear" w:color="auto" w:fill="000000" w:themeFill="text1"/>
        <w:rPr>
          <w:color w:val="4C483D" w:themeColor="text2"/>
        </w:rPr>
      </w:pPr>
      <w:r>
        <w:rPr>
          <w:color w:val="0066CC"/>
          <w:u w:val="single"/>
        </w:rPr>
        <w:t>java.io.FileNotFoundException</w:t>
      </w:r>
      <w:r>
        <w:rPr>
          <w:color w:val="FF0000"/>
        </w:rPr>
        <w:t>: nofile.txt (The system cannot find the path specified)</w:t>
      </w:r>
      <w:r>
        <w:rPr>
          <w:color w:val="FF0000"/>
        </w:rPr>
        <w:tab/>
      </w:r>
    </w:p>
    <w:p w14:paraId="73DCC6A3" w14:textId="77777777" w:rsidR="00F9104D" w:rsidRDefault="00F9104D" w:rsidP="00F9104D">
      <w:pPr>
        <w:pStyle w:val="Output"/>
        <w:shd w:val="clear" w:color="auto" w:fill="000000" w:themeFill="text1"/>
        <w:rPr>
          <w:color w:val="4C483D" w:themeColor="text2"/>
        </w:rPr>
      </w:pPr>
      <w:r>
        <w:rPr>
          <w:color w:val="FF0000"/>
        </w:rPr>
        <w:tab/>
        <w:t>at core.Test.main(</w:t>
      </w:r>
      <w:r>
        <w:rPr>
          <w:color w:val="0066CC"/>
          <w:u w:val="single"/>
        </w:rPr>
        <w:t>Test.java:9</w:t>
      </w:r>
      <w:r>
        <w:rPr>
          <w:color w:val="FF0000"/>
        </w:rPr>
        <w:t>)</w:t>
      </w:r>
    </w:p>
    <w:p w14:paraId="77BD5D96" w14:textId="77777777" w:rsidR="00511D87" w:rsidRDefault="00F9104D" w:rsidP="00F9104D">
      <w:pPr>
        <w:pStyle w:val="Output"/>
        <w:shd w:val="clear" w:color="auto" w:fill="000000" w:themeFill="text1"/>
      </w:pPr>
      <w:r>
        <w:t>finally</w:t>
      </w:r>
    </w:p>
    <w:p w14:paraId="36BC45CB" w14:textId="77777777" w:rsidR="00ED4293" w:rsidRDefault="00ED4293" w:rsidP="00C71FBB">
      <w:pPr>
        <w:rPr>
          <w:b/>
          <w:color w:val="FF0000"/>
        </w:rPr>
      </w:pPr>
    </w:p>
    <w:p w14:paraId="6FCE51CA" w14:textId="77777777" w:rsidR="00ED4293" w:rsidRDefault="00ED4293" w:rsidP="00C71FBB">
      <w:pPr>
        <w:rPr>
          <w:b/>
          <w:color w:val="FF0000"/>
        </w:rPr>
      </w:pPr>
    </w:p>
    <w:p w14:paraId="59249271" w14:textId="77777777" w:rsidR="00323076" w:rsidRDefault="00323076" w:rsidP="00C71FBB">
      <w:pPr>
        <w:rPr>
          <w:b/>
          <w:color w:val="FF0000"/>
        </w:rPr>
      </w:pPr>
      <w:r>
        <w:rPr>
          <w:b/>
          <w:color w:val="FF0000"/>
        </w:rPr>
        <w:t>Case 4: Java9 Enhancement -</w:t>
      </w:r>
      <w:r w:rsidRPr="00323076">
        <w:rPr>
          <w:rFonts w:ascii="Helvetica" w:eastAsia="Times New Roman" w:hAnsi="Helvetica" w:cs="Helvetica"/>
          <w:b/>
          <w:bCs/>
          <w:iCs/>
          <w:color w:val="610B4B"/>
          <w:sz w:val="32"/>
          <w:szCs w:val="32"/>
          <w:lang w:eastAsia="en-US"/>
        </w:rPr>
        <w:t xml:space="preserve"> </w:t>
      </w:r>
      <w:r w:rsidRPr="00323076">
        <w:rPr>
          <w:b/>
          <w:color w:val="FF0000"/>
        </w:rPr>
        <w:t>Resource declared outside the try block</w:t>
      </w:r>
    </w:p>
    <w:p w14:paraId="6B12CDCB" w14:textId="10EA98A5" w:rsidR="00C71FBB" w:rsidRDefault="00C71FBB" w:rsidP="00C71FBB">
      <w:r>
        <w:t>In Java 7, try-with-resources has a limitation that requires resource should declare within try block only</w:t>
      </w:r>
      <w:r w:rsidR="00F97A83">
        <w:t>,</w:t>
      </w:r>
      <w:r>
        <w:t xml:space="preserve"> otherwise compiler generates an error: </w:t>
      </w:r>
      <w:r w:rsidRPr="00C71FBB">
        <w:rPr>
          <w:color w:val="FF0000"/>
        </w:rPr>
        <w:t>&lt;identifier&gt; expected</w:t>
      </w:r>
      <w:r>
        <w:t>.</w:t>
      </w:r>
    </w:p>
    <w:p w14:paraId="4B6DCF4B" w14:textId="77777777" w:rsidR="00C71FBB" w:rsidRDefault="00C71FBB" w:rsidP="00C71FBB">
      <w:pPr>
        <w:pStyle w:val="Output"/>
      </w:pPr>
      <w:r>
        <w:t>FileInputStream input = new FileInputStream("file.txt");</w:t>
      </w:r>
    </w:p>
    <w:p w14:paraId="4EB65579" w14:textId="77777777" w:rsidR="00C71FBB" w:rsidRDefault="00C71FBB" w:rsidP="00C71FBB">
      <w:pPr>
        <w:pStyle w:val="Output"/>
      </w:pPr>
      <w:r>
        <w:tab/>
      </w:r>
      <w:r>
        <w:tab/>
        <w:t>try (input) {</w:t>
      </w:r>
    </w:p>
    <w:p w14:paraId="43F9EC02" w14:textId="77777777" w:rsidR="00C71FBB" w:rsidRDefault="00C71FBB" w:rsidP="00C71FBB">
      <w:pPr>
        <w:pStyle w:val="Output"/>
      </w:pPr>
      <w:r>
        <w:tab/>
      </w:r>
      <w:r>
        <w:tab/>
        <w:t>}</w:t>
      </w:r>
    </w:p>
    <w:p w14:paraId="65DFD587" w14:textId="77777777" w:rsidR="00C71FBB" w:rsidRPr="00C71FBB" w:rsidRDefault="00C71FBB" w:rsidP="00C71FBB">
      <w:pPr>
        <w:pStyle w:val="Output"/>
        <w:shd w:val="clear" w:color="auto" w:fill="000000" w:themeFill="text1"/>
        <w:rPr>
          <w:color w:val="FF0000"/>
        </w:rPr>
      </w:pPr>
      <w:r w:rsidRPr="00C71FBB">
        <w:rPr>
          <w:color w:val="FF0000"/>
        </w:rPr>
        <w:t>error: &lt;identifier&gt; expected</w:t>
      </w:r>
    </w:p>
    <w:p w14:paraId="570F7CD9" w14:textId="77777777" w:rsidR="00C71FBB" w:rsidRPr="00C71FBB" w:rsidRDefault="00C71FBB" w:rsidP="00C71FBB">
      <w:pPr>
        <w:pStyle w:val="Output"/>
        <w:shd w:val="clear" w:color="auto" w:fill="000000" w:themeFill="text1"/>
        <w:rPr>
          <w:color w:val="FF0000"/>
        </w:rPr>
      </w:pPr>
      <w:r w:rsidRPr="00C71FBB">
        <w:rPr>
          <w:color w:val="FF0000"/>
        </w:rPr>
        <w:tab/>
      </w:r>
      <w:r w:rsidRPr="00C71FBB">
        <w:rPr>
          <w:color w:val="FF0000"/>
        </w:rPr>
        <w:tab/>
        <w:t xml:space="preserve">   try(input)</w:t>
      </w:r>
    </w:p>
    <w:p w14:paraId="08326D28" w14:textId="748066CD" w:rsidR="00C71FBB" w:rsidRPr="00323076" w:rsidRDefault="00C71FBB" w:rsidP="00C71FBB">
      <w:r>
        <w:t xml:space="preserve">To deal with this error, try-with-resource is improved in </w:t>
      </w:r>
      <w:r w:rsidRPr="0023598D">
        <w:rPr>
          <w:b/>
          <w:bCs/>
        </w:rPr>
        <w:t>Java 9</w:t>
      </w:r>
      <w:r>
        <w:t xml:space="preserve"> and now we can use reference of the resource that is not declared locally.</w:t>
      </w:r>
    </w:p>
    <w:p w14:paraId="11923BE0" w14:textId="77777777" w:rsidR="006A056D" w:rsidRDefault="006A056D" w:rsidP="006A056D">
      <w:pPr>
        <w:pStyle w:val="Output"/>
        <w:rPr>
          <w:color w:val="4C483D" w:themeColor="text2"/>
        </w:rPr>
      </w:pPr>
      <w:r>
        <w:t>public</w:t>
      </w:r>
      <w:r>
        <w:rPr>
          <w:color w:val="000000"/>
        </w:rPr>
        <w:t xml:space="preserve"> </w:t>
      </w:r>
      <w:r>
        <w:t>class</w:t>
      </w:r>
      <w:r>
        <w:rPr>
          <w:color w:val="000000"/>
        </w:rPr>
        <w:t xml:space="preserve"> Test {</w:t>
      </w:r>
    </w:p>
    <w:p w14:paraId="320FB786" w14:textId="77777777" w:rsidR="006A056D" w:rsidRDefault="006A056D" w:rsidP="006A056D">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xml:space="preserve">[]) </w:t>
      </w:r>
      <w:r>
        <w:t>throws</w:t>
      </w:r>
      <w:r>
        <w:rPr>
          <w:color w:val="000000"/>
        </w:rPr>
        <w:t xml:space="preserve"> IOException {</w:t>
      </w:r>
    </w:p>
    <w:p w14:paraId="20005D88" w14:textId="77777777" w:rsidR="006A056D" w:rsidRDefault="006A056D" w:rsidP="006A056D">
      <w:pPr>
        <w:pStyle w:val="Output"/>
        <w:rPr>
          <w:color w:val="4C483D" w:themeColor="text2"/>
        </w:rPr>
      </w:pPr>
      <w:r>
        <w:rPr>
          <w:color w:val="000000"/>
        </w:rPr>
        <w:tab/>
      </w:r>
      <w:r>
        <w:rPr>
          <w:color w:val="000000"/>
        </w:rPr>
        <w:tab/>
        <w:t xml:space="preserve">FileInputStream </w:t>
      </w:r>
      <w:r>
        <w:rPr>
          <w:color w:val="6A3E3E"/>
        </w:rPr>
        <w:t>input</w:t>
      </w:r>
      <w:r>
        <w:rPr>
          <w:color w:val="000000"/>
        </w:rPr>
        <w:t xml:space="preserve"> = </w:t>
      </w:r>
      <w:r>
        <w:t>new</w:t>
      </w:r>
      <w:r>
        <w:rPr>
          <w:color w:val="000000"/>
        </w:rPr>
        <w:t xml:space="preserve"> FileInputStream(</w:t>
      </w:r>
      <w:r>
        <w:rPr>
          <w:color w:val="2A00FF"/>
        </w:rPr>
        <w:t>"file.txt"</w:t>
      </w:r>
      <w:r>
        <w:rPr>
          <w:color w:val="000000"/>
        </w:rPr>
        <w:t>);</w:t>
      </w:r>
    </w:p>
    <w:p w14:paraId="4910F9AE" w14:textId="77777777" w:rsidR="006A056D" w:rsidRDefault="006A056D" w:rsidP="006A056D">
      <w:pPr>
        <w:pStyle w:val="Output"/>
        <w:rPr>
          <w:color w:val="4C483D" w:themeColor="text2"/>
        </w:rPr>
      </w:pPr>
      <w:r>
        <w:rPr>
          <w:color w:val="000000"/>
        </w:rPr>
        <w:tab/>
      </w:r>
      <w:r>
        <w:rPr>
          <w:color w:val="000000"/>
        </w:rPr>
        <w:tab/>
      </w:r>
      <w:r>
        <w:t>try</w:t>
      </w:r>
      <w:r>
        <w:rPr>
          <w:color w:val="000000"/>
        </w:rPr>
        <w:t xml:space="preserve"> (</w:t>
      </w:r>
      <w:r>
        <w:rPr>
          <w:color w:val="6A3E3E"/>
        </w:rPr>
        <w:t>input</w:t>
      </w:r>
      <w:r>
        <w:rPr>
          <w:color w:val="000000"/>
        </w:rPr>
        <w:t>) {</w:t>
      </w:r>
    </w:p>
    <w:p w14:paraId="6D8C12C1" w14:textId="77777777" w:rsidR="006A056D" w:rsidRDefault="006A056D" w:rsidP="006A056D">
      <w:pPr>
        <w:pStyle w:val="Output"/>
        <w:rPr>
          <w:color w:val="4C483D" w:themeColor="text2"/>
        </w:rPr>
      </w:pPr>
      <w:r>
        <w:rPr>
          <w:color w:val="000000"/>
        </w:rPr>
        <w:tab/>
      </w:r>
      <w:r>
        <w:rPr>
          <w:color w:val="000000"/>
        </w:rPr>
        <w:tab/>
      </w:r>
      <w:r>
        <w:rPr>
          <w:color w:val="000000"/>
        </w:rPr>
        <w:tab/>
      </w:r>
      <w:r>
        <w:t>int</w:t>
      </w:r>
      <w:r>
        <w:rPr>
          <w:color w:val="000000"/>
        </w:rPr>
        <w:t xml:space="preserve"> </w:t>
      </w:r>
      <w:r>
        <w:rPr>
          <w:color w:val="6A3E3E"/>
        </w:rPr>
        <w:t>data</w:t>
      </w:r>
      <w:r>
        <w:rPr>
          <w:color w:val="000000"/>
        </w:rPr>
        <w:t xml:space="preserve"> = </w:t>
      </w:r>
      <w:r>
        <w:rPr>
          <w:color w:val="6A3E3E"/>
        </w:rPr>
        <w:t>input</w:t>
      </w:r>
      <w:r>
        <w:rPr>
          <w:color w:val="000000"/>
        </w:rPr>
        <w:t>.read();</w:t>
      </w:r>
    </w:p>
    <w:p w14:paraId="31B85C3E" w14:textId="77777777" w:rsidR="006A056D" w:rsidRDefault="006A056D" w:rsidP="006A056D">
      <w:pPr>
        <w:pStyle w:val="Output"/>
        <w:rPr>
          <w:color w:val="4C483D" w:themeColor="text2"/>
        </w:rPr>
      </w:pPr>
      <w:r>
        <w:rPr>
          <w:color w:val="000000"/>
        </w:rPr>
        <w:tab/>
      </w:r>
      <w:r>
        <w:rPr>
          <w:color w:val="000000"/>
        </w:rPr>
        <w:tab/>
      </w:r>
      <w:r>
        <w:rPr>
          <w:color w:val="000000"/>
        </w:rPr>
        <w:tab/>
      </w:r>
      <w:r>
        <w:t>while</w:t>
      </w:r>
      <w:r>
        <w:rPr>
          <w:color w:val="000000"/>
        </w:rPr>
        <w:t xml:space="preserve"> (</w:t>
      </w:r>
      <w:r>
        <w:rPr>
          <w:color w:val="6A3E3E"/>
        </w:rPr>
        <w:t>data</w:t>
      </w:r>
      <w:r>
        <w:rPr>
          <w:color w:val="000000"/>
        </w:rPr>
        <w:t xml:space="preserve"> != -1) {</w:t>
      </w:r>
    </w:p>
    <w:p w14:paraId="08B7802F" w14:textId="77777777" w:rsidR="006A056D" w:rsidRDefault="006A056D" w:rsidP="006A056D">
      <w:pPr>
        <w:pStyle w:val="Output"/>
        <w:rPr>
          <w:color w:val="4C483D" w:themeColor="text2"/>
        </w:rPr>
      </w:pPr>
      <w:r>
        <w:rPr>
          <w:color w:val="000000"/>
        </w:rPr>
        <w:tab/>
      </w:r>
      <w:r>
        <w:rPr>
          <w:color w:val="000000"/>
        </w:rPr>
        <w:tab/>
      </w:r>
      <w:r>
        <w:rPr>
          <w:color w:val="000000"/>
        </w:rPr>
        <w:tab/>
      </w:r>
      <w:r>
        <w:rPr>
          <w:color w:val="000000"/>
        </w:rPr>
        <w:tab/>
        <w:t>System.</w:t>
      </w:r>
      <w:r>
        <w:rPr>
          <w:i/>
          <w:iCs/>
          <w:color w:val="0000C0"/>
        </w:rPr>
        <w:t>out</w:t>
      </w:r>
      <w:r>
        <w:rPr>
          <w:color w:val="000000"/>
        </w:rPr>
        <w:t>.print((</w:t>
      </w:r>
      <w:r>
        <w:t>char</w:t>
      </w:r>
      <w:r>
        <w:rPr>
          <w:color w:val="000000"/>
        </w:rPr>
        <w:t xml:space="preserve">) </w:t>
      </w:r>
      <w:r>
        <w:rPr>
          <w:color w:val="6A3E3E"/>
        </w:rPr>
        <w:t>data</w:t>
      </w:r>
      <w:r>
        <w:rPr>
          <w:color w:val="000000"/>
        </w:rPr>
        <w:t>);</w:t>
      </w:r>
    </w:p>
    <w:p w14:paraId="02BD2D65" w14:textId="77777777" w:rsidR="006A056D" w:rsidRDefault="006A056D" w:rsidP="006A056D">
      <w:pPr>
        <w:pStyle w:val="Output"/>
        <w:rPr>
          <w:color w:val="4C483D" w:themeColor="text2"/>
        </w:rPr>
      </w:pPr>
      <w:r>
        <w:rPr>
          <w:color w:val="000000"/>
        </w:rPr>
        <w:tab/>
      </w:r>
      <w:r>
        <w:rPr>
          <w:color w:val="000000"/>
        </w:rPr>
        <w:tab/>
      </w:r>
      <w:r>
        <w:rPr>
          <w:color w:val="000000"/>
        </w:rPr>
        <w:tab/>
      </w:r>
      <w:r>
        <w:rPr>
          <w:color w:val="000000"/>
        </w:rPr>
        <w:tab/>
      </w:r>
      <w:r>
        <w:rPr>
          <w:color w:val="6A3E3E"/>
        </w:rPr>
        <w:t>data</w:t>
      </w:r>
      <w:r>
        <w:rPr>
          <w:color w:val="000000"/>
        </w:rPr>
        <w:t xml:space="preserve"> = </w:t>
      </w:r>
      <w:r>
        <w:rPr>
          <w:color w:val="6A3E3E"/>
        </w:rPr>
        <w:t>input</w:t>
      </w:r>
      <w:r>
        <w:rPr>
          <w:color w:val="000000"/>
        </w:rPr>
        <w:t>.read();</w:t>
      </w:r>
    </w:p>
    <w:p w14:paraId="2E833683" w14:textId="77777777" w:rsidR="006A056D" w:rsidRDefault="006A056D" w:rsidP="006A056D">
      <w:pPr>
        <w:pStyle w:val="Output"/>
        <w:rPr>
          <w:color w:val="4C483D" w:themeColor="text2"/>
        </w:rPr>
      </w:pPr>
      <w:r>
        <w:rPr>
          <w:color w:val="000000"/>
        </w:rPr>
        <w:tab/>
      </w:r>
      <w:r>
        <w:rPr>
          <w:color w:val="000000"/>
        </w:rPr>
        <w:tab/>
      </w:r>
      <w:r>
        <w:rPr>
          <w:color w:val="000000"/>
        </w:rPr>
        <w:tab/>
      </w:r>
      <w:r>
        <w:rPr>
          <w:color w:val="000000"/>
        </w:rPr>
        <w:tab/>
      </w:r>
      <w:r>
        <w:rPr>
          <w:color w:val="6A3E3E"/>
        </w:rPr>
        <w:t>input</w:t>
      </w:r>
      <w:r>
        <w:rPr>
          <w:color w:val="000000"/>
        </w:rPr>
        <w:t>.close();</w:t>
      </w:r>
    </w:p>
    <w:p w14:paraId="73B0F4EC" w14:textId="703892B9" w:rsidR="006A056D" w:rsidRDefault="006A056D" w:rsidP="006A056D">
      <w:pPr>
        <w:pStyle w:val="Output"/>
        <w:rPr>
          <w:color w:val="4C483D" w:themeColor="text2"/>
        </w:rPr>
      </w:pPr>
      <w:r>
        <w:rPr>
          <w:color w:val="000000"/>
        </w:rPr>
        <w:tab/>
      </w:r>
      <w:r>
        <w:rPr>
          <w:color w:val="000000"/>
        </w:rPr>
        <w:tab/>
      </w:r>
      <w:r>
        <w:rPr>
          <w:color w:val="000000"/>
        </w:rPr>
        <w:tab/>
        <w:t>}</w:t>
      </w:r>
    </w:p>
    <w:p w14:paraId="66B0EBC2" w14:textId="77777777" w:rsidR="006A056D" w:rsidRDefault="006A056D" w:rsidP="006A056D">
      <w:pPr>
        <w:pStyle w:val="Output"/>
        <w:rPr>
          <w:color w:val="4C483D" w:themeColor="text2"/>
        </w:rPr>
      </w:pPr>
      <w:r>
        <w:rPr>
          <w:color w:val="000000"/>
        </w:rPr>
        <w:tab/>
      </w:r>
      <w:r>
        <w:rPr>
          <w:color w:val="000000"/>
        </w:rPr>
        <w:tab/>
        <w:t xml:space="preserve">} </w:t>
      </w:r>
      <w:r>
        <w:t>catch</w:t>
      </w:r>
      <w:r>
        <w:rPr>
          <w:color w:val="000000"/>
        </w:rPr>
        <w:t xml:space="preserve"> (Exception </w:t>
      </w:r>
      <w:r>
        <w:rPr>
          <w:color w:val="6A3E3E"/>
        </w:rPr>
        <w:t>e</w:t>
      </w:r>
      <w:r>
        <w:rPr>
          <w:color w:val="000000"/>
        </w:rPr>
        <w:t>) {</w:t>
      </w:r>
      <w:r>
        <w:rPr>
          <w:color w:val="000000"/>
        </w:rPr>
        <w:tab/>
      </w:r>
      <w:r>
        <w:rPr>
          <w:color w:val="000000"/>
        </w:rPr>
        <w:tab/>
      </w:r>
      <w:r>
        <w:rPr>
          <w:color w:val="000000"/>
        </w:rPr>
        <w:tab/>
        <w:t xml:space="preserve"> </w:t>
      </w:r>
    </w:p>
    <w:p w14:paraId="2C514C37" w14:textId="77777777" w:rsidR="006A056D" w:rsidRDefault="006A056D" w:rsidP="006A056D">
      <w:pPr>
        <w:pStyle w:val="Output"/>
        <w:rPr>
          <w:color w:val="4C483D" w:themeColor="text2"/>
        </w:rPr>
      </w:pPr>
      <w:r>
        <w:rPr>
          <w:color w:val="000000"/>
        </w:rPr>
        <w:tab/>
      </w:r>
      <w:r>
        <w:rPr>
          <w:color w:val="000000"/>
        </w:rPr>
        <w:tab/>
      </w:r>
      <w:r>
        <w:rPr>
          <w:color w:val="000000"/>
        </w:rPr>
        <w:tab/>
      </w:r>
      <w:r>
        <w:rPr>
          <w:color w:val="6A3E3E"/>
        </w:rPr>
        <w:t>e</w:t>
      </w:r>
      <w:r>
        <w:rPr>
          <w:color w:val="000000"/>
        </w:rPr>
        <w:t>.printStackTrace();</w:t>
      </w:r>
    </w:p>
    <w:p w14:paraId="45E5B28C" w14:textId="77777777" w:rsidR="006A056D" w:rsidRDefault="006A056D" w:rsidP="006A056D">
      <w:pPr>
        <w:pStyle w:val="Output"/>
        <w:rPr>
          <w:color w:val="4C483D" w:themeColor="text2"/>
        </w:rPr>
      </w:pPr>
      <w:r>
        <w:rPr>
          <w:color w:val="000000"/>
        </w:rPr>
        <w:tab/>
      </w:r>
      <w:r>
        <w:rPr>
          <w:color w:val="000000"/>
        </w:rPr>
        <w:tab/>
      </w:r>
      <w:r>
        <w:rPr>
          <w:color w:val="000000"/>
        </w:rPr>
        <w:tab/>
      </w:r>
      <w:r>
        <w:rPr>
          <w:color w:val="6A3E3E"/>
        </w:rPr>
        <w:t>input</w:t>
      </w:r>
      <w:r>
        <w:rPr>
          <w:color w:val="000000"/>
        </w:rPr>
        <w:t>.close();</w:t>
      </w:r>
    </w:p>
    <w:p w14:paraId="17FF732A" w14:textId="77777777" w:rsidR="006A056D" w:rsidRDefault="006A056D" w:rsidP="006A056D">
      <w:pPr>
        <w:pStyle w:val="Output"/>
        <w:rPr>
          <w:color w:val="4C483D" w:themeColor="text2"/>
        </w:rPr>
      </w:pPr>
      <w:r>
        <w:rPr>
          <w:color w:val="000000"/>
        </w:rPr>
        <w:tab/>
      </w:r>
      <w:r>
        <w:rPr>
          <w:color w:val="000000"/>
        </w:rPr>
        <w:tab/>
        <w:t>}</w:t>
      </w:r>
      <w:r>
        <w:t>finally</w:t>
      </w:r>
      <w:r>
        <w:rPr>
          <w:color w:val="000000"/>
        </w:rPr>
        <w:t xml:space="preserve"> {</w:t>
      </w:r>
    </w:p>
    <w:p w14:paraId="3DF1BE9E" w14:textId="77777777" w:rsidR="006A056D" w:rsidRDefault="006A056D" w:rsidP="006A056D">
      <w:pPr>
        <w:pStyle w:val="Output"/>
        <w:rPr>
          <w:color w:val="4C483D" w:themeColor="text2"/>
        </w:rPr>
      </w:pPr>
      <w:r>
        <w:rPr>
          <w:color w:val="000000"/>
        </w:rPr>
        <w:tab/>
      </w:r>
      <w:r>
        <w:rPr>
          <w:color w:val="000000"/>
        </w:rPr>
        <w:tab/>
      </w:r>
      <w:r>
        <w:rPr>
          <w:color w:val="000000"/>
        </w:rPr>
        <w:tab/>
      </w:r>
      <w:r>
        <w:rPr>
          <w:color w:val="6A3E3E"/>
        </w:rPr>
        <w:t>input</w:t>
      </w:r>
      <w:r>
        <w:rPr>
          <w:color w:val="000000"/>
        </w:rPr>
        <w:t>.close();</w:t>
      </w:r>
    </w:p>
    <w:p w14:paraId="7E2A7B40" w14:textId="77777777" w:rsidR="006A056D" w:rsidRDefault="006A056D" w:rsidP="006A056D">
      <w:pPr>
        <w:pStyle w:val="Output"/>
        <w:rPr>
          <w:color w:val="4C483D" w:themeColor="text2"/>
        </w:rPr>
      </w:pPr>
      <w:r>
        <w:rPr>
          <w:color w:val="000000"/>
        </w:rPr>
        <w:tab/>
      </w:r>
      <w:r>
        <w:rPr>
          <w:color w:val="000000"/>
        </w:rPr>
        <w:tab/>
        <w:t>}</w:t>
      </w:r>
    </w:p>
    <w:p w14:paraId="3EC74DDF" w14:textId="77777777" w:rsidR="006A056D" w:rsidRDefault="006A056D" w:rsidP="006A056D">
      <w:pPr>
        <w:pStyle w:val="Output"/>
        <w:rPr>
          <w:color w:val="4C483D" w:themeColor="text2"/>
        </w:rPr>
      </w:pPr>
      <w:r>
        <w:rPr>
          <w:color w:val="000000"/>
        </w:rPr>
        <w:tab/>
        <w:t>}</w:t>
      </w:r>
    </w:p>
    <w:p w14:paraId="7F033528" w14:textId="77777777" w:rsidR="00337A07" w:rsidRDefault="006A056D" w:rsidP="006A056D">
      <w:pPr>
        <w:pStyle w:val="Output"/>
      </w:pPr>
      <w:r>
        <w:rPr>
          <w:color w:val="000000"/>
        </w:rPr>
        <w:t>}</w:t>
      </w:r>
    </w:p>
    <w:p w14:paraId="391B34DF" w14:textId="77777777" w:rsidR="00337A07" w:rsidRDefault="00C71FBB" w:rsidP="00337A07">
      <w:r w:rsidRPr="00C71FBB">
        <w:t xml:space="preserve">Now we can access input </w:t>
      </w:r>
      <w:r w:rsidR="00ED4293" w:rsidRPr="00C71FBB">
        <w:t>variable</w:t>
      </w:r>
      <w:r w:rsidRPr="00C71FBB">
        <w:t xml:space="preserve"> in catch and finally block</w:t>
      </w:r>
    </w:p>
    <w:p w14:paraId="63C813DE" w14:textId="77777777" w:rsidR="00C71FBB" w:rsidRDefault="00C71FBB" w:rsidP="00337A07"/>
    <w:p w14:paraId="0DAF2915" w14:textId="77777777" w:rsidR="000F247A" w:rsidRDefault="000F247A" w:rsidP="000E4144">
      <w:pPr>
        <w:pStyle w:val="Heading30"/>
      </w:pPr>
      <w:r>
        <w:t>Catch with Multiple Exception classes</w:t>
      </w:r>
    </w:p>
    <w:p w14:paraId="13C7C0A8" w14:textId="77777777" w:rsidR="000F247A" w:rsidRDefault="000F247A" w:rsidP="000F247A">
      <w:r>
        <w:t xml:space="preserve">From Java 7 onwards, </w:t>
      </w:r>
      <w:r w:rsidRPr="00445182">
        <w:t>you can catch multiple e</w:t>
      </w:r>
      <w:r>
        <w:t>xceptions in single catch block using ( | ) symbol.</w:t>
      </w:r>
    </w:p>
    <w:p w14:paraId="71369F15" w14:textId="77777777" w:rsidR="000F247A" w:rsidRPr="00CD1A9E" w:rsidRDefault="000F247A" w:rsidP="000F247A">
      <w:pPr>
        <w:pStyle w:val="Output"/>
        <w:rPr>
          <w:sz w:val="14"/>
          <w:szCs w:val="18"/>
        </w:rPr>
      </w:pPr>
      <w:r w:rsidRPr="00CD1A9E">
        <w:rPr>
          <w:rStyle w:val="HTMLCode"/>
          <w:rFonts w:eastAsiaTheme="minorEastAsia"/>
          <w:color w:val="FF0779"/>
          <w:sz w:val="18"/>
          <w:szCs w:val="18"/>
        </w:rPr>
        <w:t> </w:t>
      </w:r>
      <w:r w:rsidRPr="00CD1A9E">
        <w:rPr>
          <w:rStyle w:val="HTMLCode"/>
          <w:rFonts w:eastAsiaTheme="minorEastAsia"/>
          <w:color w:val="000000"/>
          <w:sz w:val="18"/>
          <w:szCs w:val="18"/>
        </w:rPr>
        <w:t>catch(NullPointerException | IndexOutOfBoundsException ex)</w:t>
      </w:r>
    </w:p>
    <w:p w14:paraId="5781CF5B" w14:textId="77777777" w:rsidR="000F247A" w:rsidRPr="00CD1A9E" w:rsidRDefault="000F247A" w:rsidP="000F247A">
      <w:pPr>
        <w:pStyle w:val="Output"/>
        <w:rPr>
          <w:sz w:val="14"/>
          <w:szCs w:val="18"/>
        </w:rPr>
      </w:pPr>
      <w:r w:rsidRPr="00CD1A9E">
        <w:rPr>
          <w:rStyle w:val="HTMLCode"/>
          <w:rFonts w:eastAsiaTheme="minorEastAsia"/>
          <w:color w:val="FF0779"/>
          <w:sz w:val="18"/>
          <w:szCs w:val="18"/>
        </w:rPr>
        <w:t>        </w:t>
      </w:r>
      <w:r w:rsidRPr="00CD1A9E">
        <w:rPr>
          <w:rStyle w:val="HTMLCode"/>
          <w:rFonts w:eastAsiaTheme="minorEastAsia"/>
          <w:color w:val="000000"/>
          <w:sz w:val="18"/>
          <w:szCs w:val="18"/>
        </w:rPr>
        <w:t>{</w:t>
      </w:r>
    </w:p>
    <w:p w14:paraId="29FCB119" w14:textId="77777777" w:rsidR="000F247A" w:rsidRPr="00CD1A9E" w:rsidRDefault="000F247A" w:rsidP="000F247A">
      <w:pPr>
        <w:pStyle w:val="Output"/>
        <w:rPr>
          <w:sz w:val="14"/>
          <w:szCs w:val="18"/>
        </w:rPr>
      </w:pPr>
      <w:r w:rsidRPr="00CD1A9E">
        <w:rPr>
          <w:rStyle w:val="HTMLCode"/>
          <w:rFonts w:eastAsiaTheme="minorEastAsia"/>
          <w:color w:val="FF0779"/>
          <w:sz w:val="18"/>
          <w:szCs w:val="18"/>
        </w:rPr>
        <w:t>            </w:t>
      </w:r>
      <w:r w:rsidRPr="00CD1A9E">
        <w:rPr>
          <w:rStyle w:val="HTMLCode"/>
          <w:rFonts w:eastAsiaTheme="minorEastAsia"/>
          <w:color w:val="000000"/>
          <w:sz w:val="18"/>
          <w:szCs w:val="18"/>
        </w:rPr>
        <w:t>Ex.printStackTrace();</w:t>
      </w:r>
    </w:p>
    <w:p w14:paraId="5E22DA28" w14:textId="77777777" w:rsidR="000F247A" w:rsidRPr="00CD1A9E" w:rsidRDefault="000F247A" w:rsidP="000F247A">
      <w:pPr>
        <w:pStyle w:val="Output"/>
        <w:rPr>
          <w:sz w:val="14"/>
          <w:szCs w:val="18"/>
        </w:rPr>
      </w:pPr>
      <w:r w:rsidRPr="00CD1A9E">
        <w:rPr>
          <w:rStyle w:val="HTMLCode"/>
          <w:rFonts w:eastAsiaTheme="minorEastAsia"/>
          <w:color w:val="FF0779"/>
          <w:sz w:val="18"/>
          <w:szCs w:val="18"/>
        </w:rPr>
        <w:t>        </w:t>
      </w:r>
      <w:r w:rsidRPr="00CD1A9E">
        <w:rPr>
          <w:rStyle w:val="HTMLCode"/>
          <w:rFonts w:eastAsiaTheme="minorEastAsia"/>
          <w:color w:val="000000"/>
          <w:sz w:val="18"/>
          <w:szCs w:val="18"/>
        </w:rPr>
        <w:t>}</w:t>
      </w:r>
    </w:p>
    <w:p w14:paraId="7A1814B5" w14:textId="77777777" w:rsidR="000F247A" w:rsidRDefault="000F247A" w:rsidP="006F728B">
      <w:pPr>
        <w:pStyle w:val="ListParagraph"/>
        <w:numPr>
          <w:ilvl w:val="0"/>
          <w:numId w:val="47"/>
        </w:numPr>
        <w:rPr>
          <w:shd w:val="clear" w:color="auto" w:fill="FFFFFF"/>
        </w:rPr>
      </w:pPr>
      <w:r w:rsidRPr="00CE2FDC">
        <w:rPr>
          <w:shd w:val="clear" w:color="auto" w:fill="FFFFFF"/>
        </w:rPr>
        <w:lastRenderedPageBreak/>
        <w:t>If a </w:t>
      </w:r>
      <w:r w:rsidRPr="00CE2FDC">
        <w:rPr>
          <w:rStyle w:val="HTMLCode"/>
          <w:rFonts w:ascii="Consolas" w:eastAsiaTheme="minorEastAsia" w:hAnsi="Consolas"/>
          <w:color w:val="FF0779"/>
          <w:sz w:val="21"/>
          <w:szCs w:val="21"/>
          <w:shd w:val="clear" w:color="auto" w:fill="FFFFFF"/>
        </w:rPr>
        <w:t>catch</w:t>
      </w:r>
      <w:r w:rsidRPr="00CE2FDC">
        <w:rPr>
          <w:shd w:val="clear" w:color="auto" w:fill="FFFFFF"/>
        </w:rPr>
        <w:t> block handles more than one exception type, then the </w:t>
      </w:r>
      <w:r w:rsidRPr="00CE2FDC">
        <w:rPr>
          <w:rStyle w:val="HTMLCode"/>
          <w:rFonts w:ascii="Consolas" w:eastAsiaTheme="minorEastAsia" w:hAnsi="Consolas"/>
          <w:b/>
          <w:bCs/>
          <w:color w:val="FF0779"/>
          <w:sz w:val="21"/>
          <w:szCs w:val="21"/>
          <w:shd w:val="clear" w:color="auto" w:fill="FFFFFF"/>
        </w:rPr>
        <w:t>catch</w:t>
      </w:r>
      <w:r w:rsidR="002641D4">
        <w:rPr>
          <w:rStyle w:val="HTMLCode"/>
          <w:rFonts w:ascii="Consolas" w:eastAsiaTheme="minorEastAsia" w:hAnsi="Consolas"/>
          <w:b/>
          <w:bCs/>
          <w:color w:val="FF0779"/>
          <w:sz w:val="21"/>
          <w:szCs w:val="21"/>
          <w:shd w:val="clear" w:color="auto" w:fill="FFFFFF"/>
        </w:rPr>
        <w:t xml:space="preserve"> </w:t>
      </w:r>
      <w:r w:rsidRPr="00CE2FDC">
        <w:rPr>
          <w:rStyle w:val="Strong"/>
          <w:rFonts w:cs="Segoe UI"/>
          <w:color w:val="000000"/>
          <w:shd w:val="clear" w:color="auto" w:fill="FFFFFF"/>
        </w:rPr>
        <w:t>parameter is implicitly </w:t>
      </w:r>
      <w:r w:rsidRPr="00CE2FDC">
        <w:rPr>
          <w:rStyle w:val="HTMLCode"/>
          <w:rFonts w:ascii="Consolas" w:eastAsiaTheme="minorEastAsia" w:hAnsi="Consolas"/>
          <w:b/>
          <w:bCs/>
          <w:color w:val="FF0779"/>
          <w:sz w:val="21"/>
          <w:szCs w:val="21"/>
          <w:shd w:val="clear" w:color="auto" w:fill="FFFFFF"/>
        </w:rPr>
        <w:t>final</w:t>
      </w:r>
      <w:r w:rsidRPr="00CE2FDC">
        <w:rPr>
          <w:shd w:val="clear" w:color="auto" w:fill="FFFFFF"/>
        </w:rPr>
        <w:t>. In this example, the </w:t>
      </w:r>
      <w:r w:rsidRPr="00CE2FDC">
        <w:rPr>
          <w:rStyle w:val="HTMLCode"/>
          <w:rFonts w:ascii="Consolas" w:eastAsiaTheme="minorEastAsia" w:hAnsi="Consolas"/>
          <w:color w:val="FF0779"/>
          <w:sz w:val="21"/>
          <w:szCs w:val="21"/>
          <w:shd w:val="clear" w:color="auto" w:fill="FFFFFF"/>
        </w:rPr>
        <w:t>catch</w:t>
      </w:r>
      <w:r w:rsidRPr="00CE2FDC">
        <w:rPr>
          <w:shd w:val="clear" w:color="auto" w:fill="FFFFFF"/>
        </w:rPr>
        <w:t> parameter </w:t>
      </w:r>
      <w:r w:rsidRPr="00CE2FDC">
        <w:rPr>
          <w:rStyle w:val="HTMLCode"/>
          <w:rFonts w:ascii="Consolas" w:eastAsiaTheme="minorEastAsia" w:hAnsi="Consolas"/>
          <w:color w:val="FF0779"/>
          <w:sz w:val="21"/>
          <w:szCs w:val="21"/>
          <w:shd w:val="clear" w:color="auto" w:fill="FFFFFF"/>
        </w:rPr>
        <w:t>ex</w:t>
      </w:r>
      <w:r w:rsidRPr="00CE2FDC">
        <w:rPr>
          <w:shd w:val="clear" w:color="auto" w:fill="FFFFFF"/>
        </w:rPr>
        <w:t> is </w:t>
      </w:r>
      <w:r w:rsidRPr="00CE2FDC">
        <w:rPr>
          <w:rStyle w:val="HTMLCode"/>
          <w:rFonts w:ascii="Consolas" w:eastAsiaTheme="minorEastAsia" w:hAnsi="Consolas"/>
          <w:color w:val="FF0779"/>
          <w:sz w:val="21"/>
          <w:szCs w:val="21"/>
          <w:shd w:val="clear" w:color="auto" w:fill="FFFFFF"/>
        </w:rPr>
        <w:t>final</w:t>
      </w:r>
      <w:r w:rsidRPr="00CE2FDC">
        <w:rPr>
          <w:shd w:val="clear" w:color="auto" w:fill="FFFFFF"/>
        </w:rPr>
        <w:t> and therefore you cannot assign any values to it within the </w:t>
      </w:r>
      <w:r w:rsidRPr="00CE2FDC">
        <w:rPr>
          <w:rStyle w:val="HTMLCode"/>
          <w:rFonts w:ascii="Consolas" w:eastAsiaTheme="minorEastAsia" w:hAnsi="Consolas"/>
          <w:color w:val="FF0779"/>
          <w:sz w:val="21"/>
          <w:szCs w:val="21"/>
          <w:shd w:val="clear" w:color="auto" w:fill="FFFFFF"/>
        </w:rPr>
        <w:t>catch</w:t>
      </w:r>
      <w:r w:rsidRPr="00CE2FDC">
        <w:rPr>
          <w:shd w:val="clear" w:color="auto" w:fill="FFFFFF"/>
        </w:rPr>
        <w:t> block.</w:t>
      </w:r>
    </w:p>
    <w:p w14:paraId="08DF5E57" w14:textId="77777777" w:rsidR="000F247A" w:rsidRDefault="000F247A" w:rsidP="000F247A">
      <w:pPr>
        <w:pStyle w:val="ListParagraph"/>
        <w:ind w:left="360"/>
        <w:rPr>
          <w:shd w:val="clear" w:color="auto" w:fill="FFFFFF"/>
        </w:rPr>
      </w:pPr>
    </w:p>
    <w:p w14:paraId="7C32E95F" w14:textId="77777777" w:rsidR="000F247A" w:rsidRDefault="000F247A" w:rsidP="006F728B">
      <w:pPr>
        <w:pStyle w:val="ListParagraph"/>
        <w:numPr>
          <w:ilvl w:val="0"/>
          <w:numId w:val="47"/>
        </w:numPr>
        <w:rPr>
          <w:shd w:val="clear" w:color="auto" w:fill="FFFFFF"/>
        </w:rPr>
      </w:pPr>
      <w:r>
        <w:rPr>
          <w:shd w:val="clear" w:color="auto" w:fill="FFFFFF"/>
        </w:rPr>
        <w:t>The Exceptions must be in same level of Hierarchy.</w:t>
      </w:r>
    </w:p>
    <w:p w14:paraId="70351853" w14:textId="473DFCFE" w:rsidR="000F247A" w:rsidRPr="00590910" w:rsidRDefault="000F247A" w:rsidP="00357D97">
      <w:pPr>
        <w:pStyle w:val="Output"/>
        <w:ind w:firstLine="360"/>
        <w:rPr>
          <w:color w:val="4C483D" w:themeColor="text2"/>
        </w:rPr>
      </w:pPr>
      <w:r w:rsidRPr="00590910">
        <w:rPr>
          <w:bCs/>
          <w:color w:val="7F0055"/>
        </w:rPr>
        <w:t>catch</w:t>
      </w:r>
      <w:r w:rsidRPr="00590910">
        <w:t xml:space="preserve">(NullPointerException | </w:t>
      </w:r>
      <w:r w:rsidRPr="00590910">
        <w:rPr>
          <w:highlight w:val="lightGray"/>
        </w:rPr>
        <w:t>Exception</w:t>
      </w:r>
      <w:r w:rsidRPr="00590910">
        <w:t xml:space="preserve"> ex) {</w:t>
      </w:r>
    </w:p>
    <w:p w14:paraId="3FF323C9" w14:textId="77777777" w:rsidR="000F247A" w:rsidRPr="00590910" w:rsidRDefault="000F247A" w:rsidP="000F247A">
      <w:pPr>
        <w:pStyle w:val="Output"/>
        <w:rPr>
          <w:color w:val="4C483D" w:themeColor="text2"/>
        </w:rPr>
      </w:pPr>
      <w:r w:rsidRPr="00590910">
        <w:t xml:space="preserve">            </w:t>
      </w:r>
      <w:r w:rsidRPr="00590910">
        <w:rPr>
          <w:bCs/>
          <w:color w:val="7F0055"/>
        </w:rPr>
        <w:t>throw</w:t>
      </w:r>
      <w:r w:rsidRPr="00590910">
        <w:t xml:space="preserve"> ex;</w:t>
      </w:r>
    </w:p>
    <w:p w14:paraId="6DB0A4C4" w14:textId="77777777" w:rsidR="000F247A" w:rsidRPr="00CE2FDC" w:rsidRDefault="000F247A" w:rsidP="000F247A">
      <w:pPr>
        <w:pStyle w:val="Output"/>
        <w:rPr>
          <w:shd w:val="clear" w:color="auto" w:fill="FFFFFF"/>
        </w:rPr>
      </w:pPr>
      <w:r w:rsidRPr="00590910">
        <w:t xml:space="preserve">        }</w:t>
      </w:r>
      <w:r w:rsidRPr="00CE2FDC">
        <w:rPr>
          <w:rFonts w:ascii="Segoe UI" w:hAnsi="Segoe UI" w:cs="Segoe UI"/>
          <w:color w:val="4C483D" w:themeColor="text2"/>
          <w:szCs w:val="18"/>
        </w:rPr>
        <w:t xml:space="preserve"> </w:t>
      </w:r>
      <w:r w:rsidRPr="00CE2FDC">
        <w:rPr>
          <w:rFonts w:ascii="Segoe UI" w:hAnsi="Segoe UI" w:cs="Segoe UI"/>
          <w:color w:val="FF0000"/>
          <w:szCs w:val="18"/>
        </w:rPr>
        <w:t>The exception NullPointerException is already caught by the alternative</w:t>
      </w:r>
    </w:p>
    <w:p w14:paraId="2CADEFBC" w14:textId="77777777" w:rsidR="000F247A" w:rsidRDefault="000F247A" w:rsidP="000F247A"/>
    <w:p w14:paraId="5E3FECA1" w14:textId="77777777" w:rsidR="000F247A" w:rsidRDefault="000F247A" w:rsidP="000F247A">
      <w:pPr>
        <w:pStyle w:val="Heading2"/>
      </w:pPr>
      <w:bookmarkStart w:id="47" w:name="_Toc94350622"/>
      <w:r>
        <w:t>Exception Handling Interview Questions</w:t>
      </w:r>
      <w:bookmarkEnd w:id="47"/>
    </w:p>
    <w:p w14:paraId="5565B67A" w14:textId="77777777" w:rsidR="000F247A" w:rsidRPr="004E0E4A" w:rsidRDefault="000F247A" w:rsidP="000E4144">
      <w:pPr>
        <w:pStyle w:val="Heading30"/>
      </w:pPr>
      <w:r w:rsidRPr="004E0E4A">
        <w:t xml:space="preserve">What will happen if you put System.exit(0) on try or catch block? </w:t>
      </w:r>
    </w:p>
    <w:p w14:paraId="3A1645EE" w14:textId="77777777" w:rsidR="000F247A" w:rsidRPr="00EA7444" w:rsidRDefault="000F247A" w:rsidP="000F247A">
      <w:r>
        <w:t xml:space="preserve">In normal Finally block will always execute. The only case finally block is not executed is </w:t>
      </w:r>
      <w:r w:rsidRPr="002675ED">
        <w:rPr>
          <w:rStyle w:val="0SyntaxPinkChar"/>
        </w:rPr>
        <w:t>System.exit(0)</w:t>
      </w:r>
      <w:r>
        <w:rPr>
          <w:b/>
        </w:rPr>
        <w:t>.</w:t>
      </w:r>
      <w:r>
        <w:t xml:space="preserve"> In advanced case it will execute in following case.</w:t>
      </w:r>
    </w:p>
    <w:p w14:paraId="2C09C252" w14:textId="77777777" w:rsidR="002675ED" w:rsidRDefault="002675ED" w:rsidP="000F247A"/>
    <w:p w14:paraId="03858C9D" w14:textId="5CA7CA53" w:rsidR="000F247A" w:rsidRDefault="000F247A" w:rsidP="000F247A">
      <w:r w:rsidRPr="000F5F73">
        <w:t xml:space="preserve">By Calling System.exit(0) in try or catch block, </w:t>
      </w:r>
      <w:r>
        <w:t xml:space="preserve">its stops execution &amp; throws </w:t>
      </w:r>
      <w:r w:rsidRPr="002675ED">
        <w:rPr>
          <w:rStyle w:val="0SyntaxPinkChar"/>
        </w:rPr>
        <w:t>SecurityException</w:t>
      </w:r>
      <w:r w:rsidRPr="000F5F73">
        <w:t>.</w:t>
      </w:r>
    </w:p>
    <w:p w14:paraId="35700BA6" w14:textId="0E70D878" w:rsidR="000F247A" w:rsidRDefault="000F247A" w:rsidP="006F728B">
      <w:pPr>
        <w:pStyle w:val="ListParagraph"/>
        <w:numPr>
          <w:ilvl w:val="0"/>
          <w:numId w:val="48"/>
        </w:numPr>
      </w:pPr>
      <w:r w:rsidRPr="000F5F73">
        <w:t xml:space="preserve">If </w:t>
      </w:r>
      <w:r w:rsidRPr="00B43032">
        <w:rPr>
          <w:rStyle w:val="0SyntaxPinkChar"/>
        </w:rPr>
        <w:t>System.exit(0)</w:t>
      </w:r>
      <w:r w:rsidRPr="00B43032">
        <w:t xml:space="preserve"> </w:t>
      </w:r>
      <w:r w:rsidRPr="00B43032">
        <w:rPr>
          <w:b/>
          <w:bCs/>
          <w:color w:val="FF0000"/>
        </w:rPr>
        <w:t>NOT</w:t>
      </w:r>
      <w:r w:rsidRPr="00B43032">
        <w:rPr>
          <w:color w:val="FF0000"/>
        </w:rPr>
        <w:t xml:space="preserve"> </w:t>
      </w:r>
      <w:r w:rsidRPr="00B43032">
        <w:t xml:space="preserve">throws </w:t>
      </w:r>
      <w:r w:rsidR="00B43032" w:rsidRPr="00B43032">
        <w:rPr>
          <w:rStyle w:val="0SyntaxPinkChar"/>
          <w:color w:val="auto"/>
        </w:rPr>
        <w:t>SecurityException</w:t>
      </w:r>
      <w:r w:rsidRPr="00B43032">
        <w:t xml:space="preserve">, then </w:t>
      </w:r>
      <w:r w:rsidRPr="000F5F73">
        <w:rPr>
          <w:b/>
        </w:rPr>
        <w:t xml:space="preserve">finally block </w:t>
      </w:r>
      <w:r>
        <w:rPr>
          <w:b/>
        </w:rPr>
        <w:t xml:space="preserve">Won’t be </w:t>
      </w:r>
      <w:r w:rsidRPr="000F5F73">
        <w:rPr>
          <w:b/>
        </w:rPr>
        <w:t>executed</w:t>
      </w:r>
      <w:r>
        <w:t xml:space="preserve"> </w:t>
      </w:r>
    </w:p>
    <w:p w14:paraId="267BA404" w14:textId="0EF7F8A9" w:rsidR="000F247A" w:rsidRPr="006B5801" w:rsidRDefault="000F247A" w:rsidP="006F728B">
      <w:pPr>
        <w:pStyle w:val="ListParagraph"/>
        <w:numPr>
          <w:ilvl w:val="0"/>
          <w:numId w:val="48"/>
        </w:numPr>
      </w:pPr>
      <w:r w:rsidRPr="000F5F73">
        <w:t xml:space="preserve">if </w:t>
      </w:r>
      <w:r w:rsidRPr="00B43032">
        <w:rPr>
          <w:rStyle w:val="0SyntaxPinkChar"/>
        </w:rPr>
        <w:t>System.exit(0)</w:t>
      </w:r>
      <w:r w:rsidRPr="00B43032">
        <w:rPr>
          <w:bCs/>
        </w:rPr>
        <w:t xml:space="preserve"> throws </w:t>
      </w:r>
      <w:r w:rsidR="00B43032" w:rsidRPr="00B43032">
        <w:rPr>
          <w:rStyle w:val="0SyntaxPinkChar"/>
          <w:color w:val="auto"/>
        </w:rPr>
        <w:t>SecurityException</w:t>
      </w:r>
      <w:r w:rsidR="00B43032" w:rsidRPr="00B43032">
        <w:rPr>
          <w:bCs/>
          <w:color w:val="auto"/>
        </w:rPr>
        <w:t xml:space="preserve"> </w:t>
      </w:r>
      <w:r w:rsidRPr="00B43032">
        <w:rPr>
          <w:bCs/>
        </w:rPr>
        <w:t>then</w:t>
      </w:r>
      <w:r w:rsidRPr="000F5F73">
        <w:rPr>
          <w:b/>
        </w:rPr>
        <w:t xml:space="preserve"> finally block will be executed</w:t>
      </w:r>
      <w:r w:rsidRPr="000F5F73">
        <w:t>.</w:t>
      </w:r>
    </w:p>
    <w:p w14:paraId="704FF695" w14:textId="77777777" w:rsidR="000F247A" w:rsidRDefault="000F247A" w:rsidP="000F247A">
      <w:r w:rsidRPr="00D4346F">
        <w:rPr>
          <w:b/>
          <w:bCs/>
        </w:rPr>
        <w:t>java.lang.System.exit()</w:t>
      </w:r>
      <w:r w:rsidRPr="00D4346F">
        <w:t> </w:t>
      </w:r>
      <w:r>
        <w:t>will terminates the currently executing program by JVM.</w:t>
      </w:r>
    </w:p>
    <w:p w14:paraId="46B396C2" w14:textId="77777777" w:rsidR="000F247A" w:rsidRDefault="000F247A" w:rsidP="006F728B">
      <w:pPr>
        <w:pStyle w:val="ListParagraph"/>
        <w:numPr>
          <w:ilvl w:val="0"/>
          <w:numId w:val="49"/>
        </w:numPr>
      </w:pPr>
      <w:r w:rsidRPr="00BE1725">
        <w:rPr>
          <w:b/>
          <w:bCs/>
        </w:rPr>
        <w:t>exit(0)</w:t>
      </w:r>
      <w:r w:rsidRPr="00BE1725">
        <w:t xml:space="preserve"> : Generally used to indicate </w:t>
      </w:r>
      <w:r w:rsidRPr="00FB3437">
        <w:rPr>
          <w:b/>
          <w:bCs/>
          <w:color w:val="00B050"/>
        </w:rPr>
        <w:t>successful</w:t>
      </w:r>
      <w:r w:rsidRPr="00FB3437">
        <w:rPr>
          <w:color w:val="00B050"/>
        </w:rPr>
        <w:t xml:space="preserve"> </w:t>
      </w:r>
      <w:r w:rsidRPr="00BE1725">
        <w:t>termination.</w:t>
      </w:r>
    </w:p>
    <w:p w14:paraId="72AB6837" w14:textId="5A35AF09" w:rsidR="000F247A" w:rsidRDefault="000F247A" w:rsidP="006F728B">
      <w:pPr>
        <w:pStyle w:val="ListParagraph"/>
        <w:numPr>
          <w:ilvl w:val="0"/>
          <w:numId w:val="49"/>
        </w:numPr>
      </w:pPr>
      <w:r w:rsidRPr="00BE1725">
        <w:rPr>
          <w:b/>
          <w:bCs/>
        </w:rPr>
        <w:t>exit(1) or exit(-1) or any other non-zero value</w:t>
      </w:r>
      <w:r w:rsidRPr="00BE1725">
        <w:t xml:space="preserve"> –indicates </w:t>
      </w:r>
      <w:r w:rsidRPr="00FB3437">
        <w:rPr>
          <w:b/>
          <w:bCs/>
          <w:color w:val="FF0000"/>
        </w:rPr>
        <w:t>unsuccessful</w:t>
      </w:r>
      <w:r w:rsidRPr="00FB3437">
        <w:rPr>
          <w:color w:val="FF0000"/>
        </w:rPr>
        <w:t xml:space="preserve"> </w:t>
      </w:r>
      <w:r w:rsidRPr="00BE1725">
        <w:t>termination.</w:t>
      </w:r>
    </w:p>
    <w:p w14:paraId="5888D013" w14:textId="77777777" w:rsidR="008F06B7" w:rsidRDefault="008F06B7" w:rsidP="008F06B7"/>
    <w:p w14:paraId="43A43EAF" w14:textId="657AE66C" w:rsidR="000F247A" w:rsidRPr="00E707B7" w:rsidRDefault="000F247A" w:rsidP="000E4144">
      <w:pPr>
        <w:pStyle w:val="Heading30"/>
      </w:pPr>
      <w:r w:rsidRPr="00E707B7">
        <w:t xml:space="preserve">What happens if we put return statement on try/catch? Will finally block </w:t>
      </w:r>
      <w:r w:rsidR="00C12382" w:rsidRPr="00E707B7">
        <w:t>execute</w:t>
      </w:r>
      <w:r w:rsidR="00C12382">
        <w:t>?</w:t>
      </w:r>
    </w:p>
    <w:p w14:paraId="0F059140" w14:textId="77777777" w:rsidR="000F247A" w:rsidRDefault="000F247A" w:rsidP="000F247A">
      <w:r>
        <w:t xml:space="preserve">Yes, </w:t>
      </w:r>
      <w:r w:rsidRPr="0071550F">
        <w:t>finally block will execute even if you put a return statement in the try block or catch block</w:t>
      </w:r>
      <w:r>
        <w:t>.</w:t>
      </w:r>
    </w:p>
    <w:p w14:paraId="30B0C4D4" w14:textId="498BED98"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b/>
          <w:bCs/>
          <w:color w:val="7F0055"/>
          <w:sz w:val="14"/>
          <w:szCs w:val="14"/>
        </w:rPr>
        <w:t>public</w:t>
      </w:r>
      <w:r w:rsidRPr="00357D97">
        <w:rPr>
          <w:rFonts w:ascii="Consolas" w:hAnsi="Consolas" w:cs="Consolas"/>
          <w:color w:val="000000"/>
          <w:sz w:val="14"/>
          <w:szCs w:val="14"/>
        </w:rPr>
        <w:t xml:space="preserve"> </w:t>
      </w:r>
      <w:r w:rsidRPr="00357D97">
        <w:rPr>
          <w:rFonts w:ascii="Consolas" w:hAnsi="Consolas" w:cs="Consolas"/>
          <w:b/>
          <w:bCs/>
          <w:color w:val="7F0055"/>
          <w:sz w:val="14"/>
          <w:szCs w:val="14"/>
        </w:rPr>
        <w:t>class</w:t>
      </w:r>
      <w:r w:rsidRPr="00357D97">
        <w:rPr>
          <w:rFonts w:ascii="Consolas" w:hAnsi="Consolas" w:cs="Consolas"/>
          <w:color w:val="000000"/>
          <w:sz w:val="14"/>
          <w:szCs w:val="14"/>
        </w:rPr>
        <w:t xml:space="preserve"> Demo {</w:t>
      </w:r>
    </w:p>
    <w:p w14:paraId="087BC320"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b/>
          <w:bCs/>
          <w:color w:val="7F0055"/>
          <w:sz w:val="14"/>
          <w:szCs w:val="14"/>
        </w:rPr>
        <w:t>public</w:t>
      </w:r>
      <w:r w:rsidRPr="00357D97">
        <w:rPr>
          <w:rFonts w:ascii="Consolas" w:hAnsi="Consolas" w:cs="Consolas"/>
          <w:color w:val="000000"/>
          <w:sz w:val="14"/>
          <w:szCs w:val="14"/>
        </w:rPr>
        <w:t xml:space="preserve"> </w:t>
      </w:r>
      <w:r w:rsidRPr="00357D97">
        <w:rPr>
          <w:rFonts w:ascii="Consolas" w:hAnsi="Consolas" w:cs="Consolas"/>
          <w:b/>
          <w:bCs/>
          <w:color w:val="7F0055"/>
          <w:sz w:val="14"/>
          <w:szCs w:val="14"/>
        </w:rPr>
        <w:t>static</w:t>
      </w:r>
      <w:r w:rsidRPr="00357D97">
        <w:rPr>
          <w:rFonts w:ascii="Consolas" w:hAnsi="Consolas" w:cs="Consolas"/>
          <w:color w:val="000000"/>
          <w:sz w:val="14"/>
          <w:szCs w:val="14"/>
        </w:rPr>
        <w:t xml:space="preserve"> </w:t>
      </w:r>
      <w:r w:rsidRPr="00357D97">
        <w:rPr>
          <w:rFonts w:ascii="Consolas" w:hAnsi="Consolas" w:cs="Consolas"/>
          <w:b/>
          <w:bCs/>
          <w:color w:val="7F0055"/>
          <w:sz w:val="14"/>
          <w:szCs w:val="14"/>
        </w:rPr>
        <w:t>int</w:t>
      </w:r>
      <w:r w:rsidRPr="00357D97">
        <w:rPr>
          <w:rFonts w:ascii="Consolas" w:hAnsi="Consolas" w:cs="Consolas"/>
          <w:color w:val="000000"/>
          <w:sz w:val="14"/>
          <w:szCs w:val="14"/>
        </w:rPr>
        <w:t xml:space="preserve"> div(</w:t>
      </w:r>
      <w:r w:rsidRPr="00357D97">
        <w:rPr>
          <w:rFonts w:ascii="Consolas" w:hAnsi="Consolas" w:cs="Consolas"/>
          <w:b/>
          <w:bCs/>
          <w:color w:val="7F0055"/>
          <w:sz w:val="14"/>
          <w:szCs w:val="14"/>
        </w:rPr>
        <w:t>int</w:t>
      </w:r>
      <w:r w:rsidRPr="00357D97">
        <w:rPr>
          <w:rFonts w:ascii="Consolas" w:hAnsi="Consolas" w:cs="Consolas"/>
          <w:color w:val="000000"/>
          <w:sz w:val="14"/>
          <w:szCs w:val="14"/>
        </w:rPr>
        <w:t xml:space="preserve"> </w:t>
      </w:r>
      <w:r w:rsidRPr="00357D97">
        <w:rPr>
          <w:rFonts w:ascii="Consolas" w:hAnsi="Consolas" w:cs="Consolas"/>
          <w:color w:val="6A3E3E"/>
          <w:sz w:val="14"/>
          <w:szCs w:val="14"/>
        </w:rPr>
        <w:t>a</w:t>
      </w:r>
      <w:r w:rsidRPr="00357D97">
        <w:rPr>
          <w:rFonts w:ascii="Consolas" w:hAnsi="Consolas" w:cs="Consolas"/>
          <w:color w:val="000000"/>
          <w:sz w:val="14"/>
          <w:szCs w:val="14"/>
        </w:rPr>
        <w:t xml:space="preserve">, </w:t>
      </w:r>
      <w:r w:rsidRPr="00357D97">
        <w:rPr>
          <w:rFonts w:ascii="Consolas" w:hAnsi="Consolas" w:cs="Consolas"/>
          <w:b/>
          <w:bCs/>
          <w:color w:val="7F0055"/>
          <w:sz w:val="14"/>
          <w:szCs w:val="14"/>
        </w:rPr>
        <w:t>int</w:t>
      </w:r>
      <w:r w:rsidRPr="00357D97">
        <w:rPr>
          <w:rFonts w:ascii="Consolas" w:hAnsi="Consolas" w:cs="Consolas"/>
          <w:color w:val="000000"/>
          <w:sz w:val="14"/>
          <w:szCs w:val="14"/>
        </w:rPr>
        <w:t xml:space="preserve"> </w:t>
      </w:r>
      <w:r w:rsidRPr="00357D97">
        <w:rPr>
          <w:rFonts w:ascii="Consolas" w:hAnsi="Consolas" w:cs="Consolas"/>
          <w:color w:val="6A3E3E"/>
          <w:sz w:val="14"/>
          <w:szCs w:val="14"/>
        </w:rPr>
        <w:t>b</w:t>
      </w:r>
      <w:r w:rsidRPr="00357D97">
        <w:rPr>
          <w:rFonts w:ascii="Consolas" w:hAnsi="Consolas" w:cs="Consolas"/>
          <w:color w:val="000000"/>
          <w:sz w:val="14"/>
          <w:szCs w:val="14"/>
        </w:rPr>
        <w:t>) {</w:t>
      </w:r>
    </w:p>
    <w:p w14:paraId="0EF94864"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r>
      <w:r w:rsidRPr="00357D97">
        <w:rPr>
          <w:rFonts w:ascii="Consolas" w:hAnsi="Consolas" w:cs="Consolas"/>
          <w:b/>
          <w:bCs/>
          <w:color w:val="7F0055"/>
          <w:sz w:val="14"/>
          <w:szCs w:val="14"/>
        </w:rPr>
        <w:t>try</w:t>
      </w:r>
      <w:r w:rsidRPr="00357D97">
        <w:rPr>
          <w:rFonts w:ascii="Consolas" w:hAnsi="Consolas" w:cs="Consolas"/>
          <w:color w:val="000000"/>
          <w:sz w:val="14"/>
          <w:szCs w:val="14"/>
        </w:rPr>
        <w:t xml:space="preserve"> {</w:t>
      </w:r>
    </w:p>
    <w:p w14:paraId="0C5AECCA"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r>
      <w:r w:rsidRPr="00357D97">
        <w:rPr>
          <w:rFonts w:ascii="Consolas" w:hAnsi="Consolas" w:cs="Consolas"/>
          <w:color w:val="000000"/>
          <w:sz w:val="14"/>
          <w:szCs w:val="14"/>
        </w:rPr>
        <w:tab/>
      </w:r>
      <w:r w:rsidRPr="00357D97">
        <w:rPr>
          <w:rFonts w:ascii="Consolas" w:hAnsi="Consolas" w:cs="Consolas"/>
          <w:b/>
          <w:bCs/>
          <w:color w:val="7F0055"/>
          <w:sz w:val="14"/>
          <w:szCs w:val="14"/>
        </w:rPr>
        <w:t>return</w:t>
      </w:r>
      <w:r w:rsidRPr="00357D97">
        <w:rPr>
          <w:rFonts w:ascii="Consolas" w:hAnsi="Consolas" w:cs="Consolas"/>
          <w:color w:val="000000"/>
          <w:sz w:val="14"/>
          <w:szCs w:val="14"/>
        </w:rPr>
        <w:t xml:space="preserve"> </w:t>
      </w:r>
      <w:r w:rsidRPr="00357D97">
        <w:rPr>
          <w:rFonts w:ascii="Consolas" w:hAnsi="Consolas" w:cs="Consolas"/>
          <w:color w:val="6A3E3E"/>
          <w:sz w:val="14"/>
          <w:szCs w:val="14"/>
        </w:rPr>
        <w:t>a</w:t>
      </w:r>
      <w:r w:rsidRPr="00357D97">
        <w:rPr>
          <w:rFonts w:ascii="Consolas" w:hAnsi="Consolas" w:cs="Consolas"/>
          <w:color w:val="000000"/>
          <w:sz w:val="14"/>
          <w:szCs w:val="14"/>
        </w:rPr>
        <w:t xml:space="preserve"> / </w:t>
      </w:r>
      <w:r w:rsidRPr="00357D97">
        <w:rPr>
          <w:rFonts w:ascii="Consolas" w:hAnsi="Consolas" w:cs="Consolas"/>
          <w:color w:val="6A3E3E"/>
          <w:sz w:val="14"/>
          <w:szCs w:val="14"/>
        </w:rPr>
        <w:t>b</w:t>
      </w:r>
      <w:r w:rsidRPr="00357D97">
        <w:rPr>
          <w:rFonts w:ascii="Consolas" w:hAnsi="Consolas" w:cs="Consolas"/>
          <w:color w:val="000000"/>
          <w:sz w:val="14"/>
          <w:szCs w:val="14"/>
        </w:rPr>
        <w:t>;</w:t>
      </w:r>
    </w:p>
    <w:p w14:paraId="173AA74D"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t xml:space="preserve">} </w:t>
      </w:r>
      <w:r w:rsidRPr="00357D97">
        <w:rPr>
          <w:rFonts w:ascii="Consolas" w:hAnsi="Consolas" w:cs="Consolas"/>
          <w:b/>
          <w:bCs/>
          <w:color w:val="7F0055"/>
          <w:sz w:val="14"/>
          <w:szCs w:val="14"/>
        </w:rPr>
        <w:t>catch</w:t>
      </w:r>
      <w:r w:rsidRPr="00357D97">
        <w:rPr>
          <w:rFonts w:ascii="Consolas" w:hAnsi="Consolas" w:cs="Consolas"/>
          <w:color w:val="000000"/>
          <w:sz w:val="14"/>
          <w:szCs w:val="14"/>
        </w:rPr>
        <w:t xml:space="preserve"> (ArithmeticException </w:t>
      </w:r>
      <w:r w:rsidRPr="00357D97">
        <w:rPr>
          <w:rFonts w:ascii="Consolas" w:hAnsi="Consolas" w:cs="Consolas"/>
          <w:color w:val="6A3E3E"/>
          <w:sz w:val="14"/>
          <w:szCs w:val="14"/>
        </w:rPr>
        <w:t>e</w:t>
      </w:r>
      <w:r w:rsidRPr="00357D97">
        <w:rPr>
          <w:rFonts w:ascii="Consolas" w:hAnsi="Consolas" w:cs="Consolas"/>
          <w:color w:val="000000"/>
          <w:sz w:val="14"/>
          <w:szCs w:val="14"/>
        </w:rPr>
        <w:t>) {</w:t>
      </w:r>
    </w:p>
    <w:p w14:paraId="4030E501"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r>
      <w:r w:rsidRPr="00357D97">
        <w:rPr>
          <w:rFonts w:ascii="Consolas" w:hAnsi="Consolas" w:cs="Consolas"/>
          <w:color w:val="000000"/>
          <w:sz w:val="14"/>
          <w:szCs w:val="14"/>
        </w:rPr>
        <w:tab/>
        <w:t>System.</w:t>
      </w:r>
      <w:r w:rsidRPr="00357D97">
        <w:rPr>
          <w:rFonts w:ascii="Consolas" w:hAnsi="Consolas" w:cs="Consolas"/>
          <w:b/>
          <w:bCs/>
          <w:i/>
          <w:iCs/>
          <w:color w:val="0000C0"/>
          <w:sz w:val="14"/>
          <w:szCs w:val="14"/>
        </w:rPr>
        <w:t>out</w:t>
      </w:r>
      <w:r w:rsidRPr="00357D97">
        <w:rPr>
          <w:rFonts w:ascii="Consolas" w:hAnsi="Consolas" w:cs="Consolas"/>
          <w:color w:val="000000"/>
          <w:sz w:val="14"/>
          <w:szCs w:val="14"/>
        </w:rPr>
        <w:t>.println(</w:t>
      </w:r>
      <w:r w:rsidRPr="00357D97">
        <w:rPr>
          <w:rFonts w:ascii="Consolas" w:hAnsi="Consolas" w:cs="Consolas"/>
          <w:color w:val="2A00FF"/>
          <w:sz w:val="14"/>
          <w:szCs w:val="14"/>
        </w:rPr>
        <w:t>" In Catch : 0"</w:t>
      </w:r>
      <w:r w:rsidRPr="00357D97">
        <w:rPr>
          <w:rFonts w:ascii="Consolas" w:hAnsi="Consolas" w:cs="Consolas"/>
          <w:color w:val="000000"/>
          <w:sz w:val="14"/>
          <w:szCs w:val="14"/>
        </w:rPr>
        <w:t>);</w:t>
      </w:r>
    </w:p>
    <w:p w14:paraId="33FDEF33" w14:textId="1826A9CD"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r>
      <w:r w:rsidRPr="00357D97">
        <w:rPr>
          <w:rFonts w:ascii="Consolas" w:hAnsi="Consolas" w:cs="Consolas"/>
          <w:color w:val="000000"/>
          <w:sz w:val="14"/>
          <w:szCs w:val="14"/>
        </w:rPr>
        <w:tab/>
      </w:r>
      <w:r w:rsidRPr="00357D97">
        <w:rPr>
          <w:rFonts w:ascii="Consolas" w:hAnsi="Consolas" w:cs="Consolas"/>
          <w:b/>
          <w:bCs/>
          <w:color w:val="7F0055"/>
          <w:sz w:val="14"/>
          <w:szCs w:val="14"/>
        </w:rPr>
        <w:t>return</w:t>
      </w:r>
      <w:r w:rsidRPr="00357D97">
        <w:rPr>
          <w:rFonts w:ascii="Consolas" w:hAnsi="Consolas" w:cs="Consolas"/>
          <w:color w:val="000000"/>
          <w:sz w:val="14"/>
          <w:szCs w:val="14"/>
        </w:rPr>
        <w:t xml:space="preserve"> 0;</w:t>
      </w:r>
    </w:p>
    <w:p w14:paraId="2FCE3485"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t xml:space="preserve">} </w:t>
      </w:r>
      <w:r w:rsidRPr="00357D97">
        <w:rPr>
          <w:rFonts w:ascii="Consolas" w:hAnsi="Consolas" w:cs="Consolas"/>
          <w:b/>
          <w:bCs/>
          <w:color w:val="7F0055"/>
          <w:sz w:val="14"/>
          <w:szCs w:val="14"/>
        </w:rPr>
        <w:t>finally</w:t>
      </w:r>
      <w:r w:rsidRPr="00357D97">
        <w:rPr>
          <w:rFonts w:ascii="Consolas" w:hAnsi="Consolas" w:cs="Consolas"/>
          <w:color w:val="000000"/>
          <w:sz w:val="14"/>
          <w:szCs w:val="14"/>
        </w:rPr>
        <w:t xml:space="preserve"> {</w:t>
      </w:r>
    </w:p>
    <w:p w14:paraId="14C1A69D"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r>
      <w:r w:rsidRPr="00357D97">
        <w:rPr>
          <w:rFonts w:ascii="Consolas" w:hAnsi="Consolas" w:cs="Consolas"/>
          <w:color w:val="000000"/>
          <w:sz w:val="14"/>
          <w:szCs w:val="14"/>
        </w:rPr>
        <w:tab/>
        <w:t>System.</w:t>
      </w:r>
      <w:r w:rsidRPr="00357D97">
        <w:rPr>
          <w:rFonts w:ascii="Consolas" w:hAnsi="Consolas" w:cs="Consolas"/>
          <w:b/>
          <w:bCs/>
          <w:i/>
          <w:iCs/>
          <w:color w:val="0000C0"/>
          <w:sz w:val="14"/>
          <w:szCs w:val="14"/>
        </w:rPr>
        <w:t>out</w:t>
      </w:r>
      <w:r w:rsidRPr="00357D97">
        <w:rPr>
          <w:rFonts w:ascii="Consolas" w:hAnsi="Consolas" w:cs="Consolas"/>
          <w:color w:val="000000"/>
          <w:sz w:val="14"/>
          <w:szCs w:val="14"/>
        </w:rPr>
        <w:t>.println(</w:t>
      </w:r>
      <w:r w:rsidRPr="00357D97">
        <w:rPr>
          <w:rFonts w:ascii="Consolas" w:hAnsi="Consolas" w:cs="Consolas"/>
          <w:color w:val="2A00FF"/>
          <w:sz w:val="14"/>
          <w:szCs w:val="14"/>
        </w:rPr>
        <w:t>" In Finally : 1"</w:t>
      </w:r>
      <w:r w:rsidRPr="00357D97">
        <w:rPr>
          <w:rFonts w:ascii="Consolas" w:hAnsi="Consolas" w:cs="Consolas"/>
          <w:color w:val="000000"/>
          <w:sz w:val="14"/>
          <w:szCs w:val="14"/>
        </w:rPr>
        <w:t>);</w:t>
      </w:r>
    </w:p>
    <w:p w14:paraId="642195C5"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r>
      <w:r w:rsidRPr="00357D97">
        <w:rPr>
          <w:rFonts w:ascii="Consolas" w:hAnsi="Consolas" w:cs="Consolas"/>
          <w:color w:val="000000"/>
          <w:sz w:val="14"/>
          <w:szCs w:val="14"/>
        </w:rPr>
        <w:tab/>
      </w:r>
      <w:r w:rsidRPr="00357D97">
        <w:rPr>
          <w:rFonts w:ascii="Consolas" w:hAnsi="Consolas" w:cs="Consolas"/>
          <w:b/>
          <w:bCs/>
          <w:color w:val="7F0055"/>
          <w:sz w:val="14"/>
          <w:szCs w:val="14"/>
        </w:rPr>
        <w:t>return</w:t>
      </w:r>
      <w:r w:rsidRPr="00357D97">
        <w:rPr>
          <w:rFonts w:ascii="Consolas" w:hAnsi="Consolas" w:cs="Consolas"/>
          <w:color w:val="000000"/>
          <w:sz w:val="14"/>
          <w:szCs w:val="14"/>
        </w:rPr>
        <w:t xml:space="preserve"> 1;</w:t>
      </w:r>
    </w:p>
    <w:p w14:paraId="777BA45E"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t>}</w:t>
      </w:r>
    </w:p>
    <w:p w14:paraId="6D37B232" w14:textId="1E4CDF30"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t>}</w:t>
      </w:r>
    </w:p>
    <w:p w14:paraId="0CBC1EB4"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b/>
          <w:bCs/>
          <w:color w:val="7F0055"/>
          <w:sz w:val="14"/>
          <w:szCs w:val="14"/>
        </w:rPr>
        <w:t>public</w:t>
      </w:r>
      <w:r w:rsidRPr="00357D97">
        <w:rPr>
          <w:rFonts w:ascii="Consolas" w:hAnsi="Consolas" w:cs="Consolas"/>
          <w:color w:val="000000"/>
          <w:sz w:val="14"/>
          <w:szCs w:val="14"/>
        </w:rPr>
        <w:t xml:space="preserve"> </w:t>
      </w:r>
      <w:r w:rsidRPr="00357D97">
        <w:rPr>
          <w:rFonts w:ascii="Consolas" w:hAnsi="Consolas" w:cs="Consolas"/>
          <w:b/>
          <w:bCs/>
          <w:color w:val="7F0055"/>
          <w:sz w:val="14"/>
          <w:szCs w:val="14"/>
        </w:rPr>
        <w:t>static</w:t>
      </w:r>
      <w:r w:rsidRPr="00357D97">
        <w:rPr>
          <w:rFonts w:ascii="Consolas" w:hAnsi="Consolas" w:cs="Consolas"/>
          <w:color w:val="000000"/>
          <w:sz w:val="14"/>
          <w:szCs w:val="14"/>
        </w:rPr>
        <w:t xml:space="preserve"> </w:t>
      </w:r>
      <w:r w:rsidRPr="00357D97">
        <w:rPr>
          <w:rFonts w:ascii="Consolas" w:hAnsi="Consolas" w:cs="Consolas"/>
          <w:b/>
          <w:bCs/>
          <w:color w:val="7F0055"/>
          <w:sz w:val="14"/>
          <w:szCs w:val="14"/>
        </w:rPr>
        <w:t>void</w:t>
      </w:r>
      <w:r w:rsidRPr="00357D97">
        <w:rPr>
          <w:rFonts w:ascii="Consolas" w:hAnsi="Consolas" w:cs="Consolas"/>
          <w:color w:val="000000"/>
          <w:sz w:val="14"/>
          <w:szCs w:val="14"/>
        </w:rPr>
        <w:t xml:space="preserve"> main(String[] </w:t>
      </w:r>
      <w:r w:rsidRPr="00357D97">
        <w:rPr>
          <w:rFonts w:ascii="Consolas" w:hAnsi="Consolas" w:cs="Consolas"/>
          <w:color w:val="6A3E3E"/>
          <w:sz w:val="14"/>
          <w:szCs w:val="14"/>
        </w:rPr>
        <w:t>args</w:t>
      </w:r>
      <w:r w:rsidRPr="00357D97">
        <w:rPr>
          <w:rFonts w:ascii="Consolas" w:hAnsi="Consolas" w:cs="Consolas"/>
          <w:color w:val="000000"/>
          <w:sz w:val="14"/>
          <w:szCs w:val="14"/>
        </w:rPr>
        <w:t>) {</w:t>
      </w:r>
    </w:p>
    <w:p w14:paraId="27F2A0A8"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r>
      <w:r w:rsidRPr="00357D97">
        <w:rPr>
          <w:rFonts w:ascii="Consolas" w:hAnsi="Consolas" w:cs="Consolas"/>
          <w:color w:val="000000"/>
          <w:sz w:val="14"/>
          <w:szCs w:val="14"/>
        </w:rPr>
        <w:tab/>
        <w:t>System.</w:t>
      </w:r>
      <w:r w:rsidRPr="00357D97">
        <w:rPr>
          <w:rFonts w:ascii="Consolas" w:hAnsi="Consolas" w:cs="Consolas"/>
          <w:b/>
          <w:bCs/>
          <w:i/>
          <w:iCs/>
          <w:color w:val="0000C0"/>
          <w:sz w:val="14"/>
          <w:szCs w:val="14"/>
        </w:rPr>
        <w:t>out</w:t>
      </w:r>
      <w:r w:rsidRPr="00357D97">
        <w:rPr>
          <w:rFonts w:ascii="Consolas" w:hAnsi="Consolas" w:cs="Consolas"/>
          <w:color w:val="000000"/>
          <w:sz w:val="14"/>
          <w:szCs w:val="14"/>
        </w:rPr>
        <w:t>.println(</w:t>
      </w:r>
      <w:r w:rsidRPr="00357D97">
        <w:rPr>
          <w:rFonts w:ascii="Consolas" w:hAnsi="Consolas" w:cs="Consolas"/>
          <w:color w:val="2A00FF"/>
          <w:sz w:val="14"/>
          <w:szCs w:val="14"/>
        </w:rPr>
        <w:t>"Return Value is : "</w:t>
      </w:r>
      <w:r w:rsidRPr="00357D97">
        <w:rPr>
          <w:rFonts w:ascii="Consolas" w:hAnsi="Consolas" w:cs="Consolas"/>
          <w:color w:val="000000"/>
          <w:sz w:val="14"/>
          <w:szCs w:val="14"/>
        </w:rPr>
        <w:t xml:space="preserve"> + </w:t>
      </w:r>
      <w:r w:rsidRPr="00357D97">
        <w:rPr>
          <w:rFonts w:ascii="Consolas" w:hAnsi="Consolas" w:cs="Consolas"/>
          <w:i/>
          <w:iCs/>
          <w:color w:val="000000"/>
          <w:sz w:val="14"/>
          <w:szCs w:val="14"/>
        </w:rPr>
        <w:t>div</w:t>
      </w:r>
      <w:r w:rsidRPr="00357D97">
        <w:rPr>
          <w:rFonts w:ascii="Consolas" w:hAnsi="Consolas" w:cs="Consolas"/>
          <w:color w:val="000000"/>
          <w:sz w:val="14"/>
          <w:szCs w:val="14"/>
        </w:rPr>
        <w:t>(10, 0));</w:t>
      </w:r>
    </w:p>
    <w:p w14:paraId="220A0887" w14:textId="77777777"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4"/>
          <w:szCs w:val="14"/>
        </w:rPr>
      </w:pPr>
      <w:r w:rsidRPr="00357D97">
        <w:rPr>
          <w:rFonts w:ascii="Consolas" w:hAnsi="Consolas" w:cs="Consolas"/>
          <w:color w:val="000000"/>
          <w:sz w:val="14"/>
          <w:szCs w:val="14"/>
        </w:rPr>
        <w:tab/>
        <w:t>}</w:t>
      </w:r>
    </w:p>
    <w:p w14:paraId="75F5DF0F" w14:textId="061AF362"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000000"/>
          <w:sz w:val="14"/>
          <w:szCs w:val="14"/>
        </w:rPr>
      </w:pPr>
      <w:r w:rsidRPr="00357D97">
        <w:rPr>
          <w:rFonts w:ascii="Consolas" w:hAnsi="Consolas" w:cs="Consolas"/>
          <w:color w:val="000000"/>
          <w:sz w:val="14"/>
          <w:szCs w:val="14"/>
        </w:rPr>
        <w:t>}</w:t>
      </w:r>
    </w:p>
    <w:p w14:paraId="2C6D0902" w14:textId="6E36F3BA"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0D0D0D" w:themeFill="text1" w:themeFillTint="F2"/>
        <w:autoSpaceDE w:val="0"/>
        <w:autoSpaceDN w:val="0"/>
        <w:adjustRightInd w:val="0"/>
        <w:spacing w:line="240" w:lineRule="auto"/>
        <w:rPr>
          <w:rFonts w:ascii="Consolas" w:hAnsi="Consolas" w:cs="Consolas"/>
          <w:b/>
          <w:bCs/>
          <w:color w:val="FFFF00"/>
          <w:sz w:val="12"/>
          <w:szCs w:val="12"/>
        </w:rPr>
      </w:pPr>
      <w:r w:rsidRPr="00357D97">
        <w:rPr>
          <w:rFonts w:ascii="Consolas" w:hAnsi="Consolas" w:cs="Consolas"/>
          <w:b/>
          <w:bCs/>
          <w:color w:val="FFFF00"/>
          <w:sz w:val="12"/>
          <w:szCs w:val="12"/>
        </w:rPr>
        <w:t>In Catch: 0</w:t>
      </w:r>
    </w:p>
    <w:p w14:paraId="6DFF5708" w14:textId="6F8FC3C8"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0D0D0D" w:themeFill="text1" w:themeFillTint="F2"/>
        <w:autoSpaceDE w:val="0"/>
        <w:autoSpaceDN w:val="0"/>
        <w:adjustRightInd w:val="0"/>
        <w:spacing w:line="240" w:lineRule="auto"/>
        <w:rPr>
          <w:rFonts w:ascii="Consolas" w:hAnsi="Consolas" w:cs="Consolas"/>
          <w:b/>
          <w:bCs/>
          <w:color w:val="FFFF00"/>
          <w:sz w:val="12"/>
          <w:szCs w:val="12"/>
        </w:rPr>
      </w:pPr>
      <w:r w:rsidRPr="00357D97">
        <w:rPr>
          <w:rFonts w:ascii="Consolas" w:hAnsi="Consolas" w:cs="Consolas"/>
          <w:b/>
          <w:bCs/>
          <w:color w:val="FFFF00"/>
          <w:sz w:val="12"/>
          <w:szCs w:val="12"/>
        </w:rPr>
        <w:t>In Finally: 1</w:t>
      </w:r>
    </w:p>
    <w:p w14:paraId="52F799E4" w14:textId="12E117B4" w:rsidR="008F74CC" w:rsidRPr="00357D97" w:rsidRDefault="008F74CC" w:rsidP="008F74CC">
      <w:pPr>
        <w:pBdr>
          <w:top w:val="single" w:sz="4" w:space="1" w:color="auto"/>
          <w:left w:val="single" w:sz="4" w:space="4" w:color="auto"/>
          <w:bottom w:val="single" w:sz="4" w:space="1" w:color="auto"/>
          <w:right w:val="single" w:sz="4" w:space="4" w:color="auto"/>
        </w:pBdr>
        <w:shd w:val="clear" w:color="auto" w:fill="0D0D0D" w:themeFill="text1" w:themeFillTint="F2"/>
        <w:autoSpaceDE w:val="0"/>
        <w:autoSpaceDN w:val="0"/>
        <w:adjustRightInd w:val="0"/>
        <w:spacing w:line="240" w:lineRule="auto"/>
        <w:rPr>
          <w:rFonts w:ascii="Consolas" w:hAnsi="Consolas" w:cs="Consolas"/>
          <w:b/>
          <w:bCs/>
          <w:color w:val="FFFF00"/>
          <w:sz w:val="12"/>
          <w:szCs w:val="12"/>
        </w:rPr>
      </w:pPr>
      <w:r w:rsidRPr="00357D97">
        <w:rPr>
          <w:rFonts w:ascii="Consolas" w:hAnsi="Consolas" w:cs="Consolas"/>
          <w:b/>
          <w:bCs/>
          <w:color w:val="FFFF00"/>
          <w:sz w:val="12"/>
          <w:szCs w:val="12"/>
        </w:rPr>
        <w:t>Return Value is: 1</w:t>
      </w:r>
    </w:p>
    <w:p w14:paraId="1112E625" w14:textId="02136119" w:rsidR="000F247A" w:rsidRDefault="000F247A" w:rsidP="000F247A">
      <w:pPr>
        <w:rPr>
          <w:b/>
          <w:bCs/>
          <w:lang w:eastAsia="en-US"/>
        </w:rPr>
      </w:pPr>
      <w:r w:rsidRPr="00EB2B44">
        <w:rPr>
          <w:b/>
          <w:bCs/>
          <w:lang w:eastAsia="en-US"/>
        </w:rPr>
        <w:t>finally</w:t>
      </w:r>
      <w:r w:rsidRPr="00EB2B44">
        <w:rPr>
          <w:lang w:eastAsia="en-US"/>
        </w:rPr>
        <w:t> block will execute. The only case where it will not execute is when it encounters </w:t>
      </w:r>
      <w:r w:rsidRPr="00EB2B44">
        <w:rPr>
          <w:b/>
          <w:bCs/>
          <w:lang w:eastAsia="en-US"/>
        </w:rPr>
        <w:t>System.exit().</w:t>
      </w:r>
    </w:p>
    <w:p w14:paraId="1D13D1B7" w14:textId="77777777" w:rsidR="00ED4293" w:rsidRPr="00EB2B44" w:rsidRDefault="00ED4293" w:rsidP="000F247A">
      <w:pPr>
        <w:rPr>
          <w:lang w:eastAsia="en-US"/>
        </w:rPr>
      </w:pPr>
    </w:p>
    <w:p w14:paraId="1C611CC5" w14:textId="77777777" w:rsidR="000F247A" w:rsidRPr="00E707B7" w:rsidRDefault="000F247A" w:rsidP="000E4144">
      <w:pPr>
        <w:pStyle w:val="Heading30"/>
      </w:pPr>
      <w:r w:rsidRPr="00E707B7">
        <w:t>What happens when a finally block has a return statement?</w:t>
      </w:r>
    </w:p>
    <w:p w14:paraId="54996963" w14:textId="77777777" w:rsidR="000F247A" w:rsidRPr="00F53A95" w:rsidRDefault="000F247A" w:rsidP="000F247A">
      <w:pPr>
        <w:rPr>
          <w:lang w:eastAsia="en-US"/>
        </w:rPr>
      </w:pPr>
      <w:r w:rsidRPr="00F53A95">
        <w:rPr>
          <w:lang w:eastAsia="en-US"/>
        </w:rPr>
        <w:t>Finally block overrides the value returned by try and catch blocks</w:t>
      </w:r>
      <w:r>
        <w:rPr>
          <w:lang w:eastAsia="en-US"/>
        </w:rPr>
        <w:t>.</w:t>
      </w:r>
    </w:p>
    <w:p w14:paraId="1C6CE12B" w14:textId="77777777" w:rsidR="000F247A" w:rsidRPr="00357D97" w:rsidRDefault="000F247A" w:rsidP="000F247A">
      <w:pPr>
        <w:pStyle w:val="Output"/>
        <w:rPr>
          <w:sz w:val="14"/>
          <w:szCs w:val="18"/>
          <w:lang w:eastAsia="en-US"/>
        </w:rPr>
      </w:pPr>
      <w:r w:rsidRPr="00357D97">
        <w:rPr>
          <w:color w:val="00008B"/>
          <w:sz w:val="14"/>
          <w:szCs w:val="18"/>
          <w:lang w:eastAsia="en-US"/>
        </w:rPr>
        <w:t>public</w:t>
      </w:r>
      <w:r w:rsidRPr="00357D97">
        <w:rPr>
          <w:sz w:val="14"/>
          <w:szCs w:val="18"/>
          <w:lang w:eastAsia="en-US"/>
        </w:rPr>
        <w:t xml:space="preserve"> </w:t>
      </w:r>
      <w:r w:rsidRPr="00357D97">
        <w:rPr>
          <w:color w:val="00008B"/>
          <w:sz w:val="14"/>
          <w:szCs w:val="18"/>
          <w:lang w:eastAsia="en-US"/>
        </w:rPr>
        <w:t>static</w:t>
      </w:r>
      <w:r w:rsidRPr="00357D97">
        <w:rPr>
          <w:sz w:val="14"/>
          <w:szCs w:val="18"/>
          <w:lang w:eastAsia="en-US"/>
        </w:rPr>
        <w:t xml:space="preserve"> </w:t>
      </w:r>
      <w:r w:rsidRPr="00357D97">
        <w:rPr>
          <w:color w:val="00008B"/>
          <w:sz w:val="14"/>
          <w:szCs w:val="18"/>
          <w:lang w:eastAsia="en-US"/>
        </w:rPr>
        <w:t>int</w:t>
      </w:r>
      <w:r w:rsidRPr="00357D97">
        <w:rPr>
          <w:sz w:val="14"/>
          <w:szCs w:val="18"/>
          <w:lang w:eastAsia="en-US"/>
        </w:rPr>
        <w:t xml:space="preserve"> myTestingFuncn(){</w:t>
      </w:r>
    </w:p>
    <w:p w14:paraId="1806FF2C" w14:textId="77777777" w:rsidR="000F247A" w:rsidRPr="00357D97" w:rsidRDefault="000F247A" w:rsidP="000F247A">
      <w:pPr>
        <w:pStyle w:val="Output"/>
        <w:rPr>
          <w:sz w:val="14"/>
          <w:szCs w:val="18"/>
          <w:lang w:eastAsia="en-US"/>
        </w:rPr>
      </w:pPr>
      <w:r w:rsidRPr="00357D97">
        <w:rPr>
          <w:sz w:val="14"/>
          <w:szCs w:val="18"/>
          <w:lang w:eastAsia="en-US"/>
        </w:rPr>
        <w:t xml:space="preserve">  </w:t>
      </w:r>
      <w:r w:rsidRPr="00357D97">
        <w:rPr>
          <w:color w:val="00008B"/>
          <w:sz w:val="14"/>
          <w:szCs w:val="18"/>
          <w:lang w:eastAsia="en-US"/>
        </w:rPr>
        <w:t>try</w:t>
      </w:r>
      <w:r w:rsidRPr="00357D97">
        <w:rPr>
          <w:sz w:val="14"/>
          <w:szCs w:val="18"/>
          <w:lang w:eastAsia="en-US"/>
        </w:rPr>
        <w:t>{</w:t>
      </w:r>
    </w:p>
    <w:p w14:paraId="5F77F893" w14:textId="77777777" w:rsidR="000F247A" w:rsidRPr="00357D97" w:rsidRDefault="000F247A" w:rsidP="000F247A">
      <w:pPr>
        <w:pStyle w:val="Output"/>
        <w:rPr>
          <w:sz w:val="14"/>
          <w:szCs w:val="18"/>
          <w:lang w:eastAsia="en-US"/>
        </w:rPr>
      </w:pPr>
      <w:r w:rsidRPr="00357D97">
        <w:rPr>
          <w:sz w:val="14"/>
          <w:szCs w:val="18"/>
          <w:lang w:eastAsia="en-US"/>
        </w:rPr>
        <w:t xml:space="preserve">     ....</w:t>
      </w:r>
    </w:p>
    <w:p w14:paraId="18880515" w14:textId="77777777" w:rsidR="000F247A" w:rsidRPr="00357D97" w:rsidRDefault="000F247A" w:rsidP="000F247A">
      <w:pPr>
        <w:pStyle w:val="Output"/>
        <w:rPr>
          <w:sz w:val="14"/>
          <w:szCs w:val="18"/>
          <w:lang w:eastAsia="en-US"/>
        </w:rPr>
      </w:pPr>
      <w:r w:rsidRPr="00357D97">
        <w:rPr>
          <w:sz w:val="14"/>
          <w:szCs w:val="18"/>
          <w:lang w:eastAsia="en-US"/>
        </w:rPr>
        <w:t xml:space="preserve">     </w:t>
      </w:r>
      <w:r w:rsidRPr="00357D97">
        <w:rPr>
          <w:color w:val="00008B"/>
          <w:sz w:val="14"/>
          <w:szCs w:val="18"/>
          <w:lang w:eastAsia="en-US"/>
        </w:rPr>
        <w:t>return</w:t>
      </w:r>
      <w:r w:rsidRPr="00357D97">
        <w:rPr>
          <w:sz w:val="14"/>
          <w:szCs w:val="18"/>
          <w:lang w:eastAsia="en-US"/>
        </w:rPr>
        <w:t xml:space="preserve"> </w:t>
      </w:r>
      <w:r w:rsidRPr="00357D97">
        <w:rPr>
          <w:color w:val="800000"/>
          <w:sz w:val="14"/>
          <w:szCs w:val="18"/>
          <w:lang w:eastAsia="en-US"/>
        </w:rPr>
        <w:t>5</w:t>
      </w:r>
      <w:r w:rsidRPr="00357D97">
        <w:rPr>
          <w:sz w:val="14"/>
          <w:szCs w:val="18"/>
          <w:lang w:eastAsia="en-US"/>
        </w:rPr>
        <w:t>;</w:t>
      </w:r>
    </w:p>
    <w:p w14:paraId="3537BCC3" w14:textId="77777777" w:rsidR="000F247A" w:rsidRPr="00357D97" w:rsidRDefault="000F247A" w:rsidP="000F247A">
      <w:pPr>
        <w:pStyle w:val="Output"/>
        <w:rPr>
          <w:sz w:val="14"/>
          <w:szCs w:val="18"/>
          <w:lang w:eastAsia="en-US"/>
        </w:rPr>
      </w:pPr>
      <w:r w:rsidRPr="00357D97">
        <w:rPr>
          <w:sz w:val="14"/>
          <w:szCs w:val="18"/>
          <w:lang w:eastAsia="en-US"/>
        </w:rPr>
        <w:t xml:space="preserve">  } </w:t>
      </w:r>
    </w:p>
    <w:p w14:paraId="36515F47" w14:textId="77777777" w:rsidR="000F247A" w:rsidRPr="00357D97" w:rsidRDefault="000F247A" w:rsidP="000F247A">
      <w:pPr>
        <w:pStyle w:val="Output"/>
        <w:rPr>
          <w:sz w:val="14"/>
          <w:szCs w:val="18"/>
          <w:lang w:eastAsia="en-US"/>
        </w:rPr>
      </w:pPr>
      <w:r w:rsidRPr="00357D97">
        <w:rPr>
          <w:sz w:val="14"/>
          <w:szCs w:val="18"/>
          <w:lang w:eastAsia="en-US"/>
        </w:rPr>
        <w:t xml:space="preserve">  </w:t>
      </w:r>
      <w:r w:rsidRPr="00357D97">
        <w:rPr>
          <w:color w:val="00008B"/>
          <w:sz w:val="14"/>
          <w:szCs w:val="18"/>
          <w:lang w:eastAsia="en-US"/>
        </w:rPr>
        <w:t>finally</w:t>
      </w:r>
      <w:r w:rsidRPr="00357D97">
        <w:rPr>
          <w:sz w:val="14"/>
          <w:szCs w:val="18"/>
          <w:lang w:eastAsia="en-US"/>
        </w:rPr>
        <w:t xml:space="preserve"> {</w:t>
      </w:r>
    </w:p>
    <w:p w14:paraId="6AC109D9" w14:textId="77777777" w:rsidR="000F247A" w:rsidRPr="00357D97" w:rsidRDefault="000F247A" w:rsidP="000F247A">
      <w:pPr>
        <w:pStyle w:val="Output"/>
        <w:rPr>
          <w:sz w:val="14"/>
          <w:szCs w:val="18"/>
          <w:lang w:eastAsia="en-US"/>
        </w:rPr>
      </w:pPr>
      <w:r w:rsidRPr="00357D97">
        <w:rPr>
          <w:sz w:val="14"/>
          <w:szCs w:val="18"/>
          <w:lang w:eastAsia="en-US"/>
        </w:rPr>
        <w:t xml:space="preserve">     ....</w:t>
      </w:r>
    </w:p>
    <w:p w14:paraId="0AA3A89F" w14:textId="77777777" w:rsidR="000F247A" w:rsidRPr="00357D97" w:rsidRDefault="000F247A" w:rsidP="000F247A">
      <w:pPr>
        <w:pStyle w:val="Output"/>
        <w:rPr>
          <w:sz w:val="14"/>
          <w:szCs w:val="18"/>
          <w:lang w:eastAsia="en-US"/>
        </w:rPr>
      </w:pPr>
      <w:r w:rsidRPr="00357D97">
        <w:rPr>
          <w:sz w:val="14"/>
          <w:szCs w:val="18"/>
          <w:lang w:eastAsia="en-US"/>
        </w:rPr>
        <w:t xml:space="preserve">     </w:t>
      </w:r>
      <w:r w:rsidRPr="00357D97">
        <w:rPr>
          <w:color w:val="00008B"/>
          <w:sz w:val="14"/>
          <w:szCs w:val="18"/>
          <w:lang w:eastAsia="en-US"/>
        </w:rPr>
        <w:t>return</w:t>
      </w:r>
      <w:r w:rsidRPr="00357D97">
        <w:rPr>
          <w:sz w:val="14"/>
          <w:szCs w:val="18"/>
          <w:lang w:eastAsia="en-US"/>
        </w:rPr>
        <w:t xml:space="preserve"> </w:t>
      </w:r>
      <w:r w:rsidRPr="00357D97">
        <w:rPr>
          <w:color w:val="800000"/>
          <w:sz w:val="14"/>
          <w:szCs w:val="18"/>
          <w:lang w:eastAsia="en-US"/>
        </w:rPr>
        <w:t>19</w:t>
      </w:r>
      <w:r w:rsidRPr="00357D97">
        <w:rPr>
          <w:sz w:val="14"/>
          <w:szCs w:val="18"/>
          <w:lang w:eastAsia="en-US"/>
        </w:rPr>
        <w:t>;</w:t>
      </w:r>
    </w:p>
    <w:p w14:paraId="4388869F" w14:textId="77777777" w:rsidR="000F247A" w:rsidRPr="00357D97" w:rsidRDefault="000F247A" w:rsidP="000F247A">
      <w:pPr>
        <w:pStyle w:val="Output"/>
        <w:rPr>
          <w:sz w:val="14"/>
          <w:szCs w:val="18"/>
          <w:lang w:eastAsia="en-US"/>
        </w:rPr>
      </w:pPr>
      <w:r w:rsidRPr="00357D97">
        <w:rPr>
          <w:sz w:val="14"/>
          <w:szCs w:val="18"/>
          <w:lang w:eastAsia="en-US"/>
        </w:rPr>
        <w:t xml:space="preserve">   }</w:t>
      </w:r>
    </w:p>
    <w:p w14:paraId="67A157B4" w14:textId="77777777" w:rsidR="000F247A" w:rsidRPr="00357D97" w:rsidRDefault="000F247A" w:rsidP="000F247A">
      <w:pPr>
        <w:pStyle w:val="Output"/>
        <w:rPr>
          <w:color w:val="222426"/>
          <w:sz w:val="14"/>
          <w:szCs w:val="18"/>
          <w:lang w:eastAsia="en-US"/>
        </w:rPr>
      </w:pPr>
      <w:r w:rsidRPr="00357D97">
        <w:rPr>
          <w:sz w:val="14"/>
          <w:szCs w:val="18"/>
          <w:lang w:eastAsia="en-US"/>
        </w:rPr>
        <w:t>}</w:t>
      </w:r>
    </w:p>
    <w:p w14:paraId="33AE7B58" w14:textId="77777777" w:rsidR="000F247A" w:rsidRPr="00F53A95" w:rsidRDefault="000F247A" w:rsidP="000F247A">
      <w:pPr>
        <w:rPr>
          <w:lang w:eastAsia="en-US"/>
        </w:rPr>
      </w:pPr>
      <w:r w:rsidRPr="00F53A95">
        <w:rPr>
          <w:lang w:eastAsia="en-US"/>
        </w:rPr>
        <w:t>This program would return value 19 since the value returned by try has been overridden by finally.</w:t>
      </w:r>
    </w:p>
    <w:p w14:paraId="47BEA879" w14:textId="77777777" w:rsidR="000F247A" w:rsidRDefault="000F247A" w:rsidP="000F247A"/>
    <w:p w14:paraId="690C1B00" w14:textId="77777777" w:rsidR="009D5B56" w:rsidRDefault="000F247A" w:rsidP="000E4144">
      <w:pPr>
        <w:pStyle w:val="Heading30"/>
      </w:pPr>
      <w:r w:rsidRPr="00E707B7">
        <w:lastRenderedPageBreak/>
        <w:t>Why do you think Checked Exception exists in Java, since we can also convey error using RuntimeException?</w:t>
      </w:r>
    </w:p>
    <w:p w14:paraId="78520B10" w14:textId="286EDEC6" w:rsidR="000F247A" w:rsidRDefault="000F247A" w:rsidP="000F247A">
      <w:r w:rsidRPr="00D5590D">
        <w:rPr>
          <w:b/>
        </w:rPr>
        <w:t>Most of checked exceptions are in java.io package</w:t>
      </w:r>
      <w:r w:rsidRPr="00D5590D">
        <w:t>, which make sense because if you request any system resource and it</w:t>
      </w:r>
      <w:r w:rsidR="006560A4">
        <w:t xml:space="preserve"> i</w:t>
      </w:r>
      <w:r w:rsidRPr="00D5590D">
        <w:t xml:space="preserve">s not available, </w:t>
      </w:r>
      <w:r w:rsidR="006560A4" w:rsidRPr="00D5590D">
        <w:t>then</w:t>
      </w:r>
      <w:r w:rsidRPr="00D5590D">
        <w:t xml:space="preserve"> a robust program must be able to handle that situation gracefully. </w:t>
      </w:r>
    </w:p>
    <w:p w14:paraId="7E7F4E3C" w14:textId="0C781EDE" w:rsidR="000F247A" w:rsidRDefault="000F247A" w:rsidP="000F247A">
      <w:r w:rsidRPr="00D5590D">
        <w:t>By declaring </w:t>
      </w:r>
      <w:r w:rsidRPr="00D5590D">
        <w:rPr>
          <w:b/>
        </w:rPr>
        <w:t>IOException</w:t>
      </w:r>
      <w:r w:rsidRPr="00D5590D">
        <w:t xml:space="preserve"> as checked Exception, Java ensures that </w:t>
      </w:r>
      <w:r w:rsidR="006560A4" w:rsidRPr="00D5590D">
        <w:t>you</w:t>
      </w:r>
      <w:r w:rsidRPr="00D5590D">
        <w:t xml:space="preserve"> </w:t>
      </w:r>
      <w:r w:rsidR="0088705E">
        <w:t xml:space="preserve">should </w:t>
      </w:r>
      <w:r w:rsidRPr="00D5590D">
        <w:t>provide that gracefully exception handling. Another possible reason could be to ensuring that system resources like file descriptors, which are limited in numbers, should be released as soon as you are done with that using catch or finally block</w:t>
      </w:r>
      <w:r>
        <w:rPr>
          <w:rFonts w:ascii="Trebuchet MS" w:hAnsi="Trebuchet MS"/>
          <w:color w:val="000000"/>
        </w:rPr>
        <w:br/>
        <w:t xml:space="preserve"> </w:t>
      </w:r>
    </w:p>
    <w:p w14:paraId="7CFB8A58" w14:textId="7FE06930" w:rsidR="00CA7029" w:rsidRDefault="000F247A" w:rsidP="000E4144">
      <w:pPr>
        <w:pStyle w:val="Heading30"/>
      </w:pPr>
      <w:r w:rsidRPr="00E707B7">
        <w:t xml:space="preserve">Have you faced OutOfMemoryError in Java? How did you </w:t>
      </w:r>
      <w:r w:rsidR="006560A4" w:rsidRPr="00E707B7">
        <w:t>solve</w:t>
      </w:r>
      <w:r w:rsidRPr="00E707B7">
        <w:t xml:space="preserve"> that?</w:t>
      </w:r>
    </w:p>
    <w:p w14:paraId="74E94383" w14:textId="21A8C4EF" w:rsidR="000F247A" w:rsidRDefault="000F247A" w:rsidP="000F247A">
      <w:pPr>
        <w:rPr>
          <w:b/>
        </w:rPr>
      </w:pPr>
      <w:r w:rsidRPr="00025ECA">
        <w:rPr>
          <w:b/>
        </w:rPr>
        <w:t xml:space="preserve">OutOfMemoryError in </w:t>
      </w:r>
      <w:r w:rsidRPr="00025ECA">
        <w:t>Java is a subclass </w:t>
      </w:r>
      <w:r w:rsidRPr="00025ECA">
        <w:rPr>
          <w:bCs/>
        </w:rPr>
        <w:t>of </w:t>
      </w:r>
      <w:r w:rsidRPr="006560A4">
        <w:rPr>
          <w:rStyle w:val="0SyntaxPinkChar"/>
        </w:rPr>
        <w:t>java.lang.VirtualMachineError</w:t>
      </w:r>
      <w:r w:rsidRPr="00025ECA">
        <w:t xml:space="preserve"> and JVM throws java.lang.OutOfMemoryError when it </w:t>
      </w:r>
      <w:r w:rsidRPr="00025ECA">
        <w:rPr>
          <w:b/>
        </w:rPr>
        <w:t>ran </w:t>
      </w:r>
      <w:r w:rsidRPr="00025ECA">
        <w:rPr>
          <w:b/>
          <w:i/>
          <w:iCs/>
        </w:rPr>
        <w:t>out of memory in the heap</w:t>
      </w:r>
      <w:r>
        <w:rPr>
          <w:b/>
        </w:rPr>
        <w:t>.</w:t>
      </w:r>
    </w:p>
    <w:p w14:paraId="6297CABB" w14:textId="77777777" w:rsidR="006560A4" w:rsidRDefault="006560A4" w:rsidP="000F247A">
      <w:pPr>
        <w:rPr>
          <w:b/>
        </w:rPr>
      </w:pPr>
    </w:p>
    <w:p w14:paraId="33CFF233" w14:textId="75D73683" w:rsidR="000F247A" w:rsidRDefault="000F247A" w:rsidP="000F247A">
      <w:r w:rsidRPr="0043495E">
        <w:t>An easy way to solve OutOfMemoryError in java is to </w:t>
      </w:r>
      <w:hyperlink r:id="rId54" w:history="1">
        <w:r w:rsidRPr="0043495E">
          <w:t>increase the maximum heap size</w:t>
        </w:r>
      </w:hyperlink>
      <w:r w:rsidRPr="0043495E">
        <w:t> by using JVM options "-Xmx512M", this will immediately solve your OutOfMemoryError.</w:t>
      </w:r>
    </w:p>
    <w:p w14:paraId="5C532E7B" w14:textId="7E2B1E4A" w:rsidR="008F06B7" w:rsidRDefault="008F06B7" w:rsidP="000F247A"/>
    <w:p w14:paraId="5735F584" w14:textId="4C18B3E0" w:rsidR="008F06B7" w:rsidRDefault="008F06B7" w:rsidP="000F247A"/>
    <w:p w14:paraId="6AB979EE" w14:textId="157E8572" w:rsidR="008F06B7" w:rsidRDefault="008F06B7" w:rsidP="000F247A"/>
    <w:p w14:paraId="31D21CD0" w14:textId="64A82C74" w:rsidR="00357D97" w:rsidRDefault="00357D97" w:rsidP="000F247A"/>
    <w:p w14:paraId="22BE56A1" w14:textId="77777777" w:rsidR="00357D97" w:rsidRDefault="00357D97" w:rsidP="000F247A"/>
    <w:p w14:paraId="4B8B60E0" w14:textId="77777777" w:rsidR="000F247A" w:rsidRDefault="000F247A" w:rsidP="004D4218"/>
    <w:p w14:paraId="05D63B1D" w14:textId="77777777" w:rsidR="006C7B25" w:rsidRDefault="006C7B25" w:rsidP="006C7B25">
      <w:pPr>
        <w:pStyle w:val="Heading1"/>
      </w:pPr>
      <w:bookmarkStart w:id="48" w:name="_Toc94350623"/>
      <w:r>
        <w:t>6.</w:t>
      </w:r>
      <w:r w:rsidR="00225FB8">
        <w:t xml:space="preserve"> </w:t>
      </w:r>
      <w:r w:rsidR="005D5859">
        <w:t>java. lang</w:t>
      </w:r>
      <w:r>
        <w:t xml:space="preserve"> package</w:t>
      </w:r>
      <w:bookmarkEnd w:id="48"/>
    </w:p>
    <w:p w14:paraId="06A66EA7" w14:textId="443F559B" w:rsidR="006C7B25" w:rsidRPr="005D194D" w:rsidRDefault="006C7B25" w:rsidP="006C7B25">
      <w:pPr>
        <w:rPr>
          <w:b/>
          <w:bCs/>
        </w:rPr>
      </w:pPr>
      <w:r w:rsidRPr="005D194D">
        <w:t xml:space="preserve">The most commonly used and </w:t>
      </w:r>
      <w:r w:rsidR="00DC7CE5" w:rsidRPr="005D194D">
        <w:t>general-purpose</w:t>
      </w:r>
      <w:r w:rsidRPr="005D194D">
        <w:t xml:space="preserve"> classes which are required for any java program are grouped</w:t>
      </w:r>
      <w:r>
        <w:t xml:space="preserve"> </w:t>
      </w:r>
      <w:r w:rsidRPr="005D194D">
        <w:t>into a package which is nothing but a “</w:t>
      </w:r>
      <w:r w:rsidRPr="00FA303C">
        <w:rPr>
          <w:rStyle w:val="0SyntaxPinkChar"/>
        </w:rPr>
        <w:t>java.lang.package</w:t>
      </w:r>
      <w:r w:rsidRPr="005D194D">
        <w:rPr>
          <w:b/>
          <w:bCs/>
        </w:rPr>
        <w:t>”.</w:t>
      </w:r>
    </w:p>
    <w:p w14:paraId="77D56A5B" w14:textId="77777777" w:rsidR="00FA303C" w:rsidRDefault="00FA303C" w:rsidP="006C7B25"/>
    <w:p w14:paraId="39EFA91A" w14:textId="0DA46C24" w:rsidR="006C7B25" w:rsidRDefault="006C7B25" w:rsidP="006C7B25">
      <w:r w:rsidRPr="005D194D">
        <w:t>All the classes and interfaces which are available in this package are by default available to any java</w:t>
      </w:r>
      <w:r>
        <w:t xml:space="preserve"> </w:t>
      </w:r>
      <w:r w:rsidRPr="005D194D">
        <w:t>program. There is no need to import this class.</w:t>
      </w:r>
    </w:p>
    <w:p w14:paraId="3A371945" w14:textId="77777777" w:rsidR="006C7B25" w:rsidRDefault="006C7B25" w:rsidP="006C7B25">
      <w:r>
        <w:rPr>
          <w:noProof/>
          <w:lang w:eastAsia="en-US"/>
        </w:rPr>
        <w:drawing>
          <wp:inline distT="0" distB="0" distL="0" distR="0" wp14:anchorId="10CAC49F" wp14:editId="4DE5B159">
            <wp:extent cx="5943600" cy="19602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60245"/>
                    </a:xfrm>
                    <a:prstGeom prst="rect">
                      <a:avLst/>
                    </a:prstGeom>
                  </pic:spPr>
                </pic:pic>
              </a:graphicData>
            </a:graphic>
          </wp:inline>
        </w:drawing>
      </w:r>
    </w:p>
    <w:p w14:paraId="6ED14933" w14:textId="77777777" w:rsidR="006C7B25" w:rsidRPr="00D31846" w:rsidRDefault="006C7B25" w:rsidP="006F728B">
      <w:pPr>
        <w:pStyle w:val="ListParagraph"/>
        <w:numPr>
          <w:ilvl w:val="0"/>
          <w:numId w:val="52"/>
        </w:numPr>
        <w:rPr>
          <w:b/>
        </w:rPr>
      </w:pPr>
      <w:r w:rsidRPr="00D31846">
        <w:rPr>
          <w:b/>
        </w:rPr>
        <w:t xml:space="preserve">Object </w:t>
      </w:r>
      <w:r w:rsidRPr="0094181A">
        <w:rPr>
          <w:bCs/>
        </w:rPr>
        <w:t>Class</w:t>
      </w:r>
    </w:p>
    <w:p w14:paraId="6DF22143" w14:textId="77777777" w:rsidR="006C7B25" w:rsidRPr="00D31846" w:rsidRDefault="006C7B25" w:rsidP="006F728B">
      <w:pPr>
        <w:pStyle w:val="ListParagraph"/>
        <w:numPr>
          <w:ilvl w:val="0"/>
          <w:numId w:val="52"/>
        </w:numPr>
        <w:rPr>
          <w:b/>
        </w:rPr>
      </w:pPr>
      <w:r w:rsidRPr="00D31846">
        <w:rPr>
          <w:b/>
        </w:rPr>
        <w:t xml:space="preserve">String </w:t>
      </w:r>
      <w:r w:rsidRPr="0094181A">
        <w:rPr>
          <w:bCs/>
        </w:rPr>
        <w:t>class</w:t>
      </w:r>
    </w:p>
    <w:p w14:paraId="7CF2EB5E" w14:textId="77777777" w:rsidR="006C7B25" w:rsidRPr="00D31846" w:rsidRDefault="006C7B25" w:rsidP="006F728B">
      <w:pPr>
        <w:pStyle w:val="ListParagraph"/>
        <w:numPr>
          <w:ilvl w:val="0"/>
          <w:numId w:val="52"/>
        </w:numPr>
        <w:rPr>
          <w:b/>
        </w:rPr>
      </w:pPr>
      <w:r w:rsidRPr="00D31846">
        <w:rPr>
          <w:b/>
        </w:rPr>
        <w:t xml:space="preserve">StringBuffer </w:t>
      </w:r>
      <w:r w:rsidRPr="0094181A">
        <w:rPr>
          <w:bCs/>
        </w:rPr>
        <w:t>Class</w:t>
      </w:r>
    </w:p>
    <w:p w14:paraId="0E3C61DF" w14:textId="77777777" w:rsidR="006C7B25" w:rsidRPr="00D31846" w:rsidRDefault="006C7B25" w:rsidP="006F728B">
      <w:pPr>
        <w:pStyle w:val="ListParagraph"/>
        <w:numPr>
          <w:ilvl w:val="0"/>
          <w:numId w:val="52"/>
        </w:numPr>
        <w:rPr>
          <w:b/>
        </w:rPr>
      </w:pPr>
      <w:r w:rsidRPr="00D31846">
        <w:rPr>
          <w:b/>
        </w:rPr>
        <w:t xml:space="preserve">StringBuilder </w:t>
      </w:r>
      <w:r w:rsidRPr="0094181A">
        <w:rPr>
          <w:bCs/>
        </w:rPr>
        <w:t>Class</w:t>
      </w:r>
    </w:p>
    <w:p w14:paraId="3D837111" w14:textId="77777777" w:rsidR="006C7B25" w:rsidRPr="00D31846" w:rsidRDefault="006C7B25" w:rsidP="006F728B">
      <w:pPr>
        <w:pStyle w:val="ListParagraph"/>
        <w:numPr>
          <w:ilvl w:val="0"/>
          <w:numId w:val="52"/>
        </w:numPr>
        <w:rPr>
          <w:b/>
        </w:rPr>
      </w:pPr>
      <w:r w:rsidRPr="00D31846">
        <w:rPr>
          <w:b/>
        </w:rPr>
        <w:t xml:space="preserve">Wrapper </w:t>
      </w:r>
      <w:r w:rsidRPr="0094181A">
        <w:rPr>
          <w:bCs/>
        </w:rPr>
        <w:t>Classes</w:t>
      </w:r>
    </w:p>
    <w:p w14:paraId="769576D5" w14:textId="77777777" w:rsidR="006C7B25" w:rsidRDefault="006C7B25" w:rsidP="006C7B25"/>
    <w:p w14:paraId="5EFCCB87" w14:textId="77777777" w:rsidR="006C7B25" w:rsidRDefault="006C7B25" w:rsidP="006C7B25">
      <w:pPr>
        <w:pStyle w:val="Heading2"/>
      </w:pPr>
      <w:bookmarkStart w:id="49" w:name="_Toc94350624"/>
      <w:r>
        <w:lastRenderedPageBreak/>
        <w:t>1.Object Class</w:t>
      </w:r>
      <w:bookmarkEnd w:id="49"/>
    </w:p>
    <w:p w14:paraId="68A7309C" w14:textId="77777777" w:rsidR="00FA0C75" w:rsidRDefault="006C7B25" w:rsidP="006C7B25">
      <w:pPr>
        <w:rPr>
          <w:b/>
        </w:rPr>
      </w:pPr>
      <w:r>
        <w:t xml:space="preserve">The most common general methods which can be applicable on any java object are defined in object class. Object class is the parent class of any java class, whether it is </w:t>
      </w:r>
      <w:r w:rsidR="00FA0C75">
        <w:t>predefined,</w:t>
      </w:r>
      <w:r>
        <w:t xml:space="preserve"> or programmer </w:t>
      </w:r>
      <w:r w:rsidR="00FA0C75">
        <w:t>defined. Hence</w:t>
      </w:r>
      <w:r>
        <w:t xml:space="preserve"> all the object class methods are by default available to any java class.</w:t>
      </w:r>
      <w:r w:rsidRPr="005B31BF">
        <w:rPr>
          <w:b/>
        </w:rPr>
        <w:t xml:space="preserve"> </w:t>
      </w:r>
    </w:p>
    <w:p w14:paraId="42D946E8" w14:textId="77777777" w:rsidR="00FA0C75" w:rsidRDefault="00FA0C75" w:rsidP="006C7B25">
      <w:pPr>
        <w:rPr>
          <w:b/>
        </w:rPr>
      </w:pPr>
    </w:p>
    <w:p w14:paraId="2318E784" w14:textId="7100B2D3" w:rsidR="006C7B25" w:rsidRDefault="006C7B25" w:rsidP="006C7B25">
      <w:pPr>
        <w:rPr>
          <w:b/>
        </w:rPr>
      </w:pPr>
      <w:r w:rsidRPr="005B31BF">
        <w:rPr>
          <w:b/>
        </w:rPr>
        <w:t>Object class define the following 11 methods</w:t>
      </w:r>
    </w:p>
    <w:p w14:paraId="146F22AD" w14:textId="77777777" w:rsidR="00F84062" w:rsidRPr="00FA0C75" w:rsidRDefault="00F84062" w:rsidP="00B413EE">
      <w:pPr>
        <w:pStyle w:val="0SyntaxPink"/>
        <w:numPr>
          <w:ilvl w:val="0"/>
          <w:numId w:val="268"/>
        </w:numPr>
        <w:spacing w:line="360" w:lineRule="auto"/>
        <w:rPr>
          <w:color w:val="0000FF"/>
        </w:rPr>
      </w:pPr>
      <w:r w:rsidRPr="00FA0C75">
        <w:rPr>
          <w:color w:val="0000FF"/>
        </w:rPr>
        <w:t>toString()</w:t>
      </w:r>
    </w:p>
    <w:p w14:paraId="06920425" w14:textId="77777777" w:rsidR="00F84062" w:rsidRPr="00FA0C75" w:rsidRDefault="00F84062" w:rsidP="00B413EE">
      <w:pPr>
        <w:pStyle w:val="0SyntaxPink"/>
        <w:numPr>
          <w:ilvl w:val="0"/>
          <w:numId w:val="268"/>
        </w:numPr>
        <w:spacing w:line="360" w:lineRule="auto"/>
        <w:rPr>
          <w:color w:val="0000FF"/>
        </w:rPr>
      </w:pPr>
      <w:r w:rsidRPr="00FA0C75">
        <w:rPr>
          <w:color w:val="0000FF"/>
        </w:rPr>
        <w:t>equals(Object otherObject)</w:t>
      </w:r>
    </w:p>
    <w:p w14:paraId="2AB5A2E2" w14:textId="4B422F13" w:rsidR="00F84062" w:rsidRDefault="00F84062" w:rsidP="00B413EE">
      <w:pPr>
        <w:pStyle w:val="0SyntaxPink"/>
        <w:numPr>
          <w:ilvl w:val="0"/>
          <w:numId w:val="268"/>
        </w:numPr>
        <w:spacing w:line="240" w:lineRule="auto"/>
        <w:rPr>
          <w:color w:val="0000FF"/>
        </w:rPr>
      </w:pPr>
      <w:r w:rsidRPr="00FA0C75">
        <w:rPr>
          <w:color w:val="0000FF"/>
        </w:rPr>
        <w:t>hashcode()</w:t>
      </w:r>
    </w:p>
    <w:p w14:paraId="4514B70E" w14:textId="77777777" w:rsidR="0094181A" w:rsidRPr="00FA0C75" w:rsidRDefault="0094181A" w:rsidP="0094181A">
      <w:pPr>
        <w:pStyle w:val="0SyntaxPink"/>
        <w:spacing w:line="360" w:lineRule="auto"/>
        <w:ind w:left="1080"/>
        <w:rPr>
          <w:color w:val="0000FF"/>
        </w:rPr>
      </w:pPr>
    </w:p>
    <w:p w14:paraId="15368EB9" w14:textId="77777777" w:rsidR="00F84062" w:rsidRPr="00FA0C75" w:rsidRDefault="00F84062" w:rsidP="00B413EE">
      <w:pPr>
        <w:pStyle w:val="0SyntaxPink"/>
        <w:numPr>
          <w:ilvl w:val="0"/>
          <w:numId w:val="268"/>
        </w:numPr>
        <w:spacing w:line="360" w:lineRule="auto"/>
        <w:rPr>
          <w:color w:val="0000FF"/>
        </w:rPr>
      </w:pPr>
      <w:r w:rsidRPr="00FA0C75">
        <w:rPr>
          <w:color w:val="0000FF"/>
        </w:rPr>
        <w:t>clone()</w:t>
      </w:r>
    </w:p>
    <w:p w14:paraId="690E01C8" w14:textId="77777777" w:rsidR="00F84062" w:rsidRPr="00FA0C75" w:rsidRDefault="00F84062" w:rsidP="00B413EE">
      <w:pPr>
        <w:pStyle w:val="0SyntaxPink"/>
        <w:numPr>
          <w:ilvl w:val="0"/>
          <w:numId w:val="268"/>
        </w:numPr>
        <w:spacing w:line="360" w:lineRule="auto"/>
        <w:rPr>
          <w:color w:val="0000FF"/>
        </w:rPr>
      </w:pPr>
      <w:r w:rsidRPr="00FA0C75">
        <w:rPr>
          <w:color w:val="0000FF"/>
        </w:rPr>
        <w:t>finalize()</w:t>
      </w:r>
    </w:p>
    <w:p w14:paraId="596746CC" w14:textId="46BF750B" w:rsidR="00F84062" w:rsidRDefault="00F84062" w:rsidP="00B413EE">
      <w:pPr>
        <w:pStyle w:val="0SyntaxPink"/>
        <w:numPr>
          <w:ilvl w:val="0"/>
          <w:numId w:val="268"/>
        </w:numPr>
        <w:spacing w:line="240" w:lineRule="auto"/>
        <w:rPr>
          <w:color w:val="0000FF"/>
        </w:rPr>
      </w:pPr>
      <w:r w:rsidRPr="00FA0C75">
        <w:rPr>
          <w:color w:val="0000FF"/>
        </w:rPr>
        <w:t>Class getClass()</w:t>
      </w:r>
    </w:p>
    <w:p w14:paraId="39FA027C" w14:textId="77777777" w:rsidR="0094181A" w:rsidRPr="00FA0C75" w:rsidRDefault="0094181A" w:rsidP="0094181A">
      <w:pPr>
        <w:pStyle w:val="0SyntaxPink"/>
        <w:spacing w:line="360" w:lineRule="auto"/>
        <w:ind w:left="1080"/>
        <w:rPr>
          <w:color w:val="0000FF"/>
        </w:rPr>
      </w:pPr>
    </w:p>
    <w:p w14:paraId="6A13E496" w14:textId="77777777" w:rsidR="00F84062" w:rsidRPr="00CC0F1C" w:rsidRDefault="00F84062" w:rsidP="00B413EE">
      <w:pPr>
        <w:pStyle w:val="0SyntaxPink"/>
        <w:numPr>
          <w:ilvl w:val="0"/>
          <w:numId w:val="268"/>
        </w:numPr>
        <w:spacing w:line="360" w:lineRule="auto"/>
      </w:pPr>
      <w:r w:rsidRPr="00CC0F1C">
        <w:t>void wait()</w:t>
      </w:r>
    </w:p>
    <w:p w14:paraId="18353E96" w14:textId="77777777" w:rsidR="00F84062" w:rsidRPr="00CC0F1C" w:rsidRDefault="00F84062" w:rsidP="00B413EE">
      <w:pPr>
        <w:pStyle w:val="0SyntaxPink"/>
        <w:numPr>
          <w:ilvl w:val="0"/>
          <w:numId w:val="268"/>
        </w:numPr>
        <w:spacing w:line="360" w:lineRule="auto"/>
      </w:pPr>
      <w:r w:rsidRPr="00CC0F1C">
        <w:t>void wait(long ms)</w:t>
      </w:r>
    </w:p>
    <w:p w14:paraId="4DAED024" w14:textId="77777777" w:rsidR="00F84062" w:rsidRPr="00CC0F1C" w:rsidRDefault="00F84062" w:rsidP="00B413EE">
      <w:pPr>
        <w:pStyle w:val="0SyntaxPink"/>
        <w:numPr>
          <w:ilvl w:val="0"/>
          <w:numId w:val="268"/>
        </w:numPr>
        <w:spacing w:line="360" w:lineRule="auto"/>
      </w:pPr>
      <w:r w:rsidRPr="00CC0F1C">
        <w:t>void wait(long ms, int nano)</w:t>
      </w:r>
    </w:p>
    <w:p w14:paraId="4673D224" w14:textId="77777777" w:rsidR="00F84062" w:rsidRPr="00CC0F1C" w:rsidRDefault="00F84062" w:rsidP="00B413EE">
      <w:pPr>
        <w:pStyle w:val="0SyntaxPink"/>
        <w:numPr>
          <w:ilvl w:val="0"/>
          <w:numId w:val="268"/>
        </w:numPr>
        <w:spacing w:line="360" w:lineRule="auto"/>
      </w:pPr>
      <w:r w:rsidRPr="00CC0F1C">
        <w:t>void notify()</w:t>
      </w:r>
    </w:p>
    <w:p w14:paraId="6451797B" w14:textId="093C9127" w:rsidR="006C7B25" w:rsidRDefault="00F84062" w:rsidP="00B413EE">
      <w:pPr>
        <w:pStyle w:val="0SyntaxPink"/>
        <w:numPr>
          <w:ilvl w:val="0"/>
          <w:numId w:val="268"/>
        </w:numPr>
        <w:spacing w:line="360" w:lineRule="auto"/>
      </w:pPr>
      <w:r w:rsidRPr="00CC0F1C">
        <w:t>void notifyAll()</w:t>
      </w:r>
    </w:p>
    <w:p w14:paraId="73994441" w14:textId="77777777" w:rsidR="001B0694" w:rsidRPr="00CC0F1C" w:rsidRDefault="001B0694" w:rsidP="001B0694">
      <w:pPr>
        <w:pStyle w:val="0SyntaxPink"/>
        <w:spacing w:line="360" w:lineRule="auto"/>
        <w:ind w:left="1080"/>
      </w:pPr>
    </w:p>
    <w:p w14:paraId="4D9A56E9" w14:textId="77777777" w:rsidR="006C7B25" w:rsidRDefault="006C7B25" w:rsidP="006C7B25">
      <w:r w:rsidRPr="00270698">
        <w:rPr>
          <w:rStyle w:val="Heading3Char0"/>
        </w:rPr>
        <w:t>1.</w:t>
      </w:r>
      <w:r w:rsidR="001E464D" w:rsidRPr="001E464D">
        <w:rPr>
          <w:rFonts w:ascii="Courier" w:hAnsi="Courier"/>
          <w:color w:val="000000"/>
          <w:sz w:val="19"/>
          <w:szCs w:val="19"/>
        </w:rPr>
        <w:t xml:space="preserve"> </w:t>
      </w:r>
      <w:r w:rsidR="001E464D" w:rsidRPr="001E464D">
        <w:rPr>
          <w:b/>
          <w:bCs/>
          <w:iCs/>
          <w:color w:val="388077"/>
          <w:sz w:val="22"/>
          <w:szCs w:val="24"/>
          <w:u w:val="single"/>
        </w:rPr>
        <w:t>String </w:t>
      </w:r>
      <w:r w:rsidRPr="00270698">
        <w:rPr>
          <w:rStyle w:val="Heading3Char0"/>
        </w:rPr>
        <w:t>toString():</w:t>
      </w:r>
      <w:r>
        <w:t>Returns a string representation of the object.</w:t>
      </w:r>
    </w:p>
    <w:p w14:paraId="3504F66C" w14:textId="5722E63D" w:rsidR="006C7B25" w:rsidRDefault="001D0837" w:rsidP="006F728B">
      <w:pPr>
        <w:pStyle w:val="ListParagraph"/>
        <w:numPr>
          <w:ilvl w:val="0"/>
          <w:numId w:val="51"/>
        </w:numPr>
        <w:spacing w:line="240" w:lineRule="auto"/>
      </w:pPr>
      <w:r w:rsidRPr="00270698">
        <w:t>Whenever</w:t>
      </w:r>
      <w:r w:rsidR="006C7B25" w:rsidRPr="00270698">
        <w:t xml:space="preserve"> we are passing object reference as argument to </w:t>
      </w:r>
      <w:r w:rsidR="00CC0F1C">
        <w:rPr>
          <w:b/>
          <w:bCs/>
        </w:rPr>
        <w:t>System</w:t>
      </w:r>
      <w:r w:rsidR="006C7B25" w:rsidRPr="00CC0F1C">
        <w:rPr>
          <w:b/>
          <w:bCs/>
        </w:rPr>
        <w:t>.o</w:t>
      </w:r>
      <w:r w:rsidR="00CC0F1C">
        <w:rPr>
          <w:b/>
          <w:bCs/>
        </w:rPr>
        <w:t>ut</w:t>
      </w:r>
      <w:r w:rsidR="006C7B25" w:rsidRPr="00CC0F1C">
        <w:rPr>
          <w:b/>
          <w:bCs/>
        </w:rPr>
        <w:t>.p</w:t>
      </w:r>
      <w:r w:rsidR="00CC0F1C">
        <w:rPr>
          <w:b/>
          <w:bCs/>
        </w:rPr>
        <w:t>rintln</w:t>
      </w:r>
      <w:r w:rsidR="006C7B25" w:rsidRPr="00CC0F1C">
        <w:rPr>
          <w:b/>
          <w:bCs/>
        </w:rPr>
        <w:t>()</w:t>
      </w:r>
      <w:r w:rsidR="006C7B25" w:rsidRPr="00270698">
        <w:t xml:space="preserve"> internally JVM will call </w:t>
      </w:r>
      <w:r w:rsidR="006C7B25" w:rsidRPr="00CC0F1C">
        <w:rPr>
          <w:rStyle w:val="0SyntaxPinkChar"/>
        </w:rPr>
        <w:t>toString()</w:t>
      </w:r>
      <w:r w:rsidR="006C7B25">
        <w:t xml:space="preserve"> </w:t>
      </w:r>
      <w:r w:rsidR="006C7B25" w:rsidRPr="00270698">
        <w:t>on that object.</w:t>
      </w:r>
    </w:p>
    <w:p w14:paraId="70E795E3" w14:textId="77777777" w:rsidR="003C2C6A" w:rsidRDefault="003C2C6A" w:rsidP="003C2C6A">
      <w:pPr>
        <w:pStyle w:val="ListParagraph"/>
        <w:spacing w:line="240" w:lineRule="auto"/>
      </w:pPr>
    </w:p>
    <w:p w14:paraId="15D473D7" w14:textId="77777777" w:rsidR="006C7B25" w:rsidRDefault="006C7B25" w:rsidP="006F728B">
      <w:pPr>
        <w:pStyle w:val="ListParagraph"/>
        <w:numPr>
          <w:ilvl w:val="0"/>
          <w:numId w:val="51"/>
        </w:numPr>
        <w:spacing w:line="240" w:lineRule="auto"/>
      </w:pPr>
      <w:r w:rsidRPr="00270698">
        <w:t>If we are not providing</w:t>
      </w:r>
      <w:r w:rsidR="005D5859">
        <w:t xml:space="preserve"> implementation to</w:t>
      </w:r>
      <w:r w:rsidRPr="00270698">
        <w:t xml:space="preserve"> </w:t>
      </w:r>
      <w:r w:rsidRPr="00CC0F1C">
        <w:rPr>
          <w:rStyle w:val="0SyntaxPinkChar"/>
        </w:rPr>
        <w:t>toString()</w:t>
      </w:r>
      <w:r w:rsidRPr="00270698">
        <w:t xml:space="preserve"> </w:t>
      </w:r>
      <w:r w:rsidR="005D5859">
        <w:t xml:space="preserve">method, </w:t>
      </w:r>
      <w:r w:rsidRPr="00270698">
        <w:t>then Object class toString() will be executed which is implemented</w:t>
      </w:r>
      <w:r>
        <w:t xml:space="preserve"> </w:t>
      </w:r>
      <w:r w:rsidRPr="00270698">
        <w:t>as follows</w:t>
      </w:r>
    </w:p>
    <w:p w14:paraId="126CB761" w14:textId="77777777" w:rsidR="006C7B25" w:rsidRDefault="006C7B25" w:rsidP="006C7B25">
      <w:pPr>
        <w:pStyle w:val="Output"/>
        <w:ind w:left="720"/>
        <w:rPr>
          <w:color w:val="4C483D" w:themeColor="text2"/>
        </w:rPr>
      </w:pPr>
      <w:r>
        <w:rPr>
          <w:bCs/>
          <w:color w:val="7F0055"/>
        </w:rPr>
        <w:t>public</w:t>
      </w:r>
      <w:r>
        <w:t xml:space="preserve"> String toString() {</w:t>
      </w:r>
    </w:p>
    <w:p w14:paraId="6FC3C785" w14:textId="77777777" w:rsidR="006C7B25" w:rsidRDefault="006C7B25" w:rsidP="006C7B25">
      <w:pPr>
        <w:pStyle w:val="Output"/>
        <w:ind w:left="720"/>
        <w:rPr>
          <w:color w:val="4C483D" w:themeColor="text2"/>
        </w:rPr>
      </w:pPr>
      <w:r>
        <w:tab/>
      </w:r>
      <w:r>
        <w:tab/>
      </w:r>
      <w:r>
        <w:rPr>
          <w:bCs/>
          <w:color w:val="7F0055"/>
        </w:rPr>
        <w:t>return</w:t>
      </w:r>
      <w:r>
        <w:t xml:space="preserve"> </w:t>
      </w:r>
      <w:r>
        <w:rPr>
          <w:u w:val="single"/>
        </w:rPr>
        <w:t>getClass</w:t>
      </w:r>
      <w:r>
        <w:t xml:space="preserve">.getName() + </w:t>
      </w:r>
      <w:r>
        <w:rPr>
          <w:color w:val="2A00FF"/>
        </w:rPr>
        <w:t>'@'</w:t>
      </w:r>
      <w:r>
        <w:t xml:space="preserve"> + Integer.</w:t>
      </w:r>
      <w:r>
        <w:rPr>
          <w:i/>
          <w:iCs/>
        </w:rPr>
        <w:t>toHexString</w:t>
      </w:r>
      <w:r>
        <w:t>(</w:t>
      </w:r>
      <w:r>
        <w:rPr>
          <w:u w:val="single"/>
        </w:rPr>
        <w:t>HashCode</w:t>
      </w:r>
      <w:r>
        <w:t>);</w:t>
      </w:r>
    </w:p>
    <w:p w14:paraId="44CA3DDD" w14:textId="77777777" w:rsidR="006C7B25" w:rsidRDefault="006C7B25" w:rsidP="006C7B25">
      <w:pPr>
        <w:pStyle w:val="Output"/>
        <w:ind w:left="720"/>
      </w:pPr>
      <w:r>
        <w:tab/>
        <w:t>}</w:t>
      </w:r>
    </w:p>
    <w:p w14:paraId="1DB42D91" w14:textId="7F6E1C99" w:rsidR="006C7B25" w:rsidRDefault="006C7B25" w:rsidP="003C2C6A">
      <w:pPr>
        <w:spacing w:line="240" w:lineRule="auto"/>
        <w:rPr>
          <w:rStyle w:val="Heading3Char0"/>
          <w:lang w:eastAsia="en-US"/>
        </w:rPr>
      </w:pPr>
    </w:p>
    <w:p w14:paraId="3E4C1297" w14:textId="77777777" w:rsidR="003C2C6A" w:rsidRDefault="003C2C6A" w:rsidP="006C7B25">
      <w:pPr>
        <w:rPr>
          <w:rStyle w:val="Heading3Char0"/>
          <w:lang w:eastAsia="en-US"/>
        </w:rPr>
      </w:pPr>
    </w:p>
    <w:p w14:paraId="2444C4D5" w14:textId="5A4A3ECC" w:rsidR="006C7B25" w:rsidRDefault="006C7B25" w:rsidP="006C7B25">
      <w:pPr>
        <w:rPr>
          <w:b/>
          <w:i/>
          <w:iCs/>
          <w:lang w:eastAsia="en-US"/>
        </w:rPr>
      </w:pPr>
      <w:r>
        <w:rPr>
          <w:rStyle w:val="Heading3Char0"/>
          <w:lang w:eastAsia="en-US"/>
        </w:rPr>
        <w:t>2.</w:t>
      </w:r>
      <w:r w:rsidR="001E464D" w:rsidRPr="001E464D">
        <w:rPr>
          <w:rFonts w:ascii="Courier" w:hAnsi="Courier"/>
          <w:color w:val="000000"/>
          <w:sz w:val="19"/>
          <w:szCs w:val="19"/>
        </w:rPr>
        <w:t xml:space="preserve"> </w:t>
      </w:r>
      <w:r w:rsidR="001E464D" w:rsidRPr="001E464D">
        <w:rPr>
          <w:b/>
          <w:bCs/>
          <w:iCs/>
          <w:color w:val="388077"/>
          <w:sz w:val="22"/>
          <w:szCs w:val="24"/>
          <w:u w:val="single"/>
          <w:lang w:eastAsia="en-US"/>
        </w:rPr>
        <w:t>boolean </w:t>
      </w:r>
      <w:r w:rsidRPr="00270698">
        <w:rPr>
          <w:rStyle w:val="Heading3Char0"/>
          <w:lang w:eastAsia="en-US"/>
        </w:rPr>
        <w:t>equals(Object otherObject) </w:t>
      </w:r>
      <w:r w:rsidRPr="00BD22D6">
        <w:rPr>
          <w:lang w:eastAsia="en-US"/>
        </w:rPr>
        <w:t xml:space="preserve">– </w:t>
      </w:r>
      <w:r w:rsidR="003C2C6A">
        <w:rPr>
          <w:lang w:eastAsia="en-US"/>
        </w:rPr>
        <w:t>It</w:t>
      </w:r>
      <w:r w:rsidRPr="00BD22D6">
        <w:rPr>
          <w:lang w:eastAsia="en-US"/>
        </w:rPr>
        <w:t xml:space="preserve"> is used to simply verify the equality of two objects. </w:t>
      </w:r>
      <w:r w:rsidR="00BC13AE" w:rsidRPr="00BD22D6">
        <w:rPr>
          <w:lang w:eastAsia="en-US"/>
        </w:rPr>
        <w:t>Its</w:t>
      </w:r>
      <w:r w:rsidRPr="00BD22D6">
        <w:rPr>
          <w:lang w:eastAsia="en-US"/>
        </w:rPr>
        <w:t xml:space="preserve"> default implementation</w:t>
      </w:r>
      <w:r w:rsidR="00BC13AE">
        <w:rPr>
          <w:lang w:eastAsia="en-US"/>
        </w:rPr>
        <w:t xml:space="preserve"> is</w:t>
      </w:r>
      <w:r w:rsidRPr="00BD22D6">
        <w:rPr>
          <w:lang w:eastAsia="en-US"/>
        </w:rPr>
        <w:t xml:space="preserve"> simply </w:t>
      </w:r>
      <w:r w:rsidR="00BC13AE" w:rsidRPr="00BD22D6">
        <w:rPr>
          <w:lang w:eastAsia="en-US"/>
        </w:rPr>
        <w:t>checking</w:t>
      </w:r>
      <w:r w:rsidRPr="00BD22D6">
        <w:rPr>
          <w:lang w:eastAsia="en-US"/>
        </w:rPr>
        <w:t xml:space="preserve"> the references of two objects</w:t>
      </w:r>
      <w:r w:rsidR="00BC13AE">
        <w:rPr>
          <w:lang w:eastAsia="en-US"/>
        </w:rPr>
        <w:t>,</w:t>
      </w:r>
      <w:r w:rsidRPr="00BD22D6">
        <w:rPr>
          <w:lang w:eastAsia="en-US"/>
        </w:rPr>
        <w:t xml:space="preserve"> to verify their equality. </w:t>
      </w:r>
      <w:r w:rsidRPr="00414E27">
        <w:rPr>
          <w:b/>
          <w:i/>
          <w:iCs/>
          <w:lang w:eastAsia="en-US"/>
        </w:rPr>
        <w:t>By default, two objects are equal if and only if they are stored in the same memory address.</w:t>
      </w:r>
    </w:p>
    <w:p w14:paraId="2C43C8B0" w14:textId="77777777" w:rsidR="00BC13AE" w:rsidRDefault="00BC13AE" w:rsidP="00BC13AE">
      <w:pPr>
        <w:spacing w:line="240" w:lineRule="auto"/>
        <w:rPr>
          <w:bCs/>
          <w:i/>
          <w:iCs/>
          <w:lang w:eastAsia="en-US"/>
        </w:rPr>
      </w:pPr>
    </w:p>
    <w:p w14:paraId="7D3FD8D8" w14:textId="24640680" w:rsidR="008E2C95" w:rsidRPr="008E2C95" w:rsidRDefault="008E2C95" w:rsidP="008E2C95">
      <w:pPr>
        <w:rPr>
          <w:bCs/>
          <w:i/>
          <w:iCs/>
          <w:lang w:eastAsia="en-US"/>
        </w:rPr>
      </w:pPr>
      <w:r w:rsidRPr="008E2C95">
        <w:rPr>
          <w:bCs/>
          <w:i/>
          <w:iCs/>
          <w:lang w:eastAsia="en-US"/>
        </w:rPr>
        <w:t xml:space="preserve">In </w:t>
      </w:r>
      <w:r w:rsidRPr="008E2C95">
        <w:rPr>
          <w:b/>
          <w:bCs/>
          <w:i/>
          <w:iCs/>
          <w:color w:val="00B050"/>
          <w:lang w:eastAsia="en-US"/>
        </w:rPr>
        <w:t>String</w:t>
      </w:r>
      <w:r w:rsidRPr="008E2C95">
        <w:rPr>
          <w:bCs/>
          <w:i/>
          <w:iCs/>
          <w:color w:val="00B050"/>
          <w:lang w:eastAsia="en-US"/>
        </w:rPr>
        <w:t xml:space="preserve"> </w:t>
      </w:r>
      <w:r w:rsidR="00BC13AE" w:rsidRPr="008E2C95">
        <w:rPr>
          <w:bCs/>
          <w:i/>
          <w:iCs/>
          <w:lang w:eastAsia="en-US"/>
        </w:rPr>
        <w:t>class (</w:t>
      </w:r>
      <w:r w:rsidRPr="008E2C95">
        <w:rPr>
          <w:b/>
          <w:bCs/>
          <w:i/>
          <w:iCs/>
          <w:color w:val="FF0000"/>
          <w:lang w:eastAsia="en-US"/>
        </w:rPr>
        <w:t>not StringBuilder, not StringBuffer</w:t>
      </w:r>
      <w:r w:rsidRPr="008E2C95">
        <w:rPr>
          <w:bCs/>
          <w:i/>
          <w:iCs/>
          <w:lang w:eastAsia="en-US"/>
        </w:rPr>
        <w:t xml:space="preserve">) </w:t>
      </w:r>
      <w:r w:rsidRPr="008E2C95">
        <w:rPr>
          <w:b/>
          <w:bCs/>
          <w:i/>
          <w:iCs/>
          <w:lang w:eastAsia="en-US"/>
        </w:rPr>
        <w:t xml:space="preserve">&amp; </w:t>
      </w:r>
      <w:r w:rsidRPr="008E2C95">
        <w:rPr>
          <w:b/>
          <w:bCs/>
          <w:i/>
          <w:iCs/>
          <w:color w:val="00B050"/>
          <w:lang w:eastAsia="en-US"/>
        </w:rPr>
        <w:t>All Wrapper classes</w:t>
      </w:r>
      <w:r w:rsidRPr="008E2C95">
        <w:rPr>
          <w:bCs/>
          <w:i/>
          <w:iCs/>
          <w:color w:val="00B050"/>
          <w:lang w:eastAsia="en-US"/>
        </w:rPr>
        <w:t xml:space="preserve"> </w:t>
      </w:r>
      <w:r w:rsidRPr="008E2C95">
        <w:rPr>
          <w:bCs/>
          <w:i/>
          <w:iCs/>
          <w:lang w:eastAsia="en-US"/>
        </w:rPr>
        <w:t>equals() method is overridden for Content Comparison</w:t>
      </w:r>
    </w:p>
    <w:p w14:paraId="156EE2E3" w14:textId="77777777" w:rsidR="008E2C95" w:rsidRDefault="008E2C95" w:rsidP="00BC13AE">
      <w:pPr>
        <w:spacing w:line="240" w:lineRule="auto"/>
        <w:rPr>
          <w:b/>
          <w:i/>
          <w:iCs/>
          <w:lang w:eastAsia="en-US"/>
        </w:rPr>
      </w:pPr>
    </w:p>
    <w:p w14:paraId="5A02E13A" w14:textId="2A243D51" w:rsidR="008E2C95" w:rsidRPr="008E2C95" w:rsidRDefault="00A732C7" w:rsidP="00BC13AE">
      <w:pPr>
        <w:ind w:firstLine="360"/>
        <w:rPr>
          <w:u w:val="single"/>
        </w:rPr>
      </w:pPr>
      <w:r>
        <w:rPr>
          <w:b/>
          <w:bCs/>
          <w:u w:val="single"/>
        </w:rPr>
        <w:t>a</w:t>
      </w:r>
      <w:r w:rsidR="008E2C95" w:rsidRPr="008E2C95">
        <w:rPr>
          <w:b/>
          <w:bCs/>
          <w:u w:val="single"/>
        </w:rPr>
        <w:t>.</w:t>
      </w:r>
      <w:r w:rsidR="005A1318">
        <w:rPr>
          <w:b/>
          <w:bCs/>
          <w:u w:val="single"/>
        </w:rPr>
        <w:t xml:space="preserve"> </w:t>
      </w:r>
      <w:r w:rsidR="008E2C95" w:rsidRPr="008E2C95">
        <w:rPr>
          <w:b/>
          <w:bCs/>
          <w:u w:val="single"/>
        </w:rPr>
        <w:t xml:space="preserve">equals() at Object </w:t>
      </w:r>
      <w:r w:rsidRPr="008E2C95">
        <w:rPr>
          <w:b/>
          <w:bCs/>
          <w:u w:val="single"/>
        </w:rPr>
        <w:t>comparison</w:t>
      </w:r>
      <w:r w:rsidR="008E2C95" w:rsidRPr="008E2C95">
        <w:rPr>
          <w:b/>
          <w:bCs/>
          <w:u w:val="single"/>
        </w:rPr>
        <w:t xml:space="preserve"> level </w:t>
      </w:r>
    </w:p>
    <w:p w14:paraId="3B8741D7" w14:textId="2AB4551C" w:rsidR="008E2C95" w:rsidRPr="00154A12" w:rsidRDefault="008E2C95" w:rsidP="00B413EE">
      <w:pPr>
        <w:pStyle w:val="ListParagraph"/>
        <w:numPr>
          <w:ilvl w:val="0"/>
          <w:numId w:val="269"/>
        </w:numPr>
      </w:pPr>
      <w:r w:rsidRPr="00154A12">
        <w:t xml:space="preserve">If we are comparing </w:t>
      </w:r>
      <w:r w:rsidRPr="00BC13AE">
        <w:rPr>
          <w:b/>
          <w:bCs/>
        </w:rPr>
        <w:t xml:space="preserve">non-String Objects </w:t>
      </w:r>
      <w:r w:rsidR="00BC13AE" w:rsidRPr="00BC13AE">
        <w:rPr>
          <w:rStyle w:val="0SyntaxPinkChar"/>
        </w:rPr>
        <w:t>equals</w:t>
      </w:r>
      <w:r w:rsidRPr="00BC13AE">
        <w:rPr>
          <w:rStyle w:val="0SyntaxPinkChar"/>
        </w:rPr>
        <w:t>()</w:t>
      </w:r>
      <w:r w:rsidRPr="00154A12">
        <w:t xml:space="preserve"> method it </w:t>
      </w:r>
      <w:r w:rsidR="00A732C7" w:rsidRPr="00BC13AE">
        <w:rPr>
          <w:b/>
          <w:bCs/>
        </w:rPr>
        <w:t>compares</w:t>
      </w:r>
      <w:r w:rsidRPr="00BC13AE">
        <w:rPr>
          <w:b/>
          <w:bCs/>
        </w:rPr>
        <w:t xml:space="preserve"> </w:t>
      </w:r>
      <w:r w:rsidR="00A732C7" w:rsidRPr="00BC13AE">
        <w:rPr>
          <w:b/>
          <w:bCs/>
        </w:rPr>
        <w:t>references</w:t>
      </w:r>
      <w:r w:rsidRPr="00BC13AE">
        <w:rPr>
          <w:b/>
          <w:bCs/>
        </w:rPr>
        <w:t xml:space="preserve"> of Objects</w:t>
      </w:r>
      <w:r w:rsidRPr="00154A12">
        <w:t xml:space="preserve">. </w:t>
      </w:r>
    </w:p>
    <w:p w14:paraId="4EF5B1CB" w14:textId="77777777" w:rsidR="008E2C95" w:rsidRPr="00154A12" w:rsidRDefault="008E2C95" w:rsidP="00B413EE">
      <w:pPr>
        <w:pStyle w:val="ListParagraph"/>
        <w:numPr>
          <w:ilvl w:val="0"/>
          <w:numId w:val="269"/>
        </w:numPr>
      </w:pPr>
      <w:r w:rsidRPr="00BC13AE">
        <w:rPr>
          <w:b/>
          <w:bCs/>
        </w:rPr>
        <w:t xml:space="preserve">It is same as “== “ Operator </w:t>
      </w:r>
    </w:p>
    <w:p w14:paraId="42B286AC" w14:textId="77777777" w:rsidR="008E2C95" w:rsidRPr="00154A12" w:rsidRDefault="008E2C95" w:rsidP="00BC13AE"/>
    <w:p w14:paraId="55E54ABA" w14:textId="2AAD80F4" w:rsidR="008E2C95" w:rsidRPr="008E2C95" w:rsidRDefault="00A732C7" w:rsidP="00BC13AE">
      <w:pPr>
        <w:ind w:firstLine="360"/>
        <w:rPr>
          <w:u w:val="single"/>
        </w:rPr>
      </w:pPr>
      <w:r>
        <w:rPr>
          <w:b/>
          <w:bCs/>
          <w:u w:val="single"/>
        </w:rPr>
        <w:t>b</w:t>
      </w:r>
      <w:r w:rsidR="008E2C95" w:rsidRPr="008E2C95">
        <w:rPr>
          <w:b/>
          <w:bCs/>
          <w:u w:val="single"/>
        </w:rPr>
        <w:t xml:space="preserve">. equals() at String </w:t>
      </w:r>
      <w:r w:rsidRPr="008E2C95">
        <w:rPr>
          <w:b/>
          <w:bCs/>
          <w:u w:val="single"/>
        </w:rPr>
        <w:t>Comparison</w:t>
      </w:r>
      <w:r w:rsidR="008E2C95" w:rsidRPr="008E2C95">
        <w:rPr>
          <w:b/>
          <w:bCs/>
          <w:u w:val="single"/>
        </w:rPr>
        <w:t xml:space="preserve"> Level </w:t>
      </w:r>
    </w:p>
    <w:p w14:paraId="58709E08" w14:textId="64113FAC" w:rsidR="008E2C95" w:rsidRPr="00154A12" w:rsidRDefault="008E2C95" w:rsidP="00B413EE">
      <w:pPr>
        <w:pStyle w:val="ListParagraph"/>
        <w:numPr>
          <w:ilvl w:val="0"/>
          <w:numId w:val="188"/>
        </w:numPr>
        <w:ind w:left="720"/>
      </w:pPr>
      <w:r w:rsidRPr="00154A12">
        <w:t xml:space="preserve">If we are comparing </w:t>
      </w:r>
      <w:r w:rsidRPr="009D273F">
        <w:rPr>
          <w:b/>
          <w:bCs/>
        </w:rPr>
        <w:t xml:space="preserve">String data on </w:t>
      </w:r>
      <w:r w:rsidRPr="00BC13AE">
        <w:rPr>
          <w:rStyle w:val="0SyntaxPinkChar"/>
        </w:rPr>
        <w:t>.eqauls()</w:t>
      </w:r>
      <w:r w:rsidRPr="00154A12">
        <w:t xml:space="preserve"> method </w:t>
      </w:r>
      <w:r w:rsidR="00A732C7" w:rsidRPr="009D273F">
        <w:rPr>
          <w:b/>
          <w:bCs/>
        </w:rPr>
        <w:t>compares</w:t>
      </w:r>
      <w:r w:rsidRPr="009D273F">
        <w:rPr>
          <w:b/>
          <w:bCs/>
        </w:rPr>
        <w:t xml:space="preserve"> only content</w:t>
      </w:r>
      <w:r w:rsidRPr="00154A12">
        <w:t xml:space="preserve">. </w:t>
      </w:r>
    </w:p>
    <w:p w14:paraId="736B784A" w14:textId="77777777" w:rsidR="008E2C95" w:rsidRPr="00154A12" w:rsidRDefault="008E2C95" w:rsidP="006F728B">
      <w:pPr>
        <w:pStyle w:val="ListParagraph"/>
        <w:numPr>
          <w:ilvl w:val="0"/>
          <w:numId w:val="53"/>
        </w:numPr>
        <w:ind w:left="720"/>
      </w:pPr>
      <w:r w:rsidRPr="008E2C95">
        <w:rPr>
          <w:b/>
          <w:bCs/>
        </w:rPr>
        <w:t>References are doesn’t matter</w:t>
      </w:r>
      <w:r w:rsidRPr="00154A12">
        <w:t xml:space="preserve">. </w:t>
      </w:r>
    </w:p>
    <w:p w14:paraId="00C443C0" w14:textId="77777777" w:rsidR="006C7B25" w:rsidRDefault="006C7B25" w:rsidP="006C7B25">
      <w:pPr>
        <w:rPr>
          <w:lang w:eastAsia="en-US"/>
        </w:rPr>
      </w:pPr>
      <w:r>
        <w:rPr>
          <w:rStyle w:val="Heading3Char0"/>
          <w:lang w:eastAsia="en-US"/>
        </w:rPr>
        <w:lastRenderedPageBreak/>
        <w:t>3.</w:t>
      </w:r>
      <w:r w:rsidR="001E464D" w:rsidRPr="001E464D">
        <w:t xml:space="preserve"> </w:t>
      </w:r>
      <w:r w:rsidR="001E464D" w:rsidRPr="001E464D">
        <w:rPr>
          <w:rStyle w:val="Heading3Char0"/>
          <w:lang w:eastAsia="en-US"/>
        </w:rPr>
        <w:t xml:space="preserve">int </w:t>
      </w:r>
      <w:r w:rsidRPr="00270698">
        <w:rPr>
          <w:rStyle w:val="Heading3Char0"/>
          <w:lang w:eastAsia="en-US"/>
        </w:rPr>
        <w:t>hashcode() </w:t>
      </w:r>
      <w:r w:rsidRPr="00BD22D6">
        <w:rPr>
          <w:lang w:eastAsia="en-US"/>
        </w:rPr>
        <w:t>– Returns a unique integer value for the object in runtime. By default, integer value is mostly derived from memory address of the object in heap (but it’s not mandatory always).</w:t>
      </w:r>
    </w:p>
    <w:p w14:paraId="0467E06A" w14:textId="77777777" w:rsidR="006C7B25" w:rsidRDefault="006C7B25" w:rsidP="006C7B25">
      <w:pPr>
        <w:pStyle w:val="Howitworks"/>
      </w:pPr>
      <w:r>
        <w:t>Relation between equals() &amp; hashcode() methods</w:t>
      </w:r>
    </w:p>
    <w:p w14:paraId="2018F6D0" w14:textId="4C705B4C" w:rsidR="006C7B25" w:rsidRDefault="006C7B25" w:rsidP="006F728B">
      <w:pPr>
        <w:pStyle w:val="ListParagraph"/>
        <w:numPr>
          <w:ilvl w:val="0"/>
          <w:numId w:val="53"/>
        </w:numPr>
        <w:rPr>
          <w:lang w:eastAsia="en-US"/>
        </w:rPr>
      </w:pPr>
      <w:r w:rsidRPr="005B20E7">
        <w:rPr>
          <w:lang w:eastAsia="en-US"/>
        </w:rPr>
        <w:t>If two objects are equal according to the </w:t>
      </w:r>
      <w:r w:rsidRPr="00D31846">
        <w:rPr>
          <w:rFonts w:ascii="Consolas" w:hAnsi="Consolas" w:cs="Courier New"/>
          <w:color w:val="FF0779"/>
          <w:sz w:val="21"/>
          <w:szCs w:val="21"/>
          <w:lang w:eastAsia="en-US"/>
        </w:rPr>
        <w:t>equals(Object)</w:t>
      </w:r>
      <w:r w:rsidRPr="005B20E7">
        <w:rPr>
          <w:lang w:eastAsia="en-US"/>
        </w:rPr>
        <w:t> method, then calling the </w:t>
      </w:r>
      <w:r w:rsidR="008B3FA0">
        <w:rPr>
          <w:rFonts w:ascii="Consolas" w:hAnsi="Consolas" w:cs="Courier New"/>
          <w:color w:val="FF0779"/>
          <w:sz w:val="21"/>
          <w:szCs w:val="21"/>
          <w:lang w:eastAsia="en-US"/>
        </w:rPr>
        <w:t>hashcode()</w:t>
      </w:r>
      <w:r w:rsidRPr="00D31846">
        <w:rPr>
          <w:rFonts w:ascii="Consolas" w:hAnsi="Consolas" w:cs="Courier New"/>
          <w:color w:val="FF0779"/>
          <w:sz w:val="21"/>
          <w:szCs w:val="21"/>
          <w:lang w:eastAsia="en-US"/>
        </w:rPr>
        <w:t xml:space="preserve"> </w:t>
      </w:r>
      <w:r w:rsidRPr="005B20E7">
        <w:rPr>
          <w:lang w:eastAsia="en-US"/>
        </w:rPr>
        <w:t>method on each of the two objects must produce the same integer result.</w:t>
      </w:r>
    </w:p>
    <w:p w14:paraId="11994666" w14:textId="77777777" w:rsidR="00982210" w:rsidRPr="006E2591" w:rsidRDefault="00982210" w:rsidP="00982210">
      <w:pPr>
        <w:pStyle w:val="Output"/>
        <w:ind w:left="1080"/>
        <w:rPr>
          <w:color w:val="4C483D" w:themeColor="text2"/>
        </w:rPr>
      </w:pPr>
      <w:r w:rsidRPr="006E2591">
        <w:t xml:space="preserve">    String </w:t>
      </w:r>
      <w:r w:rsidRPr="006E2591">
        <w:rPr>
          <w:color w:val="6A3E3E"/>
        </w:rPr>
        <w:t>s1</w:t>
      </w:r>
      <w:r w:rsidRPr="006E2591">
        <w:t xml:space="preserve"> = </w:t>
      </w:r>
      <w:r w:rsidRPr="006E2591">
        <w:rPr>
          <w:bCs/>
          <w:color w:val="7F0055"/>
        </w:rPr>
        <w:t>new</w:t>
      </w:r>
      <w:r w:rsidRPr="006E2591">
        <w:t xml:space="preserve"> String(</w:t>
      </w:r>
      <w:r w:rsidRPr="006E2591">
        <w:rPr>
          <w:color w:val="2A00FF"/>
        </w:rPr>
        <w:t>"Satya"</w:t>
      </w:r>
      <w:r w:rsidRPr="006E2591">
        <w:t>);</w:t>
      </w:r>
    </w:p>
    <w:p w14:paraId="402E6DAD" w14:textId="77777777" w:rsidR="00982210" w:rsidRPr="006E2591" w:rsidRDefault="00982210" w:rsidP="00982210">
      <w:pPr>
        <w:pStyle w:val="Output"/>
        <w:ind w:left="1080"/>
        <w:rPr>
          <w:color w:val="4C483D" w:themeColor="text2"/>
        </w:rPr>
      </w:pPr>
      <w:r w:rsidRPr="006E2591">
        <w:t xml:space="preserve">    String </w:t>
      </w:r>
      <w:r w:rsidRPr="006E2591">
        <w:rPr>
          <w:color w:val="6A3E3E"/>
        </w:rPr>
        <w:t>s2</w:t>
      </w:r>
      <w:r w:rsidRPr="006E2591">
        <w:t xml:space="preserve"> = </w:t>
      </w:r>
      <w:r w:rsidRPr="006E2591">
        <w:rPr>
          <w:bCs/>
          <w:color w:val="7F0055"/>
        </w:rPr>
        <w:t>new</w:t>
      </w:r>
      <w:r w:rsidRPr="006E2591">
        <w:t xml:space="preserve"> String(</w:t>
      </w:r>
      <w:r w:rsidRPr="006E2591">
        <w:rPr>
          <w:color w:val="2A00FF"/>
        </w:rPr>
        <w:t>"Satya"</w:t>
      </w:r>
      <w:r w:rsidRPr="006E2591">
        <w:t xml:space="preserve">);    </w:t>
      </w:r>
    </w:p>
    <w:p w14:paraId="50326FA5" w14:textId="77777777" w:rsidR="00982210" w:rsidRPr="006E2591" w:rsidRDefault="00982210" w:rsidP="00982210">
      <w:pPr>
        <w:pStyle w:val="Output"/>
        <w:ind w:left="1080"/>
        <w:rPr>
          <w:color w:val="4C483D" w:themeColor="text2"/>
        </w:rPr>
      </w:pPr>
      <w:r w:rsidRPr="006E2591">
        <w:t xml:space="preserve">    System.</w:t>
      </w:r>
      <w:r w:rsidRPr="006E2591">
        <w:rPr>
          <w:bCs/>
          <w:i/>
          <w:iCs/>
          <w:color w:val="0000C0"/>
        </w:rPr>
        <w:t>out</w:t>
      </w:r>
      <w:r w:rsidRPr="006E2591">
        <w:t>.println(</w:t>
      </w:r>
      <w:r w:rsidRPr="006E2591">
        <w:rPr>
          <w:color w:val="2A00FF"/>
        </w:rPr>
        <w:t>"s1: "</w:t>
      </w:r>
      <w:r w:rsidRPr="006E2591">
        <w:t>+</w:t>
      </w:r>
      <w:r w:rsidRPr="006E2591">
        <w:rPr>
          <w:color w:val="6A3E3E"/>
        </w:rPr>
        <w:t>s1</w:t>
      </w:r>
      <w:r w:rsidRPr="006E2591">
        <w:t>.hashCode());</w:t>
      </w:r>
    </w:p>
    <w:p w14:paraId="39F1F910" w14:textId="77777777" w:rsidR="00982210" w:rsidRPr="006E2591" w:rsidRDefault="00982210" w:rsidP="00982210">
      <w:pPr>
        <w:pStyle w:val="Output"/>
        <w:ind w:left="1080"/>
        <w:rPr>
          <w:color w:val="4C483D" w:themeColor="text2"/>
        </w:rPr>
      </w:pPr>
      <w:r w:rsidRPr="006E2591">
        <w:t xml:space="preserve">    System.</w:t>
      </w:r>
      <w:r w:rsidRPr="006E2591">
        <w:rPr>
          <w:bCs/>
          <w:i/>
          <w:iCs/>
          <w:color w:val="0000C0"/>
        </w:rPr>
        <w:t>out</w:t>
      </w:r>
      <w:r w:rsidRPr="006E2591">
        <w:t>.println(</w:t>
      </w:r>
      <w:r w:rsidRPr="006E2591">
        <w:rPr>
          <w:color w:val="2A00FF"/>
        </w:rPr>
        <w:t>"s2: "</w:t>
      </w:r>
      <w:r w:rsidRPr="006E2591">
        <w:t>+</w:t>
      </w:r>
      <w:r w:rsidRPr="006E2591">
        <w:rPr>
          <w:color w:val="6A3E3E"/>
        </w:rPr>
        <w:t>s2</w:t>
      </w:r>
      <w:r w:rsidRPr="006E2591">
        <w:t xml:space="preserve">.hashCode());      </w:t>
      </w:r>
    </w:p>
    <w:p w14:paraId="19182C6D" w14:textId="1C1259DB" w:rsidR="00982210" w:rsidRPr="006E2591" w:rsidRDefault="00982210" w:rsidP="00982210">
      <w:pPr>
        <w:pStyle w:val="Output"/>
        <w:ind w:left="1080"/>
      </w:pPr>
      <w:r w:rsidRPr="006E2591">
        <w:t xml:space="preserve">    System.</w:t>
      </w:r>
      <w:r w:rsidRPr="006E2591">
        <w:rPr>
          <w:bCs/>
          <w:i/>
          <w:iCs/>
          <w:color w:val="0000C0"/>
        </w:rPr>
        <w:t>out</w:t>
      </w:r>
      <w:r w:rsidRPr="006E2591">
        <w:t>.println(</w:t>
      </w:r>
      <w:r w:rsidRPr="006E2591">
        <w:rPr>
          <w:color w:val="6A3E3E"/>
        </w:rPr>
        <w:t>s1</w:t>
      </w:r>
      <w:r w:rsidRPr="006E2591">
        <w:t>.equals(</w:t>
      </w:r>
      <w:r w:rsidRPr="006E2591">
        <w:rPr>
          <w:color w:val="6A3E3E"/>
        </w:rPr>
        <w:t>s2</w:t>
      </w:r>
      <w:r w:rsidRPr="006E2591">
        <w:t>));</w:t>
      </w:r>
    </w:p>
    <w:p w14:paraId="070DDE89" w14:textId="77777777" w:rsidR="00982210" w:rsidRDefault="00982210" w:rsidP="00982210">
      <w:pPr>
        <w:pStyle w:val="Output"/>
        <w:ind w:left="1080"/>
        <w:rPr>
          <w:color w:val="4C483D" w:themeColor="text2"/>
        </w:rPr>
      </w:pPr>
    </w:p>
    <w:p w14:paraId="4A6FBEAA" w14:textId="556D14C1" w:rsidR="00982210" w:rsidRPr="00982210" w:rsidRDefault="00982210" w:rsidP="00982210">
      <w:pPr>
        <w:pStyle w:val="Output"/>
        <w:shd w:val="clear" w:color="auto" w:fill="000000" w:themeFill="text1"/>
        <w:ind w:left="1080"/>
        <w:rPr>
          <w:color w:val="FFFFFF" w:themeColor="background1"/>
        </w:rPr>
      </w:pPr>
      <w:r w:rsidRPr="00982210">
        <w:rPr>
          <w:color w:val="FFFFFF" w:themeColor="background1"/>
        </w:rPr>
        <w:t xml:space="preserve">    s1: 79657294</w:t>
      </w:r>
    </w:p>
    <w:p w14:paraId="3BF26596" w14:textId="65FA8FD1" w:rsidR="00982210" w:rsidRPr="00982210" w:rsidRDefault="00982210" w:rsidP="00982210">
      <w:pPr>
        <w:pStyle w:val="Output"/>
        <w:shd w:val="clear" w:color="auto" w:fill="000000" w:themeFill="text1"/>
        <w:ind w:left="1080"/>
        <w:rPr>
          <w:color w:val="FFFFFF" w:themeColor="background1"/>
        </w:rPr>
      </w:pPr>
      <w:r w:rsidRPr="00982210">
        <w:rPr>
          <w:color w:val="FFFFFF" w:themeColor="background1"/>
        </w:rPr>
        <w:t xml:space="preserve">    s2: 79657294</w:t>
      </w:r>
    </w:p>
    <w:p w14:paraId="797BE282" w14:textId="6B7FC26C" w:rsidR="00982210" w:rsidRPr="00982210" w:rsidRDefault="00982210" w:rsidP="00982210">
      <w:pPr>
        <w:pStyle w:val="Output"/>
        <w:shd w:val="clear" w:color="auto" w:fill="000000" w:themeFill="text1"/>
        <w:ind w:left="1080"/>
        <w:rPr>
          <w:color w:val="FFFFFF" w:themeColor="background1"/>
        </w:rPr>
      </w:pPr>
      <w:r w:rsidRPr="00982210">
        <w:rPr>
          <w:color w:val="FFFFFF" w:themeColor="background1"/>
        </w:rPr>
        <w:t xml:space="preserve">    true    </w:t>
      </w:r>
    </w:p>
    <w:p w14:paraId="78C1404A" w14:textId="77777777" w:rsidR="006C7B25" w:rsidRDefault="006C7B25" w:rsidP="006C7B25">
      <w:pPr>
        <w:pStyle w:val="ListParagraph"/>
        <w:ind w:left="1080"/>
        <w:rPr>
          <w:lang w:eastAsia="en-US"/>
        </w:rPr>
      </w:pPr>
    </w:p>
    <w:p w14:paraId="28CC56AD" w14:textId="77777777" w:rsidR="006C7B25" w:rsidRPr="00D31846" w:rsidRDefault="006C7B25" w:rsidP="006F728B">
      <w:pPr>
        <w:pStyle w:val="ListParagraph"/>
        <w:numPr>
          <w:ilvl w:val="0"/>
          <w:numId w:val="53"/>
        </w:numPr>
      </w:pPr>
      <w:r w:rsidRPr="00D31846">
        <w:rPr>
          <w:b/>
          <w:lang w:eastAsia="en-US"/>
        </w:rPr>
        <w:t xml:space="preserve">Whenever we override the </w:t>
      </w:r>
      <w:r w:rsidRPr="00F762A2">
        <w:rPr>
          <w:rStyle w:val="0SyntaxPinkChar"/>
        </w:rPr>
        <w:t>equals()</w:t>
      </w:r>
      <w:r w:rsidRPr="00D31846">
        <w:rPr>
          <w:b/>
          <w:lang w:eastAsia="en-US"/>
        </w:rPr>
        <w:t xml:space="preserve"> method, we should override </w:t>
      </w:r>
      <w:r w:rsidRPr="00F762A2">
        <w:rPr>
          <w:rStyle w:val="0SyntaxPinkChar"/>
        </w:rPr>
        <w:t>hashcode()</w:t>
      </w:r>
      <w:r w:rsidRPr="00D31846">
        <w:rPr>
          <w:b/>
          <w:lang w:eastAsia="en-US"/>
        </w:rPr>
        <w:t xml:space="preserve"> method</w:t>
      </w:r>
      <w:r>
        <w:rPr>
          <w:b/>
          <w:lang w:eastAsia="en-US"/>
        </w:rPr>
        <w:t>.</w:t>
      </w:r>
    </w:p>
    <w:p w14:paraId="4225E96A" w14:textId="77777777" w:rsidR="006C7B25" w:rsidRDefault="006C7B25" w:rsidP="006C7B25">
      <w:pPr>
        <w:pStyle w:val="ListParagraph"/>
        <w:ind w:left="1080"/>
      </w:pPr>
    </w:p>
    <w:p w14:paraId="437854AF" w14:textId="05DEC0D0" w:rsidR="006C7B25" w:rsidRDefault="006C7B25" w:rsidP="006F728B">
      <w:pPr>
        <w:pStyle w:val="ListParagraph"/>
        <w:numPr>
          <w:ilvl w:val="0"/>
          <w:numId w:val="53"/>
        </w:numPr>
      </w:pPr>
      <w:r>
        <w:t xml:space="preserve">In </w:t>
      </w:r>
      <w:r w:rsidRPr="00D31846">
        <w:rPr>
          <w:b/>
        </w:rPr>
        <w:t xml:space="preserve">String class(not </w:t>
      </w:r>
      <w:r w:rsidRPr="00C0578F">
        <w:rPr>
          <w:rStyle w:val="0SyntxBlueChar"/>
        </w:rPr>
        <w:t>StringBuilder</w:t>
      </w:r>
      <w:r w:rsidRPr="00D31846">
        <w:rPr>
          <w:b/>
        </w:rPr>
        <w:t xml:space="preserve">, </w:t>
      </w:r>
      <w:r w:rsidR="00414E27">
        <w:rPr>
          <w:b/>
        </w:rPr>
        <w:t xml:space="preserve">not </w:t>
      </w:r>
      <w:r w:rsidRPr="00C0578F">
        <w:rPr>
          <w:rStyle w:val="0SyntxBlueChar"/>
        </w:rPr>
        <w:t>StringBuffer</w:t>
      </w:r>
      <w:r w:rsidRPr="00D31846">
        <w:rPr>
          <w:b/>
        </w:rPr>
        <w:t>) &amp; All Wrapper classes equals()</w:t>
      </w:r>
      <w:r>
        <w:t xml:space="preserve"> method is overridden for Content Comparison</w:t>
      </w:r>
      <w:r w:rsidR="00F762A2">
        <w:t>.</w:t>
      </w:r>
    </w:p>
    <w:p w14:paraId="4ABA8B74" w14:textId="77777777" w:rsidR="00F762A2" w:rsidRDefault="00F762A2" w:rsidP="00F762A2">
      <w:pPr>
        <w:pStyle w:val="ListParagraph"/>
      </w:pPr>
    </w:p>
    <w:p w14:paraId="7A559ADB" w14:textId="77777777" w:rsidR="006C7B25" w:rsidRPr="00BB6A37" w:rsidRDefault="006C7B25" w:rsidP="006C7B25">
      <w:pPr>
        <w:pStyle w:val="Howitworks"/>
        <w:rPr>
          <w:szCs w:val="18"/>
        </w:rPr>
      </w:pPr>
      <w:r w:rsidRPr="00BB6A37">
        <w:rPr>
          <w:szCs w:val="18"/>
        </w:rPr>
        <w:t>Compare two employee Objects based on Their Id?</w:t>
      </w:r>
    </w:p>
    <w:p w14:paraId="4122C93B" w14:textId="77777777" w:rsidR="006C7B25" w:rsidRPr="00F64124" w:rsidRDefault="006C7B25" w:rsidP="006C7B25">
      <w:pPr>
        <w:pStyle w:val="Output"/>
        <w:rPr>
          <w:color w:val="4C483D" w:themeColor="text2"/>
        </w:rPr>
      </w:pPr>
      <w:r w:rsidRPr="00F64124">
        <w:rPr>
          <w:bCs/>
        </w:rPr>
        <w:t>public</w:t>
      </w:r>
      <w:r w:rsidRPr="00F64124">
        <w:rPr>
          <w:color w:val="000000"/>
        </w:rPr>
        <w:t xml:space="preserve"> </w:t>
      </w:r>
      <w:r w:rsidRPr="00F64124">
        <w:rPr>
          <w:bCs/>
        </w:rPr>
        <w:t>class</w:t>
      </w:r>
      <w:r w:rsidRPr="00F64124">
        <w:rPr>
          <w:color w:val="000000"/>
        </w:rPr>
        <w:t xml:space="preserve"> Employe {</w:t>
      </w:r>
    </w:p>
    <w:p w14:paraId="6E8EB812" w14:textId="77777777" w:rsidR="006C7B25" w:rsidRPr="00F64124" w:rsidRDefault="006C7B25" w:rsidP="006C7B25">
      <w:pPr>
        <w:pStyle w:val="Output"/>
        <w:rPr>
          <w:color w:val="4C483D" w:themeColor="text2"/>
        </w:rPr>
      </w:pPr>
      <w:r w:rsidRPr="00F64124">
        <w:rPr>
          <w:color w:val="000000"/>
        </w:rPr>
        <w:tab/>
      </w:r>
      <w:r w:rsidRPr="00F64124">
        <w:rPr>
          <w:bCs/>
        </w:rPr>
        <w:t>int</w:t>
      </w:r>
      <w:r w:rsidRPr="00F64124">
        <w:rPr>
          <w:color w:val="000000"/>
        </w:rPr>
        <w:t xml:space="preserve"> </w:t>
      </w:r>
      <w:r w:rsidRPr="00F64124">
        <w:rPr>
          <w:color w:val="0000C0"/>
        </w:rPr>
        <w:t>id</w:t>
      </w:r>
      <w:r w:rsidRPr="00F64124">
        <w:rPr>
          <w:color w:val="000000"/>
        </w:rPr>
        <w:t>;</w:t>
      </w:r>
    </w:p>
    <w:p w14:paraId="743869FF" w14:textId="77777777" w:rsidR="006C7B25" w:rsidRPr="00F64124" w:rsidRDefault="006C7B25" w:rsidP="006C7B25">
      <w:pPr>
        <w:pStyle w:val="Output"/>
        <w:rPr>
          <w:color w:val="4C483D" w:themeColor="text2"/>
        </w:rPr>
      </w:pPr>
      <w:r w:rsidRPr="00F64124">
        <w:rPr>
          <w:color w:val="000000"/>
        </w:rPr>
        <w:tab/>
        <w:t xml:space="preserve">String </w:t>
      </w:r>
      <w:r w:rsidRPr="00F64124">
        <w:rPr>
          <w:color w:val="0000C0"/>
        </w:rPr>
        <w:t>name</w:t>
      </w:r>
      <w:r w:rsidRPr="00F64124">
        <w:rPr>
          <w:color w:val="000000"/>
        </w:rPr>
        <w:t>;</w:t>
      </w:r>
    </w:p>
    <w:p w14:paraId="3347455D" w14:textId="77777777" w:rsidR="006C7B25" w:rsidRPr="00982210" w:rsidRDefault="006C7B25" w:rsidP="00982210">
      <w:pPr>
        <w:pStyle w:val="Output"/>
        <w:ind w:firstLine="720"/>
        <w:rPr>
          <w:color w:val="00B050"/>
        </w:rPr>
      </w:pPr>
      <w:r w:rsidRPr="00982210">
        <w:rPr>
          <w:color w:val="00B050"/>
        </w:rPr>
        <w:t>//Setters &amp; Getters</w:t>
      </w:r>
    </w:p>
    <w:p w14:paraId="503CBFA6" w14:textId="77777777" w:rsidR="006C7B25" w:rsidRPr="00F64124" w:rsidRDefault="006C7B25" w:rsidP="006C7B25">
      <w:pPr>
        <w:pStyle w:val="Output"/>
        <w:rPr>
          <w:color w:val="4C483D" w:themeColor="text2"/>
        </w:rPr>
      </w:pPr>
      <w:r w:rsidRPr="00F64124">
        <w:rPr>
          <w:color w:val="000000"/>
        </w:rPr>
        <w:tab/>
      </w:r>
      <w:r w:rsidRPr="00F64124">
        <w:rPr>
          <w:color w:val="646464"/>
        </w:rPr>
        <w:t>@Override</w:t>
      </w:r>
    </w:p>
    <w:p w14:paraId="45912C5B" w14:textId="77777777" w:rsidR="006C7B25" w:rsidRPr="00F64124" w:rsidRDefault="006C7B25" w:rsidP="006C7B25">
      <w:pPr>
        <w:pStyle w:val="Output"/>
        <w:rPr>
          <w:color w:val="4C483D" w:themeColor="text2"/>
        </w:rPr>
      </w:pPr>
      <w:r w:rsidRPr="00F64124">
        <w:rPr>
          <w:color w:val="000000"/>
        </w:rPr>
        <w:tab/>
      </w:r>
      <w:r w:rsidRPr="00F64124">
        <w:rPr>
          <w:bCs/>
        </w:rPr>
        <w:t>public</w:t>
      </w:r>
      <w:r w:rsidRPr="00F64124">
        <w:rPr>
          <w:color w:val="000000"/>
        </w:rPr>
        <w:t xml:space="preserve"> </w:t>
      </w:r>
      <w:r w:rsidRPr="00F64124">
        <w:rPr>
          <w:bCs/>
        </w:rPr>
        <w:t>boolean</w:t>
      </w:r>
      <w:r w:rsidRPr="00F64124">
        <w:rPr>
          <w:color w:val="000000"/>
        </w:rPr>
        <w:t xml:space="preserve"> equals(Object </w:t>
      </w:r>
      <w:r w:rsidRPr="00F64124">
        <w:rPr>
          <w:color w:val="6A3E3E"/>
        </w:rPr>
        <w:t>obj</w:t>
      </w:r>
      <w:r w:rsidRPr="00F64124">
        <w:rPr>
          <w:color w:val="000000"/>
        </w:rPr>
        <w:t>) {</w:t>
      </w:r>
      <w:r w:rsidRPr="00F64124">
        <w:rPr>
          <w:color w:val="000000"/>
        </w:rPr>
        <w:tab/>
      </w:r>
      <w:r w:rsidRPr="00F64124">
        <w:rPr>
          <w:color w:val="000000"/>
        </w:rPr>
        <w:tab/>
      </w:r>
    </w:p>
    <w:p w14:paraId="6D5F6BDC" w14:textId="77777777" w:rsidR="006C7B25" w:rsidRPr="00F64124" w:rsidRDefault="006C7B25" w:rsidP="006C7B25">
      <w:pPr>
        <w:pStyle w:val="Output"/>
        <w:rPr>
          <w:color w:val="4C483D" w:themeColor="text2"/>
        </w:rPr>
      </w:pPr>
      <w:r w:rsidRPr="00F64124">
        <w:rPr>
          <w:color w:val="000000"/>
        </w:rPr>
        <w:tab/>
      </w:r>
      <w:r w:rsidRPr="00F64124">
        <w:rPr>
          <w:color w:val="000000"/>
        </w:rPr>
        <w:tab/>
        <w:t xml:space="preserve">Employe </w:t>
      </w:r>
      <w:r w:rsidRPr="00F64124">
        <w:rPr>
          <w:color w:val="6A3E3E"/>
        </w:rPr>
        <w:t>e</w:t>
      </w:r>
      <w:r w:rsidRPr="00F64124">
        <w:rPr>
          <w:color w:val="000000"/>
        </w:rPr>
        <w:t xml:space="preserve"> = (Employe) </w:t>
      </w:r>
      <w:r w:rsidRPr="00F64124">
        <w:rPr>
          <w:color w:val="6A3E3E"/>
        </w:rPr>
        <w:t>obj</w:t>
      </w:r>
      <w:r w:rsidRPr="00F64124">
        <w:rPr>
          <w:color w:val="000000"/>
        </w:rPr>
        <w:t>;</w:t>
      </w:r>
    </w:p>
    <w:p w14:paraId="00B9B7BC" w14:textId="77777777" w:rsidR="006C7B25" w:rsidRPr="00F64124" w:rsidRDefault="006C7B25" w:rsidP="006C7B25">
      <w:pPr>
        <w:pStyle w:val="Output"/>
        <w:rPr>
          <w:color w:val="4C483D" w:themeColor="text2"/>
        </w:rPr>
      </w:pPr>
      <w:r w:rsidRPr="00F64124">
        <w:rPr>
          <w:color w:val="000000"/>
        </w:rPr>
        <w:tab/>
      </w:r>
      <w:r w:rsidRPr="00F64124">
        <w:rPr>
          <w:color w:val="000000"/>
        </w:rPr>
        <w:tab/>
      </w:r>
      <w:r w:rsidRPr="00F64124">
        <w:rPr>
          <w:bCs/>
        </w:rPr>
        <w:t>boolean</w:t>
      </w:r>
      <w:r w:rsidRPr="00F64124">
        <w:rPr>
          <w:color w:val="000000"/>
        </w:rPr>
        <w:t xml:space="preserve"> </w:t>
      </w:r>
      <w:r w:rsidRPr="00F64124">
        <w:rPr>
          <w:color w:val="6A3E3E"/>
        </w:rPr>
        <w:t>flag</w:t>
      </w:r>
      <w:r w:rsidRPr="00F64124">
        <w:rPr>
          <w:color w:val="000000"/>
        </w:rPr>
        <w:t xml:space="preserve"> = </w:t>
      </w:r>
      <w:r w:rsidRPr="00F64124">
        <w:rPr>
          <w:bCs/>
        </w:rPr>
        <w:t>false</w:t>
      </w:r>
      <w:r w:rsidRPr="00F64124">
        <w:rPr>
          <w:color w:val="000000"/>
        </w:rPr>
        <w:t>;</w:t>
      </w:r>
    </w:p>
    <w:p w14:paraId="6FCA4E7B" w14:textId="77777777" w:rsidR="006C7B25" w:rsidRPr="00F64124" w:rsidRDefault="006C7B25" w:rsidP="006C7B25">
      <w:pPr>
        <w:pStyle w:val="Output"/>
        <w:rPr>
          <w:color w:val="4C483D" w:themeColor="text2"/>
        </w:rPr>
      </w:pPr>
      <w:r w:rsidRPr="00F64124">
        <w:rPr>
          <w:color w:val="000000"/>
        </w:rPr>
        <w:tab/>
      </w:r>
      <w:r w:rsidRPr="00F64124">
        <w:rPr>
          <w:color w:val="000000"/>
        </w:rPr>
        <w:tab/>
      </w:r>
      <w:r w:rsidRPr="00F64124">
        <w:rPr>
          <w:bCs/>
        </w:rPr>
        <w:t>if</w:t>
      </w:r>
      <w:r w:rsidRPr="00F64124">
        <w:rPr>
          <w:color w:val="000000"/>
        </w:rPr>
        <w:t xml:space="preserve"> (</w:t>
      </w:r>
      <w:r w:rsidRPr="00F64124">
        <w:rPr>
          <w:bCs/>
        </w:rPr>
        <w:t>this</w:t>
      </w:r>
      <w:r w:rsidRPr="00F64124">
        <w:rPr>
          <w:color w:val="000000"/>
        </w:rPr>
        <w:t xml:space="preserve">.getId() == </w:t>
      </w:r>
      <w:r w:rsidRPr="00F64124">
        <w:rPr>
          <w:color w:val="6A3E3E"/>
        </w:rPr>
        <w:t>e</w:t>
      </w:r>
      <w:r w:rsidRPr="00F64124">
        <w:rPr>
          <w:color w:val="000000"/>
        </w:rPr>
        <w:t>.getId()) {</w:t>
      </w:r>
    </w:p>
    <w:p w14:paraId="3F31C4D0" w14:textId="77777777" w:rsidR="006C7B25" w:rsidRPr="00F64124" w:rsidRDefault="006C7B25" w:rsidP="006C7B25">
      <w:pPr>
        <w:pStyle w:val="Output"/>
        <w:rPr>
          <w:color w:val="4C483D" w:themeColor="text2"/>
        </w:rPr>
      </w:pPr>
      <w:r w:rsidRPr="00F64124">
        <w:rPr>
          <w:color w:val="000000"/>
        </w:rPr>
        <w:tab/>
      </w:r>
      <w:r w:rsidRPr="00F64124">
        <w:rPr>
          <w:color w:val="000000"/>
        </w:rPr>
        <w:tab/>
      </w:r>
      <w:r w:rsidRPr="00F64124">
        <w:rPr>
          <w:color w:val="000000"/>
        </w:rPr>
        <w:tab/>
      </w:r>
      <w:r w:rsidRPr="00F64124">
        <w:rPr>
          <w:color w:val="6A3E3E"/>
        </w:rPr>
        <w:t>flag</w:t>
      </w:r>
      <w:r w:rsidRPr="00F64124">
        <w:rPr>
          <w:color w:val="000000"/>
        </w:rPr>
        <w:t xml:space="preserve"> = </w:t>
      </w:r>
      <w:r w:rsidRPr="00F64124">
        <w:rPr>
          <w:bCs/>
        </w:rPr>
        <w:t>true</w:t>
      </w:r>
      <w:r w:rsidRPr="00F64124">
        <w:rPr>
          <w:color w:val="000000"/>
        </w:rPr>
        <w:t>;</w:t>
      </w:r>
    </w:p>
    <w:p w14:paraId="735835CD" w14:textId="77777777" w:rsidR="006C7B25" w:rsidRPr="00F64124" w:rsidRDefault="006C7B25" w:rsidP="006C7B25">
      <w:pPr>
        <w:pStyle w:val="Output"/>
        <w:rPr>
          <w:color w:val="4C483D" w:themeColor="text2"/>
        </w:rPr>
      </w:pPr>
      <w:r w:rsidRPr="00F64124">
        <w:rPr>
          <w:color w:val="000000"/>
        </w:rPr>
        <w:tab/>
      </w:r>
      <w:r w:rsidRPr="00F64124">
        <w:rPr>
          <w:color w:val="000000"/>
        </w:rPr>
        <w:tab/>
        <w:t>}</w:t>
      </w:r>
    </w:p>
    <w:p w14:paraId="1A14FC4D" w14:textId="77777777" w:rsidR="006C7B25" w:rsidRPr="00F64124" w:rsidRDefault="006C7B25" w:rsidP="006C7B25">
      <w:pPr>
        <w:pStyle w:val="Output"/>
        <w:rPr>
          <w:color w:val="4C483D" w:themeColor="text2"/>
        </w:rPr>
      </w:pPr>
      <w:r w:rsidRPr="00F64124">
        <w:rPr>
          <w:color w:val="000000"/>
        </w:rPr>
        <w:tab/>
      </w:r>
      <w:r w:rsidRPr="00F64124">
        <w:rPr>
          <w:color w:val="000000"/>
        </w:rPr>
        <w:tab/>
      </w:r>
      <w:r w:rsidRPr="00F64124">
        <w:rPr>
          <w:bCs/>
        </w:rPr>
        <w:t>return</w:t>
      </w:r>
      <w:r w:rsidRPr="00F64124">
        <w:rPr>
          <w:color w:val="000000"/>
        </w:rPr>
        <w:t xml:space="preserve"> </w:t>
      </w:r>
      <w:r w:rsidRPr="00F64124">
        <w:rPr>
          <w:color w:val="6A3E3E"/>
        </w:rPr>
        <w:t>flag</w:t>
      </w:r>
      <w:r w:rsidRPr="00F64124">
        <w:rPr>
          <w:color w:val="000000"/>
        </w:rPr>
        <w:t>;</w:t>
      </w:r>
    </w:p>
    <w:p w14:paraId="321FCF25" w14:textId="77777777" w:rsidR="006C7B25" w:rsidRPr="00F64124" w:rsidRDefault="006C7B25" w:rsidP="006C7B25">
      <w:pPr>
        <w:pStyle w:val="Output"/>
        <w:rPr>
          <w:color w:val="4C483D" w:themeColor="text2"/>
        </w:rPr>
      </w:pPr>
      <w:r w:rsidRPr="00F64124">
        <w:rPr>
          <w:color w:val="000000"/>
        </w:rPr>
        <w:tab/>
        <w:t>}</w:t>
      </w:r>
    </w:p>
    <w:p w14:paraId="095A88A0" w14:textId="77777777" w:rsidR="006C7B25" w:rsidRPr="00F64124" w:rsidRDefault="006C7B25" w:rsidP="006C7B25">
      <w:pPr>
        <w:pStyle w:val="Output"/>
        <w:rPr>
          <w:color w:val="4C483D" w:themeColor="text2"/>
        </w:rPr>
      </w:pPr>
      <w:r w:rsidRPr="00F64124">
        <w:rPr>
          <w:color w:val="000000"/>
        </w:rPr>
        <w:tab/>
      </w:r>
      <w:r w:rsidRPr="00F64124">
        <w:rPr>
          <w:bCs/>
        </w:rPr>
        <w:t>public</w:t>
      </w:r>
      <w:r w:rsidRPr="00F64124">
        <w:rPr>
          <w:color w:val="000000"/>
        </w:rPr>
        <w:t xml:space="preserve"> </w:t>
      </w:r>
      <w:r w:rsidRPr="00F64124">
        <w:rPr>
          <w:bCs/>
        </w:rPr>
        <w:t>static</w:t>
      </w:r>
      <w:r w:rsidRPr="00F64124">
        <w:rPr>
          <w:color w:val="000000"/>
        </w:rPr>
        <w:t xml:space="preserve"> </w:t>
      </w:r>
      <w:r w:rsidRPr="00F64124">
        <w:rPr>
          <w:bCs/>
        </w:rPr>
        <w:t>void</w:t>
      </w:r>
      <w:r w:rsidRPr="00F64124">
        <w:rPr>
          <w:color w:val="000000"/>
        </w:rPr>
        <w:t xml:space="preserve"> main(String[] </w:t>
      </w:r>
      <w:r w:rsidRPr="00F64124">
        <w:rPr>
          <w:color w:val="6A3E3E"/>
        </w:rPr>
        <w:t>args</w:t>
      </w:r>
      <w:r w:rsidRPr="00F64124">
        <w:rPr>
          <w:color w:val="000000"/>
        </w:rPr>
        <w:t>) {</w:t>
      </w:r>
    </w:p>
    <w:p w14:paraId="71380EDB" w14:textId="77777777" w:rsidR="006C7B25" w:rsidRPr="00F64124" w:rsidRDefault="006C7B25" w:rsidP="006C7B25">
      <w:pPr>
        <w:pStyle w:val="Output"/>
        <w:rPr>
          <w:color w:val="4C483D" w:themeColor="text2"/>
        </w:rPr>
      </w:pPr>
      <w:r w:rsidRPr="00F64124">
        <w:rPr>
          <w:color w:val="000000"/>
        </w:rPr>
        <w:tab/>
      </w:r>
      <w:r w:rsidRPr="00F64124">
        <w:rPr>
          <w:color w:val="000000"/>
        </w:rPr>
        <w:tab/>
        <w:t xml:space="preserve">Employe </w:t>
      </w:r>
      <w:r w:rsidRPr="00F64124">
        <w:rPr>
          <w:color w:val="6A3E3E"/>
        </w:rPr>
        <w:t>e1</w:t>
      </w:r>
      <w:r w:rsidRPr="00F64124">
        <w:rPr>
          <w:color w:val="000000"/>
        </w:rPr>
        <w:t xml:space="preserve"> = </w:t>
      </w:r>
      <w:r w:rsidRPr="00F64124">
        <w:rPr>
          <w:bCs/>
        </w:rPr>
        <w:t>new</w:t>
      </w:r>
      <w:r w:rsidRPr="00F64124">
        <w:rPr>
          <w:color w:val="000000"/>
        </w:rPr>
        <w:t xml:space="preserve"> Employe();</w:t>
      </w:r>
    </w:p>
    <w:p w14:paraId="0E9ED243" w14:textId="77777777" w:rsidR="006C7B25" w:rsidRPr="00F64124" w:rsidRDefault="006C7B25" w:rsidP="006C7B25">
      <w:pPr>
        <w:pStyle w:val="Output"/>
        <w:rPr>
          <w:color w:val="4C483D" w:themeColor="text2"/>
        </w:rPr>
      </w:pPr>
      <w:r w:rsidRPr="00F64124">
        <w:rPr>
          <w:color w:val="000000"/>
        </w:rPr>
        <w:tab/>
      </w:r>
      <w:r w:rsidRPr="00F64124">
        <w:rPr>
          <w:color w:val="000000"/>
        </w:rPr>
        <w:tab/>
        <w:t xml:space="preserve">Employe </w:t>
      </w:r>
      <w:r w:rsidRPr="00F64124">
        <w:rPr>
          <w:color w:val="6A3E3E"/>
        </w:rPr>
        <w:t>e2</w:t>
      </w:r>
      <w:r w:rsidRPr="00F64124">
        <w:rPr>
          <w:color w:val="000000"/>
        </w:rPr>
        <w:t xml:space="preserve"> = </w:t>
      </w:r>
      <w:r w:rsidRPr="00F64124">
        <w:rPr>
          <w:bCs/>
        </w:rPr>
        <w:t>new</w:t>
      </w:r>
      <w:r w:rsidRPr="00F64124">
        <w:rPr>
          <w:color w:val="000000"/>
        </w:rPr>
        <w:t xml:space="preserve"> Employe();</w:t>
      </w:r>
    </w:p>
    <w:p w14:paraId="7DF4FAA0" w14:textId="77777777" w:rsidR="006C7B25" w:rsidRPr="00F64124" w:rsidRDefault="006C7B25" w:rsidP="006C7B25">
      <w:pPr>
        <w:pStyle w:val="Output"/>
        <w:rPr>
          <w:color w:val="4C483D" w:themeColor="text2"/>
        </w:rPr>
      </w:pPr>
      <w:r w:rsidRPr="00F64124">
        <w:rPr>
          <w:color w:val="000000"/>
        </w:rPr>
        <w:tab/>
      </w:r>
      <w:r w:rsidRPr="00F64124">
        <w:rPr>
          <w:color w:val="000000"/>
        </w:rPr>
        <w:tab/>
      </w:r>
      <w:r w:rsidRPr="00F64124">
        <w:rPr>
          <w:color w:val="6A3E3E"/>
        </w:rPr>
        <w:t>e1</w:t>
      </w:r>
      <w:r w:rsidRPr="00F64124">
        <w:rPr>
          <w:color w:val="000000"/>
        </w:rPr>
        <w:t>.setId(101);</w:t>
      </w:r>
    </w:p>
    <w:p w14:paraId="3A3FC55C" w14:textId="77777777" w:rsidR="006C7B25" w:rsidRPr="00F64124" w:rsidRDefault="006C7B25" w:rsidP="006C7B25">
      <w:pPr>
        <w:pStyle w:val="Output"/>
        <w:rPr>
          <w:color w:val="4C483D" w:themeColor="text2"/>
        </w:rPr>
      </w:pPr>
      <w:r w:rsidRPr="00F64124">
        <w:rPr>
          <w:color w:val="000000"/>
        </w:rPr>
        <w:tab/>
      </w:r>
      <w:r w:rsidRPr="00F64124">
        <w:rPr>
          <w:color w:val="000000"/>
        </w:rPr>
        <w:tab/>
      </w:r>
      <w:r w:rsidRPr="00F64124">
        <w:rPr>
          <w:color w:val="6A3E3E"/>
        </w:rPr>
        <w:t>e2</w:t>
      </w:r>
      <w:r w:rsidRPr="00F64124">
        <w:rPr>
          <w:color w:val="000000"/>
        </w:rPr>
        <w:t>.setId(101);</w:t>
      </w:r>
    </w:p>
    <w:p w14:paraId="3B83305D" w14:textId="77777777" w:rsidR="006C7B25" w:rsidRPr="00F64124" w:rsidRDefault="006C7B25" w:rsidP="006C7B25">
      <w:pPr>
        <w:pStyle w:val="Output"/>
        <w:rPr>
          <w:color w:val="4C483D" w:themeColor="text2"/>
        </w:rPr>
      </w:pPr>
      <w:r w:rsidRPr="00F64124">
        <w:rPr>
          <w:color w:val="000000"/>
        </w:rPr>
        <w:tab/>
      </w:r>
      <w:r w:rsidRPr="00F64124">
        <w:rPr>
          <w:color w:val="000000"/>
        </w:rPr>
        <w:tab/>
        <w:t>System.</w:t>
      </w:r>
      <w:r w:rsidRPr="00F64124">
        <w:rPr>
          <w:bCs/>
          <w:i/>
          <w:iCs/>
          <w:color w:val="0000C0"/>
        </w:rPr>
        <w:t>out</w:t>
      </w:r>
      <w:r w:rsidRPr="00F64124">
        <w:rPr>
          <w:color w:val="000000"/>
        </w:rPr>
        <w:t>.println(</w:t>
      </w:r>
      <w:r w:rsidRPr="00F64124">
        <w:rPr>
          <w:color w:val="6A3E3E"/>
        </w:rPr>
        <w:t>e1</w:t>
      </w:r>
      <w:r w:rsidRPr="00F64124">
        <w:rPr>
          <w:color w:val="000000"/>
        </w:rPr>
        <w:t>.equals(</w:t>
      </w:r>
      <w:r w:rsidRPr="00F64124">
        <w:rPr>
          <w:color w:val="6A3E3E"/>
        </w:rPr>
        <w:t>e2</w:t>
      </w:r>
      <w:r w:rsidRPr="00F64124">
        <w:rPr>
          <w:color w:val="000000"/>
        </w:rPr>
        <w:t>));</w:t>
      </w:r>
      <w:r>
        <w:rPr>
          <w:color w:val="000000"/>
        </w:rPr>
        <w:t>//true</w:t>
      </w:r>
    </w:p>
    <w:p w14:paraId="32E346BD" w14:textId="77777777" w:rsidR="006C7B25" w:rsidRPr="00F64124" w:rsidRDefault="006C7B25" w:rsidP="006C7B25">
      <w:pPr>
        <w:pStyle w:val="Output"/>
        <w:rPr>
          <w:color w:val="4C483D" w:themeColor="text2"/>
        </w:rPr>
      </w:pPr>
      <w:r w:rsidRPr="00F64124">
        <w:rPr>
          <w:color w:val="000000"/>
        </w:rPr>
        <w:tab/>
        <w:t>}</w:t>
      </w:r>
    </w:p>
    <w:p w14:paraId="541D8A2A" w14:textId="77777777" w:rsidR="006C7B25" w:rsidRPr="00F64124" w:rsidRDefault="006C7B25" w:rsidP="006C7B25">
      <w:pPr>
        <w:pStyle w:val="Output"/>
        <w:rPr>
          <w:color w:val="4C483D" w:themeColor="text2"/>
        </w:rPr>
      </w:pPr>
      <w:r w:rsidRPr="00F64124">
        <w:rPr>
          <w:color w:val="000000"/>
        </w:rPr>
        <w:t>}</w:t>
      </w:r>
    </w:p>
    <w:p w14:paraId="0C4A4E5E" w14:textId="5FA75507" w:rsidR="006C7B25" w:rsidRDefault="00D80BB0" w:rsidP="006C7B25">
      <w:pPr>
        <w:spacing w:before="240"/>
      </w:pPr>
      <w:r>
        <w:rPr>
          <w:shd w:val="clear" w:color="auto" w:fill="FFFFFF"/>
        </w:rPr>
        <w:t>So,</w:t>
      </w:r>
      <w:r w:rsidR="006C7B25">
        <w:rPr>
          <w:shd w:val="clear" w:color="auto" w:fill="FFFFFF"/>
        </w:rPr>
        <w:t xml:space="preserve"> are we done? Not yet. </w:t>
      </w:r>
      <w:r w:rsidR="00312B8A">
        <w:rPr>
          <w:shd w:val="clear" w:color="auto" w:fill="FFFFFF"/>
        </w:rPr>
        <w:t>Let’s</w:t>
      </w:r>
      <w:r w:rsidR="006C7B25">
        <w:rPr>
          <w:shd w:val="clear" w:color="auto" w:fill="FFFFFF"/>
        </w:rPr>
        <w:t xml:space="preserve"> test again above modified </w:t>
      </w:r>
      <w:r w:rsidR="006C7B25">
        <w:rPr>
          <w:rStyle w:val="HTMLCode"/>
          <w:rFonts w:ascii="Consolas" w:eastAsiaTheme="minorEastAsia" w:hAnsi="Consolas"/>
          <w:color w:val="FF0779"/>
          <w:sz w:val="21"/>
          <w:szCs w:val="21"/>
          <w:shd w:val="clear" w:color="auto" w:fill="FFFFFF"/>
        </w:rPr>
        <w:t>Employee</w:t>
      </w:r>
      <w:r w:rsidR="006C7B25">
        <w:rPr>
          <w:shd w:val="clear" w:color="auto" w:fill="FFFFFF"/>
        </w:rPr>
        <w:t> class in different way.</w:t>
      </w:r>
    </w:p>
    <w:p w14:paraId="19AD2F36" w14:textId="77777777" w:rsidR="006C7B25" w:rsidRDefault="006C7B25" w:rsidP="006C7B25">
      <w:pPr>
        <w:pStyle w:val="Output"/>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23F8F3E6" w14:textId="77777777" w:rsidR="006C7B25" w:rsidRDefault="006C7B25" w:rsidP="006C7B25">
      <w:pPr>
        <w:pStyle w:val="Output"/>
        <w:rPr>
          <w:color w:val="4C483D" w:themeColor="text2"/>
        </w:rPr>
      </w:pPr>
      <w:r>
        <w:tab/>
      </w:r>
      <w:r>
        <w:tab/>
        <w:t xml:space="preserve">Employe </w:t>
      </w:r>
      <w:r>
        <w:rPr>
          <w:color w:val="6A3E3E"/>
        </w:rPr>
        <w:t>e1</w:t>
      </w:r>
      <w:r>
        <w:t xml:space="preserve"> = </w:t>
      </w:r>
      <w:r>
        <w:rPr>
          <w:bCs/>
          <w:color w:val="7F0055"/>
        </w:rPr>
        <w:t>new</w:t>
      </w:r>
      <w:r>
        <w:t xml:space="preserve"> Employe();</w:t>
      </w:r>
    </w:p>
    <w:p w14:paraId="20B18AC2" w14:textId="77777777" w:rsidR="006C7B25" w:rsidRDefault="006C7B25" w:rsidP="006C7B25">
      <w:pPr>
        <w:pStyle w:val="Output"/>
        <w:rPr>
          <w:color w:val="4C483D" w:themeColor="text2"/>
        </w:rPr>
      </w:pPr>
      <w:r>
        <w:tab/>
      </w:r>
      <w:r>
        <w:tab/>
        <w:t xml:space="preserve">Employe </w:t>
      </w:r>
      <w:r>
        <w:rPr>
          <w:color w:val="6A3E3E"/>
        </w:rPr>
        <w:t>e2</w:t>
      </w:r>
      <w:r>
        <w:t xml:space="preserve"> = </w:t>
      </w:r>
      <w:r>
        <w:rPr>
          <w:bCs/>
          <w:color w:val="7F0055"/>
        </w:rPr>
        <w:t>new</w:t>
      </w:r>
      <w:r>
        <w:t xml:space="preserve"> Employe();</w:t>
      </w:r>
    </w:p>
    <w:p w14:paraId="562503E6" w14:textId="77777777" w:rsidR="006C7B25" w:rsidRDefault="006C7B25" w:rsidP="006C7B25">
      <w:pPr>
        <w:pStyle w:val="Output"/>
        <w:rPr>
          <w:color w:val="4C483D" w:themeColor="text2"/>
        </w:rPr>
      </w:pPr>
      <w:r>
        <w:tab/>
      </w:r>
      <w:r>
        <w:tab/>
      </w:r>
      <w:r>
        <w:rPr>
          <w:color w:val="6A3E3E"/>
        </w:rPr>
        <w:t>e1</w:t>
      </w:r>
      <w:r>
        <w:t>.setId(101);</w:t>
      </w:r>
    </w:p>
    <w:p w14:paraId="65137D12" w14:textId="77777777" w:rsidR="006C7B25" w:rsidRDefault="006C7B25" w:rsidP="006C7B25">
      <w:pPr>
        <w:pStyle w:val="Output"/>
        <w:rPr>
          <w:color w:val="4C483D" w:themeColor="text2"/>
        </w:rPr>
      </w:pPr>
      <w:r>
        <w:tab/>
      </w:r>
      <w:r>
        <w:tab/>
      </w:r>
      <w:r>
        <w:rPr>
          <w:color w:val="6A3E3E"/>
        </w:rPr>
        <w:t>e2</w:t>
      </w:r>
      <w:r>
        <w:t>.setId(101);</w:t>
      </w:r>
    </w:p>
    <w:p w14:paraId="37B218AC" w14:textId="77777777" w:rsidR="006C7B25" w:rsidRDefault="006C7B25" w:rsidP="006C7B25">
      <w:pPr>
        <w:pStyle w:val="Output"/>
        <w:rPr>
          <w:color w:val="4C483D" w:themeColor="text2"/>
        </w:rPr>
      </w:pPr>
      <w:r>
        <w:tab/>
      </w:r>
      <w:r>
        <w:tab/>
      </w:r>
    </w:p>
    <w:p w14:paraId="46693EFF" w14:textId="77777777" w:rsidR="006C7B25" w:rsidRDefault="006C7B25" w:rsidP="006C7B25">
      <w:pPr>
        <w:pStyle w:val="Output"/>
        <w:rPr>
          <w:color w:val="4C483D" w:themeColor="text2"/>
        </w:rPr>
      </w:pPr>
      <w:r>
        <w:tab/>
      </w:r>
      <w:r>
        <w:tab/>
        <w:t xml:space="preserve">Set&lt;Employe&gt; </w:t>
      </w:r>
      <w:r>
        <w:rPr>
          <w:color w:val="6A3E3E"/>
        </w:rPr>
        <w:t>set</w:t>
      </w:r>
      <w:r>
        <w:t xml:space="preserve"> = </w:t>
      </w:r>
      <w:r>
        <w:rPr>
          <w:bCs/>
          <w:color w:val="7F0055"/>
        </w:rPr>
        <w:t>new</w:t>
      </w:r>
      <w:r>
        <w:t xml:space="preserve"> HashSet&lt;&gt;();</w:t>
      </w:r>
    </w:p>
    <w:p w14:paraId="4EA2A589" w14:textId="77777777" w:rsidR="006C7B25" w:rsidRDefault="006C7B25" w:rsidP="006C7B25">
      <w:pPr>
        <w:pStyle w:val="Output"/>
        <w:rPr>
          <w:color w:val="4C483D" w:themeColor="text2"/>
        </w:rPr>
      </w:pPr>
      <w:r>
        <w:tab/>
      </w:r>
      <w:r>
        <w:tab/>
      </w:r>
      <w:r>
        <w:rPr>
          <w:color w:val="6A3E3E"/>
        </w:rPr>
        <w:t>set</w:t>
      </w:r>
      <w:r>
        <w:t>.add(</w:t>
      </w:r>
      <w:r>
        <w:rPr>
          <w:color w:val="6A3E3E"/>
        </w:rPr>
        <w:t>e1</w:t>
      </w:r>
      <w:r>
        <w:t>);</w:t>
      </w:r>
    </w:p>
    <w:p w14:paraId="50B55DFF" w14:textId="77777777" w:rsidR="006C7B25" w:rsidRDefault="006C7B25" w:rsidP="006C7B25">
      <w:pPr>
        <w:pStyle w:val="Output"/>
        <w:rPr>
          <w:color w:val="4C483D" w:themeColor="text2"/>
        </w:rPr>
      </w:pPr>
      <w:r>
        <w:tab/>
      </w:r>
      <w:r>
        <w:tab/>
      </w:r>
      <w:r>
        <w:rPr>
          <w:color w:val="6A3E3E"/>
        </w:rPr>
        <w:t>set</w:t>
      </w:r>
      <w:r>
        <w:t>.add(</w:t>
      </w:r>
      <w:r>
        <w:rPr>
          <w:color w:val="6A3E3E"/>
        </w:rPr>
        <w:t>e2</w:t>
      </w:r>
      <w:r>
        <w:t>);</w:t>
      </w:r>
    </w:p>
    <w:p w14:paraId="58E3E8AF" w14:textId="77777777" w:rsidR="006C7B25" w:rsidRDefault="006C7B25" w:rsidP="006C7B25">
      <w:pPr>
        <w:pStyle w:val="Output"/>
        <w:rPr>
          <w:color w:val="4C483D" w:themeColor="text2"/>
        </w:rPr>
      </w:pPr>
      <w:r>
        <w:tab/>
      </w:r>
      <w:r>
        <w:tab/>
        <w:t>System.</w:t>
      </w:r>
      <w:r>
        <w:rPr>
          <w:bCs/>
          <w:i/>
          <w:iCs/>
          <w:color w:val="0000C0"/>
        </w:rPr>
        <w:t>out</w:t>
      </w:r>
      <w:r>
        <w:t>.println(</w:t>
      </w:r>
      <w:r>
        <w:rPr>
          <w:color w:val="6A3E3E"/>
        </w:rPr>
        <w:t>set</w:t>
      </w:r>
      <w:r>
        <w:t>); //</w:t>
      </w:r>
      <w:r>
        <w:rPr>
          <w:color w:val="000000"/>
        </w:rPr>
        <w:t>[basic.Employe@15db9742, basic.Employe@6d06d69c]</w:t>
      </w:r>
      <w:r>
        <w:tab/>
      </w:r>
    </w:p>
    <w:p w14:paraId="3A6274BD" w14:textId="77777777" w:rsidR="006C7B25" w:rsidRDefault="006C7B25" w:rsidP="006C7B25">
      <w:pPr>
        <w:pStyle w:val="Output"/>
      </w:pPr>
      <w:r>
        <w:tab/>
        <w:t>}</w:t>
      </w:r>
    </w:p>
    <w:p w14:paraId="6E255777" w14:textId="77777777" w:rsidR="006C7B25" w:rsidRDefault="006C7B25" w:rsidP="00C05CCD">
      <w:pPr>
        <w:spacing w:line="240" w:lineRule="auto"/>
        <w:rPr>
          <w:rStyle w:val="HTMLCode"/>
          <w:rFonts w:ascii="Consolas" w:eastAsiaTheme="minorEastAsia" w:hAnsi="Consolas"/>
          <w:color w:val="FF0779"/>
          <w:sz w:val="21"/>
          <w:szCs w:val="21"/>
          <w:shd w:val="clear" w:color="auto" w:fill="FFFFFF"/>
        </w:rPr>
      </w:pPr>
      <w:r>
        <w:rPr>
          <w:shd w:val="clear" w:color="auto" w:fill="FFFFFF"/>
        </w:rPr>
        <w:t>Above class prints two objects in print statement. If both employee objects have been equal, in a </w:t>
      </w:r>
      <w:r>
        <w:rPr>
          <w:rStyle w:val="HTMLCode"/>
          <w:rFonts w:ascii="Consolas" w:eastAsiaTheme="minorEastAsia" w:hAnsi="Consolas"/>
          <w:color w:val="FF0779"/>
          <w:sz w:val="21"/>
          <w:szCs w:val="21"/>
          <w:shd w:val="clear" w:color="auto" w:fill="FFFFFF"/>
        </w:rPr>
        <w:t>Set</w:t>
      </w:r>
      <w:r>
        <w:rPr>
          <w:shd w:val="clear" w:color="auto" w:fill="FFFFFF"/>
        </w:rPr>
        <w:t> which stores only unique objects, there must be only one instance inside </w:t>
      </w:r>
      <w:r>
        <w:rPr>
          <w:rStyle w:val="HTMLCode"/>
          <w:rFonts w:ascii="Consolas" w:eastAsiaTheme="minorEastAsia" w:hAnsi="Consolas"/>
          <w:color w:val="FF0779"/>
          <w:sz w:val="21"/>
          <w:szCs w:val="21"/>
          <w:shd w:val="clear" w:color="auto" w:fill="FFFFFF"/>
        </w:rPr>
        <w:t>HashSet.</w:t>
      </w:r>
    </w:p>
    <w:p w14:paraId="29996425" w14:textId="77777777" w:rsidR="006C7B25" w:rsidRPr="009F47B1" w:rsidRDefault="006C7B25" w:rsidP="00C05CCD">
      <w:pPr>
        <w:spacing w:line="240" w:lineRule="auto"/>
        <w:rPr>
          <w:rFonts w:ascii="Consolas" w:hAnsi="Consolas" w:cs="Courier New"/>
          <w:color w:val="FF0779"/>
          <w:sz w:val="21"/>
          <w:szCs w:val="21"/>
          <w:shd w:val="clear" w:color="auto" w:fill="FFFFFF"/>
        </w:rPr>
      </w:pPr>
    </w:p>
    <w:p w14:paraId="7CA3B947" w14:textId="77777777" w:rsidR="006C7B25" w:rsidRDefault="006C7B25" w:rsidP="00C05CCD">
      <w:pPr>
        <w:spacing w:line="240" w:lineRule="auto"/>
      </w:pPr>
      <w:r>
        <w:rPr>
          <w:shd w:val="clear" w:color="auto" w:fill="FFFFFF"/>
        </w:rPr>
        <w:t>We are missing the second important method </w:t>
      </w:r>
      <w:r>
        <w:rPr>
          <w:rStyle w:val="HTMLCode"/>
          <w:rFonts w:ascii="Consolas" w:eastAsiaTheme="minorEastAsia" w:hAnsi="Consolas"/>
          <w:color w:val="FF0779"/>
          <w:sz w:val="21"/>
          <w:szCs w:val="21"/>
          <w:shd w:val="clear" w:color="auto" w:fill="FFFFFF"/>
        </w:rPr>
        <w:t>hashCode()</w:t>
      </w:r>
      <w:r>
        <w:rPr>
          <w:shd w:val="clear" w:color="auto" w:fill="FFFFFF"/>
        </w:rPr>
        <w:t>. As java docs say, if you override </w:t>
      </w:r>
      <w:r>
        <w:rPr>
          <w:rStyle w:val="HTMLCode"/>
          <w:rFonts w:ascii="Consolas" w:eastAsiaTheme="minorEastAsia" w:hAnsi="Consolas"/>
          <w:color w:val="FF0779"/>
          <w:sz w:val="21"/>
          <w:szCs w:val="21"/>
          <w:shd w:val="clear" w:color="auto" w:fill="FFFFFF"/>
        </w:rPr>
        <w:t>equals()</w:t>
      </w:r>
      <w:r>
        <w:rPr>
          <w:shd w:val="clear" w:color="auto" w:fill="FFFFFF"/>
        </w:rPr>
        <w:t>method then you </w:t>
      </w:r>
      <w:r>
        <w:rPr>
          <w:rStyle w:val="Emphasis"/>
          <w:rFonts w:cs="Segoe UI"/>
          <w:b/>
          <w:bCs/>
          <w:color w:val="000000"/>
          <w:shd w:val="clear" w:color="auto" w:fill="FFFFFF"/>
        </w:rPr>
        <w:t>must</w:t>
      </w:r>
      <w:r>
        <w:rPr>
          <w:shd w:val="clear" w:color="auto" w:fill="FFFFFF"/>
        </w:rPr>
        <w:t> override </w:t>
      </w:r>
      <w:r>
        <w:rPr>
          <w:rStyle w:val="HTMLCode"/>
          <w:rFonts w:ascii="Consolas" w:eastAsiaTheme="minorEastAsia" w:hAnsi="Consolas"/>
          <w:color w:val="FF0779"/>
          <w:sz w:val="21"/>
          <w:szCs w:val="21"/>
          <w:shd w:val="clear" w:color="auto" w:fill="FFFFFF"/>
        </w:rPr>
        <w:t>hashCode()</w:t>
      </w:r>
      <w:r>
        <w:rPr>
          <w:shd w:val="clear" w:color="auto" w:fill="FFFFFF"/>
        </w:rPr>
        <w:t> method</w:t>
      </w:r>
    </w:p>
    <w:p w14:paraId="3007D0D4" w14:textId="77777777" w:rsidR="006C7B25" w:rsidRPr="00EA0DC4" w:rsidRDefault="006C7B25" w:rsidP="006C7B25">
      <w:pPr>
        <w:pStyle w:val="Output"/>
        <w:rPr>
          <w:color w:val="4C483D" w:themeColor="text2"/>
        </w:rPr>
      </w:pPr>
      <w:r w:rsidRPr="00EA0DC4">
        <w:rPr>
          <w:bCs/>
        </w:rPr>
        <w:lastRenderedPageBreak/>
        <w:t>public</w:t>
      </w:r>
      <w:r w:rsidRPr="00EA0DC4">
        <w:rPr>
          <w:color w:val="000000"/>
        </w:rPr>
        <w:t xml:space="preserve"> </w:t>
      </w:r>
      <w:r w:rsidRPr="00EA0DC4">
        <w:rPr>
          <w:bCs/>
        </w:rPr>
        <w:t>class</w:t>
      </w:r>
      <w:r w:rsidRPr="00EA0DC4">
        <w:rPr>
          <w:color w:val="000000"/>
        </w:rPr>
        <w:t xml:space="preserve"> Employe {</w:t>
      </w:r>
    </w:p>
    <w:p w14:paraId="36E32E8E" w14:textId="77777777" w:rsidR="006C7B25" w:rsidRPr="00EA0DC4" w:rsidRDefault="006C7B25" w:rsidP="006C7B25">
      <w:pPr>
        <w:pStyle w:val="Output"/>
        <w:rPr>
          <w:color w:val="4C483D" w:themeColor="text2"/>
        </w:rPr>
      </w:pPr>
      <w:r w:rsidRPr="00EA0DC4">
        <w:rPr>
          <w:color w:val="000000"/>
        </w:rPr>
        <w:tab/>
      </w:r>
      <w:r w:rsidRPr="00EA0DC4">
        <w:rPr>
          <w:bCs/>
        </w:rPr>
        <w:t>int</w:t>
      </w:r>
      <w:r w:rsidRPr="00EA0DC4">
        <w:rPr>
          <w:color w:val="000000"/>
        </w:rPr>
        <w:t xml:space="preserve"> </w:t>
      </w:r>
      <w:r w:rsidRPr="00EA0DC4">
        <w:rPr>
          <w:color w:val="0000C0"/>
        </w:rPr>
        <w:t>id</w:t>
      </w:r>
      <w:r w:rsidRPr="00EA0DC4">
        <w:rPr>
          <w:color w:val="000000"/>
        </w:rPr>
        <w:t>;</w:t>
      </w:r>
    </w:p>
    <w:p w14:paraId="2B175E43" w14:textId="41C6F7AC" w:rsidR="006C7B25" w:rsidRPr="00EA0DC4" w:rsidRDefault="006C7B25" w:rsidP="006C7B25">
      <w:pPr>
        <w:pStyle w:val="Output"/>
        <w:rPr>
          <w:color w:val="4C483D" w:themeColor="text2"/>
        </w:rPr>
      </w:pPr>
      <w:r w:rsidRPr="00EA0DC4">
        <w:rPr>
          <w:color w:val="000000"/>
        </w:rPr>
        <w:tab/>
        <w:t xml:space="preserve">String </w:t>
      </w:r>
      <w:r w:rsidRPr="00EA0DC4">
        <w:rPr>
          <w:color w:val="0000C0"/>
        </w:rPr>
        <w:t>name</w:t>
      </w:r>
      <w:r w:rsidRPr="00EA0DC4">
        <w:rPr>
          <w:color w:val="000000"/>
        </w:rPr>
        <w:t>;</w:t>
      </w:r>
    </w:p>
    <w:p w14:paraId="3A87FD11" w14:textId="77777777" w:rsidR="006C7B25" w:rsidRPr="00EA0DC4" w:rsidRDefault="006C7B25" w:rsidP="006C7B25">
      <w:pPr>
        <w:pStyle w:val="Output"/>
        <w:rPr>
          <w:color w:val="4C483D" w:themeColor="text2"/>
        </w:rPr>
      </w:pPr>
      <w:r w:rsidRPr="00EA0DC4">
        <w:rPr>
          <w:color w:val="000000"/>
        </w:rPr>
        <w:tab/>
      </w:r>
      <w:r w:rsidRPr="00EA0DC4">
        <w:rPr>
          <w:color w:val="646464"/>
        </w:rPr>
        <w:t>@Override</w:t>
      </w:r>
    </w:p>
    <w:p w14:paraId="0E044F05" w14:textId="77777777" w:rsidR="006C7B25" w:rsidRPr="00EA0DC4" w:rsidRDefault="006C7B25" w:rsidP="006C7B25">
      <w:pPr>
        <w:pStyle w:val="Output"/>
        <w:rPr>
          <w:color w:val="4C483D" w:themeColor="text2"/>
        </w:rPr>
      </w:pPr>
      <w:r w:rsidRPr="00EA0DC4">
        <w:rPr>
          <w:color w:val="000000"/>
        </w:rPr>
        <w:tab/>
      </w:r>
      <w:r w:rsidRPr="00EA0DC4">
        <w:rPr>
          <w:bCs/>
        </w:rPr>
        <w:t>public</w:t>
      </w:r>
      <w:r w:rsidRPr="00EA0DC4">
        <w:rPr>
          <w:color w:val="000000"/>
        </w:rPr>
        <w:t xml:space="preserve"> </w:t>
      </w:r>
      <w:r w:rsidRPr="00EA0DC4">
        <w:rPr>
          <w:bCs/>
        </w:rPr>
        <w:t>boolean</w:t>
      </w:r>
      <w:r w:rsidRPr="00EA0DC4">
        <w:rPr>
          <w:color w:val="000000"/>
        </w:rPr>
        <w:t xml:space="preserve"> equals(Object </w:t>
      </w:r>
      <w:r w:rsidRPr="00EA0DC4">
        <w:rPr>
          <w:color w:val="6A3E3E"/>
        </w:rPr>
        <w:t>obj</w:t>
      </w:r>
      <w:r w:rsidRPr="00EA0DC4">
        <w:rPr>
          <w:color w:val="000000"/>
        </w:rPr>
        <w:t>) {</w:t>
      </w:r>
      <w:r w:rsidRPr="00EA0DC4">
        <w:rPr>
          <w:color w:val="000000"/>
        </w:rPr>
        <w:tab/>
      </w:r>
      <w:r w:rsidRPr="00EA0DC4">
        <w:rPr>
          <w:color w:val="000000"/>
        </w:rPr>
        <w:tab/>
      </w:r>
    </w:p>
    <w:p w14:paraId="56581E20" w14:textId="77777777" w:rsidR="006C7B25" w:rsidRPr="00EA0DC4" w:rsidRDefault="006C7B25" w:rsidP="006C7B25">
      <w:pPr>
        <w:pStyle w:val="Output"/>
        <w:rPr>
          <w:color w:val="4C483D" w:themeColor="text2"/>
        </w:rPr>
      </w:pPr>
      <w:r w:rsidRPr="00EA0DC4">
        <w:rPr>
          <w:color w:val="000000"/>
        </w:rPr>
        <w:tab/>
      </w:r>
      <w:r w:rsidRPr="00EA0DC4">
        <w:rPr>
          <w:color w:val="000000"/>
        </w:rPr>
        <w:tab/>
        <w:t xml:space="preserve">Employe </w:t>
      </w:r>
      <w:r w:rsidRPr="00EA0DC4">
        <w:rPr>
          <w:color w:val="6A3E3E"/>
        </w:rPr>
        <w:t>e</w:t>
      </w:r>
      <w:r w:rsidRPr="00EA0DC4">
        <w:rPr>
          <w:color w:val="000000"/>
        </w:rPr>
        <w:t xml:space="preserve"> = (Employe) </w:t>
      </w:r>
      <w:r w:rsidRPr="00EA0DC4">
        <w:rPr>
          <w:color w:val="6A3E3E"/>
        </w:rPr>
        <w:t>obj</w:t>
      </w:r>
      <w:r w:rsidRPr="00EA0DC4">
        <w:rPr>
          <w:color w:val="000000"/>
        </w:rPr>
        <w:t>;</w:t>
      </w:r>
    </w:p>
    <w:p w14:paraId="0D888B05" w14:textId="77777777" w:rsidR="006C7B25" w:rsidRPr="00EA0DC4" w:rsidRDefault="006C7B25" w:rsidP="006C7B25">
      <w:pPr>
        <w:pStyle w:val="Output"/>
        <w:rPr>
          <w:color w:val="4C483D" w:themeColor="text2"/>
        </w:rPr>
      </w:pPr>
      <w:r w:rsidRPr="00EA0DC4">
        <w:rPr>
          <w:color w:val="000000"/>
        </w:rPr>
        <w:tab/>
      </w:r>
      <w:r w:rsidRPr="00EA0DC4">
        <w:rPr>
          <w:color w:val="000000"/>
        </w:rPr>
        <w:tab/>
      </w:r>
      <w:r w:rsidRPr="00EA0DC4">
        <w:rPr>
          <w:bCs/>
        </w:rPr>
        <w:t>boolean</w:t>
      </w:r>
      <w:r w:rsidRPr="00EA0DC4">
        <w:rPr>
          <w:color w:val="000000"/>
        </w:rPr>
        <w:t xml:space="preserve"> </w:t>
      </w:r>
      <w:r w:rsidRPr="00EA0DC4">
        <w:rPr>
          <w:color w:val="6A3E3E"/>
        </w:rPr>
        <w:t>flag</w:t>
      </w:r>
      <w:r w:rsidRPr="00EA0DC4">
        <w:rPr>
          <w:color w:val="000000"/>
        </w:rPr>
        <w:t xml:space="preserve"> = </w:t>
      </w:r>
      <w:r w:rsidRPr="00EA0DC4">
        <w:rPr>
          <w:bCs/>
        </w:rPr>
        <w:t>false</w:t>
      </w:r>
      <w:r w:rsidRPr="00EA0DC4">
        <w:rPr>
          <w:color w:val="000000"/>
        </w:rPr>
        <w:t>;</w:t>
      </w:r>
    </w:p>
    <w:p w14:paraId="4A49E6AE" w14:textId="77777777" w:rsidR="006C7B25" w:rsidRPr="00EA0DC4" w:rsidRDefault="006C7B25" w:rsidP="006C7B25">
      <w:pPr>
        <w:pStyle w:val="Output"/>
        <w:rPr>
          <w:color w:val="4C483D" w:themeColor="text2"/>
        </w:rPr>
      </w:pPr>
      <w:r w:rsidRPr="00EA0DC4">
        <w:rPr>
          <w:color w:val="000000"/>
        </w:rPr>
        <w:tab/>
      </w:r>
      <w:r w:rsidRPr="00EA0DC4">
        <w:rPr>
          <w:color w:val="000000"/>
        </w:rPr>
        <w:tab/>
      </w:r>
      <w:r w:rsidRPr="00EA0DC4">
        <w:rPr>
          <w:bCs/>
        </w:rPr>
        <w:t>if</w:t>
      </w:r>
      <w:r w:rsidRPr="00EA0DC4">
        <w:rPr>
          <w:color w:val="000000"/>
        </w:rPr>
        <w:t xml:space="preserve"> (</w:t>
      </w:r>
      <w:r w:rsidRPr="00EA0DC4">
        <w:rPr>
          <w:bCs/>
        </w:rPr>
        <w:t>this</w:t>
      </w:r>
      <w:r w:rsidRPr="00EA0DC4">
        <w:rPr>
          <w:color w:val="000000"/>
        </w:rPr>
        <w:t xml:space="preserve">.getId() == </w:t>
      </w:r>
      <w:r w:rsidRPr="00EA0DC4">
        <w:rPr>
          <w:color w:val="6A3E3E"/>
        </w:rPr>
        <w:t>e</w:t>
      </w:r>
      <w:r w:rsidRPr="00EA0DC4">
        <w:rPr>
          <w:color w:val="000000"/>
        </w:rPr>
        <w:t>.getId()) {</w:t>
      </w:r>
    </w:p>
    <w:p w14:paraId="10236CF7" w14:textId="77777777" w:rsidR="006C7B25" w:rsidRPr="00EA0DC4" w:rsidRDefault="006C7B25" w:rsidP="006C7B25">
      <w:pPr>
        <w:pStyle w:val="Output"/>
        <w:rPr>
          <w:color w:val="4C483D" w:themeColor="text2"/>
        </w:rPr>
      </w:pPr>
      <w:r w:rsidRPr="00EA0DC4">
        <w:rPr>
          <w:color w:val="000000"/>
        </w:rPr>
        <w:tab/>
      </w:r>
      <w:r w:rsidRPr="00EA0DC4">
        <w:rPr>
          <w:color w:val="000000"/>
        </w:rPr>
        <w:tab/>
      </w:r>
      <w:r w:rsidRPr="00EA0DC4">
        <w:rPr>
          <w:color w:val="000000"/>
        </w:rPr>
        <w:tab/>
      </w:r>
      <w:r w:rsidRPr="00EA0DC4">
        <w:rPr>
          <w:color w:val="6A3E3E"/>
        </w:rPr>
        <w:t>flag</w:t>
      </w:r>
      <w:r w:rsidRPr="00EA0DC4">
        <w:rPr>
          <w:color w:val="000000"/>
        </w:rPr>
        <w:t xml:space="preserve"> = </w:t>
      </w:r>
      <w:r w:rsidRPr="00EA0DC4">
        <w:rPr>
          <w:bCs/>
        </w:rPr>
        <w:t>true</w:t>
      </w:r>
      <w:r w:rsidRPr="00EA0DC4">
        <w:rPr>
          <w:color w:val="000000"/>
        </w:rPr>
        <w:t>;</w:t>
      </w:r>
    </w:p>
    <w:p w14:paraId="3A180BB5" w14:textId="77777777" w:rsidR="006C7B25" w:rsidRPr="00EA0DC4" w:rsidRDefault="006C7B25" w:rsidP="006C7B25">
      <w:pPr>
        <w:pStyle w:val="Output"/>
        <w:rPr>
          <w:color w:val="4C483D" w:themeColor="text2"/>
        </w:rPr>
      </w:pPr>
      <w:r w:rsidRPr="00EA0DC4">
        <w:rPr>
          <w:color w:val="000000"/>
        </w:rPr>
        <w:tab/>
      </w:r>
      <w:r w:rsidRPr="00EA0DC4">
        <w:rPr>
          <w:color w:val="000000"/>
        </w:rPr>
        <w:tab/>
        <w:t>}</w:t>
      </w:r>
    </w:p>
    <w:p w14:paraId="4785FFA3" w14:textId="77777777" w:rsidR="006C7B25" w:rsidRPr="00EA0DC4" w:rsidRDefault="006C7B25" w:rsidP="006C7B25">
      <w:pPr>
        <w:pStyle w:val="Output"/>
        <w:rPr>
          <w:color w:val="4C483D" w:themeColor="text2"/>
        </w:rPr>
      </w:pPr>
      <w:r w:rsidRPr="00EA0DC4">
        <w:rPr>
          <w:color w:val="000000"/>
        </w:rPr>
        <w:tab/>
      </w:r>
      <w:r w:rsidRPr="00EA0DC4">
        <w:rPr>
          <w:color w:val="000000"/>
        </w:rPr>
        <w:tab/>
      </w:r>
      <w:r w:rsidRPr="00EA0DC4">
        <w:rPr>
          <w:bCs/>
        </w:rPr>
        <w:t>return</w:t>
      </w:r>
      <w:r w:rsidRPr="00EA0DC4">
        <w:rPr>
          <w:color w:val="000000"/>
        </w:rPr>
        <w:t xml:space="preserve"> </w:t>
      </w:r>
      <w:r w:rsidRPr="00EA0DC4">
        <w:rPr>
          <w:color w:val="6A3E3E"/>
        </w:rPr>
        <w:t>flag</w:t>
      </w:r>
      <w:r w:rsidRPr="00EA0DC4">
        <w:rPr>
          <w:color w:val="000000"/>
        </w:rPr>
        <w:t>;</w:t>
      </w:r>
    </w:p>
    <w:p w14:paraId="55CFD5F0" w14:textId="09186841" w:rsidR="006C7B25" w:rsidRPr="00EA0DC4" w:rsidRDefault="006C7B25" w:rsidP="006C7B25">
      <w:pPr>
        <w:pStyle w:val="Output"/>
        <w:rPr>
          <w:color w:val="4C483D" w:themeColor="text2"/>
        </w:rPr>
      </w:pPr>
      <w:r w:rsidRPr="00EA0DC4">
        <w:rPr>
          <w:color w:val="000000"/>
        </w:rPr>
        <w:tab/>
        <w:t>}</w:t>
      </w:r>
      <w:r w:rsidRPr="00EA0DC4">
        <w:rPr>
          <w:color w:val="000000"/>
        </w:rPr>
        <w:tab/>
      </w:r>
    </w:p>
    <w:p w14:paraId="214F49B5" w14:textId="77777777" w:rsidR="006C7B25" w:rsidRPr="00EA0DC4" w:rsidRDefault="006C7B25" w:rsidP="006C7B25">
      <w:pPr>
        <w:pStyle w:val="Output"/>
        <w:rPr>
          <w:color w:val="4C483D" w:themeColor="text2"/>
        </w:rPr>
      </w:pPr>
      <w:r w:rsidRPr="00EA0DC4">
        <w:rPr>
          <w:color w:val="000000"/>
        </w:rPr>
        <w:tab/>
      </w:r>
      <w:r w:rsidRPr="00EA0DC4">
        <w:rPr>
          <w:color w:val="646464"/>
        </w:rPr>
        <w:t>@Override</w:t>
      </w:r>
    </w:p>
    <w:p w14:paraId="79CB5F58" w14:textId="77777777" w:rsidR="006C7B25" w:rsidRPr="00EA0DC4" w:rsidRDefault="006C7B25" w:rsidP="006C7B25">
      <w:pPr>
        <w:pStyle w:val="Output"/>
        <w:rPr>
          <w:color w:val="4C483D" w:themeColor="text2"/>
        </w:rPr>
      </w:pPr>
      <w:r w:rsidRPr="00EA0DC4">
        <w:rPr>
          <w:color w:val="000000"/>
        </w:rPr>
        <w:tab/>
      </w:r>
      <w:r w:rsidRPr="00EA0DC4">
        <w:rPr>
          <w:bCs/>
        </w:rPr>
        <w:t>public</w:t>
      </w:r>
      <w:r w:rsidRPr="00EA0DC4">
        <w:rPr>
          <w:color w:val="000000"/>
        </w:rPr>
        <w:t xml:space="preserve"> </w:t>
      </w:r>
      <w:r w:rsidRPr="00EA0DC4">
        <w:rPr>
          <w:bCs/>
        </w:rPr>
        <w:t>int</w:t>
      </w:r>
      <w:r w:rsidRPr="00EA0DC4">
        <w:rPr>
          <w:color w:val="000000"/>
        </w:rPr>
        <w:t xml:space="preserve"> hashCode() {</w:t>
      </w:r>
      <w:r w:rsidRPr="00EA0DC4">
        <w:rPr>
          <w:color w:val="000000"/>
        </w:rPr>
        <w:tab/>
      </w:r>
      <w:r w:rsidRPr="00EA0DC4">
        <w:rPr>
          <w:color w:val="000000"/>
        </w:rPr>
        <w:tab/>
      </w:r>
    </w:p>
    <w:p w14:paraId="0A15B4D3" w14:textId="77777777" w:rsidR="006C7B25" w:rsidRPr="00EA0DC4" w:rsidRDefault="006C7B25" w:rsidP="006C7B25">
      <w:pPr>
        <w:pStyle w:val="Output"/>
        <w:rPr>
          <w:color w:val="4C483D" w:themeColor="text2"/>
        </w:rPr>
      </w:pPr>
      <w:r w:rsidRPr="00EA0DC4">
        <w:rPr>
          <w:color w:val="000000"/>
        </w:rPr>
        <w:tab/>
      </w:r>
      <w:r w:rsidRPr="00EA0DC4">
        <w:rPr>
          <w:color w:val="000000"/>
        </w:rPr>
        <w:tab/>
      </w:r>
      <w:r w:rsidRPr="00EA0DC4">
        <w:rPr>
          <w:bCs/>
        </w:rPr>
        <w:t>return</w:t>
      </w:r>
      <w:r w:rsidRPr="00EA0DC4">
        <w:rPr>
          <w:color w:val="000000"/>
        </w:rPr>
        <w:t xml:space="preserve"> getId();</w:t>
      </w:r>
    </w:p>
    <w:p w14:paraId="7DC6ADE2" w14:textId="77777777" w:rsidR="006C7B25" w:rsidRPr="00EA0DC4" w:rsidRDefault="006C7B25" w:rsidP="006C7B25">
      <w:pPr>
        <w:pStyle w:val="Output"/>
        <w:rPr>
          <w:color w:val="4C483D" w:themeColor="text2"/>
        </w:rPr>
      </w:pPr>
      <w:r w:rsidRPr="00EA0DC4">
        <w:rPr>
          <w:color w:val="000000"/>
        </w:rPr>
        <w:tab/>
        <w:t>}</w:t>
      </w:r>
    </w:p>
    <w:p w14:paraId="4A09AFE3" w14:textId="77777777" w:rsidR="006C7B25" w:rsidRPr="00EA0DC4" w:rsidRDefault="006C7B25" w:rsidP="006C7B25">
      <w:pPr>
        <w:pStyle w:val="Output"/>
        <w:rPr>
          <w:color w:val="4C483D" w:themeColor="text2"/>
        </w:rPr>
      </w:pPr>
      <w:r w:rsidRPr="00EA0DC4">
        <w:rPr>
          <w:color w:val="000000"/>
        </w:rPr>
        <w:tab/>
      </w:r>
      <w:r w:rsidRPr="00EA0DC4">
        <w:rPr>
          <w:bCs/>
        </w:rPr>
        <w:t>public</w:t>
      </w:r>
      <w:r w:rsidRPr="00EA0DC4">
        <w:rPr>
          <w:color w:val="000000"/>
        </w:rPr>
        <w:t xml:space="preserve"> </w:t>
      </w:r>
      <w:r w:rsidRPr="00EA0DC4">
        <w:rPr>
          <w:bCs/>
        </w:rPr>
        <w:t>static</w:t>
      </w:r>
      <w:r w:rsidRPr="00EA0DC4">
        <w:rPr>
          <w:color w:val="000000"/>
        </w:rPr>
        <w:t xml:space="preserve"> </w:t>
      </w:r>
      <w:r w:rsidRPr="00EA0DC4">
        <w:rPr>
          <w:bCs/>
        </w:rPr>
        <w:t>void</w:t>
      </w:r>
      <w:r w:rsidRPr="00EA0DC4">
        <w:rPr>
          <w:color w:val="000000"/>
        </w:rPr>
        <w:t xml:space="preserve"> main(String[] </w:t>
      </w:r>
      <w:r w:rsidRPr="00EA0DC4">
        <w:rPr>
          <w:color w:val="6A3E3E"/>
        </w:rPr>
        <w:t>args</w:t>
      </w:r>
      <w:r w:rsidRPr="00EA0DC4">
        <w:rPr>
          <w:color w:val="000000"/>
        </w:rPr>
        <w:t>) {</w:t>
      </w:r>
    </w:p>
    <w:p w14:paraId="70AD69CF" w14:textId="77777777" w:rsidR="006C7B25" w:rsidRPr="00EA0DC4" w:rsidRDefault="006C7B25" w:rsidP="006C7B25">
      <w:pPr>
        <w:pStyle w:val="Output"/>
        <w:rPr>
          <w:color w:val="4C483D" w:themeColor="text2"/>
        </w:rPr>
      </w:pPr>
      <w:r w:rsidRPr="00EA0DC4">
        <w:rPr>
          <w:color w:val="000000"/>
        </w:rPr>
        <w:tab/>
      </w:r>
      <w:r w:rsidRPr="00EA0DC4">
        <w:rPr>
          <w:color w:val="000000"/>
        </w:rPr>
        <w:tab/>
        <w:t xml:space="preserve">Employe </w:t>
      </w:r>
      <w:r w:rsidRPr="00EA0DC4">
        <w:rPr>
          <w:color w:val="6A3E3E"/>
        </w:rPr>
        <w:t>e1</w:t>
      </w:r>
      <w:r w:rsidRPr="00EA0DC4">
        <w:rPr>
          <w:color w:val="000000"/>
        </w:rPr>
        <w:t xml:space="preserve"> = </w:t>
      </w:r>
      <w:r w:rsidRPr="00EA0DC4">
        <w:rPr>
          <w:bCs/>
        </w:rPr>
        <w:t>new</w:t>
      </w:r>
      <w:r w:rsidRPr="00EA0DC4">
        <w:rPr>
          <w:color w:val="000000"/>
        </w:rPr>
        <w:t xml:space="preserve"> Employe();</w:t>
      </w:r>
    </w:p>
    <w:p w14:paraId="47C11BF1" w14:textId="77777777" w:rsidR="006C7B25" w:rsidRPr="00EA0DC4" w:rsidRDefault="006C7B25" w:rsidP="006C7B25">
      <w:pPr>
        <w:pStyle w:val="Output"/>
        <w:rPr>
          <w:color w:val="4C483D" w:themeColor="text2"/>
        </w:rPr>
      </w:pPr>
      <w:r w:rsidRPr="00EA0DC4">
        <w:rPr>
          <w:color w:val="000000"/>
        </w:rPr>
        <w:tab/>
      </w:r>
      <w:r w:rsidRPr="00EA0DC4">
        <w:rPr>
          <w:color w:val="000000"/>
        </w:rPr>
        <w:tab/>
        <w:t xml:space="preserve">Employe </w:t>
      </w:r>
      <w:r w:rsidRPr="00EA0DC4">
        <w:rPr>
          <w:color w:val="6A3E3E"/>
        </w:rPr>
        <w:t>e2</w:t>
      </w:r>
      <w:r w:rsidRPr="00EA0DC4">
        <w:rPr>
          <w:color w:val="000000"/>
        </w:rPr>
        <w:t xml:space="preserve"> = </w:t>
      </w:r>
      <w:r w:rsidRPr="00EA0DC4">
        <w:rPr>
          <w:bCs/>
        </w:rPr>
        <w:t>new</w:t>
      </w:r>
      <w:r w:rsidRPr="00EA0DC4">
        <w:rPr>
          <w:color w:val="000000"/>
        </w:rPr>
        <w:t xml:space="preserve"> Employe();</w:t>
      </w:r>
    </w:p>
    <w:p w14:paraId="5659BC33" w14:textId="77777777" w:rsidR="006C7B25" w:rsidRPr="00EA0DC4" w:rsidRDefault="006C7B25" w:rsidP="006C7B25">
      <w:pPr>
        <w:pStyle w:val="Output"/>
        <w:rPr>
          <w:color w:val="4C483D" w:themeColor="text2"/>
        </w:rPr>
      </w:pPr>
      <w:r w:rsidRPr="00EA0DC4">
        <w:rPr>
          <w:color w:val="000000"/>
        </w:rPr>
        <w:tab/>
      </w:r>
      <w:r w:rsidRPr="00EA0DC4">
        <w:rPr>
          <w:color w:val="000000"/>
        </w:rPr>
        <w:tab/>
      </w:r>
      <w:r w:rsidRPr="00EA0DC4">
        <w:rPr>
          <w:color w:val="6A3E3E"/>
        </w:rPr>
        <w:t>e1</w:t>
      </w:r>
      <w:r w:rsidRPr="00EA0DC4">
        <w:rPr>
          <w:color w:val="000000"/>
        </w:rPr>
        <w:t>.setId(101);</w:t>
      </w:r>
    </w:p>
    <w:p w14:paraId="4CFCE442" w14:textId="20A17D35" w:rsidR="006C7B25" w:rsidRPr="00EA0DC4" w:rsidRDefault="006C7B25" w:rsidP="006C7B25">
      <w:pPr>
        <w:pStyle w:val="Output"/>
        <w:rPr>
          <w:color w:val="4C483D" w:themeColor="text2"/>
        </w:rPr>
      </w:pPr>
      <w:r w:rsidRPr="00EA0DC4">
        <w:rPr>
          <w:color w:val="000000"/>
        </w:rPr>
        <w:tab/>
      </w:r>
      <w:r w:rsidRPr="00EA0DC4">
        <w:rPr>
          <w:color w:val="000000"/>
        </w:rPr>
        <w:tab/>
      </w:r>
      <w:r w:rsidRPr="00EA0DC4">
        <w:rPr>
          <w:color w:val="6A3E3E"/>
        </w:rPr>
        <w:t>e2</w:t>
      </w:r>
      <w:r w:rsidRPr="00EA0DC4">
        <w:rPr>
          <w:color w:val="000000"/>
        </w:rPr>
        <w:t>.setId(101);</w:t>
      </w:r>
      <w:r w:rsidRPr="00EA0DC4">
        <w:rPr>
          <w:color w:val="000000"/>
        </w:rPr>
        <w:tab/>
      </w:r>
      <w:r w:rsidRPr="00EA0DC4">
        <w:rPr>
          <w:color w:val="000000"/>
        </w:rPr>
        <w:tab/>
      </w:r>
    </w:p>
    <w:p w14:paraId="1CCD9FFB" w14:textId="77777777" w:rsidR="006C7B25" w:rsidRPr="00EA0DC4" w:rsidRDefault="006C7B25" w:rsidP="006C7B25">
      <w:pPr>
        <w:pStyle w:val="Output"/>
        <w:rPr>
          <w:color w:val="4C483D" w:themeColor="text2"/>
        </w:rPr>
      </w:pPr>
      <w:r w:rsidRPr="00EA0DC4">
        <w:rPr>
          <w:color w:val="000000"/>
        </w:rPr>
        <w:tab/>
      </w:r>
      <w:r w:rsidRPr="00EA0DC4">
        <w:rPr>
          <w:color w:val="000000"/>
        </w:rPr>
        <w:tab/>
        <w:t xml:space="preserve">Set&lt;Employe&gt; </w:t>
      </w:r>
      <w:r w:rsidRPr="00EA0DC4">
        <w:rPr>
          <w:color w:val="6A3E3E"/>
        </w:rPr>
        <w:t>set</w:t>
      </w:r>
      <w:r w:rsidRPr="00EA0DC4">
        <w:rPr>
          <w:color w:val="000000"/>
        </w:rPr>
        <w:t xml:space="preserve"> = </w:t>
      </w:r>
      <w:r w:rsidRPr="00EA0DC4">
        <w:rPr>
          <w:bCs/>
        </w:rPr>
        <w:t>new</w:t>
      </w:r>
      <w:r w:rsidRPr="00EA0DC4">
        <w:rPr>
          <w:color w:val="000000"/>
        </w:rPr>
        <w:t xml:space="preserve"> HashSet&lt;&gt;();</w:t>
      </w:r>
    </w:p>
    <w:p w14:paraId="177F1828" w14:textId="77777777" w:rsidR="006C7B25" w:rsidRPr="00EA0DC4" w:rsidRDefault="006C7B25" w:rsidP="006C7B25">
      <w:pPr>
        <w:pStyle w:val="Output"/>
        <w:rPr>
          <w:color w:val="4C483D" w:themeColor="text2"/>
        </w:rPr>
      </w:pPr>
      <w:r w:rsidRPr="00EA0DC4">
        <w:rPr>
          <w:color w:val="000000"/>
        </w:rPr>
        <w:tab/>
      </w:r>
      <w:r w:rsidRPr="00EA0DC4">
        <w:rPr>
          <w:color w:val="000000"/>
        </w:rPr>
        <w:tab/>
      </w:r>
      <w:r w:rsidRPr="00EA0DC4">
        <w:rPr>
          <w:color w:val="6A3E3E"/>
        </w:rPr>
        <w:t>set</w:t>
      </w:r>
      <w:r w:rsidRPr="00EA0DC4">
        <w:rPr>
          <w:color w:val="000000"/>
        </w:rPr>
        <w:t>.add(</w:t>
      </w:r>
      <w:r w:rsidRPr="00EA0DC4">
        <w:rPr>
          <w:color w:val="6A3E3E"/>
        </w:rPr>
        <w:t>e1</w:t>
      </w:r>
      <w:r w:rsidRPr="00EA0DC4">
        <w:rPr>
          <w:color w:val="000000"/>
        </w:rPr>
        <w:t>);</w:t>
      </w:r>
    </w:p>
    <w:p w14:paraId="01CE8450" w14:textId="77777777" w:rsidR="006C7B25" w:rsidRPr="00EA0DC4" w:rsidRDefault="006C7B25" w:rsidP="006C7B25">
      <w:pPr>
        <w:pStyle w:val="Output"/>
        <w:rPr>
          <w:color w:val="4C483D" w:themeColor="text2"/>
        </w:rPr>
      </w:pPr>
      <w:r w:rsidRPr="00EA0DC4">
        <w:rPr>
          <w:color w:val="000000"/>
        </w:rPr>
        <w:tab/>
      </w:r>
      <w:r w:rsidRPr="00EA0DC4">
        <w:rPr>
          <w:color w:val="000000"/>
        </w:rPr>
        <w:tab/>
      </w:r>
      <w:r w:rsidRPr="00EA0DC4">
        <w:rPr>
          <w:color w:val="6A3E3E"/>
        </w:rPr>
        <w:t>set</w:t>
      </w:r>
      <w:r w:rsidRPr="00EA0DC4">
        <w:rPr>
          <w:color w:val="000000"/>
        </w:rPr>
        <w:t>.add(</w:t>
      </w:r>
      <w:r w:rsidRPr="00EA0DC4">
        <w:rPr>
          <w:color w:val="6A3E3E"/>
        </w:rPr>
        <w:t>e2</w:t>
      </w:r>
      <w:r w:rsidRPr="00EA0DC4">
        <w:rPr>
          <w:color w:val="000000"/>
        </w:rPr>
        <w:t>);</w:t>
      </w:r>
    </w:p>
    <w:p w14:paraId="6AB69301" w14:textId="77777777" w:rsidR="006C7B25" w:rsidRPr="00EA0DC4" w:rsidRDefault="006C7B25" w:rsidP="006C7B25">
      <w:pPr>
        <w:pStyle w:val="Output"/>
        <w:rPr>
          <w:color w:val="4C483D" w:themeColor="text2"/>
        </w:rPr>
      </w:pPr>
      <w:r w:rsidRPr="00EA0DC4">
        <w:rPr>
          <w:color w:val="000000"/>
        </w:rPr>
        <w:tab/>
      </w:r>
      <w:r w:rsidRPr="00EA0DC4">
        <w:rPr>
          <w:color w:val="000000"/>
        </w:rPr>
        <w:tab/>
        <w:t>System.</w:t>
      </w:r>
      <w:r w:rsidRPr="00EA0DC4">
        <w:rPr>
          <w:bCs/>
          <w:i/>
          <w:iCs/>
          <w:color w:val="0000C0"/>
        </w:rPr>
        <w:t>out</w:t>
      </w:r>
      <w:r w:rsidRPr="00EA0DC4">
        <w:rPr>
          <w:color w:val="000000"/>
        </w:rPr>
        <w:t>.println(</w:t>
      </w:r>
      <w:r w:rsidRPr="00EA0DC4">
        <w:rPr>
          <w:color w:val="6A3E3E"/>
        </w:rPr>
        <w:t>set</w:t>
      </w:r>
      <w:r w:rsidRPr="00EA0DC4">
        <w:rPr>
          <w:color w:val="000000"/>
        </w:rPr>
        <w:t>); //[basic.Employe@65]</w:t>
      </w:r>
      <w:r w:rsidRPr="00EA0DC4">
        <w:rPr>
          <w:color w:val="000000"/>
        </w:rPr>
        <w:tab/>
      </w:r>
      <w:r w:rsidRPr="00EA0DC4">
        <w:rPr>
          <w:color w:val="000000"/>
        </w:rPr>
        <w:tab/>
      </w:r>
    </w:p>
    <w:p w14:paraId="79327211" w14:textId="77777777" w:rsidR="006C7B25" w:rsidRPr="00EA0DC4" w:rsidRDefault="006C7B25" w:rsidP="006C7B25">
      <w:pPr>
        <w:pStyle w:val="Output"/>
        <w:rPr>
          <w:color w:val="4C483D" w:themeColor="text2"/>
        </w:rPr>
      </w:pPr>
      <w:r w:rsidRPr="00EA0DC4">
        <w:rPr>
          <w:color w:val="000000"/>
        </w:rPr>
        <w:tab/>
        <w:t>}</w:t>
      </w:r>
    </w:p>
    <w:p w14:paraId="1F4EEBD1" w14:textId="77777777" w:rsidR="006C7B25" w:rsidRPr="00EA0DC4" w:rsidRDefault="006C7B25" w:rsidP="006C7B25">
      <w:pPr>
        <w:pStyle w:val="Output"/>
        <w:rPr>
          <w:color w:val="4C483D" w:themeColor="text2"/>
        </w:rPr>
      </w:pPr>
      <w:r w:rsidRPr="00EA0DC4">
        <w:rPr>
          <w:color w:val="000000"/>
        </w:rPr>
        <w:t>}</w:t>
      </w:r>
    </w:p>
    <w:p w14:paraId="31B96B4C" w14:textId="284C7635" w:rsidR="006C7B25" w:rsidRDefault="009D004C" w:rsidP="006C7B25">
      <w:hyperlink r:id="rId56" w:tgtFrame="_blank" w:history="1">
        <w:r w:rsidR="006C7B25" w:rsidRPr="00065126">
          <w:rPr>
            <w:rStyle w:val="Hyperlink"/>
          </w:rPr>
          <w:t>Apache commons</w:t>
        </w:r>
      </w:hyperlink>
      <w:r w:rsidR="006C7B25" w:rsidRPr="00065126">
        <w:t> provide two excellent utility classes </w:t>
      </w:r>
      <w:r w:rsidR="006C7B25">
        <w:rPr>
          <w:b/>
          <w:color w:val="FF0000"/>
        </w:rPr>
        <w:t xml:space="preserve"> </w:t>
      </w:r>
      <w:hyperlink r:id="rId57" w:tgtFrame="_blank" w:history="1">
        <w:r w:rsidR="006C7B25" w:rsidRPr="00065126">
          <w:rPr>
            <w:rStyle w:val="Hyperlink"/>
            <w:b/>
            <w:color w:val="FF0000"/>
          </w:rPr>
          <w:t>HashCodeBuilder</w:t>
        </w:r>
      </w:hyperlink>
      <w:r w:rsidR="006C7B25" w:rsidRPr="00065126">
        <w:rPr>
          <w:color w:val="FF0000"/>
        </w:rPr>
        <w:t> </w:t>
      </w:r>
      <w:r w:rsidR="005B5619">
        <w:rPr>
          <w:color w:val="FF0000"/>
        </w:rPr>
        <w:t>&amp;</w:t>
      </w:r>
      <w:hyperlink r:id="rId58" w:tgtFrame="_blank" w:history="1">
        <w:r w:rsidR="005B5619" w:rsidRPr="00065126">
          <w:rPr>
            <w:rStyle w:val="Hyperlink"/>
            <w:b/>
            <w:color w:val="FF0000"/>
          </w:rPr>
          <w:t>EqualsBuilder</w:t>
        </w:r>
      </w:hyperlink>
      <w:r w:rsidR="005B5619">
        <w:rPr>
          <w:b/>
          <w:color w:val="FF0000"/>
        </w:rPr>
        <w:t xml:space="preserve"> </w:t>
      </w:r>
      <w:r w:rsidR="006C7B25" w:rsidRPr="00065126">
        <w:t xml:space="preserve"> for generating hash code and equals methods.</w:t>
      </w:r>
      <w:r w:rsidR="00F664E8">
        <w:t xml:space="preserve"> </w:t>
      </w:r>
      <w:hyperlink r:id="rId59" w:history="1">
        <w:r w:rsidR="00F664E8" w:rsidRPr="00F664E8">
          <w:rPr>
            <w:rStyle w:val="Hyperlink"/>
            <w:b/>
            <w:bCs/>
            <w:color w:val="0000FF"/>
          </w:rPr>
          <w:t>Ref.Example</w:t>
        </w:r>
      </w:hyperlink>
    </w:p>
    <w:p w14:paraId="41F6E247" w14:textId="77777777" w:rsidR="00C05CCD" w:rsidRDefault="00C05CCD" w:rsidP="00C05CCD">
      <w:pPr>
        <w:spacing w:line="240" w:lineRule="auto"/>
        <w:rPr>
          <w:b/>
          <w:bCs/>
          <w:color w:val="00B050"/>
        </w:rPr>
      </w:pPr>
    </w:p>
    <w:p w14:paraId="418FE38E" w14:textId="4ABCA446" w:rsidR="005B5619" w:rsidRPr="005B5619" w:rsidRDefault="005B5619" w:rsidP="00C05CCD">
      <w:pPr>
        <w:spacing w:line="240" w:lineRule="auto"/>
        <w:rPr>
          <w:b/>
          <w:bCs/>
          <w:color w:val="00B050"/>
        </w:rPr>
      </w:pPr>
      <w:r w:rsidRPr="005B5619">
        <w:rPr>
          <w:b/>
          <w:bCs/>
          <w:color w:val="00B050"/>
        </w:rPr>
        <w:t xml:space="preserve">HashCodeBuilder </w:t>
      </w:r>
    </w:p>
    <w:p w14:paraId="528DD964" w14:textId="3820FB16" w:rsidR="005B5619" w:rsidRDefault="005B5619" w:rsidP="00373061">
      <w:pPr>
        <w:spacing w:line="240" w:lineRule="auto"/>
      </w:pPr>
      <w:r w:rsidRPr="005B5619">
        <w:t>create an instance of HashCodeBuilder. Append the fields we’re gonna use to calculate the hashcode. The final result of the actual hashcode can be obtained by calling the toHashCode() from the instance of HashCodeBuilder</w:t>
      </w:r>
      <w:r w:rsidR="00F90B8B">
        <w:t>.</w:t>
      </w:r>
    </w:p>
    <w:p w14:paraId="644D4432" w14:textId="77777777" w:rsidR="00A219A3" w:rsidRDefault="00A219A3" w:rsidP="00F90B8B"/>
    <w:p w14:paraId="7E81BD3A" w14:textId="6D81094C" w:rsidR="005B5619" w:rsidRPr="00A219A3" w:rsidRDefault="009D004C" w:rsidP="00C05CCD">
      <w:pPr>
        <w:spacing w:line="240" w:lineRule="auto"/>
        <w:rPr>
          <w:color w:val="00B050"/>
        </w:rPr>
      </w:pPr>
      <w:hyperlink r:id="rId60" w:tgtFrame="_blank" w:history="1">
        <w:r w:rsidR="00A219A3" w:rsidRPr="00A219A3">
          <w:rPr>
            <w:rStyle w:val="Hyperlink"/>
            <w:b/>
            <w:color w:val="00B050"/>
          </w:rPr>
          <w:t>EqualsBuilder</w:t>
        </w:r>
      </w:hyperlink>
      <w:r w:rsidR="00A219A3" w:rsidRPr="00A219A3">
        <w:rPr>
          <w:b/>
          <w:color w:val="00B050"/>
        </w:rPr>
        <w:t xml:space="preserve"> </w:t>
      </w:r>
      <w:r w:rsidR="00A219A3" w:rsidRPr="00A219A3">
        <w:rPr>
          <w:color w:val="00B050"/>
        </w:rPr>
        <w:t xml:space="preserve"> </w:t>
      </w:r>
    </w:p>
    <w:p w14:paraId="4D633086" w14:textId="0AEF160E" w:rsidR="00A219A3" w:rsidRDefault="00A219A3" w:rsidP="00373061">
      <w:pPr>
        <w:spacing w:line="240" w:lineRule="auto"/>
      </w:pPr>
      <w:r w:rsidRPr="00A219A3">
        <w:t xml:space="preserve">On the first line you can check to see if the passed object is an instance of the same object, we use the instanceof operator. We then compare the values stored in both </w:t>
      </w:r>
      <w:r w:rsidR="00702351" w:rsidRPr="00A219A3">
        <w:t>objects</w:t>
      </w:r>
      <w:r w:rsidRPr="00A219A3">
        <w:t xml:space="preserve"> using the EqualsBuilder class. To get the equality result you must remember to call the isEquals() method.</w:t>
      </w:r>
    </w:p>
    <w:p w14:paraId="31E60889" w14:textId="77777777" w:rsidR="002A1A00" w:rsidRPr="00373061" w:rsidRDefault="002A1A00" w:rsidP="002A1A00">
      <w:pPr>
        <w:pStyle w:val="Output"/>
        <w:rPr>
          <w:color w:val="4C483D" w:themeColor="text2"/>
          <w:sz w:val="15"/>
          <w:szCs w:val="15"/>
        </w:rPr>
      </w:pPr>
      <w:r w:rsidRPr="00373061">
        <w:rPr>
          <w:sz w:val="15"/>
          <w:szCs w:val="15"/>
        </w:rPr>
        <w:t>public</w:t>
      </w:r>
      <w:r w:rsidRPr="00373061">
        <w:rPr>
          <w:color w:val="000000"/>
          <w:sz w:val="15"/>
          <w:szCs w:val="15"/>
        </w:rPr>
        <w:t xml:space="preserve"> </w:t>
      </w:r>
      <w:r w:rsidRPr="00373061">
        <w:rPr>
          <w:sz w:val="15"/>
          <w:szCs w:val="15"/>
        </w:rPr>
        <w:t>class</w:t>
      </w:r>
      <w:r w:rsidRPr="00373061">
        <w:rPr>
          <w:color w:val="000000"/>
          <w:sz w:val="15"/>
          <w:szCs w:val="15"/>
        </w:rPr>
        <w:t xml:space="preserve"> Emp {</w:t>
      </w:r>
    </w:p>
    <w:p w14:paraId="635A00E9"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r w:rsidRPr="00373061">
        <w:rPr>
          <w:sz w:val="15"/>
          <w:szCs w:val="15"/>
        </w:rPr>
        <w:t>int</w:t>
      </w:r>
      <w:r w:rsidRPr="00373061">
        <w:rPr>
          <w:color w:val="000000"/>
          <w:sz w:val="15"/>
          <w:szCs w:val="15"/>
        </w:rPr>
        <w:t xml:space="preserve"> </w:t>
      </w:r>
      <w:r w:rsidRPr="00373061">
        <w:rPr>
          <w:color w:val="0000C0"/>
          <w:sz w:val="15"/>
          <w:szCs w:val="15"/>
        </w:rPr>
        <w:t>id</w:t>
      </w:r>
      <w:r w:rsidRPr="00373061">
        <w:rPr>
          <w:color w:val="000000"/>
          <w:sz w:val="15"/>
          <w:szCs w:val="15"/>
        </w:rPr>
        <w:t>;</w:t>
      </w:r>
    </w:p>
    <w:p w14:paraId="14C8BF4B" w14:textId="439BC548" w:rsidR="002A1A00" w:rsidRPr="00373061" w:rsidRDefault="002A1A00" w:rsidP="002A1A00">
      <w:pPr>
        <w:pStyle w:val="Output"/>
        <w:rPr>
          <w:color w:val="4C483D" w:themeColor="text2"/>
          <w:sz w:val="15"/>
          <w:szCs w:val="15"/>
        </w:rPr>
      </w:pPr>
      <w:r w:rsidRPr="00373061">
        <w:rPr>
          <w:color w:val="000000"/>
          <w:sz w:val="15"/>
          <w:szCs w:val="15"/>
        </w:rPr>
        <w:t xml:space="preserve">  String </w:t>
      </w:r>
      <w:r w:rsidRPr="00373061">
        <w:rPr>
          <w:color w:val="0000C0"/>
          <w:sz w:val="15"/>
          <w:szCs w:val="15"/>
        </w:rPr>
        <w:t>name</w:t>
      </w:r>
      <w:r w:rsidRPr="00373061">
        <w:rPr>
          <w:color w:val="000000"/>
          <w:sz w:val="15"/>
          <w:szCs w:val="15"/>
        </w:rPr>
        <w:t>;</w:t>
      </w:r>
      <w:r w:rsidR="00C0578F" w:rsidRPr="00373061">
        <w:rPr>
          <w:color w:val="000000"/>
          <w:sz w:val="15"/>
          <w:szCs w:val="15"/>
        </w:rPr>
        <w:t xml:space="preserve"> </w:t>
      </w:r>
      <w:r w:rsidRPr="00373061">
        <w:rPr>
          <w:color w:val="3F7F5F"/>
          <w:sz w:val="15"/>
          <w:szCs w:val="15"/>
        </w:rPr>
        <w:t>// Setters,Getters,Constructors</w:t>
      </w:r>
    </w:p>
    <w:p w14:paraId="6676FF5F" w14:textId="5A67A370" w:rsidR="002A1A00" w:rsidRPr="00373061" w:rsidRDefault="002A1A00" w:rsidP="002A1A00">
      <w:pPr>
        <w:pStyle w:val="Output"/>
        <w:rPr>
          <w:color w:val="4C483D" w:themeColor="text2"/>
          <w:sz w:val="15"/>
          <w:szCs w:val="15"/>
        </w:rPr>
      </w:pPr>
      <w:r w:rsidRPr="00373061">
        <w:rPr>
          <w:color w:val="4C483D" w:themeColor="text2"/>
          <w:sz w:val="15"/>
          <w:szCs w:val="15"/>
        </w:rPr>
        <w:t xml:space="preserve"> </w:t>
      </w:r>
    </w:p>
    <w:p w14:paraId="7E2FCCD4" w14:textId="4B74471C" w:rsidR="002A1A00" w:rsidRPr="00373061" w:rsidRDefault="002A1A00" w:rsidP="002A1A00">
      <w:pPr>
        <w:pStyle w:val="Output"/>
        <w:rPr>
          <w:color w:val="4C483D" w:themeColor="text2"/>
          <w:sz w:val="15"/>
          <w:szCs w:val="15"/>
        </w:rPr>
      </w:pPr>
      <w:r w:rsidRPr="00373061">
        <w:rPr>
          <w:color w:val="000000"/>
          <w:sz w:val="15"/>
          <w:szCs w:val="15"/>
        </w:rPr>
        <w:t xml:space="preserve">  </w:t>
      </w:r>
      <w:r w:rsidRPr="00373061">
        <w:rPr>
          <w:color w:val="646464"/>
          <w:sz w:val="15"/>
          <w:szCs w:val="15"/>
        </w:rPr>
        <w:t>@Override</w:t>
      </w:r>
      <w:r w:rsidR="00C0578F" w:rsidRPr="00373061">
        <w:rPr>
          <w:color w:val="646464"/>
          <w:sz w:val="15"/>
          <w:szCs w:val="15"/>
        </w:rPr>
        <w:t xml:space="preserve"> </w:t>
      </w:r>
      <w:r w:rsidR="00C0578F" w:rsidRPr="00373061">
        <w:rPr>
          <w:color w:val="3F7F5F"/>
          <w:sz w:val="15"/>
          <w:szCs w:val="15"/>
        </w:rPr>
        <w:t>//Implement the hashCode method using HashCodeBuilder.</w:t>
      </w:r>
    </w:p>
    <w:p w14:paraId="0AD1E1BF"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r w:rsidRPr="00373061">
        <w:rPr>
          <w:sz w:val="15"/>
          <w:szCs w:val="15"/>
        </w:rPr>
        <w:t>public</w:t>
      </w:r>
      <w:r w:rsidRPr="00373061">
        <w:rPr>
          <w:color w:val="000000"/>
          <w:sz w:val="15"/>
          <w:szCs w:val="15"/>
        </w:rPr>
        <w:t xml:space="preserve"> </w:t>
      </w:r>
      <w:r w:rsidRPr="00373061">
        <w:rPr>
          <w:sz w:val="15"/>
          <w:szCs w:val="15"/>
        </w:rPr>
        <w:t>int</w:t>
      </w:r>
      <w:r w:rsidRPr="00373061">
        <w:rPr>
          <w:color w:val="000000"/>
          <w:sz w:val="15"/>
          <w:szCs w:val="15"/>
        </w:rPr>
        <w:t xml:space="preserve"> hashCode() {</w:t>
      </w:r>
    </w:p>
    <w:p w14:paraId="30CE1243"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r w:rsidRPr="00373061">
        <w:rPr>
          <w:sz w:val="15"/>
          <w:szCs w:val="15"/>
          <w:highlight w:val="yellow"/>
        </w:rPr>
        <w:t>return</w:t>
      </w:r>
      <w:r w:rsidRPr="00373061">
        <w:rPr>
          <w:color w:val="000000"/>
          <w:sz w:val="15"/>
          <w:szCs w:val="15"/>
          <w:highlight w:val="yellow"/>
        </w:rPr>
        <w:t xml:space="preserve"> </w:t>
      </w:r>
      <w:r w:rsidRPr="00373061">
        <w:rPr>
          <w:sz w:val="15"/>
          <w:szCs w:val="15"/>
          <w:highlight w:val="yellow"/>
        </w:rPr>
        <w:t>new</w:t>
      </w:r>
      <w:r w:rsidRPr="00373061">
        <w:rPr>
          <w:color w:val="000000"/>
          <w:sz w:val="15"/>
          <w:szCs w:val="15"/>
          <w:highlight w:val="yellow"/>
        </w:rPr>
        <w:t xml:space="preserve"> HashCodeBuilder().append(</w:t>
      </w:r>
      <w:r w:rsidRPr="00373061">
        <w:rPr>
          <w:color w:val="0000C0"/>
          <w:sz w:val="15"/>
          <w:szCs w:val="15"/>
          <w:highlight w:val="yellow"/>
        </w:rPr>
        <w:t>id</w:t>
      </w:r>
      <w:r w:rsidRPr="00373061">
        <w:rPr>
          <w:color w:val="000000"/>
          <w:sz w:val="15"/>
          <w:szCs w:val="15"/>
          <w:highlight w:val="yellow"/>
        </w:rPr>
        <w:t>).append(</w:t>
      </w:r>
      <w:r w:rsidRPr="00373061">
        <w:rPr>
          <w:color w:val="0000C0"/>
          <w:sz w:val="15"/>
          <w:szCs w:val="15"/>
          <w:highlight w:val="yellow"/>
        </w:rPr>
        <w:t>name</w:t>
      </w:r>
      <w:r w:rsidRPr="00373061">
        <w:rPr>
          <w:color w:val="000000"/>
          <w:sz w:val="15"/>
          <w:szCs w:val="15"/>
          <w:highlight w:val="yellow"/>
        </w:rPr>
        <w:t>).toHashCode();</w:t>
      </w:r>
    </w:p>
    <w:p w14:paraId="6C9F5ED1"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p>
    <w:p w14:paraId="1F49397B" w14:textId="38F9D1D0" w:rsidR="002A1A00" w:rsidRPr="00373061" w:rsidRDefault="002A1A00" w:rsidP="002A1A00">
      <w:pPr>
        <w:pStyle w:val="Output"/>
        <w:rPr>
          <w:color w:val="4C483D" w:themeColor="text2"/>
          <w:sz w:val="15"/>
          <w:szCs w:val="15"/>
        </w:rPr>
      </w:pPr>
      <w:r w:rsidRPr="00373061">
        <w:rPr>
          <w:color w:val="000000"/>
          <w:sz w:val="15"/>
          <w:szCs w:val="15"/>
        </w:rPr>
        <w:t xml:space="preserve">  </w:t>
      </w:r>
    </w:p>
    <w:p w14:paraId="19EEB1C3" w14:textId="46D8E3C0" w:rsidR="00C0578F" w:rsidRPr="00373061" w:rsidRDefault="002A1A00" w:rsidP="00C0578F">
      <w:pPr>
        <w:pStyle w:val="Output"/>
        <w:rPr>
          <w:color w:val="4C483D" w:themeColor="text2"/>
          <w:sz w:val="15"/>
          <w:szCs w:val="15"/>
        </w:rPr>
      </w:pPr>
      <w:r w:rsidRPr="00373061">
        <w:rPr>
          <w:color w:val="000000"/>
          <w:sz w:val="15"/>
          <w:szCs w:val="15"/>
        </w:rPr>
        <w:t xml:space="preserve">  </w:t>
      </w:r>
      <w:r w:rsidRPr="00373061">
        <w:rPr>
          <w:color w:val="646464"/>
          <w:sz w:val="15"/>
          <w:szCs w:val="15"/>
        </w:rPr>
        <w:t>@Override</w:t>
      </w:r>
      <w:r w:rsidR="00C0578F" w:rsidRPr="00373061">
        <w:rPr>
          <w:color w:val="646464"/>
          <w:sz w:val="15"/>
          <w:szCs w:val="15"/>
        </w:rPr>
        <w:t xml:space="preserve"> </w:t>
      </w:r>
      <w:r w:rsidR="00C0578F" w:rsidRPr="00373061">
        <w:rPr>
          <w:color w:val="3F7F5F"/>
          <w:sz w:val="15"/>
          <w:szCs w:val="15"/>
        </w:rPr>
        <w:t>//Implement the equals method using the EqualsBuilder.</w:t>
      </w:r>
    </w:p>
    <w:p w14:paraId="400BB780"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r w:rsidRPr="00373061">
        <w:rPr>
          <w:sz w:val="15"/>
          <w:szCs w:val="15"/>
        </w:rPr>
        <w:t>public</w:t>
      </w:r>
      <w:r w:rsidRPr="00373061">
        <w:rPr>
          <w:color w:val="000000"/>
          <w:sz w:val="15"/>
          <w:szCs w:val="15"/>
        </w:rPr>
        <w:t xml:space="preserve"> </w:t>
      </w:r>
      <w:r w:rsidRPr="00373061">
        <w:rPr>
          <w:sz w:val="15"/>
          <w:szCs w:val="15"/>
        </w:rPr>
        <w:t>boolean</w:t>
      </w:r>
      <w:r w:rsidRPr="00373061">
        <w:rPr>
          <w:color w:val="000000"/>
          <w:sz w:val="15"/>
          <w:szCs w:val="15"/>
        </w:rPr>
        <w:t xml:space="preserve"> equals(Object </w:t>
      </w:r>
      <w:r w:rsidRPr="00373061">
        <w:rPr>
          <w:color w:val="6A3E3E"/>
          <w:sz w:val="15"/>
          <w:szCs w:val="15"/>
        </w:rPr>
        <w:t>obj</w:t>
      </w:r>
      <w:r w:rsidRPr="00373061">
        <w:rPr>
          <w:color w:val="000000"/>
          <w:sz w:val="15"/>
          <w:szCs w:val="15"/>
        </w:rPr>
        <w:t>) {</w:t>
      </w:r>
    </w:p>
    <w:p w14:paraId="1C8B79FA"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r w:rsidRPr="00373061">
        <w:rPr>
          <w:sz w:val="15"/>
          <w:szCs w:val="15"/>
        </w:rPr>
        <w:t>if</w:t>
      </w:r>
      <w:r w:rsidRPr="00373061">
        <w:rPr>
          <w:color w:val="000000"/>
          <w:sz w:val="15"/>
          <w:szCs w:val="15"/>
        </w:rPr>
        <w:t xml:space="preserve"> (!(</w:t>
      </w:r>
      <w:r w:rsidRPr="00373061">
        <w:rPr>
          <w:color w:val="6A3E3E"/>
          <w:sz w:val="15"/>
          <w:szCs w:val="15"/>
        </w:rPr>
        <w:t>obj</w:t>
      </w:r>
      <w:r w:rsidRPr="00373061">
        <w:rPr>
          <w:color w:val="000000"/>
          <w:sz w:val="15"/>
          <w:szCs w:val="15"/>
        </w:rPr>
        <w:t xml:space="preserve"> </w:t>
      </w:r>
      <w:r w:rsidRPr="00373061">
        <w:rPr>
          <w:sz w:val="15"/>
          <w:szCs w:val="15"/>
        </w:rPr>
        <w:t>instanceof</w:t>
      </w:r>
      <w:r w:rsidRPr="00373061">
        <w:rPr>
          <w:color w:val="000000"/>
          <w:sz w:val="15"/>
          <w:szCs w:val="15"/>
        </w:rPr>
        <w:t xml:space="preserve"> Emp)) {</w:t>
      </w:r>
    </w:p>
    <w:p w14:paraId="2DD32272"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r w:rsidRPr="00373061">
        <w:rPr>
          <w:sz w:val="15"/>
          <w:szCs w:val="15"/>
        </w:rPr>
        <w:t>return</w:t>
      </w:r>
      <w:r w:rsidRPr="00373061">
        <w:rPr>
          <w:color w:val="000000"/>
          <w:sz w:val="15"/>
          <w:szCs w:val="15"/>
        </w:rPr>
        <w:t xml:space="preserve"> </w:t>
      </w:r>
      <w:r w:rsidRPr="00373061">
        <w:rPr>
          <w:sz w:val="15"/>
          <w:szCs w:val="15"/>
        </w:rPr>
        <w:t>false</w:t>
      </w:r>
      <w:r w:rsidRPr="00373061">
        <w:rPr>
          <w:color w:val="000000"/>
          <w:sz w:val="15"/>
          <w:szCs w:val="15"/>
        </w:rPr>
        <w:t>;</w:t>
      </w:r>
    </w:p>
    <w:p w14:paraId="17DD32DA"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p>
    <w:p w14:paraId="1BF49AF5" w14:textId="77777777" w:rsidR="002A1A00" w:rsidRPr="00373061" w:rsidRDefault="002A1A00" w:rsidP="002A1A00">
      <w:pPr>
        <w:pStyle w:val="Output"/>
        <w:rPr>
          <w:color w:val="4C483D" w:themeColor="text2"/>
          <w:sz w:val="15"/>
          <w:szCs w:val="15"/>
        </w:rPr>
      </w:pPr>
      <w:r w:rsidRPr="00373061">
        <w:rPr>
          <w:color w:val="000000"/>
          <w:sz w:val="15"/>
          <w:szCs w:val="15"/>
        </w:rPr>
        <w:t xml:space="preserve">    Emp </w:t>
      </w:r>
      <w:r w:rsidRPr="00373061">
        <w:rPr>
          <w:color w:val="6A3E3E"/>
          <w:sz w:val="15"/>
          <w:szCs w:val="15"/>
        </w:rPr>
        <w:t>e</w:t>
      </w:r>
      <w:r w:rsidRPr="00373061">
        <w:rPr>
          <w:color w:val="000000"/>
          <w:sz w:val="15"/>
          <w:szCs w:val="15"/>
        </w:rPr>
        <w:t xml:space="preserve"> = (Emp) </w:t>
      </w:r>
      <w:r w:rsidRPr="00373061">
        <w:rPr>
          <w:color w:val="6A3E3E"/>
          <w:sz w:val="15"/>
          <w:szCs w:val="15"/>
        </w:rPr>
        <w:t>obj</w:t>
      </w:r>
      <w:r w:rsidRPr="00373061">
        <w:rPr>
          <w:color w:val="000000"/>
          <w:sz w:val="15"/>
          <w:szCs w:val="15"/>
        </w:rPr>
        <w:t>;</w:t>
      </w:r>
    </w:p>
    <w:p w14:paraId="11E9609B"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r w:rsidRPr="00373061">
        <w:rPr>
          <w:sz w:val="15"/>
          <w:szCs w:val="15"/>
          <w:highlight w:val="yellow"/>
        </w:rPr>
        <w:t>return</w:t>
      </w:r>
      <w:r w:rsidRPr="00373061">
        <w:rPr>
          <w:color w:val="000000"/>
          <w:sz w:val="15"/>
          <w:szCs w:val="15"/>
          <w:highlight w:val="yellow"/>
        </w:rPr>
        <w:t xml:space="preserve"> </w:t>
      </w:r>
      <w:r w:rsidRPr="00373061">
        <w:rPr>
          <w:sz w:val="15"/>
          <w:szCs w:val="15"/>
          <w:highlight w:val="yellow"/>
        </w:rPr>
        <w:t>new</w:t>
      </w:r>
      <w:r w:rsidRPr="00373061">
        <w:rPr>
          <w:color w:val="000000"/>
          <w:sz w:val="15"/>
          <w:szCs w:val="15"/>
          <w:highlight w:val="yellow"/>
        </w:rPr>
        <w:t xml:space="preserve"> EqualsBuilder().append(</w:t>
      </w:r>
      <w:r w:rsidRPr="00373061">
        <w:rPr>
          <w:sz w:val="15"/>
          <w:szCs w:val="15"/>
          <w:highlight w:val="yellow"/>
        </w:rPr>
        <w:t>this</w:t>
      </w:r>
      <w:r w:rsidRPr="00373061">
        <w:rPr>
          <w:color w:val="000000"/>
          <w:sz w:val="15"/>
          <w:szCs w:val="15"/>
          <w:highlight w:val="yellow"/>
        </w:rPr>
        <w:t>.</w:t>
      </w:r>
      <w:r w:rsidRPr="00373061">
        <w:rPr>
          <w:color w:val="0000C0"/>
          <w:sz w:val="15"/>
          <w:szCs w:val="15"/>
          <w:highlight w:val="yellow"/>
        </w:rPr>
        <w:t>id</w:t>
      </w:r>
      <w:r w:rsidRPr="00373061">
        <w:rPr>
          <w:color w:val="000000"/>
          <w:sz w:val="15"/>
          <w:szCs w:val="15"/>
          <w:highlight w:val="yellow"/>
        </w:rPr>
        <w:t xml:space="preserve">, </w:t>
      </w:r>
      <w:r w:rsidRPr="00373061">
        <w:rPr>
          <w:color w:val="6A3E3E"/>
          <w:sz w:val="15"/>
          <w:szCs w:val="15"/>
          <w:highlight w:val="yellow"/>
        </w:rPr>
        <w:t>e</w:t>
      </w:r>
      <w:r w:rsidRPr="00373061">
        <w:rPr>
          <w:color w:val="000000"/>
          <w:sz w:val="15"/>
          <w:szCs w:val="15"/>
          <w:highlight w:val="yellow"/>
        </w:rPr>
        <w:t>.</w:t>
      </w:r>
      <w:r w:rsidRPr="00373061">
        <w:rPr>
          <w:color w:val="0000C0"/>
          <w:sz w:val="15"/>
          <w:szCs w:val="15"/>
          <w:highlight w:val="yellow"/>
        </w:rPr>
        <w:t>id</w:t>
      </w:r>
      <w:r w:rsidRPr="00373061">
        <w:rPr>
          <w:color w:val="000000"/>
          <w:sz w:val="15"/>
          <w:szCs w:val="15"/>
          <w:highlight w:val="yellow"/>
        </w:rPr>
        <w:t>).append(</w:t>
      </w:r>
      <w:r w:rsidRPr="00373061">
        <w:rPr>
          <w:sz w:val="15"/>
          <w:szCs w:val="15"/>
          <w:highlight w:val="yellow"/>
        </w:rPr>
        <w:t>this</w:t>
      </w:r>
      <w:r w:rsidRPr="00373061">
        <w:rPr>
          <w:color w:val="000000"/>
          <w:sz w:val="15"/>
          <w:szCs w:val="15"/>
          <w:highlight w:val="yellow"/>
        </w:rPr>
        <w:t>.</w:t>
      </w:r>
      <w:r w:rsidRPr="00373061">
        <w:rPr>
          <w:color w:val="0000C0"/>
          <w:sz w:val="15"/>
          <w:szCs w:val="15"/>
          <w:highlight w:val="yellow"/>
        </w:rPr>
        <w:t>name</w:t>
      </w:r>
      <w:r w:rsidRPr="00373061">
        <w:rPr>
          <w:color w:val="000000"/>
          <w:sz w:val="15"/>
          <w:szCs w:val="15"/>
          <w:highlight w:val="yellow"/>
        </w:rPr>
        <w:t xml:space="preserve">, </w:t>
      </w:r>
      <w:r w:rsidRPr="00373061">
        <w:rPr>
          <w:color w:val="6A3E3E"/>
          <w:sz w:val="15"/>
          <w:szCs w:val="15"/>
          <w:highlight w:val="yellow"/>
        </w:rPr>
        <w:t>e</w:t>
      </w:r>
      <w:r w:rsidRPr="00373061">
        <w:rPr>
          <w:color w:val="000000"/>
          <w:sz w:val="15"/>
          <w:szCs w:val="15"/>
          <w:highlight w:val="yellow"/>
        </w:rPr>
        <w:t>.</w:t>
      </w:r>
      <w:r w:rsidRPr="00373061">
        <w:rPr>
          <w:color w:val="0000C0"/>
          <w:sz w:val="15"/>
          <w:szCs w:val="15"/>
          <w:highlight w:val="yellow"/>
        </w:rPr>
        <w:t>name</w:t>
      </w:r>
      <w:r w:rsidRPr="00373061">
        <w:rPr>
          <w:color w:val="000000"/>
          <w:sz w:val="15"/>
          <w:szCs w:val="15"/>
          <w:highlight w:val="yellow"/>
        </w:rPr>
        <w:t>).isEquals();</w:t>
      </w:r>
    </w:p>
    <w:p w14:paraId="412BC53E" w14:textId="77777777" w:rsidR="002A1A00" w:rsidRPr="00373061" w:rsidRDefault="002A1A00" w:rsidP="002A1A00">
      <w:pPr>
        <w:pStyle w:val="Output"/>
        <w:rPr>
          <w:color w:val="4C483D" w:themeColor="text2"/>
          <w:sz w:val="15"/>
          <w:szCs w:val="15"/>
        </w:rPr>
      </w:pPr>
      <w:r w:rsidRPr="00373061">
        <w:rPr>
          <w:color w:val="000000"/>
          <w:sz w:val="15"/>
          <w:szCs w:val="15"/>
        </w:rPr>
        <w:t xml:space="preserve">  }</w:t>
      </w:r>
    </w:p>
    <w:p w14:paraId="657C9169" w14:textId="2BE8FBC5" w:rsidR="002A1A00" w:rsidRPr="00373061" w:rsidRDefault="002A1A00" w:rsidP="002A1A00">
      <w:pPr>
        <w:pStyle w:val="Output"/>
        <w:rPr>
          <w:color w:val="4C483D" w:themeColor="text2"/>
          <w:sz w:val="15"/>
          <w:szCs w:val="15"/>
        </w:rPr>
      </w:pPr>
      <w:r w:rsidRPr="00373061">
        <w:rPr>
          <w:color w:val="000000"/>
          <w:sz w:val="15"/>
          <w:szCs w:val="15"/>
        </w:rPr>
        <w:t xml:space="preserve">  </w:t>
      </w:r>
      <w:r w:rsidRPr="00373061">
        <w:rPr>
          <w:sz w:val="15"/>
          <w:szCs w:val="15"/>
        </w:rPr>
        <w:t>public</w:t>
      </w:r>
      <w:r w:rsidRPr="00373061">
        <w:rPr>
          <w:color w:val="000000"/>
          <w:sz w:val="15"/>
          <w:szCs w:val="15"/>
        </w:rPr>
        <w:t xml:space="preserve"> </w:t>
      </w:r>
      <w:r w:rsidRPr="00373061">
        <w:rPr>
          <w:sz w:val="15"/>
          <w:szCs w:val="15"/>
        </w:rPr>
        <w:t>static</w:t>
      </w:r>
      <w:r w:rsidRPr="00373061">
        <w:rPr>
          <w:color w:val="000000"/>
          <w:sz w:val="15"/>
          <w:szCs w:val="15"/>
        </w:rPr>
        <w:t xml:space="preserve"> </w:t>
      </w:r>
      <w:r w:rsidRPr="00373061">
        <w:rPr>
          <w:sz w:val="15"/>
          <w:szCs w:val="15"/>
        </w:rPr>
        <w:t>void</w:t>
      </w:r>
      <w:r w:rsidRPr="00373061">
        <w:rPr>
          <w:color w:val="000000"/>
          <w:sz w:val="15"/>
          <w:szCs w:val="15"/>
        </w:rPr>
        <w:t xml:space="preserve"> main(String[] </w:t>
      </w:r>
      <w:r w:rsidRPr="00373061">
        <w:rPr>
          <w:color w:val="6A3E3E"/>
          <w:sz w:val="15"/>
          <w:szCs w:val="15"/>
        </w:rPr>
        <w:t>args</w:t>
      </w:r>
      <w:r w:rsidRPr="00373061">
        <w:rPr>
          <w:color w:val="000000"/>
          <w:sz w:val="15"/>
          <w:szCs w:val="15"/>
        </w:rPr>
        <w:t>) {</w:t>
      </w:r>
    </w:p>
    <w:p w14:paraId="76E346BA" w14:textId="77777777" w:rsidR="002A1A00" w:rsidRPr="00373061" w:rsidRDefault="002A1A00" w:rsidP="002A1A00">
      <w:pPr>
        <w:pStyle w:val="Output"/>
        <w:rPr>
          <w:color w:val="4C483D" w:themeColor="text2"/>
          <w:sz w:val="15"/>
          <w:szCs w:val="15"/>
        </w:rPr>
      </w:pPr>
      <w:r w:rsidRPr="00373061">
        <w:rPr>
          <w:color w:val="000000"/>
          <w:sz w:val="15"/>
          <w:szCs w:val="15"/>
        </w:rPr>
        <w:t xml:space="preserve">    Emp </w:t>
      </w:r>
      <w:r w:rsidRPr="00373061">
        <w:rPr>
          <w:color w:val="6A3E3E"/>
          <w:sz w:val="15"/>
          <w:szCs w:val="15"/>
        </w:rPr>
        <w:t>e1</w:t>
      </w:r>
      <w:r w:rsidRPr="00373061">
        <w:rPr>
          <w:color w:val="000000"/>
          <w:sz w:val="15"/>
          <w:szCs w:val="15"/>
        </w:rPr>
        <w:t xml:space="preserve"> = </w:t>
      </w:r>
      <w:r w:rsidRPr="00373061">
        <w:rPr>
          <w:sz w:val="15"/>
          <w:szCs w:val="15"/>
        </w:rPr>
        <w:t>new</w:t>
      </w:r>
      <w:r w:rsidRPr="00373061">
        <w:rPr>
          <w:color w:val="000000"/>
          <w:sz w:val="15"/>
          <w:szCs w:val="15"/>
        </w:rPr>
        <w:t xml:space="preserve"> Emp(101, </w:t>
      </w:r>
      <w:r w:rsidRPr="00373061">
        <w:rPr>
          <w:color w:val="2A00FF"/>
          <w:sz w:val="15"/>
          <w:szCs w:val="15"/>
        </w:rPr>
        <w:t>"Satya"</w:t>
      </w:r>
      <w:r w:rsidRPr="00373061">
        <w:rPr>
          <w:color w:val="000000"/>
          <w:sz w:val="15"/>
          <w:szCs w:val="15"/>
        </w:rPr>
        <w:t>);</w:t>
      </w:r>
    </w:p>
    <w:p w14:paraId="081D48C2" w14:textId="77777777" w:rsidR="002A1A00" w:rsidRPr="00373061" w:rsidRDefault="002A1A00" w:rsidP="002A1A00">
      <w:pPr>
        <w:pStyle w:val="Output"/>
        <w:rPr>
          <w:color w:val="4C483D" w:themeColor="text2"/>
          <w:sz w:val="15"/>
          <w:szCs w:val="15"/>
        </w:rPr>
      </w:pPr>
      <w:r w:rsidRPr="00373061">
        <w:rPr>
          <w:color w:val="000000"/>
          <w:sz w:val="15"/>
          <w:szCs w:val="15"/>
        </w:rPr>
        <w:t xml:space="preserve">    Emp </w:t>
      </w:r>
      <w:r w:rsidRPr="00373061">
        <w:rPr>
          <w:color w:val="6A3E3E"/>
          <w:sz w:val="15"/>
          <w:szCs w:val="15"/>
        </w:rPr>
        <w:t>e2</w:t>
      </w:r>
      <w:r w:rsidRPr="00373061">
        <w:rPr>
          <w:color w:val="000000"/>
          <w:sz w:val="15"/>
          <w:szCs w:val="15"/>
        </w:rPr>
        <w:t xml:space="preserve"> = </w:t>
      </w:r>
      <w:r w:rsidRPr="00373061">
        <w:rPr>
          <w:sz w:val="15"/>
          <w:szCs w:val="15"/>
        </w:rPr>
        <w:t>new</w:t>
      </w:r>
      <w:r w:rsidRPr="00373061">
        <w:rPr>
          <w:color w:val="000000"/>
          <w:sz w:val="15"/>
          <w:szCs w:val="15"/>
        </w:rPr>
        <w:t xml:space="preserve"> Emp(101, </w:t>
      </w:r>
      <w:r w:rsidRPr="00373061">
        <w:rPr>
          <w:color w:val="2A00FF"/>
          <w:sz w:val="15"/>
          <w:szCs w:val="15"/>
        </w:rPr>
        <w:t>"Satya"</w:t>
      </w:r>
      <w:r w:rsidRPr="00373061">
        <w:rPr>
          <w:color w:val="000000"/>
          <w:sz w:val="15"/>
          <w:szCs w:val="15"/>
        </w:rPr>
        <w:t>);</w:t>
      </w:r>
    </w:p>
    <w:p w14:paraId="667CDF44" w14:textId="77777777" w:rsidR="002A1A00" w:rsidRPr="00373061" w:rsidRDefault="002A1A00" w:rsidP="002A1A00">
      <w:pPr>
        <w:pStyle w:val="Output"/>
        <w:rPr>
          <w:color w:val="4C483D" w:themeColor="text2"/>
          <w:sz w:val="15"/>
          <w:szCs w:val="15"/>
        </w:rPr>
      </w:pPr>
      <w:r w:rsidRPr="00373061">
        <w:rPr>
          <w:color w:val="000000"/>
          <w:sz w:val="15"/>
          <w:szCs w:val="15"/>
        </w:rPr>
        <w:t xml:space="preserve">    System.</w:t>
      </w:r>
      <w:r w:rsidRPr="00373061">
        <w:rPr>
          <w:i/>
          <w:iCs/>
          <w:color w:val="0000C0"/>
          <w:sz w:val="15"/>
          <w:szCs w:val="15"/>
        </w:rPr>
        <w:t>out</w:t>
      </w:r>
      <w:r w:rsidRPr="00373061">
        <w:rPr>
          <w:color w:val="000000"/>
          <w:sz w:val="15"/>
          <w:szCs w:val="15"/>
        </w:rPr>
        <w:t>.println(</w:t>
      </w:r>
      <w:r w:rsidRPr="00373061">
        <w:rPr>
          <w:color w:val="6A3E3E"/>
          <w:sz w:val="15"/>
          <w:szCs w:val="15"/>
        </w:rPr>
        <w:t>e1</w:t>
      </w:r>
      <w:r w:rsidRPr="00373061">
        <w:rPr>
          <w:color w:val="000000"/>
          <w:sz w:val="15"/>
          <w:szCs w:val="15"/>
        </w:rPr>
        <w:t>);</w:t>
      </w:r>
    </w:p>
    <w:p w14:paraId="5F8E14A9" w14:textId="77777777" w:rsidR="002A1A00" w:rsidRPr="00373061" w:rsidRDefault="002A1A00" w:rsidP="002A1A00">
      <w:pPr>
        <w:pStyle w:val="Output"/>
        <w:rPr>
          <w:color w:val="4C483D" w:themeColor="text2"/>
          <w:sz w:val="15"/>
          <w:szCs w:val="15"/>
        </w:rPr>
      </w:pPr>
      <w:r w:rsidRPr="00373061">
        <w:rPr>
          <w:color w:val="000000"/>
          <w:sz w:val="15"/>
          <w:szCs w:val="15"/>
        </w:rPr>
        <w:t xml:space="preserve">    System.</w:t>
      </w:r>
      <w:r w:rsidRPr="00373061">
        <w:rPr>
          <w:i/>
          <w:iCs/>
          <w:color w:val="0000C0"/>
          <w:sz w:val="15"/>
          <w:szCs w:val="15"/>
        </w:rPr>
        <w:t>out</w:t>
      </w:r>
      <w:r w:rsidRPr="00373061">
        <w:rPr>
          <w:color w:val="000000"/>
          <w:sz w:val="15"/>
          <w:szCs w:val="15"/>
        </w:rPr>
        <w:t>.println(</w:t>
      </w:r>
      <w:r w:rsidRPr="00373061">
        <w:rPr>
          <w:color w:val="6A3E3E"/>
          <w:sz w:val="15"/>
          <w:szCs w:val="15"/>
        </w:rPr>
        <w:t>e2</w:t>
      </w:r>
      <w:r w:rsidRPr="00373061">
        <w:rPr>
          <w:color w:val="000000"/>
          <w:sz w:val="15"/>
          <w:szCs w:val="15"/>
        </w:rPr>
        <w:t>);</w:t>
      </w:r>
    </w:p>
    <w:p w14:paraId="7A33199F" w14:textId="22B90D11" w:rsidR="002A1A00" w:rsidRPr="00373061" w:rsidRDefault="002A1A00" w:rsidP="002A1A00">
      <w:pPr>
        <w:pStyle w:val="Output"/>
        <w:rPr>
          <w:color w:val="4C483D" w:themeColor="text2"/>
          <w:sz w:val="15"/>
          <w:szCs w:val="15"/>
        </w:rPr>
      </w:pPr>
      <w:r w:rsidRPr="00373061">
        <w:rPr>
          <w:color w:val="000000"/>
          <w:sz w:val="15"/>
          <w:szCs w:val="15"/>
        </w:rPr>
        <w:t xml:space="preserve">    System.</w:t>
      </w:r>
      <w:r w:rsidRPr="00373061">
        <w:rPr>
          <w:i/>
          <w:iCs/>
          <w:color w:val="0000C0"/>
          <w:sz w:val="15"/>
          <w:szCs w:val="15"/>
        </w:rPr>
        <w:t>out</w:t>
      </w:r>
      <w:r w:rsidRPr="00373061">
        <w:rPr>
          <w:color w:val="000000"/>
          <w:sz w:val="15"/>
          <w:szCs w:val="15"/>
        </w:rPr>
        <w:t>.println(</w:t>
      </w:r>
      <w:r w:rsidRPr="00373061">
        <w:rPr>
          <w:color w:val="6A3E3E"/>
          <w:sz w:val="15"/>
          <w:szCs w:val="15"/>
        </w:rPr>
        <w:t>e1</w:t>
      </w:r>
      <w:r w:rsidRPr="00373061">
        <w:rPr>
          <w:color w:val="000000"/>
          <w:sz w:val="15"/>
          <w:szCs w:val="15"/>
        </w:rPr>
        <w:t>.equals(</w:t>
      </w:r>
      <w:r w:rsidRPr="00373061">
        <w:rPr>
          <w:color w:val="6A3E3E"/>
          <w:sz w:val="15"/>
          <w:szCs w:val="15"/>
        </w:rPr>
        <w:t>e2</w:t>
      </w:r>
      <w:r w:rsidRPr="00373061">
        <w:rPr>
          <w:color w:val="000000"/>
          <w:sz w:val="15"/>
          <w:szCs w:val="15"/>
        </w:rPr>
        <w:t>));</w:t>
      </w:r>
    </w:p>
    <w:p w14:paraId="3F50364F" w14:textId="240F8DE2" w:rsidR="002A1A00" w:rsidRPr="00373061" w:rsidRDefault="002A1A00" w:rsidP="002A1A00">
      <w:pPr>
        <w:pStyle w:val="Output"/>
        <w:rPr>
          <w:color w:val="4C483D" w:themeColor="text2"/>
          <w:sz w:val="15"/>
          <w:szCs w:val="15"/>
        </w:rPr>
      </w:pPr>
      <w:r w:rsidRPr="00373061">
        <w:rPr>
          <w:color w:val="000000"/>
          <w:sz w:val="15"/>
          <w:szCs w:val="15"/>
        </w:rPr>
        <w:t xml:space="preserve">  }</w:t>
      </w:r>
    </w:p>
    <w:p w14:paraId="3DBB1395" w14:textId="2FC52CA7" w:rsidR="00F664E8" w:rsidRPr="00373061" w:rsidRDefault="002A1A00" w:rsidP="002A1A00">
      <w:pPr>
        <w:pStyle w:val="Output"/>
        <w:rPr>
          <w:color w:val="000000"/>
          <w:sz w:val="15"/>
          <w:szCs w:val="15"/>
        </w:rPr>
      </w:pPr>
      <w:r w:rsidRPr="00373061">
        <w:rPr>
          <w:color w:val="000000"/>
          <w:sz w:val="15"/>
          <w:szCs w:val="15"/>
        </w:rPr>
        <w:t>}</w:t>
      </w:r>
    </w:p>
    <w:p w14:paraId="6EF6628E" w14:textId="77777777" w:rsidR="00F664E8" w:rsidRPr="00373061" w:rsidRDefault="00F664E8" w:rsidP="00F664E8">
      <w:pPr>
        <w:pStyle w:val="Output"/>
        <w:shd w:val="clear" w:color="auto" w:fill="000000" w:themeFill="text1"/>
        <w:rPr>
          <w:color w:val="4C483D" w:themeColor="text2"/>
          <w:sz w:val="15"/>
          <w:szCs w:val="15"/>
        </w:rPr>
      </w:pPr>
      <w:r w:rsidRPr="00373061">
        <w:rPr>
          <w:sz w:val="15"/>
          <w:szCs w:val="15"/>
        </w:rPr>
        <w:t>core.Emp@4bfe2d0</w:t>
      </w:r>
    </w:p>
    <w:p w14:paraId="7D2FD100" w14:textId="77777777" w:rsidR="00F664E8" w:rsidRPr="00373061" w:rsidRDefault="00F664E8" w:rsidP="00F664E8">
      <w:pPr>
        <w:pStyle w:val="Output"/>
        <w:shd w:val="clear" w:color="auto" w:fill="000000" w:themeFill="text1"/>
        <w:rPr>
          <w:color w:val="4C483D" w:themeColor="text2"/>
          <w:sz w:val="15"/>
          <w:szCs w:val="15"/>
        </w:rPr>
      </w:pPr>
      <w:r w:rsidRPr="00373061">
        <w:rPr>
          <w:sz w:val="15"/>
          <w:szCs w:val="15"/>
        </w:rPr>
        <w:t>core.Emp@4bfe2d0</w:t>
      </w:r>
    </w:p>
    <w:p w14:paraId="7276356B" w14:textId="2E71F11A" w:rsidR="00F664E8" w:rsidRPr="00373061" w:rsidRDefault="00F664E8" w:rsidP="00F664E8">
      <w:pPr>
        <w:pStyle w:val="Output"/>
        <w:shd w:val="clear" w:color="auto" w:fill="000000" w:themeFill="text1"/>
        <w:rPr>
          <w:sz w:val="15"/>
          <w:szCs w:val="15"/>
        </w:rPr>
      </w:pPr>
      <w:r w:rsidRPr="00373061">
        <w:rPr>
          <w:sz w:val="15"/>
          <w:szCs w:val="15"/>
        </w:rPr>
        <w:t>true</w:t>
      </w:r>
    </w:p>
    <w:p w14:paraId="4CAB7AAF" w14:textId="7579193B" w:rsidR="006C7B25" w:rsidRDefault="006C7B25" w:rsidP="006C7B25">
      <w:r w:rsidRPr="002275D9">
        <w:rPr>
          <w:rStyle w:val="Heading3Char0"/>
        </w:rPr>
        <w:lastRenderedPageBreak/>
        <w:t>4.</w:t>
      </w:r>
      <w:r w:rsidR="001E464D" w:rsidRPr="001E464D">
        <w:rPr>
          <w:b/>
          <w:bCs/>
          <w:iCs/>
          <w:color w:val="388077"/>
          <w:sz w:val="22"/>
          <w:szCs w:val="24"/>
          <w:u w:val="single"/>
        </w:rPr>
        <w:t>Object </w:t>
      </w:r>
      <w:r w:rsidRPr="002275D9">
        <w:rPr>
          <w:rStyle w:val="Heading3Char0"/>
        </w:rPr>
        <w:t>clone():</w:t>
      </w:r>
      <w:r>
        <w:t xml:space="preserve"> </w:t>
      </w:r>
      <w:r w:rsidR="00D36408" w:rsidRPr="00D36408">
        <w:t>Cloning is the process of creating a copy of an Object.</w:t>
      </w:r>
      <w:r w:rsidR="00D36408" w:rsidRPr="00D36408">
        <w:rPr>
          <w:rFonts w:ascii="Arial" w:hAnsi="Arial" w:cs="Arial"/>
          <w:color w:val="273239"/>
          <w:spacing w:val="2"/>
          <w:sz w:val="26"/>
          <w:szCs w:val="26"/>
          <w:shd w:val="clear" w:color="auto" w:fill="FFFFFF"/>
        </w:rPr>
        <w:t xml:space="preserve"> </w:t>
      </w:r>
    </w:p>
    <w:p w14:paraId="698E7C44" w14:textId="77777777" w:rsidR="006C7B25" w:rsidRDefault="006C7B25" w:rsidP="006C7B25">
      <w:pPr>
        <w:pStyle w:val="Output"/>
      </w:pPr>
      <w:r>
        <w:t>Test t1 = new Test();</w:t>
      </w:r>
    </w:p>
    <w:p w14:paraId="1A421DBD" w14:textId="77777777" w:rsidR="006C7B25" w:rsidRDefault="006C7B25" w:rsidP="006C7B25">
      <w:pPr>
        <w:pStyle w:val="Output"/>
      </w:pPr>
      <w:r>
        <w:t>Test t2 = (Test)t1.clone();</w:t>
      </w:r>
    </w:p>
    <w:p w14:paraId="757B97C0" w14:textId="77777777" w:rsidR="006C7B25" w:rsidRDefault="006C7B25" w:rsidP="006C7B25">
      <w:r>
        <w:t xml:space="preserve">An Object is said to be cloneable iff the corresponding class has to implement </w:t>
      </w:r>
      <w:r w:rsidRPr="00831E58">
        <w:rPr>
          <w:b/>
        </w:rPr>
        <w:t>java.lang.cloneable</w:t>
      </w:r>
      <w:r>
        <w:t xml:space="preserve"> interface. It doesn’t contain any methods it is a marker interface.</w:t>
      </w:r>
    </w:p>
    <w:p w14:paraId="1082474C" w14:textId="77777777" w:rsidR="00D36408" w:rsidRDefault="00D36408" w:rsidP="00E57EB0">
      <w:pPr>
        <w:rPr>
          <w:b/>
          <w:u w:val="single"/>
        </w:rPr>
      </w:pPr>
    </w:p>
    <w:p w14:paraId="504357DB" w14:textId="7603F2B0" w:rsidR="00E57EB0" w:rsidRDefault="00E57EB0" w:rsidP="0040666A">
      <w:pPr>
        <w:spacing w:line="240" w:lineRule="auto"/>
        <w:rPr>
          <w:b/>
          <w:u w:val="single"/>
        </w:rPr>
      </w:pPr>
      <w:r>
        <w:rPr>
          <w:b/>
          <w:u w:val="single"/>
        </w:rPr>
        <w:t>Rules</w:t>
      </w:r>
    </w:p>
    <w:p w14:paraId="428E4679" w14:textId="34AC87B0" w:rsidR="00E57EB0" w:rsidRDefault="00E57EB0" w:rsidP="00B413EE">
      <w:pPr>
        <w:pStyle w:val="ListParagraph"/>
        <w:numPr>
          <w:ilvl w:val="0"/>
          <w:numId w:val="189"/>
        </w:numPr>
        <w:rPr>
          <w:b/>
          <w:u w:val="single"/>
        </w:rPr>
      </w:pPr>
      <w:r>
        <w:rPr>
          <w:i/>
        </w:rPr>
        <w:t xml:space="preserve">To clone an </w:t>
      </w:r>
      <w:r w:rsidR="000E2321">
        <w:rPr>
          <w:i/>
        </w:rPr>
        <w:t>Object,</w:t>
      </w:r>
      <w:r>
        <w:rPr>
          <w:i/>
        </w:rPr>
        <w:t xml:space="preserve"> it must implement </w:t>
      </w:r>
      <w:r w:rsidRPr="00BD6173">
        <w:rPr>
          <w:rStyle w:val="0SyntaxPinkChar"/>
        </w:rPr>
        <w:t>java.lang.Clon</w:t>
      </w:r>
      <w:r w:rsidR="000E2321" w:rsidRPr="00BD6173">
        <w:rPr>
          <w:rStyle w:val="0SyntaxPinkChar"/>
        </w:rPr>
        <w:t>e</w:t>
      </w:r>
      <w:r w:rsidRPr="00BD6173">
        <w:rPr>
          <w:rStyle w:val="0SyntaxPinkChar"/>
        </w:rPr>
        <w:t>able</w:t>
      </w:r>
      <w:r>
        <w:rPr>
          <w:i/>
        </w:rPr>
        <w:t xml:space="preserve"> Interface </w:t>
      </w:r>
    </w:p>
    <w:p w14:paraId="67326898" w14:textId="7C7CFAAB" w:rsidR="00E57EB0" w:rsidRDefault="00A70572" w:rsidP="00B413EE">
      <w:pPr>
        <w:pStyle w:val="ListParagraph"/>
        <w:numPr>
          <w:ilvl w:val="0"/>
          <w:numId w:val="189"/>
        </w:numPr>
        <w:rPr>
          <w:b/>
          <w:u w:val="single"/>
        </w:rPr>
      </w:pPr>
      <w:r>
        <w:rPr>
          <w:i/>
        </w:rPr>
        <w:t>Otherwise,</w:t>
      </w:r>
      <w:r w:rsidR="00E57EB0">
        <w:rPr>
          <w:i/>
        </w:rPr>
        <w:t xml:space="preserve"> it will return </w:t>
      </w:r>
      <w:r w:rsidR="00E57EB0" w:rsidRPr="00BD6173">
        <w:rPr>
          <w:rStyle w:val="0SyntaxPinkChar"/>
        </w:rPr>
        <w:t>CloneNotSupportedException</w:t>
      </w:r>
      <w:r w:rsidR="00E57EB0">
        <w:rPr>
          <w:b/>
          <w:i/>
        </w:rPr>
        <w:t>.</w:t>
      </w:r>
    </w:p>
    <w:p w14:paraId="13E38ADA" w14:textId="01AD9504" w:rsidR="00E57EB0" w:rsidRDefault="00426764" w:rsidP="00E57EB0">
      <w:pPr>
        <w:pStyle w:val="Output"/>
        <w:ind w:left="412"/>
      </w:pPr>
      <w:r>
        <w:rPr>
          <w:bCs/>
          <w:color w:val="7F0055"/>
        </w:rPr>
        <w:t>p</w:t>
      </w:r>
      <w:r w:rsidR="00E57EB0">
        <w:rPr>
          <w:bCs/>
          <w:color w:val="7F0055"/>
        </w:rPr>
        <w:t>ublic</w:t>
      </w:r>
      <w:r w:rsidR="00E57EB0">
        <w:t xml:space="preserve"> </w:t>
      </w:r>
      <w:r w:rsidR="00E57EB0">
        <w:rPr>
          <w:bCs/>
          <w:color w:val="7F0055"/>
        </w:rPr>
        <w:t>class</w:t>
      </w:r>
      <w:r w:rsidR="00E57EB0">
        <w:t xml:space="preserve"> Student </w:t>
      </w:r>
      <w:r w:rsidR="00E57EB0">
        <w:rPr>
          <w:bCs/>
          <w:color w:val="7F0055"/>
        </w:rPr>
        <w:t>implements</w:t>
      </w:r>
      <w:r w:rsidR="00E57EB0">
        <w:t xml:space="preserve"> Cloneable {</w:t>
      </w:r>
    </w:p>
    <w:p w14:paraId="1B529BCC" w14:textId="77777777" w:rsidR="00E57EB0" w:rsidRDefault="00E57EB0" w:rsidP="00E57EB0">
      <w:pPr>
        <w:pStyle w:val="Output"/>
        <w:ind w:left="412"/>
      </w:pPr>
      <w:r>
        <w:tab/>
      </w:r>
      <w:r>
        <w:rPr>
          <w:bCs/>
          <w:color w:val="7F0055"/>
        </w:rPr>
        <w:t>int</w:t>
      </w:r>
      <w:r>
        <w:t xml:space="preserve"> </w:t>
      </w:r>
      <w:r>
        <w:rPr>
          <w:color w:val="0000C0"/>
        </w:rPr>
        <w:t>sno</w:t>
      </w:r>
      <w:r>
        <w:t>;</w:t>
      </w:r>
    </w:p>
    <w:p w14:paraId="4B2FA957" w14:textId="77777777" w:rsidR="00E57EB0" w:rsidRDefault="00E57EB0" w:rsidP="00E57EB0">
      <w:pPr>
        <w:pStyle w:val="Output"/>
        <w:ind w:left="412"/>
      </w:pPr>
      <w:r>
        <w:tab/>
        <w:t xml:space="preserve">String </w:t>
      </w:r>
      <w:r>
        <w:rPr>
          <w:color w:val="0000C0"/>
        </w:rPr>
        <w:t>name</w:t>
      </w:r>
      <w:r>
        <w:t>;</w:t>
      </w:r>
    </w:p>
    <w:p w14:paraId="7E804C56" w14:textId="77777777" w:rsidR="00E57EB0" w:rsidRDefault="00E57EB0" w:rsidP="00E57EB0">
      <w:pPr>
        <w:pStyle w:val="Output"/>
        <w:ind w:left="412"/>
      </w:pPr>
      <w:r>
        <w:tab/>
      </w:r>
      <w:r>
        <w:rPr>
          <w:bCs/>
          <w:color w:val="7F0055"/>
        </w:rPr>
        <w:t>public</w:t>
      </w:r>
      <w:r>
        <w:t xml:space="preserve"> Student(</w:t>
      </w:r>
      <w:r>
        <w:rPr>
          <w:bCs/>
          <w:color w:val="7F0055"/>
        </w:rPr>
        <w:t>int</w:t>
      </w:r>
      <w:r>
        <w:t xml:space="preserve"> </w:t>
      </w:r>
      <w:r>
        <w:rPr>
          <w:color w:val="6A3E3E"/>
        </w:rPr>
        <w:t>sno</w:t>
      </w:r>
      <w:r>
        <w:t xml:space="preserve">, String </w:t>
      </w:r>
      <w:r>
        <w:rPr>
          <w:color w:val="6A3E3E"/>
        </w:rPr>
        <w:t>name</w:t>
      </w:r>
      <w:r>
        <w:t>) {</w:t>
      </w:r>
      <w:r>
        <w:tab/>
      </w:r>
      <w:r>
        <w:tab/>
        <w:t xml:space="preserve"> </w:t>
      </w:r>
    </w:p>
    <w:p w14:paraId="1AFD885D" w14:textId="77777777" w:rsidR="00E57EB0" w:rsidRDefault="00E57EB0" w:rsidP="00E57EB0">
      <w:pPr>
        <w:pStyle w:val="Output"/>
        <w:ind w:left="412"/>
      </w:pPr>
      <w:r>
        <w:tab/>
      </w:r>
      <w:r>
        <w:tab/>
      </w:r>
      <w:r>
        <w:rPr>
          <w:bCs/>
          <w:color w:val="7F0055"/>
        </w:rPr>
        <w:t>this</w:t>
      </w:r>
      <w:r>
        <w:t>.</w:t>
      </w:r>
      <w:r>
        <w:rPr>
          <w:color w:val="0000C0"/>
        </w:rPr>
        <w:t>sno</w:t>
      </w:r>
      <w:r>
        <w:t xml:space="preserve"> = </w:t>
      </w:r>
      <w:r>
        <w:rPr>
          <w:color w:val="6A3E3E"/>
        </w:rPr>
        <w:t>sno</w:t>
      </w:r>
      <w:r>
        <w:t>;</w:t>
      </w:r>
    </w:p>
    <w:p w14:paraId="0B651AD9" w14:textId="77777777" w:rsidR="00E57EB0" w:rsidRDefault="00E57EB0" w:rsidP="00E57EB0">
      <w:pPr>
        <w:pStyle w:val="Output"/>
        <w:ind w:left="412"/>
      </w:pPr>
      <w:r>
        <w:tab/>
      </w:r>
      <w:r>
        <w:tab/>
      </w:r>
      <w:r>
        <w:rPr>
          <w:bCs/>
          <w:color w:val="7F0055"/>
        </w:rPr>
        <w:t>this</w:t>
      </w:r>
      <w:r>
        <w:rPr>
          <w:color w:val="0000C0"/>
        </w:rPr>
        <w:t>.name</w:t>
      </w:r>
      <w:r>
        <w:t xml:space="preserve"> = </w:t>
      </w:r>
      <w:r>
        <w:rPr>
          <w:color w:val="6A3E3E"/>
        </w:rPr>
        <w:t>name</w:t>
      </w:r>
      <w:r>
        <w:t>;</w:t>
      </w:r>
    </w:p>
    <w:p w14:paraId="30ADE4BD" w14:textId="3715A3E4" w:rsidR="00E57EB0" w:rsidRDefault="00E57EB0" w:rsidP="00E57EB0">
      <w:pPr>
        <w:pStyle w:val="Output"/>
        <w:ind w:left="412"/>
      </w:pPr>
      <w:r>
        <w:tab/>
        <w:t>}</w:t>
      </w:r>
      <w:r>
        <w:tab/>
      </w:r>
    </w:p>
    <w:p w14:paraId="1A2CF616" w14:textId="77777777" w:rsidR="00E57EB0" w:rsidRDefault="00E57EB0" w:rsidP="00E57EB0">
      <w:pPr>
        <w:pStyle w:val="Output"/>
        <w:ind w:left="412"/>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CloneNotSupportedException {</w:t>
      </w:r>
    </w:p>
    <w:p w14:paraId="49E97226" w14:textId="77777777" w:rsidR="00E57EB0" w:rsidRDefault="00E57EB0" w:rsidP="00E57EB0">
      <w:pPr>
        <w:pStyle w:val="Output"/>
        <w:ind w:left="412"/>
      </w:pPr>
      <w:r>
        <w:tab/>
      </w:r>
      <w:r>
        <w:tab/>
        <w:t xml:space="preserve">Student </w:t>
      </w:r>
      <w:r>
        <w:rPr>
          <w:color w:val="6A3E3E"/>
        </w:rPr>
        <w:t>s1</w:t>
      </w:r>
      <w:r>
        <w:t xml:space="preserve"> = </w:t>
      </w:r>
      <w:r>
        <w:rPr>
          <w:bCs/>
          <w:color w:val="7F0055"/>
        </w:rPr>
        <w:t>new</w:t>
      </w:r>
      <w:r>
        <w:t xml:space="preserve"> Student(101, </w:t>
      </w:r>
      <w:r>
        <w:rPr>
          <w:color w:val="2A00FF"/>
        </w:rPr>
        <w:t>“Satya”</w:t>
      </w:r>
      <w:r>
        <w:t>);</w:t>
      </w:r>
    </w:p>
    <w:p w14:paraId="1C535F6C" w14:textId="6A49FBF6" w:rsidR="00D36408" w:rsidRDefault="00E57EB0" w:rsidP="00E57EB0">
      <w:pPr>
        <w:pStyle w:val="Output"/>
        <w:ind w:left="412"/>
      </w:pPr>
      <w:r>
        <w:tab/>
      </w:r>
      <w:r>
        <w:tab/>
        <w:t xml:space="preserve">Student </w:t>
      </w:r>
      <w:r>
        <w:rPr>
          <w:color w:val="6A3E3E"/>
        </w:rPr>
        <w:t>s2</w:t>
      </w:r>
      <w:r>
        <w:t xml:space="preserve"> = (Student) </w:t>
      </w:r>
      <w:r>
        <w:rPr>
          <w:color w:val="6A3E3E"/>
        </w:rPr>
        <w:t>s1</w:t>
      </w:r>
      <w:r>
        <w:t>.clone();</w:t>
      </w:r>
      <w:r>
        <w:tab/>
      </w:r>
      <w:r>
        <w:tab/>
      </w:r>
    </w:p>
    <w:p w14:paraId="2082B1EB" w14:textId="09B824FF" w:rsidR="00E57EB0" w:rsidRDefault="00D36408" w:rsidP="00D36408">
      <w:pPr>
        <w:pStyle w:val="Output"/>
        <w:ind w:left="412" w:firstLine="308"/>
      </w:pPr>
      <w:r>
        <w:t xml:space="preserve">        </w:t>
      </w:r>
      <w:r w:rsidR="00E57EB0">
        <w:t>System.</w:t>
      </w:r>
      <w:r w:rsidR="00E57EB0">
        <w:rPr>
          <w:bCs/>
          <w:i/>
          <w:iCs/>
          <w:color w:val="0000C0"/>
        </w:rPr>
        <w:t>out</w:t>
      </w:r>
      <w:r w:rsidR="00E57EB0">
        <w:t>.println(</w:t>
      </w:r>
      <w:r w:rsidR="00E57EB0">
        <w:rPr>
          <w:color w:val="2A00FF"/>
        </w:rPr>
        <w:t xml:space="preserve">“S1 data </w:t>
      </w:r>
      <w:r w:rsidR="00E57EB0">
        <w:rPr>
          <w:color w:val="2A00FF"/>
        </w:rPr>
        <w:sym w:font="Wingdings" w:char="F0E8"/>
      </w:r>
      <w:r w:rsidR="00E57EB0">
        <w:rPr>
          <w:color w:val="2A00FF"/>
        </w:rPr>
        <w:t xml:space="preserve"> “</w:t>
      </w:r>
      <w:r w:rsidR="00E57EB0">
        <w:t>+</w:t>
      </w:r>
      <w:r w:rsidR="00E57EB0">
        <w:rPr>
          <w:color w:val="6A3E3E"/>
        </w:rPr>
        <w:t>s1</w:t>
      </w:r>
      <w:r w:rsidR="00E57EB0">
        <w:t>.</w:t>
      </w:r>
      <w:r w:rsidR="00E57EB0">
        <w:rPr>
          <w:color w:val="0000C0"/>
        </w:rPr>
        <w:t>sno</w:t>
      </w:r>
      <w:r w:rsidR="00E57EB0">
        <w:t>+</w:t>
      </w:r>
      <w:r w:rsidR="00E57EB0">
        <w:rPr>
          <w:color w:val="2A00FF"/>
        </w:rPr>
        <w:t>”:”</w:t>
      </w:r>
      <w:r w:rsidR="00E57EB0">
        <w:t>+</w:t>
      </w:r>
      <w:r w:rsidR="00E57EB0">
        <w:rPr>
          <w:color w:val="6A3E3E"/>
        </w:rPr>
        <w:t>s1</w:t>
      </w:r>
      <w:r w:rsidR="00E57EB0">
        <w:t>.</w:t>
      </w:r>
      <w:r w:rsidR="00E57EB0">
        <w:rPr>
          <w:color w:val="0000C0"/>
        </w:rPr>
        <w:t>name</w:t>
      </w:r>
      <w:r w:rsidR="00E57EB0">
        <w:t>);</w:t>
      </w:r>
    </w:p>
    <w:p w14:paraId="50F046E8" w14:textId="77777777" w:rsidR="00E57EB0" w:rsidRDefault="00E57EB0" w:rsidP="00E57EB0">
      <w:pPr>
        <w:pStyle w:val="Output"/>
        <w:ind w:left="412"/>
      </w:pPr>
      <w:r>
        <w:tab/>
      </w:r>
      <w:r>
        <w:tab/>
        <w:t>System.</w:t>
      </w:r>
      <w:r>
        <w:rPr>
          <w:bCs/>
          <w:i/>
          <w:iCs/>
          <w:color w:val="0000C0"/>
        </w:rPr>
        <w:t>out</w:t>
      </w:r>
      <w:r>
        <w:t>.println(</w:t>
      </w:r>
      <w:r>
        <w:rPr>
          <w:color w:val="2A00FF"/>
        </w:rPr>
        <w:t xml:space="preserve">“S2 data </w:t>
      </w:r>
      <w:r>
        <w:rPr>
          <w:color w:val="2A00FF"/>
        </w:rPr>
        <w:sym w:font="Wingdings" w:char="F0E8"/>
      </w:r>
      <w:r>
        <w:rPr>
          <w:color w:val="2A00FF"/>
        </w:rPr>
        <w:t xml:space="preserve"> “</w:t>
      </w:r>
      <w:r>
        <w:t>+</w:t>
      </w:r>
      <w:r>
        <w:rPr>
          <w:color w:val="6A3E3E"/>
        </w:rPr>
        <w:t>s2</w:t>
      </w:r>
      <w:r>
        <w:t>.</w:t>
      </w:r>
      <w:r>
        <w:rPr>
          <w:color w:val="0000C0"/>
        </w:rPr>
        <w:t>sno</w:t>
      </w:r>
      <w:r>
        <w:t>+</w:t>
      </w:r>
      <w:r>
        <w:rPr>
          <w:color w:val="2A00FF"/>
        </w:rPr>
        <w:t>”:”</w:t>
      </w:r>
      <w:r>
        <w:t>+</w:t>
      </w:r>
      <w:r>
        <w:rPr>
          <w:color w:val="6A3E3E"/>
        </w:rPr>
        <w:t>s2</w:t>
      </w:r>
      <w:r>
        <w:t>.</w:t>
      </w:r>
      <w:r>
        <w:rPr>
          <w:color w:val="0000C0"/>
        </w:rPr>
        <w:t>name</w:t>
      </w:r>
      <w:r>
        <w:t>);</w:t>
      </w:r>
    </w:p>
    <w:p w14:paraId="2CDD1783" w14:textId="77777777" w:rsidR="00E57EB0" w:rsidRDefault="00E57EB0" w:rsidP="00E57EB0">
      <w:pPr>
        <w:pStyle w:val="Output"/>
        <w:ind w:left="412"/>
      </w:pPr>
      <w:r>
        <w:tab/>
        <w:t xml:space="preserve">} </w:t>
      </w:r>
    </w:p>
    <w:p w14:paraId="38DBBF47" w14:textId="77777777" w:rsidR="00E57EB0" w:rsidRDefault="00E57EB0" w:rsidP="00E57EB0">
      <w:pPr>
        <w:pStyle w:val="Output"/>
        <w:ind w:left="412"/>
      </w:pPr>
      <w:r>
        <w:t>}</w:t>
      </w:r>
    </w:p>
    <w:p w14:paraId="6145D398" w14:textId="77777777" w:rsidR="00E57EB0" w:rsidRDefault="00E57EB0" w:rsidP="00E57EB0">
      <w:pPr>
        <w:pStyle w:val="Output"/>
        <w:shd w:val="clear" w:color="auto" w:fill="000000" w:themeFill="text1"/>
        <w:ind w:left="412"/>
      </w:pPr>
      <w:r>
        <w:t xml:space="preserve">S1 data </w:t>
      </w:r>
      <w:r>
        <w:sym w:font="Wingdings" w:char="F0E8"/>
      </w:r>
      <w:r>
        <w:t xml:space="preserve"> 101:Satya</w:t>
      </w:r>
    </w:p>
    <w:p w14:paraId="4ED34F07" w14:textId="77777777" w:rsidR="00E57EB0" w:rsidRDefault="00E57EB0" w:rsidP="00E57EB0">
      <w:pPr>
        <w:pStyle w:val="Output"/>
        <w:shd w:val="clear" w:color="auto" w:fill="000000" w:themeFill="text1"/>
        <w:ind w:left="412"/>
        <w:rPr>
          <w:u w:val="single"/>
        </w:rPr>
      </w:pPr>
      <w:r>
        <w:t xml:space="preserve">S2 data </w:t>
      </w:r>
      <w:r>
        <w:sym w:font="Wingdings" w:char="F0E8"/>
      </w:r>
      <w:r>
        <w:t xml:space="preserve"> 101:Satya</w:t>
      </w:r>
    </w:p>
    <w:p w14:paraId="1B8B8D19" w14:textId="77777777" w:rsidR="006B68C9" w:rsidRDefault="006B68C9" w:rsidP="00640787">
      <w:pPr>
        <w:spacing w:line="240" w:lineRule="auto"/>
      </w:pPr>
    </w:p>
    <w:p w14:paraId="569E6942" w14:textId="7C373906" w:rsidR="00E57EB0" w:rsidRDefault="00E57EB0" w:rsidP="0044110A">
      <w:r>
        <w:t>We have two types of Cloning in java</w:t>
      </w:r>
      <w:r w:rsidR="0044110A">
        <w:t xml:space="preserve"> - </w:t>
      </w:r>
      <w:r w:rsidRPr="0044110A">
        <w:rPr>
          <w:b/>
          <w:bCs/>
        </w:rPr>
        <w:t>Shallow Cloning</w:t>
      </w:r>
      <w:r w:rsidR="0044110A">
        <w:t xml:space="preserve"> &amp; </w:t>
      </w:r>
      <w:r w:rsidRPr="0044110A">
        <w:rPr>
          <w:b/>
          <w:bCs/>
        </w:rPr>
        <w:t>Deeply Cloning</w:t>
      </w:r>
    </w:p>
    <w:p w14:paraId="1638FD31" w14:textId="77777777" w:rsidR="006B68C9" w:rsidRDefault="006B68C9" w:rsidP="0040666A">
      <w:pPr>
        <w:pStyle w:val="ListParagraph"/>
        <w:spacing w:line="240" w:lineRule="auto"/>
      </w:pPr>
    </w:p>
    <w:p w14:paraId="23561014" w14:textId="354400B2" w:rsidR="00E57EB0" w:rsidRDefault="00E57EB0" w:rsidP="00B413EE">
      <w:pPr>
        <w:pStyle w:val="Heading5"/>
        <w:numPr>
          <w:ilvl w:val="0"/>
          <w:numId w:val="190"/>
        </w:numPr>
      </w:pPr>
      <w:r>
        <w:t>Shallow copy Cloning</w:t>
      </w:r>
      <w:r w:rsidR="005F5BB0">
        <w:t xml:space="preserve"> – Default Implementation</w:t>
      </w:r>
    </w:p>
    <w:p w14:paraId="37B3897C" w14:textId="77777777" w:rsidR="00E57EB0" w:rsidRDefault="00E57EB0" w:rsidP="00B413EE">
      <w:pPr>
        <w:pStyle w:val="ListParagraph"/>
        <w:numPr>
          <w:ilvl w:val="0"/>
          <w:numId w:val="191"/>
        </w:numPr>
        <w:spacing w:line="360" w:lineRule="auto"/>
      </w:pPr>
      <w:r>
        <w:t xml:space="preserve">The default version of </w:t>
      </w:r>
      <w:r>
        <w:rPr>
          <w:b/>
        </w:rPr>
        <w:t>clone()</w:t>
      </w:r>
      <w:r>
        <w:t xml:space="preserve"> method creates the shallow copy of an object. </w:t>
      </w:r>
    </w:p>
    <w:p w14:paraId="7DAE390D" w14:textId="77777777" w:rsidR="00E57EB0" w:rsidRDefault="00E57EB0" w:rsidP="00B413EE">
      <w:pPr>
        <w:pStyle w:val="ListParagraph"/>
        <w:numPr>
          <w:ilvl w:val="0"/>
          <w:numId w:val="191"/>
        </w:numPr>
        <w:spacing w:line="360" w:lineRule="auto"/>
      </w:pPr>
      <w:r>
        <w:t xml:space="preserve">The shallow </w:t>
      </w:r>
      <w:r>
        <w:rPr>
          <w:b/>
        </w:rPr>
        <w:t>copy of an object will have exact copy of all the fields of original object</w:t>
      </w:r>
      <w:r>
        <w:t>.</w:t>
      </w:r>
    </w:p>
    <w:p w14:paraId="1FCFB437" w14:textId="54FAD844" w:rsidR="00E57EB0" w:rsidRDefault="00E57EB0" w:rsidP="00B413EE">
      <w:pPr>
        <w:pStyle w:val="ListParagraph"/>
        <w:numPr>
          <w:ilvl w:val="0"/>
          <w:numId w:val="191"/>
        </w:numPr>
        <w:spacing w:line="240" w:lineRule="auto"/>
      </w:pPr>
      <w:r>
        <w:t xml:space="preserve">If original object has </w:t>
      </w:r>
      <w:r>
        <w:rPr>
          <w:b/>
        </w:rPr>
        <w:t>any references</w:t>
      </w:r>
      <w:r>
        <w:t xml:space="preserve"> to other objects as fields, then </w:t>
      </w:r>
      <w:r>
        <w:rPr>
          <w:b/>
          <w:i/>
        </w:rPr>
        <w:t>only references of those</w:t>
      </w:r>
      <w:r w:rsidR="006F7C07">
        <w:rPr>
          <w:b/>
          <w:i/>
        </w:rPr>
        <w:t xml:space="preserve"> </w:t>
      </w:r>
      <w:r>
        <w:rPr>
          <w:b/>
          <w:i/>
        </w:rPr>
        <w:t>objects are copied</w:t>
      </w:r>
      <w:r>
        <w:t xml:space="preserve"> into clone object, copy of those objects are not created</w:t>
      </w:r>
    </w:p>
    <w:p w14:paraId="364779B4" w14:textId="77777777" w:rsidR="006F7C07" w:rsidRDefault="006F7C07" w:rsidP="0040666A">
      <w:pPr>
        <w:pStyle w:val="ListParagraph"/>
        <w:spacing w:line="240" w:lineRule="auto"/>
      </w:pPr>
    </w:p>
    <w:p w14:paraId="7E416BA2" w14:textId="7651BB9E" w:rsidR="00E57EB0" w:rsidRDefault="00E57EB0" w:rsidP="00B413EE">
      <w:pPr>
        <w:pStyle w:val="ListParagraph"/>
        <w:numPr>
          <w:ilvl w:val="0"/>
          <w:numId w:val="191"/>
        </w:numPr>
        <w:spacing w:before="240" w:line="360" w:lineRule="auto"/>
      </w:pPr>
      <w:r>
        <w:t xml:space="preserve">Any </w:t>
      </w:r>
      <w:r>
        <w:rPr>
          <w:b/>
        </w:rPr>
        <w:t>changes</w:t>
      </w:r>
      <w:r>
        <w:t xml:space="preserve"> made to those objects </w:t>
      </w:r>
      <w:r>
        <w:rPr>
          <w:b/>
        </w:rPr>
        <w:t>through</w:t>
      </w:r>
      <w:r>
        <w:t xml:space="preserve"> </w:t>
      </w:r>
      <w:r>
        <w:rPr>
          <w:b/>
        </w:rPr>
        <w:t>clone object will be reflected in original object</w:t>
      </w:r>
      <w:r w:rsidR="00BD6173">
        <w:rPr>
          <w:b/>
        </w:rPr>
        <w:t>.</w:t>
      </w:r>
    </w:p>
    <w:p w14:paraId="2ECB14E6" w14:textId="77777777" w:rsidR="00E57EB0" w:rsidRDefault="00E57EB0" w:rsidP="00B413EE">
      <w:pPr>
        <w:pStyle w:val="ListParagraph"/>
        <w:numPr>
          <w:ilvl w:val="0"/>
          <w:numId w:val="191"/>
        </w:numPr>
        <w:spacing w:line="240" w:lineRule="auto"/>
      </w:pPr>
      <w:r>
        <w:t>Shallow copy is not 100% independent of original object.</w:t>
      </w:r>
    </w:p>
    <w:p w14:paraId="64B2FF38" w14:textId="77777777" w:rsidR="00E57EB0" w:rsidRDefault="00E57EB0" w:rsidP="00E57EB0">
      <w:pPr>
        <w:pStyle w:val="Output"/>
        <w:ind w:left="720"/>
      </w:pPr>
      <w:r>
        <w:rPr>
          <w:bCs/>
        </w:rPr>
        <w:t>class</w:t>
      </w:r>
      <w:r>
        <w:rPr>
          <w:color w:val="000000"/>
        </w:rPr>
        <w:t xml:space="preserve"> </w:t>
      </w:r>
      <w:r w:rsidRPr="006F7C07">
        <w:rPr>
          <w:rStyle w:val="0SyntaxPinkChar"/>
          <w:sz w:val="16"/>
          <w:szCs w:val="18"/>
        </w:rPr>
        <w:t>Address</w:t>
      </w:r>
      <w:r w:rsidRPr="006F7C07">
        <w:rPr>
          <w:color w:val="000000"/>
          <w:sz w:val="14"/>
          <w:szCs w:val="18"/>
        </w:rPr>
        <w:t xml:space="preserve"> </w:t>
      </w:r>
      <w:r>
        <w:rPr>
          <w:color w:val="000000"/>
        </w:rPr>
        <w:t>{</w:t>
      </w:r>
    </w:p>
    <w:p w14:paraId="41F5FB09" w14:textId="77777777" w:rsidR="00E57EB0" w:rsidRDefault="00E57EB0" w:rsidP="00E57EB0">
      <w:pPr>
        <w:pStyle w:val="Output"/>
        <w:ind w:left="720"/>
      </w:pPr>
      <w:r>
        <w:rPr>
          <w:color w:val="000000"/>
        </w:rPr>
        <w:tab/>
        <w:t xml:space="preserve">String </w:t>
      </w:r>
      <w:r>
        <w:rPr>
          <w:color w:val="0000C0"/>
        </w:rPr>
        <w:t>dno</w:t>
      </w:r>
      <w:r>
        <w:rPr>
          <w:color w:val="000000"/>
        </w:rPr>
        <w:t>;</w:t>
      </w:r>
    </w:p>
    <w:p w14:paraId="14AC4D22" w14:textId="77777777" w:rsidR="00E57EB0" w:rsidRDefault="00E57EB0" w:rsidP="00E57EB0">
      <w:pPr>
        <w:pStyle w:val="Output"/>
        <w:ind w:left="720"/>
      </w:pPr>
      <w:r>
        <w:rPr>
          <w:color w:val="000000"/>
        </w:rPr>
        <w:tab/>
        <w:t xml:space="preserve">String </w:t>
      </w:r>
      <w:r>
        <w:rPr>
          <w:color w:val="0000C0"/>
        </w:rPr>
        <w:t>city</w:t>
      </w:r>
      <w:r>
        <w:rPr>
          <w:color w:val="000000"/>
        </w:rPr>
        <w:t>;</w:t>
      </w:r>
    </w:p>
    <w:p w14:paraId="3117C20E" w14:textId="77777777" w:rsidR="00E57EB0" w:rsidRDefault="00E57EB0" w:rsidP="00E57EB0">
      <w:pPr>
        <w:pStyle w:val="Output"/>
        <w:ind w:left="720"/>
      </w:pPr>
      <w:r>
        <w:rPr>
          <w:color w:val="000000"/>
        </w:rPr>
        <w:tab/>
      </w:r>
      <w:r>
        <w:rPr>
          <w:bCs/>
        </w:rPr>
        <w:t>public</w:t>
      </w:r>
      <w:r>
        <w:rPr>
          <w:color w:val="000000"/>
        </w:rPr>
        <w:t xml:space="preserve"> Address(String </w:t>
      </w:r>
      <w:r>
        <w:rPr>
          <w:color w:val="6A3E3E"/>
        </w:rPr>
        <w:t>dno</w:t>
      </w:r>
      <w:r>
        <w:rPr>
          <w:color w:val="000000"/>
        </w:rPr>
        <w:t xml:space="preserve">, String </w:t>
      </w:r>
      <w:r>
        <w:rPr>
          <w:color w:val="6A3E3E"/>
        </w:rPr>
        <w:t>city</w:t>
      </w:r>
      <w:r>
        <w:rPr>
          <w:color w:val="000000"/>
        </w:rPr>
        <w:t>) {</w:t>
      </w:r>
    </w:p>
    <w:p w14:paraId="777C6F78" w14:textId="77777777" w:rsidR="00E57EB0" w:rsidRDefault="00E57EB0" w:rsidP="00E57EB0">
      <w:pPr>
        <w:pStyle w:val="Output"/>
        <w:ind w:left="720"/>
      </w:pPr>
      <w:r>
        <w:rPr>
          <w:color w:val="000000"/>
        </w:rPr>
        <w:tab/>
      </w:r>
      <w:r>
        <w:rPr>
          <w:color w:val="000000"/>
        </w:rPr>
        <w:tab/>
      </w:r>
      <w:r>
        <w:rPr>
          <w:bCs/>
        </w:rPr>
        <w:t>super</w:t>
      </w:r>
      <w:r>
        <w:rPr>
          <w:color w:val="000000"/>
        </w:rPr>
        <w:t>();</w:t>
      </w:r>
    </w:p>
    <w:p w14:paraId="7BCD4D5E" w14:textId="77777777" w:rsidR="00E57EB0" w:rsidRDefault="00E57EB0" w:rsidP="00E57EB0">
      <w:pPr>
        <w:pStyle w:val="Output"/>
        <w:ind w:left="720"/>
      </w:pPr>
      <w:r>
        <w:rPr>
          <w:color w:val="000000"/>
        </w:rPr>
        <w:tab/>
      </w:r>
      <w:r>
        <w:rPr>
          <w:color w:val="000000"/>
        </w:rPr>
        <w:tab/>
      </w:r>
      <w:r>
        <w:rPr>
          <w:bCs/>
        </w:rPr>
        <w:t>this</w:t>
      </w:r>
      <w:r>
        <w:rPr>
          <w:color w:val="000000"/>
        </w:rPr>
        <w:t>.</w:t>
      </w:r>
      <w:r>
        <w:rPr>
          <w:color w:val="0000C0"/>
        </w:rPr>
        <w:t>dno</w:t>
      </w:r>
      <w:r>
        <w:rPr>
          <w:color w:val="000000"/>
        </w:rPr>
        <w:t xml:space="preserve"> = </w:t>
      </w:r>
      <w:r>
        <w:rPr>
          <w:color w:val="6A3E3E"/>
        </w:rPr>
        <w:t>dno</w:t>
      </w:r>
      <w:r>
        <w:rPr>
          <w:color w:val="000000"/>
        </w:rPr>
        <w:t>;</w:t>
      </w:r>
    </w:p>
    <w:p w14:paraId="0E1E1C3E" w14:textId="77777777" w:rsidR="00E57EB0" w:rsidRDefault="00E57EB0" w:rsidP="00E57EB0">
      <w:pPr>
        <w:pStyle w:val="Output"/>
        <w:ind w:left="720"/>
      </w:pPr>
      <w:r>
        <w:rPr>
          <w:color w:val="000000"/>
        </w:rPr>
        <w:tab/>
      </w:r>
      <w:r>
        <w:rPr>
          <w:color w:val="000000"/>
        </w:rPr>
        <w:tab/>
      </w:r>
      <w:r>
        <w:rPr>
          <w:bCs/>
        </w:rPr>
        <w:t>this</w:t>
      </w:r>
      <w:r>
        <w:rPr>
          <w:color w:val="000000"/>
        </w:rPr>
        <w:t>.</w:t>
      </w:r>
      <w:r>
        <w:rPr>
          <w:color w:val="0000C0"/>
        </w:rPr>
        <w:t>city</w:t>
      </w:r>
      <w:r>
        <w:rPr>
          <w:color w:val="000000"/>
        </w:rPr>
        <w:t xml:space="preserve"> = </w:t>
      </w:r>
      <w:r>
        <w:rPr>
          <w:color w:val="6A3E3E"/>
        </w:rPr>
        <w:t>city</w:t>
      </w:r>
      <w:r>
        <w:rPr>
          <w:color w:val="000000"/>
        </w:rPr>
        <w:t>;</w:t>
      </w:r>
    </w:p>
    <w:p w14:paraId="342E2B33" w14:textId="77777777" w:rsidR="00E57EB0" w:rsidRDefault="00E57EB0" w:rsidP="00E57EB0">
      <w:pPr>
        <w:pStyle w:val="Output"/>
        <w:ind w:left="720"/>
      </w:pPr>
      <w:r>
        <w:rPr>
          <w:color w:val="000000"/>
        </w:rPr>
        <w:tab/>
        <w:t>}</w:t>
      </w:r>
    </w:p>
    <w:p w14:paraId="6A3C119A" w14:textId="77777777" w:rsidR="00E57EB0" w:rsidRDefault="00E57EB0" w:rsidP="00E57EB0">
      <w:pPr>
        <w:pStyle w:val="Output"/>
        <w:ind w:left="720"/>
      </w:pPr>
      <w:r>
        <w:rPr>
          <w:color w:val="000000"/>
        </w:rPr>
        <w:t>}</w:t>
      </w:r>
    </w:p>
    <w:p w14:paraId="1D7C2520" w14:textId="4E5046CB" w:rsidR="00E57EB0" w:rsidRDefault="00E57EB0" w:rsidP="00E57EB0">
      <w:pPr>
        <w:pStyle w:val="Output"/>
        <w:ind w:left="720"/>
      </w:pPr>
      <w:r>
        <w:rPr>
          <w:bCs/>
        </w:rPr>
        <w:t>class</w:t>
      </w:r>
      <w:r>
        <w:rPr>
          <w:color w:val="000000"/>
        </w:rPr>
        <w:t xml:space="preserve"> </w:t>
      </w:r>
      <w:r w:rsidRPr="006F7C07">
        <w:rPr>
          <w:rStyle w:val="0SyntaxPinkChar"/>
          <w:sz w:val="16"/>
          <w:szCs w:val="18"/>
        </w:rPr>
        <w:t>Student</w:t>
      </w:r>
      <w:r w:rsidRPr="006F7C07">
        <w:rPr>
          <w:color w:val="000000"/>
          <w:sz w:val="14"/>
          <w:szCs w:val="18"/>
        </w:rPr>
        <w:t xml:space="preserve"> </w:t>
      </w:r>
      <w:r>
        <w:rPr>
          <w:bCs/>
        </w:rPr>
        <w:t>implements</w:t>
      </w:r>
      <w:r>
        <w:rPr>
          <w:color w:val="000000"/>
        </w:rPr>
        <w:t xml:space="preserve"> Cloneable {</w:t>
      </w:r>
    </w:p>
    <w:p w14:paraId="3EA910D8" w14:textId="77777777" w:rsidR="00E57EB0" w:rsidRDefault="00E57EB0" w:rsidP="00E57EB0">
      <w:pPr>
        <w:pStyle w:val="Output"/>
        <w:ind w:left="720"/>
      </w:pPr>
      <w:r>
        <w:rPr>
          <w:color w:val="000000"/>
        </w:rPr>
        <w:tab/>
      </w:r>
      <w:r>
        <w:rPr>
          <w:bCs/>
        </w:rPr>
        <w:t>int</w:t>
      </w:r>
      <w:r>
        <w:rPr>
          <w:color w:val="000000"/>
        </w:rPr>
        <w:t xml:space="preserve"> </w:t>
      </w:r>
      <w:r>
        <w:rPr>
          <w:color w:val="0000C0"/>
        </w:rPr>
        <w:t>sno</w:t>
      </w:r>
      <w:r>
        <w:rPr>
          <w:color w:val="000000"/>
        </w:rPr>
        <w:t>;</w:t>
      </w:r>
    </w:p>
    <w:p w14:paraId="76F80E99" w14:textId="77777777" w:rsidR="00E57EB0" w:rsidRDefault="00E57EB0" w:rsidP="00E57EB0">
      <w:pPr>
        <w:pStyle w:val="Output"/>
        <w:ind w:left="720"/>
      </w:pPr>
      <w:r>
        <w:rPr>
          <w:color w:val="000000"/>
        </w:rPr>
        <w:tab/>
        <w:t xml:space="preserve">String </w:t>
      </w:r>
      <w:r>
        <w:rPr>
          <w:color w:val="0000C0"/>
        </w:rPr>
        <w:t>name</w:t>
      </w:r>
      <w:r>
        <w:rPr>
          <w:color w:val="000000"/>
        </w:rPr>
        <w:t>;</w:t>
      </w:r>
    </w:p>
    <w:p w14:paraId="25550582" w14:textId="77777777" w:rsidR="00E57EB0" w:rsidRDefault="00E57EB0" w:rsidP="00E57EB0">
      <w:pPr>
        <w:pStyle w:val="Output"/>
        <w:ind w:left="720"/>
      </w:pPr>
      <w:r>
        <w:rPr>
          <w:color w:val="000000"/>
        </w:rPr>
        <w:tab/>
        <w:t xml:space="preserve">Address </w:t>
      </w:r>
      <w:r>
        <w:rPr>
          <w:color w:val="0000C0"/>
        </w:rPr>
        <w:t>address</w:t>
      </w:r>
      <w:r>
        <w:rPr>
          <w:color w:val="000000"/>
        </w:rPr>
        <w:t>;</w:t>
      </w:r>
    </w:p>
    <w:p w14:paraId="49C124DE" w14:textId="77777777" w:rsidR="00E57EB0" w:rsidRDefault="00E57EB0" w:rsidP="00E57EB0">
      <w:pPr>
        <w:pStyle w:val="Output"/>
        <w:ind w:left="720"/>
      </w:pPr>
      <w:r>
        <w:rPr>
          <w:color w:val="000000"/>
        </w:rPr>
        <w:tab/>
      </w:r>
      <w:r>
        <w:rPr>
          <w:bCs/>
        </w:rPr>
        <w:t>public</w:t>
      </w:r>
      <w:r>
        <w:rPr>
          <w:color w:val="000000"/>
        </w:rPr>
        <w:t xml:space="preserve"> Student(</w:t>
      </w:r>
      <w:r>
        <w:rPr>
          <w:bCs/>
        </w:rPr>
        <w:t>int</w:t>
      </w:r>
      <w:r>
        <w:rPr>
          <w:color w:val="000000"/>
        </w:rPr>
        <w:t xml:space="preserve"> </w:t>
      </w:r>
      <w:r>
        <w:rPr>
          <w:color w:val="6A3E3E"/>
        </w:rPr>
        <w:t>sno</w:t>
      </w:r>
      <w:r>
        <w:rPr>
          <w:color w:val="000000"/>
        </w:rPr>
        <w:t xml:space="preserve">, String </w:t>
      </w:r>
      <w:r>
        <w:rPr>
          <w:color w:val="6A3E3E"/>
        </w:rPr>
        <w:t>name</w:t>
      </w:r>
      <w:r>
        <w:rPr>
          <w:color w:val="000000"/>
        </w:rPr>
        <w:t xml:space="preserve">, Address </w:t>
      </w:r>
      <w:r>
        <w:rPr>
          <w:color w:val="6A3E3E"/>
        </w:rPr>
        <w:t>address</w:t>
      </w:r>
      <w:r>
        <w:rPr>
          <w:color w:val="000000"/>
        </w:rPr>
        <w:t>) {</w:t>
      </w:r>
    </w:p>
    <w:p w14:paraId="2EDE5EF9" w14:textId="72A3C1C3" w:rsidR="00E57EB0" w:rsidRDefault="00E57EB0" w:rsidP="00E57EB0">
      <w:pPr>
        <w:pStyle w:val="Output"/>
        <w:ind w:left="720"/>
      </w:pPr>
      <w:r>
        <w:rPr>
          <w:color w:val="000000"/>
        </w:rPr>
        <w:tab/>
      </w:r>
      <w:r>
        <w:rPr>
          <w:color w:val="000000"/>
        </w:rPr>
        <w:tab/>
      </w:r>
      <w:r>
        <w:rPr>
          <w:bCs/>
        </w:rPr>
        <w:t>this</w:t>
      </w:r>
      <w:r>
        <w:rPr>
          <w:color w:val="000000"/>
        </w:rPr>
        <w:t>.</w:t>
      </w:r>
      <w:r>
        <w:rPr>
          <w:color w:val="0000C0"/>
        </w:rPr>
        <w:t>sno</w:t>
      </w:r>
      <w:r>
        <w:rPr>
          <w:color w:val="000000"/>
        </w:rPr>
        <w:t xml:space="preserve"> = </w:t>
      </w:r>
      <w:r>
        <w:rPr>
          <w:color w:val="6A3E3E"/>
        </w:rPr>
        <w:t>sno</w:t>
      </w:r>
      <w:r>
        <w:rPr>
          <w:color w:val="000000"/>
        </w:rPr>
        <w:t>;</w:t>
      </w:r>
    </w:p>
    <w:p w14:paraId="23EE3EB1" w14:textId="77777777" w:rsidR="00E57EB0" w:rsidRDefault="00E57EB0" w:rsidP="00E57EB0">
      <w:pPr>
        <w:pStyle w:val="Output"/>
        <w:ind w:left="720"/>
      </w:pPr>
      <w:r>
        <w:rPr>
          <w:color w:val="000000"/>
        </w:rPr>
        <w:tab/>
      </w:r>
      <w:r>
        <w:rPr>
          <w:color w:val="000000"/>
        </w:rPr>
        <w:tab/>
      </w:r>
      <w:r>
        <w:rPr>
          <w:bCs/>
        </w:rPr>
        <w:t>this</w:t>
      </w:r>
      <w:r>
        <w:rPr>
          <w:color w:val="000000"/>
        </w:rPr>
        <w:t>.</w:t>
      </w:r>
      <w:r>
        <w:rPr>
          <w:color w:val="0000C0"/>
        </w:rPr>
        <w:t>name</w:t>
      </w:r>
      <w:r>
        <w:rPr>
          <w:color w:val="000000"/>
        </w:rPr>
        <w:t xml:space="preserve"> = </w:t>
      </w:r>
      <w:r>
        <w:rPr>
          <w:color w:val="6A3E3E"/>
        </w:rPr>
        <w:t>name</w:t>
      </w:r>
      <w:r>
        <w:rPr>
          <w:color w:val="000000"/>
        </w:rPr>
        <w:t>;</w:t>
      </w:r>
    </w:p>
    <w:p w14:paraId="05E7C3AD" w14:textId="77777777" w:rsidR="00E57EB0" w:rsidRDefault="00E57EB0" w:rsidP="00E57EB0">
      <w:pPr>
        <w:pStyle w:val="Output"/>
        <w:ind w:left="720"/>
      </w:pPr>
      <w:r>
        <w:rPr>
          <w:color w:val="000000"/>
        </w:rPr>
        <w:tab/>
      </w:r>
      <w:r>
        <w:rPr>
          <w:color w:val="000000"/>
        </w:rPr>
        <w:tab/>
      </w:r>
      <w:r>
        <w:rPr>
          <w:bCs/>
        </w:rPr>
        <w:t>this</w:t>
      </w:r>
      <w:r>
        <w:rPr>
          <w:color w:val="000000"/>
        </w:rPr>
        <w:t>.</w:t>
      </w:r>
      <w:r>
        <w:rPr>
          <w:color w:val="0000C0"/>
        </w:rPr>
        <w:t>address</w:t>
      </w:r>
      <w:r>
        <w:rPr>
          <w:color w:val="000000"/>
        </w:rPr>
        <w:t xml:space="preserve"> = </w:t>
      </w:r>
      <w:r>
        <w:rPr>
          <w:color w:val="6A3E3E"/>
        </w:rPr>
        <w:t>address</w:t>
      </w:r>
      <w:r>
        <w:rPr>
          <w:color w:val="000000"/>
        </w:rPr>
        <w:t>;</w:t>
      </w:r>
    </w:p>
    <w:p w14:paraId="274A803E" w14:textId="77777777" w:rsidR="00E57EB0" w:rsidRDefault="00E57EB0" w:rsidP="00E57EB0">
      <w:pPr>
        <w:pStyle w:val="Output"/>
        <w:ind w:left="720"/>
      </w:pPr>
      <w:r>
        <w:rPr>
          <w:color w:val="000000"/>
        </w:rPr>
        <w:tab/>
        <w:t>}</w:t>
      </w:r>
      <w:r>
        <w:rPr>
          <w:color w:val="000000"/>
        </w:rPr>
        <w:tab/>
      </w:r>
    </w:p>
    <w:p w14:paraId="70268D6F" w14:textId="77777777" w:rsidR="00E57EB0" w:rsidRDefault="00E57EB0" w:rsidP="00E57EB0">
      <w:pPr>
        <w:pStyle w:val="Output"/>
        <w:ind w:left="720"/>
      </w:pPr>
      <w:r>
        <w:rPr>
          <w:color w:val="000000"/>
        </w:rPr>
        <w:tab/>
      </w:r>
      <w:r>
        <w:rPr>
          <w:color w:val="646464"/>
        </w:rPr>
        <w:t>@Override</w:t>
      </w:r>
    </w:p>
    <w:p w14:paraId="120CBD09" w14:textId="77777777" w:rsidR="00E57EB0" w:rsidRDefault="00E57EB0" w:rsidP="00E57EB0">
      <w:pPr>
        <w:pStyle w:val="Output"/>
        <w:ind w:left="720"/>
      </w:pPr>
      <w:r>
        <w:rPr>
          <w:color w:val="000000"/>
        </w:rPr>
        <w:tab/>
      </w:r>
      <w:r>
        <w:rPr>
          <w:bCs/>
        </w:rPr>
        <w:t>protected</w:t>
      </w:r>
      <w:r>
        <w:rPr>
          <w:color w:val="000000"/>
        </w:rPr>
        <w:t xml:space="preserve"> Object clone() </w:t>
      </w:r>
      <w:r>
        <w:rPr>
          <w:bCs/>
        </w:rPr>
        <w:t>throws</w:t>
      </w:r>
      <w:r>
        <w:rPr>
          <w:color w:val="000000"/>
        </w:rPr>
        <w:t xml:space="preserve"> CloneNotSupportedException {</w:t>
      </w:r>
    </w:p>
    <w:p w14:paraId="0DBCB05B" w14:textId="6B63D92E" w:rsidR="00E57EB0" w:rsidRDefault="00E57EB0" w:rsidP="00E57EB0">
      <w:pPr>
        <w:pStyle w:val="Output"/>
        <w:ind w:left="720"/>
      </w:pPr>
      <w:r>
        <w:rPr>
          <w:color w:val="000000"/>
        </w:rPr>
        <w:tab/>
      </w:r>
      <w:r>
        <w:rPr>
          <w:color w:val="000000"/>
        </w:rPr>
        <w:tab/>
      </w:r>
      <w:r>
        <w:rPr>
          <w:bCs/>
        </w:rPr>
        <w:t>return</w:t>
      </w:r>
      <w:r>
        <w:rPr>
          <w:color w:val="000000"/>
        </w:rPr>
        <w:t xml:space="preserve"> </w:t>
      </w:r>
      <w:r>
        <w:rPr>
          <w:bCs/>
        </w:rPr>
        <w:t>super</w:t>
      </w:r>
      <w:r>
        <w:rPr>
          <w:color w:val="000000"/>
        </w:rPr>
        <w:t>.clone();</w:t>
      </w:r>
    </w:p>
    <w:p w14:paraId="1AC63B5F" w14:textId="77777777" w:rsidR="00E57EB0" w:rsidRDefault="00E57EB0" w:rsidP="00E57EB0">
      <w:pPr>
        <w:pStyle w:val="Output"/>
        <w:ind w:left="720"/>
      </w:pPr>
      <w:r>
        <w:rPr>
          <w:color w:val="000000"/>
        </w:rPr>
        <w:tab/>
        <w:t>}</w:t>
      </w:r>
    </w:p>
    <w:p w14:paraId="41E07AB6" w14:textId="77777777" w:rsidR="00E57EB0" w:rsidRDefault="00E57EB0" w:rsidP="00E57EB0">
      <w:pPr>
        <w:pStyle w:val="Output"/>
        <w:ind w:left="720"/>
      </w:pPr>
      <w:r>
        <w:rPr>
          <w:color w:val="000000"/>
        </w:rPr>
        <w:t>}</w:t>
      </w:r>
    </w:p>
    <w:p w14:paraId="66A7F610" w14:textId="77777777" w:rsidR="00E57EB0" w:rsidRDefault="00E57EB0" w:rsidP="00E57EB0">
      <w:pPr>
        <w:pStyle w:val="Output"/>
        <w:ind w:left="720"/>
      </w:pPr>
      <w:r>
        <w:rPr>
          <w:bCs/>
        </w:rPr>
        <w:lastRenderedPageBreak/>
        <w:t>public</w:t>
      </w:r>
      <w:r>
        <w:rPr>
          <w:color w:val="000000"/>
        </w:rPr>
        <w:t xml:space="preserve"> </w:t>
      </w:r>
      <w:r>
        <w:rPr>
          <w:bCs/>
        </w:rPr>
        <w:t>class</w:t>
      </w:r>
      <w:r>
        <w:rPr>
          <w:color w:val="000000"/>
        </w:rPr>
        <w:t xml:space="preserve"> </w:t>
      </w:r>
      <w:r w:rsidRPr="00AE3986">
        <w:rPr>
          <w:rStyle w:val="0SyntaxPinkChar"/>
          <w:sz w:val="16"/>
          <w:szCs w:val="18"/>
        </w:rPr>
        <w:t>ShallowClone</w:t>
      </w:r>
      <w:r w:rsidRPr="00AE3986">
        <w:rPr>
          <w:color w:val="000000"/>
          <w:sz w:val="14"/>
          <w:szCs w:val="18"/>
        </w:rPr>
        <w:t xml:space="preserve"> </w:t>
      </w:r>
      <w:r>
        <w:rPr>
          <w:color w:val="000000"/>
        </w:rPr>
        <w:t>{</w:t>
      </w:r>
    </w:p>
    <w:p w14:paraId="5950ECC7" w14:textId="78B8A7F8" w:rsidR="00E57EB0" w:rsidRDefault="00E57EB0" w:rsidP="00E57EB0">
      <w:pPr>
        <w:pStyle w:val="Output"/>
        <w:ind w:left="720"/>
      </w:pPr>
      <w:r>
        <w:rPr>
          <w:bCs/>
        </w:rPr>
        <w:t>public</w:t>
      </w:r>
      <w:r>
        <w:rPr>
          <w:color w:val="000000"/>
        </w:rPr>
        <w:t xml:space="preserve"> </w:t>
      </w:r>
      <w:r>
        <w:rPr>
          <w:bCs/>
        </w:rPr>
        <w:t>static</w:t>
      </w:r>
      <w:r>
        <w:rPr>
          <w:color w:val="000000"/>
        </w:rPr>
        <w:t xml:space="preserve"> </w:t>
      </w:r>
      <w:r>
        <w:rPr>
          <w:bCs/>
        </w:rPr>
        <w:t>void</w:t>
      </w:r>
      <w:r>
        <w:rPr>
          <w:color w:val="000000"/>
        </w:rPr>
        <w:t xml:space="preserve"> main(String[] </w:t>
      </w:r>
      <w:r>
        <w:rPr>
          <w:color w:val="6A3E3E"/>
        </w:rPr>
        <w:t>args</w:t>
      </w:r>
      <w:r>
        <w:rPr>
          <w:color w:val="000000"/>
        </w:rPr>
        <w:t xml:space="preserve">) </w:t>
      </w:r>
      <w:r>
        <w:rPr>
          <w:bCs/>
        </w:rPr>
        <w:t>throws</w:t>
      </w:r>
      <w:r>
        <w:rPr>
          <w:color w:val="000000"/>
        </w:rPr>
        <w:t xml:space="preserve"> CloneNotSupportedException {</w:t>
      </w:r>
      <w:r>
        <w:rPr>
          <w:color w:val="000000"/>
        </w:rPr>
        <w:tab/>
      </w:r>
    </w:p>
    <w:p w14:paraId="1098649D" w14:textId="77777777" w:rsidR="00E57EB0" w:rsidRDefault="00E57EB0" w:rsidP="00E57EB0">
      <w:pPr>
        <w:pStyle w:val="Output"/>
        <w:ind w:left="720"/>
      </w:pPr>
      <w:r>
        <w:rPr>
          <w:color w:val="000000"/>
        </w:rPr>
        <w:tab/>
        <w:t xml:space="preserve">Address </w:t>
      </w:r>
      <w:r>
        <w:rPr>
          <w:color w:val="6A3E3E"/>
        </w:rPr>
        <w:t>addr</w:t>
      </w:r>
      <w:r>
        <w:rPr>
          <w:color w:val="000000"/>
        </w:rPr>
        <w:t xml:space="preserve"> = </w:t>
      </w:r>
      <w:r>
        <w:rPr>
          <w:bCs/>
        </w:rPr>
        <w:t>new</w:t>
      </w:r>
      <w:r>
        <w:rPr>
          <w:color w:val="000000"/>
        </w:rPr>
        <w:t xml:space="preserve"> Address(</w:t>
      </w:r>
      <w:r>
        <w:rPr>
          <w:color w:val="2A00FF"/>
        </w:rPr>
        <w:t>“3-100”</w:t>
      </w:r>
      <w:r>
        <w:rPr>
          <w:color w:val="000000"/>
        </w:rPr>
        <w:t xml:space="preserve">, </w:t>
      </w:r>
      <w:r>
        <w:rPr>
          <w:color w:val="2A00FF"/>
        </w:rPr>
        <w:t>“HYDERABAD”</w:t>
      </w:r>
      <w:r>
        <w:rPr>
          <w:color w:val="000000"/>
        </w:rPr>
        <w:t>);</w:t>
      </w:r>
    </w:p>
    <w:p w14:paraId="4158981A" w14:textId="77777777" w:rsidR="00E57EB0" w:rsidRDefault="00E57EB0" w:rsidP="00E57EB0">
      <w:pPr>
        <w:pStyle w:val="Output"/>
        <w:ind w:left="720"/>
      </w:pPr>
      <w:r>
        <w:rPr>
          <w:color w:val="000000"/>
        </w:rPr>
        <w:tab/>
        <w:t xml:space="preserve">Student </w:t>
      </w:r>
      <w:r>
        <w:rPr>
          <w:color w:val="6A3E3E"/>
        </w:rPr>
        <w:t>s1</w:t>
      </w:r>
      <w:r>
        <w:rPr>
          <w:color w:val="000000"/>
        </w:rPr>
        <w:t xml:space="preserve"> = </w:t>
      </w:r>
      <w:r>
        <w:rPr>
          <w:bCs/>
        </w:rPr>
        <w:t>new</w:t>
      </w:r>
      <w:r>
        <w:rPr>
          <w:color w:val="000000"/>
        </w:rPr>
        <w:t xml:space="preserve"> Student(101, </w:t>
      </w:r>
      <w:r>
        <w:rPr>
          <w:color w:val="2A00FF"/>
        </w:rPr>
        <w:t>“Satya”</w:t>
      </w:r>
      <w:r>
        <w:rPr>
          <w:color w:val="000000"/>
        </w:rPr>
        <w:t xml:space="preserve">, </w:t>
      </w:r>
      <w:r>
        <w:rPr>
          <w:color w:val="6A3E3E"/>
        </w:rPr>
        <w:t>addr</w:t>
      </w:r>
      <w:r>
        <w:rPr>
          <w:color w:val="000000"/>
        </w:rPr>
        <w:t>);</w:t>
      </w:r>
    </w:p>
    <w:p w14:paraId="7ECFF8B4" w14:textId="77777777" w:rsidR="00E57EB0" w:rsidRDefault="00E57EB0" w:rsidP="00E57EB0">
      <w:pPr>
        <w:pStyle w:val="Output"/>
        <w:ind w:left="720"/>
      </w:pPr>
      <w:r>
        <w:rPr>
          <w:color w:val="000000"/>
        </w:rPr>
        <w:tab/>
        <w:t xml:space="preserve">Student </w:t>
      </w:r>
      <w:r>
        <w:rPr>
          <w:color w:val="6A3E3E"/>
        </w:rPr>
        <w:t>s2</w:t>
      </w:r>
      <w:r>
        <w:rPr>
          <w:color w:val="000000"/>
        </w:rPr>
        <w:t xml:space="preserve"> = (Student) </w:t>
      </w:r>
      <w:r>
        <w:rPr>
          <w:color w:val="6A3E3E"/>
        </w:rPr>
        <w:t>s1</w:t>
      </w:r>
      <w:r>
        <w:rPr>
          <w:color w:val="000000"/>
        </w:rPr>
        <w:t>.clone();</w:t>
      </w:r>
    </w:p>
    <w:p w14:paraId="0B851ABD" w14:textId="77777777" w:rsidR="00E57EB0" w:rsidRDefault="00E57EB0" w:rsidP="00E57EB0">
      <w:pPr>
        <w:pStyle w:val="Output"/>
        <w:ind w:left="720" w:firstLine="720"/>
      </w:pPr>
      <w:r>
        <w:rPr>
          <w:color w:val="000000"/>
        </w:rPr>
        <w:t>System.</w:t>
      </w:r>
      <w:r>
        <w:rPr>
          <w:bCs/>
          <w:i/>
          <w:iCs/>
          <w:color w:val="0000C0"/>
        </w:rPr>
        <w:t>out</w:t>
      </w:r>
      <w:r>
        <w:rPr>
          <w:color w:val="000000"/>
        </w:rPr>
        <w:t>.println(</w:t>
      </w:r>
      <w:r>
        <w:rPr>
          <w:color w:val="6A3E3E"/>
        </w:rPr>
        <w:t>s1</w:t>
      </w:r>
      <w:r>
        <w:rPr>
          <w:color w:val="000000"/>
        </w:rPr>
        <w:t>.</w:t>
      </w:r>
      <w:r>
        <w:rPr>
          <w:color w:val="0000C0"/>
        </w:rPr>
        <w:t>address</w:t>
      </w:r>
      <w:r>
        <w:rPr>
          <w:color w:val="000000"/>
        </w:rPr>
        <w:t>.</w:t>
      </w:r>
      <w:r>
        <w:rPr>
          <w:color w:val="0000C0"/>
        </w:rPr>
        <w:t>city</w:t>
      </w:r>
      <w:r>
        <w:rPr>
          <w:color w:val="000000"/>
        </w:rPr>
        <w:t>+</w:t>
      </w:r>
      <w:r>
        <w:rPr>
          <w:color w:val="2A00FF"/>
        </w:rPr>
        <w:t>” : “</w:t>
      </w:r>
      <w:r>
        <w:rPr>
          <w:color w:val="000000"/>
        </w:rPr>
        <w:t>+</w:t>
      </w:r>
      <w:r>
        <w:rPr>
          <w:color w:val="6A3E3E"/>
        </w:rPr>
        <w:t>s2</w:t>
      </w:r>
      <w:r>
        <w:rPr>
          <w:color w:val="000000"/>
        </w:rPr>
        <w:t>.</w:t>
      </w:r>
      <w:r>
        <w:rPr>
          <w:color w:val="0000C0"/>
        </w:rPr>
        <w:t>address</w:t>
      </w:r>
      <w:r>
        <w:rPr>
          <w:color w:val="000000"/>
        </w:rPr>
        <w:t>.</w:t>
      </w:r>
      <w:r>
        <w:rPr>
          <w:color w:val="0000C0"/>
        </w:rPr>
        <w:t>city</w:t>
      </w:r>
      <w:r>
        <w:rPr>
          <w:color w:val="000000"/>
        </w:rPr>
        <w:t xml:space="preserve">); </w:t>
      </w:r>
      <w:r>
        <w:rPr>
          <w:color w:val="3F7F5F"/>
        </w:rPr>
        <w:t>//HYDERABAD : HYDERABAD</w:t>
      </w:r>
    </w:p>
    <w:p w14:paraId="0C5F7631" w14:textId="77777777" w:rsidR="00E57EB0" w:rsidRDefault="00E57EB0" w:rsidP="00E57EB0">
      <w:pPr>
        <w:pStyle w:val="Output"/>
        <w:ind w:left="720"/>
      </w:pPr>
      <w:r>
        <w:rPr>
          <w:color w:val="000000"/>
        </w:rPr>
        <w:tab/>
        <w:t xml:space="preserve"> </w:t>
      </w:r>
    </w:p>
    <w:p w14:paraId="4545EBC0" w14:textId="77777777" w:rsidR="00E57EB0" w:rsidRDefault="00E57EB0" w:rsidP="00E57EB0">
      <w:pPr>
        <w:pStyle w:val="Output"/>
        <w:ind w:left="720" w:firstLine="720"/>
      </w:pPr>
      <w:r>
        <w:rPr>
          <w:color w:val="6A3E3E"/>
        </w:rPr>
        <w:t>s1</w:t>
      </w:r>
      <w:r>
        <w:rPr>
          <w:color w:val="000000"/>
        </w:rPr>
        <w:t>.</w:t>
      </w:r>
      <w:r>
        <w:rPr>
          <w:color w:val="0000C0"/>
        </w:rPr>
        <w:t>address</w:t>
      </w:r>
      <w:r>
        <w:rPr>
          <w:color w:val="000000"/>
        </w:rPr>
        <w:t>.</w:t>
      </w:r>
      <w:r>
        <w:rPr>
          <w:color w:val="0000C0"/>
        </w:rPr>
        <w:t>city</w:t>
      </w:r>
      <w:r>
        <w:rPr>
          <w:color w:val="000000"/>
        </w:rPr>
        <w:t xml:space="preserve"> = </w:t>
      </w:r>
      <w:r>
        <w:rPr>
          <w:color w:val="2A00FF"/>
        </w:rPr>
        <w:t>“KANURU”</w:t>
      </w:r>
      <w:r>
        <w:rPr>
          <w:color w:val="000000"/>
        </w:rPr>
        <w:t xml:space="preserve">;  </w:t>
      </w:r>
      <w:r>
        <w:rPr>
          <w:color w:val="3F7F5F"/>
        </w:rPr>
        <w:t>//Changing the Value</w:t>
      </w:r>
      <w:r>
        <w:rPr>
          <w:color w:val="000000"/>
        </w:rPr>
        <w:tab/>
        <w:t xml:space="preserve"> </w:t>
      </w:r>
    </w:p>
    <w:p w14:paraId="7CFEC702" w14:textId="5F10C735" w:rsidR="00E57EB0" w:rsidRDefault="00E57EB0" w:rsidP="0044110A">
      <w:pPr>
        <w:pStyle w:val="Output"/>
        <w:ind w:left="720" w:firstLine="720"/>
      </w:pPr>
      <w:r>
        <w:rPr>
          <w:color w:val="000000"/>
        </w:rPr>
        <w:t>System.</w:t>
      </w:r>
      <w:r>
        <w:rPr>
          <w:bCs/>
          <w:i/>
          <w:iCs/>
          <w:color w:val="0000C0"/>
        </w:rPr>
        <w:t>out</w:t>
      </w:r>
      <w:r>
        <w:rPr>
          <w:color w:val="000000"/>
        </w:rPr>
        <w:t>.println(</w:t>
      </w:r>
      <w:r>
        <w:rPr>
          <w:color w:val="6A3E3E"/>
        </w:rPr>
        <w:t>s1</w:t>
      </w:r>
      <w:r>
        <w:rPr>
          <w:color w:val="000000"/>
        </w:rPr>
        <w:t>.</w:t>
      </w:r>
      <w:r>
        <w:rPr>
          <w:color w:val="0000C0"/>
        </w:rPr>
        <w:t>address</w:t>
      </w:r>
      <w:r>
        <w:rPr>
          <w:color w:val="000000"/>
        </w:rPr>
        <w:t>.</w:t>
      </w:r>
      <w:r>
        <w:rPr>
          <w:color w:val="0000C0"/>
        </w:rPr>
        <w:t>city</w:t>
      </w:r>
      <w:r>
        <w:rPr>
          <w:color w:val="000000"/>
        </w:rPr>
        <w:t>+</w:t>
      </w:r>
      <w:r>
        <w:rPr>
          <w:color w:val="2A00FF"/>
        </w:rPr>
        <w:t>” : “</w:t>
      </w:r>
      <w:r>
        <w:rPr>
          <w:color w:val="000000"/>
        </w:rPr>
        <w:t>+</w:t>
      </w:r>
      <w:r>
        <w:rPr>
          <w:color w:val="6A3E3E"/>
        </w:rPr>
        <w:t>s2</w:t>
      </w:r>
      <w:r>
        <w:rPr>
          <w:color w:val="000000"/>
        </w:rPr>
        <w:t>.</w:t>
      </w:r>
      <w:r>
        <w:rPr>
          <w:color w:val="0000C0"/>
        </w:rPr>
        <w:t>address</w:t>
      </w:r>
      <w:r>
        <w:rPr>
          <w:color w:val="000000"/>
        </w:rPr>
        <w:t>.</w:t>
      </w:r>
      <w:r>
        <w:rPr>
          <w:color w:val="0000C0"/>
        </w:rPr>
        <w:t>city</w:t>
      </w:r>
      <w:r>
        <w:rPr>
          <w:color w:val="000000"/>
        </w:rPr>
        <w:t>);</w:t>
      </w:r>
      <w:r>
        <w:rPr>
          <w:color w:val="3F7F5F"/>
        </w:rPr>
        <w:t>//KANURU : KANURU</w:t>
      </w:r>
      <w:r>
        <w:rPr>
          <w:color w:val="000000"/>
        </w:rPr>
        <w:tab/>
        <w:t xml:space="preserve"> </w:t>
      </w:r>
    </w:p>
    <w:p w14:paraId="552598AD" w14:textId="77777777" w:rsidR="00E57EB0" w:rsidRDefault="00E57EB0" w:rsidP="00E57EB0">
      <w:pPr>
        <w:pStyle w:val="Output"/>
        <w:ind w:left="720"/>
      </w:pPr>
      <w:r>
        <w:rPr>
          <w:color w:val="000000"/>
        </w:rPr>
        <w:tab/>
      </w:r>
      <w:r>
        <w:rPr>
          <w:color w:val="3F7F5F"/>
        </w:rPr>
        <w:t>//S1,S2 are dependent to each other, sharing same Object reference</w:t>
      </w:r>
      <w:r>
        <w:rPr>
          <w:color w:val="000000"/>
        </w:rPr>
        <w:tab/>
      </w:r>
      <w:r>
        <w:rPr>
          <w:color w:val="000000"/>
        </w:rPr>
        <w:tab/>
      </w:r>
    </w:p>
    <w:p w14:paraId="1E5F15EB" w14:textId="77777777" w:rsidR="00E57EB0" w:rsidRDefault="00E57EB0" w:rsidP="00E57EB0">
      <w:pPr>
        <w:pStyle w:val="Output"/>
        <w:ind w:left="720"/>
      </w:pPr>
      <w:r>
        <w:rPr>
          <w:color w:val="000000"/>
        </w:rPr>
        <w:t>}</w:t>
      </w:r>
    </w:p>
    <w:p w14:paraId="40D88F85" w14:textId="5B0323BE" w:rsidR="00E57EB0" w:rsidRDefault="00E57EB0" w:rsidP="00E57EB0">
      <w:pPr>
        <w:pStyle w:val="Output"/>
        <w:ind w:left="720"/>
        <w:rPr>
          <w:color w:val="000000"/>
        </w:rPr>
      </w:pPr>
      <w:r>
        <w:rPr>
          <w:color w:val="000000"/>
        </w:rPr>
        <w:t>}</w:t>
      </w:r>
    </w:p>
    <w:p w14:paraId="227F2237" w14:textId="77777777" w:rsidR="004F4AA2" w:rsidRDefault="004F4AA2" w:rsidP="00405242">
      <w:pPr>
        <w:spacing w:line="240" w:lineRule="auto"/>
      </w:pPr>
    </w:p>
    <w:p w14:paraId="4E7AD3E5" w14:textId="4A280329" w:rsidR="00E57EB0" w:rsidRDefault="00E57EB0" w:rsidP="00B413EE">
      <w:pPr>
        <w:pStyle w:val="Heading5"/>
        <w:numPr>
          <w:ilvl w:val="0"/>
          <w:numId w:val="190"/>
        </w:numPr>
      </w:pPr>
      <w:r>
        <w:t>Deeply copy Cloning</w:t>
      </w:r>
      <w:r w:rsidR="005F5BB0">
        <w:t xml:space="preserve"> – Override clone method</w:t>
      </w:r>
    </w:p>
    <w:p w14:paraId="591FD8C6" w14:textId="7322893C" w:rsidR="00E57EB0" w:rsidRPr="00C0361D" w:rsidRDefault="00E57EB0" w:rsidP="00B413EE">
      <w:pPr>
        <w:pStyle w:val="ListParagraph"/>
        <w:numPr>
          <w:ilvl w:val="0"/>
          <w:numId w:val="192"/>
        </w:numPr>
        <w:spacing w:line="240" w:lineRule="auto"/>
      </w:pPr>
      <w:r>
        <w:t xml:space="preserve">To create the deep copy of an object, you have to </w:t>
      </w:r>
      <w:r>
        <w:rPr>
          <w:b/>
        </w:rPr>
        <w:t>override clone() method</w:t>
      </w:r>
    </w:p>
    <w:p w14:paraId="0EF7B1EB" w14:textId="77777777" w:rsidR="00C0361D" w:rsidRDefault="00C0361D" w:rsidP="00C0361D">
      <w:pPr>
        <w:pStyle w:val="ListParagraph"/>
        <w:spacing w:line="240" w:lineRule="auto"/>
      </w:pPr>
    </w:p>
    <w:p w14:paraId="6E999750" w14:textId="6C46D9A8" w:rsidR="00E57EB0" w:rsidRDefault="00E57EB0" w:rsidP="00B413EE">
      <w:pPr>
        <w:pStyle w:val="ListParagraph"/>
        <w:numPr>
          <w:ilvl w:val="0"/>
          <w:numId w:val="192"/>
        </w:numPr>
      </w:pPr>
      <w:r w:rsidRPr="004F4AA2">
        <w:t>Deep copy of an object will have</w:t>
      </w:r>
      <w:r w:rsidRPr="004F4AA2">
        <w:rPr>
          <w:b/>
        </w:rPr>
        <w:t xml:space="preserve"> exact copy of all the fields of original object just like shallow copy</w:t>
      </w:r>
      <w:r>
        <w:t>.</w:t>
      </w:r>
      <w:r w:rsidR="004F4AA2">
        <w:t xml:space="preserve"> </w:t>
      </w:r>
      <w:r>
        <w:t xml:space="preserve">But in additional, if original object has any references to other objects as fields, then copy of those objects are also created by calling </w:t>
      </w:r>
      <w:r w:rsidRPr="00C0361D">
        <w:rPr>
          <w:rStyle w:val="0SyntxBlueChar"/>
        </w:rPr>
        <w:t>clone()</w:t>
      </w:r>
      <w:r>
        <w:t xml:space="preserve"> method on them.</w:t>
      </w:r>
    </w:p>
    <w:p w14:paraId="7518FB1D" w14:textId="77777777" w:rsidR="004F4AA2" w:rsidRDefault="004F4AA2" w:rsidP="00405242">
      <w:pPr>
        <w:pStyle w:val="ListParagraph"/>
        <w:spacing w:line="240" w:lineRule="auto"/>
      </w:pPr>
    </w:p>
    <w:p w14:paraId="0A5BB698" w14:textId="1D0DD427" w:rsidR="00E57EB0" w:rsidRDefault="00E57EB0" w:rsidP="00B413EE">
      <w:pPr>
        <w:pStyle w:val="ListParagraph"/>
        <w:numPr>
          <w:ilvl w:val="0"/>
          <w:numId w:val="192"/>
        </w:numPr>
      </w:pPr>
      <w:r>
        <w:t>That means clone object and original object will be 100% disjoint. They will be 100% independent of each other</w:t>
      </w:r>
      <w:r w:rsidR="00C0361D">
        <w:t xml:space="preserve"> &amp; </w:t>
      </w:r>
      <w:r>
        <w:t xml:space="preserve">Changes won’t reflect each other. </w:t>
      </w:r>
    </w:p>
    <w:p w14:paraId="31784BA0" w14:textId="77777777" w:rsidR="00E57EB0" w:rsidRDefault="00E57EB0" w:rsidP="00E57EB0">
      <w:pPr>
        <w:pStyle w:val="Output"/>
      </w:pPr>
      <w:r>
        <w:rPr>
          <w:bCs/>
          <w:color w:val="7F0055"/>
        </w:rPr>
        <w:t>class</w:t>
      </w:r>
      <w:r>
        <w:t xml:space="preserve"> Address </w:t>
      </w:r>
      <w:r>
        <w:rPr>
          <w:bCs/>
          <w:color w:val="7F0055"/>
        </w:rPr>
        <w:t>implements</w:t>
      </w:r>
      <w:r>
        <w:t xml:space="preserve"> Cloneable{</w:t>
      </w:r>
    </w:p>
    <w:p w14:paraId="6EF9F3DE" w14:textId="77777777" w:rsidR="00E57EB0" w:rsidRDefault="00E57EB0" w:rsidP="00E57EB0">
      <w:pPr>
        <w:pStyle w:val="Output"/>
      </w:pPr>
      <w:r>
        <w:tab/>
        <w:t xml:space="preserve">String </w:t>
      </w:r>
      <w:r>
        <w:rPr>
          <w:color w:val="0000C0"/>
        </w:rPr>
        <w:t>dno</w:t>
      </w:r>
      <w:r>
        <w:t>;</w:t>
      </w:r>
    </w:p>
    <w:p w14:paraId="060D7514" w14:textId="77777777" w:rsidR="00E57EB0" w:rsidRDefault="00E57EB0" w:rsidP="00E57EB0">
      <w:pPr>
        <w:pStyle w:val="Output"/>
      </w:pPr>
      <w:r>
        <w:tab/>
        <w:t xml:space="preserve">String </w:t>
      </w:r>
      <w:r>
        <w:rPr>
          <w:color w:val="0000C0"/>
        </w:rPr>
        <w:t>city</w:t>
      </w:r>
      <w:r>
        <w:t>;</w:t>
      </w:r>
    </w:p>
    <w:p w14:paraId="3CC26E26" w14:textId="7B635251" w:rsidR="00E57EB0" w:rsidRDefault="00E57EB0" w:rsidP="00C0361D">
      <w:pPr>
        <w:pStyle w:val="Output"/>
      </w:pPr>
      <w:r>
        <w:tab/>
      </w:r>
      <w:r>
        <w:rPr>
          <w:bCs/>
          <w:color w:val="7F0055"/>
        </w:rPr>
        <w:t>public</w:t>
      </w:r>
      <w:r>
        <w:t xml:space="preserve"> Address(String </w:t>
      </w:r>
      <w:r>
        <w:rPr>
          <w:color w:val="6A3E3E"/>
        </w:rPr>
        <w:t>dno</w:t>
      </w:r>
      <w:r>
        <w:t xml:space="preserve">, String </w:t>
      </w:r>
      <w:r>
        <w:rPr>
          <w:color w:val="6A3E3E"/>
          <w:highlight w:val="yellow"/>
        </w:rPr>
        <w:t>city</w:t>
      </w:r>
      <w:r>
        <w:t>) {</w:t>
      </w:r>
    </w:p>
    <w:p w14:paraId="0A08731C" w14:textId="77777777" w:rsidR="00E57EB0" w:rsidRDefault="00E57EB0" w:rsidP="00E57EB0">
      <w:pPr>
        <w:pStyle w:val="Output"/>
      </w:pPr>
      <w:r>
        <w:tab/>
      </w:r>
      <w:r>
        <w:tab/>
      </w:r>
      <w:r>
        <w:rPr>
          <w:bCs/>
          <w:color w:val="7F0055"/>
        </w:rPr>
        <w:t>this</w:t>
      </w:r>
      <w:r>
        <w:t>.</w:t>
      </w:r>
      <w:r>
        <w:rPr>
          <w:color w:val="0000C0"/>
        </w:rPr>
        <w:t>dno</w:t>
      </w:r>
      <w:r>
        <w:t xml:space="preserve"> = </w:t>
      </w:r>
      <w:r>
        <w:rPr>
          <w:color w:val="6A3E3E"/>
        </w:rPr>
        <w:t>dno</w:t>
      </w:r>
      <w:r>
        <w:t>;</w:t>
      </w:r>
    </w:p>
    <w:p w14:paraId="0134C1B5" w14:textId="77777777" w:rsidR="00E57EB0" w:rsidRDefault="00E57EB0" w:rsidP="00E57EB0">
      <w:pPr>
        <w:pStyle w:val="Output"/>
      </w:pPr>
      <w:r>
        <w:tab/>
      </w:r>
      <w:r>
        <w:tab/>
      </w:r>
      <w:r>
        <w:rPr>
          <w:bCs/>
          <w:color w:val="7F0055"/>
        </w:rPr>
        <w:t>this</w:t>
      </w:r>
      <w:r>
        <w:t>.</w:t>
      </w:r>
      <w:r>
        <w:rPr>
          <w:color w:val="0000C0"/>
        </w:rPr>
        <w:t>city</w:t>
      </w:r>
      <w:r>
        <w:t xml:space="preserve"> = </w:t>
      </w:r>
      <w:r>
        <w:rPr>
          <w:color w:val="6A3E3E"/>
          <w:highlight w:val="lightGray"/>
        </w:rPr>
        <w:t>city</w:t>
      </w:r>
      <w:r>
        <w:t>;</w:t>
      </w:r>
    </w:p>
    <w:p w14:paraId="5FF7E9A2" w14:textId="77777777" w:rsidR="00E57EB0" w:rsidRDefault="00E57EB0" w:rsidP="00E57EB0">
      <w:pPr>
        <w:pStyle w:val="Output"/>
      </w:pPr>
      <w:r>
        <w:tab/>
        <w:t>}</w:t>
      </w:r>
    </w:p>
    <w:p w14:paraId="44CAE47D" w14:textId="77777777" w:rsidR="00E57EB0" w:rsidRDefault="00E57EB0" w:rsidP="00E57EB0">
      <w:pPr>
        <w:pStyle w:val="Output"/>
      </w:pPr>
      <w:r>
        <w:tab/>
      </w:r>
      <w:r>
        <w:rPr>
          <w:color w:val="646464"/>
        </w:rPr>
        <w:t>@Override</w:t>
      </w:r>
    </w:p>
    <w:p w14:paraId="36AC5F49" w14:textId="77777777" w:rsidR="00E57EB0" w:rsidRDefault="00E57EB0" w:rsidP="00E57EB0">
      <w:pPr>
        <w:pStyle w:val="Output"/>
      </w:pPr>
      <w:r>
        <w:tab/>
      </w:r>
      <w:r>
        <w:rPr>
          <w:bCs/>
          <w:color w:val="7F0055"/>
        </w:rPr>
        <w:t>protected</w:t>
      </w:r>
      <w:r>
        <w:t xml:space="preserve"> Object clone() </w:t>
      </w:r>
      <w:r>
        <w:rPr>
          <w:bCs/>
          <w:color w:val="7F0055"/>
        </w:rPr>
        <w:t>throws</w:t>
      </w:r>
      <w:r>
        <w:t xml:space="preserve"> CloneNotSupportedException {</w:t>
      </w:r>
    </w:p>
    <w:p w14:paraId="09126CAB" w14:textId="477185F7" w:rsidR="00E57EB0" w:rsidRDefault="00E57EB0" w:rsidP="00E57EB0">
      <w:pPr>
        <w:pStyle w:val="Output"/>
      </w:pPr>
      <w:r>
        <w:tab/>
      </w:r>
      <w:r>
        <w:tab/>
      </w:r>
      <w:r>
        <w:rPr>
          <w:bCs/>
          <w:color w:val="7F0055"/>
        </w:rPr>
        <w:t>return</w:t>
      </w:r>
      <w:r>
        <w:t xml:space="preserve"> </w:t>
      </w:r>
      <w:r>
        <w:rPr>
          <w:bCs/>
          <w:color w:val="7F0055"/>
        </w:rPr>
        <w:t>super</w:t>
      </w:r>
      <w:r>
        <w:t>.clone();</w:t>
      </w:r>
    </w:p>
    <w:p w14:paraId="22DF9EE2" w14:textId="77777777" w:rsidR="00E57EB0" w:rsidRDefault="00E57EB0" w:rsidP="00E57EB0">
      <w:pPr>
        <w:pStyle w:val="Output"/>
      </w:pPr>
      <w:r>
        <w:tab/>
        <w:t>}</w:t>
      </w:r>
    </w:p>
    <w:p w14:paraId="77DF17DE" w14:textId="77777777" w:rsidR="00E57EB0" w:rsidRDefault="00E57EB0" w:rsidP="00E57EB0">
      <w:pPr>
        <w:pStyle w:val="Output"/>
      </w:pPr>
      <w:r>
        <w:t>}</w:t>
      </w:r>
    </w:p>
    <w:p w14:paraId="44A3A2B3" w14:textId="77777777" w:rsidR="00E57EB0" w:rsidRDefault="00E57EB0" w:rsidP="00E57EB0">
      <w:pPr>
        <w:pStyle w:val="Output"/>
      </w:pPr>
    </w:p>
    <w:p w14:paraId="54A57B07" w14:textId="77777777" w:rsidR="00E57EB0" w:rsidRDefault="00E57EB0" w:rsidP="00E57EB0">
      <w:pPr>
        <w:pStyle w:val="Output"/>
      </w:pPr>
      <w:r>
        <w:t xml:space="preserve"> </w:t>
      </w:r>
      <w:r>
        <w:rPr>
          <w:bCs/>
          <w:color w:val="7F0055"/>
        </w:rPr>
        <w:t>class</w:t>
      </w:r>
      <w:r>
        <w:t xml:space="preserve"> Student </w:t>
      </w:r>
      <w:r>
        <w:rPr>
          <w:bCs/>
          <w:color w:val="7F0055"/>
        </w:rPr>
        <w:t>implements</w:t>
      </w:r>
      <w:r>
        <w:t xml:space="preserve"> Cloneable {</w:t>
      </w:r>
    </w:p>
    <w:p w14:paraId="6B6D98C0" w14:textId="77777777" w:rsidR="00E57EB0" w:rsidRDefault="00E57EB0" w:rsidP="00E57EB0">
      <w:pPr>
        <w:pStyle w:val="Output"/>
      </w:pPr>
      <w:r>
        <w:tab/>
      </w:r>
      <w:r>
        <w:rPr>
          <w:bCs/>
          <w:color w:val="7F0055"/>
        </w:rPr>
        <w:t>int</w:t>
      </w:r>
      <w:r>
        <w:t xml:space="preserve"> </w:t>
      </w:r>
      <w:r>
        <w:rPr>
          <w:color w:val="0000C0"/>
        </w:rPr>
        <w:t>sno</w:t>
      </w:r>
      <w:r>
        <w:t>;</w:t>
      </w:r>
    </w:p>
    <w:p w14:paraId="6689FC74" w14:textId="77777777" w:rsidR="00E57EB0" w:rsidRDefault="00E57EB0" w:rsidP="00E57EB0">
      <w:pPr>
        <w:pStyle w:val="Output"/>
      </w:pPr>
      <w:r>
        <w:tab/>
        <w:t xml:space="preserve">String </w:t>
      </w:r>
      <w:r>
        <w:rPr>
          <w:color w:val="0000C0"/>
        </w:rPr>
        <w:t>name</w:t>
      </w:r>
      <w:r>
        <w:t>;</w:t>
      </w:r>
    </w:p>
    <w:p w14:paraId="56A6CDF9" w14:textId="77777777" w:rsidR="00E57EB0" w:rsidRDefault="00E57EB0" w:rsidP="00E57EB0">
      <w:pPr>
        <w:pStyle w:val="Output"/>
      </w:pPr>
      <w:r>
        <w:tab/>
        <w:t xml:space="preserve">Address </w:t>
      </w:r>
      <w:r>
        <w:rPr>
          <w:color w:val="0000C0"/>
        </w:rPr>
        <w:t>address</w:t>
      </w:r>
      <w:r>
        <w:t>;</w:t>
      </w:r>
    </w:p>
    <w:p w14:paraId="73654BB9" w14:textId="7AF13A20" w:rsidR="00E57EB0" w:rsidRDefault="00E57EB0" w:rsidP="00DF647E">
      <w:pPr>
        <w:pStyle w:val="Output"/>
      </w:pPr>
      <w:r>
        <w:tab/>
      </w:r>
      <w:r>
        <w:rPr>
          <w:bCs/>
          <w:color w:val="7F0055"/>
        </w:rPr>
        <w:t>public</w:t>
      </w:r>
      <w:r>
        <w:t xml:space="preserve"> Student(</w:t>
      </w:r>
      <w:r>
        <w:rPr>
          <w:bCs/>
          <w:color w:val="7F0055"/>
        </w:rPr>
        <w:t>int</w:t>
      </w:r>
      <w:r>
        <w:t xml:space="preserve"> </w:t>
      </w:r>
      <w:r>
        <w:rPr>
          <w:color w:val="6A3E3E"/>
        </w:rPr>
        <w:t>sno</w:t>
      </w:r>
      <w:r>
        <w:t xml:space="preserve">, String </w:t>
      </w:r>
      <w:r>
        <w:rPr>
          <w:color w:val="6A3E3E"/>
        </w:rPr>
        <w:t>name</w:t>
      </w:r>
      <w:r>
        <w:t xml:space="preserve">, Address </w:t>
      </w:r>
      <w:r>
        <w:rPr>
          <w:color w:val="6A3E3E"/>
        </w:rPr>
        <w:t>address</w:t>
      </w:r>
      <w:r>
        <w:t>) {</w:t>
      </w:r>
    </w:p>
    <w:p w14:paraId="1016DD24" w14:textId="77777777" w:rsidR="00E57EB0" w:rsidRDefault="00E57EB0" w:rsidP="00E57EB0">
      <w:pPr>
        <w:pStyle w:val="Output"/>
      </w:pPr>
      <w:r>
        <w:tab/>
      </w:r>
      <w:r>
        <w:tab/>
      </w:r>
      <w:r>
        <w:rPr>
          <w:bCs/>
          <w:color w:val="7F0055"/>
        </w:rPr>
        <w:t>this</w:t>
      </w:r>
      <w:r>
        <w:t>.</w:t>
      </w:r>
      <w:r>
        <w:rPr>
          <w:color w:val="0000C0"/>
        </w:rPr>
        <w:t>sno</w:t>
      </w:r>
      <w:r>
        <w:t xml:space="preserve"> = </w:t>
      </w:r>
      <w:r>
        <w:rPr>
          <w:color w:val="6A3E3E"/>
        </w:rPr>
        <w:t>sno</w:t>
      </w:r>
      <w:r>
        <w:t>;</w:t>
      </w:r>
    </w:p>
    <w:p w14:paraId="582E54F7" w14:textId="77777777" w:rsidR="00E57EB0" w:rsidRDefault="00E57EB0" w:rsidP="00E57EB0">
      <w:pPr>
        <w:pStyle w:val="Output"/>
      </w:pPr>
      <w:r>
        <w:tab/>
      </w:r>
      <w:r>
        <w:tab/>
      </w:r>
      <w:r>
        <w:rPr>
          <w:bCs/>
          <w:color w:val="7F0055"/>
        </w:rPr>
        <w:t>this</w:t>
      </w:r>
      <w:r>
        <w:t>.</w:t>
      </w:r>
      <w:r>
        <w:rPr>
          <w:color w:val="0000C0"/>
        </w:rPr>
        <w:t>name</w:t>
      </w:r>
      <w:r>
        <w:t xml:space="preserve"> = </w:t>
      </w:r>
      <w:r>
        <w:rPr>
          <w:color w:val="6A3E3E"/>
        </w:rPr>
        <w:t>name</w:t>
      </w:r>
      <w:r>
        <w:t>;</w:t>
      </w:r>
    </w:p>
    <w:p w14:paraId="047E6BFD" w14:textId="77777777" w:rsidR="00E57EB0" w:rsidRDefault="00E57EB0" w:rsidP="00E57EB0">
      <w:pPr>
        <w:pStyle w:val="Output"/>
      </w:pPr>
      <w:r>
        <w:tab/>
      </w:r>
      <w:r>
        <w:tab/>
      </w:r>
      <w:r>
        <w:rPr>
          <w:bCs/>
          <w:color w:val="7F0055"/>
        </w:rPr>
        <w:t>this</w:t>
      </w:r>
      <w:r>
        <w:t>.</w:t>
      </w:r>
      <w:r>
        <w:rPr>
          <w:color w:val="0000C0"/>
        </w:rPr>
        <w:t>address</w:t>
      </w:r>
      <w:r>
        <w:t xml:space="preserve"> = </w:t>
      </w:r>
      <w:r>
        <w:rPr>
          <w:color w:val="6A3E3E"/>
        </w:rPr>
        <w:t>address</w:t>
      </w:r>
      <w:r>
        <w:t>;</w:t>
      </w:r>
    </w:p>
    <w:p w14:paraId="3141714F" w14:textId="2C58F09A" w:rsidR="00E57EB0" w:rsidRDefault="00E57EB0" w:rsidP="00E57EB0">
      <w:pPr>
        <w:pStyle w:val="Output"/>
      </w:pPr>
      <w:r>
        <w:tab/>
        <w:t>}</w:t>
      </w:r>
      <w:r>
        <w:tab/>
      </w:r>
    </w:p>
    <w:p w14:paraId="36A4BFA3" w14:textId="77777777" w:rsidR="00E57EB0" w:rsidRDefault="00E57EB0" w:rsidP="00E57EB0">
      <w:pPr>
        <w:pStyle w:val="Output"/>
      </w:pPr>
      <w:r>
        <w:tab/>
      </w:r>
      <w:r>
        <w:rPr>
          <w:color w:val="646464"/>
        </w:rPr>
        <w:t>@Override</w:t>
      </w:r>
    </w:p>
    <w:p w14:paraId="6958B0AF" w14:textId="77777777" w:rsidR="00E57EB0" w:rsidRDefault="00E57EB0" w:rsidP="00E57EB0">
      <w:pPr>
        <w:pStyle w:val="Output"/>
      </w:pPr>
      <w:r>
        <w:tab/>
      </w:r>
      <w:r>
        <w:rPr>
          <w:bCs/>
          <w:color w:val="7F0055"/>
        </w:rPr>
        <w:t>protected</w:t>
      </w:r>
      <w:r>
        <w:t xml:space="preserve"> Object clone() </w:t>
      </w:r>
      <w:r>
        <w:rPr>
          <w:bCs/>
          <w:color w:val="7F0055"/>
        </w:rPr>
        <w:t>throws</w:t>
      </w:r>
      <w:r>
        <w:t xml:space="preserve"> CloneNotSupportedException {</w:t>
      </w:r>
    </w:p>
    <w:p w14:paraId="0A7F1147" w14:textId="352794D5" w:rsidR="00E57EB0" w:rsidRDefault="00E57EB0" w:rsidP="00E57EB0">
      <w:pPr>
        <w:pStyle w:val="Output"/>
      </w:pPr>
      <w:r>
        <w:tab/>
      </w:r>
      <w:r>
        <w:tab/>
        <w:t xml:space="preserve">Student </w:t>
      </w:r>
      <w:r>
        <w:rPr>
          <w:color w:val="6A3E3E"/>
        </w:rPr>
        <w:t>student</w:t>
      </w:r>
      <w:r>
        <w:t xml:space="preserve"> = (Student) </w:t>
      </w:r>
      <w:r>
        <w:rPr>
          <w:bCs/>
          <w:color w:val="7F0055"/>
        </w:rPr>
        <w:t>super</w:t>
      </w:r>
      <w:r>
        <w:t>.clone();</w:t>
      </w:r>
    </w:p>
    <w:p w14:paraId="47C69341" w14:textId="4A8590A3" w:rsidR="00E57EB0" w:rsidRDefault="00E57EB0" w:rsidP="00E57EB0">
      <w:pPr>
        <w:pStyle w:val="Output"/>
      </w:pPr>
      <w:r>
        <w:tab/>
      </w:r>
      <w:r>
        <w:tab/>
      </w:r>
      <w:r>
        <w:rPr>
          <w:color w:val="6A3E3E"/>
        </w:rPr>
        <w:t>student</w:t>
      </w:r>
      <w:r>
        <w:t>.</w:t>
      </w:r>
      <w:r>
        <w:rPr>
          <w:color w:val="0000C0"/>
        </w:rPr>
        <w:t>address</w:t>
      </w:r>
      <w:r>
        <w:t xml:space="preserve"> = (Address) </w:t>
      </w:r>
      <w:r>
        <w:rPr>
          <w:color w:val="0000C0"/>
        </w:rPr>
        <w:t>address</w:t>
      </w:r>
      <w:r>
        <w:t>.clone();</w:t>
      </w:r>
    </w:p>
    <w:p w14:paraId="280C02E0" w14:textId="010A8E37" w:rsidR="00E57EB0" w:rsidRDefault="00E57EB0" w:rsidP="00E57EB0">
      <w:pPr>
        <w:pStyle w:val="Output"/>
      </w:pPr>
      <w:r>
        <w:tab/>
      </w:r>
      <w:r>
        <w:tab/>
      </w:r>
      <w:r>
        <w:rPr>
          <w:bCs/>
          <w:color w:val="7F0055"/>
        </w:rPr>
        <w:t>return</w:t>
      </w:r>
      <w:r>
        <w:t xml:space="preserve"> </w:t>
      </w:r>
      <w:r>
        <w:rPr>
          <w:color w:val="6A3E3E"/>
        </w:rPr>
        <w:t>student</w:t>
      </w:r>
      <w:r>
        <w:t>;</w:t>
      </w:r>
    </w:p>
    <w:p w14:paraId="28E16181" w14:textId="6CCBC625" w:rsidR="00E57EB0" w:rsidRPr="00405242" w:rsidRDefault="00E57EB0" w:rsidP="00E57EB0">
      <w:pPr>
        <w:pStyle w:val="Output"/>
        <w:rPr>
          <w:sz w:val="14"/>
          <w:szCs w:val="18"/>
        </w:rPr>
      </w:pPr>
      <w:r w:rsidRPr="00405242">
        <w:rPr>
          <w:sz w:val="14"/>
          <w:szCs w:val="18"/>
        </w:rPr>
        <w:tab/>
        <w:t>}</w:t>
      </w:r>
    </w:p>
    <w:p w14:paraId="69664FD4" w14:textId="6B13092D" w:rsidR="00E57EB0" w:rsidRPr="00405242" w:rsidRDefault="00E57EB0" w:rsidP="00E57EB0">
      <w:pPr>
        <w:pStyle w:val="Output"/>
        <w:rPr>
          <w:sz w:val="14"/>
          <w:szCs w:val="18"/>
        </w:rPr>
      </w:pPr>
      <w:r w:rsidRPr="00405242">
        <w:rPr>
          <w:sz w:val="14"/>
          <w:szCs w:val="18"/>
        </w:rPr>
        <w:t>}</w:t>
      </w:r>
    </w:p>
    <w:p w14:paraId="00EE929E" w14:textId="77777777" w:rsidR="00405242" w:rsidRDefault="00405242" w:rsidP="00E57EB0">
      <w:pPr>
        <w:pStyle w:val="Output"/>
        <w:rPr>
          <w:bCs/>
          <w:color w:val="7F0055"/>
        </w:rPr>
      </w:pPr>
    </w:p>
    <w:p w14:paraId="55BD21E0" w14:textId="7137B383" w:rsidR="00E57EB0" w:rsidRDefault="00E57EB0" w:rsidP="00E57EB0">
      <w:pPr>
        <w:pStyle w:val="Output"/>
      </w:pPr>
      <w:r>
        <w:rPr>
          <w:bCs/>
          <w:color w:val="7F0055"/>
        </w:rPr>
        <w:t>public</w:t>
      </w:r>
      <w:r>
        <w:t xml:space="preserve"> </w:t>
      </w:r>
      <w:r>
        <w:rPr>
          <w:bCs/>
          <w:color w:val="7F0055"/>
        </w:rPr>
        <w:t>class</w:t>
      </w:r>
      <w:r>
        <w:t xml:space="preserve"> DeeplyClone {</w:t>
      </w:r>
    </w:p>
    <w:p w14:paraId="710EB362" w14:textId="6A387405" w:rsidR="00E57EB0" w:rsidRDefault="00E57EB0" w:rsidP="00E57EB0">
      <w:pPr>
        <w:pStyle w:val="Output"/>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CloneNotSupportedException {</w:t>
      </w:r>
      <w:r>
        <w:tab/>
      </w:r>
    </w:p>
    <w:p w14:paraId="5C04A173" w14:textId="77777777" w:rsidR="00E57EB0" w:rsidRDefault="00E57EB0" w:rsidP="00E57EB0">
      <w:pPr>
        <w:pStyle w:val="Output"/>
      </w:pPr>
      <w:r>
        <w:tab/>
        <w:t xml:space="preserve">Address </w:t>
      </w:r>
      <w:r>
        <w:rPr>
          <w:color w:val="6A3E3E"/>
        </w:rPr>
        <w:t>addr</w:t>
      </w:r>
      <w:r>
        <w:t xml:space="preserve"> = </w:t>
      </w:r>
      <w:r>
        <w:rPr>
          <w:bCs/>
          <w:color w:val="7F0055"/>
        </w:rPr>
        <w:t>new</w:t>
      </w:r>
      <w:r>
        <w:t xml:space="preserve"> Address(</w:t>
      </w:r>
      <w:r>
        <w:rPr>
          <w:color w:val="2A00FF"/>
        </w:rPr>
        <w:t>“3-100”</w:t>
      </w:r>
      <w:r>
        <w:t xml:space="preserve">, </w:t>
      </w:r>
      <w:r>
        <w:rPr>
          <w:color w:val="2A00FF"/>
        </w:rPr>
        <w:t>“HYDERABAD”</w:t>
      </w:r>
      <w:r>
        <w:t>);</w:t>
      </w:r>
    </w:p>
    <w:p w14:paraId="38B29384" w14:textId="77777777" w:rsidR="00E57EB0" w:rsidRDefault="00E57EB0" w:rsidP="00E57EB0">
      <w:pPr>
        <w:pStyle w:val="Output"/>
      </w:pPr>
      <w:r>
        <w:tab/>
        <w:t xml:space="preserve">Student </w:t>
      </w:r>
      <w:r>
        <w:rPr>
          <w:color w:val="6A3E3E"/>
        </w:rPr>
        <w:t>s1</w:t>
      </w:r>
      <w:r>
        <w:t xml:space="preserve"> = </w:t>
      </w:r>
      <w:r>
        <w:rPr>
          <w:bCs/>
          <w:color w:val="7F0055"/>
        </w:rPr>
        <w:t>new</w:t>
      </w:r>
      <w:r>
        <w:t xml:space="preserve"> Student(101, </w:t>
      </w:r>
      <w:r>
        <w:rPr>
          <w:color w:val="2A00FF"/>
        </w:rPr>
        <w:t>“Satya”</w:t>
      </w:r>
      <w:r>
        <w:t xml:space="preserve">, </w:t>
      </w:r>
      <w:r>
        <w:rPr>
          <w:color w:val="6A3E3E"/>
        </w:rPr>
        <w:t>addr</w:t>
      </w:r>
      <w:r>
        <w:t>);</w:t>
      </w:r>
    </w:p>
    <w:p w14:paraId="5577479E" w14:textId="708FAD2C" w:rsidR="00E57EB0" w:rsidRDefault="00E57EB0" w:rsidP="00E57EB0">
      <w:pPr>
        <w:pStyle w:val="Output"/>
      </w:pPr>
      <w:r>
        <w:tab/>
        <w:t xml:space="preserve">Student </w:t>
      </w:r>
      <w:r>
        <w:rPr>
          <w:color w:val="6A3E3E"/>
        </w:rPr>
        <w:t>s2</w:t>
      </w:r>
      <w:r>
        <w:t xml:space="preserve"> = (Student) </w:t>
      </w:r>
      <w:r>
        <w:rPr>
          <w:color w:val="6A3E3E"/>
        </w:rPr>
        <w:t>s1</w:t>
      </w:r>
      <w:r>
        <w:t>.clone();</w:t>
      </w:r>
      <w:r>
        <w:tab/>
      </w:r>
    </w:p>
    <w:p w14:paraId="2301E692" w14:textId="77777777" w:rsidR="00D206D7" w:rsidRDefault="00E57EB0" w:rsidP="00E57EB0">
      <w:pPr>
        <w:pStyle w:val="Output"/>
      </w:pPr>
      <w:r>
        <w:tab/>
      </w:r>
    </w:p>
    <w:p w14:paraId="5C034B1E" w14:textId="261F8A1B" w:rsidR="00E57EB0" w:rsidRDefault="00E57EB0" w:rsidP="00D206D7">
      <w:pPr>
        <w:pStyle w:val="Output"/>
        <w:ind w:firstLine="720"/>
      </w:pPr>
      <w:r>
        <w:t>System.</w:t>
      </w:r>
      <w:r>
        <w:rPr>
          <w:bCs/>
          <w:i/>
          <w:iCs/>
          <w:color w:val="0000C0"/>
        </w:rPr>
        <w:t>out</w:t>
      </w:r>
      <w:r>
        <w:t>.println(</w:t>
      </w:r>
      <w:r>
        <w:rPr>
          <w:color w:val="6A3E3E"/>
        </w:rPr>
        <w:t>s1</w:t>
      </w:r>
      <w:r>
        <w:t>.</w:t>
      </w:r>
      <w:r>
        <w:rPr>
          <w:color w:val="0000C0"/>
        </w:rPr>
        <w:t>address</w:t>
      </w:r>
      <w:r>
        <w:t>.</w:t>
      </w:r>
      <w:r>
        <w:rPr>
          <w:color w:val="0000C0"/>
        </w:rPr>
        <w:t>city</w:t>
      </w:r>
      <w:r>
        <w:t>+</w:t>
      </w:r>
      <w:r>
        <w:rPr>
          <w:color w:val="2A00FF"/>
        </w:rPr>
        <w:t>” : “</w:t>
      </w:r>
      <w:r>
        <w:t>+</w:t>
      </w:r>
      <w:r>
        <w:rPr>
          <w:color w:val="6A3E3E"/>
        </w:rPr>
        <w:t>s2</w:t>
      </w:r>
      <w:r>
        <w:t>.</w:t>
      </w:r>
      <w:r>
        <w:rPr>
          <w:color w:val="0000C0"/>
        </w:rPr>
        <w:t>address</w:t>
      </w:r>
      <w:r>
        <w:t>.</w:t>
      </w:r>
      <w:r>
        <w:rPr>
          <w:color w:val="0000C0"/>
        </w:rPr>
        <w:t>city</w:t>
      </w:r>
      <w:r>
        <w:t xml:space="preserve">); </w:t>
      </w:r>
      <w:r>
        <w:rPr>
          <w:color w:val="3F7F5F"/>
        </w:rPr>
        <w:t>//HYDERABAD : HYDERABAD</w:t>
      </w:r>
    </w:p>
    <w:p w14:paraId="0565AC1F" w14:textId="77777777" w:rsidR="00E57EB0" w:rsidRDefault="00E57EB0" w:rsidP="00E57EB0">
      <w:pPr>
        <w:pStyle w:val="Output"/>
      </w:pPr>
      <w:r>
        <w:tab/>
        <w:t xml:space="preserve"> </w:t>
      </w:r>
    </w:p>
    <w:p w14:paraId="2572BB88" w14:textId="1AF72614" w:rsidR="00E57EB0" w:rsidRDefault="00E57EB0" w:rsidP="00E57EB0">
      <w:pPr>
        <w:pStyle w:val="Output"/>
      </w:pPr>
      <w:r>
        <w:tab/>
        <w:t xml:space="preserve"> </w:t>
      </w:r>
      <w:r>
        <w:rPr>
          <w:color w:val="6A3E3E"/>
        </w:rPr>
        <w:t>s1</w:t>
      </w:r>
      <w:r>
        <w:t>.</w:t>
      </w:r>
      <w:r>
        <w:rPr>
          <w:color w:val="0000C0"/>
        </w:rPr>
        <w:t>address</w:t>
      </w:r>
      <w:r>
        <w:t>.</w:t>
      </w:r>
      <w:r>
        <w:rPr>
          <w:color w:val="0000C0"/>
        </w:rPr>
        <w:t>city</w:t>
      </w:r>
      <w:r>
        <w:t xml:space="preserve"> = </w:t>
      </w:r>
      <w:r>
        <w:rPr>
          <w:color w:val="2A00FF"/>
        </w:rPr>
        <w:t>“KANURU”</w:t>
      </w:r>
      <w:r>
        <w:t xml:space="preserve">;  </w:t>
      </w:r>
      <w:r>
        <w:rPr>
          <w:color w:val="3F7F5F"/>
        </w:rPr>
        <w:t>//Changing the Value</w:t>
      </w:r>
      <w:r>
        <w:tab/>
        <w:t xml:space="preserve"> </w:t>
      </w:r>
    </w:p>
    <w:p w14:paraId="01570F5F" w14:textId="1641F1EC" w:rsidR="00E57EB0" w:rsidRDefault="00E57EB0" w:rsidP="00E57EB0">
      <w:pPr>
        <w:pStyle w:val="Output"/>
      </w:pPr>
      <w:r>
        <w:tab/>
        <w:t xml:space="preserve"> System.</w:t>
      </w:r>
      <w:r>
        <w:rPr>
          <w:bCs/>
          <w:i/>
          <w:iCs/>
          <w:color w:val="0000C0"/>
        </w:rPr>
        <w:t>out</w:t>
      </w:r>
      <w:r>
        <w:t>.println(</w:t>
      </w:r>
      <w:r>
        <w:rPr>
          <w:color w:val="6A3E3E"/>
        </w:rPr>
        <w:t>s1</w:t>
      </w:r>
      <w:r>
        <w:t>.</w:t>
      </w:r>
      <w:r>
        <w:rPr>
          <w:color w:val="0000C0"/>
        </w:rPr>
        <w:t>address</w:t>
      </w:r>
      <w:r>
        <w:t>.</w:t>
      </w:r>
      <w:r>
        <w:rPr>
          <w:color w:val="0000C0"/>
        </w:rPr>
        <w:t>city</w:t>
      </w:r>
      <w:r>
        <w:t>+</w:t>
      </w:r>
      <w:r>
        <w:rPr>
          <w:color w:val="2A00FF"/>
        </w:rPr>
        <w:t>” : “</w:t>
      </w:r>
      <w:r>
        <w:t>+</w:t>
      </w:r>
      <w:r>
        <w:rPr>
          <w:color w:val="6A3E3E"/>
        </w:rPr>
        <w:t>s2</w:t>
      </w:r>
      <w:r>
        <w:t>.</w:t>
      </w:r>
      <w:r>
        <w:rPr>
          <w:color w:val="0000C0"/>
        </w:rPr>
        <w:t>address</w:t>
      </w:r>
      <w:r>
        <w:t>.</w:t>
      </w:r>
      <w:r>
        <w:rPr>
          <w:color w:val="0000C0"/>
        </w:rPr>
        <w:t>city</w:t>
      </w:r>
      <w:r>
        <w:t>);</w:t>
      </w:r>
      <w:r>
        <w:rPr>
          <w:color w:val="3F7F5F"/>
        </w:rPr>
        <w:t xml:space="preserve">//KANURU : </w:t>
      </w:r>
      <w:r w:rsidR="00EB3D62">
        <w:rPr>
          <w:color w:val="3F7F5F"/>
        </w:rPr>
        <w:t>HYDERABAD</w:t>
      </w:r>
      <w:r>
        <w:tab/>
        <w:t xml:space="preserve"> </w:t>
      </w:r>
    </w:p>
    <w:p w14:paraId="03F55188" w14:textId="69DDDC55" w:rsidR="00E57EB0" w:rsidRDefault="00E57EB0" w:rsidP="00E57EB0">
      <w:pPr>
        <w:pStyle w:val="Output"/>
      </w:pPr>
      <w:r>
        <w:tab/>
      </w:r>
      <w:r>
        <w:rPr>
          <w:color w:val="3F7F5F"/>
        </w:rPr>
        <w:t xml:space="preserve">//S1,S2 are </w:t>
      </w:r>
      <w:r w:rsidR="00EB3D62">
        <w:rPr>
          <w:color w:val="3F7F5F"/>
        </w:rPr>
        <w:t>in</w:t>
      </w:r>
      <w:r>
        <w:rPr>
          <w:color w:val="3F7F5F"/>
        </w:rPr>
        <w:t>dependent to each other</w:t>
      </w:r>
      <w:r>
        <w:tab/>
      </w:r>
    </w:p>
    <w:p w14:paraId="754593B7" w14:textId="77777777" w:rsidR="00E57EB0" w:rsidRPr="00405242" w:rsidRDefault="00E57EB0" w:rsidP="00405242">
      <w:pPr>
        <w:pStyle w:val="Output"/>
        <w:ind w:firstLine="720"/>
        <w:rPr>
          <w:sz w:val="14"/>
          <w:szCs w:val="18"/>
        </w:rPr>
      </w:pPr>
      <w:r w:rsidRPr="00405242">
        <w:rPr>
          <w:sz w:val="14"/>
          <w:szCs w:val="18"/>
        </w:rPr>
        <w:t>}</w:t>
      </w:r>
    </w:p>
    <w:p w14:paraId="0940B97F" w14:textId="77777777" w:rsidR="00E57EB0" w:rsidRPr="00405242" w:rsidRDefault="00E57EB0" w:rsidP="00E57EB0">
      <w:pPr>
        <w:pStyle w:val="Output"/>
        <w:rPr>
          <w:sz w:val="14"/>
          <w:szCs w:val="18"/>
        </w:rPr>
      </w:pPr>
      <w:r w:rsidRPr="00405242">
        <w:rPr>
          <w:sz w:val="14"/>
          <w:szCs w:val="18"/>
        </w:rPr>
        <w:t>}</w:t>
      </w:r>
    </w:p>
    <w:p w14:paraId="1318E17B" w14:textId="77777777" w:rsidR="00E57EB0" w:rsidRPr="00405242" w:rsidRDefault="00E57EB0" w:rsidP="00077C4B">
      <w:pPr>
        <w:pStyle w:val="Output"/>
        <w:shd w:val="clear" w:color="auto" w:fill="000000" w:themeFill="text1"/>
        <w:rPr>
          <w:sz w:val="14"/>
          <w:szCs w:val="18"/>
        </w:rPr>
      </w:pPr>
      <w:r w:rsidRPr="00405242">
        <w:rPr>
          <w:sz w:val="14"/>
          <w:szCs w:val="18"/>
        </w:rPr>
        <w:t>HYDERABAD : HYDERABAD</w:t>
      </w:r>
    </w:p>
    <w:p w14:paraId="3C8EE2D5" w14:textId="77777777" w:rsidR="00E57EB0" w:rsidRPr="00405242" w:rsidRDefault="00E57EB0" w:rsidP="00077C4B">
      <w:pPr>
        <w:pStyle w:val="Output"/>
        <w:shd w:val="clear" w:color="auto" w:fill="000000" w:themeFill="text1"/>
        <w:rPr>
          <w:sz w:val="14"/>
          <w:szCs w:val="18"/>
        </w:rPr>
      </w:pPr>
      <w:r w:rsidRPr="00405242">
        <w:rPr>
          <w:sz w:val="14"/>
          <w:szCs w:val="18"/>
        </w:rPr>
        <w:t>KANURU : HYDERABAD</w:t>
      </w:r>
    </w:p>
    <w:p w14:paraId="4BF37860" w14:textId="6CC57CE2" w:rsidR="006C7B25" w:rsidRDefault="006C7B25" w:rsidP="00BC1DA9">
      <w:pPr>
        <w:spacing w:line="240" w:lineRule="auto"/>
      </w:pPr>
      <w:r w:rsidRPr="002275D9">
        <w:rPr>
          <w:rStyle w:val="Heading3Char0"/>
        </w:rPr>
        <w:lastRenderedPageBreak/>
        <w:t>5.</w:t>
      </w:r>
      <w:r w:rsidR="001E464D" w:rsidRPr="001E464D">
        <w:t xml:space="preserve"> </w:t>
      </w:r>
      <w:r w:rsidR="001E464D" w:rsidRPr="001E464D">
        <w:rPr>
          <w:rStyle w:val="Heading3Char0"/>
        </w:rPr>
        <w:t xml:space="preserve">void </w:t>
      </w:r>
      <w:r w:rsidRPr="002275D9">
        <w:rPr>
          <w:rStyle w:val="Heading3Char0"/>
        </w:rPr>
        <w:t>finalize():</w:t>
      </w:r>
      <w:r>
        <w:t>Called by the garbage collector on an object</w:t>
      </w:r>
      <w:r w:rsidR="0044110A">
        <w:t>,</w:t>
      </w:r>
      <w:r>
        <w:t xml:space="preserve"> when garbage collection determines that there are no more references to the object.</w:t>
      </w:r>
    </w:p>
    <w:p w14:paraId="269F98FA" w14:textId="77777777" w:rsidR="009412E0" w:rsidRDefault="009412E0" w:rsidP="009412E0"/>
    <w:p w14:paraId="565DEAD1" w14:textId="77777777" w:rsidR="006C7B25" w:rsidRPr="00F20DD0" w:rsidRDefault="006C7B25" w:rsidP="006C7B25">
      <w:r w:rsidRPr="002275D9">
        <w:rPr>
          <w:rStyle w:val="Heading3Char0"/>
        </w:rPr>
        <w:t>6.</w:t>
      </w:r>
      <w:r w:rsidR="001E464D">
        <w:rPr>
          <w:rStyle w:val="Heading3Char0"/>
        </w:rPr>
        <w:t xml:space="preserve">Class </w:t>
      </w:r>
      <w:r w:rsidRPr="002275D9">
        <w:rPr>
          <w:rStyle w:val="Heading3Char0"/>
        </w:rPr>
        <w:t>getClass():</w:t>
      </w:r>
      <w:r>
        <w:t xml:space="preserve">Returns the runtime class of an </w:t>
      </w:r>
      <w:r w:rsidRPr="0044110A">
        <w:rPr>
          <w:rStyle w:val="0SyntaxPinkChar"/>
        </w:rPr>
        <w:t>object.getClass(),</w:t>
      </w:r>
      <w:r w:rsidRPr="00F20DD0">
        <w:t xml:space="preserve"> or the class-literal - </w:t>
      </w:r>
      <w:r w:rsidRPr="0044110A">
        <w:rPr>
          <w:rStyle w:val="0SyntaxPinkChar"/>
        </w:rPr>
        <w:t>Foo.class</w:t>
      </w:r>
      <w:r w:rsidRPr="00F20DD0">
        <w:t> return a Class object, which contains some metadata about the class:</w:t>
      </w:r>
    </w:p>
    <w:p w14:paraId="6C063C00" w14:textId="77777777" w:rsidR="006C7B25" w:rsidRPr="00F20DD0" w:rsidRDefault="006C7B25" w:rsidP="006F728B">
      <w:pPr>
        <w:pStyle w:val="ListParagraph"/>
        <w:numPr>
          <w:ilvl w:val="0"/>
          <w:numId w:val="50"/>
        </w:numPr>
      </w:pPr>
      <w:r w:rsidRPr="00F20DD0">
        <w:t>name</w:t>
      </w:r>
    </w:p>
    <w:p w14:paraId="4638B14E" w14:textId="77777777" w:rsidR="006C7B25" w:rsidRPr="00F20DD0" w:rsidRDefault="006C7B25" w:rsidP="006F728B">
      <w:pPr>
        <w:pStyle w:val="ListParagraph"/>
        <w:numPr>
          <w:ilvl w:val="0"/>
          <w:numId w:val="50"/>
        </w:numPr>
      </w:pPr>
      <w:r w:rsidRPr="00F20DD0">
        <w:t>package</w:t>
      </w:r>
    </w:p>
    <w:p w14:paraId="07F6C6FF" w14:textId="77777777" w:rsidR="006C7B25" w:rsidRPr="00F20DD0" w:rsidRDefault="006C7B25" w:rsidP="006F728B">
      <w:pPr>
        <w:pStyle w:val="ListParagraph"/>
        <w:numPr>
          <w:ilvl w:val="0"/>
          <w:numId w:val="50"/>
        </w:numPr>
      </w:pPr>
      <w:r w:rsidRPr="00F20DD0">
        <w:t>methods</w:t>
      </w:r>
    </w:p>
    <w:p w14:paraId="213CC6F5" w14:textId="77777777" w:rsidR="006C7B25" w:rsidRPr="00F20DD0" w:rsidRDefault="006C7B25" w:rsidP="006F728B">
      <w:pPr>
        <w:pStyle w:val="ListParagraph"/>
        <w:numPr>
          <w:ilvl w:val="0"/>
          <w:numId w:val="50"/>
        </w:numPr>
      </w:pPr>
      <w:r w:rsidRPr="00F20DD0">
        <w:t>fields</w:t>
      </w:r>
    </w:p>
    <w:p w14:paraId="33A95FD3" w14:textId="77777777" w:rsidR="006C7B25" w:rsidRPr="00F20DD0" w:rsidRDefault="006C7B25" w:rsidP="006F728B">
      <w:pPr>
        <w:pStyle w:val="ListParagraph"/>
        <w:numPr>
          <w:ilvl w:val="0"/>
          <w:numId w:val="50"/>
        </w:numPr>
      </w:pPr>
      <w:r w:rsidRPr="00F20DD0">
        <w:t>constructors</w:t>
      </w:r>
    </w:p>
    <w:p w14:paraId="03CDEBAF" w14:textId="77777777" w:rsidR="006C7B25" w:rsidRDefault="006C7B25" w:rsidP="006F728B">
      <w:pPr>
        <w:pStyle w:val="ListParagraph"/>
        <w:numPr>
          <w:ilvl w:val="0"/>
          <w:numId w:val="50"/>
        </w:numPr>
      </w:pPr>
      <w:r w:rsidRPr="00F20DD0">
        <w:t>annotations</w:t>
      </w:r>
    </w:p>
    <w:p w14:paraId="0DD75DBD" w14:textId="77777777" w:rsidR="006C7B25" w:rsidRDefault="006C7B25" w:rsidP="006C7B25">
      <w:pPr>
        <w:jc w:val="both"/>
      </w:pPr>
      <w:r>
        <w:t>we can create Class object by following ways</w:t>
      </w:r>
    </w:p>
    <w:p w14:paraId="1A33C1E0" w14:textId="77777777" w:rsidR="006C7B25" w:rsidRPr="001E464D" w:rsidRDefault="006C7B25" w:rsidP="006C7B25">
      <w:pPr>
        <w:pStyle w:val="Output"/>
        <w:rPr>
          <w:color w:val="7030A0"/>
        </w:rPr>
      </w:pPr>
      <w:r w:rsidRPr="001E464D">
        <w:rPr>
          <w:color w:val="7030A0"/>
        </w:rPr>
        <w:t>Class c = Class.forName(“StudentBO”)</w:t>
      </w:r>
    </w:p>
    <w:p w14:paraId="4EA17A47" w14:textId="77777777" w:rsidR="00AE2979" w:rsidRPr="00F20DD0" w:rsidRDefault="00AE2979" w:rsidP="006C7B25">
      <w:pPr>
        <w:pStyle w:val="Output"/>
      </w:pPr>
    </w:p>
    <w:p w14:paraId="23DCCFB5" w14:textId="77777777" w:rsidR="006C7B25" w:rsidRDefault="006C7B25" w:rsidP="006C7B25">
      <w:pPr>
        <w:pStyle w:val="Output"/>
      </w:pPr>
      <w:r w:rsidRPr="00F20DD0">
        <w:t xml:space="preserve">Class c = </w:t>
      </w:r>
      <w:r>
        <w:t>StudentBO.class</w:t>
      </w:r>
    </w:p>
    <w:p w14:paraId="69192B64" w14:textId="77777777" w:rsidR="00AE2979" w:rsidRDefault="00AE2979" w:rsidP="006C7B25">
      <w:pPr>
        <w:pStyle w:val="Output"/>
      </w:pPr>
    </w:p>
    <w:p w14:paraId="05A296F7" w14:textId="0BD1F657" w:rsidR="006C7B25" w:rsidRDefault="006C7B25" w:rsidP="006C7B25">
      <w:pPr>
        <w:pStyle w:val="Output"/>
      </w:pPr>
      <w:r w:rsidRPr="00F20DD0">
        <w:t xml:space="preserve">Class c = </w:t>
      </w:r>
      <w:r w:rsidR="00706F59">
        <w:t>ob</w:t>
      </w:r>
      <w:r w:rsidRPr="00F20DD0">
        <w:t>.getClass();</w:t>
      </w:r>
    </w:p>
    <w:p w14:paraId="10E4317D" w14:textId="77777777" w:rsidR="005C312E" w:rsidRPr="00F20DD0" w:rsidRDefault="005C312E" w:rsidP="005C312E">
      <w:pPr>
        <w:spacing w:line="240" w:lineRule="auto"/>
      </w:pPr>
    </w:p>
    <w:p w14:paraId="3B04D753" w14:textId="77777777" w:rsidR="006C7B25" w:rsidRPr="005B31BF" w:rsidRDefault="006C7B25" w:rsidP="006C7B25">
      <w:pPr>
        <w:pStyle w:val="Output"/>
        <w:rPr>
          <w:color w:val="4C483D" w:themeColor="text2"/>
        </w:rPr>
      </w:pPr>
      <w:r w:rsidRPr="005B31BF">
        <w:rPr>
          <w:bCs/>
          <w:color w:val="7F0055"/>
        </w:rPr>
        <w:t>public</w:t>
      </w:r>
      <w:r w:rsidRPr="005B31BF">
        <w:t xml:space="preserve"> </w:t>
      </w:r>
      <w:r w:rsidRPr="005B31BF">
        <w:rPr>
          <w:bCs/>
          <w:color w:val="7F0055"/>
        </w:rPr>
        <w:t>static</w:t>
      </w:r>
      <w:r w:rsidRPr="005B31BF">
        <w:t xml:space="preserve"> </w:t>
      </w:r>
      <w:r w:rsidRPr="005B31BF">
        <w:rPr>
          <w:bCs/>
          <w:color w:val="7F0055"/>
        </w:rPr>
        <w:t>void</w:t>
      </w:r>
      <w:r w:rsidRPr="005B31BF">
        <w:t xml:space="preserve"> main(String[] </w:t>
      </w:r>
      <w:r w:rsidRPr="005B31BF">
        <w:rPr>
          <w:color w:val="6A3E3E"/>
        </w:rPr>
        <w:t>args</w:t>
      </w:r>
      <w:r w:rsidRPr="005B31BF">
        <w:t xml:space="preserve">) </w:t>
      </w:r>
      <w:r w:rsidRPr="005B31BF">
        <w:rPr>
          <w:bCs/>
          <w:color w:val="7F0055"/>
        </w:rPr>
        <w:t>throws</w:t>
      </w:r>
      <w:r w:rsidRPr="005B31BF">
        <w:t xml:space="preserve"> Exception {</w:t>
      </w:r>
    </w:p>
    <w:p w14:paraId="43C568E3" w14:textId="77777777" w:rsidR="006C7B25" w:rsidRPr="005B31BF" w:rsidRDefault="006C7B25" w:rsidP="006C7B25">
      <w:pPr>
        <w:pStyle w:val="Output"/>
        <w:rPr>
          <w:color w:val="4C483D" w:themeColor="text2"/>
        </w:rPr>
      </w:pPr>
      <w:r w:rsidRPr="005B31BF">
        <w:tab/>
      </w:r>
      <w:r w:rsidRPr="005B31BF">
        <w:tab/>
        <w:t xml:space="preserve">TestApp </w:t>
      </w:r>
      <w:r w:rsidRPr="005B31BF">
        <w:rPr>
          <w:color w:val="6A3E3E"/>
        </w:rPr>
        <w:t>a</w:t>
      </w:r>
      <w:r w:rsidRPr="005B31BF">
        <w:t xml:space="preserve"> = </w:t>
      </w:r>
      <w:r w:rsidRPr="005B31BF">
        <w:rPr>
          <w:bCs/>
          <w:color w:val="7F0055"/>
        </w:rPr>
        <w:t>new</w:t>
      </w:r>
      <w:r w:rsidRPr="005B31BF">
        <w:t xml:space="preserve"> TestApp();</w:t>
      </w:r>
    </w:p>
    <w:p w14:paraId="7D2FE09D" w14:textId="51257857" w:rsidR="006C7B25" w:rsidRPr="005B31BF" w:rsidRDefault="006C7B25" w:rsidP="006C7B25">
      <w:pPr>
        <w:pStyle w:val="Output"/>
        <w:rPr>
          <w:color w:val="4C483D" w:themeColor="text2"/>
        </w:rPr>
      </w:pPr>
      <w:r w:rsidRPr="005B31BF">
        <w:tab/>
      </w:r>
      <w:r w:rsidRPr="005B31BF">
        <w:tab/>
        <w:t xml:space="preserve">Class </w:t>
      </w:r>
      <w:r w:rsidRPr="005B31BF">
        <w:rPr>
          <w:color w:val="6A3E3E"/>
        </w:rPr>
        <w:t>c1</w:t>
      </w:r>
      <w:r w:rsidRPr="005B31BF">
        <w:t xml:space="preserve"> = </w:t>
      </w:r>
      <w:r w:rsidRPr="005B31BF">
        <w:rPr>
          <w:color w:val="6A3E3E"/>
        </w:rPr>
        <w:t>a</w:t>
      </w:r>
      <w:r w:rsidRPr="005B31BF">
        <w:t>.getClass();</w:t>
      </w:r>
      <w:r w:rsidRPr="005B31BF">
        <w:tab/>
      </w:r>
      <w:r w:rsidRPr="005B31BF">
        <w:tab/>
      </w:r>
    </w:p>
    <w:p w14:paraId="30C8EF1B" w14:textId="2586955F" w:rsidR="006C7B25" w:rsidRPr="005B31BF" w:rsidRDefault="006C7B25" w:rsidP="006C7B25">
      <w:pPr>
        <w:pStyle w:val="Output"/>
        <w:rPr>
          <w:color w:val="4C483D" w:themeColor="text2"/>
        </w:rPr>
      </w:pPr>
      <w:r w:rsidRPr="005B31BF">
        <w:tab/>
      </w:r>
      <w:r w:rsidRPr="005B31BF">
        <w:tab/>
        <w:t xml:space="preserve">Class </w:t>
      </w:r>
      <w:r w:rsidRPr="005B31BF">
        <w:rPr>
          <w:color w:val="6A3E3E"/>
        </w:rPr>
        <w:t>c</w:t>
      </w:r>
      <w:r w:rsidRPr="005B31BF">
        <w:t xml:space="preserve"> = Class.</w:t>
      </w:r>
      <w:r w:rsidRPr="005B31BF">
        <w:rPr>
          <w:i/>
          <w:iCs/>
        </w:rPr>
        <w:t>forName</w:t>
      </w:r>
      <w:r w:rsidRPr="005B31BF">
        <w:t>(</w:t>
      </w:r>
      <w:r w:rsidRPr="005B31BF">
        <w:rPr>
          <w:color w:val="2A00FF"/>
        </w:rPr>
        <w:t>"java.lang.String"</w:t>
      </w:r>
      <w:r w:rsidRPr="005B31BF">
        <w:t>);</w:t>
      </w:r>
    </w:p>
    <w:p w14:paraId="2789B341" w14:textId="371D2957" w:rsidR="006C7B25" w:rsidRPr="005B31BF" w:rsidRDefault="006C7B25" w:rsidP="006C7B25">
      <w:pPr>
        <w:pStyle w:val="Output"/>
        <w:rPr>
          <w:color w:val="4C483D" w:themeColor="text2"/>
        </w:rPr>
      </w:pPr>
      <w:r w:rsidRPr="005B31BF">
        <w:tab/>
      </w:r>
      <w:r w:rsidRPr="005B31BF">
        <w:tab/>
        <w:t>System.</w:t>
      </w:r>
      <w:r w:rsidRPr="005B31BF">
        <w:rPr>
          <w:bCs/>
          <w:i/>
          <w:iCs/>
          <w:color w:val="0000C0"/>
        </w:rPr>
        <w:t>out</w:t>
      </w:r>
      <w:r w:rsidRPr="005B31BF">
        <w:t>.print(</w:t>
      </w:r>
      <w:r w:rsidRPr="005B31BF">
        <w:rPr>
          <w:color w:val="2A00FF"/>
        </w:rPr>
        <w:t>"Class represented by c : "</w:t>
      </w:r>
      <w:r w:rsidRPr="005B31BF">
        <w:t xml:space="preserve"> + </w:t>
      </w:r>
      <w:r w:rsidRPr="005B31BF">
        <w:rPr>
          <w:color w:val="6A3E3E"/>
        </w:rPr>
        <w:t>c</w:t>
      </w:r>
      <w:r w:rsidRPr="005B31BF">
        <w:t>.toString());</w:t>
      </w:r>
    </w:p>
    <w:p w14:paraId="68AE9349" w14:textId="77777777" w:rsidR="006C7B25" w:rsidRPr="005B31BF" w:rsidRDefault="006C7B25" w:rsidP="006C7B25">
      <w:pPr>
        <w:pStyle w:val="Output"/>
        <w:rPr>
          <w:color w:val="4C483D" w:themeColor="text2"/>
        </w:rPr>
      </w:pPr>
      <w:r w:rsidRPr="005B31BF">
        <w:tab/>
      </w:r>
      <w:r w:rsidRPr="005B31BF">
        <w:tab/>
        <w:t xml:space="preserve"> </w:t>
      </w:r>
    </w:p>
    <w:p w14:paraId="0C554D16" w14:textId="74C7C18C" w:rsidR="006C7B25" w:rsidRPr="005B31BF" w:rsidRDefault="006C7B25" w:rsidP="006C7B25">
      <w:pPr>
        <w:pStyle w:val="Output"/>
        <w:rPr>
          <w:color w:val="4C483D" w:themeColor="text2"/>
        </w:rPr>
      </w:pPr>
      <w:r w:rsidRPr="005B31BF">
        <w:tab/>
      </w:r>
      <w:r w:rsidRPr="005B31BF">
        <w:tab/>
        <w:t xml:space="preserve">Object </w:t>
      </w:r>
      <w:r w:rsidRPr="005B31BF">
        <w:rPr>
          <w:color w:val="6A3E3E"/>
        </w:rPr>
        <w:t>obj</w:t>
      </w:r>
      <w:r w:rsidRPr="005B31BF">
        <w:t xml:space="preserve"> = </w:t>
      </w:r>
      <w:r w:rsidRPr="005B31BF">
        <w:rPr>
          <w:color w:val="6A3E3E"/>
        </w:rPr>
        <w:t>c</w:t>
      </w:r>
      <w:r w:rsidRPr="005B31BF">
        <w:t>.newInstance();</w:t>
      </w:r>
    </w:p>
    <w:p w14:paraId="3F7AF83E" w14:textId="77777777" w:rsidR="006C7B25" w:rsidRPr="005B31BF" w:rsidRDefault="006C7B25" w:rsidP="006C7B25">
      <w:pPr>
        <w:pStyle w:val="Output"/>
      </w:pPr>
      <w:r w:rsidRPr="005B31BF">
        <w:tab/>
        <w:t>}</w:t>
      </w:r>
    </w:p>
    <w:p w14:paraId="6B9245A7" w14:textId="77777777" w:rsidR="006C7B25" w:rsidRDefault="006C7B25" w:rsidP="005370FA">
      <w:pPr>
        <w:spacing w:line="240" w:lineRule="auto"/>
        <w:rPr>
          <w:b/>
          <w:bCs/>
          <w:color w:val="0000FF"/>
        </w:rPr>
      </w:pPr>
    </w:p>
    <w:p w14:paraId="6586FD6B" w14:textId="77777777" w:rsidR="008A5F4F" w:rsidRPr="00925107" w:rsidRDefault="008A5F4F" w:rsidP="008A5F4F">
      <w:pPr>
        <w:pStyle w:val="Output"/>
        <w:rPr>
          <w:color w:val="4C483D" w:themeColor="text2"/>
        </w:rPr>
      </w:pPr>
      <w:r w:rsidRPr="00925107">
        <w:t>public</w:t>
      </w:r>
      <w:r w:rsidRPr="00925107">
        <w:rPr>
          <w:color w:val="000000"/>
        </w:rPr>
        <w:t xml:space="preserve"> </w:t>
      </w:r>
      <w:r w:rsidRPr="00925107">
        <w:t>class</w:t>
      </w:r>
      <w:r w:rsidRPr="00925107">
        <w:rPr>
          <w:color w:val="000000"/>
        </w:rPr>
        <w:t xml:space="preserve"> Test {</w:t>
      </w:r>
    </w:p>
    <w:p w14:paraId="06B4E57D" w14:textId="77777777" w:rsidR="008A5F4F" w:rsidRPr="00925107" w:rsidRDefault="008A5F4F" w:rsidP="008A5F4F">
      <w:pPr>
        <w:pStyle w:val="Output"/>
        <w:rPr>
          <w:color w:val="4C483D" w:themeColor="text2"/>
        </w:rPr>
      </w:pPr>
      <w:r w:rsidRPr="00925107">
        <w:rPr>
          <w:color w:val="000000"/>
        </w:rPr>
        <w:tab/>
      </w:r>
      <w:r w:rsidRPr="00925107">
        <w:t>public</w:t>
      </w:r>
      <w:r w:rsidRPr="00925107">
        <w:rPr>
          <w:color w:val="000000"/>
        </w:rPr>
        <w:t xml:space="preserve"> </w:t>
      </w:r>
      <w:r w:rsidRPr="00925107">
        <w:t>static</w:t>
      </w:r>
      <w:r w:rsidRPr="00925107">
        <w:rPr>
          <w:color w:val="000000"/>
        </w:rPr>
        <w:t xml:space="preserve"> </w:t>
      </w:r>
      <w:r w:rsidRPr="00925107">
        <w:t>void</w:t>
      </w:r>
      <w:r w:rsidRPr="00925107">
        <w:rPr>
          <w:color w:val="000000"/>
        </w:rPr>
        <w:t xml:space="preserve"> main(String </w:t>
      </w:r>
      <w:r w:rsidRPr="00925107">
        <w:rPr>
          <w:color w:val="6A3E3E"/>
        </w:rPr>
        <w:t>args</w:t>
      </w:r>
      <w:r w:rsidRPr="00925107">
        <w:rPr>
          <w:color w:val="000000"/>
        </w:rPr>
        <w:t xml:space="preserve">[]) </w:t>
      </w:r>
      <w:r w:rsidRPr="00925107">
        <w:t>throws</w:t>
      </w:r>
      <w:r w:rsidRPr="00925107">
        <w:rPr>
          <w:color w:val="000000"/>
        </w:rPr>
        <w:t xml:space="preserve"> IOException, ClassNotFoundException {</w:t>
      </w:r>
    </w:p>
    <w:p w14:paraId="4D962729" w14:textId="113C22EB" w:rsidR="008A5F4F" w:rsidRPr="00925107" w:rsidRDefault="008A5F4F" w:rsidP="008A5F4F">
      <w:pPr>
        <w:pStyle w:val="Output"/>
        <w:rPr>
          <w:color w:val="4C483D" w:themeColor="text2"/>
        </w:rPr>
      </w:pPr>
      <w:r w:rsidRPr="00925107">
        <w:rPr>
          <w:color w:val="000000"/>
        </w:rPr>
        <w:tab/>
      </w:r>
      <w:r w:rsidRPr="00925107">
        <w:rPr>
          <w:color w:val="000000"/>
        </w:rPr>
        <w:tab/>
        <w:t xml:space="preserve">Class </w:t>
      </w:r>
      <w:r w:rsidRPr="00925107">
        <w:rPr>
          <w:color w:val="6A3E3E"/>
        </w:rPr>
        <w:t>c</w:t>
      </w:r>
      <w:r w:rsidRPr="00925107">
        <w:rPr>
          <w:color w:val="000000"/>
        </w:rPr>
        <w:t xml:space="preserve"> = Class.</w:t>
      </w:r>
      <w:r w:rsidRPr="00925107">
        <w:rPr>
          <w:i/>
          <w:iCs/>
          <w:color w:val="000000"/>
        </w:rPr>
        <w:t>forName</w:t>
      </w:r>
      <w:r w:rsidRPr="00925107">
        <w:rPr>
          <w:color w:val="000000"/>
        </w:rPr>
        <w:t>(</w:t>
      </w:r>
      <w:r w:rsidRPr="00925107">
        <w:rPr>
          <w:color w:val="2A00FF"/>
        </w:rPr>
        <w:t>"java.lang.Object"</w:t>
      </w:r>
      <w:r w:rsidRPr="00925107">
        <w:rPr>
          <w:color w:val="000000"/>
        </w:rPr>
        <w:t>);</w:t>
      </w:r>
      <w:r w:rsidRPr="00925107">
        <w:rPr>
          <w:color w:val="000000"/>
        </w:rPr>
        <w:tab/>
      </w:r>
      <w:r w:rsidRPr="00925107">
        <w:rPr>
          <w:color w:val="000000"/>
        </w:rPr>
        <w:tab/>
      </w:r>
    </w:p>
    <w:p w14:paraId="14692BE9" w14:textId="77777777" w:rsidR="008A5F4F" w:rsidRPr="00925107" w:rsidRDefault="008A5F4F" w:rsidP="008A5F4F">
      <w:pPr>
        <w:pStyle w:val="Output"/>
        <w:rPr>
          <w:color w:val="4C483D" w:themeColor="text2"/>
        </w:rPr>
      </w:pPr>
      <w:r w:rsidRPr="00925107">
        <w:rPr>
          <w:color w:val="000000"/>
        </w:rPr>
        <w:tab/>
      </w:r>
      <w:r w:rsidRPr="00925107">
        <w:rPr>
          <w:color w:val="000000"/>
        </w:rPr>
        <w:tab/>
        <w:t>System.</w:t>
      </w:r>
      <w:r w:rsidRPr="00925107">
        <w:rPr>
          <w:i/>
          <w:iCs/>
          <w:color w:val="0000C0"/>
        </w:rPr>
        <w:t>out</w:t>
      </w:r>
      <w:r w:rsidRPr="00925107">
        <w:rPr>
          <w:color w:val="000000"/>
        </w:rPr>
        <w:t>.println(</w:t>
      </w:r>
      <w:r w:rsidRPr="00925107">
        <w:rPr>
          <w:color w:val="2A00FF"/>
        </w:rPr>
        <w:t>"Name : "</w:t>
      </w:r>
      <w:r w:rsidRPr="00925107">
        <w:rPr>
          <w:color w:val="000000"/>
        </w:rPr>
        <w:t>+</w:t>
      </w:r>
      <w:r w:rsidRPr="00925107">
        <w:rPr>
          <w:color w:val="6A3E3E"/>
        </w:rPr>
        <w:t>c</w:t>
      </w:r>
      <w:r w:rsidRPr="00925107">
        <w:rPr>
          <w:color w:val="000000"/>
        </w:rPr>
        <w:t>.getName());</w:t>
      </w:r>
    </w:p>
    <w:p w14:paraId="21C63F38" w14:textId="77777777" w:rsidR="008A5F4F" w:rsidRPr="00925107" w:rsidRDefault="008A5F4F" w:rsidP="008A5F4F">
      <w:pPr>
        <w:pStyle w:val="Output"/>
        <w:rPr>
          <w:color w:val="4C483D" w:themeColor="text2"/>
        </w:rPr>
      </w:pPr>
      <w:r w:rsidRPr="00925107">
        <w:rPr>
          <w:color w:val="000000"/>
        </w:rPr>
        <w:tab/>
      </w:r>
      <w:r w:rsidRPr="00925107">
        <w:rPr>
          <w:color w:val="000000"/>
        </w:rPr>
        <w:tab/>
        <w:t>System.</w:t>
      </w:r>
      <w:r w:rsidRPr="00925107">
        <w:rPr>
          <w:i/>
          <w:iCs/>
          <w:color w:val="0000C0"/>
        </w:rPr>
        <w:t>out</w:t>
      </w:r>
      <w:r w:rsidRPr="00925107">
        <w:rPr>
          <w:color w:val="000000"/>
        </w:rPr>
        <w:t>.println(</w:t>
      </w:r>
      <w:r w:rsidRPr="00925107">
        <w:rPr>
          <w:color w:val="2A00FF"/>
        </w:rPr>
        <w:t>"getConstructors :"</w:t>
      </w:r>
      <w:r w:rsidRPr="00925107">
        <w:rPr>
          <w:color w:val="000000"/>
        </w:rPr>
        <w:t>+</w:t>
      </w:r>
      <w:r w:rsidRPr="00925107">
        <w:rPr>
          <w:color w:val="6A3E3E"/>
        </w:rPr>
        <w:t>c</w:t>
      </w:r>
      <w:r w:rsidRPr="00925107">
        <w:rPr>
          <w:color w:val="000000"/>
        </w:rPr>
        <w:t>.getConstructors());</w:t>
      </w:r>
    </w:p>
    <w:p w14:paraId="4D741C50" w14:textId="77777777" w:rsidR="008A5F4F" w:rsidRPr="00925107" w:rsidRDefault="008A5F4F" w:rsidP="008A5F4F">
      <w:pPr>
        <w:pStyle w:val="Output"/>
        <w:rPr>
          <w:color w:val="4C483D" w:themeColor="text2"/>
        </w:rPr>
      </w:pPr>
      <w:r w:rsidRPr="00925107">
        <w:rPr>
          <w:color w:val="000000"/>
        </w:rPr>
        <w:tab/>
      </w:r>
      <w:r w:rsidRPr="00925107">
        <w:rPr>
          <w:color w:val="000000"/>
        </w:rPr>
        <w:tab/>
        <w:t>System.</w:t>
      </w:r>
      <w:r w:rsidRPr="00925107">
        <w:rPr>
          <w:i/>
          <w:iCs/>
          <w:color w:val="0000C0"/>
        </w:rPr>
        <w:t>out</w:t>
      </w:r>
      <w:r w:rsidRPr="00925107">
        <w:rPr>
          <w:color w:val="000000"/>
        </w:rPr>
        <w:t>.println(</w:t>
      </w:r>
      <w:r w:rsidRPr="00925107">
        <w:rPr>
          <w:color w:val="2A00FF"/>
        </w:rPr>
        <w:t>"getFields : "</w:t>
      </w:r>
      <w:r w:rsidRPr="00925107">
        <w:rPr>
          <w:color w:val="000000"/>
        </w:rPr>
        <w:t>+</w:t>
      </w:r>
      <w:r w:rsidRPr="00925107">
        <w:rPr>
          <w:color w:val="6A3E3E"/>
        </w:rPr>
        <w:t>c</w:t>
      </w:r>
      <w:r w:rsidRPr="00925107">
        <w:rPr>
          <w:color w:val="000000"/>
        </w:rPr>
        <w:t>.getFields());</w:t>
      </w:r>
    </w:p>
    <w:p w14:paraId="7A6F0226" w14:textId="4EB5D31B" w:rsidR="008A5F4F" w:rsidRDefault="008A5F4F" w:rsidP="008A5F4F">
      <w:pPr>
        <w:pStyle w:val="Output"/>
        <w:rPr>
          <w:color w:val="000000"/>
        </w:rPr>
      </w:pPr>
      <w:r w:rsidRPr="00925107">
        <w:rPr>
          <w:color w:val="000000"/>
        </w:rPr>
        <w:tab/>
      </w:r>
      <w:r w:rsidRPr="00925107">
        <w:rPr>
          <w:color w:val="000000"/>
        </w:rPr>
        <w:tab/>
        <w:t>System.</w:t>
      </w:r>
      <w:r w:rsidRPr="00925107">
        <w:rPr>
          <w:i/>
          <w:iCs/>
          <w:color w:val="0000C0"/>
        </w:rPr>
        <w:t>out</w:t>
      </w:r>
      <w:r w:rsidRPr="00925107">
        <w:rPr>
          <w:color w:val="000000"/>
        </w:rPr>
        <w:t>.println(</w:t>
      </w:r>
      <w:r w:rsidRPr="00925107">
        <w:rPr>
          <w:color w:val="2A00FF"/>
        </w:rPr>
        <w:t>"getMethods : "</w:t>
      </w:r>
      <w:r w:rsidRPr="00925107">
        <w:rPr>
          <w:color w:val="000000"/>
        </w:rPr>
        <w:t>+</w:t>
      </w:r>
      <w:r w:rsidRPr="00925107">
        <w:rPr>
          <w:color w:val="6A3E3E"/>
        </w:rPr>
        <w:t>c</w:t>
      </w:r>
      <w:r w:rsidRPr="00925107">
        <w:rPr>
          <w:color w:val="000000"/>
        </w:rPr>
        <w:t>.getMethods());</w:t>
      </w:r>
    </w:p>
    <w:p w14:paraId="30709916" w14:textId="77777777" w:rsidR="005C312E" w:rsidRDefault="005C312E" w:rsidP="008A5F4F">
      <w:pPr>
        <w:pStyle w:val="Output"/>
        <w:rPr>
          <w:color w:val="000000"/>
        </w:rPr>
      </w:pPr>
    </w:p>
    <w:p w14:paraId="30B83646" w14:textId="66BE3FA6" w:rsidR="005C312E" w:rsidRDefault="005C312E" w:rsidP="005C312E">
      <w:pPr>
        <w:pStyle w:val="Output"/>
        <w:rPr>
          <w:color w:val="4C483D" w:themeColor="text2"/>
        </w:rPr>
      </w:pPr>
      <w:r>
        <w:tab/>
      </w:r>
      <w:r>
        <w:tab/>
        <w:t xml:space="preserve">java.lang.reflect.Method[] </w:t>
      </w:r>
      <w:r>
        <w:rPr>
          <w:color w:val="6A3E3E"/>
        </w:rPr>
        <w:t>methods</w:t>
      </w:r>
      <w:r>
        <w:t xml:space="preserve"> = </w:t>
      </w:r>
      <w:r>
        <w:rPr>
          <w:color w:val="6A3E3E"/>
        </w:rPr>
        <w:t>c</w:t>
      </w:r>
      <w:r>
        <w:t>.getMethods();</w:t>
      </w:r>
      <w:r>
        <w:tab/>
      </w:r>
      <w:r>
        <w:tab/>
      </w:r>
    </w:p>
    <w:p w14:paraId="2606D62D" w14:textId="77777777" w:rsidR="005C312E" w:rsidRDefault="005C312E" w:rsidP="005C312E">
      <w:pPr>
        <w:pStyle w:val="Output"/>
        <w:rPr>
          <w:color w:val="4C483D" w:themeColor="text2"/>
        </w:rPr>
      </w:pPr>
      <w:r>
        <w:tab/>
      </w:r>
      <w:r>
        <w:tab/>
      </w:r>
      <w:r>
        <w:rPr>
          <w:bCs/>
          <w:color w:val="7F0055"/>
        </w:rPr>
        <w:t>for</w:t>
      </w:r>
      <w:r>
        <w:t xml:space="preserve"> (java.lang.reflect.Method </w:t>
      </w:r>
      <w:r>
        <w:rPr>
          <w:color w:val="6A3E3E"/>
          <w:shd w:val="clear" w:color="auto" w:fill="F0D8A8"/>
        </w:rPr>
        <w:t>m</w:t>
      </w:r>
      <w:r>
        <w:t xml:space="preserve"> : </w:t>
      </w:r>
      <w:r>
        <w:rPr>
          <w:color w:val="6A3E3E"/>
        </w:rPr>
        <w:t>methods</w:t>
      </w:r>
      <w:r>
        <w:t>) {</w:t>
      </w:r>
    </w:p>
    <w:p w14:paraId="6F533F68" w14:textId="77777777" w:rsidR="005C312E" w:rsidRDefault="005C312E" w:rsidP="005C312E">
      <w:pPr>
        <w:pStyle w:val="Output"/>
        <w:rPr>
          <w:color w:val="4C483D" w:themeColor="text2"/>
        </w:rPr>
      </w:pPr>
      <w:r>
        <w:tab/>
      </w:r>
      <w:r>
        <w:tab/>
      </w:r>
      <w:r>
        <w:tab/>
        <w:t>System.</w:t>
      </w:r>
      <w:r>
        <w:rPr>
          <w:bCs/>
          <w:i/>
          <w:iCs/>
          <w:color w:val="0000C0"/>
        </w:rPr>
        <w:t>out</w:t>
      </w:r>
      <w:r>
        <w:t>.println(</w:t>
      </w:r>
      <w:r>
        <w:rPr>
          <w:color w:val="2A00FF"/>
        </w:rPr>
        <w:t>"====&gt; "</w:t>
      </w:r>
      <w:r>
        <w:t>+</w:t>
      </w:r>
      <w:r>
        <w:rPr>
          <w:color w:val="6A3E3E"/>
          <w:shd w:val="clear" w:color="auto" w:fill="D4D4D4"/>
        </w:rPr>
        <w:t>m</w:t>
      </w:r>
      <w:r>
        <w:t>);</w:t>
      </w:r>
    </w:p>
    <w:p w14:paraId="0FB26AE3" w14:textId="2B9CBC3E" w:rsidR="008A5F4F" w:rsidRPr="005C312E" w:rsidRDefault="005C312E" w:rsidP="008A5F4F">
      <w:pPr>
        <w:pStyle w:val="Output"/>
        <w:rPr>
          <w:color w:val="4C483D" w:themeColor="text2"/>
          <w:sz w:val="14"/>
          <w:szCs w:val="18"/>
        </w:rPr>
      </w:pPr>
      <w:r w:rsidRPr="005C312E">
        <w:rPr>
          <w:sz w:val="14"/>
          <w:szCs w:val="18"/>
        </w:rPr>
        <w:tab/>
      </w:r>
      <w:r w:rsidRPr="005C312E">
        <w:rPr>
          <w:sz w:val="14"/>
          <w:szCs w:val="18"/>
        </w:rPr>
        <w:tab/>
        <w:t>}</w:t>
      </w:r>
      <w:r w:rsidR="008A5F4F" w:rsidRPr="005C312E">
        <w:rPr>
          <w:color w:val="000000"/>
          <w:sz w:val="14"/>
          <w:szCs w:val="18"/>
        </w:rPr>
        <w:tab/>
      </w:r>
      <w:r w:rsidR="008A5F4F" w:rsidRPr="005C312E">
        <w:rPr>
          <w:color w:val="000000"/>
          <w:sz w:val="14"/>
          <w:szCs w:val="18"/>
        </w:rPr>
        <w:tab/>
      </w:r>
    </w:p>
    <w:p w14:paraId="4ABB3C57" w14:textId="77777777" w:rsidR="008A5F4F" w:rsidRPr="005C312E" w:rsidRDefault="008A5F4F" w:rsidP="008A5F4F">
      <w:pPr>
        <w:pStyle w:val="Output"/>
        <w:rPr>
          <w:color w:val="4C483D" w:themeColor="text2"/>
          <w:sz w:val="14"/>
          <w:szCs w:val="18"/>
        </w:rPr>
      </w:pPr>
      <w:r w:rsidRPr="005C312E">
        <w:rPr>
          <w:color w:val="000000"/>
          <w:sz w:val="14"/>
          <w:szCs w:val="18"/>
        </w:rPr>
        <w:tab/>
        <w:t>}</w:t>
      </w:r>
    </w:p>
    <w:p w14:paraId="0C06A016" w14:textId="36EE5072" w:rsidR="008A5F4F" w:rsidRPr="005C312E" w:rsidRDefault="008A5F4F" w:rsidP="008A5F4F">
      <w:pPr>
        <w:pStyle w:val="Output"/>
        <w:rPr>
          <w:color w:val="000000"/>
          <w:sz w:val="14"/>
          <w:szCs w:val="18"/>
        </w:rPr>
      </w:pPr>
      <w:r w:rsidRPr="005C312E">
        <w:rPr>
          <w:color w:val="000000"/>
          <w:sz w:val="14"/>
          <w:szCs w:val="18"/>
        </w:rPr>
        <w:t>}</w:t>
      </w:r>
    </w:p>
    <w:p w14:paraId="1168C2ED" w14:textId="1A58EF0F" w:rsidR="005C312E" w:rsidRPr="005C312E" w:rsidRDefault="005C312E" w:rsidP="00BC1DA9">
      <w:pPr>
        <w:pStyle w:val="Output"/>
        <w:shd w:val="clear" w:color="auto" w:fill="000000" w:themeFill="text1"/>
        <w:rPr>
          <w:b w:val="0"/>
          <w:bCs/>
          <w:sz w:val="12"/>
          <w:szCs w:val="16"/>
        </w:rPr>
      </w:pPr>
      <w:r w:rsidRPr="005C312E">
        <w:rPr>
          <w:b w:val="0"/>
          <w:bCs/>
          <w:sz w:val="12"/>
          <w:szCs w:val="16"/>
        </w:rPr>
        <w:t>====&gt; public final void java.lang.Object.wait(long,int</w:t>
      </w:r>
      <w:r w:rsidR="00BC1DA9">
        <w:rPr>
          <w:b w:val="0"/>
          <w:bCs/>
          <w:sz w:val="12"/>
          <w:szCs w:val="16"/>
        </w:rPr>
        <w:t>)</w:t>
      </w:r>
    </w:p>
    <w:p w14:paraId="6434271B" w14:textId="15281F74" w:rsidR="005C312E" w:rsidRPr="005C312E" w:rsidRDefault="005C312E" w:rsidP="00BC1DA9">
      <w:pPr>
        <w:pStyle w:val="Output"/>
        <w:shd w:val="clear" w:color="auto" w:fill="000000" w:themeFill="text1"/>
        <w:rPr>
          <w:b w:val="0"/>
          <w:bCs/>
          <w:sz w:val="12"/>
          <w:szCs w:val="16"/>
        </w:rPr>
      </w:pPr>
      <w:r w:rsidRPr="005C312E">
        <w:rPr>
          <w:b w:val="0"/>
          <w:bCs/>
          <w:sz w:val="12"/>
          <w:szCs w:val="16"/>
        </w:rPr>
        <w:t>====&gt; public native int java.lang.Object.hashCode()</w:t>
      </w:r>
    </w:p>
    <w:p w14:paraId="3FCD3151" w14:textId="77777777" w:rsidR="005C312E" w:rsidRPr="005C312E" w:rsidRDefault="005C312E" w:rsidP="005C312E">
      <w:pPr>
        <w:pStyle w:val="Output"/>
        <w:shd w:val="clear" w:color="auto" w:fill="000000" w:themeFill="text1"/>
        <w:rPr>
          <w:b w:val="0"/>
          <w:bCs/>
          <w:sz w:val="12"/>
          <w:szCs w:val="16"/>
        </w:rPr>
      </w:pPr>
      <w:r w:rsidRPr="005C312E">
        <w:rPr>
          <w:b w:val="0"/>
          <w:bCs/>
          <w:sz w:val="12"/>
          <w:szCs w:val="16"/>
        </w:rPr>
        <w:t>====&gt; public final native void java.lang.Object.notify()</w:t>
      </w:r>
    </w:p>
    <w:p w14:paraId="6F90E88C" w14:textId="68BC1B5E" w:rsidR="005C312E" w:rsidRPr="005C312E" w:rsidRDefault="005C312E" w:rsidP="005C312E">
      <w:pPr>
        <w:pStyle w:val="Output"/>
        <w:shd w:val="clear" w:color="auto" w:fill="000000" w:themeFill="text1"/>
        <w:rPr>
          <w:b w:val="0"/>
          <w:bCs/>
          <w:sz w:val="12"/>
          <w:szCs w:val="16"/>
        </w:rPr>
      </w:pPr>
      <w:r w:rsidRPr="005C312E">
        <w:rPr>
          <w:b w:val="0"/>
          <w:bCs/>
          <w:sz w:val="12"/>
          <w:szCs w:val="16"/>
        </w:rPr>
        <w:t>====&gt; public final native void java.lang.Object.notifyAll()</w:t>
      </w:r>
      <w:r w:rsidR="00BC1DA9">
        <w:rPr>
          <w:b w:val="0"/>
          <w:bCs/>
          <w:sz w:val="12"/>
          <w:szCs w:val="16"/>
        </w:rPr>
        <w:t>… all 9 methods will come</w:t>
      </w:r>
    </w:p>
    <w:p w14:paraId="75383498" w14:textId="77777777" w:rsidR="008A5F4F" w:rsidRDefault="008A5F4F" w:rsidP="008A5F4F">
      <w:pPr>
        <w:rPr>
          <w:b/>
          <w:bCs/>
          <w:color w:val="0000FF"/>
        </w:rPr>
      </w:pPr>
    </w:p>
    <w:p w14:paraId="0846ABCD" w14:textId="28D10EF3" w:rsidR="004A5D4D" w:rsidRDefault="006C7B25" w:rsidP="006C7B25">
      <w:r w:rsidRPr="002275D9">
        <w:rPr>
          <w:rStyle w:val="Heading3Char0"/>
        </w:rPr>
        <w:t>7.</w:t>
      </w:r>
      <w:r w:rsidR="001E464D">
        <w:rPr>
          <w:rStyle w:val="Heading3Char0"/>
        </w:rPr>
        <w:t xml:space="preserve">void </w:t>
      </w:r>
      <w:r w:rsidRPr="002275D9">
        <w:rPr>
          <w:rStyle w:val="Heading3Char0"/>
        </w:rPr>
        <w:t>wait():</w:t>
      </w:r>
      <w:r w:rsidR="004A5D4D" w:rsidRPr="004A5D4D">
        <w:t xml:space="preserve">current thread </w:t>
      </w:r>
      <w:r w:rsidR="004A5D4D">
        <w:t>will</w:t>
      </w:r>
      <w:r w:rsidR="004A5D4D" w:rsidRPr="004A5D4D">
        <w:t xml:space="preserve"> wait, until another thread notifies</w:t>
      </w:r>
    </w:p>
    <w:p w14:paraId="773744C2" w14:textId="77777777" w:rsidR="005370FA" w:rsidRDefault="005370FA" w:rsidP="006C7B25"/>
    <w:p w14:paraId="1A397F43" w14:textId="1E55C76E" w:rsidR="006C7B25" w:rsidRDefault="006C7B25" w:rsidP="006C7B25">
      <w:r w:rsidRPr="002275D9">
        <w:rPr>
          <w:rStyle w:val="Heading3Char0"/>
        </w:rPr>
        <w:t>8.</w:t>
      </w:r>
      <w:r w:rsidR="001E464D">
        <w:rPr>
          <w:rStyle w:val="Heading3Char0"/>
        </w:rPr>
        <w:t xml:space="preserve">void </w:t>
      </w:r>
      <w:r w:rsidRPr="002275D9">
        <w:rPr>
          <w:rStyle w:val="Heading3Char0"/>
        </w:rPr>
        <w:t>wait(long</w:t>
      </w:r>
      <w:r w:rsidR="004A5D4D">
        <w:rPr>
          <w:rStyle w:val="Heading3Char0"/>
        </w:rPr>
        <w:t xml:space="preserve"> ms</w:t>
      </w:r>
      <w:r w:rsidRPr="002275D9">
        <w:rPr>
          <w:rStyle w:val="Heading3Char0"/>
        </w:rPr>
        <w:t>):</w:t>
      </w:r>
      <w:r w:rsidR="004A5D4D" w:rsidRPr="004A5D4D">
        <w:rPr>
          <w:rFonts w:ascii="Verdana" w:hAnsi="Verdana"/>
          <w:color w:val="000000"/>
          <w:shd w:val="clear" w:color="auto" w:fill="EFF1EB"/>
        </w:rPr>
        <w:t xml:space="preserve"> </w:t>
      </w:r>
      <w:r w:rsidR="004A5D4D" w:rsidRPr="004A5D4D">
        <w:t xml:space="preserve">current thread </w:t>
      </w:r>
      <w:r w:rsidR="004A5D4D">
        <w:t>will</w:t>
      </w:r>
      <w:r w:rsidR="004A5D4D" w:rsidRPr="004A5D4D">
        <w:t xml:space="preserve"> wait for the specified milliseconds, until another thread notifies</w:t>
      </w:r>
    </w:p>
    <w:p w14:paraId="5BD091AA" w14:textId="77777777" w:rsidR="005370FA" w:rsidRDefault="005370FA" w:rsidP="006C7B25"/>
    <w:p w14:paraId="2AD3F220" w14:textId="6B710444" w:rsidR="006C7B25" w:rsidRDefault="006C7B25" w:rsidP="006C7B25">
      <w:r w:rsidRPr="002275D9">
        <w:rPr>
          <w:rStyle w:val="Heading3Char0"/>
        </w:rPr>
        <w:t>9.</w:t>
      </w:r>
      <w:r w:rsidR="001E464D">
        <w:rPr>
          <w:rStyle w:val="Heading3Char0"/>
        </w:rPr>
        <w:t xml:space="preserve">void </w:t>
      </w:r>
      <w:r w:rsidRPr="002275D9">
        <w:rPr>
          <w:rStyle w:val="Heading3Char0"/>
        </w:rPr>
        <w:t>wait(long</w:t>
      </w:r>
      <w:r w:rsidR="004A5D4D">
        <w:rPr>
          <w:rStyle w:val="Heading3Char0"/>
        </w:rPr>
        <w:t xml:space="preserve"> ms</w:t>
      </w:r>
      <w:r w:rsidRPr="002275D9">
        <w:rPr>
          <w:rStyle w:val="Heading3Char0"/>
        </w:rPr>
        <w:t>, int</w:t>
      </w:r>
      <w:r w:rsidR="004A5D4D">
        <w:rPr>
          <w:rStyle w:val="Heading3Char0"/>
        </w:rPr>
        <w:t xml:space="preserve"> nano</w:t>
      </w:r>
      <w:r w:rsidRPr="002275D9">
        <w:rPr>
          <w:rStyle w:val="Heading3Char0"/>
        </w:rPr>
        <w:t>):</w:t>
      </w:r>
      <w:r w:rsidR="004A5D4D" w:rsidRPr="004A5D4D">
        <w:rPr>
          <w:rFonts w:ascii="Verdana" w:hAnsi="Verdana"/>
          <w:color w:val="000000"/>
          <w:shd w:val="clear" w:color="auto" w:fill="FFFFFF"/>
        </w:rPr>
        <w:t xml:space="preserve"> </w:t>
      </w:r>
      <w:r w:rsidR="004A5D4D" w:rsidRPr="004A5D4D">
        <w:t xml:space="preserve">current thread </w:t>
      </w:r>
      <w:r w:rsidR="004A5D4D">
        <w:t>will</w:t>
      </w:r>
      <w:r w:rsidR="004A5D4D" w:rsidRPr="004A5D4D">
        <w:t xml:space="preserve"> wait for the specified milliseconds and nanoseconds, until another thread notifies</w:t>
      </w:r>
      <w:r>
        <w:t>.</w:t>
      </w:r>
    </w:p>
    <w:p w14:paraId="69BD98EA" w14:textId="77777777" w:rsidR="005370FA" w:rsidRDefault="005370FA" w:rsidP="006C7B25"/>
    <w:p w14:paraId="1FFC85BA" w14:textId="29A03EB9" w:rsidR="006C7B25" w:rsidRDefault="006C7B25" w:rsidP="006C7B25">
      <w:r w:rsidRPr="002275D9">
        <w:rPr>
          <w:rStyle w:val="Heading3Char0"/>
        </w:rPr>
        <w:t>10.</w:t>
      </w:r>
      <w:r w:rsidR="001E464D">
        <w:rPr>
          <w:rStyle w:val="Heading3Char0"/>
        </w:rPr>
        <w:t xml:space="preserve">void </w:t>
      </w:r>
      <w:r w:rsidRPr="002275D9">
        <w:rPr>
          <w:rStyle w:val="Heading3Char0"/>
        </w:rPr>
        <w:t>notify():</w:t>
      </w:r>
      <w:r>
        <w:t>Wakes up a single thread that is waiting on this object's monitor.</w:t>
      </w:r>
    </w:p>
    <w:p w14:paraId="03930066" w14:textId="77777777" w:rsidR="005370FA" w:rsidRDefault="005370FA" w:rsidP="006C7B25"/>
    <w:p w14:paraId="35A2EAB7" w14:textId="55AA249E" w:rsidR="006C7B25" w:rsidRDefault="006C7B25" w:rsidP="006C7B25">
      <w:r w:rsidRPr="002275D9">
        <w:rPr>
          <w:rStyle w:val="Heading3Char0"/>
        </w:rPr>
        <w:t>11.</w:t>
      </w:r>
      <w:r w:rsidR="001E464D">
        <w:rPr>
          <w:rStyle w:val="Heading3Char0"/>
        </w:rPr>
        <w:t xml:space="preserve">void </w:t>
      </w:r>
      <w:r w:rsidRPr="002275D9">
        <w:rPr>
          <w:rStyle w:val="Heading3Char0"/>
        </w:rPr>
        <w:t>notifyAll():</w:t>
      </w:r>
      <w:r>
        <w:t>Wakes up all threads that are waiting on this object's monitor.</w:t>
      </w:r>
    </w:p>
    <w:p w14:paraId="46134685" w14:textId="77777777" w:rsidR="006C7B25" w:rsidRDefault="006C7B25" w:rsidP="006C7B25">
      <w:pPr>
        <w:pStyle w:val="Heading2"/>
      </w:pPr>
      <w:bookmarkStart w:id="50" w:name="_Toc94350625"/>
      <w:r>
        <w:lastRenderedPageBreak/>
        <w:t>2.String Class</w:t>
      </w:r>
      <w:bookmarkEnd w:id="50"/>
    </w:p>
    <w:p w14:paraId="6C854690" w14:textId="77777777" w:rsidR="006C7B25" w:rsidRPr="00407D89" w:rsidRDefault="006C7B25" w:rsidP="006C7B25">
      <w:r>
        <w:t>T</w:t>
      </w:r>
      <w:r w:rsidRPr="00407D89">
        <w:t>here are two ways to create String object:</w:t>
      </w:r>
    </w:p>
    <w:p w14:paraId="4FF0F1E1" w14:textId="77777777" w:rsidR="006C7B25" w:rsidRPr="00407D89" w:rsidRDefault="006C7B25" w:rsidP="006C7B25">
      <w:pPr>
        <w:rPr>
          <w:b/>
        </w:rPr>
      </w:pPr>
      <w:r>
        <w:rPr>
          <w:b/>
        </w:rPr>
        <w:t>1.</w:t>
      </w:r>
      <w:r w:rsidRPr="00407D89">
        <w:rPr>
          <w:b/>
        </w:rPr>
        <w:t>By string literal</w:t>
      </w:r>
    </w:p>
    <w:p w14:paraId="697C3068" w14:textId="77777777" w:rsidR="006C7B25" w:rsidRPr="00407D89" w:rsidRDefault="006C7B25" w:rsidP="006C7B25">
      <w:pPr>
        <w:pStyle w:val="Output"/>
        <w:rPr>
          <w:lang w:eastAsia="en-US"/>
        </w:rPr>
      </w:pPr>
      <w:r w:rsidRPr="00407D89">
        <w:rPr>
          <w:bdr w:val="none" w:sz="0" w:space="0" w:color="auto" w:frame="1"/>
          <w:lang w:eastAsia="en-US"/>
        </w:rPr>
        <w:t>String s1=</w:t>
      </w:r>
      <w:r w:rsidRPr="00407D89">
        <w:rPr>
          <w:color w:val="0000FF"/>
          <w:bdr w:val="none" w:sz="0" w:space="0" w:color="auto" w:frame="1"/>
          <w:lang w:eastAsia="en-US"/>
        </w:rPr>
        <w:t>"Welcome"</w:t>
      </w:r>
      <w:r w:rsidRPr="00407D89">
        <w:rPr>
          <w:bdr w:val="none" w:sz="0" w:space="0" w:color="auto" w:frame="1"/>
          <w:lang w:eastAsia="en-US"/>
        </w:rPr>
        <w:t>;  </w:t>
      </w:r>
    </w:p>
    <w:p w14:paraId="5C5A06A8" w14:textId="77777777" w:rsidR="006C7B25" w:rsidRDefault="006C7B25" w:rsidP="006C7B25">
      <w:pPr>
        <w:pStyle w:val="Output"/>
        <w:rPr>
          <w:bdr w:val="none" w:sz="0" w:space="0" w:color="auto" w:frame="1"/>
          <w:lang w:eastAsia="en-US"/>
        </w:rPr>
      </w:pPr>
      <w:r w:rsidRPr="00407D89">
        <w:rPr>
          <w:bdr w:val="none" w:sz="0" w:space="0" w:color="auto" w:frame="1"/>
          <w:lang w:eastAsia="en-US"/>
        </w:rPr>
        <w:t>String s2=</w:t>
      </w:r>
      <w:r w:rsidRPr="00407D89">
        <w:rPr>
          <w:color w:val="0000FF"/>
          <w:bdr w:val="none" w:sz="0" w:space="0" w:color="auto" w:frame="1"/>
          <w:lang w:eastAsia="en-US"/>
        </w:rPr>
        <w:t>"Welcome"</w:t>
      </w:r>
      <w:r w:rsidRPr="00407D89">
        <w:rPr>
          <w:bdr w:val="none" w:sz="0" w:space="0" w:color="auto" w:frame="1"/>
          <w:lang w:eastAsia="en-US"/>
        </w:rPr>
        <w:t>;</w:t>
      </w:r>
      <w:r w:rsidRPr="00407D89">
        <w:rPr>
          <w:color w:val="008200"/>
          <w:bdr w:val="none" w:sz="0" w:space="0" w:color="auto" w:frame="1"/>
          <w:lang w:eastAsia="en-US"/>
        </w:rPr>
        <w:t>//It doesn't create a new instance</w:t>
      </w:r>
      <w:r w:rsidRPr="00407D89">
        <w:rPr>
          <w:bdr w:val="none" w:sz="0" w:space="0" w:color="auto" w:frame="1"/>
          <w:lang w:eastAsia="en-US"/>
        </w:rPr>
        <w:t>  </w:t>
      </w:r>
    </w:p>
    <w:p w14:paraId="04BE450F" w14:textId="77777777" w:rsidR="006C7B25" w:rsidRPr="001C774E" w:rsidRDefault="006C7B25" w:rsidP="006C7B25"/>
    <w:p w14:paraId="126C04C1" w14:textId="77777777" w:rsidR="006C7B25" w:rsidRPr="00E850D4" w:rsidRDefault="006C7B25" w:rsidP="006C7B25">
      <w:pPr>
        <w:rPr>
          <w:b/>
        </w:rPr>
      </w:pPr>
      <w:r>
        <w:rPr>
          <w:b/>
        </w:rPr>
        <w:t>2.</w:t>
      </w:r>
      <w:r w:rsidRPr="00E850D4">
        <w:rPr>
          <w:b/>
        </w:rPr>
        <w:t>By new keyword</w:t>
      </w:r>
    </w:p>
    <w:p w14:paraId="54FF0B59" w14:textId="77777777" w:rsidR="006C7B25" w:rsidRPr="00706764" w:rsidRDefault="006C7B25" w:rsidP="006C7B25">
      <w:pPr>
        <w:pStyle w:val="Output"/>
        <w:pBdr>
          <w:bottom w:val="single" w:sz="8" w:space="0" w:color="auto"/>
        </w:pBdr>
        <w:rPr>
          <w:rStyle w:val="comment"/>
          <w:color w:val="008200"/>
          <w:bdr w:val="none" w:sz="0" w:space="0" w:color="auto" w:frame="1"/>
        </w:rPr>
      </w:pPr>
      <w:r w:rsidRPr="00706764">
        <w:rPr>
          <w:color w:val="000000"/>
          <w:bdr w:val="none" w:sz="0" w:space="0" w:color="auto" w:frame="1"/>
        </w:rPr>
        <w:t>String s1=</w:t>
      </w:r>
      <w:r w:rsidRPr="00706764">
        <w:rPr>
          <w:rStyle w:val="keyword"/>
          <w:bCs/>
          <w:color w:val="006699"/>
          <w:bdr w:val="none" w:sz="0" w:space="0" w:color="auto" w:frame="1"/>
        </w:rPr>
        <w:t>new</w:t>
      </w:r>
      <w:r w:rsidRPr="00706764">
        <w:rPr>
          <w:color w:val="000000"/>
          <w:bdr w:val="none" w:sz="0" w:space="0" w:color="auto" w:frame="1"/>
        </w:rPr>
        <w:t> String(</w:t>
      </w:r>
      <w:r w:rsidRPr="00706764">
        <w:rPr>
          <w:rStyle w:val="string"/>
          <w:color w:val="0000FF"/>
          <w:bdr w:val="none" w:sz="0" w:space="0" w:color="auto" w:frame="1"/>
        </w:rPr>
        <w:t>"Welcome"</w:t>
      </w:r>
      <w:r w:rsidRPr="00706764">
        <w:rPr>
          <w:color w:val="000000"/>
          <w:bdr w:val="none" w:sz="0" w:space="0" w:color="auto" w:frame="1"/>
        </w:rPr>
        <w:t>);</w:t>
      </w:r>
      <w:r w:rsidRPr="00706764">
        <w:rPr>
          <w:rStyle w:val="comment"/>
          <w:color w:val="008200"/>
          <w:bdr w:val="none" w:sz="0" w:space="0" w:color="auto" w:frame="1"/>
        </w:rPr>
        <w:t>//creates two objects and one reference variable</w:t>
      </w:r>
    </w:p>
    <w:p w14:paraId="741547DA" w14:textId="77777777" w:rsidR="00317453" w:rsidRDefault="00317453" w:rsidP="006C7B25"/>
    <w:p w14:paraId="11F8E976" w14:textId="77777777" w:rsidR="006C7B25" w:rsidRDefault="006C7B25" w:rsidP="006C7B25">
      <w:pPr>
        <w:pStyle w:val="Howitworks"/>
      </w:pPr>
      <w:r>
        <w:t>Understand the following cases</w:t>
      </w:r>
    </w:p>
    <w:p w14:paraId="15211F3F" w14:textId="77777777" w:rsidR="006C7B25" w:rsidRDefault="006C7B25" w:rsidP="000E4144">
      <w:pPr>
        <w:pStyle w:val="Heading30"/>
      </w:pPr>
      <w:r w:rsidRPr="00010618">
        <w:t>Case 1 : literal VS Object</w:t>
      </w:r>
    </w:p>
    <w:p w14:paraId="32B88363" w14:textId="77777777" w:rsidR="006C7B25" w:rsidRPr="0013724A" w:rsidRDefault="006C7B25" w:rsidP="006C7B25">
      <w:pPr>
        <w:pStyle w:val="Output"/>
        <w:rPr>
          <w:color w:val="4C483D" w:themeColor="text2"/>
          <w:sz w:val="15"/>
          <w:szCs w:val="15"/>
        </w:rPr>
      </w:pPr>
      <w:r w:rsidRPr="0013724A">
        <w:rPr>
          <w:bCs/>
          <w:color w:val="7F0055"/>
          <w:sz w:val="15"/>
          <w:szCs w:val="15"/>
        </w:rPr>
        <w:t>public</w:t>
      </w:r>
      <w:r w:rsidRPr="0013724A">
        <w:rPr>
          <w:sz w:val="15"/>
          <w:szCs w:val="15"/>
        </w:rPr>
        <w:t xml:space="preserve"> </w:t>
      </w:r>
      <w:r w:rsidRPr="0013724A">
        <w:rPr>
          <w:bCs/>
          <w:color w:val="7F0055"/>
          <w:sz w:val="15"/>
          <w:szCs w:val="15"/>
        </w:rPr>
        <w:t>class</w:t>
      </w:r>
      <w:r w:rsidRPr="0013724A">
        <w:rPr>
          <w:sz w:val="15"/>
          <w:szCs w:val="15"/>
        </w:rPr>
        <w:t xml:space="preserve"> StringDemo {</w:t>
      </w:r>
    </w:p>
    <w:p w14:paraId="6B953C16" w14:textId="77777777" w:rsidR="006C7B25" w:rsidRPr="0013724A" w:rsidRDefault="006C7B25" w:rsidP="006C7B25">
      <w:pPr>
        <w:pStyle w:val="Output"/>
        <w:rPr>
          <w:color w:val="4C483D" w:themeColor="text2"/>
          <w:sz w:val="15"/>
          <w:szCs w:val="15"/>
        </w:rPr>
      </w:pPr>
      <w:r w:rsidRPr="0013724A">
        <w:rPr>
          <w:sz w:val="15"/>
          <w:szCs w:val="15"/>
        </w:rPr>
        <w:tab/>
      </w:r>
      <w:r w:rsidRPr="0013724A">
        <w:rPr>
          <w:bCs/>
          <w:color w:val="7F0055"/>
          <w:sz w:val="15"/>
          <w:szCs w:val="15"/>
        </w:rPr>
        <w:t>public</w:t>
      </w:r>
      <w:r w:rsidRPr="0013724A">
        <w:rPr>
          <w:sz w:val="15"/>
          <w:szCs w:val="15"/>
        </w:rPr>
        <w:t xml:space="preserve"> </w:t>
      </w:r>
      <w:r w:rsidRPr="0013724A">
        <w:rPr>
          <w:bCs/>
          <w:color w:val="7F0055"/>
          <w:sz w:val="15"/>
          <w:szCs w:val="15"/>
        </w:rPr>
        <w:t>static</w:t>
      </w:r>
      <w:r w:rsidRPr="0013724A">
        <w:rPr>
          <w:sz w:val="15"/>
          <w:szCs w:val="15"/>
        </w:rPr>
        <w:t xml:space="preserve"> </w:t>
      </w:r>
      <w:r w:rsidRPr="0013724A">
        <w:rPr>
          <w:bCs/>
          <w:color w:val="7F0055"/>
          <w:sz w:val="15"/>
          <w:szCs w:val="15"/>
        </w:rPr>
        <w:t>void</w:t>
      </w:r>
      <w:r w:rsidRPr="0013724A">
        <w:rPr>
          <w:sz w:val="15"/>
          <w:szCs w:val="15"/>
        </w:rPr>
        <w:t xml:space="preserve"> main(String[] </w:t>
      </w:r>
      <w:r w:rsidRPr="0013724A">
        <w:rPr>
          <w:color w:val="6A3E3E"/>
          <w:sz w:val="15"/>
          <w:szCs w:val="15"/>
        </w:rPr>
        <w:t>args</w:t>
      </w:r>
      <w:r w:rsidRPr="0013724A">
        <w:rPr>
          <w:sz w:val="15"/>
          <w:szCs w:val="15"/>
        </w:rPr>
        <w:t>) {</w:t>
      </w:r>
    </w:p>
    <w:p w14:paraId="572F1100" w14:textId="77777777" w:rsidR="006C7B25" w:rsidRPr="0013724A" w:rsidRDefault="006C7B25" w:rsidP="006C7B25">
      <w:pPr>
        <w:pStyle w:val="Output"/>
        <w:rPr>
          <w:color w:val="4C483D" w:themeColor="text2"/>
          <w:sz w:val="15"/>
          <w:szCs w:val="15"/>
        </w:rPr>
      </w:pPr>
      <w:r w:rsidRPr="0013724A">
        <w:rPr>
          <w:sz w:val="15"/>
          <w:szCs w:val="15"/>
        </w:rPr>
        <w:tab/>
      </w:r>
      <w:r w:rsidRPr="0013724A">
        <w:rPr>
          <w:sz w:val="15"/>
          <w:szCs w:val="15"/>
        </w:rPr>
        <w:tab/>
        <w:t xml:space="preserve">String </w:t>
      </w:r>
      <w:r w:rsidRPr="0013724A">
        <w:rPr>
          <w:color w:val="6A3E3E"/>
          <w:sz w:val="15"/>
          <w:szCs w:val="15"/>
        </w:rPr>
        <w:t>s1</w:t>
      </w:r>
      <w:r w:rsidRPr="0013724A">
        <w:rPr>
          <w:sz w:val="15"/>
          <w:szCs w:val="15"/>
        </w:rPr>
        <w:t xml:space="preserve"> = </w:t>
      </w:r>
      <w:r w:rsidRPr="0013724A">
        <w:rPr>
          <w:color w:val="2A00FF"/>
          <w:sz w:val="15"/>
          <w:szCs w:val="15"/>
        </w:rPr>
        <w:t>"Cat"</w:t>
      </w:r>
      <w:r w:rsidRPr="0013724A">
        <w:rPr>
          <w:sz w:val="15"/>
          <w:szCs w:val="15"/>
        </w:rPr>
        <w:t>;</w:t>
      </w:r>
    </w:p>
    <w:p w14:paraId="1C8FD4E5" w14:textId="69CC88C1" w:rsidR="00624F48" w:rsidRPr="0013724A" w:rsidRDefault="006C7B25" w:rsidP="00624F48">
      <w:pPr>
        <w:pStyle w:val="Output"/>
        <w:rPr>
          <w:color w:val="4C483D" w:themeColor="text2"/>
          <w:sz w:val="15"/>
          <w:szCs w:val="15"/>
        </w:rPr>
      </w:pPr>
      <w:r w:rsidRPr="0013724A">
        <w:rPr>
          <w:sz w:val="15"/>
          <w:szCs w:val="15"/>
        </w:rPr>
        <w:tab/>
      </w:r>
      <w:r w:rsidRPr="0013724A">
        <w:rPr>
          <w:sz w:val="15"/>
          <w:szCs w:val="15"/>
        </w:rPr>
        <w:tab/>
        <w:t xml:space="preserve">String </w:t>
      </w:r>
      <w:r w:rsidRPr="0013724A">
        <w:rPr>
          <w:color w:val="6A3E3E"/>
          <w:sz w:val="15"/>
          <w:szCs w:val="15"/>
        </w:rPr>
        <w:t>s2</w:t>
      </w:r>
      <w:r w:rsidRPr="0013724A">
        <w:rPr>
          <w:sz w:val="15"/>
          <w:szCs w:val="15"/>
        </w:rPr>
        <w:t xml:space="preserve"> = </w:t>
      </w:r>
      <w:r w:rsidRPr="0013724A">
        <w:rPr>
          <w:color w:val="2A00FF"/>
          <w:sz w:val="15"/>
          <w:szCs w:val="15"/>
        </w:rPr>
        <w:t>"Cat"</w:t>
      </w:r>
      <w:r w:rsidRPr="0013724A">
        <w:rPr>
          <w:sz w:val="15"/>
          <w:szCs w:val="15"/>
        </w:rPr>
        <w:t>;</w:t>
      </w:r>
    </w:p>
    <w:p w14:paraId="4DC9021D" w14:textId="77777777" w:rsidR="007A098F" w:rsidRPr="0013724A" w:rsidRDefault="00624F48" w:rsidP="00624F48">
      <w:pPr>
        <w:pStyle w:val="Output"/>
        <w:rPr>
          <w:sz w:val="15"/>
          <w:szCs w:val="15"/>
        </w:rPr>
      </w:pPr>
      <w:r w:rsidRPr="0013724A">
        <w:rPr>
          <w:sz w:val="15"/>
          <w:szCs w:val="15"/>
        </w:rPr>
        <w:tab/>
      </w:r>
      <w:r w:rsidRPr="0013724A">
        <w:rPr>
          <w:sz w:val="15"/>
          <w:szCs w:val="15"/>
        </w:rPr>
        <w:tab/>
      </w:r>
    </w:p>
    <w:p w14:paraId="4171D532" w14:textId="645639A5" w:rsidR="00624F48" w:rsidRPr="0013724A" w:rsidRDefault="008925D0" w:rsidP="007A098F">
      <w:pPr>
        <w:pStyle w:val="Output"/>
        <w:ind w:firstLine="720"/>
        <w:rPr>
          <w:sz w:val="15"/>
          <w:szCs w:val="15"/>
        </w:rPr>
      </w:pPr>
      <w:r w:rsidRPr="0013724A">
        <w:rPr>
          <w:sz w:val="15"/>
          <w:szCs w:val="15"/>
        </w:rPr>
        <w:t xml:space="preserve">        </w:t>
      </w:r>
      <w:r w:rsidR="0013724A">
        <w:rPr>
          <w:sz w:val="15"/>
          <w:szCs w:val="15"/>
        </w:rPr>
        <w:tab/>
      </w:r>
      <w:r w:rsidR="00624F48" w:rsidRPr="0013724A">
        <w:rPr>
          <w:sz w:val="15"/>
          <w:szCs w:val="15"/>
        </w:rPr>
        <w:t xml:space="preserve">String </w:t>
      </w:r>
      <w:r w:rsidR="00624F48" w:rsidRPr="0013724A">
        <w:rPr>
          <w:color w:val="6A3E3E"/>
          <w:sz w:val="15"/>
          <w:szCs w:val="15"/>
        </w:rPr>
        <w:t>s3</w:t>
      </w:r>
      <w:r w:rsidR="00624F48" w:rsidRPr="0013724A">
        <w:rPr>
          <w:sz w:val="15"/>
          <w:szCs w:val="15"/>
        </w:rPr>
        <w:t xml:space="preserve"> = </w:t>
      </w:r>
      <w:r w:rsidR="00624F48" w:rsidRPr="0013724A">
        <w:rPr>
          <w:bCs/>
          <w:color w:val="7F0055"/>
          <w:sz w:val="15"/>
          <w:szCs w:val="15"/>
        </w:rPr>
        <w:t>new</w:t>
      </w:r>
      <w:r w:rsidR="00624F48" w:rsidRPr="0013724A">
        <w:rPr>
          <w:sz w:val="15"/>
          <w:szCs w:val="15"/>
        </w:rPr>
        <w:t xml:space="preserve"> String(</w:t>
      </w:r>
      <w:r w:rsidR="00624F48" w:rsidRPr="0013724A">
        <w:rPr>
          <w:color w:val="2A00FF"/>
          <w:sz w:val="15"/>
          <w:szCs w:val="15"/>
        </w:rPr>
        <w:t>"Cat"</w:t>
      </w:r>
      <w:r w:rsidR="00624F48" w:rsidRPr="0013724A">
        <w:rPr>
          <w:sz w:val="15"/>
          <w:szCs w:val="15"/>
        </w:rPr>
        <w:t>);</w:t>
      </w:r>
    </w:p>
    <w:p w14:paraId="385E0702" w14:textId="77777777" w:rsidR="00624F48" w:rsidRPr="0013724A" w:rsidRDefault="00624F48" w:rsidP="00624F48">
      <w:pPr>
        <w:pStyle w:val="Output"/>
        <w:rPr>
          <w:color w:val="4C483D" w:themeColor="text2"/>
          <w:sz w:val="15"/>
          <w:szCs w:val="15"/>
        </w:rPr>
      </w:pPr>
    </w:p>
    <w:p w14:paraId="5923FD12" w14:textId="77777777" w:rsidR="00624F48" w:rsidRPr="0013724A" w:rsidRDefault="00624F48" w:rsidP="00624F48">
      <w:pPr>
        <w:pStyle w:val="Output"/>
        <w:rPr>
          <w:color w:val="4C483D" w:themeColor="text2"/>
          <w:sz w:val="15"/>
          <w:szCs w:val="15"/>
        </w:rPr>
      </w:pPr>
      <w:r w:rsidRPr="0013724A">
        <w:rPr>
          <w:sz w:val="15"/>
          <w:szCs w:val="15"/>
        </w:rPr>
        <w:tab/>
      </w:r>
      <w:r w:rsidRPr="0013724A">
        <w:rPr>
          <w:sz w:val="15"/>
          <w:szCs w:val="15"/>
        </w:rPr>
        <w:tab/>
        <w:t xml:space="preserve">String </w:t>
      </w:r>
      <w:r w:rsidRPr="0013724A">
        <w:rPr>
          <w:color w:val="6A3E3E"/>
          <w:sz w:val="15"/>
          <w:szCs w:val="15"/>
        </w:rPr>
        <w:t>s4</w:t>
      </w:r>
      <w:r w:rsidRPr="0013724A">
        <w:rPr>
          <w:sz w:val="15"/>
          <w:szCs w:val="15"/>
        </w:rPr>
        <w:t xml:space="preserve"> = </w:t>
      </w:r>
      <w:r w:rsidRPr="0013724A">
        <w:rPr>
          <w:bCs/>
          <w:color w:val="7F0055"/>
          <w:sz w:val="15"/>
          <w:szCs w:val="15"/>
        </w:rPr>
        <w:t>new</w:t>
      </w:r>
      <w:r w:rsidRPr="0013724A">
        <w:rPr>
          <w:sz w:val="15"/>
          <w:szCs w:val="15"/>
        </w:rPr>
        <w:t xml:space="preserve"> String(</w:t>
      </w:r>
      <w:r w:rsidRPr="0013724A">
        <w:rPr>
          <w:color w:val="2A00FF"/>
          <w:sz w:val="15"/>
          <w:szCs w:val="15"/>
        </w:rPr>
        <w:t>"Rat"</w:t>
      </w:r>
      <w:r w:rsidRPr="0013724A">
        <w:rPr>
          <w:sz w:val="15"/>
          <w:szCs w:val="15"/>
        </w:rPr>
        <w:t>);</w:t>
      </w:r>
    </w:p>
    <w:p w14:paraId="16BEBA4D" w14:textId="6B72BC17" w:rsidR="006C7B25" w:rsidRPr="0013724A" w:rsidRDefault="00624F48" w:rsidP="006C7B25">
      <w:pPr>
        <w:pStyle w:val="Output"/>
        <w:rPr>
          <w:sz w:val="15"/>
          <w:szCs w:val="15"/>
        </w:rPr>
      </w:pPr>
      <w:r w:rsidRPr="0013724A">
        <w:rPr>
          <w:sz w:val="15"/>
          <w:szCs w:val="15"/>
        </w:rPr>
        <w:tab/>
      </w:r>
      <w:r w:rsidRPr="0013724A">
        <w:rPr>
          <w:sz w:val="15"/>
          <w:szCs w:val="15"/>
        </w:rPr>
        <w:tab/>
        <w:t xml:space="preserve">String </w:t>
      </w:r>
      <w:r w:rsidRPr="0013724A">
        <w:rPr>
          <w:color w:val="6A3E3E"/>
          <w:sz w:val="15"/>
          <w:szCs w:val="15"/>
        </w:rPr>
        <w:t>s5</w:t>
      </w:r>
      <w:r w:rsidRPr="0013724A">
        <w:rPr>
          <w:sz w:val="15"/>
          <w:szCs w:val="15"/>
        </w:rPr>
        <w:t xml:space="preserve"> = </w:t>
      </w:r>
      <w:r w:rsidRPr="0013724A">
        <w:rPr>
          <w:color w:val="2A00FF"/>
          <w:sz w:val="15"/>
          <w:szCs w:val="15"/>
        </w:rPr>
        <w:t>"Rat"</w:t>
      </w:r>
      <w:r w:rsidRPr="0013724A">
        <w:rPr>
          <w:sz w:val="15"/>
          <w:szCs w:val="15"/>
        </w:rPr>
        <w:t>;</w:t>
      </w:r>
    </w:p>
    <w:p w14:paraId="2BA6B904" w14:textId="77777777" w:rsidR="007A098F" w:rsidRPr="0013724A" w:rsidRDefault="007A098F" w:rsidP="006C7B25">
      <w:pPr>
        <w:pStyle w:val="Output"/>
        <w:rPr>
          <w:color w:val="4C483D" w:themeColor="text2"/>
          <w:sz w:val="15"/>
          <w:szCs w:val="15"/>
        </w:rPr>
      </w:pPr>
    </w:p>
    <w:p w14:paraId="2DFDD3A5" w14:textId="77777777" w:rsidR="006C7B25" w:rsidRPr="0013724A" w:rsidRDefault="006C7B25" w:rsidP="006C7B25">
      <w:pPr>
        <w:pStyle w:val="Output"/>
        <w:rPr>
          <w:color w:val="4C483D" w:themeColor="text2"/>
          <w:sz w:val="15"/>
          <w:szCs w:val="15"/>
        </w:rPr>
      </w:pPr>
      <w:r w:rsidRPr="0013724A">
        <w:rPr>
          <w:sz w:val="15"/>
          <w:szCs w:val="15"/>
        </w:rPr>
        <w:tab/>
      </w:r>
      <w:r w:rsidRPr="0013724A">
        <w:rPr>
          <w:sz w:val="15"/>
          <w:szCs w:val="15"/>
        </w:rPr>
        <w:tab/>
        <w:t>System.</w:t>
      </w:r>
      <w:r w:rsidRPr="0013724A">
        <w:rPr>
          <w:bCs/>
          <w:i/>
          <w:iCs/>
          <w:color w:val="0000C0"/>
          <w:sz w:val="15"/>
          <w:szCs w:val="15"/>
        </w:rPr>
        <w:t>out</w:t>
      </w:r>
      <w:r w:rsidRPr="0013724A">
        <w:rPr>
          <w:sz w:val="15"/>
          <w:szCs w:val="15"/>
        </w:rPr>
        <w:t>.println(</w:t>
      </w:r>
      <w:r w:rsidRPr="0013724A">
        <w:rPr>
          <w:color w:val="6A3E3E"/>
          <w:sz w:val="15"/>
          <w:szCs w:val="15"/>
        </w:rPr>
        <w:t>s1</w:t>
      </w:r>
      <w:r w:rsidRPr="0013724A">
        <w:rPr>
          <w:sz w:val="15"/>
          <w:szCs w:val="15"/>
        </w:rPr>
        <w:t xml:space="preserve"> == </w:t>
      </w:r>
      <w:r w:rsidRPr="0013724A">
        <w:rPr>
          <w:color w:val="6A3E3E"/>
          <w:sz w:val="15"/>
          <w:szCs w:val="15"/>
        </w:rPr>
        <w:t>s2</w:t>
      </w:r>
      <w:r w:rsidRPr="0013724A">
        <w:rPr>
          <w:sz w:val="15"/>
          <w:szCs w:val="15"/>
        </w:rPr>
        <w:t xml:space="preserve">); </w:t>
      </w:r>
      <w:r w:rsidRPr="0013724A">
        <w:rPr>
          <w:color w:val="3F7F5F"/>
          <w:sz w:val="15"/>
          <w:szCs w:val="15"/>
        </w:rPr>
        <w:t>// true</w:t>
      </w:r>
    </w:p>
    <w:p w14:paraId="7DAD3934" w14:textId="77777777" w:rsidR="006C7B25" w:rsidRPr="0013724A" w:rsidRDefault="006C7B25" w:rsidP="006C7B25">
      <w:pPr>
        <w:pStyle w:val="Output"/>
        <w:rPr>
          <w:color w:val="4C483D" w:themeColor="text2"/>
          <w:sz w:val="15"/>
          <w:szCs w:val="15"/>
        </w:rPr>
      </w:pPr>
      <w:r w:rsidRPr="0013724A">
        <w:rPr>
          <w:sz w:val="15"/>
          <w:szCs w:val="15"/>
        </w:rPr>
        <w:tab/>
      </w:r>
      <w:r w:rsidRPr="0013724A">
        <w:rPr>
          <w:sz w:val="15"/>
          <w:szCs w:val="15"/>
        </w:rPr>
        <w:tab/>
        <w:t>System.</w:t>
      </w:r>
      <w:r w:rsidRPr="0013724A">
        <w:rPr>
          <w:bCs/>
          <w:i/>
          <w:iCs/>
          <w:color w:val="0000C0"/>
          <w:sz w:val="15"/>
          <w:szCs w:val="15"/>
        </w:rPr>
        <w:t>out</w:t>
      </w:r>
      <w:r w:rsidRPr="0013724A">
        <w:rPr>
          <w:sz w:val="15"/>
          <w:szCs w:val="15"/>
        </w:rPr>
        <w:t>.println(</w:t>
      </w:r>
      <w:r w:rsidRPr="0013724A">
        <w:rPr>
          <w:color w:val="6A3E3E"/>
          <w:sz w:val="15"/>
          <w:szCs w:val="15"/>
        </w:rPr>
        <w:t>s1</w:t>
      </w:r>
      <w:r w:rsidRPr="0013724A">
        <w:rPr>
          <w:sz w:val="15"/>
          <w:szCs w:val="15"/>
        </w:rPr>
        <w:t xml:space="preserve"> == </w:t>
      </w:r>
      <w:r w:rsidRPr="0013724A">
        <w:rPr>
          <w:color w:val="6A3E3E"/>
          <w:sz w:val="15"/>
          <w:szCs w:val="15"/>
        </w:rPr>
        <w:t>s3</w:t>
      </w:r>
      <w:r w:rsidRPr="0013724A">
        <w:rPr>
          <w:sz w:val="15"/>
          <w:szCs w:val="15"/>
        </w:rPr>
        <w:t xml:space="preserve">); </w:t>
      </w:r>
      <w:r w:rsidRPr="0013724A">
        <w:rPr>
          <w:color w:val="3F7F5F"/>
          <w:sz w:val="15"/>
          <w:szCs w:val="15"/>
        </w:rPr>
        <w:t>// false</w:t>
      </w:r>
    </w:p>
    <w:p w14:paraId="79787F0A" w14:textId="77777777" w:rsidR="006C7B25" w:rsidRPr="0013724A" w:rsidRDefault="006C7B25" w:rsidP="006C7B25">
      <w:pPr>
        <w:pStyle w:val="Output"/>
        <w:rPr>
          <w:color w:val="4C483D" w:themeColor="text2"/>
          <w:sz w:val="15"/>
          <w:szCs w:val="15"/>
        </w:rPr>
      </w:pPr>
      <w:r w:rsidRPr="0013724A">
        <w:rPr>
          <w:sz w:val="15"/>
          <w:szCs w:val="15"/>
        </w:rPr>
        <w:tab/>
        <w:t>}</w:t>
      </w:r>
    </w:p>
    <w:p w14:paraId="1EAEAC47" w14:textId="77777777" w:rsidR="006C7B25" w:rsidRPr="0013724A" w:rsidRDefault="006C7B25" w:rsidP="006C7B25">
      <w:pPr>
        <w:pStyle w:val="Output"/>
        <w:rPr>
          <w:sz w:val="15"/>
          <w:szCs w:val="15"/>
        </w:rPr>
      </w:pPr>
      <w:r w:rsidRPr="0013724A">
        <w:rPr>
          <w:sz w:val="15"/>
          <w:szCs w:val="15"/>
        </w:rPr>
        <w:t>}</w:t>
      </w:r>
    </w:p>
    <w:p w14:paraId="2E13ED32" w14:textId="77777777" w:rsidR="006C7B25" w:rsidRDefault="00EF404A" w:rsidP="0013724A">
      <w:pPr>
        <w:spacing w:line="240" w:lineRule="auto"/>
        <w:ind w:left="720"/>
      </w:pPr>
      <w:r>
        <w:rPr>
          <w:noProof/>
          <w:lang w:eastAsia="en-US"/>
        </w:rPr>
        <w:drawing>
          <wp:inline distT="0" distB="0" distL="0" distR="0" wp14:anchorId="51DF311A" wp14:editId="79ACE80B">
            <wp:extent cx="3922499" cy="2004834"/>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60DCAE.tmp"/>
                    <pic:cNvPicPr/>
                  </pic:nvPicPr>
                  <pic:blipFill>
                    <a:blip r:embed="rId61">
                      <a:extLst>
                        <a:ext uri="{28A0092B-C50C-407E-A947-70E740481C1C}">
                          <a14:useLocalDpi xmlns:a14="http://schemas.microsoft.com/office/drawing/2010/main" val="0"/>
                        </a:ext>
                      </a:extLst>
                    </a:blip>
                    <a:stretch>
                      <a:fillRect/>
                    </a:stretch>
                  </pic:blipFill>
                  <pic:spPr>
                    <a:xfrm>
                      <a:off x="0" y="0"/>
                      <a:ext cx="4016689" cy="2052975"/>
                    </a:xfrm>
                    <a:prstGeom prst="rect">
                      <a:avLst/>
                    </a:prstGeom>
                  </pic:spPr>
                </pic:pic>
              </a:graphicData>
            </a:graphic>
          </wp:inline>
        </w:drawing>
      </w:r>
    </w:p>
    <w:p w14:paraId="4D7F62FE" w14:textId="6F5F0C43" w:rsidR="00044062" w:rsidRPr="00044062" w:rsidRDefault="00044062" w:rsidP="006F728B">
      <w:pPr>
        <w:pStyle w:val="ListParagraph"/>
        <w:numPr>
          <w:ilvl w:val="0"/>
          <w:numId w:val="112"/>
        </w:numPr>
      </w:pPr>
      <w:r>
        <w:rPr>
          <w:shd w:val="clear" w:color="auto" w:fill="FFFFFF"/>
        </w:rPr>
        <w:t xml:space="preserve">first line of code is </w:t>
      </w:r>
      <w:r w:rsidRPr="0096315A">
        <w:rPr>
          <w:b/>
          <w:color w:val="00B050"/>
          <w:shd w:val="clear" w:color="auto" w:fill="FFFFFF"/>
        </w:rPr>
        <w:t>literal type</w:t>
      </w:r>
      <w:r>
        <w:rPr>
          <w:shd w:val="clear" w:color="auto" w:fill="FFFFFF"/>
        </w:rPr>
        <w:t xml:space="preserve">, so first it </w:t>
      </w:r>
      <w:r w:rsidRPr="0033581A">
        <w:rPr>
          <w:shd w:val="clear" w:color="auto" w:fill="FFFFFF"/>
        </w:rPr>
        <w:t>will</w:t>
      </w:r>
      <w:r>
        <w:rPr>
          <w:shd w:val="clear" w:color="auto" w:fill="FFFFFF"/>
        </w:rPr>
        <w:t xml:space="preserve"> search in SCP, String </w:t>
      </w:r>
      <w:r>
        <w:rPr>
          <w:rFonts w:ascii="Consolas" w:hAnsi="Consolas" w:cs="Courier New"/>
          <w:color w:val="C7254E"/>
          <w:sz w:val="22"/>
          <w:szCs w:val="22"/>
          <w:shd w:val="clear" w:color="auto" w:fill="F9F2F4"/>
        </w:rPr>
        <w:t>C</w:t>
      </w:r>
      <w:r w:rsidRPr="0033581A">
        <w:rPr>
          <w:rFonts w:ascii="Consolas" w:hAnsi="Consolas" w:cs="Courier New"/>
          <w:color w:val="C7254E"/>
          <w:sz w:val="22"/>
          <w:szCs w:val="22"/>
          <w:shd w:val="clear" w:color="auto" w:fill="F9F2F4"/>
        </w:rPr>
        <w:t>at</w:t>
      </w:r>
      <w:r>
        <w:rPr>
          <w:shd w:val="clear" w:color="auto" w:fill="FFFFFF"/>
        </w:rPr>
        <w:t xml:space="preserve"> is existed or not.</w:t>
      </w:r>
      <w:r w:rsidRPr="0033581A">
        <w:rPr>
          <w:shd w:val="clear" w:color="auto" w:fill="FFFFFF"/>
        </w:rPr>
        <w:t xml:space="preserve"> </w:t>
      </w:r>
      <w:r>
        <w:rPr>
          <w:shd w:val="clear" w:color="auto" w:fill="FFFFFF"/>
        </w:rPr>
        <w:t>here ‘cat’ not</w:t>
      </w:r>
      <w:r w:rsidRPr="0033581A">
        <w:rPr>
          <w:shd w:val="clear" w:color="auto" w:fill="FFFFFF"/>
        </w:rPr>
        <w:t xml:space="preserve"> exist on the </w:t>
      </w:r>
      <w:r w:rsidRPr="00FF2A19">
        <w:rPr>
          <w:shd w:val="clear" w:color="auto" w:fill="FFFFFF"/>
        </w:rPr>
        <w:t xml:space="preserve">String </w:t>
      </w:r>
      <w:r w:rsidR="00FF2A19">
        <w:rPr>
          <w:shd w:val="clear" w:color="auto" w:fill="FFFFFF"/>
        </w:rPr>
        <w:t xml:space="preserve">constant </w:t>
      </w:r>
      <w:r w:rsidRPr="00FF2A19">
        <w:rPr>
          <w:shd w:val="clear" w:color="auto" w:fill="FFFFFF"/>
        </w:rPr>
        <w:t>pool so</w:t>
      </w:r>
      <w:r>
        <w:rPr>
          <w:b/>
          <w:bCs/>
          <w:shd w:val="clear" w:color="auto" w:fill="FFFFFF"/>
        </w:rPr>
        <w:t xml:space="preserve">, “Cat” will create in SCP&amp; it will </w:t>
      </w:r>
      <w:r w:rsidRPr="0033581A">
        <w:rPr>
          <w:shd w:val="clear" w:color="auto" w:fill="FFFFFF"/>
        </w:rPr>
        <w:t>reference to</w:t>
      </w:r>
      <w:r>
        <w:rPr>
          <w:b/>
          <w:bCs/>
          <w:shd w:val="clear" w:color="auto" w:fill="FFFFFF"/>
        </w:rPr>
        <w:t xml:space="preserve"> </w:t>
      </w:r>
      <w:r>
        <w:rPr>
          <w:rFonts w:ascii="Consolas" w:hAnsi="Consolas" w:cs="Courier New"/>
          <w:color w:val="C7254E"/>
          <w:sz w:val="22"/>
          <w:szCs w:val="22"/>
          <w:shd w:val="clear" w:color="auto" w:fill="F9F2F4"/>
        </w:rPr>
        <w:t>s1</w:t>
      </w:r>
      <w:r w:rsidRPr="0033581A">
        <w:rPr>
          <w:rFonts w:ascii="Consolas" w:hAnsi="Consolas" w:cs="Courier New"/>
          <w:color w:val="C7254E"/>
          <w:sz w:val="22"/>
          <w:szCs w:val="22"/>
          <w:shd w:val="clear" w:color="auto" w:fill="F9F2F4"/>
        </w:rPr>
        <w:t>.</w:t>
      </w:r>
    </w:p>
    <w:p w14:paraId="2B057D38" w14:textId="77777777" w:rsidR="00044062" w:rsidRPr="0096315A" w:rsidRDefault="00044062" w:rsidP="0013724A">
      <w:pPr>
        <w:pStyle w:val="ListParagraph"/>
        <w:spacing w:line="240" w:lineRule="auto"/>
      </w:pPr>
      <w:r w:rsidRPr="0033581A">
        <w:rPr>
          <w:shd w:val="clear" w:color="auto" w:fill="FFFFFF"/>
        </w:rPr>
        <w:t xml:space="preserve"> </w:t>
      </w:r>
    </w:p>
    <w:p w14:paraId="0CA1AA1C" w14:textId="3092F6FA" w:rsidR="00044062" w:rsidRDefault="0033581A" w:rsidP="006F728B">
      <w:pPr>
        <w:pStyle w:val="ListParagraph"/>
        <w:numPr>
          <w:ilvl w:val="0"/>
          <w:numId w:val="112"/>
        </w:numPr>
      </w:pPr>
      <w:r w:rsidRPr="00044062">
        <w:rPr>
          <w:shd w:val="clear" w:color="auto" w:fill="FFFFFF"/>
        </w:rPr>
        <w:t xml:space="preserve">second line of code </w:t>
      </w:r>
      <w:r w:rsidR="0096315A" w:rsidRPr="00044062">
        <w:rPr>
          <w:shd w:val="clear" w:color="auto" w:fill="FFFFFF"/>
        </w:rPr>
        <w:t xml:space="preserve">is </w:t>
      </w:r>
      <w:r w:rsidR="0096315A" w:rsidRPr="00044062">
        <w:rPr>
          <w:b/>
          <w:color w:val="00B050"/>
          <w:shd w:val="clear" w:color="auto" w:fill="FFFFFF"/>
        </w:rPr>
        <w:t>literal type</w:t>
      </w:r>
      <w:r w:rsidR="0096315A" w:rsidRPr="00044062">
        <w:rPr>
          <w:shd w:val="clear" w:color="auto" w:fill="FFFFFF"/>
        </w:rPr>
        <w:t xml:space="preserve">, so first it </w:t>
      </w:r>
      <w:r w:rsidRPr="00044062">
        <w:rPr>
          <w:shd w:val="clear" w:color="auto" w:fill="FFFFFF"/>
        </w:rPr>
        <w:t>will</w:t>
      </w:r>
      <w:r w:rsidR="0096315A" w:rsidRPr="00044062">
        <w:rPr>
          <w:shd w:val="clear" w:color="auto" w:fill="FFFFFF"/>
        </w:rPr>
        <w:t xml:space="preserve"> search in SCP, String </w:t>
      </w:r>
      <w:r w:rsidR="0096315A" w:rsidRPr="00044062">
        <w:rPr>
          <w:rFonts w:ascii="Consolas" w:hAnsi="Consolas" w:cs="Courier New"/>
          <w:color w:val="C7254E"/>
          <w:sz w:val="22"/>
          <w:szCs w:val="22"/>
          <w:shd w:val="clear" w:color="auto" w:fill="F9F2F4"/>
        </w:rPr>
        <w:t>’Cat’</w:t>
      </w:r>
      <w:r w:rsidR="0096315A" w:rsidRPr="00044062">
        <w:rPr>
          <w:shd w:val="clear" w:color="auto" w:fill="FFFFFF"/>
        </w:rPr>
        <w:t xml:space="preserve"> is existed or not.</w:t>
      </w:r>
      <w:r w:rsidR="006C7B25" w:rsidRPr="00044062">
        <w:rPr>
          <w:shd w:val="clear" w:color="auto" w:fill="FFFFFF"/>
        </w:rPr>
        <w:t xml:space="preserve"> </w:t>
      </w:r>
      <w:r w:rsidR="0096315A" w:rsidRPr="00044062">
        <w:rPr>
          <w:shd w:val="clear" w:color="auto" w:fill="FFFFFF"/>
        </w:rPr>
        <w:t>here ‘cat’</w:t>
      </w:r>
      <w:r w:rsidR="006C7B25" w:rsidRPr="00044062">
        <w:rPr>
          <w:shd w:val="clear" w:color="auto" w:fill="FFFFFF"/>
        </w:rPr>
        <w:t xml:space="preserve"> already </w:t>
      </w:r>
      <w:r w:rsidR="00FF2A19" w:rsidRPr="00044062">
        <w:rPr>
          <w:shd w:val="clear" w:color="auto" w:fill="FFFFFF"/>
        </w:rPr>
        <w:t>exists</w:t>
      </w:r>
      <w:r w:rsidR="006C7B25" w:rsidRPr="00044062">
        <w:rPr>
          <w:shd w:val="clear" w:color="auto" w:fill="FFFFFF"/>
        </w:rPr>
        <w:t xml:space="preserve"> on the </w:t>
      </w:r>
      <w:r w:rsidR="006C7B25" w:rsidRPr="00FF2A19">
        <w:rPr>
          <w:shd w:val="clear" w:color="auto" w:fill="FFFFFF"/>
        </w:rPr>
        <w:t xml:space="preserve">String </w:t>
      </w:r>
      <w:r w:rsidR="00FF2A19">
        <w:rPr>
          <w:shd w:val="clear" w:color="auto" w:fill="FFFFFF"/>
        </w:rPr>
        <w:t xml:space="preserve">constant </w:t>
      </w:r>
      <w:r w:rsidR="006C7B25" w:rsidRPr="00FF2A19">
        <w:rPr>
          <w:shd w:val="clear" w:color="auto" w:fill="FFFFFF"/>
        </w:rPr>
        <w:t>pool</w:t>
      </w:r>
      <w:r w:rsidR="00FF2A19">
        <w:rPr>
          <w:b/>
          <w:bCs/>
          <w:shd w:val="clear" w:color="auto" w:fill="FFFFFF"/>
        </w:rPr>
        <w:t>.</w:t>
      </w:r>
      <w:r w:rsidR="0096315A" w:rsidRPr="00044062">
        <w:rPr>
          <w:b/>
          <w:bCs/>
          <w:shd w:val="clear" w:color="auto" w:fill="FFFFFF"/>
        </w:rPr>
        <w:t xml:space="preserve"> </w:t>
      </w:r>
      <w:r w:rsidR="0096315A" w:rsidRPr="00FF2A19">
        <w:rPr>
          <w:shd w:val="clear" w:color="auto" w:fill="FFFFFF"/>
        </w:rPr>
        <w:t>so</w:t>
      </w:r>
      <w:r w:rsidR="0096315A" w:rsidRPr="00044062">
        <w:rPr>
          <w:b/>
          <w:bCs/>
          <w:shd w:val="clear" w:color="auto" w:fill="FFFFFF"/>
        </w:rPr>
        <w:t xml:space="preserve"> </w:t>
      </w:r>
      <w:r w:rsidR="0096315A" w:rsidRPr="00044062">
        <w:rPr>
          <w:rFonts w:ascii="Consolas" w:hAnsi="Consolas" w:cs="Courier New"/>
          <w:color w:val="C7254E"/>
          <w:sz w:val="22"/>
          <w:szCs w:val="22"/>
          <w:shd w:val="clear" w:color="auto" w:fill="F9F2F4"/>
        </w:rPr>
        <w:t>s2</w:t>
      </w:r>
      <w:r w:rsidR="0096315A" w:rsidRPr="00044062">
        <w:rPr>
          <w:shd w:val="clear" w:color="auto" w:fill="FFFFFF"/>
        </w:rPr>
        <w:t> reference to existed </w:t>
      </w:r>
      <w:r w:rsidR="0096315A" w:rsidRPr="00044062">
        <w:rPr>
          <w:rFonts w:ascii="Consolas" w:hAnsi="Consolas" w:cs="Courier New"/>
          <w:color w:val="C7254E"/>
          <w:sz w:val="22"/>
          <w:szCs w:val="22"/>
          <w:shd w:val="clear" w:color="auto" w:fill="F9F2F4"/>
        </w:rPr>
        <w:t>"Cat”.</w:t>
      </w:r>
      <w:r w:rsidR="006C7B25" w:rsidRPr="00044062">
        <w:rPr>
          <w:shd w:val="clear" w:color="auto" w:fill="FFFFFF"/>
        </w:rPr>
        <w:t xml:space="preserve"> </w:t>
      </w:r>
    </w:p>
    <w:p w14:paraId="3107A2B4" w14:textId="77777777" w:rsidR="00044062" w:rsidRPr="0096315A" w:rsidRDefault="00044062" w:rsidP="0013724A">
      <w:pPr>
        <w:pStyle w:val="ListParagraph"/>
        <w:spacing w:line="240" w:lineRule="auto"/>
      </w:pPr>
    </w:p>
    <w:p w14:paraId="0CF9A584" w14:textId="0CFCFCAF" w:rsidR="006C7B25" w:rsidRPr="00044062" w:rsidRDefault="0096315A" w:rsidP="006F728B">
      <w:pPr>
        <w:pStyle w:val="ListParagraph"/>
        <w:numPr>
          <w:ilvl w:val="0"/>
          <w:numId w:val="112"/>
        </w:numPr>
        <w:rPr>
          <w:b/>
        </w:rPr>
      </w:pPr>
      <w:r>
        <w:rPr>
          <w:shd w:val="clear" w:color="auto" w:fill="FFFFFF"/>
        </w:rPr>
        <w:t xml:space="preserve">Third line of code is </w:t>
      </w:r>
      <w:r w:rsidRPr="0096315A">
        <w:rPr>
          <w:b/>
          <w:color w:val="FF0000"/>
          <w:shd w:val="clear" w:color="auto" w:fill="FFFFFF"/>
        </w:rPr>
        <w:t xml:space="preserve">Object </w:t>
      </w:r>
      <w:r w:rsidR="001C6F11" w:rsidRPr="0096315A">
        <w:rPr>
          <w:b/>
          <w:color w:val="FF0000"/>
          <w:shd w:val="clear" w:color="auto" w:fill="FFFFFF"/>
        </w:rPr>
        <w:t>type</w:t>
      </w:r>
      <w:r w:rsidR="001C6F11" w:rsidRPr="0096315A">
        <w:rPr>
          <w:color w:val="FF0000"/>
          <w:shd w:val="clear" w:color="auto" w:fill="FFFFFF"/>
        </w:rPr>
        <w:t>,</w:t>
      </w:r>
      <w:r w:rsidR="006C7B25" w:rsidRPr="0096315A">
        <w:rPr>
          <w:color w:val="FF0000"/>
          <w:shd w:val="clear" w:color="auto" w:fill="FFFFFF"/>
        </w:rPr>
        <w:t xml:space="preserve"> </w:t>
      </w:r>
      <w:r w:rsidR="001C6F11" w:rsidRPr="001C6F11">
        <w:rPr>
          <w:b/>
          <w:color w:val="auto"/>
          <w:shd w:val="clear" w:color="auto" w:fill="FFFFFF"/>
        </w:rPr>
        <w:t xml:space="preserve">but it has literal </w:t>
      </w:r>
      <w:r w:rsidR="001C6F11">
        <w:rPr>
          <w:rFonts w:ascii="Consolas" w:hAnsi="Consolas" w:cs="Courier New"/>
          <w:color w:val="C7254E"/>
          <w:sz w:val="22"/>
          <w:szCs w:val="22"/>
          <w:shd w:val="clear" w:color="auto" w:fill="F9F2F4"/>
        </w:rPr>
        <w:t>’C</w:t>
      </w:r>
      <w:r w:rsidR="001C6F11" w:rsidRPr="0033581A">
        <w:rPr>
          <w:rFonts w:ascii="Consolas" w:hAnsi="Consolas" w:cs="Courier New"/>
          <w:color w:val="C7254E"/>
          <w:sz w:val="22"/>
          <w:szCs w:val="22"/>
          <w:shd w:val="clear" w:color="auto" w:fill="F9F2F4"/>
        </w:rPr>
        <w:t>at</w:t>
      </w:r>
      <w:r w:rsidR="00FA55C1">
        <w:rPr>
          <w:rFonts w:ascii="Consolas" w:hAnsi="Consolas" w:cs="Courier New"/>
          <w:color w:val="C7254E"/>
          <w:sz w:val="22"/>
          <w:szCs w:val="22"/>
          <w:shd w:val="clear" w:color="auto" w:fill="F9F2F4"/>
        </w:rPr>
        <w:t>’</w:t>
      </w:r>
      <w:r w:rsidR="00FA55C1">
        <w:rPr>
          <w:shd w:val="clear" w:color="auto" w:fill="FFFFFF"/>
        </w:rPr>
        <w:t>, so</w:t>
      </w:r>
      <w:r w:rsidR="001C6F11">
        <w:rPr>
          <w:color w:val="auto"/>
          <w:shd w:val="clear" w:color="auto" w:fill="FFFFFF"/>
        </w:rPr>
        <w:t xml:space="preserve"> first it will </w:t>
      </w:r>
      <w:r w:rsidR="00FF2A19">
        <w:rPr>
          <w:color w:val="auto"/>
          <w:shd w:val="clear" w:color="auto" w:fill="FFFFFF"/>
        </w:rPr>
        <w:t>search</w:t>
      </w:r>
      <w:r w:rsidR="001C6F11">
        <w:rPr>
          <w:color w:val="auto"/>
          <w:shd w:val="clear" w:color="auto" w:fill="FFFFFF"/>
        </w:rPr>
        <w:t xml:space="preserve"> “Cat” in SCP, it is </w:t>
      </w:r>
      <w:r w:rsidR="00FF2A19">
        <w:rPr>
          <w:color w:val="auto"/>
          <w:shd w:val="clear" w:color="auto" w:fill="FFFFFF"/>
        </w:rPr>
        <w:t>already</w:t>
      </w:r>
      <w:r w:rsidR="001C6F11">
        <w:rPr>
          <w:color w:val="auto"/>
          <w:shd w:val="clear" w:color="auto" w:fill="FFFFFF"/>
        </w:rPr>
        <w:t xml:space="preserve"> present, so it </w:t>
      </w:r>
      <w:r w:rsidR="00FF2A19">
        <w:rPr>
          <w:color w:val="auto"/>
          <w:shd w:val="clear" w:color="auto" w:fill="FFFFFF"/>
        </w:rPr>
        <w:t>won’t</w:t>
      </w:r>
      <w:r w:rsidR="001C6F11">
        <w:rPr>
          <w:color w:val="auto"/>
          <w:shd w:val="clear" w:color="auto" w:fill="FFFFFF"/>
        </w:rPr>
        <w:t xml:space="preserve"> create literal in SCP</w:t>
      </w:r>
      <w:r w:rsidR="00FF2A19">
        <w:rPr>
          <w:color w:val="auto"/>
          <w:shd w:val="clear" w:color="auto" w:fill="FFFFFF"/>
        </w:rPr>
        <w:t>.</w:t>
      </w:r>
      <w:r w:rsidR="001C6F11">
        <w:rPr>
          <w:color w:val="auto"/>
          <w:shd w:val="clear" w:color="auto" w:fill="FFFFFF"/>
        </w:rPr>
        <w:t xml:space="preserve"> then it</w:t>
      </w:r>
      <w:r>
        <w:rPr>
          <w:color w:val="FF0000"/>
          <w:shd w:val="clear" w:color="auto" w:fill="FFFFFF"/>
        </w:rPr>
        <w:t xml:space="preserve"> </w:t>
      </w:r>
      <w:r w:rsidR="006C7B25" w:rsidRPr="0033581A">
        <w:rPr>
          <w:shd w:val="clear" w:color="auto" w:fill="FFFFFF"/>
        </w:rPr>
        <w:t xml:space="preserve">will create </w:t>
      </w:r>
      <w:r w:rsidR="001C6F11">
        <w:rPr>
          <w:shd w:val="clear" w:color="auto" w:fill="FFFFFF"/>
        </w:rPr>
        <w:t xml:space="preserve">String Object with given </w:t>
      </w:r>
      <w:r w:rsidR="006C7B25" w:rsidRPr="0033581A">
        <w:rPr>
          <w:shd w:val="clear" w:color="auto" w:fill="FFFFFF"/>
        </w:rPr>
        <w:t xml:space="preserve">string </w:t>
      </w:r>
      <w:r w:rsidR="006C7B25" w:rsidRPr="0096315A">
        <w:rPr>
          <w:b/>
          <w:shd w:val="clear" w:color="auto" w:fill="FFFFFF"/>
        </w:rPr>
        <w:t xml:space="preserve">no matter if </w:t>
      </w:r>
      <w:r w:rsidR="001C6F11">
        <w:rPr>
          <w:b/>
          <w:shd w:val="clear" w:color="auto" w:fill="FFFFFF"/>
        </w:rPr>
        <w:t>Object with same String literal</w:t>
      </w:r>
      <w:r w:rsidR="006C7B25" w:rsidRPr="0096315A">
        <w:rPr>
          <w:b/>
          <w:shd w:val="clear" w:color="auto" w:fill="FFFFFF"/>
        </w:rPr>
        <w:t xml:space="preserve"> already exist</w:t>
      </w:r>
      <w:r>
        <w:rPr>
          <w:b/>
          <w:shd w:val="clear" w:color="auto" w:fill="FFFFFF"/>
        </w:rPr>
        <w:t xml:space="preserve"> or not.</w:t>
      </w:r>
    </w:p>
    <w:p w14:paraId="604F6F6D" w14:textId="77777777" w:rsidR="00044062" w:rsidRPr="00A46AAF" w:rsidRDefault="00044062" w:rsidP="0013724A">
      <w:pPr>
        <w:pStyle w:val="ListParagraph"/>
        <w:spacing w:line="240" w:lineRule="auto"/>
        <w:rPr>
          <w:b/>
        </w:rPr>
      </w:pPr>
    </w:p>
    <w:p w14:paraId="62728475" w14:textId="57A88807" w:rsidR="00A46AAF" w:rsidRPr="00044062" w:rsidRDefault="00A46AAF" w:rsidP="006F728B">
      <w:pPr>
        <w:pStyle w:val="ListParagraph"/>
        <w:numPr>
          <w:ilvl w:val="0"/>
          <w:numId w:val="112"/>
        </w:numPr>
        <w:rPr>
          <w:b/>
        </w:rPr>
      </w:pPr>
      <w:r w:rsidRPr="00A46AAF">
        <w:rPr>
          <w:shd w:val="clear" w:color="auto" w:fill="FFFFFF"/>
        </w:rPr>
        <w:t xml:space="preserve">Fourth line of code is </w:t>
      </w:r>
      <w:r w:rsidRPr="00A46AAF">
        <w:rPr>
          <w:b/>
          <w:color w:val="FF0000"/>
          <w:shd w:val="clear" w:color="auto" w:fill="FFFFFF"/>
        </w:rPr>
        <w:t>Object type</w:t>
      </w:r>
      <w:r w:rsidRPr="00A46AAF">
        <w:rPr>
          <w:color w:val="FF0000"/>
          <w:shd w:val="clear" w:color="auto" w:fill="FFFFFF"/>
        </w:rPr>
        <w:t xml:space="preserve">, </w:t>
      </w:r>
      <w:r w:rsidRPr="00A46AAF">
        <w:rPr>
          <w:b/>
          <w:color w:val="auto"/>
          <w:shd w:val="clear" w:color="auto" w:fill="FFFFFF"/>
        </w:rPr>
        <w:t xml:space="preserve">but it has literal </w:t>
      </w:r>
      <w:r w:rsidRPr="00A46AAF">
        <w:rPr>
          <w:rFonts w:ascii="Consolas" w:hAnsi="Consolas" w:cs="Courier New"/>
          <w:color w:val="C7254E"/>
          <w:sz w:val="22"/>
          <w:szCs w:val="22"/>
          <w:shd w:val="clear" w:color="auto" w:fill="F9F2F4"/>
        </w:rPr>
        <w:t>’Rat</w:t>
      </w:r>
      <w:r w:rsidR="00FF2A19" w:rsidRPr="00A46AAF">
        <w:rPr>
          <w:rFonts w:ascii="Consolas" w:hAnsi="Consolas" w:cs="Courier New"/>
          <w:color w:val="C7254E"/>
          <w:sz w:val="22"/>
          <w:szCs w:val="22"/>
          <w:shd w:val="clear" w:color="auto" w:fill="F9F2F4"/>
        </w:rPr>
        <w:t>’</w:t>
      </w:r>
      <w:r w:rsidR="00FF2A19" w:rsidRPr="00A46AAF">
        <w:rPr>
          <w:shd w:val="clear" w:color="auto" w:fill="FFFFFF"/>
        </w:rPr>
        <w:t>, so</w:t>
      </w:r>
      <w:r w:rsidRPr="00A46AAF">
        <w:rPr>
          <w:color w:val="auto"/>
          <w:shd w:val="clear" w:color="auto" w:fill="FFFFFF"/>
        </w:rPr>
        <w:t xml:space="preserve"> first it will </w:t>
      </w:r>
      <w:r w:rsidR="00FF2A19" w:rsidRPr="00A46AAF">
        <w:rPr>
          <w:color w:val="auto"/>
          <w:shd w:val="clear" w:color="auto" w:fill="FFFFFF"/>
        </w:rPr>
        <w:t>search</w:t>
      </w:r>
      <w:r w:rsidRPr="00A46AAF">
        <w:rPr>
          <w:color w:val="auto"/>
          <w:shd w:val="clear" w:color="auto" w:fill="FFFFFF"/>
        </w:rPr>
        <w:t xml:space="preserve"> “Rat” in SCP, it is not</w:t>
      </w:r>
      <w:r w:rsidR="00044062">
        <w:rPr>
          <w:color w:val="auto"/>
          <w:shd w:val="clear" w:color="auto" w:fill="FFFFFF"/>
        </w:rPr>
        <w:t xml:space="preserve"> </w:t>
      </w:r>
      <w:r w:rsidRPr="00A46AAF">
        <w:rPr>
          <w:color w:val="auto"/>
          <w:shd w:val="clear" w:color="auto" w:fill="FFFFFF"/>
        </w:rPr>
        <w:t>present</w:t>
      </w:r>
      <w:r w:rsidR="00FF2A19">
        <w:rPr>
          <w:color w:val="auto"/>
          <w:shd w:val="clear" w:color="auto" w:fill="FFFFFF"/>
        </w:rPr>
        <w:t>.</w:t>
      </w:r>
      <w:r w:rsidRPr="00A46AAF">
        <w:rPr>
          <w:color w:val="auto"/>
          <w:shd w:val="clear" w:color="auto" w:fill="FFFFFF"/>
        </w:rPr>
        <w:t xml:space="preserve"> </w:t>
      </w:r>
      <w:r w:rsidR="00FF2A19" w:rsidRPr="00A46AAF">
        <w:rPr>
          <w:color w:val="auto"/>
          <w:shd w:val="clear" w:color="auto" w:fill="FFFFFF"/>
        </w:rPr>
        <w:t>so,</w:t>
      </w:r>
      <w:r w:rsidRPr="00A46AAF">
        <w:rPr>
          <w:color w:val="auto"/>
          <w:shd w:val="clear" w:color="auto" w:fill="FFFFFF"/>
        </w:rPr>
        <w:t xml:space="preserve"> it will create literal in SCP, then it</w:t>
      </w:r>
      <w:r w:rsidRPr="00A46AAF">
        <w:rPr>
          <w:color w:val="FF0000"/>
          <w:shd w:val="clear" w:color="auto" w:fill="FFFFFF"/>
        </w:rPr>
        <w:t xml:space="preserve"> </w:t>
      </w:r>
      <w:r w:rsidRPr="00A46AAF">
        <w:rPr>
          <w:shd w:val="clear" w:color="auto" w:fill="FFFFFF"/>
        </w:rPr>
        <w:t>will create String Object with given string</w:t>
      </w:r>
      <w:r>
        <w:rPr>
          <w:shd w:val="clear" w:color="auto" w:fill="FFFFFF"/>
        </w:rPr>
        <w:t>.</w:t>
      </w:r>
    </w:p>
    <w:p w14:paraId="5E5070DE" w14:textId="77777777" w:rsidR="00044062" w:rsidRPr="00A46AAF" w:rsidRDefault="00044062" w:rsidP="0013724A">
      <w:pPr>
        <w:pStyle w:val="ListParagraph"/>
        <w:spacing w:line="240" w:lineRule="auto"/>
        <w:rPr>
          <w:b/>
        </w:rPr>
      </w:pPr>
    </w:p>
    <w:p w14:paraId="4F06D1DC" w14:textId="087FD358" w:rsidR="00044062" w:rsidRPr="00FF2A19" w:rsidRDefault="00044062" w:rsidP="006F728B">
      <w:pPr>
        <w:pStyle w:val="ListParagraph"/>
        <w:numPr>
          <w:ilvl w:val="0"/>
          <w:numId w:val="112"/>
        </w:numPr>
      </w:pPr>
      <w:r>
        <w:rPr>
          <w:shd w:val="clear" w:color="auto" w:fill="FFFFFF"/>
        </w:rPr>
        <w:t>Fifth</w:t>
      </w:r>
      <w:r w:rsidRPr="00044062">
        <w:rPr>
          <w:shd w:val="clear" w:color="auto" w:fill="FFFFFF"/>
        </w:rPr>
        <w:t xml:space="preserve"> line</w:t>
      </w:r>
      <w:r w:rsidR="0013724A">
        <w:rPr>
          <w:shd w:val="clear" w:color="auto" w:fill="FFFFFF"/>
        </w:rPr>
        <w:t xml:space="preserve">, it is </w:t>
      </w:r>
      <w:r w:rsidRPr="00044062">
        <w:rPr>
          <w:b/>
          <w:color w:val="00B050"/>
          <w:shd w:val="clear" w:color="auto" w:fill="FFFFFF"/>
        </w:rPr>
        <w:t>literal type</w:t>
      </w:r>
      <w:r w:rsidRPr="00044062">
        <w:rPr>
          <w:shd w:val="clear" w:color="auto" w:fill="FFFFFF"/>
        </w:rPr>
        <w:t xml:space="preserve">, so first it will search in SCP, String </w:t>
      </w:r>
      <w:r w:rsidRPr="00044062">
        <w:rPr>
          <w:rFonts w:ascii="Consolas" w:hAnsi="Consolas" w:cs="Courier New"/>
          <w:color w:val="C7254E"/>
          <w:sz w:val="22"/>
          <w:szCs w:val="22"/>
          <w:shd w:val="clear" w:color="auto" w:fill="F9F2F4"/>
        </w:rPr>
        <w:t>’</w:t>
      </w:r>
      <w:r w:rsidR="00FA55C1">
        <w:rPr>
          <w:rFonts w:ascii="Consolas" w:hAnsi="Consolas" w:cs="Courier New"/>
          <w:color w:val="C7254E"/>
          <w:sz w:val="22"/>
          <w:szCs w:val="22"/>
          <w:shd w:val="clear" w:color="auto" w:fill="F9F2F4"/>
        </w:rPr>
        <w:t>R</w:t>
      </w:r>
      <w:r w:rsidRPr="00044062">
        <w:rPr>
          <w:rFonts w:ascii="Consolas" w:hAnsi="Consolas" w:cs="Courier New"/>
          <w:color w:val="C7254E"/>
          <w:sz w:val="22"/>
          <w:szCs w:val="22"/>
          <w:shd w:val="clear" w:color="auto" w:fill="F9F2F4"/>
        </w:rPr>
        <w:t>at’</w:t>
      </w:r>
      <w:r w:rsidRPr="00044062">
        <w:rPr>
          <w:shd w:val="clear" w:color="auto" w:fill="FFFFFF"/>
        </w:rPr>
        <w:t xml:space="preserve"> is existed or not. here ‘</w:t>
      </w:r>
      <w:r w:rsidR="00FA55C1">
        <w:rPr>
          <w:shd w:val="clear" w:color="auto" w:fill="FFFFFF"/>
        </w:rPr>
        <w:t>Rat’</w:t>
      </w:r>
      <w:r w:rsidRPr="00044062">
        <w:rPr>
          <w:shd w:val="clear" w:color="auto" w:fill="FFFFFF"/>
        </w:rPr>
        <w:t xml:space="preserve"> already </w:t>
      </w:r>
      <w:r w:rsidR="00FF2A19" w:rsidRPr="00044062">
        <w:rPr>
          <w:shd w:val="clear" w:color="auto" w:fill="FFFFFF"/>
        </w:rPr>
        <w:t>exists</w:t>
      </w:r>
      <w:r w:rsidRPr="00044062">
        <w:rPr>
          <w:shd w:val="clear" w:color="auto" w:fill="FFFFFF"/>
        </w:rPr>
        <w:t xml:space="preserve"> on the </w:t>
      </w:r>
      <w:r>
        <w:rPr>
          <w:b/>
          <w:bCs/>
          <w:shd w:val="clear" w:color="auto" w:fill="FFFFFF"/>
        </w:rPr>
        <w:t xml:space="preserve">SCP, </w:t>
      </w:r>
      <w:r>
        <w:rPr>
          <w:bCs/>
          <w:shd w:val="clear" w:color="auto" w:fill="FFFFFF"/>
        </w:rPr>
        <w:t xml:space="preserve">but it </w:t>
      </w:r>
      <w:r w:rsidR="00FF2A19">
        <w:rPr>
          <w:bCs/>
          <w:shd w:val="clear" w:color="auto" w:fill="FFFFFF"/>
        </w:rPr>
        <w:t>does not</w:t>
      </w:r>
      <w:r>
        <w:rPr>
          <w:bCs/>
          <w:shd w:val="clear" w:color="auto" w:fill="FFFFFF"/>
        </w:rPr>
        <w:t xml:space="preserve"> have any references. so</w:t>
      </w:r>
      <w:r w:rsidRPr="00044062">
        <w:rPr>
          <w:b/>
          <w:bCs/>
          <w:shd w:val="clear" w:color="auto" w:fill="FFFFFF"/>
        </w:rPr>
        <w:t xml:space="preserve"> </w:t>
      </w:r>
      <w:r>
        <w:rPr>
          <w:rFonts w:ascii="Consolas" w:hAnsi="Consolas" w:cs="Courier New"/>
          <w:color w:val="C7254E"/>
          <w:sz w:val="22"/>
          <w:szCs w:val="22"/>
          <w:shd w:val="clear" w:color="auto" w:fill="F9F2F4"/>
        </w:rPr>
        <w:t>s5</w:t>
      </w:r>
      <w:r w:rsidRPr="00044062">
        <w:rPr>
          <w:shd w:val="clear" w:color="auto" w:fill="FFFFFF"/>
        </w:rPr>
        <w:t> reference to existed </w:t>
      </w:r>
      <w:r>
        <w:rPr>
          <w:rFonts w:ascii="Consolas" w:hAnsi="Consolas" w:cs="Courier New"/>
          <w:color w:val="C7254E"/>
          <w:sz w:val="22"/>
          <w:szCs w:val="22"/>
          <w:shd w:val="clear" w:color="auto" w:fill="F9F2F4"/>
        </w:rPr>
        <w:t>"Rat</w:t>
      </w:r>
      <w:r w:rsidRPr="00044062">
        <w:rPr>
          <w:rFonts w:ascii="Consolas" w:hAnsi="Consolas" w:cs="Courier New"/>
          <w:color w:val="C7254E"/>
          <w:sz w:val="22"/>
          <w:szCs w:val="22"/>
          <w:shd w:val="clear" w:color="auto" w:fill="F9F2F4"/>
        </w:rPr>
        <w:t>”.</w:t>
      </w:r>
      <w:r w:rsidRPr="00044062">
        <w:rPr>
          <w:shd w:val="clear" w:color="auto" w:fill="FFFFFF"/>
        </w:rPr>
        <w:t xml:space="preserve"> </w:t>
      </w:r>
    </w:p>
    <w:p w14:paraId="53ADBD43" w14:textId="77777777" w:rsidR="006C7B25" w:rsidRDefault="006C7B25" w:rsidP="000E4144">
      <w:pPr>
        <w:pStyle w:val="Heading30"/>
      </w:pPr>
      <w:r>
        <w:lastRenderedPageBreak/>
        <w:t>Case 2:</w:t>
      </w:r>
    </w:p>
    <w:p w14:paraId="4B429319" w14:textId="77777777" w:rsidR="006C7B25" w:rsidRDefault="006C7B25" w:rsidP="006C7B25">
      <w:pPr>
        <w:pStyle w:val="Output"/>
        <w:rPr>
          <w:color w:val="4C483D" w:themeColor="text2"/>
        </w:rPr>
      </w:pPr>
      <w:r>
        <w:tab/>
        <w:t xml:space="preserve">String s1 = </w:t>
      </w:r>
      <w:r>
        <w:rPr>
          <w:color w:val="2A00FF"/>
        </w:rPr>
        <w:t>"abc"</w:t>
      </w:r>
      <w:r>
        <w:t>;</w:t>
      </w:r>
    </w:p>
    <w:p w14:paraId="5412052A" w14:textId="77777777" w:rsidR="006C7B25" w:rsidRDefault="006C7B25" w:rsidP="006C7B25">
      <w:pPr>
        <w:pStyle w:val="Output"/>
        <w:rPr>
          <w:color w:val="4C483D" w:themeColor="text2"/>
        </w:rPr>
      </w:pPr>
      <w:r>
        <w:tab/>
        <w:t>String s2 = s1;</w:t>
      </w:r>
    </w:p>
    <w:p w14:paraId="525D095A" w14:textId="77777777" w:rsidR="006C7B25" w:rsidRDefault="006C7B25" w:rsidP="006C7B25">
      <w:pPr>
        <w:pStyle w:val="Output"/>
        <w:rPr>
          <w:color w:val="4C483D" w:themeColor="text2"/>
        </w:rPr>
      </w:pPr>
      <w:r>
        <w:tab/>
        <w:t xml:space="preserve">       s1 += </w:t>
      </w:r>
      <w:r>
        <w:rPr>
          <w:color w:val="2A00FF"/>
        </w:rPr>
        <w:t>"d"</w:t>
      </w:r>
      <w:r>
        <w:t>;</w:t>
      </w:r>
    </w:p>
    <w:p w14:paraId="70D98967" w14:textId="333E9B74" w:rsidR="006C7B25" w:rsidRDefault="006C7B25" w:rsidP="006C7B25">
      <w:pPr>
        <w:pStyle w:val="Output"/>
      </w:pPr>
      <w:r>
        <w:tab/>
        <w:t>System.out.println(s1+</w:t>
      </w:r>
      <w:r>
        <w:rPr>
          <w:color w:val="2A00FF"/>
        </w:rPr>
        <w:t>", "</w:t>
      </w:r>
      <w:r>
        <w:t>+s2+</w:t>
      </w:r>
      <w:r>
        <w:rPr>
          <w:color w:val="2A00FF"/>
        </w:rPr>
        <w:t>", "</w:t>
      </w:r>
      <w:r>
        <w:t>+(s1==s2));</w:t>
      </w:r>
    </w:p>
    <w:p w14:paraId="03DE770D" w14:textId="77777777" w:rsidR="00FF2A19" w:rsidRDefault="00FF2A19" w:rsidP="006C7B25">
      <w:pPr>
        <w:pStyle w:val="Output"/>
      </w:pPr>
    </w:p>
    <w:p w14:paraId="64791633" w14:textId="77777777" w:rsidR="006C7B25" w:rsidRDefault="006C7B25" w:rsidP="006C7B25">
      <w:pPr>
        <w:pStyle w:val="Output"/>
        <w:shd w:val="clear" w:color="auto" w:fill="000000" w:themeFill="text1"/>
      </w:pPr>
      <w:r w:rsidRPr="00A74E63">
        <w:t>abcd, abc, false</w:t>
      </w:r>
    </w:p>
    <w:p w14:paraId="14557E05" w14:textId="70584EFA" w:rsidR="006C7B25" w:rsidRDefault="006C7B25" w:rsidP="006C7B25">
      <w:r>
        <w:rPr>
          <w:noProof/>
          <w:lang w:eastAsia="en-US"/>
        </w:rPr>
        <w:drawing>
          <wp:inline distT="0" distB="0" distL="0" distR="0" wp14:anchorId="0A8D02B9" wp14:editId="6CC3E2BC">
            <wp:extent cx="3698688" cy="1756775"/>
            <wp:effectExtent l="0" t="0" r="0" b="0"/>
            <wp:docPr id="23" name="Picture 23" descr="http://www.smlcodes.com/wp-content/uploads/2018/08/s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smlcodes.com/wp-content/uploads/2018/08/st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17533" cy="1765726"/>
                    </a:xfrm>
                    <a:prstGeom prst="rect">
                      <a:avLst/>
                    </a:prstGeom>
                    <a:noFill/>
                    <a:ln>
                      <a:noFill/>
                    </a:ln>
                  </pic:spPr>
                </pic:pic>
              </a:graphicData>
            </a:graphic>
          </wp:inline>
        </w:drawing>
      </w:r>
    </w:p>
    <w:p w14:paraId="06DAC41C" w14:textId="77777777" w:rsidR="00FF2A19" w:rsidRDefault="00FF2A19" w:rsidP="00FF2A19">
      <w:pPr>
        <w:spacing w:line="240" w:lineRule="auto"/>
      </w:pPr>
    </w:p>
    <w:p w14:paraId="2ED030FA" w14:textId="77777777" w:rsidR="006C7B25" w:rsidRDefault="006C7B25" w:rsidP="000E4144">
      <w:pPr>
        <w:pStyle w:val="Heading30"/>
      </w:pPr>
      <w:r>
        <w:t>Case 3:</w:t>
      </w:r>
    </w:p>
    <w:p w14:paraId="03F3B247" w14:textId="77777777" w:rsidR="006C7B25" w:rsidRDefault="006C7B25" w:rsidP="006C7B25">
      <w:pPr>
        <w:pStyle w:val="Output"/>
        <w:rPr>
          <w:color w:val="4C483D" w:themeColor="text2"/>
        </w:rPr>
      </w:pPr>
      <w:r>
        <w:t xml:space="preserve">StringBuffer s1 = </w:t>
      </w:r>
      <w:r>
        <w:rPr>
          <w:bCs/>
          <w:color w:val="7F0055"/>
        </w:rPr>
        <w:t>new</w:t>
      </w:r>
      <w:r>
        <w:t xml:space="preserve"> StringBuffer(</w:t>
      </w:r>
      <w:r>
        <w:rPr>
          <w:color w:val="2A00FF"/>
        </w:rPr>
        <w:t>"abc"</w:t>
      </w:r>
      <w:r>
        <w:t>);</w:t>
      </w:r>
    </w:p>
    <w:p w14:paraId="370AFDE6" w14:textId="77777777" w:rsidR="006C7B25" w:rsidRDefault="006C7B25" w:rsidP="006C7B25">
      <w:pPr>
        <w:pStyle w:val="Output"/>
        <w:rPr>
          <w:color w:val="4C483D" w:themeColor="text2"/>
        </w:rPr>
      </w:pPr>
      <w:r>
        <w:t>StringBuffer s2 = s1;</w:t>
      </w:r>
    </w:p>
    <w:p w14:paraId="3BBB2B8F" w14:textId="77777777" w:rsidR="006C7B25" w:rsidRDefault="006C7B25" w:rsidP="006C7B25">
      <w:pPr>
        <w:pStyle w:val="Output"/>
        <w:ind w:firstLine="720"/>
        <w:rPr>
          <w:color w:val="4C483D" w:themeColor="text2"/>
        </w:rPr>
      </w:pPr>
      <w:r>
        <w:t xml:space="preserve">     s1.append(</w:t>
      </w:r>
      <w:r>
        <w:rPr>
          <w:color w:val="2A00FF"/>
        </w:rPr>
        <w:t>"d"</w:t>
      </w:r>
      <w:r>
        <w:t>);</w:t>
      </w:r>
    </w:p>
    <w:p w14:paraId="1682DFF9" w14:textId="77777777" w:rsidR="006C7B25" w:rsidRDefault="006C7B25" w:rsidP="006C7B25">
      <w:pPr>
        <w:pStyle w:val="Output"/>
      </w:pPr>
      <w:r>
        <w:t>System.out.println(s1+</w:t>
      </w:r>
      <w:r>
        <w:rPr>
          <w:color w:val="2A00FF"/>
        </w:rPr>
        <w:t>", "</w:t>
      </w:r>
      <w:r>
        <w:t>+s2+</w:t>
      </w:r>
      <w:r>
        <w:rPr>
          <w:color w:val="2A00FF"/>
        </w:rPr>
        <w:t>", "</w:t>
      </w:r>
      <w:r>
        <w:t>+(s1==s2));</w:t>
      </w:r>
    </w:p>
    <w:p w14:paraId="35D710D3" w14:textId="77777777" w:rsidR="006C7B25" w:rsidRDefault="006C7B25" w:rsidP="006C7B25">
      <w:pPr>
        <w:pStyle w:val="Output"/>
      </w:pPr>
    </w:p>
    <w:p w14:paraId="16AD3F6E" w14:textId="77777777" w:rsidR="006C7B25" w:rsidRPr="00DD5363" w:rsidRDefault="006C7B25" w:rsidP="006C7B25">
      <w:pPr>
        <w:pStyle w:val="Output"/>
        <w:shd w:val="clear" w:color="auto" w:fill="000000" w:themeFill="text1"/>
      </w:pPr>
      <w:r>
        <w:t>abcd, abcd, true</w:t>
      </w:r>
    </w:p>
    <w:p w14:paraId="0F670B19" w14:textId="77777777" w:rsidR="006C7B25" w:rsidRDefault="006C7B25" w:rsidP="006C7B25"/>
    <w:p w14:paraId="7F217108" w14:textId="2F45F408" w:rsidR="006C7B25" w:rsidRDefault="005B331B" w:rsidP="004B543C">
      <w:r>
        <w:rPr>
          <w:b/>
          <w:noProof/>
          <w:lang w:eastAsia="en-US"/>
        </w:rPr>
        <mc:AlternateContent>
          <mc:Choice Requires="wps">
            <w:drawing>
              <wp:anchor distT="0" distB="0" distL="114300" distR="114300" simplePos="0" relativeHeight="251716608" behindDoc="0" locked="0" layoutInCell="1" allowOverlap="1" wp14:anchorId="589EE9CC" wp14:editId="637C2D45">
                <wp:simplePos x="0" y="0"/>
                <wp:positionH relativeFrom="column">
                  <wp:posOffset>3976453</wp:posOffset>
                </wp:positionH>
                <wp:positionV relativeFrom="paragraph">
                  <wp:posOffset>832485</wp:posOffset>
                </wp:positionV>
                <wp:extent cx="699714" cy="270344"/>
                <wp:effectExtent l="0" t="0" r="24765" b="15875"/>
                <wp:wrapNone/>
                <wp:docPr id="111" name="Rectangle 111"/>
                <wp:cNvGraphicFramePr/>
                <a:graphic xmlns:a="http://schemas.openxmlformats.org/drawingml/2006/main">
                  <a:graphicData uri="http://schemas.microsoft.com/office/word/2010/wordprocessingShape">
                    <wps:wsp>
                      <wps:cNvSpPr/>
                      <wps:spPr>
                        <a:xfrm>
                          <a:off x="0" y="0"/>
                          <a:ext cx="699714" cy="270344"/>
                        </a:xfrm>
                        <a:prstGeom prst="rect">
                          <a:avLst/>
                        </a:prstGeom>
                      </wps:spPr>
                      <wps:style>
                        <a:lnRef idx="2">
                          <a:schemeClr val="dk1"/>
                        </a:lnRef>
                        <a:fillRef idx="1">
                          <a:schemeClr val="lt1"/>
                        </a:fillRef>
                        <a:effectRef idx="0">
                          <a:schemeClr val="dk1"/>
                        </a:effectRef>
                        <a:fontRef idx="minor">
                          <a:schemeClr val="dk1"/>
                        </a:fontRef>
                      </wps:style>
                      <wps:txbx>
                        <w:txbxContent>
                          <w:p w14:paraId="5937B91F" w14:textId="77777777" w:rsidR="00357D97" w:rsidRPr="005B331B" w:rsidRDefault="00357D97" w:rsidP="005B331B">
                            <w:pPr>
                              <w:jc w:val="center"/>
                              <w:rPr>
                                <w:b/>
                                <w:color w:val="7030A0"/>
                                <w:sz w:val="18"/>
                              </w:rPr>
                            </w:pPr>
                            <w:r w:rsidRPr="005B331B">
                              <w:rPr>
                                <w:b/>
                                <w:color w:val="7030A0"/>
                                <w:sz w:val="18"/>
                              </w:rPr>
                              <w:t>abc</w:t>
                            </w:r>
                            <w:r>
                              <w:rPr>
                                <w:b/>
                                <w:color w:val="7030A0"/>
                                <w:sz w:val="18"/>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9EE9CC" id="Rectangle 111" o:spid="_x0000_s1026" style="position:absolute;margin-left:313.1pt;margin-top:65.55pt;width:55.1pt;height:21.3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" fillcolor="white [3201]" strokecolor="black [3200]" strokeweight="1pt">
                <v:textbox>
                  <w:txbxContent>
                    <w:p w14:paraId="5937B91F" w14:textId="77777777" w:rsidR="00357D97" w:rsidRPr="005B331B" w:rsidRDefault="00357D97" w:rsidP="005B331B">
                      <w:pPr>
                        <w:jc w:val="center"/>
                        <w:rPr>
                          <w:b/>
                          <w:color w:val="7030A0"/>
                          <w:sz w:val="18"/>
                        </w:rPr>
                      </w:pPr>
                      <w:r w:rsidRPr="005B331B">
                        <w:rPr>
                          <w:b/>
                          <w:color w:val="7030A0"/>
                          <w:sz w:val="18"/>
                        </w:rPr>
                        <w:t>abc</w:t>
                      </w:r>
                      <w:r>
                        <w:rPr>
                          <w:b/>
                          <w:color w:val="7030A0"/>
                          <w:sz w:val="18"/>
                        </w:rPr>
                        <w:t>d</w:t>
                      </w:r>
                    </w:p>
                  </w:txbxContent>
                </v:textbox>
              </v:rect>
            </w:pict>
          </mc:Fallback>
        </mc:AlternateContent>
      </w:r>
      <w:r>
        <w:rPr>
          <w:b/>
          <w:noProof/>
          <w:lang w:eastAsia="en-US"/>
        </w:rPr>
        <mc:AlternateContent>
          <mc:Choice Requires="wps">
            <w:drawing>
              <wp:anchor distT="0" distB="0" distL="114300" distR="114300" simplePos="0" relativeHeight="251714560" behindDoc="0" locked="0" layoutInCell="1" allowOverlap="1" wp14:anchorId="2DE19B11" wp14:editId="43069D56">
                <wp:simplePos x="0" y="0"/>
                <wp:positionH relativeFrom="column">
                  <wp:posOffset>3959750</wp:posOffset>
                </wp:positionH>
                <wp:positionV relativeFrom="paragraph">
                  <wp:posOffset>410293</wp:posOffset>
                </wp:positionV>
                <wp:extent cx="699714" cy="270344"/>
                <wp:effectExtent l="0" t="0" r="24765" b="15875"/>
                <wp:wrapNone/>
                <wp:docPr id="19" name="Rectangle 19"/>
                <wp:cNvGraphicFramePr/>
                <a:graphic xmlns:a="http://schemas.openxmlformats.org/drawingml/2006/main">
                  <a:graphicData uri="http://schemas.microsoft.com/office/word/2010/wordprocessingShape">
                    <wps:wsp>
                      <wps:cNvSpPr/>
                      <wps:spPr>
                        <a:xfrm>
                          <a:off x="0" y="0"/>
                          <a:ext cx="699714" cy="270344"/>
                        </a:xfrm>
                        <a:prstGeom prst="rect">
                          <a:avLst/>
                        </a:prstGeom>
                      </wps:spPr>
                      <wps:style>
                        <a:lnRef idx="2">
                          <a:schemeClr val="dk1"/>
                        </a:lnRef>
                        <a:fillRef idx="1">
                          <a:schemeClr val="lt1"/>
                        </a:fillRef>
                        <a:effectRef idx="0">
                          <a:schemeClr val="dk1"/>
                        </a:effectRef>
                        <a:fontRef idx="minor">
                          <a:schemeClr val="dk1"/>
                        </a:fontRef>
                      </wps:style>
                      <wps:txbx>
                        <w:txbxContent>
                          <w:p w14:paraId="40F4371C" w14:textId="77777777" w:rsidR="00357D97" w:rsidRPr="005B331B" w:rsidRDefault="00357D97" w:rsidP="005B331B">
                            <w:pPr>
                              <w:jc w:val="center"/>
                              <w:rPr>
                                <w:b/>
                                <w:color w:val="7030A0"/>
                                <w:sz w:val="18"/>
                              </w:rPr>
                            </w:pPr>
                            <w:r w:rsidRPr="005B331B">
                              <w:rPr>
                                <w:b/>
                                <w:color w:val="7030A0"/>
                                <w:sz w:val="18"/>
                              </w:rPr>
                              <w:t>abc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E19B11" id="Rectangle 19" o:spid="_x0000_s1027" style="position:absolute;margin-left:311.8pt;margin-top:32.3pt;width:55.1pt;height:21.3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" fillcolor="white [3201]" strokecolor="black [3200]" strokeweight="1pt">
                <v:textbox>
                  <w:txbxContent>
                    <w:p w14:paraId="40F4371C" w14:textId="77777777" w:rsidR="00357D97" w:rsidRPr="005B331B" w:rsidRDefault="00357D97" w:rsidP="005B331B">
                      <w:pPr>
                        <w:jc w:val="center"/>
                        <w:rPr>
                          <w:b/>
                          <w:color w:val="7030A0"/>
                          <w:sz w:val="18"/>
                        </w:rPr>
                      </w:pPr>
                      <w:r w:rsidRPr="005B331B">
                        <w:rPr>
                          <w:b/>
                          <w:color w:val="7030A0"/>
                          <w:sz w:val="18"/>
                        </w:rPr>
                        <w:t>abc</w:t>
                      </w:r>
                    </w:p>
                  </w:txbxContent>
                </v:textbox>
              </v:rect>
            </w:pict>
          </mc:Fallback>
        </mc:AlternateContent>
      </w:r>
      <w:r w:rsidR="006C7B25" w:rsidRPr="00670DA6">
        <w:rPr>
          <w:b/>
        </w:rPr>
        <w:t xml:space="preserve">StringBuffer operates on Same </w:t>
      </w:r>
      <w:r w:rsidR="00FF2A19" w:rsidRPr="00670DA6">
        <w:rPr>
          <w:b/>
        </w:rPr>
        <w:t>Object.</w:t>
      </w:r>
      <w:r w:rsidR="006C7B25" w:rsidRPr="00670DA6">
        <w:t xml:space="preserve"> </w:t>
      </w:r>
      <w:r w:rsidR="006C7B25">
        <w:rPr>
          <w:noProof/>
          <w:lang w:eastAsia="en-US"/>
        </w:rPr>
        <w:drawing>
          <wp:inline distT="0" distB="0" distL="0" distR="0" wp14:anchorId="6FCED4FD" wp14:editId="1AF05AB2">
            <wp:extent cx="4249520" cy="1599380"/>
            <wp:effectExtent l="0" t="0" r="0" b="1270"/>
            <wp:docPr id="24" name="Picture 24" descr="http://www.smlcodes.com/wp-content/uploads/2018/08/st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www.smlcodes.com/wp-content/uploads/2018/08/str-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3017" cy="1627042"/>
                    </a:xfrm>
                    <a:prstGeom prst="rect">
                      <a:avLst/>
                    </a:prstGeom>
                    <a:noFill/>
                    <a:ln>
                      <a:noFill/>
                    </a:ln>
                  </pic:spPr>
                </pic:pic>
              </a:graphicData>
            </a:graphic>
          </wp:inline>
        </w:drawing>
      </w:r>
    </w:p>
    <w:p w14:paraId="40FA2D87" w14:textId="2262633F" w:rsidR="006B30DA" w:rsidRDefault="006B68C9" w:rsidP="006C7B25">
      <w:r>
        <w:t>Whenever</w:t>
      </w:r>
      <w:r w:rsidR="006B30DA">
        <w:t xml:space="preserve"> we created String of Object type, first it will store in SCP &amp; then String of Object type will be created.</w:t>
      </w:r>
      <w:r w:rsidR="00271E92">
        <w:t xml:space="preserve"> This is applicable for </w:t>
      </w:r>
      <w:r w:rsidR="00271E92" w:rsidRPr="00271E92">
        <w:rPr>
          <w:rStyle w:val="0SyntaxPinkChar"/>
        </w:rPr>
        <w:t>StringBuffer</w:t>
      </w:r>
      <w:r w:rsidR="00271E92">
        <w:t xml:space="preserve"> &amp; </w:t>
      </w:r>
      <w:r w:rsidR="00271E92" w:rsidRPr="00271E92">
        <w:rPr>
          <w:rStyle w:val="0SyntaxPinkChar"/>
        </w:rPr>
        <w:t>StringBuilder</w:t>
      </w:r>
      <w:r w:rsidR="00271E92">
        <w:t xml:space="preserve"> also</w:t>
      </w:r>
    </w:p>
    <w:p w14:paraId="3386240E" w14:textId="77777777" w:rsidR="00271E92" w:rsidRDefault="00271E92" w:rsidP="006C7B25"/>
    <w:p w14:paraId="58B163FE" w14:textId="77777777" w:rsidR="006C7B25" w:rsidRDefault="006C7B25" w:rsidP="000E4144">
      <w:pPr>
        <w:pStyle w:val="Heading30"/>
      </w:pPr>
      <w:r>
        <w:t>Case 4:</w:t>
      </w:r>
    </w:p>
    <w:p w14:paraId="2855D9D9" w14:textId="77777777" w:rsidR="006C7B25" w:rsidRDefault="006C7B25" w:rsidP="006C7B25">
      <w:pPr>
        <w:pStyle w:val="Output"/>
        <w:rPr>
          <w:color w:val="4C483D" w:themeColor="text2"/>
        </w:rPr>
      </w:pPr>
      <w:r>
        <w:tab/>
      </w:r>
      <w:r>
        <w:tab/>
        <w:t xml:space="preserve">String a = </w:t>
      </w:r>
      <w:r>
        <w:rPr>
          <w:color w:val="2A00FF"/>
        </w:rPr>
        <w:t>"hello"</w:t>
      </w:r>
      <w:r>
        <w:t xml:space="preserve"> + </w:t>
      </w:r>
      <w:r>
        <w:rPr>
          <w:color w:val="2A00FF"/>
        </w:rPr>
        <w:t>" world"</w:t>
      </w:r>
      <w:r>
        <w:t>;</w:t>
      </w:r>
    </w:p>
    <w:p w14:paraId="009313C1" w14:textId="77777777" w:rsidR="006C7B25" w:rsidRDefault="006C7B25" w:rsidP="006C7B25">
      <w:pPr>
        <w:pStyle w:val="Output"/>
        <w:rPr>
          <w:color w:val="4C483D" w:themeColor="text2"/>
        </w:rPr>
      </w:pPr>
      <w:r>
        <w:tab/>
      </w:r>
      <w:r>
        <w:tab/>
        <w:t xml:space="preserve">String b = </w:t>
      </w:r>
      <w:r>
        <w:rPr>
          <w:color w:val="2A00FF"/>
        </w:rPr>
        <w:t>"hello world"</w:t>
      </w:r>
      <w:r>
        <w:t>;</w:t>
      </w:r>
    </w:p>
    <w:p w14:paraId="25699640" w14:textId="77777777" w:rsidR="006C7B25" w:rsidRDefault="006C7B25" w:rsidP="006C7B25">
      <w:pPr>
        <w:pStyle w:val="Output"/>
      </w:pPr>
      <w:r>
        <w:tab/>
      </w:r>
      <w:r>
        <w:tab/>
        <w:t xml:space="preserve">System.out.println(a==b); </w:t>
      </w:r>
      <w:r>
        <w:rPr>
          <w:color w:val="3F7F5F"/>
        </w:rPr>
        <w:t>//TRUE</w:t>
      </w:r>
    </w:p>
    <w:p w14:paraId="5EB5E57F" w14:textId="77777777" w:rsidR="006C7B25" w:rsidRDefault="006C7B25" w:rsidP="004B543C">
      <w:pPr>
        <w:spacing w:line="240" w:lineRule="auto"/>
      </w:pPr>
      <w:r>
        <w:rPr>
          <w:noProof/>
          <w:lang w:eastAsia="en-US"/>
        </w:rPr>
        <w:drawing>
          <wp:inline distT="0" distB="0" distL="0" distR="0" wp14:anchorId="32D2E4AE" wp14:editId="480997B1">
            <wp:extent cx="3755397" cy="1654686"/>
            <wp:effectExtent l="0" t="0" r="0" b="3175"/>
            <wp:docPr id="25" name="Picture 25" descr="http://www.smlcodes.com/wp-content/uploads/2018/08/st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www.smlcodes.com/wp-content/uploads/2018/08/str-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7944" cy="1717494"/>
                    </a:xfrm>
                    <a:prstGeom prst="rect">
                      <a:avLst/>
                    </a:prstGeom>
                    <a:noFill/>
                    <a:ln>
                      <a:noFill/>
                    </a:ln>
                  </pic:spPr>
                </pic:pic>
              </a:graphicData>
            </a:graphic>
          </wp:inline>
        </w:drawing>
      </w:r>
    </w:p>
    <w:p w14:paraId="37DE8B0A" w14:textId="66671575" w:rsidR="006C7B25" w:rsidRDefault="006C7B25" w:rsidP="006C7B25">
      <w:pPr>
        <w:rPr>
          <w:shd w:val="clear" w:color="auto" w:fill="FFFFFF"/>
        </w:rPr>
      </w:pPr>
      <w:r>
        <w:rPr>
          <w:shd w:val="clear" w:color="auto" w:fill="FFFFFF"/>
        </w:rPr>
        <w:lastRenderedPageBreak/>
        <w:t>When concatenating two string literals </w:t>
      </w:r>
      <w:r>
        <w:rPr>
          <w:rStyle w:val="HTMLCode"/>
          <w:rFonts w:ascii="Consolas" w:eastAsiaTheme="minorEastAsia" w:hAnsi="Consolas"/>
          <w:color w:val="C7254E"/>
          <w:sz w:val="22"/>
          <w:szCs w:val="22"/>
          <w:shd w:val="clear" w:color="auto" w:fill="F9F2F4"/>
        </w:rPr>
        <w:t>"a"+"b"</w:t>
      </w:r>
      <w:r>
        <w:rPr>
          <w:shd w:val="clear" w:color="auto" w:fill="FFFFFF"/>
        </w:rPr>
        <w:t> </w:t>
      </w:r>
      <w:r w:rsidR="00A57175">
        <w:rPr>
          <w:shd w:val="clear" w:color="auto" w:fill="FFFFFF"/>
        </w:rPr>
        <w:t>,</w:t>
      </w:r>
      <w:r>
        <w:rPr>
          <w:shd w:val="clear" w:color="auto" w:fill="FFFFFF"/>
        </w:rPr>
        <w:t xml:space="preserve"> </w:t>
      </w:r>
      <w:r w:rsidR="00A57175">
        <w:rPr>
          <w:shd w:val="clear" w:color="auto" w:fill="FFFFFF"/>
        </w:rPr>
        <w:t>JVM</w:t>
      </w:r>
      <w:r>
        <w:rPr>
          <w:shd w:val="clear" w:color="auto" w:fill="FFFFFF"/>
        </w:rPr>
        <w:t xml:space="preserve"> joins the two values </w:t>
      </w:r>
      <w:r w:rsidR="002361F6">
        <w:rPr>
          <w:shd w:val="clear" w:color="auto" w:fill="FFFFFF"/>
        </w:rPr>
        <w:t>&amp;</w:t>
      </w:r>
      <w:r>
        <w:rPr>
          <w:shd w:val="clear" w:color="auto" w:fill="FFFFFF"/>
        </w:rPr>
        <w:t xml:space="preserve"> then check the string pool, then it realizes the value already exists in the pool so it just simply </w:t>
      </w:r>
      <w:r w:rsidR="003C2454">
        <w:rPr>
          <w:shd w:val="clear" w:color="auto" w:fill="FFFFFF"/>
        </w:rPr>
        <w:t>assigns</w:t>
      </w:r>
      <w:r>
        <w:rPr>
          <w:shd w:val="clear" w:color="auto" w:fill="FFFFFF"/>
        </w:rPr>
        <w:t xml:space="preserve"> this reference to the String.</w:t>
      </w:r>
    </w:p>
    <w:p w14:paraId="208921FA" w14:textId="77777777" w:rsidR="00E81DD3" w:rsidRDefault="00E81DD3" w:rsidP="00E81DD3"/>
    <w:p w14:paraId="6F88D360" w14:textId="77777777" w:rsidR="006C7B25" w:rsidRDefault="006C7B25" w:rsidP="000E4144">
      <w:pPr>
        <w:pStyle w:val="Heading30"/>
      </w:pPr>
      <w:r>
        <w:t xml:space="preserve">Case 5 : </w:t>
      </w:r>
      <w:r w:rsidRPr="00670DA6">
        <w:t>(+= uses StringBuilder Inside to Create &amp; Append String)</w:t>
      </w:r>
    </w:p>
    <w:p w14:paraId="6F220B6C" w14:textId="77777777" w:rsidR="006C7B25" w:rsidRDefault="006C7B25" w:rsidP="006C7B25">
      <w:pPr>
        <w:pStyle w:val="Output"/>
        <w:rPr>
          <w:color w:val="4C483D" w:themeColor="text2"/>
        </w:rPr>
      </w:pPr>
      <w:r>
        <w:tab/>
      </w:r>
      <w:r>
        <w:tab/>
        <w:t xml:space="preserve">String a = </w:t>
      </w:r>
      <w:r>
        <w:rPr>
          <w:color w:val="2A00FF"/>
        </w:rPr>
        <w:t>"Bye"</w:t>
      </w:r>
      <w:r>
        <w:t>;</w:t>
      </w:r>
    </w:p>
    <w:p w14:paraId="081D30B0" w14:textId="77777777" w:rsidR="006C7B25" w:rsidRDefault="006C7B25" w:rsidP="006C7B25">
      <w:pPr>
        <w:pStyle w:val="Output"/>
        <w:rPr>
          <w:color w:val="4C483D" w:themeColor="text2"/>
        </w:rPr>
      </w:pPr>
      <w:r>
        <w:tab/>
      </w:r>
      <w:r>
        <w:tab/>
        <w:t xml:space="preserve">       a += </w:t>
      </w:r>
      <w:r>
        <w:rPr>
          <w:color w:val="2A00FF"/>
        </w:rPr>
        <w:t>" bye!"</w:t>
      </w:r>
      <w:r>
        <w:t>;</w:t>
      </w:r>
    </w:p>
    <w:p w14:paraId="62E18C8D" w14:textId="77777777" w:rsidR="006C7B25" w:rsidRDefault="006C7B25" w:rsidP="006C7B25">
      <w:pPr>
        <w:pStyle w:val="Output"/>
        <w:rPr>
          <w:color w:val="4C483D" w:themeColor="text2"/>
        </w:rPr>
      </w:pPr>
      <w:r>
        <w:tab/>
      </w:r>
      <w:r>
        <w:tab/>
        <w:t xml:space="preserve">       </w:t>
      </w:r>
    </w:p>
    <w:p w14:paraId="01D9FB68" w14:textId="77777777" w:rsidR="006C7B25" w:rsidRDefault="006C7B25" w:rsidP="006C7B25">
      <w:pPr>
        <w:pStyle w:val="Output"/>
        <w:rPr>
          <w:color w:val="4C483D" w:themeColor="text2"/>
        </w:rPr>
      </w:pPr>
      <w:r>
        <w:tab/>
      </w:r>
      <w:r>
        <w:tab/>
        <w:t xml:space="preserve">String b = </w:t>
      </w:r>
      <w:r>
        <w:rPr>
          <w:color w:val="2A00FF"/>
        </w:rPr>
        <w:t>"Bye bye!"</w:t>
      </w:r>
      <w:r>
        <w:t>;</w:t>
      </w:r>
    </w:p>
    <w:p w14:paraId="228E73C3" w14:textId="77777777" w:rsidR="006C7B25" w:rsidRDefault="006C7B25" w:rsidP="006C7B25">
      <w:pPr>
        <w:pStyle w:val="Output"/>
        <w:rPr>
          <w:color w:val="4C483D" w:themeColor="text2"/>
        </w:rPr>
      </w:pPr>
      <w:r>
        <w:tab/>
      </w:r>
      <w:r>
        <w:tab/>
      </w:r>
    </w:p>
    <w:p w14:paraId="4DFBD569" w14:textId="77777777" w:rsidR="006C7B25" w:rsidRDefault="006C7B25" w:rsidP="006C7B25">
      <w:pPr>
        <w:pStyle w:val="Output"/>
      </w:pPr>
      <w:r>
        <w:tab/>
      </w:r>
      <w:r>
        <w:tab/>
        <w:t>System.out.println(a == b);</w:t>
      </w:r>
      <w:r>
        <w:rPr>
          <w:color w:val="3F7F5F"/>
        </w:rPr>
        <w:t>//FALSE</w:t>
      </w:r>
    </w:p>
    <w:p w14:paraId="44DED105" w14:textId="44AB63C3" w:rsidR="006C7B25" w:rsidRDefault="00A17E65" w:rsidP="006C7B25">
      <w:pPr>
        <w:rPr>
          <w:lang w:eastAsia="en-US"/>
        </w:rPr>
      </w:pPr>
      <w:r>
        <w:rPr>
          <w:shd w:val="clear" w:color="auto" w:fill="FFFFFF"/>
          <w:lang w:eastAsia="en-US"/>
        </w:rPr>
        <w:t>This case</w:t>
      </w:r>
      <w:r w:rsidR="006C7B25" w:rsidRPr="00670DA6">
        <w:rPr>
          <w:shd w:val="clear" w:color="auto" w:fill="FFFFFF"/>
          <w:lang w:eastAsia="en-US"/>
        </w:rPr>
        <w:t xml:space="preserve"> is kind of different tho, because you’re using the </w:t>
      </w:r>
      <w:r w:rsidR="006C7B25" w:rsidRPr="00A57175">
        <w:rPr>
          <w:b/>
          <w:bCs/>
          <w:shd w:val="clear" w:color="auto" w:fill="FFFFFF"/>
          <w:lang w:eastAsia="en-US"/>
        </w:rPr>
        <w:t xml:space="preserve">+= </w:t>
      </w:r>
      <w:r w:rsidR="006C7B25" w:rsidRPr="00670DA6">
        <w:rPr>
          <w:shd w:val="clear" w:color="auto" w:fill="FFFFFF"/>
          <w:lang w:eastAsia="en-US"/>
        </w:rPr>
        <w:t xml:space="preserve">operator which when compiled to bytecode </w:t>
      </w:r>
      <w:r w:rsidR="006C7B25" w:rsidRPr="00A57175">
        <w:rPr>
          <w:b/>
          <w:bCs/>
          <w:shd w:val="clear" w:color="auto" w:fill="FFFFFF"/>
          <w:lang w:eastAsia="en-US"/>
        </w:rPr>
        <w:t>it uses StringBuilder to concatenate the strings</w:t>
      </w:r>
      <w:r w:rsidR="006C7B25" w:rsidRPr="00670DA6">
        <w:rPr>
          <w:shd w:val="clear" w:color="auto" w:fill="FFFFFF"/>
          <w:lang w:eastAsia="en-US"/>
        </w:rPr>
        <w:t>, so this creates a new instance of StringBuilder Object thus pointing to a different reference. (string pool vs Object)</w:t>
      </w:r>
      <w:r w:rsidR="00DB46F6">
        <w:rPr>
          <w:shd w:val="clear" w:color="auto" w:fill="FFFFFF"/>
          <w:lang w:eastAsia="en-US"/>
        </w:rPr>
        <w:t xml:space="preserve">. </w:t>
      </w:r>
      <w:r w:rsidR="006C7B25" w:rsidRPr="00670DA6">
        <w:rPr>
          <w:lang w:eastAsia="en-US"/>
        </w:rPr>
        <w:t>Oracle Says, </w:t>
      </w:r>
      <w:r w:rsidR="00AE5810" w:rsidRPr="00670DA6">
        <w:rPr>
          <w:lang w:eastAsia="en-US"/>
        </w:rPr>
        <w:t>to</w:t>
      </w:r>
      <w:r w:rsidR="006C7B25" w:rsidRPr="00670DA6">
        <w:rPr>
          <w:lang w:eastAsia="en-US"/>
        </w:rPr>
        <w:t xml:space="preserve"> improve performance, instead of using string concatenation, use </w:t>
      </w:r>
      <w:r w:rsidR="006C7B25" w:rsidRPr="00FF4750">
        <w:rPr>
          <w:rStyle w:val="0SyntxBlueChar"/>
        </w:rPr>
        <w:t>StringBuffer.append(</w:t>
      </w:r>
      <w:r w:rsidR="00394EEA" w:rsidRPr="00FF4750">
        <w:rPr>
          <w:rStyle w:val="0SyntxBlueChar"/>
        </w:rPr>
        <w:t>).</w:t>
      </w:r>
      <w:r w:rsidR="00394EEA" w:rsidRPr="00670DA6">
        <w:rPr>
          <w:lang w:eastAsia="en-US"/>
        </w:rPr>
        <w:t xml:space="preserve"> String</w:t>
      </w:r>
      <w:r w:rsidR="006C7B25" w:rsidRPr="00670DA6">
        <w:rPr>
          <w:lang w:eastAsia="en-US"/>
        </w:rPr>
        <w:t xml:space="preserve"> objects are immutable</w:t>
      </w:r>
    </w:p>
    <w:p w14:paraId="47A504C2" w14:textId="77777777" w:rsidR="00FF26A2" w:rsidRPr="00670DA6" w:rsidRDefault="00FF26A2" w:rsidP="006C7B25">
      <w:pPr>
        <w:rPr>
          <w:lang w:eastAsia="en-US"/>
        </w:rPr>
      </w:pPr>
    </w:p>
    <w:p w14:paraId="33058CE0" w14:textId="77777777" w:rsidR="006C7B25" w:rsidRDefault="006C7B25" w:rsidP="000E4144">
      <w:pPr>
        <w:pStyle w:val="Heading30"/>
      </w:pPr>
      <w:r w:rsidRPr="00670DA6">
        <w:t>Performance</w:t>
      </w:r>
    </w:p>
    <w:p w14:paraId="76FA41F7" w14:textId="092D4E9D" w:rsidR="006C7B25" w:rsidRDefault="006C7B25" w:rsidP="006C7B25">
      <w:r>
        <w:t xml:space="preserve">It’s better to use </w:t>
      </w:r>
      <w:r w:rsidRPr="00DB46F6">
        <w:rPr>
          <w:rStyle w:val="0SyntaxPinkChar"/>
        </w:rPr>
        <w:t>StringBuilder</w:t>
      </w:r>
      <w:r>
        <w:t xml:space="preserve"> these days, in almost every case, but here’s what happens:</w:t>
      </w:r>
    </w:p>
    <w:p w14:paraId="79C1A3B4" w14:textId="77777777" w:rsidR="006C7B25" w:rsidRDefault="006C7B25" w:rsidP="006C7B25">
      <w:r>
        <w:t>When you use + with two strings, it compiles code like this:</w:t>
      </w:r>
    </w:p>
    <w:p w14:paraId="14B21DB7" w14:textId="77777777" w:rsidR="006C7B25" w:rsidRDefault="006C7B25" w:rsidP="006C7B25">
      <w:pPr>
        <w:pStyle w:val="Output"/>
      </w:pPr>
      <w:r w:rsidRPr="00670DA6">
        <w:t>String third = first + second;</w:t>
      </w:r>
    </w:p>
    <w:p w14:paraId="102AA98F" w14:textId="77777777" w:rsidR="006C7B25" w:rsidRDefault="006C7B25" w:rsidP="006C7B25"/>
    <w:p w14:paraId="4FB78FA4" w14:textId="77777777" w:rsidR="006C7B25" w:rsidRDefault="006C7B25" w:rsidP="00DB46F6">
      <w:pPr>
        <w:spacing w:line="240" w:lineRule="auto"/>
      </w:pPr>
      <w:r w:rsidRPr="00670DA6">
        <w:t>To something like this</w:t>
      </w:r>
    </w:p>
    <w:p w14:paraId="500E655D" w14:textId="77777777" w:rsidR="006C7B25" w:rsidRDefault="006C7B25" w:rsidP="006C7B25">
      <w:pPr>
        <w:pStyle w:val="Output"/>
      </w:pPr>
      <w:r>
        <w:t>StringBuilder builder = new StringBuilder( first );</w:t>
      </w:r>
    </w:p>
    <w:p w14:paraId="53537202" w14:textId="77777777" w:rsidR="006C7B25" w:rsidRDefault="006C7B25" w:rsidP="006C7B25">
      <w:pPr>
        <w:pStyle w:val="Output"/>
      </w:pPr>
      <w:r>
        <w:t>builder.append( second );</w:t>
      </w:r>
    </w:p>
    <w:p w14:paraId="43498CAB" w14:textId="77777777" w:rsidR="006C7B25" w:rsidRDefault="006C7B25" w:rsidP="006C7B25">
      <w:pPr>
        <w:pStyle w:val="Output"/>
      </w:pPr>
      <w:r>
        <w:t>third = builder.toString();</w:t>
      </w:r>
    </w:p>
    <w:p w14:paraId="5BCBEBB6" w14:textId="77777777" w:rsidR="002361F6" w:rsidRDefault="002361F6" w:rsidP="00DB46F6">
      <w:pPr>
        <w:spacing w:line="240" w:lineRule="auto"/>
      </w:pPr>
    </w:p>
    <w:p w14:paraId="45339968" w14:textId="736A9B12" w:rsidR="006C7B25" w:rsidRDefault="006C7B25" w:rsidP="00DB46F6">
      <w:pPr>
        <w:spacing w:line="240" w:lineRule="auto"/>
      </w:pPr>
      <w:r w:rsidRPr="000B4DD9">
        <w:t>for example, you might be using many different appending statements, or a loop like this:</w:t>
      </w:r>
    </w:p>
    <w:p w14:paraId="67910BF6" w14:textId="77777777" w:rsidR="006C7B25" w:rsidRPr="000B4DD9" w:rsidRDefault="006C7B25" w:rsidP="006C7B25">
      <w:pPr>
        <w:pStyle w:val="Output"/>
        <w:rPr>
          <w:rFonts w:ascii="Courier New" w:hAnsi="Courier New"/>
          <w:lang w:eastAsia="en-US"/>
        </w:rPr>
      </w:pPr>
      <w:r w:rsidRPr="000B4DD9">
        <w:rPr>
          <w:lang w:eastAsia="en-US"/>
        </w:rPr>
        <w:t>for( String str : strings ) {</w:t>
      </w:r>
    </w:p>
    <w:p w14:paraId="4284CCC3" w14:textId="77777777" w:rsidR="006C7B25" w:rsidRPr="000B4DD9" w:rsidRDefault="006C7B25" w:rsidP="006C7B25">
      <w:pPr>
        <w:pStyle w:val="Output"/>
        <w:rPr>
          <w:rFonts w:ascii="Courier New" w:hAnsi="Courier New"/>
          <w:lang w:eastAsia="en-US"/>
        </w:rPr>
      </w:pPr>
      <w:r w:rsidRPr="000B4DD9">
        <w:rPr>
          <w:lang w:eastAsia="en-US"/>
        </w:rPr>
        <w:t>  out += str;</w:t>
      </w:r>
    </w:p>
    <w:p w14:paraId="7BB019FF" w14:textId="77777777" w:rsidR="006C7B25" w:rsidRPr="000B4DD9" w:rsidRDefault="006C7B25" w:rsidP="006C7B25">
      <w:pPr>
        <w:pStyle w:val="Output"/>
        <w:rPr>
          <w:rFonts w:ascii="Courier New" w:hAnsi="Courier New"/>
          <w:lang w:eastAsia="en-US"/>
        </w:rPr>
      </w:pPr>
      <w:r w:rsidRPr="000B4DD9">
        <w:rPr>
          <w:lang w:eastAsia="en-US"/>
        </w:rPr>
        <w:t>}</w:t>
      </w:r>
    </w:p>
    <w:p w14:paraId="5B877FD1" w14:textId="32AE9580" w:rsidR="006C7B25" w:rsidRDefault="002361F6" w:rsidP="00E81DD3">
      <w:r>
        <w:t>Here</w:t>
      </w:r>
      <w:r w:rsidR="006C7B25" w:rsidRPr="004B543C">
        <w:t>, a new </w:t>
      </w:r>
      <w:r w:rsidR="006C7B25" w:rsidRPr="002361F6">
        <w:rPr>
          <w:rStyle w:val="HTMLCode"/>
          <w:rFonts w:ascii="Consolas" w:eastAsiaTheme="minorEastAsia" w:hAnsi="Consolas"/>
          <w:color w:val="C7254E"/>
          <w:sz w:val="18"/>
          <w:szCs w:val="18"/>
          <w:shd w:val="clear" w:color="auto" w:fill="F9F2F4"/>
        </w:rPr>
        <w:t>StringBuilder</w:t>
      </w:r>
      <w:r w:rsidR="006C7B25" w:rsidRPr="002361F6">
        <w:rPr>
          <w:sz w:val="18"/>
          <w:szCs w:val="18"/>
        </w:rPr>
        <w:t> </w:t>
      </w:r>
      <w:r w:rsidR="006C7B25" w:rsidRPr="004B543C">
        <w:t xml:space="preserve">instance, </w:t>
      </w:r>
      <w:r>
        <w:t>&amp;</w:t>
      </w:r>
      <w:r w:rsidR="006C7B25" w:rsidRPr="004B543C">
        <w:t xml:space="preserve"> a new </w:t>
      </w:r>
      <w:r w:rsidR="006C7B25" w:rsidRPr="002361F6">
        <w:rPr>
          <w:rStyle w:val="HTMLCode"/>
          <w:rFonts w:ascii="Consolas" w:eastAsiaTheme="minorEastAsia" w:hAnsi="Consolas"/>
          <w:color w:val="C7254E"/>
          <w:sz w:val="18"/>
          <w:szCs w:val="18"/>
          <w:shd w:val="clear" w:color="auto" w:fill="F9F2F4"/>
        </w:rPr>
        <w:t>String</w:t>
      </w:r>
      <w:r w:rsidR="006C7B25" w:rsidRPr="002361F6">
        <w:rPr>
          <w:sz w:val="18"/>
          <w:szCs w:val="18"/>
        </w:rPr>
        <w:t> </w:t>
      </w:r>
      <w:r w:rsidR="00A97CAA" w:rsidRPr="00A97CAA">
        <w:t xml:space="preserve">is required in each iteration </w:t>
      </w:r>
      <w:r w:rsidR="006C7B25" w:rsidRPr="004B543C">
        <w:t>(</w:t>
      </w:r>
      <w:r w:rsidR="00DB46F6" w:rsidRPr="00A97CAA">
        <w:rPr>
          <w:sz w:val="16"/>
          <w:szCs w:val="16"/>
        </w:rPr>
        <w:t>Strings are immutable. For each + operation it will create new String object</w:t>
      </w:r>
      <w:r w:rsidR="006C7B25" w:rsidRPr="004B543C">
        <w:t>). This is very wasteful</w:t>
      </w:r>
      <w:r>
        <w:t xml:space="preserve">, </w:t>
      </w:r>
      <w:r w:rsidR="006C7B25" w:rsidRPr="004B543C">
        <w:t>Replacing this with </w:t>
      </w:r>
      <w:r w:rsidR="006C7B25" w:rsidRPr="002361F6">
        <w:rPr>
          <w:rStyle w:val="HTMLCode"/>
          <w:rFonts w:ascii="Consolas" w:eastAsiaTheme="minorEastAsia" w:hAnsi="Consolas"/>
          <w:color w:val="C7254E"/>
          <w:sz w:val="18"/>
          <w:szCs w:val="18"/>
          <w:shd w:val="clear" w:color="auto" w:fill="F9F2F4"/>
        </w:rPr>
        <w:t>StringBuilder</w:t>
      </w:r>
      <w:r w:rsidR="006C7B25" w:rsidRPr="002361F6">
        <w:rPr>
          <w:sz w:val="18"/>
          <w:szCs w:val="18"/>
        </w:rPr>
        <w:t> </w:t>
      </w:r>
      <w:r w:rsidR="006C7B25" w:rsidRPr="004B543C">
        <w:t>means you can just produce a single </w:t>
      </w:r>
      <w:r w:rsidR="006C7B25" w:rsidRPr="002361F6">
        <w:rPr>
          <w:rStyle w:val="HTMLCode"/>
          <w:rFonts w:ascii="Consolas" w:eastAsiaTheme="minorEastAsia" w:hAnsi="Consolas"/>
          <w:color w:val="C7254E"/>
          <w:sz w:val="18"/>
          <w:szCs w:val="18"/>
          <w:shd w:val="clear" w:color="auto" w:fill="F9F2F4"/>
        </w:rPr>
        <w:t>String</w:t>
      </w:r>
      <w:r w:rsidR="006C7B25" w:rsidRPr="002361F6">
        <w:rPr>
          <w:sz w:val="18"/>
          <w:szCs w:val="18"/>
        </w:rPr>
        <w:t> </w:t>
      </w:r>
      <w:r w:rsidR="006C7B25" w:rsidRPr="004B543C">
        <w:t>and not fill up the heap with</w:t>
      </w:r>
      <w:r w:rsidR="00A97CAA">
        <w:t xml:space="preserve"> unused Strings.</w:t>
      </w:r>
    </w:p>
    <w:p w14:paraId="64327511" w14:textId="77777777" w:rsidR="002361F6" w:rsidRDefault="002361F6" w:rsidP="00A97CAA">
      <w:pPr>
        <w:spacing w:line="240" w:lineRule="auto"/>
      </w:pPr>
    </w:p>
    <w:p w14:paraId="783F5CC6" w14:textId="391E8DCB" w:rsidR="006C7B25" w:rsidRDefault="006C7B25" w:rsidP="00A97CAA">
      <w:pPr>
        <w:spacing w:line="240" w:lineRule="auto"/>
      </w:pPr>
      <w:r>
        <w:t xml:space="preserve">To get the String </w:t>
      </w:r>
      <w:r w:rsidR="00A97CAA">
        <w:t xml:space="preserve">literal </w:t>
      </w:r>
      <w:r>
        <w:t xml:space="preserve">which is created in </w:t>
      </w:r>
      <w:r w:rsidR="00A97CAA">
        <w:t>SCP,</w:t>
      </w:r>
      <w:r>
        <w:t xml:space="preserve"> we use </w:t>
      </w:r>
      <w:r w:rsidRPr="00A97CAA">
        <w:rPr>
          <w:rStyle w:val="0SyntaxPinkChar"/>
        </w:rPr>
        <w:t>intern()</w:t>
      </w:r>
      <w:r>
        <w:t xml:space="preserve"> method</w:t>
      </w:r>
    </w:p>
    <w:p w14:paraId="31D70EB1" w14:textId="77777777" w:rsidR="006C7B25" w:rsidRPr="00A1226D" w:rsidRDefault="006C7B25" w:rsidP="006C7B25">
      <w:pPr>
        <w:pStyle w:val="Output"/>
        <w:rPr>
          <w:lang w:eastAsia="en-US"/>
        </w:rPr>
      </w:pPr>
      <w:r w:rsidRPr="00A1226D">
        <w:rPr>
          <w:bdr w:val="none" w:sz="0" w:space="0" w:color="auto" w:frame="1"/>
          <w:lang w:eastAsia="en-US"/>
        </w:rPr>
        <w:t>String s=</w:t>
      </w:r>
      <w:r w:rsidRPr="00A1226D">
        <w:rPr>
          <w:bCs/>
          <w:color w:val="006699"/>
          <w:bdr w:val="none" w:sz="0" w:space="0" w:color="auto" w:frame="1"/>
          <w:lang w:eastAsia="en-US"/>
        </w:rPr>
        <w:t>new</w:t>
      </w:r>
      <w:r w:rsidRPr="00A1226D">
        <w:rPr>
          <w:bdr w:val="none" w:sz="0" w:space="0" w:color="auto" w:frame="1"/>
          <w:lang w:eastAsia="en-US"/>
        </w:rPr>
        <w:t> String(</w:t>
      </w:r>
      <w:r w:rsidRPr="00A1226D">
        <w:rPr>
          <w:color w:val="0000FF"/>
          <w:bdr w:val="none" w:sz="0" w:space="0" w:color="auto" w:frame="1"/>
          <w:lang w:eastAsia="en-US"/>
        </w:rPr>
        <w:t>"</w:t>
      </w:r>
      <w:r>
        <w:rPr>
          <w:color w:val="0000FF"/>
          <w:bdr w:val="none" w:sz="0" w:space="0" w:color="auto" w:frame="1"/>
          <w:lang w:eastAsia="en-US"/>
        </w:rPr>
        <w:t>Welcome</w:t>
      </w:r>
      <w:r w:rsidRPr="00A1226D">
        <w:rPr>
          <w:color w:val="0000FF"/>
          <w:bdr w:val="none" w:sz="0" w:space="0" w:color="auto" w:frame="1"/>
          <w:lang w:eastAsia="en-US"/>
        </w:rPr>
        <w:t>"</w:t>
      </w:r>
      <w:r w:rsidRPr="00A1226D">
        <w:rPr>
          <w:bdr w:val="none" w:sz="0" w:space="0" w:color="auto" w:frame="1"/>
          <w:lang w:eastAsia="en-US"/>
        </w:rPr>
        <w:t>);  </w:t>
      </w:r>
    </w:p>
    <w:p w14:paraId="225B7265" w14:textId="77777777" w:rsidR="006C7B25" w:rsidRPr="00A1226D" w:rsidRDefault="006C7B25" w:rsidP="006C7B25">
      <w:pPr>
        <w:pStyle w:val="Output"/>
        <w:rPr>
          <w:lang w:eastAsia="en-US"/>
        </w:rPr>
      </w:pPr>
      <w:r w:rsidRPr="00A1226D">
        <w:rPr>
          <w:bdr w:val="none" w:sz="0" w:space="0" w:color="auto" w:frame="1"/>
          <w:lang w:eastAsia="en-US"/>
        </w:rPr>
        <w:t>String s2=s.intern();  </w:t>
      </w:r>
    </w:p>
    <w:p w14:paraId="29405B38" w14:textId="77777777" w:rsidR="006C7B25" w:rsidRPr="00A1226D" w:rsidRDefault="006C7B25" w:rsidP="006C7B25">
      <w:pPr>
        <w:pStyle w:val="Output"/>
        <w:rPr>
          <w:lang w:eastAsia="en-US"/>
        </w:rPr>
      </w:pPr>
      <w:r w:rsidRPr="00A1226D">
        <w:rPr>
          <w:bdr w:val="none" w:sz="0" w:space="0" w:color="auto" w:frame="1"/>
          <w:lang w:eastAsia="en-US"/>
        </w:rPr>
        <w:t>System.out.println(s2);</w:t>
      </w:r>
      <w:r w:rsidRPr="00A1226D">
        <w:rPr>
          <w:color w:val="008200"/>
          <w:bdr w:val="none" w:sz="0" w:space="0" w:color="auto" w:frame="1"/>
          <w:lang w:eastAsia="en-US"/>
        </w:rPr>
        <w:t>//</w:t>
      </w:r>
      <w:r w:rsidR="00394EEA" w:rsidRPr="00394EEA">
        <w:t xml:space="preserve"> </w:t>
      </w:r>
      <w:r w:rsidR="00394EEA" w:rsidRPr="00394EEA">
        <w:rPr>
          <w:color w:val="008200"/>
          <w:bdr w:val="none" w:sz="0" w:space="0" w:color="auto" w:frame="1"/>
          <w:lang w:eastAsia="en-US"/>
        </w:rPr>
        <w:t>Welcome</w:t>
      </w:r>
    </w:p>
    <w:p w14:paraId="24F8349C" w14:textId="77777777" w:rsidR="006C7B25" w:rsidRDefault="006C7B25" w:rsidP="00EA4209"/>
    <w:p w14:paraId="6107002A" w14:textId="77777777" w:rsidR="006C7B25" w:rsidRDefault="006C7B25" w:rsidP="00A97CAA">
      <w:pPr>
        <w:spacing w:line="240" w:lineRule="auto"/>
      </w:pPr>
      <w:r w:rsidRPr="009A00A7">
        <w:t>In java, </w:t>
      </w:r>
      <w:r w:rsidRPr="009A00A7">
        <w:rPr>
          <w:b/>
          <w:bCs/>
        </w:rPr>
        <w:t>string objects are immutable</w:t>
      </w:r>
      <w:r w:rsidRPr="009A00A7">
        <w:t>. Immutable simply means unmodifiable or unchangeable.</w:t>
      </w:r>
    </w:p>
    <w:p w14:paraId="649E2DA3" w14:textId="77777777" w:rsidR="006C7B25" w:rsidRPr="009A00A7" w:rsidRDefault="006C7B25" w:rsidP="006C7B25">
      <w:pPr>
        <w:pStyle w:val="Output"/>
        <w:rPr>
          <w:lang w:eastAsia="en-US"/>
        </w:rPr>
      </w:pPr>
      <w:r w:rsidRPr="009A00A7">
        <w:rPr>
          <w:bCs/>
          <w:color w:val="006699"/>
          <w:bdr w:val="none" w:sz="0" w:space="0" w:color="auto" w:frame="1"/>
          <w:lang w:eastAsia="en-US"/>
        </w:rPr>
        <w:t>class</w:t>
      </w:r>
      <w:r w:rsidRPr="009A00A7">
        <w:rPr>
          <w:bdr w:val="none" w:sz="0" w:space="0" w:color="auto" w:frame="1"/>
          <w:lang w:eastAsia="en-US"/>
        </w:rPr>
        <w:t> Testimmutablestring{  </w:t>
      </w:r>
    </w:p>
    <w:p w14:paraId="2349B303" w14:textId="77777777" w:rsidR="006C7B25" w:rsidRPr="009A00A7" w:rsidRDefault="006C7B25" w:rsidP="006C7B25">
      <w:pPr>
        <w:pStyle w:val="Output"/>
        <w:rPr>
          <w:lang w:eastAsia="en-US"/>
        </w:rPr>
      </w:pPr>
      <w:r w:rsidRPr="009A00A7">
        <w:rPr>
          <w:bdr w:val="none" w:sz="0" w:space="0" w:color="auto" w:frame="1"/>
          <w:lang w:eastAsia="en-US"/>
        </w:rPr>
        <w:t> </w:t>
      </w:r>
      <w:r w:rsidRPr="009A00A7">
        <w:rPr>
          <w:bCs/>
          <w:color w:val="006699"/>
          <w:bdr w:val="none" w:sz="0" w:space="0" w:color="auto" w:frame="1"/>
          <w:lang w:eastAsia="en-US"/>
        </w:rPr>
        <w:t>public</w:t>
      </w:r>
      <w:r w:rsidRPr="009A00A7">
        <w:rPr>
          <w:bdr w:val="none" w:sz="0" w:space="0" w:color="auto" w:frame="1"/>
          <w:lang w:eastAsia="en-US"/>
        </w:rPr>
        <w:t> </w:t>
      </w:r>
      <w:r w:rsidRPr="009A00A7">
        <w:rPr>
          <w:bCs/>
          <w:color w:val="006699"/>
          <w:bdr w:val="none" w:sz="0" w:space="0" w:color="auto" w:frame="1"/>
          <w:lang w:eastAsia="en-US"/>
        </w:rPr>
        <w:t>static</w:t>
      </w:r>
      <w:r w:rsidRPr="009A00A7">
        <w:rPr>
          <w:bdr w:val="none" w:sz="0" w:space="0" w:color="auto" w:frame="1"/>
          <w:lang w:eastAsia="en-US"/>
        </w:rPr>
        <w:t> </w:t>
      </w:r>
      <w:r w:rsidRPr="009A00A7">
        <w:rPr>
          <w:bCs/>
          <w:color w:val="006699"/>
          <w:bdr w:val="none" w:sz="0" w:space="0" w:color="auto" w:frame="1"/>
          <w:lang w:eastAsia="en-US"/>
        </w:rPr>
        <w:t>void</w:t>
      </w:r>
      <w:r w:rsidRPr="009A00A7">
        <w:rPr>
          <w:bdr w:val="none" w:sz="0" w:space="0" w:color="auto" w:frame="1"/>
          <w:lang w:eastAsia="en-US"/>
        </w:rPr>
        <w:t> main(String args[]){  </w:t>
      </w:r>
    </w:p>
    <w:p w14:paraId="5D654A09" w14:textId="77777777" w:rsidR="006C7B25" w:rsidRPr="009A00A7" w:rsidRDefault="006C7B25" w:rsidP="006C7B25">
      <w:pPr>
        <w:pStyle w:val="Output"/>
        <w:rPr>
          <w:lang w:eastAsia="en-US"/>
        </w:rPr>
      </w:pPr>
      <w:r w:rsidRPr="009A00A7">
        <w:rPr>
          <w:bdr w:val="none" w:sz="0" w:space="0" w:color="auto" w:frame="1"/>
          <w:lang w:eastAsia="en-US"/>
        </w:rPr>
        <w:t>   String s</w:t>
      </w:r>
      <w:r>
        <w:rPr>
          <w:bdr w:val="none" w:sz="0" w:space="0" w:color="auto" w:frame="1"/>
          <w:lang w:eastAsia="en-US"/>
        </w:rPr>
        <w:t>1</w:t>
      </w:r>
      <w:r w:rsidRPr="009A00A7">
        <w:rPr>
          <w:bdr w:val="none" w:sz="0" w:space="0" w:color="auto" w:frame="1"/>
          <w:lang w:eastAsia="en-US"/>
        </w:rPr>
        <w:t>=</w:t>
      </w:r>
      <w:r w:rsidRPr="009A00A7">
        <w:rPr>
          <w:color w:val="0000FF"/>
          <w:bdr w:val="none" w:sz="0" w:space="0" w:color="auto" w:frame="1"/>
          <w:lang w:eastAsia="en-US"/>
        </w:rPr>
        <w:t>"Sachin"</w:t>
      </w:r>
      <w:r w:rsidRPr="009A00A7">
        <w:rPr>
          <w:bdr w:val="none" w:sz="0" w:space="0" w:color="auto" w:frame="1"/>
          <w:lang w:eastAsia="en-US"/>
        </w:rPr>
        <w:t>;  </w:t>
      </w:r>
    </w:p>
    <w:p w14:paraId="11D63435" w14:textId="77777777" w:rsidR="006C7B25" w:rsidRPr="009A00A7" w:rsidRDefault="006C7B25" w:rsidP="006C7B25">
      <w:pPr>
        <w:pStyle w:val="Output"/>
        <w:rPr>
          <w:lang w:eastAsia="en-US"/>
        </w:rPr>
      </w:pPr>
      <w:r w:rsidRPr="009A00A7">
        <w:rPr>
          <w:bdr w:val="none" w:sz="0" w:space="0" w:color="auto" w:frame="1"/>
          <w:lang w:eastAsia="en-US"/>
        </w:rPr>
        <w:t>   s.concat(</w:t>
      </w:r>
      <w:r w:rsidRPr="009A00A7">
        <w:rPr>
          <w:color w:val="0000FF"/>
          <w:bdr w:val="none" w:sz="0" w:space="0" w:color="auto" w:frame="1"/>
          <w:lang w:eastAsia="en-US"/>
        </w:rPr>
        <w:t>" Tendulkar"</w:t>
      </w:r>
      <w:r w:rsidRPr="009A00A7">
        <w:rPr>
          <w:bdr w:val="none" w:sz="0" w:space="0" w:color="auto" w:frame="1"/>
          <w:lang w:eastAsia="en-US"/>
        </w:rPr>
        <w:t>);</w:t>
      </w:r>
      <w:r w:rsidRPr="009A00A7">
        <w:rPr>
          <w:color w:val="008200"/>
          <w:bdr w:val="none" w:sz="0" w:space="0" w:color="auto" w:frame="1"/>
          <w:lang w:eastAsia="en-US"/>
        </w:rPr>
        <w:t>//concat() method appends the string at the end</w:t>
      </w:r>
      <w:r w:rsidRPr="009A00A7">
        <w:rPr>
          <w:bdr w:val="none" w:sz="0" w:space="0" w:color="auto" w:frame="1"/>
          <w:lang w:eastAsia="en-US"/>
        </w:rPr>
        <w:t>  </w:t>
      </w:r>
    </w:p>
    <w:p w14:paraId="619D8F2C" w14:textId="77777777" w:rsidR="006C7B25" w:rsidRPr="009A00A7" w:rsidRDefault="006C7B25" w:rsidP="00F00E53">
      <w:pPr>
        <w:pStyle w:val="Output"/>
        <w:jc w:val="both"/>
        <w:rPr>
          <w:lang w:eastAsia="en-US"/>
        </w:rPr>
      </w:pPr>
      <w:r w:rsidRPr="009A00A7">
        <w:rPr>
          <w:bdr w:val="none" w:sz="0" w:space="0" w:color="auto" w:frame="1"/>
          <w:lang w:eastAsia="en-US"/>
        </w:rPr>
        <w:t>   System.out.println(s);</w:t>
      </w:r>
      <w:r w:rsidRPr="009A00A7">
        <w:rPr>
          <w:color w:val="008200"/>
          <w:bdr w:val="none" w:sz="0" w:space="0" w:color="auto" w:frame="1"/>
          <w:lang w:eastAsia="en-US"/>
        </w:rPr>
        <w:t>//Sachin</w:t>
      </w:r>
      <w:r w:rsidR="00394EEA">
        <w:rPr>
          <w:color w:val="008200"/>
          <w:bdr w:val="none" w:sz="0" w:space="0" w:color="auto" w:frame="1"/>
          <w:lang w:eastAsia="en-US"/>
        </w:rPr>
        <w:t xml:space="preserve">, </w:t>
      </w:r>
      <w:r w:rsidRPr="009A00A7">
        <w:rPr>
          <w:color w:val="008200"/>
          <w:bdr w:val="none" w:sz="0" w:space="0" w:color="auto" w:frame="1"/>
          <w:lang w:eastAsia="en-US"/>
        </w:rPr>
        <w:t>because strings are immutable objects</w:t>
      </w:r>
      <w:r w:rsidRPr="009A00A7">
        <w:rPr>
          <w:bdr w:val="none" w:sz="0" w:space="0" w:color="auto" w:frame="1"/>
          <w:lang w:eastAsia="en-US"/>
        </w:rPr>
        <w:t>  </w:t>
      </w:r>
    </w:p>
    <w:p w14:paraId="748A747B" w14:textId="77777777" w:rsidR="006C7B25" w:rsidRPr="009A00A7" w:rsidRDefault="006C7B25" w:rsidP="006C7B25">
      <w:pPr>
        <w:pStyle w:val="Output"/>
        <w:rPr>
          <w:lang w:eastAsia="en-US"/>
        </w:rPr>
      </w:pPr>
      <w:r w:rsidRPr="009A00A7">
        <w:rPr>
          <w:bdr w:val="none" w:sz="0" w:space="0" w:color="auto" w:frame="1"/>
          <w:lang w:eastAsia="en-US"/>
        </w:rPr>
        <w:t> }  </w:t>
      </w:r>
    </w:p>
    <w:p w14:paraId="7EA3894B" w14:textId="77777777" w:rsidR="006C7B25" w:rsidRPr="009A00A7" w:rsidRDefault="006C7B25" w:rsidP="006C7B25">
      <w:pPr>
        <w:pStyle w:val="Output"/>
        <w:rPr>
          <w:lang w:eastAsia="en-US"/>
        </w:rPr>
      </w:pPr>
      <w:r w:rsidRPr="009A00A7">
        <w:rPr>
          <w:bdr w:val="none" w:sz="0" w:space="0" w:color="auto" w:frame="1"/>
          <w:lang w:eastAsia="en-US"/>
        </w:rPr>
        <w:t>}  </w:t>
      </w:r>
    </w:p>
    <w:p w14:paraId="175AA1D8" w14:textId="0CFE3569" w:rsidR="004B543C" w:rsidRDefault="006C7B25" w:rsidP="006C7B25">
      <w:r>
        <w:rPr>
          <w:noProof/>
          <w:lang w:eastAsia="en-US"/>
        </w:rPr>
        <w:drawing>
          <wp:inline distT="0" distB="0" distL="0" distR="0" wp14:anchorId="74472D08" wp14:editId="4446F47F">
            <wp:extent cx="2808883" cy="130558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12277" cy="1353645"/>
                    </a:xfrm>
                    <a:prstGeom prst="rect">
                      <a:avLst/>
                    </a:prstGeom>
                    <a:noFill/>
                    <a:ln>
                      <a:noFill/>
                    </a:ln>
                  </pic:spPr>
                </pic:pic>
              </a:graphicData>
            </a:graphic>
          </wp:inline>
        </w:drawing>
      </w:r>
    </w:p>
    <w:p w14:paraId="0AFF9A0A" w14:textId="77777777" w:rsidR="006C7B25" w:rsidRDefault="006C7B25" w:rsidP="006C7B25">
      <w:pPr>
        <w:pStyle w:val="Heading2"/>
      </w:pPr>
      <w:bookmarkStart w:id="51" w:name="_Toc94350626"/>
      <w:r>
        <w:lastRenderedPageBreak/>
        <w:t>3,4.</w:t>
      </w:r>
      <w:r w:rsidRPr="007E0F63">
        <w:t>StringBuffer</w:t>
      </w:r>
      <w:r>
        <w:t>, StringBuilder Classes</w:t>
      </w:r>
      <w:bookmarkEnd w:id="51"/>
    </w:p>
    <w:tbl>
      <w:tblPr>
        <w:tblStyle w:val="TableGrid"/>
        <w:tblW w:w="0" w:type="auto"/>
        <w:tblLook w:val="04A0" w:firstRow="1" w:lastRow="0" w:firstColumn="1" w:lastColumn="0" w:noHBand="0" w:noVBand="1"/>
      </w:tblPr>
      <w:tblGrid>
        <w:gridCol w:w="4793"/>
        <w:gridCol w:w="4557"/>
      </w:tblGrid>
      <w:tr w:rsidR="00A97CAA" w:rsidRPr="00A97CAA" w14:paraId="7F22249A" w14:textId="77777777" w:rsidTr="00A97CAA">
        <w:trPr>
          <w:trHeight w:val="290"/>
        </w:trPr>
        <w:tc>
          <w:tcPr>
            <w:tcW w:w="11840" w:type="dxa"/>
            <w:shd w:val="clear" w:color="auto" w:fill="00B050"/>
            <w:noWrap/>
            <w:hideMark/>
          </w:tcPr>
          <w:p w14:paraId="5A98F845" w14:textId="0DFFB501" w:rsidR="00A97CAA" w:rsidRPr="00A97CAA" w:rsidRDefault="00A97CAA" w:rsidP="00A97CAA">
            <w:pPr>
              <w:spacing w:line="360" w:lineRule="auto"/>
              <w:jc w:val="center"/>
              <w:rPr>
                <w:color w:val="FFFFFF" w:themeColor="background1"/>
              </w:rPr>
            </w:pPr>
            <w:r w:rsidRPr="00A97CAA">
              <w:rPr>
                <w:b/>
                <w:bCs/>
                <w:color w:val="FFFFFF" w:themeColor="background1"/>
              </w:rPr>
              <w:t>String</w:t>
            </w:r>
            <w:r w:rsidRPr="00A97CAA">
              <w:rPr>
                <w:rFonts w:ascii="Consolas" w:hAnsi="Consolas"/>
                <w:color w:val="FFFFFF" w:themeColor="background1"/>
                <w:sz w:val="16"/>
                <w:szCs w:val="16"/>
              </w:rPr>
              <w:t xml:space="preserve"> (think like it is Object type of String)</w:t>
            </w:r>
          </w:p>
        </w:tc>
        <w:tc>
          <w:tcPr>
            <w:tcW w:w="11240" w:type="dxa"/>
            <w:shd w:val="clear" w:color="auto" w:fill="00B050"/>
            <w:noWrap/>
            <w:hideMark/>
          </w:tcPr>
          <w:p w14:paraId="39795798" w14:textId="77777777" w:rsidR="00A97CAA" w:rsidRPr="00A97CAA" w:rsidRDefault="00A97CAA" w:rsidP="00A97CAA">
            <w:pPr>
              <w:spacing w:line="360" w:lineRule="auto"/>
              <w:jc w:val="center"/>
              <w:rPr>
                <w:b/>
                <w:bCs/>
                <w:color w:val="FFFFFF" w:themeColor="background1"/>
              </w:rPr>
            </w:pPr>
            <w:r w:rsidRPr="00A97CAA">
              <w:rPr>
                <w:b/>
                <w:bCs/>
                <w:color w:val="FFFFFF" w:themeColor="background1"/>
              </w:rPr>
              <w:t>StringBuffer</w:t>
            </w:r>
          </w:p>
        </w:tc>
      </w:tr>
      <w:tr w:rsidR="00A97CAA" w:rsidRPr="00A97CAA" w14:paraId="3CD5F04C" w14:textId="77777777" w:rsidTr="00A97CAA">
        <w:trPr>
          <w:trHeight w:val="290"/>
        </w:trPr>
        <w:tc>
          <w:tcPr>
            <w:tcW w:w="11840" w:type="dxa"/>
            <w:noWrap/>
            <w:hideMark/>
          </w:tcPr>
          <w:p w14:paraId="5BE32599" w14:textId="77777777" w:rsidR="00A97CAA" w:rsidRPr="00A97CAA" w:rsidRDefault="00A97CAA" w:rsidP="00A97CAA">
            <w:r w:rsidRPr="00A97CAA">
              <w:t xml:space="preserve">String class is </w:t>
            </w:r>
            <w:r w:rsidRPr="00A97CAA">
              <w:rPr>
                <w:b/>
                <w:bCs/>
              </w:rPr>
              <w:t>immutable</w:t>
            </w:r>
            <w:r w:rsidRPr="00A97CAA">
              <w:t>.</w:t>
            </w:r>
          </w:p>
        </w:tc>
        <w:tc>
          <w:tcPr>
            <w:tcW w:w="11240" w:type="dxa"/>
            <w:noWrap/>
            <w:hideMark/>
          </w:tcPr>
          <w:p w14:paraId="34264FF3" w14:textId="77777777" w:rsidR="00A97CAA" w:rsidRPr="00A97CAA" w:rsidRDefault="00A97CAA" w:rsidP="00A97CAA">
            <w:r w:rsidRPr="00A97CAA">
              <w:t xml:space="preserve">StringBuffer class is </w:t>
            </w:r>
            <w:r w:rsidRPr="00A97CAA">
              <w:rPr>
                <w:b/>
                <w:bCs/>
              </w:rPr>
              <w:t>mutable</w:t>
            </w:r>
            <w:r w:rsidRPr="00A97CAA">
              <w:t>.</w:t>
            </w:r>
          </w:p>
        </w:tc>
      </w:tr>
      <w:tr w:rsidR="00A97CAA" w:rsidRPr="00A97CAA" w14:paraId="1903FCE3" w14:textId="77777777" w:rsidTr="00A97CAA">
        <w:trPr>
          <w:trHeight w:val="290"/>
        </w:trPr>
        <w:tc>
          <w:tcPr>
            <w:tcW w:w="11840" w:type="dxa"/>
            <w:noWrap/>
            <w:hideMark/>
          </w:tcPr>
          <w:p w14:paraId="76707756" w14:textId="77777777" w:rsidR="00A97CAA" w:rsidRPr="00A97CAA" w:rsidRDefault="00A97CAA" w:rsidP="00A97CAA">
            <w:r w:rsidRPr="00A97CAA">
              <w:rPr>
                <w:b/>
                <w:bCs/>
              </w:rPr>
              <w:t>String is slow and consumes more memory</w:t>
            </w:r>
            <w:r w:rsidRPr="00A97CAA">
              <w:t xml:space="preserve"> when you concat too many strings because every time it creates new instance.</w:t>
            </w:r>
          </w:p>
        </w:tc>
        <w:tc>
          <w:tcPr>
            <w:tcW w:w="11240" w:type="dxa"/>
            <w:noWrap/>
            <w:hideMark/>
          </w:tcPr>
          <w:p w14:paraId="539F1561" w14:textId="77777777" w:rsidR="00A97CAA" w:rsidRPr="00A97CAA" w:rsidRDefault="00A97CAA" w:rsidP="00A97CAA">
            <w:r w:rsidRPr="00A97CAA">
              <w:t>StringBuffer is fast and consumes less memory when you concat strings.</w:t>
            </w:r>
          </w:p>
        </w:tc>
      </w:tr>
      <w:tr w:rsidR="00A97CAA" w:rsidRPr="00A97CAA" w14:paraId="064EDC87" w14:textId="77777777" w:rsidTr="00A97CAA">
        <w:trPr>
          <w:trHeight w:val="290"/>
        </w:trPr>
        <w:tc>
          <w:tcPr>
            <w:tcW w:w="11840" w:type="dxa"/>
            <w:noWrap/>
            <w:hideMark/>
          </w:tcPr>
          <w:p w14:paraId="4909515A" w14:textId="77777777" w:rsidR="00A97CAA" w:rsidRPr="00A97CAA" w:rsidRDefault="00A97CAA" w:rsidP="00A97CAA">
            <w:r w:rsidRPr="00A97CAA">
              <w:rPr>
                <w:b/>
                <w:bCs/>
              </w:rPr>
              <w:t>String class overrides the</w:t>
            </w:r>
            <w:r w:rsidRPr="00A97CAA">
              <w:t xml:space="preserve"> </w:t>
            </w:r>
            <w:r w:rsidRPr="00A97CAA">
              <w:rPr>
                <w:rStyle w:val="0SyntaxPinkChar"/>
              </w:rPr>
              <w:t>equals()</w:t>
            </w:r>
            <w:r w:rsidRPr="00A97CAA">
              <w:t xml:space="preserve"> method of Object class. So you can compare the contents of two strings by equals() method.</w:t>
            </w:r>
          </w:p>
        </w:tc>
        <w:tc>
          <w:tcPr>
            <w:tcW w:w="11240" w:type="dxa"/>
            <w:noWrap/>
            <w:hideMark/>
          </w:tcPr>
          <w:p w14:paraId="0582CF14" w14:textId="77777777" w:rsidR="00A97CAA" w:rsidRPr="00A97CAA" w:rsidRDefault="00A97CAA" w:rsidP="00A97CAA">
            <w:r w:rsidRPr="00A97CAA">
              <w:rPr>
                <w:b/>
                <w:bCs/>
              </w:rPr>
              <w:t>StringBuffer class doesn't override the</w:t>
            </w:r>
            <w:r w:rsidRPr="00A97CAA">
              <w:t xml:space="preserve"> </w:t>
            </w:r>
            <w:r w:rsidRPr="00A97CAA">
              <w:rPr>
                <w:rStyle w:val="0SyntaxPinkChar"/>
              </w:rPr>
              <w:t>equals()</w:t>
            </w:r>
            <w:r w:rsidRPr="00A97CAA">
              <w:t xml:space="preserve"> method of Object class.</w:t>
            </w:r>
          </w:p>
        </w:tc>
      </w:tr>
      <w:tr w:rsidR="00A97CAA" w:rsidRPr="00A97CAA" w14:paraId="47239F5F" w14:textId="77777777" w:rsidTr="00A97CAA">
        <w:trPr>
          <w:trHeight w:val="290"/>
        </w:trPr>
        <w:tc>
          <w:tcPr>
            <w:tcW w:w="11840" w:type="dxa"/>
            <w:noWrap/>
            <w:hideMark/>
          </w:tcPr>
          <w:p w14:paraId="1A6EEB9B" w14:textId="77777777" w:rsidR="00A97CAA" w:rsidRPr="00A97CAA" w:rsidRDefault="00A97CAA" w:rsidP="00A97CAA">
            <w:r w:rsidRPr="00A97CAA">
              <w:t xml:space="preserve">String is </w:t>
            </w:r>
            <w:r w:rsidRPr="00A97CAA">
              <w:rPr>
                <w:b/>
                <w:bCs/>
              </w:rPr>
              <w:t>synchronized</w:t>
            </w:r>
            <w:r w:rsidRPr="00A97CAA">
              <w:t> i.e. thread safe</w:t>
            </w:r>
          </w:p>
        </w:tc>
        <w:tc>
          <w:tcPr>
            <w:tcW w:w="11240" w:type="dxa"/>
            <w:noWrap/>
            <w:hideMark/>
          </w:tcPr>
          <w:p w14:paraId="2C515481" w14:textId="77777777" w:rsidR="00A97CAA" w:rsidRPr="00A97CAA" w:rsidRDefault="00A97CAA" w:rsidP="00A97CAA">
            <w:r w:rsidRPr="00A97CAA">
              <w:t>StringBuffer is </w:t>
            </w:r>
            <w:r w:rsidRPr="00A97CAA">
              <w:rPr>
                <w:b/>
                <w:bCs/>
              </w:rPr>
              <w:t>synchronized</w:t>
            </w:r>
            <w:r w:rsidRPr="00A97CAA">
              <w:t> i.e. thread safe. It means two threads can't call the methods of StringBuffer simultaneously.</w:t>
            </w:r>
          </w:p>
        </w:tc>
      </w:tr>
    </w:tbl>
    <w:p w14:paraId="49EAEE89" w14:textId="2B34F0B2" w:rsidR="006C7B25" w:rsidRDefault="006C7B25" w:rsidP="0038697F">
      <w:pPr>
        <w:spacing w:line="240" w:lineRule="auto"/>
      </w:pPr>
    </w:p>
    <w:p w14:paraId="193EBD02" w14:textId="77777777" w:rsidR="00387A37" w:rsidRPr="00387A37" w:rsidRDefault="00387A37" w:rsidP="00387A37">
      <w:pPr>
        <w:pStyle w:val="Output"/>
        <w:rPr>
          <w:color w:val="4C483D" w:themeColor="text2"/>
        </w:rPr>
      </w:pPr>
      <w:r w:rsidRPr="00387A37">
        <w:t xml:space="preserve">    String </w:t>
      </w:r>
      <w:r w:rsidRPr="00387A37">
        <w:rPr>
          <w:color w:val="6A3E3E"/>
        </w:rPr>
        <w:t>a</w:t>
      </w:r>
      <w:r w:rsidRPr="00387A37">
        <w:t xml:space="preserve"> = </w:t>
      </w:r>
      <w:r w:rsidRPr="00387A37">
        <w:rPr>
          <w:bCs/>
          <w:color w:val="7F0055"/>
        </w:rPr>
        <w:t>new</w:t>
      </w:r>
      <w:r w:rsidRPr="00387A37">
        <w:t xml:space="preserve"> String(</w:t>
      </w:r>
      <w:r w:rsidRPr="00387A37">
        <w:rPr>
          <w:color w:val="2A00FF"/>
        </w:rPr>
        <w:t>"Cat"</w:t>
      </w:r>
      <w:r w:rsidRPr="00387A37">
        <w:t>);</w:t>
      </w:r>
    </w:p>
    <w:p w14:paraId="16E5BB1D" w14:textId="77777777" w:rsidR="00387A37" w:rsidRPr="00387A37" w:rsidRDefault="00387A37" w:rsidP="00387A37">
      <w:pPr>
        <w:pStyle w:val="Output"/>
        <w:rPr>
          <w:color w:val="4C483D" w:themeColor="text2"/>
        </w:rPr>
      </w:pPr>
      <w:r w:rsidRPr="00387A37">
        <w:t xml:space="preserve">    String </w:t>
      </w:r>
      <w:r w:rsidRPr="00387A37">
        <w:rPr>
          <w:color w:val="6A3E3E"/>
        </w:rPr>
        <w:t>b</w:t>
      </w:r>
      <w:r w:rsidRPr="00387A37">
        <w:t xml:space="preserve"> = </w:t>
      </w:r>
      <w:r w:rsidRPr="00387A37">
        <w:rPr>
          <w:bCs/>
          <w:color w:val="7F0055"/>
        </w:rPr>
        <w:t>new</w:t>
      </w:r>
      <w:r w:rsidRPr="00387A37">
        <w:t xml:space="preserve"> String(</w:t>
      </w:r>
      <w:r w:rsidRPr="00387A37">
        <w:rPr>
          <w:color w:val="2A00FF"/>
        </w:rPr>
        <w:t>"Cat"</w:t>
      </w:r>
      <w:r w:rsidRPr="00387A37">
        <w:t>);</w:t>
      </w:r>
    </w:p>
    <w:p w14:paraId="064802A8" w14:textId="77777777" w:rsidR="00387A37" w:rsidRPr="00387A37" w:rsidRDefault="00387A37" w:rsidP="00387A37">
      <w:pPr>
        <w:pStyle w:val="Output"/>
        <w:rPr>
          <w:color w:val="4C483D" w:themeColor="text2"/>
        </w:rPr>
      </w:pPr>
      <w:r w:rsidRPr="00387A37">
        <w:t xml:space="preserve">    System.</w:t>
      </w:r>
      <w:r w:rsidRPr="00387A37">
        <w:rPr>
          <w:bCs/>
          <w:i/>
          <w:iCs/>
          <w:color w:val="0000C0"/>
        </w:rPr>
        <w:t>out</w:t>
      </w:r>
      <w:r w:rsidRPr="00387A37">
        <w:t>.println(</w:t>
      </w:r>
      <w:r w:rsidRPr="00387A37">
        <w:rPr>
          <w:color w:val="2A00FF"/>
        </w:rPr>
        <w:t>"String : "</w:t>
      </w:r>
      <w:r w:rsidRPr="00387A37">
        <w:t xml:space="preserve"> + </w:t>
      </w:r>
      <w:r w:rsidRPr="00387A37">
        <w:rPr>
          <w:color w:val="6A3E3E"/>
        </w:rPr>
        <w:t>a</w:t>
      </w:r>
      <w:r w:rsidRPr="00387A37">
        <w:t>.equals(</w:t>
      </w:r>
      <w:r w:rsidRPr="00387A37">
        <w:rPr>
          <w:color w:val="6A3E3E"/>
        </w:rPr>
        <w:t>b</w:t>
      </w:r>
      <w:r w:rsidRPr="00387A37">
        <w:t xml:space="preserve">));  </w:t>
      </w:r>
      <w:r w:rsidRPr="00387A37">
        <w:rPr>
          <w:color w:val="3F7F5F"/>
        </w:rPr>
        <w:t>//true</w:t>
      </w:r>
    </w:p>
    <w:p w14:paraId="139AA693" w14:textId="77777777" w:rsidR="00387A37" w:rsidRPr="00387A37" w:rsidRDefault="00387A37" w:rsidP="00387A37">
      <w:pPr>
        <w:pStyle w:val="Output"/>
        <w:rPr>
          <w:color w:val="4C483D" w:themeColor="text2"/>
        </w:rPr>
      </w:pPr>
    </w:p>
    <w:p w14:paraId="2EF50A14" w14:textId="77777777" w:rsidR="00387A37" w:rsidRPr="00387A37" w:rsidRDefault="00387A37" w:rsidP="00387A37">
      <w:pPr>
        <w:pStyle w:val="Output"/>
        <w:rPr>
          <w:color w:val="4C483D" w:themeColor="text2"/>
        </w:rPr>
      </w:pPr>
      <w:r w:rsidRPr="00387A37">
        <w:t xml:space="preserve">    StringBuffer </w:t>
      </w:r>
      <w:r w:rsidRPr="00387A37">
        <w:rPr>
          <w:color w:val="6A3E3E"/>
        </w:rPr>
        <w:t>b1</w:t>
      </w:r>
      <w:r w:rsidRPr="00387A37">
        <w:t xml:space="preserve"> = </w:t>
      </w:r>
      <w:r w:rsidRPr="00387A37">
        <w:rPr>
          <w:bCs/>
          <w:color w:val="7F0055"/>
        </w:rPr>
        <w:t>new</w:t>
      </w:r>
      <w:r w:rsidRPr="00387A37">
        <w:t xml:space="preserve"> StringBuffer(</w:t>
      </w:r>
      <w:r w:rsidRPr="00387A37">
        <w:rPr>
          <w:color w:val="2A00FF"/>
        </w:rPr>
        <w:t>"Cat"</w:t>
      </w:r>
      <w:r w:rsidRPr="00387A37">
        <w:t>);</w:t>
      </w:r>
    </w:p>
    <w:p w14:paraId="09906F58" w14:textId="77777777" w:rsidR="00387A37" w:rsidRPr="00387A37" w:rsidRDefault="00387A37" w:rsidP="00387A37">
      <w:pPr>
        <w:pStyle w:val="Output"/>
        <w:rPr>
          <w:color w:val="4C483D" w:themeColor="text2"/>
        </w:rPr>
      </w:pPr>
      <w:r w:rsidRPr="00387A37">
        <w:t xml:space="preserve">    StringBuffer </w:t>
      </w:r>
      <w:r w:rsidRPr="00387A37">
        <w:rPr>
          <w:color w:val="6A3E3E"/>
        </w:rPr>
        <w:t>b2</w:t>
      </w:r>
      <w:r w:rsidRPr="00387A37">
        <w:t xml:space="preserve"> = </w:t>
      </w:r>
      <w:r w:rsidRPr="00387A37">
        <w:rPr>
          <w:bCs/>
          <w:color w:val="7F0055"/>
        </w:rPr>
        <w:t>new</w:t>
      </w:r>
      <w:r w:rsidRPr="00387A37">
        <w:t xml:space="preserve"> StringBuffer(</w:t>
      </w:r>
      <w:r w:rsidRPr="00387A37">
        <w:rPr>
          <w:color w:val="2A00FF"/>
        </w:rPr>
        <w:t>"Cat"</w:t>
      </w:r>
      <w:r w:rsidRPr="00387A37">
        <w:t>);</w:t>
      </w:r>
    </w:p>
    <w:p w14:paraId="2BA1D8B7" w14:textId="050C40CA" w:rsidR="00387A37" w:rsidRPr="00387A37" w:rsidRDefault="00387A37" w:rsidP="00387A37">
      <w:pPr>
        <w:pStyle w:val="Output"/>
      </w:pPr>
      <w:r w:rsidRPr="00387A37">
        <w:t xml:space="preserve">    System.</w:t>
      </w:r>
      <w:r w:rsidRPr="00387A37">
        <w:rPr>
          <w:bCs/>
          <w:i/>
          <w:iCs/>
          <w:color w:val="0000C0"/>
        </w:rPr>
        <w:t>out</w:t>
      </w:r>
      <w:r w:rsidRPr="00387A37">
        <w:t>.println(</w:t>
      </w:r>
      <w:r w:rsidRPr="00387A37">
        <w:rPr>
          <w:color w:val="2A00FF"/>
        </w:rPr>
        <w:t>"StringBuffer : "</w:t>
      </w:r>
      <w:r w:rsidRPr="00387A37">
        <w:t xml:space="preserve"> + </w:t>
      </w:r>
      <w:r w:rsidRPr="00387A37">
        <w:rPr>
          <w:color w:val="6A3E3E"/>
        </w:rPr>
        <w:t>b1</w:t>
      </w:r>
      <w:r w:rsidRPr="00387A37">
        <w:t>.equals(</w:t>
      </w:r>
      <w:r w:rsidRPr="00387A37">
        <w:rPr>
          <w:color w:val="6A3E3E"/>
        </w:rPr>
        <w:t>b2</w:t>
      </w:r>
      <w:r w:rsidRPr="00387A37">
        <w:t xml:space="preserve">));  </w:t>
      </w:r>
      <w:r w:rsidRPr="00387A37">
        <w:rPr>
          <w:color w:val="3F7F5F"/>
        </w:rPr>
        <w:t>//false</w:t>
      </w:r>
    </w:p>
    <w:p w14:paraId="55453407" w14:textId="77777777" w:rsidR="00387A37" w:rsidRDefault="00387A37" w:rsidP="000124B3"/>
    <w:p w14:paraId="54CDE41F" w14:textId="45C82967" w:rsidR="006C7B25" w:rsidRDefault="006C7B25" w:rsidP="006C7B25">
      <w:r w:rsidRPr="008C4FBA">
        <w:t xml:space="preserve">Creates an empty StringBuffer object with default initial capacity </w:t>
      </w:r>
      <w:r w:rsidR="00E92579" w:rsidRPr="008C4FBA">
        <w:t>16. If</w:t>
      </w:r>
      <w:r w:rsidRPr="008C4FBA">
        <w:t xml:space="preserve"> it reaches max capacity then a new StringBuffer object will be created with new </w:t>
      </w:r>
      <w:r w:rsidRPr="008C4FBA">
        <w:rPr>
          <w:b/>
          <w:bCs/>
        </w:rPr>
        <w:t>capacity = (currentcapacity + 1) * 2</w:t>
      </w:r>
    </w:p>
    <w:p w14:paraId="79B557BE" w14:textId="343C12BA" w:rsidR="006C7B25" w:rsidRDefault="006C7B25" w:rsidP="006C7B25">
      <w:pPr>
        <w:pStyle w:val="Output"/>
        <w:ind w:left="720"/>
      </w:pPr>
      <w:r w:rsidRPr="008C4FBA">
        <w:t>StringBuffer sb = new StringBuffer();</w:t>
      </w:r>
    </w:p>
    <w:p w14:paraId="77D3160A" w14:textId="77777777" w:rsidR="00B61711" w:rsidRDefault="00B61711" w:rsidP="0038697F">
      <w:pPr>
        <w:spacing w:line="240" w:lineRule="auto"/>
      </w:pPr>
    </w:p>
    <w:p w14:paraId="1EC3CB4E" w14:textId="01AA2827" w:rsidR="00B61711" w:rsidRDefault="00B61711" w:rsidP="00B61711">
      <w:pPr>
        <w:pStyle w:val="Output"/>
        <w:ind w:left="720"/>
      </w:pPr>
      <w:r>
        <w:t>1st</w:t>
      </w:r>
      <w:r>
        <w:tab/>
        <w:t>--&gt; 16</w:t>
      </w:r>
      <w:r>
        <w:tab/>
      </w:r>
      <w:r>
        <w:tab/>
        <w:t>=16</w:t>
      </w:r>
    </w:p>
    <w:p w14:paraId="585B3026" w14:textId="77777777" w:rsidR="00B61711" w:rsidRDefault="00B61711" w:rsidP="00B61711">
      <w:pPr>
        <w:pStyle w:val="Output"/>
        <w:ind w:left="720"/>
      </w:pPr>
      <w:r>
        <w:t>2nd</w:t>
      </w:r>
      <w:r>
        <w:tab/>
        <w:t>--&gt; (16+1)*2</w:t>
      </w:r>
      <w:r>
        <w:tab/>
        <w:t>=34</w:t>
      </w:r>
    </w:p>
    <w:p w14:paraId="2A98625D" w14:textId="3D530037" w:rsidR="00B61711" w:rsidRDefault="00B61711" w:rsidP="00B61711">
      <w:pPr>
        <w:pStyle w:val="Output"/>
        <w:ind w:left="720"/>
      </w:pPr>
      <w:r>
        <w:t>3rd</w:t>
      </w:r>
      <w:r>
        <w:tab/>
        <w:t>--&gt; (34+1)*2</w:t>
      </w:r>
      <w:r>
        <w:tab/>
        <w:t>=70</w:t>
      </w:r>
    </w:p>
    <w:p w14:paraId="05EAD5D9" w14:textId="61EDC544" w:rsidR="006C7B25" w:rsidRDefault="006C7B25" w:rsidP="006C7B25"/>
    <w:tbl>
      <w:tblPr>
        <w:tblStyle w:val="TableGrid"/>
        <w:tblW w:w="9680" w:type="dxa"/>
        <w:tblLook w:val="04A0" w:firstRow="1" w:lastRow="0" w:firstColumn="1" w:lastColumn="0" w:noHBand="0" w:noVBand="1"/>
      </w:tblPr>
      <w:tblGrid>
        <w:gridCol w:w="4667"/>
        <w:gridCol w:w="5013"/>
      </w:tblGrid>
      <w:tr w:rsidR="00E92579" w:rsidRPr="00E92579" w14:paraId="55B416F3" w14:textId="77777777" w:rsidTr="00E92579">
        <w:trPr>
          <w:trHeight w:val="425"/>
        </w:trPr>
        <w:tc>
          <w:tcPr>
            <w:tcW w:w="4667" w:type="dxa"/>
            <w:shd w:val="clear" w:color="auto" w:fill="00B050"/>
            <w:noWrap/>
            <w:vAlign w:val="center"/>
            <w:hideMark/>
          </w:tcPr>
          <w:p w14:paraId="5EA58BBD" w14:textId="77777777" w:rsidR="00E92579" w:rsidRPr="00E92579" w:rsidRDefault="00E92579" w:rsidP="00E92579">
            <w:pPr>
              <w:spacing w:line="360" w:lineRule="auto"/>
              <w:jc w:val="center"/>
              <w:rPr>
                <w:b/>
                <w:bCs/>
                <w:color w:val="FFFFFF" w:themeColor="background1"/>
              </w:rPr>
            </w:pPr>
            <w:r w:rsidRPr="00E92579">
              <w:rPr>
                <w:b/>
                <w:bCs/>
                <w:color w:val="FFFFFF" w:themeColor="background1"/>
              </w:rPr>
              <w:t>StringBuffer</w:t>
            </w:r>
          </w:p>
        </w:tc>
        <w:tc>
          <w:tcPr>
            <w:tcW w:w="5013" w:type="dxa"/>
            <w:shd w:val="clear" w:color="auto" w:fill="00B050"/>
            <w:noWrap/>
            <w:vAlign w:val="center"/>
            <w:hideMark/>
          </w:tcPr>
          <w:p w14:paraId="0FEEC2CE" w14:textId="77777777" w:rsidR="00E92579" w:rsidRPr="00E92579" w:rsidRDefault="00E92579" w:rsidP="00E92579">
            <w:pPr>
              <w:spacing w:line="360" w:lineRule="auto"/>
              <w:jc w:val="center"/>
              <w:rPr>
                <w:b/>
                <w:bCs/>
                <w:color w:val="FFFFFF" w:themeColor="background1"/>
              </w:rPr>
            </w:pPr>
            <w:r w:rsidRPr="00E92579">
              <w:rPr>
                <w:b/>
                <w:bCs/>
                <w:color w:val="FFFFFF" w:themeColor="background1"/>
              </w:rPr>
              <w:t>StringBuilder</w:t>
            </w:r>
          </w:p>
        </w:tc>
      </w:tr>
      <w:tr w:rsidR="00E92579" w:rsidRPr="00E92579" w14:paraId="66947607" w14:textId="77777777" w:rsidTr="00E92579">
        <w:trPr>
          <w:trHeight w:val="425"/>
        </w:trPr>
        <w:tc>
          <w:tcPr>
            <w:tcW w:w="4667" w:type="dxa"/>
            <w:noWrap/>
            <w:vAlign w:val="center"/>
            <w:hideMark/>
          </w:tcPr>
          <w:p w14:paraId="78E1585E" w14:textId="77777777" w:rsidR="00E92579" w:rsidRPr="00E92579" w:rsidRDefault="00E92579" w:rsidP="00E92579">
            <w:r w:rsidRPr="00E92579">
              <w:t>StringBuffer is </w:t>
            </w:r>
            <w:r w:rsidRPr="00E92579">
              <w:rPr>
                <w:b/>
                <w:bCs/>
              </w:rPr>
              <w:t>synchronized</w:t>
            </w:r>
            <w:r w:rsidRPr="00E92579">
              <w:t> i.e. thread safe. It means two threads can't call the methods of StringBuffer simultaneously.</w:t>
            </w:r>
          </w:p>
        </w:tc>
        <w:tc>
          <w:tcPr>
            <w:tcW w:w="5013" w:type="dxa"/>
            <w:noWrap/>
            <w:vAlign w:val="center"/>
            <w:hideMark/>
          </w:tcPr>
          <w:p w14:paraId="78080428" w14:textId="77777777" w:rsidR="00E92579" w:rsidRPr="00E92579" w:rsidRDefault="00E92579" w:rsidP="00E92579">
            <w:r w:rsidRPr="00E92579">
              <w:t>StringBuilder is </w:t>
            </w:r>
            <w:r w:rsidRPr="00E92579">
              <w:rPr>
                <w:b/>
                <w:bCs/>
              </w:rPr>
              <w:t>non-synchronized</w:t>
            </w:r>
            <w:r w:rsidRPr="00E92579">
              <w:t> i.e. not thread safe. It means two threads can call the methods of StringBuilder simultaneously.</w:t>
            </w:r>
          </w:p>
        </w:tc>
      </w:tr>
      <w:tr w:rsidR="00E92579" w:rsidRPr="00E92579" w14:paraId="310E8C16" w14:textId="77777777" w:rsidTr="00E92579">
        <w:trPr>
          <w:trHeight w:val="425"/>
        </w:trPr>
        <w:tc>
          <w:tcPr>
            <w:tcW w:w="4667" w:type="dxa"/>
            <w:noWrap/>
            <w:vAlign w:val="center"/>
            <w:hideMark/>
          </w:tcPr>
          <w:p w14:paraId="6880E25A" w14:textId="77777777" w:rsidR="00E92579" w:rsidRPr="00E92579" w:rsidRDefault="00E92579" w:rsidP="00E92579">
            <w:r w:rsidRPr="00E92579">
              <w:t>StringBuffer is less efficient than StringBuilder.</w:t>
            </w:r>
          </w:p>
        </w:tc>
        <w:tc>
          <w:tcPr>
            <w:tcW w:w="5013" w:type="dxa"/>
            <w:noWrap/>
            <w:vAlign w:val="center"/>
            <w:hideMark/>
          </w:tcPr>
          <w:p w14:paraId="3378818B" w14:textId="77777777" w:rsidR="00E92579" w:rsidRPr="00E92579" w:rsidRDefault="00E92579" w:rsidP="00E92579">
            <w:r w:rsidRPr="00E92579">
              <w:t>StringBuilder is more efficient than StringBuffer.</w:t>
            </w:r>
          </w:p>
        </w:tc>
      </w:tr>
    </w:tbl>
    <w:p w14:paraId="25FC6733" w14:textId="2C2A7213" w:rsidR="00E92579" w:rsidRDefault="00E92579" w:rsidP="006C7B25"/>
    <w:p w14:paraId="736712D9" w14:textId="77777777" w:rsidR="00E92579" w:rsidRDefault="00E92579" w:rsidP="006C7B25"/>
    <w:tbl>
      <w:tblPr>
        <w:tblStyle w:val="TableGrid"/>
        <w:tblW w:w="9754" w:type="dxa"/>
        <w:tblLook w:val="04A0" w:firstRow="1" w:lastRow="0" w:firstColumn="1" w:lastColumn="0" w:noHBand="0" w:noVBand="1"/>
      </w:tblPr>
      <w:tblGrid>
        <w:gridCol w:w="2065"/>
        <w:gridCol w:w="2859"/>
        <w:gridCol w:w="2647"/>
        <w:gridCol w:w="2183"/>
      </w:tblGrid>
      <w:tr w:rsidR="006C7B25" w14:paraId="501A4131" w14:textId="77777777" w:rsidTr="00E92579">
        <w:trPr>
          <w:trHeight w:val="355"/>
        </w:trPr>
        <w:tc>
          <w:tcPr>
            <w:tcW w:w="2065" w:type="dxa"/>
            <w:shd w:val="clear" w:color="auto" w:fill="00B050"/>
            <w:vAlign w:val="center"/>
          </w:tcPr>
          <w:p w14:paraId="1D1A994F" w14:textId="77777777" w:rsidR="006C7B25" w:rsidRPr="00F8264F" w:rsidRDefault="006C7B25" w:rsidP="00E92579">
            <w:pPr>
              <w:jc w:val="center"/>
              <w:rPr>
                <w:b/>
                <w:color w:val="FFFFFF" w:themeColor="background1"/>
              </w:rPr>
            </w:pPr>
          </w:p>
        </w:tc>
        <w:tc>
          <w:tcPr>
            <w:tcW w:w="2859" w:type="dxa"/>
            <w:shd w:val="clear" w:color="auto" w:fill="00B050"/>
            <w:vAlign w:val="center"/>
          </w:tcPr>
          <w:p w14:paraId="20783D60" w14:textId="068F8A68" w:rsidR="006C7B25" w:rsidRPr="00F8264F" w:rsidRDefault="006C7B25" w:rsidP="00E92579">
            <w:pPr>
              <w:jc w:val="center"/>
              <w:rPr>
                <w:b/>
                <w:color w:val="FFFFFF" w:themeColor="background1"/>
              </w:rPr>
            </w:pPr>
            <w:r w:rsidRPr="00F8264F">
              <w:rPr>
                <w:b/>
                <w:color w:val="FFFFFF" w:themeColor="background1"/>
              </w:rPr>
              <w:t>String</w:t>
            </w:r>
          </w:p>
        </w:tc>
        <w:tc>
          <w:tcPr>
            <w:tcW w:w="2647" w:type="dxa"/>
            <w:shd w:val="clear" w:color="auto" w:fill="00B050"/>
            <w:vAlign w:val="center"/>
          </w:tcPr>
          <w:p w14:paraId="3FD73EE7" w14:textId="4BBD6EC8" w:rsidR="006C7B25" w:rsidRPr="00F8264F" w:rsidRDefault="006C7B25" w:rsidP="00E92579">
            <w:pPr>
              <w:jc w:val="center"/>
              <w:rPr>
                <w:b/>
                <w:color w:val="FFFFFF" w:themeColor="background1"/>
              </w:rPr>
            </w:pPr>
            <w:r w:rsidRPr="00F8264F">
              <w:rPr>
                <w:b/>
                <w:color w:val="FFFFFF" w:themeColor="background1"/>
              </w:rPr>
              <w:t>StringBuffer</w:t>
            </w:r>
          </w:p>
        </w:tc>
        <w:tc>
          <w:tcPr>
            <w:tcW w:w="2183" w:type="dxa"/>
            <w:shd w:val="clear" w:color="auto" w:fill="00B050"/>
            <w:vAlign w:val="center"/>
          </w:tcPr>
          <w:p w14:paraId="3F94F225" w14:textId="77777777" w:rsidR="006C7B25" w:rsidRPr="00F8264F" w:rsidRDefault="006C7B25" w:rsidP="00E92579">
            <w:pPr>
              <w:jc w:val="center"/>
              <w:rPr>
                <w:b/>
                <w:color w:val="FFFFFF" w:themeColor="background1"/>
              </w:rPr>
            </w:pPr>
            <w:r w:rsidRPr="00F8264F">
              <w:rPr>
                <w:b/>
                <w:color w:val="FFFFFF" w:themeColor="background1"/>
              </w:rPr>
              <w:t>StringBuilder</w:t>
            </w:r>
          </w:p>
        </w:tc>
      </w:tr>
      <w:tr w:rsidR="006C7B25" w14:paraId="68F305BD" w14:textId="77777777" w:rsidTr="00E92579">
        <w:trPr>
          <w:trHeight w:val="355"/>
        </w:trPr>
        <w:tc>
          <w:tcPr>
            <w:tcW w:w="2065" w:type="dxa"/>
            <w:vAlign w:val="center"/>
          </w:tcPr>
          <w:p w14:paraId="0A96D71D" w14:textId="1773E289" w:rsidR="006C7B25" w:rsidRDefault="006C7B25" w:rsidP="00E92579">
            <w:pPr>
              <w:jc w:val="center"/>
            </w:pPr>
            <w:r w:rsidRPr="00F8264F">
              <w:rPr>
                <w:b/>
              </w:rPr>
              <w:t>Storage Area</w:t>
            </w:r>
          </w:p>
        </w:tc>
        <w:tc>
          <w:tcPr>
            <w:tcW w:w="2859" w:type="dxa"/>
            <w:vAlign w:val="center"/>
          </w:tcPr>
          <w:p w14:paraId="654A9EB6" w14:textId="1E511445" w:rsidR="006C7B25" w:rsidRDefault="006C7B25" w:rsidP="00E92579">
            <w:pPr>
              <w:jc w:val="center"/>
            </w:pPr>
            <w:r>
              <w:t>Constant String Pool</w:t>
            </w:r>
          </w:p>
        </w:tc>
        <w:tc>
          <w:tcPr>
            <w:tcW w:w="2647" w:type="dxa"/>
            <w:vAlign w:val="center"/>
          </w:tcPr>
          <w:p w14:paraId="3BC31BBF" w14:textId="385B0AD7" w:rsidR="006C7B25" w:rsidRDefault="006C7B25" w:rsidP="00E92579">
            <w:pPr>
              <w:jc w:val="center"/>
            </w:pPr>
            <w:r>
              <w:t>Heap</w:t>
            </w:r>
          </w:p>
        </w:tc>
        <w:tc>
          <w:tcPr>
            <w:tcW w:w="2183" w:type="dxa"/>
            <w:vAlign w:val="center"/>
          </w:tcPr>
          <w:p w14:paraId="32A116C3" w14:textId="17A83471" w:rsidR="006C7B25" w:rsidRDefault="006C7B25" w:rsidP="00E92579">
            <w:pPr>
              <w:jc w:val="center"/>
            </w:pPr>
            <w:r>
              <w:t>Heap</w:t>
            </w:r>
          </w:p>
        </w:tc>
      </w:tr>
      <w:tr w:rsidR="00E92579" w14:paraId="7CEAA682" w14:textId="77777777" w:rsidTr="00E92579">
        <w:trPr>
          <w:trHeight w:val="355"/>
        </w:trPr>
        <w:tc>
          <w:tcPr>
            <w:tcW w:w="2065" w:type="dxa"/>
            <w:vAlign w:val="center"/>
          </w:tcPr>
          <w:p w14:paraId="502B5112" w14:textId="2AF08EFF" w:rsidR="00E92579" w:rsidRPr="00F8264F" w:rsidRDefault="00E92579" w:rsidP="00E92579">
            <w:pPr>
              <w:jc w:val="center"/>
              <w:rPr>
                <w:b/>
              </w:rPr>
            </w:pPr>
            <w:r w:rsidRPr="00F8264F">
              <w:rPr>
                <w:b/>
              </w:rPr>
              <w:t>Modifiable</w:t>
            </w:r>
          </w:p>
        </w:tc>
        <w:tc>
          <w:tcPr>
            <w:tcW w:w="2859" w:type="dxa"/>
            <w:vAlign w:val="center"/>
          </w:tcPr>
          <w:p w14:paraId="28D1EF0A" w14:textId="69AA8C19" w:rsidR="00E92579" w:rsidRDefault="00E92579" w:rsidP="00E92579">
            <w:pPr>
              <w:jc w:val="center"/>
            </w:pPr>
            <w:r>
              <w:t>No (immutable)</w:t>
            </w:r>
          </w:p>
        </w:tc>
        <w:tc>
          <w:tcPr>
            <w:tcW w:w="2647" w:type="dxa"/>
            <w:vAlign w:val="center"/>
          </w:tcPr>
          <w:p w14:paraId="18CC21C3" w14:textId="3FEDBB26" w:rsidR="00E92579" w:rsidRDefault="00E92579" w:rsidP="00E92579">
            <w:pPr>
              <w:jc w:val="center"/>
            </w:pPr>
            <w:r>
              <w:t>Yes( mutable )</w:t>
            </w:r>
          </w:p>
        </w:tc>
        <w:tc>
          <w:tcPr>
            <w:tcW w:w="2183" w:type="dxa"/>
            <w:vAlign w:val="center"/>
          </w:tcPr>
          <w:p w14:paraId="6A37E21F" w14:textId="1E31849D" w:rsidR="00E92579" w:rsidRDefault="00E92579" w:rsidP="00E92579">
            <w:pPr>
              <w:jc w:val="center"/>
            </w:pPr>
            <w:r>
              <w:t>Yes( mutable )</w:t>
            </w:r>
          </w:p>
        </w:tc>
      </w:tr>
      <w:tr w:rsidR="00E92579" w14:paraId="10962E07" w14:textId="77777777" w:rsidTr="00E92579">
        <w:trPr>
          <w:trHeight w:val="355"/>
        </w:trPr>
        <w:tc>
          <w:tcPr>
            <w:tcW w:w="2065" w:type="dxa"/>
            <w:vAlign w:val="center"/>
          </w:tcPr>
          <w:p w14:paraId="638D049F" w14:textId="6CB92C69" w:rsidR="00E92579" w:rsidRPr="00F8264F" w:rsidRDefault="00E92579" w:rsidP="00E92579">
            <w:pPr>
              <w:jc w:val="center"/>
              <w:rPr>
                <w:b/>
              </w:rPr>
            </w:pPr>
            <w:r w:rsidRPr="00F8264F">
              <w:rPr>
                <w:b/>
              </w:rPr>
              <w:t>Thread Safe</w:t>
            </w:r>
          </w:p>
        </w:tc>
        <w:tc>
          <w:tcPr>
            <w:tcW w:w="2859" w:type="dxa"/>
            <w:vAlign w:val="center"/>
          </w:tcPr>
          <w:p w14:paraId="33F73D1A" w14:textId="1D9A33F1" w:rsidR="00E92579" w:rsidRDefault="00E92579" w:rsidP="00E92579">
            <w:pPr>
              <w:jc w:val="center"/>
            </w:pPr>
            <w:r>
              <w:t>Yes</w:t>
            </w:r>
          </w:p>
        </w:tc>
        <w:tc>
          <w:tcPr>
            <w:tcW w:w="2647" w:type="dxa"/>
            <w:vAlign w:val="center"/>
          </w:tcPr>
          <w:p w14:paraId="2EEFD328" w14:textId="620F4218" w:rsidR="00E92579" w:rsidRDefault="00E92579" w:rsidP="00E92579">
            <w:pPr>
              <w:jc w:val="center"/>
            </w:pPr>
            <w:r>
              <w:t>Yes</w:t>
            </w:r>
          </w:p>
        </w:tc>
        <w:tc>
          <w:tcPr>
            <w:tcW w:w="2183" w:type="dxa"/>
            <w:vAlign w:val="center"/>
          </w:tcPr>
          <w:p w14:paraId="41846EA9" w14:textId="7E67874E" w:rsidR="00E92579" w:rsidRDefault="00E92579" w:rsidP="00E92579">
            <w:pPr>
              <w:jc w:val="center"/>
            </w:pPr>
            <w:r>
              <w:t>No</w:t>
            </w:r>
          </w:p>
        </w:tc>
      </w:tr>
      <w:tr w:rsidR="00E92579" w14:paraId="676B3621" w14:textId="77777777" w:rsidTr="00E92579">
        <w:trPr>
          <w:trHeight w:val="355"/>
        </w:trPr>
        <w:tc>
          <w:tcPr>
            <w:tcW w:w="2065" w:type="dxa"/>
            <w:vAlign w:val="center"/>
          </w:tcPr>
          <w:p w14:paraId="128035E2" w14:textId="50A5782B" w:rsidR="00E92579" w:rsidRPr="00F8264F" w:rsidRDefault="00E92579" w:rsidP="00E92579">
            <w:pPr>
              <w:jc w:val="center"/>
              <w:rPr>
                <w:b/>
              </w:rPr>
            </w:pPr>
            <w:r w:rsidRPr="00F8264F">
              <w:rPr>
                <w:b/>
              </w:rPr>
              <w:t>Performance</w:t>
            </w:r>
          </w:p>
        </w:tc>
        <w:tc>
          <w:tcPr>
            <w:tcW w:w="2859" w:type="dxa"/>
            <w:vAlign w:val="center"/>
          </w:tcPr>
          <w:p w14:paraId="5B9FE95B" w14:textId="02110732" w:rsidR="00E92579" w:rsidRDefault="00E92579" w:rsidP="00E92579">
            <w:pPr>
              <w:jc w:val="center"/>
            </w:pPr>
            <w:r>
              <w:t>Fast</w:t>
            </w:r>
          </w:p>
        </w:tc>
        <w:tc>
          <w:tcPr>
            <w:tcW w:w="2647" w:type="dxa"/>
            <w:vAlign w:val="center"/>
          </w:tcPr>
          <w:p w14:paraId="20C82220" w14:textId="5D643911" w:rsidR="00E92579" w:rsidRDefault="00E92579" w:rsidP="00E92579">
            <w:pPr>
              <w:jc w:val="center"/>
            </w:pPr>
            <w:r>
              <w:t>Very slow</w:t>
            </w:r>
          </w:p>
        </w:tc>
        <w:tc>
          <w:tcPr>
            <w:tcW w:w="2183" w:type="dxa"/>
            <w:vAlign w:val="center"/>
          </w:tcPr>
          <w:p w14:paraId="38D1E5D7" w14:textId="68EE2E32" w:rsidR="00E92579" w:rsidRDefault="00E92579" w:rsidP="00E92579">
            <w:pPr>
              <w:jc w:val="center"/>
            </w:pPr>
            <w:r>
              <w:t>Fast</w:t>
            </w:r>
          </w:p>
        </w:tc>
      </w:tr>
    </w:tbl>
    <w:p w14:paraId="28B6C23E" w14:textId="1B040EBB" w:rsidR="008C7D70" w:rsidRDefault="008C7D70" w:rsidP="00CC646A"/>
    <w:p w14:paraId="05B5D7F4" w14:textId="77777777" w:rsidR="00E92579" w:rsidRDefault="00E92579" w:rsidP="00CC646A"/>
    <w:p w14:paraId="4E3007C4" w14:textId="544B07C4" w:rsidR="006C7B25" w:rsidRDefault="006C7B25" w:rsidP="006C7B25">
      <w:pPr>
        <w:pStyle w:val="Howitworks"/>
      </w:pPr>
      <w:r>
        <w:t>Examples on String, StringBuffer, StringBuilder</w:t>
      </w:r>
    </w:p>
    <w:p w14:paraId="5D75CAA2" w14:textId="77777777" w:rsidR="00E92579" w:rsidRDefault="00E92579" w:rsidP="00E92579"/>
    <w:p w14:paraId="23A6B775" w14:textId="77777777" w:rsidR="006C7B25" w:rsidRDefault="006C7B25" w:rsidP="000E4144">
      <w:pPr>
        <w:pStyle w:val="Heading30"/>
      </w:pPr>
      <w:r>
        <w:lastRenderedPageBreak/>
        <w:t>1.</w:t>
      </w:r>
      <w:r w:rsidRPr="00AB471E">
        <w:t>What is immutable object? Can you write immutable object?</w:t>
      </w:r>
    </w:p>
    <w:p w14:paraId="4DD8C165" w14:textId="77777777" w:rsidR="006C7B25" w:rsidRPr="00AB471E" w:rsidRDefault="006C7B25" w:rsidP="006C7B25">
      <w:pPr>
        <w:rPr>
          <w:b/>
          <w:bCs/>
          <w:i/>
          <w:color w:val="FF0000"/>
        </w:rPr>
      </w:pPr>
      <w:r w:rsidRPr="00AB471E">
        <w:rPr>
          <w:b/>
          <w:bCs/>
          <w:i/>
          <w:color w:val="FF0000"/>
        </w:rPr>
        <w:t>Don’t confuse over SingleTon class</w:t>
      </w:r>
    </w:p>
    <w:p w14:paraId="0F801AE2" w14:textId="77777777" w:rsidR="006C7B25" w:rsidRDefault="006C7B25" w:rsidP="001527E5">
      <w:r w:rsidRPr="00AB471E">
        <w:t xml:space="preserve">Immutable classes are Java classes whose objects </w:t>
      </w:r>
      <w:r w:rsidR="001D0837" w:rsidRPr="00AB471E">
        <w:t>cannot</w:t>
      </w:r>
      <w:r w:rsidRPr="00AB471E">
        <w:t xml:space="preserve"> be modified once created. </w:t>
      </w:r>
    </w:p>
    <w:p w14:paraId="409405C0" w14:textId="77777777" w:rsidR="006C7B25" w:rsidRPr="00AB471E" w:rsidRDefault="006C7B25" w:rsidP="006F728B">
      <w:pPr>
        <w:pStyle w:val="ListParagraph"/>
        <w:numPr>
          <w:ilvl w:val="0"/>
          <w:numId w:val="54"/>
        </w:numPr>
      </w:pPr>
      <w:r w:rsidRPr="00AB471E">
        <w:t xml:space="preserve">Declare </w:t>
      </w:r>
      <w:r w:rsidRPr="00AB471E">
        <w:rPr>
          <w:b/>
        </w:rPr>
        <w:t>the class as final</w:t>
      </w:r>
      <w:r w:rsidRPr="00AB471E">
        <w:t xml:space="preserve"> so it can’t be extended.</w:t>
      </w:r>
    </w:p>
    <w:p w14:paraId="09AD72B1" w14:textId="77777777" w:rsidR="006C7B25" w:rsidRPr="00AB471E" w:rsidRDefault="006C7B25" w:rsidP="006F728B">
      <w:pPr>
        <w:pStyle w:val="ListParagraph"/>
        <w:numPr>
          <w:ilvl w:val="0"/>
          <w:numId w:val="54"/>
        </w:numPr>
      </w:pPr>
      <w:r w:rsidRPr="00AB471E">
        <w:t xml:space="preserve">Make all </w:t>
      </w:r>
      <w:r w:rsidRPr="00AB471E">
        <w:rPr>
          <w:b/>
        </w:rPr>
        <w:t xml:space="preserve">fields </w:t>
      </w:r>
      <w:r w:rsidRPr="003F7FAF">
        <w:rPr>
          <w:rStyle w:val="0SyntaxPinkChar"/>
        </w:rPr>
        <w:t>private</w:t>
      </w:r>
      <w:r>
        <w:rPr>
          <w:b/>
        </w:rPr>
        <w:t xml:space="preserve"> &amp; </w:t>
      </w:r>
      <w:r w:rsidRPr="003F7FAF">
        <w:rPr>
          <w:rStyle w:val="0SyntaxPinkChar"/>
        </w:rPr>
        <w:t>final</w:t>
      </w:r>
      <w:r w:rsidRPr="00AB471E">
        <w:t xml:space="preserve"> so that direct access is not allowed</w:t>
      </w:r>
      <w:r>
        <w:t xml:space="preserve"> &amp; </w:t>
      </w:r>
      <w:r w:rsidRPr="00AB471E">
        <w:t>it’s value</w:t>
      </w:r>
      <w:r>
        <w:t>s</w:t>
      </w:r>
      <w:r w:rsidRPr="00AB471E">
        <w:t xml:space="preserve"> can be assigned only </w:t>
      </w:r>
      <w:r w:rsidR="00D0511D" w:rsidRPr="00AB471E">
        <w:t>once.</w:t>
      </w:r>
    </w:p>
    <w:p w14:paraId="5E159EE8" w14:textId="77777777" w:rsidR="006C7B25" w:rsidRPr="00AB471E" w:rsidRDefault="006C7B25" w:rsidP="006F728B">
      <w:pPr>
        <w:pStyle w:val="ListParagraph"/>
        <w:numPr>
          <w:ilvl w:val="0"/>
          <w:numId w:val="54"/>
        </w:numPr>
      </w:pPr>
      <w:r w:rsidRPr="00AB471E">
        <w:rPr>
          <w:b/>
        </w:rPr>
        <w:t>Initialize</w:t>
      </w:r>
      <w:r w:rsidRPr="00AB471E">
        <w:t xml:space="preserve"> all the fields via a </w:t>
      </w:r>
      <w:r w:rsidRPr="00AB471E">
        <w:rPr>
          <w:b/>
        </w:rPr>
        <w:t>constructor</w:t>
      </w:r>
      <w:r w:rsidRPr="00AB471E">
        <w:t xml:space="preserve"> </w:t>
      </w:r>
    </w:p>
    <w:p w14:paraId="7E7E035E" w14:textId="77777777" w:rsidR="006C7B25" w:rsidRPr="00AB471E" w:rsidRDefault="006C7B25" w:rsidP="006F728B">
      <w:pPr>
        <w:pStyle w:val="ListParagraph"/>
        <w:numPr>
          <w:ilvl w:val="0"/>
          <w:numId w:val="54"/>
        </w:numPr>
      </w:pPr>
      <w:r>
        <w:t>Write getters only</w:t>
      </w:r>
      <w:r w:rsidRPr="00AB471E">
        <w:rPr>
          <w:b/>
        </w:rPr>
        <w:t>, not setters</w:t>
      </w:r>
      <w:r w:rsidRPr="00AB471E">
        <w:t>.</w:t>
      </w:r>
    </w:p>
    <w:p w14:paraId="43542C3A" w14:textId="77777777" w:rsidR="006C7B25" w:rsidRPr="009335B9" w:rsidRDefault="006C7B25" w:rsidP="00164F28">
      <w:pPr>
        <w:pStyle w:val="Output"/>
        <w:rPr>
          <w:color w:val="4C483D" w:themeColor="text2"/>
        </w:rPr>
      </w:pPr>
      <w:r w:rsidRPr="009335B9">
        <w:t>// An immutable class</w:t>
      </w:r>
    </w:p>
    <w:p w14:paraId="7A6D662D" w14:textId="29F84572" w:rsidR="00164F28" w:rsidRDefault="00164F28" w:rsidP="00164F28">
      <w:pPr>
        <w:pStyle w:val="Output"/>
        <w:rPr>
          <w:rFonts w:ascii="Courier New" w:hAnsi="Courier New" w:cs="Courier New"/>
          <w:color w:val="4C483D" w:themeColor="text2"/>
        </w:rPr>
      </w:pPr>
      <w:r>
        <w:rPr>
          <w:rFonts w:ascii="Courier New" w:hAnsi="Courier New" w:cs="Courier New"/>
          <w:bCs/>
          <w:color w:val="7F0055"/>
        </w:rPr>
        <w:t>final</w:t>
      </w:r>
      <w:r>
        <w:rPr>
          <w:rFonts w:ascii="Courier New" w:hAnsi="Courier New" w:cs="Courier New"/>
          <w:color w:val="000000"/>
        </w:rPr>
        <w:t xml:space="preserve"> </w:t>
      </w:r>
      <w:r>
        <w:rPr>
          <w:rFonts w:ascii="Courier New" w:hAnsi="Courier New" w:cs="Courier New"/>
          <w:bCs/>
          <w:color w:val="7F0055"/>
        </w:rPr>
        <w:t>class</w:t>
      </w:r>
      <w:r>
        <w:rPr>
          <w:rFonts w:ascii="Courier New" w:hAnsi="Courier New" w:cs="Courier New"/>
          <w:color w:val="000000"/>
        </w:rPr>
        <w:t xml:space="preserve"> Student {</w:t>
      </w:r>
    </w:p>
    <w:p w14:paraId="51F5BB51"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r>
      <w:r>
        <w:rPr>
          <w:rFonts w:ascii="Courier New" w:hAnsi="Courier New" w:cs="Courier New"/>
          <w:bCs/>
          <w:color w:val="7F0055"/>
        </w:rPr>
        <w:t>final</w:t>
      </w:r>
      <w:r>
        <w:rPr>
          <w:rFonts w:ascii="Courier New" w:hAnsi="Courier New" w:cs="Courier New"/>
          <w:color w:val="000000"/>
        </w:rPr>
        <w:t xml:space="preserve"> </w:t>
      </w:r>
      <w:r>
        <w:rPr>
          <w:rFonts w:ascii="Courier New" w:hAnsi="Courier New" w:cs="Courier New"/>
          <w:bCs/>
          <w:color w:val="7F0055"/>
        </w:rPr>
        <w:t>int</w:t>
      </w:r>
      <w:r>
        <w:rPr>
          <w:rFonts w:ascii="Courier New" w:hAnsi="Courier New" w:cs="Courier New"/>
          <w:color w:val="000000"/>
        </w:rPr>
        <w:t xml:space="preserve"> </w:t>
      </w:r>
      <w:r>
        <w:rPr>
          <w:rFonts w:ascii="Courier New" w:hAnsi="Courier New" w:cs="Courier New"/>
          <w:color w:val="0000C0"/>
        </w:rPr>
        <w:t>sno</w:t>
      </w:r>
      <w:r>
        <w:rPr>
          <w:rFonts w:ascii="Courier New" w:hAnsi="Courier New" w:cs="Courier New"/>
          <w:color w:val="000000"/>
        </w:rPr>
        <w:t>;</w:t>
      </w:r>
    </w:p>
    <w:p w14:paraId="5B1FECB7"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r>
      <w:r>
        <w:rPr>
          <w:rFonts w:ascii="Courier New" w:hAnsi="Courier New" w:cs="Courier New"/>
          <w:bCs/>
          <w:color w:val="7F0055"/>
        </w:rPr>
        <w:t>final</w:t>
      </w:r>
      <w:r>
        <w:rPr>
          <w:rFonts w:ascii="Courier New" w:hAnsi="Courier New" w:cs="Courier New"/>
          <w:color w:val="000000"/>
        </w:rPr>
        <w:t xml:space="preserve"> String </w:t>
      </w:r>
      <w:r>
        <w:rPr>
          <w:rFonts w:ascii="Courier New" w:hAnsi="Courier New" w:cs="Courier New"/>
          <w:color w:val="0000C0"/>
        </w:rPr>
        <w:t>name</w:t>
      </w:r>
      <w:r>
        <w:rPr>
          <w:rFonts w:ascii="Courier New" w:hAnsi="Courier New" w:cs="Courier New"/>
          <w:color w:val="000000"/>
        </w:rPr>
        <w:t>;</w:t>
      </w:r>
    </w:p>
    <w:p w14:paraId="72C8FD99" w14:textId="77777777" w:rsidR="00164F28" w:rsidRDefault="00164F28" w:rsidP="00164F28">
      <w:pPr>
        <w:pStyle w:val="Output"/>
        <w:rPr>
          <w:rFonts w:ascii="Courier New" w:hAnsi="Courier New" w:cs="Courier New"/>
          <w:color w:val="4C483D" w:themeColor="text2"/>
        </w:rPr>
      </w:pPr>
    </w:p>
    <w:p w14:paraId="23B5BD9C"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r>
      <w:r>
        <w:rPr>
          <w:rFonts w:ascii="Courier New" w:hAnsi="Courier New" w:cs="Courier New"/>
          <w:bCs/>
          <w:color w:val="7F0055"/>
        </w:rPr>
        <w:t>public</w:t>
      </w:r>
      <w:r>
        <w:rPr>
          <w:rFonts w:ascii="Courier New" w:hAnsi="Courier New" w:cs="Courier New"/>
          <w:color w:val="000000"/>
        </w:rPr>
        <w:t xml:space="preserve"> Student(</w:t>
      </w:r>
      <w:r>
        <w:rPr>
          <w:rFonts w:ascii="Courier New" w:hAnsi="Courier New" w:cs="Courier New"/>
          <w:bCs/>
          <w:color w:val="7F0055"/>
        </w:rPr>
        <w:t>int</w:t>
      </w:r>
      <w:r>
        <w:rPr>
          <w:rFonts w:ascii="Courier New" w:hAnsi="Courier New" w:cs="Courier New"/>
          <w:color w:val="000000"/>
        </w:rPr>
        <w:t xml:space="preserve"> </w:t>
      </w:r>
      <w:r>
        <w:rPr>
          <w:rFonts w:ascii="Courier New" w:hAnsi="Courier New" w:cs="Courier New"/>
          <w:color w:val="6A3E3E"/>
        </w:rPr>
        <w:t>sno</w:t>
      </w:r>
      <w:r>
        <w:rPr>
          <w:rFonts w:ascii="Courier New" w:hAnsi="Courier New" w:cs="Courier New"/>
          <w:color w:val="000000"/>
        </w:rPr>
        <w:t xml:space="preserve">, String </w:t>
      </w:r>
      <w:r>
        <w:rPr>
          <w:rFonts w:ascii="Courier New" w:hAnsi="Courier New" w:cs="Courier New"/>
          <w:color w:val="6A3E3E"/>
        </w:rPr>
        <w:t>name</w:t>
      </w:r>
      <w:r>
        <w:rPr>
          <w:rFonts w:ascii="Courier New" w:hAnsi="Courier New" w:cs="Courier New"/>
          <w:color w:val="000000"/>
        </w:rPr>
        <w:t>) {</w:t>
      </w:r>
    </w:p>
    <w:p w14:paraId="0E37DA39"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Cs/>
          <w:color w:val="7F0055"/>
        </w:rPr>
        <w:t>this</w:t>
      </w:r>
      <w:r>
        <w:rPr>
          <w:rFonts w:ascii="Courier New" w:hAnsi="Courier New" w:cs="Courier New"/>
          <w:color w:val="000000"/>
        </w:rPr>
        <w:t>.</w:t>
      </w:r>
      <w:r>
        <w:rPr>
          <w:rFonts w:ascii="Courier New" w:hAnsi="Courier New" w:cs="Courier New"/>
          <w:color w:val="0000C0"/>
        </w:rPr>
        <w:t>name</w:t>
      </w:r>
      <w:r>
        <w:rPr>
          <w:rFonts w:ascii="Courier New" w:hAnsi="Courier New" w:cs="Courier New"/>
          <w:color w:val="000000"/>
        </w:rPr>
        <w:t xml:space="preserve"> = </w:t>
      </w:r>
      <w:r>
        <w:rPr>
          <w:rFonts w:ascii="Courier New" w:hAnsi="Courier New" w:cs="Courier New"/>
          <w:color w:val="6A3E3E"/>
        </w:rPr>
        <w:t>name</w:t>
      </w:r>
      <w:r>
        <w:rPr>
          <w:rFonts w:ascii="Courier New" w:hAnsi="Courier New" w:cs="Courier New"/>
          <w:color w:val="000000"/>
        </w:rPr>
        <w:t>;</w:t>
      </w:r>
    </w:p>
    <w:p w14:paraId="0FBB7A4D"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Cs/>
          <w:color w:val="7F0055"/>
        </w:rPr>
        <w:t>this</w:t>
      </w:r>
      <w:r>
        <w:rPr>
          <w:rFonts w:ascii="Courier New" w:hAnsi="Courier New" w:cs="Courier New"/>
          <w:color w:val="000000"/>
        </w:rPr>
        <w:t>.</w:t>
      </w:r>
      <w:r>
        <w:rPr>
          <w:rFonts w:ascii="Courier New" w:hAnsi="Courier New" w:cs="Courier New"/>
          <w:color w:val="0000C0"/>
        </w:rPr>
        <w:t>sno</w:t>
      </w:r>
      <w:r>
        <w:rPr>
          <w:rFonts w:ascii="Courier New" w:hAnsi="Courier New" w:cs="Courier New"/>
          <w:color w:val="000000"/>
        </w:rPr>
        <w:t xml:space="preserve"> = </w:t>
      </w:r>
      <w:r>
        <w:rPr>
          <w:rFonts w:ascii="Courier New" w:hAnsi="Courier New" w:cs="Courier New"/>
          <w:color w:val="6A3E3E"/>
        </w:rPr>
        <w:t>sno</w:t>
      </w:r>
      <w:r>
        <w:rPr>
          <w:rFonts w:ascii="Courier New" w:hAnsi="Courier New" w:cs="Courier New"/>
          <w:color w:val="000000"/>
        </w:rPr>
        <w:t>;</w:t>
      </w:r>
    </w:p>
    <w:p w14:paraId="57052C04" w14:textId="31B09F8D"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t>}</w:t>
      </w:r>
    </w:p>
    <w:p w14:paraId="7C766FE3"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r>
      <w:r>
        <w:rPr>
          <w:rFonts w:ascii="Courier New" w:hAnsi="Courier New" w:cs="Courier New"/>
          <w:bCs/>
          <w:color w:val="7F0055"/>
        </w:rPr>
        <w:t>public</w:t>
      </w:r>
      <w:r>
        <w:rPr>
          <w:rFonts w:ascii="Courier New" w:hAnsi="Courier New" w:cs="Courier New"/>
          <w:color w:val="000000"/>
        </w:rPr>
        <w:t xml:space="preserve"> String getName() {</w:t>
      </w:r>
    </w:p>
    <w:p w14:paraId="66AF60E2"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Cs/>
          <w:color w:val="7F0055"/>
        </w:rPr>
        <w:t>return</w:t>
      </w:r>
      <w:r>
        <w:rPr>
          <w:rFonts w:ascii="Courier New" w:hAnsi="Courier New" w:cs="Courier New"/>
          <w:color w:val="000000"/>
        </w:rPr>
        <w:t xml:space="preserve"> </w:t>
      </w:r>
      <w:r>
        <w:rPr>
          <w:rFonts w:ascii="Courier New" w:hAnsi="Courier New" w:cs="Courier New"/>
          <w:color w:val="0000C0"/>
        </w:rPr>
        <w:t>name</w:t>
      </w:r>
      <w:r>
        <w:rPr>
          <w:rFonts w:ascii="Courier New" w:hAnsi="Courier New" w:cs="Courier New"/>
          <w:color w:val="000000"/>
        </w:rPr>
        <w:t>;</w:t>
      </w:r>
    </w:p>
    <w:p w14:paraId="24A9416E" w14:textId="5FE5AC8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t>}</w:t>
      </w:r>
    </w:p>
    <w:p w14:paraId="0C3FE6D1"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r>
      <w:r>
        <w:rPr>
          <w:rFonts w:ascii="Courier New" w:hAnsi="Courier New" w:cs="Courier New"/>
          <w:bCs/>
          <w:color w:val="7F0055"/>
        </w:rPr>
        <w:t>public</w:t>
      </w:r>
      <w:r>
        <w:rPr>
          <w:rFonts w:ascii="Courier New" w:hAnsi="Courier New" w:cs="Courier New"/>
          <w:color w:val="000000"/>
        </w:rPr>
        <w:t xml:space="preserve"> </w:t>
      </w:r>
      <w:r>
        <w:rPr>
          <w:rFonts w:ascii="Courier New" w:hAnsi="Courier New" w:cs="Courier New"/>
          <w:bCs/>
          <w:color w:val="7F0055"/>
        </w:rPr>
        <w:t>int</w:t>
      </w:r>
      <w:r>
        <w:rPr>
          <w:rFonts w:ascii="Courier New" w:hAnsi="Courier New" w:cs="Courier New"/>
          <w:color w:val="000000"/>
        </w:rPr>
        <w:t xml:space="preserve"> getsno() {</w:t>
      </w:r>
    </w:p>
    <w:p w14:paraId="0A8688D7"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r>
      <w:r>
        <w:rPr>
          <w:rFonts w:ascii="Courier New" w:hAnsi="Courier New" w:cs="Courier New"/>
          <w:color w:val="000000"/>
        </w:rPr>
        <w:tab/>
      </w:r>
      <w:r>
        <w:rPr>
          <w:rFonts w:ascii="Courier New" w:hAnsi="Courier New" w:cs="Courier New"/>
          <w:bCs/>
          <w:color w:val="7F0055"/>
        </w:rPr>
        <w:t>return</w:t>
      </w:r>
      <w:r>
        <w:rPr>
          <w:rFonts w:ascii="Courier New" w:hAnsi="Courier New" w:cs="Courier New"/>
          <w:color w:val="000000"/>
        </w:rPr>
        <w:t xml:space="preserve"> </w:t>
      </w:r>
      <w:r>
        <w:rPr>
          <w:rFonts w:ascii="Courier New" w:hAnsi="Courier New" w:cs="Courier New"/>
          <w:color w:val="0000C0"/>
        </w:rPr>
        <w:t>sno</w:t>
      </w:r>
      <w:r>
        <w:rPr>
          <w:rFonts w:ascii="Courier New" w:hAnsi="Courier New" w:cs="Courier New"/>
          <w:color w:val="000000"/>
        </w:rPr>
        <w:t>;</w:t>
      </w:r>
    </w:p>
    <w:p w14:paraId="663C5A53" w14:textId="77777777" w:rsidR="00164F28" w:rsidRDefault="00164F28" w:rsidP="00164F28">
      <w:pPr>
        <w:pStyle w:val="Output"/>
        <w:rPr>
          <w:rFonts w:ascii="Courier New" w:hAnsi="Courier New" w:cs="Courier New"/>
          <w:color w:val="4C483D" w:themeColor="text2"/>
        </w:rPr>
      </w:pPr>
      <w:r>
        <w:rPr>
          <w:rFonts w:ascii="Courier New" w:hAnsi="Courier New" w:cs="Courier New"/>
          <w:color w:val="000000"/>
        </w:rPr>
        <w:tab/>
        <w:t>}</w:t>
      </w:r>
    </w:p>
    <w:p w14:paraId="3462012A" w14:textId="026C72EB" w:rsidR="006C7B25" w:rsidRDefault="00164F28" w:rsidP="00164F28">
      <w:pPr>
        <w:pStyle w:val="Output"/>
        <w:rPr>
          <w:rFonts w:ascii="Courier New" w:hAnsi="Courier New" w:cs="Courier New"/>
          <w:color w:val="000000"/>
        </w:rPr>
      </w:pPr>
      <w:r>
        <w:rPr>
          <w:rFonts w:ascii="Courier New" w:hAnsi="Courier New" w:cs="Courier New"/>
          <w:color w:val="000000"/>
        </w:rPr>
        <w:t>}</w:t>
      </w:r>
    </w:p>
    <w:p w14:paraId="1581541A" w14:textId="77777777" w:rsidR="00DB418D" w:rsidRPr="009335B9" w:rsidRDefault="00DB418D" w:rsidP="00164F28">
      <w:pPr>
        <w:pStyle w:val="Output"/>
        <w:rPr>
          <w:color w:val="4C483D" w:themeColor="text2"/>
        </w:rPr>
      </w:pPr>
    </w:p>
    <w:p w14:paraId="7F4A77C1" w14:textId="77777777" w:rsidR="00164F28" w:rsidRDefault="00164F28" w:rsidP="00164F28">
      <w:pPr>
        <w:pStyle w:val="Output"/>
        <w:rPr>
          <w:color w:val="4C483D" w:themeColor="text2"/>
        </w:rPr>
      </w:pPr>
      <w:r>
        <w:t>public</w:t>
      </w:r>
      <w:r>
        <w:rPr>
          <w:color w:val="000000"/>
        </w:rPr>
        <w:t xml:space="preserve"> </w:t>
      </w:r>
      <w:r>
        <w:rPr>
          <w:rFonts w:ascii="Courier New" w:hAnsi="Courier New" w:cs="Courier New"/>
          <w:bCs/>
          <w:color w:val="7F0055"/>
        </w:rPr>
        <w:t>class</w:t>
      </w:r>
      <w:r>
        <w:rPr>
          <w:rFonts w:ascii="Courier New" w:hAnsi="Courier New" w:cs="Courier New"/>
          <w:color w:val="000000"/>
        </w:rPr>
        <w:t xml:space="preserve"> </w:t>
      </w:r>
      <w:r>
        <w:rPr>
          <w:color w:val="000000"/>
        </w:rPr>
        <w:t>Test {</w:t>
      </w:r>
    </w:p>
    <w:p w14:paraId="68D04799" w14:textId="348CF132" w:rsidR="00164F28" w:rsidRDefault="00164F28" w:rsidP="00164F28">
      <w:pPr>
        <w:pStyle w:val="Output"/>
        <w:rPr>
          <w:color w:val="4C483D" w:themeColor="text2"/>
        </w:rPr>
      </w:pPr>
      <w:r>
        <w:rPr>
          <w:color w:val="000000"/>
        </w:rPr>
        <w:tab/>
      </w:r>
      <w:r>
        <w:rPr>
          <w:rFonts w:ascii="Courier New" w:hAnsi="Courier New" w:cs="Courier New"/>
          <w:bCs/>
          <w:color w:val="7F0055"/>
        </w:rPr>
        <w:t>public</w:t>
      </w:r>
      <w:r>
        <w:rPr>
          <w:rFonts w:ascii="Courier New" w:hAnsi="Courier New" w:cs="Courier New"/>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1957AF92" w14:textId="77777777" w:rsidR="00164F28" w:rsidRDefault="00164F28" w:rsidP="00164F28">
      <w:pPr>
        <w:pStyle w:val="Output"/>
        <w:rPr>
          <w:color w:val="4C483D" w:themeColor="text2"/>
        </w:rPr>
      </w:pPr>
      <w:r>
        <w:rPr>
          <w:color w:val="000000"/>
        </w:rPr>
        <w:tab/>
      </w:r>
      <w:r>
        <w:rPr>
          <w:color w:val="000000"/>
        </w:rPr>
        <w:tab/>
        <w:t xml:space="preserve">Student </w:t>
      </w:r>
      <w:r>
        <w:rPr>
          <w:color w:val="6A3E3E"/>
        </w:rPr>
        <w:t>s1</w:t>
      </w:r>
      <w:r>
        <w:rPr>
          <w:color w:val="000000"/>
        </w:rPr>
        <w:t xml:space="preserve"> = </w:t>
      </w:r>
      <w:r>
        <w:t>new</w:t>
      </w:r>
      <w:r>
        <w:rPr>
          <w:color w:val="000000"/>
        </w:rPr>
        <w:t xml:space="preserve"> Student(101, </w:t>
      </w:r>
      <w:r>
        <w:rPr>
          <w:color w:val="2A00FF"/>
        </w:rPr>
        <w:t>"Satya"</w:t>
      </w:r>
      <w:r>
        <w:rPr>
          <w:color w:val="000000"/>
        </w:rPr>
        <w:t>);</w:t>
      </w:r>
    </w:p>
    <w:p w14:paraId="53F73899" w14:textId="77777777" w:rsidR="00164F28" w:rsidRDefault="00164F28" w:rsidP="00164F28">
      <w:pPr>
        <w:pStyle w:val="Output"/>
        <w:rPr>
          <w:color w:val="4C483D" w:themeColor="text2"/>
        </w:rPr>
      </w:pPr>
      <w:r>
        <w:rPr>
          <w:color w:val="000000"/>
        </w:rPr>
        <w:tab/>
      </w:r>
      <w:r>
        <w:rPr>
          <w:color w:val="000000"/>
        </w:rPr>
        <w:tab/>
      </w:r>
      <w:r>
        <w:rPr>
          <w:color w:val="6A3E3E"/>
        </w:rPr>
        <w:t>s1</w:t>
      </w:r>
      <w:r>
        <w:rPr>
          <w:color w:val="000000"/>
        </w:rPr>
        <w:t>.</w:t>
      </w:r>
      <w:r>
        <w:rPr>
          <w:color w:val="0000C0"/>
          <w:u w:val="single"/>
        </w:rPr>
        <w:t>name</w:t>
      </w:r>
      <w:r>
        <w:rPr>
          <w:color w:val="000000"/>
        </w:rPr>
        <w:t xml:space="preserve"> = </w:t>
      </w:r>
      <w:r>
        <w:rPr>
          <w:color w:val="2A00FF"/>
        </w:rPr>
        <w:t>"Vijay"</w:t>
      </w:r>
      <w:r>
        <w:rPr>
          <w:color w:val="000000"/>
        </w:rPr>
        <w:t>;</w:t>
      </w:r>
    </w:p>
    <w:p w14:paraId="4E432723" w14:textId="77777777" w:rsidR="00164F28" w:rsidRDefault="00164F28" w:rsidP="00164F28">
      <w:pPr>
        <w:pStyle w:val="Output"/>
        <w:rPr>
          <w:color w:val="4C483D" w:themeColor="text2"/>
        </w:rPr>
      </w:pPr>
      <w:r>
        <w:rPr>
          <w:color w:val="000000"/>
        </w:rPr>
        <w:tab/>
        <w:t>}</w:t>
      </w:r>
    </w:p>
    <w:p w14:paraId="01415697" w14:textId="77777777" w:rsidR="006C7B25" w:rsidRDefault="00164F28" w:rsidP="00164F28">
      <w:pPr>
        <w:pStyle w:val="Output"/>
        <w:rPr>
          <w:color w:val="000000"/>
        </w:rPr>
      </w:pPr>
      <w:r>
        <w:rPr>
          <w:color w:val="000000"/>
        </w:rPr>
        <w:t>}</w:t>
      </w:r>
    </w:p>
    <w:p w14:paraId="42A38F69" w14:textId="77777777" w:rsidR="00354989" w:rsidRPr="00354989" w:rsidRDefault="00354989" w:rsidP="00354989">
      <w:pPr>
        <w:pStyle w:val="Output"/>
        <w:shd w:val="clear" w:color="auto" w:fill="000000" w:themeFill="text1"/>
        <w:rPr>
          <w:color w:val="FF0000"/>
        </w:rPr>
      </w:pPr>
      <w:r w:rsidRPr="00354989">
        <w:rPr>
          <w:color w:val="FF0000"/>
        </w:rPr>
        <w:t xml:space="preserve">Exception in thread "main" java.lang.Error: Unresolved compilation problem: </w:t>
      </w:r>
    </w:p>
    <w:p w14:paraId="17C17D99" w14:textId="77777777" w:rsidR="00354989" w:rsidRPr="00354989" w:rsidRDefault="00354989" w:rsidP="00354989">
      <w:pPr>
        <w:pStyle w:val="Output"/>
        <w:shd w:val="clear" w:color="auto" w:fill="000000" w:themeFill="text1"/>
        <w:rPr>
          <w:color w:val="FF0000"/>
        </w:rPr>
      </w:pPr>
      <w:r w:rsidRPr="00354989">
        <w:rPr>
          <w:color w:val="FF0000"/>
        </w:rPr>
        <w:tab/>
        <w:t>The final field Student.name cannot be assigned</w:t>
      </w:r>
    </w:p>
    <w:p w14:paraId="74FC1C56" w14:textId="1D841BCD" w:rsidR="006C7B25" w:rsidRDefault="00077F72" w:rsidP="006C7B25">
      <w:r>
        <w:t xml:space="preserve">All String &amp; </w:t>
      </w:r>
      <w:r w:rsidR="001D0837">
        <w:t>Wrapper</w:t>
      </w:r>
      <w:r>
        <w:t xml:space="preserve"> class objects are Immutable </w:t>
      </w:r>
    </w:p>
    <w:p w14:paraId="702B5459" w14:textId="494FC21C" w:rsidR="00DB418D" w:rsidRDefault="00DB418D" w:rsidP="006C7B25"/>
    <w:p w14:paraId="13D675AE" w14:textId="77777777" w:rsidR="00DB418D" w:rsidRDefault="00DB418D" w:rsidP="006C7B25"/>
    <w:p w14:paraId="2A737320" w14:textId="77777777" w:rsidR="006C7B25" w:rsidRDefault="006C7B25" w:rsidP="000E4144">
      <w:pPr>
        <w:pStyle w:val="Heading30"/>
      </w:pPr>
      <w:r>
        <w:t>2.</w:t>
      </w:r>
      <w:r w:rsidRPr="00FF03F3">
        <w:t xml:space="preserve">What is Singleton? </w:t>
      </w:r>
      <w:r w:rsidRPr="00022490">
        <w:t>Can you write critical section code for singleton?</w:t>
      </w:r>
    </w:p>
    <w:p w14:paraId="2A14571C" w14:textId="77777777" w:rsidR="006C7B25" w:rsidRDefault="006C7B25" w:rsidP="006C7B25">
      <w:r>
        <w:rPr>
          <w:b/>
          <w:bCs/>
        </w:rPr>
        <w:t>A Singleton class is one which allows us to create only one object for JVM.</w:t>
      </w:r>
    </w:p>
    <w:p w14:paraId="695EA7C2" w14:textId="256D4EF5" w:rsidR="006C7B25" w:rsidRPr="00FF03F3" w:rsidRDefault="006C7B25" w:rsidP="006C7B25">
      <w:r w:rsidRPr="00FF03F3">
        <w:rPr>
          <w:b/>
          <w:bCs/>
        </w:rPr>
        <w:t xml:space="preserve">Rules: </w:t>
      </w:r>
    </w:p>
    <w:p w14:paraId="6F56AE77" w14:textId="08F4EF1F" w:rsidR="006C7B25" w:rsidRPr="00836ABC" w:rsidRDefault="006C7B25" w:rsidP="006F728B">
      <w:pPr>
        <w:pStyle w:val="ListParagraph"/>
        <w:numPr>
          <w:ilvl w:val="0"/>
          <w:numId w:val="48"/>
        </w:numPr>
      </w:pPr>
      <w:r w:rsidRPr="00836ABC">
        <w:rPr>
          <w:b/>
        </w:rPr>
        <w:t xml:space="preserve">Create Singleton class </w:t>
      </w:r>
      <w:r w:rsidRPr="00836ABC">
        <w:rPr>
          <w:b/>
          <w:bCs/>
        </w:rPr>
        <w:t xml:space="preserve">Object make it as </w:t>
      </w:r>
      <w:r w:rsidR="003F7FAF" w:rsidRPr="003F7FAF">
        <w:rPr>
          <w:rStyle w:val="0SyntaxPinkChar"/>
          <w:b/>
          <w:bCs/>
        </w:rPr>
        <w:t>private</w:t>
      </w:r>
      <w:r w:rsidR="00836ABC" w:rsidRPr="00836ABC">
        <w:rPr>
          <w:bCs/>
        </w:rPr>
        <w:t>, so no other classes will access it.</w:t>
      </w:r>
    </w:p>
    <w:p w14:paraId="6B700822" w14:textId="1B52121D" w:rsidR="006C7B25" w:rsidRPr="00836ABC" w:rsidRDefault="006C7B25" w:rsidP="006F728B">
      <w:pPr>
        <w:pStyle w:val="ListParagraph"/>
        <w:numPr>
          <w:ilvl w:val="0"/>
          <w:numId w:val="48"/>
        </w:numPr>
      </w:pPr>
      <w:r w:rsidRPr="00836ABC">
        <w:rPr>
          <w:b/>
        </w:rPr>
        <w:t xml:space="preserve">Create </w:t>
      </w:r>
      <w:r w:rsidR="00EF30DA" w:rsidRPr="003F7FAF">
        <w:rPr>
          <w:rStyle w:val="0SyntaxPinkChar"/>
          <w:b/>
          <w:bCs/>
        </w:rPr>
        <w:t>private</w:t>
      </w:r>
      <w:r w:rsidR="00EF30DA" w:rsidRPr="00836ABC">
        <w:rPr>
          <w:b/>
          <w:bCs/>
        </w:rPr>
        <w:t xml:space="preserve"> </w:t>
      </w:r>
      <w:r w:rsidR="001D0837" w:rsidRPr="00836ABC">
        <w:rPr>
          <w:b/>
          <w:bCs/>
        </w:rPr>
        <w:t>constructor</w:t>
      </w:r>
      <w:r w:rsidR="00836ABC" w:rsidRPr="00836ABC">
        <w:rPr>
          <w:bCs/>
        </w:rPr>
        <w:t xml:space="preserve">, so no other classes </w:t>
      </w:r>
      <w:r w:rsidR="001D0837" w:rsidRPr="00836ABC">
        <w:rPr>
          <w:bCs/>
        </w:rPr>
        <w:t>won’t</w:t>
      </w:r>
      <w:r w:rsidR="00836ABC" w:rsidRPr="00836ABC">
        <w:rPr>
          <w:bCs/>
        </w:rPr>
        <w:t xml:space="preserve"> create Object using new Student(), because </w:t>
      </w:r>
      <w:r w:rsidR="00836ABC">
        <w:rPr>
          <w:bCs/>
        </w:rPr>
        <w:t>it</w:t>
      </w:r>
      <w:r w:rsidR="00836ABC" w:rsidRPr="00836ABC">
        <w:rPr>
          <w:bCs/>
        </w:rPr>
        <w:t xml:space="preserve"> is not visible to out the classes.</w:t>
      </w:r>
    </w:p>
    <w:p w14:paraId="43F4F8C3" w14:textId="77777777" w:rsidR="006C7B25" w:rsidRPr="00836ABC" w:rsidRDefault="006C7B25" w:rsidP="006F728B">
      <w:pPr>
        <w:pStyle w:val="ListParagraph"/>
        <w:numPr>
          <w:ilvl w:val="0"/>
          <w:numId w:val="48"/>
        </w:numPr>
      </w:pPr>
      <w:r w:rsidRPr="00836ABC">
        <w:t xml:space="preserve">Every Singleton class contains </w:t>
      </w:r>
      <w:r w:rsidR="00836ABC" w:rsidRPr="00836ABC">
        <w:rPr>
          <w:b/>
          <w:bCs/>
        </w:rPr>
        <w:t>at least one static factory method</w:t>
      </w:r>
      <w:r w:rsidR="00836ABC" w:rsidRPr="00836ABC">
        <w:rPr>
          <w:bCs/>
        </w:rPr>
        <w:t>, make it public so, it is visible other classes</w:t>
      </w:r>
    </w:p>
    <w:p w14:paraId="27F826C9" w14:textId="77777777" w:rsidR="000072C8" w:rsidRPr="000072C8" w:rsidRDefault="000072C8" w:rsidP="000072C8">
      <w:pPr>
        <w:pStyle w:val="Output"/>
        <w:ind w:left="360"/>
        <w:rPr>
          <w:color w:val="4C483D" w:themeColor="text2"/>
        </w:rPr>
      </w:pPr>
      <w:r w:rsidRPr="000072C8">
        <w:rPr>
          <w:bCs/>
          <w:color w:val="7F0055"/>
        </w:rPr>
        <w:t>class</w:t>
      </w:r>
      <w:r w:rsidRPr="000072C8">
        <w:t xml:space="preserve"> Student {</w:t>
      </w:r>
    </w:p>
    <w:p w14:paraId="75F4AD9B" w14:textId="77777777" w:rsidR="000072C8" w:rsidRPr="000072C8" w:rsidRDefault="000072C8" w:rsidP="000072C8">
      <w:pPr>
        <w:pStyle w:val="Output"/>
        <w:ind w:left="360"/>
        <w:rPr>
          <w:color w:val="4C483D" w:themeColor="text2"/>
        </w:rPr>
      </w:pPr>
    </w:p>
    <w:p w14:paraId="46B5032D" w14:textId="77777777" w:rsidR="000072C8" w:rsidRPr="000072C8" w:rsidRDefault="000072C8" w:rsidP="000072C8">
      <w:pPr>
        <w:pStyle w:val="Output"/>
        <w:ind w:left="360"/>
        <w:rPr>
          <w:color w:val="4C483D" w:themeColor="text2"/>
        </w:rPr>
      </w:pPr>
      <w:r w:rsidRPr="000072C8">
        <w:tab/>
      </w:r>
      <w:r w:rsidRPr="000072C8">
        <w:rPr>
          <w:bCs/>
          <w:color w:val="7F0055"/>
        </w:rPr>
        <w:t>private</w:t>
      </w:r>
      <w:r w:rsidRPr="000072C8">
        <w:t xml:space="preserve"> </w:t>
      </w:r>
      <w:r w:rsidRPr="000072C8">
        <w:rPr>
          <w:bCs/>
          <w:color w:val="7F0055"/>
        </w:rPr>
        <w:t>static</w:t>
      </w:r>
      <w:r w:rsidRPr="000072C8">
        <w:t xml:space="preserve"> Student </w:t>
      </w:r>
      <w:r w:rsidRPr="000072C8">
        <w:rPr>
          <w:i/>
          <w:iCs/>
          <w:color w:val="0000C0"/>
        </w:rPr>
        <w:t>st</w:t>
      </w:r>
      <w:r w:rsidRPr="000072C8">
        <w:t>;</w:t>
      </w:r>
    </w:p>
    <w:p w14:paraId="2947B688" w14:textId="77777777" w:rsidR="000072C8" w:rsidRPr="000072C8" w:rsidRDefault="000072C8" w:rsidP="000072C8">
      <w:pPr>
        <w:pStyle w:val="Output"/>
        <w:ind w:left="360"/>
        <w:rPr>
          <w:color w:val="4C483D" w:themeColor="text2"/>
        </w:rPr>
      </w:pPr>
    </w:p>
    <w:p w14:paraId="3F324970" w14:textId="77777777" w:rsidR="000072C8" w:rsidRPr="000072C8" w:rsidRDefault="000072C8" w:rsidP="000072C8">
      <w:pPr>
        <w:pStyle w:val="Output"/>
        <w:ind w:left="360"/>
        <w:rPr>
          <w:color w:val="4C483D" w:themeColor="text2"/>
        </w:rPr>
      </w:pPr>
      <w:r w:rsidRPr="000072C8">
        <w:tab/>
      </w:r>
      <w:r w:rsidRPr="000072C8">
        <w:rPr>
          <w:bCs/>
          <w:color w:val="7F0055"/>
        </w:rPr>
        <w:t>private</w:t>
      </w:r>
      <w:r w:rsidRPr="000072C8">
        <w:t xml:space="preserve"> Student() {</w:t>
      </w:r>
    </w:p>
    <w:p w14:paraId="073812DA" w14:textId="77777777" w:rsidR="000072C8" w:rsidRPr="000072C8" w:rsidRDefault="000072C8" w:rsidP="000072C8">
      <w:pPr>
        <w:pStyle w:val="Output"/>
        <w:ind w:left="360"/>
        <w:rPr>
          <w:color w:val="4C483D" w:themeColor="text2"/>
        </w:rPr>
      </w:pPr>
      <w:r w:rsidRPr="000072C8">
        <w:tab/>
      </w:r>
      <w:r w:rsidRPr="000072C8">
        <w:tab/>
        <w:t>System.</w:t>
      </w:r>
      <w:r w:rsidRPr="000072C8">
        <w:rPr>
          <w:bCs/>
          <w:i/>
          <w:iCs/>
          <w:color w:val="0000C0"/>
        </w:rPr>
        <w:t>out</w:t>
      </w:r>
      <w:r w:rsidRPr="000072C8">
        <w:t>.println(</w:t>
      </w:r>
      <w:r w:rsidRPr="000072C8">
        <w:rPr>
          <w:color w:val="2A00FF"/>
        </w:rPr>
        <w:t>"OBJECET Created FIRST TIME"</w:t>
      </w:r>
      <w:r w:rsidRPr="000072C8">
        <w:t>);</w:t>
      </w:r>
    </w:p>
    <w:p w14:paraId="32E9170C" w14:textId="73031B21" w:rsidR="000072C8" w:rsidRPr="000072C8" w:rsidRDefault="000072C8" w:rsidP="000072C8">
      <w:pPr>
        <w:pStyle w:val="Output"/>
        <w:ind w:left="360"/>
        <w:rPr>
          <w:color w:val="4C483D" w:themeColor="text2"/>
        </w:rPr>
      </w:pPr>
      <w:r w:rsidRPr="000072C8">
        <w:tab/>
        <w:t>}</w:t>
      </w:r>
    </w:p>
    <w:p w14:paraId="33260146" w14:textId="77777777" w:rsidR="000072C8" w:rsidRPr="000072C8" w:rsidRDefault="000072C8" w:rsidP="000072C8">
      <w:pPr>
        <w:pStyle w:val="Output"/>
        <w:ind w:left="360"/>
        <w:rPr>
          <w:color w:val="4C483D" w:themeColor="text2"/>
        </w:rPr>
      </w:pPr>
      <w:r w:rsidRPr="000072C8">
        <w:tab/>
      </w:r>
      <w:r w:rsidRPr="000072C8">
        <w:rPr>
          <w:bCs/>
          <w:color w:val="7F0055"/>
        </w:rPr>
        <w:t>public</w:t>
      </w:r>
      <w:r w:rsidRPr="000072C8">
        <w:t xml:space="preserve"> </w:t>
      </w:r>
      <w:r w:rsidRPr="000072C8">
        <w:rPr>
          <w:bCs/>
          <w:color w:val="7F0055"/>
        </w:rPr>
        <w:t>static</w:t>
      </w:r>
      <w:r w:rsidRPr="000072C8">
        <w:t xml:space="preserve"> Student getObject() {</w:t>
      </w:r>
    </w:p>
    <w:p w14:paraId="540BB312" w14:textId="77777777" w:rsidR="000072C8" w:rsidRPr="000072C8" w:rsidRDefault="000072C8" w:rsidP="000072C8">
      <w:pPr>
        <w:pStyle w:val="Output"/>
        <w:ind w:left="360"/>
        <w:rPr>
          <w:color w:val="4C483D" w:themeColor="text2"/>
        </w:rPr>
      </w:pPr>
      <w:r w:rsidRPr="000072C8">
        <w:tab/>
      </w:r>
      <w:r w:rsidRPr="000072C8">
        <w:tab/>
      </w:r>
      <w:r w:rsidRPr="000072C8">
        <w:rPr>
          <w:bCs/>
          <w:color w:val="7F0055"/>
        </w:rPr>
        <w:t>if</w:t>
      </w:r>
      <w:r w:rsidRPr="000072C8">
        <w:t xml:space="preserve"> (</w:t>
      </w:r>
      <w:r w:rsidRPr="000072C8">
        <w:rPr>
          <w:i/>
          <w:iCs/>
          <w:color w:val="0000C0"/>
        </w:rPr>
        <w:t>st</w:t>
      </w:r>
      <w:r w:rsidRPr="000072C8">
        <w:t xml:space="preserve"> == </w:t>
      </w:r>
      <w:r w:rsidRPr="000072C8">
        <w:rPr>
          <w:bCs/>
          <w:color w:val="7F0055"/>
        </w:rPr>
        <w:t>null</w:t>
      </w:r>
      <w:r w:rsidRPr="000072C8">
        <w:t>) {</w:t>
      </w:r>
    </w:p>
    <w:p w14:paraId="5FE18ECE" w14:textId="77777777" w:rsidR="000072C8" w:rsidRPr="000072C8" w:rsidRDefault="000072C8" w:rsidP="000072C8">
      <w:pPr>
        <w:pStyle w:val="Output"/>
        <w:ind w:left="360"/>
        <w:rPr>
          <w:color w:val="4C483D" w:themeColor="text2"/>
        </w:rPr>
      </w:pPr>
      <w:r w:rsidRPr="000072C8">
        <w:tab/>
      </w:r>
      <w:r w:rsidRPr="000072C8">
        <w:tab/>
      </w:r>
      <w:r w:rsidRPr="000072C8">
        <w:tab/>
      </w:r>
      <w:r w:rsidRPr="000072C8">
        <w:rPr>
          <w:i/>
          <w:iCs/>
          <w:color w:val="0000C0"/>
        </w:rPr>
        <w:t>st</w:t>
      </w:r>
      <w:r w:rsidRPr="000072C8">
        <w:t xml:space="preserve"> = </w:t>
      </w:r>
      <w:r w:rsidRPr="000072C8">
        <w:rPr>
          <w:bCs/>
          <w:color w:val="7F0055"/>
        </w:rPr>
        <w:t>new</w:t>
      </w:r>
      <w:r w:rsidRPr="000072C8">
        <w:t xml:space="preserve"> Student();</w:t>
      </w:r>
    </w:p>
    <w:p w14:paraId="6B3069CC" w14:textId="77777777" w:rsidR="000072C8" w:rsidRPr="000072C8" w:rsidRDefault="000072C8" w:rsidP="000072C8">
      <w:pPr>
        <w:pStyle w:val="Output"/>
        <w:ind w:left="360"/>
        <w:rPr>
          <w:color w:val="4C483D" w:themeColor="text2"/>
        </w:rPr>
      </w:pPr>
      <w:r w:rsidRPr="000072C8">
        <w:tab/>
      </w:r>
      <w:r w:rsidRPr="000072C8">
        <w:tab/>
        <w:t xml:space="preserve">} </w:t>
      </w:r>
      <w:r w:rsidRPr="000072C8">
        <w:rPr>
          <w:bCs/>
          <w:color w:val="7F0055"/>
        </w:rPr>
        <w:t>else</w:t>
      </w:r>
      <w:r w:rsidRPr="000072C8">
        <w:t xml:space="preserve"> {</w:t>
      </w:r>
    </w:p>
    <w:p w14:paraId="3B57A5B4" w14:textId="77777777" w:rsidR="000072C8" w:rsidRPr="000072C8" w:rsidRDefault="000072C8" w:rsidP="000072C8">
      <w:pPr>
        <w:pStyle w:val="Output"/>
        <w:ind w:left="360"/>
        <w:rPr>
          <w:color w:val="4C483D" w:themeColor="text2"/>
        </w:rPr>
      </w:pPr>
      <w:r w:rsidRPr="000072C8">
        <w:tab/>
      </w:r>
      <w:r w:rsidRPr="000072C8">
        <w:tab/>
      </w:r>
      <w:r w:rsidRPr="000072C8">
        <w:tab/>
        <w:t>System.</w:t>
      </w:r>
      <w:r w:rsidRPr="000072C8">
        <w:rPr>
          <w:bCs/>
          <w:i/>
          <w:iCs/>
          <w:color w:val="0000C0"/>
        </w:rPr>
        <w:t>out</w:t>
      </w:r>
      <w:r w:rsidRPr="000072C8">
        <w:t>.println(</w:t>
      </w:r>
      <w:r w:rsidRPr="000072C8">
        <w:rPr>
          <w:color w:val="2A00FF"/>
        </w:rPr>
        <w:t>"OBJECET ALREDAY CREATED"</w:t>
      </w:r>
      <w:r w:rsidRPr="000072C8">
        <w:t>);</w:t>
      </w:r>
    </w:p>
    <w:p w14:paraId="2C7CC821" w14:textId="77777777" w:rsidR="000072C8" w:rsidRPr="000072C8" w:rsidRDefault="000072C8" w:rsidP="000072C8">
      <w:pPr>
        <w:pStyle w:val="Output"/>
        <w:ind w:left="360"/>
        <w:rPr>
          <w:color w:val="4C483D" w:themeColor="text2"/>
        </w:rPr>
      </w:pPr>
      <w:r w:rsidRPr="000072C8">
        <w:tab/>
      </w:r>
      <w:r w:rsidRPr="000072C8">
        <w:tab/>
        <w:t>}</w:t>
      </w:r>
    </w:p>
    <w:p w14:paraId="4A165661" w14:textId="77777777" w:rsidR="000072C8" w:rsidRPr="000072C8" w:rsidRDefault="000072C8" w:rsidP="000072C8">
      <w:pPr>
        <w:pStyle w:val="Output"/>
        <w:ind w:left="360"/>
        <w:rPr>
          <w:color w:val="4C483D" w:themeColor="text2"/>
        </w:rPr>
      </w:pPr>
      <w:r w:rsidRPr="000072C8">
        <w:tab/>
      </w:r>
      <w:r w:rsidRPr="000072C8">
        <w:tab/>
      </w:r>
      <w:r w:rsidRPr="000072C8">
        <w:rPr>
          <w:bCs/>
          <w:color w:val="7F0055"/>
        </w:rPr>
        <w:t>return</w:t>
      </w:r>
      <w:r w:rsidRPr="000072C8">
        <w:t xml:space="preserve"> </w:t>
      </w:r>
      <w:r w:rsidRPr="000072C8">
        <w:rPr>
          <w:i/>
          <w:iCs/>
          <w:color w:val="0000C0"/>
        </w:rPr>
        <w:t>st</w:t>
      </w:r>
      <w:r w:rsidRPr="000072C8">
        <w:t>;</w:t>
      </w:r>
    </w:p>
    <w:p w14:paraId="55FCB083" w14:textId="77777777" w:rsidR="000072C8" w:rsidRPr="000072C8" w:rsidRDefault="000072C8" w:rsidP="000072C8">
      <w:pPr>
        <w:pStyle w:val="Output"/>
        <w:ind w:left="360"/>
        <w:rPr>
          <w:color w:val="4C483D" w:themeColor="text2"/>
        </w:rPr>
      </w:pPr>
      <w:r w:rsidRPr="000072C8">
        <w:tab/>
        <w:t>}</w:t>
      </w:r>
    </w:p>
    <w:p w14:paraId="5A0C734C" w14:textId="77777777" w:rsidR="000072C8" w:rsidRPr="000072C8" w:rsidRDefault="000072C8" w:rsidP="000072C8">
      <w:pPr>
        <w:pStyle w:val="Output"/>
        <w:ind w:left="360"/>
        <w:rPr>
          <w:color w:val="4C483D" w:themeColor="text2"/>
        </w:rPr>
      </w:pPr>
      <w:r w:rsidRPr="000072C8">
        <w:t>}</w:t>
      </w:r>
    </w:p>
    <w:p w14:paraId="3CD88AC3" w14:textId="77777777" w:rsidR="000072C8" w:rsidRPr="000072C8" w:rsidRDefault="000072C8" w:rsidP="000072C8">
      <w:pPr>
        <w:pStyle w:val="Output"/>
        <w:ind w:left="360"/>
        <w:rPr>
          <w:color w:val="4C483D" w:themeColor="text2"/>
        </w:rPr>
      </w:pPr>
      <w:r w:rsidRPr="000072C8">
        <w:rPr>
          <w:bCs/>
          <w:color w:val="7F0055"/>
        </w:rPr>
        <w:lastRenderedPageBreak/>
        <w:t>public</w:t>
      </w:r>
      <w:r w:rsidRPr="000072C8">
        <w:t xml:space="preserve"> </w:t>
      </w:r>
      <w:r w:rsidRPr="000072C8">
        <w:rPr>
          <w:bCs/>
          <w:color w:val="7F0055"/>
        </w:rPr>
        <w:t>class</w:t>
      </w:r>
      <w:r w:rsidRPr="000072C8">
        <w:t xml:space="preserve"> Test {</w:t>
      </w:r>
    </w:p>
    <w:p w14:paraId="5A502A0A" w14:textId="77777777" w:rsidR="000072C8" w:rsidRPr="000072C8" w:rsidRDefault="000072C8" w:rsidP="000072C8">
      <w:pPr>
        <w:pStyle w:val="Output"/>
        <w:ind w:left="360"/>
        <w:rPr>
          <w:color w:val="4C483D" w:themeColor="text2"/>
        </w:rPr>
      </w:pPr>
      <w:r w:rsidRPr="000072C8">
        <w:tab/>
      </w:r>
      <w:r w:rsidRPr="000072C8">
        <w:rPr>
          <w:bCs/>
          <w:color w:val="7F0055"/>
        </w:rPr>
        <w:t>public</w:t>
      </w:r>
      <w:r w:rsidRPr="000072C8">
        <w:t xml:space="preserve"> </w:t>
      </w:r>
      <w:r w:rsidRPr="000072C8">
        <w:rPr>
          <w:bCs/>
          <w:color w:val="7F0055"/>
        </w:rPr>
        <w:t>static</w:t>
      </w:r>
      <w:r w:rsidRPr="000072C8">
        <w:t xml:space="preserve"> </w:t>
      </w:r>
      <w:r w:rsidRPr="000072C8">
        <w:rPr>
          <w:bCs/>
          <w:color w:val="7F0055"/>
        </w:rPr>
        <w:t>void</w:t>
      </w:r>
      <w:r w:rsidRPr="000072C8">
        <w:t xml:space="preserve"> main(String </w:t>
      </w:r>
      <w:r w:rsidRPr="000072C8">
        <w:rPr>
          <w:color w:val="6A3E3E"/>
        </w:rPr>
        <w:t>args</w:t>
      </w:r>
      <w:r w:rsidRPr="000072C8">
        <w:t>[]) {</w:t>
      </w:r>
    </w:p>
    <w:p w14:paraId="50699B3F" w14:textId="77777777" w:rsidR="000072C8" w:rsidRPr="000072C8" w:rsidRDefault="000072C8" w:rsidP="000072C8">
      <w:pPr>
        <w:pStyle w:val="Output"/>
        <w:ind w:left="360"/>
        <w:rPr>
          <w:color w:val="4C483D" w:themeColor="text2"/>
        </w:rPr>
      </w:pPr>
    </w:p>
    <w:p w14:paraId="7E75A303" w14:textId="77777777" w:rsidR="000072C8" w:rsidRPr="000072C8" w:rsidRDefault="000072C8" w:rsidP="000072C8">
      <w:pPr>
        <w:pStyle w:val="Output"/>
        <w:ind w:left="360"/>
        <w:rPr>
          <w:color w:val="4C483D" w:themeColor="text2"/>
        </w:rPr>
      </w:pPr>
      <w:r w:rsidRPr="000072C8">
        <w:tab/>
      </w:r>
      <w:r w:rsidRPr="000072C8">
        <w:tab/>
        <w:t xml:space="preserve">Student </w:t>
      </w:r>
      <w:r w:rsidRPr="000072C8">
        <w:rPr>
          <w:color w:val="6A3E3E"/>
        </w:rPr>
        <w:t>s1</w:t>
      </w:r>
      <w:r w:rsidRPr="000072C8">
        <w:t xml:space="preserve"> = Student.</w:t>
      </w:r>
      <w:r w:rsidRPr="000072C8">
        <w:rPr>
          <w:i/>
          <w:iCs/>
        </w:rPr>
        <w:t>getObject</w:t>
      </w:r>
      <w:r w:rsidRPr="000072C8">
        <w:t>();</w:t>
      </w:r>
    </w:p>
    <w:p w14:paraId="01FBB636" w14:textId="77777777" w:rsidR="000072C8" w:rsidRPr="000072C8" w:rsidRDefault="000072C8" w:rsidP="000072C8">
      <w:pPr>
        <w:pStyle w:val="Output"/>
        <w:ind w:left="360"/>
        <w:rPr>
          <w:color w:val="4C483D" w:themeColor="text2"/>
        </w:rPr>
      </w:pPr>
      <w:r w:rsidRPr="000072C8">
        <w:tab/>
      </w:r>
      <w:r w:rsidRPr="000072C8">
        <w:tab/>
        <w:t>System.</w:t>
      </w:r>
      <w:r w:rsidRPr="000072C8">
        <w:rPr>
          <w:bCs/>
          <w:i/>
          <w:iCs/>
          <w:color w:val="0000C0"/>
        </w:rPr>
        <w:t>out</w:t>
      </w:r>
      <w:r w:rsidRPr="000072C8">
        <w:t>.println(</w:t>
      </w:r>
      <w:r w:rsidRPr="000072C8">
        <w:rPr>
          <w:color w:val="2A00FF"/>
        </w:rPr>
        <w:t>"s1 : "</w:t>
      </w:r>
      <w:r w:rsidRPr="000072C8">
        <w:t xml:space="preserve"> + </w:t>
      </w:r>
      <w:r w:rsidRPr="000072C8">
        <w:rPr>
          <w:color w:val="6A3E3E"/>
        </w:rPr>
        <w:t>s1</w:t>
      </w:r>
      <w:r w:rsidRPr="000072C8">
        <w:t>.hashCode());</w:t>
      </w:r>
    </w:p>
    <w:p w14:paraId="3089DC82" w14:textId="77777777" w:rsidR="000072C8" w:rsidRPr="000072C8" w:rsidRDefault="000072C8" w:rsidP="000072C8">
      <w:pPr>
        <w:pStyle w:val="Output"/>
        <w:ind w:left="360"/>
        <w:rPr>
          <w:color w:val="4C483D" w:themeColor="text2"/>
        </w:rPr>
      </w:pPr>
    </w:p>
    <w:p w14:paraId="33DD251F" w14:textId="77777777" w:rsidR="000072C8" w:rsidRPr="000072C8" w:rsidRDefault="000072C8" w:rsidP="000072C8">
      <w:pPr>
        <w:pStyle w:val="Output"/>
        <w:ind w:left="360"/>
        <w:rPr>
          <w:color w:val="4C483D" w:themeColor="text2"/>
        </w:rPr>
      </w:pPr>
      <w:r w:rsidRPr="000072C8">
        <w:tab/>
      </w:r>
      <w:r w:rsidRPr="000072C8">
        <w:tab/>
        <w:t xml:space="preserve">Student </w:t>
      </w:r>
      <w:r w:rsidRPr="000072C8">
        <w:rPr>
          <w:color w:val="6A3E3E"/>
        </w:rPr>
        <w:t>s2</w:t>
      </w:r>
      <w:r w:rsidRPr="000072C8">
        <w:t xml:space="preserve"> = Student.</w:t>
      </w:r>
      <w:r w:rsidRPr="000072C8">
        <w:rPr>
          <w:i/>
          <w:iCs/>
        </w:rPr>
        <w:t>getObject</w:t>
      </w:r>
      <w:r w:rsidRPr="000072C8">
        <w:t>();</w:t>
      </w:r>
    </w:p>
    <w:p w14:paraId="45E5E217" w14:textId="77777777" w:rsidR="000072C8" w:rsidRPr="000072C8" w:rsidRDefault="000072C8" w:rsidP="000072C8">
      <w:pPr>
        <w:pStyle w:val="Output"/>
        <w:ind w:left="360"/>
        <w:rPr>
          <w:color w:val="4C483D" w:themeColor="text2"/>
        </w:rPr>
      </w:pPr>
      <w:r w:rsidRPr="000072C8">
        <w:tab/>
      </w:r>
      <w:r w:rsidRPr="000072C8">
        <w:tab/>
        <w:t>System.</w:t>
      </w:r>
      <w:r w:rsidRPr="000072C8">
        <w:rPr>
          <w:bCs/>
          <w:i/>
          <w:iCs/>
          <w:color w:val="0000C0"/>
        </w:rPr>
        <w:t>out</w:t>
      </w:r>
      <w:r w:rsidRPr="000072C8">
        <w:t>.println(</w:t>
      </w:r>
      <w:r w:rsidRPr="000072C8">
        <w:rPr>
          <w:color w:val="2A00FF"/>
        </w:rPr>
        <w:t>"s2 : "</w:t>
      </w:r>
      <w:r w:rsidRPr="000072C8">
        <w:t xml:space="preserve"> + </w:t>
      </w:r>
      <w:r w:rsidRPr="000072C8">
        <w:rPr>
          <w:color w:val="6A3E3E"/>
        </w:rPr>
        <w:t>s2</w:t>
      </w:r>
      <w:r w:rsidRPr="000072C8">
        <w:t>.hashCode());</w:t>
      </w:r>
    </w:p>
    <w:p w14:paraId="1F1F5F4E" w14:textId="77777777" w:rsidR="000072C8" w:rsidRPr="000072C8" w:rsidRDefault="000072C8" w:rsidP="000072C8">
      <w:pPr>
        <w:pStyle w:val="Output"/>
        <w:ind w:left="360"/>
        <w:rPr>
          <w:color w:val="4C483D" w:themeColor="text2"/>
        </w:rPr>
      </w:pPr>
    </w:p>
    <w:p w14:paraId="1197E9BD" w14:textId="77777777" w:rsidR="000072C8" w:rsidRPr="000072C8" w:rsidRDefault="000072C8" w:rsidP="000072C8">
      <w:pPr>
        <w:pStyle w:val="Output"/>
        <w:ind w:left="360"/>
        <w:rPr>
          <w:color w:val="4C483D" w:themeColor="text2"/>
        </w:rPr>
      </w:pPr>
      <w:r w:rsidRPr="000072C8">
        <w:tab/>
      </w:r>
      <w:r w:rsidRPr="000072C8">
        <w:tab/>
        <w:t>System.</w:t>
      </w:r>
      <w:r w:rsidRPr="000072C8">
        <w:rPr>
          <w:bCs/>
          <w:i/>
          <w:iCs/>
          <w:color w:val="0000C0"/>
        </w:rPr>
        <w:t>out</w:t>
      </w:r>
      <w:r w:rsidRPr="000072C8">
        <w:t>.println(</w:t>
      </w:r>
      <w:r w:rsidRPr="000072C8">
        <w:rPr>
          <w:color w:val="2A00FF"/>
        </w:rPr>
        <w:t>"s1==s2 : "</w:t>
      </w:r>
      <w:r w:rsidRPr="000072C8">
        <w:t xml:space="preserve"> + (</w:t>
      </w:r>
      <w:r w:rsidRPr="000072C8">
        <w:rPr>
          <w:color w:val="6A3E3E"/>
        </w:rPr>
        <w:t>s1</w:t>
      </w:r>
      <w:r w:rsidRPr="000072C8">
        <w:t xml:space="preserve"> == </w:t>
      </w:r>
      <w:r w:rsidRPr="000072C8">
        <w:rPr>
          <w:color w:val="6A3E3E"/>
        </w:rPr>
        <w:t>s2</w:t>
      </w:r>
      <w:r w:rsidRPr="000072C8">
        <w:t>));</w:t>
      </w:r>
    </w:p>
    <w:p w14:paraId="0BEEA632" w14:textId="77777777" w:rsidR="000072C8" w:rsidRPr="000072C8" w:rsidRDefault="000072C8" w:rsidP="000072C8">
      <w:pPr>
        <w:pStyle w:val="Output"/>
        <w:ind w:left="360"/>
        <w:rPr>
          <w:color w:val="4C483D" w:themeColor="text2"/>
        </w:rPr>
      </w:pPr>
      <w:r w:rsidRPr="000072C8">
        <w:tab/>
        <w:t>}</w:t>
      </w:r>
    </w:p>
    <w:p w14:paraId="5D6A77EC" w14:textId="77777777" w:rsidR="000072C8" w:rsidRDefault="000072C8" w:rsidP="000072C8">
      <w:pPr>
        <w:pStyle w:val="Output"/>
        <w:ind w:left="360"/>
      </w:pPr>
      <w:r w:rsidRPr="000072C8">
        <w:t>}</w:t>
      </w:r>
    </w:p>
    <w:p w14:paraId="58877592" w14:textId="77777777" w:rsidR="000072C8" w:rsidRDefault="000072C8" w:rsidP="000072C8">
      <w:pPr>
        <w:pStyle w:val="Output"/>
        <w:shd w:val="clear" w:color="auto" w:fill="000000" w:themeFill="text1"/>
        <w:ind w:left="360"/>
      </w:pPr>
      <w:r>
        <w:t>OBJECET Created FIRST TIME</w:t>
      </w:r>
    </w:p>
    <w:p w14:paraId="5FB63DE6" w14:textId="77777777" w:rsidR="000072C8" w:rsidRDefault="000072C8" w:rsidP="000072C8">
      <w:pPr>
        <w:pStyle w:val="Output"/>
        <w:shd w:val="clear" w:color="auto" w:fill="000000" w:themeFill="text1"/>
        <w:ind w:left="360"/>
      </w:pPr>
      <w:r>
        <w:t>s1 : 1829164700</w:t>
      </w:r>
    </w:p>
    <w:p w14:paraId="6D7194EA" w14:textId="77777777" w:rsidR="000072C8" w:rsidRDefault="000072C8" w:rsidP="000072C8">
      <w:pPr>
        <w:pStyle w:val="Output"/>
        <w:shd w:val="clear" w:color="auto" w:fill="000000" w:themeFill="text1"/>
        <w:ind w:left="360"/>
      </w:pPr>
      <w:r>
        <w:t>OBJECET ALREDAY CREATED</w:t>
      </w:r>
    </w:p>
    <w:p w14:paraId="396AD895" w14:textId="77777777" w:rsidR="000072C8" w:rsidRDefault="000072C8" w:rsidP="000072C8">
      <w:pPr>
        <w:pStyle w:val="Output"/>
        <w:shd w:val="clear" w:color="auto" w:fill="000000" w:themeFill="text1"/>
        <w:ind w:left="360"/>
      </w:pPr>
      <w:r>
        <w:t>s2 : 1829164700</w:t>
      </w:r>
    </w:p>
    <w:p w14:paraId="5303A478" w14:textId="77777777" w:rsidR="000072C8" w:rsidRDefault="000072C8" w:rsidP="000072C8">
      <w:pPr>
        <w:pStyle w:val="Output"/>
        <w:shd w:val="clear" w:color="auto" w:fill="000000" w:themeFill="text1"/>
        <w:ind w:left="360"/>
      </w:pPr>
      <w:r>
        <w:t>s1==s2 : true</w:t>
      </w:r>
    </w:p>
    <w:p w14:paraId="43C1AEC8" w14:textId="59AAAF20" w:rsidR="006C7B25" w:rsidRDefault="006C7B25" w:rsidP="006C7B25">
      <w:r>
        <w:t xml:space="preserve">In above </w:t>
      </w:r>
      <w:r w:rsidRPr="00E01A50">
        <w:t>code</w:t>
      </w:r>
      <w:r>
        <w:t>, it</w:t>
      </w:r>
      <w:r w:rsidRPr="00E01A50">
        <w:t xml:space="preserve"> will create multiple instances of Singleton class if called by more than one thread </w:t>
      </w:r>
      <w:r w:rsidR="00DF4596">
        <w:t xml:space="preserve">in </w:t>
      </w:r>
      <w:r w:rsidRPr="00E01A50">
        <w:t>parallel</w:t>
      </w:r>
      <w:r w:rsidR="00DF4596">
        <w:t xml:space="preserve">. </w:t>
      </w:r>
      <w:r w:rsidRPr="00E01A50">
        <w:rPr>
          <w:b/>
          <w:i/>
          <w:iCs/>
        </w:rPr>
        <w:t>Double checked locking of Singleton</w:t>
      </w:r>
      <w:r w:rsidRPr="00E01A50">
        <w:t> is a way to ensure only one instance of Singleton class is created through application life cycle</w:t>
      </w:r>
      <w:r>
        <w:t>.</w:t>
      </w:r>
    </w:p>
    <w:p w14:paraId="6451FAF7" w14:textId="77777777" w:rsidR="007D1AC0" w:rsidRDefault="007D1AC0" w:rsidP="006C7B25"/>
    <w:p w14:paraId="785AF563" w14:textId="4572E898" w:rsidR="006C7B25" w:rsidRDefault="007D1AC0" w:rsidP="006C7B25">
      <w:r>
        <w:t>In</w:t>
      </w:r>
      <w:r w:rsidR="006C7B25" w:rsidRPr="00E01A50">
        <w:t> </w:t>
      </w:r>
      <w:r w:rsidR="006C7B25" w:rsidRPr="00E01A50">
        <w:rPr>
          <w:b/>
          <w:bCs/>
        </w:rPr>
        <w:t>double checked locking pattern</w:t>
      </w:r>
      <w:r w:rsidR="006C7B25" w:rsidRPr="00E01A50">
        <w:t xml:space="preserve">, where only critical section of code is locked. </w:t>
      </w:r>
      <w:r w:rsidR="00DF4596" w:rsidRPr="00E01A50">
        <w:t>Programmers</w:t>
      </w:r>
      <w:r w:rsidR="006C7B25" w:rsidRPr="00E01A50">
        <w:t xml:space="preserve"> call it double checked locking because there are two checks for </w:t>
      </w:r>
      <w:r w:rsidR="006C7B25" w:rsidRPr="00DF4596">
        <w:rPr>
          <w:rStyle w:val="0SyntaxPinkChar"/>
        </w:rPr>
        <w:t>_instance == null</w:t>
      </w:r>
      <w:r w:rsidR="00DF4596">
        <w:rPr>
          <w:rStyle w:val="0SyntaxPinkChar"/>
        </w:rPr>
        <w:t>.</w:t>
      </w:r>
      <w:r w:rsidR="006C7B25" w:rsidRPr="00E01A50">
        <w:t>one</w:t>
      </w:r>
      <w:r w:rsidR="00DF4596">
        <w:t xml:space="preserve"> is </w:t>
      </w:r>
      <w:r w:rsidR="00DF4596" w:rsidRPr="00E01A50">
        <w:t>without</w:t>
      </w:r>
      <w:r w:rsidR="006C7B25" w:rsidRPr="00E01A50">
        <w:t xml:space="preserve"> locking and other with locking (inside synchronized) block. Here </w:t>
      </w:r>
      <w:r w:rsidR="006E1400" w:rsidRPr="00E01A50">
        <w:t>are</w:t>
      </w:r>
      <w:r w:rsidR="006C7B25" w:rsidRPr="00E01A50">
        <w:t xml:space="preserve"> how </w:t>
      </w:r>
      <w:r w:rsidR="00DF4596" w:rsidRPr="00E01A50">
        <w:t>double-checked</w:t>
      </w:r>
      <w:r w:rsidR="006C7B25" w:rsidRPr="00E01A50">
        <w:t xml:space="preserve"> locking looks like in Java</w:t>
      </w:r>
    </w:p>
    <w:p w14:paraId="5484C2C9" w14:textId="77777777" w:rsidR="006C7B25" w:rsidRPr="00E01A50" w:rsidRDefault="006C7B25" w:rsidP="006C7B25">
      <w:pPr>
        <w:pStyle w:val="Output"/>
        <w:rPr>
          <w:color w:val="4C483D" w:themeColor="text2"/>
        </w:rPr>
      </w:pPr>
      <w:r w:rsidRPr="00E01A50">
        <w:rPr>
          <w:bCs/>
          <w:color w:val="7F0055"/>
        </w:rPr>
        <w:t>public</w:t>
      </w:r>
      <w:r w:rsidRPr="00E01A50">
        <w:t xml:space="preserve"> </w:t>
      </w:r>
      <w:r w:rsidRPr="00E01A50">
        <w:rPr>
          <w:bCs/>
          <w:color w:val="7F0055"/>
        </w:rPr>
        <w:t>static</w:t>
      </w:r>
      <w:r w:rsidRPr="00E01A50">
        <w:t xml:space="preserve"> Singleton getInstanceDC() {</w:t>
      </w:r>
    </w:p>
    <w:p w14:paraId="0431818C" w14:textId="77777777" w:rsidR="006C7B25" w:rsidRPr="00E01A50" w:rsidRDefault="006C7B25" w:rsidP="006C7B25">
      <w:pPr>
        <w:pStyle w:val="Output"/>
        <w:rPr>
          <w:color w:val="4C483D" w:themeColor="text2"/>
        </w:rPr>
      </w:pPr>
      <w:r w:rsidRPr="00E01A50">
        <w:t xml:space="preserve">        </w:t>
      </w:r>
      <w:r w:rsidRPr="00E01A50">
        <w:rPr>
          <w:bCs/>
          <w:color w:val="7F0055"/>
        </w:rPr>
        <w:t>if</w:t>
      </w:r>
      <w:r w:rsidRPr="00E01A50">
        <w:t xml:space="preserve"> (_instance == </w:t>
      </w:r>
      <w:r w:rsidRPr="00E01A50">
        <w:rPr>
          <w:bCs/>
          <w:color w:val="7F0055"/>
        </w:rPr>
        <w:t>null</w:t>
      </w:r>
      <w:r w:rsidRPr="00E01A50">
        <w:t xml:space="preserve">) {                </w:t>
      </w:r>
      <w:r w:rsidRPr="00E01A50">
        <w:rPr>
          <w:color w:val="3F7F5F"/>
        </w:rPr>
        <w:t>// Single Checked</w:t>
      </w:r>
    </w:p>
    <w:p w14:paraId="7A439A3E" w14:textId="77777777" w:rsidR="006C7B25" w:rsidRPr="00E01A50" w:rsidRDefault="006C7B25" w:rsidP="006C7B25">
      <w:pPr>
        <w:pStyle w:val="Output"/>
        <w:rPr>
          <w:color w:val="4C483D" w:themeColor="text2"/>
        </w:rPr>
      </w:pPr>
      <w:r w:rsidRPr="00E01A50">
        <w:t xml:space="preserve">            </w:t>
      </w:r>
      <w:r w:rsidRPr="00E01A50">
        <w:rPr>
          <w:bCs/>
          <w:color w:val="7F0055"/>
        </w:rPr>
        <w:t>synchronized</w:t>
      </w:r>
      <w:r w:rsidRPr="00E01A50">
        <w:t xml:space="preserve"> (Singleton.</w:t>
      </w:r>
      <w:r w:rsidRPr="00E01A50">
        <w:rPr>
          <w:bCs/>
          <w:color w:val="7F0055"/>
        </w:rPr>
        <w:t>class</w:t>
      </w:r>
      <w:r w:rsidRPr="00E01A50">
        <w:t>) {</w:t>
      </w:r>
    </w:p>
    <w:p w14:paraId="0E813A2E" w14:textId="77777777" w:rsidR="006C7B25" w:rsidRPr="00E01A50" w:rsidRDefault="006C7B25" w:rsidP="006C7B25">
      <w:pPr>
        <w:pStyle w:val="Output"/>
        <w:rPr>
          <w:color w:val="4C483D" w:themeColor="text2"/>
        </w:rPr>
      </w:pPr>
      <w:r w:rsidRPr="00E01A50">
        <w:t xml:space="preserve">                </w:t>
      </w:r>
      <w:r w:rsidRPr="00E01A50">
        <w:rPr>
          <w:bCs/>
          <w:color w:val="7F0055"/>
        </w:rPr>
        <w:t>if</w:t>
      </w:r>
      <w:r w:rsidRPr="00E01A50">
        <w:t xml:space="preserve"> (_instance == </w:t>
      </w:r>
      <w:r w:rsidRPr="00E01A50">
        <w:rPr>
          <w:bCs/>
          <w:color w:val="7F0055"/>
        </w:rPr>
        <w:t>null</w:t>
      </w:r>
      <w:r w:rsidRPr="00E01A50">
        <w:t xml:space="preserve">) {        </w:t>
      </w:r>
      <w:r w:rsidRPr="00E01A50">
        <w:rPr>
          <w:color w:val="3F7F5F"/>
        </w:rPr>
        <w:t>// Double checked</w:t>
      </w:r>
    </w:p>
    <w:p w14:paraId="0EA1C1B8" w14:textId="77777777" w:rsidR="006C7B25" w:rsidRPr="00E01A50" w:rsidRDefault="006C7B25" w:rsidP="006C7B25">
      <w:pPr>
        <w:pStyle w:val="Output"/>
        <w:rPr>
          <w:color w:val="4C483D" w:themeColor="text2"/>
        </w:rPr>
      </w:pPr>
      <w:r w:rsidRPr="00E01A50">
        <w:t xml:space="preserve">                    _instance = </w:t>
      </w:r>
      <w:r w:rsidRPr="00E01A50">
        <w:rPr>
          <w:bCs/>
          <w:color w:val="7F0055"/>
        </w:rPr>
        <w:t>new</w:t>
      </w:r>
      <w:r w:rsidRPr="00E01A50">
        <w:t xml:space="preserve"> Singleton();</w:t>
      </w:r>
    </w:p>
    <w:p w14:paraId="6E915C80" w14:textId="77777777" w:rsidR="006C7B25" w:rsidRPr="00E01A50" w:rsidRDefault="006C7B25" w:rsidP="006C7B25">
      <w:pPr>
        <w:pStyle w:val="Output"/>
        <w:rPr>
          <w:color w:val="4C483D" w:themeColor="text2"/>
        </w:rPr>
      </w:pPr>
      <w:r w:rsidRPr="00E01A50">
        <w:t xml:space="preserve">                }</w:t>
      </w:r>
    </w:p>
    <w:p w14:paraId="59967E3A" w14:textId="77777777" w:rsidR="006C7B25" w:rsidRPr="00E01A50" w:rsidRDefault="006C7B25" w:rsidP="006C7B25">
      <w:pPr>
        <w:pStyle w:val="Output"/>
        <w:rPr>
          <w:color w:val="4C483D" w:themeColor="text2"/>
        </w:rPr>
      </w:pPr>
      <w:r w:rsidRPr="00E01A50">
        <w:t xml:space="preserve">            }</w:t>
      </w:r>
    </w:p>
    <w:p w14:paraId="7D756E47" w14:textId="77777777" w:rsidR="006C7B25" w:rsidRPr="00E01A50" w:rsidRDefault="006C7B25" w:rsidP="006C7B25">
      <w:pPr>
        <w:pStyle w:val="Output"/>
        <w:rPr>
          <w:color w:val="4C483D" w:themeColor="text2"/>
        </w:rPr>
      </w:pPr>
      <w:r w:rsidRPr="00E01A50">
        <w:t xml:space="preserve">        }</w:t>
      </w:r>
    </w:p>
    <w:p w14:paraId="1D1499A0" w14:textId="77777777" w:rsidR="006C7B25" w:rsidRPr="00E01A50" w:rsidRDefault="006C7B25" w:rsidP="006C7B25">
      <w:pPr>
        <w:pStyle w:val="Output"/>
        <w:rPr>
          <w:color w:val="4C483D" w:themeColor="text2"/>
        </w:rPr>
      </w:pPr>
      <w:r w:rsidRPr="00E01A50">
        <w:t xml:space="preserve">        </w:t>
      </w:r>
      <w:r w:rsidRPr="00E01A50">
        <w:rPr>
          <w:bCs/>
          <w:color w:val="7F0055"/>
        </w:rPr>
        <w:t>return</w:t>
      </w:r>
      <w:r w:rsidRPr="00E01A50">
        <w:t xml:space="preserve"> _instance;</w:t>
      </w:r>
    </w:p>
    <w:p w14:paraId="3A563E1B" w14:textId="1A66B94C" w:rsidR="006C7B25" w:rsidRDefault="006C7B25" w:rsidP="006C7B25">
      <w:pPr>
        <w:pStyle w:val="Output"/>
      </w:pPr>
      <w:r w:rsidRPr="00E01A50">
        <w:t>}</w:t>
      </w:r>
    </w:p>
    <w:p w14:paraId="71DF6316" w14:textId="77777777" w:rsidR="00901C05" w:rsidRPr="00E01A50" w:rsidRDefault="00901C05" w:rsidP="00901C05"/>
    <w:p w14:paraId="2D1FB859" w14:textId="77777777" w:rsidR="006C7B25" w:rsidRDefault="006C7B25" w:rsidP="000E4144">
      <w:pPr>
        <w:pStyle w:val="Heading30"/>
      </w:pPr>
      <w:r>
        <w:t>How do you reverse a String in Java without using StringBuffer?</w:t>
      </w:r>
    </w:p>
    <w:p w14:paraId="34F00C71" w14:textId="288B7787" w:rsidR="006C7B25" w:rsidRDefault="006C7B25" w:rsidP="006C7B25">
      <w:r>
        <w:t xml:space="preserve">The Java library provides </w:t>
      </w:r>
      <w:r w:rsidRPr="007D1AC0">
        <w:rPr>
          <w:rStyle w:val="0SyntaxPinkChar"/>
        </w:rPr>
        <w:t>StringBuffer</w:t>
      </w:r>
      <w:r>
        <w:t xml:space="preserve"> and </w:t>
      </w:r>
      <w:r w:rsidRPr="007D1AC0">
        <w:rPr>
          <w:rStyle w:val="0SyntaxPinkChar"/>
        </w:rPr>
        <w:t>StringBuilder</w:t>
      </w:r>
      <w:r>
        <w:t xml:space="preserve"> class with </w:t>
      </w:r>
      <w:r w:rsidRPr="00542A7E">
        <w:rPr>
          <w:b/>
        </w:rPr>
        <w:t>reverse()</w:t>
      </w:r>
      <w:r>
        <w:t xml:space="preserve"> method, which can be used to reverse String in Java.</w:t>
      </w:r>
      <w:r w:rsidR="007D1AC0">
        <w:t xml:space="preserve"> Following code without using those classes.</w:t>
      </w:r>
    </w:p>
    <w:p w14:paraId="781A2A48" w14:textId="77777777" w:rsidR="006C7B25" w:rsidRDefault="006C7B25" w:rsidP="006C7B25">
      <w:pPr>
        <w:pStyle w:val="Output"/>
      </w:pPr>
      <w:r>
        <w:t>String reverse = "";</w:t>
      </w:r>
    </w:p>
    <w:p w14:paraId="1ED50731" w14:textId="77777777" w:rsidR="006C7B25" w:rsidRDefault="006C7B25" w:rsidP="006C7B25">
      <w:pPr>
        <w:pStyle w:val="Output"/>
      </w:pPr>
      <w:r>
        <w:t>String source= "My Name is Khan";</w:t>
      </w:r>
    </w:p>
    <w:p w14:paraId="3C701746" w14:textId="77777777" w:rsidR="000D50DE" w:rsidRDefault="000D50DE" w:rsidP="006C7B25">
      <w:pPr>
        <w:pStyle w:val="Output"/>
      </w:pPr>
    </w:p>
    <w:p w14:paraId="6D81A02A" w14:textId="7CA76239" w:rsidR="006C7B25" w:rsidRDefault="006C7B25" w:rsidP="006C7B25">
      <w:pPr>
        <w:pStyle w:val="Output"/>
      </w:pPr>
      <w:r>
        <w:t>for(int i = source.length() -1; i&gt;=0; i--){</w:t>
      </w:r>
    </w:p>
    <w:p w14:paraId="20EA6265" w14:textId="44F9E411" w:rsidR="006C7B25" w:rsidRDefault="006C7B25" w:rsidP="006C7B25">
      <w:pPr>
        <w:pStyle w:val="Output"/>
      </w:pPr>
      <w:r>
        <w:t xml:space="preserve">    reverse = reverse + source.charAt(i);</w:t>
      </w:r>
    </w:p>
    <w:p w14:paraId="5ACD8F56" w14:textId="41AF499A" w:rsidR="006C7B25" w:rsidRDefault="006C7B25" w:rsidP="006C7B25">
      <w:pPr>
        <w:pStyle w:val="Output"/>
      </w:pPr>
      <w:r>
        <w:t>}</w:t>
      </w:r>
    </w:p>
    <w:p w14:paraId="1B00BD7F" w14:textId="77777777" w:rsidR="006C7B25" w:rsidRDefault="006C7B25" w:rsidP="004B543C"/>
    <w:p w14:paraId="06727028" w14:textId="77777777" w:rsidR="006C7B25" w:rsidRPr="004F6A7F" w:rsidRDefault="006C7B25" w:rsidP="000E4144">
      <w:pPr>
        <w:pStyle w:val="Heading30"/>
      </w:pPr>
      <w:r w:rsidRPr="004F6A7F">
        <w:t>How to Print duplicate characters from String?</w:t>
      </w:r>
    </w:p>
    <w:p w14:paraId="6F4558CA" w14:textId="77777777" w:rsidR="006C7B25" w:rsidRPr="000D50DE" w:rsidRDefault="006C7B25" w:rsidP="006C7B25">
      <w:pPr>
        <w:pStyle w:val="Output"/>
      </w:pPr>
      <w:r w:rsidRPr="000D50DE">
        <w:rPr>
          <w:bCs/>
          <w:color w:val="7F0055"/>
        </w:rPr>
        <w:t>public</w:t>
      </w:r>
      <w:r w:rsidRPr="000D50DE">
        <w:t xml:space="preserve"> </w:t>
      </w:r>
      <w:r w:rsidRPr="000D50DE">
        <w:rPr>
          <w:bCs/>
          <w:color w:val="7F0055"/>
        </w:rPr>
        <w:t>class</w:t>
      </w:r>
      <w:r w:rsidRPr="000D50DE">
        <w:t xml:space="preserve"> RepreatedChar {</w:t>
      </w:r>
    </w:p>
    <w:p w14:paraId="526C284E" w14:textId="77777777" w:rsidR="006C7B25" w:rsidRPr="000D50DE" w:rsidRDefault="006C7B25" w:rsidP="006C7B25">
      <w:pPr>
        <w:pStyle w:val="Output"/>
      </w:pPr>
      <w:r w:rsidRPr="000D50DE">
        <w:tab/>
      </w:r>
      <w:r w:rsidRPr="000D50DE">
        <w:rPr>
          <w:bCs/>
          <w:color w:val="7F0055"/>
        </w:rPr>
        <w:t>public</w:t>
      </w:r>
      <w:r w:rsidRPr="000D50DE">
        <w:t xml:space="preserve"> </w:t>
      </w:r>
      <w:r w:rsidRPr="000D50DE">
        <w:rPr>
          <w:bCs/>
          <w:color w:val="7F0055"/>
        </w:rPr>
        <w:t>static</w:t>
      </w:r>
      <w:r w:rsidRPr="000D50DE">
        <w:t xml:space="preserve"> </w:t>
      </w:r>
      <w:r w:rsidRPr="000D50DE">
        <w:rPr>
          <w:bCs/>
          <w:color w:val="7F0055"/>
        </w:rPr>
        <w:t>void</w:t>
      </w:r>
      <w:r w:rsidRPr="000D50DE">
        <w:t xml:space="preserve"> main(String[] </w:t>
      </w:r>
      <w:r w:rsidRPr="000D50DE">
        <w:rPr>
          <w:color w:val="6A3E3E"/>
        </w:rPr>
        <w:t>args</w:t>
      </w:r>
      <w:r w:rsidRPr="000D50DE">
        <w:t>) {</w:t>
      </w:r>
    </w:p>
    <w:p w14:paraId="1A5319F8" w14:textId="77777777" w:rsidR="006C7B25" w:rsidRPr="000D50DE" w:rsidRDefault="006C7B25" w:rsidP="006C7B25">
      <w:pPr>
        <w:pStyle w:val="Output"/>
      </w:pPr>
      <w:r w:rsidRPr="000D50DE">
        <w:tab/>
      </w:r>
      <w:r w:rsidRPr="000D50DE">
        <w:tab/>
        <w:t xml:space="preserve">String </w:t>
      </w:r>
      <w:r w:rsidRPr="000D50DE">
        <w:rPr>
          <w:color w:val="6A3E3E"/>
        </w:rPr>
        <w:t>a</w:t>
      </w:r>
      <w:r w:rsidRPr="000D50DE">
        <w:t xml:space="preserve"> = </w:t>
      </w:r>
      <w:r w:rsidRPr="000D50DE">
        <w:rPr>
          <w:color w:val="2A00FF"/>
        </w:rPr>
        <w:t>"success"</w:t>
      </w:r>
      <w:r w:rsidRPr="000D50DE">
        <w:t>;</w:t>
      </w:r>
    </w:p>
    <w:p w14:paraId="62A21D8E" w14:textId="77777777" w:rsidR="00A91ACA" w:rsidRPr="000D50DE" w:rsidRDefault="006C7B25" w:rsidP="006C7B25">
      <w:pPr>
        <w:pStyle w:val="Output"/>
      </w:pPr>
      <w:r w:rsidRPr="000D50DE">
        <w:tab/>
      </w:r>
      <w:r w:rsidRPr="000D50DE">
        <w:tab/>
      </w:r>
    </w:p>
    <w:p w14:paraId="12A70FD7" w14:textId="6BE753C4" w:rsidR="006C7B25" w:rsidRPr="000D50DE" w:rsidRDefault="00A91ACA" w:rsidP="00A91ACA">
      <w:pPr>
        <w:pStyle w:val="Output"/>
        <w:ind w:firstLine="720"/>
      </w:pPr>
      <w:r w:rsidRPr="000D50DE">
        <w:rPr>
          <w:color w:val="3F7F5F"/>
        </w:rPr>
        <w:t xml:space="preserve">        </w:t>
      </w:r>
      <w:r w:rsidR="006C7B25" w:rsidRPr="000D50DE">
        <w:rPr>
          <w:color w:val="3F7F5F"/>
        </w:rPr>
        <w:t>// 1.convert into char array</w:t>
      </w:r>
      <w:r w:rsidR="006E1400" w:rsidRPr="000D50DE">
        <w:rPr>
          <w:color w:val="3F7F5F"/>
        </w:rPr>
        <w:t>. [‘s’, ‘u’, ‘c’, ‘c’, ‘e’, ‘s’, ‘s’,]</w:t>
      </w:r>
    </w:p>
    <w:p w14:paraId="2E175392" w14:textId="77777777" w:rsidR="006C7B25" w:rsidRPr="000D50DE" w:rsidRDefault="006C7B25" w:rsidP="006C7B25">
      <w:pPr>
        <w:pStyle w:val="Output"/>
      </w:pPr>
      <w:r w:rsidRPr="000D50DE">
        <w:tab/>
      </w:r>
      <w:r w:rsidRPr="000D50DE">
        <w:tab/>
      </w:r>
      <w:r w:rsidRPr="000D50DE">
        <w:rPr>
          <w:bCs/>
          <w:color w:val="7F0055"/>
        </w:rPr>
        <w:t>char</w:t>
      </w:r>
      <w:r w:rsidRPr="000D50DE">
        <w:t xml:space="preserve">[] </w:t>
      </w:r>
      <w:r w:rsidRPr="000D50DE">
        <w:rPr>
          <w:color w:val="6A3E3E"/>
        </w:rPr>
        <w:t>c</w:t>
      </w:r>
      <w:r w:rsidRPr="000D50DE">
        <w:t xml:space="preserve"> = </w:t>
      </w:r>
      <w:r w:rsidRPr="000D50DE">
        <w:rPr>
          <w:color w:val="6A3E3E"/>
        </w:rPr>
        <w:t>a</w:t>
      </w:r>
      <w:r w:rsidRPr="000D50DE">
        <w:t>.toCharArray();</w:t>
      </w:r>
    </w:p>
    <w:p w14:paraId="4FEDCA50" w14:textId="77777777" w:rsidR="006C7B25" w:rsidRPr="000D50DE" w:rsidRDefault="006C7B25" w:rsidP="006C7B25">
      <w:pPr>
        <w:pStyle w:val="Output"/>
      </w:pPr>
    </w:p>
    <w:p w14:paraId="70773F15" w14:textId="77777777" w:rsidR="006C7B25" w:rsidRPr="000D50DE" w:rsidRDefault="006C7B25" w:rsidP="006C7B25">
      <w:pPr>
        <w:pStyle w:val="Output"/>
      </w:pPr>
      <w:r w:rsidRPr="000D50DE">
        <w:tab/>
      </w:r>
      <w:r w:rsidRPr="000D50DE">
        <w:tab/>
      </w:r>
      <w:r w:rsidRPr="000D50DE">
        <w:rPr>
          <w:color w:val="3F7F5F"/>
        </w:rPr>
        <w:t xml:space="preserve">// 2.create Hashmap store </w:t>
      </w:r>
      <w:r w:rsidRPr="00B22B97">
        <w:rPr>
          <w:color w:val="FF0000"/>
        </w:rPr>
        <w:t xml:space="preserve">key </w:t>
      </w:r>
      <w:r w:rsidRPr="000D50DE">
        <w:rPr>
          <w:color w:val="3F7F5F"/>
        </w:rPr>
        <w:t xml:space="preserve">as </w:t>
      </w:r>
      <w:r w:rsidRPr="00B22B97">
        <w:rPr>
          <w:color w:val="FF0000"/>
        </w:rPr>
        <w:t>character</w:t>
      </w:r>
      <w:r w:rsidRPr="000D50DE">
        <w:rPr>
          <w:color w:val="3F7F5F"/>
        </w:rPr>
        <w:t>, count as value</w:t>
      </w:r>
    </w:p>
    <w:p w14:paraId="29BBECE2" w14:textId="77777777" w:rsidR="006C7B25" w:rsidRPr="000D50DE" w:rsidRDefault="006C7B25" w:rsidP="006C7B25">
      <w:pPr>
        <w:pStyle w:val="Output"/>
      </w:pPr>
      <w:r w:rsidRPr="000D50DE">
        <w:tab/>
      </w:r>
      <w:r w:rsidRPr="000D50DE">
        <w:tab/>
        <w:t xml:space="preserve">HashMap </w:t>
      </w:r>
      <w:r w:rsidRPr="000D50DE">
        <w:rPr>
          <w:color w:val="6A3E3E"/>
        </w:rPr>
        <w:t>map</w:t>
      </w:r>
      <w:r w:rsidRPr="000D50DE">
        <w:t xml:space="preserve"> = </w:t>
      </w:r>
      <w:r w:rsidRPr="000D50DE">
        <w:rPr>
          <w:bCs/>
          <w:color w:val="7F0055"/>
        </w:rPr>
        <w:t>new</w:t>
      </w:r>
      <w:r w:rsidRPr="000D50DE">
        <w:t xml:space="preserve"> HashMap&lt;&gt;();</w:t>
      </w:r>
    </w:p>
    <w:p w14:paraId="297B7571" w14:textId="77777777" w:rsidR="006C7B25" w:rsidRPr="000D50DE" w:rsidRDefault="006C7B25" w:rsidP="006C7B25">
      <w:pPr>
        <w:pStyle w:val="Output"/>
      </w:pPr>
      <w:r w:rsidRPr="000D50DE">
        <w:tab/>
      </w:r>
      <w:r w:rsidRPr="000D50DE">
        <w:tab/>
      </w:r>
      <w:r w:rsidRPr="000D50DE">
        <w:rPr>
          <w:bCs/>
          <w:color w:val="7F0055"/>
        </w:rPr>
        <w:t>for</w:t>
      </w:r>
      <w:r w:rsidRPr="000D50DE">
        <w:t xml:space="preserve"> (</w:t>
      </w:r>
      <w:r w:rsidRPr="000D50DE">
        <w:rPr>
          <w:bCs/>
          <w:color w:val="7F0055"/>
        </w:rPr>
        <w:t>char</w:t>
      </w:r>
      <w:r w:rsidRPr="000D50DE">
        <w:t xml:space="preserve"> </w:t>
      </w:r>
      <w:r w:rsidRPr="000D50DE">
        <w:rPr>
          <w:color w:val="6A3E3E"/>
        </w:rPr>
        <w:t>ch</w:t>
      </w:r>
      <w:r w:rsidRPr="000D50DE">
        <w:t xml:space="preserve"> : </w:t>
      </w:r>
      <w:r w:rsidRPr="000D50DE">
        <w:rPr>
          <w:color w:val="6A3E3E"/>
        </w:rPr>
        <w:t>c</w:t>
      </w:r>
      <w:r w:rsidRPr="000D50DE">
        <w:t>) {</w:t>
      </w:r>
    </w:p>
    <w:p w14:paraId="5FAAC7E8" w14:textId="77777777" w:rsidR="006C7B25" w:rsidRPr="000D50DE" w:rsidRDefault="006C7B25" w:rsidP="006C7B25">
      <w:pPr>
        <w:pStyle w:val="Output"/>
      </w:pPr>
      <w:r w:rsidRPr="000D50DE">
        <w:tab/>
      </w:r>
      <w:r w:rsidRPr="000D50DE">
        <w:tab/>
      </w:r>
      <w:r w:rsidRPr="000D50DE">
        <w:tab/>
      </w:r>
      <w:r w:rsidRPr="000D50DE">
        <w:rPr>
          <w:color w:val="3F7F5F"/>
        </w:rPr>
        <w:t>// 3.Check if Map contains given Char as &lt;key&gt; or not</w:t>
      </w:r>
    </w:p>
    <w:p w14:paraId="35C40B5D" w14:textId="77777777" w:rsidR="006C7B25" w:rsidRPr="000D50DE" w:rsidRDefault="006C7B25" w:rsidP="006C7B25">
      <w:pPr>
        <w:pStyle w:val="Output"/>
      </w:pPr>
      <w:r w:rsidRPr="000D50DE">
        <w:tab/>
      </w:r>
      <w:r w:rsidRPr="000D50DE">
        <w:tab/>
      </w:r>
      <w:r w:rsidRPr="000D50DE">
        <w:tab/>
      </w:r>
      <w:r w:rsidRPr="000D50DE">
        <w:rPr>
          <w:bCs/>
          <w:color w:val="7F0055"/>
        </w:rPr>
        <w:t>if</w:t>
      </w:r>
      <w:r w:rsidRPr="000D50DE">
        <w:t xml:space="preserve"> (</w:t>
      </w:r>
      <w:r w:rsidRPr="000D50DE">
        <w:rPr>
          <w:color w:val="6A3E3E"/>
        </w:rPr>
        <w:t>map</w:t>
      </w:r>
      <w:r w:rsidRPr="000D50DE">
        <w:t>.containsKey(</w:t>
      </w:r>
      <w:r w:rsidRPr="000D50DE">
        <w:rPr>
          <w:color w:val="6A3E3E"/>
        </w:rPr>
        <w:t>ch</w:t>
      </w:r>
      <w:r w:rsidRPr="000D50DE">
        <w:t>)) {</w:t>
      </w:r>
    </w:p>
    <w:p w14:paraId="3CF4CF38" w14:textId="77777777" w:rsidR="006C7B25" w:rsidRPr="000D50DE" w:rsidRDefault="006C7B25" w:rsidP="006C7B25">
      <w:pPr>
        <w:pStyle w:val="Output"/>
      </w:pPr>
      <w:r w:rsidRPr="000D50DE">
        <w:tab/>
      </w:r>
      <w:r w:rsidRPr="000D50DE">
        <w:tab/>
      </w:r>
      <w:r w:rsidRPr="000D50DE">
        <w:tab/>
      </w:r>
      <w:r w:rsidRPr="000D50DE">
        <w:tab/>
      </w:r>
      <w:r w:rsidRPr="000D50DE">
        <w:rPr>
          <w:color w:val="3F7F5F"/>
        </w:rPr>
        <w:t>// if their, get the value &amp; increment it</w:t>
      </w:r>
    </w:p>
    <w:p w14:paraId="16BE686B" w14:textId="77777777" w:rsidR="006C7B25" w:rsidRPr="000D50DE" w:rsidRDefault="006C7B25" w:rsidP="006C7B25">
      <w:pPr>
        <w:pStyle w:val="Output"/>
      </w:pPr>
      <w:r w:rsidRPr="000D50DE">
        <w:tab/>
      </w:r>
      <w:r w:rsidRPr="000D50DE">
        <w:tab/>
      </w:r>
      <w:r w:rsidRPr="000D50DE">
        <w:tab/>
      </w:r>
      <w:r w:rsidRPr="000D50DE">
        <w:tab/>
      </w:r>
      <w:r w:rsidRPr="000D50DE">
        <w:rPr>
          <w:bCs/>
          <w:color w:val="7F0055"/>
        </w:rPr>
        <w:t>int</w:t>
      </w:r>
      <w:r w:rsidRPr="000D50DE">
        <w:t xml:space="preserve"> </w:t>
      </w:r>
      <w:r w:rsidRPr="000D50DE">
        <w:rPr>
          <w:color w:val="6A3E3E"/>
        </w:rPr>
        <w:t>i</w:t>
      </w:r>
      <w:r w:rsidRPr="000D50DE">
        <w:t xml:space="preserve"> = (</w:t>
      </w:r>
      <w:r w:rsidRPr="000D50DE">
        <w:rPr>
          <w:bCs/>
          <w:color w:val="7F0055"/>
        </w:rPr>
        <w:t>int</w:t>
      </w:r>
      <w:r w:rsidRPr="000D50DE">
        <w:t xml:space="preserve">) </w:t>
      </w:r>
      <w:r w:rsidRPr="000D50DE">
        <w:rPr>
          <w:color w:val="6A3E3E"/>
        </w:rPr>
        <w:t>map</w:t>
      </w:r>
      <w:r w:rsidRPr="000D50DE">
        <w:t>.get(</w:t>
      </w:r>
      <w:r w:rsidRPr="000D50DE">
        <w:rPr>
          <w:color w:val="6A3E3E"/>
        </w:rPr>
        <w:t>ch</w:t>
      </w:r>
      <w:r w:rsidRPr="000D50DE">
        <w:t>);</w:t>
      </w:r>
    </w:p>
    <w:p w14:paraId="21B898E1" w14:textId="77777777" w:rsidR="006C7B25" w:rsidRPr="000D50DE" w:rsidRDefault="006C7B25" w:rsidP="006C7B25">
      <w:pPr>
        <w:pStyle w:val="Output"/>
      </w:pPr>
      <w:r w:rsidRPr="000D50DE">
        <w:tab/>
      </w:r>
      <w:r w:rsidRPr="000D50DE">
        <w:tab/>
      </w:r>
      <w:r w:rsidRPr="000D50DE">
        <w:tab/>
      </w:r>
      <w:r w:rsidRPr="000D50DE">
        <w:tab/>
      </w:r>
      <w:r w:rsidRPr="000D50DE">
        <w:rPr>
          <w:color w:val="6A3E3E"/>
        </w:rPr>
        <w:t>i</w:t>
      </w:r>
      <w:r w:rsidRPr="000D50DE">
        <w:t>++;</w:t>
      </w:r>
    </w:p>
    <w:p w14:paraId="41CDB892" w14:textId="77777777" w:rsidR="006C7B25" w:rsidRPr="000D50DE" w:rsidRDefault="006C7B25" w:rsidP="006C7B25">
      <w:pPr>
        <w:pStyle w:val="Output"/>
      </w:pPr>
      <w:r w:rsidRPr="000D50DE">
        <w:tab/>
      </w:r>
      <w:r w:rsidRPr="000D50DE">
        <w:tab/>
      </w:r>
      <w:r w:rsidRPr="000D50DE">
        <w:tab/>
      </w:r>
      <w:r w:rsidRPr="000D50DE">
        <w:tab/>
      </w:r>
      <w:r w:rsidRPr="000D50DE">
        <w:rPr>
          <w:color w:val="3F7F5F"/>
        </w:rPr>
        <w:t>// add updated value to it</w:t>
      </w:r>
    </w:p>
    <w:p w14:paraId="0C2E81CC" w14:textId="77777777" w:rsidR="006C7B25" w:rsidRPr="000D50DE" w:rsidRDefault="006C7B25" w:rsidP="006C7B25">
      <w:pPr>
        <w:pStyle w:val="Output"/>
      </w:pPr>
      <w:r w:rsidRPr="000D50DE">
        <w:tab/>
      </w:r>
      <w:r w:rsidRPr="000D50DE">
        <w:tab/>
      </w:r>
      <w:r w:rsidRPr="000D50DE">
        <w:tab/>
      </w:r>
      <w:r w:rsidRPr="000D50DE">
        <w:tab/>
      </w:r>
      <w:r w:rsidRPr="000D50DE">
        <w:rPr>
          <w:color w:val="6A3E3E"/>
        </w:rPr>
        <w:t>map</w:t>
      </w:r>
      <w:r w:rsidRPr="000D50DE">
        <w:t>.put(</w:t>
      </w:r>
      <w:r w:rsidRPr="000D50DE">
        <w:rPr>
          <w:color w:val="6A3E3E"/>
        </w:rPr>
        <w:t>ch</w:t>
      </w:r>
      <w:r w:rsidRPr="000D50DE">
        <w:t xml:space="preserve">, </w:t>
      </w:r>
      <w:r w:rsidRPr="000D50DE">
        <w:rPr>
          <w:color w:val="6A3E3E"/>
        </w:rPr>
        <w:t>i</w:t>
      </w:r>
      <w:r w:rsidRPr="000D50DE">
        <w:t>);</w:t>
      </w:r>
    </w:p>
    <w:p w14:paraId="6F3630E5" w14:textId="77777777" w:rsidR="006C7B25" w:rsidRPr="000D50DE" w:rsidRDefault="006C7B25" w:rsidP="006C7B25">
      <w:pPr>
        <w:pStyle w:val="Output"/>
      </w:pPr>
      <w:r w:rsidRPr="000D50DE">
        <w:lastRenderedPageBreak/>
        <w:tab/>
      </w:r>
      <w:r w:rsidRPr="000D50DE">
        <w:tab/>
      </w:r>
      <w:r w:rsidRPr="000D50DE">
        <w:tab/>
        <w:t xml:space="preserve">} </w:t>
      </w:r>
      <w:r w:rsidRPr="000D50DE">
        <w:rPr>
          <w:bCs/>
          <w:color w:val="7F0055"/>
        </w:rPr>
        <w:t>else</w:t>
      </w:r>
      <w:r w:rsidRPr="000D50DE">
        <w:t xml:space="preserve"> {</w:t>
      </w:r>
    </w:p>
    <w:p w14:paraId="0CFEAD77" w14:textId="77777777" w:rsidR="006C7B25" w:rsidRPr="000D50DE" w:rsidRDefault="006C7B25" w:rsidP="006C7B25">
      <w:pPr>
        <w:pStyle w:val="Output"/>
      </w:pPr>
      <w:r w:rsidRPr="000D50DE">
        <w:tab/>
      </w:r>
      <w:r w:rsidRPr="000D50DE">
        <w:tab/>
      </w:r>
      <w:r w:rsidRPr="000D50DE">
        <w:tab/>
      </w:r>
      <w:r w:rsidRPr="000D50DE">
        <w:tab/>
      </w:r>
      <w:r w:rsidRPr="000D50DE">
        <w:rPr>
          <w:color w:val="3F7F5F"/>
        </w:rPr>
        <w:t>// if not their , add key &amp; value as 1</w:t>
      </w:r>
    </w:p>
    <w:p w14:paraId="215173D7" w14:textId="77777777" w:rsidR="006C7B25" w:rsidRPr="000D50DE" w:rsidRDefault="006C7B25" w:rsidP="006C7B25">
      <w:pPr>
        <w:pStyle w:val="Output"/>
      </w:pPr>
      <w:r w:rsidRPr="000D50DE">
        <w:tab/>
      </w:r>
      <w:r w:rsidRPr="000D50DE">
        <w:tab/>
      </w:r>
      <w:r w:rsidRPr="000D50DE">
        <w:tab/>
      </w:r>
      <w:r w:rsidRPr="000D50DE">
        <w:tab/>
      </w:r>
      <w:r w:rsidRPr="000D50DE">
        <w:rPr>
          <w:color w:val="6A3E3E"/>
        </w:rPr>
        <w:t>map</w:t>
      </w:r>
      <w:r w:rsidRPr="000D50DE">
        <w:t>.put(</w:t>
      </w:r>
      <w:r w:rsidRPr="000D50DE">
        <w:rPr>
          <w:color w:val="6A3E3E"/>
        </w:rPr>
        <w:t>ch</w:t>
      </w:r>
      <w:r w:rsidRPr="000D50DE">
        <w:t>, 1);</w:t>
      </w:r>
    </w:p>
    <w:p w14:paraId="4CD5CF21" w14:textId="77777777" w:rsidR="006C7B25" w:rsidRPr="000D50DE" w:rsidRDefault="006C7B25" w:rsidP="006C7B25">
      <w:pPr>
        <w:pStyle w:val="Output"/>
      </w:pPr>
      <w:r w:rsidRPr="000D50DE">
        <w:tab/>
      </w:r>
      <w:r w:rsidRPr="000D50DE">
        <w:tab/>
      </w:r>
      <w:r w:rsidRPr="000D50DE">
        <w:tab/>
        <w:t>}</w:t>
      </w:r>
    </w:p>
    <w:p w14:paraId="336C5D35" w14:textId="79EE7741" w:rsidR="006C7B25" w:rsidRPr="000D50DE" w:rsidRDefault="006C7B25" w:rsidP="006C7B25">
      <w:pPr>
        <w:pStyle w:val="Output"/>
      </w:pPr>
      <w:r w:rsidRPr="000D50DE">
        <w:tab/>
      </w:r>
      <w:r w:rsidRPr="000D50DE">
        <w:tab/>
        <w:t>}</w:t>
      </w:r>
      <w:r w:rsidRPr="000D50DE">
        <w:tab/>
      </w:r>
      <w:r w:rsidRPr="000D50DE">
        <w:tab/>
      </w:r>
      <w:r w:rsidRPr="000D50DE">
        <w:tab/>
      </w:r>
    </w:p>
    <w:p w14:paraId="5F407DC3" w14:textId="77777777" w:rsidR="006C7B25" w:rsidRPr="000D50DE" w:rsidRDefault="006C7B25" w:rsidP="006C7B25">
      <w:pPr>
        <w:pStyle w:val="Output"/>
      </w:pPr>
      <w:r w:rsidRPr="000D50DE">
        <w:tab/>
      </w:r>
      <w:r w:rsidRPr="000D50DE">
        <w:tab/>
        <w:t xml:space="preserve"> Set  </w:t>
      </w:r>
      <w:r w:rsidRPr="000D50DE">
        <w:rPr>
          <w:color w:val="6A3E3E"/>
        </w:rPr>
        <w:t>set</w:t>
      </w:r>
      <w:r w:rsidRPr="000D50DE">
        <w:t xml:space="preserve"> =  </w:t>
      </w:r>
      <w:r w:rsidRPr="000D50DE">
        <w:rPr>
          <w:color w:val="6A3E3E"/>
        </w:rPr>
        <w:t>map</w:t>
      </w:r>
      <w:r w:rsidRPr="000D50DE">
        <w:t>.entrySet();</w:t>
      </w:r>
    </w:p>
    <w:p w14:paraId="482594EE" w14:textId="77777777" w:rsidR="006C7B25" w:rsidRPr="000D50DE" w:rsidRDefault="006C7B25" w:rsidP="006C7B25">
      <w:pPr>
        <w:pStyle w:val="Output"/>
      </w:pPr>
      <w:r w:rsidRPr="000D50DE">
        <w:tab/>
      </w:r>
      <w:r w:rsidRPr="000D50DE">
        <w:tab/>
        <w:t xml:space="preserve"> Iterator </w:t>
      </w:r>
      <w:r w:rsidRPr="000D50DE">
        <w:rPr>
          <w:color w:val="6A3E3E"/>
        </w:rPr>
        <w:t>iterator</w:t>
      </w:r>
      <w:r w:rsidRPr="000D50DE">
        <w:t xml:space="preserve"> = </w:t>
      </w:r>
      <w:r w:rsidRPr="000D50DE">
        <w:rPr>
          <w:color w:val="6A3E3E"/>
        </w:rPr>
        <w:t>set</w:t>
      </w:r>
      <w:r w:rsidRPr="000D50DE">
        <w:t>.iterator() ;</w:t>
      </w:r>
    </w:p>
    <w:p w14:paraId="64CF484C" w14:textId="77777777" w:rsidR="006C7B25" w:rsidRPr="000D50DE" w:rsidRDefault="006C7B25" w:rsidP="006C7B25">
      <w:pPr>
        <w:pStyle w:val="Output"/>
      </w:pPr>
      <w:r w:rsidRPr="000D50DE">
        <w:tab/>
      </w:r>
      <w:r w:rsidRPr="000D50DE">
        <w:tab/>
        <w:t xml:space="preserve"> </w:t>
      </w:r>
      <w:r w:rsidRPr="000D50DE">
        <w:rPr>
          <w:bCs/>
          <w:color w:val="7F0055"/>
        </w:rPr>
        <w:t>while</w:t>
      </w:r>
      <w:r w:rsidRPr="000D50DE">
        <w:t xml:space="preserve"> (</w:t>
      </w:r>
      <w:r w:rsidRPr="000D50DE">
        <w:rPr>
          <w:color w:val="6A3E3E"/>
        </w:rPr>
        <w:t>iterator</w:t>
      </w:r>
      <w:r w:rsidRPr="000D50DE">
        <w:t>.hasNext()) {</w:t>
      </w:r>
    </w:p>
    <w:p w14:paraId="7F1583A4" w14:textId="77777777" w:rsidR="006C7B25" w:rsidRPr="000D50DE" w:rsidRDefault="006C7B25" w:rsidP="006C7B25">
      <w:pPr>
        <w:pStyle w:val="Output"/>
      </w:pPr>
      <w:r w:rsidRPr="000D50DE">
        <w:tab/>
      </w:r>
      <w:r w:rsidRPr="000D50DE">
        <w:tab/>
      </w:r>
      <w:r w:rsidRPr="000D50DE">
        <w:tab/>
        <w:t xml:space="preserve">Map.Entry </w:t>
      </w:r>
      <w:r w:rsidRPr="000D50DE">
        <w:rPr>
          <w:color w:val="6A3E3E"/>
        </w:rPr>
        <w:t>entry</w:t>
      </w:r>
      <w:r w:rsidRPr="000D50DE">
        <w:t xml:space="preserve"> = (Entry) </w:t>
      </w:r>
      <w:r w:rsidRPr="000D50DE">
        <w:rPr>
          <w:color w:val="6A3E3E"/>
        </w:rPr>
        <w:t>iterator</w:t>
      </w:r>
      <w:r w:rsidRPr="000D50DE">
        <w:t>.next();</w:t>
      </w:r>
    </w:p>
    <w:p w14:paraId="77682A54" w14:textId="77777777" w:rsidR="006C7B25" w:rsidRPr="000D50DE" w:rsidRDefault="006C7B25" w:rsidP="006C7B25">
      <w:pPr>
        <w:pStyle w:val="Output"/>
      </w:pPr>
      <w:r w:rsidRPr="000D50DE">
        <w:tab/>
      </w:r>
      <w:r w:rsidRPr="000D50DE">
        <w:tab/>
      </w:r>
      <w:r w:rsidRPr="000D50DE">
        <w:tab/>
        <w:t>System.</w:t>
      </w:r>
      <w:r w:rsidRPr="000D50DE">
        <w:rPr>
          <w:bCs/>
          <w:i/>
          <w:iCs/>
          <w:color w:val="0000C0"/>
        </w:rPr>
        <w:t>out</w:t>
      </w:r>
      <w:r w:rsidRPr="000D50DE">
        <w:t>.println(</w:t>
      </w:r>
      <w:r w:rsidRPr="000D50DE">
        <w:rPr>
          <w:color w:val="6A3E3E"/>
        </w:rPr>
        <w:t>entry</w:t>
      </w:r>
      <w:r w:rsidRPr="000D50DE">
        <w:t>.getKey()+</w:t>
      </w:r>
      <w:r w:rsidRPr="000D50DE">
        <w:rPr>
          <w:color w:val="2A00FF"/>
        </w:rPr>
        <w:t>" : "</w:t>
      </w:r>
      <w:r w:rsidRPr="000D50DE">
        <w:t>+</w:t>
      </w:r>
      <w:r w:rsidRPr="000D50DE">
        <w:rPr>
          <w:color w:val="6A3E3E"/>
        </w:rPr>
        <w:t>entry</w:t>
      </w:r>
      <w:r w:rsidRPr="000D50DE">
        <w:t>.getValue());</w:t>
      </w:r>
      <w:r w:rsidRPr="000D50DE">
        <w:tab/>
      </w:r>
      <w:r w:rsidRPr="000D50DE">
        <w:tab/>
      </w:r>
      <w:r w:rsidRPr="000D50DE">
        <w:tab/>
      </w:r>
    </w:p>
    <w:p w14:paraId="722CCD2D" w14:textId="77777777" w:rsidR="006C7B25" w:rsidRPr="000D50DE" w:rsidRDefault="006C7B25" w:rsidP="006C7B25">
      <w:pPr>
        <w:pStyle w:val="Output"/>
      </w:pPr>
      <w:r w:rsidRPr="000D50DE">
        <w:tab/>
      </w:r>
      <w:r w:rsidRPr="000D50DE">
        <w:tab/>
        <w:t>}</w:t>
      </w:r>
    </w:p>
    <w:p w14:paraId="3BC83082" w14:textId="77777777" w:rsidR="006C7B25" w:rsidRPr="000D50DE" w:rsidRDefault="006C7B25" w:rsidP="006C7B25">
      <w:pPr>
        <w:pStyle w:val="Output"/>
      </w:pPr>
      <w:r w:rsidRPr="000D50DE">
        <w:tab/>
        <w:t>}</w:t>
      </w:r>
    </w:p>
    <w:p w14:paraId="09F9BA21" w14:textId="77777777" w:rsidR="006C7B25" w:rsidRPr="000D50DE" w:rsidRDefault="006C7B25" w:rsidP="006C7B25">
      <w:pPr>
        <w:pStyle w:val="Output"/>
      </w:pPr>
      <w:r w:rsidRPr="000D50DE">
        <w:t>}</w:t>
      </w:r>
    </w:p>
    <w:p w14:paraId="4C6641BB" w14:textId="77777777" w:rsidR="006C7B25" w:rsidRDefault="006C7B25" w:rsidP="00347221">
      <w:pPr>
        <w:pStyle w:val="Output"/>
        <w:shd w:val="clear" w:color="auto" w:fill="000000" w:themeFill="text1"/>
      </w:pPr>
      <w:r>
        <w:t>s : 3</w:t>
      </w:r>
    </w:p>
    <w:p w14:paraId="09F47030" w14:textId="77777777" w:rsidR="006C7B25" w:rsidRDefault="006C7B25" w:rsidP="00347221">
      <w:pPr>
        <w:pStyle w:val="Output"/>
        <w:shd w:val="clear" w:color="auto" w:fill="000000" w:themeFill="text1"/>
      </w:pPr>
      <w:r>
        <w:t>c : 2</w:t>
      </w:r>
    </w:p>
    <w:p w14:paraId="01809F55" w14:textId="77777777" w:rsidR="006C7B25" w:rsidRDefault="006C7B25" w:rsidP="00347221">
      <w:pPr>
        <w:pStyle w:val="Output"/>
        <w:shd w:val="clear" w:color="auto" w:fill="000000" w:themeFill="text1"/>
      </w:pPr>
      <w:r>
        <w:t>u : 1</w:t>
      </w:r>
    </w:p>
    <w:p w14:paraId="3E6D34B4" w14:textId="77777777" w:rsidR="006C7B25" w:rsidRPr="00182DE9" w:rsidRDefault="006C7B25" w:rsidP="00347221">
      <w:pPr>
        <w:pStyle w:val="Output"/>
        <w:shd w:val="clear" w:color="auto" w:fill="000000" w:themeFill="text1"/>
      </w:pPr>
      <w:r>
        <w:t>e : 1</w:t>
      </w:r>
    </w:p>
    <w:p w14:paraId="7E8BB966" w14:textId="77777777" w:rsidR="006C7B25" w:rsidRDefault="006C7B25" w:rsidP="00347221">
      <w:pPr>
        <w:spacing w:line="240" w:lineRule="auto"/>
      </w:pPr>
    </w:p>
    <w:p w14:paraId="51548BD1" w14:textId="4A6D8B27" w:rsidR="006C7B25" w:rsidRDefault="009E6A69" w:rsidP="000E4144">
      <w:pPr>
        <w:pStyle w:val="Heading30"/>
      </w:pPr>
      <w:r>
        <w:t>How to Check given</w:t>
      </w:r>
      <w:r w:rsidR="006C7B25">
        <w:t xml:space="preserve"> String contains Number or not</w:t>
      </w:r>
    </w:p>
    <w:p w14:paraId="3384C43E" w14:textId="77777777" w:rsidR="006C7B25" w:rsidRDefault="006C7B25" w:rsidP="006C7B25">
      <w:pPr>
        <w:pStyle w:val="Output"/>
        <w:rPr>
          <w:color w:val="4C483D" w:themeColor="text2"/>
        </w:rPr>
      </w:pPr>
      <w:r>
        <w:t>public</w:t>
      </w:r>
      <w:r>
        <w:rPr>
          <w:color w:val="000000"/>
        </w:rPr>
        <w:t xml:space="preserve"> </w:t>
      </w:r>
      <w:r>
        <w:t>class</w:t>
      </w:r>
      <w:r>
        <w:rPr>
          <w:color w:val="000000"/>
        </w:rPr>
        <w:t xml:space="preserve"> RegEx {</w:t>
      </w:r>
    </w:p>
    <w:p w14:paraId="076946E8" w14:textId="2EABE953" w:rsidR="006C7B25" w:rsidRDefault="002165F6" w:rsidP="006C7B25">
      <w:pPr>
        <w:pStyle w:val="Output"/>
        <w:rPr>
          <w:color w:val="4C483D" w:themeColor="text2"/>
        </w:rPr>
      </w:pPr>
      <w:r>
        <w:rPr>
          <w:color w:val="000000"/>
        </w:rPr>
        <w:t xml:space="preserve">  </w:t>
      </w:r>
      <w:r w:rsidR="006C7B25">
        <w:t>public</w:t>
      </w:r>
      <w:r w:rsidR="006C7B25">
        <w:rPr>
          <w:color w:val="000000"/>
        </w:rPr>
        <w:t xml:space="preserve"> </w:t>
      </w:r>
      <w:r w:rsidR="006C7B25">
        <w:t>static</w:t>
      </w:r>
      <w:r w:rsidR="006C7B25">
        <w:rPr>
          <w:color w:val="000000"/>
        </w:rPr>
        <w:t xml:space="preserve"> </w:t>
      </w:r>
      <w:r w:rsidR="006C7B25">
        <w:t>void</w:t>
      </w:r>
      <w:r w:rsidR="006C7B25">
        <w:rPr>
          <w:color w:val="000000"/>
        </w:rPr>
        <w:t xml:space="preserve"> main(String[] </w:t>
      </w:r>
      <w:r w:rsidR="006C7B25">
        <w:rPr>
          <w:color w:val="6A3E3E"/>
        </w:rPr>
        <w:t>args</w:t>
      </w:r>
      <w:r w:rsidR="006C7B25">
        <w:rPr>
          <w:color w:val="000000"/>
        </w:rPr>
        <w:t>) {</w:t>
      </w:r>
    </w:p>
    <w:p w14:paraId="6CD1F796" w14:textId="1422D239" w:rsidR="006C7B25" w:rsidRDefault="006C7B25" w:rsidP="006C7B25">
      <w:pPr>
        <w:pStyle w:val="Output"/>
        <w:rPr>
          <w:color w:val="4C483D" w:themeColor="text2"/>
        </w:rPr>
      </w:pPr>
      <w:r>
        <w:rPr>
          <w:color w:val="000000"/>
        </w:rPr>
        <w:tab/>
      </w:r>
      <w:r>
        <w:rPr>
          <w:color w:val="3F7F5F"/>
        </w:rPr>
        <w:t>// Regular expression in Java to check if String is number or not</w:t>
      </w:r>
    </w:p>
    <w:p w14:paraId="4E14365E" w14:textId="16E7899C" w:rsidR="006C7B25" w:rsidRDefault="006C7B25" w:rsidP="006C7B25">
      <w:pPr>
        <w:pStyle w:val="Output"/>
        <w:rPr>
          <w:color w:val="4C483D" w:themeColor="text2"/>
        </w:rPr>
      </w:pPr>
      <w:r>
        <w:rPr>
          <w:color w:val="000000"/>
        </w:rPr>
        <w:tab/>
        <w:t xml:space="preserve">Pattern </w:t>
      </w:r>
      <w:r>
        <w:rPr>
          <w:color w:val="6A3E3E"/>
        </w:rPr>
        <w:t>pattern</w:t>
      </w:r>
      <w:r>
        <w:rPr>
          <w:color w:val="000000"/>
        </w:rPr>
        <w:t xml:space="preserve"> = Pattern.</w:t>
      </w:r>
      <w:r>
        <w:rPr>
          <w:i/>
          <w:iCs/>
          <w:color w:val="000000"/>
        </w:rPr>
        <w:t>compile</w:t>
      </w:r>
      <w:r>
        <w:rPr>
          <w:color w:val="000000"/>
        </w:rPr>
        <w:t>(</w:t>
      </w:r>
      <w:r>
        <w:rPr>
          <w:color w:val="2A00FF"/>
        </w:rPr>
        <w:t>".*[^0-9].*"</w:t>
      </w:r>
      <w:r>
        <w:rPr>
          <w:color w:val="000000"/>
        </w:rPr>
        <w:t>);</w:t>
      </w:r>
      <w:r>
        <w:rPr>
          <w:color w:val="000000"/>
        </w:rPr>
        <w:tab/>
      </w:r>
      <w:r>
        <w:rPr>
          <w:color w:val="000000"/>
        </w:rPr>
        <w:tab/>
        <w:t xml:space="preserve"> </w:t>
      </w:r>
    </w:p>
    <w:p w14:paraId="78769E2B" w14:textId="4B96E24A" w:rsidR="006C7B25" w:rsidRDefault="006C7B25" w:rsidP="006C7B25">
      <w:pPr>
        <w:pStyle w:val="Output"/>
        <w:rPr>
          <w:color w:val="4C483D" w:themeColor="text2"/>
        </w:rPr>
      </w:pPr>
      <w:r>
        <w:rPr>
          <w:color w:val="000000"/>
        </w:rPr>
        <w:tab/>
        <w:t xml:space="preserve">String[] </w:t>
      </w:r>
      <w:r>
        <w:rPr>
          <w:color w:val="6A3E3E"/>
        </w:rPr>
        <w:t>inputs</w:t>
      </w:r>
      <w:r>
        <w:rPr>
          <w:color w:val="000000"/>
        </w:rPr>
        <w:t xml:space="preserve"> = { </w:t>
      </w:r>
      <w:r>
        <w:rPr>
          <w:color w:val="2A00FF"/>
        </w:rPr>
        <w:t>"123"</w:t>
      </w:r>
      <w:r>
        <w:rPr>
          <w:color w:val="000000"/>
        </w:rPr>
        <w:t xml:space="preserve">, </w:t>
      </w:r>
      <w:r>
        <w:rPr>
          <w:color w:val="2A00FF"/>
        </w:rPr>
        <w:t>"-123"</w:t>
      </w:r>
      <w:r>
        <w:rPr>
          <w:color w:val="000000"/>
        </w:rPr>
        <w:t xml:space="preserve">, </w:t>
      </w:r>
      <w:r>
        <w:rPr>
          <w:color w:val="2A00FF"/>
        </w:rPr>
        <w:t>"123.12"</w:t>
      </w:r>
      <w:r>
        <w:rPr>
          <w:color w:val="000000"/>
        </w:rPr>
        <w:t xml:space="preserve">, </w:t>
      </w:r>
      <w:r>
        <w:rPr>
          <w:color w:val="2A00FF"/>
        </w:rPr>
        <w:t>"abcd123"</w:t>
      </w:r>
      <w:r>
        <w:rPr>
          <w:color w:val="000000"/>
        </w:rPr>
        <w:t xml:space="preserve"> };</w:t>
      </w:r>
    </w:p>
    <w:p w14:paraId="799ED8A5" w14:textId="767408B2" w:rsidR="006C7B25" w:rsidRDefault="006C7B25" w:rsidP="006C7B25">
      <w:pPr>
        <w:pStyle w:val="Output"/>
        <w:rPr>
          <w:color w:val="4C483D" w:themeColor="text2"/>
        </w:rPr>
      </w:pPr>
      <w:r>
        <w:rPr>
          <w:color w:val="000000"/>
        </w:rPr>
        <w:tab/>
      </w:r>
      <w:r>
        <w:rPr>
          <w:color w:val="3F7F5F"/>
        </w:rPr>
        <w:t>/* Matches m = pattern.match(input);</w:t>
      </w:r>
    </w:p>
    <w:p w14:paraId="7B5C1527" w14:textId="589689D1" w:rsidR="006C7B25" w:rsidRDefault="006C7B25" w:rsidP="006C7B25">
      <w:pPr>
        <w:pStyle w:val="Output"/>
        <w:rPr>
          <w:color w:val="4C483D" w:themeColor="text2"/>
        </w:rPr>
      </w:pPr>
      <w:r>
        <w:rPr>
          <w:color w:val="3F7F5F"/>
        </w:rPr>
        <w:tab/>
        <w:t xml:space="preserve"> * boolean </w:t>
      </w:r>
      <w:r>
        <w:rPr>
          <w:color w:val="3F7F5F"/>
          <w:u w:val="single"/>
        </w:rPr>
        <w:t>ch</w:t>
      </w:r>
      <w:r>
        <w:rPr>
          <w:color w:val="3F7F5F"/>
        </w:rPr>
        <w:t xml:space="preserve"> = m.match(); */</w:t>
      </w:r>
      <w:r>
        <w:rPr>
          <w:color w:val="000000"/>
        </w:rPr>
        <w:tab/>
      </w:r>
    </w:p>
    <w:p w14:paraId="16A4709B" w14:textId="7F01FBF9" w:rsidR="006C7B25" w:rsidRDefault="006C7B25" w:rsidP="006C7B25">
      <w:pPr>
        <w:pStyle w:val="Output"/>
        <w:rPr>
          <w:color w:val="4C483D" w:themeColor="text2"/>
        </w:rPr>
      </w:pPr>
      <w:r>
        <w:rPr>
          <w:color w:val="000000"/>
        </w:rPr>
        <w:tab/>
      </w:r>
      <w:r>
        <w:t>for</w:t>
      </w:r>
      <w:r>
        <w:rPr>
          <w:color w:val="000000"/>
        </w:rPr>
        <w:t xml:space="preserve"> (String </w:t>
      </w:r>
      <w:r>
        <w:rPr>
          <w:color w:val="6A3E3E"/>
        </w:rPr>
        <w:t>input</w:t>
      </w:r>
      <w:r>
        <w:rPr>
          <w:color w:val="000000"/>
        </w:rPr>
        <w:t xml:space="preserve"> : </w:t>
      </w:r>
      <w:r>
        <w:rPr>
          <w:color w:val="6A3E3E"/>
        </w:rPr>
        <w:t>inputs</w:t>
      </w:r>
      <w:r>
        <w:rPr>
          <w:color w:val="000000"/>
        </w:rPr>
        <w:t>) {</w:t>
      </w:r>
    </w:p>
    <w:p w14:paraId="3D80B277" w14:textId="40D6798D" w:rsidR="006C7B25" w:rsidRDefault="002165F6" w:rsidP="002165F6">
      <w:pPr>
        <w:pStyle w:val="Output"/>
        <w:rPr>
          <w:color w:val="4C483D" w:themeColor="text2"/>
        </w:rPr>
      </w:pPr>
      <w:r>
        <w:rPr>
          <w:color w:val="000000"/>
        </w:rPr>
        <w:t xml:space="preserve">                </w:t>
      </w:r>
      <w:r w:rsidR="006C7B25">
        <w:rPr>
          <w:color w:val="000000"/>
        </w:rPr>
        <w:t>System.</w:t>
      </w:r>
      <w:r w:rsidR="006C7B25">
        <w:rPr>
          <w:i/>
          <w:iCs/>
          <w:color w:val="0000C0"/>
        </w:rPr>
        <w:t>out</w:t>
      </w:r>
      <w:r w:rsidR="006C7B25">
        <w:rPr>
          <w:color w:val="000000"/>
        </w:rPr>
        <w:t>.println(</w:t>
      </w:r>
      <w:r w:rsidR="006C7B25">
        <w:rPr>
          <w:color w:val="2A00FF"/>
        </w:rPr>
        <w:t>"does "</w:t>
      </w:r>
      <w:r w:rsidR="006C7B25">
        <w:rPr>
          <w:color w:val="000000"/>
        </w:rPr>
        <w:t xml:space="preserve"> + </w:t>
      </w:r>
      <w:r w:rsidR="006C7B25">
        <w:rPr>
          <w:color w:val="6A3E3E"/>
        </w:rPr>
        <w:t>input</w:t>
      </w:r>
      <w:r w:rsidR="006C7B25">
        <w:rPr>
          <w:color w:val="000000"/>
        </w:rPr>
        <w:t xml:space="preserve"> + </w:t>
      </w:r>
      <w:r w:rsidR="006C7B25">
        <w:rPr>
          <w:color w:val="2A00FF"/>
        </w:rPr>
        <w:t>" is number : "</w:t>
      </w:r>
      <w:r w:rsidR="006C7B25">
        <w:rPr>
          <w:color w:val="000000"/>
        </w:rPr>
        <w:t xml:space="preserve"> + !</w:t>
      </w:r>
      <w:r w:rsidR="006C7B25">
        <w:rPr>
          <w:color w:val="6A3E3E"/>
        </w:rPr>
        <w:t>pattern</w:t>
      </w:r>
      <w:r w:rsidR="006C7B25">
        <w:rPr>
          <w:color w:val="000000"/>
        </w:rPr>
        <w:t>.matcher(</w:t>
      </w:r>
      <w:r w:rsidR="006C7B25">
        <w:rPr>
          <w:color w:val="6A3E3E"/>
        </w:rPr>
        <w:t>input</w:t>
      </w:r>
      <w:r w:rsidR="006C7B25">
        <w:rPr>
          <w:color w:val="000000"/>
        </w:rPr>
        <w:t>).matches());</w:t>
      </w:r>
    </w:p>
    <w:p w14:paraId="0D4B5600" w14:textId="0A2C72ED" w:rsidR="006C7B25" w:rsidRDefault="006C7B25" w:rsidP="006C7B25">
      <w:pPr>
        <w:pStyle w:val="Output"/>
        <w:rPr>
          <w:color w:val="4C483D" w:themeColor="text2"/>
        </w:rPr>
      </w:pPr>
      <w:r>
        <w:rPr>
          <w:color w:val="000000"/>
        </w:rPr>
        <w:tab/>
        <w:t>}</w:t>
      </w:r>
    </w:p>
    <w:p w14:paraId="1E2EFE84" w14:textId="77777777" w:rsidR="006C7B25" w:rsidRDefault="006C7B25" w:rsidP="006C7B25">
      <w:pPr>
        <w:pStyle w:val="Output"/>
        <w:rPr>
          <w:color w:val="4C483D" w:themeColor="text2"/>
        </w:rPr>
      </w:pPr>
    </w:p>
    <w:p w14:paraId="0BE6D07E" w14:textId="77777777" w:rsidR="006C7B25" w:rsidRDefault="006C7B25" w:rsidP="006C7B25">
      <w:pPr>
        <w:pStyle w:val="Output"/>
        <w:rPr>
          <w:color w:val="4C483D" w:themeColor="text2"/>
        </w:rPr>
      </w:pPr>
      <w:r>
        <w:rPr>
          <w:color w:val="000000"/>
        </w:rPr>
        <w:tab/>
      </w:r>
      <w:r>
        <w:rPr>
          <w:color w:val="3F7F5F"/>
        </w:rPr>
        <w:t>// Regular expression in java to check if String is 6 digit number or  not</w:t>
      </w:r>
    </w:p>
    <w:p w14:paraId="30D930A4" w14:textId="77777777" w:rsidR="006C7B25" w:rsidRDefault="006C7B25" w:rsidP="006C7B25">
      <w:pPr>
        <w:pStyle w:val="Output"/>
        <w:rPr>
          <w:color w:val="4C483D" w:themeColor="text2"/>
        </w:rPr>
      </w:pPr>
      <w:r>
        <w:rPr>
          <w:color w:val="000000"/>
        </w:rPr>
        <w:tab/>
      </w:r>
      <w:r>
        <w:rPr>
          <w:color w:val="000000"/>
        </w:rPr>
        <w:tab/>
        <w:t xml:space="preserve">String[] </w:t>
      </w:r>
      <w:r>
        <w:rPr>
          <w:color w:val="6A3E3E"/>
        </w:rPr>
        <w:t>numbers</w:t>
      </w:r>
      <w:r>
        <w:rPr>
          <w:color w:val="000000"/>
        </w:rPr>
        <w:t xml:space="preserve"> = { </w:t>
      </w:r>
      <w:r>
        <w:rPr>
          <w:color w:val="2A00FF"/>
        </w:rPr>
        <w:t>"123"</w:t>
      </w:r>
      <w:r>
        <w:rPr>
          <w:color w:val="000000"/>
        </w:rPr>
        <w:t xml:space="preserve">, </w:t>
      </w:r>
      <w:r>
        <w:rPr>
          <w:color w:val="2A00FF"/>
        </w:rPr>
        <w:t>"1234"</w:t>
      </w:r>
      <w:r>
        <w:rPr>
          <w:color w:val="000000"/>
        </w:rPr>
        <w:t xml:space="preserve">, </w:t>
      </w:r>
      <w:r>
        <w:rPr>
          <w:color w:val="2A00FF"/>
        </w:rPr>
        <w:t>"123.12"</w:t>
      </w:r>
      <w:r>
        <w:rPr>
          <w:color w:val="000000"/>
        </w:rPr>
        <w:t xml:space="preserve">, </w:t>
      </w:r>
      <w:r>
        <w:rPr>
          <w:color w:val="2A00FF"/>
        </w:rPr>
        <w:t>"abcd123"</w:t>
      </w:r>
      <w:r>
        <w:rPr>
          <w:color w:val="000000"/>
        </w:rPr>
        <w:t xml:space="preserve">, </w:t>
      </w:r>
      <w:r>
        <w:rPr>
          <w:color w:val="2A00FF"/>
        </w:rPr>
        <w:t>"123456"</w:t>
      </w:r>
      <w:r>
        <w:rPr>
          <w:color w:val="000000"/>
        </w:rPr>
        <w:t xml:space="preserve"> };</w:t>
      </w:r>
    </w:p>
    <w:p w14:paraId="172BC644" w14:textId="77777777" w:rsidR="006C7B25" w:rsidRDefault="006C7B25" w:rsidP="006C7B25">
      <w:pPr>
        <w:pStyle w:val="Output"/>
        <w:rPr>
          <w:color w:val="4C483D" w:themeColor="text2"/>
        </w:rPr>
      </w:pPr>
      <w:r>
        <w:rPr>
          <w:color w:val="000000"/>
        </w:rPr>
        <w:tab/>
      </w:r>
      <w:r>
        <w:rPr>
          <w:color w:val="000000"/>
        </w:rPr>
        <w:tab/>
        <w:t xml:space="preserve">Pattern </w:t>
      </w:r>
      <w:r>
        <w:rPr>
          <w:color w:val="6A3E3E"/>
        </w:rPr>
        <w:t>digitPattern</w:t>
      </w:r>
      <w:r>
        <w:rPr>
          <w:color w:val="000000"/>
        </w:rPr>
        <w:t xml:space="preserve"> = Pattern.</w:t>
      </w:r>
      <w:r>
        <w:rPr>
          <w:i/>
          <w:iCs/>
          <w:color w:val="000000"/>
        </w:rPr>
        <w:t>compile</w:t>
      </w:r>
      <w:r>
        <w:rPr>
          <w:color w:val="000000"/>
        </w:rPr>
        <w:t>(</w:t>
      </w:r>
      <w:r>
        <w:rPr>
          <w:color w:val="2A00FF"/>
        </w:rPr>
        <w:t>"\\d{6}"</w:t>
      </w:r>
      <w:r>
        <w:rPr>
          <w:color w:val="000000"/>
        </w:rPr>
        <w:t>);</w:t>
      </w:r>
    </w:p>
    <w:p w14:paraId="189494AC" w14:textId="60CE4DBA" w:rsidR="006C7B25" w:rsidRDefault="006C7B25" w:rsidP="006C7B25">
      <w:pPr>
        <w:pStyle w:val="Output"/>
        <w:rPr>
          <w:color w:val="4C483D" w:themeColor="text2"/>
        </w:rPr>
      </w:pPr>
      <w:r>
        <w:rPr>
          <w:color w:val="000000"/>
        </w:rPr>
        <w:tab/>
      </w:r>
      <w:r>
        <w:rPr>
          <w:color w:val="000000"/>
        </w:rPr>
        <w:tab/>
      </w:r>
      <w:r>
        <w:rPr>
          <w:color w:val="3F7F5F"/>
        </w:rPr>
        <w:t>// Pattern digitPattern = Pattern.compile("\\d\\d\\d\\d\\d\\d");</w:t>
      </w:r>
    </w:p>
    <w:p w14:paraId="1718580A" w14:textId="77777777" w:rsidR="006C7B25" w:rsidRDefault="006C7B25" w:rsidP="006C7B25">
      <w:pPr>
        <w:pStyle w:val="Output"/>
        <w:rPr>
          <w:color w:val="4C483D" w:themeColor="text2"/>
        </w:rPr>
      </w:pPr>
      <w:r>
        <w:rPr>
          <w:color w:val="000000"/>
        </w:rPr>
        <w:tab/>
      </w:r>
      <w:r>
        <w:rPr>
          <w:color w:val="000000"/>
        </w:rPr>
        <w:tab/>
      </w:r>
      <w:r>
        <w:t>for</w:t>
      </w:r>
      <w:r>
        <w:rPr>
          <w:color w:val="000000"/>
        </w:rPr>
        <w:t xml:space="preserve"> (String </w:t>
      </w:r>
      <w:r>
        <w:rPr>
          <w:color w:val="6A3E3E"/>
        </w:rPr>
        <w:t>number</w:t>
      </w:r>
      <w:r>
        <w:rPr>
          <w:color w:val="000000"/>
        </w:rPr>
        <w:t xml:space="preserve"> : </w:t>
      </w:r>
      <w:r>
        <w:rPr>
          <w:color w:val="6A3E3E"/>
        </w:rPr>
        <w:t>numbers</w:t>
      </w:r>
      <w:r>
        <w:rPr>
          <w:color w:val="000000"/>
        </w:rPr>
        <w:t>) {</w:t>
      </w:r>
    </w:p>
    <w:p w14:paraId="1BF62B09" w14:textId="77777777" w:rsidR="006C7B25" w:rsidRDefault="005B32AA" w:rsidP="006C7B25">
      <w:pPr>
        <w:pStyle w:val="Output"/>
        <w:rPr>
          <w:color w:val="4C483D" w:themeColor="text2"/>
        </w:rPr>
      </w:pPr>
      <w:r>
        <w:rPr>
          <w:color w:val="000000"/>
        </w:rPr>
        <w:tab/>
      </w:r>
      <w:r>
        <w:rPr>
          <w:color w:val="000000"/>
        </w:rPr>
        <w:tab/>
        <w:t xml:space="preserve"> SOP</w:t>
      </w:r>
      <w:r w:rsidR="006C7B25">
        <w:rPr>
          <w:color w:val="000000"/>
        </w:rPr>
        <w:t>(</w:t>
      </w:r>
      <w:r w:rsidR="006C7B25">
        <w:rPr>
          <w:color w:val="2A00FF"/>
        </w:rPr>
        <w:t>"does "</w:t>
      </w:r>
      <w:r w:rsidR="006C7B25">
        <w:rPr>
          <w:color w:val="000000"/>
        </w:rPr>
        <w:t xml:space="preserve"> + </w:t>
      </w:r>
      <w:r w:rsidR="006C7B25">
        <w:rPr>
          <w:color w:val="6A3E3E"/>
        </w:rPr>
        <w:t>number</w:t>
      </w:r>
      <w:r w:rsidR="006C7B25">
        <w:rPr>
          <w:color w:val="000000"/>
        </w:rPr>
        <w:t xml:space="preserve"> + </w:t>
      </w:r>
      <w:r w:rsidR="006C7B25">
        <w:rPr>
          <w:color w:val="2A00FF"/>
        </w:rPr>
        <w:t>" is 6 digit number : "</w:t>
      </w:r>
      <w:r w:rsidR="006C7B25">
        <w:rPr>
          <w:color w:val="000000"/>
        </w:rPr>
        <w:t xml:space="preserve"> + </w:t>
      </w:r>
      <w:r w:rsidR="006C7B25">
        <w:rPr>
          <w:color w:val="6A3E3E"/>
        </w:rPr>
        <w:t>digitPattern</w:t>
      </w:r>
      <w:r w:rsidR="006C7B25">
        <w:rPr>
          <w:color w:val="000000"/>
        </w:rPr>
        <w:t>.matcher(</w:t>
      </w:r>
      <w:r w:rsidR="006C7B25">
        <w:rPr>
          <w:color w:val="6A3E3E"/>
        </w:rPr>
        <w:t>number</w:t>
      </w:r>
      <w:r w:rsidR="006C7B25">
        <w:rPr>
          <w:color w:val="000000"/>
        </w:rPr>
        <w:t>).matches());</w:t>
      </w:r>
    </w:p>
    <w:p w14:paraId="4DDDC2F9" w14:textId="77777777" w:rsidR="006C7B25" w:rsidRDefault="006C7B25" w:rsidP="006C7B25">
      <w:pPr>
        <w:pStyle w:val="Output"/>
        <w:rPr>
          <w:color w:val="4C483D" w:themeColor="text2"/>
        </w:rPr>
      </w:pPr>
      <w:r>
        <w:rPr>
          <w:color w:val="000000"/>
        </w:rPr>
        <w:tab/>
      </w:r>
      <w:r>
        <w:rPr>
          <w:color w:val="000000"/>
        </w:rPr>
        <w:tab/>
        <w:t>}</w:t>
      </w:r>
    </w:p>
    <w:p w14:paraId="4F8DA7F8" w14:textId="77777777" w:rsidR="006C7B25" w:rsidRDefault="006C7B25" w:rsidP="006C7B25">
      <w:pPr>
        <w:pStyle w:val="Output"/>
        <w:rPr>
          <w:color w:val="4C483D" w:themeColor="text2"/>
        </w:rPr>
      </w:pPr>
      <w:r>
        <w:rPr>
          <w:color w:val="000000"/>
        </w:rPr>
        <w:tab/>
        <w:t>}</w:t>
      </w:r>
    </w:p>
    <w:p w14:paraId="0871A2F3" w14:textId="1A6DD9F4" w:rsidR="006C7B25" w:rsidRDefault="006C7B25" w:rsidP="006C7B25">
      <w:pPr>
        <w:pStyle w:val="Output"/>
        <w:rPr>
          <w:color w:val="000000"/>
        </w:rPr>
      </w:pPr>
      <w:r>
        <w:rPr>
          <w:color w:val="000000"/>
        </w:rPr>
        <w:t>}</w:t>
      </w:r>
    </w:p>
    <w:p w14:paraId="034F2D34" w14:textId="77777777" w:rsidR="008C7722" w:rsidRDefault="008C7722" w:rsidP="008C7722"/>
    <w:p w14:paraId="288C2B06" w14:textId="77777777" w:rsidR="006C7B25" w:rsidRDefault="006C7B25" w:rsidP="000E4144">
      <w:pPr>
        <w:pStyle w:val="Heading30"/>
      </w:pPr>
      <w:r>
        <w:t>Reverse Words in a String</w:t>
      </w:r>
    </w:p>
    <w:p w14:paraId="245B3DD4" w14:textId="77777777" w:rsidR="006C7B25" w:rsidRPr="00655A72" w:rsidRDefault="006C7B25" w:rsidP="006C7B25">
      <w:pPr>
        <w:pStyle w:val="Output"/>
        <w:rPr>
          <w:color w:val="4C483D" w:themeColor="text2"/>
        </w:rPr>
      </w:pPr>
      <w:r w:rsidRPr="00655A72">
        <w:rPr>
          <w:bCs/>
          <w:color w:val="7F0055"/>
        </w:rPr>
        <w:t>public</w:t>
      </w:r>
      <w:r w:rsidRPr="00655A72">
        <w:t xml:space="preserve"> </w:t>
      </w:r>
      <w:r w:rsidRPr="00655A72">
        <w:rPr>
          <w:bCs/>
          <w:color w:val="7F0055"/>
        </w:rPr>
        <w:t>class</w:t>
      </w:r>
      <w:r w:rsidRPr="00655A72">
        <w:t xml:space="preserve"> RevWords {</w:t>
      </w:r>
    </w:p>
    <w:p w14:paraId="5B5FADC7" w14:textId="77777777" w:rsidR="006C7B25" w:rsidRPr="00655A72" w:rsidRDefault="006C7B25" w:rsidP="006C7B25">
      <w:pPr>
        <w:pStyle w:val="Output"/>
        <w:rPr>
          <w:color w:val="4C483D" w:themeColor="text2"/>
        </w:rPr>
      </w:pPr>
      <w:r w:rsidRPr="00655A72">
        <w:tab/>
      </w:r>
      <w:r w:rsidRPr="00655A72">
        <w:rPr>
          <w:bCs/>
          <w:color w:val="7F0055"/>
        </w:rPr>
        <w:t>public</w:t>
      </w:r>
      <w:r w:rsidRPr="00655A72">
        <w:t xml:space="preserve"> </w:t>
      </w:r>
      <w:r w:rsidRPr="00655A72">
        <w:rPr>
          <w:bCs/>
          <w:color w:val="7F0055"/>
        </w:rPr>
        <w:t>static</w:t>
      </w:r>
      <w:r w:rsidRPr="00655A72">
        <w:t xml:space="preserve"> </w:t>
      </w:r>
      <w:r w:rsidRPr="00655A72">
        <w:rPr>
          <w:bCs/>
          <w:color w:val="7F0055"/>
        </w:rPr>
        <w:t>void</w:t>
      </w:r>
      <w:r w:rsidRPr="00655A72">
        <w:t xml:space="preserve"> main(String[] </w:t>
      </w:r>
      <w:r w:rsidRPr="00655A72">
        <w:rPr>
          <w:color w:val="6A3E3E"/>
        </w:rPr>
        <w:t>args</w:t>
      </w:r>
      <w:r w:rsidRPr="00655A72">
        <w:t>) {</w:t>
      </w:r>
    </w:p>
    <w:p w14:paraId="08082AC1" w14:textId="77777777" w:rsidR="009B6320" w:rsidRDefault="006C7B25" w:rsidP="006C7B25">
      <w:pPr>
        <w:pStyle w:val="Output"/>
      </w:pPr>
      <w:r w:rsidRPr="00655A72">
        <w:tab/>
      </w:r>
    </w:p>
    <w:p w14:paraId="009A9B3D" w14:textId="41A59314" w:rsidR="006C7B25" w:rsidRPr="00655A72" w:rsidRDefault="006C7B25" w:rsidP="009B6320">
      <w:pPr>
        <w:pStyle w:val="Output"/>
        <w:ind w:firstLine="720"/>
        <w:rPr>
          <w:color w:val="4C483D" w:themeColor="text2"/>
        </w:rPr>
      </w:pPr>
      <w:r w:rsidRPr="00655A72">
        <w:rPr>
          <w:color w:val="3F7F5F"/>
        </w:rPr>
        <w:t>// using s.split("\\s");</w:t>
      </w:r>
    </w:p>
    <w:p w14:paraId="464234DF" w14:textId="77777777" w:rsidR="006C7B25" w:rsidRPr="00655A72" w:rsidRDefault="006C7B25" w:rsidP="006C7B25">
      <w:pPr>
        <w:pStyle w:val="Output"/>
        <w:rPr>
          <w:color w:val="4C483D" w:themeColor="text2"/>
        </w:rPr>
      </w:pPr>
      <w:r w:rsidRPr="00655A72">
        <w:tab/>
      </w:r>
      <w:r w:rsidRPr="00655A72">
        <w:tab/>
        <w:t xml:space="preserve">String </w:t>
      </w:r>
      <w:r w:rsidRPr="00655A72">
        <w:rPr>
          <w:color w:val="6A3E3E"/>
        </w:rPr>
        <w:t>s</w:t>
      </w:r>
      <w:r w:rsidRPr="00655A72">
        <w:t xml:space="preserve"> = </w:t>
      </w:r>
      <w:r w:rsidRPr="00655A72">
        <w:rPr>
          <w:color w:val="2A00FF"/>
        </w:rPr>
        <w:t>"My name is Satya"</w:t>
      </w:r>
      <w:r w:rsidRPr="00655A72">
        <w:t>;</w:t>
      </w:r>
    </w:p>
    <w:p w14:paraId="74F33450" w14:textId="77777777" w:rsidR="006C7B25" w:rsidRPr="00655A72" w:rsidRDefault="006C7B25" w:rsidP="006C7B25">
      <w:pPr>
        <w:pStyle w:val="Output"/>
        <w:rPr>
          <w:color w:val="4C483D" w:themeColor="text2"/>
        </w:rPr>
      </w:pPr>
      <w:r w:rsidRPr="00655A72">
        <w:tab/>
      </w:r>
      <w:r w:rsidRPr="00655A72">
        <w:tab/>
        <w:t xml:space="preserve">String </w:t>
      </w:r>
      <w:r w:rsidRPr="00655A72">
        <w:rPr>
          <w:color w:val="6A3E3E"/>
        </w:rPr>
        <w:t>words</w:t>
      </w:r>
      <w:r w:rsidRPr="00655A72">
        <w:t xml:space="preserve">[] = </w:t>
      </w:r>
      <w:r w:rsidRPr="00655A72">
        <w:rPr>
          <w:color w:val="6A3E3E"/>
        </w:rPr>
        <w:t>s</w:t>
      </w:r>
      <w:r w:rsidRPr="00655A72">
        <w:t>.split(</w:t>
      </w:r>
      <w:r w:rsidRPr="00655A72">
        <w:rPr>
          <w:color w:val="2A00FF"/>
        </w:rPr>
        <w:t>"\\s"</w:t>
      </w:r>
      <w:r w:rsidRPr="00655A72">
        <w:t>);</w:t>
      </w:r>
    </w:p>
    <w:p w14:paraId="312ADC8C" w14:textId="77777777" w:rsidR="006C7B25" w:rsidRPr="00655A72" w:rsidRDefault="006C7B25" w:rsidP="006C7B25">
      <w:pPr>
        <w:pStyle w:val="Output"/>
        <w:rPr>
          <w:color w:val="4C483D" w:themeColor="text2"/>
        </w:rPr>
      </w:pPr>
      <w:r w:rsidRPr="00655A72">
        <w:tab/>
      </w:r>
      <w:r w:rsidRPr="00655A72">
        <w:tab/>
        <w:t xml:space="preserve">String </w:t>
      </w:r>
      <w:r w:rsidRPr="00655A72">
        <w:rPr>
          <w:color w:val="6A3E3E"/>
        </w:rPr>
        <w:t>rev</w:t>
      </w:r>
      <w:r w:rsidRPr="00655A72">
        <w:t xml:space="preserve"> = </w:t>
      </w:r>
      <w:r w:rsidRPr="00655A72">
        <w:rPr>
          <w:color w:val="2A00FF"/>
        </w:rPr>
        <w:t>""</w:t>
      </w:r>
      <w:r w:rsidRPr="00655A72">
        <w:t>;</w:t>
      </w:r>
    </w:p>
    <w:p w14:paraId="545BA786" w14:textId="77777777" w:rsidR="006C7B25" w:rsidRPr="00655A72" w:rsidRDefault="006C7B25" w:rsidP="006C7B25">
      <w:pPr>
        <w:pStyle w:val="Output"/>
        <w:rPr>
          <w:color w:val="4C483D" w:themeColor="text2"/>
        </w:rPr>
      </w:pPr>
      <w:r w:rsidRPr="00655A72">
        <w:tab/>
      </w:r>
      <w:r w:rsidRPr="00655A72">
        <w:tab/>
      </w:r>
      <w:r w:rsidRPr="00655A72">
        <w:rPr>
          <w:bCs/>
          <w:color w:val="7F0055"/>
        </w:rPr>
        <w:t>int</w:t>
      </w:r>
      <w:r w:rsidRPr="00655A72">
        <w:t xml:space="preserve"> </w:t>
      </w:r>
      <w:r w:rsidRPr="00655A72">
        <w:rPr>
          <w:color w:val="6A3E3E"/>
        </w:rPr>
        <w:t>len</w:t>
      </w:r>
      <w:r w:rsidRPr="00655A72">
        <w:t xml:space="preserve"> = </w:t>
      </w:r>
      <w:r w:rsidRPr="00655A72">
        <w:rPr>
          <w:color w:val="6A3E3E"/>
        </w:rPr>
        <w:t>words</w:t>
      </w:r>
      <w:r w:rsidRPr="00655A72">
        <w:t>.</w:t>
      </w:r>
      <w:r w:rsidRPr="00655A72">
        <w:rPr>
          <w:color w:val="0000C0"/>
        </w:rPr>
        <w:t>length</w:t>
      </w:r>
      <w:r w:rsidRPr="00655A72">
        <w:t>;</w:t>
      </w:r>
    </w:p>
    <w:p w14:paraId="5B369027" w14:textId="77777777" w:rsidR="006C7B25" w:rsidRPr="00655A72" w:rsidRDefault="006C7B25" w:rsidP="006C7B25">
      <w:pPr>
        <w:pStyle w:val="Output"/>
        <w:rPr>
          <w:color w:val="4C483D" w:themeColor="text2"/>
        </w:rPr>
      </w:pPr>
      <w:r w:rsidRPr="00655A72">
        <w:tab/>
      </w:r>
      <w:r w:rsidRPr="00655A72">
        <w:tab/>
      </w:r>
      <w:r w:rsidRPr="00655A72">
        <w:rPr>
          <w:bCs/>
          <w:color w:val="7F0055"/>
        </w:rPr>
        <w:t>for</w:t>
      </w:r>
      <w:r w:rsidRPr="00655A72">
        <w:t xml:space="preserve"> (</w:t>
      </w:r>
      <w:r w:rsidRPr="00655A72">
        <w:rPr>
          <w:bCs/>
          <w:color w:val="7F0055"/>
        </w:rPr>
        <w:t>int</w:t>
      </w:r>
      <w:r w:rsidRPr="00655A72">
        <w:t xml:space="preserve"> </w:t>
      </w:r>
      <w:r w:rsidRPr="00655A72">
        <w:rPr>
          <w:color w:val="6A3E3E"/>
        </w:rPr>
        <w:t>i</w:t>
      </w:r>
      <w:r w:rsidRPr="00655A72">
        <w:t xml:space="preserve"> = (</w:t>
      </w:r>
      <w:r w:rsidRPr="00655A72">
        <w:rPr>
          <w:color w:val="6A3E3E"/>
        </w:rPr>
        <w:t>len</w:t>
      </w:r>
      <w:r w:rsidRPr="00655A72">
        <w:t xml:space="preserve"> - 1); </w:t>
      </w:r>
      <w:r w:rsidRPr="00655A72">
        <w:rPr>
          <w:color w:val="6A3E3E"/>
        </w:rPr>
        <w:t>i</w:t>
      </w:r>
      <w:r w:rsidRPr="00655A72">
        <w:t xml:space="preserve"> &gt;= 0; </w:t>
      </w:r>
      <w:r w:rsidRPr="00655A72">
        <w:rPr>
          <w:color w:val="6A3E3E"/>
        </w:rPr>
        <w:t>i</w:t>
      </w:r>
      <w:r w:rsidRPr="00655A72">
        <w:t>--) {</w:t>
      </w:r>
    </w:p>
    <w:p w14:paraId="57450527" w14:textId="77777777" w:rsidR="006C7B25" w:rsidRPr="00655A72" w:rsidRDefault="006C7B25" w:rsidP="006C7B25">
      <w:pPr>
        <w:pStyle w:val="Output"/>
        <w:rPr>
          <w:color w:val="4C483D" w:themeColor="text2"/>
        </w:rPr>
      </w:pPr>
      <w:r w:rsidRPr="00655A72">
        <w:tab/>
      </w:r>
      <w:r w:rsidRPr="00655A72">
        <w:tab/>
      </w:r>
      <w:r w:rsidRPr="00655A72">
        <w:tab/>
      </w:r>
      <w:r w:rsidRPr="00655A72">
        <w:rPr>
          <w:color w:val="6A3E3E"/>
        </w:rPr>
        <w:t>rev</w:t>
      </w:r>
      <w:r w:rsidRPr="00655A72">
        <w:t xml:space="preserve"> = </w:t>
      </w:r>
      <w:r w:rsidRPr="00655A72">
        <w:rPr>
          <w:color w:val="6A3E3E"/>
        </w:rPr>
        <w:t>rev</w:t>
      </w:r>
      <w:r w:rsidRPr="00655A72">
        <w:t xml:space="preserve"> + </w:t>
      </w:r>
      <w:r w:rsidRPr="00655A72">
        <w:rPr>
          <w:color w:val="6A3E3E"/>
        </w:rPr>
        <w:t>words</w:t>
      </w:r>
      <w:r w:rsidRPr="00655A72">
        <w:t>[</w:t>
      </w:r>
      <w:r w:rsidRPr="00655A72">
        <w:rPr>
          <w:color w:val="6A3E3E"/>
        </w:rPr>
        <w:t>i</w:t>
      </w:r>
      <w:r w:rsidRPr="00655A72">
        <w:t>];</w:t>
      </w:r>
    </w:p>
    <w:p w14:paraId="0DE392F8" w14:textId="77777777" w:rsidR="006C7B25" w:rsidRPr="00655A72" w:rsidRDefault="006C7B25" w:rsidP="006C7B25">
      <w:pPr>
        <w:pStyle w:val="Output"/>
        <w:rPr>
          <w:color w:val="4C483D" w:themeColor="text2"/>
        </w:rPr>
      </w:pPr>
      <w:r w:rsidRPr="00655A72">
        <w:tab/>
      </w:r>
      <w:r w:rsidRPr="00655A72">
        <w:tab/>
        <w:t>}</w:t>
      </w:r>
    </w:p>
    <w:p w14:paraId="3E42FE28" w14:textId="628BBD81" w:rsidR="006C7B25" w:rsidRPr="00655A72" w:rsidRDefault="006C7B25" w:rsidP="006C7B25">
      <w:pPr>
        <w:pStyle w:val="Output"/>
        <w:rPr>
          <w:color w:val="4C483D" w:themeColor="text2"/>
        </w:rPr>
      </w:pPr>
      <w:r w:rsidRPr="00655A72">
        <w:tab/>
      </w:r>
      <w:r w:rsidRPr="00655A72">
        <w:tab/>
        <w:t>System.</w:t>
      </w:r>
      <w:r w:rsidRPr="00655A72">
        <w:rPr>
          <w:bCs/>
          <w:i/>
          <w:iCs/>
          <w:color w:val="0000C0"/>
        </w:rPr>
        <w:t>out</w:t>
      </w:r>
      <w:r w:rsidRPr="00655A72">
        <w:t>.println(</w:t>
      </w:r>
      <w:r w:rsidRPr="00655A72">
        <w:rPr>
          <w:color w:val="6A3E3E"/>
        </w:rPr>
        <w:t>rev</w:t>
      </w:r>
      <w:r w:rsidRPr="00655A72">
        <w:t>);</w:t>
      </w:r>
    </w:p>
    <w:p w14:paraId="523E0889" w14:textId="77777777" w:rsidR="009B6320" w:rsidRDefault="006C7B25" w:rsidP="006C7B25">
      <w:pPr>
        <w:pStyle w:val="Output"/>
      </w:pPr>
      <w:r w:rsidRPr="00655A72">
        <w:tab/>
      </w:r>
      <w:r w:rsidRPr="00655A72">
        <w:tab/>
      </w:r>
    </w:p>
    <w:p w14:paraId="2B1D15FB" w14:textId="0916FEEA" w:rsidR="006C7B25" w:rsidRPr="00655A72" w:rsidRDefault="006C7B25" w:rsidP="009B6320">
      <w:pPr>
        <w:pStyle w:val="Output"/>
        <w:ind w:firstLine="720"/>
        <w:rPr>
          <w:color w:val="4C483D" w:themeColor="text2"/>
        </w:rPr>
      </w:pPr>
      <w:r w:rsidRPr="00655A72">
        <w:rPr>
          <w:color w:val="3F7F5F"/>
        </w:rPr>
        <w:t>// using Collections.reverse(</w:t>
      </w:r>
      <w:r w:rsidRPr="00655A72">
        <w:rPr>
          <w:color w:val="3F7F5F"/>
          <w:u w:val="single"/>
        </w:rPr>
        <w:t>str</w:t>
      </w:r>
      <w:r w:rsidRPr="00655A72">
        <w:rPr>
          <w:color w:val="3F7F5F"/>
        </w:rPr>
        <w:t>)</w:t>
      </w:r>
    </w:p>
    <w:p w14:paraId="15E102AC" w14:textId="77777777" w:rsidR="006C7B25" w:rsidRPr="00655A72" w:rsidRDefault="006C7B25" w:rsidP="006C7B25">
      <w:pPr>
        <w:pStyle w:val="Output"/>
        <w:rPr>
          <w:color w:val="4C483D" w:themeColor="text2"/>
        </w:rPr>
      </w:pPr>
      <w:r w:rsidRPr="00655A72">
        <w:tab/>
      </w:r>
      <w:r w:rsidRPr="00655A72">
        <w:tab/>
        <w:t xml:space="preserve">List&lt;String&gt; </w:t>
      </w:r>
      <w:r w:rsidRPr="00655A72">
        <w:rPr>
          <w:color w:val="6A3E3E"/>
        </w:rPr>
        <w:t>word</w:t>
      </w:r>
      <w:r w:rsidRPr="00655A72">
        <w:t xml:space="preserve"> = Arrays.</w:t>
      </w:r>
      <w:r w:rsidRPr="00655A72">
        <w:rPr>
          <w:i/>
          <w:iCs/>
        </w:rPr>
        <w:t>asList</w:t>
      </w:r>
      <w:r w:rsidRPr="00655A72">
        <w:t>(</w:t>
      </w:r>
      <w:r w:rsidRPr="00655A72">
        <w:rPr>
          <w:color w:val="6A3E3E"/>
        </w:rPr>
        <w:t>s</w:t>
      </w:r>
      <w:r w:rsidRPr="00655A72">
        <w:t>.split(</w:t>
      </w:r>
      <w:r w:rsidRPr="00655A72">
        <w:rPr>
          <w:color w:val="2A00FF"/>
        </w:rPr>
        <w:t>"\\s"</w:t>
      </w:r>
      <w:r w:rsidRPr="00655A72">
        <w:t>));</w:t>
      </w:r>
    </w:p>
    <w:p w14:paraId="743034B5" w14:textId="77777777" w:rsidR="006C7B25" w:rsidRPr="00655A72" w:rsidRDefault="006C7B25" w:rsidP="006C7B25">
      <w:pPr>
        <w:pStyle w:val="Output"/>
        <w:rPr>
          <w:color w:val="4C483D" w:themeColor="text2"/>
        </w:rPr>
      </w:pPr>
      <w:r w:rsidRPr="00655A72">
        <w:tab/>
      </w:r>
      <w:r w:rsidRPr="00655A72">
        <w:tab/>
        <w:t>Collections.</w:t>
      </w:r>
      <w:r w:rsidRPr="00655A72">
        <w:rPr>
          <w:i/>
          <w:iCs/>
        </w:rPr>
        <w:t>reverse</w:t>
      </w:r>
      <w:r w:rsidRPr="00655A72">
        <w:t>(</w:t>
      </w:r>
      <w:r w:rsidRPr="00655A72">
        <w:rPr>
          <w:color w:val="6A3E3E"/>
        </w:rPr>
        <w:t>word</w:t>
      </w:r>
      <w:r w:rsidRPr="00655A72">
        <w:t>);</w:t>
      </w:r>
    </w:p>
    <w:p w14:paraId="7862F4BE" w14:textId="77777777" w:rsidR="006C7B25" w:rsidRPr="00655A72" w:rsidRDefault="006C7B25" w:rsidP="006C7B25">
      <w:pPr>
        <w:pStyle w:val="Output"/>
        <w:rPr>
          <w:color w:val="4C483D" w:themeColor="text2"/>
        </w:rPr>
      </w:pPr>
      <w:r w:rsidRPr="00655A72">
        <w:tab/>
      </w:r>
      <w:r w:rsidRPr="00655A72">
        <w:tab/>
        <w:t>System.</w:t>
      </w:r>
      <w:r w:rsidRPr="00655A72">
        <w:rPr>
          <w:bCs/>
          <w:i/>
          <w:iCs/>
          <w:color w:val="0000C0"/>
        </w:rPr>
        <w:t>out</w:t>
      </w:r>
      <w:r w:rsidRPr="00655A72">
        <w:t>.println(</w:t>
      </w:r>
      <w:r w:rsidRPr="00655A72">
        <w:rPr>
          <w:color w:val="6A3E3E"/>
        </w:rPr>
        <w:t>word</w:t>
      </w:r>
      <w:r w:rsidRPr="00655A72">
        <w:t>);</w:t>
      </w:r>
    </w:p>
    <w:p w14:paraId="075419EF" w14:textId="77777777" w:rsidR="006C7B25" w:rsidRPr="00655A72" w:rsidRDefault="006C7B25" w:rsidP="006C7B25">
      <w:pPr>
        <w:pStyle w:val="Output"/>
        <w:rPr>
          <w:color w:val="4C483D" w:themeColor="text2"/>
        </w:rPr>
      </w:pPr>
      <w:r w:rsidRPr="00655A72">
        <w:tab/>
        <w:t>}</w:t>
      </w:r>
    </w:p>
    <w:p w14:paraId="40739182" w14:textId="77777777" w:rsidR="006C7B25" w:rsidRDefault="006C7B25" w:rsidP="006C7B25">
      <w:pPr>
        <w:pStyle w:val="Output"/>
      </w:pPr>
      <w:r w:rsidRPr="00655A72">
        <w:t>}</w:t>
      </w:r>
    </w:p>
    <w:p w14:paraId="57543274" w14:textId="77777777" w:rsidR="004C03B0" w:rsidRDefault="004C03B0" w:rsidP="005E41E6"/>
    <w:p w14:paraId="2CA1FE19" w14:textId="37587383" w:rsidR="006C7B25" w:rsidRDefault="006C7B25" w:rsidP="006C7B25">
      <w:pPr>
        <w:pStyle w:val="Heading2"/>
      </w:pPr>
      <w:bookmarkStart w:id="52" w:name="_Toc94350627"/>
      <w:r>
        <w:t>5.Wrapper classes</w:t>
      </w:r>
      <w:bookmarkEnd w:id="52"/>
    </w:p>
    <w:p w14:paraId="5D9DBEB3" w14:textId="7ED13A19" w:rsidR="006C7B25" w:rsidRDefault="006C7B25" w:rsidP="005E41E6">
      <w:pPr>
        <w:spacing w:line="240" w:lineRule="auto"/>
      </w:pPr>
      <w:r w:rsidRPr="004F6C41">
        <w:t xml:space="preserve">Collections in Java deal only with objects; </w:t>
      </w:r>
      <w:r w:rsidR="003252C8">
        <w:t xml:space="preserve">if you want </w:t>
      </w:r>
      <w:r w:rsidRPr="004F6C41">
        <w:t>to store primitive type</w:t>
      </w:r>
      <w:r w:rsidR="00CD0D09">
        <w:t xml:space="preserve"> values </w:t>
      </w:r>
      <w:r w:rsidRPr="004F6C41">
        <w:t>in</w:t>
      </w:r>
      <w:r w:rsidR="003252C8">
        <w:t xml:space="preserve">to any of </w:t>
      </w:r>
      <w:r w:rsidRPr="004F6C41">
        <w:t xml:space="preserve">these </w:t>
      </w:r>
      <w:r w:rsidR="00CD0D09">
        <w:t xml:space="preserve">Collection </w:t>
      </w:r>
      <w:r w:rsidRPr="004F6C41">
        <w:t xml:space="preserve">classes, you need to </w:t>
      </w:r>
      <w:r w:rsidR="001D0837">
        <w:t>Convert</w:t>
      </w:r>
      <w:r w:rsidR="00CD0D09">
        <w:t xml:space="preserve"> the primitive type to Object Type.</w:t>
      </w:r>
    </w:p>
    <w:p w14:paraId="07A9CD05" w14:textId="77777777" w:rsidR="006C7B25" w:rsidRPr="004F6C41" w:rsidRDefault="006C7B25" w:rsidP="005E41E6">
      <w:pPr>
        <w:spacing w:line="240" w:lineRule="auto"/>
      </w:pPr>
    </w:p>
    <w:p w14:paraId="182AF330" w14:textId="77777777" w:rsidR="006C7B25" w:rsidRPr="008C4FBA" w:rsidRDefault="006C7B25" w:rsidP="006C7B25">
      <w:r w:rsidRPr="008C4FBA">
        <w:lastRenderedPageBreak/>
        <w:t>The main objectives of wrapper classes are:</w:t>
      </w:r>
    </w:p>
    <w:p w14:paraId="42C03F05" w14:textId="77777777" w:rsidR="006C7B25" w:rsidRPr="008C4FBA" w:rsidRDefault="006C7B25" w:rsidP="006F728B">
      <w:pPr>
        <w:pStyle w:val="ListParagraph"/>
        <w:numPr>
          <w:ilvl w:val="0"/>
          <w:numId w:val="55"/>
        </w:numPr>
      </w:pPr>
      <w:r w:rsidRPr="008C4FBA">
        <w:t>To Wrap primitives into object form. So that we can handle primitives also just like objects.</w:t>
      </w:r>
    </w:p>
    <w:p w14:paraId="643E80B3" w14:textId="3DEB4523" w:rsidR="006C7B25" w:rsidRDefault="006C7B25" w:rsidP="006F728B">
      <w:pPr>
        <w:pStyle w:val="ListParagraph"/>
        <w:numPr>
          <w:ilvl w:val="0"/>
          <w:numId w:val="55"/>
        </w:numPr>
      </w:pPr>
      <w:r w:rsidRPr="008C4FBA">
        <w:t xml:space="preserve">To Define several utility functions for the </w:t>
      </w:r>
      <w:r w:rsidR="002C1E7A" w:rsidRPr="008C4FBA">
        <w:t>primitives (</w:t>
      </w:r>
      <w:r w:rsidRPr="008C4FBA">
        <w:t xml:space="preserve">converting primitive to the string </w:t>
      </w:r>
      <w:r w:rsidR="000F497E" w:rsidRPr="008C4FBA">
        <w:t>etc.</w:t>
      </w:r>
      <w:r>
        <w:t>)</w:t>
      </w:r>
    </w:p>
    <w:p w14:paraId="05C833D3" w14:textId="77777777" w:rsidR="008C7722" w:rsidRPr="008C4FBA" w:rsidRDefault="008C7722" w:rsidP="008C7722">
      <w:pPr>
        <w:pStyle w:val="ListParagraph"/>
      </w:pPr>
    </w:p>
    <w:p w14:paraId="4CDC43B8" w14:textId="77777777" w:rsidR="006C7B25" w:rsidRPr="008C4FBA" w:rsidRDefault="006C7B25" w:rsidP="006C7B25">
      <w:r w:rsidRPr="008C4FBA">
        <w:t>Each primitive type has a corresponding wrapper class.</w:t>
      </w:r>
    </w:p>
    <w:tbl>
      <w:tblPr>
        <w:tblStyle w:val="TableGrid"/>
        <w:tblW w:w="0" w:type="auto"/>
        <w:tblLook w:val="04A0" w:firstRow="1" w:lastRow="0" w:firstColumn="1" w:lastColumn="0" w:noHBand="0" w:noVBand="1"/>
      </w:tblPr>
      <w:tblGrid>
        <w:gridCol w:w="3196"/>
        <w:gridCol w:w="3335"/>
      </w:tblGrid>
      <w:tr w:rsidR="003252C8" w:rsidRPr="003252C8" w14:paraId="3BF7E401" w14:textId="77777777" w:rsidTr="003252C8">
        <w:trPr>
          <w:trHeight w:val="307"/>
        </w:trPr>
        <w:tc>
          <w:tcPr>
            <w:tcW w:w="3196" w:type="dxa"/>
            <w:shd w:val="clear" w:color="auto" w:fill="00B050"/>
            <w:noWrap/>
            <w:hideMark/>
          </w:tcPr>
          <w:p w14:paraId="5BB5CFFE" w14:textId="77777777" w:rsidR="003252C8" w:rsidRPr="003252C8" w:rsidRDefault="003252C8">
            <w:pPr>
              <w:rPr>
                <w:b/>
                <w:bCs/>
                <w:color w:val="FFFFFF" w:themeColor="background1"/>
              </w:rPr>
            </w:pPr>
            <w:r w:rsidRPr="003252C8">
              <w:rPr>
                <w:b/>
                <w:bCs/>
                <w:color w:val="FFFFFF" w:themeColor="background1"/>
              </w:rPr>
              <w:t>Primitive Type</w:t>
            </w:r>
          </w:p>
        </w:tc>
        <w:tc>
          <w:tcPr>
            <w:tcW w:w="3335" w:type="dxa"/>
            <w:shd w:val="clear" w:color="auto" w:fill="00B050"/>
            <w:noWrap/>
            <w:hideMark/>
          </w:tcPr>
          <w:p w14:paraId="68F93876" w14:textId="77777777" w:rsidR="003252C8" w:rsidRPr="003252C8" w:rsidRDefault="003252C8">
            <w:pPr>
              <w:rPr>
                <w:b/>
                <w:bCs/>
                <w:color w:val="FFFFFF" w:themeColor="background1"/>
              </w:rPr>
            </w:pPr>
            <w:r w:rsidRPr="003252C8">
              <w:rPr>
                <w:b/>
                <w:bCs/>
                <w:color w:val="FFFFFF" w:themeColor="background1"/>
              </w:rPr>
              <w:t>Wrapper Class</w:t>
            </w:r>
          </w:p>
        </w:tc>
      </w:tr>
      <w:tr w:rsidR="003252C8" w:rsidRPr="003252C8" w14:paraId="6BDED00E" w14:textId="77777777" w:rsidTr="003252C8">
        <w:trPr>
          <w:trHeight w:val="399"/>
        </w:trPr>
        <w:tc>
          <w:tcPr>
            <w:tcW w:w="3196" w:type="dxa"/>
            <w:noWrap/>
            <w:vAlign w:val="bottom"/>
            <w:hideMark/>
          </w:tcPr>
          <w:p w14:paraId="2FF2CBBD" w14:textId="77777777" w:rsidR="003252C8" w:rsidRPr="003252C8" w:rsidRDefault="003252C8" w:rsidP="003252C8">
            <w:pPr>
              <w:rPr>
                <w:rFonts w:ascii="Consolas" w:hAnsi="Consolas"/>
                <w:b/>
                <w:bCs/>
              </w:rPr>
            </w:pPr>
            <w:r w:rsidRPr="003252C8">
              <w:rPr>
                <w:rFonts w:ascii="Consolas" w:hAnsi="Consolas"/>
                <w:b/>
                <w:bCs/>
              </w:rPr>
              <w:t>byte</w:t>
            </w:r>
          </w:p>
        </w:tc>
        <w:tc>
          <w:tcPr>
            <w:tcW w:w="3335" w:type="dxa"/>
            <w:noWrap/>
            <w:vAlign w:val="bottom"/>
            <w:hideMark/>
          </w:tcPr>
          <w:p w14:paraId="107ECF2E" w14:textId="77777777" w:rsidR="003252C8" w:rsidRPr="003252C8" w:rsidRDefault="003252C8" w:rsidP="003252C8">
            <w:pPr>
              <w:rPr>
                <w:b/>
                <w:bCs/>
              </w:rPr>
            </w:pPr>
            <w:r w:rsidRPr="003252C8">
              <w:rPr>
                <w:b/>
                <w:bCs/>
              </w:rPr>
              <w:t>Byte</w:t>
            </w:r>
          </w:p>
        </w:tc>
      </w:tr>
      <w:tr w:rsidR="003252C8" w:rsidRPr="003252C8" w14:paraId="0F37F097" w14:textId="77777777" w:rsidTr="003252C8">
        <w:trPr>
          <w:trHeight w:val="399"/>
        </w:trPr>
        <w:tc>
          <w:tcPr>
            <w:tcW w:w="3196" w:type="dxa"/>
            <w:noWrap/>
            <w:vAlign w:val="bottom"/>
            <w:hideMark/>
          </w:tcPr>
          <w:p w14:paraId="5DE099B4" w14:textId="77777777" w:rsidR="003252C8" w:rsidRPr="003252C8" w:rsidRDefault="003252C8" w:rsidP="003252C8">
            <w:pPr>
              <w:rPr>
                <w:rFonts w:ascii="Consolas" w:hAnsi="Consolas"/>
                <w:b/>
                <w:bCs/>
              </w:rPr>
            </w:pPr>
            <w:r w:rsidRPr="003252C8">
              <w:rPr>
                <w:rFonts w:ascii="Consolas" w:hAnsi="Consolas"/>
                <w:b/>
                <w:bCs/>
              </w:rPr>
              <w:t>short</w:t>
            </w:r>
          </w:p>
        </w:tc>
        <w:tc>
          <w:tcPr>
            <w:tcW w:w="3335" w:type="dxa"/>
            <w:noWrap/>
            <w:vAlign w:val="bottom"/>
            <w:hideMark/>
          </w:tcPr>
          <w:p w14:paraId="0C756888" w14:textId="77777777" w:rsidR="003252C8" w:rsidRPr="003252C8" w:rsidRDefault="003252C8" w:rsidP="003252C8">
            <w:pPr>
              <w:rPr>
                <w:b/>
                <w:bCs/>
              </w:rPr>
            </w:pPr>
            <w:r w:rsidRPr="003252C8">
              <w:rPr>
                <w:b/>
                <w:bCs/>
              </w:rPr>
              <w:t>Short</w:t>
            </w:r>
          </w:p>
        </w:tc>
      </w:tr>
      <w:tr w:rsidR="003252C8" w:rsidRPr="003252C8" w14:paraId="50818157" w14:textId="77777777" w:rsidTr="003252C8">
        <w:trPr>
          <w:trHeight w:val="399"/>
        </w:trPr>
        <w:tc>
          <w:tcPr>
            <w:tcW w:w="3196" w:type="dxa"/>
            <w:noWrap/>
            <w:vAlign w:val="bottom"/>
            <w:hideMark/>
          </w:tcPr>
          <w:p w14:paraId="701599C2" w14:textId="77777777" w:rsidR="003252C8" w:rsidRPr="003252C8" w:rsidRDefault="003252C8" w:rsidP="003252C8">
            <w:pPr>
              <w:rPr>
                <w:rFonts w:ascii="Consolas" w:hAnsi="Consolas"/>
                <w:b/>
                <w:bCs/>
              </w:rPr>
            </w:pPr>
            <w:r w:rsidRPr="003252C8">
              <w:rPr>
                <w:rFonts w:ascii="Consolas" w:hAnsi="Consolas"/>
                <w:b/>
                <w:bCs/>
              </w:rPr>
              <w:t>int</w:t>
            </w:r>
          </w:p>
        </w:tc>
        <w:tc>
          <w:tcPr>
            <w:tcW w:w="3335" w:type="dxa"/>
            <w:noWrap/>
            <w:vAlign w:val="bottom"/>
            <w:hideMark/>
          </w:tcPr>
          <w:p w14:paraId="07B89D91" w14:textId="77777777" w:rsidR="003252C8" w:rsidRPr="003252C8" w:rsidRDefault="003252C8" w:rsidP="003252C8">
            <w:pPr>
              <w:rPr>
                <w:b/>
                <w:bCs/>
              </w:rPr>
            </w:pPr>
            <w:r w:rsidRPr="003252C8">
              <w:rPr>
                <w:b/>
                <w:bCs/>
              </w:rPr>
              <w:t>Int</w:t>
            </w:r>
          </w:p>
        </w:tc>
      </w:tr>
      <w:tr w:rsidR="003252C8" w:rsidRPr="003252C8" w14:paraId="577AA2F0" w14:textId="77777777" w:rsidTr="003252C8">
        <w:trPr>
          <w:trHeight w:val="399"/>
        </w:trPr>
        <w:tc>
          <w:tcPr>
            <w:tcW w:w="3196" w:type="dxa"/>
            <w:noWrap/>
            <w:vAlign w:val="bottom"/>
            <w:hideMark/>
          </w:tcPr>
          <w:p w14:paraId="134BD341" w14:textId="77777777" w:rsidR="003252C8" w:rsidRPr="003252C8" w:rsidRDefault="003252C8" w:rsidP="003252C8">
            <w:pPr>
              <w:rPr>
                <w:rFonts w:ascii="Consolas" w:hAnsi="Consolas"/>
                <w:b/>
                <w:bCs/>
              </w:rPr>
            </w:pPr>
            <w:r w:rsidRPr="003252C8">
              <w:rPr>
                <w:rFonts w:ascii="Consolas" w:hAnsi="Consolas"/>
                <w:b/>
                <w:bCs/>
              </w:rPr>
              <w:t>long</w:t>
            </w:r>
          </w:p>
        </w:tc>
        <w:tc>
          <w:tcPr>
            <w:tcW w:w="3335" w:type="dxa"/>
            <w:noWrap/>
            <w:vAlign w:val="bottom"/>
            <w:hideMark/>
          </w:tcPr>
          <w:p w14:paraId="5EF426A0" w14:textId="77777777" w:rsidR="003252C8" w:rsidRPr="003252C8" w:rsidRDefault="003252C8" w:rsidP="003252C8">
            <w:pPr>
              <w:rPr>
                <w:b/>
                <w:bCs/>
              </w:rPr>
            </w:pPr>
            <w:r w:rsidRPr="003252C8">
              <w:rPr>
                <w:b/>
                <w:bCs/>
              </w:rPr>
              <w:t>Long</w:t>
            </w:r>
          </w:p>
        </w:tc>
      </w:tr>
      <w:tr w:rsidR="003252C8" w:rsidRPr="003252C8" w14:paraId="17907010" w14:textId="77777777" w:rsidTr="003252C8">
        <w:trPr>
          <w:trHeight w:val="399"/>
        </w:trPr>
        <w:tc>
          <w:tcPr>
            <w:tcW w:w="3196" w:type="dxa"/>
            <w:noWrap/>
            <w:vAlign w:val="bottom"/>
            <w:hideMark/>
          </w:tcPr>
          <w:p w14:paraId="16C9B0B9" w14:textId="77777777" w:rsidR="003252C8" w:rsidRPr="003252C8" w:rsidRDefault="003252C8" w:rsidP="003252C8">
            <w:pPr>
              <w:rPr>
                <w:rFonts w:ascii="Consolas" w:hAnsi="Consolas"/>
                <w:b/>
                <w:bCs/>
              </w:rPr>
            </w:pPr>
            <w:r w:rsidRPr="003252C8">
              <w:rPr>
                <w:rFonts w:ascii="Consolas" w:hAnsi="Consolas"/>
                <w:b/>
                <w:bCs/>
              </w:rPr>
              <w:t>float</w:t>
            </w:r>
          </w:p>
        </w:tc>
        <w:tc>
          <w:tcPr>
            <w:tcW w:w="3335" w:type="dxa"/>
            <w:noWrap/>
            <w:vAlign w:val="bottom"/>
            <w:hideMark/>
          </w:tcPr>
          <w:p w14:paraId="528D7363" w14:textId="77777777" w:rsidR="003252C8" w:rsidRPr="003252C8" w:rsidRDefault="003252C8" w:rsidP="003252C8">
            <w:pPr>
              <w:rPr>
                <w:b/>
                <w:bCs/>
              </w:rPr>
            </w:pPr>
            <w:r w:rsidRPr="003252C8">
              <w:rPr>
                <w:b/>
                <w:bCs/>
              </w:rPr>
              <w:t>Float</w:t>
            </w:r>
          </w:p>
        </w:tc>
      </w:tr>
      <w:tr w:rsidR="003252C8" w:rsidRPr="003252C8" w14:paraId="13C64B61" w14:textId="77777777" w:rsidTr="003252C8">
        <w:trPr>
          <w:trHeight w:val="399"/>
        </w:trPr>
        <w:tc>
          <w:tcPr>
            <w:tcW w:w="3196" w:type="dxa"/>
            <w:noWrap/>
            <w:vAlign w:val="bottom"/>
            <w:hideMark/>
          </w:tcPr>
          <w:p w14:paraId="1B27DA26" w14:textId="77777777" w:rsidR="003252C8" w:rsidRPr="003252C8" w:rsidRDefault="003252C8" w:rsidP="003252C8">
            <w:pPr>
              <w:rPr>
                <w:rFonts w:ascii="Consolas" w:hAnsi="Consolas"/>
                <w:b/>
                <w:bCs/>
              </w:rPr>
            </w:pPr>
            <w:r w:rsidRPr="003252C8">
              <w:rPr>
                <w:rFonts w:ascii="Consolas" w:hAnsi="Consolas"/>
                <w:b/>
                <w:bCs/>
              </w:rPr>
              <w:t>double</w:t>
            </w:r>
          </w:p>
        </w:tc>
        <w:tc>
          <w:tcPr>
            <w:tcW w:w="3335" w:type="dxa"/>
            <w:noWrap/>
            <w:vAlign w:val="bottom"/>
            <w:hideMark/>
          </w:tcPr>
          <w:p w14:paraId="62E8B074" w14:textId="77777777" w:rsidR="003252C8" w:rsidRPr="003252C8" w:rsidRDefault="003252C8" w:rsidP="003252C8">
            <w:pPr>
              <w:rPr>
                <w:b/>
                <w:bCs/>
              </w:rPr>
            </w:pPr>
            <w:r w:rsidRPr="003252C8">
              <w:rPr>
                <w:b/>
                <w:bCs/>
              </w:rPr>
              <w:t>Double</w:t>
            </w:r>
          </w:p>
        </w:tc>
      </w:tr>
      <w:tr w:rsidR="003252C8" w:rsidRPr="003252C8" w14:paraId="75307475" w14:textId="77777777" w:rsidTr="003252C8">
        <w:trPr>
          <w:trHeight w:val="399"/>
        </w:trPr>
        <w:tc>
          <w:tcPr>
            <w:tcW w:w="3196" w:type="dxa"/>
            <w:noWrap/>
            <w:vAlign w:val="bottom"/>
            <w:hideMark/>
          </w:tcPr>
          <w:p w14:paraId="394677AB" w14:textId="77777777" w:rsidR="003252C8" w:rsidRPr="003252C8" w:rsidRDefault="003252C8" w:rsidP="003252C8">
            <w:pPr>
              <w:rPr>
                <w:rFonts w:ascii="Consolas" w:hAnsi="Consolas"/>
                <w:b/>
                <w:bCs/>
              </w:rPr>
            </w:pPr>
            <w:r w:rsidRPr="003252C8">
              <w:rPr>
                <w:rFonts w:ascii="Consolas" w:hAnsi="Consolas"/>
                <w:b/>
                <w:bCs/>
              </w:rPr>
              <w:t>char</w:t>
            </w:r>
          </w:p>
        </w:tc>
        <w:tc>
          <w:tcPr>
            <w:tcW w:w="3335" w:type="dxa"/>
            <w:noWrap/>
            <w:vAlign w:val="bottom"/>
            <w:hideMark/>
          </w:tcPr>
          <w:p w14:paraId="5F69B422" w14:textId="77777777" w:rsidR="003252C8" w:rsidRPr="003252C8" w:rsidRDefault="003252C8" w:rsidP="003252C8">
            <w:pPr>
              <w:rPr>
                <w:b/>
                <w:bCs/>
              </w:rPr>
            </w:pPr>
            <w:r w:rsidRPr="003252C8">
              <w:rPr>
                <w:b/>
                <w:bCs/>
              </w:rPr>
              <w:t>Character</w:t>
            </w:r>
          </w:p>
        </w:tc>
      </w:tr>
      <w:tr w:rsidR="003252C8" w:rsidRPr="003252C8" w14:paraId="6E4C8437" w14:textId="77777777" w:rsidTr="003252C8">
        <w:trPr>
          <w:trHeight w:val="399"/>
        </w:trPr>
        <w:tc>
          <w:tcPr>
            <w:tcW w:w="3196" w:type="dxa"/>
            <w:noWrap/>
            <w:vAlign w:val="bottom"/>
            <w:hideMark/>
          </w:tcPr>
          <w:p w14:paraId="5EF0B339" w14:textId="77777777" w:rsidR="003252C8" w:rsidRPr="003252C8" w:rsidRDefault="003252C8" w:rsidP="003252C8">
            <w:pPr>
              <w:rPr>
                <w:rFonts w:ascii="Consolas" w:hAnsi="Consolas"/>
                <w:b/>
                <w:bCs/>
              </w:rPr>
            </w:pPr>
            <w:r w:rsidRPr="003252C8">
              <w:rPr>
                <w:rFonts w:ascii="Consolas" w:hAnsi="Consolas"/>
                <w:b/>
                <w:bCs/>
              </w:rPr>
              <w:t>boolean</w:t>
            </w:r>
          </w:p>
        </w:tc>
        <w:tc>
          <w:tcPr>
            <w:tcW w:w="3335" w:type="dxa"/>
            <w:noWrap/>
            <w:vAlign w:val="bottom"/>
            <w:hideMark/>
          </w:tcPr>
          <w:p w14:paraId="53188253" w14:textId="77777777" w:rsidR="003252C8" w:rsidRPr="003252C8" w:rsidRDefault="003252C8" w:rsidP="003252C8">
            <w:pPr>
              <w:rPr>
                <w:b/>
                <w:bCs/>
              </w:rPr>
            </w:pPr>
            <w:r w:rsidRPr="003252C8">
              <w:rPr>
                <w:b/>
                <w:bCs/>
              </w:rPr>
              <w:t>Boolean</w:t>
            </w:r>
          </w:p>
        </w:tc>
      </w:tr>
    </w:tbl>
    <w:p w14:paraId="6BF8D5C3" w14:textId="77777777" w:rsidR="004C03B0" w:rsidRDefault="004C03B0" w:rsidP="005E41E6"/>
    <w:p w14:paraId="644DE084" w14:textId="00843BDA" w:rsidR="006C7B25" w:rsidRPr="004F6C41" w:rsidRDefault="006C7B25" w:rsidP="000E4144">
      <w:pPr>
        <w:pStyle w:val="Heading30"/>
      </w:pPr>
      <w:r w:rsidRPr="004F6C41">
        <w:t>Primitive type to wrapper class</w:t>
      </w:r>
    </w:p>
    <w:p w14:paraId="1AAB1C78" w14:textId="77777777" w:rsidR="006C7B25" w:rsidRPr="004F6C41" w:rsidRDefault="006C7B25" w:rsidP="006C7B25">
      <w:r>
        <w:t>1.</w:t>
      </w:r>
      <w:r w:rsidRPr="004F6C41">
        <w:t>using </w:t>
      </w:r>
      <w:r w:rsidR="001D0837" w:rsidRPr="00C533B0">
        <w:rPr>
          <w:b/>
          <w:bCs/>
        </w:rPr>
        <w:t>constructors</w:t>
      </w:r>
    </w:p>
    <w:p w14:paraId="316FEC61" w14:textId="77777777" w:rsidR="006C7B25" w:rsidRPr="00C533B0" w:rsidRDefault="006C7B25" w:rsidP="006C7B25">
      <w:pPr>
        <w:pStyle w:val="Output"/>
        <w:ind w:left="720"/>
        <w:rPr>
          <w:color w:val="00B050"/>
        </w:rPr>
      </w:pPr>
      <w:r w:rsidRPr="00C533B0">
        <w:rPr>
          <w:color w:val="00B050"/>
        </w:rPr>
        <w:t>// 1. using constructor</w:t>
      </w:r>
    </w:p>
    <w:p w14:paraId="2DCC1557" w14:textId="77777777" w:rsidR="006C7B25" w:rsidRPr="00C533B0" w:rsidRDefault="006C7B25" w:rsidP="006C7B25">
      <w:pPr>
        <w:pStyle w:val="Output"/>
        <w:ind w:left="720"/>
        <w:rPr>
          <w:color w:val="4C483D" w:themeColor="text2"/>
        </w:rPr>
      </w:pPr>
      <w:r w:rsidRPr="00C533B0">
        <w:rPr>
          <w:color w:val="000000"/>
        </w:rPr>
        <w:t xml:space="preserve">Integer object = </w:t>
      </w:r>
      <w:r w:rsidRPr="00C533B0">
        <w:rPr>
          <w:bCs/>
          <w:color w:val="7F0055"/>
        </w:rPr>
        <w:t>new</w:t>
      </w:r>
      <w:r w:rsidRPr="00C533B0">
        <w:rPr>
          <w:color w:val="000000"/>
        </w:rPr>
        <w:t xml:space="preserve"> Integer(10);</w:t>
      </w:r>
    </w:p>
    <w:p w14:paraId="095B64C1" w14:textId="77777777" w:rsidR="006C7B25" w:rsidRDefault="006C7B25" w:rsidP="005E41E6"/>
    <w:p w14:paraId="1234F1CB" w14:textId="77777777" w:rsidR="006C7B25" w:rsidRPr="00C533B0" w:rsidRDefault="006C7B25" w:rsidP="006C7B25">
      <w:r>
        <w:t>2.</w:t>
      </w:r>
      <w:r w:rsidRPr="00C533B0">
        <w:t>using </w:t>
      </w:r>
      <w:r w:rsidRPr="00C533B0">
        <w:rPr>
          <w:b/>
          <w:bCs/>
        </w:rPr>
        <w:t>static factory methods</w:t>
      </w:r>
      <w:r w:rsidRPr="00C533B0">
        <w:t> such as valueOf() (except Character)</w:t>
      </w:r>
    </w:p>
    <w:p w14:paraId="142CBCA2" w14:textId="77777777" w:rsidR="006C7B25" w:rsidRPr="00C533B0" w:rsidRDefault="006C7B25" w:rsidP="006C7B25">
      <w:pPr>
        <w:pStyle w:val="Output"/>
        <w:ind w:left="720"/>
        <w:rPr>
          <w:color w:val="00B050"/>
        </w:rPr>
      </w:pPr>
      <w:r w:rsidRPr="00C533B0">
        <w:rPr>
          <w:color w:val="00B050"/>
        </w:rPr>
        <w:t>// 2. using static factory method</w:t>
      </w:r>
    </w:p>
    <w:p w14:paraId="134D5C0F" w14:textId="77777777" w:rsidR="006C7B25" w:rsidRPr="00C533B0" w:rsidRDefault="006C7B25" w:rsidP="006C7B25">
      <w:pPr>
        <w:pStyle w:val="Output"/>
        <w:ind w:left="720"/>
      </w:pPr>
      <w:r w:rsidRPr="00C533B0">
        <w:rPr>
          <w:color w:val="000000"/>
        </w:rPr>
        <w:t>Integer anotherObject = Integer.valueOf(10);</w:t>
      </w:r>
    </w:p>
    <w:p w14:paraId="12DCBD1F" w14:textId="7BA62BE1" w:rsidR="006C7B25" w:rsidRDefault="006C7B25" w:rsidP="006C7B25">
      <w:r w:rsidRPr="00C533B0">
        <w:t>Similarly, we can convert other primitive types like boolean to Boolean, char to Character, etc.</w:t>
      </w:r>
    </w:p>
    <w:p w14:paraId="30EE4C74" w14:textId="77777777" w:rsidR="00B23925" w:rsidRDefault="00B23925" w:rsidP="006C7B25"/>
    <w:p w14:paraId="506A7E49" w14:textId="77777777" w:rsidR="006C7B25" w:rsidRPr="00C533B0" w:rsidRDefault="006C7B25" w:rsidP="000E4144">
      <w:pPr>
        <w:pStyle w:val="Heading30"/>
      </w:pPr>
      <w:r w:rsidRPr="00C533B0">
        <w:t>Wrapper class to primitive type</w:t>
      </w:r>
    </w:p>
    <w:p w14:paraId="207B8BA4" w14:textId="77777777" w:rsidR="006C7B25" w:rsidRPr="00C533B0" w:rsidRDefault="006C7B25" w:rsidP="006C7B25">
      <w:r w:rsidRPr="00C533B0">
        <w:t>Converting from wrapper to primitive type is simple. We can use the corresponding methods to get the primitive type. e.g. </w:t>
      </w:r>
      <w:r w:rsidRPr="00C533B0">
        <w:rPr>
          <w:b/>
          <w:bCs/>
        </w:rPr>
        <w:t>intValue()</w:t>
      </w:r>
      <w:r w:rsidRPr="00C533B0">
        <w:t>, </w:t>
      </w:r>
      <w:r w:rsidRPr="00C533B0">
        <w:rPr>
          <w:b/>
          <w:bCs/>
        </w:rPr>
        <w:t>doubleValue()</w:t>
      </w:r>
      <w:r w:rsidRPr="00C533B0">
        <w:t>, </w:t>
      </w:r>
      <w:r w:rsidRPr="00C533B0">
        <w:rPr>
          <w:b/>
          <w:bCs/>
        </w:rPr>
        <w:t>shortValue()</w:t>
      </w:r>
      <w:r w:rsidRPr="00C533B0">
        <w:t> etc.</w:t>
      </w:r>
    </w:p>
    <w:p w14:paraId="6DBCC1FE" w14:textId="32C10C62" w:rsidR="006C7B25" w:rsidRPr="00C533B0" w:rsidRDefault="006C7B25" w:rsidP="006C7B25">
      <w:pPr>
        <w:pStyle w:val="Output"/>
        <w:rPr>
          <w:color w:val="4C483D" w:themeColor="text2"/>
        </w:rPr>
      </w:pPr>
      <w:r w:rsidRPr="00C533B0">
        <w:t xml:space="preserve">Integer object = </w:t>
      </w:r>
      <w:r w:rsidRPr="00C533B0">
        <w:rPr>
          <w:bCs/>
          <w:color w:val="7F0055"/>
        </w:rPr>
        <w:t>new</w:t>
      </w:r>
      <w:r w:rsidRPr="00C533B0">
        <w:t xml:space="preserve"> Integer(10); </w:t>
      </w:r>
    </w:p>
    <w:p w14:paraId="7D6B309F" w14:textId="77777777" w:rsidR="006C7B25" w:rsidRPr="00C533B0" w:rsidRDefault="006C7B25" w:rsidP="006C7B25">
      <w:pPr>
        <w:pStyle w:val="Output"/>
      </w:pPr>
      <w:r w:rsidRPr="00C533B0">
        <w:rPr>
          <w:bCs/>
          <w:color w:val="7F0055"/>
        </w:rPr>
        <w:t>int</w:t>
      </w:r>
      <w:r w:rsidRPr="00C533B0">
        <w:t xml:space="preserve"> val = object.intValue();    </w:t>
      </w:r>
      <w:r w:rsidRPr="00C533B0">
        <w:rPr>
          <w:color w:val="3F7F5F"/>
        </w:rPr>
        <w:t>//wrapper to primitive</w:t>
      </w:r>
    </w:p>
    <w:p w14:paraId="14352DA3" w14:textId="3E3004E9" w:rsidR="006C7B25" w:rsidRDefault="006C7B25" w:rsidP="006C7B25"/>
    <w:p w14:paraId="53392BF8" w14:textId="77777777" w:rsidR="00156F0B" w:rsidRDefault="00156F0B" w:rsidP="006C7B25"/>
    <w:p w14:paraId="57249304" w14:textId="77777777" w:rsidR="006C7B25" w:rsidRDefault="006C7B25" w:rsidP="000E4144">
      <w:pPr>
        <w:pStyle w:val="Heading30"/>
      </w:pPr>
      <w:r>
        <w:t>Autoboxing and Unboxing</w:t>
      </w:r>
    </w:p>
    <w:p w14:paraId="3128E143" w14:textId="77777777" w:rsidR="006C7B25" w:rsidRDefault="006C7B25" w:rsidP="006C7B25">
      <w:r>
        <w:t>Beginning with JDK 5, Java added two important features: </w:t>
      </w:r>
      <w:r>
        <w:rPr>
          <w:i/>
          <w:iCs/>
        </w:rPr>
        <w:t>autoboxing</w:t>
      </w:r>
      <w:r>
        <w:t> and </w:t>
      </w:r>
      <w:r>
        <w:rPr>
          <w:i/>
          <w:iCs/>
        </w:rPr>
        <w:t>auto-unboxing</w:t>
      </w:r>
      <w:r>
        <w:t>.</w:t>
      </w:r>
    </w:p>
    <w:p w14:paraId="76DE36BB" w14:textId="77777777" w:rsidR="00676AEC" w:rsidRDefault="00676AEC" w:rsidP="006C7B25">
      <w:pPr>
        <w:rPr>
          <w:b/>
          <w:bCs/>
        </w:rPr>
      </w:pPr>
    </w:p>
    <w:p w14:paraId="7C9AC897" w14:textId="36282C15" w:rsidR="006C7B25" w:rsidRDefault="006C7B25" w:rsidP="006C7B25">
      <w:r>
        <w:rPr>
          <w:b/>
          <w:bCs/>
        </w:rPr>
        <w:t>Autoboxing</w:t>
      </w:r>
      <w:r>
        <w:t> is the automatic conversion of the primitive types into their corresponding object wrapper classes. For example, converting an </w:t>
      </w:r>
      <w:r>
        <w:rPr>
          <w:rStyle w:val="HTMLCode"/>
          <w:rFonts w:ascii="Consolas" w:eastAsiaTheme="majorEastAsia" w:hAnsi="Consolas"/>
          <w:color w:val="FF0779"/>
          <w:sz w:val="21"/>
          <w:szCs w:val="21"/>
        </w:rPr>
        <w:t>int</w:t>
      </w:r>
      <w:r>
        <w:t> to an </w:t>
      </w:r>
      <w:r>
        <w:rPr>
          <w:rStyle w:val="HTMLCode"/>
          <w:rFonts w:ascii="Consolas" w:eastAsiaTheme="majorEastAsia" w:hAnsi="Consolas"/>
          <w:color w:val="FF0779"/>
          <w:sz w:val="21"/>
          <w:szCs w:val="21"/>
        </w:rPr>
        <w:t>Integer</w:t>
      </w:r>
      <w:r>
        <w:t>, a </w:t>
      </w:r>
      <w:r>
        <w:rPr>
          <w:rStyle w:val="HTMLCode"/>
          <w:rFonts w:ascii="Consolas" w:eastAsiaTheme="majorEastAsia" w:hAnsi="Consolas"/>
          <w:color w:val="FF0779"/>
          <w:sz w:val="21"/>
          <w:szCs w:val="21"/>
        </w:rPr>
        <w:t>char</w:t>
      </w:r>
      <w:r>
        <w:t> to a </w:t>
      </w:r>
      <w:r>
        <w:rPr>
          <w:rStyle w:val="HTMLCode"/>
          <w:rFonts w:ascii="Consolas" w:eastAsiaTheme="majorEastAsia" w:hAnsi="Consolas"/>
          <w:color w:val="FF0779"/>
          <w:sz w:val="21"/>
          <w:szCs w:val="21"/>
        </w:rPr>
        <w:t>Character</w:t>
      </w:r>
      <w:r>
        <w:t xml:space="preserve">, and so </w:t>
      </w:r>
      <w:r w:rsidR="00156F0B">
        <w:t>on. We</w:t>
      </w:r>
      <w:r>
        <w:t xml:space="preserve"> can simply pass or assign a primitive type to an argument or reference accepting wrapper class object. </w:t>
      </w:r>
    </w:p>
    <w:p w14:paraId="590E39EC" w14:textId="77777777" w:rsidR="006C7B25" w:rsidRPr="00C533B0" w:rsidRDefault="006C7B25" w:rsidP="006C7B25">
      <w:pPr>
        <w:pStyle w:val="Output"/>
        <w:rPr>
          <w:color w:val="4C483D" w:themeColor="text2"/>
        </w:rPr>
      </w:pPr>
      <w:r w:rsidRPr="00C533B0">
        <w:t xml:space="preserve">List&lt;Integer&gt; integerList = </w:t>
      </w:r>
      <w:r w:rsidRPr="00C533B0">
        <w:rPr>
          <w:bCs/>
          <w:color w:val="7F0055"/>
        </w:rPr>
        <w:t>new</w:t>
      </w:r>
      <w:r w:rsidRPr="00C533B0">
        <w:t xml:space="preserve"> ArrayList&lt;&gt;();</w:t>
      </w:r>
    </w:p>
    <w:p w14:paraId="11D0F053" w14:textId="77777777" w:rsidR="006C7B25" w:rsidRPr="00C533B0" w:rsidRDefault="006C7B25" w:rsidP="006C7B25">
      <w:pPr>
        <w:pStyle w:val="Output"/>
        <w:rPr>
          <w:color w:val="4C483D" w:themeColor="text2"/>
        </w:rPr>
      </w:pPr>
      <w:r w:rsidRPr="00C533B0">
        <w:t xml:space="preserve"> </w:t>
      </w:r>
    </w:p>
    <w:p w14:paraId="17A04E9C" w14:textId="77777777" w:rsidR="006C7B25" w:rsidRPr="00C533B0" w:rsidRDefault="006C7B25" w:rsidP="006C7B25">
      <w:pPr>
        <w:pStyle w:val="Output"/>
        <w:rPr>
          <w:color w:val="4C483D" w:themeColor="text2"/>
        </w:rPr>
      </w:pPr>
      <w:r w:rsidRPr="00C533B0">
        <w:rPr>
          <w:bCs/>
          <w:color w:val="7F0055"/>
        </w:rPr>
        <w:t>for</w:t>
      </w:r>
      <w:r w:rsidRPr="00C533B0">
        <w:t xml:space="preserve"> (</w:t>
      </w:r>
      <w:r w:rsidRPr="00C533B0">
        <w:rPr>
          <w:bCs/>
          <w:color w:val="7F0055"/>
        </w:rPr>
        <w:t>int</w:t>
      </w:r>
      <w:r w:rsidRPr="00C533B0">
        <w:t xml:space="preserve"> i = 1; i &lt; 50; i += 2)</w:t>
      </w:r>
    </w:p>
    <w:p w14:paraId="7BF481D2" w14:textId="77777777" w:rsidR="006C7B25" w:rsidRPr="00C533B0" w:rsidRDefault="006C7B25" w:rsidP="006C7B25">
      <w:pPr>
        <w:pStyle w:val="Output"/>
        <w:rPr>
          <w:color w:val="4C483D" w:themeColor="text2"/>
        </w:rPr>
      </w:pPr>
      <w:r w:rsidRPr="00C533B0">
        <w:t>{</w:t>
      </w:r>
    </w:p>
    <w:p w14:paraId="6E255C9B" w14:textId="3B564E7F" w:rsidR="006C7B25" w:rsidRPr="00C533B0" w:rsidRDefault="006C7B25" w:rsidP="006C7B25">
      <w:pPr>
        <w:pStyle w:val="Output"/>
        <w:rPr>
          <w:color w:val="4C483D" w:themeColor="text2"/>
        </w:rPr>
      </w:pPr>
      <w:r w:rsidRPr="00C533B0">
        <w:t xml:space="preserve">    integerList.add</w:t>
      </w:r>
      <w:r w:rsidR="0007256D">
        <w:t>(i</w:t>
      </w:r>
      <w:r w:rsidR="00676AEC" w:rsidRPr="00C533B0">
        <w:t xml:space="preserve">);  </w:t>
      </w:r>
      <w:r w:rsidRPr="00C533B0">
        <w:t xml:space="preserve">    </w:t>
      </w:r>
      <w:r w:rsidRPr="00C533B0">
        <w:rPr>
          <w:color w:val="3F7F5F"/>
        </w:rPr>
        <w:t>//autoboxing</w:t>
      </w:r>
      <w:r w:rsidR="00833AFD">
        <w:rPr>
          <w:color w:val="3F7F5F"/>
        </w:rPr>
        <w:t xml:space="preserve"> – </w:t>
      </w:r>
      <w:r w:rsidR="00876CD5">
        <w:rPr>
          <w:color w:val="3F7F5F"/>
        </w:rPr>
        <w:t>Automatically</w:t>
      </w:r>
      <w:r w:rsidR="00833AFD">
        <w:rPr>
          <w:color w:val="3F7F5F"/>
        </w:rPr>
        <w:t xml:space="preserve"> </w:t>
      </w:r>
      <w:r w:rsidR="00876CD5">
        <w:rPr>
          <w:color w:val="3F7F5F"/>
        </w:rPr>
        <w:t xml:space="preserve">converts </w:t>
      </w:r>
      <w:r w:rsidR="00833AFD">
        <w:rPr>
          <w:color w:val="3F7F5F"/>
        </w:rPr>
        <w:t>int to Integer</w:t>
      </w:r>
    </w:p>
    <w:p w14:paraId="2A5EA850" w14:textId="77777777" w:rsidR="006C7B25" w:rsidRPr="00C533B0" w:rsidRDefault="006C7B25" w:rsidP="006C7B25">
      <w:pPr>
        <w:pStyle w:val="Output"/>
      </w:pPr>
      <w:r w:rsidRPr="00C533B0">
        <w:t>}</w:t>
      </w:r>
    </w:p>
    <w:p w14:paraId="0C6BBE3C" w14:textId="77777777" w:rsidR="006C7B25" w:rsidRDefault="006C7B25" w:rsidP="006C7B25">
      <w:pPr>
        <w:rPr>
          <w:lang w:eastAsia="en-US"/>
        </w:rPr>
      </w:pPr>
    </w:p>
    <w:p w14:paraId="1C6DCDFA" w14:textId="790E2983" w:rsidR="006C7B25" w:rsidRDefault="00AE093F" w:rsidP="006C7B25">
      <w:pPr>
        <w:rPr>
          <w:lang w:eastAsia="en-US"/>
        </w:rPr>
      </w:pPr>
      <w:r w:rsidRPr="00C533B0">
        <w:rPr>
          <w:b/>
          <w:bCs/>
          <w:lang w:eastAsia="en-US"/>
        </w:rPr>
        <w:lastRenderedPageBreak/>
        <w:t>Unboxing</w:t>
      </w:r>
      <w:r w:rsidRPr="00C533B0">
        <w:rPr>
          <w:lang w:eastAsia="en-US"/>
        </w:rPr>
        <w:t> happens</w:t>
      </w:r>
      <w:r w:rsidR="006C7B25" w:rsidRPr="00C533B0">
        <w:rPr>
          <w:lang w:eastAsia="en-US"/>
        </w:rPr>
        <w:t xml:space="preserve"> when the conversion happens from wrapper class to its corresponding primitive type. It means we can pass or assign a wrapper object to an argument or reference accepting primitive type. </w:t>
      </w:r>
    </w:p>
    <w:p w14:paraId="3B83C2EB" w14:textId="77777777" w:rsidR="006C7B25" w:rsidRPr="00C533B0" w:rsidRDefault="006C7B25" w:rsidP="006C7B25">
      <w:pPr>
        <w:pStyle w:val="Output"/>
        <w:rPr>
          <w:color w:val="4C483D" w:themeColor="text2"/>
        </w:rPr>
      </w:pPr>
      <w:r w:rsidRPr="00C533B0">
        <w:rPr>
          <w:bCs/>
          <w:color w:val="7F0055"/>
        </w:rPr>
        <w:t>public</w:t>
      </w:r>
      <w:r w:rsidRPr="00C533B0">
        <w:t xml:space="preserve"> </w:t>
      </w:r>
      <w:r w:rsidRPr="00C533B0">
        <w:rPr>
          <w:bCs/>
          <w:color w:val="7F0055"/>
        </w:rPr>
        <w:t>static</w:t>
      </w:r>
      <w:r w:rsidRPr="00C533B0">
        <w:t xml:space="preserve"> </w:t>
      </w:r>
      <w:r w:rsidRPr="00C533B0">
        <w:rPr>
          <w:bCs/>
          <w:color w:val="7F0055"/>
        </w:rPr>
        <w:t>int</w:t>
      </w:r>
      <w:r w:rsidRPr="00C533B0">
        <w:t xml:space="preserve"> sumOfEven(List&lt;Integer&gt; integerList)</w:t>
      </w:r>
    </w:p>
    <w:p w14:paraId="48D975B5" w14:textId="77777777" w:rsidR="006C7B25" w:rsidRPr="00C533B0" w:rsidRDefault="006C7B25" w:rsidP="006C7B25">
      <w:pPr>
        <w:pStyle w:val="Output"/>
        <w:rPr>
          <w:color w:val="4C483D" w:themeColor="text2"/>
        </w:rPr>
      </w:pPr>
      <w:r w:rsidRPr="00C533B0">
        <w:t>{</w:t>
      </w:r>
    </w:p>
    <w:p w14:paraId="59856D68" w14:textId="77777777" w:rsidR="006C7B25" w:rsidRPr="00C533B0" w:rsidRDefault="006C7B25" w:rsidP="006C7B25">
      <w:pPr>
        <w:pStyle w:val="Output"/>
        <w:rPr>
          <w:color w:val="4C483D" w:themeColor="text2"/>
        </w:rPr>
      </w:pPr>
      <w:r w:rsidRPr="00C533B0">
        <w:t xml:space="preserve">    </w:t>
      </w:r>
      <w:r w:rsidRPr="00C533B0">
        <w:rPr>
          <w:bCs/>
          <w:color w:val="7F0055"/>
        </w:rPr>
        <w:t>int</w:t>
      </w:r>
      <w:r w:rsidRPr="00C533B0">
        <w:t xml:space="preserve"> sum = 0;</w:t>
      </w:r>
    </w:p>
    <w:p w14:paraId="6EC301A6" w14:textId="77777777" w:rsidR="006C7B25" w:rsidRPr="00C533B0" w:rsidRDefault="006C7B25" w:rsidP="006C7B25">
      <w:pPr>
        <w:pStyle w:val="Output"/>
        <w:rPr>
          <w:color w:val="4C483D" w:themeColor="text2"/>
        </w:rPr>
      </w:pPr>
      <w:r w:rsidRPr="00C533B0">
        <w:t xml:space="preserve">    </w:t>
      </w:r>
      <w:r w:rsidRPr="00C533B0">
        <w:rPr>
          <w:bCs/>
          <w:color w:val="7F0055"/>
        </w:rPr>
        <w:t>for</w:t>
      </w:r>
      <w:r w:rsidRPr="00C533B0">
        <w:t xml:space="preserve"> (Integer i: integerList) {</w:t>
      </w:r>
    </w:p>
    <w:p w14:paraId="4A233976" w14:textId="77777777" w:rsidR="006C7B25" w:rsidRPr="00C533B0" w:rsidRDefault="006C7B25" w:rsidP="006C7B25">
      <w:pPr>
        <w:pStyle w:val="Output"/>
        <w:rPr>
          <w:color w:val="4C483D" w:themeColor="text2"/>
        </w:rPr>
      </w:pPr>
      <w:r w:rsidRPr="00C533B0">
        <w:t xml:space="preserve">        </w:t>
      </w:r>
      <w:r w:rsidRPr="00C533B0">
        <w:rPr>
          <w:bCs/>
          <w:color w:val="7F0055"/>
        </w:rPr>
        <w:t>if</w:t>
      </w:r>
      <w:r w:rsidRPr="00C533B0">
        <w:t xml:space="preserve"> (i % 2 == 0)</w:t>
      </w:r>
    </w:p>
    <w:p w14:paraId="44603CF5" w14:textId="77777777" w:rsidR="006C7B25" w:rsidRPr="00C533B0" w:rsidRDefault="006C7B25" w:rsidP="006C7B25">
      <w:pPr>
        <w:pStyle w:val="Output"/>
        <w:rPr>
          <w:color w:val="4C483D" w:themeColor="text2"/>
        </w:rPr>
      </w:pPr>
      <w:r w:rsidRPr="00C533B0">
        <w:t xml:space="preserve">            sum += i;           </w:t>
      </w:r>
      <w:r w:rsidRPr="00C533B0">
        <w:rPr>
          <w:color w:val="3F7F5F"/>
        </w:rPr>
        <w:t>//Integer to int</w:t>
      </w:r>
    </w:p>
    <w:p w14:paraId="3B0F5BB8" w14:textId="77777777" w:rsidR="006C7B25" w:rsidRPr="00C533B0" w:rsidRDefault="006C7B25" w:rsidP="006C7B25">
      <w:pPr>
        <w:pStyle w:val="Output"/>
        <w:rPr>
          <w:color w:val="4C483D" w:themeColor="text2"/>
        </w:rPr>
      </w:pPr>
      <w:r w:rsidRPr="00C533B0">
        <w:t xml:space="preserve">    }</w:t>
      </w:r>
    </w:p>
    <w:p w14:paraId="573E7E14" w14:textId="77777777" w:rsidR="006C7B25" w:rsidRPr="00C533B0" w:rsidRDefault="006C7B25" w:rsidP="006C7B25">
      <w:pPr>
        <w:pStyle w:val="Output"/>
        <w:rPr>
          <w:color w:val="4C483D" w:themeColor="text2"/>
        </w:rPr>
      </w:pPr>
      <w:r w:rsidRPr="00C533B0">
        <w:t xml:space="preserve">    </w:t>
      </w:r>
      <w:r w:rsidRPr="00C533B0">
        <w:rPr>
          <w:bCs/>
          <w:color w:val="7F0055"/>
        </w:rPr>
        <w:t>return</w:t>
      </w:r>
      <w:r w:rsidRPr="00C533B0">
        <w:t xml:space="preserve"> sum;</w:t>
      </w:r>
    </w:p>
    <w:p w14:paraId="1377B61C" w14:textId="77777777" w:rsidR="006C7B25" w:rsidRPr="00C533B0" w:rsidRDefault="006C7B25" w:rsidP="006C7B25">
      <w:pPr>
        <w:pStyle w:val="Output"/>
        <w:rPr>
          <w:lang w:eastAsia="en-US"/>
        </w:rPr>
      </w:pPr>
      <w:r w:rsidRPr="00C533B0">
        <w:t>}</w:t>
      </w:r>
    </w:p>
    <w:p w14:paraId="729218C6" w14:textId="577C383B" w:rsidR="006C7B25" w:rsidRDefault="006C7B25" w:rsidP="003650CF">
      <w:pPr>
        <w:rPr>
          <w:lang w:eastAsia="en-US"/>
        </w:rPr>
      </w:pPr>
      <w:r w:rsidRPr="00C533B0">
        <w:rPr>
          <w:lang w:eastAsia="en-US"/>
        </w:rPr>
        <w:t>In above example, the remainder (</w:t>
      </w:r>
      <w:r w:rsidRPr="00C533B0">
        <w:rPr>
          <w:rFonts w:ascii="Consolas" w:hAnsi="Consolas" w:cs="Courier New"/>
          <w:color w:val="FF0779"/>
          <w:sz w:val="21"/>
          <w:szCs w:val="21"/>
          <w:lang w:eastAsia="en-US"/>
        </w:rPr>
        <w:t>%</w:t>
      </w:r>
      <w:r w:rsidRPr="00C533B0">
        <w:rPr>
          <w:lang w:eastAsia="en-US"/>
        </w:rPr>
        <w:t>) and unary plus (</w:t>
      </w:r>
      <w:r w:rsidRPr="00C533B0">
        <w:rPr>
          <w:rFonts w:ascii="Consolas" w:hAnsi="Consolas" w:cs="Courier New"/>
          <w:color w:val="FF0779"/>
          <w:sz w:val="21"/>
          <w:szCs w:val="21"/>
          <w:lang w:eastAsia="en-US"/>
        </w:rPr>
        <w:t>+=</w:t>
      </w:r>
      <w:r w:rsidRPr="00C533B0">
        <w:rPr>
          <w:lang w:eastAsia="en-US"/>
        </w:rPr>
        <w:t xml:space="preserve">) operators </w:t>
      </w:r>
      <w:r w:rsidR="001C4A74" w:rsidRPr="00C533B0">
        <w:rPr>
          <w:lang w:eastAsia="en-US"/>
        </w:rPr>
        <w:t>do</w:t>
      </w:r>
      <w:r w:rsidRPr="00C533B0">
        <w:rPr>
          <w:lang w:eastAsia="en-US"/>
        </w:rPr>
        <w:t xml:space="preserve"> not apply on Integer objects. The compiler automatically converts an Integer to an int at runtime by invoking the </w:t>
      </w:r>
      <w:r w:rsidRPr="00C533B0">
        <w:rPr>
          <w:rFonts w:ascii="Consolas" w:hAnsi="Consolas" w:cs="Courier New"/>
          <w:color w:val="FF0779"/>
          <w:sz w:val="21"/>
          <w:szCs w:val="21"/>
          <w:lang w:eastAsia="en-US"/>
        </w:rPr>
        <w:t>intValue()</w:t>
      </w:r>
      <w:r w:rsidRPr="00C533B0">
        <w:rPr>
          <w:lang w:eastAsia="en-US"/>
        </w:rPr>
        <w:t>method.</w:t>
      </w:r>
    </w:p>
    <w:p w14:paraId="69CD6481" w14:textId="77777777" w:rsidR="005747D2" w:rsidRPr="001C4A74" w:rsidRDefault="005747D2" w:rsidP="005747D2">
      <w:pPr>
        <w:pStyle w:val="Output"/>
        <w:rPr>
          <w:color w:val="FF0000"/>
        </w:rPr>
      </w:pPr>
      <w:r w:rsidRPr="001C4A74">
        <w:t xml:space="preserve">Integer </w:t>
      </w:r>
      <w:r w:rsidRPr="001C4A74">
        <w:rPr>
          <w:color w:val="6A3E3E"/>
        </w:rPr>
        <w:t>i</w:t>
      </w:r>
      <w:r w:rsidRPr="001C4A74">
        <w:t xml:space="preserve"> = 10;// </w:t>
      </w:r>
      <w:r w:rsidRPr="001C4A74">
        <w:rPr>
          <w:color w:val="00B050"/>
        </w:rPr>
        <w:t>it will create Integer value of 10 using Autoboxing</w:t>
      </w:r>
    </w:p>
    <w:p w14:paraId="07959D61" w14:textId="751FC988" w:rsidR="005747D2" w:rsidRPr="001C4A74" w:rsidRDefault="005747D2" w:rsidP="005747D2">
      <w:pPr>
        <w:pStyle w:val="Output"/>
      </w:pPr>
      <w:r w:rsidRPr="001C4A74">
        <w:rPr>
          <w:bCs/>
          <w:color w:val="7F0055"/>
        </w:rPr>
        <w:t>int</w:t>
      </w:r>
      <w:r w:rsidRPr="001C4A74">
        <w:t xml:space="preserve"> </w:t>
      </w:r>
      <w:r w:rsidRPr="001C4A74">
        <w:rPr>
          <w:color w:val="6A3E3E"/>
        </w:rPr>
        <w:t>j</w:t>
      </w:r>
      <w:r w:rsidRPr="001C4A74">
        <w:t xml:space="preserve"> = </w:t>
      </w:r>
      <w:r w:rsidRPr="001C4A74">
        <w:rPr>
          <w:color w:val="6A3E3E"/>
        </w:rPr>
        <w:t>i</w:t>
      </w:r>
      <w:r w:rsidRPr="001C4A74">
        <w:t xml:space="preserve">;// ;// </w:t>
      </w:r>
      <w:r w:rsidRPr="001C4A74">
        <w:rPr>
          <w:color w:val="00B050"/>
        </w:rPr>
        <w:t xml:space="preserve">it will convert Integer to int using </w:t>
      </w:r>
      <w:r w:rsidR="001C4A74">
        <w:rPr>
          <w:color w:val="00B050"/>
        </w:rPr>
        <w:t>Un</w:t>
      </w:r>
      <w:r w:rsidRPr="001C4A74">
        <w:rPr>
          <w:color w:val="00B050"/>
        </w:rPr>
        <w:t>boxing</w:t>
      </w:r>
    </w:p>
    <w:p w14:paraId="11C35707" w14:textId="5358B451" w:rsidR="00AE093F" w:rsidRDefault="00AE093F" w:rsidP="006C7B25">
      <w:pPr>
        <w:rPr>
          <w:lang w:eastAsia="en-US"/>
        </w:rPr>
      </w:pPr>
    </w:p>
    <w:p w14:paraId="0D0A5E7F" w14:textId="77777777" w:rsidR="00156F0B" w:rsidRPr="00C533B0" w:rsidRDefault="00156F0B" w:rsidP="006C7B25">
      <w:pPr>
        <w:rPr>
          <w:lang w:eastAsia="en-US"/>
        </w:rPr>
      </w:pPr>
    </w:p>
    <w:p w14:paraId="0DEE5148" w14:textId="77777777" w:rsidR="006C7B25" w:rsidRDefault="006C7B25" w:rsidP="000E4144">
      <w:pPr>
        <w:pStyle w:val="Heading30"/>
      </w:pPr>
      <w:r w:rsidRPr="00C533B0">
        <w:t>Wrapper Classes Internal Caching</w:t>
      </w:r>
    </w:p>
    <w:p w14:paraId="0AB0F14E" w14:textId="0A8219BA" w:rsidR="006C7B25" w:rsidRDefault="006C7B25" w:rsidP="006C7B25">
      <w:r w:rsidRPr="000F387E">
        <w:rPr>
          <w:b/>
          <w:color w:val="FF0000"/>
        </w:rPr>
        <w:t>Wrapper classes are immutable in java, Right? “YES”.</w:t>
      </w:r>
      <w:r w:rsidRPr="000F387E">
        <w:rPr>
          <w:color w:val="FF0000"/>
        </w:rPr>
        <w:t xml:space="preserve"> </w:t>
      </w:r>
      <w:r w:rsidRPr="005B122A">
        <w:t xml:space="preserve">So, like string pool, they can also have their pool, right? “Great Idea”. Well, it’s already there. JDK provided wrapper classes also provide this in form of instance pooling i.e. each wrapper class store a list of commonly used instances of own type in form of cache and whenever required, you can use them in your code. It </w:t>
      </w:r>
      <w:r w:rsidR="004777D4">
        <w:t>saves memory on</w:t>
      </w:r>
      <w:r w:rsidRPr="005B122A">
        <w:t xml:space="preserve"> your program runtime.</w:t>
      </w:r>
    </w:p>
    <w:p w14:paraId="7377B7AC" w14:textId="77777777" w:rsidR="004777D4" w:rsidRDefault="004777D4" w:rsidP="00A31950">
      <w:pPr>
        <w:spacing w:line="240" w:lineRule="auto"/>
      </w:pPr>
    </w:p>
    <w:p w14:paraId="4125EF03" w14:textId="3C21B05D" w:rsidR="006C7B25" w:rsidRDefault="006C7B25" w:rsidP="006C7B25">
      <w:r w:rsidRPr="005B122A">
        <w:t xml:space="preserve">In </w:t>
      </w:r>
      <w:r w:rsidRPr="005B122A">
        <w:rPr>
          <w:b/>
        </w:rPr>
        <w:t>Integer.java</w:t>
      </w:r>
      <w:r w:rsidRPr="005B122A">
        <w:t xml:space="preserve"> class</w:t>
      </w:r>
      <w:r w:rsidR="00E965DC">
        <w:t>,</w:t>
      </w:r>
      <w:r w:rsidRPr="005B122A">
        <w:t xml:space="preserve"> there is an inner class i.e. </w:t>
      </w:r>
      <w:r w:rsidRPr="005B122A">
        <w:rPr>
          <w:b/>
          <w:bCs/>
        </w:rPr>
        <w:t>IntegerCache</w:t>
      </w:r>
      <w:r w:rsidRPr="005B122A">
        <w:t>. When you assign a new int to Integer type like below</w:t>
      </w:r>
    </w:p>
    <w:p w14:paraId="674F3056" w14:textId="77777777" w:rsidR="006C7B25" w:rsidRDefault="006C7B25" w:rsidP="006C7B25">
      <w:pPr>
        <w:pStyle w:val="Output"/>
        <w:rPr>
          <w:color w:val="4C483D" w:themeColor="text2"/>
        </w:rPr>
      </w:pPr>
      <w:r>
        <w:t xml:space="preserve">Integer i = 10; </w:t>
      </w:r>
      <w:r>
        <w:rPr>
          <w:color w:val="3F7F5F"/>
        </w:rPr>
        <w:t>//OR</w:t>
      </w:r>
    </w:p>
    <w:p w14:paraId="63FE42CF" w14:textId="77777777" w:rsidR="006C7B25" w:rsidRDefault="006C7B25" w:rsidP="006C7B25">
      <w:pPr>
        <w:pStyle w:val="Output"/>
      </w:pPr>
      <w:r>
        <w:t>Integer i = Integer.valueOf(10);</w:t>
      </w:r>
    </w:p>
    <w:p w14:paraId="771D67A7" w14:textId="073DC652" w:rsidR="006C7B25" w:rsidRDefault="006C7B25" w:rsidP="00FE38BC">
      <w:pPr>
        <w:rPr>
          <w:shd w:val="clear" w:color="auto" w:fill="FFFFFF"/>
        </w:rPr>
      </w:pPr>
      <w:r w:rsidRPr="00C81102">
        <w:rPr>
          <w:shd w:val="clear" w:color="auto" w:fill="FFFFFF"/>
        </w:rPr>
        <w:t xml:space="preserve">An already created Integer instance is returned and reference is stored in </w:t>
      </w:r>
      <w:r w:rsidRPr="006C0440">
        <w:rPr>
          <w:rFonts w:ascii="Consolas" w:hAnsi="Consolas"/>
          <w:shd w:val="clear" w:color="auto" w:fill="FFFFFF"/>
        </w:rPr>
        <w:t>i.</w:t>
      </w:r>
      <w:r w:rsidRPr="00C81102">
        <w:rPr>
          <w:shd w:val="clear" w:color="auto" w:fill="FFFFFF"/>
        </w:rPr>
        <w:t xml:space="preserve"> Please note that if you use </w:t>
      </w:r>
      <w:r w:rsidRPr="006C0440">
        <w:rPr>
          <w:rFonts w:ascii="Consolas" w:hAnsi="Consolas"/>
          <w:shd w:val="clear" w:color="auto" w:fill="FFFFFF"/>
        </w:rPr>
        <w:t>new Integer(10);</w:t>
      </w:r>
      <w:r w:rsidRPr="00C81102">
        <w:rPr>
          <w:shd w:val="clear" w:color="auto" w:fill="FFFFFF"/>
        </w:rPr>
        <w:t xml:space="preserve"> then a new instance of Integer class will be </w:t>
      </w:r>
      <w:r w:rsidR="007E676B" w:rsidRPr="00C81102">
        <w:rPr>
          <w:shd w:val="clear" w:color="auto" w:fill="FFFFFF"/>
        </w:rPr>
        <w:t>created,</w:t>
      </w:r>
      <w:r w:rsidRPr="00C81102">
        <w:rPr>
          <w:shd w:val="clear" w:color="auto" w:fill="FFFFFF"/>
        </w:rPr>
        <w:t xml:space="preserve"> and caching will not come into picture. Its only available when you use </w:t>
      </w:r>
      <w:r w:rsidRPr="00C81102">
        <w:rPr>
          <w:rStyle w:val="HTMLCode"/>
          <w:rFonts w:ascii="Consolas" w:eastAsiaTheme="minorEastAsia" w:hAnsi="Consolas"/>
          <w:color w:val="FF0779"/>
          <w:shd w:val="clear" w:color="auto" w:fill="FFFFFF"/>
        </w:rPr>
        <w:t>Integer.valueOf()</w:t>
      </w:r>
      <w:r w:rsidRPr="00C81102">
        <w:rPr>
          <w:shd w:val="clear" w:color="auto" w:fill="FFFFFF"/>
        </w:rPr>
        <w:t> OR directly primitive assignment (which ultimately uses </w:t>
      </w:r>
      <w:r w:rsidRPr="00C81102">
        <w:rPr>
          <w:rStyle w:val="HTMLCode"/>
          <w:rFonts w:ascii="Consolas" w:eastAsiaTheme="minorEastAsia" w:hAnsi="Consolas"/>
          <w:color w:val="FF0779"/>
          <w:shd w:val="clear" w:color="auto" w:fill="FFFFFF"/>
        </w:rPr>
        <w:t>valueOf()</w:t>
      </w:r>
      <w:r w:rsidRPr="00C81102">
        <w:rPr>
          <w:shd w:val="clear" w:color="auto" w:fill="FFFFFF"/>
        </w:rPr>
        <w:t> function)</w:t>
      </w:r>
    </w:p>
    <w:p w14:paraId="25A4B5AB" w14:textId="77777777" w:rsidR="00822C45" w:rsidRPr="00822C45" w:rsidRDefault="00822C45" w:rsidP="00822C45">
      <w:pPr>
        <w:pStyle w:val="Output"/>
        <w:rPr>
          <w:color w:val="4C483D" w:themeColor="text2"/>
        </w:rPr>
      </w:pPr>
      <w:r w:rsidRPr="00822C45">
        <w:t xml:space="preserve">    Integer </w:t>
      </w:r>
      <w:r w:rsidRPr="00822C45">
        <w:rPr>
          <w:color w:val="6A3E3E"/>
        </w:rPr>
        <w:t>a1</w:t>
      </w:r>
      <w:r w:rsidRPr="00822C45">
        <w:t xml:space="preserve"> =</w:t>
      </w:r>
      <w:r w:rsidRPr="00822C45">
        <w:rPr>
          <w:bCs/>
          <w:color w:val="7F0055"/>
        </w:rPr>
        <w:t>new</w:t>
      </w:r>
      <w:r w:rsidRPr="00822C45">
        <w:t xml:space="preserve"> Integer(100);</w:t>
      </w:r>
    </w:p>
    <w:p w14:paraId="3ADA34E4" w14:textId="77777777" w:rsidR="00822C45" w:rsidRPr="00822C45" w:rsidRDefault="00822C45" w:rsidP="00822C45">
      <w:pPr>
        <w:pStyle w:val="Output"/>
        <w:rPr>
          <w:color w:val="4C483D" w:themeColor="text2"/>
        </w:rPr>
      </w:pPr>
      <w:r w:rsidRPr="00822C45">
        <w:t xml:space="preserve">    Integer </w:t>
      </w:r>
      <w:r w:rsidRPr="00822C45">
        <w:rPr>
          <w:color w:val="6A3E3E"/>
        </w:rPr>
        <w:t>a2</w:t>
      </w:r>
      <w:r w:rsidRPr="00822C45">
        <w:t xml:space="preserve"> = 100;</w:t>
      </w:r>
    </w:p>
    <w:p w14:paraId="602BEB83" w14:textId="77777777" w:rsidR="00822C45" w:rsidRPr="00822C45" w:rsidRDefault="00822C45" w:rsidP="00822C45">
      <w:pPr>
        <w:pStyle w:val="Output"/>
        <w:rPr>
          <w:color w:val="4C483D" w:themeColor="text2"/>
        </w:rPr>
      </w:pPr>
      <w:r w:rsidRPr="00822C45">
        <w:t xml:space="preserve">    Integer </w:t>
      </w:r>
      <w:r w:rsidRPr="00822C45">
        <w:rPr>
          <w:color w:val="6A3E3E"/>
        </w:rPr>
        <w:t>a3</w:t>
      </w:r>
      <w:r w:rsidRPr="00822C45">
        <w:t xml:space="preserve"> = 100;</w:t>
      </w:r>
    </w:p>
    <w:p w14:paraId="0FF6F4E2" w14:textId="77777777" w:rsidR="00822C45" w:rsidRPr="00822C45" w:rsidRDefault="00822C45" w:rsidP="00822C45">
      <w:pPr>
        <w:pStyle w:val="Output"/>
        <w:rPr>
          <w:color w:val="4C483D" w:themeColor="text2"/>
        </w:rPr>
      </w:pPr>
      <w:r w:rsidRPr="00822C45">
        <w:t xml:space="preserve">    System.</w:t>
      </w:r>
      <w:r w:rsidRPr="00822C45">
        <w:rPr>
          <w:bCs/>
          <w:i/>
          <w:iCs/>
          <w:color w:val="0000C0"/>
        </w:rPr>
        <w:t>out</w:t>
      </w:r>
      <w:r w:rsidRPr="00822C45">
        <w:t>.println(</w:t>
      </w:r>
      <w:r w:rsidRPr="00822C45">
        <w:rPr>
          <w:color w:val="6A3E3E"/>
        </w:rPr>
        <w:t>a1</w:t>
      </w:r>
      <w:r w:rsidRPr="00822C45">
        <w:t>==</w:t>
      </w:r>
      <w:r w:rsidRPr="00822C45">
        <w:rPr>
          <w:color w:val="6A3E3E"/>
        </w:rPr>
        <w:t>a2</w:t>
      </w:r>
      <w:r w:rsidRPr="00822C45">
        <w:t xml:space="preserve">); </w:t>
      </w:r>
      <w:r w:rsidRPr="00822C45">
        <w:rPr>
          <w:color w:val="3F7F5F"/>
        </w:rPr>
        <w:t>//False</w:t>
      </w:r>
    </w:p>
    <w:p w14:paraId="101D31FC" w14:textId="77777777" w:rsidR="00822C45" w:rsidRPr="00822C45" w:rsidRDefault="00822C45" w:rsidP="00822C45">
      <w:pPr>
        <w:pStyle w:val="Output"/>
        <w:rPr>
          <w:color w:val="4C483D" w:themeColor="text2"/>
        </w:rPr>
      </w:pPr>
      <w:r w:rsidRPr="00822C45">
        <w:t xml:space="preserve">    System.</w:t>
      </w:r>
      <w:r w:rsidRPr="00822C45">
        <w:rPr>
          <w:bCs/>
          <w:i/>
          <w:iCs/>
          <w:color w:val="0000C0"/>
        </w:rPr>
        <w:t>out</w:t>
      </w:r>
      <w:r w:rsidRPr="00822C45">
        <w:t>.println(</w:t>
      </w:r>
      <w:r w:rsidRPr="00822C45">
        <w:rPr>
          <w:color w:val="6A3E3E"/>
        </w:rPr>
        <w:t>a2</w:t>
      </w:r>
      <w:r w:rsidRPr="00822C45">
        <w:t>==</w:t>
      </w:r>
      <w:r w:rsidRPr="00822C45">
        <w:rPr>
          <w:color w:val="6A3E3E"/>
        </w:rPr>
        <w:t>a3</w:t>
      </w:r>
      <w:r w:rsidRPr="00822C45">
        <w:t xml:space="preserve">); </w:t>
      </w:r>
      <w:r w:rsidRPr="00822C45">
        <w:rPr>
          <w:color w:val="3F7F5F"/>
        </w:rPr>
        <w:t>//True</w:t>
      </w:r>
    </w:p>
    <w:p w14:paraId="4B1346A5" w14:textId="77777777" w:rsidR="00822C45" w:rsidRPr="00822C45" w:rsidRDefault="00822C45" w:rsidP="00822C45">
      <w:pPr>
        <w:pStyle w:val="Output"/>
        <w:rPr>
          <w:color w:val="4C483D" w:themeColor="text2"/>
        </w:rPr>
      </w:pPr>
      <w:r w:rsidRPr="00822C45">
        <w:t xml:space="preserve">         </w:t>
      </w:r>
    </w:p>
    <w:p w14:paraId="3D8A0753" w14:textId="77777777" w:rsidR="00822C45" w:rsidRPr="00822C45" w:rsidRDefault="00822C45" w:rsidP="00822C45">
      <w:pPr>
        <w:pStyle w:val="Output"/>
        <w:rPr>
          <w:color w:val="4C483D" w:themeColor="text2"/>
        </w:rPr>
      </w:pPr>
      <w:r w:rsidRPr="00822C45">
        <w:t xml:space="preserve">    </w:t>
      </w:r>
      <w:r w:rsidRPr="00822C45">
        <w:rPr>
          <w:bCs/>
          <w:color w:val="7F0055"/>
        </w:rPr>
        <w:t>int</w:t>
      </w:r>
      <w:r w:rsidRPr="00822C45">
        <w:t xml:space="preserve"> </w:t>
      </w:r>
      <w:r w:rsidRPr="00822C45">
        <w:rPr>
          <w:color w:val="6A3E3E"/>
        </w:rPr>
        <w:t>a4</w:t>
      </w:r>
      <w:r w:rsidRPr="00822C45">
        <w:t xml:space="preserve"> = 100;</w:t>
      </w:r>
    </w:p>
    <w:p w14:paraId="7347DDC1" w14:textId="77777777" w:rsidR="00822C45" w:rsidRPr="00822C45" w:rsidRDefault="00822C45" w:rsidP="00822C45">
      <w:pPr>
        <w:pStyle w:val="Output"/>
        <w:rPr>
          <w:color w:val="4C483D" w:themeColor="text2"/>
        </w:rPr>
      </w:pPr>
      <w:r w:rsidRPr="00822C45">
        <w:t xml:space="preserve">    </w:t>
      </w:r>
      <w:r w:rsidRPr="00822C45">
        <w:rPr>
          <w:bCs/>
          <w:color w:val="7F0055"/>
        </w:rPr>
        <w:t>int</w:t>
      </w:r>
      <w:r w:rsidRPr="00822C45">
        <w:t xml:space="preserve"> </w:t>
      </w:r>
      <w:r w:rsidRPr="00822C45">
        <w:rPr>
          <w:color w:val="6A3E3E"/>
        </w:rPr>
        <w:t>a5</w:t>
      </w:r>
      <w:r w:rsidRPr="00822C45">
        <w:t xml:space="preserve"> = 100;</w:t>
      </w:r>
    </w:p>
    <w:p w14:paraId="67EDF8F9" w14:textId="271336D1" w:rsidR="00822C45" w:rsidRPr="00822C45" w:rsidRDefault="00822C45" w:rsidP="00822C45">
      <w:pPr>
        <w:pStyle w:val="Output"/>
      </w:pPr>
      <w:r w:rsidRPr="00822C45">
        <w:t xml:space="preserve">    System.</w:t>
      </w:r>
      <w:r w:rsidRPr="00822C45">
        <w:rPr>
          <w:bCs/>
          <w:i/>
          <w:iCs/>
          <w:color w:val="0000C0"/>
        </w:rPr>
        <w:t>out</w:t>
      </w:r>
      <w:r w:rsidRPr="00822C45">
        <w:t>.println(</w:t>
      </w:r>
      <w:r w:rsidRPr="00822C45">
        <w:rPr>
          <w:color w:val="6A3E3E"/>
        </w:rPr>
        <w:t>a4</w:t>
      </w:r>
      <w:r w:rsidRPr="00822C45">
        <w:t>==</w:t>
      </w:r>
      <w:r w:rsidRPr="00822C45">
        <w:rPr>
          <w:color w:val="6A3E3E"/>
        </w:rPr>
        <w:t>a5</w:t>
      </w:r>
      <w:r w:rsidRPr="00822C45">
        <w:t xml:space="preserve">); </w:t>
      </w:r>
      <w:r w:rsidRPr="00822C45">
        <w:rPr>
          <w:color w:val="3F7F5F"/>
        </w:rPr>
        <w:t>//True</w:t>
      </w:r>
    </w:p>
    <w:p w14:paraId="613D4037" w14:textId="77777777" w:rsidR="006C7B25" w:rsidRDefault="00F67991" w:rsidP="006C7B25">
      <w:r>
        <w:rPr>
          <w:noProof/>
          <w:lang w:eastAsia="en-US"/>
        </w:rPr>
        <w:drawing>
          <wp:inline distT="0" distB="0" distL="0" distR="0" wp14:anchorId="73ECF6AD" wp14:editId="56EB5636">
            <wp:extent cx="4210152" cy="1936346"/>
            <wp:effectExtent l="0" t="0" r="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25959" cy="1943616"/>
                    </a:xfrm>
                    <a:prstGeom prst="rect">
                      <a:avLst/>
                    </a:prstGeom>
                    <a:noFill/>
                  </pic:spPr>
                </pic:pic>
              </a:graphicData>
            </a:graphic>
          </wp:inline>
        </w:drawing>
      </w:r>
    </w:p>
    <w:p w14:paraId="05D56D67" w14:textId="77777777" w:rsidR="006C7B25" w:rsidRPr="00C4034E" w:rsidRDefault="006C7B25" w:rsidP="006C7B25">
      <w:r w:rsidRPr="00C4034E">
        <w:t>If you want to store a bigger number of instances, you can use runtime parameter as below:</w:t>
      </w:r>
    </w:p>
    <w:p w14:paraId="67D2BFB7" w14:textId="77777777" w:rsidR="006C7B25" w:rsidRDefault="006C7B25" w:rsidP="006C7B25">
      <w:pPr>
        <w:pStyle w:val="Output"/>
      </w:pPr>
      <w:r w:rsidRPr="00C4034E">
        <w:t>-Djava.lang.Integer.IntegerCache.high=2000</w:t>
      </w:r>
    </w:p>
    <w:p w14:paraId="0FE43D1A" w14:textId="77777777" w:rsidR="00BC778F" w:rsidRDefault="00BC778F" w:rsidP="00BC778F">
      <w:pPr>
        <w:pStyle w:val="Heading2"/>
      </w:pPr>
      <w:bookmarkStart w:id="53" w:name="_Toc94350628"/>
      <w:r>
        <w:lastRenderedPageBreak/>
        <w:t>Garbage collection</w:t>
      </w:r>
      <w:bookmarkEnd w:id="53"/>
    </w:p>
    <w:p w14:paraId="4208C96A" w14:textId="29F4FA78" w:rsidR="00BC778F" w:rsidRDefault="00BC778F" w:rsidP="00B413EE">
      <w:pPr>
        <w:numPr>
          <w:ilvl w:val="0"/>
          <w:numId w:val="193"/>
        </w:numPr>
        <w:spacing w:line="240" w:lineRule="auto"/>
      </w:pPr>
      <w:r w:rsidRPr="00290F1F">
        <w:t xml:space="preserve">In C/C++, programmer is responsible for both creation and destruction of objects. Usually programmer neglects destruction of useless objects. Due to this negligence, at certain point </w:t>
      </w:r>
      <w:r w:rsidR="00763503" w:rsidRPr="00290F1F">
        <w:t>enough</w:t>
      </w:r>
      <w:r w:rsidRPr="00290F1F">
        <w:t xml:space="preserve"> memory may not be available</w:t>
      </w:r>
      <w:r w:rsidR="00763503" w:rsidRPr="00290F1F">
        <w:t xml:space="preserve"> for creation of new objects </w:t>
      </w:r>
      <w:r w:rsidRPr="00290F1F">
        <w:t>and entire program will terminate abnormally causing </w:t>
      </w:r>
      <w:r w:rsidRPr="00290F1F">
        <w:rPr>
          <w:b/>
          <w:bCs/>
        </w:rPr>
        <w:t>OutOfMemoryErrors</w:t>
      </w:r>
      <w:r w:rsidRPr="00290F1F">
        <w:t>.</w:t>
      </w:r>
    </w:p>
    <w:p w14:paraId="3639A5DC" w14:textId="77777777" w:rsidR="00DF3903" w:rsidRPr="00290F1F" w:rsidRDefault="00DF3903" w:rsidP="00DF3903">
      <w:pPr>
        <w:spacing w:line="240" w:lineRule="auto"/>
        <w:ind w:left="720"/>
      </w:pPr>
    </w:p>
    <w:p w14:paraId="73BFFDBA" w14:textId="3424F4CB" w:rsidR="00DF3903" w:rsidRDefault="00BC778F" w:rsidP="00B413EE">
      <w:pPr>
        <w:numPr>
          <w:ilvl w:val="0"/>
          <w:numId w:val="193"/>
        </w:numPr>
        <w:spacing w:line="240" w:lineRule="auto"/>
      </w:pPr>
      <w:r w:rsidRPr="00290F1F">
        <w:t>But in Java, the programmer need not to care for all those objects which are no longer in use. Garbage collector destroys these objects.</w:t>
      </w:r>
    </w:p>
    <w:p w14:paraId="19F1FE93" w14:textId="77777777" w:rsidR="00DF3903" w:rsidRPr="00290F1F" w:rsidRDefault="00DF3903" w:rsidP="00DF3903">
      <w:pPr>
        <w:spacing w:line="240" w:lineRule="auto"/>
        <w:ind w:left="720"/>
      </w:pPr>
    </w:p>
    <w:p w14:paraId="0475683E" w14:textId="77777777" w:rsidR="00BC778F" w:rsidRPr="00290F1F" w:rsidRDefault="00BC778F" w:rsidP="00B413EE">
      <w:pPr>
        <w:numPr>
          <w:ilvl w:val="0"/>
          <w:numId w:val="193"/>
        </w:numPr>
      </w:pPr>
      <w:r w:rsidRPr="00290F1F">
        <w:t>Garbage collector is best example of </w:t>
      </w:r>
      <w:hyperlink r:id="rId67" w:tgtFrame="_blank" w:history="1">
        <w:r w:rsidRPr="00290F1F">
          <w:rPr>
            <w:rStyle w:val="Hyperlink"/>
          </w:rPr>
          <w:t>Daemon thread</w:t>
        </w:r>
      </w:hyperlink>
      <w:r w:rsidRPr="00290F1F">
        <w:t> as it is always running in background.</w:t>
      </w:r>
    </w:p>
    <w:p w14:paraId="272CB97D" w14:textId="77777777" w:rsidR="00BC778F" w:rsidRDefault="00BC778F" w:rsidP="00B413EE">
      <w:pPr>
        <w:numPr>
          <w:ilvl w:val="0"/>
          <w:numId w:val="193"/>
        </w:numPr>
      </w:pPr>
      <w:r w:rsidRPr="00290F1F">
        <w:t>Main objective of Garbage Collector is to free heap memory by destroying </w:t>
      </w:r>
      <w:r w:rsidRPr="00BC778F">
        <w:rPr>
          <w:b/>
          <w:bCs/>
        </w:rPr>
        <w:t>unreachable objects</w:t>
      </w:r>
    </w:p>
    <w:p w14:paraId="79D4B544" w14:textId="77777777" w:rsidR="00BC778F" w:rsidRDefault="00BC778F" w:rsidP="00BC778F"/>
    <w:p w14:paraId="703AEF21" w14:textId="77777777" w:rsidR="00BC778F" w:rsidRPr="00162FC8" w:rsidRDefault="00BC778F" w:rsidP="000E4144">
      <w:pPr>
        <w:pStyle w:val="Heading30"/>
      </w:pPr>
      <w:r w:rsidRPr="00162FC8">
        <w:t>The ways to make an object eligible for Garbage Collector</w:t>
      </w:r>
    </w:p>
    <w:p w14:paraId="1FF4C7E4" w14:textId="77777777" w:rsidR="00BC778F" w:rsidRPr="00162FC8" w:rsidRDefault="00BC778F" w:rsidP="00BC778F">
      <w:r w:rsidRPr="00162FC8">
        <w:t>Even though the programmer is not responsible for destruction of objects it’s good programming practice to</w:t>
      </w:r>
      <w:r>
        <w:t xml:space="preserve"> </w:t>
      </w:r>
      <w:r w:rsidRPr="00162FC8">
        <w:t>make an object eligible for Garbage Collector if it is no longer required.</w:t>
      </w:r>
    </w:p>
    <w:p w14:paraId="75C1BA42" w14:textId="77777777" w:rsidR="00B50939" w:rsidRDefault="00B50939" w:rsidP="00BC778F"/>
    <w:p w14:paraId="0CA535E5" w14:textId="6175C3C3" w:rsidR="00BC778F" w:rsidRDefault="00BC778F" w:rsidP="00BC778F">
      <w:r w:rsidRPr="00162FC8">
        <w:t>The following are different ways for this</w:t>
      </w:r>
    </w:p>
    <w:p w14:paraId="7DB40F47" w14:textId="2235CE12" w:rsidR="00B50939" w:rsidRDefault="00B50939" w:rsidP="00B413EE">
      <w:pPr>
        <w:pStyle w:val="ListParagraph"/>
        <w:numPr>
          <w:ilvl w:val="0"/>
          <w:numId w:val="270"/>
        </w:numPr>
      </w:pPr>
      <w:r>
        <w:t>Nullifying the reference Variable</w:t>
      </w:r>
    </w:p>
    <w:p w14:paraId="7FBB157E" w14:textId="44ECD7BD" w:rsidR="00B50939" w:rsidRDefault="00B50939" w:rsidP="00B413EE">
      <w:pPr>
        <w:pStyle w:val="ListParagraph"/>
        <w:numPr>
          <w:ilvl w:val="0"/>
          <w:numId w:val="270"/>
        </w:numPr>
      </w:pPr>
      <w:r>
        <w:t>Reassigning the reference Variable</w:t>
      </w:r>
    </w:p>
    <w:p w14:paraId="473488F8" w14:textId="02D5D7D5" w:rsidR="00B50939" w:rsidRDefault="00B50939" w:rsidP="00B413EE">
      <w:pPr>
        <w:pStyle w:val="ListParagraph"/>
        <w:numPr>
          <w:ilvl w:val="0"/>
          <w:numId w:val="270"/>
        </w:numPr>
      </w:pPr>
      <w:r>
        <w:t>The Objects Created inside a method</w:t>
      </w:r>
    </w:p>
    <w:p w14:paraId="45777839" w14:textId="214BC004" w:rsidR="00B50939" w:rsidRDefault="00B50939" w:rsidP="00B413EE">
      <w:pPr>
        <w:pStyle w:val="ListParagraph"/>
        <w:numPr>
          <w:ilvl w:val="0"/>
          <w:numId w:val="270"/>
        </w:numPr>
      </w:pPr>
      <w:r>
        <w:t>The Island of Isolation</w:t>
      </w:r>
    </w:p>
    <w:p w14:paraId="7DE3FC42" w14:textId="1C6C58C1" w:rsidR="00B50939" w:rsidRPr="00162FC8" w:rsidRDefault="00B50939" w:rsidP="00B413EE">
      <w:pPr>
        <w:pStyle w:val="ListParagraph"/>
        <w:numPr>
          <w:ilvl w:val="0"/>
          <w:numId w:val="270"/>
        </w:numPr>
      </w:pPr>
      <w:r>
        <w:t>Static variables Garbage Collection</w:t>
      </w:r>
    </w:p>
    <w:p w14:paraId="39115148" w14:textId="77777777" w:rsidR="00BC778F" w:rsidRDefault="00BC778F" w:rsidP="001E3C26">
      <w:pPr>
        <w:pStyle w:val="Heading4"/>
        <w:spacing w:after="0"/>
      </w:pPr>
      <w:r>
        <w:t>1.</w:t>
      </w:r>
      <w:r w:rsidRPr="00162FC8">
        <w:t>Nullifying the reference Variable</w:t>
      </w:r>
    </w:p>
    <w:p w14:paraId="40B86293" w14:textId="5F22D36C" w:rsidR="00BC778F" w:rsidRDefault="00BC778F" w:rsidP="00BC778F">
      <w:pPr>
        <w:rPr>
          <w:b/>
          <w:bCs/>
        </w:rPr>
      </w:pPr>
      <w:r w:rsidRPr="00162FC8">
        <w:rPr>
          <w:bCs/>
        </w:rPr>
        <w:t xml:space="preserve">If an object is no longer required assign </w:t>
      </w:r>
      <w:r w:rsidRPr="00182A7A">
        <w:rPr>
          <w:rStyle w:val="0SyntaxPinkChar"/>
        </w:rPr>
        <w:t>null</w:t>
      </w:r>
      <w:r w:rsidRPr="00162FC8">
        <w:rPr>
          <w:bCs/>
        </w:rPr>
        <w:t xml:space="preserve"> to all its reference variables.</w:t>
      </w:r>
      <w:r w:rsidRPr="00162FC8">
        <w:rPr>
          <w:b/>
          <w:bCs/>
          <w:noProof/>
          <w:lang w:eastAsia="en-US"/>
        </w:rPr>
        <w:drawing>
          <wp:inline distT="0" distB="0" distL="0" distR="0" wp14:anchorId="407C1E80" wp14:editId="74AAF48E">
            <wp:extent cx="5219700" cy="2723055"/>
            <wp:effectExtent l="38100" t="38100" r="38100" b="3937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8"/>
                    <a:stretch>
                      <a:fillRect/>
                    </a:stretch>
                  </pic:blipFill>
                  <pic:spPr>
                    <a:xfrm>
                      <a:off x="0" y="0"/>
                      <a:ext cx="5223145" cy="2724852"/>
                    </a:xfrm>
                    <a:prstGeom prst="rect">
                      <a:avLst/>
                    </a:prstGeom>
                    <a:ln w="28575">
                      <a:solidFill>
                        <a:srgbClr val="00B050"/>
                      </a:solidFill>
                    </a:ln>
                  </pic:spPr>
                </pic:pic>
              </a:graphicData>
            </a:graphic>
          </wp:inline>
        </w:drawing>
      </w:r>
    </w:p>
    <w:p w14:paraId="7CAA6AAE" w14:textId="77777777" w:rsidR="001E3C26" w:rsidRDefault="001E3C26" w:rsidP="00BC778F">
      <w:pPr>
        <w:rPr>
          <w:b/>
          <w:bCs/>
        </w:rPr>
      </w:pPr>
    </w:p>
    <w:p w14:paraId="30CB87C7" w14:textId="77777777" w:rsidR="00BC778F" w:rsidRDefault="00BC778F" w:rsidP="001E3C26">
      <w:pPr>
        <w:pStyle w:val="Heading4"/>
        <w:spacing w:after="0"/>
      </w:pPr>
      <w:r>
        <w:lastRenderedPageBreak/>
        <w:t>2.</w:t>
      </w:r>
      <w:r w:rsidRPr="00162FC8">
        <w:t xml:space="preserve"> Reassigning the reference Variable</w:t>
      </w:r>
    </w:p>
    <w:p w14:paraId="0B24ACCC" w14:textId="5F8AA9BC" w:rsidR="00BC778F" w:rsidRDefault="00BC778F" w:rsidP="00BC778F">
      <w:r>
        <w:t xml:space="preserve">If an object is </w:t>
      </w:r>
      <w:r w:rsidR="00C81102">
        <w:t>no longer</w:t>
      </w:r>
      <w:r>
        <w:t xml:space="preserve"> required then, assigning its reference </w:t>
      </w:r>
      <w:r w:rsidR="00C81102">
        <w:t>variables</w:t>
      </w:r>
      <w:r>
        <w:t xml:space="preserve"> to some other objects then</w:t>
      </w:r>
      <w:r w:rsidR="00AF7CB4">
        <w:t>,</w:t>
      </w:r>
      <w:r>
        <w:t xml:space="preserve"> that old object automatically eligible for garbage collection.</w:t>
      </w:r>
      <w:r w:rsidRPr="00DB3778">
        <w:rPr>
          <w:noProof/>
          <w:lang w:eastAsia="en-US"/>
        </w:rPr>
        <w:drawing>
          <wp:inline distT="0" distB="0" distL="0" distR="0" wp14:anchorId="5D74E68B" wp14:editId="68BD3F2E">
            <wp:extent cx="4849455" cy="2676525"/>
            <wp:effectExtent l="38100" t="38100" r="46990" b="28575"/>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9"/>
                    <a:stretch>
                      <a:fillRect/>
                    </a:stretch>
                  </pic:blipFill>
                  <pic:spPr>
                    <a:xfrm>
                      <a:off x="0" y="0"/>
                      <a:ext cx="4861699" cy="2683282"/>
                    </a:xfrm>
                    <a:prstGeom prst="rect">
                      <a:avLst/>
                    </a:prstGeom>
                    <a:ln w="28575">
                      <a:solidFill>
                        <a:srgbClr val="00B050"/>
                      </a:solidFill>
                    </a:ln>
                  </pic:spPr>
                </pic:pic>
              </a:graphicData>
            </a:graphic>
          </wp:inline>
        </w:drawing>
      </w:r>
    </w:p>
    <w:p w14:paraId="3BE36F33" w14:textId="7D01872C" w:rsidR="00296D29" w:rsidRDefault="00296D29" w:rsidP="00BC778F"/>
    <w:p w14:paraId="3EAB9879" w14:textId="77777777" w:rsidR="00CB51D6" w:rsidRDefault="00CB51D6" w:rsidP="00BC778F"/>
    <w:p w14:paraId="1905B6E0" w14:textId="77777777" w:rsidR="00BC778F" w:rsidRPr="00DB3778" w:rsidRDefault="00BC778F" w:rsidP="00AF7CB4">
      <w:pPr>
        <w:pStyle w:val="Heading4"/>
        <w:spacing w:after="0"/>
      </w:pPr>
      <w:r>
        <w:t>3.</w:t>
      </w:r>
      <w:r w:rsidRPr="00DB3778">
        <w:t>The Objects Created inside a method</w:t>
      </w:r>
    </w:p>
    <w:p w14:paraId="0B455BA9" w14:textId="2F7873C2" w:rsidR="00BC778F" w:rsidRDefault="00BC778F" w:rsidP="00BC778F">
      <w:r w:rsidRPr="00DB3778">
        <w:t xml:space="preserve">The objects which are created in a </w:t>
      </w:r>
      <w:r w:rsidRPr="00A66938">
        <w:rPr>
          <w:rFonts w:ascii="Consolas" w:hAnsi="Consolas"/>
          <w:b/>
          <w:bCs/>
        </w:rPr>
        <w:t>method</w:t>
      </w:r>
      <w:r w:rsidRPr="00DB3778">
        <w:t xml:space="preserve"> are by default eligible for Garbage Collector</w:t>
      </w:r>
      <w:r w:rsidR="00CB51D6">
        <w:t>,</w:t>
      </w:r>
      <w:r w:rsidRPr="00DB3778">
        <w:t xml:space="preserve"> once the</w:t>
      </w:r>
      <w:r>
        <w:t xml:space="preserve"> </w:t>
      </w:r>
      <w:r w:rsidRPr="00DB3778">
        <w:t xml:space="preserve">method </w:t>
      </w:r>
      <w:r w:rsidR="00CB51D6">
        <w:t xml:space="preserve">execution </w:t>
      </w:r>
      <w:r w:rsidRPr="00DB3778">
        <w:t>completes</w:t>
      </w:r>
      <w:r>
        <w:t>.</w:t>
      </w:r>
    </w:p>
    <w:p w14:paraId="0FCE6873" w14:textId="77777777" w:rsidR="00CB51D6" w:rsidRDefault="00CB51D6" w:rsidP="00BC778F">
      <w:pPr>
        <w:rPr>
          <w:b/>
          <w:u w:val="single"/>
        </w:rPr>
      </w:pPr>
    </w:p>
    <w:p w14:paraId="7EDA2347" w14:textId="496A5868" w:rsidR="00BC778F" w:rsidRPr="00CB51D6" w:rsidRDefault="00BC778F" w:rsidP="00CB51D6">
      <w:pPr>
        <w:spacing w:line="240" w:lineRule="auto"/>
        <w:rPr>
          <w:b/>
        </w:rPr>
      </w:pPr>
      <w:r w:rsidRPr="00CB51D6">
        <w:rPr>
          <w:b/>
        </w:rPr>
        <w:t>Case 1:</w:t>
      </w:r>
    </w:p>
    <w:p w14:paraId="1188668A" w14:textId="77777777" w:rsidR="00BC778F" w:rsidRPr="00DB3778" w:rsidRDefault="00BC778F" w:rsidP="00BC778F">
      <w:pPr>
        <w:pStyle w:val="Output"/>
      </w:pPr>
      <w:r w:rsidRPr="00DB3778">
        <w:t>class Test</w:t>
      </w:r>
    </w:p>
    <w:p w14:paraId="38D26678" w14:textId="77777777" w:rsidR="00BC778F" w:rsidRPr="00DB3778" w:rsidRDefault="00BC778F" w:rsidP="00BC778F">
      <w:pPr>
        <w:pStyle w:val="Output"/>
      </w:pPr>
      <w:r w:rsidRPr="00DB3778">
        <w:t>{</w:t>
      </w:r>
    </w:p>
    <w:p w14:paraId="7AB1D51E" w14:textId="77777777" w:rsidR="00BC778F" w:rsidRPr="00DB3778" w:rsidRDefault="00BC778F" w:rsidP="00BC778F">
      <w:pPr>
        <w:pStyle w:val="Output"/>
      </w:pPr>
      <w:r w:rsidRPr="00DB3778">
        <w:t>public static void main(String arg[])</w:t>
      </w:r>
    </w:p>
    <w:p w14:paraId="1349E3B3" w14:textId="77777777" w:rsidR="00BC778F" w:rsidRPr="00DB3778" w:rsidRDefault="00BC778F" w:rsidP="00BC778F">
      <w:pPr>
        <w:pStyle w:val="Output"/>
      </w:pPr>
      <w:r w:rsidRPr="00DB3778">
        <w:t>{</w:t>
      </w:r>
    </w:p>
    <w:p w14:paraId="14B110FD" w14:textId="77777777" w:rsidR="00BC778F" w:rsidRDefault="00BC778F" w:rsidP="00BC778F">
      <w:pPr>
        <w:pStyle w:val="Output"/>
      </w:pPr>
      <w:r>
        <w:t xml:space="preserve">    </w:t>
      </w:r>
      <w:r w:rsidRPr="00DB3778">
        <w:t>m1();</w:t>
      </w:r>
    </w:p>
    <w:p w14:paraId="67B65FBB" w14:textId="48D32E62" w:rsidR="00BC778F" w:rsidRPr="00DB3778" w:rsidRDefault="00BC778F" w:rsidP="00BC778F">
      <w:pPr>
        <w:pStyle w:val="Output"/>
      </w:pPr>
      <w:r w:rsidRPr="00DB3778">
        <w:rPr>
          <w:color w:val="FF0000"/>
        </w:rPr>
        <w:t>//</w:t>
      </w:r>
      <w:r>
        <w:rPr>
          <w:color w:val="FF0000"/>
        </w:rPr>
        <w:t>Two</w:t>
      </w:r>
      <w:r w:rsidRPr="00DB3778">
        <w:rPr>
          <w:color w:val="FF0000"/>
        </w:rPr>
        <w:t xml:space="preserve"> Objects</w:t>
      </w:r>
      <w:r>
        <w:rPr>
          <w:color w:val="FF0000"/>
        </w:rPr>
        <w:t xml:space="preserve"> s1,s2</w:t>
      </w:r>
      <w:r w:rsidRPr="00DB3778">
        <w:rPr>
          <w:color w:val="FF0000"/>
        </w:rPr>
        <w:t xml:space="preserve"> eligible for gc</w:t>
      </w:r>
    </w:p>
    <w:p w14:paraId="5A836BD6" w14:textId="77777777" w:rsidR="00BC778F" w:rsidRPr="00DB3778" w:rsidRDefault="00BC778F" w:rsidP="00BC778F">
      <w:pPr>
        <w:pStyle w:val="Output"/>
      </w:pPr>
      <w:r w:rsidRPr="00DB3778">
        <w:t>}</w:t>
      </w:r>
    </w:p>
    <w:p w14:paraId="74CC119D" w14:textId="77777777" w:rsidR="00F87A25" w:rsidRDefault="00F87A25" w:rsidP="00BC778F">
      <w:pPr>
        <w:pStyle w:val="Output"/>
      </w:pPr>
    </w:p>
    <w:p w14:paraId="7ECCE7F3" w14:textId="68A749EE" w:rsidR="00BC778F" w:rsidRPr="00DB3778" w:rsidRDefault="00BC778F" w:rsidP="00BC778F">
      <w:pPr>
        <w:pStyle w:val="Output"/>
      </w:pPr>
      <w:r w:rsidRPr="00DB3778">
        <w:t>public static void m1()</w:t>
      </w:r>
    </w:p>
    <w:p w14:paraId="15EB551C" w14:textId="77777777" w:rsidR="00BC778F" w:rsidRPr="00DB3778" w:rsidRDefault="00BC778F" w:rsidP="00BC778F">
      <w:pPr>
        <w:pStyle w:val="Output"/>
      </w:pPr>
      <w:r w:rsidRPr="00DB3778">
        <w:t>{</w:t>
      </w:r>
    </w:p>
    <w:p w14:paraId="002CC228" w14:textId="77777777" w:rsidR="00BC778F" w:rsidRPr="00DB3778" w:rsidRDefault="00BC778F" w:rsidP="00BC778F">
      <w:pPr>
        <w:pStyle w:val="Output"/>
      </w:pPr>
      <w:r>
        <w:t xml:space="preserve">  </w:t>
      </w:r>
      <w:r w:rsidRPr="00DB3778">
        <w:t>Student s1 = new Student();</w:t>
      </w:r>
    </w:p>
    <w:p w14:paraId="502127BC" w14:textId="77777777" w:rsidR="00BC778F" w:rsidRDefault="00BC778F" w:rsidP="00BC778F">
      <w:pPr>
        <w:pStyle w:val="Output"/>
      </w:pPr>
      <w:r>
        <w:t xml:space="preserve">  Student s2</w:t>
      </w:r>
      <w:r w:rsidRPr="00DB3778">
        <w:t xml:space="preserve"> = new Student();</w:t>
      </w:r>
    </w:p>
    <w:p w14:paraId="22FE41C6" w14:textId="77777777" w:rsidR="00BC778F" w:rsidRPr="00DB3778" w:rsidRDefault="00BC778F" w:rsidP="00BC778F">
      <w:pPr>
        <w:pStyle w:val="Output"/>
        <w:rPr>
          <w:color w:val="FF0000"/>
        </w:rPr>
      </w:pPr>
      <w:r w:rsidRPr="00DB3778">
        <w:rPr>
          <w:color w:val="FF0000"/>
        </w:rPr>
        <w:t>//No Objects eligible for gc</w:t>
      </w:r>
    </w:p>
    <w:p w14:paraId="0F2E0F11" w14:textId="77777777" w:rsidR="00BC778F" w:rsidRDefault="00BC778F" w:rsidP="00BC778F">
      <w:pPr>
        <w:pStyle w:val="Output"/>
      </w:pPr>
      <w:r w:rsidRPr="00DB3778">
        <w:t>}</w:t>
      </w:r>
    </w:p>
    <w:p w14:paraId="7504B33F" w14:textId="77777777" w:rsidR="00BC778F" w:rsidRDefault="00BC778F" w:rsidP="00BC778F">
      <w:pPr>
        <w:pStyle w:val="Output"/>
        <w:rPr>
          <w:b w:val="0"/>
        </w:rPr>
      </w:pPr>
      <w:r w:rsidRPr="00DB3778">
        <w:t>}</w:t>
      </w:r>
    </w:p>
    <w:p w14:paraId="505D814E" w14:textId="77777777" w:rsidR="00BC778F" w:rsidRDefault="00BC778F" w:rsidP="00BC778F">
      <w:pPr>
        <w:rPr>
          <w:b/>
          <w:bCs/>
        </w:rPr>
      </w:pPr>
    </w:p>
    <w:p w14:paraId="2E366C46" w14:textId="77777777" w:rsidR="00BC778F" w:rsidRDefault="00BC778F" w:rsidP="00CB51D6">
      <w:pPr>
        <w:spacing w:line="240" w:lineRule="auto"/>
        <w:rPr>
          <w:b/>
          <w:bCs/>
        </w:rPr>
      </w:pPr>
      <w:r>
        <w:rPr>
          <w:b/>
          <w:bCs/>
        </w:rPr>
        <w:t>Case 2:</w:t>
      </w:r>
    </w:p>
    <w:p w14:paraId="053260C4" w14:textId="77777777" w:rsidR="00F87A25" w:rsidRPr="00F87A25" w:rsidRDefault="00F87A25" w:rsidP="00F87A25">
      <w:pPr>
        <w:pStyle w:val="Output"/>
        <w:rPr>
          <w:color w:val="4C483D" w:themeColor="text2"/>
        </w:rPr>
      </w:pPr>
      <w:r w:rsidRPr="00F87A25">
        <w:rPr>
          <w:bCs/>
          <w:color w:val="7F0055"/>
        </w:rPr>
        <w:t>class</w:t>
      </w:r>
      <w:r w:rsidRPr="00F87A25">
        <w:t xml:space="preserve"> Test {</w:t>
      </w:r>
    </w:p>
    <w:p w14:paraId="78B6EA5C" w14:textId="77777777" w:rsidR="00F87A25" w:rsidRPr="00F87A25" w:rsidRDefault="00F87A25" w:rsidP="00F87A25">
      <w:pPr>
        <w:pStyle w:val="Output"/>
        <w:rPr>
          <w:color w:val="4C483D" w:themeColor="text2"/>
        </w:rPr>
      </w:pPr>
      <w:r w:rsidRPr="00F87A25">
        <w:tab/>
      </w:r>
      <w:r w:rsidRPr="00F87A25">
        <w:rPr>
          <w:bCs/>
          <w:color w:val="7F0055"/>
        </w:rPr>
        <w:t>public</w:t>
      </w:r>
      <w:r w:rsidRPr="00F87A25">
        <w:t xml:space="preserve"> </w:t>
      </w:r>
      <w:r w:rsidRPr="00F87A25">
        <w:rPr>
          <w:bCs/>
          <w:color w:val="7F0055"/>
        </w:rPr>
        <w:t>static</w:t>
      </w:r>
      <w:r w:rsidRPr="00F87A25">
        <w:t xml:space="preserve"> </w:t>
      </w:r>
      <w:r w:rsidRPr="00F87A25">
        <w:rPr>
          <w:bCs/>
          <w:color w:val="7F0055"/>
        </w:rPr>
        <w:t>void</w:t>
      </w:r>
      <w:r w:rsidRPr="00F87A25">
        <w:t xml:space="preserve"> main(String </w:t>
      </w:r>
      <w:r w:rsidRPr="00F87A25">
        <w:rPr>
          <w:color w:val="6A3E3E"/>
        </w:rPr>
        <w:t>arg</w:t>
      </w:r>
      <w:r w:rsidRPr="00F87A25">
        <w:t>[]) {</w:t>
      </w:r>
    </w:p>
    <w:p w14:paraId="1C49BD3E" w14:textId="77777777" w:rsidR="00F87A25" w:rsidRPr="00F87A25" w:rsidRDefault="00F87A25" w:rsidP="00F87A25">
      <w:pPr>
        <w:pStyle w:val="Output"/>
        <w:rPr>
          <w:color w:val="4C483D" w:themeColor="text2"/>
        </w:rPr>
      </w:pPr>
      <w:r w:rsidRPr="00F87A25">
        <w:tab/>
      </w:r>
      <w:r w:rsidRPr="00F87A25">
        <w:tab/>
        <w:t xml:space="preserve">Student </w:t>
      </w:r>
      <w:r w:rsidRPr="00F87A25">
        <w:rPr>
          <w:color w:val="6A3E3E"/>
        </w:rPr>
        <w:t>s</w:t>
      </w:r>
      <w:r w:rsidRPr="00F87A25">
        <w:t xml:space="preserve"> = </w:t>
      </w:r>
      <w:r w:rsidRPr="00F87A25">
        <w:rPr>
          <w:i/>
          <w:iCs/>
        </w:rPr>
        <w:t>m1</w:t>
      </w:r>
      <w:r w:rsidRPr="00F87A25">
        <w:t>();</w:t>
      </w:r>
    </w:p>
    <w:p w14:paraId="53EDA3B4" w14:textId="1324CC5A" w:rsidR="00F87A25" w:rsidRPr="00F87A25" w:rsidRDefault="00F87A25" w:rsidP="00F87A25">
      <w:pPr>
        <w:pStyle w:val="Output"/>
        <w:ind w:firstLine="720"/>
        <w:rPr>
          <w:color w:val="4C483D" w:themeColor="text2"/>
        </w:rPr>
      </w:pPr>
      <w:r>
        <w:rPr>
          <w:color w:val="3F7F5F"/>
        </w:rPr>
        <w:t xml:space="preserve">        </w:t>
      </w:r>
      <w:r w:rsidRPr="00F87A25">
        <w:rPr>
          <w:color w:val="FF0000"/>
        </w:rPr>
        <w:t>//One Object- s2 eligible for gc</w:t>
      </w:r>
    </w:p>
    <w:p w14:paraId="5EAE025C" w14:textId="77777777" w:rsidR="00F87A25" w:rsidRPr="00F87A25" w:rsidRDefault="00F87A25" w:rsidP="00F87A25">
      <w:pPr>
        <w:pStyle w:val="Output"/>
        <w:rPr>
          <w:color w:val="4C483D" w:themeColor="text2"/>
        </w:rPr>
      </w:pPr>
      <w:r w:rsidRPr="00F87A25">
        <w:tab/>
        <w:t>}</w:t>
      </w:r>
    </w:p>
    <w:p w14:paraId="382BB5AE" w14:textId="77777777" w:rsidR="00F87A25" w:rsidRPr="00F87A25" w:rsidRDefault="00F87A25" w:rsidP="00F87A25">
      <w:pPr>
        <w:pStyle w:val="Output"/>
        <w:rPr>
          <w:color w:val="4C483D" w:themeColor="text2"/>
        </w:rPr>
      </w:pPr>
      <w:r w:rsidRPr="00F87A25">
        <w:tab/>
      </w:r>
      <w:r w:rsidRPr="00F87A25">
        <w:rPr>
          <w:bCs/>
          <w:color w:val="7F0055"/>
        </w:rPr>
        <w:t>public</w:t>
      </w:r>
      <w:r w:rsidRPr="00F87A25">
        <w:t xml:space="preserve"> </w:t>
      </w:r>
      <w:r w:rsidRPr="00F87A25">
        <w:rPr>
          <w:bCs/>
          <w:color w:val="7F0055"/>
        </w:rPr>
        <w:t>static</w:t>
      </w:r>
      <w:r w:rsidRPr="00F87A25">
        <w:t xml:space="preserve"> Student m1() {</w:t>
      </w:r>
    </w:p>
    <w:p w14:paraId="7FE5A175" w14:textId="77777777" w:rsidR="00F87A25" w:rsidRPr="00F87A25" w:rsidRDefault="00F87A25" w:rsidP="00F87A25">
      <w:pPr>
        <w:pStyle w:val="Output"/>
        <w:rPr>
          <w:color w:val="4C483D" w:themeColor="text2"/>
        </w:rPr>
      </w:pPr>
      <w:r w:rsidRPr="00F87A25">
        <w:tab/>
      </w:r>
      <w:r w:rsidRPr="00F87A25">
        <w:tab/>
        <w:t xml:space="preserve">Student </w:t>
      </w:r>
      <w:r w:rsidRPr="00F87A25">
        <w:rPr>
          <w:color w:val="6A3E3E"/>
        </w:rPr>
        <w:t>s1</w:t>
      </w:r>
      <w:r w:rsidRPr="00F87A25">
        <w:t xml:space="preserve"> = </w:t>
      </w:r>
      <w:r w:rsidRPr="00F87A25">
        <w:rPr>
          <w:bCs/>
          <w:color w:val="7F0055"/>
        </w:rPr>
        <w:t>new</w:t>
      </w:r>
      <w:r w:rsidRPr="00F87A25">
        <w:t xml:space="preserve"> Student();</w:t>
      </w:r>
    </w:p>
    <w:p w14:paraId="27701020" w14:textId="77777777" w:rsidR="00F87A25" w:rsidRPr="00F87A25" w:rsidRDefault="00F87A25" w:rsidP="00F87A25">
      <w:pPr>
        <w:pStyle w:val="Output"/>
        <w:rPr>
          <w:color w:val="4C483D" w:themeColor="text2"/>
        </w:rPr>
      </w:pPr>
      <w:r w:rsidRPr="00F87A25">
        <w:tab/>
      </w:r>
      <w:r w:rsidRPr="00F87A25">
        <w:tab/>
        <w:t xml:space="preserve">Student </w:t>
      </w:r>
      <w:r w:rsidRPr="00F87A25">
        <w:rPr>
          <w:color w:val="6A3E3E"/>
        </w:rPr>
        <w:t>s2</w:t>
      </w:r>
      <w:r w:rsidRPr="00F87A25">
        <w:t xml:space="preserve"> = </w:t>
      </w:r>
      <w:r w:rsidRPr="00F87A25">
        <w:rPr>
          <w:bCs/>
          <w:color w:val="7F0055"/>
        </w:rPr>
        <w:t>new</w:t>
      </w:r>
      <w:r w:rsidRPr="00F87A25">
        <w:t xml:space="preserve"> Student();</w:t>
      </w:r>
    </w:p>
    <w:p w14:paraId="1127509A" w14:textId="77777777" w:rsidR="00F87A25" w:rsidRPr="00F87A25" w:rsidRDefault="00F87A25" w:rsidP="00F87A25">
      <w:pPr>
        <w:pStyle w:val="Output"/>
        <w:rPr>
          <w:color w:val="4C483D" w:themeColor="text2"/>
        </w:rPr>
      </w:pPr>
      <w:r w:rsidRPr="00F87A25">
        <w:tab/>
      </w:r>
      <w:r w:rsidRPr="00F87A25">
        <w:tab/>
      </w:r>
      <w:r w:rsidRPr="00F87A25">
        <w:rPr>
          <w:bCs/>
          <w:color w:val="7F0055"/>
        </w:rPr>
        <w:t>return</w:t>
      </w:r>
      <w:r w:rsidRPr="00F87A25">
        <w:t xml:space="preserve"> </w:t>
      </w:r>
      <w:r w:rsidRPr="00F87A25">
        <w:rPr>
          <w:color w:val="6A3E3E"/>
        </w:rPr>
        <w:t>s1</w:t>
      </w:r>
      <w:r w:rsidRPr="00F87A25">
        <w:t>;</w:t>
      </w:r>
      <w:r w:rsidRPr="00F87A25">
        <w:rPr>
          <w:color w:val="FF0000"/>
        </w:rPr>
        <w:t>// returning s1</w:t>
      </w:r>
    </w:p>
    <w:p w14:paraId="2C4BE788" w14:textId="77777777" w:rsidR="00F87A25" w:rsidRPr="00F87A25" w:rsidRDefault="00F87A25" w:rsidP="00F87A25">
      <w:pPr>
        <w:pStyle w:val="Output"/>
        <w:rPr>
          <w:color w:val="4C483D" w:themeColor="text2"/>
        </w:rPr>
      </w:pPr>
      <w:r w:rsidRPr="00F87A25">
        <w:tab/>
        <w:t>}</w:t>
      </w:r>
    </w:p>
    <w:p w14:paraId="76FE2019" w14:textId="77777777" w:rsidR="00F87A25" w:rsidRPr="00F87A25" w:rsidRDefault="00F87A25" w:rsidP="00F87A25">
      <w:pPr>
        <w:pStyle w:val="Output"/>
        <w:rPr>
          <w:color w:val="4C483D" w:themeColor="text2"/>
        </w:rPr>
      </w:pPr>
      <w:r w:rsidRPr="00F87A25">
        <w:t>}</w:t>
      </w:r>
    </w:p>
    <w:p w14:paraId="67584B16" w14:textId="77777777" w:rsidR="00BC778F" w:rsidRDefault="00BC778F" w:rsidP="00BC778F"/>
    <w:p w14:paraId="4145844D" w14:textId="77777777" w:rsidR="00BC778F" w:rsidRDefault="00BC778F" w:rsidP="00F87A25">
      <w:pPr>
        <w:pStyle w:val="Heading4"/>
        <w:spacing w:after="0" w:line="240" w:lineRule="auto"/>
      </w:pPr>
      <w:r w:rsidRPr="006325CD">
        <w:lastRenderedPageBreak/>
        <w:t>4. The Island of Isolation</w:t>
      </w:r>
    </w:p>
    <w:p w14:paraId="22F15ABC" w14:textId="19F50A54" w:rsidR="00BC778F" w:rsidRDefault="00BC778F" w:rsidP="00BC778F">
      <w:r w:rsidRPr="000C50AB">
        <w:rPr>
          <w:rFonts w:ascii="Consolas" w:hAnsi="Consolas"/>
          <w:b/>
          <w:bCs/>
        </w:rPr>
        <w:t>Obj</w:t>
      </w:r>
      <w:r w:rsidR="000C50AB" w:rsidRPr="000C50AB">
        <w:rPr>
          <w:rFonts w:ascii="Consolas" w:hAnsi="Consolas"/>
          <w:b/>
          <w:bCs/>
        </w:rPr>
        <w:t>1</w:t>
      </w:r>
      <w:r w:rsidRPr="00D6552D">
        <w:t xml:space="preserve"> references </w:t>
      </w:r>
      <w:r w:rsidRPr="000C50AB">
        <w:rPr>
          <w:rFonts w:ascii="Consolas" w:hAnsi="Consolas"/>
          <w:b/>
          <w:bCs/>
        </w:rPr>
        <w:t>Obj2</w:t>
      </w:r>
      <w:r w:rsidRPr="00D6552D">
        <w:t xml:space="preserve"> and </w:t>
      </w:r>
      <w:r w:rsidR="00BB6896" w:rsidRPr="000C50AB">
        <w:rPr>
          <w:rFonts w:ascii="Consolas" w:hAnsi="Consolas"/>
          <w:b/>
          <w:bCs/>
        </w:rPr>
        <w:t>Obj2</w:t>
      </w:r>
      <w:r w:rsidR="00BB6896" w:rsidRPr="00D6552D">
        <w:t xml:space="preserve"> </w:t>
      </w:r>
      <w:r w:rsidRPr="00D6552D">
        <w:t xml:space="preserve">references </w:t>
      </w:r>
      <w:r w:rsidR="00BB6896" w:rsidRPr="000C50AB">
        <w:rPr>
          <w:rFonts w:ascii="Consolas" w:hAnsi="Consolas"/>
          <w:b/>
          <w:bCs/>
        </w:rPr>
        <w:t>Obj</w:t>
      </w:r>
      <w:r w:rsidR="00BB6896">
        <w:rPr>
          <w:rFonts w:ascii="Consolas" w:hAnsi="Consolas"/>
          <w:b/>
          <w:bCs/>
        </w:rPr>
        <w:t>1</w:t>
      </w:r>
      <w:r w:rsidRPr="00D6552D">
        <w:t>. Neither Object 1 nor Object 2 is referenced by any other object. That’s an island of isolation.</w:t>
      </w:r>
    </w:p>
    <w:p w14:paraId="2032B331" w14:textId="77777777" w:rsidR="00BC778F" w:rsidRDefault="00BC778F" w:rsidP="00BC778F">
      <w:r>
        <w:rPr>
          <w:noProof/>
          <w:lang w:eastAsia="en-US"/>
        </w:rPr>
        <w:drawing>
          <wp:inline distT="0" distB="0" distL="0" distR="0" wp14:anchorId="3F2DBC00" wp14:editId="72B25DB0">
            <wp:extent cx="2506115" cy="1761644"/>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24775" cy="1774761"/>
                    </a:xfrm>
                    <a:prstGeom prst="rect">
                      <a:avLst/>
                    </a:prstGeom>
                    <a:noFill/>
                  </pic:spPr>
                </pic:pic>
              </a:graphicData>
            </a:graphic>
          </wp:inline>
        </w:drawing>
      </w:r>
    </w:p>
    <w:p w14:paraId="541130EC" w14:textId="77777777" w:rsidR="00BC778F" w:rsidRDefault="00BC778F" w:rsidP="00BC778F">
      <w:r w:rsidRPr="00E26BED">
        <w:t>Basically, an island of isolation is a group of objects that reference each other but they are not referenced by any active object in the application. Strictly speaking, even a single unreferenced object is an island of isolation too</w:t>
      </w:r>
      <w:r>
        <w:t>.</w:t>
      </w:r>
    </w:p>
    <w:p w14:paraId="328EAA92" w14:textId="77777777" w:rsidR="00BC778F" w:rsidRPr="00E26BED" w:rsidRDefault="00BC778F" w:rsidP="00BC778F">
      <w:pPr>
        <w:pStyle w:val="Output"/>
      </w:pPr>
      <w:r w:rsidRPr="00E26BED">
        <w:t>class Test</w:t>
      </w:r>
    </w:p>
    <w:p w14:paraId="26327EE7" w14:textId="77777777" w:rsidR="00BC778F" w:rsidRPr="00E26BED" w:rsidRDefault="00BC778F" w:rsidP="00BC778F">
      <w:pPr>
        <w:pStyle w:val="Output"/>
      </w:pPr>
      <w:r w:rsidRPr="00E26BED">
        <w:t>{</w:t>
      </w:r>
    </w:p>
    <w:p w14:paraId="7A3B31EA" w14:textId="77777777" w:rsidR="00BC778F" w:rsidRPr="00E26BED" w:rsidRDefault="00BC778F" w:rsidP="00BC778F">
      <w:pPr>
        <w:pStyle w:val="Output"/>
      </w:pPr>
      <w:r w:rsidRPr="00E26BED">
        <w:t>Test i;</w:t>
      </w:r>
    </w:p>
    <w:p w14:paraId="1F34798D" w14:textId="77777777" w:rsidR="00893D10" w:rsidRDefault="00893D10" w:rsidP="00BC778F">
      <w:pPr>
        <w:pStyle w:val="Output"/>
      </w:pPr>
    </w:p>
    <w:p w14:paraId="4BF6E195" w14:textId="6B3D06A3" w:rsidR="00BC778F" w:rsidRPr="00E26BED" w:rsidRDefault="00BC778F" w:rsidP="00BC778F">
      <w:pPr>
        <w:pStyle w:val="Output"/>
      </w:pPr>
      <w:r w:rsidRPr="00E26BED">
        <w:t>public static void main(String[] args)</w:t>
      </w:r>
    </w:p>
    <w:p w14:paraId="5938E978" w14:textId="77777777" w:rsidR="00BC778F" w:rsidRPr="00E26BED" w:rsidRDefault="00BC778F" w:rsidP="00BC778F">
      <w:pPr>
        <w:pStyle w:val="Output"/>
      </w:pPr>
      <w:r w:rsidRPr="00E26BED">
        <w:t>{</w:t>
      </w:r>
    </w:p>
    <w:p w14:paraId="77618059" w14:textId="77777777" w:rsidR="00BC778F" w:rsidRPr="00E26BED" w:rsidRDefault="00BC778F" w:rsidP="00BC778F">
      <w:pPr>
        <w:pStyle w:val="Output"/>
      </w:pPr>
      <w:r w:rsidRPr="00E26BED">
        <w:t>Test t1 = new Test();</w:t>
      </w:r>
    </w:p>
    <w:p w14:paraId="7285DBC7" w14:textId="77777777" w:rsidR="00BC778F" w:rsidRPr="00E26BED" w:rsidRDefault="00BC778F" w:rsidP="00BC778F">
      <w:pPr>
        <w:pStyle w:val="Output"/>
      </w:pPr>
      <w:r w:rsidRPr="00E26BED">
        <w:t>Test t2 = new Test();</w:t>
      </w:r>
    </w:p>
    <w:p w14:paraId="144D4E77" w14:textId="709327C1" w:rsidR="00BC778F" w:rsidRDefault="00BC778F" w:rsidP="00BC778F">
      <w:pPr>
        <w:pStyle w:val="Output"/>
      </w:pPr>
      <w:r w:rsidRPr="00E26BED">
        <w:t>Test t3 = new Test();</w:t>
      </w:r>
    </w:p>
    <w:p w14:paraId="586908A1" w14:textId="77777777" w:rsidR="00E10416" w:rsidRPr="00E26BED" w:rsidRDefault="00E10416" w:rsidP="00BC778F">
      <w:pPr>
        <w:pStyle w:val="Output"/>
      </w:pPr>
    </w:p>
    <w:p w14:paraId="74C7F7BB" w14:textId="5D0B1F77" w:rsidR="00BC778F" w:rsidRDefault="00BC778F" w:rsidP="00BC778F">
      <w:pPr>
        <w:pStyle w:val="Output"/>
      </w:pPr>
      <w:r w:rsidRPr="00E26BED">
        <w:t>t1.i = t2;</w:t>
      </w:r>
    </w:p>
    <w:p w14:paraId="3677AC3B" w14:textId="77777777" w:rsidR="00BC778F" w:rsidRPr="00E26BED" w:rsidRDefault="00BC778F" w:rsidP="00BC778F">
      <w:pPr>
        <w:pStyle w:val="Output"/>
      </w:pPr>
      <w:r w:rsidRPr="00E26BED">
        <w:t>t2.i = t3;</w:t>
      </w:r>
    </w:p>
    <w:p w14:paraId="28173178" w14:textId="77777777" w:rsidR="00BC778F" w:rsidRDefault="00BC778F" w:rsidP="00BC778F">
      <w:pPr>
        <w:pStyle w:val="Output"/>
      </w:pPr>
      <w:r w:rsidRPr="00E26BED">
        <w:t>t3.i = t1;</w:t>
      </w:r>
    </w:p>
    <w:p w14:paraId="1CD1A0DD" w14:textId="77777777" w:rsidR="00BC778F" w:rsidRDefault="00BC778F" w:rsidP="00BC778F">
      <w:pPr>
        <w:pStyle w:val="Output"/>
      </w:pPr>
    </w:p>
    <w:p w14:paraId="3114F0B7" w14:textId="77777777" w:rsidR="00BC778F" w:rsidRPr="00E26BED" w:rsidRDefault="00BC778F" w:rsidP="00BC778F">
      <w:pPr>
        <w:pStyle w:val="Output"/>
      </w:pPr>
      <w:r w:rsidRPr="00E26BED">
        <w:t>t1 = null;</w:t>
      </w:r>
    </w:p>
    <w:p w14:paraId="0B635953" w14:textId="77777777" w:rsidR="00BC778F" w:rsidRPr="00E26BED" w:rsidRDefault="00BC778F" w:rsidP="00BC778F">
      <w:pPr>
        <w:pStyle w:val="Output"/>
        <w:rPr>
          <w:color w:val="FF0000"/>
          <w:sz w:val="18"/>
        </w:rPr>
      </w:pPr>
      <w:r w:rsidRPr="00E26BED">
        <w:rPr>
          <w:color w:val="FF0000"/>
          <w:sz w:val="18"/>
        </w:rPr>
        <w:t>//No Object eligible for Garbage Collector</w:t>
      </w:r>
    </w:p>
    <w:p w14:paraId="7D668B82" w14:textId="77777777" w:rsidR="00BC778F" w:rsidRDefault="00BC778F" w:rsidP="00BC778F">
      <w:pPr>
        <w:pStyle w:val="Output"/>
      </w:pPr>
    </w:p>
    <w:p w14:paraId="6202E991" w14:textId="77777777" w:rsidR="00BC778F" w:rsidRDefault="00BC778F" w:rsidP="00BC778F">
      <w:pPr>
        <w:pStyle w:val="Output"/>
      </w:pPr>
      <w:r w:rsidRPr="00E26BED">
        <w:t>t2 = null;</w:t>
      </w:r>
    </w:p>
    <w:p w14:paraId="24C75CE2" w14:textId="77777777" w:rsidR="00BC778F" w:rsidRPr="00E26BED" w:rsidRDefault="00BC778F" w:rsidP="00BC778F">
      <w:pPr>
        <w:pStyle w:val="Output"/>
        <w:rPr>
          <w:color w:val="FF0000"/>
          <w:sz w:val="18"/>
        </w:rPr>
      </w:pPr>
      <w:r w:rsidRPr="00E26BED">
        <w:rPr>
          <w:color w:val="FF0000"/>
          <w:sz w:val="18"/>
        </w:rPr>
        <w:t>//No Object eligible for Garbage Collector</w:t>
      </w:r>
    </w:p>
    <w:p w14:paraId="0F431196" w14:textId="77777777" w:rsidR="00BC778F" w:rsidRPr="00E26BED" w:rsidRDefault="00BC778F" w:rsidP="00BC778F">
      <w:pPr>
        <w:pStyle w:val="Output"/>
      </w:pPr>
    </w:p>
    <w:p w14:paraId="1B0665E9" w14:textId="77777777" w:rsidR="00BC778F" w:rsidRDefault="00BC778F" w:rsidP="00BC778F">
      <w:pPr>
        <w:pStyle w:val="Output"/>
      </w:pPr>
      <w:r w:rsidRPr="00E26BED">
        <w:t>t3 = null;</w:t>
      </w:r>
    </w:p>
    <w:p w14:paraId="5A2B75A1" w14:textId="0B6E0459" w:rsidR="00BC778F" w:rsidRPr="00E26BED" w:rsidRDefault="00BC778F" w:rsidP="00BC778F">
      <w:pPr>
        <w:pStyle w:val="Output"/>
      </w:pPr>
      <w:r w:rsidRPr="00E26BED">
        <w:rPr>
          <w:color w:val="FF0000"/>
          <w:sz w:val="18"/>
        </w:rPr>
        <w:t>//</w:t>
      </w:r>
      <w:r>
        <w:rPr>
          <w:color w:val="FF0000"/>
          <w:sz w:val="18"/>
        </w:rPr>
        <w:t>All</w:t>
      </w:r>
      <w:r w:rsidRPr="00E26BED">
        <w:rPr>
          <w:color w:val="FF0000"/>
          <w:sz w:val="18"/>
        </w:rPr>
        <w:t xml:space="preserve"> Object</w:t>
      </w:r>
      <w:r>
        <w:rPr>
          <w:color w:val="FF0000"/>
          <w:sz w:val="18"/>
        </w:rPr>
        <w:t>s</w:t>
      </w:r>
      <w:r w:rsidRPr="00E26BED">
        <w:rPr>
          <w:color w:val="FF0000"/>
          <w:sz w:val="18"/>
        </w:rPr>
        <w:t xml:space="preserve"> eligible for Garbage Collector</w:t>
      </w:r>
    </w:p>
    <w:p w14:paraId="504C800C" w14:textId="77777777" w:rsidR="00BC778F" w:rsidRPr="00E26BED" w:rsidRDefault="00BC778F" w:rsidP="00BC778F">
      <w:pPr>
        <w:pStyle w:val="Output"/>
      </w:pPr>
      <w:r w:rsidRPr="00E26BED">
        <w:t>}</w:t>
      </w:r>
    </w:p>
    <w:p w14:paraId="21D92F0B" w14:textId="77777777" w:rsidR="00BC778F" w:rsidRPr="00E26BED" w:rsidRDefault="00BC778F" w:rsidP="00BC778F">
      <w:pPr>
        <w:pStyle w:val="Output"/>
      </w:pPr>
      <w:r w:rsidRPr="00E26BED">
        <w:t>}</w:t>
      </w:r>
    </w:p>
    <w:p w14:paraId="0E090105" w14:textId="77777777" w:rsidR="00BC778F" w:rsidRPr="00D6552D" w:rsidRDefault="00BC778F" w:rsidP="00611B5B">
      <w:r w:rsidRPr="00E737E4">
        <w:rPr>
          <w:noProof/>
          <w:lang w:eastAsia="en-US"/>
        </w:rPr>
        <w:drawing>
          <wp:inline distT="0" distB="0" distL="0" distR="0" wp14:anchorId="793880FB" wp14:editId="468DC05A">
            <wp:extent cx="4691614" cy="1834040"/>
            <wp:effectExtent l="38100" t="38100" r="33020" b="33020"/>
            <wp:docPr id="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pic:cNvPicPr>
                      <a:picLocks noChangeAspect="1"/>
                    </pic:cNvPicPr>
                  </pic:nvPicPr>
                  <pic:blipFill>
                    <a:blip r:embed="rId71"/>
                    <a:stretch>
                      <a:fillRect/>
                    </a:stretch>
                  </pic:blipFill>
                  <pic:spPr>
                    <a:xfrm>
                      <a:off x="0" y="0"/>
                      <a:ext cx="4739301" cy="1852682"/>
                    </a:xfrm>
                    <a:prstGeom prst="rect">
                      <a:avLst/>
                    </a:prstGeom>
                    <a:ln w="38100">
                      <a:solidFill>
                        <a:srgbClr val="00B050"/>
                      </a:solidFill>
                    </a:ln>
                  </pic:spPr>
                </pic:pic>
              </a:graphicData>
            </a:graphic>
          </wp:inline>
        </w:drawing>
      </w:r>
    </w:p>
    <w:p w14:paraId="56FE48E0" w14:textId="77777777" w:rsidR="00BC778F" w:rsidRPr="00C05735" w:rsidRDefault="00BC778F" w:rsidP="00611B5B">
      <w:pPr>
        <w:pStyle w:val="Heading4"/>
        <w:spacing w:after="0" w:line="240" w:lineRule="auto"/>
      </w:pPr>
      <w:r w:rsidRPr="00C05735">
        <w:t xml:space="preserve">5.Static </w:t>
      </w:r>
      <w:r w:rsidR="00C81102" w:rsidRPr="00C05735">
        <w:t>variables</w:t>
      </w:r>
      <w:r w:rsidRPr="00C05735">
        <w:t xml:space="preserve"> Garbage Collection</w:t>
      </w:r>
    </w:p>
    <w:p w14:paraId="743E9D2D" w14:textId="2FF0BBFB" w:rsidR="00BC778F" w:rsidRDefault="00BC778F" w:rsidP="00BC778F">
      <w:r w:rsidRPr="00C05735">
        <w:t>Static variables cannot be eligible for garbage collection</w:t>
      </w:r>
      <w:r w:rsidR="00611B5B">
        <w:t>.</w:t>
      </w:r>
      <w:r w:rsidRPr="00C05735">
        <w:t xml:space="preserve"> They can be </w:t>
      </w:r>
      <w:r w:rsidR="00611B5B" w:rsidRPr="00C05735">
        <w:t xml:space="preserve">garbage </w:t>
      </w:r>
      <w:r w:rsidRPr="00C05735">
        <w:t>collected when the respective class loader drops the class or is itself collected for garbage.</w:t>
      </w:r>
      <w:r>
        <w:t xml:space="preserve"> </w:t>
      </w:r>
    </w:p>
    <w:p w14:paraId="1F669E84" w14:textId="6FC59EE7" w:rsidR="00BC778F" w:rsidRPr="00BF2B6D" w:rsidRDefault="00611B5B" w:rsidP="000E4144">
      <w:pPr>
        <w:pStyle w:val="Heading30"/>
      </w:pPr>
      <w:r>
        <w:lastRenderedPageBreak/>
        <w:t>What are t</w:t>
      </w:r>
      <w:r w:rsidR="00BC778F" w:rsidRPr="00BF2B6D">
        <w:t xml:space="preserve">he methods to request JVM to run Garbage </w:t>
      </w:r>
      <w:r w:rsidRPr="00BF2B6D">
        <w:t>Collector?</w:t>
      </w:r>
    </w:p>
    <w:p w14:paraId="524FCF12" w14:textId="1965D28F" w:rsidR="00611B5B" w:rsidRPr="00BF2B6D" w:rsidRDefault="00BC778F" w:rsidP="0004582E">
      <w:r w:rsidRPr="00BF2B6D">
        <w:t xml:space="preserve">We can request JVM to run Garbage Collector but </w:t>
      </w:r>
      <w:r w:rsidRPr="00BF2B6D">
        <w:rPr>
          <w:b/>
          <w:color w:val="FF0000"/>
        </w:rPr>
        <w:t>there is no guarantee</w:t>
      </w:r>
      <w:r w:rsidRPr="00BF2B6D">
        <w:rPr>
          <w:color w:val="FF0000"/>
        </w:rPr>
        <w:t xml:space="preserve"> </w:t>
      </w:r>
      <w:r w:rsidRPr="00BF2B6D">
        <w:t>whether JVM accepts our request or</w:t>
      </w:r>
      <w:r>
        <w:t xml:space="preserve"> </w:t>
      </w:r>
      <w:r w:rsidRPr="00BF2B6D">
        <w:t>not. We can do this by using the following ways.</w:t>
      </w:r>
    </w:p>
    <w:p w14:paraId="1635C130" w14:textId="77777777" w:rsidR="00BC778F" w:rsidRPr="00BF2B6D" w:rsidRDefault="00BC778F" w:rsidP="00BC778F">
      <w:pPr>
        <w:rPr>
          <w:b/>
          <w:bCs/>
        </w:rPr>
      </w:pPr>
      <w:r>
        <w:rPr>
          <w:b/>
          <w:bCs/>
        </w:rPr>
        <w:t>1.</w:t>
      </w:r>
      <w:r w:rsidRPr="00BF2B6D">
        <w:rPr>
          <w:b/>
          <w:bCs/>
        </w:rPr>
        <w:t>By System class</w:t>
      </w:r>
    </w:p>
    <w:p w14:paraId="274100A4" w14:textId="77777777" w:rsidR="00BC778F" w:rsidRPr="00BF2B6D" w:rsidRDefault="00BC778F" w:rsidP="00BC778F">
      <w:r w:rsidRPr="00BF2B6D">
        <w:t>‘System’ class contains a static ‘gc’ method for requesting JVM to run Garbage Collector.</w:t>
      </w:r>
    </w:p>
    <w:p w14:paraId="03C261E2" w14:textId="77777777" w:rsidR="00BC778F" w:rsidRPr="00BF2B6D" w:rsidRDefault="00BC778F" w:rsidP="00BC778F">
      <w:pPr>
        <w:pStyle w:val="Output"/>
      </w:pPr>
      <w:r w:rsidRPr="00BF2B6D">
        <w:t>System.gc();</w:t>
      </w:r>
    </w:p>
    <w:p w14:paraId="5331C775" w14:textId="77777777" w:rsidR="00BC778F" w:rsidRDefault="00BC778F" w:rsidP="00BC778F">
      <w:pPr>
        <w:rPr>
          <w:b/>
          <w:bCs/>
        </w:rPr>
      </w:pPr>
    </w:p>
    <w:p w14:paraId="37BDC1B9" w14:textId="77777777" w:rsidR="00BC778F" w:rsidRPr="00BF2B6D" w:rsidRDefault="00BC778F" w:rsidP="00BC778F">
      <w:pPr>
        <w:rPr>
          <w:b/>
          <w:bCs/>
        </w:rPr>
      </w:pPr>
      <w:r>
        <w:rPr>
          <w:b/>
          <w:bCs/>
        </w:rPr>
        <w:t>2.</w:t>
      </w:r>
      <w:r w:rsidRPr="00BF2B6D">
        <w:rPr>
          <w:b/>
          <w:bCs/>
        </w:rPr>
        <w:t>By Using Runtime Class</w:t>
      </w:r>
    </w:p>
    <w:p w14:paraId="05BDB778" w14:textId="57D07839" w:rsidR="00BC778F" w:rsidRDefault="00BC778F" w:rsidP="00BC778F">
      <w:r w:rsidRPr="00BF2B6D">
        <w:t>A java application can communicate with JVM by using Runtime</w:t>
      </w:r>
      <w:r w:rsidR="006C63B5">
        <w:t xml:space="preserve"> class</w:t>
      </w:r>
      <w:r w:rsidRPr="00BF2B6D">
        <w:t xml:space="preserve"> Object. We can get Runtime</w:t>
      </w:r>
      <w:r>
        <w:t xml:space="preserve"> </w:t>
      </w:r>
      <w:r w:rsidRPr="00BF2B6D">
        <w:t>Object as follows.</w:t>
      </w:r>
    </w:p>
    <w:p w14:paraId="5A34213A" w14:textId="77777777" w:rsidR="00BC778F" w:rsidRDefault="00BC778F" w:rsidP="00BC778F">
      <w:pPr>
        <w:pStyle w:val="Output"/>
      </w:pPr>
      <w:r w:rsidRPr="00BF2B6D">
        <w:t>Runtime r</w:t>
      </w:r>
      <w:r>
        <w:t>untime</w:t>
      </w:r>
      <w:r w:rsidRPr="00BF2B6D">
        <w:t xml:space="preserve"> = Runtime.getRuntime();</w:t>
      </w:r>
    </w:p>
    <w:p w14:paraId="1CEB9579" w14:textId="7065551C" w:rsidR="00BC778F" w:rsidRPr="00BF2B6D" w:rsidRDefault="001A1E7F" w:rsidP="00BC778F">
      <w:pPr>
        <w:pStyle w:val="Output"/>
      </w:pPr>
      <w:r>
        <w:t>r</w:t>
      </w:r>
      <w:r w:rsidR="00BC778F">
        <w:t>untime.gc()</w:t>
      </w:r>
    </w:p>
    <w:p w14:paraId="14D20FE9" w14:textId="62EDF924" w:rsidR="00BC778F" w:rsidRPr="00BF2B6D" w:rsidRDefault="00BC778F" w:rsidP="00BC778F">
      <w:r w:rsidRPr="00BF2B6D">
        <w:t xml:space="preserve">Once we get Runtime </w:t>
      </w:r>
      <w:r w:rsidR="004A5B6C" w:rsidRPr="00BF2B6D">
        <w:t>Object,</w:t>
      </w:r>
      <w:r w:rsidRPr="00BF2B6D">
        <w:t xml:space="preserve"> we can apply the following methods on that object.</w:t>
      </w:r>
    </w:p>
    <w:p w14:paraId="59B92606" w14:textId="77777777" w:rsidR="00BC778F" w:rsidRPr="00BF2B6D" w:rsidRDefault="00BC778F" w:rsidP="00B413EE">
      <w:pPr>
        <w:pStyle w:val="ListParagraph"/>
        <w:numPr>
          <w:ilvl w:val="0"/>
          <w:numId w:val="243"/>
        </w:numPr>
      </w:pPr>
      <w:r w:rsidRPr="004A5B6C">
        <w:rPr>
          <w:b/>
          <w:bCs/>
        </w:rPr>
        <w:t xml:space="preserve">freeMemory(): </w:t>
      </w:r>
      <w:r w:rsidRPr="00BF2B6D">
        <w:t>returns the free memory available in the loop</w:t>
      </w:r>
    </w:p>
    <w:p w14:paraId="2EF49FDA" w14:textId="77777777" w:rsidR="00BC778F" w:rsidRPr="00BF2B6D" w:rsidRDefault="00BC778F" w:rsidP="00B413EE">
      <w:pPr>
        <w:pStyle w:val="ListParagraph"/>
        <w:numPr>
          <w:ilvl w:val="0"/>
          <w:numId w:val="243"/>
        </w:numPr>
      </w:pPr>
      <w:r w:rsidRPr="004A5B6C">
        <w:rPr>
          <w:b/>
          <w:bCs/>
        </w:rPr>
        <w:t xml:space="preserve">totalMemory(): </w:t>
      </w:r>
      <w:r w:rsidRPr="00BF2B6D">
        <w:t>returns heap size</w:t>
      </w:r>
    </w:p>
    <w:p w14:paraId="79A548B5" w14:textId="61D3C661" w:rsidR="00BC778F" w:rsidRDefault="00BC778F" w:rsidP="00B413EE">
      <w:pPr>
        <w:pStyle w:val="ListParagraph"/>
        <w:numPr>
          <w:ilvl w:val="0"/>
          <w:numId w:val="243"/>
        </w:numPr>
      </w:pPr>
      <w:r w:rsidRPr="004A5B6C">
        <w:rPr>
          <w:b/>
          <w:bCs/>
        </w:rPr>
        <w:t xml:space="preserve">gc(): </w:t>
      </w:r>
      <w:r w:rsidRPr="00BF2B6D">
        <w:t xml:space="preserve">for requesting JVM to run </w:t>
      </w:r>
      <w:r w:rsidR="00372380" w:rsidRPr="00BF2B6D">
        <w:t>Garbage Collector</w:t>
      </w:r>
    </w:p>
    <w:p w14:paraId="54E331C7" w14:textId="05F4D7F9" w:rsidR="00BC778F" w:rsidRDefault="00BC778F" w:rsidP="00BC778F">
      <w:pPr>
        <w:rPr>
          <w:b/>
          <w:color w:val="FF0000"/>
        </w:rPr>
      </w:pPr>
      <w:r w:rsidRPr="006B37F1">
        <w:rPr>
          <w:b/>
          <w:color w:val="FF0000"/>
        </w:rPr>
        <w:t>gc() method available in the System class is static method</w:t>
      </w:r>
      <w:r w:rsidR="005851D0">
        <w:rPr>
          <w:b/>
          <w:color w:val="FF0000"/>
        </w:rPr>
        <w:t>,</w:t>
      </w:r>
      <w:r w:rsidRPr="006B37F1">
        <w:rPr>
          <w:b/>
          <w:color w:val="FF0000"/>
        </w:rPr>
        <w:t xml:space="preserve"> but gc() method available in Runtime classis an instance method.</w:t>
      </w:r>
    </w:p>
    <w:p w14:paraId="1D0E0C6E" w14:textId="77777777" w:rsidR="00262FCD" w:rsidRPr="006B37F1" w:rsidRDefault="00262FCD" w:rsidP="00BC778F">
      <w:pPr>
        <w:rPr>
          <w:b/>
          <w:color w:val="FF0000"/>
        </w:rPr>
      </w:pPr>
    </w:p>
    <w:p w14:paraId="3FCB5D79" w14:textId="56BF4916" w:rsidR="00BC778F" w:rsidRPr="005E1599" w:rsidRDefault="004E5805" w:rsidP="000E4144">
      <w:pPr>
        <w:pStyle w:val="Heading30"/>
      </w:pPr>
      <w:r>
        <w:t>finalize(</w:t>
      </w:r>
      <w:r w:rsidR="00BC778F">
        <w:t>)</w:t>
      </w:r>
    </w:p>
    <w:p w14:paraId="77CDB941" w14:textId="7169C522" w:rsidR="00BC778F" w:rsidRPr="005E1599" w:rsidRDefault="00BC778F" w:rsidP="00B413EE">
      <w:pPr>
        <w:pStyle w:val="ListParagraph"/>
        <w:numPr>
          <w:ilvl w:val="0"/>
          <w:numId w:val="194"/>
        </w:numPr>
      </w:pPr>
      <w:r w:rsidRPr="005E1599">
        <w:t>Just before destroying any object</w:t>
      </w:r>
      <w:r w:rsidR="00EE0063">
        <w:t>,</w:t>
      </w:r>
      <w:r w:rsidRPr="005E1599">
        <w:t xml:space="preserve"> Garbage Collector always calls </w:t>
      </w:r>
      <w:r w:rsidRPr="005E1599">
        <w:rPr>
          <w:b/>
        </w:rPr>
        <w:t>finalize()</w:t>
      </w:r>
      <w:r w:rsidRPr="005E1599">
        <w:t xml:space="preserve"> to perform </w:t>
      </w:r>
      <w:r w:rsidR="00EE0063" w:rsidRPr="005E1599">
        <w:t>cleanup</w:t>
      </w:r>
      <w:r w:rsidRPr="005E1599">
        <w:t xml:space="preserve"> activities.</w:t>
      </w:r>
    </w:p>
    <w:p w14:paraId="2A48EBB3" w14:textId="77777777" w:rsidR="00BC778F" w:rsidRPr="005E1599" w:rsidRDefault="00BC778F" w:rsidP="00B413EE">
      <w:pPr>
        <w:pStyle w:val="ListParagraph"/>
        <w:numPr>
          <w:ilvl w:val="0"/>
          <w:numId w:val="194"/>
        </w:numPr>
      </w:pPr>
      <w:r w:rsidRPr="005E1599">
        <w:rPr>
          <w:b/>
        </w:rPr>
        <w:t>finalize()</w:t>
      </w:r>
      <w:r w:rsidRPr="005E1599">
        <w:t xml:space="preserve"> is available in the </w:t>
      </w:r>
      <w:r w:rsidRPr="005E1599">
        <w:rPr>
          <w:b/>
        </w:rPr>
        <w:t>Object</w:t>
      </w:r>
      <w:r w:rsidRPr="005E1599">
        <w:t xml:space="preserve"> class which is declared as follows.</w:t>
      </w:r>
    </w:p>
    <w:p w14:paraId="4A86F9E2" w14:textId="77777777" w:rsidR="00BC778F" w:rsidRPr="005E1599" w:rsidRDefault="00BC778F" w:rsidP="00BC778F">
      <w:pPr>
        <w:pStyle w:val="Output"/>
        <w:ind w:left="720"/>
      </w:pPr>
      <w:r w:rsidRPr="005E1599">
        <w:t>protected void finalize() throws Throwable</w:t>
      </w:r>
    </w:p>
    <w:p w14:paraId="372D345C" w14:textId="77777777" w:rsidR="00BC778F" w:rsidRPr="005E1599" w:rsidRDefault="00BC778F" w:rsidP="00BC778F">
      <w:pPr>
        <w:pStyle w:val="Output"/>
        <w:ind w:left="720"/>
      </w:pPr>
      <w:r w:rsidRPr="005E1599">
        <w:t>{</w:t>
      </w:r>
    </w:p>
    <w:p w14:paraId="5C3E7E6B" w14:textId="77777777" w:rsidR="00BC778F" w:rsidRPr="005E1599" w:rsidRDefault="00BC778F" w:rsidP="00BC778F">
      <w:pPr>
        <w:pStyle w:val="Output"/>
        <w:ind w:left="720"/>
      </w:pPr>
      <w:r w:rsidRPr="005E1599">
        <w:t>}</w:t>
      </w:r>
    </w:p>
    <w:p w14:paraId="382CFD49" w14:textId="77777777" w:rsidR="009321A7" w:rsidRDefault="009321A7" w:rsidP="00EE0063">
      <w:pPr>
        <w:spacing w:line="240" w:lineRule="auto"/>
        <w:rPr>
          <w:b/>
          <w:i/>
          <w:iCs/>
          <w:u w:val="single"/>
        </w:rPr>
      </w:pPr>
    </w:p>
    <w:p w14:paraId="52516861" w14:textId="115655F9" w:rsidR="00BC778F" w:rsidRPr="005E1599" w:rsidRDefault="00BC778F" w:rsidP="00EE0063">
      <w:pPr>
        <w:spacing w:line="240" w:lineRule="auto"/>
      </w:pPr>
      <w:r w:rsidRPr="00C81102">
        <w:rPr>
          <w:b/>
          <w:i/>
          <w:iCs/>
          <w:u w:val="single"/>
        </w:rPr>
        <w:t>case1:</w:t>
      </w:r>
      <w:r w:rsidRPr="005E1599">
        <w:rPr>
          <w:i/>
          <w:iCs/>
        </w:rPr>
        <w:t xml:space="preserve"> </w:t>
      </w:r>
      <w:r w:rsidRPr="005E1599">
        <w:t xml:space="preserve">Garbage Collector always calls </w:t>
      </w:r>
      <w:r w:rsidRPr="00EE0063">
        <w:rPr>
          <w:rStyle w:val="0SyntaxPinkChar"/>
        </w:rPr>
        <w:t>finalize()</w:t>
      </w:r>
      <w:r w:rsidRPr="005E1599">
        <w:t xml:space="preserve"> on the Object which is eligible for Garbage Collect</w:t>
      </w:r>
      <w:r w:rsidR="00EE0063">
        <w:t>ion</w:t>
      </w:r>
      <w:r w:rsidRPr="005E1599">
        <w:t xml:space="preserve"> and</w:t>
      </w:r>
      <w:r>
        <w:t xml:space="preserve"> </w:t>
      </w:r>
      <w:r w:rsidRPr="005E1599">
        <w:t>the corresponding class finalize method will be executed.</w:t>
      </w:r>
    </w:p>
    <w:p w14:paraId="3ADE0FE2" w14:textId="77777777" w:rsidR="00EE0063" w:rsidRDefault="00EE0063" w:rsidP="00EE0063">
      <w:pPr>
        <w:pStyle w:val="Output"/>
        <w:rPr>
          <w:color w:val="4C483D" w:themeColor="text2"/>
        </w:rPr>
      </w:pPr>
      <w:r>
        <w:rPr>
          <w:bCs/>
          <w:color w:val="7F0055"/>
          <w:u w:val="single"/>
        </w:rPr>
        <w:t>c</w:t>
      </w:r>
      <w:r>
        <w:rPr>
          <w:bCs/>
          <w:color w:val="7F0055"/>
        </w:rPr>
        <w:t>lass</w:t>
      </w:r>
      <w:r>
        <w:t xml:space="preserve"> Test {</w:t>
      </w:r>
    </w:p>
    <w:p w14:paraId="74142EFC" w14:textId="77777777" w:rsidR="00EE0063" w:rsidRDefault="00EE0063" w:rsidP="00EE0063">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w:t>
      </w:r>
      <w:r>
        <w:t>[]) {</w:t>
      </w:r>
    </w:p>
    <w:p w14:paraId="455B813E" w14:textId="77777777" w:rsidR="00EE0063" w:rsidRDefault="00EE0063" w:rsidP="00EE0063">
      <w:pPr>
        <w:pStyle w:val="Output"/>
        <w:rPr>
          <w:color w:val="4C483D" w:themeColor="text2"/>
        </w:rPr>
      </w:pPr>
      <w:r>
        <w:tab/>
      </w:r>
      <w:r>
        <w:tab/>
        <w:t xml:space="preserve">String </w:t>
      </w:r>
      <w:r>
        <w:rPr>
          <w:color w:val="6A3E3E"/>
        </w:rPr>
        <w:t>s</w:t>
      </w:r>
      <w:r>
        <w:t xml:space="preserve"> = </w:t>
      </w:r>
      <w:r>
        <w:rPr>
          <w:bCs/>
          <w:color w:val="7F0055"/>
        </w:rPr>
        <w:t>new</w:t>
      </w:r>
      <w:r>
        <w:t xml:space="preserve"> String(</w:t>
      </w:r>
      <w:r>
        <w:rPr>
          <w:color w:val="2A00FF"/>
        </w:rPr>
        <w:t>"raju"</w:t>
      </w:r>
      <w:r>
        <w:t>);</w:t>
      </w:r>
    </w:p>
    <w:p w14:paraId="6279FF90" w14:textId="67BD9230" w:rsidR="00EE0063" w:rsidRDefault="00EE0063" w:rsidP="00EE0063">
      <w:pPr>
        <w:pStyle w:val="Output"/>
        <w:ind w:firstLine="720"/>
        <w:rPr>
          <w:color w:val="4C483D" w:themeColor="text2"/>
        </w:rPr>
      </w:pPr>
      <w:r>
        <w:rPr>
          <w:color w:val="3F7F5F"/>
        </w:rPr>
        <w:t xml:space="preserve">        //Test s = new Test();</w:t>
      </w:r>
    </w:p>
    <w:p w14:paraId="7D4E218F" w14:textId="77777777" w:rsidR="00EE0063" w:rsidRDefault="00EE0063" w:rsidP="00EE0063">
      <w:pPr>
        <w:pStyle w:val="Output"/>
        <w:rPr>
          <w:color w:val="4C483D" w:themeColor="text2"/>
        </w:rPr>
      </w:pPr>
      <w:r>
        <w:tab/>
      </w:r>
      <w:r>
        <w:tab/>
      </w:r>
      <w:r>
        <w:rPr>
          <w:color w:val="6A3E3E"/>
        </w:rPr>
        <w:t>s</w:t>
      </w:r>
      <w:r>
        <w:t xml:space="preserve"> = </w:t>
      </w:r>
      <w:r>
        <w:rPr>
          <w:bCs/>
          <w:color w:val="7F0055"/>
        </w:rPr>
        <w:t>null</w:t>
      </w:r>
      <w:r>
        <w:t>;</w:t>
      </w:r>
    </w:p>
    <w:p w14:paraId="396A5A85" w14:textId="77777777" w:rsidR="00EE0063" w:rsidRDefault="00EE0063" w:rsidP="00EE0063">
      <w:pPr>
        <w:pStyle w:val="Output"/>
        <w:rPr>
          <w:color w:val="4C483D" w:themeColor="text2"/>
        </w:rPr>
      </w:pPr>
      <w:r>
        <w:tab/>
      </w:r>
      <w:r>
        <w:tab/>
        <w:t>System.</w:t>
      </w:r>
      <w:r>
        <w:rPr>
          <w:i/>
          <w:iCs/>
        </w:rPr>
        <w:t>gc</w:t>
      </w:r>
      <w:r>
        <w:t>();</w:t>
      </w:r>
    </w:p>
    <w:p w14:paraId="401F65A0" w14:textId="77777777" w:rsidR="00EE0063" w:rsidRDefault="00EE0063" w:rsidP="00EE0063">
      <w:pPr>
        <w:pStyle w:val="Output"/>
        <w:rPr>
          <w:color w:val="4C483D" w:themeColor="text2"/>
        </w:rPr>
      </w:pPr>
      <w:r>
        <w:tab/>
      </w:r>
      <w:r>
        <w:tab/>
        <w:t>System.</w:t>
      </w:r>
      <w:r>
        <w:rPr>
          <w:bCs/>
          <w:i/>
          <w:iCs/>
          <w:color w:val="0000C0"/>
        </w:rPr>
        <w:t>out</w:t>
      </w:r>
      <w:r>
        <w:t>.println(</w:t>
      </w:r>
      <w:r>
        <w:rPr>
          <w:color w:val="2A00FF"/>
        </w:rPr>
        <w:t>"end of main method"</w:t>
      </w:r>
      <w:r>
        <w:t>);</w:t>
      </w:r>
    </w:p>
    <w:p w14:paraId="0F8A85A4" w14:textId="77777777" w:rsidR="00EE0063" w:rsidRDefault="00EE0063" w:rsidP="00EE0063">
      <w:pPr>
        <w:pStyle w:val="Output"/>
        <w:rPr>
          <w:color w:val="4C483D" w:themeColor="text2"/>
        </w:rPr>
      </w:pPr>
      <w:r>
        <w:tab/>
        <w:t>}</w:t>
      </w:r>
    </w:p>
    <w:p w14:paraId="5035A83D" w14:textId="77777777" w:rsidR="00EE0063" w:rsidRDefault="00EE0063" w:rsidP="00EE0063">
      <w:pPr>
        <w:pStyle w:val="Output"/>
        <w:rPr>
          <w:color w:val="4C483D" w:themeColor="text2"/>
        </w:rPr>
      </w:pPr>
    </w:p>
    <w:p w14:paraId="358406D3" w14:textId="77777777" w:rsidR="00EE0063" w:rsidRDefault="00EE0063" w:rsidP="00EE0063">
      <w:pPr>
        <w:pStyle w:val="Output"/>
        <w:rPr>
          <w:color w:val="4C483D" w:themeColor="text2"/>
        </w:rPr>
      </w:pPr>
      <w:r>
        <w:tab/>
      </w:r>
      <w:r>
        <w:rPr>
          <w:bCs/>
          <w:color w:val="7F0055"/>
        </w:rPr>
        <w:t>public</w:t>
      </w:r>
      <w:r>
        <w:t xml:space="preserve"> </w:t>
      </w:r>
      <w:r>
        <w:rPr>
          <w:bCs/>
          <w:color w:val="7F0055"/>
        </w:rPr>
        <w:t>void</w:t>
      </w:r>
      <w:r>
        <w:t xml:space="preserve"> finalize() {</w:t>
      </w:r>
    </w:p>
    <w:p w14:paraId="25069E40" w14:textId="77777777" w:rsidR="00EE0063" w:rsidRDefault="00EE0063" w:rsidP="00EE0063">
      <w:pPr>
        <w:pStyle w:val="Output"/>
        <w:rPr>
          <w:color w:val="4C483D" w:themeColor="text2"/>
        </w:rPr>
      </w:pPr>
      <w:r>
        <w:tab/>
      </w:r>
      <w:r>
        <w:tab/>
        <w:t>System.</w:t>
      </w:r>
      <w:r>
        <w:rPr>
          <w:bCs/>
          <w:i/>
          <w:iCs/>
          <w:color w:val="0000C0"/>
        </w:rPr>
        <w:t>out</w:t>
      </w:r>
      <w:r>
        <w:t>.println(</w:t>
      </w:r>
      <w:r>
        <w:rPr>
          <w:color w:val="2A00FF"/>
        </w:rPr>
        <w:t>"finalize method called"</w:t>
      </w:r>
      <w:r>
        <w:t>);</w:t>
      </w:r>
    </w:p>
    <w:p w14:paraId="09F1CFAD" w14:textId="77777777" w:rsidR="00EE0063" w:rsidRDefault="00EE0063" w:rsidP="00EE0063">
      <w:pPr>
        <w:pStyle w:val="Output"/>
        <w:rPr>
          <w:color w:val="4C483D" w:themeColor="text2"/>
        </w:rPr>
      </w:pPr>
      <w:r>
        <w:tab/>
        <w:t>}</w:t>
      </w:r>
    </w:p>
    <w:p w14:paraId="1CB8CBD5" w14:textId="77777777" w:rsidR="00EE0063" w:rsidRDefault="00EE0063" w:rsidP="00EE0063">
      <w:pPr>
        <w:pStyle w:val="Output"/>
        <w:rPr>
          <w:color w:val="4C483D" w:themeColor="text2"/>
        </w:rPr>
      </w:pPr>
      <w:r>
        <w:t>}</w:t>
      </w:r>
    </w:p>
    <w:p w14:paraId="258FBE3B" w14:textId="77777777" w:rsidR="00BC778F" w:rsidRPr="005E1599" w:rsidRDefault="00BC778F" w:rsidP="00BC778F">
      <w:pPr>
        <w:pStyle w:val="Output"/>
        <w:shd w:val="clear" w:color="auto" w:fill="000000" w:themeFill="text1"/>
      </w:pPr>
      <w:r w:rsidRPr="005E1599">
        <w:rPr>
          <w:bCs/>
        </w:rPr>
        <w:t xml:space="preserve">O/P:- </w:t>
      </w:r>
      <w:r w:rsidRPr="005E1599">
        <w:t>end of main method.</w:t>
      </w:r>
    </w:p>
    <w:p w14:paraId="1681933C" w14:textId="77777777" w:rsidR="00BC778F" w:rsidRPr="005E1599" w:rsidRDefault="00BC778F" w:rsidP="00BC778F">
      <w:r w:rsidRPr="005E1599">
        <w:t xml:space="preserve">In this case String Object is eligible for G.C and hence String class </w:t>
      </w:r>
      <w:r w:rsidRPr="009321A7">
        <w:rPr>
          <w:rStyle w:val="0SyntaxPinkChar"/>
        </w:rPr>
        <w:t>finalize()</w:t>
      </w:r>
      <w:r w:rsidRPr="005E1599">
        <w:t xml:space="preserve"> method has been executed.</w:t>
      </w:r>
    </w:p>
    <w:p w14:paraId="03FA2850" w14:textId="77777777" w:rsidR="00BC778F" w:rsidRPr="005E1599" w:rsidRDefault="00BC778F" w:rsidP="00BC778F">
      <w:r w:rsidRPr="005E1599">
        <w:t xml:space="preserve">In the above program if we are replacing String Object with Test Object then Test class </w:t>
      </w:r>
      <w:r w:rsidRPr="009321A7">
        <w:rPr>
          <w:rStyle w:val="0SyntaxPinkChar"/>
        </w:rPr>
        <w:t>finalize()</w:t>
      </w:r>
      <w:r w:rsidRPr="005E1599">
        <w:t xml:space="preserve"> will be</w:t>
      </w:r>
      <w:r>
        <w:t xml:space="preserve"> </w:t>
      </w:r>
      <w:r w:rsidR="00C81102" w:rsidRPr="005E1599">
        <w:t>executed. In</w:t>
      </w:r>
      <w:r w:rsidRPr="005E1599">
        <w:t xml:space="preserve"> this case </w:t>
      </w:r>
      <w:r w:rsidRPr="005E1599">
        <w:rPr>
          <w:b/>
          <w:bCs/>
        </w:rPr>
        <w:t xml:space="preserve">O/P </w:t>
      </w:r>
      <w:r w:rsidRPr="005E1599">
        <w:t>is end of main method</w:t>
      </w:r>
      <w:r>
        <w:t>.</w:t>
      </w:r>
    </w:p>
    <w:p w14:paraId="2EE92B6D" w14:textId="77777777" w:rsidR="00BC778F" w:rsidRPr="005E1599" w:rsidRDefault="00BC778F" w:rsidP="00BC778F">
      <w:pPr>
        <w:pStyle w:val="Output"/>
      </w:pPr>
      <w:r w:rsidRPr="005E1599">
        <w:t>finalize method called</w:t>
      </w:r>
    </w:p>
    <w:p w14:paraId="4233CE70" w14:textId="77777777" w:rsidR="00BC778F" w:rsidRPr="005E1599" w:rsidRDefault="00BC778F" w:rsidP="00BC778F">
      <w:pPr>
        <w:pStyle w:val="Output"/>
      </w:pPr>
      <w:r w:rsidRPr="005E1599">
        <w:t>end of main method</w:t>
      </w:r>
    </w:p>
    <w:p w14:paraId="0D97BDBB" w14:textId="77777777" w:rsidR="009321A7" w:rsidRDefault="009321A7" w:rsidP="00BC778F">
      <w:pPr>
        <w:rPr>
          <w:i/>
          <w:iCs/>
        </w:rPr>
      </w:pPr>
    </w:p>
    <w:p w14:paraId="457A52D0" w14:textId="77777777" w:rsidR="00BC778F" w:rsidRPr="005E1599" w:rsidRDefault="00BC778F" w:rsidP="00BC778F">
      <w:r w:rsidRPr="00C81102">
        <w:rPr>
          <w:b/>
          <w:i/>
          <w:iCs/>
          <w:u w:val="single"/>
        </w:rPr>
        <w:t>case2</w:t>
      </w:r>
      <w:r w:rsidRPr="00C81102">
        <w:rPr>
          <w:i/>
          <w:iCs/>
          <w:u w:val="single"/>
        </w:rPr>
        <w:t>:</w:t>
      </w:r>
      <w:r w:rsidRPr="005E1599">
        <w:rPr>
          <w:i/>
          <w:iCs/>
        </w:rPr>
        <w:t xml:space="preserve"> </w:t>
      </w:r>
      <w:r w:rsidRPr="005E1599">
        <w:t xml:space="preserve">we can call </w:t>
      </w:r>
      <w:r w:rsidRPr="009321A7">
        <w:rPr>
          <w:rStyle w:val="0SyntaxPinkChar"/>
        </w:rPr>
        <w:t>finalize()</w:t>
      </w:r>
      <w:r w:rsidRPr="005E1599">
        <w:t xml:space="preserve"> explicitly in that case it will execute just like a normal method and object won’t</w:t>
      </w:r>
      <w:r>
        <w:t xml:space="preserve"> </w:t>
      </w:r>
      <w:r w:rsidRPr="005E1599">
        <w:t>be destroyed.</w:t>
      </w:r>
    </w:p>
    <w:p w14:paraId="657E43BF" w14:textId="77777777" w:rsidR="009321A7" w:rsidRDefault="009321A7" w:rsidP="009321A7">
      <w:pPr>
        <w:spacing w:line="240" w:lineRule="auto"/>
      </w:pPr>
    </w:p>
    <w:p w14:paraId="00C7C3CB" w14:textId="4226CC74" w:rsidR="00BC778F" w:rsidRPr="005E1599" w:rsidRDefault="00BC778F" w:rsidP="00BC778F">
      <w:r w:rsidRPr="005E1599">
        <w:lastRenderedPageBreak/>
        <w:t xml:space="preserve">While executing </w:t>
      </w:r>
      <w:r w:rsidRPr="009321A7">
        <w:rPr>
          <w:rStyle w:val="0SyntaxPinkChar"/>
        </w:rPr>
        <w:t>finalize()</w:t>
      </w:r>
      <w:r w:rsidRPr="005E1599">
        <w:t xml:space="preserve"> method if any exception is uncaught</w:t>
      </w:r>
      <w:r w:rsidR="009321A7">
        <w:t>,</w:t>
      </w:r>
      <w:r w:rsidRPr="005E1599">
        <w:t xml:space="preserve"> it is simply ignored by the JVM but if we are</w:t>
      </w:r>
      <w:r>
        <w:t xml:space="preserve"> </w:t>
      </w:r>
      <w:r w:rsidRPr="005E1599">
        <w:t xml:space="preserve">calling finalize method explicitly and if an </w:t>
      </w:r>
      <w:r w:rsidR="00940C44" w:rsidRPr="005E1599">
        <w:t>exception</w:t>
      </w:r>
      <w:r w:rsidRPr="005E1599">
        <w:t xml:space="preserve"> is uncaught</w:t>
      </w:r>
      <w:r w:rsidR="009321A7">
        <w:t>,</w:t>
      </w:r>
      <w:r w:rsidRPr="005E1599">
        <w:t xml:space="preserve"> then the program will be terminated</w:t>
      </w:r>
      <w:r>
        <w:t xml:space="preserve"> </w:t>
      </w:r>
      <w:r w:rsidRPr="005E1599">
        <w:t>abnormally.</w:t>
      </w:r>
    </w:p>
    <w:p w14:paraId="048307AB" w14:textId="77777777" w:rsidR="009321A7" w:rsidRDefault="009321A7" w:rsidP="009321A7">
      <w:pPr>
        <w:pStyle w:val="Output"/>
        <w:rPr>
          <w:color w:val="4C483D" w:themeColor="text2"/>
        </w:rPr>
      </w:pPr>
      <w:r>
        <w:rPr>
          <w:bCs/>
          <w:color w:val="7F0055"/>
          <w:u w:val="single"/>
        </w:rPr>
        <w:t>c</w:t>
      </w:r>
      <w:r>
        <w:rPr>
          <w:bCs/>
          <w:color w:val="7F0055"/>
        </w:rPr>
        <w:t>lass</w:t>
      </w:r>
      <w:r>
        <w:t xml:space="preserve"> Test {</w:t>
      </w:r>
    </w:p>
    <w:p w14:paraId="31C9ED0F" w14:textId="77777777" w:rsidR="009321A7" w:rsidRDefault="009321A7" w:rsidP="009321A7">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w:t>
      </w:r>
      <w:r>
        <w:t>[]) {</w:t>
      </w:r>
    </w:p>
    <w:p w14:paraId="2A982C4C" w14:textId="77777777" w:rsidR="009321A7" w:rsidRDefault="009321A7" w:rsidP="009321A7">
      <w:pPr>
        <w:pStyle w:val="Output"/>
        <w:rPr>
          <w:color w:val="4C483D" w:themeColor="text2"/>
        </w:rPr>
      </w:pPr>
      <w:r>
        <w:tab/>
      </w:r>
      <w:r>
        <w:tab/>
        <w:t xml:space="preserve">Test </w:t>
      </w:r>
      <w:r>
        <w:rPr>
          <w:color w:val="6A3E3E"/>
        </w:rPr>
        <w:t>s</w:t>
      </w:r>
      <w:r>
        <w:t xml:space="preserve"> = </w:t>
      </w:r>
      <w:r>
        <w:rPr>
          <w:bCs/>
          <w:color w:val="7F0055"/>
        </w:rPr>
        <w:t>new</w:t>
      </w:r>
      <w:r>
        <w:t xml:space="preserve"> Test();</w:t>
      </w:r>
    </w:p>
    <w:p w14:paraId="2AE81CE7" w14:textId="57E332F5" w:rsidR="009321A7" w:rsidRDefault="009321A7" w:rsidP="009321A7">
      <w:pPr>
        <w:pStyle w:val="Output"/>
        <w:ind w:firstLine="720"/>
        <w:rPr>
          <w:color w:val="4C483D" w:themeColor="text2"/>
        </w:rPr>
      </w:pPr>
      <w:r>
        <w:rPr>
          <w:color w:val="3F7F5F"/>
        </w:rPr>
        <w:t xml:space="preserve">        //s.finalize();</w:t>
      </w:r>
    </w:p>
    <w:p w14:paraId="25A993B9" w14:textId="77777777" w:rsidR="009321A7" w:rsidRDefault="009321A7" w:rsidP="009321A7">
      <w:pPr>
        <w:pStyle w:val="Output"/>
        <w:rPr>
          <w:color w:val="4C483D" w:themeColor="text2"/>
        </w:rPr>
      </w:pPr>
      <w:r>
        <w:tab/>
      </w:r>
      <w:r>
        <w:tab/>
      </w:r>
      <w:r>
        <w:rPr>
          <w:color w:val="6A3E3E"/>
        </w:rPr>
        <w:t>s</w:t>
      </w:r>
      <w:r>
        <w:t xml:space="preserve"> = </w:t>
      </w:r>
      <w:r>
        <w:rPr>
          <w:bCs/>
          <w:color w:val="7F0055"/>
        </w:rPr>
        <w:t>null</w:t>
      </w:r>
      <w:r>
        <w:t>;</w:t>
      </w:r>
    </w:p>
    <w:p w14:paraId="7594F6D2" w14:textId="77777777" w:rsidR="009321A7" w:rsidRDefault="009321A7" w:rsidP="009321A7">
      <w:pPr>
        <w:pStyle w:val="Output"/>
        <w:rPr>
          <w:color w:val="4C483D" w:themeColor="text2"/>
        </w:rPr>
      </w:pPr>
      <w:r>
        <w:tab/>
      </w:r>
      <w:r>
        <w:tab/>
        <w:t>System.</w:t>
      </w:r>
      <w:r>
        <w:rPr>
          <w:i/>
          <w:iCs/>
        </w:rPr>
        <w:t>gc</w:t>
      </w:r>
      <w:r>
        <w:t>();</w:t>
      </w:r>
    </w:p>
    <w:p w14:paraId="6ECDD597" w14:textId="77777777" w:rsidR="009321A7" w:rsidRDefault="009321A7" w:rsidP="009321A7">
      <w:pPr>
        <w:pStyle w:val="Output"/>
        <w:rPr>
          <w:color w:val="4C483D" w:themeColor="text2"/>
        </w:rPr>
      </w:pPr>
      <w:r>
        <w:tab/>
      </w:r>
      <w:r>
        <w:tab/>
        <w:t>System.</w:t>
      </w:r>
      <w:r>
        <w:rPr>
          <w:bCs/>
          <w:i/>
          <w:iCs/>
          <w:color w:val="0000C0"/>
        </w:rPr>
        <w:t>out</w:t>
      </w:r>
      <w:r>
        <w:t>.println(</w:t>
      </w:r>
      <w:r>
        <w:rPr>
          <w:color w:val="2A00FF"/>
        </w:rPr>
        <w:t>"End of main method"</w:t>
      </w:r>
      <w:r>
        <w:t>);</w:t>
      </w:r>
    </w:p>
    <w:p w14:paraId="6987F312" w14:textId="77777777" w:rsidR="009321A7" w:rsidRDefault="009321A7" w:rsidP="009321A7">
      <w:pPr>
        <w:pStyle w:val="Output"/>
        <w:rPr>
          <w:color w:val="4C483D" w:themeColor="text2"/>
        </w:rPr>
      </w:pPr>
      <w:r>
        <w:tab/>
        <w:t>}</w:t>
      </w:r>
    </w:p>
    <w:p w14:paraId="1F84E510" w14:textId="77777777" w:rsidR="009321A7" w:rsidRDefault="009321A7" w:rsidP="009321A7">
      <w:pPr>
        <w:pStyle w:val="Output"/>
        <w:rPr>
          <w:color w:val="4C483D" w:themeColor="text2"/>
        </w:rPr>
      </w:pPr>
    </w:p>
    <w:p w14:paraId="48546364" w14:textId="77777777" w:rsidR="009321A7" w:rsidRDefault="009321A7" w:rsidP="009321A7">
      <w:pPr>
        <w:pStyle w:val="Output"/>
        <w:rPr>
          <w:color w:val="4C483D" w:themeColor="text2"/>
        </w:rPr>
      </w:pPr>
      <w:r>
        <w:tab/>
      </w:r>
      <w:r>
        <w:rPr>
          <w:bCs/>
          <w:color w:val="7F0055"/>
        </w:rPr>
        <w:t>public</w:t>
      </w:r>
      <w:r>
        <w:t xml:space="preserve"> </w:t>
      </w:r>
      <w:r>
        <w:rPr>
          <w:bCs/>
          <w:color w:val="7F0055"/>
        </w:rPr>
        <w:t>void</w:t>
      </w:r>
      <w:r>
        <w:t xml:space="preserve"> finalize() {</w:t>
      </w:r>
    </w:p>
    <w:p w14:paraId="6875BF3A" w14:textId="77777777" w:rsidR="009321A7" w:rsidRDefault="009321A7" w:rsidP="009321A7">
      <w:pPr>
        <w:pStyle w:val="Output"/>
        <w:rPr>
          <w:color w:val="4C483D" w:themeColor="text2"/>
        </w:rPr>
      </w:pPr>
      <w:r>
        <w:tab/>
      </w:r>
      <w:r>
        <w:tab/>
        <w:t>System.</w:t>
      </w:r>
      <w:r>
        <w:rPr>
          <w:bCs/>
          <w:i/>
          <w:iCs/>
          <w:color w:val="0000C0"/>
        </w:rPr>
        <w:t>out</w:t>
      </w:r>
      <w:r>
        <w:t>.println(</w:t>
      </w:r>
      <w:r>
        <w:rPr>
          <w:color w:val="2A00FF"/>
        </w:rPr>
        <w:t>"finalize method"</w:t>
      </w:r>
      <w:r>
        <w:t>);</w:t>
      </w:r>
    </w:p>
    <w:p w14:paraId="0836145A" w14:textId="77777777" w:rsidR="009321A7" w:rsidRDefault="009321A7" w:rsidP="009321A7">
      <w:pPr>
        <w:pStyle w:val="Output"/>
        <w:rPr>
          <w:color w:val="4C483D" w:themeColor="text2"/>
        </w:rPr>
      </w:pPr>
      <w:r>
        <w:tab/>
      </w:r>
      <w:r>
        <w:tab/>
        <w:t>System.</w:t>
      </w:r>
      <w:r>
        <w:rPr>
          <w:bCs/>
          <w:i/>
          <w:iCs/>
          <w:color w:val="0000C0"/>
        </w:rPr>
        <w:t>out</w:t>
      </w:r>
      <w:r>
        <w:t>.println(10 / 0);</w:t>
      </w:r>
    </w:p>
    <w:p w14:paraId="1DB772FA" w14:textId="77777777" w:rsidR="009321A7" w:rsidRDefault="009321A7" w:rsidP="009321A7">
      <w:pPr>
        <w:pStyle w:val="Output"/>
        <w:rPr>
          <w:color w:val="4C483D" w:themeColor="text2"/>
        </w:rPr>
      </w:pPr>
      <w:r>
        <w:tab/>
        <w:t>}</w:t>
      </w:r>
    </w:p>
    <w:p w14:paraId="21C28FBA" w14:textId="77777777" w:rsidR="009321A7" w:rsidRDefault="009321A7" w:rsidP="009321A7">
      <w:pPr>
        <w:pStyle w:val="Output"/>
        <w:rPr>
          <w:color w:val="4C483D" w:themeColor="text2"/>
        </w:rPr>
      </w:pPr>
      <w:r>
        <w:t>}</w:t>
      </w:r>
    </w:p>
    <w:p w14:paraId="680C73C9" w14:textId="77777777" w:rsidR="00BC778F" w:rsidRPr="005E1599" w:rsidRDefault="00BC778F" w:rsidP="00BC778F">
      <w:pPr>
        <w:pStyle w:val="Output"/>
        <w:shd w:val="clear" w:color="auto" w:fill="000000" w:themeFill="text1"/>
      </w:pPr>
      <w:r w:rsidRPr="005E1599">
        <w:rPr>
          <w:bCs/>
        </w:rPr>
        <w:t xml:space="preserve">O/P:- </w:t>
      </w:r>
      <w:r w:rsidRPr="005E1599">
        <w:t>finalize method</w:t>
      </w:r>
    </w:p>
    <w:p w14:paraId="40C2E553" w14:textId="77777777" w:rsidR="00BC778F" w:rsidRDefault="00BC778F" w:rsidP="00BC778F">
      <w:pPr>
        <w:pStyle w:val="Output"/>
        <w:shd w:val="clear" w:color="auto" w:fill="000000" w:themeFill="text1"/>
      </w:pPr>
      <w:r w:rsidRPr="005E1599">
        <w:t>end of main method</w:t>
      </w:r>
    </w:p>
    <w:p w14:paraId="2629E60E" w14:textId="77777777" w:rsidR="009321A7" w:rsidRPr="00F671B5" w:rsidRDefault="009321A7" w:rsidP="00F671B5"/>
    <w:p w14:paraId="233F8048" w14:textId="77777777" w:rsidR="009149EA" w:rsidRPr="00F671B5" w:rsidRDefault="006C2771" w:rsidP="00F671B5">
      <w:pPr>
        <w:pStyle w:val="Qsns"/>
        <w:jc w:val="center"/>
      </w:pPr>
      <w:bookmarkStart w:id="54" w:name="_Toc458531530"/>
      <w:r w:rsidRPr="00F671B5">
        <w:t>Difference between final, finally and finalize</w:t>
      </w:r>
      <w:bookmarkEnd w:id="54"/>
    </w:p>
    <w:tbl>
      <w:tblPr>
        <w:tblW w:w="93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83"/>
        <w:gridCol w:w="3425"/>
        <w:gridCol w:w="2820"/>
        <w:gridCol w:w="2661"/>
      </w:tblGrid>
      <w:tr w:rsidR="00F671B5" w:rsidRPr="00F671B5" w14:paraId="6753F7B3" w14:textId="77777777" w:rsidTr="00F671B5">
        <w:trPr>
          <w:trHeight w:val="11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562919CE" w14:textId="77777777" w:rsidR="00F671B5" w:rsidRPr="00F671B5" w:rsidRDefault="00F671B5" w:rsidP="00F671B5">
            <w:pPr>
              <w:spacing w:line="240" w:lineRule="auto"/>
              <w:rPr>
                <w:b/>
                <w:bCs/>
                <w:sz w:val="18"/>
              </w:rPr>
            </w:pPr>
            <w:r w:rsidRPr="00F671B5">
              <w:rPr>
                <w:b/>
                <w:bCs/>
                <w:sz w:val="18"/>
              </w:rPr>
              <w:t>No.</w:t>
            </w:r>
          </w:p>
        </w:tc>
        <w:tc>
          <w:tcPr>
            <w:tcW w:w="3425"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1CFD0E7" w14:textId="77777777" w:rsidR="00F671B5" w:rsidRPr="00F671B5" w:rsidRDefault="00F671B5" w:rsidP="00F671B5">
            <w:pPr>
              <w:spacing w:line="240" w:lineRule="auto"/>
              <w:rPr>
                <w:b/>
                <w:bCs/>
                <w:sz w:val="18"/>
              </w:rPr>
            </w:pPr>
            <w:r w:rsidRPr="00F671B5">
              <w:rPr>
                <w:b/>
                <w:bCs/>
                <w:sz w:val="18"/>
              </w:rPr>
              <w:t>final</w:t>
            </w:r>
          </w:p>
        </w:tc>
        <w:tc>
          <w:tcPr>
            <w:tcW w:w="2820"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C8DD1F6" w14:textId="6F5160CB" w:rsidR="00F671B5" w:rsidRPr="00F671B5" w:rsidRDefault="00947454" w:rsidP="00F671B5">
            <w:pPr>
              <w:spacing w:line="240" w:lineRule="auto"/>
              <w:rPr>
                <w:b/>
                <w:bCs/>
                <w:sz w:val="18"/>
              </w:rPr>
            </w:pPr>
            <w:r>
              <w:rPr>
                <w:b/>
                <w:bCs/>
                <w:sz w:val="18"/>
              </w:rPr>
              <w:t>f</w:t>
            </w:r>
            <w:r w:rsidR="00F671B5" w:rsidRPr="00F671B5">
              <w:rPr>
                <w:b/>
                <w:bCs/>
                <w:sz w:val="18"/>
              </w:rPr>
              <w:t>inally</w:t>
            </w:r>
          </w:p>
        </w:tc>
        <w:tc>
          <w:tcPr>
            <w:tcW w:w="2661"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7BC8C03" w14:textId="77777777" w:rsidR="00F671B5" w:rsidRPr="00F671B5" w:rsidRDefault="00F671B5" w:rsidP="00F671B5">
            <w:pPr>
              <w:spacing w:line="240" w:lineRule="auto"/>
              <w:rPr>
                <w:b/>
                <w:bCs/>
                <w:sz w:val="18"/>
              </w:rPr>
            </w:pPr>
            <w:r w:rsidRPr="00F671B5">
              <w:rPr>
                <w:b/>
                <w:bCs/>
                <w:sz w:val="18"/>
              </w:rPr>
              <w:t>finalize</w:t>
            </w:r>
          </w:p>
        </w:tc>
      </w:tr>
      <w:tr w:rsidR="00F671B5" w:rsidRPr="00F671B5" w14:paraId="45A6EBCF" w14:textId="77777777" w:rsidTr="00F671B5">
        <w:trPr>
          <w:trHeight w:val="446"/>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B52791A" w14:textId="77777777" w:rsidR="00F671B5" w:rsidRPr="00F671B5" w:rsidRDefault="00F671B5" w:rsidP="00F671B5">
            <w:pPr>
              <w:spacing w:line="240" w:lineRule="auto"/>
              <w:rPr>
                <w:sz w:val="18"/>
              </w:rPr>
            </w:pPr>
            <w:r w:rsidRPr="00F671B5">
              <w:rPr>
                <w:sz w:val="18"/>
              </w:rPr>
              <w:t>1)</w:t>
            </w:r>
          </w:p>
        </w:tc>
        <w:tc>
          <w:tcPr>
            <w:tcW w:w="3425"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98CF378" w14:textId="3534E15F" w:rsidR="003F4734" w:rsidRDefault="00947454" w:rsidP="00F671B5">
            <w:pPr>
              <w:spacing w:line="240" w:lineRule="auto"/>
              <w:rPr>
                <w:sz w:val="18"/>
              </w:rPr>
            </w:pPr>
            <w:r w:rsidRPr="00947454">
              <w:rPr>
                <w:rStyle w:val="0SyntaxPinkChar"/>
              </w:rPr>
              <w:t>f</w:t>
            </w:r>
            <w:r w:rsidR="00F671B5" w:rsidRPr="00947454">
              <w:rPr>
                <w:rStyle w:val="0SyntaxPinkChar"/>
              </w:rPr>
              <w:t>inal</w:t>
            </w:r>
            <w:r w:rsidR="00F671B5" w:rsidRPr="00F671B5">
              <w:rPr>
                <w:sz w:val="18"/>
              </w:rPr>
              <w:t xml:space="preserve"> is used to apply restrictions on class, </w:t>
            </w:r>
            <w:r w:rsidRPr="00F671B5">
              <w:rPr>
                <w:sz w:val="18"/>
              </w:rPr>
              <w:t>method,</w:t>
            </w:r>
            <w:r w:rsidR="00F671B5" w:rsidRPr="00F671B5">
              <w:rPr>
                <w:sz w:val="18"/>
              </w:rPr>
              <w:t xml:space="preserve"> and variable. </w:t>
            </w:r>
          </w:p>
          <w:p w14:paraId="25592BD1" w14:textId="77777777" w:rsidR="00947454" w:rsidRDefault="00947454" w:rsidP="00F671B5">
            <w:pPr>
              <w:spacing w:line="240" w:lineRule="auto"/>
              <w:rPr>
                <w:sz w:val="18"/>
              </w:rPr>
            </w:pPr>
          </w:p>
          <w:p w14:paraId="6361F299" w14:textId="77777777" w:rsidR="00947454" w:rsidRDefault="00947454" w:rsidP="00F671B5">
            <w:pPr>
              <w:spacing w:line="240" w:lineRule="auto"/>
              <w:rPr>
                <w:sz w:val="18"/>
              </w:rPr>
            </w:pPr>
            <w:r w:rsidRPr="00BB18F4">
              <w:rPr>
                <w:b/>
                <w:bCs/>
              </w:rPr>
              <w:t>final</w:t>
            </w:r>
            <w:r w:rsidRPr="00BB18F4">
              <w:rPr>
                <w:b/>
                <w:bCs/>
                <w:sz w:val="18"/>
              </w:rPr>
              <w:t xml:space="preserve"> </w:t>
            </w:r>
            <w:r w:rsidR="00F671B5" w:rsidRPr="00BB18F4">
              <w:rPr>
                <w:b/>
                <w:bCs/>
                <w:sz w:val="18"/>
              </w:rPr>
              <w:t>class</w:t>
            </w:r>
            <w:r w:rsidR="00F671B5" w:rsidRPr="00F671B5">
              <w:rPr>
                <w:sz w:val="18"/>
              </w:rPr>
              <w:t xml:space="preserve"> can't be inherited, </w:t>
            </w:r>
          </w:p>
          <w:p w14:paraId="45FCA393" w14:textId="1B92A21D" w:rsidR="00F671B5" w:rsidRPr="00F671B5" w:rsidRDefault="00F671B5" w:rsidP="00F671B5">
            <w:pPr>
              <w:spacing w:line="240" w:lineRule="auto"/>
              <w:rPr>
                <w:sz w:val="18"/>
              </w:rPr>
            </w:pPr>
            <w:r w:rsidRPr="00BB18F4">
              <w:rPr>
                <w:b/>
                <w:bCs/>
                <w:sz w:val="18"/>
              </w:rPr>
              <w:t>final</w:t>
            </w:r>
            <w:r w:rsidRPr="00F671B5">
              <w:rPr>
                <w:sz w:val="18"/>
              </w:rPr>
              <w:t xml:space="preserve"> </w:t>
            </w:r>
            <w:r w:rsidRPr="00947454">
              <w:rPr>
                <w:b/>
                <w:bCs/>
                <w:sz w:val="18"/>
              </w:rPr>
              <w:t>method</w:t>
            </w:r>
            <w:r w:rsidRPr="00F671B5">
              <w:rPr>
                <w:sz w:val="18"/>
              </w:rPr>
              <w:t xml:space="preserve"> can't be </w:t>
            </w:r>
            <w:r w:rsidR="002C472F" w:rsidRPr="00F671B5">
              <w:rPr>
                <w:sz w:val="18"/>
              </w:rPr>
              <w:t>overridden,</w:t>
            </w:r>
            <w:r w:rsidRPr="00F671B5">
              <w:rPr>
                <w:sz w:val="18"/>
              </w:rPr>
              <w:t xml:space="preserve"> and </w:t>
            </w:r>
            <w:r w:rsidRPr="00BB18F4">
              <w:rPr>
                <w:b/>
                <w:bCs/>
                <w:sz w:val="18"/>
              </w:rPr>
              <w:t>final</w:t>
            </w:r>
            <w:r w:rsidRPr="00F671B5">
              <w:rPr>
                <w:sz w:val="18"/>
              </w:rPr>
              <w:t xml:space="preserve"> </w:t>
            </w:r>
            <w:r w:rsidRPr="00947454">
              <w:rPr>
                <w:b/>
                <w:bCs/>
                <w:sz w:val="18"/>
              </w:rPr>
              <w:t>variable</w:t>
            </w:r>
            <w:r w:rsidRPr="00F671B5">
              <w:rPr>
                <w:sz w:val="18"/>
              </w:rPr>
              <w:t xml:space="preserve"> value can't be changed.</w:t>
            </w:r>
          </w:p>
        </w:tc>
        <w:tc>
          <w:tcPr>
            <w:tcW w:w="2820"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81C2309" w14:textId="42EDC828" w:rsidR="00F671B5" w:rsidRPr="00F671B5" w:rsidRDefault="00947454" w:rsidP="00F671B5">
            <w:pPr>
              <w:spacing w:line="240" w:lineRule="auto"/>
              <w:rPr>
                <w:sz w:val="18"/>
              </w:rPr>
            </w:pPr>
            <w:r w:rsidRPr="00947454">
              <w:rPr>
                <w:rStyle w:val="0SyntaxPinkChar"/>
              </w:rPr>
              <w:t>finally</w:t>
            </w:r>
            <w:r w:rsidRPr="00F671B5">
              <w:rPr>
                <w:sz w:val="18"/>
              </w:rPr>
              <w:t xml:space="preserve"> </w:t>
            </w:r>
            <w:r w:rsidR="00F671B5" w:rsidRPr="00F671B5">
              <w:rPr>
                <w:sz w:val="18"/>
              </w:rPr>
              <w:t>is used to place important code, it will be executed whether exception is handled or not.</w:t>
            </w:r>
          </w:p>
        </w:tc>
        <w:tc>
          <w:tcPr>
            <w:tcW w:w="2661"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3A78C193" w14:textId="0C41D4F0" w:rsidR="00F671B5" w:rsidRPr="00F671B5" w:rsidRDefault="00947454" w:rsidP="00F671B5">
            <w:pPr>
              <w:spacing w:line="240" w:lineRule="auto"/>
              <w:rPr>
                <w:sz w:val="18"/>
              </w:rPr>
            </w:pPr>
            <w:r w:rsidRPr="00947454">
              <w:rPr>
                <w:rStyle w:val="0SyntaxPinkChar"/>
              </w:rPr>
              <w:t>finalize</w:t>
            </w:r>
            <w:r w:rsidRPr="00F671B5">
              <w:rPr>
                <w:sz w:val="18"/>
              </w:rPr>
              <w:t xml:space="preserve"> </w:t>
            </w:r>
            <w:r w:rsidR="00F671B5" w:rsidRPr="00F671B5">
              <w:rPr>
                <w:sz w:val="18"/>
              </w:rPr>
              <w:t>is used to perform clean up processing just before object is garbage collected.</w:t>
            </w:r>
          </w:p>
        </w:tc>
      </w:tr>
      <w:tr w:rsidR="00F671B5" w:rsidRPr="00F671B5" w14:paraId="758A917E" w14:textId="77777777" w:rsidTr="00F671B5">
        <w:trPr>
          <w:trHeight w:val="256"/>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2FB14203" w14:textId="77777777" w:rsidR="00F671B5" w:rsidRPr="00F671B5" w:rsidRDefault="00F671B5" w:rsidP="00F671B5">
            <w:pPr>
              <w:spacing w:line="240" w:lineRule="auto"/>
              <w:rPr>
                <w:sz w:val="18"/>
              </w:rPr>
            </w:pPr>
            <w:r w:rsidRPr="00F671B5">
              <w:rPr>
                <w:sz w:val="18"/>
              </w:rPr>
              <w:t>2)</w:t>
            </w:r>
          </w:p>
        </w:tc>
        <w:tc>
          <w:tcPr>
            <w:tcW w:w="3425"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3E3E3073" w14:textId="7E291315" w:rsidR="00F671B5" w:rsidRPr="00F671B5" w:rsidRDefault="00947454" w:rsidP="00F671B5">
            <w:pPr>
              <w:spacing w:line="240" w:lineRule="auto"/>
              <w:rPr>
                <w:sz w:val="18"/>
              </w:rPr>
            </w:pPr>
            <w:r w:rsidRPr="00947454">
              <w:rPr>
                <w:rStyle w:val="0SyntaxPinkChar"/>
              </w:rPr>
              <w:t>final</w:t>
            </w:r>
            <w:r w:rsidRPr="00F671B5">
              <w:rPr>
                <w:sz w:val="18"/>
              </w:rPr>
              <w:t xml:space="preserve"> </w:t>
            </w:r>
            <w:r w:rsidR="00F671B5" w:rsidRPr="00F671B5">
              <w:rPr>
                <w:sz w:val="18"/>
              </w:rPr>
              <w:t>is a keyword.</w:t>
            </w:r>
          </w:p>
        </w:tc>
        <w:tc>
          <w:tcPr>
            <w:tcW w:w="2820"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2D590EE" w14:textId="2ABC901F" w:rsidR="00F671B5" w:rsidRPr="00F671B5" w:rsidRDefault="00947454" w:rsidP="00F671B5">
            <w:pPr>
              <w:spacing w:line="240" w:lineRule="auto"/>
              <w:rPr>
                <w:sz w:val="18"/>
              </w:rPr>
            </w:pPr>
            <w:r w:rsidRPr="00947454">
              <w:rPr>
                <w:rStyle w:val="0SyntaxPinkChar"/>
              </w:rPr>
              <w:t>finally</w:t>
            </w:r>
            <w:r w:rsidRPr="00F671B5">
              <w:rPr>
                <w:sz w:val="18"/>
              </w:rPr>
              <w:t xml:space="preserve"> </w:t>
            </w:r>
            <w:r w:rsidR="00F671B5" w:rsidRPr="00F671B5">
              <w:rPr>
                <w:sz w:val="18"/>
              </w:rPr>
              <w:t>is a block.</w:t>
            </w:r>
          </w:p>
        </w:tc>
        <w:tc>
          <w:tcPr>
            <w:tcW w:w="2661"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625DC8C" w14:textId="5FCB01EF" w:rsidR="00F671B5" w:rsidRPr="00F671B5" w:rsidRDefault="00947454" w:rsidP="00F671B5">
            <w:pPr>
              <w:spacing w:line="240" w:lineRule="auto"/>
              <w:rPr>
                <w:sz w:val="18"/>
              </w:rPr>
            </w:pPr>
            <w:r w:rsidRPr="00947454">
              <w:rPr>
                <w:rStyle w:val="0SyntaxPinkChar"/>
              </w:rPr>
              <w:t>finalize</w:t>
            </w:r>
            <w:r w:rsidRPr="00F671B5">
              <w:rPr>
                <w:sz w:val="18"/>
              </w:rPr>
              <w:t xml:space="preserve"> </w:t>
            </w:r>
            <w:r w:rsidR="00F671B5" w:rsidRPr="00F671B5">
              <w:rPr>
                <w:sz w:val="18"/>
              </w:rPr>
              <w:t>is a method.</w:t>
            </w:r>
          </w:p>
        </w:tc>
      </w:tr>
    </w:tbl>
    <w:p w14:paraId="1269A15A" w14:textId="0E7B637F" w:rsidR="00940C44" w:rsidRDefault="00940C44" w:rsidP="00940C44"/>
    <w:p w14:paraId="2EA4CA5E" w14:textId="77777777" w:rsidR="004D0A30" w:rsidRDefault="004D0A30" w:rsidP="00940C44"/>
    <w:p w14:paraId="5231A384" w14:textId="5787DE57" w:rsidR="00BC778F" w:rsidRDefault="00BC778F" w:rsidP="000E4144">
      <w:pPr>
        <w:pStyle w:val="Heading30"/>
      </w:pPr>
      <w:r>
        <w:t>Types of Garbage Collectors</w:t>
      </w:r>
    </w:p>
    <w:p w14:paraId="555AE767" w14:textId="5AFE963B" w:rsidR="00BC778F" w:rsidRDefault="00BC778F" w:rsidP="004D0A30">
      <w:pPr>
        <w:spacing w:line="240" w:lineRule="auto"/>
      </w:pPr>
      <w:r w:rsidRPr="00C05735">
        <w:t xml:space="preserve">When an object is no longer used, the garbage collector reclaims the underlying memory and reuses it for future object allocation. This means there is no explicit </w:t>
      </w:r>
      <w:r w:rsidR="004D0A30" w:rsidRPr="00C05735">
        <w:t>deletion,</w:t>
      </w:r>
      <w:r w:rsidRPr="00C05735">
        <w:t xml:space="preserve"> and no memory is given back to the operating system.</w:t>
      </w:r>
      <w:r>
        <w:t xml:space="preserve"> </w:t>
      </w:r>
    </w:p>
    <w:p w14:paraId="1B6C3C34" w14:textId="77777777" w:rsidR="00BC778F" w:rsidRDefault="00BC778F" w:rsidP="00FB56EB">
      <w:pPr>
        <w:ind w:left="720"/>
      </w:pPr>
      <w:r w:rsidRPr="00C05735">
        <w:rPr>
          <w:noProof/>
          <w:lang w:eastAsia="en-US"/>
        </w:rPr>
        <w:drawing>
          <wp:inline distT="0" distB="0" distL="0" distR="0" wp14:anchorId="647DE724" wp14:editId="0AA6EC08">
            <wp:extent cx="2645267" cy="1481349"/>
            <wp:effectExtent l="0" t="0" r="3175" b="5080"/>
            <wp:docPr id="34" name="Picture 34" descr="New objects are simply allocated at the end of the used 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ew objects are simply allocated at the end of the used hea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54915" cy="1542752"/>
                    </a:xfrm>
                    <a:prstGeom prst="rect">
                      <a:avLst/>
                    </a:prstGeom>
                    <a:noFill/>
                    <a:ln>
                      <a:noFill/>
                    </a:ln>
                  </pic:spPr>
                </pic:pic>
              </a:graphicData>
            </a:graphic>
          </wp:inline>
        </w:drawing>
      </w:r>
    </w:p>
    <w:p w14:paraId="224E4BF1" w14:textId="77777777" w:rsidR="00BC778F" w:rsidRPr="00C05735" w:rsidRDefault="00BC778F" w:rsidP="00BC778F">
      <w:r w:rsidRPr="00C05735">
        <w:t>Java has </w:t>
      </w:r>
      <w:r w:rsidRPr="00C05735">
        <w:rPr>
          <w:b/>
          <w:bCs/>
        </w:rPr>
        <w:t>four types of garbage collectors</w:t>
      </w:r>
      <w:r w:rsidRPr="00C05735">
        <w:t>,</w:t>
      </w:r>
    </w:p>
    <w:p w14:paraId="30C4271B" w14:textId="77777777" w:rsidR="00BC778F" w:rsidRPr="00496E57" w:rsidRDefault="009D004C" w:rsidP="00B413EE">
      <w:pPr>
        <w:pStyle w:val="ListParagraph"/>
        <w:numPr>
          <w:ilvl w:val="0"/>
          <w:numId w:val="195"/>
        </w:numPr>
        <w:rPr>
          <w:b/>
          <w:color w:val="FF0000"/>
        </w:rPr>
      </w:pPr>
      <w:hyperlink r:id="rId73" w:anchor="serial-garbage-collector" w:history="1">
        <w:r w:rsidR="00BC778F" w:rsidRPr="00496E57">
          <w:rPr>
            <w:rStyle w:val="Hyperlink"/>
            <w:b/>
            <w:color w:val="FF0000"/>
          </w:rPr>
          <w:t>Serial Garbage Collector</w:t>
        </w:r>
      </w:hyperlink>
    </w:p>
    <w:p w14:paraId="701D0661" w14:textId="77777777" w:rsidR="00BC778F" w:rsidRPr="00496E57" w:rsidRDefault="009D004C" w:rsidP="00B413EE">
      <w:pPr>
        <w:pStyle w:val="ListParagraph"/>
        <w:numPr>
          <w:ilvl w:val="0"/>
          <w:numId w:val="195"/>
        </w:numPr>
        <w:rPr>
          <w:b/>
          <w:color w:val="FF0000"/>
        </w:rPr>
      </w:pPr>
      <w:hyperlink r:id="rId74" w:anchor="parallel-garbage-collector" w:history="1">
        <w:r w:rsidR="00BC778F" w:rsidRPr="00496E57">
          <w:rPr>
            <w:rStyle w:val="Hyperlink"/>
            <w:b/>
            <w:color w:val="FF0000"/>
          </w:rPr>
          <w:t>Parallel Garbage Collector</w:t>
        </w:r>
      </w:hyperlink>
    </w:p>
    <w:p w14:paraId="248AB3B2" w14:textId="1BC23ACE" w:rsidR="00BC778F" w:rsidRPr="00496E57" w:rsidRDefault="009D004C" w:rsidP="00B413EE">
      <w:pPr>
        <w:pStyle w:val="ListParagraph"/>
        <w:numPr>
          <w:ilvl w:val="0"/>
          <w:numId w:val="195"/>
        </w:numPr>
        <w:rPr>
          <w:b/>
          <w:color w:val="FF0000"/>
        </w:rPr>
      </w:pPr>
      <w:hyperlink r:id="rId75" w:anchor="cms-garbage-collector" w:history="1">
        <w:r w:rsidR="00BC778F" w:rsidRPr="00496E57">
          <w:rPr>
            <w:rStyle w:val="Hyperlink"/>
            <w:b/>
            <w:color w:val="FF0000"/>
          </w:rPr>
          <w:t>CMS Garbage Collector</w:t>
        </w:r>
      </w:hyperlink>
      <w:r w:rsidR="00F568A7">
        <w:rPr>
          <w:rStyle w:val="Hyperlink"/>
          <w:b/>
          <w:color w:val="FF0000"/>
        </w:rPr>
        <w:t xml:space="preserve">  </w:t>
      </w:r>
      <w:r w:rsidR="00F568A7" w:rsidRPr="00F568A7">
        <w:rPr>
          <w:rStyle w:val="0SyntxBlueChar"/>
        </w:rPr>
        <w:t>(</w:t>
      </w:r>
      <w:r w:rsidR="00F568A7" w:rsidRPr="00BF1A46">
        <w:rPr>
          <w:rStyle w:val="0SyntxBlueChar"/>
          <w:color w:val="FF0000"/>
        </w:rPr>
        <w:t>C</w:t>
      </w:r>
      <w:r w:rsidR="00F568A7" w:rsidRPr="00F568A7">
        <w:rPr>
          <w:rStyle w:val="0SyntxBlueChar"/>
        </w:rPr>
        <w:t xml:space="preserve">oncurrent </w:t>
      </w:r>
      <w:r w:rsidR="00F568A7" w:rsidRPr="00BF1A46">
        <w:rPr>
          <w:rStyle w:val="0SyntxBlueChar"/>
          <w:color w:val="FF0000"/>
        </w:rPr>
        <w:t>M</w:t>
      </w:r>
      <w:r w:rsidR="00F568A7" w:rsidRPr="00F568A7">
        <w:rPr>
          <w:rStyle w:val="0SyntxBlueChar"/>
        </w:rPr>
        <w:t>ark</w:t>
      </w:r>
      <w:r w:rsidR="009E4961">
        <w:rPr>
          <w:rStyle w:val="0SyntxBlueChar"/>
        </w:rPr>
        <w:t xml:space="preserve"> &amp;</w:t>
      </w:r>
      <w:r w:rsidR="00F568A7" w:rsidRPr="00F568A7">
        <w:rPr>
          <w:rStyle w:val="0SyntxBlueChar"/>
        </w:rPr>
        <w:t xml:space="preserve"> </w:t>
      </w:r>
      <w:r w:rsidR="00F568A7" w:rsidRPr="00BF1A46">
        <w:rPr>
          <w:rStyle w:val="0SyntxBlueChar"/>
          <w:color w:val="FF0000"/>
        </w:rPr>
        <w:t>S</w:t>
      </w:r>
      <w:r w:rsidR="00F568A7" w:rsidRPr="00F568A7">
        <w:rPr>
          <w:rStyle w:val="0SyntxBlueChar"/>
        </w:rPr>
        <w:t>weep</w:t>
      </w:r>
      <w:r w:rsidR="00BF1A46">
        <w:rPr>
          <w:rStyle w:val="0SyntxBlueChar"/>
        </w:rPr>
        <w:t>)</w:t>
      </w:r>
    </w:p>
    <w:p w14:paraId="781C8243" w14:textId="77777777" w:rsidR="00BC778F" w:rsidRDefault="009D004C" w:rsidP="00B413EE">
      <w:pPr>
        <w:pStyle w:val="ListParagraph"/>
        <w:numPr>
          <w:ilvl w:val="0"/>
          <w:numId w:val="195"/>
        </w:numPr>
      </w:pPr>
      <w:hyperlink r:id="rId76" w:anchor="g1-garbage-collector" w:history="1">
        <w:r w:rsidR="00BC778F" w:rsidRPr="00BC778F">
          <w:rPr>
            <w:rStyle w:val="Hyperlink"/>
            <w:b/>
            <w:color w:val="FF0000"/>
          </w:rPr>
          <w:t>G1 Garbage Collector</w:t>
        </w:r>
      </w:hyperlink>
    </w:p>
    <w:p w14:paraId="78BE32EE" w14:textId="6A13CD14" w:rsidR="00BC778F" w:rsidRDefault="00BC778F" w:rsidP="00DA419A">
      <w:pPr>
        <w:rPr>
          <w:b/>
          <w:bCs/>
          <w:color w:val="00B050"/>
        </w:rPr>
      </w:pPr>
      <w:r w:rsidRPr="00C05735">
        <w:t xml:space="preserve">Each of these four types has its own advantages and disadvantages. Most importantly, we the programmers can choose the type of garbage collector to be used by the JVM. We can choose them by passing the choice as </w:t>
      </w:r>
      <w:r w:rsidRPr="00100857">
        <w:rPr>
          <w:b/>
          <w:bCs/>
          <w:color w:val="00B050"/>
        </w:rPr>
        <w:t>JVM argument</w:t>
      </w:r>
    </w:p>
    <w:p w14:paraId="3BE4C8C8" w14:textId="77777777" w:rsidR="00BC778F" w:rsidRPr="00496E57" w:rsidRDefault="00BC778F" w:rsidP="00BC778F">
      <w:pPr>
        <w:pStyle w:val="Heading4"/>
        <w:spacing w:after="0"/>
      </w:pPr>
      <w:r w:rsidRPr="00496E57">
        <w:lastRenderedPageBreak/>
        <w:t>1. Serial Garbage Collector</w:t>
      </w:r>
    </w:p>
    <w:p w14:paraId="52F76A89" w14:textId="77777777" w:rsidR="00BC778F" w:rsidRDefault="00BC778F" w:rsidP="00B413EE">
      <w:pPr>
        <w:pStyle w:val="ListParagraph"/>
        <w:numPr>
          <w:ilvl w:val="0"/>
          <w:numId w:val="196"/>
        </w:numPr>
      </w:pPr>
      <w:r>
        <w:t xml:space="preserve">It </w:t>
      </w:r>
      <w:r w:rsidRPr="00496E57">
        <w:t xml:space="preserve">is designed for </w:t>
      </w:r>
      <w:r w:rsidRPr="00496E57">
        <w:rPr>
          <w:b/>
        </w:rPr>
        <w:t>the single-threaded environments</w:t>
      </w:r>
      <w:r w:rsidRPr="00496E57">
        <w:t xml:space="preserve">. </w:t>
      </w:r>
    </w:p>
    <w:p w14:paraId="78BEE75A" w14:textId="77777777" w:rsidR="00BC778F" w:rsidRDefault="00BC778F" w:rsidP="00B413EE">
      <w:pPr>
        <w:pStyle w:val="ListParagraph"/>
        <w:numPr>
          <w:ilvl w:val="0"/>
          <w:numId w:val="196"/>
        </w:numPr>
      </w:pPr>
      <w:r w:rsidRPr="00496E57">
        <w:t xml:space="preserve">It </w:t>
      </w:r>
      <w:r w:rsidRPr="00496E57">
        <w:rPr>
          <w:b/>
        </w:rPr>
        <w:t>uses just a single thread for garbage collection</w:t>
      </w:r>
      <w:r w:rsidRPr="00496E57">
        <w:t xml:space="preserve">. </w:t>
      </w:r>
    </w:p>
    <w:p w14:paraId="4EBE62E0" w14:textId="77777777" w:rsidR="00BC778F" w:rsidRPr="00496E57" w:rsidRDefault="00BC778F" w:rsidP="00B413EE">
      <w:pPr>
        <w:pStyle w:val="ListParagraph"/>
        <w:numPr>
          <w:ilvl w:val="0"/>
          <w:numId w:val="196"/>
        </w:numPr>
      </w:pPr>
      <w:r>
        <w:t xml:space="preserve">It </w:t>
      </w:r>
      <w:r w:rsidRPr="00496E57">
        <w:t>freezes</w:t>
      </w:r>
      <w:r>
        <w:t>(stops)</w:t>
      </w:r>
      <w:r w:rsidRPr="00496E57">
        <w:t xml:space="preserve"> all the application threads while performing garbage collection.</w:t>
      </w:r>
    </w:p>
    <w:p w14:paraId="65A69A03" w14:textId="436F4586" w:rsidR="00DC4F71" w:rsidRDefault="00BC778F" w:rsidP="00B413EE">
      <w:pPr>
        <w:pStyle w:val="ListParagraph"/>
        <w:numPr>
          <w:ilvl w:val="0"/>
          <w:numId w:val="196"/>
        </w:numPr>
      </w:pPr>
      <w:r>
        <w:t>it</w:t>
      </w:r>
      <w:r w:rsidRPr="00496E57">
        <w:t xml:space="preserve"> may not be suitable for a server environment.</w:t>
      </w:r>
    </w:p>
    <w:p w14:paraId="78E41CE3" w14:textId="59FD4E02" w:rsidR="00BC778F" w:rsidRPr="00496E57" w:rsidRDefault="00BC778F" w:rsidP="00B413EE">
      <w:pPr>
        <w:pStyle w:val="ListParagraph"/>
        <w:numPr>
          <w:ilvl w:val="0"/>
          <w:numId w:val="196"/>
        </w:numPr>
      </w:pPr>
      <w:r w:rsidRPr="00496E57">
        <w:t>It is best suited for simple command-line programs.</w:t>
      </w:r>
    </w:p>
    <w:p w14:paraId="623537C9" w14:textId="77777777" w:rsidR="00BC778F" w:rsidRPr="00496E57" w:rsidRDefault="00BC778F" w:rsidP="00BC778F">
      <w:r w:rsidRPr="00496E57">
        <w:t>Turn on the </w:t>
      </w:r>
      <w:r w:rsidRPr="00496E57">
        <w:rPr>
          <w:b/>
          <w:color w:val="00B050"/>
        </w:rPr>
        <w:t>-XX:+UseSerialGC </w:t>
      </w:r>
      <w:r w:rsidRPr="00496E57">
        <w:t>JVM argument to use the serial garbage collector.</w:t>
      </w:r>
    </w:p>
    <w:p w14:paraId="2EA9F5A9" w14:textId="77777777" w:rsidR="00BC778F" w:rsidRDefault="00BC778F" w:rsidP="00BC778F">
      <w:pPr>
        <w:rPr>
          <w:b/>
          <w:bCs/>
        </w:rPr>
      </w:pPr>
    </w:p>
    <w:p w14:paraId="49420D7D" w14:textId="77777777" w:rsidR="00BC778F" w:rsidRPr="00496E57" w:rsidRDefault="00BC778F" w:rsidP="00BC778F">
      <w:pPr>
        <w:pStyle w:val="Heading4"/>
        <w:spacing w:after="0"/>
      </w:pPr>
      <w:r w:rsidRPr="00496E57">
        <w:t>2. Parallel Garbage Collector</w:t>
      </w:r>
    </w:p>
    <w:p w14:paraId="060C5DFD" w14:textId="77777777" w:rsidR="00BC778F" w:rsidRDefault="00BC778F" w:rsidP="00B413EE">
      <w:pPr>
        <w:pStyle w:val="ListParagraph"/>
        <w:numPr>
          <w:ilvl w:val="0"/>
          <w:numId w:val="197"/>
        </w:numPr>
      </w:pPr>
      <w:r w:rsidRPr="00496E57">
        <w:t xml:space="preserve">It is the </w:t>
      </w:r>
      <w:r w:rsidRPr="00496E57">
        <w:rPr>
          <w:b/>
        </w:rPr>
        <w:t>default garbage</w:t>
      </w:r>
      <w:r w:rsidRPr="00496E57">
        <w:t xml:space="preserve"> collector of the JVM. </w:t>
      </w:r>
    </w:p>
    <w:p w14:paraId="237E63C4" w14:textId="77777777" w:rsidR="00BC778F" w:rsidRDefault="00BC778F" w:rsidP="00B413EE">
      <w:pPr>
        <w:pStyle w:val="ListParagraph"/>
        <w:numPr>
          <w:ilvl w:val="0"/>
          <w:numId w:val="197"/>
        </w:numPr>
      </w:pPr>
      <w:r>
        <w:t>It</w:t>
      </w:r>
      <w:r w:rsidRPr="00496E57">
        <w:t xml:space="preserve"> uses </w:t>
      </w:r>
      <w:r w:rsidRPr="00496E57">
        <w:rPr>
          <w:b/>
        </w:rPr>
        <w:t>multiple threads for garbage collection</w:t>
      </w:r>
      <w:r w:rsidRPr="00496E57">
        <w:t xml:space="preserve">. </w:t>
      </w:r>
    </w:p>
    <w:p w14:paraId="42C61A2A" w14:textId="468FD4B8" w:rsidR="00BC778F" w:rsidRPr="00496E57" w:rsidRDefault="00BC778F" w:rsidP="00B413EE">
      <w:pPr>
        <w:pStyle w:val="ListParagraph"/>
        <w:numPr>
          <w:ilvl w:val="0"/>
          <w:numId w:val="197"/>
        </w:numPr>
      </w:pPr>
      <w:r w:rsidRPr="00496E57">
        <w:t>Similar to serial garbage collector this also freezes</w:t>
      </w:r>
      <w:r>
        <w:t>(</w:t>
      </w:r>
      <w:r w:rsidR="00116538">
        <w:t>stops</w:t>
      </w:r>
      <w:r>
        <w:t>)</w:t>
      </w:r>
      <w:r w:rsidRPr="00496E57">
        <w:t xml:space="preserve"> all the application threads while performing garbage collection.</w:t>
      </w:r>
    </w:p>
    <w:p w14:paraId="44E68D6E" w14:textId="77777777" w:rsidR="00BC778F" w:rsidRDefault="00BC778F" w:rsidP="00BC778F">
      <w:pPr>
        <w:rPr>
          <w:b/>
          <w:bCs/>
        </w:rPr>
      </w:pPr>
    </w:p>
    <w:p w14:paraId="5BCC9C6F" w14:textId="77777777" w:rsidR="00BC778F" w:rsidRPr="00496E57" w:rsidRDefault="00BC778F" w:rsidP="00BC778F">
      <w:pPr>
        <w:pStyle w:val="Heading4"/>
        <w:spacing w:after="0"/>
      </w:pPr>
      <w:r w:rsidRPr="00496E57">
        <w:t>3. CMS Garbage Collector</w:t>
      </w:r>
    </w:p>
    <w:p w14:paraId="539A489B" w14:textId="1EBCA742" w:rsidR="00BC778F" w:rsidRDefault="00BC778F" w:rsidP="00BC778F">
      <w:r w:rsidRPr="00496E57">
        <w:t xml:space="preserve">Concurrent Mark </w:t>
      </w:r>
      <w:r w:rsidR="009E4961">
        <w:t xml:space="preserve">&amp; </w:t>
      </w:r>
      <w:r w:rsidRPr="00496E57">
        <w:t xml:space="preserve">Sweep (CMS) garbage collector uses </w:t>
      </w:r>
      <w:r w:rsidRPr="00496E57">
        <w:rPr>
          <w:b/>
          <w:color w:val="00B050"/>
        </w:rPr>
        <w:t>multiple threads to scan the heap memory</w:t>
      </w:r>
      <w:r w:rsidRPr="00496E57">
        <w:rPr>
          <w:color w:val="00B050"/>
        </w:rPr>
        <w:t xml:space="preserve"> </w:t>
      </w:r>
      <w:r w:rsidR="00E64CF7">
        <w:t xml:space="preserve">and </w:t>
      </w:r>
      <w:r w:rsidRPr="00496E57">
        <w:rPr>
          <w:b/>
          <w:color w:val="00B050"/>
        </w:rPr>
        <w:t>mark instances</w:t>
      </w:r>
      <w:r w:rsidRPr="00496E57">
        <w:rPr>
          <w:color w:val="00B050"/>
        </w:rPr>
        <w:t xml:space="preserve"> </w:t>
      </w:r>
      <w:r w:rsidR="00E64CF7">
        <w:t xml:space="preserve">which are eligible for garbage collection </w:t>
      </w:r>
      <w:r w:rsidRPr="00496E57">
        <w:t xml:space="preserve">and </w:t>
      </w:r>
      <w:r w:rsidRPr="00496E57">
        <w:rPr>
          <w:b/>
          <w:color w:val="FF0000"/>
        </w:rPr>
        <w:t>then sweep the marked instances</w:t>
      </w:r>
      <w:r w:rsidRPr="00496E57">
        <w:t xml:space="preserve">. </w:t>
      </w:r>
    </w:p>
    <w:p w14:paraId="60E04CEE" w14:textId="77777777" w:rsidR="00BC778F" w:rsidRPr="00496E57" w:rsidRDefault="00BC778F" w:rsidP="00BC778F">
      <w:r w:rsidRPr="00496E57">
        <w:t>Turn on the </w:t>
      </w:r>
      <w:r w:rsidRPr="00496E57">
        <w:rPr>
          <w:b/>
        </w:rPr>
        <w:t>XX:+USeParNewGC</w:t>
      </w:r>
      <w:r w:rsidRPr="00496E57">
        <w:t> JVM argument to use the CMS garbage collector.</w:t>
      </w:r>
    </w:p>
    <w:p w14:paraId="17F43283" w14:textId="77777777" w:rsidR="00BC778F" w:rsidRDefault="00BC778F" w:rsidP="00CA1B1F">
      <w:pPr>
        <w:rPr>
          <w:b/>
          <w:bCs/>
        </w:rPr>
      </w:pPr>
    </w:p>
    <w:p w14:paraId="0E427C39" w14:textId="77777777" w:rsidR="00BC778F" w:rsidRPr="00496E57" w:rsidRDefault="00BC778F" w:rsidP="00A514ED">
      <w:pPr>
        <w:pStyle w:val="Heading4"/>
        <w:spacing w:after="0"/>
      </w:pPr>
      <w:r w:rsidRPr="00496E57">
        <w:t>4. G1 Garbage Collector</w:t>
      </w:r>
    </w:p>
    <w:p w14:paraId="309A8FEB" w14:textId="77777777" w:rsidR="000A450B" w:rsidRDefault="000A450B" w:rsidP="00B413EE">
      <w:pPr>
        <w:pStyle w:val="ListParagraph"/>
        <w:numPr>
          <w:ilvl w:val="0"/>
          <w:numId w:val="271"/>
        </w:numPr>
      </w:pPr>
      <w:r w:rsidRPr="000A450B">
        <w:t>G1 garbage collector is used if we have a large (more than 4GB) heap space.</w:t>
      </w:r>
    </w:p>
    <w:p w14:paraId="1D87ACC3" w14:textId="59B1B41B" w:rsidR="000A450B" w:rsidRDefault="000A450B" w:rsidP="00B413EE">
      <w:pPr>
        <w:pStyle w:val="ListParagraph"/>
        <w:numPr>
          <w:ilvl w:val="0"/>
          <w:numId w:val="271"/>
        </w:numPr>
      </w:pPr>
      <w:r w:rsidRPr="000A450B">
        <w:t xml:space="preserve">It divides the heap into equal-sized (usually 1MB to 32MB) </w:t>
      </w:r>
      <w:r w:rsidRPr="009B56F1">
        <w:rPr>
          <w:b/>
          <w:bCs/>
        </w:rPr>
        <w:t>regions</w:t>
      </w:r>
      <w:r>
        <w:t xml:space="preserve"> &amp; will</w:t>
      </w:r>
      <w:r w:rsidRPr="000A450B">
        <w:t xml:space="preserve"> </w:t>
      </w:r>
      <w:r w:rsidRPr="009B56F1">
        <w:rPr>
          <w:b/>
          <w:bCs/>
        </w:rPr>
        <w:t>prioritize</w:t>
      </w:r>
      <w:r w:rsidRPr="000A450B">
        <w:t xml:space="preserve"> </w:t>
      </w:r>
      <w:r>
        <w:t>them.</w:t>
      </w:r>
    </w:p>
    <w:p w14:paraId="624FBB09" w14:textId="0CF0E200" w:rsidR="00BC778F" w:rsidRDefault="000A450B" w:rsidP="00B413EE">
      <w:pPr>
        <w:pStyle w:val="ListParagraph"/>
        <w:numPr>
          <w:ilvl w:val="0"/>
          <w:numId w:val="271"/>
        </w:numPr>
      </w:pPr>
      <w:r>
        <w:t xml:space="preserve">It </w:t>
      </w:r>
      <w:r w:rsidRPr="000A450B">
        <w:t xml:space="preserve">performs the parallel garbage collection on </w:t>
      </w:r>
      <w:r w:rsidR="00DE086D" w:rsidRPr="000A450B">
        <w:t xml:space="preserve">that </w:t>
      </w:r>
      <w:r w:rsidR="00DE086D" w:rsidRPr="009B56F1">
        <w:rPr>
          <w:b/>
          <w:bCs/>
          <w:i/>
          <w:iCs/>
        </w:rPr>
        <w:t>region</w:t>
      </w:r>
      <w:r w:rsidRPr="000A450B">
        <w:t xml:space="preserve"> based on the </w:t>
      </w:r>
      <w:r w:rsidRPr="009B56F1">
        <w:rPr>
          <w:b/>
          <w:bCs/>
        </w:rPr>
        <w:t>priority</w:t>
      </w:r>
      <w:r w:rsidRPr="000A450B">
        <w:t>.</w:t>
      </w:r>
    </w:p>
    <w:p w14:paraId="3203CA2C" w14:textId="7710F835" w:rsidR="000A450B" w:rsidRDefault="000A450B" w:rsidP="000A450B">
      <w:pPr>
        <w:rPr>
          <w:noProof/>
        </w:rPr>
      </w:pPr>
    </w:p>
    <w:p w14:paraId="1A041C44" w14:textId="77777777" w:rsidR="00AC5B2E" w:rsidRPr="00AC5B2E" w:rsidRDefault="00AC5B2E" w:rsidP="00050E46">
      <w:pPr>
        <w:pStyle w:val="Howitworks"/>
      </w:pPr>
      <w:r w:rsidRPr="00AC5B2E">
        <w:t>The G1 Garbage Collector Step by Step</w:t>
      </w:r>
    </w:p>
    <w:p w14:paraId="332DDA5B" w14:textId="77777777" w:rsidR="00AC5B2E" w:rsidRPr="00AC5B2E" w:rsidRDefault="00AC5B2E" w:rsidP="00AC5B2E">
      <w:r w:rsidRPr="00AC5B2E">
        <w:rPr>
          <w:b/>
          <w:bCs/>
        </w:rPr>
        <w:t>G1 Heap Structure</w:t>
      </w:r>
    </w:p>
    <w:p w14:paraId="0C5F530E" w14:textId="11F000EE" w:rsidR="00AC5B2E" w:rsidRPr="00AC5B2E" w:rsidRDefault="00AC5B2E" w:rsidP="00AC5B2E">
      <w:r w:rsidRPr="00AC5B2E">
        <w:t xml:space="preserve">The heap is one memory area split into many fixed sized </w:t>
      </w:r>
      <w:r w:rsidR="00050E46" w:rsidRPr="00AC5B2E">
        <w:t>regions. Region</w:t>
      </w:r>
      <w:r w:rsidRPr="00AC5B2E">
        <w:t xml:space="preserve"> size is chosen by the JVM at startup. The JVM generally targets around 2000 regions varying in size from 1 to 32Mb.</w:t>
      </w:r>
      <w:r w:rsidR="00050E46" w:rsidRPr="00AC5B2E">
        <w:t>These</w:t>
      </w:r>
      <w:r w:rsidRPr="00AC5B2E">
        <w:t xml:space="preserve"> regions are mapped into logical representations of Eden, Survivor, and old generation spaces.</w:t>
      </w:r>
      <w:r w:rsidR="00050E46">
        <w:rPr>
          <w:noProof/>
        </w:rPr>
        <w:drawing>
          <wp:inline distT="0" distB="0" distL="0" distR="0" wp14:anchorId="1FC90902" wp14:editId="6BD62901">
            <wp:extent cx="4961415" cy="181413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80767" cy="1857771"/>
                    </a:xfrm>
                    <a:prstGeom prst="rect">
                      <a:avLst/>
                    </a:prstGeom>
                    <a:noFill/>
                    <a:ln>
                      <a:noFill/>
                    </a:ln>
                  </pic:spPr>
                </pic:pic>
              </a:graphicData>
            </a:graphic>
          </wp:inline>
        </w:drawing>
      </w:r>
    </w:p>
    <w:p w14:paraId="2DAD26D8" w14:textId="77777777" w:rsidR="00D514D8" w:rsidRDefault="00AC5B2E" w:rsidP="00AC5B2E">
      <w:r w:rsidRPr="00AC5B2E">
        <w:t xml:space="preserve">Live objects are evacuated (i.e., copied or moved) from one region to another. </w:t>
      </w:r>
    </w:p>
    <w:p w14:paraId="4001F283" w14:textId="25F47159" w:rsidR="00AC5B2E" w:rsidRPr="00AC5B2E" w:rsidRDefault="00AC5B2E" w:rsidP="00AC5B2E">
      <w:r w:rsidRPr="00AC5B2E">
        <w:t>Regions are designed to be collected in parallel with or without stopping all other application threads.</w:t>
      </w:r>
    </w:p>
    <w:p w14:paraId="25C16ECC" w14:textId="3F605DCA" w:rsidR="00AC5B2E" w:rsidRDefault="00AC5B2E" w:rsidP="00AC5B2E">
      <w:r w:rsidRPr="00AC5B2E">
        <w:lastRenderedPageBreak/>
        <w:t xml:space="preserve">As shown regions can be allocated into </w:t>
      </w:r>
      <w:r w:rsidRPr="00CB75C4">
        <w:rPr>
          <w:b/>
          <w:bCs/>
        </w:rPr>
        <w:t>Eden, survivor, and old generation regions</w:t>
      </w:r>
      <w:r w:rsidRPr="00AC5B2E">
        <w:t xml:space="preserve">. In addition, there is a fourth type of object known as Humongous regions. These regions are designed to hold objects that are 50% the size of a standard region or larger. They are stored as a set of contiguous regions. </w:t>
      </w:r>
      <w:r w:rsidR="00D514D8" w:rsidRPr="00AC5B2E">
        <w:t>Finally,</w:t>
      </w:r>
      <w:r w:rsidRPr="00AC5B2E">
        <w:t xml:space="preserve"> the last type of regions would be the unused areas of the heap.</w:t>
      </w:r>
    </w:p>
    <w:p w14:paraId="6EFAD21E" w14:textId="77777777" w:rsidR="00CB75C4" w:rsidRPr="00AC5B2E" w:rsidRDefault="00CB75C4" w:rsidP="00AC5B2E"/>
    <w:p w14:paraId="6E031A92" w14:textId="6BBE8285" w:rsidR="00AC5B2E" w:rsidRPr="00AC5B2E" w:rsidRDefault="000D066F" w:rsidP="000D066F">
      <w:pPr>
        <w:pStyle w:val="Heading5"/>
      </w:pPr>
      <w:r>
        <w:t>1.</w:t>
      </w:r>
      <w:r w:rsidR="00AC5B2E" w:rsidRPr="00AC5B2E">
        <w:t>Young Generation in G1</w:t>
      </w:r>
    </w:p>
    <w:p w14:paraId="081F5019" w14:textId="7F482DAB" w:rsidR="00AC5B2E" w:rsidRPr="00AC5B2E" w:rsidRDefault="006C2150" w:rsidP="00AC5B2E">
      <w:r>
        <w:t>1.</w:t>
      </w:r>
      <w:r w:rsidR="00AC5B2E" w:rsidRPr="00AC5B2E">
        <w:t>The heap is split into approximately 2000 regions. Minimum size is 1Mb and maximum size is 32Mb. Blue regions hold old generation objects and green regions hold young generation objects.</w:t>
      </w:r>
      <w:r w:rsidR="003F3BE4" w:rsidRPr="003F3BE4">
        <w:rPr>
          <w:noProof/>
        </w:rPr>
        <w:t xml:space="preserve"> </w:t>
      </w:r>
    </w:p>
    <w:p w14:paraId="345088B4" w14:textId="4C43871A" w:rsidR="00AC5B2E" w:rsidRPr="00AC5B2E" w:rsidRDefault="00AC5B2E" w:rsidP="00AC5B2E"/>
    <w:p w14:paraId="200E3106" w14:textId="39F1F7F2" w:rsidR="00AC5B2E" w:rsidRPr="00AC5B2E" w:rsidRDefault="006C2150" w:rsidP="00AC5B2E">
      <w:r>
        <w:t>2.</w:t>
      </w:r>
      <w:r w:rsidR="00AC5B2E" w:rsidRPr="00AC5B2E">
        <w:t>Live objects are evacuated (i.e., copied or moved) to one or more survivor regions. If the aging threshold is met, some of the objects are promoted to old generation regions.</w:t>
      </w:r>
    </w:p>
    <w:p w14:paraId="5B7B6AB3" w14:textId="6069E3DD" w:rsidR="00AC5B2E" w:rsidRPr="00AC5B2E" w:rsidRDefault="00AC5B2E" w:rsidP="00AC5B2E"/>
    <w:p w14:paraId="454E23C8" w14:textId="43E63958" w:rsidR="00AC5B2E" w:rsidRPr="00AC5B2E" w:rsidRDefault="009A62E4" w:rsidP="00726736">
      <w:r>
        <w:t>3.</w:t>
      </w:r>
      <w:r w:rsidR="00AC5B2E" w:rsidRPr="00AC5B2E">
        <w:t>Live objects have been evacuated to survivor regions or to old generation regions.</w:t>
      </w:r>
      <w:r>
        <w:rPr>
          <w:noProof/>
        </w:rPr>
        <w:drawing>
          <wp:inline distT="0" distB="0" distL="0" distR="0" wp14:anchorId="074DE26B" wp14:editId="5CC83D7C">
            <wp:extent cx="5949166" cy="2751561"/>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6161" cy="2773297"/>
                    </a:xfrm>
                    <a:prstGeom prst="rect">
                      <a:avLst/>
                    </a:prstGeom>
                    <a:noFill/>
                    <a:ln>
                      <a:noFill/>
                    </a:ln>
                  </pic:spPr>
                </pic:pic>
              </a:graphicData>
            </a:graphic>
          </wp:inline>
        </w:drawing>
      </w:r>
    </w:p>
    <w:p w14:paraId="09F116FF" w14:textId="77777777" w:rsidR="00AC5B2E" w:rsidRPr="00AC5B2E" w:rsidRDefault="00AC5B2E" w:rsidP="00AC5B2E">
      <w:r w:rsidRPr="00AC5B2E">
        <w:t>Recently promoted objects are shown in dark blue. Survivor regions in green.</w:t>
      </w:r>
    </w:p>
    <w:p w14:paraId="010BEB0A" w14:textId="77777777" w:rsidR="00AC5B2E" w:rsidRPr="00AC5B2E" w:rsidRDefault="00AC5B2E" w:rsidP="00AC5B2E">
      <w:r w:rsidRPr="00AC5B2E">
        <w:t>In summary, the following can be said about the young generation in G1:</w:t>
      </w:r>
    </w:p>
    <w:p w14:paraId="41448D2A" w14:textId="77777777" w:rsidR="00AC5B2E" w:rsidRPr="00AC5B2E" w:rsidRDefault="00AC5B2E" w:rsidP="00B413EE">
      <w:pPr>
        <w:numPr>
          <w:ilvl w:val="1"/>
          <w:numId w:val="272"/>
        </w:numPr>
      </w:pPr>
      <w:r w:rsidRPr="00AC5B2E">
        <w:t>The heap is a single memory space split into regions.</w:t>
      </w:r>
    </w:p>
    <w:p w14:paraId="7DE85660" w14:textId="77777777" w:rsidR="00AC5B2E" w:rsidRPr="00AC5B2E" w:rsidRDefault="00AC5B2E" w:rsidP="00B413EE">
      <w:pPr>
        <w:numPr>
          <w:ilvl w:val="1"/>
          <w:numId w:val="272"/>
        </w:numPr>
      </w:pPr>
      <w:r w:rsidRPr="00AC5B2E">
        <w:t>Young generation memory is composed of a set of non-contiguous regions. This makes it easy to resize when needed.</w:t>
      </w:r>
    </w:p>
    <w:p w14:paraId="5546AF8A" w14:textId="77777777" w:rsidR="00AC5B2E" w:rsidRPr="00AC5B2E" w:rsidRDefault="00AC5B2E" w:rsidP="00B413EE">
      <w:pPr>
        <w:numPr>
          <w:ilvl w:val="1"/>
          <w:numId w:val="272"/>
        </w:numPr>
      </w:pPr>
      <w:r w:rsidRPr="00AC5B2E">
        <w:t>Young generation garbage collections, or young GCs, are stop the world events. All application threads are stopped for the operation.</w:t>
      </w:r>
    </w:p>
    <w:p w14:paraId="13C914FB" w14:textId="77777777" w:rsidR="00AC5B2E" w:rsidRPr="00AC5B2E" w:rsidRDefault="00AC5B2E" w:rsidP="00B413EE">
      <w:pPr>
        <w:numPr>
          <w:ilvl w:val="1"/>
          <w:numId w:val="272"/>
        </w:numPr>
      </w:pPr>
      <w:r w:rsidRPr="00AC5B2E">
        <w:t>The young GC is done in parallel using multiple threads.</w:t>
      </w:r>
    </w:p>
    <w:p w14:paraId="24369E7A" w14:textId="275BAA88" w:rsidR="00AC5B2E" w:rsidRDefault="00AC5B2E" w:rsidP="00B413EE">
      <w:pPr>
        <w:numPr>
          <w:ilvl w:val="1"/>
          <w:numId w:val="272"/>
        </w:numPr>
      </w:pPr>
      <w:r w:rsidRPr="00AC5B2E">
        <w:t>Live objects are copied to new survivor or old generation regions.</w:t>
      </w:r>
    </w:p>
    <w:p w14:paraId="02A9F0F6" w14:textId="77777777" w:rsidR="00CB75C4" w:rsidRPr="00AC5B2E" w:rsidRDefault="00CB75C4" w:rsidP="00CB75C4">
      <w:pPr>
        <w:ind w:left="1440"/>
      </w:pPr>
    </w:p>
    <w:p w14:paraId="5E6A7820" w14:textId="77777777" w:rsidR="00AC5B2E" w:rsidRPr="00AC5B2E" w:rsidRDefault="00AC5B2E" w:rsidP="000D066F">
      <w:pPr>
        <w:pStyle w:val="Heading5"/>
      </w:pPr>
      <w:r w:rsidRPr="00AC5B2E">
        <w:t>Old Generation Collection with G1</w:t>
      </w:r>
    </w:p>
    <w:p w14:paraId="358F3A3E" w14:textId="77777777" w:rsidR="00AC5B2E" w:rsidRPr="00AC5B2E" w:rsidRDefault="00AC5B2E" w:rsidP="00AC5B2E">
      <w:r w:rsidRPr="00AC5B2E">
        <w:t>Like the CMS collector, the G1 collector is designed to be a low pause collector for old generation objects. The following table describes the G1 collection phases on old generation.</w:t>
      </w:r>
    </w:p>
    <w:p w14:paraId="1C45D95E" w14:textId="77777777" w:rsidR="000D066F" w:rsidRDefault="000D066F" w:rsidP="00AC5B2E">
      <w:pPr>
        <w:rPr>
          <w:b/>
          <w:bCs/>
        </w:rPr>
      </w:pPr>
    </w:p>
    <w:p w14:paraId="52BA3576" w14:textId="2E520991" w:rsidR="00AC5B2E" w:rsidRPr="00AC5B2E" w:rsidRDefault="00AC5B2E" w:rsidP="00AC5B2E">
      <w:pPr>
        <w:rPr>
          <w:b/>
          <w:bCs/>
        </w:rPr>
      </w:pPr>
      <w:r w:rsidRPr="00AC5B2E">
        <w:rPr>
          <w:b/>
          <w:bCs/>
        </w:rPr>
        <w:t>G1 Collection Phases - Concurrent Marking Cycle Phases</w:t>
      </w:r>
    </w:p>
    <w:p w14:paraId="4CA1E102" w14:textId="77777777" w:rsidR="00AC5B2E" w:rsidRPr="00AC5B2E" w:rsidRDefault="00AC5B2E" w:rsidP="00AC5B2E">
      <w:r w:rsidRPr="00AC5B2E">
        <w:t>The G1 collector performs the following phases on the old generation of the heap. Note that some phases are part of a young generation collection.</w:t>
      </w:r>
    </w:p>
    <w:tbl>
      <w:tblPr>
        <w:tblW w:w="8736" w:type="dxa"/>
        <w:tblInd w:w="-98" w:type="dxa"/>
        <w:tblBorders>
          <w:top w:val="single" w:sz="6" w:space="0" w:color="D9D5BE"/>
          <w:left w:val="single" w:sz="6" w:space="0" w:color="D9D5BE"/>
          <w:bottom w:val="single" w:sz="6" w:space="0" w:color="D9D5BE"/>
          <w:right w:val="single" w:sz="6" w:space="0" w:color="D9D5BE"/>
        </w:tblBorders>
        <w:shd w:val="clear" w:color="auto" w:fill="FFFFFF"/>
        <w:tblCellMar>
          <w:top w:w="15" w:type="dxa"/>
          <w:left w:w="15" w:type="dxa"/>
          <w:bottom w:w="15" w:type="dxa"/>
          <w:right w:w="15" w:type="dxa"/>
        </w:tblCellMar>
        <w:tblLook w:val="04A0" w:firstRow="1" w:lastRow="0" w:firstColumn="1" w:lastColumn="0" w:noHBand="0" w:noVBand="1"/>
      </w:tblPr>
      <w:tblGrid>
        <w:gridCol w:w="2552"/>
        <w:gridCol w:w="6184"/>
      </w:tblGrid>
      <w:tr w:rsidR="00AC5B2E" w:rsidRPr="00AC5B2E" w14:paraId="78D00331" w14:textId="77777777" w:rsidTr="000D066F">
        <w:trPr>
          <w:trHeight w:val="328"/>
          <w:tblHeader/>
        </w:trPr>
        <w:tc>
          <w:tcPr>
            <w:tcW w:w="0" w:type="auto"/>
            <w:shd w:val="clear" w:color="auto" w:fill="FFFFFF"/>
            <w:tcMar>
              <w:top w:w="90" w:type="dxa"/>
              <w:left w:w="90" w:type="dxa"/>
              <w:bottom w:w="90" w:type="dxa"/>
              <w:right w:w="90" w:type="dxa"/>
            </w:tcMar>
            <w:vAlign w:val="center"/>
            <w:hideMark/>
          </w:tcPr>
          <w:p w14:paraId="7941EE34" w14:textId="77777777" w:rsidR="00AC5B2E" w:rsidRPr="00AC5B2E" w:rsidRDefault="00AC5B2E" w:rsidP="00AC5B2E">
            <w:pPr>
              <w:rPr>
                <w:b/>
                <w:bCs/>
              </w:rPr>
            </w:pPr>
            <w:r w:rsidRPr="00AC5B2E">
              <w:rPr>
                <w:b/>
                <w:bCs/>
              </w:rPr>
              <w:lastRenderedPageBreak/>
              <w:t>Phase</w:t>
            </w:r>
          </w:p>
        </w:tc>
        <w:tc>
          <w:tcPr>
            <w:tcW w:w="0" w:type="auto"/>
            <w:shd w:val="clear" w:color="auto" w:fill="FFFFFF"/>
            <w:tcMar>
              <w:top w:w="90" w:type="dxa"/>
              <w:left w:w="90" w:type="dxa"/>
              <w:bottom w:w="90" w:type="dxa"/>
              <w:right w:w="90" w:type="dxa"/>
            </w:tcMar>
            <w:vAlign w:val="center"/>
            <w:hideMark/>
          </w:tcPr>
          <w:p w14:paraId="715C30FB" w14:textId="77777777" w:rsidR="00AC5B2E" w:rsidRPr="00AC5B2E" w:rsidRDefault="00AC5B2E" w:rsidP="00AC5B2E">
            <w:pPr>
              <w:rPr>
                <w:b/>
                <w:bCs/>
              </w:rPr>
            </w:pPr>
            <w:r w:rsidRPr="00AC5B2E">
              <w:rPr>
                <w:b/>
                <w:bCs/>
              </w:rPr>
              <w:t>Description</w:t>
            </w:r>
          </w:p>
        </w:tc>
      </w:tr>
      <w:tr w:rsidR="00AC5B2E" w:rsidRPr="00AC5B2E" w14:paraId="170A84B9" w14:textId="77777777" w:rsidTr="000D066F">
        <w:trPr>
          <w:trHeight w:val="1009"/>
        </w:trPr>
        <w:tc>
          <w:tcPr>
            <w:tcW w:w="2552" w:type="dxa"/>
            <w:shd w:val="clear" w:color="auto" w:fill="FFFFFF"/>
            <w:tcMar>
              <w:top w:w="90" w:type="dxa"/>
              <w:left w:w="90" w:type="dxa"/>
              <w:bottom w:w="90" w:type="dxa"/>
              <w:right w:w="90" w:type="dxa"/>
            </w:tcMar>
            <w:hideMark/>
          </w:tcPr>
          <w:p w14:paraId="5F17724C" w14:textId="77777777" w:rsidR="00AC5B2E" w:rsidRPr="00AC5B2E" w:rsidRDefault="00AC5B2E" w:rsidP="00AC5B2E">
            <w:r w:rsidRPr="00AC5B2E">
              <w:t>(1) Initial Mark</w:t>
            </w:r>
            <w:r w:rsidRPr="00AC5B2E">
              <w:br/>
            </w:r>
            <w:r w:rsidRPr="00AC5B2E">
              <w:rPr>
                <w:i/>
                <w:iCs/>
              </w:rPr>
              <w:t>(Stop the World Event)</w:t>
            </w:r>
          </w:p>
        </w:tc>
        <w:tc>
          <w:tcPr>
            <w:tcW w:w="6184" w:type="dxa"/>
            <w:shd w:val="clear" w:color="auto" w:fill="FFFFFF"/>
            <w:tcMar>
              <w:top w:w="90" w:type="dxa"/>
              <w:left w:w="90" w:type="dxa"/>
              <w:bottom w:w="90" w:type="dxa"/>
              <w:right w:w="90" w:type="dxa"/>
            </w:tcMar>
            <w:hideMark/>
          </w:tcPr>
          <w:p w14:paraId="2188C56C" w14:textId="77777777" w:rsidR="00AC5B2E" w:rsidRPr="00AC5B2E" w:rsidRDefault="00AC5B2E" w:rsidP="00AC5B2E">
            <w:r w:rsidRPr="00AC5B2E">
              <w:t>This is a stop the world event. With G1, it is piggybacked on a normal young GC. Mark survivor regions (root regions) which may have references to objects in old generation.</w:t>
            </w:r>
          </w:p>
        </w:tc>
      </w:tr>
      <w:tr w:rsidR="00AC5B2E" w:rsidRPr="00AC5B2E" w14:paraId="4774CC2F" w14:textId="77777777" w:rsidTr="000D066F">
        <w:trPr>
          <w:trHeight w:val="1001"/>
        </w:trPr>
        <w:tc>
          <w:tcPr>
            <w:tcW w:w="2552" w:type="dxa"/>
            <w:shd w:val="clear" w:color="auto" w:fill="FFFFFF"/>
            <w:tcMar>
              <w:top w:w="90" w:type="dxa"/>
              <w:left w:w="90" w:type="dxa"/>
              <w:bottom w:w="90" w:type="dxa"/>
              <w:right w:w="90" w:type="dxa"/>
            </w:tcMar>
            <w:hideMark/>
          </w:tcPr>
          <w:p w14:paraId="09926170" w14:textId="77777777" w:rsidR="00AC5B2E" w:rsidRPr="00AC5B2E" w:rsidRDefault="00AC5B2E" w:rsidP="00AC5B2E">
            <w:r w:rsidRPr="00AC5B2E">
              <w:t>(2) Root Region Scanning</w:t>
            </w:r>
          </w:p>
        </w:tc>
        <w:tc>
          <w:tcPr>
            <w:tcW w:w="6184" w:type="dxa"/>
            <w:shd w:val="clear" w:color="auto" w:fill="FFFFFF"/>
            <w:tcMar>
              <w:top w:w="90" w:type="dxa"/>
              <w:left w:w="90" w:type="dxa"/>
              <w:bottom w:w="90" w:type="dxa"/>
              <w:right w:w="90" w:type="dxa"/>
            </w:tcMar>
            <w:hideMark/>
          </w:tcPr>
          <w:p w14:paraId="4FB0A9F4" w14:textId="77777777" w:rsidR="00AC5B2E" w:rsidRPr="00AC5B2E" w:rsidRDefault="00AC5B2E" w:rsidP="00AC5B2E">
            <w:r w:rsidRPr="00AC5B2E">
              <w:t>Scan survivor regions for references into the old generation. This happens while the application continues to run. The phase must be completed before a young GC can occur.</w:t>
            </w:r>
          </w:p>
        </w:tc>
      </w:tr>
      <w:tr w:rsidR="00AC5B2E" w:rsidRPr="00AC5B2E" w14:paraId="32D09815" w14:textId="77777777" w:rsidTr="000D066F">
        <w:trPr>
          <w:trHeight w:val="673"/>
        </w:trPr>
        <w:tc>
          <w:tcPr>
            <w:tcW w:w="2552" w:type="dxa"/>
            <w:shd w:val="clear" w:color="auto" w:fill="FFFFFF"/>
            <w:tcMar>
              <w:top w:w="90" w:type="dxa"/>
              <w:left w:w="90" w:type="dxa"/>
              <w:bottom w:w="90" w:type="dxa"/>
              <w:right w:w="90" w:type="dxa"/>
            </w:tcMar>
            <w:hideMark/>
          </w:tcPr>
          <w:p w14:paraId="66C9F90B" w14:textId="77777777" w:rsidR="00AC5B2E" w:rsidRPr="00AC5B2E" w:rsidRDefault="00AC5B2E" w:rsidP="00AC5B2E">
            <w:r w:rsidRPr="00AC5B2E">
              <w:t>(3) Concurrent Marking</w:t>
            </w:r>
          </w:p>
        </w:tc>
        <w:tc>
          <w:tcPr>
            <w:tcW w:w="6184" w:type="dxa"/>
            <w:shd w:val="clear" w:color="auto" w:fill="FFFFFF"/>
            <w:tcMar>
              <w:top w:w="90" w:type="dxa"/>
              <w:left w:w="90" w:type="dxa"/>
              <w:bottom w:w="90" w:type="dxa"/>
              <w:right w:w="90" w:type="dxa"/>
            </w:tcMar>
            <w:hideMark/>
          </w:tcPr>
          <w:p w14:paraId="6D641042" w14:textId="77777777" w:rsidR="00AC5B2E" w:rsidRPr="00AC5B2E" w:rsidRDefault="00AC5B2E" w:rsidP="00AC5B2E">
            <w:r w:rsidRPr="00AC5B2E">
              <w:t>Find live objects over the entire heap. This happens while the application is running. This phase can be interrupted by young generation garbage collections.</w:t>
            </w:r>
          </w:p>
        </w:tc>
      </w:tr>
      <w:tr w:rsidR="00AC5B2E" w:rsidRPr="00AC5B2E" w14:paraId="36253476" w14:textId="77777777" w:rsidTr="000D066F">
        <w:trPr>
          <w:trHeight w:val="1001"/>
        </w:trPr>
        <w:tc>
          <w:tcPr>
            <w:tcW w:w="2552" w:type="dxa"/>
            <w:shd w:val="clear" w:color="auto" w:fill="FFFFFF"/>
            <w:tcMar>
              <w:top w:w="90" w:type="dxa"/>
              <w:left w:w="90" w:type="dxa"/>
              <w:bottom w:w="90" w:type="dxa"/>
              <w:right w:w="90" w:type="dxa"/>
            </w:tcMar>
            <w:hideMark/>
          </w:tcPr>
          <w:p w14:paraId="07672AE2" w14:textId="77777777" w:rsidR="00AC5B2E" w:rsidRPr="00AC5B2E" w:rsidRDefault="00AC5B2E" w:rsidP="00AC5B2E">
            <w:r w:rsidRPr="00AC5B2E">
              <w:t>(4) Remark</w:t>
            </w:r>
            <w:r w:rsidRPr="00AC5B2E">
              <w:br/>
            </w:r>
            <w:r w:rsidRPr="00AC5B2E">
              <w:rPr>
                <w:i/>
                <w:iCs/>
              </w:rPr>
              <w:t>(Stop the World Event)</w:t>
            </w:r>
          </w:p>
        </w:tc>
        <w:tc>
          <w:tcPr>
            <w:tcW w:w="6184" w:type="dxa"/>
            <w:shd w:val="clear" w:color="auto" w:fill="FFFFFF"/>
            <w:tcMar>
              <w:top w:w="90" w:type="dxa"/>
              <w:left w:w="90" w:type="dxa"/>
              <w:bottom w:w="90" w:type="dxa"/>
              <w:right w:w="90" w:type="dxa"/>
            </w:tcMar>
            <w:hideMark/>
          </w:tcPr>
          <w:p w14:paraId="1BE4DDFF" w14:textId="77777777" w:rsidR="00AC5B2E" w:rsidRPr="00AC5B2E" w:rsidRDefault="00AC5B2E" w:rsidP="00AC5B2E">
            <w:r w:rsidRPr="00AC5B2E">
              <w:t>Completes the marking of live object in the heap. Uses an algorithm called snapshot-at-the-beginning (SATB) which is much faster than what was used in the CMS collector.</w:t>
            </w:r>
          </w:p>
        </w:tc>
      </w:tr>
      <w:tr w:rsidR="00AC5B2E" w:rsidRPr="00AC5B2E" w14:paraId="013C472C" w14:textId="77777777" w:rsidTr="000D066F">
        <w:trPr>
          <w:trHeight w:val="1683"/>
        </w:trPr>
        <w:tc>
          <w:tcPr>
            <w:tcW w:w="2552" w:type="dxa"/>
            <w:shd w:val="clear" w:color="auto" w:fill="FFFFFF"/>
            <w:tcMar>
              <w:top w:w="90" w:type="dxa"/>
              <w:left w:w="90" w:type="dxa"/>
              <w:bottom w:w="90" w:type="dxa"/>
              <w:right w:w="90" w:type="dxa"/>
            </w:tcMar>
            <w:hideMark/>
          </w:tcPr>
          <w:p w14:paraId="4C5A6EE1" w14:textId="77777777" w:rsidR="00AC5B2E" w:rsidRPr="00AC5B2E" w:rsidRDefault="00AC5B2E" w:rsidP="00AC5B2E">
            <w:r w:rsidRPr="00AC5B2E">
              <w:t>(5) Cleanup</w:t>
            </w:r>
            <w:r w:rsidRPr="00AC5B2E">
              <w:br/>
            </w:r>
            <w:r w:rsidRPr="00AC5B2E">
              <w:rPr>
                <w:i/>
                <w:iCs/>
              </w:rPr>
              <w:t>(Stop the World Event and Concurrent)</w:t>
            </w:r>
          </w:p>
        </w:tc>
        <w:tc>
          <w:tcPr>
            <w:tcW w:w="6184" w:type="dxa"/>
            <w:shd w:val="clear" w:color="auto" w:fill="FFFFFF"/>
            <w:tcMar>
              <w:top w:w="90" w:type="dxa"/>
              <w:left w:w="90" w:type="dxa"/>
              <w:bottom w:w="90" w:type="dxa"/>
              <w:right w:w="90" w:type="dxa"/>
            </w:tcMar>
            <w:hideMark/>
          </w:tcPr>
          <w:p w14:paraId="445C89AD" w14:textId="77777777" w:rsidR="00AC5B2E" w:rsidRPr="00AC5B2E" w:rsidRDefault="00AC5B2E" w:rsidP="00B413EE">
            <w:pPr>
              <w:numPr>
                <w:ilvl w:val="1"/>
                <w:numId w:val="272"/>
              </w:numPr>
            </w:pPr>
            <w:r w:rsidRPr="00AC5B2E">
              <w:t>Performs accounting on live objects and completely free regions. (Stop the world)</w:t>
            </w:r>
          </w:p>
          <w:p w14:paraId="2D1A86D1" w14:textId="77777777" w:rsidR="00AC5B2E" w:rsidRPr="00AC5B2E" w:rsidRDefault="00AC5B2E" w:rsidP="00B413EE">
            <w:pPr>
              <w:numPr>
                <w:ilvl w:val="1"/>
                <w:numId w:val="272"/>
              </w:numPr>
            </w:pPr>
            <w:r w:rsidRPr="00AC5B2E">
              <w:t>Scrubs the Remembered Sets. (Stop the world)</w:t>
            </w:r>
          </w:p>
          <w:p w14:paraId="6DB2D903" w14:textId="77777777" w:rsidR="00AC5B2E" w:rsidRPr="00AC5B2E" w:rsidRDefault="00AC5B2E" w:rsidP="00B413EE">
            <w:pPr>
              <w:numPr>
                <w:ilvl w:val="1"/>
                <w:numId w:val="272"/>
              </w:numPr>
            </w:pPr>
            <w:r w:rsidRPr="00AC5B2E">
              <w:t>Reset the empty regions and return them to the free list. (Concurrent)</w:t>
            </w:r>
          </w:p>
        </w:tc>
      </w:tr>
      <w:tr w:rsidR="00AC5B2E" w:rsidRPr="00AC5B2E" w14:paraId="5D2D9585" w14:textId="77777777" w:rsidTr="000D066F">
        <w:trPr>
          <w:trHeight w:val="1337"/>
        </w:trPr>
        <w:tc>
          <w:tcPr>
            <w:tcW w:w="2552" w:type="dxa"/>
            <w:shd w:val="clear" w:color="auto" w:fill="FFFFFF"/>
            <w:tcMar>
              <w:top w:w="90" w:type="dxa"/>
              <w:left w:w="90" w:type="dxa"/>
              <w:bottom w:w="90" w:type="dxa"/>
              <w:right w:w="90" w:type="dxa"/>
            </w:tcMar>
            <w:hideMark/>
          </w:tcPr>
          <w:p w14:paraId="008318DD" w14:textId="77777777" w:rsidR="00AC5B2E" w:rsidRPr="00AC5B2E" w:rsidRDefault="00AC5B2E" w:rsidP="00AC5B2E">
            <w:r w:rsidRPr="00AC5B2E">
              <w:t>(*) Copying</w:t>
            </w:r>
            <w:r w:rsidRPr="00AC5B2E">
              <w:br/>
            </w:r>
            <w:r w:rsidRPr="00AC5B2E">
              <w:rPr>
                <w:i/>
                <w:iCs/>
              </w:rPr>
              <w:t>(Stop the World Event)</w:t>
            </w:r>
          </w:p>
        </w:tc>
        <w:tc>
          <w:tcPr>
            <w:tcW w:w="6184" w:type="dxa"/>
            <w:shd w:val="clear" w:color="auto" w:fill="FFFFFF"/>
            <w:tcMar>
              <w:top w:w="90" w:type="dxa"/>
              <w:left w:w="90" w:type="dxa"/>
              <w:bottom w:w="90" w:type="dxa"/>
              <w:right w:w="90" w:type="dxa"/>
            </w:tcMar>
            <w:hideMark/>
          </w:tcPr>
          <w:p w14:paraId="405D7A67" w14:textId="77777777" w:rsidR="00AC5B2E" w:rsidRPr="00AC5B2E" w:rsidRDefault="00AC5B2E" w:rsidP="00AC5B2E">
            <w:r w:rsidRPr="00AC5B2E">
              <w:t>These are the stop the world pauses to evacuate or copy live objects to new unused regions. This can be done with young generation regions which are logged as [GC pause (young)]. Or both young and old generation regions which are logged as [GC Pause (mixed)].</w:t>
            </w:r>
          </w:p>
        </w:tc>
      </w:tr>
    </w:tbl>
    <w:p w14:paraId="75291045" w14:textId="77777777" w:rsidR="00CB75C4" w:rsidRDefault="00CB75C4" w:rsidP="00AC5B2E">
      <w:pPr>
        <w:rPr>
          <w:b/>
          <w:bCs/>
        </w:rPr>
      </w:pPr>
    </w:p>
    <w:p w14:paraId="38CE0794" w14:textId="4C8DC0C4" w:rsidR="00AC5B2E" w:rsidRPr="00AC5B2E" w:rsidRDefault="00AC5B2E" w:rsidP="00AC5B2E">
      <w:pPr>
        <w:rPr>
          <w:b/>
          <w:bCs/>
        </w:rPr>
      </w:pPr>
      <w:r w:rsidRPr="00AC5B2E">
        <w:rPr>
          <w:b/>
          <w:bCs/>
        </w:rPr>
        <w:t>G1 Old Generation Collection Step by Step</w:t>
      </w:r>
    </w:p>
    <w:p w14:paraId="530580B2" w14:textId="77777777" w:rsidR="00AC5B2E" w:rsidRPr="00AC5B2E" w:rsidRDefault="00AC5B2E" w:rsidP="00AC5B2E">
      <w:r w:rsidRPr="00AC5B2E">
        <w:t>With the phases defined, let's look at how they interact with the old generation in the G1 collector.</w:t>
      </w:r>
    </w:p>
    <w:p w14:paraId="25C8E7FD" w14:textId="77777777" w:rsidR="00CB75C4" w:rsidRDefault="00CB75C4" w:rsidP="00AC5B2E">
      <w:pPr>
        <w:rPr>
          <w:b/>
          <w:bCs/>
        </w:rPr>
      </w:pPr>
    </w:p>
    <w:p w14:paraId="152714E4" w14:textId="43621B94" w:rsidR="00AC5B2E" w:rsidRPr="00AC5B2E" w:rsidRDefault="00AC5B2E" w:rsidP="00AC5B2E">
      <w:r w:rsidRPr="00AC5B2E">
        <w:rPr>
          <w:b/>
          <w:bCs/>
        </w:rPr>
        <w:t>Initial Marking Phase</w:t>
      </w:r>
    </w:p>
    <w:p w14:paraId="17593BB5" w14:textId="27FDEF09" w:rsidR="00AC5B2E" w:rsidRPr="00AC5B2E" w:rsidRDefault="00AC5B2E" w:rsidP="00AC5B2E">
      <w:r w:rsidRPr="00AC5B2E">
        <w:t>Initial marking of live object is piggybacked on a young generation garbage collection. In the logs this is noted as GC pause (young)(</w:t>
      </w:r>
      <w:r w:rsidR="00DE086D" w:rsidRPr="00AC5B2E">
        <w:t>initial</w:t>
      </w:r>
      <w:r w:rsidRPr="00AC5B2E">
        <w:t>-mark).</w:t>
      </w:r>
    </w:p>
    <w:p w14:paraId="5554502A" w14:textId="5703ACA5" w:rsidR="00AC5B2E" w:rsidRDefault="006930D3" w:rsidP="00AC5B2E">
      <w:r>
        <w:rPr>
          <w:noProof/>
        </w:rPr>
        <w:drawing>
          <wp:inline distT="0" distB="0" distL="0" distR="0" wp14:anchorId="0FE87C28" wp14:editId="5E22E0E4">
            <wp:extent cx="2796988" cy="1676998"/>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8306" cy="1689780"/>
                    </a:xfrm>
                    <a:prstGeom prst="rect">
                      <a:avLst/>
                    </a:prstGeom>
                    <a:noFill/>
                    <a:ln>
                      <a:noFill/>
                    </a:ln>
                  </pic:spPr>
                </pic:pic>
              </a:graphicData>
            </a:graphic>
          </wp:inline>
        </w:drawing>
      </w:r>
    </w:p>
    <w:p w14:paraId="1E944B0E" w14:textId="77777777" w:rsidR="00AC5B2E" w:rsidRPr="00AC5B2E" w:rsidRDefault="00AC5B2E" w:rsidP="00AC5B2E">
      <w:r w:rsidRPr="00AC5B2E">
        <w:rPr>
          <w:b/>
          <w:bCs/>
        </w:rPr>
        <w:lastRenderedPageBreak/>
        <w:t>Concurrent Marking Phase</w:t>
      </w:r>
    </w:p>
    <w:p w14:paraId="3A100BDD" w14:textId="197E54EF" w:rsidR="00AC5B2E" w:rsidRPr="00AC5B2E" w:rsidRDefault="00AC5B2E" w:rsidP="00AC5B2E">
      <w:r w:rsidRPr="00AC5B2E">
        <w:t>If empty regions are found (as denoted by the "X"), they are removed immediately in the Remark phase. Also, "accounting" information that determines liveness is calculated.</w:t>
      </w:r>
      <w:r w:rsidR="00173C87" w:rsidRPr="00173C87">
        <w:rPr>
          <w:noProof/>
        </w:rPr>
        <w:t xml:space="preserve"> </w:t>
      </w:r>
      <w:r w:rsidR="006930D3">
        <w:rPr>
          <w:noProof/>
        </w:rPr>
        <w:drawing>
          <wp:inline distT="0" distB="0" distL="0" distR="0" wp14:anchorId="144B9248" wp14:editId="39CCA95B">
            <wp:extent cx="2953644" cy="1726114"/>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73542" cy="1737742"/>
                    </a:xfrm>
                    <a:prstGeom prst="rect">
                      <a:avLst/>
                    </a:prstGeom>
                    <a:noFill/>
                    <a:ln>
                      <a:noFill/>
                    </a:ln>
                  </pic:spPr>
                </pic:pic>
              </a:graphicData>
            </a:graphic>
          </wp:inline>
        </w:drawing>
      </w:r>
    </w:p>
    <w:p w14:paraId="14A3E478" w14:textId="4F4FDE1A" w:rsidR="00AC5B2E" w:rsidRPr="00AC5B2E" w:rsidRDefault="00AC5B2E" w:rsidP="00AC5B2E"/>
    <w:p w14:paraId="6E80987F" w14:textId="311BF944" w:rsidR="00AC5B2E" w:rsidRPr="00AC5B2E" w:rsidRDefault="00AC5B2E" w:rsidP="00AC5B2E">
      <w:r w:rsidRPr="00AC5B2E">
        <w:rPr>
          <w:b/>
          <w:bCs/>
        </w:rPr>
        <w:t>Remark Phase</w:t>
      </w:r>
    </w:p>
    <w:p w14:paraId="56673639" w14:textId="77777777" w:rsidR="00AC5B2E" w:rsidRPr="00AC5B2E" w:rsidRDefault="00AC5B2E" w:rsidP="00AC5B2E">
      <w:r w:rsidRPr="00AC5B2E">
        <w:t>Empty regions are removed and reclaimed. Region liveness is now calculated for all regions.</w:t>
      </w:r>
    </w:p>
    <w:p w14:paraId="50980CBC" w14:textId="5E2FFFC4" w:rsidR="00AC5B2E" w:rsidRDefault="001F5916" w:rsidP="00AC5B2E">
      <w:r>
        <w:rPr>
          <w:noProof/>
        </w:rPr>
        <w:drawing>
          <wp:inline distT="0" distB="0" distL="0" distR="0" wp14:anchorId="58FAA04E" wp14:editId="326CB20A">
            <wp:extent cx="2953385" cy="1781181"/>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9596" cy="1784927"/>
                    </a:xfrm>
                    <a:prstGeom prst="rect">
                      <a:avLst/>
                    </a:prstGeom>
                    <a:noFill/>
                    <a:ln>
                      <a:noFill/>
                    </a:ln>
                  </pic:spPr>
                </pic:pic>
              </a:graphicData>
            </a:graphic>
          </wp:inline>
        </w:drawing>
      </w:r>
    </w:p>
    <w:p w14:paraId="7273EB53" w14:textId="77777777" w:rsidR="001F5916" w:rsidRPr="00AC5B2E" w:rsidRDefault="001F5916" w:rsidP="00AC5B2E"/>
    <w:p w14:paraId="742D74F1" w14:textId="77777777" w:rsidR="00AC5B2E" w:rsidRPr="00AC5B2E" w:rsidRDefault="00AC5B2E" w:rsidP="00AC5B2E">
      <w:r w:rsidRPr="00AC5B2E">
        <w:rPr>
          <w:b/>
          <w:bCs/>
        </w:rPr>
        <w:t>Copying/Cleanup Phase</w:t>
      </w:r>
    </w:p>
    <w:p w14:paraId="0EEC29EE" w14:textId="77777777" w:rsidR="00AC5B2E" w:rsidRPr="00AC5B2E" w:rsidRDefault="00AC5B2E" w:rsidP="00AC5B2E">
      <w:r w:rsidRPr="00AC5B2E">
        <w:t>G1 selects the regions with the lowest "liveness", those regions which can be collected the fastest. Then those regions are collected at the same time as a young GC. This is denoted in the logs as [GC pause (mixed)]. So both young and old generations are collected at the same time.</w:t>
      </w:r>
    </w:p>
    <w:p w14:paraId="151143FD" w14:textId="6417C949" w:rsidR="00AC5B2E" w:rsidRDefault="001F5916" w:rsidP="00AC5B2E">
      <w:r>
        <w:rPr>
          <w:noProof/>
        </w:rPr>
        <w:drawing>
          <wp:inline distT="0" distB="0" distL="0" distR="0" wp14:anchorId="34716153" wp14:editId="7CA19722">
            <wp:extent cx="2953361" cy="1760342"/>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7964" cy="1775007"/>
                    </a:xfrm>
                    <a:prstGeom prst="rect">
                      <a:avLst/>
                    </a:prstGeom>
                    <a:noFill/>
                    <a:ln>
                      <a:noFill/>
                    </a:ln>
                  </pic:spPr>
                </pic:pic>
              </a:graphicData>
            </a:graphic>
          </wp:inline>
        </w:drawing>
      </w:r>
    </w:p>
    <w:p w14:paraId="7F91D25A" w14:textId="77777777" w:rsidR="001F5916" w:rsidRPr="00AC5B2E" w:rsidRDefault="001F5916" w:rsidP="00AC5B2E"/>
    <w:p w14:paraId="526A010C" w14:textId="77777777" w:rsidR="00AC5B2E" w:rsidRPr="00AC5B2E" w:rsidRDefault="00AC5B2E" w:rsidP="00AC5B2E">
      <w:r w:rsidRPr="00AC5B2E">
        <w:rPr>
          <w:b/>
          <w:bCs/>
        </w:rPr>
        <w:t>After Copying/Cleanup Phase</w:t>
      </w:r>
    </w:p>
    <w:p w14:paraId="47B715C8" w14:textId="77777777" w:rsidR="00AC5B2E" w:rsidRPr="00AC5B2E" w:rsidRDefault="00AC5B2E" w:rsidP="00AC5B2E">
      <w:r w:rsidRPr="00AC5B2E">
        <w:t>The regions selected have been collected and compacted into the dark blue region and the dark green region shown in the diagram.</w:t>
      </w:r>
    </w:p>
    <w:p w14:paraId="55CB6D20" w14:textId="4C24B6FE" w:rsidR="00AC5B2E" w:rsidRDefault="001F5916" w:rsidP="00AC5B2E">
      <w:r>
        <w:rPr>
          <w:noProof/>
        </w:rPr>
        <w:lastRenderedPageBreak/>
        <w:drawing>
          <wp:inline distT="0" distB="0" distL="0" distR="0" wp14:anchorId="2EBB91EA" wp14:editId="453CE4DC">
            <wp:extent cx="3168616" cy="1857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76005" cy="1861832"/>
                    </a:xfrm>
                    <a:prstGeom prst="rect">
                      <a:avLst/>
                    </a:prstGeom>
                    <a:noFill/>
                    <a:ln>
                      <a:noFill/>
                    </a:ln>
                  </pic:spPr>
                </pic:pic>
              </a:graphicData>
            </a:graphic>
          </wp:inline>
        </w:drawing>
      </w:r>
    </w:p>
    <w:p w14:paraId="378D1DC4" w14:textId="77777777" w:rsidR="00C22645" w:rsidRPr="00AC5B2E" w:rsidRDefault="00C22645" w:rsidP="00AC5B2E"/>
    <w:p w14:paraId="78264BCC" w14:textId="77777777" w:rsidR="00AC5B2E" w:rsidRPr="00AC5B2E" w:rsidRDefault="00AC5B2E" w:rsidP="00AC5B2E">
      <w:pPr>
        <w:rPr>
          <w:b/>
          <w:bCs/>
        </w:rPr>
      </w:pPr>
      <w:r w:rsidRPr="00AC5B2E">
        <w:rPr>
          <w:b/>
          <w:bCs/>
        </w:rPr>
        <w:t>Summary of Old Generation GC</w:t>
      </w:r>
    </w:p>
    <w:p w14:paraId="7036D5E1" w14:textId="77777777" w:rsidR="00AC5B2E" w:rsidRPr="00AC5B2E" w:rsidRDefault="00AC5B2E" w:rsidP="00AC5B2E">
      <w:r w:rsidRPr="00AC5B2E">
        <w:t>In summary, there are a few key points we can make about the G1 garbage collection on the old generation.</w:t>
      </w:r>
    </w:p>
    <w:p w14:paraId="02B813D9" w14:textId="77777777" w:rsidR="00AC5B2E" w:rsidRPr="00AC5B2E" w:rsidRDefault="00AC5B2E" w:rsidP="00B413EE">
      <w:pPr>
        <w:numPr>
          <w:ilvl w:val="1"/>
          <w:numId w:val="272"/>
        </w:numPr>
        <w:rPr>
          <w:b/>
          <w:bCs/>
        </w:rPr>
      </w:pPr>
      <w:r w:rsidRPr="00AC5B2E">
        <w:rPr>
          <w:b/>
          <w:bCs/>
        </w:rPr>
        <w:t>Concurrent Marking Phase</w:t>
      </w:r>
    </w:p>
    <w:p w14:paraId="6ADE3017" w14:textId="77777777" w:rsidR="00AC5B2E" w:rsidRPr="00AC5B2E" w:rsidRDefault="00AC5B2E" w:rsidP="00B413EE">
      <w:pPr>
        <w:numPr>
          <w:ilvl w:val="2"/>
          <w:numId w:val="272"/>
        </w:numPr>
      </w:pPr>
      <w:r w:rsidRPr="00AC5B2E">
        <w:t>Liveness information is calculated concurrently while the application is running.</w:t>
      </w:r>
    </w:p>
    <w:p w14:paraId="68E7CE67" w14:textId="77777777" w:rsidR="00AC5B2E" w:rsidRPr="00AC5B2E" w:rsidRDefault="00AC5B2E" w:rsidP="00B413EE">
      <w:pPr>
        <w:numPr>
          <w:ilvl w:val="2"/>
          <w:numId w:val="272"/>
        </w:numPr>
      </w:pPr>
      <w:r w:rsidRPr="00AC5B2E">
        <w:t>This liveness information identifies which regions will be best to reclaim during an evacuation pause.</w:t>
      </w:r>
    </w:p>
    <w:p w14:paraId="1FE6337D" w14:textId="77777777" w:rsidR="00AC5B2E" w:rsidRPr="00AC5B2E" w:rsidRDefault="00AC5B2E" w:rsidP="00B413EE">
      <w:pPr>
        <w:numPr>
          <w:ilvl w:val="2"/>
          <w:numId w:val="272"/>
        </w:numPr>
      </w:pPr>
      <w:r w:rsidRPr="00AC5B2E">
        <w:t>There is no sweeping phase like in CMS.</w:t>
      </w:r>
    </w:p>
    <w:p w14:paraId="5D5215BB" w14:textId="77777777" w:rsidR="00AC5B2E" w:rsidRPr="00AC5B2E" w:rsidRDefault="00AC5B2E" w:rsidP="00B413EE">
      <w:pPr>
        <w:numPr>
          <w:ilvl w:val="1"/>
          <w:numId w:val="272"/>
        </w:numPr>
        <w:rPr>
          <w:b/>
          <w:bCs/>
        </w:rPr>
      </w:pPr>
      <w:r w:rsidRPr="00AC5B2E">
        <w:rPr>
          <w:b/>
          <w:bCs/>
        </w:rPr>
        <w:t>Remark Phase</w:t>
      </w:r>
    </w:p>
    <w:p w14:paraId="3118802D" w14:textId="77777777" w:rsidR="00AC5B2E" w:rsidRPr="00AC5B2E" w:rsidRDefault="00AC5B2E" w:rsidP="00B413EE">
      <w:pPr>
        <w:numPr>
          <w:ilvl w:val="2"/>
          <w:numId w:val="272"/>
        </w:numPr>
      </w:pPr>
      <w:r w:rsidRPr="00AC5B2E">
        <w:t>Uses the Snapshot-at-the-Beginning (SATB) algorithm which is much faster then what was used with CMS.</w:t>
      </w:r>
    </w:p>
    <w:p w14:paraId="13F9FEA4" w14:textId="77777777" w:rsidR="00AC5B2E" w:rsidRPr="00AC5B2E" w:rsidRDefault="00AC5B2E" w:rsidP="00B413EE">
      <w:pPr>
        <w:numPr>
          <w:ilvl w:val="2"/>
          <w:numId w:val="272"/>
        </w:numPr>
      </w:pPr>
      <w:r w:rsidRPr="00AC5B2E">
        <w:t>Completely empty regions are reclaimed.</w:t>
      </w:r>
    </w:p>
    <w:p w14:paraId="78AA8735" w14:textId="77777777" w:rsidR="00AC5B2E" w:rsidRPr="00AC5B2E" w:rsidRDefault="00AC5B2E" w:rsidP="00B413EE">
      <w:pPr>
        <w:numPr>
          <w:ilvl w:val="1"/>
          <w:numId w:val="272"/>
        </w:numPr>
        <w:rPr>
          <w:b/>
          <w:bCs/>
        </w:rPr>
      </w:pPr>
      <w:r w:rsidRPr="00AC5B2E">
        <w:rPr>
          <w:b/>
          <w:bCs/>
        </w:rPr>
        <w:t>Copying/Cleanup Phase</w:t>
      </w:r>
    </w:p>
    <w:p w14:paraId="4111EDD8" w14:textId="77777777" w:rsidR="00AC5B2E" w:rsidRPr="00AC5B2E" w:rsidRDefault="00AC5B2E" w:rsidP="00B413EE">
      <w:pPr>
        <w:numPr>
          <w:ilvl w:val="2"/>
          <w:numId w:val="272"/>
        </w:numPr>
      </w:pPr>
      <w:r w:rsidRPr="00AC5B2E">
        <w:t>Young generation and old generation are reclaimed at the same time.</w:t>
      </w:r>
    </w:p>
    <w:p w14:paraId="67DE5F64" w14:textId="77777777" w:rsidR="00AC5B2E" w:rsidRPr="00AC5B2E" w:rsidRDefault="00AC5B2E" w:rsidP="00B413EE">
      <w:pPr>
        <w:numPr>
          <w:ilvl w:val="2"/>
          <w:numId w:val="272"/>
        </w:numPr>
      </w:pPr>
      <w:r w:rsidRPr="00AC5B2E">
        <w:t>Old generation regions are selected based on their liveness.</w:t>
      </w:r>
    </w:p>
    <w:p w14:paraId="1704E688" w14:textId="320CAA73" w:rsidR="000A450B" w:rsidRDefault="000A450B" w:rsidP="00BC778F">
      <w:pPr>
        <w:rPr>
          <w:b/>
          <w:bCs/>
        </w:rPr>
      </w:pPr>
    </w:p>
    <w:p w14:paraId="27C72DB9" w14:textId="77777777" w:rsidR="00BC778F" w:rsidRPr="00C81102" w:rsidRDefault="00BC778F" w:rsidP="00C81102">
      <w:pPr>
        <w:rPr>
          <w:b/>
          <w:bCs/>
          <w:u w:val="single"/>
        </w:rPr>
      </w:pPr>
      <w:r w:rsidRPr="00C81102">
        <w:rPr>
          <w:b/>
          <w:bCs/>
          <w:u w:val="single"/>
        </w:rPr>
        <w:t>Java 8 Improvement</w:t>
      </w:r>
    </w:p>
    <w:p w14:paraId="1F31E9CD" w14:textId="77777777" w:rsidR="00BC778F" w:rsidRPr="00496E57" w:rsidRDefault="00BC778F" w:rsidP="00BC778F">
      <w:r w:rsidRPr="00496E57">
        <w:t>Turn on the </w:t>
      </w:r>
      <w:r w:rsidRPr="0082772B">
        <w:rPr>
          <w:rStyle w:val="0SyntaxPinkChar"/>
        </w:rPr>
        <w:t>-XX:+UseStringDeduplication </w:t>
      </w:r>
      <w:r w:rsidRPr="00496E57">
        <w:t>JVM argument while using G1 garbage collector. This optimizes the heap memory by removing duplicate String values to a single char[] array. This option is introduced in </w:t>
      </w:r>
      <w:hyperlink r:id="rId84" w:tooltip="Java 8 Features" w:history="1">
        <w:r w:rsidRPr="00496E57">
          <w:rPr>
            <w:rStyle w:val="Hyperlink"/>
          </w:rPr>
          <w:t>Java 8</w:t>
        </w:r>
      </w:hyperlink>
      <w:r w:rsidRPr="00496E57">
        <w:t> u 20.</w:t>
      </w:r>
    </w:p>
    <w:p w14:paraId="58E31DE9" w14:textId="77777777" w:rsidR="00BC778F" w:rsidRDefault="00BC778F" w:rsidP="00BC778F">
      <w:r w:rsidRPr="00496E57">
        <w:t>Given all the above four types of Java garbage collectors, which one to use depends on the application scenario, hardware available and the throughput requirements.</w:t>
      </w:r>
    </w:p>
    <w:p w14:paraId="2D82D1C1" w14:textId="77777777" w:rsidR="00BC778F" w:rsidRDefault="00BC778F" w:rsidP="00BC778F">
      <w:pPr>
        <w:pStyle w:val="Heading4"/>
      </w:pPr>
      <w:r w:rsidRPr="00496E57">
        <w:t>Garbage Collection JVM Options</w:t>
      </w:r>
    </w:p>
    <w:p w14:paraId="0EB59B6E" w14:textId="77777777" w:rsidR="00BC778F" w:rsidRPr="00496E57" w:rsidRDefault="00BC778F" w:rsidP="00BC778F">
      <w:pPr>
        <w:rPr>
          <w:b/>
          <w:bCs/>
        </w:rPr>
      </w:pPr>
      <w:r w:rsidRPr="00496E57">
        <w:rPr>
          <w:b/>
          <w:bCs/>
        </w:rPr>
        <w:t>Type of Garbage Collector to run</w:t>
      </w:r>
    </w:p>
    <w:tbl>
      <w:tblPr>
        <w:tblW w:w="82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28"/>
        <w:gridCol w:w="4822"/>
      </w:tblGrid>
      <w:tr w:rsidR="00BC778F" w:rsidRPr="00BC778F" w14:paraId="7709FAB2" w14:textId="77777777" w:rsidTr="00FC58FD">
        <w:trPr>
          <w:tblCellSpacing w:w="15" w:type="dxa"/>
        </w:trPr>
        <w:tc>
          <w:tcPr>
            <w:tcW w:w="0" w:type="auto"/>
            <w:shd w:val="clear" w:color="auto" w:fill="F5F5F5"/>
            <w:tcMar>
              <w:top w:w="75" w:type="dxa"/>
              <w:left w:w="75" w:type="dxa"/>
              <w:bottom w:w="75" w:type="dxa"/>
              <w:right w:w="75" w:type="dxa"/>
            </w:tcMar>
            <w:vAlign w:val="center"/>
            <w:hideMark/>
          </w:tcPr>
          <w:p w14:paraId="681874EB" w14:textId="77777777" w:rsidR="00BC778F" w:rsidRPr="00BC778F" w:rsidRDefault="00BC778F" w:rsidP="00BC778F">
            <w:pPr>
              <w:spacing w:line="240" w:lineRule="auto"/>
              <w:rPr>
                <w:b/>
                <w:bCs/>
                <w:sz w:val="16"/>
              </w:rPr>
            </w:pPr>
            <w:r w:rsidRPr="00BC778F">
              <w:rPr>
                <w:b/>
                <w:bCs/>
                <w:sz w:val="16"/>
              </w:rPr>
              <w:t>Option</w:t>
            </w:r>
          </w:p>
        </w:tc>
        <w:tc>
          <w:tcPr>
            <w:tcW w:w="0" w:type="auto"/>
            <w:shd w:val="clear" w:color="auto" w:fill="F5F5F5"/>
            <w:tcMar>
              <w:top w:w="75" w:type="dxa"/>
              <w:left w:w="75" w:type="dxa"/>
              <w:bottom w:w="75" w:type="dxa"/>
              <w:right w:w="75" w:type="dxa"/>
            </w:tcMar>
            <w:vAlign w:val="center"/>
            <w:hideMark/>
          </w:tcPr>
          <w:p w14:paraId="0D4A50CA" w14:textId="77777777" w:rsidR="00BC778F" w:rsidRPr="00BC778F" w:rsidRDefault="00BC778F" w:rsidP="00BC778F">
            <w:pPr>
              <w:spacing w:line="240" w:lineRule="auto"/>
              <w:rPr>
                <w:b/>
                <w:bCs/>
                <w:sz w:val="16"/>
              </w:rPr>
            </w:pPr>
            <w:r w:rsidRPr="00BC778F">
              <w:rPr>
                <w:b/>
                <w:bCs/>
                <w:sz w:val="16"/>
              </w:rPr>
              <w:t>Description</w:t>
            </w:r>
          </w:p>
        </w:tc>
      </w:tr>
      <w:tr w:rsidR="00BC778F" w:rsidRPr="00BC778F" w14:paraId="2E4AF172" w14:textId="77777777" w:rsidTr="00FC58FD">
        <w:trPr>
          <w:tblCellSpacing w:w="15" w:type="dxa"/>
        </w:trPr>
        <w:tc>
          <w:tcPr>
            <w:tcW w:w="0" w:type="auto"/>
            <w:shd w:val="clear" w:color="auto" w:fill="FFFFFF"/>
            <w:tcMar>
              <w:top w:w="75" w:type="dxa"/>
              <w:left w:w="75" w:type="dxa"/>
              <w:bottom w:w="75" w:type="dxa"/>
              <w:right w:w="75" w:type="dxa"/>
            </w:tcMar>
            <w:vAlign w:val="center"/>
            <w:hideMark/>
          </w:tcPr>
          <w:p w14:paraId="54E36A09" w14:textId="77777777" w:rsidR="00BC778F" w:rsidRPr="00BC778F" w:rsidRDefault="00BC778F" w:rsidP="00BC778F">
            <w:pPr>
              <w:spacing w:line="240" w:lineRule="auto"/>
              <w:rPr>
                <w:b/>
                <w:bCs/>
                <w:sz w:val="16"/>
              </w:rPr>
            </w:pPr>
            <w:r w:rsidRPr="00BC778F">
              <w:rPr>
                <w:b/>
                <w:bCs/>
                <w:sz w:val="16"/>
              </w:rPr>
              <w:t>-XX:+UseSerialGC</w:t>
            </w:r>
          </w:p>
        </w:tc>
        <w:tc>
          <w:tcPr>
            <w:tcW w:w="0" w:type="auto"/>
            <w:shd w:val="clear" w:color="auto" w:fill="FFFFFF"/>
            <w:tcMar>
              <w:top w:w="75" w:type="dxa"/>
              <w:left w:w="75" w:type="dxa"/>
              <w:bottom w:w="75" w:type="dxa"/>
              <w:right w:w="75" w:type="dxa"/>
            </w:tcMar>
            <w:vAlign w:val="center"/>
            <w:hideMark/>
          </w:tcPr>
          <w:p w14:paraId="3367C059" w14:textId="77777777" w:rsidR="00BC778F" w:rsidRPr="00BC778F" w:rsidRDefault="00BC778F" w:rsidP="00BC778F">
            <w:pPr>
              <w:spacing w:line="240" w:lineRule="auto"/>
              <w:rPr>
                <w:b/>
                <w:bCs/>
                <w:sz w:val="16"/>
              </w:rPr>
            </w:pPr>
            <w:r w:rsidRPr="00BC778F">
              <w:rPr>
                <w:b/>
                <w:bCs/>
                <w:sz w:val="16"/>
              </w:rPr>
              <w:t>Serial Garbage Collector</w:t>
            </w:r>
          </w:p>
        </w:tc>
      </w:tr>
      <w:tr w:rsidR="00BC778F" w:rsidRPr="00BC778F" w14:paraId="059B9FE9" w14:textId="77777777" w:rsidTr="00FC58FD">
        <w:trPr>
          <w:tblCellSpacing w:w="15" w:type="dxa"/>
        </w:trPr>
        <w:tc>
          <w:tcPr>
            <w:tcW w:w="0" w:type="auto"/>
            <w:shd w:val="clear" w:color="auto" w:fill="FFFFFF"/>
            <w:tcMar>
              <w:top w:w="75" w:type="dxa"/>
              <w:left w:w="75" w:type="dxa"/>
              <w:bottom w:w="75" w:type="dxa"/>
              <w:right w:w="75" w:type="dxa"/>
            </w:tcMar>
            <w:vAlign w:val="center"/>
            <w:hideMark/>
          </w:tcPr>
          <w:p w14:paraId="0C1D7776" w14:textId="77777777" w:rsidR="00BC778F" w:rsidRPr="00BC778F" w:rsidRDefault="00BC778F" w:rsidP="00BC778F">
            <w:pPr>
              <w:spacing w:line="240" w:lineRule="auto"/>
              <w:rPr>
                <w:b/>
                <w:bCs/>
                <w:sz w:val="16"/>
              </w:rPr>
            </w:pPr>
            <w:r w:rsidRPr="00BC778F">
              <w:rPr>
                <w:b/>
                <w:bCs/>
                <w:sz w:val="16"/>
              </w:rPr>
              <w:t>-XX:+UseParallelGC</w:t>
            </w:r>
          </w:p>
        </w:tc>
        <w:tc>
          <w:tcPr>
            <w:tcW w:w="0" w:type="auto"/>
            <w:shd w:val="clear" w:color="auto" w:fill="FFFFFF"/>
            <w:tcMar>
              <w:top w:w="75" w:type="dxa"/>
              <w:left w:w="75" w:type="dxa"/>
              <w:bottom w:w="75" w:type="dxa"/>
              <w:right w:w="75" w:type="dxa"/>
            </w:tcMar>
            <w:vAlign w:val="center"/>
            <w:hideMark/>
          </w:tcPr>
          <w:p w14:paraId="617CA38F" w14:textId="77777777" w:rsidR="00BC778F" w:rsidRPr="00BC778F" w:rsidRDefault="00BC778F" w:rsidP="00BC778F">
            <w:pPr>
              <w:spacing w:line="240" w:lineRule="auto"/>
              <w:rPr>
                <w:b/>
                <w:bCs/>
                <w:sz w:val="16"/>
              </w:rPr>
            </w:pPr>
            <w:r w:rsidRPr="00BC778F">
              <w:rPr>
                <w:b/>
                <w:bCs/>
                <w:sz w:val="16"/>
              </w:rPr>
              <w:t>Parallel Garbage Collector</w:t>
            </w:r>
          </w:p>
        </w:tc>
      </w:tr>
      <w:tr w:rsidR="00BC778F" w:rsidRPr="00BC778F" w14:paraId="1784FF2C" w14:textId="77777777" w:rsidTr="00FC58FD">
        <w:trPr>
          <w:tblCellSpacing w:w="15" w:type="dxa"/>
        </w:trPr>
        <w:tc>
          <w:tcPr>
            <w:tcW w:w="0" w:type="auto"/>
            <w:shd w:val="clear" w:color="auto" w:fill="FFFFFF"/>
            <w:tcMar>
              <w:top w:w="75" w:type="dxa"/>
              <w:left w:w="75" w:type="dxa"/>
              <w:bottom w:w="75" w:type="dxa"/>
              <w:right w:w="75" w:type="dxa"/>
            </w:tcMar>
            <w:vAlign w:val="center"/>
            <w:hideMark/>
          </w:tcPr>
          <w:p w14:paraId="3E5263E5" w14:textId="77777777" w:rsidR="00BC778F" w:rsidRPr="00BC778F" w:rsidRDefault="00BC778F" w:rsidP="00BC778F">
            <w:pPr>
              <w:spacing w:line="240" w:lineRule="auto"/>
              <w:rPr>
                <w:b/>
                <w:bCs/>
                <w:sz w:val="16"/>
              </w:rPr>
            </w:pPr>
            <w:r w:rsidRPr="00BC778F">
              <w:rPr>
                <w:b/>
                <w:bCs/>
                <w:sz w:val="16"/>
              </w:rPr>
              <w:t>-XX:+UseConcMarkSweepGC</w:t>
            </w:r>
          </w:p>
        </w:tc>
        <w:tc>
          <w:tcPr>
            <w:tcW w:w="0" w:type="auto"/>
            <w:shd w:val="clear" w:color="auto" w:fill="FFFFFF"/>
            <w:tcMar>
              <w:top w:w="75" w:type="dxa"/>
              <w:left w:w="75" w:type="dxa"/>
              <w:bottom w:w="75" w:type="dxa"/>
              <w:right w:w="75" w:type="dxa"/>
            </w:tcMar>
            <w:vAlign w:val="center"/>
            <w:hideMark/>
          </w:tcPr>
          <w:p w14:paraId="79CF0F25" w14:textId="77777777" w:rsidR="00BC778F" w:rsidRPr="00BC778F" w:rsidRDefault="00BC778F" w:rsidP="00BC778F">
            <w:pPr>
              <w:spacing w:line="240" w:lineRule="auto"/>
              <w:rPr>
                <w:b/>
                <w:bCs/>
                <w:sz w:val="16"/>
              </w:rPr>
            </w:pPr>
            <w:r w:rsidRPr="00BC778F">
              <w:rPr>
                <w:b/>
                <w:bCs/>
                <w:sz w:val="16"/>
              </w:rPr>
              <w:t>CMS Garbage Collector</w:t>
            </w:r>
          </w:p>
        </w:tc>
      </w:tr>
      <w:tr w:rsidR="00BC778F" w:rsidRPr="00BC778F" w14:paraId="44592206" w14:textId="77777777" w:rsidTr="00FC58FD">
        <w:trPr>
          <w:tblCellSpacing w:w="15" w:type="dxa"/>
        </w:trPr>
        <w:tc>
          <w:tcPr>
            <w:tcW w:w="0" w:type="auto"/>
            <w:shd w:val="clear" w:color="auto" w:fill="FFFFFF"/>
            <w:tcMar>
              <w:top w:w="75" w:type="dxa"/>
              <w:left w:w="75" w:type="dxa"/>
              <w:bottom w:w="75" w:type="dxa"/>
              <w:right w:w="75" w:type="dxa"/>
            </w:tcMar>
            <w:vAlign w:val="center"/>
            <w:hideMark/>
          </w:tcPr>
          <w:p w14:paraId="643DF0DB" w14:textId="77777777" w:rsidR="00BC778F" w:rsidRPr="00BC778F" w:rsidRDefault="00BC778F" w:rsidP="00BC778F">
            <w:pPr>
              <w:spacing w:line="240" w:lineRule="auto"/>
              <w:rPr>
                <w:b/>
                <w:bCs/>
                <w:sz w:val="16"/>
              </w:rPr>
            </w:pPr>
            <w:r w:rsidRPr="00BC778F">
              <w:rPr>
                <w:b/>
                <w:bCs/>
                <w:sz w:val="16"/>
              </w:rPr>
              <w:t>-XX:ParallelCMSThreads=</w:t>
            </w:r>
          </w:p>
        </w:tc>
        <w:tc>
          <w:tcPr>
            <w:tcW w:w="0" w:type="auto"/>
            <w:shd w:val="clear" w:color="auto" w:fill="FFFFFF"/>
            <w:tcMar>
              <w:top w:w="75" w:type="dxa"/>
              <w:left w:w="75" w:type="dxa"/>
              <w:bottom w:w="75" w:type="dxa"/>
              <w:right w:w="75" w:type="dxa"/>
            </w:tcMar>
            <w:vAlign w:val="center"/>
            <w:hideMark/>
          </w:tcPr>
          <w:p w14:paraId="374DF267" w14:textId="77777777" w:rsidR="00BC778F" w:rsidRPr="00BC778F" w:rsidRDefault="00BC778F" w:rsidP="00BC778F">
            <w:pPr>
              <w:spacing w:line="240" w:lineRule="auto"/>
              <w:rPr>
                <w:b/>
                <w:bCs/>
                <w:sz w:val="16"/>
              </w:rPr>
            </w:pPr>
            <w:r w:rsidRPr="00BC778F">
              <w:rPr>
                <w:b/>
                <w:bCs/>
                <w:sz w:val="16"/>
              </w:rPr>
              <w:t>CMS Collector – number of threads to use</w:t>
            </w:r>
          </w:p>
        </w:tc>
      </w:tr>
      <w:tr w:rsidR="00BC778F" w:rsidRPr="00BC778F" w14:paraId="3CCCBD41" w14:textId="77777777" w:rsidTr="00FC58FD">
        <w:trPr>
          <w:tblCellSpacing w:w="15" w:type="dxa"/>
        </w:trPr>
        <w:tc>
          <w:tcPr>
            <w:tcW w:w="0" w:type="auto"/>
            <w:shd w:val="clear" w:color="auto" w:fill="FFFFFF"/>
            <w:tcMar>
              <w:top w:w="75" w:type="dxa"/>
              <w:left w:w="75" w:type="dxa"/>
              <w:bottom w:w="75" w:type="dxa"/>
              <w:right w:w="75" w:type="dxa"/>
            </w:tcMar>
            <w:vAlign w:val="center"/>
            <w:hideMark/>
          </w:tcPr>
          <w:p w14:paraId="2A7B1A65" w14:textId="77777777" w:rsidR="00BC778F" w:rsidRPr="00BC778F" w:rsidRDefault="00BC778F" w:rsidP="00BC778F">
            <w:pPr>
              <w:spacing w:line="240" w:lineRule="auto"/>
              <w:rPr>
                <w:b/>
                <w:bCs/>
                <w:sz w:val="16"/>
              </w:rPr>
            </w:pPr>
            <w:r w:rsidRPr="00BC778F">
              <w:rPr>
                <w:b/>
                <w:bCs/>
                <w:sz w:val="16"/>
              </w:rPr>
              <w:t>-XX:+UseG1GC</w:t>
            </w:r>
          </w:p>
        </w:tc>
        <w:tc>
          <w:tcPr>
            <w:tcW w:w="0" w:type="auto"/>
            <w:shd w:val="clear" w:color="auto" w:fill="FFFFFF"/>
            <w:tcMar>
              <w:top w:w="75" w:type="dxa"/>
              <w:left w:w="75" w:type="dxa"/>
              <w:bottom w:w="75" w:type="dxa"/>
              <w:right w:w="75" w:type="dxa"/>
            </w:tcMar>
            <w:vAlign w:val="center"/>
            <w:hideMark/>
          </w:tcPr>
          <w:p w14:paraId="4FB062D7" w14:textId="35BC56A9" w:rsidR="00BC778F" w:rsidRPr="00BC778F" w:rsidRDefault="00BC778F" w:rsidP="00BC778F">
            <w:pPr>
              <w:spacing w:line="240" w:lineRule="auto"/>
              <w:rPr>
                <w:b/>
                <w:bCs/>
                <w:sz w:val="16"/>
              </w:rPr>
            </w:pPr>
            <w:r w:rsidRPr="00BC778F">
              <w:rPr>
                <w:b/>
                <w:bCs/>
                <w:sz w:val="16"/>
              </w:rPr>
              <w:t xml:space="preserve">G1 </w:t>
            </w:r>
            <w:r w:rsidR="00E22D7D" w:rsidRPr="00BC778F">
              <w:rPr>
                <w:b/>
                <w:bCs/>
                <w:sz w:val="16"/>
              </w:rPr>
              <w:t>Garbage</w:t>
            </w:r>
            <w:r w:rsidRPr="00BC778F">
              <w:rPr>
                <w:b/>
                <w:bCs/>
                <w:sz w:val="16"/>
              </w:rPr>
              <w:t xml:space="preserve"> Collector</w:t>
            </w:r>
          </w:p>
        </w:tc>
      </w:tr>
    </w:tbl>
    <w:p w14:paraId="3290C4A0" w14:textId="77777777" w:rsidR="00BC778F" w:rsidRPr="00BC778F" w:rsidRDefault="00BC778F" w:rsidP="00BC778F">
      <w:pPr>
        <w:spacing w:line="240" w:lineRule="auto"/>
        <w:rPr>
          <w:b/>
          <w:bCs/>
          <w:sz w:val="16"/>
        </w:rPr>
      </w:pPr>
      <w:r w:rsidRPr="00BC778F">
        <w:rPr>
          <w:b/>
          <w:bCs/>
          <w:sz w:val="16"/>
        </w:rPr>
        <w:lastRenderedPageBreak/>
        <w:t>GC Optimization Options</w:t>
      </w:r>
    </w:p>
    <w:tbl>
      <w:tblPr>
        <w:tblW w:w="825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73"/>
        <w:gridCol w:w="5477"/>
      </w:tblGrid>
      <w:tr w:rsidR="00BC778F" w:rsidRPr="00BC778F" w14:paraId="19DF3B96" w14:textId="77777777" w:rsidTr="004E14CA">
        <w:trPr>
          <w:tblCellSpacing w:w="15" w:type="dxa"/>
        </w:trPr>
        <w:tc>
          <w:tcPr>
            <w:tcW w:w="0" w:type="auto"/>
            <w:shd w:val="clear" w:color="auto" w:fill="F5F5F5"/>
            <w:tcMar>
              <w:top w:w="75" w:type="dxa"/>
              <w:left w:w="75" w:type="dxa"/>
              <w:bottom w:w="75" w:type="dxa"/>
              <w:right w:w="75" w:type="dxa"/>
            </w:tcMar>
            <w:vAlign w:val="center"/>
            <w:hideMark/>
          </w:tcPr>
          <w:p w14:paraId="76D4062A" w14:textId="77777777" w:rsidR="00BC778F" w:rsidRPr="00BC778F" w:rsidRDefault="00BC778F" w:rsidP="00BC778F">
            <w:pPr>
              <w:spacing w:line="240" w:lineRule="auto"/>
              <w:rPr>
                <w:b/>
                <w:bCs/>
                <w:sz w:val="16"/>
              </w:rPr>
            </w:pPr>
            <w:r w:rsidRPr="00BC778F">
              <w:rPr>
                <w:b/>
                <w:bCs/>
                <w:sz w:val="16"/>
              </w:rPr>
              <w:t>Option</w:t>
            </w:r>
          </w:p>
        </w:tc>
        <w:tc>
          <w:tcPr>
            <w:tcW w:w="0" w:type="auto"/>
            <w:shd w:val="clear" w:color="auto" w:fill="F5F5F5"/>
            <w:tcMar>
              <w:top w:w="75" w:type="dxa"/>
              <w:left w:w="75" w:type="dxa"/>
              <w:bottom w:w="75" w:type="dxa"/>
              <w:right w:w="75" w:type="dxa"/>
            </w:tcMar>
            <w:vAlign w:val="center"/>
            <w:hideMark/>
          </w:tcPr>
          <w:p w14:paraId="3EFD6382" w14:textId="77777777" w:rsidR="00BC778F" w:rsidRPr="00BC778F" w:rsidRDefault="00BC778F" w:rsidP="00BC778F">
            <w:pPr>
              <w:spacing w:line="240" w:lineRule="auto"/>
              <w:rPr>
                <w:b/>
                <w:bCs/>
                <w:sz w:val="16"/>
              </w:rPr>
            </w:pPr>
            <w:r w:rsidRPr="00BC778F">
              <w:rPr>
                <w:b/>
                <w:bCs/>
                <w:sz w:val="16"/>
              </w:rPr>
              <w:t>Description</w:t>
            </w:r>
          </w:p>
        </w:tc>
      </w:tr>
      <w:tr w:rsidR="00BC778F" w:rsidRPr="00BC778F" w14:paraId="73651352" w14:textId="77777777" w:rsidTr="004E14CA">
        <w:trPr>
          <w:tblCellSpacing w:w="15" w:type="dxa"/>
        </w:trPr>
        <w:tc>
          <w:tcPr>
            <w:tcW w:w="0" w:type="auto"/>
            <w:shd w:val="clear" w:color="auto" w:fill="FFFFFF"/>
            <w:tcMar>
              <w:top w:w="75" w:type="dxa"/>
              <w:left w:w="75" w:type="dxa"/>
              <w:bottom w:w="75" w:type="dxa"/>
              <w:right w:w="75" w:type="dxa"/>
            </w:tcMar>
            <w:vAlign w:val="center"/>
            <w:hideMark/>
          </w:tcPr>
          <w:p w14:paraId="23FD964D" w14:textId="77777777" w:rsidR="00BC778F" w:rsidRPr="00BC778F" w:rsidRDefault="00BC778F" w:rsidP="00BC778F">
            <w:pPr>
              <w:spacing w:line="240" w:lineRule="auto"/>
              <w:rPr>
                <w:b/>
                <w:bCs/>
                <w:sz w:val="16"/>
              </w:rPr>
            </w:pPr>
            <w:r w:rsidRPr="00BC778F">
              <w:rPr>
                <w:b/>
                <w:bCs/>
                <w:sz w:val="16"/>
              </w:rPr>
              <w:t>-Xms</w:t>
            </w:r>
          </w:p>
        </w:tc>
        <w:tc>
          <w:tcPr>
            <w:tcW w:w="0" w:type="auto"/>
            <w:shd w:val="clear" w:color="auto" w:fill="FFFFFF"/>
            <w:tcMar>
              <w:top w:w="75" w:type="dxa"/>
              <w:left w:w="75" w:type="dxa"/>
              <w:bottom w:w="75" w:type="dxa"/>
              <w:right w:w="75" w:type="dxa"/>
            </w:tcMar>
            <w:vAlign w:val="center"/>
            <w:hideMark/>
          </w:tcPr>
          <w:p w14:paraId="527BD346" w14:textId="77777777" w:rsidR="00BC778F" w:rsidRPr="00BC778F" w:rsidRDefault="00BC778F" w:rsidP="00BC778F">
            <w:pPr>
              <w:spacing w:line="240" w:lineRule="auto"/>
              <w:rPr>
                <w:b/>
                <w:bCs/>
                <w:sz w:val="16"/>
              </w:rPr>
            </w:pPr>
            <w:r w:rsidRPr="00BC778F">
              <w:rPr>
                <w:b/>
                <w:bCs/>
                <w:sz w:val="16"/>
              </w:rPr>
              <w:t>Initial heap memory size</w:t>
            </w:r>
          </w:p>
        </w:tc>
      </w:tr>
      <w:tr w:rsidR="00BC778F" w:rsidRPr="00BC778F" w14:paraId="6B7203CB" w14:textId="77777777" w:rsidTr="004E14CA">
        <w:trPr>
          <w:tblCellSpacing w:w="15" w:type="dxa"/>
        </w:trPr>
        <w:tc>
          <w:tcPr>
            <w:tcW w:w="0" w:type="auto"/>
            <w:shd w:val="clear" w:color="auto" w:fill="FFFFFF"/>
            <w:tcMar>
              <w:top w:w="75" w:type="dxa"/>
              <w:left w:w="75" w:type="dxa"/>
              <w:bottom w:w="75" w:type="dxa"/>
              <w:right w:w="75" w:type="dxa"/>
            </w:tcMar>
            <w:vAlign w:val="center"/>
            <w:hideMark/>
          </w:tcPr>
          <w:p w14:paraId="07A32A67" w14:textId="77777777" w:rsidR="00BC778F" w:rsidRPr="00BC778F" w:rsidRDefault="00BC778F" w:rsidP="00BC778F">
            <w:pPr>
              <w:spacing w:line="240" w:lineRule="auto"/>
              <w:rPr>
                <w:b/>
                <w:bCs/>
                <w:sz w:val="16"/>
              </w:rPr>
            </w:pPr>
            <w:r w:rsidRPr="00BC778F">
              <w:rPr>
                <w:b/>
                <w:bCs/>
                <w:sz w:val="16"/>
              </w:rPr>
              <w:t>-Xmx</w:t>
            </w:r>
          </w:p>
        </w:tc>
        <w:tc>
          <w:tcPr>
            <w:tcW w:w="0" w:type="auto"/>
            <w:shd w:val="clear" w:color="auto" w:fill="FFFFFF"/>
            <w:tcMar>
              <w:top w:w="75" w:type="dxa"/>
              <w:left w:w="75" w:type="dxa"/>
              <w:bottom w:w="75" w:type="dxa"/>
              <w:right w:w="75" w:type="dxa"/>
            </w:tcMar>
            <w:vAlign w:val="center"/>
            <w:hideMark/>
          </w:tcPr>
          <w:p w14:paraId="199E5D67" w14:textId="77777777" w:rsidR="00BC778F" w:rsidRPr="00BC778F" w:rsidRDefault="00BC778F" w:rsidP="00BC778F">
            <w:pPr>
              <w:spacing w:line="240" w:lineRule="auto"/>
              <w:rPr>
                <w:b/>
                <w:bCs/>
                <w:sz w:val="16"/>
              </w:rPr>
            </w:pPr>
            <w:r w:rsidRPr="00BC778F">
              <w:rPr>
                <w:b/>
                <w:bCs/>
                <w:sz w:val="16"/>
              </w:rPr>
              <w:t>Maximum heap memory size</w:t>
            </w:r>
          </w:p>
        </w:tc>
      </w:tr>
      <w:tr w:rsidR="00BC778F" w:rsidRPr="00BC778F" w14:paraId="358B8FA0" w14:textId="77777777" w:rsidTr="004E14CA">
        <w:trPr>
          <w:tblCellSpacing w:w="15" w:type="dxa"/>
        </w:trPr>
        <w:tc>
          <w:tcPr>
            <w:tcW w:w="0" w:type="auto"/>
            <w:shd w:val="clear" w:color="auto" w:fill="FFFFFF"/>
            <w:tcMar>
              <w:top w:w="75" w:type="dxa"/>
              <w:left w:w="75" w:type="dxa"/>
              <w:bottom w:w="75" w:type="dxa"/>
              <w:right w:w="75" w:type="dxa"/>
            </w:tcMar>
            <w:vAlign w:val="center"/>
            <w:hideMark/>
          </w:tcPr>
          <w:p w14:paraId="1008789D" w14:textId="77777777" w:rsidR="00BC778F" w:rsidRPr="00BC778F" w:rsidRDefault="00BC778F" w:rsidP="00BC778F">
            <w:pPr>
              <w:spacing w:line="240" w:lineRule="auto"/>
              <w:rPr>
                <w:b/>
                <w:bCs/>
                <w:sz w:val="16"/>
              </w:rPr>
            </w:pPr>
            <w:r w:rsidRPr="00BC778F">
              <w:rPr>
                <w:b/>
                <w:bCs/>
                <w:sz w:val="16"/>
              </w:rPr>
              <w:t>-Xmn</w:t>
            </w:r>
          </w:p>
        </w:tc>
        <w:tc>
          <w:tcPr>
            <w:tcW w:w="0" w:type="auto"/>
            <w:shd w:val="clear" w:color="auto" w:fill="FFFFFF"/>
            <w:tcMar>
              <w:top w:w="75" w:type="dxa"/>
              <w:left w:w="75" w:type="dxa"/>
              <w:bottom w:w="75" w:type="dxa"/>
              <w:right w:w="75" w:type="dxa"/>
            </w:tcMar>
            <w:vAlign w:val="center"/>
            <w:hideMark/>
          </w:tcPr>
          <w:p w14:paraId="3007C7DF" w14:textId="77777777" w:rsidR="00BC778F" w:rsidRPr="00BC778F" w:rsidRDefault="00BC778F" w:rsidP="00BC778F">
            <w:pPr>
              <w:spacing w:line="240" w:lineRule="auto"/>
              <w:rPr>
                <w:b/>
                <w:bCs/>
                <w:sz w:val="16"/>
              </w:rPr>
            </w:pPr>
            <w:r w:rsidRPr="00BC778F">
              <w:rPr>
                <w:b/>
                <w:bCs/>
                <w:sz w:val="16"/>
              </w:rPr>
              <w:t>Size of Young Generation</w:t>
            </w:r>
          </w:p>
        </w:tc>
      </w:tr>
      <w:tr w:rsidR="00BC778F" w:rsidRPr="00BC778F" w14:paraId="29126A40" w14:textId="77777777" w:rsidTr="004E14CA">
        <w:trPr>
          <w:tblCellSpacing w:w="15" w:type="dxa"/>
        </w:trPr>
        <w:tc>
          <w:tcPr>
            <w:tcW w:w="0" w:type="auto"/>
            <w:shd w:val="clear" w:color="auto" w:fill="FFFFFF"/>
            <w:tcMar>
              <w:top w:w="75" w:type="dxa"/>
              <w:left w:w="75" w:type="dxa"/>
              <w:bottom w:w="75" w:type="dxa"/>
              <w:right w:w="75" w:type="dxa"/>
            </w:tcMar>
            <w:vAlign w:val="center"/>
            <w:hideMark/>
          </w:tcPr>
          <w:p w14:paraId="4611D041" w14:textId="77777777" w:rsidR="00BC778F" w:rsidRPr="00BC778F" w:rsidRDefault="00BC778F" w:rsidP="00BC778F">
            <w:pPr>
              <w:spacing w:line="240" w:lineRule="auto"/>
              <w:rPr>
                <w:b/>
                <w:bCs/>
                <w:sz w:val="16"/>
              </w:rPr>
            </w:pPr>
            <w:r w:rsidRPr="00BC778F">
              <w:rPr>
                <w:b/>
                <w:bCs/>
                <w:sz w:val="16"/>
              </w:rPr>
              <w:t>-XX:PermSize</w:t>
            </w:r>
          </w:p>
        </w:tc>
        <w:tc>
          <w:tcPr>
            <w:tcW w:w="0" w:type="auto"/>
            <w:shd w:val="clear" w:color="auto" w:fill="FFFFFF"/>
            <w:tcMar>
              <w:top w:w="75" w:type="dxa"/>
              <w:left w:w="75" w:type="dxa"/>
              <w:bottom w:w="75" w:type="dxa"/>
              <w:right w:w="75" w:type="dxa"/>
            </w:tcMar>
            <w:vAlign w:val="center"/>
            <w:hideMark/>
          </w:tcPr>
          <w:p w14:paraId="346F335E" w14:textId="77777777" w:rsidR="00BC778F" w:rsidRPr="00BC778F" w:rsidRDefault="00BC778F" w:rsidP="00BC778F">
            <w:pPr>
              <w:spacing w:line="240" w:lineRule="auto"/>
              <w:rPr>
                <w:b/>
                <w:bCs/>
                <w:sz w:val="16"/>
              </w:rPr>
            </w:pPr>
            <w:r w:rsidRPr="00BC778F">
              <w:rPr>
                <w:b/>
                <w:bCs/>
                <w:sz w:val="16"/>
              </w:rPr>
              <w:t>Initial Permanent Generation size</w:t>
            </w:r>
          </w:p>
        </w:tc>
      </w:tr>
      <w:tr w:rsidR="00BC778F" w:rsidRPr="00BC778F" w14:paraId="4E58F412" w14:textId="77777777" w:rsidTr="004E14CA">
        <w:trPr>
          <w:tblCellSpacing w:w="15" w:type="dxa"/>
        </w:trPr>
        <w:tc>
          <w:tcPr>
            <w:tcW w:w="0" w:type="auto"/>
            <w:shd w:val="clear" w:color="auto" w:fill="FFFFFF"/>
            <w:tcMar>
              <w:top w:w="75" w:type="dxa"/>
              <w:left w:w="75" w:type="dxa"/>
              <w:bottom w:w="75" w:type="dxa"/>
              <w:right w:w="75" w:type="dxa"/>
            </w:tcMar>
            <w:vAlign w:val="center"/>
            <w:hideMark/>
          </w:tcPr>
          <w:p w14:paraId="4282EF91" w14:textId="77777777" w:rsidR="00BC778F" w:rsidRPr="00BC778F" w:rsidRDefault="00BC778F" w:rsidP="00BC778F">
            <w:pPr>
              <w:spacing w:line="240" w:lineRule="auto"/>
              <w:rPr>
                <w:b/>
                <w:bCs/>
                <w:sz w:val="16"/>
              </w:rPr>
            </w:pPr>
            <w:r w:rsidRPr="00BC778F">
              <w:rPr>
                <w:b/>
                <w:bCs/>
                <w:sz w:val="16"/>
              </w:rPr>
              <w:t>-XX:MaxPermSize</w:t>
            </w:r>
          </w:p>
        </w:tc>
        <w:tc>
          <w:tcPr>
            <w:tcW w:w="0" w:type="auto"/>
            <w:shd w:val="clear" w:color="auto" w:fill="FFFFFF"/>
            <w:tcMar>
              <w:top w:w="75" w:type="dxa"/>
              <w:left w:w="75" w:type="dxa"/>
              <w:bottom w:w="75" w:type="dxa"/>
              <w:right w:w="75" w:type="dxa"/>
            </w:tcMar>
            <w:vAlign w:val="center"/>
            <w:hideMark/>
          </w:tcPr>
          <w:p w14:paraId="342D711B" w14:textId="77777777" w:rsidR="00BC778F" w:rsidRPr="00BC778F" w:rsidRDefault="00BC778F" w:rsidP="00BC778F">
            <w:pPr>
              <w:spacing w:line="240" w:lineRule="auto"/>
              <w:rPr>
                <w:b/>
                <w:bCs/>
                <w:sz w:val="16"/>
              </w:rPr>
            </w:pPr>
            <w:r w:rsidRPr="00BC778F">
              <w:rPr>
                <w:b/>
                <w:bCs/>
                <w:sz w:val="16"/>
              </w:rPr>
              <w:t>Maximum Permanent Generation size</w:t>
            </w:r>
          </w:p>
        </w:tc>
      </w:tr>
    </w:tbl>
    <w:p w14:paraId="5B04376E" w14:textId="796142B7" w:rsidR="004E14CA" w:rsidRDefault="004E14CA" w:rsidP="004E14CA">
      <w:pPr>
        <w:rPr>
          <w:lang w:eastAsia="en-US"/>
        </w:rPr>
      </w:pPr>
      <w:bookmarkStart w:id="55" w:name="_Toc458531504"/>
    </w:p>
    <w:p w14:paraId="23495454" w14:textId="77777777" w:rsidR="001417CB" w:rsidRDefault="001417CB" w:rsidP="004E14CA">
      <w:pPr>
        <w:rPr>
          <w:lang w:eastAsia="en-US"/>
        </w:rPr>
      </w:pPr>
    </w:p>
    <w:p w14:paraId="45983985" w14:textId="3BC11E54" w:rsidR="009149EA" w:rsidRPr="00104EC9" w:rsidRDefault="006C2771" w:rsidP="00104EC9">
      <w:pPr>
        <w:pStyle w:val="Heading2"/>
        <w:rPr>
          <w:lang w:eastAsia="en-US"/>
        </w:rPr>
      </w:pPr>
      <w:bookmarkStart w:id="56" w:name="_Toc94350629"/>
      <w:r w:rsidRPr="00104EC9">
        <w:rPr>
          <w:lang w:eastAsia="en-US"/>
        </w:rPr>
        <w:t>Java Reflection API (java.lang.Class)</w:t>
      </w:r>
      <w:bookmarkEnd w:id="55"/>
      <w:bookmarkEnd w:id="56"/>
    </w:p>
    <w:p w14:paraId="7BE37B21" w14:textId="77777777" w:rsidR="00104EC9" w:rsidRPr="00104EC9" w:rsidRDefault="00104EC9" w:rsidP="00104EC9">
      <w:pPr>
        <w:rPr>
          <w:lang w:eastAsia="en-US"/>
        </w:rPr>
      </w:pPr>
      <w:r w:rsidRPr="00104EC9">
        <w:rPr>
          <w:lang w:eastAsia="en-US"/>
        </w:rPr>
        <w:t xml:space="preserve">Reflection is commonly used by programs which require the ability </w:t>
      </w:r>
      <w:r w:rsidRPr="00104EC9">
        <w:rPr>
          <w:b/>
          <w:i/>
          <w:lang w:eastAsia="en-US"/>
        </w:rPr>
        <w:t>to examine or modify the runtime behavior of applications</w:t>
      </w:r>
      <w:r w:rsidRPr="00104EC9">
        <w:rPr>
          <w:lang w:eastAsia="en-US"/>
        </w:rPr>
        <w:t xml:space="preserve"> running in the Java virtual machine</w:t>
      </w:r>
    </w:p>
    <w:p w14:paraId="60F79CB1" w14:textId="77777777" w:rsidR="00104EC9" w:rsidRPr="00104EC9" w:rsidRDefault="00104EC9" w:rsidP="00104EC9">
      <w:pPr>
        <w:rPr>
          <w:lang w:eastAsia="en-US"/>
        </w:rPr>
      </w:pPr>
      <w:r w:rsidRPr="00104EC9">
        <w:rPr>
          <w:b/>
          <w:u w:val="single"/>
          <w:lang w:eastAsia="en-US"/>
        </w:rPr>
        <w:t>Where it is used</w:t>
      </w:r>
    </w:p>
    <w:p w14:paraId="16432E4F" w14:textId="77777777" w:rsidR="00104EC9" w:rsidRPr="00104EC9" w:rsidRDefault="00104EC9" w:rsidP="00B413EE">
      <w:pPr>
        <w:pStyle w:val="ListParagraph"/>
        <w:numPr>
          <w:ilvl w:val="0"/>
          <w:numId w:val="222"/>
        </w:numPr>
        <w:rPr>
          <w:lang w:eastAsia="en-US"/>
        </w:rPr>
      </w:pPr>
      <w:r w:rsidRPr="00104EC9">
        <w:rPr>
          <w:lang w:eastAsia="en-US"/>
        </w:rPr>
        <w:t>IDE (Integrated Development Environment) e.g. Eclipse, MyEclipse, NetBeans etc.</w:t>
      </w:r>
    </w:p>
    <w:p w14:paraId="2A5457C7" w14:textId="77777777" w:rsidR="00104EC9" w:rsidRPr="00104EC9" w:rsidRDefault="00104EC9" w:rsidP="00B413EE">
      <w:pPr>
        <w:pStyle w:val="ListParagraph"/>
        <w:numPr>
          <w:ilvl w:val="0"/>
          <w:numId w:val="222"/>
        </w:numPr>
        <w:rPr>
          <w:lang w:eastAsia="en-US"/>
        </w:rPr>
      </w:pPr>
      <w:r w:rsidRPr="00104EC9">
        <w:rPr>
          <w:lang w:eastAsia="en-US"/>
        </w:rPr>
        <w:t>Debugger</w:t>
      </w:r>
    </w:p>
    <w:p w14:paraId="00B84749" w14:textId="6996071F" w:rsidR="00104EC9" w:rsidRDefault="00104EC9" w:rsidP="00B413EE">
      <w:pPr>
        <w:pStyle w:val="ListParagraph"/>
        <w:numPr>
          <w:ilvl w:val="0"/>
          <w:numId w:val="222"/>
        </w:numPr>
        <w:rPr>
          <w:lang w:eastAsia="en-US"/>
        </w:rPr>
      </w:pPr>
      <w:r w:rsidRPr="00104EC9">
        <w:rPr>
          <w:lang w:eastAsia="en-US"/>
        </w:rPr>
        <w:t>Test Tools etc</w:t>
      </w:r>
    </w:p>
    <w:p w14:paraId="3B9C0F92" w14:textId="77777777" w:rsidR="001417CB" w:rsidRPr="00104EC9" w:rsidRDefault="001417CB" w:rsidP="001417CB">
      <w:pPr>
        <w:pStyle w:val="ListParagraph"/>
        <w:ind w:left="1080"/>
        <w:rPr>
          <w:lang w:eastAsia="en-US"/>
        </w:rPr>
      </w:pPr>
    </w:p>
    <w:p w14:paraId="389374C4" w14:textId="77777777" w:rsidR="009149EA" w:rsidRPr="00104EC9" w:rsidRDefault="006C2771" w:rsidP="000E4144">
      <w:pPr>
        <w:pStyle w:val="Heading30"/>
        <w:rPr>
          <w:lang w:eastAsia="en-US"/>
        </w:rPr>
      </w:pPr>
      <w:bookmarkStart w:id="57" w:name="_Toc458531505"/>
      <w:r w:rsidRPr="00104EC9">
        <w:rPr>
          <w:lang w:eastAsia="en-US"/>
        </w:rPr>
        <w:t>1. Java.lang.Class</w:t>
      </w:r>
      <w:bookmarkEnd w:id="57"/>
    </w:p>
    <w:p w14:paraId="0BF3545B" w14:textId="77777777" w:rsidR="00104EC9" w:rsidRPr="00104EC9" w:rsidRDefault="00104EC9" w:rsidP="00104EC9">
      <w:pPr>
        <w:rPr>
          <w:lang w:eastAsia="en-US"/>
        </w:rPr>
      </w:pPr>
      <w:r w:rsidRPr="00104EC9">
        <w:rPr>
          <w:lang w:eastAsia="en-US"/>
        </w:rPr>
        <w:t xml:space="preserve">The </w:t>
      </w:r>
      <w:r w:rsidRPr="00C12E1B">
        <w:rPr>
          <w:rStyle w:val="0SyntaxPinkChar"/>
        </w:rPr>
        <w:t>java.lang.Class</w:t>
      </w:r>
      <w:r w:rsidRPr="00104EC9">
        <w:rPr>
          <w:lang w:eastAsia="en-US"/>
        </w:rPr>
        <w:t xml:space="preserve"> class performs mainly two tasks:</w:t>
      </w:r>
    </w:p>
    <w:p w14:paraId="10F7DB23" w14:textId="77777777" w:rsidR="00104EC9" w:rsidRPr="00104EC9" w:rsidRDefault="00104EC9" w:rsidP="00B413EE">
      <w:pPr>
        <w:pStyle w:val="ListParagraph"/>
        <w:numPr>
          <w:ilvl w:val="0"/>
          <w:numId w:val="221"/>
        </w:numPr>
        <w:rPr>
          <w:lang w:eastAsia="en-US"/>
        </w:rPr>
      </w:pPr>
      <w:r w:rsidRPr="00104EC9">
        <w:rPr>
          <w:lang w:eastAsia="en-US"/>
        </w:rPr>
        <w:t xml:space="preserve">Provides methods to get the </w:t>
      </w:r>
      <w:r w:rsidRPr="00104EC9">
        <w:rPr>
          <w:b/>
          <w:lang w:eastAsia="en-US"/>
        </w:rPr>
        <w:t>metadata</w:t>
      </w:r>
      <w:r w:rsidRPr="00104EC9">
        <w:rPr>
          <w:lang w:eastAsia="en-US"/>
        </w:rPr>
        <w:t xml:space="preserve"> of a class at run time.</w:t>
      </w:r>
    </w:p>
    <w:p w14:paraId="0F9E8A69" w14:textId="77777777" w:rsidR="00104EC9" w:rsidRPr="00104EC9" w:rsidRDefault="00104EC9" w:rsidP="00B413EE">
      <w:pPr>
        <w:pStyle w:val="ListParagraph"/>
        <w:numPr>
          <w:ilvl w:val="0"/>
          <w:numId w:val="221"/>
        </w:numPr>
        <w:rPr>
          <w:lang w:eastAsia="en-US"/>
        </w:rPr>
      </w:pPr>
      <w:r w:rsidRPr="00104EC9">
        <w:rPr>
          <w:lang w:eastAsia="en-US"/>
        </w:rPr>
        <w:t xml:space="preserve">Provides methods to </w:t>
      </w:r>
      <w:r w:rsidRPr="00104EC9">
        <w:rPr>
          <w:b/>
          <w:lang w:eastAsia="en-US"/>
        </w:rPr>
        <w:t>examine and change the run time behavior of a class</w:t>
      </w:r>
      <w:r w:rsidRPr="00104EC9">
        <w:rPr>
          <w:lang w:eastAsia="en-US"/>
        </w:rPr>
        <w:t>.</w:t>
      </w:r>
    </w:p>
    <w:tbl>
      <w:tblPr>
        <w:tblW w:w="8977"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shd w:val="clear" w:color="auto" w:fill="FFFFFF" w:themeFill="background1"/>
        <w:tblLook w:val="04A0" w:firstRow="1" w:lastRow="0" w:firstColumn="1" w:lastColumn="0" w:noHBand="0" w:noVBand="1"/>
      </w:tblPr>
      <w:tblGrid>
        <w:gridCol w:w="4290"/>
        <w:gridCol w:w="4687"/>
      </w:tblGrid>
      <w:tr w:rsidR="00104EC9" w:rsidRPr="00104EC9" w14:paraId="5641927F" w14:textId="77777777" w:rsidTr="00871C73">
        <w:trPr>
          <w:trHeight w:val="203"/>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800080"/>
            <w:tcMar>
              <w:top w:w="75" w:type="dxa"/>
              <w:left w:w="75" w:type="dxa"/>
              <w:bottom w:w="75" w:type="dxa"/>
              <w:right w:w="75" w:type="dxa"/>
            </w:tcMar>
            <w:hideMark/>
          </w:tcPr>
          <w:p w14:paraId="50309691" w14:textId="77777777" w:rsidR="00104EC9" w:rsidRPr="00104EC9" w:rsidRDefault="00104EC9" w:rsidP="00104EC9">
            <w:pPr>
              <w:spacing w:line="240" w:lineRule="auto"/>
              <w:rPr>
                <w:b/>
                <w:bCs/>
                <w:color w:val="FFFFFF" w:themeColor="background1"/>
                <w:sz w:val="18"/>
                <w:lang w:eastAsia="en-US"/>
              </w:rPr>
            </w:pPr>
            <w:r w:rsidRPr="00104EC9">
              <w:rPr>
                <w:b/>
                <w:bCs/>
                <w:color w:val="FFFFFF" w:themeColor="background1"/>
                <w:sz w:val="18"/>
                <w:lang w:eastAsia="en-US"/>
              </w:rPr>
              <w:t>Method</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800080"/>
            <w:tcMar>
              <w:top w:w="75" w:type="dxa"/>
              <w:left w:w="75" w:type="dxa"/>
              <w:bottom w:w="75" w:type="dxa"/>
              <w:right w:w="75" w:type="dxa"/>
            </w:tcMar>
            <w:hideMark/>
          </w:tcPr>
          <w:p w14:paraId="730D09E5" w14:textId="77777777" w:rsidR="00104EC9" w:rsidRPr="00104EC9" w:rsidRDefault="00104EC9" w:rsidP="00104EC9">
            <w:pPr>
              <w:spacing w:line="240" w:lineRule="auto"/>
              <w:rPr>
                <w:b/>
                <w:bCs/>
                <w:color w:val="FFFFFF" w:themeColor="background1"/>
                <w:sz w:val="18"/>
                <w:lang w:eastAsia="en-US"/>
              </w:rPr>
            </w:pPr>
            <w:r w:rsidRPr="00104EC9">
              <w:rPr>
                <w:b/>
                <w:bCs/>
                <w:color w:val="FFFFFF" w:themeColor="background1"/>
                <w:sz w:val="18"/>
                <w:lang w:eastAsia="en-US"/>
              </w:rPr>
              <w:t>Description</w:t>
            </w:r>
          </w:p>
        </w:tc>
      </w:tr>
      <w:tr w:rsidR="00104EC9" w:rsidRPr="00104EC9" w14:paraId="36F932EC" w14:textId="77777777" w:rsidTr="00871C73">
        <w:trPr>
          <w:trHeight w:val="319"/>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2C9DF92A" w14:textId="77777777" w:rsidR="00104EC9" w:rsidRPr="00104EC9" w:rsidRDefault="00104EC9" w:rsidP="00104EC9">
            <w:pPr>
              <w:spacing w:line="240" w:lineRule="auto"/>
              <w:rPr>
                <w:sz w:val="18"/>
                <w:lang w:eastAsia="en-US"/>
              </w:rPr>
            </w:pPr>
            <w:r w:rsidRPr="00104EC9">
              <w:rPr>
                <w:sz w:val="18"/>
                <w:lang w:eastAsia="en-US"/>
              </w:rPr>
              <w:t xml:space="preserve">public String </w:t>
            </w:r>
            <w:r w:rsidRPr="00104EC9">
              <w:rPr>
                <w:b/>
                <w:sz w:val="18"/>
                <w:lang w:eastAsia="en-US"/>
              </w:rPr>
              <w:t>getName</w:t>
            </w:r>
            <w:r w:rsidRPr="00104EC9">
              <w:rPr>
                <w:sz w:val="18"/>
                <w:lang w:eastAsia="en-US"/>
              </w:rPr>
              <w:t>()</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436C90BB" w14:textId="77777777" w:rsidR="00104EC9" w:rsidRPr="00104EC9" w:rsidRDefault="00104EC9" w:rsidP="00104EC9">
            <w:pPr>
              <w:spacing w:line="240" w:lineRule="auto"/>
              <w:rPr>
                <w:sz w:val="18"/>
                <w:lang w:eastAsia="en-US"/>
              </w:rPr>
            </w:pPr>
            <w:r w:rsidRPr="00104EC9">
              <w:rPr>
                <w:sz w:val="18"/>
                <w:lang w:eastAsia="en-US"/>
              </w:rPr>
              <w:t>returns the class name</w:t>
            </w:r>
          </w:p>
        </w:tc>
      </w:tr>
      <w:tr w:rsidR="00104EC9" w:rsidRPr="00104EC9" w14:paraId="491502FC" w14:textId="77777777" w:rsidTr="00384D4D">
        <w:trPr>
          <w:trHeight w:val="473"/>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11234B2C" w14:textId="4F1458E8" w:rsidR="00104EC9" w:rsidRPr="00104EC9" w:rsidRDefault="00104EC9" w:rsidP="00104EC9">
            <w:pPr>
              <w:spacing w:line="240" w:lineRule="auto"/>
              <w:rPr>
                <w:sz w:val="18"/>
                <w:lang w:eastAsia="en-US"/>
              </w:rPr>
            </w:pPr>
            <w:r w:rsidRPr="00104EC9">
              <w:rPr>
                <w:sz w:val="18"/>
                <w:lang w:eastAsia="en-US"/>
              </w:rPr>
              <w:t xml:space="preserve">public static Class </w:t>
            </w:r>
            <w:r w:rsidRPr="00104EC9">
              <w:rPr>
                <w:b/>
                <w:sz w:val="18"/>
                <w:lang w:eastAsia="en-US"/>
              </w:rPr>
              <w:t>forName</w:t>
            </w:r>
            <w:r w:rsidRPr="00104EC9">
              <w:rPr>
                <w:sz w:val="18"/>
                <w:lang w:eastAsia="en-US"/>
              </w:rPr>
              <w:t>(String className)</w:t>
            </w:r>
            <w:r w:rsidR="00384D4D">
              <w:rPr>
                <w:sz w:val="18"/>
                <w:lang w:eastAsia="en-US"/>
              </w:rPr>
              <w:t xml:space="preserve"> </w:t>
            </w:r>
            <w:r w:rsidRPr="00104EC9">
              <w:rPr>
                <w:sz w:val="18"/>
                <w:lang w:eastAsia="en-US"/>
              </w:rPr>
              <w:t>throws ClassNotFoundException</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12079CBF" w14:textId="77777777" w:rsidR="00104EC9" w:rsidRPr="00104EC9" w:rsidRDefault="00104EC9" w:rsidP="00104EC9">
            <w:pPr>
              <w:spacing w:line="240" w:lineRule="auto"/>
              <w:rPr>
                <w:sz w:val="18"/>
                <w:lang w:eastAsia="en-US"/>
              </w:rPr>
            </w:pPr>
            <w:r w:rsidRPr="00104EC9">
              <w:rPr>
                <w:sz w:val="18"/>
                <w:lang w:eastAsia="en-US"/>
              </w:rPr>
              <w:t>Loads the class and returns the reference of Class class.</w:t>
            </w:r>
          </w:p>
        </w:tc>
      </w:tr>
      <w:tr w:rsidR="00104EC9" w:rsidRPr="00104EC9" w14:paraId="4C3F1911" w14:textId="77777777" w:rsidTr="00384D4D">
        <w:trPr>
          <w:trHeight w:val="554"/>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46204ED8" w14:textId="77777777" w:rsidR="00104EC9" w:rsidRPr="00104EC9" w:rsidRDefault="00104EC9" w:rsidP="00104EC9">
            <w:pPr>
              <w:spacing w:line="240" w:lineRule="auto"/>
              <w:rPr>
                <w:sz w:val="18"/>
                <w:lang w:eastAsia="en-US"/>
              </w:rPr>
            </w:pPr>
            <w:r w:rsidRPr="00104EC9">
              <w:rPr>
                <w:sz w:val="18"/>
                <w:lang w:eastAsia="en-US"/>
              </w:rPr>
              <w:t xml:space="preserve">public Object </w:t>
            </w:r>
            <w:r w:rsidRPr="00104EC9">
              <w:rPr>
                <w:b/>
                <w:sz w:val="18"/>
                <w:lang w:eastAsia="en-US"/>
              </w:rPr>
              <w:t>newInstance()</w:t>
            </w:r>
            <w:r w:rsidRPr="00104EC9">
              <w:rPr>
                <w:sz w:val="18"/>
                <w:lang w:eastAsia="en-US"/>
              </w:rPr>
              <w:t>throws InstantiationException,IllegalAccessException</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607D9161" w14:textId="77777777" w:rsidR="00104EC9" w:rsidRPr="00104EC9" w:rsidRDefault="00104EC9" w:rsidP="00104EC9">
            <w:pPr>
              <w:spacing w:line="240" w:lineRule="auto"/>
              <w:rPr>
                <w:sz w:val="18"/>
                <w:lang w:eastAsia="en-US"/>
              </w:rPr>
            </w:pPr>
            <w:r w:rsidRPr="00104EC9">
              <w:rPr>
                <w:sz w:val="18"/>
                <w:lang w:eastAsia="en-US"/>
              </w:rPr>
              <w:t>Creates new instance.</w:t>
            </w:r>
          </w:p>
        </w:tc>
      </w:tr>
      <w:tr w:rsidR="00104EC9" w:rsidRPr="00104EC9" w14:paraId="5439C452" w14:textId="77777777" w:rsidTr="00871C73">
        <w:trPr>
          <w:trHeight w:val="296"/>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2BB1916C" w14:textId="77777777" w:rsidR="00104EC9" w:rsidRPr="00104EC9" w:rsidRDefault="00104EC9" w:rsidP="00104EC9">
            <w:pPr>
              <w:spacing w:line="240" w:lineRule="auto"/>
              <w:rPr>
                <w:sz w:val="18"/>
                <w:lang w:eastAsia="en-US"/>
              </w:rPr>
            </w:pPr>
            <w:r w:rsidRPr="00104EC9">
              <w:rPr>
                <w:sz w:val="18"/>
                <w:lang w:eastAsia="en-US"/>
              </w:rPr>
              <w:t xml:space="preserve">public boolean </w:t>
            </w:r>
            <w:r w:rsidRPr="00104EC9">
              <w:rPr>
                <w:b/>
                <w:sz w:val="18"/>
                <w:lang w:eastAsia="en-US"/>
              </w:rPr>
              <w:t>isInterface()</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56249375" w14:textId="77777777" w:rsidR="00104EC9" w:rsidRPr="00104EC9" w:rsidRDefault="00104EC9" w:rsidP="00104EC9">
            <w:pPr>
              <w:spacing w:line="240" w:lineRule="auto"/>
              <w:rPr>
                <w:sz w:val="18"/>
                <w:lang w:eastAsia="en-US"/>
              </w:rPr>
            </w:pPr>
            <w:r w:rsidRPr="00104EC9">
              <w:rPr>
                <w:sz w:val="18"/>
                <w:lang w:eastAsia="en-US"/>
              </w:rPr>
              <w:t>Checks if it is interface.</w:t>
            </w:r>
          </w:p>
        </w:tc>
      </w:tr>
      <w:tr w:rsidR="00104EC9" w:rsidRPr="00104EC9" w14:paraId="5729ECBC" w14:textId="77777777" w:rsidTr="00871C73">
        <w:trPr>
          <w:trHeight w:val="319"/>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472D6F4E" w14:textId="77777777" w:rsidR="00104EC9" w:rsidRPr="00104EC9" w:rsidRDefault="00104EC9" w:rsidP="00104EC9">
            <w:pPr>
              <w:spacing w:line="240" w:lineRule="auto"/>
              <w:rPr>
                <w:sz w:val="18"/>
                <w:lang w:eastAsia="en-US"/>
              </w:rPr>
            </w:pPr>
            <w:r w:rsidRPr="00104EC9">
              <w:rPr>
                <w:sz w:val="18"/>
                <w:lang w:eastAsia="en-US"/>
              </w:rPr>
              <w:t xml:space="preserve">public boolean </w:t>
            </w:r>
            <w:r w:rsidRPr="00104EC9">
              <w:rPr>
                <w:b/>
                <w:sz w:val="18"/>
                <w:lang w:eastAsia="en-US"/>
              </w:rPr>
              <w:t>isArray()</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3513E44B" w14:textId="77777777" w:rsidR="00104EC9" w:rsidRPr="00104EC9" w:rsidRDefault="00104EC9" w:rsidP="00104EC9">
            <w:pPr>
              <w:spacing w:line="240" w:lineRule="auto"/>
              <w:rPr>
                <w:sz w:val="18"/>
                <w:lang w:eastAsia="en-US"/>
              </w:rPr>
            </w:pPr>
            <w:r w:rsidRPr="00104EC9">
              <w:rPr>
                <w:sz w:val="18"/>
                <w:lang w:eastAsia="en-US"/>
              </w:rPr>
              <w:t>Checks if it is array.</w:t>
            </w:r>
          </w:p>
        </w:tc>
      </w:tr>
      <w:tr w:rsidR="00104EC9" w:rsidRPr="00104EC9" w14:paraId="5D58E790" w14:textId="77777777" w:rsidTr="00871C73">
        <w:trPr>
          <w:trHeight w:val="296"/>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7E6BB9D1" w14:textId="77777777" w:rsidR="00104EC9" w:rsidRPr="00104EC9" w:rsidRDefault="00104EC9" w:rsidP="00104EC9">
            <w:pPr>
              <w:spacing w:line="240" w:lineRule="auto"/>
              <w:rPr>
                <w:sz w:val="18"/>
                <w:lang w:eastAsia="en-US"/>
              </w:rPr>
            </w:pPr>
            <w:r w:rsidRPr="00104EC9">
              <w:rPr>
                <w:sz w:val="18"/>
                <w:lang w:eastAsia="en-US"/>
              </w:rPr>
              <w:t xml:space="preserve">public boolean </w:t>
            </w:r>
            <w:r w:rsidRPr="00104EC9">
              <w:rPr>
                <w:b/>
                <w:sz w:val="18"/>
                <w:lang w:eastAsia="en-US"/>
              </w:rPr>
              <w:t>isPrimitive()</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05C478BF" w14:textId="77777777" w:rsidR="00104EC9" w:rsidRPr="00104EC9" w:rsidRDefault="00104EC9" w:rsidP="00104EC9">
            <w:pPr>
              <w:spacing w:line="240" w:lineRule="auto"/>
              <w:rPr>
                <w:sz w:val="18"/>
                <w:lang w:eastAsia="en-US"/>
              </w:rPr>
            </w:pPr>
            <w:r w:rsidRPr="00104EC9">
              <w:rPr>
                <w:sz w:val="18"/>
                <w:lang w:eastAsia="en-US"/>
              </w:rPr>
              <w:t>Checks if it is primitive.</w:t>
            </w:r>
          </w:p>
        </w:tc>
      </w:tr>
      <w:tr w:rsidR="00104EC9" w:rsidRPr="00104EC9" w14:paraId="7F6FB0FE" w14:textId="77777777" w:rsidTr="00871C73">
        <w:trPr>
          <w:trHeight w:val="296"/>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36B877A6" w14:textId="77777777" w:rsidR="00104EC9" w:rsidRPr="00104EC9" w:rsidRDefault="00104EC9" w:rsidP="00104EC9">
            <w:pPr>
              <w:spacing w:line="240" w:lineRule="auto"/>
              <w:rPr>
                <w:sz w:val="18"/>
                <w:lang w:eastAsia="en-US"/>
              </w:rPr>
            </w:pPr>
            <w:r w:rsidRPr="00104EC9">
              <w:rPr>
                <w:sz w:val="18"/>
                <w:lang w:eastAsia="en-US"/>
              </w:rPr>
              <w:t xml:space="preserve">public Class </w:t>
            </w:r>
            <w:r w:rsidRPr="00104EC9">
              <w:rPr>
                <w:b/>
                <w:sz w:val="18"/>
                <w:lang w:eastAsia="en-US"/>
              </w:rPr>
              <w:t>getSuperclass()</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5DD2EA34" w14:textId="77777777" w:rsidR="00104EC9" w:rsidRPr="00104EC9" w:rsidRDefault="00104EC9" w:rsidP="00104EC9">
            <w:pPr>
              <w:spacing w:line="240" w:lineRule="auto"/>
              <w:rPr>
                <w:sz w:val="18"/>
                <w:lang w:eastAsia="en-US"/>
              </w:rPr>
            </w:pPr>
            <w:r w:rsidRPr="00104EC9">
              <w:rPr>
                <w:sz w:val="18"/>
                <w:lang w:eastAsia="en-US"/>
              </w:rPr>
              <w:t>Returns the superclass class reference.</w:t>
            </w:r>
          </w:p>
        </w:tc>
      </w:tr>
      <w:tr w:rsidR="00104EC9" w:rsidRPr="00104EC9" w14:paraId="019860FB" w14:textId="77777777" w:rsidTr="00871C73">
        <w:trPr>
          <w:trHeight w:val="311"/>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7AE5F3E2" w14:textId="77777777" w:rsidR="00104EC9" w:rsidRPr="00104EC9" w:rsidRDefault="00104EC9" w:rsidP="00104EC9">
            <w:pPr>
              <w:spacing w:line="240" w:lineRule="auto"/>
              <w:rPr>
                <w:sz w:val="18"/>
                <w:lang w:eastAsia="en-US"/>
              </w:rPr>
            </w:pPr>
            <w:r w:rsidRPr="00104EC9">
              <w:rPr>
                <w:sz w:val="18"/>
                <w:lang w:eastAsia="en-US"/>
              </w:rPr>
              <w:t xml:space="preserve">public Field[] </w:t>
            </w:r>
            <w:r w:rsidRPr="00104EC9">
              <w:rPr>
                <w:b/>
                <w:sz w:val="18"/>
                <w:lang w:eastAsia="en-US"/>
              </w:rPr>
              <w:t>getDeclaredFields()</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62CA2FCB" w14:textId="77777777" w:rsidR="00104EC9" w:rsidRPr="00104EC9" w:rsidRDefault="00104EC9" w:rsidP="00104EC9">
            <w:pPr>
              <w:spacing w:line="240" w:lineRule="auto"/>
              <w:rPr>
                <w:sz w:val="18"/>
                <w:lang w:eastAsia="en-US"/>
              </w:rPr>
            </w:pPr>
            <w:r w:rsidRPr="00104EC9">
              <w:rPr>
                <w:sz w:val="18"/>
                <w:lang w:eastAsia="en-US"/>
              </w:rPr>
              <w:t>Returns the total number of fields of this class.</w:t>
            </w:r>
          </w:p>
        </w:tc>
      </w:tr>
      <w:tr w:rsidR="00104EC9" w:rsidRPr="00104EC9" w14:paraId="606148B4" w14:textId="77777777" w:rsidTr="00871C73">
        <w:trPr>
          <w:trHeight w:val="293"/>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4DCD35AE" w14:textId="77777777" w:rsidR="00104EC9" w:rsidRPr="00104EC9" w:rsidRDefault="00104EC9" w:rsidP="00104EC9">
            <w:pPr>
              <w:spacing w:line="240" w:lineRule="auto"/>
              <w:rPr>
                <w:sz w:val="18"/>
                <w:lang w:eastAsia="en-US"/>
              </w:rPr>
            </w:pPr>
            <w:r w:rsidRPr="00104EC9">
              <w:rPr>
                <w:sz w:val="18"/>
                <w:lang w:eastAsia="en-US"/>
              </w:rPr>
              <w:t xml:space="preserve">public Method[] </w:t>
            </w:r>
            <w:r w:rsidRPr="00104EC9">
              <w:rPr>
                <w:b/>
                <w:sz w:val="18"/>
                <w:lang w:eastAsia="en-US"/>
              </w:rPr>
              <w:t>getDeclaredMethods()</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54912C67" w14:textId="77777777" w:rsidR="00104EC9" w:rsidRPr="00104EC9" w:rsidRDefault="00104EC9" w:rsidP="00104EC9">
            <w:pPr>
              <w:spacing w:line="240" w:lineRule="auto"/>
              <w:rPr>
                <w:sz w:val="18"/>
                <w:lang w:eastAsia="en-US"/>
              </w:rPr>
            </w:pPr>
            <w:r w:rsidRPr="00104EC9">
              <w:rPr>
                <w:sz w:val="18"/>
                <w:lang w:eastAsia="en-US"/>
              </w:rPr>
              <w:t>Returns the total number of methods of this class.</w:t>
            </w:r>
          </w:p>
        </w:tc>
      </w:tr>
      <w:tr w:rsidR="00104EC9" w:rsidRPr="00104EC9" w14:paraId="7B4B8F37" w14:textId="77777777" w:rsidTr="00871C73">
        <w:trPr>
          <w:trHeight w:val="293"/>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0F2F00B4" w14:textId="77777777" w:rsidR="00104EC9" w:rsidRPr="00104EC9" w:rsidRDefault="00104EC9" w:rsidP="00104EC9">
            <w:pPr>
              <w:spacing w:line="240" w:lineRule="auto"/>
              <w:rPr>
                <w:sz w:val="18"/>
                <w:lang w:eastAsia="en-US"/>
              </w:rPr>
            </w:pPr>
            <w:r w:rsidRPr="00104EC9">
              <w:rPr>
                <w:sz w:val="18"/>
                <w:lang w:eastAsia="en-US"/>
              </w:rPr>
              <w:t xml:space="preserve">public Constructor[] </w:t>
            </w:r>
            <w:r w:rsidRPr="00104EC9">
              <w:rPr>
                <w:b/>
                <w:sz w:val="18"/>
                <w:lang w:eastAsia="en-US"/>
              </w:rPr>
              <w:t>getDeclaredConstructors()</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193AAEAB" w14:textId="77777777" w:rsidR="00104EC9" w:rsidRPr="00104EC9" w:rsidRDefault="00104EC9" w:rsidP="00104EC9">
            <w:pPr>
              <w:spacing w:line="240" w:lineRule="auto"/>
              <w:rPr>
                <w:sz w:val="18"/>
                <w:lang w:eastAsia="en-US"/>
              </w:rPr>
            </w:pPr>
            <w:r w:rsidRPr="00104EC9">
              <w:rPr>
                <w:sz w:val="18"/>
                <w:lang w:eastAsia="en-US"/>
              </w:rPr>
              <w:t>Returns the total number of constructors of this class.</w:t>
            </w:r>
          </w:p>
        </w:tc>
      </w:tr>
      <w:tr w:rsidR="00104EC9" w:rsidRPr="00104EC9" w14:paraId="4E9FD2AA" w14:textId="77777777" w:rsidTr="00871C73">
        <w:trPr>
          <w:trHeight w:val="653"/>
        </w:trPr>
        <w:tc>
          <w:tcPr>
            <w:tcW w:w="429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1CC21A8F" w14:textId="650C91E6" w:rsidR="00104EC9" w:rsidRPr="00104EC9" w:rsidRDefault="00104EC9" w:rsidP="00104EC9">
            <w:pPr>
              <w:spacing w:line="240" w:lineRule="auto"/>
              <w:rPr>
                <w:sz w:val="18"/>
                <w:lang w:eastAsia="en-US"/>
              </w:rPr>
            </w:pPr>
            <w:r w:rsidRPr="00104EC9">
              <w:rPr>
                <w:sz w:val="18"/>
                <w:lang w:eastAsia="en-US"/>
              </w:rPr>
              <w:t xml:space="preserve">public Method </w:t>
            </w:r>
            <w:r w:rsidRPr="00104EC9">
              <w:rPr>
                <w:b/>
                <w:sz w:val="18"/>
                <w:lang w:eastAsia="en-US"/>
              </w:rPr>
              <w:t>getDeclaredMethod</w:t>
            </w:r>
            <w:r w:rsidRPr="00104EC9">
              <w:rPr>
                <w:sz w:val="18"/>
                <w:lang w:eastAsia="en-US"/>
              </w:rPr>
              <w:t>(String name,Class[] parameterTypes)</w:t>
            </w:r>
            <w:r w:rsidR="00384D4D">
              <w:rPr>
                <w:sz w:val="18"/>
                <w:lang w:eastAsia="en-US"/>
              </w:rPr>
              <w:t xml:space="preserve"> </w:t>
            </w:r>
          </w:p>
        </w:tc>
        <w:tc>
          <w:tcPr>
            <w:tcW w:w="4687"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FFFFFF" w:themeFill="background1"/>
            <w:tcMar>
              <w:top w:w="75" w:type="dxa"/>
              <w:left w:w="75" w:type="dxa"/>
              <w:bottom w:w="75" w:type="dxa"/>
              <w:right w:w="75" w:type="dxa"/>
            </w:tcMar>
            <w:hideMark/>
          </w:tcPr>
          <w:p w14:paraId="5D8190E0" w14:textId="77777777" w:rsidR="00104EC9" w:rsidRPr="00104EC9" w:rsidRDefault="00104EC9" w:rsidP="00104EC9">
            <w:pPr>
              <w:spacing w:line="240" w:lineRule="auto"/>
              <w:rPr>
                <w:sz w:val="18"/>
                <w:lang w:eastAsia="en-US"/>
              </w:rPr>
            </w:pPr>
            <w:r w:rsidRPr="00104EC9">
              <w:rPr>
                <w:sz w:val="18"/>
                <w:lang w:eastAsia="en-US"/>
              </w:rPr>
              <w:t>Returns the method class instance.</w:t>
            </w:r>
          </w:p>
        </w:tc>
      </w:tr>
    </w:tbl>
    <w:p w14:paraId="302278A4" w14:textId="2928AC50" w:rsidR="00617D55" w:rsidRPr="00BD22D6" w:rsidRDefault="00D05934" w:rsidP="00D05934">
      <w:pPr>
        <w:pStyle w:val="Heading2"/>
      </w:pPr>
      <w:bookmarkStart w:id="58" w:name="_Toc94350630"/>
      <w:r>
        <w:lastRenderedPageBreak/>
        <w:t>Interview Questions</w:t>
      </w:r>
      <w:bookmarkEnd w:id="58"/>
      <w:r>
        <w:t xml:space="preserve"> </w:t>
      </w:r>
    </w:p>
    <w:p w14:paraId="357AF0F6" w14:textId="77777777" w:rsidR="00617D55" w:rsidRDefault="00617D55" w:rsidP="000E4144">
      <w:pPr>
        <w:pStyle w:val="Heading30"/>
      </w:pPr>
      <w:r w:rsidRPr="002F0FBC">
        <w:t>Can a top-level class be private or protected?</w:t>
      </w:r>
    </w:p>
    <w:p w14:paraId="487AEED9" w14:textId="4AE35CC4" w:rsidR="00617D55" w:rsidRDefault="00777A9E" w:rsidP="00617D55">
      <w:r w:rsidRPr="00777A9E">
        <w:rPr>
          <w:b/>
          <w:bCs/>
        </w:rPr>
        <w:t>No</w:t>
      </w:r>
      <w:r>
        <w:t xml:space="preserve"> - </w:t>
      </w:r>
      <w:r w:rsidR="00617D55" w:rsidRPr="002F0FBC">
        <w:t xml:space="preserve">Top level classes in java can’t be private or protected, but inner classes in java can. The reason for not making a top-level class as private is very obvious, because nobody can see a private class and </w:t>
      </w:r>
      <w:r w:rsidR="00384D4D" w:rsidRPr="002F0FBC">
        <w:t>thus,</w:t>
      </w:r>
      <w:r w:rsidR="00617D55" w:rsidRPr="002F0FBC">
        <w:t xml:space="preserve"> they cannot use it</w:t>
      </w:r>
      <w:r w:rsidR="00384D4D">
        <w:t>.</w:t>
      </w:r>
    </w:p>
    <w:p w14:paraId="1B5690D4" w14:textId="77777777" w:rsidR="00384D4D" w:rsidRDefault="00384D4D" w:rsidP="00617D55"/>
    <w:p w14:paraId="2F29E0BC" w14:textId="77777777" w:rsidR="00617D55" w:rsidRDefault="00617D55" w:rsidP="000E4144">
      <w:pPr>
        <w:pStyle w:val="Heading30"/>
      </w:pPr>
      <w:r>
        <w:t>What Happens if we compile Empty java file</w:t>
      </w:r>
      <w:r w:rsidRPr="002F0FBC">
        <w:t>?</w:t>
      </w:r>
    </w:p>
    <w:p w14:paraId="749F6755" w14:textId="77777777" w:rsidR="00617D55" w:rsidRDefault="00617D55" w:rsidP="00617D55">
      <w:r>
        <w:t>Compiles but Runtime Error.</w:t>
      </w:r>
    </w:p>
    <w:p w14:paraId="224C1C52" w14:textId="0F6AB2FB" w:rsidR="00617D55" w:rsidRDefault="00617D55" w:rsidP="00617D55">
      <w:pPr>
        <w:rPr>
          <w:noProof/>
        </w:rPr>
      </w:pPr>
      <w:r w:rsidRPr="005B4813">
        <w:rPr>
          <w:noProof/>
        </w:rPr>
        <w:t xml:space="preserve"> </w:t>
      </w:r>
      <w:r>
        <w:rPr>
          <w:noProof/>
          <w:lang w:eastAsia="en-US"/>
        </w:rPr>
        <w:drawing>
          <wp:inline distT="0" distB="0" distL="0" distR="0" wp14:anchorId="5AAEBF6E" wp14:editId="2B9BA4E8">
            <wp:extent cx="2581835" cy="5362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23212" cy="544822"/>
                    </a:xfrm>
                    <a:prstGeom prst="rect">
                      <a:avLst/>
                    </a:prstGeom>
                  </pic:spPr>
                </pic:pic>
              </a:graphicData>
            </a:graphic>
          </wp:inline>
        </w:drawing>
      </w:r>
    </w:p>
    <w:p w14:paraId="0B61109E" w14:textId="77777777" w:rsidR="00384D4D" w:rsidRDefault="00384D4D" w:rsidP="00617D55"/>
    <w:p w14:paraId="5CE733C1" w14:textId="77777777" w:rsidR="00617D55" w:rsidRPr="004630BD" w:rsidRDefault="00617D55" w:rsidP="000E4144">
      <w:pPr>
        <w:pStyle w:val="Heading30"/>
      </w:pPr>
      <w:r w:rsidRPr="004630BD">
        <w:t>Is it possible to make array volatile in Java?</w:t>
      </w:r>
    </w:p>
    <w:p w14:paraId="2CB95545" w14:textId="4320B30D" w:rsidR="00617D55" w:rsidRDefault="00617D55" w:rsidP="00617D55">
      <w:r w:rsidRPr="00334443">
        <w:t xml:space="preserve">Yes, it is possible to make an array volatile in Java, but only the </w:t>
      </w:r>
      <w:r w:rsidR="00384D4D" w:rsidRPr="00334443">
        <w:t>reference,</w:t>
      </w:r>
      <w:r w:rsidRPr="00334443">
        <w:t xml:space="preserve"> which is pointing to an array,</w:t>
      </w:r>
      <w:r>
        <w:t xml:space="preserve"> by reassigning it</w:t>
      </w:r>
      <w:r w:rsidR="00384D4D">
        <w:t>.</w:t>
      </w:r>
    </w:p>
    <w:p w14:paraId="5881C001" w14:textId="77777777" w:rsidR="00384D4D" w:rsidRDefault="00384D4D" w:rsidP="00617D55"/>
    <w:p w14:paraId="5D090FF5" w14:textId="77777777" w:rsidR="00617D55" w:rsidRDefault="00617D55" w:rsidP="000E4144">
      <w:pPr>
        <w:pStyle w:val="Heading30"/>
      </w:pPr>
      <w:r>
        <w:t>What is a.hashCode() used for? How is it related to a.equals(b)?</w:t>
      </w:r>
    </w:p>
    <w:p w14:paraId="3FB60651" w14:textId="01947FB1" w:rsidR="00617D55" w:rsidRDefault="00FE6140" w:rsidP="00617D55">
      <w:r>
        <w:t xml:space="preserve">Hashcode is derived from memory location. </w:t>
      </w:r>
      <w:r w:rsidR="00617D55">
        <w:t>According to the Java specification, two objects which are identical to each other using equals() method needs to have the same hash code</w:t>
      </w:r>
    </w:p>
    <w:p w14:paraId="38F362B2" w14:textId="77777777" w:rsidR="00B02B83" w:rsidRDefault="00B02B83" w:rsidP="00617D55"/>
    <w:p w14:paraId="451D22DF" w14:textId="77777777" w:rsidR="00081064" w:rsidRDefault="00081064" w:rsidP="000E4144">
      <w:pPr>
        <w:pStyle w:val="Heading30"/>
      </w:pPr>
      <w:r>
        <w:t>Explain Liskov Substitution Principle.</w:t>
      </w:r>
    </w:p>
    <w:p w14:paraId="68F6B597" w14:textId="77777777" w:rsidR="003A26D4" w:rsidRDefault="00081064" w:rsidP="00081064">
      <w:r>
        <w:t xml:space="preserve">According to the Liskov Substitution Principle, methods or functions which use super class type must be able to work with object of subclass without issues. </w:t>
      </w:r>
      <w:r w:rsidRPr="00552DDB">
        <w:rPr>
          <w:b/>
        </w:rPr>
        <w:t>Co-Variant</w:t>
      </w:r>
      <w:r>
        <w:t xml:space="preserve"> return types are implemented based on this </w:t>
      </w:r>
      <w:r w:rsidR="003A26D4">
        <w:t>principle.</w:t>
      </w:r>
    </w:p>
    <w:p w14:paraId="09CFAFDD" w14:textId="6E951941" w:rsidR="00081064" w:rsidRDefault="00081064" w:rsidP="00081064">
      <w:r>
        <w:t xml:space="preserve"> </w:t>
      </w:r>
    </w:p>
    <w:p w14:paraId="7F9A6582" w14:textId="77777777" w:rsidR="00617D55" w:rsidRDefault="00617D55" w:rsidP="000E4144">
      <w:pPr>
        <w:pStyle w:val="Heading30"/>
      </w:pPr>
      <w:r>
        <w:t>What is a compile time constant in Java? What is the risk of using it?</w:t>
      </w:r>
    </w:p>
    <w:p w14:paraId="61351D37" w14:textId="72078229" w:rsidR="00617D55" w:rsidRDefault="006541F5" w:rsidP="00617D55">
      <w:r w:rsidRPr="00CD5630">
        <w:rPr>
          <w:rStyle w:val="0SyntaxPinkChar"/>
        </w:rPr>
        <w:t>p</w:t>
      </w:r>
      <w:r w:rsidR="00617D55" w:rsidRPr="00CD5630">
        <w:rPr>
          <w:rStyle w:val="0SyntaxPinkChar"/>
        </w:rPr>
        <w:t>ublic static final</w:t>
      </w:r>
      <w:r w:rsidR="00617D55" w:rsidRPr="006541F5">
        <w:rPr>
          <w:rFonts w:ascii="Consolas" w:hAnsi="Consolas"/>
          <w:b/>
        </w:rPr>
        <w:t xml:space="preserve"> variables</w:t>
      </w:r>
      <w:r w:rsidR="00617D55">
        <w:t xml:space="preserve"> are also known as the compile time </w:t>
      </w:r>
      <w:r w:rsidR="00CD5630">
        <w:t>constants</w:t>
      </w:r>
      <w:r w:rsidR="00617D55">
        <w:t xml:space="preserve">, the </w:t>
      </w:r>
      <w:r w:rsidR="00617D55" w:rsidRPr="00CD5630">
        <w:rPr>
          <w:rStyle w:val="0SyntaxPinkChar"/>
        </w:rPr>
        <w:t>public</w:t>
      </w:r>
      <w:r w:rsidR="00617D55">
        <w:t xml:space="preserve"> is optional there. </w:t>
      </w:r>
      <w:r w:rsidR="00617D55" w:rsidRPr="00552DDB">
        <w:rPr>
          <w:b/>
        </w:rPr>
        <w:t xml:space="preserve">They are substituted with actual values at compile time because </w:t>
      </w:r>
      <w:r w:rsidR="00617D55" w:rsidRPr="0024494A">
        <w:rPr>
          <w:b/>
          <w:color w:val="0000FF"/>
        </w:rPr>
        <w:t>compiler recognizes their value up-front</w:t>
      </w:r>
      <w:r w:rsidR="00617D55" w:rsidRPr="00552DDB">
        <w:rPr>
          <w:b/>
        </w:rPr>
        <w:t xml:space="preserve">, and also recognize that </w:t>
      </w:r>
      <w:r w:rsidR="00617D55" w:rsidRPr="0024494A">
        <w:rPr>
          <w:b/>
          <w:color w:val="FF0000"/>
        </w:rPr>
        <w:t>it cannot be altered during runtime</w:t>
      </w:r>
      <w:r w:rsidR="00617D55" w:rsidRPr="0024494A">
        <w:rPr>
          <w:color w:val="FF0000"/>
        </w:rPr>
        <w:t>.</w:t>
      </w:r>
    </w:p>
    <w:p w14:paraId="3780C5DB" w14:textId="77777777" w:rsidR="00EF1387" w:rsidRDefault="00EF1387" w:rsidP="00AD6C7D">
      <w:pPr>
        <w:spacing w:line="240" w:lineRule="auto"/>
      </w:pPr>
    </w:p>
    <w:p w14:paraId="4DAEC3E3" w14:textId="3E0C97F8" w:rsidR="00617D55" w:rsidRDefault="00617D55" w:rsidP="00617D55">
      <w:r>
        <w:t xml:space="preserve">One of the issues is that if you choose to use a </w:t>
      </w:r>
      <w:r w:rsidRPr="00EF1387">
        <w:rPr>
          <w:rStyle w:val="0SyntaxPinkChar"/>
        </w:rPr>
        <w:t>public static final</w:t>
      </w:r>
      <w:r>
        <w:t xml:space="preserve"> variable from in-house or a </w:t>
      </w:r>
      <w:r w:rsidR="00EF1387">
        <w:t>third-party</w:t>
      </w:r>
      <w:r>
        <w:t xml:space="preserve"> library</w:t>
      </w:r>
      <w:r w:rsidR="00EF1387">
        <w:t xml:space="preserve"> is</w:t>
      </w:r>
      <w:r>
        <w:t>, and their value changed later, then your client will still be using the old value even after you deploy a new version of JARs.</w:t>
      </w:r>
    </w:p>
    <w:p w14:paraId="042EED06" w14:textId="77777777" w:rsidR="00EF1387" w:rsidRDefault="00EF1387" w:rsidP="00617D55"/>
    <w:p w14:paraId="449DAD70" w14:textId="77777777" w:rsidR="00617D55" w:rsidRDefault="00617D55" w:rsidP="000E4144">
      <w:pPr>
        <w:pStyle w:val="Heading30"/>
      </w:pPr>
      <w:r w:rsidRPr="00341FEF">
        <w:t>What is double checked locking in Singleton?</w:t>
      </w:r>
    </w:p>
    <w:p w14:paraId="70137096" w14:textId="77777777" w:rsidR="00617D55" w:rsidRDefault="00617D55" w:rsidP="00C81102">
      <w:r w:rsidRPr="00341FEF">
        <w:rPr>
          <w:b/>
        </w:rPr>
        <w:t>Singleton</w:t>
      </w:r>
      <w:r w:rsidRPr="00341FEF">
        <w:t xml:space="preserve"> means we can create only one instance of that class</w:t>
      </w:r>
    </w:p>
    <w:p w14:paraId="34D30E99" w14:textId="77777777" w:rsidR="00617D55" w:rsidRPr="00C92371" w:rsidRDefault="00617D55" w:rsidP="00617D55">
      <w:pPr>
        <w:rPr>
          <w:rFonts w:ascii="Arial" w:hAnsi="Arial" w:cs="Arial"/>
          <w:color w:val="000000"/>
          <w:sz w:val="21"/>
          <w:szCs w:val="21"/>
          <w:shd w:val="clear" w:color="auto" w:fill="FFFFFF"/>
        </w:rPr>
      </w:pPr>
      <w:r w:rsidRPr="00C92371">
        <w:rPr>
          <w:rFonts w:ascii="Arial" w:hAnsi="Arial" w:cs="Arial"/>
          <w:b/>
          <w:bCs/>
          <w:color w:val="000000"/>
          <w:sz w:val="21"/>
          <w:szCs w:val="21"/>
          <w:u w:val="single"/>
          <w:shd w:val="clear" w:color="auto" w:fill="FFFFFF"/>
        </w:rPr>
        <w:t>Rules:</w:t>
      </w:r>
    </w:p>
    <w:p w14:paraId="1FE3D0D6" w14:textId="343ECCF9" w:rsidR="00617D55" w:rsidRPr="00C92371" w:rsidRDefault="00617D55" w:rsidP="006F728B">
      <w:pPr>
        <w:pStyle w:val="ListParagraph"/>
        <w:numPr>
          <w:ilvl w:val="0"/>
          <w:numId w:val="68"/>
        </w:numPr>
        <w:rPr>
          <w:shd w:val="clear" w:color="auto" w:fill="FFFFFF"/>
        </w:rPr>
      </w:pPr>
      <w:r w:rsidRPr="00C92371">
        <w:rPr>
          <w:shd w:val="clear" w:color="auto" w:fill="FFFFFF"/>
        </w:rPr>
        <w:t xml:space="preserve">Create Singleton class Object make it as </w:t>
      </w:r>
      <w:r w:rsidR="00EF1387" w:rsidRPr="00EF1387">
        <w:rPr>
          <w:rStyle w:val="0SyntaxPinkChar"/>
        </w:rPr>
        <w:t>private</w:t>
      </w:r>
    </w:p>
    <w:p w14:paraId="01CF5FA3" w14:textId="52F11AA0" w:rsidR="00617D55" w:rsidRPr="00C92371" w:rsidRDefault="00617D55" w:rsidP="006F728B">
      <w:pPr>
        <w:pStyle w:val="ListParagraph"/>
        <w:numPr>
          <w:ilvl w:val="0"/>
          <w:numId w:val="68"/>
        </w:numPr>
        <w:rPr>
          <w:shd w:val="clear" w:color="auto" w:fill="FFFFFF"/>
        </w:rPr>
      </w:pPr>
      <w:r w:rsidRPr="00C92371">
        <w:rPr>
          <w:shd w:val="clear" w:color="auto" w:fill="FFFFFF"/>
        </w:rPr>
        <w:t>Create </w:t>
      </w:r>
      <w:r w:rsidR="00EF1387" w:rsidRPr="00EF1387">
        <w:rPr>
          <w:rStyle w:val="0SyntaxPinkChar"/>
        </w:rPr>
        <w:t>private</w:t>
      </w:r>
      <w:r w:rsidR="00EF1387" w:rsidRPr="00C92371">
        <w:rPr>
          <w:shd w:val="clear" w:color="auto" w:fill="FFFFFF"/>
        </w:rPr>
        <w:t xml:space="preserve"> </w:t>
      </w:r>
      <w:r w:rsidRPr="00C92371">
        <w:rPr>
          <w:shd w:val="clear" w:color="auto" w:fill="FFFFFF"/>
        </w:rPr>
        <w:t>constructor</w:t>
      </w:r>
    </w:p>
    <w:p w14:paraId="0B94A50B" w14:textId="77777777" w:rsidR="00617D55" w:rsidRPr="00C92371" w:rsidRDefault="00617D55" w:rsidP="006F728B">
      <w:pPr>
        <w:pStyle w:val="ListParagraph"/>
        <w:numPr>
          <w:ilvl w:val="0"/>
          <w:numId w:val="68"/>
        </w:numPr>
        <w:rPr>
          <w:shd w:val="clear" w:color="auto" w:fill="FFFFFF"/>
        </w:rPr>
      </w:pPr>
      <w:r w:rsidRPr="00C92371">
        <w:rPr>
          <w:shd w:val="clear" w:color="auto" w:fill="FFFFFF"/>
        </w:rPr>
        <w:t>Every Singleton class contains at least one factory method</w:t>
      </w:r>
    </w:p>
    <w:p w14:paraId="608C4CA5"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class Student {</w:t>
      </w:r>
    </w:p>
    <w:p w14:paraId="016548E0"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private static Student st;</w:t>
      </w:r>
    </w:p>
    <w:p w14:paraId="25A975FE"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private Student() {</w:t>
      </w:r>
    </w:p>
    <w:p w14:paraId="71206917"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System.out.println("OBJECET Created FIRST TIME");</w:t>
      </w:r>
    </w:p>
    <w:p w14:paraId="036C7834"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w:t>
      </w:r>
    </w:p>
    <w:p w14:paraId="734C20DB"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public static Student getObject() {</w:t>
      </w:r>
    </w:p>
    <w:p w14:paraId="4A9553B7"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if (st == null) {</w:t>
      </w:r>
    </w:p>
    <w:p w14:paraId="5DB96B85"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st = new Student();</w:t>
      </w:r>
    </w:p>
    <w:p w14:paraId="2D5EB791"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lastRenderedPageBreak/>
        <w:t>        } else {</w:t>
      </w:r>
    </w:p>
    <w:p w14:paraId="25B4FEE2"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System.out.println("OBJECET ALREDAY CREATED");</w:t>
      </w:r>
    </w:p>
    <w:p w14:paraId="2BA2E956"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w:t>
      </w:r>
    </w:p>
    <w:p w14:paraId="23DE5BCA"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return st;</w:t>
      </w:r>
    </w:p>
    <w:p w14:paraId="24741C2B"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w:t>
      </w:r>
    </w:p>
    <w:p w14:paraId="1569518D"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w:t>
      </w:r>
      <w:r w:rsidRPr="00EC73E6">
        <w:rPr>
          <w:rFonts w:ascii="Courier New" w:hAnsi="Courier New"/>
          <w:sz w:val="15"/>
          <w:szCs w:val="15"/>
          <w:lang w:eastAsia="en-US"/>
        </w:rPr>
        <w:t> </w:t>
      </w:r>
    </w:p>
    <w:p w14:paraId="046A3CFB"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public class Singleton {</w:t>
      </w:r>
    </w:p>
    <w:p w14:paraId="7AB229D8"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public static void main(String[] args) {</w:t>
      </w:r>
    </w:p>
    <w:p w14:paraId="1FFC3A4F"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Student s1 = Student.getObject();</w:t>
      </w:r>
    </w:p>
    <w:p w14:paraId="2A559F79"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Student s2 = Student.getObject();</w:t>
      </w:r>
    </w:p>
    <w:p w14:paraId="31D3B655"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System.out.println(s1.hashCode());</w:t>
      </w:r>
    </w:p>
    <w:p w14:paraId="22069866"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System.out.println(s2.hashCode());</w:t>
      </w:r>
    </w:p>
    <w:p w14:paraId="72113966"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    }</w:t>
      </w:r>
    </w:p>
    <w:p w14:paraId="19D3EEAD" w14:textId="77777777" w:rsidR="00617D55" w:rsidRPr="00EC73E6" w:rsidRDefault="00617D55" w:rsidP="00617D55">
      <w:pPr>
        <w:pStyle w:val="Output"/>
        <w:rPr>
          <w:rFonts w:ascii="Courier New" w:hAnsi="Courier New"/>
          <w:sz w:val="15"/>
          <w:szCs w:val="15"/>
          <w:lang w:eastAsia="en-US"/>
        </w:rPr>
      </w:pPr>
      <w:r w:rsidRPr="00EC73E6">
        <w:rPr>
          <w:sz w:val="15"/>
          <w:szCs w:val="15"/>
          <w:lang w:eastAsia="en-US"/>
        </w:rPr>
        <w:t>}</w:t>
      </w:r>
    </w:p>
    <w:p w14:paraId="7278169F" w14:textId="77777777" w:rsidR="00617D55" w:rsidRPr="00341FEF" w:rsidRDefault="00617D55" w:rsidP="00C81102">
      <w:pPr>
        <w:rPr>
          <w:rFonts w:ascii="Arial" w:hAnsi="Arial" w:cs="Arial"/>
          <w:color w:val="000000"/>
          <w:sz w:val="21"/>
          <w:szCs w:val="21"/>
          <w:shd w:val="clear" w:color="auto" w:fill="FFFFFF"/>
        </w:rPr>
      </w:pPr>
    </w:p>
    <w:p w14:paraId="5EA002C1" w14:textId="06974C8D" w:rsidR="00617D55" w:rsidRDefault="00617D55" w:rsidP="00EC73E6">
      <w:pPr>
        <w:spacing w:line="240" w:lineRule="auto"/>
      </w:pPr>
      <w:r>
        <w:rPr>
          <w:b/>
          <w:bCs/>
        </w:rPr>
        <w:t>D</w:t>
      </w:r>
      <w:r w:rsidRPr="00341FEF">
        <w:rPr>
          <w:b/>
          <w:bCs/>
        </w:rPr>
        <w:t xml:space="preserve">ouble checked locking in Singleton means, </w:t>
      </w:r>
      <w:r w:rsidRPr="00341FEF">
        <w:t>at any cost only one instance is created in multi-threaded environment.</w:t>
      </w:r>
      <w:r>
        <w:t xml:space="preserve">In this case at </w:t>
      </w:r>
      <w:r w:rsidRPr="00EF1387">
        <w:rPr>
          <w:rStyle w:val="0SyntaxPinkChar"/>
        </w:rPr>
        <w:t>null</w:t>
      </w:r>
      <w:r>
        <w:t xml:space="preserve"> checking make Block as Synchronized.</w:t>
      </w:r>
    </w:p>
    <w:p w14:paraId="3B9683C6" w14:textId="77777777" w:rsidR="00617D55" w:rsidRPr="00EC73E6" w:rsidRDefault="00617D55" w:rsidP="00081064">
      <w:pPr>
        <w:pStyle w:val="Output"/>
        <w:rPr>
          <w:color w:val="080808"/>
          <w:sz w:val="15"/>
          <w:szCs w:val="15"/>
        </w:rPr>
      </w:pPr>
      <w:r w:rsidRPr="00EC73E6">
        <w:rPr>
          <w:sz w:val="15"/>
          <w:szCs w:val="15"/>
        </w:rPr>
        <w:t>public</w:t>
      </w:r>
      <w:r w:rsidRPr="00EC73E6">
        <w:rPr>
          <w:color w:val="080808"/>
          <w:sz w:val="15"/>
          <w:szCs w:val="15"/>
        </w:rPr>
        <w:t xml:space="preserve"> </w:t>
      </w:r>
      <w:r w:rsidRPr="00EC73E6">
        <w:rPr>
          <w:sz w:val="15"/>
          <w:szCs w:val="15"/>
        </w:rPr>
        <w:t>static</w:t>
      </w:r>
      <w:r w:rsidRPr="00EC73E6">
        <w:rPr>
          <w:color w:val="080808"/>
          <w:sz w:val="15"/>
          <w:szCs w:val="15"/>
        </w:rPr>
        <w:t xml:space="preserve"> </w:t>
      </w:r>
      <w:r w:rsidRPr="00EC73E6">
        <w:rPr>
          <w:sz w:val="15"/>
          <w:szCs w:val="15"/>
        </w:rPr>
        <w:t>Singleton</w:t>
      </w:r>
      <w:r w:rsidRPr="00EC73E6">
        <w:rPr>
          <w:color w:val="080808"/>
          <w:sz w:val="15"/>
          <w:szCs w:val="15"/>
        </w:rPr>
        <w:t xml:space="preserve"> getInstanceDC() {</w:t>
      </w:r>
    </w:p>
    <w:p w14:paraId="184A1EB8" w14:textId="77777777" w:rsidR="00617D55" w:rsidRPr="00EC73E6" w:rsidRDefault="00617D55" w:rsidP="00081064">
      <w:pPr>
        <w:pStyle w:val="Output"/>
        <w:rPr>
          <w:color w:val="080808"/>
          <w:sz w:val="15"/>
          <w:szCs w:val="15"/>
        </w:rPr>
      </w:pPr>
      <w:r w:rsidRPr="00EC73E6">
        <w:rPr>
          <w:color w:val="080808"/>
          <w:sz w:val="15"/>
          <w:szCs w:val="15"/>
        </w:rPr>
        <w:t xml:space="preserve">        </w:t>
      </w:r>
      <w:r w:rsidRPr="00EC73E6">
        <w:rPr>
          <w:color w:val="794938"/>
          <w:sz w:val="15"/>
          <w:szCs w:val="15"/>
        </w:rPr>
        <w:t>if</w:t>
      </w:r>
      <w:r w:rsidRPr="00EC73E6">
        <w:rPr>
          <w:color w:val="080808"/>
          <w:sz w:val="15"/>
          <w:szCs w:val="15"/>
        </w:rPr>
        <w:t xml:space="preserve"> (_instance </w:t>
      </w:r>
      <w:r w:rsidRPr="00EC73E6">
        <w:rPr>
          <w:color w:val="794938"/>
          <w:sz w:val="15"/>
          <w:szCs w:val="15"/>
        </w:rPr>
        <w:t>==</w:t>
      </w:r>
      <w:r w:rsidRPr="00EC73E6">
        <w:rPr>
          <w:color w:val="080808"/>
          <w:sz w:val="15"/>
          <w:szCs w:val="15"/>
        </w:rPr>
        <w:t xml:space="preserve"> </w:t>
      </w:r>
      <w:r w:rsidRPr="00EC73E6">
        <w:rPr>
          <w:bCs/>
          <w:color w:val="811F24"/>
          <w:sz w:val="15"/>
          <w:szCs w:val="15"/>
        </w:rPr>
        <w:t>null</w:t>
      </w:r>
      <w:r w:rsidRPr="00EC73E6">
        <w:rPr>
          <w:color w:val="080808"/>
          <w:sz w:val="15"/>
          <w:szCs w:val="15"/>
        </w:rPr>
        <w:t xml:space="preserve">) {                </w:t>
      </w:r>
      <w:r w:rsidRPr="00EC73E6">
        <w:rPr>
          <w:color w:val="5A525F"/>
          <w:sz w:val="15"/>
          <w:szCs w:val="15"/>
        </w:rPr>
        <w:t>// Single Checked</w:t>
      </w:r>
    </w:p>
    <w:p w14:paraId="6E893FE0" w14:textId="77777777" w:rsidR="00617D55" w:rsidRPr="00EC73E6" w:rsidRDefault="00617D55" w:rsidP="00081064">
      <w:pPr>
        <w:pStyle w:val="Output"/>
        <w:rPr>
          <w:color w:val="080808"/>
          <w:sz w:val="15"/>
          <w:szCs w:val="15"/>
        </w:rPr>
      </w:pPr>
      <w:r w:rsidRPr="00EC73E6">
        <w:rPr>
          <w:color w:val="080808"/>
          <w:sz w:val="15"/>
          <w:szCs w:val="15"/>
        </w:rPr>
        <w:t xml:space="preserve">            </w:t>
      </w:r>
      <w:r w:rsidRPr="00EC73E6">
        <w:rPr>
          <w:sz w:val="15"/>
          <w:szCs w:val="15"/>
        </w:rPr>
        <w:t>synchronized</w:t>
      </w:r>
      <w:r w:rsidRPr="00EC73E6">
        <w:rPr>
          <w:color w:val="080808"/>
          <w:sz w:val="15"/>
          <w:szCs w:val="15"/>
        </w:rPr>
        <w:t xml:space="preserve"> (</w:t>
      </w:r>
      <w:r w:rsidRPr="00EC73E6">
        <w:rPr>
          <w:sz w:val="15"/>
          <w:szCs w:val="15"/>
        </w:rPr>
        <w:t>Singleton</w:t>
      </w:r>
      <w:r w:rsidRPr="00EC73E6">
        <w:rPr>
          <w:color w:val="794938"/>
          <w:sz w:val="15"/>
          <w:szCs w:val="15"/>
        </w:rPr>
        <w:t>.</w:t>
      </w:r>
      <w:r w:rsidRPr="00EC73E6">
        <w:rPr>
          <w:color w:val="080808"/>
          <w:sz w:val="15"/>
          <w:szCs w:val="15"/>
        </w:rPr>
        <w:t>class) {</w:t>
      </w:r>
    </w:p>
    <w:p w14:paraId="226455B6" w14:textId="77777777" w:rsidR="00617D55" w:rsidRPr="00EC73E6" w:rsidRDefault="00617D55" w:rsidP="00081064">
      <w:pPr>
        <w:pStyle w:val="Output"/>
        <w:rPr>
          <w:color w:val="080808"/>
          <w:sz w:val="15"/>
          <w:szCs w:val="15"/>
        </w:rPr>
      </w:pPr>
      <w:r w:rsidRPr="00EC73E6">
        <w:rPr>
          <w:color w:val="080808"/>
          <w:sz w:val="15"/>
          <w:szCs w:val="15"/>
        </w:rPr>
        <w:t xml:space="preserve">                </w:t>
      </w:r>
      <w:r w:rsidRPr="00EC73E6">
        <w:rPr>
          <w:color w:val="794938"/>
          <w:sz w:val="15"/>
          <w:szCs w:val="15"/>
        </w:rPr>
        <w:t>if</w:t>
      </w:r>
      <w:r w:rsidRPr="00EC73E6">
        <w:rPr>
          <w:color w:val="080808"/>
          <w:sz w:val="15"/>
          <w:szCs w:val="15"/>
        </w:rPr>
        <w:t xml:space="preserve"> (_instance </w:t>
      </w:r>
      <w:r w:rsidRPr="00EC73E6">
        <w:rPr>
          <w:color w:val="794938"/>
          <w:sz w:val="15"/>
          <w:szCs w:val="15"/>
        </w:rPr>
        <w:t>==</w:t>
      </w:r>
      <w:r w:rsidRPr="00EC73E6">
        <w:rPr>
          <w:color w:val="080808"/>
          <w:sz w:val="15"/>
          <w:szCs w:val="15"/>
        </w:rPr>
        <w:t xml:space="preserve"> </w:t>
      </w:r>
      <w:r w:rsidRPr="00EC73E6">
        <w:rPr>
          <w:bCs/>
          <w:color w:val="811F24"/>
          <w:sz w:val="15"/>
          <w:szCs w:val="15"/>
        </w:rPr>
        <w:t>null</w:t>
      </w:r>
      <w:r w:rsidRPr="00EC73E6">
        <w:rPr>
          <w:color w:val="080808"/>
          <w:sz w:val="15"/>
          <w:szCs w:val="15"/>
        </w:rPr>
        <w:t xml:space="preserve">) {        </w:t>
      </w:r>
      <w:r w:rsidRPr="00EC73E6">
        <w:rPr>
          <w:color w:val="5A525F"/>
          <w:sz w:val="15"/>
          <w:szCs w:val="15"/>
        </w:rPr>
        <w:t>// Double checked</w:t>
      </w:r>
    </w:p>
    <w:p w14:paraId="7E38D8CB" w14:textId="77777777" w:rsidR="00617D55" w:rsidRPr="00EC73E6" w:rsidRDefault="00617D55" w:rsidP="00081064">
      <w:pPr>
        <w:pStyle w:val="Output"/>
        <w:rPr>
          <w:color w:val="080808"/>
          <w:sz w:val="15"/>
          <w:szCs w:val="15"/>
        </w:rPr>
      </w:pPr>
      <w:r w:rsidRPr="00EC73E6">
        <w:rPr>
          <w:color w:val="080808"/>
          <w:sz w:val="15"/>
          <w:szCs w:val="15"/>
        </w:rPr>
        <w:t xml:space="preserve">                    _instance </w:t>
      </w:r>
      <w:r w:rsidRPr="00EC73E6">
        <w:rPr>
          <w:color w:val="794938"/>
          <w:sz w:val="15"/>
          <w:szCs w:val="15"/>
        </w:rPr>
        <w:t>=</w:t>
      </w:r>
      <w:r w:rsidRPr="00EC73E6">
        <w:rPr>
          <w:color w:val="080808"/>
          <w:sz w:val="15"/>
          <w:szCs w:val="15"/>
        </w:rPr>
        <w:t xml:space="preserve"> </w:t>
      </w:r>
      <w:r w:rsidRPr="00EC73E6">
        <w:rPr>
          <w:color w:val="794938"/>
          <w:sz w:val="15"/>
          <w:szCs w:val="15"/>
        </w:rPr>
        <w:t>new</w:t>
      </w:r>
      <w:r w:rsidRPr="00EC73E6">
        <w:rPr>
          <w:color w:val="080808"/>
          <w:sz w:val="15"/>
          <w:szCs w:val="15"/>
        </w:rPr>
        <w:t xml:space="preserve"> </w:t>
      </w:r>
      <w:r w:rsidRPr="00EC73E6">
        <w:rPr>
          <w:sz w:val="15"/>
          <w:szCs w:val="15"/>
        </w:rPr>
        <w:t>Singleton</w:t>
      </w:r>
      <w:r w:rsidRPr="00EC73E6">
        <w:rPr>
          <w:color w:val="080808"/>
          <w:sz w:val="15"/>
          <w:szCs w:val="15"/>
        </w:rPr>
        <w:t>();</w:t>
      </w:r>
    </w:p>
    <w:p w14:paraId="65E1CDFE" w14:textId="77777777" w:rsidR="00617D55" w:rsidRPr="00EC73E6" w:rsidRDefault="00617D55" w:rsidP="00081064">
      <w:pPr>
        <w:pStyle w:val="Output"/>
        <w:rPr>
          <w:color w:val="080808"/>
          <w:sz w:val="15"/>
          <w:szCs w:val="15"/>
        </w:rPr>
      </w:pPr>
      <w:r w:rsidRPr="00EC73E6">
        <w:rPr>
          <w:color w:val="080808"/>
          <w:sz w:val="15"/>
          <w:szCs w:val="15"/>
        </w:rPr>
        <w:t xml:space="preserve">                }</w:t>
      </w:r>
    </w:p>
    <w:p w14:paraId="22A878FE" w14:textId="77777777" w:rsidR="00617D55" w:rsidRPr="00EC73E6" w:rsidRDefault="00617D55" w:rsidP="00081064">
      <w:pPr>
        <w:pStyle w:val="Output"/>
        <w:rPr>
          <w:color w:val="080808"/>
          <w:sz w:val="15"/>
          <w:szCs w:val="15"/>
        </w:rPr>
      </w:pPr>
      <w:r w:rsidRPr="00EC73E6">
        <w:rPr>
          <w:color w:val="080808"/>
          <w:sz w:val="15"/>
          <w:szCs w:val="15"/>
        </w:rPr>
        <w:t xml:space="preserve">            }</w:t>
      </w:r>
    </w:p>
    <w:p w14:paraId="34367B72" w14:textId="77777777" w:rsidR="00617D55" w:rsidRPr="00EC73E6" w:rsidRDefault="00617D55" w:rsidP="00081064">
      <w:pPr>
        <w:pStyle w:val="Output"/>
        <w:rPr>
          <w:color w:val="080808"/>
          <w:sz w:val="15"/>
          <w:szCs w:val="15"/>
        </w:rPr>
      </w:pPr>
      <w:r w:rsidRPr="00EC73E6">
        <w:rPr>
          <w:color w:val="080808"/>
          <w:sz w:val="15"/>
          <w:szCs w:val="15"/>
        </w:rPr>
        <w:t xml:space="preserve">        }</w:t>
      </w:r>
    </w:p>
    <w:p w14:paraId="292A8FB8" w14:textId="77777777" w:rsidR="00617D55" w:rsidRPr="00EC73E6" w:rsidRDefault="00617D55" w:rsidP="00081064">
      <w:pPr>
        <w:pStyle w:val="Output"/>
        <w:rPr>
          <w:color w:val="080808"/>
          <w:sz w:val="15"/>
          <w:szCs w:val="15"/>
        </w:rPr>
      </w:pPr>
      <w:r w:rsidRPr="00EC73E6">
        <w:rPr>
          <w:color w:val="080808"/>
          <w:sz w:val="15"/>
          <w:szCs w:val="15"/>
        </w:rPr>
        <w:t xml:space="preserve">        </w:t>
      </w:r>
      <w:r w:rsidRPr="00EC73E6">
        <w:rPr>
          <w:color w:val="794938"/>
          <w:sz w:val="15"/>
          <w:szCs w:val="15"/>
        </w:rPr>
        <w:t>return</w:t>
      </w:r>
      <w:r w:rsidRPr="00EC73E6">
        <w:rPr>
          <w:color w:val="080808"/>
          <w:sz w:val="15"/>
          <w:szCs w:val="15"/>
        </w:rPr>
        <w:t xml:space="preserve"> _instance;</w:t>
      </w:r>
    </w:p>
    <w:p w14:paraId="60D84E5F" w14:textId="6686356A" w:rsidR="00617D55" w:rsidRPr="00EC73E6" w:rsidRDefault="00617D55" w:rsidP="00081064">
      <w:pPr>
        <w:pStyle w:val="Output"/>
        <w:rPr>
          <w:color w:val="080808"/>
          <w:sz w:val="15"/>
          <w:szCs w:val="15"/>
        </w:rPr>
      </w:pPr>
      <w:r w:rsidRPr="00EC73E6">
        <w:rPr>
          <w:color w:val="080808"/>
          <w:sz w:val="15"/>
          <w:szCs w:val="15"/>
        </w:rPr>
        <w:t>}</w:t>
      </w:r>
    </w:p>
    <w:p w14:paraId="45BC007E" w14:textId="77777777" w:rsidR="00F76221" w:rsidRPr="00C92371" w:rsidRDefault="00F76221" w:rsidP="00F76221"/>
    <w:p w14:paraId="6B635388" w14:textId="77777777" w:rsidR="00617D55" w:rsidRDefault="00617D55" w:rsidP="000E4144">
      <w:pPr>
        <w:pStyle w:val="Heading30"/>
      </w:pPr>
      <w:r w:rsidRPr="005B4E9D">
        <w:t>When to use volatile variable in Java?</w:t>
      </w:r>
    </w:p>
    <w:p w14:paraId="5C88732D" w14:textId="77777777" w:rsidR="00617D55" w:rsidRDefault="00617D55" w:rsidP="006F728B">
      <w:pPr>
        <w:pStyle w:val="ListParagraph"/>
        <w:numPr>
          <w:ilvl w:val="0"/>
          <w:numId w:val="69"/>
        </w:numPr>
      </w:pPr>
      <w:r w:rsidRPr="005B4E9D">
        <w:t>Volatile keyword is used with only variable in</w:t>
      </w:r>
      <w:r>
        <w:t xml:space="preserve"> Java</w:t>
      </w:r>
    </w:p>
    <w:p w14:paraId="79B77F67" w14:textId="77777777" w:rsidR="00617D55" w:rsidRDefault="00617D55" w:rsidP="006F728B">
      <w:pPr>
        <w:pStyle w:val="ListParagraph"/>
        <w:numPr>
          <w:ilvl w:val="0"/>
          <w:numId w:val="69"/>
        </w:numPr>
      </w:pPr>
      <w:r w:rsidRPr="005B4E9D">
        <w:t xml:space="preserve">it guarantees that value of volatile variable will always be read from main memory and not from Thread's local cache. </w:t>
      </w:r>
    </w:p>
    <w:p w14:paraId="0F9F8E81" w14:textId="1CDD89C9" w:rsidR="00617D55" w:rsidRDefault="00617D55" w:rsidP="006F728B">
      <w:pPr>
        <w:pStyle w:val="ListParagraph"/>
        <w:numPr>
          <w:ilvl w:val="0"/>
          <w:numId w:val="69"/>
        </w:numPr>
      </w:pPr>
      <w:r w:rsidRPr="005B4E9D">
        <w:t xml:space="preserve">So, we can use volatile to achieve synchronization because </w:t>
      </w:r>
      <w:r w:rsidR="00C13F5E" w:rsidRPr="005B4E9D">
        <w:t>it’s</w:t>
      </w:r>
      <w:r w:rsidRPr="005B4E9D">
        <w:t xml:space="preserve"> guaranteed that all reader thread will see updated value of volatile variable once write operation completed</w:t>
      </w:r>
    </w:p>
    <w:p w14:paraId="79FBB5C3" w14:textId="77777777" w:rsidR="00C13F5E" w:rsidRDefault="00C13F5E" w:rsidP="00C13F5E"/>
    <w:p w14:paraId="772A968B" w14:textId="5A4719CD" w:rsidR="00617D55" w:rsidRDefault="00617D55" w:rsidP="00617D55">
      <w:r w:rsidRPr="002427C5">
        <w:rPr>
          <w:rStyle w:val="Heading3Char0"/>
        </w:rPr>
        <w:t>Difference between static and dynamic binding in Java? (</w:t>
      </w:r>
      <w:hyperlink r:id="rId86" w:tgtFrame="_blank" w:history="1">
        <w:r w:rsidRPr="002427C5">
          <w:rPr>
            <w:rStyle w:val="Heading3Char0"/>
          </w:rPr>
          <w:t>detailed answer</w:t>
        </w:r>
      </w:hyperlink>
      <w:r w:rsidRPr="002427C5">
        <w:rPr>
          <w:rStyle w:val="Heading3Char0"/>
        </w:rPr>
        <w:t>)</w:t>
      </w:r>
      <w:r w:rsidRPr="00A407E3">
        <w:br/>
      </w:r>
      <w:r w:rsidRPr="009B2677">
        <w:rPr>
          <w:b/>
        </w:rPr>
        <w:t xml:space="preserve">static binding is related to </w:t>
      </w:r>
      <w:r w:rsidRPr="009B2677">
        <w:rPr>
          <w:b/>
          <w:color w:val="FF0000"/>
        </w:rPr>
        <w:t xml:space="preserve">overloaded </w:t>
      </w:r>
      <w:r w:rsidRPr="009B2677">
        <w:rPr>
          <w:b/>
        </w:rPr>
        <w:t>method</w:t>
      </w:r>
      <w:r w:rsidRPr="00A407E3">
        <w:t xml:space="preserve"> and </w:t>
      </w:r>
      <w:r w:rsidRPr="009B2677">
        <w:rPr>
          <w:b/>
        </w:rPr>
        <w:t xml:space="preserve">dynamic binding is related to </w:t>
      </w:r>
      <w:r w:rsidRPr="009B2677">
        <w:rPr>
          <w:b/>
          <w:color w:val="FF0000"/>
        </w:rPr>
        <w:t xml:space="preserve">overridden </w:t>
      </w:r>
      <w:r w:rsidRPr="009B2677">
        <w:rPr>
          <w:b/>
        </w:rPr>
        <w:t>method</w:t>
      </w:r>
      <w:r w:rsidRPr="00A407E3">
        <w:t>. Method like private, final and static are resolved using static binding at compile time but virtual methods which can be overridden are resolved using dynamic binding at runtime.</w:t>
      </w:r>
      <w:r>
        <w:t xml:space="preserve"> </w:t>
      </w:r>
    </w:p>
    <w:p w14:paraId="74B5C0EF" w14:textId="77777777" w:rsidR="0066380F" w:rsidRDefault="0066380F" w:rsidP="00617D55"/>
    <w:p w14:paraId="37DE4EBA" w14:textId="77777777" w:rsidR="00617D55" w:rsidRDefault="00617D55" w:rsidP="00D86BE3">
      <w:pPr>
        <w:spacing w:line="240" w:lineRule="auto"/>
        <w:rPr>
          <w:rStyle w:val="Heading3Char0"/>
        </w:rPr>
      </w:pPr>
      <w:r w:rsidRPr="00B12790">
        <w:rPr>
          <w:rStyle w:val="Heading3Char0"/>
        </w:rPr>
        <w:t>Which design pattern have you used in your production code</w:t>
      </w:r>
      <w:r>
        <w:rPr>
          <w:rStyle w:val="Heading3Char0"/>
        </w:rPr>
        <w:t>?</w:t>
      </w:r>
    </w:p>
    <w:p w14:paraId="667F15B4" w14:textId="77777777" w:rsidR="00617D55" w:rsidRPr="00B12790" w:rsidRDefault="00617D55" w:rsidP="006F728B">
      <w:pPr>
        <w:pStyle w:val="ListParagraph"/>
        <w:numPr>
          <w:ilvl w:val="0"/>
          <w:numId w:val="70"/>
        </w:numPr>
        <w:rPr>
          <w:b/>
        </w:rPr>
      </w:pPr>
      <w:r w:rsidRPr="00B12790">
        <w:rPr>
          <w:b/>
        </w:rPr>
        <w:t>Dependency injection</w:t>
      </w:r>
      <w:r w:rsidR="00081064">
        <w:rPr>
          <w:b/>
        </w:rPr>
        <w:tab/>
      </w:r>
      <w:r w:rsidR="00081064">
        <w:rPr>
          <w:b/>
        </w:rPr>
        <w:tab/>
        <w:t>-in Spring</w:t>
      </w:r>
    </w:p>
    <w:p w14:paraId="347075F4" w14:textId="77777777" w:rsidR="00617D55" w:rsidRDefault="00617D55" w:rsidP="006F728B">
      <w:pPr>
        <w:pStyle w:val="ListParagraph"/>
        <w:numPr>
          <w:ilvl w:val="0"/>
          <w:numId w:val="70"/>
        </w:numPr>
        <w:rPr>
          <w:b/>
        </w:rPr>
      </w:pPr>
      <w:r w:rsidRPr="00B12790">
        <w:rPr>
          <w:b/>
        </w:rPr>
        <w:t>Factory pattern</w:t>
      </w:r>
      <w:r w:rsidR="00081064">
        <w:rPr>
          <w:b/>
        </w:rPr>
        <w:tab/>
      </w:r>
      <w:r w:rsidR="00081064">
        <w:rPr>
          <w:b/>
        </w:rPr>
        <w:tab/>
        <w:t>- Connection Object</w:t>
      </w:r>
    </w:p>
    <w:p w14:paraId="5969EA21" w14:textId="3F20FB57" w:rsidR="00617D55" w:rsidRDefault="00617D55" w:rsidP="006F728B">
      <w:pPr>
        <w:pStyle w:val="ListParagraph"/>
        <w:numPr>
          <w:ilvl w:val="0"/>
          <w:numId w:val="70"/>
        </w:numPr>
        <w:rPr>
          <w:b/>
        </w:rPr>
      </w:pPr>
      <w:r>
        <w:rPr>
          <w:b/>
          <w:bCs/>
        </w:rPr>
        <w:t>Adapter Design pattern</w:t>
      </w:r>
      <w:r w:rsidR="00F76221">
        <w:rPr>
          <w:b/>
          <w:bCs/>
        </w:rPr>
        <w:tab/>
        <w:t xml:space="preserve">- DAO </w:t>
      </w:r>
      <w:r w:rsidR="00AD6C7D">
        <w:rPr>
          <w:b/>
          <w:bCs/>
        </w:rPr>
        <w:t>Interface Implementations</w:t>
      </w:r>
    </w:p>
    <w:p w14:paraId="4F47E1AF" w14:textId="28B05615" w:rsidR="00617D55" w:rsidRDefault="00617D55" w:rsidP="006F728B">
      <w:pPr>
        <w:pStyle w:val="ListParagraph"/>
        <w:numPr>
          <w:ilvl w:val="0"/>
          <w:numId w:val="70"/>
        </w:numPr>
        <w:rPr>
          <w:b/>
        </w:rPr>
      </w:pPr>
      <w:r>
        <w:rPr>
          <w:b/>
        </w:rPr>
        <w:t>Singleton</w:t>
      </w:r>
      <w:r w:rsidR="00F76221">
        <w:rPr>
          <w:b/>
        </w:rPr>
        <w:tab/>
      </w:r>
      <w:r w:rsidR="00F76221">
        <w:rPr>
          <w:b/>
        </w:rPr>
        <w:tab/>
      </w:r>
      <w:r w:rsidR="00F76221">
        <w:rPr>
          <w:b/>
        </w:rPr>
        <w:tab/>
        <w:t>- in Spring</w:t>
      </w:r>
    </w:p>
    <w:p w14:paraId="0FE32DBC" w14:textId="614C5FA0" w:rsidR="00AD6C7D" w:rsidRDefault="00AD6C7D" w:rsidP="006F728B">
      <w:pPr>
        <w:pStyle w:val="ListParagraph"/>
        <w:numPr>
          <w:ilvl w:val="0"/>
          <w:numId w:val="70"/>
        </w:numPr>
        <w:rPr>
          <w:b/>
        </w:rPr>
      </w:pPr>
      <w:r>
        <w:rPr>
          <w:b/>
        </w:rPr>
        <w:t>Template Design Pattren</w:t>
      </w:r>
      <w:r>
        <w:rPr>
          <w:b/>
        </w:rPr>
        <w:tab/>
        <w:t>- JDBCTemplate, HibernateTemplate</w:t>
      </w:r>
    </w:p>
    <w:p w14:paraId="13A9CD6B" w14:textId="7BB78D80" w:rsidR="00617D55" w:rsidRDefault="00617D55" w:rsidP="00617D55">
      <w:r w:rsidRPr="00B12790">
        <w:rPr>
          <w:b/>
          <w:bCs/>
        </w:rPr>
        <w:t>Decorator </w:t>
      </w:r>
      <w:hyperlink r:id="rId87" w:history="1">
        <w:r w:rsidRPr="00B12790">
          <w:rPr>
            <w:rStyle w:val="Hyperlink"/>
          </w:rPr>
          <w:t>design pattern</w:t>
        </w:r>
      </w:hyperlink>
      <w:r w:rsidRPr="00B12790">
        <w:t> is used to modify the functionality of an object at runtime.</w:t>
      </w:r>
    </w:p>
    <w:p w14:paraId="4BBC714B" w14:textId="77777777" w:rsidR="0066380F" w:rsidRDefault="0066380F" w:rsidP="00617D55"/>
    <w:p w14:paraId="743A495A" w14:textId="77777777" w:rsidR="00617D55" w:rsidRPr="009E1F90" w:rsidRDefault="00617D55" w:rsidP="000E4144">
      <w:pPr>
        <w:pStyle w:val="Heading30"/>
      </w:pPr>
      <w:r w:rsidRPr="009E1F90">
        <w:t>How to create an instance of any class without using new keyword</w:t>
      </w:r>
    </w:p>
    <w:p w14:paraId="7B1CE678" w14:textId="6BD5AF13" w:rsidR="00617D55" w:rsidRPr="009E1F90" w:rsidRDefault="00617D55" w:rsidP="00617D55">
      <w:pPr>
        <w:rPr>
          <w:lang w:eastAsia="en-US"/>
        </w:rPr>
      </w:pPr>
      <w:r w:rsidRPr="009E1F90">
        <w:rPr>
          <w:lang w:eastAsia="en-US"/>
        </w:rPr>
        <w:t xml:space="preserve">Using </w:t>
      </w:r>
      <w:r w:rsidRPr="0066380F">
        <w:rPr>
          <w:rStyle w:val="0SyntaxPinkChar"/>
        </w:rPr>
        <w:t>newInstance</w:t>
      </w:r>
      <w:r w:rsidR="0066380F">
        <w:rPr>
          <w:rStyle w:val="0SyntaxPinkChar"/>
        </w:rPr>
        <w:t>()</w:t>
      </w:r>
      <w:r w:rsidRPr="009E1F90">
        <w:rPr>
          <w:lang w:eastAsia="en-US"/>
        </w:rPr>
        <w:t xml:space="preserve"> method of Class class</w:t>
      </w:r>
    </w:p>
    <w:p w14:paraId="1EC295A3" w14:textId="77777777" w:rsidR="00617D55" w:rsidRPr="009E1F90" w:rsidRDefault="00617D55" w:rsidP="00617D55">
      <w:pPr>
        <w:pStyle w:val="Output"/>
        <w:rPr>
          <w:lang w:eastAsia="en-US"/>
        </w:rPr>
      </w:pPr>
      <w:r w:rsidRPr="009E1F90">
        <w:rPr>
          <w:lang w:eastAsia="en-US"/>
        </w:rPr>
        <w:t xml:space="preserve">Class </w:t>
      </w:r>
      <w:r>
        <w:rPr>
          <w:lang w:eastAsia="en-US"/>
        </w:rPr>
        <w:t>c</w:t>
      </w:r>
      <w:r w:rsidRPr="009E1F90">
        <w:rPr>
          <w:lang w:eastAsia="en-US"/>
        </w:rPr>
        <w:t xml:space="preserve"> = Class.forName("</w:t>
      </w:r>
      <w:r>
        <w:rPr>
          <w:lang w:eastAsia="en-US"/>
        </w:rPr>
        <w:t>StudentBo</w:t>
      </w:r>
      <w:r w:rsidRPr="009E1F90">
        <w:rPr>
          <w:lang w:eastAsia="en-US"/>
        </w:rPr>
        <w:t>");</w:t>
      </w:r>
    </w:p>
    <w:p w14:paraId="29F3546D" w14:textId="77777777" w:rsidR="00617D55" w:rsidRPr="009E1F90" w:rsidRDefault="00617D55" w:rsidP="00617D55">
      <w:pPr>
        <w:pStyle w:val="Output"/>
        <w:rPr>
          <w:lang w:eastAsia="en-US"/>
        </w:rPr>
      </w:pPr>
      <w:r>
        <w:rPr>
          <w:lang w:eastAsia="en-US"/>
        </w:rPr>
        <w:t>StudentBo</w:t>
      </w:r>
      <w:r w:rsidRPr="009E1F90">
        <w:rPr>
          <w:lang w:eastAsia="en-US"/>
        </w:rPr>
        <w:t xml:space="preserve"> </w:t>
      </w:r>
      <w:r>
        <w:rPr>
          <w:lang w:eastAsia="en-US"/>
        </w:rPr>
        <w:t>bo</w:t>
      </w:r>
      <w:r w:rsidRPr="009E1F90">
        <w:rPr>
          <w:lang w:eastAsia="en-US"/>
        </w:rPr>
        <w:t xml:space="preserve"> = (</w:t>
      </w:r>
      <w:r>
        <w:rPr>
          <w:lang w:eastAsia="en-US"/>
        </w:rPr>
        <w:t>StudentBo</w:t>
      </w:r>
      <w:r w:rsidRPr="009E1F90">
        <w:rPr>
          <w:lang w:eastAsia="en-US"/>
        </w:rPr>
        <w:t xml:space="preserve">) </w:t>
      </w:r>
      <w:r>
        <w:rPr>
          <w:lang w:eastAsia="en-US"/>
        </w:rPr>
        <w:t>c</w:t>
      </w:r>
      <w:r w:rsidRPr="009E1F90">
        <w:rPr>
          <w:lang w:eastAsia="en-US"/>
        </w:rPr>
        <w:t>.newInstance();</w:t>
      </w:r>
    </w:p>
    <w:p w14:paraId="76FA94A3" w14:textId="77777777" w:rsidR="00617D55" w:rsidRDefault="00617D55" w:rsidP="00C81102"/>
    <w:p w14:paraId="06253684" w14:textId="77777777" w:rsidR="00617D55" w:rsidRPr="009E1F90" w:rsidRDefault="00617D55" w:rsidP="00617D55">
      <w:pPr>
        <w:rPr>
          <w:lang w:eastAsia="en-US"/>
        </w:rPr>
      </w:pPr>
      <w:r w:rsidRPr="009E1F90">
        <w:rPr>
          <w:lang w:eastAsia="en-US"/>
        </w:rPr>
        <w:t>Using clone() of java.lang.Object</w:t>
      </w:r>
    </w:p>
    <w:p w14:paraId="5CA91ED3" w14:textId="77777777" w:rsidR="00617D55" w:rsidRPr="009E1F90" w:rsidRDefault="00617D55" w:rsidP="00617D55">
      <w:pPr>
        <w:pStyle w:val="Output"/>
        <w:rPr>
          <w:lang w:eastAsia="en-US"/>
        </w:rPr>
      </w:pPr>
      <w:r w:rsidRPr="009E1F90">
        <w:rPr>
          <w:lang w:eastAsia="en-US"/>
        </w:rPr>
        <w:t>NewClass obj = new NewClass();</w:t>
      </w:r>
    </w:p>
    <w:p w14:paraId="5F105952" w14:textId="065E6812" w:rsidR="00617D55" w:rsidRDefault="00617D55" w:rsidP="00617D55">
      <w:pPr>
        <w:pStyle w:val="Output"/>
        <w:rPr>
          <w:lang w:eastAsia="en-US"/>
        </w:rPr>
      </w:pPr>
      <w:r w:rsidRPr="009E1F90">
        <w:rPr>
          <w:lang w:eastAsia="en-US"/>
        </w:rPr>
        <w:t>NewClass obj2 = (NewClass) obj.clone();</w:t>
      </w:r>
    </w:p>
    <w:p w14:paraId="113F825F" w14:textId="77777777" w:rsidR="000D791E" w:rsidRDefault="000D791E" w:rsidP="000D791E">
      <w:pPr>
        <w:pStyle w:val="Heading1"/>
      </w:pPr>
      <w:bookmarkStart w:id="59" w:name="_Toc94350631"/>
      <w:r>
        <w:lastRenderedPageBreak/>
        <w:t>7. java.io</w:t>
      </w:r>
      <w:bookmarkEnd w:id="59"/>
    </w:p>
    <w:p w14:paraId="4C793959" w14:textId="69867A9E" w:rsidR="000D791E" w:rsidRDefault="000D791E" w:rsidP="000D791E">
      <w:r>
        <w:t xml:space="preserve">For dealing with input &amp; Output Operations in java we have </w:t>
      </w:r>
      <w:r w:rsidR="00C1481D" w:rsidRPr="00C1481D">
        <w:rPr>
          <w:rStyle w:val="0SyntaxPinkChar"/>
        </w:rPr>
        <w:t>java.io.*</w:t>
      </w:r>
      <w:r>
        <w:t xml:space="preserve"> package</w:t>
      </w:r>
    </w:p>
    <w:p w14:paraId="39D3CDCA" w14:textId="77777777" w:rsidR="000C0C32" w:rsidRDefault="000C0C32" w:rsidP="000D791E"/>
    <w:p w14:paraId="5560672A" w14:textId="348EEB92" w:rsidR="00DB6B39" w:rsidRDefault="000D791E" w:rsidP="00DB6B39">
      <w:r>
        <w:t xml:space="preserve">In java we will write two types of programs </w:t>
      </w:r>
    </w:p>
    <w:p w14:paraId="599B6960" w14:textId="0185B88C" w:rsidR="00DB6B39" w:rsidRDefault="000D791E" w:rsidP="00B413EE">
      <w:pPr>
        <w:pStyle w:val="ListParagraph"/>
        <w:numPr>
          <w:ilvl w:val="0"/>
          <w:numId w:val="273"/>
        </w:numPr>
      </w:pPr>
      <w:r w:rsidRPr="00DB6B39">
        <w:rPr>
          <w:b/>
        </w:rPr>
        <w:t xml:space="preserve">volatile </w:t>
      </w:r>
      <w:r w:rsidR="000C0C32" w:rsidRPr="00DB6B39">
        <w:rPr>
          <w:b/>
        </w:rPr>
        <w:t>programs</w:t>
      </w:r>
      <w:r w:rsidR="000C0C32">
        <w:t>:</w:t>
      </w:r>
      <w:r>
        <w:t xml:space="preserve"> whose result are stored in main Memory (RAM</w:t>
      </w:r>
      <w:r w:rsidR="00DB6B39">
        <w:t>), Temporally</w:t>
      </w:r>
      <w:r>
        <w:t xml:space="preserve"> (Ex. Console Applications)</w:t>
      </w:r>
    </w:p>
    <w:p w14:paraId="020593E7" w14:textId="77777777" w:rsidR="00C1481D" w:rsidRDefault="00C1481D" w:rsidP="00C1481D">
      <w:pPr>
        <w:pStyle w:val="ListParagraph"/>
      </w:pPr>
    </w:p>
    <w:p w14:paraId="18FBEF1D" w14:textId="1FE61AB6" w:rsidR="000D791E" w:rsidRDefault="000D791E" w:rsidP="00B413EE">
      <w:pPr>
        <w:pStyle w:val="ListParagraph"/>
        <w:numPr>
          <w:ilvl w:val="0"/>
          <w:numId w:val="273"/>
        </w:numPr>
      </w:pPr>
      <w:r w:rsidRPr="00DB6B39">
        <w:rPr>
          <w:b/>
        </w:rPr>
        <w:t xml:space="preserve">Non-Volatile </w:t>
      </w:r>
      <w:r w:rsidR="000C0C32" w:rsidRPr="00DB6B39">
        <w:rPr>
          <w:b/>
        </w:rPr>
        <w:t>programs</w:t>
      </w:r>
      <w:r w:rsidR="000C0C32">
        <w:t>:</w:t>
      </w:r>
      <w:r>
        <w:t xml:space="preserve"> whose results are saved permanently in secondary memory like Drives,</w:t>
      </w:r>
      <w:r w:rsidR="00C7273B">
        <w:t xml:space="preserve"> Hard disks</w:t>
      </w:r>
      <w:r>
        <w:t>, Databases &amp; files.</w:t>
      </w:r>
    </w:p>
    <w:p w14:paraId="18B9977C" w14:textId="22E1AA0F" w:rsidR="000C0C32" w:rsidRDefault="000C0C32" w:rsidP="000D791E">
      <w:pPr>
        <w:rPr>
          <w:b/>
        </w:rPr>
      </w:pPr>
    </w:p>
    <w:p w14:paraId="4645C2F0" w14:textId="77777777" w:rsidR="00C1481D" w:rsidRDefault="00C1481D" w:rsidP="000D791E">
      <w:pPr>
        <w:rPr>
          <w:b/>
        </w:rPr>
      </w:pPr>
    </w:p>
    <w:p w14:paraId="1410D7E5" w14:textId="56D2428D" w:rsidR="000D791E" w:rsidRDefault="00DB6B39" w:rsidP="000D791E">
      <w:r w:rsidRPr="00F76D85">
        <w:rPr>
          <w:b/>
        </w:rPr>
        <w:t>Stream</w:t>
      </w:r>
      <w:r>
        <w:t>:</w:t>
      </w:r>
      <w:r w:rsidR="000D791E">
        <w:t xml:space="preserve"> flow of data/bites/bytes from source to destination</w:t>
      </w:r>
      <w:r w:rsidR="000D791E" w:rsidRPr="00D8659F">
        <w:rPr>
          <w:noProof/>
          <w:lang w:eastAsia="en-US"/>
        </w:rPr>
        <w:drawing>
          <wp:inline distT="0" distB="0" distL="0" distR="0" wp14:anchorId="05CB0C1B" wp14:editId="3D91A09A">
            <wp:extent cx="6318411" cy="1273818"/>
            <wp:effectExtent l="0" t="0" r="6350" b="2540"/>
            <wp:docPr id="48" name="Picture 48" descr="E:\users\Kaveti_s\Desktop\c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sers\Kaveti_s\Desktop\cor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7947" cy="1340254"/>
                    </a:xfrm>
                    <a:prstGeom prst="rect">
                      <a:avLst/>
                    </a:prstGeom>
                    <a:noFill/>
                    <a:ln>
                      <a:noFill/>
                    </a:ln>
                  </pic:spPr>
                </pic:pic>
              </a:graphicData>
            </a:graphic>
          </wp:inline>
        </w:drawing>
      </w:r>
    </w:p>
    <w:p w14:paraId="6D045D03" w14:textId="77777777" w:rsidR="000C0C32" w:rsidRDefault="000C0C32" w:rsidP="000D791E"/>
    <w:p w14:paraId="6537340C" w14:textId="77777777" w:rsidR="000D791E" w:rsidRPr="00666359" w:rsidRDefault="000D791E" w:rsidP="000D791E">
      <w:pPr>
        <w:rPr>
          <w:b/>
          <w:u w:val="single"/>
        </w:rPr>
      </w:pPr>
      <w:r>
        <w:t>We have following types of streams to handle IO operations.</w:t>
      </w:r>
      <w:r>
        <w:rPr>
          <w:b/>
          <w:u w:val="single"/>
        </w:rPr>
        <w:t xml:space="preserve"> </w:t>
      </w:r>
    </w:p>
    <w:p w14:paraId="11D4919F" w14:textId="030A5863" w:rsidR="000D791E" w:rsidRDefault="000D791E" w:rsidP="000D791E">
      <w:pPr>
        <w:ind w:left="360"/>
      </w:pPr>
      <w:r w:rsidRPr="00666359">
        <w:rPr>
          <w:b/>
        </w:rPr>
        <w:t xml:space="preserve">1. Byte </w:t>
      </w:r>
      <w:r w:rsidR="008E65A1" w:rsidRPr="00666359">
        <w:rPr>
          <w:b/>
        </w:rPr>
        <w:t>Streams</w:t>
      </w:r>
      <w:r w:rsidR="008E65A1">
        <w:t>:</w:t>
      </w:r>
      <w:r>
        <w:t xml:space="preserve"> </w:t>
      </w:r>
      <w:r w:rsidRPr="00D446BF">
        <w:t>perform input and output of 8-bit bytes</w:t>
      </w:r>
      <w:r>
        <w:t>. (</w:t>
      </w:r>
      <w:r w:rsidRPr="00D446BF">
        <w:rPr>
          <w:b/>
        </w:rPr>
        <w:t>FileInputStream</w:t>
      </w:r>
      <w:r w:rsidRPr="00D446BF">
        <w:t xml:space="preserve"> </w:t>
      </w:r>
      <w:r>
        <w:t>&amp;</w:t>
      </w:r>
      <w:r w:rsidRPr="00D446BF">
        <w:t xml:space="preserve"> </w:t>
      </w:r>
      <w:r w:rsidRPr="00D446BF">
        <w:rPr>
          <w:b/>
        </w:rPr>
        <w:t>FileOutputStream</w:t>
      </w:r>
      <w:r>
        <w:t>)</w:t>
      </w:r>
    </w:p>
    <w:p w14:paraId="2D1E31BB" w14:textId="77777777" w:rsidR="008E65A1" w:rsidRDefault="008E65A1" w:rsidP="000D791E">
      <w:pPr>
        <w:ind w:left="360"/>
        <w:rPr>
          <w:b/>
        </w:rPr>
      </w:pPr>
    </w:p>
    <w:p w14:paraId="22E32B66" w14:textId="14A45F30" w:rsidR="000D791E" w:rsidRDefault="000D791E" w:rsidP="000D791E">
      <w:pPr>
        <w:ind w:left="360"/>
        <w:rPr>
          <w:b/>
        </w:rPr>
      </w:pPr>
      <w:r>
        <w:rPr>
          <w:b/>
        </w:rPr>
        <w:t>2</w:t>
      </w:r>
      <w:r w:rsidRPr="00666359">
        <w:t>.</w:t>
      </w:r>
      <w:r>
        <w:t xml:space="preserve"> </w:t>
      </w:r>
      <w:r w:rsidRPr="00666359">
        <w:rPr>
          <w:b/>
        </w:rPr>
        <w:t xml:space="preserve">Character </w:t>
      </w:r>
      <w:r w:rsidR="008E65A1" w:rsidRPr="00666359">
        <w:rPr>
          <w:b/>
        </w:rPr>
        <w:t>Streams</w:t>
      </w:r>
      <w:r w:rsidR="008E65A1">
        <w:t>:</w:t>
      </w:r>
      <w:r>
        <w:t xml:space="preserve"> </w:t>
      </w:r>
      <w:r w:rsidRPr="006A2658">
        <w:t xml:space="preserve">I/O of character data, automatically handling translation to and from the local character set </w:t>
      </w:r>
      <w:r>
        <w:t>(</w:t>
      </w:r>
      <w:r w:rsidRPr="00666359">
        <w:rPr>
          <w:b/>
        </w:rPr>
        <w:t>FileReader and FileWriter</w:t>
      </w:r>
      <w:r>
        <w:rPr>
          <w:b/>
        </w:rPr>
        <w:t>)</w:t>
      </w:r>
    </w:p>
    <w:p w14:paraId="5077B42B" w14:textId="77777777" w:rsidR="008E65A1" w:rsidRDefault="008E65A1" w:rsidP="000D791E">
      <w:pPr>
        <w:ind w:left="360"/>
        <w:rPr>
          <w:b/>
        </w:rPr>
      </w:pPr>
    </w:p>
    <w:p w14:paraId="0004A919" w14:textId="386BA27C" w:rsidR="000D791E" w:rsidRDefault="000D791E" w:rsidP="000D791E">
      <w:pPr>
        <w:ind w:left="360"/>
        <w:rPr>
          <w:b/>
        </w:rPr>
      </w:pPr>
      <w:r>
        <w:rPr>
          <w:b/>
        </w:rPr>
        <w:t xml:space="preserve">3. </w:t>
      </w:r>
      <w:r w:rsidRPr="00E663A1">
        <w:rPr>
          <w:b/>
        </w:rPr>
        <w:t xml:space="preserve">Buffered </w:t>
      </w:r>
      <w:r w:rsidR="008E65A1" w:rsidRPr="00E663A1">
        <w:rPr>
          <w:b/>
        </w:rPr>
        <w:t>Streams</w:t>
      </w:r>
      <w:r w:rsidR="008E65A1">
        <w:rPr>
          <w:b/>
        </w:rPr>
        <w:t>:</w:t>
      </w:r>
      <w:r>
        <w:rPr>
          <w:b/>
        </w:rPr>
        <w:t xml:space="preserve"> </w:t>
      </w:r>
      <w:r>
        <w:t xml:space="preserve">Above are </w:t>
      </w:r>
      <w:r w:rsidRPr="00E663A1">
        <w:rPr>
          <w:b/>
        </w:rPr>
        <w:t>unbuffered I/O</w:t>
      </w:r>
      <w:r w:rsidRPr="00E663A1">
        <w:t xml:space="preserve">. This means each read or write request is handled </w:t>
      </w:r>
      <w:r w:rsidRPr="00E663A1">
        <w:rPr>
          <w:b/>
        </w:rPr>
        <w:t>directly by the underlying OS</w:t>
      </w:r>
      <w:r>
        <w:rPr>
          <w:b/>
        </w:rPr>
        <w:t>.</w:t>
      </w:r>
      <w:r w:rsidRPr="00D7390B">
        <w:rPr>
          <w:b/>
        </w:rPr>
        <w:t xml:space="preserve"> </w:t>
      </w:r>
      <w:r w:rsidR="0027246C" w:rsidRPr="00D7390B">
        <w:t>Buffered input streams</w:t>
      </w:r>
      <w:r w:rsidRPr="00D7390B">
        <w:t xml:space="preserve"> read data from a memory area known as a buffer; the native input API is called only when the buffer is empty. Similarly, buffered output streams write data to a buffer, and the native output API is called only when the buffer is full</w:t>
      </w:r>
      <w:r>
        <w:t xml:space="preserve"> </w:t>
      </w:r>
      <w:r w:rsidRPr="00394C2C">
        <w:rPr>
          <w:b/>
        </w:rPr>
        <w:t>(BufferedInputStream and BufferedOutputStream)</w:t>
      </w:r>
    </w:p>
    <w:p w14:paraId="2AE073FC" w14:textId="77777777" w:rsidR="008E65A1" w:rsidRDefault="008E65A1" w:rsidP="000D791E">
      <w:pPr>
        <w:ind w:left="360"/>
        <w:rPr>
          <w:b/>
        </w:rPr>
      </w:pPr>
    </w:p>
    <w:p w14:paraId="4DD7CAAB" w14:textId="02A1DED2" w:rsidR="000D791E" w:rsidRDefault="000D791E" w:rsidP="000D791E">
      <w:pPr>
        <w:ind w:left="360"/>
        <w:rPr>
          <w:b/>
        </w:rPr>
      </w:pPr>
      <w:r>
        <w:rPr>
          <w:b/>
        </w:rPr>
        <w:t>4.</w:t>
      </w:r>
      <w:r w:rsidRPr="006C217C">
        <w:t xml:space="preserve"> </w:t>
      </w:r>
      <w:r w:rsidRPr="006C217C">
        <w:rPr>
          <w:b/>
        </w:rPr>
        <w:t xml:space="preserve">Data </w:t>
      </w:r>
      <w:r w:rsidR="008E65A1" w:rsidRPr="006C217C">
        <w:rPr>
          <w:b/>
        </w:rPr>
        <w:t>Streams</w:t>
      </w:r>
      <w:r w:rsidR="008E65A1">
        <w:rPr>
          <w:b/>
        </w:rPr>
        <w:t>:</w:t>
      </w:r>
      <w:r>
        <w:rPr>
          <w:b/>
        </w:rPr>
        <w:t xml:space="preserve"> </w:t>
      </w:r>
      <w:r w:rsidRPr="006C217C">
        <w:rPr>
          <w:b/>
        </w:rPr>
        <w:t xml:space="preserve"> </w:t>
      </w:r>
      <w:r w:rsidRPr="006C217C">
        <w:t>handle I/O of primitive data type and String values.</w:t>
      </w:r>
      <w:r w:rsidRPr="00112FB4">
        <w:t xml:space="preserve"> </w:t>
      </w:r>
      <w:r w:rsidRPr="00112FB4">
        <w:rPr>
          <w:b/>
        </w:rPr>
        <w:t xml:space="preserve">( DataInputStream </w:t>
      </w:r>
      <w:r>
        <w:rPr>
          <w:b/>
        </w:rPr>
        <w:t>&amp;</w:t>
      </w:r>
      <w:r w:rsidRPr="00112FB4">
        <w:rPr>
          <w:b/>
        </w:rPr>
        <w:t xml:space="preserve"> DataOutputStream.)</w:t>
      </w:r>
    </w:p>
    <w:p w14:paraId="2AA64A62" w14:textId="77777777" w:rsidR="008E65A1" w:rsidRDefault="008E65A1" w:rsidP="000D791E">
      <w:pPr>
        <w:ind w:left="360"/>
        <w:rPr>
          <w:b/>
        </w:rPr>
      </w:pPr>
    </w:p>
    <w:p w14:paraId="6A86F0DD" w14:textId="3F1EC0A6" w:rsidR="000D791E" w:rsidRDefault="000D791E" w:rsidP="000D791E">
      <w:pPr>
        <w:ind w:left="36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b/>
        </w:rPr>
        <w:t xml:space="preserve">5. Object </w:t>
      </w:r>
      <w:r w:rsidR="008E65A1">
        <w:rPr>
          <w:b/>
        </w:rPr>
        <w:t>Streams:</w:t>
      </w:r>
      <w:r w:rsidRPr="00112FB4">
        <w:t xml:space="preserve"> handle binary I/O of objects</w:t>
      </w:r>
      <w:r w:rsidRPr="00112FB4">
        <w:rPr>
          <w:b/>
        </w:rPr>
        <w:t>. (ObjectInputStream and ObjectOutputStream)</w:t>
      </w:r>
      <w:r w:rsidRPr="00D073E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55D347D1" w14:textId="77777777" w:rsidR="000D791E" w:rsidRDefault="000D791E" w:rsidP="0027246C">
      <w:pPr>
        <w:jc w:val="center"/>
      </w:pPr>
      <w:r w:rsidRPr="00336830">
        <w:rPr>
          <w:noProof/>
          <w:lang w:eastAsia="en-US"/>
        </w:rPr>
        <w:lastRenderedPageBreak/>
        <w:drawing>
          <wp:inline distT="0" distB="0" distL="0" distR="0" wp14:anchorId="5650BFDC" wp14:editId="57F79BC8">
            <wp:extent cx="3984481" cy="2611062"/>
            <wp:effectExtent l="0" t="0" r="0" b="0"/>
            <wp:docPr id="60" name="Picture 60" descr="E:\users\Kaveti_s\Desktop\core_java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users\Kaveti_s\Desktop\core_java_img.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14077" cy="2630456"/>
                    </a:xfrm>
                    <a:prstGeom prst="rect">
                      <a:avLst/>
                    </a:prstGeom>
                    <a:noFill/>
                    <a:ln>
                      <a:noFill/>
                    </a:ln>
                  </pic:spPr>
                </pic:pic>
              </a:graphicData>
            </a:graphic>
          </wp:inline>
        </w:drawing>
      </w:r>
    </w:p>
    <w:p w14:paraId="25770E98" w14:textId="77777777" w:rsidR="000D791E" w:rsidRDefault="000D791E" w:rsidP="000D791E">
      <w:r>
        <w:t>InputStream, OutputStream methods can be used by all their child classes for performing IO operations</w:t>
      </w:r>
    </w:p>
    <w:p w14:paraId="6377A5BF" w14:textId="041FA00D" w:rsidR="000D791E" w:rsidRDefault="000D791E" w:rsidP="00B1070E">
      <w:pPr>
        <w:spacing w:line="240" w:lineRule="auto"/>
        <w:rPr>
          <w:b/>
          <w:u w:val="single"/>
        </w:rPr>
      </w:pPr>
      <w:r>
        <w:rPr>
          <w:b/>
          <w:u w:val="single"/>
        </w:rPr>
        <w:t>1.</w:t>
      </w:r>
      <w:r w:rsidRPr="00336830">
        <w:rPr>
          <w:b/>
          <w:u w:val="single"/>
        </w:rPr>
        <w:t xml:space="preserve"> </w:t>
      </w:r>
      <w:r w:rsidR="0027246C" w:rsidRPr="00336830">
        <w:rPr>
          <w:b/>
          <w:u w:val="single"/>
        </w:rPr>
        <w:t>InputStream</w:t>
      </w:r>
      <w:r w:rsidR="0027246C">
        <w:rPr>
          <w:b/>
          <w:u w:val="single"/>
        </w:rPr>
        <w:t>:</w:t>
      </w:r>
      <w:r w:rsidRPr="00336830">
        <w:rPr>
          <w:b/>
        </w:rPr>
        <w:t xml:space="preserve"> read Data from File/Source</w:t>
      </w:r>
    </w:p>
    <w:p w14:paraId="001E8A00" w14:textId="28EC09B7" w:rsidR="000D791E" w:rsidRPr="0027246C" w:rsidRDefault="000D791E" w:rsidP="00B413EE">
      <w:pPr>
        <w:pStyle w:val="ListParagraph"/>
        <w:numPr>
          <w:ilvl w:val="0"/>
          <w:numId w:val="274"/>
        </w:numPr>
        <w:spacing w:line="240" w:lineRule="auto"/>
        <w:rPr>
          <w:i/>
        </w:rPr>
      </w:pPr>
      <w:r w:rsidRPr="0027246C">
        <w:rPr>
          <w:i/>
        </w:rPr>
        <w:t xml:space="preserve">public int </w:t>
      </w:r>
      <w:r w:rsidRPr="00B1070E">
        <w:rPr>
          <w:rStyle w:val="0SyntaxPinkChar"/>
        </w:rPr>
        <w:t>read();</w:t>
      </w:r>
    </w:p>
    <w:p w14:paraId="2EA0CDE9" w14:textId="023D8661" w:rsidR="000D791E" w:rsidRPr="0027246C" w:rsidRDefault="000D791E" w:rsidP="00B413EE">
      <w:pPr>
        <w:pStyle w:val="ListParagraph"/>
        <w:numPr>
          <w:ilvl w:val="0"/>
          <w:numId w:val="274"/>
        </w:numPr>
        <w:spacing w:line="240" w:lineRule="auto"/>
        <w:rPr>
          <w:i/>
        </w:rPr>
      </w:pPr>
      <w:r w:rsidRPr="0027246C">
        <w:rPr>
          <w:i/>
        </w:rPr>
        <w:t xml:space="preserve">public int </w:t>
      </w:r>
      <w:r w:rsidRPr="00B1070E">
        <w:rPr>
          <w:rStyle w:val="0SyntaxPinkChar"/>
        </w:rPr>
        <w:t>length();</w:t>
      </w:r>
      <w:r w:rsidRPr="0027246C">
        <w:rPr>
          <w:i/>
        </w:rPr>
        <w:t xml:space="preserve"> // total size of the file</w:t>
      </w:r>
    </w:p>
    <w:p w14:paraId="6A08280E" w14:textId="0D58E300" w:rsidR="000D791E" w:rsidRPr="0027246C" w:rsidRDefault="000D791E" w:rsidP="00B413EE">
      <w:pPr>
        <w:pStyle w:val="ListParagraph"/>
        <w:numPr>
          <w:ilvl w:val="0"/>
          <w:numId w:val="274"/>
        </w:numPr>
        <w:spacing w:line="240" w:lineRule="auto"/>
        <w:rPr>
          <w:i/>
        </w:rPr>
      </w:pPr>
      <w:r w:rsidRPr="0027246C">
        <w:rPr>
          <w:i/>
        </w:rPr>
        <w:t xml:space="preserve">public int </w:t>
      </w:r>
      <w:r w:rsidRPr="00B1070E">
        <w:rPr>
          <w:rStyle w:val="0SyntaxPinkChar"/>
        </w:rPr>
        <w:t>available();</w:t>
      </w:r>
      <w:r w:rsidRPr="0027246C">
        <w:rPr>
          <w:i/>
        </w:rPr>
        <w:t xml:space="preserve"> // available number of bytes only</w:t>
      </w:r>
    </w:p>
    <w:p w14:paraId="55F58317" w14:textId="26092D7A" w:rsidR="000D791E" w:rsidRPr="00B1070E" w:rsidRDefault="000D791E" w:rsidP="00B413EE">
      <w:pPr>
        <w:pStyle w:val="ListParagraph"/>
        <w:numPr>
          <w:ilvl w:val="0"/>
          <w:numId w:val="274"/>
        </w:numPr>
        <w:spacing w:line="240" w:lineRule="auto"/>
        <w:rPr>
          <w:rStyle w:val="0SyntaxPinkChar"/>
        </w:rPr>
      </w:pPr>
      <w:r w:rsidRPr="0027246C">
        <w:rPr>
          <w:i/>
        </w:rPr>
        <w:t xml:space="preserve">public void </w:t>
      </w:r>
      <w:r w:rsidRPr="00B1070E">
        <w:rPr>
          <w:rStyle w:val="0SyntaxPinkChar"/>
        </w:rPr>
        <w:t>close();</w:t>
      </w:r>
    </w:p>
    <w:p w14:paraId="51AB77CA" w14:textId="77777777" w:rsidR="0027246C" w:rsidRPr="0027246C" w:rsidRDefault="0027246C" w:rsidP="00B1070E">
      <w:pPr>
        <w:pStyle w:val="ListParagraph"/>
        <w:spacing w:line="240" w:lineRule="auto"/>
        <w:ind w:left="1080"/>
        <w:rPr>
          <w:i/>
        </w:rPr>
      </w:pPr>
    </w:p>
    <w:p w14:paraId="46B2F9AC" w14:textId="3126FE23" w:rsidR="000D791E" w:rsidRPr="00336830" w:rsidRDefault="000D791E" w:rsidP="00B1070E">
      <w:pPr>
        <w:spacing w:line="240" w:lineRule="auto"/>
        <w:rPr>
          <w:b/>
        </w:rPr>
      </w:pPr>
      <w:r w:rsidRPr="008F4F58">
        <w:rPr>
          <w:b/>
          <w:u w:val="single"/>
        </w:rPr>
        <w:t>2.</w:t>
      </w:r>
      <w:r w:rsidR="0027246C" w:rsidRPr="008F4F58">
        <w:rPr>
          <w:b/>
          <w:u w:val="single"/>
        </w:rPr>
        <w:t>OutputStream</w:t>
      </w:r>
      <w:r w:rsidR="0027246C">
        <w:rPr>
          <w:b/>
        </w:rPr>
        <w:t>:</w:t>
      </w:r>
      <w:r>
        <w:rPr>
          <w:b/>
        </w:rPr>
        <w:t xml:space="preserve"> Write data to file/Destination</w:t>
      </w:r>
    </w:p>
    <w:p w14:paraId="5B212009" w14:textId="77777777" w:rsidR="000D791E" w:rsidRPr="0027246C" w:rsidRDefault="000D791E" w:rsidP="00B413EE">
      <w:pPr>
        <w:pStyle w:val="ListParagraph"/>
        <w:numPr>
          <w:ilvl w:val="0"/>
          <w:numId w:val="275"/>
        </w:numPr>
        <w:spacing w:line="240" w:lineRule="auto"/>
        <w:rPr>
          <w:i/>
        </w:rPr>
      </w:pPr>
      <w:r w:rsidRPr="0027246C">
        <w:rPr>
          <w:i/>
        </w:rPr>
        <w:t>public void write (int);</w:t>
      </w:r>
    </w:p>
    <w:p w14:paraId="20D6F055" w14:textId="77777777" w:rsidR="000D791E" w:rsidRPr="0027246C" w:rsidRDefault="000D791E" w:rsidP="00B413EE">
      <w:pPr>
        <w:pStyle w:val="ListParagraph"/>
        <w:numPr>
          <w:ilvl w:val="0"/>
          <w:numId w:val="275"/>
        </w:numPr>
        <w:spacing w:line="240" w:lineRule="auto"/>
        <w:rPr>
          <w:i/>
        </w:rPr>
      </w:pPr>
      <w:r w:rsidRPr="0027246C">
        <w:rPr>
          <w:i/>
        </w:rPr>
        <w:t>public int length ();</w:t>
      </w:r>
    </w:p>
    <w:p w14:paraId="70CEB867" w14:textId="77777777" w:rsidR="000D791E" w:rsidRPr="0027246C" w:rsidRDefault="000D791E" w:rsidP="00B413EE">
      <w:pPr>
        <w:pStyle w:val="ListParagraph"/>
        <w:numPr>
          <w:ilvl w:val="0"/>
          <w:numId w:val="275"/>
        </w:numPr>
        <w:spacing w:line="240" w:lineRule="auto"/>
        <w:rPr>
          <w:i/>
        </w:rPr>
      </w:pPr>
      <w:r w:rsidRPr="0027246C">
        <w:rPr>
          <w:i/>
        </w:rPr>
        <w:t>public void available ();</w:t>
      </w:r>
    </w:p>
    <w:p w14:paraId="45854B38" w14:textId="13F4C12F" w:rsidR="000D791E" w:rsidRDefault="000D791E" w:rsidP="00B413EE">
      <w:pPr>
        <w:pStyle w:val="ListParagraph"/>
        <w:numPr>
          <w:ilvl w:val="0"/>
          <w:numId w:val="275"/>
        </w:numPr>
        <w:spacing w:line="240" w:lineRule="auto"/>
        <w:rPr>
          <w:i/>
        </w:rPr>
      </w:pPr>
      <w:r w:rsidRPr="0027246C">
        <w:rPr>
          <w:i/>
        </w:rPr>
        <w:t>public void close ();</w:t>
      </w:r>
    </w:p>
    <w:p w14:paraId="25A36A4E" w14:textId="2B025664" w:rsidR="000D791E" w:rsidRDefault="000D791E" w:rsidP="003070A7">
      <w:pPr>
        <w:pStyle w:val="0SyntaxPink"/>
      </w:pPr>
      <w:r>
        <w:t>In java End of file (EOF) is indicated by -1</w:t>
      </w:r>
    </w:p>
    <w:p w14:paraId="13B8FA65" w14:textId="30CD7C21" w:rsidR="003070A7" w:rsidRDefault="003070A7" w:rsidP="003070A7">
      <w:pPr>
        <w:pStyle w:val="0SyntaxPink"/>
      </w:pPr>
    </w:p>
    <w:p w14:paraId="561FC4CB" w14:textId="77777777" w:rsidR="003070A7" w:rsidRPr="008F4F58" w:rsidRDefault="003070A7" w:rsidP="003070A7">
      <w:pPr>
        <w:pStyle w:val="0SyntaxPink"/>
        <w:spacing w:line="240" w:lineRule="auto"/>
      </w:pPr>
    </w:p>
    <w:p w14:paraId="0931E657" w14:textId="77777777" w:rsidR="000D791E" w:rsidRDefault="000D791E" w:rsidP="000D791E">
      <w:pPr>
        <w:pStyle w:val="Heading2"/>
      </w:pPr>
      <w:bookmarkStart w:id="60" w:name="_Byte_Streams"/>
      <w:bookmarkStart w:id="61" w:name="_Toc461734618"/>
      <w:bookmarkStart w:id="62" w:name="_Toc94350632"/>
      <w:bookmarkEnd w:id="60"/>
      <w:r>
        <w:t>Byte Streams</w:t>
      </w:r>
      <w:bookmarkEnd w:id="61"/>
      <w:bookmarkEnd w:id="62"/>
    </w:p>
    <w:p w14:paraId="5A5E4D54" w14:textId="77777777" w:rsidR="000D791E" w:rsidRDefault="000D791E" w:rsidP="006F728B">
      <w:pPr>
        <w:pStyle w:val="ListParagraph"/>
        <w:numPr>
          <w:ilvl w:val="0"/>
          <w:numId w:val="66"/>
        </w:numPr>
      </w:pPr>
      <w:r>
        <w:t xml:space="preserve">Data transfer is </w:t>
      </w:r>
      <w:r w:rsidRPr="00662CFF">
        <w:rPr>
          <w:b/>
        </w:rPr>
        <w:t>one byte at a time</w:t>
      </w:r>
      <w:r>
        <w:t xml:space="preserve"> from source to destination</w:t>
      </w:r>
    </w:p>
    <w:p w14:paraId="6EC9726B" w14:textId="057172B1" w:rsidR="000D791E" w:rsidRPr="003070A7" w:rsidRDefault="000D791E" w:rsidP="006F728B">
      <w:pPr>
        <w:pStyle w:val="ListParagraph"/>
        <w:numPr>
          <w:ilvl w:val="0"/>
          <w:numId w:val="66"/>
        </w:numPr>
      </w:pPr>
      <w:r w:rsidRPr="000D0B64">
        <w:t xml:space="preserve">used to read byte-oriented data for example </w:t>
      </w:r>
      <w:r w:rsidRPr="000D0B64">
        <w:rPr>
          <w:b/>
        </w:rPr>
        <w:t xml:space="preserve">to read image, audio, video </w:t>
      </w:r>
      <w:r w:rsidR="001B01D1" w:rsidRPr="000D0B64">
        <w:rPr>
          <w:b/>
        </w:rPr>
        <w:t>etc.</w:t>
      </w:r>
    </w:p>
    <w:p w14:paraId="6C49ABDE" w14:textId="77777777" w:rsidR="003070A7" w:rsidRPr="007D268D" w:rsidRDefault="003070A7" w:rsidP="003070A7">
      <w:pPr>
        <w:pStyle w:val="ListParagraph"/>
        <w:spacing w:line="240" w:lineRule="auto"/>
      </w:pPr>
    </w:p>
    <w:p w14:paraId="41376A15" w14:textId="3B137CA2" w:rsidR="000D791E" w:rsidRDefault="000D791E" w:rsidP="005F09CE">
      <w:r>
        <w:rPr>
          <w:b/>
          <w:u w:val="single"/>
        </w:rPr>
        <w:t>1.</w:t>
      </w:r>
      <w:r w:rsidRPr="007D268D">
        <w:rPr>
          <w:b/>
          <w:u w:val="single"/>
        </w:rPr>
        <w:t>FileInputStream</w:t>
      </w:r>
      <w:r>
        <w:t xml:space="preserve"> </w:t>
      </w:r>
      <w:r w:rsidRPr="005E293F">
        <w:t xml:space="preserve">is meant for reading streams of raw bytes such </w:t>
      </w:r>
      <w:r w:rsidRPr="00435230">
        <w:rPr>
          <w:b/>
        </w:rPr>
        <w:t>as image data</w:t>
      </w:r>
      <w:r w:rsidRPr="005E293F">
        <w:t xml:space="preserve">. For reading streams of characters, consider using </w:t>
      </w:r>
      <w:r w:rsidRPr="005E293F">
        <w:rPr>
          <w:b/>
        </w:rPr>
        <w:t>FileReader</w:t>
      </w:r>
      <w:r>
        <w:t xml:space="preserve">. Below are the </w:t>
      </w:r>
      <w:r w:rsidR="005F09CE">
        <w:t>constructors</w:t>
      </w:r>
      <w:r>
        <w:t xml:space="preserve"> to use FileInputStream</w:t>
      </w:r>
    </w:p>
    <w:tbl>
      <w:tblPr>
        <w:tblStyle w:val="TableGrid"/>
        <w:tblW w:w="0" w:type="auto"/>
        <w:tblLook w:val="04A0" w:firstRow="1" w:lastRow="0" w:firstColumn="1" w:lastColumn="0" w:noHBand="0" w:noVBand="1"/>
      </w:tblPr>
      <w:tblGrid>
        <w:gridCol w:w="4675"/>
        <w:gridCol w:w="4675"/>
      </w:tblGrid>
      <w:tr w:rsidR="000D791E" w14:paraId="0D532489" w14:textId="77777777" w:rsidTr="007F3A18">
        <w:tc>
          <w:tcPr>
            <w:tcW w:w="4675" w:type="dxa"/>
            <w:shd w:val="clear" w:color="auto" w:fill="D9D9D9" w:themeFill="background1" w:themeFillShade="D9"/>
          </w:tcPr>
          <w:p w14:paraId="05ED812C" w14:textId="77777777" w:rsidR="000D791E" w:rsidRPr="00374B27" w:rsidRDefault="000D791E" w:rsidP="007F3A18">
            <w:pPr>
              <w:jc w:val="center"/>
              <w:rPr>
                <w:b/>
              </w:rPr>
            </w:pPr>
            <w:r w:rsidRPr="00374B27">
              <w:rPr>
                <w:b/>
              </w:rPr>
              <w:t>Constructors</w:t>
            </w:r>
          </w:p>
        </w:tc>
        <w:tc>
          <w:tcPr>
            <w:tcW w:w="4675" w:type="dxa"/>
            <w:shd w:val="clear" w:color="auto" w:fill="D9D9D9" w:themeFill="background1" w:themeFillShade="D9"/>
          </w:tcPr>
          <w:p w14:paraId="03812AC9" w14:textId="77777777" w:rsidR="000D791E" w:rsidRPr="00374B27" w:rsidRDefault="000D791E" w:rsidP="007F3A18">
            <w:pPr>
              <w:jc w:val="center"/>
              <w:rPr>
                <w:b/>
              </w:rPr>
            </w:pPr>
            <w:r w:rsidRPr="00374B27">
              <w:rPr>
                <w:b/>
              </w:rPr>
              <w:t>Methods</w:t>
            </w:r>
          </w:p>
        </w:tc>
      </w:tr>
      <w:tr w:rsidR="000D791E" w14:paraId="6921208E" w14:textId="77777777" w:rsidTr="007F3A18">
        <w:tc>
          <w:tcPr>
            <w:tcW w:w="4675" w:type="dxa"/>
          </w:tcPr>
          <w:p w14:paraId="49AD4222" w14:textId="77777777" w:rsidR="000D791E" w:rsidRPr="008507EE" w:rsidRDefault="000D791E" w:rsidP="003070A7">
            <w:pPr>
              <w:pStyle w:val="0SyntaxPink"/>
            </w:pPr>
            <w:r w:rsidRPr="008507EE">
              <w:t>FileInputStream(File file)</w:t>
            </w:r>
          </w:p>
          <w:p w14:paraId="16CEEC32" w14:textId="77777777" w:rsidR="000D791E" w:rsidRDefault="000D791E" w:rsidP="003070A7">
            <w:pPr>
              <w:pStyle w:val="0SyntaxPink"/>
            </w:pPr>
            <w:r w:rsidRPr="008507EE">
              <w:t>FileInputStream(String FilePath)</w:t>
            </w:r>
          </w:p>
        </w:tc>
        <w:tc>
          <w:tcPr>
            <w:tcW w:w="4675" w:type="dxa"/>
          </w:tcPr>
          <w:p w14:paraId="1B47E57A" w14:textId="77777777" w:rsidR="000D791E" w:rsidRDefault="000D791E" w:rsidP="003070A7">
            <w:pPr>
              <w:pStyle w:val="0SyntaxPink"/>
            </w:pPr>
            <w:r>
              <w:t>Int read(byte b[])</w:t>
            </w:r>
          </w:p>
          <w:p w14:paraId="303B2C59" w14:textId="77777777" w:rsidR="000D791E" w:rsidRDefault="000D791E" w:rsidP="003070A7">
            <w:pPr>
              <w:pStyle w:val="0SyntaxPink"/>
            </w:pPr>
            <w:r>
              <w:t xml:space="preserve">Int </w:t>
            </w:r>
            <w:r w:rsidRPr="008507EE">
              <w:t>read(byte[] b, int off, int len)</w:t>
            </w:r>
          </w:p>
        </w:tc>
      </w:tr>
    </w:tbl>
    <w:p w14:paraId="4484F524" w14:textId="77777777" w:rsidR="005F09CE" w:rsidRDefault="005F09CE" w:rsidP="003070A7">
      <w:pPr>
        <w:spacing w:line="240" w:lineRule="auto"/>
        <w:rPr>
          <w:b/>
          <w:u w:val="single"/>
        </w:rPr>
      </w:pPr>
    </w:p>
    <w:p w14:paraId="36EAD9B4" w14:textId="10205C63" w:rsidR="000D791E" w:rsidRPr="00523E05" w:rsidRDefault="000D791E" w:rsidP="003070A7">
      <w:pPr>
        <w:spacing w:line="240" w:lineRule="auto"/>
        <w:rPr>
          <w:b/>
          <w:u w:val="single"/>
        </w:rPr>
      </w:pPr>
      <w:r w:rsidRPr="00523E05">
        <w:rPr>
          <w:b/>
          <w:u w:val="single"/>
        </w:rPr>
        <w:t>2. FileOutputStream</w:t>
      </w:r>
    </w:p>
    <w:tbl>
      <w:tblPr>
        <w:tblStyle w:val="TableGrid"/>
        <w:tblW w:w="0" w:type="auto"/>
        <w:tblLayout w:type="fixed"/>
        <w:tblLook w:val="04A0" w:firstRow="1" w:lastRow="0" w:firstColumn="1" w:lastColumn="0" w:noHBand="0" w:noVBand="1"/>
      </w:tblPr>
      <w:tblGrid>
        <w:gridCol w:w="5664"/>
        <w:gridCol w:w="3684"/>
      </w:tblGrid>
      <w:tr w:rsidR="000D791E" w14:paraId="054CAC6E" w14:textId="77777777" w:rsidTr="003070A7">
        <w:trPr>
          <w:trHeight w:val="129"/>
        </w:trPr>
        <w:tc>
          <w:tcPr>
            <w:tcW w:w="5664" w:type="dxa"/>
            <w:shd w:val="clear" w:color="auto" w:fill="D9D9D9" w:themeFill="background1" w:themeFillShade="D9"/>
          </w:tcPr>
          <w:p w14:paraId="6AAE9A5E" w14:textId="77777777" w:rsidR="000D791E" w:rsidRPr="008507EE" w:rsidRDefault="000D791E" w:rsidP="007F3A18">
            <w:pPr>
              <w:rPr>
                <w:b/>
                <w:sz w:val="22"/>
              </w:rPr>
            </w:pPr>
            <w:r w:rsidRPr="008507EE">
              <w:rPr>
                <w:b/>
                <w:sz w:val="22"/>
              </w:rPr>
              <w:t xml:space="preserve">Constructors </w:t>
            </w:r>
          </w:p>
        </w:tc>
        <w:tc>
          <w:tcPr>
            <w:tcW w:w="3684" w:type="dxa"/>
            <w:shd w:val="clear" w:color="auto" w:fill="D9D9D9" w:themeFill="background1" w:themeFillShade="D9"/>
          </w:tcPr>
          <w:p w14:paraId="4764E908" w14:textId="77777777" w:rsidR="000D791E" w:rsidRPr="008507EE" w:rsidRDefault="000D791E" w:rsidP="007F3A18">
            <w:pPr>
              <w:rPr>
                <w:b/>
                <w:sz w:val="22"/>
              </w:rPr>
            </w:pPr>
            <w:r w:rsidRPr="008507EE">
              <w:rPr>
                <w:b/>
                <w:sz w:val="22"/>
              </w:rPr>
              <w:t>Methods</w:t>
            </w:r>
          </w:p>
        </w:tc>
      </w:tr>
      <w:tr w:rsidR="000D791E" w14:paraId="6166B656" w14:textId="77777777" w:rsidTr="003070A7">
        <w:trPr>
          <w:trHeight w:val="582"/>
        </w:trPr>
        <w:tc>
          <w:tcPr>
            <w:tcW w:w="5664" w:type="dxa"/>
          </w:tcPr>
          <w:p w14:paraId="697FA73D" w14:textId="77777777" w:rsidR="000D791E" w:rsidRPr="00430E06" w:rsidRDefault="000D791E" w:rsidP="003070A7">
            <w:pPr>
              <w:pStyle w:val="0SyntaxPink"/>
            </w:pPr>
            <w:r w:rsidRPr="00430E06">
              <w:t xml:space="preserve">FileOutputStream(File file) </w:t>
            </w:r>
          </w:p>
          <w:p w14:paraId="613FC09A" w14:textId="77777777" w:rsidR="000D791E" w:rsidRPr="00430E06" w:rsidRDefault="000D791E" w:rsidP="003070A7">
            <w:pPr>
              <w:pStyle w:val="0SyntaxPink"/>
            </w:pPr>
            <w:r w:rsidRPr="00430E06">
              <w:t xml:space="preserve">FileOutputStream(String filepath) </w:t>
            </w:r>
          </w:p>
          <w:p w14:paraId="65CCADEF" w14:textId="77777777" w:rsidR="000D791E" w:rsidRPr="00430E06" w:rsidRDefault="000D791E" w:rsidP="003070A7">
            <w:pPr>
              <w:pStyle w:val="0SyntaxPink"/>
            </w:pPr>
            <w:r w:rsidRPr="00430E06">
              <w:t xml:space="preserve">FileOutputStream(File file, boolean append)   </w:t>
            </w:r>
          </w:p>
          <w:p w14:paraId="7839896E" w14:textId="3DED6068" w:rsidR="000D791E" w:rsidRPr="003070A7" w:rsidRDefault="000D791E" w:rsidP="003070A7">
            <w:pPr>
              <w:pStyle w:val="0SyntaxPink"/>
              <w:rPr>
                <w:color w:val="000000" w:themeColor="text1"/>
              </w:rPr>
            </w:pPr>
            <w:r w:rsidRPr="003070A7">
              <w:rPr>
                <w:color w:val="000000" w:themeColor="text1"/>
              </w:rPr>
              <w:t xml:space="preserve">//true </w:t>
            </w:r>
            <w:r w:rsidRPr="003070A7">
              <w:rPr>
                <w:color w:val="000000" w:themeColor="text1"/>
              </w:rPr>
              <w:sym w:font="Wingdings" w:char="F0E8"/>
            </w:r>
            <w:r w:rsidRPr="003070A7">
              <w:rPr>
                <w:color w:val="000000" w:themeColor="text1"/>
              </w:rPr>
              <w:t>append, false</w:t>
            </w:r>
            <w:r w:rsidRPr="003070A7">
              <w:rPr>
                <w:color w:val="000000" w:themeColor="text1"/>
              </w:rPr>
              <w:sym w:font="Wingdings" w:char="F0E8"/>
            </w:r>
            <w:r w:rsidRPr="003070A7">
              <w:rPr>
                <w:color w:val="000000" w:themeColor="text1"/>
              </w:rPr>
              <w:t xml:space="preserve"> </w:t>
            </w:r>
            <w:r w:rsidR="0027246C" w:rsidRPr="003070A7">
              <w:rPr>
                <w:color w:val="000000" w:themeColor="text1"/>
              </w:rPr>
              <w:t>overwrite</w:t>
            </w:r>
          </w:p>
          <w:p w14:paraId="6A354901" w14:textId="77777777" w:rsidR="000D791E" w:rsidRPr="00430E06" w:rsidRDefault="000D791E" w:rsidP="003070A7">
            <w:pPr>
              <w:pStyle w:val="0SyntaxPink"/>
            </w:pPr>
            <w:r w:rsidRPr="00430E06">
              <w:t>FileOutputStream(String name, boolean append)  name.</w:t>
            </w:r>
          </w:p>
        </w:tc>
        <w:tc>
          <w:tcPr>
            <w:tcW w:w="3684" w:type="dxa"/>
          </w:tcPr>
          <w:p w14:paraId="193E9D68" w14:textId="77777777" w:rsidR="000D791E" w:rsidRDefault="000D791E" w:rsidP="007F3A18">
            <w:r>
              <w:t>void write(byte b[])</w:t>
            </w:r>
          </w:p>
          <w:p w14:paraId="122963CB" w14:textId="77777777" w:rsidR="000D791E" w:rsidRDefault="000D791E" w:rsidP="007F3A18">
            <w:r>
              <w:t>void write</w:t>
            </w:r>
            <w:r w:rsidRPr="008507EE">
              <w:t>(byte[] b, int off, int len)</w:t>
            </w:r>
          </w:p>
          <w:p w14:paraId="58E62163" w14:textId="77777777" w:rsidR="000D791E" w:rsidRDefault="000D791E" w:rsidP="007F3A18">
            <w:pPr>
              <w:rPr>
                <w:rFonts w:ascii="Consolas" w:hAnsi="Consolas" w:cs="Consolas"/>
                <w:color w:val="00B050"/>
              </w:rPr>
            </w:pPr>
            <w:r>
              <w:t>//</w:t>
            </w:r>
            <w:r w:rsidRPr="001820E0">
              <w:rPr>
                <w:rFonts w:ascii="Consolas" w:hAnsi="Consolas" w:cs="Consolas"/>
                <w:color w:val="00B050"/>
              </w:rPr>
              <w:t xml:space="preserve">only </w:t>
            </w:r>
            <w:r w:rsidRPr="001820E0">
              <w:rPr>
                <w:rFonts w:ascii="Consolas" w:hAnsi="Consolas" w:cs="Consolas"/>
                <w:b/>
                <w:color w:val="00B050"/>
                <w:sz w:val="22"/>
              </w:rPr>
              <w:t>byte</w:t>
            </w:r>
            <w:r w:rsidRPr="001820E0">
              <w:rPr>
                <w:rFonts w:ascii="Consolas" w:hAnsi="Consolas" w:cs="Consolas"/>
                <w:color w:val="00B050"/>
              </w:rPr>
              <w:t xml:space="preserve"> type is allowed</w:t>
            </w:r>
            <w:r>
              <w:rPr>
                <w:rFonts w:ascii="Consolas" w:hAnsi="Consolas" w:cs="Consolas"/>
                <w:color w:val="00B050"/>
              </w:rPr>
              <w:t>. (Sure checked)</w:t>
            </w:r>
          </w:p>
          <w:p w14:paraId="0F9BA71D" w14:textId="77777777" w:rsidR="000D791E" w:rsidRDefault="000D791E" w:rsidP="007F3A18"/>
        </w:tc>
      </w:tr>
    </w:tbl>
    <w:p w14:paraId="3C6DE0ED" w14:textId="47F450AE" w:rsidR="000D791E" w:rsidRDefault="000D791E" w:rsidP="000D791E">
      <w:r>
        <w:lastRenderedPageBreak/>
        <w:t xml:space="preserve">used for reading/writing data from/to </w:t>
      </w:r>
      <w:r>
        <w:rPr>
          <w:b/>
          <w:color w:val="FF0000"/>
        </w:rPr>
        <w:t>Binary files like image,</w:t>
      </w:r>
      <w:r w:rsidR="003070A7">
        <w:rPr>
          <w:b/>
          <w:color w:val="FF0000"/>
        </w:rPr>
        <w:t xml:space="preserve"> </w:t>
      </w:r>
      <w:r>
        <w:rPr>
          <w:b/>
          <w:color w:val="FF0000"/>
        </w:rPr>
        <w:t>videos,</w:t>
      </w:r>
      <w:r w:rsidR="003070A7">
        <w:rPr>
          <w:b/>
          <w:color w:val="FF0000"/>
        </w:rPr>
        <w:t xml:space="preserve"> </w:t>
      </w:r>
      <w:r>
        <w:rPr>
          <w:b/>
          <w:color w:val="FF0000"/>
        </w:rPr>
        <w:t>xls,</w:t>
      </w:r>
      <w:r w:rsidR="003070A7">
        <w:rPr>
          <w:b/>
          <w:color w:val="FF0000"/>
        </w:rPr>
        <w:t xml:space="preserve"> </w:t>
      </w:r>
      <w:r>
        <w:rPr>
          <w:b/>
          <w:color w:val="FF0000"/>
        </w:rPr>
        <w:t>docs</w:t>
      </w:r>
      <w:r>
        <w:t>.</w:t>
      </w:r>
    </w:p>
    <w:p w14:paraId="5E5ABC36" w14:textId="77777777" w:rsidR="000D791E" w:rsidRDefault="000D791E" w:rsidP="00C81102">
      <w:pPr>
        <w:pStyle w:val="Howitworks"/>
      </w:pPr>
      <w:r>
        <w:t>Example</w:t>
      </w:r>
    </w:p>
    <w:p w14:paraId="59F354D5"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b/>
          <w:bCs/>
          <w:color w:val="7F0055"/>
          <w:sz w:val="18"/>
          <w:szCs w:val="18"/>
        </w:rPr>
        <w:t>public</w:t>
      </w:r>
      <w:r w:rsidRPr="003070A7">
        <w:rPr>
          <w:rFonts w:ascii="Consolas" w:hAnsi="Consolas" w:cs="Courier New"/>
          <w:color w:val="000000"/>
          <w:sz w:val="18"/>
          <w:szCs w:val="18"/>
        </w:rPr>
        <w:t xml:space="preserve"> </w:t>
      </w:r>
      <w:r w:rsidRPr="003070A7">
        <w:rPr>
          <w:rFonts w:ascii="Consolas" w:hAnsi="Consolas" w:cs="Courier New"/>
          <w:b/>
          <w:bCs/>
          <w:color w:val="7F0055"/>
          <w:sz w:val="18"/>
          <w:szCs w:val="18"/>
        </w:rPr>
        <w:t>class</w:t>
      </w:r>
      <w:r w:rsidRPr="003070A7">
        <w:rPr>
          <w:rFonts w:ascii="Consolas" w:hAnsi="Consolas" w:cs="Courier New"/>
          <w:color w:val="000000"/>
          <w:sz w:val="18"/>
          <w:szCs w:val="18"/>
        </w:rPr>
        <w:t xml:space="preserve"> ByteStreams {</w:t>
      </w:r>
    </w:p>
    <w:p w14:paraId="670A5AD3"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r>
      <w:r w:rsidRPr="003070A7">
        <w:rPr>
          <w:rFonts w:ascii="Consolas" w:hAnsi="Consolas" w:cs="Courier New"/>
          <w:b/>
          <w:bCs/>
          <w:color w:val="7F0055"/>
          <w:sz w:val="18"/>
          <w:szCs w:val="18"/>
        </w:rPr>
        <w:t>public</w:t>
      </w:r>
      <w:r w:rsidRPr="003070A7">
        <w:rPr>
          <w:rFonts w:ascii="Consolas" w:hAnsi="Consolas" w:cs="Courier New"/>
          <w:color w:val="000000"/>
          <w:sz w:val="18"/>
          <w:szCs w:val="18"/>
        </w:rPr>
        <w:t xml:space="preserve"> </w:t>
      </w:r>
      <w:r w:rsidRPr="003070A7">
        <w:rPr>
          <w:rFonts w:ascii="Consolas" w:hAnsi="Consolas" w:cs="Courier New"/>
          <w:b/>
          <w:bCs/>
          <w:color w:val="7F0055"/>
          <w:sz w:val="18"/>
          <w:szCs w:val="18"/>
        </w:rPr>
        <w:t>static</w:t>
      </w:r>
      <w:r w:rsidRPr="003070A7">
        <w:rPr>
          <w:rFonts w:ascii="Consolas" w:hAnsi="Consolas" w:cs="Courier New"/>
          <w:color w:val="000000"/>
          <w:sz w:val="18"/>
          <w:szCs w:val="18"/>
        </w:rPr>
        <w:t xml:space="preserve"> </w:t>
      </w:r>
      <w:r w:rsidRPr="003070A7">
        <w:rPr>
          <w:rFonts w:ascii="Consolas" w:hAnsi="Consolas" w:cs="Courier New"/>
          <w:b/>
          <w:bCs/>
          <w:color w:val="7F0055"/>
          <w:sz w:val="18"/>
          <w:szCs w:val="18"/>
        </w:rPr>
        <w:t>void</w:t>
      </w:r>
      <w:r w:rsidRPr="003070A7">
        <w:rPr>
          <w:rFonts w:ascii="Consolas" w:hAnsi="Consolas" w:cs="Courier New"/>
          <w:color w:val="000000"/>
          <w:sz w:val="18"/>
          <w:szCs w:val="18"/>
        </w:rPr>
        <w:t xml:space="preserve"> main(String[] </w:t>
      </w:r>
      <w:r w:rsidRPr="003070A7">
        <w:rPr>
          <w:rFonts w:ascii="Consolas" w:hAnsi="Consolas" w:cs="Courier New"/>
          <w:color w:val="6A3E3E"/>
          <w:sz w:val="18"/>
          <w:szCs w:val="18"/>
        </w:rPr>
        <w:t>args</w:t>
      </w:r>
      <w:r w:rsidRPr="003070A7">
        <w:rPr>
          <w:rFonts w:ascii="Consolas" w:hAnsi="Consolas" w:cs="Courier New"/>
          <w:color w:val="000000"/>
          <w:sz w:val="18"/>
          <w:szCs w:val="18"/>
        </w:rPr>
        <w:t xml:space="preserve">) </w:t>
      </w:r>
      <w:r w:rsidRPr="003070A7">
        <w:rPr>
          <w:rFonts w:ascii="Consolas" w:hAnsi="Consolas" w:cs="Courier New"/>
          <w:b/>
          <w:bCs/>
          <w:color w:val="7F0055"/>
          <w:sz w:val="18"/>
          <w:szCs w:val="18"/>
        </w:rPr>
        <w:t>throws</w:t>
      </w:r>
      <w:r w:rsidRPr="003070A7">
        <w:rPr>
          <w:rFonts w:ascii="Consolas" w:hAnsi="Consolas" w:cs="Courier New"/>
          <w:color w:val="000000"/>
          <w:sz w:val="18"/>
          <w:szCs w:val="18"/>
        </w:rPr>
        <w:t xml:space="preserve"> IOException {</w:t>
      </w:r>
    </w:p>
    <w:p w14:paraId="134B3CA1"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t xml:space="preserve">String </w:t>
      </w:r>
      <w:r w:rsidRPr="003070A7">
        <w:rPr>
          <w:rFonts w:ascii="Consolas" w:hAnsi="Consolas" w:cs="Courier New"/>
          <w:color w:val="6A3E3E"/>
          <w:sz w:val="18"/>
          <w:szCs w:val="18"/>
        </w:rPr>
        <w:t>filepath</w:t>
      </w:r>
      <w:r w:rsidRPr="003070A7">
        <w:rPr>
          <w:rFonts w:ascii="Consolas" w:hAnsi="Consolas" w:cs="Courier New"/>
          <w:color w:val="000000"/>
          <w:sz w:val="18"/>
          <w:szCs w:val="18"/>
        </w:rPr>
        <w:t xml:space="preserve"> = </w:t>
      </w:r>
      <w:r w:rsidRPr="003070A7">
        <w:rPr>
          <w:rFonts w:ascii="Consolas" w:hAnsi="Consolas" w:cs="Courier New"/>
          <w:color w:val="2A00FF"/>
          <w:sz w:val="18"/>
          <w:szCs w:val="18"/>
        </w:rPr>
        <w:t>"E:\\users\\Kaveti_s\\Desktop\\Books\\tmp.txt"</w:t>
      </w:r>
      <w:r w:rsidRPr="003070A7">
        <w:rPr>
          <w:rFonts w:ascii="Consolas" w:hAnsi="Consolas" w:cs="Courier New"/>
          <w:color w:val="000000"/>
          <w:sz w:val="18"/>
          <w:szCs w:val="18"/>
        </w:rPr>
        <w:t>;</w:t>
      </w:r>
    </w:p>
    <w:p w14:paraId="54DC5E1D" w14:textId="77777777" w:rsidR="007D4F7F"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000000"/>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r>
    </w:p>
    <w:p w14:paraId="48619626" w14:textId="712C519B" w:rsidR="000D791E" w:rsidRPr="003070A7" w:rsidRDefault="007D4F7F" w:rsidP="007D4F7F">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4C483D" w:themeColor="text2"/>
          <w:sz w:val="18"/>
          <w:szCs w:val="18"/>
        </w:rPr>
      </w:pPr>
      <w:r>
        <w:rPr>
          <w:rFonts w:ascii="Consolas" w:hAnsi="Consolas" w:cs="Courier New"/>
          <w:color w:val="000000"/>
          <w:sz w:val="18"/>
          <w:szCs w:val="18"/>
        </w:rPr>
        <w:t xml:space="preserve">       </w:t>
      </w:r>
      <w:r w:rsidR="000D791E" w:rsidRPr="003070A7">
        <w:rPr>
          <w:rFonts w:ascii="Consolas" w:hAnsi="Consolas" w:cs="Courier New"/>
          <w:color w:val="000000"/>
          <w:sz w:val="18"/>
          <w:szCs w:val="18"/>
        </w:rPr>
        <w:t xml:space="preserve">FileOutputStream </w:t>
      </w:r>
      <w:r w:rsidR="000D791E" w:rsidRPr="003070A7">
        <w:rPr>
          <w:rFonts w:ascii="Consolas" w:hAnsi="Consolas" w:cs="Courier New"/>
          <w:color w:val="6A3E3E"/>
          <w:sz w:val="18"/>
          <w:szCs w:val="18"/>
        </w:rPr>
        <w:t>outputStream</w:t>
      </w:r>
      <w:r w:rsidR="000D791E" w:rsidRPr="003070A7">
        <w:rPr>
          <w:rFonts w:ascii="Consolas" w:hAnsi="Consolas" w:cs="Courier New"/>
          <w:color w:val="000000"/>
          <w:sz w:val="18"/>
          <w:szCs w:val="18"/>
        </w:rPr>
        <w:t xml:space="preserve"> = </w:t>
      </w:r>
      <w:r w:rsidR="000D791E" w:rsidRPr="003070A7">
        <w:rPr>
          <w:rFonts w:ascii="Consolas" w:hAnsi="Consolas" w:cs="Courier New"/>
          <w:b/>
          <w:bCs/>
          <w:color w:val="7F0055"/>
          <w:sz w:val="18"/>
          <w:szCs w:val="18"/>
        </w:rPr>
        <w:t>new</w:t>
      </w:r>
      <w:r w:rsidR="000D791E" w:rsidRPr="003070A7">
        <w:rPr>
          <w:rFonts w:ascii="Consolas" w:hAnsi="Consolas" w:cs="Courier New"/>
          <w:color w:val="000000"/>
          <w:sz w:val="18"/>
          <w:szCs w:val="18"/>
        </w:rPr>
        <w:t xml:space="preserve"> FileOutputStream(</w:t>
      </w:r>
      <w:r w:rsidR="000D791E" w:rsidRPr="003070A7">
        <w:rPr>
          <w:rFonts w:ascii="Consolas" w:hAnsi="Consolas" w:cs="Courier New"/>
          <w:color w:val="6A3E3E"/>
          <w:sz w:val="18"/>
          <w:szCs w:val="18"/>
        </w:rPr>
        <w:t>filepath</w:t>
      </w:r>
      <w:r w:rsidR="000D791E" w:rsidRPr="003070A7">
        <w:rPr>
          <w:rFonts w:ascii="Consolas" w:hAnsi="Consolas" w:cs="Courier New"/>
          <w:color w:val="000000"/>
          <w:sz w:val="18"/>
          <w:szCs w:val="18"/>
        </w:rPr>
        <w:t>);</w:t>
      </w:r>
    </w:p>
    <w:p w14:paraId="62CA0958"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r>
      <w:r w:rsidRPr="003070A7">
        <w:rPr>
          <w:rFonts w:ascii="Consolas" w:hAnsi="Consolas" w:cs="Courier New"/>
          <w:b/>
          <w:bCs/>
          <w:color w:val="7F0055"/>
          <w:sz w:val="18"/>
          <w:szCs w:val="18"/>
        </w:rPr>
        <w:t>for</w:t>
      </w:r>
      <w:r w:rsidRPr="003070A7">
        <w:rPr>
          <w:rFonts w:ascii="Consolas" w:hAnsi="Consolas" w:cs="Courier New"/>
          <w:color w:val="000000"/>
          <w:sz w:val="18"/>
          <w:szCs w:val="18"/>
        </w:rPr>
        <w:t xml:space="preserve"> (</w:t>
      </w:r>
      <w:r w:rsidRPr="003070A7">
        <w:rPr>
          <w:rFonts w:ascii="Consolas" w:hAnsi="Consolas" w:cs="Courier New"/>
          <w:b/>
          <w:bCs/>
          <w:color w:val="7F0055"/>
          <w:sz w:val="18"/>
          <w:szCs w:val="18"/>
        </w:rPr>
        <w:t>int</w:t>
      </w:r>
      <w:r w:rsidRPr="003070A7">
        <w:rPr>
          <w:rFonts w:ascii="Consolas" w:hAnsi="Consolas" w:cs="Courier New"/>
          <w:color w:val="000000"/>
          <w:sz w:val="18"/>
          <w:szCs w:val="18"/>
        </w:rPr>
        <w:t xml:space="preserve"> </w:t>
      </w:r>
      <w:r w:rsidRPr="003070A7">
        <w:rPr>
          <w:rFonts w:ascii="Consolas" w:hAnsi="Consolas" w:cs="Courier New"/>
          <w:color w:val="6A3E3E"/>
          <w:sz w:val="18"/>
          <w:szCs w:val="18"/>
        </w:rPr>
        <w:t>i</w:t>
      </w:r>
      <w:r w:rsidRPr="003070A7">
        <w:rPr>
          <w:rFonts w:ascii="Consolas" w:hAnsi="Consolas" w:cs="Courier New"/>
          <w:color w:val="000000"/>
          <w:sz w:val="18"/>
          <w:szCs w:val="18"/>
        </w:rPr>
        <w:t xml:space="preserve"> = 0; </w:t>
      </w:r>
      <w:r w:rsidRPr="003070A7">
        <w:rPr>
          <w:rFonts w:ascii="Consolas" w:hAnsi="Consolas" w:cs="Courier New"/>
          <w:color w:val="6A3E3E"/>
          <w:sz w:val="18"/>
          <w:szCs w:val="18"/>
        </w:rPr>
        <w:t>i</w:t>
      </w:r>
      <w:r w:rsidRPr="003070A7">
        <w:rPr>
          <w:rFonts w:ascii="Consolas" w:hAnsi="Consolas" w:cs="Courier New"/>
          <w:color w:val="000000"/>
          <w:sz w:val="18"/>
          <w:szCs w:val="18"/>
        </w:rPr>
        <w:t xml:space="preserve"> &lt; 10; </w:t>
      </w:r>
      <w:r w:rsidRPr="003070A7">
        <w:rPr>
          <w:rFonts w:ascii="Consolas" w:hAnsi="Consolas" w:cs="Courier New"/>
          <w:color w:val="6A3E3E"/>
          <w:sz w:val="18"/>
          <w:szCs w:val="18"/>
        </w:rPr>
        <w:t>i</w:t>
      </w:r>
      <w:r w:rsidRPr="003070A7">
        <w:rPr>
          <w:rFonts w:ascii="Consolas" w:hAnsi="Consolas" w:cs="Courier New"/>
          <w:color w:val="000000"/>
          <w:sz w:val="18"/>
          <w:szCs w:val="18"/>
        </w:rPr>
        <w:t>++) {</w:t>
      </w:r>
    </w:p>
    <w:p w14:paraId="7BD55121"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r>
      <w:r w:rsidRPr="003070A7">
        <w:rPr>
          <w:rFonts w:ascii="Consolas" w:hAnsi="Consolas" w:cs="Courier New"/>
          <w:color w:val="6A3E3E"/>
          <w:sz w:val="18"/>
          <w:szCs w:val="18"/>
        </w:rPr>
        <w:t>outputStream</w:t>
      </w:r>
      <w:r w:rsidRPr="003070A7">
        <w:rPr>
          <w:rFonts w:ascii="Consolas" w:hAnsi="Consolas" w:cs="Courier New"/>
          <w:color w:val="000000"/>
          <w:sz w:val="18"/>
          <w:szCs w:val="18"/>
        </w:rPr>
        <w:t>.write(</w:t>
      </w:r>
      <w:r w:rsidRPr="003070A7">
        <w:rPr>
          <w:rFonts w:ascii="Consolas" w:hAnsi="Consolas" w:cs="Courier New"/>
          <w:color w:val="6A3E3E"/>
          <w:sz w:val="18"/>
          <w:szCs w:val="18"/>
        </w:rPr>
        <w:t>i</w:t>
      </w:r>
      <w:r w:rsidRPr="003070A7">
        <w:rPr>
          <w:rFonts w:ascii="Consolas" w:hAnsi="Consolas" w:cs="Courier New"/>
          <w:color w:val="000000"/>
          <w:sz w:val="18"/>
          <w:szCs w:val="18"/>
        </w:rPr>
        <w:t>);//</w:t>
      </w:r>
      <w:r w:rsidRPr="003070A7">
        <w:rPr>
          <w:rFonts w:ascii="Consolas" w:hAnsi="Consolas" w:cs="Courier New"/>
          <w:color w:val="00B050"/>
          <w:sz w:val="18"/>
          <w:szCs w:val="18"/>
        </w:rPr>
        <w:t>using write(int) of OutputStream Inteface</w:t>
      </w:r>
    </w:p>
    <w:p w14:paraId="419648DD"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t>}</w:t>
      </w:r>
    </w:p>
    <w:p w14:paraId="571165DB" w14:textId="77777777" w:rsidR="007D4F7F"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000000"/>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r>
    </w:p>
    <w:p w14:paraId="3D761316" w14:textId="22EA3766" w:rsidR="000D791E" w:rsidRPr="003070A7" w:rsidRDefault="007D4F7F" w:rsidP="007D4F7F">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4C483D" w:themeColor="text2"/>
          <w:sz w:val="18"/>
          <w:szCs w:val="18"/>
        </w:rPr>
      </w:pPr>
      <w:r>
        <w:rPr>
          <w:rFonts w:ascii="Consolas" w:hAnsi="Consolas" w:cs="Courier New"/>
          <w:color w:val="000000"/>
          <w:sz w:val="18"/>
          <w:szCs w:val="18"/>
        </w:rPr>
        <w:t xml:space="preserve">       </w:t>
      </w:r>
      <w:r w:rsidR="000D791E" w:rsidRPr="003070A7">
        <w:rPr>
          <w:rFonts w:ascii="Consolas" w:hAnsi="Consolas" w:cs="Courier New"/>
          <w:color w:val="000000"/>
          <w:sz w:val="18"/>
          <w:szCs w:val="18"/>
        </w:rPr>
        <w:t xml:space="preserve">FileInputStream </w:t>
      </w:r>
      <w:r w:rsidR="000D791E" w:rsidRPr="003070A7">
        <w:rPr>
          <w:rFonts w:ascii="Consolas" w:hAnsi="Consolas" w:cs="Courier New"/>
          <w:color w:val="6A3E3E"/>
          <w:sz w:val="18"/>
          <w:szCs w:val="18"/>
        </w:rPr>
        <w:t>inputStream</w:t>
      </w:r>
      <w:r w:rsidR="000D791E" w:rsidRPr="003070A7">
        <w:rPr>
          <w:rFonts w:ascii="Consolas" w:hAnsi="Consolas" w:cs="Courier New"/>
          <w:color w:val="000000"/>
          <w:sz w:val="18"/>
          <w:szCs w:val="18"/>
        </w:rPr>
        <w:t xml:space="preserve"> = </w:t>
      </w:r>
      <w:r w:rsidR="000D791E" w:rsidRPr="003070A7">
        <w:rPr>
          <w:rFonts w:ascii="Consolas" w:hAnsi="Consolas" w:cs="Courier New"/>
          <w:b/>
          <w:bCs/>
          <w:color w:val="7F0055"/>
          <w:sz w:val="18"/>
          <w:szCs w:val="18"/>
        </w:rPr>
        <w:t>new</w:t>
      </w:r>
      <w:r w:rsidR="000D791E" w:rsidRPr="003070A7">
        <w:rPr>
          <w:rFonts w:ascii="Consolas" w:hAnsi="Consolas" w:cs="Courier New"/>
          <w:color w:val="000000"/>
          <w:sz w:val="18"/>
          <w:szCs w:val="18"/>
        </w:rPr>
        <w:t xml:space="preserve"> FileInputStream(</w:t>
      </w:r>
      <w:r w:rsidR="000D791E" w:rsidRPr="003070A7">
        <w:rPr>
          <w:rFonts w:ascii="Consolas" w:hAnsi="Consolas" w:cs="Courier New"/>
          <w:color w:val="6A3E3E"/>
          <w:sz w:val="18"/>
          <w:szCs w:val="18"/>
        </w:rPr>
        <w:t>filepath</w:t>
      </w:r>
      <w:r w:rsidR="000D791E" w:rsidRPr="003070A7">
        <w:rPr>
          <w:rFonts w:ascii="Consolas" w:hAnsi="Consolas" w:cs="Courier New"/>
          <w:color w:val="000000"/>
          <w:sz w:val="18"/>
          <w:szCs w:val="18"/>
        </w:rPr>
        <w:t>);</w:t>
      </w:r>
    </w:p>
    <w:p w14:paraId="75C713CC"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r>
      <w:r w:rsidRPr="003070A7">
        <w:rPr>
          <w:rFonts w:ascii="Consolas" w:hAnsi="Consolas" w:cs="Courier New"/>
          <w:b/>
          <w:bCs/>
          <w:color w:val="7F0055"/>
          <w:sz w:val="18"/>
          <w:szCs w:val="18"/>
        </w:rPr>
        <w:t>int</w:t>
      </w:r>
      <w:r w:rsidRPr="003070A7">
        <w:rPr>
          <w:rFonts w:ascii="Consolas" w:hAnsi="Consolas" w:cs="Courier New"/>
          <w:color w:val="000000"/>
          <w:sz w:val="18"/>
          <w:szCs w:val="18"/>
        </w:rPr>
        <w:t xml:space="preserve"> </w:t>
      </w:r>
      <w:r w:rsidRPr="003070A7">
        <w:rPr>
          <w:rFonts w:ascii="Consolas" w:hAnsi="Consolas" w:cs="Courier New"/>
          <w:color w:val="6A3E3E"/>
          <w:sz w:val="18"/>
          <w:szCs w:val="18"/>
        </w:rPr>
        <w:t>i</w:t>
      </w:r>
      <w:r w:rsidRPr="003070A7">
        <w:rPr>
          <w:rFonts w:ascii="Consolas" w:hAnsi="Consolas" w:cs="Courier New"/>
          <w:color w:val="000000"/>
          <w:sz w:val="18"/>
          <w:szCs w:val="18"/>
        </w:rPr>
        <w:t>;</w:t>
      </w:r>
    </w:p>
    <w:p w14:paraId="714F6D05"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r>
      <w:r w:rsidRPr="003070A7">
        <w:rPr>
          <w:rFonts w:ascii="Consolas" w:hAnsi="Consolas" w:cs="Courier New"/>
          <w:b/>
          <w:bCs/>
          <w:color w:val="7F0055"/>
          <w:sz w:val="18"/>
          <w:szCs w:val="18"/>
        </w:rPr>
        <w:t>while</w:t>
      </w:r>
      <w:r w:rsidRPr="003070A7">
        <w:rPr>
          <w:rFonts w:ascii="Consolas" w:hAnsi="Consolas" w:cs="Courier New"/>
          <w:color w:val="000000"/>
          <w:sz w:val="18"/>
          <w:szCs w:val="18"/>
        </w:rPr>
        <w:t xml:space="preserve"> ((</w:t>
      </w:r>
      <w:r w:rsidRPr="003070A7">
        <w:rPr>
          <w:rFonts w:ascii="Consolas" w:hAnsi="Consolas" w:cs="Courier New"/>
          <w:color w:val="6A3E3E"/>
          <w:sz w:val="18"/>
          <w:szCs w:val="18"/>
        </w:rPr>
        <w:t>i</w:t>
      </w:r>
      <w:r w:rsidRPr="003070A7">
        <w:rPr>
          <w:rFonts w:ascii="Consolas" w:hAnsi="Consolas" w:cs="Courier New"/>
          <w:color w:val="000000"/>
          <w:sz w:val="18"/>
          <w:szCs w:val="18"/>
        </w:rPr>
        <w:t xml:space="preserve"> = </w:t>
      </w:r>
      <w:r w:rsidRPr="003070A7">
        <w:rPr>
          <w:rFonts w:ascii="Consolas" w:hAnsi="Consolas" w:cs="Courier New"/>
          <w:color w:val="6A3E3E"/>
          <w:sz w:val="18"/>
          <w:szCs w:val="18"/>
        </w:rPr>
        <w:t>inputStream</w:t>
      </w:r>
      <w:r w:rsidRPr="003070A7">
        <w:rPr>
          <w:rFonts w:ascii="Consolas" w:hAnsi="Consolas" w:cs="Courier New"/>
          <w:color w:val="000000"/>
          <w:sz w:val="18"/>
          <w:szCs w:val="18"/>
        </w:rPr>
        <w:t>.read()) != -1) {//read() returns int</w:t>
      </w:r>
    </w:p>
    <w:p w14:paraId="0F165906"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r>
      <w:r w:rsidRPr="003070A7">
        <w:rPr>
          <w:rFonts w:ascii="Consolas" w:hAnsi="Consolas" w:cs="Courier New"/>
          <w:color w:val="000000"/>
          <w:sz w:val="18"/>
          <w:szCs w:val="18"/>
        </w:rPr>
        <w:tab/>
        <w:t>System.</w:t>
      </w:r>
      <w:r w:rsidRPr="003070A7">
        <w:rPr>
          <w:rFonts w:ascii="Consolas" w:hAnsi="Consolas" w:cs="Courier New"/>
          <w:b/>
          <w:bCs/>
          <w:i/>
          <w:iCs/>
          <w:color w:val="0000C0"/>
          <w:sz w:val="18"/>
          <w:szCs w:val="18"/>
        </w:rPr>
        <w:t>out</w:t>
      </w:r>
      <w:r w:rsidRPr="003070A7">
        <w:rPr>
          <w:rFonts w:ascii="Consolas" w:hAnsi="Consolas" w:cs="Courier New"/>
          <w:color w:val="000000"/>
          <w:sz w:val="18"/>
          <w:szCs w:val="18"/>
        </w:rPr>
        <w:t>.println(</w:t>
      </w:r>
      <w:r w:rsidRPr="003070A7">
        <w:rPr>
          <w:rFonts w:ascii="Consolas" w:hAnsi="Consolas" w:cs="Courier New"/>
          <w:color w:val="2A00FF"/>
          <w:sz w:val="18"/>
          <w:szCs w:val="18"/>
        </w:rPr>
        <w:t>"I : "</w:t>
      </w:r>
      <w:r w:rsidRPr="003070A7">
        <w:rPr>
          <w:rFonts w:ascii="Consolas" w:hAnsi="Consolas" w:cs="Courier New"/>
          <w:color w:val="000000"/>
          <w:sz w:val="18"/>
          <w:szCs w:val="18"/>
        </w:rPr>
        <w:t xml:space="preserve"> + </w:t>
      </w:r>
      <w:r w:rsidRPr="003070A7">
        <w:rPr>
          <w:rFonts w:ascii="Consolas" w:hAnsi="Consolas" w:cs="Courier New"/>
          <w:color w:val="6A3E3E"/>
          <w:sz w:val="18"/>
          <w:szCs w:val="18"/>
        </w:rPr>
        <w:t>i</w:t>
      </w:r>
      <w:r w:rsidRPr="003070A7">
        <w:rPr>
          <w:rFonts w:ascii="Consolas" w:hAnsi="Consolas" w:cs="Courier New"/>
          <w:color w:val="000000"/>
          <w:sz w:val="18"/>
          <w:szCs w:val="18"/>
        </w:rPr>
        <w:t>);</w:t>
      </w:r>
    </w:p>
    <w:p w14:paraId="6761E690"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r>
      <w:r w:rsidRPr="003070A7">
        <w:rPr>
          <w:rFonts w:ascii="Consolas" w:hAnsi="Consolas" w:cs="Courier New"/>
          <w:color w:val="000000"/>
          <w:sz w:val="18"/>
          <w:szCs w:val="18"/>
        </w:rPr>
        <w:tab/>
        <w:t>}</w:t>
      </w:r>
    </w:p>
    <w:p w14:paraId="31D702AC" w14:textId="77777777" w:rsidR="000D791E" w:rsidRPr="003070A7"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3070A7">
        <w:rPr>
          <w:rFonts w:ascii="Consolas" w:hAnsi="Consolas" w:cs="Courier New"/>
          <w:color w:val="000000"/>
          <w:sz w:val="18"/>
          <w:szCs w:val="18"/>
        </w:rPr>
        <w:tab/>
        <w:t>}</w:t>
      </w:r>
    </w:p>
    <w:p w14:paraId="208E4A97" w14:textId="77777777" w:rsidR="000D791E" w:rsidRPr="003070A7" w:rsidRDefault="000D791E" w:rsidP="000D791E">
      <w:pPr>
        <w:pBdr>
          <w:top w:val="single" w:sz="4" w:space="1" w:color="auto"/>
          <w:left w:val="single" w:sz="4" w:space="4" w:color="auto"/>
          <w:bottom w:val="single" w:sz="4" w:space="1" w:color="auto"/>
          <w:right w:val="single" w:sz="4" w:space="4" w:color="auto"/>
        </w:pBdr>
        <w:rPr>
          <w:rFonts w:ascii="Consolas" w:hAnsi="Consolas"/>
          <w:sz w:val="18"/>
          <w:szCs w:val="18"/>
        </w:rPr>
      </w:pPr>
      <w:r w:rsidRPr="003070A7">
        <w:rPr>
          <w:rFonts w:ascii="Consolas" w:hAnsi="Consolas" w:cs="Courier New"/>
          <w:color w:val="000000"/>
          <w:sz w:val="18"/>
          <w:szCs w:val="18"/>
        </w:rPr>
        <w:t>}</w:t>
      </w:r>
    </w:p>
    <w:p w14:paraId="0DD04EFC" w14:textId="77777777" w:rsidR="000D791E" w:rsidRDefault="000D791E" w:rsidP="000D791E">
      <w:pPr>
        <w:pStyle w:val="Output"/>
      </w:pPr>
      <w:r>
        <w:t>I : 0,I : 1,I : 2,I : 3,I : 4,I : 5,I : 6,I : 7,I : 8,I : 9</w:t>
      </w:r>
    </w:p>
    <w:p w14:paraId="0B72E202" w14:textId="20E4D3D2" w:rsidR="000D791E" w:rsidRDefault="000D791E" w:rsidP="00D004EA">
      <w:pPr>
        <w:rPr>
          <w:rStyle w:val="HowitworksChar"/>
          <w:rFonts w:ascii="Mangal" w:hAnsi="Mangal" w:cs="Mangal"/>
        </w:rPr>
      </w:pPr>
      <w:r>
        <w:t xml:space="preserve">If we open </w:t>
      </w:r>
      <w:r w:rsidRPr="00593EED">
        <w:rPr>
          <w:b/>
        </w:rPr>
        <w:t>tmp.txt</w:t>
      </w:r>
      <w:r>
        <w:t xml:space="preserve"> , the data in the form of bytes. That means we can’t read that data. For above</w:t>
      </w:r>
      <w:r w:rsidR="00D004EA">
        <w:t xml:space="preserve"> e</w:t>
      </w:r>
      <w:r>
        <w:t xml:space="preserve">xample the file data is </w:t>
      </w:r>
      <w:r w:rsidRPr="00593EED">
        <w:rPr>
          <w:rStyle w:val="HowitworksChar"/>
          <w:rFonts w:ascii="Cambria" w:hAnsi="Cambria" w:cs="Cambria"/>
        </w:rPr>
        <w:t>Ā</w:t>
      </w:r>
      <w:r w:rsidRPr="00593EED">
        <w:rPr>
          <w:rStyle w:val="HowitworksChar"/>
          <w:rFonts w:ascii="Arial" w:hAnsi="Arial" w:cs="Arial"/>
        </w:rPr>
        <w:t>̂</w:t>
      </w:r>
      <w:r w:rsidRPr="00593EED">
        <w:rPr>
          <w:rStyle w:val="HowitworksChar"/>
          <w:rFonts w:ascii="Calibri" w:hAnsi="Calibri" w:cs="Calibri"/>
        </w:rPr>
        <w:t>Ԅ</w:t>
      </w:r>
      <w:r w:rsidRPr="00593EED">
        <w:rPr>
          <w:rStyle w:val="HowitworksChar"/>
          <w:rFonts w:ascii="Estrangelo Edessa" w:hAnsi="Estrangelo Edessa" w:cs="Estrangelo Edessa"/>
        </w:rPr>
        <w:t>܆</w:t>
      </w:r>
      <w:r w:rsidRPr="00593EED">
        <w:rPr>
          <w:rStyle w:val="HowitworksChar"/>
          <w:rFonts w:ascii="Mangal" w:hAnsi="Mangal" w:cs="Mangal"/>
        </w:rPr>
        <w:t>ई</w:t>
      </w:r>
    </w:p>
    <w:p w14:paraId="059EDC82" w14:textId="77777777" w:rsidR="00652160" w:rsidRDefault="00652160" w:rsidP="00D004EA"/>
    <w:p w14:paraId="51550CA4" w14:textId="77777777" w:rsidR="000D791E" w:rsidRDefault="000D791E" w:rsidP="000D791E">
      <w:pPr>
        <w:pStyle w:val="Heading2"/>
      </w:pPr>
      <w:bookmarkStart w:id="63" w:name="_Toc461734619"/>
      <w:bookmarkStart w:id="64" w:name="_Toc94350633"/>
      <w:r>
        <w:t>Character Streams</w:t>
      </w:r>
      <w:bookmarkEnd w:id="63"/>
      <w:bookmarkEnd w:id="64"/>
    </w:p>
    <w:p w14:paraId="46D2C5F8" w14:textId="7D52FE4B" w:rsidR="000D791E" w:rsidRDefault="000D791E" w:rsidP="000D791E">
      <w:pPr>
        <w:rPr>
          <w:b/>
          <w:bCs/>
        </w:rPr>
      </w:pPr>
      <w:r w:rsidRPr="00A42283">
        <w:t>Character stream I/O automatically translates this internal format to and from the local character set</w:t>
      </w:r>
      <w:r>
        <w:t xml:space="preserve">. here the data is read by </w:t>
      </w:r>
      <w:r w:rsidRPr="003C15F8">
        <w:rPr>
          <w:b/>
          <w:bCs/>
        </w:rPr>
        <w:t>character by character</w:t>
      </w:r>
    </w:p>
    <w:p w14:paraId="73F27176" w14:textId="77777777" w:rsidR="003C15F8" w:rsidRDefault="003C15F8" w:rsidP="003C15F8">
      <w:pPr>
        <w:spacing w:line="240" w:lineRule="auto"/>
      </w:pPr>
    </w:p>
    <w:p w14:paraId="1F01A57F" w14:textId="77777777" w:rsidR="000D791E" w:rsidRDefault="000D791E" w:rsidP="003C15F8">
      <w:r>
        <w:rPr>
          <w:b/>
        </w:rPr>
        <w:t xml:space="preserve">1. </w:t>
      </w:r>
      <w:r w:rsidRPr="00A42283">
        <w:rPr>
          <w:b/>
        </w:rPr>
        <w:t>FileReader</w:t>
      </w:r>
      <w:r w:rsidRPr="00A42283">
        <w:t xml:space="preserve"> is meant for reading streams of characters</w:t>
      </w:r>
    </w:p>
    <w:p w14:paraId="1D36A9EB" w14:textId="77777777" w:rsidR="000D791E" w:rsidRDefault="000D791E" w:rsidP="003C15F8">
      <w:r w:rsidRPr="00626ECB">
        <w:rPr>
          <w:b/>
        </w:rPr>
        <w:t>2. FileWriter</w:t>
      </w:r>
      <w:r w:rsidRPr="00626ECB">
        <w:t xml:space="preserve"> is meant for writing streams of characters</w:t>
      </w:r>
    </w:p>
    <w:p w14:paraId="5A16435A" w14:textId="77777777" w:rsidR="003C15F8" w:rsidRDefault="003C15F8" w:rsidP="003C15F8">
      <w:pPr>
        <w:spacing w:line="240" w:lineRule="auto"/>
      </w:pPr>
    </w:p>
    <w:p w14:paraId="7B6E1914" w14:textId="418665B6" w:rsidR="000D791E" w:rsidRDefault="000D791E" w:rsidP="000D791E">
      <w:r>
        <w:t xml:space="preserve">Here Methods &amp; Constructors are Similar to Byte Stream, but </w:t>
      </w:r>
      <w:r w:rsidRPr="00626ECB">
        <w:rPr>
          <w:b/>
        </w:rPr>
        <w:t xml:space="preserve">instead of byte they </w:t>
      </w:r>
      <w:r w:rsidR="00A74AF3">
        <w:rPr>
          <w:b/>
        </w:rPr>
        <w:t>use</w:t>
      </w:r>
      <w:r w:rsidRPr="00626ECB">
        <w:rPr>
          <w:b/>
        </w:rPr>
        <w:t xml:space="preserve"> char data</w:t>
      </w:r>
      <w:r w:rsidRPr="00985948">
        <w:t xml:space="preserve"> </w:t>
      </w:r>
      <w:r>
        <w:t xml:space="preserve">used for reading/writing data from/to </w:t>
      </w:r>
      <w:r>
        <w:rPr>
          <w:b/>
          <w:color w:val="FF0000"/>
        </w:rPr>
        <w:t>Files by character encoding</w:t>
      </w:r>
      <w:r>
        <w:t>.</w:t>
      </w:r>
    </w:p>
    <w:p w14:paraId="49C4FB5E" w14:textId="77777777" w:rsidR="000D791E" w:rsidRDefault="000D791E" w:rsidP="00C81102">
      <w:pPr>
        <w:pStyle w:val="Howitworks"/>
      </w:pPr>
      <w:r>
        <w:t>Example</w:t>
      </w:r>
    </w:p>
    <w:p w14:paraId="24EC1C97"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b/>
          <w:bCs/>
          <w:color w:val="7F0055"/>
          <w:sz w:val="18"/>
          <w:szCs w:val="18"/>
        </w:rPr>
        <w:t>public</w:t>
      </w:r>
      <w:r w:rsidRPr="00147F0C">
        <w:rPr>
          <w:rFonts w:ascii="Consolas" w:hAnsi="Consolas" w:cs="Courier New"/>
          <w:color w:val="000000"/>
          <w:sz w:val="18"/>
          <w:szCs w:val="18"/>
        </w:rPr>
        <w:t xml:space="preserve"> </w:t>
      </w:r>
      <w:r w:rsidRPr="00147F0C">
        <w:rPr>
          <w:rFonts w:ascii="Consolas" w:hAnsi="Consolas" w:cs="Courier New"/>
          <w:b/>
          <w:bCs/>
          <w:color w:val="7F0055"/>
          <w:sz w:val="18"/>
          <w:szCs w:val="18"/>
        </w:rPr>
        <w:t>class</w:t>
      </w:r>
      <w:r w:rsidRPr="00147F0C">
        <w:rPr>
          <w:rFonts w:ascii="Consolas" w:hAnsi="Consolas" w:cs="Courier New"/>
          <w:color w:val="000000"/>
          <w:sz w:val="18"/>
          <w:szCs w:val="18"/>
        </w:rPr>
        <w:t xml:space="preserve"> CharacterStreams {</w:t>
      </w:r>
    </w:p>
    <w:p w14:paraId="1111A5B9"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b/>
          <w:bCs/>
          <w:color w:val="7F0055"/>
          <w:sz w:val="18"/>
          <w:szCs w:val="18"/>
        </w:rPr>
        <w:t>public</w:t>
      </w:r>
      <w:r w:rsidRPr="00147F0C">
        <w:rPr>
          <w:rFonts w:ascii="Consolas" w:hAnsi="Consolas" w:cs="Courier New"/>
          <w:color w:val="000000"/>
          <w:sz w:val="18"/>
          <w:szCs w:val="18"/>
        </w:rPr>
        <w:t xml:space="preserve"> </w:t>
      </w:r>
      <w:r w:rsidRPr="00147F0C">
        <w:rPr>
          <w:rFonts w:ascii="Consolas" w:hAnsi="Consolas" w:cs="Courier New"/>
          <w:b/>
          <w:bCs/>
          <w:color w:val="7F0055"/>
          <w:sz w:val="18"/>
          <w:szCs w:val="18"/>
        </w:rPr>
        <w:t>static</w:t>
      </w:r>
      <w:r w:rsidRPr="00147F0C">
        <w:rPr>
          <w:rFonts w:ascii="Consolas" w:hAnsi="Consolas" w:cs="Courier New"/>
          <w:color w:val="000000"/>
          <w:sz w:val="18"/>
          <w:szCs w:val="18"/>
        </w:rPr>
        <w:t xml:space="preserve"> </w:t>
      </w:r>
      <w:r w:rsidRPr="00147F0C">
        <w:rPr>
          <w:rFonts w:ascii="Consolas" w:hAnsi="Consolas" w:cs="Courier New"/>
          <w:b/>
          <w:bCs/>
          <w:color w:val="7F0055"/>
          <w:sz w:val="18"/>
          <w:szCs w:val="18"/>
        </w:rPr>
        <w:t>void</w:t>
      </w:r>
      <w:r w:rsidRPr="00147F0C">
        <w:rPr>
          <w:rFonts w:ascii="Consolas" w:hAnsi="Consolas" w:cs="Courier New"/>
          <w:color w:val="000000"/>
          <w:sz w:val="18"/>
          <w:szCs w:val="18"/>
        </w:rPr>
        <w:t xml:space="preserve"> main(String[] </w:t>
      </w:r>
      <w:r w:rsidRPr="00147F0C">
        <w:rPr>
          <w:rFonts w:ascii="Consolas" w:hAnsi="Consolas" w:cs="Courier New"/>
          <w:color w:val="6A3E3E"/>
          <w:sz w:val="18"/>
          <w:szCs w:val="18"/>
        </w:rPr>
        <w:t>args</w:t>
      </w:r>
      <w:r w:rsidRPr="00147F0C">
        <w:rPr>
          <w:rFonts w:ascii="Consolas" w:hAnsi="Consolas" w:cs="Courier New"/>
          <w:color w:val="000000"/>
          <w:sz w:val="18"/>
          <w:szCs w:val="18"/>
        </w:rPr>
        <w:t xml:space="preserve">) </w:t>
      </w:r>
      <w:r w:rsidRPr="00147F0C">
        <w:rPr>
          <w:rFonts w:ascii="Consolas" w:hAnsi="Consolas" w:cs="Courier New"/>
          <w:b/>
          <w:bCs/>
          <w:color w:val="7F0055"/>
          <w:sz w:val="18"/>
          <w:szCs w:val="18"/>
        </w:rPr>
        <w:t>throws</w:t>
      </w:r>
      <w:r w:rsidRPr="00147F0C">
        <w:rPr>
          <w:rFonts w:ascii="Consolas" w:hAnsi="Consolas" w:cs="Courier New"/>
          <w:color w:val="000000"/>
          <w:sz w:val="18"/>
          <w:szCs w:val="18"/>
        </w:rPr>
        <w:t xml:space="preserve"> IOException {</w:t>
      </w:r>
    </w:p>
    <w:p w14:paraId="6D0F6E04"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t xml:space="preserve">String </w:t>
      </w:r>
      <w:r w:rsidRPr="00147F0C">
        <w:rPr>
          <w:rFonts w:ascii="Consolas" w:hAnsi="Consolas" w:cs="Courier New"/>
          <w:color w:val="6A3E3E"/>
          <w:sz w:val="18"/>
          <w:szCs w:val="18"/>
        </w:rPr>
        <w:t>filepath</w:t>
      </w:r>
      <w:r w:rsidRPr="00147F0C">
        <w:rPr>
          <w:rFonts w:ascii="Consolas" w:hAnsi="Consolas" w:cs="Courier New"/>
          <w:color w:val="000000"/>
          <w:sz w:val="18"/>
          <w:szCs w:val="18"/>
        </w:rPr>
        <w:t xml:space="preserve"> = </w:t>
      </w:r>
      <w:r w:rsidRPr="00147F0C">
        <w:rPr>
          <w:rFonts w:ascii="Consolas" w:hAnsi="Consolas" w:cs="Courier New"/>
          <w:color w:val="2A00FF"/>
          <w:sz w:val="18"/>
          <w:szCs w:val="18"/>
        </w:rPr>
        <w:t>"E:\\users\\Kaveti_s\\Desktop\\Books\\tmp.txt"</w:t>
      </w:r>
      <w:r w:rsidRPr="00147F0C">
        <w:rPr>
          <w:rFonts w:ascii="Consolas" w:hAnsi="Consolas" w:cs="Courier New"/>
          <w:color w:val="000000"/>
          <w:sz w:val="18"/>
          <w:szCs w:val="18"/>
        </w:rPr>
        <w:t>;</w:t>
      </w:r>
    </w:p>
    <w:p w14:paraId="03FC780F"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r>
      <w:r w:rsidRPr="00147F0C">
        <w:rPr>
          <w:rFonts w:ascii="Consolas" w:hAnsi="Consolas" w:cs="Courier New"/>
          <w:b/>
          <w:bCs/>
          <w:color w:val="7F0055"/>
          <w:sz w:val="18"/>
          <w:szCs w:val="18"/>
        </w:rPr>
        <w:t>char</w:t>
      </w:r>
      <w:r w:rsidRPr="00147F0C">
        <w:rPr>
          <w:rFonts w:ascii="Consolas" w:hAnsi="Consolas" w:cs="Courier New"/>
          <w:color w:val="000000"/>
          <w:sz w:val="18"/>
          <w:szCs w:val="18"/>
        </w:rPr>
        <w:t xml:space="preserve">[] </w:t>
      </w:r>
      <w:r w:rsidRPr="00147F0C">
        <w:rPr>
          <w:rFonts w:ascii="Consolas" w:hAnsi="Consolas" w:cs="Courier New"/>
          <w:color w:val="6A3E3E"/>
          <w:sz w:val="18"/>
          <w:szCs w:val="18"/>
        </w:rPr>
        <w:t>ch</w:t>
      </w:r>
      <w:r w:rsidRPr="00147F0C">
        <w:rPr>
          <w:rFonts w:ascii="Consolas" w:hAnsi="Consolas" w:cs="Courier New"/>
          <w:color w:val="000000"/>
          <w:sz w:val="18"/>
          <w:szCs w:val="18"/>
        </w:rPr>
        <w:t xml:space="preserve"> ={ </w:t>
      </w:r>
      <w:r w:rsidRPr="00147F0C">
        <w:rPr>
          <w:rFonts w:ascii="Consolas" w:hAnsi="Consolas" w:cs="Courier New"/>
          <w:color w:val="2A00FF"/>
          <w:sz w:val="18"/>
          <w:szCs w:val="18"/>
        </w:rPr>
        <w:t>'a'</w:t>
      </w:r>
      <w:r w:rsidRPr="00147F0C">
        <w:rPr>
          <w:rFonts w:ascii="Consolas" w:hAnsi="Consolas" w:cs="Courier New"/>
          <w:color w:val="000000"/>
          <w:sz w:val="18"/>
          <w:szCs w:val="18"/>
        </w:rPr>
        <w:t xml:space="preserve">, </w:t>
      </w:r>
      <w:r w:rsidRPr="00147F0C">
        <w:rPr>
          <w:rFonts w:ascii="Consolas" w:hAnsi="Consolas" w:cs="Courier New"/>
          <w:color w:val="2A00FF"/>
          <w:sz w:val="18"/>
          <w:szCs w:val="18"/>
        </w:rPr>
        <w:t>'b'</w:t>
      </w:r>
      <w:r w:rsidRPr="00147F0C">
        <w:rPr>
          <w:rFonts w:ascii="Consolas" w:hAnsi="Consolas" w:cs="Courier New"/>
          <w:color w:val="000000"/>
          <w:sz w:val="18"/>
          <w:szCs w:val="18"/>
        </w:rPr>
        <w:t xml:space="preserve">, </w:t>
      </w:r>
      <w:r w:rsidRPr="00147F0C">
        <w:rPr>
          <w:rFonts w:ascii="Consolas" w:hAnsi="Consolas" w:cs="Courier New"/>
          <w:color w:val="2A00FF"/>
          <w:sz w:val="18"/>
          <w:szCs w:val="18"/>
        </w:rPr>
        <w:t>'c'</w:t>
      </w:r>
      <w:r w:rsidRPr="00147F0C">
        <w:rPr>
          <w:rFonts w:ascii="Consolas" w:hAnsi="Consolas" w:cs="Courier New"/>
          <w:color w:val="000000"/>
          <w:sz w:val="18"/>
          <w:szCs w:val="18"/>
        </w:rPr>
        <w:t xml:space="preserve">, </w:t>
      </w:r>
      <w:r w:rsidRPr="00147F0C">
        <w:rPr>
          <w:rFonts w:ascii="Consolas" w:hAnsi="Consolas" w:cs="Courier New"/>
          <w:color w:val="2A00FF"/>
          <w:sz w:val="18"/>
          <w:szCs w:val="18"/>
        </w:rPr>
        <w:t>'d'</w:t>
      </w:r>
      <w:r w:rsidRPr="00147F0C">
        <w:rPr>
          <w:rFonts w:ascii="Consolas" w:hAnsi="Consolas" w:cs="Courier New"/>
          <w:color w:val="000000"/>
          <w:sz w:val="18"/>
          <w:szCs w:val="18"/>
        </w:rPr>
        <w:t xml:space="preserve">, </w:t>
      </w:r>
      <w:r w:rsidRPr="00147F0C">
        <w:rPr>
          <w:rFonts w:ascii="Consolas" w:hAnsi="Consolas" w:cs="Courier New"/>
          <w:color w:val="2A00FF"/>
          <w:sz w:val="18"/>
          <w:szCs w:val="18"/>
        </w:rPr>
        <w:t>'e'</w:t>
      </w:r>
      <w:r w:rsidRPr="00147F0C">
        <w:rPr>
          <w:rFonts w:ascii="Consolas" w:hAnsi="Consolas" w:cs="Courier New"/>
          <w:color w:val="000000"/>
          <w:sz w:val="18"/>
          <w:szCs w:val="18"/>
        </w:rPr>
        <w:t xml:space="preserve"> }; </w:t>
      </w:r>
    </w:p>
    <w:p w14:paraId="07967A72"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t xml:space="preserve">FileWriter </w:t>
      </w:r>
      <w:r w:rsidRPr="00147F0C">
        <w:rPr>
          <w:rFonts w:ascii="Consolas" w:hAnsi="Consolas" w:cs="Courier New"/>
          <w:color w:val="6A3E3E"/>
          <w:sz w:val="18"/>
          <w:szCs w:val="18"/>
        </w:rPr>
        <w:t>w</w:t>
      </w:r>
      <w:r w:rsidRPr="00147F0C">
        <w:rPr>
          <w:rFonts w:ascii="Consolas" w:hAnsi="Consolas" w:cs="Courier New"/>
          <w:color w:val="000000"/>
          <w:sz w:val="18"/>
          <w:szCs w:val="18"/>
        </w:rPr>
        <w:t xml:space="preserve"> = </w:t>
      </w:r>
      <w:r w:rsidRPr="00147F0C">
        <w:rPr>
          <w:rFonts w:ascii="Consolas" w:hAnsi="Consolas" w:cs="Courier New"/>
          <w:b/>
          <w:bCs/>
          <w:color w:val="7F0055"/>
          <w:sz w:val="18"/>
          <w:szCs w:val="18"/>
        </w:rPr>
        <w:t>new</w:t>
      </w:r>
      <w:r w:rsidRPr="00147F0C">
        <w:rPr>
          <w:rFonts w:ascii="Consolas" w:hAnsi="Consolas" w:cs="Courier New"/>
          <w:color w:val="000000"/>
          <w:sz w:val="18"/>
          <w:szCs w:val="18"/>
        </w:rPr>
        <w:t xml:space="preserve"> FileWriter(</w:t>
      </w:r>
      <w:r w:rsidRPr="00147F0C">
        <w:rPr>
          <w:rFonts w:ascii="Consolas" w:hAnsi="Consolas" w:cs="Courier New"/>
          <w:color w:val="6A3E3E"/>
          <w:sz w:val="18"/>
          <w:szCs w:val="18"/>
        </w:rPr>
        <w:t>filepath</w:t>
      </w:r>
      <w:r w:rsidRPr="00147F0C">
        <w:rPr>
          <w:rFonts w:ascii="Consolas" w:hAnsi="Consolas" w:cs="Courier New"/>
          <w:color w:val="000000"/>
          <w:sz w:val="18"/>
          <w:szCs w:val="18"/>
        </w:rPr>
        <w:t>);</w:t>
      </w:r>
    </w:p>
    <w:p w14:paraId="32E41439"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r>
      <w:r w:rsidRPr="00147F0C">
        <w:rPr>
          <w:rFonts w:ascii="Consolas" w:hAnsi="Consolas" w:cs="Courier New"/>
          <w:color w:val="000000"/>
          <w:sz w:val="18"/>
          <w:szCs w:val="18"/>
        </w:rPr>
        <w:tab/>
      </w:r>
      <w:r w:rsidRPr="00147F0C">
        <w:rPr>
          <w:rFonts w:ascii="Consolas" w:hAnsi="Consolas" w:cs="Courier New"/>
          <w:color w:val="6A3E3E"/>
          <w:sz w:val="18"/>
          <w:szCs w:val="18"/>
        </w:rPr>
        <w:t>w</w:t>
      </w:r>
      <w:r w:rsidRPr="00147F0C">
        <w:rPr>
          <w:rFonts w:ascii="Consolas" w:hAnsi="Consolas" w:cs="Courier New"/>
          <w:color w:val="000000"/>
          <w:sz w:val="18"/>
          <w:szCs w:val="18"/>
        </w:rPr>
        <w:t>.write(</w:t>
      </w:r>
      <w:r w:rsidRPr="00147F0C">
        <w:rPr>
          <w:rFonts w:ascii="Consolas" w:hAnsi="Consolas" w:cs="Courier New"/>
          <w:color w:val="6A3E3E"/>
          <w:sz w:val="18"/>
          <w:szCs w:val="18"/>
        </w:rPr>
        <w:t>ch</w:t>
      </w:r>
      <w:r w:rsidRPr="00147F0C">
        <w:rPr>
          <w:rFonts w:ascii="Consolas" w:hAnsi="Consolas" w:cs="Courier New"/>
          <w:color w:val="000000"/>
          <w:sz w:val="18"/>
          <w:szCs w:val="18"/>
        </w:rPr>
        <w:t>); //</w:t>
      </w:r>
      <w:r w:rsidRPr="00147F0C">
        <w:rPr>
          <w:rFonts w:ascii="Consolas" w:hAnsi="Consolas" w:cs="Courier New"/>
          <w:color w:val="00B050"/>
          <w:sz w:val="18"/>
          <w:szCs w:val="18"/>
        </w:rPr>
        <w:t xml:space="preserve">accepts </w:t>
      </w:r>
      <w:r w:rsidRPr="00147F0C">
        <w:rPr>
          <w:rFonts w:ascii="Consolas" w:hAnsi="Consolas" w:cs="Courier New"/>
          <w:b/>
          <w:color w:val="00B050"/>
          <w:sz w:val="18"/>
          <w:szCs w:val="18"/>
        </w:rPr>
        <w:t>char</w:t>
      </w:r>
      <w:r w:rsidRPr="00147F0C">
        <w:rPr>
          <w:rFonts w:ascii="Consolas" w:hAnsi="Consolas" w:cs="Courier New"/>
          <w:color w:val="00B050"/>
          <w:sz w:val="18"/>
          <w:szCs w:val="18"/>
        </w:rPr>
        <w:t xml:space="preserve"> type only</w:t>
      </w:r>
    </w:p>
    <w:p w14:paraId="72E89A02"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r>
      <w:r w:rsidRPr="00147F0C">
        <w:rPr>
          <w:rFonts w:ascii="Consolas" w:hAnsi="Consolas" w:cs="Courier New"/>
          <w:color w:val="000000"/>
          <w:sz w:val="18"/>
          <w:szCs w:val="18"/>
        </w:rPr>
        <w:tab/>
      </w:r>
      <w:r w:rsidRPr="00147F0C">
        <w:rPr>
          <w:rFonts w:ascii="Consolas" w:hAnsi="Consolas" w:cs="Courier New"/>
          <w:color w:val="6A3E3E"/>
          <w:sz w:val="18"/>
          <w:szCs w:val="18"/>
        </w:rPr>
        <w:t>w</w:t>
      </w:r>
      <w:r w:rsidRPr="00147F0C">
        <w:rPr>
          <w:rFonts w:ascii="Consolas" w:hAnsi="Consolas" w:cs="Courier New"/>
          <w:color w:val="000000"/>
          <w:sz w:val="18"/>
          <w:szCs w:val="18"/>
        </w:rPr>
        <w:t>.close();</w:t>
      </w:r>
      <w:r w:rsidRPr="00147F0C">
        <w:rPr>
          <w:rFonts w:ascii="Consolas" w:hAnsi="Consolas" w:cs="Courier New"/>
          <w:color w:val="000000"/>
          <w:sz w:val="18"/>
          <w:szCs w:val="18"/>
        </w:rPr>
        <w:tab/>
      </w:r>
      <w:r w:rsidRPr="00147F0C">
        <w:rPr>
          <w:rFonts w:ascii="Consolas" w:hAnsi="Consolas" w:cs="Courier New"/>
          <w:color w:val="000000"/>
          <w:sz w:val="18"/>
          <w:szCs w:val="18"/>
        </w:rPr>
        <w:tab/>
      </w:r>
    </w:p>
    <w:p w14:paraId="60692D9E"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p>
    <w:p w14:paraId="3E080002"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t xml:space="preserve">FileReader </w:t>
      </w:r>
      <w:r w:rsidRPr="00147F0C">
        <w:rPr>
          <w:rFonts w:ascii="Consolas" w:hAnsi="Consolas" w:cs="Courier New"/>
          <w:color w:val="6A3E3E"/>
          <w:sz w:val="18"/>
          <w:szCs w:val="18"/>
          <w:u w:val="single"/>
        </w:rPr>
        <w:t>r</w:t>
      </w:r>
      <w:r w:rsidRPr="00147F0C">
        <w:rPr>
          <w:rFonts w:ascii="Consolas" w:hAnsi="Consolas" w:cs="Courier New"/>
          <w:color w:val="000000"/>
          <w:sz w:val="18"/>
          <w:szCs w:val="18"/>
        </w:rPr>
        <w:t xml:space="preserve">= </w:t>
      </w:r>
      <w:r w:rsidRPr="00147F0C">
        <w:rPr>
          <w:rFonts w:ascii="Consolas" w:hAnsi="Consolas" w:cs="Courier New"/>
          <w:b/>
          <w:bCs/>
          <w:color w:val="7F0055"/>
          <w:sz w:val="18"/>
          <w:szCs w:val="18"/>
        </w:rPr>
        <w:t>new</w:t>
      </w:r>
      <w:r w:rsidRPr="00147F0C">
        <w:rPr>
          <w:rFonts w:ascii="Consolas" w:hAnsi="Consolas" w:cs="Courier New"/>
          <w:color w:val="000000"/>
          <w:sz w:val="18"/>
          <w:szCs w:val="18"/>
        </w:rPr>
        <w:t xml:space="preserve"> FileReader(</w:t>
      </w:r>
      <w:r w:rsidRPr="00147F0C">
        <w:rPr>
          <w:rFonts w:ascii="Consolas" w:hAnsi="Consolas" w:cs="Courier New"/>
          <w:color w:val="6A3E3E"/>
          <w:sz w:val="18"/>
          <w:szCs w:val="18"/>
        </w:rPr>
        <w:t>filepath</w:t>
      </w:r>
      <w:r w:rsidRPr="00147F0C">
        <w:rPr>
          <w:rFonts w:ascii="Consolas" w:hAnsi="Consolas" w:cs="Courier New"/>
          <w:color w:val="000000"/>
          <w:sz w:val="18"/>
          <w:szCs w:val="18"/>
        </w:rPr>
        <w:t>);</w:t>
      </w:r>
    </w:p>
    <w:p w14:paraId="53F51EFF"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r>
      <w:r w:rsidRPr="00147F0C">
        <w:rPr>
          <w:rFonts w:ascii="Consolas" w:hAnsi="Consolas" w:cs="Courier New"/>
          <w:b/>
          <w:bCs/>
          <w:color w:val="7F0055"/>
          <w:sz w:val="18"/>
          <w:szCs w:val="18"/>
        </w:rPr>
        <w:t>int</w:t>
      </w:r>
      <w:r w:rsidRPr="00147F0C">
        <w:rPr>
          <w:rFonts w:ascii="Consolas" w:hAnsi="Consolas" w:cs="Courier New"/>
          <w:color w:val="000000"/>
          <w:sz w:val="18"/>
          <w:szCs w:val="18"/>
        </w:rPr>
        <w:t xml:space="preserve"> </w:t>
      </w:r>
      <w:r w:rsidRPr="00147F0C">
        <w:rPr>
          <w:rFonts w:ascii="Consolas" w:hAnsi="Consolas" w:cs="Courier New"/>
          <w:color w:val="6A3E3E"/>
          <w:sz w:val="18"/>
          <w:szCs w:val="18"/>
        </w:rPr>
        <w:t>i</w:t>
      </w:r>
      <w:r w:rsidRPr="00147F0C">
        <w:rPr>
          <w:rFonts w:ascii="Consolas" w:hAnsi="Consolas" w:cs="Courier New"/>
          <w:color w:val="000000"/>
          <w:sz w:val="18"/>
          <w:szCs w:val="18"/>
        </w:rPr>
        <w:t>;</w:t>
      </w:r>
    </w:p>
    <w:p w14:paraId="7DB30768"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r>
      <w:r w:rsidRPr="00147F0C">
        <w:rPr>
          <w:rFonts w:ascii="Consolas" w:hAnsi="Consolas" w:cs="Courier New"/>
          <w:b/>
          <w:bCs/>
          <w:color w:val="7F0055"/>
          <w:sz w:val="18"/>
          <w:szCs w:val="18"/>
        </w:rPr>
        <w:t>while</w:t>
      </w:r>
      <w:r w:rsidRPr="00147F0C">
        <w:rPr>
          <w:rFonts w:ascii="Consolas" w:hAnsi="Consolas" w:cs="Courier New"/>
          <w:color w:val="000000"/>
          <w:sz w:val="18"/>
          <w:szCs w:val="18"/>
        </w:rPr>
        <w:t xml:space="preserve"> ((</w:t>
      </w:r>
      <w:r w:rsidRPr="00147F0C">
        <w:rPr>
          <w:rFonts w:ascii="Consolas" w:hAnsi="Consolas" w:cs="Courier New"/>
          <w:color w:val="6A3E3E"/>
          <w:sz w:val="18"/>
          <w:szCs w:val="18"/>
        </w:rPr>
        <w:t>i</w:t>
      </w:r>
      <w:r w:rsidRPr="00147F0C">
        <w:rPr>
          <w:rFonts w:ascii="Consolas" w:hAnsi="Consolas" w:cs="Courier New"/>
          <w:color w:val="000000"/>
          <w:sz w:val="18"/>
          <w:szCs w:val="18"/>
        </w:rPr>
        <w:t xml:space="preserve"> = </w:t>
      </w:r>
      <w:r w:rsidRPr="00147F0C">
        <w:rPr>
          <w:rFonts w:ascii="Consolas" w:hAnsi="Consolas" w:cs="Courier New"/>
          <w:color w:val="6A3E3E"/>
          <w:sz w:val="18"/>
          <w:szCs w:val="18"/>
        </w:rPr>
        <w:t>r</w:t>
      </w:r>
      <w:r w:rsidRPr="00147F0C">
        <w:rPr>
          <w:rFonts w:ascii="Consolas" w:hAnsi="Consolas" w:cs="Courier New"/>
          <w:color w:val="000000"/>
          <w:sz w:val="18"/>
          <w:szCs w:val="18"/>
        </w:rPr>
        <w:t>.read()) != -1) {</w:t>
      </w:r>
    </w:p>
    <w:p w14:paraId="58301AC3" w14:textId="77777777"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r>
      <w:r w:rsidRPr="00147F0C">
        <w:rPr>
          <w:rFonts w:ascii="Consolas" w:hAnsi="Consolas" w:cs="Courier New"/>
          <w:color w:val="000000"/>
          <w:sz w:val="18"/>
          <w:szCs w:val="18"/>
        </w:rPr>
        <w:tab/>
        <w:t>System.</w:t>
      </w:r>
      <w:r w:rsidRPr="00147F0C">
        <w:rPr>
          <w:rFonts w:ascii="Consolas" w:hAnsi="Consolas" w:cs="Courier New"/>
          <w:b/>
          <w:bCs/>
          <w:i/>
          <w:iCs/>
          <w:color w:val="0000C0"/>
          <w:sz w:val="18"/>
          <w:szCs w:val="18"/>
        </w:rPr>
        <w:t>out</w:t>
      </w:r>
      <w:r w:rsidRPr="00147F0C">
        <w:rPr>
          <w:rFonts w:ascii="Consolas" w:hAnsi="Consolas" w:cs="Courier New"/>
          <w:color w:val="000000"/>
          <w:sz w:val="18"/>
          <w:szCs w:val="18"/>
        </w:rPr>
        <w:t>.println(</w:t>
      </w:r>
      <w:r w:rsidRPr="00147F0C">
        <w:rPr>
          <w:rFonts w:ascii="Consolas" w:hAnsi="Consolas" w:cs="Courier New"/>
          <w:color w:val="6A3E3E"/>
          <w:sz w:val="18"/>
          <w:szCs w:val="18"/>
        </w:rPr>
        <w:t>i</w:t>
      </w:r>
      <w:r w:rsidRPr="00147F0C">
        <w:rPr>
          <w:rFonts w:ascii="Consolas" w:hAnsi="Consolas" w:cs="Courier New"/>
          <w:color w:val="000000"/>
          <w:sz w:val="18"/>
          <w:szCs w:val="18"/>
        </w:rPr>
        <w:t>+</w:t>
      </w:r>
      <w:r w:rsidRPr="00147F0C">
        <w:rPr>
          <w:rFonts w:ascii="Consolas" w:hAnsi="Consolas" w:cs="Courier New"/>
          <w:color w:val="2A00FF"/>
          <w:sz w:val="18"/>
          <w:szCs w:val="18"/>
        </w:rPr>
        <w:t>":"</w:t>
      </w:r>
      <w:r w:rsidRPr="00147F0C">
        <w:rPr>
          <w:rFonts w:ascii="Consolas" w:hAnsi="Consolas" w:cs="Courier New"/>
          <w:color w:val="000000"/>
          <w:sz w:val="18"/>
          <w:szCs w:val="18"/>
        </w:rPr>
        <w:t>+(</w:t>
      </w:r>
      <w:r w:rsidRPr="00147F0C">
        <w:rPr>
          <w:rFonts w:ascii="Consolas" w:hAnsi="Consolas" w:cs="Courier New"/>
          <w:b/>
          <w:bCs/>
          <w:color w:val="7F0055"/>
          <w:sz w:val="18"/>
          <w:szCs w:val="18"/>
        </w:rPr>
        <w:t>char</w:t>
      </w:r>
      <w:r w:rsidRPr="00147F0C">
        <w:rPr>
          <w:rFonts w:ascii="Consolas" w:hAnsi="Consolas" w:cs="Courier New"/>
          <w:color w:val="000000"/>
          <w:sz w:val="18"/>
          <w:szCs w:val="18"/>
        </w:rPr>
        <w:t>)</w:t>
      </w:r>
      <w:r w:rsidRPr="00147F0C">
        <w:rPr>
          <w:rFonts w:ascii="Consolas" w:hAnsi="Consolas" w:cs="Courier New"/>
          <w:color w:val="6A3E3E"/>
          <w:sz w:val="18"/>
          <w:szCs w:val="18"/>
        </w:rPr>
        <w:t>i</w:t>
      </w:r>
      <w:r w:rsidRPr="00147F0C">
        <w:rPr>
          <w:rFonts w:ascii="Consolas" w:hAnsi="Consolas" w:cs="Courier New"/>
          <w:color w:val="000000"/>
          <w:sz w:val="18"/>
          <w:szCs w:val="18"/>
        </w:rPr>
        <w:t>);</w:t>
      </w:r>
    </w:p>
    <w:p w14:paraId="0DA373CC" w14:textId="77777777" w:rsidR="00596B93"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000000"/>
          <w:sz w:val="18"/>
          <w:szCs w:val="18"/>
        </w:rPr>
      </w:pPr>
      <w:r w:rsidRPr="00147F0C">
        <w:rPr>
          <w:rFonts w:ascii="Consolas" w:hAnsi="Consolas" w:cs="Courier New"/>
          <w:color w:val="000000"/>
          <w:sz w:val="18"/>
          <w:szCs w:val="18"/>
        </w:rPr>
        <w:tab/>
      </w:r>
      <w:r w:rsidRPr="00147F0C">
        <w:rPr>
          <w:rFonts w:ascii="Consolas" w:hAnsi="Consolas" w:cs="Courier New"/>
          <w:color w:val="000000"/>
          <w:sz w:val="18"/>
          <w:szCs w:val="18"/>
        </w:rPr>
        <w:tab/>
        <w:t>}</w:t>
      </w:r>
    </w:p>
    <w:p w14:paraId="632829CE" w14:textId="377E9193" w:rsidR="000D791E" w:rsidRPr="00147F0C"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147F0C">
        <w:rPr>
          <w:rFonts w:ascii="Consolas" w:hAnsi="Consolas" w:cs="Courier New"/>
          <w:color w:val="000000"/>
          <w:sz w:val="18"/>
          <w:szCs w:val="18"/>
        </w:rPr>
        <w:tab/>
        <w:t>}</w:t>
      </w:r>
    </w:p>
    <w:p w14:paraId="16D8BFB2" w14:textId="77777777" w:rsidR="000D791E" w:rsidRPr="00147F0C" w:rsidRDefault="000D791E" w:rsidP="000D791E">
      <w:pPr>
        <w:pBdr>
          <w:top w:val="single" w:sz="4" w:space="1" w:color="auto"/>
          <w:left w:val="single" w:sz="4" w:space="4" w:color="auto"/>
          <w:bottom w:val="single" w:sz="4" w:space="1" w:color="auto"/>
          <w:right w:val="single" w:sz="4" w:space="4" w:color="auto"/>
        </w:pBdr>
        <w:rPr>
          <w:rFonts w:ascii="Consolas" w:hAnsi="Consolas"/>
          <w:sz w:val="18"/>
          <w:szCs w:val="18"/>
        </w:rPr>
      </w:pPr>
      <w:r w:rsidRPr="00147F0C">
        <w:rPr>
          <w:rFonts w:ascii="Consolas" w:hAnsi="Consolas" w:cs="Courier New"/>
          <w:color w:val="000000"/>
          <w:sz w:val="18"/>
          <w:szCs w:val="18"/>
        </w:rPr>
        <w:t>}</w:t>
      </w:r>
    </w:p>
    <w:p w14:paraId="143ECCCF" w14:textId="77777777" w:rsidR="000D791E" w:rsidRDefault="000D791E" w:rsidP="000D791E">
      <w:pPr>
        <w:pStyle w:val="Output"/>
      </w:pPr>
      <w:r>
        <w:t>97:a</w:t>
      </w:r>
      <w:r>
        <w:tab/>
        <w:t>98:b</w:t>
      </w:r>
      <w:r>
        <w:tab/>
        <w:t>99:c</w:t>
      </w:r>
      <w:r>
        <w:tab/>
        <w:t>100:d</w:t>
      </w:r>
      <w:r>
        <w:tab/>
        <w:t>101:e</w:t>
      </w:r>
    </w:p>
    <w:p w14:paraId="4843DD11" w14:textId="77777777" w:rsidR="000D791E" w:rsidRDefault="000D791E" w:rsidP="00596B93">
      <w:pPr>
        <w:rPr>
          <w:rStyle w:val="HowitworksChar"/>
        </w:rPr>
      </w:pPr>
      <w:r>
        <w:t xml:space="preserve">Here we can read file data. Data stored in the file is </w:t>
      </w:r>
      <w:r w:rsidRPr="008F7801">
        <w:rPr>
          <w:rStyle w:val="HowitworksChar"/>
        </w:rPr>
        <w:t>abcde</w:t>
      </w:r>
    </w:p>
    <w:p w14:paraId="6E84B408" w14:textId="66000B26" w:rsidR="000D791E" w:rsidRDefault="000D791E" w:rsidP="000D791E">
      <w:pPr>
        <w:pStyle w:val="Howitworks"/>
        <w:jc w:val="left"/>
        <w:rPr>
          <w:sz w:val="20"/>
        </w:rPr>
      </w:pPr>
      <w:r w:rsidRPr="00C81102">
        <w:rPr>
          <w:sz w:val="20"/>
        </w:rPr>
        <w:t xml:space="preserve">If we pass int data to FileWriter the program will execute without Compilation </w:t>
      </w:r>
      <w:r w:rsidR="00AA3202" w:rsidRPr="00C81102">
        <w:rPr>
          <w:sz w:val="20"/>
        </w:rPr>
        <w:t>Error,</w:t>
      </w:r>
      <w:r w:rsidRPr="00C81102">
        <w:rPr>
          <w:sz w:val="20"/>
        </w:rPr>
        <w:t xml:space="preserve"> but it doesn’t display any Output / Empty Output</w:t>
      </w:r>
    </w:p>
    <w:p w14:paraId="73FB9575" w14:textId="77777777" w:rsidR="008F7625" w:rsidRPr="00C81102" w:rsidRDefault="008F7625" w:rsidP="00596B93"/>
    <w:p w14:paraId="15A1A1C4" w14:textId="77777777" w:rsidR="000D791E" w:rsidRDefault="000D791E" w:rsidP="000D791E">
      <w:pPr>
        <w:pStyle w:val="Heading2"/>
      </w:pPr>
      <w:bookmarkStart w:id="65" w:name="_Toc461734620"/>
      <w:bookmarkStart w:id="66" w:name="_Toc94350634"/>
      <w:r>
        <w:lastRenderedPageBreak/>
        <w:t>Buffered Streams</w:t>
      </w:r>
      <w:bookmarkEnd w:id="65"/>
      <w:bookmarkEnd w:id="66"/>
    </w:p>
    <w:p w14:paraId="74C7A435" w14:textId="77777777" w:rsidR="000D791E" w:rsidRDefault="000D791E" w:rsidP="006F728B">
      <w:pPr>
        <w:pStyle w:val="ListParagraph"/>
        <w:numPr>
          <w:ilvl w:val="0"/>
          <w:numId w:val="113"/>
        </w:numPr>
      </w:pPr>
      <w:r w:rsidRPr="000A12E2">
        <w:t xml:space="preserve">Buffering can speed up IO quite a bit. Rather than read one byte at a time from the network or disk, the </w:t>
      </w:r>
      <w:r w:rsidRPr="003C00FF">
        <w:rPr>
          <w:b/>
        </w:rPr>
        <w:t>BufferedInputStream reads a larger block at a time into an internal buffer</w:t>
      </w:r>
      <w:r w:rsidRPr="000A12E2">
        <w:t xml:space="preserve">. </w:t>
      </w:r>
    </w:p>
    <w:p w14:paraId="29F37473" w14:textId="77777777" w:rsidR="000D791E" w:rsidRDefault="000D791E" w:rsidP="006F728B">
      <w:pPr>
        <w:pStyle w:val="ListParagraph"/>
        <w:numPr>
          <w:ilvl w:val="0"/>
          <w:numId w:val="113"/>
        </w:numPr>
      </w:pPr>
      <w:r w:rsidRPr="000A12E2">
        <w:t xml:space="preserve">When you read a byte from the </w:t>
      </w:r>
      <w:r w:rsidRPr="00B91364">
        <w:rPr>
          <w:rStyle w:val="0SyntaxPinkChar"/>
        </w:rPr>
        <w:t>BufferedInputStream</w:t>
      </w:r>
      <w:r w:rsidRPr="000A12E2">
        <w:t xml:space="preserve"> you are therefore reading it from its internal buffer. </w:t>
      </w:r>
    </w:p>
    <w:p w14:paraId="7BC72888" w14:textId="77777777" w:rsidR="000D791E" w:rsidRDefault="000D791E" w:rsidP="006F728B">
      <w:pPr>
        <w:pStyle w:val="ListParagraph"/>
        <w:numPr>
          <w:ilvl w:val="0"/>
          <w:numId w:val="113"/>
        </w:numPr>
      </w:pPr>
      <w:r w:rsidRPr="000A12E2">
        <w:t xml:space="preserve">When the buffer is fully read, the </w:t>
      </w:r>
      <w:r w:rsidRPr="00B91364">
        <w:rPr>
          <w:rStyle w:val="0SyntaxPinkChar"/>
        </w:rPr>
        <w:t>BufferedInputStream</w:t>
      </w:r>
      <w:r w:rsidRPr="000A12E2">
        <w:t xml:space="preserve"> reads another larger block of data into the buffer.</w:t>
      </w:r>
    </w:p>
    <w:p w14:paraId="226AD18F" w14:textId="17A13AD3" w:rsidR="000D791E" w:rsidRDefault="000D791E" w:rsidP="006F728B">
      <w:pPr>
        <w:pStyle w:val="ListParagraph"/>
        <w:numPr>
          <w:ilvl w:val="0"/>
          <w:numId w:val="113"/>
        </w:numPr>
      </w:pPr>
      <w:r w:rsidRPr="000A12E2">
        <w:t xml:space="preserve">This is typically much </w:t>
      </w:r>
      <w:r w:rsidRPr="00B91364">
        <w:rPr>
          <w:b/>
          <w:bCs/>
        </w:rPr>
        <w:t>faster than reading a single byte at a time</w:t>
      </w:r>
      <w:r w:rsidRPr="000A12E2">
        <w:t xml:space="preserve"> from an InputStream, especially for disk access and larger data amounts.</w:t>
      </w:r>
    </w:p>
    <w:p w14:paraId="6E382430" w14:textId="77777777" w:rsidR="00B91364" w:rsidRDefault="00B91364" w:rsidP="00B91364">
      <w:pPr>
        <w:spacing w:line="240" w:lineRule="auto"/>
      </w:pPr>
    </w:p>
    <w:p w14:paraId="76F62101" w14:textId="1F5A81F4" w:rsidR="000D791E" w:rsidRDefault="000D791E" w:rsidP="000D791E">
      <w:r>
        <w:t xml:space="preserve">To </w:t>
      </w:r>
      <w:r w:rsidRPr="00304BE4">
        <w:t>convert an unbuffered stream into a buffered stream</w:t>
      </w:r>
      <w:r>
        <w:t xml:space="preserve">, we need to pass </w:t>
      </w:r>
      <w:r w:rsidRPr="00304BE4">
        <w:t>the unbuffered stream object to the constructor for a buffered stream class</w:t>
      </w:r>
    </w:p>
    <w:p w14:paraId="1E35EE7E" w14:textId="77777777" w:rsidR="000D791E" w:rsidRPr="003C00FF" w:rsidRDefault="000D791E" w:rsidP="000D791E">
      <w:pPr>
        <w:pStyle w:val="Output"/>
        <w:rPr>
          <w:b w:val="0"/>
        </w:rPr>
      </w:pPr>
      <w:r w:rsidRPr="003C00FF">
        <w:t>inputStream = new BufferedReader(new FileReader("xanadu.txt"));</w:t>
      </w:r>
    </w:p>
    <w:p w14:paraId="160B1DC2" w14:textId="77777777" w:rsidR="000D791E" w:rsidRPr="003C00FF" w:rsidRDefault="000D791E" w:rsidP="000D791E">
      <w:pPr>
        <w:pStyle w:val="Output"/>
        <w:rPr>
          <w:b w:val="0"/>
        </w:rPr>
      </w:pPr>
      <w:r w:rsidRPr="003C00FF">
        <w:t>outputStream = new BufferedWriter(new FileWriter("characteroutput.txt"));</w:t>
      </w:r>
    </w:p>
    <w:p w14:paraId="438167FA" w14:textId="77777777" w:rsidR="000D791E" w:rsidRDefault="000D791E" w:rsidP="000D791E"/>
    <w:p w14:paraId="567ECD1E" w14:textId="77777777" w:rsidR="000D791E" w:rsidRPr="00697A5C" w:rsidRDefault="000D791E" w:rsidP="000D791E">
      <w:pPr>
        <w:rPr>
          <w:b/>
          <w:u w:val="single"/>
        </w:rPr>
      </w:pPr>
      <w:r>
        <w:rPr>
          <w:b/>
          <w:u w:val="single"/>
        </w:rPr>
        <w:t xml:space="preserve">1. </w:t>
      </w:r>
      <w:r w:rsidRPr="00697A5C">
        <w:rPr>
          <w:b/>
          <w:u w:val="single"/>
        </w:rPr>
        <w:t>BufferedInputStream:</w:t>
      </w:r>
    </w:p>
    <w:p w14:paraId="598FD5EF" w14:textId="23230182" w:rsidR="000D791E" w:rsidRDefault="000D791E" w:rsidP="000D791E">
      <w:r w:rsidRPr="00697A5C">
        <w:rPr>
          <w:b/>
        </w:rPr>
        <w:t>BufferedInputStream</w:t>
      </w:r>
      <w:r>
        <w:t xml:space="preserve"> class is used for reducing number of physical read operation</w:t>
      </w:r>
      <w:r w:rsidR="00B91364">
        <w:t>s</w:t>
      </w:r>
      <w:r>
        <w:t>. When we</w:t>
      </w:r>
    </w:p>
    <w:p w14:paraId="3E603617" w14:textId="77777777" w:rsidR="009C6C84" w:rsidRDefault="000D791E" w:rsidP="009C6C84">
      <w:r>
        <w:t xml:space="preserve">create an object of BufferedInputStream, </w:t>
      </w:r>
      <w:r w:rsidR="009C6C84">
        <w:t>we get a temporary memory space whose</w:t>
      </w:r>
    </w:p>
    <w:p w14:paraId="0C07E4A7" w14:textId="121B0973" w:rsidR="009C6C84" w:rsidRDefault="009C6C84" w:rsidP="009C6C84">
      <w:r w:rsidRPr="00170F53">
        <w:rPr>
          <w:b/>
        </w:rPr>
        <w:t xml:space="preserve">default size is </w:t>
      </w:r>
      <w:r w:rsidRPr="003C00FF">
        <w:rPr>
          <w:b/>
          <w:color w:val="00B050"/>
        </w:rPr>
        <w:t xml:space="preserve">1024 </w:t>
      </w:r>
      <w:r w:rsidR="00B91364" w:rsidRPr="003C00FF">
        <w:rPr>
          <w:b/>
          <w:color w:val="00B050"/>
        </w:rPr>
        <w:t>bytes,</w:t>
      </w:r>
      <w:r w:rsidRPr="003C00FF">
        <w:rPr>
          <w:color w:val="00B050"/>
        </w:rPr>
        <w:t xml:space="preserve"> </w:t>
      </w:r>
      <w:r>
        <w:t>and it can be increased by multiple of 2.</w:t>
      </w:r>
    </w:p>
    <w:p w14:paraId="655087B8" w14:textId="25DB9B68" w:rsidR="000D791E" w:rsidRDefault="000D791E" w:rsidP="009C6C84"/>
    <w:p w14:paraId="5D739188" w14:textId="77777777" w:rsidR="000D791E" w:rsidRPr="008750D3" w:rsidRDefault="000D791E" w:rsidP="000D791E">
      <w:pPr>
        <w:rPr>
          <w:b/>
          <w:u w:val="single"/>
        </w:rPr>
      </w:pPr>
      <w:r w:rsidRPr="008750D3">
        <w:rPr>
          <w:b/>
          <w:u w:val="single"/>
        </w:rPr>
        <w:t>2.BufferedOutputStream:</w:t>
      </w:r>
    </w:p>
    <w:p w14:paraId="35A2F9A1" w14:textId="753C3DFD" w:rsidR="000D791E" w:rsidRDefault="000D791E" w:rsidP="000D791E">
      <w:r>
        <w:t>BufferedOutputStream class is used for reducing number of physical write operation</w:t>
      </w:r>
      <w:r w:rsidR="00B91364">
        <w:t>s.</w:t>
      </w:r>
      <w:r>
        <w:t xml:space="preserve"> when</w:t>
      </w:r>
    </w:p>
    <w:p w14:paraId="484F6C8E" w14:textId="1BBEDF1E" w:rsidR="000D791E" w:rsidRDefault="000D791E" w:rsidP="000D791E">
      <w:r>
        <w:t>we create an object of BufferedOutputStream, we get a temporary memory space whose</w:t>
      </w:r>
    </w:p>
    <w:p w14:paraId="2A045FF9" w14:textId="02A4A385" w:rsidR="000D791E" w:rsidRDefault="000D791E" w:rsidP="000D791E">
      <w:r w:rsidRPr="00170F53">
        <w:rPr>
          <w:b/>
        </w:rPr>
        <w:t xml:space="preserve">default size is </w:t>
      </w:r>
      <w:r w:rsidRPr="003C00FF">
        <w:rPr>
          <w:b/>
          <w:color w:val="00B050"/>
        </w:rPr>
        <w:t xml:space="preserve">1024 </w:t>
      </w:r>
      <w:r w:rsidR="00B91364" w:rsidRPr="003C00FF">
        <w:rPr>
          <w:b/>
          <w:color w:val="00B050"/>
        </w:rPr>
        <w:t>bytes,</w:t>
      </w:r>
      <w:r w:rsidRPr="003C00FF">
        <w:rPr>
          <w:color w:val="00B050"/>
        </w:rPr>
        <w:t xml:space="preserve"> </w:t>
      </w:r>
      <w:r>
        <w:t>and it can be increased by multiple of 2.</w:t>
      </w:r>
    </w:p>
    <w:tbl>
      <w:tblPr>
        <w:tblStyle w:val="TableGrid"/>
        <w:tblW w:w="0" w:type="auto"/>
        <w:tblLook w:val="04A0" w:firstRow="1" w:lastRow="0" w:firstColumn="1" w:lastColumn="0" w:noHBand="0" w:noVBand="1"/>
      </w:tblPr>
      <w:tblGrid>
        <w:gridCol w:w="5305"/>
        <w:gridCol w:w="4045"/>
      </w:tblGrid>
      <w:tr w:rsidR="000D791E" w14:paraId="2CF80A3C" w14:textId="77777777" w:rsidTr="00B91364">
        <w:tc>
          <w:tcPr>
            <w:tcW w:w="5305" w:type="dxa"/>
            <w:shd w:val="clear" w:color="auto" w:fill="D9D9D9" w:themeFill="background1" w:themeFillShade="D9"/>
          </w:tcPr>
          <w:p w14:paraId="06E870BE" w14:textId="77777777" w:rsidR="000D791E" w:rsidRPr="00374B27" w:rsidRDefault="000D791E" w:rsidP="007F3A18">
            <w:pPr>
              <w:jc w:val="center"/>
              <w:rPr>
                <w:b/>
              </w:rPr>
            </w:pPr>
            <w:r w:rsidRPr="00374B27">
              <w:rPr>
                <w:b/>
              </w:rPr>
              <w:t>Constructors</w:t>
            </w:r>
          </w:p>
        </w:tc>
        <w:tc>
          <w:tcPr>
            <w:tcW w:w="4045" w:type="dxa"/>
            <w:shd w:val="clear" w:color="auto" w:fill="D9D9D9" w:themeFill="background1" w:themeFillShade="D9"/>
          </w:tcPr>
          <w:p w14:paraId="1E39DDA0" w14:textId="77777777" w:rsidR="000D791E" w:rsidRPr="00374B27" w:rsidRDefault="000D791E" w:rsidP="007F3A18">
            <w:pPr>
              <w:jc w:val="center"/>
              <w:rPr>
                <w:b/>
              </w:rPr>
            </w:pPr>
            <w:r w:rsidRPr="00374B27">
              <w:rPr>
                <w:b/>
              </w:rPr>
              <w:t>Methods</w:t>
            </w:r>
          </w:p>
        </w:tc>
      </w:tr>
      <w:tr w:rsidR="000D791E" w14:paraId="66AE726D" w14:textId="77777777" w:rsidTr="00B91364">
        <w:tc>
          <w:tcPr>
            <w:tcW w:w="5305" w:type="dxa"/>
          </w:tcPr>
          <w:p w14:paraId="42AD61BC" w14:textId="0121E0AA" w:rsidR="000D791E" w:rsidRDefault="000D791E" w:rsidP="007F3A18">
            <w:pPr>
              <w:rPr>
                <w:b/>
              </w:rPr>
            </w:pPr>
            <w:r w:rsidRPr="00697A5C">
              <w:rPr>
                <w:b/>
              </w:rPr>
              <w:t>BufferedInputStream</w:t>
            </w:r>
            <w:r w:rsidRPr="008507EE">
              <w:rPr>
                <w:b/>
              </w:rPr>
              <w:t>(</w:t>
            </w:r>
            <w:r w:rsidRPr="00697A5C">
              <w:rPr>
                <w:b/>
              </w:rPr>
              <w:t>InputStream</w:t>
            </w:r>
            <w:r>
              <w:rPr>
                <w:b/>
              </w:rPr>
              <w:t xml:space="preserve"> is</w:t>
            </w:r>
            <w:r w:rsidRPr="008507EE">
              <w:rPr>
                <w:b/>
              </w:rPr>
              <w:t>)</w:t>
            </w:r>
            <w:r>
              <w:rPr>
                <w:b/>
              </w:rPr>
              <w:t xml:space="preserve"> </w:t>
            </w:r>
            <w:r w:rsidRPr="00697A5C">
              <w:rPr>
                <w:b/>
              </w:rPr>
              <w:t>BufferedInputStream</w:t>
            </w:r>
            <w:r w:rsidRPr="008507EE">
              <w:rPr>
                <w:b/>
              </w:rPr>
              <w:t>(</w:t>
            </w:r>
            <w:r w:rsidRPr="00697A5C">
              <w:rPr>
                <w:b/>
              </w:rPr>
              <w:t>InputStream</w:t>
            </w:r>
            <w:r>
              <w:rPr>
                <w:b/>
              </w:rPr>
              <w:t xml:space="preserve"> is, int bufsize</w:t>
            </w:r>
            <w:r w:rsidRPr="008507EE">
              <w:rPr>
                <w:b/>
              </w:rPr>
              <w:t>)</w:t>
            </w:r>
          </w:p>
          <w:p w14:paraId="0BB487D8" w14:textId="77777777" w:rsidR="00B91364" w:rsidRPr="008507EE" w:rsidRDefault="00B91364" w:rsidP="007F3A18">
            <w:pPr>
              <w:rPr>
                <w:b/>
              </w:rPr>
            </w:pPr>
          </w:p>
          <w:p w14:paraId="108B3D25" w14:textId="77777777" w:rsidR="000D791E" w:rsidRDefault="000D791E" w:rsidP="007F3A18">
            <w:r>
              <w:rPr>
                <w:b/>
              </w:rPr>
              <w:t>BufferedOut</w:t>
            </w:r>
            <w:r w:rsidRPr="00697A5C">
              <w:rPr>
                <w:b/>
              </w:rPr>
              <w:t>putStream</w:t>
            </w:r>
            <w:r w:rsidRPr="008507EE">
              <w:rPr>
                <w:b/>
              </w:rPr>
              <w:t>(</w:t>
            </w:r>
            <w:r>
              <w:rPr>
                <w:b/>
              </w:rPr>
              <w:t>Output</w:t>
            </w:r>
            <w:r w:rsidRPr="00697A5C">
              <w:rPr>
                <w:b/>
              </w:rPr>
              <w:t>Stream</w:t>
            </w:r>
            <w:r>
              <w:rPr>
                <w:b/>
              </w:rPr>
              <w:t xml:space="preserve"> os</w:t>
            </w:r>
            <w:r w:rsidRPr="008507EE">
              <w:rPr>
                <w:b/>
              </w:rPr>
              <w:t>)</w:t>
            </w:r>
            <w:r>
              <w:rPr>
                <w:b/>
              </w:rPr>
              <w:t xml:space="preserve"> BufferedOut</w:t>
            </w:r>
            <w:r w:rsidRPr="00697A5C">
              <w:rPr>
                <w:b/>
              </w:rPr>
              <w:t>putStream</w:t>
            </w:r>
            <w:r w:rsidRPr="008507EE">
              <w:rPr>
                <w:b/>
              </w:rPr>
              <w:t>(</w:t>
            </w:r>
            <w:r>
              <w:rPr>
                <w:b/>
              </w:rPr>
              <w:t>Output</w:t>
            </w:r>
            <w:r w:rsidRPr="00697A5C">
              <w:rPr>
                <w:b/>
              </w:rPr>
              <w:t>Stream</w:t>
            </w:r>
            <w:r>
              <w:rPr>
                <w:b/>
              </w:rPr>
              <w:t xml:space="preserve"> os, int bufsize</w:t>
            </w:r>
            <w:r w:rsidRPr="008507EE">
              <w:rPr>
                <w:b/>
              </w:rPr>
              <w:t>)</w:t>
            </w:r>
          </w:p>
        </w:tc>
        <w:tc>
          <w:tcPr>
            <w:tcW w:w="4045" w:type="dxa"/>
          </w:tcPr>
          <w:p w14:paraId="48B571BC" w14:textId="77777777" w:rsidR="000D791E" w:rsidRDefault="000D791E" w:rsidP="007F3A18">
            <w:r>
              <w:t>Int read(byte b[])</w:t>
            </w:r>
          </w:p>
          <w:p w14:paraId="73D90319" w14:textId="77777777" w:rsidR="000D791E" w:rsidRDefault="000D791E" w:rsidP="007F3A18">
            <w:r>
              <w:t xml:space="preserve">Int </w:t>
            </w:r>
            <w:r w:rsidRPr="008507EE">
              <w:t>read(byte[] b, int off, int len)</w:t>
            </w:r>
          </w:p>
          <w:p w14:paraId="6758D30F" w14:textId="77777777" w:rsidR="000D791E" w:rsidRDefault="000D791E" w:rsidP="007F3A18"/>
          <w:p w14:paraId="55A5E5C0" w14:textId="77777777" w:rsidR="000D791E" w:rsidRDefault="000D791E" w:rsidP="007F3A18">
            <w:r>
              <w:t>void write(byte b[])</w:t>
            </w:r>
          </w:p>
          <w:p w14:paraId="586BE7E4" w14:textId="77777777" w:rsidR="000D791E" w:rsidRDefault="000D791E" w:rsidP="007F3A18">
            <w:r>
              <w:t>void write</w:t>
            </w:r>
            <w:r w:rsidRPr="008507EE">
              <w:t>(byte[] b, int off, int len)</w:t>
            </w:r>
          </w:p>
          <w:p w14:paraId="3EABFA4F" w14:textId="77777777" w:rsidR="000D791E" w:rsidRPr="00B91364" w:rsidRDefault="000D791E" w:rsidP="007F3A18">
            <w:pPr>
              <w:rPr>
                <w:sz w:val="16"/>
                <w:szCs w:val="16"/>
              </w:rPr>
            </w:pPr>
            <w:r w:rsidRPr="00B91364">
              <w:rPr>
                <w:rFonts w:ascii="Consolas" w:hAnsi="Consolas" w:cs="Consolas"/>
                <w:color w:val="00B050"/>
                <w:sz w:val="16"/>
                <w:szCs w:val="16"/>
              </w:rPr>
              <w:t xml:space="preserve">//only </w:t>
            </w:r>
            <w:r w:rsidRPr="00B91364">
              <w:rPr>
                <w:rFonts w:ascii="Consolas" w:hAnsi="Consolas" w:cs="Consolas"/>
                <w:b/>
                <w:color w:val="00B050"/>
                <w:sz w:val="16"/>
                <w:szCs w:val="16"/>
              </w:rPr>
              <w:t>byte</w:t>
            </w:r>
            <w:r w:rsidRPr="00B91364">
              <w:rPr>
                <w:rFonts w:ascii="Consolas" w:hAnsi="Consolas" w:cs="Consolas"/>
                <w:color w:val="00B050"/>
                <w:sz w:val="16"/>
                <w:szCs w:val="16"/>
              </w:rPr>
              <w:t xml:space="preserve"> type is allowed. (Sure checked)</w:t>
            </w:r>
          </w:p>
        </w:tc>
      </w:tr>
    </w:tbl>
    <w:p w14:paraId="4D68B59C" w14:textId="58E8CCBE" w:rsidR="000D791E" w:rsidRDefault="000D791E" w:rsidP="000D791E">
      <w:r>
        <w:t xml:space="preserve">used for reading/writing data from/to </w:t>
      </w:r>
      <w:r>
        <w:rPr>
          <w:b/>
          <w:color w:val="FF0000"/>
        </w:rPr>
        <w:t>Files</w:t>
      </w:r>
      <w:r>
        <w:t>.</w:t>
      </w:r>
    </w:p>
    <w:p w14:paraId="76037DFF" w14:textId="77777777" w:rsidR="00B91364" w:rsidRDefault="00B91364" w:rsidP="00B91364">
      <w:pPr>
        <w:spacing w:line="240" w:lineRule="auto"/>
      </w:pPr>
    </w:p>
    <w:p w14:paraId="450BFEBC" w14:textId="77777777" w:rsidR="000D791E" w:rsidRDefault="000D791E" w:rsidP="008F7625">
      <w:pPr>
        <w:pStyle w:val="Howitworks"/>
      </w:pPr>
      <w:r>
        <w:t>Example</w:t>
      </w:r>
    </w:p>
    <w:p w14:paraId="78383CB3"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b/>
          <w:bCs/>
          <w:color w:val="7F0055"/>
          <w:sz w:val="18"/>
          <w:szCs w:val="18"/>
        </w:rPr>
        <w:t>public</w:t>
      </w:r>
      <w:r w:rsidRPr="00B91364">
        <w:rPr>
          <w:rFonts w:ascii="Consolas" w:hAnsi="Consolas" w:cs="Courier New"/>
          <w:color w:val="000000"/>
          <w:sz w:val="18"/>
          <w:szCs w:val="18"/>
        </w:rPr>
        <w:t xml:space="preserve"> </w:t>
      </w:r>
      <w:r w:rsidRPr="00B91364">
        <w:rPr>
          <w:rFonts w:ascii="Consolas" w:hAnsi="Consolas" w:cs="Courier New"/>
          <w:b/>
          <w:bCs/>
          <w:color w:val="7F0055"/>
          <w:sz w:val="18"/>
          <w:szCs w:val="18"/>
        </w:rPr>
        <w:t>class</w:t>
      </w:r>
      <w:r w:rsidRPr="00B91364">
        <w:rPr>
          <w:rFonts w:ascii="Consolas" w:hAnsi="Consolas" w:cs="Courier New"/>
          <w:color w:val="000000"/>
          <w:sz w:val="18"/>
          <w:szCs w:val="18"/>
        </w:rPr>
        <w:t xml:space="preserve"> BufferedStreams {</w:t>
      </w:r>
    </w:p>
    <w:p w14:paraId="207D8708"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b/>
          <w:bCs/>
          <w:color w:val="7F0055"/>
          <w:sz w:val="18"/>
          <w:szCs w:val="18"/>
        </w:rPr>
        <w:t>public</w:t>
      </w:r>
      <w:r w:rsidRPr="00B91364">
        <w:rPr>
          <w:rFonts w:ascii="Consolas" w:hAnsi="Consolas" w:cs="Courier New"/>
          <w:color w:val="000000"/>
          <w:sz w:val="18"/>
          <w:szCs w:val="18"/>
        </w:rPr>
        <w:t xml:space="preserve"> </w:t>
      </w:r>
      <w:r w:rsidRPr="00B91364">
        <w:rPr>
          <w:rFonts w:ascii="Consolas" w:hAnsi="Consolas" w:cs="Courier New"/>
          <w:b/>
          <w:bCs/>
          <w:color w:val="7F0055"/>
          <w:sz w:val="18"/>
          <w:szCs w:val="18"/>
        </w:rPr>
        <w:t>static</w:t>
      </w:r>
      <w:r w:rsidRPr="00B91364">
        <w:rPr>
          <w:rFonts w:ascii="Consolas" w:hAnsi="Consolas" w:cs="Courier New"/>
          <w:color w:val="000000"/>
          <w:sz w:val="18"/>
          <w:szCs w:val="18"/>
        </w:rPr>
        <w:t xml:space="preserve"> </w:t>
      </w:r>
      <w:r w:rsidRPr="00B91364">
        <w:rPr>
          <w:rFonts w:ascii="Consolas" w:hAnsi="Consolas" w:cs="Courier New"/>
          <w:b/>
          <w:bCs/>
          <w:color w:val="7F0055"/>
          <w:sz w:val="18"/>
          <w:szCs w:val="18"/>
        </w:rPr>
        <w:t>void</w:t>
      </w:r>
      <w:r w:rsidRPr="00B91364">
        <w:rPr>
          <w:rFonts w:ascii="Consolas" w:hAnsi="Consolas" w:cs="Courier New"/>
          <w:color w:val="000000"/>
          <w:sz w:val="18"/>
          <w:szCs w:val="18"/>
        </w:rPr>
        <w:t xml:space="preserve"> main(String[] </w:t>
      </w:r>
      <w:r w:rsidRPr="00B91364">
        <w:rPr>
          <w:rFonts w:ascii="Consolas" w:hAnsi="Consolas" w:cs="Courier New"/>
          <w:color w:val="6A3E3E"/>
          <w:sz w:val="18"/>
          <w:szCs w:val="18"/>
        </w:rPr>
        <w:t>args</w:t>
      </w:r>
      <w:r w:rsidRPr="00B91364">
        <w:rPr>
          <w:rFonts w:ascii="Consolas" w:hAnsi="Consolas" w:cs="Courier New"/>
          <w:color w:val="000000"/>
          <w:sz w:val="18"/>
          <w:szCs w:val="18"/>
        </w:rPr>
        <w:t xml:space="preserve">) </w:t>
      </w:r>
      <w:r w:rsidRPr="00B91364">
        <w:rPr>
          <w:rFonts w:ascii="Consolas" w:hAnsi="Consolas" w:cs="Courier New"/>
          <w:b/>
          <w:bCs/>
          <w:color w:val="7F0055"/>
          <w:sz w:val="18"/>
          <w:szCs w:val="18"/>
        </w:rPr>
        <w:t>throws</w:t>
      </w:r>
      <w:r w:rsidRPr="00B91364">
        <w:rPr>
          <w:rFonts w:ascii="Consolas" w:hAnsi="Consolas" w:cs="Courier New"/>
          <w:color w:val="000000"/>
          <w:sz w:val="18"/>
          <w:szCs w:val="18"/>
        </w:rPr>
        <w:t xml:space="preserve"> IOException {</w:t>
      </w:r>
    </w:p>
    <w:p w14:paraId="0AB1F5E2"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t xml:space="preserve">String </w:t>
      </w:r>
      <w:r w:rsidRPr="00B91364">
        <w:rPr>
          <w:rFonts w:ascii="Consolas" w:hAnsi="Consolas" w:cs="Courier New"/>
          <w:color w:val="6A3E3E"/>
          <w:sz w:val="18"/>
          <w:szCs w:val="18"/>
        </w:rPr>
        <w:t>filepath</w:t>
      </w:r>
      <w:r w:rsidRPr="00B91364">
        <w:rPr>
          <w:rFonts w:ascii="Consolas" w:hAnsi="Consolas" w:cs="Courier New"/>
          <w:color w:val="000000"/>
          <w:sz w:val="18"/>
          <w:szCs w:val="18"/>
        </w:rPr>
        <w:t xml:space="preserve"> = </w:t>
      </w:r>
      <w:r w:rsidRPr="00B91364">
        <w:rPr>
          <w:rFonts w:ascii="Consolas" w:hAnsi="Consolas" w:cs="Courier New"/>
          <w:color w:val="2A00FF"/>
          <w:sz w:val="18"/>
          <w:szCs w:val="18"/>
        </w:rPr>
        <w:t>"E:\\users\\Kaveti_s\\Desktop\\Books\\sl.txt"</w:t>
      </w:r>
      <w:r w:rsidRPr="00B91364">
        <w:rPr>
          <w:rFonts w:ascii="Consolas" w:hAnsi="Consolas" w:cs="Courier New"/>
          <w:color w:val="000000"/>
          <w:sz w:val="18"/>
          <w:szCs w:val="18"/>
        </w:rPr>
        <w:t>;</w:t>
      </w:r>
    </w:p>
    <w:p w14:paraId="2A211898" w14:textId="77777777" w:rsid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000000"/>
          <w:sz w:val="18"/>
          <w:szCs w:val="18"/>
        </w:rPr>
      </w:pPr>
      <w:r w:rsidRPr="00B91364">
        <w:rPr>
          <w:rFonts w:ascii="Consolas" w:hAnsi="Consolas" w:cs="Courier New"/>
          <w:color w:val="000000"/>
          <w:sz w:val="18"/>
          <w:szCs w:val="18"/>
        </w:rPr>
        <w:tab/>
      </w:r>
    </w:p>
    <w:p w14:paraId="68328683" w14:textId="10A8794E" w:rsidR="000D791E" w:rsidRPr="00B91364" w:rsidRDefault="000D791E" w:rsidP="00B91364">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4C483D" w:themeColor="text2"/>
          <w:sz w:val="18"/>
          <w:szCs w:val="18"/>
        </w:rPr>
      </w:pPr>
      <w:r w:rsidRPr="00B91364">
        <w:rPr>
          <w:rFonts w:ascii="Consolas" w:hAnsi="Consolas" w:cs="Courier New"/>
          <w:color w:val="3F7F5F"/>
          <w:sz w:val="18"/>
          <w:szCs w:val="18"/>
        </w:rPr>
        <w:t xml:space="preserve">// </w:t>
      </w:r>
      <w:r w:rsidR="00B03675" w:rsidRPr="00B91364">
        <w:rPr>
          <w:rFonts w:ascii="Consolas" w:hAnsi="Consolas" w:cs="Courier New"/>
          <w:color w:val="3F7F5F"/>
          <w:sz w:val="18"/>
          <w:szCs w:val="18"/>
        </w:rPr>
        <w:t>1. Create</w:t>
      </w:r>
      <w:r w:rsidRPr="00B91364">
        <w:rPr>
          <w:rFonts w:ascii="Consolas" w:hAnsi="Consolas" w:cs="Courier New"/>
          <w:color w:val="3F7F5F"/>
          <w:sz w:val="18"/>
          <w:szCs w:val="18"/>
        </w:rPr>
        <w:t xml:space="preserve"> Stream Object</w:t>
      </w:r>
    </w:p>
    <w:p w14:paraId="755F3E42"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t xml:space="preserve">FileOutputStream </w:t>
      </w:r>
      <w:r w:rsidRPr="00B91364">
        <w:rPr>
          <w:rFonts w:ascii="Consolas" w:hAnsi="Consolas" w:cs="Courier New"/>
          <w:color w:val="6A3E3E"/>
          <w:sz w:val="18"/>
          <w:szCs w:val="18"/>
        </w:rPr>
        <w:t>fos</w:t>
      </w:r>
      <w:r w:rsidRPr="00B91364">
        <w:rPr>
          <w:rFonts w:ascii="Consolas" w:hAnsi="Consolas" w:cs="Courier New"/>
          <w:color w:val="000000"/>
          <w:sz w:val="18"/>
          <w:szCs w:val="18"/>
        </w:rPr>
        <w:t xml:space="preserve"> = </w:t>
      </w:r>
      <w:r w:rsidRPr="00B91364">
        <w:rPr>
          <w:rFonts w:ascii="Consolas" w:hAnsi="Consolas" w:cs="Courier New"/>
          <w:b/>
          <w:bCs/>
          <w:color w:val="7F0055"/>
          <w:sz w:val="18"/>
          <w:szCs w:val="18"/>
        </w:rPr>
        <w:t>new</w:t>
      </w:r>
      <w:r w:rsidRPr="00B91364">
        <w:rPr>
          <w:rFonts w:ascii="Consolas" w:hAnsi="Consolas" w:cs="Courier New"/>
          <w:color w:val="000000"/>
          <w:sz w:val="18"/>
          <w:szCs w:val="18"/>
        </w:rPr>
        <w:t xml:space="preserve"> FileOutputStream(</w:t>
      </w:r>
      <w:r w:rsidRPr="00B91364">
        <w:rPr>
          <w:rFonts w:ascii="Consolas" w:hAnsi="Consolas" w:cs="Courier New"/>
          <w:color w:val="6A3E3E"/>
          <w:sz w:val="18"/>
          <w:szCs w:val="18"/>
        </w:rPr>
        <w:t>filepath</w:t>
      </w:r>
      <w:r w:rsidRPr="00B91364">
        <w:rPr>
          <w:rFonts w:ascii="Consolas" w:hAnsi="Consolas" w:cs="Courier New"/>
          <w:color w:val="000000"/>
          <w:sz w:val="18"/>
          <w:szCs w:val="18"/>
        </w:rPr>
        <w:t>);</w:t>
      </w:r>
    </w:p>
    <w:p w14:paraId="12D24F4F" w14:textId="77777777" w:rsid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000000"/>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r>
    </w:p>
    <w:p w14:paraId="61E44EAE" w14:textId="03EDB549" w:rsidR="000D791E" w:rsidRPr="00B91364" w:rsidRDefault="000D791E" w:rsidP="00B91364">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4C483D" w:themeColor="text2"/>
          <w:sz w:val="18"/>
          <w:szCs w:val="18"/>
        </w:rPr>
      </w:pPr>
      <w:r w:rsidRPr="00B91364">
        <w:rPr>
          <w:rFonts w:ascii="Consolas" w:hAnsi="Consolas" w:cs="Courier New"/>
          <w:color w:val="3F7F5F"/>
          <w:sz w:val="18"/>
          <w:szCs w:val="18"/>
        </w:rPr>
        <w:t xml:space="preserve">// </w:t>
      </w:r>
      <w:r w:rsidR="00B03675" w:rsidRPr="00B91364">
        <w:rPr>
          <w:rFonts w:ascii="Consolas" w:hAnsi="Consolas" w:cs="Courier New"/>
          <w:color w:val="3F7F5F"/>
          <w:sz w:val="18"/>
          <w:szCs w:val="18"/>
        </w:rPr>
        <w:t>2. pass</w:t>
      </w:r>
      <w:r w:rsidRPr="00B91364">
        <w:rPr>
          <w:rFonts w:ascii="Consolas" w:hAnsi="Consolas" w:cs="Courier New"/>
          <w:color w:val="3F7F5F"/>
          <w:sz w:val="18"/>
          <w:szCs w:val="18"/>
        </w:rPr>
        <w:t xml:space="preserve"> Stream object to BufferStream constructor</w:t>
      </w:r>
    </w:p>
    <w:p w14:paraId="0EAB47D9"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t xml:space="preserve">BufferedOutputStream </w:t>
      </w:r>
      <w:r w:rsidRPr="00B91364">
        <w:rPr>
          <w:rFonts w:ascii="Consolas" w:hAnsi="Consolas" w:cs="Courier New"/>
          <w:color w:val="6A3E3E"/>
          <w:sz w:val="18"/>
          <w:szCs w:val="18"/>
          <w:u w:val="single"/>
        </w:rPr>
        <w:t>bos</w:t>
      </w:r>
      <w:r w:rsidRPr="00B91364">
        <w:rPr>
          <w:rFonts w:ascii="Consolas" w:hAnsi="Consolas" w:cs="Courier New"/>
          <w:color w:val="000000"/>
          <w:sz w:val="18"/>
          <w:szCs w:val="18"/>
        </w:rPr>
        <w:t xml:space="preserve"> = </w:t>
      </w:r>
      <w:r w:rsidRPr="00B91364">
        <w:rPr>
          <w:rFonts w:ascii="Consolas" w:hAnsi="Consolas" w:cs="Courier New"/>
          <w:b/>
          <w:bCs/>
          <w:color w:val="7F0055"/>
          <w:sz w:val="18"/>
          <w:szCs w:val="18"/>
        </w:rPr>
        <w:t>new</w:t>
      </w:r>
      <w:r w:rsidRPr="00B91364">
        <w:rPr>
          <w:rFonts w:ascii="Consolas" w:hAnsi="Consolas" w:cs="Courier New"/>
          <w:color w:val="000000"/>
          <w:sz w:val="18"/>
          <w:szCs w:val="18"/>
        </w:rPr>
        <w:t xml:space="preserve"> BufferedOutputStream(</w:t>
      </w:r>
      <w:r w:rsidRPr="00B91364">
        <w:rPr>
          <w:rFonts w:ascii="Consolas" w:hAnsi="Consolas" w:cs="Courier New"/>
          <w:color w:val="6A3E3E"/>
          <w:sz w:val="18"/>
          <w:szCs w:val="18"/>
        </w:rPr>
        <w:t>fos</w:t>
      </w:r>
      <w:r w:rsidRPr="00B91364">
        <w:rPr>
          <w:rFonts w:ascii="Consolas" w:hAnsi="Consolas" w:cs="Courier New"/>
          <w:color w:val="000000"/>
          <w:sz w:val="18"/>
          <w:szCs w:val="18"/>
        </w:rPr>
        <w:t>);</w:t>
      </w:r>
    </w:p>
    <w:p w14:paraId="5BF0131E"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t xml:space="preserve">String </w:t>
      </w:r>
      <w:r w:rsidRPr="00B91364">
        <w:rPr>
          <w:rFonts w:ascii="Consolas" w:hAnsi="Consolas" w:cs="Courier New"/>
          <w:color w:val="6A3E3E"/>
          <w:sz w:val="18"/>
          <w:szCs w:val="18"/>
        </w:rPr>
        <w:t>s</w:t>
      </w:r>
      <w:r w:rsidRPr="00B91364">
        <w:rPr>
          <w:rFonts w:ascii="Consolas" w:hAnsi="Consolas" w:cs="Courier New"/>
          <w:color w:val="000000"/>
          <w:sz w:val="18"/>
          <w:szCs w:val="18"/>
        </w:rPr>
        <w:t xml:space="preserve"> = </w:t>
      </w:r>
      <w:r w:rsidRPr="00B91364">
        <w:rPr>
          <w:rFonts w:ascii="Consolas" w:hAnsi="Consolas" w:cs="Courier New"/>
          <w:color w:val="2A00FF"/>
          <w:sz w:val="18"/>
          <w:szCs w:val="18"/>
        </w:rPr>
        <w:t>"SmlCodes.com -Programmimg Simplified"</w:t>
      </w:r>
      <w:r w:rsidRPr="00B91364">
        <w:rPr>
          <w:rFonts w:ascii="Consolas" w:hAnsi="Consolas" w:cs="Courier New"/>
          <w:color w:val="000000"/>
          <w:sz w:val="18"/>
          <w:szCs w:val="18"/>
        </w:rPr>
        <w:t>;</w:t>
      </w:r>
    </w:p>
    <w:p w14:paraId="241A4416"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r>
      <w:r w:rsidRPr="00B91364">
        <w:rPr>
          <w:rFonts w:ascii="Consolas" w:hAnsi="Consolas" w:cs="Courier New"/>
          <w:b/>
          <w:bCs/>
          <w:color w:val="7F0055"/>
          <w:sz w:val="18"/>
          <w:szCs w:val="18"/>
        </w:rPr>
        <w:t>byte</w:t>
      </w:r>
      <w:r w:rsidRPr="00B91364">
        <w:rPr>
          <w:rFonts w:ascii="Consolas" w:hAnsi="Consolas" w:cs="Courier New"/>
          <w:color w:val="000000"/>
          <w:sz w:val="18"/>
          <w:szCs w:val="18"/>
        </w:rPr>
        <w:t xml:space="preserve">[] </w:t>
      </w:r>
      <w:r w:rsidRPr="00B91364">
        <w:rPr>
          <w:rFonts w:ascii="Consolas" w:hAnsi="Consolas" w:cs="Courier New"/>
          <w:color w:val="6A3E3E"/>
          <w:sz w:val="18"/>
          <w:szCs w:val="18"/>
        </w:rPr>
        <w:t>b</w:t>
      </w:r>
      <w:r w:rsidRPr="00B91364">
        <w:rPr>
          <w:rFonts w:ascii="Consolas" w:hAnsi="Consolas" w:cs="Courier New"/>
          <w:color w:val="000000"/>
          <w:sz w:val="18"/>
          <w:szCs w:val="18"/>
        </w:rPr>
        <w:t xml:space="preserve"> = </w:t>
      </w:r>
      <w:r w:rsidRPr="00B91364">
        <w:rPr>
          <w:rFonts w:ascii="Consolas" w:hAnsi="Consolas" w:cs="Courier New"/>
          <w:color w:val="6A3E3E"/>
          <w:sz w:val="18"/>
          <w:szCs w:val="18"/>
        </w:rPr>
        <w:t>s</w:t>
      </w:r>
      <w:r w:rsidRPr="00B91364">
        <w:rPr>
          <w:rFonts w:ascii="Consolas" w:hAnsi="Consolas" w:cs="Courier New"/>
          <w:color w:val="000000"/>
          <w:sz w:val="18"/>
          <w:szCs w:val="18"/>
        </w:rPr>
        <w:t>.getBytes();</w:t>
      </w:r>
    </w:p>
    <w:p w14:paraId="1EB2BFD5"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r>
      <w:r w:rsidRPr="00B91364">
        <w:rPr>
          <w:rFonts w:ascii="Consolas" w:hAnsi="Consolas" w:cs="Courier New"/>
          <w:color w:val="6A3E3E"/>
          <w:sz w:val="18"/>
          <w:szCs w:val="18"/>
        </w:rPr>
        <w:t>bos</w:t>
      </w:r>
      <w:r w:rsidRPr="00B91364">
        <w:rPr>
          <w:rFonts w:ascii="Consolas" w:hAnsi="Consolas" w:cs="Courier New"/>
          <w:color w:val="000000"/>
          <w:sz w:val="18"/>
          <w:szCs w:val="18"/>
        </w:rPr>
        <w:t>.write(</w:t>
      </w:r>
      <w:r w:rsidRPr="00B91364">
        <w:rPr>
          <w:rFonts w:ascii="Consolas" w:hAnsi="Consolas" w:cs="Courier New"/>
          <w:color w:val="6A3E3E"/>
          <w:sz w:val="18"/>
          <w:szCs w:val="18"/>
        </w:rPr>
        <w:t>b</w:t>
      </w:r>
      <w:r w:rsidRPr="00B91364">
        <w:rPr>
          <w:rFonts w:ascii="Consolas" w:hAnsi="Consolas" w:cs="Courier New"/>
          <w:color w:val="000000"/>
          <w:sz w:val="18"/>
          <w:szCs w:val="18"/>
        </w:rPr>
        <w:t>);</w:t>
      </w:r>
    </w:p>
    <w:p w14:paraId="4A761EED"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r>
      <w:r w:rsidRPr="00B91364">
        <w:rPr>
          <w:rFonts w:ascii="Consolas" w:hAnsi="Consolas" w:cs="Courier New"/>
          <w:color w:val="6A3E3E"/>
          <w:sz w:val="18"/>
          <w:szCs w:val="18"/>
        </w:rPr>
        <w:t>bos</w:t>
      </w:r>
      <w:r w:rsidRPr="00B91364">
        <w:rPr>
          <w:rFonts w:ascii="Consolas" w:hAnsi="Consolas" w:cs="Courier New"/>
          <w:color w:val="000000"/>
          <w:sz w:val="18"/>
          <w:szCs w:val="18"/>
        </w:rPr>
        <w:t>.flush();</w:t>
      </w:r>
    </w:p>
    <w:p w14:paraId="37F82E67" w14:textId="19632543"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3F7F5F"/>
          <w:sz w:val="18"/>
          <w:szCs w:val="18"/>
        </w:rPr>
        <w:t>// 1.Create Stream Object</w:t>
      </w:r>
    </w:p>
    <w:p w14:paraId="4718EB8D"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t xml:space="preserve">FileInputStream </w:t>
      </w:r>
      <w:r w:rsidRPr="00B91364">
        <w:rPr>
          <w:rFonts w:ascii="Consolas" w:hAnsi="Consolas" w:cs="Courier New"/>
          <w:color w:val="6A3E3E"/>
          <w:sz w:val="18"/>
          <w:szCs w:val="18"/>
        </w:rPr>
        <w:t>fis</w:t>
      </w:r>
      <w:r w:rsidRPr="00B91364">
        <w:rPr>
          <w:rFonts w:ascii="Consolas" w:hAnsi="Consolas" w:cs="Courier New"/>
          <w:color w:val="000000"/>
          <w:sz w:val="18"/>
          <w:szCs w:val="18"/>
        </w:rPr>
        <w:t xml:space="preserve"> = </w:t>
      </w:r>
      <w:r w:rsidRPr="00B91364">
        <w:rPr>
          <w:rFonts w:ascii="Consolas" w:hAnsi="Consolas" w:cs="Courier New"/>
          <w:b/>
          <w:bCs/>
          <w:color w:val="7F0055"/>
          <w:sz w:val="18"/>
          <w:szCs w:val="18"/>
        </w:rPr>
        <w:t>new</w:t>
      </w:r>
      <w:r w:rsidRPr="00B91364">
        <w:rPr>
          <w:rFonts w:ascii="Consolas" w:hAnsi="Consolas" w:cs="Courier New"/>
          <w:color w:val="000000"/>
          <w:sz w:val="18"/>
          <w:szCs w:val="18"/>
        </w:rPr>
        <w:t xml:space="preserve"> FileInputStream(</w:t>
      </w:r>
      <w:r w:rsidRPr="00B91364">
        <w:rPr>
          <w:rFonts w:ascii="Consolas" w:hAnsi="Consolas" w:cs="Courier New"/>
          <w:color w:val="6A3E3E"/>
          <w:sz w:val="18"/>
          <w:szCs w:val="18"/>
        </w:rPr>
        <w:t>filepath</w:t>
      </w:r>
      <w:r w:rsidRPr="00B91364">
        <w:rPr>
          <w:rFonts w:ascii="Consolas" w:hAnsi="Consolas" w:cs="Courier New"/>
          <w:color w:val="000000"/>
          <w:sz w:val="18"/>
          <w:szCs w:val="18"/>
        </w:rPr>
        <w:t>);</w:t>
      </w:r>
    </w:p>
    <w:p w14:paraId="11F216D3" w14:textId="77777777" w:rsidR="00B0367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000000"/>
          <w:sz w:val="18"/>
          <w:szCs w:val="18"/>
        </w:rPr>
      </w:pPr>
      <w:r w:rsidRPr="00B91364">
        <w:rPr>
          <w:rFonts w:ascii="Consolas" w:hAnsi="Consolas" w:cs="Courier New"/>
          <w:color w:val="000000"/>
          <w:sz w:val="18"/>
          <w:szCs w:val="18"/>
        </w:rPr>
        <w:lastRenderedPageBreak/>
        <w:tab/>
      </w:r>
      <w:r w:rsidRPr="00B91364">
        <w:rPr>
          <w:rFonts w:ascii="Consolas" w:hAnsi="Consolas" w:cs="Courier New"/>
          <w:color w:val="000000"/>
          <w:sz w:val="18"/>
          <w:szCs w:val="18"/>
        </w:rPr>
        <w:tab/>
      </w:r>
    </w:p>
    <w:p w14:paraId="22115AAA" w14:textId="515055A2" w:rsidR="000D791E" w:rsidRPr="00B91364" w:rsidRDefault="000D791E" w:rsidP="00B03675">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4C483D" w:themeColor="text2"/>
          <w:sz w:val="18"/>
          <w:szCs w:val="18"/>
        </w:rPr>
      </w:pPr>
      <w:r w:rsidRPr="00B91364">
        <w:rPr>
          <w:rFonts w:ascii="Consolas" w:hAnsi="Consolas" w:cs="Courier New"/>
          <w:color w:val="3F7F5F"/>
          <w:sz w:val="18"/>
          <w:szCs w:val="18"/>
        </w:rPr>
        <w:t>// 2.pass Stream object to BufferStream constructor</w:t>
      </w:r>
    </w:p>
    <w:p w14:paraId="0ECFE874"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t xml:space="preserve">BufferedInputStream </w:t>
      </w:r>
      <w:r w:rsidRPr="00B91364">
        <w:rPr>
          <w:rFonts w:ascii="Consolas" w:hAnsi="Consolas" w:cs="Courier New"/>
          <w:color w:val="6A3E3E"/>
          <w:sz w:val="18"/>
          <w:szCs w:val="18"/>
          <w:u w:val="single"/>
        </w:rPr>
        <w:t>bis</w:t>
      </w:r>
      <w:r w:rsidRPr="00B91364">
        <w:rPr>
          <w:rFonts w:ascii="Consolas" w:hAnsi="Consolas" w:cs="Courier New"/>
          <w:color w:val="000000"/>
          <w:sz w:val="18"/>
          <w:szCs w:val="18"/>
        </w:rPr>
        <w:t xml:space="preserve"> = </w:t>
      </w:r>
      <w:r w:rsidRPr="00B91364">
        <w:rPr>
          <w:rFonts w:ascii="Consolas" w:hAnsi="Consolas" w:cs="Courier New"/>
          <w:b/>
          <w:bCs/>
          <w:color w:val="7F0055"/>
          <w:sz w:val="18"/>
          <w:szCs w:val="18"/>
        </w:rPr>
        <w:t>new</w:t>
      </w:r>
      <w:r w:rsidRPr="00B91364">
        <w:rPr>
          <w:rFonts w:ascii="Consolas" w:hAnsi="Consolas" w:cs="Courier New"/>
          <w:color w:val="000000"/>
          <w:sz w:val="18"/>
          <w:szCs w:val="18"/>
        </w:rPr>
        <w:t xml:space="preserve"> BufferedInputStream(</w:t>
      </w:r>
      <w:r w:rsidRPr="00B91364">
        <w:rPr>
          <w:rFonts w:ascii="Consolas" w:hAnsi="Consolas" w:cs="Courier New"/>
          <w:color w:val="6A3E3E"/>
          <w:sz w:val="18"/>
          <w:szCs w:val="18"/>
        </w:rPr>
        <w:t>fis</w:t>
      </w:r>
      <w:r w:rsidRPr="00B91364">
        <w:rPr>
          <w:rFonts w:ascii="Consolas" w:hAnsi="Consolas" w:cs="Courier New"/>
          <w:color w:val="000000"/>
          <w:sz w:val="18"/>
          <w:szCs w:val="18"/>
        </w:rPr>
        <w:t>);</w:t>
      </w:r>
    </w:p>
    <w:p w14:paraId="5915628F"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r>
      <w:r w:rsidRPr="00B91364">
        <w:rPr>
          <w:rFonts w:ascii="Consolas" w:hAnsi="Consolas" w:cs="Courier New"/>
          <w:color w:val="000000"/>
          <w:sz w:val="18"/>
          <w:szCs w:val="18"/>
        </w:rPr>
        <w:tab/>
      </w:r>
      <w:r w:rsidRPr="00B91364">
        <w:rPr>
          <w:rFonts w:ascii="Consolas" w:hAnsi="Consolas" w:cs="Courier New"/>
          <w:b/>
          <w:bCs/>
          <w:color w:val="7F0055"/>
          <w:sz w:val="18"/>
          <w:szCs w:val="18"/>
        </w:rPr>
        <w:t>int</w:t>
      </w:r>
      <w:r w:rsidRPr="00B91364">
        <w:rPr>
          <w:rFonts w:ascii="Consolas" w:hAnsi="Consolas" w:cs="Courier New"/>
          <w:color w:val="000000"/>
          <w:sz w:val="18"/>
          <w:szCs w:val="18"/>
        </w:rPr>
        <w:t xml:space="preserve"> </w:t>
      </w:r>
      <w:r w:rsidRPr="00B91364">
        <w:rPr>
          <w:rFonts w:ascii="Consolas" w:hAnsi="Consolas" w:cs="Courier New"/>
          <w:color w:val="6A3E3E"/>
          <w:sz w:val="18"/>
          <w:szCs w:val="18"/>
        </w:rPr>
        <w:t>i</w:t>
      </w:r>
      <w:r w:rsidRPr="00B91364">
        <w:rPr>
          <w:rFonts w:ascii="Consolas" w:hAnsi="Consolas" w:cs="Courier New"/>
          <w:color w:val="000000"/>
          <w:sz w:val="18"/>
          <w:szCs w:val="18"/>
        </w:rPr>
        <w:t xml:space="preserve">;  </w:t>
      </w:r>
    </w:p>
    <w:p w14:paraId="2472FF89"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t xml:space="preserve">    </w:t>
      </w:r>
      <w:r w:rsidRPr="00B91364">
        <w:rPr>
          <w:rFonts w:ascii="Consolas" w:hAnsi="Consolas" w:cs="Courier New"/>
          <w:b/>
          <w:bCs/>
          <w:color w:val="7F0055"/>
          <w:sz w:val="18"/>
          <w:szCs w:val="18"/>
        </w:rPr>
        <w:t>while</w:t>
      </w:r>
      <w:r w:rsidRPr="00B91364">
        <w:rPr>
          <w:rFonts w:ascii="Consolas" w:hAnsi="Consolas" w:cs="Courier New"/>
          <w:color w:val="000000"/>
          <w:sz w:val="18"/>
          <w:szCs w:val="18"/>
        </w:rPr>
        <w:t>((</w:t>
      </w:r>
      <w:r w:rsidRPr="00B91364">
        <w:rPr>
          <w:rFonts w:ascii="Consolas" w:hAnsi="Consolas" w:cs="Courier New"/>
          <w:color w:val="6A3E3E"/>
          <w:sz w:val="18"/>
          <w:szCs w:val="18"/>
        </w:rPr>
        <w:t>i</w:t>
      </w:r>
      <w:r w:rsidRPr="00B91364">
        <w:rPr>
          <w:rFonts w:ascii="Consolas" w:hAnsi="Consolas" w:cs="Courier New"/>
          <w:color w:val="000000"/>
          <w:sz w:val="18"/>
          <w:szCs w:val="18"/>
        </w:rPr>
        <w:t>=</w:t>
      </w:r>
      <w:r w:rsidRPr="00B91364">
        <w:rPr>
          <w:rFonts w:ascii="Consolas" w:hAnsi="Consolas" w:cs="Courier New"/>
          <w:color w:val="6A3E3E"/>
          <w:sz w:val="18"/>
          <w:szCs w:val="18"/>
        </w:rPr>
        <w:t>bis</w:t>
      </w:r>
      <w:r w:rsidRPr="00B91364">
        <w:rPr>
          <w:rFonts w:ascii="Consolas" w:hAnsi="Consolas" w:cs="Courier New"/>
          <w:color w:val="000000"/>
          <w:sz w:val="18"/>
          <w:szCs w:val="18"/>
        </w:rPr>
        <w:t xml:space="preserve">.read())!=-1){  </w:t>
      </w:r>
    </w:p>
    <w:p w14:paraId="6AC200B6"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t xml:space="preserve">     System.</w:t>
      </w:r>
      <w:r w:rsidRPr="00B91364">
        <w:rPr>
          <w:rFonts w:ascii="Consolas" w:hAnsi="Consolas" w:cs="Courier New"/>
          <w:b/>
          <w:bCs/>
          <w:i/>
          <w:iCs/>
          <w:color w:val="0000C0"/>
          <w:sz w:val="18"/>
          <w:szCs w:val="18"/>
        </w:rPr>
        <w:t>out</w:t>
      </w:r>
      <w:r w:rsidRPr="00B91364">
        <w:rPr>
          <w:rFonts w:ascii="Consolas" w:hAnsi="Consolas" w:cs="Courier New"/>
          <w:color w:val="000000"/>
          <w:sz w:val="18"/>
          <w:szCs w:val="18"/>
        </w:rPr>
        <w:t>.println((</w:t>
      </w:r>
      <w:r w:rsidRPr="00B91364">
        <w:rPr>
          <w:rFonts w:ascii="Consolas" w:hAnsi="Consolas" w:cs="Courier New"/>
          <w:b/>
          <w:bCs/>
          <w:color w:val="7F0055"/>
          <w:sz w:val="18"/>
          <w:szCs w:val="18"/>
        </w:rPr>
        <w:t>char</w:t>
      </w:r>
      <w:r w:rsidRPr="00B91364">
        <w:rPr>
          <w:rFonts w:ascii="Consolas" w:hAnsi="Consolas" w:cs="Courier New"/>
          <w:color w:val="000000"/>
          <w:sz w:val="18"/>
          <w:szCs w:val="18"/>
        </w:rPr>
        <w:t>)</w:t>
      </w:r>
      <w:r w:rsidRPr="00B91364">
        <w:rPr>
          <w:rFonts w:ascii="Consolas" w:hAnsi="Consolas" w:cs="Courier New"/>
          <w:color w:val="6A3E3E"/>
          <w:sz w:val="18"/>
          <w:szCs w:val="18"/>
        </w:rPr>
        <w:t>i</w:t>
      </w:r>
      <w:r w:rsidRPr="00B91364">
        <w:rPr>
          <w:rFonts w:ascii="Consolas" w:hAnsi="Consolas" w:cs="Courier New"/>
          <w:color w:val="000000"/>
          <w:sz w:val="18"/>
          <w:szCs w:val="18"/>
        </w:rPr>
        <w:t xml:space="preserve">);  </w:t>
      </w:r>
    </w:p>
    <w:p w14:paraId="2FA22D12"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t xml:space="preserve">    } </w:t>
      </w:r>
    </w:p>
    <w:p w14:paraId="7BA7D50A" w14:textId="77777777" w:rsidR="000D791E" w:rsidRPr="00B91364"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B91364">
        <w:rPr>
          <w:rFonts w:ascii="Consolas" w:hAnsi="Consolas" w:cs="Courier New"/>
          <w:color w:val="000000"/>
          <w:sz w:val="18"/>
          <w:szCs w:val="18"/>
        </w:rPr>
        <w:tab/>
        <w:t>}</w:t>
      </w:r>
    </w:p>
    <w:p w14:paraId="70A4E81A" w14:textId="77777777" w:rsidR="000D791E" w:rsidRPr="00B91364" w:rsidRDefault="000D791E" w:rsidP="000D791E">
      <w:pPr>
        <w:pBdr>
          <w:top w:val="single" w:sz="4" w:space="1" w:color="auto"/>
          <w:left w:val="single" w:sz="4" w:space="4" w:color="auto"/>
          <w:bottom w:val="single" w:sz="4" w:space="1" w:color="auto"/>
          <w:right w:val="single" w:sz="4" w:space="4" w:color="auto"/>
        </w:pBdr>
        <w:rPr>
          <w:rFonts w:ascii="Consolas" w:hAnsi="Consolas" w:cs="Courier New"/>
          <w:color w:val="000000"/>
          <w:sz w:val="18"/>
          <w:szCs w:val="18"/>
        </w:rPr>
      </w:pPr>
      <w:r w:rsidRPr="00B91364">
        <w:rPr>
          <w:rFonts w:ascii="Consolas" w:hAnsi="Consolas" w:cs="Courier New"/>
          <w:color w:val="000000"/>
          <w:sz w:val="18"/>
          <w:szCs w:val="18"/>
        </w:rPr>
        <w:t>}</w:t>
      </w:r>
    </w:p>
    <w:p w14:paraId="016916E0" w14:textId="526955ED" w:rsidR="000D791E" w:rsidRPr="00742CA8" w:rsidRDefault="000D791E" w:rsidP="00B413EE">
      <w:pPr>
        <w:pStyle w:val="Qsns"/>
        <w:numPr>
          <w:ilvl w:val="0"/>
          <w:numId w:val="239"/>
        </w:numPr>
        <w:shd w:val="solid" w:color="0099FF" w:fill="FF9900"/>
      </w:pPr>
      <w:r w:rsidRPr="00170F53">
        <w:t xml:space="preserve">Byte streams will transfer </w:t>
      </w:r>
      <w:r>
        <w:t>1</w:t>
      </w:r>
      <w:r w:rsidRPr="00170F53">
        <w:t xml:space="preserve"> byte of data</w:t>
      </w:r>
      <w:r>
        <w:t xml:space="preserve"> at a time</w:t>
      </w:r>
      <w:r w:rsidR="00E60D63">
        <w:sym w:font="Wingdings" w:char="F0E8"/>
      </w:r>
      <w:r w:rsidR="00E60D63">
        <w:t xml:space="preserve"> Allows </w:t>
      </w:r>
      <w:r w:rsidR="00EA0584">
        <w:rPr>
          <w:color w:val="FFFF00"/>
        </w:rPr>
        <w:t>b</w:t>
      </w:r>
      <w:r w:rsidR="00E60D63" w:rsidRPr="00D82945">
        <w:rPr>
          <w:color w:val="FFFF00"/>
        </w:rPr>
        <w:t>yte</w:t>
      </w:r>
      <w:r w:rsidR="00EA0584">
        <w:rPr>
          <w:color w:val="FFFF00"/>
        </w:rPr>
        <w:t>(int)</w:t>
      </w:r>
      <w:r w:rsidR="00E60D63" w:rsidRPr="00D82945">
        <w:rPr>
          <w:color w:val="FFFF00"/>
        </w:rPr>
        <w:t xml:space="preserve"> </w:t>
      </w:r>
      <w:r w:rsidR="00E60D63">
        <w:t>datatype only</w:t>
      </w:r>
    </w:p>
    <w:p w14:paraId="379F325E" w14:textId="4006A732" w:rsidR="000D791E" w:rsidRDefault="000D791E" w:rsidP="00B413EE">
      <w:pPr>
        <w:pStyle w:val="Qsns"/>
        <w:numPr>
          <w:ilvl w:val="0"/>
          <w:numId w:val="239"/>
        </w:numPr>
        <w:shd w:val="solid" w:color="0099FF" w:fill="FF9900"/>
      </w:pPr>
      <w:r w:rsidRPr="00170F53">
        <w:t>Character streams will transfer 2 bytes</w:t>
      </w:r>
      <w:r>
        <w:t xml:space="preserve"> </w:t>
      </w:r>
      <w:r w:rsidRPr="00170F53">
        <w:t>of data</w:t>
      </w:r>
      <w:r>
        <w:t xml:space="preserve"> at a time</w:t>
      </w:r>
      <w:r w:rsidR="00D82945">
        <w:sym w:font="Wingdings" w:char="F0E8"/>
      </w:r>
      <w:r w:rsidR="00D82945">
        <w:t xml:space="preserve"> Allows </w:t>
      </w:r>
      <w:r w:rsidR="00EA0584">
        <w:rPr>
          <w:color w:val="FFFF00"/>
        </w:rPr>
        <w:t>c</w:t>
      </w:r>
      <w:r w:rsidR="00D82945" w:rsidRPr="00D82945">
        <w:rPr>
          <w:color w:val="FFFF00"/>
        </w:rPr>
        <w:t>har</w:t>
      </w:r>
      <w:r w:rsidR="00EA0584">
        <w:rPr>
          <w:color w:val="FFFF00"/>
        </w:rPr>
        <w:t>(int)</w:t>
      </w:r>
      <w:r w:rsidR="00D82945" w:rsidRPr="00D82945">
        <w:rPr>
          <w:color w:val="FFFF00"/>
        </w:rPr>
        <w:t xml:space="preserve"> </w:t>
      </w:r>
      <w:r w:rsidR="00D82945">
        <w:t>type only</w:t>
      </w:r>
    </w:p>
    <w:p w14:paraId="715C1351" w14:textId="4DFD514B" w:rsidR="000D791E" w:rsidRPr="00742CA8" w:rsidRDefault="000D791E" w:rsidP="00B413EE">
      <w:pPr>
        <w:pStyle w:val="Qsns"/>
        <w:numPr>
          <w:ilvl w:val="0"/>
          <w:numId w:val="239"/>
        </w:numPr>
        <w:shd w:val="solid" w:color="0099FF" w:fill="FF9900"/>
      </w:pPr>
      <w:r>
        <w:t>Buffered Streams will transfer 1024 bytes of data at a time</w:t>
      </w:r>
      <w:r w:rsidR="00D82945">
        <w:sym w:font="Wingdings" w:char="F0E8"/>
      </w:r>
      <w:r w:rsidR="00D82945">
        <w:t xml:space="preserve"> Allows </w:t>
      </w:r>
      <w:r w:rsidR="00D82945" w:rsidRPr="00D82945">
        <w:rPr>
          <w:color w:val="FFFF00"/>
        </w:rPr>
        <w:t xml:space="preserve">Byte/Char </w:t>
      </w:r>
      <w:r w:rsidR="00D82945">
        <w:t>type</w:t>
      </w:r>
    </w:p>
    <w:p w14:paraId="50E365CB" w14:textId="77777777" w:rsidR="003B2F6D" w:rsidRDefault="003B2F6D" w:rsidP="000D791E"/>
    <w:p w14:paraId="5654B99C" w14:textId="77777777" w:rsidR="000D791E" w:rsidRDefault="000D791E" w:rsidP="000D791E">
      <w:pPr>
        <w:pStyle w:val="Heading2"/>
      </w:pPr>
      <w:bookmarkStart w:id="67" w:name="_Toc461734621"/>
      <w:bookmarkStart w:id="68" w:name="_Toc94350635"/>
      <w:r>
        <w:t>Data Streams</w:t>
      </w:r>
      <w:bookmarkEnd w:id="67"/>
      <w:bookmarkEnd w:id="68"/>
    </w:p>
    <w:p w14:paraId="0B618C96" w14:textId="20417373" w:rsidR="000D791E" w:rsidRDefault="000D791E" w:rsidP="000D791E">
      <w:r>
        <w:t xml:space="preserve">In Previous InputStream </w:t>
      </w:r>
      <w:r w:rsidR="001D0837">
        <w:t>allowed</w:t>
      </w:r>
      <w:r>
        <w:t xml:space="preserve"> only </w:t>
      </w:r>
      <w:r w:rsidRPr="00C04BC5">
        <w:rPr>
          <w:b/>
        </w:rPr>
        <w:t>int type</w:t>
      </w:r>
      <w:r>
        <w:t xml:space="preserve">, Byte Stream allowed only </w:t>
      </w:r>
      <w:r w:rsidRPr="00C04BC5">
        <w:rPr>
          <w:b/>
        </w:rPr>
        <w:t>byte[]</w:t>
      </w:r>
      <w:r>
        <w:t xml:space="preserve"> &amp; CharacterStream allowed only </w:t>
      </w:r>
      <w:r w:rsidRPr="00C04BC5">
        <w:rPr>
          <w:b/>
        </w:rPr>
        <w:t>char[]</w:t>
      </w:r>
      <w:r>
        <w:t xml:space="preserve"> for writing data.</w:t>
      </w:r>
    </w:p>
    <w:p w14:paraId="09F6C312" w14:textId="77777777" w:rsidR="005D14F5" w:rsidRDefault="005D14F5" w:rsidP="005D14F5">
      <w:pPr>
        <w:spacing w:line="240" w:lineRule="auto"/>
      </w:pPr>
    </w:p>
    <w:p w14:paraId="385B1416" w14:textId="5AA6372B" w:rsidR="000D791E" w:rsidRDefault="000D791E" w:rsidP="000D791E">
      <w:r>
        <w:t xml:space="preserve">To work with Other </w:t>
      </w:r>
      <w:r w:rsidR="005D14F5">
        <w:t>Datatypes,</w:t>
      </w:r>
      <w:r>
        <w:t xml:space="preserve"> </w:t>
      </w:r>
      <w:r w:rsidRPr="00A467B5">
        <w:t xml:space="preserve">Data streams </w:t>
      </w:r>
      <w:r>
        <w:t xml:space="preserve">introduced to </w:t>
      </w:r>
      <w:r w:rsidRPr="00A467B5">
        <w:t xml:space="preserve">support binary I/O of </w:t>
      </w:r>
      <w:r w:rsidRPr="00EF67EA">
        <w:rPr>
          <w:b/>
        </w:rPr>
        <w:t>primitive data type values</w:t>
      </w:r>
      <w:r w:rsidRPr="00A467B5">
        <w:t xml:space="preserve"> (</w:t>
      </w:r>
      <w:r w:rsidRPr="00E61B8C">
        <w:rPr>
          <w:b/>
          <w:i/>
          <w:color w:val="00B050"/>
        </w:rPr>
        <w:t>boolean, char, byte, short, int, long, float, and double</w:t>
      </w:r>
      <w:r w:rsidRPr="00A467B5">
        <w:t xml:space="preserve">) </w:t>
      </w:r>
      <w:r>
        <w:t>and</w:t>
      </w:r>
      <w:r w:rsidRPr="00A467B5">
        <w:t xml:space="preserve"> </w:t>
      </w:r>
      <w:r w:rsidRPr="00EF67EA">
        <w:rPr>
          <w:b/>
        </w:rPr>
        <w:t>String</w:t>
      </w:r>
      <w:r w:rsidRPr="00A467B5">
        <w:t xml:space="preserve"> values</w:t>
      </w:r>
      <w:r>
        <w:t>.</w:t>
      </w:r>
      <w:r w:rsidRPr="00931470">
        <w:t xml:space="preserve"> All data streams implement either the </w:t>
      </w:r>
      <w:r w:rsidRPr="00931470">
        <w:rPr>
          <w:b/>
        </w:rPr>
        <w:t>DataInput</w:t>
      </w:r>
      <w:r w:rsidRPr="00931470">
        <w:t xml:space="preserve"> interface or the </w:t>
      </w:r>
      <w:r w:rsidRPr="00931470">
        <w:rPr>
          <w:b/>
        </w:rPr>
        <w:t>DataOutput</w:t>
      </w:r>
      <w:r w:rsidRPr="00931470">
        <w:t xml:space="preserve"> interface</w:t>
      </w:r>
    </w:p>
    <w:p w14:paraId="359F5E37" w14:textId="77777777" w:rsidR="005D14F5" w:rsidRDefault="005D14F5" w:rsidP="005D14F5">
      <w:pPr>
        <w:spacing w:line="240" w:lineRule="auto"/>
      </w:pPr>
    </w:p>
    <w:p w14:paraId="191E4F4F" w14:textId="3A0E1C7D" w:rsidR="000D791E" w:rsidRDefault="000D791E" w:rsidP="006F728B">
      <w:pPr>
        <w:pStyle w:val="ListParagraph"/>
        <w:numPr>
          <w:ilvl w:val="0"/>
          <w:numId w:val="67"/>
        </w:numPr>
      </w:pPr>
      <w:r w:rsidRPr="00931470">
        <w:rPr>
          <w:b/>
          <w:u w:val="single"/>
        </w:rPr>
        <w:t xml:space="preserve">DataInputStream: </w:t>
      </w:r>
      <w:r w:rsidRPr="005D14F5">
        <w:rPr>
          <w:bCs/>
        </w:rPr>
        <w:t xml:space="preserve">Used </w:t>
      </w:r>
      <w:r>
        <w:t xml:space="preserve">for </w:t>
      </w:r>
      <w:r w:rsidRPr="00931470">
        <w:t xml:space="preserve">read primitive Java data types from input </w:t>
      </w:r>
      <w:r w:rsidR="005D14F5" w:rsidRPr="00931470">
        <w:t>stream</w:t>
      </w:r>
      <w:r w:rsidR="005D14F5">
        <w:t>. (</w:t>
      </w:r>
      <w:r w:rsidRPr="00931470">
        <w:rPr>
          <w:b/>
        </w:rPr>
        <w:t>readXXX()</w:t>
      </w:r>
      <w:r>
        <w:rPr>
          <w:b/>
        </w:rPr>
        <w:t xml:space="preserve"> method</w:t>
      </w:r>
      <w:r w:rsidRPr="00931470">
        <w:rPr>
          <w:b/>
        </w:rPr>
        <w:t>)</w:t>
      </w:r>
    </w:p>
    <w:p w14:paraId="3AD54FD5" w14:textId="679C3E96" w:rsidR="000D791E" w:rsidRPr="00DF0A83" w:rsidRDefault="000D791E" w:rsidP="006F728B">
      <w:pPr>
        <w:pStyle w:val="ListParagraph"/>
        <w:numPr>
          <w:ilvl w:val="0"/>
          <w:numId w:val="67"/>
        </w:numPr>
      </w:pPr>
      <w:r w:rsidRPr="00931470">
        <w:rPr>
          <w:b/>
          <w:u w:val="single"/>
        </w:rPr>
        <w:t>DataOutputStram</w:t>
      </w:r>
      <w:r>
        <w:t>: Used for write</w:t>
      </w:r>
      <w:r w:rsidRPr="00931470">
        <w:t xml:space="preserve"> primitive Java data types </w:t>
      </w:r>
      <w:r>
        <w:t>to</w:t>
      </w:r>
      <w:r w:rsidRPr="00931470">
        <w:t xml:space="preserve"> </w:t>
      </w:r>
      <w:r>
        <w:t>Output</w:t>
      </w:r>
      <w:r w:rsidRPr="00931470">
        <w:t xml:space="preserve"> </w:t>
      </w:r>
      <w:r w:rsidR="005D14F5" w:rsidRPr="00931470">
        <w:t>stream</w:t>
      </w:r>
      <w:r w:rsidR="005D14F5">
        <w:t>. (</w:t>
      </w:r>
      <w:r>
        <w:rPr>
          <w:b/>
        </w:rPr>
        <w:t>writeXXX</w:t>
      </w:r>
      <w:r w:rsidRPr="00931470">
        <w:rPr>
          <w:b/>
        </w:rPr>
        <w:t>()</w:t>
      </w:r>
      <w:r>
        <w:rPr>
          <w:b/>
        </w:rPr>
        <w:t xml:space="preserve"> method</w:t>
      </w:r>
      <w:r w:rsidRPr="00931470">
        <w:rPr>
          <w:b/>
        </w:rPr>
        <w:t>)</w:t>
      </w:r>
    </w:p>
    <w:p w14:paraId="246478D2" w14:textId="77777777" w:rsidR="000D791E" w:rsidRDefault="000D791E" w:rsidP="000D791E">
      <w:pPr>
        <w:pStyle w:val="ListParagraph"/>
        <w:ind w:left="360"/>
      </w:pPr>
      <w:r>
        <w:t>here XXX = primitive data types</w:t>
      </w:r>
    </w:p>
    <w:tbl>
      <w:tblPr>
        <w:tblStyle w:val="TableGrid"/>
        <w:tblW w:w="0" w:type="auto"/>
        <w:tblLook w:val="04A0" w:firstRow="1" w:lastRow="0" w:firstColumn="1" w:lastColumn="0" w:noHBand="0" w:noVBand="1"/>
      </w:tblPr>
      <w:tblGrid>
        <w:gridCol w:w="5755"/>
        <w:gridCol w:w="3595"/>
      </w:tblGrid>
      <w:tr w:rsidR="000D791E" w:rsidRPr="008F7625" w14:paraId="5A99D651" w14:textId="77777777" w:rsidTr="007F3A18">
        <w:tc>
          <w:tcPr>
            <w:tcW w:w="5755" w:type="dxa"/>
            <w:shd w:val="clear" w:color="auto" w:fill="D9D9D9" w:themeFill="background1" w:themeFillShade="D9"/>
          </w:tcPr>
          <w:p w14:paraId="3D7BCCFB" w14:textId="77777777" w:rsidR="000D791E" w:rsidRPr="008F7625" w:rsidRDefault="000D791E" w:rsidP="007F3A18">
            <w:pPr>
              <w:jc w:val="center"/>
              <w:rPr>
                <w:b/>
                <w:sz w:val="18"/>
              </w:rPr>
            </w:pPr>
            <w:r w:rsidRPr="008F7625">
              <w:rPr>
                <w:b/>
                <w:sz w:val="18"/>
              </w:rPr>
              <w:t>Constructors</w:t>
            </w:r>
          </w:p>
        </w:tc>
        <w:tc>
          <w:tcPr>
            <w:tcW w:w="3595" w:type="dxa"/>
            <w:shd w:val="clear" w:color="auto" w:fill="D9D9D9" w:themeFill="background1" w:themeFillShade="D9"/>
          </w:tcPr>
          <w:p w14:paraId="517397F8" w14:textId="77777777" w:rsidR="000D791E" w:rsidRPr="008F7625" w:rsidRDefault="000D791E" w:rsidP="007F3A18">
            <w:pPr>
              <w:jc w:val="center"/>
              <w:rPr>
                <w:b/>
                <w:sz w:val="18"/>
              </w:rPr>
            </w:pPr>
            <w:r w:rsidRPr="008F7625">
              <w:rPr>
                <w:b/>
                <w:sz w:val="18"/>
              </w:rPr>
              <w:t>Methods</w:t>
            </w:r>
          </w:p>
        </w:tc>
      </w:tr>
      <w:tr w:rsidR="000D791E" w:rsidRPr="008F7625" w14:paraId="23159AD7" w14:textId="77777777" w:rsidTr="007F3A18">
        <w:tc>
          <w:tcPr>
            <w:tcW w:w="5755" w:type="dxa"/>
          </w:tcPr>
          <w:p w14:paraId="5ABFB75E" w14:textId="77777777" w:rsidR="000D791E" w:rsidRPr="008F7625" w:rsidRDefault="000D791E" w:rsidP="007F3A18">
            <w:pPr>
              <w:rPr>
                <w:b/>
                <w:sz w:val="18"/>
              </w:rPr>
            </w:pPr>
            <w:r w:rsidRPr="008F7625">
              <w:rPr>
                <w:b/>
                <w:sz w:val="18"/>
              </w:rPr>
              <w:t xml:space="preserve">DataInputStream (InputStream is)  </w:t>
            </w:r>
          </w:p>
          <w:p w14:paraId="07EA781B" w14:textId="77777777" w:rsidR="000D791E" w:rsidRPr="008F7625" w:rsidRDefault="000D791E" w:rsidP="007F3A18">
            <w:pPr>
              <w:rPr>
                <w:b/>
                <w:sz w:val="18"/>
              </w:rPr>
            </w:pPr>
          </w:p>
          <w:p w14:paraId="490E46F3" w14:textId="77777777" w:rsidR="000D791E" w:rsidRPr="008F7625" w:rsidRDefault="000D791E" w:rsidP="007F3A18">
            <w:pPr>
              <w:rPr>
                <w:b/>
                <w:sz w:val="18"/>
              </w:rPr>
            </w:pPr>
          </w:p>
          <w:p w14:paraId="43C4B962" w14:textId="77777777" w:rsidR="000D791E" w:rsidRPr="008F7625" w:rsidRDefault="000D791E" w:rsidP="007F3A18">
            <w:pPr>
              <w:rPr>
                <w:sz w:val="18"/>
              </w:rPr>
            </w:pPr>
            <w:r w:rsidRPr="008F7625">
              <w:rPr>
                <w:b/>
                <w:sz w:val="18"/>
              </w:rPr>
              <w:t xml:space="preserve">DataOutputStream (OutputStream os)  </w:t>
            </w:r>
          </w:p>
        </w:tc>
        <w:tc>
          <w:tcPr>
            <w:tcW w:w="3595" w:type="dxa"/>
          </w:tcPr>
          <w:p w14:paraId="6D08CE06" w14:textId="77777777" w:rsidR="000D791E" w:rsidRPr="008F7625" w:rsidRDefault="000D791E" w:rsidP="007F3A18">
            <w:pPr>
              <w:rPr>
                <w:sz w:val="18"/>
              </w:rPr>
            </w:pPr>
            <w:r w:rsidRPr="008F7625">
              <w:rPr>
                <w:sz w:val="18"/>
              </w:rPr>
              <w:t>Int read(byte b[])</w:t>
            </w:r>
          </w:p>
          <w:p w14:paraId="05D4ABD4" w14:textId="77777777" w:rsidR="000D791E" w:rsidRPr="008F7625" w:rsidRDefault="000D791E" w:rsidP="007F3A18">
            <w:pPr>
              <w:rPr>
                <w:sz w:val="18"/>
              </w:rPr>
            </w:pPr>
            <w:r w:rsidRPr="008F7625">
              <w:rPr>
                <w:sz w:val="18"/>
              </w:rPr>
              <w:t>Int read(byte[] b, int off, int len)</w:t>
            </w:r>
          </w:p>
          <w:p w14:paraId="4AD08A01" w14:textId="77777777" w:rsidR="000D791E" w:rsidRPr="008F7625" w:rsidRDefault="000D791E" w:rsidP="007F3A18">
            <w:pPr>
              <w:rPr>
                <w:sz w:val="18"/>
              </w:rPr>
            </w:pPr>
            <w:r w:rsidRPr="008F7625">
              <w:rPr>
                <w:sz w:val="18"/>
              </w:rPr>
              <w:t>Byte readByte()</w:t>
            </w:r>
          </w:p>
          <w:p w14:paraId="3D4B25B9" w14:textId="77777777" w:rsidR="000D791E" w:rsidRPr="008F7625" w:rsidRDefault="000D791E" w:rsidP="007F3A18">
            <w:pPr>
              <w:rPr>
                <w:sz w:val="18"/>
              </w:rPr>
            </w:pPr>
            <w:r w:rsidRPr="008F7625">
              <w:rPr>
                <w:sz w:val="18"/>
              </w:rPr>
              <w:t>Int readInt()</w:t>
            </w:r>
          </w:p>
          <w:p w14:paraId="06F3107D" w14:textId="77777777" w:rsidR="000D791E" w:rsidRPr="008F7625" w:rsidRDefault="000D791E" w:rsidP="007F3A18">
            <w:pPr>
              <w:rPr>
                <w:sz w:val="18"/>
              </w:rPr>
            </w:pPr>
            <w:r w:rsidRPr="008F7625">
              <w:rPr>
                <w:sz w:val="18"/>
              </w:rPr>
              <w:t>Char readchar()</w:t>
            </w:r>
          </w:p>
          <w:p w14:paraId="35CC3C90" w14:textId="77777777" w:rsidR="000D791E" w:rsidRPr="008F7625" w:rsidRDefault="000D791E" w:rsidP="007F3A18">
            <w:pPr>
              <w:rPr>
                <w:sz w:val="18"/>
              </w:rPr>
            </w:pPr>
          </w:p>
          <w:p w14:paraId="773C4025" w14:textId="77777777" w:rsidR="000D791E" w:rsidRPr="008F7625" w:rsidRDefault="000D791E" w:rsidP="007F3A18">
            <w:pPr>
              <w:rPr>
                <w:sz w:val="18"/>
              </w:rPr>
            </w:pPr>
            <w:r w:rsidRPr="008F7625">
              <w:rPr>
                <w:sz w:val="18"/>
              </w:rPr>
              <w:t>void write(byte b[])</w:t>
            </w:r>
          </w:p>
          <w:p w14:paraId="5D75B17E" w14:textId="77777777" w:rsidR="000D791E" w:rsidRPr="008F7625" w:rsidRDefault="000D791E" w:rsidP="007F3A18">
            <w:pPr>
              <w:rPr>
                <w:sz w:val="18"/>
              </w:rPr>
            </w:pPr>
            <w:r w:rsidRPr="008F7625">
              <w:rPr>
                <w:sz w:val="18"/>
              </w:rPr>
              <w:t>void write(byte[] b, int off, int len)</w:t>
            </w:r>
          </w:p>
          <w:p w14:paraId="072717E7" w14:textId="77777777" w:rsidR="000D791E" w:rsidRPr="008F7625" w:rsidRDefault="000D791E" w:rsidP="007F3A18">
            <w:pPr>
              <w:rPr>
                <w:sz w:val="18"/>
              </w:rPr>
            </w:pPr>
            <w:r w:rsidRPr="008F7625">
              <w:rPr>
                <w:sz w:val="18"/>
              </w:rPr>
              <w:t>void writeByte(byte b)</w:t>
            </w:r>
          </w:p>
          <w:p w14:paraId="01CCA654" w14:textId="77777777" w:rsidR="000D791E" w:rsidRPr="008F7625" w:rsidRDefault="000D791E" w:rsidP="007F3A18">
            <w:pPr>
              <w:rPr>
                <w:sz w:val="18"/>
              </w:rPr>
            </w:pPr>
            <w:r w:rsidRPr="008F7625">
              <w:rPr>
                <w:sz w:val="18"/>
              </w:rPr>
              <w:t>void writeInt(int i)</w:t>
            </w:r>
          </w:p>
        </w:tc>
      </w:tr>
    </w:tbl>
    <w:p w14:paraId="0EE1F809" w14:textId="77777777" w:rsidR="000D791E" w:rsidRDefault="000D791E" w:rsidP="001D71BE">
      <w:pPr>
        <w:pStyle w:val="ListParagraph"/>
        <w:spacing w:line="240" w:lineRule="auto"/>
        <w:ind w:left="0"/>
      </w:pPr>
      <w:r>
        <w:t xml:space="preserve"> </w:t>
      </w:r>
    </w:p>
    <w:p w14:paraId="0DF53828" w14:textId="77777777" w:rsidR="000D791E" w:rsidRDefault="000D791E" w:rsidP="008F7625">
      <w:pPr>
        <w:pStyle w:val="Howitworks"/>
      </w:pPr>
      <w:r>
        <w:t>Example</w:t>
      </w:r>
    </w:p>
    <w:p w14:paraId="13780391" w14:textId="77777777"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b/>
          <w:bCs/>
          <w:color w:val="7F0055"/>
          <w:sz w:val="18"/>
          <w:szCs w:val="18"/>
        </w:rPr>
        <w:t>public</w:t>
      </w:r>
      <w:r w:rsidRPr="006E7DF5">
        <w:rPr>
          <w:rFonts w:ascii="Consolas" w:hAnsi="Consolas" w:cs="Courier New"/>
          <w:color w:val="000000"/>
          <w:sz w:val="18"/>
          <w:szCs w:val="18"/>
        </w:rPr>
        <w:t xml:space="preserve"> </w:t>
      </w:r>
      <w:r w:rsidRPr="006E7DF5">
        <w:rPr>
          <w:rFonts w:ascii="Consolas" w:hAnsi="Consolas" w:cs="Courier New"/>
          <w:b/>
          <w:bCs/>
          <w:color w:val="7F0055"/>
          <w:sz w:val="18"/>
          <w:szCs w:val="18"/>
        </w:rPr>
        <w:t>class</w:t>
      </w:r>
      <w:r w:rsidRPr="006E7DF5">
        <w:rPr>
          <w:rFonts w:ascii="Consolas" w:hAnsi="Consolas" w:cs="Courier New"/>
          <w:color w:val="000000"/>
          <w:sz w:val="18"/>
          <w:szCs w:val="18"/>
        </w:rPr>
        <w:t xml:space="preserve"> DataStream {</w:t>
      </w:r>
    </w:p>
    <w:p w14:paraId="7E2D8B84" w14:textId="77777777"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color w:val="000000"/>
          <w:sz w:val="18"/>
          <w:szCs w:val="18"/>
        </w:rPr>
        <w:tab/>
      </w:r>
      <w:r w:rsidRPr="006E7DF5">
        <w:rPr>
          <w:rFonts w:ascii="Consolas" w:hAnsi="Consolas" w:cs="Courier New"/>
          <w:b/>
          <w:bCs/>
          <w:color w:val="7F0055"/>
          <w:sz w:val="18"/>
          <w:szCs w:val="18"/>
        </w:rPr>
        <w:t>public</w:t>
      </w:r>
      <w:r w:rsidRPr="006E7DF5">
        <w:rPr>
          <w:rFonts w:ascii="Consolas" w:hAnsi="Consolas" w:cs="Courier New"/>
          <w:color w:val="000000"/>
          <w:sz w:val="18"/>
          <w:szCs w:val="18"/>
        </w:rPr>
        <w:t xml:space="preserve"> </w:t>
      </w:r>
      <w:r w:rsidRPr="006E7DF5">
        <w:rPr>
          <w:rFonts w:ascii="Consolas" w:hAnsi="Consolas" w:cs="Courier New"/>
          <w:b/>
          <w:bCs/>
          <w:color w:val="7F0055"/>
          <w:sz w:val="18"/>
          <w:szCs w:val="18"/>
        </w:rPr>
        <w:t>static</w:t>
      </w:r>
      <w:r w:rsidRPr="006E7DF5">
        <w:rPr>
          <w:rFonts w:ascii="Consolas" w:hAnsi="Consolas" w:cs="Courier New"/>
          <w:color w:val="000000"/>
          <w:sz w:val="18"/>
          <w:szCs w:val="18"/>
        </w:rPr>
        <w:t xml:space="preserve"> </w:t>
      </w:r>
      <w:r w:rsidRPr="006E7DF5">
        <w:rPr>
          <w:rFonts w:ascii="Consolas" w:hAnsi="Consolas" w:cs="Courier New"/>
          <w:b/>
          <w:bCs/>
          <w:color w:val="7F0055"/>
          <w:sz w:val="18"/>
          <w:szCs w:val="18"/>
        </w:rPr>
        <w:t>void</w:t>
      </w:r>
      <w:r w:rsidRPr="006E7DF5">
        <w:rPr>
          <w:rFonts w:ascii="Consolas" w:hAnsi="Consolas" w:cs="Courier New"/>
          <w:color w:val="000000"/>
          <w:sz w:val="18"/>
          <w:szCs w:val="18"/>
        </w:rPr>
        <w:t xml:space="preserve"> main(String[] </w:t>
      </w:r>
      <w:r w:rsidRPr="006E7DF5">
        <w:rPr>
          <w:rFonts w:ascii="Consolas" w:hAnsi="Consolas" w:cs="Courier New"/>
          <w:color w:val="6A3E3E"/>
          <w:sz w:val="18"/>
          <w:szCs w:val="18"/>
        </w:rPr>
        <w:t>args</w:t>
      </w:r>
      <w:r w:rsidRPr="006E7DF5">
        <w:rPr>
          <w:rFonts w:ascii="Consolas" w:hAnsi="Consolas" w:cs="Courier New"/>
          <w:color w:val="000000"/>
          <w:sz w:val="18"/>
          <w:szCs w:val="18"/>
        </w:rPr>
        <w:t xml:space="preserve">) </w:t>
      </w:r>
      <w:r w:rsidRPr="006E7DF5">
        <w:rPr>
          <w:rFonts w:ascii="Consolas" w:hAnsi="Consolas" w:cs="Courier New"/>
          <w:b/>
          <w:bCs/>
          <w:color w:val="7F0055"/>
          <w:sz w:val="18"/>
          <w:szCs w:val="18"/>
        </w:rPr>
        <w:t>throws</w:t>
      </w:r>
      <w:r w:rsidRPr="006E7DF5">
        <w:rPr>
          <w:rFonts w:ascii="Consolas" w:hAnsi="Consolas" w:cs="Courier New"/>
          <w:color w:val="000000"/>
          <w:sz w:val="18"/>
          <w:szCs w:val="18"/>
        </w:rPr>
        <w:t xml:space="preserve"> Exception {</w:t>
      </w:r>
    </w:p>
    <w:p w14:paraId="344E4FD9" w14:textId="26429E03"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color w:val="000000"/>
          <w:sz w:val="18"/>
          <w:szCs w:val="18"/>
        </w:rPr>
        <w:tab/>
      </w:r>
      <w:r w:rsidRPr="006E7DF5">
        <w:rPr>
          <w:rFonts w:ascii="Consolas" w:hAnsi="Consolas" w:cs="Courier New"/>
          <w:color w:val="000000"/>
          <w:sz w:val="18"/>
          <w:szCs w:val="18"/>
        </w:rPr>
        <w:tab/>
        <w:t xml:space="preserve">DataOutputStream </w:t>
      </w:r>
      <w:r w:rsidRPr="006E7DF5">
        <w:rPr>
          <w:rFonts w:ascii="Consolas" w:hAnsi="Consolas" w:cs="Courier New"/>
          <w:color w:val="6A3E3E"/>
          <w:sz w:val="18"/>
          <w:szCs w:val="18"/>
        </w:rPr>
        <w:t>dos</w:t>
      </w:r>
      <w:r w:rsidRPr="006E7DF5">
        <w:rPr>
          <w:rFonts w:ascii="Consolas" w:hAnsi="Consolas" w:cs="Courier New"/>
          <w:color w:val="000000"/>
          <w:sz w:val="18"/>
          <w:szCs w:val="18"/>
        </w:rPr>
        <w:t xml:space="preserve"> = </w:t>
      </w:r>
      <w:r w:rsidRPr="006E7DF5">
        <w:rPr>
          <w:rFonts w:ascii="Consolas" w:hAnsi="Consolas" w:cs="Courier New"/>
          <w:b/>
          <w:bCs/>
          <w:color w:val="7F0055"/>
          <w:sz w:val="18"/>
          <w:szCs w:val="18"/>
        </w:rPr>
        <w:t>new</w:t>
      </w:r>
      <w:r w:rsidRPr="006E7DF5">
        <w:rPr>
          <w:rFonts w:ascii="Consolas" w:hAnsi="Consolas" w:cs="Courier New"/>
          <w:color w:val="000000"/>
          <w:sz w:val="18"/>
          <w:szCs w:val="18"/>
        </w:rPr>
        <w:t xml:space="preserve"> DataOutputStream(</w:t>
      </w:r>
      <w:r w:rsidRPr="006E7DF5">
        <w:rPr>
          <w:rFonts w:ascii="Consolas" w:hAnsi="Consolas" w:cs="Courier New"/>
          <w:b/>
          <w:bCs/>
          <w:color w:val="7F0055"/>
          <w:sz w:val="18"/>
          <w:szCs w:val="18"/>
        </w:rPr>
        <w:t>new</w:t>
      </w:r>
      <w:r w:rsidRPr="006E7DF5">
        <w:rPr>
          <w:rFonts w:ascii="Consolas" w:hAnsi="Consolas" w:cs="Courier New"/>
          <w:color w:val="000000"/>
          <w:sz w:val="18"/>
          <w:szCs w:val="18"/>
        </w:rPr>
        <w:t xml:space="preserve"> FileOutputStream(</w:t>
      </w:r>
      <w:r w:rsidRPr="006E7DF5">
        <w:rPr>
          <w:rFonts w:ascii="Consolas" w:hAnsi="Consolas" w:cs="Courier New"/>
          <w:color w:val="2A00FF"/>
          <w:sz w:val="18"/>
          <w:szCs w:val="18"/>
        </w:rPr>
        <w:t>"sml.bin"</w:t>
      </w:r>
      <w:r w:rsidRPr="006E7DF5">
        <w:rPr>
          <w:rFonts w:ascii="Consolas" w:hAnsi="Consolas" w:cs="Courier New"/>
          <w:color w:val="000000"/>
          <w:sz w:val="18"/>
          <w:szCs w:val="18"/>
        </w:rPr>
        <w:t>));</w:t>
      </w:r>
    </w:p>
    <w:p w14:paraId="3B5A0C47" w14:textId="77777777"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color w:val="000000"/>
          <w:sz w:val="18"/>
          <w:szCs w:val="18"/>
        </w:rPr>
        <w:tab/>
      </w:r>
      <w:r w:rsidRPr="006E7DF5">
        <w:rPr>
          <w:rFonts w:ascii="Consolas" w:hAnsi="Consolas" w:cs="Courier New"/>
          <w:color w:val="000000"/>
          <w:sz w:val="18"/>
          <w:szCs w:val="18"/>
        </w:rPr>
        <w:tab/>
      </w:r>
      <w:r w:rsidRPr="006E7DF5">
        <w:rPr>
          <w:rFonts w:ascii="Consolas" w:hAnsi="Consolas" w:cs="Courier New"/>
          <w:color w:val="6A3E3E"/>
          <w:sz w:val="18"/>
          <w:szCs w:val="18"/>
        </w:rPr>
        <w:t>dos</w:t>
      </w:r>
      <w:r w:rsidRPr="006E7DF5">
        <w:rPr>
          <w:rFonts w:ascii="Consolas" w:hAnsi="Consolas" w:cs="Courier New"/>
          <w:color w:val="000000"/>
          <w:sz w:val="18"/>
          <w:szCs w:val="18"/>
        </w:rPr>
        <w:t>.writeInt(10);</w:t>
      </w:r>
    </w:p>
    <w:p w14:paraId="0895CE79" w14:textId="77777777"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color w:val="000000"/>
          <w:sz w:val="18"/>
          <w:szCs w:val="18"/>
        </w:rPr>
        <w:tab/>
      </w:r>
      <w:r w:rsidRPr="006E7DF5">
        <w:rPr>
          <w:rFonts w:ascii="Consolas" w:hAnsi="Consolas" w:cs="Courier New"/>
          <w:color w:val="000000"/>
          <w:sz w:val="18"/>
          <w:szCs w:val="18"/>
        </w:rPr>
        <w:tab/>
      </w:r>
      <w:r w:rsidRPr="006E7DF5">
        <w:rPr>
          <w:rFonts w:ascii="Consolas" w:hAnsi="Consolas" w:cs="Courier New"/>
          <w:color w:val="6A3E3E"/>
          <w:sz w:val="18"/>
          <w:szCs w:val="18"/>
        </w:rPr>
        <w:t>dos</w:t>
      </w:r>
      <w:r w:rsidRPr="006E7DF5">
        <w:rPr>
          <w:rFonts w:ascii="Consolas" w:hAnsi="Consolas" w:cs="Courier New"/>
          <w:color w:val="000000"/>
          <w:sz w:val="18"/>
          <w:szCs w:val="18"/>
        </w:rPr>
        <w:t>.writeUTF(</w:t>
      </w:r>
      <w:r w:rsidRPr="006E7DF5">
        <w:rPr>
          <w:rFonts w:ascii="Consolas" w:hAnsi="Consolas" w:cs="Courier New"/>
          <w:color w:val="2A00FF"/>
          <w:sz w:val="18"/>
          <w:szCs w:val="18"/>
        </w:rPr>
        <w:t>"Satya"</w:t>
      </w:r>
      <w:r w:rsidRPr="006E7DF5">
        <w:rPr>
          <w:rFonts w:ascii="Consolas" w:hAnsi="Consolas" w:cs="Courier New"/>
          <w:color w:val="000000"/>
          <w:sz w:val="18"/>
          <w:szCs w:val="18"/>
        </w:rPr>
        <w:t>);</w:t>
      </w:r>
    </w:p>
    <w:p w14:paraId="761EA0CA" w14:textId="77777777"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color w:val="000000"/>
          <w:sz w:val="18"/>
          <w:szCs w:val="18"/>
        </w:rPr>
        <w:tab/>
      </w:r>
      <w:r w:rsidRPr="006E7DF5">
        <w:rPr>
          <w:rFonts w:ascii="Consolas" w:hAnsi="Consolas" w:cs="Courier New"/>
          <w:color w:val="000000"/>
          <w:sz w:val="18"/>
          <w:szCs w:val="18"/>
        </w:rPr>
        <w:tab/>
      </w:r>
    </w:p>
    <w:p w14:paraId="100B655D" w14:textId="77777777"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color w:val="000000"/>
          <w:sz w:val="18"/>
          <w:szCs w:val="18"/>
        </w:rPr>
        <w:tab/>
      </w:r>
      <w:r w:rsidRPr="006E7DF5">
        <w:rPr>
          <w:rFonts w:ascii="Consolas" w:hAnsi="Consolas" w:cs="Courier New"/>
          <w:color w:val="000000"/>
          <w:sz w:val="18"/>
          <w:szCs w:val="18"/>
        </w:rPr>
        <w:tab/>
        <w:t xml:space="preserve">DataInputStream </w:t>
      </w:r>
      <w:r w:rsidRPr="006E7DF5">
        <w:rPr>
          <w:rFonts w:ascii="Consolas" w:hAnsi="Consolas" w:cs="Courier New"/>
          <w:color w:val="6A3E3E"/>
          <w:sz w:val="18"/>
          <w:szCs w:val="18"/>
        </w:rPr>
        <w:t>dis</w:t>
      </w:r>
      <w:r w:rsidRPr="006E7DF5">
        <w:rPr>
          <w:rFonts w:ascii="Consolas" w:hAnsi="Consolas" w:cs="Courier New"/>
          <w:color w:val="000000"/>
          <w:sz w:val="18"/>
          <w:szCs w:val="18"/>
        </w:rPr>
        <w:t xml:space="preserve"> = </w:t>
      </w:r>
      <w:r w:rsidRPr="006E7DF5">
        <w:rPr>
          <w:rFonts w:ascii="Consolas" w:hAnsi="Consolas" w:cs="Courier New"/>
          <w:b/>
          <w:bCs/>
          <w:color w:val="7F0055"/>
          <w:sz w:val="18"/>
          <w:szCs w:val="18"/>
        </w:rPr>
        <w:t>new</w:t>
      </w:r>
      <w:r w:rsidRPr="006E7DF5">
        <w:rPr>
          <w:rFonts w:ascii="Consolas" w:hAnsi="Consolas" w:cs="Courier New"/>
          <w:color w:val="000000"/>
          <w:sz w:val="18"/>
          <w:szCs w:val="18"/>
        </w:rPr>
        <w:t xml:space="preserve"> DataInputStream(</w:t>
      </w:r>
      <w:r w:rsidRPr="006E7DF5">
        <w:rPr>
          <w:rFonts w:ascii="Consolas" w:hAnsi="Consolas" w:cs="Courier New"/>
          <w:b/>
          <w:bCs/>
          <w:color w:val="7F0055"/>
          <w:sz w:val="18"/>
          <w:szCs w:val="18"/>
        </w:rPr>
        <w:t>new</w:t>
      </w:r>
      <w:r w:rsidRPr="006E7DF5">
        <w:rPr>
          <w:rFonts w:ascii="Consolas" w:hAnsi="Consolas" w:cs="Courier New"/>
          <w:color w:val="000000"/>
          <w:sz w:val="18"/>
          <w:szCs w:val="18"/>
        </w:rPr>
        <w:t xml:space="preserve"> FileInputStream(</w:t>
      </w:r>
      <w:r w:rsidRPr="006E7DF5">
        <w:rPr>
          <w:rFonts w:ascii="Consolas" w:hAnsi="Consolas" w:cs="Courier New"/>
          <w:color w:val="2A00FF"/>
          <w:sz w:val="18"/>
          <w:szCs w:val="18"/>
        </w:rPr>
        <w:t>"sml.bin"</w:t>
      </w:r>
      <w:r w:rsidRPr="006E7DF5">
        <w:rPr>
          <w:rFonts w:ascii="Consolas" w:hAnsi="Consolas" w:cs="Courier New"/>
          <w:color w:val="000000"/>
          <w:sz w:val="18"/>
          <w:szCs w:val="18"/>
        </w:rPr>
        <w:t>));</w:t>
      </w:r>
    </w:p>
    <w:p w14:paraId="203C5D8E" w14:textId="77777777"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color w:val="000000"/>
          <w:sz w:val="18"/>
          <w:szCs w:val="18"/>
        </w:rPr>
        <w:tab/>
      </w:r>
      <w:r w:rsidRPr="006E7DF5">
        <w:rPr>
          <w:rFonts w:ascii="Consolas" w:hAnsi="Consolas" w:cs="Courier New"/>
          <w:color w:val="000000"/>
          <w:sz w:val="18"/>
          <w:szCs w:val="18"/>
        </w:rPr>
        <w:tab/>
        <w:t>System.</w:t>
      </w:r>
      <w:r w:rsidRPr="006E7DF5">
        <w:rPr>
          <w:rFonts w:ascii="Consolas" w:hAnsi="Consolas" w:cs="Courier New"/>
          <w:b/>
          <w:bCs/>
          <w:i/>
          <w:iCs/>
          <w:color w:val="0000C0"/>
          <w:sz w:val="18"/>
          <w:szCs w:val="18"/>
        </w:rPr>
        <w:t>out</w:t>
      </w:r>
      <w:r w:rsidRPr="006E7DF5">
        <w:rPr>
          <w:rFonts w:ascii="Consolas" w:hAnsi="Consolas" w:cs="Courier New"/>
          <w:color w:val="000000"/>
          <w:sz w:val="18"/>
          <w:szCs w:val="18"/>
        </w:rPr>
        <w:t>.println(</w:t>
      </w:r>
      <w:r w:rsidRPr="006E7DF5">
        <w:rPr>
          <w:rFonts w:ascii="Consolas" w:hAnsi="Consolas" w:cs="Courier New"/>
          <w:color w:val="2A00FF"/>
          <w:sz w:val="18"/>
          <w:szCs w:val="18"/>
        </w:rPr>
        <w:t>"Int : "</w:t>
      </w:r>
      <w:r w:rsidRPr="006E7DF5">
        <w:rPr>
          <w:rFonts w:ascii="Consolas" w:hAnsi="Consolas" w:cs="Courier New"/>
          <w:color w:val="000000"/>
          <w:sz w:val="18"/>
          <w:szCs w:val="18"/>
        </w:rPr>
        <w:t xml:space="preserve"> + </w:t>
      </w:r>
      <w:r w:rsidRPr="006E7DF5">
        <w:rPr>
          <w:rFonts w:ascii="Consolas" w:hAnsi="Consolas" w:cs="Courier New"/>
          <w:color w:val="6A3E3E"/>
          <w:sz w:val="18"/>
          <w:szCs w:val="18"/>
        </w:rPr>
        <w:t>dis</w:t>
      </w:r>
      <w:r w:rsidRPr="006E7DF5">
        <w:rPr>
          <w:rFonts w:ascii="Consolas" w:hAnsi="Consolas" w:cs="Courier New"/>
          <w:color w:val="000000"/>
          <w:sz w:val="18"/>
          <w:szCs w:val="18"/>
        </w:rPr>
        <w:t>.readInt());</w:t>
      </w:r>
    </w:p>
    <w:p w14:paraId="46DDCFFA" w14:textId="77777777"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color w:val="000000"/>
          <w:sz w:val="18"/>
          <w:szCs w:val="18"/>
        </w:rPr>
        <w:tab/>
      </w:r>
      <w:r w:rsidRPr="006E7DF5">
        <w:rPr>
          <w:rFonts w:ascii="Consolas" w:hAnsi="Consolas" w:cs="Courier New"/>
          <w:color w:val="000000"/>
          <w:sz w:val="18"/>
          <w:szCs w:val="18"/>
        </w:rPr>
        <w:tab/>
        <w:t>System.</w:t>
      </w:r>
      <w:r w:rsidRPr="006E7DF5">
        <w:rPr>
          <w:rFonts w:ascii="Consolas" w:hAnsi="Consolas" w:cs="Courier New"/>
          <w:b/>
          <w:bCs/>
          <w:i/>
          <w:iCs/>
          <w:color w:val="0000C0"/>
          <w:sz w:val="18"/>
          <w:szCs w:val="18"/>
        </w:rPr>
        <w:t>out</w:t>
      </w:r>
      <w:r w:rsidRPr="006E7DF5">
        <w:rPr>
          <w:rFonts w:ascii="Consolas" w:hAnsi="Consolas" w:cs="Courier New"/>
          <w:color w:val="000000"/>
          <w:sz w:val="18"/>
          <w:szCs w:val="18"/>
        </w:rPr>
        <w:t>.println(</w:t>
      </w:r>
      <w:r w:rsidRPr="006E7DF5">
        <w:rPr>
          <w:rFonts w:ascii="Consolas" w:hAnsi="Consolas" w:cs="Courier New"/>
          <w:color w:val="2A00FF"/>
          <w:sz w:val="18"/>
          <w:szCs w:val="18"/>
        </w:rPr>
        <w:t>"String : "</w:t>
      </w:r>
      <w:r w:rsidRPr="006E7DF5">
        <w:rPr>
          <w:rFonts w:ascii="Consolas" w:hAnsi="Consolas" w:cs="Courier New"/>
          <w:color w:val="000000"/>
          <w:sz w:val="18"/>
          <w:szCs w:val="18"/>
        </w:rPr>
        <w:t xml:space="preserve"> + </w:t>
      </w:r>
      <w:r w:rsidRPr="006E7DF5">
        <w:rPr>
          <w:rFonts w:ascii="Consolas" w:hAnsi="Consolas" w:cs="Courier New"/>
          <w:color w:val="6A3E3E"/>
          <w:sz w:val="18"/>
          <w:szCs w:val="18"/>
        </w:rPr>
        <w:t>dis</w:t>
      </w:r>
      <w:r w:rsidRPr="006E7DF5">
        <w:rPr>
          <w:rFonts w:ascii="Consolas" w:hAnsi="Consolas" w:cs="Courier New"/>
          <w:color w:val="000000"/>
          <w:sz w:val="18"/>
          <w:szCs w:val="18"/>
        </w:rPr>
        <w:t>.readUTF());</w:t>
      </w:r>
    </w:p>
    <w:p w14:paraId="468076EC" w14:textId="77777777" w:rsidR="000D791E" w:rsidRPr="006E7DF5"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4C483D" w:themeColor="text2"/>
          <w:sz w:val="18"/>
          <w:szCs w:val="18"/>
        </w:rPr>
      </w:pPr>
      <w:r w:rsidRPr="006E7DF5">
        <w:rPr>
          <w:rFonts w:ascii="Consolas" w:hAnsi="Consolas" w:cs="Courier New"/>
          <w:color w:val="000000"/>
          <w:sz w:val="18"/>
          <w:szCs w:val="18"/>
        </w:rPr>
        <w:tab/>
        <w:t>}</w:t>
      </w:r>
    </w:p>
    <w:p w14:paraId="495F120D" w14:textId="77777777" w:rsidR="000D791E" w:rsidRPr="006E7DF5" w:rsidRDefault="000D791E" w:rsidP="000D791E">
      <w:pPr>
        <w:pBdr>
          <w:top w:val="single" w:sz="4" w:space="1" w:color="auto"/>
          <w:left w:val="single" w:sz="4" w:space="4" w:color="auto"/>
          <w:bottom w:val="single" w:sz="4" w:space="1" w:color="auto"/>
          <w:right w:val="single" w:sz="4" w:space="4" w:color="auto"/>
        </w:pBdr>
        <w:rPr>
          <w:rFonts w:ascii="Consolas" w:hAnsi="Consolas" w:cs="Courier New"/>
          <w:color w:val="000000"/>
          <w:sz w:val="18"/>
          <w:szCs w:val="18"/>
        </w:rPr>
      </w:pPr>
      <w:r w:rsidRPr="006E7DF5">
        <w:rPr>
          <w:rFonts w:ascii="Consolas" w:hAnsi="Consolas" w:cs="Courier New"/>
          <w:color w:val="000000"/>
          <w:sz w:val="18"/>
          <w:szCs w:val="18"/>
        </w:rPr>
        <w:t>}</w:t>
      </w:r>
    </w:p>
    <w:p w14:paraId="5F446027" w14:textId="5103FCF5" w:rsidR="000D791E" w:rsidRPr="001D71BE" w:rsidRDefault="001D71BE" w:rsidP="000D791E">
      <w:pPr>
        <w:pStyle w:val="Output"/>
        <w:rPr>
          <w:szCs w:val="16"/>
        </w:rPr>
      </w:pPr>
      <w:r w:rsidRPr="001D71BE">
        <w:rPr>
          <w:szCs w:val="16"/>
        </w:rPr>
        <w:t>Int:</w:t>
      </w:r>
      <w:r w:rsidR="000D791E" w:rsidRPr="001D71BE">
        <w:rPr>
          <w:szCs w:val="16"/>
        </w:rPr>
        <w:t xml:space="preserve"> 10</w:t>
      </w:r>
    </w:p>
    <w:p w14:paraId="5D29936E" w14:textId="6800848B" w:rsidR="000D791E" w:rsidRPr="001D71BE" w:rsidRDefault="001D71BE" w:rsidP="000D791E">
      <w:pPr>
        <w:pStyle w:val="Output"/>
        <w:rPr>
          <w:szCs w:val="16"/>
        </w:rPr>
      </w:pPr>
      <w:r w:rsidRPr="001D71BE">
        <w:rPr>
          <w:szCs w:val="16"/>
        </w:rPr>
        <w:t>String:</w:t>
      </w:r>
      <w:r w:rsidR="000D791E" w:rsidRPr="001D71BE">
        <w:rPr>
          <w:szCs w:val="16"/>
        </w:rPr>
        <w:t xml:space="preserve"> Satya</w:t>
      </w:r>
    </w:p>
    <w:p w14:paraId="54FB865E" w14:textId="77777777" w:rsidR="000D791E" w:rsidRDefault="000D791E" w:rsidP="000D791E">
      <w:pPr>
        <w:pStyle w:val="Heading2"/>
      </w:pPr>
      <w:bookmarkStart w:id="69" w:name="_Toc461734622"/>
      <w:bookmarkStart w:id="70" w:name="_Toc94350636"/>
      <w:r>
        <w:lastRenderedPageBreak/>
        <w:t>Object Streams</w:t>
      </w:r>
      <w:bookmarkEnd w:id="69"/>
      <w:bookmarkEnd w:id="70"/>
    </w:p>
    <w:p w14:paraId="505E997E" w14:textId="6F805878" w:rsidR="000D791E" w:rsidRDefault="000D791E" w:rsidP="000D791E">
      <w:pPr>
        <w:rPr>
          <w:b/>
        </w:rPr>
      </w:pPr>
      <w:r w:rsidRPr="004E5521">
        <w:t xml:space="preserve">Just as data streams support I/O of primitive data types, </w:t>
      </w:r>
      <w:r w:rsidRPr="004E5521">
        <w:rPr>
          <w:b/>
        </w:rPr>
        <w:t>object streams support I/O of objects</w:t>
      </w:r>
      <w:r>
        <w:rPr>
          <w:b/>
        </w:rPr>
        <w:t xml:space="preserve">. </w:t>
      </w:r>
      <w:r>
        <w:t xml:space="preserve">Here we </w:t>
      </w:r>
      <w:r w:rsidR="005B6598">
        <w:t>must</w:t>
      </w:r>
      <w:r>
        <w:t xml:space="preserve"> know about </w:t>
      </w:r>
      <w:r w:rsidRPr="00D65C7C">
        <w:rPr>
          <w:b/>
        </w:rPr>
        <w:t>Serialization</w:t>
      </w:r>
      <w:r>
        <w:rPr>
          <w:b/>
        </w:rPr>
        <w:t>.</w:t>
      </w:r>
    </w:p>
    <w:tbl>
      <w:tblPr>
        <w:tblStyle w:val="TableGrid"/>
        <w:tblW w:w="9558" w:type="dxa"/>
        <w:tblLook w:val="04A0" w:firstRow="1" w:lastRow="0" w:firstColumn="1" w:lastColumn="0" w:noHBand="0" w:noVBand="1"/>
      </w:tblPr>
      <w:tblGrid>
        <w:gridCol w:w="4779"/>
        <w:gridCol w:w="4779"/>
      </w:tblGrid>
      <w:tr w:rsidR="000D791E" w14:paraId="67F855D7" w14:textId="77777777" w:rsidTr="007F3A18">
        <w:trPr>
          <w:trHeight w:val="692"/>
        </w:trPr>
        <w:tc>
          <w:tcPr>
            <w:tcW w:w="4779" w:type="dxa"/>
          </w:tcPr>
          <w:p w14:paraId="58334C57" w14:textId="77777777" w:rsidR="000D791E" w:rsidRPr="00810FC9" w:rsidRDefault="000D791E" w:rsidP="00810FC9">
            <w:pPr>
              <w:spacing w:line="360" w:lineRule="auto"/>
              <w:rPr>
                <w:rFonts w:ascii="Consolas" w:hAnsi="Consolas"/>
                <w:b/>
                <w:sz w:val="18"/>
                <w:szCs w:val="18"/>
              </w:rPr>
            </w:pPr>
            <w:r w:rsidRPr="00810FC9">
              <w:rPr>
                <w:rFonts w:ascii="Consolas" w:hAnsi="Consolas"/>
                <w:b/>
                <w:color w:val="0000FF"/>
                <w:sz w:val="18"/>
                <w:szCs w:val="18"/>
              </w:rPr>
              <w:t>ObjectOutputStream</w:t>
            </w:r>
            <w:r w:rsidRPr="00810FC9">
              <w:rPr>
                <w:rFonts w:ascii="Consolas" w:hAnsi="Consolas"/>
                <w:b/>
                <w:sz w:val="18"/>
                <w:szCs w:val="18"/>
              </w:rPr>
              <w:t>(OutputStream out)</w:t>
            </w:r>
          </w:p>
          <w:p w14:paraId="43049014" w14:textId="0BEFC55A" w:rsidR="000D791E" w:rsidRPr="00810FC9" w:rsidRDefault="000D791E" w:rsidP="00810FC9">
            <w:pPr>
              <w:spacing w:line="360" w:lineRule="auto"/>
              <w:rPr>
                <w:rFonts w:ascii="Consolas" w:hAnsi="Consolas"/>
                <w:sz w:val="18"/>
                <w:szCs w:val="18"/>
              </w:rPr>
            </w:pPr>
            <w:r w:rsidRPr="00810FC9">
              <w:rPr>
                <w:rFonts w:ascii="Consolas" w:hAnsi="Consolas"/>
                <w:sz w:val="18"/>
                <w:szCs w:val="18"/>
              </w:rPr>
              <w:t xml:space="preserve">void </w:t>
            </w:r>
            <w:r w:rsidRPr="00810FC9">
              <w:rPr>
                <w:rStyle w:val="0SyntaxPinkChar"/>
              </w:rPr>
              <w:t>writeObject(Object obj)</w:t>
            </w:r>
          </w:p>
        </w:tc>
        <w:tc>
          <w:tcPr>
            <w:tcW w:w="4779" w:type="dxa"/>
          </w:tcPr>
          <w:p w14:paraId="21182D61" w14:textId="77777777" w:rsidR="000D791E" w:rsidRPr="00810FC9" w:rsidRDefault="000D791E" w:rsidP="00810FC9">
            <w:pPr>
              <w:spacing w:line="360" w:lineRule="auto"/>
              <w:rPr>
                <w:rFonts w:ascii="Consolas" w:hAnsi="Consolas"/>
                <w:b/>
                <w:sz w:val="18"/>
                <w:szCs w:val="18"/>
              </w:rPr>
            </w:pPr>
            <w:r w:rsidRPr="00810FC9">
              <w:rPr>
                <w:rFonts w:ascii="Consolas" w:hAnsi="Consolas"/>
                <w:b/>
                <w:color w:val="0000FF"/>
                <w:sz w:val="18"/>
                <w:szCs w:val="18"/>
              </w:rPr>
              <w:t>ObjectInputStream</w:t>
            </w:r>
            <w:r w:rsidRPr="00810FC9">
              <w:rPr>
                <w:rFonts w:ascii="Consolas" w:hAnsi="Consolas"/>
                <w:b/>
                <w:sz w:val="18"/>
                <w:szCs w:val="18"/>
              </w:rPr>
              <w:t>(InputStream in)</w:t>
            </w:r>
          </w:p>
          <w:p w14:paraId="37919B1C" w14:textId="0872CC90" w:rsidR="000D791E" w:rsidRPr="00810FC9" w:rsidRDefault="000D791E" w:rsidP="00810FC9">
            <w:pPr>
              <w:spacing w:line="360" w:lineRule="auto"/>
              <w:rPr>
                <w:rFonts w:ascii="Consolas" w:hAnsi="Consolas"/>
                <w:sz w:val="18"/>
                <w:szCs w:val="18"/>
              </w:rPr>
            </w:pPr>
            <w:r w:rsidRPr="00810FC9">
              <w:rPr>
                <w:rFonts w:ascii="Consolas" w:hAnsi="Consolas"/>
                <w:sz w:val="18"/>
                <w:szCs w:val="18"/>
              </w:rPr>
              <w:t xml:space="preserve">Object </w:t>
            </w:r>
            <w:r w:rsidRPr="00810FC9">
              <w:rPr>
                <w:rStyle w:val="0SyntaxPinkChar"/>
              </w:rPr>
              <w:t>readObject()</w:t>
            </w:r>
          </w:p>
        </w:tc>
      </w:tr>
    </w:tbl>
    <w:p w14:paraId="3D01FCB0" w14:textId="77777777" w:rsidR="008F7625" w:rsidRDefault="008F7625" w:rsidP="008F7625"/>
    <w:p w14:paraId="1047AEC7" w14:textId="77777777" w:rsidR="000D791E" w:rsidRDefault="000D791E" w:rsidP="000A376D">
      <w:pPr>
        <w:pStyle w:val="Heading3"/>
        <w:spacing w:after="0" w:line="240" w:lineRule="auto"/>
      </w:pPr>
      <w:r>
        <w:t>1.Serialization</w:t>
      </w:r>
    </w:p>
    <w:p w14:paraId="2908BCAB" w14:textId="7D3F4D1C" w:rsidR="000D791E" w:rsidRDefault="000D791E" w:rsidP="000D791E">
      <w:r>
        <w:t xml:space="preserve">Serialization is the </w:t>
      </w:r>
      <w:r w:rsidRPr="00D65C7C">
        <w:rPr>
          <w:b/>
        </w:rPr>
        <w:t>process of saving the state of the object permanently</w:t>
      </w:r>
      <w:r>
        <w:t xml:space="preserve"> in the form of a file/byte stream. To develop serialization program, follow below steps</w:t>
      </w:r>
    </w:p>
    <w:p w14:paraId="007E29A8" w14:textId="77777777" w:rsidR="000A376D" w:rsidRDefault="000A376D" w:rsidP="000D791E"/>
    <w:p w14:paraId="4F3AC4B0" w14:textId="77777777" w:rsidR="000D791E" w:rsidRDefault="000D791E" w:rsidP="000D791E">
      <w:pPr>
        <w:pStyle w:val="Qsns"/>
      </w:pPr>
      <w:r>
        <w:t xml:space="preserve">Steps to implement Serialization </w:t>
      </w:r>
    </w:p>
    <w:p w14:paraId="1C98623D" w14:textId="6FDA9FFC" w:rsidR="000D791E" w:rsidRDefault="000D791E" w:rsidP="00B413EE">
      <w:pPr>
        <w:pStyle w:val="ListParagraph"/>
        <w:numPr>
          <w:ilvl w:val="0"/>
          <w:numId w:val="276"/>
        </w:numPr>
        <w:spacing w:line="360" w:lineRule="auto"/>
      </w:pPr>
      <w:r w:rsidRPr="000A376D">
        <w:rPr>
          <w:bCs/>
        </w:rPr>
        <w:t>Choose</w:t>
      </w:r>
      <w:r w:rsidRPr="0066675E">
        <w:t xml:space="preserve"> the appropriate </w:t>
      </w:r>
      <w:r w:rsidRPr="000A376D">
        <w:rPr>
          <w:b/>
        </w:rPr>
        <w:t>class</w:t>
      </w:r>
      <w:r w:rsidRPr="0066675E">
        <w:t xml:space="preserve"> name whose object is participating in serialization.</w:t>
      </w:r>
    </w:p>
    <w:p w14:paraId="395120D1" w14:textId="55362851" w:rsidR="00F66F27" w:rsidRDefault="000D791E" w:rsidP="00B413EE">
      <w:pPr>
        <w:pStyle w:val="ListParagraph"/>
        <w:numPr>
          <w:ilvl w:val="0"/>
          <w:numId w:val="276"/>
        </w:numPr>
      </w:pPr>
      <w:r>
        <w:t xml:space="preserve">This class </w:t>
      </w:r>
      <w:r w:rsidRPr="00F66F27">
        <w:rPr>
          <w:b/>
          <w:color w:val="00B050"/>
        </w:rPr>
        <w:t xml:space="preserve">must implement </w:t>
      </w:r>
      <w:r w:rsidRPr="000A376D">
        <w:rPr>
          <w:rStyle w:val="0SyntaxPinkChar"/>
        </w:rPr>
        <w:t>java.io.Serializable</w:t>
      </w:r>
      <w:r w:rsidRPr="00F66F27">
        <w:rPr>
          <w:color w:val="00B050"/>
        </w:rPr>
        <w:t xml:space="preserve"> </w:t>
      </w:r>
      <w:r>
        <w:t xml:space="preserve">(this interface does </w:t>
      </w:r>
      <w:r w:rsidRPr="00F66F27">
        <w:rPr>
          <w:b/>
        </w:rPr>
        <w:t>not</w:t>
      </w:r>
      <w:r>
        <w:t xml:space="preserve"> </w:t>
      </w:r>
      <w:r w:rsidRPr="00F66F27">
        <w:rPr>
          <w:b/>
        </w:rPr>
        <w:t>contain any abstract methods and</w:t>
      </w:r>
      <w:r>
        <w:t xml:space="preserve"> such type of interface is known as </w:t>
      </w:r>
      <w:r w:rsidRPr="00F66F27">
        <w:rPr>
          <w:b/>
        </w:rPr>
        <w:t>marker or tagged interface</w:t>
      </w:r>
      <w:r>
        <w:t>)</w:t>
      </w:r>
    </w:p>
    <w:p w14:paraId="19B58B73" w14:textId="77777777" w:rsidR="00F66F27" w:rsidRDefault="00F66F27" w:rsidP="00F66F27">
      <w:pPr>
        <w:pStyle w:val="ListParagraph"/>
        <w:ind w:left="360"/>
      </w:pPr>
    </w:p>
    <w:p w14:paraId="2A6FB5C8" w14:textId="728A6726" w:rsidR="00E631D8" w:rsidRPr="000A376D" w:rsidRDefault="000D791E" w:rsidP="00B413EE">
      <w:pPr>
        <w:pStyle w:val="ListParagraph"/>
        <w:numPr>
          <w:ilvl w:val="0"/>
          <w:numId w:val="276"/>
        </w:numPr>
        <w:spacing w:line="360" w:lineRule="auto"/>
        <w:rPr>
          <w:b/>
        </w:rPr>
      </w:pPr>
      <w:r>
        <w:t xml:space="preserve">Choose </w:t>
      </w:r>
      <w:r w:rsidRPr="000A376D">
        <w:rPr>
          <w:b/>
        </w:rPr>
        <w:t>data members</w:t>
      </w:r>
      <w:r>
        <w:t xml:space="preserve">, writer </w:t>
      </w:r>
      <w:r w:rsidRPr="000A376D">
        <w:rPr>
          <w:b/>
        </w:rPr>
        <w:t>setters</w:t>
      </w:r>
      <w:r>
        <w:t xml:space="preserve"> &amp; </w:t>
      </w:r>
      <w:r w:rsidRPr="000A376D">
        <w:rPr>
          <w:b/>
        </w:rPr>
        <w:t>getters</w:t>
      </w:r>
    </w:p>
    <w:p w14:paraId="4E079943" w14:textId="07AB79CC" w:rsidR="000D791E" w:rsidRPr="000A376D" w:rsidRDefault="000D791E" w:rsidP="00B413EE">
      <w:pPr>
        <w:pStyle w:val="ListParagraph"/>
        <w:numPr>
          <w:ilvl w:val="0"/>
          <w:numId w:val="276"/>
        </w:numPr>
        <w:spacing w:line="360" w:lineRule="auto"/>
        <w:rPr>
          <w:b/>
        </w:rPr>
      </w:pPr>
      <w:r>
        <w:t xml:space="preserve">Choose </w:t>
      </w:r>
      <w:r w:rsidRPr="000A376D">
        <w:rPr>
          <w:b/>
        </w:rPr>
        <w:t>Serializable subclass</w:t>
      </w:r>
      <w:r>
        <w:t xml:space="preserve"> </w:t>
      </w:r>
    </w:p>
    <w:p w14:paraId="148F7057" w14:textId="48FDDD12" w:rsidR="000D791E" w:rsidRDefault="000D791E" w:rsidP="00B413EE">
      <w:pPr>
        <w:pStyle w:val="ListParagraph"/>
        <w:numPr>
          <w:ilvl w:val="0"/>
          <w:numId w:val="276"/>
        </w:numPr>
        <w:spacing w:line="360" w:lineRule="auto"/>
      </w:pPr>
      <w:r w:rsidRPr="000A376D">
        <w:rPr>
          <w:b/>
        </w:rPr>
        <w:t>Choose the file</w:t>
      </w:r>
      <w:r w:rsidRPr="006A3C76">
        <w:t xml:space="preserve"> name and </w:t>
      </w:r>
      <w:r w:rsidRPr="000A376D">
        <w:rPr>
          <w:b/>
        </w:rPr>
        <w:t>open it into write mode</w:t>
      </w:r>
      <w:r w:rsidRPr="006A3C76">
        <w:t xml:space="preserve"> with the help of </w:t>
      </w:r>
      <w:r w:rsidRPr="000A376D">
        <w:rPr>
          <w:rStyle w:val="0SyntaxPinkChar"/>
        </w:rPr>
        <w:t>FileOutputStream</w:t>
      </w:r>
      <w:r w:rsidRPr="006A3C76">
        <w:t xml:space="preserve"> class</w:t>
      </w:r>
    </w:p>
    <w:p w14:paraId="5DD57AA4" w14:textId="01C42D74" w:rsidR="000D791E" w:rsidRDefault="000D791E" w:rsidP="00B413EE">
      <w:pPr>
        <w:pStyle w:val="ListParagraph"/>
        <w:numPr>
          <w:ilvl w:val="0"/>
          <w:numId w:val="276"/>
        </w:numPr>
        <w:spacing w:line="360" w:lineRule="auto"/>
      </w:pPr>
      <w:r>
        <w:t xml:space="preserve">Pass OutputStream object to </w:t>
      </w:r>
      <w:r w:rsidRPr="000A376D">
        <w:rPr>
          <w:rStyle w:val="0SyntaxPinkChar"/>
        </w:rPr>
        <w:t>ObjectOutputStream(out)</w:t>
      </w:r>
      <w:r>
        <w:t xml:space="preserve"> constructor to write object data at a time</w:t>
      </w:r>
    </w:p>
    <w:p w14:paraId="57639192" w14:textId="3CE7D88E" w:rsidR="008F7625" w:rsidRDefault="000D791E" w:rsidP="00B413EE">
      <w:pPr>
        <w:pStyle w:val="ListParagraph"/>
        <w:numPr>
          <w:ilvl w:val="0"/>
          <w:numId w:val="276"/>
        </w:numPr>
        <w:spacing w:line="360" w:lineRule="auto"/>
      </w:pPr>
      <w:r>
        <w:t xml:space="preserve">use </w:t>
      </w:r>
      <w:r w:rsidRPr="000A376D">
        <w:rPr>
          <w:rStyle w:val="0SyntaxPinkChar"/>
        </w:rPr>
        <w:t>oos.writeObject(student)</w:t>
      </w:r>
      <w:r>
        <w:t xml:space="preserve"> method to write Student Object data</w:t>
      </w:r>
      <w:r w:rsidR="002464C8">
        <w:t>.</w:t>
      </w:r>
    </w:p>
    <w:p w14:paraId="21D479B7" w14:textId="77777777" w:rsidR="000D791E" w:rsidRDefault="000D791E" w:rsidP="008F7625">
      <w:pPr>
        <w:pStyle w:val="Howitworks"/>
      </w:pPr>
      <w:r>
        <w:t>Example</w:t>
      </w:r>
    </w:p>
    <w:p w14:paraId="6F4E15A1" w14:textId="77777777" w:rsidR="000D791E" w:rsidRPr="000A376D" w:rsidRDefault="000D791E" w:rsidP="001D0837">
      <w:pPr>
        <w:pStyle w:val="Output"/>
        <w:rPr>
          <w:color w:val="4C483D" w:themeColor="text2"/>
        </w:rPr>
      </w:pPr>
      <w:r w:rsidRPr="000A376D">
        <w:rPr>
          <w:bCs/>
          <w:color w:val="7F0055"/>
        </w:rPr>
        <w:t>class</w:t>
      </w:r>
      <w:r w:rsidRPr="000A376D">
        <w:t xml:space="preserve"> Student </w:t>
      </w:r>
      <w:r w:rsidRPr="000A376D">
        <w:rPr>
          <w:bCs/>
          <w:color w:val="7F0055"/>
        </w:rPr>
        <w:t>implements</w:t>
      </w:r>
      <w:r w:rsidRPr="000A376D">
        <w:t xml:space="preserve"> Serializable {</w:t>
      </w:r>
    </w:p>
    <w:p w14:paraId="21A0AB84" w14:textId="2F718DD0" w:rsidR="000D791E" w:rsidRPr="000A376D" w:rsidRDefault="000D791E" w:rsidP="001D0837">
      <w:pPr>
        <w:pStyle w:val="Output"/>
        <w:rPr>
          <w:color w:val="4C483D" w:themeColor="text2"/>
        </w:rPr>
      </w:pPr>
      <w:r w:rsidRPr="000A376D">
        <w:tab/>
      </w:r>
      <w:r w:rsidRPr="000A376D">
        <w:rPr>
          <w:color w:val="3F7F5F"/>
        </w:rPr>
        <w:t xml:space="preserve">// Exception in thread </w:t>
      </w:r>
      <w:r w:rsidRPr="000A376D">
        <w:rPr>
          <w:color w:val="FF0000"/>
        </w:rPr>
        <w:t>"main" java.io.NotSerializableException</w:t>
      </w:r>
      <w:r w:rsidRPr="000A376D">
        <w:rPr>
          <w:color w:val="3F7F5F"/>
        </w:rPr>
        <w:t xml:space="preserve">: io.Student if it </w:t>
      </w:r>
      <w:r w:rsidR="005B6598" w:rsidRPr="000A376D">
        <w:rPr>
          <w:color w:val="FF0000"/>
        </w:rPr>
        <w:t>won’t</w:t>
      </w:r>
      <w:r w:rsidRPr="000A376D">
        <w:rPr>
          <w:color w:val="FF0000"/>
        </w:rPr>
        <w:t xml:space="preserve"> </w:t>
      </w:r>
      <w:r w:rsidR="005B6598" w:rsidRPr="000A376D">
        <w:rPr>
          <w:color w:val="FF0000"/>
        </w:rPr>
        <w:t>implement</w:t>
      </w:r>
      <w:r w:rsidRPr="000A376D">
        <w:rPr>
          <w:color w:val="FF0000"/>
        </w:rPr>
        <w:t xml:space="preserve"> Serializable</w:t>
      </w:r>
    </w:p>
    <w:p w14:paraId="2BE09B54" w14:textId="77777777" w:rsidR="000D791E" w:rsidRPr="000A376D" w:rsidRDefault="000D791E" w:rsidP="001D0837">
      <w:pPr>
        <w:pStyle w:val="Output"/>
        <w:rPr>
          <w:color w:val="4C483D" w:themeColor="text2"/>
        </w:rPr>
      </w:pPr>
      <w:r w:rsidRPr="000A376D">
        <w:tab/>
      </w:r>
      <w:r w:rsidRPr="000A376D">
        <w:rPr>
          <w:bCs/>
          <w:color w:val="7F0055"/>
        </w:rPr>
        <w:t>private</w:t>
      </w:r>
      <w:r w:rsidRPr="000A376D">
        <w:t xml:space="preserve"> </w:t>
      </w:r>
      <w:r w:rsidRPr="000A376D">
        <w:rPr>
          <w:bCs/>
          <w:color w:val="7F0055"/>
        </w:rPr>
        <w:t>int</w:t>
      </w:r>
      <w:r w:rsidRPr="000A376D">
        <w:t xml:space="preserve"> </w:t>
      </w:r>
      <w:r w:rsidRPr="000A376D">
        <w:rPr>
          <w:color w:val="0000C0"/>
        </w:rPr>
        <w:t>sno</w:t>
      </w:r>
      <w:r w:rsidRPr="000A376D">
        <w:t>;</w:t>
      </w:r>
    </w:p>
    <w:p w14:paraId="62B3BE14" w14:textId="77777777" w:rsidR="000D791E" w:rsidRPr="000A376D" w:rsidRDefault="000D791E" w:rsidP="001D0837">
      <w:pPr>
        <w:pStyle w:val="Output"/>
        <w:rPr>
          <w:color w:val="4C483D" w:themeColor="text2"/>
        </w:rPr>
      </w:pPr>
      <w:r w:rsidRPr="000A376D">
        <w:tab/>
      </w:r>
      <w:r w:rsidRPr="000A376D">
        <w:rPr>
          <w:bCs/>
          <w:color w:val="7F0055"/>
        </w:rPr>
        <w:t>private</w:t>
      </w:r>
      <w:r w:rsidRPr="000A376D">
        <w:t xml:space="preserve"> String </w:t>
      </w:r>
      <w:r w:rsidRPr="000A376D">
        <w:rPr>
          <w:color w:val="0000C0"/>
        </w:rPr>
        <w:t>name</w:t>
      </w:r>
      <w:r w:rsidRPr="000A376D">
        <w:t>;</w:t>
      </w:r>
    </w:p>
    <w:p w14:paraId="248FF9EE" w14:textId="77777777" w:rsidR="000D791E" w:rsidRPr="000A376D" w:rsidRDefault="000D791E" w:rsidP="001D0837">
      <w:pPr>
        <w:pStyle w:val="Output"/>
        <w:rPr>
          <w:color w:val="4C483D" w:themeColor="text2"/>
        </w:rPr>
      </w:pPr>
      <w:r w:rsidRPr="000A376D">
        <w:tab/>
      </w:r>
      <w:r w:rsidRPr="000A376D">
        <w:rPr>
          <w:bCs/>
          <w:color w:val="7F0055"/>
        </w:rPr>
        <w:t>private</w:t>
      </w:r>
      <w:r w:rsidRPr="000A376D">
        <w:t xml:space="preserve"> String </w:t>
      </w:r>
      <w:r w:rsidRPr="000A376D">
        <w:rPr>
          <w:color w:val="0000C0"/>
        </w:rPr>
        <w:t>addr</w:t>
      </w:r>
      <w:r w:rsidRPr="000A376D">
        <w:t>;</w:t>
      </w:r>
    </w:p>
    <w:p w14:paraId="705E6C21" w14:textId="286EA45D" w:rsidR="0059122F" w:rsidRPr="000A376D" w:rsidRDefault="000D791E" w:rsidP="001D0837">
      <w:pPr>
        <w:pStyle w:val="Output"/>
      </w:pPr>
      <w:r w:rsidRPr="000A376D">
        <w:tab/>
      </w:r>
      <w:r w:rsidR="0059122F" w:rsidRPr="000A376D">
        <w:rPr>
          <w:bCs/>
          <w:color w:val="7F0055"/>
        </w:rPr>
        <w:t>/</w:t>
      </w:r>
      <w:r w:rsidRPr="000A376D">
        <w:t>/</w:t>
      </w:r>
      <w:r w:rsidR="008F7625" w:rsidRPr="000A376D">
        <w:t>Se</w:t>
      </w:r>
      <w:r w:rsidR="000A376D">
        <w:t>t</w:t>
      </w:r>
      <w:r w:rsidR="008F7625" w:rsidRPr="000A376D">
        <w:t xml:space="preserve">ters &amp; getters </w:t>
      </w:r>
      <w:r w:rsidRPr="000A376D">
        <w:t>setName,SetAddr methods…</w:t>
      </w:r>
    </w:p>
    <w:p w14:paraId="3742D7B8" w14:textId="37A4425A" w:rsidR="000D791E" w:rsidRDefault="000D791E" w:rsidP="001D0837">
      <w:pPr>
        <w:pStyle w:val="Output"/>
      </w:pPr>
      <w:r w:rsidRPr="000A376D">
        <w:t>}</w:t>
      </w:r>
    </w:p>
    <w:p w14:paraId="339243DF" w14:textId="77777777" w:rsidR="000A376D" w:rsidRPr="000A376D" w:rsidRDefault="000A376D" w:rsidP="001D0837">
      <w:pPr>
        <w:pStyle w:val="Output"/>
        <w:rPr>
          <w:color w:val="4C483D" w:themeColor="text2"/>
        </w:rPr>
      </w:pPr>
    </w:p>
    <w:p w14:paraId="1A5A7EFE" w14:textId="77777777" w:rsidR="000D791E" w:rsidRPr="000A376D" w:rsidRDefault="000D791E" w:rsidP="001D0837">
      <w:pPr>
        <w:pStyle w:val="Output"/>
        <w:rPr>
          <w:color w:val="4C483D" w:themeColor="text2"/>
        </w:rPr>
      </w:pPr>
      <w:r w:rsidRPr="000A376D">
        <w:rPr>
          <w:bCs/>
          <w:color w:val="7F0055"/>
        </w:rPr>
        <w:t>public</w:t>
      </w:r>
      <w:r w:rsidRPr="000A376D">
        <w:t xml:space="preserve"> </w:t>
      </w:r>
      <w:r w:rsidRPr="000A376D">
        <w:rPr>
          <w:bCs/>
          <w:color w:val="7F0055"/>
        </w:rPr>
        <w:t>class</w:t>
      </w:r>
      <w:r w:rsidRPr="000A376D">
        <w:t xml:space="preserve"> Serialization {</w:t>
      </w:r>
    </w:p>
    <w:p w14:paraId="1CC6A540" w14:textId="77777777" w:rsidR="000D791E" w:rsidRPr="000A376D" w:rsidRDefault="000D791E" w:rsidP="001D0837">
      <w:pPr>
        <w:pStyle w:val="Output"/>
        <w:rPr>
          <w:color w:val="4C483D" w:themeColor="text2"/>
        </w:rPr>
      </w:pPr>
      <w:r w:rsidRPr="000A376D">
        <w:rPr>
          <w:bCs/>
          <w:color w:val="7F0055"/>
        </w:rPr>
        <w:t>public</w:t>
      </w:r>
      <w:r w:rsidRPr="000A376D">
        <w:t xml:space="preserve"> </w:t>
      </w:r>
      <w:r w:rsidRPr="000A376D">
        <w:rPr>
          <w:bCs/>
          <w:color w:val="7F0055"/>
        </w:rPr>
        <w:t>static</w:t>
      </w:r>
      <w:r w:rsidRPr="000A376D">
        <w:t xml:space="preserve"> </w:t>
      </w:r>
      <w:r w:rsidRPr="000A376D">
        <w:rPr>
          <w:bCs/>
          <w:color w:val="7F0055"/>
        </w:rPr>
        <w:t>void</w:t>
      </w:r>
      <w:r w:rsidRPr="000A376D">
        <w:t xml:space="preserve"> main(String[] </w:t>
      </w:r>
      <w:r w:rsidRPr="000A376D">
        <w:rPr>
          <w:color w:val="6A3E3E"/>
        </w:rPr>
        <w:t>args</w:t>
      </w:r>
      <w:r w:rsidRPr="000A376D">
        <w:t xml:space="preserve">) </w:t>
      </w:r>
      <w:r w:rsidRPr="000A376D">
        <w:rPr>
          <w:bCs/>
          <w:color w:val="7F0055"/>
        </w:rPr>
        <w:t>throws</w:t>
      </w:r>
      <w:r w:rsidRPr="000A376D">
        <w:t xml:space="preserve">  Exception {</w:t>
      </w:r>
    </w:p>
    <w:p w14:paraId="0BBE4CF6" w14:textId="77777777" w:rsidR="000D791E" w:rsidRPr="000A376D" w:rsidRDefault="000D791E" w:rsidP="001D0837">
      <w:pPr>
        <w:pStyle w:val="Output"/>
        <w:rPr>
          <w:color w:val="4C483D" w:themeColor="text2"/>
        </w:rPr>
      </w:pPr>
      <w:r w:rsidRPr="000A376D">
        <w:tab/>
        <w:t xml:space="preserve">Student </w:t>
      </w:r>
      <w:r w:rsidRPr="000A376D">
        <w:rPr>
          <w:color w:val="6A3E3E"/>
        </w:rPr>
        <w:t>student</w:t>
      </w:r>
      <w:r w:rsidRPr="000A376D">
        <w:t xml:space="preserve"> = </w:t>
      </w:r>
      <w:r w:rsidRPr="000A376D">
        <w:rPr>
          <w:bCs/>
          <w:color w:val="7F0055"/>
        </w:rPr>
        <w:t>new</w:t>
      </w:r>
      <w:r w:rsidRPr="000A376D">
        <w:t xml:space="preserve"> Student();</w:t>
      </w:r>
    </w:p>
    <w:p w14:paraId="1E9B4280" w14:textId="77777777" w:rsidR="000D791E" w:rsidRPr="000A376D" w:rsidRDefault="000D791E" w:rsidP="001D0837">
      <w:pPr>
        <w:pStyle w:val="Output"/>
        <w:rPr>
          <w:color w:val="4C483D" w:themeColor="text2"/>
        </w:rPr>
      </w:pPr>
      <w:r w:rsidRPr="000A376D">
        <w:tab/>
      </w:r>
      <w:r w:rsidRPr="000A376D">
        <w:rPr>
          <w:color w:val="6A3E3E"/>
        </w:rPr>
        <w:t>student</w:t>
      </w:r>
      <w:r w:rsidRPr="000A376D">
        <w:t>.setSno(101);</w:t>
      </w:r>
    </w:p>
    <w:p w14:paraId="4552E6C4" w14:textId="77777777" w:rsidR="000D791E" w:rsidRPr="000A376D" w:rsidRDefault="000D791E" w:rsidP="001D0837">
      <w:pPr>
        <w:pStyle w:val="Output"/>
        <w:rPr>
          <w:color w:val="4C483D" w:themeColor="text2"/>
        </w:rPr>
      </w:pPr>
      <w:r w:rsidRPr="000A376D">
        <w:tab/>
      </w:r>
      <w:r w:rsidRPr="000A376D">
        <w:rPr>
          <w:color w:val="6A3E3E"/>
        </w:rPr>
        <w:t>student</w:t>
      </w:r>
      <w:r w:rsidRPr="000A376D">
        <w:t>.setName(</w:t>
      </w:r>
      <w:r w:rsidRPr="000A376D">
        <w:rPr>
          <w:color w:val="2A00FF"/>
        </w:rPr>
        <w:t>"Satya Kaveti"</w:t>
      </w:r>
      <w:r w:rsidRPr="000A376D">
        <w:t>);</w:t>
      </w:r>
    </w:p>
    <w:p w14:paraId="186BC4DF" w14:textId="77777777" w:rsidR="000D791E" w:rsidRPr="000A376D" w:rsidRDefault="000D791E" w:rsidP="001D0837">
      <w:pPr>
        <w:pStyle w:val="Output"/>
        <w:rPr>
          <w:color w:val="4C483D" w:themeColor="text2"/>
        </w:rPr>
      </w:pPr>
      <w:r w:rsidRPr="000A376D">
        <w:tab/>
      </w:r>
      <w:r w:rsidRPr="000A376D">
        <w:rPr>
          <w:color w:val="6A3E3E"/>
        </w:rPr>
        <w:t>student</w:t>
      </w:r>
      <w:r w:rsidRPr="000A376D">
        <w:t>.setAddr(</w:t>
      </w:r>
      <w:r w:rsidRPr="000A376D">
        <w:rPr>
          <w:color w:val="2A00FF"/>
        </w:rPr>
        <w:t>"VIJAYAWADA"</w:t>
      </w:r>
      <w:r w:rsidRPr="000A376D">
        <w:t>);</w:t>
      </w:r>
    </w:p>
    <w:p w14:paraId="796C666A" w14:textId="77777777" w:rsidR="000D791E" w:rsidRPr="000A376D" w:rsidRDefault="000D791E" w:rsidP="001D0837">
      <w:pPr>
        <w:pStyle w:val="Output"/>
        <w:rPr>
          <w:color w:val="4C483D" w:themeColor="text2"/>
        </w:rPr>
      </w:pPr>
      <w:r w:rsidRPr="000A376D">
        <w:tab/>
      </w:r>
    </w:p>
    <w:p w14:paraId="4EA1F4AE" w14:textId="77777777" w:rsidR="000D791E" w:rsidRPr="000A376D" w:rsidRDefault="000D791E" w:rsidP="001D0837">
      <w:pPr>
        <w:pStyle w:val="Output"/>
        <w:rPr>
          <w:color w:val="4C483D" w:themeColor="text2"/>
        </w:rPr>
      </w:pPr>
      <w:r w:rsidRPr="000A376D">
        <w:tab/>
        <w:t xml:space="preserve">FileOutputStream </w:t>
      </w:r>
      <w:r w:rsidRPr="000A376D">
        <w:rPr>
          <w:color w:val="6A3E3E"/>
        </w:rPr>
        <w:t>fos</w:t>
      </w:r>
      <w:r w:rsidRPr="000A376D">
        <w:t xml:space="preserve"> = </w:t>
      </w:r>
      <w:r w:rsidRPr="000A376D">
        <w:rPr>
          <w:bCs/>
          <w:color w:val="7F0055"/>
        </w:rPr>
        <w:t>new</w:t>
      </w:r>
      <w:r w:rsidRPr="000A376D">
        <w:t xml:space="preserve"> FileOutputStream(</w:t>
      </w:r>
      <w:r w:rsidRPr="000A376D">
        <w:rPr>
          <w:color w:val="2A00FF"/>
        </w:rPr>
        <w:t>"student.txt"</w:t>
      </w:r>
      <w:r w:rsidRPr="000A376D">
        <w:t>);</w:t>
      </w:r>
    </w:p>
    <w:p w14:paraId="3634A0F0" w14:textId="77777777" w:rsidR="000D791E" w:rsidRPr="000A376D" w:rsidRDefault="000D791E" w:rsidP="001D0837">
      <w:pPr>
        <w:pStyle w:val="Output"/>
        <w:rPr>
          <w:color w:val="4C483D" w:themeColor="text2"/>
        </w:rPr>
      </w:pPr>
      <w:r w:rsidRPr="000A376D">
        <w:tab/>
        <w:t xml:space="preserve">ObjectOutputStream </w:t>
      </w:r>
      <w:r w:rsidRPr="000A376D">
        <w:rPr>
          <w:color w:val="6A3E3E"/>
        </w:rPr>
        <w:t>oos</w:t>
      </w:r>
      <w:r w:rsidRPr="000A376D">
        <w:t xml:space="preserve"> = </w:t>
      </w:r>
      <w:r w:rsidRPr="000A376D">
        <w:rPr>
          <w:bCs/>
          <w:color w:val="7F0055"/>
        </w:rPr>
        <w:t>new</w:t>
      </w:r>
      <w:r w:rsidRPr="000A376D">
        <w:t xml:space="preserve"> ObjectOutputStream(</w:t>
      </w:r>
      <w:r w:rsidRPr="000A376D">
        <w:rPr>
          <w:color w:val="6A3E3E"/>
        </w:rPr>
        <w:t>fos</w:t>
      </w:r>
      <w:r w:rsidRPr="000A376D">
        <w:t>);</w:t>
      </w:r>
    </w:p>
    <w:p w14:paraId="1C0ED5FB" w14:textId="77777777" w:rsidR="000D791E" w:rsidRPr="000A376D" w:rsidRDefault="000D791E" w:rsidP="001D0837">
      <w:pPr>
        <w:pStyle w:val="Output"/>
        <w:rPr>
          <w:color w:val="4C483D" w:themeColor="text2"/>
        </w:rPr>
      </w:pPr>
      <w:r w:rsidRPr="000A376D">
        <w:tab/>
      </w:r>
      <w:r w:rsidRPr="000A376D">
        <w:rPr>
          <w:color w:val="6A3E3E"/>
        </w:rPr>
        <w:t>oos</w:t>
      </w:r>
      <w:r w:rsidRPr="000A376D">
        <w:t>.writeObject(</w:t>
      </w:r>
      <w:r w:rsidRPr="000A376D">
        <w:rPr>
          <w:color w:val="6A3E3E"/>
        </w:rPr>
        <w:t>student</w:t>
      </w:r>
      <w:r w:rsidRPr="000A376D">
        <w:t>);</w:t>
      </w:r>
      <w:r w:rsidRPr="000A376D">
        <w:tab/>
      </w:r>
    </w:p>
    <w:p w14:paraId="0033B9E8" w14:textId="77777777" w:rsidR="000D791E" w:rsidRPr="000A376D" w:rsidRDefault="000D791E" w:rsidP="001D0837">
      <w:pPr>
        <w:pStyle w:val="Output"/>
        <w:rPr>
          <w:color w:val="4C483D" w:themeColor="text2"/>
        </w:rPr>
      </w:pPr>
      <w:r w:rsidRPr="000A376D">
        <w:t>}</w:t>
      </w:r>
    </w:p>
    <w:p w14:paraId="5B6FA3D7" w14:textId="77777777" w:rsidR="000D791E" w:rsidRPr="000A376D" w:rsidRDefault="000D791E" w:rsidP="001D0837">
      <w:pPr>
        <w:pStyle w:val="Output"/>
      </w:pPr>
      <w:r w:rsidRPr="000A376D">
        <w:t>}</w:t>
      </w:r>
    </w:p>
    <w:p w14:paraId="64ED4F8A" w14:textId="77777777" w:rsidR="000D791E" w:rsidRPr="00F56745" w:rsidRDefault="000D791E" w:rsidP="001D0837">
      <w:pPr>
        <w:pStyle w:val="Output"/>
        <w:shd w:val="clear" w:color="auto" w:fill="000000" w:themeFill="text1"/>
        <w:rPr>
          <w:b w:val="0"/>
          <w:color w:val="FF0000"/>
        </w:rPr>
      </w:pPr>
      <w:r w:rsidRPr="00F56745">
        <w:rPr>
          <w:color w:val="FF0000"/>
        </w:rPr>
        <w:t>//data saved in student.txt</w:t>
      </w:r>
    </w:p>
    <w:p w14:paraId="7F114097" w14:textId="77777777" w:rsidR="000D791E" w:rsidRDefault="000D791E" w:rsidP="001D0837">
      <w:pPr>
        <w:pStyle w:val="Output"/>
        <w:shd w:val="clear" w:color="auto" w:fill="000000" w:themeFill="text1"/>
      </w:pPr>
      <w:r>
        <w:t xml:space="preserve">¬í sr </w:t>
      </w:r>
    </w:p>
    <w:p w14:paraId="53E7CA6E" w14:textId="77777777" w:rsidR="000D791E" w:rsidRDefault="000D791E" w:rsidP="001D0837">
      <w:pPr>
        <w:pStyle w:val="Output"/>
        <w:shd w:val="clear" w:color="auto" w:fill="000000" w:themeFill="text1"/>
      </w:pPr>
      <w:r>
        <w:t xml:space="preserve">io.StudentÓÞ®(¦°¦ </w:t>
      </w:r>
      <w:r>
        <w:separator/>
      </w:r>
      <w:r>
        <w:t xml:space="preserve">I </w:t>
      </w:r>
      <w:r>
        <w:separator/>
      </w:r>
      <w:r>
        <w:t xml:space="preserve">snoL </w:t>
      </w:r>
      <w:r>
        <w:continuationSeparator/>
      </w:r>
      <w:r>
        <w:t xml:space="preserve">addrt Ljava/lang/String;L </w:t>
      </w:r>
      <w:r>
        <w:continuationSeparator/>
      </w:r>
      <w:r>
        <w:t xml:space="preserve">nameq ~ xp   et </w:t>
      </w:r>
    </w:p>
    <w:p w14:paraId="7E4DB540" w14:textId="77777777" w:rsidR="000D791E" w:rsidRDefault="000D791E" w:rsidP="001D0837">
      <w:pPr>
        <w:pStyle w:val="Output"/>
        <w:shd w:val="clear" w:color="auto" w:fill="000000" w:themeFill="text1"/>
      </w:pPr>
      <w:r>
        <w:t xml:space="preserve">VIJAYAWADAt  </w:t>
      </w:r>
    </w:p>
    <w:p w14:paraId="062F498C" w14:textId="77777777" w:rsidR="000D791E" w:rsidRDefault="000D791E" w:rsidP="000D791E"/>
    <w:p w14:paraId="5F25258C" w14:textId="77777777" w:rsidR="000D791E" w:rsidRDefault="000D791E" w:rsidP="008F7625">
      <w:pPr>
        <w:pStyle w:val="Heading3"/>
        <w:spacing w:after="0"/>
      </w:pPr>
      <w:r>
        <w:lastRenderedPageBreak/>
        <w:t xml:space="preserve">2.Deserialization </w:t>
      </w:r>
    </w:p>
    <w:p w14:paraId="2F1E53B6" w14:textId="1541626F" w:rsidR="000D791E" w:rsidRDefault="000D791E" w:rsidP="00F873E2">
      <w:r>
        <w:t xml:space="preserve">De-serialization is a </w:t>
      </w:r>
      <w:r w:rsidRPr="00E45979">
        <w:rPr>
          <w:b/>
        </w:rPr>
        <w:t>process of</w:t>
      </w:r>
      <w:r>
        <w:t xml:space="preserve"> </w:t>
      </w:r>
      <w:r w:rsidRPr="00E45979">
        <w:rPr>
          <w:b/>
        </w:rPr>
        <w:t>retrieve the data from the file in the form of object</w:t>
      </w:r>
      <w:r>
        <w:t>.</w:t>
      </w:r>
    </w:p>
    <w:p w14:paraId="086A0588" w14:textId="77777777" w:rsidR="00C81E46" w:rsidRPr="00E45979" w:rsidRDefault="00C81E46" w:rsidP="00C81E46">
      <w:pPr>
        <w:spacing w:line="240" w:lineRule="auto"/>
      </w:pPr>
    </w:p>
    <w:p w14:paraId="397E3D84" w14:textId="77777777" w:rsidR="000D791E" w:rsidRDefault="000D791E" w:rsidP="000D791E">
      <w:pPr>
        <w:pStyle w:val="Qsns"/>
      </w:pPr>
      <w:r>
        <w:t>Steps</w:t>
      </w:r>
    </w:p>
    <w:p w14:paraId="3B0AC6F9" w14:textId="77777777" w:rsidR="000D791E" w:rsidRDefault="000D791E" w:rsidP="00C81E46">
      <w:pPr>
        <w:spacing w:line="360" w:lineRule="auto"/>
      </w:pPr>
      <w:r>
        <w:t xml:space="preserve">1. Choose the file name and open it into read mode with the help of </w:t>
      </w:r>
      <w:r w:rsidRPr="00C81E46">
        <w:rPr>
          <w:rStyle w:val="0SyntaxPinkChar"/>
        </w:rPr>
        <w:t>FileInputStream</w:t>
      </w:r>
      <w:r>
        <w:t xml:space="preserve"> class</w:t>
      </w:r>
    </w:p>
    <w:p w14:paraId="27800604" w14:textId="77777777" w:rsidR="000D791E" w:rsidRDefault="000D791E" w:rsidP="00C81E46">
      <w:pPr>
        <w:spacing w:line="360" w:lineRule="auto"/>
      </w:pPr>
      <w:r>
        <w:t xml:space="preserve">2. Pass InputStream object to </w:t>
      </w:r>
      <w:r w:rsidRPr="00C81E46">
        <w:rPr>
          <w:rStyle w:val="0SyntaxPinkChar"/>
        </w:rPr>
        <w:t>ObjectInputStream(in)</w:t>
      </w:r>
      <w:r>
        <w:t xml:space="preserve"> constructor to read object data at a time</w:t>
      </w:r>
    </w:p>
    <w:p w14:paraId="75738CD5" w14:textId="38A08938" w:rsidR="000D791E" w:rsidRDefault="000D791E" w:rsidP="00C81E46">
      <w:pPr>
        <w:spacing w:line="360" w:lineRule="auto"/>
      </w:pPr>
      <w:r>
        <w:t>3.</w:t>
      </w:r>
      <w:r w:rsidR="00C81E46">
        <w:t xml:space="preserve"> </w:t>
      </w:r>
      <w:r>
        <w:t xml:space="preserve">use </w:t>
      </w:r>
      <w:r w:rsidRPr="00C81E46">
        <w:rPr>
          <w:rStyle w:val="0SyntaxPinkChar"/>
        </w:rPr>
        <w:t>ois.readObject()</w:t>
      </w:r>
      <w:r>
        <w:t xml:space="preserve"> method to get Student Object </w:t>
      </w:r>
    </w:p>
    <w:p w14:paraId="01BD0C67" w14:textId="77777777" w:rsidR="00C81E46" w:rsidRDefault="00C81E46" w:rsidP="00C81E46">
      <w:pPr>
        <w:spacing w:line="240" w:lineRule="auto"/>
      </w:pPr>
    </w:p>
    <w:p w14:paraId="2090A3B0" w14:textId="77777777" w:rsidR="000D791E" w:rsidRDefault="000D791E" w:rsidP="001D0837">
      <w:pPr>
        <w:pStyle w:val="Output"/>
        <w:rPr>
          <w:color w:val="4C483D" w:themeColor="text2"/>
        </w:rPr>
      </w:pPr>
      <w:r>
        <w:rPr>
          <w:bCs/>
          <w:color w:val="7F0055"/>
        </w:rPr>
        <w:t>public</w:t>
      </w:r>
      <w:r>
        <w:t xml:space="preserve"> </w:t>
      </w:r>
      <w:r>
        <w:rPr>
          <w:bCs/>
          <w:color w:val="7F0055"/>
        </w:rPr>
        <w:t>class</w:t>
      </w:r>
      <w:r>
        <w:t xml:space="preserve"> Deserialization {</w:t>
      </w:r>
    </w:p>
    <w:p w14:paraId="67E452A7" w14:textId="77777777" w:rsidR="000D791E" w:rsidRDefault="000D791E" w:rsidP="001D0837">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Exception{</w:t>
      </w:r>
    </w:p>
    <w:p w14:paraId="3D43C7F4" w14:textId="77777777" w:rsidR="000D791E" w:rsidRDefault="000D791E" w:rsidP="001D0837">
      <w:pPr>
        <w:pStyle w:val="Output"/>
        <w:rPr>
          <w:color w:val="4C483D" w:themeColor="text2"/>
        </w:rPr>
      </w:pPr>
      <w:r>
        <w:tab/>
      </w:r>
      <w:r>
        <w:tab/>
        <w:t xml:space="preserve">FileInputStream </w:t>
      </w:r>
      <w:r>
        <w:rPr>
          <w:color w:val="6A3E3E"/>
        </w:rPr>
        <w:t>fis</w:t>
      </w:r>
      <w:r>
        <w:t xml:space="preserve"> = </w:t>
      </w:r>
      <w:r>
        <w:rPr>
          <w:bCs/>
          <w:color w:val="7F0055"/>
        </w:rPr>
        <w:t>new</w:t>
      </w:r>
      <w:r>
        <w:t xml:space="preserve"> FileInputStream(</w:t>
      </w:r>
      <w:r>
        <w:rPr>
          <w:color w:val="2A00FF"/>
        </w:rPr>
        <w:t>"student.txt"</w:t>
      </w:r>
      <w:r>
        <w:t>);</w:t>
      </w:r>
    </w:p>
    <w:p w14:paraId="6C5ABC12" w14:textId="77777777" w:rsidR="000D791E" w:rsidRDefault="000D791E" w:rsidP="001D0837">
      <w:pPr>
        <w:pStyle w:val="Output"/>
        <w:rPr>
          <w:color w:val="4C483D" w:themeColor="text2"/>
        </w:rPr>
      </w:pPr>
      <w:r>
        <w:tab/>
      </w:r>
      <w:r>
        <w:tab/>
        <w:t xml:space="preserve">ObjectInputStream </w:t>
      </w:r>
      <w:r>
        <w:rPr>
          <w:color w:val="6A3E3E"/>
          <w:u w:val="single"/>
        </w:rPr>
        <w:t>ois</w:t>
      </w:r>
      <w:r>
        <w:t xml:space="preserve"> = </w:t>
      </w:r>
      <w:r>
        <w:rPr>
          <w:bCs/>
          <w:color w:val="7F0055"/>
        </w:rPr>
        <w:t>new</w:t>
      </w:r>
      <w:r>
        <w:t xml:space="preserve"> ObjectInputStream(</w:t>
      </w:r>
      <w:r>
        <w:rPr>
          <w:color w:val="6A3E3E"/>
        </w:rPr>
        <w:t>fis</w:t>
      </w:r>
      <w:r>
        <w:t>);</w:t>
      </w:r>
    </w:p>
    <w:p w14:paraId="6FEDF5F9" w14:textId="77777777" w:rsidR="000D791E" w:rsidRDefault="000D791E" w:rsidP="001D0837">
      <w:pPr>
        <w:pStyle w:val="Output"/>
        <w:rPr>
          <w:color w:val="4C483D" w:themeColor="text2"/>
        </w:rPr>
      </w:pPr>
      <w:r>
        <w:tab/>
      </w:r>
      <w:r>
        <w:tab/>
        <w:t xml:space="preserve">Student </w:t>
      </w:r>
      <w:r>
        <w:rPr>
          <w:color w:val="6A3E3E"/>
        </w:rPr>
        <w:t>st</w:t>
      </w:r>
      <w:r>
        <w:t xml:space="preserve"> = (Student)</w:t>
      </w:r>
      <w:r>
        <w:rPr>
          <w:color w:val="6A3E3E"/>
        </w:rPr>
        <w:t>ois</w:t>
      </w:r>
      <w:r>
        <w:t>.readObject();</w:t>
      </w:r>
    </w:p>
    <w:p w14:paraId="17023FFB" w14:textId="77777777" w:rsidR="000D791E" w:rsidRDefault="000D791E" w:rsidP="001D0837">
      <w:pPr>
        <w:pStyle w:val="Output"/>
        <w:rPr>
          <w:color w:val="4C483D" w:themeColor="text2"/>
        </w:rPr>
      </w:pPr>
      <w:r>
        <w:tab/>
      </w:r>
      <w:r>
        <w:tab/>
        <w:t>System.</w:t>
      </w:r>
      <w:r>
        <w:rPr>
          <w:bCs/>
          <w:i/>
          <w:iCs/>
          <w:color w:val="0000C0"/>
        </w:rPr>
        <w:t>out</w:t>
      </w:r>
      <w:r>
        <w:t>.println(</w:t>
      </w:r>
      <w:r>
        <w:rPr>
          <w:color w:val="6A3E3E"/>
        </w:rPr>
        <w:t>st</w:t>
      </w:r>
      <w:r>
        <w:t>.getSno());</w:t>
      </w:r>
    </w:p>
    <w:p w14:paraId="4C5D30A9" w14:textId="77777777" w:rsidR="000D791E" w:rsidRDefault="000D791E" w:rsidP="001D0837">
      <w:pPr>
        <w:pStyle w:val="Output"/>
        <w:rPr>
          <w:color w:val="4C483D" w:themeColor="text2"/>
        </w:rPr>
      </w:pPr>
      <w:r>
        <w:tab/>
      </w:r>
      <w:r>
        <w:tab/>
        <w:t>System.</w:t>
      </w:r>
      <w:r>
        <w:rPr>
          <w:bCs/>
          <w:i/>
          <w:iCs/>
          <w:color w:val="0000C0"/>
        </w:rPr>
        <w:t>out</w:t>
      </w:r>
      <w:r>
        <w:t>.println(</w:t>
      </w:r>
      <w:r>
        <w:rPr>
          <w:color w:val="6A3E3E"/>
        </w:rPr>
        <w:t>st</w:t>
      </w:r>
      <w:r>
        <w:t>.getName());</w:t>
      </w:r>
    </w:p>
    <w:p w14:paraId="2E20B13E" w14:textId="77777777" w:rsidR="000D791E" w:rsidRDefault="000D791E" w:rsidP="001D0837">
      <w:pPr>
        <w:pStyle w:val="Output"/>
        <w:rPr>
          <w:color w:val="4C483D" w:themeColor="text2"/>
        </w:rPr>
      </w:pPr>
      <w:r>
        <w:tab/>
      </w:r>
      <w:r>
        <w:tab/>
        <w:t>System.</w:t>
      </w:r>
      <w:r>
        <w:rPr>
          <w:bCs/>
          <w:i/>
          <w:iCs/>
          <w:color w:val="0000C0"/>
        </w:rPr>
        <w:t>out</w:t>
      </w:r>
      <w:r>
        <w:t>.println(</w:t>
      </w:r>
      <w:r>
        <w:rPr>
          <w:color w:val="6A3E3E"/>
        </w:rPr>
        <w:t>st</w:t>
      </w:r>
      <w:r>
        <w:t xml:space="preserve">.getAddr()); </w:t>
      </w:r>
    </w:p>
    <w:p w14:paraId="373C55F1" w14:textId="77777777" w:rsidR="000D791E" w:rsidRDefault="000D791E" w:rsidP="001D0837">
      <w:pPr>
        <w:pStyle w:val="Output"/>
        <w:rPr>
          <w:color w:val="4C483D" w:themeColor="text2"/>
        </w:rPr>
      </w:pPr>
      <w:r>
        <w:tab/>
        <w:t>}</w:t>
      </w:r>
    </w:p>
    <w:p w14:paraId="20B9BDCB" w14:textId="77777777" w:rsidR="000D791E" w:rsidRDefault="000D791E" w:rsidP="001D0837">
      <w:pPr>
        <w:pStyle w:val="Output"/>
      </w:pPr>
      <w:r>
        <w:t>}</w:t>
      </w:r>
    </w:p>
    <w:p w14:paraId="10B2D3EA" w14:textId="77777777" w:rsidR="000D791E" w:rsidRDefault="000D791E" w:rsidP="001D0837">
      <w:pPr>
        <w:pStyle w:val="Output"/>
        <w:shd w:val="clear" w:color="auto" w:fill="000000" w:themeFill="text1"/>
      </w:pPr>
      <w:r>
        <w:t>101</w:t>
      </w:r>
    </w:p>
    <w:p w14:paraId="37787034" w14:textId="77777777" w:rsidR="000D791E" w:rsidRDefault="000D791E" w:rsidP="001D0837">
      <w:pPr>
        <w:pStyle w:val="Output"/>
        <w:shd w:val="clear" w:color="auto" w:fill="000000" w:themeFill="text1"/>
      </w:pPr>
      <w:r>
        <w:t>Satya Kaveti</w:t>
      </w:r>
    </w:p>
    <w:p w14:paraId="22755D93" w14:textId="77777777" w:rsidR="000D791E" w:rsidRDefault="000D791E" w:rsidP="001D0837">
      <w:pPr>
        <w:pStyle w:val="Output"/>
        <w:shd w:val="clear" w:color="auto" w:fill="000000" w:themeFill="text1"/>
      </w:pPr>
      <w:r>
        <w:t>VIJAYAWADA</w:t>
      </w:r>
    </w:p>
    <w:p w14:paraId="0B938C59" w14:textId="57816298" w:rsidR="000D791E" w:rsidRDefault="000D791E" w:rsidP="00C81E46">
      <w:pPr>
        <w:spacing w:line="240" w:lineRule="auto"/>
      </w:pPr>
      <w:r>
        <w:t xml:space="preserve">If we use above process to implement serialization, all the data members will participate in Sterilization process. If you want to use selected data members for serialization use </w:t>
      </w:r>
      <w:r w:rsidRPr="000554B1">
        <w:rPr>
          <w:b/>
        </w:rPr>
        <w:t>Transient</w:t>
      </w:r>
      <w:r>
        <w:t xml:space="preserve"> keyword</w:t>
      </w:r>
      <w:r w:rsidR="00C81E46">
        <w:t>.</w:t>
      </w:r>
    </w:p>
    <w:p w14:paraId="19B04FE4" w14:textId="77777777" w:rsidR="00C81E46" w:rsidRDefault="00C81E46" w:rsidP="00C81E46">
      <w:pPr>
        <w:spacing w:line="240" w:lineRule="auto"/>
      </w:pPr>
    </w:p>
    <w:p w14:paraId="367BF1CC" w14:textId="77777777" w:rsidR="000D791E" w:rsidRDefault="000D791E" w:rsidP="008B0413">
      <w:pPr>
        <w:pStyle w:val="Heading4"/>
        <w:spacing w:after="0" w:line="240" w:lineRule="auto"/>
      </w:pPr>
      <w:r>
        <w:t>Transient Keyword</w:t>
      </w:r>
    </w:p>
    <w:p w14:paraId="4BF7F32E" w14:textId="5206278D" w:rsidR="000D791E" w:rsidRDefault="000257A3" w:rsidP="000D791E">
      <w:r>
        <w:t>To</w:t>
      </w:r>
      <w:r w:rsidR="000D791E">
        <w:t xml:space="preserve"> avoid the variable from the serialization process, make that variable declaration as transient i.e., </w:t>
      </w:r>
      <w:r w:rsidR="000D791E" w:rsidRPr="00DE3EA3">
        <w:rPr>
          <w:b/>
        </w:rPr>
        <w:t>transient variables never participate in serialization process</w:t>
      </w:r>
      <w:r w:rsidR="000D791E">
        <w:t>.</w:t>
      </w:r>
      <w:r w:rsidR="005A05F1">
        <w:t xml:space="preserve"> Default values will be initialized for transient variables.</w:t>
      </w:r>
    </w:p>
    <w:p w14:paraId="5F719116"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7F0055"/>
          <w:sz w:val="16"/>
          <w:szCs w:val="16"/>
        </w:rPr>
        <w:t>class</w:t>
      </w:r>
      <w:r w:rsidRPr="00C81E46">
        <w:rPr>
          <w:rFonts w:ascii="Consolas" w:hAnsi="Consolas" w:cs="Courier New"/>
          <w:b/>
          <w:bCs/>
          <w:color w:val="000000"/>
          <w:sz w:val="16"/>
          <w:szCs w:val="16"/>
        </w:rPr>
        <w:t xml:space="preserve"> Student </w:t>
      </w:r>
      <w:r w:rsidRPr="00C81E46">
        <w:rPr>
          <w:rFonts w:ascii="Consolas" w:hAnsi="Consolas" w:cs="Courier New"/>
          <w:b/>
          <w:bCs/>
          <w:color w:val="7F0055"/>
          <w:sz w:val="16"/>
          <w:szCs w:val="16"/>
        </w:rPr>
        <w:t>implements</w:t>
      </w:r>
      <w:r w:rsidRPr="00C81E46">
        <w:rPr>
          <w:rFonts w:ascii="Consolas" w:hAnsi="Consolas" w:cs="Courier New"/>
          <w:b/>
          <w:bCs/>
          <w:color w:val="000000"/>
          <w:sz w:val="16"/>
          <w:szCs w:val="16"/>
        </w:rPr>
        <w:t xml:space="preserve"> Serializable {</w:t>
      </w:r>
      <w:r w:rsidRPr="00C81E46">
        <w:rPr>
          <w:rFonts w:ascii="Consolas" w:hAnsi="Consolas" w:cs="Courier New"/>
          <w:b/>
          <w:bCs/>
          <w:color w:val="000000"/>
          <w:sz w:val="16"/>
          <w:szCs w:val="16"/>
        </w:rPr>
        <w:tab/>
      </w:r>
      <w:r w:rsidRPr="00C81E46">
        <w:rPr>
          <w:rFonts w:ascii="Consolas" w:hAnsi="Consolas" w:cs="Courier New"/>
          <w:b/>
          <w:bCs/>
          <w:color w:val="3F7F5F"/>
          <w:sz w:val="16"/>
          <w:szCs w:val="16"/>
        </w:rPr>
        <w:t xml:space="preserve"> </w:t>
      </w:r>
    </w:p>
    <w:p w14:paraId="22D7D0BD"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7F0055"/>
          <w:sz w:val="16"/>
          <w:szCs w:val="16"/>
        </w:rPr>
        <w:t>private</w:t>
      </w:r>
      <w:r w:rsidRPr="00C81E46">
        <w:rPr>
          <w:rFonts w:ascii="Consolas" w:hAnsi="Consolas" w:cs="Courier New"/>
          <w:b/>
          <w:bCs/>
          <w:color w:val="000000"/>
          <w:sz w:val="16"/>
          <w:szCs w:val="16"/>
        </w:rPr>
        <w:t xml:space="preserve"> </w:t>
      </w:r>
      <w:r w:rsidRPr="00C81E46">
        <w:rPr>
          <w:rFonts w:ascii="Consolas" w:hAnsi="Consolas" w:cs="Courier New"/>
          <w:b/>
          <w:bCs/>
          <w:color w:val="7F0055"/>
          <w:sz w:val="16"/>
          <w:szCs w:val="16"/>
        </w:rPr>
        <w:t>transient</w:t>
      </w:r>
      <w:r w:rsidRPr="00C81E46">
        <w:rPr>
          <w:rFonts w:ascii="Consolas" w:hAnsi="Consolas" w:cs="Courier New"/>
          <w:b/>
          <w:bCs/>
          <w:color w:val="000000"/>
          <w:sz w:val="16"/>
          <w:szCs w:val="16"/>
        </w:rPr>
        <w:t xml:space="preserve"> </w:t>
      </w:r>
      <w:r w:rsidRPr="00C81E46">
        <w:rPr>
          <w:rFonts w:ascii="Consolas" w:hAnsi="Consolas" w:cs="Courier New"/>
          <w:b/>
          <w:bCs/>
          <w:color w:val="7F0055"/>
          <w:sz w:val="16"/>
          <w:szCs w:val="16"/>
        </w:rPr>
        <w:t>int</w:t>
      </w:r>
      <w:r w:rsidRPr="00C81E46">
        <w:rPr>
          <w:rFonts w:ascii="Consolas" w:hAnsi="Consolas" w:cs="Courier New"/>
          <w:b/>
          <w:bCs/>
          <w:color w:val="000000"/>
          <w:sz w:val="16"/>
          <w:szCs w:val="16"/>
        </w:rPr>
        <w:t xml:space="preserve"> </w:t>
      </w:r>
      <w:r w:rsidRPr="00C81E46">
        <w:rPr>
          <w:rFonts w:ascii="Consolas" w:hAnsi="Consolas" w:cs="Courier New"/>
          <w:b/>
          <w:bCs/>
          <w:color w:val="0000C0"/>
          <w:sz w:val="16"/>
          <w:szCs w:val="16"/>
        </w:rPr>
        <w:t>sno</w:t>
      </w:r>
      <w:r w:rsidRPr="00C81E46">
        <w:rPr>
          <w:rFonts w:ascii="Consolas" w:hAnsi="Consolas" w:cs="Courier New"/>
          <w:b/>
          <w:bCs/>
          <w:color w:val="000000"/>
          <w:sz w:val="16"/>
          <w:szCs w:val="16"/>
        </w:rPr>
        <w:t>;</w:t>
      </w:r>
    </w:p>
    <w:p w14:paraId="4C6FA1AD"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7F0055"/>
          <w:sz w:val="16"/>
          <w:szCs w:val="16"/>
        </w:rPr>
        <w:t>private</w:t>
      </w:r>
      <w:r w:rsidRPr="00C81E46">
        <w:rPr>
          <w:rFonts w:ascii="Consolas" w:hAnsi="Consolas" w:cs="Courier New"/>
          <w:b/>
          <w:bCs/>
          <w:color w:val="000000"/>
          <w:sz w:val="16"/>
          <w:szCs w:val="16"/>
        </w:rPr>
        <w:t xml:space="preserve"> </w:t>
      </w:r>
      <w:r w:rsidRPr="00C81E46">
        <w:rPr>
          <w:rFonts w:ascii="Consolas" w:hAnsi="Consolas" w:cs="Courier New"/>
          <w:b/>
          <w:bCs/>
          <w:color w:val="7F0055"/>
          <w:sz w:val="16"/>
          <w:szCs w:val="16"/>
        </w:rPr>
        <w:t>transient</w:t>
      </w:r>
      <w:r w:rsidRPr="00C81E46">
        <w:rPr>
          <w:rFonts w:ascii="Consolas" w:hAnsi="Consolas" w:cs="Courier New"/>
          <w:b/>
          <w:bCs/>
          <w:color w:val="000000"/>
          <w:sz w:val="16"/>
          <w:szCs w:val="16"/>
        </w:rPr>
        <w:t xml:space="preserve"> String </w:t>
      </w:r>
      <w:r w:rsidRPr="00C81E46">
        <w:rPr>
          <w:rFonts w:ascii="Consolas" w:hAnsi="Consolas" w:cs="Courier New"/>
          <w:b/>
          <w:bCs/>
          <w:color w:val="0000C0"/>
          <w:sz w:val="16"/>
          <w:szCs w:val="16"/>
        </w:rPr>
        <w:t>name</w:t>
      </w:r>
      <w:r w:rsidRPr="00C81E46">
        <w:rPr>
          <w:rFonts w:ascii="Consolas" w:hAnsi="Consolas" w:cs="Courier New"/>
          <w:b/>
          <w:bCs/>
          <w:color w:val="000000"/>
          <w:sz w:val="16"/>
          <w:szCs w:val="16"/>
        </w:rPr>
        <w:t>;</w:t>
      </w:r>
    </w:p>
    <w:p w14:paraId="719A3A78"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000000"/>
          <w:sz w:val="16"/>
          <w:szCs w:val="16"/>
        </w:rPr>
      </w:pPr>
      <w:r w:rsidRPr="00C81E46">
        <w:rPr>
          <w:rFonts w:ascii="Consolas" w:hAnsi="Consolas" w:cs="Courier New"/>
          <w:b/>
          <w:bCs/>
          <w:color w:val="000000"/>
          <w:sz w:val="16"/>
          <w:szCs w:val="16"/>
        </w:rPr>
        <w:tab/>
      </w:r>
      <w:r w:rsidRPr="00C81E46">
        <w:rPr>
          <w:rFonts w:ascii="Consolas" w:hAnsi="Consolas" w:cs="Courier New"/>
          <w:b/>
          <w:bCs/>
          <w:color w:val="7F0055"/>
          <w:sz w:val="16"/>
          <w:szCs w:val="16"/>
        </w:rPr>
        <w:t>private</w:t>
      </w:r>
      <w:r w:rsidRPr="00C81E46">
        <w:rPr>
          <w:rFonts w:ascii="Consolas" w:hAnsi="Consolas" w:cs="Courier New"/>
          <w:b/>
          <w:bCs/>
          <w:color w:val="000000"/>
          <w:sz w:val="16"/>
          <w:szCs w:val="16"/>
        </w:rPr>
        <w:t xml:space="preserve"> String </w:t>
      </w:r>
      <w:r w:rsidRPr="00C81E46">
        <w:rPr>
          <w:rFonts w:ascii="Consolas" w:hAnsi="Consolas" w:cs="Courier New"/>
          <w:b/>
          <w:bCs/>
          <w:color w:val="0000C0"/>
          <w:sz w:val="16"/>
          <w:szCs w:val="16"/>
        </w:rPr>
        <w:t>addr</w:t>
      </w:r>
      <w:r w:rsidRPr="00C81E46">
        <w:rPr>
          <w:rFonts w:ascii="Consolas" w:hAnsi="Consolas" w:cs="Courier New"/>
          <w:b/>
          <w:bCs/>
          <w:color w:val="000000"/>
          <w:sz w:val="16"/>
          <w:szCs w:val="16"/>
        </w:rPr>
        <w:t>;</w:t>
      </w:r>
    </w:p>
    <w:p w14:paraId="44C1F884"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w:t>
      </w:r>
    </w:p>
    <w:p w14:paraId="6067C195"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7F0055"/>
          <w:sz w:val="16"/>
          <w:szCs w:val="16"/>
        </w:rPr>
      </w:pPr>
    </w:p>
    <w:p w14:paraId="077A64F9"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7F0055"/>
          <w:sz w:val="16"/>
          <w:szCs w:val="16"/>
        </w:rPr>
        <w:t>public</w:t>
      </w:r>
      <w:r w:rsidRPr="00C81E46">
        <w:rPr>
          <w:rFonts w:ascii="Consolas" w:hAnsi="Consolas" w:cs="Courier New"/>
          <w:b/>
          <w:bCs/>
          <w:color w:val="000000"/>
          <w:sz w:val="16"/>
          <w:szCs w:val="16"/>
        </w:rPr>
        <w:t xml:space="preserve"> </w:t>
      </w:r>
      <w:r w:rsidRPr="00C81E46">
        <w:rPr>
          <w:rFonts w:ascii="Consolas" w:hAnsi="Consolas" w:cs="Courier New"/>
          <w:b/>
          <w:bCs/>
          <w:color w:val="7F0055"/>
          <w:sz w:val="16"/>
          <w:szCs w:val="16"/>
        </w:rPr>
        <w:t>class</w:t>
      </w:r>
      <w:r w:rsidRPr="00C81E46">
        <w:rPr>
          <w:rFonts w:ascii="Consolas" w:hAnsi="Consolas" w:cs="Courier New"/>
          <w:b/>
          <w:bCs/>
          <w:color w:val="000000"/>
          <w:sz w:val="16"/>
          <w:szCs w:val="16"/>
        </w:rPr>
        <w:t xml:space="preserve"> TransientExample {</w:t>
      </w:r>
    </w:p>
    <w:p w14:paraId="7D8050E3"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7F0055"/>
          <w:sz w:val="16"/>
          <w:szCs w:val="16"/>
        </w:rPr>
        <w:t>public</w:t>
      </w:r>
      <w:r w:rsidRPr="00C81E46">
        <w:rPr>
          <w:rFonts w:ascii="Consolas" w:hAnsi="Consolas" w:cs="Courier New"/>
          <w:b/>
          <w:bCs/>
          <w:color w:val="000000"/>
          <w:sz w:val="16"/>
          <w:szCs w:val="16"/>
        </w:rPr>
        <w:t xml:space="preserve"> </w:t>
      </w:r>
      <w:r w:rsidRPr="00C81E46">
        <w:rPr>
          <w:rFonts w:ascii="Consolas" w:hAnsi="Consolas" w:cs="Courier New"/>
          <w:b/>
          <w:bCs/>
          <w:color w:val="7F0055"/>
          <w:sz w:val="16"/>
          <w:szCs w:val="16"/>
        </w:rPr>
        <w:t>static</w:t>
      </w:r>
      <w:r w:rsidRPr="00C81E46">
        <w:rPr>
          <w:rFonts w:ascii="Consolas" w:hAnsi="Consolas" w:cs="Courier New"/>
          <w:b/>
          <w:bCs/>
          <w:color w:val="000000"/>
          <w:sz w:val="16"/>
          <w:szCs w:val="16"/>
        </w:rPr>
        <w:t xml:space="preserve"> </w:t>
      </w:r>
      <w:r w:rsidRPr="00C81E46">
        <w:rPr>
          <w:rFonts w:ascii="Consolas" w:hAnsi="Consolas" w:cs="Courier New"/>
          <w:b/>
          <w:bCs/>
          <w:color w:val="7F0055"/>
          <w:sz w:val="16"/>
          <w:szCs w:val="16"/>
        </w:rPr>
        <w:t>void</w:t>
      </w:r>
      <w:r w:rsidRPr="00C81E46">
        <w:rPr>
          <w:rFonts w:ascii="Consolas" w:hAnsi="Consolas" w:cs="Courier New"/>
          <w:b/>
          <w:bCs/>
          <w:color w:val="000000"/>
          <w:sz w:val="16"/>
          <w:szCs w:val="16"/>
        </w:rPr>
        <w:t xml:space="preserve"> main(String[] </w:t>
      </w:r>
      <w:r w:rsidRPr="00C81E46">
        <w:rPr>
          <w:rFonts w:ascii="Consolas" w:hAnsi="Consolas" w:cs="Courier New"/>
          <w:b/>
          <w:bCs/>
          <w:color w:val="6A3E3E"/>
          <w:sz w:val="16"/>
          <w:szCs w:val="16"/>
        </w:rPr>
        <w:t>args</w:t>
      </w:r>
      <w:r w:rsidRPr="00C81E46">
        <w:rPr>
          <w:rFonts w:ascii="Consolas" w:hAnsi="Consolas" w:cs="Courier New"/>
          <w:b/>
          <w:bCs/>
          <w:color w:val="000000"/>
          <w:sz w:val="16"/>
          <w:szCs w:val="16"/>
        </w:rPr>
        <w:t xml:space="preserve">) </w:t>
      </w:r>
      <w:r w:rsidRPr="00C81E46">
        <w:rPr>
          <w:rFonts w:ascii="Consolas" w:hAnsi="Consolas" w:cs="Courier New"/>
          <w:b/>
          <w:bCs/>
          <w:color w:val="7F0055"/>
          <w:sz w:val="16"/>
          <w:szCs w:val="16"/>
        </w:rPr>
        <w:t>throws</w:t>
      </w:r>
      <w:r w:rsidRPr="00C81E46">
        <w:rPr>
          <w:rFonts w:ascii="Consolas" w:hAnsi="Consolas" w:cs="Courier New"/>
          <w:b/>
          <w:bCs/>
          <w:color w:val="000000"/>
          <w:sz w:val="16"/>
          <w:szCs w:val="16"/>
        </w:rPr>
        <w:t xml:space="preserve">  Exception {</w:t>
      </w:r>
    </w:p>
    <w:p w14:paraId="3EAC09A7"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t xml:space="preserve">Student </w:t>
      </w:r>
      <w:r w:rsidRPr="00C81E46">
        <w:rPr>
          <w:rFonts w:ascii="Consolas" w:hAnsi="Consolas" w:cs="Courier New"/>
          <w:b/>
          <w:bCs/>
          <w:color w:val="6A3E3E"/>
          <w:sz w:val="16"/>
          <w:szCs w:val="16"/>
        </w:rPr>
        <w:t>student</w:t>
      </w:r>
      <w:r w:rsidRPr="00C81E46">
        <w:rPr>
          <w:rFonts w:ascii="Consolas" w:hAnsi="Consolas" w:cs="Courier New"/>
          <w:b/>
          <w:bCs/>
          <w:color w:val="000000"/>
          <w:sz w:val="16"/>
          <w:szCs w:val="16"/>
        </w:rPr>
        <w:t xml:space="preserve"> = </w:t>
      </w:r>
      <w:r w:rsidRPr="00C81E46">
        <w:rPr>
          <w:rFonts w:ascii="Consolas" w:hAnsi="Consolas" w:cs="Courier New"/>
          <w:b/>
          <w:bCs/>
          <w:color w:val="7F0055"/>
          <w:sz w:val="16"/>
          <w:szCs w:val="16"/>
        </w:rPr>
        <w:t>new</w:t>
      </w:r>
      <w:r w:rsidRPr="00C81E46">
        <w:rPr>
          <w:rFonts w:ascii="Consolas" w:hAnsi="Consolas" w:cs="Courier New"/>
          <w:b/>
          <w:bCs/>
          <w:color w:val="000000"/>
          <w:sz w:val="16"/>
          <w:szCs w:val="16"/>
        </w:rPr>
        <w:t xml:space="preserve"> Student();</w:t>
      </w:r>
    </w:p>
    <w:p w14:paraId="68FB28CD"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r>
      <w:r w:rsidRPr="00C81E46">
        <w:rPr>
          <w:rFonts w:ascii="Consolas" w:hAnsi="Consolas" w:cs="Courier New"/>
          <w:b/>
          <w:bCs/>
          <w:color w:val="6A3E3E"/>
          <w:sz w:val="16"/>
          <w:szCs w:val="16"/>
        </w:rPr>
        <w:t>student</w:t>
      </w:r>
      <w:r w:rsidRPr="00C81E46">
        <w:rPr>
          <w:rFonts w:ascii="Consolas" w:hAnsi="Consolas" w:cs="Courier New"/>
          <w:b/>
          <w:bCs/>
          <w:color w:val="000000"/>
          <w:sz w:val="16"/>
          <w:szCs w:val="16"/>
        </w:rPr>
        <w:t>.setSno(101);</w:t>
      </w:r>
    </w:p>
    <w:p w14:paraId="06593836"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r>
      <w:r w:rsidRPr="00C81E46">
        <w:rPr>
          <w:rFonts w:ascii="Consolas" w:hAnsi="Consolas" w:cs="Courier New"/>
          <w:b/>
          <w:bCs/>
          <w:color w:val="6A3E3E"/>
          <w:sz w:val="16"/>
          <w:szCs w:val="16"/>
        </w:rPr>
        <w:t>student</w:t>
      </w:r>
      <w:r w:rsidRPr="00C81E46">
        <w:rPr>
          <w:rFonts w:ascii="Consolas" w:hAnsi="Consolas" w:cs="Courier New"/>
          <w:b/>
          <w:bCs/>
          <w:color w:val="000000"/>
          <w:sz w:val="16"/>
          <w:szCs w:val="16"/>
        </w:rPr>
        <w:t>.setName(</w:t>
      </w:r>
      <w:r w:rsidRPr="00C81E46">
        <w:rPr>
          <w:rFonts w:ascii="Consolas" w:hAnsi="Consolas" w:cs="Courier New"/>
          <w:b/>
          <w:bCs/>
          <w:color w:val="2A00FF"/>
          <w:sz w:val="16"/>
          <w:szCs w:val="16"/>
        </w:rPr>
        <w:t>"Satya Kaveti"</w:t>
      </w:r>
      <w:r w:rsidRPr="00C81E46">
        <w:rPr>
          <w:rFonts w:ascii="Consolas" w:hAnsi="Consolas" w:cs="Courier New"/>
          <w:b/>
          <w:bCs/>
          <w:color w:val="000000"/>
          <w:sz w:val="16"/>
          <w:szCs w:val="16"/>
        </w:rPr>
        <w:t>);</w:t>
      </w:r>
    </w:p>
    <w:p w14:paraId="27CE2D23"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r>
      <w:r w:rsidRPr="00C81E46">
        <w:rPr>
          <w:rFonts w:ascii="Consolas" w:hAnsi="Consolas" w:cs="Courier New"/>
          <w:b/>
          <w:bCs/>
          <w:color w:val="6A3E3E"/>
          <w:sz w:val="16"/>
          <w:szCs w:val="16"/>
        </w:rPr>
        <w:t>student</w:t>
      </w:r>
      <w:r w:rsidRPr="00C81E46">
        <w:rPr>
          <w:rFonts w:ascii="Consolas" w:hAnsi="Consolas" w:cs="Courier New"/>
          <w:b/>
          <w:bCs/>
          <w:color w:val="000000"/>
          <w:sz w:val="16"/>
          <w:szCs w:val="16"/>
        </w:rPr>
        <w:t>.setAddr(</w:t>
      </w:r>
      <w:r w:rsidRPr="00C81E46">
        <w:rPr>
          <w:rFonts w:ascii="Consolas" w:hAnsi="Consolas" w:cs="Courier New"/>
          <w:b/>
          <w:bCs/>
          <w:color w:val="2A00FF"/>
          <w:sz w:val="16"/>
          <w:szCs w:val="16"/>
        </w:rPr>
        <w:t>"VIJAYAWADA"</w:t>
      </w:r>
      <w:r w:rsidRPr="00C81E46">
        <w:rPr>
          <w:rFonts w:ascii="Consolas" w:hAnsi="Consolas" w:cs="Courier New"/>
          <w:b/>
          <w:bCs/>
          <w:color w:val="000000"/>
          <w:sz w:val="16"/>
          <w:szCs w:val="16"/>
        </w:rPr>
        <w:t>);</w:t>
      </w:r>
    </w:p>
    <w:p w14:paraId="2BA65010"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r>
    </w:p>
    <w:p w14:paraId="265A4011"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t xml:space="preserve">FileOutputStream </w:t>
      </w:r>
      <w:r w:rsidRPr="00C81E46">
        <w:rPr>
          <w:rFonts w:ascii="Consolas" w:hAnsi="Consolas" w:cs="Courier New"/>
          <w:b/>
          <w:bCs/>
          <w:color w:val="6A3E3E"/>
          <w:sz w:val="16"/>
          <w:szCs w:val="16"/>
        </w:rPr>
        <w:t>fos</w:t>
      </w:r>
      <w:r w:rsidRPr="00C81E46">
        <w:rPr>
          <w:rFonts w:ascii="Consolas" w:hAnsi="Consolas" w:cs="Courier New"/>
          <w:b/>
          <w:bCs/>
          <w:color w:val="000000"/>
          <w:sz w:val="16"/>
          <w:szCs w:val="16"/>
        </w:rPr>
        <w:t xml:space="preserve"> = </w:t>
      </w:r>
      <w:r w:rsidRPr="00C81E46">
        <w:rPr>
          <w:rFonts w:ascii="Consolas" w:hAnsi="Consolas" w:cs="Courier New"/>
          <w:b/>
          <w:bCs/>
          <w:color w:val="7F0055"/>
          <w:sz w:val="16"/>
          <w:szCs w:val="16"/>
        </w:rPr>
        <w:t>new</w:t>
      </w:r>
      <w:r w:rsidRPr="00C81E46">
        <w:rPr>
          <w:rFonts w:ascii="Consolas" w:hAnsi="Consolas" w:cs="Courier New"/>
          <w:b/>
          <w:bCs/>
          <w:color w:val="000000"/>
          <w:sz w:val="16"/>
          <w:szCs w:val="16"/>
        </w:rPr>
        <w:t xml:space="preserve"> FileOutputStream(</w:t>
      </w:r>
      <w:r w:rsidRPr="00C81E46">
        <w:rPr>
          <w:rFonts w:ascii="Consolas" w:hAnsi="Consolas" w:cs="Courier New"/>
          <w:b/>
          <w:bCs/>
          <w:color w:val="2A00FF"/>
          <w:sz w:val="16"/>
          <w:szCs w:val="16"/>
        </w:rPr>
        <w:t>"student.txt"</w:t>
      </w:r>
      <w:r w:rsidRPr="00C81E46">
        <w:rPr>
          <w:rFonts w:ascii="Consolas" w:hAnsi="Consolas" w:cs="Courier New"/>
          <w:b/>
          <w:bCs/>
          <w:color w:val="000000"/>
          <w:sz w:val="16"/>
          <w:szCs w:val="16"/>
        </w:rPr>
        <w:t>);</w:t>
      </w:r>
    </w:p>
    <w:p w14:paraId="6F58A63D"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t xml:space="preserve">ObjectOutputStream </w:t>
      </w:r>
      <w:r w:rsidRPr="00C81E46">
        <w:rPr>
          <w:rFonts w:ascii="Consolas" w:hAnsi="Consolas" w:cs="Courier New"/>
          <w:b/>
          <w:bCs/>
          <w:color w:val="6A3E3E"/>
          <w:sz w:val="16"/>
          <w:szCs w:val="16"/>
        </w:rPr>
        <w:t>oos</w:t>
      </w:r>
      <w:r w:rsidRPr="00C81E46">
        <w:rPr>
          <w:rFonts w:ascii="Consolas" w:hAnsi="Consolas" w:cs="Courier New"/>
          <w:b/>
          <w:bCs/>
          <w:color w:val="000000"/>
          <w:sz w:val="16"/>
          <w:szCs w:val="16"/>
        </w:rPr>
        <w:t xml:space="preserve"> = </w:t>
      </w:r>
      <w:r w:rsidRPr="00C81E46">
        <w:rPr>
          <w:rFonts w:ascii="Consolas" w:hAnsi="Consolas" w:cs="Courier New"/>
          <w:b/>
          <w:bCs/>
          <w:color w:val="7F0055"/>
          <w:sz w:val="16"/>
          <w:szCs w:val="16"/>
        </w:rPr>
        <w:t>new</w:t>
      </w:r>
      <w:r w:rsidRPr="00C81E46">
        <w:rPr>
          <w:rFonts w:ascii="Consolas" w:hAnsi="Consolas" w:cs="Courier New"/>
          <w:b/>
          <w:bCs/>
          <w:color w:val="000000"/>
          <w:sz w:val="16"/>
          <w:szCs w:val="16"/>
        </w:rPr>
        <w:t xml:space="preserve"> ObjectOutputStream(</w:t>
      </w:r>
      <w:r w:rsidRPr="00C81E46">
        <w:rPr>
          <w:rFonts w:ascii="Consolas" w:hAnsi="Consolas" w:cs="Courier New"/>
          <w:b/>
          <w:bCs/>
          <w:color w:val="6A3E3E"/>
          <w:sz w:val="16"/>
          <w:szCs w:val="16"/>
        </w:rPr>
        <w:t>fos</w:t>
      </w:r>
      <w:r w:rsidRPr="00C81E46">
        <w:rPr>
          <w:rFonts w:ascii="Consolas" w:hAnsi="Consolas" w:cs="Courier New"/>
          <w:b/>
          <w:bCs/>
          <w:color w:val="000000"/>
          <w:sz w:val="16"/>
          <w:szCs w:val="16"/>
        </w:rPr>
        <w:t>);</w:t>
      </w:r>
    </w:p>
    <w:p w14:paraId="36EE58BD"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r>
      <w:r w:rsidRPr="00C81E46">
        <w:rPr>
          <w:rFonts w:ascii="Consolas" w:hAnsi="Consolas" w:cs="Courier New"/>
          <w:b/>
          <w:bCs/>
          <w:color w:val="6A3E3E"/>
          <w:sz w:val="16"/>
          <w:szCs w:val="16"/>
        </w:rPr>
        <w:t>oos</w:t>
      </w:r>
      <w:r w:rsidRPr="00C81E46">
        <w:rPr>
          <w:rFonts w:ascii="Consolas" w:hAnsi="Consolas" w:cs="Courier New"/>
          <w:b/>
          <w:bCs/>
          <w:color w:val="000000"/>
          <w:sz w:val="16"/>
          <w:szCs w:val="16"/>
        </w:rPr>
        <w:t>.writeObject(</w:t>
      </w:r>
      <w:r w:rsidRPr="00C81E46">
        <w:rPr>
          <w:rFonts w:ascii="Consolas" w:hAnsi="Consolas" w:cs="Courier New"/>
          <w:b/>
          <w:bCs/>
          <w:color w:val="6A3E3E"/>
          <w:sz w:val="16"/>
          <w:szCs w:val="16"/>
        </w:rPr>
        <w:t>student</w:t>
      </w:r>
      <w:r w:rsidRPr="00C81E46">
        <w:rPr>
          <w:rFonts w:ascii="Consolas" w:hAnsi="Consolas" w:cs="Courier New"/>
          <w:b/>
          <w:bCs/>
          <w:color w:val="000000"/>
          <w:sz w:val="16"/>
          <w:szCs w:val="16"/>
        </w:rPr>
        <w:t>);</w:t>
      </w:r>
      <w:r w:rsidRPr="00C81E46">
        <w:rPr>
          <w:rFonts w:ascii="Consolas" w:hAnsi="Consolas" w:cs="Courier New"/>
          <w:b/>
          <w:bCs/>
          <w:color w:val="000000"/>
          <w:sz w:val="16"/>
          <w:szCs w:val="16"/>
        </w:rPr>
        <w:tab/>
      </w:r>
    </w:p>
    <w:p w14:paraId="70CF17C2"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r>
    </w:p>
    <w:p w14:paraId="53CF6A28"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t xml:space="preserve">FileInputStream </w:t>
      </w:r>
      <w:r w:rsidRPr="00C81E46">
        <w:rPr>
          <w:rFonts w:ascii="Consolas" w:hAnsi="Consolas" w:cs="Courier New"/>
          <w:b/>
          <w:bCs/>
          <w:color w:val="6A3E3E"/>
          <w:sz w:val="16"/>
          <w:szCs w:val="16"/>
        </w:rPr>
        <w:t>fis</w:t>
      </w:r>
      <w:r w:rsidRPr="00C81E46">
        <w:rPr>
          <w:rFonts w:ascii="Consolas" w:hAnsi="Consolas" w:cs="Courier New"/>
          <w:b/>
          <w:bCs/>
          <w:color w:val="000000"/>
          <w:sz w:val="16"/>
          <w:szCs w:val="16"/>
        </w:rPr>
        <w:t xml:space="preserve"> = </w:t>
      </w:r>
      <w:r w:rsidRPr="00C81E46">
        <w:rPr>
          <w:rFonts w:ascii="Consolas" w:hAnsi="Consolas" w:cs="Courier New"/>
          <w:b/>
          <w:bCs/>
          <w:color w:val="7F0055"/>
          <w:sz w:val="16"/>
          <w:szCs w:val="16"/>
        </w:rPr>
        <w:t>new</w:t>
      </w:r>
      <w:r w:rsidRPr="00C81E46">
        <w:rPr>
          <w:rFonts w:ascii="Consolas" w:hAnsi="Consolas" w:cs="Courier New"/>
          <w:b/>
          <w:bCs/>
          <w:color w:val="000000"/>
          <w:sz w:val="16"/>
          <w:szCs w:val="16"/>
        </w:rPr>
        <w:t xml:space="preserve"> FileInputStream(</w:t>
      </w:r>
      <w:r w:rsidRPr="00C81E46">
        <w:rPr>
          <w:rFonts w:ascii="Consolas" w:hAnsi="Consolas" w:cs="Courier New"/>
          <w:b/>
          <w:bCs/>
          <w:color w:val="2A00FF"/>
          <w:sz w:val="16"/>
          <w:szCs w:val="16"/>
        </w:rPr>
        <w:t>"student.txt"</w:t>
      </w:r>
      <w:r w:rsidRPr="00C81E46">
        <w:rPr>
          <w:rFonts w:ascii="Consolas" w:hAnsi="Consolas" w:cs="Courier New"/>
          <w:b/>
          <w:bCs/>
          <w:color w:val="000000"/>
          <w:sz w:val="16"/>
          <w:szCs w:val="16"/>
        </w:rPr>
        <w:t>);</w:t>
      </w:r>
    </w:p>
    <w:p w14:paraId="572863F6"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t xml:space="preserve">ObjectInputStream </w:t>
      </w:r>
      <w:r w:rsidRPr="00C81E46">
        <w:rPr>
          <w:rFonts w:ascii="Consolas" w:hAnsi="Consolas" w:cs="Courier New"/>
          <w:b/>
          <w:bCs/>
          <w:color w:val="6A3E3E"/>
          <w:sz w:val="16"/>
          <w:szCs w:val="16"/>
        </w:rPr>
        <w:t>ois</w:t>
      </w:r>
      <w:r w:rsidRPr="00C81E46">
        <w:rPr>
          <w:rFonts w:ascii="Consolas" w:hAnsi="Consolas" w:cs="Courier New"/>
          <w:b/>
          <w:bCs/>
          <w:color w:val="000000"/>
          <w:sz w:val="16"/>
          <w:szCs w:val="16"/>
        </w:rPr>
        <w:t xml:space="preserve"> = </w:t>
      </w:r>
      <w:r w:rsidRPr="00C81E46">
        <w:rPr>
          <w:rFonts w:ascii="Consolas" w:hAnsi="Consolas" w:cs="Courier New"/>
          <w:b/>
          <w:bCs/>
          <w:color w:val="7F0055"/>
          <w:sz w:val="16"/>
          <w:szCs w:val="16"/>
        </w:rPr>
        <w:t>new</w:t>
      </w:r>
      <w:r w:rsidRPr="00C81E46">
        <w:rPr>
          <w:rFonts w:ascii="Consolas" w:hAnsi="Consolas" w:cs="Courier New"/>
          <w:b/>
          <w:bCs/>
          <w:color w:val="000000"/>
          <w:sz w:val="16"/>
          <w:szCs w:val="16"/>
        </w:rPr>
        <w:t xml:space="preserve"> ObjectInputStream(</w:t>
      </w:r>
      <w:r w:rsidRPr="00C81E46">
        <w:rPr>
          <w:rFonts w:ascii="Consolas" w:hAnsi="Consolas" w:cs="Courier New"/>
          <w:b/>
          <w:bCs/>
          <w:color w:val="6A3E3E"/>
          <w:sz w:val="16"/>
          <w:szCs w:val="16"/>
        </w:rPr>
        <w:t>fis</w:t>
      </w:r>
      <w:r w:rsidRPr="00C81E46">
        <w:rPr>
          <w:rFonts w:ascii="Consolas" w:hAnsi="Consolas" w:cs="Courier New"/>
          <w:b/>
          <w:bCs/>
          <w:color w:val="000000"/>
          <w:sz w:val="16"/>
          <w:szCs w:val="16"/>
        </w:rPr>
        <w:t>);</w:t>
      </w:r>
    </w:p>
    <w:p w14:paraId="438FAFA1"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t xml:space="preserve">Student </w:t>
      </w:r>
      <w:r w:rsidRPr="00C81E46">
        <w:rPr>
          <w:rFonts w:ascii="Consolas" w:hAnsi="Consolas" w:cs="Courier New"/>
          <w:b/>
          <w:bCs/>
          <w:color w:val="6A3E3E"/>
          <w:sz w:val="16"/>
          <w:szCs w:val="16"/>
        </w:rPr>
        <w:t>st</w:t>
      </w:r>
      <w:r w:rsidRPr="00C81E46">
        <w:rPr>
          <w:rFonts w:ascii="Consolas" w:hAnsi="Consolas" w:cs="Courier New"/>
          <w:b/>
          <w:bCs/>
          <w:color w:val="000000"/>
          <w:sz w:val="16"/>
          <w:szCs w:val="16"/>
        </w:rPr>
        <w:t xml:space="preserve"> = (Student)</w:t>
      </w:r>
      <w:r w:rsidRPr="00C81E46">
        <w:rPr>
          <w:rFonts w:ascii="Consolas" w:hAnsi="Consolas" w:cs="Courier New"/>
          <w:b/>
          <w:bCs/>
          <w:color w:val="6A3E3E"/>
          <w:sz w:val="16"/>
          <w:szCs w:val="16"/>
        </w:rPr>
        <w:t>ois</w:t>
      </w:r>
      <w:r w:rsidRPr="00C81E46">
        <w:rPr>
          <w:rFonts w:ascii="Consolas" w:hAnsi="Consolas" w:cs="Courier New"/>
          <w:b/>
          <w:bCs/>
          <w:color w:val="000000"/>
          <w:sz w:val="16"/>
          <w:szCs w:val="16"/>
        </w:rPr>
        <w:t>.readObject();</w:t>
      </w:r>
    </w:p>
    <w:p w14:paraId="7A519677"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t>System.</w:t>
      </w:r>
      <w:r w:rsidRPr="00C81E46">
        <w:rPr>
          <w:rFonts w:ascii="Consolas" w:hAnsi="Consolas" w:cs="Courier New"/>
          <w:b/>
          <w:bCs/>
          <w:i/>
          <w:iCs/>
          <w:color w:val="0000C0"/>
          <w:sz w:val="16"/>
          <w:szCs w:val="16"/>
        </w:rPr>
        <w:t>out</w:t>
      </w:r>
      <w:r w:rsidRPr="00C81E46">
        <w:rPr>
          <w:rFonts w:ascii="Consolas" w:hAnsi="Consolas" w:cs="Courier New"/>
          <w:b/>
          <w:bCs/>
          <w:color w:val="000000"/>
          <w:sz w:val="16"/>
          <w:szCs w:val="16"/>
        </w:rPr>
        <w:t>.println(</w:t>
      </w:r>
      <w:r w:rsidRPr="00C81E46">
        <w:rPr>
          <w:rFonts w:ascii="Consolas" w:hAnsi="Consolas" w:cs="Courier New"/>
          <w:b/>
          <w:bCs/>
          <w:color w:val="6A3E3E"/>
          <w:sz w:val="16"/>
          <w:szCs w:val="16"/>
        </w:rPr>
        <w:t>st</w:t>
      </w:r>
      <w:r w:rsidRPr="00C81E46">
        <w:rPr>
          <w:rFonts w:ascii="Consolas" w:hAnsi="Consolas" w:cs="Courier New"/>
          <w:b/>
          <w:bCs/>
          <w:color w:val="000000"/>
          <w:sz w:val="16"/>
          <w:szCs w:val="16"/>
        </w:rPr>
        <w:t>.getSno());</w:t>
      </w:r>
    </w:p>
    <w:p w14:paraId="27065169"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t>System.</w:t>
      </w:r>
      <w:r w:rsidRPr="00C81E46">
        <w:rPr>
          <w:rFonts w:ascii="Consolas" w:hAnsi="Consolas" w:cs="Courier New"/>
          <w:b/>
          <w:bCs/>
          <w:i/>
          <w:iCs/>
          <w:color w:val="0000C0"/>
          <w:sz w:val="16"/>
          <w:szCs w:val="16"/>
        </w:rPr>
        <w:t>out</w:t>
      </w:r>
      <w:r w:rsidRPr="00C81E46">
        <w:rPr>
          <w:rFonts w:ascii="Consolas" w:hAnsi="Consolas" w:cs="Courier New"/>
          <w:b/>
          <w:bCs/>
          <w:color w:val="000000"/>
          <w:sz w:val="16"/>
          <w:szCs w:val="16"/>
        </w:rPr>
        <w:t>.println(</w:t>
      </w:r>
      <w:r w:rsidRPr="00C81E46">
        <w:rPr>
          <w:rFonts w:ascii="Consolas" w:hAnsi="Consolas" w:cs="Courier New"/>
          <w:b/>
          <w:bCs/>
          <w:color w:val="6A3E3E"/>
          <w:sz w:val="16"/>
          <w:szCs w:val="16"/>
        </w:rPr>
        <w:t>st</w:t>
      </w:r>
      <w:r w:rsidRPr="00C81E46">
        <w:rPr>
          <w:rFonts w:ascii="Consolas" w:hAnsi="Consolas" w:cs="Courier New"/>
          <w:b/>
          <w:bCs/>
          <w:color w:val="000000"/>
          <w:sz w:val="16"/>
          <w:szCs w:val="16"/>
        </w:rPr>
        <w:t>.getName());</w:t>
      </w:r>
    </w:p>
    <w:p w14:paraId="386DFE7D"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r>
      <w:r w:rsidRPr="00C81E46">
        <w:rPr>
          <w:rFonts w:ascii="Consolas" w:hAnsi="Consolas" w:cs="Courier New"/>
          <w:b/>
          <w:bCs/>
          <w:color w:val="000000"/>
          <w:sz w:val="16"/>
          <w:szCs w:val="16"/>
        </w:rPr>
        <w:tab/>
        <w:t>System.</w:t>
      </w:r>
      <w:r w:rsidRPr="00C81E46">
        <w:rPr>
          <w:rFonts w:ascii="Consolas" w:hAnsi="Consolas" w:cs="Courier New"/>
          <w:b/>
          <w:bCs/>
          <w:i/>
          <w:iCs/>
          <w:color w:val="0000C0"/>
          <w:sz w:val="16"/>
          <w:szCs w:val="16"/>
        </w:rPr>
        <w:t>out</w:t>
      </w:r>
      <w:r w:rsidRPr="00C81E46">
        <w:rPr>
          <w:rFonts w:ascii="Consolas" w:hAnsi="Consolas" w:cs="Courier New"/>
          <w:b/>
          <w:bCs/>
          <w:color w:val="000000"/>
          <w:sz w:val="16"/>
          <w:szCs w:val="16"/>
        </w:rPr>
        <w:t>.println(</w:t>
      </w:r>
      <w:r w:rsidRPr="00C81E46">
        <w:rPr>
          <w:rFonts w:ascii="Consolas" w:hAnsi="Consolas" w:cs="Courier New"/>
          <w:b/>
          <w:bCs/>
          <w:color w:val="6A3E3E"/>
          <w:sz w:val="16"/>
          <w:szCs w:val="16"/>
        </w:rPr>
        <w:t>st</w:t>
      </w:r>
      <w:r w:rsidRPr="00C81E46">
        <w:rPr>
          <w:rFonts w:ascii="Consolas" w:hAnsi="Consolas" w:cs="Courier New"/>
          <w:b/>
          <w:bCs/>
          <w:color w:val="000000"/>
          <w:sz w:val="16"/>
          <w:szCs w:val="16"/>
        </w:rPr>
        <w:t xml:space="preserve">.getAddr()); </w:t>
      </w:r>
    </w:p>
    <w:p w14:paraId="6EC8D6FA"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ab/>
        <w:t>}</w:t>
      </w:r>
    </w:p>
    <w:p w14:paraId="29EC1F4C" w14:textId="77777777" w:rsidR="000D791E" w:rsidRPr="00C81E46" w:rsidRDefault="000D791E" w:rsidP="000D791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4C483D" w:themeColor="text2"/>
          <w:sz w:val="16"/>
          <w:szCs w:val="16"/>
        </w:rPr>
      </w:pPr>
      <w:r w:rsidRPr="00C81E46">
        <w:rPr>
          <w:rFonts w:ascii="Consolas" w:hAnsi="Consolas" w:cs="Courier New"/>
          <w:b/>
          <w:bCs/>
          <w:color w:val="000000"/>
          <w:sz w:val="16"/>
          <w:szCs w:val="16"/>
        </w:rPr>
        <w:t>}</w:t>
      </w:r>
    </w:p>
    <w:p w14:paraId="62795E6E" w14:textId="77777777" w:rsidR="000D791E" w:rsidRDefault="000D791E" w:rsidP="000D791E">
      <w:pPr>
        <w:pStyle w:val="Output"/>
      </w:pPr>
      <w:r>
        <w:t>0</w:t>
      </w:r>
    </w:p>
    <w:p w14:paraId="65288829" w14:textId="77777777" w:rsidR="000D791E" w:rsidRDefault="000D791E" w:rsidP="000D791E">
      <w:pPr>
        <w:pStyle w:val="Output"/>
      </w:pPr>
      <w:r>
        <w:t>null</w:t>
      </w:r>
    </w:p>
    <w:p w14:paraId="5EFC83CE" w14:textId="77777777" w:rsidR="000D791E" w:rsidRDefault="000D791E" w:rsidP="000D791E">
      <w:pPr>
        <w:pStyle w:val="Output"/>
      </w:pPr>
      <w:r>
        <w:t>VIJAYAWADA</w:t>
      </w:r>
    </w:p>
    <w:p w14:paraId="185959CB" w14:textId="4DC22B9B" w:rsidR="000D791E" w:rsidRDefault="000D791E" w:rsidP="000D791E">
      <w:pPr>
        <w:pStyle w:val="Howitworks"/>
      </w:pPr>
      <w:r>
        <w:t xml:space="preserve">Printing </w:t>
      </w:r>
      <w:r w:rsidRPr="00DE3EA3">
        <w:t xml:space="preserve">of </w:t>
      </w:r>
      <w:r>
        <w:t>sno,name</w:t>
      </w:r>
      <w:r w:rsidRPr="00DE3EA3">
        <w:t xml:space="preserve"> returns 0</w:t>
      </w:r>
      <w:r>
        <w:t>,null</w:t>
      </w:r>
      <w:r w:rsidRPr="00DE3EA3">
        <w:t xml:space="preserve"> because value</w:t>
      </w:r>
      <w:r>
        <w:t>s</w:t>
      </w:r>
      <w:r w:rsidRPr="00DE3EA3">
        <w:t xml:space="preserve"> of </w:t>
      </w:r>
      <w:r>
        <w:t>sno,</w:t>
      </w:r>
      <w:r w:rsidR="008B0413">
        <w:t xml:space="preserve"> </w:t>
      </w:r>
      <w:r>
        <w:t>name</w:t>
      </w:r>
      <w:r w:rsidRPr="00DE3EA3">
        <w:t xml:space="preserve"> was not serialized.</w:t>
      </w:r>
    </w:p>
    <w:p w14:paraId="5DFBABF2" w14:textId="77777777" w:rsidR="000D791E" w:rsidRDefault="000D791E" w:rsidP="005E1D60">
      <w:pPr>
        <w:pStyle w:val="Heading3"/>
        <w:spacing w:line="240" w:lineRule="auto"/>
      </w:pPr>
      <w:r>
        <w:lastRenderedPageBreak/>
        <w:t>3. E</w:t>
      </w:r>
      <w:r w:rsidRPr="00100A06">
        <w:t>xternalization</w:t>
      </w:r>
    </w:p>
    <w:p w14:paraId="1B003D5B" w14:textId="12C97BD5" w:rsidR="000D791E" w:rsidRDefault="000D791E" w:rsidP="000D791E">
      <w:r>
        <w:t>The default seri</w:t>
      </w:r>
      <w:r w:rsidR="001D0837">
        <w:t>a</w:t>
      </w:r>
      <w:r>
        <w:t xml:space="preserve">lize object is </w:t>
      </w:r>
      <w:r w:rsidRPr="00AB27F1">
        <w:rPr>
          <w:b/>
        </w:rPr>
        <w:t>heavy weight</w:t>
      </w:r>
      <w:r>
        <w:t xml:space="preserve"> &amp; </w:t>
      </w:r>
      <w:r w:rsidRPr="00AB27F1">
        <w:t xml:space="preserve">having lots of attributes and properties, </w:t>
      </w:r>
      <w:r>
        <w:t xml:space="preserve">that </w:t>
      </w:r>
      <w:r w:rsidRPr="00AB27F1">
        <w:t xml:space="preserve">you do </w:t>
      </w:r>
      <w:r>
        <w:t>want</w:t>
      </w:r>
      <w:r w:rsidRPr="00AB27F1">
        <w:t xml:space="preserve"> to serialize for any reason (e.g. they always been assigned default values</w:t>
      </w:r>
      <w:r w:rsidR="003B3741">
        <w:t xml:space="preserve"> even if we use </w:t>
      </w:r>
      <w:r w:rsidR="003B3741" w:rsidRPr="005E1D60">
        <w:rPr>
          <w:rStyle w:val="0SyntaxPinkChar"/>
        </w:rPr>
        <w:t>transient</w:t>
      </w:r>
      <w:r w:rsidR="003B3741">
        <w:t xml:space="preserve"> keyword</w:t>
      </w:r>
      <w:r w:rsidRPr="00AB27F1">
        <w:t>), you get heavy object to process and send more bytes over network which may be costly on some cases.</w:t>
      </w:r>
    </w:p>
    <w:p w14:paraId="56A05D70" w14:textId="77777777" w:rsidR="005E1D60" w:rsidRPr="00AB27F1" w:rsidRDefault="005E1D60" w:rsidP="000D791E"/>
    <w:p w14:paraId="733E88BF" w14:textId="655B89B3" w:rsidR="000D791E" w:rsidRDefault="000D791E" w:rsidP="000D791E">
      <w:r>
        <w:t>T</w:t>
      </w:r>
      <w:r w:rsidRPr="00B54E1F">
        <w:t xml:space="preserve">o </w:t>
      </w:r>
      <w:r w:rsidRPr="00AB27F1">
        <w:rPr>
          <w:b/>
          <w:color w:val="FF0000"/>
        </w:rPr>
        <w:t>customize your serialization mechanism</w:t>
      </w:r>
      <w:r w:rsidRPr="00B54E1F">
        <w:t xml:space="preserve">, </w:t>
      </w:r>
      <w:r>
        <w:t xml:space="preserve">we can use </w:t>
      </w:r>
      <w:r w:rsidR="003B3741" w:rsidRPr="00AB27F1">
        <w:t>Externalization</w:t>
      </w:r>
      <w:r w:rsidR="003B3741">
        <w:t>.</w:t>
      </w:r>
      <w:r w:rsidR="003B3741" w:rsidRPr="00AB27F1">
        <w:rPr>
          <w:b/>
          <w:color w:val="00B0F0"/>
        </w:rPr>
        <w:t xml:space="preserve"> Externalizable</w:t>
      </w:r>
      <w:r w:rsidRPr="00AB27F1">
        <w:rPr>
          <w:b/>
          <w:color w:val="00B0F0"/>
        </w:rPr>
        <w:t xml:space="preserve"> </w:t>
      </w:r>
      <w:r w:rsidRPr="00B54E1F">
        <w:rPr>
          <w:b/>
        </w:rPr>
        <w:t>interface</w:t>
      </w:r>
      <w:r w:rsidRPr="00B54E1F">
        <w:t xml:space="preserve"> </w:t>
      </w:r>
      <w:r w:rsidRPr="00B54E1F">
        <w:rPr>
          <w:b/>
        </w:rPr>
        <w:t>extends Serializable interface</w:t>
      </w:r>
      <w:r w:rsidRPr="00B54E1F">
        <w:t>. If you implement this interface, then you need to override following methods</w:t>
      </w:r>
      <w:r w:rsidR="00D973DD">
        <w:t xml:space="preserve"> with the fields which you want to serialize.</w:t>
      </w:r>
    </w:p>
    <w:p w14:paraId="41110C89" w14:textId="77777777" w:rsidR="000D791E" w:rsidRPr="00B54E1F" w:rsidRDefault="000D791E" w:rsidP="000D791E">
      <w:pPr>
        <w:pStyle w:val="Output"/>
        <w:rPr>
          <w:rStyle w:val="HTMLCode"/>
          <w:rFonts w:ascii="Consolas" w:eastAsiaTheme="minorEastAsia" w:hAnsi="Consolas" w:cs="Consolas"/>
          <w:sz w:val="16"/>
        </w:rPr>
      </w:pPr>
      <w:r w:rsidRPr="00B54E1F">
        <w:rPr>
          <w:rStyle w:val="HTMLCode"/>
          <w:rFonts w:ascii="Consolas" w:eastAsiaTheme="minorEastAsia" w:hAnsi="Consolas" w:cs="Consolas"/>
          <w:sz w:val="16"/>
        </w:rPr>
        <w:t>public</w:t>
      </w:r>
      <w:r w:rsidRPr="00B54E1F">
        <w:t xml:space="preserve"> </w:t>
      </w:r>
      <w:r w:rsidRPr="00B54E1F">
        <w:rPr>
          <w:rStyle w:val="HTMLCode"/>
          <w:rFonts w:ascii="Consolas" w:eastAsiaTheme="minorEastAsia" w:hAnsi="Consolas" w:cs="Consolas"/>
          <w:sz w:val="16"/>
        </w:rPr>
        <w:t>void</w:t>
      </w:r>
      <w:r w:rsidRPr="00B54E1F">
        <w:t xml:space="preserve"> </w:t>
      </w:r>
      <w:r w:rsidRPr="00B54E1F">
        <w:rPr>
          <w:rStyle w:val="HTMLCode"/>
          <w:rFonts w:ascii="Consolas" w:eastAsiaTheme="minorEastAsia" w:hAnsi="Consolas" w:cs="Consolas"/>
          <w:sz w:val="16"/>
        </w:rPr>
        <w:t>readExternal(ObjectInput arg0) throws</w:t>
      </w:r>
      <w:r w:rsidRPr="00B54E1F">
        <w:t xml:space="preserve"> </w:t>
      </w:r>
      <w:r w:rsidRPr="00B54E1F">
        <w:rPr>
          <w:rStyle w:val="HTMLCode"/>
          <w:rFonts w:ascii="Consolas" w:eastAsiaTheme="minorEastAsia" w:hAnsi="Consolas" w:cs="Consolas"/>
          <w:sz w:val="16"/>
        </w:rPr>
        <w:t>IOException,</w:t>
      </w:r>
    </w:p>
    <w:p w14:paraId="461AB511" w14:textId="77777777" w:rsidR="000D791E" w:rsidRPr="00B54E1F" w:rsidRDefault="000D791E" w:rsidP="000D791E">
      <w:pPr>
        <w:pStyle w:val="Output"/>
      </w:pPr>
      <w:r w:rsidRPr="00B54E1F">
        <w:rPr>
          <w:rStyle w:val="HTMLCode"/>
          <w:rFonts w:ascii="Consolas" w:eastAsiaTheme="minorEastAsia" w:hAnsi="Consolas" w:cs="Consolas"/>
          <w:sz w:val="16"/>
        </w:rPr>
        <w:t>public</w:t>
      </w:r>
      <w:r w:rsidRPr="00B54E1F">
        <w:t xml:space="preserve"> </w:t>
      </w:r>
      <w:r w:rsidRPr="00B54E1F">
        <w:rPr>
          <w:rStyle w:val="HTMLCode"/>
          <w:rFonts w:ascii="Consolas" w:eastAsiaTheme="minorEastAsia" w:hAnsi="Consolas" w:cs="Consolas"/>
          <w:sz w:val="16"/>
        </w:rPr>
        <w:t>void</w:t>
      </w:r>
      <w:r w:rsidRPr="00B54E1F">
        <w:t xml:space="preserve"> </w:t>
      </w:r>
      <w:r w:rsidRPr="00B54E1F">
        <w:rPr>
          <w:rStyle w:val="HTMLCode"/>
          <w:rFonts w:ascii="Consolas" w:eastAsiaTheme="minorEastAsia" w:hAnsi="Consolas" w:cs="Consolas"/>
          <w:sz w:val="16"/>
        </w:rPr>
        <w:t>writeExternal(ObjectOutput arg0) throws</w:t>
      </w:r>
      <w:r w:rsidRPr="00B54E1F">
        <w:t xml:space="preserve"> </w:t>
      </w:r>
      <w:r w:rsidRPr="00B54E1F">
        <w:rPr>
          <w:rStyle w:val="HTMLCode"/>
          <w:rFonts w:ascii="Consolas" w:eastAsiaTheme="minorEastAsia" w:hAnsi="Consolas" w:cs="Consolas"/>
          <w:sz w:val="16"/>
        </w:rPr>
        <w:t xml:space="preserve">IOException </w:t>
      </w:r>
    </w:p>
    <w:p w14:paraId="6C15F83D" w14:textId="77777777" w:rsidR="005E1D60" w:rsidRDefault="005E1D60" w:rsidP="00612DA0">
      <w:pPr>
        <w:rPr>
          <w:b/>
          <w:color w:val="FF0000"/>
        </w:rPr>
      </w:pPr>
    </w:p>
    <w:p w14:paraId="386D1888" w14:textId="6A5F651E" w:rsidR="000D791E" w:rsidRPr="00612DA0" w:rsidRDefault="005E1D60" w:rsidP="00612DA0">
      <w:pPr>
        <w:rPr>
          <w:b/>
          <w:color w:val="FF0000"/>
        </w:rPr>
      </w:pPr>
      <w:r w:rsidRPr="00612DA0">
        <w:rPr>
          <w:b/>
          <w:color w:val="FF0000"/>
        </w:rPr>
        <w:t>Example:</w:t>
      </w:r>
      <w:r w:rsidR="000D791E" w:rsidRPr="00612DA0">
        <w:rPr>
          <w:b/>
          <w:color w:val="FF0000"/>
        </w:rPr>
        <w:t xml:space="preserve"> </w:t>
      </w:r>
      <w:r w:rsidRPr="00612DA0">
        <w:rPr>
          <w:b/>
          <w:color w:val="FF0000"/>
        </w:rPr>
        <w:t>I’m</w:t>
      </w:r>
      <w:r w:rsidR="000D791E" w:rsidRPr="00612DA0">
        <w:rPr>
          <w:b/>
          <w:color w:val="FF0000"/>
        </w:rPr>
        <w:t xml:space="preserve"> a Student , I don’t want to save my GF data.</w:t>
      </w:r>
    </w:p>
    <w:p w14:paraId="4C52F6FE" w14:textId="77777777" w:rsidR="000D791E" w:rsidRDefault="000D791E" w:rsidP="000D791E">
      <w:pPr>
        <w:pStyle w:val="Output"/>
        <w:rPr>
          <w:color w:val="4C483D" w:themeColor="text2"/>
        </w:rPr>
      </w:pPr>
      <w:r>
        <w:t>class</w:t>
      </w:r>
      <w:r>
        <w:rPr>
          <w:color w:val="000000"/>
        </w:rPr>
        <w:t xml:space="preserve"> Student </w:t>
      </w:r>
      <w:r>
        <w:t>implements</w:t>
      </w:r>
      <w:r>
        <w:rPr>
          <w:color w:val="000000"/>
        </w:rPr>
        <w:t xml:space="preserve"> Externalizable {</w:t>
      </w:r>
    </w:p>
    <w:p w14:paraId="25DA4318" w14:textId="77777777" w:rsidR="000D791E" w:rsidRDefault="000D791E" w:rsidP="000D791E">
      <w:pPr>
        <w:pStyle w:val="Output"/>
        <w:rPr>
          <w:color w:val="4C483D" w:themeColor="text2"/>
        </w:rPr>
      </w:pPr>
    </w:p>
    <w:p w14:paraId="414CBADF" w14:textId="77777777" w:rsidR="000D791E" w:rsidRDefault="000D791E" w:rsidP="000D791E">
      <w:pPr>
        <w:pStyle w:val="Output"/>
        <w:rPr>
          <w:color w:val="4C483D" w:themeColor="text2"/>
        </w:rPr>
      </w:pPr>
      <w:r>
        <w:rPr>
          <w:color w:val="000000"/>
        </w:rPr>
        <w:tab/>
      </w:r>
      <w:r>
        <w:t>private</w:t>
      </w:r>
      <w:r>
        <w:rPr>
          <w:color w:val="000000"/>
        </w:rPr>
        <w:t xml:space="preserve"> </w:t>
      </w:r>
      <w:r>
        <w:t>int</w:t>
      </w:r>
      <w:r>
        <w:rPr>
          <w:color w:val="000000"/>
        </w:rPr>
        <w:t xml:space="preserve"> </w:t>
      </w:r>
      <w:r>
        <w:rPr>
          <w:color w:val="0000C0"/>
        </w:rPr>
        <w:t>sno</w:t>
      </w:r>
      <w:r>
        <w:rPr>
          <w:color w:val="000000"/>
        </w:rPr>
        <w:t>;</w:t>
      </w:r>
    </w:p>
    <w:p w14:paraId="37A9DDF8" w14:textId="77777777" w:rsidR="000D791E" w:rsidRDefault="000D791E" w:rsidP="000D791E">
      <w:pPr>
        <w:pStyle w:val="Output"/>
        <w:rPr>
          <w:color w:val="4C483D" w:themeColor="text2"/>
        </w:rPr>
      </w:pPr>
      <w:r>
        <w:rPr>
          <w:color w:val="000000"/>
        </w:rPr>
        <w:tab/>
      </w:r>
      <w:r>
        <w:t>private</w:t>
      </w:r>
      <w:r>
        <w:rPr>
          <w:color w:val="000000"/>
        </w:rPr>
        <w:t xml:space="preserve"> String </w:t>
      </w:r>
      <w:r>
        <w:rPr>
          <w:color w:val="0000C0"/>
        </w:rPr>
        <w:t>name</w:t>
      </w:r>
      <w:r>
        <w:rPr>
          <w:color w:val="000000"/>
        </w:rPr>
        <w:t>;</w:t>
      </w:r>
    </w:p>
    <w:p w14:paraId="0AB54E96" w14:textId="77777777" w:rsidR="000D791E" w:rsidRDefault="000D791E" w:rsidP="000D791E">
      <w:pPr>
        <w:pStyle w:val="Output"/>
        <w:rPr>
          <w:color w:val="4C483D" w:themeColor="text2"/>
        </w:rPr>
      </w:pPr>
      <w:r>
        <w:rPr>
          <w:color w:val="000000"/>
        </w:rPr>
        <w:tab/>
      </w:r>
      <w:r>
        <w:rPr>
          <w:color w:val="3F7F5F"/>
        </w:rPr>
        <w:t xml:space="preserve">// I </w:t>
      </w:r>
      <w:r>
        <w:rPr>
          <w:color w:val="3F7F5F"/>
          <w:u w:val="single"/>
        </w:rPr>
        <w:t>dont</w:t>
      </w:r>
      <w:r>
        <w:rPr>
          <w:color w:val="3F7F5F"/>
        </w:rPr>
        <w:t xml:space="preserve"> want save my GF data</w:t>
      </w:r>
    </w:p>
    <w:p w14:paraId="68947BA6" w14:textId="77777777" w:rsidR="000D791E" w:rsidRDefault="000D791E" w:rsidP="000D791E">
      <w:pPr>
        <w:pStyle w:val="Output"/>
        <w:rPr>
          <w:color w:val="000000"/>
        </w:rPr>
      </w:pPr>
      <w:r>
        <w:rPr>
          <w:color w:val="000000"/>
        </w:rPr>
        <w:tab/>
      </w:r>
      <w:r>
        <w:t>private</w:t>
      </w:r>
      <w:r>
        <w:rPr>
          <w:color w:val="000000"/>
        </w:rPr>
        <w:t xml:space="preserve"> String </w:t>
      </w:r>
      <w:r>
        <w:rPr>
          <w:color w:val="0000C0"/>
        </w:rPr>
        <w:t>girlFriend</w:t>
      </w:r>
      <w:r>
        <w:rPr>
          <w:color w:val="000000"/>
        </w:rPr>
        <w:t>;</w:t>
      </w:r>
    </w:p>
    <w:p w14:paraId="2358811F" w14:textId="77777777" w:rsidR="000D791E" w:rsidRDefault="000D791E" w:rsidP="000D791E">
      <w:pPr>
        <w:pStyle w:val="Output"/>
        <w:ind w:firstLine="720"/>
        <w:rPr>
          <w:color w:val="4C483D" w:themeColor="text2"/>
        </w:rPr>
      </w:pPr>
      <w:r>
        <w:rPr>
          <w:color w:val="3F7F5F"/>
        </w:rPr>
        <w:t>// getters &amp; setters</w:t>
      </w:r>
    </w:p>
    <w:p w14:paraId="155E58BB" w14:textId="77777777" w:rsidR="000D791E" w:rsidRDefault="000D791E" w:rsidP="000D791E">
      <w:pPr>
        <w:pStyle w:val="Output"/>
        <w:rPr>
          <w:color w:val="4C483D" w:themeColor="text2"/>
        </w:rPr>
      </w:pPr>
    </w:p>
    <w:p w14:paraId="5F7EC8EF" w14:textId="77777777" w:rsidR="000D791E" w:rsidRDefault="000D791E" w:rsidP="000D791E">
      <w:pPr>
        <w:pStyle w:val="Output"/>
        <w:rPr>
          <w:color w:val="4C483D" w:themeColor="text2"/>
        </w:rPr>
      </w:pPr>
      <w:r>
        <w:rPr>
          <w:color w:val="000000"/>
        </w:rPr>
        <w:tab/>
      </w:r>
      <w:r>
        <w:t>public</w:t>
      </w:r>
      <w:r>
        <w:rPr>
          <w:color w:val="000000"/>
        </w:rPr>
        <w:t xml:space="preserve"> Student(</w:t>
      </w:r>
      <w:r>
        <w:t>int</w:t>
      </w:r>
      <w:r>
        <w:rPr>
          <w:color w:val="000000"/>
        </w:rPr>
        <w:t xml:space="preserve"> </w:t>
      </w:r>
      <w:r>
        <w:rPr>
          <w:color w:val="6A3E3E"/>
        </w:rPr>
        <w:t>sno</w:t>
      </w:r>
      <w:r>
        <w:rPr>
          <w:color w:val="000000"/>
        </w:rPr>
        <w:t xml:space="preserve">, String </w:t>
      </w:r>
      <w:r>
        <w:rPr>
          <w:color w:val="6A3E3E"/>
        </w:rPr>
        <w:t>name</w:t>
      </w:r>
      <w:r>
        <w:rPr>
          <w:color w:val="000000"/>
        </w:rPr>
        <w:t>) {</w:t>
      </w:r>
    </w:p>
    <w:p w14:paraId="1DEF7236" w14:textId="77777777" w:rsidR="000D791E" w:rsidRDefault="000D791E" w:rsidP="000D791E">
      <w:pPr>
        <w:pStyle w:val="Output"/>
        <w:rPr>
          <w:color w:val="4C483D" w:themeColor="text2"/>
        </w:rPr>
      </w:pPr>
      <w:r>
        <w:rPr>
          <w:color w:val="000000"/>
        </w:rPr>
        <w:tab/>
      </w:r>
      <w:r>
        <w:rPr>
          <w:color w:val="000000"/>
        </w:rPr>
        <w:tab/>
      </w:r>
      <w:r>
        <w:t>this</w:t>
      </w:r>
      <w:r>
        <w:rPr>
          <w:color w:val="000000"/>
        </w:rPr>
        <w:t>.</w:t>
      </w:r>
      <w:r>
        <w:rPr>
          <w:color w:val="0000C0"/>
        </w:rPr>
        <w:t>sno</w:t>
      </w:r>
      <w:r>
        <w:rPr>
          <w:color w:val="000000"/>
        </w:rPr>
        <w:t xml:space="preserve"> = </w:t>
      </w:r>
      <w:r>
        <w:rPr>
          <w:color w:val="6A3E3E"/>
        </w:rPr>
        <w:t>sno</w:t>
      </w:r>
      <w:r>
        <w:rPr>
          <w:color w:val="000000"/>
        </w:rPr>
        <w:t>;</w:t>
      </w:r>
    </w:p>
    <w:p w14:paraId="05FD3EFD" w14:textId="77777777" w:rsidR="000D791E" w:rsidRDefault="000D791E" w:rsidP="000D791E">
      <w:pPr>
        <w:pStyle w:val="Output"/>
        <w:rPr>
          <w:color w:val="4C483D" w:themeColor="text2"/>
        </w:rPr>
      </w:pPr>
      <w:r>
        <w:rPr>
          <w:color w:val="000000"/>
        </w:rPr>
        <w:tab/>
      </w:r>
      <w:r>
        <w:rPr>
          <w:color w:val="000000"/>
        </w:rPr>
        <w:tab/>
      </w:r>
      <w:r>
        <w:t>this</w:t>
      </w:r>
      <w:r>
        <w:rPr>
          <w:color w:val="000000"/>
        </w:rPr>
        <w:t>.</w:t>
      </w:r>
      <w:r>
        <w:rPr>
          <w:color w:val="0000C0"/>
        </w:rPr>
        <w:t>name</w:t>
      </w:r>
      <w:r>
        <w:rPr>
          <w:color w:val="000000"/>
        </w:rPr>
        <w:t xml:space="preserve"> = </w:t>
      </w:r>
      <w:r>
        <w:rPr>
          <w:color w:val="6A3E3E"/>
        </w:rPr>
        <w:t>name</w:t>
      </w:r>
      <w:r>
        <w:rPr>
          <w:color w:val="000000"/>
        </w:rPr>
        <w:t>;</w:t>
      </w:r>
    </w:p>
    <w:p w14:paraId="5F661A51" w14:textId="77777777" w:rsidR="000D791E" w:rsidRDefault="000D791E" w:rsidP="000D791E">
      <w:pPr>
        <w:pStyle w:val="Output"/>
        <w:rPr>
          <w:color w:val="4C483D" w:themeColor="text2"/>
        </w:rPr>
      </w:pPr>
      <w:r>
        <w:rPr>
          <w:color w:val="000000"/>
        </w:rPr>
        <w:tab/>
        <w:t>}</w:t>
      </w:r>
    </w:p>
    <w:p w14:paraId="6B0C8E48" w14:textId="77777777" w:rsidR="000D791E" w:rsidRDefault="000D791E" w:rsidP="000D791E">
      <w:pPr>
        <w:pStyle w:val="Output"/>
        <w:rPr>
          <w:color w:val="4C483D" w:themeColor="text2"/>
        </w:rPr>
      </w:pPr>
    </w:p>
    <w:p w14:paraId="5BBB5FD5" w14:textId="77777777" w:rsidR="000D791E" w:rsidRDefault="000D791E" w:rsidP="000D791E">
      <w:pPr>
        <w:pStyle w:val="Output"/>
        <w:rPr>
          <w:color w:val="4C483D" w:themeColor="text2"/>
        </w:rPr>
      </w:pPr>
      <w:r>
        <w:rPr>
          <w:color w:val="000000"/>
        </w:rPr>
        <w:tab/>
      </w:r>
      <w:r>
        <w:rPr>
          <w:color w:val="646464"/>
        </w:rPr>
        <w:t>@Override</w:t>
      </w:r>
    </w:p>
    <w:p w14:paraId="3E585C00" w14:textId="77777777" w:rsidR="000D791E" w:rsidRDefault="000D791E" w:rsidP="000D791E">
      <w:pPr>
        <w:pStyle w:val="Output"/>
        <w:rPr>
          <w:color w:val="4C483D" w:themeColor="text2"/>
        </w:rPr>
      </w:pPr>
      <w:r>
        <w:rPr>
          <w:color w:val="000000"/>
        </w:rPr>
        <w:tab/>
      </w:r>
      <w:r>
        <w:t>public</w:t>
      </w:r>
      <w:r>
        <w:rPr>
          <w:color w:val="000000"/>
        </w:rPr>
        <w:t xml:space="preserve"> </w:t>
      </w:r>
      <w:r>
        <w:t>void</w:t>
      </w:r>
      <w:r>
        <w:rPr>
          <w:color w:val="000000"/>
        </w:rPr>
        <w:t xml:space="preserve"> readExternal(ObjectInput </w:t>
      </w:r>
      <w:r>
        <w:rPr>
          <w:color w:val="6A3E3E"/>
        </w:rPr>
        <w:t>input</w:t>
      </w:r>
      <w:r>
        <w:rPr>
          <w:color w:val="000000"/>
        </w:rPr>
        <w:t xml:space="preserve">) </w:t>
      </w:r>
      <w:r>
        <w:t>throws</w:t>
      </w:r>
      <w:r>
        <w:rPr>
          <w:color w:val="000000"/>
        </w:rPr>
        <w:t xml:space="preserve"> IOException, ClassNotFoundException {</w:t>
      </w:r>
    </w:p>
    <w:p w14:paraId="5ECE3BDF" w14:textId="77777777" w:rsidR="000D791E" w:rsidRDefault="000D791E" w:rsidP="000D791E">
      <w:pPr>
        <w:pStyle w:val="Output"/>
        <w:rPr>
          <w:color w:val="4C483D" w:themeColor="text2"/>
        </w:rPr>
      </w:pPr>
      <w:r>
        <w:rPr>
          <w:color w:val="000000"/>
        </w:rPr>
        <w:tab/>
      </w:r>
      <w:r>
        <w:rPr>
          <w:color w:val="000000"/>
        </w:rPr>
        <w:tab/>
      </w:r>
      <w:r>
        <w:rPr>
          <w:color w:val="0000C0"/>
        </w:rPr>
        <w:t>sno</w:t>
      </w:r>
      <w:r>
        <w:rPr>
          <w:color w:val="000000"/>
        </w:rPr>
        <w:t xml:space="preserve"> = </w:t>
      </w:r>
      <w:r>
        <w:rPr>
          <w:color w:val="6A3E3E"/>
        </w:rPr>
        <w:t>input</w:t>
      </w:r>
      <w:r>
        <w:rPr>
          <w:color w:val="000000"/>
        </w:rPr>
        <w:t>.readInt();</w:t>
      </w:r>
    </w:p>
    <w:p w14:paraId="28DBCBFB" w14:textId="77777777" w:rsidR="000D791E" w:rsidRDefault="000D791E" w:rsidP="000D791E">
      <w:pPr>
        <w:pStyle w:val="Output"/>
        <w:rPr>
          <w:color w:val="4C483D" w:themeColor="text2"/>
        </w:rPr>
      </w:pPr>
      <w:r>
        <w:rPr>
          <w:color w:val="000000"/>
        </w:rPr>
        <w:tab/>
      </w:r>
      <w:r>
        <w:rPr>
          <w:color w:val="000000"/>
        </w:rPr>
        <w:tab/>
      </w:r>
      <w:r>
        <w:rPr>
          <w:color w:val="0000C0"/>
        </w:rPr>
        <w:t>name</w:t>
      </w:r>
      <w:r>
        <w:rPr>
          <w:color w:val="000000"/>
        </w:rPr>
        <w:t xml:space="preserve"> = </w:t>
      </w:r>
      <w:r>
        <w:rPr>
          <w:color w:val="6A3E3E"/>
        </w:rPr>
        <w:t>input</w:t>
      </w:r>
      <w:r>
        <w:rPr>
          <w:color w:val="000000"/>
        </w:rPr>
        <w:t>.readUTF();</w:t>
      </w:r>
      <w:r>
        <w:rPr>
          <w:color w:val="3F7F5F"/>
        </w:rPr>
        <w:t>// String</w:t>
      </w:r>
    </w:p>
    <w:p w14:paraId="132D1A3A" w14:textId="77777777" w:rsidR="000D791E" w:rsidRDefault="000D791E" w:rsidP="000D791E">
      <w:pPr>
        <w:pStyle w:val="Output"/>
        <w:rPr>
          <w:color w:val="4C483D" w:themeColor="text2"/>
        </w:rPr>
      </w:pPr>
      <w:r>
        <w:rPr>
          <w:color w:val="000000"/>
        </w:rPr>
        <w:tab/>
        <w:t>}</w:t>
      </w:r>
    </w:p>
    <w:p w14:paraId="4453E5D5" w14:textId="77777777" w:rsidR="000D791E" w:rsidRDefault="000D791E" w:rsidP="000D791E">
      <w:pPr>
        <w:pStyle w:val="Output"/>
        <w:rPr>
          <w:color w:val="4C483D" w:themeColor="text2"/>
        </w:rPr>
      </w:pPr>
    </w:p>
    <w:p w14:paraId="61A4F026" w14:textId="77777777" w:rsidR="000D791E" w:rsidRDefault="000D791E" w:rsidP="000D791E">
      <w:pPr>
        <w:pStyle w:val="Output"/>
        <w:rPr>
          <w:color w:val="4C483D" w:themeColor="text2"/>
        </w:rPr>
      </w:pPr>
      <w:r>
        <w:rPr>
          <w:color w:val="000000"/>
        </w:rPr>
        <w:tab/>
      </w:r>
      <w:r>
        <w:rPr>
          <w:color w:val="646464"/>
        </w:rPr>
        <w:t>@Override</w:t>
      </w:r>
    </w:p>
    <w:p w14:paraId="0F9DBE7F" w14:textId="77777777" w:rsidR="000D791E" w:rsidRDefault="000D791E" w:rsidP="000D791E">
      <w:pPr>
        <w:pStyle w:val="Output"/>
        <w:rPr>
          <w:color w:val="4C483D" w:themeColor="text2"/>
        </w:rPr>
      </w:pPr>
      <w:r>
        <w:rPr>
          <w:color w:val="000000"/>
        </w:rPr>
        <w:tab/>
      </w:r>
      <w:r>
        <w:t>public</w:t>
      </w:r>
      <w:r>
        <w:rPr>
          <w:color w:val="000000"/>
        </w:rPr>
        <w:t xml:space="preserve"> </w:t>
      </w:r>
      <w:r>
        <w:t>void</w:t>
      </w:r>
      <w:r>
        <w:rPr>
          <w:color w:val="000000"/>
        </w:rPr>
        <w:t xml:space="preserve"> writeExternal(ObjectOutput </w:t>
      </w:r>
      <w:r>
        <w:rPr>
          <w:color w:val="6A3E3E"/>
        </w:rPr>
        <w:t>output</w:t>
      </w:r>
      <w:r>
        <w:rPr>
          <w:color w:val="000000"/>
        </w:rPr>
        <w:t xml:space="preserve">) </w:t>
      </w:r>
      <w:r>
        <w:t>throws</w:t>
      </w:r>
      <w:r>
        <w:rPr>
          <w:color w:val="000000"/>
        </w:rPr>
        <w:t xml:space="preserve"> IOException {</w:t>
      </w:r>
    </w:p>
    <w:p w14:paraId="31A1B5B3" w14:textId="77777777" w:rsidR="000D791E" w:rsidRDefault="000D791E" w:rsidP="000D791E">
      <w:pPr>
        <w:pStyle w:val="Output"/>
        <w:rPr>
          <w:color w:val="4C483D" w:themeColor="text2"/>
        </w:rPr>
      </w:pPr>
      <w:r>
        <w:rPr>
          <w:color w:val="000000"/>
        </w:rPr>
        <w:tab/>
      </w:r>
      <w:r>
        <w:rPr>
          <w:color w:val="000000"/>
        </w:rPr>
        <w:tab/>
      </w:r>
      <w:r>
        <w:rPr>
          <w:color w:val="6A3E3E"/>
        </w:rPr>
        <w:t>output</w:t>
      </w:r>
      <w:r>
        <w:rPr>
          <w:color w:val="000000"/>
        </w:rPr>
        <w:t>.writeInt(</w:t>
      </w:r>
      <w:r>
        <w:rPr>
          <w:color w:val="0000C0"/>
        </w:rPr>
        <w:t>sno</w:t>
      </w:r>
      <w:r>
        <w:rPr>
          <w:color w:val="000000"/>
        </w:rPr>
        <w:t>);</w:t>
      </w:r>
    </w:p>
    <w:p w14:paraId="23C46A46" w14:textId="77777777" w:rsidR="000D791E" w:rsidRDefault="000D791E" w:rsidP="000D791E">
      <w:pPr>
        <w:pStyle w:val="Output"/>
        <w:rPr>
          <w:color w:val="4C483D" w:themeColor="text2"/>
        </w:rPr>
      </w:pPr>
      <w:r>
        <w:rPr>
          <w:color w:val="000000"/>
        </w:rPr>
        <w:tab/>
      </w:r>
      <w:r>
        <w:rPr>
          <w:color w:val="000000"/>
        </w:rPr>
        <w:tab/>
      </w:r>
      <w:r>
        <w:rPr>
          <w:color w:val="6A3E3E"/>
        </w:rPr>
        <w:t>output</w:t>
      </w:r>
      <w:r>
        <w:rPr>
          <w:color w:val="000000"/>
        </w:rPr>
        <w:t>.writeUTF(</w:t>
      </w:r>
      <w:r>
        <w:rPr>
          <w:color w:val="0000C0"/>
        </w:rPr>
        <w:t>name</w:t>
      </w:r>
      <w:r>
        <w:rPr>
          <w:color w:val="000000"/>
        </w:rPr>
        <w:t>);</w:t>
      </w:r>
    </w:p>
    <w:p w14:paraId="412DB587" w14:textId="77777777" w:rsidR="000D791E" w:rsidRDefault="000D791E" w:rsidP="000D791E">
      <w:pPr>
        <w:pStyle w:val="Output"/>
        <w:rPr>
          <w:color w:val="4C483D" w:themeColor="text2"/>
        </w:rPr>
      </w:pPr>
      <w:r>
        <w:rPr>
          <w:color w:val="000000"/>
        </w:rPr>
        <w:tab/>
        <w:t>}</w:t>
      </w:r>
    </w:p>
    <w:p w14:paraId="1199DB6E" w14:textId="77777777" w:rsidR="000D791E" w:rsidRDefault="000D791E" w:rsidP="000D791E">
      <w:pPr>
        <w:pStyle w:val="Output"/>
        <w:rPr>
          <w:color w:val="4C483D" w:themeColor="text2"/>
        </w:rPr>
      </w:pPr>
    </w:p>
    <w:p w14:paraId="5683C734" w14:textId="77777777" w:rsidR="000D791E" w:rsidRDefault="000D791E" w:rsidP="000D791E">
      <w:pPr>
        <w:pStyle w:val="Output"/>
        <w:rPr>
          <w:color w:val="4C483D" w:themeColor="text2"/>
        </w:rPr>
      </w:pPr>
      <w:r>
        <w:rPr>
          <w:color w:val="000000"/>
        </w:rPr>
        <w:tab/>
      </w:r>
      <w:r>
        <w:rPr>
          <w:color w:val="646464"/>
        </w:rPr>
        <w:t>@Override</w:t>
      </w:r>
    </w:p>
    <w:p w14:paraId="187DF13B" w14:textId="77777777" w:rsidR="000D791E" w:rsidRDefault="000D791E" w:rsidP="000D791E">
      <w:pPr>
        <w:pStyle w:val="Output"/>
        <w:rPr>
          <w:color w:val="4C483D" w:themeColor="text2"/>
        </w:rPr>
      </w:pPr>
      <w:r>
        <w:rPr>
          <w:color w:val="000000"/>
        </w:rPr>
        <w:tab/>
      </w:r>
      <w:r>
        <w:t>public</w:t>
      </w:r>
      <w:r>
        <w:rPr>
          <w:color w:val="000000"/>
        </w:rPr>
        <w:t xml:space="preserve"> String toString() {</w:t>
      </w:r>
    </w:p>
    <w:p w14:paraId="329C2805" w14:textId="77777777" w:rsidR="000D791E" w:rsidRDefault="000D791E" w:rsidP="000D791E">
      <w:pPr>
        <w:pStyle w:val="Output"/>
        <w:rPr>
          <w:color w:val="4C483D" w:themeColor="text2"/>
        </w:rPr>
      </w:pPr>
      <w:r>
        <w:rPr>
          <w:color w:val="000000"/>
        </w:rPr>
        <w:tab/>
      </w:r>
      <w:r>
        <w:rPr>
          <w:color w:val="000000"/>
        </w:rPr>
        <w:tab/>
      </w:r>
      <w:r>
        <w:t>return</w:t>
      </w:r>
      <w:r>
        <w:rPr>
          <w:color w:val="000000"/>
        </w:rPr>
        <w:t xml:space="preserve"> </w:t>
      </w:r>
      <w:r>
        <w:rPr>
          <w:color w:val="2A00FF"/>
        </w:rPr>
        <w:t>"Student [sno="</w:t>
      </w:r>
      <w:r>
        <w:rPr>
          <w:color w:val="000000"/>
        </w:rPr>
        <w:t xml:space="preserve"> + </w:t>
      </w:r>
      <w:r>
        <w:rPr>
          <w:color w:val="0000C0"/>
        </w:rPr>
        <w:t>sno</w:t>
      </w:r>
      <w:r>
        <w:rPr>
          <w:color w:val="000000"/>
        </w:rPr>
        <w:t xml:space="preserve"> + </w:t>
      </w:r>
      <w:r>
        <w:rPr>
          <w:color w:val="2A00FF"/>
        </w:rPr>
        <w:t>", name="</w:t>
      </w:r>
      <w:r>
        <w:rPr>
          <w:color w:val="000000"/>
        </w:rPr>
        <w:t xml:space="preserve"> + </w:t>
      </w:r>
      <w:r>
        <w:rPr>
          <w:color w:val="0000C0"/>
        </w:rPr>
        <w:t>name</w:t>
      </w:r>
      <w:r>
        <w:rPr>
          <w:color w:val="000000"/>
        </w:rPr>
        <w:t xml:space="preserve"> + </w:t>
      </w:r>
      <w:r>
        <w:rPr>
          <w:color w:val="2A00FF"/>
        </w:rPr>
        <w:t>", girlFriend="</w:t>
      </w:r>
      <w:r>
        <w:rPr>
          <w:color w:val="000000"/>
        </w:rPr>
        <w:t xml:space="preserve"> + </w:t>
      </w:r>
      <w:r>
        <w:rPr>
          <w:color w:val="0000C0"/>
        </w:rPr>
        <w:t>girlFriend</w:t>
      </w:r>
      <w:r>
        <w:rPr>
          <w:color w:val="000000"/>
        </w:rPr>
        <w:t xml:space="preserve"> + </w:t>
      </w:r>
      <w:r>
        <w:rPr>
          <w:color w:val="2A00FF"/>
        </w:rPr>
        <w:t>"]"</w:t>
      </w:r>
      <w:r>
        <w:rPr>
          <w:color w:val="000000"/>
        </w:rPr>
        <w:t>;</w:t>
      </w:r>
    </w:p>
    <w:p w14:paraId="2BB81B83" w14:textId="77777777" w:rsidR="000D791E" w:rsidRDefault="000D791E" w:rsidP="000D791E">
      <w:pPr>
        <w:pStyle w:val="Output"/>
        <w:rPr>
          <w:color w:val="000000"/>
        </w:rPr>
      </w:pPr>
      <w:r>
        <w:rPr>
          <w:color w:val="000000"/>
        </w:rPr>
        <w:tab/>
        <w:t>}</w:t>
      </w:r>
    </w:p>
    <w:p w14:paraId="5104464F" w14:textId="77777777" w:rsidR="000D791E" w:rsidRDefault="000D791E" w:rsidP="000D791E">
      <w:pPr>
        <w:pStyle w:val="Output"/>
        <w:rPr>
          <w:color w:val="4C483D" w:themeColor="text2"/>
        </w:rPr>
      </w:pPr>
    </w:p>
    <w:p w14:paraId="2C0A16BF" w14:textId="77777777" w:rsidR="000D791E" w:rsidRDefault="000D791E" w:rsidP="000D791E">
      <w:pPr>
        <w:pStyle w:val="Output"/>
        <w:rPr>
          <w:color w:val="4C483D" w:themeColor="text2"/>
        </w:rPr>
      </w:pPr>
      <w:r>
        <w:rPr>
          <w:color w:val="000000"/>
        </w:rPr>
        <w:t>}</w:t>
      </w:r>
    </w:p>
    <w:p w14:paraId="1A177342" w14:textId="77777777" w:rsidR="000D791E" w:rsidRDefault="000D791E" w:rsidP="000D791E">
      <w:pPr>
        <w:pStyle w:val="Output"/>
        <w:rPr>
          <w:color w:val="4C483D" w:themeColor="text2"/>
        </w:rPr>
      </w:pPr>
    </w:p>
    <w:p w14:paraId="10AD649A" w14:textId="77777777" w:rsidR="000D791E" w:rsidRDefault="000D791E" w:rsidP="000D791E">
      <w:pPr>
        <w:pStyle w:val="Output"/>
        <w:rPr>
          <w:color w:val="4C483D" w:themeColor="text2"/>
        </w:rPr>
      </w:pPr>
      <w:r>
        <w:t>public</w:t>
      </w:r>
      <w:r>
        <w:rPr>
          <w:color w:val="000000"/>
        </w:rPr>
        <w:t xml:space="preserve"> </w:t>
      </w:r>
      <w:r>
        <w:t>class</w:t>
      </w:r>
      <w:r>
        <w:rPr>
          <w:color w:val="000000"/>
        </w:rPr>
        <w:t xml:space="preserve"> Test {</w:t>
      </w:r>
    </w:p>
    <w:p w14:paraId="66F90F35" w14:textId="77777777" w:rsidR="000D791E" w:rsidRDefault="000D791E" w:rsidP="000D791E">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xml:space="preserve">[]) </w:t>
      </w:r>
      <w:r>
        <w:t>throws</w:t>
      </w:r>
      <w:r>
        <w:rPr>
          <w:color w:val="000000"/>
        </w:rPr>
        <w:t xml:space="preserve"> Exception {</w:t>
      </w:r>
    </w:p>
    <w:p w14:paraId="7BC944FC" w14:textId="77777777" w:rsidR="000D791E" w:rsidRDefault="000D791E" w:rsidP="000D791E">
      <w:pPr>
        <w:pStyle w:val="Output"/>
        <w:rPr>
          <w:color w:val="4C483D" w:themeColor="text2"/>
        </w:rPr>
      </w:pPr>
      <w:r>
        <w:rPr>
          <w:color w:val="000000"/>
        </w:rPr>
        <w:tab/>
      </w:r>
      <w:r>
        <w:rPr>
          <w:color w:val="000000"/>
        </w:rPr>
        <w:tab/>
      </w:r>
      <w:r>
        <w:rPr>
          <w:color w:val="3F7F5F"/>
        </w:rPr>
        <w:t>// Writing data</w:t>
      </w:r>
    </w:p>
    <w:p w14:paraId="7368647D" w14:textId="77777777" w:rsidR="000D791E" w:rsidRDefault="000D791E" w:rsidP="000D791E">
      <w:pPr>
        <w:pStyle w:val="Output"/>
        <w:rPr>
          <w:color w:val="4C483D" w:themeColor="text2"/>
        </w:rPr>
      </w:pPr>
      <w:r>
        <w:rPr>
          <w:color w:val="000000"/>
        </w:rPr>
        <w:tab/>
      </w:r>
      <w:r>
        <w:rPr>
          <w:color w:val="000000"/>
        </w:rPr>
        <w:tab/>
        <w:t xml:space="preserve">FileOutputStream </w:t>
      </w:r>
      <w:r>
        <w:rPr>
          <w:color w:val="6A3E3E"/>
        </w:rPr>
        <w:t>fos</w:t>
      </w:r>
      <w:r>
        <w:rPr>
          <w:color w:val="000000"/>
        </w:rPr>
        <w:t xml:space="preserve"> = </w:t>
      </w:r>
      <w:r>
        <w:t>new</w:t>
      </w:r>
      <w:r>
        <w:rPr>
          <w:color w:val="000000"/>
        </w:rPr>
        <w:t xml:space="preserve"> FileOutputStream(</w:t>
      </w:r>
      <w:r>
        <w:rPr>
          <w:color w:val="2A00FF"/>
        </w:rPr>
        <w:t>"student.txt"</w:t>
      </w:r>
      <w:r>
        <w:rPr>
          <w:color w:val="000000"/>
        </w:rPr>
        <w:t>);</w:t>
      </w:r>
    </w:p>
    <w:p w14:paraId="06E413D0" w14:textId="77777777" w:rsidR="000D791E" w:rsidRDefault="000D791E" w:rsidP="000D791E">
      <w:pPr>
        <w:pStyle w:val="Output"/>
        <w:rPr>
          <w:color w:val="4C483D" w:themeColor="text2"/>
        </w:rPr>
      </w:pPr>
      <w:r>
        <w:rPr>
          <w:color w:val="000000"/>
        </w:rPr>
        <w:tab/>
      </w:r>
      <w:r>
        <w:rPr>
          <w:color w:val="000000"/>
        </w:rPr>
        <w:tab/>
        <w:t xml:space="preserve">ObjectOutputStream </w:t>
      </w:r>
      <w:r>
        <w:rPr>
          <w:color w:val="000000"/>
          <w:u w:val="single"/>
        </w:rPr>
        <w:t>oos</w:t>
      </w:r>
      <w:r>
        <w:rPr>
          <w:color w:val="000000"/>
        </w:rPr>
        <w:t xml:space="preserve"> = </w:t>
      </w:r>
      <w:r>
        <w:t>new</w:t>
      </w:r>
      <w:r>
        <w:rPr>
          <w:color w:val="000000"/>
        </w:rPr>
        <w:t xml:space="preserve"> ObjectOutputStream(</w:t>
      </w:r>
      <w:r>
        <w:rPr>
          <w:color w:val="6A3E3E"/>
        </w:rPr>
        <w:t>fos</w:t>
      </w:r>
      <w:r>
        <w:rPr>
          <w:color w:val="000000"/>
        </w:rPr>
        <w:t>);</w:t>
      </w:r>
    </w:p>
    <w:p w14:paraId="76D8C489" w14:textId="77777777" w:rsidR="000D791E" w:rsidRDefault="000D791E" w:rsidP="000D791E">
      <w:pPr>
        <w:pStyle w:val="Output"/>
        <w:rPr>
          <w:color w:val="4C483D" w:themeColor="text2"/>
        </w:rPr>
      </w:pPr>
      <w:r>
        <w:rPr>
          <w:color w:val="000000"/>
        </w:rPr>
        <w:tab/>
      </w:r>
      <w:r>
        <w:rPr>
          <w:color w:val="000000"/>
        </w:rPr>
        <w:tab/>
      </w:r>
      <w:r>
        <w:rPr>
          <w:color w:val="6A3E3E"/>
        </w:rPr>
        <w:t>oos</w:t>
      </w:r>
      <w:r>
        <w:rPr>
          <w:color w:val="000000"/>
        </w:rPr>
        <w:t>.writeObject(</w:t>
      </w:r>
      <w:r>
        <w:t>new</w:t>
      </w:r>
      <w:r>
        <w:rPr>
          <w:color w:val="000000"/>
        </w:rPr>
        <w:t xml:space="preserve"> Student(101, </w:t>
      </w:r>
      <w:r>
        <w:rPr>
          <w:color w:val="2A00FF"/>
        </w:rPr>
        <w:t>"Satya"</w:t>
      </w:r>
      <w:r>
        <w:rPr>
          <w:color w:val="000000"/>
        </w:rPr>
        <w:t>));</w:t>
      </w:r>
    </w:p>
    <w:p w14:paraId="74F8C1E3" w14:textId="77777777" w:rsidR="000D791E" w:rsidRDefault="000D791E" w:rsidP="000D791E">
      <w:pPr>
        <w:pStyle w:val="Output"/>
        <w:rPr>
          <w:color w:val="4C483D" w:themeColor="text2"/>
        </w:rPr>
      </w:pPr>
    </w:p>
    <w:p w14:paraId="06332711" w14:textId="77777777" w:rsidR="000D791E" w:rsidRDefault="000D791E" w:rsidP="000D791E">
      <w:pPr>
        <w:pStyle w:val="Output"/>
        <w:rPr>
          <w:color w:val="4C483D" w:themeColor="text2"/>
        </w:rPr>
      </w:pPr>
      <w:r>
        <w:rPr>
          <w:color w:val="000000"/>
        </w:rPr>
        <w:tab/>
      </w:r>
      <w:r>
        <w:rPr>
          <w:color w:val="000000"/>
        </w:rPr>
        <w:tab/>
      </w:r>
      <w:r>
        <w:rPr>
          <w:color w:val="3F7F5F"/>
        </w:rPr>
        <w:t>// Reading data</w:t>
      </w:r>
    </w:p>
    <w:p w14:paraId="736E658E" w14:textId="77777777" w:rsidR="000D791E" w:rsidRDefault="000D791E" w:rsidP="000D791E">
      <w:pPr>
        <w:pStyle w:val="Output"/>
        <w:rPr>
          <w:color w:val="4C483D" w:themeColor="text2"/>
        </w:rPr>
      </w:pPr>
      <w:r>
        <w:rPr>
          <w:color w:val="000000"/>
        </w:rPr>
        <w:tab/>
      </w:r>
      <w:r>
        <w:rPr>
          <w:color w:val="000000"/>
        </w:rPr>
        <w:tab/>
        <w:t xml:space="preserve">FileInputStream </w:t>
      </w:r>
      <w:r>
        <w:rPr>
          <w:color w:val="6A3E3E"/>
        </w:rPr>
        <w:t>fis</w:t>
      </w:r>
      <w:r>
        <w:rPr>
          <w:color w:val="000000"/>
        </w:rPr>
        <w:t xml:space="preserve"> = </w:t>
      </w:r>
      <w:r>
        <w:t>new</w:t>
      </w:r>
      <w:r>
        <w:rPr>
          <w:color w:val="000000"/>
        </w:rPr>
        <w:t xml:space="preserve"> FileInputStream(</w:t>
      </w:r>
      <w:r>
        <w:rPr>
          <w:color w:val="2A00FF"/>
        </w:rPr>
        <w:t>"student.txt"</w:t>
      </w:r>
      <w:r>
        <w:rPr>
          <w:color w:val="000000"/>
        </w:rPr>
        <w:t>);</w:t>
      </w:r>
    </w:p>
    <w:p w14:paraId="6D3AE322" w14:textId="77777777" w:rsidR="000D791E" w:rsidRDefault="000D791E" w:rsidP="000D791E">
      <w:pPr>
        <w:pStyle w:val="Output"/>
        <w:rPr>
          <w:color w:val="4C483D" w:themeColor="text2"/>
        </w:rPr>
      </w:pPr>
      <w:r>
        <w:rPr>
          <w:color w:val="000000"/>
        </w:rPr>
        <w:tab/>
      </w:r>
      <w:r>
        <w:rPr>
          <w:color w:val="000000"/>
        </w:rPr>
        <w:tab/>
        <w:t xml:space="preserve">ObjectInputStream </w:t>
      </w:r>
      <w:r>
        <w:rPr>
          <w:color w:val="6A3E3E"/>
          <w:u w:val="single"/>
        </w:rPr>
        <w:t>ois</w:t>
      </w:r>
      <w:r>
        <w:rPr>
          <w:color w:val="000000"/>
        </w:rPr>
        <w:t xml:space="preserve"> = </w:t>
      </w:r>
      <w:r>
        <w:t>new</w:t>
      </w:r>
      <w:r>
        <w:rPr>
          <w:color w:val="000000"/>
        </w:rPr>
        <w:t xml:space="preserve"> ObjectInputStream(</w:t>
      </w:r>
      <w:r>
        <w:rPr>
          <w:color w:val="6A3E3E"/>
        </w:rPr>
        <w:t>fis</w:t>
      </w:r>
      <w:r>
        <w:rPr>
          <w:color w:val="000000"/>
        </w:rPr>
        <w:t>);</w:t>
      </w:r>
    </w:p>
    <w:p w14:paraId="07287495" w14:textId="77777777" w:rsidR="000D791E" w:rsidRDefault="000D791E" w:rsidP="000D791E">
      <w:pPr>
        <w:pStyle w:val="Output"/>
        <w:rPr>
          <w:color w:val="4C483D" w:themeColor="text2"/>
        </w:rPr>
      </w:pPr>
      <w:r>
        <w:rPr>
          <w:color w:val="000000"/>
        </w:rPr>
        <w:tab/>
      </w:r>
      <w:r>
        <w:rPr>
          <w:color w:val="000000"/>
        </w:rPr>
        <w:tab/>
        <w:t xml:space="preserve">Student </w:t>
      </w:r>
      <w:r>
        <w:rPr>
          <w:color w:val="6A3E3E"/>
        </w:rPr>
        <w:t>s</w:t>
      </w:r>
      <w:r>
        <w:rPr>
          <w:color w:val="000000"/>
        </w:rPr>
        <w:t xml:space="preserve"> = (Student) </w:t>
      </w:r>
      <w:r>
        <w:rPr>
          <w:color w:val="6A3E3E"/>
        </w:rPr>
        <w:t>ois</w:t>
      </w:r>
      <w:r>
        <w:rPr>
          <w:color w:val="000000"/>
        </w:rPr>
        <w:t>.readObject();</w:t>
      </w:r>
    </w:p>
    <w:p w14:paraId="360D3AE4" w14:textId="77777777" w:rsidR="000D791E" w:rsidRDefault="000D791E" w:rsidP="000D791E">
      <w:pPr>
        <w:pStyle w:val="Output"/>
        <w:rPr>
          <w:color w:val="4C483D" w:themeColor="text2"/>
        </w:rPr>
      </w:pPr>
      <w:r>
        <w:rPr>
          <w:color w:val="000000"/>
        </w:rPr>
        <w:tab/>
      </w:r>
      <w:r>
        <w:rPr>
          <w:color w:val="000000"/>
        </w:rPr>
        <w:tab/>
        <w:t>System.</w:t>
      </w:r>
      <w:r>
        <w:rPr>
          <w:i/>
          <w:iCs/>
          <w:color w:val="0000C0"/>
        </w:rPr>
        <w:t>out</w:t>
      </w:r>
      <w:r>
        <w:rPr>
          <w:color w:val="000000"/>
        </w:rPr>
        <w:t>.println(</w:t>
      </w:r>
      <w:r>
        <w:rPr>
          <w:color w:val="6A3E3E"/>
        </w:rPr>
        <w:t>s</w:t>
      </w:r>
      <w:r>
        <w:rPr>
          <w:color w:val="000000"/>
        </w:rPr>
        <w:t>.toString());</w:t>
      </w:r>
    </w:p>
    <w:p w14:paraId="34991099" w14:textId="77777777" w:rsidR="000D791E" w:rsidRDefault="000D791E" w:rsidP="000D791E">
      <w:pPr>
        <w:pStyle w:val="Output"/>
        <w:rPr>
          <w:color w:val="4C483D" w:themeColor="text2"/>
        </w:rPr>
      </w:pPr>
      <w:r>
        <w:rPr>
          <w:color w:val="000000"/>
        </w:rPr>
        <w:tab/>
        <w:t>}</w:t>
      </w:r>
    </w:p>
    <w:p w14:paraId="6F1E9A44" w14:textId="77777777" w:rsidR="000D791E" w:rsidRDefault="000D791E" w:rsidP="000D791E">
      <w:pPr>
        <w:pStyle w:val="Output"/>
        <w:rPr>
          <w:color w:val="4C483D" w:themeColor="text2"/>
        </w:rPr>
      </w:pPr>
      <w:r>
        <w:rPr>
          <w:color w:val="000000"/>
        </w:rPr>
        <w:t>}</w:t>
      </w:r>
    </w:p>
    <w:p w14:paraId="041116FF" w14:textId="77777777" w:rsidR="000D791E" w:rsidRPr="00F173CE" w:rsidRDefault="000D791E" w:rsidP="000D791E">
      <w:pPr>
        <w:pStyle w:val="Output"/>
        <w:shd w:val="clear" w:color="auto" w:fill="000000" w:themeFill="text1"/>
        <w:rPr>
          <w:b w:val="0"/>
        </w:rPr>
      </w:pPr>
      <w:r w:rsidRPr="00F173CE">
        <w:t>Student [sno=101, name=Satya, girlFriend=null]</w:t>
      </w:r>
    </w:p>
    <w:p w14:paraId="1EABE485" w14:textId="77777777" w:rsidR="000D791E" w:rsidRDefault="009D004C" w:rsidP="000D791E">
      <w:hyperlink r:id="rId90" w:history="1">
        <w:r w:rsidR="000D791E" w:rsidRPr="005715C1">
          <w:rPr>
            <w:rStyle w:val="Hyperlink"/>
          </w:rPr>
          <w:t>https://howtodoinjava.com/java/serialization/java-externalizable-example/</w:t>
        </w:r>
      </w:hyperlink>
    </w:p>
    <w:p w14:paraId="436A786A" w14:textId="77777777" w:rsidR="000D791E" w:rsidRDefault="000D791E" w:rsidP="000D791E">
      <w:r w:rsidRPr="002A3740">
        <w:rPr>
          <w:b/>
          <w:u w:val="single"/>
        </w:rPr>
        <w:lastRenderedPageBreak/>
        <w:t>StreamTokenizer</w:t>
      </w:r>
      <w:r>
        <w:rPr>
          <w:b/>
          <w:u w:val="single"/>
        </w:rPr>
        <w:t xml:space="preserve"> : </w:t>
      </w:r>
      <w:r w:rsidRPr="002A3740">
        <w:t xml:space="preserve">StreamTokenizer class </w:t>
      </w:r>
      <w:r w:rsidRPr="00D973DD">
        <w:rPr>
          <w:rStyle w:val="0SyntaxPinkChar"/>
        </w:rPr>
        <w:t>(java.io.StreamTokenizer)</w:t>
      </w:r>
      <w:r w:rsidRPr="002A3740">
        <w:t xml:space="preserve"> can </w:t>
      </w:r>
      <w:r w:rsidRPr="002A3740">
        <w:rPr>
          <w:b/>
        </w:rPr>
        <w:t>tokenize the characters read from a Reader into tokens</w:t>
      </w:r>
      <w:r w:rsidRPr="002A3740">
        <w:t>. For instance, in the string "Mary had a little lamb" each word is a separate token</w:t>
      </w:r>
    </w:p>
    <w:p w14:paraId="669A59E4" w14:textId="77777777" w:rsidR="000D791E" w:rsidRPr="00FE22A4" w:rsidRDefault="000D791E" w:rsidP="001D0837">
      <w:pPr>
        <w:pStyle w:val="Output"/>
        <w:rPr>
          <w:lang w:eastAsia="en-US"/>
        </w:rPr>
      </w:pPr>
      <w:r w:rsidRPr="00FE22A4">
        <w:rPr>
          <w:lang w:eastAsia="en-US"/>
        </w:rPr>
        <w:t>StreamTokenizer streamTokenizer = new StreamTokenizer(</w:t>
      </w:r>
    </w:p>
    <w:p w14:paraId="4A77626F" w14:textId="77777777" w:rsidR="000D791E" w:rsidRPr="00FE22A4" w:rsidRDefault="000D791E" w:rsidP="001D0837">
      <w:pPr>
        <w:pStyle w:val="Output"/>
        <w:rPr>
          <w:lang w:eastAsia="en-US"/>
        </w:rPr>
      </w:pPr>
      <w:r w:rsidRPr="00FE22A4">
        <w:rPr>
          <w:lang w:eastAsia="en-US"/>
        </w:rPr>
        <w:t xml:space="preserve">        new StringReader("Mary had 1 little lamb..."));</w:t>
      </w:r>
    </w:p>
    <w:p w14:paraId="610817A9" w14:textId="77777777" w:rsidR="000D791E" w:rsidRPr="00FE22A4" w:rsidRDefault="000D791E" w:rsidP="001D0837">
      <w:pPr>
        <w:pStyle w:val="Output"/>
        <w:rPr>
          <w:lang w:eastAsia="en-US"/>
        </w:rPr>
      </w:pPr>
    </w:p>
    <w:p w14:paraId="0E809859" w14:textId="77777777" w:rsidR="000D791E" w:rsidRPr="00FE22A4" w:rsidRDefault="000D791E" w:rsidP="001D0837">
      <w:pPr>
        <w:pStyle w:val="Output"/>
        <w:rPr>
          <w:lang w:eastAsia="en-US"/>
        </w:rPr>
      </w:pPr>
      <w:r w:rsidRPr="00FE22A4">
        <w:rPr>
          <w:lang w:eastAsia="en-US"/>
        </w:rPr>
        <w:t>while(streamTokenizer.nextToken() != StreamTokenizer.TT_EOF){</w:t>
      </w:r>
    </w:p>
    <w:p w14:paraId="76613BA9" w14:textId="77777777" w:rsidR="000D791E" w:rsidRPr="00FE22A4" w:rsidRDefault="000D791E" w:rsidP="001D0837">
      <w:pPr>
        <w:pStyle w:val="Output"/>
        <w:rPr>
          <w:lang w:eastAsia="en-US"/>
        </w:rPr>
      </w:pPr>
    </w:p>
    <w:p w14:paraId="0B3ABE7B" w14:textId="77777777" w:rsidR="000D791E" w:rsidRPr="00FE22A4" w:rsidRDefault="000D791E" w:rsidP="001D0837">
      <w:pPr>
        <w:pStyle w:val="Output"/>
        <w:rPr>
          <w:lang w:eastAsia="en-US"/>
        </w:rPr>
      </w:pPr>
      <w:r w:rsidRPr="00FE22A4">
        <w:rPr>
          <w:lang w:eastAsia="en-US"/>
        </w:rPr>
        <w:t xml:space="preserve">    if(streamTokenizer.ttype == StreamTokenizer.TT_WORD) {</w:t>
      </w:r>
    </w:p>
    <w:p w14:paraId="67AA205D" w14:textId="77777777" w:rsidR="000D791E" w:rsidRPr="00FE22A4" w:rsidRDefault="000D791E" w:rsidP="001D0837">
      <w:pPr>
        <w:pStyle w:val="Output"/>
        <w:rPr>
          <w:lang w:eastAsia="en-US"/>
        </w:rPr>
      </w:pPr>
      <w:r w:rsidRPr="00FE22A4">
        <w:rPr>
          <w:lang w:eastAsia="en-US"/>
        </w:rPr>
        <w:t xml:space="preserve">        System.out.println(streamTokenizer.sval);</w:t>
      </w:r>
    </w:p>
    <w:p w14:paraId="04A88C05" w14:textId="77777777" w:rsidR="000D791E" w:rsidRPr="00FE22A4" w:rsidRDefault="000D791E" w:rsidP="001D0837">
      <w:pPr>
        <w:pStyle w:val="Output"/>
        <w:rPr>
          <w:lang w:eastAsia="en-US"/>
        </w:rPr>
      </w:pPr>
      <w:r w:rsidRPr="00FE22A4">
        <w:rPr>
          <w:lang w:eastAsia="en-US"/>
        </w:rPr>
        <w:t xml:space="preserve">    } else if(streamTokenizer.ttype == StreamTokenizer.TT_NUMBER) {</w:t>
      </w:r>
    </w:p>
    <w:p w14:paraId="51105570" w14:textId="77777777" w:rsidR="000D791E" w:rsidRPr="00FE22A4" w:rsidRDefault="000D791E" w:rsidP="001D0837">
      <w:pPr>
        <w:pStyle w:val="Output"/>
        <w:rPr>
          <w:lang w:eastAsia="en-US"/>
        </w:rPr>
      </w:pPr>
      <w:r w:rsidRPr="00FE22A4">
        <w:rPr>
          <w:lang w:eastAsia="en-US"/>
        </w:rPr>
        <w:t xml:space="preserve">        System.out.println(streamTokenizer.nval);</w:t>
      </w:r>
    </w:p>
    <w:p w14:paraId="7AAA774F" w14:textId="77777777" w:rsidR="000D791E" w:rsidRPr="00FE22A4" w:rsidRDefault="000D791E" w:rsidP="001D0837">
      <w:pPr>
        <w:pStyle w:val="Output"/>
        <w:rPr>
          <w:lang w:eastAsia="en-US"/>
        </w:rPr>
      </w:pPr>
      <w:r w:rsidRPr="00FE22A4">
        <w:rPr>
          <w:lang w:eastAsia="en-US"/>
        </w:rPr>
        <w:t xml:space="preserve">    } else if(streamTokenizer.ttype == StreamTokenizer.TT_EOL) {</w:t>
      </w:r>
    </w:p>
    <w:p w14:paraId="78B018CB" w14:textId="77777777" w:rsidR="000D791E" w:rsidRPr="00FE22A4" w:rsidRDefault="000D791E" w:rsidP="001D0837">
      <w:pPr>
        <w:pStyle w:val="Output"/>
        <w:rPr>
          <w:lang w:eastAsia="en-US"/>
        </w:rPr>
      </w:pPr>
      <w:r w:rsidRPr="00FE22A4">
        <w:rPr>
          <w:lang w:eastAsia="en-US"/>
        </w:rPr>
        <w:t xml:space="preserve">        System.out.println();</w:t>
      </w:r>
    </w:p>
    <w:p w14:paraId="16B410C5" w14:textId="77777777" w:rsidR="000D791E" w:rsidRPr="00FE22A4" w:rsidRDefault="000D791E" w:rsidP="001D0837">
      <w:pPr>
        <w:pStyle w:val="Output"/>
        <w:rPr>
          <w:lang w:eastAsia="en-US"/>
        </w:rPr>
      </w:pPr>
      <w:r w:rsidRPr="00FE22A4">
        <w:rPr>
          <w:lang w:eastAsia="en-US"/>
        </w:rPr>
        <w:t xml:space="preserve">    }</w:t>
      </w:r>
    </w:p>
    <w:p w14:paraId="14F41422" w14:textId="77777777" w:rsidR="000D791E" w:rsidRPr="00FE22A4" w:rsidRDefault="000D791E" w:rsidP="001D0837">
      <w:pPr>
        <w:pStyle w:val="Output"/>
        <w:rPr>
          <w:lang w:eastAsia="en-US"/>
        </w:rPr>
      </w:pPr>
      <w:r w:rsidRPr="00FE22A4">
        <w:rPr>
          <w:lang w:eastAsia="en-US"/>
        </w:rPr>
        <w:t>}</w:t>
      </w:r>
    </w:p>
    <w:p w14:paraId="72B52986" w14:textId="052C0CA1" w:rsidR="000D791E" w:rsidRDefault="000D791E" w:rsidP="001D0837">
      <w:pPr>
        <w:pStyle w:val="Output"/>
        <w:rPr>
          <w:lang w:eastAsia="en-US"/>
        </w:rPr>
      </w:pPr>
      <w:r w:rsidRPr="00FE22A4">
        <w:rPr>
          <w:lang w:eastAsia="en-US"/>
        </w:rPr>
        <w:t>streamTokenizer.close();</w:t>
      </w:r>
    </w:p>
    <w:p w14:paraId="05ED2B8C" w14:textId="77777777" w:rsidR="00F42A8C" w:rsidRPr="00FE22A4" w:rsidRDefault="00F42A8C" w:rsidP="00F42A8C">
      <w:pPr>
        <w:rPr>
          <w:lang w:eastAsia="en-US"/>
        </w:rPr>
      </w:pPr>
    </w:p>
    <w:p w14:paraId="2B06FD55" w14:textId="77777777" w:rsidR="000D791E" w:rsidRDefault="000D791E" w:rsidP="000D791E">
      <w:pPr>
        <w:pStyle w:val="Heading2"/>
      </w:pPr>
      <w:bookmarkStart w:id="71" w:name="_Toc94350637"/>
      <w:r w:rsidRPr="00D638D5">
        <w:t>printf and format Methods</w:t>
      </w:r>
      <w:bookmarkEnd w:id="71"/>
    </w:p>
    <w:p w14:paraId="46315EE6" w14:textId="77777777" w:rsidR="000D791E" w:rsidRDefault="000D791E" w:rsidP="000D791E">
      <w:r>
        <w:t>T</w:t>
      </w:r>
      <w:r w:rsidRPr="00D638D5">
        <w:t>he java.io package includes a PrintStream class that has two formatting methods</w:t>
      </w:r>
      <w:r>
        <w:t>.</w:t>
      </w:r>
      <w:r w:rsidRPr="00D638D5">
        <w:rPr>
          <w:rFonts w:ascii="Courier" w:hAnsi="Courier" w:cs="Courier New"/>
          <w:color w:val="000000"/>
          <w:sz w:val="19"/>
          <w:szCs w:val="19"/>
        </w:rPr>
        <w:t xml:space="preserve"> </w:t>
      </w:r>
      <w:r w:rsidRPr="00D638D5">
        <w:rPr>
          <w:b/>
        </w:rPr>
        <w:t>format</w:t>
      </w:r>
      <w:r w:rsidRPr="00D638D5">
        <w:t> and </w:t>
      </w:r>
      <w:r w:rsidRPr="00D638D5">
        <w:rPr>
          <w:b/>
        </w:rPr>
        <w:t>printf</w:t>
      </w:r>
    </w:p>
    <w:p w14:paraId="6F128028" w14:textId="77777777" w:rsidR="000D791E" w:rsidRDefault="000D791E" w:rsidP="000D791E">
      <w:pPr>
        <w:pStyle w:val="syntax"/>
      </w:pPr>
      <w:r w:rsidRPr="00D638D5">
        <w:t>public PrintStream format (String format, Object... args</w:t>
      </w:r>
      <w:r>
        <w:t>)</w:t>
      </w:r>
    </w:p>
    <w:p w14:paraId="33CB803C" w14:textId="77777777" w:rsidR="000D791E" w:rsidRPr="00D638D5" w:rsidRDefault="000D791E" w:rsidP="000D791E">
      <w:pPr>
        <w:pStyle w:val="Output"/>
        <w:rPr>
          <w:lang w:eastAsia="en-US"/>
        </w:rPr>
      </w:pPr>
      <w:r>
        <w:rPr>
          <w:lang w:eastAsia="en-US"/>
        </w:rPr>
        <w:t>S</w:t>
      </w:r>
      <w:r w:rsidRPr="00D638D5">
        <w:rPr>
          <w:lang w:eastAsia="en-US"/>
        </w:rPr>
        <w:t>ystem.out.format("The value of " + "the float variable is " +</w:t>
      </w:r>
    </w:p>
    <w:p w14:paraId="21034176" w14:textId="77777777" w:rsidR="000D791E" w:rsidRPr="00D638D5" w:rsidRDefault="000D791E" w:rsidP="000D791E">
      <w:pPr>
        <w:pStyle w:val="Output"/>
        <w:rPr>
          <w:lang w:eastAsia="en-US"/>
        </w:rPr>
      </w:pPr>
      <w:r w:rsidRPr="00D638D5">
        <w:rPr>
          <w:lang w:eastAsia="en-US"/>
        </w:rPr>
        <w:t xml:space="preserve">     "%f, while the value of the " + "integer variable is %d, " +</w:t>
      </w:r>
    </w:p>
    <w:p w14:paraId="14F3002C" w14:textId="77777777" w:rsidR="000D791E" w:rsidRPr="00D638D5" w:rsidRDefault="000D791E" w:rsidP="000D791E">
      <w:pPr>
        <w:pStyle w:val="Output"/>
        <w:rPr>
          <w:lang w:eastAsia="en-US"/>
        </w:rPr>
      </w:pPr>
      <w:r w:rsidRPr="00D638D5">
        <w:rPr>
          <w:lang w:eastAsia="en-US"/>
        </w:rPr>
        <w:t xml:space="preserve">     "and the string is %s", floatVar, intVar, stringVar);</w:t>
      </w:r>
    </w:p>
    <w:p w14:paraId="495A4338" w14:textId="70ABBB7C" w:rsidR="000D791E" w:rsidRDefault="000D791E" w:rsidP="000D791E"/>
    <w:p w14:paraId="07447B43" w14:textId="77777777" w:rsidR="00F42A8C" w:rsidRPr="00D638D5" w:rsidRDefault="00F42A8C" w:rsidP="000D791E"/>
    <w:p w14:paraId="26D18DC4" w14:textId="5542FBD2" w:rsidR="000D791E" w:rsidRDefault="000D791E" w:rsidP="000D791E">
      <w:pPr>
        <w:pStyle w:val="Heading2"/>
      </w:pPr>
      <w:bookmarkStart w:id="72" w:name="_Toc94350638"/>
      <w:r w:rsidRPr="00597B51">
        <w:t xml:space="preserve">Java </w:t>
      </w:r>
      <w:r w:rsidR="00E43090" w:rsidRPr="00597B51">
        <w:t>NIO</w:t>
      </w:r>
      <w:r w:rsidR="00E43090">
        <w:t>(</w:t>
      </w:r>
      <w:r>
        <w:rPr>
          <w:b/>
          <w:color w:val="FFFF00"/>
        </w:rPr>
        <w:t>Non-blocking I/O</w:t>
      </w:r>
      <w:r>
        <w:t>)</w:t>
      </w:r>
      <w:r>
        <w:tab/>
        <w:t>-1.4</w:t>
      </w:r>
      <w:bookmarkEnd w:id="72"/>
    </w:p>
    <w:p w14:paraId="50386A8C" w14:textId="5DA4E5F1" w:rsidR="000D791E" w:rsidRDefault="000D791E" w:rsidP="006B2106">
      <w:r>
        <w:t>The </w:t>
      </w:r>
      <w:r w:rsidRPr="00EA1B31">
        <w:rPr>
          <w:rStyle w:val="0SyntaxPinkChar"/>
        </w:rPr>
        <w:t>java.nio.file</w:t>
      </w:r>
      <w:r>
        <w:t>  provide support for file I/O and for accessing the default file system.</w:t>
      </w:r>
    </w:p>
    <w:p w14:paraId="66759D5F" w14:textId="77777777" w:rsidR="00EA1B31" w:rsidRDefault="00EA1B31" w:rsidP="006B2106">
      <w:pPr>
        <w:rPr>
          <w:b/>
          <w:bCs/>
        </w:rPr>
      </w:pPr>
    </w:p>
    <w:p w14:paraId="380BD972" w14:textId="2BC9595A" w:rsidR="000D791E" w:rsidRPr="006B2106" w:rsidRDefault="000D791E" w:rsidP="006B2106">
      <w:pPr>
        <w:rPr>
          <w:b/>
          <w:bCs/>
        </w:rPr>
      </w:pPr>
      <w:r w:rsidRPr="006B2106">
        <w:rPr>
          <w:b/>
          <w:bCs/>
        </w:rPr>
        <w:t>1) IO streams versus NIO blocks</w:t>
      </w:r>
    </w:p>
    <w:p w14:paraId="39A1B98A" w14:textId="38E446B9" w:rsidR="000D791E" w:rsidRPr="00325428" w:rsidRDefault="000D791E" w:rsidP="00B413EE">
      <w:pPr>
        <w:pStyle w:val="ListParagraph"/>
        <w:numPr>
          <w:ilvl w:val="0"/>
          <w:numId w:val="240"/>
        </w:numPr>
      </w:pPr>
      <w:r w:rsidRPr="00325428">
        <w:t>NIO provides</w:t>
      </w:r>
      <w:r>
        <w:t xml:space="preserve"> high-speed, block-oriented I/O.</w:t>
      </w:r>
      <w:r w:rsidR="00214BBF">
        <w:t xml:space="preserve"> </w:t>
      </w:r>
      <w:r w:rsidRPr="00325428">
        <w:t xml:space="preserve">original I/O deals with </w:t>
      </w:r>
      <w:r w:rsidRPr="00612DA0">
        <w:rPr>
          <w:b/>
        </w:rPr>
        <w:t>data in streams</w:t>
      </w:r>
      <w:r w:rsidRPr="00325428">
        <w:t xml:space="preserve">, whereas NIO deals with </w:t>
      </w:r>
      <w:r w:rsidRPr="00612DA0">
        <w:rPr>
          <w:b/>
        </w:rPr>
        <w:t>data in blocks</w:t>
      </w:r>
      <w:r w:rsidRPr="00325428">
        <w:t>.</w:t>
      </w:r>
    </w:p>
    <w:p w14:paraId="0C57B5C8" w14:textId="77777777" w:rsidR="000D791E" w:rsidRDefault="000D791E" w:rsidP="00B413EE">
      <w:pPr>
        <w:pStyle w:val="ListParagraph"/>
        <w:numPr>
          <w:ilvl w:val="0"/>
          <w:numId w:val="240"/>
        </w:numPr>
      </w:pPr>
      <w:r w:rsidRPr="005C1729">
        <w:t>A block-oriented I/O system deals with data in blocks. Each operation produces or consumes a block of data in one step. Processing data by the block can</w:t>
      </w:r>
      <w:r>
        <w:t xml:space="preserve"> </w:t>
      </w:r>
      <w:r w:rsidRPr="005C1729">
        <w:t>be much faster than processing it by the (streamed) byte</w:t>
      </w:r>
    </w:p>
    <w:p w14:paraId="1BE57A8C" w14:textId="77777777" w:rsidR="000D791E" w:rsidRDefault="000D791E" w:rsidP="000D791E"/>
    <w:p w14:paraId="4D9B0BE0" w14:textId="77777777" w:rsidR="000D791E" w:rsidRPr="005C1729" w:rsidRDefault="000D791E" w:rsidP="001E3C26">
      <w:pPr>
        <w:rPr>
          <w:b/>
          <w:bCs/>
        </w:rPr>
      </w:pPr>
      <w:r w:rsidRPr="005C1729">
        <w:rPr>
          <w:b/>
          <w:bCs/>
        </w:rPr>
        <w:t>2) Synchronous vs. Asynchronous IO</w:t>
      </w:r>
    </w:p>
    <w:p w14:paraId="502360FF" w14:textId="4EB8DA54" w:rsidR="000D791E" w:rsidRDefault="000D791E" w:rsidP="00B413EE">
      <w:pPr>
        <w:pStyle w:val="ListParagraph"/>
        <w:numPr>
          <w:ilvl w:val="0"/>
          <w:numId w:val="241"/>
        </w:numPr>
      </w:pPr>
      <w:r w:rsidRPr="005C1729">
        <w:t>Java IO’s various streams are blocking or synchronous. That means, when a thread invokes a read() or write(), that thread is blocked until there is some data to read, or the data is fully written.</w:t>
      </w:r>
    </w:p>
    <w:p w14:paraId="784D018E" w14:textId="492330E2" w:rsidR="000D791E" w:rsidRDefault="000D791E" w:rsidP="00B413EE">
      <w:pPr>
        <w:pStyle w:val="ListParagraph"/>
        <w:numPr>
          <w:ilvl w:val="0"/>
          <w:numId w:val="241"/>
        </w:numPr>
      </w:pPr>
      <w:r w:rsidRPr="005C1729">
        <w:t xml:space="preserve">In asynchronous IO, a thread can request that some data be written to a channel, but not wait for it to be fully written. The thread can then go on and do something else in the </w:t>
      </w:r>
      <w:r w:rsidR="001E3C26" w:rsidRPr="005C1729">
        <w:t>meantime</w:t>
      </w:r>
      <w:r w:rsidRPr="005C1729">
        <w:t xml:space="preserve">. </w:t>
      </w:r>
      <w:r w:rsidR="00EA1B31" w:rsidRPr="005C1729">
        <w:t>Usually,</w:t>
      </w:r>
      <w:r w:rsidRPr="005C1729">
        <w:t xml:space="preserve"> these threads spend their idle time on when not blocked in IO calls, is usually performing IO on other channels in the meantime. That is, a single thread can now manage multiple channels of input and output</w:t>
      </w:r>
    </w:p>
    <w:p w14:paraId="6617331A" w14:textId="63D295CB" w:rsidR="00EA1B31" w:rsidRDefault="00EA1B31" w:rsidP="00EA1B31"/>
    <w:p w14:paraId="20C978B8" w14:textId="77777777" w:rsidR="00EA1B31" w:rsidRDefault="00EA1B31" w:rsidP="00EA1B31"/>
    <w:p w14:paraId="1B83BDE3" w14:textId="6E34619B" w:rsidR="000D791E" w:rsidRPr="001F0F11" w:rsidRDefault="000D791E" w:rsidP="000D791E">
      <w:pPr>
        <w:pStyle w:val="Output"/>
        <w:rPr>
          <w:color w:val="4C483D" w:themeColor="text2"/>
        </w:rPr>
      </w:pPr>
      <w:r w:rsidRPr="001F0F11">
        <w:rPr>
          <w:bCs/>
          <w:color w:val="7F0055"/>
        </w:rPr>
        <w:t>public</w:t>
      </w:r>
      <w:r w:rsidRPr="001F0F11">
        <w:t xml:space="preserve"> </w:t>
      </w:r>
      <w:r w:rsidRPr="001F0F11">
        <w:rPr>
          <w:bCs/>
          <w:color w:val="7F0055"/>
        </w:rPr>
        <w:t>class</w:t>
      </w:r>
      <w:r w:rsidRPr="001F0F11">
        <w:t xml:space="preserve"> ReadFileWithFixedSizeBuffer</w:t>
      </w:r>
    </w:p>
    <w:p w14:paraId="28186BF5" w14:textId="77777777" w:rsidR="000D791E" w:rsidRPr="001F0F11" w:rsidRDefault="000D791E" w:rsidP="000D791E">
      <w:pPr>
        <w:pStyle w:val="Output"/>
        <w:rPr>
          <w:color w:val="4C483D" w:themeColor="text2"/>
        </w:rPr>
      </w:pPr>
      <w:r w:rsidRPr="001F0F11">
        <w:t>{</w:t>
      </w:r>
    </w:p>
    <w:p w14:paraId="4BF25C36" w14:textId="77777777" w:rsidR="000D791E" w:rsidRPr="001F0F11" w:rsidRDefault="000D791E" w:rsidP="000D791E">
      <w:pPr>
        <w:pStyle w:val="Output"/>
        <w:rPr>
          <w:color w:val="4C483D" w:themeColor="text2"/>
        </w:rPr>
      </w:pPr>
      <w:r w:rsidRPr="001F0F11">
        <w:t xml:space="preserve">    </w:t>
      </w:r>
      <w:r w:rsidRPr="001F0F11">
        <w:rPr>
          <w:bCs/>
          <w:color w:val="7F0055"/>
        </w:rPr>
        <w:t>public</w:t>
      </w:r>
      <w:r w:rsidRPr="001F0F11">
        <w:t xml:space="preserve"> </w:t>
      </w:r>
      <w:r w:rsidRPr="001F0F11">
        <w:rPr>
          <w:bCs/>
          <w:color w:val="7F0055"/>
        </w:rPr>
        <w:t>static</w:t>
      </w:r>
      <w:r w:rsidRPr="001F0F11">
        <w:t xml:space="preserve"> </w:t>
      </w:r>
      <w:r w:rsidRPr="001F0F11">
        <w:rPr>
          <w:bCs/>
          <w:color w:val="7F0055"/>
        </w:rPr>
        <w:t>void</w:t>
      </w:r>
      <w:r w:rsidRPr="001F0F11">
        <w:t xml:space="preserve"> main(String[] </w:t>
      </w:r>
      <w:r w:rsidRPr="001F0F11">
        <w:rPr>
          <w:color w:val="6A3E3E"/>
        </w:rPr>
        <w:t>args</w:t>
      </w:r>
      <w:r w:rsidRPr="001F0F11">
        <w:t xml:space="preserve">) </w:t>
      </w:r>
      <w:r w:rsidRPr="001F0F11">
        <w:rPr>
          <w:bCs/>
          <w:color w:val="7F0055"/>
        </w:rPr>
        <w:t>throws</w:t>
      </w:r>
      <w:r w:rsidRPr="001F0F11">
        <w:t xml:space="preserve"> IOException</w:t>
      </w:r>
    </w:p>
    <w:p w14:paraId="2BC86507" w14:textId="77777777" w:rsidR="000D791E" w:rsidRPr="001F0F11" w:rsidRDefault="000D791E" w:rsidP="000D791E">
      <w:pPr>
        <w:pStyle w:val="Output"/>
        <w:rPr>
          <w:color w:val="4C483D" w:themeColor="text2"/>
        </w:rPr>
      </w:pPr>
      <w:r w:rsidRPr="001F0F11">
        <w:lastRenderedPageBreak/>
        <w:t xml:space="preserve">    {</w:t>
      </w:r>
    </w:p>
    <w:p w14:paraId="41D8761D" w14:textId="77777777" w:rsidR="000D791E" w:rsidRPr="00BD1947" w:rsidRDefault="000D791E" w:rsidP="00EA1B31">
      <w:pPr>
        <w:pStyle w:val="Output"/>
        <w:rPr>
          <w:color w:val="4C483D" w:themeColor="text2"/>
        </w:rPr>
      </w:pPr>
      <w:r w:rsidRPr="001F0F11">
        <w:t xml:space="preserve">        </w:t>
      </w:r>
      <w:r w:rsidRPr="00EA1B31">
        <w:rPr>
          <w:highlight w:val="yellow"/>
        </w:rPr>
        <w:t xml:space="preserve">RandomAccessFile </w:t>
      </w:r>
      <w:r w:rsidRPr="00EA1B31">
        <w:rPr>
          <w:color w:val="6A3E3E"/>
          <w:highlight w:val="yellow"/>
        </w:rPr>
        <w:t>aFile</w:t>
      </w:r>
      <w:r w:rsidRPr="00EA1B31">
        <w:rPr>
          <w:highlight w:val="yellow"/>
        </w:rPr>
        <w:t xml:space="preserve"> = </w:t>
      </w:r>
      <w:r w:rsidRPr="00EA1B31">
        <w:rPr>
          <w:bCs/>
          <w:color w:val="7F0055"/>
          <w:highlight w:val="yellow"/>
        </w:rPr>
        <w:t>new</w:t>
      </w:r>
      <w:r w:rsidRPr="00EA1B31">
        <w:rPr>
          <w:highlight w:val="yellow"/>
        </w:rPr>
        <w:t xml:space="preserve"> RandomAccessFile</w:t>
      </w:r>
      <w:r w:rsidRPr="00EA1B31">
        <w:rPr>
          <w:color w:val="2A00FF"/>
          <w:highlight w:val="yellow"/>
        </w:rPr>
        <w:t>"test.txt"</w:t>
      </w:r>
      <w:r w:rsidRPr="00EA1B31">
        <w:rPr>
          <w:highlight w:val="yellow"/>
        </w:rPr>
        <w:t xml:space="preserve">, </w:t>
      </w:r>
      <w:r w:rsidRPr="00EA1B31">
        <w:rPr>
          <w:color w:val="2A00FF"/>
          <w:highlight w:val="yellow"/>
        </w:rPr>
        <w:t>"r"</w:t>
      </w:r>
      <w:r w:rsidRPr="00EA1B31">
        <w:rPr>
          <w:highlight w:val="yellow"/>
        </w:rPr>
        <w:t>);</w:t>
      </w:r>
    </w:p>
    <w:p w14:paraId="283815B2" w14:textId="77777777" w:rsidR="000D791E" w:rsidRPr="001F0F11" w:rsidRDefault="000D791E" w:rsidP="000D791E">
      <w:pPr>
        <w:pStyle w:val="Output"/>
        <w:rPr>
          <w:color w:val="4C483D" w:themeColor="text2"/>
        </w:rPr>
      </w:pPr>
      <w:r w:rsidRPr="001F0F11">
        <w:t xml:space="preserve">        FileChannel </w:t>
      </w:r>
      <w:r w:rsidRPr="001F0F11">
        <w:rPr>
          <w:color w:val="6A3E3E"/>
        </w:rPr>
        <w:t>inChannel</w:t>
      </w:r>
      <w:r w:rsidRPr="001F0F11">
        <w:t xml:space="preserve"> = </w:t>
      </w:r>
      <w:r w:rsidRPr="001F0F11">
        <w:rPr>
          <w:color w:val="6A3E3E"/>
        </w:rPr>
        <w:t>aFile</w:t>
      </w:r>
      <w:r w:rsidRPr="001F0F11">
        <w:t>.getChannel();</w:t>
      </w:r>
    </w:p>
    <w:p w14:paraId="12FC1D49" w14:textId="77777777" w:rsidR="00EF308B" w:rsidRDefault="000D791E" w:rsidP="000D791E">
      <w:pPr>
        <w:pStyle w:val="Output"/>
      </w:pPr>
      <w:r w:rsidRPr="001F0F11">
        <w:t xml:space="preserve">       </w:t>
      </w:r>
    </w:p>
    <w:p w14:paraId="0AA51B5E" w14:textId="6CFC475E" w:rsidR="000D791E" w:rsidRPr="001F0F11" w:rsidRDefault="000D791E" w:rsidP="00EF308B">
      <w:pPr>
        <w:pStyle w:val="Output"/>
        <w:ind w:firstLine="720"/>
        <w:rPr>
          <w:color w:val="4C483D" w:themeColor="text2"/>
        </w:rPr>
      </w:pPr>
      <w:r w:rsidRPr="001F0F11">
        <w:t xml:space="preserve">ByteBuffer </w:t>
      </w:r>
      <w:r w:rsidRPr="001F0F11">
        <w:rPr>
          <w:color w:val="6A3E3E"/>
        </w:rPr>
        <w:t>buffer</w:t>
      </w:r>
      <w:r w:rsidRPr="001F0F11">
        <w:t xml:space="preserve"> = ByteBuffer.</w:t>
      </w:r>
      <w:r w:rsidRPr="001F0F11">
        <w:rPr>
          <w:i/>
          <w:iCs/>
        </w:rPr>
        <w:t>allocate</w:t>
      </w:r>
      <w:r w:rsidRPr="001F0F11">
        <w:t>(1024);</w:t>
      </w:r>
    </w:p>
    <w:p w14:paraId="7B17A67C" w14:textId="77777777" w:rsidR="000D791E" w:rsidRPr="001F0F11" w:rsidRDefault="000D791E" w:rsidP="000D791E">
      <w:pPr>
        <w:pStyle w:val="Output"/>
        <w:rPr>
          <w:color w:val="4C483D" w:themeColor="text2"/>
        </w:rPr>
      </w:pPr>
      <w:r w:rsidRPr="001F0F11">
        <w:t xml:space="preserve">        </w:t>
      </w:r>
      <w:r w:rsidRPr="001F0F11">
        <w:rPr>
          <w:bCs/>
          <w:color w:val="7F0055"/>
        </w:rPr>
        <w:t>while</w:t>
      </w:r>
      <w:r w:rsidRPr="001F0F11">
        <w:t>(</w:t>
      </w:r>
      <w:r w:rsidRPr="001F0F11">
        <w:rPr>
          <w:color w:val="6A3E3E"/>
        </w:rPr>
        <w:t>inChannel</w:t>
      </w:r>
      <w:r w:rsidRPr="001F0F11">
        <w:t>.read(</w:t>
      </w:r>
      <w:r w:rsidRPr="001F0F11">
        <w:rPr>
          <w:color w:val="6A3E3E"/>
        </w:rPr>
        <w:t>buffer</w:t>
      </w:r>
      <w:r w:rsidRPr="001F0F11">
        <w:t>) &gt; 0)</w:t>
      </w:r>
    </w:p>
    <w:p w14:paraId="555ACBDF" w14:textId="77777777" w:rsidR="000D791E" w:rsidRPr="001F0F11" w:rsidRDefault="000D791E" w:rsidP="000D791E">
      <w:pPr>
        <w:pStyle w:val="Output"/>
        <w:rPr>
          <w:color w:val="4C483D" w:themeColor="text2"/>
        </w:rPr>
      </w:pPr>
      <w:r w:rsidRPr="001F0F11">
        <w:t xml:space="preserve">        {</w:t>
      </w:r>
    </w:p>
    <w:p w14:paraId="174C0859" w14:textId="77777777" w:rsidR="000D791E" w:rsidRPr="001F0F11" w:rsidRDefault="000D791E" w:rsidP="000D791E">
      <w:pPr>
        <w:pStyle w:val="Output"/>
        <w:rPr>
          <w:color w:val="4C483D" w:themeColor="text2"/>
        </w:rPr>
      </w:pPr>
      <w:r w:rsidRPr="001F0F11">
        <w:t xml:space="preserve">            </w:t>
      </w:r>
      <w:r w:rsidRPr="001F0F11">
        <w:rPr>
          <w:color w:val="6A3E3E"/>
        </w:rPr>
        <w:t>buffer</w:t>
      </w:r>
      <w:r w:rsidRPr="001F0F11">
        <w:t>.flip();</w:t>
      </w:r>
    </w:p>
    <w:p w14:paraId="5AE90C1B" w14:textId="77777777" w:rsidR="000D791E" w:rsidRPr="001F0F11" w:rsidRDefault="000D791E" w:rsidP="000D791E">
      <w:pPr>
        <w:pStyle w:val="Output"/>
        <w:rPr>
          <w:color w:val="4C483D" w:themeColor="text2"/>
        </w:rPr>
      </w:pPr>
      <w:r w:rsidRPr="001F0F11">
        <w:t xml:space="preserve">            </w:t>
      </w:r>
      <w:r w:rsidRPr="001F0F11">
        <w:rPr>
          <w:bCs/>
          <w:color w:val="7F0055"/>
        </w:rPr>
        <w:t>for</w:t>
      </w:r>
      <w:r w:rsidRPr="001F0F11">
        <w:t xml:space="preserve"> (</w:t>
      </w:r>
      <w:r w:rsidRPr="001F0F11">
        <w:rPr>
          <w:bCs/>
          <w:color w:val="7F0055"/>
        </w:rPr>
        <w:t>int</w:t>
      </w:r>
      <w:r w:rsidRPr="001F0F11">
        <w:t xml:space="preserve"> </w:t>
      </w:r>
      <w:r w:rsidRPr="001F0F11">
        <w:rPr>
          <w:color w:val="6A3E3E"/>
        </w:rPr>
        <w:t>i</w:t>
      </w:r>
      <w:r w:rsidRPr="001F0F11">
        <w:t xml:space="preserve"> = 0; </w:t>
      </w:r>
      <w:r w:rsidRPr="001F0F11">
        <w:rPr>
          <w:color w:val="6A3E3E"/>
        </w:rPr>
        <w:t>i</w:t>
      </w:r>
      <w:r w:rsidRPr="001F0F11">
        <w:t xml:space="preserve"> &lt; </w:t>
      </w:r>
      <w:r w:rsidRPr="001F0F11">
        <w:rPr>
          <w:color w:val="6A3E3E"/>
        </w:rPr>
        <w:t>buffer</w:t>
      </w:r>
      <w:r w:rsidRPr="001F0F11">
        <w:t xml:space="preserve">.limit(); </w:t>
      </w:r>
      <w:r w:rsidRPr="001F0F11">
        <w:rPr>
          <w:color w:val="6A3E3E"/>
        </w:rPr>
        <w:t>i</w:t>
      </w:r>
      <w:r w:rsidRPr="001F0F11">
        <w:t>++)</w:t>
      </w:r>
    </w:p>
    <w:p w14:paraId="3982567A" w14:textId="77777777" w:rsidR="000D791E" w:rsidRPr="001F0F11" w:rsidRDefault="000D791E" w:rsidP="000D791E">
      <w:pPr>
        <w:pStyle w:val="Output"/>
        <w:rPr>
          <w:color w:val="4C483D" w:themeColor="text2"/>
        </w:rPr>
      </w:pPr>
      <w:r w:rsidRPr="001F0F11">
        <w:t xml:space="preserve">            {</w:t>
      </w:r>
    </w:p>
    <w:p w14:paraId="583C6B06" w14:textId="77777777" w:rsidR="000D791E" w:rsidRPr="001F0F11" w:rsidRDefault="000D791E" w:rsidP="000D791E">
      <w:pPr>
        <w:pStyle w:val="Output"/>
        <w:rPr>
          <w:color w:val="4C483D" w:themeColor="text2"/>
        </w:rPr>
      </w:pPr>
      <w:r w:rsidRPr="001F0F11">
        <w:t xml:space="preserve">                System.</w:t>
      </w:r>
      <w:r w:rsidRPr="001F0F11">
        <w:rPr>
          <w:bCs/>
          <w:i/>
          <w:iCs/>
          <w:color w:val="0000C0"/>
        </w:rPr>
        <w:t>out</w:t>
      </w:r>
      <w:r w:rsidRPr="001F0F11">
        <w:t>.print((</w:t>
      </w:r>
      <w:r w:rsidRPr="001F0F11">
        <w:rPr>
          <w:bCs/>
          <w:color w:val="7F0055"/>
        </w:rPr>
        <w:t>char</w:t>
      </w:r>
      <w:r w:rsidRPr="001F0F11">
        <w:t xml:space="preserve">) </w:t>
      </w:r>
      <w:r w:rsidRPr="001F0F11">
        <w:rPr>
          <w:color w:val="6A3E3E"/>
        </w:rPr>
        <w:t>buffer</w:t>
      </w:r>
      <w:r w:rsidRPr="001F0F11">
        <w:t>.get());</w:t>
      </w:r>
    </w:p>
    <w:p w14:paraId="20E2A3D1" w14:textId="77777777" w:rsidR="000D791E" w:rsidRPr="001F0F11" w:rsidRDefault="000D791E" w:rsidP="000D791E">
      <w:pPr>
        <w:pStyle w:val="Output"/>
        <w:rPr>
          <w:color w:val="4C483D" w:themeColor="text2"/>
        </w:rPr>
      </w:pPr>
      <w:r w:rsidRPr="001F0F11">
        <w:t xml:space="preserve">            }</w:t>
      </w:r>
    </w:p>
    <w:p w14:paraId="31B34C36" w14:textId="77777777" w:rsidR="000D791E" w:rsidRPr="001F0F11" w:rsidRDefault="000D791E" w:rsidP="000D791E">
      <w:pPr>
        <w:pStyle w:val="Output"/>
        <w:rPr>
          <w:color w:val="4C483D" w:themeColor="text2"/>
        </w:rPr>
      </w:pPr>
      <w:r w:rsidRPr="001F0F11">
        <w:t xml:space="preserve">            </w:t>
      </w:r>
      <w:r w:rsidRPr="001F0F11">
        <w:rPr>
          <w:color w:val="6A3E3E"/>
        </w:rPr>
        <w:t>buffer</w:t>
      </w:r>
      <w:r w:rsidRPr="001F0F11">
        <w:t xml:space="preserve">.clear(); </w:t>
      </w:r>
      <w:r w:rsidRPr="001F0F11">
        <w:rPr>
          <w:color w:val="3F7F5F"/>
        </w:rPr>
        <w:t>// do something with the data and clear/compact it.</w:t>
      </w:r>
    </w:p>
    <w:p w14:paraId="467F91CD" w14:textId="77777777" w:rsidR="000D791E" w:rsidRPr="001F0F11" w:rsidRDefault="000D791E" w:rsidP="000D791E">
      <w:pPr>
        <w:pStyle w:val="Output"/>
        <w:rPr>
          <w:color w:val="4C483D" w:themeColor="text2"/>
        </w:rPr>
      </w:pPr>
      <w:r w:rsidRPr="001F0F11">
        <w:t xml:space="preserve">        }</w:t>
      </w:r>
    </w:p>
    <w:p w14:paraId="431EBDC1" w14:textId="77777777" w:rsidR="00EF308B" w:rsidRDefault="000D791E" w:rsidP="000D791E">
      <w:pPr>
        <w:pStyle w:val="Output"/>
      </w:pPr>
      <w:r w:rsidRPr="001F0F11">
        <w:t xml:space="preserve">        </w:t>
      </w:r>
    </w:p>
    <w:p w14:paraId="27094BAD" w14:textId="254AD6CA" w:rsidR="000D791E" w:rsidRPr="001F0F11" w:rsidRDefault="000D791E" w:rsidP="00EF308B">
      <w:pPr>
        <w:pStyle w:val="Output"/>
        <w:ind w:firstLine="720"/>
        <w:rPr>
          <w:color w:val="4C483D" w:themeColor="text2"/>
        </w:rPr>
      </w:pPr>
      <w:r w:rsidRPr="001F0F11">
        <w:rPr>
          <w:color w:val="6A3E3E"/>
        </w:rPr>
        <w:t>inChannel</w:t>
      </w:r>
      <w:r w:rsidRPr="001F0F11">
        <w:t>.close();</w:t>
      </w:r>
    </w:p>
    <w:p w14:paraId="2AA8FC66" w14:textId="77777777" w:rsidR="000D791E" w:rsidRPr="001F0F11" w:rsidRDefault="000D791E" w:rsidP="000D791E">
      <w:pPr>
        <w:pStyle w:val="Output"/>
        <w:rPr>
          <w:color w:val="4C483D" w:themeColor="text2"/>
        </w:rPr>
      </w:pPr>
      <w:r w:rsidRPr="001F0F11">
        <w:t xml:space="preserve">        </w:t>
      </w:r>
      <w:r w:rsidRPr="001F0F11">
        <w:rPr>
          <w:color w:val="6A3E3E"/>
        </w:rPr>
        <w:t>aFile</w:t>
      </w:r>
      <w:r w:rsidRPr="001F0F11">
        <w:t>.close();</w:t>
      </w:r>
    </w:p>
    <w:p w14:paraId="2FE792A6" w14:textId="77777777" w:rsidR="000D791E" w:rsidRPr="001F0F11" w:rsidRDefault="000D791E" w:rsidP="000D791E">
      <w:pPr>
        <w:pStyle w:val="Output"/>
        <w:rPr>
          <w:color w:val="4C483D" w:themeColor="text2"/>
        </w:rPr>
      </w:pPr>
      <w:r w:rsidRPr="001F0F11">
        <w:t xml:space="preserve">    }</w:t>
      </w:r>
    </w:p>
    <w:p w14:paraId="61F1A99E" w14:textId="09D86869" w:rsidR="000D791E" w:rsidRDefault="000D791E" w:rsidP="000D791E">
      <w:pPr>
        <w:pStyle w:val="Output"/>
      </w:pPr>
      <w:r w:rsidRPr="001F0F11">
        <w:t>}</w:t>
      </w:r>
    </w:p>
    <w:p w14:paraId="4E2A481B" w14:textId="77777777" w:rsidR="00D74439" w:rsidRPr="001F0F11" w:rsidRDefault="00D74439" w:rsidP="00D74439"/>
    <w:tbl>
      <w:tblPr>
        <w:tblW w:w="9593" w:type="dxa"/>
        <w:tblBorders>
          <w:top w:val="single" w:sz="6" w:space="0" w:color="C7CCBE"/>
          <w:left w:val="single" w:sz="6" w:space="0" w:color="C7CCBE"/>
          <w:bottom w:val="single" w:sz="6" w:space="0" w:color="C7CCBE"/>
          <w:right w:val="single" w:sz="6" w:space="0" w:color="C7CCBE"/>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098"/>
        <w:gridCol w:w="5495"/>
      </w:tblGrid>
      <w:tr w:rsidR="000D791E" w:rsidRPr="00365CDA" w14:paraId="781B108A" w14:textId="77777777" w:rsidTr="00D74439">
        <w:trPr>
          <w:trHeight w:val="85"/>
        </w:trPr>
        <w:tc>
          <w:tcPr>
            <w:tcW w:w="4098" w:type="dxa"/>
            <w:shd w:val="clear" w:color="auto" w:fill="00B050"/>
            <w:tcMar>
              <w:top w:w="180" w:type="dxa"/>
              <w:left w:w="180" w:type="dxa"/>
              <w:bottom w:w="180" w:type="dxa"/>
              <w:right w:w="180" w:type="dxa"/>
            </w:tcMar>
            <w:hideMark/>
          </w:tcPr>
          <w:p w14:paraId="0F04FEE6" w14:textId="77777777" w:rsidR="000D791E" w:rsidRPr="00365CDA" w:rsidRDefault="000D791E" w:rsidP="00D74439">
            <w:pPr>
              <w:spacing w:line="240" w:lineRule="auto"/>
              <w:jc w:val="center"/>
              <w:rPr>
                <w:b/>
                <w:bCs/>
                <w:color w:val="FFFFFF" w:themeColor="background1"/>
              </w:rPr>
            </w:pPr>
            <w:r w:rsidRPr="00365CDA">
              <w:rPr>
                <w:b/>
                <w:bCs/>
                <w:color w:val="FFFFFF" w:themeColor="background1"/>
              </w:rPr>
              <w:t>IO</w:t>
            </w:r>
          </w:p>
        </w:tc>
        <w:tc>
          <w:tcPr>
            <w:tcW w:w="5495" w:type="dxa"/>
            <w:shd w:val="clear" w:color="auto" w:fill="00B050"/>
            <w:tcMar>
              <w:top w:w="180" w:type="dxa"/>
              <w:left w:w="180" w:type="dxa"/>
              <w:bottom w:w="180" w:type="dxa"/>
              <w:right w:w="180" w:type="dxa"/>
            </w:tcMar>
            <w:hideMark/>
          </w:tcPr>
          <w:p w14:paraId="4DB371A1" w14:textId="77777777" w:rsidR="000D791E" w:rsidRPr="00365CDA" w:rsidRDefault="000D791E" w:rsidP="00D74439">
            <w:pPr>
              <w:spacing w:line="240" w:lineRule="auto"/>
              <w:jc w:val="center"/>
              <w:rPr>
                <w:b/>
                <w:bCs/>
                <w:color w:val="FFFFFF" w:themeColor="background1"/>
              </w:rPr>
            </w:pPr>
            <w:r w:rsidRPr="00365CDA">
              <w:rPr>
                <w:b/>
                <w:bCs/>
                <w:color w:val="FFFFFF" w:themeColor="background1"/>
              </w:rPr>
              <w:t>NIO</w:t>
            </w:r>
          </w:p>
        </w:tc>
      </w:tr>
      <w:tr w:rsidR="000D791E" w:rsidRPr="00365CDA" w14:paraId="5C57690D" w14:textId="77777777" w:rsidTr="00D74439">
        <w:trPr>
          <w:trHeight w:val="105"/>
        </w:trPr>
        <w:tc>
          <w:tcPr>
            <w:tcW w:w="4098" w:type="dxa"/>
            <w:tcBorders>
              <w:top w:val="single" w:sz="6" w:space="0" w:color="C7CCBE"/>
              <w:left w:val="single" w:sz="6" w:space="0" w:color="C7CCBE"/>
              <w:bottom w:val="single" w:sz="6" w:space="0" w:color="C7CCBE"/>
              <w:right w:val="single" w:sz="6" w:space="0" w:color="C7CCBE"/>
            </w:tcBorders>
            <w:shd w:val="clear" w:color="auto" w:fill="FFFFFF" w:themeFill="background1"/>
            <w:tcMar>
              <w:top w:w="120" w:type="dxa"/>
              <w:left w:w="120" w:type="dxa"/>
              <w:bottom w:w="120" w:type="dxa"/>
              <w:right w:w="120" w:type="dxa"/>
            </w:tcMar>
            <w:hideMark/>
          </w:tcPr>
          <w:p w14:paraId="41568348" w14:textId="77777777" w:rsidR="000D791E" w:rsidRPr="00365CDA" w:rsidRDefault="000D791E" w:rsidP="0005639C">
            <w:pPr>
              <w:spacing w:line="240" w:lineRule="auto"/>
            </w:pPr>
            <w:r w:rsidRPr="00365CDA">
              <w:t>It is based on the Blocking I/O operation</w:t>
            </w:r>
          </w:p>
        </w:tc>
        <w:tc>
          <w:tcPr>
            <w:tcW w:w="5495" w:type="dxa"/>
            <w:tcBorders>
              <w:top w:val="single" w:sz="6" w:space="0" w:color="C7CCBE"/>
              <w:left w:val="single" w:sz="6" w:space="0" w:color="C7CCBE"/>
              <w:bottom w:val="single" w:sz="6" w:space="0" w:color="C7CCBE"/>
              <w:right w:val="single" w:sz="6" w:space="0" w:color="C7CCBE"/>
            </w:tcBorders>
            <w:shd w:val="clear" w:color="auto" w:fill="FFFFFF" w:themeFill="background1"/>
            <w:tcMar>
              <w:top w:w="120" w:type="dxa"/>
              <w:left w:w="120" w:type="dxa"/>
              <w:bottom w:w="120" w:type="dxa"/>
              <w:right w:w="120" w:type="dxa"/>
            </w:tcMar>
            <w:hideMark/>
          </w:tcPr>
          <w:p w14:paraId="2EF73274" w14:textId="77777777" w:rsidR="000D791E" w:rsidRPr="00365CDA" w:rsidRDefault="000D791E" w:rsidP="0005639C">
            <w:pPr>
              <w:spacing w:line="240" w:lineRule="auto"/>
            </w:pPr>
            <w:r w:rsidRPr="00365CDA">
              <w:t>It is based on the Non-blocking I/O operation</w:t>
            </w:r>
          </w:p>
        </w:tc>
      </w:tr>
      <w:tr w:rsidR="000D791E" w:rsidRPr="00365CDA" w14:paraId="44A829D1" w14:textId="77777777" w:rsidTr="00D74439">
        <w:trPr>
          <w:trHeight w:val="85"/>
        </w:trPr>
        <w:tc>
          <w:tcPr>
            <w:tcW w:w="4098" w:type="dxa"/>
            <w:tcBorders>
              <w:top w:val="single" w:sz="6" w:space="0" w:color="C7CCBE"/>
              <w:left w:val="single" w:sz="6" w:space="0" w:color="C7CCBE"/>
              <w:bottom w:val="single" w:sz="6" w:space="0" w:color="C7CCBE"/>
              <w:right w:val="single" w:sz="6" w:space="0" w:color="C7CCBE"/>
            </w:tcBorders>
            <w:shd w:val="clear" w:color="auto" w:fill="FFFFFF" w:themeFill="background1"/>
            <w:tcMar>
              <w:top w:w="120" w:type="dxa"/>
              <w:left w:w="120" w:type="dxa"/>
              <w:bottom w:w="120" w:type="dxa"/>
              <w:right w:w="120" w:type="dxa"/>
            </w:tcMar>
            <w:hideMark/>
          </w:tcPr>
          <w:p w14:paraId="2065FA8E" w14:textId="77777777" w:rsidR="000D791E" w:rsidRPr="00365CDA" w:rsidRDefault="000D791E" w:rsidP="0005639C">
            <w:pPr>
              <w:spacing w:line="240" w:lineRule="auto"/>
            </w:pPr>
            <w:r w:rsidRPr="00365CDA">
              <w:t>It is Stream-oriented</w:t>
            </w:r>
          </w:p>
        </w:tc>
        <w:tc>
          <w:tcPr>
            <w:tcW w:w="5495" w:type="dxa"/>
            <w:tcBorders>
              <w:top w:val="single" w:sz="6" w:space="0" w:color="C7CCBE"/>
              <w:left w:val="single" w:sz="6" w:space="0" w:color="C7CCBE"/>
              <w:bottom w:val="single" w:sz="6" w:space="0" w:color="C7CCBE"/>
              <w:right w:val="single" w:sz="6" w:space="0" w:color="C7CCBE"/>
            </w:tcBorders>
            <w:shd w:val="clear" w:color="auto" w:fill="FFFFFF" w:themeFill="background1"/>
            <w:tcMar>
              <w:top w:w="120" w:type="dxa"/>
              <w:left w:w="120" w:type="dxa"/>
              <w:bottom w:w="120" w:type="dxa"/>
              <w:right w:w="120" w:type="dxa"/>
            </w:tcMar>
            <w:hideMark/>
          </w:tcPr>
          <w:p w14:paraId="0349E378" w14:textId="77777777" w:rsidR="000D791E" w:rsidRPr="00365CDA" w:rsidRDefault="000D791E" w:rsidP="0005639C">
            <w:pPr>
              <w:spacing w:line="240" w:lineRule="auto"/>
            </w:pPr>
            <w:r w:rsidRPr="00365CDA">
              <w:t>It is Buffer-oriented</w:t>
            </w:r>
          </w:p>
        </w:tc>
      </w:tr>
      <w:tr w:rsidR="000D791E" w:rsidRPr="00365CDA" w14:paraId="6C642C63" w14:textId="77777777" w:rsidTr="00D74439">
        <w:trPr>
          <w:trHeight w:val="137"/>
        </w:trPr>
        <w:tc>
          <w:tcPr>
            <w:tcW w:w="4098" w:type="dxa"/>
            <w:tcBorders>
              <w:top w:val="single" w:sz="6" w:space="0" w:color="C7CCBE"/>
              <w:left w:val="single" w:sz="6" w:space="0" w:color="C7CCBE"/>
              <w:bottom w:val="single" w:sz="6" w:space="0" w:color="C7CCBE"/>
              <w:right w:val="single" w:sz="6" w:space="0" w:color="C7CCBE"/>
            </w:tcBorders>
            <w:shd w:val="clear" w:color="auto" w:fill="FFFFFF" w:themeFill="background1"/>
            <w:tcMar>
              <w:top w:w="120" w:type="dxa"/>
              <w:left w:w="120" w:type="dxa"/>
              <w:bottom w:w="120" w:type="dxa"/>
              <w:right w:w="120" w:type="dxa"/>
            </w:tcMar>
            <w:hideMark/>
          </w:tcPr>
          <w:p w14:paraId="02590BC0" w14:textId="77777777" w:rsidR="000D791E" w:rsidRPr="00365CDA" w:rsidRDefault="000D791E" w:rsidP="0005639C">
            <w:pPr>
              <w:spacing w:line="240" w:lineRule="auto"/>
            </w:pPr>
            <w:r w:rsidRPr="00365CDA">
              <w:t>Channels are not available</w:t>
            </w:r>
          </w:p>
        </w:tc>
        <w:tc>
          <w:tcPr>
            <w:tcW w:w="5495" w:type="dxa"/>
            <w:tcBorders>
              <w:top w:val="single" w:sz="6" w:space="0" w:color="C7CCBE"/>
              <w:left w:val="single" w:sz="6" w:space="0" w:color="C7CCBE"/>
              <w:bottom w:val="single" w:sz="6" w:space="0" w:color="C7CCBE"/>
              <w:right w:val="single" w:sz="6" w:space="0" w:color="C7CCBE"/>
            </w:tcBorders>
            <w:shd w:val="clear" w:color="auto" w:fill="FFFFFF" w:themeFill="background1"/>
            <w:tcMar>
              <w:top w:w="120" w:type="dxa"/>
              <w:left w:w="120" w:type="dxa"/>
              <w:bottom w:w="120" w:type="dxa"/>
              <w:right w:w="120" w:type="dxa"/>
            </w:tcMar>
            <w:hideMark/>
          </w:tcPr>
          <w:p w14:paraId="2D24808B" w14:textId="77777777" w:rsidR="000D791E" w:rsidRPr="00365CDA" w:rsidRDefault="000D791E" w:rsidP="0005639C">
            <w:pPr>
              <w:spacing w:line="240" w:lineRule="auto"/>
            </w:pPr>
            <w:r w:rsidRPr="00365CDA">
              <w:t>Channels are available for Non-blocking I/O operation</w:t>
            </w:r>
          </w:p>
        </w:tc>
      </w:tr>
      <w:tr w:rsidR="000D791E" w:rsidRPr="00365CDA" w14:paraId="59EB0A50" w14:textId="77777777" w:rsidTr="00D74439">
        <w:trPr>
          <w:trHeight w:val="134"/>
        </w:trPr>
        <w:tc>
          <w:tcPr>
            <w:tcW w:w="4098" w:type="dxa"/>
            <w:tcBorders>
              <w:top w:val="single" w:sz="6" w:space="0" w:color="C7CCBE"/>
              <w:left w:val="single" w:sz="6" w:space="0" w:color="C7CCBE"/>
              <w:bottom w:val="single" w:sz="6" w:space="0" w:color="C7CCBE"/>
              <w:right w:val="single" w:sz="6" w:space="0" w:color="C7CCBE"/>
            </w:tcBorders>
            <w:shd w:val="clear" w:color="auto" w:fill="FFFFFF" w:themeFill="background1"/>
            <w:tcMar>
              <w:top w:w="120" w:type="dxa"/>
              <w:left w:w="120" w:type="dxa"/>
              <w:bottom w:w="120" w:type="dxa"/>
              <w:right w:w="120" w:type="dxa"/>
            </w:tcMar>
            <w:hideMark/>
          </w:tcPr>
          <w:p w14:paraId="5A07C547" w14:textId="77777777" w:rsidR="000D791E" w:rsidRPr="00365CDA" w:rsidRDefault="000D791E" w:rsidP="0005639C">
            <w:pPr>
              <w:spacing w:line="240" w:lineRule="auto"/>
            </w:pPr>
            <w:r w:rsidRPr="00365CDA">
              <w:t>Selectors are not available</w:t>
            </w:r>
          </w:p>
        </w:tc>
        <w:tc>
          <w:tcPr>
            <w:tcW w:w="5495" w:type="dxa"/>
            <w:tcBorders>
              <w:top w:val="single" w:sz="6" w:space="0" w:color="C7CCBE"/>
              <w:left w:val="single" w:sz="6" w:space="0" w:color="C7CCBE"/>
              <w:bottom w:val="single" w:sz="6" w:space="0" w:color="C7CCBE"/>
              <w:right w:val="single" w:sz="6" w:space="0" w:color="C7CCBE"/>
            </w:tcBorders>
            <w:shd w:val="clear" w:color="auto" w:fill="FFFFFF" w:themeFill="background1"/>
            <w:tcMar>
              <w:top w:w="120" w:type="dxa"/>
              <w:left w:w="120" w:type="dxa"/>
              <w:bottom w:w="120" w:type="dxa"/>
              <w:right w:w="120" w:type="dxa"/>
            </w:tcMar>
            <w:hideMark/>
          </w:tcPr>
          <w:p w14:paraId="7728239C" w14:textId="77777777" w:rsidR="000D791E" w:rsidRPr="00365CDA" w:rsidRDefault="000D791E" w:rsidP="0005639C">
            <w:pPr>
              <w:spacing w:line="240" w:lineRule="auto"/>
            </w:pPr>
            <w:r w:rsidRPr="00365CDA">
              <w:t>Selectors are available for Non-blocking I/O operation</w:t>
            </w:r>
          </w:p>
        </w:tc>
      </w:tr>
    </w:tbl>
    <w:p w14:paraId="28F7759B" w14:textId="77777777" w:rsidR="000D791E" w:rsidRDefault="000D791E" w:rsidP="000D791E"/>
    <w:p w14:paraId="38678D48" w14:textId="77777777" w:rsidR="000D791E" w:rsidRPr="00365CDA" w:rsidRDefault="000D791E" w:rsidP="000D791E">
      <w:pPr>
        <w:pStyle w:val="Howitworks"/>
      </w:pPr>
      <w:r w:rsidRPr="00365CDA">
        <w:t>Blocking vs. Non-blocking I/O</w:t>
      </w:r>
    </w:p>
    <w:p w14:paraId="77A3D20D" w14:textId="77777777" w:rsidR="000D791E" w:rsidRPr="00365CDA" w:rsidRDefault="000D791E" w:rsidP="000D791E">
      <w:r w:rsidRPr="00365CDA">
        <w:rPr>
          <w:b/>
          <w:bCs/>
        </w:rPr>
        <w:t>Blocking I/O</w:t>
      </w:r>
    </w:p>
    <w:p w14:paraId="62BE4730" w14:textId="77777777" w:rsidR="000D791E" w:rsidRPr="00365CDA" w:rsidRDefault="000D791E" w:rsidP="000D791E">
      <w:r w:rsidRPr="00365CDA">
        <w:t>Blocking IO wait for the data to be write or read before returning. Java IO's various streams are blocking. It means when the thread invoke a write() or read(), then the thread is blocked until there is some data available for read, or the data is fully written.</w:t>
      </w:r>
    </w:p>
    <w:p w14:paraId="3406A1C8" w14:textId="77777777" w:rsidR="00D74439" w:rsidRDefault="00D74439" w:rsidP="000D791E">
      <w:pPr>
        <w:rPr>
          <w:b/>
          <w:bCs/>
        </w:rPr>
      </w:pPr>
    </w:p>
    <w:p w14:paraId="38BDF00D" w14:textId="4A8A3B02" w:rsidR="000D791E" w:rsidRPr="00365CDA" w:rsidRDefault="00214BBF" w:rsidP="000D791E">
      <w:r w:rsidRPr="00365CDA">
        <w:rPr>
          <w:b/>
          <w:bCs/>
        </w:rPr>
        <w:t>Non-blocking</w:t>
      </w:r>
      <w:r w:rsidR="000D791E" w:rsidRPr="00365CDA">
        <w:rPr>
          <w:b/>
          <w:bCs/>
        </w:rPr>
        <w:t xml:space="preserve"> I/O</w:t>
      </w:r>
    </w:p>
    <w:p w14:paraId="69AF06F9" w14:textId="033A2621" w:rsidR="000D791E" w:rsidRPr="00365CDA" w:rsidRDefault="00214BBF" w:rsidP="000D791E">
      <w:r w:rsidRPr="00365CDA">
        <w:t>Non-blocking</w:t>
      </w:r>
      <w:r w:rsidR="000D791E" w:rsidRPr="00365CDA">
        <w:t xml:space="preserve"> IO does not wait for the data to be read or write before returning. Java NIO non- blocking mode allows the thread to request writing data to a channel, but not wait for it to be fully written. The thread is allowed to go on and do something else in a mean time</w:t>
      </w:r>
    </w:p>
    <w:p w14:paraId="205AA8BE" w14:textId="3CFC3E95" w:rsidR="000D791E" w:rsidRDefault="000D791E" w:rsidP="00D75D41"/>
    <w:p w14:paraId="33F99CF7" w14:textId="0A078A79" w:rsidR="00900A8D" w:rsidRDefault="00900A8D" w:rsidP="00D75D41"/>
    <w:p w14:paraId="5E57F628" w14:textId="539F7552" w:rsidR="00900A8D" w:rsidRDefault="00900A8D" w:rsidP="00D75D41"/>
    <w:p w14:paraId="2764AC0C" w14:textId="3EF83ED2" w:rsidR="00900A8D" w:rsidRDefault="00900A8D" w:rsidP="00D75D41"/>
    <w:p w14:paraId="548EC6AB" w14:textId="448F3D00" w:rsidR="00900A8D" w:rsidRDefault="00900A8D" w:rsidP="00D75D41"/>
    <w:p w14:paraId="462403AA" w14:textId="6695B407" w:rsidR="00900A8D" w:rsidRDefault="00900A8D" w:rsidP="00D75D41"/>
    <w:p w14:paraId="18286249" w14:textId="4BF13032" w:rsidR="00900A8D" w:rsidRDefault="00900A8D" w:rsidP="00D75D41"/>
    <w:p w14:paraId="7ED2D569" w14:textId="2FBDDFDD" w:rsidR="00900A8D" w:rsidRDefault="00900A8D" w:rsidP="00D75D41"/>
    <w:p w14:paraId="51083699" w14:textId="77777777" w:rsidR="00A67649" w:rsidRDefault="00A67649" w:rsidP="00A67649">
      <w:pPr>
        <w:pStyle w:val="Heading1"/>
      </w:pPr>
      <w:bookmarkStart w:id="73" w:name="_Toc94350639"/>
      <w:r>
        <w:lastRenderedPageBreak/>
        <w:t>8.Threads</w:t>
      </w:r>
      <w:bookmarkEnd w:id="73"/>
    </w:p>
    <w:p w14:paraId="4323608D" w14:textId="77777777" w:rsidR="00A67649" w:rsidRDefault="00A67649" w:rsidP="00A67649">
      <w:pPr>
        <w:pStyle w:val="Heading2"/>
      </w:pPr>
      <w:bookmarkStart w:id="74" w:name="_Toc461734625"/>
      <w:bookmarkStart w:id="75" w:name="_Toc94350640"/>
      <w:r>
        <w:t>Introduction to Multi-threading</w:t>
      </w:r>
      <w:bookmarkEnd w:id="74"/>
      <w:bookmarkEnd w:id="75"/>
    </w:p>
    <w:p w14:paraId="3F3BDA50" w14:textId="602A2AB7" w:rsidR="00A67649" w:rsidRDefault="00A67649" w:rsidP="00A67649">
      <w:r>
        <w:t xml:space="preserve">If a program contains </w:t>
      </w:r>
      <w:r w:rsidRPr="0027253F">
        <w:rPr>
          <w:b/>
        </w:rPr>
        <w:t>multiple flow of controls for achieving concurrent execution,</w:t>
      </w:r>
      <w:r>
        <w:t xml:space="preserve"> then that program is known as </w:t>
      </w:r>
      <w:r w:rsidRPr="0027253F">
        <w:rPr>
          <w:b/>
        </w:rPr>
        <w:t>multi</w:t>
      </w:r>
      <w:r>
        <w:t>-</w:t>
      </w:r>
      <w:r w:rsidRPr="0027253F">
        <w:rPr>
          <w:b/>
        </w:rPr>
        <w:t>threaded</w:t>
      </w:r>
      <w:r>
        <w:t xml:space="preserve"> program</w:t>
      </w:r>
      <w:r w:rsidR="00BF145C">
        <w:t>.</w:t>
      </w:r>
    </w:p>
    <w:p w14:paraId="4CB59AAD" w14:textId="77777777" w:rsidR="00BF145C" w:rsidRDefault="00BF145C" w:rsidP="00BF145C">
      <w:pPr>
        <w:spacing w:line="240" w:lineRule="auto"/>
      </w:pPr>
    </w:p>
    <w:p w14:paraId="763307C6" w14:textId="77777777" w:rsidR="00A67649" w:rsidRDefault="00A67649" w:rsidP="0005639C">
      <w:r>
        <w:t xml:space="preserve">The languages like </w:t>
      </w:r>
      <w:r w:rsidRPr="005C50A6">
        <w:rPr>
          <w:b/>
        </w:rPr>
        <w:t>C, C++ comes under single threaded modeling languages</w:t>
      </w:r>
      <w:r>
        <w:t xml:space="preserve">, since there exists single flow of controls whereas the languages </w:t>
      </w:r>
      <w:r w:rsidRPr="005C50A6">
        <w:rPr>
          <w:b/>
        </w:rPr>
        <w:t xml:space="preserve">like JAVA, </w:t>
      </w:r>
      <w:r>
        <w:rPr>
          <w:b/>
        </w:rPr>
        <w:t>.</w:t>
      </w:r>
      <w:r w:rsidRPr="005C50A6">
        <w:rPr>
          <w:b/>
        </w:rPr>
        <w:t>NET are treated as multi-threaded modeling languages</w:t>
      </w:r>
      <w:r>
        <w:t>, since there is a possibility of creating multiple flow of controls</w:t>
      </w:r>
    </w:p>
    <w:p w14:paraId="059574DE" w14:textId="77777777" w:rsidR="00BF145C" w:rsidRDefault="00BF145C" w:rsidP="00BF145C">
      <w:pPr>
        <w:spacing w:line="240" w:lineRule="auto"/>
      </w:pPr>
    </w:p>
    <w:p w14:paraId="1EBE3988" w14:textId="03D7B709" w:rsidR="00A67649" w:rsidRDefault="00A67649" w:rsidP="00A67649">
      <w:r>
        <w:t xml:space="preserve">When we write any JAVA program there exist two </w:t>
      </w:r>
      <w:r w:rsidR="005B58F6">
        <w:t>threads,</w:t>
      </w:r>
      <w:r>
        <w:t xml:space="preserve"> they are </w:t>
      </w:r>
    </w:p>
    <w:p w14:paraId="77E390D7" w14:textId="7F2756FC" w:rsidR="00BF145C" w:rsidRPr="008E65DF" w:rsidRDefault="00A67649" w:rsidP="00B413EE">
      <w:pPr>
        <w:pStyle w:val="ListParagraph"/>
        <w:numPr>
          <w:ilvl w:val="0"/>
          <w:numId w:val="277"/>
        </w:numPr>
        <w:rPr>
          <w:b/>
          <w:u w:val="single"/>
        </w:rPr>
      </w:pPr>
      <w:r w:rsidRPr="00BF145C">
        <w:rPr>
          <w:b/>
          <w:u w:val="single"/>
        </w:rPr>
        <w:t xml:space="preserve">Fore ground </w:t>
      </w:r>
      <w:r w:rsidR="008E65DF" w:rsidRPr="00BF145C">
        <w:rPr>
          <w:b/>
          <w:u w:val="single"/>
        </w:rPr>
        <w:t>threads (</w:t>
      </w:r>
      <w:r w:rsidR="00BF145C" w:rsidRPr="00BF145C">
        <w:rPr>
          <w:b/>
          <w:u w:val="single"/>
        </w:rPr>
        <w:t>main Thread</w:t>
      </w:r>
      <w:r w:rsidR="00BF145C" w:rsidRPr="008E65DF">
        <w:rPr>
          <w:b/>
          <w:u w:val="single"/>
        </w:rPr>
        <w:t>)</w:t>
      </w:r>
      <w:r>
        <w:t xml:space="preserve"> are those which are </w:t>
      </w:r>
      <w:r w:rsidRPr="008E65DF">
        <w:rPr>
          <w:b/>
        </w:rPr>
        <w:t>executing user defined sub-programs</w:t>
      </w:r>
      <w:r>
        <w:t xml:space="preserve">. There is a possibility of creating </w:t>
      </w:r>
      <w:r w:rsidRPr="008E65DF">
        <w:rPr>
          <w:b/>
        </w:rPr>
        <w:t>‘n’ number of fore ground threads</w:t>
      </w:r>
    </w:p>
    <w:p w14:paraId="3E755278" w14:textId="487CD426" w:rsidR="00A67649" w:rsidRPr="00BF145C" w:rsidRDefault="005B58F6" w:rsidP="00B413EE">
      <w:pPr>
        <w:pStyle w:val="ListParagraph"/>
        <w:numPr>
          <w:ilvl w:val="0"/>
          <w:numId w:val="277"/>
        </w:numPr>
        <w:rPr>
          <w:b/>
        </w:rPr>
      </w:pPr>
      <w:r w:rsidRPr="00BF145C">
        <w:rPr>
          <w:b/>
          <w:u w:val="single"/>
        </w:rPr>
        <w:t>Background</w:t>
      </w:r>
      <w:r w:rsidR="00A67649" w:rsidRPr="00BF145C">
        <w:rPr>
          <w:b/>
          <w:u w:val="single"/>
        </w:rPr>
        <w:t xml:space="preserve"> threads</w:t>
      </w:r>
      <w:r w:rsidR="00A67649">
        <w:t xml:space="preserve"> are those which are </w:t>
      </w:r>
      <w:r w:rsidR="00A67649" w:rsidRPr="00BF145C">
        <w:rPr>
          <w:b/>
        </w:rPr>
        <w:t>monitoring the status of fore ground thread.</w:t>
      </w:r>
      <w:r w:rsidR="00A67649">
        <w:t xml:space="preserve"> And always there exist </w:t>
      </w:r>
      <w:r w:rsidR="00A67649" w:rsidRPr="00BF145C">
        <w:rPr>
          <w:b/>
        </w:rPr>
        <w:t xml:space="preserve">single </w:t>
      </w:r>
      <w:r w:rsidRPr="00BF145C">
        <w:rPr>
          <w:b/>
        </w:rPr>
        <w:t>background</w:t>
      </w:r>
      <w:r w:rsidR="00A67649" w:rsidRPr="00BF145C">
        <w:rPr>
          <w:b/>
        </w:rPr>
        <w:t xml:space="preserve"> thread.</w:t>
      </w:r>
    </w:p>
    <w:p w14:paraId="35E9A43B" w14:textId="127BB453" w:rsidR="00A67649" w:rsidRDefault="00A67649" w:rsidP="00A67649">
      <w:pPr>
        <w:rPr>
          <w:b/>
        </w:rPr>
      </w:pPr>
      <w:r w:rsidRPr="00BC1AB8">
        <w:t xml:space="preserve">In information technology we can develop two types of applications. They </w:t>
      </w:r>
      <w:r w:rsidRPr="00BC1AB8">
        <w:rPr>
          <w:b/>
        </w:rPr>
        <w:t>are process based applications</w:t>
      </w:r>
      <w:r w:rsidRPr="00BC1AB8">
        <w:t xml:space="preserve"> and </w:t>
      </w:r>
      <w:r w:rsidR="00393C0C" w:rsidRPr="00BC1AB8">
        <w:rPr>
          <w:b/>
        </w:rPr>
        <w:t>thread-based</w:t>
      </w:r>
      <w:r w:rsidRPr="00BC1AB8">
        <w:rPr>
          <w:b/>
        </w:rPr>
        <w:t xml:space="preserve"> applications.</w:t>
      </w:r>
    </w:p>
    <w:p w14:paraId="2EC19604" w14:textId="77777777" w:rsidR="008E65DF" w:rsidRDefault="008E65DF" w:rsidP="00A67649">
      <w:pPr>
        <w:rPr>
          <w:b/>
        </w:rPr>
      </w:pPr>
    </w:p>
    <w:p w14:paraId="5F4E2EB8" w14:textId="77777777" w:rsidR="00A67649" w:rsidRDefault="00A67649" w:rsidP="000E4144">
      <w:pPr>
        <w:pStyle w:val="Heading30"/>
      </w:pPr>
      <w:r>
        <w:t>Context Switch</w:t>
      </w:r>
    </w:p>
    <w:p w14:paraId="7BBEF6B4" w14:textId="77777777" w:rsidR="00AB2DD0" w:rsidRDefault="00AB2DD0" w:rsidP="00A67649">
      <w:pPr>
        <w:rPr>
          <w:b/>
          <w:u w:val="single"/>
        </w:rPr>
      </w:pPr>
    </w:p>
    <w:p w14:paraId="55632707" w14:textId="141B4BC4" w:rsidR="00A67649" w:rsidRPr="00DB021C" w:rsidRDefault="00AB2DD0" w:rsidP="00AB2DD0">
      <w:pPr>
        <w:spacing w:line="240" w:lineRule="auto"/>
        <w:rPr>
          <w:b/>
          <w:u w:val="single"/>
        </w:rPr>
      </w:pPr>
      <w:r>
        <w:rPr>
          <w:b/>
          <w:u w:val="single"/>
        </w:rPr>
        <w:t>1.</w:t>
      </w:r>
      <w:r w:rsidR="00A67649" w:rsidRPr="00DB021C">
        <w:rPr>
          <w:b/>
          <w:u w:val="single"/>
        </w:rPr>
        <w:t>Context Switch in Process</w:t>
      </w:r>
    </w:p>
    <w:p w14:paraId="57DD1DBE" w14:textId="006F12A9" w:rsidR="00A67649" w:rsidRDefault="00A67649" w:rsidP="00A67649">
      <w:r>
        <w:t xml:space="preserve">Single flow of </w:t>
      </w:r>
      <w:r w:rsidR="00120E4E">
        <w:t>Execution</w:t>
      </w:r>
      <w:r>
        <w:t xml:space="preserve"> is process. </w:t>
      </w:r>
      <w:r w:rsidR="008E65DF" w:rsidRPr="00651216">
        <w:t>Each</w:t>
      </w:r>
      <w:r>
        <w:t xml:space="preserve"> process has Process Control </w:t>
      </w:r>
      <w:r w:rsidR="008E65DF">
        <w:t>B</w:t>
      </w:r>
      <w:r w:rsidR="008E65DF" w:rsidRPr="00651216">
        <w:t>lock</w:t>
      </w:r>
      <w:r w:rsidR="008E65DF" w:rsidRPr="00095E6A">
        <w:rPr>
          <w:b/>
        </w:rPr>
        <w:t xml:space="preserve"> (</w:t>
      </w:r>
      <w:r w:rsidRPr="00095E6A">
        <w:rPr>
          <w:b/>
        </w:rPr>
        <w:t>PCB)</w:t>
      </w:r>
      <w:r>
        <w:rPr>
          <w:b/>
        </w:rPr>
        <w:t xml:space="preserve">, </w:t>
      </w:r>
      <w:r w:rsidRPr="008E65DF">
        <w:rPr>
          <w:bCs/>
        </w:rPr>
        <w:t>the</w:t>
      </w:r>
      <w:r>
        <w:rPr>
          <w:b/>
        </w:rPr>
        <w:t xml:space="preserve"> </w:t>
      </w:r>
      <w:r>
        <w:t xml:space="preserve">state of the process is represented in </w:t>
      </w:r>
      <w:r w:rsidR="008E65DF">
        <w:t>PCB by</w:t>
      </w:r>
      <w:r w:rsidRPr="00651216">
        <w:t xml:space="preserve"> the operating system</w:t>
      </w:r>
      <w:r>
        <w:t>.</w:t>
      </w:r>
    </w:p>
    <w:p w14:paraId="711618A4" w14:textId="77777777" w:rsidR="008E65DF" w:rsidRDefault="008E65DF" w:rsidP="008E65DF">
      <w:pPr>
        <w:spacing w:line="240" w:lineRule="auto"/>
      </w:pPr>
    </w:p>
    <w:p w14:paraId="58CAF8EF" w14:textId="14B75B49" w:rsidR="00A67649" w:rsidRDefault="00120E4E" w:rsidP="0005639C">
      <w:r>
        <w:t>Whenever</w:t>
      </w:r>
      <w:r w:rsidR="00A67649">
        <w:t xml:space="preserve"> CPU want to execute </w:t>
      </w:r>
      <w:r w:rsidR="00704AD9">
        <w:t>another</w:t>
      </w:r>
      <w:r w:rsidR="00A67649">
        <w:t xml:space="preserve"> process it will save the State of current process in </w:t>
      </w:r>
      <w:r w:rsidR="008E65DF" w:rsidRPr="00651216">
        <w:rPr>
          <w:b/>
        </w:rPr>
        <w:t>PCB (</w:t>
      </w:r>
      <w:r w:rsidR="00A67649" w:rsidRPr="00651216">
        <w:rPr>
          <w:b/>
        </w:rPr>
        <w:t>Process Control Block)</w:t>
      </w:r>
      <w:r w:rsidR="00A67649">
        <w:t xml:space="preserve"> with their </w:t>
      </w:r>
      <w:r w:rsidR="00AB2DD0">
        <w:t>PID and</w:t>
      </w:r>
      <w:r w:rsidR="00A67649">
        <w:t xml:space="preserve"> loads the new process to execute.</w:t>
      </w:r>
      <w:r w:rsidR="00A67649" w:rsidRPr="00651216">
        <w:t xml:space="preserve"> </w:t>
      </w:r>
    </w:p>
    <w:p w14:paraId="7DBCCCC6" w14:textId="77777777" w:rsidR="00A67649" w:rsidRDefault="00A67649" w:rsidP="00A67649">
      <w:r w:rsidRPr="00E17EA4">
        <w:rPr>
          <w:noProof/>
          <w:lang w:eastAsia="en-US"/>
        </w:rPr>
        <w:drawing>
          <wp:inline distT="0" distB="0" distL="0" distR="0" wp14:anchorId="2EA7C733" wp14:editId="2054E182">
            <wp:extent cx="4989885" cy="3218900"/>
            <wp:effectExtent l="0" t="0" r="1270" b="63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91"/>
                    <a:stretch>
                      <a:fillRect/>
                    </a:stretch>
                  </pic:blipFill>
                  <pic:spPr>
                    <a:xfrm>
                      <a:off x="0" y="0"/>
                      <a:ext cx="5015968" cy="3235725"/>
                    </a:xfrm>
                    <a:prstGeom prst="rect">
                      <a:avLst/>
                    </a:prstGeom>
                  </pic:spPr>
                </pic:pic>
              </a:graphicData>
            </a:graphic>
          </wp:inline>
        </w:drawing>
      </w:r>
    </w:p>
    <w:p w14:paraId="4F08D3F8" w14:textId="2BDDC27E" w:rsidR="00A67649" w:rsidRPr="003953F1" w:rsidRDefault="00A67649" w:rsidP="00743118">
      <w:r w:rsidRPr="003953F1">
        <w:t xml:space="preserve">Here </w:t>
      </w:r>
      <w:r w:rsidRPr="005B2417">
        <w:rPr>
          <w:b/>
          <w:color w:val="FF0000"/>
        </w:rPr>
        <w:t>Context Switch time is very high</w:t>
      </w:r>
      <w:r w:rsidRPr="005B2417">
        <w:rPr>
          <w:color w:val="FF0000"/>
        </w:rPr>
        <w:t xml:space="preserve"> </w:t>
      </w:r>
      <w:r w:rsidRPr="003953F1">
        <w:t xml:space="preserve">because </w:t>
      </w:r>
      <w:r w:rsidR="00AB2DD0">
        <w:rPr>
          <w:b/>
          <w:bCs/>
        </w:rPr>
        <w:t>P</w:t>
      </w:r>
      <w:r w:rsidRPr="00AB2DD0">
        <w:rPr>
          <w:b/>
          <w:bCs/>
        </w:rPr>
        <w:t>rocess</w:t>
      </w:r>
      <w:r w:rsidRPr="003953F1">
        <w:t xml:space="preserve"> are running two </w:t>
      </w:r>
      <w:r w:rsidR="00AB2DD0">
        <w:t>d</w:t>
      </w:r>
      <w:r w:rsidRPr="003953F1">
        <w:t>ifferent address spaces.</w:t>
      </w:r>
    </w:p>
    <w:p w14:paraId="20B8BDAB" w14:textId="77777777" w:rsidR="00A67649" w:rsidRDefault="00A67649" w:rsidP="00A67649">
      <w:r>
        <w:rPr>
          <w:noProof/>
          <w:lang w:eastAsia="en-US"/>
        </w:rPr>
        <w:lastRenderedPageBreak/>
        <w:drawing>
          <wp:inline distT="0" distB="0" distL="0" distR="0" wp14:anchorId="711598CA" wp14:editId="2AD4526A">
            <wp:extent cx="2685059" cy="1308106"/>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244C37.tmp"/>
                    <pic:cNvPicPr/>
                  </pic:nvPicPr>
                  <pic:blipFill>
                    <a:blip r:embed="rId92">
                      <a:extLst>
                        <a:ext uri="{28A0092B-C50C-407E-A947-70E740481C1C}">
                          <a14:useLocalDpi xmlns:a14="http://schemas.microsoft.com/office/drawing/2010/main" val="0"/>
                        </a:ext>
                      </a:extLst>
                    </a:blip>
                    <a:stretch>
                      <a:fillRect/>
                    </a:stretch>
                  </pic:blipFill>
                  <pic:spPr>
                    <a:xfrm>
                      <a:off x="0" y="0"/>
                      <a:ext cx="2725996" cy="1328050"/>
                    </a:xfrm>
                    <a:prstGeom prst="rect">
                      <a:avLst/>
                    </a:prstGeom>
                  </pic:spPr>
                </pic:pic>
              </a:graphicData>
            </a:graphic>
          </wp:inline>
        </w:drawing>
      </w:r>
    </w:p>
    <w:p w14:paraId="1D2713C3" w14:textId="77777777" w:rsidR="00AB2DD0" w:rsidRDefault="00AB2DD0" w:rsidP="00A67649">
      <w:pPr>
        <w:rPr>
          <w:b/>
          <w:u w:val="single"/>
        </w:rPr>
      </w:pPr>
    </w:p>
    <w:p w14:paraId="6A51042A" w14:textId="66F697B6" w:rsidR="00A67649" w:rsidRPr="00CB35A6" w:rsidRDefault="00AB2DD0" w:rsidP="00AB2DD0">
      <w:pPr>
        <w:spacing w:line="240" w:lineRule="auto"/>
        <w:rPr>
          <w:b/>
          <w:u w:val="single"/>
        </w:rPr>
      </w:pPr>
      <w:r>
        <w:rPr>
          <w:b/>
          <w:u w:val="single"/>
        </w:rPr>
        <w:t>2.</w:t>
      </w:r>
      <w:r w:rsidR="00A67649" w:rsidRPr="00CB35A6">
        <w:rPr>
          <w:b/>
          <w:u w:val="single"/>
        </w:rPr>
        <w:t>Control Switch in Threads</w:t>
      </w:r>
    </w:p>
    <w:p w14:paraId="41199E31" w14:textId="77777777" w:rsidR="00A67649" w:rsidRDefault="00A67649" w:rsidP="00A67649">
      <w:r w:rsidRPr="00F51FC7">
        <w:t xml:space="preserve">A thread is a sequential execution stream within a process. This means that a single process may be broken up into multiple threads. Each thread has its own </w:t>
      </w:r>
      <w:r w:rsidRPr="00964889">
        <w:rPr>
          <w:b/>
          <w:color w:val="002060"/>
        </w:rPr>
        <w:t>Program Counter, registers, and stack</w:t>
      </w:r>
      <w:r w:rsidRPr="00F51FC7">
        <w:t xml:space="preserve">, but </w:t>
      </w:r>
      <w:r w:rsidRPr="00964889">
        <w:rPr>
          <w:b/>
          <w:color w:val="00B050"/>
        </w:rPr>
        <w:t>they all share the same address space within the process</w:t>
      </w:r>
      <w:r>
        <w:t>.</w:t>
      </w:r>
    </w:p>
    <w:p w14:paraId="71ABCD1C" w14:textId="77777777" w:rsidR="00AB2DD0" w:rsidRDefault="00AB2DD0" w:rsidP="007C4011">
      <w:pPr>
        <w:spacing w:line="240" w:lineRule="auto"/>
      </w:pPr>
    </w:p>
    <w:p w14:paraId="0ED69CF7" w14:textId="5E7CB800" w:rsidR="00A67649" w:rsidRDefault="00A67649" w:rsidP="00743118">
      <w:r w:rsidRPr="00F51FC7">
        <w:t>When we switch between two threads all threads share the same address space cost of switching between threads is much smaller than the cost of switching between processes.</w:t>
      </w:r>
    </w:p>
    <w:tbl>
      <w:tblPr>
        <w:tblStyle w:val="TableGrid"/>
        <w:tblW w:w="103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4855"/>
        <w:gridCol w:w="5490"/>
      </w:tblGrid>
      <w:tr w:rsidR="00A67649" w14:paraId="5D2C9033" w14:textId="77777777" w:rsidTr="007F3A18">
        <w:tc>
          <w:tcPr>
            <w:tcW w:w="4855" w:type="dxa"/>
            <w:shd w:val="clear" w:color="auto" w:fill="D9D9D9" w:themeFill="background1" w:themeFillShade="D9"/>
          </w:tcPr>
          <w:p w14:paraId="5A505711" w14:textId="77777777" w:rsidR="00A67649" w:rsidRPr="00BC1AB8" w:rsidRDefault="00A67649" w:rsidP="007F3A18">
            <w:pPr>
              <w:jc w:val="center"/>
              <w:rPr>
                <w:b/>
              </w:rPr>
            </w:pPr>
            <w:r>
              <w:rPr>
                <w:b/>
              </w:rPr>
              <w:t xml:space="preserve"> </w:t>
            </w:r>
            <w:r w:rsidRPr="00BC1AB8">
              <w:rPr>
                <w:b/>
              </w:rPr>
              <w:t>Process Based Applications</w:t>
            </w:r>
          </w:p>
        </w:tc>
        <w:tc>
          <w:tcPr>
            <w:tcW w:w="5490" w:type="dxa"/>
            <w:shd w:val="clear" w:color="auto" w:fill="D9D9D9" w:themeFill="background1" w:themeFillShade="D9"/>
          </w:tcPr>
          <w:p w14:paraId="57290EE0" w14:textId="77777777" w:rsidR="00A67649" w:rsidRPr="00BC1AB8" w:rsidRDefault="00A67649" w:rsidP="007F3A18">
            <w:pPr>
              <w:jc w:val="center"/>
              <w:rPr>
                <w:b/>
              </w:rPr>
            </w:pPr>
            <w:r w:rsidRPr="00BC1AB8">
              <w:rPr>
                <w:b/>
              </w:rPr>
              <w:t>Thread Based Applications</w:t>
            </w:r>
          </w:p>
        </w:tc>
      </w:tr>
      <w:tr w:rsidR="00A67649" w14:paraId="30848501" w14:textId="77777777" w:rsidTr="007F3A18">
        <w:tc>
          <w:tcPr>
            <w:tcW w:w="4855" w:type="dxa"/>
          </w:tcPr>
          <w:p w14:paraId="11A4D2CA" w14:textId="77777777" w:rsidR="00A67649" w:rsidRDefault="00A67649" w:rsidP="00AB2DD0">
            <w:pPr>
              <w:spacing w:line="360" w:lineRule="auto"/>
            </w:pPr>
            <w:r>
              <w:t xml:space="preserve">1. Exist </w:t>
            </w:r>
            <w:r w:rsidRPr="00BC1AB8">
              <w:rPr>
                <w:b/>
              </w:rPr>
              <w:t>single flow of control</w:t>
            </w:r>
            <w:r>
              <w:t>.</w:t>
            </w:r>
          </w:p>
          <w:p w14:paraId="7B375630" w14:textId="77777777" w:rsidR="00A67649" w:rsidRDefault="00A67649" w:rsidP="00AB2DD0">
            <w:pPr>
              <w:spacing w:line="360" w:lineRule="auto"/>
            </w:pPr>
            <w:r>
              <w:t xml:space="preserve">2. All </w:t>
            </w:r>
            <w:r w:rsidRPr="00BC1AB8">
              <w:rPr>
                <w:b/>
              </w:rPr>
              <w:t>C, C++</w:t>
            </w:r>
            <w:r>
              <w:t xml:space="preserve"> applications comes under it.</w:t>
            </w:r>
          </w:p>
          <w:p w14:paraId="14F2623B" w14:textId="77777777" w:rsidR="00A67649" w:rsidRDefault="00A67649" w:rsidP="00AB2DD0">
            <w:pPr>
              <w:spacing w:line="360" w:lineRule="auto"/>
            </w:pPr>
            <w:r>
              <w:t xml:space="preserve">3. </w:t>
            </w:r>
            <w:r w:rsidRPr="00AF660C">
              <w:rPr>
                <w:b/>
              </w:rPr>
              <w:t>Context switch is more</w:t>
            </w:r>
            <w:r>
              <w:t>.</w:t>
            </w:r>
          </w:p>
          <w:p w14:paraId="31AF2F67" w14:textId="77777777" w:rsidR="00A67649" w:rsidRDefault="00A67649" w:rsidP="007C4011">
            <w:r>
              <w:t xml:space="preserve">4. </w:t>
            </w:r>
            <w:r w:rsidRPr="00106755">
              <w:t xml:space="preserve">Each process have </w:t>
            </w:r>
            <w:r w:rsidRPr="00106755">
              <w:rPr>
                <w:b/>
              </w:rPr>
              <w:t>its own address in memory</w:t>
            </w:r>
            <w:r w:rsidRPr="00106755">
              <w:t xml:space="preserve"> i.e. each process allocates separate memory area.</w:t>
            </w:r>
          </w:p>
          <w:p w14:paraId="09DB99B2" w14:textId="77777777" w:rsidR="007C4011" w:rsidRDefault="007C4011" w:rsidP="007C4011"/>
          <w:p w14:paraId="28BA3E36" w14:textId="14A144DD" w:rsidR="00A67649" w:rsidRDefault="00A67649" w:rsidP="00AB2DD0">
            <w:pPr>
              <w:spacing w:line="360" w:lineRule="auto"/>
            </w:pPr>
            <w:r>
              <w:t xml:space="preserve">5. These are treated as </w:t>
            </w:r>
            <w:r w:rsidRPr="00BC1AB8">
              <w:rPr>
                <w:b/>
              </w:rPr>
              <w:t>heavy weight</w:t>
            </w:r>
            <w:r>
              <w:t xml:space="preserve"> components.</w:t>
            </w:r>
          </w:p>
          <w:p w14:paraId="0BF17583" w14:textId="77777777" w:rsidR="00A67649" w:rsidRDefault="00A67649" w:rsidP="007C4011">
            <w:r>
              <w:t xml:space="preserve">6. In this we can achieve only sequential execution and they </w:t>
            </w:r>
            <w:r w:rsidRPr="00BC1AB8">
              <w:rPr>
                <w:b/>
              </w:rPr>
              <w:t>are not recommending for developing internet applications</w:t>
            </w:r>
            <w:r>
              <w:t>.</w:t>
            </w:r>
          </w:p>
        </w:tc>
        <w:tc>
          <w:tcPr>
            <w:tcW w:w="5490" w:type="dxa"/>
          </w:tcPr>
          <w:p w14:paraId="4935D88A" w14:textId="77777777" w:rsidR="00A67649" w:rsidRDefault="00A67649" w:rsidP="00AB2DD0">
            <w:pPr>
              <w:spacing w:line="360" w:lineRule="auto"/>
            </w:pPr>
            <w:r>
              <w:t xml:space="preserve">1. Exist </w:t>
            </w:r>
            <w:r w:rsidRPr="00BC1AB8">
              <w:rPr>
                <w:b/>
              </w:rPr>
              <w:t>Multiple flow of controls</w:t>
            </w:r>
            <w:r>
              <w:t>.</w:t>
            </w:r>
          </w:p>
          <w:p w14:paraId="31C0F795" w14:textId="77777777" w:rsidR="00A67649" w:rsidRDefault="00A67649" w:rsidP="00AB2DD0">
            <w:pPr>
              <w:spacing w:line="360" w:lineRule="auto"/>
            </w:pPr>
            <w:r>
              <w:t xml:space="preserve">2. All </w:t>
            </w:r>
            <w:r w:rsidRPr="00BC1AB8">
              <w:rPr>
                <w:b/>
              </w:rPr>
              <w:t xml:space="preserve">JAVA, </w:t>
            </w:r>
            <w:r>
              <w:rPr>
                <w:b/>
              </w:rPr>
              <w:t>.</w:t>
            </w:r>
            <w:r w:rsidRPr="00BC1AB8">
              <w:rPr>
                <w:b/>
              </w:rPr>
              <w:t>NET</w:t>
            </w:r>
            <w:r>
              <w:t xml:space="preserve"> applications come under it.</w:t>
            </w:r>
          </w:p>
          <w:p w14:paraId="52E6D39D" w14:textId="77777777" w:rsidR="00A67649" w:rsidRDefault="00A67649" w:rsidP="00AB2DD0">
            <w:pPr>
              <w:spacing w:line="360" w:lineRule="auto"/>
            </w:pPr>
            <w:r>
              <w:t xml:space="preserve">3. </w:t>
            </w:r>
            <w:r w:rsidRPr="00AF660C">
              <w:rPr>
                <w:b/>
              </w:rPr>
              <w:t>Context switch is very less</w:t>
            </w:r>
            <w:r>
              <w:t>.</w:t>
            </w:r>
          </w:p>
          <w:p w14:paraId="7C51089F" w14:textId="77777777" w:rsidR="00A67649" w:rsidRDefault="00A67649" w:rsidP="00AB2DD0">
            <w:pPr>
              <w:spacing w:line="360" w:lineRule="auto"/>
            </w:pPr>
            <w:r>
              <w:t xml:space="preserve">4. </w:t>
            </w:r>
            <w:r w:rsidRPr="00106755">
              <w:t xml:space="preserve">Threads share the </w:t>
            </w:r>
            <w:r w:rsidRPr="00106755">
              <w:rPr>
                <w:b/>
              </w:rPr>
              <w:t>same address space</w:t>
            </w:r>
          </w:p>
          <w:p w14:paraId="07FA23E5" w14:textId="77777777" w:rsidR="00B035FF" w:rsidRDefault="00B035FF" w:rsidP="00AB2DD0">
            <w:pPr>
              <w:spacing w:line="360" w:lineRule="auto"/>
            </w:pPr>
          </w:p>
          <w:p w14:paraId="4BC4ACC1" w14:textId="3E637130" w:rsidR="00A67649" w:rsidRDefault="00A67649" w:rsidP="00AB2DD0">
            <w:pPr>
              <w:spacing w:line="360" w:lineRule="auto"/>
            </w:pPr>
            <w:r>
              <w:t xml:space="preserve">5. These are treated as </w:t>
            </w:r>
            <w:r w:rsidRPr="00BC1AB8">
              <w:rPr>
                <w:b/>
              </w:rPr>
              <w:t>light weight</w:t>
            </w:r>
            <w:r>
              <w:t xml:space="preserve"> components.</w:t>
            </w:r>
          </w:p>
          <w:p w14:paraId="53243EA8" w14:textId="01B924AD" w:rsidR="00A67649" w:rsidRDefault="00A67649" w:rsidP="007C4011">
            <w:r>
              <w:t xml:space="preserve">6. In </w:t>
            </w:r>
            <w:r w:rsidR="00B035FF">
              <w:t>thread-based</w:t>
            </w:r>
            <w:r>
              <w:t xml:space="preserve"> applications we can achieve both sequential and concurrent execution and they are always </w:t>
            </w:r>
            <w:r w:rsidRPr="00BC1AB8">
              <w:rPr>
                <w:b/>
              </w:rPr>
              <w:t>r</w:t>
            </w:r>
            <w:r>
              <w:rPr>
                <w:b/>
              </w:rPr>
              <w:t>ecommended for developing internet</w:t>
            </w:r>
            <w:r w:rsidRPr="00BC1AB8">
              <w:rPr>
                <w:b/>
              </w:rPr>
              <w:t xml:space="preserve"> applications</w:t>
            </w:r>
            <w:r>
              <w:t>.</w:t>
            </w:r>
          </w:p>
        </w:tc>
      </w:tr>
    </w:tbl>
    <w:p w14:paraId="04675C73" w14:textId="1039EB34" w:rsidR="00A67649" w:rsidRDefault="00A67649" w:rsidP="00A67649">
      <w:bookmarkStart w:id="76" w:name="_Toc461734626"/>
    </w:p>
    <w:p w14:paraId="1900D73A" w14:textId="77777777" w:rsidR="00AF5765" w:rsidRDefault="00AF5765" w:rsidP="00AF5765">
      <w:pPr>
        <w:spacing w:line="240" w:lineRule="auto"/>
      </w:pPr>
    </w:p>
    <w:p w14:paraId="0C524EAB" w14:textId="77777777" w:rsidR="00A67649" w:rsidRDefault="00A67649" w:rsidP="00A67649">
      <w:pPr>
        <w:pStyle w:val="Heading2"/>
      </w:pPr>
      <w:bookmarkStart w:id="77" w:name="_Toc94350641"/>
      <w:r>
        <w:t>What is Thread</w:t>
      </w:r>
      <w:bookmarkEnd w:id="76"/>
      <w:bookmarkEnd w:id="77"/>
    </w:p>
    <w:p w14:paraId="4CA0B403" w14:textId="2E5507F3" w:rsidR="00A67649" w:rsidRDefault="00A67649" w:rsidP="00C21A3E">
      <w:r>
        <w:t xml:space="preserve">A thread is a lightweight sub process, </w:t>
      </w:r>
      <w:r w:rsidR="007C4011">
        <w:t>a</w:t>
      </w:r>
      <w:r>
        <w:t xml:space="preserve"> smallest unit of processing. It is a separate path of execution. Threads are independent,</w:t>
      </w:r>
      <w:r w:rsidRPr="00964889">
        <w:t xml:space="preserve"> </w:t>
      </w:r>
      <w:r>
        <w:t>shares a common memory area. if there occurs exception in one thread, it doesn't affect other threads.</w:t>
      </w:r>
    </w:p>
    <w:p w14:paraId="5C76D3B0" w14:textId="056A3574" w:rsidR="0027151D" w:rsidRDefault="00A67649" w:rsidP="00A67649">
      <w:r w:rsidRPr="00FF5822">
        <w:rPr>
          <w:noProof/>
          <w:lang w:eastAsia="en-US"/>
        </w:rPr>
        <w:drawing>
          <wp:anchor distT="0" distB="0" distL="114300" distR="114300" simplePos="0" relativeHeight="251736064" behindDoc="1" locked="0" layoutInCell="1" allowOverlap="1" wp14:anchorId="067CD551" wp14:editId="6DA8A388">
            <wp:simplePos x="0" y="0"/>
            <wp:positionH relativeFrom="column">
              <wp:posOffset>0</wp:posOffset>
            </wp:positionH>
            <wp:positionV relativeFrom="paragraph">
              <wp:posOffset>2540</wp:posOffset>
            </wp:positionV>
            <wp:extent cx="2476500" cy="1437640"/>
            <wp:effectExtent l="0" t="0" r="0" b="0"/>
            <wp:wrapTight wrapText="bothSides">
              <wp:wrapPolygon edited="0">
                <wp:start x="0" y="0"/>
                <wp:lineTo x="0" y="21180"/>
                <wp:lineTo x="21434" y="21180"/>
                <wp:lineTo x="21434" y="0"/>
                <wp:lineTo x="0" y="0"/>
              </wp:wrapPolygon>
            </wp:wrapTight>
            <wp:docPr id="41" name="Picture 41" descr="E:\users\Kaveti_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Desktop\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76500" cy="143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E49C9D" w14:textId="56916081" w:rsidR="007C4011" w:rsidRDefault="0027151D" w:rsidP="00A67649">
      <w:r>
        <w:t>As</w:t>
      </w:r>
      <w:r w:rsidR="00A67649" w:rsidRPr="00BF45F9">
        <w:t xml:space="preserve"> </w:t>
      </w:r>
      <w:r w:rsidRPr="00BF45F9">
        <w:t>shown in the figure,</w:t>
      </w:r>
      <w:r>
        <w:t xml:space="preserve"> </w:t>
      </w:r>
      <w:r w:rsidR="00A67649" w:rsidRPr="00BF45F9">
        <w:t>thread is executed inside the process. There is context-switching between the threads. There can be multiple processes inside the OS and one process can have multiple threads</w:t>
      </w:r>
      <w:r w:rsidR="007C4011">
        <w:t>.</w:t>
      </w:r>
    </w:p>
    <w:p w14:paraId="20FF42AC" w14:textId="7BAD73CF" w:rsidR="007C4011" w:rsidRDefault="007C4011" w:rsidP="00A67649"/>
    <w:p w14:paraId="59314432" w14:textId="77777777" w:rsidR="00AF5765" w:rsidRDefault="00AF5765" w:rsidP="00AF5765">
      <w:pPr>
        <w:spacing w:line="240" w:lineRule="auto"/>
      </w:pPr>
    </w:p>
    <w:p w14:paraId="195A9FC7" w14:textId="77777777" w:rsidR="00A67649" w:rsidRDefault="00A67649" w:rsidP="00AF5765">
      <w:pPr>
        <w:pStyle w:val="Howitworks"/>
      </w:pPr>
      <w:r w:rsidRPr="00BF45F9">
        <w:t>At a time one thread is executed only.</w:t>
      </w:r>
    </w:p>
    <w:p w14:paraId="3929A7A5" w14:textId="77777777" w:rsidR="00A67649" w:rsidRDefault="00A67649" w:rsidP="00A67649">
      <w:pPr>
        <w:pStyle w:val="Heading2"/>
      </w:pPr>
      <w:bookmarkStart w:id="78" w:name="_Toc461734627"/>
      <w:bookmarkStart w:id="79" w:name="_Toc94350642"/>
      <w:r w:rsidRPr="00B466B3">
        <w:lastRenderedPageBreak/>
        <w:t>Thread</w:t>
      </w:r>
      <w:r>
        <w:t xml:space="preserve"> Life Cycles (Thread States)</w:t>
      </w:r>
      <w:bookmarkEnd w:id="78"/>
      <w:bookmarkEnd w:id="79"/>
    </w:p>
    <w:p w14:paraId="0E113DA9" w14:textId="77777777" w:rsidR="00A67649" w:rsidRDefault="00A67649" w:rsidP="00A67649">
      <w:r>
        <w:t>See below picture which compares Interview process &amp; Thread Execution process.</w:t>
      </w:r>
      <w:r w:rsidRPr="009B661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B661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US"/>
        </w:rPr>
        <w:drawing>
          <wp:inline distT="0" distB="0" distL="0" distR="0" wp14:anchorId="4E269722" wp14:editId="3980DCED">
            <wp:extent cx="6779920" cy="2686050"/>
            <wp:effectExtent l="0" t="0" r="1905" b="0"/>
            <wp:docPr id="45" name="Picture 45" descr="E:\users\Kaveti_s\Desktop\thre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sers\Kaveti_s\Desktop\thred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94886" cy="269197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865"/>
        <w:gridCol w:w="5485"/>
      </w:tblGrid>
      <w:tr w:rsidR="00A67649" w14:paraId="02EF0278" w14:textId="77777777" w:rsidTr="007F3A18">
        <w:tc>
          <w:tcPr>
            <w:tcW w:w="3865" w:type="dxa"/>
            <w:shd w:val="clear" w:color="auto" w:fill="D9D9D9" w:themeFill="background1" w:themeFillShade="D9"/>
          </w:tcPr>
          <w:p w14:paraId="46773245" w14:textId="77777777" w:rsidR="00A67649" w:rsidRPr="009B6619" w:rsidRDefault="00A67649" w:rsidP="007F3A18">
            <w:pPr>
              <w:jc w:val="center"/>
              <w:rPr>
                <w:b/>
              </w:rPr>
            </w:pPr>
            <w:r w:rsidRPr="009B6619">
              <w:rPr>
                <w:b/>
              </w:rPr>
              <w:t>Interview Process</w:t>
            </w:r>
          </w:p>
        </w:tc>
        <w:tc>
          <w:tcPr>
            <w:tcW w:w="5485" w:type="dxa"/>
            <w:shd w:val="clear" w:color="auto" w:fill="D9D9D9" w:themeFill="background1" w:themeFillShade="D9"/>
          </w:tcPr>
          <w:p w14:paraId="65D04B8B" w14:textId="77777777" w:rsidR="00A67649" w:rsidRPr="009B6619" w:rsidRDefault="00A67649" w:rsidP="007F3A18">
            <w:pPr>
              <w:jc w:val="center"/>
              <w:rPr>
                <w:b/>
              </w:rPr>
            </w:pPr>
            <w:r w:rsidRPr="009B6619">
              <w:rPr>
                <w:b/>
              </w:rPr>
              <w:t>Thread execution process</w:t>
            </w:r>
          </w:p>
        </w:tc>
      </w:tr>
      <w:tr w:rsidR="00A67649" w14:paraId="095D1A77" w14:textId="77777777" w:rsidTr="007F3A18">
        <w:tc>
          <w:tcPr>
            <w:tcW w:w="3865" w:type="dxa"/>
          </w:tcPr>
          <w:p w14:paraId="263E6972" w14:textId="77777777" w:rsidR="00A67649" w:rsidRDefault="00A67649" w:rsidP="007F3A18">
            <w:pPr>
              <w:spacing w:line="360" w:lineRule="auto"/>
            </w:pPr>
            <w:r>
              <w:t>1.going to interview</w:t>
            </w:r>
          </w:p>
          <w:p w14:paraId="43600891" w14:textId="77777777" w:rsidR="00A67649" w:rsidRDefault="00A67649" w:rsidP="007F3A18">
            <w:pPr>
              <w:spacing w:line="360" w:lineRule="auto"/>
            </w:pPr>
            <w:r>
              <w:t>2.Seated, waiting for your call</w:t>
            </w:r>
          </w:p>
          <w:p w14:paraId="56357E76" w14:textId="77777777" w:rsidR="00A67649" w:rsidRDefault="00A67649" w:rsidP="007F3A18">
            <w:pPr>
              <w:spacing w:line="360" w:lineRule="auto"/>
            </w:pPr>
            <w:r>
              <w:t>3.giving interview</w:t>
            </w:r>
          </w:p>
          <w:p w14:paraId="5D416243" w14:textId="77777777" w:rsidR="00A67649" w:rsidRDefault="00A67649" w:rsidP="007F3A18">
            <w:pPr>
              <w:spacing w:line="360" w:lineRule="auto"/>
            </w:pPr>
            <w:r>
              <w:t>4.wating for next round</w:t>
            </w:r>
          </w:p>
          <w:p w14:paraId="306385AC" w14:textId="77777777" w:rsidR="00A67649" w:rsidRDefault="00A67649" w:rsidP="007F3A18">
            <w:pPr>
              <w:spacing w:line="360" w:lineRule="auto"/>
            </w:pPr>
            <w:r>
              <w:t>5.interview completed</w:t>
            </w:r>
          </w:p>
        </w:tc>
        <w:tc>
          <w:tcPr>
            <w:tcW w:w="5485" w:type="dxa"/>
          </w:tcPr>
          <w:p w14:paraId="750BEF73" w14:textId="77777777" w:rsidR="00A67649" w:rsidRDefault="00A67649" w:rsidP="007F3A18">
            <w:pPr>
              <w:spacing w:line="360" w:lineRule="auto"/>
            </w:pPr>
            <w:r>
              <w:t>1.Thread is created &amp; is about to enter into main memory</w:t>
            </w:r>
          </w:p>
          <w:p w14:paraId="65EDF20E" w14:textId="77777777" w:rsidR="00A67649" w:rsidRDefault="00A67649" w:rsidP="007F3A18">
            <w:pPr>
              <w:spacing w:line="360" w:lineRule="auto"/>
            </w:pPr>
            <w:r>
              <w:t>2.Space is allocated, waiting for CPU</w:t>
            </w:r>
          </w:p>
          <w:p w14:paraId="746BF6D9" w14:textId="77777777" w:rsidR="00A67649" w:rsidRDefault="00A67649" w:rsidP="007F3A18">
            <w:pPr>
              <w:spacing w:line="360" w:lineRule="auto"/>
            </w:pPr>
            <w:r>
              <w:t>3.Thread is under control of CPU</w:t>
            </w:r>
          </w:p>
          <w:p w14:paraId="6CE9D505" w14:textId="77777777" w:rsidR="00A67649" w:rsidRDefault="00A67649" w:rsidP="007F3A18">
            <w:pPr>
              <w:spacing w:line="360" w:lineRule="auto"/>
            </w:pPr>
            <w:r>
              <w:t>4.waiting for another thread/wait/sleep</w:t>
            </w:r>
          </w:p>
          <w:p w14:paraId="619E1A20" w14:textId="77777777" w:rsidR="00A67649" w:rsidRDefault="00A67649" w:rsidP="007F3A18">
            <w:pPr>
              <w:spacing w:line="360" w:lineRule="auto"/>
            </w:pPr>
            <w:r>
              <w:t>5.interview completed</w:t>
            </w:r>
          </w:p>
        </w:tc>
      </w:tr>
    </w:tbl>
    <w:p w14:paraId="53CCFCBA" w14:textId="77777777" w:rsidR="00A67649" w:rsidRDefault="00A67649" w:rsidP="00A67649"/>
    <w:p w14:paraId="7A085FEE" w14:textId="77777777" w:rsidR="00A67649" w:rsidRDefault="00A67649" w:rsidP="00A67649">
      <w:r>
        <w:t>Based on the process of execution of thread, people said there are 5 states of a thread</w:t>
      </w:r>
      <w:r w:rsidRPr="004F4502">
        <w:rPr>
          <w:noProof/>
          <w:lang w:eastAsia="en-US"/>
        </w:rPr>
        <w:drawing>
          <wp:inline distT="0" distB="0" distL="0" distR="0" wp14:anchorId="1FA84751" wp14:editId="15C4B263">
            <wp:extent cx="4127727" cy="1800103"/>
            <wp:effectExtent l="0" t="0" r="6350" b="0"/>
            <wp:docPr id="47" name="Picture 47" descr="E:\users\Kaveti_s\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sers\Kaveti_s\Desktop\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61970" cy="1815036"/>
                    </a:xfrm>
                    <a:prstGeom prst="rect">
                      <a:avLst/>
                    </a:prstGeom>
                    <a:noFill/>
                    <a:ln>
                      <a:noFill/>
                    </a:ln>
                  </pic:spPr>
                </pic:pic>
              </a:graphicData>
            </a:graphic>
          </wp:inline>
        </w:drawing>
      </w:r>
    </w:p>
    <w:p w14:paraId="2E553109" w14:textId="1D5F0ADB" w:rsidR="00A67649" w:rsidRDefault="00A67649" w:rsidP="00A67649">
      <w:pPr>
        <w:rPr>
          <w:b/>
        </w:rPr>
      </w:pPr>
      <w:r w:rsidRPr="004F4502">
        <w:rPr>
          <w:b/>
          <w:u w:val="single"/>
        </w:rPr>
        <w:t>1. New</w:t>
      </w:r>
      <w:r>
        <w:t>:</w:t>
      </w:r>
      <w:r w:rsidRPr="009431E2">
        <w:t xml:space="preserve"> </w:t>
      </w:r>
      <w:r>
        <w:t xml:space="preserve">Thread is created and </w:t>
      </w:r>
      <w:r w:rsidRPr="009431E2">
        <w:t xml:space="preserve">about to enter into main memory. </w:t>
      </w:r>
      <w:r w:rsidRPr="009431E2">
        <w:rPr>
          <w:b/>
        </w:rPr>
        <w:t>i.e.</w:t>
      </w:r>
      <w:r>
        <w:t>, New</w:t>
      </w:r>
      <w:r w:rsidRPr="004F4502">
        <w:t xml:space="preserve"> Thread </w:t>
      </w:r>
      <w:r>
        <w:t xml:space="preserve">Object is created </w:t>
      </w:r>
      <w:r w:rsidRPr="004F4502">
        <w:t xml:space="preserve">but </w:t>
      </w:r>
      <w:r w:rsidRPr="009431E2">
        <w:rPr>
          <w:b/>
        </w:rPr>
        <w:t xml:space="preserve">before the invocation of </w:t>
      </w:r>
      <w:r w:rsidRPr="007A25A0">
        <w:rPr>
          <w:rStyle w:val="0SyntaxPinkChar"/>
        </w:rPr>
        <w:t>start()</w:t>
      </w:r>
      <w:r w:rsidRPr="009431E2">
        <w:rPr>
          <w:b/>
        </w:rPr>
        <w:t xml:space="preserve"> method.</w:t>
      </w:r>
    </w:p>
    <w:p w14:paraId="6230345F" w14:textId="77777777" w:rsidR="007A25A0" w:rsidRDefault="007A25A0" w:rsidP="00A67649">
      <w:pPr>
        <w:rPr>
          <w:b/>
        </w:rPr>
      </w:pPr>
    </w:p>
    <w:p w14:paraId="1546FE9D" w14:textId="3D4D7BBD" w:rsidR="00A67649" w:rsidRDefault="00A67649" w:rsidP="00A67649">
      <w:r w:rsidRPr="009431E2">
        <w:rPr>
          <w:b/>
          <w:u w:val="single"/>
        </w:rPr>
        <w:t>2. Ready/Runnable</w:t>
      </w:r>
      <w:r w:rsidRPr="009431E2">
        <w:t xml:space="preserve">: thread memory space </w:t>
      </w:r>
      <w:r w:rsidR="00A32A61" w:rsidRPr="009431E2">
        <w:t>allocated,</w:t>
      </w:r>
      <w:r w:rsidRPr="009431E2">
        <w:t xml:space="preserve"> and it is waiting for</w:t>
      </w:r>
      <w:r>
        <w:t xml:space="preserve"> </w:t>
      </w:r>
      <w:r w:rsidRPr="009431E2">
        <w:t>CPU for executing.</w:t>
      </w:r>
      <w:r>
        <w:t xml:space="preserve"> i.e., </w:t>
      </w:r>
      <w:r w:rsidRPr="00D766F1">
        <w:rPr>
          <w:b/>
        </w:rPr>
        <w:t xml:space="preserve">after invocation of </w:t>
      </w:r>
      <w:r w:rsidRPr="007A25A0">
        <w:rPr>
          <w:rStyle w:val="0SyntaxPinkChar"/>
        </w:rPr>
        <w:t>start()</w:t>
      </w:r>
      <w:r w:rsidRPr="00C56C02">
        <w:rPr>
          <w:b/>
          <w:color w:val="FF0000"/>
        </w:rPr>
        <w:t xml:space="preserve"> </w:t>
      </w:r>
      <w:r w:rsidRPr="00D766F1">
        <w:rPr>
          <w:b/>
        </w:rPr>
        <w:t>method</w:t>
      </w:r>
      <w:r w:rsidR="007A25A0">
        <w:rPr>
          <w:b/>
        </w:rPr>
        <w:t xml:space="preserve"> – before execution of </w:t>
      </w:r>
      <w:r w:rsidR="007A25A0" w:rsidRPr="007A25A0">
        <w:rPr>
          <w:rStyle w:val="0SyntaxPinkChar"/>
        </w:rPr>
        <w:t>run()</w:t>
      </w:r>
      <w:r w:rsidR="007A25A0">
        <w:rPr>
          <w:b/>
        </w:rPr>
        <w:t xml:space="preserve"> </w:t>
      </w:r>
      <w:r w:rsidRPr="009431E2">
        <w:t>, but the thread scheduler has not selected</w:t>
      </w:r>
    </w:p>
    <w:p w14:paraId="6090E949" w14:textId="77777777" w:rsidR="007A25A0" w:rsidRDefault="007A25A0" w:rsidP="00A67649"/>
    <w:p w14:paraId="5FA2866E" w14:textId="77777777" w:rsidR="00A67649" w:rsidRPr="009431E2" w:rsidRDefault="00A67649" w:rsidP="00A67649">
      <w:pPr>
        <w:rPr>
          <w:b/>
        </w:rPr>
      </w:pPr>
      <w:r w:rsidRPr="009431E2">
        <w:rPr>
          <w:b/>
          <w:u w:val="single"/>
        </w:rPr>
        <w:t>3. Running</w:t>
      </w:r>
      <w:r>
        <w:t xml:space="preserve">: thread is under the control of CPU. i.e., </w:t>
      </w:r>
      <w:r w:rsidRPr="00D766F1">
        <w:rPr>
          <w:b/>
        </w:rPr>
        <w:t>thread scheduler has selected</w:t>
      </w:r>
      <w:r>
        <w:rPr>
          <w:b/>
        </w:rPr>
        <w:t xml:space="preserve"> (</w:t>
      </w:r>
      <w:r w:rsidRPr="007A25A0">
        <w:rPr>
          <w:rStyle w:val="0SyntaxPinkChar"/>
        </w:rPr>
        <w:t>run()</w:t>
      </w:r>
      <w:r w:rsidRPr="00C56C02">
        <w:rPr>
          <w:b/>
          <w:color w:val="FF0000"/>
        </w:rPr>
        <w:t xml:space="preserve"> </w:t>
      </w:r>
      <w:r>
        <w:rPr>
          <w:b/>
        </w:rPr>
        <w:t>executing)</w:t>
      </w:r>
      <w:r>
        <w:t>.</w:t>
      </w:r>
    </w:p>
    <w:p w14:paraId="790C090B" w14:textId="0697EBEF" w:rsidR="00A67649" w:rsidRDefault="00A67649" w:rsidP="00A67649">
      <w:r w:rsidRPr="00D766F1">
        <w:rPr>
          <w:b/>
          <w:u w:val="single"/>
        </w:rPr>
        <w:t>4. Waiting:</w:t>
      </w:r>
      <w:r>
        <w:t xml:space="preserve"> </w:t>
      </w:r>
      <w:r w:rsidRPr="00D766F1">
        <w:t xml:space="preserve">This is the state when the thread is still </w:t>
      </w:r>
      <w:r w:rsidR="007A25A0" w:rsidRPr="00D766F1">
        <w:t>alive, but</w:t>
      </w:r>
      <w:r w:rsidR="007A25A0">
        <w:t xml:space="preserve"> it</w:t>
      </w:r>
      <w:r w:rsidRPr="00D766F1">
        <w:t xml:space="preserve"> is currently not eligible to run</w:t>
      </w:r>
      <w:r>
        <w:t>. Thread</w:t>
      </w:r>
      <w:r w:rsidRPr="00754CFA">
        <w:t xml:space="preserve"> is waiting because of the following factors:</w:t>
      </w:r>
    </w:p>
    <w:p w14:paraId="5DC3D817" w14:textId="77777777" w:rsidR="00A67649" w:rsidRDefault="00A67649" w:rsidP="006F728B">
      <w:pPr>
        <w:pStyle w:val="ListParagraph"/>
        <w:numPr>
          <w:ilvl w:val="0"/>
          <w:numId w:val="72"/>
        </w:numPr>
        <w:spacing w:line="240" w:lineRule="auto"/>
      </w:pPr>
      <w:r>
        <w:lastRenderedPageBreak/>
        <w:t xml:space="preserve">For the repeating CPU burst time of the thread  </w:t>
      </w:r>
    </w:p>
    <w:p w14:paraId="3D45D62E" w14:textId="77777777" w:rsidR="00A67649" w:rsidRDefault="00A67649" w:rsidP="006F728B">
      <w:pPr>
        <w:pStyle w:val="ListParagraph"/>
        <w:numPr>
          <w:ilvl w:val="0"/>
          <w:numId w:val="72"/>
        </w:numPr>
        <w:spacing w:line="240" w:lineRule="auto"/>
      </w:pPr>
      <w:r>
        <w:t xml:space="preserve">Make the thread to </w:t>
      </w:r>
      <w:r w:rsidRPr="001E34AF">
        <w:rPr>
          <w:b/>
          <w:bCs/>
        </w:rPr>
        <w:t>sleep</w:t>
      </w:r>
      <w:r>
        <w:t xml:space="preserve"> for some specified amount of time.</w:t>
      </w:r>
    </w:p>
    <w:p w14:paraId="3B3664CC" w14:textId="77777777" w:rsidR="00A67649" w:rsidRDefault="00A67649" w:rsidP="006F728B">
      <w:pPr>
        <w:pStyle w:val="ListParagraph"/>
        <w:numPr>
          <w:ilvl w:val="0"/>
          <w:numId w:val="72"/>
        </w:numPr>
        <w:spacing w:line="240" w:lineRule="auto"/>
      </w:pPr>
      <w:r>
        <w:t xml:space="preserve">Make the thread to </w:t>
      </w:r>
      <w:r w:rsidRPr="001E34AF">
        <w:rPr>
          <w:b/>
          <w:bCs/>
        </w:rPr>
        <w:t>suspend</w:t>
      </w:r>
      <w:r>
        <w:t>.</w:t>
      </w:r>
    </w:p>
    <w:p w14:paraId="30C5C7E4" w14:textId="77777777" w:rsidR="00A67649" w:rsidRDefault="00A67649" w:rsidP="006F728B">
      <w:pPr>
        <w:pStyle w:val="ListParagraph"/>
        <w:numPr>
          <w:ilvl w:val="0"/>
          <w:numId w:val="72"/>
        </w:numPr>
        <w:spacing w:line="240" w:lineRule="auto"/>
      </w:pPr>
      <w:r>
        <w:t xml:space="preserve">Make the thread to </w:t>
      </w:r>
      <w:r w:rsidRPr="001E34AF">
        <w:rPr>
          <w:b/>
          <w:bCs/>
        </w:rPr>
        <w:t>wait</w:t>
      </w:r>
      <w:r>
        <w:t xml:space="preserve"> for a period of time.</w:t>
      </w:r>
    </w:p>
    <w:p w14:paraId="2E92513E" w14:textId="55D4E505" w:rsidR="00A67649" w:rsidRDefault="00A67649" w:rsidP="006F728B">
      <w:pPr>
        <w:pStyle w:val="ListParagraph"/>
        <w:numPr>
          <w:ilvl w:val="0"/>
          <w:numId w:val="72"/>
        </w:numPr>
        <w:spacing w:line="240" w:lineRule="auto"/>
      </w:pPr>
      <w:r>
        <w:t xml:space="preserve">Make the thread to </w:t>
      </w:r>
      <w:r w:rsidRPr="001E34AF">
        <w:rPr>
          <w:b/>
          <w:bCs/>
        </w:rPr>
        <w:t>wait</w:t>
      </w:r>
      <w:r>
        <w:t xml:space="preserve"> without specifying waiting time.</w:t>
      </w:r>
    </w:p>
    <w:p w14:paraId="6362C69C" w14:textId="77777777" w:rsidR="007A25A0" w:rsidRDefault="007A25A0" w:rsidP="007A25A0">
      <w:pPr>
        <w:pStyle w:val="ListParagraph"/>
      </w:pPr>
    </w:p>
    <w:p w14:paraId="3E438214" w14:textId="5F6A27AF" w:rsidR="00A67649" w:rsidRDefault="00A67649" w:rsidP="00A67649">
      <w:r w:rsidRPr="00754CFA">
        <w:rPr>
          <w:b/>
          <w:u w:val="single"/>
        </w:rPr>
        <w:t>5. Terminated</w:t>
      </w:r>
      <w:r>
        <w:rPr>
          <w:b/>
          <w:u w:val="single"/>
        </w:rPr>
        <w:t xml:space="preserve">: </w:t>
      </w:r>
      <w:r w:rsidRPr="00754CFA">
        <w:t>thread has completed its total execution.</w:t>
      </w:r>
      <w:r>
        <w:t xml:space="preserve"> i.e., Exit form </w:t>
      </w:r>
      <w:r w:rsidRPr="007A25A0">
        <w:rPr>
          <w:rStyle w:val="0SyntaxPinkChar"/>
        </w:rPr>
        <w:t>run()</w:t>
      </w:r>
      <w:r>
        <w:t xml:space="preserve"> method</w:t>
      </w:r>
    </w:p>
    <w:p w14:paraId="5808CA4F" w14:textId="77777777" w:rsidR="007A25A0" w:rsidRDefault="007A25A0" w:rsidP="008D77BC">
      <w:pPr>
        <w:spacing w:line="240" w:lineRule="auto"/>
      </w:pPr>
    </w:p>
    <w:p w14:paraId="3EE208D7" w14:textId="0D42D597" w:rsidR="00A67649" w:rsidRDefault="00A67649" w:rsidP="00A67649">
      <w:r>
        <w:t>We have two ways of creating Thread,</w:t>
      </w:r>
    </w:p>
    <w:p w14:paraId="0079F634" w14:textId="77777777" w:rsidR="00A67649" w:rsidRPr="00477CCA" w:rsidRDefault="00A67649" w:rsidP="006F728B">
      <w:pPr>
        <w:pStyle w:val="ListParagraph"/>
        <w:numPr>
          <w:ilvl w:val="0"/>
          <w:numId w:val="74"/>
        </w:numPr>
        <w:rPr>
          <w:b/>
        </w:rPr>
      </w:pPr>
      <w:r w:rsidRPr="00477CCA">
        <w:rPr>
          <w:b/>
        </w:rPr>
        <w:t xml:space="preserve">by extending </w:t>
      </w:r>
      <w:r w:rsidRPr="007A25A0">
        <w:rPr>
          <w:rStyle w:val="0SyntaxPinkChar"/>
        </w:rPr>
        <w:t>java.lang.Thread</w:t>
      </w:r>
      <w:r w:rsidRPr="00F95EDA">
        <w:rPr>
          <w:color w:val="00B050"/>
        </w:rPr>
        <w:t xml:space="preserve"> </w:t>
      </w:r>
      <w:r w:rsidRPr="00477CCA">
        <w:rPr>
          <w:b/>
        </w:rPr>
        <w:t>class</w:t>
      </w:r>
      <w:r>
        <w:t xml:space="preserve"> </w:t>
      </w:r>
    </w:p>
    <w:p w14:paraId="61E6D10D" w14:textId="77777777" w:rsidR="00A67649" w:rsidRPr="00477CCA" w:rsidRDefault="00A67649" w:rsidP="006F728B">
      <w:pPr>
        <w:pStyle w:val="ListParagraph"/>
        <w:numPr>
          <w:ilvl w:val="0"/>
          <w:numId w:val="74"/>
        </w:numPr>
        <w:rPr>
          <w:b/>
        </w:rPr>
      </w:pPr>
      <w:r w:rsidRPr="00477CCA">
        <w:rPr>
          <w:b/>
        </w:rPr>
        <w:t xml:space="preserve">By implementing </w:t>
      </w:r>
      <w:r w:rsidRPr="007A25A0">
        <w:rPr>
          <w:rStyle w:val="0SyntaxPinkChar"/>
        </w:rPr>
        <w:t>java.lang.Runnable</w:t>
      </w:r>
      <w:r w:rsidRPr="00F95EDA">
        <w:rPr>
          <w:b/>
          <w:color w:val="00B050"/>
        </w:rPr>
        <w:t xml:space="preserve"> </w:t>
      </w:r>
      <w:r w:rsidRPr="00477CCA">
        <w:rPr>
          <w:b/>
        </w:rPr>
        <w:t xml:space="preserve">interface. </w:t>
      </w:r>
    </w:p>
    <w:p w14:paraId="6EEEC759" w14:textId="77777777" w:rsidR="00A67649" w:rsidRPr="0005639C" w:rsidRDefault="00A67649" w:rsidP="00A67649">
      <w:pPr>
        <w:pStyle w:val="Howitworks"/>
        <w:rPr>
          <w:sz w:val="20"/>
        </w:rPr>
      </w:pPr>
      <w:r w:rsidRPr="0005639C">
        <w:rPr>
          <w:sz w:val="20"/>
        </w:rPr>
        <w:t xml:space="preserve">In multi-threading we get only one exception known as </w:t>
      </w:r>
      <w:r w:rsidRPr="007A25A0">
        <w:rPr>
          <w:rStyle w:val="0SyntaxPinkChar"/>
          <w:color w:val="FFFF00"/>
        </w:rPr>
        <w:t>java.lang.InterruptedException.</w:t>
      </w:r>
    </w:p>
    <w:p w14:paraId="59628EA7" w14:textId="77777777" w:rsidR="00A67649" w:rsidRDefault="00A67649" w:rsidP="00A67649"/>
    <w:p w14:paraId="3507771B" w14:textId="77777777" w:rsidR="00A67649" w:rsidRDefault="00A67649" w:rsidP="00A67649">
      <w:pPr>
        <w:pStyle w:val="Heading2"/>
      </w:pPr>
      <w:bookmarkStart w:id="80" w:name="_Toc461734628"/>
      <w:bookmarkStart w:id="81" w:name="_Toc94350643"/>
      <w:r>
        <w:t>java.lang.Thread class</w:t>
      </w:r>
      <w:bookmarkEnd w:id="80"/>
      <w:bookmarkEnd w:id="81"/>
    </w:p>
    <w:p w14:paraId="7A7129DC" w14:textId="77777777" w:rsidR="00A67649" w:rsidRDefault="00A67649" w:rsidP="00A67649">
      <w:r>
        <w:t xml:space="preserve">Creating a flow of control in Java is nothing but creating an object of </w:t>
      </w:r>
      <w:r w:rsidRPr="00C26673">
        <w:rPr>
          <w:b/>
        </w:rPr>
        <w:t>java.lang.Thread</w:t>
      </w:r>
      <w:r>
        <w:t xml:space="preserve"> class.</w:t>
      </w:r>
    </w:p>
    <w:p w14:paraId="67DCF8CB" w14:textId="77777777" w:rsidR="007A25A0" w:rsidRDefault="007A25A0" w:rsidP="008D77BC">
      <w:pPr>
        <w:spacing w:line="240" w:lineRule="auto"/>
      </w:pPr>
    </w:p>
    <w:p w14:paraId="625FE211" w14:textId="47356E80" w:rsidR="00A67649" w:rsidRDefault="00A67649" w:rsidP="00A67649">
      <w:r>
        <w:t>An object of Thread class can be created in three ways. They are:</w:t>
      </w:r>
    </w:p>
    <w:p w14:paraId="13709DD7" w14:textId="77777777" w:rsidR="00A67649" w:rsidRDefault="00A67649" w:rsidP="006F728B">
      <w:pPr>
        <w:pStyle w:val="ListParagraph"/>
        <w:numPr>
          <w:ilvl w:val="0"/>
          <w:numId w:val="73"/>
        </w:numPr>
      </w:pPr>
      <w:r>
        <w:t xml:space="preserve">Directly </w:t>
      </w:r>
      <w:r w:rsidRPr="007A25A0">
        <w:rPr>
          <w:rStyle w:val="0SyntaxPinkChar"/>
        </w:rPr>
        <w:t>Thread t=new Thread ();</w:t>
      </w:r>
    </w:p>
    <w:p w14:paraId="6263F7A7" w14:textId="23416AD9" w:rsidR="00A67649" w:rsidRDefault="00A67649" w:rsidP="006F728B">
      <w:pPr>
        <w:pStyle w:val="ListParagraph"/>
        <w:numPr>
          <w:ilvl w:val="0"/>
          <w:numId w:val="73"/>
        </w:numPr>
      </w:pPr>
      <w:r>
        <w:t xml:space="preserve">Using factory method </w:t>
      </w:r>
      <w:r w:rsidRPr="007A25A0">
        <w:rPr>
          <w:rStyle w:val="0SyntaxPinkChar"/>
        </w:rPr>
        <w:t>Thread t1=Thread.currentThread();</w:t>
      </w:r>
    </w:p>
    <w:p w14:paraId="3020A480" w14:textId="77777777" w:rsidR="00A67649" w:rsidRPr="00F77C86" w:rsidRDefault="00A67649" w:rsidP="006F728B">
      <w:pPr>
        <w:pStyle w:val="ListParagraph"/>
        <w:numPr>
          <w:ilvl w:val="0"/>
          <w:numId w:val="73"/>
        </w:numPr>
      </w:pPr>
      <w:r>
        <w:t xml:space="preserve">Using sub-class that </w:t>
      </w:r>
      <w:r w:rsidRPr="007839E5">
        <w:rPr>
          <w:b/>
        </w:rPr>
        <w:t xml:space="preserve">extends </w:t>
      </w:r>
      <w:r w:rsidRPr="007A25A0">
        <w:rPr>
          <w:rStyle w:val="0SyntaxPinkChar"/>
        </w:rPr>
        <w:t>Thread</w:t>
      </w:r>
      <w:r w:rsidRPr="007839E5">
        <w:rPr>
          <w:b/>
        </w:rPr>
        <w:t xml:space="preserve"> class</w:t>
      </w:r>
    </w:p>
    <w:p w14:paraId="45D7FC4B" w14:textId="77777777" w:rsidR="007A25A0" w:rsidRDefault="007A25A0" w:rsidP="00A67649">
      <w:pPr>
        <w:rPr>
          <w:color w:val="00B050"/>
        </w:rPr>
      </w:pPr>
    </w:p>
    <w:p w14:paraId="6F538C60" w14:textId="1FACDE47" w:rsidR="00A67649" w:rsidRPr="00297799" w:rsidRDefault="00A67649" w:rsidP="008D77BC">
      <w:pPr>
        <w:spacing w:line="240" w:lineRule="auto"/>
        <w:rPr>
          <w:color w:val="00B050"/>
        </w:rPr>
      </w:pPr>
      <w:r>
        <w:rPr>
          <w:color w:val="00B050"/>
        </w:rPr>
        <w:t>p</w:t>
      </w:r>
      <w:r w:rsidRPr="00297799">
        <w:rPr>
          <w:color w:val="00B050"/>
        </w:rPr>
        <w:t xml:space="preserve">ublic class </w:t>
      </w:r>
      <w:r w:rsidRPr="00297799">
        <w:rPr>
          <w:b/>
          <w:color w:val="00B050"/>
        </w:rPr>
        <w:t xml:space="preserve">Thread </w:t>
      </w:r>
      <w:r w:rsidRPr="00297799">
        <w:rPr>
          <w:i/>
          <w:color w:val="00B050"/>
        </w:rPr>
        <w:t>extends</w:t>
      </w:r>
      <w:r w:rsidRPr="00297799">
        <w:rPr>
          <w:b/>
          <w:color w:val="00B050"/>
        </w:rPr>
        <w:t xml:space="preserve"> Object </w:t>
      </w:r>
      <w:r w:rsidRPr="00297799">
        <w:rPr>
          <w:i/>
          <w:color w:val="00B050"/>
        </w:rPr>
        <w:t>implement</w:t>
      </w:r>
      <w:r w:rsidRPr="00297799">
        <w:rPr>
          <w:b/>
          <w:i/>
          <w:color w:val="00B050"/>
        </w:rPr>
        <w:t>s</w:t>
      </w:r>
      <w:r w:rsidRPr="00297799">
        <w:rPr>
          <w:b/>
          <w:color w:val="00B050"/>
        </w:rPr>
        <w:t xml:space="preserve"> Runnable</w:t>
      </w:r>
    </w:p>
    <w:tbl>
      <w:tblPr>
        <w:tblStyle w:val="TableGrid"/>
        <w:tblW w:w="10045" w:type="dxa"/>
        <w:tblInd w:w="-113" w:type="dxa"/>
        <w:tblLook w:val="04A0" w:firstRow="1" w:lastRow="0" w:firstColumn="1" w:lastColumn="0" w:noHBand="0" w:noVBand="1"/>
      </w:tblPr>
      <w:tblGrid>
        <w:gridCol w:w="3356"/>
        <w:gridCol w:w="6689"/>
      </w:tblGrid>
      <w:tr w:rsidR="00A67649" w14:paraId="062C660F" w14:textId="77777777" w:rsidTr="008D77BC">
        <w:trPr>
          <w:trHeight w:val="179"/>
        </w:trPr>
        <w:tc>
          <w:tcPr>
            <w:tcW w:w="3356" w:type="dxa"/>
            <w:shd w:val="clear" w:color="auto" w:fill="A6A6A6" w:themeFill="background1" w:themeFillShade="A6"/>
          </w:tcPr>
          <w:p w14:paraId="733D42D2" w14:textId="77777777" w:rsidR="00A67649" w:rsidRPr="00F77C86" w:rsidRDefault="00A67649" w:rsidP="007F3A18">
            <w:pPr>
              <w:jc w:val="center"/>
              <w:rPr>
                <w:b/>
              </w:rPr>
            </w:pPr>
            <w:r w:rsidRPr="00F77C86">
              <w:rPr>
                <w:b/>
              </w:rPr>
              <w:t>Constructors</w:t>
            </w:r>
          </w:p>
        </w:tc>
        <w:tc>
          <w:tcPr>
            <w:tcW w:w="6689" w:type="dxa"/>
            <w:shd w:val="clear" w:color="auto" w:fill="A6A6A6" w:themeFill="background1" w:themeFillShade="A6"/>
          </w:tcPr>
          <w:p w14:paraId="10396D8D" w14:textId="77777777" w:rsidR="00A67649" w:rsidRPr="00F77C86" w:rsidRDefault="00A67649" w:rsidP="007F3A18">
            <w:pPr>
              <w:jc w:val="center"/>
              <w:rPr>
                <w:b/>
              </w:rPr>
            </w:pPr>
            <w:r>
              <w:rPr>
                <w:b/>
              </w:rPr>
              <w:t>Usage</w:t>
            </w:r>
          </w:p>
        </w:tc>
      </w:tr>
      <w:tr w:rsidR="00A67649" w14:paraId="4325D271" w14:textId="77777777" w:rsidTr="008D77BC">
        <w:trPr>
          <w:trHeight w:val="1077"/>
        </w:trPr>
        <w:tc>
          <w:tcPr>
            <w:tcW w:w="3356" w:type="dxa"/>
          </w:tcPr>
          <w:p w14:paraId="70540AE3" w14:textId="77777777" w:rsidR="00A67649" w:rsidRPr="001F3965" w:rsidRDefault="00A67649" w:rsidP="007A25A0">
            <w:pPr>
              <w:pStyle w:val="0SyntaxPink"/>
            </w:pPr>
            <w:r w:rsidRPr="001F3965">
              <w:t>Thread()</w:t>
            </w:r>
          </w:p>
          <w:p w14:paraId="29E48A6A" w14:textId="77777777" w:rsidR="007A25A0" w:rsidRDefault="007A25A0" w:rsidP="007A25A0">
            <w:pPr>
              <w:pStyle w:val="0SyntaxPink"/>
            </w:pPr>
          </w:p>
          <w:p w14:paraId="6332A491" w14:textId="519A5CBC" w:rsidR="00A67649" w:rsidRPr="001F3965" w:rsidRDefault="00A67649" w:rsidP="007A25A0">
            <w:pPr>
              <w:pStyle w:val="0SyntaxPink"/>
            </w:pPr>
            <w:r w:rsidRPr="001F3965">
              <w:t>Thread(String name)</w:t>
            </w:r>
          </w:p>
          <w:p w14:paraId="4AB105EE" w14:textId="77777777" w:rsidR="007A25A0" w:rsidRDefault="007A25A0" w:rsidP="007A25A0">
            <w:pPr>
              <w:pStyle w:val="0SyntaxPink"/>
            </w:pPr>
          </w:p>
          <w:p w14:paraId="03244739" w14:textId="77777777" w:rsidR="008D77BC" w:rsidRDefault="008D77BC" w:rsidP="007A25A0">
            <w:pPr>
              <w:pStyle w:val="0SyntaxPink"/>
            </w:pPr>
          </w:p>
          <w:p w14:paraId="28E0437E" w14:textId="28092D86" w:rsidR="00A67649" w:rsidRPr="001F3965" w:rsidRDefault="00A67649" w:rsidP="007A25A0">
            <w:pPr>
              <w:pStyle w:val="0SyntaxPink"/>
            </w:pPr>
            <w:r w:rsidRPr="001F3965">
              <w:t>Thread(Runnable r)</w:t>
            </w:r>
          </w:p>
          <w:p w14:paraId="3E89F311" w14:textId="77777777" w:rsidR="00A67649" w:rsidRPr="001F3965" w:rsidRDefault="00A67649" w:rsidP="007A25A0">
            <w:pPr>
              <w:pStyle w:val="0SyntaxPink"/>
            </w:pPr>
          </w:p>
          <w:p w14:paraId="523F3DBD" w14:textId="77777777" w:rsidR="008D77BC" w:rsidRDefault="008D77BC" w:rsidP="007A25A0">
            <w:pPr>
              <w:pStyle w:val="0SyntaxPink"/>
            </w:pPr>
          </w:p>
          <w:p w14:paraId="4D3EB927" w14:textId="21CD0B82" w:rsidR="00A67649" w:rsidRDefault="00A67649" w:rsidP="007A25A0">
            <w:pPr>
              <w:pStyle w:val="0SyntaxPink"/>
            </w:pPr>
            <w:r w:rsidRPr="001F3965">
              <w:t>Thread(Runnable r,</w:t>
            </w:r>
            <w:r>
              <w:t xml:space="preserve"> </w:t>
            </w:r>
            <w:r w:rsidRPr="001F3965">
              <w:t>String name)</w:t>
            </w:r>
          </w:p>
        </w:tc>
        <w:tc>
          <w:tcPr>
            <w:tcW w:w="6689" w:type="dxa"/>
          </w:tcPr>
          <w:p w14:paraId="7A51EF2C" w14:textId="77777777" w:rsidR="00A67649" w:rsidRDefault="00A67649" w:rsidP="007A25A0">
            <w:pPr>
              <w:spacing w:line="360" w:lineRule="auto"/>
            </w:pPr>
            <w:r>
              <w:t xml:space="preserve">Creates new Thread, whose default thread name is </w:t>
            </w:r>
            <w:r w:rsidRPr="008D77BC">
              <w:rPr>
                <w:b/>
                <w:bCs/>
              </w:rPr>
              <w:t>Thread-0</w:t>
            </w:r>
          </w:p>
          <w:p w14:paraId="34515B4E" w14:textId="77777777" w:rsidR="00A67649" w:rsidRDefault="00A67649" w:rsidP="007A25A0">
            <w:pPr>
              <w:spacing w:line="360" w:lineRule="auto"/>
            </w:pPr>
            <w:r>
              <w:t xml:space="preserve">Creates new Thread, with user defined thread name </w:t>
            </w:r>
          </w:p>
          <w:p w14:paraId="30287D9A" w14:textId="1B8756F0" w:rsidR="00A67649" w:rsidRDefault="00A67649" w:rsidP="007A25A0">
            <w:r>
              <w:t>Used for converting Runnable Object to Thread Object for accessing start() method with default thread name</w:t>
            </w:r>
          </w:p>
          <w:p w14:paraId="321F0357" w14:textId="77777777" w:rsidR="007A25A0" w:rsidRDefault="007A25A0" w:rsidP="007A25A0"/>
          <w:p w14:paraId="1C67549D" w14:textId="77777777" w:rsidR="00A67649" w:rsidRDefault="00A67649" w:rsidP="007A25A0">
            <w:r>
              <w:t>Used for converting Runnable Object to Thread Object with user-defined thread name</w:t>
            </w:r>
          </w:p>
        </w:tc>
      </w:tr>
    </w:tbl>
    <w:p w14:paraId="2E523443" w14:textId="77777777" w:rsidR="00652315" w:rsidRDefault="00652315" w:rsidP="00A67649"/>
    <w:p w14:paraId="3404DFA6" w14:textId="77777777" w:rsidR="00A67649" w:rsidRPr="00C40B42" w:rsidRDefault="00A67649" w:rsidP="00A67649">
      <w:pPr>
        <w:pStyle w:val="Qsns"/>
      </w:pPr>
      <w:r w:rsidRPr="00C40B42">
        <w:t xml:space="preserve">Instance Thread State Methods </w:t>
      </w:r>
    </w:p>
    <w:p w14:paraId="3A04A218" w14:textId="1577CC42" w:rsidR="00A67649" w:rsidRDefault="00A67649" w:rsidP="0005639C">
      <w:pPr>
        <w:rPr>
          <w:b/>
        </w:rPr>
      </w:pPr>
      <w:r w:rsidRPr="0054401D">
        <w:rPr>
          <w:b/>
          <w:u w:val="single"/>
        </w:rPr>
        <w:t xml:space="preserve">1. </w:t>
      </w:r>
      <w:r>
        <w:rPr>
          <w:b/>
          <w:u w:val="single"/>
        </w:rPr>
        <w:t>void</w:t>
      </w:r>
      <w:r w:rsidRPr="0054401D">
        <w:rPr>
          <w:b/>
          <w:u w:val="single"/>
        </w:rPr>
        <w:tab/>
        <w:t>start ()</w:t>
      </w:r>
      <w:r w:rsidRPr="0054401D">
        <w:rPr>
          <w:u w:val="single"/>
        </w:rPr>
        <w:tab/>
      </w:r>
      <w:r>
        <w:rPr>
          <w:u w:val="single"/>
        </w:rPr>
        <w:t xml:space="preserve">: </w:t>
      </w:r>
      <w:r w:rsidRPr="0054401D">
        <w:t xml:space="preserve">Used for making the </w:t>
      </w:r>
      <w:r w:rsidRPr="0054401D">
        <w:rPr>
          <w:b/>
        </w:rPr>
        <w:t>Thread to start to execute the thread logic</w:t>
      </w:r>
      <w:r w:rsidRPr="0054401D">
        <w:t xml:space="preserve">. The method start is </w:t>
      </w:r>
      <w:r w:rsidRPr="0054401D">
        <w:rPr>
          <w:b/>
        </w:rPr>
        <w:t>internally calling</w:t>
      </w:r>
      <w:r w:rsidRPr="0054401D">
        <w:t xml:space="preserve"> the method </w:t>
      </w:r>
      <w:r w:rsidRPr="0054401D">
        <w:rPr>
          <w:b/>
        </w:rPr>
        <w:t>run().</w:t>
      </w:r>
      <w:r w:rsidRPr="00884802">
        <w:rPr>
          <w:b/>
        </w:rPr>
        <w:tab/>
      </w:r>
    </w:p>
    <w:p w14:paraId="5ECB54CC" w14:textId="77777777" w:rsidR="00A67649" w:rsidRPr="00884802" w:rsidRDefault="00A67649" w:rsidP="00A67649">
      <w:pPr>
        <w:spacing w:line="240" w:lineRule="auto"/>
        <w:rPr>
          <w:b/>
        </w:rPr>
      </w:pPr>
    </w:p>
    <w:p w14:paraId="1D623516" w14:textId="77777777" w:rsidR="008D77BC" w:rsidRDefault="00A67649" w:rsidP="008D77BC">
      <w:r w:rsidRPr="0054401D">
        <w:rPr>
          <w:b/>
          <w:u w:val="single"/>
        </w:rPr>
        <w:t xml:space="preserve">2. </w:t>
      </w:r>
      <w:r>
        <w:rPr>
          <w:b/>
          <w:u w:val="single"/>
        </w:rPr>
        <w:t>void</w:t>
      </w:r>
      <w:r w:rsidRPr="0054401D">
        <w:rPr>
          <w:b/>
          <w:u w:val="single"/>
        </w:rPr>
        <w:tab/>
        <w:t>run()</w:t>
      </w:r>
      <w:r w:rsidR="008D77BC">
        <w:rPr>
          <w:b/>
          <w:u w:val="single"/>
        </w:rPr>
        <w:t xml:space="preserve">: </w:t>
      </w:r>
      <w:r w:rsidR="008D77BC">
        <w:rPr>
          <w:bCs/>
        </w:rPr>
        <w:t>T</w:t>
      </w:r>
      <w:r w:rsidRPr="0054401D">
        <w:t>hread logic must be defined only</w:t>
      </w:r>
      <w:r>
        <w:t xml:space="preserve"> in </w:t>
      </w:r>
      <w:r w:rsidRPr="008D77BC">
        <w:rPr>
          <w:rStyle w:val="0SyntaxPinkChar"/>
        </w:rPr>
        <w:t>run()</w:t>
      </w:r>
      <w:r w:rsidRPr="0054401D">
        <w:t xml:space="preserve"> method. When the thread is started, the JVM looks for the appropriate </w:t>
      </w:r>
      <w:r w:rsidRPr="008D77BC">
        <w:rPr>
          <w:rStyle w:val="0SyntaxPinkChar"/>
        </w:rPr>
        <w:t>run()</w:t>
      </w:r>
      <w:r w:rsidRPr="0054401D">
        <w:t xml:space="preserve"> method for</w:t>
      </w:r>
      <w:r>
        <w:t xml:space="preserve"> </w:t>
      </w:r>
      <w:r w:rsidRPr="0054401D">
        <w:t xml:space="preserve">executing the logic of the thread. </w:t>
      </w:r>
      <w:r w:rsidRPr="0054401D">
        <w:rPr>
          <w:b/>
        </w:rPr>
        <w:t xml:space="preserve">Thread class is a concrete </w:t>
      </w:r>
      <w:r w:rsidR="008D77BC" w:rsidRPr="0054401D">
        <w:rPr>
          <w:b/>
        </w:rPr>
        <w:t>class,</w:t>
      </w:r>
      <w:r w:rsidRPr="0054401D">
        <w:rPr>
          <w:b/>
        </w:rPr>
        <w:t xml:space="preserve"> and it contains all defined </w:t>
      </w:r>
      <w:r w:rsidR="008D77BC" w:rsidRPr="0054401D">
        <w:rPr>
          <w:b/>
        </w:rPr>
        <w:t>methods,</w:t>
      </w:r>
      <w:r w:rsidRPr="0054401D">
        <w:rPr>
          <w:b/>
        </w:rPr>
        <w:t xml:space="preserve"> and all these methods are final</w:t>
      </w:r>
      <w:r w:rsidRPr="0054401D">
        <w:t xml:space="preserve"> </w:t>
      </w:r>
      <w:r w:rsidRPr="0054401D">
        <w:rPr>
          <w:b/>
        </w:rPr>
        <w:t xml:space="preserve">except </w:t>
      </w:r>
      <w:r w:rsidRPr="008D77BC">
        <w:rPr>
          <w:rStyle w:val="0SyntaxPinkChar"/>
        </w:rPr>
        <w:t>run()</w:t>
      </w:r>
      <w:r w:rsidRPr="0054401D">
        <w:rPr>
          <w:b/>
        </w:rPr>
        <w:t xml:space="preserve"> method.</w:t>
      </w:r>
      <w:r w:rsidRPr="0054401D">
        <w:t xml:space="preserve"> </w:t>
      </w:r>
    </w:p>
    <w:p w14:paraId="6E7AE7F6" w14:textId="77777777" w:rsidR="008D77BC" w:rsidRDefault="008D77BC" w:rsidP="008D77BC"/>
    <w:p w14:paraId="39810D65" w14:textId="5B9B438A" w:rsidR="00A67649" w:rsidRDefault="00A67649" w:rsidP="008D77BC">
      <w:r w:rsidRPr="0071385A">
        <w:rPr>
          <w:b/>
          <w:color w:val="FF0000"/>
        </w:rPr>
        <w:t>run() method is by default contains a definition with null body</w:t>
      </w:r>
      <w:r w:rsidRPr="0054401D">
        <w:t>. Since we are providing the</w:t>
      </w:r>
      <w:r w:rsidR="008D77BC">
        <w:t xml:space="preserve"> </w:t>
      </w:r>
      <w:r w:rsidRPr="0054401D">
        <w:t xml:space="preserve">logic for the thread in </w:t>
      </w:r>
      <w:r w:rsidRPr="008D77BC">
        <w:rPr>
          <w:rStyle w:val="0SyntaxPinkChar"/>
        </w:rPr>
        <w:t>run()</w:t>
      </w:r>
      <w:r w:rsidRPr="0054401D">
        <w:t xml:space="preserve"> method. Hence it</w:t>
      </w:r>
      <w:r>
        <w:t xml:space="preserve"> </w:t>
      </w:r>
      <w:r w:rsidRPr="0054401D">
        <w:t>must be overridden by extending Thread class into our own class.</w:t>
      </w:r>
    </w:p>
    <w:p w14:paraId="26EBBC20" w14:textId="7DC87CD8" w:rsidR="00A67649" w:rsidRDefault="00A67649" w:rsidP="00A67649">
      <w:pPr>
        <w:rPr>
          <w:b/>
        </w:rPr>
      </w:pPr>
      <w:r w:rsidRPr="00BE0308">
        <w:rPr>
          <w:b/>
          <w:u w:val="single"/>
        </w:rPr>
        <w:lastRenderedPageBreak/>
        <w:t>3. void</w:t>
      </w:r>
      <w:r w:rsidRPr="00BE0308">
        <w:rPr>
          <w:b/>
          <w:u w:val="single"/>
        </w:rPr>
        <w:tab/>
        <w:t xml:space="preserve">suspend() </w:t>
      </w:r>
      <w:r>
        <w:rPr>
          <w:b/>
        </w:rPr>
        <w:t>-</w:t>
      </w:r>
      <w:r w:rsidRPr="00BE0308">
        <w:t xml:space="preserve"> </w:t>
      </w:r>
      <w:r>
        <w:t xml:space="preserve">This method is used for </w:t>
      </w:r>
      <w:r w:rsidRPr="00BE0308">
        <w:rPr>
          <w:b/>
        </w:rPr>
        <w:t>suspending the thread from current execution</w:t>
      </w:r>
      <w:r>
        <w:t xml:space="preserve"> of thread. When the thread is suspended</w:t>
      </w:r>
      <w:r w:rsidRPr="00BE0308">
        <w:rPr>
          <w:b/>
        </w:rPr>
        <w:t>, it sends to waiting state by keeping the temporary results in</w:t>
      </w:r>
      <w:r>
        <w:rPr>
          <w:b/>
        </w:rPr>
        <w:t xml:space="preserve"> Process</w:t>
      </w:r>
      <w:r w:rsidRPr="00BE0308">
        <w:rPr>
          <w:b/>
        </w:rPr>
        <w:t xml:space="preserve"> control block (PCB)</w:t>
      </w:r>
      <w:r w:rsidR="007B0F17">
        <w:rPr>
          <w:b/>
        </w:rPr>
        <w:t xml:space="preserve"> &amp; </w:t>
      </w:r>
      <w:r w:rsidR="007B0F17" w:rsidRPr="00E17EA4">
        <w:rPr>
          <w:b/>
        </w:rPr>
        <w:t>Thread</w:t>
      </w:r>
      <w:r w:rsidR="007B0F17">
        <w:rPr>
          <w:b/>
        </w:rPr>
        <w:t xml:space="preserve"> control block (T</w:t>
      </w:r>
      <w:r w:rsidR="007B0F17" w:rsidRPr="00E17EA4">
        <w:rPr>
          <w:b/>
        </w:rPr>
        <w:t>CB</w:t>
      </w:r>
      <w:r w:rsidR="007B0F17">
        <w:rPr>
          <w:b/>
        </w:rPr>
        <w:t>)</w:t>
      </w:r>
      <w:r>
        <w:t>.</w:t>
      </w:r>
      <w:r w:rsidRPr="00DD7290">
        <w:t xml:space="preserve"> (</w:t>
      </w:r>
      <w:r w:rsidRPr="00733FED">
        <w:rPr>
          <w:color w:val="FF0000"/>
        </w:rPr>
        <w:t>deprecated</w:t>
      </w:r>
      <w:r w:rsidRPr="00C40B42">
        <w:rPr>
          <w:b/>
        </w:rPr>
        <w:t>)</w:t>
      </w:r>
    </w:p>
    <w:p w14:paraId="3C9CE8B3" w14:textId="77777777" w:rsidR="00A67649" w:rsidRPr="00C40B42" w:rsidRDefault="00A67649" w:rsidP="00CF5D02">
      <w:pPr>
        <w:spacing w:line="240" w:lineRule="auto"/>
        <w:rPr>
          <w:b/>
        </w:rPr>
      </w:pPr>
    </w:p>
    <w:p w14:paraId="6A97E308" w14:textId="77777777" w:rsidR="00A67649" w:rsidRDefault="00A67649" w:rsidP="00A67649">
      <w:r w:rsidRPr="00BE0308">
        <w:rPr>
          <w:b/>
          <w:u w:val="single"/>
        </w:rPr>
        <w:t>4. void</w:t>
      </w:r>
      <w:r w:rsidRPr="00BE0308">
        <w:rPr>
          <w:b/>
          <w:u w:val="single"/>
        </w:rPr>
        <w:tab/>
        <w:t>resume()</w:t>
      </w:r>
      <w:r>
        <w:rPr>
          <w:b/>
        </w:rPr>
        <w:t xml:space="preserve"> -</w:t>
      </w:r>
      <w:r w:rsidRPr="00DD7290">
        <w:t>resumes suspend() Thread</w:t>
      </w:r>
      <w:r>
        <w:t>.</w:t>
      </w:r>
      <w:r w:rsidRPr="00BE0308">
        <w:t xml:space="preserve"> </w:t>
      </w:r>
      <w:r>
        <w:t xml:space="preserve">Resumed to start executing from where it left out previously by </w:t>
      </w:r>
      <w:r w:rsidRPr="00BE0308">
        <w:rPr>
          <w:b/>
        </w:rPr>
        <w:t>retri</w:t>
      </w:r>
      <w:r>
        <w:rPr>
          <w:b/>
        </w:rPr>
        <w:t>eving the previous result from P</w:t>
      </w:r>
      <w:r w:rsidRPr="00BE0308">
        <w:rPr>
          <w:b/>
        </w:rPr>
        <w:t xml:space="preserve">CB </w:t>
      </w:r>
      <w:r w:rsidRPr="00DD7290">
        <w:t>(</w:t>
      </w:r>
      <w:r w:rsidRPr="00DD7290">
        <w:rPr>
          <w:color w:val="FF0000"/>
        </w:rPr>
        <w:t>deprecated</w:t>
      </w:r>
      <w:r w:rsidRPr="00DD7290">
        <w:t>)</w:t>
      </w:r>
    </w:p>
    <w:p w14:paraId="5FED9919" w14:textId="77777777" w:rsidR="00A67649" w:rsidRPr="0054401D" w:rsidRDefault="00A67649" w:rsidP="00CF5D02">
      <w:pPr>
        <w:spacing w:line="240" w:lineRule="auto"/>
        <w:rPr>
          <w:b/>
        </w:rPr>
      </w:pPr>
    </w:p>
    <w:p w14:paraId="39174334" w14:textId="46FA550C" w:rsidR="00A67649" w:rsidRPr="00884802" w:rsidRDefault="00A67649" w:rsidP="00A67649">
      <w:pPr>
        <w:spacing w:line="360" w:lineRule="auto"/>
        <w:rPr>
          <w:b/>
        </w:rPr>
      </w:pPr>
      <w:r>
        <w:rPr>
          <w:b/>
        </w:rPr>
        <w:t>5.</w:t>
      </w:r>
      <w:r w:rsidRPr="00884802">
        <w:rPr>
          <w:b/>
        </w:rPr>
        <w:t xml:space="preserve"> void</w:t>
      </w:r>
      <w:r w:rsidRPr="00884802">
        <w:rPr>
          <w:b/>
        </w:rPr>
        <w:tab/>
        <w:t>interrupt()</w:t>
      </w:r>
      <w:r>
        <w:rPr>
          <w:b/>
        </w:rPr>
        <w:tab/>
        <w:t>-</w:t>
      </w:r>
      <w:r w:rsidRPr="00DD7290">
        <w:t xml:space="preserve">Interrupts </w:t>
      </w:r>
      <w:r w:rsidR="000D38AD">
        <w:t>Sleeping/Waiting</w:t>
      </w:r>
      <w:r w:rsidRPr="00DD7290">
        <w:t xml:space="preserve"> thread</w:t>
      </w:r>
      <w:r w:rsidRPr="00DD7290">
        <w:tab/>
      </w:r>
    </w:p>
    <w:p w14:paraId="4C79E3AD" w14:textId="77777777" w:rsidR="00A67649" w:rsidRPr="00884802" w:rsidRDefault="00A67649" w:rsidP="00A67649">
      <w:pPr>
        <w:spacing w:line="360" w:lineRule="auto"/>
        <w:rPr>
          <w:b/>
        </w:rPr>
      </w:pPr>
      <w:r>
        <w:rPr>
          <w:b/>
        </w:rPr>
        <w:t>6.</w:t>
      </w:r>
      <w:r w:rsidRPr="00884802">
        <w:rPr>
          <w:b/>
        </w:rPr>
        <w:t xml:space="preserve"> void</w:t>
      </w:r>
      <w:r w:rsidRPr="00884802">
        <w:rPr>
          <w:b/>
        </w:rPr>
        <w:tab/>
        <w:t>join()</w:t>
      </w:r>
      <w:r w:rsidRPr="00884802">
        <w:rPr>
          <w:b/>
        </w:rPr>
        <w:tab/>
      </w:r>
      <w:r>
        <w:rPr>
          <w:b/>
        </w:rPr>
        <w:tab/>
        <w:t>-</w:t>
      </w:r>
      <w:r w:rsidRPr="00DD7290">
        <w:t>Waits for this thread to die.</w:t>
      </w:r>
      <w:r w:rsidRPr="00DD7290">
        <w:tab/>
      </w:r>
    </w:p>
    <w:p w14:paraId="7B20501E" w14:textId="69834507" w:rsidR="00A67649" w:rsidRPr="00884802" w:rsidRDefault="00A67649" w:rsidP="00A67649">
      <w:pPr>
        <w:spacing w:line="360" w:lineRule="auto"/>
        <w:rPr>
          <w:b/>
        </w:rPr>
      </w:pPr>
      <w:r>
        <w:rPr>
          <w:b/>
        </w:rPr>
        <w:t>7.</w:t>
      </w:r>
      <w:r w:rsidRPr="00884802">
        <w:rPr>
          <w:b/>
        </w:rPr>
        <w:t xml:space="preserve"> void</w:t>
      </w:r>
      <w:r w:rsidRPr="00884802">
        <w:rPr>
          <w:b/>
        </w:rPr>
        <w:tab/>
        <w:t>join(long</w:t>
      </w:r>
      <w:r>
        <w:rPr>
          <w:b/>
        </w:rPr>
        <w:t xml:space="preserve"> mil</w:t>
      </w:r>
      <w:r w:rsidRPr="00884802">
        <w:rPr>
          <w:b/>
        </w:rPr>
        <w:t>)</w:t>
      </w:r>
      <w:r>
        <w:rPr>
          <w:b/>
        </w:rPr>
        <w:tab/>
        <w:t>-</w:t>
      </w:r>
      <w:r w:rsidRPr="00DD7290">
        <w:t xml:space="preserve">Waits at most </w:t>
      </w:r>
      <w:r w:rsidR="00733FED">
        <w:t xml:space="preserve">given </w:t>
      </w:r>
      <w:r w:rsidRPr="00DD7290">
        <w:t xml:space="preserve">milliseconds for this </w:t>
      </w:r>
      <w:r w:rsidRPr="00DD7290">
        <w:rPr>
          <w:b/>
        </w:rPr>
        <w:t>thread to die</w:t>
      </w:r>
      <w:r w:rsidRPr="00884802">
        <w:rPr>
          <w:b/>
        </w:rPr>
        <w:tab/>
      </w:r>
    </w:p>
    <w:p w14:paraId="3DA9AD2A" w14:textId="01AAFD13" w:rsidR="00A67649" w:rsidRDefault="00A67649" w:rsidP="00244015">
      <w:pPr>
        <w:spacing w:line="240" w:lineRule="auto"/>
        <w:rPr>
          <w:b/>
        </w:rPr>
      </w:pPr>
      <w:r>
        <w:rPr>
          <w:b/>
        </w:rPr>
        <w:t>8.</w:t>
      </w:r>
      <w:r w:rsidRPr="00884802">
        <w:rPr>
          <w:b/>
        </w:rPr>
        <w:t xml:space="preserve"> void</w:t>
      </w:r>
      <w:r w:rsidRPr="00884802">
        <w:rPr>
          <w:b/>
        </w:rPr>
        <w:tab/>
        <w:t>stop()</w:t>
      </w:r>
      <w:r w:rsidRPr="00884802">
        <w:rPr>
          <w:b/>
        </w:rPr>
        <w:tab/>
      </w:r>
      <w:r>
        <w:rPr>
          <w:b/>
        </w:rPr>
        <w:tab/>
        <w:t>-</w:t>
      </w:r>
      <w:r w:rsidRPr="00DD7290">
        <w:t>is used to stop the thread(</w:t>
      </w:r>
      <w:r w:rsidRPr="00DD7290">
        <w:rPr>
          <w:color w:val="FF0000"/>
        </w:rPr>
        <w:t>deprecated</w:t>
      </w:r>
      <w:r w:rsidRPr="00DD7290">
        <w:t>).</w:t>
      </w:r>
    </w:p>
    <w:p w14:paraId="316501EB" w14:textId="77777777" w:rsidR="00A67649" w:rsidRPr="00C40B42" w:rsidRDefault="00A67649" w:rsidP="00A80298">
      <w:pPr>
        <w:pStyle w:val="Qsns"/>
        <w:spacing w:before="240"/>
      </w:pPr>
      <w:r>
        <w:t>Static</w:t>
      </w:r>
      <w:r w:rsidRPr="00C40B42">
        <w:t xml:space="preserve"> Methods </w:t>
      </w:r>
    </w:p>
    <w:tbl>
      <w:tblPr>
        <w:tblW w:w="944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40"/>
      </w:tblGrid>
      <w:tr w:rsidR="00A67649" w14:paraId="3CD2E287" w14:textId="77777777" w:rsidTr="00CF5D02">
        <w:trPr>
          <w:trHeight w:val="735"/>
        </w:trPr>
        <w:tc>
          <w:tcPr>
            <w:tcW w:w="9440" w:type="dxa"/>
          </w:tcPr>
          <w:p w14:paraId="0B077029" w14:textId="5E044537" w:rsidR="00A67649" w:rsidRDefault="00733FED" w:rsidP="00733FED">
            <w:pPr>
              <w:spacing w:line="360" w:lineRule="auto"/>
            </w:pPr>
            <w:r w:rsidRPr="00733FED">
              <w:rPr>
                <w:bCs/>
              </w:rPr>
              <w:t>s</w:t>
            </w:r>
            <w:r w:rsidR="00A67649" w:rsidRPr="00733FED">
              <w:rPr>
                <w:bCs/>
              </w:rPr>
              <w:t>tatic void</w:t>
            </w:r>
            <w:r w:rsidR="00A67649" w:rsidRPr="00787FE1">
              <w:rPr>
                <w:b/>
              </w:rPr>
              <w:t xml:space="preserve"> </w:t>
            </w:r>
            <w:r w:rsidR="00A67649" w:rsidRPr="00733FED">
              <w:rPr>
                <w:rStyle w:val="0SyntaxPinkChar"/>
              </w:rPr>
              <w:t>sleep(long ms)</w:t>
            </w:r>
            <w:r w:rsidR="00A67649">
              <w:t xml:space="preserve"> </w:t>
            </w:r>
            <w:r w:rsidR="00A67649">
              <w:tab/>
              <w:t>- sleeps/temporary block the thread for specified amount of time</w:t>
            </w:r>
          </w:p>
          <w:p w14:paraId="37669BED" w14:textId="26445CB3" w:rsidR="00A67649" w:rsidRDefault="00733FED" w:rsidP="00733FED">
            <w:pPr>
              <w:spacing w:line="360" w:lineRule="auto"/>
            </w:pPr>
            <w:r w:rsidRPr="00733FED">
              <w:rPr>
                <w:bCs/>
              </w:rPr>
              <w:t>s</w:t>
            </w:r>
            <w:r w:rsidR="00A67649" w:rsidRPr="00733FED">
              <w:rPr>
                <w:bCs/>
              </w:rPr>
              <w:t>tatic void</w:t>
            </w:r>
            <w:r w:rsidR="00A67649" w:rsidRPr="00787FE1">
              <w:rPr>
                <w:b/>
              </w:rPr>
              <w:t xml:space="preserve"> </w:t>
            </w:r>
            <w:r w:rsidR="00A67649" w:rsidRPr="00733FED">
              <w:rPr>
                <w:rStyle w:val="0SyntaxPinkChar"/>
              </w:rPr>
              <w:t>yield()</w:t>
            </w:r>
            <w:r w:rsidR="00A67649" w:rsidRPr="00787FE1">
              <w:rPr>
                <w:b/>
              </w:rPr>
              <w:tab/>
            </w:r>
            <w:r w:rsidR="00A67649">
              <w:tab/>
              <w:t>- pause current thread and allow other threads to execute</w:t>
            </w:r>
          </w:p>
          <w:p w14:paraId="7678B46D" w14:textId="741A144C" w:rsidR="00A67649" w:rsidRDefault="00733FED" w:rsidP="00733FED">
            <w:pPr>
              <w:spacing w:line="360" w:lineRule="auto"/>
            </w:pPr>
            <w:r w:rsidRPr="00733FED">
              <w:rPr>
                <w:bCs/>
              </w:rPr>
              <w:t>s</w:t>
            </w:r>
            <w:r w:rsidR="00A67649" w:rsidRPr="00733FED">
              <w:rPr>
                <w:bCs/>
              </w:rPr>
              <w:t xml:space="preserve">tatic </w:t>
            </w:r>
            <w:r w:rsidR="00A67649" w:rsidRPr="00347BB8">
              <w:rPr>
                <w:rStyle w:val="0SyntaxPinkChar"/>
              </w:rPr>
              <w:t>Thread</w:t>
            </w:r>
            <w:r w:rsidR="00A67649">
              <w:rPr>
                <w:b/>
              </w:rPr>
              <w:t xml:space="preserve"> </w:t>
            </w:r>
            <w:r w:rsidR="00A67649" w:rsidRPr="00733FED">
              <w:rPr>
                <w:rStyle w:val="0SyntaxPinkChar"/>
              </w:rPr>
              <w:t>currentThread()</w:t>
            </w:r>
            <w:r w:rsidR="00E2707E">
              <w:rPr>
                <w:rStyle w:val="0SyntaxPinkChar"/>
              </w:rPr>
              <w:t xml:space="preserve">  </w:t>
            </w:r>
            <w:r w:rsidR="00A67649" w:rsidRPr="00347BB8">
              <w:rPr>
                <w:bCs/>
              </w:rPr>
              <w:t>-</w:t>
            </w:r>
            <w:r w:rsidR="00347BB8">
              <w:rPr>
                <w:b/>
              </w:rPr>
              <w:t xml:space="preserve"> </w:t>
            </w:r>
            <w:r w:rsidR="00A67649">
              <w:t xml:space="preserve">Get currently running thread Object. mainly used in </w:t>
            </w:r>
            <w:r w:rsidR="00A67649" w:rsidRPr="001C087E">
              <w:rPr>
                <w:b/>
              </w:rPr>
              <w:t>run()</w:t>
            </w:r>
          </w:p>
          <w:p w14:paraId="0FAEB7EE" w14:textId="2789A112" w:rsidR="00A67649" w:rsidRDefault="00733FED" w:rsidP="00CF5D02">
            <w:pPr>
              <w:spacing w:line="240" w:lineRule="auto"/>
            </w:pPr>
            <w:r w:rsidRPr="00733FED">
              <w:rPr>
                <w:bCs/>
              </w:rPr>
              <w:t>s</w:t>
            </w:r>
            <w:r w:rsidR="00A67649" w:rsidRPr="00733FED">
              <w:rPr>
                <w:bCs/>
              </w:rPr>
              <w:t>tatic int</w:t>
            </w:r>
            <w:r w:rsidR="00A67649" w:rsidRPr="00787FE1">
              <w:rPr>
                <w:b/>
              </w:rPr>
              <w:t xml:space="preserve"> </w:t>
            </w:r>
            <w:r w:rsidR="00A67649" w:rsidRPr="00733FED">
              <w:rPr>
                <w:rStyle w:val="0SyntaxPinkChar"/>
              </w:rPr>
              <w:t>activeCount()</w:t>
            </w:r>
            <w:r w:rsidR="00A67649">
              <w:tab/>
            </w:r>
            <w:r w:rsidR="00E2707E">
              <w:t xml:space="preserve">             </w:t>
            </w:r>
            <w:r w:rsidR="00A67649">
              <w:t>-</w:t>
            </w:r>
            <w:r w:rsidR="00347BB8">
              <w:t xml:space="preserve"> </w:t>
            </w:r>
            <w:r w:rsidR="00A67649">
              <w:t>Counts the no.of active threads in current thread group&amp; subgroups.</w:t>
            </w:r>
          </w:p>
        </w:tc>
      </w:tr>
    </w:tbl>
    <w:p w14:paraId="0149304F" w14:textId="77777777" w:rsidR="00A67649" w:rsidRDefault="00A67649" w:rsidP="00CF5D02">
      <w:pPr>
        <w:spacing w:line="240" w:lineRule="auto"/>
      </w:pPr>
    </w:p>
    <w:tbl>
      <w:tblPr>
        <w:tblpPr w:leftFromText="180" w:rightFromText="180" w:vertAnchor="text" w:horzAnchor="margin" w:tblpX="-95" w:tblpY="401"/>
        <w:tblW w:w="9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29"/>
      </w:tblGrid>
      <w:tr w:rsidR="00A67649" w14:paraId="421BDE7D" w14:textId="77777777" w:rsidTr="006C0623">
        <w:trPr>
          <w:trHeight w:val="870"/>
        </w:trPr>
        <w:tc>
          <w:tcPr>
            <w:tcW w:w="9529" w:type="dxa"/>
          </w:tcPr>
          <w:p w14:paraId="6FCF0350" w14:textId="77777777" w:rsidR="00A67649" w:rsidRDefault="00A67649" w:rsidP="006C0623">
            <w:pPr>
              <w:spacing w:line="360" w:lineRule="auto"/>
            </w:pPr>
            <w:r w:rsidRPr="00B15068">
              <w:rPr>
                <w:bCs/>
              </w:rPr>
              <w:t>void</w:t>
            </w:r>
            <w:r w:rsidRPr="00FA5B2F">
              <w:rPr>
                <w:b/>
              </w:rPr>
              <w:t xml:space="preserve"> </w:t>
            </w:r>
            <w:r w:rsidRPr="00B15068">
              <w:rPr>
                <w:rStyle w:val="0SyntaxPinkChar"/>
              </w:rPr>
              <w:t>wait()</w:t>
            </w:r>
            <w:r w:rsidRPr="00FA5B2F">
              <w:rPr>
                <w:b/>
              </w:rPr>
              <w:tab/>
            </w:r>
            <w:r>
              <w:tab/>
              <w:t>- waits the current thread until another thread invokes the notify()</w:t>
            </w:r>
          </w:p>
          <w:p w14:paraId="73BF123D" w14:textId="457C6462" w:rsidR="00A67649" w:rsidRDefault="00A67649" w:rsidP="006C0623">
            <w:pPr>
              <w:spacing w:line="240" w:lineRule="auto"/>
              <w:ind w:left="2160" w:hanging="2160"/>
            </w:pPr>
            <w:r w:rsidRPr="00B15068">
              <w:rPr>
                <w:bCs/>
              </w:rPr>
              <w:t>void</w:t>
            </w:r>
            <w:r w:rsidRPr="00FA5B2F">
              <w:rPr>
                <w:b/>
              </w:rPr>
              <w:t xml:space="preserve"> </w:t>
            </w:r>
            <w:r w:rsidRPr="00B15068">
              <w:rPr>
                <w:rStyle w:val="0SyntaxPinkChar"/>
              </w:rPr>
              <w:t>wait(long ms</w:t>
            </w:r>
            <w:r w:rsidRPr="00FA5B2F">
              <w:rPr>
                <w:b/>
              </w:rPr>
              <w:t>)</w:t>
            </w:r>
            <w:r>
              <w:rPr>
                <w:b/>
              </w:rPr>
              <w:tab/>
              <w:t>-</w:t>
            </w:r>
            <w:r>
              <w:t xml:space="preserve"> waits the current thread until another thread invokes the notify()/specified amount of time</w:t>
            </w:r>
          </w:p>
          <w:p w14:paraId="042BB569" w14:textId="77777777" w:rsidR="00A67649" w:rsidRDefault="00A67649" w:rsidP="006C0623">
            <w:pPr>
              <w:spacing w:line="360" w:lineRule="auto"/>
            </w:pPr>
            <w:r w:rsidRPr="00B15068">
              <w:rPr>
                <w:bCs/>
              </w:rPr>
              <w:t>void</w:t>
            </w:r>
            <w:r>
              <w:rPr>
                <w:b/>
              </w:rPr>
              <w:t xml:space="preserve"> </w:t>
            </w:r>
            <w:r w:rsidRPr="00B15068">
              <w:rPr>
                <w:rStyle w:val="0SyntaxPinkChar"/>
              </w:rPr>
              <w:t>notify()</w:t>
            </w:r>
            <w:r w:rsidRPr="00FA5B2F">
              <w:rPr>
                <w:b/>
              </w:rPr>
              <w:tab/>
            </w:r>
            <w:r>
              <w:tab/>
              <w:t>-Wakes up a single thread that is waiting on this object's monitor.</w:t>
            </w:r>
          </w:p>
          <w:p w14:paraId="1BDB2B61" w14:textId="77777777" w:rsidR="00A67649" w:rsidRDefault="00A67649" w:rsidP="006C0623">
            <w:pPr>
              <w:spacing w:line="240" w:lineRule="auto"/>
              <w:rPr>
                <w:b/>
              </w:rPr>
            </w:pPr>
            <w:r w:rsidRPr="00B15068">
              <w:rPr>
                <w:bCs/>
              </w:rPr>
              <w:t>void</w:t>
            </w:r>
            <w:r>
              <w:rPr>
                <w:b/>
              </w:rPr>
              <w:t xml:space="preserve"> </w:t>
            </w:r>
            <w:r w:rsidRPr="00B15068">
              <w:rPr>
                <w:rStyle w:val="0SyntaxPinkChar"/>
              </w:rPr>
              <w:t>notifyAll()</w:t>
            </w:r>
            <w:r>
              <w:tab/>
              <w:t>-Wakes up all threads that are waiting on this object's monitor.</w:t>
            </w:r>
          </w:p>
        </w:tc>
      </w:tr>
    </w:tbl>
    <w:p w14:paraId="4233285E" w14:textId="77777777" w:rsidR="00A67649" w:rsidRDefault="00A67649" w:rsidP="00A80298">
      <w:pPr>
        <w:pStyle w:val="Qsns"/>
      </w:pPr>
      <w:r w:rsidRPr="00787FE1">
        <w:t xml:space="preserve"> Object</w:t>
      </w:r>
      <w:r>
        <w:t xml:space="preserve"> class methods used in Multithreading </w:t>
      </w:r>
    </w:p>
    <w:p w14:paraId="0A3C15AE" w14:textId="22ABADA8" w:rsidR="00A67649" w:rsidRDefault="00A67649" w:rsidP="00244015">
      <w:pPr>
        <w:spacing w:line="240" w:lineRule="auto"/>
      </w:pPr>
    </w:p>
    <w:p w14:paraId="3E1870C1" w14:textId="36734893" w:rsidR="00A67649" w:rsidRDefault="00A67649" w:rsidP="00A80298">
      <w:pPr>
        <w:pStyle w:val="Qsns"/>
      </w:pPr>
      <w:r>
        <w:t>Other useful instance methods</w:t>
      </w:r>
      <w:r w:rsidR="000B1286">
        <w:t xml:space="preserve"> of Thread Class</w:t>
      </w:r>
    </w:p>
    <w:tbl>
      <w:tblPr>
        <w:tblW w:w="941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12"/>
      </w:tblGrid>
      <w:tr w:rsidR="00A67649" w14:paraId="66D6F3D7" w14:textId="77777777" w:rsidTr="00A80298">
        <w:trPr>
          <w:trHeight w:val="2461"/>
        </w:trPr>
        <w:tc>
          <w:tcPr>
            <w:tcW w:w="9412" w:type="dxa"/>
          </w:tcPr>
          <w:p w14:paraId="4AAA6CF6" w14:textId="76577841" w:rsidR="00A67649" w:rsidRDefault="00A67649" w:rsidP="006F728B">
            <w:pPr>
              <w:pStyle w:val="ListParagraph"/>
              <w:numPr>
                <w:ilvl w:val="0"/>
                <w:numId w:val="75"/>
              </w:numPr>
            </w:pPr>
            <w:r w:rsidRPr="007F359A">
              <w:rPr>
                <w:b/>
              </w:rPr>
              <w:t>void</w:t>
            </w:r>
            <w:r w:rsidR="002C1BED">
              <w:rPr>
                <w:b/>
              </w:rPr>
              <w:t xml:space="preserve"> </w:t>
            </w:r>
            <w:r w:rsidRPr="007F359A">
              <w:rPr>
                <w:b/>
              </w:rPr>
              <w:t>setName(String name)</w:t>
            </w:r>
            <w:r>
              <w:t xml:space="preserve">  </w:t>
            </w:r>
            <w:r w:rsidR="005C4FAB">
              <w:t xml:space="preserve">  </w:t>
            </w:r>
            <w:r>
              <w:t xml:space="preserve"> -set thread's name</w:t>
            </w:r>
          </w:p>
          <w:p w14:paraId="0722F2D6" w14:textId="352E3985" w:rsidR="00A67649" w:rsidRDefault="00A67649" w:rsidP="006F728B">
            <w:pPr>
              <w:pStyle w:val="ListParagraph"/>
              <w:numPr>
                <w:ilvl w:val="0"/>
                <w:numId w:val="75"/>
              </w:numPr>
            </w:pPr>
            <w:r w:rsidRPr="007F359A">
              <w:rPr>
                <w:b/>
              </w:rPr>
              <w:t>String</w:t>
            </w:r>
            <w:r w:rsidR="002C1BED">
              <w:rPr>
                <w:b/>
              </w:rPr>
              <w:t xml:space="preserve"> </w:t>
            </w:r>
            <w:r w:rsidRPr="007F359A">
              <w:rPr>
                <w:b/>
              </w:rPr>
              <w:t>getName()</w:t>
            </w:r>
            <w:r w:rsidRPr="007F359A">
              <w:rPr>
                <w:b/>
              </w:rPr>
              <w:tab/>
            </w:r>
            <w:r>
              <w:t xml:space="preserve">                    -Returns this thread's name.</w:t>
            </w:r>
          </w:p>
          <w:p w14:paraId="62CAAA92" w14:textId="2AF672C8" w:rsidR="00A67649" w:rsidRDefault="00A67649" w:rsidP="006F728B">
            <w:pPr>
              <w:pStyle w:val="ListParagraph"/>
              <w:numPr>
                <w:ilvl w:val="0"/>
                <w:numId w:val="75"/>
              </w:numPr>
            </w:pPr>
            <w:r w:rsidRPr="007F359A">
              <w:rPr>
                <w:b/>
              </w:rPr>
              <w:t>long getId()</w:t>
            </w:r>
            <w:r w:rsidRPr="007F359A">
              <w:rPr>
                <w:b/>
              </w:rPr>
              <w:tab/>
            </w:r>
            <w:r w:rsidRPr="00126EFC">
              <w:tab/>
            </w:r>
            <w:r>
              <w:t xml:space="preserve">      -</w:t>
            </w:r>
            <w:r w:rsidRPr="00126EFC">
              <w:t>Returns the identifier of this Thread.</w:t>
            </w:r>
          </w:p>
          <w:p w14:paraId="13FE9109" w14:textId="0C4B6A70" w:rsidR="00A67649" w:rsidRDefault="00A67649" w:rsidP="006F728B">
            <w:pPr>
              <w:pStyle w:val="ListParagraph"/>
              <w:numPr>
                <w:ilvl w:val="0"/>
                <w:numId w:val="75"/>
              </w:numPr>
            </w:pPr>
            <w:r w:rsidRPr="007F359A">
              <w:rPr>
                <w:b/>
              </w:rPr>
              <w:t>void setDaemon(boolean on)</w:t>
            </w:r>
            <w:r w:rsidR="005C4FAB">
              <w:rPr>
                <w:b/>
              </w:rPr>
              <w:t xml:space="preserve">   </w:t>
            </w:r>
            <w:r>
              <w:t>-</w:t>
            </w:r>
            <w:r w:rsidRPr="00126EFC">
              <w:t>Marks this thread as either a daemon thread</w:t>
            </w:r>
          </w:p>
          <w:p w14:paraId="280ED2A0" w14:textId="77777777" w:rsidR="00A67649" w:rsidRDefault="00A67649" w:rsidP="006F728B">
            <w:pPr>
              <w:pStyle w:val="ListParagraph"/>
              <w:numPr>
                <w:ilvl w:val="0"/>
                <w:numId w:val="75"/>
              </w:numPr>
            </w:pPr>
            <w:r w:rsidRPr="007F359A">
              <w:rPr>
                <w:b/>
              </w:rPr>
              <w:t>int getPriority()</w:t>
            </w:r>
            <w:r w:rsidRPr="007F359A">
              <w:rPr>
                <w:b/>
              </w:rPr>
              <w:tab/>
            </w:r>
            <w:r>
              <w:t xml:space="preserve">                    -Returns this thread's priority.</w:t>
            </w:r>
          </w:p>
          <w:p w14:paraId="5BB2FB1F" w14:textId="3A8D04A2" w:rsidR="00A67649" w:rsidRDefault="00A67649" w:rsidP="006F728B">
            <w:pPr>
              <w:pStyle w:val="ListParagraph"/>
              <w:numPr>
                <w:ilvl w:val="0"/>
                <w:numId w:val="75"/>
              </w:numPr>
            </w:pPr>
            <w:r w:rsidRPr="007F359A">
              <w:rPr>
                <w:b/>
              </w:rPr>
              <w:t>Boolean isAlive()</w:t>
            </w:r>
            <w:r>
              <w:t xml:space="preserve">                       -Tests if this thread is alive</w:t>
            </w:r>
          </w:p>
          <w:p w14:paraId="7C58BA89" w14:textId="4467662C" w:rsidR="00A67649" w:rsidRDefault="00A67649" w:rsidP="006F728B">
            <w:pPr>
              <w:pStyle w:val="ListParagraph"/>
              <w:numPr>
                <w:ilvl w:val="0"/>
                <w:numId w:val="75"/>
              </w:numPr>
            </w:pPr>
            <w:r w:rsidRPr="007F359A">
              <w:rPr>
                <w:b/>
              </w:rPr>
              <w:t>Boolean isDaemon()</w:t>
            </w:r>
            <w:r>
              <w:tab/>
              <w:t xml:space="preserve">      -Tests if this thread is a daemon thread.</w:t>
            </w:r>
          </w:p>
          <w:p w14:paraId="72F917A5" w14:textId="77777777" w:rsidR="00A67649" w:rsidRDefault="00A67649" w:rsidP="006F728B">
            <w:pPr>
              <w:pStyle w:val="ListParagraph"/>
              <w:numPr>
                <w:ilvl w:val="0"/>
                <w:numId w:val="75"/>
              </w:numPr>
            </w:pPr>
            <w:r w:rsidRPr="00260819">
              <w:rPr>
                <w:b/>
                <w:shd w:val="clear" w:color="auto" w:fill="FFFF00"/>
              </w:rPr>
              <w:t>Thread.State getState()</w:t>
            </w:r>
            <w:r>
              <w:tab/>
              <w:t xml:space="preserve">      -Returns Current Thread State</w:t>
            </w:r>
          </w:p>
          <w:p w14:paraId="590D1B23" w14:textId="77777777" w:rsidR="00A67649" w:rsidRDefault="00A67649" w:rsidP="006F728B">
            <w:pPr>
              <w:pStyle w:val="ListParagraph"/>
              <w:numPr>
                <w:ilvl w:val="0"/>
                <w:numId w:val="75"/>
              </w:numPr>
            </w:pPr>
            <w:r w:rsidRPr="007F359A">
              <w:rPr>
                <w:b/>
              </w:rPr>
              <w:t>ThreadGroup getThreadGroup()</w:t>
            </w:r>
            <w:r>
              <w:t xml:space="preserve"> -Returns the thread group to which this thread belongs. </w:t>
            </w:r>
          </w:p>
        </w:tc>
      </w:tr>
    </w:tbl>
    <w:p w14:paraId="5F556F0C" w14:textId="77777777" w:rsidR="00A67649" w:rsidRDefault="00A67649" w:rsidP="006F728B">
      <w:pPr>
        <w:pStyle w:val="ListParagraph"/>
        <w:numPr>
          <w:ilvl w:val="0"/>
          <w:numId w:val="76"/>
        </w:numPr>
        <w:rPr>
          <w:b/>
        </w:rPr>
      </w:pPr>
      <w:r w:rsidRPr="009B5747">
        <w:rPr>
          <w:b/>
        </w:rPr>
        <w:t xml:space="preserve">public static final int </w:t>
      </w:r>
      <w:r w:rsidRPr="001A4791">
        <w:rPr>
          <w:b/>
          <w:color w:val="E06B08" w:themeColor="accent6" w:themeShade="BF"/>
        </w:rPr>
        <w:t xml:space="preserve">MIN_PRIORITY (1); </w:t>
      </w:r>
    </w:p>
    <w:p w14:paraId="6B92076F" w14:textId="77777777" w:rsidR="00A67649" w:rsidRPr="009B5747" w:rsidRDefault="00A67649" w:rsidP="006F728B">
      <w:pPr>
        <w:pStyle w:val="ListParagraph"/>
        <w:numPr>
          <w:ilvl w:val="0"/>
          <w:numId w:val="76"/>
        </w:numPr>
        <w:rPr>
          <w:b/>
        </w:rPr>
      </w:pPr>
      <w:r w:rsidRPr="009B5747">
        <w:rPr>
          <w:b/>
        </w:rPr>
        <w:t xml:space="preserve">public static final int </w:t>
      </w:r>
      <w:r w:rsidRPr="001A4791">
        <w:rPr>
          <w:b/>
          <w:color w:val="00B050"/>
        </w:rPr>
        <w:t>NORM_PRIORITY (5);</w:t>
      </w:r>
    </w:p>
    <w:p w14:paraId="5C3412A0" w14:textId="77777777" w:rsidR="00A67649" w:rsidRPr="001A4791" w:rsidRDefault="00A67649" w:rsidP="006F728B">
      <w:pPr>
        <w:pStyle w:val="ListParagraph"/>
        <w:numPr>
          <w:ilvl w:val="0"/>
          <w:numId w:val="76"/>
        </w:numPr>
        <w:rPr>
          <w:color w:val="FF0000"/>
        </w:rPr>
      </w:pPr>
      <w:r w:rsidRPr="009B5747">
        <w:rPr>
          <w:b/>
        </w:rPr>
        <w:t xml:space="preserve">public static final int </w:t>
      </w:r>
      <w:r w:rsidRPr="001A4791">
        <w:rPr>
          <w:b/>
          <w:color w:val="FF0000"/>
        </w:rPr>
        <w:t>MAX_PRIORITY (10);</w:t>
      </w:r>
    </w:p>
    <w:p w14:paraId="3663781F" w14:textId="2176CA19" w:rsidR="00A67649" w:rsidRDefault="00A67649" w:rsidP="002C1BED">
      <w:pPr>
        <w:rPr>
          <w:b/>
        </w:rPr>
      </w:pPr>
      <w:r>
        <w:t>The above data members are used for setting the priority to threads are created.</w:t>
      </w:r>
      <w:r w:rsidR="005C4FAB">
        <w:t xml:space="preserve"> </w:t>
      </w:r>
      <w:r>
        <w:t xml:space="preserve">By default, whenever a thread is created whose default priority </w:t>
      </w:r>
      <w:r w:rsidRPr="009B5747">
        <w:rPr>
          <w:b/>
        </w:rPr>
        <w:t>NORM_PRIORITY</w:t>
      </w:r>
    </w:p>
    <w:p w14:paraId="21041E72" w14:textId="6533EBB5" w:rsidR="00A67649" w:rsidRDefault="00A67649" w:rsidP="00A67649">
      <w:pPr>
        <w:pStyle w:val="Qsns"/>
      </w:pPr>
      <w:r w:rsidRPr="000836FB">
        <w:t xml:space="preserve">Thread class contains all defined &amp;final methods except </w:t>
      </w:r>
      <w:r w:rsidRPr="005C4FAB">
        <w:rPr>
          <w:color w:val="FFFF00"/>
        </w:rPr>
        <w:t xml:space="preserve">run() </w:t>
      </w:r>
      <w:r w:rsidR="005C6908" w:rsidRPr="000836FB">
        <w:t xml:space="preserve">method. </w:t>
      </w:r>
      <w:r w:rsidR="005C6908">
        <w:t>r</w:t>
      </w:r>
      <w:r w:rsidR="005C6908" w:rsidRPr="000836FB">
        <w:t>un</w:t>
      </w:r>
      <w:r w:rsidRPr="000836FB">
        <w:t>() is null body method</w:t>
      </w:r>
      <w:r w:rsidR="00652315">
        <w:t>.</w:t>
      </w:r>
    </w:p>
    <w:p w14:paraId="3610C572" w14:textId="77777777" w:rsidR="00A67649" w:rsidRDefault="00A67649" w:rsidP="00A67649">
      <w:pPr>
        <w:pStyle w:val="Heading2"/>
      </w:pPr>
      <w:bookmarkStart w:id="82" w:name="_Toc461734629"/>
      <w:bookmarkStart w:id="83" w:name="_Toc94350644"/>
      <w:r>
        <w:lastRenderedPageBreak/>
        <w:t>java.lang.Runnable Interface</w:t>
      </w:r>
      <w:bookmarkEnd w:id="82"/>
      <w:bookmarkEnd w:id="83"/>
    </w:p>
    <w:p w14:paraId="3C736B93" w14:textId="44C11B72" w:rsidR="00A67649" w:rsidRDefault="00A67649" w:rsidP="00A67649">
      <w:r w:rsidRPr="00FB4AE5">
        <w:rPr>
          <w:b/>
          <w:bCs/>
        </w:rPr>
        <w:t>Runnable</w:t>
      </w:r>
      <w:r>
        <w:t xml:space="preserve"> </w:t>
      </w:r>
      <w:r w:rsidR="00FB4AE5">
        <w:t>i</w:t>
      </w:r>
      <w:r>
        <w:t xml:space="preserve">nterface has only one abstract method </w:t>
      </w:r>
      <w:r w:rsidRPr="00FB4AE5">
        <w:rPr>
          <w:rStyle w:val="0SyntaxPinkChar"/>
        </w:rPr>
        <w:t>run().</w:t>
      </w:r>
      <w:r>
        <w:t xml:space="preserve"> Thread class implemented Runnable interface </w:t>
      </w:r>
      <w:r w:rsidRPr="00FB4AE5">
        <w:rPr>
          <w:rStyle w:val="0SyntaxPinkChar"/>
        </w:rPr>
        <w:t>run()</w:t>
      </w:r>
      <w:r>
        <w:t xml:space="preserve"> method as null body method</w:t>
      </w:r>
    </w:p>
    <w:p w14:paraId="32F2B2FB" w14:textId="77777777" w:rsidR="00A67649" w:rsidRDefault="00A67649" w:rsidP="009350E7">
      <w:pPr>
        <w:spacing w:line="240" w:lineRule="auto"/>
      </w:pPr>
      <w:r>
        <w:rPr>
          <w:b/>
        </w:rPr>
        <w:t>p</w:t>
      </w:r>
      <w:r w:rsidRPr="00F6639D">
        <w:rPr>
          <w:b/>
        </w:rPr>
        <w:t>ublic void run():</w:t>
      </w:r>
      <w:r w:rsidRPr="00F6639D">
        <w:t xml:space="preserve"> is used to perform action for a thread</w:t>
      </w:r>
    </w:p>
    <w:p w14:paraId="23C91317" w14:textId="77777777" w:rsidR="00A67649" w:rsidRDefault="00A67649" w:rsidP="00A67649"/>
    <w:p w14:paraId="73EE0CE7" w14:textId="33DE02AA" w:rsidR="00A67649" w:rsidRDefault="00A67649" w:rsidP="00A67649">
      <w:r>
        <w:t xml:space="preserve">As </w:t>
      </w:r>
      <w:r w:rsidR="00170B4F">
        <w:t>said,</w:t>
      </w:r>
      <w:r>
        <w:t xml:space="preserve"> we can use either of Thread class /Runnable interface to implement threads.</w:t>
      </w:r>
    </w:p>
    <w:p w14:paraId="0E71F8ED" w14:textId="77777777" w:rsidR="00A67649" w:rsidRDefault="00A67649" w:rsidP="00A67649">
      <w:pPr>
        <w:pStyle w:val="Howitworks"/>
        <w:jc w:val="left"/>
      </w:pPr>
      <w:r>
        <w:t>By Extending Thread Class</w:t>
      </w:r>
    </w:p>
    <w:p w14:paraId="45674B14" w14:textId="77777777" w:rsidR="00A67649" w:rsidRDefault="00A67649" w:rsidP="00A67649">
      <w:pPr>
        <w:pStyle w:val="Output"/>
        <w:rPr>
          <w:color w:val="4C483D" w:themeColor="text2"/>
        </w:rPr>
      </w:pPr>
      <w:r>
        <w:rPr>
          <w:bCs/>
          <w:color w:val="7F0055"/>
        </w:rPr>
        <w:t>public</w:t>
      </w:r>
      <w:r>
        <w:t xml:space="preserve"> </w:t>
      </w:r>
      <w:r>
        <w:rPr>
          <w:bCs/>
          <w:color w:val="7F0055"/>
        </w:rPr>
        <w:t>class</w:t>
      </w:r>
      <w:r>
        <w:t xml:space="preserve"> ThreadDemo </w:t>
      </w:r>
      <w:r>
        <w:rPr>
          <w:bCs/>
          <w:color w:val="7F0055"/>
        </w:rPr>
        <w:t>extends</w:t>
      </w:r>
      <w:r>
        <w:t xml:space="preserve"> Thread {</w:t>
      </w:r>
    </w:p>
    <w:p w14:paraId="26B813D6" w14:textId="77777777" w:rsidR="00A67649" w:rsidRDefault="00A67649" w:rsidP="00A67649">
      <w:pPr>
        <w:pStyle w:val="Output"/>
        <w:rPr>
          <w:color w:val="4C483D" w:themeColor="text2"/>
        </w:rPr>
      </w:pPr>
      <w:r>
        <w:tab/>
      </w:r>
      <w:r>
        <w:rPr>
          <w:color w:val="646464"/>
        </w:rPr>
        <w:t>@Override</w:t>
      </w:r>
    </w:p>
    <w:p w14:paraId="7EDDBCD9" w14:textId="77777777"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run() {</w:t>
      </w:r>
    </w:p>
    <w:p w14:paraId="1BA2D54F"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"Iam Running"</w:t>
      </w:r>
      <w:r>
        <w:t>);</w:t>
      </w:r>
    </w:p>
    <w:p w14:paraId="50DDF092" w14:textId="77777777" w:rsidR="00A67649" w:rsidRDefault="00A67649" w:rsidP="00A67649">
      <w:pPr>
        <w:pStyle w:val="Output"/>
        <w:rPr>
          <w:color w:val="4C483D" w:themeColor="text2"/>
        </w:rPr>
      </w:pPr>
      <w:r>
        <w:tab/>
        <w:t>}</w:t>
      </w:r>
    </w:p>
    <w:p w14:paraId="6D62E5B5"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06133456" w14:textId="77777777" w:rsidR="00A67649" w:rsidRDefault="00A67649" w:rsidP="00A67649">
      <w:pPr>
        <w:pStyle w:val="Output"/>
        <w:rPr>
          <w:color w:val="4C483D" w:themeColor="text2"/>
        </w:rPr>
      </w:pPr>
      <w:r>
        <w:tab/>
      </w:r>
      <w:r>
        <w:tab/>
        <w:t xml:space="preserve">ThreadDemo </w:t>
      </w:r>
      <w:r>
        <w:rPr>
          <w:color w:val="6A3E3E"/>
        </w:rPr>
        <w:t>ob</w:t>
      </w:r>
      <w:r>
        <w:t xml:space="preserve"> = </w:t>
      </w:r>
      <w:r>
        <w:rPr>
          <w:bCs/>
          <w:color w:val="7F0055"/>
        </w:rPr>
        <w:t>new</w:t>
      </w:r>
      <w:r>
        <w:t xml:space="preserve"> ThreadDemo();</w:t>
      </w:r>
    </w:p>
    <w:p w14:paraId="29CB8A28" w14:textId="77777777" w:rsidR="00A67649" w:rsidRDefault="00A67649" w:rsidP="00A67649">
      <w:pPr>
        <w:pStyle w:val="Output"/>
        <w:rPr>
          <w:color w:val="4C483D" w:themeColor="text2"/>
        </w:rPr>
      </w:pPr>
      <w:r>
        <w:tab/>
      </w:r>
      <w:r>
        <w:tab/>
      </w:r>
      <w:r>
        <w:rPr>
          <w:color w:val="6A3E3E"/>
        </w:rPr>
        <w:t>ob</w:t>
      </w:r>
      <w:r>
        <w:t>.start();</w:t>
      </w:r>
    </w:p>
    <w:p w14:paraId="007FDBE1" w14:textId="77777777" w:rsidR="00A67649" w:rsidRDefault="00A67649" w:rsidP="00A67649">
      <w:pPr>
        <w:pStyle w:val="Output"/>
        <w:rPr>
          <w:color w:val="4C483D" w:themeColor="text2"/>
        </w:rPr>
      </w:pPr>
      <w:r>
        <w:tab/>
        <w:t>}</w:t>
      </w:r>
    </w:p>
    <w:p w14:paraId="4422F4D2" w14:textId="77777777" w:rsidR="00A67649" w:rsidRDefault="00A67649" w:rsidP="00A67649">
      <w:pPr>
        <w:pStyle w:val="Output"/>
      </w:pPr>
      <w:r>
        <w:t>}</w:t>
      </w:r>
    </w:p>
    <w:p w14:paraId="0C16EAF8" w14:textId="77777777" w:rsidR="00A67649" w:rsidRDefault="00A67649" w:rsidP="00A67649">
      <w:pPr>
        <w:rPr>
          <w:rFonts w:ascii="Consolas" w:hAnsi="Consolas" w:cs="Consolas"/>
          <w:color w:val="000000"/>
        </w:rPr>
      </w:pPr>
    </w:p>
    <w:p w14:paraId="6640E064" w14:textId="77777777" w:rsidR="00A67649" w:rsidRDefault="00A67649" w:rsidP="00A67649">
      <w:pPr>
        <w:pStyle w:val="Howitworks"/>
        <w:jc w:val="left"/>
      </w:pPr>
      <w:r>
        <w:t xml:space="preserve">By Implementing Runnable Interface </w:t>
      </w:r>
    </w:p>
    <w:p w14:paraId="61ED5449" w14:textId="77777777" w:rsidR="00A67649" w:rsidRDefault="00A67649" w:rsidP="00A67649">
      <w:pPr>
        <w:pStyle w:val="Output"/>
        <w:rPr>
          <w:color w:val="4C483D" w:themeColor="text2"/>
        </w:rPr>
      </w:pPr>
      <w:r>
        <w:rPr>
          <w:bCs/>
          <w:color w:val="7F0055"/>
        </w:rPr>
        <w:t>public</w:t>
      </w:r>
      <w:r>
        <w:t xml:space="preserve"> </w:t>
      </w:r>
      <w:r>
        <w:rPr>
          <w:bCs/>
          <w:color w:val="7F0055"/>
        </w:rPr>
        <w:t>class</w:t>
      </w:r>
      <w:r>
        <w:t xml:space="preserve"> RunnableDemo </w:t>
      </w:r>
      <w:r>
        <w:rPr>
          <w:bCs/>
          <w:color w:val="7F0055"/>
        </w:rPr>
        <w:t>implements</w:t>
      </w:r>
      <w:r>
        <w:t xml:space="preserve"> Runnable {</w:t>
      </w:r>
    </w:p>
    <w:p w14:paraId="68C76D4D" w14:textId="77777777" w:rsidR="00A67649" w:rsidRDefault="00A67649" w:rsidP="00A67649">
      <w:pPr>
        <w:pStyle w:val="Output"/>
        <w:rPr>
          <w:color w:val="4C483D" w:themeColor="text2"/>
        </w:rPr>
      </w:pPr>
      <w:r>
        <w:tab/>
      </w:r>
      <w:r>
        <w:rPr>
          <w:color w:val="646464"/>
        </w:rPr>
        <w:t>@Override</w:t>
      </w:r>
    </w:p>
    <w:p w14:paraId="45B91BAF" w14:textId="77777777"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run() {</w:t>
      </w:r>
    </w:p>
    <w:p w14:paraId="6967D3F3"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"Iam Running"</w:t>
      </w:r>
      <w:r>
        <w:t>);</w:t>
      </w:r>
    </w:p>
    <w:p w14:paraId="4F3B0724" w14:textId="77777777" w:rsidR="00A67649" w:rsidRDefault="00A67649" w:rsidP="00A67649">
      <w:pPr>
        <w:pStyle w:val="Output"/>
        <w:rPr>
          <w:color w:val="4C483D" w:themeColor="text2"/>
        </w:rPr>
      </w:pPr>
      <w:r>
        <w:tab/>
        <w:t>}</w:t>
      </w:r>
    </w:p>
    <w:p w14:paraId="268DBF34"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26ED008A" w14:textId="77777777" w:rsidR="00A67649" w:rsidRDefault="00A67649" w:rsidP="00A67649">
      <w:pPr>
        <w:pStyle w:val="Output"/>
        <w:rPr>
          <w:color w:val="4C483D" w:themeColor="text2"/>
        </w:rPr>
      </w:pPr>
      <w:r>
        <w:tab/>
      </w:r>
      <w:r>
        <w:tab/>
        <w:t xml:space="preserve">RunnableDemo </w:t>
      </w:r>
      <w:r>
        <w:rPr>
          <w:color w:val="6A3E3E"/>
        </w:rPr>
        <w:t>r</w:t>
      </w:r>
      <w:r>
        <w:t xml:space="preserve"> = </w:t>
      </w:r>
      <w:r>
        <w:rPr>
          <w:bCs/>
          <w:color w:val="7F0055"/>
        </w:rPr>
        <w:t>new</w:t>
      </w:r>
      <w:r>
        <w:t xml:space="preserve"> RunnableDemo();</w:t>
      </w:r>
    </w:p>
    <w:p w14:paraId="6D3A6F05" w14:textId="77777777" w:rsidR="00A67649" w:rsidRDefault="00A67649" w:rsidP="00A67649">
      <w:pPr>
        <w:pStyle w:val="Output"/>
        <w:rPr>
          <w:color w:val="4C483D" w:themeColor="text2"/>
        </w:rPr>
      </w:pPr>
      <w:r>
        <w:tab/>
      </w:r>
      <w:r>
        <w:tab/>
        <w:t xml:space="preserve">Thread </w:t>
      </w:r>
      <w:r>
        <w:rPr>
          <w:color w:val="6A3E3E"/>
        </w:rPr>
        <w:t>ob</w:t>
      </w:r>
      <w:r>
        <w:t xml:space="preserve"> = </w:t>
      </w:r>
      <w:r>
        <w:rPr>
          <w:bCs/>
          <w:color w:val="7F0055"/>
        </w:rPr>
        <w:t>new</w:t>
      </w:r>
      <w:r>
        <w:t xml:space="preserve"> Thread(</w:t>
      </w:r>
      <w:r>
        <w:rPr>
          <w:color w:val="6A3E3E"/>
        </w:rPr>
        <w:t>r</w:t>
      </w:r>
      <w:r>
        <w:t>);</w:t>
      </w:r>
    </w:p>
    <w:p w14:paraId="75C1F831" w14:textId="77777777" w:rsidR="00A67649" w:rsidRDefault="00A67649" w:rsidP="00A67649">
      <w:pPr>
        <w:pStyle w:val="Output"/>
        <w:rPr>
          <w:color w:val="4C483D" w:themeColor="text2"/>
        </w:rPr>
      </w:pPr>
      <w:r>
        <w:tab/>
      </w:r>
      <w:r>
        <w:tab/>
      </w:r>
      <w:r>
        <w:rPr>
          <w:color w:val="6A3E3E"/>
        </w:rPr>
        <w:t>ob</w:t>
      </w:r>
      <w:r>
        <w:t>.start();</w:t>
      </w:r>
    </w:p>
    <w:p w14:paraId="2D5B66DD" w14:textId="77777777" w:rsidR="00A67649" w:rsidRDefault="00A67649" w:rsidP="00A67649">
      <w:pPr>
        <w:pStyle w:val="Output"/>
        <w:rPr>
          <w:color w:val="4C483D" w:themeColor="text2"/>
        </w:rPr>
      </w:pPr>
      <w:r>
        <w:tab/>
        <w:t>}</w:t>
      </w:r>
    </w:p>
    <w:p w14:paraId="2685F7E4" w14:textId="3FA02316" w:rsidR="00A67649" w:rsidRDefault="00A67649" w:rsidP="00A67649">
      <w:pPr>
        <w:pStyle w:val="Output"/>
      </w:pPr>
      <w:r>
        <w:t>}</w:t>
      </w:r>
    </w:p>
    <w:p w14:paraId="7D6EDAE1" w14:textId="77777777" w:rsidR="00595B27" w:rsidRDefault="00595B27" w:rsidP="00595B27"/>
    <w:tbl>
      <w:tblPr>
        <w:tblStyle w:val="TableGrid"/>
        <w:tblW w:w="9592" w:type="dxa"/>
        <w:tblInd w:w="-95" w:type="dxa"/>
        <w:tblLook w:val="04A0" w:firstRow="1" w:lastRow="0" w:firstColumn="1" w:lastColumn="0" w:noHBand="0" w:noVBand="1"/>
      </w:tblPr>
      <w:tblGrid>
        <w:gridCol w:w="4586"/>
        <w:gridCol w:w="5006"/>
      </w:tblGrid>
      <w:tr w:rsidR="00A67649" w14:paraId="6550D3C6" w14:textId="77777777" w:rsidTr="00595B27">
        <w:trPr>
          <w:trHeight w:val="314"/>
        </w:trPr>
        <w:tc>
          <w:tcPr>
            <w:tcW w:w="4586" w:type="dxa"/>
            <w:shd w:val="clear" w:color="auto" w:fill="BFBFBF" w:themeFill="background1" w:themeFillShade="BF"/>
          </w:tcPr>
          <w:p w14:paraId="7C83A3DE" w14:textId="77777777" w:rsidR="00A67649" w:rsidRPr="0092147B" w:rsidRDefault="00A67649" w:rsidP="007F3A18">
            <w:pPr>
              <w:spacing w:line="360" w:lineRule="auto"/>
              <w:jc w:val="center"/>
              <w:rPr>
                <w:b/>
              </w:rPr>
            </w:pPr>
            <w:r w:rsidRPr="0092147B">
              <w:rPr>
                <w:b/>
              </w:rPr>
              <w:t>By Extending Thread Class</w:t>
            </w:r>
          </w:p>
        </w:tc>
        <w:tc>
          <w:tcPr>
            <w:tcW w:w="5006" w:type="dxa"/>
            <w:shd w:val="clear" w:color="auto" w:fill="BFBFBF" w:themeFill="background1" w:themeFillShade="BF"/>
          </w:tcPr>
          <w:p w14:paraId="613264C5" w14:textId="77777777" w:rsidR="00A67649" w:rsidRPr="0092147B" w:rsidRDefault="00A67649" w:rsidP="007F3A18">
            <w:pPr>
              <w:spacing w:line="360" w:lineRule="auto"/>
              <w:jc w:val="center"/>
              <w:rPr>
                <w:b/>
              </w:rPr>
            </w:pPr>
            <w:r w:rsidRPr="0092147B">
              <w:rPr>
                <w:b/>
              </w:rPr>
              <w:t>By Implementing Runnable Interface</w:t>
            </w:r>
          </w:p>
        </w:tc>
      </w:tr>
      <w:tr w:rsidR="00A67649" w14:paraId="4CD5B6F1" w14:textId="77777777" w:rsidTr="00595B27">
        <w:trPr>
          <w:trHeight w:val="2205"/>
        </w:trPr>
        <w:tc>
          <w:tcPr>
            <w:tcW w:w="4586" w:type="dxa"/>
          </w:tcPr>
          <w:p w14:paraId="68D93695" w14:textId="77777777" w:rsidR="00A67649" w:rsidRDefault="00A67649" w:rsidP="00595B27">
            <w:pPr>
              <w:spacing w:line="360" w:lineRule="auto"/>
            </w:pPr>
            <w:r>
              <w:t xml:space="preserve">1.write a class </w:t>
            </w:r>
            <w:r w:rsidRPr="0092147B">
              <w:rPr>
                <w:b/>
              </w:rPr>
              <w:t>extending Thread class</w:t>
            </w:r>
          </w:p>
          <w:p w14:paraId="700FE24B" w14:textId="77777777" w:rsidR="00A67649" w:rsidRDefault="00A67649" w:rsidP="00595B27">
            <w:pPr>
              <w:spacing w:line="360" w:lineRule="auto"/>
            </w:pPr>
            <w:r>
              <w:t xml:space="preserve">2.write </w:t>
            </w:r>
            <w:r w:rsidRPr="0092147B">
              <w:rPr>
                <w:b/>
              </w:rPr>
              <w:t>execution logic in run()</w:t>
            </w:r>
            <w:r>
              <w:t xml:space="preserve"> method</w:t>
            </w:r>
          </w:p>
          <w:p w14:paraId="2C69543A" w14:textId="77777777" w:rsidR="00A67649" w:rsidRDefault="00A67649" w:rsidP="007F3A18">
            <w:pPr>
              <w:autoSpaceDE w:val="0"/>
              <w:autoSpaceDN w:val="0"/>
              <w:adjustRightInd w:val="0"/>
            </w:pPr>
            <w:r>
              <w:t xml:space="preserve">3.Create Object of thread </w:t>
            </w:r>
          </w:p>
          <w:p w14:paraId="5FD10E02" w14:textId="77777777" w:rsidR="00A67649" w:rsidRPr="0092147B" w:rsidRDefault="00A67649" w:rsidP="007F3A18">
            <w:pPr>
              <w:shd w:val="clear" w:color="auto" w:fill="FFFF00"/>
              <w:autoSpaceDE w:val="0"/>
              <w:autoSpaceDN w:val="0"/>
              <w:adjustRightInd w:val="0"/>
              <w:rPr>
                <w:rFonts w:ascii="Consolas" w:hAnsi="Consolas" w:cs="Consolas"/>
                <w:b/>
                <w:color w:val="4C483D" w:themeColor="text2"/>
              </w:rPr>
            </w:pPr>
            <w:r w:rsidRPr="0092147B">
              <w:rPr>
                <w:rFonts w:ascii="Consolas" w:hAnsi="Consolas" w:cs="Consolas"/>
                <w:b/>
                <w:color w:val="000000"/>
              </w:rPr>
              <w:t xml:space="preserve">ThreadDemo </w:t>
            </w:r>
            <w:r w:rsidRPr="0092147B">
              <w:rPr>
                <w:rFonts w:ascii="Consolas" w:hAnsi="Consolas" w:cs="Consolas"/>
                <w:b/>
                <w:color w:val="6A3E3E"/>
              </w:rPr>
              <w:t>ob</w:t>
            </w:r>
            <w:r w:rsidRPr="0092147B">
              <w:rPr>
                <w:rFonts w:ascii="Consolas" w:hAnsi="Consolas" w:cs="Consolas"/>
                <w:b/>
                <w:color w:val="000000"/>
              </w:rPr>
              <w:t xml:space="preserve"> = </w:t>
            </w:r>
            <w:r w:rsidRPr="0092147B">
              <w:rPr>
                <w:rFonts w:ascii="Consolas" w:hAnsi="Consolas" w:cs="Consolas"/>
                <w:b/>
                <w:bCs/>
                <w:color w:val="7F0055"/>
              </w:rPr>
              <w:t>new</w:t>
            </w:r>
            <w:r w:rsidRPr="0092147B">
              <w:rPr>
                <w:rFonts w:ascii="Consolas" w:hAnsi="Consolas" w:cs="Consolas"/>
                <w:b/>
                <w:color w:val="000000"/>
              </w:rPr>
              <w:t xml:space="preserve"> ThreadDemo();</w:t>
            </w:r>
          </w:p>
          <w:p w14:paraId="721353DE" w14:textId="77777777" w:rsidR="00A67649" w:rsidRDefault="00A67649" w:rsidP="007F3A18"/>
          <w:p w14:paraId="6A855020" w14:textId="77777777" w:rsidR="00A67649" w:rsidRDefault="00A67649" w:rsidP="007F3A18"/>
          <w:p w14:paraId="175FCBCC" w14:textId="77777777" w:rsidR="00A67649" w:rsidRDefault="00A67649" w:rsidP="007F3A18">
            <w:r>
              <w:t>4.</w:t>
            </w:r>
            <w:r w:rsidRPr="0092147B">
              <w:rPr>
                <w:b/>
              </w:rPr>
              <w:t>call start()</w:t>
            </w:r>
            <w:r>
              <w:t xml:space="preserve"> method, it internally calls run() method</w:t>
            </w:r>
            <w:r>
              <w:rPr>
                <w:rFonts w:ascii="Consolas" w:hAnsi="Consolas" w:cs="Consolas"/>
                <w:color w:val="6A3E3E"/>
              </w:rPr>
              <w:t xml:space="preserve"> </w:t>
            </w:r>
            <w:r w:rsidRPr="0092147B">
              <w:rPr>
                <w:rFonts w:ascii="Consolas" w:hAnsi="Consolas" w:cs="Consolas"/>
                <w:color w:val="6A3E3E"/>
                <w:highlight w:val="yellow"/>
              </w:rPr>
              <w:t>ob</w:t>
            </w:r>
            <w:r w:rsidRPr="0092147B">
              <w:rPr>
                <w:rFonts w:ascii="Consolas" w:hAnsi="Consolas" w:cs="Consolas"/>
                <w:color w:val="000000"/>
                <w:highlight w:val="yellow"/>
              </w:rPr>
              <w:t>.start();</w:t>
            </w:r>
          </w:p>
        </w:tc>
        <w:tc>
          <w:tcPr>
            <w:tcW w:w="5006" w:type="dxa"/>
          </w:tcPr>
          <w:p w14:paraId="511A015D" w14:textId="77777777" w:rsidR="00A67649" w:rsidRDefault="00A67649" w:rsidP="00595B27">
            <w:pPr>
              <w:spacing w:line="360" w:lineRule="auto"/>
            </w:pPr>
            <w:r>
              <w:t xml:space="preserve">1.write a class </w:t>
            </w:r>
            <w:r w:rsidRPr="0092147B">
              <w:rPr>
                <w:b/>
              </w:rPr>
              <w:t>implements Runnable Interface</w:t>
            </w:r>
          </w:p>
          <w:p w14:paraId="6DB325B9" w14:textId="77777777" w:rsidR="00A67649" w:rsidRDefault="00A67649" w:rsidP="00595B27">
            <w:pPr>
              <w:spacing w:line="360" w:lineRule="auto"/>
            </w:pPr>
            <w:r>
              <w:t xml:space="preserve">2.write </w:t>
            </w:r>
            <w:r w:rsidRPr="0092147B">
              <w:rPr>
                <w:b/>
              </w:rPr>
              <w:t xml:space="preserve">execution logic in run() </w:t>
            </w:r>
            <w:r>
              <w:t>method</w:t>
            </w:r>
          </w:p>
          <w:p w14:paraId="0CBB1B5A" w14:textId="77777777" w:rsidR="00A67649" w:rsidRDefault="00A67649" w:rsidP="007F3A18">
            <w:r>
              <w:t xml:space="preserve">3.Create Object of implemented thread class &amp; create Thread Object by passing it </w:t>
            </w:r>
          </w:p>
          <w:p w14:paraId="011509F7" w14:textId="77777777" w:rsidR="00A67649" w:rsidRPr="0092147B" w:rsidRDefault="00A67649" w:rsidP="007F3A18">
            <w:pPr>
              <w:shd w:val="clear" w:color="auto" w:fill="FFFF00"/>
              <w:autoSpaceDE w:val="0"/>
              <w:autoSpaceDN w:val="0"/>
              <w:adjustRightInd w:val="0"/>
              <w:rPr>
                <w:rFonts w:ascii="Consolas" w:hAnsi="Consolas" w:cs="Consolas"/>
                <w:color w:val="4C483D" w:themeColor="text2"/>
              </w:rPr>
            </w:pPr>
            <w:r>
              <w:rPr>
                <w:rFonts w:ascii="Consolas" w:hAnsi="Consolas" w:cs="Consolas"/>
                <w:color w:val="000000"/>
              </w:rPr>
              <w:t xml:space="preserve">    </w:t>
            </w:r>
            <w:r w:rsidRPr="0092147B">
              <w:rPr>
                <w:rFonts w:ascii="Consolas" w:hAnsi="Consolas" w:cs="Consolas"/>
                <w:color w:val="000000"/>
              </w:rPr>
              <w:t xml:space="preserve">RunnableDemo </w:t>
            </w:r>
            <w:r w:rsidRPr="0092147B">
              <w:rPr>
                <w:rFonts w:ascii="Consolas" w:hAnsi="Consolas" w:cs="Consolas"/>
                <w:color w:val="6A3E3E"/>
              </w:rPr>
              <w:t>r</w:t>
            </w:r>
            <w:r w:rsidRPr="0092147B">
              <w:rPr>
                <w:rFonts w:ascii="Consolas" w:hAnsi="Consolas" w:cs="Consolas"/>
                <w:color w:val="000000"/>
              </w:rPr>
              <w:t xml:space="preserve"> = </w:t>
            </w:r>
            <w:r w:rsidRPr="0092147B">
              <w:rPr>
                <w:rFonts w:ascii="Consolas" w:hAnsi="Consolas" w:cs="Consolas"/>
                <w:b/>
                <w:bCs/>
                <w:color w:val="7F0055"/>
              </w:rPr>
              <w:t>new</w:t>
            </w:r>
            <w:r w:rsidRPr="0092147B">
              <w:rPr>
                <w:rFonts w:ascii="Consolas" w:hAnsi="Consolas" w:cs="Consolas"/>
                <w:color w:val="000000"/>
              </w:rPr>
              <w:t xml:space="preserve"> RunnableDemo();</w:t>
            </w:r>
          </w:p>
          <w:p w14:paraId="1F2BFA09" w14:textId="77777777" w:rsidR="00A67649" w:rsidRDefault="00A67649" w:rsidP="007F3A18">
            <w:pPr>
              <w:shd w:val="clear" w:color="auto" w:fill="FFFF00"/>
              <w:autoSpaceDE w:val="0"/>
              <w:autoSpaceDN w:val="0"/>
              <w:adjustRightInd w:val="0"/>
              <w:rPr>
                <w:rFonts w:ascii="Consolas" w:hAnsi="Consolas" w:cs="Consolas"/>
                <w:color w:val="4C483D" w:themeColor="text2"/>
              </w:rPr>
            </w:pPr>
            <w:r w:rsidRPr="0092147B">
              <w:rPr>
                <w:rFonts w:ascii="Consolas" w:hAnsi="Consolas" w:cs="Consolas"/>
                <w:color w:val="000000"/>
              </w:rPr>
              <w:t xml:space="preserve">         Thread </w:t>
            </w:r>
            <w:r w:rsidRPr="0092147B">
              <w:rPr>
                <w:rFonts w:ascii="Consolas" w:hAnsi="Consolas" w:cs="Consolas"/>
                <w:color w:val="6A3E3E"/>
              </w:rPr>
              <w:t>ob</w:t>
            </w:r>
            <w:r w:rsidRPr="0092147B">
              <w:rPr>
                <w:rFonts w:ascii="Consolas" w:hAnsi="Consolas" w:cs="Consolas"/>
                <w:color w:val="000000"/>
              </w:rPr>
              <w:t xml:space="preserve"> = </w:t>
            </w:r>
            <w:r w:rsidRPr="0092147B">
              <w:rPr>
                <w:rFonts w:ascii="Consolas" w:hAnsi="Consolas" w:cs="Consolas"/>
                <w:b/>
                <w:bCs/>
                <w:color w:val="7F0055"/>
              </w:rPr>
              <w:t>new</w:t>
            </w:r>
            <w:r w:rsidRPr="0092147B">
              <w:rPr>
                <w:rFonts w:ascii="Consolas" w:hAnsi="Consolas" w:cs="Consolas"/>
                <w:color w:val="000000"/>
              </w:rPr>
              <w:t xml:space="preserve"> Thread(</w:t>
            </w:r>
            <w:r w:rsidRPr="0092147B">
              <w:rPr>
                <w:rFonts w:ascii="Consolas" w:hAnsi="Consolas" w:cs="Consolas"/>
                <w:color w:val="6A3E3E"/>
              </w:rPr>
              <w:t>r</w:t>
            </w:r>
            <w:r w:rsidRPr="0092147B">
              <w:rPr>
                <w:rFonts w:ascii="Consolas" w:hAnsi="Consolas" w:cs="Consolas"/>
                <w:color w:val="000000"/>
              </w:rPr>
              <w:t>);</w:t>
            </w:r>
          </w:p>
          <w:p w14:paraId="7523F2AD" w14:textId="77777777" w:rsidR="00A67649" w:rsidRDefault="00A67649" w:rsidP="007F3A18"/>
          <w:p w14:paraId="7F21C028" w14:textId="77777777" w:rsidR="00A67649" w:rsidRDefault="00A67649" w:rsidP="007F3A18">
            <w:r>
              <w:t>4.call start() method, it internally calls run() method</w:t>
            </w:r>
            <w:r w:rsidRPr="0092147B">
              <w:rPr>
                <w:rFonts w:ascii="Consolas" w:hAnsi="Consolas" w:cs="Consolas"/>
                <w:color w:val="6A3E3E"/>
                <w:highlight w:val="yellow"/>
              </w:rPr>
              <w:t xml:space="preserve"> ob</w:t>
            </w:r>
            <w:r w:rsidRPr="0092147B">
              <w:rPr>
                <w:rFonts w:ascii="Consolas" w:hAnsi="Consolas" w:cs="Consolas"/>
                <w:color w:val="000000"/>
                <w:highlight w:val="yellow"/>
              </w:rPr>
              <w:t>.start();</w:t>
            </w:r>
          </w:p>
        </w:tc>
      </w:tr>
    </w:tbl>
    <w:p w14:paraId="3DD8117E" w14:textId="77777777" w:rsidR="00A67649" w:rsidRDefault="00A67649" w:rsidP="00A67649"/>
    <w:p w14:paraId="2523F5BA" w14:textId="77777777" w:rsidR="00A67649" w:rsidRDefault="00A67649" w:rsidP="00A67649">
      <w:pPr>
        <w:pStyle w:val="Qsns"/>
      </w:pPr>
      <w:r>
        <w:t xml:space="preserve">Example 1: </w:t>
      </w:r>
    </w:p>
    <w:p w14:paraId="6F96AA13" w14:textId="77777777" w:rsidR="00A67649" w:rsidRDefault="00A67649" w:rsidP="00A67649">
      <w:pPr>
        <w:pStyle w:val="Output"/>
        <w:rPr>
          <w:color w:val="4C483D" w:themeColor="text2"/>
        </w:rPr>
      </w:pPr>
      <w:r>
        <w:rPr>
          <w:bCs/>
          <w:color w:val="7F0055"/>
        </w:rPr>
        <w:t>public</w:t>
      </w:r>
      <w:r>
        <w:t xml:space="preserve"> </w:t>
      </w:r>
      <w:r>
        <w:rPr>
          <w:bCs/>
          <w:color w:val="7F0055"/>
        </w:rPr>
        <w:t>class</w:t>
      </w:r>
      <w:r>
        <w:t xml:space="preserve"> ThreadExample </w:t>
      </w:r>
      <w:r>
        <w:rPr>
          <w:bCs/>
          <w:color w:val="7F0055"/>
        </w:rPr>
        <w:t>extends</w:t>
      </w:r>
      <w:r>
        <w:t xml:space="preserve"> Thread {</w:t>
      </w:r>
    </w:p>
    <w:p w14:paraId="02077C03" w14:textId="77777777" w:rsidR="00A67649" w:rsidRDefault="00A67649" w:rsidP="00A67649">
      <w:pPr>
        <w:pStyle w:val="Output"/>
        <w:rPr>
          <w:color w:val="4C483D" w:themeColor="text2"/>
        </w:rPr>
      </w:pPr>
      <w:r>
        <w:tab/>
      </w:r>
      <w:r>
        <w:rPr>
          <w:color w:val="646464"/>
        </w:rPr>
        <w:t>@Override</w:t>
      </w:r>
    </w:p>
    <w:p w14:paraId="742D4226" w14:textId="77777777"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run() {</w:t>
      </w:r>
    </w:p>
    <w:p w14:paraId="074F9B74"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 \n Im Run() Running....\n -----"</w:t>
      </w:r>
      <w:r>
        <w:t>);</w:t>
      </w:r>
    </w:p>
    <w:p w14:paraId="140B6E0F" w14:textId="77777777" w:rsidR="00A67649" w:rsidRDefault="00A67649" w:rsidP="00A67649">
      <w:pPr>
        <w:pStyle w:val="Output"/>
        <w:rPr>
          <w:color w:val="4C483D" w:themeColor="text2"/>
        </w:rPr>
      </w:pPr>
      <w:r>
        <w:tab/>
        <w:t>}</w:t>
      </w:r>
    </w:p>
    <w:p w14:paraId="158A02C7"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6A995126" w14:textId="77777777" w:rsidR="00A67649" w:rsidRDefault="00A67649" w:rsidP="00A67649">
      <w:pPr>
        <w:pStyle w:val="Output"/>
        <w:rPr>
          <w:color w:val="4C483D" w:themeColor="text2"/>
        </w:rPr>
      </w:pPr>
      <w:r>
        <w:tab/>
      </w:r>
      <w:r>
        <w:tab/>
        <w:t xml:space="preserve">ThreadExample </w:t>
      </w:r>
      <w:r>
        <w:rPr>
          <w:color w:val="6A3E3E"/>
        </w:rPr>
        <w:t>th</w:t>
      </w:r>
      <w:r>
        <w:t xml:space="preserve"> = </w:t>
      </w:r>
      <w:r>
        <w:rPr>
          <w:bCs/>
          <w:color w:val="7F0055"/>
        </w:rPr>
        <w:t>new</w:t>
      </w:r>
      <w:r>
        <w:t xml:space="preserve"> ThreadExample();</w:t>
      </w:r>
    </w:p>
    <w:p w14:paraId="16CB1C3D" w14:textId="77777777" w:rsidR="00A67649" w:rsidRDefault="00A67649" w:rsidP="00A67649">
      <w:pPr>
        <w:pStyle w:val="Output"/>
        <w:rPr>
          <w:color w:val="4C483D" w:themeColor="text2"/>
        </w:rPr>
      </w:pPr>
      <w:r>
        <w:tab/>
      </w:r>
      <w:r>
        <w:tab/>
        <w:t>System.</w:t>
      </w:r>
      <w:r>
        <w:rPr>
          <w:bCs/>
          <w:i/>
          <w:iCs/>
          <w:color w:val="0000C0"/>
        </w:rPr>
        <w:t>out</w:t>
      </w:r>
      <w:r>
        <w:t>.println(</w:t>
      </w:r>
      <w:r>
        <w:rPr>
          <w:color w:val="6A3E3E"/>
        </w:rPr>
        <w:t>th</w:t>
      </w:r>
      <w:r>
        <w:t>.getState().name());</w:t>
      </w:r>
    </w:p>
    <w:p w14:paraId="09070630" w14:textId="77777777" w:rsidR="00A67649" w:rsidRDefault="00A67649" w:rsidP="00A67649">
      <w:pPr>
        <w:pStyle w:val="Output"/>
        <w:rPr>
          <w:color w:val="4C483D" w:themeColor="text2"/>
        </w:rPr>
      </w:pPr>
      <w:r>
        <w:tab/>
      </w:r>
      <w:r>
        <w:tab/>
      </w:r>
      <w:r>
        <w:rPr>
          <w:color w:val="6A3E3E"/>
        </w:rPr>
        <w:t>th</w:t>
      </w:r>
      <w:r>
        <w:t>.start();</w:t>
      </w:r>
    </w:p>
    <w:p w14:paraId="64C268B5" w14:textId="77777777" w:rsidR="00595B27" w:rsidRDefault="00A67649" w:rsidP="00A67649">
      <w:pPr>
        <w:pStyle w:val="Output"/>
      </w:pPr>
      <w:r>
        <w:tab/>
      </w:r>
      <w:r>
        <w:tab/>
      </w:r>
    </w:p>
    <w:p w14:paraId="6D85117D" w14:textId="3430A5F9" w:rsidR="00A67649" w:rsidRDefault="00595B27" w:rsidP="00595B27">
      <w:pPr>
        <w:pStyle w:val="Output"/>
        <w:ind w:firstLine="720"/>
        <w:rPr>
          <w:color w:val="4C483D" w:themeColor="text2"/>
        </w:rPr>
      </w:pPr>
      <w:r>
        <w:t xml:space="preserve">        </w:t>
      </w:r>
      <w:r w:rsidR="00A67649">
        <w:t>System.</w:t>
      </w:r>
      <w:r w:rsidR="00A67649">
        <w:rPr>
          <w:bCs/>
          <w:i/>
          <w:iCs/>
          <w:color w:val="0000C0"/>
        </w:rPr>
        <w:t>out</w:t>
      </w:r>
      <w:r w:rsidR="00A67649">
        <w:t>.println(</w:t>
      </w:r>
      <w:r w:rsidR="00A67649">
        <w:rPr>
          <w:color w:val="6A3E3E"/>
        </w:rPr>
        <w:t>th</w:t>
      </w:r>
      <w:r w:rsidR="00A67649">
        <w:t>.getState().name());</w:t>
      </w:r>
    </w:p>
    <w:p w14:paraId="24FCCF24"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"getId : "</w:t>
      </w:r>
      <w:r>
        <w:t xml:space="preserve"> + </w:t>
      </w:r>
      <w:r>
        <w:rPr>
          <w:color w:val="6A3E3E"/>
        </w:rPr>
        <w:t>th</w:t>
      </w:r>
      <w:r>
        <w:t>.getId());</w:t>
      </w:r>
    </w:p>
    <w:p w14:paraId="11A34CC2" w14:textId="77777777" w:rsidR="00A67649" w:rsidRDefault="00A67649" w:rsidP="00A67649">
      <w:pPr>
        <w:pStyle w:val="Output"/>
        <w:rPr>
          <w:color w:val="4C483D" w:themeColor="text2"/>
        </w:rPr>
      </w:pPr>
      <w:r>
        <w:lastRenderedPageBreak/>
        <w:tab/>
      </w:r>
      <w:r>
        <w:tab/>
        <w:t>System.</w:t>
      </w:r>
      <w:r>
        <w:rPr>
          <w:bCs/>
          <w:i/>
          <w:iCs/>
          <w:color w:val="0000C0"/>
        </w:rPr>
        <w:t>out</w:t>
      </w:r>
      <w:r>
        <w:t>.println(</w:t>
      </w:r>
      <w:r>
        <w:rPr>
          <w:color w:val="2A00FF"/>
        </w:rPr>
        <w:t>"getName : "</w:t>
      </w:r>
      <w:r>
        <w:t xml:space="preserve"> + </w:t>
      </w:r>
      <w:r>
        <w:rPr>
          <w:color w:val="6A3E3E"/>
        </w:rPr>
        <w:t>th</w:t>
      </w:r>
      <w:r>
        <w:t>.getName());</w:t>
      </w:r>
    </w:p>
    <w:p w14:paraId="40C45630"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"getPriority : "</w:t>
      </w:r>
      <w:r>
        <w:t xml:space="preserve"> + </w:t>
      </w:r>
      <w:r>
        <w:rPr>
          <w:color w:val="6A3E3E"/>
        </w:rPr>
        <w:t>th</w:t>
      </w:r>
      <w:r>
        <w:t>.getPriority());</w:t>
      </w:r>
    </w:p>
    <w:p w14:paraId="472B539E"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"isAlive : "</w:t>
      </w:r>
      <w:r>
        <w:t xml:space="preserve"> + </w:t>
      </w:r>
      <w:r>
        <w:rPr>
          <w:color w:val="6A3E3E"/>
        </w:rPr>
        <w:t>th</w:t>
      </w:r>
      <w:r>
        <w:t>.isAlive());</w:t>
      </w:r>
    </w:p>
    <w:p w14:paraId="6433A89E"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"isDaemon : "</w:t>
      </w:r>
      <w:r>
        <w:t xml:space="preserve"> + </w:t>
      </w:r>
      <w:r>
        <w:rPr>
          <w:color w:val="6A3E3E"/>
        </w:rPr>
        <w:t>th</w:t>
      </w:r>
      <w:r>
        <w:t>.isDaemon());</w:t>
      </w:r>
    </w:p>
    <w:p w14:paraId="2CD89588"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"getThreadGroup : "</w:t>
      </w:r>
      <w:r>
        <w:t xml:space="preserve"> + </w:t>
      </w:r>
      <w:r>
        <w:rPr>
          <w:color w:val="6A3E3E"/>
        </w:rPr>
        <w:t>th</w:t>
      </w:r>
      <w:r>
        <w:t>.getThreadGroup().getName());</w:t>
      </w:r>
    </w:p>
    <w:p w14:paraId="0BED5DF9" w14:textId="77777777" w:rsidR="00A67649" w:rsidRDefault="00A67649" w:rsidP="00A67649">
      <w:pPr>
        <w:pStyle w:val="Output"/>
        <w:rPr>
          <w:color w:val="4C483D" w:themeColor="text2"/>
        </w:rPr>
      </w:pPr>
      <w:r>
        <w:tab/>
      </w:r>
      <w:r>
        <w:tab/>
      </w:r>
      <w:r>
        <w:rPr>
          <w:color w:val="6A3E3E"/>
        </w:rPr>
        <w:t>th</w:t>
      </w:r>
      <w:r>
        <w:t>.setName(</w:t>
      </w:r>
      <w:r>
        <w:rPr>
          <w:color w:val="2A00FF"/>
        </w:rPr>
        <w:t>"SmlCodes-Thread"</w:t>
      </w:r>
      <w:r>
        <w:t>);</w:t>
      </w:r>
    </w:p>
    <w:p w14:paraId="2C3ACB96"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"getName : "</w:t>
      </w:r>
      <w:r>
        <w:t xml:space="preserve"> + </w:t>
      </w:r>
      <w:r>
        <w:rPr>
          <w:color w:val="6A3E3E"/>
        </w:rPr>
        <w:t>th</w:t>
      </w:r>
      <w:r>
        <w:t>.getName());</w:t>
      </w:r>
    </w:p>
    <w:p w14:paraId="66A100D2" w14:textId="77777777" w:rsidR="00A67649" w:rsidRDefault="00A67649" w:rsidP="00A67649">
      <w:pPr>
        <w:pStyle w:val="Output"/>
        <w:rPr>
          <w:color w:val="4C483D" w:themeColor="text2"/>
        </w:rPr>
      </w:pPr>
      <w:r>
        <w:tab/>
      </w:r>
      <w:r>
        <w:tab/>
        <w:t>Thread.</w:t>
      </w:r>
      <w:r>
        <w:rPr>
          <w:i/>
          <w:iCs/>
        </w:rPr>
        <w:t>sleep</w:t>
      </w:r>
      <w:r>
        <w:t>(2500);</w:t>
      </w:r>
      <w:r>
        <w:rPr>
          <w:color w:val="3F7F5F"/>
        </w:rPr>
        <w:t>//</w:t>
      </w:r>
    </w:p>
    <w:p w14:paraId="49A9757E" w14:textId="77777777" w:rsidR="00A67649" w:rsidRDefault="00A67649" w:rsidP="00A67649">
      <w:pPr>
        <w:pStyle w:val="Output"/>
        <w:rPr>
          <w:color w:val="4C483D" w:themeColor="text2"/>
        </w:rPr>
      </w:pPr>
      <w:r>
        <w:tab/>
      </w:r>
      <w:r>
        <w:tab/>
        <w:t>System.</w:t>
      </w:r>
      <w:r>
        <w:rPr>
          <w:bCs/>
          <w:i/>
          <w:iCs/>
          <w:color w:val="0000C0"/>
        </w:rPr>
        <w:t>out</w:t>
      </w:r>
      <w:r>
        <w:t>.println(</w:t>
      </w:r>
      <w:r>
        <w:rPr>
          <w:color w:val="6A3E3E"/>
        </w:rPr>
        <w:t>th</w:t>
      </w:r>
      <w:r>
        <w:t>.getState().name());</w:t>
      </w:r>
    </w:p>
    <w:p w14:paraId="050D509F" w14:textId="77777777" w:rsidR="00A67649" w:rsidRDefault="00A67649" w:rsidP="00A67649">
      <w:pPr>
        <w:pStyle w:val="Output"/>
        <w:rPr>
          <w:color w:val="4C483D" w:themeColor="text2"/>
        </w:rPr>
      </w:pPr>
      <w:r>
        <w:tab/>
        <w:t>}</w:t>
      </w:r>
    </w:p>
    <w:p w14:paraId="6ADAA22D" w14:textId="77777777" w:rsidR="00A67649" w:rsidRDefault="00A67649" w:rsidP="00A67649">
      <w:pPr>
        <w:pStyle w:val="Output"/>
      </w:pPr>
      <w:r>
        <w:t>}</w:t>
      </w:r>
    </w:p>
    <w:p w14:paraId="608C7DF3" w14:textId="77777777" w:rsidR="00A67649" w:rsidRDefault="00A67649" w:rsidP="00A67649">
      <w:pPr>
        <w:pStyle w:val="Output"/>
        <w:shd w:val="clear" w:color="auto" w:fill="000000" w:themeFill="text1"/>
        <w:rPr>
          <w:color w:val="4C483D" w:themeColor="text2"/>
        </w:rPr>
      </w:pPr>
      <w:r>
        <w:t>NEW</w:t>
      </w:r>
    </w:p>
    <w:p w14:paraId="08C8B8CF" w14:textId="77777777" w:rsidR="00A67649" w:rsidRDefault="00A67649" w:rsidP="00A67649">
      <w:pPr>
        <w:pStyle w:val="Output"/>
        <w:shd w:val="clear" w:color="auto" w:fill="000000" w:themeFill="text1"/>
        <w:rPr>
          <w:color w:val="4C483D" w:themeColor="text2"/>
        </w:rPr>
      </w:pPr>
      <w:r>
        <w:t>RUNNABLE</w:t>
      </w:r>
    </w:p>
    <w:p w14:paraId="17669566" w14:textId="77777777" w:rsidR="00A67649" w:rsidRDefault="00A67649" w:rsidP="00A67649">
      <w:pPr>
        <w:pStyle w:val="Output"/>
        <w:shd w:val="clear" w:color="auto" w:fill="000000" w:themeFill="text1"/>
        <w:rPr>
          <w:color w:val="4C483D" w:themeColor="text2"/>
        </w:rPr>
      </w:pPr>
      <w:r>
        <w:t>getId : 9</w:t>
      </w:r>
    </w:p>
    <w:p w14:paraId="557E265F" w14:textId="77777777" w:rsidR="00A67649" w:rsidRDefault="00A67649" w:rsidP="00A67649">
      <w:pPr>
        <w:pStyle w:val="Output"/>
        <w:shd w:val="clear" w:color="auto" w:fill="000000" w:themeFill="text1"/>
        <w:rPr>
          <w:color w:val="4C483D" w:themeColor="text2"/>
        </w:rPr>
      </w:pPr>
      <w:r>
        <w:t xml:space="preserve">getName : </w:t>
      </w:r>
      <w:r w:rsidRPr="00044827">
        <w:rPr>
          <w:color w:val="FFFF00"/>
        </w:rPr>
        <w:t>Thread-0</w:t>
      </w:r>
    </w:p>
    <w:p w14:paraId="6392ECD1" w14:textId="77777777" w:rsidR="00A67649" w:rsidRDefault="00A67649" w:rsidP="00A67649">
      <w:pPr>
        <w:pStyle w:val="Output"/>
        <w:shd w:val="clear" w:color="auto" w:fill="000000" w:themeFill="text1"/>
        <w:rPr>
          <w:color w:val="4C483D" w:themeColor="text2"/>
        </w:rPr>
      </w:pPr>
      <w:r>
        <w:t>getPriority : 5</w:t>
      </w:r>
    </w:p>
    <w:p w14:paraId="1693F3C2" w14:textId="77777777" w:rsidR="00A67649" w:rsidRDefault="00A67649" w:rsidP="00A67649">
      <w:pPr>
        <w:pStyle w:val="Output"/>
        <w:shd w:val="clear" w:color="auto" w:fill="000000" w:themeFill="text1"/>
        <w:rPr>
          <w:color w:val="4C483D" w:themeColor="text2"/>
        </w:rPr>
      </w:pPr>
      <w:r>
        <w:t>isAlive : true</w:t>
      </w:r>
    </w:p>
    <w:p w14:paraId="44FB072F" w14:textId="77777777" w:rsidR="00A67649" w:rsidRDefault="00A67649" w:rsidP="00A67649">
      <w:pPr>
        <w:pStyle w:val="Output"/>
        <w:shd w:val="clear" w:color="auto" w:fill="000000" w:themeFill="text1"/>
        <w:rPr>
          <w:color w:val="4C483D" w:themeColor="text2"/>
        </w:rPr>
      </w:pPr>
      <w:r>
        <w:t>isDaemon : false</w:t>
      </w:r>
    </w:p>
    <w:p w14:paraId="6D4F6845" w14:textId="77777777" w:rsidR="00A67649" w:rsidRDefault="00A67649" w:rsidP="00A67649">
      <w:pPr>
        <w:pStyle w:val="Output"/>
        <w:shd w:val="clear" w:color="auto" w:fill="000000" w:themeFill="text1"/>
        <w:rPr>
          <w:color w:val="4C483D" w:themeColor="text2"/>
        </w:rPr>
      </w:pPr>
      <w:r>
        <w:t>getThreadGroup : main</w:t>
      </w:r>
    </w:p>
    <w:p w14:paraId="705AFCC0" w14:textId="76C3F9A5" w:rsidR="00A67649" w:rsidRDefault="00A67649" w:rsidP="00044827">
      <w:pPr>
        <w:pStyle w:val="Output"/>
        <w:shd w:val="clear" w:color="auto" w:fill="000000" w:themeFill="text1"/>
        <w:rPr>
          <w:color w:val="4C483D" w:themeColor="text2"/>
        </w:rPr>
      </w:pPr>
      <w:r>
        <w:t xml:space="preserve">getName : </w:t>
      </w:r>
      <w:r w:rsidRPr="00044827">
        <w:rPr>
          <w:color w:val="FFFF00"/>
        </w:rPr>
        <w:t>SmlCodes-Thread</w:t>
      </w:r>
      <w:r>
        <w:t xml:space="preserve"> </w:t>
      </w:r>
    </w:p>
    <w:p w14:paraId="6D9F467C" w14:textId="77777777" w:rsidR="00A67649" w:rsidRDefault="00A67649" w:rsidP="00A67649">
      <w:pPr>
        <w:pStyle w:val="Output"/>
        <w:shd w:val="clear" w:color="auto" w:fill="000000" w:themeFill="text1"/>
        <w:rPr>
          <w:color w:val="4C483D" w:themeColor="text2"/>
        </w:rPr>
      </w:pPr>
      <w:r>
        <w:t xml:space="preserve"> Im Run() Running....</w:t>
      </w:r>
    </w:p>
    <w:p w14:paraId="12600341" w14:textId="77777777" w:rsidR="00A67649" w:rsidRDefault="00A67649" w:rsidP="00A67649">
      <w:pPr>
        <w:pStyle w:val="Output"/>
        <w:shd w:val="clear" w:color="auto" w:fill="000000" w:themeFill="text1"/>
        <w:rPr>
          <w:color w:val="4C483D" w:themeColor="text2"/>
        </w:rPr>
      </w:pPr>
      <w:r>
        <w:t xml:space="preserve"> -----</w:t>
      </w:r>
    </w:p>
    <w:p w14:paraId="08698000" w14:textId="77777777" w:rsidR="00A67649" w:rsidRDefault="00A67649" w:rsidP="00A67649">
      <w:pPr>
        <w:pStyle w:val="Output"/>
        <w:shd w:val="clear" w:color="auto" w:fill="000000" w:themeFill="text1"/>
      </w:pPr>
      <w:r>
        <w:t>TERMINATED</w:t>
      </w:r>
    </w:p>
    <w:p w14:paraId="526039FE" w14:textId="77777777" w:rsidR="00A67649" w:rsidRDefault="00A67649" w:rsidP="00044827">
      <w:pPr>
        <w:pStyle w:val="NormalGothic"/>
        <w:spacing w:before="0" w:after="0" w:line="240" w:lineRule="auto"/>
      </w:pPr>
    </w:p>
    <w:p w14:paraId="509DB5BD" w14:textId="77777777" w:rsidR="00A67649" w:rsidRDefault="00A67649" w:rsidP="00A67649">
      <w:pPr>
        <w:pStyle w:val="Qsns"/>
      </w:pPr>
      <w:r>
        <w:t xml:space="preserve">Example 2: </w:t>
      </w:r>
      <w:r w:rsidRPr="00CC3228">
        <w:t>Thread program which displays 1 to 10 numbers after each and every 1 second</w:t>
      </w:r>
    </w:p>
    <w:tbl>
      <w:tblPr>
        <w:tblW w:w="9681"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01"/>
        <w:gridCol w:w="341"/>
        <w:gridCol w:w="1739"/>
      </w:tblGrid>
      <w:tr w:rsidR="00A67649" w14:paraId="69F5A846" w14:textId="77777777" w:rsidTr="00044827">
        <w:trPr>
          <w:trHeight w:val="2232"/>
        </w:trPr>
        <w:tc>
          <w:tcPr>
            <w:tcW w:w="7601" w:type="dxa"/>
          </w:tcPr>
          <w:p w14:paraId="4D520626" w14:textId="77777777" w:rsidR="00A67649" w:rsidRDefault="00A67649" w:rsidP="007F3A18">
            <w:pPr>
              <w:pStyle w:val="Output"/>
              <w:rPr>
                <w:color w:val="4C483D" w:themeColor="text2"/>
              </w:rPr>
            </w:pPr>
            <w:r>
              <w:rPr>
                <w:bCs/>
                <w:color w:val="7F0055"/>
              </w:rPr>
              <w:t>public</w:t>
            </w:r>
            <w:r>
              <w:t xml:space="preserve"> </w:t>
            </w:r>
            <w:r>
              <w:rPr>
                <w:bCs/>
                <w:color w:val="7F0055"/>
              </w:rPr>
              <w:t>class</w:t>
            </w:r>
            <w:r>
              <w:t xml:space="preserve"> SleepDemo </w:t>
            </w:r>
            <w:r>
              <w:rPr>
                <w:bCs/>
                <w:color w:val="7F0055"/>
              </w:rPr>
              <w:t>extends</w:t>
            </w:r>
            <w:r>
              <w:t xml:space="preserve"> Thread {</w:t>
            </w:r>
          </w:p>
          <w:p w14:paraId="5EC2CE9F" w14:textId="77777777" w:rsidR="00A67649" w:rsidRDefault="00A67649" w:rsidP="007F3A18">
            <w:pPr>
              <w:pStyle w:val="Output"/>
              <w:rPr>
                <w:color w:val="4C483D" w:themeColor="text2"/>
              </w:rPr>
            </w:pPr>
            <w:r>
              <w:tab/>
            </w:r>
            <w:r>
              <w:rPr>
                <w:bCs/>
                <w:color w:val="7F0055"/>
              </w:rPr>
              <w:t>public</w:t>
            </w:r>
            <w:r>
              <w:t xml:space="preserve"> </w:t>
            </w:r>
            <w:r>
              <w:rPr>
                <w:bCs/>
                <w:color w:val="7F0055"/>
              </w:rPr>
              <w:t>void</w:t>
            </w:r>
            <w:r>
              <w:t xml:space="preserve"> run() {</w:t>
            </w:r>
          </w:p>
          <w:p w14:paraId="727D9C66" w14:textId="77777777" w:rsidR="00A67649" w:rsidRDefault="00A67649" w:rsidP="007F3A18">
            <w:pPr>
              <w:pStyle w:val="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1; </w:t>
            </w:r>
            <w:r>
              <w:rPr>
                <w:color w:val="6A3E3E"/>
              </w:rPr>
              <w:t>i</w:t>
            </w:r>
            <w:r>
              <w:t xml:space="preserve"> &lt;= 10; </w:t>
            </w:r>
            <w:r>
              <w:rPr>
                <w:color w:val="6A3E3E"/>
              </w:rPr>
              <w:t>i</w:t>
            </w:r>
            <w:r>
              <w:t>++) {</w:t>
            </w:r>
          </w:p>
          <w:p w14:paraId="57E5F1CF" w14:textId="77777777" w:rsidR="00A67649" w:rsidRDefault="00A67649" w:rsidP="007F3A18">
            <w:pPr>
              <w:pStyle w:val="Output"/>
              <w:rPr>
                <w:color w:val="4C483D" w:themeColor="text2"/>
              </w:rPr>
            </w:pPr>
            <w:r>
              <w:tab/>
            </w:r>
            <w:r>
              <w:tab/>
            </w:r>
            <w:r>
              <w:tab/>
              <w:t>System.</w:t>
            </w:r>
            <w:r>
              <w:rPr>
                <w:bCs/>
                <w:i/>
                <w:iCs/>
                <w:color w:val="0000C0"/>
              </w:rPr>
              <w:t>out</w:t>
            </w:r>
            <w:r>
              <w:t>.println(</w:t>
            </w:r>
            <w:r>
              <w:rPr>
                <w:color w:val="6A3E3E"/>
              </w:rPr>
              <w:t>i</w:t>
            </w:r>
            <w:r>
              <w:t>);</w:t>
            </w:r>
          </w:p>
          <w:p w14:paraId="2B7A7CAD" w14:textId="77777777" w:rsidR="00A67649" w:rsidRDefault="00A67649" w:rsidP="007F3A18">
            <w:pPr>
              <w:pStyle w:val="Output"/>
              <w:rPr>
                <w:color w:val="4C483D" w:themeColor="text2"/>
              </w:rPr>
            </w:pPr>
            <w:r>
              <w:tab/>
            </w:r>
            <w:r>
              <w:tab/>
            </w:r>
            <w:r>
              <w:tab/>
            </w:r>
            <w:r>
              <w:rPr>
                <w:bCs/>
                <w:color w:val="7F0055"/>
              </w:rPr>
              <w:t>try</w:t>
            </w:r>
            <w:r>
              <w:t xml:space="preserve"> {</w:t>
            </w:r>
          </w:p>
          <w:p w14:paraId="150DB099" w14:textId="77777777" w:rsidR="00A67649" w:rsidRDefault="00A67649" w:rsidP="007F3A18">
            <w:pPr>
              <w:pStyle w:val="Output"/>
              <w:rPr>
                <w:color w:val="4C483D" w:themeColor="text2"/>
              </w:rPr>
            </w:pPr>
            <w:r>
              <w:tab/>
            </w:r>
            <w:r>
              <w:tab/>
            </w:r>
            <w:r>
              <w:tab/>
            </w:r>
            <w:r>
              <w:tab/>
              <w:t>Thread.</w:t>
            </w:r>
            <w:r>
              <w:rPr>
                <w:i/>
                <w:iCs/>
              </w:rPr>
              <w:t>sleep</w:t>
            </w:r>
            <w:r>
              <w:t>(1000);</w:t>
            </w:r>
          </w:p>
          <w:p w14:paraId="493C9674" w14:textId="77777777" w:rsidR="00A67649" w:rsidRDefault="00A67649" w:rsidP="007F3A18">
            <w:pPr>
              <w:pStyle w:val="Output"/>
              <w:rPr>
                <w:color w:val="4C483D" w:themeColor="text2"/>
              </w:rPr>
            </w:pPr>
            <w:r>
              <w:tab/>
            </w:r>
            <w:r>
              <w:tab/>
            </w:r>
            <w:r>
              <w:tab/>
              <w:t xml:space="preserve">} </w:t>
            </w:r>
            <w:r>
              <w:rPr>
                <w:bCs/>
                <w:color w:val="7F0055"/>
              </w:rPr>
              <w:t>catch</w:t>
            </w:r>
            <w:r>
              <w:t xml:space="preserve"> (InterruptedException </w:t>
            </w:r>
            <w:r>
              <w:rPr>
                <w:color w:val="6A3E3E"/>
              </w:rPr>
              <w:t>e</w:t>
            </w:r>
            <w:r>
              <w:t>) {</w:t>
            </w:r>
          </w:p>
          <w:p w14:paraId="3464B4D0" w14:textId="77777777" w:rsidR="00A67649" w:rsidRDefault="00A67649" w:rsidP="007F3A18">
            <w:pPr>
              <w:pStyle w:val="Output"/>
              <w:rPr>
                <w:color w:val="4C483D" w:themeColor="text2"/>
              </w:rPr>
            </w:pPr>
            <w:r>
              <w:tab/>
            </w:r>
            <w:r>
              <w:tab/>
            </w:r>
            <w:r>
              <w:tab/>
            </w:r>
            <w:r>
              <w:tab/>
            </w:r>
            <w:r>
              <w:rPr>
                <w:color w:val="6A3E3E"/>
              </w:rPr>
              <w:t>e</w:t>
            </w:r>
            <w:r>
              <w:t>.printStackTrace();</w:t>
            </w:r>
          </w:p>
          <w:p w14:paraId="16794CC8" w14:textId="77777777" w:rsidR="00A67649" w:rsidRDefault="00A67649" w:rsidP="007F3A18">
            <w:pPr>
              <w:pStyle w:val="Output"/>
              <w:rPr>
                <w:color w:val="4C483D" w:themeColor="text2"/>
              </w:rPr>
            </w:pPr>
            <w:r>
              <w:tab/>
            </w:r>
            <w:r>
              <w:tab/>
            </w:r>
            <w:r>
              <w:tab/>
              <w:t>}</w:t>
            </w:r>
          </w:p>
          <w:p w14:paraId="4683577E" w14:textId="77777777" w:rsidR="00A67649" w:rsidRDefault="00A67649" w:rsidP="007F3A18">
            <w:pPr>
              <w:pStyle w:val="Output"/>
              <w:rPr>
                <w:color w:val="4C483D" w:themeColor="text2"/>
              </w:rPr>
            </w:pPr>
            <w:r>
              <w:tab/>
            </w:r>
            <w:r>
              <w:tab/>
              <w:t>}</w:t>
            </w:r>
          </w:p>
          <w:p w14:paraId="37C05783" w14:textId="77777777" w:rsidR="00A67649" w:rsidRDefault="00A67649" w:rsidP="007F3A18">
            <w:pPr>
              <w:pStyle w:val="Output"/>
              <w:rPr>
                <w:color w:val="4C483D" w:themeColor="text2"/>
              </w:rPr>
            </w:pPr>
            <w:r>
              <w:tab/>
              <w:t>}</w:t>
            </w:r>
          </w:p>
          <w:p w14:paraId="68EA1527" w14:textId="77777777" w:rsidR="00A67649" w:rsidRDefault="00A67649" w:rsidP="007F3A18">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773A6DD4" w14:textId="77777777" w:rsidR="00A67649" w:rsidRDefault="00A67649" w:rsidP="007F3A18">
            <w:pPr>
              <w:pStyle w:val="Output"/>
              <w:rPr>
                <w:color w:val="4C483D" w:themeColor="text2"/>
              </w:rPr>
            </w:pPr>
            <w:r>
              <w:tab/>
            </w:r>
            <w:r>
              <w:tab/>
              <w:t xml:space="preserve">SleepDemo </w:t>
            </w:r>
            <w:r>
              <w:rPr>
                <w:color w:val="6A3E3E"/>
              </w:rPr>
              <w:t>ob1</w:t>
            </w:r>
            <w:r>
              <w:t xml:space="preserve"> = </w:t>
            </w:r>
            <w:r>
              <w:rPr>
                <w:bCs/>
                <w:color w:val="7F0055"/>
              </w:rPr>
              <w:t>new</w:t>
            </w:r>
            <w:r>
              <w:t xml:space="preserve"> SleepDemo();</w:t>
            </w:r>
          </w:p>
          <w:p w14:paraId="1794571A" w14:textId="77777777" w:rsidR="00A67649" w:rsidRDefault="00A67649" w:rsidP="007F3A18">
            <w:pPr>
              <w:pStyle w:val="Output"/>
              <w:rPr>
                <w:color w:val="4C483D" w:themeColor="text2"/>
              </w:rPr>
            </w:pPr>
            <w:r>
              <w:tab/>
            </w:r>
            <w:r>
              <w:tab/>
              <w:t xml:space="preserve">SleepDemo </w:t>
            </w:r>
            <w:r w:rsidRPr="00E3575B">
              <w:rPr>
                <w:color w:val="6A3E3E"/>
              </w:rPr>
              <w:t>ob2</w:t>
            </w:r>
            <w:r>
              <w:t xml:space="preserve"> = </w:t>
            </w:r>
            <w:r>
              <w:rPr>
                <w:bCs/>
                <w:color w:val="7F0055"/>
              </w:rPr>
              <w:t>new</w:t>
            </w:r>
            <w:r>
              <w:t xml:space="preserve"> SleepDemo();</w:t>
            </w:r>
          </w:p>
          <w:p w14:paraId="30DE484E" w14:textId="77777777" w:rsidR="00A67649" w:rsidRDefault="00A67649" w:rsidP="007F3A18">
            <w:pPr>
              <w:pStyle w:val="Output"/>
              <w:rPr>
                <w:color w:val="4C483D" w:themeColor="text2"/>
              </w:rPr>
            </w:pPr>
            <w:r>
              <w:tab/>
            </w:r>
            <w:r>
              <w:tab/>
            </w:r>
            <w:r>
              <w:rPr>
                <w:color w:val="6A3E3E"/>
              </w:rPr>
              <w:t>ob1</w:t>
            </w:r>
            <w:r>
              <w:t>.start();</w:t>
            </w:r>
          </w:p>
          <w:p w14:paraId="50A80278" w14:textId="77777777" w:rsidR="00044827" w:rsidRDefault="00A67649" w:rsidP="007F3A18">
            <w:pPr>
              <w:pStyle w:val="Output"/>
            </w:pPr>
            <w:r>
              <w:tab/>
            </w:r>
            <w:r>
              <w:tab/>
            </w:r>
            <w:r>
              <w:rPr>
                <w:color w:val="6A3E3E"/>
                <w:highlight w:val="lightGray"/>
              </w:rPr>
              <w:t>ob2</w:t>
            </w:r>
            <w:r>
              <w:t>.start();</w:t>
            </w:r>
            <w:r>
              <w:tab/>
            </w:r>
          </w:p>
          <w:p w14:paraId="5A88933A" w14:textId="08E191EE" w:rsidR="00A67649" w:rsidRDefault="00A67649" w:rsidP="007F3A18">
            <w:pPr>
              <w:pStyle w:val="Output"/>
              <w:rPr>
                <w:color w:val="4C483D" w:themeColor="text2"/>
              </w:rPr>
            </w:pPr>
            <w:r>
              <w:t>}</w:t>
            </w:r>
          </w:p>
          <w:p w14:paraId="44850F6E" w14:textId="77777777" w:rsidR="00A67649" w:rsidRDefault="00A67649" w:rsidP="007F3A18">
            <w:pPr>
              <w:pStyle w:val="Output"/>
            </w:pPr>
            <w:r>
              <w:t>}</w:t>
            </w:r>
          </w:p>
        </w:tc>
        <w:tc>
          <w:tcPr>
            <w:tcW w:w="341" w:type="dxa"/>
            <w:tcBorders>
              <w:top w:val="nil"/>
              <w:bottom w:val="nil"/>
              <w:right w:val="single" w:sz="4" w:space="0" w:color="auto"/>
            </w:tcBorders>
            <w:shd w:val="clear" w:color="auto" w:fill="auto"/>
          </w:tcPr>
          <w:p w14:paraId="3FADD65D" w14:textId="77777777" w:rsidR="00A67649" w:rsidRPr="0006628A" w:rsidRDefault="00A67649" w:rsidP="007F3A18">
            <w:pPr>
              <w:spacing w:after="320"/>
              <w:rPr>
                <w:sz w:val="12"/>
              </w:rPr>
            </w:pPr>
          </w:p>
        </w:tc>
        <w:tc>
          <w:tcPr>
            <w:tcW w:w="1739" w:type="dxa"/>
            <w:tcBorders>
              <w:top w:val="single" w:sz="4" w:space="0" w:color="auto"/>
              <w:left w:val="single" w:sz="4" w:space="0" w:color="auto"/>
              <w:bottom w:val="single" w:sz="4" w:space="0" w:color="auto"/>
              <w:right w:val="single" w:sz="4" w:space="0" w:color="auto"/>
            </w:tcBorders>
            <w:shd w:val="clear" w:color="auto" w:fill="000000" w:themeFill="text1"/>
          </w:tcPr>
          <w:p w14:paraId="0B057ABD" w14:textId="77777777" w:rsidR="00A67649" w:rsidRPr="0006628A" w:rsidRDefault="00A67649" w:rsidP="007F3A18">
            <w:pPr>
              <w:pStyle w:val="Output"/>
              <w:rPr>
                <w:sz w:val="12"/>
              </w:rPr>
            </w:pPr>
            <w:r w:rsidRPr="0006628A">
              <w:rPr>
                <w:noProof/>
                <w:sz w:val="12"/>
                <w:lang w:eastAsia="en-US"/>
              </w:rPr>
              <mc:AlternateContent>
                <mc:Choice Requires="wps">
                  <w:drawing>
                    <wp:anchor distT="0" distB="0" distL="114300" distR="114300" simplePos="0" relativeHeight="251718656" behindDoc="0" locked="0" layoutInCell="1" allowOverlap="1" wp14:anchorId="35FC5024" wp14:editId="2B9B3631">
                      <wp:simplePos x="0" y="0"/>
                      <wp:positionH relativeFrom="column">
                        <wp:posOffset>-53257</wp:posOffset>
                      </wp:positionH>
                      <wp:positionV relativeFrom="paragraph">
                        <wp:posOffset>114907</wp:posOffset>
                      </wp:positionV>
                      <wp:extent cx="1123950" cy="0"/>
                      <wp:effectExtent l="0" t="0" r="19050" b="19050"/>
                      <wp:wrapNone/>
                      <wp:docPr id="52" name="Straight Connector 52"/>
                      <wp:cNvGraphicFramePr/>
                      <a:graphic xmlns:a="http://schemas.openxmlformats.org/drawingml/2006/main">
                        <a:graphicData uri="http://schemas.microsoft.com/office/word/2010/wordprocessingShape">
                          <wps:wsp>
                            <wps:cNvCnPr/>
                            <wps:spPr>
                              <a:xfrm>
                                <a:off x="0" y="0"/>
                                <a:ext cx="11239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53A7F4" id="Straight Connector 52"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4.2pt,9.05pt" to="84.3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" strokecolor="#f24f4f [3204]" strokeweight=".5pt">
                      <v:stroke joinstyle="miter"/>
                    </v:line>
                  </w:pict>
                </mc:Fallback>
              </mc:AlternateContent>
            </w:r>
            <w:r w:rsidRPr="0006628A">
              <w:rPr>
                <w:sz w:val="12"/>
              </w:rPr>
              <w:t>Output</w:t>
            </w:r>
          </w:p>
          <w:p w14:paraId="6C426D0A" w14:textId="77777777" w:rsidR="00A67649" w:rsidRPr="0006628A" w:rsidRDefault="00A67649" w:rsidP="007F3A18">
            <w:pPr>
              <w:pStyle w:val="Output"/>
              <w:rPr>
                <w:color w:val="4C483D" w:themeColor="text2"/>
                <w:sz w:val="12"/>
                <w:szCs w:val="15"/>
              </w:rPr>
            </w:pPr>
            <w:r w:rsidRPr="0006628A">
              <w:rPr>
                <w:color w:val="000000"/>
                <w:sz w:val="12"/>
                <w:szCs w:val="15"/>
              </w:rPr>
              <w:t>1</w:t>
            </w:r>
          </w:p>
          <w:p w14:paraId="4B5E044E" w14:textId="77777777" w:rsidR="00A67649" w:rsidRPr="0006628A" w:rsidRDefault="00A67649" w:rsidP="007F3A18">
            <w:pPr>
              <w:pStyle w:val="Output"/>
              <w:rPr>
                <w:color w:val="4C483D" w:themeColor="text2"/>
                <w:sz w:val="12"/>
                <w:szCs w:val="15"/>
              </w:rPr>
            </w:pPr>
            <w:r w:rsidRPr="0006628A">
              <w:rPr>
                <w:color w:val="000000"/>
                <w:sz w:val="12"/>
                <w:szCs w:val="15"/>
              </w:rPr>
              <w:t>1</w:t>
            </w:r>
          </w:p>
          <w:p w14:paraId="70D7FEEC" w14:textId="77777777" w:rsidR="00A67649" w:rsidRPr="0006628A" w:rsidRDefault="00A67649" w:rsidP="007F3A18">
            <w:pPr>
              <w:pStyle w:val="Output"/>
              <w:rPr>
                <w:color w:val="4C483D" w:themeColor="text2"/>
                <w:sz w:val="12"/>
                <w:szCs w:val="15"/>
              </w:rPr>
            </w:pPr>
            <w:r w:rsidRPr="0006628A">
              <w:rPr>
                <w:color w:val="000000"/>
                <w:sz w:val="12"/>
                <w:szCs w:val="15"/>
              </w:rPr>
              <w:t>2</w:t>
            </w:r>
          </w:p>
          <w:p w14:paraId="295B94BA" w14:textId="77777777" w:rsidR="00A67649" w:rsidRPr="0006628A" w:rsidRDefault="00A67649" w:rsidP="007F3A18">
            <w:pPr>
              <w:pStyle w:val="Output"/>
              <w:rPr>
                <w:color w:val="4C483D" w:themeColor="text2"/>
                <w:sz w:val="12"/>
                <w:szCs w:val="15"/>
              </w:rPr>
            </w:pPr>
            <w:r w:rsidRPr="0006628A">
              <w:rPr>
                <w:color w:val="000000"/>
                <w:sz w:val="12"/>
                <w:szCs w:val="15"/>
              </w:rPr>
              <w:t>2</w:t>
            </w:r>
          </w:p>
          <w:p w14:paraId="39657A1D" w14:textId="77777777" w:rsidR="00A67649" w:rsidRPr="0006628A" w:rsidRDefault="00A67649" w:rsidP="007F3A18">
            <w:pPr>
              <w:pStyle w:val="Output"/>
              <w:rPr>
                <w:color w:val="4C483D" w:themeColor="text2"/>
                <w:sz w:val="12"/>
                <w:szCs w:val="15"/>
              </w:rPr>
            </w:pPr>
            <w:r w:rsidRPr="0006628A">
              <w:rPr>
                <w:color w:val="000000"/>
                <w:sz w:val="12"/>
                <w:szCs w:val="15"/>
              </w:rPr>
              <w:t>3</w:t>
            </w:r>
          </w:p>
          <w:p w14:paraId="050A7C83" w14:textId="77777777" w:rsidR="00A67649" w:rsidRPr="0006628A" w:rsidRDefault="00A67649" w:rsidP="007F3A18">
            <w:pPr>
              <w:pStyle w:val="Output"/>
              <w:rPr>
                <w:color w:val="4C483D" w:themeColor="text2"/>
                <w:sz w:val="12"/>
                <w:szCs w:val="15"/>
              </w:rPr>
            </w:pPr>
            <w:r w:rsidRPr="0006628A">
              <w:rPr>
                <w:color w:val="000000"/>
                <w:sz w:val="12"/>
                <w:szCs w:val="15"/>
              </w:rPr>
              <w:t>3</w:t>
            </w:r>
          </w:p>
          <w:p w14:paraId="7E57561F" w14:textId="77777777" w:rsidR="00A67649" w:rsidRPr="0006628A" w:rsidRDefault="00A67649" w:rsidP="007F3A18">
            <w:pPr>
              <w:pStyle w:val="Output"/>
              <w:rPr>
                <w:color w:val="4C483D" w:themeColor="text2"/>
                <w:sz w:val="12"/>
                <w:szCs w:val="15"/>
              </w:rPr>
            </w:pPr>
            <w:r w:rsidRPr="0006628A">
              <w:rPr>
                <w:color w:val="000000"/>
                <w:sz w:val="12"/>
                <w:szCs w:val="15"/>
              </w:rPr>
              <w:t>4</w:t>
            </w:r>
          </w:p>
          <w:p w14:paraId="778FEDBA" w14:textId="77777777" w:rsidR="00A67649" w:rsidRPr="0006628A" w:rsidRDefault="00A67649" w:rsidP="007F3A18">
            <w:pPr>
              <w:pStyle w:val="Output"/>
              <w:rPr>
                <w:color w:val="4C483D" w:themeColor="text2"/>
                <w:sz w:val="12"/>
                <w:szCs w:val="15"/>
              </w:rPr>
            </w:pPr>
            <w:r w:rsidRPr="0006628A">
              <w:rPr>
                <w:color w:val="000000"/>
                <w:sz w:val="12"/>
                <w:szCs w:val="15"/>
              </w:rPr>
              <w:t>4</w:t>
            </w:r>
          </w:p>
          <w:p w14:paraId="679FEC2F" w14:textId="77777777" w:rsidR="00A67649" w:rsidRPr="0006628A" w:rsidRDefault="00A67649" w:rsidP="007F3A18">
            <w:pPr>
              <w:pStyle w:val="Output"/>
              <w:rPr>
                <w:color w:val="4C483D" w:themeColor="text2"/>
                <w:sz w:val="12"/>
                <w:szCs w:val="15"/>
              </w:rPr>
            </w:pPr>
            <w:r w:rsidRPr="0006628A">
              <w:rPr>
                <w:color w:val="000000"/>
                <w:sz w:val="12"/>
                <w:szCs w:val="15"/>
              </w:rPr>
              <w:t>5</w:t>
            </w:r>
          </w:p>
          <w:p w14:paraId="7D34AB66" w14:textId="77777777" w:rsidR="00A67649" w:rsidRPr="0006628A" w:rsidRDefault="00A67649" w:rsidP="007F3A18">
            <w:pPr>
              <w:pStyle w:val="Output"/>
              <w:rPr>
                <w:color w:val="4C483D" w:themeColor="text2"/>
                <w:sz w:val="12"/>
                <w:szCs w:val="15"/>
              </w:rPr>
            </w:pPr>
            <w:r w:rsidRPr="0006628A">
              <w:rPr>
                <w:color w:val="000000"/>
                <w:sz w:val="12"/>
                <w:szCs w:val="15"/>
              </w:rPr>
              <w:t>5</w:t>
            </w:r>
          </w:p>
          <w:p w14:paraId="68A07092" w14:textId="77777777" w:rsidR="00A67649" w:rsidRPr="0006628A" w:rsidRDefault="00A67649" w:rsidP="007F3A18">
            <w:pPr>
              <w:pStyle w:val="Output"/>
              <w:rPr>
                <w:color w:val="4C483D" w:themeColor="text2"/>
                <w:sz w:val="12"/>
                <w:szCs w:val="15"/>
              </w:rPr>
            </w:pPr>
            <w:r w:rsidRPr="0006628A">
              <w:rPr>
                <w:color w:val="000000"/>
                <w:sz w:val="12"/>
                <w:szCs w:val="15"/>
              </w:rPr>
              <w:t>6</w:t>
            </w:r>
          </w:p>
          <w:p w14:paraId="6E0B8F71" w14:textId="77777777" w:rsidR="00A67649" w:rsidRPr="0006628A" w:rsidRDefault="00A67649" w:rsidP="007F3A18">
            <w:pPr>
              <w:pStyle w:val="Output"/>
              <w:rPr>
                <w:color w:val="4C483D" w:themeColor="text2"/>
                <w:sz w:val="12"/>
                <w:szCs w:val="15"/>
              </w:rPr>
            </w:pPr>
            <w:r w:rsidRPr="0006628A">
              <w:rPr>
                <w:color w:val="000000"/>
                <w:sz w:val="12"/>
                <w:szCs w:val="15"/>
              </w:rPr>
              <w:t>6</w:t>
            </w:r>
          </w:p>
          <w:p w14:paraId="4C8ACC4C" w14:textId="77777777" w:rsidR="00A67649" w:rsidRPr="0006628A" w:rsidRDefault="00A67649" w:rsidP="007F3A18">
            <w:pPr>
              <w:pStyle w:val="Output"/>
              <w:rPr>
                <w:color w:val="4C483D" w:themeColor="text2"/>
                <w:sz w:val="12"/>
                <w:szCs w:val="15"/>
              </w:rPr>
            </w:pPr>
            <w:r w:rsidRPr="0006628A">
              <w:rPr>
                <w:color w:val="000000"/>
                <w:sz w:val="12"/>
                <w:szCs w:val="15"/>
              </w:rPr>
              <w:t>7</w:t>
            </w:r>
          </w:p>
          <w:p w14:paraId="03CC6F55" w14:textId="77777777" w:rsidR="00A67649" w:rsidRPr="0006628A" w:rsidRDefault="00A67649" w:rsidP="007F3A18">
            <w:pPr>
              <w:pStyle w:val="Output"/>
              <w:rPr>
                <w:color w:val="4C483D" w:themeColor="text2"/>
                <w:sz w:val="12"/>
                <w:szCs w:val="15"/>
              </w:rPr>
            </w:pPr>
            <w:r w:rsidRPr="0006628A">
              <w:rPr>
                <w:color w:val="000000"/>
                <w:sz w:val="12"/>
                <w:szCs w:val="15"/>
              </w:rPr>
              <w:t>7</w:t>
            </w:r>
          </w:p>
          <w:p w14:paraId="54D7BCAF" w14:textId="77777777" w:rsidR="00A67649" w:rsidRPr="0006628A" w:rsidRDefault="00A67649" w:rsidP="007F3A18">
            <w:pPr>
              <w:pStyle w:val="Output"/>
              <w:rPr>
                <w:color w:val="4C483D" w:themeColor="text2"/>
                <w:sz w:val="12"/>
                <w:szCs w:val="15"/>
              </w:rPr>
            </w:pPr>
            <w:r w:rsidRPr="0006628A">
              <w:rPr>
                <w:color w:val="000000"/>
                <w:sz w:val="12"/>
                <w:szCs w:val="15"/>
              </w:rPr>
              <w:t>8</w:t>
            </w:r>
          </w:p>
          <w:p w14:paraId="736E773D" w14:textId="77777777" w:rsidR="00A67649" w:rsidRPr="0006628A" w:rsidRDefault="00A67649" w:rsidP="007F3A18">
            <w:pPr>
              <w:pStyle w:val="Output"/>
              <w:rPr>
                <w:color w:val="4C483D" w:themeColor="text2"/>
                <w:sz w:val="12"/>
                <w:szCs w:val="15"/>
              </w:rPr>
            </w:pPr>
            <w:r w:rsidRPr="0006628A">
              <w:rPr>
                <w:color w:val="000000"/>
                <w:sz w:val="12"/>
                <w:szCs w:val="15"/>
              </w:rPr>
              <w:t>8</w:t>
            </w:r>
          </w:p>
          <w:p w14:paraId="6FE14E0D" w14:textId="77777777" w:rsidR="00A67649" w:rsidRPr="0006628A" w:rsidRDefault="00A67649" w:rsidP="007F3A18">
            <w:pPr>
              <w:pStyle w:val="Output"/>
              <w:rPr>
                <w:color w:val="4C483D" w:themeColor="text2"/>
                <w:sz w:val="12"/>
                <w:szCs w:val="15"/>
              </w:rPr>
            </w:pPr>
            <w:r w:rsidRPr="0006628A">
              <w:rPr>
                <w:color w:val="000000"/>
                <w:sz w:val="12"/>
                <w:szCs w:val="15"/>
              </w:rPr>
              <w:t>9</w:t>
            </w:r>
          </w:p>
          <w:p w14:paraId="317C4255" w14:textId="77777777" w:rsidR="00A67649" w:rsidRPr="0006628A" w:rsidRDefault="00A67649" w:rsidP="007F3A18">
            <w:pPr>
              <w:pStyle w:val="Output"/>
              <w:rPr>
                <w:color w:val="4C483D" w:themeColor="text2"/>
                <w:sz w:val="12"/>
                <w:szCs w:val="15"/>
              </w:rPr>
            </w:pPr>
            <w:r w:rsidRPr="0006628A">
              <w:rPr>
                <w:color w:val="000000"/>
                <w:sz w:val="12"/>
                <w:szCs w:val="15"/>
              </w:rPr>
              <w:t>9</w:t>
            </w:r>
          </w:p>
          <w:p w14:paraId="0709893B" w14:textId="77777777" w:rsidR="00A67649" w:rsidRPr="0006628A" w:rsidRDefault="00A67649" w:rsidP="007F3A18">
            <w:pPr>
              <w:pStyle w:val="Output"/>
              <w:rPr>
                <w:color w:val="000000"/>
                <w:sz w:val="12"/>
                <w:szCs w:val="15"/>
              </w:rPr>
            </w:pPr>
            <w:r w:rsidRPr="0006628A">
              <w:rPr>
                <w:color w:val="000000"/>
                <w:sz w:val="12"/>
                <w:szCs w:val="15"/>
              </w:rPr>
              <w:t>10</w:t>
            </w:r>
          </w:p>
          <w:p w14:paraId="13E24174" w14:textId="77777777" w:rsidR="00A67649" w:rsidRPr="0006628A" w:rsidRDefault="00A67649" w:rsidP="007F3A18">
            <w:pPr>
              <w:pStyle w:val="Output"/>
              <w:rPr>
                <w:sz w:val="12"/>
              </w:rPr>
            </w:pPr>
            <w:r w:rsidRPr="0006628A">
              <w:rPr>
                <w:color w:val="000000"/>
                <w:sz w:val="12"/>
                <w:szCs w:val="15"/>
              </w:rPr>
              <w:t>10</w:t>
            </w:r>
          </w:p>
        </w:tc>
      </w:tr>
    </w:tbl>
    <w:p w14:paraId="10457AEC" w14:textId="7E28F9DE" w:rsidR="00A67649" w:rsidRDefault="00A67649" w:rsidP="00806D9D">
      <w:pPr>
        <w:spacing w:line="240" w:lineRule="auto"/>
      </w:pPr>
    </w:p>
    <w:p w14:paraId="0506C505" w14:textId="77777777" w:rsidR="00806D9D" w:rsidRDefault="00806D9D" w:rsidP="00806D9D">
      <w:pPr>
        <w:spacing w:line="240" w:lineRule="auto"/>
      </w:pPr>
    </w:p>
    <w:p w14:paraId="3D3129D4" w14:textId="1EAFD66F" w:rsidR="00044827" w:rsidRDefault="00044827" w:rsidP="00044827">
      <w:pPr>
        <w:pStyle w:val="Qsns"/>
      </w:pPr>
      <w:r>
        <w:t xml:space="preserve">Example </w:t>
      </w:r>
      <w:r w:rsidR="00A80724">
        <w:t>3:</w:t>
      </w:r>
      <w:r>
        <w:t xml:space="preserve"> What happens if we call run() method instead of start()</w:t>
      </w:r>
    </w:p>
    <w:p w14:paraId="221E6F07" w14:textId="77777777" w:rsidR="00044827" w:rsidRDefault="00044827" w:rsidP="00806D9D">
      <w:pPr>
        <w:spacing w:line="240" w:lineRule="auto"/>
      </w:pPr>
      <w:r>
        <w:t xml:space="preserve">If we start </w:t>
      </w:r>
      <w:r w:rsidRPr="00B73D94">
        <w:rPr>
          <w:b/>
        </w:rPr>
        <w:t>run()</w:t>
      </w:r>
      <w:r>
        <w:t xml:space="preserve"> method directly JVM treats it as a normal method </w:t>
      </w:r>
      <w:r w:rsidRPr="00A01A4B">
        <w:rPr>
          <w:b/>
          <w:color w:val="FF0000"/>
        </w:rPr>
        <w:t>&amp; it does have characteristics like concurrent execution</w:t>
      </w:r>
      <w:r>
        <w:t xml:space="preserve">. In </w:t>
      </w:r>
      <w:r>
        <w:rPr>
          <w:rStyle w:val="HowitworksChar"/>
        </w:rPr>
        <w:t>E</w:t>
      </w:r>
      <w:r w:rsidRPr="003B583A">
        <w:rPr>
          <w:rStyle w:val="HowitworksChar"/>
        </w:rPr>
        <w:t>xample 2</w:t>
      </w:r>
      <w:r>
        <w:t xml:space="preserve"> if you see both threads are executing parallel. Here below example we are calling </w:t>
      </w:r>
      <w:r w:rsidRPr="00B73D94">
        <w:rPr>
          <w:b/>
        </w:rPr>
        <w:t>run()</w:t>
      </w:r>
      <w:r>
        <w:t xml:space="preserve"> method directly. See the output</w:t>
      </w:r>
    </w:p>
    <w:tbl>
      <w:tblPr>
        <w:tblW w:w="9259"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69"/>
        <w:gridCol w:w="327"/>
        <w:gridCol w:w="1663"/>
      </w:tblGrid>
      <w:tr w:rsidR="00044827" w14:paraId="5E6F4E15" w14:textId="77777777" w:rsidTr="00A80724">
        <w:trPr>
          <w:trHeight w:val="2897"/>
        </w:trPr>
        <w:tc>
          <w:tcPr>
            <w:tcW w:w="7269" w:type="dxa"/>
          </w:tcPr>
          <w:p w14:paraId="04961E30" w14:textId="77777777" w:rsidR="00044827" w:rsidRDefault="00044827" w:rsidP="00E378A1">
            <w:pPr>
              <w:pStyle w:val="Output"/>
              <w:rPr>
                <w:color w:val="4C483D" w:themeColor="text2"/>
              </w:rPr>
            </w:pPr>
            <w:r>
              <w:rPr>
                <w:bCs/>
                <w:color w:val="7F0055"/>
              </w:rPr>
              <w:t>public</w:t>
            </w:r>
            <w:r>
              <w:t xml:space="preserve"> </w:t>
            </w:r>
            <w:r>
              <w:rPr>
                <w:bCs/>
                <w:color w:val="7F0055"/>
              </w:rPr>
              <w:t>class</w:t>
            </w:r>
            <w:r>
              <w:t xml:space="preserve"> SleepDemo </w:t>
            </w:r>
            <w:r>
              <w:rPr>
                <w:bCs/>
                <w:color w:val="7F0055"/>
              </w:rPr>
              <w:t>extends</w:t>
            </w:r>
            <w:r>
              <w:t xml:space="preserve"> Thread {</w:t>
            </w:r>
          </w:p>
          <w:p w14:paraId="0E10C539" w14:textId="77777777" w:rsidR="00044827" w:rsidRDefault="00044827" w:rsidP="00E378A1">
            <w:pPr>
              <w:pStyle w:val="Output"/>
              <w:rPr>
                <w:color w:val="4C483D" w:themeColor="text2"/>
              </w:rPr>
            </w:pPr>
            <w:r>
              <w:tab/>
            </w:r>
            <w:r>
              <w:rPr>
                <w:bCs/>
                <w:color w:val="7F0055"/>
              </w:rPr>
              <w:t>public</w:t>
            </w:r>
            <w:r>
              <w:t xml:space="preserve"> </w:t>
            </w:r>
            <w:r>
              <w:rPr>
                <w:bCs/>
                <w:color w:val="7F0055"/>
              </w:rPr>
              <w:t>void</w:t>
            </w:r>
            <w:r>
              <w:t xml:space="preserve"> run() {</w:t>
            </w:r>
          </w:p>
          <w:p w14:paraId="346ACE82" w14:textId="77777777" w:rsidR="00044827" w:rsidRDefault="00044827" w:rsidP="00E378A1">
            <w:pPr>
              <w:pStyle w:val="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1; </w:t>
            </w:r>
            <w:r>
              <w:rPr>
                <w:color w:val="6A3E3E"/>
              </w:rPr>
              <w:t>i</w:t>
            </w:r>
            <w:r>
              <w:t xml:space="preserve"> &lt;= 10; </w:t>
            </w:r>
            <w:r>
              <w:rPr>
                <w:color w:val="6A3E3E"/>
              </w:rPr>
              <w:t>i</w:t>
            </w:r>
            <w:r>
              <w:t>++) {</w:t>
            </w:r>
          </w:p>
          <w:p w14:paraId="008130EA" w14:textId="77777777" w:rsidR="00044827" w:rsidRDefault="00044827" w:rsidP="00E378A1">
            <w:pPr>
              <w:pStyle w:val="Output"/>
              <w:rPr>
                <w:color w:val="4C483D" w:themeColor="text2"/>
              </w:rPr>
            </w:pPr>
            <w:r>
              <w:tab/>
            </w:r>
            <w:r>
              <w:tab/>
            </w:r>
            <w:r>
              <w:tab/>
              <w:t>System.</w:t>
            </w:r>
            <w:r>
              <w:rPr>
                <w:bCs/>
                <w:i/>
                <w:iCs/>
                <w:color w:val="0000C0"/>
              </w:rPr>
              <w:t>out</w:t>
            </w:r>
            <w:r>
              <w:t>.println(</w:t>
            </w:r>
            <w:r>
              <w:rPr>
                <w:color w:val="6A3E3E"/>
              </w:rPr>
              <w:t>i</w:t>
            </w:r>
            <w:r>
              <w:t>);</w:t>
            </w:r>
          </w:p>
          <w:p w14:paraId="773E32C2" w14:textId="77777777" w:rsidR="00044827" w:rsidRDefault="00044827" w:rsidP="00E378A1">
            <w:pPr>
              <w:pStyle w:val="Output"/>
              <w:rPr>
                <w:color w:val="4C483D" w:themeColor="text2"/>
              </w:rPr>
            </w:pPr>
            <w:r>
              <w:tab/>
            </w:r>
            <w:r>
              <w:tab/>
            </w:r>
            <w:r>
              <w:tab/>
            </w:r>
            <w:r>
              <w:rPr>
                <w:bCs/>
                <w:color w:val="7F0055"/>
              </w:rPr>
              <w:t>try</w:t>
            </w:r>
            <w:r>
              <w:t xml:space="preserve"> {</w:t>
            </w:r>
          </w:p>
          <w:p w14:paraId="282E2DB2" w14:textId="77777777" w:rsidR="00044827" w:rsidRDefault="00044827" w:rsidP="00E378A1">
            <w:pPr>
              <w:pStyle w:val="Output"/>
              <w:rPr>
                <w:color w:val="4C483D" w:themeColor="text2"/>
              </w:rPr>
            </w:pPr>
            <w:r>
              <w:tab/>
            </w:r>
            <w:r>
              <w:tab/>
            </w:r>
            <w:r>
              <w:tab/>
            </w:r>
            <w:r>
              <w:tab/>
              <w:t>Thread.</w:t>
            </w:r>
            <w:r>
              <w:rPr>
                <w:i/>
                <w:iCs/>
              </w:rPr>
              <w:t>sleep</w:t>
            </w:r>
            <w:r>
              <w:t>(1000);</w:t>
            </w:r>
          </w:p>
          <w:p w14:paraId="0E9BD65D" w14:textId="77777777" w:rsidR="00044827" w:rsidRDefault="00044827" w:rsidP="00E378A1">
            <w:pPr>
              <w:pStyle w:val="Output"/>
              <w:rPr>
                <w:color w:val="4C483D" w:themeColor="text2"/>
              </w:rPr>
            </w:pPr>
            <w:r>
              <w:tab/>
            </w:r>
            <w:r>
              <w:tab/>
            </w:r>
            <w:r>
              <w:tab/>
              <w:t xml:space="preserve">} </w:t>
            </w:r>
            <w:r>
              <w:rPr>
                <w:bCs/>
                <w:color w:val="7F0055"/>
              </w:rPr>
              <w:t>catch</w:t>
            </w:r>
            <w:r>
              <w:t xml:space="preserve"> (InterruptedException </w:t>
            </w:r>
            <w:r>
              <w:rPr>
                <w:color w:val="6A3E3E"/>
              </w:rPr>
              <w:t>e</w:t>
            </w:r>
            <w:r>
              <w:t>) {</w:t>
            </w:r>
          </w:p>
          <w:p w14:paraId="0B7B7951" w14:textId="77777777" w:rsidR="00044827" w:rsidRDefault="00044827" w:rsidP="00E378A1">
            <w:pPr>
              <w:pStyle w:val="Output"/>
              <w:rPr>
                <w:color w:val="4C483D" w:themeColor="text2"/>
              </w:rPr>
            </w:pPr>
            <w:r>
              <w:tab/>
            </w:r>
            <w:r>
              <w:tab/>
            </w:r>
            <w:r>
              <w:tab/>
            </w:r>
            <w:r>
              <w:tab/>
            </w:r>
            <w:r>
              <w:rPr>
                <w:color w:val="6A3E3E"/>
              </w:rPr>
              <w:t>e</w:t>
            </w:r>
            <w:r>
              <w:t>.printStackTrace();</w:t>
            </w:r>
          </w:p>
          <w:p w14:paraId="1AE9CF80" w14:textId="77777777" w:rsidR="00044827" w:rsidRDefault="00044827" w:rsidP="00E378A1">
            <w:pPr>
              <w:pStyle w:val="Output"/>
              <w:rPr>
                <w:color w:val="4C483D" w:themeColor="text2"/>
              </w:rPr>
            </w:pPr>
            <w:r>
              <w:tab/>
            </w:r>
            <w:r>
              <w:tab/>
            </w:r>
            <w:r>
              <w:tab/>
              <w:t>}</w:t>
            </w:r>
          </w:p>
          <w:p w14:paraId="16CA2863" w14:textId="77777777" w:rsidR="00044827" w:rsidRDefault="00044827" w:rsidP="00E378A1">
            <w:pPr>
              <w:pStyle w:val="Output"/>
              <w:rPr>
                <w:color w:val="4C483D" w:themeColor="text2"/>
              </w:rPr>
            </w:pPr>
            <w:r>
              <w:tab/>
            </w:r>
            <w:r>
              <w:tab/>
              <w:t>}</w:t>
            </w:r>
          </w:p>
          <w:p w14:paraId="647C0AFF" w14:textId="77777777" w:rsidR="00044827" w:rsidRDefault="00044827" w:rsidP="00E378A1">
            <w:pPr>
              <w:pStyle w:val="Output"/>
              <w:rPr>
                <w:color w:val="4C483D" w:themeColor="text2"/>
              </w:rPr>
            </w:pPr>
            <w:r>
              <w:tab/>
              <w:t>}</w:t>
            </w:r>
          </w:p>
          <w:p w14:paraId="05BEB8D9" w14:textId="77777777" w:rsidR="00044827" w:rsidRDefault="00044827" w:rsidP="00E378A1">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00C61901" w14:textId="77777777" w:rsidR="00044827" w:rsidRDefault="00044827" w:rsidP="00E378A1">
            <w:pPr>
              <w:pStyle w:val="Output"/>
              <w:rPr>
                <w:color w:val="4C483D" w:themeColor="text2"/>
              </w:rPr>
            </w:pPr>
            <w:r>
              <w:tab/>
            </w:r>
            <w:r>
              <w:tab/>
              <w:t xml:space="preserve">SleepDemo </w:t>
            </w:r>
            <w:r>
              <w:rPr>
                <w:color w:val="6A3E3E"/>
              </w:rPr>
              <w:t>ob1</w:t>
            </w:r>
            <w:r>
              <w:t xml:space="preserve"> = </w:t>
            </w:r>
            <w:r>
              <w:rPr>
                <w:bCs/>
                <w:color w:val="7F0055"/>
              </w:rPr>
              <w:t>new</w:t>
            </w:r>
            <w:r>
              <w:t xml:space="preserve"> SleepDemo();</w:t>
            </w:r>
          </w:p>
          <w:p w14:paraId="4AB9E95E" w14:textId="77777777" w:rsidR="00044827" w:rsidRDefault="00044827" w:rsidP="00E378A1">
            <w:pPr>
              <w:pStyle w:val="Output"/>
              <w:rPr>
                <w:color w:val="4C483D" w:themeColor="text2"/>
              </w:rPr>
            </w:pPr>
            <w:r>
              <w:tab/>
            </w:r>
            <w:r>
              <w:tab/>
              <w:t xml:space="preserve">SleepDemo </w:t>
            </w:r>
            <w:r w:rsidRPr="00E3575B">
              <w:rPr>
                <w:color w:val="6A3E3E"/>
              </w:rPr>
              <w:t>ob2</w:t>
            </w:r>
            <w:r>
              <w:t xml:space="preserve"> = </w:t>
            </w:r>
            <w:r>
              <w:rPr>
                <w:bCs/>
                <w:color w:val="7F0055"/>
              </w:rPr>
              <w:t>new</w:t>
            </w:r>
            <w:r>
              <w:t xml:space="preserve"> SleepDemo();</w:t>
            </w:r>
          </w:p>
          <w:p w14:paraId="593AA938" w14:textId="77777777" w:rsidR="00044827" w:rsidRDefault="00044827" w:rsidP="00E378A1">
            <w:pPr>
              <w:pStyle w:val="Output"/>
              <w:rPr>
                <w:color w:val="4C483D" w:themeColor="text2"/>
              </w:rPr>
            </w:pPr>
            <w:r>
              <w:tab/>
            </w:r>
            <w:r>
              <w:tab/>
            </w:r>
            <w:r>
              <w:rPr>
                <w:color w:val="6A3E3E"/>
              </w:rPr>
              <w:t>ob1</w:t>
            </w:r>
            <w:r>
              <w:t>.run();</w:t>
            </w:r>
          </w:p>
          <w:p w14:paraId="3A7AA821" w14:textId="77777777" w:rsidR="00044827" w:rsidRDefault="00044827" w:rsidP="00E378A1">
            <w:pPr>
              <w:pStyle w:val="Output"/>
            </w:pPr>
            <w:r>
              <w:tab/>
            </w:r>
            <w:r>
              <w:tab/>
            </w:r>
            <w:r>
              <w:rPr>
                <w:color w:val="6A3E3E"/>
                <w:highlight w:val="lightGray"/>
              </w:rPr>
              <w:t>ob2</w:t>
            </w:r>
            <w:r>
              <w:t>.run();</w:t>
            </w:r>
          </w:p>
          <w:p w14:paraId="553384F7" w14:textId="77777777" w:rsidR="00806D9D" w:rsidRDefault="00044827" w:rsidP="00806D9D">
            <w:pPr>
              <w:pStyle w:val="Output"/>
            </w:pPr>
            <w:r>
              <w:tab/>
              <w:t>}</w:t>
            </w:r>
          </w:p>
          <w:p w14:paraId="63D0AC8F" w14:textId="109592F5" w:rsidR="00044827" w:rsidRDefault="00044827" w:rsidP="00806D9D">
            <w:pPr>
              <w:pStyle w:val="Output"/>
            </w:pPr>
            <w:r>
              <w:t>}</w:t>
            </w:r>
          </w:p>
        </w:tc>
        <w:tc>
          <w:tcPr>
            <w:tcW w:w="327" w:type="dxa"/>
            <w:tcBorders>
              <w:top w:val="nil"/>
              <w:bottom w:val="nil"/>
              <w:right w:val="single" w:sz="4" w:space="0" w:color="auto"/>
            </w:tcBorders>
            <w:shd w:val="clear" w:color="auto" w:fill="auto"/>
          </w:tcPr>
          <w:p w14:paraId="5778D0E6" w14:textId="77777777" w:rsidR="00044827" w:rsidRDefault="00044827" w:rsidP="00E378A1">
            <w:pPr>
              <w:spacing w:after="320"/>
            </w:pPr>
          </w:p>
        </w:tc>
        <w:tc>
          <w:tcPr>
            <w:tcW w:w="1663" w:type="dxa"/>
            <w:tcBorders>
              <w:top w:val="single" w:sz="4" w:space="0" w:color="auto"/>
              <w:left w:val="single" w:sz="4" w:space="0" w:color="auto"/>
              <w:bottom w:val="single" w:sz="4" w:space="0" w:color="auto"/>
              <w:right w:val="single" w:sz="4" w:space="0" w:color="auto"/>
            </w:tcBorders>
            <w:shd w:val="clear" w:color="auto" w:fill="auto"/>
          </w:tcPr>
          <w:p w14:paraId="50F2F76C" w14:textId="77777777" w:rsidR="00044827" w:rsidRPr="0006628A" w:rsidRDefault="00044827" w:rsidP="00E378A1">
            <w:pPr>
              <w:pStyle w:val="Output"/>
              <w:rPr>
                <w:sz w:val="14"/>
              </w:rPr>
            </w:pPr>
            <w:r>
              <w:rPr>
                <w:noProof/>
                <w:lang w:eastAsia="en-US"/>
              </w:rPr>
              <mc:AlternateContent>
                <mc:Choice Requires="wps">
                  <w:drawing>
                    <wp:anchor distT="0" distB="0" distL="114300" distR="114300" simplePos="0" relativeHeight="251738112" behindDoc="0" locked="0" layoutInCell="1" allowOverlap="1" wp14:anchorId="6F136EDE" wp14:editId="50DE6080">
                      <wp:simplePos x="0" y="0"/>
                      <wp:positionH relativeFrom="column">
                        <wp:posOffset>-74328</wp:posOffset>
                      </wp:positionH>
                      <wp:positionV relativeFrom="paragraph">
                        <wp:posOffset>131573</wp:posOffset>
                      </wp:positionV>
                      <wp:extent cx="100954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10095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740423" id="Straight Connector 57" o:spid="_x0000_s1026" style="position:absolute;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5pt,10.35pt" to="73.6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" strokecolor="#f24f4f [3204]" strokeweight=".5pt">
                      <v:stroke joinstyle="miter"/>
                    </v:line>
                  </w:pict>
                </mc:Fallback>
              </mc:AlternateContent>
            </w:r>
            <w:r w:rsidRPr="0006628A">
              <w:rPr>
                <w:sz w:val="14"/>
              </w:rPr>
              <w:t>Output</w:t>
            </w:r>
          </w:p>
          <w:p w14:paraId="140ACB58" w14:textId="77777777" w:rsidR="00044827" w:rsidRPr="0006628A" w:rsidRDefault="00044827" w:rsidP="00E378A1">
            <w:pPr>
              <w:pStyle w:val="Output"/>
              <w:rPr>
                <w:color w:val="000000"/>
                <w:sz w:val="14"/>
                <w:szCs w:val="15"/>
              </w:rPr>
            </w:pPr>
            <w:r w:rsidRPr="0006628A">
              <w:rPr>
                <w:color w:val="000000"/>
                <w:sz w:val="14"/>
                <w:szCs w:val="15"/>
              </w:rPr>
              <w:t>1</w:t>
            </w:r>
          </w:p>
          <w:p w14:paraId="7D27B207" w14:textId="77777777" w:rsidR="00044827" w:rsidRPr="0006628A" w:rsidRDefault="00044827" w:rsidP="00E378A1">
            <w:pPr>
              <w:pStyle w:val="Output"/>
              <w:rPr>
                <w:color w:val="000000"/>
                <w:sz w:val="14"/>
                <w:szCs w:val="15"/>
              </w:rPr>
            </w:pPr>
            <w:r w:rsidRPr="0006628A">
              <w:rPr>
                <w:color w:val="000000"/>
                <w:sz w:val="14"/>
                <w:szCs w:val="15"/>
              </w:rPr>
              <w:t>2</w:t>
            </w:r>
          </w:p>
          <w:p w14:paraId="76E5A62F" w14:textId="77777777" w:rsidR="00044827" w:rsidRPr="0006628A" w:rsidRDefault="00044827" w:rsidP="00E378A1">
            <w:pPr>
              <w:pStyle w:val="Output"/>
              <w:rPr>
                <w:color w:val="000000"/>
                <w:sz w:val="14"/>
                <w:szCs w:val="15"/>
              </w:rPr>
            </w:pPr>
            <w:r w:rsidRPr="0006628A">
              <w:rPr>
                <w:color w:val="000000"/>
                <w:sz w:val="14"/>
                <w:szCs w:val="15"/>
              </w:rPr>
              <w:t>3</w:t>
            </w:r>
          </w:p>
          <w:p w14:paraId="63254BCA" w14:textId="77777777" w:rsidR="00044827" w:rsidRPr="0006628A" w:rsidRDefault="00044827" w:rsidP="00E378A1">
            <w:pPr>
              <w:pStyle w:val="Output"/>
              <w:rPr>
                <w:color w:val="000000"/>
                <w:sz w:val="14"/>
                <w:szCs w:val="15"/>
              </w:rPr>
            </w:pPr>
            <w:r w:rsidRPr="0006628A">
              <w:rPr>
                <w:color w:val="000000"/>
                <w:sz w:val="14"/>
                <w:szCs w:val="15"/>
              </w:rPr>
              <w:t>4</w:t>
            </w:r>
          </w:p>
          <w:p w14:paraId="28D961D2" w14:textId="77777777" w:rsidR="00044827" w:rsidRPr="0006628A" w:rsidRDefault="00044827" w:rsidP="00E378A1">
            <w:pPr>
              <w:pStyle w:val="Output"/>
              <w:rPr>
                <w:color w:val="000000"/>
                <w:sz w:val="14"/>
                <w:szCs w:val="15"/>
              </w:rPr>
            </w:pPr>
            <w:r w:rsidRPr="0006628A">
              <w:rPr>
                <w:color w:val="000000"/>
                <w:sz w:val="14"/>
                <w:szCs w:val="15"/>
              </w:rPr>
              <w:t>5</w:t>
            </w:r>
          </w:p>
          <w:p w14:paraId="368A7C2C" w14:textId="77777777" w:rsidR="00044827" w:rsidRPr="0006628A" w:rsidRDefault="00044827" w:rsidP="00E378A1">
            <w:pPr>
              <w:pStyle w:val="Output"/>
              <w:rPr>
                <w:color w:val="000000"/>
                <w:sz w:val="14"/>
                <w:szCs w:val="15"/>
              </w:rPr>
            </w:pPr>
            <w:r w:rsidRPr="0006628A">
              <w:rPr>
                <w:color w:val="000000"/>
                <w:sz w:val="14"/>
                <w:szCs w:val="15"/>
              </w:rPr>
              <w:t>6</w:t>
            </w:r>
          </w:p>
          <w:p w14:paraId="79CA7760" w14:textId="77777777" w:rsidR="00044827" w:rsidRPr="0006628A" w:rsidRDefault="00044827" w:rsidP="00E378A1">
            <w:pPr>
              <w:pStyle w:val="Output"/>
              <w:rPr>
                <w:color w:val="000000"/>
                <w:sz w:val="14"/>
                <w:szCs w:val="15"/>
              </w:rPr>
            </w:pPr>
            <w:r w:rsidRPr="0006628A">
              <w:rPr>
                <w:color w:val="000000"/>
                <w:sz w:val="14"/>
                <w:szCs w:val="15"/>
              </w:rPr>
              <w:t>7</w:t>
            </w:r>
          </w:p>
          <w:p w14:paraId="6752A472" w14:textId="77777777" w:rsidR="00044827" w:rsidRPr="0006628A" w:rsidRDefault="00044827" w:rsidP="00E378A1">
            <w:pPr>
              <w:pStyle w:val="Output"/>
              <w:rPr>
                <w:color w:val="000000"/>
                <w:sz w:val="14"/>
                <w:szCs w:val="15"/>
              </w:rPr>
            </w:pPr>
            <w:r w:rsidRPr="0006628A">
              <w:rPr>
                <w:color w:val="000000"/>
                <w:sz w:val="14"/>
                <w:szCs w:val="15"/>
              </w:rPr>
              <w:t>8</w:t>
            </w:r>
          </w:p>
          <w:p w14:paraId="687B8BF1" w14:textId="77777777" w:rsidR="00044827" w:rsidRPr="0006628A" w:rsidRDefault="00044827" w:rsidP="00E378A1">
            <w:pPr>
              <w:pStyle w:val="Output"/>
              <w:rPr>
                <w:color w:val="000000"/>
                <w:sz w:val="14"/>
                <w:szCs w:val="15"/>
              </w:rPr>
            </w:pPr>
            <w:r w:rsidRPr="0006628A">
              <w:rPr>
                <w:color w:val="000000"/>
                <w:sz w:val="14"/>
                <w:szCs w:val="15"/>
              </w:rPr>
              <w:t>9</w:t>
            </w:r>
          </w:p>
          <w:p w14:paraId="66B49748" w14:textId="77777777" w:rsidR="00044827" w:rsidRPr="0006628A" w:rsidRDefault="00044827" w:rsidP="00E378A1">
            <w:pPr>
              <w:pStyle w:val="Output"/>
              <w:rPr>
                <w:color w:val="000000"/>
                <w:sz w:val="14"/>
                <w:szCs w:val="15"/>
              </w:rPr>
            </w:pPr>
            <w:r w:rsidRPr="0006628A">
              <w:rPr>
                <w:color w:val="000000"/>
                <w:sz w:val="14"/>
                <w:szCs w:val="15"/>
              </w:rPr>
              <w:t>10</w:t>
            </w:r>
          </w:p>
          <w:p w14:paraId="391C933A" w14:textId="77777777" w:rsidR="00044827" w:rsidRPr="0006628A" w:rsidRDefault="00044827" w:rsidP="00E378A1">
            <w:pPr>
              <w:pStyle w:val="Output"/>
              <w:rPr>
                <w:color w:val="000000"/>
                <w:sz w:val="14"/>
                <w:szCs w:val="15"/>
              </w:rPr>
            </w:pPr>
            <w:r w:rsidRPr="0006628A">
              <w:rPr>
                <w:color w:val="000000"/>
                <w:sz w:val="14"/>
                <w:szCs w:val="15"/>
              </w:rPr>
              <w:t>1</w:t>
            </w:r>
          </w:p>
          <w:p w14:paraId="1848EB65" w14:textId="77777777" w:rsidR="00044827" w:rsidRPr="0006628A" w:rsidRDefault="00044827" w:rsidP="00E378A1">
            <w:pPr>
              <w:pStyle w:val="Output"/>
              <w:rPr>
                <w:color w:val="000000"/>
                <w:sz w:val="14"/>
                <w:szCs w:val="15"/>
              </w:rPr>
            </w:pPr>
            <w:r w:rsidRPr="0006628A">
              <w:rPr>
                <w:color w:val="000000"/>
                <w:sz w:val="14"/>
                <w:szCs w:val="15"/>
              </w:rPr>
              <w:t>2</w:t>
            </w:r>
          </w:p>
          <w:p w14:paraId="407B3491" w14:textId="77777777" w:rsidR="00044827" w:rsidRPr="0006628A" w:rsidRDefault="00044827" w:rsidP="00E378A1">
            <w:pPr>
              <w:pStyle w:val="Output"/>
              <w:rPr>
                <w:color w:val="000000"/>
                <w:sz w:val="14"/>
                <w:szCs w:val="15"/>
              </w:rPr>
            </w:pPr>
            <w:r w:rsidRPr="0006628A">
              <w:rPr>
                <w:color w:val="000000"/>
                <w:sz w:val="14"/>
                <w:szCs w:val="15"/>
              </w:rPr>
              <w:t>3</w:t>
            </w:r>
          </w:p>
          <w:p w14:paraId="519C8554" w14:textId="77777777" w:rsidR="00044827" w:rsidRPr="0006628A" w:rsidRDefault="00044827" w:rsidP="00E378A1">
            <w:pPr>
              <w:pStyle w:val="Output"/>
              <w:rPr>
                <w:color w:val="000000"/>
                <w:sz w:val="14"/>
                <w:szCs w:val="15"/>
              </w:rPr>
            </w:pPr>
            <w:r w:rsidRPr="0006628A">
              <w:rPr>
                <w:color w:val="000000"/>
                <w:sz w:val="14"/>
                <w:szCs w:val="15"/>
              </w:rPr>
              <w:t>4</w:t>
            </w:r>
          </w:p>
          <w:p w14:paraId="7CB3BB82" w14:textId="77777777" w:rsidR="00044827" w:rsidRPr="0006628A" w:rsidRDefault="00044827" w:rsidP="00E378A1">
            <w:pPr>
              <w:pStyle w:val="Output"/>
              <w:rPr>
                <w:color w:val="000000"/>
                <w:sz w:val="14"/>
                <w:szCs w:val="15"/>
              </w:rPr>
            </w:pPr>
            <w:r w:rsidRPr="0006628A">
              <w:rPr>
                <w:color w:val="000000"/>
                <w:sz w:val="14"/>
                <w:szCs w:val="15"/>
              </w:rPr>
              <w:t>5</w:t>
            </w:r>
          </w:p>
          <w:p w14:paraId="162D5BD2" w14:textId="77777777" w:rsidR="00044827" w:rsidRPr="0006628A" w:rsidRDefault="00044827" w:rsidP="00E378A1">
            <w:pPr>
              <w:pStyle w:val="Output"/>
              <w:rPr>
                <w:color w:val="000000"/>
                <w:sz w:val="14"/>
                <w:szCs w:val="15"/>
              </w:rPr>
            </w:pPr>
            <w:r w:rsidRPr="0006628A">
              <w:rPr>
                <w:color w:val="000000"/>
                <w:sz w:val="14"/>
                <w:szCs w:val="15"/>
              </w:rPr>
              <w:t>6</w:t>
            </w:r>
          </w:p>
          <w:p w14:paraId="652848D9" w14:textId="77777777" w:rsidR="00044827" w:rsidRPr="0006628A" w:rsidRDefault="00044827" w:rsidP="00E378A1">
            <w:pPr>
              <w:pStyle w:val="Output"/>
              <w:rPr>
                <w:color w:val="000000"/>
                <w:sz w:val="14"/>
                <w:szCs w:val="15"/>
              </w:rPr>
            </w:pPr>
            <w:r w:rsidRPr="0006628A">
              <w:rPr>
                <w:color w:val="000000"/>
                <w:sz w:val="14"/>
                <w:szCs w:val="15"/>
              </w:rPr>
              <w:t>7</w:t>
            </w:r>
          </w:p>
          <w:p w14:paraId="557FAA90" w14:textId="77777777" w:rsidR="00044827" w:rsidRPr="0006628A" w:rsidRDefault="00044827" w:rsidP="00E378A1">
            <w:pPr>
              <w:pStyle w:val="Output"/>
              <w:rPr>
                <w:color w:val="000000"/>
                <w:sz w:val="14"/>
                <w:szCs w:val="15"/>
              </w:rPr>
            </w:pPr>
            <w:r w:rsidRPr="0006628A">
              <w:rPr>
                <w:color w:val="000000"/>
                <w:sz w:val="14"/>
                <w:szCs w:val="15"/>
              </w:rPr>
              <w:t>8</w:t>
            </w:r>
          </w:p>
          <w:p w14:paraId="1DBF2836" w14:textId="77777777" w:rsidR="00044827" w:rsidRPr="0006628A" w:rsidRDefault="00044827" w:rsidP="00E378A1">
            <w:pPr>
              <w:pStyle w:val="Output"/>
              <w:rPr>
                <w:color w:val="000000"/>
                <w:sz w:val="14"/>
                <w:szCs w:val="15"/>
              </w:rPr>
            </w:pPr>
            <w:r w:rsidRPr="0006628A">
              <w:rPr>
                <w:color w:val="000000"/>
                <w:sz w:val="14"/>
                <w:szCs w:val="15"/>
              </w:rPr>
              <w:t>9</w:t>
            </w:r>
          </w:p>
          <w:p w14:paraId="4976678C" w14:textId="77777777" w:rsidR="00044827" w:rsidRPr="0006628A" w:rsidRDefault="00044827" w:rsidP="00E378A1">
            <w:pPr>
              <w:pStyle w:val="Output"/>
              <w:rPr>
                <w:sz w:val="14"/>
              </w:rPr>
            </w:pPr>
            <w:r w:rsidRPr="0006628A">
              <w:rPr>
                <w:color w:val="000000"/>
                <w:sz w:val="14"/>
                <w:szCs w:val="15"/>
              </w:rPr>
              <w:t>10</w:t>
            </w:r>
          </w:p>
        </w:tc>
      </w:tr>
    </w:tbl>
    <w:p w14:paraId="54895C04" w14:textId="65447133" w:rsidR="00A67649" w:rsidRDefault="00A67649" w:rsidP="00A67649">
      <w:pPr>
        <w:pStyle w:val="Qsns"/>
      </w:pPr>
      <w:r>
        <w:lastRenderedPageBreak/>
        <w:t xml:space="preserve">Example </w:t>
      </w:r>
      <w:r w:rsidR="00A80724">
        <w:t>4</w:t>
      </w:r>
      <w:r>
        <w:t>: What happens if we start same Thread(ob) Twice?</w:t>
      </w:r>
    </w:p>
    <w:p w14:paraId="349BECB5" w14:textId="77777777" w:rsidR="00A67649" w:rsidRDefault="00A67649" w:rsidP="00A67649">
      <w:pPr>
        <w:pStyle w:val="Output"/>
        <w:rPr>
          <w:color w:val="4C483D" w:themeColor="text2"/>
        </w:rPr>
      </w:pPr>
      <w:r>
        <w:rPr>
          <w:bCs/>
          <w:color w:val="7F0055"/>
        </w:rPr>
        <w:t>public</w:t>
      </w:r>
      <w:r>
        <w:t xml:space="preserve"> </w:t>
      </w:r>
      <w:r>
        <w:rPr>
          <w:bCs/>
          <w:color w:val="7F0055"/>
        </w:rPr>
        <w:t>class</w:t>
      </w:r>
      <w:r>
        <w:t xml:space="preserve"> ThreadDemo </w:t>
      </w:r>
      <w:r>
        <w:rPr>
          <w:bCs/>
          <w:color w:val="7F0055"/>
        </w:rPr>
        <w:t>extends</w:t>
      </w:r>
      <w:r>
        <w:t xml:space="preserve"> Thread {</w:t>
      </w:r>
    </w:p>
    <w:p w14:paraId="5CD49AC4" w14:textId="77777777" w:rsidR="00A67649" w:rsidRDefault="00A67649" w:rsidP="00A67649">
      <w:pPr>
        <w:pStyle w:val="Output"/>
        <w:rPr>
          <w:color w:val="4C483D" w:themeColor="text2"/>
        </w:rPr>
      </w:pPr>
      <w:r>
        <w:tab/>
      </w:r>
      <w:r>
        <w:rPr>
          <w:color w:val="646464"/>
        </w:rPr>
        <w:t>@Override</w:t>
      </w:r>
    </w:p>
    <w:p w14:paraId="63424830" w14:textId="77777777"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run() {</w:t>
      </w:r>
    </w:p>
    <w:p w14:paraId="00D8445D"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"Iam Running"</w:t>
      </w:r>
      <w:r>
        <w:t>);</w:t>
      </w:r>
    </w:p>
    <w:p w14:paraId="03C35EFC" w14:textId="77777777" w:rsidR="00A67649" w:rsidRDefault="00A67649" w:rsidP="00A67649">
      <w:pPr>
        <w:pStyle w:val="Output"/>
        <w:rPr>
          <w:color w:val="4C483D" w:themeColor="text2"/>
        </w:rPr>
      </w:pPr>
      <w:r>
        <w:tab/>
        <w:t>}</w:t>
      </w:r>
    </w:p>
    <w:p w14:paraId="791F89B0"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49F22DB7" w14:textId="77777777" w:rsidR="00A67649" w:rsidRDefault="00A67649" w:rsidP="00A67649">
      <w:pPr>
        <w:pStyle w:val="Output"/>
        <w:rPr>
          <w:color w:val="4C483D" w:themeColor="text2"/>
        </w:rPr>
      </w:pPr>
      <w:r>
        <w:tab/>
      </w:r>
      <w:r>
        <w:tab/>
        <w:t xml:space="preserve">ThreadDemo </w:t>
      </w:r>
      <w:r>
        <w:rPr>
          <w:color w:val="6A3E3E"/>
        </w:rPr>
        <w:t>ob</w:t>
      </w:r>
      <w:r>
        <w:t xml:space="preserve"> = </w:t>
      </w:r>
      <w:r>
        <w:rPr>
          <w:bCs/>
          <w:color w:val="7F0055"/>
        </w:rPr>
        <w:t>new</w:t>
      </w:r>
      <w:r>
        <w:t xml:space="preserve"> ThreadDemo();</w:t>
      </w:r>
    </w:p>
    <w:p w14:paraId="6AD09AF9" w14:textId="77777777" w:rsidR="00A67649" w:rsidRDefault="00A67649" w:rsidP="00A67649">
      <w:pPr>
        <w:pStyle w:val="Output"/>
        <w:rPr>
          <w:color w:val="4C483D" w:themeColor="text2"/>
        </w:rPr>
      </w:pPr>
      <w:r>
        <w:tab/>
      </w:r>
      <w:r>
        <w:tab/>
      </w:r>
      <w:r>
        <w:rPr>
          <w:color w:val="6A3E3E"/>
        </w:rPr>
        <w:t>ob</w:t>
      </w:r>
      <w:r>
        <w:t>.start();</w:t>
      </w:r>
    </w:p>
    <w:p w14:paraId="5FD625F6" w14:textId="77777777" w:rsidR="00A67649" w:rsidRDefault="00A67649" w:rsidP="00A67649">
      <w:pPr>
        <w:pStyle w:val="Output"/>
        <w:rPr>
          <w:color w:val="4C483D" w:themeColor="text2"/>
        </w:rPr>
      </w:pPr>
      <w:r>
        <w:tab/>
      </w:r>
      <w:r>
        <w:tab/>
      </w:r>
      <w:r>
        <w:rPr>
          <w:color w:val="6A3E3E"/>
        </w:rPr>
        <w:t>ob</w:t>
      </w:r>
      <w:r>
        <w:t>.start();</w:t>
      </w:r>
    </w:p>
    <w:p w14:paraId="357B3099" w14:textId="77777777" w:rsidR="00A67649" w:rsidRDefault="00A67649" w:rsidP="00A67649">
      <w:pPr>
        <w:pStyle w:val="Output"/>
        <w:rPr>
          <w:color w:val="4C483D" w:themeColor="text2"/>
        </w:rPr>
      </w:pPr>
      <w:r>
        <w:tab/>
        <w:t>}</w:t>
      </w:r>
    </w:p>
    <w:p w14:paraId="52043C71" w14:textId="77777777" w:rsidR="00A67649" w:rsidRPr="0093452B" w:rsidRDefault="00A67649" w:rsidP="0093452B">
      <w:pPr>
        <w:pStyle w:val="Output"/>
      </w:pPr>
      <w:r w:rsidRPr="0093452B">
        <w:t>}</w:t>
      </w:r>
    </w:p>
    <w:p w14:paraId="078F933F" w14:textId="77777777" w:rsidR="00A67649" w:rsidRDefault="00A67649" w:rsidP="00A67649">
      <w:pPr>
        <w:pStyle w:val="Output"/>
        <w:shd w:val="clear" w:color="auto" w:fill="000000" w:themeFill="text1"/>
        <w:rPr>
          <w:color w:val="4C483D" w:themeColor="text2"/>
        </w:rPr>
      </w:pPr>
      <w:r>
        <w:rPr>
          <w:color w:val="FF0000"/>
        </w:rPr>
        <w:t xml:space="preserve">Exception in thread "main" </w:t>
      </w:r>
      <w:r>
        <w:rPr>
          <w:color w:val="0066CC"/>
          <w:u w:val="single"/>
        </w:rPr>
        <w:t>java.lang.IllegalThreadStateException</w:t>
      </w:r>
    </w:p>
    <w:p w14:paraId="2A108359" w14:textId="77777777" w:rsidR="00A67649" w:rsidRDefault="00A67649" w:rsidP="00A67649">
      <w:pPr>
        <w:pStyle w:val="Output"/>
        <w:shd w:val="clear" w:color="auto" w:fill="000000" w:themeFill="text1"/>
        <w:rPr>
          <w:color w:val="4C483D" w:themeColor="text2"/>
        </w:rPr>
      </w:pPr>
      <w:r>
        <w:rPr>
          <w:color w:val="FF0000"/>
        </w:rPr>
        <w:tab/>
        <w:t>at java.lang.Thread.start(</w:t>
      </w:r>
      <w:r>
        <w:rPr>
          <w:color w:val="0066CC"/>
          <w:u w:val="single"/>
        </w:rPr>
        <w:t>Thread.java:705</w:t>
      </w:r>
      <w:r>
        <w:rPr>
          <w:color w:val="FF0000"/>
        </w:rPr>
        <w:t>)</w:t>
      </w:r>
    </w:p>
    <w:p w14:paraId="568BAE4B" w14:textId="77777777" w:rsidR="00A67649" w:rsidRPr="0006628A" w:rsidRDefault="00A67649" w:rsidP="00A67649">
      <w:pPr>
        <w:pStyle w:val="Output"/>
        <w:shd w:val="clear" w:color="auto" w:fill="000000" w:themeFill="text1"/>
        <w:rPr>
          <w:color w:val="FFFF00"/>
        </w:rPr>
      </w:pPr>
      <w:r>
        <w:rPr>
          <w:color w:val="FF0000"/>
        </w:rPr>
        <w:tab/>
        <w:t>at threads.ThreadDemo.main(</w:t>
      </w:r>
      <w:r>
        <w:rPr>
          <w:color w:val="0066CC"/>
          <w:u w:val="single"/>
        </w:rPr>
        <w:t>ThreadDemo.java:11</w:t>
      </w:r>
      <w:r>
        <w:rPr>
          <w:color w:val="FF0000"/>
        </w:rPr>
        <w:t>)</w:t>
      </w:r>
    </w:p>
    <w:p w14:paraId="47AA5F98" w14:textId="77777777" w:rsidR="00A67649" w:rsidRPr="0006628A" w:rsidRDefault="00A67649" w:rsidP="00A67649">
      <w:pPr>
        <w:pStyle w:val="Output"/>
        <w:shd w:val="clear" w:color="auto" w:fill="000000" w:themeFill="text1"/>
        <w:rPr>
          <w:color w:val="FFFF00"/>
        </w:rPr>
      </w:pPr>
      <w:r w:rsidRPr="0006628A">
        <w:rPr>
          <w:color w:val="FFFF00"/>
        </w:rPr>
        <w:t>Iam Running</w:t>
      </w:r>
    </w:p>
    <w:p w14:paraId="60A32DAA" w14:textId="77777777" w:rsidR="00C2637E" w:rsidRDefault="00C2637E" w:rsidP="00C2637E">
      <w:pPr>
        <w:rPr>
          <w:noProof/>
          <w:lang w:eastAsia="en-US"/>
        </w:rPr>
      </w:pPr>
      <w:bookmarkStart w:id="84" w:name="_Toc461734636"/>
    </w:p>
    <w:p w14:paraId="53BBD7D4" w14:textId="5AEA1136" w:rsidR="00A67649" w:rsidRPr="00025A42" w:rsidRDefault="00A67649" w:rsidP="00C2637E">
      <w:pPr>
        <w:pStyle w:val="Heading2"/>
        <w:spacing w:after="0"/>
        <w:rPr>
          <w:noProof/>
          <w:lang w:eastAsia="en-US"/>
        </w:rPr>
      </w:pPr>
      <w:bookmarkStart w:id="85" w:name="_Toc94350645"/>
      <w:r w:rsidRPr="00025A42">
        <w:rPr>
          <w:noProof/>
          <w:lang w:eastAsia="en-US"/>
        </w:rPr>
        <w:t>Interrupting a Thread</w:t>
      </w:r>
      <w:bookmarkEnd w:id="84"/>
      <w:bookmarkEnd w:id="85"/>
    </w:p>
    <w:p w14:paraId="6853CD1C" w14:textId="1AA5E765" w:rsidR="00A67649" w:rsidRDefault="00A67649" w:rsidP="00A67649">
      <w:pPr>
        <w:rPr>
          <w:noProof/>
          <w:lang w:eastAsia="en-US"/>
        </w:rPr>
      </w:pPr>
      <w:r w:rsidRPr="00E045C4">
        <w:rPr>
          <w:noProof/>
          <w:lang w:eastAsia="en-US"/>
        </w:rPr>
        <w:t>An </w:t>
      </w:r>
      <w:r w:rsidRPr="00A01A4B">
        <w:rPr>
          <w:i/>
          <w:iCs/>
          <w:noProof/>
          <w:color w:val="FF0000"/>
          <w:lang w:eastAsia="en-US"/>
        </w:rPr>
        <w:t>interrupt</w:t>
      </w:r>
      <w:r w:rsidRPr="00A01A4B">
        <w:rPr>
          <w:noProof/>
          <w:color w:val="FF0000"/>
          <w:lang w:eastAsia="en-US"/>
        </w:rPr>
        <w:t> </w:t>
      </w:r>
      <w:r w:rsidRPr="00E045C4">
        <w:rPr>
          <w:noProof/>
          <w:lang w:eastAsia="en-US"/>
        </w:rPr>
        <w:t>is an indication to a thread that it should stop what it is doing and do something else. It's up to the programmer to decide exactly how a thread responds to an interrupt</w:t>
      </w:r>
      <w:r w:rsidR="00C2637E">
        <w:rPr>
          <w:noProof/>
          <w:lang w:eastAsia="en-US"/>
        </w:rPr>
        <w:t>.</w:t>
      </w:r>
    </w:p>
    <w:p w14:paraId="69AADCF7" w14:textId="77777777" w:rsidR="00C2637E" w:rsidRDefault="00C2637E" w:rsidP="00C2637E">
      <w:pPr>
        <w:spacing w:line="240" w:lineRule="auto"/>
        <w:rPr>
          <w:noProof/>
          <w:lang w:eastAsia="en-US"/>
        </w:rPr>
      </w:pPr>
    </w:p>
    <w:p w14:paraId="71F096FE" w14:textId="77777777" w:rsidR="00A67649" w:rsidRDefault="00A67649" w:rsidP="00841E2E">
      <w:pPr>
        <w:rPr>
          <w:noProof/>
          <w:lang w:eastAsia="en-US"/>
        </w:rPr>
      </w:pPr>
      <w:r w:rsidRPr="005072EC">
        <w:rPr>
          <w:noProof/>
          <w:lang w:eastAsia="en-US"/>
        </w:rPr>
        <w:t xml:space="preserve">If any thread is in </w:t>
      </w:r>
      <w:r w:rsidRPr="00A01A4B">
        <w:rPr>
          <w:b/>
          <w:noProof/>
          <w:lang w:eastAsia="en-US"/>
        </w:rPr>
        <w:t>sleeping or waiting state</w:t>
      </w:r>
      <w:r w:rsidRPr="005072EC">
        <w:rPr>
          <w:noProof/>
          <w:lang w:eastAsia="en-US"/>
        </w:rPr>
        <w:t xml:space="preserve"> (i.e. sleep() or wait</w:t>
      </w:r>
      <w:r>
        <w:rPr>
          <w:noProof/>
          <w:lang w:eastAsia="en-US"/>
        </w:rPr>
        <w:t>()</w:t>
      </w:r>
      <w:r w:rsidRPr="005072EC">
        <w:rPr>
          <w:noProof/>
          <w:lang w:eastAsia="en-US"/>
        </w:rPr>
        <w:t xml:space="preserve">), calling the </w:t>
      </w:r>
      <w:r w:rsidRPr="00A01A4B">
        <w:rPr>
          <w:b/>
          <w:noProof/>
          <w:lang w:eastAsia="en-US"/>
        </w:rPr>
        <w:t>interrupt()</w:t>
      </w:r>
      <w:r w:rsidRPr="005072EC">
        <w:rPr>
          <w:noProof/>
          <w:lang w:eastAsia="en-US"/>
        </w:rPr>
        <w:t xml:space="preserve"> method on the thread, breaks out the sleeping or waiting state </w:t>
      </w:r>
      <w:r w:rsidRPr="00A01A4B">
        <w:rPr>
          <w:b/>
          <w:noProof/>
          <w:color w:val="FF0000"/>
          <w:lang w:eastAsia="en-US"/>
        </w:rPr>
        <w:t>throwing InterruptedException</w:t>
      </w:r>
      <w:r>
        <w:rPr>
          <w:noProof/>
          <w:lang w:eastAsia="en-US"/>
        </w:rPr>
        <w:t>.</w:t>
      </w:r>
    </w:p>
    <w:p w14:paraId="35DD76B9" w14:textId="77777777" w:rsidR="00A67649" w:rsidRPr="00841E2E" w:rsidRDefault="00A67649" w:rsidP="00A67649">
      <w:pPr>
        <w:pStyle w:val="Output"/>
        <w:rPr>
          <w:noProof/>
          <w:sz w:val="18"/>
          <w:szCs w:val="18"/>
          <w:lang w:eastAsia="en-US"/>
        </w:rPr>
      </w:pPr>
      <w:r w:rsidRPr="00841E2E">
        <w:rPr>
          <w:noProof/>
          <w:sz w:val="18"/>
          <w:szCs w:val="18"/>
          <w:lang w:eastAsia="en-US"/>
        </w:rPr>
        <w:t>public void interrupt()  - Inturpting a Thread</w:t>
      </w:r>
    </w:p>
    <w:p w14:paraId="0C207924" w14:textId="77777777" w:rsidR="00A67649" w:rsidRDefault="00A67649" w:rsidP="00A67649">
      <w:pPr>
        <w:rPr>
          <w:noProof/>
          <w:lang w:eastAsia="en-US"/>
        </w:rPr>
      </w:pPr>
    </w:p>
    <w:p w14:paraId="54D41D10" w14:textId="77777777" w:rsidR="00A67649" w:rsidRPr="00282015" w:rsidRDefault="00A67649" w:rsidP="00C2637E">
      <w:pPr>
        <w:spacing w:line="240" w:lineRule="auto"/>
        <w:rPr>
          <w:b/>
          <w:noProof/>
          <w:u w:val="single"/>
          <w:lang w:eastAsia="en-US"/>
        </w:rPr>
      </w:pPr>
      <w:r w:rsidRPr="00282015">
        <w:rPr>
          <w:b/>
          <w:noProof/>
          <w:u w:val="single"/>
          <w:lang w:eastAsia="en-US"/>
        </w:rPr>
        <w:t>To Test the Status</w:t>
      </w:r>
    </w:p>
    <w:p w14:paraId="27A74959" w14:textId="68B85587" w:rsidR="00A67649" w:rsidRDefault="00A67649" w:rsidP="00B413EE">
      <w:pPr>
        <w:pStyle w:val="ListParagraph"/>
        <w:numPr>
          <w:ilvl w:val="0"/>
          <w:numId w:val="244"/>
        </w:numPr>
        <w:ind w:left="360"/>
        <w:rPr>
          <w:noProof/>
          <w:lang w:eastAsia="en-US"/>
        </w:rPr>
      </w:pPr>
      <w:r w:rsidRPr="00C2637E">
        <w:rPr>
          <w:bCs/>
          <w:noProof/>
          <w:lang w:eastAsia="en-US"/>
        </w:rPr>
        <w:t xml:space="preserve">public boolean </w:t>
      </w:r>
      <w:r w:rsidRPr="00C2637E">
        <w:rPr>
          <w:rStyle w:val="0SyntaxPinkChar"/>
          <w:b/>
          <w:bCs/>
        </w:rPr>
        <w:t>isInterrupted()</w:t>
      </w:r>
      <w:r w:rsidRPr="007C5866">
        <w:rPr>
          <w:b/>
          <w:noProof/>
          <w:lang w:eastAsia="en-US"/>
        </w:rPr>
        <w:t xml:space="preserve"> : </w:t>
      </w:r>
      <w:r w:rsidRPr="00646174">
        <w:rPr>
          <w:noProof/>
          <w:lang w:eastAsia="en-US"/>
        </w:rPr>
        <w:t xml:space="preserve">It is a </w:t>
      </w:r>
      <w:r w:rsidRPr="003B260A">
        <w:rPr>
          <w:b/>
          <w:bCs/>
          <w:noProof/>
          <w:color w:val="0000FF"/>
          <w:lang w:eastAsia="en-US"/>
        </w:rPr>
        <w:t>instance method</w:t>
      </w:r>
      <w:r w:rsidRPr="003B260A">
        <w:rPr>
          <w:noProof/>
          <w:color w:val="0000FF"/>
          <w:lang w:eastAsia="en-US"/>
        </w:rPr>
        <w:t xml:space="preserve"> </w:t>
      </w:r>
      <w:r w:rsidRPr="00646174">
        <w:rPr>
          <w:noProof/>
          <w:lang w:eastAsia="en-US"/>
        </w:rPr>
        <w:t>and tests whether the thread instance on which the method is invoked is interrupted or not</w:t>
      </w:r>
      <w:r w:rsidR="00841E2E">
        <w:rPr>
          <w:noProof/>
          <w:lang w:eastAsia="en-US"/>
        </w:rPr>
        <w:t>.</w:t>
      </w:r>
    </w:p>
    <w:p w14:paraId="1C3BD308" w14:textId="58D3A860" w:rsidR="003B4A50" w:rsidRDefault="003B4A50" w:rsidP="00B413EE">
      <w:pPr>
        <w:pStyle w:val="ListParagraph"/>
        <w:numPr>
          <w:ilvl w:val="0"/>
          <w:numId w:val="244"/>
        </w:numPr>
        <w:ind w:left="360"/>
        <w:rPr>
          <w:noProof/>
          <w:lang w:eastAsia="en-US"/>
        </w:rPr>
      </w:pPr>
      <w:r w:rsidRPr="00C2637E">
        <w:rPr>
          <w:bCs/>
          <w:noProof/>
          <w:lang w:eastAsia="en-US"/>
        </w:rPr>
        <w:t xml:space="preserve">public static boolean </w:t>
      </w:r>
      <w:r w:rsidRPr="00C2637E">
        <w:rPr>
          <w:rStyle w:val="0SyntaxPinkChar"/>
          <w:b/>
          <w:bCs/>
        </w:rPr>
        <w:t>interrupted():</w:t>
      </w:r>
      <w:r w:rsidR="00C2637E">
        <w:rPr>
          <w:b/>
          <w:noProof/>
          <w:lang w:eastAsia="en-US"/>
        </w:rPr>
        <w:t xml:space="preserve"> </w:t>
      </w:r>
      <w:r w:rsidRPr="00646174">
        <w:rPr>
          <w:noProof/>
          <w:lang w:eastAsia="en-US"/>
        </w:rPr>
        <w:t xml:space="preserve">It is a </w:t>
      </w:r>
      <w:r w:rsidRPr="003B260A">
        <w:rPr>
          <w:b/>
          <w:bCs/>
          <w:noProof/>
          <w:color w:val="0000FF"/>
          <w:lang w:eastAsia="en-US"/>
        </w:rPr>
        <w:t>Static method</w:t>
      </w:r>
      <w:r w:rsidRPr="00646174">
        <w:rPr>
          <w:noProof/>
          <w:lang w:eastAsia="en-US"/>
        </w:rPr>
        <w:t>, tests whether the CURRENTLY running thread is interrupted or not</w:t>
      </w:r>
    </w:p>
    <w:p w14:paraId="57B5A702" w14:textId="77777777" w:rsidR="00A67649" w:rsidRPr="00A01A4B" w:rsidRDefault="00A67649" w:rsidP="0093452B">
      <w:pPr>
        <w:spacing w:line="240" w:lineRule="auto"/>
        <w:rPr>
          <w:b/>
          <w:noProof/>
          <w:color w:val="FF0000"/>
          <w:lang w:eastAsia="en-US"/>
        </w:rPr>
      </w:pPr>
      <w:r w:rsidRPr="00A01A4B">
        <w:rPr>
          <w:b/>
          <w:noProof/>
          <w:color w:val="FF0000"/>
          <w:lang w:eastAsia="en-US"/>
        </w:rPr>
        <w:t xml:space="preserve">If the thread is not in the sleeping or waiting state, calling the interrupt() method performs normal behaviour and doesn't interrupt the thread but sets the interrupt </w:t>
      </w:r>
      <w:r w:rsidRPr="003A0AA0">
        <w:rPr>
          <w:b/>
          <w:noProof/>
          <w:color w:val="0000FF"/>
          <w:lang w:eastAsia="en-US"/>
        </w:rPr>
        <w:t>flag to true</w:t>
      </w:r>
    </w:p>
    <w:p w14:paraId="78191B15" w14:textId="77777777" w:rsidR="00A67649" w:rsidRDefault="00A67649" w:rsidP="0093452B">
      <w:pPr>
        <w:pStyle w:val="Qsns"/>
        <w:rPr>
          <w:rFonts w:ascii="Courier New" w:hAnsi="Courier New" w:cs="Courier New"/>
          <w:color w:val="4C483D" w:themeColor="text2"/>
        </w:rPr>
      </w:pPr>
      <w:r>
        <w:t>Thread is Interrupted &amp; Stops working</w:t>
      </w:r>
    </w:p>
    <w:p w14:paraId="7630EF22" w14:textId="77777777" w:rsidR="00A67649" w:rsidRDefault="00A67649" w:rsidP="00A67649">
      <w:pPr>
        <w:pStyle w:val="Output"/>
        <w:rPr>
          <w:color w:val="4C483D" w:themeColor="text2"/>
        </w:rPr>
      </w:pPr>
      <w:r>
        <w:rPr>
          <w:bCs/>
          <w:color w:val="7F0055"/>
        </w:rPr>
        <w:t>public</w:t>
      </w:r>
      <w:r>
        <w:t xml:space="preserve"> </w:t>
      </w:r>
      <w:r>
        <w:rPr>
          <w:bCs/>
          <w:color w:val="7F0055"/>
        </w:rPr>
        <w:t>class</w:t>
      </w:r>
      <w:r>
        <w:t xml:space="preserve"> InterruptNormal </w:t>
      </w:r>
      <w:r>
        <w:rPr>
          <w:bCs/>
          <w:color w:val="7F0055"/>
        </w:rPr>
        <w:t>extends</w:t>
      </w:r>
      <w:r>
        <w:t xml:space="preserve"> Thread {</w:t>
      </w:r>
    </w:p>
    <w:p w14:paraId="4E52EAF4" w14:textId="77777777"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run() {</w:t>
      </w:r>
    </w:p>
    <w:p w14:paraId="5E0C795E" w14:textId="77777777" w:rsidR="00A67649" w:rsidRDefault="00A67649" w:rsidP="00A67649">
      <w:pPr>
        <w:pStyle w:val="Output"/>
        <w:rPr>
          <w:color w:val="4C483D" w:themeColor="text2"/>
        </w:rPr>
      </w:pPr>
      <w:r>
        <w:tab/>
      </w:r>
      <w:r>
        <w:tab/>
      </w:r>
      <w:r>
        <w:rPr>
          <w:bCs/>
          <w:color w:val="7F0055"/>
        </w:rPr>
        <w:t>try</w:t>
      </w:r>
      <w:r>
        <w:t xml:space="preserve"> {</w:t>
      </w:r>
    </w:p>
    <w:p w14:paraId="1F98E61D" w14:textId="77777777" w:rsidR="00A67649" w:rsidRDefault="00A67649" w:rsidP="00A67649">
      <w:pPr>
        <w:pStyle w:val="Output"/>
        <w:rPr>
          <w:color w:val="4C483D" w:themeColor="text2"/>
        </w:rPr>
      </w:pPr>
      <w:r>
        <w:tab/>
      </w:r>
      <w:r>
        <w:tab/>
      </w:r>
      <w:r>
        <w:tab/>
        <w:t>Thread.</w:t>
      </w:r>
      <w:r>
        <w:rPr>
          <w:i/>
          <w:iCs/>
        </w:rPr>
        <w:t>sleep</w:t>
      </w:r>
      <w:r>
        <w:t>(1000);</w:t>
      </w:r>
    </w:p>
    <w:p w14:paraId="47C0ADA4" w14:textId="77777777" w:rsidR="00A67649" w:rsidRDefault="00A67649" w:rsidP="00A67649">
      <w:pPr>
        <w:pStyle w:val="Output"/>
        <w:rPr>
          <w:color w:val="4C483D" w:themeColor="text2"/>
        </w:rPr>
      </w:pPr>
      <w:r>
        <w:tab/>
      </w:r>
      <w:r>
        <w:tab/>
      </w:r>
      <w:r>
        <w:tab/>
        <w:t>System.</w:t>
      </w:r>
      <w:r>
        <w:rPr>
          <w:bCs/>
          <w:i/>
          <w:iCs/>
          <w:color w:val="0000C0"/>
        </w:rPr>
        <w:t>out</w:t>
      </w:r>
      <w:r>
        <w:t>.println(</w:t>
      </w:r>
      <w:r>
        <w:rPr>
          <w:color w:val="2A00FF"/>
        </w:rPr>
        <w:t>"task"</w:t>
      </w:r>
      <w:r>
        <w:t>);</w:t>
      </w:r>
    </w:p>
    <w:p w14:paraId="45D254E1" w14:textId="77777777" w:rsidR="00A67649" w:rsidRDefault="00A67649" w:rsidP="00A67649">
      <w:pPr>
        <w:pStyle w:val="Output"/>
        <w:rPr>
          <w:color w:val="4C483D" w:themeColor="text2"/>
        </w:rPr>
      </w:pPr>
      <w:r>
        <w:tab/>
      </w:r>
      <w:r>
        <w:tab/>
        <w:t xml:space="preserve">} </w:t>
      </w:r>
      <w:r>
        <w:rPr>
          <w:bCs/>
          <w:color w:val="7F0055"/>
        </w:rPr>
        <w:t>catch</w:t>
      </w:r>
      <w:r>
        <w:t xml:space="preserve"> (InterruptedException </w:t>
      </w:r>
      <w:r>
        <w:rPr>
          <w:color w:val="6A3E3E"/>
        </w:rPr>
        <w:t>e</w:t>
      </w:r>
      <w:r>
        <w:t>) {</w:t>
      </w:r>
    </w:p>
    <w:p w14:paraId="310F0F96" w14:textId="595B5A37" w:rsidR="00A67649" w:rsidRDefault="00A67649" w:rsidP="00A67649">
      <w:pPr>
        <w:pStyle w:val="Output"/>
        <w:rPr>
          <w:color w:val="4C483D" w:themeColor="text2"/>
        </w:rPr>
      </w:pPr>
      <w:r>
        <w:tab/>
      </w:r>
      <w:r>
        <w:tab/>
      </w:r>
      <w:r>
        <w:tab/>
      </w:r>
      <w:r w:rsidRPr="00A80D52">
        <w:rPr>
          <w:bCs/>
          <w:color w:val="7F0055"/>
          <w:highlight w:val="yellow"/>
        </w:rPr>
        <w:t>throw</w:t>
      </w:r>
      <w:r w:rsidRPr="00A80D52">
        <w:rPr>
          <w:highlight w:val="yellow"/>
        </w:rPr>
        <w:t xml:space="preserve"> </w:t>
      </w:r>
      <w:r w:rsidRPr="00A80D52">
        <w:rPr>
          <w:bCs/>
          <w:color w:val="7F0055"/>
          <w:highlight w:val="yellow"/>
        </w:rPr>
        <w:t>new</w:t>
      </w:r>
      <w:r w:rsidRPr="00A80D52">
        <w:rPr>
          <w:highlight w:val="yellow"/>
        </w:rPr>
        <w:t xml:space="preserve"> RuntimeException(</w:t>
      </w:r>
      <w:r w:rsidRPr="00A80D52">
        <w:rPr>
          <w:color w:val="2A00FF"/>
          <w:highlight w:val="yellow"/>
        </w:rPr>
        <w:t>"Thread interrupted..."</w:t>
      </w:r>
      <w:r w:rsidRPr="00A80D52">
        <w:rPr>
          <w:highlight w:val="yellow"/>
        </w:rPr>
        <w:t xml:space="preserve"> + </w:t>
      </w:r>
      <w:r w:rsidRPr="00A80D52">
        <w:rPr>
          <w:color w:val="6A3E3E"/>
          <w:highlight w:val="yellow"/>
        </w:rPr>
        <w:t>e</w:t>
      </w:r>
      <w:r w:rsidRPr="00A80D52">
        <w:rPr>
          <w:highlight w:val="yellow"/>
        </w:rPr>
        <w:t>);</w:t>
      </w:r>
      <w:r w:rsidR="00A01B3F">
        <w:t>//</w:t>
      </w:r>
      <w:r w:rsidR="00A01B3F" w:rsidRPr="00A01B3F">
        <w:rPr>
          <w:color w:val="FF0000"/>
          <w:highlight w:val="yellow"/>
        </w:rPr>
        <w:t>here Error Re-Throwed</w:t>
      </w:r>
      <w:r w:rsidR="00A01B3F" w:rsidRPr="00A01B3F">
        <w:rPr>
          <w:color w:val="FF0000"/>
        </w:rPr>
        <w:t xml:space="preserve"> </w:t>
      </w:r>
    </w:p>
    <w:p w14:paraId="29D5AAC9" w14:textId="77777777" w:rsidR="00A67649" w:rsidRDefault="00A67649" w:rsidP="00A67649">
      <w:pPr>
        <w:pStyle w:val="Output"/>
        <w:rPr>
          <w:color w:val="4C483D" w:themeColor="text2"/>
        </w:rPr>
      </w:pPr>
      <w:r>
        <w:tab/>
      </w:r>
      <w:r>
        <w:tab/>
        <w:t>}</w:t>
      </w:r>
    </w:p>
    <w:p w14:paraId="0505AAD4"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"Thread is Running ..."</w:t>
      </w:r>
      <w:r>
        <w:t>);</w:t>
      </w:r>
    </w:p>
    <w:p w14:paraId="45773745" w14:textId="77777777" w:rsidR="00A67649" w:rsidRDefault="00A67649" w:rsidP="00A67649">
      <w:pPr>
        <w:pStyle w:val="Output"/>
        <w:rPr>
          <w:color w:val="4C483D" w:themeColor="text2"/>
        </w:rPr>
      </w:pPr>
      <w:r>
        <w:tab/>
        <w:t>}</w:t>
      </w:r>
    </w:p>
    <w:p w14:paraId="09902B03"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7ACEB680" w14:textId="77777777" w:rsidR="00A67649" w:rsidRDefault="00A67649" w:rsidP="00A67649">
      <w:pPr>
        <w:pStyle w:val="Output"/>
        <w:rPr>
          <w:color w:val="4C483D" w:themeColor="text2"/>
        </w:rPr>
      </w:pPr>
      <w:r>
        <w:tab/>
      </w:r>
      <w:r>
        <w:tab/>
        <w:t xml:space="preserve">InterruptNormal </w:t>
      </w:r>
      <w:r>
        <w:rPr>
          <w:color w:val="6A3E3E"/>
        </w:rPr>
        <w:t>t1</w:t>
      </w:r>
      <w:r>
        <w:t xml:space="preserve"> = </w:t>
      </w:r>
      <w:r>
        <w:rPr>
          <w:bCs/>
          <w:color w:val="7F0055"/>
        </w:rPr>
        <w:t>new</w:t>
      </w:r>
      <w:r>
        <w:t xml:space="preserve"> InterruptNormal();</w:t>
      </w:r>
    </w:p>
    <w:p w14:paraId="673C5757" w14:textId="77777777" w:rsidR="00A67649" w:rsidRDefault="00A67649" w:rsidP="00A67649">
      <w:pPr>
        <w:pStyle w:val="Output"/>
        <w:rPr>
          <w:color w:val="4C483D" w:themeColor="text2"/>
        </w:rPr>
      </w:pPr>
      <w:r>
        <w:tab/>
      </w:r>
      <w:r>
        <w:tab/>
      </w:r>
      <w:r>
        <w:rPr>
          <w:color w:val="6A3E3E"/>
        </w:rPr>
        <w:t>t1</w:t>
      </w:r>
      <w:r>
        <w:t>.start();</w:t>
      </w:r>
    </w:p>
    <w:p w14:paraId="10EF94C7" w14:textId="77777777" w:rsidR="00A67649" w:rsidRDefault="00A67649" w:rsidP="00A67649">
      <w:pPr>
        <w:pStyle w:val="Output"/>
        <w:rPr>
          <w:color w:val="4C483D" w:themeColor="text2"/>
        </w:rPr>
      </w:pPr>
      <w:r>
        <w:tab/>
      </w:r>
      <w:r>
        <w:tab/>
      </w:r>
      <w:r>
        <w:rPr>
          <w:bCs/>
          <w:color w:val="7F0055"/>
        </w:rPr>
        <w:t>try</w:t>
      </w:r>
      <w:r>
        <w:t xml:space="preserve"> {</w:t>
      </w:r>
    </w:p>
    <w:p w14:paraId="522B468C" w14:textId="77777777" w:rsidR="00A67649" w:rsidRDefault="00A67649" w:rsidP="00A67649">
      <w:pPr>
        <w:pStyle w:val="Output"/>
        <w:rPr>
          <w:color w:val="4C483D" w:themeColor="text2"/>
        </w:rPr>
      </w:pPr>
      <w:r>
        <w:tab/>
      </w:r>
      <w:r>
        <w:tab/>
      </w:r>
      <w:r>
        <w:tab/>
      </w:r>
      <w:r>
        <w:rPr>
          <w:color w:val="6A3E3E"/>
        </w:rPr>
        <w:t>t1</w:t>
      </w:r>
      <w:r>
        <w:t>.interrupt();</w:t>
      </w:r>
    </w:p>
    <w:p w14:paraId="613E41CC" w14:textId="77777777" w:rsidR="00A67649" w:rsidRDefault="00A67649" w:rsidP="00A67649">
      <w:pPr>
        <w:pStyle w:val="Output"/>
        <w:rPr>
          <w:color w:val="4C483D" w:themeColor="text2"/>
        </w:rPr>
      </w:pPr>
      <w:r>
        <w:tab/>
      </w:r>
      <w:r>
        <w:tab/>
        <w:t xml:space="preserve">} </w:t>
      </w:r>
      <w:r>
        <w:rPr>
          <w:bCs/>
          <w:color w:val="7F0055"/>
        </w:rPr>
        <w:t>catch</w:t>
      </w:r>
      <w:r>
        <w:t xml:space="preserve"> (Exception </w:t>
      </w:r>
      <w:r>
        <w:rPr>
          <w:color w:val="6A3E3E"/>
        </w:rPr>
        <w:t>e</w:t>
      </w:r>
      <w:r>
        <w:t>) {</w:t>
      </w:r>
    </w:p>
    <w:p w14:paraId="2C6F2041" w14:textId="77777777" w:rsidR="00A67649" w:rsidRDefault="00A67649" w:rsidP="00A67649">
      <w:pPr>
        <w:pStyle w:val="Output"/>
        <w:rPr>
          <w:color w:val="4C483D" w:themeColor="text2"/>
        </w:rPr>
      </w:pPr>
      <w:r>
        <w:tab/>
      </w:r>
      <w:r>
        <w:tab/>
      </w:r>
      <w:r>
        <w:tab/>
        <w:t>System.</w:t>
      </w:r>
      <w:r>
        <w:rPr>
          <w:bCs/>
          <w:i/>
          <w:iCs/>
          <w:color w:val="0000C0"/>
        </w:rPr>
        <w:t>out</w:t>
      </w:r>
      <w:r>
        <w:t>.println(</w:t>
      </w:r>
      <w:r>
        <w:rPr>
          <w:color w:val="2A00FF"/>
        </w:rPr>
        <w:t>"Exception handled "</w:t>
      </w:r>
      <w:r>
        <w:t xml:space="preserve"> + </w:t>
      </w:r>
      <w:r>
        <w:rPr>
          <w:color w:val="6A3E3E"/>
        </w:rPr>
        <w:t>e</w:t>
      </w:r>
      <w:r>
        <w:t>);</w:t>
      </w:r>
    </w:p>
    <w:p w14:paraId="3E351BBB" w14:textId="77777777" w:rsidR="00A67649" w:rsidRDefault="00A67649" w:rsidP="00A67649">
      <w:pPr>
        <w:pStyle w:val="Output"/>
        <w:rPr>
          <w:color w:val="4C483D" w:themeColor="text2"/>
        </w:rPr>
      </w:pPr>
      <w:r>
        <w:tab/>
      </w:r>
      <w:r>
        <w:tab/>
        <w:t>}</w:t>
      </w:r>
    </w:p>
    <w:p w14:paraId="16759EAA" w14:textId="77777777" w:rsidR="00A67649" w:rsidRDefault="00A67649" w:rsidP="00A67649">
      <w:pPr>
        <w:pStyle w:val="Output"/>
        <w:rPr>
          <w:color w:val="4C483D" w:themeColor="text2"/>
        </w:rPr>
      </w:pPr>
      <w:r>
        <w:tab/>
        <w:t>}</w:t>
      </w:r>
    </w:p>
    <w:p w14:paraId="3954AF68" w14:textId="77777777" w:rsidR="00A67649" w:rsidRDefault="00A67649" w:rsidP="00A67649">
      <w:pPr>
        <w:pStyle w:val="Output"/>
        <w:rPr>
          <w:color w:val="4C483D" w:themeColor="text2"/>
        </w:rPr>
      </w:pPr>
      <w:r>
        <w:t>}</w:t>
      </w:r>
    </w:p>
    <w:p w14:paraId="00DA05D9" w14:textId="77777777" w:rsidR="00A67649" w:rsidRDefault="00A67649" w:rsidP="00A67649">
      <w:pPr>
        <w:pStyle w:val="Output"/>
        <w:shd w:val="clear" w:color="auto" w:fill="000000" w:themeFill="text1"/>
        <w:rPr>
          <w:color w:val="4C483D" w:themeColor="text2"/>
        </w:rPr>
      </w:pPr>
      <w:r>
        <w:rPr>
          <w:color w:val="FF0000"/>
        </w:rPr>
        <w:t xml:space="preserve">Exception in thread "Thread-0" </w:t>
      </w:r>
      <w:r>
        <w:t>java.lang.RuntimeException</w:t>
      </w:r>
      <w:r>
        <w:rPr>
          <w:color w:val="FF0000"/>
        </w:rPr>
        <w:t xml:space="preserve">: Thread </w:t>
      </w:r>
      <w:r>
        <w:t>interrupted...java.lang.InterruptedException</w:t>
      </w:r>
      <w:r>
        <w:rPr>
          <w:color w:val="FF0000"/>
        </w:rPr>
        <w:t>: sleep interrupted</w:t>
      </w:r>
    </w:p>
    <w:p w14:paraId="471EF9DF" w14:textId="77777777" w:rsidR="00A67649" w:rsidRDefault="00A67649" w:rsidP="00A67649">
      <w:pPr>
        <w:pStyle w:val="Output"/>
        <w:shd w:val="clear" w:color="auto" w:fill="000000" w:themeFill="text1"/>
        <w:rPr>
          <w:color w:val="FF0000"/>
        </w:rPr>
      </w:pPr>
      <w:r>
        <w:rPr>
          <w:color w:val="FF0000"/>
        </w:rPr>
        <w:tab/>
        <w:t>at threads.InterruptNormal.run(</w:t>
      </w:r>
      <w:r>
        <w:t>InterruptNormal.java:9</w:t>
      </w:r>
      <w:r>
        <w:rPr>
          <w:color w:val="FF0000"/>
        </w:rPr>
        <w:t>)</w:t>
      </w:r>
    </w:p>
    <w:p w14:paraId="7971AC73" w14:textId="3BD1D9EB" w:rsidR="00120E4E" w:rsidRDefault="00A67649" w:rsidP="0093452B">
      <w:pPr>
        <w:spacing w:line="240" w:lineRule="auto"/>
        <w:rPr>
          <w:noProof/>
          <w:lang w:eastAsia="en-US"/>
        </w:rPr>
      </w:pPr>
      <w:r>
        <w:rPr>
          <w:noProof/>
          <w:lang w:eastAsia="en-US"/>
        </w:rPr>
        <w:t>above</w:t>
      </w:r>
      <w:r w:rsidR="0093452B">
        <w:rPr>
          <w:noProof/>
          <w:lang w:eastAsia="en-US"/>
        </w:rPr>
        <w:t>,</w:t>
      </w:r>
      <w:r>
        <w:rPr>
          <w:noProof/>
          <w:lang w:eastAsia="en-US"/>
        </w:rPr>
        <w:t xml:space="preserve"> your are re throwing IntereuptException. So thraed is Inturrpeed &amp; also stops its execution</w:t>
      </w:r>
      <w:r w:rsidR="00841E2E">
        <w:rPr>
          <w:noProof/>
          <w:lang w:eastAsia="en-US"/>
        </w:rPr>
        <w:t>.</w:t>
      </w:r>
    </w:p>
    <w:p w14:paraId="18F1AF71" w14:textId="77777777" w:rsidR="00A67649" w:rsidRDefault="00A67649" w:rsidP="00AA135E">
      <w:pPr>
        <w:pStyle w:val="Qsns"/>
      </w:pPr>
      <w:r>
        <w:t>Thread is Interrupted &amp; doesn’t Stops working</w:t>
      </w:r>
    </w:p>
    <w:p w14:paraId="0AE438AD" w14:textId="77777777" w:rsidR="00A67649" w:rsidRDefault="00A67649" w:rsidP="00A67649">
      <w:pPr>
        <w:pStyle w:val="Output"/>
        <w:rPr>
          <w:color w:val="4C483D" w:themeColor="text2"/>
        </w:rPr>
      </w:pPr>
      <w:r>
        <w:rPr>
          <w:bCs/>
          <w:color w:val="7F0055"/>
        </w:rPr>
        <w:lastRenderedPageBreak/>
        <w:t>public</w:t>
      </w:r>
      <w:r>
        <w:t xml:space="preserve"> </w:t>
      </w:r>
      <w:r>
        <w:rPr>
          <w:bCs/>
          <w:color w:val="7F0055"/>
        </w:rPr>
        <w:t>class</w:t>
      </w:r>
      <w:r>
        <w:t xml:space="preserve"> InterruptHandled </w:t>
      </w:r>
      <w:r>
        <w:rPr>
          <w:bCs/>
          <w:color w:val="7F0055"/>
        </w:rPr>
        <w:t>extends</w:t>
      </w:r>
      <w:r>
        <w:t xml:space="preserve"> Thread {</w:t>
      </w:r>
    </w:p>
    <w:p w14:paraId="705F0848" w14:textId="77777777"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run() {</w:t>
      </w:r>
    </w:p>
    <w:p w14:paraId="08CD9E48" w14:textId="77777777" w:rsidR="00A67649" w:rsidRDefault="00A67649" w:rsidP="00A67649">
      <w:pPr>
        <w:pStyle w:val="Output"/>
        <w:rPr>
          <w:color w:val="4C483D" w:themeColor="text2"/>
        </w:rPr>
      </w:pPr>
      <w:r>
        <w:tab/>
      </w:r>
      <w:r>
        <w:tab/>
      </w:r>
      <w:r>
        <w:rPr>
          <w:bCs/>
          <w:color w:val="7F0055"/>
        </w:rPr>
        <w:t>try</w:t>
      </w:r>
      <w:r>
        <w:t xml:space="preserve"> {</w:t>
      </w:r>
    </w:p>
    <w:p w14:paraId="533DE7D4" w14:textId="77777777" w:rsidR="00A67649" w:rsidRDefault="00A67649" w:rsidP="00A67649">
      <w:pPr>
        <w:pStyle w:val="Output"/>
        <w:rPr>
          <w:color w:val="4C483D" w:themeColor="text2"/>
        </w:rPr>
      </w:pPr>
      <w:r>
        <w:tab/>
      </w:r>
      <w:r>
        <w:tab/>
      </w:r>
      <w:r>
        <w:tab/>
        <w:t>Thread.</w:t>
      </w:r>
      <w:r>
        <w:rPr>
          <w:i/>
          <w:iCs/>
        </w:rPr>
        <w:t>sleep</w:t>
      </w:r>
      <w:r>
        <w:t>(3000);</w:t>
      </w:r>
    </w:p>
    <w:p w14:paraId="08F38849" w14:textId="77777777" w:rsidR="00A67649" w:rsidRDefault="00A67649" w:rsidP="00A67649">
      <w:pPr>
        <w:pStyle w:val="Output"/>
        <w:rPr>
          <w:color w:val="4C483D" w:themeColor="text2"/>
        </w:rPr>
      </w:pPr>
      <w:r>
        <w:tab/>
      </w:r>
      <w:r>
        <w:tab/>
      </w:r>
      <w:r>
        <w:tab/>
        <w:t>System.</w:t>
      </w:r>
      <w:r>
        <w:rPr>
          <w:bCs/>
          <w:i/>
          <w:iCs/>
          <w:color w:val="0000C0"/>
        </w:rPr>
        <w:t>out</w:t>
      </w:r>
      <w:r>
        <w:t>.println(</w:t>
      </w:r>
      <w:r>
        <w:rPr>
          <w:color w:val="2A00FF"/>
        </w:rPr>
        <w:t>" *** Sleep is Still Running ****"</w:t>
      </w:r>
      <w:r>
        <w:t>);</w:t>
      </w:r>
    </w:p>
    <w:p w14:paraId="01C00AF3" w14:textId="77777777" w:rsidR="00A67649" w:rsidRPr="00CB2A17" w:rsidRDefault="00A67649" w:rsidP="00A67649">
      <w:pPr>
        <w:pStyle w:val="Output"/>
        <w:rPr>
          <w:color w:val="4C483D" w:themeColor="text2"/>
          <w:highlight w:val="yellow"/>
        </w:rPr>
      </w:pPr>
      <w:r>
        <w:tab/>
      </w:r>
      <w:r>
        <w:tab/>
        <w:t xml:space="preserve">} </w:t>
      </w:r>
      <w:r w:rsidRPr="00CB2A17">
        <w:rPr>
          <w:bCs/>
          <w:color w:val="7F0055"/>
          <w:highlight w:val="yellow"/>
        </w:rPr>
        <w:t>catch</w:t>
      </w:r>
      <w:r w:rsidRPr="00CB2A17">
        <w:rPr>
          <w:highlight w:val="yellow"/>
        </w:rPr>
        <w:t xml:space="preserve"> (InterruptedException </w:t>
      </w:r>
      <w:r w:rsidRPr="00CB2A17">
        <w:rPr>
          <w:color w:val="6A3E3E"/>
          <w:highlight w:val="yellow"/>
        </w:rPr>
        <w:t>e</w:t>
      </w:r>
      <w:r w:rsidRPr="00CB2A17">
        <w:rPr>
          <w:highlight w:val="yellow"/>
        </w:rPr>
        <w:t>) {</w:t>
      </w:r>
    </w:p>
    <w:p w14:paraId="3F70C91F" w14:textId="77777777" w:rsidR="00A67649" w:rsidRPr="00CB2A17" w:rsidRDefault="00A67649" w:rsidP="00A67649">
      <w:pPr>
        <w:pStyle w:val="Output"/>
        <w:rPr>
          <w:color w:val="4C483D" w:themeColor="text2"/>
          <w:highlight w:val="yellow"/>
        </w:rPr>
      </w:pPr>
      <w:r w:rsidRPr="00CB2A17">
        <w:rPr>
          <w:highlight w:val="yellow"/>
        </w:rPr>
        <w:tab/>
      </w:r>
      <w:r w:rsidRPr="00CB2A17">
        <w:rPr>
          <w:highlight w:val="yellow"/>
        </w:rPr>
        <w:tab/>
      </w:r>
      <w:r w:rsidRPr="00CB2A17">
        <w:rPr>
          <w:highlight w:val="yellow"/>
        </w:rPr>
        <w:tab/>
        <w:t>System.</w:t>
      </w:r>
      <w:r w:rsidRPr="00CB2A17">
        <w:rPr>
          <w:bCs/>
          <w:i/>
          <w:iCs/>
          <w:color w:val="0000C0"/>
          <w:highlight w:val="yellow"/>
        </w:rPr>
        <w:t>out</w:t>
      </w:r>
      <w:r w:rsidRPr="00CB2A17">
        <w:rPr>
          <w:highlight w:val="yellow"/>
        </w:rPr>
        <w:t>.println(</w:t>
      </w:r>
      <w:r w:rsidRPr="00CB2A17">
        <w:rPr>
          <w:color w:val="2A00FF"/>
          <w:highlight w:val="yellow"/>
        </w:rPr>
        <w:t>"Thread interrupted..."</w:t>
      </w:r>
      <w:r w:rsidRPr="00CB2A17">
        <w:rPr>
          <w:highlight w:val="yellow"/>
        </w:rPr>
        <w:t xml:space="preserve"> + </w:t>
      </w:r>
      <w:r w:rsidRPr="00CB2A17">
        <w:rPr>
          <w:color w:val="6A3E3E"/>
          <w:highlight w:val="yellow"/>
        </w:rPr>
        <w:t>e</w:t>
      </w:r>
      <w:r w:rsidRPr="00CB2A17">
        <w:rPr>
          <w:highlight w:val="yellow"/>
        </w:rPr>
        <w:t>);</w:t>
      </w:r>
    </w:p>
    <w:p w14:paraId="64E0709F" w14:textId="77777777" w:rsidR="00A67649" w:rsidRDefault="00A67649" w:rsidP="00A67649">
      <w:pPr>
        <w:pStyle w:val="Output"/>
        <w:rPr>
          <w:color w:val="4C483D" w:themeColor="text2"/>
        </w:rPr>
      </w:pPr>
      <w:r w:rsidRPr="00CB2A17">
        <w:rPr>
          <w:highlight w:val="yellow"/>
        </w:rPr>
        <w:tab/>
      </w:r>
      <w:r w:rsidRPr="00CB2A17">
        <w:rPr>
          <w:highlight w:val="yellow"/>
        </w:rPr>
        <w:tab/>
        <w:t>}</w:t>
      </w:r>
    </w:p>
    <w:p w14:paraId="114D63BF"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"Thread is Running ..."</w:t>
      </w:r>
      <w:r>
        <w:t>);</w:t>
      </w:r>
    </w:p>
    <w:p w14:paraId="60F86403" w14:textId="77777777" w:rsidR="00A67649" w:rsidRDefault="00A67649" w:rsidP="00A67649">
      <w:pPr>
        <w:pStyle w:val="Output"/>
        <w:rPr>
          <w:color w:val="4C483D" w:themeColor="text2"/>
        </w:rPr>
      </w:pPr>
      <w:r>
        <w:tab/>
        <w:t>}</w:t>
      </w:r>
    </w:p>
    <w:p w14:paraId="3421A7D3"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0A30103D" w14:textId="77777777" w:rsidR="00A67649" w:rsidRDefault="00A67649" w:rsidP="00A67649">
      <w:pPr>
        <w:pStyle w:val="Output"/>
        <w:rPr>
          <w:color w:val="4C483D" w:themeColor="text2"/>
        </w:rPr>
      </w:pPr>
      <w:r>
        <w:tab/>
      </w:r>
      <w:r>
        <w:tab/>
        <w:t xml:space="preserve">InterruptHandled </w:t>
      </w:r>
      <w:r>
        <w:rPr>
          <w:color w:val="6A3E3E"/>
        </w:rPr>
        <w:t>t1</w:t>
      </w:r>
      <w:r>
        <w:t xml:space="preserve"> = </w:t>
      </w:r>
      <w:r>
        <w:rPr>
          <w:bCs/>
          <w:color w:val="7F0055"/>
        </w:rPr>
        <w:t>new</w:t>
      </w:r>
      <w:r>
        <w:t xml:space="preserve"> InterruptHandled();</w:t>
      </w:r>
    </w:p>
    <w:p w14:paraId="70EBABAE" w14:textId="77777777" w:rsidR="00A67649" w:rsidRDefault="00A67649" w:rsidP="00A67649">
      <w:pPr>
        <w:pStyle w:val="Output"/>
        <w:rPr>
          <w:color w:val="4C483D" w:themeColor="text2"/>
        </w:rPr>
      </w:pPr>
      <w:r>
        <w:tab/>
      </w:r>
      <w:r>
        <w:tab/>
      </w:r>
      <w:r>
        <w:rPr>
          <w:color w:val="6A3E3E"/>
        </w:rPr>
        <w:t>t1</w:t>
      </w:r>
      <w:r>
        <w:t>.start();</w:t>
      </w:r>
    </w:p>
    <w:p w14:paraId="1C2622E8" w14:textId="77777777" w:rsidR="00A67649" w:rsidRDefault="00A67649" w:rsidP="00A67649">
      <w:pPr>
        <w:pStyle w:val="Output"/>
        <w:rPr>
          <w:color w:val="4C483D" w:themeColor="text2"/>
        </w:rPr>
      </w:pPr>
      <w:r>
        <w:tab/>
      </w:r>
      <w:r>
        <w:tab/>
      </w:r>
      <w:r>
        <w:rPr>
          <w:bCs/>
          <w:color w:val="7F0055"/>
        </w:rPr>
        <w:t>try</w:t>
      </w:r>
      <w:r>
        <w:t xml:space="preserve"> {</w:t>
      </w:r>
    </w:p>
    <w:p w14:paraId="7E15D8F2" w14:textId="77777777" w:rsidR="00A67649" w:rsidRDefault="00A67649" w:rsidP="00A67649">
      <w:pPr>
        <w:pStyle w:val="Output"/>
        <w:rPr>
          <w:color w:val="4C483D" w:themeColor="text2"/>
        </w:rPr>
      </w:pPr>
      <w:r>
        <w:tab/>
      </w:r>
      <w:r>
        <w:tab/>
      </w:r>
      <w:r>
        <w:tab/>
      </w:r>
      <w:r>
        <w:rPr>
          <w:color w:val="6A3E3E"/>
        </w:rPr>
        <w:t>t1</w:t>
      </w:r>
      <w:r>
        <w:t>.interrupt();</w:t>
      </w:r>
    </w:p>
    <w:p w14:paraId="2730C4BC" w14:textId="77777777" w:rsidR="00A67649" w:rsidRDefault="00A67649" w:rsidP="00A67649">
      <w:pPr>
        <w:pStyle w:val="Output"/>
        <w:rPr>
          <w:color w:val="4C483D" w:themeColor="text2"/>
        </w:rPr>
      </w:pPr>
      <w:r>
        <w:tab/>
      </w:r>
      <w:r>
        <w:tab/>
        <w:t xml:space="preserve">} </w:t>
      </w:r>
      <w:r>
        <w:rPr>
          <w:bCs/>
          <w:color w:val="7F0055"/>
        </w:rPr>
        <w:t>catch</w:t>
      </w:r>
      <w:r>
        <w:t xml:space="preserve"> (Exception </w:t>
      </w:r>
      <w:r>
        <w:rPr>
          <w:color w:val="6A3E3E"/>
        </w:rPr>
        <w:t>e</w:t>
      </w:r>
      <w:r>
        <w:t>) {</w:t>
      </w:r>
    </w:p>
    <w:p w14:paraId="14F82DDA" w14:textId="77777777" w:rsidR="00A67649" w:rsidRDefault="00A67649" w:rsidP="00A67649">
      <w:pPr>
        <w:pStyle w:val="Output"/>
        <w:rPr>
          <w:color w:val="4C483D" w:themeColor="text2"/>
        </w:rPr>
      </w:pPr>
      <w:r>
        <w:tab/>
      </w:r>
      <w:r>
        <w:tab/>
      </w:r>
      <w:r>
        <w:tab/>
        <w:t>System.</w:t>
      </w:r>
      <w:r>
        <w:rPr>
          <w:bCs/>
          <w:i/>
          <w:iCs/>
          <w:color w:val="0000C0"/>
        </w:rPr>
        <w:t>out</w:t>
      </w:r>
      <w:r>
        <w:t>.println(</w:t>
      </w:r>
      <w:r>
        <w:rPr>
          <w:color w:val="2A00FF"/>
        </w:rPr>
        <w:t>"Exception handled "</w:t>
      </w:r>
      <w:r>
        <w:t xml:space="preserve"> + </w:t>
      </w:r>
      <w:r>
        <w:rPr>
          <w:color w:val="6A3E3E"/>
        </w:rPr>
        <w:t>e</w:t>
      </w:r>
      <w:r>
        <w:t>);</w:t>
      </w:r>
    </w:p>
    <w:p w14:paraId="1003B799" w14:textId="43E94622" w:rsidR="00A67649" w:rsidRDefault="00A67649" w:rsidP="00A67649">
      <w:pPr>
        <w:pStyle w:val="Output"/>
      </w:pPr>
      <w:r>
        <w:tab/>
      </w:r>
      <w:r>
        <w:tab/>
        <w:t>}</w:t>
      </w:r>
    </w:p>
    <w:p w14:paraId="42AE92E8" w14:textId="77777777" w:rsidR="008076E0" w:rsidRDefault="008076E0" w:rsidP="00A67649">
      <w:pPr>
        <w:pStyle w:val="Output"/>
        <w:rPr>
          <w:color w:val="000000"/>
          <w:shd w:val="clear" w:color="auto" w:fill="E8F2FE"/>
        </w:rPr>
      </w:pPr>
      <w:r>
        <w:tab/>
      </w:r>
      <w:r>
        <w:tab/>
      </w:r>
      <w:r>
        <w:rPr>
          <w:color w:val="000000"/>
          <w:u w:val="single"/>
          <w:shd w:val="clear" w:color="auto" w:fill="E8F2FE"/>
        </w:rPr>
        <w:t>System.</w:t>
      </w:r>
      <w:r>
        <w:rPr>
          <w:b w:val="0"/>
          <w:bCs/>
          <w:i/>
          <w:iCs/>
          <w:color w:val="0000C0"/>
          <w:u w:val="single"/>
          <w:shd w:val="clear" w:color="auto" w:fill="E8F2FE"/>
        </w:rPr>
        <w:t>out</w:t>
      </w:r>
      <w:r>
        <w:rPr>
          <w:color w:val="000000"/>
          <w:shd w:val="clear" w:color="auto" w:fill="E8F2FE"/>
        </w:rPr>
        <w:t>.println(</w:t>
      </w:r>
      <w:r>
        <w:rPr>
          <w:color w:val="2A00FF"/>
          <w:shd w:val="clear" w:color="auto" w:fill="E8F2FE"/>
        </w:rPr>
        <w:t>"isInterrupted :: "</w:t>
      </w:r>
      <w:r>
        <w:rPr>
          <w:color w:val="000000"/>
          <w:shd w:val="clear" w:color="auto" w:fill="E8F2FE"/>
        </w:rPr>
        <w:t>+</w:t>
      </w:r>
      <w:r>
        <w:rPr>
          <w:color w:val="6A3E3E"/>
          <w:shd w:val="clear" w:color="auto" w:fill="E8F2FE"/>
        </w:rPr>
        <w:t>t1</w:t>
      </w:r>
      <w:r>
        <w:rPr>
          <w:color w:val="000000"/>
          <w:shd w:val="clear" w:color="auto" w:fill="E8F2FE"/>
        </w:rPr>
        <w:t>.isInterrupted());</w:t>
      </w:r>
    </w:p>
    <w:p w14:paraId="79A73348" w14:textId="43663290" w:rsidR="00A67649" w:rsidRDefault="00A67649" w:rsidP="00A67649">
      <w:pPr>
        <w:pStyle w:val="Output"/>
        <w:rPr>
          <w:color w:val="4C483D" w:themeColor="text2"/>
        </w:rPr>
      </w:pPr>
      <w:r>
        <w:tab/>
        <w:t>}</w:t>
      </w:r>
    </w:p>
    <w:p w14:paraId="1E675508" w14:textId="77777777" w:rsidR="00A67649" w:rsidRDefault="00A67649" w:rsidP="00A67649">
      <w:pPr>
        <w:pStyle w:val="Output"/>
        <w:rPr>
          <w:noProof/>
          <w:lang w:eastAsia="en-US"/>
        </w:rPr>
      </w:pPr>
      <w:r>
        <w:t>}</w:t>
      </w:r>
    </w:p>
    <w:p w14:paraId="7D35E1C1" w14:textId="77777777" w:rsidR="00A67649" w:rsidRPr="002770CF" w:rsidRDefault="00A67649" w:rsidP="00A67649">
      <w:pPr>
        <w:pStyle w:val="Output"/>
        <w:shd w:val="clear" w:color="auto" w:fill="000000" w:themeFill="text1"/>
        <w:rPr>
          <w:color w:val="FFFFFF" w:themeColor="background1"/>
        </w:rPr>
      </w:pPr>
      <w:r w:rsidRPr="002770CF">
        <w:rPr>
          <w:color w:val="FFFFFF" w:themeColor="background1"/>
        </w:rPr>
        <w:t xml:space="preserve">Thread </w:t>
      </w:r>
      <w:r w:rsidRPr="002770CF">
        <w:rPr>
          <w:color w:val="FF0000"/>
        </w:rPr>
        <w:t>interrupted...</w:t>
      </w:r>
      <w:r w:rsidRPr="003C771A">
        <w:rPr>
          <w:color w:val="FF0000"/>
          <w:u w:val="single"/>
        </w:rPr>
        <w:t xml:space="preserve">java.lang.InterruptedException: </w:t>
      </w:r>
      <w:r w:rsidRPr="002770CF">
        <w:rPr>
          <w:color w:val="FFFFFF" w:themeColor="background1"/>
        </w:rPr>
        <w:t>sleep interrupted</w:t>
      </w:r>
    </w:p>
    <w:p w14:paraId="3816DA26" w14:textId="77777777" w:rsidR="008076E0" w:rsidRDefault="00A67649" w:rsidP="00A67649">
      <w:pPr>
        <w:pStyle w:val="Output"/>
        <w:shd w:val="clear" w:color="auto" w:fill="000000" w:themeFill="text1"/>
        <w:rPr>
          <w:color w:val="FFFFFF" w:themeColor="background1"/>
        </w:rPr>
      </w:pPr>
      <w:r w:rsidRPr="002770CF">
        <w:rPr>
          <w:color w:val="FFFFFF" w:themeColor="background1"/>
        </w:rPr>
        <w:t>Thread is Running</w:t>
      </w:r>
    </w:p>
    <w:p w14:paraId="17229EC1" w14:textId="613C25C8" w:rsidR="00A67649" w:rsidRDefault="008076E0" w:rsidP="00A67649">
      <w:pPr>
        <w:pStyle w:val="Output"/>
        <w:shd w:val="clear" w:color="auto" w:fill="000000" w:themeFill="text1"/>
        <w:rPr>
          <w:color w:val="000000"/>
        </w:rPr>
      </w:pPr>
      <w:r w:rsidRPr="008076E0">
        <w:rPr>
          <w:color w:val="FFFFFF" w:themeColor="background1"/>
        </w:rPr>
        <w:t>isInterrupted :: true</w:t>
      </w:r>
      <w:r w:rsidR="00A67649" w:rsidRPr="002770CF">
        <w:rPr>
          <w:color w:val="FFFFFF" w:themeColor="background1"/>
        </w:rPr>
        <w:t xml:space="preserve"> </w:t>
      </w:r>
      <w:r w:rsidR="00A67649">
        <w:rPr>
          <w:color w:val="000000"/>
        </w:rPr>
        <w:t>...</w:t>
      </w:r>
    </w:p>
    <w:p w14:paraId="26310C7C" w14:textId="58467F17" w:rsidR="00A67649" w:rsidRDefault="00AA135E" w:rsidP="00A67649">
      <w:pPr>
        <w:rPr>
          <w:noProof/>
          <w:lang w:eastAsia="en-US"/>
        </w:rPr>
      </w:pPr>
      <w:r>
        <w:rPr>
          <w:noProof/>
          <w:lang w:eastAsia="en-US"/>
        </w:rPr>
        <w:t xml:space="preserve">In </w:t>
      </w:r>
      <w:r w:rsidR="00A67649">
        <w:rPr>
          <w:noProof/>
          <w:lang w:eastAsia="en-US"/>
        </w:rPr>
        <w:t>above</w:t>
      </w:r>
      <w:r>
        <w:rPr>
          <w:noProof/>
          <w:lang w:eastAsia="en-US"/>
        </w:rPr>
        <w:t xml:space="preserve">, </w:t>
      </w:r>
      <w:r w:rsidR="00A67649">
        <w:rPr>
          <w:noProof/>
          <w:lang w:eastAsia="en-US"/>
        </w:rPr>
        <w:t>Exception is handled. It is only interruped sleeping thre</w:t>
      </w:r>
      <w:r w:rsidR="00884B11">
        <w:rPr>
          <w:noProof/>
          <w:lang w:eastAsia="en-US"/>
        </w:rPr>
        <w:t>a</w:t>
      </w:r>
      <w:r w:rsidR="00A67649">
        <w:rPr>
          <w:noProof/>
          <w:lang w:eastAsia="en-US"/>
        </w:rPr>
        <w:t>d.rem</w:t>
      </w:r>
      <w:r w:rsidR="00884B11">
        <w:rPr>
          <w:noProof/>
          <w:lang w:eastAsia="en-US"/>
        </w:rPr>
        <w:t>ain</w:t>
      </w:r>
      <w:r w:rsidR="00A67649">
        <w:rPr>
          <w:noProof/>
          <w:lang w:eastAsia="en-US"/>
        </w:rPr>
        <w:t>ing are excuting as normal</w:t>
      </w:r>
    </w:p>
    <w:p w14:paraId="0ED862E9" w14:textId="77777777" w:rsidR="00F418C3" w:rsidRDefault="00F418C3" w:rsidP="00900A8D">
      <w:pPr>
        <w:rPr>
          <w:b/>
          <w:noProof/>
          <w:color w:val="FF0000"/>
          <w:lang w:eastAsia="en-US"/>
        </w:rPr>
      </w:pPr>
    </w:p>
    <w:p w14:paraId="42B8B7A1" w14:textId="24DB5F01" w:rsidR="00A67649" w:rsidRPr="00282015" w:rsidRDefault="00A67649" w:rsidP="00900A8D">
      <w:pPr>
        <w:rPr>
          <w:b/>
          <w:noProof/>
          <w:color w:val="FF0000"/>
          <w:lang w:eastAsia="en-US"/>
        </w:rPr>
      </w:pPr>
      <w:r w:rsidRPr="00282015">
        <w:rPr>
          <w:b/>
          <w:noProof/>
          <w:color w:val="FF0000"/>
          <w:lang w:eastAsia="en-US"/>
        </w:rPr>
        <w:t xml:space="preserve">If thread is not in sleeping or waiting state, calling the </w:t>
      </w:r>
      <w:r w:rsidRPr="00F418C3">
        <w:rPr>
          <w:rStyle w:val="0SyntaxPinkChar"/>
        </w:rPr>
        <w:t xml:space="preserve">interrupt() </w:t>
      </w:r>
      <w:r w:rsidRPr="00282015">
        <w:rPr>
          <w:b/>
          <w:noProof/>
          <w:color w:val="FF0000"/>
          <w:lang w:eastAsia="en-US"/>
        </w:rPr>
        <w:t xml:space="preserve">method sets the interrupted flag to </w:t>
      </w:r>
      <w:r w:rsidRPr="00F418C3">
        <w:rPr>
          <w:b/>
          <w:noProof/>
          <w:color w:val="00B050"/>
          <w:lang w:eastAsia="en-US"/>
        </w:rPr>
        <w:t xml:space="preserve">true </w:t>
      </w:r>
      <w:r w:rsidRPr="00282015">
        <w:rPr>
          <w:b/>
          <w:noProof/>
          <w:color w:val="FF0000"/>
          <w:lang w:eastAsia="en-US"/>
        </w:rPr>
        <w:t>that can be used to stop the thread by the java programmer later.</w:t>
      </w:r>
    </w:p>
    <w:p w14:paraId="43697960" w14:textId="77777777" w:rsidR="00A67649" w:rsidRDefault="00A67649" w:rsidP="00A67649">
      <w:pPr>
        <w:pStyle w:val="Output"/>
        <w:rPr>
          <w:color w:val="4C483D" w:themeColor="text2"/>
        </w:rPr>
      </w:pPr>
      <w:r>
        <w:rPr>
          <w:bCs/>
          <w:color w:val="7F0055"/>
        </w:rPr>
        <w:t>public</w:t>
      </w:r>
      <w:r>
        <w:t xml:space="preserve"> </w:t>
      </w:r>
      <w:r>
        <w:rPr>
          <w:bCs/>
          <w:color w:val="7F0055"/>
        </w:rPr>
        <w:t>class</w:t>
      </w:r>
      <w:r>
        <w:t xml:space="preserve"> InterruptHandled </w:t>
      </w:r>
      <w:r>
        <w:rPr>
          <w:bCs/>
          <w:color w:val="7F0055"/>
        </w:rPr>
        <w:t>extends</w:t>
      </w:r>
      <w:r>
        <w:t xml:space="preserve"> Thread {</w:t>
      </w:r>
    </w:p>
    <w:p w14:paraId="40622234" w14:textId="77777777"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run() {</w:t>
      </w:r>
      <w:r>
        <w:tab/>
      </w:r>
      <w:r>
        <w:tab/>
        <w:t xml:space="preserve"> </w:t>
      </w:r>
    </w:p>
    <w:p w14:paraId="0FC705ED" w14:textId="77777777" w:rsidR="00A67649" w:rsidRDefault="00A67649" w:rsidP="00A67649">
      <w:pPr>
        <w:pStyle w:val="Output"/>
        <w:rPr>
          <w:color w:val="4C483D" w:themeColor="text2"/>
        </w:rPr>
      </w:pPr>
      <w:r>
        <w:tab/>
      </w:r>
      <w:r>
        <w:tab/>
      </w:r>
      <w:r>
        <w:rPr>
          <w:highlight w:val="lightGray"/>
        </w:rPr>
        <w:t>System</w:t>
      </w:r>
      <w:r>
        <w:t>.</w:t>
      </w:r>
      <w:r>
        <w:rPr>
          <w:bCs/>
          <w:i/>
          <w:iCs/>
          <w:color w:val="0000C0"/>
        </w:rPr>
        <w:t>out</w:t>
      </w:r>
      <w:r>
        <w:t>.println(</w:t>
      </w:r>
      <w:r>
        <w:rPr>
          <w:color w:val="2A00FF"/>
        </w:rPr>
        <w:t>" *** No Sleep is Here ****"</w:t>
      </w:r>
      <w:r>
        <w:t>);</w:t>
      </w:r>
      <w:r>
        <w:tab/>
      </w:r>
      <w:r>
        <w:tab/>
        <w:t xml:space="preserve"> </w:t>
      </w:r>
    </w:p>
    <w:p w14:paraId="613B1130" w14:textId="77777777" w:rsidR="00A67649" w:rsidRDefault="00A67649" w:rsidP="00A67649">
      <w:pPr>
        <w:pStyle w:val="Output"/>
        <w:rPr>
          <w:color w:val="4C483D" w:themeColor="text2"/>
        </w:rPr>
      </w:pPr>
      <w:r>
        <w:tab/>
      </w:r>
      <w:r>
        <w:tab/>
      </w:r>
      <w:r>
        <w:rPr>
          <w:highlight w:val="lightGray"/>
        </w:rPr>
        <w:t>System</w:t>
      </w:r>
      <w:r>
        <w:t>.</w:t>
      </w:r>
      <w:r>
        <w:rPr>
          <w:bCs/>
          <w:i/>
          <w:iCs/>
          <w:color w:val="0000C0"/>
        </w:rPr>
        <w:t>out</w:t>
      </w:r>
      <w:r>
        <w:t>.println(</w:t>
      </w:r>
      <w:r>
        <w:rPr>
          <w:color w:val="2A00FF"/>
        </w:rPr>
        <w:t>"Thread is Running ..."</w:t>
      </w:r>
      <w:r>
        <w:t>);</w:t>
      </w:r>
    </w:p>
    <w:p w14:paraId="320F5234" w14:textId="77777777" w:rsidR="00A67649" w:rsidRDefault="00A67649" w:rsidP="00A67649">
      <w:pPr>
        <w:pStyle w:val="Output"/>
        <w:rPr>
          <w:color w:val="4C483D" w:themeColor="text2"/>
        </w:rPr>
      </w:pPr>
      <w:r>
        <w:tab/>
        <w:t>}</w:t>
      </w:r>
    </w:p>
    <w:p w14:paraId="10D160B9" w14:textId="77777777" w:rsidR="00A67649" w:rsidRDefault="00A67649" w:rsidP="00A67649">
      <w:pPr>
        <w:pStyle w:val="Output"/>
        <w:rPr>
          <w:color w:val="4C483D" w:themeColor="text2"/>
        </w:rPr>
      </w:pPr>
    </w:p>
    <w:p w14:paraId="4B7845CA"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601A3324" w14:textId="77777777" w:rsidR="00A67649" w:rsidRDefault="00A67649" w:rsidP="00A67649">
      <w:pPr>
        <w:pStyle w:val="Output"/>
        <w:rPr>
          <w:color w:val="4C483D" w:themeColor="text2"/>
        </w:rPr>
      </w:pPr>
      <w:r>
        <w:tab/>
      </w:r>
      <w:r>
        <w:tab/>
        <w:t xml:space="preserve">InterruptHandled </w:t>
      </w:r>
      <w:r>
        <w:rPr>
          <w:color w:val="6A3E3E"/>
        </w:rPr>
        <w:t>t1</w:t>
      </w:r>
      <w:r>
        <w:t xml:space="preserve"> = </w:t>
      </w:r>
      <w:r>
        <w:rPr>
          <w:bCs/>
          <w:color w:val="7F0055"/>
        </w:rPr>
        <w:t>new</w:t>
      </w:r>
      <w:r>
        <w:t xml:space="preserve"> InterruptHandled();</w:t>
      </w:r>
    </w:p>
    <w:p w14:paraId="6828E755" w14:textId="77777777" w:rsidR="00A67649" w:rsidRDefault="00A67649" w:rsidP="00A67649">
      <w:pPr>
        <w:pStyle w:val="Output"/>
        <w:rPr>
          <w:color w:val="4C483D" w:themeColor="text2"/>
        </w:rPr>
      </w:pPr>
      <w:r>
        <w:tab/>
      </w:r>
      <w:r>
        <w:tab/>
      </w:r>
      <w:r>
        <w:rPr>
          <w:color w:val="6A3E3E"/>
        </w:rPr>
        <w:t>t1</w:t>
      </w:r>
      <w:r>
        <w:t>.start();</w:t>
      </w:r>
    </w:p>
    <w:p w14:paraId="043FA05E" w14:textId="77777777" w:rsidR="00A67649" w:rsidRDefault="00A67649" w:rsidP="00A67649">
      <w:pPr>
        <w:pStyle w:val="Output"/>
        <w:rPr>
          <w:color w:val="4C483D" w:themeColor="text2"/>
        </w:rPr>
      </w:pPr>
      <w:r>
        <w:tab/>
      </w:r>
      <w:r>
        <w:tab/>
      </w:r>
      <w:r>
        <w:rPr>
          <w:bCs/>
          <w:color w:val="7F0055"/>
        </w:rPr>
        <w:t>try</w:t>
      </w:r>
      <w:r>
        <w:t xml:space="preserve"> {</w:t>
      </w:r>
    </w:p>
    <w:p w14:paraId="17F7ECA0" w14:textId="77777777" w:rsidR="00A67649" w:rsidRDefault="00A67649" w:rsidP="00A67649">
      <w:pPr>
        <w:pStyle w:val="Output"/>
        <w:rPr>
          <w:color w:val="4C483D" w:themeColor="text2"/>
        </w:rPr>
      </w:pPr>
      <w:r>
        <w:tab/>
      </w:r>
      <w:r>
        <w:tab/>
      </w:r>
      <w:r>
        <w:tab/>
      </w:r>
      <w:r>
        <w:rPr>
          <w:color w:val="6A3E3E"/>
        </w:rPr>
        <w:t>t1</w:t>
      </w:r>
      <w:r>
        <w:t>.interrupt();</w:t>
      </w:r>
    </w:p>
    <w:p w14:paraId="1D3D6BA0" w14:textId="77777777" w:rsidR="00A67649" w:rsidRDefault="00A67649" w:rsidP="00A67649">
      <w:pPr>
        <w:pStyle w:val="Output"/>
        <w:rPr>
          <w:color w:val="4C483D" w:themeColor="text2"/>
        </w:rPr>
      </w:pPr>
      <w:r>
        <w:tab/>
      </w:r>
      <w:r>
        <w:tab/>
        <w:t xml:space="preserve">} </w:t>
      </w:r>
      <w:r>
        <w:rPr>
          <w:bCs/>
          <w:color w:val="7F0055"/>
        </w:rPr>
        <w:t>catch</w:t>
      </w:r>
      <w:r>
        <w:t xml:space="preserve"> (Exception </w:t>
      </w:r>
      <w:r>
        <w:rPr>
          <w:color w:val="6A3E3E"/>
        </w:rPr>
        <w:t>e</w:t>
      </w:r>
      <w:r>
        <w:t>) {</w:t>
      </w:r>
    </w:p>
    <w:p w14:paraId="5856A720" w14:textId="77777777" w:rsidR="00A67649" w:rsidRDefault="00A67649" w:rsidP="00A67649">
      <w:pPr>
        <w:pStyle w:val="Output"/>
        <w:rPr>
          <w:color w:val="4C483D" w:themeColor="text2"/>
        </w:rPr>
      </w:pPr>
      <w:r>
        <w:tab/>
      </w:r>
      <w:r>
        <w:tab/>
      </w:r>
      <w:r>
        <w:tab/>
      </w:r>
      <w:r>
        <w:rPr>
          <w:highlight w:val="lightGray"/>
        </w:rPr>
        <w:t>System</w:t>
      </w:r>
      <w:r>
        <w:t>.</w:t>
      </w:r>
      <w:r>
        <w:rPr>
          <w:bCs/>
          <w:i/>
          <w:iCs/>
          <w:color w:val="0000C0"/>
        </w:rPr>
        <w:t>out</w:t>
      </w:r>
      <w:r>
        <w:t>.println(</w:t>
      </w:r>
      <w:r>
        <w:rPr>
          <w:color w:val="2A00FF"/>
        </w:rPr>
        <w:t>"Exception handled "</w:t>
      </w:r>
      <w:r>
        <w:t xml:space="preserve"> + </w:t>
      </w:r>
      <w:r>
        <w:rPr>
          <w:color w:val="6A3E3E"/>
        </w:rPr>
        <w:t>e</w:t>
      </w:r>
      <w:r>
        <w:t>);</w:t>
      </w:r>
    </w:p>
    <w:p w14:paraId="0F5653D7" w14:textId="2108AC4A" w:rsidR="00A67649" w:rsidRDefault="00A67649" w:rsidP="00A67649">
      <w:pPr>
        <w:pStyle w:val="Output"/>
      </w:pPr>
      <w:r>
        <w:tab/>
      </w:r>
      <w:r>
        <w:tab/>
        <w:t>}</w:t>
      </w:r>
    </w:p>
    <w:p w14:paraId="64C6569E" w14:textId="4E887766" w:rsidR="00AF2E27" w:rsidRDefault="00AF2E27" w:rsidP="00A67649">
      <w:pPr>
        <w:pStyle w:val="Output"/>
        <w:rPr>
          <w:color w:val="4C483D" w:themeColor="text2"/>
        </w:rPr>
      </w:pPr>
      <w:r>
        <w:tab/>
      </w:r>
      <w:r>
        <w:tab/>
      </w:r>
      <w:r>
        <w:rPr>
          <w:color w:val="000000"/>
          <w:u w:val="single"/>
          <w:shd w:val="clear" w:color="auto" w:fill="E8F2FE"/>
        </w:rPr>
        <w:t>System.</w:t>
      </w:r>
      <w:r>
        <w:rPr>
          <w:b w:val="0"/>
          <w:bCs/>
          <w:i/>
          <w:iCs/>
          <w:color w:val="0000C0"/>
          <w:u w:val="single"/>
          <w:shd w:val="clear" w:color="auto" w:fill="E8F2FE"/>
        </w:rPr>
        <w:t>out</w:t>
      </w:r>
      <w:r>
        <w:rPr>
          <w:color w:val="000000"/>
          <w:shd w:val="clear" w:color="auto" w:fill="E8F2FE"/>
        </w:rPr>
        <w:t>.println(</w:t>
      </w:r>
      <w:r>
        <w:rPr>
          <w:color w:val="2A00FF"/>
          <w:shd w:val="clear" w:color="auto" w:fill="E8F2FE"/>
        </w:rPr>
        <w:t>"isInterrupted :: "</w:t>
      </w:r>
      <w:r>
        <w:rPr>
          <w:color w:val="000000"/>
          <w:shd w:val="clear" w:color="auto" w:fill="E8F2FE"/>
        </w:rPr>
        <w:t>+</w:t>
      </w:r>
      <w:r>
        <w:rPr>
          <w:color w:val="6A3E3E"/>
          <w:shd w:val="clear" w:color="auto" w:fill="E8F2FE"/>
        </w:rPr>
        <w:t>t1</w:t>
      </w:r>
      <w:r>
        <w:rPr>
          <w:color w:val="000000"/>
          <w:shd w:val="clear" w:color="auto" w:fill="E8F2FE"/>
        </w:rPr>
        <w:t>.isInterrupted());</w:t>
      </w:r>
    </w:p>
    <w:p w14:paraId="7DDB1114" w14:textId="77777777" w:rsidR="00A67649" w:rsidRDefault="00A67649" w:rsidP="00A67649">
      <w:pPr>
        <w:pStyle w:val="Output"/>
        <w:rPr>
          <w:color w:val="4C483D" w:themeColor="text2"/>
        </w:rPr>
      </w:pPr>
      <w:r>
        <w:tab/>
        <w:t>}</w:t>
      </w:r>
    </w:p>
    <w:p w14:paraId="582B3263" w14:textId="77777777" w:rsidR="00A67649" w:rsidRDefault="00A67649" w:rsidP="00A67649">
      <w:pPr>
        <w:pStyle w:val="Output"/>
        <w:rPr>
          <w:color w:val="4C483D" w:themeColor="text2"/>
        </w:rPr>
      </w:pPr>
      <w:r>
        <w:t>}</w:t>
      </w:r>
    </w:p>
    <w:p w14:paraId="0C38DF34" w14:textId="77777777" w:rsidR="00A67649" w:rsidRDefault="00A67649" w:rsidP="00A67649">
      <w:pPr>
        <w:pStyle w:val="Output"/>
        <w:shd w:val="clear" w:color="auto" w:fill="000000" w:themeFill="text1"/>
        <w:rPr>
          <w:color w:val="4C483D" w:themeColor="text2"/>
        </w:rPr>
      </w:pPr>
      <w:r>
        <w:t>*** No Sleep is Here ****</w:t>
      </w:r>
    </w:p>
    <w:p w14:paraId="7CD77C31" w14:textId="4EBD88BF" w:rsidR="00A67649" w:rsidRDefault="00A67649" w:rsidP="00A67649">
      <w:pPr>
        <w:pStyle w:val="Output"/>
        <w:shd w:val="clear" w:color="auto" w:fill="000000" w:themeFill="text1"/>
      </w:pPr>
      <w:r>
        <w:t>Thread is Running ...</w:t>
      </w:r>
    </w:p>
    <w:p w14:paraId="5833EB44" w14:textId="5AD56E69" w:rsidR="00AF2E27" w:rsidRDefault="00AF2E27" w:rsidP="00A67649">
      <w:pPr>
        <w:pStyle w:val="Output"/>
        <w:shd w:val="clear" w:color="auto" w:fill="000000" w:themeFill="text1"/>
        <w:rPr>
          <w:color w:val="4C483D" w:themeColor="text2"/>
        </w:rPr>
      </w:pPr>
      <w:r w:rsidRPr="008076E0">
        <w:rPr>
          <w:color w:val="FFFFFF" w:themeColor="background1"/>
        </w:rPr>
        <w:t>isInterrupted :: true</w:t>
      </w:r>
    </w:p>
    <w:p w14:paraId="4005B4EB" w14:textId="77777777" w:rsidR="00F65093" w:rsidRDefault="00A67649" w:rsidP="00A67649">
      <w:r>
        <w:t xml:space="preserve">The interrupt mechanism is implemented using an internal </w:t>
      </w:r>
      <w:r w:rsidRPr="00282015">
        <w:rPr>
          <w:b/>
        </w:rPr>
        <w:t>flag</w:t>
      </w:r>
      <w:r>
        <w:t xml:space="preserve"> known as the </w:t>
      </w:r>
      <w:r w:rsidRPr="00F65093">
        <w:rPr>
          <w:rStyle w:val="0SyntaxPinkChar"/>
        </w:rPr>
        <w:t>interrupt status.</w:t>
      </w:r>
      <w:r>
        <w:t xml:space="preserve"> </w:t>
      </w:r>
    </w:p>
    <w:p w14:paraId="631679CE" w14:textId="77777777" w:rsidR="00F65093" w:rsidRDefault="00F65093" w:rsidP="00F65093">
      <w:pPr>
        <w:spacing w:line="240" w:lineRule="auto"/>
      </w:pPr>
    </w:p>
    <w:p w14:paraId="17B2FB4D" w14:textId="2BD847FC" w:rsidR="00A67649" w:rsidRDefault="00A67649" w:rsidP="00A67649">
      <w:r>
        <w:t>Invoking </w:t>
      </w:r>
      <w:r w:rsidRPr="00F65093">
        <w:rPr>
          <w:rStyle w:val="0SyntaxPinkChar"/>
        </w:rPr>
        <w:t>interrupt()</w:t>
      </w:r>
      <w:r>
        <w:t> sets this flag. When a thread checks for an interrupt by invoking the static method </w:t>
      </w:r>
      <w:r w:rsidRPr="00F65093">
        <w:rPr>
          <w:rStyle w:val="0SyntaxPinkChar"/>
        </w:rPr>
        <w:t>Thread.interrupted</w:t>
      </w:r>
      <w:r>
        <w:t>, interrupt status is cleared. The non-static </w:t>
      </w:r>
      <w:r>
        <w:rPr>
          <w:rStyle w:val="HTMLCode"/>
          <w:rFonts w:ascii="Courier" w:eastAsiaTheme="minorEastAsia" w:hAnsi="Courier"/>
          <w:color w:val="000000"/>
        </w:rPr>
        <w:t>isInterrupted</w:t>
      </w:r>
      <w:r w:rsidR="00841E2E">
        <w:rPr>
          <w:rStyle w:val="HTMLCode"/>
          <w:rFonts w:ascii="Courier" w:eastAsiaTheme="minorEastAsia" w:hAnsi="Courier"/>
          <w:color w:val="000000"/>
        </w:rPr>
        <w:t xml:space="preserve"> </w:t>
      </w:r>
      <w:r>
        <w:t>method, which is used by one thread to query the interrupt status of another, does not change the interrupt status flag.</w:t>
      </w:r>
    </w:p>
    <w:p w14:paraId="234E6611" w14:textId="77777777" w:rsidR="00F65093" w:rsidRDefault="00F65093" w:rsidP="00F65093">
      <w:pPr>
        <w:spacing w:line="240" w:lineRule="auto"/>
      </w:pPr>
    </w:p>
    <w:p w14:paraId="485F7464" w14:textId="77777777" w:rsidR="00A67649" w:rsidRDefault="00A67649" w:rsidP="00A67649">
      <w:r>
        <w:t>By convention, any method that exits by throwing an </w:t>
      </w:r>
      <w:r w:rsidRPr="00F65093">
        <w:rPr>
          <w:rStyle w:val="0SyntaxPinkChar"/>
        </w:rPr>
        <w:t>InterruptedException</w:t>
      </w:r>
      <w:r>
        <w:t> </w:t>
      </w:r>
      <w:r w:rsidRPr="00F65093">
        <w:rPr>
          <w:b/>
          <w:bCs/>
        </w:rPr>
        <w:t>clears interrupt status</w:t>
      </w:r>
      <w:r>
        <w:t xml:space="preserve"> when it does so. However, it's always possible that interrupt status will immediately be set again, by another thread invoking </w:t>
      </w:r>
      <w:r>
        <w:rPr>
          <w:rStyle w:val="HTMLCode"/>
          <w:rFonts w:ascii="Courier" w:eastAsiaTheme="minorEastAsia" w:hAnsi="Courier"/>
          <w:color w:val="000000"/>
        </w:rPr>
        <w:t>interrupt</w:t>
      </w:r>
      <w:r>
        <w:t>.</w:t>
      </w:r>
    </w:p>
    <w:p w14:paraId="1100FBBE" w14:textId="2073D9F9" w:rsidR="00A67649" w:rsidRDefault="00A67649" w:rsidP="00A67649">
      <w:pPr>
        <w:rPr>
          <w:noProof/>
          <w:lang w:eastAsia="en-US"/>
        </w:rPr>
      </w:pPr>
    </w:p>
    <w:p w14:paraId="177DDAA9" w14:textId="523A3785" w:rsidR="00DB0850" w:rsidRDefault="00DB0850" w:rsidP="00A67649">
      <w:pPr>
        <w:rPr>
          <w:noProof/>
          <w:lang w:eastAsia="en-US"/>
        </w:rPr>
      </w:pPr>
    </w:p>
    <w:p w14:paraId="6DC67293" w14:textId="7EE88819" w:rsidR="00A67649" w:rsidRDefault="00A67649" w:rsidP="00D96259">
      <w:pPr>
        <w:pStyle w:val="Heading2"/>
        <w:spacing w:before="0" w:after="0"/>
      </w:pPr>
      <w:bookmarkStart w:id="86" w:name="_Toc461734630"/>
      <w:bookmarkStart w:id="87" w:name="_Toc94350646"/>
      <w:r>
        <w:lastRenderedPageBreak/>
        <w:t>Joining a Thread (join () method)</w:t>
      </w:r>
      <w:bookmarkEnd w:id="86"/>
      <w:bookmarkEnd w:id="87"/>
    </w:p>
    <w:p w14:paraId="39BA32E6" w14:textId="0B8D7C60" w:rsidR="00F82E69" w:rsidRDefault="00F82E69" w:rsidP="00F82E69">
      <w:r w:rsidRPr="00F82E69">
        <w:rPr>
          <w:b/>
          <w:bCs/>
        </w:rPr>
        <w:t>java.lang.Thread</w:t>
      </w:r>
      <w:r w:rsidRPr="00F82E69">
        <w:t xml:space="preserve"> class provides the </w:t>
      </w:r>
      <w:r w:rsidRPr="00F82E69">
        <w:rPr>
          <w:rStyle w:val="0SyntaxPinkChar"/>
        </w:rPr>
        <w:t>join()</w:t>
      </w:r>
      <w:r w:rsidRPr="00F82E69">
        <w:t xml:space="preserve"> method which allows one thread to wait until another thread completes its execution</w:t>
      </w:r>
      <w:r>
        <w:t>.</w:t>
      </w:r>
    </w:p>
    <w:p w14:paraId="4DE928B8" w14:textId="77777777" w:rsidR="00D96259" w:rsidRPr="00F82E69" w:rsidRDefault="00D96259" w:rsidP="00D96259">
      <w:pPr>
        <w:spacing w:line="240" w:lineRule="auto"/>
      </w:pPr>
    </w:p>
    <w:p w14:paraId="37BB9868" w14:textId="77777777" w:rsidR="00A67649" w:rsidRPr="00B63BF5" w:rsidRDefault="00A67649" w:rsidP="002459A0">
      <w:pPr>
        <w:pStyle w:val="Qsns"/>
        <w:jc w:val="center"/>
      </w:pPr>
      <w:r w:rsidRPr="00B63BF5">
        <w:t>We have two join() methods</w:t>
      </w:r>
    </w:p>
    <w:p w14:paraId="32D28CDF" w14:textId="0DB966DC" w:rsidR="00A67649" w:rsidRPr="00847839" w:rsidRDefault="00A67649" w:rsidP="006F728B">
      <w:pPr>
        <w:pStyle w:val="ListParagraph"/>
        <w:numPr>
          <w:ilvl w:val="0"/>
          <w:numId w:val="77"/>
        </w:numPr>
        <w:rPr>
          <w:b/>
        </w:rPr>
      </w:pPr>
      <w:r w:rsidRPr="0068699E">
        <w:rPr>
          <w:rStyle w:val="0SyntaxPinkChar"/>
        </w:rPr>
        <w:t>public void join()</w:t>
      </w:r>
      <w:r w:rsidR="000C296E" w:rsidRPr="0068699E">
        <w:rPr>
          <w:rStyle w:val="0SyntaxPinkChar"/>
        </w:rPr>
        <w:t xml:space="preserve"> </w:t>
      </w:r>
      <w:r w:rsidRPr="0068699E">
        <w:rPr>
          <w:rStyle w:val="0SyntaxPinkChar"/>
        </w:rPr>
        <w:t xml:space="preserve">throws </w:t>
      </w:r>
      <w:r w:rsidRPr="0068699E">
        <w:rPr>
          <w:rStyle w:val="0SyntaxPinkChar"/>
          <w:color w:val="FF0000"/>
        </w:rPr>
        <w:t>InterruptedException</w:t>
      </w:r>
      <w:r w:rsidRPr="0068699E">
        <w:rPr>
          <w:b/>
          <w:color w:val="FF0000"/>
        </w:rPr>
        <w:t xml:space="preserve"> </w:t>
      </w:r>
      <w:r>
        <w:rPr>
          <w:b/>
        </w:rPr>
        <w:t>:</w:t>
      </w:r>
      <w:r w:rsidRPr="00847839">
        <w:rPr>
          <w:b/>
          <w:i/>
          <w:color w:val="00B050"/>
        </w:rPr>
        <w:t>Waits for this thread to die</w:t>
      </w:r>
      <w:r w:rsidRPr="00DD7290">
        <w:t>.</w:t>
      </w:r>
    </w:p>
    <w:p w14:paraId="52731E9A" w14:textId="2226502A" w:rsidR="00A67649" w:rsidRDefault="0068699E" w:rsidP="00D96259">
      <w:r>
        <w:t xml:space="preserve">   </w:t>
      </w:r>
      <w:r w:rsidR="00A67649">
        <w:t xml:space="preserve">It will wait until Thread logic completion &amp; after that </w:t>
      </w:r>
      <w:r w:rsidR="00F82E69">
        <w:t>next instruction will be execute.</w:t>
      </w:r>
      <w:r w:rsidR="00A67649">
        <w:t xml:space="preserve"> </w:t>
      </w:r>
    </w:p>
    <w:tbl>
      <w:tblPr>
        <w:tblW w:w="9478"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62"/>
        <w:gridCol w:w="316"/>
        <w:gridCol w:w="2600"/>
      </w:tblGrid>
      <w:tr w:rsidR="00A67649" w:rsidRPr="00D96259" w14:paraId="0A62D2D8" w14:textId="77777777" w:rsidTr="00D96259">
        <w:trPr>
          <w:trHeight w:val="4300"/>
        </w:trPr>
        <w:tc>
          <w:tcPr>
            <w:tcW w:w="6562" w:type="dxa"/>
          </w:tcPr>
          <w:p w14:paraId="70419FA1" w14:textId="40848677" w:rsidR="00A67649" w:rsidRPr="00D96259" w:rsidRDefault="00A67649" w:rsidP="002459A0">
            <w:pPr>
              <w:pStyle w:val="Output"/>
              <w:rPr>
                <w:color w:val="4C483D" w:themeColor="text2"/>
                <w:sz w:val="15"/>
                <w:szCs w:val="15"/>
              </w:rPr>
            </w:pPr>
            <w:r w:rsidRPr="00D96259">
              <w:rPr>
                <w:bCs/>
                <w:color w:val="7F0055"/>
                <w:sz w:val="15"/>
                <w:szCs w:val="15"/>
              </w:rPr>
              <w:t>public</w:t>
            </w:r>
            <w:r w:rsidRPr="00D96259">
              <w:rPr>
                <w:sz w:val="15"/>
                <w:szCs w:val="15"/>
              </w:rPr>
              <w:t xml:space="preserve"> </w:t>
            </w:r>
            <w:r w:rsidRPr="00D96259">
              <w:rPr>
                <w:bCs/>
                <w:color w:val="7F0055"/>
                <w:sz w:val="15"/>
                <w:szCs w:val="15"/>
              </w:rPr>
              <w:t>class</w:t>
            </w:r>
            <w:r w:rsidRPr="00D96259">
              <w:rPr>
                <w:sz w:val="15"/>
                <w:szCs w:val="15"/>
              </w:rPr>
              <w:t xml:space="preserve"> JoinExample </w:t>
            </w:r>
            <w:r w:rsidRPr="00D96259">
              <w:rPr>
                <w:bCs/>
                <w:color w:val="7F0055"/>
                <w:sz w:val="15"/>
                <w:szCs w:val="15"/>
              </w:rPr>
              <w:t>extends</w:t>
            </w:r>
            <w:r w:rsidRPr="00D96259">
              <w:rPr>
                <w:sz w:val="15"/>
                <w:szCs w:val="15"/>
              </w:rPr>
              <w:t xml:space="preserve"> Thread {</w:t>
            </w:r>
          </w:p>
          <w:p w14:paraId="2095D8E7" w14:textId="77777777" w:rsidR="00A67649" w:rsidRPr="00D96259" w:rsidRDefault="00A67649" w:rsidP="007F3A18">
            <w:pPr>
              <w:pStyle w:val="Output"/>
              <w:rPr>
                <w:color w:val="4C483D" w:themeColor="text2"/>
                <w:sz w:val="15"/>
                <w:szCs w:val="15"/>
              </w:rPr>
            </w:pPr>
            <w:r w:rsidRPr="00D96259">
              <w:rPr>
                <w:sz w:val="15"/>
                <w:szCs w:val="15"/>
              </w:rPr>
              <w:tab/>
            </w:r>
            <w:r w:rsidRPr="00D96259">
              <w:rPr>
                <w:bCs/>
                <w:color w:val="7F0055"/>
                <w:sz w:val="15"/>
                <w:szCs w:val="15"/>
              </w:rPr>
              <w:t>public</w:t>
            </w:r>
            <w:r w:rsidRPr="00D96259">
              <w:rPr>
                <w:sz w:val="15"/>
                <w:szCs w:val="15"/>
              </w:rPr>
              <w:t xml:space="preserve"> </w:t>
            </w:r>
            <w:r w:rsidRPr="00D96259">
              <w:rPr>
                <w:bCs/>
                <w:color w:val="7F0055"/>
                <w:sz w:val="15"/>
                <w:szCs w:val="15"/>
              </w:rPr>
              <w:t>void</w:t>
            </w:r>
            <w:r w:rsidRPr="00D96259">
              <w:rPr>
                <w:sz w:val="15"/>
                <w:szCs w:val="15"/>
              </w:rPr>
              <w:t xml:space="preserve"> run() {</w:t>
            </w:r>
          </w:p>
          <w:p w14:paraId="2FAEE1AC"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bCs/>
                <w:color w:val="7F0055"/>
                <w:sz w:val="15"/>
                <w:szCs w:val="15"/>
              </w:rPr>
              <w:t>for</w:t>
            </w:r>
            <w:r w:rsidRPr="00D96259">
              <w:rPr>
                <w:sz w:val="15"/>
                <w:szCs w:val="15"/>
              </w:rPr>
              <w:t xml:space="preserve"> (</w:t>
            </w:r>
            <w:r w:rsidRPr="00D96259">
              <w:rPr>
                <w:bCs/>
                <w:color w:val="7F0055"/>
                <w:sz w:val="15"/>
                <w:szCs w:val="15"/>
              </w:rPr>
              <w:t>int</w:t>
            </w:r>
            <w:r w:rsidRPr="00D96259">
              <w:rPr>
                <w:sz w:val="15"/>
                <w:szCs w:val="15"/>
              </w:rPr>
              <w:t xml:space="preserve"> </w:t>
            </w:r>
            <w:r w:rsidRPr="00D96259">
              <w:rPr>
                <w:color w:val="6A3E3E"/>
                <w:sz w:val="15"/>
                <w:szCs w:val="15"/>
              </w:rPr>
              <w:t>i</w:t>
            </w:r>
            <w:r w:rsidRPr="00D96259">
              <w:rPr>
                <w:sz w:val="15"/>
                <w:szCs w:val="15"/>
              </w:rPr>
              <w:t xml:space="preserve"> = 1; </w:t>
            </w:r>
            <w:r w:rsidRPr="00D96259">
              <w:rPr>
                <w:color w:val="6A3E3E"/>
                <w:sz w:val="15"/>
                <w:szCs w:val="15"/>
              </w:rPr>
              <w:t>i</w:t>
            </w:r>
            <w:r w:rsidRPr="00D96259">
              <w:rPr>
                <w:sz w:val="15"/>
                <w:szCs w:val="15"/>
              </w:rPr>
              <w:t xml:space="preserve"> &lt;= 10; </w:t>
            </w:r>
            <w:r w:rsidRPr="00D96259">
              <w:rPr>
                <w:color w:val="6A3E3E"/>
                <w:sz w:val="15"/>
                <w:szCs w:val="15"/>
              </w:rPr>
              <w:t>i</w:t>
            </w:r>
            <w:r w:rsidRPr="00D96259">
              <w:rPr>
                <w:sz w:val="15"/>
                <w:szCs w:val="15"/>
              </w:rPr>
              <w:t>++) {</w:t>
            </w:r>
          </w:p>
          <w:p w14:paraId="63144F76"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Pr="00D96259">
              <w:rPr>
                <w:bCs/>
                <w:color w:val="7F0055"/>
                <w:sz w:val="15"/>
                <w:szCs w:val="15"/>
              </w:rPr>
              <w:t>try</w:t>
            </w:r>
            <w:r w:rsidRPr="00D96259">
              <w:rPr>
                <w:sz w:val="15"/>
                <w:szCs w:val="15"/>
              </w:rPr>
              <w:t xml:space="preserve"> {</w:t>
            </w:r>
          </w:p>
          <w:p w14:paraId="1D3942C0"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Pr="00D96259">
              <w:rPr>
                <w:sz w:val="15"/>
                <w:szCs w:val="15"/>
              </w:rPr>
              <w:tab/>
              <w:t>Thread.</w:t>
            </w:r>
            <w:r w:rsidRPr="00D96259">
              <w:rPr>
                <w:i/>
                <w:iCs/>
                <w:sz w:val="15"/>
                <w:szCs w:val="15"/>
              </w:rPr>
              <w:t>sleep</w:t>
            </w:r>
            <w:r w:rsidRPr="00D96259">
              <w:rPr>
                <w:sz w:val="15"/>
                <w:szCs w:val="15"/>
              </w:rPr>
              <w:t>(500);</w:t>
            </w:r>
          </w:p>
          <w:p w14:paraId="38C29445"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t xml:space="preserve">} </w:t>
            </w:r>
            <w:r w:rsidRPr="00D96259">
              <w:rPr>
                <w:bCs/>
                <w:color w:val="7F0055"/>
                <w:sz w:val="15"/>
                <w:szCs w:val="15"/>
              </w:rPr>
              <w:t>catch</w:t>
            </w:r>
            <w:r w:rsidRPr="00D96259">
              <w:rPr>
                <w:sz w:val="15"/>
                <w:szCs w:val="15"/>
              </w:rPr>
              <w:t xml:space="preserve"> (InterruptedException </w:t>
            </w:r>
            <w:r w:rsidRPr="00D96259">
              <w:rPr>
                <w:color w:val="6A3E3E"/>
                <w:sz w:val="15"/>
                <w:szCs w:val="15"/>
              </w:rPr>
              <w:t>e</w:t>
            </w:r>
            <w:r w:rsidRPr="00D96259">
              <w:rPr>
                <w:sz w:val="15"/>
                <w:szCs w:val="15"/>
              </w:rPr>
              <w:t>) {</w:t>
            </w:r>
          </w:p>
          <w:p w14:paraId="07254133" w14:textId="32A3B90A"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00911E28" w:rsidRPr="00D96259">
              <w:rPr>
                <w:sz w:val="15"/>
                <w:szCs w:val="15"/>
              </w:rPr>
              <w:t xml:space="preserve">    </w:t>
            </w:r>
            <w:r w:rsidRPr="00D96259">
              <w:rPr>
                <w:color w:val="6A3E3E"/>
                <w:sz w:val="15"/>
                <w:szCs w:val="15"/>
              </w:rPr>
              <w:t>e</w:t>
            </w:r>
            <w:r w:rsidRPr="00D96259">
              <w:rPr>
                <w:sz w:val="15"/>
                <w:szCs w:val="15"/>
              </w:rPr>
              <w:t>.printStackTrace();</w:t>
            </w:r>
          </w:p>
          <w:p w14:paraId="3B42F527"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t>}</w:t>
            </w:r>
          </w:p>
          <w:p w14:paraId="12C3B8C8"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t>System.</w:t>
            </w:r>
            <w:r w:rsidRPr="00D96259">
              <w:rPr>
                <w:bCs/>
                <w:i/>
                <w:iCs/>
                <w:color w:val="0000C0"/>
                <w:sz w:val="15"/>
                <w:szCs w:val="15"/>
              </w:rPr>
              <w:t>out</w:t>
            </w:r>
            <w:r w:rsidRPr="00D96259">
              <w:rPr>
                <w:sz w:val="15"/>
                <w:szCs w:val="15"/>
              </w:rPr>
              <w:t>.println(</w:t>
            </w:r>
            <w:r w:rsidRPr="00D96259">
              <w:rPr>
                <w:color w:val="6A3E3E"/>
                <w:sz w:val="15"/>
                <w:szCs w:val="15"/>
              </w:rPr>
              <w:t>i</w:t>
            </w:r>
            <w:r w:rsidRPr="00D96259">
              <w:rPr>
                <w:sz w:val="15"/>
                <w:szCs w:val="15"/>
              </w:rPr>
              <w:t>);</w:t>
            </w:r>
          </w:p>
          <w:p w14:paraId="79947B70"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t>}</w:t>
            </w:r>
          </w:p>
          <w:p w14:paraId="38736A67" w14:textId="51FDDDF1" w:rsidR="00A67649" w:rsidRPr="00D96259" w:rsidRDefault="00A67649" w:rsidP="007F3A18">
            <w:pPr>
              <w:pStyle w:val="Output"/>
              <w:rPr>
                <w:color w:val="4C483D" w:themeColor="text2"/>
                <w:sz w:val="15"/>
                <w:szCs w:val="15"/>
              </w:rPr>
            </w:pPr>
            <w:r w:rsidRPr="00D96259">
              <w:rPr>
                <w:sz w:val="15"/>
                <w:szCs w:val="15"/>
              </w:rPr>
              <w:tab/>
              <w:t>}</w:t>
            </w:r>
          </w:p>
          <w:p w14:paraId="3EC5C87C" w14:textId="77777777" w:rsidR="00A67649" w:rsidRPr="00D96259" w:rsidRDefault="00A67649" w:rsidP="007F3A18">
            <w:pPr>
              <w:pStyle w:val="Output"/>
              <w:rPr>
                <w:color w:val="4C483D" w:themeColor="text2"/>
                <w:sz w:val="15"/>
                <w:szCs w:val="15"/>
              </w:rPr>
            </w:pPr>
            <w:r w:rsidRPr="00D96259">
              <w:rPr>
                <w:sz w:val="15"/>
                <w:szCs w:val="15"/>
              </w:rPr>
              <w:tab/>
            </w:r>
            <w:r w:rsidRPr="00D96259">
              <w:rPr>
                <w:bCs/>
                <w:color w:val="7F0055"/>
                <w:sz w:val="15"/>
                <w:szCs w:val="15"/>
              </w:rPr>
              <w:t>public</w:t>
            </w:r>
            <w:r w:rsidRPr="00D96259">
              <w:rPr>
                <w:sz w:val="15"/>
                <w:szCs w:val="15"/>
              </w:rPr>
              <w:t xml:space="preserve"> </w:t>
            </w:r>
            <w:r w:rsidRPr="00D96259">
              <w:rPr>
                <w:bCs/>
                <w:color w:val="7F0055"/>
                <w:sz w:val="15"/>
                <w:szCs w:val="15"/>
              </w:rPr>
              <w:t>static</w:t>
            </w:r>
            <w:r w:rsidRPr="00D96259">
              <w:rPr>
                <w:sz w:val="15"/>
                <w:szCs w:val="15"/>
              </w:rPr>
              <w:t xml:space="preserve"> </w:t>
            </w:r>
            <w:r w:rsidRPr="00D96259">
              <w:rPr>
                <w:bCs/>
                <w:color w:val="7F0055"/>
                <w:sz w:val="15"/>
                <w:szCs w:val="15"/>
              </w:rPr>
              <w:t>void</w:t>
            </w:r>
            <w:r w:rsidRPr="00D96259">
              <w:rPr>
                <w:sz w:val="15"/>
                <w:szCs w:val="15"/>
              </w:rPr>
              <w:t xml:space="preserve"> main(String[] </w:t>
            </w:r>
            <w:r w:rsidRPr="00D96259">
              <w:rPr>
                <w:color w:val="6A3E3E"/>
                <w:sz w:val="15"/>
                <w:szCs w:val="15"/>
              </w:rPr>
              <w:t>args</w:t>
            </w:r>
            <w:r w:rsidRPr="00D96259">
              <w:rPr>
                <w:sz w:val="15"/>
                <w:szCs w:val="15"/>
              </w:rPr>
              <w:t>) {</w:t>
            </w:r>
          </w:p>
          <w:p w14:paraId="44A9196F"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t xml:space="preserve">JoinExample </w:t>
            </w:r>
            <w:r w:rsidRPr="00D96259">
              <w:rPr>
                <w:color w:val="6A3E3E"/>
                <w:sz w:val="15"/>
                <w:szCs w:val="15"/>
              </w:rPr>
              <w:t>t1</w:t>
            </w:r>
            <w:r w:rsidRPr="00D96259">
              <w:rPr>
                <w:sz w:val="15"/>
                <w:szCs w:val="15"/>
              </w:rPr>
              <w:t xml:space="preserve"> = </w:t>
            </w:r>
            <w:r w:rsidRPr="00D96259">
              <w:rPr>
                <w:bCs/>
                <w:color w:val="7F0055"/>
                <w:sz w:val="15"/>
                <w:szCs w:val="15"/>
              </w:rPr>
              <w:t>new</w:t>
            </w:r>
            <w:r w:rsidRPr="00D96259">
              <w:rPr>
                <w:sz w:val="15"/>
                <w:szCs w:val="15"/>
              </w:rPr>
              <w:t xml:space="preserve"> JoinExample();</w:t>
            </w:r>
          </w:p>
          <w:p w14:paraId="26418FBE"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t xml:space="preserve">JoinExample </w:t>
            </w:r>
            <w:r w:rsidRPr="00D96259">
              <w:rPr>
                <w:color w:val="6A3E3E"/>
                <w:sz w:val="15"/>
                <w:szCs w:val="15"/>
              </w:rPr>
              <w:t>t2</w:t>
            </w:r>
            <w:r w:rsidRPr="00D96259">
              <w:rPr>
                <w:sz w:val="15"/>
                <w:szCs w:val="15"/>
              </w:rPr>
              <w:t xml:space="preserve"> = </w:t>
            </w:r>
            <w:r w:rsidRPr="00D96259">
              <w:rPr>
                <w:bCs/>
                <w:color w:val="7F0055"/>
                <w:sz w:val="15"/>
                <w:szCs w:val="15"/>
              </w:rPr>
              <w:t>new</w:t>
            </w:r>
            <w:r w:rsidRPr="00D96259">
              <w:rPr>
                <w:sz w:val="15"/>
                <w:szCs w:val="15"/>
              </w:rPr>
              <w:t xml:space="preserve"> JoinExample();</w:t>
            </w:r>
          </w:p>
          <w:p w14:paraId="3897ACEE" w14:textId="74B0AD19"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t xml:space="preserve">JoinExample </w:t>
            </w:r>
            <w:r w:rsidRPr="00D96259">
              <w:rPr>
                <w:color w:val="6A3E3E"/>
                <w:sz w:val="15"/>
                <w:szCs w:val="15"/>
              </w:rPr>
              <w:t>t3</w:t>
            </w:r>
            <w:r w:rsidRPr="00D96259">
              <w:rPr>
                <w:sz w:val="15"/>
                <w:szCs w:val="15"/>
              </w:rPr>
              <w:t xml:space="preserve"> = </w:t>
            </w:r>
            <w:r w:rsidRPr="00D96259">
              <w:rPr>
                <w:bCs/>
                <w:color w:val="7F0055"/>
                <w:sz w:val="15"/>
                <w:szCs w:val="15"/>
              </w:rPr>
              <w:t>new</w:t>
            </w:r>
            <w:r w:rsidRPr="00D96259">
              <w:rPr>
                <w:sz w:val="15"/>
                <w:szCs w:val="15"/>
              </w:rPr>
              <w:t xml:space="preserve"> JoinExample();</w:t>
            </w:r>
          </w:p>
          <w:p w14:paraId="27C41054" w14:textId="77777777" w:rsidR="00013F67" w:rsidRDefault="00A67649" w:rsidP="007F3A18">
            <w:pPr>
              <w:pStyle w:val="Output"/>
              <w:rPr>
                <w:sz w:val="15"/>
                <w:szCs w:val="15"/>
              </w:rPr>
            </w:pPr>
            <w:r w:rsidRPr="00D96259">
              <w:rPr>
                <w:sz w:val="15"/>
                <w:szCs w:val="15"/>
              </w:rPr>
              <w:tab/>
            </w:r>
            <w:r w:rsidRPr="00D96259">
              <w:rPr>
                <w:sz w:val="15"/>
                <w:szCs w:val="15"/>
              </w:rPr>
              <w:tab/>
            </w:r>
          </w:p>
          <w:p w14:paraId="2DD1ED92" w14:textId="319F276E" w:rsidR="00A67649" w:rsidRPr="00D96259" w:rsidRDefault="00013F67" w:rsidP="007F3A18">
            <w:pPr>
              <w:pStyle w:val="Output"/>
              <w:rPr>
                <w:color w:val="4C483D" w:themeColor="text2"/>
                <w:sz w:val="15"/>
                <w:szCs w:val="15"/>
              </w:rPr>
            </w:pPr>
            <w:r>
              <w:rPr>
                <w:sz w:val="15"/>
                <w:szCs w:val="15"/>
              </w:rPr>
              <w:t xml:space="preserve">                 </w:t>
            </w:r>
            <w:r w:rsidR="00A67649" w:rsidRPr="00D96259">
              <w:rPr>
                <w:color w:val="6A3E3E"/>
                <w:sz w:val="15"/>
                <w:szCs w:val="15"/>
              </w:rPr>
              <w:t>t1</w:t>
            </w:r>
            <w:r w:rsidR="00A67649" w:rsidRPr="00D96259">
              <w:rPr>
                <w:sz w:val="15"/>
                <w:szCs w:val="15"/>
              </w:rPr>
              <w:t>.start();</w:t>
            </w:r>
          </w:p>
          <w:p w14:paraId="6993BBF9"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bCs/>
                <w:color w:val="7F0055"/>
                <w:sz w:val="15"/>
                <w:szCs w:val="15"/>
              </w:rPr>
              <w:t>try</w:t>
            </w:r>
            <w:r w:rsidRPr="00D96259">
              <w:rPr>
                <w:sz w:val="15"/>
                <w:szCs w:val="15"/>
              </w:rPr>
              <w:t xml:space="preserve"> {</w:t>
            </w:r>
          </w:p>
          <w:p w14:paraId="639F39AA"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Pr="00D96259">
              <w:rPr>
                <w:color w:val="6A3E3E"/>
                <w:sz w:val="15"/>
                <w:szCs w:val="15"/>
                <w:highlight w:val="yellow"/>
              </w:rPr>
              <w:t>t1</w:t>
            </w:r>
            <w:r w:rsidRPr="00D96259">
              <w:rPr>
                <w:sz w:val="15"/>
                <w:szCs w:val="15"/>
                <w:highlight w:val="yellow"/>
              </w:rPr>
              <w:t>.join();</w:t>
            </w:r>
          </w:p>
          <w:p w14:paraId="6E741269"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t xml:space="preserve">} </w:t>
            </w:r>
            <w:r w:rsidRPr="00D96259">
              <w:rPr>
                <w:bCs/>
                <w:color w:val="7F0055"/>
                <w:sz w:val="15"/>
                <w:szCs w:val="15"/>
              </w:rPr>
              <w:t>catch</w:t>
            </w:r>
            <w:r w:rsidRPr="00D96259">
              <w:rPr>
                <w:sz w:val="15"/>
                <w:szCs w:val="15"/>
              </w:rPr>
              <w:t xml:space="preserve"> (InterruptedException </w:t>
            </w:r>
            <w:r w:rsidRPr="00D96259">
              <w:rPr>
                <w:color w:val="6A3E3E"/>
                <w:sz w:val="15"/>
                <w:szCs w:val="15"/>
              </w:rPr>
              <w:t>e</w:t>
            </w:r>
            <w:r w:rsidRPr="00D96259">
              <w:rPr>
                <w:sz w:val="15"/>
                <w:szCs w:val="15"/>
              </w:rPr>
              <w:t>) {</w:t>
            </w:r>
          </w:p>
          <w:p w14:paraId="0E7771C2" w14:textId="0616F90E"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Pr="00D96259">
              <w:rPr>
                <w:color w:val="6A3E3E"/>
                <w:sz w:val="15"/>
                <w:szCs w:val="15"/>
              </w:rPr>
              <w:t>e</w:t>
            </w:r>
            <w:r w:rsidRPr="00D96259">
              <w:rPr>
                <w:sz w:val="15"/>
                <w:szCs w:val="15"/>
              </w:rPr>
              <w:t>.printStackTrace();</w:t>
            </w:r>
          </w:p>
          <w:p w14:paraId="1753D919"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t>}</w:t>
            </w:r>
          </w:p>
          <w:p w14:paraId="06BC61B6" w14:textId="77777777" w:rsidR="00A67649" w:rsidRPr="00D96259" w:rsidRDefault="00A67649" w:rsidP="007F3A18">
            <w:pPr>
              <w:pStyle w:val="Output"/>
              <w:rPr>
                <w:color w:val="4C483D" w:themeColor="text2"/>
                <w:sz w:val="15"/>
                <w:szCs w:val="15"/>
              </w:rPr>
            </w:pPr>
            <w:r w:rsidRPr="00D96259">
              <w:rPr>
                <w:sz w:val="15"/>
                <w:szCs w:val="15"/>
              </w:rPr>
              <w:tab/>
            </w:r>
            <w:r w:rsidRPr="00D96259">
              <w:rPr>
                <w:sz w:val="15"/>
                <w:szCs w:val="15"/>
              </w:rPr>
              <w:tab/>
            </w:r>
            <w:r w:rsidRPr="00D96259">
              <w:rPr>
                <w:color w:val="6A3E3E"/>
                <w:sz w:val="15"/>
                <w:szCs w:val="15"/>
              </w:rPr>
              <w:t>t2</w:t>
            </w:r>
            <w:r w:rsidRPr="00D96259">
              <w:rPr>
                <w:sz w:val="15"/>
                <w:szCs w:val="15"/>
              </w:rPr>
              <w:t>.start();</w:t>
            </w:r>
          </w:p>
          <w:p w14:paraId="127497E5" w14:textId="77777777" w:rsidR="000764DA" w:rsidRPr="00D96259" w:rsidRDefault="00A67649" w:rsidP="007F3A18">
            <w:pPr>
              <w:pStyle w:val="Output"/>
              <w:rPr>
                <w:sz w:val="15"/>
                <w:szCs w:val="15"/>
              </w:rPr>
            </w:pPr>
            <w:r w:rsidRPr="00D96259">
              <w:rPr>
                <w:sz w:val="15"/>
                <w:szCs w:val="15"/>
              </w:rPr>
              <w:tab/>
            </w:r>
            <w:r w:rsidRPr="00D96259">
              <w:rPr>
                <w:sz w:val="15"/>
                <w:szCs w:val="15"/>
              </w:rPr>
              <w:tab/>
            </w:r>
            <w:r w:rsidRPr="00D96259">
              <w:rPr>
                <w:color w:val="6A3E3E"/>
                <w:sz w:val="15"/>
                <w:szCs w:val="15"/>
              </w:rPr>
              <w:t>t3</w:t>
            </w:r>
            <w:r w:rsidRPr="00D96259">
              <w:rPr>
                <w:sz w:val="15"/>
                <w:szCs w:val="15"/>
              </w:rPr>
              <w:t>.start();</w:t>
            </w:r>
          </w:p>
          <w:p w14:paraId="252CAAFF" w14:textId="524093D8" w:rsidR="00A67649" w:rsidRPr="00D96259" w:rsidRDefault="00A67649" w:rsidP="007F3A18">
            <w:pPr>
              <w:pStyle w:val="Output"/>
              <w:rPr>
                <w:color w:val="4C483D" w:themeColor="text2"/>
                <w:sz w:val="15"/>
                <w:szCs w:val="15"/>
              </w:rPr>
            </w:pPr>
            <w:r w:rsidRPr="00D96259">
              <w:rPr>
                <w:sz w:val="15"/>
                <w:szCs w:val="15"/>
              </w:rPr>
              <w:tab/>
              <w:t>}</w:t>
            </w:r>
          </w:p>
          <w:p w14:paraId="3DA8B029" w14:textId="77777777" w:rsidR="00A67649" w:rsidRDefault="00A67649" w:rsidP="007F3A18">
            <w:pPr>
              <w:pStyle w:val="Output"/>
            </w:pPr>
            <w:r w:rsidRPr="00D96259">
              <w:rPr>
                <w:sz w:val="15"/>
                <w:szCs w:val="15"/>
              </w:rPr>
              <w:t>}</w:t>
            </w:r>
          </w:p>
        </w:tc>
        <w:tc>
          <w:tcPr>
            <w:tcW w:w="316" w:type="dxa"/>
            <w:tcBorders>
              <w:top w:val="nil"/>
              <w:bottom w:val="nil"/>
            </w:tcBorders>
            <w:shd w:val="clear" w:color="auto" w:fill="auto"/>
          </w:tcPr>
          <w:p w14:paraId="0B7ADF3A" w14:textId="77777777" w:rsidR="00A67649" w:rsidRDefault="00A67649" w:rsidP="007F3A18">
            <w:pPr>
              <w:spacing w:after="320"/>
            </w:pPr>
          </w:p>
        </w:tc>
        <w:tc>
          <w:tcPr>
            <w:tcW w:w="2600" w:type="dxa"/>
            <w:shd w:val="clear" w:color="auto" w:fill="auto"/>
          </w:tcPr>
          <w:p w14:paraId="03D26EBE" w14:textId="77777777" w:rsidR="00A67649" w:rsidRPr="00D96259" w:rsidRDefault="00A67649" w:rsidP="007F3A18">
            <w:pPr>
              <w:pStyle w:val="Output"/>
              <w:rPr>
                <w:color w:val="FF0000"/>
                <w:sz w:val="13"/>
                <w:szCs w:val="13"/>
              </w:rPr>
            </w:pPr>
            <w:r w:rsidRPr="00D96259">
              <w:rPr>
                <w:color w:val="FF0000"/>
                <w:sz w:val="13"/>
                <w:szCs w:val="13"/>
              </w:rPr>
              <w:t>1</w:t>
            </w:r>
          </w:p>
          <w:p w14:paraId="3AEF2B1E" w14:textId="77777777" w:rsidR="00A67649" w:rsidRPr="00D96259" w:rsidRDefault="00A67649" w:rsidP="007F3A18">
            <w:pPr>
              <w:pStyle w:val="Output"/>
              <w:rPr>
                <w:color w:val="FF0000"/>
                <w:sz w:val="13"/>
                <w:szCs w:val="13"/>
              </w:rPr>
            </w:pPr>
            <w:r w:rsidRPr="00D96259">
              <w:rPr>
                <w:color w:val="FF0000"/>
                <w:sz w:val="13"/>
                <w:szCs w:val="13"/>
              </w:rPr>
              <w:t>2</w:t>
            </w:r>
          </w:p>
          <w:p w14:paraId="0455EB4E" w14:textId="77777777" w:rsidR="00A67649" w:rsidRPr="00D96259" w:rsidRDefault="00A67649" w:rsidP="007F3A18">
            <w:pPr>
              <w:pStyle w:val="Output"/>
              <w:rPr>
                <w:color w:val="FF0000"/>
                <w:sz w:val="13"/>
                <w:szCs w:val="13"/>
              </w:rPr>
            </w:pPr>
            <w:r w:rsidRPr="00D96259">
              <w:rPr>
                <w:color w:val="FF0000"/>
                <w:sz w:val="13"/>
                <w:szCs w:val="13"/>
              </w:rPr>
              <w:t>3</w:t>
            </w:r>
          </w:p>
          <w:p w14:paraId="6F30B4CC" w14:textId="77777777" w:rsidR="00A67649" w:rsidRPr="00D96259" w:rsidRDefault="00A67649" w:rsidP="007F3A18">
            <w:pPr>
              <w:pStyle w:val="Output"/>
              <w:rPr>
                <w:color w:val="FF0000"/>
                <w:sz w:val="13"/>
                <w:szCs w:val="13"/>
              </w:rPr>
            </w:pPr>
            <w:r w:rsidRPr="00D96259">
              <w:rPr>
                <w:color w:val="FF0000"/>
                <w:sz w:val="13"/>
                <w:szCs w:val="13"/>
              </w:rPr>
              <w:t>4</w:t>
            </w:r>
          </w:p>
          <w:p w14:paraId="3A94EF6B" w14:textId="77777777" w:rsidR="00A67649" w:rsidRPr="00D96259" w:rsidRDefault="00A67649" w:rsidP="007F3A18">
            <w:pPr>
              <w:pStyle w:val="Output"/>
              <w:rPr>
                <w:color w:val="FF0000"/>
                <w:sz w:val="13"/>
                <w:szCs w:val="13"/>
              </w:rPr>
            </w:pPr>
            <w:r w:rsidRPr="00D96259">
              <w:rPr>
                <w:color w:val="FF0000"/>
                <w:sz w:val="13"/>
                <w:szCs w:val="13"/>
              </w:rPr>
              <w:t>5</w:t>
            </w:r>
          </w:p>
          <w:p w14:paraId="7EB1B8B4" w14:textId="77777777" w:rsidR="00A67649" w:rsidRPr="00D96259" w:rsidRDefault="00A67649" w:rsidP="007F3A18">
            <w:pPr>
              <w:pStyle w:val="Output"/>
              <w:rPr>
                <w:color w:val="FF0000"/>
                <w:sz w:val="13"/>
                <w:szCs w:val="13"/>
              </w:rPr>
            </w:pPr>
            <w:r w:rsidRPr="00D96259">
              <w:rPr>
                <w:color w:val="FF0000"/>
                <w:sz w:val="13"/>
                <w:szCs w:val="13"/>
              </w:rPr>
              <w:t>6</w:t>
            </w:r>
          </w:p>
          <w:p w14:paraId="0307D39F" w14:textId="77777777" w:rsidR="00A67649" w:rsidRPr="00D96259" w:rsidRDefault="00A67649" w:rsidP="007F3A18">
            <w:pPr>
              <w:pStyle w:val="Output"/>
              <w:rPr>
                <w:color w:val="FF0000"/>
                <w:sz w:val="13"/>
                <w:szCs w:val="13"/>
              </w:rPr>
            </w:pPr>
            <w:r w:rsidRPr="00D96259">
              <w:rPr>
                <w:color w:val="FF0000"/>
                <w:sz w:val="13"/>
                <w:szCs w:val="13"/>
              </w:rPr>
              <w:t>7</w:t>
            </w:r>
          </w:p>
          <w:p w14:paraId="5E4E228C" w14:textId="77777777" w:rsidR="00A67649" w:rsidRPr="00D96259" w:rsidRDefault="00A67649" w:rsidP="007F3A18">
            <w:pPr>
              <w:pStyle w:val="Output"/>
              <w:rPr>
                <w:color w:val="FF0000"/>
                <w:sz w:val="13"/>
                <w:szCs w:val="13"/>
              </w:rPr>
            </w:pPr>
            <w:r w:rsidRPr="00D96259">
              <w:rPr>
                <w:color w:val="FF0000"/>
                <w:sz w:val="13"/>
                <w:szCs w:val="13"/>
              </w:rPr>
              <w:t>8</w:t>
            </w:r>
          </w:p>
          <w:p w14:paraId="76904002" w14:textId="77777777" w:rsidR="00A67649" w:rsidRPr="00D96259" w:rsidRDefault="00A67649" w:rsidP="007F3A18">
            <w:pPr>
              <w:pStyle w:val="Output"/>
              <w:rPr>
                <w:color w:val="FF0000"/>
                <w:sz w:val="13"/>
                <w:szCs w:val="13"/>
              </w:rPr>
            </w:pPr>
            <w:r w:rsidRPr="00D96259">
              <w:rPr>
                <w:color w:val="FF0000"/>
                <w:sz w:val="13"/>
                <w:szCs w:val="13"/>
              </w:rPr>
              <w:t>9</w:t>
            </w:r>
          </w:p>
          <w:p w14:paraId="16F473D5" w14:textId="77777777" w:rsidR="00A67649" w:rsidRPr="00D96259" w:rsidRDefault="00A67649" w:rsidP="007F3A18">
            <w:pPr>
              <w:pStyle w:val="Output"/>
              <w:rPr>
                <w:color w:val="FF0000"/>
                <w:sz w:val="13"/>
                <w:szCs w:val="13"/>
              </w:rPr>
            </w:pPr>
            <w:r w:rsidRPr="00D96259">
              <w:rPr>
                <w:color w:val="FF0000"/>
                <w:sz w:val="13"/>
                <w:szCs w:val="13"/>
              </w:rPr>
              <w:t>10</w:t>
            </w:r>
          </w:p>
          <w:p w14:paraId="3B0C6375" w14:textId="77777777" w:rsidR="00A67649" w:rsidRPr="00D96259" w:rsidRDefault="00A67649" w:rsidP="007F3A18">
            <w:pPr>
              <w:pStyle w:val="Output"/>
              <w:rPr>
                <w:color w:val="4C483D" w:themeColor="text2"/>
                <w:sz w:val="13"/>
                <w:szCs w:val="13"/>
              </w:rPr>
            </w:pPr>
            <w:r w:rsidRPr="00D96259">
              <w:rPr>
                <w:sz w:val="13"/>
                <w:szCs w:val="13"/>
              </w:rPr>
              <w:t>1</w:t>
            </w:r>
          </w:p>
          <w:p w14:paraId="6550585E" w14:textId="77777777" w:rsidR="00A67649" w:rsidRPr="00D96259" w:rsidRDefault="00A67649" w:rsidP="007F3A18">
            <w:pPr>
              <w:pStyle w:val="Output"/>
              <w:rPr>
                <w:color w:val="4C483D" w:themeColor="text2"/>
                <w:sz w:val="13"/>
                <w:szCs w:val="13"/>
              </w:rPr>
            </w:pPr>
            <w:r w:rsidRPr="00D96259">
              <w:rPr>
                <w:sz w:val="13"/>
                <w:szCs w:val="13"/>
              </w:rPr>
              <w:t>1</w:t>
            </w:r>
          </w:p>
          <w:p w14:paraId="565AF852" w14:textId="77777777" w:rsidR="00A67649" w:rsidRPr="00D96259" w:rsidRDefault="00A67649" w:rsidP="007F3A18">
            <w:pPr>
              <w:pStyle w:val="Output"/>
              <w:rPr>
                <w:color w:val="4C483D" w:themeColor="text2"/>
                <w:sz w:val="13"/>
                <w:szCs w:val="13"/>
              </w:rPr>
            </w:pPr>
            <w:r w:rsidRPr="00D96259">
              <w:rPr>
                <w:sz w:val="13"/>
                <w:szCs w:val="13"/>
              </w:rPr>
              <w:t>2</w:t>
            </w:r>
          </w:p>
          <w:p w14:paraId="7AF54A63" w14:textId="77777777" w:rsidR="00A67649" w:rsidRPr="00D96259" w:rsidRDefault="00A67649" w:rsidP="007F3A18">
            <w:pPr>
              <w:pStyle w:val="Output"/>
              <w:rPr>
                <w:color w:val="4C483D" w:themeColor="text2"/>
                <w:sz w:val="13"/>
                <w:szCs w:val="13"/>
              </w:rPr>
            </w:pPr>
            <w:r w:rsidRPr="00D96259">
              <w:rPr>
                <w:sz w:val="13"/>
                <w:szCs w:val="13"/>
              </w:rPr>
              <w:t>2</w:t>
            </w:r>
          </w:p>
          <w:p w14:paraId="2F33A7AF" w14:textId="77777777" w:rsidR="00A67649" w:rsidRPr="00D96259" w:rsidRDefault="00A67649" w:rsidP="007F3A18">
            <w:pPr>
              <w:pStyle w:val="Output"/>
              <w:rPr>
                <w:color w:val="4C483D" w:themeColor="text2"/>
                <w:sz w:val="13"/>
                <w:szCs w:val="13"/>
              </w:rPr>
            </w:pPr>
            <w:r w:rsidRPr="00D96259">
              <w:rPr>
                <w:sz w:val="13"/>
                <w:szCs w:val="13"/>
              </w:rPr>
              <w:t>3</w:t>
            </w:r>
          </w:p>
          <w:p w14:paraId="6BB4B7D1" w14:textId="77777777" w:rsidR="00A67649" w:rsidRPr="00D96259" w:rsidRDefault="00A67649" w:rsidP="007F3A18">
            <w:pPr>
              <w:pStyle w:val="Output"/>
              <w:rPr>
                <w:color w:val="4C483D" w:themeColor="text2"/>
                <w:sz w:val="13"/>
                <w:szCs w:val="13"/>
              </w:rPr>
            </w:pPr>
            <w:r w:rsidRPr="00D96259">
              <w:rPr>
                <w:sz w:val="13"/>
                <w:szCs w:val="13"/>
              </w:rPr>
              <w:t>3</w:t>
            </w:r>
          </w:p>
          <w:p w14:paraId="0EFCC590" w14:textId="77777777" w:rsidR="00A67649" w:rsidRPr="00D96259" w:rsidRDefault="00A67649" w:rsidP="007F3A18">
            <w:pPr>
              <w:pStyle w:val="Output"/>
              <w:rPr>
                <w:color w:val="4C483D" w:themeColor="text2"/>
                <w:sz w:val="13"/>
                <w:szCs w:val="13"/>
              </w:rPr>
            </w:pPr>
            <w:r w:rsidRPr="00D96259">
              <w:rPr>
                <w:sz w:val="13"/>
                <w:szCs w:val="13"/>
              </w:rPr>
              <w:t>4</w:t>
            </w:r>
          </w:p>
          <w:p w14:paraId="1233E9E0" w14:textId="77777777" w:rsidR="00A67649" w:rsidRPr="00D96259" w:rsidRDefault="00A67649" w:rsidP="007F3A18">
            <w:pPr>
              <w:pStyle w:val="Output"/>
              <w:rPr>
                <w:color w:val="4C483D" w:themeColor="text2"/>
                <w:sz w:val="13"/>
                <w:szCs w:val="13"/>
              </w:rPr>
            </w:pPr>
            <w:r w:rsidRPr="00D96259">
              <w:rPr>
                <w:sz w:val="13"/>
                <w:szCs w:val="13"/>
              </w:rPr>
              <w:t>4</w:t>
            </w:r>
          </w:p>
          <w:p w14:paraId="6C9FF191" w14:textId="77777777" w:rsidR="00A67649" w:rsidRPr="00D96259" w:rsidRDefault="00A67649" w:rsidP="007F3A18">
            <w:pPr>
              <w:pStyle w:val="Output"/>
              <w:rPr>
                <w:color w:val="4C483D" w:themeColor="text2"/>
                <w:sz w:val="13"/>
                <w:szCs w:val="13"/>
              </w:rPr>
            </w:pPr>
            <w:r w:rsidRPr="00D96259">
              <w:rPr>
                <w:sz w:val="13"/>
                <w:szCs w:val="13"/>
              </w:rPr>
              <w:t>5</w:t>
            </w:r>
          </w:p>
          <w:p w14:paraId="4F03348C" w14:textId="77777777" w:rsidR="00A67649" w:rsidRPr="00D96259" w:rsidRDefault="00A67649" w:rsidP="007F3A18">
            <w:pPr>
              <w:pStyle w:val="Output"/>
              <w:rPr>
                <w:color w:val="4C483D" w:themeColor="text2"/>
                <w:sz w:val="13"/>
                <w:szCs w:val="13"/>
              </w:rPr>
            </w:pPr>
            <w:r w:rsidRPr="00D96259">
              <w:rPr>
                <w:sz w:val="13"/>
                <w:szCs w:val="13"/>
              </w:rPr>
              <w:t>5</w:t>
            </w:r>
          </w:p>
          <w:p w14:paraId="4903B5DA" w14:textId="77777777" w:rsidR="00A67649" w:rsidRPr="00D96259" w:rsidRDefault="00A67649" w:rsidP="007F3A18">
            <w:pPr>
              <w:pStyle w:val="Output"/>
              <w:rPr>
                <w:color w:val="4C483D" w:themeColor="text2"/>
                <w:sz w:val="13"/>
                <w:szCs w:val="13"/>
              </w:rPr>
            </w:pPr>
            <w:r w:rsidRPr="00D96259">
              <w:rPr>
                <w:sz w:val="13"/>
                <w:szCs w:val="13"/>
              </w:rPr>
              <w:t>6</w:t>
            </w:r>
          </w:p>
          <w:p w14:paraId="2E64419D" w14:textId="77777777" w:rsidR="00A67649" w:rsidRPr="00D96259" w:rsidRDefault="00A67649" w:rsidP="007F3A18">
            <w:pPr>
              <w:pStyle w:val="Output"/>
              <w:rPr>
                <w:color w:val="4C483D" w:themeColor="text2"/>
                <w:sz w:val="13"/>
                <w:szCs w:val="13"/>
              </w:rPr>
            </w:pPr>
            <w:r w:rsidRPr="00D96259">
              <w:rPr>
                <w:sz w:val="13"/>
                <w:szCs w:val="13"/>
              </w:rPr>
              <w:t>6</w:t>
            </w:r>
          </w:p>
          <w:p w14:paraId="57360092" w14:textId="77777777" w:rsidR="00A67649" w:rsidRPr="00D96259" w:rsidRDefault="00A67649" w:rsidP="007F3A18">
            <w:pPr>
              <w:pStyle w:val="Output"/>
              <w:rPr>
                <w:color w:val="4C483D" w:themeColor="text2"/>
                <w:sz w:val="13"/>
                <w:szCs w:val="13"/>
              </w:rPr>
            </w:pPr>
            <w:r w:rsidRPr="00D96259">
              <w:rPr>
                <w:sz w:val="13"/>
                <w:szCs w:val="13"/>
              </w:rPr>
              <w:t>7</w:t>
            </w:r>
          </w:p>
          <w:p w14:paraId="4DC0C764" w14:textId="77777777" w:rsidR="00A67649" w:rsidRPr="00D96259" w:rsidRDefault="00A67649" w:rsidP="007F3A18">
            <w:pPr>
              <w:pStyle w:val="Output"/>
              <w:rPr>
                <w:color w:val="4C483D" w:themeColor="text2"/>
                <w:sz w:val="13"/>
                <w:szCs w:val="13"/>
              </w:rPr>
            </w:pPr>
            <w:r w:rsidRPr="00D96259">
              <w:rPr>
                <w:sz w:val="13"/>
                <w:szCs w:val="13"/>
              </w:rPr>
              <w:t>7</w:t>
            </w:r>
          </w:p>
          <w:p w14:paraId="77AE25CF" w14:textId="77777777" w:rsidR="00A67649" w:rsidRPr="00D96259" w:rsidRDefault="00A67649" w:rsidP="007F3A18">
            <w:pPr>
              <w:pStyle w:val="Output"/>
              <w:rPr>
                <w:color w:val="4C483D" w:themeColor="text2"/>
                <w:sz w:val="13"/>
                <w:szCs w:val="13"/>
              </w:rPr>
            </w:pPr>
            <w:r w:rsidRPr="00D96259">
              <w:rPr>
                <w:sz w:val="13"/>
                <w:szCs w:val="13"/>
              </w:rPr>
              <w:t>8</w:t>
            </w:r>
          </w:p>
          <w:p w14:paraId="6EED7846" w14:textId="77777777" w:rsidR="00A67649" w:rsidRPr="00D96259" w:rsidRDefault="00A67649" w:rsidP="007F3A18">
            <w:pPr>
              <w:pStyle w:val="Output"/>
              <w:rPr>
                <w:color w:val="4C483D" w:themeColor="text2"/>
                <w:sz w:val="13"/>
                <w:szCs w:val="13"/>
              </w:rPr>
            </w:pPr>
            <w:r w:rsidRPr="00D96259">
              <w:rPr>
                <w:sz w:val="13"/>
                <w:szCs w:val="13"/>
              </w:rPr>
              <w:t>8</w:t>
            </w:r>
          </w:p>
          <w:p w14:paraId="272BFBDC" w14:textId="77777777" w:rsidR="00A67649" w:rsidRPr="00D96259" w:rsidRDefault="00A67649" w:rsidP="007F3A18">
            <w:pPr>
              <w:pStyle w:val="Output"/>
              <w:rPr>
                <w:color w:val="4C483D" w:themeColor="text2"/>
                <w:sz w:val="13"/>
                <w:szCs w:val="13"/>
              </w:rPr>
            </w:pPr>
            <w:r w:rsidRPr="00D96259">
              <w:rPr>
                <w:sz w:val="13"/>
                <w:szCs w:val="13"/>
              </w:rPr>
              <w:t>9</w:t>
            </w:r>
          </w:p>
          <w:p w14:paraId="5D69E616" w14:textId="77777777" w:rsidR="00A67649" w:rsidRPr="00D96259" w:rsidRDefault="00A67649" w:rsidP="007F3A18">
            <w:pPr>
              <w:pStyle w:val="Output"/>
              <w:rPr>
                <w:color w:val="4C483D" w:themeColor="text2"/>
                <w:sz w:val="13"/>
                <w:szCs w:val="13"/>
              </w:rPr>
            </w:pPr>
            <w:r w:rsidRPr="00D96259">
              <w:rPr>
                <w:sz w:val="13"/>
                <w:szCs w:val="13"/>
              </w:rPr>
              <w:t>9</w:t>
            </w:r>
          </w:p>
          <w:p w14:paraId="5E9C655C" w14:textId="77777777" w:rsidR="00A67649" w:rsidRDefault="00A67649" w:rsidP="00DA604E">
            <w:pPr>
              <w:pStyle w:val="Output"/>
              <w:rPr>
                <w:sz w:val="13"/>
                <w:szCs w:val="13"/>
              </w:rPr>
            </w:pPr>
            <w:r w:rsidRPr="00D96259">
              <w:rPr>
                <w:sz w:val="13"/>
                <w:szCs w:val="13"/>
              </w:rPr>
              <w:t>10</w:t>
            </w:r>
          </w:p>
          <w:p w14:paraId="1461E38A" w14:textId="42DF6A55" w:rsidR="00013F67" w:rsidRPr="00D96259" w:rsidRDefault="00013F67" w:rsidP="00DA604E">
            <w:pPr>
              <w:pStyle w:val="Output"/>
              <w:rPr>
                <w:color w:val="4C483D" w:themeColor="text2"/>
                <w:sz w:val="13"/>
                <w:szCs w:val="13"/>
              </w:rPr>
            </w:pPr>
            <w:r>
              <w:rPr>
                <w:sz w:val="13"/>
                <w:szCs w:val="13"/>
              </w:rPr>
              <w:t>10</w:t>
            </w:r>
          </w:p>
        </w:tc>
      </w:tr>
    </w:tbl>
    <w:p w14:paraId="7491F1C6" w14:textId="63872CA0" w:rsidR="00A67649" w:rsidRDefault="00A67649" w:rsidP="00A67649">
      <w:r>
        <w:t>t2, t3 threads waits for t1 thread to die. After completion of t1 thread execution t12, t3 are started.</w:t>
      </w:r>
    </w:p>
    <w:p w14:paraId="53C7F08F" w14:textId="77777777" w:rsidR="009553A1" w:rsidRDefault="009553A1" w:rsidP="00D96259">
      <w:pPr>
        <w:spacing w:line="240" w:lineRule="auto"/>
      </w:pPr>
    </w:p>
    <w:tbl>
      <w:tblPr>
        <w:tblpPr w:leftFromText="180" w:rightFromText="180" w:vertAnchor="text" w:horzAnchor="margin" w:tblpX="355" w:tblpY="930"/>
        <w:tblW w:w="8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97"/>
        <w:gridCol w:w="302"/>
        <w:gridCol w:w="2480"/>
      </w:tblGrid>
      <w:tr w:rsidR="00D96259" w14:paraId="1AE102EC" w14:textId="77777777" w:rsidTr="00D96259">
        <w:trPr>
          <w:trHeight w:val="4406"/>
        </w:trPr>
        <w:tc>
          <w:tcPr>
            <w:tcW w:w="5897" w:type="dxa"/>
          </w:tcPr>
          <w:p w14:paraId="61C7D7D1" w14:textId="77777777" w:rsidR="00D96259" w:rsidRPr="00D96259" w:rsidRDefault="00D96259" w:rsidP="00D96259">
            <w:pPr>
              <w:pStyle w:val="Output"/>
              <w:rPr>
                <w:color w:val="4C483D" w:themeColor="text2"/>
                <w:sz w:val="15"/>
                <w:szCs w:val="15"/>
              </w:rPr>
            </w:pPr>
            <w:r w:rsidRPr="00D96259">
              <w:rPr>
                <w:bCs/>
                <w:color w:val="7F0055"/>
                <w:sz w:val="15"/>
                <w:szCs w:val="15"/>
              </w:rPr>
              <w:t>public</w:t>
            </w:r>
            <w:r w:rsidRPr="00D96259">
              <w:rPr>
                <w:sz w:val="15"/>
                <w:szCs w:val="15"/>
              </w:rPr>
              <w:t xml:space="preserve"> </w:t>
            </w:r>
            <w:r w:rsidRPr="00D96259">
              <w:rPr>
                <w:bCs/>
                <w:color w:val="7F0055"/>
                <w:sz w:val="15"/>
                <w:szCs w:val="15"/>
              </w:rPr>
              <w:t>class</w:t>
            </w:r>
            <w:r w:rsidRPr="00D96259">
              <w:rPr>
                <w:sz w:val="15"/>
                <w:szCs w:val="15"/>
              </w:rPr>
              <w:t xml:space="preserve"> JoinExample </w:t>
            </w:r>
            <w:r w:rsidRPr="00D96259">
              <w:rPr>
                <w:bCs/>
                <w:color w:val="7F0055"/>
                <w:sz w:val="15"/>
                <w:szCs w:val="15"/>
              </w:rPr>
              <w:t>extends</w:t>
            </w:r>
            <w:r w:rsidRPr="00D96259">
              <w:rPr>
                <w:sz w:val="15"/>
                <w:szCs w:val="15"/>
              </w:rPr>
              <w:t xml:space="preserve"> Thread {</w:t>
            </w:r>
          </w:p>
          <w:p w14:paraId="4AAF585F" w14:textId="77777777" w:rsidR="00D96259" w:rsidRPr="00D96259" w:rsidRDefault="00D96259" w:rsidP="00D96259">
            <w:pPr>
              <w:pStyle w:val="Output"/>
              <w:rPr>
                <w:color w:val="4C483D" w:themeColor="text2"/>
                <w:sz w:val="15"/>
                <w:szCs w:val="15"/>
              </w:rPr>
            </w:pPr>
            <w:r w:rsidRPr="00D96259">
              <w:rPr>
                <w:sz w:val="15"/>
                <w:szCs w:val="15"/>
              </w:rPr>
              <w:tab/>
            </w:r>
            <w:r w:rsidRPr="00D96259">
              <w:rPr>
                <w:bCs/>
                <w:color w:val="7F0055"/>
                <w:sz w:val="15"/>
                <w:szCs w:val="15"/>
              </w:rPr>
              <w:t>public</w:t>
            </w:r>
            <w:r w:rsidRPr="00D96259">
              <w:rPr>
                <w:sz w:val="15"/>
                <w:szCs w:val="15"/>
              </w:rPr>
              <w:t xml:space="preserve"> </w:t>
            </w:r>
            <w:r w:rsidRPr="00D96259">
              <w:rPr>
                <w:bCs/>
                <w:color w:val="7F0055"/>
                <w:sz w:val="15"/>
                <w:szCs w:val="15"/>
              </w:rPr>
              <w:t>void</w:t>
            </w:r>
            <w:r w:rsidRPr="00D96259">
              <w:rPr>
                <w:sz w:val="15"/>
                <w:szCs w:val="15"/>
              </w:rPr>
              <w:t xml:space="preserve"> run() {</w:t>
            </w:r>
          </w:p>
          <w:p w14:paraId="43DE207C"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bCs/>
                <w:color w:val="7F0055"/>
                <w:sz w:val="15"/>
                <w:szCs w:val="15"/>
              </w:rPr>
              <w:t>for</w:t>
            </w:r>
            <w:r w:rsidRPr="00D96259">
              <w:rPr>
                <w:sz w:val="15"/>
                <w:szCs w:val="15"/>
              </w:rPr>
              <w:t xml:space="preserve"> (</w:t>
            </w:r>
            <w:r w:rsidRPr="00D96259">
              <w:rPr>
                <w:bCs/>
                <w:color w:val="7F0055"/>
                <w:sz w:val="15"/>
                <w:szCs w:val="15"/>
              </w:rPr>
              <w:t>int</w:t>
            </w:r>
            <w:r w:rsidRPr="00D96259">
              <w:rPr>
                <w:sz w:val="15"/>
                <w:szCs w:val="15"/>
              </w:rPr>
              <w:t xml:space="preserve"> </w:t>
            </w:r>
            <w:r w:rsidRPr="00D96259">
              <w:rPr>
                <w:color w:val="6A3E3E"/>
                <w:sz w:val="15"/>
                <w:szCs w:val="15"/>
              </w:rPr>
              <w:t>i</w:t>
            </w:r>
            <w:r w:rsidRPr="00D96259">
              <w:rPr>
                <w:sz w:val="15"/>
                <w:szCs w:val="15"/>
              </w:rPr>
              <w:t xml:space="preserve"> = 1; </w:t>
            </w:r>
            <w:r w:rsidRPr="00D96259">
              <w:rPr>
                <w:color w:val="6A3E3E"/>
                <w:sz w:val="15"/>
                <w:szCs w:val="15"/>
              </w:rPr>
              <w:t>i</w:t>
            </w:r>
            <w:r w:rsidRPr="00D96259">
              <w:rPr>
                <w:sz w:val="15"/>
                <w:szCs w:val="15"/>
              </w:rPr>
              <w:t xml:space="preserve"> &lt;= 10; </w:t>
            </w:r>
            <w:r w:rsidRPr="00D96259">
              <w:rPr>
                <w:color w:val="6A3E3E"/>
                <w:sz w:val="15"/>
                <w:szCs w:val="15"/>
              </w:rPr>
              <w:t>i</w:t>
            </w:r>
            <w:r w:rsidRPr="00D96259">
              <w:rPr>
                <w:sz w:val="15"/>
                <w:szCs w:val="15"/>
              </w:rPr>
              <w:t>++) {</w:t>
            </w:r>
          </w:p>
          <w:p w14:paraId="3B910512"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Pr="00D96259">
              <w:rPr>
                <w:bCs/>
                <w:color w:val="7F0055"/>
                <w:sz w:val="15"/>
                <w:szCs w:val="15"/>
              </w:rPr>
              <w:t>try</w:t>
            </w:r>
            <w:r w:rsidRPr="00D96259">
              <w:rPr>
                <w:sz w:val="15"/>
                <w:szCs w:val="15"/>
              </w:rPr>
              <w:t xml:space="preserve"> {</w:t>
            </w:r>
          </w:p>
          <w:p w14:paraId="457C5D14"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Pr="00D96259">
              <w:rPr>
                <w:sz w:val="15"/>
                <w:szCs w:val="15"/>
              </w:rPr>
              <w:tab/>
              <w:t>Thread.</w:t>
            </w:r>
            <w:r w:rsidRPr="00D96259">
              <w:rPr>
                <w:i/>
                <w:iCs/>
                <w:sz w:val="15"/>
                <w:szCs w:val="15"/>
              </w:rPr>
              <w:t>sleep</w:t>
            </w:r>
            <w:r w:rsidRPr="00D96259">
              <w:rPr>
                <w:sz w:val="15"/>
                <w:szCs w:val="15"/>
              </w:rPr>
              <w:t>(1000);</w:t>
            </w:r>
          </w:p>
          <w:p w14:paraId="4F0BA46D"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t xml:space="preserve">} </w:t>
            </w:r>
            <w:r w:rsidRPr="00D96259">
              <w:rPr>
                <w:bCs/>
                <w:color w:val="7F0055"/>
                <w:sz w:val="15"/>
                <w:szCs w:val="15"/>
              </w:rPr>
              <w:t>catch</w:t>
            </w:r>
            <w:r w:rsidRPr="00D96259">
              <w:rPr>
                <w:sz w:val="15"/>
                <w:szCs w:val="15"/>
              </w:rPr>
              <w:t xml:space="preserve"> (InterruptedException </w:t>
            </w:r>
            <w:r w:rsidRPr="00D96259">
              <w:rPr>
                <w:color w:val="6A3E3E"/>
                <w:sz w:val="15"/>
                <w:szCs w:val="15"/>
              </w:rPr>
              <w:t>e</w:t>
            </w:r>
            <w:r w:rsidRPr="00D96259">
              <w:rPr>
                <w:sz w:val="15"/>
                <w:szCs w:val="15"/>
              </w:rPr>
              <w:t>) {</w:t>
            </w:r>
          </w:p>
          <w:p w14:paraId="0CAFD37A"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Pr="00D96259">
              <w:rPr>
                <w:sz w:val="15"/>
                <w:szCs w:val="15"/>
              </w:rPr>
              <w:tab/>
            </w:r>
            <w:r w:rsidRPr="00D96259">
              <w:rPr>
                <w:color w:val="6A3E3E"/>
                <w:sz w:val="15"/>
                <w:szCs w:val="15"/>
              </w:rPr>
              <w:t>e</w:t>
            </w:r>
            <w:r w:rsidRPr="00D96259">
              <w:rPr>
                <w:sz w:val="15"/>
                <w:szCs w:val="15"/>
              </w:rPr>
              <w:t>.printStackTrace();</w:t>
            </w:r>
          </w:p>
          <w:p w14:paraId="505095AF"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t>}</w:t>
            </w:r>
          </w:p>
          <w:p w14:paraId="3E8B346A"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t>System.</w:t>
            </w:r>
            <w:r w:rsidRPr="00D96259">
              <w:rPr>
                <w:bCs/>
                <w:i/>
                <w:iCs/>
                <w:color w:val="0000C0"/>
                <w:sz w:val="15"/>
                <w:szCs w:val="15"/>
              </w:rPr>
              <w:t>out</w:t>
            </w:r>
            <w:r w:rsidRPr="00D96259">
              <w:rPr>
                <w:sz w:val="15"/>
                <w:szCs w:val="15"/>
              </w:rPr>
              <w:t>.println(</w:t>
            </w:r>
            <w:r w:rsidRPr="00D96259">
              <w:rPr>
                <w:color w:val="6A3E3E"/>
                <w:sz w:val="15"/>
                <w:szCs w:val="15"/>
              </w:rPr>
              <w:t>i</w:t>
            </w:r>
            <w:r w:rsidRPr="00D96259">
              <w:rPr>
                <w:sz w:val="15"/>
                <w:szCs w:val="15"/>
              </w:rPr>
              <w:t>);</w:t>
            </w:r>
          </w:p>
          <w:p w14:paraId="7D66982D"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t>}</w:t>
            </w:r>
          </w:p>
          <w:p w14:paraId="63E8F619" w14:textId="77777777" w:rsidR="00D96259" w:rsidRPr="00D96259" w:rsidRDefault="00D96259" w:rsidP="00D96259">
            <w:pPr>
              <w:pStyle w:val="Output"/>
              <w:rPr>
                <w:color w:val="4C483D" w:themeColor="text2"/>
                <w:sz w:val="15"/>
                <w:szCs w:val="15"/>
              </w:rPr>
            </w:pPr>
            <w:r w:rsidRPr="00D96259">
              <w:rPr>
                <w:sz w:val="15"/>
                <w:szCs w:val="15"/>
              </w:rPr>
              <w:tab/>
              <w:t>}</w:t>
            </w:r>
          </w:p>
          <w:p w14:paraId="7B3611BE" w14:textId="77777777" w:rsidR="00D96259" w:rsidRPr="00D96259" w:rsidRDefault="00D96259" w:rsidP="00D96259">
            <w:pPr>
              <w:pStyle w:val="Output"/>
              <w:rPr>
                <w:color w:val="4C483D" w:themeColor="text2"/>
                <w:sz w:val="15"/>
                <w:szCs w:val="15"/>
              </w:rPr>
            </w:pPr>
            <w:r w:rsidRPr="00D96259">
              <w:rPr>
                <w:sz w:val="15"/>
                <w:szCs w:val="15"/>
              </w:rPr>
              <w:tab/>
            </w:r>
            <w:r w:rsidRPr="00D96259">
              <w:rPr>
                <w:bCs/>
                <w:color w:val="7F0055"/>
                <w:sz w:val="15"/>
                <w:szCs w:val="15"/>
              </w:rPr>
              <w:t>public</w:t>
            </w:r>
            <w:r w:rsidRPr="00D96259">
              <w:rPr>
                <w:sz w:val="15"/>
                <w:szCs w:val="15"/>
              </w:rPr>
              <w:t xml:space="preserve"> </w:t>
            </w:r>
            <w:r w:rsidRPr="00D96259">
              <w:rPr>
                <w:bCs/>
                <w:color w:val="7F0055"/>
                <w:sz w:val="15"/>
                <w:szCs w:val="15"/>
              </w:rPr>
              <w:t>static</w:t>
            </w:r>
            <w:r w:rsidRPr="00D96259">
              <w:rPr>
                <w:sz w:val="15"/>
                <w:szCs w:val="15"/>
              </w:rPr>
              <w:t xml:space="preserve"> </w:t>
            </w:r>
            <w:r w:rsidRPr="00D96259">
              <w:rPr>
                <w:bCs/>
                <w:color w:val="7F0055"/>
                <w:sz w:val="15"/>
                <w:szCs w:val="15"/>
              </w:rPr>
              <w:t>void</w:t>
            </w:r>
            <w:r w:rsidRPr="00D96259">
              <w:rPr>
                <w:sz w:val="15"/>
                <w:szCs w:val="15"/>
              </w:rPr>
              <w:t xml:space="preserve"> main(String[] </w:t>
            </w:r>
            <w:r w:rsidRPr="00D96259">
              <w:rPr>
                <w:color w:val="6A3E3E"/>
                <w:sz w:val="15"/>
                <w:szCs w:val="15"/>
              </w:rPr>
              <w:t>args</w:t>
            </w:r>
            <w:r w:rsidRPr="00D96259">
              <w:rPr>
                <w:sz w:val="15"/>
                <w:szCs w:val="15"/>
              </w:rPr>
              <w:t>) {</w:t>
            </w:r>
          </w:p>
          <w:p w14:paraId="64539F1B"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t xml:space="preserve">JoinExample </w:t>
            </w:r>
            <w:r w:rsidRPr="00D96259">
              <w:rPr>
                <w:color w:val="6A3E3E"/>
                <w:sz w:val="15"/>
                <w:szCs w:val="15"/>
              </w:rPr>
              <w:t>t1</w:t>
            </w:r>
            <w:r w:rsidRPr="00D96259">
              <w:rPr>
                <w:sz w:val="15"/>
                <w:szCs w:val="15"/>
              </w:rPr>
              <w:t xml:space="preserve"> = </w:t>
            </w:r>
            <w:r w:rsidRPr="00D96259">
              <w:rPr>
                <w:bCs/>
                <w:color w:val="7F0055"/>
                <w:sz w:val="15"/>
                <w:szCs w:val="15"/>
              </w:rPr>
              <w:t>new</w:t>
            </w:r>
            <w:r w:rsidRPr="00D96259">
              <w:rPr>
                <w:sz w:val="15"/>
                <w:szCs w:val="15"/>
              </w:rPr>
              <w:t xml:space="preserve"> JoinExample();</w:t>
            </w:r>
          </w:p>
          <w:p w14:paraId="770BBD06"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t xml:space="preserve">JoinExample </w:t>
            </w:r>
            <w:r w:rsidRPr="00D96259">
              <w:rPr>
                <w:color w:val="6A3E3E"/>
                <w:sz w:val="15"/>
                <w:szCs w:val="15"/>
              </w:rPr>
              <w:t>t2</w:t>
            </w:r>
            <w:r w:rsidRPr="00D96259">
              <w:rPr>
                <w:sz w:val="15"/>
                <w:szCs w:val="15"/>
              </w:rPr>
              <w:t xml:space="preserve"> = </w:t>
            </w:r>
            <w:r w:rsidRPr="00D96259">
              <w:rPr>
                <w:bCs/>
                <w:color w:val="7F0055"/>
                <w:sz w:val="15"/>
                <w:szCs w:val="15"/>
              </w:rPr>
              <w:t>new</w:t>
            </w:r>
            <w:r w:rsidRPr="00D96259">
              <w:rPr>
                <w:sz w:val="15"/>
                <w:szCs w:val="15"/>
              </w:rPr>
              <w:t xml:space="preserve"> JoinExample();</w:t>
            </w:r>
          </w:p>
          <w:p w14:paraId="2629079F" w14:textId="4539E356"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t xml:space="preserve">JoinExample </w:t>
            </w:r>
            <w:r w:rsidRPr="00D96259">
              <w:rPr>
                <w:color w:val="6A3E3E"/>
                <w:sz w:val="15"/>
                <w:szCs w:val="15"/>
              </w:rPr>
              <w:t>t3</w:t>
            </w:r>
            <w:r w:rsidRPr="00D96259">
              <w:rPr>
                <w:sz w:val="15"/>
                <w:szCs w:val="15"/>
              </w:rPr>
              <w:t xml:space="preserve"> = </w:t>
            </w:r>
            <w:r w:rsidRPr="00D96259">
              <w:rPr>
                <w:bCs/>
                <w:color w:val="7F0055"/>
                <w:sz w:val="15"/>
                <w:szCs w:val="15"/>
              </w:rPr>
              <w:t>new</w:t>
            </w:r>
            <w:r w:rsidRPr="00D96259">
              <w:rPr>
                <w:sz w:val="15"/>
                <w:szCs w:val="15"/>
              </w:rPr>
              <w:t xml:space="preserve"> JoinExample();</w:t>
            </w:r>
          </w:p>
          <w:p w14:paraId="5B6029CC" w14:textId="77777777" w:rsidR="00D96259" w:rsidRPr="00D96259" w:rsidRDefault="00D96259" w:rsidP="00D96259">
            <w:pPr>
              <w:pStyle w:val="Output"/>
              <w:rPr>
                <w:sz w:val="15"/>
                <w:szCs w:val="15"/>
              </w:rPr>
            </w:pPr>
            <w:r w:rsidRPr="00D96259">
              <w:rPr>
                <w:sz w:val="15"/>
                <w:szCs w:val="15"/>
              </w:rPr>
              <w:tab/>
            </w:r>
            <w:r w:rsidRPr="00D96259">
              <w:rPr>
                <w:sz w:val="15"/>
                <w:szCs w:val="15"/>
              </w:rPr>
              <w:tab/>
            </w:r>
          </w:p>
          <w:p w14:paraId="0F162DBD" w14:textId="39C3872F" w:rsidR="00D96259" w:rsidRPr="00D96259" w:rsidRDefault="00D96259" w:rsidP="00D96259">
            <w:pPr>
              <w:pStyle w:val="Output"/>
              <w:rPr>
                <w:color w:val="4C483D" w:themeColor="text2"/>
                <w:sz w:val="15"/>
                <w:szCs w:val="15"/>
              </w:rPr>
            </w:pPr>
            <w:r w:rsidRPr="00D96259">
              <w:rPr>
                <w:sz w:val="15"/>
                <w:szCs w:val="15"/>
              </w:rPr>
              <w:t xml:space="preserve">                </w:t>
            </w:r>
            <w:r w:rsidRPr="00D96259">
              <w:rPr>
                <w:color w:val="6A3E3E"/>
                <w:sz w:val="15"/>
                <w:szCs w:val="15"/>
              </w:rPr>
              <w:t>t1</w:t>
            </w:r>
            <w:r w:rsidRPr="00D96259">
              <w:rPr>
                <w:sz w:val="15"/>
                <w:szCs w:val="15"/>
              </w:rPr>
              <w:t>.start();</w:t>
            </w:r>
          </w:p>
          <w:p w14:paraId="60E5705E"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bCs/>
                <w:color w:val="7F0055"/>
                <w:sz w:val="15"/>
                <w:szCs w:val="15"/>
              </w:rPr>
              <w:t>try</w:t>
            </w:r>
            <w:r w:rsidRPr="00D96259">
              <w:rPr>
                <w:sz w:val="15"/>
                <w:szCs w:val="15"/>
              </w:rPr>
              <w:t xml:space="preserve"> {</w:t>
            </w:r>
          </w:p>
          <w:p w14:paraId="5D14B5A4"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Pr="00D96259">
              <w:rPr>
                <w:color w:val="6A3E3E"/>
                <w:sz w:val="15"/>
                <w:szCs w:val="15"/>
                <w:highlight w:val="yellow"/>
              </w:rPr>
              <w:t>t1</w:t>
            </w:r>
            <w:r w:rsidRPr="00D96259">
              <w:rPr>
                <w:sz w:val="15"/>
                <w:szCs w:val="15"/>
                <w:highlight w:val="yellow"/>
              </w:rPr>
              <w:t>.join(5000);</w:t>
            </w:r>
          </w:p>
          <w:p w14:paraId="7E893934"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t xml:space="preserve">} </w:t>
            </w:r>
            <w:r w:rsidRPr="00D96259">
              <w:rPr>
                <w:bCs/>
                <w:color w:val="7F0055"/>
                <w:sz w:val="15"/>
                <w:szCs w:val="15"/>
              </w:rPr>
              <w:t>catch</w:t>
            </w:r>
            <w:r w:rsidRPr="00D96259">
              <w:rPr>
                <w:sz w:val="15"/>
                <w:szCs w:val="15"/>
              </w:rPr>
              <w:t xml:space="preserve"> (InterruptedException </w:t>
            </w:r>
            <w:r w:rsidRPr="00D96259">
              <w:rPr>
                <w:color w:val="6A3E3E"/>
                <w:sz w:val="15"/>
                <w:szCs w:val="15"/>
              </w:rPr>
              <w:t>e</w:t>
            </w:r>
            <w:r w:rsidRPr="00D96259">
              <w:rPr>
                <w:sz w:val="15"/>
                <w:szCs w:val="15"/>
              </w:rPr>
              <w:t>) {</w:t>
            </w:r>
          </w:p>
          <w:p w14:paraId="71647DEB"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sz w:val="15"/>
                <w:szCs w:val="15"/>
              </w:rPr>
              <w:tab/>
            </w:r>
            <w:r w:rsidRPr="00D96259">
              <w:rPr>
                <w:color w:val="6A3E3E"/>
                <w:sz w:val="15"/>
                <w:szCs w:val="15"/>
              </w:rPr>
              <w:t>e</w:t>
            </w:r>
            <w:r w:rsidRPr="00D96259">
              <w:rPr>
                <w:sz w:val="15"/>
                <w:szCs w:val="15"/>
              </w:rPr>
              <w:t>.printStackTrace();</w:t>
            </w:r>
          </w:p>
          <w:p w14:paraId="373F8E4B"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t>}</w:t>
            </w:r>
          </w:p>
          <w:p w14:paraId="1C4298B5"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color w:val="6A3E3E"/>
                <w:sz w:val="15"/>
                <w:szCs w:val="15"/>
              </w:rPr>
              <w:t>t2</w:t>
            </w:r>
            <w:r w:rsidRPr="00D96259">
              <w:rPr>
                <w:sz w:val="15"/>
                <w:szCs w:val="15"/>
              </w:rPr>
              <w:t>.start();</w:t>
            </w:r>
          </w:p>
          <w:p w14:paraId="41E919D7" w14:textId="77777777" w:rsidR="00D96259" w:rsidRPr="00D96259" w:rsidRDefault="00D96259" w:rsidP="00D96259">
            <w:pPr>
              <w:pStyle w:val="Output"/>
              <w:rPr>
                <w:color w:val="4C483D" w:themeColor="text2"/>
                <w:sz w:val="15"/>
                <w:szCs w:val="15"/>
              </w:rPr>
            </w:pPr>
            <w:r w:rsidRPr="00D96259">
              <w:rPr>
                <w:sz w:val="15"/>
                <w:szCs w:val="15"/>
              </w:rPr>
              <w:tab/>
            </w:r>
            <w:r w:rsidRPr="00D96259">
              <w:rPr>
                <w:sz w:val="15"/>
                <w:szCs w:val="15"/>
              </w:rPr>
              <w:tab/>
            </w:r>
            <w:r w:rsidRPr="00D96259">
              <w:rPr>
                <w:color w:val="6A3E3E"/>
                <w:sz w:val="15"/>
                <w:szCs w:val="15"/>
              </w:rPr>
              <w:t>t3</w:t>
            </w:r>
            <w:r w:rsidRPr="00D96259">
              <w:rPr>
                <w:sz w:val="15"/>
                <w:szCs w:val="15"/>
              </w:rPr>
              <w:t>.start();</w:t>
            </w:r>
          </w:p>
          <w:p w14:paraId="26912EE4" w14:textId="77777777" w:rsidR="00D96259" w:rsidRPr="00D96259" w:rsidRDefault="00D96259" w:rsidP="00D96259">
            <w:pPr>
              <w:pStyle w:val="Output"/>
              <w:rPr>
                <w:color w:val="4C483D" w:themeColor="text2"/>
                <w:sz w:val="15"/>
                <w:szCs w:val="15"/>
              </w:rPr>
            </w:pPr>
            <w:r w:rsidRPr="00D96259">
              <w:rPr>
                <w:sz w:val="15"/>
                <w:szCs w:val="15"/>
              </w:rPr>
              <w:tab/>
              <w:t>}</w:t>
            </w:r>
          </w:p>
          <w:p w14:paraId="2AC095E1" w14:textId="77777777" w:rsidR="00D96259" w:rsidRDefault="00D96259" w:rsidP="00D96259">
            <w:pPr>
              <w:pStyle w:val="Output"/>
            </w:pPr>
            <w:r w:rsidRPr="00D96259">
              <w:rPr>
                <w:sz w:val="15"/>
                <w:szCs w:val="15"/>
              </w:rPr>
              <w:t>}</w:t>
            </w:r>
          </w:p>
        </w:tc>
        <w:tc>
          <w:tcPr>
            <w:tcW w:w="302" w:type="dxa"/>
            <w:tcBorders>
              <w:top w:val="nil"/>
              <w:bottom w:val="nil"/>
            </w:tcBorders>
            <w:shd w:val="clear" w:color="auto" w:fill="auto"/>
          </w:tcPr>
          <w:p w14:paraId="3942A34B" w14:textId="77777777" w:rsidR="00D96259" w:rsidRDefault="00D96259" w:rsidP="00D96259">
            <w:pPr>
              <w:spacing w:after="320"/>
            </w:pPr>
          </w:p>
        </w:tc>
        <w:tc>
          <w:tcPr>
            <w:tcW w:w="2480" w:type="dxa"/>
            <w:shd w:val="clear" w:color="auto" w:fill="auto"/>
          </w:tcPr>
          <w:p w14:paraId="4C7F43D2" w14:textId="77777777" w:rsidR="00D96259" w:rsidRPr="00D96259" w:rsidRDefault="00D96259" w:rsidP="00D96259">
            <w:pPr>
              <w:pStyle w:val="Output"/>
              <w:rPr>
                <w:color w:val="4C483D" w:themeColor="text2"/>
                <w:sz w:val="13"/>
                <w:szCs w:val="13"/>
                <w:highlight w:val="yellow"/>
              </w:rPr>
            </w:pPr>
            <w:r w:rsidRPr="00D96259">
              <w:rPr>
                <w:sz w:val="13"/>
                <w:szCs w:val="13"/>
                <w:highlight w:val="yellow"/>
              </w:rPr>
              <w:t>1</w:t>
            </w:r>
          </w:p>
          <w:p w14:paraId="4959A562" w14:textId="77777777" w:rsidR="00D96259" w:rsidRPr="00D96259" w:rsidRDefault="00D96259" w:rsidP="00D96259">
            <w:pPr>
              <w:pStyle w:val="Output"/>
              <w:rPr>
                <w:color w:val="4C483D" w:themeColor="text2"/>
                <w:sz w:val="13"/>
                <w:szCs w:val="13"/>
                <w:highlight w:val="yellow"/>
              </w:rPr>
            </w:pPr>
            <w:r w:rsidRPr="00D96259">
              <w:rPr>
                <w:sz w:val="13"/>
                <w:szCs w:val="13"/>
                <w:highlight w:val="yellow"/>
              </w:rPr>
              <w:t>2</w:t>
            </w:r>
          </w:p>
          <w:p w14:paraId="0F2A6F21" w14:textId="77777777" w:rsidR="00D96259" w:rsidRPr="00D96259" w:rsidRDefault="00D96259" w:rsidP="00D96259">
            <w:pPr>
              <w:pStyle w:val="Output"/>
              <w:rPr>
                <w:color w:val="4C483D" w:themeColor="text2"/>
                <w:sz w:val="13"/>
                <w:szCs w:val="13"/>
                <w:highlight w:val="yellow"/>
              </w:rPr>
            </w:pPr>
            <w:r w:rsidRPr="00D96259">
              <w:rPr>
                <w:sz w:val="13"/>
                <w:szCs w:val="13"/>
                <w:highlight w:val="yellow"/>
              </w:rPr>
              <w:t>3</w:t>
            </w:r>
          </w:p>
          <w:p w14:paraId="69F60640" w14:textId="77777777" w:rsidR="00D96259" w:rsidRPr="00D96259" w:rsidRDefault="00D96259" w:rsidP="00D96259">
            <w:pPr>
              <w:pStyle w:val="Output"/>
              <w:rPr>
                <w:color w:val="4C483D" w:themeColor="text2"/>
                <w:sz w:val="13"/>
                <w:szCs w:val="13"/>
                <w:highlight w:val="yellow"/>
              </w:rPr>
            </w:pPr>
            <w:r w:rsidRPr="00D96259">
              <w:rPr>
                <w:sz w:val="13"/>
                <w:szCs w:val="13"/>
                <w:highlight w:val="yellow"/>
              </w:rPr>
              <w:t>4</w:t>
            </w:r>
          </w:p>
          <w:p w14:paraId="1E5AA71C" w14:textId="77777777" w:rsidR="00D96259" w:rsidRPr="00D96259" w:rsidRDefault="00D96259" w:rsidP="00D96259">
            <w:pPr>
              <w:pStyle w:val="Output"/>
              <w:rPr>
                <w:color w:val="4C483D" w:themeColor="text2"/>
                <w:sz w:val="13"/>
                <w:szCs w:val="13"/>
              </w:rPr>
            </w:pPr>
            <w:r w:rsidRPr="00D96259">
              <w:rPr>
                <w:sz w:val="13"/>
                <w:szCs w:val="13"/>
                <w:highlight w:val="yellow"/>
              </w:rPr>
              <w:t>5</w:t>
            </w:r>
          </w:p>
          <w:p w14:paraId="16C99931" w14:textId="77777777" w:rsidR="00D96259" w:rsidRPr="00D96259" w:rsidRDefault="00D96259" w:rsidP="00D96259">
            <w:pPr>
              <w:pStyle w:val="Output"/>
              <w:rPr>
                <w:color w:val="4C483D" w:themeColor="text2"/>
                <w:sz w:val="13"/>
                <w:szCs w:val="13"/>
                <w:highlight w:val="lightGray"/>
              </w:rPr>
            </w:pPr>
            <w:r w:rsidRPr="00D96259">
              <w:rPr>
                <w:sz w:val="13"/>
                <w:szCs w:val="13"/>
                <w:highlight w:val="lightGray"/>
              </w:rPr>
              <w:t>1</w:t>
            </w:r>
          </w:p>
          <w:p w14:paraId="4F06B33C" w14:textId="77777777" w:rsidR="00D96259" w:rsidRPr="00D96259" w:rsidRDefault="00D96259" w:rsidP="00D96259">
            <w:pPr>
              <w:pStyle w:val="Output"/>
              <w:rPr>
                <w:color w:val="4C483D" w:themeColor="text2"/>
                <w:sz w:val="13"/>
                <w:szCs w:val="13"/>
                <w:highlight w:val="lightGray"/>
              </w:rPr>
            </w:pPr>
            <w:r w:rsidRPr="00D96259">
              <w:rPr>
                <w:sz w:val="13"/>
                <w:szCs w:val="13"/>
                <w:highlight w:val="lightGray"/>
              </w:rPr>
              <w:t>1</w:t>
            </w:r>
          </w:p>
          <w:p w14:paraId="4F16D4BF" w14:textId="77777777" w:rsidR="00D96259" w:rsidRPr="00D96259" w:rsidRDefault="00D96259" w:rsidP="00D96259">
            <w:pPr>
              <w:pStyle w:val="Output"/>
              <w:rPr>
                <w:color w:val="4C483D" w:themeColor="text2"/>
                <w:sz w:val="13"/>
                <w:szCs w:val="13"/>
              </w:rPr>
            </w:pPr>
            <w:r w:rsidRPr="00D96259">
              <w:rPr>
                <w:sz w:val="13"/>
                <w:szCs w:val="13"/>
                <w:highlight w:val="lightGray"/>
              </w:rPr>
              <w:t>6</w:t>
            </w:r>
          </w:p>
          <w:p w14:paraId="39EC75F5" w14:textId="77777777" w:rsidR="00D96259" w:rsidRPr="00D96259" w:rsidRDefault="00D96259" w:rsidP="00D96259">
            <w:pPr>
              <w:pStyle w:val="Output"/>
              <w:rPr>
                <w:color w:val="4C483D" w:themeColor="text2"/>
                <w:sz w:val="13"/>
                <w:szCs w:val="13"/>
                <w:highlight w:val="green"/>
              </w:rPr>
            </w:pPr>
            <w:r w:rsidRPr="00D96259">
              <w:rPr>
                <w:sz w:val="13"/>
                <w:szCs w:val="13"/>
                <w:highlight w:val="green"/>
              </w:rPr>
              <w:t>7</w:t>
            </w:r>
          </w:p>
          <w:p w14:paraId="3F76184A" w14:textId="77777777" w:rsidR="00D96259" w:rsidRPr="00D96259" w:rsidRDefault="00D96259" w:rsidP="00D96259">
            <w:pPr>
              <w:pStyle w:val="Output"/>
              <w:rPr>
                <w:color w:val="4C483D" w:themeColor="text2"/>
                <w:sz w:val="13"/>
                <w:szCs w:val="13"/>
                <w:highlight w:val="green"/>
              </w:rPr>
            </w:pPr>
            <w:r w:rsidRPr="00D96259">
              <w:rPr>
                <w:sz w:val="13"/>
                <w:szCs w:val="13"/>
                <w:highlight w:val="green"/>
              </w:rPr>
              <w:t>2</w:t>
            </w:r>
          </w:p>
          <w:p w14:paraId="308E9205" w14:textId="77777777" w:rsidR="00D96259" w:rsidRPr="00D96259" w:rsidRDefault="00D96259" w:rsidP="00D96259">
            <w:pPr>
              <w:pStyle w:val="Output"/>
              <w:rPr>
                <w:color w:val="4C483D" w:themeColor="text2"/>
                <w:sz w:val="13"/>
                <w:szCs w:val="13"/>
              </w:rPr>
            </w:pPr>
            <w:r w:rsidRPr="00D96259">
              <w:rPr>
                <w:sz w:val="13"/>
                <w:szCs w:val="13"/>
                <w:highlight w:val="green"/>
              </w:rPr>
              <w:t>2</w:t>
            </w:r>
          </w:p>
          <w:p w14:paraId="68849A10" w14:textId="77777777" w:rsidR="00D96259" w:rsidRPr="00D96259" w:rsidRDefault="00D96259" w:rsidP="00D96259">
            <w:pPr>
              <w:pStyle w:val="Output"/>
              <w:rPr>
                <w:color w:val="4C483D" w:themeColor="text2"/>
                <w:sz w:val="13"/>
                <w:szCs w:val="13"/>
              </w:rPr>
            </w:pPr>
            <w:r w:rsidRPr="00D96259">
              <w:rPr>
                <w:sz w:val="13"/>
                <w:szCs w:val="13"/>
              </w:rPr>
              <w:t>3</w:t>
            </w:r>
          </w:p>
          <w:p w14:paraId="42174642" w14:textId="77777777" w:rsidR="00D96259" w:rsidRPr="00D96259" w:rsidRDefault="00D96259" w:rsidP="00D96259">
            <w:pPr>
              <w:pStyle w:val="Output"/>
              <w:rPr>
                <w:color w:val="4C483D" w:themeColor="text2"/>
                <w:sz w:val="13"/>
                <w:szCs w:val="13"/>
              </w:rPr>
            </w:pPr>
            <w:r w:rsidRPr="00D96259">
              <w:rPr>
                <w:sz w:val="13"/>
                <w:szCs w:val="13"/>
              </w:rPr>
              <w:t>3</w:t>
            </w:r>
          </w:p>
          <w:p w14:paraId="11EF21C7" w14:textId="77777777" w:rsidR="00D96259" w:rsidRPr="00D96259" w:rsidRDefault="00D96259" w:rsidP="00D96259">
            <w:pPr>
              <w:pStyle w:val="Output"/>
              <w:rPr>
                <w:color w:val="4C483D" w:themeColor="text2"/>
                <w:sz w:val="13"/>
                <w:szCs w:val="13"/>
              </w:rPr>
            </w:pPr>
            <w:r w:rsidRPr="00D96259">
              <w:rPr>
                <w:sz w:val="13"/>
                <w:szCs w:val="13"/>
              </w:rPr>
              <w:t>8</w:t>
            </w:r>
          </w:p>
          <w:p w14:paraId="1DEF93EE" w14:textId="77777777" w:rsidR="00D96259" w:rsidRPr="00D96259" w:rsidRDefault="00D96259" w:rsidP="00D96259">
            <w:pPr>
              <w:pStyle w:val="Output"/>
              <w:rPr>
                <w:color w:val="4C483D" w:themeColor="text2"/>
                <w:sz w:val="13"/>
                <w:szCs w:val="13"/>
              </w:rPr>
            </w:pPr>
            <w:r w:rsidRPr="00D96259">
              <w:rPr>
                <w:sz w:val="13"/>
                <w:szCs w:val="13"/>
              </w:rPr>
              <w:t>9</w:t>
            </w:r>
          </w:p>
          <w:p w14:paraId="0B0AD3A0" w14:textId="77777777" w:rsidR="00D96259" w:rsidRPr="00D96259" w:rsidRDefault="00D96259" w:rsidP="00D96259">
            <w:pPr>
              <w:pStyle w:val="Output"/>
              <w:rPr>
                <w:color w:val="4C483D" w:themeColor="text2"/>
                <w:sz w:val="13"/>
                <w:szCs w:val="13"/>
              </w:rPr>
            </w:pPr>
            <w:r w:rsidRPr="00D96259">
              <w:rPr>
                <w:sz w:val="13"/>
                <w:szCs w:val="13"/>
              </w:rPr>
              <w:t>4</w:t>
            </w:r>
          </w:p>
          <w:p w14:paraId="39656383" w14:textId="77777777" w:rsidR="00D96259" w:rsidRPr="00D96259" w:rsidRDefault="00D96259" w:rsidP="00D96259">
            <w:pPr>
              <w:pStyle w:val="Output"/>
              <w:rPr>
                <w:color w:val="4C483D" w:themeColor="text2"/>
                <w:sz w:val="13"/>
                <w:szCs w:val="13"/>
              </w:rPr>
            </w:pPr>
            <w:r w:rsidRPr="00D96259">
              <w:rPr>
                <w:sz w:val="13"/>
                <w:szCs w:val="13"/>
              </w:rPr>
              <w:t>4</w:t>
            </w:r>
          </w:p>
          <w:p w14:paraId="01A76FE3" w14:textId="77777777" w:rsidR="00D96259" w:rsidRPr="00D96259" w:rsidRDefault="00D96259" w:rsidP="00D96259">
            <w:pPr>
              <w:pStyle w:val="Output"/>
              <w:rPr>
                <w:color w:val="4C483D" w:themeColor="text2"/>
                <w:sz w:val="13"/>
                <w:szCs w:val="13"/>
              </w:rPr>
            </w:pPr>
            <w:r w:rsidRPr="00D96259">
              <w:rPr>
                <w:sz w:val="13"/>
                <w:szCs w:val="13"/>
              </w:rPr>
              <w:t>10</w:t>
            </w:r>
          </w:p>
          <w:p w14:paraId="0F7BFC08" w14:textId="77777777" w:rsidR="00D96259" w:rsidRPr="00D96259" w:rsidRDefault="00D96259" w:rsidP="00D96259">
            <w:pPr>
              <w:pStyle w:val="Output"/>
              <w:rPr>
                <w:color w:val="4C483D" w:themeColor="text2"/>
                <w:sz w:val="13"/>
                <w:szCs w:val="13"/>
              </w:rPr>
            </w:pPr>
            <w:r w:rsidRPr="00D96259">
              <w:rPr>
                <w:sz w:val="13"/>
                <w:szCs w:val="13"/>
              </w:rPr>
              <w:t>5</w:t>
            </w:r>
          </w:p>
          <w:p w14:paraId="22808AF6" w14:textId="77777777" w:rsidR="00D96259" w:rsidRPr="00D96259" w:rsidRDefault="00D96259" w:rsidP="00D96259">
            <w:pPr>
              <w:pStyle w:val="Output"/>
              <w:rPr>
                <w:color w:val="4C483D" w:themeColor="text2"/>
                <w:sz w:val="13"/>
                <w:szCs w:val="13"/>
              </w:rPr>
            </w:pPr>
            <w:r w:rsidRPr="00D96259">
              <w:rPr>
                <w:sz w:val="13"/>
                <w:szCs w:val="13"/>
              </w:rPr>
              <w:t>5</w:t>
            </w:r>
          </w:p>
          <w:p w14:paraId="385FCC5B" w14:textId="77777777" w:rsidR="00D96259" w:rsidRPr="00D96259" w:rsidRDefault="00D96259" w:rsidP="00D96259">
            <w:pPr>
              <w:pStyle w:val="Output"/>
              <w:rPr>
                <w:color w:val="4C483D" w:themeColor="text2"/>
                <w:sz w:val="13"/>
                <w:szCs w:val="13"/>
              </w:rPr>
            </w:pPr>
            <w:r w:rsidRPr="00D96259">
              <w:rPr>
                <w:sz w:val="13"/>
                <w:szCs w:val="13"/>
              </w:rPr>
              <w:t>6</w:t>
            </w:r>
          </w:p>
          <w:p w14:paraId="4E2F9E1B" w14:textId="77777777" w:rsidR="00D96259" w:rsidRPr="00D96259" w:rsidRDefault="00D96259" w:rsidP="00D96259">
            <w:pPr>
              <w:pStyle w:val="Output"/>
              <w:rPr>
                <w:color w:val="4C483D" w:themeColor="text2"/>
                <w:sz w:val="13"/>
                <w:szCs w:val="13"/>
              </w:rPr>
            </w:pPr>
            <w:r w:rsidRPr="00D96259">
              <w:rPr>
                <w:sz w:val="13"/>
                <w:szCs w:val="13"/>
              </w:rPr>
              <w:t>6</w:t>
            </w:r>
          </w:p>
          <w:p w14:paraId="13D14847" w14:textId="77777777" w:rsidR="00D96259" w:rsidRPr="00D96259" w:rsidRDefault="00D96259" w:rsidP="00D96259">
            <w:pPr>
              <w:pStyle w:val="Output"/>
              <w:rPr>
                <w:color w:val="4C483D" w:themeColor="text2"/>
                <w:sz w:val="13"/>
                <w:szCs w:val="13"/>
              </w:rPr>
            </w:pPr>
            <w:r w:rsidRPr="00D96259">
              <w:rPr>
                <w:sz w:val="13"/>
                <w:szCs w:val="13"/>
              </w:rPr>
              <w:t>7</w:t>
            </w:r>
          </w:p>
          <w:p w14:paraId="5ECE96CB" w14:textId="77777777" w:rsidR="00D96259" w:rsidRPr="00D96259" w:rsidRDefault="00D96259" w:rsidP="00D96259">
            <w:pPr>
              <w:pStyle w:val="Output"/>
              <w:rPr>
                <w:color w:val="4C483D" w:themeColor="text2"/>
                <w:sz w:val="13"/>
                <w:szCs w:val="13"/>
              </w:rPr>
            </w:pPr>
            <w:r w:rsidRPr="00D96259">
              <w:rPr>
                <w:sz w:val="13"/>
                <w:szCs w:val="13"/>
              </w:rPr>
              <w:t>7</w:t>
            </w:r>
          </w:p>
          <w:p w14:paraId="367BE321" w14:textId="77777777" w:rsidR="00D96259" w:rsidRPr="00D96259" w:rsidRDefault="00D96259" w:rsidP="00D96259">
            <w:pPr>
              <w:pStyle w:val="Output"/>
              <w:rPr>
                <w:color w:val="4C483D" w:themeColor="text2"/>
                <w:sz w:val="13"/>
                <w:szCs w:val="13"/>
              </w:rPr>
            </w:pPr>
            <w:r w:rsidRPr="00D96259">
              <w:rPr>
                <w:sz w:val="13"/>
                <w:szCs w:val="13"/>
              </w:rPr>
              <w:t>8</w:t>
            </w:r>
          </w:p>
          <w:p w14:paraId="49C54CB8" w14:textId="77777777" w:rsidR="00D96259" w:rsidRPr="00D96259" w:rsidRDefault="00D96259" w:rsidP="00D96259">
            <w:pPr>
              <w:pStyle w:val="Output"/>
              <w:rPr>
                <w:color w:val="4C483D" w:themeColor="text2"/>
                <w:sz w:val="13"/>
                <w:szCs w:val="13"/>
              </w:rPr>
            </w:pPr>
            <w:r w:rsidRPr="00D96259">
              <w:rPr>
                <w:sz w:val="13"/>
                <w:szCs w:val="13"/>
              </w:rPr>
              <w:t>8</w:t>
            </w:r>
          </w:p>
          <w:p w14:paraId="311CFF9E" w14:textId="77777777" w:rsidR="00D96259" w:rsidRPr="00D96259" w:rsidRDefault="00D96259" w:rsidP="00D96259">
            <w:pPr>
              <w:pStyle w:val="Output"/>
              <w:rPr>
                <w:color w:val="4C483D" w:themeColor="text2"/>
                <w:sz w:val="13"/>
                <w:szCs w:val="13"/>
              </w:rPr>
            </w:pPr>
            <w:r w:rsidRPr="00D96259">
              <w:rPr>
                <w:sz w:val="13"/>
                <w:szCs w:val="13"/>
              </w:rPr>
              <w:t>9</w:t>
            </w:r>
          </w:p>
          <w:p w14:paraId="408722E5" w14:textId="77777777" w:rsidR="00D96259" w:rsidRPr="00D96259" w:rsidRDefault="00D96259" w:rsidP="00D96259">
            <w:pPr>
              <w:pStyle w:val="Output"/>
              <w:rPr>
                <w:color w:val="4C483D" w:themeColor="text2"/>
                <w:sz w:val="13"/>
                <w:szCs w:val="13"/>
              </w:rPr>
            </w:pPr>
            <w:r w:rsidRPr="00D96259">
              <w:rPr>
                <w:sz w:val="13"/>
                <w:szCs w:val="13"/>
              </w:rPr>
              <w:t>9</w:t>
            </w:r>
          </w:p>
          <w:p w14:paraId="1B528482" w14:textId="77777777" w:rsidR="00D96259" w:rsidRPr="00D96259" w:rsidRDefault="00D96259" w:rsidP="00D96259">
            <w:pPr>
              <w:pStyle w:val="Output"/>
              <w:rPr>
                <w:color w:val="4C483D" w:themeColor="text2"/>
                <w:sz w:val="13"/>
                <w:szCs w:val="13"/>
              </w:rPr>
            </w:pPr>
            <w:r w:rsidRPr="00D96259">
              <w:rPr>
                <w:sz w:val="13"/>
                <w:szCs w:val="13"/>
              </w:rPr>
              <w:t>10</w:t>
            </w:r>
          </w:p>
          <w:p w14:paraId="47B2367C" w14:textId="77777777" w:rsidR="00D96259" w:rsidRPr="00D96259" w:rsidRDefault="00D96259" w:rsidP="00D96259">
            <w:pPr>
              <w:pStyle w:val="Output"/>
              <w:rPr>
                <w:sz w:val="13"/>
                <w:szCs w:val="13"/>
              </w:rPr>
            </w:pPr>
            <w:r w:rsidRPr="00D96259">
              <w:rPr>
                <w:sz w:val="13"/>
                <w:szCs w:val="13"/>
              </w:rPr>
              <w:t>10</w:t>
            </w:r>
          </w:p>
        </w:tc>
      </w:tr>
    </w:tbl>
    <w:p w14:paraId="1DF53709" w14:textId="0743B079" w:rsidR="00A67649" w:rsidRPr="00847839" w:rsidRDefault="00A67649" w:rsidP="006F728B">
      <w:pPr>
        <w:pStyle w:val="ListParagraph"/>
        <w:numPr>
          <w:ilvl w:val="0"/>
          <w:numId w:val="77"/>
        </w:numPr>
        <w:rPr>
          <w:b/>
          <w:i/>
          <w:color w:val="00B050"/>
        </w:rPr>
      </w:pPr>
      <w:r w:rsidRPr="009553A1">
        <w:rPr>
          <w:rStyle w:val="0SyntaxPinkChar"/>
        </w:rPr>
        <w:t>public void join(long milliseconds)</w:t>
      </w:r>
      <w:r w:rsidR="00F3166A" w:rsidRPr="009553A1">
        <w:rPr>
          <w:rStyle w:val="0SyntaxPinkChar"/>
        </w:rPr>
        <w:t xml:space="preserve"> </w:t>
      </w:r>
      <w:r w:rsidRPr="009553A1">
        <w:rPr>
          <w:rStyle w:val="0SyntaxPinkChar"/>
        </w:rPr>
        <w:t xml:space="preserve">throws </w:t>
      </w:r>
      <w:r w:rsidRPr="009553A1">
        <w:rPr>
          <w:rStyle w:val="0SyntaxPinkChar"/>
          <w:color w:val="FF0000"/>
        </w:rPr>
        <w:t>InterruptedException</w:t>
      </w:r>
      <w:r w:rsidRPr="009553A1">
        <w:rPr>
          <w:b/>
          <w:color w:val="FF0000"/>
        </w:rPr>
        <w:t xml:space="preserve"> </w:t>
      </w:r>
      <w:r>
        <w:rPr>
          <w:b/>
        </w:rPr>
        <w:t>:</w:t>
      </w:r>
      <w:r w:rsidRPr="00847839">
        <w:t xml:space="preserve"> </w:t>
      </w:r>
      <w:r w:rsidRPr="00847839">
        <w:rPr>
          <w:b/>
          <w:i/>
          <w:color w:val="00B050"/>
        </w:rPr>
        <w:t>Waits at most milliseconds for this thread to die</w:t>
      </w:r>
      <w:r>
        <w:rPr>
          <w:b/>
          <w:i/>
          <w:color w:val="00B050"/>
        </w:rPr>
        <w:t>.</w:t>
      </w:r>
      <w:r>
        <w:t xml:space="preserve"> That means it waits for thread to die in give milliseconds. If it won’t die in give time treated as normal thread &amp; executes parallel with other threads if any.</w:t>
      </w:r>
    </w:p>
    <w:p w14:paraId="532F9C80" w14:textId="7432738E" w:rsidR="00A67649" w:rsidRPr="00013F67" w:rsidRDefault="00A67649" w:rsidP="009553A1">
      <w:pPr>
        <w:spacing w:line="240" w:lineRule="auto"/>
        <w:rPr>
          <w:sz w:val="18"/>
          <w:szCs w:val="18"/>
        </w:rPr>
      </w:pPr>
      <w:r w:rsidRPr="00013F67">
        <w:rPr>
          <w:sz w:val="18"/>
          <w:szCs w:val="18"/>
        </w:rPr>
        <w:t>If you see in above example t2, t3 threads are waiting for t1 thread to die in 500</w:t>
      </w:r>
      <w:r w:rsidR="00F57567" w:rsidRPr="00013F67">
        <w:rPr>
          <w:sz w:val="18"/>
          <w:szCs w:val="18"/>
        </w:rPr>
        <w:t>0</w:t>
      </w:r>
      <w:r w:rsidRPr="00013F67">
        <w:rPr>
          <w:sz w:val="18"/>
          <w:szCs w:val="18"/>
        </w:rPr>
        <w:t xml:space="preserve"> milliseconds. But in given time t1 did not die. So, t2, t3 threads start their execution parallel with t1 thread</w:t>
      </w:r>
      <w:r w:rsidR="00F57567" w:rsidRPr="00013F67">
        <w:rPr>
          <w:sz w:val="18"/>
          <w:szCs w:val="18"/>
        </w:rPr>
        <w:t>.</w:t>
      </w:r>
      <w:r w:rsidRPr="00013F67">
        <w:rPr>
          <w:sz w:val="18"/>
          <w:szCs w:val="18"/>
        </w:rPr>
        <w:t xml:space="preserve"> </w:t>
      </w:r>
    </w:p>
    <w:p w14:paraId="6493CC17" w14:textId="77777777" w:rsidR="00A67649" w:rsidRDefault="00A67649" w:rsidP="00A67649">
      <w:pPr>
        <w:pStyle w:val="Heading2"/>
      </w:pPr>
      <w:bookmarkStart w:id="88" w:name="_Toc461734631"/>
      <w:bookmarkStart w:id="89" w:name="_Toc94350647"/>
      <w:r w:rsidRPr="00BC4C92">
        <w:lastRenderedPageBreak/>
        <w:t>Thread Priority</w:t>
      </w:r>
      <w:bookmarkEnd w:id="88"/>
      <w:bookmarkEnd w:id="89"/>
    </w:p>
    <w:p w14:paraId="15097649" w14:textId="2B1C51D8" w:rsidR="00A67649" w:rsidRDefault="00A67649" w:rsidP="00A67649">
      <w:r w:rsidRPr="006F6DB0">
        <w:t xml:space="preserve">Each thread has a priority. Priorities are represented by a number between 1 and 10. In most cases, </w:t>
      </w:r>
      <w:r w:rsidRPr="006F6DB0">
        <w:rPr>
          <w:b/>
        </w:rPr>
        <w:t>thread scheduler schedules the threads according to their priority</w:t>
      </w:r>
      <w:r w:rsidRPr="006F6DB0">
        <w:t xml:space="preserve"> (known as pre</w:t>
      </w:r>
      <w:r w:rsidR="00F82E69">
        <w:t>-</w:t>
      </w:r>
      <w:r w:rsidRPr="006F6DB0">
        <w:t xml:space="preserve">emptive scheduling). </w:t>
      </w:r>
      <w:r w:rsidRPr="006F6DB0">
        <w:rPr>
          <w:b/>
        </w:rPr>
        <w:t>But it is not guaranteed because it depends on JVM specification</w:t>
      </w:r>
      <w:r w:rsidRPr="006F6DB0">
        <w:t xml:space="preserve"> that which scheduling it chooses.</w:t>
      </w:r>
    </w:p>
    <w:p w14:paraId="7C742614" w14:textId="77777777" w:rsidR="003778C2" w:rsidRPr="003778C2" w:rsidRDefault="003778C2" w:rsidP="00B413EE">
      <w:pPr>
        <w:pStyle w:val="ListParagraph"/>
        <w:numPr>
          <w:ilvl w:val="0"/>
          <w:numId w:val="278"/>
        </w:numPr>
        <w:rPr>
          <w:rFonts w:ascii="Consolas" w:hAnsi="Consolas"/>
          <w:b/>
        </w:rPr>
      </w:pPr>
      <w:r w:rsidRPr="003778C2">
        <w:rPr>
          <w:rFonts w:ascii="Consolas" w:hAnsi="Consolas"/>
        </w:rPr>
        <w:t>public static final int</w:t>
      </w:r>
      <w:r w:rsidRPr="003778C2">
        <w:rPr>
          <w:rFonts w:ascii="Consolas" w:hAnsi="Consolas"/>
          <w:b/>
        </w:rPr>
        <w:t xml:space="preserve"> </w:t>
      </w:r>
      <w:r w:rsidRPr="003778C2">
        <w:rPr>
          <w:rFonts w:ascii="Consolas" w:hAnsi="Consolas"/>
          <w:b/>
          <w:color w:val="E06B08" w:themeColor="accent6" w:themeShade="BF"/>
        </w:rPr>
        <w:t xml:space="preserve">MIN_PRIORITY (1); </w:t>
      </w:r>
    </w:p>
    <w:p w14:paraId="0EE5DB2F" w14:textId="77777777" w:rsidR="003778C2" w:rsidRPr="003778C2" w:rsidRDefault="003778C2" w:rsidP="00B413EE">
      <w:pPr>
        <w:pStyle w:val="ListParagraph"/>
        <w:numPr>
          <w:ilvl w:val="0"/>
          <w:numId w:val="278"/>
        </w:numPr>
        <w:rPr>
          <w:rFonts w:ascii="Consolas" w:hAnsi="Consolas"/>
          <w:b/>
        </w:rPr>
      </w:pPr>
      <w:r w:rsidRPr="003778C2">
        <w:rPr>
          <w:rFonts w:ascii="Consolas" w:hAnsi="Consolas"/>
        </w:rPr>
        <w:t>public static final int</w:t>
      </w:r>
      <w:r w:rsidRPr="003778C2">
        <w:rPr>
          <w:rFonts w:ascii="Consolas" w:hAnsi="Consolas"/>
          <w:b/>
        </w:rPr>
        <w:t xml:space="preserve"> </w:t>
      </w:r>
      <w:r w:rsidRPr="003778C2">
        <w:rPr>
          <w:rFonts w:ascii="Consolas" w:hAnsi="Consolas"/>
          <w:b/>
          <w:color w:val="00B050"/>
        </w:rPr>
        <w:t>NORM_PRIORITY (5);</w:t>
      </w:r>
    </w:p>
    <w:p w14:paraId="23164EC0" w14:textId="77777777" w:rsidR="003778C2" w:rsidRPr="003778C2" w:rsidRDefault="003778C2" w:rsidP="00B413EE">
      <w:pPr>
        <w:pStyle w:val="ListParagraph"/>
        <w:numPr>
          <w:ilvl w:val="0"/>
          <w:numId w:val="278"/>
        </w:numPr>
        <w:rPr>
          <w:rFonts w:ascii="Consolas" w:hAnsi="Consolas"/>
          <w:color w:val="FF0000"/>
        </w:rPr>
      </w:pPr>
      <w:r w:rsidRPr="003778C2">
        <w:rPr>
          <w:rFonts w:ascii="Consolas" w:hAnsi="Consolas"/>
        </w:rPr>
        <w:t>public static final int</w:t>
      </w:r>
      <w:r w:rsidRPr="003778C2">
        <w:rPr>
          <w:rFonts w:ascii="Consolas" w:hAnsi="Consolas"/>
          <w:b/>
        </w:rPr>
        <w:t xml:space="preserve"> </w:t>
      </w:r>
      <w:r w:rsidRPr="003778C2">
        <w:rPr>
          <w:rFonts w:ascii="Consolas" w:hAnsi="Consolas"/>
          <w:b/>
          <w:color w:val="FF0000"/>
        </w:rPr>
        <w:t>MAX_PRIORITY (10);</w:t>
      </w:r>
    </w:p>
    <w:p w14:paraId="434CA6E4" w14:textId="618CE962" w:rsidR="00A67649" w:rsidRPr="0005639C" w:rsidRDefault="00A67649" w:rsidP="0005639C">
      <w:pPr>
        <w:pStyle w:val="Howitworks"/>
        <w:rPr>
          <w:sz w:val="20"/>
        </w:rPr>
      </w:pPr>
      <w:r w:rsidRPr="0005639C">
        <w:rPr>
          <w:sz w:val="20"/>
        </w:rPr>
        <w:t>Example</w:t>
      </w:r>
    </w:p>
    <w:p w14:paraId="6EAB45B4" w14:textId="54F06C04" w:rsidR="00A67649" w:rsidRDefault="00A67649" w:rsidP="00A67649">
      <w:pPr>
        <w:pStyle w:val="Output"/>
        <w:rPr>
          <w:color w:val="4C483D" w:themeColor="text2"/>
        </w:rPr>
      </w:pPr>
      <w:r>
        <w:rPr>
          <w:bCs/>
          <w:color w:val="7F0055"/>
        </w:rPr>
        <w:t>public</w:t>
      </w:r>
      <w:r>
        <w:t xml:space="preserve"> </w:t>
      </w:r>
      <w:r>
        <w:rPr>
          <w:bCs/>
          <w:color w:val="7F0055"/>
        </w:rPr>
        <w:t>class</w:t>
      </w:r>
      <w:r>
        <w:t xml:space="preserve"> ThreadPriority </w:t>
      </w:r>
      <w:r>
        <w:rPr>
          <w:bCs/>
          <w:color w:val="7F0055"/>
        </w:rPr>
        <w:t>extends</w:t>
      </w:r>
      <w:r>
        <w:t xml:space="preserve"> Thread{</w:t>
      </w:r>
    </w:p>
    <w:p w14:paraId="3B9DF22B" w14:textId="04E609F3" w:rsidR="00A67649" w:rsidRDefault="00A67649" w:rsidP="00A67649">
      <w:pPr>
        <w:pStyle w:val="Output"/>
        <w:rPr>
          <w:color w:val="4C483D" w:themeColor="text2"/>
        </w:rPr>
      </w:pPr>
      <w:r>
        <w:tab/>
      </w:r>
      <w:r>
        <w:rPr>
          <w:color w:val="646464"/>
        </w:rPr>
        <w:t>@Override</w:t>
      </w:r>
    </w:p>
    <w:p w14:paraId="35602520" w14:textId="68427C5F"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run() {</w:t>
      </w:r>
    </w:p>
    <w:p w14:paraId="447D1DBB" w14:textId="4C4AA1AE" w:rsidR="00A67649" w:rsidRDefault="00A67649" w:rsidP="00A67649">
      <w:pPr>
        <w:pStyle w:val="Output"/>
        <w:rPr>
          <w:color w:val="4C483D" w:themeColor="text2"/>
        </w:rPr>
      </w:pPr>
      <w:r>
        <w:tab/>
        <w:t xml:space="preserve">Thread </w:t>
      </w:r>
      <w:r>
        <w:rPr>
          <w:color w:val="6A3E3E"/>
        </w:rPr>
        <w:t>th</w:t>
      </w:r>
      <w:r>
        <w:t>= Thread.</w:t>
      </w:r>
      <w:r>
        <w:rPr>
          <w:i/>
          <w:iCs/>
        </w:rPr>
        <w:t>currentThread</w:t>
      </w:r>
      <w:r>
        <w:t>();</w:t>
      </w:r>
      <w:r>
        <w:tab/>
      </w:r>
    </w:p>
    <w:p w14:paraId="0EEA785C" w14:textId="0158B685" w:rsidR="00A67649" w:rsidRDefault="00A67649" w:rsidP="00A67649">
      <w:pPr>
        <w:pStyle w:val="Output"/>
        <w:rPr>
          <w:color w:val="4C483D" w:themeColor="text2"/>
        </w:rPr>
      </w:pPr>
      <w:r>
        <w:tab/>
        <w:t>System.</w:t>
      </w:r>
      <w:r>
        <w:rPr>
          <w:bCs/>
          <w:i/>
          <w:iCs/>
          <w:color w:val="0000C0"/>
        </w:rPr>
        <w:t>out</w:t>
      </w:r>
      <w:r>
        <w:t>.println(</w:t>
      </w:r>
      <w:r>
        <w:rPr>
          <w:color w:val="2A00FF"/>
        </w:rPr>
        <w:t>"Name :"</w:t>
      </w:r>
      <w:r>
        <w:t>+</w:t>
      </w:r>
      <w:r>
        <w:rPr>
          <w:color w:val="6A3E3E"/>
        </w:rPr>
        <w:t>th</w:t>
      </w:r>
      <w:r>
        <w:t>.getName() +</w:t>
      </w:r>
      <w:r>
        <w:rPr>
          <w:color w:val="2A00FF"/>
        </w:rPr>
        <w:t>"\t Priortity:"</w:t>
      </w:r>
      <w:r>
        <w:t>+</w:t>
      </w:r>
      <w:r>
        <w:rPr>
          <w:color w:val="6A3E3E"/>
        </w:rPr>
        <w:t>th</w:t>
      </w:r>
      <w:r>
        <w:t>.getPriority());</w:t>
      </w:r>
    </w:p>
    <w:p w14:paraId="54182AB3" w14:textId="77777777" w:rsidR="00A67649" w:rsidRDefault="00A67649" w:rsidP="00A67649">
      <w:pPr>
        <w:pStyle w:val="Output"/>
        <w:rPr>
          <w:color w:val="4C483D" w:themeColor="text2"/>
        </w:rPr>
      </w:pPr>
      <w:r>
        <w:tab/>
        <w:t>}</w:t>
      </w:r>
    </w:p>
    <w:p w14:paraId="3E2B0798"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13CF21A5" w14:textId="4C9FA49C" w:rsidR="00A67649" w:rsidRDefault="00A67649" w:rsidP="00A67649">
      <w:pPr>
        <w:pStyle w:val="Output"/>
        <w:rPr>
          <w:color w:val="4C483D" w:themeColor="text2"/>
        </w:rPr>
      </w:pPr>
      <w:r>
        <w:tab/>
      </w:r>
      <w:r>
        <w:tab/>
        <w:t xml:space="preserve">ThreadPriority </w:t>
      </w:r>
      <w:r>
        <w:rPr>
          <w:color w:val="6A3E3E"/>
        </w:rPr>
        <w:t>t1</w:t>
      </w:r>
      <w:r>
        <w:t xml:space="preserve"> = </w:t>
      </w:r>
      <w:r>
        <w:rPr>
          <w:bCs/>
          <w:color w:val="7F0055"/>
        </w:rPr>
        <w:t>new</w:t>
      </w:r>
      <w:r>
        <w:t xml:space="preserve"> ThreadPriority();</w:t>
      </w:r>
    </w:p>
    <w:p w14:paraId="0C4A7F1A" w14:textId="77777777" w:rsidR="00A67649" w:rsidRDefault="00A67649" w:rsidP="00A67649">
      <w:pPr>
        <w:pStyle w:val="Output"/>
        <w:rPr>
          <w:color w:val="4C483D" w:themeColor="text2"/>
        </w:rPr>
      </w:pPr>
      <w:r>
        <w:tab/>
      </w:r>
      <w:r>
        <w:tab/>
        <w:t xml:space="preserve">ThreadPriority </w:t>
      </w:r>
      <w:r>
        <w:rPr>
          <w:color w:val="6A3E3E"/>
        </w:rPr>
        <w:t>t2</w:t>
      </w:r>
      <w:r>
        <w:t xml:space="preserve"> = </w:t>
      </w:r>
      <w:r>
        <w:rPr>
          <w:bCs/>
          <w:color w:val="7F0055"/>
        </w:rPr>
        <w:t>new</w:t>
      </w:r>
      <w:r>
        <w:t xml:space="preserve"> ThreadPriority();</w:t>
      </w:r>
    </w:p>
    <w:p w14:paraId="20FAB8DA" w14:textId="72ABB790" w:rsidR="00A67649" w:rsidRDefault="00A67649" w:rsidP="00A67649">
      <w:pPr>
        <w:pStyle w:val="Output"/>
        <w:rPr>
          <w:color w:val="4C483D" w:themeColor="text2"/>
        </w:rPr>
      </w:pPr>
      <w:r>
        <w:tab/>
      </w:r>
      <w:r>
        <w:tab/>
        <w:t xml:space="preserve">ThreadPriority </w:t>
      </w:r>
      <w:r>
        <w:rPr>
          <w:color w:val="6A3E3E"/>
        </w:rPr>
        <w:t>t3</w:t>
      </w:r>
      <w:r>
        <w:t xml:space="preserve"> = </w:t>
      </w:r>
      <w:r>
        <w:rPr>
          <w:bCs/>
          <w:color w:val="7F0055"/>
        </w:rPr>
        <w:t>new</w:t>
      </w:r>
      <w:r>
        <w:t xml:space="preserve"> ThreadPriority();</w:t>
      </w:r>
    </w:p>
    <w:p w14:paraId="4D9243B5" w14:textId="5ACD0C55" w:rsidR="00A67649" w:rsidRDefault="00A67649" w:rsidP="00A67649">
      <w:pPr>
        <w:pStyle w:val="Output"/>
        <w:rPr>
          <w:color w:val="4C483D" w:themeColor="text2"/>
        </w:rPr>
      </w:pPr>
      <w:r>
        <w:tab/>
      </w:r>
      <w:r>
        <w:tab/>
      </w:r>
    </w:p>
    <w:p w14:paraId="7F3C5FA6" w14:textId="669FD446" w:rsidR="00A67649" w:rsidRDefault="00A67649" w:rsidP="00A67649">
      <w:pPr>
        <w:pStyle w:val="Output"/>
        <w:rPr>
          <w:color w:val="4C483D" w:themeColor="text2"/>
        </w:rPr>
      </w:pPr>
      <w:r>
        <w:tab/>
      </w:r>
      <w:r>
        <w:tab/>
      </w:r>
      <w:r>
        <w:rPr>
          <w:color w:val="6A3E3E"/>
        </w:rPr>
        <w:t>t1</w:t>
      </w:r>
      <w:r>
        <w:t>.setPriority(</w:t>
      </w:r>
      <w:r>
        <w:rPr>
          <w:bCs/>
          <w:i/>
          <w:iCs/>
          <w:color w:val="0000C0"/>
        </w:rPr>
        <w:t>MIN_PRIORITY</w:t>
      </w:r>
      <w:r>
        <w:t>);</w:t>
      </w:r>
    </w:p>
    <w:p w14:paraId="4A2E6EE5" w14:textId="78F030F8" w:rsidR="00A67649" w:rsidRDefault="00A67649" w:rsidP="00A67649">
      <w:pPr>
        <w:pStyle w:val="Output"/>
        <w:rPr>
          <w:color w:val="4C483D" w:themeColor="text2"/>
        </w:rPr>
      </w:pPr>
      <w:r>
        <w:tab/>
      </w:r>
      <w:r>
        <w:tab/>
      </w:r>
      <w:r>
        <w:rPr>
          <w:color w:val="6A3E3E"/>
        </w:rPr>
        <w:t>t2</w:t>
      </w:r>
      <w:r>
        <w:t>.setPriority(</w:t>
      </w:r>
      <w:r>
        <w:rPr>
          <w:bCs/>
          <w:i/>
          <w:iCs/>
          <w:color w:val="0000C0"/>
        </w:rPr>
        <w:t>NORM_PRIORITY</w:t>
      </w:r>
      <w:r>
        <w:t>);</w:t>
      </w:r>
    </w:p>
    <w:p w14:paraId="72613050" w14:textId="7B06B33A" w:rsidR="00A67649" w:rsidRDefault="00A67649" w:rsidP="00A67649">
      <w:pPr>
        <w:pStyle w:val="Output"/>
        <w:rPr>
          <w:color w:val="4C483D" w:themeColor="text2"/>
        </w:rPr>
      </w:pPr>
      <w:r>
        <w:tab/>
      </w:r>
      <w:r>
        <w:tab/>
      </w:r>
      <w:r>
        <w:rPr>
          <w:color w:val="6A3E3E"/>
        </w:rPr>
        <w:t>t3</w:t>
      </w:r>
      <w:r>
        <w:t>.setPriority(</w:t>
      </w:r>
      <w:r>
        <w:rPr>
          <w:bCs/>
          <w:i/>
          <w:iCs/>
          <w:color w:val="0000C0"/>
        </w:rPr>
        <w:t>MAX_PRIORITY</w:t>
      </w:r>
      <w:r>
        <w:t>);</w:t>
      </w:r>
    </w:p>
    <w:p w14:paraId="15876733" w14:textId="77777777" w:rsidR="00A67649" w:rsidRDefault="00A67649" w:rsidP="00A67649">
      <w:pPr>
        <w:pStyle w:val="Output"/>
        <w:rPr>
          <w:color w:val="4C483D" w:themeColor="text2"/>
        </w:rPr>
      </w:pPr>
      <w:r>
        <w:tab/>
      </w:r>
      <w:r>
        <w:tab/>
      </w:r>
    </w:p>
    <w:p w14:paraId="068EC601" w14:textId="5E7AC151" w:rsidR="00A67649" w:rsidRDefault="00A67649" w:rsidP="00A67649">
      <w:pPr>
        <w:pStyle w:val="Output"/>
        <w:rPr>
          <w:color w:val="4C483D" w:themeColor="text2"/>
        </w:rPr>
      </w:pPr>
      <w:r>
        <w:tab/>
      </w:r>
      <w:r>
        <w:tab/>
      </w:r>
      <w:r>
        <w:rPr>
          <w:color w:val="6A3E3E"/>
        </w:rPr>
        <w:t>t1</w:t>
      </w:r>
      <w:r>
        <w:t>.start();</w:t>
      </w:r>
    </w:p>
    <w:p w14:paraId="2E4EC9DD" w14:textId="792BFBEB" w:rsidR="00A67649" w:rsidRDefault="00A67649" w:rsidP="00A67649">
      <w:pPr>
        <w:pStyle w:val="Output"/>
        <w:rPr>
          <w:color w:val="4C483D" w:themeColor="text2"/>
        </w:rPr>
      </w:pPr>
      <w:r>
        <w:tab/>
      </w:r>
      <w:r>
        <w:tab/>
      </w:r>
      <w:r>
        <w:rPr>
          <w:color w:val="6A3E3E"/>
        </w:rPr>
        <w:t>t2</w:t>
      </w:r>
      <w:r>
        <w:t>.start();</w:t>
      </w:r>
    </w:p>
    <w:p w14:paraId="1FA2F14A" w14:textId="5CA0F98B" w:rsidR="00A67649" w:rsidRDefault="00A67649" w:rsidP="00A67649">
      <w:pPr>
        <w:pStyle w:val="Output"/>
        <w:rPr>
          <w:color w:val="4C483D" w:themeColor="text2"/>
        </w:rPr>
      </w:pPr>
      <w:r>
        <w:tab/>
      </w:r>
      <w:r>
        <w:tab/>
      </w:r>
      <w:r>
        <w:rPr>
          <w:color w:val="6A3E3E"/>
        </w:rPr>
        <w:t>t3</w:t>
      </w:r>
      <w:r>
        <w:t xml:space="preserve">.start(); </w:t>
      </w:r>
    </w:p>
    <w:p w14:paraId="490F5ABB" w14:textId="77777777" w:rsidR="00A67649" w:rsidRDefault="00A67649" w:rsidP="00A67649">
      <w:pPr>
        <w:pStyle w:val="Output"/>
        <w:rPr>
          <w:color w:val="4C483D" w:themeColor="text2"/>
        </w:rPr>
      </w:pPr>
      <w:r>
        <w:tab/>
        <w:t>}</w:t>
      </w:r>
    </w:p>
    <w:p w14:paraId="6D189046" w14:textId="24DF7B5B" w:rsidR="00A67649" w:rsidRDefault="00A67649" w:rsidP="00A67649">
      <w:pPr>
        <w:pStyle w:val="Output"/>
      </w:pPr>
      <w:r>
        <w:t>}</w:t>
      </w:r>
    </w:p>
    <w:p w14:paraId="6263AD30" w14:textId="77777777" w:rsidR="00A67649" w:rsidRDefault="00A67649" w:rsidP="00A67649">
      <w:pPr>
        <w:pStyle w:val="Output"/>
        <w:shd w:val="clear" w:color="auto" w:fill="000000" w:themeFill="text1"/>
      </w:pPr>
      <w:r>
        <w:t>Name :Thread-2</w:t>
      </w:r>
      <w:r>
        <w:tab/>
        <w:t xml:space="preserve"> Priortity:10</w:t>
      </w:r>
    </w:p>
    <w:p w14:paraId="24F7E9AC" w14:textId="6539DE9F" w:rsidR="00A67649" w:rsidRDefault="00A67649" w:rsidP="00A67649">
      <w:pPr>
        <w:pStyle w:val="Output"/>
        <w:shd w:val="clear" w:color="auto" w:fill="000000" w:themeFill="text1"/>
      </w:pPr>
      <w:r>
        <w:t>Name :Thread-1</w:t>
      </w:r>
      <w:r>
        <w:tab/>
        <w:t xml:space="preserve"> Priortity:5</w:t>
      </w:r>
    </w:p>
    <w:p w14:paraId="55CC4027" w14:textId="03E26DDB" w:rsidR="00A67649" w:rsidRDefault="00A67649" w:rsidP="00A67649">
      <w:pPr>
        <w:pStyle w:val="Output"/>
        <w:shd w:val="clear" w:color="auto" w:fill="000000" w:themeFill="text1"/>
      </w:pPr>
      <w:r>
        <w:t>Name :Thread-0</w:t>
      </w:r>
      <w:r>
        <w:tab/>
        <w:t xml:space="preserve"> Priortity:1</w:t>
      </w:r>
    </w:p>
    <w:p w14:paraId="17C5FBC0" w14:textId="4829066F" w:rsidR="00A67649" w:rsidRDefault="00A67649" w:rsidP="00BF06D3">
      <w:r>
        <w:t xml:space="preserve">Even though t1 starts first, it has </w:t>
      </w:r>
      <w:r>
        <w:rPr>
          <w:rFonts w:ascii="Consolas" w:hAnsi="Consolas" w:cs="Consolas"/>
          <w:b/>
          <w:bCs/>
          <w:i/>
          <w:iCs/>
          <w:color w:val="0000C0"/>
        </w:rPr>
        <w:t>MIN_PRIORITY</w:t>
      </w:r>
      <w:r w:rsidRPr="00B641FB">
        <w:t xml:space="preserve"> </w:t>
      </w:r>
      <w:r>
        <w:t xml:space="preserve">so, it executes last that to depends on JVM Specification </w:t>
      </w:r>
    </w:p>
    <w:p w14:paraId="2157B797" w14:textId="28E6BC80" w:rsidR="00A67649" w:rsidRDefault="00A67649" w:rsidP="00BF06D3"/>
    <w:p w14:paraId="3D2AD03B" w14:textId="05C4326F" w:rsidR="00A67649" w:rsidRDefault="00765CA8" w:rsidP="00A67649">
      <w:pPr>
        <w:pStyle w:val="Heading2"/>
      </w:pPr>
      <w:bookmarkStart w:id="90" w:name="_Toc461734632"/>
      <w:bookmarkStart w:id="91" w:name="_Toc94350648"/>
      <w:r>
        <w:rPr>
          <w:noProof/>
          <w:lang w:eastAsia="en-US"/>
        </w:rPr>
        <w:drawing>
          <wp:anchor distT="0" distB="0" distL="114300" distR="114300" simplePos="0" relativeHeight="251734016" behindDoc="0" locked="0" layoutInCell="1" allowOverlap="1" wp14:anchorId="56F74CA8" wp14:editId="37D76ACE">
            <wp:simplePos x="0" y="0"/>
            <wp:positionH relativeFrom="margin">
              <wp:posOffset>4375785</wp:posOffset>
            </wp:positionH>
            <wp:positionV relativeFrom="paragraph">
              <wp:posOffset>371284</wp:posOffset>
            </wp:positionV>
            <wp:extent cx="1567815" cy="214058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67815" cy="2140585"/>
                    </a:xfrm>
                    <a:prstGeom prst="rect">
                      <a:avLst/>
                    </a:prstGeom>
                  </pic:spPr>
                </pic:pic>
              </a:graphicData>
            </a:graphic>
          </wp:anchor>
        </w:drawing>
      </w:r>
      <w:r w:rsidR="00A67649" w:rsidRPr="00EB1F76">
        <w:t>Daemon Thread</w:t>
      </w:r>
      <w:bookmarkEnd w:id="90"/>
      <w:bookmarkEnd w:id="91"/>
    </w:p>
    <w:p w14:paraId="2E834000" w14:textId="5F16B901" w:rsidR="00A67649" w:rsidRDefault="00A67649" w:rsidP="00A67649">
      <w:pPr>
        <w:rPr>
          <w:b/>
        </w:rPr>
      </w:pPr>
      <w:r w:rsidRPr="00C65974">
        <w:rPr>
          <w:b/>
        </w:rPr>
        <w:t>Daemon thread</w:t>
      </w:r>
      <w:r>
        <w:t xml:space="preserve"> is a</w:t>
      </w:r>
      <w:r w:rsidRPr="00C65974">
        <w:t xml:space="preserve"> thread that provides services to the user thread</w:t>
      </w:r>
      <w:r>
        <w:t>.</w:t>
      </w:r>
      <w:r w:rsidRPr="00C65974">
        <w:t xml:space="preserve"> There are many java daemon threads running automatically </w:t>
      </w:r>
      <w:r w:rsidRPr="00C65974">
        <w:rPr>
          <w:b/>
        </w:rPr>
        <w:t>e.g. gc, finalizer etc</w:t>
      </w:r>
      <w:r>
        <w:rPr>
          <w:b/>
        </w:rPr>
        <w:t>.</w:t>
      </w:r>
      <w:r w:rsidRPr="00484A9D">
        <w:t xml:space="preserve"> JVM terminates </w:t>
      </w:r>
      <w:r w:rsidR="001824DC" w:rsidRPr="00484A9D">
        <w:t>these threads</w:t>
      </w:r>
      <w:r w:rsidRPr="00484A9D">
        <w:t xml:space="preserve"> automatically</w:t>
      </w:r>
      <w:r w:rsidRPr="00484A9D">
        <w:rPr>
          <w:b/>
        </w:rPr>
        <w:t>.</w:t>
      </w:r>
    </w:p>
    <w:p w14:paraId="4A5060BF" w14:textId="77777777" w:rsidR="00765CA8" w:rsidRDefault="00765CA8" w:rsidP="00765CA8"/>
    <w:p w14:paraId="1BA4D719" w14:textId="68F2EBE3" w:rsidR="008579AF" w:rsidRDefault="008579AF" w:rsidP="00765CA8">
      <w:pPr>
        <w:rPr>
          <w:noProof/>
          <w:lang w:eastAsia="en-US"/>
        </w:rPr>
      </w:pPr>
      <w:r>
        <w:t xml:space="preserve">We can see all daemon threads using </w:t>
      </w:r>
      <w:r w:rsidRPr="008579AF">
        <w:rPr>
          <w:b/>
        </w:rPr>
        <w:t>JConsole</w:t>
      </w:r>
      <w:r>
        <w:t xml:space="preserve">  </w:t>
      </w:r>
      <w:r w:rsidRPr="008579AF">
        <w:rPr>
          <w:rFonts w:ascii="Consolas" w:hAnsi="Consolas"/>
          <w:b/>
          <w:bCs/>
        </w:rPr>
        <w:t>(C:\ProgramFiles\Java\jdk1.8.0_45\bin\jconsole.exe)</w:t>
      </w:r>
      <w:r w:rsidRPr="008579AF">
        <w:rPr>
          <w:noProof/>
          <w:lang w:eastAsia="en-US"/>
        </w:rPr>
        <w:t xml:space="preserve"> </w:t>
      </w:r>
    </w:p>
    <w:p w14:paraId="00A072B3" w14:textId="116EA9F6" w:rsidR="00A67649" w:rsidRDefault="00A67649" w:rsidP="006F728B">
      <w:pPr>
        <w:pStyle w:val="ListParagraph"/>
        <w:numPr>
          <w:ilvl w:val="0"/>
          <w:numId w:val="78"/>
        </w:numPr>
        <w:rPr>
          <w:noProof/>
          <w:lang w:eastAsia="en-US"/>
        </w:rPr>
      </w:pPr>
      <w:r>
        <w:rPr>
          <w:noProof/>
          <w:lang w:eastAsia="en-US"/>
        </w:rPr>
        <w:t>It provides services to user threads for background supporting tasks. It has no role in life than to serve user threads.</w:t>
      </w:r>
    </w:p>
    <w:p w14:paraId="265CDE86" w14:textId="72BAAC02" w:rsidR="00A67649" w:rsidRDefault="00A67649" w:rsidP="006F728B">
      <w:pPr>
        <w:pStyle w:val="ListParagraph"/>
        <w:numPr>
          <w:ilvl w:val="0"/>
          <w:numId w:val="78"/>
        </w:numPr>
        <w:rPr>
          <w:noProof/>
          <w:lang w:eastAsia="en-US"/>
        </w:rPr>
      </w:pPr>
      <w:r>
        <w:rPr>
          <w:noProof/>
          <w:lang w:eastAsia="en-US"/>
        </w:rPr>
        <w:t>Its life depends on user threads.</w:t>
      </w:r>
    </w:p>
    <w:p w14:paraId="53D17593" w14:textId="5196EDBE" w:rsidR="00A67649" w:rsidRDefault="00A67649" w:rsidP="006F728B">
      <w:pPr>
        <w:pStyle w:val="ListParagraph"/>
        <w:numPr>
          <w:ilvl w:val="0"/>
          <w:numId w:val="78"/>
        </w:numPr>
        <w:rPr>
          <w:noProof/>
          <w:lang w:eastAsia="en-US"/>
        </w:rPr>
      </w:pPr>
      <w:r>
        <w:rPr>
          <w:noProof/>
          <w:lang w:eastAsia="en-US"/>
        </w:rPr>
        <w:t>It is a low priority thread.</w:t>
      </w:r>
    </w:p>
    <w:p w14:paraId="31903EF6" w14:textId="4F236A22" w:rsidR="008579AF" w:rsidRDefault="008579AF" w:rsidP="008579AF">
      <w:pPr>
        <w:ind w:left="360"/>
        <w:rPr>
          <w:noProof/>
          <w:lang w:eastAsia="en-US"/>
        </w:rPr>
      </w:pPr>
    </w:p>
    <w:p w14:paraId="262B67F8" w14:textId="77777777" w:rsidR="008579AF" w:rsidRDefault="008579AF" w:rsidP="008579AF">
      <w:pPr>
        <w:rPr>
          <w:noProof/>
          <w:lang w:eastAsia="en-US"/>
        </w:rPr>
      </w:pPr>
    </w:p>
    <w:p w14:paraId="259864E7" w14:textId="77777777" w:rsidR="00A67649" w:rsidRDefault="00A67649" w:rsidP="00AD751E">
      <w:pPr>
        <w:rPr>
          <w:noProof/>
          <w:lang w:eastAsia="en-US"/>
        </w:rPr>
      </w:pPr>
      <w:r>
        <w:rPr>
          <w:noProof/>
          <w:lang w:eastAsia="en-US"/>
        </w:rPr>
        <w:t>We have two methods to dealing the Demon Threads</w:t>
      </w:r>
    </w:p>
    <w:p w14:paraId="6263C1A4" w14:textId="5D96CAD3" w:rsidR="00A67649" w:rsidRDefault="00A67649" w:rsidP="00B413EE">
      <w:pPr>
        <w:pStyle w:val="ListParagraph"/>
        <w:numPr>
          <w:ilvl w:val="0"/>
          <w:numId w:val="245"/>
        </w:numPr>
        <w:rPr>
          <w:noProof/>
          <w:lang w:eastAsia="en-US"/>
        </w:rPr>
      </w:pPr>
      <w:r w:rsidRPr="009A235E">
        <w:rPr>
          <w:b/>
          <w:noProof/>
          <w:lang w:eastAsia="en-US"/>
        </w:rPr>
        <w:t>public void setDaemon(boolean status)</w:t>
      </w:r>
      <w:r>
        <w:rPr>
          <w:noProof/>
          <w:lang w:eastAsia="en-US"/>
        </w:rPr>
        <w:t xml:space="preserve"> : set’s</w:t>
      </w:r>
      <w:r w:rsidR="00B27B97">
        <w:rPr>
          <w:noProof/>
          <w:lang w:eastAsia="en-US"/>
        </w:rPr>
        <w:t xml:space="preserve"> </w:t>
      </w:r>
      <w:r w:rsidRPr="00C674D2">
        <w:rPr>
          <w:noProof/>
          <w:lang w:eastAsia="en-US"/>
        </w:rPr>
        <w:t>current thread as daemon thread</w:t>
      </w:r>
      <w:r w:rsidR="00797D03">
        <w:rPr>
          <w:noProof/>
          <w:lang w:eastAsia="en-US"/>
        </w:rPr>
        <w:t>.</w:t>
      </w:r>
    </w:p>
    <w:p w14:paraId="2808949C" w14:textId="3D4153D4" w:rsidR="00A67649" w:rsidRDefault="00A67649" w:rsidP="00B413EE">
      <w:pPr>
        <w:pStyle w:val="ListParagraph"/>
        <w:numPr>
          <w:ilvl w:val="0"/>
          <w:numId w:val="245"/>
        </w:numPr>
        <w:rPr>
          <w:noProof/>
          <w:lang w:eastAsia="en-US"/>
        </w:rPr>
      </w:pPr>
      <w:r w:rsidRPr="009A235E">
        <w:rPr>
          <w:b/>
          <w:noProof/>
          <w:lang w:eastAsia="en-US"/>
        </w:rPr>
        <w:t>public boolean isDaemon()</w:t>
      </w:r>
      <w:r>
        <w:rPr>
          <w:noProof/>
          <w:lang w:eastAsia="en-US"/>
        </w:rPr>
        <w:tab/>
      </w:r>
      <w:r>
        <w:rPr>
          <w:noProof/>
          <w:lang w:eastAsia="en-US"/>
        </w:rPr>
        <w:tab/>
        <w:t xml:space="preserve">: </w:t>
      </w:r>
      <w:r w:rsidRPr="00C674D2">
        <w:rPr>
          <w:noProof/>
          <w:lang w:eastAsia="en-US"/>
        </w:rPr>
        <w:t>is used to check that current is daemon.</w:t>
      </w:r>
    </w:p>
    <w:p w14:paraId="0E39B4A0" w14:textId="16E87AE4" w:rsidR="006F2911" w:rsidRDefault="006F2911" w:rsidP="006F2911">
      <w:pPr>
        <w:rPr>
          <w:noProof/>
          <w:lang w:eastAsia="en-US"/>
        </w:rPr>
      </w:pPr>
    </w:p>
    <w:p w14:paraId="6FBF4176" w14:textId="77777777" w:rsidR="006F2911" w:rsidRDefault="006F2911" w:rsidP="006F2911">
      <w:pPr>
        <w:rPr>
          <w:noProof/>
          <w:lang w:eastAsia="en-US"/>
        </w:rPr>
      </w:pPr>
    </w:p>
    <w:p w14:paraId="6C39EAF4" w14:textId="2F3F05EA" w:rsidR="00A67649" w:rsidRPr="00E27870" w:rsidRDefault="00A67649" w:rsidP="00AD751E">
      <w:pPr>
        <w:pStyle w:val="Howitworks"/>
        <w:rPr>
          <w:noProof/>
          <w:sz w:val="18"/>
          <w:szCs w:val="16"/>
          <w:lang w:eastAsia="en-US"/>
        </w:rPr>
      </w:pPr>
      <w:r w:rsidRPr="00E27870">
        <w:rPr>
          <w:noProof/>
          <w:sz w:val="18"/>
          <w:szCs w:val="16"/>
          <w:lang w:eastAsia="en-US"/>
        </w:rPr>
        <w:lastRenderedPageBreak/>
        <w:t>Example</w:t>
      </w:r>
    </w:p>
    <w:p w14:paraId="04F77B05" w14:textId="7A1FC114" w:rsidR="00A67649" w:rsidRDefault="00A67649" w:rsidP="00A67649">
      <w:pPr>
        <w:pStyle w:val="Output"/>
        <w:rPr>
          <w:color w:val="4C483D" w:themeColor="text2"/>
        </w:rPr>
      </w:pPr>
      <w:r>
        <w:rPr>
          <w:bCs/>
          <w:color w:val="7F0055"/>
        </w:rPr>
        <w:t>public</w:t>
      </w:r>
      <w:r>
        <w:t xml:space="preserve"> </w:t>
      </w:r>
      <w:r>
        <w:rPr>
          <w:bCs/>
          <w:color w:val="7F0055"/>
        </w:rPr>
        <w:t>class</w:t>
      </w:r>
      <w:r>
        <w:t xml:space="preserve"> DemonEx </w:t>
      </w:r>
      <w:r>
        <w:rPr>
          <w:bCs/>
          <w:color w:val="7F0055"/>
        </w:rPr>
        <w:t>extends</w:t>
      </w:r>
      <w:r>
        <w:t xml:space="preserve"> Thread {</w:t>
      </w:r>
    </w:p>
    <w:p w14:paraId="4F53A71B" w14:textId="3D702762"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run() {</w:t>
      </w:r>
    </w:p>
    <w:p w14:paraId="573EA33B" w14:textId="77777777" w:rsidR="00A67649" w:rsidRDefault="00A67649" w:rsidP="00A67649">
      <w:pPr>
        <w:pStyle w:val="Output"/>
        <w:rPr>
          <w:color w:val="4C483D" w:themeColor="text2"/>
        </w:rPr>
      </w:pPr>
      <w:r>
        <w:tab/>
      </w:r>
      <w:r>
        <w:tab/>
        <w:t xml:space="preserve">Thread </w:t>
      </w:r>
      <w:r>
        <w:rPr>
          <w:color w:val="6A3E3E"/>
        </w:rPr>
        <w:t>th</w:t>
      </w:r>
      <w:r>
        <w:t xml:space="preserve"> = Thread.</w:t>
      </w:r>
      <w:r>
        <w:rPr>
          <w:i/>
          <w:iCs/>
        </w:rPr>
        <w:t>currentThread</w:t>
      </w:r>
      <w:r>
        <w:t>();</w:t>
      </w:r>
    </w:p>
    <w:p w14:paraId="1908E1E8" w14:textId="77777777" w:rsidR="00A67649" w:rsidRDefault="00A67649" w:rsidP="00A67649">
      <w:pPr>
        <w:pStyle w:val="Output"/>
        <w:rPr>
          <w:color w:val="4C483D" w:themeColor="text2"/>
        </w:rPr>
      </w:pPr>
      <w:r>
        <w:tab/>
      </w:r>
      <w:r>
        <w:tab/>
      </w:r>
      <w:r>
        <w:rPr>
          <w:bCs/>
          <w:color w:val="7F0055"/>
        </w:rPr>
        <w:t>if</w:t>
      </w:r>
      <w:r>
        <w:t xml:space="preserve"> (</w:t>
      </w:r>
      <w:r>
        <w:rPr>
          <w:color w:val="6A3E3E"/>
        </w:rPr>
        <w:t>th</w:t>
      </w:r>
      <w:r>
        <w:t>.isDaemon()) {</w:t>
      </w:r>
    </w:p>
    <w:p w14:paraId="04CF4219" w14:textId="77777777" w:rsidR="00A67649" w:rsidRDefault="00A67649" w:rsidP="00A67649">
      <w:pPr>
        <w:pStyle w:val="Output"/>
        <w:rPr>
          <w:color w:val="4C483D" w:themeColor="text2"/>
        </w:rPr>
      </w:pPr>
      <w:r>
        <w:tab/>
      </w:r>
      <w:r>
        <w:tab/>
      </w:r>
      <w:r>
        <w:tab/>
        <w:t>System.</w:t>
      </w:r>
      <w:r>
        <w:rPr>
          <w:bCs/>
          <w:i/>
          <w:iCs/>
          <w:color w:val="0000C0"/>
        </w:rPr>
        <w:t>out</w:t>
      </w:r>
      <w:r>
        <w:t>.println(</w:t>
      </w:r>
      <w:r>
        <w:rPr>
          <w:color w:val="2A00FF"/>
        </w:rPr>
        <w:t>"DEMON THREAD "</w:t>
      </w:r>
      <w:r>
        <w:t xml:space="preserve"> + </w:t>
      </w:r>
      <w:r>
        <w:rPr>
          <w:color w:val="6A3E3E"/>
        </w:rPr>
        <w:t>th</w:t>
      </w:r>
      <w:r>
        <w:t>.getName());</w:t>
      </w:r>
    </w:p>
    <w:p w14:paraId="1E277121" w14:textId="77777777" w:rsidR="00A67649" w:rsidRDefault="00A67649" w:rsidP="00A67649">
      <w:pPr>
        <w:pStyle w:val="Output"/>
        <w:rPr>
          <w:color w:val="4C483D" w:themeColor="text2"/>
        </w:rPr>
      </w:pPr>
      <w:r>
        <w:tab/>
      </w:r>
      <w:r>
        <w:tab/>
        <w:t xml:space="preserve">} </w:t>
      </w:r>
      <w:r>
        <w:rPr>
          <w:bCs/>
          <w:color w:val="7F0055"/>
        </w:rPr>
        <w:t>else</w:t>
      </w:r>
      <w:r>
        <w:t xml:space="preserve"> {</w:t>
      </w:r>
    </w:p>
    <w:p w14:paraId="6A2BD3BB" w14:textId="77777777" w:rsidR="00A67649" w:rsidRDefault="00A67649" w:rsidP="00A67649">
      <w:pPr>
        <w:pStyle w:val="Output"/>
        <w:rPr>
          <w:color w:val="4C483D" w:themeColor="text2"/>
        </w:rPr>
      </w:pPr>
      <w:r>
        <w:tab/>
      </w:r>
      <w:r>
        <w:tab/>
      </w:r>
      <w:r>
        <w:tab/>
        <w:t>System.</w:t>
      </w:r>
      <w:r>
        <w:rPr>
          <w:bCs/>
          <w:i/>
          <w:iCs/>
          <w:color w:val="0000C0"/>
        </w:rPr>
        <w:t>out</w:t>
      </w:r>
      <w:r>
        <w:t>.println(</w:t>
      </w:r>
      <w:r>
        <w:rPr>
          <w:color w:val="2A00FF"/>
        </w:rPr>
        <w:t>"NORMAL THREAD "</w:t>
      </w:r>
      <w:r>
        <w:t xml:space="preserve"> + </w:t>
      </w:r>
      <w:r>
        <w:rPr>
          <w:color w:val="6A3E3E"/>
        </w:rPr>
        <w:t>th</w:t>
      </w:r>
      <w:r>
        <w:t>.getName());</w:t>
      </w:r>
    </w:p>
    <w:p w14:paraId="2E66977C" w14:textId="77777777" w:rsidR="00A67649" w:rsidRDefault="00A67649" w:rsidP="00A67649">
      <w:pPr>
        <w:pStyle w:val="Output"/>
        <w:rPr>
          <w:color w:val="4C483D" w:themeColor="text2"/>
        </w:rPr>
      </w:pPr>
      <w:r>
        <w:tab/>
      </w:r>
      <w:r>
        <w:tab/>
        <w:t>}</w:t>
      </w:r>
    </w:p>
    <w:p w14:paraId="70E4C9F3" w14:textId="3EE7CDDB" w:rsidR="00A67649" w:rsidRDefault="00A67649" w:rsidP="00A67649">
      <w:pPr>
        <w:pStyle w:val="Output"/>
        <w:rPr>
          <w:color w:val="4C483D" w:themeColor="text2"/>
        </w:rPr>
      </w:pPr>
      <w:r>
        <w:tab/>
        <w:t>}</w:t>
      </w:r>
    </w:p>
    <w:p w14:paraId="14246AB0"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541D9BB5" w14:textId="77777777" w:rsidR="00A67649" w:rsidRDefault="00A67649" w:rsidP="00A67649">
      <w:pPr>
        <w:pStyle w:val="Output"/>
        <w:rPr>
          <w:color w:val="4C483D" w:themeColor="text2"/>
        </w:rPr>
      </w:pPr>
      <w:r>
        <w:tab/>
      </w:r>
      <w:r>
        <w:tab/>
        <w:t xml:space="preserve">DemonEx </w:t>
      </w:r>
      <w:r>
        <w:rPr>
          <w:color w:val="6A3E3E"/>
        </w:rPr>
        <w:t>t1</w:t>
      </w:r>
      <w:r>
        <w:t xml:space="preserve"> = </w:t>
      </w:r>
      <w:r>
        <w:rPr>
          <w:bCs/>
          <w:color w:val="7F0055"/>
        </w:rPr>
        <w:t>new</w:t>
      </w:r>
      <w:r>
        <w:t xml:space="preserve"> DemonEx();</w:t>
      </w:r>
    </w:p>
    <w:p w14:paraId="0EEB4A52" w14:textId="77777777" w:rsidR="00A67649" w:rsidRDefault="00A67649" w:rsidP="00A67649">
      <w:pPr>
        <w:pStyle w:val="Output"/>
        <w:rPr>
          <w:color w:val="4C483D" w:themeColor="text2"/>
        </w:rPr>
      </w:pPr>
      <w:r>
        <w:tab/>
      </w:r>
      <w:r>
        <w:tab/>
        <w:t xml:space="preserve">DemonEx </w:t>
      </w:r>
      <w:r>
        <w:rPr>
          <w:color w:val="6A3E3E"/>
        </w:rPr>
        <w:t>t2</w:t>
      </w:r>
      <w:r>
        <w:t xml:space="preserve"> = </w:t>
      </w:r>
      <w:r>
        <w:rPr>
          <w:bCs/>
          <w:color w:val="7F0055"/>
        </w:rPr>
        <w:t>new</w:t>
      </w:r>
      <w:r>
        <w:t xml:space="preserve"> DemonEx();</w:t>
      </w:r>
    </w:p>
    <w:p w14:paraId="738EDDEA" w14:textId="77777777" w:rsidR="00A67649" w:rsidRDefault="00A67649" w:rsidP="00A67649">
      <w:pPr>
        <w:pStyle w:val="Output"/>
        <w:rPr>
          <w:color w:val="4C483D" w:themeColor="text2"/>
        </w:rPr>
      </w:pPr>
    </w:p>
    <w:p w14:paraId="4AE447B4" w14:textId="77777777" w:rsidR="00A67649" w:rsidRDefault="00A67649" w:rsidP="00A67649">
      <w:pPr>
        <w:pStyle w:val="Output"/>
        <w:rPr>
          <w:color w:val="4C483D" w:themeColor="text2"/>
        </w:rPr>
      </w:pPr>
      <w:r>
        <w:tab/>
      </w:r>
      <w:r>
        <w:tab/>
      </w:r>
      <w:r>
        <w:rPr>
          <w:color w:val="6A3E3E"/>
        </w:rPr>
        <w:t>t1</w:t>
      </w:r>
      <w:r>
        <w:t>.setDaemon(</w:t>
      </w:r>
      <w:r>
        <w:rPr>
          <w:bCs/>
          <w:color w:val="7F0055"/>
        </w:rPr>
        <w:t>true</w:t>
      </w:r>
      <w:r>
        <w:t>);</w:t>
      </w:r>
    </w:p>
    <w:p w14:paraId="329F9B3C" w14:textId="77777777" w:rsidR="00A67649" w:rsidRDefault="00A67649" w:rsidP="00A67649">
      <w:pPr>
        <w:pStyle w:val="Output"/>
        <w:rPr>
          <w:color w:val="4C483D" w:themeColor="text2"/>
        </w:rPr>
      </w:pPr>
      <w:r>
        <w:tab/>
      </w:r>
      <w:r>
        <w:tab/>
      </w:r>
      <w:r>
        <w:rPr>
          <w:color w:val="6A3E3E"/>
        </w:rPr>
        <w:t>t1</w:t>
      </w:r>
      <w:r>
        <w:t>.start();</w:t>
      </w:r>
    </w:p>
    <w:p w14:paraId="30131448" w14:textId="77777777" w:rsidR="00A67649" w:rsidRDefault="00A67649" w:rsidP="00A67649">
      <w:pPr>
        <w:pStyle w:val="Output"/>
        <w:rPr>
          <w:color w:val="4C483D" w:themeColor="text2"/>
        </w:rPr>
      </w:pPr>
      <w:r>
        <w:tab/>
      </w:r>
      <w:r>
        <w:tab/>
      </w:r>
      <w:r>
        <w:rPr>
          <w:color w:val="6A3E3E"/>
        </w:rPr>
        <w:t>t2</w:t>
      </w:r>
      <w:r>
        <w:t>.start();</w:t>
      </w:r>
    </w:p>
    <w:p w14:paraId="66FDCC92" w14:textId="77777777" w:rsidR="00A67649" w:rsidRDefault="00A67649" w:rsidP="00A67649">
      <w:pPr>
        <w:pStyle w:val="Output"/>
        <w:rPr>
          <w:color w:val="4C483D" w:themeColor="text2"/>
        </w:rPr>
      </w:pPr>
      <w:r>
        <w:tab/>
        <w:t>}</w:t>
      </w:r>
    </w:p>
    <w:p w14:paraId="319DE2A5" w14:textId="77777777" w:rsidR="00A67649" w:rsidRDefault="00A67649" w:rsidP="00A67649">
      <w:pPr>
        <w:pStyle w:val="Output"/>
        <w:rPr>
          <w:color w:val="4C483D" w:themeColor="text2"/>
        </w:rPr>
      </w:pPr>
      <w:r>
        <w:t>}</w:t>
      </w:r>
    </w:p>
    <w:p w14:paraId="110C931C" w14:textId="77777777" w:rsidR="00A67649" w:rsidRDefault="00A67649" w:rsidP="00A67649">
      <w:pPr>
        <w:pStyle w:val="Output"/>
        <w:shd w:val="clear" w:color="auto" w:fill="000000" w:themeFill="text1"/>
        <w:rPr>
          <w:noProof/>
          <w:lang w:eastAsia="en-US"/>
        </w:rPr>
      </w:pPr>
      <w:r>
        <w:rPr>
          <w:noProof/>
          <w:lang w:eastAsia="en-US"/>
        </w:rPr>
        <w:t>DEMON THREAD Thread-0</w:t>
      </w:r>
    </w:p>
    <w:p w14:paraId="2A74515F" w14:textId="77777777" w:rsidR="00A67649" w:rsidRDefault="00A67649" w:rsidP="00A67649">
      <w:pPr>
        <w:pStyle w:val="Output"/>
        <w:shd w:val="clear" w:color="auto" w:fill="000000" w:themeFill="text1"/>
        <w:rPr>
          <w:noProof/>
          <w:lang w:eastAsia="en-US"/>
        </w:rPr>
      </w:pPr>
      <w:r>
        <w:rPr>
          <w:noProof/>
          <w:lang w:eastAsia="en-US"/>
        </w:rPr>
        <w:t>NORMAL THREAD Thread-1</w:t>
      </w:r>
    </w:p>
    <w:p w14:paraId="4B6265D4" w14:textId="77777777" w:rsidR="00A67649" w:rsidRDefault="00A67649" w:rsidP="00A67649">
      <w:pPr>
        <w:rPr>
          <w:noProof/>
          <w:lang w:eastAsia="en-US"/>
        </w:rPr>
      </w:pPr>
    </w:p>
    <w:p w14:paraId="18E95853" w14:textId="77777777" w:rsidR="00A67649" w:rsidRDefault="00A67649" w:rsidP="00A67649">
      <w:pPr>
        <w:rPr>
          <w:noProof/>
          <w:lang w:eastAsia="en-US"/>
        </w:rPr>
      </w:pPr>
      <w:r w:rsidRPr="00B73F70">
        <w:rPr>
          <w:noProof/>
          <w:lang w:eastAsia="en-US"/>
        </w:rPr>
        <w:t xml:space="preserve">If you want to make a user thread as Daemon, </w:t>
      </w:r>
      <w:r w:rsidRPr="00653A7C">
        <w:rPr>
          <w:b/>
          <w:noProof/>
          <w:lang w:eastAsia="en-US"/>
        </w:rPr>
        <w:t>it must not be started</w:t>
      </w:r>
      <w:r w:rsidRPr="00B73F70">
        <w:rPr>
          <w:noProof/>
          <w:lang w:eastAsia="en-US"/>
        </w:rPr>
        <w:t xml:space="preserve"> otherwise it will throw </w:t>
      </w:r>
      <w:r w:rsidRPr="00653A7C">
        <w:rPr>
          <w:b/>
          <w:noProof/>
          <w:color w:val="FF0000"/>
          <w:lang w:eastAsia="en-US"/>
        </w:rPr>
        <w:t>IllegalThreadStateException</w:t>
      </w:r>
    </w:p>
    <w:p w14:paraId="4AEE279E" w14:textId="77777777" w:rsidR="00A67649" w:rsidRDefault="00A67649" w:rsidP="00A67649">
      <w:pPr>
        <w:pStyle w:val="Output"/>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2D72AC78" w14:textId="77777777" w:rsidR="00A67649" w:rsidRDefault="00A67649" w:rsidP="00A67649">
      <w:pPr>
        <w:pStyle w:val="Output"/>
        <w:rPr>
          <w:color w:val="4C483D" w:themeColor="text2"/>
        </w:rPr>
      </w:pPr>
      <w:r>
        <w:tab/>
      </w:r>
      <w:r>
        <w:tab/>
        <w:t xml:space="preserve">DemonEx </w:t>
      </w:r>
      <w:r>
        <w:rPr>
          <w:color w:val="6A3E3E"/>
        </w:rPr>
        <w:t>t1</w:t>
      </w:r>
      <w:r>
        <w:t xml:space="preserve"> = </w:t>
      </w:r>
      <w:r>
        <w:rPr>
          <w:bCs/>
          <w:color w:val="7F0055"/>
        </w:rPr>
        <w:t>new</w:t>
      </w:r>
      <w:r>
        <w:t xml:space="preserve"> DemonEx();</w:t>
      </w:r>
    </w:p>
    <w:p w14:paraId="234F49CB" w14:textId="77777777" w:rsidR="00A67649" w:rsidRDefault="00A67649" w:rsidP="00A67649">
      <w:pPr>
        <w:pStyle w:val="Output"/>
        <w:rPr>
          <w:color w:val="4C483D" w:themeColor="text2"/>
        </w:rPr>
      </w:pPr>
      <w:r>
        <w:tab/>
      </w:r>
      <w:r>
        <w:tab/>
        <w:t xml:space="preserve">DemonEx </w:t>
      </w:r>
      <w:r>
        <w:rPr>
          <w:color w:val="6A3E3E"/>
        </w:rPr>
        <w:t>t2</w:t>
      </w:r>
      <w:r>
        <w:t xml:space="preserve"> = </w:t>
      </w:r>
      <w:r>
        <w:rPr>
          <w:bCs/>
          <w:color w:val="7F0055"/>
        </w:rPr>
        <w:t>new</w:t>
      </w:r>
      <w:r>
        <w:t xml:space="preserve"> DemonEx();</w:t>
      </w:r>
    </w:p>
    <w:p w14:paraId="33CEAE30" w14:textId="77777777" w:rsidR="00A67649" w:rsidRDefault="00A67649" w:rsidP="00A67649">
      <w:pPr>
        <w:pStyle w:val="Output"/>
        <w:rPr>
          <w:color w:val="4C483D" w:themeColor="text2"/>
        </w:rPr>
      </w:pPr>
      <w:r>
        <w:tab/>
      </w:r>
      <w:r>
        <w:tab/>
      </w:r>
      <w:r>
        <w:rPr>
          <w:color w:val="6A3E3E"/>
        </w:rPr>
        <w:t>t1</w:t>
      </w:r>
      <w:r>
        <w:t>.start();</w:t>
      </w:r>
    </w:p>
    <w:p w14:paraId="1AFD3F2E" w14:textId="77777777" w:rsidR="00A67649" w:rsidRDefault="00A67649" w:rsidP="00A67649">
      <w:pPr>
        <w:pStyle w:val="Output"/>
        <w:rPr>
          <w:color w:val="4C483D" w:themeColor="text2"/>
        </w:rPr>
      </w:pPr>
      <w:r>
        <w:tab/>
      </w:r>
      <w:r>
        <w:tab/>
      </w:r>
      <w:r>
        <w:rPr>
          <w:color w:val="6A3E3E"/>
        </w:rPr>
        <w:t>t1</w:t>
      </w:r>
      <w:r>
        <w:t>.setDaemon(</w:t>
      </w:r>
      <w:r>
        <w:rPr>
          <w:bCs/>
          <w:color w:val="7F0055"/>
        </w:rPr>
        <w:t>true</w:t>
      </w:r>
      <w:r>
        <w:t>);</w:t>
      </w:r>
      <w:r>
        <w:tab/>
      </w:r>
      <w:r>
        <w:tab/>
      </w:r>
    </w:p>
    <w:p w14:paraId="006D9617" w14:textId="77777777" w:rsidR="00A67649" w:rsidRDefault="00A67649" w:rsidP="00A67649">
      <w:pPr>
        <w:pStyle w:val="Output"/>
        <w:rPr>
          <w:color w:val="4C483D" w:themeColor="text2"/>
        </w:rPr>
      </w:pPr>
      <w:r>
        <w:tab/>
      </w:r>
      <w:r>
        <w:tab/>
      </w:r>
      <w:r>
        <w:rPr>
          <w:color w:val="6A3E3E"/>
        </w:rPr>
        <w:t>t2</w:t>
      </w:r>
      <w:r>
        <w:t>.start();</w:t>
      </w:r>
    </w:p>
    <w:p w14:paraId="0723A3AF" w14:textId="77777777" w:rsidR="00A67649" w:rsidRDefault="00A67649" w:rsidP="00A67649">
      <w:pPr>
        <w:pStyle w:val="Output"/>
        <w:rPr>
          <w:noProof/>
          <w:lang w:eastAsia="en-US"/>
        </w:rPr>
      </w:pPr>
      <w:r>
        <w:tab/>
        <w:t>}</w:t>
      </w:r>
    </w:p>
    <w:p w14:paraId="7D4B344F" w14:textId="77777777" w:rsidR="00A67649" w:rsidRDefault="00A67649" w:rsidP="00A67649">
      <w:pPr>
        <w:pStyle w:val="Output"/>
        <w:shd w:val="clear" w:color="auto" w:fill="000000" w:themeFill="text1"/>
        <w:rPr>
          <w:color w:val="4C483D" w:themeColor="text2"/>
        </w:rPr>
      </w:pPr>
      <w:r>
        <w:rPr>
          <w:color w:val="FF0000"/>
        </w:rPr>
        <w:t xml:space="preserve">Exception in thread "main" </w:t>
      </w:r>
      <w:r>
        <w:t>java.lang.IllegalThreadStateException</w:t>
      </w:r>
    </w:p>
    <w:p w14:paraId="4922A7D5" w14:textId="77777777" w:rsidR="00A67649" w:rsidRDefault="00A67649" w:rsidP="00A67649">
      <w:pPr>
        <w:pStyle w:val="Output"/>
        <w:shd w:val="clear" w:color="auto" w:fill="000000" w:themeFill="text1"/>
        <w:rPr>
          <w:color w:val="4C483D" w:themeColor="text2"/>
        </w:rPr>
      </w:pPr>
      <w:r>
        <w:rPr>
          <w:color w:val="FF0000"/>
        </w:rPr>
        <w:tab/>
        <w:t>at java.lang.Thread.setDaemon(</w:t>
      </w:r>
      <w:r>
        <w:t>Thread.java:1352</w:t>
      </w:r>
      <w:r>
        <w:rPr>
          <w:color w:val="FF0000"/>
        </w:rPr>
        <w:t>)</w:t>
      </w:r>
    </w:p>
    <w:p w14:paraId="518D729D" w14:textId="1A1852D4" w:rsidR="00A67649" w:rsidRDefault="00A67649" w:rsidP="00A67649">
      <w:pPr>
        <w:pStyle w:val="Output"/>
        <w:shd w:val="clear" w:color="auto" w:fill="000000" w:themeFill="text1"/>
        <w:rPr>
          <w:color w:val="FF0000"/>
        </w:rPr>
      </w:pPr>
      <w:r>
        <w:rPr>
          <w:color w:val="FF0000"/>
        </w:rPr>
        <w:tab/>
        <w:t>at threads.DemonEx.main(</w:t>
      </w:r>
      <w:r>
        <w:t>DemonEx.java:18</w:t>
      </w:r>
      <w:r>
        <w:rPr>
          <w:color w:val="FF0000"/>
        </w:rPr>
        <w:t>)</w:t>
      </w:r>
    </w:p>
    <w:p w14:paraId="322E5EE4" w14:textId="1FD2C058" w:rsidR="00B00EDB" w:rsidRDefault="00B00EDB" w:rsidP="00B00EDB">
      <w:pPr>
        <w:rPr>
          <w:noProof/>
          <w:lang w:eastAsia="en-US"/>
        </w:rPr>
      </w:pPr>
    </w:p>
    <w:p w14:paraId="7329BDBE" w14:textId="77777777" w:rsidR="00E27870" w:rsidRDefault="00E27870" w:rsidP="00E27870">
      <w:pPr>
        <w:spacing w:line="240" w:lineRule="auto"/>
        <w:rPr>
          <w:noProof/>
          <w:lang w:eastAsia="en-US"/>
        </w:rPr>
      </w:pPr>
    </w:p>
    <w:p w14:paraId="3A72E1E1" w14:textId="77777777" w:rsidR="00A67649" w:rsidRDefault="00A67649" w:rsidP="00E27870">
      <w:pPr>
        <w:pStyle w:val="Heading2"/>
        <w:spacing w:after="0"/>
        <w:rPr>
          <w:noProof/>
          <w:lang w:eastAsia="en-US"/>
        </w:rPr>
      </w:pPr>
      <w:bookmarkStart w:id="92" w:name="_Toc461734633"/>
      <w:bookmarkStart w:id="93" w:name="_Toc94350649"/>
      <w:r>
        <w:rPr>
          <w:noProof/>
          <w:lang w:eastAsia="en-US"/>
        </w:rPr>
        <w:t>Thread Group</w:t>
      </w:r>
      <w:bookmarkEnd w:id="92"/>
      <w:bookmarkEnd w:id="93"/>
    </w:p>
    <w:p w14:paraId="64503D58" w14:textId="17889C58" w:rsidR="00A67649" w:rsidRDefault="00A67649" w:rsidP="00B00EDB">
      <w:pPr>
        <w:spacing w:line="240" w:lineRule="auto"/>
        <w:rPr>
          <w:lang w:eastAsia="en-US"/>
        </w:rPr>
      </w:pPr>
      <w:r>
        <w:rPr>
          <w:lang w:eastAsia="en-US"/>
        </w:rPr>
        <w:t xml:space="preserve">Thread Group is a process of grouping multiple threads </w:t>
      </w:r>
      <w:r w:rsidR="00A419B9">
        <w:rPr>
          <w:lang w:eastAsia="en-US"/>
        </w:rPr>
        <w:t>into</w:t>
      </w:r>
      <w:r>
        <w:rPr>
          <w:lang w:eastAsia="en-US"/>
        </w:rPr>
        <w:t xml:space="preserve"> a single object. We can suspend, interrupt &amp; resume in a single method call.</w:t>
      </w:r>
    </w:p>
    <w:tbl>
      <w:tblPr>
        <w:tblStyle w:val="TableGrid"/>
        <w:tblW w:w="0" w:type="auto"/>
        <w:tblLook w:val="04A0" w:firstRow="1" w:lastRow="0" w:firstColumn="1" w:lastColumn="0" w:noHBand="0" w:noVBand="1"/>
      </w:tblPr>
      <w:tblGrid>
        <w:gridCol w:w="9249"/>
      </w:tblGrid>
      <w:tr w:rsidR="00A67649" w14:paraId="540E6039" w14:textId="77777777" w:rsidTr="009E1727">
        <w:trPr>
          <w:trHeight w:val="272"/>
        </w:trPr>
        <w:tc>
          <w:tcPr>
            <w:tcW w:w="9249" w:type="dxa"/>
            <w:shd w:val="clear" w:color="auto" w:fill="F2F2F2" w:themeFill="background1" w:themeFillShade="F2"/>
          </w:tcPr>
          <w:p w14:paraId="754E332E" w14:textId="0290FEC6" w:rsidR="00A67649" w:rsidRPr="009E1727" w:rsidRDefault="009E1727" w:rsidP="007F3A18">
            <w:pPr>
              <w:spacing w:line="360" w:lineRule="auto"/>
              <w:rPr>
                <w:rFonts w:ascii="Consolas" w:hAnsi="Consolas"/>
                <w:b/>
                <w:lang w:eastAsia="en-US"/>
              </w:rPr>
            </w:pPr>
            <w:r w:rsidRPr="009E1727">
              <w:rPr>
                <w:rFonts w:ascii="Consolas" w:hAnsi="Consolas"/>
                <w:b/>
                <w:color w:val="00B050"/>
                <w:lang w:eastAsia="en-US"/>
              </w:rPr>
              <w:t>Constructors</w:t>
            </w:r>
          </w:p>
        </w:tc>
      </w:tr>
      <w:tr w:rsidR="00A67649" w14:paraId="1467B16F" w14:textId="77777777" w:rsidTr="009E1727">
        <w:trPr>
          <w:trHeight w:val="46"/>
        </w:trPr>
        <w:tc>
          <w:tcPr>
            <w:tcW w:w="9249" w:type="dxa"/>
          </w:tcPr>
          <w:p w14:paraId="468E55EE" w14:textId="77777777" w:rsidR="00A67649" w:rsidRPr="009E1727" w:rsidRDefault="00A67649" w:rsidP="009E1727">
            <w:pPr>
              <w:spacing w:line="360" w:lineRule="auto"/>
              <w:rPr>
                <w:rFonts w:ascii="Consolas" w:hAnsi="Consolas"/>
                <w:sz w:val="16"/>
                <w:szCs w:val="16"/>
                <w:lang w:eastAsia="en-US"/>
              </w:rPr>
            </w:pPr>
            <w:r w:rsidRPr="009E1727">
              <w:rPr>
                <w:rFonts w:ascii="Consolas" w:hAnsi="Consolas"/>
                <w:b/>
                <w:sz w:val="16"/>
                <w:szCs w:val="16"/>
                <w:lang w:eastAsia="en-US"/>
              </w:rPr>
              <w:t xml:space="preserve">ThreadGroup(String name) : </w:t>
            </w:r>
            <w:r w:rsidRPr="009E1727">
              <w:rPr>
                <w:rFonts w:ascii="Consolas" w:hAnsi="Consolas"/>
                <w:sz w:val="16"/>
                <w:szCs w:val="16"/>
                <w:lang w:eastAsia="en-US"/>
              </w:rPr>
              <w:t>creates a thread group with given name.</w:t>
            </w:r>
          </w:p>
          <w:p w14:paraId="5FE4B147" w14:textId="25A73607" w:rsidR="009E1727" w:rsidRDefault="00A67649" w:rsidP="009E1727">
            <w:pPr>
              <w:spacing w:line="360" w:lineRule="auto"/>
            </w:pPr>
            <w:r w:rsidRPr="009E1727">
              <w:rPr>
                <w:rFonts w:ascii="Consolas" w:hAnsi="Consolas"/>
                <w:b/>
                <w:sz w:val="16"/>
                <w:szCs w:val="16"/>
                <w:lang w:eastAsia="en-US"/>
              </w:rPr>
              <w:t>ThreadGroup(ThreadGroup parent, String name):</w:t>
            </w:r>
            <w:r w:rsidRPr="009E1727">
              <w:rPr>
                <w:rFonts w:ascii="Consolas" w:hAnsi="Consolas"/>
                <w:sz w:val="16"/>
                <w:szCs w:val="16"/>
                <w:lang w:eastAsia="en-US"/>
              </w:rPr>
              <w:t>creates a thread group with given parent group &amp; name.</w:t>
            </w:r>
            <w:r w:rsidR="009E1727">
              <w:t xml:space="preserve"> </w:t>
            </w:r>
          </w:p>
          <w:p w14:paraId="23AC4E58" w14:textId="77777777" w:rsidR="009E1727" w:rsidRDefault="009E1727" w:rsidP="009E1727">
            <w:pPr>
              <w:rPr>
                <w:rFonts w:ascii="Consolas" w:hAnsi="Consolas"/>
                <w:b/>
                <w:bCs/>
                <w:color w:val="00B050"/>
                <w:sz w:val="18"/>
                <w:szCs w:val="18"/>
                <w:lang w:eastAsia="en-US"/>
              </w:rPr>
            </w:pPr>
          </w:p>
          <w:p w14:paraId="478E917A" w14:textId="601BC047" w:rsidR="009E1727" w:rsidRPr="009E1727" w:rsidRDefault="009E1727" w:rsidP="009E1727">
            <w:pPr>
              <w:rPr>
                <w:rFonts w:ascii="Consolas" w:hAnsi="Consolas"/>
                <w:b/>
                <w:bCs/>
                <w:color w:val="00B050"/>
                <w:sz w:val="18"/>
                <w:szCs w:val="18"/>
                <w:lang w:eastAsia="en-US"/>
              </w:rPr>
            </w:pPr>
            <w:r w:rsidRPr="009E1727">
              <w:rPr>
                <w:rFonts w:ascii="Consolas" w:hAnsi="Consolas"/>
                <w:b/>
                <w:bCs/>
                <w:color w:val="00B050"/>
                <w:sz w:val="18"/>
                <w:szCs w:val="18"/>
                <w:lang w:eastAsia="en-US"/>
              </w:rPr>
              <w:t>Methods</w:t>
            </w:r>
          </w:p>
          <w:p w14:paraId="436FE2F1" w14:textId="77777777" w:rsidR="009E1727" w:rsidRPr="009E1727" w:rsidRDefault="009E1727" w:rsidP="009E1727">
            <w:pPr>
              <w:spacing w:line="360" w:lineRule="auto"/>
              <w:ind w:left="720"/>
              <w:rPr>
                <w:rFonts w:ascii="Consolas" w:hAnsi="Consolas"/>
                <w:sz w:val="16"/>
                <w:szCs w:val="16"/>
                <w:lang w:eastAsia="en-US"/>
              </w:rPr>
            </w:pPr>
            <w:r w:rsidRPr="009E1727">
              <w:rPr>
                <w:rFonts w:ascii="Consolas" w:hAnsi="Consolas"/>
                <w:b/>
                <w:bCs/>
                <w:sz w:val="16"/>
                <w:szCs w:val="16"/>
                <w:lang w:eastAsia="en-US"/>
              </w:rPr>
              <w:t>int activeCount()</w:t>
            </w:r>
            <w:r w:rsidRPr="009E1727">
              <w:rPr>
                <w:rFonts w:ascii="Consolas" w:hAnsi="Consolas"/>
                <w:sz w:val="16"/>
                <w:szCs w:val="16"/>
                <w:lang w:eastAsia="en-US"/>
              </w:rPr>
              <w:tab/>
              <w:t>returns no. of threads running in current group.</w:t>
            </w:r>
          </w:p>
          <w:p w14:paraId="3662076D" w14:textId="77777777" w:rsidR="009E1727" w:rsidRPr="009E1727" w:rsidRDefault="009E1727" w:rsidP="009E1727">
            <w:pPr>
              <w:spacing w:line="360" w:lineRule="auto"/>
              <w:ind w:left="720"/>
              <w:rPr>
                <w:rFonts w:ascii="Consolas" w:hAnsi="Consolas"/>
                <w:sz w:val="16"/>
                <w:szCs w:val="16"/>
                <w:lang w:eastAsia="en-US"/>
              </w:rPr>
            </w:pPr>
            <w:r w:rsidRPr="009E1727">
              <w:rPr>
                <w:rFonts w:ascii="Consolas" w:hAnsi="Consolas"/>
                <w:b/>
                <w:bCs/>
                <w:sz w:val="16"/>
                <w:szCs w:val="16"/>
                <w:lang w:eastAsia="en-US"/>
              </w:rPr>
              <w:t>int activeGroupCount()</w:t>
            </w:r>
            <w:r w:rsidRPr="009E1727">
              <w:rPr>
                <w:rFonts w:ascii="Consolas" w:hAnsi="Consolas"/>
                <w:sz w:val="16"/>
                <w:szCs w:val="16"/>
                <w:lang w:eastAsia="en-US"/>
              </w:rPr>
              <w:tab/>
              <w:t>returns a no. of active group in this thread group.</w:t>
            </w:r>
          </w:p>
          <w:p w14:paraId="69C3AC33" w14:textId="77777777" w:rsidR="009E1727" w:rsidRPr="009E1727" w:rsidRDefault="009E1727" w:rsidP="009E1727">
            <w:pPr>
              <w:spacing w:line="360" w:lineRule="auto"/>
              <w:ind w:left="720"/>
              <w:rPr>
                <w:rFonts w:ascii="Consolas" w:hAnsi="Consolas"/>
                <w:sz w:val="16"/>
                <w:szCs w:val="16"/>
                <w:lang w:eastAsia="en-US"/>
              </w:rPr>
            </w:pPr>
            <w:r w:rsidRPr="009E1727">
              <w:rPr>
                <w:rFonts w:ascii="Consolas" w:hAnsi="Consolas"/>
                <w:b/>
                <w:bCs/>
                <w:sz w:val="16"/>
                <w:szCs w:val="16"/>
                <w:lang w:eastAsia="en-US"/>
              </w:rPr>
              <w:t>void destroy()</w:t>
            </w:r>
            <w:r w:rsidRPr="009E1727">
              <w:rPr>
                <w:rFonts w:ascii="Consolas" w:hAnsi="Consolas"/>
                <w:sz w:val="16"/>
                <w:szCs w:val="16"/>
                <w:lang w:eastAsia="en-US"/>
              </w:rPr>
              <w:tab/>
            </w:r>
            <w:r w:rsidRPr="009E1727">
              <w:rPr>
                <w:rFonts w:ascii="Consolas" w:hAnsi="Consolas"/>
                <w:sz w:val="16"/>
                <w:szCs w:val="16"/>
                <w:lang w:eastAsia="en-US"/>
              </w:rPr>
              <w:tab/>
              <w:t>destroys this thread group and all its subgroups.</w:t>
            </w:r>
          </w:p>
          <w:p w14:paraId="12B204EF" w14:textId="77777777" w:rsidR="009E1727" w:rsidRPr="009E1727" w:rsidRDefault="009E1727" w:rsidP="009E1727">
            <w:pPr>
              <w:spacing w:line="360" w:lineRule="auto"/>
              <w:ind w:left="720"/>
              <w:rPr>
                <w:rFonts w:ascii="Consolas" w:hAnsi="Consolas"/>
                <w:sz w:val="16"/>
                <w:szCs w:val="16"/>
                <w:lang w:eastAsia="en-US"/>
              </w:rPr>
            </w:pPr>
            <w:r w:rsidRPr="009E1727">
              <w:rPr>
                <w:rFonts w:ascii="Consolas" w:hAnsi="Consolas"/>
                <w:b/>
                <w:bCs/>
                <w:sz w:val="16"/>
                <w:szCs w:val="16"/>
                <w:lang w:eastAsia="en-US"/>
              </w:rPr>
              <w:t>String getName()</w:t>
            </w:r>
            <w:r w:rsidRPr="009E1727">
              <w:rPr>
                <w:rFonts w:ascii="Consolas" w:hAnsi="Consolas"/>
                <w:b/>
                <w:bCs/>
                <w:sz w:val="16"/>
                <w:szCs w:val="16"/>
                <w:lang w:eastAsia="en-US"/>
              </w:rPr>
              <w:tab/>
            </w:r>
            <w:r w:rsidRPr="009E1727">
              <w:rPr>
                <w:rFonts w:ascii="Consolas" w:hAnsi="Consolas"/>
                <w:sz w:val="16"/>
                <w:szCs w:val="16"/>
                <w:lang w:eastAsia="en-US"/>
              </w:rPr>
              <w:tab/>
              <w:t>returns the name of this group.</w:t>
            </w:r>
          </w:p>
          <w:p w14:paraId="52740796" w14:textId="77777777" w:rsidR="009E1727" w:rsidRPr="009E1727" w:rsidRDefault="009E1727" w:rsidP="009E1727">
            <w:pPr>
              <w:spacing w:line="360" w:lineRule="auto"/>
              <w:ind w:left="720"/>
              <w:rPr>
                <w:rFonts w:ascii="Consolas" w:hAnsi="Consolas"/>
                <w:sz w:val="16"/>
                <w:szCs w:val="16"/>
                <w:lang w:eastAsia="en-US"/>
              </w:rPr>
            </w:pPr>
            <w:r w:rsidRPr="009E1727">
              <w:rPr>
                <w:rFonts w:ascii="Consolas" w:hAnsi="Consolas"/>
                <w:b/>
                <w:bCs/>
                <w:sz w:val="16"/>
                <w:szCs w:val="16"/>
                <w:lang w:eastAsia="en-US"/>
              </w:rPr>
              <w:t>ThreadGroup getParent()</w:t>
            </w:r>
            <w:r w:rsidRPr="009E1727">
              <w:rPr>
                <w:rFonts w:ascii="Consolas" w:hAnsi="Consolas"/>
                <w:sz w:val="16"/>
                <w:szCs w:val="16"/>
                <w:lang w:eastAsia="en-US"/>
              </w:rPr>
              <w:tab/>
              <w:t>returns the parent of this group.</w:t>
            </w:r>
          </w:p>
          <w:p w14:paraId="4853D943" w14:textId="77777777" w:rsidR="009E1727" w:rsidRPr="009E1727" w:rsidRDefault="009E1727" w:rsidP="009E1727">
            <w:pPr>
              <w:spacing w:line="360" w:lineRule="auto"/>
              <w:ind w:left="720"/>
              <w:rPr>
                <w:rFonts w:ascii="Consolas" w:hAnsi="Consolas"/>
                <w:sz w:val="16"/>
                <w:szCs w:val="16"/>
                <w:lang w:eastAsia="en-US"/>
              </w:rPr>
            </w:pPr>
            <w:r w:rsidRPr="009E1727">
              <w:rPr>
                <w:rFonts w:ascii="Consolas" w:hAnsi="Consolas"/>
                <w:b/>
                <w:bCs/>
                <w:sz w:val="16"/>
                <w:szCs w:val="16"/>
                <w:lang w:eastAsia="en-US"/>
              </w:rPr>
              <w:t>void interrupt()</w:t>
            </w:r>
            <w:r w:rsidRPr="009E1727">
              <w:rPr>
                <w:rFonts w:ascii="Consolas" w:hAnsi="Consolas"/>
                <w:b/>
                <w:bCs/>
                <w:sz w:val="16"/>
                <w:szCs w:val="16"/>
                <w:lang w:eastAsia="en-US"/>
              </w:rPr>
              <w:tab/>
            </w:r>
            <w:r w:rsidRPr="009E1727">
              <w:rPr>
                <w:rFonts w:ascii="Consolas" w:hAnsi="Consolas"/>
                <w:sz w:val="16"/>
                <w:szCs w:val="16"/>
                <w:lang w:eastAsia="en-US"/>
              </w:rPr>
              <w:tab/>
              <w:t>interrupts all threads of this group.</w:t>
            </w:r>
          </w:p>
          <w:p w14:paraId="5D836287" w14:textId="53C2BC06" w:rsidR="00A67649" w:rsidRDefault="009E1727" w:rsidP="009E1727">
            <w:pPr>
              <w:spacing w:line="360" w:lineRule="auto"/>
              <w:ind w:left="720"/>
              <w:rPr>
                <w:lang w:eastAsia="en-US"/>
              </w:rPr>
            </w:pPr>
            <w:r w:rsidRPr="009E1727">
              <w:rPr>
                <w:rFonts w:ascii="Consolas" w:hAnsi="Consolas"/>
                <w:b/>
                <w:bCs/>
                <w:sz w:val="16"/>
                <w:szCs w:val="16"/>
                <w:lang w:eastAsia="en-US"/>
              </w:rPr>
              <w:t>void list()</w:t>
            </w:r>
            <w:r w:rsidRPr="009E1727">
              <w:rPr>
                <w:rFonts w:ascii="Consolas" w:hAnsi="Consolas"/>
                <w:sz w:val="16"/>
                <w:szCs w:val="16"/>
                <w:lang w:eastAsia="en-US"/>
              </w:rPr>
              <w:tab/>
            </w:r>
            <w:r w:rsidRPr="009E1727">
              <w:rPr>
                <w:rFonts w:ascii="Consolas" w:hAnsi="Consolas"/>
                <w:sz w:val="16"/>
                <w:szCs w:val="16"/>
                <w:lang w:eastAsia="en-US"/>
              </w:rPr>
              <w:tab/>
              <w:t>Prints information of this group to standard console.</w:t>
            </w:r>
          </w:p>
        </w:tc>
      </w:tr>
    </w:tbl>
    <w:p w14:paraId="5FEE09E8" w14:textId="77777777" w:rsidR="00E27870" w:rsidRDefault="00E27870" w:rsidP="00E27870">
      <w:pPr>
        <w:spacing w:line="240" w:lineRule="auto"/>
      </w:pPr>
    </w:p>
    <w:p w14:paraId="3B580297" w14:textId="4223512D" w:rsidR="00A67649" w:rsidRDefault="00A67649" w:rsidP="00E27870">
      <w:pPr>
        <w:pStyle w:val="Output"/>
        <w:pBdr>
          <w:left w:val="single" w:sz="8" w:space="0" w:color="auto"/>
        </w:pBdr>
        <w:rPr>
          <w:color w:val="4C483D" w:themeColor="text2"/>
        </w:rPr>
      </w:pPr>
      <w:r>
        <w:rPr>
          <w:bCs/>
          <w:color w:val="7F0055"/>
        </w:rPr>
        <w:t>class</w:t>
      </w:r>
      <w:r>
        <w:t xml:space="preserve"> ThreadEx </w:t>
      </w:r>
      <w:r>
        <w:rPr>
          <w:bCs/>
          <w:color w:val="7F0055"/>
        </w:rPr>
        <w:t>extends</w:t>
      </w:r>
      <w:r>
        <w:t xml:space="preserve"> Thread {</w:t>
      </w:r>
    </w:p>
    <w:p w14:paraId="4AF3DFC0" w14:textId="4F2CB1E2" w:rsidR="00A67649" w:rsidRDefault="00A67649" w:rsidP="00E27870">
      <w:pPr>
        <w:pStyle w:val="Output"/>
        <w:pBdr>
          <w:left w:val="single" w:sz="8" w:space="0" w:color="auto"/>
        </w:pBdr>
        <w:rPr>
          <w:color w:val="4C483D" w:themeColor="text2"/>
        </w:rPr>
      </w:pPr>
      <w:r>
        <w:tab/>
      </w:r>
      <w:r>
        <w:rPr>
          <w:bCs/>
          <w:color w:val="7F0055"/>
        </w:rPr>
        <w:t>public</w:t>
      </w:r>
      <w:r>
        <w:t xml:space="preserve"> </w:t>
      </w:r>
      <w:r>
        <w:rPr>
          <w:bCs/>
          <w:color w:val="7F0055"/>
        </w:rPr>
        <w:t>void</w:t>
      </w:r>
      <w:r>
        <w:t xml:space="preserve"> run() {</w:t>
      </w:r>
    </w:p>
    <w:p w14:paraId="08DB9C73" w14:textId="77777777" w:rsidR="00A67649" w:rsidRDefault="00A67649" w:rsidP="00E27870">
      <w:pPr>
        <w:pStyle w:val="Output"/>
        <w:pBdr>
          <w:left w:val="single" w:sz="8" w:space="0" w:color="auto"/>
        </w:pBdr>
        <w:rPr>
          <w:color w:val="4C483D" w:themeColor="text2"/>
        </w:rPr>
      </w:pPr>
      <w:r>
        <w:tab/>
        <w:t xml:space="preserve">Thread </w:t>
      </w:r>
      <w:r>
        <w:rPr>
          <w:color w:val="6A3E3E"/>
        </w:rPr>
        <w:t>th</w:t>
      </w:r>
      <w:r>
        <w:t xml:space="preserve"> = Thread.</w:t>
      </w:r>
      <w:r>
        <w:rPr>
          <w:i/>
          <w:iCs/>
        </w:rPr>
        <w:t>currentThread</w:t>
      </w:r>
      <w:r>
        <w:t>();</w:t>
      </w:r>
    </w:p>
    <w:p w14:paraId="6C0D9721" w14:textId="2309DB9D" w:rsidR="00A67649" w:rsidRDefault="009900BE" w:rsidP="00E27870">
      <w:pPr>
        <w:pStyle w:val="Output"/>
        <w:pBdr>
          <w:left w:val="single" w:sz="8" w:space="0" w:color="auto"/>
        </w:pBdr>
        <w:ind w:firstLine="720"/>
        <w:rPr>
          <w:color w:val="4C483D" w:themeColor="text2"/>
        </w:rPr>
      </w:pPr>
      <w:r>
        <w:t xml:space="preserve">  </w:t>
      </w:r>
      <w:r w:rsidR="00A67649">
        <w:t>System.</w:t>
      </w:r>
      <w:r w:rsidR="00A67649">
        <w:rPr>
          <w:bCs/>
          <w:i/>
          <w:iCs/>
          <w:color w:val="0000C0"/>
        </w:rPr>
        <w:t>out</w:t>
      </w:r>
      <w:r w:rsidR="00A67649">
        <w:t>.println(</w:t>
      </w:r>
      <w:r w:rsidR="00A67649">
        <w:rPr>
          <w:color w:val="2A00FF"/>
        </w:rPr>
        <w:t>"Thread Name:"</w:t>
      </w:r>
      <w:r w:rsidR="00A67649">
        <w:t>+</w:t>
      </w:r>
      <w:r w:rsidR="00A67649">
        <w:rPr>
          <w:color w:val="6A3E3E"/>
        </w:rPr>
        <w:t>th</w:t>
      </w:r>
      <w:r w:rsidR="00A67649">
        <w:t>.getName()+</w:t>
      </w:r>
      <w:r w:rsidR="00A67649">
        <w:rPr>
          <w:color w:val="2A00FF"/>
        </w:rPr>
        <w:t>"Name:"</w:t>
      </w:r>
      <w:r w:rsidR="00A67649">
        <w:t xml:space="preserve">+ </w:t>
      </w:r>
      <w:r w:rsidR="00A67649">
        <w:rPr>
          <w:color w:val="6A3E3E"/>
        </w:rPr>
        <w:t>th</w:t>
      </w:r>
      <w:r w:rsidR="00A67649">
        <w:t>.getThreadGroup());</w:t>
      </w:r>
    </w:p>
    <w:p w14:paraId="606BC565" w14:textId="77777777" w:rsidR="00A67649" w:rsidRDefault="00A67649" w:rsidP="00E27870">
      <w:pPr>
        <w:pStyle w:val="Output"/>
        <w:pBdr>
          <w:left w:val="single" w:sz="8" w:space="0" w:color="auto"/>
        </w:pBdr>
        <w:rPr>
          <w:color w:val="4C483D" w:themeColor="text2"/>
        </w:rPr>
      </w:pPr>
      <w:r>
        <w:tab/>
        <w:t>}</w:t>
      </w:r>
    </w:p>
    <w:p w14:paraId="2180B000" w14:textId="77777777" w:rsidR="00A67649" w:rsidRDefault="00A67649" w:rsidP="00E27870">
      <w:pPr>
        <w:pStyle w:val="Output"/>
        <w:pBdr>
          <w:left w:val="single" w:sz="8" w:space="0" w:color="auto"/>
        </w:pBdr>
        <w:rPr>
          <w:color w:val="4C483D" w:themeColor="text2"/>
        </w:rPr>
      </w:pPr>
      <w:r>
        <w:t>}</w:t>
      </w:r>
    </w:p>
    <w:p w14:paraId="60ECB096" w14:textId="77777777" w:rsidR="00A67649" w:rsidRDefault="00A67649" w:rsidP="00E27870">
      <w:pPr>
        <w:pStyle w:val="Output"/>
        <w:pBdr>
          <w:left w:val="single" w:sz="8" w:space="0" w:color="auto"/>
        </w:pBdr>
        <w:rPr>
          <w:color w:val="4C483D" w:themeColor="text2"/>
        </w:rPr>
      </w:pPr>
      <w:r>
        <w:rPr>
          <w:bCs/>
          <w:color w:val="7F0055"/>
        </w:rPr>
        <w:lastRenderedPageBreak/>
        <w:t>public</w:t>
      </w:r>
      <w:r>
        <w:t xml:space="preserve"> </w:t>
      </w:r>
      <w:r>
        <w:rPr>
          <w:bCs/>
          <w:color w:val="7F0055"/>
        </w:rPr>
        <w:t>class</w:t>
      </w:r>
      <w:r>
        <w:t xml:space="preserve"> ThreadGroupDemo {</w:t>
      </w:r>
    </w:p>
    <w:p w14:paraId="733F5A5B" w14:textId="77777777" w:rsidR="00A67649" w:rsidRDefault="00A67649" w:rsidP="00E27870">
      <w:pPr>
        <w:pStyle w:val="Output"/>
        <w:pBdr>
          <w:left w:val="single" w:sz="8" w:space="0" w:color="auto"/>
        </w:pBdr>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607A5C87" w14:textId="77777777" w:rsidR="00A67649" w:rsidRDefault="00A67649" w:rsidP="00E27870">
      <w:pPr>
        <w:pStyle w:val="Output"/>
        <w:pBdr>
          <w:left w:val="single" w:sz="8" w:space="0" w:color="auto"/>
        </w:pBdr>
        <w:rPr>
          <w:color w:val="4C483D" w:themeColor="text2"/>
        </w:rPr>
      </w:pPr>
      <w:r>
        <w:tab/>
      </w:r>
      <w:r>
        <w:tab/>
        <w:t xml:space="preserve">ThreadGroup </w:t>
      </w:r>
      <w:r>
        <w:rPr>
          <w:color w:val="6A3E3E"/>
        </w:rPr>
        <w:t>tg</w:t>
      </w:r>
      <w:r>
        <w:t xml:space="preserve"> = </w:t>
      </w:r>
      <w:r>
        <w:rPr>
          <w:bCs/>
          <w:color w:val="7F0055"/>
        </w:rPr>
        <w:t>new</w:t>
      </w:r>
      <w:r>
        <w:t xml:space="preserve"> ThreadGroup(</w:t>
      </w:r>
      <w:r>
        <w:rPr>
          <w:color w:val="2A00FF"/>
        </w:rPr>
        <w:t>"SmlCodes Group"</w:t>
      </w:r>
      <w:r>
        <w:t>);</w:t>
      </w:r>
    </w:p>
    <w:p w14:paraId="4E6EF28F" w14:textId="02D65911" w:rsidR="00033EE3" w:rsidRDefault="00A67649" w:rsidP="00E27870">
      <w:pPr>
        <w:pStyle w:val="Output"/>
        <w:pBdr>
          <w:left w:val="single" w:sz="8" w:space="0" w:color="auto"/>
        </w:pBdr>
      </w:pPr>
      <w:r>
        <w:tab/>
      </w:r>
      <w:r>
        <w:tab/>
        <w:t xml:space="preserve">ThreadEx </w:t>
      </w:r>
      <w:r>
        <w:rPr>
          <w:color w:val="6A3E3E"/>
        </w:rPr>
        <w:t>thread</w:t>
      </w:r>
      <w:r>
        <w:t xml:space="preserve"> = </w:t>
      </w:r>
      <w:r>
        <w:rPr>
          <w:bCs/>
          <w:color w:val="7F0055"/>
        </w:rPr>
        <w:t>new</w:t>
      </w:r>
      <w:r>
        <w:t xml:space="preserve"> ThreadEx();</w:t>
      </w:r>
      <w:r>
        <w:tab/>
      </w:r>
      <w:r>
        <w:tab/>
      </w:r>
    </w:p>
    <w:p w14:paraId="1B7F14E0" w14:textId="1AC92EB8" w:rsidR="00A67649" w:rsidRDefault="00033EE3" w:rsidP="00E27870">
      <w:pPr>
        <w:pStyle w:val="Output"/>
        <w:pBdr>
          <w:left w:val="single" w:sz="8" w:space="0" w:color="auto"/>
        </w:pBdr>
        <w:rPr>
          <w:color w:val="4C483D" w:themeColor="text2"/>
        </w:rPr>
      </w:pPr>
      <w:r>
        <w:tab/>
      </w:r>
      <w:r>
        <w:tab/>
      </w:r>
      <w:r w:rsidR="00A67649">
        <w:rPr>
          <w:color w:val="3F7F5F"/>
        </w:rPr>
        <w:t xml:space="preserve">// adding </w:t>
      </w:r>
      <w:r w:rsidR="00A67649">
        <w:rPr>
          <w:color w:val="3F7F5F"/>
          <w:u w:val="single"/>
        </w:rPr>
        <w:t>thraeds</w:t>
      </w:r>
      <w:r w:rsidR="00A67649">
        <w:rPr>
          <w:color w:val="3F7F5F"/>
        </w:rPr>
        <w:t xml:space="preserve"> to </w:t>
      </w:r>
      <w:r w:rsidR="00A67649">
        <w:rPr>
          <w:color w:val="3F7F5F"/>
          <w:u w:val="single"/>
        </w:rPr>
        <w:t>Theard</w:t>
      </w:r>
      <w:r w:rsidR="00A67649">
        <w:rPr>
          <w:color w:val="3F7F5F"/>
        </w:rPr>
        <w:t xml:space="preserve"> Group</w:t>
      </w:r>
    </w:p>
    <w:p w14:paraId="7550A193" w14:textId="77777777" w:rsidR="00A67649" w:rsidRDefault="00A67649" w:rsidP="00E27870">
      <w:pPr>
        <w:pStyle w:val="Output"/>
        <w:pBdr>
          <w:left w:val="single" w:sz="8" w:space="0" w:color="auto"/>
        </w:pBdr>
        <w:rPr>
          <w:color w:val="4C483D" w:themeColor="text2"/>
        </w:rPr>
      </w:pPr>
      <w:r>
        <w:tab/>
      </w:r>
      <w:r>
        <w:tab/>
        <w:t xml:space="preserve">Thread </w:t>
      </w:r>
      <w:r>
        <w:rPr>
          <w:color w:val="6A3E3E"/>
        </w:rPr>
        <w:t>t1</w:t>
      </w:r>
      <w:r>
        <w:t xml:space="preserve"> = </w:t>
      </w:r>
      <w:r>
        <w:rPr>
          <w:bCs/>
          <w:color w:val="7F0055"/>
        </w:rPr>
        <w:t>new</w:t>
      </w:r>
      <w:r>
        <w:t xml:space="preserve"> Thread(</w:t>
      </w:r>
      <w:r>
        <w:rPr>
          <w:color w:val="6A3E3E"/>
        </w:rPr>
        <w:t>tg</w:t>
      </w:r>
      <w:r>
        <w:t xml:space="preserve">, </w:t>
      </w:r>
      <w:r>
        <w:rPr>
          <w:color w:val="6A3E3E"/>
        </w:rPr>
        <w:t>thread</w:t>
      </w:r>
      <w:r>
        <w:t xml:space="preserve">, </w:t>
      </w:r>
      <w:r>
        <w:rPr>
          <w:color w:val="2A00FF"/>
        </w:rPr>
        <w:t>"Thread-1"</w:t>
      </w:r>
      <w:r>
        <w:t>);</w:t>
      </w:r>
    </w:p>
    <w:p w14:paraId="31537A31" w14:textId="77777777" w:rsidR="00A67649" w:rsidRDefault="00A67649" w:rsidP="00E27870">
      <w:pPr>
        <w:pStyle w:val="Output"/>
        <w:pBdr>
          <w:left w:val="single" w:sz="8" w:space="0" w:color="auto"/>
        </w:pBdr>
        <w:rPr>
          <w:color w:val="4C483D" w:themeColor="text2"/>
        </w:rPr>
      </w:pPr>
      <w:r>
        <w:tab/>
      </w:r>
      <w:r>
        <w:tab/>
      </w:r>
      <w:r>
        <w:rPr>
          <w:color w:val="6A3E3E"/>
        </w:rPr>
        <w:t>t1</w:t>
      </w:r>
      <w:r>
        <w:t>.start();</w:t>
      </w:r>
    </w:p>
    <w:p w14:paraId="32819937" w14:textId="77777777" w:rsidR="00033EE3" w:rsidRDefault="00A67649" w:rsidP="00E27870">
      <w:pPr>
        <w:pStyle w:val="Output"/>
        <w:pBdr>
          <w:left w:val="single" w:sz="8" w:space="0" w:color="auto"/>
        </w:pBdr>
      </w:pPr>
      <w:r>
        <w:tab/>
      </w:r>
      <w:r>
        <w:tab/>
      </w:r>
    </w:p>
    <w:p w14:paraId="6A8371F4" w14:textId="0F549F6C" w:rsidR="00A67649" w:rsidRDefault="00033EE3" w:rsidP="00033EE3">
      <w:pPr>
        <w:pStyle w:val="Output"/>
        <w:pBdr>
          <w:left w:val="single" w:sz="8" w:space="0" w:color="auto"/>
        </w:pBdr>
        <w:ind w:firstLine="720"/>
        <w:rPr>
          <w:color w:val="4C483D" w:themeColor="text2"/>
        </w:rPr>
      </w:pPr>
      <w:r>
        <w:tab/>
      </w:r>
      <w:r w:rsidR="00A67649">
        <w:t xml:space="preserve">Thread </w:t>
      </w:r>
      <w:r w:rsidR="00A67649">
        <w:rPr>
          <w:color w:val="6A3E3E"/>
        </w:rPr>
        <w:t>t2</w:t>
      </w:r>
      <w:r w:rsidR="00A67649">
        <w:t xml:space="preserve"> = </w:t>
      </w:r>
      <w:r w:rsidR="00A67649">
        <w:rPr>
          <w:bCs/>
          <w:color w:val="7F0055"/>
        </w:rPr>
        <w:t>new</w:t>
      </w:r>
      <w:r w:rsidR="00A67649">
        <w:t xml:space="preserve"> Thread(</w:t>
      </w:r>
      <w:r w:rsidR="00A67649">
        <w:rPr>
          <w:color w:val="6A3E3E"/>
        </w:rPr>
        <w:t>tg</w:t>
      </w:r>
      <w:r w:rsidR="00A67649">
        <w:t xml:space="preserve">, </w:t>
      </w:r>
      <w:r w:rsidR="00A67649">
        <w:rPr>
          <w:color w:val="6A3E3E"/>
        </w:rPr>
        <w:t>thread</w:t>
      </w:r>
      <w:r w:rsidR="00A67649">
        <w:t xml:space="preserve">, </w:t>
      </w:r>
      <w:r w:rsidR="00A67649">
        <w:rPr>
          <w:color w:val="2A00FF"/>
        </w:rPr>
        <w:t>"Thread-2"</w:t>
      </w:r>
      <w:r w:rsidR="00A67649">
        <w:t>);</w:t>
      </w:r>
    </w:p>
    <w:p w14:paraId="4FB79AC5" w14:textId="77777777" w:rsidR="00A67649" w:rsidRDefault="00A67649" w:rsidP="00E27870">
      <w:pPr>
        <w:pStyle w:val="Output"/>
        <w:pBdr>
          <w:left w:val="single" w:sz="8" w:space="0" w:color="auto"/>
        </w:pBdr>
        <w:rPr>
          <w:color w:val="4C483D" w:themeColor="text2"/>
        </w:rPr>
      </w:pPr>
      <w:r>
        <w:tab/>
      </w:r>
      <w:r>
        <w:tab/>
      </w:r>
      <w:r>
        <w:rPr>
          <w:color w:val="6A3E3E"/>
        </w:rPr>
        <w:t>t2</w:t>
      </w:r>
      <w:r>
        <w:t>.start();</w:t>
      </w:r>
    </w:p>
    <w:p w14:paraId="60373D9C" w14:textId="77777777" w:rsidR="00033EE3" w:rsidRDefault="00A67649" w:rsidP="00E27870">
      <w:pPr>
        <w:pStyle w:val="Output"/>
        <w:pBdr>
          <w:left w:val="single" w:sz="8" w:space="0" w:color="auto"/>
        </w:pBdr>
      </w:pPr>
      <w:r>
        <w:tab/>
      </w:r>
      <w:r>
        <w:tab/>
      </w:r>
    </w:p>
    <w:p w14:paraId="51B95E71" w14:textId="2FEE3783" w:rsidR="00A67649" w:rsidRDefault="00033EE3" w:rsidP="00E27870">
      <w:pPr>
        <w:pStyle w:val="Output"/>
        <w:pBdr>
          <w:left w:val="single" w:sz="8" w:space="0" w:color="auto"/>
        </w:pBdr>
        <w:rPr>
          <w:color w:val="4C483D" w:themeColor="text2"/>
        </w:rPr>
      </w:pPr>
      <w:r>
        <w:tab/>
      </w:r>
      <w:r>
        <w:tab/>
      </w:r>
      <w:r w:rsidR="00A67649">
        <w:t xml:space="preserve">Thread </w:t>
      </w:r>
      <w:r w:rsidR="00A67649">
        <w:rPr>
          <w:color w:val="6A3E3E"/>
        </w:rPr>
        <w:t>t3</w:t>
      </w:r>
      <w:r w:rsidR="00A67649">
        <w:t xml:space="preserve"> = </w:t>
      </w:r>
      <w:r w:rsidR="00A67649">
        <w:rPr>
          <w:bCs/>
          <w:color w:val="7F0055"/>
        </w:rPr>
        <w:t>new</w:t>
      </w:r>
      <w:r w:rsidR="00A67649">
        <w:t xml:space="preserve"> Thread(</w:t>
      </w:r>
      <w:r w:rsidR="00A67649">
        <w:rPr>
          <w:color w:val="6A3E3E"/>
        </w:rPr>
        <w:t>tg</w:t>
      </w:r>
      <w:r w:rsidR="00A67649">
        <w:t xml:space="preserve">, </w:t>
      </w:r>
      <w:r w:rsidR="00A67649">
        <w:rPr>
          <w:color w:val="6A3E3E"/>
        </w:rPr>
        <w:t>thread</w:t>
      </w:r>
      <w:r w:rsidR="00A67649">
        <w:t xml:space="preserve">, </w:t>
      </w:r>
      <w:r w:rsidR="00A67649">
        <w:rPr>
          <w:color w:val="2A00FF"/>
        </w:rPr>
        <w:t>"Thread-3"</w:t>
      </w:r>
      <w:r w:rsidR="00A67649">
        <w:t>);</w:t>
      </w:r>
    </w:p>
    <w:p w14:paraId="558DB600" w14:textId="742396BF" w:rsidR="00033EE3" w:rsidRDefault="00A67649" w:rsidP="00E27870">
      <w:pPr>
        <w:pStyle w:val="Output"/>
        <w:pBdr>
          <w:left w:val="single" w:sz="8" w:space="0" w:color="auto"/>
        </w:pBdr>
        <w:rPr>
          <w:color w:val="4C483D" w:themeColor="text2"/>
        </w:rPr>
      </w:pPr>
      <w:r>
        <w:tab/>
      </w:r>
      <w:r>
        <w:tab/>
      </w:r>
      <w:r>
        <w:rPr>
          <w:color w:val="6A3E3E"/>
        </w:rPr>
        <w:t>t3</w:t>
      </w:r>
      <w:r>
        <w:t>.start();</w:t>
      </w:r>
    </w:p>
    <w:p w14:paraId="09E33882" w14:textId="77777777" w:rsidR="00A67649" w:rsidRDefault="00A67649" w:rsidP="00E27870">
      <w:pPr>
        <w:pStyle w:val="Output"/>
        <w:pBdr>
          <w:left w:val="single" w:sz="8" w:space="0" w:color="auto"/>
        </w:pBdr>
        <w:rPr>
          <w:color w:val="4C483D" w:themeColor="text2"/>
        </w:rPr>
      </w:pPr>
      <w:r>
        <w:tab/>
      </w:r>
      <w:r>
        <w:tab/>
      </w:r>
      <w:r>
        <w:rPr>
          <w:color w:val="6A3E3E"/>
        </w:rPr>
        <w:t>tg</w:t>
      </w:r>
      <w:r>
        <w:t>.list();</w:t>
      </w:r>
    </w:p>
    <w:p w14:paraId="6CFB95E9" w14:textId="77777777" w:rsidR="00A67649" w:rsidRDefault="00A67649" w:rsidP="00E27870">
      <w:pPr>
        <w:pStyle w:val="Output"/>
        <w:pBdr>
          <w:left w:val="single" w:sz="8" w:space="0" w:color="auto"/>
        </w:pBdr>
        <w:rPr>
          <w:color w:val="4C483D" w:themeColor="text2"/>
        </w:rPr>
      </w:pPr>
      <w:r>
        <w:tab/>
        <w:t>}</w:t>
      </w:r>
    </w:p>
    <w:p w14:paraId="0AB2FED0" w14:textId="77777777" w:rsidR="00A67649" w:rsidRDefault="00A67649" w:rsidP="00E27870">
      <w:pPr>
        <w:pStyle w:val="Output"/>
        <w:pBdr>
          <w:left w:val="single" w:sz="8" w:space="0" w:color="auto"/>
        </w:pBdr>
        <w:rPr>
          <w:color w:val="4C483D" w:themeColor="text2"/>
        </w:rPr>
      </w:pPr>
      <w:r>
        <w:t>}</w:t>
      </w:r>
    </w:p>
    <w:p w14:paraId="0C35F627" w14:textId="77777777" w:rsidR="00A67649" w:rsidRPr="003D207E" w:rsidRDefault="00A67649" w:rsidP="00E27870">
      <w:pPr>
        <w:pStyle w:val="Output"/>
        <w:pBdr>
          <w:left w:val="single" w:sz="8" w:space="0" w:color="auto"/>
        </w:pBdr>
        <w:shd w:val="clear" w:color="auto" w:fill="000000" w:themeFill="text1"/>
        <w:rPr>
          <w:noProof/>
          <w:sz w:val="14"/>
          <w:szCs w:val="18"/>
          <w:lang w:eastAsia="en-US"/>
        </w:rPr>
      </w:pPr>
      <w:r w:rsidRPr="003D207E">
        <w:rPr>
          <w:noProof/>
          <w:sz w:val="14"/>
          <w:szCs w:val="18"/>
          <w:lang w:eastAsia="en-US"/>
        </w:rPr>
        <w:t>java.lang.ThreadGroup[name=SmlCodes Group,maxpri=10]</w:t>
      </w:r>
    </w:p>
    <w:p w14:paraId="0D30E573" w14:textId="77777777" w:rsidR="00A67649" w:rsidRPr="003D207E" w:rsidRDefault="00A67649" w:rsidP="00E27870">
      <w:pPr>
        <w:pStyle w:val="Output"/>
        <w:pBdr>
          <w:left w:val="single" w:sz="8" w:space="0" w:color="auto"/>
        </w:pBdr>
        <w:shd w:val="clear" w:color="auto" w:fill="000000" w:themeFill="text1"/>
        <w:rPr>
          <w:noProof/>
          <w:sz w:val="14"/>
          <w:szCs w:val="18"/>
          <w:lang w:eastAsia="en-US"/>
        </w:rPr>
      </w:pPr>
      <w:r w:rsidRPr="003D207E">
        <w:rPr>
          <w:noProof/>
          <w:sz w:val="14"/>
          <w:szCs w:val="18"/>
          <w:lang w:eastAsia="en-US"/>
        </w:rPr>
        <w:t xml:space="preserve">Thread Name: Thread-3 </w:t>
      </w:r>
      <w:r w:rsidRPr="003D207E">
        <w:rPr>
          <w:noProof/>
          <w:sz w:val="14"/>
          <w:szCs w:val="18"/>
          <w:lang w:eastAsia="en-US"/>
        </w:rPr>
        <w:tab/>
        <w:t xml:space="preserve"> Thread Group Name: java.lang.ThreadGroup[name=SmlCodes Group,maxpri=10]</w:t>
      </w:r>
    </w:p>
    <w:p w14:paraId="27DF37DB" w14:textId="77777777" w:rsidR="00A67649" w:rsidRPr="003D207E" w:rsidRDefault="00A67649" w:rsidP="00E27870">
      <w:pPr>
        <w:pStyle w:val="Output"/>
        <w:pBdr>
          <w:left w:val="single" w:sz="8" w:space="0" w:color="auto"/>
        </w:pBdr>
        <w:shd w:val="clear" w:color="auto" w:fill="000000" w:themeFill="text1"/>
        <w:rPr>
          <w:noProof/>
          <w:sz w:val="14"/>
          <w:szCs w:val="18"/>
          <w:lang w:eastAsia="en-US"/>
        </w:rPr>
      </w:pPr>
      <w:r w:rsidRPr="003D207E">
        <w:rPr>
          <w:noProof/>
          <w:sz w:val="14"/>
          <w:szCs w:val="18"/>
          <w:lang w:eastAsia="en-US"/>
        </w:rPr>
        <w:t xml:space="preserve">Thread Name: Thread-1 </w:t>
      </w:r>
      <w:r w:rsidRPr="003D207E">
        <w:rPr>
          <w:noProof/>
          <w:sz w:val="14"/>
          <w:szCs w:val="18"/>
          <w:lang w:eastAsia="en-US"/>
        </w:rPr>
        <w:tab/>
        <w:t xml:space="preserve"> Thread Group Name: java.lang.ThreadGroup[name=SmlCodes Group,maxpri=10]</w:t>
      </w:r>
    </w:p>
    <w:p w14:paraId="396EA68C" w14:textId="77777777" w:rsidR="00A67649" w:rsidRPr="003D207E" w:rsidRDefault="00A67649" w:rsidP="00E27870">
      <w:pPr>
        <w:pStyle w:val="Output"/>
        <w:pBdr>
          <w:left w:val="single" w:sz="8" w:space="0" w:color="auto"/>
        </w:pBdr>
        <w:shd w:val="clear" w:color="auto" w:fill="000000" w:themeFill="text1"/>
        <w:rPr>
          <w:noProof/>
          <w:sz w:val="14"/>
          <w:szCs w:val="18"/>
          <w:lang w:eastAsia="en-US"/>
        </w:rPr>
      </w:pPr>
      <w:r w:rsidRPr="003D207E">
        <w:rPr>
          <w:noProof/>
          <w:sz w:val="14"/>
          <w:szCs w:val="18"/>
          <w:lang w:eastAsia="en-US"/>
        </w:rPr>
        <w:t xml:space="preserve">Thread Name: Thread-2 </w:t>
      </w:r>
      <w:r w:rsidRPr="003D207E">
        <w:rPr>
          <w:noProof/>
          <w:sz w:val="14"/>
          <w:szCs w:val="18"/>
          <w:lang w:eastAsia="en-US"/>
        </w:rPr>
        <w:tab/>
        <w:t xml:space="preserve"> Thread Group Name: java.lang.ThreadGroup[name=SmlCodes Group,maxpri=10]</w:t>
      </w:r>
    </w:p>
    <w:p w14:paraId="64F82877" w14:textId="77777777" w:rsidR="00A67649" w:rsidRPr="003D207E" w:rsidRDefault="00A67649" w:rsidP="00E27870">
      <w:pPr>
        <w:pStyle w:val="Output"/>
        <w:pBdr>
          <w:left w:val="single" w:sz="8" w:space="0" w:color="auto"/>
        </w:pBdr>
        <w:shd w:val="clear" w:color="auto" w:fill="000000" w:themeFill="text1"/>
        <w:rPr>
          <w:noProof/>
          <w:sz w:val="14"/>
          <w:szCs w:val="18"/>
          <w:lang w:eastAsia="en-US"/>
        </w:rPr>
      </w:pPr>
      <w:r w:rsidRPr="003D207E">
        <w:rPr>
          <w:noProof/>
          <w:sz w:val="14"/>
          <w:szCs w:val="18"/>
          <w:lang w:eastAsia="en-US"/>
        </w:rPr>
        <w:t xml:space="preserve">    Thread[Thread-1,5,SmlCodes Group]</w:t>
      </w:r>
    </w:p>
    <w:p w14:paraId="1F3554BE" w14:textId="77777777" w:rsidR="00A67649" w:rsidRPr="003D207E" w:rsidRDefault="00A67649" w:rsidP="00E27870">
      <w:pPr>
        <w:pStyle w:val="Output"/>
        <w:pBdr>
          <w:left w:val="single" w:sz="8" w:space="0" w:color="auto"/>
        </w:pBdr>
        <w:shd w:val="clear" w:color="auto" w:fill="000000" w:themeFill="text1"/>
        <w:rPr>
          <w:noProof/>
          <w:sz w:val="14"/>
          <w:szCs w:val="18"/>
          <w:lang w:eastAsia="en-US"/>
        </w:rPr>
      </w:pPr>
      <w:r w:rsidRPr="003D207E">
        <w:rPr>
          <w:noProof/>
          <w:sz w:val="14"/>
          <w:szCs w:val="18"/>
          <w:lang w:eastAsia="en-US"/>
        </w:rPr>
        <w:t xml:space="preserve">    Thread[Thread-2,5,SmlCodes Group]</w:t>
      </w:r>
    </w:p>
    <w:p w14:paraId="5C00CBFF" w14:textId="77777777" w:rsidR="00A67649" w:rsidRPr="003D207E" w:rsidRDefault="00A67649" w:rsidP="00E27870">
      <w:pPr>
        <w:pStyle w:val="Output"/>
        <w:pBdr>
          <w:left w:val="single" w:sz="8" w:space="0" w:color="auto"/>
        </w:pBdr>
        <w:shd w:val="clear" w:color="auto" w:fill="000000" w:themeFill="text1"/>
        <w:rPr>
          <w:noProof/>
          <w:sz w:val="14"/>
          <w:szCs w:val="18"/>
          <w:lang w:eastAsia="en-US"/>
        </w:rPr>
      </w:pPr>
      <w:r w:rsidRPr="003D207E">
        <w:rPr>
          <w:noProof/>
          <w:sz w:val="14"/>
          <w:szCs w:val="18"/>
          <w:lang w:eastAsia="en-US"/>
        </w:rPr>
        <w:t xml:space="preserve">    Thread[Thread-3,5,SmlCodes Group]</w:t>
      </w:r>
    </w:p>
    <w:p w14:paraId="0AF275A2" w14:textId="3630E3FB" w:rsidR="002A76C5" w:rsidRDefault="002A76C5" w:rsidP="001F12AC">
      <w:pPr>
        <w:spacing w:line="240" w:lineRule="auto"/>
        <w:rPr>
          <w:noProof/>
          <w:lang w:eastAsia="en-US"/>
        </w:rPr>
      </w:pPr>
    </w:p>
    <w:p w14:paraId="5B1F6F3F" w14:textId="77777777" w:rsidR="00A67649" w:rsidRDefault="00A67649" w:rsidP="00A67649">
      <w:pPr>
        <w:pStyle w:val="Heading2"/>
        <w:rPr>
          <w:noProof/>
          <w:lang w:eastAsia="en-US"/>
        </w:rPr>
      </w:pPr>
      <w:bookmarkStart w:id="94" w:name="_Toc461734634"/>
      <w:bookmarkStart w:id="95" w:name="_Toc94350650"/>
      <w:r w:rsidRPr="00291457">
        <w:rPr>
          <w:noProof/>
          <w:lang w:eastAsia="en-US"/>
        </w:rPr>
        <w:t>Synchronization</w:t>
      </w:r>
      <w:bookmarkEnd w:id="94"/>
      <w:bookmarkEnd w:id="95"/>
    </w:p>
    <w:p w14:paraId="5FFBA884" w14:textId="77777777" w:rsidR="00A67649" w:rsidRPr="007C00C9" w:rsidRDefault="00A67649" w:rsidP="00A67649">
      <w:pPr>
        <w:rPr>
          <w:b/>
          <w:bCs/>
          <w:i/>
          <w:iCs/>
          <w:lang w:eastAsia="en-US"/>
        </w:rPr>
      </w:pPr>
      <w:r w:rsidRPr="007C00C9">
        <w:rPr>
          <w:b/>
          <w:bCs/>
          <w:i/>
          <w:iCs/>
          <w:lang w:eastAsia="en-US"/>
        </w:rPr>
        <w:t>Synchronization is a process of allowing only one thread at a time</w:t>
      </w:r>
    </w:p>
    <w:p w14:paraId="6766B927" w14:textId="42A5242F" w:rsidR="00FA38EC" w:rsidRDefault="00A67649" w:rsidP="004F44D9">
      <w:pPr>
        <w:rPr>
          <w:lang w:eastAsia="en-US"/>
        </w:rPr>
      </w:pPr>
      <w:r w:rsidRPr="00EE5C9E">
        <w:rPr>
          <w:rStyle w:val="Heading3Char"/>
        </w:rPr>
        <w:t>Lock</w:t>
      </w:r>
      <w:r>
        <w:rPr>
          <w:lang w:eastAsia="en-US"/>
        </w:rPr>
        <w:t>:</w:t>
      </w:r>
      <w:r w:rsidRPr="000C284C">
        <w:rPr>
          <w:lang w:eastAsia="en-US"/>
        </w:rPr>
        <w:t xml:space="preserve"> Synchronization is built around an internal entity known as the </w:t>
      </w:r>
      <w:r w:rsidRPr="001F12AC">
        <w:rPr>
          <w:b/>
          <w:bCs/>
          <w:lang w:eastAsia="en-US"/>
        </w:rPr>
        <w:t>lock</w:t>
      </w:r>
      <w:r w:rsidRPr="000C284C">
        <w:rPr>
          <w:lang w:eastAsia="en-US"/>
        </w:rPr>
        <w:t xml:space="preserve"> or </w:t>
      </w:r>
      <w:r w:rsidRPr="001F12AC">
        <w:rPr>
          <w:b/>
          <w:bCs/>
          <w:lang w:eastAsia="en-US"/>
        </w:rPr>
        <w:t>monitor</w:t>
      </w:r>
      <w:r w:rsidRPr="000C284C">
        <w:rPr>
          <w:lang w:eastAsia="en-US"/>
        </w:rPr>
        <w:t xml:space="preserve">. Every object has a lock associated with it. </w:t>
      </w:r>
      <w:r w:rsidR="00D05E4B">
        <w:rPr>
          <w:lang w:eastAsia="en-US"/>
        </w:rPr>
        <w:t>If</w:t>
      </w:r>
      <w:r w:rsidRPr="000C284C">
        <w:rPr>
          <w:lang w:eastAsia="en-US"/>
        </w:rPr>
        <w:t xml:space="preserve"> a thread that needs consistent access to an object's fields </w:t>
      </w:r>
      <w:r w:rsidR="001F12AC" w:rsidRPr="000C284C">
        <w:rPr>
          <w:lang w:eastAsia="en-US"/>
        </w:rPr>
        <w:t>must</w:t>
      </w:r>
      <w:r w:rsidRPr="000C284C">
        <w:rPr>
          <w:lang w:eastAsia="en-US"/>
        </w:rPr>
        <w:t xml:space="preserve"> acquire the object's lock before accessing them, and then release the lock when it's done with them</w:t>
      </w:r>
      <w:r>
        <w:rPr>
          <w:lang w:eastAsia="en-US"/>
        </w:rPr>
        <w:t>.</w:t>
      </w:r>
    </w:p>
    <w:p w14:paraId="4D37462B" w14:textId="77777777" w:rsidR="00A67649" w:rsidRPr="001F12AC" w:rsidRDefault="00A67649" w:rsidP="002A76C5">
      <w:pPr>
        <w:pStyle w:val="Howitworks"/>
        <w:rPr>
          <w:sz w:val="18"/>
          <w:szCs w:val="14"/>
          <w:lang w:eastAsia="en-US"/>
        </w:rPr>
      </w:pPr>
      <w:r w:rsidRPr="001F12AC">
        <w:rPr>
          <w:sz w:val="18"/>
          <w:szCs w:val="14"/>
          <w:lang w:eastAsia="en-US"/>
        </w:rPr>
        <w:t>Problem without Synchronization</w:t>
      </w:r>
    </w:p>
    <w:p w14:paraId="5C8BBD6E" w14:textId="77777777" w:rsidR="00A67649" w:rsidRDefault="00A67649" w:rsidP="00A67649">
      <w:pPr>
        <w:pStyle w:val="Output"/>
        <w:rPr>
          <w:color w:val="4C483D" w:themeColor="text2"/>
        </w:rPr>
      </w:pPr>
      <w:r>
        <w:rPr>
          <w:bCs/>
          <w:color w:val="7F0055"/>
        </w:rPr>
        <w:t>class</w:t>
      </w:r>
      <w:r>
        <w:t xml:space="preserve"> Counter </w:t>
      </w:r>
      <w:r>
        <w:rPr>
          <w:bCs/>
          <w:color w:val="7F0055"/>
        </w:rPr>
        <w:t>implements</w:t>
      </w:r>
      <w:r>
        <w:t xml:space="preserve"> Runnable {</w:t>
      </w:r>
    </w:p>
    <w:p w14:paraId="291334BB" w14:textId="582A83C0" w:rsidR="00A67649" w:rsidRDefault="00A67649" w:rsidP="00F4279A">
      <w:pPr>
        <w:pStyle w:val="Output"/>
        <w:rPr>
          <w:color w:val="4C483D" w:themeColor="text2"/>
        </w:rPr>
      </w:pPr>
      <w:r>
        <w:tab/>
      </w:r>
      <w:r>
        <w:rPr>
          <w:bCs/>
          <w:color w:val="7F0055"/>
        </w:rPr>
        <w:t>private</w:t>
      </w:r>
      <w:r>
        <w:t xml:space="preserve"> </w:t>
      </w:r>
      <w:r>
        <w:rPr>
          <w:bCs/>
          <w:color w:val="7F0055"/>
        </w:rPr>
        <w:t>int</w:t>
      </w:r>
      <w:r>
        <w:t xml:space="preserve"> </w:t>
      </w:r>
      <w:r>
        <w:rPr>
          <w:color w:val="0000C0"/>
        </w:rPr>
        <w:t>count</w:t>
      </w:r>
      <w:r>
        <w:t>;</w:t>
      </w:r>
    </w:p>
    <w:p w14:paraId="736C9EDE" w14:textId="5BA98139" w:rsidR="004B6695" w:rsidRDefault="004B6695" w:rsidP="00A67649">
      <w:pPr>
        <w:pStyle w:val="Output"/>
      </w:pPr>
    </w:p>
    <w:p w14:paraId="7D87C1B2" w14:textId="77777777" w:rsidR="004B6695" w:rsidRDefault="004B6695" w:rsidP="004B6695">
      <w:pPr>
        <w:pStyle w:val="Output"/>
        <w:ind w:firstLine="720"/>
        <w:rPr>
          <w:color w:val="4C483D" w:themeColor="text2"/>
        </w:rPr>
      </w:pPr>
      <w:r>
        <w:rPr>
          <w:bCs/>
          <w:color w:val="7F0055"/>
        </w:rPr>
        <w:t>public</w:t>
      </w:r>
      <w:r>
        <w:t xml:space="preserve"> </w:t>
      </w:r>
      <w:r>
        <w:rPr>
          <w:bCs/>
          <w:color w:val="7F0055"/>
        </w:rPr>
        <w:t>int</w:t>
      </w:r>
      <w:r>
        <w:t xml:space="preserve"> getCount() {</w:t>
      </w:r>
    </w:p>
    <w:p w14:paraId="5C1EC61E" w14:textId="77777777" w:rsidR="004B6695" w:rsidRDefault="004B6695" w:rsidP="004B6695">
      <w:pPr>
        <w:pStyle w:val="Output"/>
        <w:rPr>
          <w:color w:val="4C483D" w:themeColor="text2"/>
        </w:rPr>
      </w:pPr>
      <w:r>
        <w:tab/>
      </w:r>
      <w:r>
        <w:tab/>
      </w:r>
      <w:r>
        <w:rPr>
          <w:bCs/>
          <w:color w:val="7F0055"/>
        </w:rPr>
        <w:t>return</w:t>
      </w:r>
      <w:r>
        <w:t xml:space="preserve"> </w:t>
      </w:r>
      <w:r>
        <w:rPr>
          <w:bCs/>
          <w:color w:val="7F0055"/>
        </w:rPr>
        <w:t>this</w:t>
      </w:r>
      <w:r>
        <w:t>.</w:t>
      </w:r>
      <w:r>
        <w:rPr>
          <w:color w:val="0000C0"/>
        </w:rPr>
        <w:t>count</w:t>
      </w:r>
      <w:r>
        <w:t>;</w:t>
      </w:r>
    </w:p>
    <w:p w14:paraId="10CF58A1" w14:textId="4DEE2384" w:rsidR="004B6695" w:rsidRDefault="004B6695" w:rsidP="004B6695">
      <w:pPr>
        <w:pStyle w:val="Output"/>
      </w:pPr>
      <w:r>
        <w:tab/>
        <w:t>}</w:t>
      </w:r>
    </w:p>
    <w:p w14:paraId="43D55CB0" w14:textId="77777777" w:rsidR="004B6695" w:rsidRDefault="004B6695" w:rsidP="004B6695">
      <w:pPr>
        <w:pStyle w:val="Output"/>
      </w:pPr>
    </w:p>
    <w:p w14:paraId="60DAA5CD" w14:textId="1F5AA4AF" w:rsidR="00A67649" w:rsidRDefault="00A67649" w:rsidP="004B6695">
      <w:pPr>
        <w:pStyle w:val="Output"/>
        <w:ind w:firstLine="720"/>
        <w:rPr>
          <w:color w:val="4C483D" w:themeColor="text2"/>
        </w:rPr>
      </w:pPr>
      <w:r>
        <w:rPr>
          <w:bCs/>
          <w:color w:val="7F0055"/>
        </w:rPr>
        <w:t>public</w:t>
      </w:r>
      <w:r>
        <w:t xml:space="preserve"> </w:t>
      </w:r>
      <w:r>
        <w:rPr>
          <w:bCs/>
          <w:color w:val="7F0055"/>
        </w:rPr>
        <w:t>void</w:t>
      </w:r>
      <w:r>
        <w:t xml:space="preserve"> run() {</w:t>
      </w:r>
    </w:p>
    <w:p w14:paraId="3F178855" w14:textId="77777777" w:rsidR="00A67649" w:rsidRDefault="00A67649" w:rsidP="00A67649">
      <w:pPr>
        <w:pStyle w:val="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1; </w:t>
      </w:r>
      <w:r>
        <w:rPr>
          <w:color w:val="6A3E3E"/>
        </w:rPr>
        <w:t>i</w:t>
      </w:r>
      <w:r>
        <w:t xml:space="preserve"> &lt;= 5; </w:t>
      </w:r>
      <w:r>
        <w:rPr>
          <w:color w:val="6A3E3E"/>
        </w:rPr>
        <w:t>i</w:t>
      </w:r>
      <w:r>
        <w:t>++) {</w:t>
      </w:r>
    </w:p>
    <w:p w14:paraId="04D5FD13" w14:textId="77777777" w:rsidR="00A67649" w:rsidRDefault="00A67649" w:rsidP="00A67649">
      <w:pPr>
        <w:pStyle w:val="Output"/>
        <w:rPr>
          <w:color w:val="4C483D" w:themeColor="text2"/>
        </w:rPr>
      </w:pPr>
      <w:r>
        <w:tab/>
      </w:r>
      <w:r>
        <w:tab/>
      </w:r>
      <w:r>
        <w:tab/>
        <w:t>waitCounter (</w:t>
      </w:r>
      <w:r>
        <w:rPr>
          <w:color w:val="6A3E3E"/>
        </w:rPr>
        <w:t>i</w:t>
      </w:r>
      <w:r>
        <w:t>);</w:t>
      </w:r>
    </w:p>
    <w:p w14:paraId="205A6D5D" w14:textId="77777777" w:rsidR="00A67649" w:rsidRDefault="00A67649" w:rsidP="00A67649">
      <w:pPr>
        <w:pStyle w:val="Output"/>
        <w:rPr>
          <w:color w:val="4C483D" w:themeColor="text2"/>
        </w:rPr>
      </w:pPr>
      <w:r>
        <w:tab/>
      </w:r>
      <w:r>
        <w:tab/>
      </w:r>
      <w:r>
        <w:tab/>
      </w:r>
      <w:r>
        <w:rPr>
          <w:color w:val="0000C0"/>
        </w:rPr>
        <w:t>count</w:t>
      </w:r>
      <w:r>
        <w:t>++;</w:t>
      </w:r>
    </w:p>
    <w:p w14:paraId="482249BF" w14:textId="77777777" w:rsidR="00A67649" w:rsidRDefault="00A67649" w:rsidP="00A67649">
      <w:pPr>
        <w:pStyle w:val="Output"/>
        <w:rPr>
          <w:color w:val="4C483D" w:themeColor="text2"/>
        </w:rPr>
      </w:pPr>
      <w:r>
        <w:tab/>
      </w:r>
      <w:r>
        <w:tab/>
        <w:t>}</w:t>
      </w:r>
    </w:p>
    <w:p w14:paraId="3204BA2C" w14:textId="5F1A3DF6" w:rsidR="004B6695" w:rsidRDefault="00A67649" w:rsidP="00A67649">
      <w:pPr>
        <w:pStyle w:val="Output"/>
      </w:pPr>
      <w:r>
        <w:tab/>
        <w:t>}</w:t>
      </w:r>
    </w:p>
    <w:p w14:paraId="45877697" w14:textId="6AD9F025" w:rsidR="00A67649" w:rsidRDefault="00A67649" w:rsidP="00FA38EC">
      <w:pPr>
        <w:pStyle w:val="Output"/>
        <w:ind w:firstLine="720"/>
        <w:rPr>
          <w:color w:val="4C483D" w:themeColor="text2"/>
        </w:rPr>
      </w:pPr>
      <w:r>
        <w:rPr>
          <w:bCs/>
          <w:color w:val="7F0055"/>
        </w:rPr>
        <w:t>public</w:t>
      </w:r>
      <w:r>
        <w:t xml:space="preserve"> </w:t>
      </w:r>
      <w:r>
        <w:rPr>
          <w:bCs/>
          <w:color w:val="7F0055"/>
        </w:rPr>
        <w:t>void</w:t>
      </w:r>
      <w:r>
        <w:t xml:space="preserve"> waitCounter(</w:t>
      </w:r>
      <w:r>
        <w:rPr>
          <w:bCs/>
          <w:color w:val="7F0055"/>
        </w:rPr>
        <w:t>int</w:t>
      </w:r>
      <w:r>
        <w:t xml:space="preserve"> </w:t>
      </w:r>
      <w:r>
        <w:rPr>
          <w:color w:val="6A3E3E"/>
        </w:rPr>
        <w:t>i</w:t>
      </w:r>
      <w:r>
        <w:t>) {</w:t>
      </w:r>
    </w:p>
    <w:p w14:paraId="78DD620F" w14:textId="28D16083" w:rsidR="00A67649" w:rsidRDefault="00A67649" w:rsidP="00A67649">
      <w:pPr>
        <w:pStyle w:val="Output"/>
        <w:rPr>
          <w:color w:val="4C483D" w:themeColor="text2"/>
        </w:rPr>
      </w:pPr>
      <w:r>
        <w:tab/>
      </w:r>
      <w:r w:rsidR="00E212FD">
        <w:tab/>
      </w:r>
      <w:r>
        <w:rPr>
          <w:bCs/>
          <w:color w:val="7F0055"/>
        </w:rPr>
        <w:t>try</w:t>
      </w:r>
      <w:r>
        <w:t xml:space="preserve"> {</w:t>
      </w:r>
    </w:p>
    <w:p w14:paraId="6007C62B" w14:textId="77777777" w:rsidR="00A67649" w:rsidRDefault="00A67649" w:rsidP="00A67649">
      <w:pPr>
        <w:pStyle w:val="Output"/>
        <w:rPr>
          <w:color w:val="4C483D" w:themeColor="text2"/>
        </w:rPr>
      </w:pPr>
      <w:r>
        <w:tab/>
      </w:r>
      <w:r>
        <w:tab/>
      </w:r>
      <w:r>
        <w:tab/>
        <w:t>Thread.</w:t>
      </w:r>
      <w:r>
        <w:rPr>
          <w:i/>
          <w:iCs/>
        </w:rPr>
        <w:t>sleep</w:t>
      </w:r>
      <w:r>
        <w:t>(1000);</w:t>
      </w:r>
    </w:p>
    <w:p w14:paraId="254A4F0B" w14:textId="77777777" w:rsidR="00A67649" w:rsidRDefault="00A67649" w:rsidP="00A67649">
      <w:pPr>
        <w:pStyle w:val="Output"/>
        <w:rPr>
          <w:color w:val="4C483D" w:themeColor="text2"/>
        </w:rPr>
      </w:pPr>
      <w:r>
        <w:tab/>
      </w:r>
      <w:r>
        <w:tab/>
        <w:t xml:space="preserve">} </w:t>
      </w:r>
      <w:r>
        <w:rPr>
          <w:bCs/>
          <w:color w:val="7F0055"/>
        </w:rPr>
        <w:t>catch</w:t>
      </w:r>
      <w:r>
        <w:t xml:space="preserve"> (InterruptedException </w:t>
      </w:r>
      <w:r>
        <w:rPr>
          <w:color w:val="6A3E3E"/>
        </w:rPr>
        <w:t>e</w:t>
      </w:r>
      <w:r>
        <w:t>) {</w:t>
      </w:r>
    </w:p>
    <w:p w14:paraId="2EC7104B" w14:textId="77777777" w:rsidR="00A67649" w:rsidRDefault="00A67649" w:rsidP="00A67649">
      <w:pPr>
        <w:pStyle w:val="Output"/>
        <w:rPr>
          <w:color w:val="4C483D" w:themeColor="text2"/>
        </w:rPr>
      </w:pPr>
      <w:r>
        <w:tab/>
      </w:r>
      <w:r>
        <w:tab/>
      </w:r>
      <w:r>
        <w:tab/>
      </w:r>
      <w:r>
        <w:rPr>
          <w:color w:val="6A3E3E"/>
        </w:rPr>
        <w:t>e</w:t>
      </w:r>
      <w:r>
        <w:t>.printStackTrace();</w:t>
      </w:r>
    </w:p>
    <w:p w14:paraId="25C8E909" w14:textId="77777777" w:rsidR="00A67649" w:rsidRDefault="00A67649" w:rsidP="00A67649">
      <w:pPr>
        <w:pStyle w:val="Output"/>
        <w:rPr>
          <w:color w:val="4C483D" w:themeColor="text2"/>
        </w:rPr>
      </w:pPr>
      <w:r>
        <w:tab/>
      </w:r>
      <w:r>
        <w:tab/>
        <w:t>}</w:t>
      </w:r>
    </w:p>
    <w:p w14:paraId="27A0C54E" w14:textId="77777777" w:rsidR="00A67649" w:rsidRDefault="00A67649" w:rsidP="00A67649">
      <w:pPr>
        <w:pStyle w:val="Output"/>
        <w:rPr>
          <w:color w:val="4C483D" w:themeColor="text2"/>
        </w:rPr>
      </w:pPr>
      <w:r>
        <w:tab/>
        <w:t>}</w:t>
      </w:r>
    </w:p>
    <w:p w14:paraId="45CD5593" w14:textId="3EF67562" w:rsidR="001F12AC" w:rsidRDefault="00A67649" w:rsidP="00A67649">
      <w:pPr>
        <w:pStyle w:val="Output"/>
        <w:rPr>
          <w:color w:val="4C483D" w:themeColor="text2"/>
        </w:rPr>
      </w:pPr>
      <w:r>
        <w:t>}</w:t>
      </w:r>
    </w:p>
    <w:p w14:paraId="5C85144D" w14:textId="77777777" w:rsidR="00A67649" w:rsidRDefault="00A67649" w:rsidP="00A67649">
      <w:pPr>
        <w:pStyle w:val="Output"/>
        <w:rPr>
          <w:color w:val="4C483D" w:themeColor="text2"/>
        </w:rPr>
      </w:pPr>
      <w:r>
        <w:rPr>
          <w:bCs/>
          <w:color w:val="7F0055"/>
        </w:rPr>
        <w:t>public</w:t>
      </w:r>
      <w:r>
        <w:t xml:space="preserve"> </w:t>
      </w:r>
      <w:r>
        <w:rPr>
          <w:bCs/>
          <w:color w:val="7F0055"/>
        </w:rPr>
        <w:t>class</w:t>
      </w:r>
      <w:r>
        <w:t xml:space="preserve"> ThreadSafety {</w:t>
      </w:r>
    </w:p>
    <w:p w14:paraId="7868B140"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6364D7F0" w14:textId="77777777" w:rsidR="00A67649" w:rsidRDefault="00A67649" w:rsidP="00A67649">
      <w:pPr>
        <w:pStyle w:val="Output"/>
        <w:rPr>
          <w:color w:val="4C483D" w:themeColor="text2"/>
        </w:rPr>
      </w:pPr>
      <w:r>
        <w:tab/>
      </w:r>
      <w:r>
        <w:tab/>
        <w:t xml:space="preserve">Counter </w:t>
      </w:r>
      <w:r>
        <w:rPr>
          <w:color w:val="6A3E3E"/>
        </w:rPr>
        <w:t>c</w:t>
      </w:r>
      <w:r>
        <w:t xml:space="preserve"> = </w:t>
      </w:r>
      <w:r>
        <w:rPr>
          <w:bCs/>
          <w:color w:val="7F0055"/>
        </w:rPr>
        <w:t>new</w:t>
      </w:r>
      <w:r>
        <w:t xml:space="preserve"> Counter();</w:t>
      </w:r>
    </w:p>
    <w:p w14:paraId="2EBCFD69" w14:textId="77777777" w:rsidR="00A67649" w:rsidRDefault="00A67649" w:rsidP="00A67649">
      <w:pPr>
        <w:pStyle w:val="Output"/>
        <w:rPr>
          <w:color w:val="4C483D" w:themeColor="text2"/>
        </w:rPr>
      </w:pPr>
      <w:r>
        <w:tab/>
      </w:r>
      <w:r>
        <w:tab/>
        <w:t xml:space="preserve">Thread </w:t>
      </w:r>
      <w:r>
        <w:rPr>
          <w:color w:val="6A3E3E"/>
        </w:rPr>
        <w:t>t1</w:t>
      </w:r>
      <w:r>
        <w:t xml:space="preserve"> = </w:t>
      </w:r>
      <w:r>
        <w:rPr>
          <w:bCs/>
          <w:color w:val="7F0055"/>
        </w:rPr>
        <w:t>new</w:t>
      </w:r>
      <w:r>
        <w:t xml:space="preserve"> Thread(</w:t>
      </w:r>
      <w:r>
        <w:rPr>
          <w:color w:val="6A3E3E"/>
        </w:rPr>
        <w:t>c</w:t>
      </w:r>
      <w:r>
        <w:t>);</w:t>
      </w:r>
    </w:p>
    <w:p w14:paraId="23527C37" w14:textId="77777777" w:rsidR="00A67649" w:rsidRDefault="00A67649" w:rsidP="00A67649">
      <w:pPr>
        <w:pStyle w:val="Output"/>
        <w:rPr>
          <w:color w:val="4C483D" w:themeColor="text2"/>
        </w:rPr>
      </w:pPr>
      <w:r>
        <w:tab/>
      </w:r>
      <w:r>
        <w:tab/>
      </w:r>
      <w:r>
        <w:rPr>
          <w:color w:val="6A3E3E"/>
        </w:rPr>
        <w:t>t1</w:t>
      </w:r>
      <w:r>
        <w:t>.start();</w:t>
      </w:r>
    </w:p>
    <w:p w14:paraId="2E740001" w14:textId="77777777" w:rsidR="00A67649" w:rsidRDefault="00A67649" w:rsidP="00A67649">
      <w:pPr>
        <w:pStyle w:val="Output"/>
        <w:rPr>
          <w:color w:val="4C483D" w:themeColor="text2"/>
        </w:rPr>
      </w:pPr>
      <w:r>
        <w:tab/>
      </w:r>
      <w:r>
        <w:tab/>
        <w:t xml:space="preserve">Thread </w:t>
      </w:r>
      <w:r>
        <w:rPr>
          <w:color w:val="6A3E3E"/>
        </w:rPr>
        <w:t>t2</w:t>
      </w:r>
      <w:r>
        <w:t xml:space="preserve"> = </w:t>
      </w:r>
      <w:r>
        <w:rPr>
          <w:bCs/>
          <w:color w:val="7F0055"/>
        </w:rPr>
        <w:t>new</w:t>
      </w:r>
      <w:r>
        <w:t xml:space="preserve"> Thread(</w:t>
      </w:r>
      <w:r>
        <w:rPr>
          <w:color w:val="6A3E3E"/>
        </w:rPr>
        <w:t>c</w:t>
      </w:r>
      <w:r>
        <w:t>);</w:t>
      </w:r>
    </w:p>
    <w:p w14:paraId="3330FEC8" w14:textId="77777777" w:rsidR="00A67649" w:rsidRDefault="00A67649" w:rsidP="00A67649">
      <w:pPr>
        <w:pStyle w:val="Output"/>
        <w:rPr>
          <w:color w:val="4C483D" w:themeColor="text2"/>
        </w:rPr>
      </w:pPr>
      <w:r>
        <w:tab/>
      </w:r>
      <w:r>
        <w:tab/>
      </w:r>
      <w:r>
        <w:rPr>
          <w:color w:val="6A3E3E"/>
        </w:rPr>
        <w:t>t2</w:t>
      </w:r>
      <w:r>
        <w:t>.start();</w:t>
      </w:r>
    </w:p>
    <w:p w14:paraId="79AAFF04" w14:textId="77777777" w:rsidR="00A67649" w:rsidRDefault="00A67649" w:rsidP="00A67649">
      <w:pPr>
        <w:pStyle w:val="Output"/>
        <w:rPr>
          <w:color w:val="4C483D" w:themeColor="text2"/>
        </w:rPr>
      </w:pPr>
      <w:r>
        <w:tab/>
      </w:r>
      <w:r>
        <w:tab/>
      </w:r>
      <w:r>
        <w:rPr>
          <w:color w:val="3F7F5F"/>
        </w:rPr>
        <w:t>// wait for threads to finish processing</w:t>
      </w:r>
    </w:p>
    <w:p w14:paraId="30063DC8" w14:textId="77777777" w:rsidR="00A67649" w:rsidRDefault="00A67649" w:rsidP="00A67649">
      <w:pPr>
        <w:pStyle w:val="Output"/>
        <w:rPr>
          <w:color w:val="4C483D" w:themeColor="text2"/>
        </w:rPr>
      </w:pPr>
      <w:r>
        <w:tab/>
      </w:r>
      <w:r>
        <w:tab/>
      </w:r>
      <w:r>
        <w:rPr>
          <w:color w:val="6A3E3E"/>
        </w:rPr>
        <w:t>t1</w:t>
      </w:r>
      <w:r>
        <w:t>.join();</w:t>
      </w:r>
    </w:p>
    <w:p w14:paraId="7A7CE8E9" w14:textId="77777777" w:rsidR="00A67649" w:rsidRDefault="00A67649" w:rsidP="00A67649">
      <w:pPr>
        <w:pStyle w:val="Output"/>
        <w:rPr>
          <w:color w:val="4C483D" w:themeColor="text2"/>
        </w:rPr>
      </w:pPr>
      <w:r>
        <w:tab/>
      </w:r>
      <w:r>
        <w:tab/>
      </w:r>
      <w:r>
        <w:rPr>
          <w:color w:val="6A3E3E"/>
        </w:rPr>
        <w:t>t2</w:t>
      </w:r>
      <w:r>
        <w:t>.join();</w:t>
      </w:r>
    </w:p>
    <w:p w14:paraId="250028E2"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"Processing count="</w:t>
      </w:r>
      <w:r>
        <w:t xml:space="preserve"> + </w:t>
      </w:r>
      <w:r>
        <w:rPr>
          <w:color w:val="6A3E3E"/>
        </w:rPr>
        <w:t>c</w:t>
      </w:r>
      <w:r>
        <w:t>.getCount());</w:t>
      </w:r>
    </w:p>
    <w:p w14:paraId="122D31DB" w14:textId="77777777" w:rsidR="00A67649" w:rsidRDefault="00A67649" w:rsidP="00A67649">
      <w:pPr>
        <w:pStyle w:val="Output"/>
        <w:rPr>
          <w:color w:val="4C483D" w:themeColor="text2"/>
        </w:rPr>
      </w:pPr>
      <w:r>
        <w:tab/>
        <w:t>}</w:t>
      </w:r>
    </w:p>
    <w:p w14:paraId="6ADE6A89" w14:textId="77777777" w:rsidR="00A67649" w:rsidRDefault="00A67649" w:rsidP="00A67649">
      <w:pPr>
        <w:pStyle w:val="Output"/>
        <w:rPr>
          <w:color w:val="4C483D" w:themeColor="text2"/>
        </w:rPr>
      </w:pPr>
      <w:r>
        <w:t>}</w:t>
      </w:r>
    </w:p>
    <w:p w14:paraId="71A9EAA6" w14:textId="77777777" w:rsidR="00A67649" w:rsidRDefault="00A67649" w:rsidP="00A67649">
      <w:pPr>
        <w:pStyle w:val="Output"/>
        <w:shd w:val="clear" w:color="auto" w:fill="000000" w:themeFill="text1"/>
        <w:rPr>
          <w:lang w:eastAsia="en-US"/>
        </w:rPr>
      </w:pPr>
      <w:r w:rsidRPr="00365896">
        <w:rPr>
          <w:lang w:eastAsia="en-US"/>
        </w:rPr>
        <w:t>Processing count=8</w:t>
      </w:r>
    </w:p>
    <w:p w14:paraId="5C843006" w14:textId="69F61A26" w:rsidR="00A67649" w:rsidRDefault="00A67649" w:rsidP="00F4279A">
      <w:pPr>
        <w:rPr>
          <w:lang w:eastAsia="en-US"/>
        </w:rPr>
      </w:pPr>
      <w:r>
        <w:rPr>
          <w:lang w:eastAsia="en-US"/>
        </w:rPr>
        <w:lastRenderedPageBreak/>
        <w:t xml:space="preserve">In above example for a single thread </w:t>
      </w:r>
      <w:r w:rsidRPr="005B37C3">
        <w:rPr>
          <w:b/>
          <w:lang w:eastAsia="en-US"/>
        </w:rPr>
        <w:t>Counter</w:t>
      </w:r>
      <w:r>
        <w:rPr>
          <w:lang w:eastAsia="en-US"/>
        </w:rPr>
        <w:t xml:space="preserve"> we created two child threads </w:t>
      </w:r>
      <w:r w:rsidRPr="005B37C3">
        <w:rPr>
          <w:highlight w:val="yellow"/>
          <w:lang w:eastAsia="en-US"/>
        </w:rPr>
        <w:t>t1,t2</w:t>
      </w:r>
      <w:r>
        <w:rPr>
          <w:lang w:eastAsia="en-US"/>
        </w:rPr>
        <w:t xml:space="preserve"> and </w:t>
      </w:r>
      <w:r w:rsidRPr="005B37C3">
        <w:rPr>
          <w:b/>
          <w:lang w:eastAsia="en-US"/>
        </w:rPr>
        <w:t>count</w:t>
      </w:r>
      <w:r>
        <w:rPr>
          <w:lang w:eastAsia="en-US"/>
        </w:rPr>
        <w:t xml:space="preserve"> is a variable common for those two threads. </w:t>
      </w:r>
      <w:r w:rsidRPr="005B37C3">
        <w:rPr>
          <w:b/>
          <w:lang w:eastAsia="en-US"/>
        </w:rPr>
        <w:t xml:space="preserve">After completion of thread execution, the counter must be </w:t>
      </w:r>
      <w:r w:rsidRPr="00F4279A">
        <w:rPr>
          <w:b/>
          <w:color w:val="00B050"/>
          <w:lang w:eastAsia="en-US"/>
        </w:rPr>
        <w:t>10</w:t>
      </w:r>
      <w:r>
        <w:rPr>
          <w:lang w:eastAsia="en-US"/>
        </w:rPr>
        <w:t xml:space="preserve">. But </w:t>
      </w:r>
      <w:r w:rsidRPr="005B37C3">
        <w:rPr>
          <w:b/>
          <w:lang w:eastAsia="en-US"/>
        </w:rPr>
        <w:t xml:space="preserve">here it is displaying output as </w:t>
      </w:r>
      <w:r w:rsidRPr="00F4279A">
        <w:rPr>
          <w:b/>
          <w:color w:val="FF0000"/>
          <w:lang w:eastAsia="en-US"/>
        </w:rPr>
        <w:t>8</w:t>
      </w:r>
      <w:r w:rsidRPr="00F4279A">
        <w:rPr>
          <w:color w:val="FF0000"/>
          <w:lang w:eastAsia="en-US"/>
        </w:rPr>
        <w:t xml:space="preserve"> </w:t>
      </w:r>
      <w:r>
        <w:rPr>
          <w:lang w:eastAsia="en-US"/>
        </w:rPr>
        <w:t xml:space="preserve">because two threads are executing parallel on same method </w:t>
      </w:r>
      <w:r w:rsidRPr="005B37C3">
        <w:rPr>
          <w:b/>
          <w:lang w:eastAsia="en-US"/>
        </w:rPr>
        <w:t>waitCounter(),</w:t>
      </w:r>
      <w:r>
        <w:rPr>
          <w:lang w:eastAsia="en-US"/>
        </w:rPr>
        <w:t xml:space="preserve"> the result may is overlapped two threads are executing same method at same time.</w:t>
      </w:r>
    </w:p>
    <w:p w14:paraId="21562176" w14:textId="77777777" w:rsidR="00F4279A" w:rsidRDefault="00F4279A" w:rsidP="00F4279A">
      <w:pPr>
        <w:spacing w:line="240" w:lineRule="auto"/>
        <w:rPr>
          <w:lang w:eastAsia="en-US"/>
        </w:rPr>
      </w:pPr>
    </w:p>
    <w:p w14:paraId="56334A78" w14:textId="0D58DBFC" w:rsidR="00A67649" w:rsidRDefault="00A67649" w:rsidP="002A76C5">
      <w:pPr>
        <w:rPr>
          <w:b/>
          <w:lang w:eastAsia="en-US"/>
        </w:rPr>
      </w:pPr>
      <w:r>
        <w:rPr>
          <w:lang w:eastAsia="en-US"/>
        </w:rPr>
        <w:t xml:space="preserve">To resolve these types of problems we use synchronization. We can implement synchronization </w:t>
      </w:r>
      <w:r w:rsidR="00F4279A">
        <w:rPr>
          <w:lang w:eastAsia="en-US"/>
        </w:rPr>
        <w:t>in</w:t>
      </w:r>
      <w:r>
        <w:rPr>
          <w:lang w:eastAsia="en-US"/>
        </w:rPr>
        <w:t xml:space="preserve"> </w:t>
      </w:r>
      <w:r w:rsidRPr="00AF7646">
        <w:rPr>
          <w:b/>
          <w:lang w:eastAsia="en-US"/>
        </w:rPr>
        <w:t>3 ways</w:t>
      </w:r>
    </w:p>
    <w:p w14:paraId="08BCB3D7" w14:textId="77777777" w:rsidR="00A67649" w:rsidRPr="00AF7646" w:rsidRDefault="00A67649" w:rsidP="00F4279A">
      <w:pPr>
        <w:ind w:left="720"/>
        <w:rPr>
          <w:b/>
          <w:lang w:eastAsia="en-US"/>
        </w:rPr>
      </w:pPr>
      <w:r w:rsidRPr="00AF7646">
        <w:rPr>
          <w:b/>
          <w:lang w:eastAsia="en-US"/>
        </w:rPr>
        <w:t>1. Synchronized</w:t>
      </w:r>
      <w:r>
        <w:rPr>
          <w:b/>
          <w:lang w:eastAsia="en-US"/>
        </w:rPr>
        <w:t xml:space="preserve"> </w:t>
      </w:r>
      <w:r w:rsidRPr="00F4279A">
        <w:rPr>
          <w:b/>
          <w:color w:val="0000FF"/>
          <w:lang w:eastAsia="en-US"/>
        </w:rPr>
        <w:t>Instance</w:t>
      </w:r>
      <w:r>
        <w:rPr>
          <w:b/>
          <w:lang w:eastAsia="en-US"/>
        </w:rPr>
        <w:t xml:space="preserve"> Methods</w:t>
      </w:r>
    </w:p>
    <w:p w14:paraId="4A4BF534" w14:textId="77777777" w:rsidR="00A67649" w:rsidRPr="00AF7646" w:rsidRDefault="00A67649" w:rsidP="00F4279A">
      <w:pPr>
        <w:ind w:left="720"/>
        <w:rPr>
          <w:b/>
          <w:lang w:eastAsia="en-US"/>
        </w:rPr>
      </w:pPr>
      <w:r w:rsidRPr="00AF7646">
        <w:rPr>
          <w:b/>
          <w:lang w:eastAsia="en-US"/>
        </w:rPr>
        <w:t xml:space="preserve">2. Synchronized </w:t>
      </w:r>
      <w:r w:rsidRPr="00F4279A">
        <w:rPr>
          <w:b/>
          <w:color w:val="0000FF"/>
          <w:lang w:eastAsia="en-US"/>
        </w:rPr>
        <w:t xml:space="preserve">Static </w:t>
      </w:r>
      <w:r w:rsidRPr="00AF7646">
        <w:rPr>
          <w:b/>
          <w:lang w:eastAsia="en-US"/>
        </w:rPr>
        <w:t>Methods.</w:t>
      </w:r>
    </w:p>
    <w:p w14:paraId="5F0AAB46" w14:textId="5D1F634F" w:rsidR="00A67649" w:rsidRDefault="00A67649" w:rsidP="00F4279A">
      <w:pPr>
        <w:ind w:left="720"/>
        <w:rPr>
          <w:b/>
          <w:color w:val="0000FF"/>
          <w:lang w:eastAsia="en-US"/>
        </w:rPr>
      </w:pPr>
      <w:r w:rsidRPr="00AF7646">
        <w:rPr>
          <w:b/>
          <w:lang w:eastAsia="en-US"/>
        </w:rPr>
        <w:t>3. Synchronized</w:t>
      </w:r>
      <w:r>
        <w:rPr>
          <w:b/>
          <w:lang w:eastAsia="en-US"/>
        </w:rPr>
        <w:t xml:space="preserve"> </w:t>
      </w:r>
      <w:r w:rsidRPr="00F4279A">
        <w:rPr>
          <w:b/>
          <w:color w:val="0000FF"/>
          <w:lang w:eastAsia="en-US"/>
        </w:rPr>
        <w:t>Blocks</w:t>
      </w:r>
    </w:p>
    <w:p w14:paraId="53926409" w14:textId="77777777" w:rsidR="00161FC7" w:rsidRDefault="00161FC7" w:rsidP="00161FC7">
      <w:pPr>
        <w:rPr>
          <w:b/>
          <w:lang w:eastAsia="en-US"/>
        </w:rPr>
      </w:pPr>
    </w:p>
    <w:p w14:paraId="1831AA2A" w14:textId="7A19C242" w:rsidR="00F4279A" w:rsidRPr="00161FC7" w:rsidRDefault="00161FC7" w:rsidP="00161FC7">
      <w:pPr>
        <w:rPr>
          <w:bCs/>
          <w:lang w:eastAsia="en-US"/>
        </w:rPr>
      </w:pPr>
      <w:r w:rsidRPr="00161FC7">
        <w:rPr>
          <w:b/>
          <w:color w:val="00B050"/>
          <w:lang w:eastAsia="en-US"/>
        </w:rPr>
        <w:t xml:space="preserve">Note: </w:t>
      </w:r>
      <w:r w:rsidRPr="00161FC7">
        <w:rPr>
          <w:bCs/>
          <w:lang w:eastAsia="en-US"/>
        </w:rPr>
        <w:t xml:space="preserve">All the Synchronized </w:t>
      </w:r>
      <w:r w:rsidRPr="00161FC7">
        <w:rPr>
          <w:b/>
          <w:lang w:eastAsia="en-US"/>
        </w:rPr>
        <w:t>methods</w:t>
      </w:r>
      <w:r w:rsidRPr="00161FC7">
        <w:rPr>
          <w:bCs/>
          <w:lang w:eastAsia="en-US"/>
        </w:rPr>
        <w:t xml:space="preserve">, </w:t>
      </w:r>
      <w:r w:rsidRPr="00161FC7">
        <w:rPr>
          <w:b/>
          <w:lang w:eastAsia="en-US"/>
        </w:rPr>
        <w:t>blocks</w:t>
      </w:r>
      <w:r w:rsidRPr="00161FC7">
        <w:rPr>
          <w:bCs/>
          <w:lang w:eastAsia="en-US"/>
        </w:rPr>
        <w:t xml:space="preserve"> in the part of class which extends </w:t>
      </w:r>
      <w:r w:rsidRPr="00161FC7">
        <w:rPr>
          <w:b/>
          <w:color w:val="00B050"/>
          <w:lang w:eastAsia="en-US"/>
        </w:rPr>
        <w:t>Thread/</w:t>
      </w:r>
      <w:r w:rsidRPr="00161FC7">
        <w:rPr>
          <w:b/>
          <w:color w:val="FF0000"/>
          <w:lang w:eastAsia="en-US"/>
        </w:rPr>
        <w:t>Runnable</w:t>
      </w:r>
    </w:p>
    <w:p w14:paraId="51683068" w14:textId="77777777" w:rsidR="00161FC7" w:rsidRPr="00AF7646" w:rsidRDefault="00161FC7" w:rsidP="00161FC7">
      <w:pPr>
        <w:rPr>
          <w:b/>
          <w:lang w:eastAsia="en-US"/>
        </w:rPr>
      </w:pPr>
    </w:p>
    <w:p w14:paraId="37597F09" w14:textId="77777777" w:rsidR="00A67649" w:rsidRPr="00F4279A" w:rsidRDefault="00A67649" w:rsidP="004852D0">
      <w:pPr>
        <w:pStyle w:val="Heading3"/>
        <w:spacing w:before="0" w:after="0" w:line="240" w:lineRule="auto"/>
        <w:rPr>
          <w:b w:val="0"/>
          <w:sz w:val="24"/>
          <w:szCs w:val="22"/>
          <w:lang w:eastAsia="en-US"/>
        </w:rPr>
      </w:pPr>
      <w:r w:rsidRPr="00F4279A">
        <w:rPr>
          <w:rStyle w:val="Heading3Char"/>
          <w:b/>
          <w:sz w:val="24"/>
          <w:szCs w:val="22"/>
          <w:lang w:eastAsia="en-US"/>
        </w:rPr>
        <w:t>1. Synchronized Instance methods</w:t>
      </w:r>
      <w:r w:rsidRPr="00F4279A">
        <w:rPr>
          <w:b w:val="0"/>
          <w:sz w:val="24"/>
          <w:szCs w:val="22"/>
          <w:lang w:eastAsia="en-US"/>
        </w:rPr>
        <w:t xml:space="preserve">: </w:t>
      </w:r>
    </w:p>
    <w:p w14:paraId="7F6B579B" w14:textId="55D2C395" w:rsidR="00A67649" w:rsidRPr="00F109FF" w:rsidRDefault="00A67649" w:rsidP="00A67649">
      <w:pPr>
        <w:rPr>
          <w:b/>
          <w:lang w:eastAsia="en-US"/>
        </w:rPr>
      </w:pPr>
      <w:r>
        <w:rPr>
          <w:lang w:eastAsia="en-US"/>
        </w:rPr>
        <w:t xml:space="preserve">If </w:t>
      </w:r>
      <w:r w:rsidR="004852D0">
        <w:rPr>
          <w:lang w:eastAsia="en-US"/>
        </w:rPr>
        <w:t>an</w:t>
      </w:r>
      <w:r>
        <w:rPr>
          <w:lang w:eastAsia="en-US"/>
        </w:rPr>
        <w:t xml:space="preserve"> ordinary instance method is made as </w:t>
      </w:r>
      <w:r w:rsidRPr="00EE5C9E">
        <w:rPr>
          <w:b/>
          <w:lang w:eastAsia="en-US"/>
        </w:rPr>
        <w:t>synchronized,</w:t>
      </w:r>
      <w:r>
        <w:rPr>
          <w:lang w:eastAsia="en-US"/>
        </w:rPr>
        <w:t xml:space="preserve"> </w:t>
      </w:r>
      <w:r w:rsidRPr="00F109FF">
        <w:rPr>
          <w:b/>
          <w:lang w:eastAsia="en-US"/>
        </w:rPr>
        <w:t xml:space="preserve">then the </w:t>
      </w:r>
      <w:r w:rsidRPr="00F109FF">
        <w:rPr>
          <w:b/>
          <w:color w:val="FF0000"/>
          <w:lang w:eastAsia="en-US"/>
        </w:rPr>
        <w:t>object</w:t>
      </w:r>
      <w:r w:rsidRPr="00F109FF">
        <w:rPr>
          <w:b/>
          <w:lang w:eastAsia="en-US"/>
        </w:rPr>
        <w:t xml:space="preserve"> of the corresponding class will be </w:t>
      </w:r>
      <w:r w:rsidRPr="00F109FF">
        <w:rPr>
          <w:b/>
          <w:color w:val="FF0000"/>
          <w:lang w:eastAsia="en-US"/>
        </w:rPr>
        <w:t>locked</w:t>
      </w:r>
    </w:p>
    <w:p w14:paraId="540CBF42" w14:textId="77777777" w:rsidR="00A67649" w:rsidRDefault="00A67649" w:rsidP="00A67649">
      <w:pPr>
        <w:pStyle w:val="Output"/>
        <w:rPr>
          <w:color w:val="4C483D" w:themeColor="text2"/>
        </w:rPr>
      </w:pPr>
      <w:r>
        <w:tab/>
      </w:r>
      <w:r w:rsidRPr="00137E20">
        <w:rPr>
          <w:bCs/>
          <w:color w:val="7F0055"/>
          <w:highlight w:val="yellow"/>
        </w:rPr>
        <w:t>synchronized</w:t>
      </w:r>
      <w:r>
        <w:t xml:space="preserve"> </w:t>
      </w:r>
      <w:r>
        <w:rPr>
          <w:bCs/>
          <w:color w:val="7F0055"/>
        </w:rPr>
        <w:t>void</w:t>
      </w:r>
      <w:r>
        <w:t xml:space="preserve"> waitCounter(</w:t>
      </w:r>
      <w:r>
        <w:rPr>
          <w:bCs/>
          <w:color w:val="7F0055"/>
        </w:rPr>
        <w:t>int</w:t>
      </w:r>
      <w:r>
        <w:t xml:space="preserve"> </w:t>
      </w:r>
      <w:r>
        <w:rPr>
          <w:color w:val="6A3E3E"/>
        </w:rPr>
        <w:t>i</w:t>
      </w:r>
      <w:r>
        <w:t>) {</w:t>
      </w:r>
    </w:p>
    <w:p w14:paraId="08121AD3" w14:textId="77777777" w:rsidR="00A67649" w:rsidRDefault="00A67649" w:rsidP="00A67649">
      <w:pPr>
        <w:pStyle w:val="Output"/>
        <w:rPr>
          <w:color w:val="4C483D" w:themeColor="text2"/>
        </w:rPr>
      </w:pPr>
      <w:r>
        <w:tab/>
      </w:r>
      <w:r>
        <w:tab/>
      </w:r>
      <w:r>
        <w:rPr>
          <w:bCs/>
          <w:color w:val="7F0055"/>
        </w:rPr>
        <w:t>try</w:t>
      </w:r>
      <w:r>
        <w:t xml:space="preserve"> {</w:t>
      </w:r>
    </w:p>
    <w:p w14:paraId="399BCDF2" w14:textId="77777777" w:rsidR="00A67649" w:rsidRDefault="00A67649" w:rsidP="00A67649">
      <w:pPr>
        <w:pStyle w:val="Output"/>
        <w:rPr>
          <w:color w:val="4C483D" w:themeColor="text2"/>
        </w:rPr>
      </w:pPr>
      <w:r>
        <w:tab/>
      </w:r>
      <w:r>
        <w:tab/>
      </w:r>
      <w:r>
        <w:tab/>
        <w:t>Thread.</w:t>
      </w:r>
      <w:r>
        <w:rPr>
          <w:i/>
          <w:iCs/>
        </w:rPr>
        <w:t>sleep</w:t>
      </w:r>
      <w:r>
        <w:t>(1000);</w:t>
      </w:r>
    </w:p>
    <w:p w14:paraId="293886B8" w14:textId="77777777" w:rsidR="00A67649" w:rsidRDefault="00A67649" w:rsidP="00A67649">
      <w:pPr>
        <w:pStyle w:val="Output"/>
        <w:rPr>
          <w:color w:val="4C483D" w:themeColor="text2"/>
        </w:rPr>
      </w:pPr>
      <w:r>
        <w:tab/>
      </w:r>
      <w:r>
        <w:tab/>
        <w:t xml:space="preserve">} </w:t>
      </w:r>
      <w:r>
        <w:rPr>
          <w:bCs/>
          <w:color w:val="7F0055"/>
        </w:rPr>
        <w:t>catch</w:t>
      </w:r>
      <w:r>
        <w:t xml:space="preserve"> (InterruptedException </w:t>
      </w:r>
      <w:r>
        <w:rPr>
          <w:color w:val="6A3E3E"/>
        </w:rPr>
        <w:t>e</w:t>
      </w:r>
      <w:r>
        <w:t>) {</w:t>
      </w:r>
    </w:p>
    <w:p w14:paraId="78951775" w14:textId="77777777" w:rsidR="00A67649" w:rsidRDefault="00A67649" w:rsidP="00A67649">
      <w:pPr>
        <w:pStyle w:val="Output"/>
        <w:rPr>
          <w:color w:val="4C483D" w:themeColor="text2"/>
        </w:rPr>
      </w:pPr>
      <w:r>
        <w:tab/>
      </w:r>
      <w:r>
        <w:tab/>
      </w:r>
      <w:r>
        <w:tab/>
      </w:r>
      <w:r>
        <w:rPr>
          <w:color w:val="6A3E3E"/>
        </w:rPr>
        <w:t>e</w:t>
      </w:r>
      <w:r>
        <w:t>.printStackTrace();</w:t>
      </w:r>
    </w:p>
    <w:p w14:paraId="0AB1E2D0" w14:textId="77777777" w:rsidR="00A67649" w:rsidRDefault="00A67649" w:rsidP="00A67649">
      <w:pPr>
        <w:pStyle w:val="Output"/>
        <w:rPr>
          <w:color w:val="4C483D" w:themeColor="text2"/>
        </w:rPr>
      </w:pPr>
      <w:r>
        <w:tab/>
      </w:r>
      <w:r>
        <w:tab/>
        <w:t>}</w:t>
      </w:r>
    </w:p>
    <w:p w14:paraId="6556EA0D" w14:textId="0A248D7E" w:rsidR="00A67649" w:rsidRDefault="00A67649" w:rsidP="00A67649">
      <w:pPr>
        <w:pStyle w:val="Output"/>
      </w:pPr>
      <w:r>
        <w:tab/>
        <w:t>}</w:t>
      </w:r>
    </w:p>
    <w:p w14:paraId="3754CA21" w14:textId="77777777" w:rsidR="00F4279A" w:rsidRDefault="00F4279A" w:rsidP="00F4279A">
      <w:pPr>
        <w:rPr>
          <w:lang w:eastAsia="en-US"/>
        </w:rPr>
      </w:pPr>
    </w:p>
    <w:p w14:paraId="766DBD97" w14:textId="77777777" w:rsidR="00A67649" w:rsidRPr="00F4279A" w:rsidRDefault="00A67649" w:rsidP="00F4279A">
      <w:pPr>
        <w:pStyle w:val="Heading3"/>
        <w:spacing w:before="0" w:after="0"/>
        <w:rPr>
          <w:noProof/>
          <w:sz w:val="24"/>
          <w:szCs w:val="22"/>
          <w:lang w:eastAsia="en-US"/>
        </w:rPr>
      </w:pPr>
      <w:r w:rsidRPr="00F4279A">
        <w:rPr>
          <w:rStyle w:val="Heading3Char"/>
          <w:sz w:val="24"/>
          <w:szCs w:val="22"/>
        </w:rPr>
        <w:t xml:space="preserve">2. </w:t>
      </w:r>
      <w:r w:rsidRPr="00F4279A">
        <w:rPr>
          <w:rStyle w:val="Heading3Char"/>
          <w:b/>
          <w:sz w:val="24"/>
          <w:szCs w:val="22"/>
          <w:lang w:eastAsia="en-US"/>
        </w:rPr>
        <w:t>Synchronized static method</w:t>
      </w:r>
    </w:p>
    <w:p w14:paraId="6B0F403D" w14:textId="317EA350" w:rsidR="00A67649" w:rsidRPr="00F109FF" w:rsidRDefault="00A67649" w:rsidP="004852D0">
      <w:pPr>
        <w:spacing w:line="240" w:lineRule="auto"/>
        <w:rPr>
          <w:noProof/>
          <w:color w:val="FF0000"/>
          <w:lang w:eastAsia="en-US"/>
        </w:rPr>
      </w:pPr>
      <w:r>
        <w:rPr>
          <w:noProof/>
          <w:lang w:eastAsia="en-US"/>
        </w:rPr>
        <w:t xml:space="preserve">If an ordinary static method is made it as synchronized then the </w:t>
      </w:r>
      <w:r w:rsidRPr="00F109FF">
        <w:rPr>
          <w:b/>
          <w:noProof/>
          <w:lang w:eastAsia="en-US"/>
        </w:rPr>
        <w:t xml:space="preserve">corresponding </w:t>
      </w:r>
      <w:r w:rsidRPr="00F109FF">
        <w:rPr>
          <w:b/>
          <w:noProof/>
          <w:color w:val="FF0000"/>
          <w:lang w:eastAsia="en-US"/>
        </w:rPr>
        <w:t xml:space="preserve">class </w:t>
      </w:r>
      <w:r w:rsidRPr="00F109FF">
        <w:rPr>
          <w:b/>
          <w:noProof/>
          <w:color w:val="auto"/>
          <w:lang w:eastAsia="en-US"/>
        </w:rPr>
        <w:t xml:space="preserve">will be </w:t>
      </w:r>
      <w:r w:rsidRPr="00F109FF">
        <w:rPr>
          <w:b/>
          <w:noProof/>
          <w:color w:val="FF0000"/>
          <w:lang w:eastAsia="en-US"/>
        </w:rPr>
        <w:t>locked</w:t>
      </w:r>
      <w:r w:rsidRPr="00F109FF">
        <w:rPr>
          <w:noProof/>
          <w:color w:val="FF0000"/>
          <w:lang w:eastAsia="en-US"/>
        </w:rPr>
        <w:t>.</w:t>
      </w:r>
    </w:p>
    <w:p w14:paraId="43206410" w14:textId="77777777" w:rsidR="00A67649" w:rsidRPr="004852D0" w:rsidRDefault="00A67649" w:rsidP="004852D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4852D0">
        <w:rPr>
          <w:rFonts w:ascii="Consolas" w:hAnsi="Consolas" w:cs="Consolas"/>
          <w:b/>
          <w:bCs/>
          <w:color w:val="7F0055"/>
          <w:sz w:val="16"/>
          <w:szCs w:val="16"/>
        </w:rPr>
        <w:t>synchronized</w:t>
      </w:r>
      <w:r w:rsidRPr="004852D0">
        <w:rPr>
          <w:rFonts w:ascii="Consolas" w:hAnsi="Consolas" w:cs="Consolas"/>
          <w:b/>
          <w:bCs/>
          <w:color w:val="000000"/>
          <w:sz w:val="16"/>
          <w:szCs w:val="16"/>
        </w:rPr>
        <w:t xml:space="preserve"> </w:t>
      </w:r>
      <w:r w:rsidRPr="004852D0">
        <w:rPr>
          <w:rFonts w:ascii="Consolas" w:hAnsi="Consolas" w:cs="Consolas"/>
          <w:b/>
          <w:bCs/>
          <w:color w:val="7F0055"/>
          <w:sz w:val="16"/>
          <w:szCs w:val="16"/>
        </w:rPr>
        <w:t>static</w:t>
      </w:r>
      <w:r w:rsidRPr="004852D0">
        <w:rPr>
          <w:rFonts w:ascii="Consolas" w:hAnsi="Consolas" w:cs="Consolas"/>
          <w:b/>
          <w:bCs/>
          <w:color w:val="000000"/>
          <w:sz w:val="16"/>
          <w:szCs w:val="16"/>
        </w:rPr>
        <w:t xml:space="preserve"> </w:t>
      </w:r>
      <w:r w:rsidRPr="004852D0">
        <w:rPr>
          <w:rFonts w:ascii="Consolas" w:hAnsi="Consolas" w:cs="Consolas"/>
          <w:b/>
          <w:bCs/>
          <w:color w:val="7F0055"/>
          <w:sz w:val="16"/>
          <w:szCs w:val="16"/>
          <w:highlight w:val="lightGray"/>
        </w:rPr>
        <w:t>void</w:t>
      </w:r>
      <w:r w:rsidRPr="004852D0">
        <w:rPr>
          <w:rFonts w:ascii="Consolas" w:hAnsi="Consolas" w:cs="Consolas"/>
          <w:b/>
          <w:bCs/>
          <w:color w:val="000000"/>
          <w:sz w:val="16"/>
          <w:szCs w:val="16"/>
        </w:rPr>
        <w:t xml:space="preserve"> waitCounter(</w:t>
      </w:r>
      <w:r w:rsidRPr="004852D0">
        <w:rPr>
          <w:rFonts w:ascii="Consolas" w:hAnsi="Consolas" w:cs="Consolas"/>
          <w:b/>
          <w:bCs/>
          <w:color w:val="7F0055"/>
          <w:sz w:val="16"/>
          <w:szCs w:val="16"/>
        </w:rPr>
        <w:t>int</w:t>
      </w:r>
      <w:r w:rsidRPr="004852D0">
        <w:rPr>
          <w:rFonts w:ascii="Consolas" w:hAnsi="Consolas" w:cs="Consolas"/>
          <w:b/>
          <w:bCs/>
          <w:color w:val="000000"/>
          <w:sz w:val="16"/>
          <w:szCs w:val="16"/>
        </w:rPr>
        <w:t xml:space="preserve"> </w:t>
      </w:r>
      <w:r w:rsidRPr="004852D0">
        <w:rPr>
          <w:rFonts w:ascii="Consolas" w:hAnsi="Consolas" w:cs="Consolas"/>
          <w:b/>
          <w:bCs/>
          <w:color w:val="6A3E3E"/>
          <w:sz w:val="16"/>
          <w:szCs w:val="16"/>
        </w:rPr>
        <w:t>i</w:t>
      </w:r>
      <w:r w:rsidRPr="004852D0">
        <w:rPr>
          <w:rFonts w:ascii="Consolas" w:hAnsi="Consolas" w:cs="Consolas"/>
          <w:b/>
          <w:bCs/>
          <w:color w:val="000000"/>
          <w:sz w:val="16"/>
          <w:szCs w:val="16"/>
        </w:rPr>
        <w:t>) {</w:t>
      </w:r>
    </w:p>
    <w:p w14:paraId="4CAB960C" w14:textId="77777777" w:rsidR="00A67649" w:rsidRPr="004852D0" w:rsidRDefault="00A67649" w:rsidP="004852D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4852D0">
        <w:rPr>
          <w:rFonts w:ascii="Consolas" w:hAnsi="Consolas" w:cs="Consolas"/>
          <w:b/>
          <w:bCs/>
          <w:color w:val="000000"/>
          <w:sz w:val="16"/>
          <w:szCs w:val="16"/>
        </w:rPr>
        <w:tab/>
      </w:r>
      <w:r w:rsidRPr="004852D0">
        <w:rPr>
          <w:rFonts w:ascii="Consolas" w:hAnsi="Consolas" w:cs="Consolas"/>
          <w:b/>
          <w:bCs/>
          <w:color w:val="000000"/>
          <w:sz w:val="16"/>
          <w:szCs w:val="16"/>
        </w:rPr>
        <w:tab/>
      </w:r>
      <w:r w:rsidRPr="004852D0">
        <w:rPr>
          <w:rFonts w:ascii="Consolas" w:hAnsi="Consolas" w:cs="Consolas"/>
          <w:b/>
          <w:bCs/>
          <w:color w:val="7F0055"/>
          <w:sz w:val="16"/>
          <w:szCs w:val="16"/>
        </w:rPr>
        <w:t>try</w:t>
      </w:r>
      <w:r w:rsidRPr="004852D0">
        <w:rPr>
          <w:rFonts w:ascii="Consolas" w:hAnsi="Consolas" w:cs="Consolas"/>
          <w:b/>
          <w:bCs/>
          <w:color w:val="000000"/>
          <w:sz w:val="16"/>
          <w:szCs w:val="16"/>
        </w:rPr>
        <w:t xml:space="preserve"> {</w:t>
      </w:r>
    </w:p>
    <w:p w14:paraId="6DA83B33" w14:textId="77777777" w:rsidR="00A67649" w:rsidRPr="004852D0" w:rsidRDefault="00A67649" w:rsidP="004852D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4852D0">
        <w:rPr>
          <w:rFonts w:ascii="Consolas" w:hAnsi="Consolas" w:cs="Consolas"/>
          <w:b/>
          <w:bCs/>
          <w:color w:val="000000"/>
          <w:sz w:val="16"/>
          <w:szCs w:val="16"/>
        </w:rPr>
        <w:tab/>
      </w:r>
      <w:r w:rsidRPr="004852D0">
        <w:rPr>
          <w:rFonts w:ascii="Consolas" w:hAnsi="Consolas" w:cs="Consolas"/>
          <w:b/>
          <w:bCs/>
          <w:color w:val="000000"/>
          <w:sz w:val="16"/>
          <w:szCs w:val="16"/>
        </w:rPr>
        <w:tab/>
      </w:r>
      <w:r w:rsidRPr="004852D0">
        <w:rPr>
          <w:rFonts w:ascii="Consolas" w:hAnsi="Consolas" w:cs="Consolas"/>
          <w:b/>
          <w:bCs/>
          <w:color w:val="000000"/>
          <w:sz w:val="16"/>
          <w:szCs w:val="16"/>
        </w:rPr>
        <w:tab/>
        <w:t>Thread.</w:t>
      </w:r>
      <w:r w:rsidRPr="004852D0">
        <w:rPr>
          <w:rFonts w:ascii="Consolas" w:hAnsi="Consolas" w:cs="Consolas"/>
          <w:b/>
          <w:bCs/>
          <w:i/>
          <w:iCs/>
          <w:color w:val="000000"/>
          <w:sz w:val="16"/>
          <w:szCs w:val="16"/>
        </w:rPr>
        <w:t>sleep</w:t>
      </w:r>
      <w:r w:rsidRPr="004852D0">
        <w:rPr>
          <w:rFonts w:ascii="Consolas" w:hAnsi="Consolas" w:cs="Consolas"/>
          <w:b/>
          <w:bCs/>
          <w:color w:val="000000"/>
          <w:sz w:val="16"/>
          <w:szCs w:val="16"/>
        </w:rPr>
        <w:t>(1000);</w:t>
      </w:r>
    </w:p>
    <w:p w14:paraId="69F4027E" w14:textId="77777777" w:rsidR="00A67649" w:rsidRPr="004852D0" w:rsidRDefault="00A67649" w:rsidP="004852D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4852D0">
        <w:rPr>
          <w:rFonts w:ascii="Consolas" w:hAnsi="Consolas" w:cs="Consolas"/>
          <w:b/>
          <w:bCs/>
          <w:color w:val="000000"/>
          <w:sz w:val="16"/>
          <w:szCs w:val="16"/>
        </w:rPr>
        <w:tab/>
      </w:r>
      <w:r w:rsidRPr="004852D0">
        <w:rPr>
          <w:rFonts w:ascii="Consolas" w:hAnsi="Consolas" w:cs="Consolas"/>
          <w:b/>
          <w:bCs/>
          <w:color w:val="000000"/>
          <w:sz w:val="16"/>
          <w:szCs w:val="16"/>
        </w:rPr>
        <w:tab/>
        <w:t xml:space="preserve">} </w:t>
      </w:r>
      <w:r w:rsidRPr="004852D0">
        <w:rPr>
          <w:rFonts w:ascii="Consolas" w:hAnsi="Consolas" w:cs="Consolas"/>
          <w:b/>
          <w:bCs/>
          <w:color w:val="7F0055"/>
          <w:sz w:val="16"/>
          <w:szCs w:val="16"/>
        </w:rPr>
        <w:t>catch</w:t>
      </w:r>
      <w:r w:rsidRPr="004852D0">
        <w:rPr>
          <w:rFonts w:ascii="Consolas" w:hAnsi="Consolas" w:cs="Consolas"/>
          <w:b/>
          <w:bCs/>
          <w:color w:val="000000"/>
          <w:sz w:val="16"/>
          <w:szCs w:val="16"/>
        </w:rPr>
        <w:t xml:space="preserve"> (InterruptedException </w:t>
      </w:r>
      <w:r w:rsidRPr="004852D0">
        <w:rPr>
          <w:rFonts w:ascii="Consolas" w:hAnsi="Consolas" w:cs="Consolas"/>
          <w:b/>
          <w:bCs/>
          <w:color w:val="6A3E3E"/>
          <w:sz w:val="16"/>
          <w:szCs w:val="16"/>
        </w:rPr>
        <w:t>e</w:t>
      </w:r>
      <w:r w:rsidRPr="004852D0">
        <w:rPr>
          <w:rFonts w:ascii="Consolas" w:hAnsi="Consolas" w:cs="Consolas"/>
          <w:b/>
          <w:bCs/>
          <w:color w:val="000000"/>
          <w:sz w:val="16"/>
          <w:szCs w:val="16"/>
        </w:rPr>
        <w:t>) {</w:t>
      </w:r>
    </w:p>
    <w:p w14:paraId="51109C6D" w14:textId="77777777" w:rsidR="00A67649" w:rsidRPr="004852D0" w:rsidRDefault="00A67649" w:rsidP="004852D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4852D0">
        <w:rPr>
          <w:rFonts w:ascii="Consolas" w:hAnsi="Consolas" w:cs="Consolas"/>
          <w:b/>
          <w:bCs/>
          <w:color w:val="000000"/>
          <w:sz w:val="16"/>
          <w:szCs w:val="16"/>
        </w:rPr>
        <w:tab/>
      </w:r>
      <w:r w:rsidRPr="004852D0">
        <w:rPr>
          <w:rFonts w:ascii="Consolas" w:hAnsi="Consolas" w:cs="Consolas"/>
          <w:b/>
          <w:bCs/>
          <w:color w:val="000000"/>
          <w:sz w:val="16"/>
          <w:szCs w:val="16"/>
        </w:rPr>
        <w:tab/>
      </w:r>
      <w:r w:rsidRPr="004852D0">
        <w:rPr>
          <w:rFonts w:ascii="Consolas" w:hAnsi="Consolas" w:cs="Consolas"/>
          <w:b/>
          <w:bCs/>
          <w:color w:val="000000"/>
          <w:sz w:val="16"/>
          <w:szCs w:val="16"/>
        </w:rPr>
        <w:tab/>
      </w:r>
      <w:r w:rsidRPr="004852D0">
        <w:rPr>
          <w:rFonts w:ascii="Consolas" w:hAnsi="Consolas" w:cs="Consolas"/>
          <w:b/>
          <w:bCs/>
          <w:color w:val="6A3E3E"/>
          <w:sz w:val="16"/>
          <w:szCs w:val="16"/>
        </w:rPr>
        <w:t>e</w:t>
      </w:r>
      <w:r w:rsidRPr="004852D0">
        <w:rPr>
          <w:rFonts w:ascii="Consolas" w:hAnsi="Consolas" w:cs="Consolas"/>
          <w:b/>
          <w:bCs/>
          <w:color w:val="000000"/>
          <w:sz w:val="16"/>
          <w:szCs w:val="16"/>
        </w:rPr>
        <w:t>.printStackTrace();</w:t>
      </w:r>
    </w:p>
    <w:p w14:paraId="054DD6B8" w14:textId="77777777" w:rsidR="00A67649" w:rsidRPr="004852D0" w:rsidRDefault="00A67649" w:rsidP="004852D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4852D0">
        <w:rPr>
          <w:rFonts w:ascii="Consolas" w:hAnsi="Consolas" w:cs="Consolas"/>
          <w:b/>
          <w:bCs/>
          <w:color w:val="000000"/>
          <w:sz w:val="16"/>
          <w:szCs w:val="16"/>
        </w:rPr>
        <w:tab/>
      </w:r>
      <w:r w:rsidRPr="004852D0">
        <w:rPr>
          <w:rFonts w:ascii="Consolas" w:hAnsi="Consolas" w:cs="Consolas"/>
          <w:b/>
          <w:bCs/>
          <w:color w:val="000000"/>
          <w:sz w:val="16"/>
          <w:szCs w:val="16"/>
        </w:rPr>
        <w:tab/>
        <w:t>}</w:t>
      </w:r>
    </w:p>
    <w:p w14:paraId="16331182" w14:textId="77777777" w:rsidR="00A67649" w:rsidRPr="004852D0" w:rsidRDefault="00A67649" w:rsidP="004852D0">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b/>
          <w:bCs/>
          <w:noProof/>
          <w:sz w:val="16"/>
          <w:szCs w:val="16"/>
          <w:lang w:eastAsia="en-US"/>
        </w:rPr>
      </w:pPr>
      <w:r w:rsidRPr="004852D0">
        <w:rPr>
          <w:rFonts w:ascii="Consolas" w:hAnsi="Consolas" w:cs="Consolas"/>
          <w:b/>
          <w:bCs/>
          <w:color w:val="000000"/>
          <w:sz w:val="16"/>
          <w:szCs w:val="16"/>
        </w:rPr>
        <w:tab/>
      </w:r>
      <w:r w:rsidRPr="004852D0">
        <w:rPr>
          <w:rFonts w:ascii="Consolas" w:hAnsi="Consolas" w:cs="Consolas"/>
          <w:b/>
          <w:bCs/>
          <w:color w:val="000000"/>
          <w:sz w:val="16"/>
          <w:szCs w:val="16"/>
          <w:highlight w:val="lightGray"/>
        </w:rPr>
        <w:t>}</w:t>
      </w:r>
    </w:p>
    <w:p w14:paraId="403378B3" w14:textId="77777777" w:rsidR="00A67649" w:rsidRPr="00FA38EC" w:rsidRDefault="00A67649" w:rsidP="004852D0">
      <w:pPr>
        <w:pStyle w:val="Heading3"/>
        <w:spacing w:after="0" w:line="240" w:lineRule="auto"/>
        <w:rPr>
          <w:sz w:val="24"/>
          <w:szCs w:val="22"/>
        </w:rPr>
      </w:pPr>
      <w:r w:rsidRPr="00FA38EC">
        <w:rPr>
          <w:sz w:val="24"/>
          <w:szCs w:val="22"/>
        </w:rPr>
        <w:t>3. Synchronized block:</w:t>
      </w:r>
    </w:p>
    <w:p w14:paraId="11AA4804" w14:textId="77777777" w:rsidR="00A67649" w:rsidRDefault="00A67649" w:rsidP="00505BFE">
      <w:pPr>
        <w:spacing w:line="240" w:lineRule="auto"/>
        <w:rPr>
          <w:noProof/>
          <w:lang w:eastAsia="en-US"/>
        </w:rPr>
      </w:pPr>
      <w:r>
        <w:rPr>
          <w:noProof/>
          <w:lang w:eastAsia="en-US"/>
        </w:rPr>
        <w:t xml:space="preserve">When we inherit non-synchronized </w:t>
      </w:r>
      <w:r w:rsidRPr="00F109FF">
        <w:rPr>
          <w:b/>
          <w:noProof/>
          <w:lang w:eastAsia="en-US"/>
        </w:rPr>
        <w:t>methods from either base class or interface into the derived class</w:t>
      </w:r>
      <w:r>
        <w:rPr>
          <w:noProof/>
          <w:lang w:eastAsia="en-US"/>
        </w:rPr>
        <w:t xml:space="preserve">, </w:t>
      </w:r>
      <w:r w:rsidRPr="00F109FF">
        <w:rPr>
          <w:b/>
          <w:noProof/>
          <w:color w:val="FF0000"/>
          <w:lang w:eastAsia="en-US"/>
        </w:rPr>
        <w:t>we cannot make the inherited method as synchronized</w:t>
      </w:r>
      <w:r>
        <w:rPr>
          <w:noProof/>
          <w:lang w:eastAsia="en-US"/>
        </w:rPr>
        <w:t>. Hence, we must use synchronized blocks</w:t>
      </w:r>
    </w:p>
    <w:p w14:paraId="4C9984E3" w14:textId="77777777" w:rsidR="00A67649" w:rsidRDefault="00A67649" w:rsidP="00A67649">
      <w:pPr>
        <w:pStyle w:val="Output"/>
        <w:rPr>
          <w:color w:val="4C483D" w:themeColor="text2"/>
        </w:rPr>
      </w:pPr>
      <w:r>
        <w:tab/>
      </w:r>
      <w:r>
        <w:rPr>
          <w:bCs/>
          <w:color w:val="7F0055"/>
        </w:rPr>
        <w:t>public</w:t>
      </w:r>
      <w:r>
        <w:t xml:space="preserve"> </w:t>
      </w:r>
      <w:r>
        <w:rPr>
          <w:bCs/>
          <w:color w:val="7F0055"/>
        </w:rPr>
        <w:t>void</w:t>
      </w:r>
      <w:r>
        <w:t xml:space="preserve"> waitCounter(</w:t>
      </w:r>
      <w:r>
        <w:rPr>
          <w:bCs/>
          <w:color w:val="7F0055"/>
        </w:rPr>
        <w:t>int</w:t>
      </w:r>
      <w:r>
        <w:t xml:space="preserve"> </w:t>
      </w:r>
      <w:r>
        <w:rPr>
          <w:color w:val="6A3E3E"/>
        </w:rPr>
        <w:t>i</w:t>
      </w:r>
      <w:r>
        <w:t>) {</w:t>
      </w:r>
    </w:p>
    <w:p w14:paraId="388BE496" w14:textId="77777777" w:rsidR="00A67649" w:rsidRDefault="00A67649" w:rsidP="00A67649">
      <w:pPr>
        <w:pStyle w:val="Output"/>
        <w:rPr>
          <w:color w:val="4C483D" w:themeColor="text2"/>
        </w:rPr>
      </w:pPr>
      <w:r>
        <w:tab/>
      </w:r>
      <w:r>
        <w:tab/>
      </w:r>
      <w:r>
        <w:rPr>
          <w:bCs/>
          <w:color w:val="7F0055"/>
        </w:rPr>
        <w:t>synchronized</w:t>
      </w:r>
      <w:r>
        <w:t xml:space="preserve"> (</w:t>
      </w:r>
      <w:r>
        <w:rPr>
          <w:bCs/>
          <w:color w:val="7F0055"/>
        </w:rPr>
        <w:t>this</w:t>
      </w:r>
      <w:r>
        <w:t>) {</w:t>
      </w:r>
    </w:p>
    <w:p w14:paraId="69CD2C73" w14:textId="77777777" w:rsidR="00A67649" w:rsidRDefault="00A67649" w:rsidP="00A67649">
      <w:pPr>
        <w:pStyle w:val="Output"/>
        <w:rPr>
          <w:color w:val="4C483D" w:themeColor="text2"/>
        </w:rPr>
      </w:pPr>
      <w:r>
        <w:tab/>
      </w:r>
      <w:r>
        <w:tab/>
      </w:r>
      <w:r>
        <w:tab/>
      </w:r>
      <w:r>
        <w:rPr>
          <w:bCs/>
          <w:color w:val="7F0055"/>
        </w:rPr>
        <w:t>try</w:t>
      </w:r>
      <w:r>
        <w:t xml:space="preserve"> {</w:t>
      </w:r>
    </w:p>
    <w:p w14:paraId="7F2F2F6F" w14:textId="77777777" w:rsidR="00A67649" w:rsidRDefault="00A67649" w:rsidP="00A67649">
      <w:pPr>
        <w:pStyle w:val="Output"/>
        <w:rPr>
          <w:color w:val="4C483D" w:themeColor="text2"/>
        </w:rPr>
      </w:pPr>
      <w:r>
        <w:tab/>
      </w:r>
      <w:r>
        <w:tab/>
      </w:r>
      <w:r>
        <w:tab/>
      </w:r>
      <w:r>
        <w:tab/>
        <w:t>Thread.</w:t>
      </w:r>
      <w:r>
        <w:rPr>
          <w:i/>
          <w:iCs/>
        </w:rPr>
        <w:t>sleep</w:t>
      </w:r>
      <w:r>
        <w:t>(1000);</w:t>
      </w:r>
    </w:p>
    <w:p w14:paraId="503BB899" w14:textId="77777777" w:rsidR="00A67649" w:rsidRDefault="00A67649" w:rsidP="00A67649">
      <w:pPr>
        <w:pStyle w:val="Output"/>
        <w:rPr>
          <w:color w:val="4C483D" w:themeColor="text2"/>
        </w:rPr>
      </w:pPr>
      <w:r>
        <w:tab/>
      </w:r>
      <w:r>
        <w:tab/>
      </w:r>
      <w:r>
        <w:tab/>
        <w:t xml:space="preserve">} </w:t>
      </w:r>
      <w:r>
        <w:rPr>
          <w:bCs/>
          <w:color w:val="7F0055"/>
        </w:rPr>
        <w:t>catch</w:t>
      </w:r>
      <w:r>
        <w:t xml:space="preserve"> (InterruptedException </w:t>
      </w:r>
      <w:r>
        <w:rPr>
          <w:color w:val="6A3E3E"/>
        </w:rPr>
        <w:t>e</w:t>
      </w:r>
      <w:r>
        <w:t>) {</w:t>
      </w:r>
    </w:p>
    <w:p w14:paraId="1E25A86A" w14:textId="77777777" w:rsidR="00A67649" w:rsidRDefault="00A67649" w:rsidP="00A67649">
      <w:pPr>
        <w:pStyle w:val="Output"/>
        <w:rPr>
          <w:color w:val="4C483D" w:themeColor="text2"/>
        </w:rPr>
      </w:pPr>
      <w:r>
        <w:tab/>
      </w:r>
      <w:r>
        <w:tab/>
      </w:r>
      <w:r>
        <w:tab/>
      </w:r>
      <w:r>
        <w:tab/>
      </w:r>
      <w:r>
        <w:rPr>
          <w:color w:val="6A3E3E"/>
        </w:rPr>
        <w:t>e</w:t>
      </w:r>
      <w:r>
        <w:t>.printStackTrace();</w:t>
      </w:r>
    </w:p>
    <w:p w14:paraId="25BAB464" w14:textId="77777777" w:rsidR="00A67649" w:rsidRDefault="00A67649" w:rsidP="00A67649">
      <w:pPr>
        <w:pStyle w:val="Output"/>
        <w:rPr>
          <w:color w:val="4C483D" w:themeColor="text2"/>
        </w:rPr>
      </w:pPr>
      <w:r>
        <w:tab/>
      </w:r>
      <w:r>
        <w:tab/>
      </w:r>
      <w:r>
        <w:tab/>
        <w:t>}</w:t>
      </w:r>
      <w:r>
        <w:tab/>
      </w:r>
    </w:p>
    <w:p w14:paraId="06A7178E" w14:textId="77777777" w:rsidR="00A67649" w:rsidRDefault="00A67649" w:rsidP="00A67649">
      <w:pPr>
        <w:pStyle w:val="Output"/>
        <w:rPr>
          <w:color w:val="4C483D" w:themeColor="text2"/>
        </w:rPr>
      </w:pPr>
      <w:r>
        <w:tab/>
      </w:r>
      <w:r>
        <w:tab/>
        <w:t>}</w:t>
      </w:r>
      <w:r>
        <w:tab/>
      </w:r>
      <w:r>
        <w:tab/>
      </w:r>
    </w:p>
    <w:p w14:paraId="533F510A" w14:textId="77777777" w:rsidR="00A67649" w:rsidRDefault="00A67649" w:rsidP="00A67649">
      <w:pPr>
        <w:pStyle w:val="Output"/>
        <w:rPr>
          <w:noProof/>
          <w:lang w:eastAsia="en-US"/>
        </w:rPr>
      </w:pPr>
      <w:r>
        <w:tab/>
        <w:t>}</w:t>
      </w:r>
    </w:p>
    <w:p w14:paraId="3F14DE26" w14:textId="66CE8980" w:rsidR="00A67649" w:rsidRDefault="00A67649" w:rsidP="00A67649">
      <w:pPr>
        <w:rPr>
          <w:rStyle w:val="OutputChar"/>
        </w:rPr>
      </w:pPr>
      <w:r>
        <w:rPr>
          <w:noProof/>
          <w:lang w:eastAsia="en-US"/>
        </w:rPr>
        <w:t xml:space="preserve">If you use any of above methods the output should be </w:t>
      </w:r>
      <w:r w:rsidRPr="00434951">
        <w:rPr>
          <w:rStyle w:val="OutputChar"/>
        </w:rPr>
        <w:t>Processing count=10</w:t>
      </w:r>
    </w:p>
    <w:p w14:paraId="1C7DEF6F" w14:textId="26573970" w:rsidR="00505BFE" w:rsidRDefault="00505BFE" w:rsidP="00A67649">
      <w:pPr>
        <w:rPr>
          <w:rStyle w:val="OutputChar"/>
        </w:rPr>
      </w:pPr>
    </w:p>
    <w:p w14:paraId="7B43356E" w14:textId="77777777" w:rsidR="00505BFE" w:rsidRDefault="00505BFE" w:rsidP="00A67649">
      <w:pPr>
        <w:rPr>
          <w:rStyle w:val="OutputChar"/>
        </w:rPr>
      </w:pPr>
    </w:p>
    <w:p w14:paraId="2091A40A" w14:textId="77777777" w:rsidR="00A67649" w:rsidRDefault="00A67649" w:rsidP="00A67649">
      <w:pPr>
        <w:pStyle w:val="Heading2"/>
        <w:rPr>
          <w:noProof/>
          <w:lang w:eastAsia="en-US"/>
        </w:rPr>
      </w:pPr>
      <w:bookmarkStart w:id="96" w:name="_Toc461734635"/>
      <w:bookmarkStart w:id="97" w:name="_Toc94350651"/>
      <w:r>
        <w:rPr>
          <w:noProof/>
          <w:lang w:eastAsia="en-US"/>
        </w:rPr>
        <w:t>Inter Thread Communication</w:t>
      </w:r>
      <w:bookmarkEnd w:id="96"/>
      <w:bookmarkEnd w:id="97"/>
    </w:p>
    <w:p w14:paraId="0E4EDF17" w14:textId="4F6EAB66" w:rsidR="00A67649" w:rsidRDefault="00A67649" w:rsidP="00A67649">
      <w:pPr>
        <w:rPr>
          <w:lang w:eastAsia="en-US"/>
        </w:rPr>
      </w:pPr>
      <w:r>
        <w:rPr>
          <w:lang w:eastAsia="en-US"/>
        </w:rPr>
        <w:t xml:space="preserve">If a Thread is synchronized only one thread should be access at a time. To access multiple threads on synchronized resource </w:t>
      </w:r>
      <w:r w:rsidR="00E44F7E">
        <w:rPr>
          <w:lang w:eastAsia="en-US"/>
        </w:rPr>
        <w:t>there</w:t>
      </w:r>
      <w:r>
        <w:rPr>
          <w:lang w:eastAsia="en-US"/>
        </w:rPr>
        <w:t xml:space="preserve"> should be some communication between them.</w:t>
      </w:r>
      <w:r w:rsidRPr="00AC63EB">
        <w:t xml:space="preserve"> </w:t>
      </w:r>
      <w:r w:rsidRPr="00AC63EB">
        <w:rPr>
          <w:lang w:eastAsia="en-US"/>
        </w:rPr>
        <w:t>Inter-thread communication or Co-operation is all about allowing synchronized threads to communicate with each other.</w:t>
      </w:r>
    </w:p>
    <w:p w14:paraId="02D12577" w14:textId="42EC0FD5" w:rsidR="00A67649" w:rsidRDefault="00A67649" w:rsidP="00A67649">
      <w:pPr>
        <w:rPr>
          <w:lang w:eastAsia="en-US"/>
        </w:rPr>
      </w:pPr>
      <w:r w:rsidRPr="00230F53">
        <w:rPr>
          <w:b/>
          <w:lang w:eastAsia="en-US"/>
        </w:rPr>
        <w:lastRenderedPageBreak/>
        <w:t>Inter-thread communication</w:t>
      </w:r>
      <w:r>
        <w:rPr>
          <w:lang w:eastAsia="en-US"/>
        </w:rPr>
        <w:t xml:space="preserve"> is a mechanism in which </w:t>
      </w:r>
      <w:r w:rsidRPr="00BF59E1">
        <w:rPr>
          <w:b/>
          <w:lang w:eastAsia="en-US"/>
        </w:rPr>
        <w:t>a thread is paused running in its critical section and another thread is allowed to enter (or lock) in the same critical section to be executed</w:t>
      </w:r>
      <w:r>
        <w:rPr>
          <w:lang w:eastAsia="en-US"/>
        </w:rPr>
        <w:t xml:space="preserve">. It is implemented by following </w:t>
      </w:r>
      <w:r w:rsidRPr="00230F53">
        <w:rPr>
          <w:b/>
          <w:lang w:eastAsia="en-US"/>
        </w:rPr>
        <w:t xml:space="preserve">methods of </w:t>
      </w:r>
      <w:r w:rsidRPr="00A05166">
        <w:rPr>
          <w:b/>
          <w:color w:val="0000FF"/>
          <w:lang w:eastAsia="en-US"/>
        </w:rPr>
        <w:t xml:space="preserve">Object </w:t>
      </w:r>
      <w:r w:rsidRPr="00230F53">
        <w:rPr>
          <w:b/>
          <w:lang w:eastAsia="en-US"/>
        </w:rPr>
        <w:t>class</w:t>
      </w:r>
      <w:r>
        <w:rPr>
          <w:lang w:eastAsia="en-US"/>
        </w:rPr>
        <w:t>:</w:t>
      </w:r>
    </w:p>
    <w:p w14:paraId="752827CE" w14:textId="77777777" w:rsidR="00D40C73" w:rsidRDefault="00D40C73" w:rsidP="00A67649">
      <w:pPr>
        <w:rPr>
          <w:lang w:eastAsia="en-US"/>
        </w:rPr>
      </w:pPr>
    </w:p>
    <w:p w14:paraId="2C96EADF" w14:textId="7EA4D6FD" w:rsidR="00A67649" w:rsidRDefault="00A67649" w:rsidP="00B413EE">
      <w:pPr>
        <w:pStyle w:val="ListParagraph"/>
        <w:numPr>
          <w:ilvl w:val="0"/>
          <w:numId w:val="279"/>
        </w:numPr>
        <w:rPr>
          <w:noProof/>
          <w:lang w:eastAsia="en-US"/>
        </w:rPr>
      </w:pPr>
      <w:r w:rsidRPr="00552D38">
        <w:rPr>
          <w:b/>
          <w:noProof/>
          <w:lang w:eastAsia="en-US"/>
        </w:rPr>
        <w:t xml:space="preserve">void </w:t>
      </w:r>
      <w:r w:rsidRPr="00552D38">
        <w:rPr>
          <w:b/>
          <w:noProof/>
          <w:color w:val="0000FF"/>
          <w:lang w:eastAsia="en-US"/>
        </w:rPr>
        <w:t>wait()</w:t>
      </w:r>
      <w:r>
        <w:rPr>
          <w:noProof/>
          <w:lang w:eastAsia="en-US"/>
        </w:rPr>
        <w:tab/>
      </w:r>
      <w:r w:rsidR="00523FC5">
        <w:rPr>
          <w:noProof/>
          <w:lang w:eastAsia="en-US"/>
        </w:rPr>
        <w:tab/>
      </w:r>
      <w:r>
        <w:rPr>
          <w:noProof/>
          <w:lang w:eastAsia="en-US"/>
        </w:rPr>
        <w:t>- waits the current thread until another thread invokes the notify()</w:t>
      </w:r>
    </w:p>
    <w:p w14:paraId="5B4E6DA3" w14:textId="5BBFF2E7" w:rsidR="00A67649" w:rsidRDefault="00A67649" w:rsidP="00B413EE">
      <w:pPr>
        <w:pStyle w:val="ListParagraph"/>
        <w:numPr>
          <w:ilvl w:val="0"/>
          <w:numId w:val="279"/>
        </w:numPr>
        <w:rPr>
          <w:noProof/>
          <w:lang w:eastAsia="en-US"/>
        </w:rPr>
      </w:pPr>
      <w:r w:rsidRPr="00552D38">
        <w:rPr>
          <w:b/>
          <w:noProof/>
          <w:lang w:eastAsia="en-US"/>
        </w:rPr>
        <w:t xml:space="preserve">void </w:t>
      </w:r>
      <w:r w:rsidRPr="00552D38">
        <w:rPr>
          <w:b/>
          <w:noProof/>
          <w:color w:val="0000FF"/>
          <w:lang w:eastAsia="en-US"/>
        </w:rPr>
        <w:t>wait (long ms)</w:t>
      </w:r>
      <w:r w:rsidR="00523FC5" w:rsidRPr="00552D38">
        <w:rPr>
          <w:b/>
          <w:noProof/>
          <w:lang w:eastAsia="en-US"/>
        </w:rPr>
        <w:tab/>
      </w:r>
      <w:r w:rsidRPr="00552D38">
        <w:rPr>
          <w:b/>
          <w:noProof/>
          <w:lang w:eastAsia="en-US"/>
        </w:rPr>
        <w:t>-</w:t>
      </w:r>
      <w:r>
        <w:rPr>
          <w:noProof/>
          <w:lang w:eastAsia="en-US"/>
        </w:rPr>
        <w:t xml:space="preserve"> waits the current thread until another thread invokes the </w:t>
      </w:r>
      <w:r w:rsidR="00552D38">
        <w:rPr>
          <w:noProof/>
          <w:lang w:eastAsia="en-US"/>
        </w:rPr>
        <w:t xml:space="preserve">        </w:t>
      </w:r>
      <w:r w:rsidR="003C4157">
        <w:rPr>
          <w:noProof/>
          <w:lang w:eastAsia="en-US"/>
        </w:rPr>
        <w:t xml:space="preserve">                      </w:t>
      </w:r>
      <w:r>
        <w:rPr>
          <w:noProof/>
          <w:lang w:eastAsia="en-US"/>
        </w:rPr>
        <w:t>notify()/specified amount of time</w:t>
      </w:r>
    </w:p>
    <w:p w14:paraId="6DD663ED" w14:textId="77777777" w:rsidR="003C4157" w:rsidRDefault="003C4157" w:rsidP="003C4157">
      <w:pPr>
        <w:pStyle w:val="ListParagraph"/>
        <w:rPr>
          <w:noProof/>
          <w:lang w:eastAsia="en-US"/>
        </w:rPr>
      </w:pPr>
    </w:p>
    <w:p w14:paraId="6AD0F448" w14:textId="4919D247" w:rsidR="00A67649" w:rsidRDefault="00A67649" w:rsidP="00B413EE">
      <w:pPr>
        <w:pStyle w:val="ListParagraph"/>
        <w:numPr>
          <w:ilvl w:val="0"/>
          <w:numId w:val="279"/>
        </w:numPr>
        <w:rPr>
          <w:noProof/>
          <w:lang w:eastAsia="en-US"/>
        </w:rPr>
      </w:pPr>
      <w:r w:rsidRPr="00552D38">
        <w:rPr>
          <w:b/>
          <w:noProof/>
          <w:lang w:eastAsia="en-US"/>
        </w:rPr>
        <w:t xml:space="preserve">void </w:t>
      </w:r>
      <w:r w:rsidRPr="00552D38">
        <w:rPr>
          <w:b/>
          <w:noProof/>
          <w:color w:val="00B050"/>
          <w:lang w:eastAsia="en-US"/>
        </w:rPr>
        <w:t>notify()</w:t>
      </w:r>
      <w:r>
        <w:rPr>
          <w:noProof/>
          <w:lang w:eastAsia="en-US"/>
        </w:rPr>
        <w:tab/>
      </w:r>
      <w:r w:rsidR="00523FC5">
        <w:rPr>
          <w:noProof/>
          <w:lang w:eastAsia="en-US"/>
        </w:rPr>
        <w:tab/>
      </w:r>
      <w:r>
        <w:rPr>
          <w:noProof/>
          <w:lang w:eastAsia="en-US"/>
        </w:rPr>
        <w:t>-Wakes up a single thread that is waiting on this object's monitor.</w:t>
      </w:r>
    </w:p>
    <w:p w14:paraId="6D3867D6" w14:textId="2FC45829" w:rsidR="00A67649" w:rsidRDefault="00A67649" w:rsidP="00B413EE">
      <w:pPr>
        <w:pStyle w:val="ListParagraph"/>
        <w:numPr>
          <w:ilvl w:val="0"/>
          <w:numId w:val="279"/>
        </w:numPr>
        <w:rPr>
          <w:noProof/>
          <w:lang w:eastAsia="en-US"/>
        </w:rPr>
      </w:pPr>
      <w:r w:rsidRPr="00552D38">
        <w:rPr>
          <w:b/>
          <w:noProof/>
          <w:lang w:eastAsia="en-US"/>
        </w:rPr>
        <w:t xml:space="preserve">void </w:t>
      </w:r>
      <w:r w:rsidRPr="00552D38">
        <w:rPr>
          <w:b/>
          <w:noProof/>
          <w:color w:val="00B050"/>
          <w:lang w:eastAsia="en-US"/>
        </w:rPr>
        <w:t>notifyAll()</w:t>
      </w:r>
      <w:r w:rsidR="00D40C73" w:rsidRPr="00552D38">
        <w:rPr>
          <w:b/>
          <w:noProof/>
          <w:color w:val="00B050"/>
          <w:lang w:eastAsia="en-US"/>
        </w:rPr>
        <w:tab/>
      </w:r>
      <w:r>
        <w:rPr>
          <w:noProof/>
          <w:lang w:eastAsia="en-US"/>
        </w:rPr>
        <w:tab/>
        <w:t>-Wakes up all threads that are waiting on this object's monitor.</w:t>
      </w:r>
    </w:p>
    <w:p w14:paraId="695322B1" w14:textId="77777777" w:rsidR="00A67649" w:rsidRPr="001C7C77" w:rsidRDefault="00A67649" w:rsidP="001C7C77">
      <w:pPr>
        <w:pStyle w:val="Heading3"/>
        <w:spacing w:after="0"/>
        <w:rPr>
          <w:noProof/>
          <w:sz w:val="24"/>
          <w:szCs w:val="22"/>
          <w:lang w:eastAsia="en-US"/>
        </w:rPr>
      </w:pPr>
      <w:r w:rsidRPr="001C7C77">
        <w:rPr>
          <w:noProof/>
          <w:sz w:val="24"/>
          <w:szCs w:val="22"/>
          <w:lang w:eastAsia="en-US"/>
        </w:rPr>
        <w:t>1. What is a Monitor?</w:t>
      </w:r>
    </w:p>
    <w:p w14:paraId="3566E1A1" w14:textId="77777777" w:rsidR="00A67649" w:rsidRDefault="00A67649" w:rsidP="001C7C77">
      <w:pPr>
        <w:rPr>
          <w:noProof/>
          <w:lang w:eastAsia="en-US"/>
        </w:rPr>
      </w:pPr>
      <w:r>
        <w:rPr>
          <w:noProof/>
          <w:lang w:eastAsia="en-US"/>
        </w:rPr>
        <w:t>In general terms  monitor can be considered as a building which contains a special room. The special room can be occupied by only one customer(thread) at a time. The room usually contains some data and code.</w:t>
      </w:r>
    </w:p>
    <w:p w14:paraId="4BA4D59C" w14:textId="77777777" w:rsidR="001C7C77" w:rsidRDefault="00A67649" w:rsidP="001C7C77">
      <w:pPr>
        <w:spacing w:line="240" w:lineRule="auto"/>
        <w:ind w:left="720" w:firstLine="720"/>
        <w:rPr>
          <w:noProof/>
          <w:lang w:eastAsia="en-US"/>
        </w:rPr>
      </w:pPr>
      <w:r>
        <w:rPr>
          <w:noProof/>
          <w:lang w:eastAsia="en-US"/>
        </w:rPr>
        <w:drawing>
          <wp:inline distT="0" distB="0" distL="0" distR="0" wp14:anchorId="58E790B1" wp14:editId="14F4B4E5">
            <wp:extent cx="2537203" cy="1691468"/>
            <wp:effectExtent l="0" t="0" r="0" b="4445"/>
            <wp:docPr id="76" name="Picture 76" descr="http://www.programcreek.com/wp-content/uploads/2011/12/Java-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programcreek.com/wp-content/uploads/2011/12/Java-Monito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83476" cy="1722316"/>
                    </a:xfrm>
                    <a:prstGeom prst="rect">
                      <a:avLst/>
                    </a:prstGeom>
                    <a:noFill/>
                    <a:ln>
                      <a:noFill/>
                    </a:ln>
                  </pic:spPr>
                </pic:pic>
              </a:graphicData>
            </a:graphic>
          </wp:inline>
        </w:drawing>
      </w:r>
    </w:p>
    <w:p w14:paraId="32B94385" w14:textId="316004CC" w:rsidR="00A67649" w:rsidRDefault="00A67649" w:rsidP="001C7C77">
      <w:pPr>
        <w:ind w:left="720" w:firstLine="720"/>
        <w:rPr>
          <w:noProof/>
          <w:lang w:eastAsia="en-US"/>
        </w:rPr>
      </w:pPr>
      <w:r>
        <w:rPr>
          <w:noProof/>
          <w:lang w:eastAsia="en-US"/>
        </w:rPr>
        <w:t>A monitor is mechanism to control concurrent access to an object.</w:t>
      </w:r>
    </w:p>
    <w:p w14:paraId="0860192A" w14:textId="77777777" w:rsidR="00A67649" w:rsidRPr="001C7C77" w:rsidRDefault="00A67649" w:rsidP="001C7C77">
      <w:pPr>
        <w:rPr>
          <w:rFonts w:ascii="Consolas" w:hAnsi="Consolas"/>
          <w:b/>
          <w:bCs/>
          <w:lang w:eastAsia="en-US"/>
        </w:rPr>
      </w:pPr>
      <w:r w:rsidRPr="001C7C77">
        <w:rPr>
          <w:rFonts w:ascii="Consolas" w:hAnsi="Consolas"/>
          <w:b/>
          <w:bCs/>
          <w:lang w:eastAsia="en-US"/>
        </w:rPr>
        <w:t>Thread 1:</w:t>
      </w:r>
    </w:p>
    <w:p w14:paraId="69B21D8C"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101094"/>
          <w:sz w:val="18"/>
          <w:szCs w:val="18"/>
          <w:bdr w:val="none" w:sz="0" w:space="0" w:color="auto" w:frame="1"/>
          <w:shd w:val="clear" w:color="auto" w:fill="EFF0F1"/>
          <w:lang w:eastAsia="en-US"/>
        </w:rPr>
        <w:t>public</w:t>
      </w:r>
      <w:r w:rsidRPr="001C7C77">
        <w:rPr>
          <w:rFonts w:ascii="Consolas" w:eastAsia="Times New Roman" w:hAnsi="Consolas" w:cs="Consolas"/>
          <w:color w:val="303336"/>
          <w:sz w:val="18"/>
          <w:szCs w:val="18"/>
          <w:bdr w:val="none" w:sz="0" w:space="0" w:color="auto" w:frame="1"/>
          <w:shd w:val="clear" w:color="auto" w:fill="EFF0F1"/>
          <w:lang w:eastAsia="en-US"/>
        </w:rPr>
        <w:t xml:space="preserve"> </w:t>
      </w:r>
      <w:r w:rsidRPr="001C7C77">
        <w:rPr>
          <w:rFonts w:ascii="Consolas" w:eastAsia="Times New Roman" w:hAnsi="Consolas" w:cs="Consolas"/>
          <w:color w:val="101094"/>
          <w:sz w:val="18"/>
          <w:szCs w:val="18"/>
          <w:bdr w:val="none" w:sz="0" w:space="0" w:color="auto" w:frame="1"/>
          <w:shd w:val="clear" w:color="auto" w:fill="EFF0F1"/>
          <w:lang w:eastAsia="en-US"/>
        </w:rPr>
        <w:t>void</w:t>
      </w:r>
      <w:r w:rsidRPr="001C7C77">
        <w:rPr>
          <w:rFonts w:ascii="Consolas" w:eastAsia="Times New Roman" w:hAnsi="Consolas" w:cs="Consolas"/>
          <w:color w:val="303336"/>
          <w:sz w:val="18"/>
          <w:szCs w:val="18"/>
          <w:bdr w:val="none" w:sz="0" w:space="0" w:color="auto" w:frame="1"/>
          <w:shd w:val="clear" w:color="auto" w:fill="EFF0F1"/>
          <w:lang w:eastAsia="en-US"/>
        </w:rPr>
        <w:t xml:space="preserve"> a()</w:t>
      </w:r>
    </w:p>
    <w:p w14:paraId="71247406"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w:t>
      </w:r>
    </w:p>
    <w:p w14:paraId="1E84072A"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 xml:space="preserve">    </w:t>
      </w:r>
      <w:r w:rsidRPr="001C7C77">
        <w:rPr>
          <w:rFonts w:ascii="Consolas" w:eastAsia="Times New Roman" w:hAnsi="Consolas" w:cs="Consolas"/>
          <w:color w:val="101094"/>
          <w:sz w:val="18"/>
          <w:szCs w:val="18"/>
          <w:bdr w:val="none" w:sz="0" w:space="0" w:color="auto" w:frame="1"/>
          <w:shd w:val="clear" w:color="auto" w:fill="EFF0F1"/>
          <w:lang w:eastAsia="en-US"/>
        </w:rPr>
        <w:t>synchronized</w:t>
      </w:r>
      <w:r w:rsidRPr="001C7C77">
        <w:rPr>
          <w:rFonts w:ascii="Consolas" w:eastAsia="Times New Roman" w:hAnsi="Consolas" w:cs="Consolas"/>
          <w:color w:val="303336"/>
          <w:sz w:val="18"/>
          <w:szCs w:val="18"/>
          <w:bdr w:val="none" w:sz="0" w:space="0" w:color="auto" w:frame="1"/>
          <w:shd w:val="clear" w:color="auto" w:fill="EFF0F1"/>
          <w:lang w:eastAsia="en-US"/>
        </w:rPr>
        <w:t>(someObject) {</w:t>
      </w:r>
    </w:p>
    <w:p w14:paraId="4A1388D6"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 xml:space="preserve">        </w:t>
      </w:r>
      <w:r w:rsidRPr="001C7C77">
        <w:rPr>
          <w:rFonts w:ascii="Consolas" w:eastAsia="Times New Roman" w:hAnsi="Consolas" w:cs="Consolas"/>
          <w:color w:val="858C93"/>
          <w:sz w:val="18"/>
          <w:szCs w:val="18"/>
          <w:bdr w:val="none" w:sz="0" w:space="0" w:color="auto" w:frame="1"/>
          <w:shd w:val="clear" w:color="auto" w:fill="EFF0F1"/>
          <w:lang w:eastAsia="en-US"/>
        </w:rPr>
        <w:t>// do something (1)</w:t>
      </w:r>
    </w:p>
    <w:p w14:paraId="6A754485"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 xml:space="preserve">    }</w:t>
      </w:r>
    </w:p>
    <w:p w14:paraId="2FD286CC"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93318"/>
          <w:sz w:val="18"/>
          <w:szCs w:val="18"/>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w:t>
      </w:r>
    </w:p>
    <w:p w14:paraId="1438F438" w14:textId="77777777" w:rsidR="001C7C77" w:rsidRDefault="001C7C77" w:rsidP="001C7C77">
      <w:pPr>
        <w:shd w:val="clear" w:color="auto" w:fill="FFFFFF"/>
        <w:spacing w:line="240" w:lineRule="auto"/>
        <w:rPr>
          <w:rFonts w:ascii="Consolas" w:eastAsia="Times New Roman" w:hAnsi="Consolas" w:cs="Arial"/>
          <w:color w:val="242729"/>
          <w:sz w:val="18"/>
          <w:szCs w:val="18"/>
          <w:lang w:eastAsia="en-US"/>
        </w:rPr>
      </w:pPr>
    </w:p>
    <w:p w14:paraId="110B871A" w14:textId="77777777" w:rsidR="003C4157" w:rsidRDefault="003C4157" w:rsidP="001C7C77">
      <w:pPr>
        <w:shd w:val="clear" w:color="auto" w:fill="FFFFFF"/>
        <w:spacing w:line="240" w:lineRule="auto"/>
        <w:rPr>
          <w:rFonts w:ascii="Consolas" w:eastAsia="Times New Roman" w:hAnsi="Consolas" w:cs="Arial"/>
          <w:b/>
          <w:bCs/>
          <w:color w:val="242729"/>
          <w:sz w:val="18"/>
          <w:szCs w:val="18"/>
          <w:lang w:eastAsia="en-US"/>
        </w:rPr>
      </w:pPr>
    </w:p>
    <w:p w14:paraId="3A8A09D7" w14:textId="54C47D66" w:rsidR="00A67649" w:rsidRPr="001C7C77" w:rsidRDefault="00A67649" w:rsidP="001C7C77">
      <w:pPr>
        <w:shd w:val="clear" w:color="auto" w:fill="FFFFFF"/>
        <w:spacing w:line="240" w:lineRule="auto"/>
        <w:rPr>
          <w:rFonts w:ascii="Consolas" w:eastAsia="Times New Roman" w:hAnsi="Consolas" w:cs="Arial"/>
          <w:b/>
          <w:bCs/>
          <w:color w:val="242729"/>
          <w:sz w:val="18"/>
          <w:szCs w:val="18"/>
          <w:lang w:eastAsia="en-US"/>
        </w:rPr>
      </w:pPr>
      <w:r w:rsidRPr="001C7C77">
        <w:rPr>
          <w:rFonts w:ascii="Consolas" w:eastAsia="Times New Roman" w:hAnsi="Consolas" w:cs="Arial"/>
          <w:b/>
          <w:bCs/>
          <w:color w:val="242729"/>
          <w:sz w:val="18"/>
          <w:szCs w:val="18"/>
          <w:lang w:eastAsia="en-US"/>
        </w:rPr>
        <w:t>Thread 2:</w:t>
      </w:r>
    </w:p>
    <w:p w14:paraId="5CA84CC1"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101094"/>
          <w:sz w:val="18"/>
          <w:szCs w:val="18"/>
          <w:bdr w:val="none" w:sz="0" w:space="0" w:color="auto" w:frame="1"/>
          <w:shd w:val="clear" w:color="auto" w:fill="EFF0F1"/>
          <w:lang w:eastAsia="en-US"/>
        </w:rPr>
        <w:t>public</w:t>
      </w:r>
      <w:r w:rsidRPr="001C7C77">
        <w:rPr>
          <w:rFonts w:ascii="Consolas" w:eastAsia="Times New Roman" w:hAnsi="Consolas" w:cs="Consolas"/>
          <w:color w:val="303336"/>
          <w:sz w:val="18"/>
          <w:szCs w:val="18"/>
          <w:bdr w:val="none" w:sz="0" w:space="0" w:color="auto" w:frame="1"/>
          <w:shd w:val="clear" w:color="auto" w:fill="EFF0F1"/>
          <w:lang w:eastAsia="en-US"/>
        </w:rPr>
        <w:t xml:space="preserve"> </w:t>
      </w:r>
      <w:r w:rsidRPr="001C7C77">
        <w:rPr>
          <w:rFonts w:ascii="Consolas" w:eastAsia="Times New Roman" w:hAnsi="Consolas" w:cs="Consolas"/>
          <w:color w:val="101094"/>
          <w:sz w:val="18"/>
          <w:szCs w:val="18"/>
          <w:bdr w:val="none" w:sz="0" w:space="0" w:color="auto" w:frame="1"/>
          <w:shd w:val="clear" w:color="auto" w:fill="EFF0F1"/>
          <w:lang w:eastAsia="en-US"/>
        </w:rPr>
        <w:t>void</w:t>
      </w:r>
      <w:r w:rsidRPr="001C7C77">
        <w:rPr>
          <w:rFonts w:ascii="Consolas" w:eastAsia="Times New Roman" w:hAnsi="Consolas" w:cs="Consolas"/>
          <w:color w:val="303336"/>
          <w:sz w:val="18"/>
          <w:szCs w:val="18"/>
          <w:bdr w:val="none" w:sz="0" w:space="0" w:color="auto" w:frame="1"/>
          <w:shd w:val="clear" w:color="auto" w:fill="EFF0F1"/>
          <w:lang w:eastAsia="en-US"/>
        </w:rPr>
        <w:t xml:space="preserve"> b()</w:t>
      </w:r>
    </w:p>
    <w:p w14:paraId="3F95652D"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w:t>
      </w:r>
    </w:p>
    <w:p w14:paraId="615739C0"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 xml:space="preserve">    </w:t>
      </w:r>
      <w:r w:rsidRPr="001C7C77">
        <w:rPr>
          <w:rFonts w:ascii="Consolas" w:eastAsia="Times New Roman" w:hAnsi="Consolas" w:cs="Consolas"/>
          <w:color w:val="101094"/>
          <w:sz w:val="18"/>
          <w:szCs w:val="18"/>
          <w:bdr w:val="none" w:sz="0" w:space="0" w:color="auto" w:frame="1"/>
          <w:shd w:val="clear" w:color="auto" w:fill="EFF0F1"/>
          <w:lang w:eastAsia="en-US"/>
        </w:rPr>
        <w:t>synchronized</w:t>
      </w:r>
      <w:r w:rsidRPr="001C7C77">
        <w:rPr>
          <w:rFonts w:ascii="Consolas" w:eastAsia="Times New Roman" w:hAnsi="Consolas" w:cs="Consolas"/>
          <w:color w:val="303336"/>
          <w:sz w:val="18"/>
          <w:szCs w:val="18"/>
          <w:bdr w:val="none" w:sz="0" w:space="0" w:color="auto" w:frame="1"/>
          <w:shd w:val="clear" w:color="auto" w:fill="EFF0F1"/>
          <w:lang w:eastAsia="en-US"/>
        </w:rPr>
        <w:t>(someObject) {</w:t>
      </w:r>
    </w:p>
    <w:p w14:paraId="6A4F62C0"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 xml:space="preserve">        </w:t>
      </w:r>
      <w:r w:rsidRPr="001C7C77">
        <w:rPr>
          <w:rFonts w:ascii="Consolas" w:eastAsia="Times New Roman" w:hAnsi="Consolas" w:cs="Consolas"/>
          <w:color w:val="858C93"/>
          <w:sz w:val="18"/>
          <w:szCs w:val="18"/>
          <w:bdr w:val="none" w:sz="0" w:space="0" w:color="auto" w:frame="1"/>
          <w:shd w:val="clear" w:color="auto" w:fill="EFF0F1"/>
          <w:lang w:eastAsia="en-US"/>
        </w:rPr>
        <w:t>// do something else (2)</w:t>
      </w:r>
    </w:p>
    <w:p w14:paraId="028C3E17"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03336"/>
          <w:sz w:val="18"/>
          <w:szCs w:val="18"/>
          <w:bdr w:val="none" w:sz="0" w:space="0" w:color="auto" w:frame="1"/>
          <w:shd w:val="clear" w:color="auto" w:fill="EFF0F1"/>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 xml:space="preserve">    }</w:t>
      </w:r>
    </w:p>
    <w:p w14:paraId="59369FC4" w14:textId="77777777" w:rsidR="00A67649" w:rsidRPr="001C7C77" w:rsidRDefault="00A67649" w:rsidP="001C7C7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93318"/>
          <w:sz w:val="18"/>
          <w:szCs w:val="18"/>
          <w:lang w:eastAsia="en-US"/>
        </w:rPr>
      </w:pPr>
      <w:r w:rsidRPr="001C7C77">
        <w:rPr>
          <w:rFonts w:ascii="Consolas" w:eastAsia="Times New Roman" w:hAnsi="Consolas" w:cs="Consolas"/>
          <w:color w:val="303336"/>
          <w:sz w:val="18"/>
          <w:szCs w:val="18"/>
          <w:bdr w:val="none" w:sz="0" w:space="0" w:color="auto" w:frame="1"/>
          <w:shd w:val="clear" w:color="auto" w:fill="EFF0F1"/>
          <w:lang w:eastAsia="en-US"/>
        </w:rPr>
        <w:t>}</w:t>
      </w:r>
    </w:p>
    <w:p w14:paraId="1F9C10E0" w14:textId="77777777" w:rsidR="00A67649" w:rsidRDefault="00A67649" w:rsidP="00A67649">
      <w:pPr>
        <w:rPr>
          <w:noProof/>
          <w:lang w:eastAsia="en-US"/>
        </w:rPr>
      </w:pPr>
      <w:r>
        <w:rPr>
          <w:noProof/>
          <w:lang w:eastAsia="en-US"/>
        </w:rPr>
        <w:t>This prevents Threads 1 and 2 accessing the monitored (synchronized) section at the same time. One will start, and monitor will prevent the other from accessing the region before the first one finishes.</w:t>
      </w:r>
    </w:p>
    <w:p w14:paraId="414036B8" w14:textId="77777777" w:rsidR="00A67649" w:rsidRDefault="00A67649" w:rsidP="00A67649">
      <w:pPr>
        <w:rPr>
          <w:noProof/>
          <w:lang w:eastAsia="en-US"/>
        </w:rPr>
      </w:pPr>
      <w:r w:rsidRPr="00373914">
        <w:rPr>
          <w:noProof/>
          <w:lang w:eastAsia="en-US"/>
        </w:rPr>
        <w:lastRenderedPageBreak/>
        <w:drawing>
          <wp:inline distT="0" distB="0" distL="0" distR="0" wp14:anchorId="02FF8F6B" wp14:editId="212DB678">
            <wp:extent cx="6269942" cy="2457450"/>
            <wp:effectExtent l="0" t="0" r="0" b="0"/>
            <wp:docPr id="77" name="Picture 77" descr="C:\Users\kaveti_S\Desktop\java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veti_S\Desktop\java_tem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82636" cy="2462425"/>
                    </a:xfrm>
                    <a:prstGeom prst="rect">
                      <a:avLst/>
                    </a:prstGeom>
                    <a:noFill/>
                    <a:ln>
                      <a:noFill/>
                    </a:ln>
                  </pic:spPr>
                </pic:pic>
              </a:graphicData>
            </a:graphic>
          </wp:inline>
        </w:drawing>
      </w:r>
    </w:p>
    <w:p w14:paraId="57800669" w14:textId="77777777" w:rsidR="00A67649" w:rsidRDefault="00A67649" w:rsidP="00A67649">
      <w:pPr>
        <w:rPr>
          <w:noProof/>
          <w:lang w:eastAsia="en-US"/>
        </w:rPr>
      </w:pPr>
    </w:p>
    <w:p w14:paraId="6582D49E" w14:textId="77777777" w:rsidR="00A67649" w:rsidRDefault="00A67649" w:rsidP="00A67649">
      <w:pPr>
        <w:pStyle w:val="Heading3"/>
      </w:pPr>
      <w:r>
        <w:t xml:space="preserve">2 </w:t>
      </w:r>
      <w:r w:rsidRPr="003806C3">
        <w:t>Difference between lock and monitor</w:t>
      </w:r>
    </w:p>
    <w:p w14:paraId="67238F82" w14:textId="77777777" w:rsidR="00A67649" w:rsidRDefault="00A67649" w:rsidP="00A67649">
      <w:r w:rsidRPr="00F41D31">
        <w:rPr>
          <w:noProof/>
          <w:lang w:eastAsia="en-US"/>
        </w:rPr>
        <w:drawing>
          <wp:inline distT="0" distB="0" distL="0" distR="0" wp14:anchorId="71BDCEB8" wp14:editId="19B0515F">
            <wp:extent cx="4457700" cy="2705100"/>
            <wp:effectExtent l="0" t="0" r="0" b="0"/>
            <wp:docPr id="79" name="Picture 79" descr="C:\Users\kaveti_S\Desktop\java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veti_S\Desktop\java_tem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57700" cy="2705100"/>
                    </a:xfrm>
                    <a:prstGeom prst="rect">
                      <a:avLst/>
                    </a:prstGeom>
                    <a:noFill/>
                    <a:ln>
                      <a:noFill/>
                    </a:ln>
                  </pic:spPr>
                </pic:pic>
              </a:graphicData>
            </a:graphic>
          </wp:inline>
        </w:drawing>
      </w:r>
    </w:p>
    <w:p w14:paraId="5A454D76" w14:textId="03F4BD0F" w:rsidR="00A67649" w:rsidRDefault="00A67649" w:rsidP="00A67649">
      <w:pPr>
        <w:rPr>
          <w:noProof/>
          <w:lang w:eastAsia="en-US"/>
        </w:rPr>
      </w:pPr>
      <w:r w:rsidRPr="00E16D31">
        <w:t xml:space="preserve"> </w:t>
      </w:r>
      <w:r w:rsidRPr="00E16D31">
        <w:rPr>
          <w:noProof/>
          <w:lang w:eastAsia="en-US"/>
        </w:rPr>
        <w:t>Above figure shows the monitor as three rectangles. In the center, a large rectangle contains a single thread, the monitor’s owner. On the left, a small rectangle contains the entry set. On the right, another small rectangle contains the wait set.</w:t>
      </w:r>
    </w:p>
    <w:p w14:paraId="5F058FA3" w14:textId="77777777" w:rsidR="00CC0F67" w:rsidRDefault="00CC0F67" w:rsidP="00A67649">
      <w:pPr>
        <w:rPr>
          <w:noProof/>
          <w:lang w:eastAsia="en-US"/>
        </w:rPr>
      </w:pPr>
    </w:p>
    <w:p w14:paraId="2FB97C8A" w14:textId="168E0E0E" w:rsidR="00A67649" w:rsidRDefault="00CC0F67" w:rsidP="00A67649">
      <w:r w:rsidRPr="007152C5">
        <w:t>Lock’s</w:t>
      </w:r>
      <w:r w:rsidR="00A67649" w:rsidRPr="007152C5">
        <w:t xml:space="preserve"> help threads to work independently on shared data without interfering with one another, wait-sets help threads to cooperate with one another to work together towards a common goal e.g. all waiting threads will be moved to this wait-set and all will be notified once lock is released. This wait-set helps in building monitors with additional help of lock (mutex).</w:t>
      </w:r>
    </w:p>
    <w:p w14:paraId="40B90BA7" w14:textId="1600D120" w:rsidR="00D335B1" w:rsidRDefault="00D335B1" w:rsidP="00A67649"/>
    <w:p w14:paraId="386368BB" w14:textId="75A918AD" w:rsidR="00D335B1" w:rsidRDefault="00D335B1" w:rsidP="00A67649"/>
    <w:p w14:paraId="7324AC51" w14:textId="4B7B18DA" w:rsidR="00ED630F" w:rsidRDefault="00ED630F" w:rsidP="00A67649"/>
    <w:p w14:paraId="4C7544D4" w14:textId="77777777" w:rsidR="00C850D3" w:rsidRDefault="00C850D3" w:rsidP="00A67649"/>
    <w:p w14:paraId="30BB0A4D" w14:textId="77777777" w:rsidR="00A25723" w:rsidRDefault="00A25723" w:rsidP="00A67649"/>
    <w:p w14:paraId="79EB7759" w14:textId="77777777" w:rsidR="00A67649" w:rsidRPr="00A25723" w:rsidRDefault="00A67649" w:rsidP="00D335B1">
      <w:pPr>
        <w:pStyle w:val="Howitworks"/>
        <w:rPr>
          <w:sz w:val="18"/>
          <w:szCs w:val="14"/>
        </w:rPr>
      </w:pPr>
      <w:r w:rsidRPr="00A25723">
        <w:rPr>
          <w:sz w:val="18"/>
          <w:szCs w:val="14"/>
        </w:rPr>
        <w:lastRenderedPageBreak/>
        <w:t>Example Inter Thread Communication</w:t>
      </w:r>
    </w:p>
    <w:p w14:paraId="594E7A88" w14:textId="77777777" w:rsidR="00A67649" w:rsidRDefault="00A67649" w:rsidP="00A67649">
      <w:pPr>
        <w:pStyle w:val="Output"/>
        <w:rPr>
          <w:color w:val="4C483D" w:themeColor="text2"/>
        </w:rPr>
      </w:pPr>
      <w:r>
        <w:rPr>
          <w:bCs/>
          <w:color w:val="7F0055"/>
        </w:rPr>
        <w:t>class</w:t>
      </w:r>
      <w:r>
        <w:t xml:space="preserve"> Customer {</w:t>
      </w:r>
    </w:p>
    <w:p w14:paraId="32BF8E25" w14:textId="77777777" w:rsidR="00A67649" w:rsidRDefault="00A67649" w:rsidP="00ED630F">
      <w:pPr>
        <w:pStyle w:val="Output"/>
        <w:rPr>
          <w:color w:val="4C483D" w:themeColor="text2"/>
        </w:rPr>
      </w:pPr>
      <w:r>
        <w:tab/>
      </w:r>
      <w:r>
        <w:rPr>
          <w:bCs/>
          <w:color w:val="7F0055"/>
        </w:rPr>
        <w:t>int</w:t>
      </w:r>
      <w:r>
        <w:t xml:space="preserve"> </w:t>
      </w:r>
      <w:r>
        <w:rPr>
          <w:color w:val="0000C0"/>
        </w:rPr>
        <w:t>amount</w:t>
      </w:r>
      <w:r>
        <w:t xml:space="preserve"> = 10000;</w:t>
      </w:r>
    </w:p>
    <w:p w14:paraId="79BCFA01" w14:textId="77777777" w:rsidR="00A67649" w:rsidRDefault="00A67649" w:rsidP="00A67649">
      <w:pPr>
        <w:pStyle w:val="Output"/>
        <w:rPr>
          <w:color w:val="4C483D" w:themeColor="text2"/>
        </w:rPr>
      </w:pPr>
    </w:p>
    <w:p w14:paraId="61CFED06" w14:textId="77777777" w:rsidR="00A67649" w:rsidRDefault="00A67649" w:rsidP="00A67649">
      <w:pPr>
        <w:pStyle w:val="Output"/>
        <w:rPr>
          <w:color w:val="4C483D" w:themeColor="text2"/>
        </w:rPr>
      </w:pPr>
      <w:r>
        <w:tab/>
      </w:r>
      <w:r>
        <w:rPr>
          <w:bCs/>
          <w:color w:val="7F0055"/>
        </w:rPr>
        <w:t>synchronized</w:t>
      </w:r>
      <w:r>
        <w:t xml:space="preserve"> </w:t>
      </w:r>
      <w:r>
        <w:rPr>
          <w:bCs/>
          <w:color w:val="7F0055"/>
        </w:rPr>
        <w:t>void</w:t>
      </w:r>
      <w:r>
        <w:t xml:space="preserve"> withdraw(</w:t>
      </w:r>
      <w:r>
        <w:rPr>
          <w:bCs/>
          <w:color w:val="7F0055"/>
        </w:rPr>
        <w:t>int</w:t>
      </w:r>
      <w:r>
        <w:t xml:space="preserve"> </w:t>
      </w:r>
      <w:r>
        <w:rPr>
          <w:color w:val="6A3E3E"/>
        </w:rPr>
        <w:t>amount</w:t>
      </w:r>
      <w:r>
        <w:t>) {</w:t>
      </w:r>
    </w:p>
    <w:p w14:paraId="00C4F858"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"WITHDRAWING \n****************"</w:t>
      </w:r>
      <w:r>
        <w:t>);</w:t>
      </w:r>
    </w:p>
    <w:p w14:paraId="1F77F06F" w14:textId="77777777" w:rsidR="00A67649" w:rsidRDefault="00A67649" w:rsidP="00A67649">
      <w:pPr>
        <w:pStyle w:val="Output"/>
        <w:rPr>
          <w:color w:val="4C483D" w:themeColor="text2"/>
        </w:rPr>
      </w:pPr>
      <w:r>
        <w:tab/>
      </w:r>
      <w:r>
        <w:tab/>
      </w:r>
      <w:r>
        <w:rPr>
          <w:bCs/>
          <w:color w:val="7F0055"/>
        </w:rPr>
        <w:t>if</w:t>
      </w:r>
      <w:r>
        <w:t xml:space="preserve"> (</w:t>
      </w:r>
      <w:r>
        <w:rPr>
          <w:bCs/>
          <w:color w:val="7F0055"/>
        </w:rPr>
        <w:t>this</w:t>
      </w:r>
      <w:r>
        <w:t>.</w:t>
      </w:r>
      <w:r>
        <w:rPr>
          <w:color w:val="0000C0"/>
        </w:rPr>
        <w:t>amount</w:t>
      </w:r>
      <w:r>
        <w:t xml:space="preserve"> &lt; </w:t>
      </w:r>
      <w:r>
        <w:rPr>
          <w:color w:val="6A3E3E"/>
        </w:rPr>
        <w:t>amount</w:t>
      </w:r>
      <w:r>
        <w:t>) {</w:t>
      </w:r>
    </w:p>
    <w:p w14:paraId="574F8919"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 LESS BALANCE !!!!"</w:t>
      </w:r>
      <w:r>
        <w:t>);</w:t>
      </w:r>
    </w:p>
    <w:p w14:paraId="214B60F5" w14:textId="77777777" w:rsidR="00A67649" w:rsidRDefault="00A67649" w:rsidP="00A67649">
      <w:pPr>
        <w:pStyle w:val="Output"/>
        <w:rPr>
          <w:color w:val="4C483D" w:themeColor="text2"/>
        </w:rPr>
      </w:pPr>
      <w:r>
        <w:tab/>
      </w:r>
      <w:r>
        <w:tab/>
      </w:r>
      <w:r>
        <w:rPr>
          <w:bCs/>
          <w:color w:val="7F0055"/>
        </w:rPr>
        <w:t>try</w:t>
      </w:r>
      <w:r>
        <w:t xml:space="preserve"> {</w:t>
      </w:r>
    </w:p>
    <w:p w14:paraId="63D36321" w14:textId="0A35F5E3" w:rsidR="00A67649" w:rsidRDefault="00A67649" w:rsidP="00A67649">
      <w:pPr>
        <w:pStyle w:val="Output"/>
        <w:rPr>
          <w:color w:val="4C483D" w:themeColor="text2"/>
        </w:rPr>
      </w:pPr>
      <w:r>
        <w:tab/>
      </w:r>
      <w:r w:rsidR="002D5AEC">
        <w:tab/>
      </w:r>
      <w:r w:rsidR="002D5AEC">
        <w:tab/>
      </w:r>
      <w:r>
        <w:t>System.</w:t>
      </w:r>
      <w:r>
        <w:rPr>
          <w:bCs/>
          <w:i/>
          <w:iCs/>
          <w:color w:val="0000C0"/>
        </w:rPr>
        <w:t>out</w:t>
      </w:r>
      <w:r>
        <w:t>.println(</w:t>
      </w:r>
      <w:r>
        <w:rPr>
          <w:color w:val="2A00FF"/>
        </w:rPr>
        <w:t xml:space="preserve">"withdraw() is on wait </w:t>
      </w:r>
      <w:r w:rsidR="002D5AEC">
        <w:rPr>
          <w:color w:val="2A00FF"/>
        </w:rPr>
        <w:t>until</w:t>
      </w:r>
      <w:r>
        <w:rPr>
          <w:color w:val="2A00FF"/>
        </w:rPr>
        <w:t xml:space="preserve"> deposit()</w:t>
      </w:r>
      <w:r w:rsidR="005349D5">
        <w:rPr>
          <w:color w:val="2A00FF"/>
        </w:rPr>
        <w:t xml:space="preserve"> done &amp; </w:t>
      </w:r>
      <w:r>
        <w:rPr>
          <w:color w:val="2A00FF"/>
        </w:rPr>
        <w:t>notify "</w:t>
      </w:r>
      <w:r>
        <w:t>);</w:t>
      </w:r>
    </w:p>
    <w:p w14:paraId="3F8ED7CF" w14:textId="452B7D7C" w:rsidR="00A67649" w:rsidRDefault="00A67649" w:rsidP="00A67649">
      <w:pPr>
        <w:pStyle w:val="Output"/>
        <w:rPr>
          <w:color w:val="4C483D" w:themeColor="text2"/>
        </w:rPr>
      </w:pPr>
      <w:r>
        <w:tab/>
      </w:r>
      <w:r>
        <w:tab/>
      </w:r>
      <w:r>
        <w:tab/>
        <w:t>wait();</w:t>
      </w:r>
    </w:p>
    <w:p w14:paraId="65F9EC79" w14:textId="0B2DF0E5" w:rsidR="00A67649" w:rsidRDefault="00A67649" w:rsidP="00A67649">
      <w:pPr>
        <w:pStyle w:val="Output"/>
        <w:rPr>
          <w:color w:val="4C483D" w:themeColor="text2"/>
        </w:rPr>
      </w:pPr>
      <w:r>
        <w:tab/>
      </w:r>
      <w:r>
        <w:tab/>
      </w:r>
      <w:r w:rsidR="002D5AEC">
        <w:t xml:space="preserve">    </w:t>
      </w:r>
      <w:r>
        <w:t xml:space="preserve">} </w:t>
      </w:r>
      <w:r>
        <w:rPr>
          <w:bCs/>
          <w:color w:val="7F0055"/>
        </w:rPr>
        <w:t>catch</w:t>
      </w:r>
      <w:r>
        <w:t xml:space="preserve"> (Exception </w:t>
      </w:r>
      <w:r>
        <w:rPr>
          <w:color w:val="6A3E3E"/>
        </w:rPr>
        <w:t>e</w:t>
      </w:r>
      <w:r>
        <w:t>) {</w:t>
      </w:r>
    </w:p>
    <w:p w14:paraId="3FF1DAB7" w14:textId="4E8F834C" w:rsidR="00A67649" w:rsidRDefault="00A67649" w:rsidP="00A67649">
      <w:pPr>
        <w:pStyle w:val="Output"/>
        <w:rPr>
          <w:color w:val="4C483D" w:themeColor="text2"/>
        </w:rPr>
      </w:pPr>
      <w:r>
        <w:tab/>
      </w:r>
      <w:r>
        <w:tab/>
      </w:r>
      <w:r w:rsidR="002D5AEC">
        <w:t xml:space="preserve">  </w:t>
      </w:r>
      <w:r>
        <w:t>}</w:t>
      </w:r>
    </w:p>
    <w:p w14:paraId="3C606284" w14:textId="77777777" w:rsidR="00A67649" w:rsidRDefault="00A67649" w:rsidP="00A67649">
      <w:pPr>
        <w:pStyle w:val="Output"/>
        <w:rPr>
          <w:color w:val="4C483D" w:themeColor="text2"/>
        </w:rPr>
      </w:pPr>
      <w:r>
        <w:tab/>
      </w:r>
      <w:r>
        <w:tab/>
        <w:t>}</w:t>
      </w:r>
    </w:p>
    <w:p w14:paraId="58B03918" w14:textId="77777777" w:rsidR="00A67649" w:rsidRDefault="00A67649" w:rsidP="00A67649">
      <w:pPr>
        <w:pStyle w:val="Output"/>
        <w:rPr>
          <w:color w:val="4C483D" w:themeColor="text2"/>
        </w:rPr>
      </w:pPr>
      <w:r>
        <w:tab/>
      </w:r>
      <w:r>
        <w:tab/>
      </w:r>
      <w:r>
        <w:rPr>
          <w:bCs/>
          <w:color w:val="7F0055"/>
        </w:rPr>
        <w:t>this</w:t>
      </w:r>
      <w:r>
        <w:t>.</w:t>
      </w:r>
      <w:r>
        <w:rPr>
          <w:color w:val="0000C0"/>
        </w:rPr>
        <w:t>amount</w:t>
      </w:r>
      <w:r>
        <w:t xml:space="preserve"> -= </w:t>
      </w:r>
      <w:r>
        <w:rPr>
          <w:color w:val="6A3E3E"/>
        </w:rPr>
        <w:t>amount</w:t>
      </w:r>
      <w:r>
        <w:t>;</w:t>
      </w:r>
    </w:p>
    <w:p w14:paraId="7B8B3112"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 ******* WITHDRAW COMPLETED **********"</w:t>
      </w:r>
      <w:r>
        <w:t>);</w:t>
      </w:r>
    </w:p>
    <w:p w14:paraId="25E67A33" w14:textId="77777777" w:rsidR="00A67649" w:rsidRDefault="00A67649" w:rsidP="00A67649">
      <w:pPr>
        <w:pStyle w:val="Output"/>
        <w:rPr>
          <w:color w:val="4C483D" w:themeColor="text2"/>
        </w:rPr>
      </w:pPr>
      <w:r>
        <w:tab/>
        <w:t>}</w:t>
      </w:r>
    </w:p>
    <w:p w14:paraId="15EAB758" w14:textId="77777777" w:rsidR="00A67649" w:rsidRDefault="00A67649" w:rsidP="00A67649">
      <w:pPr>
        <w:pStyle w:val="Output"/>
        <w:rPr>
          <w:color w:val="4C483D" w:themeColor="text2"/>
        </w:rPr>
      </w:pPr>
    </w:p>
    <w:p w14:paraId="68886303" w14:textId="77777777" w:rsidR="00A67649" w:rsidRDefault="00A67649" w:rsidP="00A67649">
      <w:pPr>
        <w:pStyle w:val="Output"/>
        <w:rPr>
          <w:color w:val="4C483D" w:themeColor="text2"/>
        </w:rPr>
      </w:pPr>
      <w:r>
        <w:tab/>
      </w:r>
      <w:r>
        <w:rPr>
          <w:bCs/>
          <w:color w:val="7F0055"/>
        </w:rPr>
        <w:t>synchronized</w:t>
      </w:r>
      <w:r>
        <w:t xml:space="preserve"> </w:t>
      </w:r>
      <w:r>
        <w:rPr>
          <w:bCs/>
          <w:color w:val="7F0055"/>
        </w:rPr>
        <w:t>void</w:t>
      </w:r>
      <w:r>
        <w:t xml:space="preserve"> deposit(</w:t>
      </w:r>
      <w:r>
        <w:rPr>
          <w:bCs/>
          <w:color w:val="7F0055"/>
        </w:rPr>
        <w:t>int</w:t>
      </w:r>
      <w:r>
        <w:t xml:space="preserve"> </w:t>
      </w:r>
      <w:r>
        <w:rPr>
          <w:color w:val="6A3E3E"/>
        </w:rPr>
        <w:t>amount</w:t>
      </w:r>
      <w:r>
        <w:t>) {</w:t>
      </w:r>
    </w:p>
    <w:p w14:paraId="534B6532"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"\n\n DEPOSITING \n ****************"</w:t>
      </w:r>
      <w:r>
        <w:t>);</w:t>
      </w:r>
    </w:p>
    <w:p w14:paraId="0E7619B7" w14:textId="77777777" w:rsidR="00A67649" w:rsidRDefault="00A67649" w:rsidP="00A67649">
      <w:pPr>
        <w:pStyle w:val="Output"/>
        <w:rPr>
          <w:color w:val="4C483D" w:themeColor="text2"/>
        </w:rPr>
      </w:pPr>
      <w:r>
        <w:tab/>
      </w:r>
      <w:r>
        <w:tab/>
      </w:r>
      <w:r>
        <w:rPr>
          <w:bCs/>
          <w:color w:val="7F0055"/>
        </w:rPr>
        <w:t>this</w:t>
      </w:r>
      <w:r>
        <w:t>.</w:t>
      </w:r>
      <w:r>
        <w:rPr>
          <w:color w:val="0000C0"/>
        </w:rPr>
        <w:t>amount</w:t>
      </w:r>
      <w:r>
        <w:t xml:space="preserve"> += </w:t>
      </w:r>
      <w:r>
        <w:rPr>
          <w:color w:val="6A3E3E"/>
        </w:rPr>
        <w:t>amount</w:t>
      </w:r>
      <w:r>
        <w:t>;</w:t>
      </w:r>
    </w:p>
    <w:p w14:paraId="63C54032"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"DEPOSIT COMPLETED "</w:t>
      </w:r>
      <w:r>
        <w:t>);</w:t>
      </w:r>
    </w:p>
    <w:p w14:paraId="213C9947" w14:textId="77777777" w:rsidR="00A67649" w:rsidRDefault="00A67649" w:rsidP="00A67649">
      <w:pPr>
        <w:pStyle w:val="Output"/>
        <w:rPr>
          <w:color w:val="4C483D" w:themeColor="text2"/>
        </w:rPr>
      </w:pPr>
      <w:r>
        <w:tab/>
      </w:r>
      <w:r>
        <w:tab/>
        <w:t>System.</w:t>
      </w:r>
      <w:r>
        <w:rPr>
          <w:bCs/>
          <w:i/>
          <w:iCs/>
          <w:color w:val="0000C0"/>
        </w:rPr>
        <w:t>out</w:t>
      </w:r>
      <w:r>
        <w:t>.println(</w:t>
      </w:r>
      <w:r>
        <w:rPr>
          <w:color w:val="2A00FF"/>
        </w:rPr>
        <w:t>"calling nofity on withdraw()"</w:t>
      </w:r>
      <w:r>
        <w:t>);</w:t>
      </w:r>
    </w:p>
    <w:p w14:paraId="2CD10DD7" w14:textId="77777777" w:rsidR="00A67649" w:rsidRDefault="00A67649" w:rsidP="00A67649">
      <w:pPr>
        <w:pStyle w:val="Output"/>
        <w:rPr>
          <w:color w:val="4C483D" w:themeColor="text2"/>
        </w:rPr>
      </w:pPr>
      <w:r>
        <w:tab/>
      </w:r>
      <w:r>
        <w:tab/>
        <w:t>notify();</w:t>
      </w:r>
    </w:p>
    <w:p w14:paraId="6B0CAACC" w14:textId="77777777" w:rsidR="00A67649" w:rsidRDefault="00A67649" w:rsidP="00A67649">
      <w:pPr>
        <w:pStyle w:val="Output"/>
        <w:rPr>
          <w:color w:val="4C483D" w:themeColor="text2"/>
        </w:rPr>
      </w:pPr>
      <w:r>
        <w:tab/>
        <w:t>}</w:t>
      </w:r>
    </w:p>
    <w:p w14:paraId="60014F11" w14:textId="77777777" w:rsidR="00A67649" w:rsidRDefault="00A67649" w:rsidP="00A67649">
      <w:pPr>
        <w:pStyle w:val="Output"/>
        <w:rPr>
          <w:color w:val="4C483D" w:themeColor="text2"/>
        </w:rPr>
      </w:pPr>
      <w:r>
        <w:t>}</w:t>
      </w:r>
    </w:p>
    <w:p w14:paraId="2D431BDD" w14:textId="77777777" w:rsidR="00A67649" w:rsidRDefault="00A67649" w:rsidP="00A67649">
      <w:pPr>
        <w:pStyle w:val="Output"/>
        <w:rPr>
          <w:color w:val="4C483D" w:themeColor="text2"/>
        </w:rPr>
      </w:pPr>
    </w:p>
    <w:p w14:paraId="0290BB37" w14:textId="77777777" w:rsidR="00A67649" w:rsidRDefault="00A67649" w:rsidP="00A67649">
      <w:pPr>
        <w:pStyle w:val="Output"/>
        <w:rPr>
          <w:color w:val="4C483D" w:themeColor="text2"/>
        </w:rPr>
      </w:pPr>
      <w:r>
        <w:rPr>
          <w:bCs/>
          <w:color w:val="7F0055"/>
        </w:rPr>
        <w:t>public</w:t>
      </w:r>
      <w:r>
        <w:t xml:space="preserve"> </w:t>
      </w:r>
      <w:r>
        <w:rPr>
          <w:bCs/>
          <w:color w:val="7F0055"/>
        </w:rPr>
        <w:t>class</w:t>
      </w:r>
      <w:r>
        <w:t xml:space="preserve"> InterThreadCom {</w:t>
      </w:r>
    </w:p>
    <w:p w14:paraId="056ADCDD" w14:textId="77777777" w:rsidR="00A67649" w:rsidRDefault="00A67649" w:rsidP="00A6764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6FA7C062" w14:textId="77777777" w:rsidR="00A67649" w:rsidRDefault="00A67649" w:rsidP="00A67649">
      <w:pPr>
        <w:pStyle w:val="Output"/>
        <w:rPr>
          <w:color w:val="4C483D" w:themeColor="text2"/>
        </w:rPr>
      </w:pPr>
      <w:r>
        <w:tab/>
      </w:r>
      <w:r>
        <w:tab/>
      </w:r>
      <w:r>
        <w:rPr>
          <w:bCs/>
          <w:color w:val="7F0055"/>
        </w:rPr>
        <w:t>final</w:t>
      </w:r>
      <w:r>
        <w:t xml:space="preserve"> Customer </w:t>
      </w:r>
      <w:r>
        <w:rPr>
          <w:color w:val="6A3E3E"/>
        </w:rPr>
        <w:t>c</w:t>
      </w:r>
      <w:r>
        <w:t xml:space="preserve"> = </w:t>
      </w:r>
      <w:r>
        <w:rPr>
          <w:bCs/>
          <w:color w:val="7F0055"/>
        </w:rPr>
        <w:t>new</w:t>
      </w:r>
      <w:r>
        <w:t xml:space="preserve"> Customer();</w:t>
      </w:r>
    </w:p>
    <w:p w14:paraId="118C65FB" w14:textId="77777777" w:rsidR="00A67649" w:rsidRDefault="00A67649" w:rsidP="00A67649">
      <w:pPr>
        <w:pStyle w:val="Output"/>
        <w:rPr>
          <w:color w:val="4C483D" w:themeColor="text2"/>
        </w:rPr>
      </w:pPr>
      <w:r>
        <w:tab/>
      </w:r>
      <w:r>
        <w:tab/>
      </w:r>
      <w:r>
        <w:rPr>
          <w:bCs/>
          <w:color w:val="7F0055"/>
        </w:rPr>
        <w:t>new</w:t>
      </w:r>
      <w:r>
        <w:t xml:space="preserve"> Thread() {</w:t>
      </w:r>
    </w:p>
    <w:p w14:paraId="52311896" w14:textId="77777777" w:rsidR="00A67649" w:rsidRDefault="00A67649" w:rsidP="00A67649">
      <w:pPr>
        <w:pStyle w:val="Output"/>
        <w:rPr>
          <w:color w:val="4C483D" w:themeColor="text2"/>
        </w:rPr>
      </w:pPr>
      <w:r>
        <w:tab/>
      </w:r>
      <w:r>
        <w:tab/>
      </w:r>
      <w:r>
        <w:tab/>
      </w:r>
      <w:r>
        <w:rPr>
          <w:bCs/>
          <w:color w:val="7F0055"/>
        </w:rPr>
        <w:t>public</w:t>
      </w:r>
      <w:r>
        <w:t xml:space="preserve"> </w:t>
      </w:r>
      <w:r>
        <w:rPr>
          <w:bCs/>
          <w:color w:val="7F0055"/>
        </w:rPr>
        <w:t>void</w:t>
      </w:r>
      <w:r>
        <w:t xml:space="preserve"> run() {</w:t>
      </w:r>
    </w:p>
    <w:p w14:paraId="40891A7E" w14:textId="77777777" w:rsidR="00A67649" w:rsidRDefault="00A67649" w:rsidP="00A67649">
      <w:pPr>
        <w:pStyle w:val="Output"/>
        <w:rPr>
          <w:color w:val="4C483D" w:themeColor="text2"/>
        </w:rPr>
      </w:pPr>
      <w:r>
        <w:tab/>
      </w:r>
      <w:r>
        <w:tab/>
      </w:r>
      <w:r>
        <w:tab/>
      </w:r>
      <w:r>
        <w:tab/>
      </w:r>
      <w:r>
        <w:rPr>
          <w:color w:val="6A3E3E"/>
        </w:rPr>
        <w:t>c</w:t>
      </w:r>
      <w:r>
        <w:t>.withdraw(15000);</w:t>
      </w:r>
    </w:p>
    <w:p w14:paraId="66CA321B" w14:textId="77777777" w:rsidR="00A67649" w:rsidRDefault="00A67649" w:rsidP="00A67649">
      <w:pPr>
        <w:pStyle w:val="Output"/>
        <w:rPr>
          <w:color w:val="4C483D" w:themeColor="text2"/>
        </w:rPr>
      </w:pPr>
      <w:r>
        <w:tab/>
      </w:r>
      <w:r>
        <w:tab/>
      </w:r>
      <w:r>
        <w:tab/>
        <w:t>}</w:t>
      </w:r>
    </w:p>
    <w:p w14:paraId="75F129F2" w14:textId="77777777" w:rsidR="00A67649" w:rsidRDefault="00A67649" w:rsidP="00A67649">
      <w:pPr>
        <w:pStyle w:val="Output"/>
        <w:rPr>
          <w:color w:val="4C483D" w:themeColor="text2"/>
        </w:rPr>
      </w:pPr>
      <w:r>
        <w:tab/>
      </w:r>
      <w:r>
        <w:tab/>
        <w:t>}.start();</w:t>
      </w:r>
    </w:p>
    <w:p w14:paraId="3FE31795" w14:textId="77777777" w:rsidR="00A67649" w:rsidRDefault="00A67649" w:rsidP="00A67649">
      <w:pPr>
        <w:pStyle w:val="Output"/>
        <w:rPr>
          <w:color w:val="4C483D" w:themeColor="text2"/>
        </w:rPr>
      </w:pPr>
      <w:r>
        <w:tab/>
      </w:r>
      <w:r>
        <w:tab/>
      </w:r>
      <w:r>
        <w:rPr>
          <w:bCs/>
          <w:color w:val="7F0055"/>
        </w:rPr>
        <w:t>new</w:t>
      </w:r>
      <w:r>
        <w:t xml:space="preserve"> Thread() {</w:t>
      </w:r>
    </w:p>
    <w:p w14:paraId="060C93E9" w14:textId="77777777" w:rsidR="00A67649" w:rsidRDefault="00A67649" w:rsidP="00A67649">
      <w:pPr>
        <w:pStyle w:val="Output"/>
        <w:rPr>
          <w:color w:val="4C483D" w:themeColor="text2"/>
        </w:rPr>
      </w:pPr>
      <w:r>
        <w:tab/>
      </w:r>
      <w:r>
        <w:tab/>
      </w:r>
      <w:r>
        <w:tab/>
      </w:r>
      <w:r>
        <w:rPr>
          <w:bCs/>
          <w:color w:val="7F0055"/>
        </w:rPr>
        <w:t>public</w:t>
      </w:r>
      <w:r>
        <w:t xml:space="preserve"> </w:t>
      </w:r>
      <w:r>
        <w:rPr>
          <w:bCs/>
          <w:color w:val="7F0055"/>
        </w:rPr>
        <w:t>void</w:t>
      </w:r>
      <w:r>
        <w:t xml:space="preserve"> run() {</w:t>
      </w:r>
    </w:p>
    <w:p w14:paraId="2B9310E3" w14:textId="77777777" w:rsidR="00A67649" w:rsidRDefault="00A67649" w:rsidP="00A67649">
      <w:pPr>
        <w:pStyle w:val="Output"/>
        <w:rPr>
          <w:color w:val="4C483D" w:themeColor="text2"/>
        </w:rPr>
      </w:pPr>
      <w:r>
        <w:tab/>
      </w:r>
      <w:r>
        <w:tab/>
      </w:r>
      <w:r>
        <w:tab/>
      </w:r>
      <w:r>
        <w:tab/>
      </w:r>
      <w:r>
        <w:rPr>
          <w:color w:val="6A3E3E"/>
        </w:rPr>
        <w:t>c</w:t>
      </w:r>
      <w:r>
        <w:t>.deposit(10000);</w:t>
      </w:r>
    </w:p>
    <w:p w14:paraId="43FB93A1" w14:textId="77777777" w:rsidR="00A67649" w:rsidRDefault="00A67649" w:rsidP="00A67649">
      <w:pPr>
        <w:pStyle w:val="Output"/>
        <w:rPr>
          <w:color w:val="4C483D" w:themeColor="text2"/>
        </w:rPr>
      </w:pPr>
      <w:r>
        <w:tab/>
      </w:r>
      <w:r>
        <w:tab/>
      </w:r>
      <w:r>
        <w:tab/>
        <w:t>}</w:t>
      </w:r>
    </w:p>
    <w:p w14:paraId="255B660D" w14:textId="77777777" w:rsidR="00A67649" w:rsidRDefault="00A67649" w:rsidP="00A67649">
      <w:pPr>
        <w:pStyle w:val="Output"/>
        <w:rPr>
          <w:color w:val="4C483D" w:themeColor="text2"/>
        </w:rPr>
      </w:pPr>
      <w:r>
        <w:tab/>
      </w:r>
      <w:r>
        <w:tab/>
        <w:t>}.start();</w:t>
      </w:r>
    </w:p>
    <w:p w14:paraId="3E66BD0A" w14:textId="77777777" w:rsidR="00A67649" w:rsidRDefault="00A67649" w:rsidP="00A67649">
      <w:pPr>
        <w:pStyle w:val="Output"/>
        <w:rPr>
          <w:color w:val="4C483D" w:themeColor="text2"/>
        </w:rPr>
      </w:pPr>
      <w:r>
        <w:tab/>
        <w:t>}</w:t>
      </w:r>
    </w:p>
    <w:p w14:paraId="066F0AF1" w14:textId="77777777" w:rsidR="00A67649" w:rsidRDefault="00A67649" w:rsidP="00A67649">
      <w:pPr>
        <w:pStyle w:val="Output"/>
        <w:rPr>
          <w:color w:val="4C483D" w:themeColor="text2"/>
        </w:rPr>
      </w:pPr>
      <w:r>
        <w:t>}</w:t>
      </w:r>
    </w:p>
    <w:p w14:paraId="6D037F03" w14:textId="77777777" w:rsidR="00A67649" w:rsidRPr="00E63BB1" w:rsidRDefault="00A67649" w:rsidP="00E63BB1">
      <w:pPr>
        <w:pStyle w:val="Output"/>
        <w:shd w:val="clear" w:color="auto" w:fill="000000" w:themeFill="text1"/>
        <w:rPr>
          <w:color w:val="FF0000"/>
          <w:sz w:val="14"/>
          <w:szCs w:val="18"/>
        </w:rPr>
      </w:pPr>
      <w:r w:rsidRPr="00E63BB1">
        <w:rPr>
          <w:color w:val="FF0000"/>
          <w:sz w:val="14"/>
          <w:szCs w:val="18"/>
        </w:rPr>
        <w:t xml:space="preserve">WITHDRAWING </w:t>
      </w:r>
    </w:p>
    <w:p w14:paraId="3A2C9086" w14:textId="77777777" w:rsidR="00A67649" w:rsidRPr="00E63BB1" w:rsidRDefault="00A67649" w:rsidP="00E63BB1">
      <w:pPr>
        <w:pStyle w:val="Output"/>
        <w:shd w:val="clear" w:color="auto" w:fill="000000" w:themeFill="text1"/>
        <w:rPr>
          <w:color w:val="4C483D" w:themeColor="text2"/>
          <w:sz w:val="14"/>
          <w:szCs w:val="18"/>
        </w:rPr>
      </w:pPr>
      <w:r w:rsidRPr="00E63BB1">
        <w:rPr>
          <w:sz w:val="14"/>
          <w:szCs w:val="18"/>
        </w:rPr>
        <w:t>****************</w:t>
      </w:r>
    </w:p>
    <w:p w14:paraId="5AB13706" w14:textId="77777777" w:rsidR="00A67649" w:rsidRPr="00E63BB1" w:rsidRDefault="00A67649" w:rsidP="00E63BB1">
      <w:pPr>
        <w:pStyle w:val="Output"/>
        <w:shd w:val="clear" w:color="auto" w:fill="000000" w:themeFill="text1"/>
        <w:rPr>
          <w:color w:val="4C483D" w:themeColor="text2"/>
          <w:sz w:val="14"/>
          <w:szCs w:val="18"/>
        </w:rPr>
      </w:pPr>
      <w:r w:rsidRPr="00E63BB1">
        <w:rPr>
          <w:sz w:val="14"/>
          <w:szCs w:val="18"/>
        </w:rPr>
        <w:t xml:space="preserve"> LESS BALANCE !!!!</w:t>
      </w:r>
    </w:p>
    <w:p w14:paraId="5B98D2EB" w14:textId="00FEDBF4" w:rsidR="00A67649" w:rsidRPr="00E63BB1" w:rsidRDefault="00A67649" w:rsidP="00E63BB1">
      <w:pPr>
        <w:pStyle w:val="Output"/>
        <w:shd w:val="clear" w:color="auto" w:fill="000000" w:themeFill="text1"/>
        <w:rPr>
          <w:color w:val="4C483D" w:themeColor="text2"/>
          <w:sz w:val="14"/>
          <w:szCs w:val="18"/>
        </w:rPr>
      </w:pPr>
      <w:r w:rsidRPr="00E63BB1">
        <w:rPr>
          <w:sz w:val="14"/>
          <w:szCs w:val="18"/>
        </w:rPr>
        <w:t xml:space="preserve">withdraw() is on wait </w:t>
      </w:r>
      <w:r w:rsidR="00FC515C" w:rsidRPr="00E63BB1">
        <w:rPr>
          <w:sz w:val="14"/>
          <w:szCs w:val="18"/>
        </w:rPr>
        <w:t>until</w:t>
      </w:r>
      <w:r w:rsidRPr="00E63BB1">
        <w:rPr>
          <w:sz w:val="14"/>
          <w:szCs w:val="18"/>
        </w:rPr>
        <w:t xml:space="preserve"> deposit()</w:t>
      </w:r>
      <w:r w:rsidR="00FC515C" w:rsidRPr="00E63BB1">
        <w:rPr>
          <w:sz w:val="14"/>
          <w:szCs w:val="18"/>
        </w:rPr>
        <w:t xml:space="preserve"> done &amp;</w:t>
      </w:r>
      <w:r w:rsidRPr="00E63BB1">
        <w:rPr>
          <w:sz w:val="14"/>
          <w:szCs w:val="18"/>
        </w:rPr>
        <w:t xml:space="preserve"> notify </w:t>
      </w:r>
    </w:p>
    <w:p w14:paraId="10E0773D" w14:textId="77777777" w:rsidR="00A67649" w:rsidRPr="00E63BB1" w:rsidRDefault="00A67649" w:rsidP="00E63BB1">
      <w:pPr>
        <w:pStyle w:val="Output"/>
        <w:shd w:val="clear" w:color="auto" w:fill="000000" w:themeFill="text1"/>
        <w:rPr>
          <w:color w:val="4C483D" w:themeColor="text2"/>
          <w:sz w:val="14"/>
          <w:szCs w:val="18"/>
        </w:rPr>
      </w:pPr>
    </w:p>
    <w:p w14:paraId="0E4B07ED" w14:textId="77777777" w:rsidR="00A67649" w:rsidRPr="00E63BB1" w:rsidRDefault="00A67649" w:rsidP="00E63BB1">
      <w:pPr>
        <w:pStyle w:val="Output"/>
        <w:shd w:val="clear" w:color="auto" w:fill="000000" w:themeFill="text1"/>
        <w:rPr>
          <w:color w:val="FF0000"/>
          <w:sz w:val="14"/>
          <w:szCs w:val="18"/>
        </w:rPr>
      </w:pPr>
      <w:r w:rsidRPr="00E63BB1">
        <w:rPr>
          <w:color w:val="FF0000"/>
          <w:sz w:val="14"/>
          <w:szCs w:val="18"/>
        </w:rPr>
        <w:t xml:space="preserve"> DEPOSITING </w:t>
      </w:r>
    </w:p>
    <w:p w14:paraId="6F7BBB61" w14:textId="77777777" w:rsidR="00A67649" w:rsidRPr="00E63BB1" w:rsidRDefault="00A67649" w:rsidP="00E63BB1">
      <w:pPr>
        <w:pStyle w:val="Output"/>
        <w:shd w:val="clear" w:color="auto" w:fill="000000" w:themeFill="text1"/>
        <w:rPr>
          <w:color w:val="4C483D" w:themeColor="text2"/>
          <w:sz w:val="14"/>
          <w:szCs w:val="18"/>
        </w:rPr>
      </w:pPr>
      <w:r w:rsidRPr="00E63BB1">
        <w:rPr>
          <w:sz w:val="14"/>
          <w:szCs w:val="18"/>
        </w:rPr>
        <w:t xml:space="preserve"> ****************</w:t>
      </w:r>
    </w:p>
    <w:p w14:paraId="78D05F7D" w14:textId="77777777" w:rsidR="00A67649" w:rsidRPr="00E63BB1" w:rsidRDefault="00A67649" w:rsidP="00E63BB1">
      <w:pPr>
        <w:pStyle w:val="Output"/>
        <w:shd w:val="clear" w:color="auto" w:fill="000000" w:themeFill="text1"/>
        <w:rPr>
          <w:color w:val="4C483D" w:themeColor="text2"/>
          <w:sz w:val="14"/>
          <w:szCs w:val="18"/>
        </w:rPr>
      </w:pPr>
      <w:r w:rsidRPr="00E63BB1">
        <w:rPr>
          <w:sz w:val="14"/>
          <w:szCs w:val="18"/>
        </w:rPr>
        <w:t xml:space="preserve">DEPOSIT COMPLETED </w:t>
      </w:r>
    </w:p>
    <w:p w14:paraId="6CEC23F0" w14:textId="77777777" w:rsidR="00A67649" w:rsidRPr="00E63BB1" w:rsidRDefault="00A67649" w:rsidP="00E63BB1">
      <w:pPr>
        <w:pStyle w:val="Output"/>
        <w:shd w:val="clear" w:color="auto" w:fill="000000" w:themeFill="text1"/>
        <w:rPr>
          <w:color w:val="4C483D" w:themeColor="text2"/>
          <w:sz w:val="14"/>
          <w:szCs w:val="18"/>
        </w:rPr>
      </w:pPr>
      <w:r w:rsidRPr="00E63BB1">
        <w:rPr>
          <w:sz w:val="14"/>
          <w:szCs w:val="18"/>
        </w:rPr>
        <w:t>calling nofity on withdraw()</w:t>
      </w:r>
    </w:p>
    <w:p w14:paraId="3A2B8CD3" w14:textId="77777777" w:rsidR="00A67649" w:rsidRPr="00E63BB1" w:rsidRDefault="00A67649" w:rsidP="00E63BB1">
      <w:pPr>
        <w:pStyle w:val="Output"/>
        <w:shd w:val="clear" w:color="auto" w:fill="000000" w:themeFill="text1"/>
        <w:rPr>
          <w:noProof/>
          <w:sz w:val="14"/>
          <w:szCs w:val="18"/>
          <w:lang w:eastAsia="en-US"/>
        </w:rPr>
      </w:pPr>
      <w:r w:rsidRPr="00E63BB1">
        <w:rPr>
          <w:sz w:val="14"/>
          <w:szCs w:val="18"/>
        </w:rPr>
        <w:t xml:space="preserve"> ******* WITHDRAW COMPLETED **********</w:t>
      </w:r>
    </w:p>
    <w:p w14:paraId="33C63E04" w14:textId="77777777" w:rsidR="00A67649" w:rsidRPr="00D335B1" w:rsidRDefault="00A67649" w:rsidP="00E63BB1">
      <w:pPr>
        <w:pStyle w:val="Heading3"/>
        <w:spacing w:after="0" w:line="240" w:lineRule="auto"/>
        <w:rPr>
          <w:sz w:val="24"/>
          <w:szCs w:val="22"/>
        </w:rPr>
      </w:pPr>
      <w:r w:rsidRPr="00D335B1">
        <w:rPr>
          <w:sz w:val="24"/>
          <w:szCs w:val="22"/>
        </w:rPr>
        <w:t>3 Difference between wait and sleep</w:t>
      </w:r>
    </w:p>
    <w:p w14:paraId="5745DE3E" w14:textId="77777777" w:rsidR="00A67649" w:rsidRDefault="00A67649" w:rsidP="00E63BB1">
      <w:pPr>
        <w:spacing w:line="240" w:lineRule="auto"/>
      </w:pPr>
      <w:r>
        <w:t>Let's see the important differences between wait and sleep methods.</w:t>
      </w:r>
    </w:p>
    <w:tbl>
      <w:tblPr>
        <w:tblW w:w="9267"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CellMar>
          <w:top w:w="15" w:type="dxa"/>
          <w:left w:w="15" w:type="dxa"/>
          <w:bottom w:w="15" w:type="dxa"/>
          <w:right w:w="15" w:type="dxa"/>
        </w:tblCellMar>
        <w:tblLook w:val="04A0" w:firstRow="1" w:lastRow="0" w:firstColumn="1" w:lastColumn="0" w:noHBand="0" w:noVBand="1"/>
      </w:tblPr>
      <w:tblGrid>
        <w:gridCol w:w="4461"/>
        <w:gridCol w:w="4806"/>
      </w:tblGrid>
      <w:tr w:rsidR="00A67649" w:rsidRPr="0005639C" w14:paraId="0B8198DF" w14:textId="77777777" w:rsidTr="003D5D2C">
        <w:trPr>
          <w:trHeight w:val="129"/>
        </w:trPr>
        <w:tc>
          <w:tcPr>
            <w:tcW w:w="4461" w:type="dxa"/>
            <w:shd w:val="clear" w:color="auto" w:fill="A6A6A6" w:themeFill="background1" w:themeFillShade="A6"/>
            <w:tcMar>
              <w:top w:w="75" w:type="dxa"/>
              <w:left w:w="75" w:type="dxa"/>
              <w:bottom w:w="75" w:type="dxa"/>
              <w:right w:w="75" w:type="dxa"/>
            </w:tcMar>
            <w:hideMark/>
          </w:tcPr>
          <w:p w14:paraId="2E6BD29B" w14:textId="77777777" w:rsidR="00A67649" w:rsidRPr="0005639C" w:rsidRDefault="00A67649" w:rsidP="003D5D2C">
            <w:pPr>
              <w:spacing w:line="240" w:lineRule="auto"/>
              <w:rPr>
                <w:b/>
                <w:bCs/>
                <w:color w:val="000000"/>
                <w:sz w:val="18"/>
                <w:szCs w:val="18"/>
              </w:rPr>
            </w:pPr>
            <w:r w:rsidRPr="0005639C">
              <w:rPr>
                <w:b/>
                <w:bCs/>
                <w:color w:val="000000"/>
                <w:sz w:val="18"/>
                <w:szCs w:val="18"/>
              </w:rPr>
              <w:t>wait()</w:t>
            </w:r>
          </w:p>
        </w:tc>
        <w:tc>
          <w:tcPr>
            <w:tcW w:w="4806" w:type="dxa"/>
            <w:shd w:val="clear" w:color="auto" w:fill="A6A6A6" w:themeFill="background1" w:themeFillShade="A6"/>
            <w:tcMar>
              <w:top w:w="75" w:type="dxa"/>
              <w:left w:w="75" w:type="dxa"/>
              <w:bottom w:w="75" w:type="dxa"/>
              <w:right w:w="75" w:type="dxa"/>
            </w:tcMar>
            <w:hideMark/>
          </w:tcPr>
          <w:p w14:paraId="797B553A" w14:textId="77777777" w:rsidR="00A67649" w:rsidRPr="0005639C" w:rsidRDefault="00A67649" w:rsidP="003D5D2C">
            <w:pPr>
              <w:spacing w:line="240" w:lineRule="auto"/>
              <w:rPr>
                <w:b/>
                <w:bCs/>
                <w:color w:val="000000"/>
                <w:sz w:val="18"/>
                <w:szCs w:val="18"/>
              </w:rPr>
            </w:pPr>
            <w:r w:rsidRPr="0005639C">
              <w:rPr>
                <w:b/>
                <w:bCs/>
                <w:color w:val="000000"/>
                <w:sz w:val="18"/>
                <w:szCs w:val="18"/>
              </w:rPr>
              <w:t>sleep()</w:t>
            </w:r>
          </w:p>
        </w:tc>
      </w:tr>
      <w:tr w:rsidR="00A67649" w:rsidRPr="0005639C" w14:paraId="322FC2B4" w14:textId="77777777" w:rsidTr="003D5D2C">
        <w:trPr>
          <w:trHeight w:val="133"/>
        </w:trPr>
        <w:tc>
          <w:tcPr>
            <w:tcW w:w="4461" w:type="dxa"/>
            <w:shd w:val="clear" w:color="auto" w:fill="F2F2F2" w:themeFill="background1" w:themeFillShade="F2"/>
            <w:tcMar>
              <w:top w:w="75" w:type="dxa"/>
              <w:left w:w="75" w:type="dxa"/>
              <w:bottom w:w="75" w:type="dxa"/>
              <w:right w:w="75" w:type="dxa"/>
            </w:tcMar>
            <w:hideMark/>
          </w:tcPr>
          <w:p w14:paraId="05D24DCD" w14:textId="77777777" w:rsidR="00A67649" w:rsidRPr="0005639C" w:rsidRDefault="00A67649" w:rsidP="003D5D2C">
            <w:pPr>
              <w:spacing w:line="240" w:lineRule="auto"/>
              <w:rPr>
                <w:color w:val="000000"/>
                <w:sz w:val="18"/>
                <w:szCs w:val="18"/>
              </w:rPr>
            </w:pPr>
            <w:r w:rsidRPr="0005639C">
              <w:rPr>
                <w:color w:val="000000"/>
                <w:sz w:val="18"/>
                <w:szCs w:val="18"/>
              </w:rPr>
              <w:t>wait() method releases the lock</w:t>
            </w:r>
          </w:p>
        </w:tc>
        <w:tc>
          <w:tcPr>
            <w:tcW w:w="4806" w:type="dxa"/>
            <w:shd w:val="clear" w:color="auto" w:fill="F2F2F2" w:themeFill="background1" w:themeFillShade="F2"/>
            <w:tcMar>
              <w:top w:w="75" w:type="dxa"/>
              <w:left w:w="75" w:type="dxa"/>
              <w:bottom w:w="75" w:type="dxa"/>
              <w:right w:w="75" w:type="dxa"/>
            </w:tcMar>
            <w:hideMark/>
          </w:tcPr>
          <w:p w14:paraId="6FFF5A15" w14:textId="77777777" w:rsidR="00A67649" w:rsidRPr="0005639C" w:rsidRDefault="00A67649" w:rsidP="003D5D2C">
            <w:pPr>
              <w:spacing w:line="240" w:lineRule="auto"/>
              <w:rPr>
                <w:color w:val="000000"/>
                <w:sz w:val="18"/>
                <w:szCs w:val="18"/>
              </w:rPr>
            </w:pPr>
            <w:r w:rsidRPr="0005639C">
              <w:rPr>
                <w:color w:val="000000"/>
                <w:sz w:val="18"/>
                <w:szCs w:val="18"/>
              </w:rPr>
              <w:t>sleep() method doesn't release the lock.</w:t>
            </w:r>
          </w:p>
        </w:tc>
      </w:tr>
      <w:tr w:rsidR="00A67649" w:rsidRPr="0005639C" w14:paraId="5E7FEB78" w14:textId="77777777" w:rsidTr="003D5D2C">
        <w:trPr>
          <w:trHeight w:val="129"/>
        </w:trPr>
        <w:tc>
          <w:tcPr>
            <w:tcW w:w="4461" w:type="dxa"/>
            <w:shd w:val="clear" w:color="auto" w:fill="F2F2F2" w:themeFill="background1" w:themeFillShade="F2"/>
            <w:tcMar>
              <w:top w:w="75" w:type="dxa"/>
              <w:left w:w="75" w:type="dxa"/>
              <w:bottom w:w="75" w:type="dxa"/>
              <w:right w:w="75" w:type="dxa"/>
            </w:tcMar>
            <w:hideMark/>
          </w:tcPr>
          <w:p w14:paraId="6D4D3C98" w14:textId="77777777" w:rsidR="00A67649" w:rsidRPr="0005639C" w:rsidRDefault="00A67649" w:rsidP="003D5D2C">
            <w:pPr>
              <w:spacing w:line="240" w:lineRule="auto"/>
              <w:rPr>
                <w:color w:val="000000"/>
                <w:sz w:val="18"/>
                <w:szCs w:val="18"/>
              </w:rPr>
            </w:pPr>
            <w:r w:rsidRPr="0005639C">
              <w:rPr>
                <w:color w:val="000000"/>
                <w:sz w:val="18"/>
                <w:szCs w:val="18"/>
              </w:rPr>
              <w:t>is the method of Object class</w:t>
            </w:r>
          </w:p>
        </w:tc>
        <w:tc>
          <w:tcPr>
            <w:tcW w:w="4806" w:type="dxa"/>
            <w:shd w:val="clear" w:color="auto" w:fill="F2F2F2" w:themeFill="background1" w:themeFillShade="F2"/>
            <w:tcMar>
              <w:top w:w="75" w:type="dxa"/>
              <w:left w:w="75" w:type="dxa"/>
              <w:bottom w:w="75" w:type="dxa"/>
              <w:right w:w="75" w:type="dxa"/>
            </w:tcMar>
            <w:hideMark/>
          </w:tcPr>
          <w:p w14:paraId="471A7ED1" w14:textId="77777777" w:rsidR="00A67649" w:rsidRPr="0005639C" w:rsidRDefault="00A67649" w:rsidP="003D5D2C">
            <w:pPr>
              <w:spacing w:line="240" w:lineRule="auto"/>
              <w:rPr>
                <w:color w:val="000000"/>
                <w:sz w:val="18"/>
                <w:szCs w:val="18"/>
              </w:rPr>
            </w:pPr>
            <w:r w:rsidRPr="0005639C">
              <w:rPr>
                <w:color w:val="000000"/>
                <w:sz w:val="18"/>
                <w:szCs w:val="18"/>
              </w:rPr>
              <w:t>is the method of Thread class</w:t>
            </w:r>
          </w:p>
        </w:tc>
      </w:tr>
      <w:tr w:rsidR="00A67649" w:rsidRPr="0005639C" w14:paraId="030FC37A" w14:textId="77777777" w:rsidTr="003D5D2C">
        <w:trPr>
          <w:trHeight w:val="129"/>
        </w:trPr>
        <w:tc>
          <w:tcPr>
            <w:tcW w:w="4461" w:type="dxa"/>
            <w:shd w:val="clear" w:color="auto" w:fill="F2F2F2" w:themeFill="background1" w:themeFillShade="F2"/>
            <w:tcMar>
              <w:top w:w="75" w:type="dxa"/>
              <w:left w:w="75" w:type="dxa"/>
              <w:bottom w:w="75" w:type="dxa"/>
              <w:right w:w="75" w:type="dxa"/>
            </w:tcMar>
            <w:hideMark/>
          </w:tcPr>
          <w:p w14:paraId="6C7948BC" w14:textId="77777777" w:rsidR="00A67649" w:rsidRPr="0005639C" w:rsidRDefault="00A67649" w:rsidP="003D5D2C">
            <w:pPr>
              <w:spacing w:line="240" w:lineRule="auto"/>
              <w:rPr>
                <w:color w:val="000000"/>
                <w:sz w:val="18"/>
                <w:szCs w:val="18"/>
              </w:rPr>
            </w:pPr>
            <w:r w:rsidRPr="0005639C">
              <w:rPr>
                <w:color w:val="000000"/>
                <w:sz w:val="18"/>
                <w:szCs w:val="18"/>
              </w:rPr>
              <w:t>is the non-static method</w:t>
            </w:r>
          </w:p>
        </w:tc>
        <w:tc>
          <w:tcPr>
            <w:tcW w:w="4806" w:type="dxa"/>
            <w:shd w:val="clear" w:color="auto" w:fill="F2F2F2" w:themeFill="background1" w:themeFillShade="F2"/>
            <w:tcMar>
              <w:top w:w="75" w:type="dxa"/>
              <w:left w:w="75" w:type="dxa"/>
              <w:bottom w:w="75" w:type="dxa"/>
              <w:right w:w="75" w:type="dxa"/>
            </w:tcMar>
            <w:hideMark/>
          </w:tcPr>
          <w:p w14:paraId="03E854F4" w14:textId="77777777" w:rsidR="00A67649" w:rsidRPr="0005639C" w:rsidRDefault="00A67649" w:rsidP="003D5D2C">
            <w:pPr>
              <w:spacing w:line="240" w:lineRule="auto"/>
              <w:rPr>
                <w:color w:val="000000"/>
                <w:sz w:val="18"/>
                <w:szCs w:val="18"/>
              </w:rPr>
            </w:pPr>
            <w:r w:rsidRPr="0005639C">
              <w:rPr>
                <w:color w:val="000000"/>
                <w:sz w:val="18"/>
                <w:szCs w:val="18"/>
              </w:rPr>
              <w:t>is the static method</w:t>
            </w:r>
          </w:p>
        </w:tc>
      </w:tr>
      <w:tr w:rsidR="00A67649" w:rsidRPr="0005639C" w14:paraId="46123E9E" w14:textId="77777777" w:rsidTr="003D5D2C">
        <w:trPr>
          <w:trHeight w:val="129"/>
        </w:trPr>
        <w:tc>
          <w:tcPr>
            <w:tcW w:w="4461" w:type="dxa"/>
            <w:shd w:val="clear" w:color="auto" w:fill="F2F2F2" w:themeFill="background1" w:themeFillShade="F2"/>
            <w:tcMar>
              <w:top w:w="75" w:type="dxa"/>
              <w:left w:w="75" w:type="dxa"/>
              <w:bottom w:w="75" w:type="dxa"/>
              <w:right w:w="75" w:type="dxa"/>
            </w:tcMar>
            <w:hideMark/>
          </w:tcPr>
          <w:p w14:paraId="0ECAC098" w14:textId="77777777" w:rsidR="00A67649" w:rsidRPr="0005639C" w:rsidRDefault="00A67649" w:rsidP="003D5D2C">
            <w:pPr>
              <w:spacing w:line="240" w:lineRule="auto"/>
              <w:rPr>
                <w:color w:val="000000"/>
                <w:sz w:val="18"/>
                <w:szCs w:val="18"/>
              </w:rPr>
            </w:pPr>
            <w:r w:rsidRPr="0005639C">
              <w:rPr>
                <w:color w:val="000000"/>
                <w:sz w:val="18"/>
                <w:szCs w:val="18"/>
              </w:rPr>
              <w:t>should be notified by notify() or notifyAll() methods</w:t>
            </w:r>
          </w:p>
        </w:tc>
        <w:tc>
          <w:tcPr>
            <w:tcW w:w="4806" w:type="dxa"/>
            <w:shd w:val="clear" w:color="auto" w:fill="F2F2F2" w:themeFill="background1" w:themeFillShade="F2"/>
            <w:tcMar>
              <w:top w:w="75" w:type="dxa"/>
              <w:left w:w="75" w:type="dxa"/>
              <w:bottom w:w="75" w:type="dxa"/>
              <w:right w:w="75" w:type="dxa"/>
            </w:tcMar>
            <w:hideMark/>
          </w:tcPr>
          <w:p w14:paraId="134B2D36" w14:textId="77777777" w:rsidR="00A67649" w:rsidRPr="0005639C" w:rsidRDefault="00A67649" w:rsidP="003D5D2C">
            <w:pPr>
              <w:spacing w:line="240" w:lineRule="auto"/>
              <w:rPr>
                <w:color w:val="000000"/>
                <w:sz w:val="18"/>
                <w:szCs w:val="18"/>
              </w:rPr>
            </w:pPr>
            <w:r w:rsidRPr="0005639C">
              <w:rPr>
                <w:color w:val="000000"/>
                <w:sz w:val="18"/>
                <w:szCs w:val="18"/>
              </w:rPr>
              <w:t>after the specified amount of time, sleep is completed.</w:t>
            </w:r>
          </w:p>
        </w:tc>
      </w:tr>
    </w:tbl>
    <w:p w14:paraId="5C7894BA" w14:textId="30D1AA6F" w:rsidR="00222150" w:rsidRPr="00222150" w:rsidRDefault="00222150" w:rsidP="003D5D2C">
      <w:pPr>
        <w:pStyle w:val="Qsns"/>
        <w:spacing w:before="240"/>
        <w:rPr>
          <w:rFonts w:ascii="Consolas" w:hAnsi="Consolas"/>
        </w:rPr>
      </w:pPr>
      <w:r w:rsidRPr="00222150">
        <w:rPr>
          <w:rFonts w:ascii="Consolas" w:hAnsi="Consolas"/>
          <w:bCs/>
          <w:i/>
          <w:iCs/>
          <w:color w:val="FFFF00"/>
        </w:rPr>
        <w:t>wait(), notify() and notifyAll()</w:t>
      </w:r>
      <w:r w:rsidRPr="00222150">
        <w:rPr>
          <w:rFonts w:ascii="Consolas" w:hAnsi="Consolas"/>
          <w:color w:val="FFFF00"/>
        </w:rPr>
        <w:t xml:space="preserve"> </w:t>
      </w:r>
      <w:r w:rsidRPr="00222150">
        <w:rPr>
          <w:rFonts w:ascii="Consolas" w:hAnsi="Consolas"/>
          <w:sz w:val="18"/>
          <w:szCs w:val="18"/>
        </w:rPr>
        <w:t>methods are defined in Object class s because they are related to lock, and object has a lock</w:t>
      </w:r>
    </w:p>
    <w:p w14:paraId="500997D9" w14:textId="76ACC117" w:rsidR="005D740A" w:rsidRPr="008B6F4B" w:rsidRDefault="005D740A" w:rsidP="00967DBB">
      <w:pPr>
        <w:pStyle w:val="Heading2"/>
      </w:pPr>
      <w:bookmarkStart w:id="98" w:name="_Toc94350652"/>
      <w:r w:rsidRPr="008B6F4B">
        <w:lastRenderedPageBreak/>
        <w:t>Callable Interface</w:t>
      </w:r>
      <w:bookmarkEnd w:id="98"/>
    </w:p>
    <w:p w14:paraId="1B133EEB" w14:textId="77777777" w:rsidR="005D740A" w:rsidRDefault="005D740A" w:rsidP="0005639C">
      <w:pPr>
        <w:rPr>
          <w:noProof/>
          <w:lang w:eastAsia="en-US"/>
        </w:rPr>
      </w:pPr>
      <w:r>
        <w:rPr>
          <w:noProof/>
          <w:lang w:eastAsia="en-US"/>
        </w:rPr>
        <w:t xml:space="preserve">The Callable interface is similar to Runnable, contaings </w:t>
      </w:r>
      <w:r w:rsidRPr="008B2C8C">
        <w:rPr>
          <w:rStyle w:val="0SyntaxPinkChar"/>
        </w:rPr>
        <w:t xml:space="preserve">call() </w:t>
      </w:r>
      <w:r>
        <w:rPr>
          <w:noProof/>
          <w:lang w:eastAsia="en-US"/>
        </w:rPr>
        <w:t xml:space="preserve">method which returns a </w:t>
      </w:r>
      <w:r w:rsidRPr="008B2C8C">
        <w:rPr>
          <w:b/>
          <w:bCs/>
          <w:noProof/>
          <w:lang w:eastAsia="en-US"/>
        </w:rPr>
        <w:t>Value</w:t>
      </w:r>
      <w:r>
        <w:rPr>
          <w:noProof/>
          <w:lang w:eastAsia="en-US"/>
        </w:rPr>
        <w:t xml:space="preserve"> &amp; throws </w:t>
      </w:r>
      <w:r w:rsidRPr="008B2C8C">
        <w:rPr>
          <w:b/>
          <w:bCs/>
          <w:noProof/>
          <w:lang w:eastAsia="en-US"/>
        </w:rPr>
        <w:t>CheckedException</w:t>
      </w:r>
      <w:r>
        <w:rPr>
          <w:noProof/>
          <w:lang w:eastAsia="en-US"/>
        </w:rPr>
        <w:t>.</w:t>
      </w:r>
    </w:p>
    <w:p w14:paraId="4C61841A" w14:textId="77777777" w:rsidR="005D740A" w:rsidRDefault="005D740A" w:rsidP="005D740A">
      <w:pPr>
        <w:pStyle w:val="Output"/>
        <w:rPr>
          <w:noProof/>
          <w:lang w:eastAsia="en-US"/>
        </w:rPr>
      </w:pPr>
      <w:r>
        <w:rPr>
          <w:noProof/>
          <w:lang w:eastAsia="en-US"/>
        </w:rPr>
        <w:t>public interface Callable&lt;V&gt; {</w:t>
      </w:r>
    </w:p>
    <w:p w14:paraId="5415C544" w14:textId="77777777" w:rsidR="005D740A" w:rsidRDefault="005D740A" w:rsidP="005D740A">
      <w:pPr>
        <w:pStyle w:val="Output"/>
        <w:rPr>
          <w:noProof/>
          <w:lang w:eastAsia="en-US"/>
        </w:rPr>
      </w:pPr>
      <w:r>
        <w:rPr>
          <w:noProof/>
          <w:lang w:eastAsia="en-US"/>
        </w:rPr>
        <w:t xml:space="preserve">    V call() throws Exception;</w:t>
      </w:r>
    </w:p>
    <w:p w14:paraId="623DAA27" w14:textId="77777777" w:rsidR="005D740A" w:rsidRDefault="005D740A" w:rsidP="005D740A">
      <w:pPr>
        <w:pStyle w:val="Output"/>
        <w:rPr>
          <w:noProof/>
          <w:lang w:eastAsia="en-US"/>
        </w:rPr>
      </w:pPr>
      <w:r>
        <w:rPr>
          <w:noProof/>
          <w:lang w:eastAsia="en-US"/>
        </w:rPr>
        <w:t>}</w:t>
      </w:r>
    </w:p>
    <w:p w14:paraId="72B57BF2" w14:textId="77777777" w:rsidR="00A67649" w:rsidRDefault="00A67649" w:rsidP="00A67649">
      <w:pPr>
        <w:rPr>
          <w:noProof/>
          <w:lang w:eastAsia="en-US"/>
        </w:rPr>
      </w:pPr>
    </w:p>
    <w:p w14:paraId="3760F4B1" w14:textId="77777777" w:rsidR="00967DBB" w:rsidRDefault="00967DBB" w:rsidP="00967DBB">
      <w:pPr>
        <w:pStyle w:val="Output"/>
        <w:rPr>
          <w:color w:val="4C483D" w:themeColor="text2"/>
        </w:rPr>
      </w:pPr>
      <w:r>
        <w:rPr>
          <w:bCs/>
          <w:color w:val="7F0055"/>
        </w:rPr>
        <w:t>public</w:t>
      </w:r>
      <w:r>
        <w:t xml:space="preserve"> </w:t>
      </w:r>
      <w:r>
        <w:rPr>
          <w:bCs/>
          <w:color w:val="7F0055"/>
        </w:rPr>
        <w:t>class</w:t>
      </w:r>
      <w:r>
        <w:t xml:space="preserve"> Demo </w:t>
      </w:r>
      <w:r>
        <w:rPr>
          <w:bCs/>
          <w:color w:val="7F0055"/>
        </w:rPr>
        <w:t>implements</w:t>
      </w:r>
      <w:r>
        <w:t xml:space="preserve"> Callable&lt;String&gt;{</w:t>
      </w:r>
    </w:p>
    <w:p w14:paraId="1D97F4DB" w14:textId="77777777" w:rsidR="00967DBB" w:rsidRDefault="00967DBB" w:rsidP="00967DBB">
      <w:pPr>
        <w:pStyle w:val="Output"/>
        <w:rPr>
          <w:color w:val="4C483D" w:themeColor="text2"/>
        </w:rPr>
      </w:pPr>
      <w:r>
        <w:tab/>
      </w:r>
    </w:p>
    <w:p w14:paraId="69994521" w14:textId="77777777" w:rsidR="00967DBB" w:rsidRDefault="00967DBB" w:rsidP="00967DBB">
      <w:pPr>
        <w:pStyle w:val="Output"/>
        <w:rPr>
          <w:color w:val="4C483D" w:themeColor="text2"/>
        </w:rPr>
      </w:pPr>
      <w:r>
        <w:tab/>
      </w:r>
      <w:r>
        <w:rPr>
          <w:color w:val="646464"/>
        </w:rPr>
        <w:t>@Override</w:t>
      </w:r>
    </w:p>
    <w:p w14:paraId="37FDFF72" w14:textId="77777777" w:rsidR="00967DBB" w:rsidRDefault="00967DBB" w:rsidP="00967DBB">
      <w:pPr>
        <w:pStyle w:val="Output"/>
        <w:rPr>
          <w:color w:val="4C483D" w:themeColor="text2"/>
        </w:rPr>
      </w:pPr>
      <w:r>
        <w:tab/>
      </w:r>
      <w:r>
        <w:rPr>
          <w:bCs/>
          <w:color w:val="7F0055"/>
        </w:rPr>
        <w:t>public</w:t>
      </w:r>
      <w:r>
        <w:t xml:space="preserve"> String call() </w:t>
      </w:r>
      <w:r>
        <w:rPr>
          <w:bCs/>
          <w:color w:val="7F0055"/>
        </w:rPr>
        <w:t>throws</w:t>
      </w:r>
      <w:r>
        <w:t xml:space="preserve"> Exception {</w:t>
      </w:r>
    </w:p>
    <w:p w14:paraId="263D86F1" w14:textId="77777777" w:rsidR="00967DBB" w:rsidRDefault="00967DBB" w:rsidP="00967DBB">
      <w:pPr>
        <w:pStyle w:val="Output"/>
        <w:rPr>
          <w:color w:val="4C483D" w:themeColor="text2"/>
        </w:rPr>
      </w:pPr>
      <w:r>
        <w:tab/>
      </w:r>
      <w:r>
        <w:tab/>
      </w:r>
      <w:r>
        <w:rPr>
          <w:bCs/>
          <w:color w:val="7F0055"/>
        </w:rPr>
        <w:t>return</w:t>
      </w:r>
      <w:r>
        <w:t xml:space="preserve"> </w:t>
      </w:r>
      <w:r>
        <w:rPr>
          <w:color w:val="2A00FF"/>
        </w:rPr>
        <w:t>"Hello"</w:t>
      </w:r>
      <w:r>
        <w:t>;</w:t>
      </w:r>
    </w:p>
    <w:p w14:paraId="216E8CD1" w14:textId="77777777" w:rsidR="00967DBB" w:rsidRDefault="00967DBB" w:rsidP="00967DBB">
      <w:pPr>
        <w:pStyle w:val="Output"/>
        <w:rPr>
          <w:color w:val="4C483D" w:themeColor="text2"/>
        </w:rPr>
      </w:pPr>
      <w:r>
        <w:tab/>
        <w:t>}</w:t>
      </w:r>
      <w:r>
        <w:tab/>
      </w:r>
    </w:p>
    <w:p w14:paraId="291CE96C" w14:textId="77777777" w:rsidR="00967DBB" w:rsidRDefault="00967DBB" w:rsidP="00967DBB">
      <w:pPr>
        <w:pStyle w:val="Output"/>
        <w:rPr>
          <w:color w:val="4C483D" w:themeColor="text2"/>
        </w:rPr>
      </w:pPr>
      <w:r>
        <w:tab/>
      </w:r>
    </w:p>
    <w:p w14:paraId="55339040" w14:textId="77777777" w:rsidR="00967DBB" w:rsidRDefault="00967DBB" w:rsidP="00967DBB">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Exception {</w:t>
      </w:r>
    </w:p>
    <w:p w14:paraId="3631D40C" w14:textId="77777777" w:rsidR="00967DBB" w:rsidRDefault="00967DBB" w:rsidP="00967DBB">
      <w:pPr>
        <w:pStyle w:val="Output"/>
        <w:rPr>
          <w:color w:val="4C483D" w:themeColor="text2"/>
        </w:rPr>
      </w:pPr>
      <w:r>
        <w:tab/>
      </w:r>
      <w:r>
        <w:tab/>
        <w:t xml:space="preserve">String </w:t>
      </w:r>
      <w:r>
        <w:rPr>
          <w:color w:val="6A3E3E"/>
        </w:rPr>
        <w:t>msg</w:t>
      </w:r>
      <w:r>
        <w:t xml:space="preserve"> = </w:t>
      </w:r>
      <w:r>
        <w:rPr>
          <w:bCs/>
          <w:color w:val="7F0055"/>
        </w:rPr>
        <w:t>new</w:t>
      </w:r>
      <w:r>
        <w:t xml:space="preserve"> Demo().call();</w:t>
      </w:r>
    </w:p>
    <w:p w14:paraId="30A0A04F" w14:textId="77777777" w:rsidR="00967DBB" w:rsidRDefault="00967DBB" w:rsidP="00967DBB">
      <w:pPr>
        <w:pStyle w:val="Output"/>
        <w:rPr>
          <w:color w:val="4C483D" w:themeColor="text2"/>
        </w:rPr>
      </w:pPr>
      <w:r>
        <w:tab/>
      </w:r>
      <w:r>
        <w:tab/>
        <w:t>System.</w:t>
      </w:r>
      <w:r>
        <w:rPr>
          <w:bCs/>
          <w:i/>
          <w:iCs/>
          <w:color w:val="0000C0"/>
        </w:rPr>
        <w:t>out</w:t>
      </w:r>
      <w:r>
        <w:t>.println(</w:t>
      </w:r>
      <w:r>
        <w:rPr>
          <w:color w:val="6A3E3E"/>
        </w:rPr>
        <w:t>msg</w:t>
      </w:r>
      <w:r>
        <w:t>);</w:t>
      </w:r>
    </w:p>
    <w:p w14:paraId="1D32C946" w14:textId="77777777" w:rsidR="00967DBB" w:rsidRDefault="00967DBB" w:rsidP="00967DBB">
      <w:pPr>
        <w:pStyle w:val="Output"/>
        <w:rPr>
          <w:color w:val="4C483D" w:themeColor="text2"/>
        </w:rPr>
      </w:pPr>
      <w:r>
        <w:tab/>
        <w:t>}</w:t>
      </w:r>
    </w:p>
    <w:p w14:paraId="40603C59" w14:textId="77777777" w:rsidR="00967DBB" w:rsidRDefault="00967DBB" w:rsidP="00967DBB">
      <w:pPr>
        <w:pStyle w:val="Output"/>
        <w:rPr>
          <w:color w:val="4C483D" w:themeColor="text2"/>
        </w:rPr>
      </w:pPr>
      <w:r>
        <w:t>}</w:t>
      </w:r>
    </w:p>
    <w:p w14:paraId="46F80BD5" w14:textId="3E70C250" w:rsidR="00967DBB" w:rsidRDefault="00967DBB" w:rsidP="00967DBB">
      <w:pPr>
        <w:pStyle w:val="Output"/>
        <w:shd w:val="clear" w:color="auto" w:fill="000000" w:themeFill="text1"/>
      </w:pPr>
      <w:r>
        <w:t>Hello</w:t>
      </w:r>
    </w:p>
    <w:p w14:paraId="4C908399" w14:textId="1D2C0347" w:rsidR="00BE56F2" w:rsidRDefault="00BE56F2" w:rsidP="00BE56F2">
      <w:pPr>
        <w:rPr>
          <w:noProof/>
          <w:lang w:eastAsia="en-US"/>
        </w:rPr>
      </w:pPr>
    </w:p>
    <w:p w14:paraId="3C868499" w14:textId="6E0F0E9E" w:rsidR="00BE56F2" w:rsidRDefault="00BE56F2" w:rsidP="00BE56F2">
      <w:pPr>
        <w:rPr>
          <w:noProof/>
          <w:lang w:eastAsia="en-US"/>
        </w:rPr>
      </w:pPr>
    </w:p>
    <w:p w14:paraId="52B0AA0D" w14:textId="5E7888DE" w:rsidR="008B2C8C" w:rsidRDefault="008B2C8C" w:rsidP="00BE56F2">
      <w:pPr>
        <w:rPr>
          <w:noProof/>
          <w:lang w:eastAsia="en-US"/>
        </w:rPr>
      </w:pPr>
    </w:p>
    <w:p w14:paraId="512785D0" w14:textId="645CB237" w:rsidR="008B2C8C" w:rsidRDefault="008B2C8C" w:rsidP="00BE56F2">
      <w:pPr>
        <w:rPr>
          <w:noProof/>
          <w:lang w:eastAsia="en-US"/>
        </w:rPr>
      </w:pPr>
    </w:p>
    <w:p w14:paraId="532DD36D" w14:textId="54A1B45A" w:rsidR="008B2C8C" w:rsidRDefault="008B2C8C" w:rsidP="00BE56F2">
      <w:pPr>
        <w:rPr>
          <w:noProof/>
          <w:lang w:eastAsia="en-US"/>
        </w:rPr>
      </w:pPr>
    </w:p>
    <w:p w14:paraId="5A90BCDB" w14:textId="3DE49E90" w:rsidR="008B2C8C" w:rsidRDefault="008B2C8C" w:rsidP="00BE56F2">
      <w:pPr>
        <w:rPr>
          <w:noProof/>
          <w:lang w:eastAsia="en-US"/>
        </w:rPr>
      </w:pPr>
    </w:p>
    <w:p w14:paraId="06A3CC10" w14:textId="41120277" w:rsidR="008B2C8C" w:rsidRDefault="008B2C8C" w:rsidP="00BE56F2">
      <w:pPr>
        <w:rPr>
          <w:noProof/>
          <w:lang w:eastAsia="en-US"/>
        </w:rPr>
      </w:pPr>
    </w:p>
    <w:p w14:paraId="6AF557AF" w14:textId="1BC169A7" w:rsidR="008B2C8C" w:rsidRDefault="008B2C8C" w:rsidP="00BE56F2">
      <w:pPr>
        <w:rPr>
          <w:noProof/>
          <w:lang w:eastAsia="en-US"/>
        </w:rPr>
      </w:pPr>
    </w:p>
    <w:p w14:paraId="65FEFA91" w14:textId="51162989" w:rsidR="008B2C8C" w:rsidRDefault="008B2C8C" w:rsidP="00BE56F2">
      <w:pPr>
        <w:rPr>
          <w:noProof/>
          <w:lang w:eastAsia="en-US"/>
        </w:rPr>
      </w:pPr>
    </w:p>
    <w:p w14:paraId="5A445F09" w14:textId="266E9EC0" w:rsidR="008B2C8C" w:rsidRDefault="008B2C8C" w:rsidP="00BE56F2">
      <w:pPr>
        <w:rPr>
          <w:noProof/>
          <w:lang w:eastAsia="en-US"/>
        </w:rPr>
      </w:pPr>
    </w:p>
    <w:p w14:paraId="7CCCFA59" w14:textId="334A5123" w:rsidR="008B2C8C" w:rsidRDefault="008B2C8C" w:rsidP="00BE56F2">
      <w:pPr>
        <w:rPr>
          <w:noProof/>
          <w:lang w:eastAsia="en-US"/>
        </w:rPr>
      </w:pPr>
    </w:p>
    <w:p w14:paraId="45176EA0" w14:textId="5ACBE953" w:rsidR="008B2C8C" w:rsidRDefault="008B2C8C" w:rsidP="00BE56F2">
      <w:pPr>
        <w:rPr>
          <w:noProof/>
          <w:lang w:eastAsia="en-US"/>
        </w:rPr>
      </w:pPr>
    </w:p>
    <w:p w14:paraId="5BC30AB7" w14:textId="13584196" w:rsidR="008B2C8C" w:rsidRDefault="008B2C8C" w:rsidP="00BE56F2">
      <w:pPr>
        <w:rPr>
          <w:noProof/>
          <w:lang w:eastAsia="en-US"/>
        </w:rPr>
      </w:pPr>
    </w:p>
    <w:p w14:paraId="3BD8E4BE" w14:textId="38EEB832" w:rsidR="008B2C8C" w:rsidRDefault="008B2C8C" w:rsidP="00BE56F2">
      <w:pPr>
        <w:rPr>
          <w:noProof/>
          <w:lang w:eastAsia="en-US"/>
        </w:rPr>
      </w:pPr>
    </w:p>
    <w:p w14:paraId="391D321A" w14:textId="3A6BB94C" w:rsidR="008B2C8C" w:rsidRDefault="008B2C8C" w:rsidP="00BE56F2">
      <w:pPr>
        <w:rPr>
          <w:noProof/>
          <w:lang w:eastAsia="en-US"/>
        </w:rPr>
      </w:pPr>
    </w:p>
    <w:p w14:paraId="51B074D8" w14:textId="6A5C5668" w:rsidR="008B2C8C" w:rsidRDefault="008B2C8C" w:rsidP="00BE56F2">
      <w:pPr>
        <w:rPr>
          <w:noProof/>
          <w:lang w:eastAsia="en-US"/>
        </w:rPr>
      </w:pPr>
    </w:p>
    <w:p w14:paraId="736BCF43" w14:textId="0DD4629F" w:rsidR="008B2C8C" w:rsidRDefault="008B2C8C" w:rsidP="00BE56F2">
      <w:pPr>
        <w:rPr>
          <w:noProof/>
          <w:lang w:eastAsia="en-US"/>
        </w:rPr>
      </w:pPr>
    </w:p>
    <w:p w14:paraId="27D82D15" w14:textId="002F0644" w:rsidR="008B2C8C" w:rsidRDefault="008B2C8C" w:rsidP="00BE56F2">
      <w:pPr>
        <w:rPr>
          <w:noProof/>
          <w:lang w:eastAsia="en-US"/>
        </w:rPr>
      </w:pPr>
    </w:p>
    <w:p w14:paraId="2710170D" w14:textId="2423CADA" w:rsidR="008B2C8C" w:rsidRDefault="008B2C8C" w:rsidP="00BE56F2">
      <w:pPr>
        <w:rPr>
          <w:noProof/>
          <w:lang w:eastAsia="en-US"/>
        </w:rPr>
      </w:pPr>
    </w:p>
    <w:p w14:paraId="0C29C23F" w14:textId="548AF337" w:rsidR="008B2C8C" w:rsidRDefault="008B2C8C" w:rsidP="00BE56F2">
      <w:pPr>
        <w:rPr>
          <w:noProof/>
          <w:lang w:eastAsia="en-US"/>
        </w:rPr>
      </w:pPr>
    </w:p>
    <w:p w14:paraId="71A179DE" w14:textId="461E1EC5" w:rsidR="008B2C8C" w:rsidRDefault="008B2C8C" w:rsidP="00BE56F2">
      <w:pPr>
        <w:rPr>
          <w:noProof/>
          <w:lang w:eastAsia="en-US"/>
        </w:rPr>
      </w:pPr>
    </w:p>
    <w:p w14:paraId="0C8F543F" w14:textId="24F0DEDB" w:rsidR="008B2C8C" w:rsidRDefault="008B2C8C" w:rsidP="00BE56F2">
      <w:pPr>
        <w:rPr>
          <w:noProof/>
          <w:lang w:eastAsia="en-US"/>
        </w:rPr>
      </w:pPr>
    </w:p>
    <w:p w14:paraId="47A24389" w14:textId="08DC8D16" w:rsidR="008B2C8C" w:rsidRDefault="008B2C8C" w:rsidP="00BE56F2">
      <w:pPr>
        <w:rPr>
          <w:noProof/>
          <w:lang w:eastAsia="en-US"/>
        </w:rPr>
      </w:pPr>
    </w:p>
    <w:p w14:paraId="101D29C9" w14:textId="1F57AE34" w:rsidR="008B2C8C" w:rsidRDefault="008B2C8C" w:rsidP="00BE56F2">
      <w:pPr>
        <w:rPr>
          <w:noProof/>
          <w:lang w:eastAsia="en-US"/>
        </w:rPr>
      </w:pPr>
    </w:p>
    <w:p w14:paraId="01C2CC59" w14:textId="2CC28953" w:rsidR="008B2C8C" w:rsidRDefault="008B2C8C" w:rsidP="00BE56F2">
      <w:pPr>
        <w:rPr>
          <w:noProof/>
          <w:lang w:eastAsia="en-US"/>
        </w:rPr>
      </w:pPr>
    </w:p>
    <w:p w14:paraId="3E1B0FD1" w14:textId="180C68CB" w:rsidR="008B2C8C" w:rsidRDefault="008B2C8C" w:rsidP="00BE56F2">
      <w:pPr>
        <w:rPr>
          <w:noProof/>
          <w:lang w:eastAsia="en-US"/>
        </w:rPr>
      </w:pPr>
    </w:p>
    <w:p w14:paraId="2F1CFF33" w14:textId="77777777" w:rsidR="008B2C8C" w:rsidRDefault="008B2C8C" w:rsidP="00BE56F2">
      <w:pPr>
        <w:rPr>
          <w:noProof/>
          <w:lang w:eastAsia="en-US"/>
        </w:rPr>
      </w:pPr>
    </w:p>
    <w:p w14:paraId="34EABAA1" w14:textId="77777777" w:rsidR="00E57B79" w:rsidRDefault="00E57B79" w:rsidP="00E57B79">
      <w:pPr>
        <w:pStyle w:val="Heading1"/>
        <w:rPr>
          <w:noProof/>
          <w:lang w:eastAsia="en-US"/>
        </w:rPr>
      </w:pPr>
      <w:bookmarkStart w:id="99" w:name="_Toc94350653"/>
      <w:r>
        <w:rPr>
          <w:noProof/>
          <w:lang w:eastAsia="en-US"/>
        </w:rPr>
        <w:lastRenderedPageBreak/>
        <w:t>9. java.util.Concurrency</w:t>
      </w:r>
      <w:bookmarkEnd w:id="99"/>
      <w:r>
        <w:rPr>
          <w:noProof/>
          <w:lang w:eastAsia="en-US"/>
        </w:rPr>
        <w:t xml:space="preserve"> </w:t>
      </w:r>
    </w:p>
    <w:p w14:paraId="2C067A92" w14:textId="77777777" w:rsidR="00E57B79" w:rsidRPr="000A125D" w:rsidRDefault="00E57B79" w:rsidP="00E57B79">
      <w:pPr>
        <w:rPr>
          <w:lang w:eastAsia="en-US"/>
        </w:rPr>
      </w:pPr>
      <w:r w:rsidRPr="00B57621">
        <w:rPr>
          <w:b/>
          <w:lang w:eastAsia="en-US"/>
        </w:rPr>
        <w:t>java.util.concurrent</w:t>
      </w:r>
      <w:r w:rsidRPr="00B57621">
        <w:rPr>
          <w:lang w:eastAsia="en-US"/>
        </w:rPr>
        <w:t xml:space="preserve"> package introduced in version 5.0 with following features</w:t>
      </w:r>
    </w:p>
    <w:p w14:paraId="0F9902D7" w14:textId="77777777" w:rsidR="00E57B79" w:rsidRPr="002B47A5" w:rsidRDefault="009D004C" w:rsidP="00BD7A0F">
      <w:pPr>
        <w:numPr>
          <w:ilvl w:val="0"/>
          <w:numId w:val="86"/>
        </w:numPr>
        <w:rPr>
          <w:noProof/>
          <w:lang w:eastAsia="en-US"/>
        </w:rPr>
      </w:pPr>
      <w:hyperlink r:id="rId100" w:history="1">
        <w:r w:rsidR="00E57B79" w:rsidRPr="00BD7A0F">
          <w:rPr>
            <w:rStyle w:val="Hyperlink"/>
            <w:b/>
            <w:bCs/>
            <w:noProof/>
            <w:lang w:eastAsia="en-US"/>
          </w:rPr>
          <w:t>Lock objects</w:t>
        </w:r>
      </w:hyperlink>
      <w:r w:rsidR="00E57B79" w:rsidRPr="002B47A5">
        <w:rPr>
          <w:noProof/>
          <w:lang w:eastAsia="en-US"/>
        </w:rPr>
        <w:t> support locking idioms that simplify many concurrent applications.</w:t>
      </w:r>
    </w:p>
    <w:p w14:paraId="7C0EB6BD" w14:textId="6CE53D2F" w:rsidR="00E57B79" w:rsidRDefault="009D004C" w:rsidP="00BD7A0F">
      <w:pPr>
        <w:numPr>
          <w:ilvl w:val="0"/>
          <w:numId w:val="86"/>
        </w:numPr>
        <w:rPr>
          <w:noProof/>
          <w:lang w:eastAsia="en-US"/>
        </w:rPr>
      </w:pPr>
      <w:hyperlink r:id="rId101" w:history="1">
        <w:r w:rsidR="00E57B79" w:rsidRPr="00BD7A0F">
          <w:rPr>
            <w:rStyle w:val="Hyperlink"/>
            <w:b/>
            <w:bCs/>
            <w:noProof/>
            <w:lang w:eastAsia="en-US"/>
          </w:rPr>
          <w:t>Executors</w:t>
        </w:r>
      </w:hyperlink>
      <w:r w:rsidR="00E57B79" w:rsidRPr="002B47A5">
        <w:rPr>
          <w:noProof/>
          <w:lang w:eastAsia="en-US"/>
        </w:rPr>
        <w:t> define a high-level API for launching and managing threads. Executor implementations provided by </w:t>
      </w:r>
      <w:r w:rsidR="00E57B79" w:rsidRPr="002D3E1D">
        <w:rPr>
          <w:rStyle w:val="0SyntaxPinkChar"/>
        </w:rPr>
        <w:t>java.util.concurrent</w:t>
      </w:r>
      <w:r w:rsidR="00355C69">
        <w:rPr>
          <w:noProof/>
          <w:lang w:eastAsia="en-US"/>
        </w:rPr>
        <w:t xml:space="preserve"> package </w:t>
      </w:r>
      <w:r w:rsidR="00E57B79" w:rsidRPr="002B47A5">
        <w:rPr>
          <w:noProof/>
          <w:lang w:eastAsia="en-US"/>
        </w:rPr>
        <w:t>provide</w:t>
      </w:r>
      <w:r w:rsidR="00355C69">
        <w:rPr>
          <w:noProof/>
          <w:lang w:eastAsia="en-US"/>
        </w:rPr>
        <w:t>s</w:t>
      </w:r>
      <w:r w:rsidR="00E57B79" w:rsidRPr="002B47A5">
        <w:rPr>
          <w:noProof/>
          <w:lang w:eastAsia="en-US"/>
        </w:rPr>
        <w:t xml:space="preserve"> </w:t>
      </w:r>
      <w:r w:rsidR="00E57B79" w:rsidRPr="001E66C0">
        <w:rPr>
          <w:b/>
          <w:bCs/>
          <w:noProof/>
          <w:color w:val="0000FF"/>
          <w:lang w:eastAsia="en-US"/>
        </w:rPr>
        <w:t>thread pool management</w:t>
      </w:r>
      <w:r w:rsidR="00E57B79" w:rsidRPr="002B47A5">
        <w:rPr>
          <w:noProof/>
          <w:lang w:eastAsia="en-US"/>
        </w:rPr>
        <w:t xml:space="preserve"> suitable for large-scale applications.</w:t>
      </w:r>
    </w:p>
    <w:p w14:paraId="5B85592F" w14:textId="1E6E4FB0" w:rsidR="00E57B79" w:rsidRDefault="009D004C" w:rsidP="00BD7A0F">
      <w:pPr>
        <w:numPr>
          <w:ilvl w:val="0"/>
          <w:numId w:val="86"/>
        </w:numPr>
        <w:rPr>
          <w:noProof/>
          <w:lang w:eastAsia="en-US"/>
        </w:rPr>
      </w:pPr>
      <w:hyperlink r:id="rId102" w:history="1">
        <w:r w:rsidR="00E57B79" w:rsidRPr="00BD7A0F">
          <w:rPr>
            <w:rStyle w:val="Hyperlink"/>
            <w:b/>
            <w:bCs/>
            <w:noProof/>
            <w:lang w:eastAsia="en-US"/>
          </w:rPr>
          <w:t>Atomic variables</w:t>
        </w:r>
      </w:hyperlink>
      <w:r w:rsidR="00E57B79" w:rsidRPr="002B47A5">
        <w:rPr>
          <w:noProof/>
          <w:lang w:eastAsia="en-US"/>
        </w:rPr>
        <w:t> have features that minimize synchronization and help avoid memory consistency errors.</w:t>
      </w:r>
    </w:p>
    <w:p w14:paraId="0F48718E" w14:textId="77777777" w:rsidR="00BD7A0F" w:rsidRPr="002B47A5" w:rsidRDefault="009D004C" w:rsidP="00BD7A0F">
      <w:pPr>
        <w:numPr>
          <w:ilvl w:val="0"/>
          <w:numId w:val="86"/>
        </w:numPr>
        <w:rPr>
          <w:noProof/>
          <w:lang w:eastAsia="en-US"/>
        </w:rPr>
      </w:pPr>
      <w:hyperlink r:id="rId103" w:history="1">
        <w:r w:rsidR="00BD7A0F" w:rsidRPr="00BD7A0F">
          <w:rPr>
            <w:rStyle w:val="Hyperlink"/>
            <w:b/>
            <w:bCs/>
            <w:noProof/>
            <w:lang w:eastAsia="en-US"/>
          </w:rPr>
          <w:t>Concurrent collections</w:t>
        </w:r>
      </w:hyperlink>
      <w:r w:rsidR="00BD7A0F" w:rsidRPr="002B47A5">
        <w:rPr>
          <w:noProof/>
          <w:lang w:eastAsia="en-US"/>
        </w:rPr>
        <w:t> make it easier to manage large collections of data, and can greatly reduce the need for synchronization.</w:t>
      </w:r>
    </w:p>
    <w:p w14:paraId="25BB48E7" w14:textId="77777777" w:rsidR="00E57B79" w:rsidRPr="002B47A5" w:rsidRDefault="009D004C" w:rsidP="00BD7A0F">
      <w:pPr>
        <w:numPr>
          <w:ilvl w:val="0"/>
          <w:numId w:val="86"/>
        </w:numPr>
        <w:rPr>
          <w:noProof/>
          <w:lang w:eastAsia="en-US"/>
        </w:rPr>
      </w:pPr>
      <w:hyperlink r:id="rId104" w:history="1">
        <w:r w:rsidR="00E57B79" w:rsidRPr="00BD7A0F">
          <w:rPr>
            <w:rStyle w:val="Hyperlink"/>
            <w:b/>
            <w:bCs/>
            <w:noProof/>
            <w:lang w:eastAsia="en-US"/>
          </w:rPr>
          <w:t>ThreadLocalRandom</w:t>
        </w:r>
      </w:hyperlink>
      <w:r w:rsidR="00E57B79" w:rsidRPr="00BD7A0F">
        <w:rPr>
          <w:b/>
          <w:bCs/>
          <w:noProof/>
          <w:lang w:eastAsia="en-US"/>
        </w:rPr>
        <w:t> </w:t>
      </w:r>
      <w:r w:rsidR="00E57B79" w:rsidRPr="002B47A5">
        <w:rPr>
          <w:noProof/>
          <w:lang w:eastAsia="en-US"/>
        </w:rPr>
        <w:t>(in JDK 7) provides efficient generation of pseudorandom numbers from multiple threads.</w:t>
      </w:r>
    </w:p>
    <w:p w14:paraId="1E2F81BC" w14:textId="77777777" w:rsidR="00E57B79" w:rsidRDefault="00E57B79" w:rsidP="00E57B79">
      <w:pPr>
        <w:rPr>
          <w:noProof/>
          <w:lang w:eastAsia="en-US"/>
        </w:rPr>
      </w:pPr>
    </w:p>
    <w:p w14:paraId="1F90D5BA" w14:textId="77777777" w:rsidR="00E57B79" w:rsidRDefault="00E57B79" w:rsidP="00E57B79">
      <w:pPr>
        <w:pStyle w:val="Heading2"/>
      </w:pPr>
      <w:bookmarkStart w:id="100" w:name="_Toc94350654"/>
      <w:r>
        <w:t>Lock Interface</w:t>
      </w:r>
      <w:bookmarkEnd w:id="100"/>
    </w:p>
    <w:p w14:paraId="1263FE8A" w14:textId="77777777" w:rsidR="00E57B79" w:rsidRDefault="00E57B79" w:rsidP="00E57B79">
      <w:pPr>
        <w:rPr>
          <w:b/>
        </w:rPr>
      </w:pPr>
      <w:r w:rsidRPr="002D2AB3">
        <w:rPr>
          <w:b/>
          <w:color w:val="FF0000"/>
        </w:rPr>
        <w:t xml:space="preserve">java.util.concurrent.locks.Lock </w:t>
      </w:r>
      <w:r w:rsidRPr="00C442A5">
        <w:t xml:space="preserve">interface is used to as a </w:t>
      </w:r>
      <w:r w:rsidRPr="00576050">
        <w:rPr>
          <w:b/>
        </w:rPr>
        <w:t>thread synchronization mechanism similar to synchronized blocks.</w:t>
      </w:r>
    </w:p>
    <w:p w14:paraId="2128AFEE" w14:textId="77777777" w:rsidR="00E57B79" w:rsidRDefault="00E57B79" w:rsidP="00E57B79">
      <w:pPr>
        <w:jc w:val="center"/>
        <w:rPr>
          <w:b/>
        </w:rPr>
      </w:pPr>
      <w:r>
        <w:rPr>
          <w:noProof/>
          <w:lang w:eastAsia="en-US"/>
        </w:rPr>
        <w:drawing>
          <wp:inline distT="0" distB="0" distL="0" distR="0" wp14:anchorId="1C2E6BFA" wp14:editId="47715BED">
            <wp:extent cx="2743200" cy="1639350"/>
            <wp:effectExtent l="0" t="0" r="0" b="0"/>
            <wp:docPr id="54" name="Picture 54" descr="C:\Users\kaveti_S\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veti_S\AppData\Local\Microsoft\Windows\INetCache\Content.Word\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62269" cy="1650746"/>
                    </a:xfrm>
                    <a:prstGeom prst="rect">
                      <a:avLst/>
                    </a:prstGeom>
                    <a:noFill/>
                    <a:ln>
                      <a:noFill/>
                    </a:ln>
                  </pic:spPr>
                </pic:pic>
              </a:graphicData>
            </a:graphic>
          </wp:inline>
        </w:drawing>
      </w:r>
    </w:p>
    <w:p w14:paraId="30F1EEFD" w14:textId="77777777" w:rsidR="00E57B79" w:rsidRPr="002D3E1D" w:rsidRDefault="009D004C" w:rsidP="00E57B79">
      <w:pPr>
        <w:rPr>
          <w:b/>
          <w:bCs/>
          <w:color w:val="0000FF"/>
          <w:sz w:val="17"/>
          <w:szCs w:val="17"/>
        </w:rPr>
      </w:pPr>
      <w:hyperlink r:id="rId106" w:history="1">
        <w:r w:rsidR="00E57B79" w:rsidRPr="002D3E1D">
          <w:rPr>
            <w:rStyle w:val="Hyperlink"/>
            <w:b/>
            <w:bCs/>
            <w:color w:val="0000FF"/>
            <w:sz w:val="17"/>
            <w:szCs w:val="17"/>
          </w:rPr>
          <w:t>https://www.youtube.com/watch?v=ahBC69_iyk4&amp;index=13&amp;t=1s&amp;list=PLhfHPmPYPPRk6yMrcbfafFGSbE2EPK_A6</w:t>
        </w:r>
      </w:hyperlink>
    </w:p>
    <w:p w14:paraId="22952828" w14:textId="77777777" w:rsidR="00E57B79" w:rsidRDefault="00E57B79" w:rsidP="00E57B79">
      <w:pPr>
        <w:pStyle w:val="Howitworks"/>
      </w:pPr>
      <w:r>
        <w:t>Scenario</w:t>
      </w:r>
    </w:p>
    <w:p w14:paraId="4F324B04" w14:textId="37EE1348" w:rsidR="00E57B79" w:rsidRDefault="00E57B79" w:rsidP="004310A7">
      <w:r>
        <w:t xml:space="preserve">1.In </w:t>
      </w:r>
      <w:r w:rsidRPr="002D3E1D">
        <w:rPr>
          <w:b/>
          <w:bCs/>
        </w:rPr>
        <w:t>Book</w:t>
      </w:r>
      <w:r w:rsidR="00D52A87" w:rsidRPr="002D3E1D">
        <w:rPr>
          <w:b/>
          <w:bCs/>
        </w:rPr>
        <w:t>MyShow</w:t>
      </w:r>
      <w:r>
        <w:t xml:space="preserve"> only one thread is allowed to </w:t>
      </w:r>
      <w:r w:rsidR="002D3E1D">
        <w:t xml:space="preserve">book </w:t>
      </w:r>
      <w:r w:rsidR="002D3E1D" w:rsidRPr="002D3E1D">
        <w:rPr>
          <w:rStyle w:val="0SyntaxPinkChar"/>
        </w:rPr>
        <w:t>seat:A10</w:t>
      </w:r>
    </w:p>
    <w:p w14:paraId="5774B30A" w14:textId="1879AAAC" w:rsidR="00E57B79" w:rsidRDefault="00E57B79" w:rsidP="00E57B79">
      <w:pPr>
        <w:rPr>
          <w:noProof/>
        </w:rPr>
      </w:pPr>
      <w:r>
        <w:rPr>
          <w:noProof/>
          <w:lang w:eastAsia="en-US"/>
        </w:rPr>
        <w:drawing>
          <wp:inline distT="0" distB="0" distL="0" distR="0" wp14:anchorId="29A812A7" wp14:editId="2FE05D19">
            <wp:extent cx="5943600" cy="23964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396490"/>
                    </a:xfrm>
                    <a:prstGeom prst="rect">
                      <a:avLst/>
                    </a:prstGeom>
                  </pic:spPr>
                </pic:pic>
              </a:graphicData>
            </a:graphic>
          </wp:inline>
        </w:drawing>
      </w:r>
      <w:r w:rsidRPr="00FC38AE">
        <w:rPr>
          <w:noProof/>
        </w:rPr>
        <w:t xml:space="preserve"> </w:t>
      </w:r>
    </w:p>
    <w:p w14:paraId="0E95446E" w14:textId="77777777" w:rsidR="002D3E1D" w:rsidRDefault="002D3E1D" w:rsidP="00E57B79">
      <w:pPr>
        <w:rPr>
          <w:noProof/>
        </w:rPr>
      </w:pPr>
    </w:p>
    <w:p w14:paraId="330577A0" w14:textId="5676CF2E" w:rsidR="00E57B79" w:rsidRDefault="00E57B79" w:rsidP="00AA748A">
      <w:pPr>
        <w:rPr>
          <w:noProof/>
        </w:rPr>
      </w:pPr>
      <w:r>
        <w:rPr>
          <w:noProof/>
        </w:rPr>
        <w:lastRenderedPageBreak/>
        <w:t xml:space="preserve">2.Here </w:t>
      </w:r>
      <w:r w:rsidRPr="00AA748A">
        <w:rPr>
          <w:b/>
          <w:bCs/>
          <w:noProof/>
          <w:color w:val="0000FF"/>
        </w:rPr>
        <w:t>Thread-1</w:t>
      </w:r>
      <w:r w:rsidRPr="00AA748A">
        <w:rPr>
          <w:noProof/>
          <w:color w:val="0000FF"/>
        </w:rPr>
        <w:t xml:space="preserve"> </w:t>
      </w:r>
      <w:r>
        <w:rPr>
          <w:noProof/>
        </w:rPr>
        <w:t>get the lock</w:t>
      </w:r>
      <w:r w:rsidR="002D3E1D">
        <w:rPr>
          <w:noProof/>
        </w:rPr>
        <w:t xml:space="preserve"> for </w:t>
      </w:r>
      <w:r w:rsidR="002D3E1D" w:rsidRPr="002D3E1D">
        <w:rPr>
          <w:rStyle w:val="0SyntaxPinkChar"/>
        </w:rPr>
        <w:t>seat:A10</w:t>
      </w:r>
      <w:r>
        <w:rPr>
          <w:noProof/>
        </w:rPr>
        <w:t>, other threads will wait</w:t>
      </w:r>
      <w:r w:rsidR="00AA748A">
        <w:rPr>
          <w:noProof/>
        </w:rPr>
        <w:t xml:space="preserve"> </w:t>
      </w:r>
      <w:r>
        <w:rPr>
          <w:noProof/>
        </w:rPr>
        <w:t xml:space="preserve">in waiting </w:t>
      </w:r>
      <w:r w:rsidR="00AA748A">
        <w:rPr>
          <w:noProof/>
        </w:rPr>
        <w:t>q</w:t>
      </w:r>
      <w:r>
        <w:rPr>
          <w:noProof/>
        </w:rPr>
        <w:t>ueu</w:t>
      </w:r>
      <w:r w:rsidR="00AA748A">
        <w:rPr>
          <w:noProof/>
        </w:rPr>
        <w:t>e</w:t>
      </w:r>
      <w:r>
        <w:rPr>
          <w:noProof/>
        </w:rPr>
        <w:t xml:space="preserve">, </w:t>
      </w:r>
      <w:r w:rsidR="00AA748A">
        <w:rPr>
          <w:noProof/>
        </w:rPr>
        <w:t xml:space="preserve">until </w:t>
      </w:r>
      <w:r>
        <w:rPr>
          <w:noProof/>
        </w:rPr>
        <w:t>t1 releases the Lock</w:t>
      </w:r>
    </w:p>
    <w:p w14:paraId="73CB0BAA" w14:textId="77777777" w:rsidR="00E57B79" w:rsidRDefault="00E57B79" w:rsidP="00E57B79">
      <w:r>
        <w:rPr>
          <w:noProof/>
          <w:lang w:eastAsia="en-US"/>
        </w:rPr>
        <w:drawing>
          <wp:inline distT="0" distB="0" distL="0" distR="0" wp14:anchorId="4D60460C" wp14:editId="63BEBAF0">
            <wp:extent cx="5470771" cy="2452495"/>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37631" cy="2482468"/>
                    </a:xfrm>
                    <a:prstGeom prst="rect">
                      <a:avLst/>
                    </a:prstGeom>
                  </pic:spPr>
                </pic:pic>
              </a:graphicData>
            </a:graphic>
          </wp:inline>
        </w:drawing>
      </w:r>
    </w:p>
    <w:p w14:paraId="4F8B7118" w14:textId="77777777" w:rsidR="00E57B79" w:rsidRDefault="00E57B79" w:rsidP="001B382A">
      <w:pPr>
        <w:rPr>
          <w:noProof/>
        </w:rPr>
      </w:pPr>
      <w:r>
        <w:rPr>
          <w:noProof/>
          <w:lang w:eastAsia="en-US"/>
        </w:rPr>
        <w:drawing>
          <wp:inline distT="0" distB="0" distL="0" distR="0" wp14:anchorId="2B8ECBD8" wp14:editId="51255F64">
            <wp:extent cx="3958876" cy="1909199"/>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38711" cy="1947700"/>
                    </a:xfrm>
                    <a:prstGeom prst="rect">
                      <a:avLst/>
                    </a:prstGeom>
                  </pic:spPr>
                </pic:pic>
              </a:graphicData>
            </a:graphic>
          </wp:inline>
        </w:drawing>
      </w:r>
    </w:p>
    <w:p w14:paraId="337E74C5" w14:textId="6E21842A" w:rsidR="00E57B79" w:rsidRDefault="00E57B79" w:rsidP="00E57B79"/>
    <w:p w14:paraId="1552753F" w14:textId="32E3172D" w:rsidR="00E57B79" w:rsidRDefault="00E57B79" w:rsidP="0053659F">
      <w:pPr>
        <w:spacing w:line="240" w:lineRule="auto"/>
      </w:pPr>
      <w:r>
        <w:t xml:space="preserve">3.Once Lock got released, </w:t>
      </w:r>
      <w:r w:rsidR="00630E10">
        <w:t>remaining</w:t>
      </w:r>
      <w:r>
        <w:t xml:space="preserve"> threads will try to get the Lock. Process will continue.</w:t>
      </w:r>
    </w:p>
    <w:p w14:paraId="273D5432" w14:textId="16D83CB1" w:rsidR="00E57B79" w:rsidRDefault="00E57B79" w:rsidP="0053659F">
      <w:pPr>
        <w:spacing w:line="240" w:lineRule="auto"/>
        <w:rPr>
          <w:noProof/>
          <w:lang w:eastAsia="en-US"/>
        </w:rPr>
      </w:pPr>
      <w:r>
        <w:rPr>
          <w:noProof/>
          <w:lang w:eastAsia="en-US"/>
        </w:rPr>
        <w:drawing>
          <wp:inline distT="0" distB="0" distL="0" distR="0" wp14:anchorId="3E799D04" wp14:editId="7D5E5BD0">
            <wp:extent cx="5580258" cy="2124790"/>
            <wp:effectExtent l="0" t="0" r="190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26184" cy="2142277"/>
                    </a:xfrm>
                    <a:prstGeom prst="rect">
                      <a:avLst/>
                    </a:prstGeom>
                  </pic:spPr>
                </pic:pic>
              </a:graphicData>
            </a:graphic>
          </wp:inline>
        </w:drawing>
      </w:r>
    </w:p>
    <w:p w14:paraId="009D087A" w14:textId="067D83C6" w:rsidR="002D3E1D" w:rsidRDefault="002D3E1D" w:rsidP="00E57B79">
      <w:pPr>
        <w:rPr>
          <w:noProof/>
          <w:lang w:eastAsia="en-US"/>
        </w:rPr>
      </w:pPr>
      <w:r>
        <w:rPr>
          <w:noProof/>
          <w:lang w:eastAsia="en-US"/>
        </w:rPr>
        <w:drawing>
          <wp:inline distT="0" distB="0" distL="0" distR="0" wp14:anchorId="2D972014" wp14:editId="0F0B6C73">
            <wp:extent cx="5394568" cy="10518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26093" cy="1077469"/>
                    </a:xfrm>
                    <a:prstGeom prst="rect">
                      <a:avLst/>
                    </a:prstGeom>
                  </pic:spPr>
                </pic:pic>
              </a:graphicData>
            </a:graphic>
          </wp:inline>
        </w:drawing>
      </w:r>
    </w:p>
    <w:p w14:paraId="1834FB48" w14:textId="77777777" w:rsidR="00460034" w:rsidRDefault="00460034" w:rsidP="00E57B79">
      <w:pPr>
        <w:rPr>
          <w:noProof/>
          <w:lang w:eastAsia="en-US"/>
        </w:rPr>
      </w:pPr>
    </w:p>
    <w:p w14:paraId="76D3D64E" w14:textId="77777777" w:rsidR="00E57B79" w:rsidRDefault="00E57B79" w:rsidP="00E57B79">
      <w:pPr>
        <w:pStyle w:val="Qsns"/>
        <w:rPr>
          <w:noProof/>
          <w:lang w:eastAsia="en-US"/>
        </w:rPr>
      </w:pPr>
      <w:r>
        <w:rPr>
          <w:noProof/>
          <w:lang w:eastAsia="en-US"/>
        </w:rPr>
        <w:lastRenderedPageBreak/>
        <w:t>Methods</w:t>
      </w:r>
    </w:p>
    <w:p w14:paraId="37D16DDD" w14:textId="6090FF83" w:rsidR="00E57B79" w:rsidRDefault="00E57B79" w:rsidP="00E57B79">
      <w:pPr>
        <w:rPr>
          <w:noProof/>
          <w:lang w:eastAsia="en-US"/>
        </w:rPr>
      </w:pPr>
      <w:r w:rsidRPr="00CE3A85">
        <w:rPr>
          <w:b/>
          <w:noProof/>
          <w:lang w:eastAsia="en-US"/>
        </w:rPr>
        <w:t>1.void lock()</w:t>
      </w:r>
      <w:r>
        <w:rPr>
          <w:noProof/>
          <w:lang w:eastAsia="en-US"/>
        </w:rPr>
        <w:t xml:space="preserve"> – To aquire Lock.if lock is already availabale current thread will get that lock.if lock is not available it waits untill get the lock.it is similar to synchronized keyword.</w:t>
      </w:r>
    </w:p>
    <w:p w14:paraId="08570EC7" w14:textId="77777777" w:rsidR="00B56AD8" w:rsidRDefault="00B56AD8" w:rsidP="00BD2A2A">
      <w:pPr>
        <w:spacing w:line="240" w:lineRule="auto"/>
        <w:rPr>
          <w:b/>
          <w:noProof/>
          <w:lang w:eastAsia="en-US"/>
        </w:rPr>
      </w:pPr>
    </w:p>
    <w:p w14:paraId="7870971E" w14:textId="3E4C1890" w:rsidR="00E57B79" w:rsidRDefault="00E57B79" w:rsidP="00E57B79">
      <w:pPr>
        <w:rPr>
          <w:noProof/>
          <w:lang w:eastAsia="en-US"/>
        </w:rPr>
      </w:pPr>
      <w:r>
        <w:rPr>
          <w:b/>
          <w:noProof/>
          <w:lang w:eastAsia="en-US"/>
        </w:rPr>
        <w:t>2</w:t>
      </w:r>
      <w:r w:rsidRPr="00E54978">
        <w:rPr>
          <w:b/>
          <w:noProof/>
          <w:lang w:eastAsia="en-US"/>
        </w:rPr>
        <w:t>.void unlock()</w:t>
      </w:r>
      <w:r>
        <w:rPr>
          <w:noProof/>
          <w:lang w:eastAsia="en-US"/>
        </w:rPr>
        <w:t xml:space="preserve"> – </w:t>
      </w:r>
      <w:r w:rsidRPr="00BD380A">
        <w:rPr>
          <w:noProof/>
          <w:lang w:eastAsia="en-US"/>
        </w:rPr>
        <w:t>Releases the lock.</w:t>
      </w:r>
      <w:r w:rsidRPr="00027883">
        <w:rPr>
          <w:b/>
          <w:noProof/>
          <w:lang w:eastAsia="en-US"/>
        </w:rPr>
        <w:t>if we call on thread which is not having lock it will thorws runtime</w:t>
      </w:r>
      <w:r>
        <w:rPr>
          <w:noProof/>
          <w:lang w:eastAsia="en-US"/>
        </w:rPr>
        <w:t xml:space="preserve"> </w:t>
      </w:r>
      <w:r w:rsidRPr="00027883">
        <w:rPr>
          <w:b/>
          <w:noProof/>
          <w:lang w:eastAsia="en-US"/>
        </w:rPr>
        <w:t>exception</w:t>
      </w:r>
      <w:r>
        <w:rPr>
          <w:noProof/>
          <w:lang w:eastAsia="en-US"/>
        </w:rPr>
        <w:t xml:space="preserve">  </w:t>
      </w:r>
      <w:r w:rsidRPr="008B370D">
        <w:rPr>
          <w:b/>
          <w:noProof/>
          <w:color w:val="FF0000"/>
          <w:lang w:eastAsia="en-US"/>
        </w:rPr>
        <w:t>IllegalMonitorStateException</w:t>
      </w:r>
    </w:p>
    <w:p w14:paraId="0DB43E9D" w14:textId="77777777" w:rsidR="00B56AD8" w:rsidRDefault="00B56AD8" w:rsidP="00BD2A2A">
      <w:pPr>
        <w:spacing w:line="240" w:lineRule="auto"/>
        <w:rPr>
          <w:b/>
          <w:noProof/>
          <w:lang w:eastAsia="en-US"/>
        </w:rPr>
      </w:pPr>
    </w:p>
    <w:p w14:paraId="12623FF4" w14:textId="0EDEA031" w:rsidR="00E57B79" w:rsidRDefault="00E57B79" w:rsidP="00E57B79">
      <w:pPr>
        <w:rPr>
          <w:noProof/>
          <w:lang w:eastAsia="en-US"/>
        </w:rPr>
      </w:pPr>
      <w:r>
        <w:rPr>
          <w:b/>
          <w:noProof/>
          <w:lang w:eastAsia="en-US"/>
        </w:rPr>
        <w:t>3</w:t>
      </w:r>
      <w:r w:rsidRPr="00517BB5">
        <w:rPr>
          <w:b/>
          <w:noProof/>
          <w:lang w:eastAsia="en-US"/>
        </w:rPr>
        <w:t xml:space="preserve">.boolean tryLock() </w:t>
      </w:r>
      <w:r>
        <w:rPr>
          <w:noProof/>
          <w:lang w:eastAsia="en-US"/>
        </w:rPr>
        <w:t xml:space="preserve">– To quire lock </w:t>
      </w:r>
      <w:r w:rsidR="00630E10">
        <w:rPr>
          <w:noProof/>
          <w:lang w:eastAsia="en-US"/>
        </w:rPr>
        <w:t>without</w:t>
      </w:r>
      <w:r>
        <w:rPr>
          <w:noProof/>
          <w:lang w:eastAsia="en-US"/>
        </w:rPr>
        <w:t xml:space="preserve"> waiting.if it aquires lock returns true, if not false &amp; continues it execution without waiting.</w:t>
      </w:r>
      <w:r w:rsidR="00630E10">
        <w:rPr>
          <w:noProof/>
          <w:lang w:eastAsia="en-US"/>
        </w:rPr>
        <w:t>I</w:t>
      </w:r>
      <w:r>
        <w:rPr>
          <w:noProof/>
          <w:lang w:eastAsia="en-US"/>
        </w:rPr>
        <w:t>n this case thread never goes into waiting state</w:t>
      </w:r>
    </w:p>
    <w:p w14:paraId="5E3C3666" w14:textId="77777777"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4C483D" w:themeColor="text2"/>
          <w:sz w:val="18"/>
          <w:szCs w:val="18"/>
        </w:rPr>
      </w:pPr>
      <w:r w:rsidRPr="0064530F">
        <w:rPr>
          <w:rFonts w:ascii="Consolas" w:hAnsi="Consolas" w:cs="Courier New"/>
          <w:b/>
          <w:bCs/>
          <w:color w:val="7F0055"/>
          <w:sz w:val="18"/>
          <w:szCs w:val="18"/>
        </w:rPr>
        <w:t>if</w:t>
      </w:r>
      <w:r w:rsidRPr="0064530F">
        <w:rPr>
          <w:rFonts w:ascii="Consolas" w:hAnsi="Consolas" w:cs="Courier New"/>
          <w:color w:val="000000"/>
          <w:sz w:val="18"/>
          <w:szCs w:val="18"/>
        </w:rPr>
        <w:t>(</w:t>
      </w:r>
      <w:r w:rsidRPr="009A186C">
        <w:rPr>
          <w:rFonts w:ascii="Consolas" w:hAnsi="Consolas" w:cs="Courier New"/>
          <w:b/>
          <w:bCs/>
          <w:color w:val="0000FF"/>
          <w:sz w:val="18"/>
          <w:szCs w:val="18"/>
        </w:rPr>
        <w:t>l.tryLock()</w:t>
      </w:r>
      <w:r w:rsidRPr="0064530F">
        <w:rPr>
          <w:rFonts w:ascii="Consolas" w:hAnsi="Consolas" w:cs="Courier New"/>
          <w:color w:val="000000"/>
          <w:sz w:val="18"/>
          <w:szCs w:val="18"/>
        </w:rPr>
        <w:t>)</w:t>
      </w:r>
    </w:p>
    <w:p w14:paraId="32C09ABB" w14:textId="77777777" w:rsid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000000"/>
          <w:sz w:val="18"/>
          <w:szCs w:val="18"/>
        </w:rPr>
      </w:pPr>
      <w:r w:rsidRPr="0064530F">
        <w:rPr>
          <w:rFonts w:ascii="Consolas" w:hAnsi="Consolas" w:cs="Courier New"/>
          <w:color w:val="000000"/>
          <w:sz w:val="18"/>
          <w:szCs w:val="18"/>
        </w:rPr>
        <w:t>{</w:t>
      </w:r>
    </w:p>
    <w:p w14:paraId="46FFE130" w14:textId="097042D5"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firstLine="720"/>
        <w:rPr>
          <w:rFonts w:ascii="Consolas" w:hAnsi="Consolas" w:cs="Courier New"/>
          <w:color w:val="4C483D" w:themeColor="text2"/>
          <w:sz w:val="18"/>
          <w:szCs w:val="18"/>
        </w:rPr>
      </w:pPr>
      <w:r w:rsidRPr="0064530F">
        <w:rPr>
          <w:rFonts w:ascii="Consolas" w:hAnsi="Consolas" w:cs="Courier New"/>
          <w:color w:val="3F7F5F"/>
          <w:sz w:val="18"/>
          <w:szCs w:val="18"/>
        </w:rPr>
        <w:t>//perform safe operations</w:t>
      </w:r>
    </w:p>
    <w:p w14:paraId="616ECB1F" w14:textId="77777777"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4C483D" w:themeColor="text2"/>
          <w:sz w:val="18"/>
          <w:szCs w:val="18"/>
        </w:rPr>
      </w:pPr>
      <w:r w:rsidRPr="0064530F">
        <w:rPr>
          <w:rFonts w:ascii="Consolas" w:hAnsi="Consolas" w:cs="Courier New"/>
          <w:color w:val="000000"/>
          <w:sz w:val="18"/>
          <w:szCs w:val="18"/>
        </w:rPr>
        <w:t>}</w:t>
      </w:r>
      <w:r w:rsidRPr="0064530F">
        <w:rPr>
          <w:rFonts w:ascii="Consolas" w:hAnsi="Consolas" w:cs="Courier New"/>
          <w:b/>
          <w:bCs/>
          <w:color w:val="7F0055"/>
          <w:sz w:val="18"/>
          <w:szCs w:val="18"/>
        </w:rPr>
        <w:t>else</w:t>
      </w:r>
      <w:r w:rsidRPr="0064530F">
        <w:rPr>
          <w:rFonts w:ascii="Consolas" w:hAnsi="Consolas" w:cs="Courier New"/>
          <w:color w:val="000000"/>
          <w:sz w:val="18"/>
          <w:szCs w:val="18"/>
        </w:rPr>
        <w:t>{</w:t>
      </w:r>
    </w:p>
    <w:p w14:paraId="7273588C" w14:textId="77777777"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4C483D" w:themeColor="text2"/>
          <w:sz w:val="18"/>
          <w:szCs w:val="18"/>
        </w:rPr>
      </w:pPr>
      <w:r w:rsidRPr="0064530F">
        <w:rPr>
          <w:rFonts w:ascii="Consolas" w:hAnsi="Consolas" w:cs="Courier New"/>
          <w:color w:val="000000"/>
          <w:sz w:val="18"/>
          <w:szCs w:val="18"/>
        </w:rPr>
        <w:tab/>
      </w:r>
      <w:r w:rsidRPr="0064530F">
        <w:rPr>
          <w:rFonts w:ascii="Consolas" w:hAnsi="Consolas" w:cs="Courier New"/>
          <w:color w:val="3F7F5F"/>
          <w:sz w:val="18"/>
          <w:szCs w:val="18"/>
        </w:rPr>
        <w:t xml:space="preserve">//perform alternative operations </w:t>
      </w:r>
    </w:p>
    <w:p w14:paraId="4E18EF77" w14:textId="77777777"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rFonts w:ascii="Consolas" w:hAnsi="Consolas"/>
          <w:noProof/>
          <w:sz w:val="18"/>
          <w:szCs w:val="18"/>
          <w:lang w:eastAsia="en-US"/>
        </w:rPr>
      </w:pPr>
      <w:r w:rsidRPr="0064530F">
        <w:rPr>
          <w:rFonts w:ascii="Consolas" w:hAnsi="Consolas" w:cs="Courier New"/>
          <w:color w:val="000000"/>
          <w:sz w:val="18"/>
          <w:szCs w:val="18"/>
        </w:rPr>
        <w:t>}</w:t>
      </w:r>
      <w:r w:rsidRPr="0064530F">
        <w:rPr>
          <w:rFonts w:ascii="Consolas" w:hAnsi="Consolas"/>
          <w:noProof/>
          <w:sz w:val="18"/>
          <w:szCs w:val="18"/>
          <w:lang w:eastAsia="en-US"/>
        </w:rPr>
        <w:t xml:space="preserve"> </w:t>
      </w:r>
    </w:p>
    <w:p w14:paraId="6C2DAA69" w14:textId="77777777" w:rsidR="00B56AD8" w:rsidRDefault="00B56AD8" w:rsidP="00BD2A2A">
      <w:pPr>
        <w:spacing w:line="240" w:lineRule="auto"/>
        <w:rPr>
          <w:b/>
          <w:noProof/>
          <w:lang w:eastAsia="en-US"/>
        </w:rPr>
      </w:pPr>
    </w:p>
    <w:p w14:paraId="2DA784C5" w14:textId="554DE7CD" w:rsidR="00E57B79" w:rsidRDefault="00E57B79" w:rsidP="00E57B79">
      <w:pPr>
        <w:rPr>
          <w:noProof/>
          <w:lang w:eastAsia="en-US"/>
        </w:rPr>
      </w:pPr>
      <w:r>
        <w:rPr>
          <w:b/>
          <w:noProof/>
          <w:lang w:eastAsia="en-US"/>
        </w:rPr>
        <w:t>4</w:t>
      </w:r>
      <w:r w:rsidRPr="00DB2925">
        <w:rPr>
          <w:b/>
          <w:noProof/>
          <w:lang w:eastAsia="en-US"/>
        </w:rPr>
        <w:t>.boolean tryLock(long time, TimeUnit unit)</w:t>
      </w:r>
      <w:r>
        <w:rPr>
          <w:b/>
          <w:noProof/>
          <w:lang w:eastAsia="en-US"/>
        </w:rPr>
        <w:t xml:space="preserve"> – </w:t>
      </w:r>
      <w:r>
        <w:rPr>
          <w:noProof/>
          <w:lang w:eastAsia="en-US"/>
        </w:rPr>
        <w:t xml:space="preserve">Same as above, but specifying time.TimeUnit is Enum having values as </w:t>
      </w:r>
      <w:r w:rsidRPr="00B56AD8">
        <w:rPr>
          <w:rFonts w:ascii="Consolas" w:hAnsi="Consolas"/>
          <w:i/>
          <w:iCs/>
          <w:noProof/>
          <w:color w:val="0000FF"/>
          <w:lang w:eastAsia="en-US"/>
        </w:rPr>
        <w:t>NANOSECONDS,</w:t>
      </w:r>
      <w:r w:rsidR="00B56AD8">
        <w:rPr>
          <w:rFonts w:ascii="Consolas" w:hAnsi="Consolas"/>
          <w:i/>
          <w:iCs/>
          <w:noProof/>
          <w:color w:val="0000FF"/>
          <w:lang w:eastAsia="en-US"/>
        </w:rPr>
        <w:t xml:space="preserve"> </w:t>
      </w:r>
      <w:r w:rsidRPr="00B56AD8">
        <w:rPr>
          <w:rFonts w:ascii="Consolas" w:hAnsi="Consolas"/>
          <w:i/>
          <w:iCs/>
          <w:noProof/>
          <w:color w:val="0000FF"/>
          <w:lang w:eastAsia="en-US"/>
        </w:rPr>
        <w:t>SECONDS,</w:t>
      </w:r>
      <w:r w:rsidR="00B56AD8">
        <w:rPr>
          <w:rFonts w:ascii="Consolas" w:hAnsi="Consolas"/>
          <w:i/>
          <w:iCs/>
          <w:noProof/>
          <w:color w:val="0000FF"/>
          <w:lang w:eastAsia="en-US"/>
        </w:rPr>
        <w:t xml:space="preserve"> </w:t>
      </w:r>
      <w:r w:rsidRPr="00B56AD8">
        <w:rPr>
          <w:rFonts w:ascii="Consolas" w:hAnsi="Consolas"/>
          <w:i/>
          <w:iCs/>
          <w:noProof/>
          <w:color w:val="0000FF"/>
          <w:lang w:eastAsia="en-US"/>
        </w:rPr>
        <w:t>MINITUES,</w:t>
      </w:r>
      <w:r w:rsidR="00B56AD8">
        <w:rPr>
          <w:rFonts w:ascii="Consolas" w:hAnsi="Consolas"/>
          <w:i/>
          <w:iCs/>
          <w:noProof/>
          <w:color w:val="0000FF"/>
          <w:lang w:eastAsia="en-US"/>
        </w:rPr>
        <w:t xml:space="preserve"> </w:t>
      </w:r>
      <w:r w:rsidRPr="00B56AD8">
        <w:rPr>
          <w:rFonts w:ascii="Consolas" w:hAnsi="Consolas"/>
          <w:i/>
          <w:iCs/>
          <w:noProof/>
          <w:color w:val="0000FF"/>
          <w:lang w:eastAsia="en-US"/>
        </w:rPr>
        <w:t>HOURS,</w:t>
      </w:r>
      <w:r w:rsidR="00B56AD8">
        <w:rPr>
          <w:rFonts w:ascii="Consolas" w:hAnsi="Consolas"/>
          <w:i/>
          <w:iCs/>
          <w:noProof/>
          <w:color w:val="0000FF"/>
          <w:lang w:eastAsia="en-US"/>
        </w:rPr>
        <w:t xml:space="preserve"> </w:t>
      </w:r>
      <w:r w:rsidRPr="00B56AD8">
        <w:rPr>
          <w:rFonts w:ascii="Consolas" w:hAnsi="Consolas"/>
          <w:i/>
          <w:iCs/>
          <w:noProof/>
          <w:color w:val="0000FF"/>
          <w:lang w:eastAsia="en-US"/>
        </w:rPr>
        <w:t>DAYS</w:t>
      </w:r>
    </w:p>
    <w:p w14:paraId="0E9D398F" w14:textId="43A63ECA"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4C483D" w:themeColor="text2"/>
          <w:sz w:val="18"/>
          <w:szCs w:val="18"/>
        </w:rPr>
      </w:pPr>
      <w:r w:rsidRPr="0064530F">
        <w:rPr>
          <w:rFonts w:ascii="Consolas" w:hAnsi="Consolas" w:cs="Courier New"/>
          <w:b/>
          <w:bCs/>
          <w:color w:val="7F0055"/>
          <w:sz w:val="18"/>
          <w:szCs w:val="18"/>
        </w:rPr>
        <w:t>if</w:t>
      </w:r>
      <w:r w:rsidRPr="0064530F">
        <w:rPr>
          <w:rFonts w:ascii="Consolas" w:hAnsi="Consolas" w:cs="Courier New"/>
          <w:color w:val="000000"/>
          <w:sz w:val="18"/>
          <w:szCs w:val="18"/>
        </w:rPr>
        <w:t xml:space="preserve">(l.tryLock(1000,TimeUnit.MINITUES)) //waiting for 1000 </w:t>
      </w:r>
      <w:r w:rsidR="0064530F" w:rsidRPr="0064530F">
        <w:rPr>
          <w:rFonts w:ascii="Consolas" w:hAnsi="Consolas" w:cs="Courier New"/>
          <w:color w:val="000000"/>
          <w:sz w:val="18"/>
          <w:szCs w:val="18"/>
        </w:rPr>
        <w:t>minutes</w:t>
      </w:r>
    </w:p>
    <w:p w14:paraId="7DE81362" w14:textId="77777777" w:rsid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000000"/>
          <w:sz w:val="18"/>
          <w:szCs w:val="18"/>
        </w:rPr>
      </w:pPr>
      <w:r w:rsidRPr="0064530F">
        <w:rPr>
          <w:rFonts w:ascii="Consolas" w:hAnsi="Consolas" w:cs="Courier New"/>
          <w:color w:val="000000"/>
          <w:sz w:val="18"/>
          <w:szCs w:val="18"/>
        </w:rPr>
        <w:t>{</w:t>
      </w:r>
    </w:p>
    <w:p w14:paraId="40B5DB12" w14:textId="5BC3B448"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firstLine="720"/>
        <w:rPr>
          <w:rFonts w:ascii="Consolas" w:hAnsi="Consolas" w:cs="Courier New"/>
          <w:color w:val="4C483D" w:themeColor="text2"/>
          <w:sz w:val="18"/>
          <w:szCs w:val="18"/>
        </w:rPr>
      </w:pPr>
      <w:r w:rsidRPr="0064530F">
        <w:rPr>
          <w:rFonts w:ascii="Consolas" w:hAnsi="Consolas" w:cs="Courier New"/>
          <w:color w:val="3F7F5F"/>
          <w:sz w:val="18"/>
          <w:szCs w:val="18"/>
        </w:rPr>
        <w:t>//perform safe operations</w:t>
      </w:r>
    </w:p>
    <w:p w14:paraId="1BA21D41" w14:textId="77777777"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4C483D" w:themeColor="text2"/>
          <w:sz w:val="18"/>
          <w:szCs w:val="18"/>
        </w:rPr>
      </w:pPr>
      <w:r w:rsidRPr="0064530F">
        <w:rPr>
          <w:rFonts w:ascii="Consolas" w:hAnsi="Consolas" w:cs="Courier New"/>
          <w:color w:val="000000"/>
          <w:sz w:val="18"/>
          <w:szCs w:val="18"/>
        </w:rPr>
        <w:t>}</w:t>
      </w:r>
      <w:r w:rsidRPr="0064530F">
        <w:rPr>
          <w:rFonts w:ascii="Consolas" w:hAnsi="Consolas" w:cs="Courier New"/>
          <w:b/>
          <w:bCs/>
          <w:color w:val="7F0055"/>
          <w:sz w:val="18"/>
          <w:szCs w:val="18"/>
        </w:rPr>
        <w:t>else</w:t>
      </w:r>
      <w:r w:rsidRPr="0064530F">
        <w:rPr>
          <w:rFonts w:ascii="Consolas" w:hAnsi="Consolas" w:cs="Courier New"/>
          <w:color w:val="000000"/>
          <w:sz w:val="18"/>
          <w:szCs w:val="18"/>
        </w:rPr>
        <w:t>{</w:t>
      </w:r>
    </w:p>
    <w:p w14:paraId="354906AE" w14:textId="77777777"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4C483D" w:themeColor="text2"/>
          <w:sz w:val="18"/>
          <w:szCs w:val="18"/>
        </w:rPr>
      </w:pPr>
      <w:r w:rsidRPr="0064530F">
        <w:rPr>
          <w:rFonts w:ascii="Consolas" w:hAnsi="Consolas" w:cs="Courier New"/>
          <w:color w:val="000000"/>
          <w:sz w:val="18"/>
          <w:szCs w:val="18"/>
        </w:rPr>
        <w:tab/>
      </w:r>
      <w:r w:rsidRPr="0064530F">
        <w:rPr>
          <w:rFonts w:ascii="Consolas" w:hAnsi="Consolas" w:cs="Courier New"/>
          <w:color w:val="3F7F5F"/>
          <w:sz w:val="18"/>
          <w:szCs w:val="18"/>
        </w:rPr>
        <w:t xml:space="preserve">//perform alternative operations </w:t>
      </w:r>
    </w:p>
    <w:p w14:paraId="4D92004D" w14:textId="77777777" w:rsidR="00E57B79" w:rsidRPr="0064530F" w:rsidRDefault="00E57B79" w:rsidP="00CD2408">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rFonts w:ascii="Consolas" w:hAnsi="Consolas"/>
          <w:noProof/>
          <w:sz w:val="18"/>
          <w:szCs w:val="18"/>
          <w:lang w:eastAsia="en-US"/>
        </w:rPr>
      </w:pPr>
      <w:r w:rsidRPr="0064530F">
        <w:rPr>
          <w:rFonts w:ascii="Consolas" w:hAnsi="Consolas" w:cs="Courier New"/>
          <w:color w:val="000000"/>
          <w:sz w:val="18"/>
          <w:szCs w:val="18"/>
        </w:rPr>
        <w:t>}</w:t>
      </w:r>
      <w:r w:rsidRPr="0064530F">
        <w:rPr>
          <w:rFonts w:ascii="Consolas" w:hAnsi="Consolas"/>
          <w:noProof/>
          <w:sz w:val="18"/>
          <w:szCs w:val="18"/>
          <w:lang w:eastAsia="en-US"/>
        </w:rPr>
        <w:t xml:space="preserve"> </w:t>
      </w:r>
    </w:p>
    <w:p w14:paraId="34F9EC15" w14:textId="77777777" w:rsidR="009A622C" w:rsidRDefault="009A622C" w:rsidP="00BD2A2A">
      <w:pPr>
        <w:spacing w:line="240" w:lineRule="auto"/>
        <w:rPr>
          <w:b/>
          <w:noProof/>
          <w:lang w:eastAsia="en-US"/>
        </w:rPr>
      </w:pPr>
    </w:p>
    <w:p w14:paraId="4305B81D" w14:textId="2E021B47" w:rsidR="00E57B79" w:rsidRDefault="0064530F" w:rsidP="00E57B79">
      <w:pPr>
        <w:rPr>
          <w:noProof/>
          <w:lang w:eastAsia="en-US"/>
        </w:rPr>
      </w:pPr>
      <w:r>
        <w:rPr>
          <w:b/>
          <w:noProof/>
          <w:lang w:eastAsia="en-US"/>
        </w:rPr>
        <w:t>5</w:t>
      </w:r>
      <w:r w:rsidR="00E57B79" w:rsidRPr="00E54978">
        <w:rPr>
          <w:b/>
          <w:noProof/>
          <w:lang w:eastAsia="en-US"/>
        </w:rPr>
        <w:t>.</w:t>
      </w:r>
      <w:r w:rsidR="00E57B79" w:rsidRPr="00E54978">
        <w:rPr>
          <w:b/>
        </w:rPr>
        <w:t xml:space="preserve"> </w:t>
      </w:r>
      <w:r w:rsidR="00E57B79">
        <w:rPr>
          <w:b/>
        </w:rPr>
        <w:t>void</w:t>
      </w:r>
      <w:r w:rsidR="00E57B79" w:rsidRPr="00E54978">
        <w:rPr>
          <w:b/>
        </w:rPr>
        <w:t xml:space="preserve"> </w:t>
      </w:r>
      <w:r w:rsidR="00E57B79" w:rsidRPr="00E54978">
        <w:rPr>
          <w:b/>
          <w:noProof/>
          <w:lang w:eastAsia="en-US"/>
        </w:rPr>
        <w:t>lockInterruptibly()</w:t>
      </w:r>
      <w:r w:rsidR="00E57B79">
        <w:rPr>
          <w:noProof/>
          <w:lang w:eastAsia="en-US"/>
        </w:rPr>
        <w:t xml:space="preserve"> – Aquires lock if available &amp; returns immdefiatly. Not available it will wait.while waiting if thread is interruped then thread wont get the lock.</w:t>
      </w:r>
    </w:p>
    <w:p w14:paraId="21DD42BE" w14:textId="77777777" w:rsidR="00460034" w:rsidRDefault="00460034" w:rsidP="00E57B79">
      <w:pPr>
        <w:rPr>
          <w:noProof/>
          <w:lang w:eastAsia="en-US"/>
        </w:rPr>
      </w:pPr>
    </w:p>
    <w:p w14:paraId="4D751277" w14:textId="77777777" w:rsidR="00E57B79" w:rsidRDefault="00E57B79" w:rsidP="00E57B79">
      <w:pPr>
        <w:rPr>
          <w:noProof/>
          <w:lang w:eastAsia="en-US"/>
        </w:rPr>
      </w:pPr>
    </w:p>
    <w:p w14:paraId="1F524895" w14:textId="1C2FBA5D" w:rsidR="00E57B79" w:rsidRPr="00A00352" w:rsidRDefault="00E57B79" w:rsidP="00BD2A2A">
      <w:pPr>
        <w:pStyle w:val="Heading3"/>
        <w:spacing w:before="0" w:after="0" w:line="240" w:lineRule="auto"/>
      </w:pPr>
      <w:r w:rsidRPr="00A00352">
        <w:rPr>
          <w:rStyle w:val="Heading3Char"/>
          <w:b/>
          <w:bCs/>
          <w:iCs/>
        </w:rPr>
        <w:t>ReentrantLock</w:t>
      </w:r>
      <w:r w:rsidRPr="00A00352">
        <w:t xml:space="preserve"> </w:t>
      </w:r>
      <w:r w:rsidR="00CD2408">
        <w:t>Class</w:t>
      </w:r>
    </w:p>
    <w:p w14:paraId="32B73E71" w14:textId="4B30B352" w:rsidR="00E57B79" w:rsidRDefault="005803F6" w:rsidP="00E57B79">
      <w:pPr>
        <w:rPr>
          <w:noProof/>
          <w:lang w:eastAsia="en-US"/>
        </w:rPr>
      </w:pPr>
      <w:r>
        <w:rPr>
          <w:noProof/>
          <w:lang w:eastAsia="en-US"/>
        </w:rPr>
        <w:t>I</w:t>
      </w:r>
      <w:r w:rsidR="00E57B79">
        <w:rPr>
          <w:noProof/>
          <w:lang w:eastAsia="en-US"/>
        </w:rPr>
        <w:t xml:space="preserve">t is the </w:t>
      </w:r>
      <w:r w:rsidR="00E57B79" w:rsidRPr="00232626">
        <w:rPr>
          <w:b/>
          <w:noProof/>
          <w:lang w:eastAsia="en-US"/>
        </w:rPr>
        <w:t>impleme</w:t>
      </w:r>
      <w:r w:rsidR="00E57B79">
        <w:rPr>
          <w:b/>
          <w:noProof/>
          <w:lang w:eastAsia="en-US"/>
        </w:rPr>
        <w:t>n</w:t>
      </w:r>
      <w:r w:rsidR="00E57B79" w:rsidRPr="00232626">
        <w:rPr>
          <w:b/>
          <w:noProof/>
          <w:lang w:eastAsia="en-US"/>
        </w:rPr>
        <w:t>tation</w:t>
      </w:r>
      <w:r w:rsidR="00E57B79">
        <w:rPr>
          <w:noProof/>
          <w:lang w:eastAsia="en-US"/>
        </w:rPr>
        <w:t xml:space="preserve"> class of </w:t>
      </w:r>
      <w:r w:rsidR="00E57B79" w:rsidRPr="00232626">
        <w:rPr>
          <w:b/>
          <w:noProof/>
          <w:lang w:eastAsia="en-US"/>
        </w:rPr>
        <w:t xml:space="preserve">Lock interface </w:t>
      </w:r>
      <w:r w:rsidR="00E57B79">
        <w:rPr>
          <w:noProof/>
          <w:lang w:eastAsia="en-US"/>
        </w:rPr>
        <w:t xml:space="preserve">&amp; direct child class of Object.Reentrant means </w:t>
      </w:r>
      <w:r w:rsidR="00E57B79" w:rsidRPr="004147B8">
        <w:rPr>
          <w:b/>
          <w:noProof/>
          <w:lang w:eastAsia="en-US"/>
        </w:rPr>
        <w:t>A thread can aquire same lock multiple times without any issue</w:t>
      </w:r>
      <w:r w:rsidR="00E57B79">
        <w:rPr>
          <w:noProof/>
          <w:lang w:eastAsia="en-US"/>
        </w:rPr>
        <w:t xml:space="preserve">. </w:t>
      </w:r>
    </w:p>
    <w:p w14:paraId="265C1DE4" w14:textId="77777777" w:rsidR="00BD2A2A" w:rsidRDefault="00BD2A2A" w:rsidP="00BD2A2A">
      <w:pPr>
        <w:spacing w:line="240" w:lineRule="auto"/>
        <w:rPr>
          <w:noProof/>
          <w:lang w:eastAsia="en-US"/>
        </w:rPr>
      </w:pPr>
    </w:p>
    <w:p w14:paraId="3AE34560" w14:textId="568339F6" w:rsidR="00E57B79" w:rsidRDefault="00E57B79" w:rsidP="00E57B79">
      <w:pPr>
        <w:rPr>
          <w:noProof/>
          <w:lang w:eastAsia="en-US"/>
        </w:rPr>
      </w:pPr>
      <w:r>
        <w:rPr>
          <w:noProof/>
          <w:lang w:eastAsia="en-US"/>
        </w:rPr>
        <w:t xml:space="preserve">In </w:t>
      </w:r>
      <w:r w:rsidRPr="00757769">
        <w:rPr>
          <w:noProof/>
          <w:lang w:eastAsia="en-US"/>
        </w:rPr>
        <w:t>ReentrantLock</w:t>
      </w:r>
      <w:r>
        <w:rPr>
          <w:noProof/>
          <w:lang w:eastAsia="en-US"/>
        </w:rPr>
        <w:t xml:space="preserve"> maintians </w:t>
      </w:r>
      <w:r w:rsidRPr="00A743D3">
        <w:rPr>
          <w:b/>
          <w:bCs/>
          <w:noProof/>
          <w:color w:val="00B050"/>
          <w:lang w:eastAsia="en-US"/>
        </w:rPr>
        <w:t xml:space="preserve">holdcount </w:t>
      </w:r>
      <w:r w:rsidRPr="00A743D3">
        <w:rPr>
          <w:bCs/>
          <w:noProof/>
          <w:lang w:eastAsia="en-US"/>
        </w:rPr>
        <w:t>variable</w:t>
      </w:r>
      <w:r>
        <w:rPr>
          <w:b/>
          <w:bCs/>
          <w:noProof/>
          <w:lang w:eastAsia="en-US"/>
        </w:rPr>
        <w:t>.</w:t>
      </w:r>
      <w:r w:rsidRPr="00C96412">
        <w:rPr>
          <w:noProof/>
          <w:lang w:eastAsia="en-US"/>
        </w:rPr>
        <w:t> </w:t>
      </w:r>
      <w:r>
        <w:rPr>
          <w:noProof/>
          <w:lang w:eastAsia="en-US"/>
        </w:rPr>
        <w:t xml:space="preserve">when ever we </w:t>
      </w:r>
      <w:r w:rsidRPr="00A743D3">
        <w:rPr>
          <w:noProof/>
          <w:lang w:eastAsia="en-US"/>
        </w:rPr>
        <w:t>call</w:t>
      </w:r>
      <w:r w:rsidRPr="00A743D3">
        <w:rPr>
          <w:b/>
          <w:noProof/>
          <w:lang w:eastAsia="en-US"/>
        </w:rPr>
        <w:t xml:space="preserve"> lock() </w:t>
      </w:r>
      <w:r w:rsidRPr="00A743D3">
        <w:rPr>
          <w:noProof/>
          <w:lang w:eastAsia="en-US"/>
        </w:rPr>
        <w:t>it increments</w:t>
      </w:r>
      <w:r>
        <w:rPr>
          <w:noProof/>
          <w:lang w:eastAsia="en-US"/>
        </w:rPr>
        <w:t xml:space="preserve"> threads </w:t>
      </w:r>
      <w:r>
        <w:rPr>
          <w:b/>
          <w:noProof/>
          <w:lang w:eastAsia="en-US"/>
        </w:rPr>
        <w:t>holdcount++</w:t>
      </w:r>
      <w:r>
        <w:rPr>
          <w:noProof/>
          <w:lang w:eastAsia="en-US"/>
        </w:rPr>
        <w:t xml:space="preserve"> &amp; when ever thread calls </w:t>
      </w:r>
      <w:r w:rsidRPr="00A743D3">
        <w:rPr>
          <w:b/>
          <w:noProof/>
          <w:lang w:eastAsia="en-US"/>
        </w:rPr>
        <w:t>unlock()</w:t>
      </w:r>
      <w:r>
        <w:rPr>
          <w:noProof/>
          <w:lang w:eastAsia="en-US"/>
        </w:rPr>
        <w:t xml:space="preserve"> it decrements </w:t>
      </w:r>
      <w:r>
        <w:rPr>
          <w:b/>
          <w:noProof/>
          <w:lang w:eastAsia="en-US"/>
        </w:rPr>
        <w:t xml:space="preserve">holdcount-- </w:t>
      </w:r>
      <w:r>
        <w:rPr>
          <w:noProof/>
          <w:lang w:eastAsia="en-US"/>
        </w:rPr>
        <w:t>value. Lock will realesed when ever count reaches 0.</w:t>
      </w:r>
      <w:r w:rsidR="0049162D">
        <w:rPr>
          <w:noProof/>
          <w:lang w:eastAsia="en-US"/>
        </w:rPr>
        <w:t xml:space="preserve"> Below are the benefits by using ReeentrantLock…</w:t>
      </w:r>
    </w:p>
    <w:p w14:paraId="035367B7" w14:textId="77777777" w:rsidR="00BD2A2A" w:rsidRDefault="00BD2A2A" w:rsidP="00BD2A2A">
      <w:pPr>
        <w:spacing w:line="240" w:lineRule="auto"/>
        <w:rPr>
          <w:noProof/>
          <w:lang w:eastAsia="en-US"/>
        </w:rPr>
      </w:pPr>
    </w:p>
    <w:p w14:paraId="3BE942ED" w14:textId="77777777" w:rsidR="00E57B79" w:rsidRPr="003A4F1A" w:rsidRDefault="00E57B79" w:rsidP="002B24E7">
      <w:pPr>
        <w:spacing w:line="240" w:lineRule="auto"/>
        <w:ind w:left="720"/>
        <w:rPr>
          <w:b/>
          <w:color w:val="FF0000"/>
          <w:u w:val="single"/>
        </w:rPr>
      </w:pPr>
      <w:r w:rsidRPr="003A4F1A">
        <w:rPr>
          <w:b/>
          <w:u w:val="single"/>
        </w:rPr>
        <w:t>1.lock on a resource more than once</w:t>
      </w:r>
    </w:p>
    <w:p w14:paraId="7EB949C6" w14:textId="34CC0DAB" w:rsidR="00E57B79" w:rsidRDefault="00E57B79" w:rsidP="002B24E7">
      <w:pPr>
        <w:ind w:left="720"/>
      </w:pPr>
      <w:r w:rsidRPr="002F15FA">
        <w:t xml:space="preserve">ReentrantLock allow threads to enter into </w:t>
      </w:r>
      <w:r w:rsidRPr="002F15FA">
        <w:rPr>
          <w:b/>
        </w:rPr>
        <w:t>lock on a resource more than once</w:t>
      </w:r>
      <w:r w:rsidRPr="002F15FA">
        <w:t xml:space="preserve">. When the thread first enters into lock, a </w:t>
      </w:r>
      <w:r w:rsidRPr="002F15FA">
        <w:rPr>
          <w:b/>
        </w:rPr>
        <w:t>hold count</w:t>
      </w:r>
      <w:r w:rsidRPr="002F15FA">
        <w:t xml:space="preserve"> is set to one. Before unlocking the thread can re-enter into lock again and every time hold count is incremented by one. For every unlock request, hold count is decremented by one and when hold count is 0, the resource is unlocked</w:t>
      </w:r>
    </w:p>
    <w:p w14:paraId="133518BD" w14:textId="77777777" w:rsidR="00BD2A2A" w:rsidRDefault="00BD2A2A" w:rsidP="002B24E7">
      <w:pPr>
        <w:ind w:left="720"/>
      </w:pPr>
    </w:p>
    <w:p w14:paraId="25501C4E" w14:textId="77777777" w:rsidR="00E57B79" w:rsidRPr="003A4F1A" w:rsidRDefault="00E57B79" w:rsidP="002B24E7">
      <w:pPr>
        <w:spacing w:line="240" w:lineRule="auto"/>
        <w:ind w:left="720"/>
        <w:rPr>
          <w:b/>
          <w:u w:val="single"/>
        </w:rPr>
      </w:pPr>
      <w:r w:rsidRPr="003A4F1A">
        <w:rPr>
          <w:b/>
          <w:u w:val="single"/>
        </w:rPr>
        <w:t>2.offer a fairness parameter</w:t>
      </w:r>
    </w:p>
    <w:p w14:paraId="0D5A9B0E" w14:textId="77777777" w:rsidR="00E57B79" w:rsidRDefault="00E57B79" w:rsidP="002B24E7">
      <w:pPr>
        <w:ind w:left="720"/>
        <w:rPr>
          <w:noProof/>
        </w:rPr>
      </w:pPr>
      <w:r w:rsidRPr="003652BF">
        <w:t>after a thread unlocks the resource, the lock would go to the thread which has been waiting for the longest time. This fairness mode is set up by passing true to the constructor of the lock.</w:t>
      </w:r>
    </w:p>
    <w:p w14:paraId="67FB1CD5" w14:textId="1DF1B203" w:rsidR="00E57B79" w:rsidRDefault="00E57B79" w:rsidP="002B24E7">
      <w:pPr>
        <w:pStyle w:val="Output"/>
        <w:ind w:left="720"/>
        <w:rPr>
          <w:color w:val="000000"/>
        </w:rPr>
      </w:pPr>
      <w:r>
        <w:rPr>
          <w:color w:val="000000"/>
        </w:rPr>
        <w:t xml:space="preserve">Lock </w:t>
      </w:r>
      <w:r>
        <w:rPr>
          <w:color w:val="0000C0"/>
        </w:rPr>
        <w:t>lock</w:t>
      </w:r>
      <w:r>
        <w:rPr>
          <w:color w:val="000000"/>
        </w:rPr>
        <w:t xml:space="preserve"> = </w:t>
      </w:r>
      <w:r>
        <w:rPr>
          <w:bCs/>
        </w:rPr>
        <w:t>new</w:t>
      </w:r>
      <w:r>
        <w:rPr>
          <w:color w:val="000000"/>
        </w:rPr>
        <w:t xml:space="preserve"> ReentrantLock(</w:t>
      </w:r>
      <w:r w:rsidRPr="00656AAD">
        <w:rPr>
          <w:color w:val="7030A0"/>
        </w:rPr>
        <w:t>true</w:t>
      </w:r>
      <w:r>
        <w:rPr>
          <w:color w:val="000000"/>
        </w:rPr>
        <w:t>); //Setting Fairness Policy</w:t>
      </w:r>
    </w:p>
    <w:p w14:paraId="5C46E1CC" w14:textId="6536F84E" w:rsidR="00460034" w:rsidRDefault="00460034" w:rsidP="00460034"/>
    <w:p w14:paraId="3B5E98DC" w14:textId="77777777" w:rsidR="00E57B79" w:rsidRDefault="00E57B79" w:rsidP="00E57B79">
      <w:pPr>
        <w:pStyle w:val="Qsns"/>
      </w:pPr>
      <w:r>
        <w:lastRenderedPageBreak/>
        <w:t>Methods</w:t>
      </w:r>
    </w:p>
    <w:p w14:paraId="371B0C89" w14:textId="2305965C" w:rsidR="00E57B79" w:rsidRDefault="00E57B79" w:rsidP="00BD44AD">
      <w:r>
        <w:t xml:space="preserve">It has all the methods which are </w:t>
      </w:r>
      <w:r w:rsidR="00BD44AD">
        <w:t>there</w:t>
      </w:r>
      <w:r>
        <w:t xml:space="preserve"> in Lock interface, </w:t>
      </w:r>
      <w:r w:rsidR="00BD44AD">
        <w:t>additionally</w:t>
      </w:r>
      <w:r>
        <w:t xml:space="preserve"> it has following methods.</w:t>
      </w:r>
    </w:p>
    <w:p w14:paraId="23BCAABB" w14:textId="77777777" w:rsidR="00E57B79" w:rsidRDefault="00E57B79" w:rsidP="00B413EE">
      <w:pPr>
        <w:pStyle w:val="ListParagraph"/>
        <w:numPr>
          <w:ilvl w:val="0"/>
          <w:numId w:val="246"/>
        </w:numPr>
      </w:pPr>
      <w:r w:rsidRPr="002343E7">
        <w:rPr>
          <w:rStyle w:val="0SyntaxPinkChar"/>
        </w:rPr>
        <w:t>getHoldCount():</w:t>
      </w:r>
      <w:r w:rsidRPr="003652BF">
        <w:t> This method returns the count of the number of locks held on the resource</w:t>
      </w:r>
    </w:p>
    <w:p w14:paraId="17EE7BF0" w14:textId="24DCBEE1" w:rsidR="00E57B79" w:rsidRDefault="00E57B79" w:rsidP="00B413EE">
      <w:pPr>
        <w:pStyle w:val="ListParagraph"/>
        <w:numPr>
          <w:ilvl w:val="0"/>
          <w:numId w:val="246"/>
        </w:numPr>
      </w:pPr>
      <w:r w:rsidRPr="002343E7">
        <w:rPr>
          <w:rStyle w:val="0SyntaxPinkChar"/>
        </w:rPr>
        <w:t>isHeldByCurrentThread():</w:t>
      </w:r>
      <w:r w:rsidRPr="003652BF">
        <w:t> This method returns true if the lock on the resource is held by the current thread.</w:t>
      </w:r>
    </w:p>
    <w:p w14:paraId="43938AEA" w14:textId="77777777" w:rsidR="001C45D3" w:rsidRPr="003652BF" w:rsidRDefault="001C45D3" w:rsidP="001C45D3"/>
    <w:p w14:paraId="33155BEA" w14:textId="7C36956F" w:rsidR="00E57B79" w:rsidRDefault="00E57B79" w:rsidP="00DA7027">
      <w:pPr>
        <w:pStyle w:val="Qsns"/>
        <w:rPr>
          <w:noProof/>
          <w:lang w:eastAsia="en-US"/>
        </w:rPr>
      </w:pPr>
      <w:r>
        <w:rPr>
          <w:noProof/>
          <w:lang w:eastAsia="en-US"/>
        </w:rPr>
        <w:t>Norm</w:t>
      </w:r>
      <w:r w:rsidR="003E4D16">
        <w:rPr>
          <w:noProof/>
          <w:lang w:eastAsia="en-US"/>
        </w:rPr>
        <w:t>a</w:t>
      </w:r>
      <w:r>
        <w:rPr>
          <w:noProof/>
          <w:lang w:eastAsia="en-US"/>
        </w:rPr>
        <w:t>lLock Example</w:t>
      </w:r>
    </w:p>
    <w:p w14:paraId="5573DC8D" w14:textId="77777777" w:rsidR="00E57B79" w:rsidRDefault="00E57B79" w:rsidP="00E57B79">
      <w:pPr>
        <w:pStyle w:val="Output"/>
        <w:rPr>
          <w:color w:val="4C483D" w:themeColor="text2"/>
        </w:rPr>
      </w:pPr>
      <w:r>
        <w:rPr>
          <w:bCs/>
          <w:color w:val="7F0055"/>
        </w:rPr>
        <w:t>public</w:t>
      </w:r>
      <w:r>
        <w:t xml:space="preserve"> </w:t>
      </w:r>
      <w:r>
        <w:rPr>
          <w:bCs/>
          <w:color w:val="7F0055"/>
        </w:rPr>
        <w:t>class</w:t>
      </w:r>
      <w:r>
        <w:t xml:space="preserve"> NormalLock </w:t>
      </w:r>
      <w:r>
        <w:rPr>
          <w:bCs/>
          <w:color w:val="7F0055"/>
        </w:rPr>
        <w:t>extends</w:t>
      </w:r>
      <w:r>
        <w:t xml:space="preserve"> Thread {</w:t>
      </w:r>
    </w:p>
    <w:p w14:paraId="58E0DE12" w14:textId="77777777" w:rsidR="00E57B79" w:rsidRDefault="00E57B79" w:rsidP="00E57B79">
      <w:pPr>
        <w:pStyle w:val="Output"/>
        <w:rPr>
          <w:color w:val="4C483D" w:themeColor="text2"/>
        </w:rPr>
      </w:pPr>
      <w:r>
        <w:tab/>
      </w:r>
      <w:r>
        <w:rPr>
          <w:bCs/>
          <w:color w:val="7F0055"/>
        </w:rPr>
        <w:t>static</w:t>
      </w:r>
      <w:r>
        <w:t xml:space="preserve"> </w:t>
      </w:r>
      <w:r>
        <w:rPr>
          <w:bCs/>
          <w:color w:val="7F0055"/>
        </w:rPr>
        <w:t>int</w:t>
      </w:r>
      <w:r>
        <w:t xml:space="preserve"> </w:t>
      </w:r>
      <w:r>
        <w:rPr>
          <w:i/>
          <w:iCs/>
          <w:color w:val="0000C0"/>
        </w:rPr>
        <w:t>i</w:t>
      </w:r>
      <w:r>
        <w:t xml:space="preserve"> = 0;</w:t>
      </w:r>
    </w:p>
    <w:p w14:paraId="45B43201" w14:textId="77777777" w:rsidR="00E57B79" w:rsidRDefault="00E57B79" w:rsidP="00E57B79">
      <w:pPr>
        <w:pStyle w:val="Output"/>
        <w:rPr>
          <w:color w:val="4C483D" w:themeColor="text2"/>
        </w:rPr>
      </w:pPr>
      <w:r>
        <w:tab/>
        <w:t xml:space="preserve">Lock </w:t>
      </w:r>
      <w:r>
        <w:rPr>
          <w:color w:val="0000C0"/>
        </w:rPr>
        <w:t>lock</w:t>
      </w:r>
      <w:r>
        <w:t xml:space="preserve"> = </w:t>
      </w:r>
      <w:r>
        <w:rPr>
          <w:bCs/>
          <w:color w:val="7F0055"/>
        </w:rPr>
        <w:t>new</w:t>
      </w:r>
      <w:r>
        <w:t xml:space="preserve"> ReentrantLock();</w:t>
      </w:r>
    </w:p>
    <w:p w14:paraId="2CEF258F" w14:textId="77777777" w:rsidR="00E57B79" w:rsidRDefault="00E57B79" w:rsidP="00E57B79">
      <w:pPr>
        <w:pStyle w:val="Output"/>
        <w:rPr>
          <w:color w:val="4C483D" w:themeColor="text2"/>
        </w:rPr>
      </w:pPr>
    </w:p>
    <w:p w14:paraId="6D80A694" w14:textId="77777777" w:rsidR="00E57B79" w:rsidRDefault="00E57B79" w:rsidP="00E57B79">
      <w:pPr>
        <w:pStyle w:val="Output"/>
        <w:rPr>
          <w:color w:val="4C483D" w:themeColor="text2"/>
        </w:rPr>
      </w:pPr>
      <w:r>
        <w:tab/>
      </w:r>
      <w:r>
        <w:rPr>
          <w:color w:val="646464"/>
        </w:rPr>
        <w:t>@Override</w:t>
      </w:r>
    </w:p>
    <w:p w14:paraId="7B836E7A" w14:textId="77777777" w:rsidR="00E57B79" w:rsidRDefault="00E57B79" w:rsidP="00E57B79">
      <w:pPr>
        <w:pStyle w:val="Output"/>
        <w:rPr>
          <w:color w:val="4C483D" w:themeColor="text2"/>
        </w:rPr>
      </w:pPr>
      <w:r>
        <w:tab/>
      </w:r>
      <w:r>
        <w:rPr>
          <w:bCs/>
          <w:color w:val="7F0055"/>
        </w:rPr>
        <w:t>public</w:t>
      </w:r>
      <w:r>
        <w:t xml:space="preserve"> </w:t>
      </w:r>
      <w:r>
        <w:rPr>
          <w:bCs/>
          <w:color w:val="7F0055"/>
        </w:rPr>
        <w:t>void</w:t>
      </w:r>
      <w:r>
        <w:t xml:space="preserve"> run() {</w:t>
      </w:r>
    </w:p>
    <w:p w14:paraId="7C32421E" w14:textId="77777777" w:rsidR="00E57B79" w:rsidRDefault="00E57B79" w:rsidP="00E57B79">
      <w:pPr>
        <w:pStyle w:val="Output"/>
        <w:rPr>
          <w:color w:val="4C483D" w:themeColor="text2"/>
        </w:rPr>
      </w:pPr>
      <w:r>
        <w:tab/>
      </w:r>
      <w:r>
        <w:tab/>
        <w:t>increment();</w:t>
      </w:r>
    </w:p>
    <w:p w14:paraId="2F1F6638" w14:textId="77777777" w:rsidR="00E57B79" w:rsidRDefault="00E57B79" w:rsidP="00E57B79">
      <w:pPr>
        <w:pStyle w:val="Output"/>
        <w:rPr>
          <w:color w:val="4C483D" w:themeColor="text2"/>
        </w:rPr>
      </w:pPr>
      <w:r>
        <w:tab/>
        <w:t>}</w:t>
      </w:r>
    </w:p>
    <w:p w14:paraId="62A14CC8" w14:textId="77777777" w:rsidR="00E57B79" w:rsidRDefault="00E57B79" w:rsidP="00E57B79">
      <w:pPr>
        <w:pStyle w:val="Output"/>
        <w:rPr>
          <w:color w:val="4C483D" w:themeColor="text2"/>
        </w:rPr>
      </w:pPr>
    </w:p>
    <w:p w14:paraId="610B77B6" w14:textId="77777777" w:rsidR="00E57B79" w:rsidRDefault="00E57B79" w:rsidP="00E57B79">
      <w:pPr>
        <w:pStyle w:val="Output"/>
        <w:rPr>
          <w:color w:val="4C483D" w:themeColor="text2"/>
        </w:rPr>
      </w:pPr>
      <w:r>
        <w:tab/>
      </w:r>
      <w:r>
        <w:rPr>
          <w:bCs/>
          <w:color w:val="7F0055"/>
        </w:rPr>
        <w:t>public</w:t>
      </w:r>
      <w:r>
        <w:t xml:space="preserve"> </w:t>
      </w:r>
      <w:r>
        <w:rPr>
          <w:bCs/>
          <w:color w:val="7F0055"/>
        </w:rPr>
        <w:t>void</w:t>
      </w:r>
      <w:r>
        <w:t xml:space="preserve"> increment() {</w:t>
      </w:r>
    </w:p>
    <w:p w14:paraId="5FF7F223" w14:textId="3EDC2C06" w:rsidR="00E57B79" w:rsidRDefault="00E57B79" w:rsidP="00DF291D">
      <w:pPr>
        <w:pStyle w:val="Output"/>
        <w:rPr>
          <w:color w:val="4C483D" w:themeColor="text2"/>
        </w:rPr>
      </w:pPr>
      <w:r>
        <w:tab/>
      </w:r>
      <w:r>
        <w:tab/>
      </w:r>
      <w:r>
        <w:rPr>
          <w:bCs/>
          <w:color w:val="7F0055"/>
        </w:rPr>
        <w:t>try</w:t>
      </w:r>
      <w:r>
        <w:t xml:space="preserve"> {</w:t>
      </w:r>
    </w:p>
    <w:p w14:paraId="46112505" w14:textId="77777777" w:rsidR="00E57B79" w:rsidRDefault="00E57B79" w:rsidP="00E57B79">
      <w:pPr>
        <w:pStyle w:val="Output"/>
        <w:rPr>
          <w:color w:val="4C483D" w:themeColor="text2"/>
        </w:rPr>
      </w:pPr>
      <w:r>
        <w:tab/>
      </w:r>
      <w:r>
        <w:tab/>
      </w:r>
      <w:r>
        <w:tab/>
      </w:r>
      <w:r>
        <w:rPr>
          <w:color w:val="0000C0"/>
        </w:rPr>
        <w:t>lock</w:t>
      </w:r>
      <w:r>
        <w:t>.lock();</w:t>
      </w:r>
    </w:p>
    <w:p w14:paraId="5188CC9F" w14:textId="77777777" w:rsidR="00A355D2" w:rsidRDefault="00E57B79" w:rsidP="00E57B79">
      <w:pPr>
        <w:pStyle w:val="Output"/>
      </w:pPr>
      <w:r>
        <w:tab/>
      </w:r>
      <w:r>
        <w:tab/>
      </w:r>
      <w:r>
        <w:tab/>
      </w:r>
    </w:p>
    <w:p w14:paraId="1AC617C5" w14:textId="3F126F89" w:rsidR="00E57B79" w:rsidRDefault="00A355D2" w:rsidP="00A355D2">
      <w:pPr>
        <w:pStyle w:val="Output"/>
        <w:ind w:firstLine="720"/>
        <w:rPr>
          <w:color w:val="4C483D" w:themeColor="text2"/>
        </w:rPr>
      </w:pPr>
      <w:r>
        <w:tab/>
      </w:r>
      <w:r>
        <w:tab/>
      </w:r>
      <w:r w:rsidR="00E57B79">
        <w:rPr>
          <w:i/>
          <w:iCs/>
          <w:color w:val="0000C0"/>
        </w:rPr>
        <w:t>i</w:t>
      </w:r>
      <w:r w:rsidR="00E57B79">
        <w:t>++;</w:t>
      </w:r>
    </w:p>
    <w:p w14:paraId="3C8AAA12" w14:textId="77777777" w:rsidR="00E57B79" w:rsidRDefault="00E57B79" w:rsidP="00E57B79">
      <w:pPr>
        <w:pStyle w:val="Output"/>
        <w:rPr>
          <w:color w:val="4C483D" w:themeColor="text2"/>
        </w:rPr>
      </w:pPr>
      <w:r>
        <w:tab/>
      </w:r>
      <w:r>
        <w:tab/>
      </w:r>
      <w:r>
        <w:tab/>
        <w:t>S.</w:t>
      </w:r>
      <w:r>
        <w:rPr>
          <w:bCs/>
          <w:i/>
          <w:iCs/>
          <w:color w:val="0000C0"/>
        </w:rPr>
        <w:t>O</w:t>
      </w:r>
      <w:r>
        <w:t>.P(Thread.</w:t>
      </w:r>
      <w:r>
        <w:rPr>
          <w:i/>
          <w:iCs/>
        </w:rPr>
        <w:t>currentThread</w:t>
      </w:r>
      <w:r>
        <w:t xml:space="preserve">().getName() + </w:t>
      </w:r>
      <w:r>
        <w:rPr>
          <w:color w:val="2A00FF"/>
        </w:rPr>
        <w:t>" Got Lock: incremented, i="</w:t>
      </w:r>
      <w:r>
        <w:t xml:space="preserve"> + </w:t>
      </w:r>
      <w:r>
        <w:rPr>
          <w:i/>
          <w:iCs/>
          <w:color w:val="0000C0"/>
        </w:rPr>
        <w:t>i</w:t>
      </w:r>
      <w:r>
        <w:t>);</w:t>
      </w:r>
    </w:p>
    <w:p w14:paraId="2EAB55A6" w14:textId="414DB00A" w:rsidR="00E57B79" w:rsidRDefault="00E57B79" w:rsidP="00E57B79">
      <w:pPr>
        <w:pStyle w:val="Output"/>
      </w:pPr>
      <w:r>
        <w:tab/>
      </w:r>
      <w:r>
        <w:tab/>
      </w:r>
      <w:r>
        <w:tab/>
        <w:t>Thread.</w:t>
      </w:r>
      <w:r>
        <w:rPr>
          <w:i/>
          <w:iCs/>
        </w:rPr>
        <w:t>sleep</w:t>
      </w:r>
      <w:r>
        <w:t>(3000);</w:t>
      </w:r>
    </w:p>
    <w:p w14:paraId="5C673E3B" w14:textId="77777777" w:rsidR="00A355D2" w:rsidRDefault="00A355D2" w:rsidP="00E57B79">
      <w:pPr>
        <w:pStyle w:val="Output"/>
        <w:rPr>
          <w:color w:val="4C483D" w:themeColor="text2"/>
        </w:rPr>
      </w:pPr>
    </w:p>
    <w:p w14:paraId="7E01845D" w14:textId="77777777" w:rsidR="00E57B79" w:rsidRDefault="00E57B79" w:rsidP="00E57B79">
      <w:pPr>
        <w:pStyle w:val="Output"/>
        <w:rPr>
          <w:color w:val="4C483D" w:themeColor="text2"/>
        </w:rPr>
      </w:pPr>
      <w:r>
        <w:tab/>
      </w:r>
      <w:r>
        <w:tab/>
      </w:r>
      <w:r>
        <w:tab/>
      </w:r>
      <w:r>
        <w:rPr>
          <w:color w:val="0000C0"/>
        </w:rPr>
        <w:t>lock</w:t>
      </w:r>
      <w:r>
        <w:t>.unlock();</w:t>
      </w:r>
    </w:p>
    <w:p w14:paraId="1B3FD36E" w14:textId="77777777" w:rsidR="00E57B79" w:rsidRDefault="00E57B79" w:rsidP="00E57B79">
      <w:pPr>
        <w:pStyle w:val="Output"/>
        <w:rPr>
          <w:color w:val="4C483D" w:themeColor="text2"/>
        </w:rPr>
      </w:pPr>
    </w:p>
    <w:p w14:paraId="7A9EEF4F" w14:textId="77777777" w:rsidR="00E57B79" w:rsidRDefault="00E57B79" w:rsidP="00E57B79">
      <w:pPr>
        <w:pStyle w:val="Output"/>
        <w:rPr>
          <w:color w:val="4C483D" w:themeColor="text2"/>
        </w:rPr>
      </w:pPr>
      <w:r>
        <w:tab/>
      </w:r>
      <w:r>
        <w:tab/>
        <w:t xml:space="preserve">} </w:t>
      </w:r>
      <w:r>
        <w:rPr>
          <w:bCs/>
          <w:color w:val="7F0055"/>
        </w:rPr>
        <w:t>catch</w:t>
      </w:r>
      <w:r>
        <w:t xml:space="preserve"> (InterruptedException </w:t>
      </w:r>
      <w:r>
        <w:rPr>
          <w:color w:val="6A3E3E"/>
        </w:rPr>
        <w:t>e</w:t>
      </w:r>
      <w:r>
        <w:t>) {</w:t>
      </w:r>
    </w:p>
    <w:p w14:paraId="3E4FAD6C" w14:textId="77777777" w:rsidR="00E57B79" w:rsidRDefault="00E57B79" w:rsidP="00E57B79">
      <w:pPr>
        <w:pStyle w:val="Output"/>
        <w:rPr>
          <w:color w:val="4C483D" w:themeColor="text2"/>
        </w:rPr>
      </w:pPr>
      <w:r>
        <w:tab/>
      </w:r>
      <w:r>
        <w:tab/>
      </w:r>
      <w:r>
        <w:tab/>
      </w:r>
      <w:r>
        <w:rPr>
          <w:color w:val="6A3E3E"/>
        </w:rPr>
        <w:t>e</w:t>
      </w:r>
      <w:r>
        <w:t>.printStackTrace();</w:t>
      </w:r>
    </w:p>
    <w:p w14:paraId="11BCEEAA" w14:textId="77777777" w:rsidR="00E57B79" w:rsidRDefault="00E57B79" w:rsidP="00E57B79">
      <w:pPr>
        <w:pStyle w:val="Output"/>
        <w:rPr>
          <w:color w:val="4C483D" w:themeColor="text2"/>
        </w:rPr>
      </w:pPr>
      <w:r>
        <w:tab/>
      </w:r>
      <w:r>
        <w:tab/>
        <w:t xml:space="preserve">} </w:t>
      </w:r>
      <w:r>
        <w:rPr>
          <w:bCs/>
          <w:color w:val="7F0055"/>
        </w:rPr>
        <w:t>finally</w:t>
      </w:r>
      <w:r>
        <w:t xml:space="preserve"> {</w:t>
      </w:r>
    </w:p>
    <w:p w14:paraId="181CAEDA" w14:textId="77777777" w:rsidR="00E57B79" w:rsidRDefault="00E57B79" w:rsidP="00E57B79">
      <w:pPr>
        <w:pStyle w:val="Output"/>
        <w:rPr>
          <w:color w:val="4C483D" w:themeColor="text2"/>
        </w:rPr>
      </w:pPr>
    </w:p>
    <w:p w14:paraId="1F6C926D" w14:textId="77777777" w:rsidR="00E57B79" w:rsidRDefault="00E57B79" w:rsidP="00E57B79">
      <w:pPr>
        <w:pStyle w:val="Output"/>
        <w:rPr>
          <w:color w:val="4C483D" w:themeColor="text2"/>
        </w:rPr>
      </w:pPr>
      <w:r>
        <w:tab/>
      </w:r>
      <w:r>
        <w:tab/>
        <w:t>}</w:t>
      </w:r>
    </w:p>
    <w:p w14:paraId="233A200A" w14:textId="77777777" w:rsidR="00E57B79" w:rsidRDefault="00E57B79" w:rsidP="00E57B79">
      <w:pPr>
        <w:pStyle w:val="Output"/>
        <w:rPr>
          <w:color w:val="4C483D" w:themeColor="text2"/>
        </w:rPr>
      </w:pPr>
      <w:r>
        <w:tab/>
        <w:t>}</w:t>
      </w:r>
    </w:p>
    <w:p w14:paraId="07EBDB34" w14:textId="77777777" w:rsidR="00E57B79" w:rsidRDefault="00E57B79" w:rsidP="00E57B79">
      <w:pPr>
        <w:pStyle w:val="Output"/>
        <w:rPr>
          <w:color w:val="4C483D" w:themeColor="text2"/>
        </w:rPr>
      </w:pPr>
    </w:p>
    <w:p w14:paraId="7E451CDF" w14:textId="77777777" w:rsidR="00E57B79" w:rsidRDefault="00E57B79" w:rsidP="00E57B7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r>
        <w:tab/>
      </w:r>
      <w:r>
        <w:rPr>
          <w:color w:val="3F7F5F"/>
        </w:rPr>
        <w:t xml:space="preserve"> </w:t>
      </w:r>
    </w:p>
    <w:p w14:paraId="3C71A60D" w14:textId="77777777" w:rsidR="00E57B79" w:rsidRDefault="00E57B79" w:rsidP="00E57B79">
      <w:pPr>
        <w:pStyle w:val="Output"/>
        <w:rPr>
          <w:color w:val="4C483D" w:themeColor="text2"/>
        </w:rPr>
      </w:pPr>
    </w:p>
    <w:p w14:paraId="6EFC111E" w14:textId="77777777" w:rsidR="00E57B79" w:rsidRDefault="00E57B79" w:rsidP="00E57B79">
      <w:pPr>
        <w:pStyle w:val="Output"/>
      </w:pPr>
      <w:r>
        <w:tab/>
      </w:r>
      <w:r>
        <w:tab/>
        <w:t xml:space="preserve">NormalLock </w:t>
      </w:r>
      <w:r>
        <w:rPr>
          <w:color w:val="6A3E3E"/>
        </w:rPr>
        <w:t>ob</w:t>
      </w:r>
      <w:r>
        <w:t xml:space="preserve"> = </w:t>
      </w:r>
      <w:r>
        <w:rPr>
          <w:bCs/>
          <w:color w:val="7F0055"/>
        </w:rPr>
        <w:t>new</w:t>
      </w:r>
      <w:r>
        <w:t xml:space="preserve"> NormalLock();</w:t>
      </w:r>
    </w:p>
    <w:p w14:paraId="5729A847" w14:textId="77777777" w:rsidR="00E57B79" w:rsidRDefault="00E57B79" w:rsidP="00E57B79">
      <w:pPr>
        <w:pStyle w:val="Output"/>
        <w:rPr>
          <w:color w:val="4C483D" w:themeColor="text2"/>
        </w:rPr>
      </w:pPr>
    </w:p>
    <w:p w14:paraId="742999B6" w14:textId="77777777" w:rsidR="00E57B79" w:rsidRDefault="00E57B79" w:rsidP="00E57B79">
      <w:pPr>
        <w:pStyle w:val="Output"/>
        <w:rPr>
          <w:color w:val="4C483D" w:themeColor="text2"/>
        </w:rPr>
      </w:pPr>
      <w:r>
        <w:tab/>
      </w:r>
      <w:r>
        <w:tab/>
        <w:t xml:space="preserve">Thread </w:t>
      </w:r>
      <w:r>
        <w:rPr>
          <w:color w:val="6A3E3E"/>
        </w:rPr>
        <w:t>t1</w:t>
      </w:r>
      <w:r>
        <w:t xml:space="preserve"> = </w:t>
      </w:r>
      <w:r>
        <w:rPr>
          <w:bCs/>
          <w:color w:val="7F0055"/>
        </w:rPr>
        <w:t>new</w:t>
      </w:r>
      <w:r>
        <w:t xml:space="preserve"> Thread(</w:t>
      </w:r>
      <w:r>
        <w:rPr>
          <w:color w:val="6A3E3E"/>
        </w:rPr>
        <w:t>ob</w:t>
      </w:r>
      <w:r>
        <w:t xml:space="preserve">, </w:t>
      </w:r>
      <w:r>
        <w:rPr>
          <w:color w:val="2A00FF"/>
        </w:rPr>
        <w:t>"One"</w:t>
      </w:r>
      <w:r>
        <w:t>);</w:t>
      </w:r>
    </w:p>
    <w:p w14:paraId="7AFAC6DC" w14:textId="77777777" w:rsidR="00E57B79" w:rsidRDefault="00E57B79" w:rsidP="00E57B79">
      <w:pPr>
        <w:pStyle w:val="Output"/>
        <w:rPr>
          <w:color w:val="4C483D" w:themeColor="text2"/>
        </w:rPr>
      </w:pPr>
      <w:r>
        <w:tab/>
      </w:r>
      <w:r>
        <w:tab/>
        <w:t xml:space="preserve">Thread </w:t>
      </w:r>
      <w:r>
        <w:rPr>
          <w:color w:val="6A3E3E"/>
        </w:rPr>
        <w:t>t2</w:t>
      </w:r>
      <w:r>
        <w:t xml:space="preserve"> = </w:t>
      </w:r>
      <w:r>
        <w:rPr>
          <w:bCs/>
          <w:color w:val="7F0055"/>
        </w:rPr>
        <w:t>new</w:t>
      </w:r>
      <w:r>
        <w:t xml:space="preserve"> Thread(</w:t>
      </w:r>
      <w:r>
        <w:rPr>
          <w:color w:val="6A3E3E"/>
        </w:rPr>
        <w:t>ob</w:t>
      </w:r>
      <w:r>
        <w:t xml:space="preserve">, </w:t>
      </w:r>
      <w:r>
        <w:rPr>
          <w:color w:val="2A00FF"/>
        </w:rPr>
        <w:t>"Two"</w:t>
      </w:r>
      <w:r>
        <w:t>);</w:t>
      </w:r>
    </w:p>
    <w:p w14:paraId="01ABEDEC" w14:textId="77777777" w:rsidR="00E57B79" w:rsidRDefault="00E57B79" w:rsidP="00E57B79">
      <w:pPr>
        <w:pStyle w:val="Output"/>
        <w:rPr>
          <w:color w:val="4C483D" w:themeColor="text2"/>
        </w:rPr>
      </w:pPr>
      <w:r>
        <w:tab/>
      </w:r>
      <w:r>
        <w:tab/>
        <w:t xml:space="preserve">Thread </w:t>
      </w:r>
      <w:r>
        <w:rPr>
          <w:color w:val="6A3E3E"/>
        </w:rPr>
        <w:t>t3</w:t>
      </w:r>
      <w:r>
        <w:t xml:space="preserve"> = </w:t>
      </w:r>
      <w:r>
        <w:rPr>
          <w:bCs/>
          <w:color w:val="7F0055"/>
        </w:rPr>
        <w:t>new</w:t>
      </w:r>
      <w:r>
        <w:t xml:space="preserve"> Thread(</w:t>
      </w:r>
      <w:r>
        <w:rPr>
          <w:color w:val="6A3E3E"/>
        </w:rPr>
        <w:t>ob</w:t>
      </w:r>
      <w:r>
        <w:t xml:space="preserve">, </w:t>
      </w:r>
      <w:r>
        <w:rPr>
          <w:color w:val="2A00FF"/>
        </w:rPr>
        <w:t>"Three"</w:t>
      </w:r>
      <w:r>
        <w:t>);</w:t>
      </w:r>
    </w:p>
    <w:p w14:paraId="3BD31DEC" w14:textId="77777777" w:rsidR="00E57B79" w:rsidRDefault="00E57B79" w:rsidP="00E57B79">
      <w:pPr>
        <w:pStyle w:val="Output"/>
        <w:rPr>
          <w:color w:val="4C483D" w:themeColor="text2"/>
        </w:rPr>
      </w:pPr>
    </w:p>
    <w:p w14:paraId="2D2FC081" w14:textId="77777777" w:rsidR="00E57B79" w:rsidRDefault="00E57B79" w:rsidP="00E57B79">
      <w:pPr>
        <w:pStyle w:val="Output"/>
        <w:rPr>
          <w:color w:val="4C483D" w:themeColor="text2"/>
        </w:rPr>
      </w:pPr>
      <w:r>
        <w:tab/>
      </w:r>
      <w:r>
        <w:tab/>
      </w:r>
      <w:r>
        <w:rPr>
          <w:color w:val="6A3E3E"/>
        </w:rPr>
        <w:t>t1</w:t>
      </w:r>
      <w:r>
        <w:t>.start();</w:t>
      </w:r>
    </w:p>
    <w:p w14:paraId="1BF8D036" w14:textId="77777777" w:rsidR="00E57B79" w:rsidRDefault="00E57B79" w:rsidP="00E57B79">
      <w:pPr>
        <w:pStyle w:val="Output"/>
        <w:rPr>
          <w:color w:val="4C483D" w:themeColor="text2"/>
        </w:rPr>
      </w:pPr>
      <w:r>
        <w:tab/>
      </w:r>
      <w:r>
        <w:tab/>
      </w:r>
      <w:r>
        <w:rPr>
          <w:color w:val="6A3E3E"/>
        </w:rPr>
        <w:t>t2</w:t>
      </w:r>
      <w:r>
        <w:t>.start();</w:t>
      </w:r>
    </w:p>
    <w:p w14:paraId="335855B3" w14:textId="77777777" w:rsidR="00E57B79" w:rsidRDefault="00E57B79" w:rsidP="00E57B79">
      <w:pPr>
        <w:pStyle w:val="Output"/>
        <w:rPr>
          <w:color w:val="4C483D" w:themeColor="text2"/>
        </w:rPr>
      </w:pPr>
      <w:r>
        <w:tab/>
      </w:r>
      <w:r>
        <w:tab/>
      </w:r>
      <w:r>
        <w:rPr>
          <w:color w:val="6A3E3E"/>
        </w:rPr>
        <w:t>t3</w:t>
      </w:r>
      <w:r>
        <w:t>.start();</w:t>
      </w:r>
    </w:p>
    <w:p w14:paraId="5EDC82B3" w14:textId="77777777" w:rsidR="00E57B79" w:rsidRDefault="00E57B79" w:rsidP="00E57B79">
      <w:pPr>
        <w:pStyle w:val="Output"/>
        <w:rPr>
          <w:color w:val="4C483D" w:themeColor="text2"/>
        </w:rPr>
      </w:pPr>
      <w:r>
        <w:tab/>
        <w:t>}</w:t>
      </w:r>
    </w:p>
    <w:p w14:paraId="4C8F0297" w14:textId="77777777" w:rsidR="00E57B79" w:rsidRDefault="00E57B79" w:rsidP="00E57B79">
      <w:pPr>
        <w:pStyle w:val="Output"/>
        <w:rPr>
          <w:color w:val="4C483D" w:themeColor="text2"/>
        </w:rPr>
      </w:pPr>
    </w:p>
    <w:p w14:paraId="25633479" w14:textId="77777777" w:rsidR="00E57B79" w:rsidRDefault="00E57B79" w:rsidP="00E57B79">
      <w:pPr>
        <w:pStyle w:val="Output"/>
        <w:rPr>
          <w:noProof/>
          <w:lang w:eastAsia="en-US"/>
        </w:rPr>
      </w:pPr>
      <w:r>
        <w:t>}</w:t>
      </w:r>
    </w:p>
    <w:p w14:paraId="69E0C2B9" w14:textId="77777777" w:rsidR="00E57B79" w:rsidRDefault="00E57B79" w:rsidP="00E57B79">
      <w:pPr>
        <w:pStyle w:val="Output"/>
        <w:shd w:val="clear" w:color="auto" w:fill="000000" w:themeFill="text1"/>
        <w:rPr>
          <w:color w:val="4C483D" w:themeColor="text2"/>
        </w:rPr>
      </w:pPr>
      <w:r>
        <w:t>One Got Lock: incremented, i=1</w:t>
      </w:r>
    </w:p>
    <w:p w14:paraId="6E9B18F5" w14:textId="77777777" w:rsidR="00E57B79" w:rsidRDefault="00E57B79" w:rsidP="00E57B79">
      <w:pPr>
        <w:pStyle w:val="Output"/>
        <w:shd w:val="clear" w:color="auto" w:fill="000000" w:themeFill="text1"/>
        <w:rPr>
          <w:color w:val="4C483D" w:themeColor="text2"/>
        </w:rPr>
      </w:pPr>
      <w:r>
        <w:t>Three Got Lock: incremented, i=2</w:t>
      </w:r>
    </w:p>
    <w:p w14:paraId="4F196278" w14:textId="77777777" w:rsidR="00E57B79" w:rsidRDefault="00E57B79" w:rsidP="00E57B79">
      <w:pPr>
        <w:pStyle w:val="Output"/>
        <w:shd w:val="clear" w:color="auto" w:fill="000000" w:themeFill="text1"/>
        <w:rPr>
          <w:color w:val="4C483D" w:themeColor="text2"/>
        </w:rPr>
      </w:pPr>
      <w:r>
        <w:t>Two Got Lock: incremented, i=3</w:t>
      </w:r>
    </w:p>
    <w:p w14:paraId="2AA55C90" w14:textId="77777777" w:rsidR="001C45D3" w:rsidRDefault="001C45D3" w:rsidP="00E57B79">
      <w:pPr>
        <w:rPr>
          <w:noProof/>
          <w:lang w:eastAsia="en-US"/>
        </w:rPr>
      </w:pPr>
    </w:p>
    <w:p w14:paraId="1BE36BFD" w14:textId="6EA0D201" w:rsidR="00E57B79" w:rsidRDefault="00E57B79" w:rsidP="00E57B79">
      <w:pPr>
        <w:rPr>
          <w:noProof/>
          <w:lang w:eastAsia="en-US"/>
        </w:rPr>
      </w:pPr>
      <w:r>
        <w:rPr>
          <w:noProof/>
          <w:lang w:eastAsia="en-US"/>
        </w:rPr>
        <w:t>Here all the Threads are excuted, because each thread will wait until they get the lock &amp; in above we haven’t set fairness true, so order of thread excured randomly(1, 3, 2)</w:t>
      </w:r>
      <w:r w:rsidR="001C45D3">
        <w:rPr>
          <w:noProof/>
          <w:lang w:eastAsia="en-US"/>
        </w:rPr>
        <w:t>.</w:t>
      </w:r>
    </w:p>
    <w:p w14:paraId="7EB28CF1" w14:textId="77777777" w:rsidR="00E57B79" w:rsidRDefault="00E57B79" w:rsidP="00E57B79">
      <w:pPr>
        <w:rPr>
          <w:noProof/>
          <w:lang w:eastAsia="en-US"/>
        </w:rPr>
      </w:pPr>
      <w:r>
        <w:rPr>
          <w:noProof/>
          <w:lang w:eastAsia="en-US"/>
        </w:rPr>
        <w:t>If we set fairness is true output is like</w:t>
      </w:r>
    </w:p>
    <w:p w14:paraId="22D5F70F" w14:textId="77777777" w:rsidR="00E57B79" w:rsidRPr="009E483C" w:rsidRDefault="00E57B79" w:rsidP="00E57B79">
      <w:pPr>
        <w:pStyle w:val="Output"/>
        <w:rPr>
          <w:sz w:val="20"/>
          <w:shd w:val="clear" w:color="auto" w:fill="E8F2FE"/>
        </w:rPr>
      </w:pPr>
      <w:r w:rsidRPr="009E483C">
        <w:rPr>
          <w:sz w:val="20"/>
          <w:shd w:val="clear" w:color="auto" w:fill="E8F2FE"/>
        </w:rPr>
        <w:t xml:space="preserve">Lock </w:t>
      </w:r>
      <w:r w:rsidRPr="009E483C">
        <w:rPr>
          <w:color w:val="0000C0"/>
          <w:sz w:val="20"/>
          <w:shd w:val="clear" w:color="auto" w:fill="E8F2FE"/>
        </w:rPr>
        <w:t>lock</w:t>
      </w:r>
      <w:r w:rsidRPr="009E483C">
        <w:rPr>
          <w:sz w:val="20"/>
          <w:shd w:val="clear" w:color="auto" w:fill="E8F2FE"/>
        </w:rPr>
        <w:t xml:space="preserve"> = </w:t>
      </w:r>
      <w:r w:rsidRPr="009E483C">
        <w:rPr>
          <w:bCs/>
          <w:color w:val="7F0055"/>
          <w:sz w:val="20"/>
          <w:shd w:val="clear" w:color="auto" w:fill="E8F2FE"/>
        </w:rPr>
        <w:t>new</w:t>
      </w:r>
      <w:r w:rsidRPr="009E483C">
        <w:rPr>
          <w:sz w:val="20"/>
          <w:shd w:val="clear" w:color="auto" w:fill="E8F2FE"/>
        </w:rPr>
        <w:t xml:space="preserve"> ReentrantLock(</w:t>
      </w:r>
      <w:r w:rsidRPr="009E483C">
        <w:rPr>
          <w:bCs/>
          <w:color w:val="7F0055"/>
          <w:sz w:val="20"/>
          <w:shd w:val="clear" w:color="auto" w:fill="E8F2FE"/>
        </w:rPr>
        <w:t>true</w:t>
      </w:r>
      <w:r w:rsidRPr="009E483C">
        <w:rPr>
          <w:sz w:val="20"/>
          <w:shd w:val="clear" w:color="auto" w:fill="E8F2FE"/>
        </w:rPr>
        <w:t>);</w:t>
      </w:r>
    </w:p>
    <w:p w14:paraId="0573B785" w14:textId="77777777" w:rsidR="00E57B79" w:rsidRDefault="00E57B79" w:rsidP="00E57B79">
      <w:pPr>
        <w:pStyle w:val="Output"/>
        <w:shd w:val="clear" w:color="auto" w:fill="000000" w:themeFill="text1"/>
        <w:rPr>
          <w:color w:val="4C483D" w:themeColor="text2"/>
        </w:rPr>
      </w:pPr>
      <w:r>
        <w:t>One Got Lock: incremented, i=1</w:t>
      </w:r>
    </w:p>
    <w:p w14:paraId="43541E37" w14:textId="77777777" w:rsidR="00E57B79" w:rsidRDefault="00E57B79" w:rsidP="00E57B79">
      <w:pPr>
        <w:pStyle w:val="Output"/>
        <w:shd w:val="clear" w:color="auto" w:fill="000000" w:themeFill="text1"/>
        <w:rPr>
          <w:color w:val="4C483D" w:themeColor="text2"/>
        </w:rPr>
      </w:pPr>
      <w:r>
        <w:t>Two Got Lock: incremented, i=2</w:t>
      </w:r>
    </w:p>
    <w:p w14:paraId="0D1806F7" w14:textId="77777777" w:rsidR="00E57B79" w:rsidRDefault="00E57B79" w:rsidP="00E57B79">
      <w:pPr>
        <w:pStyle w:val="Output"/>
        <w:shd w:val="clear" w:color="auto" w:fill="000000" w:themeFill="text1"/>
        <w:rPr>
          <w:color w:val="4C483D" w:themeColor="text2"/>
        </w:rPr>
      </w:pPr>
      <w:r>
        <w:t>Three Got Lock: incremented, i=3</w:t>
      </w:r>
    </w:p>
    <w:p w14:paraId="5EBA4507" w14:textId="77777777" w:rsidR="00A5672F" w:rsidRDefault="00A5672F" w:rsidP="00A5672F">
      <w:pPr>
        <w:rPr>
          <w:b/>
          <w:color w:val="00B050"/>
          <w:lang w:eastAsia="en-US"/>
        </w:rPr>
      </w:pPr>
    </w:p>
    <w:p w14:paraId="14A22FCA" w14:textId="49197A4B" w:rsidR="00A5672F" w:rsidRPr="00161FC7" w:rsidRDefault="00A5672F" w:rsidP="00A5672F">
      <w:pPr>
        <w:rPr>
          <w:bCs/>
          <w:lang w:eastAsia="en-US"/>
        </w:rPr>
      </w:pPr>
      <w:r w:rsidRPr="00161FC7">
        <w:rPr>
          <w:b/>
          <w:color w:val="00B050"/>
          <w:lang w:eastAsia="en-US"/>
        </w:rPr>
        <w:t xml:space="preserve">Note: </w:t>
      </w:r>
      <w:r w:rsidRPr="00161FC7">
        <w:rPr>
          <w:bCs/>
          <w:lang w:eastAsia="en-US"/>
        </w:rPr>
        <w:t xml:space="preserve">All the Synchronized </w:t>
      </w:r>
      <w:r w:rsidRPr="00161FC7">
        <w:rPr>
          <w:b/>
          <w:lang w:eastAsia="en-US"/>
        </w:rPr>
        <w:t>methods</w:t>
      </w:r>
      <w:r w:rsidRPr="00161FC7">
        <w:rPr>
          <w:bCs/>
          <w:lang w:eastAsia="en-US"/>
        </w:rPr>
        <w:t xml:space="preserve">, </w:t>
      </w:r>
      <w:r w:rsidR="005C7106" w:rsidRPr="00161FC7">
        <w:rPr>
          <w:b/>
          <w:lang w:eastAsia="en-US"/>
        </w:rPr>
        <w:t>blocks</w:t>
      </w:r>
      <w:r w:rsidR="005C7106">
        <w:rPr>
          <w:b/>
          <w:lang w:eastAsia="en-US"/>
        </w:rPr>
        <w:t xml:space="preserve">, Locks </w:t>
      </w:r>
      <w:r w:rsidRPr="00161FC7">
        <w:rPr>
          <w:bCs/>
          <w:lang w:eastAsia="en-US"/>
        </w:rPr>
        <w:t xml:space="preserve">in the part of class which extends </w:t>
      </w:r>
      <w:r w:rsidRPr="00161FC7">
        <w:rPr>
          <w:b/>
          <w:color w:val="00B050"/>
          <w:lang w:eastAsia="en-US"/>
        </w:rPr>
        <w:t>Thread/</w:t>
      </w:r>
      <w:r w:rsidRPr="00161FC7">
        <w:rPr>
          <w:b/>
          <w:color w:val="FF0000"/>
          <w:lang w:eastAsia="en-US"/>
        </w:rPr>
        <w:t>Runnable</w:t>
      </w:r>
    </w:p>
    <w:p w14:paraId="6179208A" w14:textId="676C462A" w:rsidR="001C45D3" w:rsidRDefault="00AA77B2" w:rsidP="00E57B79">
      <w:pPr>
        <w:rPr>
          <w:noProof/>
          <w:lang w:eastAsia="en-US"/>
        </w:rPr>
      </w:pPr>
      <w:r w:rsidRPr="00DF291D">
        <w:rPr>
          <w:noProof/>
          <w:highlight w:val="yellow"/>
          <w:lang w:eastAsia="en-US"/>
        </w:rPr>
        <w:t xml:space="preserve">Remember, </w:t>
      </w:r>
      <w:r w:rsidRPr="00DF291D">
        <w:rPr>
          <w:b/>
          <w:bCs/>
          <w:noProof/>
          <w:highlight w:val="yellow"/>
          <w:lang w:eastAsia="en-US"/>
        </w:rPr>
        <w:t>Lock</w:t>
      </w:r>
      <w:r w:rsidRPr="00DF291D">
        <w:rPr>
          <w:noProof/>
          <w:highlight w:val="yellow"/>
          <w:lang w:eastAsia="en-US"/>
        </w:rPr>
        <w:t xml:space="preserve"> is same as Synchronized block. Opening brace is </w:t>
      </w:r>
      <w:r w:rsidRPr="00DF291D">
        <w:rPr>
          <w:rStyle w:val="0SyntaxPinkChar"/>
          <w:highlight w:val="yellow"/>
        </w:rPr>
        <w:t>– lock</w:t>
      </w:r>
      <w:r w:rsidRPr="00DF291D">
        <w:rPr>
          <w:noProof/>
          <w:highlight w:val="yellow"/>
          <w:lang w:eastAsia="en-US"/>
        </w:rPr>
        <w:t xml:space="preserve">, closing brace is </w:t>
      </w:r>
      <w:r w:rsidRPr="00DF291D">
        <w:rPr>
          <w:rStyle w:val="0SyntaxPinkChar"/>
          <w:highlight w:val="yellow"/>
        </w:rPr>
        <w:t>– unlock</w:t>
      </w:r>
      <w:r w:rsidRPr="00DF291D">
        <w:rPr>
          <w:noProof/>
          <w:highlight w:val="yellow"/>
          <w:lang w:eastAsia="en-US"/>
        </w:rPr>
        <w:t>.</w:t>
      </w:r>
    </w:p>
    <w:p w14:paraId="3FCCB44A" w14:textId="77777777" w:rsidR="00966838" w:rsidRDefault="00966838" w:rsidP="00E57B79">
      <w:pPr>
        <w:rPr>
          <w:noProof/>
          <w:lang w:eastAsia="en-US"/>
        </w:rPr>
      </w:pPr>
    </w:p>
    <w:p w14:paraId="74657983" w14:textId="77777777" w:rsidR="00E57B79" w:rsidRDefault="00E57B79" w:rsidP="003E4D16">
      <w:pPr>
        <w:pStyle w:val="Qsns"/>
        <w:rPr>
          <w:noProof/>
          <w:lang w:eastAsia="en-US"/>
        </w:rPr>
      </w:pPr>
      <w:r>
        <w:rPr>
          <w:noProof/>
          <w:lang w:eastAsia="en-US"/>
        </w:rPr>
        <w:lastRenderedPageBreak/>
        <w:t>Example :  tryLock()</w:t>
      </w:r>
    </w:p>
    <w:p w14:paraId="73F38807" w14:textId="77777777" w:rsidR="00E57B79" w:rsidRDefault="00E57B79" w:rsidP="00E57B79">
      <w:pPr>
        <w:pStyle w:val="Output"/>
        <w:rPr>
          <w:color w:val="4C483D" w:themeColor="text2"/>
        </w:rPr>
      </w:pPr>
      <w:r>
        <w:rPr>
          <w:bCs/>
          <w:color w:val="7F0055"/>
        </w:rPr>
        <w:t>public</w:t>
      </w:r>
      <w:r>
        <w:t xml:space="preserve"> </w:t>
      </w:r>
      <w:r>
        <w:rPr>
          <w:bCs/>
          <w:color w:val="7F0055"/>
        </w:rPr>
        <w:t>class</w:t>
      </w:r>
      <w:r>
        <w:t xml:space="preserve"> TryLockDemo </w:t>
      </w:r>
      <w:r>
        <w:rPr>
          <w:bCs/>
          <w:color w:val="7F0055"/>
        </w:rPr>
        <w:t>extends</w:t>
      </w:r>
      <w:r>
        <w:t xml:space="preserve"> Thread {</w:t>
      </w:r>
    </w:p>
    <w:p w14:paraId="60B6750B" w14:textId="77777777" w:rsidR="00E57B79" w:rsidRDefault="00E57B79" w:rsidP="00E57B79">
      <w:pPr>
        <w:pStyle w:val="Output"/>
        <w:rPr>
          <w:color w:val="4C483D" w:themeColor="text2"/>
        </w:rPr>
      </w:pPr>
      <w:r>
        <w:tab/>
      </w:r>
      <w:r>
        <w:rPr>
          <w:bCs/>
          <w:color w:val="7F0055"/>
        </w:rPr>
        <w:t>static</w:t>
      </w:r>
      <w:r>
        <w:t xml:space="preserve"> </w:t>
      </w:r>
      <w:r>
        <w:rPr>
          <w:bCs/>
          <w:color w:val="7F0055"/>
        </w:rPr>
        <w:t>int</w:t>
      </w:r>
      <w:r>
        <w:t xml:space="preserve"> </w:t>
      </w:r>
      <w:r>
        <w:rPr>
          <w:i/>
          <w:iCs/>
          <w:color w:val="0000C0"/>
        </w:rPr>
        <w:t>i</w:t>
      </w:r>
      <w:r>
        <w:t xml:space="preserve"> = 0;</w:t>
      </w:r>
    </w:p>
    <w:p w14:paraId="1C9BC97B" w14:textId="77777777" w:rsidR="009C30BF" w:rsidRDefault="00E57B79" w:rsidP="009C30BF">
      <w:pPr>
        <w:pStyle w:val="Output"/>
        <w:rPr>
          <w:color w:val="646464"/>
        </w:rPr>
      </w:pPr>
      <w:r>
        <w:tab/>
        <w:t xml:space="preserve">Lock </w:t>
      </w:r>
      <w:r>
        <w:rPr>
          <w:color w:val="0000C0"/>
        </w:rPr>
        <w:t>lock</w:t>
      </w:r>
      <w:r>
        <w:t xml:space="preserve"> = </w:t>
      </w:r>
      <w:r>
        <w:rPr>
          <w:bCs/>
          <w:color w:val="7F0055"/>
        </w:rPr>
        <w:t>new</w:t>
      </w:r>
      <w:r>
        <w:t xml:space="preserve"> ReentrantLock();</w:t>
      </w:r>
    </w:p>
    <w:p w14:paraId="059FBC02" w14:textId="77777777" w:rsidR="009C30BF" w:rsidRDefault="009C30BF" w:rsidP="009C30BF">
      <w:pPr>
        <w:pStyle w:val="Output"/>
        <w:rPr>
          <w:color w:val="646464"/>
        </w:rPr>
      </w:pPr>
    </w:p>
    <w:p w14:paraId="7B72254F" w14:textId="1F8D2A62" w:rsidR="00E57B79" w:rsidRDefault="00E57B79" w:rsidP="009C30BF">
      <w:pPr>
        <w:pStyle w:val="Output"/>
        <w:rPr>
          <w:color w:val="4C483D" w:themeColor="text2"/>
        </w:rPr>
      </w:pPr>
      <w:r>
        <w:tab/>
      </w:r>
      <w:r>
        <w:rPr>
          <w:bCs/>
          <w:color w:val="7F0055"/>
        </w:rPr>
        <w:t>public</w:t>
      </w:r>
      <w:r>
        <w:t xml:space="preserve"> </w:t>
      </w:r>
      <w:r>
        <w:rPr>
          <w:bCs/>
          <w:color w:val="7F0055"/>
        </w:rPr>
        <w:t>void</w:t>
      </w:r>
      <w:r>
        <w:t xml:space="preserve"> run() {</w:t>
      </w:r>
    </w:p>
    <w:p w14:paraId="650E30D2" w14:textId="77777777" w:rsidR="00E57B79" w:rsidRDefault="00E57B79" w:rsidP="00E57B79">
      <w:pPr>
        <w:pStyle w:val="Output"/>
        <w:rPr>
          <w:color w:val="4C483D" w:themeColor="text2"/>
        </w:rPr>
      </w:pPr>
      <w:r>
        <w:tab/>
      </w:r>
      <w:r>
        <w:tab/>
        <w:t>increment();</w:t>
      </w:r>
    </w:p>
    <w:p w14:paraId="6C73E27F" w14:textId="77777777" w:rsidR="00E57B79" w:rsidRDefault="00E57B79" w:rsidP="00E57B79">
      <w:pPr>
        <w:pStyle w:val="Output"/>
        <w:rPr>
          <w:color w:val="4C483D" w:themeColor="text2"/>
        </w:rPr>
      </w:pPr>
      <w:r>
        <w:tab/>
        <w:t>}</w:t>
      </w:r>
    </w:p>
    <w:p w14:paraId="0219E596" w14:textId="77777777" w:rsidR="00E57B79" w:rsidRDefault="00DA7027" w:rsidP="00E57B79">
      <w:pPr>
        <w:pStyle w:val="Output"/>
        <w:rPr>
          <w:color w:val="4C483D" w:themeColor="text2"/>
        </w:rPr>
      </w:pPr>
      <w:r>
        <w:t xml:space="preserve">   </w:t>
      </w:r>
      <w:r w:rsidR="00E57B79">
        <w:rPr>
          <w:bCs/>
          <w:color w:val="7F0055"/>
        </w:rPr>
        <w:t>public</w:t>
      </w:r>
      <w:r w:rsidR="00E57B79">
        <w:t xml:space="preserve"> </w:t>
      </w:r>
      <w:r w:rsidR="00E57B79">
        <w:rPr>
          <w:bCs/>
          <w:color w:val="7F0055"/>
        </w:rPr>
        <w:t>void</w:t>
      </w:r>
      <w:r w:rsidR="00E57B79">
        <w:t xml:space="preserve"> increment() {</w:t>
      </w:r>
    </w:p>
    <w:p w14:paraId="368955D4" w14:textId="77777777" w:rsidR="00E57B79" w:rsidRDefault="00E57B79" w:rsidP="00E57B79">
      <w:pPr>
        <w:pStyle w:val="Output"/>
        <w:rPr>
          <w:color w:val="4C483D" w:themeColor="text2"/>
        </w:rPr>
      </w:pPr>
      <w:r>
        <w:tab/>
      </w:r>
      <w:r>
        <w:tab/>
      </w:r>
      <w:r>
        <w:rPr>
          <w:bCs/>
          <w:color w:val="7F0055"/>
        </w:rPr>
        <w:t>try</w:t>
      </w:r>
      <w:r>
        <w:t xml:space="preserve"> {</w:t>
      </w:r>
    </w:p>
    <w:p w14:paraId="4DAE718C" w14:textId="77777777" w:rsidR="00E57B79" w:rsidRPr="00A308D7" w:rsidRDefault="00E57B79" w:rsidP="00E57B79">
      <w:pPr>
        <w:pStyle w:val="Output"/>
        <w:rPr>
          <w:color w:val="FF0000"/>
        </w:rPr>
      </w:pPr>
      <w:r>
        <w:tab/>
      </w:r>
      <w:r>
        <w:tab/>
      </w:r>
      <w:r>
        <w:tab/>
      </w:r>
      <w:r w:rsidRPr="00A308D7">
        <w:rPr>
          <w:color w:val="FF0000"/>
        </w:rPr>
        <w:t>// WAIT FOR 2 Seconds to get the Lock</w:t>
      </w:r>
    </w:p>
    <w:p w14:paraId="3846D5EF" w14:textId="77777777" w:rsidR="00E57B79" w:rsidRDefault="00E57B79" w:rsidP="00E57B79">
      <w:pPr>
        <w:pStyle w:val="Output"/>
        <w:rPr>
          <w:color w:val="4C483D" w:themeColor="text2"/>
        </w:rPr>
      </w:pPr>
      <w:r>
        <w:tab/>
      </w:r>
      <w:r>
        <w:tab/>
      </w:r>
      <w:r>
        <w:tab/>
      </w:r>
      <w:r>
        <w:rPr>
          <w:bCs/>
          <w:color w:val="7F0055"/>
        </w:rPr>
        <w:t>if</w:t>
      </w:r>
      <w:r>
        <w:t xml:space="preserve"> (</w:t>
      </w:r>
      <w:r>
        <w:rPr>
          <w:color w:val="0000C0"/>
        </w:rPr>
        <w:t>lock</w:t>
      </w:r>
      <w:r>
        <w:t>.tryLock(2, TimeUnit.</w:t>
      </w:r>
      <w:r>
        <w:rPr>
          <w:bCs/>
          <w:i/>
          <w:iCs/>
          <w:color w:val="0000C0"/>
        </w:rPr>
        <w:t>SECONDS</w:t>
      </w:r>
      <w:r>
        <w:t>)) {</w:t>
      </w:r>
    </w:p>
    <w:p w14:paraId="108A1602" w14:textId="77777777" w:rsidR="00E57B79" w:rsidRDefault="00E57B79" w:rsidP="00E57B79">
      <w:pPr>
        <w:pStyle w:val="Output"/>
        <w:rPr>
          <w:color w:val="4C483D" w:themeColor="text2"/>
        </w:rPr>
      </w:pPr>
      <w:r>
        <w:tab/>
      </w:r>
      <w:r>
        <w:tab/>
      </w:r>
      <w:r>
        <w:tab/>
      </w:r>
      <w:r>
        <w:tab/>
      </w:r>
      <w:r>
        <w:rPr>
          <w:i/>
          <w:iCs/>
          <w:color w:val="0000C0"/>
        </w:rPr>
        <w:t>i</w:t>
      </w:r>
      <w:r>
        <w:t>++;</w:t>
      </w:r>
    </w:p>
    <w:p w14:paraId="1C7AF896" w14:textId="77777777" w:rsidR="00E57B79" w:rsidRDefault="00E57B79" w:rsidP="00E57B79">
      <w:pPr>
        <w:pStyle w:val="Output"/>
        <w:rPr>
          <w:color w:val="4C483D" w:themeColor="text2"/>
        </w:rPr>
      </w:pPr>
      <w:r>
        <w:tab/>
      </w:r>
      <w:r>
        <w:tab/>
      </w:r>
      <w:r>
        <w:tab/>
      </w:r>
      <w:r>
        <w:tab/>
        <w:t>S</w:t>
      </w:r>
      <w:r>
        <w:rPr>
          <w:bCs/>
          <w:i/>
          <w:iCs/>
          <w:color w:val="0000C0"/>
        </w:rPr>
        <w:t>O</w:t>
      </w:r>
      <w:r>
        <w:t>P(Thread.</w:t>
      </w:r>
      <w:r>
        <w:rPr>
          <w:i/>
          <w:iCs/>
        </w:rPr>
        <w:t>currentThread</w:t>
      </w:r>
      <w:r>
        <w:t xml:space="preserve">().getName() + </w:t>
      </w:r>
      <w:r>
        <w:rPr>
          <w:color w:val="2A00FF"/>
        </w:rPr>
        <w:t>" Got Lock: incremented, i="</w:t>
      </w:r>
      <w:r>
        <w:t xml:space="preserve"> + </w:t>
      </w:r>
      <w:r>
        <w:rPr>
          <w:i/>
          <w:iCs/>
          <w:color w:val="0000C0"/>
        </w:rPr>
        <w:t>i</w:t>
      </w:r>
      <w:r>
        <w:t>);</w:t>
      </w:r>
    </w:p>
    <w:p w14:paraId="349F4C43" w14:textId="77777777" w:rsidR="00E57B79" w:rsidRDefault="00E57B79" w:rsidP="00E57B79">
      <w:pPr>
        <w:pStyle w:val="Output"/>
        <w:rPr>
          <w:color w:val="4C483D" w:themeColor="text2"/>
        </w:rPr>
      </w:pPr>
      <w:r>
        <w:tab/>
      </w:r>
      <w:r>
        <w:tab/>
      </w:r>
      <w:r>
        <w:tab/>
      </w:r>
      <w:r>
        <w:tab/>
        <w:t>Thread.</w:t>
      </w:r>
      <w:r>
        <w:rPr>
          <w:i/>
          <w:iCs/>
        </w:rPr>
        <w:t>sleep</w:t>
      </w:r>
      <w:r>
        <w:t>(3000);</w:t>
      </w:r>
    </w:p>
    <w:p w14:paraId="5E3D81E7" w14:textId="77777777" w:rsidR="00E57B79" w:rsidRDefault="00E57B79" w:rsidP="00E57B79">
      <w:pPr>
        <w:pStyle w:val="Output"/>
        <w:rPr>
          <w:color w:val="4C483D" w:themeColor="text2"/>
        </w:rPr>
      </w:pPr>
      <w:r>
        <w:tab/>
      </w:r>
      <w:r>
        <w:tab/>
      </w:r>
      <w:r>
        <w:tab/>
      </w:r>
      <w:r>
        <w:tab/>
      </w:r>
      <w:r>
        <w:rPr>
          <w:color w:val="0000C0"/>
        </w:rPr>
        <w:t>lock</w:t>
      </w:r>
      <w:r>
        <w:t xml:space="preserve">.unlock(); </w:t>
      </w:r>
      <w:r w:rsidRPr="00A308D7">
        <w:rPr>
          <w:color w:val="FF0000"/>
        </w:rPr>
        <w:t>// Unlocks here</w:t>
      </w:r>
    </w:p>
    <w:p w14:paraId="78AD5368" w14:textId="77777777" w:rsidR="00E57B79" w:rsidRDefault="00E57B79" w:rsidP="00E57B79">
      <w:pPr>
        <w:pStyle w:val="Output"/>
        <w:rPr>
          <w:color w:val="4C483D" w:themeColor="text2"/>
        </w:rPr>
      </w:pPr>
      <w:r>
        <w:tab/>
      </w:r>
      <w:r>
        <w:tab/>
      </w:r>
      <w:r>
        <w:tab/>
        <w:t xml:space="preserve">} </w:t>
      </w:r>
      <w:r>
        <w:rPr>
          <w:bCs/>
          <w:color w:val="7F0055"/>
        </w:rPr>
        <w:t>else</w:t>
      </w:r>
      <w:r>
        <w:t xml:space="preserve"> {</w:t>
      </w:r>
    </w:p>
    <w:p w14:paraId="2C65AA7A" w14:textId="77777777" w:rsidR="00E57B79" w:rsidRDefault="00E57B79" w:rsidP="00E57B79">
      <w:pPr>
        <w:pStyle w:val="Output"/>
        <w:rPr>
          <w:color w:val="4C483D" w:themeColor="text2"/>
        </w:rPr>
      </w:pPr>
      <w:r>
        <w:tab/>
      </w:r>
      <w:r>
        <w:tab/>
      </w:r>
      <w:r>
        <w:tab/>
      </w:r>
      <w:r>
        <w:tab/>
        <w:t>S</w:t>
      </w:r>
      <w:r>
        <w:rPr>
          <w:bCs/>
          <w:i/>
          <w:iCs/>
          <w:color w:val="0000C0"/>
        </w:rPr>
        <w:t>O</w:t>
      </w:r>
      <w:r>
        <w:t>P(Thread.</w:t>
      </w:r>
      <w:r>
        <w:rPr>
          <w:i/>
          <w:iCs/>
        </w:rPr>
        <w:t>currentThread</w:t>
      </w:r>
      <w:r>
        <w:t xml:space="preserve">().getName() + </w:t>
      </w:r>
      <w:r>
        <w:rPr>
          <w:color w:val="2A00FF"/>
        </w:rPr>
        <w:t>" Iam doing Something else"</w:t>
      </w:r>
      <w:r>
        <w:t>);</w:t>
      </w:r>
    </w:p>
    <w:p w14:paraId="5349E129" w14:textId="77777777" w:rsidR="00E57B79" w:rsidRDefault="00E57B79" w:rsidP="00E57B79">
      <w:pPr>
        <w:pStyle w:val="Output"/>
        <w:rPr>
          <w:color w:val="4C483D" w:themeColor="text2"/>
        </w:rPr>
      </w:pPr>
      <w:r>
        <w:tab/>
      </w:r>
      <w:r>
        <w:tab/>
      </w:r>
      <w:r>
        <w:tab/>
        <w:t>}</w:t>
      </w:r>
    </w:p>
    <w:p w14:paraId="544FCFBD" w14:textId="77777777" w:rsidR="00E57B79" w:rsidRDefault="00E57B79" w:rsidP="00E57B79">
      <w:pPr>
        <w:pStyle w:val="Output"/>
        <w:rPr>
          <w:color w:val="4C483D" w:themeColor="text2"/>
        </w:rPr>
      </w:pPr>
    </w:p>
    <w:p w14:paraId="14E16A71" w14:textId="77777777" w:rsidR="00E57B79" w:rsidRDefault="00E57B79" w:rsidP="00E57B79">
      <w:pPr>
        <w:pStyle w:val="Output"/>
        <w:rPr>
          <w:color w:val="4C483D" w:themeColor="text2"/>
        </w:rPr>
      </w:pPr>
      <w:r>
        <w:tab/>
      </w:r>
      <w:r>
        <w:tab/>
        <w:t xml:space="preserve">} </w:t>
      </w:r>
      <w:r>
        <w:rPr>
          <w:bCs/>
          <w:color w:val="7F0055"/>
        </w:rPr>
        <w:t>catch</w:t>
      </w:r>
      <w:r>
        <w:t xml:space="preserve"> (InterruptedException </w:t>
      </w:r>
      <w:r>
        <w:rPr>
          <w:color w:val="6A3E3E"/>
        </w:rPr>
        <w:t>e</w:t>
      </w:r>
      <w:r>
        <w:t>) {</w:t>
      </w:r>
    </w:p>
    <w:p w14:paraId="26BD304B" w14:textId="77777777" w:rsidR="00E57B79" w:rsidRDefault="00E57B79" w:rsidP="00E57B79">
      <w:pPr>
        <w:pStyle w:val="Output"/>
        <w:rPr>
          <w:color w:val="4C483D" w:themeColor="text2"/>
        </w:rPr>
      </w:pPr>
      <w:r>
        <w:tab/>
      </w:r>
      <w:r>
        <w:tab/>
      </w:r>
      <w:r>
        <w:tab/>
      </w:r>
      <w:r>
        <w:rPr>
          <w:color w:val="6A3E3E"/>
        </w:rPr>
        <w:t>e</w:t>
      </w:r>
      <w:r>
        <w:t>.printStackTrace();</w:t>
      </w:r>
    </w:p>
    <w:p w14:paraId="42F26C69" w14:textId="77777777" w:rsidR="00E57B79" w:rsidRDefault="00E57B79" w:rsidP="00E57B79">
      <w:pPr>
        <w:pStyle w:val="Output"/>
        <w:rPr>
          <w:color w:val="4C483D" w:themeColor="text2"/>
        </w:rPr>
      </w:pPr>
      <w:r>
        <w:tab/>
      </w:r>
      <w:r>
        <w:tab/>
        <w:t xml:space="preserve">} </w:t>
      </w:r>
      <w:r>
        <w:rPr>
          <w:bCs/>
          <w:color w:val="7F0055"/>
        </w:rPr>
        <w:t>finally</w:t>
      </w:r>
      <w:r>
        <w:t xml:space="preserve"> {</w:t>
      </w:r>
    </w:p>
    <w:p w14:paraId="6935D6B4" w14:textId="77777777" w:rsidR="00E57B79" w:rsidRDefault="00E57B79" w:rsidP="00E57B79">
      <w:pPr>
        <w:pStyle w:val="Output"/>
        <w:rPr>
          <w:color w:val="4C483D" w:themeColor="text2"/>
        </w:rPr>
      </w:pPr>
      <w:r>
        <w:tab/>
      </w:r>
      <w:r>
        <w:tab/>
      </w:r>
      <w:r>
        <w:tab/>
        <w:t>System.</w:t>
      </w:r>
      <w:r>
        <w:rPr>
          <w:bCs/>
          <w:i/>
          <w:iCs/>
          <w:color w:val="0000C0"/>
        </w:rPr>
        <w:t>out</w:t>
      </w:r>
      <w:r>
        <w:t>.println(</w:t>
      </w:r>
      <w:r>
        <w:rPr>
          <w:color w:val="2A00FF"/>
        </w:rPr>
        <w:t>"Final i : "</w:t>
      </w:r>
      <w:r>
        <w:t>+</w:t>
      </w:r>
      <w:r>
        <w:rPr>
          <w:i/>
          <w:iCs/>
          <w:color w:val="0000C0"/>
        </w:rPr>
        <w:t>i</w:t>
      </w:r>
      <w:r>
        <w:t>);</w:t>
      </w:r>
    </w:p>
    <w:p w14:paraId="517A9A12" w14:textId="77777777" w:rsidR="00E57B79" w:rsidRDefault="00E57B79" w:rsidP="00E57B79">
      <w:pPr>
        <w:pStyle w:val="Output"/>
        <w:rPr>
          <w:color w:val="4C483D" w:themeColor="text2"/>
        </w:rPr>
      </w:pPr>
      <w:r>
        <w:tab/>
      </w:r>
      <w:r>
        <w:tab/>
        <w:t>}</w:t>
      </w:r>
    </w:p>
    <w:p w14:paraId="22C2F24C" w14:textId="1D48EA65" w:rsidR="00E57B79" w:rsidRDefault="00E57B79" w:rsidP="00E57B79">
      <w:pPr>
        <w:pStyle w:val="Output"/>
        <w:rPr>
          <w:color w:val="4C483D" w:themeColor="text2"/>
        </w:rPr>
      </w:pPr>
      <w:r>
        <w:tab/>
        <w:t>}</w:t>
      </w:r>
    </w:p>
    <w:p w14:paraId="5EB89396" w14:textId="32E6C8AB" w:rsidR="00E57B79" w:rsidRDefault="00E57B79" w:rsidP="009C30BF">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6A02B93B" w14:textId="77777777" w:rsidR="00E57B79" w:rsidRDefault="00E57B79" w:rsidP="00E57B79">
      <w:pPr>
        <w:pStyle w:val="Output"/>
        <w:rPr>
          <w:color w:val="4C483D" w:themeColor="text2"/>
        </w:rPr>
      </w:pPr>
      <w:r>
        <w:tab/>
      </w:r>
      <w:r>
        <w:tab/>
        <w:t xml:space="preserve">TryLockDemo </w:t>
      </w:r>
      <w:r>
        <w:rPr>
          <w:color w:val="6A3E3E"/>
        </w:rPr>
        <w:t>ob</w:t>
      </w:r>
      <w:r>
        <w:t xml:space="preserve"> = </w:t>
      </w:r>
      <w:r>
        <w:rPr>
          <w:bCs/>
          <w:color w:val="7F0055"/>
        </w:rPr>
        <w:t>new</w:t>
      </w:r>
      <w:r>
        <w:t xml:space="preserve"> TryLockDemo();</w:t>
      </w:r>
    </w:p>
    <w:p w14:paraId="0589012D" w14:textId="77777777" w:rsidR="00E57B79" w:rsidRDefault="00E57B79" w:rsidP="00E57B79">
      <w:pPr>
        <w:pStyle w:val="Output"/>
        <w:rPr>
          <w:color w:val="4C483D" w:themeColor="text2"/>
        </w:rPr>
      </w:pPr>
    </w:p>
    <w:p w14:paraId="73FECEAC" w14:textId="77777777" w:rsidR="00E57B79" w:rsidRDefault="00E57B79" w:rsidP="00E57B79">
      <w:pPr>
        <w:pStyle w:val="Output"/>
        <w:rPr>
          <w:color w:val="4C483D" w:themeColor="text2"/>
        </w:rPr>
      </w:pPr>
      <w:r>
        <w:tab/>
      </w:r>
      <w:r>
        <w:tab/>
        <w:t xml:space="preserve">Thread </w:t>
      </w:r>
      <w:r>
        <w:rPr>
          <w:color w:val="6A3E3E"/>
        </w:rPr>
        <w:t>t1</w:t>
      </w:r>
      <w:r>
        <w:t xml:space="preserve"> = </w:t>
      </w:r>
      <w:r>
        <w:rPr>
          <w:bCs/>
          <w:color w:val="7F0055"/>
        </w:rPr>
        <w:t>new</w:t>
      </w:r>
      <w:r>
        <w:t xml:space="preserve"> Thread(</w:t>
      </w:r>
      <w:r>
        <w:rPr>
          <w:color w:val="6A3E3E"/>
        </w:rPr>
        <w:t>ob</w:t>
      </w:r>
      <w:r>
        <w:t xml:space="preserve">, </w:t>
      </w:r>
      <w:r>
        <w:rPr>
          <w:color w:val="2A00FF"/>
        </w:rPr>
        <w:t>"One"</w:t>
      </w:r>
      <w:r>
        <w:t>);</w:t>
      </w:r>
    </w:p>
    <w:p w14:paraId="114B8696" w14:textId="77777777" w:rsidR="00E57B79" w:rsidRDefault="00E57B79" w:rsidP="00E57B79">
      <w:pPr>
        <w:pStyle w:val="Output"/>
        <w:rPr>
          <w:color w:val="4C483D" w:themeColor="text2"/>
        </w:rPr>
      </w:pPr>
      <w:r>
        <w:tab/>
      </w:r>
      <w:r>
        <w:tab/>
        <w:t xml:space="preserve">Thread </w:t>
      </w:r>
      <w:r>
        <w:rPr>
          <w:color w:val="6A3E3E"/>
        </w:rPr>
        <w:t>t2</w:t>
      </w:r>
      <w:r>
        <w:t xml:space="preserve"> = </w:t>
      </w:r>
      <w:r>
        <w:rPr>
          <w:bCs/>
          <w:color w:val="7F0055"/>
        </w:rPr>
        <w:t>new</w:t>
      </w:r>
      <w:r>
        <w:t xml:space="preserve"> Thread(</w:t>
      </w:r>
      <w:r>
        <w:rPr>
          <w:color w:val="6A3E3E"/>
        </w:rPr>
        <w:t>ob</w:t>
      </w:r>
      <w:r>
        <w:t xml:space="preserve">, </w:t>
      </w:r>
      <w:r>
        <w:rPr>
          <w:color w:val="2A00FF"/>
        </w:rPr>
        <w:t>"Two"</w:t>
      </w:r>
      <w:r>
        <w:t>);</w:t>
      </w:r>
    </w:p>
    <w:p w14:paraId="1976E3C3" w14:textId="77777777" w:rsidR="00E57B79" w:rsidRDefault="00E57B79" w:rsidP="00E57B79">
      <w:pPr>
        <w:pStyle w:val="Output"/>
        <w:rPr>
          <w:color w:val="4C483D" w:themeColor="text2"/>
        </w:rPr>
      </w:pPr>
      <w:r>
        <w:tab/>
      </w:r>
      <w:r>
        <w:tab/>
        <w:t xml:space="preserve">Thread </w:t>
      </w:r>
      <w:r>
        <w:rPr>
          <w:color w:val="6A3E3E"/>
        </w:rPr>
        <w:t>t3</w:t>
      </w:r>
      <w:r>
        <w:t xml:space="preserve"> = </w:t>
      </w:r>
      <w:r>
        <w:rPr>
          <w:bCs/>
          <w:color w:val="7F0055"/>
        </w:rPr>
        <w:t>new</w:t>
      </w:r>
      <w:r>
        <w:t xml:space="preserve"> Thread(</w:t>
      </w:r>
      <w:r>
        <w:rPr>
          <w:color w:val="6A3E3E"/>
        </w:rPr>
        <w:t>ob</w:t>
      </w:r>
      <w:r>
        <w:t xml:space="preserve">, </w:t>
      </w:r>
      <w:r>
        <w:rPr>
          <w:color w:val="2A00FF"/>
        </w:rPr>
        <w:t>"Three"</w:t>
      </w:r>
      <w:r>
        <w:t>);</w:t>
      </w:r>
    </w:p>
    <w:p w14:paraId="010C7D52" w14:textId="77777777" w:rsidR="00E57B79" w:rsidRDefault="00E57B79" w:rsidP="00E57B79">
      <w:pPr>
        <w:pStyle w:val="Output"/>
        <w:rPr>
          <w:color w:val="4C483D" w:themeColor="text2"/>
        </w:rPr>
      </w:pPr>
    </w:p>
    <w:p w14:paraId="57305F38" w14:textId="77777777" w:rsidR="00E57B79" w:rsidRDefault="00E57B79" w:rsidP="00E57B79">
      <w:pPr>
        <w:pStyle w:val="Output"/>
        <w:rPr>
          <w:color w:val="4C483D" w:themeColor="text2"/>
        </w:rPr>
      </w:pPr>
      <w:r>
        <w:tab/>
      </w:r>
      <w:r>
        <w:tab/>
      </w:r>
      <w:r>
        <w:rPr>
          <w:color w:val="6A3E3E"/>
        </w:rPr>
        <w:t>t1</w:t>
      </w:r>
      <w:r>
        <w:t>.start();</w:t>
      </w:r>
    </w:p>
    <w:p w14:paraId="75C1DC88" w14:textId="77777777" w:rsidR="00E57B79" w:rsidRDefault="00E57B79" w:rsidP="00E57B79">
      <w:pPr>
        <w:pStyle w:val="Output"/>
        <w:rPr>
          <w:color w:val="4C483D" w:themeColor="text2"/>
        </w:rPr>
      </w:pPr>
      <w:r>
        <w:tab/>
      </w:r>
      <w:r>
        <w:tab/>
      </w:r>
      <w:r>
        <w:rPr>
          <w:color w:val="6A3E3E"/>
        </w:rPr>
        <w:t>t2</w:t>
      </w:r>
      <w:r>
        <w:t>.start();</w:t>
      </w:r>
    </w:p>
    <w:p w14:paraId="29363602" w14:textId="77777777" w:rsidR="00E57B79" w:rsidRDefault="00E57B79" w:rsidP="00E57B79">
      <w:pPr>
        <w:pStyle w:val="Output"/>
        <w:rPr>
          <w:color w:val="4C483D" w:themeColor="text2"/>
        </w:rPr>
      </w:pPr>
      <w:r>
        <w:tab/>
      </w:r>
      <w:r>
        <w:tab/>
      </w:r>
      <w:r>
        <w:rPr>
          <w:color w:val="6A3E3E"/>
        </w:rPr>
        <w:t>t3</w:t>
      </w:r>
      <w:r>
        <w:t>.start();</w:t>
      </w:r>
    </w:p>
    <w:p w14:paraId="1FC2B415" w14:textId="77777777" w:rsidR="00E57B79" w:rsidRDefault="00E57B79" w:rsidP="00E57B79">
      <w:pPr>
        <w:pStyle w:val="Output"/>
        <w:rPr>
          <w:color w:val="4C483D" w:themeColor="text2"/>
        </w:rPr>
      </w:pPr>
      <w:r>
        <w:tab/>
        <w:t>}</w:t>
      </w:r>
    </w:p>
    <w:p w14:paraId="0B835CCE" w14:textId="77777777" w:rsidR="00E57B79" w:rsidRDefault="00E57B79" w:rsidP="00E57B79">
      <w:pPr>
        <w:pStyle w:val="Output"/>
      </w:pPr>
      <w:r>
        <w:t>}</w:t>
      </w:r>
    </w:p>
    <w:p w14:paraId="498BEFC6" w14:textId="77777777" w:rsidR="00E57B79" w:rsidRDefault="00E57B79" w:rsidP="00E57B79">
      <w:pPr>
        <w:pStyle w:val="Output"/>
        <w:shd w:val="clear" w:color="auto" w:fill="000000" w:themeFill="text1"/>
        <w:rPr>
          <w:color w:val="4C483D" w:themeColor="text2"/>
        </w:rPr>
      </w:pPr>
      <w:r>
        <w:t>Three Got Lock: incremented, i=1</w:t>
      </w:r>
    </w:p>
    <w:p w14:paraId="187A6DD4" w14:textId="77777777" w:rsidR="00E57B79" w:rsidRDefault="00E57B79" w:rsidP="00E57B79">
      <w:pPr>
        <w:pStyle w:val="Output"/>
        <w:shd w:val="clear" w:color="auto" w:fill="000000" w:themeFill="text1"/>
        <w:rPr>
          <w:color w:val="4C483D" w:themeColor="text2"/>
        </w:rPr>
      </w:pPr>
      <w:r>
        <w:t>Two Iam doing Something else</w:t>
      </w:r>
    </w:p>
    <w:p w14:paraId="2BD40AE6" w14:textId="77777777" w:rsidR="00E57B79" w:rsidRDefault="00E57B79" w:rsidP="00E57B79">
      <w:pPr>
        <w:pStyle w:val="Output"/>
        <w:shd w:val="clear" w:color="auto" w:fill="000000" w:themeFill="text1"/>
        <w:rPr>
          <w:color w:val="4C483D" w:themeColor="text2"/>
        </w:rPr>
      </w:pPr>
      <w:r>
        <w:t>One Iam doing Something else</w:t>
      </w:r>
    </w:p>
    <w:p w14:paraId="00B2EBD5" w14:textId="77777777" w:rsidR="00E57B79" w:rsidRDefault="00E57B79" w:rsidP="00E57B79">
      <w:pPr>
        <w:pStyle w:val="Output"/>
        <w:shd w:val="clear" w:color="auto" w:fill="000000" w:themeFill="text1"/>
      </w:pPr>
      <w:r>
        <w:t>Final i : 1</w:t>
      </w:r>
    </w:p>
    <w:p w14:paraId="6B0DE86C" w14:textId="32425787" w:rsidR="00E57B79" w:rsidRDefault="00E57B79" w:rsidP="00E57B79">
      <w:pPr>
        <w:rPr>
          <w:noProof/>
          <w:lang w:eastAsia="en-US"/>
        </w:rPr>
      </w:pPr>
      <w:r>
        <w:rPr>
          <w:noProof/>
          <w:lang w:eastAsia="en-US"/>
        </w:rPr>
        <w:t xml:space="preserve">Here all thraeds trying to getlock, but </w:t>
      </w:r>
      <w:r w:rsidR="00DF291D" w:rsidRPr="00DF291D">
        <w:rPr>
          <w:rFonts w:ascii="Consolas" w:hAnsi="Consolas"/>
          <w:b/>
          <w:bCs/>
          <w:i/>
          <w:iCs/>
          <w:color w:val="2A00FF"/>
          <w:sz w:val="18"/>
          <w:szCs w:val="18"/>
        </w:rPr>
        <w:t>Three</w:t>
      </w:r>
      <w:r w:rsidR="00DF291D" w:rsidRPr="00DF291D">
        <w:rPr>
          <w:noProof/>
          <w:sz w:val="18"/>
          <w:szCs w:val="18"/>
          <w:lang w:eastAsia="en-US"/>
        </w:rPr>
        <w:t xml:space="preserve"> </w:t>
      </w:r>
      <w:r>
        <w:rPr>
          <w:noProof/>
          <w:lang w:eastAsia="en-US"/>
        </w:rPr>
        <w:t>Thre</w:t>
      </w:r>
      <w:r w:rsidR="0084157B">
        <w:rPr>
          <w:noProof/>
          <w:lang w:eastAsia="en-US"/>
        </w:rPr>
        <w:t>a</w:t>
      </w:r>
      <w:r>
        <w:rPr>
          <w:noProof/>
          <w:lang w:eastAsia="en-US"/>
        </w:rPr>
        <w:t>d got lock, remaining threads wont wait for lock , they are executing else block some kind of alternative job without waiting. So final count is 1.</w:t>
      </w:r>
    </w:p>
    <w:p w14:paraId="5D4BB41D" w14:textId="77777777" w:rsidR="000030A0" w:rsidRDefault="000030A0" w:rsidP="000030A0">
      <w:pPr>
        <w:rPr>
          <w:noProof/>
          <w:lang w:eastAsia="en-US"/>
        </w:rPr>
      </w:pPr>
    </w:p>
    <w:p w14:paraId="0F9A7139" w14:textId="77777777" w:rsidR="00E57B79" w:rsidRDefault="00E57B79" w:rsidP="003C2FCE">
      <w:pPr>
        <w:pStyle w:val="Qsns"/>
        <w:rPr>
          <w:noProof/>
          <w:lang w:eastAsia="en-US"/>
        </w:rPr>
      </w:pPr>
      <w:r>
        <w:rPr>
          <w:noProof/>
          <w:lang w:eastAsia="en-US"/>
        </w:rPr>
        <w:t>HoldCount Example</w:t>
      </w:r>
    </w:p>
    <w:p w14:paraId="60CCA548" w14:textId="77777777" w:rsidR="00E57B79" w:rsidRDefault="00E57B79" w:rsidP="00E57B79">
      <w:pPr>
        <w:pStyle w:val="Output"/>
        <w:rPr>
          <w:color w:val="4C483D" w:themeColor="text2"/>
        </w:rPr>
      </w:pPr>
      <w:r>
        <w:rPr>
          <w:bCs/>
        </w:rPr>
        <w:t>public</w:t>
      </w:r>
      <w:r>
        <w:rPr>
          <w:color w:val="000000"/>
        </w:rPr>
        <w:t xml:space="preserve"> </w:t>
      </w:r>
      <w:r>
        <w:rPr>
          <w:bCs/>
        </w:rPr>
        <w:t>class</w:t>
      </w:r>
      <w:r>
        <w:rPr>
          <w:color w:val="000000"/>
        </w:rPr>
        <w:t xml:space="preserve"> HoldCount </w:t>
      </w:r>
      <w:r>
        <w:rPr>
          <w:bCs/>
        </w:rPr>
        <w:t>extends</w:t>
      </w:r>
      <w:r>
        <w:rPr>
          <w:color w:val="000000"/>
        </w:rPr>
        <w:t xml:space="preserve"> Thread {</w:t>
      </w:r>
    </w:p>
    <w:p w14:paraId="25EDA508" w14:textId="77777777" w:rsidR="00E57B79" w:rsidRDefault="00E57B79" w:rsidP="00E57B79">
      <w:pPr>
        <w:pStyle w:val="Output"/>
        <w:rPr>
          <w:color w:val="4C483D" w:themeColor="text2"/>
        </w:rPr>
      </w:pPr>
      <w:r>
        <w:rPr>
          <w:color w:val="000000"/>
        </w:rPr>
        <w:tab/>
      </w:r>
      <w:r>
        <w:rPr>
          <w:bCs/>
        </w:rPr>
        <w:t>static</w:t>
      </w:r>
      <w:r>
        <w:rPr>
          <w:color w:val="000000"/>
        </w:rPr>
        <w:t xml:space="preserve"> </w:t>
      </w:r>
      <w:r>
        <w:rPr>
          <w:bCs/>
        </w:rPr>
        <w:t>int</w:t>
      </w:r>
      <w:r>
        <w:rPr>
          <w:color w:val="000000"/>
        </w:rPr>
        <w:t xml:space="preserve"> </w:t>
      </w:r>
      <w:r>
        <w:rPr>
          <w:i/>
          <w:iCs/>
          <w:color w:val="0000C0"/>
        </w:rPr>
        <w:t>i</w:t>
      </w:r>
      <w:r>
        <w:rPr>
          <w:color w:val="000000"/>
        </w:rPr>
        <w:t xml:space="preserve"> = 1;</w:t>
      </w:r>
    </w:p>
    <w:p w14:paraId="28E0F0A2" w14:textId="77777777" w:rsidR="00E57B79" w:rsidRDefault="00E57B79" w:rsidP="00E57B79">
      <w:pPr>
        <w:pStyle w:val="Output"/>
        <w:rPr>
          <w:color w:val="4C483D" w:themeColor="text2"/>
        </w:rPr>
      </w:pPr>
    </w:p>
    <w:p w14:paraId="401194D9" w14:textId="7B23801E" w:rsidR="00E57B79" w:rsidRDefault="00E57B79" w:rsidP="009C30BF">
      <w:pPr>
        <w:pStyle w:val="Output"/>
        <w:rPr>
          <w:color w:val="000000"/>
        </w:rPr>
      </w:pPr>
      <w:r>
        <w:rPr>
          <w:color w:val="000000"/>
        </w:rPr>
        <w:tab/>
        <w:t xml:space="preserve">ReentrantLock </w:t>
      </w:r>
      <w:r>
        <w:rPr>
          <w:color w:val="0000C0"/>
        </w:rPr>
        <w:t>lock</w:t>
      </w:r>
      <w:r>
        <w:rPr>
          <w:color w:val="000000"/>
        </w:rPr>
        <w:t xml:space="preserve"> = </w:t>
      </w:r>
      <w:r>
        <w:rPr>
          <w:bCs/>
        </w:rPr>
        <w:t>new</w:t>
      </w:r>
      <w:r>
        <w:rPr>
          <w:color w:val="000000"/>
        </w:rPr>
        <w:t xml:space="preserve"> ReentrantLock();</w:t>
      </w:r>
    </w:p>
    <w:p w14:paraId="1BF6F30A" w14:textId="77777777" w:rsidR="009C30BF" w:rsidRDefault="009C30BF" w:rsidP="009C30BF">
      <w:pPr>
        <w:pStyle w:val="Output"/>
        <w:rPr>
          <w:color w:val="4C483D" w:themeColor="text2"/>
        </w:rPr>
      </w:pPr>
    </w:p>
    <w:p w14:paraId="7D88170E" w14:textId="77777777" w:rsidR="00E57B79" w:rsidRDefault="00E57B79" w:rsidP="00E57B79">
      <w:pPr>
        <w:pStyle w:val="Output"/>
        <w:rPr>
          <w:color w:val="4C483D" w:themeColor="text2"/>
        </w:rPr>
      </w:pPr>
      <w:r>
        <w:rPr>
          <w:color w:val="000000"/>
        </w:rPr>
        <w:tab/>
      </w:r>
      <w:r>
        <w:rPr>
          <w:bCs/>
        </w:rPr>
        <w:t>public</w:t>
      </w:r>
      <w:r>
        <w:rPr>
          <w:color w:val="000000"/>
        </w:rPr>
        <w:t xml:space="preserve"> </w:t>
      </w:r>
      <w:r>
        <w:rPr>
          <w:bCs/>
        </w:rPr>
        <w:t>void</w:t>
      </w:r>
      <w:r>
        <w:rPr>
          <w:color w:val="000000"/>
        </w:rPr>
        <w:t xml:space="preserve"> run() {</w:t>
      </w:r>
    </w:p>
    <w:p w14:paraId="68E96633" w14:textId="77777777" w:rsidR="00E57B79" w:rsidRDefault="00E57B79" w:rsidP="00E57B79">
      <w:pPr>
        <w:pStyle w:val="Output"/>
        <w:rPr>
          <w:color w:val="4C483D" w:themeColor="text2"/>
        </w:rPr>
      </w:pPr>
      <w:r>
        <w:rPr>
          <w:color w:val="000000"/>
        </w:rPr>
        <w:tab/>
      </w:r>
      <w:r>
        <w:rPr>
          <w:color w:val="000000"/>
        </w:rPr>
        <w:tab/>
      </w:r>
      <w:r>
        <w:rPr>
          <w:color w:val="0000C0"/>
        </w:rPr>
        <w:t>lock</w:t>
      </w:r>
      <w:r>
        <w:rPr>
          <w:color w:val="000000"/>
        </w:rPr>
        <w:t>.lock();</w:t>
      </w:r>
    </w:p>
    <w:p w14:paraId="5D02A4F1" w14:textId="77777777" w:rsidR="00E57B79" w:rsidRDefault="00E57B79" w:rsidP="00E57B7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"one"</w:t>
      </w:r>
      <w:r>
        <w:rPr>
          <w:color w:val="000000"/>
        </w:rPr>
        <w:t>);</w:t>
      </w:r>
    </w:p>
    <w:p w14:paraId="497E9967" w14:textId="77777777" w:rsidR="00E57B79" w:rsidRDefault="00E57B79" w:rsidP="00E57B79">
      <w:pPr>
        <w:pStyle w:val="Output"/>
        <w:rPr>
          <w:color w:val="4C483D" w:themeColor="text2"/>
        </w:rPr>
      </w:pPr>
    </w:p>
    <w:p w14:paraId="18CFD4D2" w14:textId="77777777" w:rsidR="00E57B79" w:rsidRDefault="00E57B79" w:rsidP="00E57B79">
      <w:pPr>
        <w:pStyle w:val="Output"/>
        <w:rPr>
          <w:color w:val="4C483D" w:themeColor="text2"/>
        </w:rPr>
      </w:pPr>
      <w:r>
        <w:rPr>
          <w:color w:val="000000"/>
        </w:rPr>
        <w:tab/>
      </w:r>
      <w:r>
        <w:rPr>
          <w:color w:val="000000"/>
        </w:rPr>
        <w:tab/>
      </w:r>
      <w:r>
        <w:rPr>
          <w:color w:val="0000C0"/>
        </w:rPr>
        <w:t>lock</w:t>
      </w:r>
      <w:r>
        <w:rPr>
          <w:color w:val="000000"/>
        </w:rPr>
        <w:t>.lock();</w:t>
      </w:r>
    </w:p>
    <w:p w14:paraId="78242BF1" w14:textId="77777777" w:rsidR="00E57B79" w:rsidRDefault="00E57B79" w:rsidP="00E57B7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"Two"</w:t>
      </w:r>
      <w:r>
        <w:rPr>
          <w:color w:val="000000"/>
        </w:rPr>
        <w:t>);</w:t>
      </w:r>
    </w:p>
    <w:p w14:paraId="1EB6AA79" w14:textId="77777777" w:rsidR="00E57B79" w:rsidRDefault="00E57B79" w:rsidP="00E57B79">
      <w:pPr>
        <w:pStyle w:val="Output"/>
        <w:rPr>
          <w:color w:val="4C483D" w:themeColor="text2"/>
        </w:rPr>
      </w:pPr>
    </w:p>
    <w:p w14:paraId="60B6A96A" w14:textId="77777777" w:rsidR="00E57B79" w:rsidRDefault="00E57B79" w:rsidP="00E57B7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"HOLD Count : "</w:t>
      </w:r>
      <w:r>
        <w:rPr>
          <w:color w:val="000000"/>
        </w:rPr>
        <w:t xml:space="preserve"> + </w:t>
      </w:r>
      <w:r>
        <w:rPr>
          <w:color w:val="0000C0"/>
        </w:rPr>
        <w:t>lock</w:t>
      </w:r>
      <w:r>
        <w:rPr>
          <w:color w:val="000000"/>
        </w:rPr>
        <w:t>.getHoldCount());</w:t>
      </w:r>
    </w:p>
    <w:p w14:paraId="5A8E2FF5" w14:textId="77777777" w:rsidR="00E57B79" w:rsidRDefault="00E57B79" w:rsidP="00E57B79">
      <w:pPr>
        <w:pStyle w:val="Output"/>
        <w:rPr>
          <w:color w:val="4C483D" w:themeColor="text2"/>
        </w:rPr>
      </w:pPr>
      <w:r>
        <w:rPr>
          <w:color w:val="000000"/>
        </w:rPr>
        <w:tab/>
      </w:r>
      <w:r>
        <w:rPr>
          <w:color w:val="000000"/>
        </w:rPr>
        <w:tab/>
      </w:r>
      <w:r>
        <w:rPr>
          <w:color w:val="0000C0"/>
        </w:rPr>
        <w:t>lock</w:t>
      </w:r>
      <w:r>
        <w:rPr>
          <w:color w:val="000000"/>
        </w:rPr>
        <w:t>.unlock();</w:t>
      </w:r>
    </w:p>
    <w:p w14:paraId="1BD2ABCA" w14:textId="77777777" w:rsidR="00E57B79" w:rsidRDefault="00E57B79" w:rsidP="00E57B79">
      <w:pPr>
        <w:pStyle w:val="Output"/>
        <w:rPr>
          <w:color w:val="4C483D" w:themeColor="text2"/>
        </w:rPr>
      </w:pPr>
    </w:p>
    <w:p w14:paraId="7C15196E" w14:textId="77777777" w:rsidR="00E57B79" w:rsidRDefault="00E57B79" w:rsidP="00E57B7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"isHeldByCurrentThread : "</w:t>
      </w:r>
      <w:r>
        <w:rPr>
          <w:color w:val="000000"/>
        </w:rPr>
        <w:t xml:space="preserve"> + </w:t>
      </w:r>
      <w:r>
        <w:rPr>
          <w:color w:val="0000C0"/>
        </w:rPr>
        <w:t>lock</w:t>
      </w:r>
      <w:r>
        <w:rPr>
          <w:color w:val="000000"/>
        </w:rPr>
        <w:t>.isHeldByCurrentThread());</w:t>
      </w:r>
    </w:p>
    <w:p w14:paraId="507D81E1" w14:textId="77777777" w:rsidR="00E57B79" w:rsidRDefault="00E57B79" w:rsidP="00E57B79">
      <w:pPr>
        <w:pStyle w:val="Output"/>
        <w:rPr>
          <w:color w:val="4C483D" w:themeColor="text2"/>
        </w:rPr>
      </w:pPr>
    </w:p>
    <w:p w14:paraId="79EC6462" w14:textId="77777777" w:rsidR="00E57B79" w:rsidRDefault="00E57B79" w:rsidP="00E57B7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"HOLD Count : "</w:t>
      </w:r>
      <w:r>
        <w:rPr>
          <w:color w:val="000000"/>
        </w:rPr>
        <w:t xml:space="preserve"> + </w:t>
      </w:r>
      <w:r>
        <w:rPr>
          <w:color w:val="0000C0"/>
        </w:rPr>
        <w:t>lock</w:t>
      </w:r>
      <w:r>
        <w:rPr>
          <w:color w:val="000000"/>
        </w:rPr>
        <w:t>.getHoldCount());</w:t>
      </w:r>
    </w:p>
    <w:p w14:paraId="7CD40706" w14:textId="77777777" w:rsidR="00E57B79" w:rsidRDefault="00E57B79" w:rsidP="00E57B79">
      <w:pPr>
        <w:pStyle w:val="Output"/>
        <w:rPr>
          <w:color w:val="4C483D" w:themeColor="text2"/>
        </w:rPr>
      </w:pPr>
      <w:r>
        <w:rPr>
          <w:color w:val="000000"/>
        </w:rPr>
        <w:tab/>
      </w:r>
      <w:r>
        <w:rPr>
          <w:color w:val="000000"/>
        </w:rPr>
        <w:tab/>
      </w:r>
      <w:r>
        <w:rPr>
          <w:color w:val="0000C0"/>
        </w:rPr>
        <w:t>lock</w:t>
      </w:r>
      <w:r>
        <w:rPr>
          <w:color w:val="000000"/>
        </w:rPr>
        <w:t>.unlock();</w:t>
      </w:r>
    </w:p>
    <w:p w14:paraId="6D1E6218" w14:textId="77777777" w:rsidR="00E57B79" w:rsidRDefault="00E57B79" w:rsidP="00E57B79">
      <w:pPr>
        <w:pStyle w:val="Output"/>
        <w:rPr>
          <w:color w:val="4C483D" w:themeColor="text2"/>
        </w:rPr>
      </w:pPr>
    </w:p>
    <w:p w14:paraId="1E756B12" w14:textId="1154F6AB" w:rsidR="00E57B79" w:rsidRDefault="00E57B79" w:rsidP="00E57B79">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"HOLD Count : "</w:t>
      </w:r>
      <w:r>
        <w:rPr>
          <w:color w:val="000000"/>
        </w:rPr>
        <w:t xml:space="preserve"> + </w:t>
      </w:r>
      <w:r>
        <w:rPr>
          <w:color w:val="0000C0"/>
        </w:rPr>
        <w:t>lock</w:t>
      </w:r>
      <w:r>
        <w:rPr>
          <w:color w:val="000000"/>
        </w:rPr>
        <w:t>.getHoldCount());</w:t>
      </w:r>
    </w:p>
    <w:p w14:paraId="2C746887" w14:textId="06115F24" w:rsidR="00E57B79" w:rsidRDefault="00E57B79" w:rsidP="00E57B79">
      <w:pPr>
        <w:pStyle w:val="Output"/>
        <w:rPr>
          <w:color w:val="000000"/>
        </w:rPr>
      </w:pPr>
      <w:r>
        <w:rPr>
          <w:color w:val="000000"/>
        </w:rPr>
        <w:tab/>
        <w:t>}</w:t>
      </w:r>
    </w:p>
    <w:p w14:paraId="08DABB65" w14:textId="77777777" w:rsidR="00E57B79" w:rsidRDefault="00E57B79" w:rsidP="00E57B79">
      <w:pPr>
        <w:pStyle w:val="Output"/>
        <w:rPr>
          <w:color w:val="4C483D" w:themeColor="text2"/>
        </w:rPr>
      </w:pPr>
      <w:r>
        <w:rPr>
          <w:color w:val="000000"/>
        </w:rPr>
        <w:lastRenderedPageBreak/>
        <w:tab/>
      </w:r>
      <w:r>
        <w:rPr>
          <w:bCs/>
        </w:rPr>
        <w:t>public</w:t>
      </w:r>
      <w:r>
        <w:rPr>
          <w:color w:val="000000"/>
        </w:rPr>
        <w:t xml:space="preserve"> </w:t>
      </w:r>
      <w:r>
        <w:rPr>
          <w:bCs/>
        </w:rPr>
        <w:t>static</w:t>
      </w:r>
      <w:r>
        <w:rPr>
          <w:color w:val="000000"/>
        </w:rPr>
        <w:t xml:space="preserve"> </w:t>
      </w:r>
      <w:r>
        <w:rPr>
          <w:bCs/>
        </w:rPr>
        <w:t>void</w:t>
      </w:r>
      <w:r>
        <w:rPr>
          <w:color w:val="000000"/>
        </w:rPr>
        <w:t xml:space="preserve"> main(String[] </w:t>
      </w:r>
      <w:r>
        <w:rPr>
          <w:color w:val="6A3E3E"/>
        </w:rPr>
        <w:t>args</w:t>
      </w:r>
      <w:r>
        <w:rPr>
          <w:color w:val="000000"/>
        </w:rPr>
        <w:t>) {</w:t>
      </w:r>
    </w:p>
    <w:p w14:paraId="4A53B595" w14:textId="77777777" w:rsidR="00E57B79" w:rsidRDefault="00E57B79" w:rsidP="00E57B79">
      <w:pPr>
        <w:pStyle w:val="Output"/>
        <w:rPr>
          <w:color w:val="4C483D" w:themeColor="text2"/>
        </w:rPr>
      </w:pPr>
      <w:r>
        <w:rPr>
          <w:color w:val="000000"/>
        </w:rPr>
        <w:tab/>
      </w:r>
      <w:r>
        <w:rPr>
          <w:color w:val="000000"/>
        </w:rPr>
        <w:tab/>
        <w:t xml:space="preserve">HoldCount </w:t>
      </w:r>
      <w:r>
        <w:rPr>
          <w:color w:val="6A3E3E"/>
        </w:rPr>
        <w:t>t</w:t>
      </w:r>
      <w:r>
        <w:rPr>
          <w:color w:val="000000"/>
        </w:rPr>
        <w:t xml:space="preserve"> = </w:t>
      </w:r>
      <w:r>
        <w:rPr>
          <w:bCs/>
        </w:rPr>
        <w:t>new</w:t>
      </w:r>
      <w:r>
        <w:rPr>
          <w:color w:val="000000"/>
        </w:rPr>
        <w:t xml:space="preserve"> HoldCount();</w:t>
      </w:r>
    </w:p>
    <w:p w14:paraId="0869EF32" w14:textId="77777777" w:rsidR="00E57B79" w:rsidRDefault="00E57B79" w:rsidP="00E57B79">
      <w:pPr>
        <w:pStyle w:val="Output"/>
        <w:rPr>
          <w:color w:val="4C483D" w:themeColor="text2"/>
        </w:rPr>
      </w:pPr>
      <w:r>
        <w:rPr>
          <w:color w:val="000000"/>
        </w:rPr>
        <w:tab/>
      </w:r>
      <w:r>
        <w:rPr>
          <w:color w:val="000000"/>
        </w:rPr>
        <w:tab/>
      </w:r>
      <w:r>
        <w:rPr>
          <w:color w:val="6A3E3E"/>
        </w:rPr>
        <w:t>t</w:t>
      </w:r>
      <w:r>
        <w:rPr>
          <w:color w:val="000000"/>
        </w:rPr>
        <w:t>.setName(</w:t>
      </w:r>
      <w:r>
        <w:rPr>
          <w:color w:val="2A00FF"/>
        </w:rPr>
        <w:t>"BIG-THREAD"</w:t>
      </w:r>
      <w:r>
        <w:rPr>
          <w:color w:val="000000"/>
        </w:rPr>
        <w:t>);</w:t>
      </w:r>
    </w:p>
    <w:p w14:paraId="630A1160" w14:textId="77777777" w:rsidR="00E57B79" w:rsidRDefault="00E57B79" w:rsidP="00E57B79">
      <w:pPr>
        <w:pStyle w:val="Output"/>
        <w:rPr>
          <w:color w:val="4C483D" w:themeColor="text2"/>
        </w:rPr>
      </w:pPr>
      <w:r>
        <w:rPr>
          <w:color w:val="000000"/>
        </w:rPr>
        <w:tab/>
      </w:r>
      <w:r>
        <w:rPr>
          <w:color w:val="000000"/>
        </w:rPr>
        <w:tab/>
      </w:r>
      <w:r>
        <w:rPr>
          <w:color w:val="6A3E3E"/>
        </w:rPr>
        <w:t>t</w:t>
      </w:r>
      <w:r>
        <w:rPr>
          <w:color w:val="000000"/>
        </w:rPr>
        <w:t>.start();</w:t>
      </w:r>
    </w:p>
    <w:p w14:paraId="633D970D" w14:textId="16C21333" w:rsidR="00E57B79" w:rsidRDefault="00E57B79" w:rsidP="00E57B79">
      <w:pPr>
        <w:pStyle w:val="Output"/>
        <w:rPr>
          <w:color w:val="4C483D" w:themeColor="text2"/>
        </w:rPr>
      </w:pPr>
      <w:r>
        <w:rPr>
          <w:color w:val="000000"/>
        </w:rPr>
        <w:tab/>
        <w:t>}</w:t>
      </w:r>
    </w:p>
    <w:p w14:paraId="4CD8B546" w14:textId="77777777" w:rsidR="00E57B79" w:rsidRDefault="00E57B79" w:rsidP="00E57B79">
      <w:pPr>
        <w:pStyle w:val="Output"/>
        <w:rPr>
          <w:color w:val="000000"/>
        </w:rPr>
      </w:pPr>
      <w:r>
        <w:rPr>
          <w:color w:val="000000"/>
        </w:rPr>
        <w:t>}</w:t>
      </w:r>
    </w:p>
    <w:p w14:paraId="30AF1952" w14:textId="77777777" w:rsidR="00E57B79" w:rsidRDefault="00E57B79" w:rsidP="00E57B79">
      <w:pPr>
        <w:pStyle w:val="Output"/>
        <w:shd w:val="clear" w:color="auto" w:fill="000000" w:themeFill="text1"/>
        <w:rPr>
          <w:color w:val="4C483D" w:themeColor="text2"/>
        </w:rPr>
      </w:pPr>
      <w:r>
        <w:t>one</w:t>
      </w:r>
    </w:p>
    <w:p w14:paraId="486B1EED" w14:textId="77777777" w:rsidR="00E57B79" w:rsidRDefault="00E57B79" w:rsidP="00E57B79">
      <w:pPr>
        <w:pStyle w:val="Output"/>
        <w:shd w:val="clear" w:color="auto" w:fill="000000" w:themeFill="text1"/>
        <w:rPr>
          <w:color w:val="4C483D" w:themeColor="text2"/>
        </w:rPr>
      </w:pPr>
      <w:r>
        <w:t>Two</w:t>
      </w:r>
    </w:p>
    <w:p w14:paraId="508E5685" w14:textId="77777777" w:rsidR="00E57B79" w:rsidRDefault="00E57B79" w:rsidP="00E57B79">
      <w:pPr>
        <w:pStyle w:val="Output"/>
        <w:shd w:val="clear" w:color="auto" w:fill="000000" w:themeFill="text1"/>
        <w:rPr>
          <w:color w:val="4C483D" w:themeColor="text2"/>
        </w:rPr>
      </w:pPr>
      <w:r>
        <w:t>HOLD Count : 2</w:t>
      </w:r>
    </w:p>
    <w:p w14:paraId="7F99FFC8" w14:textId="77777777" w:rsidR="00E57B79" w:rsidRDefault="00E57B79" w:rsidP="00E57B79">
      <w:pPr>
        <w:pStyle w:val="Output"/>
        <w:shd w:val="clear" w:color="auto" w:fill="000000" w:themeFill="text1"/>
        <w:rPr>
          <w:color w:val="4C483D" w:themeColor="text2"/>
        </w:rPr>
      </w:pPr>
      <w:r>
        <w:t>isHeldByCurrentThread : true</w:t>
      </w:r>
    </w:p>
    <w:p w14:paraId="51F6A932" w14:textId="77777777" w:rsidR="00E57B79" w:rsidRDefault="00E57B79" w:rsidP="00E57B79">
      <w:pPr>
        <w:pStyle w:val="Output"/>
        <w:shd w:val="clear" w:color="auto" w:fill="000000" w:themeFill="text1"/>
        <w:rPr>
          <w:color w:val="4C483D" w:themeColor="text2"/>
        </w:rPr>
      </w:pPr>
      <w:r>
        <w:t>HOLD Count : 1</w:t>
      </w:r>
    </w:p>
    <w:p w14:paraId="7EC5C1A5" w14:textId="77777777" w:rsidR="00E57B79" w:rsidRDefault="00E57B79" w:rsidP="00E57B79">
      <w:pPr>
        <w:pStyle w:val="Output"/>
        <w:shd w:val="clear" w:color="auto" w:fill="000000" w:themeFill="text1"/>
        <w:rPr>
          <w:noProof/>
          <w:lang w:eastAsia="en-US"/>
        </w:rPr>
      </w:pPr>
      <w:r>
        <w:t>HOLD Count : 0</w:t>
      </w:r>
    </w:p>
    <w:p w14:paraId="03A2D905" w14:textId="77777777" w:rsidR="00E57B79" w:rsidRDefault="00E57B79" w:rsidP="00E57B79">
      <w:pPr>
        <w:rPr>
          <w:noProof/>
          <w:lang w:eastAsia="en-US"/>
        </w:rPr>
      </w:pPr>
    </w:p>
    <w:p w14:paraId="196C54E2" w14:textId="77777777" w:rsidR="00E57B79" w:rsidRDefault="00E57B79" w:rsidP="00E57B79"/>
    <w:p w14:paraId="6C012130" w14:textId="77777777" w:rsidR="00E57B79" w:rsidRDefault="00E57B79" w:rsidP="00E57B79">
      <w:pPr>
        <w:pStyle w:val="Howitworks"/>
      </w:pPr>
      <w:r>
        <w:t>Synchronization VS Locks</w:t>
      </w:r>
    </w:p>
    <w:p w14:paraId="02632C65" w14:textId="2BEF376A" w:rsidR="00E57B79" w:rsidRDefault="00E57B79" w:rsidP="002A7B43">
      <w:r w:rsidRPr="002D2AB3">
        <w:t xml:space="preserve">There are few differences between the use of </w:t>
      </w:r>
      <w:r w:rsidR="006E2900" w:rsidRPr="006E2900">
        <w:rPr>
          <w:b/>
          <w:bCs/>
        </w:rPr>
        <w:t>S</w:t>
      </w:r>
      <w:r w:rsidRPr="006E2900">
        <w:rPr>
          <w:b/>
          <w:bCs/>
        </w:rPr>
        <w:t>ynchronized block </w:t>
      </w:r>
      <w:r w:rsidRPr="002D2AB3">
        <w:t>and using </w:t>
      </w:r>
      <w:r w:rsidRPr="006E2900">
        <w:rPr>
          <w:b/>
          <w:bCs/>
        </w:rPr>
        <w:t>Lock API’s</w:t>
      </w:r>
      <w:r>
        <w:t xml:space="preserve"> </w:t>
      </w:r>
    </w:p>
    <w:p w14:paraId="31AADF35" w14:textId="77777777" w:rsidR="00E57B79" w:rsidRPr="002D2AB3" w:rsidRDefault="00E57B79" w:rsidP="00E57B79"/>
    <w:p w14:paraId="0341B6CC" w14:textId="425AB985" w:rsidR="00E57B79" w:rsidRDefault="00E57B79" w:rsidP="006F728B">
      <w:pPr>
        <w:pStyle w:val="ListParagraph"/>
        <w:numPr>
          <w:ilvl w:val="0"/>
          <w:numId w:val="87"/>
        </w:numPr>
      </w:pPr>
      <w:r w:rsidRPr="00B16A6C">
        <w:rPr>
          <w:b/>
          <w:bCs/>
          <w:color w:val="0000FF"/>
        </w:rPr>
        <w:t>A </w:t>
      </w:r>
      <w:r w:rsidRPr="00B16A6C">
        <w:rPr>
          <w:b/>
          <w:bCs/>
          <w:i/>
          <w:iCs/>
          <w:color w:val="0000FF"/>
        </w:rPr>
        <w:t>synchronized</w:t>
      </w:r>
      <w:r w:rsidRPr="00B16A6C">
        <w:rPr>
          <w:b/>
          <w:bCs/>
          <w:color w:val="0000FF"/>
        </w:rPr>
        <w:t> </w:t>
      </w:r>
      <w:r w:rsidRPr="00B16A6C">
        <w:rPr>
          <w:b/>
          <w:bCs/>
          <w:i/>
          <w:iCs/>
          <w:color w:val="0000FF"/>
        </w:rPr>
        <w:t>block</w:t>
      </w:r>
      <w:r w:rsidRPr="00B16A6C">
        <w:rPr>
          <w:b/>
          <w:bCs/>
          <w:color w:val="0000FF"/>
        </w:rPr>
        <w:t xml:space="preserve"> is fully contained within a method </w:t>
      </w:r>
      <w:r w:rsidRPr="00307140">
        <w:rPr>
          <w:b/>
          <w:bCs/>
        </w:rPr>
        <w:t>– </w:t>
      </w:r>
      <w:r w:rsidRPr="002D2AB3">
        <w:t>we can have </w:t>
      </w:r>
      <w:r w:rsidRPr="00307140">
        <w:rPr>
          <w:i/>
          <w:iCs/>
        </w:rPr>
        <w:t>Lock</w:t>
      </w:r>
      <w:r w:rsidRPr="002D2AB3">
        <w:t> </w:t>
      </w:r>
      <w:r w:rsidR="006E2900" w:rsidRPr="002D2AB3">
        <w:t xml:space="preserve">API’s </w:t>
      </w:r>
      <w:r w:rsidR="006E2900" w:rsidRPr="006E2900">
        <w:rPr>
          <w:b/>
          <w:bCs/>
        </w:rPr>
        <w:t>lock</w:t>
      </w:r>
      <w:r w:rsidRPr="006E2900">
        <w:rPr>
          <w:b/>
          <w:bCs/>
        </w:rPr>
        <w:t>()</w:t>
      </w:r>
      <w:r w:rsidRPr="007B5811">
        <w:t xml:space="preserve"> and </w:t>
      </w:r>
      <w:r w:rsidRPr="00307140">
        <w:rPr>
          <w:b/>
        </w:rPr>
        <w:t>unlock()</w:t>
      </w:r>
      <w:r w:rsidRPr="007B5811">
        <w:t xml:space="preserve"> operation in separate methods</w:t>
      </w:r>
      <w:r>
        <w:t>.</w:t>
      </w:r>
    </w:p>
    <w:p w14:paraId="0B0E5F9E" w14:textId="77777777" w:rsidR="00E57B79" w:rsidRPr="00AA5950" w:rsidRDefault="00E57B79" w:rsidP="00E57B79">
      <w:pPr>
        <w:pStyle w:val="Output"/>
        <w:ind w:left="720"/>
        <w:rPr>
          <w:color w:val="4C483D" w:themeColor="text2"/>
        </w:rPr>
      </w:pPr>
      <w:r w:rsidRPr="00AA5950">
        <w:rPr>
          <w:bCs/>
          <w:color w:val="7F0055"/>
        </w:rPr>
        <w:t>public</w:t>
      </w:r>
      <w:r w:rsidRPr="00AA5950">
        <w:t xml:space="preserve"> </w:t>
      </w:r>
      <w:r w:rsidRPr="00AA5950">
        <w:rPr>
          <w:bCs/>
          <w:color w:val="7F0055"/>
        </w:rPr>
        <w:t>class</w:t>
      </w:r>
      <w:r w:rsidRPr="00AA5950">
        <w:t xml:space="preserve"> ThreadDemo </w:t>
      </w:r>
      <w:r w:rsidRPr="00AA5950">
        <w:rPr>
          <w:bCs/>
          <w:color w:val="7F0055"/>
        </w:rPr>
        <w:t>extends</w:t>
      </w:r>
      <w:r w:rsidRPr="00AA5950">
        <w:t xml:space="preserve"> Thread {</w:t>
      </w:r>
    </w:p>
    <w:p w14:paraId="4176EA05" w14:textId="77777777" w:rsidR="00E57B79" w:rsidRPr="00AA5950" w:rsidRDefault="00E57B79" w:rsidP="00E57B79">
      <w:pPr>
        <w:pStyle w:val="Output"/>
        <w:ind w:left="720"/>
        <w:rPr>
          <w:color w:val="4C483D" w:themeColor="text2"/>
        </w:rPr>
      </w:pPr>
    </w:p>
    <w:p w14:paraId="09FCA670" w14:textId="77777777" w:rsidR="00E57B79" w:rsidRPr="00AA5950" w:rsidRDefault="00E57B79" w:rsidP="00E57B79">
      <w:pPr>
        <w:pStyle w:val="Output"/>
        <w:ind w:left="720"/>
        <w:rPr>
          <w:color w:val="4C483D" w:themeColor="text2"/>
        </w:rPr>
      </w:pPr>
      <w:r w:rsidRPr="00AA5950">
        <w:tab/>
        <w:t xml:space="preserve">Lock </w:t>
      </w:r>
      <w:r w:rsidRPr="00AA5950">
        <w:rPr>
          <w:color w:val="0000C0"/>
        </w:rPr>
        <w:t>lock</w:t>
      </w:r>
      <w:r w:rsidRPr="00AA5950">
        <w:t xml:space="preserve"> = </w:t>
      </w:r>
      <w:r w:rsidRPr="00AA5950">
        <w:rPr>
          <w:bCs/>
          <w:color w:val="7F0055"/>
        </w:rPr>
        <w:t>new</w:t>
      </w:r>
      <w:r w:rsidRPr="00AA5950">
        <w:t xml:space="preserve"> ReentrantLock();</w:t>
      </w:r>
    </w:p>
    <w:p w14:paraId="3C89DF12" w14:textId="77777777" w:rsidR="00E57B79" w:rsidRPr="00AA5950" w:rsidRDefault="00E57B79" w:rsidP="00E57B79">
      <w:pPr>
        <w:pStyle w:val="Output"/>
        <w:ind w:left="720"/>
        <w:rPr>
          <w:color w:val="4C483D" w:themeColor="text2"/>
        </w:rPr>
      </w:pPr>
      <w:r w:rsidRPr="00AA5950">
        <w:tab/>
      </w:r>
      <w:r w:rsidRPr="00AA5950">
        <w:rPr>
          <w:bCs/>
          <w:color w:val="7F0055"/>
        </w:rPr>
        <w:t>public</w:t>
      </w:r>
      <w:r w:rsidRPr="00AA5950">
        <w:t xml:space="preserve"> </w:t>
      </w:r>
      <w:r w:rsidRPr="00AA5950">
        <w:rPr>
          <w:bCs/>
          <w:color w:val="7F0055"/>
        </w:rPr>
        <w:t>int</w:t>
      </w:r>
      <w:r w:rsidRPr="00AA5950">
        <w:t xml:space="preserve"> sum(</w:t>
      </w:r>
      <w:r w:rsidRPr="00AA5950">
        <w:rPr>
          <w:bCs/>
          <w:color w:val="7F0055"/>
        </w:rPr>
        <w:t>int</w:t>
      </w:r>
      <w:r w:rsidRPr="00AA5950">
        <w:t xml:space="preserve"> </w:t>
      </w:r>
      <w:r w:rsidRPr="00AA5950">
        <w:rPr>
          <w:color w:val="6A3E3E"/>
        </w:rPr>
        <w:t>a</w:t>
      </w:r>
      <w:r w:rsidRPr="00AA5950">
        <w:t xml:space="preserve">, </w:t>
      </w:r>
      <w:r w:rsidRPr="00AA5950">
        <w:rPr>
          <w:bCs/>
          <w:color w:val="7F0055"/>
        </w:rPr>
        <w:t>int</w:t>
      </w:r>
      <w:r w:rsidRPr="00AA5950">
        <w:t xml:space="preserve"> </w:t>
      </w:r>
      <w:r w:rsidRPr="00AA5950">
        <w:rPr>
          <w:color w:val="6A3E3E"/>
        </w:rPr>
        <w:t>b</w:t>
      </w:r>
      <w:r w:rsidRPr="00AA5950">
        <w:t>) {</w:t>
      </w:r>
    </w:p>
    <w:p w14:paraId="103F7ADA" w14:textId="77777777" w:rsidR="00E57B79" w:rsidRPr="00AA5950" w:rsidRDefault="00E57B79" w:rsidP="00E57B79">
      <w:pPr>
        <w:pStyle w:val="Output"/>
        <w:ind w:left="720"/>
        <w:rPr>
          <w:color w:val="4C483D" w:themeColor="text2"/>
        </w:rPr>
      </w:pPr>
      <w:r w:rsidRPr="00AA5950">
        <w:tab/>
      </w:r>
      <w:r w:rsidRPr="00AA5950">
        <w:tab/>
      </w:r>
      <w:r w:rsidRPr="00AA5950">
        <w:rPr>
          <w:color w:val="3F7F5F"/>
        </w:rPr>
        <w:t>//Locking in one method</w:t>
      </w:r>
    </w:p>
    <w:p w14:paraId="6E58B158" w14:textId="77777777" w:rsidR="00E57B79" w:rsidRPr="00EB7558" w:rsidRDefault="00E57B79" w:rsidP="00E57B79">
      <w:pPr>
        <w:pStyle w:val="Output"/>
        <w:ind w:left="720"/>
        <w:rPr>
          <w:color w:val="4C483D" w:themeColor="text2"/>
          <w:sz w:val="20"/>
        </w:rPr>
      </w:pPr>
      <w:r w:rsidRPr="00AA5950">
        <w:tab/>
      </w:r>
      <w:r w:rsidRPr="00AA5950">
        <w:tab/>
      </w:r>
      <w:r w:rsidRPr="00EB7558">
        <w:rPr>
          <w:color w:val="0000C0"/>
          <w:sz w:val="20"/>
          <w:highlight w:val="yellow"/>
        </w:rPr>
        <w:t>lock</w:t>
      </w:r>
      <w:r w:rsidRPr="00EB7558">
        <w:rPr>
          <w:sz w:val="20"/>
          <w:highlight w:val="yellow"/>
        </w:rPr>
        <w:t>.lock();</w:t>
      </w:r>
    </w:p>
    <w:p w14:paraId="5B9866FE" w14:textId="77777777" w:rsidR="00E57B79" w:rsidRPr="00AA5950" w:rsidRDefault="00E57B79" w:rsidP="00E57B79">
      <w:pPr>
        <w:pStyle w:val="Output"/>
        <w:ind w:left="720"/>
        <w:rPr>
          <w:color w:val="4C483D" w:themeColor="text2"/>
        </w:rPr>
      </w:pPr>
      <w:r w:rsidRPr="00AA5950">
        <w:tab/>
      </w:r>
      <w:r w:rsidRPr="00AA5950">
        <w:tab/>
      </w:r>
      <w:r w:rsidRPr="00AA5950">
        <w:rPr>
          <w:color w:val="6A3E3E"/>
        </w:rPr>
        <w:t>a</w:t>
      </w:r>
      <w:r w:rsidRPr="00AA5950">
        <w:t xml:space="preserve"> = 10;</w:t>
      </w:r>
    </w:p>
    <w:p w14:paraId="00B3F904" w14:textId="77777777" w:rsidR="00E57B79" w:rsidRPr="00AA5950" w:rsidRDefault="00E57B79" w:rsidP="00E57B79">
      <w:pPr>
        <w:pStyle w:val="Output"/>
        <w:ind w:left="720"/>
        <w:rPr>
          <w:color w:val="4C483D" w:themeColor="text2"/>
        </w:rPr>
      </w:pPr>
      <w:r w:rsidRPr="00AA5950">
        <w:tab/>
      </w:r>
      <w:r w:rsidRPr="00AA5950">
        <w:tab/>
      </w:r>
      <w:r w:rsidRPr="00AA5950">
        <w:rPr>
          <w:color w:val="6A3E3E"/>
        </w:rPr>
        <w:t>b</w:t>
      </w:r>
      <w:r w:rsidRPr="00AA5950">
        <w:t xml:space="preserve"> = 20;</w:t>
      </w:r>
    </w:p>
    <w:p w14:paraId="1364C0A8" w14:textId="77777777" w:rsidR="00E57B79" w:rsidRPr="00AA5950" w:rsidRDefault="00E57B79" w:rsidP="00E57B79">
      <w:pPr>
        <w:pStyle w:val="Output"/>
        <w:ind w:left="720"/>
        <w:rPr>
          <w:color w:val="4C483D" w:themeColor="text2"/>
        </w:rPr>
      </w:pPr>
      <w:r w:rsidRPr="00AA5950">
        <w:tab/>
      </w:r>
      <w:r w:rsidRPr="00AA5950">
        <w:tab/>
      </w:r>
      <w:r w:rsidRPr="00AA5950">
        <w:rPr>
          <w:bCs/>
          <w:color w:val="7F0055"/>
        </w:rPr>
        <w:t>return</w:t>
      </w:r>
      <w:r w:rsidRPr="00AA5950">
        <w:t xml:space="preserve"> </w:t>
      </w:r>
      <w:r w:rsidRPr="00AA5950">
        <w:rPr>
          <w:color w:val="6A3E3E"/>
        </w:rPr>
        <w:t>a</w:t>
      </w:r>
      <w:r w:rsidRPr="00AA5950">
        <w:t xml:space="preserve"> + </w:t>
      </w:r>
      <w:r w:rsidRPr="00AA5950">
        <w:rPr>
          <w:color w:val="6A3E3E"/>
        </w:rPr>
        <w:t>b</w:t>
      </w:r>
      <w:r w:rsidRPr="00AA5950">
        <w:t>;</w:t>
      </w:r>
    </w:p>
    <w:p w14:paraId="1B3FBB56" w14:textId="77777777" w:rsidR="00E57B79" w:rsidRPr="00AA5950" w:rsidRDefault="00E57B79" w:rsidP="00E57B79">
      <w:pPr>
        <w:pStyle w:val="Output"/>
        <w:ind w:left="720"/>
        <w:rPr>
          <w:color w:val="4C483D" w:themeColor="text2"/>
        </w:rPr>
      </w:pPr>
      <w:r w:rsidRPr="00AA5950">
        <w:tab/>
        <w:t>}</w:t>
      </w:r>
    </w:p>
    <w:p w14:paraId="77028A19" w14:textId="77777777" w:rsidR="00E57B79" w:rsidRPr="00AA5950" w:rsidRDefault="00E57B79" w:rsidP="00E57B79">
      <w:pPr>
        <w:pStyle w:val="Output"/>
        <w:ind w:left="720"/>
        <w:rPr>
          <w:color w:val="4C483D" w:themeColor="text2"/>
        </w:rPr>
      </w:pPr>
      <w:r w:rsidRPr="00AA5950">
        <w:tab/>
      </w:r>
      <w:r w:rsidRPr="00AA5950">
        <w:rPr>
          <w:bCs/>
          <w:color w:val="7F0055"/>
        </w:rPr>
        <w:t>public</w:t>
      </w:r>
      <w:r w:rsidRPr="00AA5950">
        <w:t xml:space="preserve"> </w:t>
      </w:r>
      <w:r w:rsidRPr="00AA5950">
        <w:rPr>
          <w:bCs/>
          <w:color w:val="7F0055"/>
        </w:rPr>
        <w:t>void</w:t>
      </w:r>
      <w:r w:rsidRPr="00AA5950">
        <w:t xml:space="preserve"> show() {</w:t>
      </w:r>
    </w:p>
    <w:p w14:paraId="3778DDF3" w14:textId="77777777" w:rsidR="00E57B79" w:rsidRPr="00AA5950" w:rsidRDefault="00E57B79" w:rsidP="00E57B79">
      <w:pPr>
        <w:pStyle w:val="Output"/>
        <w:ind w:left="720"/>
        <w:rPr>
          <w:color w:val="4C483D" w:themeColor="text2"/>
        </w:rPr>
      </w:pPr>
      <w:r w:rsidRPr="00AA5950">
        <w:tab/>
      </w:r>
      <w:r w:rsidRPr="00AA5950">
        <w:tab/>
        <w:t>System.</w:t>
      </w:r>
      <w:r w:rsidRPr="00AA5950">
        <w:rPr>
          <w:bCs/>
          <w:i/>
          <w:iCs/>
          <w:color w:val="0000C0"/>
        </w:rPr>
        <w:t>out</w:t>
      </w:r>
      <w:r w:rsidRPr="00AA5950">
        <w:t>.println(sum(10, 20));</w:t>
      </w:r>
    </w:p>
    <w:p w14:paraId="32E7950F" w14:textId="77777777" w:rsidR="00E57B79" w:rsidRPr="00AA5950" w:rsidRDefault="00E57B79" w:rsidP="00E57B79">
      <w:pPr>
        <w:pStyle w:val="Output"/>
        <w:ind w:left="720"/>
        <w:rPr>
          <w:color w:val="4C483D" w:themeColor="text2"/>
        </w:rPr>
      </w:pPr>
      <w:r w:rsidRPr="00AA5950">
        <w:tab/>
      </w:r>
      <w:r w:rsidRPr="00AA5950">
        <w:tab/>
      </w:r>
      <w:r w:rsidRPr="00AA5950">
        <w:rPr>
          <w:color w:val="3F7F5F"/>
        </w:rPr>
        <w:t>//UnLocking in another method</w:t>
      </w:r>
    </w:p>
    <w:p w14:paraId="794E3BDC" w14:textId="77777777" w:rsidR="00E57B79" w:rsidRPr="00AA5950" w:rsidRDefault="00E57B79" w:rsidP="00E57B79">
      <w:pPr>
        <w:pStyle w:val="Output"/>
        <w:ind w:left="720"/>
        <w:rPr>
          <w:color w:val="4C483D" w:themeColor="text2"/>
        </w:rPr>
      </w:pPr>
      <w:r w:rsidRPr="00AA5950">
        <w:tab/>
      </w:r>
      <w:r w:rsidRPr="00AA5950">
        <w:tab/>
      </w:r>
      <w:r w:rsidRPr="00EB7558">
        <w:rPr>
          <w:color w:val="0000C0"/>
          <w:sz w:val="20"/>
          <w:highlight w:val="yellow"/>
        </w:rPr>
        <w:t>lock</w:t>
      </w:r>
      <w:r w:rsidRPr="00EB7558">
        <w:rPr>
          <w:sz w:val="20"/>
          <w:highlight w:val="yellow"/>
        </w:rPr>
        <w:t>.unlock();</w:t>
      </w:r>
    </w:p>
    <w:p w14:paraId="495B57D7" w14:textId="77777777" w:rsidR="00E57B79" w:rsidRPr="00AA5950" w:rsidRDefault="00E57B79" w:rsidP="00E57B79">
      <w:pPr>
        <w:pStyle w:val="Output"/>
        <w:ind w:left="720"/>
        <w:rPr>
          <w:color w:val="4C483D" w:themeColor="text2"/>
        </w:rPr>
      </w:pPr>
      <w:r w:rsidRPr="00AA5950">
        <w:tab/>
        <w:t>}</w:t>
      </w:r>
    </w:p>
    <w:p w14:paraId="5045A2C1" w14:textId="77777777" w:rsidR="00E57B79" w:rsidRDefault="00E57B79" w:rsidP="00E57B79">
      <w:pPr>
        <w:pStyle w:val="Output"/>
        <w:ind w:left="720"/>
      </w:pPr>
      <w:r w:rsidRPr="00AA5950">
        <w:rPr>
          <w:u w:val="single"/>
        </w:rPr>
        <w:t>}</w:t>
      </w:r>
    </w:p>
    <w:p w14:paraId="1A81A32D" w14:textId="77777777" w:rsidR="00E57B79" w:rsidRPr="002D2AB3" w:rsidRDefault="00E57B79" w:rsidP="00E57B79">
      <w:pPr>
        <w:pStyle w:val="ListParagraph"/>
        <w:ind w:left="360"/>
      </w:pPr>
    </w:p>
    <w:p w14:paraId="7A5DBFC0" w14:textId="2B4A2B19" w:rsidR="00E57B79" w:rsidRDefault="00E57B79" w:rsidP="006F728B">
      <w:pPr>
        <w:pStyle w:val="ListParagraph"/>
        <w:numPr>
          <w:ilvl w:val="0"/>
          <w:numId w:val="87"/>
        </w:numPr>
      </w:pPr>
      <w:r w:rsidRPr="002D2AB3">
        <w:t>A s</w:t>
      </w:r>
      <w:r w:rsidRPr="00307140">
        <w:rPr>
          <w:i/>
          <w:iCs/>
        </w:rPr>
        <w:t>ynchronized block</w:t>
      </w:r>
      <w:r w:rsidRPr="002D2AB3">
        <w:t xml:space="preserve"> does not support </w:t>
      </w:r>
      <w:r w:rsidRPr="00B16A6C">
        <w:rPr>
          <w:b/>
          <w:color w:val="0000FF"/>
        </w:rPr>
        <w:t>the fairness</w:t>
      </w:r>
      <w:r w:rsidRPr="002D2AB3">
        <w:t>, any thread can acquire the lock</w:t>
      </w:r>
      <w:r w:rsidR="006E2900">
        <w:t xml:space="preserve"> – there is</w:t>
      </w:r>
      <w:r w:rsidRPr="002D2AB3">
        <w:t xml:space="preserve"> </w:t>
      </w:r>
      <w:r w:rsidRPr="007B5811">
        <w:t xml:space="preserve">no preference </w:t>
      </w:r>
      <w:r w:rsidR="006E2900">
        <w:t>specified for getting the lock</w:t>
      </w:r>
      <w:r w:rsidRPr="007B5811">
        <w:t xml:space="preserve">. We can achieve fairness within the Lock APIs by specifying the </w:t>
      </w:r>
      <w:r w:rsidRPr="00307140">
        <w:rPr>
          <w:b/>
        </w:rPr>
        <w:t>fairness property</w:t>
      </w:r>
      <w:r w:rsidRPr="007B5811">
        <w:t>. It makes sure that longest waiting thread is given access to lock</w:t>
      </w:r>
      <w:r>
        <w:t>.</w:t>
      </w:r>
    </w:p>
    <w:p w14:paraId="799210BF" w14:textId="77777777" w:rsidR="00E57B79" w:rsidRDefault="00E57B79" w:rsidP="00E57B79">
      <w:pPr>
        <w:pStyle w:val="ListParagraph"/>
      </w:pPr>
    </w:p>
    <w:p w14:paraId="73997415" w14:textId="40205975" w:rsidR="00E57B79" w:rsidRDefault="00E57B79" w:rsidP="006F728B">
      <w:pPr>
        <w:pStyle w:val="ListParagraph"/>
        <w:numPr>
          <w:ilvl w:val="0"/>
          <w:numId w:val="87"/>
        </w:numPr>
      </w:pPr>
      <w:r w:rsidRPr="002D2AB3">
        <w:t>A thread gets blocked if it can’t get an access to the synchronized </w:t>
      </w:r>
      <w:r w:rsidRPr="00EF3E82">
        <w:rPr>
          <w:i/>
          <w:iCs/>
        </w:rPr>
        <w:t>block</w:t>
      </w:r>
      <w:r w:rsidRPr="002D2AB3">
        <w:t>. </w:t>
      </w:r>
      <w:r w:rsidRPr="00EF3E82">
        <w:rPr>
          <w:b/>
          <w:bCs/>
        </w:rPr>
        <w:t>The </w:t>
      </w:r>
      <w:r w:rsidRPr="00EF3E82">
        <w:rPr>
          <w:b/>
          <w:bCs/>
          <w:i/>
          <w:iCs/>
        </w:rPr>
        <w:t>Lock</w:t>
      </w:r>
      <w:r w:rsidRPr="00EF3E82">
        <w:rPr>
          <w:b/>
          <w:bCs/>
        </w:rPr>
        <w:t> API provides </w:t>
      </w:r>
      <w:r w:rsidRPr="00EF3E82">
        <w:rPr>
          <w:b/>
          <w:bCs/>
          <w:i/>
          <w:iCs/>
        </w:rPr>
        <w:t>tryLock() </w:t>
      </w:r>
      <w:r w:rsidRPr="00EF3E82">
        <w:rPr>
          <w:b/>
          <w:bCs/>
        </w:rPr>
        <w:t>method. The thread acquires lock only if it</w:t>
      </w:r>
      <w:r w:rsidR="001F2EC6">
        <w:rPr>
          <w:b/>
          <w:bCs/>
        </w:rPr>
        <w:t xml:space="preserve"> i</w:t>
      </w:r>
      <w:r w:rsidRPr="00EF3E82">
        <w:rPr>
          <w:b/>
          <w:bCs/>
        </w:rPr>
        <w:t>s available and not held by any other thread.</w:t>
      </w:r>
      <w:r w:rsidRPr="002D2AB3">
        <w:t> This reduces blocking time of thread waiting for the lock</w:t>
      </w:r>
      <w:r>
        <w:t>.</w:t>
      </w:r>
    </w:p>
    <w:p w14:paraId="61073DD7" w14:textId="77777777" w:rsidR="00E57B79" w:rsidRDefault="00E57B79" w:rsidP="00E57B79">
      <w:pPr>
        <w:pStyle w:val="Output"/>
        <w:ind w:left="720"/>
        <w:rPr>
          <w:color w:val="4C483D" w:themeColor="text2"/>
        </w:rPr>
      </w:pPr>
      <w:r>
        <w:rPr>
          <w:bCs/>
          <w:color w:val="7F0055"/>
        </w:rPr>
        <w:t>if</w:t>
      </w:r>
      <w:r>
        <w:t>(l.tryLock())</w:t>
      </w:r>
    </w:p>
    <w:p w14:paraId="6DDC56D1" w14:textId="77777777" w:rsidR="00E57B79" w:rsidRDefault="00E57B79" w:rsidP="00E57B79">
      <w:pPr>
        <w:pStyle w:val="Output"/>
        <w:ind w:left="720"/>
        <w:rPr>
          <w:color w:val="4C483D" w:themeColor="text2"/>
        </w:rPr>
      </w:pPr>
      <w:r>
        <w:t>{</w:t>
      </w:r>
      <w:r>
        <w:rPr>
          <w:color w:val="3F7F5F"/>
        </w:rPr>
        <w:t>//perform safe operations</w:t>
      </w:r>
    </w:p>
    <w:p w14:paraId="38FB777A" w14:textId="77777777" w:rsidR="00E57B79" w:rsidRDefault="00E57B79" w:rsidP="00E57B79">
      <w:pPr>
        <w:pStyle w:val="Output"/>
        <w:ind w:left="720"/>
        <w:rPr>
          <w:color w:val="4C483D" w:themeColor="text2"/>
        </w:rPr>
      </w:pPr>
      <w:r>
        <w:t>}</w:t>
      </w:r>
      <w:r>
        <w:rPr>
          <w:bCs/>
          <w:color w:val="7F0055"/>
        </w:rPr>
        <w:t>else</w:t>
      </w:r>
      <w:r>
        <w:t>{</w:t>
      </w:r>
    </w:p>
    <w:p w14:paraId="22235E5C" w14:textId="77777777" w:rsidR="00E57B79" w:rsidRDefault="00E57B79" w:rsidP="00E57B79">
      <w:pPr>
        <w:pStyle w:val="Output"/>
        <w:ind w:left="720"/>
        <w:rPr>
          <w:color w:val="4C483D" w:themeColor="text2"/>
        </w:rPr>
      </w:pPr>
      <w:r>
        <w:tab/>
      </w:r>
      <w:r>
        <w:rPr>
          <w:color w:val="3F7F5F"/>
        </w:rPr>
        <w:t xml:space="preserve">//perform alternative operations </w:t>
      </w:r>
    </w:p>
    <w:p w14:paraId="41E7BD7F" w14:textId="77777777" w:rsidR="00E57B79" w:rsidRPr="00101C4F" w:rsidRDefault="00E57B79" w:rsidP="00E57B79">
      <w:pPr>
        <w:pStyle w:val="Output"/>
        <w:ind w:left="720"/>
        <w:rPr>
          <w:noProof/>
          <w:lang w:eastAsia="en-US"/>
        </w:rPr>
      </w:pPr>
      <w:r w:rsidRPr="00101C4F">
        <w:t>}</w:t>
      </w:r>
      <w:r w:rsidRPr="00101C4F">
        <w:rPr>
          <w:noProof/>
          <w:lang w:eastAsia="en-US"/>
        </w:rPr>
        <w:t xml:space="preserve"> </w:t>
      </w:r>
    </w:p>
    <w:p w14:paraId="3F0D843D" w14:textId="77777777" w:rsidR="00636776" w:rsidRDefault="00636776" w:rsidP="00636776">
      <w:pPr>
        <w:pStyle w:val="ListParagraph"/>
        <w:ind w:left="360"/>
      </w:pPr>
    </w:p>
    <w:p w14:paraId="725D9550" w14:textId="2B2D5E77" w:rsidR="00E57B79" w:rsidRPr="00966838" w:rsidRDefault="00E57B79" w:rsidP="006F728B">
      <w:pPr>
        <w:pStyle w:val="ListParagraph"/>
        <w:numPr>
          <w:ilvl w:val="0"/>
          <w:numId w:val="87"/>
        </w:numPr>
      </w:pPr>
      <w:r w:rsidRPr="002D2AB3">
        <w:t xml:space="preserve">A thread which is in “waiting” </w:t>
      </w:r>
      <w:r>
        <w:t xml:space="preserve">for a long </w:t>
      </w:r>
      <w:r w:rsidR="001F2EC6">
        <w:t>time (</w:t>
      </w:r>
      <w:r>
        <w:t>say hours)</w:t>
      </w:r>
      <w:r w:rsidRPr="002D2AB3">
        <w:t xml:space="preserve"> to acquire the access to </w:t>
      </w:r>
      <w:r w:rsidRPr="00EF3E82">
        <w:rPr>
          <w:b/>
          <w:i/>
          <w:iCs/>
        </w:rPr>
        <w:t>synchronized</w:t>
      </w:r>
      <w:r w:rsidRPr="00307140">
        <w:rPr>
          <w:i/>
          <w:iCs/>
        </w:rPr>
        <w:t xml:space="preserve"> block</w:t>
      </w:r>
      <w:r w:rsidRPr="002D2AB3">
        <w:t>, can’t be interrupted. </w:t>
      </w:r>
      <w:r w:rsidRPr="00307140">
        <w:rPr>
          <w:b/>
          <w:bCs/>
        </w:rPr>
        <w:t>The </w:t>
      </w:r>
      <w:r w:rsidRPr="00307140">
        <w:rPr>
          <w:b/>
          <w:bCs/>
          <w:i/>
          <w:iCs/>
        </w:rPr>
        <w:t>Lock</w:t>
      </w:r>
      <w:r w:rsidRPr="00307140">
        <w:rPr>
          <w:b/>
          <w:bCs/>
        </w:rPr>
        <w:t> API provides a method </w:t>
      </w:r>
      <w:r w:rsidRPr="00307140">
        <w:rPr>
          <w:b/>
          <w:bCs/>
          <w:i/>
          <w:iCs/>
        </w:rPr>
        <w:t>lockInterruptibly() </w:t>
      </w:r>
      <w:r w:rsidRPr="00307140">
        <w:rPr>
          <w:b/>
          <w:bCs/>
        </w:rPr>
        <w:t>which can be used to interrupt the thread when it is waiting for the lock</w:t>
      </w:r>
    </w:p>
    <w:p w14:paraId="068DBE12" w14:textId="77777777" w:rsidR="00966838" w:rsidRPr="002D2AB3" w:rsidRDefault="00966838" w:rsidP="00966838"/>
    <w:p w14:paraId="31C57E77" w14:textId="77777777" w:rsidR="00E57B79" w:rsidRDefault="00E57B79" w:rsidP="00E57B79">
      <w:pPr>
        <w:pStyle w:val="Heading2"/>
        <w:rPr>
          <w:noProof/>
          <w:lang w:eastAsia="en-US"/>
        </w:rPr>
      </w:pPr>
      <w:bookmarkStart w:id="101" w:name="_Toc94350655"/>
      <w:r w:rsidRPr="00B93CB3">
        <w:lastRenderedPageBreak/>
        <w:t>ReadWriteLock</w:t>
      </w:r>
      <w:r>
        <w:t xml:space="preserve"> interface</w:t>
      </w:r>
      <w:bookmarkEnd w:id="101"/>
      <w:r w:rsidRPr="00B93CB3">
        <w:t> </w:t>
      </w:r>
    </w:p>
    <w:p w14:paraId="67114789" w14:textId="03082877" w:rsidR="00E57B79" w:rsidRDefault="00E57B79" w:rsidP="00E57B79">
      <w:pPr>
        <w:tabs>
          <w:tab w:val="num" w:pos="720"/>
        </w:tabs>
      </w:pPr>
      <w:r w:rsidRPr="00B93CB3">
        <w:t>In addition to </w:t>
      </w:r>
      <w:r w:rsidRPr="00B93CB3">
        <w:rPr>
          <w:i/>
          <w:iCs/>
        </w:rPr>
        <w:t>Lock </w:t>
      </w:r>
      <w:r w:rsidRPr="00B93CB3">
        <w:t>interface</w:t>
      </w:r>
      <w:r w:rsidRPr="00B93CB3">
        <w:rPr>
          <w:i/>
          <w:iCs/>
        </w:rPr>
        <w:t>, </w:t>
      </w:r>
      <w:r w:rsidRPr="00B93CB3">
        <w:t>we have a </w:t>
      </w:r>
      <w:r w:rsidRPr="00B93CB3">
        <w:rPr>
          <w:b/>
          <w:i/>
          <w:iCs/>
        </w:rPr>
        <w:t>ReadWriteLock</w:t>
      </w:r>
      <w:r w:rsidRPr="00B93CB3">
        <w:t xml:space="preserve"> interface which maintains a pair of locks, one for </w:t>
      </w:r>
      <w:r w:rsidRPr="009C5F8B">
        <w:rPr>
          <w:b/>
          <w:bCs/>
          <w:color w:val="00B050"/>
        </w:rPr>
        <w:t>read-only operations</w:t>
      </w:r>
      <w:r w:rsidRPr="00B93CB3">
        <w:t xml:space="preserve">, and one for the </w:t>
      </w:r>
      <w:r w:rsidRPr="009C5F8B">
        <w:rPr>
          <w:b/>
          <w:bCs/>
          <w:color w:val="00B050"/>
        </w:rPr>
        <w:t>write operation</w:t>
      </w:r>
      <w:r>
        <w:t>.</w:t>
      </w:r>
    </w:p>
    <w:p w14:paraId="1CF24FFA" w14:textId="77777777" w:rsidR="00E57B79" w:rsidRPr="00736C29" w:rsidRDefault="00E57B79" w:rsidP="002060FD">
      <w:pPr>
        <w:pStyle w:val="Heading3"/>
        <w:spacing w:after="0" w:line="240" w:lineRule="auto"/>
        <w:rPr>
          <w:sz w:val="24"/>
          <w:szCs w:val="22"/>
        </w:rPr>
      </w:pPr>
      <w:r w:rsidRPr="00736C29">
        <w:rPr>
          <w:sz w:val="24"/>
          <w:szCs w:val="22"/>
        </w:rPr>
        <w:t>ReentrantReadWriteLock class</w:t>
      </w:r>
    </w:p>
    <w:p w14:paraId="16F2FCC5" w14:textId="77777777" w:rsidR="00E57B79" w:rsidRDefault="00E57B79" w:rsidP="00E57B79">
      <w:pPr>
        <w:tabs>
          <w:tab w:val="num" w:pos="720"/>
        </w:tabs>
      </w:pPr>
      <w:r w:rsidRPr="00D859BA">
        <w:rPr>
          <w:b/>
          <w:i/>
          <w:iCs/>
        </w:rPr>
        <w:t>ReentrantReadWriteLock</w:t>
      </w:r>
      <w:r w:rsidRPr="00D859BA">
        <w:t> </w:t>
      </w:r>
      <w:r>
        <w:t>class is implementation of it</w:t>
      </w:r>
    </w:p>
    <w:p w14:paraId="02D7C7F8" w14:textId="77777777" w:rsidR="00E57B79" w:rsidRPr="00B93CB3" w:rsidRDefault="00E57B79" w:rsidP="006F728B">
      <w:pPr>
        <w:pStyle w:val="ListParagraph"/>
        <w:numPr>
          <w:ilvl w:val="0"/>
          <w:numId w:val="88"/>
        </w:numPr>
        <w:tabs>
          <w:tab w:val="num" w:pos="720"/>
        </w:tabs>
      </w:pPr>
      <w:r w:rsidRPr="00B93CB3">
        <w:rPr>
          <w:b/>
          <w:bCs/>
          <w:i/>
          <w:iCs/>
        </w:rPr>
        <w:t>Lock readLock()</w:t>
      </w:r>
      <w:r w:rsidRPr="00B93CB3">
        <w:rPr>
          <w:i/>
          <w:iCs/>
        </w:rPr>
        <w:t> – </w:t>
      </w:r>
      <w:r w:rsidRPr="00B93CB3">
        <w:t>returns the lock that’s used for reading</w:t>
      </w:r>
    </w:p>
    <w:p w14:paraId="2B1F23A0" w14:textId="43589F4A" w:rsidR="00E57B79" w:rsidRDefault="00E57B79" w:rsidP="006F728B">
      <w:pPr>
        <w:pStyle w:val="ListParagraph"/>
        <w:numPr>
          <w:ilvl w:val="0"/>
          <w:numId w:val="88"/>
        </w:numPr>
      </w:pPr>
      <w:r w:rsidRPr="00B93CB3">
        <w:rPr>
          <w:b/>
          <w:bCs/>
          <w:i/>
          <w:iCs/>
        </w:rPr>
        <w:t>Lock writeLock()</w:t>
      </w:r>
      <w:r w:rsidRPr="00B93CB3">
        <w:t> – returns the lock that’s used for writing</w:t>
      </w:r>
      <w:r w:rsidR="00A4010F">
        <w:t>. Once lock gain no write &amp; read</w:t>
      </w:r>
      <w:r w:rsidR="003500E7">
        <w:t xml:space="preserve"> allowed</w:t>
      </w:r>
      <w:r w:rsidR="00A4010F">
        <w:t>.</w:t>
      </w:r>
    </w:p>
    <w:p w14:paraId="64A6833F" w14:textId="56B0F8CD" w:rsidR="00E57B79" w:rsidRDefault="003B7F55" w:rsidP="00E57B79">
      <w:pPr>
        <w:rPr>
          <w:noProof/>
          <w:lang w:eastAsia="en-US"/>
        </w:rPr>
      </w:pPr>
      <w:r>
        <w:rPr>
          <w:noProof/>
          <w:lang w:eastAsia="en-US"/>
        </w:rPr>
        <w:drawing>
          <wp:inline distT="0" distB="0" distL="0" distR="0" wp14:anchorId="6338F45E" wp14:editId="41DB3F5C">
            <wp:extent cx="4603713" cy="1782370"/>
            <wp:effectExtent l="0" t="0" r="698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27383" cy="1791534"/>
                    </a:xfrm>
                    <a:prstGeom prst="rect">
                      <a:avLst/>
                    </a:prstGeom>
                    <a:noFill/>
                    <a:ln>
                      <a:noFill/>
                    </a:ln>
                  </pic:spPr>
                </pic:pic>
              </a:graphicData>
            </a:graphic>
          </wp:inline>
        </w:drawing>
      </w:r>
    </w:p>
    <w:p w14:paraId="6305FBB9" w14:textId="77777777" w:rsidR="00E57B79" w:rsidRPr="00A308D7" w:rsidRDefault="00E57B79" w:rsidP="00E57B79">
      <w:pPr>
        <w:pStyle w:val="Output"/>
        <w:rPr>
          <w:color w:val="4C483D" w:themeColor="text2"/>
        </w:rPr>
      </w:pPr>
      <w:r w:rsidRPr="00A308D7">
        <w:rPr>
          <w:bCs/>
          <w:color w:val="7F0055"/>
        </w:rPr>
        <w:t>public</w:t>
      </w:r>
      <w:r w:rsidRPr="00A308D7">
        <w:t xml:space="preserve"> </w:t>
      </w:r>
      <w:r w:rsidRPr="00A308D7">
        <w:rPr>
          <w:bCs/>
          <w:color w:val="7F0055"/>
        </w:rPr>
        <w:t>class</w:t>
      </w:r>
      <w:r w:rsidRPr="00A308D7">
        <w:t xml:space="preserve"> ReadWriteLockDemo </w:t>
      </w:r>
      <w:r w:rsidRPr="00A308D7">
        <w:rPr>
          <w:bCs/>
          <w:color w:val="7F0055"/>
        </w:rPr>
        <w:t>implements</w:t>
      </w:r>
      <w:r w:rsidRPr="00A308D7">
        <w:t xml:space="preserve"> Runnable {</w:t>
      </w:r>
    </w:p>
    <w:p w14:paraId="1A62AA98" w14:textId="131A7867" w:rsidR="00E57B79" w:rsidRPr="00A308D7" w:rsidRDefault="00E57B79" w:rsidP="00E57B79">
      <w:pPr>
        <w:pStyle w:val="Output"/>
        <w:rPr>
          <w:color w:val="4C483D" w:themeColor="text2"/>
        </w:rPr>
      </w:pPr>
      <w:r w:rsidRPr="00A308D7">
        <w:tab/>
        <w:t xml:space="preserve">ArrayList </w:t>
      </w:r>
      <w:r w:rsidRPr="00A308D7">
        <w:rPr>
          <w:color w:val="0000C0"/>
        </w:rPr>
        <w:t>list</w:t>
      </w:r>
      <w:r w:rsidRPr="00A308D7">
        <w:t xml:space="preserve"> = </w:t>
      </w:r>
      <w:r w:rsidRPr="00A308D7">
        <w:rPr>
          <w:bCs/>
          <w:color w:val="7F0055"/>
        </w:rPr>
        <w:t>new</w:t>
      </w:r>
      <w:r w:rsidRPr="00A308D7">
        <w:t xml:space="preserve"> ArrayList&lt;&gt;();</w:t>
      </w:r>
    </w:p>
    <w:p w14:paraId="56375AAA" w14:textId="77777777" w:rsidR="00E57B79" w:rsidRPr="00A308D7" w:rsidRDefault="00E57B79" w:rsidP="00E57B79">
      <w:pPr>
        <w:pStyle w:val="Output"/>
        <w:rPr>
          <w:color w:val="4C483D" w:themeColor="text2"/>
        </w:rPr>
      </w:pPr>
      <w:r w:rsidRPr="00A308D7">
        <w:tab/>
        <w:t xml:space="preserve">ReadWriteLock </w:t>
      </w:r>
      <w:r w:rsidRPr="00A308D7">
        <w:rPr>
          <w:color w:val="0000C0"/>
        </w:rPr>
        <w:t>rwlock</w:t>
      </w:r>
      <w:r w:rsidRPr="00A308D7">
        <w:t xml:space="preserve"> = </w:t>
      </w:r>
      <w:r w:rsidRPr="00A308D7">
        <w:rPr>
          <w:bCs/>
          <w:color w:val="7F0055"/>
        </w:rPr>
        <w:t>new</w:t>
      </w:r>
      <w:r w:rsidRPr="00A308D7">
        <w:t xml:space="preserve"> ReentrantReadWriteLock(</w:t>
      </w:r>
      <w:r w:rsidRPr="00A308D7">
        <w:rPr>
          <w:bCs/>
          <w:color w:val="7F0055"/>
        </w:rPr>
        <w:t>true</w:t>
      </w:r>
      <w:r w:rsidRPr="00A308D7">
        <w:t>);</w:t>
      </w:r>
    </w:p>
    <w:p w14:paraId="249E169C" w14:textId="77777777" w:rsidR="00E57B79" w:rsidRPr="00A308D7" w:rsidRDefault="00E57B79" w:rsidP="00E57B79">
      <w:pPr>
        <w:pStyle w:val="Output"/>
        <w:rPr>
          <w:color w:val="4C483D" w:themeColor="text2"/>
        </w:rPr>
      </w:pPr>
    </w:p>
    <w:p w14:paraId="5FD612E5" w14:textId="77777777" w:rsidR="00E57B79" w:rsidRPr="00A308D7" w:rsidRDefault="00E57B79" w:rsidP="00E57B79">
      <w:pPr>
        <w:pStyle w:val="Output"/>
        <w:rPr>
          <w:color w:val="4C483D" w:themeColor="text2"/>
        </w:rPr>
      </w:pPr>
      <w:r w:rsidRPr="00A308D7">
        <w:tab/>
        <w:t xml:space="preserve">Lock </w:t>
      </w:r>
      <w:r w:rsidRPr="00A308D7">
        <w:rPr>
          <w:color w:val="0000C0"/>
        </w:rPr>
        <w:t>readLock</w:t>
      </w:r>
      <w:r w:rsidRPr="00A308D7">
        <w:t xml:space="preserve"> = </w:t>
      </w:r>
      <w:r w:rsidRPr="00A308D7">
        <w:rPr>
          <w:color w:val="0000C0"/>
        </w:rPr>
        <w:t>rwlock</w:t>
      </w:r>
      <w:r w:rsidRPr="00A308D7">
        <w:t>.readLock();</w:t>
      </w:r>
    </w:p>
    <w:p w14:paraId="329FCC2F" w14:textId="77777777" w:rsidR="00E57B79" w:rsidRPr="00A308D7" w:rsidRDefault="00E57B79" w:rsidP="00E57B79">
      <w:pPr>
        <w:pStyle w:val="Output"/>
        <w:rPr>
          <w:color w:val="4C483D" w:themeColor="text2"/>
        </w:rPr>
      </w:pPr>
      <w:r w:rsidRPr="00A308D7">
        <w:tab/>
        <w:t xml:space="preserve">Lock </w:t>
      </w:r>
      <w:r w:rsidRPr="00A308D7">
        <w:rPr>
          <w:color w:val="0000C0"/>
        </w:rPr>
        <w:t>writeLock</w:t>
      </w:r>
      <w:r w:rsidRPr="00A308D7">
        <w:t xml:space="preserve"> = </w:t>
      </w:r>
      <w:r w:rsidRPr="00A308D7">
        <w:rPr>
          <w:color w:val="0000C0"/>
        </w:rPr>
        <w:t>rwlock</w:t>
      </w:r>
      <w:r w:rsidRPr="00A308D7">
        <w:t>.writeLock();</w:t>
      </w:r>
    </w:p>
    <w:p w14:paraId="3768FD9E" w14:textId="77777777" w:rsidR="00E57B79" w:rsidRPr="00A308D7" w:rsidRDefault="00E57B79" w:rsidP="00E57B79">
      <w:pPr>
        <w:pStyle w:val="Output"/>
        <w:rPr>
          <w:color w:val="4C483D" w:themeColor="text2"/>
        </w:rPr>
      </w:pPr>
    </w:p>
    <w:p w14:paraId="51D6685F" w14:textId="77777777" w:rsidR="00E57B79" w:rsidRPr="00A308D7" w:rsidRDefault="00E57B79" w:rsidP="00E57B79">
      <w:pPr>
        <w:pStyle w:val="Output"/>
        <w:rPr>
          <w:color w:val="4C483D" w:themeColor="text2"/>
        </w:rPr>
      </w:pPr>
      <w:r w:rsidRPr="00A308D7">
        <w:tab/>
      </w:r>
      <w:r w:rsidRPr="00A308D7">
        <w:rPr>
          <w:bCs/>
          <w:color w:val="7F0055"/>
        </w:rPr>
        <w:t>public</w:t>
      </w:r>
      <w:r w:rsidRPr="00A308D7">
        <w:t xml:space="preserve"> </w:t>
      </w:r>
      <w:r w:rsidRPr="00A308D7">
        <w:rPr>
          <w:bCs/>
          <w:color w:val="7F0055"/>
        </w:rPr>
        <w:t>void</w:t>
      </w:r>
      <w:r w:rsidRPr="00A308D7">
        <w:t xml:space="preserve"> write() {</w:t>
      </w:r>
    </w:p>
    <w:p w14:paraId="296ED36A" w14:textId="77777777" w:rsidR="00E57B79" w:rsidRPr="00A308D7" w:rsidRDefault="00E57B79" w:rsidP="00E57B79">
      <w:pPr>
        <w:pStyle w:val="Output"/>
        <w:rPr>
          <w:color w:val="4C483D" w:themeColor="text2"/>
        </w:rPr>
      </w:pPr>
      <w:r w:rsidRPr="00A308D7">
        <w:tab/>
      </w:r>
      <w:r w:rsidRPr="00A308D7">
        <w:tab/>
      </w:r>
      <w:r w:rsidRPr="00A308D7">
        <w:rPr>
          <w:color w:val="0000C0"/>
        </w:rPr>
        <w:t>writeLock</w:t>
      </w:r>
      <w:r w:rsidRPr="00A308D7">
        <w:t>.lock();</w:t>
      </w:r>
    </w:p>
    <w:p w14:paraId="1BB14740" w14:textId="77777777" w:rsidR="00E57B79" w:rsidRPr="00A308D7" w:rsidRDefault="00E57B79" w:rsidP="00E57B79">
      <w:pPr>
        <w:pStyle w:val="Output"/>
        <w:rPr>
          <w:color w:val="4C483D" w:themeColor="text2"/>
        </w:rPr>
      </w:pPr>
      <w:r w:rsidRPr="00A308D7">
        <w:tab/>
      </w:r>
      <w:r w:rsidRPr="00A308D7">
        <w:tab/>
      </w:r>
      <w:r w:rsidRPr="00A308D7">
        <w:rPr>
          <w:bCs/>
          <w:color w:val="7F0055"/>
        </w:rPr>
        <w:t>int</w:t>
      </w:r>
      <w:r w:rsidRPr="00A308D7">
        <w:t xml:space="preserve"> </w:t>
      </w:r>
      <w:r w:rsidRPr="00A308D7">
        <w:rPr>
          <w:color w:val="6A3E3E"/>
        </w:rPr>
        <w:t>ele</w:t>
      </w:r>
      <w:r w:rsidRPr="00A308D7">
        <w:t xml:space="preserve"> = 100;</w:t>
      </w:r>
    </w:p>
    <w:p w14:paraId="7B072F7F" w14:textId="77777777" w:rsidR="00E57B79" w:rsidRPr="00A308D7" w:rsidRDefault="00E57B79" w:rsidP="00E57B79">
      <w:pPr>
        <w:pStyle w:val="Output"/>
        <w:rPr>
          <w:color w:val="4C483D" w:themeColor="text2"/>
        </w:rPr>
      </w:pPr>
      <w:r w:rsidRPr="00A308D7">
        <w:tab/>
      </w:r>
      <w:r w:rsidRPr="00A308D7">
        <w:tab/>
      </w:r>
      <w:r w:rsidRPr="00A308D7">
        <w:rPr>
          <w:color w:val="0000C0"/>
        </w:rPr>
        <w:t>list</w:t>
      </w:r>
      <w:r w:rsidRPr="00A308D7">
        <w:t>.add(</w:t>
      </w:r>
      <w:r w:rsidRPr="00A308D7">
        <w:rPr>
          <w:color w:val="6A3E3E"/>
        </w:rPr>
        <w:t>ele</w:t>
      </w:r>
      <w:r w:rsidRPr="00A308D7">
        <w:t>);</w:t>
      </w:r>
    </w:p>
    <w:p w14:paraId="5DB625C1" w14:textId="77777777" w:rsidR="00E57B79" w:rsidRPr="00A308D7" w:rsidRDefault="00E57B79" w:rsidP="00E57B79">
      <w:pPr>
        <w:pStyle w:val="Output"/>
        <w:rPr>
          <w:color w:val="4C483D" w:themeColor="text2"/>
        </w:rPr>
      </w:pPr>
      <w:r w:rsidRPr="00A308D7">
        <w:tab/>
      </w:r>
      <w:r w:rsidRPr="00A308D7">
        <w:tab/>
        <w:t>System.</w:t>
      </w:r>
      <w:r w:rsidRPr="00A308D7">
        <w:rPr>
          <w:bCs/>
          <w:i/>
          <w:iCs/>
          <w:color w:val="0000C0"/>
        </w:rPr>
        <w:t>out</w:t>
      </w:r>
      <w:r w:rsidRPr="00A308D7">
        <w:t>.println(Thread.</w:t>
      </w:r>
      <w:r w:rsidRPr="00A308D7">
        <w:rPr>
          <w:i/>
          <w:iCs/>
        </w:rPr>
        <w:t>currentThread</w:t>
      </w:r>
      <w:r w:rsidRPr="00A308D7">
        <w:t xml:space="preserve">().getName() + </w:t>
      </w:r>
      <w:r w:rsidRPr="00A308D7">
        <w:rPr>
          <w:color w:val="2A00FF"/>
        </w:rPr>
        <w:t>" : Write : "</w:t>
      </w:r>
      <w:r w:rsidRPr="00A308D7">
        <w:t xml:space="preserve"> + </w:t>
      </w:r>
      <w:r w:rsidRPr="00A308D7">
        <w:rPr>
          <w:color w:val="6A3E3E"/>
        </w:rPr>
        <w:t>ele</w:t>
      </w:r>
      <w:r w:rsidRPr="00A308D7">
        <w:t>);</w:t>
      </w:r>
    </w:p>
    <w:p w14:paraId="2FD33874" w14:textId="77777777" w:rsidR="00E57B79" w:rsidRPr="00A308D7" w:rsidRDefault="00E57B79" w:rsidP="00E57B79">
      <w:pPr>
        <w:pStyle w:val="Output"/>
        <w:rPr>
          <w:color w:val="4C483D" w:themeColor="text2"/>
        </w:rPr>
      </w:pPr>
      <w:r w:rsidRPr="00A308D7">
        <w:tab/>
      </w:r>
      <w:r w:rsidRPr="00A308D7">
        <w:tab/>
      </w:r>
      <w:r w:rsidRPr="00A308D7">
        <w:rPr>
          <w:bCs/>
          <w:color w:val="7F0055"/>
        </w:rPr>
        <w:t>try</w:t>
      </w:r>
      <w:r w:rsidRPr="00A308D7">
        <w:t xml:space="preserve"> {</w:t>
      </w:r>
    </w:p>
    <w:p w14:paraId="55297DBA" w14:textId="77777777" w:rsidR="00E57B79" w:rsidRPr="00A308D7" w:rsidRDefault="00E57B79" w:rsidP="00E57B79">
      <w:pPr>
        <w:pStyle w:val="Output"/>
        <w:rPr>
          <w:color w:val="4C483D" w:themeColor="text2"/>
        </w:rPr>
      </w:pPr>
      <w:r w:rsidRPr="00A308D7">
        <w:tab/>
      </w:r>
      <w:r w:rsidRPr="00A308D7">
        <w:tab/>
      </w:r>
      <w:r w:rsidRPr="00A308D7">
        <w:tab/>
        <w:t>Thread.</w:t>
      </w:r>
      <w:r w:rsidRPr="00A308D7">
        <w:rPr>
          <w:i/>
          <w:iCs/>
        </w:rPr>
        <w:t>sleep</w:t>
      </w:r>
      <w:r w:rsidRPr="00A308D7">
        <w:t>(5000);</w:t>
      </w:r>
    </w:p>
    <w:p w14:paraId="454E326C" w14:textId="751B55DA" w:rsidR="00E57B79" w:rsidRPr="00A308D7" w:rsidRDefault="00E57B79" w:rsidP="003B7F55">
      <w:pPr>
        <w:pStyle w:val="Output"/>
        <w:rPr>
          <w:color w:val="4C483D" w:themeColor="text2"/>
        </w:rPr>
      </w:pPr>
      <w:r w:rsidRPr="00A308D7">
        <w:tab/>
      </w:r>
      <w:r w:rsidRPr="00A308D7">
        <w:tab/>
        <w:t xml:space="preserve">} </w:t>
      </w:r>
      <w:r w:rsidRPr="00A308D7">
        <w:rPr>
          <w:bCs/>
          <w:color w:val="7F0055"/>
        </w:rPr>
        <w:t>catch</w:t>
      </w:r>
      <w:r w:rsidRPr="00A308D7">
        <w:t xml:space="preserve"> (InterruptedException </w:t>
      </w:r>
      <w:r w:rsidRPr="00A308D7">
        <w:rPr>
          <w:color w:val="6A3E3E"/>
        </w:rPr>
        <w:t>e</w:t>
      </w:r>
      <w:r w:rsidRPr="00A308D7">
        <w:t>) {</w:t>
      </w:r>
    </w:p>
    <w:p w14:paraId="63F12B47" w14:textId="77777777" w:rsidR="00E57B79" w:rsidRPr="00A308D7" w:rsidRDefault="00E57B79" w:rsidP="00E57B79">
      <w:pPr>
        <w:pStyle w:val="Output"/>
        <w:rPr>
          <w:color w:val="4C483D" w:themeColor="text2"/>
        </w:rPr>
      </w:pPr>
      <w:r w:rsidRPr="00A308D7">
        <w:tab/>
      </w:r>
      <w:r w:rsidRPr="00A308D7">
        <w:tab/>
      </w:r>
      <w:r w:rsidRPr="00A308D7">
        <w:tab/>
      </w:r>
      <w:r w:rsidRPr="00A308D7">
        <w:rPr>
          <w:color w:val="6A3E3E"/>
        </w:rPr>
        <w:t>e</w:t>
      </w:r>
      <w:r w:rsidRPr="00A308D7">
        <w:t>.printStackTrace();</w:t>
      </w:r>
    </w:p>
    <w:p w14:paraId="36163F06" w14:textId="77777777" w:rsidR="00E57B79" w:rsidRPr="00A308D7" w:rsidRDefault="00E57B79" w:rsidP="00E57B79">
      <w:pPr>
        <w:pStyle w:val="Output"/>
        <w:rPr>
          <w:color w:val="4C483D" w:themeColor="text2"/>
        </w:rPr>
      </w:pPr>
      <w:r w:rsidRPr="00A308D7">
        <w:tab/>
      </w:r>
      <w:r w:rsidRPr="00A308D7">
        <w:tab/>
        <w:t>}</w:t>
      </w:r>
    </w:p>
    <w:p w14:paraId="0E7CA92B" w14:textId="77777777" w:rsidR="00E57B79" w:rsidRPr="00A308D7" w:rsidRDefault="00E57B79" w:rsidP="00E57B79">
      <w:pPr>
        <w:pStyle w:val="Output"/>
        <w:rPr>
          <w:color w:val="4C483D" w:themeColor="text2"/>
        </w:rPr>
      </w:pPr>
      <w:r w:rsidRPr="00A308D7">
        <w:tab/>
      </w:r>
      <w:r w:rsidRPr="00A308D7">
        <w:tab/>
      </w:r>
      <w:r w:rsidRPr="00A308D7">
        <w:rPr>
          <w:color w:val="0000C0"/>
        </w:rPr>
        <w:t>writeLock</w:t>
      </w:r>
      <w:r w:rsidRPr="00A308D7">
        <w:t>.unlock();</w:t>
      </w:r>
    </w:p>
    <w:p w14:paraId="5F727DE2" w14:textId="77777777" w:rsidR="00E57B79" w:rsidRPr="00A308D7" w:rsidRDefault="00E57B79" w:rsidP="00E57B79">
      <w:pPr>
        <w:pStyle w:val="Output"/>
        <w:rPr>
          <w:color w:val="4C483D" w:themeColor="text2"/>
        </w:rPr>
      </w:pPr>
      <w:r w:rsidRPr="00A308D7">
        <w:tab/>
        <w:t>}</w:t>
      </w:r>
    </w:p>
    <w:p w14:paraId="465427D5" w14:textId="77777777" w:rsidR="00E57B79" w:rsidRPr="00A308D7" w:rsidRDefault="00E57B79" w:rsidP="00E57B79">
      <w:pPr>
        <w:pStyle w:val="Output"/>
        <w:rPr>
          <w:color w:val="4C483D" w:themeColor="text2"/>
        </w:rPr>
      </w:pPr>
    </w:p>
    <w:p w14:paraId="25890354" w14:textId="77777777" w:rsidR="00E57B79" w:rsidRPr="00A308D7" w:rsidRDefault="00E57B79" w:rsidP="00E57B79">
      <w:pPr>
        <w:pStyle w:val="Output"/>
        <w:rPr>
          <w:color w:val="4C483D" w:themeColor="text2"/>
        </w:rPr>
      </w:pPr>
      <w:r w:rsidRPr="00A308D7">
        <w:tab/>
      </w:r>
      <w:r w:rsidRPr="00A308D7">
        <w:rPr>
          <w:bCs/>
          <w:color w:val="7F0055"/>
        </w:rPr>
        <w:t>public</w:t>
      </w:r>
      <w:r w:rsidRPr="00A308D7">
        <w:t xml:space="preserve"> </w:t>
      </w:r>
      <w:r w:rsidRPr="00A308D7">
        <w:rPr>
          <w:bCs/>
          <w:color w:val="7F0055"/>
        </w:rPr>
        <w:t>void</w:t>
      </w:r>
      <w:r w:rsidRPr="00A308D7">
        <w:t xml:space="preserve"> read() {</w:t>
      </w:r>
    </w:p>
    <w:p w14:paraId="1451650A" w14:textId="77777777" w:rsidR="00E57B79" w:rsidRPr="00A308D7" w:rsidRDefault="00E57B79" w:rsidP="00E57B79">
      <w:pPr>
        <w:pStyle w:val="Output"/>
        <w:rPr>
          <w:color w:val="4C483D" w:themeColor="text2"/>
        </w:rPr>
      </w:pPr>
      <w:r w:rsidRPr="00A308D7">
        <w:tab/>
      </w:r>
      <w:r w:rsidRPr="00A308D7">
        <w:tab/>
      </w:r>
      <w:r w:rsidRPr="00A308D7">
        <w:rPr>
          <w:bCs/>
          <w:color w:val="7F0055"/>
        </w:rPr>
        <w:t>if</w:t>
      </w:r>
      <w:r w:rsidRPr="00A308D7">
        <w:t xml:space="preserve"> (</w:t>
      </w:r>
      <w:r w:rsidRPr="00A308D7">
        <w:rPr>
          <w:color w:val="0000C0"/>
        </w:rPr>
        <w:t>readLock</w:t>
      </w:r>
      <w:r w:rsidRPr="00A308D7">
        <w:t>.tryLock()) {</w:t>
      </w:r>
    </w:p>
    <w:p w14:paraId="119DFAF7" w14:textId="77777777" w:rsidR="00E57B79" w:rsidRPr="00A308D7" w:rsidRDefault="00E57B79" w:rsidP="00E57B79">
      <w:pPr>
        <w:pStyle w:val="Output"/>
        <w:rPr>
          <w:color w:val="4C483D" w:themeColor="text2"/>
        </w:rPr>
      </w:pPr>
      <w:r w:rsidRPr="00A308D7">
        <w:tab/>
      </w:r>
      <w:r w:rsidRPr="00A308D7">
        <w:tab/>
      </w:r>
      <w:r w:rsidRPr="00A308D7">
        <w:tab/>
      </w:r>
      <w:r w:rsidRPr="00A308D7">
        <w:rPr>
          <w:bCs/>
          <w:color w:val="7F0055"/>
        </w:rPr>
        <w:t>int</w:t>
      </w:r>
      <w:r w:rsidRPr="00A308D7">
        <w:t xml:space="preserve"> </w:t>
      </w:r>
      <w:r w:rsidRPr="00A308D7">
        <w:rPr>
          <w:color w:val="6A3E3E"/>
        </w:rPr>
        <w:t>index</w:t>
      </w:r>
      <w:r w:rsidRPr="00A308D7">
        <w:t xml:space="preserve"> = </w:t>
      </w:r>
      <w:r w:rsidRPr="00A308D7">
        <w:rPr>
          <w:color w:val="0000C0"/>
        </w:rPr>
        <w:t>list</w:t>
      </w:r>
      <w:r w:rsidRPr="00A308D7">
        <w:t>.size();</w:t>
      </w:r>
    </w:p>
    <w:p w14:paraId="74B19065" w14:textId="77777777" w:rsidR="00E57B79" w:rsidRPr="00A308D7" w:rsidRDefault="00E57B79" w:rsidP="00E57B79">
      <w:pPr>
        <w:pStyle w:val="Output"/>
        <w:rPr>
          <w:color w:val="4C483D" w:themeColor="text2"/>
        </w:rPr>
      </w:pPr>
      <w:r w:rsidRPr="00A308D7">
        <w:tab/>
      </w:r>
      <w:r w:rsidRPr="00A308D7">
        <w:tab/>
      </w:r>
      <w:r w:rsidRPr="00A308D7">
        <w:tab/>
      </w:r>
      <w:r w:rsidRPr="00A308D7">
        <w:rPr>
          <w:bCs/>
          <w:color w:val="7F0055"/>
        </w:rPr>
        <w:t>int</w:t>
      </w:r>
      <w:r w:rsidRPr="00A308D7">
        <w:t xml:space="preserve"> </w:t>
      </w:r>
      <w:r w:rsidRPr="00A308D7">
        <w:rPr>
          <w:color w:val="6A3E3E"/>
        </w:rPr>
        <w:t>ele</w:t>
      </w:r>
      <w:r w:rsidRPr="00A308D7">
        <w:t xml:space="preserve"> = (</w:t>
      </w:r>
      <w:r w:rsidRPr="00A308D7">
        <w:rPr>
          <w:bCs/>
          <w:color w:val="7F0055"/>
        </w:rPr>
        <w:t>int</w:t>
      </w:r>
      <w:r w:rsidRPr="00A308D7">
        <w:t xml:space="preserve">) </w:t>
      </w:r>
      <w:r w:rsidRPr="00A308D7">
        <w:rPr>
          <w:color w:val="0000C0"/>
        </w:rPr>
        <w:t>list</w:t>
      </w:r>
      <w:r w:rsidRPr="00A308D7">
        <w:t>.get(</w:t>
      </w:r>
      <w:r w:rsidRPr="00A308D7">
        <w:rPr>
          <w:color w:val="6A3E3E"/>
        </w:rPr>
        <w:t>index</w:t>
      </w:r>
      <w:r w:rsidRPr="00A308D7">
        <w:t xml:space="preserve"> - 1);</w:t>
      </w:r>
    </w:p>
    <w:p w14:paraId="5AFD7B82" w14:textId="77777777" w:rsidR="00E57B79" w:rsidRPr="00A308D7" w:rsidRDefault="00E57B79" w:rsidP="00E57B79">
      <w:pPr>
        <w:pStyle w:val="Output"/>
        <w:rPr>
          <w:color w:val="4C483D" w:themeColor="text2"/>
        </w:rPr>
      </w:pPr>
      <w:r w:rsidRPr="00A308D7">
        <w:tab/>
      </w:r>
      <w:r w:rsidRPr="00A308D7">
        <w:tab/>
      </w:r>
      <w:r w:rsidRPr="00A308D7">
        <w:tab/>
        <w:t>System.</w:t>
      </w:r>
      <w:r w:rsidRPr="00A308D7">
        <w:rPr>
          <w:bCs/>
          <w:i/>
          <w:iCs/>
          <w:color w:val="0000C0"/>
        </w:rPr>
        <w:t>out</w:t>
      </w:r>
      <w:r w:rsidRPr="00A308D7">
        <w:t>.println(Thread.</w:t>
      </w:r>
      <w:r w:rsidRPr="00A308D7">
        <w:rPr>
          <w:i/>
          <w:iCs/>
        </w:rPr>
        <w:t>currentThread</w:t>
      </w:r>
      <w:r w:rsidRPr="00A308D7">
        <w:t xml:space="preserve">().getName() + </w:t>
      </w:r>
      <w:r w:rsidRPr="00A308D7">
        <w:rPr>
          <w:color w:val="2A00FF"/>
        </w:rPr>
        <w:t>" : Read : "</w:t>
      </w:r>
      <w:r w:rsidRPr="00A308D7">
        <w:t xml:space="preserve"> + </w:t>
      </w:r>
      <w:r w:rsidRPr="00A308D7">
        <w:rPr>
          <w:color w:val="6A3E3E"/>
        </w:rPr>
        <w:t>ele</w:t>
      </w:r>
      <w:r w:rsidRPr="00A308D7">
        <w:t>);</w:t>
      </w:r>
    </w:p>
    <w:p w14:paraId="49781E24" w14:textId="77777777" w:rsidR="00E57B79" w:rsidRPr="00A308D7" w:rsidRDefault="00E57B79" w:rsidP="00E57B79">
      <w:pPr>
        <w:pStyle w:val="Output"/>
        <w:rPr>
          <w:color w:val="4C483D" w:themeColor="text2"/>
        </w:rPr>
      </w:pPr>
      <w:r w:rsidRPr="00A308D7">
        <w:tab/>
      </w:r>
      <w:r w:rsidRPr="00A308D7">
        <w:tab/>
      </w:r>
      <w:r w:rsidRPr="00A308D7">
        <w:tab/>
      </w:r>
      <w:r w:rsidRPr="00A308D7">
        <w:rPr>
          <w:color w:val="0000C0"/>
        </w:rPr>
        <w:t>readLock</w:t>
      </w:r>
      <w:r w:rsidRPr="00A308D7">
        <w:t>.lock();</w:t>
      </w:r>
    </w:p>
    <w:p w14:paraId="202924D8" w14:textId="77777777" w:rsidR="00E57B79" w:rsidRPr="00A308D7" w:rsidRDefault="00E57B79" w:rsidP="00E57B79">
      <w:pPr>
        <w:pStyle w:val="Output"/>
        <w:rPr>
          <w:color w:val="4C483D" w:themeColor="text2"/>
        </w:rPr>
      </w:pPr>
      <w:r w:rsidRPr="00A308D7">
        <w:tab/>
      </w:r>
      <w:r w:rsidRPr="00A308D7">
        <w:tab/>
        <w:t xml:space="preserve">} </w:t>
      </w:r>
      <w:r w:rsidRPr="00A308D7">
        <w:rPr>
          <w:bCs/>
          <w:color w:val="7F0055"/>
        </w:rPr>
        <w:t>else</w:t>
      </w:r>
      <w:r w:rsidRPr="00A308D7">
        <w:t xml:space="preserve"> {</w:t>
      </w:r>
    </w:p>
    <w:p w14:paraId="65773D2C" w14:textId="4B6E27FA" w:rsidR="00E57B79" w:rsidRPr="00A308D7" w:rsidRDefault="00E57B79" w:rsidP="00E57B79">
      <w:pPr>
        <w:pStyle w:val="Output"/>
        <w:rPr>
          <w:color w:val="4C483D" w:themeColor="text2"/>
        </w:rPr>
      </w:pPr>
      <w:r w:rsidRPr="00A308D7">
        <w:tab/>
      </w:r>
      <w:r w:rsidRPr="00A308D7">
        <w:tab/>
      </w:r>
      <w:r w:rsidRPr="00A308D7">
        <w:tab/>
      </w:r>
      <w:r>
        <w:t>S</w:t>
      </w:r>
      <w:r w:rsidRPr="00A308D7">
        <w:t>.</w:t>
      </w:r>
      <w:r>
        <w:rPr>
          <w:bCs/>
          <w:i/>
          <w:iCs/>
          <w:color w:val="0000C0"/>
        </w:rPr>
        <w:t>O</w:t>
      </w:r>
      <w:r w:rsidRPr="00A308D7">
        <w:t>.println(Thread.</w:t>
      </w:r>
      <w:r w:rsidRPr="00A308D7">
        <w:rPr>
          <w:i/>
          <w:iCs/>
        </w:rPr>
        <w:t>currentThread</w:t>
      </w:r>
      <w:r w:rsidRPr="00A308D7">
        <w:t xml:space="preserve">().getName() + </w:t>
      </w:r>
      <w:r w:rsidRPr="00A308D7">
        <w:rPr>
          <w:color w:val="2A00FF"/>
        </w:rPr>
        <w:t xml:space="preserve">": </w:t>
      </w:r>
      <w:r w:rsidR="0013755F">
        <w:rPr>
          <w:color w:val="2A00FF"/>
        </w:rPr>
        <w:t>Read</w:t>
      </w:r>
      <w:r w:rsidRPr="00A308D7">
        <w:rPr>
          <w:color w:val="2A00FF"/>
        </w:rPr>
        <w:t xml:space="preserve"> Lock Not </w:t>
      </w:r>
      <w:r w:rsidR="003533DC" w:rsidRPr="00A308D7">
        <w:rPr>
          <w:color w:val="2A00FF"/>
        </w:rPr>
        <w:t>available</w:t>
      </w:r>
      <w:r w:rsidRPr="00A308D7">
        <w:rPr>
          <w:color w:val="2A00FF"/>
        </w:rPr>
        <w:t>"</w:t>
      </w:r>
      <w:r w:rsidRPr="00A308D7">
        <w:t>);</w:t>
      </w:r>
    </w:p>
    <w:p w14:paraId="0A373BFE" w14:textId="7989C1EF" w:rsidR="00E57B79" w:rsidRPr="00A308D7" w:rsidRDefault="00E57B79" w:rsidP="00E57B79">
      <w:pPr>
        <w:pStyle w:val="Output"/>
        <w:rPr>
          <w:color w:val="4C483D" w:themeColor="text2"/>
        </w:rPr>
      </w:pPr>
      <w:r w:rsidRPr="00A308D7">
        <w:tab/>
      </w:r>
      <w:r w:rsidRPr="00A308D7">
        <w:tab/>
        <w:t>}</w:t>
      </w:r>
    </w:p>
    <w:p w14:paraId="04052830" w14:textId="77777777" w:rsidR="00E57B79" w:rsidRPr="00A308D7" w:rsidRDefault="00E57B79" w:rsidP="00E57B79">
      <w:pPr>
        <w:pStyle w:val="Output"/>
        <w:rPr>
          <w:color w:val="4C483D" w:themeColor="text2"/>
        </w:rPr>
      </w:pPr>
      <w:r w:rsidRPr="00A308D7">
        <w:tab/>
        <w:t>}</w:t>
      </w:r>
    </w:p>
    <w:p w14:paraId="54E373A8" w14:textId="77777777" w:rsidR="00E57B79" w:rsidRPr="00A308D7" w:rsidRDefault="00E57B79" w:rsidP="00E57B79">
      <w:pPr>
        <w:pStyle w:val="Output"/>
        <w:rPr>
          <w:color w:val="4C483D" w:themeColor="text2"/>
        </w:rPr>
      </w:pPr>
    </w:p>
    <w:p w14:paraId="34D8D30B" w14:textId="77777777" w:rsidR="00E57B79" w:rsidRPr="00A308D7" w:rsidRDefault="00E57B79" w:rsidP="00E57B79">
      <w:pPr>
        <w:pStyle w:val="Output"/>
        <w:rPr>
          <w:color w:val="4C483D" w:themeColor="text2"/>
        </w:rPr>
      </w:pPr>
      <w:r w:rsidRPr="00A308D7">
        <w:tab/>
      </w:r>
      <w:r w:rsidRPr="00A308D7">
        <w:rPr>
          <w:color w:val="646464"/>
        </w:rPr>
        <w:t>@Override</w:t>
      </w:r>
    </w:p>
    <w:p w14:paraId="7D250CC2" w14:textId="77777777" w:rsidR="00E57B79" w:rsidRPr="00A308D7" w:rsidRDefault="00E57B79" w:rsidP="00E57B79">
      <w:pPr>
        <w:pStyle w:val="Output"/>
        <w:rPr>
          <w:color w:val="4C483D" w:themeColor="text2"/>
        </w:rPr>
      </w:pPr>
      <w:r w:rsidRPr="00A308D7">
        <w:tab/>
      </w:r>
      <w:r w:rsidRPr="00A308D7">
        <w:rPr>
          <w:bCs/>
          <w:color w:val="7F0055"/>
        </w:rPr>
        <w:t>public</w:t>
      </w:r>
      <w:r w:rsidRPr="00A308D7">
        <w:t xml:space="preserve"> </w:t>
      </w:r>
      <w:r w:rsidRPr="00A308D7">
        <w:rPr>
          <w:bCs/>
          <w:color w:val="7F0055"/>
        </w:rPr>
        <w:t>void</w:t>
      </w:r>
      <w:r w:rsidRPr="00A308D7">
        <w:t xml:space="preserve"> run() {</w:t>
      </w:r>
    </w:p>
    <w:p w14:paraId="11675E6C" w14:textId="77777777" w:rsidR="00E57B79" w:rsidRPr="00A308D7" w:rsidRDefault="00E57B79" w:rsidP="00E57B79">
      <w:pPr>
        <w:pStyle w:val="Output"/>
        <w:rPr>
          <w:color w:val="4C483D" w:themeColor="text2"/>
        </w:rPr>
      </w:pPr>
      <w:r w:rsidRPr="00A308D7">
        <w:tab/>
      </w:r>
      <w:r w:rsidRPr="00A308D7">
        <w:tab/>
        <w:t xml:space="preserve">String </w:t>
      </w:r>
      <w:r w:rsidRPr="00A308D7">
        <w:rPr>
          <w:color w:val="6A3E3E"/>
        </w:rPr>
        <w:t>thname</w:t>
      </w:r>
      <w:r w:rsidRPr="00A308D7">
        <w:t xml:space="preserve"> = Thread.</w:t>
      </w:r>
      <w:r w:rsidRPr="00A308D7">
        <w:rPr>
          <w:i/>
          <w:iCs/>
        </w:rPr>
        <w:t>currentThread</w:t>
      </w:r>
      <w:r w:rsidRPr="00A308D7">
        <w:t>().getName();</w:t>
      </w:r>
    </w:p>
    <w:p w14:paraId="459E1719" w14:textId="77777777" w:rsidR="00E57B79" w:rsidRPr="00A308D7" w:rsidRDefault="00E57B79" w:rsidP="00E57B79">
      <w:pPr>
        <w:pStyle w:val="Output"/>
        <w:rPr>
          <w:color w:val="4C483D" w:themeColor="text2"/>
        </w:rPr>
      </w:pPr>
      <w:r w:rsidRPr="00A308D7">
        <w:tab/>
      </w:r>
      <w:r w:rsidRPr="00A308D7">
        <w:tab/>
      </w:r>
      <w:r w:rsidRPr="00A308D7">
        <w:rPr>
          <w:bCs/>
          <w:color w:val="7F0055"/>
        </w:rPr>
        <w:t>if</w:t>
      </w:r>
      <w:r w:rsidRPr="00A308D7">
        <w:t xml:space="preserve"> (</w:t>
      </w:r>
      <w:r w:rsidRPr="00A308D7">
        <w:rPr>
          <w:color w:val="6A3E3E"/>
        </w:rPr>
        <w:t>thname</w:t>
      </w:r>
      <w:r w:rsidRPr="00A308D7">
        <w:t>.contains(</w:t>
      </w:r>
      <w:r w:rsidRPr="00A308D7">
        <w:rPr>
          <w:color w:val="2A00FF"/>
        </w:rPr>
        <w:t>"write"</w:t>
      </w:r>
      <w:r w:rsidRPr="00A308D7">
        <w:t>)) {</w:t>
      </w:r>
    </w:p>
    <w:p w14:paraId="5CE8E6F5" w14:textId="77777777" w:rsidR="00E57B79" w:rsidRPr="00A308D7" w:rsidRDefault="00E57B79" w:rsidP="00E57B79">
      <w:pPr>
        <w:pStyle w:val="Output"/>
        <w:rPr>
          <w:color w:val="4C483D" w:themeColor="text2"/>
        </w:rPr>
      </w:pPr>
      <w:r w:rsidRPr="00A308D7">
        <w:tab/>
      </w:r>
      <w:r w:rsidRPr="00A308D7">
        <w:tab/>
      </w:r>
      <w:r w:rsidRPr="00A308D7">
        <w:tab/>
        <w:t>write();</w:t>
      </w:r>
    </w:p>
    <w:p w14:paraId="6DF12CC7" w14:textId="77777777" w:rsidR="00E57B79" w:rsidRPr="00A308D7" w:rsidRDefault="00E57B79" w:rsidP="00E57B79">
      <w:pPr>
        <w:pStyle w:val="Output"/>
        <w:rPr>
          <w:color w:val="4C483D" w:themeColor="text2"/>
        </w:rPr>
      </w:pPr>
      <w:r w:rsidRPr="00A308D7">
        <w:tab/>
      </w:r>
      <w:r w:rsidRPr="00A308D7">
        <w:tab/>
        <w:t xml:space="preserve">} </w:t>
      </w:r>
      <w:r w:rsidRPr="00A308D7">
        <w:rPr>
          <w:bCs/>
          <w:color w:val="7F0055"/>
        </w:rPr>
        <w:t>else</w:t>
      </w:r>
      <w:r w:rsidRPr="00A308D7">
        <w:t xml:space="preserve"> {</w:t>
      </w:r>
    </w:p>
    <w:p w14:paraId="584FBE16" w14:textId="77777777" w:rsidR="00E57B79" w:rsidRPr="00A308D7" w:rsidRDefault="00E57B79" w:rsidP="00E57B79">
      <w:pPr>
        <w:pStyle w:val="Output"/>
        <w:rPr>
          <w:color w:val="4C483D" w:themeColor="text2"/>
        </w:rPr>
      </w:pPr>
      <w:r w:rsidRPr="00A308D7">
        <w:tab/>
      </w:r>
      <w:r w:rsidRPr="00A308D7">
        <w:tab/>
      </w:r>
      <w:r w:rsidRPr="00A308D7">
        <w:tab/>
        <w:t>read();</w:t>
      </w:r>
    </w:p>
    <w:p w14:paraId="063C2C23" w14:textId="77777777" w:rsidR="00E57B79" w:rsidRPr="00A308D7" w:rsidRDefault="00E57B79" w:rsidP="00E57B79">
      <w:pPr>
        <w:pStyle w:val="Output"/>
        <w:rPr>
          <w:color w:val="4C483D" w:themeColor="text2"/>
        </w:rPr>
      </w:pPr>
      <w:r w:rsidRPr="00A308D7">
        <w:tab/>
      </w:r>
      <w:r w:rsidRPr="00A308D7">
        <w:tab/>
        <w:t>}</w:t>
      </w:r>
    </w:p>
    <w:p w14:paraId="4D75DB88" w14:textId="77777777" w:rsidR="00E57B79" w:rsidRPr="00A308D7" w:rsidRDefault="00E57B79" w:rsidP="00E57B79">
      <w:pPr>
        <w:pStyle w:val="Output"/>
        <w:rPr>
          <w:color w:val="4C483D" w:themeColor="text2"/>
        </w:rPr>
      </w:pPr>
      <w:r w:rsidRPr="00A308D7">
        <w:tab/>
        <w:t>}</w:t>
      </w:r>
    </w:p>
    <w:p w14:paraId="3D73DFAD" w14:textId="77777777" w:rsidR="00E57B79" w:rsidRPr="00A308D7" w:rsidRDefault="00E57B79" w:rsidP="00E57B79">
      <w:pPr>
        <w:pStyle w:val="Output"/>
        <w:rPr>
          <w:color w:val="4C483D" w:themeColor="text2"/>
        </w:rPr>
      </w:pPr>
    </w:p>
    <w:p w14:paraId="2158BF93" w14:textId="77777777" w:rsidR="00E57B79" w:rsidRPr="00A308D7" w:rsidRDefault="00E57B79" w:rsidP="00E57B79">
      <w:pPr>
        <w:pStyle w:val="Output"/>
        <w:rPr>
          <w:color w:val="4C483D" w:themeColor="text2"/>
        </w:rPr>
      </w:pPr>
      <w:r w:rsidRPr="00A308D7">
        <w:lastRenderedPageBreak/>
        <w:tab/>
      </w:r>
      <w:r w:rsidRPr="00A308D7">
        <w:rPr>
          <w:bCs/>
          <w:color w:val="7F0055"/>
        </w:rPr>
        <w:t>public</w:t>
      </w:r>
      <w:r w:rsidRPr="00A308D7">
        <w:t xml:space="preserve"> </w:t>
      </w:r>
      <w:r w:rsidRPr="00A308D7">
        <w:rPr>
          <w:bCs/>
          <w:color w:val="7F0055"/>
        </w:rPr>
        <w:t>static</w:t>
      </w:r>
      <w:r w:rsidRPr="00A308D7">
        <w:t xml:space="preserve"> </w:t>
      </w:r>
      <w:r w:rsidRPr="00A308D7">
        <w:rPr>
          <w:bCs/>
          <w:color w:val="7F0055"/>
        </w:rPr>
        <w:t>void</w:t>
      </w:r>
      <w:r w:rsidRPr="00A308D7">
        <w:t xml:space="preserve"> main(String[] </w:t>
      </w:r>
      <w:r w:rsidRPr="00A308D7">
        <w:rPr>
          <w:color w:val="6A3E3E"/>
        </w:rPr>
        <w:t>args</w:t>
      </w:r>
      <w:r w:rsidRPr="00A308D7">
        <w:t xml:space="preserve">) </w:t>
      </w:r>
      <w:r w:rsidRPr="00A308D7">
        <w:rPr>
          <w:bCs/>
          <w:color w:val="7F0055"/>
        </w:rPr>
        <w:t>throws</w:t>
      </w:r>
      <w:r w:rsidRPr="00A308D7">
        <w:t xml:space="preserve"> InterruptedException {</w:t>
      </w:r>
    </w:p>
    <w:p w14:paraId="64BA2811" w14:textId="77777777" w:rsidR="00E57B79" w:rsidRPr="00A308D7" w:rsidRDefault="00E57B79" w:rsidP="00E57B79">
      <w:pPr>
        <w:pStyle w:val="Output"/>
        <w:rPr>
          <w:color w:val="4C483D" w:themeColor="text2"/>
        </w:rPr>
      </w:pPr>
      <w:r w:rsidRPr="00A308D7">
        <w:tab/>
      </w:r>
      <w:r w:rsidRPr="00A308D7">
        <w:tab/>
        <w:t xml:space="preserve">ReadWriteLockDemo </w:t>
      </w:r>
      <w:r w:rsidRPr="00A308D7">
        <w:rPr>
          <w:color w:val="6A3E3E"/>
        </w:rPr>
        <w:t>ob</w:t>
      </w:r>
      <w:r w:rsidRPr="00A308D7">
        <w:t xml:space="preserve"> = </w:t>
      </w:r>
      <w:r w:rsidRPr="00A308D7">
        <w:rPr>
          <w:bCs/>
          <w:color w:val="7F0055"/>
        </w:rPr>
        <w:t>new</w:t>
      </w:r>
      <w:r w:rsidRPr="00A308D7">
        <w:t xml:space="preserve"> ReadWriteLockDemo();</w:t>
      </w:r>
    </w:p>
    <w:p w14:paraId="54A000D2" w14:textId="77777777" w:rsidR="00E57B79" w:rsidRPr="00A308D7" w:rsidRDefault="00E57B79" w:rsidP="00E57B79">
      <w:pPr>
        <w:pStyle w:val="Output"/>
        <w:rPr>
          <w:color w:val="4C483D" w:themeColor="text2"/>
        </w:rPr>
      </w:pPr>
    </w:p>
    <w:p w14:paraId="194C60AB" w14:textId="77777777" w:rsidR="00E57B79" w:rsidRPr="00A308D7" w:rsidRDefault="00E57B79" w:rsidP="00E57B79">
      <w:pPr>
        <w:pStyle w:val="Output"/>
        <w:rPr>
          <w:color w:val="4C483D" w:themeColor="text2"/>
        </w:rPr>
      </w:pPr>
      <w:r w:rsidRPr="00A308D7">
        <w:tab/>
      </w:r>
      <w:r w:rsidRPr="00A308D7">
        <w:tab/>
      </w:r>
      <w:r w:rsidRPr="00A308D7">
        <w:rPr>
          <w:bCs/>
          <w:color w:val="7F0055"/>
        </w:rPr>
        <w:t>new</w:t>
      </w:r>
      <w:r w:rsidRPr="00A308D7">
        <w:t xml:space="preserve"> Thread(</w:t>
      </w:r>
      <w:r w:rsidRPr="00A308D7">
        <w:rPr>
          <w:color w:val="6A3E3E"/>
        </w:rPr>
        <w:t>ob</w:t>
      </w:r>
      <w:r w:rsidRPr="00A308D7">
        <w:t xml:space="preserve">, </w:t>
      </w:r>
      <w:r w:rsidRPr="00A308D7">
        <w:rPr>
          <w:color w:val="2A00FF"/>
        </w:rPr>
        <w:t>"write1"</w:t>
      </w:r>
      <w:r w:rsidRPr="00A308D7">
        <w:t>).start();</w:t>
      </w:r>
    </w:p>
    <w:p w14:paraId="22253493" w14:textId="38B7E721" w:rsidR="00E57B79" w:rsidRDefault="00E57B79" w:rsidP="00E57B79">
      <w:pPr>
        <w:pStyle w:val="Output"/>
      </w:pPr>
      <w:r w:rsidRPr="00A308D7">
        <w:tab/>
      </w:r>
      <w:r w:rsidRPr="00A308D7">
        <w:tab/>
        <w:t>Thread.</w:t>
      </w:r>
      <w:r w:rsidRPr="00A308D7">
        <w:rPr>
          <w:i/>
          <w:iCs/>
        </w:rPr>
        <w:t>sleep</w:t>
      </w:r>
      <w:r w:rsidRPr="00A308D7">
        <w:t>(2000);</w:t>
      </w:r>
    </w:p>
    <w:p w14:paraId="022AABF8" w14:textId="77777777" w:rsidR="00565EF1" w:rsidRPr="00A308D7" w:rsidRDefault="00565EF1" w:rsidP="00E57B79">
      <w:pPr>
        <w:pStyle w:val="Output"/>
        <w:rPr>
          <w:color w:val="4C483D" w:themeColor="text2"/>
        </w:rPr>
      </w:pPr>
    </w:p>
    <w:p w14:paraId="085EA494" w14:textId="77777777" w:rsidR="00E57B79" w:rsidRPr="00A308D7" w:rsidRDefault="00E57B79" w:rsidP="00E57B79">
      <w:pPr>
        <w:pStyle w:val="Output"/>
        <w:rPr>
          <w:color w:val="4C483D" w:themeColor="text2"/>
        </w:rPr>
      </w:pPr>
      <w:r w:rsidRPr="00A308D7">
        <w:tab/>
      </w:r>
      <w:r w:rsidRPr="00A308D7">
        <w:tab/>
      </w:r>
      <w:r w:rsidRPr="00A308D7">
        <w:rPr>
          <w:bCs/>
          <w:color w:val="7F0055"/>
        </w:rPr>
        <w:t>new</w:t>
      </w:r>
      <w:r w:rsidRPr="00A308D7">
        <w:t xml:space="preserve"> Thread(</w:t>
      </w:r>
      <w:r w:rsidRPr="00A308D7">
        <w:rPr>
          <w:color w:val="6A3E3E"/>
        </w:rPr>
        <w:t>ob</w:t>
      </w:r>
      <w:r w:rsidRPr="00A308D7">
        <w:t xml:space="preserve">, </w:t>
      </w:r>
      <w:r w:rsidRPr="00A308D7">
        <w:rPr>
          <w:color w:val="2A00FF"/>
        </w:rPr>
        <w:t>"read1"</w:t>
      </w:r>
      <w:r w:rsidRPr="00A308D7">
        <w:t>).start();</w:t>
      </w:r>
    </w:p>
    <w:p w14:paraId="31DC6595" w14:textId="3A13E771" w:rsidR="00E57B79" w:rsidRDefault="00E57B79" w:rsidP="00E57B79">
      <w:pPr>
        <w:pStyle w:val="Output"/>
      </w:pPr>
      <w:r w:rsidRPr="00A308D7">
        <w:tab/>
      </w:r>
      <w:r w:rsidRPr="00A308D7">
        <w:tab/>
        <w:t>Thread.</w:t>
      </w:r>
      <w:r w:rsidRPr="00A308D7">
        <w:rPr>
          <w:i/>
          <w:iCs/>
        </w:rPr>
        <w:t>sleep</w:t>
      </w:r>
      <w:r w:rsidRPr="00A308D7">
        <w:t>(5000);</w:t>
      </w:r>
    </w:p>
    <w:p w14:paraId="28A2A32F" w14:textId="77777777" w:rsidR="00565EF1" w:rsidRPr="00A308D7" w:rsidRDefault="00565EF1" w:rsidP="00E57B79">
      <w:pPr>
        <w:pStyle w:val="Output"/>
        <w:rPr>
          <w:color w:val="4C483D" w:themeColor="text2"/>
        </w:rPr>
      </w:pPr>
    </w:p>
    <w:p w14:paraId="6640ED67" w14:textId="39C888AC" w:rsidR="00E57B79" w:rsidRPr="00A308D7" w:rsidRDefault="00E57B79" w:rsidP="00E57B79">
      <w:pPr>
        <w:pStyle w:val="Output"/>
        <w:rPr>
          <w:color w:val="4C483D" w:themeColor="text2"/>
        </w:rPr>
      </w:pPr>
      <w:r w:rsidRPr="00A308D7">
        <w:tab/>
      </w:r>
      <w:r w:rsidRPr="00A308D7">
        <w:tab/>
      </w:r>
      <w:r w:rsidRPr="00A308D7">
        <w:rPr>
          <w:bCs/>
          <w:color w:val="7F0055"/>
        </w:rPr>
        <w:t>new</w:t>
      </w:r>
      <w:r w:rsidRPr="00A308D7">
        <w:t xml:space="preserve"> Thread(</w:t>
      </w:r>
      <w:r w:rsidRPr="00A308D7">
        <w:rPr>
          <w:color w:val="6A3E3E"/>
        </w:rPr>
        <w:t>ob</w:t>
      </w:r>
      <w:r w:rsidRPr="00A308D7">
        <w:t xml:space="preserve">, </w:t>
      </w:r>
      <w:r w:rsidRPr="00A308D7">
        <w:rPr>
          <w:color w:val="2A00FF"/>
        </w:rPr>
        <w:t>"read2"</w:t>
      </w:r>
      <w:r w:rsidRPr="00A308D7">
        <w:t>).start();</w:t>
      </w:r>
    </w:p>
    <w:p w14:paraId="35EC2432" w14:textId="5D3010A4" w:rsidR="00E57B79" w:rsidRPr="00A308D7" w:rsidRDefault="00E57B79" w:rsidP="00E57B79">
      <w:pPr>
        <w:pStyle w:val="Output"/>
        <w:rPr>
          <w:color w:val="4C483D" w:themeColor="text2"/>
        </w:rPr>
      </w:pPr>
      <w:r w:rsidRPr="00A308D7">
        <w:tab/>
        <w:t>}</w:t>
      </w:r>
    </w:p>
    <w:p w14:paraId="3F3567F5" w14:textId="77777777" w:rsidR="00E57B79" w:rsidRPr="00A308D7" w:rsidRDefault="00E57B79" w:rsidP="00E57B79">
      <w:pPr>
        <w:pStyle w:val="Output"/>
        <w:rPr>
          <w:noProof/>
          <w:lang w:eastAsia="en-US"/>
        </w:rPr>
      </w:pPr>
      <w:r w:rsidRPr="00A308D7">
        <w:t>}</w:t>
      </w:r>
    </w:p>
    <w:p w14:paraId="7EE1FB04" w14:textId="77777777" w:rsidR="00E57B79" w:rsidRDefault="00E57B79" w:rsidP="00E57B79">
      <w:pPr>
        <w:pStyle w:val="Output"/>
        <w:shd w:val="clear" w:color="auto" w:fill="000000" w:themeFill="text1"/>
        <w:rPr>
          <w:noProof/>
          <w:lang w:eastAsia="en-US"/>
        </w:rPr>
      </w:pPr>
      <w:r>
        <w:rPr>
          <w:noProof/>
          <w:lang w:eastAsia="en-US"/>
        </w:rPr>
        <w:t>write1 : Write : 100</w:t>
      </w:r>
    </w:p>
    <w:p w14:paraId="3E67C090" w14:textId="67EB477B" w:rsidR="00E57B79" w:rsidRDefault="00E57B79" w:rsidP="00E57B79">
      <w:pPr>
        <w:pStyle w:val="Output"/>
        <w:shd w:val="clear" w:color="auto" w:fill="000000" w:themeFill="text1"/>
        <w:rPr>
          <w:noProof/>
          <w:lang w:eastAsia="en-US"/>
        </w:rPr>
      </w:pPr>
      <w:r>
        <w:rPr>
          <w:noProof/>
          <w:lang w:eastAsia="en-US"/>
        </w:rPr>
        <w:t xml:space="preserve">read1: </w:t>
      </w:r>
      <w:r w:rsidR="00212AA9">
        <w:rPr>
          <w:noProof/>
          <w:lang w:eastAsia="en-US"/>
        </w:rPr>
        <w:t>Read</w:t>
      </w:r>
      <w:r>
        <w:rPr>
          <w:noProof/>
          <w:lang w:eastAsia="en-US"/>
        </w:rPr>
        <w:t xml:space="preserve"> Lock Not avaialble</w:t>
      </w:r>
    </w:p>
    <w:p w14:paraId="2D5334BF" w14:textId="77777777" w:rsidR="00E57B79" w:rsidRDefault="00E57B79" w:rsidP="00E57B79">
      <w:pPr>
        <w:pStyle w:val="Output"/>
        <w:shd w:val="clear" w:color="auto" w:fill="000000" w:themeFill="text1"/>
        <w:rPr>
          <w:noProof/>
          <w:lang w:eastAsia="en-US"/>
        </w:rPr>
      </w:pPr>
      <w:r>
        <w:rPr>
          <w:noProof/>
          <w:lang w:eastAsia="en-US"/>
        </w:rPr>
        <w:t>read2 : Read : 100</w:t>
      </w:r>
    </w:p>
    <w:p w14:paraId="6C1B5475" w14:textId="77777777" w:rsidR="00E57B79" w:rsidRDefault="00E57B79" w:rsidP="00CF5D1D">
      <w:pPr>
        <w:spacing w:line="240" w:lineRule="auto"/>
        <w:rPr>
          <w:noProof/>
          <w:lang w:eastAsia="en-US"/>
        </w:rPr>
      </w:pPr>
    </w:p>
    <w:p w14:paraId="6F83FADF" w14:textId="77777777" w:rsidR="00E57B79" w:rsidRDefault="00E57B79" w:rsidP="00E57B79">
      <w:pPr>
        <w:rPr>
          <w:noProof/>
          <w:lang w:eastAsia="en-US"/>
        </w:rPr>
      </w:pPr>
      <w:r>
        <w:rPr>
          <w:noProof/>
          <w:lang w:eastAsia="en-US"/>
        </w:rPr>
        <w:drawing>
          <wp:inline distT="0" distB="0" distL="0" distR="0" wp14:anchorId="780D8391" wp14:editId="4EC84155">
            <wp:extent cx="5098648" cy="1197855"/>
            <wp:effectExtent l="0" t="0" r="698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61121" cy="1236026"/>
                    </a:xfrm>
                    <a:prstGeom prst="rect">
                      <a:avLst/>
                    </a:prstGeom>
                  </pic:spPr>
                </pic:pic>
              </a:graphicData>
            </a:graphic>
          </wp:inline>
        </w:drawing>
      </w:r>
    </w:p>
    <w:p w14:paraId="353C2C48" w14:textId="77777777" w:rsidR="00E57B79" w:rsidRDefault="00E57B79" w:rsidP="00E57B79">
      <w:pPr>
        <w:rPr>
          <w:noProof/>
          <w:lang w:eastAsia="en-US"/>
        </w:rPr>
      </w:pPr>
    </w:p>
    <w:p w14:paraId="607B95F4" w14:textId="77777777" w:rsidR="00E57B79" w:rsidRDefault="00E57B79" w:rsidP="00E57B79">
      <w:pPr>
        <w:pStyle w:val="Heading2"/>
        <w:rPr>
          <w:noProof/>
          <w:lang w:eastAsia="en-US"/>
        </w:rPr>
      </w:pPr>
      <w:bookmarkStart w:id="102" w:name="_Toc94350656"/>
      <w:r w:rsidRPr="00D0479D">
        <w:rPr>
          <w:noProof/>
          <w:lang w:eastAsia="en-US"/>
        </w:rPr>
        <w:t>Conditions</w:t>
      </w:r>
      <w:bookmarkEnd w:id="102"/>
    </w:p>
    <w:p w14:paraId="00349CA4" w14:textId="65225720" w:rsidR="00E57B79" w:rsidRDefault="00E57B79" w:rsidP="00E57B79">
      <w:pPr>
        <w:rPr>
          <w:noProof/>
          <w:lang w:eastAsia="en-US"/>
        </w:rPr>
      </w:pPr>
      <w:r w:rsidRPr="00126803">
        <w:rPr>
          <w:noProof/>
          <w:lang w:eastAsia="en-US"/>
        </w:rPr>
        <w:t xml:space="preserve">A </w:t>
      </w:r>
      <w:r w:rsidRPr="00D4647F">
        <w:rPr>
          <w:rStyle w:val="0SyntaxPinkChar"/>
        </w:rPr>
        <w:t>java.util.concurrent.locks.Condition</w:t>
      </w:r>
      <w:r w:rsidRPr="00126803">
        <w:rPr>
          <w:noProof/>
          <w:lang w:eastAsia="en-US"/>
        </w:rPr>
        <w:t xml:space="preserve"> interface provides a thread ability to suspend its execution, until the given condition is </w:t>
      </w:r>
      <w:r w:rsidRPr="00126803">
        <w:rPr>
          <w:b/>
          <w:bCs/>
          <w:noProof/>
          <w:lang w:eastAsia="en-US"/>
        </w:rPr>
        <w:t>true</w:t>
      </w:r>
      <w:r w:rsidRPr="00126803">
        <w:rPr>
          <w:noProof/>
          <w:lang w:eastAsia="en-US"/>
        </w:rPr>
        <w:t>.</w:t>
      </w:r>
    </w:p>
    <w:p w14:paraId="7175428F" w14:textId="3A876348" w:rsidR="00B47DF6" w:rsidRDefault="00B47DF6" w:rsidP="00E57B79">
      <w:pPr>
        <w:rPr>
          <w:noProof/>
          <w:lang w:eastAsia="en-US"/>
        </w:rPr>
      </w:pPr>
    </w:p>
    <w:p w14:paraId="3A47FB58" w14:textId="77777777" w:rsidR="00B47DF6" w:rsidRPr="00126803" w:rsidRDefault="00B47DF6" w:rsidP="00B47DF6">
      <w:pPr>
        <w:rPr>
          <w:noProof/>
          <w:lang w:eastAsia="en-US"/>
        </w:rPr>
      </w:pPr>
      <w:r w:rsidRPr="00126803">
        <w:rPr>
          <w:noProof/>
          <w:lang w:eastAsia="en-US"/>
        </w:rPr>
        <w:t>Condition variables are instance of </w:t>
      </w:r>
      <w:r w:rsidRPr="00126803">
        <w:rPr>
          <w:b/>
          <w:bCs/>
          <w:noProof/>
          <w:lang w:eastAsia="en-US"/>
        </w:rPr>
        <w:t>java.util.concurrent.locks.Condition</w:t>
      </w:r>
      <w:r w:rsidRPr="00126803">
        <w:rPr>
          <w:noProof/>
          <w:lang w:eastAsia="en-US"/>
        </w:rPr>
        <w:t> class, which provides inter thread communication methods similar to wait, notify and notifyAll e.g. </w:t>
      </w:r>
      <w:r w:rsidRPr="00126803">
        <w:rPr>
          <w:b/>
          <w:bCs/>
          <w:noProof/>
          <w:lang w:eastAsia="en-US"/>
        </w:rPr>
        <w:t>await()</w:t>
      </w:r>
      <w:r w:rsidRPr="00126803">
        <w:rPr>
          <w:noProof/>
          <w:lang w:eastAsia="en-US"/>
        </w:rPr>
        <w:t>, </w:t>
      </w:r>
      <w:r w:rsidRPr="00126803">
        <w:rPr>
          <w:b/>
          <w:bCs/>
          <w:noProof/>
          <w:lang w:eastAsia="en-US"/>
        </w:rPr>
        <w:t>signal()</w:t>
      </w:r>
      <w:r w:rsidRPr="00126803">
        <w:rPr>
          <w:noProof/>
          <w:lang w:eastAsia="en-US"/>
        </w:rPr>
        <w:t> and </w:t>
      </w:r>
      <w:r w:rsidRPr="00126803">
        <w:rPr>
          <w:b/>
          <w:bCs/>
          <w:noProof/>
          <w:lang w:eastAsia="en-US"/>
        </w:rPr>
        <w:t>signalAll()</w:t>
      </w:r>
      <w:r w:rsidRPr="00126803">
        <w:rPr>
          <w:noProof/>
          <w:lang w:eastAsia="en-US"/>
        </w:rPr>
        <w:t>.</w:t>
      </w:r>
    </w:p>
    <w:p w14:paraId="153138F6" w14:textId="77777777" w:rsidR="00D4647F" w:rsidRDefault="00D4647F" w:rsidP="00E57B79">
      <w:pPr>
        <w:rPr>
          <w:noProof/>
          <w:lang w:eastAsia="en-US"/>
        </w:rPr>
      </w:pPr>
    </w:p>
    <w:p w14:paraId="7D6A01BD" w14:textId="5692D51D" w:rsidR="00E57B79" w:rsidRPr="00126803" w:rsidRDefault="00E57B79" w:rsidP="004702C8">
      <w:pPr>
        <w:pStyle w:val="Qsns"/>
        <w:jc w:val="center"/>
        <w:rPr>
          <w:noProof/>
          <w:lang w:eastAsia="en-US"/>
        </w:rPr>
      </w:pPr>
      <w:r>
        <w:rPr>
          <w:noProof/>
          <w:lang w:eastAsia="en-US"/>
        </w:rPr>
        <w:t xml:space="preserve">Alternative for </w:t>
      </w:r>
      <w:r w:rsidRPr="00892EE3">
        <w:rPr>
          <w:noProof/>
          <w:color w:val="FFFF00"/>
          <w:lang w:eastAsia="en-US"/>
        </w:rPr>
        <w:t>wait</w:t>
      </w:r>
      <w:r w:rsidR="00B029A7">
        <w:rPr>
          <w:noProof/>
          <w:color w:val="FFFF00"/>
          <w:lang w:eastAsia="en-US"/>
        </w:rPr>
        <w:t>(</w:t>
      </w:r>
      <w:r w:rsidR="00B029A7" w:rsidRPr="00B029A7">
        <w:rPr>
          <w:i/>
          <w:iCs/>
          <w:noProof/>
          <w:color w:val="00FFFF"/>
          <w:lang w:eastAsia="en-US"/>
        </w:rPr>
        <w:t>await</w:t>
      </w:r>
      <w:r w:rsidR="00B029A7">
        <w:rPr>
          <w:noProof/>
          <w:color w:val="FFFF00"/>
          <w:lang w:eastAsia="en-US"/>
        </w:rPr>
        <w:t>)</w:t>
      </w:r>
      <w:r w:rsidRPr="00892EE3">
        <w:rPr>
          <w:noProof/>
          <w:color w:val="FFFF00"/>
          <w:lang w:eastAsia="en-US"/>
        </w:rPr>
        <w:t xml:space="preserve"> </w:t>
      </w:r>
      <w:r>
        <w:rPr>
          <w:noProof/>
          <w:lang w:eastAsia="en-US"/>
        </w:rPr>
        <w:t>&amp;</w:t>
      </w:r>
      <w:r w:rsidRPr="00892EE3">
        <w:rPr>
          <w:noProof/>
          <w:color w:val="FFFF00"/>
          <w:lang w:eastAsia="en-US"/>
        </w:rPr>
        <w:t xml:space="preserve"> notify</w:t>
      </w:r>
      <w:r w:rsidR="00B029A7">
        <w:rPr>
          <w:noProof/>
          <w:color w:val="FFFF00"/>
          <w:lang w:eastAsia="en-US"/>
        </w:rPr>
        <w:t>(</w:t>
      </w:r>
      <w:r w:rsidR="00B029A7" w:rsidRPr="00B029A7">
        <w:rPr>
          <w:i/>
          <w:iCs/>
          <w:noProof/>
          <w:color w:val="00FFFF"/>
          <w:lang w:eastAsia="en-US"/>
        </w:rPr>
        <w:t>signal</w:t>
      </w:r>
      <w:r w:rsidR="00B029A7">
        <w:rPr>
          <w:noProof/>
          <w:color w:val="FFFF00"/>
          <w:lang w:eastAsia="en-US"/>
        </w:rPr>
        <w:t>)</w:t>
      </w:r>
    </w:p>
    <w:p w14:paraId="66D19869" w14:textId="77777777" w:rsidR="00E57B79" w:rsidRPr="00126803" w:rsidRDefault="00E57B79" w:rsidP="00750DDA">
      <w:pPr>
        <w:rPr>
          <w:noProof/>
          <w:lang w:eastAsia="en-US"/>
        </w:rPr>
      </w:pPr>
      <w:r w:rsidRPr="00126803">
        <w:rPr>
          <w:noProof/>
          <w:lang w:eastAsia="en-US"/>
        </w:rPr>
        <w:t>We can Create Condition object by using </w:t>
      </w:r>
      <w:r w:rsidRPr="00126803">
        <w:rPr>
          <w:b/>
          <w:bCs/>
          <w:noProof/>
          <w:lang w:eastAsia="en-US"/>
        </w:rPr>
        <w:t>ReentrantLock</w:t>
      </w:r>
      <w:r w:rsidRPr="00126803">
        <w:rPr>
          <w:noProof/>
          <w:lang w:eastAsia="en-US"/>
        </w:rPr>
        <w:t> and </w:t>
      </w:r>
      <w:r w:rsidRPr="00126803">
        <w:rPr>
          <w:b/>
          <w:bCs/>
          <w:noProof/>
          <w:lang w:eastAsia="en-US"/>
        </w:rPr>
        <w:t>ReentrantReadWriteLock </w:t>
      </w:r>
      <w:r w:rsidRPr="00126803">
        <w:rPr>
          <w:noProof/>
          <w:lang w:eastAsia="en-US"/>
        </w:rPr>
        <w:t>Which are implementation classes of Lock interface. You can create condition variable by calling </w:t>
      </w:r>
      <w:r w:rsidRPr="00126803">
        <w:rPr>
          <w:b/>
          <w:bCs/>
          <w:noProof/>
          <w:lang w:eastAsia="en-US"/>
        </w:rPr>
        <w:t>lock.newCondtion()</w:t>
      </w:r>
      <w:r w:rsidRPr="00126803">
        <w:rPr>
          <w:noProof/>
          <w:lang w:eastAsia="en-US"/>
        </w:rPr>
        <w:t> method</w:t>
      </w:r>
      <w:r w:rsidRPr="00126803">
        <w:rPr>
          <w:noProof/>
          <w:lang w:eastAsia="en-US"/>
        </w:rPr>
        <w:br/>
      </w:r>
    </w:p>
    <w:p w14:paraId="11D0D9D3" w14:textId="77777777" w:rsidR="00E57B79" w:rsidRPr="00126803" w:rsidRDefault="00E57B79" w:rsidP="00750DDA">
      <w:pPr>
        <w:rPr>
          <w:noProof/>
          <w:lang w:eastAsia="en-US"/>
        </w:rPr>
      </w:pPr>
      <w:r w:rsidRPr="00126803">
        <w:rPr>
          <w:b/>
          <w:noProof/>
          <w:lang w:eastAsia="en-US"/>
        </w:rPr>
        <w:t>Methods</w:t>
      </w:r>
    </w:p>
    <w:p w14:paraId="144139CA" w14:textId="77777777" w:rsidR="00E57B79" w:rsidRPr="00126803" w:rsidRDefault="009D004C" w:rsidP="006F728B">
      <w:pPr>
        <w:pStyle w:val="ListParagraph"/>
        <w:numPr>
          <w:ilvl w:val="0"/>
          <w:numId w:val="89"/>
        </w:numPr>
        <w:rPr>
          <w:noProof/>
          <w:lang w:eastAsia="en-US"/>
        </w:rPr>
      </w:pPr>
      <w:hyperlink r:id="rId114" w:anchor="await--" w:history="1">
        <w:r w:rsidR="00E57B79" w:rsidRPr="00AE4645">
          <w:rPr>
            <w:rStyle w:val="Hyperlink"/>
            <w:b/>
            <w:noProof/>
            <w:lang w:eastAsia="en-US"/>
          </w:rPr>
          <w:t>await()</w:t>
        </w:r>
      </w:hyperlink>
      <w:r w:rsidR="00E57B79" w:rsidRPr="00AE4645">
        <w:rPr>
          <w:b/>
          <w:noProof/>
          <w:lang w:eastAsia="en-US"/>
        </w:rPr>
        <w:t>:</w:t>
      </w:r>
      <w:r w:rsidR="00E57B79" w:rsidRPr="00126803">
        <w:rPr>
          <w:noProof/>
          <w:lang w:eastAsia="en-US"/>
        </w:rPr>
        <w:t>The current thread suspends its execution until it is signalled or interrupted.</w:t>
      </w:r>
    </w:p>
    <w:p w14:paraId="2552AE76" w14:textId="77777777" w:rsidR="00E57B79" w:rsidRPr="00126803" w:rsidRDefault="009D004C" w:rsidP="006F728B">
      <w:pPr>
        <w:pStyle w:val="ListParagraph"/>
        <w:numPr>
          <w:ilvl w:val="0"/>
          <w:numId w:val="89"/>
        </w:numPr>
        <w:rPr>
          <w:noProof/>
          <w:lang w:eastAsia="en-US"/>
        </w:rPr>
      </w:pPr>
      <w:hyperlink r:id="rId115" w:anchor="await-long-java.util.concurrent.TimeUnit-" w:history="1">
        <w:r w:rsidR="00E57B79" w:rsidRPr="00AE4645">
          <w:rPr>
            <w:rStyle w:val="Hyperlink"/>
            <w:b/>
            <w:noProof/>
            <w:lang w:eastAsia="en-US"/>
          </w:rPr>
          <w:t>await(long time, TimeUnit unit)</w:t>
        </w:r>
      </w:hyperlink>
      <w:r w:rsidR="00E57B79" w:rsidRPr="00126803">
        <w:rPr>
          <w:noProof/>
          <w:lang w:eastAsia="en-US"/>
        </w:rPr>
        <w:t> :The current thread suspends its execution until it is signalled, interrupted, or the specified amount of time elapses.</w:t>
      </w:r>
    </w:p>
    <w:p w14:paraId="6FFBA18E" w14:textId="77777777" w:rsidR="00E57B79" w:rsidRPr="00126803" w:rsidRDefault="009D004C" w:rsidP="006F728B">
      <w:pPr>
        <w:pStyle w:val="ListParagraph"/>
        <w:numPr>
          <w:ilvl w:val="0"/>
          <w:numId w:val="89"/>
        </w:numPr>
        <w:rPr>
          <w:noProof/>
          <w:lang w:eastAsia="en-US"/>
        </w:rPr>
      </w:pPr>
      <w:hyperlink r:id="rId116" w:anchor="awaitNanos-long-" w:history="1">
        <w:r w:rsidR="00E57B79" w:rsidRPr="00AE4645">
          <w:rPr>
            <w:rStyle w:val="Hyperlink"/>
            <w:b/>
            <w:noProof/>
            <w:lang w:eastAsia="en-US"/>
          </w:rPr>
          <w:t>awaitNanos(long nanosTimeout)</w:t>
        </w:r>
      </w:hyperlink>
      <w:r w:rsidR="00E57B79" w:rsidRPr="00126803">
        <w:rPr>
          <w:noProof/>
          <w:lang w:eastAsia="en-US"/>
        </w:rPr>
        <w:t> :The current thread suspends its execution until it is signalled, interrupted, or the specified amount of time elapses.</w:t>
      </w:r>
    </w:p>
    <w:p w14:paraId="2371C9BC" w14:textId="77777777" w:rsidR="00E57B79" w:rsidRPr="00126803" w:rsidRDefault="009D004C" w:rsidP="006F728B">
      <w:pPr>
        <w:pStyle w:val="ListParagraph"/>
        <w:numPr>
          <w:ilvl w:val="0"/>
          <w:numId w:val="89"/>
        </w:numPr>
        <w:rPr>
          <w:noProof/>
          <w:lang w:eastAsia="en-US"/>
        </w:rPr>
      </w:pPr>
      <w:hyperlink r:id="rId117" w:anchor="awaitUninterruptibly--" w:history="1">
        <w:r w:rsidR="00E57B79" w:rsidRPr="00AE4645">
          <w:rPr>
            <w:rStyle w:val="Hyperlink"/>
            <w:b/>
            <w:noProof/>
            <w:lang w:eastAsia="en-US"/>
          </w:rPr>
          <w:t>awaitUninterruptibly()</w:t>
        </w:r>
      </w:hyperlink>
      <w:r w:rsidR="00E57B79" w:rsidRPr="00126803">
        <w:rPr>
          <w:noProof/>
          <w:lang w:eastAsia="en-US"/>
        </w:rPr>
        <w:t> :The current thread suspends its execution until it is signalled (cannot be interrupted).</w:t>
      </w:r>
    </w:p>
    <w:p w14:paraId="5B515E21" w14:textId="77777777" w:rsidR="00E57B79" w:rsidRPr="00126803" w:rsidRDefault="009D004C" w:rsidP="006F728B">
      <w:pPr>
        <w:pStyle w:val="ListParagraph"/>
        <w:numPr>
          <w:ilvl w:val="0"/>
          <w:numId w:val="89"/>
        </w:numPr>
        <w:rPr>
          <w:noProof/>
          <w:lang w:eastAsia="en-US"/>
        </w:rPr>
      </w:pPr>
      <w:hyperlink r:id="rId118" w:anchor="signal--" w:history="1">
        <w:r w:rsidR="00E57B79" w:rsidRPr="00AE4645">
          <w:rPr>
            <w:rStyle w:val="Hyperlink"/>
            <w:b/>
            <w:noProof/>
            <w:lang w:eastAsia="en-US"/>
          </w:rPr>
          <w:t>signal()</w:t>
        </w:r>
      </w:hyperlink>
      <w:r w:rsidR="00E57B79" w:rsidRPr="00AE4645">
        <w:rPr>
          <w:b/>
          <w:noProof/>
          <w:lang w:eastAsia="en-US"/>
        </w:rPr>
        <w:t>:</w:t>
      </w:r>
      <w:r w:rsidR="00E57B79" w:rsidRPr="00126803">
        <w:rPr>
          <w:noProof/>
          <w:lang w:eastAsia="en-US"/>
        </w:rPr>
        <w:t>This method wakes a</w:t>
      </w:r>
      <w:r w:rsidR="00E57B79">
        <w:rPr>
          <w:noProof/>
          <w:lang w:eastAsia="en-US"/>
        </w:rPr>
        <w:t xml:space="preserve"> single</w:t>
      </w:r>
      <w:r w:rsidR="00E57B79" w:rsidRPr="00126803">
        <w:rPr>
          <w:noProof/>
          <w:lang w:eastAsia="en-US"/>
        </w:rPr>
        <w:t xml:space="preserve"> thread </w:t>
      </w:r>
      <w:r w:rsidR="00E57B79">
        <w:rPr>
          <w:noProof/>
          <w:lang w:eastAsia="en-US"/>
        </w:rPr>
        <w:t xml:space="preserve">which is </w:t>
      </w:r>
      <w:r w:rsidR="00E57B79" w:rsidRPr="00126803">
        <w:rPr>
          <w:noProof/>
          <w:lang w:eastAsia="en-US"/>
        </w:rPr>
        <w:t xml:space="preserve">waiting </w:t>
      </w:r>
      <w:r w:rsidR="00E57B79">
        <w:rPr>
          <w:noProof/>
          <w:lang w:eastAsia="en-US"/>
        </w:rPr>
        <w:t xml:space="preserve">for a longtime </w:t>
      </w:r>
      <w:r w:rsidR="00E57B79" w:rsidRPr="00126803">
        <w:rPr>
          <w:noProof/>
          <w:lang w:eastAsia="en-US"/>
        </w:rPr>
        <w:t>on this condition.</w:t>
      </w:r>
    </w:p>
    <w:p w14:paraId="5B94FAD1" w14:textId="77777777" w:rsidR="00E57B79" w:rsidRPr="00126803" w:rsidRDefault="009D004C" w:rsidP="006F728B">
      <w:pPr>
        <w:pStyle w:val="ListParagraph"/>
        <w:numPr>
          <w:ilvl w:val="0"/>
          <w:numId w:val="89"/>
        </w:numPr>
        <w:rPr>
          <w:noProof/>
          <w:lang w:eastAsia="en-US"/>
        </w:rPr>
      </w:pPr>
      <w:hyperlink r:id="rId119" w:anchor="signalAll--" w:history="1">
        <w:r w:rsidR="00E57B79" w:rsidRPr="00AE4645">
          <w:rPr>
            <w:rStyle w:val="Hyperlink"/>
            <w:b/>
            <w:noProof/>
            <w:lang w:eastAsia="en-US"/>
          </w:rPr>
          <w:t>signalAll()</w:t>
        </w:r>
      </w:hyperlink>
      <w:r w:rsidR="00E57B79" w:rsidRPr="00AE4645">
        <w:rPr>
          <w:b/>
          <w:noProof/>
          <w:lang w:eastAsia="en-US"/>
        </w:rPr>
        <w:t>:</w:t>
      </w:r>
      <w:r w:rsidR="00E57B79" w:rsidRPr="00126803">
        <w:rPr>
          <w:noProof/>
          <w:lang w:eastAsia="en-US"/>
        </w:rPr>
        <w:t>This method wakes all threads waiting on this condition.</w:t>
      </w:r>
    </w:p>
    <w:p w14:paraId="094B6155" w14:textId="77777777" w:rsidR="00B47DF6" w:rsidRDefault="00B47DF6" w:rsidP="00E57B79">
      <w:pPr>
        <w:rPr>
          <w:noProof/>
          <w:lang w:eastAsia="en-US"/>
        </w:rPr>
      </w:pPr>
    </w:p>
    <w:p w14:paraId="4A852D26" w14:textId="77777777" w:rsidR="00E57B79" w:rsidRDefault="00E57B79" w:rsidP="00E57B79">
      <w:pPr>
        <w:rPr>
          <w:noProof/>
          <w:lang w:eastAsia="en-US"/>
        </w:rPr>
      </w:pPr>
      <w:r w:rsidRPr="00126803">
        <w:rPr>
          <w:noProof/>
          <w:lang w:eastAsia="en-US"/>
        </w:rPr>
        <w:lastRenderedPageBreak/>
        <w:t>if one thread is waiting on a condition by calling </w:t>
      </w:r>
      <w:r w:rsidRPr="00126803">
        <w:rPr>
          <w:b/>
          <w:bCs/>
          <w:noProof/>
          <w:lang w:eastAsia="en-US"/>
        </w:rPr>
        <w:t>condition.await()</w:t>
      </w:r>
      <w:r w:rsidRPr="00126803">
        <w:rPr>
          <w:noProof/>
          <w:lang w:eastAsia="en-US"/>
        </w:rPr>
        <w:t> then once that condition changes, second thread can call </w:t>
      </w:r>
      <w:r w:rsidRPr="00126803">
        <w:rPr>
          <w:b/>
          <w:bCs/>
          <w:noProof/>
          <w:lang w:eastAsia="en-US"/>
        </w:rPr>
        <w:t>condition.signal()</w:t>
      </w:r>
      <w:r w:rsidRPr="00126803">
        <w:rPr>
          <w:noProof/>
          <w:lang w:eastAsia="en-US"/>
        </w:rPr>
        <w:t> or</w:t>
      </w:r>
      <w:r>
        <w:rPr>
          <w:noProof/>
          <w:lang w:eastAsia="en-US"/>
        </w:rPr>
        <w:t xml:space="preserve"> </w:t>
      </w:r>
      <w:r w:rsidRPr="00126803">
        <w:rPr>
          <w:b/>
          <w:bCs/>
          <w:noProof/>
          <w:lang w:eastAsia="en-US"/>
        </w:rPr>
        <w:t>condition.signalAll()</w:t>
      </w:r>
      <w:r w:rsidRPr="00126803">
        <w:rPr>
          <w:noProof/>
          <w:lang w:eastAsia="en-US"/>
        </w:rPr>
        <w:t> method to notify that its time to wake-up.</w:t>
      </w:r>
    </w:p>
    <w:p w14:paraId="7221DD00" w14:textId="77777777" w:rsidR="00E57B79" w:rsidRPr="00126803" w:rsidRDefault="00E57B79" w:rsidP="00E57B79">
      <w:pPr>
        <w:rPr>
          <w:noProof/>
          <w:lang w:eastAsia="en-US"/>
        </w:rPr>
      </w:pPr>
      <w:r>
        <w:rPr>
          <w:noProof/>
          <w:lang w:eastAsia="en-US"/>
        </w:rPr>
        <w:drawing>
          <wp:inline distT="0" distB="0" distL="0" distR="0" wp14:anchorId="165C4644" wp14:editId="59FD558C">
            <wp:extent cx="4968297" cy="2373212"/>
            <wp:effectExtent l="0" t="0" r="381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17980" cy="2396944"/>
                    </a:xfrm>
                    <a:prstGeom prst="rect">
                      <a:avLst/>
                    </a:prstGeom>
                  </pic:spPr>
                </pic:pic>
              </a:graphicData>
            </a:graphic>
          </wp:inline>
        </w:drawing>
      </w:r>
    </w:p>
    <w:p w14:paraId="18282CCF" w14:textId="77777777" w:rsidR="00E57B79" w:rsidRDefault="00E57B79" w:rsidP="00E57B79">
      <w:pPr>
        <w:rPr>
          <w:noProof/>
          <w:lang w:eastAsia="en-US"/>
        </w:rPr>
      </w:pPr>
      <w:r>
        <w:rPr>
          <w:noProof/>
          <w:lang w:eastAsia="en-US"/>
        </w:rPr>
        <w:drawing>
          <wp:inline distT="0" distB="0" distL="0" distR="0" wp14:anchorId="41F2CE26" wp14:editId="0388104C">
            <wp:extent cx="4387006" cy="26537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34120" cy="2682264"/>
                    </a:xfrm>
                    <a:prstGeom prst="rect">
                      <a:avLst/>
                    </a:prstGeom>
                  </pic:spPr>
                </pic:pic>
              </a:graphicData>
            </a:graphic>
          </wp:inline>
        </w:drawing>
      </w:r>
    </w:p>
    <w:p w14:paraId="584BB293" w14:textId="77777777" w:rsidR="00E57B79" w:rsidRDefault="00E57B79" w:rsidP="00E57B79">
      <w:pPr>
        <w:rPr>
          <w:noProof/>
          <w:lang w:eastAsia="en-US"/>
        </w:rPr>
      </w:pPr>
    </w:p>
    <w:p w14:paraId="7C351322" w14:textId="15E5DE8C" w:rsidR="00342740" w:rsidRDefault="00E57B79" w:rsidP="00E57B79">
      <w:pPr>
        <w:rPr>
          <w:noProof/>
          <w:lang w:eastAsia="en-US"/>
        </w:rPr>
      </w:pPr>
      <w:r w:rsidRPr="00126803">
        <w:rPr>
          <w:noProof/>
          <w:lang w:eastAsia="en-US"/>
        </w:rPr>
        <w:t>Locks are used for Sychronization.</w:t>
      </w:r>
      <w:r w:rsidRPr="00126803">
        <w:rPr>
          <w:noProof/>
          <w:lang w:val="en-IN" w:eastAsia="en-US"/>
        </w:rPr>
        <w:t>We will </w:t>
      </w:r>
      <w:r w:rsidRPr="00126803">
        <w:rPr>
          <w:noProof/>
          <w:lang w:eastAsia="en-US"/>
        </w:rPr>
        <w:t>use Lock and Condition variables for solving classic Producer Consumer problem</w:t>
      </w:r>
      <w:r>
        <w:rPr>
          <w:noProof/>
          <w:lang w:eastAsia="en-US"/>
        </w:rPr>
        <w:t>.</w:t>
      </w:r>
    </w:p>
    <w:p w14:paraId="2E975769" w14:textId="77777777" w:rsidR="000E4790" w:rsidRDefault="000E4790" w:rsidP="00E57B79">
      <w:pPr>
        <w:rPr>
          <w:noProof/>
          <w:lang w:eastAsia="en-US"/>
        </w:rPr>
      </w:pPr>
    </w:p>
    <w:p w14:paraId="481AF6BB" w14:textId="13198603" w:rsidR="000E4790" w:rsidRPr="000E4790" w:rsidRDefault="00342740" w:rsidP="000E4790">
      <w:pPr>
        <w:rPr>
          <w:noProof/>
          <w:lang w:eastAsia="en-US"/>
        </w:rPr>
      </w:pPr>
      <w:r w:rsidRPr="00342740">
        <w:rPr>
          <w:noProof/>
          <w:lang w:eastAsia="en-US"/>
        </w:rPr>
        <w:t xml:space="preserve">In the producer-consumer problem, there is one Producer that is producing something and there is one Consumer that is consuming the products produced by the Producer. The producers and consumers share the </w:t>
      </w:r>
      <w:r w:rsidRPr="00342740">
        <w:rPr>
          <w:b/>
          <w:bCs/>
          <w:noProof/>
          <w:lang w:eastAsia="en-US"/>
        </w:rPr>
        <w:t>same memory buffer that is of fixed-size</w:t>
      </w:r>
      <w:r w:rsidRPr="00342740">
        <w:rPr>
          <w:noProof/>
          <w:lang w:eastAsia="en-US"/>
        </w:rPr>
        <w:t>.</w:t>
      </w:r>
      <w:r w:rsidR="000E4790" w:rsidRPr="000E4790">
        <w:rPr>
          <w:noProof/>
          <w:lang w:eastAsia="en-US"/>
        </w:rPr>
        <w:t>The following are the problems that might occur in the Producer-Consumer:</w:t>
      </w:r>
    </w:p>
    <w:p w14:paraId="4D7834DB" w14:textId="77777777" w:rsidR="000E4790" w:rsidRPr="000E4790" w:rsidRDefault="000E4790" w:rsidP="00B413EE">
      <w:pPr>
        <w:numPr>
          <w:ilvl w:val="0"/>
          <w:numId w:val="280"/>
        </w:numPr>
        <w:rPr>
          <w:noProof/>
          <w:lang w:eastAsia="en-US"/>
        </w:rPr>
      </w:pPr>
      <w:r w:rsidRPr="000E4790">
        <w:rPr>
          <w:noProof/>
          <w:lang w:eastAsia="en-US"/>
        </w:rPr>
        <w:t>The producer should produce data only when the buffer is not full. If the buffer is full, then the producer shouldn't be allowed to put any data into the buffer.</w:t>
      </w:r>
    </w:p>
    <w:p w14:paraId="179095FE" w14:textId="2D0EAC48" w:rsidR="000E4790" w:rsidRPr="000E4790" w:rsidRDefault="000E4790" w:rsidP="00B413EE">
      <w:pPr>
        <w:numPr>
          <w:ilvl w:val="0"/>
          <w:numId w:val="280"/>
        </w:numPr>
        <w:rPr>
          <w:noProof/>
          <w:lang w:eastAsia="en-US"/>
        </w:rPr>
      </w:pPr>
      <w:r w:rsidRPr="000E4790">
        <w:rPr>
          <w:noProof/>
          <w:lang w:eastAsia="en-US"/>
        </w:rPr>
        <w:t xml:space="preserve">The consumer should consume data </w:t>
      </w:r>
      <w:r>
        <w:rPr>
          <w:noProof/>
          <w:lang w:eastAsia="en-US"/>
        </w:rPr>
        <w:t xml:space="preserve">– </w:t>
      </w:r>
      <w:r w:rsidRPr="000E4790">
        <w:rPr>
          <w:noProof/>
          <w:lang w:eastAsia="en-US"/>
        </w:rPr>
        <w:t>only</w:t>
      </w:r>
      <w:r>
        <w:rPr>
          <w:noProof/>
          <w:lang w:eastAsia="en-US"/>
        </w:rPr>
        <w:t xml:space="preserve"> </w:t>
      </w:r>
      <w:r w:rsidRPr="000E4790">
        <w:rPr>
          <w:noProof/>
          <w:lang w:eastAsia="en-US"/>
        </w:rPr>
        <w:t xml:space="preserve">when the buffer is </w:t>
      </w:r>
      <w:r w:rsidR="00901A8A">
        <w:rPr>
          <w:noProof/>
          <w:lang w:eastAsia="en-US"/>
        </w:rPr>
        <w:t>full</w:t>
      </w:r>
      <w:r w:rsidRPr="000E4790">
        <w:rPr>
          <w:noProof/>
          <w:lang w:eastAsia="en-US"/>
        </w:rPr>
        <w:t>. If the buffer is empty, then the consumer shouldn't be allowed to take any data from the buffer.</w:t>
      </w:r>
    </w:p>
    <w:p w14:paraId="20D70259" w14:textId="77777777" w:rsidR="000E4790" w:rsidRPr="000E4790" w:rsidRDefault="000E4790" w:rsidP="00B413EE">
      <w:pPr>
        <w:numPr>
          <w:ilvl w:val="0"/>
          <w:numId w:val="280"/>
        </w:numPr>
        <w:rPr>
          <w:noProof/>
          <w:lang w:eastAsia="en-US"/>
        </w:rPr>
      </w:pPr>
      <w:r w:rsidRPr="000E4790">
        <w:rPr>
          <w:noProof/>
          <w:lang w:eastAsia="en-US"/>
        </w:rPr>
        <w:t>The producer and consumer should not access the buffer at the same time.</w:t>
      </w:r>
    </w:p>
    <w:p w14:paraId="6B0EA623" w14:textId="59E08EDD" w:rsidR="00E57B79" w:rsidRDefault="00E57B79" w:rsidP="00E57B79">
      <w:pPr>
        <w:rPr>
          <w:noProof/>
        </w:rPr>
      </w:pPr>
      <w:r w:rsidRPr="0051766E">
        <w:rPr>
          <w:noProof/>
        </w:rPr>
        <w:lastRenderedPageBreak/>
        <w:t xml:space="preserve"> </w:t>
      </w:r>
      <w:r>
        <w:rPr>
          <w:noProof/>
          <w:lang w:eastAsia="en-US"/>
        </w:rPr>
        <w:drawing>
          <wp:inline distT="0" distB="0" distL="0" distR="0" wp14:anchorId="6C57D2F5" wp14:editId="2BCBFD37">
            <wp:extent cx="4476252" cy="2325642"/>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93715" cy="2334715"/>
                    </a:xfrm>
                    <a:prstGeom prst="rect">
                      <a:avLst/>
                    </a:prstGeom>
                  </pic:spPr>
                </pic:pic>
              </a:graphicData>
            </a:graphic>
          </wp:inline>
        </w:drawing>
      </w:r>
    </w:p>
    <w:p w14:paraId="165FBC7A" w14:textId="77777777" w:rsidR="00DA7027" w:rsidRDefault="00DA7027" w:rsidP="00E76FB3">
      <w:pPr>
        <w:spacing w:line="240" w:lineRule="auto"/>
        <w:rPr>
          <w:noProof/>
          <w:lang w:eastAsia="en-US"/>
        </w:rPr>
      </w:pPr>
    </w:p>
    <w:p w14:paraId="71CE5DAC" w14:textId="77777777" w:rsidR="00E57B79" w:rsidRPr="00E76FB3" w:rsidRDefault="00E57B79" w:rsidP="00DA7027">
      <w:pPr>
        <w:pStyle w:val="Howitworks"/>
        <w:rPr>
          <w:noProof/>
          <w:sz w:val="20"/>
          <w:szCs w:val="18"/>
          <w:lang w:eastAsia="en-US"/>
        </w:rPr>
      </w:pPr>
      <w:r w:rsidRPr="00E76FB3">
        <w:rPr>
          <w:noProof/>
          <w:sz w:val="20"/>
          <w:szCs w:val="18"/>
          <w:lang w:eastAsia="en-US"/>
        </w:rPr>
        <w:t>Example : solving classic Producer Consumer problem. //Not Imp</w:t>
      </w:r>
    </w:p>
    <w:p w14:paraId="373D017B" w14:textId="77777777" w:rsidR="00504BCE" w:rsidRDefault="00504BCE" w:rsidP="00504BCE">
      <w:pPr>
        <w:pStyle w:val="Output"/>
        <w:rPr>
          <w:color w:val="4C483D" w:themeColor="text2"/>
        </w:rPr>
      </w:pPr>
      <w:r>
        <w:rPr>
          <w:bCs/>
        </w:rPr>
        <w:t>public</w:t>
      </w:r>
      <w:r>
        <w:rPr>
          <w:color w:val="000000"/>
        </w:rPr>
        <w:t xml:space="preserve"> </w:t>
      </w:r>
      <w:r>
        <w:rPr>
          <w:bCs/>
        </w:rPr>
        <w:t>class</w:t>
      </w:r>
      <w:r>
        <w:rPr>
          <w:color w:val="000000"/>
        </w:rPr>
        <w:t xml:space="preserve"> ProducerConsumerSolutionUsingLock {</w:t>
      </w:r>
    </w:p>
    <w:p w14:paraId="3A6E9005" w14:textId="77777777" w:rsidR="00504BCE" w:rsidRDefault="00504BCE" w:rsidP="00504BCE">
      <w:pPr>
        <w:pStyle w:val="Output"/>
        <w:rPr>
          <w:color w:val="4C483D" w:themeColor="text2"/>
        </w:rPr>
      </w:pPr>
    </w:p>
    <w:p w14:paraId="3E97DC78" w14:textId="77777777" w:rsidR="00504BCE" w:rsidRDefault="00504BCE" w:rsidP="00504BCE">
      <w:pPr>
        <w:pStyle w:val="Output"/>
        <w:rPr>
          <w:color w:val="4C483D" w:themeColor="text2"/>
        </w:rPr>
      </w:pPr>
      <w:r>
        <w:rPr>
          <w:color w:val="000000"/>
        </w:rPr>
        <w:tab/>
      </w:r>
      <w:r>
        <w:rPr>
          <w:bCs/>
        </w:rPr>
        <w:t>public</w:t>
      </w:r>
      <w:r>
        <w:rPr>
          <w:color w:val="000000"/>
        </w:rPr>
        <w:t xml:space="preserve"> </w:t>
      </w:r>
      <w:r>
        <w:rPr>
          <w:bCs/>
        </w:rPr>
        <w:t>static</w:t>
      </w:r>
      <w:r>
        <w:rPr>
          <w:color w:val="000000"/>
        </w:rPr>
        <w:t xml:space="preserve"> </w:t>
      </w:r>
      <w:r>
        <w:rPr>
          <w:bCs/>
        </w:rPr>
        <w:t>void</w:t>
      </w:r>
      <w:r>
        <w:rPr>
          <w:color w:val="000000"/>
        </w:rPr>
        <w:t xml:space="preserve"> main(String[] </w:t>
      </w:r>
      <w:r>
        <w:rPr>
          <w:color w:val="6A3E3E"/>
        </w:rPr>
        <w:t>arg</w:t>
      </w:r>
      <w:r>
        <w:rPr>
          <w:color w:val="000000"/>
        </w:rPr>
        <w:t>) {</w:t>
      </w:r>
    </w:p>
    <w:p w14:paraId="62F1BA76" w14:textId="77777777" w:rsidR="00504BCE" w:rsidRDefault="00504BCE" w:rsidP="00504BCE">
      <w:pPr>
        <w:pStyle w:val="Output"/>
        <w:rPr>
          <w:color w:val="4C483D" w:themeColor="text2"/>
        </w:rPr>
      </w:pPr>
    </w:p>
    <w:p w14:paraId="6E8B3D05" w14:textId="77777777" w:rsidR="00504BCE" w:rsidRDefault="00504BCE" w:rsidP="00504BCE">
      <w:pPr>
        <w:pStyle w:val="Output"/>
        <w:rPr>
          <w:color w:val="4C483D" w:themeColor="text2"/>
        </w:rPr>
      </w:pPr>
      <w:r>
        <w:rPr>
          <w:color w:val="000000"/>
        </w:rPr>
        <w:tab/>
      </w:r>
      <w:r>
        <w:rPr>
          <w:color w:val="000000"/>
        </w:rPr>
        <w:tab/>
      </w:r>
      <w:r>
        <w:rPr>
          <w:color w:val="3F7F5F"/>
        </w:rPr>
        <w:t>// Object on which producer and consumer thread will operate.</w:t>
      </w:r>
    </w:p>
    <w:p w14:paraId="6EB0E831" w14:textId="77777777" w:rsidR="00504BCE" w:rsidRDefault="00504BCE" w:rsidP="00504BCE">
      <w:pPr>
        <w:pStyle w:val="Output"/>
        <w:rPr>
          <w:color w:val="4C483D" w:themeColor="text2"/>
        </w:rPr>
      </w:pPr>
      <w:r>
        <w:rPr>
          <w:color w:val="000000"/>
        </w:rPr>
        <w:tab/>
      </w:r>
      <w:r>
        <w:rPr>
          <w:color w:val="000000"/>
        </w:rPr>
        <w:tab/>
        <w:t xml:space="preserve">ProducerConsumerImpl </w:t>
      </w:r>
      <w:r>
        <w:rPr>
          <w:color w:val="6A3E3E"/>
        </w:rPr>
        <w:t>sharedObject</w:t>
      </w:r>
      <w:r>
        <w:rPr>
          <w:color w:val="000000"/>
        </w:rPr>
        <w:t xml:space="preserve"> = </w:t>
      </w:r>
      <w:r>
        <w:rPr>
          <w:bCs/>
        </w:rPr>
        <w:t>new</w:t>
      </w:r>
      <w:r>
        <w:rPr>
          <w:color w:val="000000"/>
        </w:rPr>
        <w:t xml:space="preserve"> ProducerConsumerImpl();</w:t>
      </w:r>
    </w:p>
    <w:p w14:paraId="13C897EA" w14:textId="77777777" w:rsidR="00504BCE" w:rsidRDefault="00504BCE" w:rsidP="00504BCE">
      <w:pPr>
        <w:pStyle w:val="Output"/>
        <w:rPr>
          <w:color w:val="4C483D" w:themeColor="text2"/>
        </w:rPr>
      </w:pPr>
    </w:p>
    <w:p w14:paraId="1178A615" w14:textId="77777777" w:rsidR="00504BCE" w:rsidRDefault="00504BCE" w:rsidP="00504BCE">
      <w:pPr>
        <w:pStyle w:val="Output"/>
        <w:rPr>
          <w:color w:val="4C483D" w:themeColor="text2"/>
        </w:rPr>
      </w:pPr>
      <w:r>
        <w:rPr>
          <w:color w:val="000000"/>
        </w:rPr>
        <w:tab/>
      </w:r>
      <w:r>
        <w:rPr>
          <w:color w:val="000000"/>
        </w:rPr>
        <w:tab/>
      </w:r>
      <w:r>
        <w:rPr>
          <w:color w:val="3F7F5F"/>
        </w:rPr>
        <w:t>// creating producer and consumer threads.</w:t>
      </w:r>
    </w:p>
    <w:p w14:paraId="5C881E56" w14:textId="77777777" w:rsidR="00504BCE" w:rsidRDefault="00504BCE" w:rsidP="00504BCE">
      <w:pPr>
        <w:pStyle w:val="Output"/>
        <w:rPr>
          <w:color w:val="4C483D" w:themeColor="text2"/>
        </w:rPr>
      </w:pPr>
      <w:r>
        <w:rPr>
          <w:color w:val="000000"/>
        </w:rPr>
        <w:tab/>
      </w:r>
      <w:r>
        <w:rPr>
          <w:color w:val="000000"/>
        </w:rPr>
        <w:tab/>
        <w:t xml:space="preserve">Productor </w:t>
      </w:r>
      <w:r>
        <w:rPr>
          <w:color w:val="6A3E3E"/>
        </w:rPr>
        <w:t>p</w:t>
      </w:r>
      <w:r>
        <w:rPr>
          <w:color w:val="000000"/>
        </w:rPr>
        <w:t xml:space="preserve"> = </w:t>
      </w:r>
      <w:r>
        <w:rPr>
          <w:bCs/>
        </w:rPr>
        <w:t>new</w:t>
      </w:r>
      <w:r>
        <w:rPr>
          <w:color w:val="000000"/>
        </w:rPr>
        <w:t xml:space="preserve"> Productor(</w:t>
      </w:r>
      <w:r>
        <w:rPr>
          <w:color w:val="6A3E3E"/>
        </w:rPr>
        <w:t>sharedObject</w:t>
      </w:r>
      <w:r>
        <w:rPr>
          <w:color w:val="000000"/>
        </w:rPr>
        <w:t>);</w:t>
      </w:r>
    </w:p>
    <w:p w14:paraId="6D00B79C" w14:textId="77777777" w:rsidR="00504BCE" w:rsidRDefault="00504BCE" w:rsidP="00504BCE">
      <w:pPr>
        <w:pStyle w:val="Output"/>
        <w:rPr>
          <w:color w:val="4C483D" w:themeColor="text2"/>
        </w:rPr>
      </w:pPr>
      <w:r>
        <w:rPr>
          <w:color w:val="000000"/>
        </w:rPr>
        <w:tab/>
      </w:r>
      <w:r>
        <w:rPr>
          <w:color w:val="000000"/>
        </w:rPr>
        <w:tab/>
        <w:t xml:space="preserve">Consumer </w:t>
      </w:r>
      <w:r>
        <w:rPr>
          <w:color w:val="6A3E3E"/>
        </w:rPr>
        <w:t>c</w:t>
      </w:r>
      <w:r>
        <w:rPr>
          <w:color w:val="000000"/>
        </w:rPr>
        <w:t xml:space="preserve"> = </w:t>
      </w:r>
      <w:r>
        <w:rPr>
          <w:bCs/>
        </w:rPr>
        <w:t>new</w:t>
      </w:r>
      <w:r>
        <w:rPr>
          <w:color w:val="000000"/>
        </w:rPr>
        <w:t xml:space="preserve"> Consumer(</w:t>
      </w:r>
      <w:r>
        <w:rPr>
          <w:color w:val="6A3E3E"/>
        </w:rPr>
        <w:t>sharedObject</w:t>
      </w:r>
      <w:r>
        <w:rPr>
          <w:color w:val="000000"/>
        </w:rPr>
        <w:t>);</w:t>
      </w:r>
    </w:p>
    <w:p w14:paraId="4F90CADD" w14:textId="77777777" w:rsidR="00504BCE" w:rsidRDefault="00504BCE" w:rsidP="00504BCE">
      <w:pPr>
        <w:pStyle w:val="Output"/>
        <w:rPr>
          <w:color w:val="4C483D" w:themeColor="text2"/>
        </w:rPr>
      </w:pPr>
    </w:p>
    <w:p w14:paraId="00C36F68" w14:textId="77777777" w:rsidR="00504BCE" w:rsidRDefault="00504BCE" w:rsidP="00504BCE">
      <w:pPr>
        <w:pStyle w:val="Output"/>
        <w:rPr>
          <w:color w:val="4C483D" w:themeColor="text2"/>
        </w:rPr>
      </w:pPr>
      <w:r>
        <w:rPr>
          <w:color w:val="000000"/>
        </w:rPr>
        <w:tab/>
      </w:r>
      <w:r>
        <w:rPr>
          <w:color w:val="000000"/>
        </w:rPr>
        <w:tab/>
      </w:r>
      <w:r>
        <w:rPr>
          <w:color w:val="3F7F5F"/>
        </w:rPr>
        <w:t>// starting producer and consumer threads.</w:t>
      </w:r>
    </w:p>
    <w:p w14:paraId="6495AA91" w14:textId="77777777" w:rsidR="00504BCE" w:rsidRDefault="00504BCE" w:rsidP="00504BCE">
      <w:pPr>
        <w:pStyle w:val="Output"/>
        <w:rPr>
          <w:color w:val="4C483D" w:themeColor="text2"/>
        </w:rPr>
      </w:pPr>
      <w:r>
        <w:rPr>
          <w:color w:val="000000"/>
        </w:rPr>
        <w:tab/>
      </w:r>
      <w:r>
        <w:rPr>
          <w:color w:val="000000"/>
        </w:rPr>
        <w:tab/>
      </w:r>
      <w:r>
        <w:rPr>
          <w:color w:val="6A3E3E"/>
        </w:rPr>
        <w:t>p</w:t>
      </w:r>
      <w:r>
        <w:rPr>
          <w:color w:val="000000"/>
        </w:rPr>
        <w:t>.start();</w:t>
      </w:r>
    </w:p>
    <w:p w14:paraId="69700346" w14:textId="661EC57C" w:rsidR="00504BCE" w:rsidRDefault="00504BCE" w:rsidP="00504BCE">
      <w:pPr>
        <w:pStyle w:val="Output"/>
        <w:rPr>
          <w:color w:val="4C483D" w:themeColor="text2"/>
        </w:rPr>
      </w:pPr>
      <w:r>
        <w:rPr>
          <w:color w:val="000000"/>
        </w:rPr>
        <w:tab/>
      </w:r>
      <w:r>
        <w:rPr>
          <w:color w:val="000000"/>
        </w:rPr>
        <w:tab/>
      </w:r>
      <w:r>
        <w:rPr>
          <w:color w:val="6A3E3E"/>
        </w:rPr>
        <w:t>c</w:t>
      </w:r>
      <w:r>
        <w:rPr>
          <w:color w:val="000000"/>
        </w:rPr>
        <w:t>.start();</w:t>
      </w:r>
    </w:p>
    <w:p w14:paraId="093A7BD6" w14:textId="77777777" w:rsidR="00504BCE" w:rsidRDefault="00504BCE" w:rsidP="00504BCE">
      <w:pPr>
        <w:pStyle w:val="Output"/>
        <w:rPr>
          <w:color w:val="4C483D" w:themeColor="text2"/>
        </w:rPr>
      </w:pPr>
      <w:r>
        <w:rPr>
          <w:color w:val="000000"/>
        </w:rPr>
        <w:tab/>
        <w:t>}</w:t>
      </w:r>
    </w:p>
    <w:p w14:paraId="23AD6755" w14:textId="77777777" w:rsidR="00504BCE" w:rsidRDefault="00504BCE" w:rsidP="00504BCE">
      <w:pPr>
        <w:pStyle w:val="Output"/>
        <w:rPr>
          <w:color w:val="4C483D" w:themeColor="text2"/>
        </w:rPr>
      </w:pPr>
      <w:r>
        <w:rPr>
          <w:color w:val="000000"/>
        </w:rPr>
        <w:t>}</w:t>
      </w:r>
    </w:p>
    <w:p w14:paraId="4E61F042" w14:textId="77777777" w:rsidR="00504BCE" w:rsidRDefault="00504BCE" w:rsidP="00504BCE">
      <w:pPr>
        <w:pStyle w:val="Output"/>
        <w:rPr>
          <w:color w:val="4C483D" w:themeColor="text2"/>
        </w:rPr>
      </w:pPr>
    </w:p>
    <w:p w14:paraId="1E4AFFA7" w14:textId="77777777" w:rsidR="00504BCE" w:rsidRDefault="00504BCE" w:rsidP="00504BCE">
      <w:pPr>
        <w:pStyle w:val="Output"/>
        <w:rPr>
          <w:color w:val="4C483D" w:themeColor="text2"/>
        </w:rPr>
      </w:pPr>
      <w:r>
        <w:rPr>
          <w:bCs/>
        </w:rPr>
        <w:t>class</w:t>
      </w:r>
      <w:r>
        <w:rPr>
          <w:color w:val="000000"/>
        </w:rPr>
        <w:t xml:space="preserve"> ProducerConsumerImpl {</w:t>
      </w:r>
    </w:p>
    <w:p w14:paraId="79A204F2" w14:textId="77777777" w:rsidR="00504BCE" w:rsidRDefault="00504BCE" w:rsidP="00504BCE">
      <w:pPr>
        <w:pStyle w:val="Output"/>
        <w:rPr>
          <w:color w:val="4C483D" w:themeColor="text2"/>
        </w:rPr>
      </w:pPr>
      <w:r>
        <w:rPr>
          <w:color w:val="000000"/>
        </w:rPr>
        <w:tab/>
      </w:r>
      <w:r>
        <w:rPr>
          <w:color w:val="3F7F5F"/>
        </w:rPr>
        <w:t xml:space="preserve">// </w:t>
      </w:r>
      <w:r>
        <w:rPr>
          <w:color w:val="3F7F5F"/>
          <w:u w:val="single"/>
        </w:rPr>
        <w:t>Productor</w:t>
      </w:r>
      <w:r>
        <w:rPr>
          <w:color w:val="3F7F5F"/>
        </w:rPr>
        <w:t xml:space="preserve"> consumer problem data.</w:t>
      </w:r>
    </w:p>
    <w:p w14:paraId="57A4B8F1" w14:textId="77777777" w:rsidR="00504BCE" w:rsidRDefault="00504BCE" w:rsidP="00504BCE">
      <w:pPr>
        <w:pStyle w:val="Output"/>
        <w:rPr>
          <w:color w:val="4C483D" w:themeColor="text2"/>
        </w:rPr>
      </w:pPr>
      <w:r>
        <w:rPr>
          <w:color w:val="000000"/>
        </w:rPr>
        <w:tab/>
      </w:r>
      <w:r>
        <w:rPr>
          <w:bCs/>
        </w:rPr>
        <w:t>private</w:t>
      </w:r>
      <w:r>
        <w:rPr>
          <w:color w:val="000000"/>
        </w:rPr>
        <w:t xml:space="preserve"> </w:t>
      </w:r>
      <w:r>
        <w:rPr>
          <w:bCs/>
        </w:rPr>
        <w:t>static</w:t>
      </w:r>
      <w:r>
        <w:rPr>
          <w:color w:val="000000"/>
        </w:rPr>
        <w:t xml:space="preserve"> </w:t>
      </w:r>
      <w:r>
        <w:rPr>
          <w:bCs/>
        </w:rPr>
        <w:t>final</w:t>
      </w:r>
      <w:r>
        <w:rPr>
          <w:color w:val="000000"/>
        </w:rPr>
        <w:t xml:space="preserve"> </w:t>
      </w:r>
      <w:r>
        <w:rPr>
          <w:bCs/>
        </w:rPr>
        <w:t>int</w:t>
      </w:r>
      <w:r>
        <w:rPr>
          <w:color w:val="000000"/>
        </w:rPr>
        <w:t xml:space="preserve"> </w:t>
      </w:r>
      <w:r>
        <w:rPr>
          <w:bCs/>
          <w:i/>
          <w:iCs/>
          <w:color w:val="0000C0"/>
        </w:rPr>
        <w:t>CAPACITY</w:t>
      </w:r>
      <w:r>
        <w:rPr>
          <w:color w:val="000000"/>
        </w:rPr>
        <w:t xml:space="preserve"> = 10;</w:t>
      </w:r>
    </w:p>
    <w:p w14:paraId="6557C74C" w14:textId="77777777" w:rsidR="00504BCE" w:rsidRDefault="00504BCE" w:rsidP="00504BCE">
      <w:pPr>
        <w:pStyle w:val="Output"/>
        <w:rPr>
          <w:color w:val="4C483D" w:themeColor="text2"/>
        </w:rPr>
      </w:pPr>
      <w:r>
        <w:rPr>
          <w:color w:val="000000"/>
        </w:rPr>
        <w:tab/>
      </w:r>
      <w:r>
        <w:rPr>
          <w:bCs/>
        </w:rPr>
        <w:t>private</w:t>
      </w:r>
      <w:r>
        <w:rPr>
          <w:color w:val="000000"/>
        </w:rPr>
        <w:t xml:space="preserve"> </w:t>
      </w:r>
      <w:r>
        <w:rPr>
          <w:bCs/>
        </w:rPr>
        <w:t>final</w:t>
      </w:r>
      <w:r>
        <w:rPr>
          <w:color w:val="000000"/>
        </w:rPr>
        <w:t xml:space="preserve"> </w:t>
      </w:r>
      <w:r>
        <w:rPr>
          <w:color w:val="000000"/>
          <w:u w:val="single"/>
        </w:rPr>
        <w:t>Queue</w:t>
      </w:r>
      <w:r>
        <w:rPr>
          <w:color w:val="000000"/>
        </w:rPr>
        <w:t xml:space="preserve"> </w:t>
      </w:r>
      <w:r>
        <w:rPr>
          <w:color w:val="0000C0"/>
        </w:rPr>
        <w:t>queue</w:t>
      </w:r>
      <w:r>
        <w:rPr>
          <w:color w:val="000000"/>
        </w:rPr>
        <w:t xml:space="preserve"> = </w:t>
      </w:r>
      <w:r>
        <w:rPr>
          <w:bCs/>
        </w:rPr>
        <w:t>new</w:t>
      </w:r>
      <w:r>
        <w:rPr>
          <w:color w:val="000000"/>
        </w:rPr>
        <w:t xml:space="preserve"> </w:t>
      </w:r>
      <w:r>
        <w:rPr>
          <w:color w:val="000000"/>
          <w:u w:val="single"/>
        </w:rPr>
        <w:t>LinkedList</w:t>
      </w:r>
      <w:r>
        <w:rPr>
          <w:color w:val="000000"/>
        </w:rPr>
        <w:t>();</w:t>
      </w:r>
    </w:p>
    <w:p w14:paraId="73858EF7" w14:textId="77777777" w:rsidR="00504BCE" w:rsidRDefault="00504BCE" w:rsidP="00504BCE">
      <w:pPr>
        <w:pStyle w:val="Output"/>
        <w:rPr>
          <w:color w:val="4C483D" w:themeColor="text2"/>
        </w:rPr>
      </w:pPr>
      <w:r>
        <w:rPr>
          <w:color w:val="000000"/>
        </w:rPr>
        <w:tab/>
      </w:r>
      <w:r>
        <w:rPr>
          <w:bCs/>
        </w:rPr>
        <w:t>private</w:t>
      </w:r>
      <w:r>
        <w:rPr>
          <w:color w:val="000000"/>
        </w:rPr>
        <w:t xml:space="preserve"> </w:t>
      </w:r>
      <w:r>
        <w:rPr>
          <w:bCs/>
        </w:rPr>
        <w:t>final</w:t>
      </w:r>
      <w:r>
        <w:rPr>
          <w:color w:val="000000"/>
        </w:rPr>
        <w:t xml:space="preserve"> Random </w:t>
      </w:r>
      <w:r>
        <w:rPr>
          <w:color w:val="0000C0"/>
        </w:rPr>
        <w:t>theRandom</w:t>
      </w:r>
      <w:r>
        <w:rPr>
          <w:color w:val="000000"/>
        </w:rPr>
        <w:t xml:space="preserve"> = </w:t>
      </w:r>
      <w:r>
        <w:rPr>
          <w:bCs/>
        </w:rPr>
        <w:t>new</w:t>
      </w:r>
      <w:r>
        <w:rPr>
          <w:color w:val="000000"/>
        </w:rPr>
        <w:t xml:space="preserve"> Random();</w:t>
      </w:r>
    </w:p>
    <w:p w14:paraId="65CA8A32" w14:textId="77777777" w:rsidR="00504BCE" w:rsidRDefault="00504BCE" w:rsidP="00504BCE">
      <w:pPr>
        <w:pStyle w:val="Output"/>
        <w:rPr>
          <w:color w:val="4C483D" w:themeColor="text2"/>
        </w:rPr>
      </w:pPr>
    </w:p>
    <w:p w14:paraId="262492BB" w14:textId="77777777" w:rsidR="00504BCE" w:rsidRDefault="00504BCE" w:rsidP="00504BCE">
      <w:pPr>
        <w:pStyle w:val="Output"/>
        <w:rPr>
          <w:color w:val="4C483D" w:themeColor="text2"/>
        </w:rPr>
      </w:pPr>
      <w:r>
        <w:rPr>
          <w:color w:val="000000"/>
        </w:rPr>
        <w:tab/>
      </w:r>
      <w:r>
        <w:rPr>
          <w:color w:val="3F7F5F"/>
        </w:rPr>
        <w:t>// Lock and condition variables.</w:t>
      </w:r>
    </w:p>
    <w:p w14:paraId="641DDF5B" w14:textId="77777777" w:rsidR="00504BCE" w:rsidRDefault="00504BCE" w:rsidP="00504BCE">
      <w:pPr>
        <w:pStyle w:val="Output"/>
        <w:rPr>
          <w:color w:val="4C483D" w:themeColor="text2"/>
        </w:rPr>
      </w:pPr>
      <w:r>
        <w:rPr>
          <w:color w:val="000000"/>
        </w:rPr>
        <w:tab/>
      </w:r>
      <w:r>
        <w:rPr>
          <w:bCs/>
        </w:rPr>
        <w:t>private</w:t>
      </w:r>
      <w:r>
        <w:rPr>
          <w:color w:val="000000"/>
        </w:rPr>
        <w:t xml:space="preserve"> </w:t>
      </w:r>
      <w:r>
        <w:rPr>
          <w:bCs/>
        </w:rPr>
        <w:t>final</w:t>
      </w:r>
      <w:r>
        <w:rPr>
          <w:color w:val="000000"/>
        </w:rPr>
        <w:t xml:space="preserve"> Lock </w:t>
      </w:r>
      <w:r>
        <w:rPr>
          <w:color w:val="0000C0"/>
        </w:rPr>
        <w:t>aLock</w:t>
      </w:r>
      <w:r>
        <w:rPr>
          <w:color w:val="000000"/>
        </w:rPr>
        <w:t xml:space="preserve"> = </w:t>
      </w:r>
      <w:r>
        <w:rPr>
          <w:bCs/>
        </w:rPr>
        <w:t>new</w:t>
      </w:r>
      <w:r>
        <w:rPr>
          <w:color w:val="000000"/>
        </w:rPr>
        <w:t xml:space="preserve"> ReentrantLock();</w:t>
      </w:r>
    </w:p>
    <w:p w14:paraId="690E9493" w14:textId="77777777" w:rsidR="00504BCE" w:rsidRDefault="00504BCE" w:rsidP="00504BCE">
      <w:pPr>
        <w:pStyle w:val="Output"/>
        <w:rPr>
          <w:color w:val="4C483D" w:themeColor="text2"/>
        </w:rPr>
      </w:pPr>
      <w:r>
        <w:rPr>
          <w:color w:val="000000"/>
        </w:rPr>
        <w:tab/>
      </w:r>
      <w:r>
        <w:rPr>
          <w:bCs/>
        </w:rPr>
        <w:t>private</w:t>
      </w:r>
      <w:r>
        <w:rPr>
          <w:color w:val="000000"/>
        </w:rPr>
        <w:t xml:space="preserve"> </w:t>
      </w:r>
      <w:r>
        <w:rPr>
          <w:bCs/>
        </w:rPr>
        <w:t>final</w:t>
      </w:r>
      <w:r>
        <w:rPr>
          <w:color w:val="000000"/>
        </w:rPr>
        <w:t xml:space="preserve"> Condition </w:t>
      </w:r>
      <w:r>
        <w:rPr>
          <w:color w:val="0000C0"/>
        </w:rPr>
        <w:t>bufferNotFull</w:t>
      </w:r>
      <w:r>
        <w:rPr>
          <w:color w:val="000000"/>
        </w:rPr>
        <w:t xml:space="preserve"> = </w:t>
      </w:r>
      <w:r>
        <w:rPr>
          <w:color w:val="0000C0"/>
        </w:rPr>
        <w:t>aLock</w:t>
      </w:r>
      <w:r>
        <w:rPr>
          <w:color w:val="000000"/>
        </w:rPr>
        <w:t>.newCondition();</w:t>
      </w:r>
    </w:p>
    <w:p w14:paraId="6F66C888" w14:textId="77777777" w:rsidR="00504BCE" w:rsidRDefault="00504BCE" w:rsidP="00504BCE">
      <w:pPr>
        <w:pStyle w:val="Output"/>
        <w:rPr>
          <w:color w:val="4C483D" w:themeColor="text2"/>
        </w:rPr>
      </w:pPr>
      <w:r>
        <w:rPr>
          <w:color w:val="000000"/>
        </w:rPr>
        <w:tab/>
      </w:r>
      <w:r>
        <w:rPr>
          <w:bCs/>
        </w:rPr>
        <w:t>private</w:t>
      </w:r>
      <w:r>
        <w:rPr>
          <w:color w:val="000000"/>
        </w:rPr>
        <w:t xml:space="preserve"> </w:t>
      </w:r>
      <w:r>
        <w:rPr>
          <w:bCs/>
        </w:rPr>
        <w:t>final</w:t>
      </w:r>
      <w:r>
        <w:rPr>
          <w:color w:val="000000"/>
        </w:rPr>
        <w:t xml:space="preserve"> Condition </w:t>
      </w:r>
      <w:r>
        <w:rPr>
          <w:color w:val="0000C0"/>
        </w:rPr>
        <w:t>bufferNotEmpty</w:t>
      </w:r>
      <w:r>
        <w:rPr>
          <w:color w:val="000000"/>
        </w:rPr>
        <w:t xml:space="preserve"> = </w:t>
      </w:r>
      <w:r>
        <w:rPr>
          <w:color w:val="0000C0"/>
        </w:rPr>
        <w:t>aLock</w:t>
      </w:r>
      <w:r>
        <w:rPr>
          <w:color w:val="000000"/>
        </w:rPr>
        <w:t>.newCondition();</w:t>
      </w:r>
    </w:p>
    <w:p w14:paraId="5527F048" w14:textId="77777777" w:rsidR="00504BCE" w:rsidRDefault="00504BCE" w:rsidP="00504BCE">
      <w:pPr>
        <w:pStyle w:val="Output"/>
        <w:rPr>
          <w:color w:val="4C483D" w:themeColor="text2"/>
        </w:rPr>
      </w:pPr>
    </w:p>
    <w:p w14:paraId="7839E321" w14:textId="77777777" w:rsidR="00504BCE" w:rsidRDefault="00504BCE" w:rsidP="00504BCE">
      <w:pPr>
        <w:pStyle w:val="Output"/>
        <w:rPr>
          <w:color w:val="4C483D" w:themeColor="text2"/>
        </w:rPr>
      </w:pPr>
      <w:r>
        <w:rPr>
          <w:color w:val="000000"/>
        </w:rPr>
        <w:tab/>
      </w:r>
      <w:r>
        <w:rPr>
          <w:bCs/>
        </w:rPr>
        <w:t>public</w:t>
      </w:r>
      <w:r>
        <w:rPr>
          <w:color w:val="000000"/>
        </w:rPr>
        <w:t xml:space="preserve"> </w:t>
      </w:r>
      <w:r>
        <w:rPr>
          <w:bCs/>
        </w:rPr>
        <w:t>void</w:t>
      </w:r>
      <w:r>
        <w:rPr>
          <w:color w:val="000000"/>
        </w:rPr>
        <w:t xml:space="preserve"> put() </w:t>
      </w:r>
      <w:r>
        <w:rPr>
          <w:bCs/>
        </w:rPr>
        <w:t>throws</w:t>
      </w:r>
      <w:r>
        <w:rPr>
          <w:color w:val="000000"/>
        </w:rPr>
        <w:t xml:space="preserve"> InterruptedException {</w:t>
      </w:r>
    </w:p>
    <w:p w14:paraId="5FCB552F" w14:textId="77777777" w:rsidR="00504BCE" w:rsidRDefault="00504BCE" w:rsidP="00504BCE">
      <w:pPr>
        <w:pStyle w:val="Output"/>
        <w:rPr>
          <w:color w:val="4C483D" w:themeColor="text2"/>
        </w:rPr>
      </w:pPr>
      <w:r>
        <w:rPr>
          <w:color w:val="000000"/>
        </w:rPr>
        <w:tab/>
      </w:r>
      <w:r>
        <w:rPr>
          <w:color w:val="000000"/>
        </w:rPr>
        <w:tab/>
      </w:r>
      <w:r>
        <w:rPr>
          <w:color w:val="0000C0"/>
        </w:rPr>
        <w:t>aLock</w:t>
      </w:r>
      <w:r>
        <w:rPr>
          <w:color w:val="000000"/>
        </w:rPr>
        <w:t>.lock();</w:t>
      </w:r>
    </w:p>
    <w:p w14:paraId="168FD101" w14:textId="77777777" w:rsidR="00504BCE" w:rsidRDefault="00504BCE" w:rsidP="00504BCE">
      <w:pPr>
        <w:pStyle w:val="Output"/>
        <w:rPr>
          <w:color w:val="4C483D" w:themeColor="text2"/>
        </w:rPr>
      </w:pPr>
      <w:r>
        <w:rPr>
          <w:color w:val="000000"/>
        </w:rPr>
        <w:tab/>
      </w:r>
      <w:r>
        <w:rPr>
          <w:color w:val="000000"/>
        </w:rPr>
        <w:tab/>
      </w:r>
      <w:r>
        <w:rPr>
          <w:bCs/>
        </w:rPr>
        <w:t>try</w:t>
      </w:r>
      <w:r>
        <w:rPr>
          <w:color w:val="000000"/>
        </w:rPr>
        <w:t xml:space="preserve"> {</w:t>
      </w:r>
    </w:p>
    <w:p w14:paraId="2651E08B" w14:textId="77777777" w:rsidR="00504BCE" w:rsidRDefault="00504BCE" w:rsidP="00504BCE">
      <w:pPr>
        <w:pStyle w:val="Output"/>
        <w:rPr>
          <w:color w:val="4C483D" w:themeColor="text2"/>
        </w:rPr>
      </w:pPr>
      <w:r>
        <w:rPr>
          <w:color w:val="000000"/>
        </w:rPr>
        <w:tab/>
      </w:r>
      <w:r>
        <w:rPr>
          <w:color w:val="000000"/>
        </w:rPr>
        <w:tab/>
      </w:r>
      <w:r>
        <w:rPr>
          <w:color w:val="000000"/>
        </w:rPr>
        <w:tab/>
      </w:r>
      <w:r>
        <w:rPr>
          <w:bCs/>
        </w:rPr>
        <w:t>while</w:t>
      </w:r>
      <w:r>
        <w:rPr>
          <w:color w:val="000000"/>
        </w:rPr>
        <w:t xml:space="preserve"> (</w:t>
      </w:r>
      <w:r>
        <w:rPr>
          <w:color w:val="0000C0"/>
        </w:rPr>
        <w:t>queue</w:t>
      </w:r>
      <w:r>
        <w:rPr>
          <w:color w:val="000000"/>
        </w:rPr>
        <w:t xml:space="preserve">.size() == </w:t>
      </w:r>
      <w:r>
        <w:rPr>
          <w:bCs/>
          <w:i/>
          <w:iCs/>
          <w:color w:val="0000C0"/>
        </w:rPr>
        <w:t>CAPACITY</w:t>
      </w:r>
      <w:r>
        <w:rPr>
          <w:color w:val="000000"/>
        </w:rPr>
        <w:t>) {</w:t>
      </w:r>
    </w:p>
    <w:p w14:paraId="2E1FEB6C" w14:textId="7C68A7F7" w:rsidR="00504BCE" w:rsidRDefault="00504BCE" w:rsidP="00504BCE">
      <w:pPr>
        <w:pStyle w:val="Output"/>
        <w:rPr>
          <w:color w:val="4C483D" w:themeColor="text2"/>
        </w:rPr>
      </w:pPr>
      <w:r>
        <w:rPr>
          <w:color w:val="000000"/>
        </w:rPr>
        <w:tab/>
      </w:r>
      <w:r>
        <w:rPr>
          <w:color w:val="000000"/>
        </w:rPr>
        <w:tab/>
      </w:r>
      <w:r>
        <w:rPr>
          <w:color w:val="000000"/>
        </w:rPr>
        <w:tab/>
      </w:r>
      <w:r>
        <w:rPr>
          <w:color w:val="000000"/>
        </w:rPr>
        <w:tab/>
      </w:r>
      <w:r>
        <w:rPr>
          <w:color w:val="000000"/>
          <w:u w:val="single"/>
        </w:rPr>
        <w:t>s.o.p</w:t>
      </w:r>
      <w:r>
        <w:rPr>
          <w:color w:val="000000"/>
        </w:rPr>
        <w:t>(Thread.</w:t>
      </w:r>
      <w:r>
        <w:rPr>
          <w:i/>
          <w:iCs/>
          <w:color w:val="000000"/>
        </w:rPr>
        <w:t>currentThread</w:t>
      </w:r>
      <w:r>
        <w:rPr>
          <w:color w:val="000000"/>
        </w:rPr>
        <w:t xml:space="preserve">().getName() + </w:t>
      </w:r>
      <w:r>
        <w:rPr>
          <w:color w:val="2A00FF"/>
        </w:rPr>
        <w:t>": Buffer is full, waiting."</w:t>
      </w:r>
      <w:r>
        <w:rPr>
          <w:color w:val="000000"/>
        </w:rPr>
        <w:t>);</w:t>
      </w:r>
    </w:p>
    <w:p w14:paraId="1997472F"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000000"/>
        </w:rPr>
        <w:tab/>
      </w:r>
      <w:r>
        <w:rPr>
          <w:color w:val="0000C0"/>
        </w:rPr>
        <w:t>bufferNotEmpty</w:t>
      </w:r>
      <w:r>
        <w:rPr>
          <w:color w:val="000000"/>
        </w:rPr>
        <w:t>.await();</w:t>
      </w:r>
    </w:p>
    <w:p w14:paraId="5B928B59" w14:textId="77777777" w:rsidR="00504BCE" w:rsidRDefault="00504BCE" w:rsidP="00504BCE">
      <w:pPr>
        <w:pStyle w:val="Output"/>
        <w:rPr>
          <w:color w:val="4C483D" w:themeColor="text2"/>
        </w:rPr>
      </w:pPr>
      <w:r>
        <w:rPr>
          <w:color w:val="000000"/>
        </w:rPr>
        <w:tab/>
      </w:r>
      <w:r>
        <w:rPr>
          <w:color w:val="000000"/>
        </w:rPr>
        <w:tab/>
      </w:r>
      <w:r>
        <w:rPr>
          <w:color w:val="000000"/>
        </w:rPr>
        <w:tab/>
        <w:t>}</w:t>
      </w:r>
    </w:p>
    <w:p w14:paraId="1FF8B4CB" w14:textId="77777777" w:rsidR="00504BCE" w:rsidRDefault="00504BCE" w:rsidP="00504BCE">
      <w:pPr>
        <w:pStyle w:val="Output"/>
        <w:rPr>
          <w:color w:val="4C483D" w:themeColor="text2"/>
        </w:rPr>
      </w:pPr>
    </w:p>
    <w:p w14:paraId="233C92F5" w14:textId="77777777" w:rsidR="00504BCE" w:rsidRDefault="00504BCE" w:rsidP="00504BCE">
      <w:pPr>
        <w:pStyle w:val="Output"/>
        <w:rPr>
          <w:color w:val="4C483D" w:themeColor="text2"/>
        </w:rPr>
      </w:pPr>
      <w:r>
        <w:rPr>
          <w:color w:val="000000"/>
        </w:rPr>
        <w:tab/>
      </w:r>
      <w:r>
        <w:rPr>
          <w:color w:val="000000"/>
        </w:rPr>
        <w:tab/>
      </w:r>
      <w:r>
        <w:rPr>
          <w:color w:val="000000"/>
        </w:rPr>
        <w:tab/>
      </w:r>
      <w:r>
        <w:rPr>
          <w:bCs/>
        </w:rPr>
        <w:t>int</w:t>
      </w:r>
      <w:r>
        <w:rPr>
          <w:color w:val="000000"/>
        </w:rPr>
        <w:t xml:space="preserve"> </w:t>
      </w:r>
      <w:r>
        <w:rPr>
          <w:color w:val="6A3E3E"/>
        </w:rPr>
        <w:t>number</w:t>
      </w:r>
      <w:r>
        <w:rPr>
          <w:color w:val="000000"/>
        </w:rPr>
        <w:t xml:space="preserve"> = </w:t>
      </w:r>
      <w:r>
        <w:rPr>
          <w:color w:val="0000C0"/>
        </w:rPr>
        <w:t>theRandom</w:t>
      </w:r>
      <w:r>
        <w:rPr>
          <w:color w:val="000000"/>
        </w:rPr>
        <w:t>.nextInt();</w:t>
      </w:r>
    </w:p>
    <w:p w14:paraId="65DE9838" w14:textId="77777777" w:rsidR="00504BCE" w:rsidRDefault="00504BCE" w:rsidP="00504BCE">
      <w:pPr>
        <w:pStyle w:val="Output"/>
        <w:rPr>
          <w:color w:val="4C483D" w:themeColor="text2"/>
        </w:rPr>
      </w:pPr>
      <w:r>
        <w:rPr>
          <w:color w:val="000000"/>
        </w:rPr>
        <w:tab/>
      </w:r>
      <w:r>
        <w:rPr>
          <w:color w:val="000000"/>
        </w:rPr>
        <w:tab/>
      </w:r>
      <w:r>
        <w:rPr>
          <w:color w:val="000000"/>
        </w:rPr>
        <w:tab/>
      </w:r>
      <w:r>
        <w:rPr>
          <w:bCs/>
        </w:rPr>
        <w:t>boolean</w:t>
      </w:r>
      <w:r>
        <w:rPr>
          <w:color w:val="000000"/>
        </w:rPr>
        <w:t xml:space="preserve"> </w:t>
      </w:r>
      <w:r>
        <w:rPr>
          <w:color w:val="6A3E3E"/>
        </w:rPr>
        <w:t>isAdded</w:t>
      </w:r>
      <w:r>
        <w:rPr>
          <w:color w:val="000000"/>
        </w:rPr>
        <w:t xml:space="preserve"> = </w:t>
      </w:r>
      <w:r>
        <w:rPr>
          <w:color w:val="0000C0"/>
          <w:u w:val="single"/>
        </w:rPr>
        <w:t>queue</w:t>
      </w:r>
      <w:r>
        <w:rPr>
          <w:color w:val="000000"/>
          <w:u w:val="single"/>
        </w:rPr>
        <w:t>.offer(</w:t>
      </w:r>
      <w:r>
        <w:rPr>
          <w:color w:val="6A3E3E"/>
          <w:u w:val="single"/>
        </w:rPr>
        <w:t>number</w:t>
      </w:r>
      <w:r>
        <w:rPr>
          <w:color w:val="000000"/>
          <w:u w:val="single"/>
        </w:rPr>
        <w:t>)</w:t>
      </w:r>
      <w:r>
        <w:rPr>
          <w:color w:val="000000"/>
        </w:rPr>
        <w:t>;</w:t>
      </w:r>
    </w:p>
    <w:p w14:paraId="278286AB" w14:textId="77777777" w:rsidR="00504BCE" w:rsidRDefault="00504BCE" w:rsidP="00504BCE">
      <w:pPr>
        <w:pStyle w:val="Output"/>
        <w:rPr>
          <w:color w:val="4C483D" w:themeColor="text2"/>
        </w:rPr>
      </w:pPr>
      <w:r>
        <w:rPr>
          <w:color w:val="000000"/>
        </w:rPr>
        <w:tab/>
      </w:r>
      <w:r>
        <w:rPr>
          <w:color w:val="000000"/>
        </w:rPr>
        <w:tab/>
      </w:r>
      <w:r>
        <w:rPr>
          <w:color w:val="000000"/>
        </w:rPr>
        <w:tab/>
      </w:r>
      <w:r>
        <w:rPr>
          <w:bCs/>
        </w:rPr>
        <w:t>if</w:t>
      </w:r>
      <w:r>
        <w:rPr>
          <w:color w:val="000000"/>
        </w:rPr>
        <w:t xml:space="preserve"> (</w:t>
      </w:r>
      <w:r>
        <w:rPr>
          <w:color w:val="6A3E3E"/>
        </w:rPr>
        <w:t>isAdded</w:t>
      </w:r>
      <w:r>
        <w:rPr>
          <w:color w:val="000000"/>
        </w:rPr>
        <w:t>) {</w:t>
      </w:r>
    </w:p>
    <w:p w14:paraId="55751E4B" w14:textId="52AC62C8" w:rsidR="00504BCE" w:rsidRDefault="00504BCE" w:rsidP="00504BCE">
      <w:pPr>
        <w:pStyle w:val="Output"/>
        <w:rPr>
          <w:color w:val="4C483D" w:themeColor="text2"/>
        </w:rPr>
      </w:pPr>
      <w:r>
        <w:rPr>
          <w:color w:val="000000"/>
        </w:rPr>
        <w:tab/>
      </w:r>
      <w:r>
        <w:rPr>
          <w:color w:val="000000"/>
        </w:rPr>
        <w:tab/>
      </w:r>
      <w:r>
        <w:rPr>
          <w:color w:val="000000"/>
        </w:rPr>
        <w:tab/>
      </w:r>
      <w:r w:rsidR="007E7D2C">
        <w:rPr>
          <w:color w:val="000000"/>
        </w:rPr>
        <w:t xml:space="preserve">   </w:t>
      </w:r>
      <w:r w:rsidR="007E7D2C">
        <w:rPr>
          <w:color w:val="000000"/>
          <w:u w:val="single"/>
        </w:rPr>
        <w:t>s.o.p</w:t>
      </w:r>
      <w:r>
        <w:rPr>
          <w:color w:val="000000"/>
        </w:rPr>
        <w:t>(</w:t>
      </w:r>
      <w:r>
        <w:rPr>
          <w:color w:val="2A00FF"/>
        </w:rPr>
        <w:t>"%s added %d into queue %n"</w:t>
      </w:r>
      <w:r>
        <w:rPr>
          <w:color w:val="000000"/>
        </w:rPr>
        <w:t>, Thread.</w:t>
      </w:r>
      <w:r>
        <w:rPr>
          <w:i/>
          <w:iCs/>
          <w:color w:val="000000"/>
        </w:rPr>
        <w:t>currentThread</w:t>
      </w:r>
      <w:r>
        <w:rPr>
          <w:color w:val="000000"/>
        </w:rPr>
        <w:t xml:space="preserve">().getName(), </w:t>
      </w:r>
      <w:r>
        <w:rPr>
          <w:color w:val="6A3E3E"/>
        </w:rPr>
        <w:t>number</w:t>
      </w:r>
      <w:r>
        <w:rPr>
          <w:color w:val="000000"/>
        </w:rPr>
        <w:t>);</w:t>
      </w:r>
    </w:p>
    <w:p w14:paraId="09180ABA" w14:textId="77777777" w:rsidR="00504BCE" w:rsidRDefault="00504BCE" w:rsidP="00504BCE">
      <w:pPr>
        <w:pStyle w:val="Output"/>
        <w:rPr>
          <w:color w:val="4C483D" w:themeColor="text2"/>
        </w:rPr>
      </w:pPr>
    </w:p>
    <w:p w14:paraId="7A602F20" w14:textId="544FB955" w:rsidR="00504BCE" w:rsidRDefault="00504BCE" w:rsidP="00504BCE">
      <w:pPr>
        <w:pStyle w:val="Output"/>
        <w:rPr>
          <w:color w:val="4C483D" w:themeColor="text2"/>
        </w:rPr>
      </w:pPr>
      <w:r>
        <w:rPr>
          <w:color w:val="000000"/>
        </w:rPr>
        <w:tab/>
      </w:r>
      <w:r>
        <w:rPr>
          <w:color w:val="000000"/>
        </w:rPr>
        <w:tab/>
      </w:r>
      <w:r>
        <w:rPr>
          <w:color w:val="000000"/>
        </w:rPr>
        <w:tab/>
      </w:r>
      <w:r w:rsidR="00B90F7C">
        <w:rPr>
          <w:color w:val="000000"/>
        </w:rPr>
        <w:t xml:space="preserve">   </w:t>
      </w:r>
      <w:r>
        <w:rPr>
          <w:color w:val="3F7F5F"/>
        </w:rPr>
        <w:t>// signal consumer thread that, buffer has element now</w:t>
      </w:r>
    </w:p>
    <w:p w14:paraId="56FCC93F" w14:textId="1AA1044D" w:rsidR="00504BCE" w:rsidRDefault="00504BCE" w:rsidP="00504BCE">
      <w:pPr>
        <w:pStyle w:val="Output"/>
        <w:rPr>
          <w:color w:val="4C483D" w:themeColor="text2"/>
        </w:rPr>
      </w:pPr>
      <w:r>
        <w:rPr>
          <w:color w:val="000000"/>
        </w:rPr>
        <w:tab/>
      </w:r>
      <w:r>
        <w:rPr>
          <w:color w:val="000000"/>
        </w:rPr>
        <w:tab/>
      </w:r>
      <w:r>
        <w:rPr>
          <w:color w:val="000000"/>
        </w:rPr>
        <w:tab/>
      </w:r>
      <w:r w:rsidR="007E7D2C">
        <w:rPr>
          <w:color w:val="000000"/>
        </w:rPr>
        <w:t xml:space="preserve">   </w:t>
      </w:r>
      <w:r w:rsidR="007E7D2C">
        <w:rPr>
          <w:color w:val="000000"/>
          <w:u w:val="single"/>
        </w:rPr>
        <w:t>s.o.p</w:t>
      </w:r>
      <w:r>
        <w:rPr>
          <w:color w:val="000000"/>
        </w:rPr>
        <w:t>(Thread.</w:t>
      </w:r>
      <w:r>
        <w:rPr>
          <w:i/>
          <w:iCs/>
          <w:color w:val="000000"/>
        </w:rPr>
        <w:t>currentThread</w:t>
      </w:r>
      <w:r>
        <w:rPr>
          <w:color w:val="000000"/>
        </w:rPr>
        <w:t xml:space="preserve">().getName() + </w:t>
      </w:r>
      <w:r>
        <w:rPr>
          <w:color w:val="2A00FF"/>
        </w:rPr>
        <w:t xml:space="preserve">": </w:t>
      </w:r>
      <w:r w:rsidR="007E7D2C">
        <w:rPr>
          <w:color w:val="2A00FF"/>
        </w:rPr>
        <w:t>Signaling</w:t>
      </w:r>
      <w:r>
        <w:rPr>
          <w:color w:val="2A00FF"/>
        </w:rPr>
        <w:t xml:space="preserve"> that buffer </w:t>
      </w:r>
      <w:r w:rsidR="007E7D2C">
        <w:rPr>
          <w:color w:val="2A00FF"/>
        </w:rPr>
        <w:t>has data”)</w:t>
      </w:r>
      <w:r>
        <w:rPr>
          <w:color w:val="000000"/>
        </w:rPr>
        <w:t>;</w:t>
      </w:r>
    </w:p>
    <w:p w14:paraId="3AC16202"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000000"/>
        </w:rPr>
        <w:tab/>
      </w:r>
      <w:r>
        <w:rPr>
          <w:color w:val="0000C0"/>
        </w:rPr>
        <w:t>bufferNotFull</w:t>
      </w:r>
      <w:r>
        <w:rPr>
          <w:color w:val="000000"/>
        </w:rPr>
        <w:t>.signalAll();</w:t>
      </w:r>
    </w:p>
    <w:p w14:paraId="27D9C4B0" w14:textId="77777777" w:rsidR="00504BCE" w:rsidRDefault="00504BCE" w:rsidP="00504BCE">
      <w:pPr>
        <w:pStyle w:val="Output"/>
        <w:rPr>
          <w:color w:val="4C483D" w:themeColor="text2"/>
        </w:rPr>
      </w:pPr>
      <w:r>
        <w:rPr>
          <w:color w:val="000000"/>
        </w:rPr>
        <w:tab/>
      </w:r>
      <w:r>
        <w:rPr>
          <w:color w:val="000000"/>
        </w:rPr>
        <w:tab/>
      </w:r>
      <w:r>
        <w:rPr>
          <w:color w:val="000000"/>
        </w:rPr>
        <w:tab/>
        <w:t>}</w:t>
      </w:r>
    </w:p>
    <w:p w14:paraId="685B653C" w14:textId="77777777" w:rsidR="00504BCE" w:rsidRDefault="00504BCE" w:rsidP="00504BCE">
      <w:pPr>
        <w:pStyle w:val="Output"/>
        <w:rPr>
          <w:color w:val="4C483D" w:themeColor="text2"/>
        </w:rPr>
      </w:pPr>
      <w:r>
        <w:rPr>
          <w:color w:val="000000"/>
        </w:rPr>
        <w:tab/>
      </w:r>
      <w:r>
        <w:rPr>
          <w:color w:val="000000"/>
        </w:rPr>
        <w:tab/>
        <w:t xml:space="preserve">} </w:t>
      </w:r>
      <w:r>
        <w:rPr>
          <w:bCs/>
        </w:rPr>
        <w:t>finally</w:t>
      </w:r>
      <w:r>
        <w:rPr>
          <w:color w:val="000000"/>
        </w:rPr>
        <w:t xml:space="preserve"> {</w:t>
      </w:r>
    </w:p>
    <w:p w14:paraId="15478BB6"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0000C0"/>
        </w:rPr>
        <w:t>aLock</w:t>
      </w:r>
      <w:r>
        <w:rPr>
          <w:color w:val="000000"/>
        </w:rPr>
        <w:t>.unlock();</w:t>
      </w:r>
    </w:p>
    <w:p w14:paraId="74C78195" w14:textId="77777777" w:rsidR="00504BCE" w:rsidRDefault="00504BCE" w:rsidP="00504BCE">
      <w:pPr>
        <w:pStyle w:val="Output"/>
        <w:rPr>
          <w:color w:val="4C483D" w:themeColor="text2"/>
        </w:rPr>
      </w:pPr>
      <w:r>
        <w:rPr>
          <w:color w:val="000000"/>
        </w:rPr>
        <w:tab/>
      </w:r>
      <w:r>
        <w:rPr>
          <w:color w:val="000000"/>
        </w:rPr>
        <w:tab/>
        <w:t>}</w:t>
      </w:r>
    </w:p>
    <w:p w14:paraId="24C32160" w14:textId="77777777" w:rsidR="00504BCE" w:rsidRDefault="00504BCE" w:rsidP="00504BCE">
      <w:pPr>
        <w:pStyle w:val="Output"/>
        <w:rPr>
          <w:color w:val="4C483D" w:themeColor="text2"/>
        </w:rPr>
      </w:pPr>
      <w:r>
        <w:rPr>
          <w:color w:val="000000"/>
        </w:rPr>
        <w:tab/>
        <w:t>}</w:t>
      </w:r>
    </w:p>
    <w:p w14:paraId="6CE4173F" w14:textId="77777777" w:rsidR="00504BCE" w:rsidRDefault="00504BCE" w:rsidP="00504BCE">
      <w:pPr>
        <w:pStyle w:val="Output"/>
        <w:rPr>
          <w:color w:val="4C483D" w:themeColor="text2"/>
        </w:rPr>
      </w:pPr>
    </w:p>
    <w:p w14:paraId="4FA4B300" w14:textId="70251BCE" w:rsidR="00504BCE" w:rsidRDefault="00504BCE" w:rsidP="00504BCE">
      <w:pPr>
        <w:pStyle w:val="Output"/>
        <w:rPr>
          <w:color w:val="4C483D" w:themeColor="text2"/>
        </w:rPr>
      </w:pPr>
      <w:r>
        <w:rPr>
          <w:color w:val="000000"/>
        </w:rPr>
        <w:tab/>
      </w:r>
      <w:r>
        <w:rPr>
          <w:bCs/>
        </w:rPr>
        <w:t>public</w:t>
      </w:r>
      <w:r>
        <w:rPr>
          <w:color w:val="000000"/>
        </w:rPr>
        <w:t xml:space="preserve"> </w:t>
      </w:r>
      <w:r>
        <w:rPr>
          <w:bCs/>
        </w:rPr>
        <w:t>void</w:t>
      </w:r>
      <w:r>
        <w:rPr>
          <w:color w:val="000000"/>
        </w:rPr>
        <w:t xml:space="preserve"> get() </w:t>
      </w:r>
      <w:r>
        <w:rPr>
          <w:bCs/>
        </w:rPr>
        <w:t>throws</w:t>
      </w:r>
      <w:r>
        <w:rPr>
          <w:color w:val="000000"/>
        </w:rPr>
        <w:t xml:space="preserve"> InterruptedException {</w:t>
      </w:r>
    </w:p>
    <w:p w14:paraId="7C73F6A4" w14:textId="77777777" w:rsidR="00504BCE" w:rsidRDefault="00504BCE" w:rsidP="00504BCE">
      <w:pPr>
        <w:pStyle w:val="Output"/>
        <w:rPr>
          <w:color w:val="4C483D" w:themeColor="text2"/>
        </w:rPr>
      </w:pPr>
      <w:r>
        <w:rPr>
          <w:color w:val="000000"/>
        </w:rPr>
        <w:tab/>
      </w:r>
      <w:r>
        <w:rPr>
          <w:color w:val="000000"/>
        </w:rPr>
        <w:tab/>
      </w:r>
      <w:r>
        <w:rPr>
          <w:color w:val="0000C0"/>
        </w:rPr>
        <w:t>aLock</w:t>
      </w:r>
      <w:r>
        <w:rPr>
          <w:color w:val="000000"/>
        </w:rPr>
        <w:t>.lock();</w:t>
      </w:r>
    </w:p>
    <w:p w14:paraId="07C9E426" w14:textId="77777777" w:rsidR="00504BCE" w:rsidRDefault="00504BCE" w:rsidP="00504BCE">
      <w:pPr>
        <w:pStyle w:val="Output"/>
        <w:rPr>
          <w:color w:val="4C483D" w:themeColor="text2"/>
        </w:rPr>
      </w:pPr>
      <w:r>
        <w:rPr>
          <w:color w:val="000000"/>
        </w:rPr>
        <w:tab/>
      </w:r>
      <w:r>
        <w:rPr>
          <w:color w:val="000000"/>
        </w:rPr>
        <w:tab/>
      </w:r>
      <w:r>
        <w:rPr>
          <w:bCs/>
        </w:rPr>
        <w:t>try</w:t>
      </w:r>
      <w:r>
        <w:rPr>
          <w:color w:val="000000"/>
        </w:rPr>
        <w:t xml:space="preserve"> {</w:t>
      </w:r>
    </w:p>
    <w:p w14:paraId="67422EF0" w14:textId="77777777" w:rsidR="00504BCE" w:rsidRDefault="00504BCE" w:rsidP="00504BCE">
      <w:pPr>
        <w:pStyle w:val="Output"/>
        <w:rPr>
          <w:color w:val="4C483D" w:themeColor="text2"/>
        </w:rPr>
      </w:pPr>
      <w:r>
        <w:rPr>
          <w:color w:val="000000"/>
        </w:rPr>
        <w:tab/>
      </w:r>
      <w:r>
        <w:rPr>
          <w:color w:val="000000"/>
        </w:rPr>
        <w:tab/>
      </w:r>
      <w:r>
        <w:rPr>
          <w:color w:val="000000"/>
        </w:rPr>
        <w:tab/>
      </w:r>
      <w:r>
        <w:rPr>
          <w:bCs/>
        </w:rPr>
        <w:t>while</w:t>
      </w:r>
      <w:r>
        <w:rPr>
          <w:color w:val="000000"/>
        </w:rPr>
        <w:t xml:space="preserve"> (</w:t>
      </w:r>
      <w:r>
        <w:rPr>
          <w:color w:val="0000C0"/>
          <w:u w:val="single"/>
        </w:rPr>
        <w:t>queue</w:t>
      </w:r>
      <w:r>
        <w:rPr>
          <w:color w:val="000000"/>
          <w:u w:val="single"/>
        </w:rPr>
        <w:t>.size() == 0</w:t>
      </w:r>
      <w:r>
        <w:rPr>
          <w:color w:val="000000"/>
        </w:rPr>
        <w:t>) {</w:t>
      </w:r>
    </w:p>
    <w:p w14:paraId="710FA2AC" w14:textId="1DE0EDC3" w:rsidR="00504BCE" w:rsidRDefault="00504BCE" w:rsidP="00504BCE">
      <w:pPr>
        <w:pStyle w:val="Output"/>
        <w:rPr>
          <w:color w:val="4C483D" w:themeColor="text2"/>
        </w:rPr>
      </w:pPr>
      <w:r>
        <w:rPr>
          <w:color w:val="000000"/>
        </w:rPr>
        <w:tab/>
      </w:r>
      <w:r>
        <w:rPr>
          <w:color w:val="000000"/>
        </w:rPr>
        <w:tab/>
      </w:r>
      <w:r>
        <w:rPr>
          <w:color w:val="000000"/>
        </w:rPr>
        <w:tab/>
      </w:r>
      <w:r>
        <w:rPr>
          <w:color w:val="000000"/>
        </w:rPr>
        <w:tab/>
      </w:r>
      <w:r w:rsidR="007E7D2C">
        <w:rPr>
          <w:color w:val="000000"/>
          <w:u w:val="single"/>
        </w:rPr>
        <w:t>s.o.p</w:t>
      </w:r>
      <w:r>
        <w:rPr>
          <w:color w:val="000000"/>
        </w:rPr>
        <w:t>(Thread.</w:t>
      </w:r>
      <w:r>
        <w:rPr>
          <w:i/>
          <w:iCs/>
          <w:color w:val="000000"/>
        </w:rPr>
        <w:t>currentThread</w:t>
      </w:r>
      <w:r>
        <w:rPr>
          <w:color w:val="000000"/>
        </w:rPr>
        <w:t xml:space="preserve">().getName() + </w:t>
      </w:r>
      <w:r>
        <w:rPr>
          <w:color w:val="2A00FF"/>
        </w:rPr>
        <w:t>": Buffer is empty, waiting."</w:t>
      </w:r>
      <w:r>
        <w:rPr>
          <w:color w:val="000000"/>
        </w:rPr>
        <w:t>);</w:t>
      </w:r>
    </w:p>
    <w:p w14:paraId="7FE0997D"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000000"/>
        </w:rPr>
        <w:tab/>
      </w:r>
      <w:r>
        <w:rPr>
          <w:color w:val="0000C0"/>
        </w:rPr>
        <w:t>bufferNotFull</w:t>
      </w:r>
      <w:r>
        <w:rPr>
          <w:color w:val="000000"/>
        </w:rPr>
        <w:t>.await();</w:t>
      </w:r>
    </w:p>
    <w:p w14:paraId="666D5E19" w14:textId="77777777" w:rsidR="00504BCE" w:rsidRDefault="00504BCE" w:rsidP="00504BCE">
      <w:pPr>
        <w:pStyle w:val="Output"/>
        <w:rPr>
          <w:color w:val="4C483D" w:themeColor="text2"/>
        </w:rPr>
      </w:pPr>
      <w:r>
        <w:rPr>
          <w:color w:val="000000"/>
        </w:rPr>
        <w:tab/>
      </w:r>
      <w:r>
        <w:rPr>
          <w:color w:val="000000"/>
        </w:rPr>
        <w:tab/>
      </w:r>
      <w:r>
        <w:rPr>
          <w:color w:val="000000"/>
        </w:rPr>
        <w:tab/>
        <w:t>}</w:t>
      </w:r>
    </w:p>
    <w:p w14:paraId="0CBFD182" w14:textId="77777777" w:rsidR="00504BCE" w:rsidRDefault="00504BCE" w:rsidP="00504BCE">
      <w:pPr>
        <w:pStyle w:val="Output"/>
        <w:rPr>
          <w:color w:val="4C483D" w:themeColor="text2"/>
        </w:rPr>
      </w:pPr>
    </w:p>
    <w:p w14:paraId="35D51556" w14:textId="77777777" w:rsidR="00504BCE" w:rsidRDefault="00504BCE" w:rsidP="00504BCE">
      <w:pPr>
        <w:pStyle w:val="Output"/>
        <w:rPr>
          <w:color w:val="4C483D" w:themeColor="text2"/>
        </w:rPr>
      </w:pPr>
      <w:r>
        <w:rPr>
          <w:color w:val="000000"/>
        </w:rPr>
        <w:tab/>
      </w:r>
      <w:r>
        <w:rPr>
          <w:color w:val="000000"/>
        </w:rPr>
        <w:tab/>
      </w:r>
      <w:r>
        <w:rPr>
          <w:color w:val="000000"/>
        </w:rPr>
        <w:tab/>
        <w:t xml:space="preserve">Integer </w:t>
      </w:r>
      <w:r>
        <w:rPr>
          <w:color w:val="6A3E3E"/>
        </w:rPr>
        <w:t>value</w:t>
      </w:r>
      <w:r>
        <w:rPr>
          <w:color w:val="000000"/>
        </w:rPr>
        <w:t xml:space="preserve"> = (Integer) </w:t>
      </w:r>
      <w:r>
        <w:rPr>
          <w:color w:val="0000C0"/>
        </w:rPr>
        <w:t>queue</w:t>
      </w:r>
      <w:r>
        <w:rPr>
          <w:color w:val="000000"/>
        </w:rPr>
        <w:t>.poll();</w:t>
      </w:r>
    </w:p>
    <w:p w14:paraId="4AA0450E" w14:textId="77777777" w:rsidR="00504BCE" w:rsidRDefault="00504BCE" w:rsidP="00504BCE">
      <w:pPr>
        <w:pStyle w:val="Output"/>
        <w:rPr>
          <w:color w:val="4C483D" w:themeColor="text2"/>
        </w:rPr>
      </w:pPr>
      <w:r>
        <w:rPr>
          <w:color w:val="000000"/>
        </w:rPr>
        <w:tab/>
      </w:r>
      <w:r>
        <w:rPr>
          <w:color w:val="000000"/>
        </w:rPr>
        <w:tab/>
      </w:r>
      <w:r>
        <w:rPr>
          <w:color w:val="000000"/>
        </w:rPr>
        <w:tab/>
      </w:r>
      <w:r>
        <w:rPr>
          <w:bCs/>
        </w:rPr>
        <w:t>if</w:t>
      </w:r>
      <w:r>
        <w:rPr>
          <w:color w:val="000000"/>
        </w:rPr>
        <w:t xml:space="preserve"> (</w:t>
      </w:r>
      <w:r>
        <w:rPr>
          <w:color w:val="6A3E3E"/>
        </w:rPr>
        <w:t>value</w:t>
      </w:r>
      <w:r>
        <w:rPr>
          <w:color w:val="000000"/>
        </w:rPr>
        <w:t xml:space="preserve"> != </w:t>
      </w:r>
      <w:r>
        <w:rPr>
          <w:bCs/>
        </w:rPr>
        <w:t>null</w:t>
      </w:r>
      <w:r>
        <w:rPr>
          <w:color w:val="000000"/>
        </w:rPr>
        <w:t>) {</w:t>
      </w:r>
    </w:p>
    <w:p w14:paraId="01860880" w14:textId="64DC9F08" w:rsidR="00504BCE" w:rsidRDefault="00504BCE" w:rsidP="00504BCE">
      <w:pPr>
        <w:pStyle w:val="Output"/>
        <w:rPr>
          <w:color w:val="4C483D" w:themeColor="text2"/>
        </w:rPr>
      </w:pPr>
      <w:r>
        <w:rPr>
          <w:color w:val="000000"/>
        </w:rPr>
        <w:tab/>
      </w:r>
      <w:r>
        <w:rPr>
          <w:color w:val="000000"/>
        </w:rPr>
        <w:tab/>
      </w:r>
      <w:r>
        <w:rPr>
          <w:color w:val="000000"/>
        </w:rPr>
        <w:tab/>
      </w:r>
      <w:r w:rsidR="007E7D2C">
        <w:rPr>
          <w:color w:val="000000"/>
          <w:u w:val="single"/>
        </w:rPr>
        <w:t>s.o.p</w:t>
      </w:r>
      <w:r>
        <w:rPr>
          <w:color w:val="000000"/>
        </w:rPr>
        <w:t>(</w:t>
      </w:r>
      <w:r>
        <w:rPr>
          <w:color w:val="2A00FF"/>
        </w:rPr>
        <w:t>"%s consumed %d from queue %n "</w:t>
      </w:r>
      <w:r>
        <w:rPr>
          <w:color w:val="000000"/>
        </w:rPr>
        <w:t>, Thread.</w:t>
      </w:r>
      <w:r>
        <w:rPr>
          <w:i/>
          <w:iCs/>
          <w:color w:val="000000"/>
        </w:rPr>
        <w:t>currentThread</w:t>
      </w:r>
      <w:r>
        <w:rPr>
          <w:color w:val="000000"/>
        </w:rPr>
        <w:t xml:space="preserve">().getName(), </w:t>
      </w:r>
      <w:r>
        <w:rPr>
          <w:color w:val="6A3E3E"/>
        </w:rPr>
        <w:t>value</w:t>
      </w:r>
      <w:r>
        <w:rPr>
          <w:color w:val="000000"/>
        </w:rPr>
        <w:t>);</w:t>
      </w:r>
    </w:p>
    <w:p w14:paraId="0E00C4E2" w14:textId="77777777" w:rsidR="00504BCE" w:rsidRDefault="00504BCE" w:rsidP="00504BCE">
      <w:pPr>
        <w:pStyle w:val="Output"/>
        <w:rPr>
          <w:color w:val="4C483D" w:themeColor="text2"/>
        </w:rPr>
      </w:pPr>
    </w:p>
    <w:p w14:paraId="4E8DD649"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000000"/>
        </w:rPr>
        <w:tab/>
      </w:r>
      <w:r>
        <w:rPr>
          <w:color w:val="3F7F5F"/>
        </w:rPr>
        <w:t>// Signal producer thread that, buffer me be empty now</w:t>
      </w:r>
    </w:p>
    <w:p w14:paraId="32629F1A" w14:textId="02B80D73" w:rsidR="00504BCE" w:rsidRDefault="00504BCE" w:rsidP="00504BCE">
      <w:pPr>
        <w:pStyle w:val="Output"/>
        <w:rPr>
          <w:color w:val="4C483D" w:themeColor="text2"/>
        </w:rPr>
      </w:pPr>
      <w:r>
        <w:rPr>
          <w:color w:val="000000"/>
        </w:rPr>
        <w:tab/>
      </w:r>
      <w:r>
        <w:rPr>
          <w:color w:val="000000"/>
        </w:rPr>
        <w:tab/>
      </w:r>
      <w:r>
        <w:rPr>
          <w:color w:val="000000"/>
        </w:rPr>
        <w:tab/>
      </w:r>
      <w:r>
        <w:rPr>
          <w:color w:val="000000"/>
        </w:rPr>
        <w:tab/>
      </w:r>
      <w:r w:rsidR="007E7D2C">
        <w:rPr>
          <w:color w:val="000000"/>
          <w:u w:val="single"/>
        </w:rPr>
        <w:t>s.o.p</w:t>
      </w:r>
      <w:r>
        <w:rPr>
          <w:color w:val="000000"/>
        </w:rPr>
        <w:t>(Thread.</w:t>
      </w:r>
      <w:r>
        <w:rPr>
          <w:i/>
          <w:iCs/>
          <w:color w:val="000000"/>
        </w:rPr>
        <w:t>currentThread</w:t>
      </w:r>
      <w:r>
        <w:rPr>
          <w:color w:val="000000"/>
        </w:rPr>
        <w:t xml:space="preserve">().getName() + </w:t>
      </w:r>
      <w:r>
        <w:rPr>
          <w:color w:val="2A00FF"/>
        </w:rPr>
        <w:t xml:space="preserve">": </w:t>
      </w:r>
      <w:r w:rsidR="007E7D2C">
        <w:rPr>
          <w:color w:val="2A00FF"/>
        </w:rPr>
        <w:t>Signaling</w:t>
      </w:r>
      <w:r>
        <w:rPr>
          <w:color w:val="2A00FF"/>
        </w:rPr>
        <w:t xml:space="preserve"> buffer </w:t>
      </w:r>
      <w:r w:rsidR="007E7D2C">
        <w:rPr>
          <w:color w:val="2A00FF"/>
        </w:rPr>
        <w:t>is</w:t>
      </w:r>
      <w:r>
        <w:rPr>
          <w:color w:val="2A00FF"/>
        </w:rPr>
        <w:t xml:space="preserve"> empty "</w:t>
      </w:r>
      <w:r>
        <w:rPr>
          <w:color w:val="000000"/>
        </w:rPr>
        <w:t>);</w:t>
      </w:r>
    </w:p>
    <w:p w14:paraId="0C7E6BE2"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000000"/>
        </w:rPr>
        <w:tab/>
      </w:r>
      <w:r>
        <w:rPr>
          <w:color w:val="0000C0"/>
        </w:rPr>
        <w:t>bufferNotEmpty</w:t>
      </w:r>
      <w:r>
        <w:rPr>
          <w:color w:val="000000"/>
        </w:rPr>
        <w:t>.signalAll();</w:t>
      </w:r>
    </w:p>
    <w:p w14:paraId="68FD82DC" w14:textId="77777777" w:rsidR="00504BCE" w:rsidRDefault="00504BCE" w:rsidP="00504BCE">
      <w:pPr>
        <w:pStyle w:val="Output"/>
        <w:rPr>
          <w:color w:val="4C483D" w:themeColor="text2"/>
        </w:rPr>
      </w:pPr>
      <w:r>
        <w:rPr>
          <w:color w:val="000000"/>
        </w:rPr>
        <w:tab/>
      </w:r>
      <w:r>
        <w:rPr>
          <w:color w:val="000000"/>
        </w:rPr>
        <w:tab/>
      </w:r>
      <w:r>
        <w:rPr>
          <w:color w:val="000000"/>
        </w:rPr>
        <w:tab/>
        <w:t>}</w:t>
      </w:r>
    </w:p>
    <w:p w14:paraId="60920FE1" w14:textId="77777777" w:rsidR="00504BCE" w:rsidRDefault="00504BCE" w:rsidP="00504BCE">
      <w:pPr>
        <w:pStyle w:val="Output"/>
        <w:rPr>
          <w:color w:val="4C483D" w:themeColor="text2"/>
        </w:rPr>
      </w:pPr>
      <w:r>
        <w:rPr>
          <w:color w:val="000000"/>
        </w:rPr>
        <w:tab/>
      </w:r>
      <w:r>
        <w:rPr>
          <w:color w:val="000000"/>
        </w:rPr>
        <w:tab/>
        <w:t xml:space="preserve">} </w:t>
      </w:r>
      <w:r>
        <w:rPr>
          <w:bCs/>
        </w:rPr>
        <w:t>finally</w:t>
      </w:r>
      <w:r>
        <w:rPr>
          <w:color w:val="000000"/>
        </w:rPr>
        <w:t xml:space="preserve"> {</w:t>
      </w:r>
    </w:p>
    <w:p w14:paraId="5E782266"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0000C0"/>
        </w:rPr>
        <w:t>aLock</w:t>
      </w:r>
      <w:r>
        <w:rPr>
          <w:color w:val="000000"/>
        </w:rPr>
        <w:t>.unlock();</w:t>
      </w:r>
    </w:p>
    <w:p w14:paraId="41CC7FF7" w14:textId="77777777" w:rsidR="00504BCE" w:rsidRDefault="00504BCE" w:rsidP="00504BCE">
      <w:pPr>
        <w:pStyle w:val="Output"/>
        <w:rPr>
          <w:color w:val="4C483D" w:themeColor="text2"/>
        </w:rPr>
      </w:pPr>
      <w:r>
        <w:rPr>
          <w:color w:val="000000"/>
        </w:rPr>
        <w:tab/>
      </w:r>
      <w:r>
        <w:rPr>
          <w:color w:val="000000"/>
        </w:rPr>
        <w:tab/>
        <w:t>}</w:t>
      </w:r>
    </w:p>
    <w:p w14:paraId="5D56098F" w14:textId="77777777" w:rsidR="00504BCE" w:rsidRDefault="00504BCE" w:rsidP="00504BCE">
      <w:pPr>
        <w:pStyle w:val="Output"/>
        <w:rPr>
          <w:color w:val="4C483D" w:themeColor="text2"/>
        </w:rPr>
      </w:pPr>
      <w:r>
        <w:rPr>
          <w:color w:val="000000"/>
        </w:rPr>
        <w:tab/>
        <w:t>}</w:t>
      </w:r>
    </w:p>
    <w:p w14:paraId="48B9A331" w14:textId="77777777" w:rsidR="00504BCE" w:rsidRDefault="00504BCE" w:rsidP="00504BCE">
      <w:pPr>
        <w:pStyle w:val="Output"/>
        <w:rPr>
          <w:color w:val="4C483D" w:themeColor="text2"/>
        </w:rPr>
      </w:pPr>
      <w:r>
        <w:rPr>
          <w:color w:val="000000"/>
        </w:rPr>
        <w:t>}</w:t>
      </w:r>
    </w:p>
    <w:p w14:paraId="14B66C64" w14:textId="77777777" w:rsidR="00504BCE" w:rsidRDefault="00504BCE" w:rsidP="00504BCE">
      <w:pPr>
        <w:pStyle w:val="Output"/>
        <w:rPr>
          <w:color w:val="4C483D" w:themeColor="text2"/>
        </w:rPr>
      </w:pPr>
    </w:p>
    <w:p w14:paraId="146A782D" w14:textId="1185CE7E" w:rsidR="00504BCE" w:rsidRDefault="00504BCE" w:rsidP="00504BCE">
      <w:pPr>
        <w:pStyle w:val="Output"/>
        <w:rPr>
          <w:color w:val="4C483D" w:themeColor="text2"/>
        </w:rPr>
      </w:pPr>
      <w:r>
        <w:rPr>
          <w:bCs/>
        </w:rPr>
        <w:t>class</w:t>
      </w:r>
      <w:r>
        <w:rPr>
          <w:color w:val="000000"/>
        </w:rPr>
        <w:t xml:space="preserve"> Productor </w:t>
      </w:r>
      <w:r>
        <w:rPr>
          <w:bCs/>
        </w:rPr>
        <w:t>extends</w:t>
      </w:r>
      <w:r>
        <w:rPr>
          <w:color w:val="000000"/>
        </w:rPr>
        <w:t xml:space="preserve"> Thread {</w:t>
      </w:r>
    </w:p>
    <w:p w14:paraId="539110F1" w14:textId="77777777" w:rsidR="00504BCE" w:rsidRDefault="00504BCE" w:rsidP="00504BCE">
      <w:pPr>
        <w:pStyle w:val="Output"/>
        <w:rPr>
          <w:color w:val="4C483D" w:themeColor="text2"/>
        </w:rPr>
      </w:pPr>
      <w:r>
        <w:rPr>
          <w:color w:val="000000"/>
        </w:rPr>
        <w:tab/>
        <w:t xml:space="preserve">ProducerConsumerImpl </w:t>
      </w:r>
      <w:r>
        <w:rPr>
          <w:color w:val="0000C0"/>
        </w:rPr>
        <w:t>producerConsumer</w:t>
      </w:r>
      <w:r>
        <w:rPr>
          <w:color w:val="000000"/>
        </w:rPr>
        <w:t>;</w:t>
      </w:r>
    </w:p>
    <w:p w14:paraId="7F43C909" w14:textId="77777777" w:rsidR="00504BCE" w:rsidRDefault="00504BCE" w:rsidP="00504BCE">
      <w:pPr>
        <w:pStyle w:val="Output"/>
        <w:rPr>
          <w:color w:val="4C483D" w:themeColor="text2"/>
        </w:rPr>
      </w:pPr>
    </w:p>
    <w:p w14:paraId="66845627" w14:textId="77777777" w:rsidR="00504BCE" w:rsidRDefault="00504BCE" w:rsidP="00504BCE">
      <w:pPr>
        <w:pStyle w:val="Output"/>
        <w:rPr>
          <w:color w:val="4C483D" w:themeColor="text2"/>
        </w:rPr>
      </w:pPr>
      <w:r>
        <w:rPr>
          <w:color w:val="000000"/>
        </w:rPr>
        <w:tab/>
      </w:r>
      <w:r>
        <w:rPr>
          <w:bCs/>
        </w:rPr>
        <w:t>public</w:t>
      </w:r>
      <w:r>
        <w:rPr>
          <w:color w:val="000000"/>
        </w:rPr>
        <w:t xml:space="preserve"> Productor(ProducerConsumerImpl </w:t>
      </w:r>
      <w:r>
        <w:rPr>
          <w:color w:val="6A3E3E"/>
        </w:rPr>
        <w:t>sharedObject</w:t>
      </w:r>
      <w:r>
        <w:rPr>
          <w:color w:val="000000"/>
        </w:rPr>
        <w:t>) {</w:t>
      </w:r>
    </w:p>
    <w:p w14:paraId="7DEA07FB" w14:textId="77777777" w:rsidR="00504BCE" w:rsidRDefault="00504BCE" w:rsidP="00504BCE">
      <w:pPr>
        <w:pStyle w:val="Output"/>
        <w:rPr>
          <w:color w:val="4C483D" w:themeColor="text2"/>
        </w:rPr>
      </w:pPr>
      <w:r>
        <w:rPr>
          <w:color w:val="000000"/>
        </w:rPr>
        <w:tab/>
      </w:r>
      <w:r>
        <w:rPr>
          <w:color w:val="000000"/>
        </w:rPr>
        <w:tab/>
      </w:r>
      <w:r>
        <w:rPr>
          <w:bCs/>
        </w:rPr>
        <w:t>super</w:t>
      </w:r>
      <w:r>
        <w:rPr>
          <w:color w:val="000000"/>
        </w:rPr>
        <w:t>(</w:t>
      </w:r>
      <w:r>
        <w:rPr>
          <w:color w:val="2A00FF"/>
        </w:rPr>
        <w:t>"PRODUCER"</w:t>
      </w:r>
      <w:r>
        <w:rPr>
          <w:color w:val="000000"/>
        </w:rPr>
        <w:t>);</w:t>
      </w:r>
    </w:p>
    <w:p w14:paraId="16412504" w14:textId="77777777" w:rsidR="00504BCE" w:rsidRDefault="00504BCE" w:rsidP="00504BCE">
      <w:pPr>
        <w:pStyle w:val="Output"/>
        <w:rPr>
          <w:color w:val="4C483D" w:themeColor="text2"/>
        </w:rPr>
      </w:pPr>
      <w:r>
        <w:rPr>
          <w:color w:val="000000"/>
        </w:rPr>
        <w:tab/>
      </w:r>
      <w:r>
        <w:rPr>
          <w:color w:val="000000"/>
        </w:rPr>
        <w:tab/>
      </w:r>
      <w:r>
        <w:rPr>
          <w:bCs/>
        </w:rPr>
        <w:t>this</w:t>
      </w:r>
      <w:r>
        <w:rPr>
          <w:color w:val="000000"/>
        </w:rPr>
        <w:t>.</w:t>
      </w:r>
      <w:r>
        <w:rPr>
          <w:color w:val="0000C0"/>
        </w:rPr>
        <w:t>producerConsumer</w:t>
      </w:r>
      <w:r>
        <w:rPr>
          <w:color w:val="000000"/>
        </w:rPr>
        <w:t xml:space="preserve"> = </w:t>
      </w:r>
      <w:r>
        <w:rPr>
          <w:color w:val="6A3E3E"/>
        </w:rPr>
        <w:t>sharedObject</w:t>
      </w:r>
      <w:r>
        <w:rPr>
          <w:color w:val="000000"/>
        </w:rPr>
        <w:t>;</w:t>
      </w:r>
    </w:p>
    <w:p w14:paraId="18507C45" w14:textId="62E16CDD" w:rsidR="00504BCE" w:rsidRDefault="00504BCE" w:rsidP="00504BCE">
      <w:pPr>
        <w:pStyle w:val="Output"/>
        <w:rPr>
          <w:color w:val="4C483D" w:themeColor="text2"/>
        </w:rPr>
      </w:pPr>
      <w:r>
        <w:rPr>
          <w:color w:val="000000"/>
        </w:rPr>
        <w:tab/>
        <w:t>}</w:t>
      </w:r>
    </w:p>
    <w:p w14:paraId="62BC1830" w14:textId="77777777" w:rsidR="00504BCE" w:rsidRDefault="00504BCE" w:rsidP="00504BCE">
      <w:pPr>
        <w:pStyle w:val="Output"/>
        <w:rPr>
          <w:color w:val="4C483D" w:themeColor="text2"/>
        </w:rPr>
      </w:pPr>
      <w:r>
        <w:rPr>
          <w:color w:val="000000"/>
        </w:rPr>
        <w:tab/>
      </w:r>
      <w:r>
        <w:rPr>
          <w:color w:val="646464"/>
        </w:rPr>
        <w:t>@Override</w:t>
      </w:r>
    </w:p>
    <w:p w14:paraId="64F8E152" w14:textId="77777777" w:rsidR="00504BCE" w:rsidRDefault="00504BCE" w:rsidP="00504BCE">
      <w:pPr>
        <w:pStyle w:val="Output"/>
        <w:rPr>
          <w:color w:val="4C483D" w:themeColor="text2"/>
        </w:rPr>
      </w:pPr>
      <w:r>
        <w:rPr>
          <w:color w:val="000000"/>
        </w:rPr>
        <w:tab/>
      </w:r>
      <w:r>
        <w:rPr>
          <w:bCs/>
        </w:rPr>
        <w:t>public</w:t>
      </w:r>
      <w:r>
        <w:rPr>
          <w:color w:val="000000"/>
        </w:rPr>
        <w:t xml:space="preserve"> </w:t>
      </w:r>
      <w:r>
        <w:rPr>
          <w:bCs/>
        </w:rPr>
        <w:t>void</w:t>
      </w:r>
      <w:r>
        <w:rPr>
          <w:color w:val="000000"/>
        </w:rPr>
        <w:t xml:space="preserve"> run() {</w:t>
      </w:r>
    </w:p>
    <w:p w14:paraId="3AE8F89B" w14:textId="77777777" w:rsidR="00504BCE" w:rsidRDefault="00504BCE" w:rsidP="00504BCE">
      <w:pPr>
        <w:pStyle w:val="Output"/>
        <w:rPr>
          <w:color w:val="4C483D" w:themeColor="text2"/>
        </w:rPr>
      </w:pPr>
      <w:r>
        <w:rPr>
          <w:color w:val="000000"/>
        </w:rPr>
        <w:tab/>
      </w:r>
      <w:r>
        <w:rPr>
          <w:color w:val="000000"/>
        </w:rPr>
        <w:tab/>
      </w:r>
      <w:r>
        <w:rPr>
          <w:bCs/>
        </w:rPr>
        <w:t>try</w:t>
      </w:r>
      <w:r>
        <w:rPr>
          <w:color w:val="000000"/>
        </w:rPr>
        <w:t xml:space="preserve"> {</w:t>
      </w:r>
    </w:p>
    <w:p w14:paraId="169628C7"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0000C0"/>
        </w:rPr>
        <w:t>producerConsumer</w:t>
      </w:r>
      <w:r>
        <w:rPr>
          <w:color w:val="000000"/>
        </w:rPr>
        <w:t>.put();</w:t>
      </w:r>
    </w:p>
    <w:p w14:paraId="19A7254D" w14:textId="77777777" w:rsidR="00504BCE" w:rsidRDefault="00504BCE" w:rsidP="00504BCE">
      <w:pPr>
        <w:pStyle w:val="Output"/>
        <w:rPr>
          <w:color w:val="4C483D" w:themeColor="text2"/>
        </w:rPr>
      </w:pPr>
      <w:r>
        <w:rPr>
          <w:color w:val="000000"/>
        </w:rPr>
        <w:tab/>
      </w:r>
      <w:r>
        <w:rPr>
          <w:color w:val="000000"/>
        </w:rPr>
        <w:tab/>
        <w:t xml:space="preserve">} </w:t>
      </w:r>
      <w:r>
        <w:rPr>
          <w:bCs/>
        </w:rPr>
        <w:t>catch</w:t>
      </w:r>
      <w:r>
        <w:rPr>
          <w:color w:val="000000"/>
        </w:rPr>
        <w:t xml:space="preserve"> (</w:t>
      </w:r>
      <w:r>
        <w:rPr>
          <w:color w:val="000000"/>
          <w:u w:val="single"/>
        </w:rPr>
        <w:t xml:space="preserve">InterruptedException </w:t>
      </w:r>
      <w:r>
        <w:rPr>
          <w:color w:val="6A3E3E"/>
          <w:u w:val="single"/>
        </w:rPr>
        <w:t>e</w:t>
      </w:r>
      <w:r>
        <w:rPr>
          <w:color w:val="000000"/>
        </w:rPr>
        <w:t>) {</w:t>
      </w:r>
    </w:p>
    <w:p w14:paraId="3C4EA7A1"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6A3E3E"/>
        </w:rPr>
        <w:t>e</w:t>
      </w:r>
      <w:r>
        <w:rPr>
          <w:color w:val="000000"/>
        </w:rPr>
        <w:t>.</w:t>
      </w:r>
      <w:r>
        <w:rPr>
          <w:color w:val="000000"/>
          <w:u w:val="single"/>
        </w:rPr>
        <w:t>printStackTrace</w:t>
      </w:r>
      <w:r>
        <w:rPr>
          <w:color w:val="000000"/>
        </w:rPr>
        <w:t>();</w:t>
      </w:r>
    </w:p>
    <w:p w14:paraId="3081AF38" w14:textId="77777777" w:rsidR="00504BCE" w:rsidRDefault="00504BCE" w:rsidP="00504BCE">
      <w:pPr>
        <w:pStyle w:val="Output"/>
        <w:rPr>
          <w:color w:val="4C483D" w:themeColor="text2"/>
        </w:rPr>
      </w:pPr>
      <w:r>
        <w:rPr>
          <w:color w:val="000000"/>
        </w:rPr>
        <w:tab/>
      </w:r>
      <w:r>
        <w:rPr>
          <w:color w:val="000000"/>
        </w:rPr>
        <w:tab/>
        <w:t>}</w:t>
      </w:r>
    </w:p>
    <w:p w14:paraId="7A2BC81D" w14:textId="77777777" w:rsidR="00504BCE" w:rsidRDefault="00504BCE" w:rsidP="00504BCE">
      <w:pPr>
        <w:pStyle w:val="Output"/>
        <w:rPr>
          <w:color w:val="4C483D" w:themeColor="text2"/>
        </w:rPr>
      </w:pPr>
      <w:r>
        <w:rPr>
          <w:color w:val="000000"/>
        </w:rPr>
        <w:tab/>
        <w:t>}</w:t>
      </w:r>
    </w:p>
    <w:p w14:paraId="7CA8F964" w14:textId="77777777" w:rsidR="00504BCE" w:rsidRDefault="00504BCE" w:rsidP="00504BCE">
      <w:pPr>
        <w:pStyle w:val="Output"/>
        <w:rPr>
          <w:color w:val="4C483D" w:themeColor="text2"/>
        </w:rPr>
      </w:pPr>
      <w:r>
        <w:rPr>
          <w:color w:val="000000"/>
        </w:rPr>
        <w:t>}</w:t>
      </w:r>
    </w:p>
    <w:p w14:paraId="79747114" w14:textId="77777777" w:rsidR="00504BCE" w:rsidRDefault="00504BCE" w:rsidP="00504BCE">
      <w:pPr>
        <w:pStyle w:val="Output"/>
        <w:rPr>
          <w:color w:val="4C483D" w:themeColor="text2"/>
        </w:rPr>
      </w:pPr>
    </w:p>
    <w:p w14:paraId="70E77D41" w14:textId="554F7EBB" w:rsidR="00504BCE" w:rsidRDefault="00504BCE" w:rsidP="00504BCE">
      <w:pPr>
        <w:pStyle w:val="Output"/>
        <w:rPr>
          <w:color w:val="4C483D" w:themeColor="text2"/>
        </w:rPr>
      </w:pPr>
      <w:r>
        <w:rPr>
          <w:bCs/>
        </w:rPr>
        <w:t>class</w:t>
      </w:r>
      <w:r>
        <w:rPr>
          <w:color w:val="000000"/>
        </w:rPr>
        <w:t xml:space="preserve"> Consumer </w:t>
      </w:r>
      <w:r>
        <w:rPr>
          <w:bCs/>
        </w:rPr>
        <w:t>extends</w:t>
      </w:r>
      <w:r>
        <w:rPr>
          <w:color w:val="000000"/>
        </w:rPr>
        <w:t xml:space="preserve"> Thread {</w:t>
      </w:r>
    </w:p>
    <w:p w14:paraId="7BBD1BCD" w14:textId="77777777" w:rsidR="00504BCE" w:rsidRDefault="00504BCE" w:rsidP="00504BCE">
      <w:pPr>
        <w:pStyle w:val="Output"/>
        <w:rPr>
          <w:color w:val="4C483D" w:themeColor="text2"/>
        </w:rPr>
      </w:pPr>
      <w:r>
        <w:rPr>
          <w:color w:val="000000"/>
        </w:rPr>
        <w:tab/>
        <w:t xml:space="preserve">ProducerConsumerImpl </w:t>
      </w:r>
      <w:r>
        <w:rPr>
          <w:color w:val="0000C0"/>
        </w:rPr>
        <w:t>producerConsumer</w:t>
      </w:r>
      <w:r>
        <w:rPr>
          <w:color w:val="000000"/>
        </w:rPr>
        <w:t>;</w:t>
      </w:r>
    </w:p>
    <w:p w14:paraId="20E07BB0" w14:textId="77777777" w:rsidR="00504BCE" w:rsidRDefault="00504BCE" w:rsidP="00504BCE">
      <w:pPr>
        <w:pStyle w:val="Output"/>
        <w:rPr>
          <w:color w:val="4C483D" w:themeColor="text2"/>
        </w:rPr>
      </w:pPr>
    </w:p>
    <w:p w14:paraId="5EF5DE49" w14:textId="77777777" w:rsidR="00504BCE" w:rsidRDefault="00504BCE" w:rsidP="00504BCE">
      <w:pPr>
        <w:pStyle w:val="Output"/>
        <w:rPr>
          <w:color w:val="4C483D" w:themeColor="text2"/>
        </w:rPr>
      </w:pPr>
      <w:r>
        <w:rPr>
          <w:color w:val="000000"/>
        </w:rPr>
        <w:tab/>
      </w:r>
      <w:r>
        <w:rPr>
          <w:bCs/>
        </w:rPr>
        <w:t>public</w:t>
      </w:r>
      <w:r>
        <w:rPr>
          <w:color w:val="000000"/>
        </w:rPr>
        <w:t xml:space="preserve"> Consumer(ProducerConsumerImpl </w:t>
      </w:r>
      <w:r>
        <w:rPr>
          <w:color w:val="6A3E3E"/>
        </w:rPr>
        <w:t>sharedObject</w:t>
      </w:r>
      <w:r>
        <w:rPr>
          <w:color w:val="000000"/>
        </w:rPr>
        <w:t>) {</w:t>
      </w:r>
    </w:p>
    <w:p w14:paraId="195D7E13" w14:textId="77777777" w:rsidR="00504BCE" w:rsidRDefault="00504BCE" w:rsidP="00504BCE">
      <w:pPr>
        <w:pStyle w:val="Output"/>
        <w:rPr>
          <w:color w:val="4C483D" w:themeColor="text2"/>
        </w:rPr>
      </w:pPr>
      <w:r>
        <w:rPr>
          <w:color w:val="000000"/>
        </w:rPr>
        <w:tab/>
      </w:r>
      <w:r>
        <w:rPr>
          <w:color w:val="000000"/>
        </w:rPr>
        <w:tab/>
      </w:r>
      <w:r>
        <w:rPr>
          <w:bCs/>
        </w:rPr>
        <w:t>super</w:t>
      </w:r>
      <w:r>
        <w:rPr>
          <w:color w:val="000000"/>
        </w:rPr>
        <w:t>(</w:t>
      </w:r>
      <w:r>
        <w:rPr>
          <w:color w:val="2A00FF"/>
        </w:rPr>
        <w:t>"CONSUMER"</w:t>
      </w:r>
      <w:r>
        <w:rPr>
          <w:color w:val="000000"/>
        </w:rPr>
        <w:t>);</w:t>
      </w:r>
    </w:p>
    <w:p w14:paraId="32BA536E" w14:textId="77777777" w:rsidR="00504BCE" w:rsidRDefault="00504BCE" w:rsidP="00504BCE">
      <w:pPr>
        <w:pStyle w:val="Output"/>
        <w:rPr>
          <w:color w:val="4C483D" w:themeColor="text2"/>
        </w:rPr>
      </w:pPr>
      <w:r>
        <w:rPr>
          <w:color w:val="000000"/>
        </w:rPr>
        <w:tab/>
      </w:r>
      <w:r>
        <w:rPr>
          <w:color w:val="000000"/>
        </w:rPr>
        <w:tab/>
      </w:r>
      <w:r>
        <w:rPr>
          <w:bCs/>
        </w:rPr>
        <w:t>this</w:t>
      </w:r>
      <w:r>
        <w:rPr>
          <w:color w:val="000000"/>
        </w:rPr>
        <w:t>.</w:t>
      </w:r>
      <w:r>
        <w:rPr>
          <w:color w:val="0000C0"/>
        </w:rPr>
        <w:t>producerConsumer</w:t>
      </w:r>
      <w:r>
        <w:rPr>
          <w:color w:val="000000"/>
        </w:rPr>
        <w:t xml:space="preserve"> = </w:t>
      </w:r>
      <w:r>
        <w:rPr>
          <w:color w:val="6A3E3E"/>
        </w:rPr>
        <w:t>sharedObject</w:t>
      </w:r>
      <w:r>
        <w:rPr>
          <w:color w:val="000000"/>
        </w:rPr>
        <w:t>;</w:t>
      </w:r>
    </w:p>
    <w:p w14:paraId="1C29A281" w14:textId="46C085FF" w:rsidR="00504BCE" w:rsidRDefault="00504BCE" w:rsidP="00504BCE">
      <w:pPr>
        <w:pStyle w:val="Output"/>
        <w:rPr>
          <w:color w:val="4C483D" w:themeColor="text2"/>
        </w:rPr>
      </w:pPr>
      <w:r>
        <w:rPr>
          <w:color w:val="000000"/>
        </w:rPr>
        <w:tab/>
        <w:t>}</w:t>
      </w:r>
    </w:p>
    <w:p w14:paraId="044C0256" w14:textId="77777777" w:rsidR="00504BCE" w:rsidRDefault="00504BCE" w:rsidP="00504BCE">
      <w:pPr>
        <w:pStyle w:val="Output"/>
        <w:rPr>
          <w:color w:val="4C483D" w:themeColor="text2"/>
        </w:rPr>
      </w:pPr>
      <w:r>
        <w:rPr>
          <w:color w:val="000000"/>
        </w:rPr>
        <w:tab/>
      </w:r>
      <w:r>
        <w:rPr>
          <w:color w:val="646464"/>
        </w:rPr>
        <w:t>@Override</w:t>
      </w:r>
    </w:p>
    <w:p w14:paraId="73025E0D" w14:textId="77777777" w:rsidR="00504BCE" w:rsidRDefault="00504BCE" w:rsidP="00504BCE">
      <w:pPr>
        <w:pStyle w:val="Output"/>
        <w:rPr>
          <w:color w:val="4C483D" w:themeColor="text2"/>
        </w:rPr>
      </w:pPr>
      <w:r>
        <w:rPr>
          <w:color w:val="000000"/>
        </w:rPr>
        <w:tab/>
      </w:r>
      <w:r>
        <w:rPr>
          <w:bCs/>
        </w:rPr>
        <w:t>public</w:t>
      </w:r>
      <w:r>
        <w:rPr>
          <w:color w:val="000000"/>
        </w:rPr>
        <w:t xml:space="preserve"> </w:t>
      </w:r>
      <w:r>
        <w:rPr>
          <w:bCs/>
        </w:rPr>
        <w:t>void</w:t>
      </w:r>
      <w:r>
        <w:rPr>
          <w:color w:val="000000"/>
        </w:rPr>
        <w:t xml:space="preserve"> run() {</w:t>
      </w:r>
    </w:p>
    <w:p w14:paraId="3CDF1D7F" w14:textId="77777777" w:rsidR="00504BCE" w:rsidRDefault="00504BCE" w:rsidP="00504BCE">
      <w:pPr>
        <w:pStyle w:val="Output"/>
        <w:rPr>
          <w:color w:val="4C483D" w:themeColor="text2"/>
        </w:rPr>
      </w:pPr>
      <w:r>
        <w:rPr>
          <w:color w:val="000000"/>
        </w:rPr>
        <w:tab/>
      </w:r>
      <w:r>
        <w:rPr>
          <w:color w:val="000000"/>
        </w:rPr>
        <w:tab/>
      </w:r>
      <w:r>
        <w:rPr>
          <w:bCs/>
        </w:rPr>
        <w:t>try</w:t>
      </w:r>
      <w:r>
        <w:rPr>
          <w:color w:val="000000"/>
        </w:rPr>
        <w:t xml:space="preserve"> {</w:t>
      </w:r>
    </w:p>
    <w:p w14:paraId="567B65E1"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0000C0"/>
        </w:rPr>
        <w:t>producerConsumer</w:t>
      </w:r>
      <w:r>
        <w:rPr>
          <w:color w:val="000000"/>
        </w:rPr>
        <w:t>.get();</w:t>
      </w:r>
    </w:p>
    <w:p w14:paraId="57005349" w14:textId="77777777" w:rsidR="00504BCE" w:rsidRDefault="00504BCE" w:rsidP="00504BCE">
      <w:pPr>
        <w:pStyle w:val="Output"/>
        <w:rPr>
          <w:color w:val="4C483D" w:themeColor="text2"/>
        </w:rPr>
      </w:pPr>
      <w:r>
        <w:rPr>
          <w:color w:val="000000"/>
        </w:rPr>
        <w:tab/>
      </w:r>
      <w:r>
        <w:rPr>
          <w:color w:val="000000"/>
        </w:rPr>
        <w:tab/>
        <w:t xml:space="preserve">} </w:t>
      </w:r>
      <w:r>
        <w:rPr>
          <w:bCs/>
        </w:rPr>
        <w:t>catch</w:t>
      </w:r>
      <w:r>
        <w:rPr>
          <w:color w:val="000000"/>
        </w:rPr>
        <w:t xml:space="preserve"> (</w:t>
      </w:r>
      <w:r>
        <w:rPr>
          <w:color w:val="000000"/>
          <w:u w:val="single"/>
        </w:rPr>
        <w:t xml:space="preserve">InterruptedException </w:t>
      </w:r>
      <w:r>
        <w:rPr>
          <w:color w:val="6A3E3E"/>
          <w:u w:val="single"/>
        </w:rPr>
        <w:t>e</w:t>
      </w:r>
      <w:r>
        <w:rPr>
          <w:color w:val="000000"/>
        </w:rPr>
        <w:t>) {</w:t>
      </w:r>
    </w:p>
    <w:p w14:paraId="4287FC99" w14:textId="77777777" w:rsidR="00504BCE" w:rsidRDefault="00504BCE" w:rsidP="00504BCE">
      <w:pPr>
        <w:pStyle w:val="Output"/>
        <w:rPr>
          <w:color w:val="4C483D" w:themeColor="text2"/>
        </w:rPr>
      </w:pPr>
      <w:r>
        <w:rPr>
          <w:color w:val="000000"/>
        </w:rPr>
        <w:tab/>
      </w:r>
      <w:r>
        <w:rPr>
          <w:color w:val="000000"/>
        </w:rPr>
        <w:tab/>
      </w:r>
      <w:r>
        <w:rPr>
          <w:color w:val="000000"/>
        </w:rPr>
        <w:tab/>
      </w:r>
      <w:r>
        <w:rPr>
          <w:color w:val="6A3E3E"/>
        </w:rPr>
        <w:t>e</w:t>
      </w:r>
      <w:r>
        <w:rPr>
          <w:color w:val="000000"/>
        </w:rPr>
        <w:t>.</w:t>
      </w:r>
      <w:r>
        <w:rPr>
          <w:color w:val="000000"/>
          <w:u w:val="single"/>
        </w:rPr>
        <w:t>printStackTrace</w:t>
      </w:r>
      <w:r>
        <w:rPr>
          <w:color w:val="000000"/>
        </w:rPr>
        <w:t>();</w:t>
      </w:r>
    </w:p>
    <w:p w14:paraId="75F254B1" w14:textId="77777777" w:rsidR="00504BCE" w:rsidRDefault="00504BCE" w:rsidP="00504BCE">
      <w:pPr>
        <w:pStyle w:val="Output"/>
        <w:rPr>
          <w:color w:val="4C483D" w:themeColor="text2"/>
        </w:rPr>
      </w:pPr>
      <w:r>
        <w:rPr>
          <w:color w:val="000000"/>
        </w:rPr>
        <w:tab/>
      </w:r>
      <w:r>
        <w:rPr>
          <w:color w:val="000000"/>
        </w:rPr>
        <w:tab/>
        <w:t>}</w:t>
      </w:r>
    </w:p>
    <w:p w14:paraId="6CA805B5" w14:textId="77777777" w:rsidR="00504BCE" w:rsidRDefault="00504BCE" w:rsidP="00504BCE">
      <w:pPr>
        <w:pStyle w:val="Output"/>
        <w:rPr>
          <w:color w:val="4C483D" w:themeColor="text2"/>
        </w:rPr>
      </w:pPr>
      <w:r>
        <w:rPr>
          <w:color w:val="000000"/>
        </w:rPr>
        <w:tab/>
        <w:t>}</w:t>
      </w:r>
    </w:p>
    <w:p w14:paraId="38DF752A" w14:textId="3D2EC23E" w:rsidR="00504BCE" w:rsidRDefault="00504BCE" w:rsidP="00504BCE">
      <w:pPr>
        <w:pStyle w:val="Output"/>
      </w:pPr>
      <w:r>
        <w:rPr>
          <w:color w:val="000000"/>
        </w:rPr>
        <w:t>}</w:t>
      </w:r>
    </w:p>
    <w:p w14:paraId="5F7A84EC" w14:textId="63925C07" w:rsidR="008263B2" w:rsidRDefault="009D004C" w:rsidP="00E57B79">
      <w:pPr>
        <w:rPr>
          <w:noProof/>
          <w:lang w:eastAsia="en-US"/>
        </w:rPr>
      </w:pPr>
      <w:hyperlink r:id="rId123" w:history="1">
        <w:r w:rsidR="00E57B79" w:rsidRPr="00AE3745">
          <w:rPr>
            <w:rStyle w:val="Hyperlink"/>
            <w:noProof/>
            <w:lang w:eastAsia="en-US"/>
          </w:rPr>
          <w:t>https://www.youtube.com/watch?v=N0mMm5PF5Ow&amp;index=11&amp;t=1s&amp;list=PLhfHPmPYPPRk6yMrcbfafFGSbE2EPK_A6</w:t>
        </w:r>
      </w:hyperlink>
    </w:p>
    <w:p w14:paraId="35AE6FBC" w14:textId="5A910CAF" w:rsidR="00B23261" w:rsidRDefault="00B23261" w:rsidP="00E57B79">
      <w:pPr>
        <w:rPr>
          <w:noProof/>
          <w:lang w:eastAsia="en-US"/>
        </w:rPr>
      </w:pPr>
    </w:p>
    <w:p w14:paraId="087DDEAD" w14:textId="77777777" w:rsidR="005300EF" w:rsidRDefault="005300EF" w:rsidP="005300EF">
      <w:pPr>
        <w:pStyle w:val="Heading1"/>
        <w:rPr>
          <w:noProof/>
          <w:lang w:eastAsia="en-US"/>
        </w:rPr>
      </w:pPr>
      <w:bookmarkStart w:id="103" w:name="_Toc94350657"/>
      <w:r>
        <w:rPr>
          <w:noProof/>
          <w:lang w:eastAsia="en-US"/>
        </w:rPr>
        <w:lastRenderedPageBreak/>
        <w:t>10. Executor Framework – ThreadPools</w:t>
      </w:r>
      <w:bookmarkEnd w:id="103"/>
      <w:r>
        <w:rPr>
          <w:noProof/>
          <w:lang w:eastAsia="en-US"/>
        </w:rPr>
        <w:t xml:space="preserve"> </w:t>
      </w:r>
    </w:p>
    <w:p w14:paraId="5FD43F81" w14:textId="77777777" w:rsidR="005300EF" w:rsidRDefault="005300EF" w:rsidP="005300EF">
      <w:pPr>
        <w:rPr>
          <w:lang w:eastAsia="en-US"/>
        </w:rPr>
      </w:pPr>
      <w:r>
        <w:rPr>
          <w:lang w:eastAsia="en-US"/>
        </w:rPr>
        <w:t>Normally we will create &amp; execute Threads in following way.</w:t>
      </w:r>
      <w:r w:rsidRPr="00C743BE">
        <w:rPr>
          <w:noProof/>
        </w:rPr>
        <w:t xml:space="preserve"> </w:t>
      </w:r>
      <w:r w:rsidRPr="00764CE1">
        <w:rPr>
          <w:noProof/>
          <w:lang w:eastAsia="en-US"/>
        </w:rPr>
        <w:drawing>
          <wp:inline distT="0" distB="0" distL="0" distR="0" wp14:anchorId="5BA309CC" wp14:editId="18BBC661">
            <wp:extent cx="5943600" cy="1694815"/>
            <wp:effectExtent l="0" t="0" r="0" b="63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4"/>
                    <a:stretch>
                      <a:fillRect/>
                    </a:stretch>
                  </pic:blipFill>
                  <pic:spPr>
                    <a:xfrm>
                      <a:off x="0" y="0"/>
                      <a:ext cx="5943600" cy="1694815"/>
                    </a:xfrm>
                    <a:prstGeom prst="rect">
                      <a:avLst/>
                    </a:prstGeom>
                  </pic:spPr>
                </pic:pic>
              </a:graphicData>
            </a:graphic>
          </wp:inline>
        </w:drawing>
      </w:r>
    </w:p>
    <w:p w14:paraId="6987E06F" w14:textId="77777777" w:rsidR="000948A4" w:rsidRDefault="000948A4" w:rsidP="005300EF">
      <w:pPr>
        <w:rPr>
          <w:lang w:eastAsia="en-US"/>
        </w:rPr>
      </w:pPr>
    </w:p>
    <w:p w14:paraId="6C951B97" w14:textId="74A7EEFA" w:rsidR="005300EF" w:rsidRDefault="005300EF" w:rsidP="005300EF">
      <w:pPr>
        <w:rPr>
          <w:lang w:eastAsia="en-US"/>
        </w:rPr>
      </w:pPr>
      <w:r>
        <w:rPr>
          <w:lang w:eastAsia="en-US"/>
        </w:rPr>
        <w:t>If we want to run 10 threads, we will do in following way</w:t>
      </w:r>
      <w:r w:rsidRPr="00C743BE">
        <w:rPr>
          <w:noProof/>
        </w:rPr>
        <w:t xml:space="preserve"> </w:t>
      </w:r>
      <w:r w:rsidRPr="00764CE1">
        <w:rPr>
          <w:noProof/>
          <w:lang w:eastAsia="en-US"/>
        </w:rPr>
        <w:drawing>
          <wp:inline distT="0" distB="0" distL="0" distR="0" wp14:anchorId="76B646F5" wp14:editId="49CD2F65">
            <wp:extent cx="5938019" cy="2042337"/>
            <wp:effectExtent l="0" t="0" r="571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5"/>
                    <a:stretch>
                      <a:fillRect/>
                    </a:stretch>
                  </pic:blipFill>
                  <pic:spPr>
                    <a:xfrm>
                      <a:off x="0" y="0"/>
                      <a:ext cx="5938019" cy="2042337"/>
                    </a:xfrm>
                    <a:prstGeom prst="rect">
                      <a:avLst/>
                    </a:prstGeom>
                  </pic:spPr>
                </pic:pic>
              </a:graphicData>
            </a:graphic>
          </wp:inline>
        </w:drawing>
      </w:r>
    </w:p>
    <w:p w14:paraId="13554A6F" w14:textId="77777777" w:rsidR="00C75E9F" w:rsidRDefault="00C75E9F" w:rsidP="005300EF">
      <w:pPr>
        <w:rPr>
          <w:lang w:eastAsia="en-US"/>
        </w:rPr>
      </w:pPr>
    </w:p>
    <w:p w14:paraId="2F5066FE" w14:textId="46ED2946" w:rsidR="005300EF" w:rsidRDefault="005300EF" w:rsidP="005300EF">
      <w:pPr>
        <w:rPr>
          <w:noProof/>
        </w:rPr>
      </w:pPr>
      <w:r>
        <w:rPr>
          <w:lang w:eastAsia="en-US"/>
        </w:rPr>
        <w:t>It we want to run 1000 Threads, then it will become more expensive (more OS Threads, more Heap). Java will create 1000 OS level Threads to process this.</w:t>
      </w:r>
      <w:r w:rsidRPr="00C5120D">
        <w:rPr>
          <w:noProof/>
        </w:rPr>
        <w:t xml:space="preserve"> </w:t>
      </w:r>
      <w:r>
        <w:rPr>
          <w:noProof/>
          <w:lang w:eastAsia="en-US"/>
        </w:rPr>
        <w:drawing>
          <wp:inline distT="0" distB="0" distL="0" distR="0" wp14:anchorId="5FA02269" wp14:editId="1D55057E">
            <wp:extent cx="4925683" cy="2971299"/>
            <wp:effectExtent l="0" t="0" r="889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40119" cy="2980007"/>
                    </a:xfrm>
                    <a:prstGeom prst="rect">
                      <a:avLst/>
                    </a:prstGeom>
                  </pic:spPr>
                </pic:pic>
              </a:graphicData>
            </a:graphic>
          </wp:inline>
        </w:drawing>
      </w:r>
    </w:p>
    <w:p w14:paraId="3A8BF0EC" w14:textId="77777777" w:rsidR="005300EF" w:rsidRDefault="005300EF" w:rsidP="00C75E9F">
      <w:pPr>
        <w:spacing w:line="240" w:lineRule="auto"/>
        <w:rPr>
          <w:noProof/>
        </w:rPr>
      </w:pPr>
      <w:r>
        <w:rPr>
          <w:noProof/>
        </w:rPr>
        <w:lastRenderedPageBreak/>
        <w:t>We can avoid above situation by create only 10 OS level Threads &amp; submit 1000 jobs to them.</w:t>
      </w:r>
      <w:r w:rsidRPr="00C5120D">
        <w:rPr>
          <w:noProof/>
        </w:rPr>
        <w:t xml:space="preserve"> </w:t>
      </w:r>
      <w:r>
        <w:rPr>
          <w:noProof/>
          <w:lang w:eastAsia="en-US"/>
        </w:rPr>
        <w:drawing>
          <wp:inline distT="0" distB="0" distL="0" distR="0" wp14:anchorId="61C0631A" wp14:editId="2CA6BC5B">
            <wp:extent cx="4658264" cy="2759623"/>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73049" cy="2768382"/>
                    </a:xfrm>
                    <a:prstGeom prst="rect">
                      <a:avLst/>
                    </a:prstGeom>
                  </pic:spPr>
                </pic:pic>
              </a:graphicData>
            </a:graphic>
          </wp:inline>
        </w:drawing>
      </w:r>
    </w:p>
    <w:p w14:paraId="2BB6FD63" w14:textId="77777777" w:rsidR="00C75E9F" w:rsidRDefault="00C75E9F" w:rsidP="005300EF">
      <w:pPr>
        <w:rPr>
          <w:noProof/>
        </w:rPr>
      </w:pPr>
    </w:p>
    <w:p w14:paraId="25A64EA0" w14:textId="4A153C4C" w:rsidR="005300EF" w:rsidRDefault="005300EF" w:rsidP="00C75E9F">
      <w:pPr>
        <w:spacing w:line="240" w:lineRule="auto"/>
        <w:rPr>
          <w:noProof/>
        </w:rPr>
      </w:pPr>
      <w:r>
        <w:rPr>
          <w:noProof/>
        </w:rPr>
        <w:t>The code for above example will become</w:t>
      </w:r>
      <w:r w:rsidRPr="00C5120D">
        <w:rPr>
          <w:noProof/>
        </w:rPr>
        <w:t xml:space="preserve"> </w:t>
      </w:r>
      <w:r w:rsidRPr="0044594A">
        <w:rPr>
          <w:noProof/>
          <w:lang w:eastAsia="en-US"/>
        </w:rPr>
        <w:drawing>
          <wp:inline distT="0" distB="0" distL="0" distR="0" wp14:anchorId="1394B5B8" wp14:editId="4B0C1255">
            <wp:extent cx="5128453" cy="2255887"/>
            <wp:effectExtent l="0" t="0" r="0" b="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28"/>
                    <a:stretch>
                      <a:fillRect/>
                    </a:stretch>
                  </pic:blipFill>
                  <pic:spPr>
                    <a:xfrm>
                      <a:off x="0" y="0"/>
                      <a:ext cx="5132234" cy="2257550"/>
                    </a:xfrm>
                    <a:prstGeom prst="rect">
                      <a:avLst/>
                    </a:prstGeom>
                  </pic:spPr>
                </pic:pic>
              </a:graphicData>
            </a:graphic>
          </wp:inline>
        </w:drawing>
      </w:r>
    </w:p>
    <w:p w14:paraId="78230F23" w14:textId="77777777" w:rsidR="005300EF" w:rsidRDefault="005300EF" w:rsidP="005300EF">
      <w:pPr>
        <w:rPr>
          <w:noProof/>
        </w:rPr>
      </w:pPr>
      <w:r>
        <w:rPr>
          <w:noProof/>
          <w:lang w:eastAsia="en-US"/>
        </w:rPr>
        <w:drawing>
          <wp:inline distT="0" distB="0" distL="0" distR="0" wp14:anchorId="29283374" wp14:editId="064AA430">
            <wp:extent cx="5267325" cy="2908300"/>
            <wp:effectExtent l="0" t="0" r="952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2908300"/>
                    </a:xfrm>
                    <a:prstGeom prst="rect">
                      <a:avLst/>
                    </a:prstGeom>
                    <a:noFill/>
                  </pic:spPr>
                </pic:pic>
              </a:graphicData>
            </a:graphic>
          </wp:inline>
        </w:drawing>
      </w:r>
      <w:r w:rsidRPr="00D45CFC">
        <w:rPr>
          <w:noProof/>
        </w:rPr>
        <w:t xml:space="preserve"> </w:t>
      </w:r>
    </w:p>
    <w:p w14:paraId="7408A8B3" w14:textId="77777777" w:rsidR="005300EF" w:rsidRDefault="005300EF" w:rsidP="006A0B8E">
      <w:pPr>
        <w:rPr>
          <w:rStyle w:val="Hyperlink"/>
          <w:b/>
          <w:bCs/>
          <w:noProof/>
        </w:rPr>
      </w:pPr>
      <w:r>
        <w:rPr>
          <w:noProof/>
        </w:rPr>
        <w:lastRenderedPageBreak/>
        <w:t xml:space="preserve">We may heard </w:t>
      </w:r>
      <w:r w:rsidRPr="0044594A">
        <w:rPr>
          <w:b/>
          <w:noProof/>
        </w:rPr>
        <w:t>Dual Core , QuadCore proceesors</w:t>
      </w:r>
      <w:r>
        <w:rPr>
          <w:noProof/>
        </w:rPr>
        <w:t xml:space="preserve">. Core is nothing but </w:t>
      </w:r>
      <w:r w:rsidRPr="0044594A">
        <w:rPr>
          <w:b/>
          <w:noProof/>
          <w:color w:val="FF0000"/>
        </w:rPr>
        <w:t>CPU</w:t>
      </w:r>
      <w:r>
        <w:rPr>
          <w:noProof/>
        </w:rPr>
        <w:t>.</w:t>
      </w:r>
      <w:r w:rsidRPr="0044594A">
        <w:rPr>
          <w:rFonts w:ascii="Libre Franklin" w:hAnsi="Libre Franklin"/>
          <w:color w:val="432D2D"/>
        </w:rPr>
        <w:t xml:space="preserve"> </w:t>
      </w:r>
      <w:r w:rsidRPr="0044594A">
        <w:rPr>
          <w:noProof/>
        </w:rPr>
        <w:t>Each “core” is the part of the chip that does the processing work. Essentially, each core is </w:t>
      </w:r>
      <w:hyperlink r:id="rId130" w:history="1">
        <w:r w:rsidRPr="0044594A">
          <w:rPr>
            <w:rStyle w:val="Hyperlink"/>
            <w:b/>
            <w:bCs/>
            <w:noProof/>
          </w:rPr>
          <w:t>a central processing unit (CPU)</w:t>
        </w:r>
      </w:hyperlink>
      <w:r w:rsidR="006A0B8E">
        <w:rPr>
          <w:rStyle w:val="Hyperlink"/>
          <w:b/>
          <w:bCs/>
          <w:noProof/>
        </w:rPr>
        <w:t>.</w:t>
      </w:r>
    </w:p>
    <w:p w14:paraId="0B3CC5F4" w14:textId="149B56CC" w:rsidR="006A0B8E" w:rsidRDefault="006A0B8E" w:rsidP="005300EF">
      <w:pPr>
        <w:rPr>
          <w:noProof/>
        </w:rPr>
      </w:pPr>
      <w:r w:rsidRPr="006A0B8E">
        <w:rPr>
          <w:noProof/>
          <w:lang w:eastAsia="en-US"/>
        </w:rPr>
        <w:drawing>
          <wp:inline distT="0" distB="0" distL="0" distR="0" wp14:anchorId="78897E01" wp14:editId="59B87350">
            <wp:extent cx="4952560" cy="1955681"/>
            <wp:effectExtent l="0" t="0" r="635" b="6985"/>
            <wp:docPr id="216" name="Picture 216" descr="C:\Users\saty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Desktop\Untitle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71771" cy="1963267"/>
                    </a:xfrm>
                    <a:prstGeom prst="rect">
                      <a:avLst/>
                    </a:prstGeom>
                    <a:noFill/>
                    <a:ln>
                      <a:noFill/>
                    </a:ln>
                  </pic:spPr>
                </pic:pic>
              </a:graphicData>
            </a:graphic>
          </wp:inline>
        </w:drawing>
      </w:r>
    </w:p>
    <w:p w14:paraId="265D7BDF" w14:textId="77777777" w:rsidR="003018AB" w:rsidRDefault="003018AB" w:rsidP="003018AB">
      <w:pPr>
        <w:spacing w:line="240" w:lineRule="auto"/>
        <w:rPr>
          <w:noProof/>
        </w:rPr>
      </w:pPr>
    </w:p>
    <w:p w14:paraId="7861A41E" w14:textId="142CAA6B" w:rsidR="005300EF" w:rsidRDefault="005300EF" w:rsidP="005300EF">
      <w:pPr>
        <w:rPr>
          <w:noProof/>
        </w:rPr>
      </w:pPr>
      <w:r>
        <w:rPr>
          <w:noProof/>
        </w:rPr>
        <w:t>If we have QuadCore system, we can able to exceute 4 Threads at a time, each Thread will execute by one CPU unit of QuadCore.In above examples, we created threadPool of 10, but the best way to provide no.of threads is by getting CPU count(Processor Count)</w:t>
      </w:r>
    </w:p>
    <w:p w14:paraId="54E20C0E" w14:textId="77777777" w:rsidR="005300EF" w:rsidRDefault="005300EF" w:rsidP="005300EF">
      <w:pPr>
        <w:rPr>
          <w:noProof/>
        </w:rPr>
      </w:pPr>
      <w:r>
        <w:rPr>
          <w:noProof/>
          <w:lang w:eastAsia="en-US"/>
        </w:rPr>
        <w:drawing>
          <wp:inline distT="0" distB="0" distL="0" distR="0" wp14:anchorId="0B535F52" wp14:editId="3CCCF02A">
            <wp:extent cx="4574540" cy="229264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21172" cy="2316017"/>
                    </a:xfrm>
                    <a:prstGeom prst="rect">
                      <a:avLst/>
                    </a:prstGeom>
                  </pic:spPr>
                </pic:pic>
              </a:graphicData>
            </a:graphic>
          </wp:inline>
        </w:drawing>
      </w:r>
    </w:p>
    <w:p w14:paraId="7EF56A58" w14:textId="77777777" w:rsidR="005300EF" w:rsidRDefault="005300EF" w:rsidP="005300EF">
      <w:pPr>
        <w:rPr>
          <w:noProof/>
        </w:rPr>
      </w:pPr>
    </w:p>
    <w:p w14:paraId="27FDBC70" w14:textId="77777777" w:rsidR="005300EF" w:rsidRDefault="005300EF" w:rsidP="009245DB">
      <w:pPr>
        <w:spacing w:line="240" w:lineRule="auto"/>
        <w:rPr>
          <w:noProof/>
        </w:rPr>
      </w:pPr>
      <w:r>
        <w:rPr>
          <w:noProof/>
        </w:rPr>
        <w:t>The IdealPool size will be no.of CPU cores your system have.</w:t>
      </w:r>
      <w:r w:rsidRPr="00E21299">
        <w:rPr>
          <w:noProof/>
        </w:rPr>
        <w:t xml:space="preserve"> </w:t>
      </w:r>
      <w:r>
        <w:rPr>
          <w:noProof/>
          <w:lang w:eastAsia="en-US"/>
        </w:rPr>
        <w:drawing>
          <wp:inline distT="0" distB="0" distL="0" distR="0" wp14:anchorId="79BC349B" wp14:editId="26318E57">
            <wp:extent cx="4574632" cy="253706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34144" cy="2570069"/>
                    </a:xfrm>
                    <a:prstGeom prst="rect">
                      <a:avLst/>
                    </a:prstGeom>
                  </pic:spPr>
                </pic:pic>
              </a:graphicData>
            </a:graphic>
          </wp:inline>
        </w:drawing>
      </w:r>
    </w:p>
    <w:p w14:paraId="57129871" w14:textId="77777777" w:rsidR="005300EF" w:rsidRDefault="005300EF" w:rsidP="005300EF">
      <w:pPr>
        <w:pStyle w:val="Heading2"/>
        <w:rPr>
          <w:noProof/>
        </w:rPr>
      </w:pPr>
      <w:bookmarkStart w:id="104" w:name="_Toc94350658"/>
      <w:r>
        <w:rPr>
          <w:noProof/>
        </w:rPr>
        <w:lastRenderedPageBreak/>
        <w:t>Types of ThreadPools</w:t>
      </w:r>
      <w:bookmarkEnd w:id="104"/>
    </w:p>
    <w:p w14:paraId="7F6F023C" w14:textId="23614FED" w:rsidR="005300EF" w:rsidRDefault="005300EF" w:rsidP="005300EF">
      <w:pPr>
        <w:rPr>
          <w:b/>
          <w:lang w:eastAsia="en-US"/>
        </w:rPr>
      </w:pPr>
      <w:r>
        <w:rPr>
          <w:lang w:eastAsia="en-US"/>
        </w:rPr>
        <w:t xml:space="preserve">We have following types of </w:t>
      </w:r>
      <w:r w:rsidR="00155356">
        <w:rPr>
          <w:lang w:eastAsia="en-US"/>
        </w:rPr>
        <w:t>Thread Pools</w:t>
      </w:r>
    </w:p>
    <w:p w14:paraId="60B5BA2C" w14:textId="26956FE6" w:rsidR="005300EF" w:rsidRPr="002F58A8" w:rsidRDefault="005300EF" w:rsidP="00B413EE">
      <w:pPr>
        <w:pStyle w:val="ListParagraph"/>
        <w:numPr>
          <w:ilvl w:val="0"/>
          <w:numId w:val="281"/>
        </w:numPr>
        <w:spacing w:line="360" w:lineRule="auto"/>
        <w:rPr>
          <w:b/>
          <w:lang w:eastAsia="en-US"/>
        </w:rPr>
      </w:pPr>
      <w:r w:rsidRPr="002F58A8">
        <w:rPr>
          <w:b/>
          <w:lang w:eastAsia="en-US"/>
        </w:rPr>
        <w:t>SingleThread Pool</w:t>
      </w:r>
    </w:p>
    <w:p w14:paraId="36B405EC" w14:textId="4DF291F6" w:rsidR="005300EF" w:rsidRPr="002F58A8" w:rsidRDefault="005300EF" w:rsidP="00B413EE">
      <w:pPr>
        <w:pStyle w:val="ListParagraph"/>
        <w:numPr>
          <w:ilvl w:val="0"/>
          <w:numId w:val="281"/>
        </w:numPr>
        <w:spacing w:line="360" w:lineRule="auto"/>
        <w:rPr>
          <w:b/>
          <w:lang w:eastAsia="en-US"/>
        </w:rPr>
      </w:pPr>
      <w:r w:rsidRPr="002F58A8">
        <w:rPr>
          <w:b/>
          <w:lang w:eastAsia="en-US"/>
        </w:rPr>
        <w:t xml:space="preserve">FixedThreadPool </w:t>
      </w:r>
    </w:p>
    <w:p w14:paraId="335403B4" w14:textId="6DD6682D" w:rsidR="005300EF" w:rsidRPr="002F58A8" w:rsidRDefault="005300EF" w:rsidP="00B413EE">
      <w:pPr>
        <w:pStyle w:val="ListParagraph"/>
        <w:numPr>
          <w:ilvl w:val="0"/>
          <w:numId w:val="281"/>
        </w:numPr>
        <w:spacing w:line="360" w:lineRule="auto"/>
        <w:rPr>
          <w:b/>
          <w:lang w:eastAsia="en-US"/>
        </w:rPr>
      </w:pPr>
      <w:r w:rsidRPr="002F58A8">
        <w:rPr>
          <w:b/>
          <w:lang w:eastAsia="en-US"/>
        </w:rPr>
        <w:t xml:space="preserve">CachedThreadPool </w:t>
      </w:r>
    </w:p>
    <w:p w14:paraId="391EE97B" w14:textId="55677012" w:rsidR="005300EF" w:rsidRPr="002F58A8" w:rsidRDefault="005300EF" w:rsidP="00B413EE">
      <w:pPr>
        <w:pStyle w:val="ListParagraph"/>
        <w:numPr>
          <w:ilvl w:val="0"/>
          <w:numId w:val="281"/>
        </w:numPr>
        <w:spacing w:line="360" w:lineRule="auto"/>
        <w:rPr>
          <w:b/>
          <w:lang w:eastAsia="en-US"/>
        </w:rPr>
      </w:pPr>
      <w:r w:rsidRPr="002F58A8">
        <w:rPr>
          <w:b/>
          <w:lang w:eastAsia="en-US"/>
        </w:rPr>
        <w:t>ScheduledThreadPool</w:t>
      </w:r>
    </w:p>
    <w:p w14:paraId="71EFEC65" w14:textId="7C4347C4" w:rsidR="005300EF" w:rsidRPr="002F58A8" w:rsidRDefault="005300EF" w:rsidP="00B413EE">
      <w:pPr>
        <w:pStyle w:val="ListParagraph"/>
        <w:numPr>
          <w:ilvl w:val="0"/>
          <w:numId w:val="281"/>
        </w:numPr>
        <w:spacing w:line="360" w:lineRule="auto"/>
        <w:rPr>
          <w:b/>
          <w:lang w:eastAsia="en-US"/>
        </w:rPr>
      </w:pPr>
      <w:r w:rsidRPr="002F58A8">
        <w:rPr>
          <w:b/>
          <w:lang w:eastAsia="en-US"/>
        </w:rPr>
        <w:t>Fork/Join pool</w:t>
      </w:r>
    </w:p>
    <w:p w14:paraId="1C4CE14B" w14:textId="77777777" w:rsidR="005300EF" w:rsidRPr="0037100C" w:rsidRDefault="005300EF" w:rsidP="005300EF">
      <w:pPr>
        <w:spacing w:line="360" w:lineRule="auto"/>
        <w:ind w:left="720"/>
        <w:rPr>
          <w:b/>
          <w:lang w:eastAsia="en-US"/>
        </w:rPr>
      </w:pPr>
    </w:p>
    <w:p w14:paraId="4C6BC4CD" w14:textId="77777777" w:rsidR="005300EF" w:rsidRPr="00631493" w:rsidRDefault="005300EF" w:rsidP="009A3DD7">
      <w:pPr>
        <w:spacing w:line="240" w:lineRule="auto"/>
        <w:rPr>
          <w:b/>
          <w:lang w:eastAsia="en-US"/>
        </w:rPr>
      </w:pPr>
      <w:r>
        <w:rPr>
          <w:b/>
          <w:lang w:eastAsia="en-US"/>
        </w:rPr>
        <w:t>1.</w:t>
      </w:r>
      <w:r w:rsidRPr="00631493">
        <w:rPr>
          <w:b/>
          <w:lang w:eastAsia="en-US"/>
        </w:rPr>
        <w:t>SingleThread Pool</w:t>
      </w:r>
    </w:p>
    <w:p w14:paraId="5D69BC0C" w14:textId="77777777" w:rsidR="005300EF" w:rsidRDefault="005300EF" w:rsidP="005300EF">
      <w:pPr>
        <w:rPr>
          <w:lang w:eastAsia="en-US"/>
        </w:rPr>
      </w:pPr>
      <w:r>
        <w:rPr>
          <w:lang w:eastAsia="en-US"/>
        </w:rPr>
        <w:t xml:space="preserve">A thread </w:t>
      </w:r>
      <w:r w:rsidRPr="0063661F">
        <w:rPr>
          <w:b/>
          <w:color w:val="FF0000"/>
          <w:lang w:eastAsia="en-US"/>
        </w:rPr>
        <w:t>pool with only one thread</w:t>
      </w:r>
      <w:r w:rsidRPr="0063661F">
        <w:rPr>
          <w:color w:val="FF0000"/>
          <w:lang w:eastAsia="en-US"/>
        </w:rPr>
        <w:t xml:space="preserve"> </w:t>
      </w:r>
      <w:r>
        <w:rPr>
          <w:lang w:eastAsia="en-US"/>
        </w:rPr>
        <w:t>with an unbounded queue, which only executes one task at a time.</w:t>
      </w:r>
    </w:p>
    <w:p w14:paraId="3C5FEE74" w14:textId="67B5AAB1" w:rsidR="005300EF" w:rsidRDefault="005300EF" w:rsidP="005300EF">
      <w:pPr>
        <w:pStyle w:val="Output"/>
        <w:ind w:left="720"/>
        <w:rPr>
          <w:sz w:val="20"/>
          <w:lang w:eastAsia="en-US"/>
        </w:rPr>
      </w:pPr>
      <w:r w:rsidRPr="00FD6350">
        <w:rPr>
          <w:sz w:val="20"/>
          <w:lang w:eastAsia="en-US"/>
        </w:rPr>
        <w:t xml:space="preserve">static </w:t>
      </w:r>
      <w:r w:rsidRPr="00FD6350">
        <w:rPr>
          <w:color w:val="C00000"/>
          <w:sz w:val="20"/>
          <w:lang w:eastAsia="en-US"/>
        </w:rPr>
        <w:t>ExecutorService</w:t>
      </w:r>
      <w:r>
        <w:rPr>
          <w:sz w:val="20"/>
          <w:lang w:eastAsia="en-US"/>
        </w:rPr>
        <w:t xml:space="preserve"> </w:t>
      </w:r>
      <w:r w:rsidRPr="00FD6350">
        <w:rPr>
          <w:color w:val="7030A0"/>
          <w:sz w:val="20"/>
          <w:lang w:eastAsia="en-US"/>
        </w:rPr>
        <w:t>newSingleThreadExecutor</w:t>
      </w:r>
      <w:r w:rsidRPr="00FD6350">
        <w:rPr>
          <w:sz w:val="20"/>
          <w:lang w:eastAsia="en-US"/>
        </w:rPr>
        <w:t>()</w:t>
      </w:r>
    </w:p>
    <w:p w14:paraId="474BA6AA" w14:textId="77777777" w:rsidR="005300EF" w:rsidRDefault="005300EF" w:rsidP="00045C5C">
      <w:pPr>
        <w:ind w:left="720"/>
        <w:rPr>
          <w:lang w:eastAsia="en-US"/>
        </w:rPr>
      </w:pPr>
      <w:r>
        <w:rPr>
          <w:noProof/>
          <w:lang w:eastAsia="en-US"/>
        </w:rPr>
        <w:drawing>
          <wp:inline distT="0" distB="0" distL="0" distR="0" wp14:anchorId="2BD4B057" wp14:editId="214C3776">
            <wp:extent cx="4735852" cy="2312776"/>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05479" cy="2346779"/>
                    </a:xfrm>
                    <a:prstGeom prst="rect">
                      <a:avLst/>
                    </a:prstGeom>
                  </pic:spPr>
                </pic:pic>
              </a:graphicData>
            </a:graphic>
          </wp:inline>
        </w:drawing>
      </w:r>
    </w:p>
    <w:p w14:paraId="1D45906F" w14:textId="77777777" w:rsidR="002F58A8" w:rsidRDefault="002F58A8" w:rsidP="005300EF">
      <w:pPr>
        <w:rPr>
          <w:b/>
          <w:lang w:eastAsia="en-US"/>
        </w:rPr>
      </w:pPr>
    </w:p>
    <w:p w14:paraId="58662475" w14:textId="408DDC34" w:rsidR="005300EF" w:rsidRPr="00631493" w:rsidRDefault="005300EF" w:rsidP="009A3DD7">
      <w:pPr>
        <w:spacing w:line="240" w:lineRule="auto"/>
        <w:rPr>
          <w:b/>
          <w:lang w:eastAsia="en-US"/>
        </w:rPr>
      </w:pPr>
      <w:r>
        <w:rPr>
          <w:b/>
          <w:lang w:eastAsia="en-US"/>
        </w:rPr>
        <w:t>2.</w:t>
      </w:r>
      <w:r w:rsidRPr="00631493">
        <w:rPr>
          <w:b/>
          <w:lang w:eastAsia="en-US"/>
        </w:rPr>
        <w:t xml:space="preserve">FixedThreadPool </w:t>
      </w:r>
    </w:p>
    <w:p w14:paraId="61917EE2" w14:textId="77777777" w:rsidR="005300EF" w:rsidRDefault="005300EF" w:rsidP="005300EF">
      <w:pPr>
        <w:rPr>
          <w:lang w:eastAsia="en-US"/>
        </w:rPr>
      </w:pPr>
      <w:r>
        <w:rPr>
          <w:lang w:eastAsia="en-US"/>
        </w:rPr>
        <w:t xml:space="preserve">A thread </w:t>
      </w:r>
      <w:r w:rsidRPr="0063661F">
        <w:rPr>
          <w:b/>
          <w:color w:val="FF0000"/>
          <w:lang w:eastAsia="en-US"/>
        </w:rPr>
        <w:t>pool with a fixed number of threads</w:t>
      </w:r>
      <w:r w:rsidRPr="0063661F">
        <w:rPr>
          <w:color w:val="FF0000"/>
          <w:lang w:eastAsia="en-US"/>
        </w:rPr>
        <w:t xml:space="preserve"> </w:t>
      </w:r>
      <w:r>
        <w:rPr>
          <w:lang w:eastAsia="en-US"/>
        </w:rPr>
        <w:t>which share an unbounded queue; if all threads are active when a new task is submitted, they will wait in queue until a thread becomes available</w:t>
      </w:r>
    </w:p>
    <w:p w14:paraId="25BD90E6" w14:textId="77777777" w:rsidR="005300EF" w:rsidRPr="00FD6350" w:rsidRDefault="005300EF" w:rsidP="005300EF">
      <w:pPr>
        <w:pStyle w:val="Output"/>
        <w:ind w:left="720"/>
        <w:rPr>
          <w:sz w:val="20"/>
          <w:lang w:eastAsia="en-US"/>
        </w:rPr>
      </w:pPr>
      <w:r w:rsidRPr="00FD6350">
        <w:rPr>
          <w:sz w:val="20"/>
          <w:lang w:eastAsia="en-US"/>
        </w:rPr>
        <w:t xml:space="preserve">static </w:t>
      </w:r>
      <w:r w:rsidRPr="00FD6350">
        <w:rPr>
          <w:color w:val="C00000"/>
          <w:sz w:val="20"/>
          <w:lang w:eastAsia="en-US"/>
        </w:rPr>
        <w:t>ExecutorService</w:t>
      </w:r>
      <w:r>
        <w:rPr>
          <w:sz w:val="20"/>
          <w:lang w:eastAsia="en-US"/>
        </w:rPr>
        <w:t xml:space="preserve"> </w:t>
      </w:r>
      <w:r w:rsidRPr="00FD6350">
        <w:rPr>
          <w:color w:val="7030A0"/>
          <w:sz w:val="20"/>
          <w:lang w:eastAsia="en-US"/>
        </w:rPr>
        <w:t>newFixedThreadPool</w:t>
      </w:r>
      <w:r w:rsidRPr="00FD6350">
        <w:rPr>
          <w:sz w:val="20"/>
          <w:lang w:eastAsia="en-US"/>
        </w:rPr>
        <w:t>(</w:t>
      </w:r>
      <w:r>
        <w:rPr>
          <w:lang w:eastAsia="en-US"/>
        </w:rPr>
        <w:t>int nThreads</w:t>
      </w:r>
      <w:r w:rsidRPr="00FD6350">
        <w:rPr>
          <w:sz w:val="20"/>
          <w:lang w:eastAsia="en-US"/>
        </w:rPr>
        <w:t>)</w:t>
      </w:r>
    </w:p>
    <w:p w14:paraId="04FD0270" w14:textId="77777777" w:rsidR="005300EF" w:rsidRDefault="005300EF" w:rsidP="002F58A8">
      <w:pPr>
        <w:ind w:left="720"/>
        <w:rPr>
          <w:lang w:eastAsia="en-US"/>
        </w:rPr>
      </w:pPr>
      <w:r>
        <w:rPr>
          <w:noProof/>
          <w:lang w:eastAsia="en-US"/>
        </w:rPr>
        <w:drawing>
          <wp:inline distT="0" distB="0" distL="0" distR="0" wp14:anchorId="08B5CA27" wp14:editId="7D5453CF">
            <wp:extent cx="5038890" cy="261634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89179" cy="2642458"/>
                    </a:xfrm>
                    <a:prstGeom prst="rect">
                      <a:avLst/>
                    </a:prstGeom>
                  </pic:spPr>
                </pic:pic>
              </a:graphicData>
            </a:graphic>
          </wp:inline>
        </w:drawing>
      </w:r>
    </w:p>
    <w:p w14:paraId="094EAF8D" w14:textId="77777777" w:rsidR="005300EF" w:rsidRPr="00631493" w:rsidRDefault="005300EF" w:rsidP="009A3DD7">
      <w:pPr>
        <w:spacing w:line="240" w:lineRule="auto"/>
        <w:rPr>
          <w:b/>
          <w:lang w:eastAsia="en-US"/>
        </w:rPr>
      </w:pPr>
      <w:r>
        <w:rPr>
          <w:b/>
          <w:lang w:eastAsia="en-US"/>
        </w:rPr>
        <w:lastRenderedPageBreak/>
        <w:t>3.</w:t>
      </w:r>
      <w:r w:rsidRPr="00631493">
        <w:rPr>
          <w:b/>
          <w:lang w:eastAsia="en-US"/>
        </w:rPr>
        <w:t xml:space="preserve">CachedThreadPool </w:t>
      </w:r>
    </w:p>
    <w:p w14:paraId="2AB17C61" w14:textId="77777777" w:rsidR="005300EF" w:rsidRDefault="005300EF" w:rsidP="005300EF">
      <w:pPr>
        <w:rPr>
          <w:lang w:eastAsia="en-US"/>
        </w:rPr>
      </w:pPr>
      <w:r>
        <w:rPr>
          <w:lang w:eastAsia="en-US"/>
        </w:rPr>
        <w:t xml:space="preserve">Creates a thread pool that </w:t>
      </w:r>
      <w:r w:rsidRPr="0063661F">
        <w:rPr>
          <w:b/>
          <w:color w:val="FF0000"/>
          <w:lang w:eastAsia="en-US"/>
        </w:rPr>
        <w:t>creates new threads as needed</w:t>
      </w:r>
      <w:r>
        <w:rPr>
          <w:lang w:eastAsia="en-US"/>
        </w:rPr>
        <w:t>, but will reuse previously constructed threads when they are available</w:t>
      </w:r>
    </w:p>
    <w:p w14:paraId="75FD6C01" w14:textId="77777777" w:rsidR="005300EF" w:rsidRPr="009A3DD7" w:rsidRDefault="005300EF" w:rsidP="005300EF">
      <w:pPr>
        <w:pStyle w:val="Output"/>
        <w:spacing w:line="360" w:lineRule="auto"/>
        <w:ind w:left="720"/>
        <w:rPr>
          <w:b w:val="0"/>
          <w:bCs/>
          <w:sz w:val="20"/>
          <w:lang w:eastAsia="en-US"/>
        </w:rPr>
      </w:pPr>
      <w:r w:rsidRPr="009A3DD7">
        <w:rPr>
          <w:b w:val="0"/>
          <w:bCs/>
          <w:sz w:val="20"/>
          <w:lang w:eastAsia="en-US"/>
        </w:rPr>
        <w:t xml:space="preserve">static </w:t>
      </w:r>
      <w:r w:rsidRPr="009A3DD7">
        <w:rPr>
          <w:b w:val="0"/>
          <w:bCs/>
          <w:color w:val="C00000"/>
          <w:sz w:val="20"/>
          <w:lang w:eastAsia="en-US"/>
        </w:rPr>
        <w:t>ExecutorService</w:t>
      </w:r>
      <w:r w:rsidRPr="009A3DD7">
        <w:rPr>
          <w:b w:val="0"/>
          <w:bCs/>
          <w:sz w:val="20"/>
          <w:lang w:eastAsia="en-US"/>
        </w:rPr>
        <w:t xml:space="preserve"> </w:t>
      </w:r>
      <w:r w:rsidRPr="009A3DD7">
        <w:rPr>
          <w:color w:val="7030A0"/>
          <w:sz w:val="20"/>
          <w:lang w:eastAsia="en-US"/>
        </w:rPr>
        <w:t>newCachedThreadPool</w:t>
      </w:r>
      <w:r w:rsidRPr="009A3DD7">
        <w:rPr>
          <w:sz w:val="20"/>
          <w:lang w:eastAsia="en-US"/>
        </w:rPr>
        <w:t>()</w:t>
      </w:r>
    </w:p>
    <w:p w14:paraId="1625493E" w14:textId="77777777" w:rsidR="005300EF" w:rsidRPr="009A3DD7" w:rsidRDefault="005300EF" w:rsidP="005300EF">
      <w:pPr>
        <w:pStyle w:val="Output"/>
        <w:ind w:left="720"/>
        <w:rPr>
          <w:b w:val="0"/>
          <w:bCs/>
          <w:sz w:val="20"/>
          <w:lang w:eastAsia="en-US"/>
        </w:rPr>
      </w:pPr>
      <w:r w:rsidRPr="009A3DD7">
        <w:rPr>
          <w:b w:val="0"/>
          <w:bCs/>
          <w:sz w:val="20"/>
          <w:lang w:eastAsia="en-US"/>
        </w:rPr>
        <w:t xml:space="preserve">static </w:t>
      </w:r>
      <w:r w:rsidRPr="009A3DD7">
        <w:rPr>
          <w:b w:val="0"/>
          <w:bCs/>
          <w:color w:val="C00000"/>
          <w:sz w:val="20"/>
          <w:lang w:eastAsia="en-US"/>
        </w:rPr>
        <w:t>ExecutorService</w:t>
      </w:r>
      <w:r w:rsidRPr="009A3DD7">
        <w:rPr>
          <w:b w:val="0"/>
          <w:bCs/>
          <w:sz w:val="20"/>
          <w:lang w:eastAsia="en-US"/>
        </w:rPr>
        <w:t xml:space="preserve"> </w:t>
      </w:r>
      <w:r w:rsidRPr="009A3DD7">
        <w:rPr>
          <w:color w:val="7030A0"/>
          <w:sz w:val="20"/>
          <w:lang w:eastAsia="en-US"/>
        </w:rPr>
        <w:t>newCachedThreadPool</w:t>
      </w:r>
      <w:r w:rsidRPr="009A3DD7">
        <w:rPr>
          <w:b w:val="0"/>
          <w:bCs/>
          <w:sz w:val="20"/>
          <w:lang w:eastAsia="en-US"/>
        </w:rPr>
        <w:t>(ThreadFactory threadFactory)</w:t>
      </w:r>
    </w:p>
    <w:p w14:paraId="2F779223" w14:textId="77777777" w:rsidR="005300EF" w:rsidRDefault="005300EF" w:rsidP="005300EF">
      <w:pPr>
        <w:rPr>
          <w:lang w:eastAsia="en-US"/>
        </w:rPr>
      </w:pPr>
      <w:r>
        <w:rPr>
          <w:noProof/>
          <w:lang w:eastAsia="en-US"/>
        </w:rPr>
        <w:drawing>
          <wp:inline distT="0" distB="0" distL="0" distR="0" wp14:anchorId="761970D3" wp14:editId="4D5E1769">
            <wp:extent cx="5393793" cy="2642728"/>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14564" cy="2652905"/>
                    </a:xfrm>
                    <a:prstGeom prst="rect">
                      <a:avLst/>
                    </a:prstGeom>
                  </pic:spPr>
                </pic:pic>
              </a:graphicData>
            </a:graphic>
          </wp:inline>
        </w:drawing>
      </w:r>
    </w:p>
    <w:p w14:paraId="192E0E8D" w14:textId="77777777" w:rsidR="005300EF" w:rsidRPr="00877B17" w:rsidRDefault="005300EF" w:rsidP="006F728B">
      <w:pPr>
        <w:pStyle w:val="ListParagraph"/>
        <w:numPr>
          <w:ilvl w:val="0"/>
          <w:numId w:val="102"/>
        </w:numPr>
        <w:rPr>
          <w:b/>
          <w:lang w:eastAsia="en-US"/>
        </w:rPr>
      </w:pPr>
      <w:r>
        <w:rPr>
          <w:lang w:eastAsia="en-US"/>
        </w:rPr>
        <w:t xml:space="preserve">It doesn’t have any Queue like FixedThreadPool, instead it has </w:t>
      </w:r>
      <w:r w:rsidRPr="00877B17">
        <w:rPr>
          <w:b/>
          <w:lang w:eastAsia="en-US"/>
        </w:rPr>
        <w:t>synchronous Queue which holds one task at a time.</w:t>
      </w:r>
    </w:p>
    <w:p w14:paraId="16F0F5CA" w14:textId="6E2B50A2" w:rsidR="005300EF" w:rsidRDefault="005300EF" w:rsidP="006F728B">
      <w:pPr>
        <w:pStyle w:val="ListParagraph"/>
        <w:numPr>
          <w:ilvl w:val="0"/>
          <w:numId w:val="102"/>
        </w:numPr>
        <w:rPr>
          <w:lang w:eastAsia="en-US"/>
        </w:rPr>
      </w:pPr>
      <w:r>
        <w:rPr>
          <w:lang w:eastAsia="en-US"/>
        </w:rPr>
        <w:t xml:space="preserve">On Submitting Task, it will search for any Thread is free in current </w:t>
      </w:r>
      <w:r w:rsidR="00140825">
        <w:rPr>
          <w:lang w:eastAsia="en-US"/>
        </w:rPr>
        <w:t>Thread Pool</w:t>
      </w:r>
      <w:r w:rsidR="00B5349B">
        <w:rPr>
          <w:lang w:eastAsia="en-US"/>
        </w:rPr>
        <w:t>.</w:t>
      </w:r>
      <w:r>
        <w:rPr>
          <w:lang w:eastAsia="en-US"/>
        </w:rPr>
        <w:t xml:space="preserve"> if </w:t>
      </w:r>
      <w:r w:rsidR="00B5349B">
        <w:rPr>
          <w:lang w:eastAsia="en-US"/>
        </w:rPr>
        <w:t>not,</w:t>
      </w:r>
      <w:r>
        <w:rPr>
          <w:lang w:eastAsia="en-US"/>
        </w:rPr>
        <w:t xml:space="preserve"> It will create another thread to do the job.</w:t>
      </w:r>
    </w:p>
    <w:p w14:paraId="3512138F" w14:textId="40EC11D2" w:rsidR="005300EF" w:rsidRDefault="005300EF" w:rsidP="006F728B">
      <w:pPr>
        <w:pStyle w:val="ListParagraph"/>
        <w:numPr>
          <w:ilvl w:val="0"/>
          <w:numId w:val="102"/>
        </w:numPr>
        <w:rPr>
          <w:lang w:eastAsia="en-US"/>
        </w:rPr>
      </w:pPr>
      <w:r>
        <w:rPr>
          <w:lang w:eastAsia="en-US"/>
        </w:rPr>
        <w:t>It will kill the useless threads</w:t>
      </w:r>
      <w:r w:rsidR="00B5349B">
        <w:rPr>
          <w:lang w:eastAsia="en-US"/>
        </w:rPr>
        <w:t>.</w:t>
      </w:r>
      <w:r>
        <w:rPr>
          <w:lang w:eastAsia="en-US"/>
        </w:rPr>
        <w:t xml:space="preserve"> if Threads idle for more than 60 sec.,</w:t>
      </w:r>
    </w:p>
    <w:p w14:paraId="1185323D" w14:textId="77777777" w:rsidR="005300EF" w:rsidRDefault="005300EF" w:rsidP="00B5349B">
      <w:pPr>
        <w:ind w:left="720"/>
        <w:rPr>
          <w:lang w:eastAsia="en-US"/>
        </w:rPr>
      </w:pPr>
      <w:r>
        <w:rPr>
          <w:noProof/>
          <w:lang w:eastAsia="en-US"/>
        </w:rPr>
        <w:drawing>
          <wp:inline distT="0" distB="0" distL="0" distR="0" wp14:anchorId="28EDB6FF" wp14:editId="21DB0E9C">
            <wp:extent cx="4455718" cy="2377811"/>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71883" cy="2386437"/>
                    </a:xfrm>
                    <a:prstGeom prst="rect">
                      <a:avLst/>
                    </a:prstGeom>
                  </pic:spPr>
                </pic:pic>
              </a:graphicData>
            </a:graphic>
          </wp:inline>
        </w:drawing>
      </w:r>
    </w:p>
    <w:p w14:paraId="3DE5071B" w14:textId="69ACE9F6" w:rsidR="005300EF" w:rsidRDefault="0043472D" w:rsidP="005300EF">
      <w:pPr>
        <w:rPr>
          <w:lang w:eastAsia="en-US"/>
        </w:rPr>
      </w:pPr>
      <w:r>
        <w:rPr>
          <w:lang w:eastAsia="en-US"/>
        </w:rPr>
        <w:t xml:space="preserve">Above 3 are Part of </w:t>
      </w:r>
      <w:r w:rsidRPr="009A3DD7">
        <w:rPr>
          <w:bCs/>
          <w:color w:val="C00000"/>
          <w:lang w:eastAsia="en-US"/>
        </w:rPr>
        <w:t>ExecutorService</w:t>
      </w:r>
    </w:p>
    <w:p w14:paraId="124EA76B" w14:textId="77777777" w:rsidR="00B86A69" w:rsidRDefault="00B86A69" w:rsidP="005300EF">
      <w:pPr>
        <w:rPr>
          <w:lang w:eastAsia="en-US"/>
        </w:rPr>
      </w:pPr>
    </w:p>
    <w:p w14:paraId="164E7273" w14:textId="77777777" w:rsidR="005300EF" w:rsidRPr="00631493" w:rsidRDefault="005300EF" w:rsidP="005300EF">
      <w:pPr>
        <w:rPr>
          <w:b/>
          <w:lang w:eastAsia="en-US"/>
        </w:rPr>
      </w:pPr>
      <w:r>
        <w:rPr>
          <w:b/>
          <w:lang w:eastAsia="en-US"/>
        </w:rPr>
        <w:t>4.</w:t>
      </w:r>
      <w:r w:rsidRPr="00631493">
        <w:rPr>
          <w:b/>
          <w:lang w:eastAsia="en-US"/>
        </w:rPr>
        <w:t>Sche</w:t>
      </w:r>
      <w:r>
        <w:rPr>
          <w:b/>
          <w:lang w:eastAsia="en-US"/>
        </w:rPr>
        <w:t xml:space="preserve">duledThreadPool </w:t>
      </w:r>
    </w:p>
    <w:p w14:paraId="5A895EDF" w14:textId="77777777" w:rsidR="005300EF" w:rsidRDefault="005300EF" w:rsidP="005300EF">
      <w:pPr>
        <w:rPr>
          <w:lang w:eastAsia="en-US"/>
        </w:rPr>
      </w:pPr>
      <w:r>
        <w:rPr>
          <w:lang w:eastAsia="en-US"/>
        </w:rPr>
        <w:t>creates an executor that can schedule tasks to execute after a given delay, or to execute periodically.</w:t>
      </w:r>
    </w:p>
    <w:p w14:paraId="63097A95" w14:textId="77777777" w:rsidR="005300EF" w:rsidRPr="00877B17" w:rsidRDefault="005300EF" w:rsidP="005300EF">
      <w:pPr>
        <w:pStyle w:val="Output"/>
        <w:spacing w:line="360" w:lineRule="auto"/>
        <w:rPr>
          <w:sz w:val="20"/>
          <w:lang w:eastAsia="en-US"/>
        </w:rPr>
      </w:pPr>
      <w:r w:rsidRPr="00877B17">
        <w:rPr>
          <w:sz w:val="20"/>
          <w:lang w:eastAsia="en-US"/>
        </w:rPr>
        <w:t xml:space="preserve">static </w:t>
      </w:r>
      <w:r w:rsidRPr="00877B17">
        <w:rPr>
          <w:color w:val="C00000"/>
          <w:sz w:val="20"/>
          <w:lang w:eastAsia="en-US"/>
        </w:rPr>
        <w:t>ScheduledExecutorService</w:t>
      </w:r>
      <w:r w:rsidRPr="00877B17">
        <w:rPr>
          <w:sz w:val="20"/>
          <w:lang w:eastAsia="en-US"/>
        </w:rPr>
        <w:tab/>
      </w:r>
      <w:r w:rsidRPr="001135E6">
        <w:rPr>
          <w:color w:val="7030A0"/>
          <w:sz w:val="20"/>
          <w:lang w:eastAsia="en-US"/>
        </w:rPr>
        <w:t>newSingleThreadScheduledExecutor</w:t>
      </w:r>
      <w:r w:rsidRPr="00877B17">
        <w:rPr>
          <w:sz w:val="20"/>
          <w:lang w:eastAsia="en-US"/>
        </w:rPr>
        <w:t>()</w:t>
      </w:r>
    </w:p>
    <w:p w14:paraId="7DB0A3B5" w14:textId="77777777" w:rsidR="005300EF" w:rsidRPr="00877B17" w:rsidRDefault="005300EF" w:rsidP="005300EF">
      <w:pPr>
        <w:pStyle w:val="Output"/>
        <w:spacing w:line="360" w:lineRule="auto"/>
        <w:rPr>
          <w:sz w:val="20"/>
          <w:lang w:eastAsia="en-US"/>
        </w:rPr>
      </w:pPr>
      <w:r w:rsidRPr="00877B17">
        <w:rPr>
          <w:sz w:val="20"/>
          <w:lang w:eastAsia="en-US"/>
        </w:rPr>
        <w:t xml:space="preserve">static </w:t>
      </w:r>
      <w:r w:rsidRPr="001135E6">
        <w:rPr>
          <w:color w:val="C00000"/>
          <w:sz w:val="20"/>
          <w:lang w:eastAsia="en-US"/>
        </w:rPr>
        <w:t>ScheduledExecutorService</w:t>
      </w:r>
      <w:r w:rsidRPr="00877B17">
        <w:rPr>
          <w:sz w:val="20"/>
          <w:lang w:eastAsia="en-US"/>
        </w:rPr>
        <w:tab/>
      </w:r>
      <w:r w:rsidRPr="001135E6">
        <w:rPr>
          <w:color w:val="7030A0"/>
          <w:sz w:val="20"/>
          <w:lang w:eastAsia="en-US"/>
        </w:rPr>
        <w:t>newScheduledThreadPool</w:t>
      </w:r>
      <w:r>
        <w:rPr>
          <w:sz w:val="20"/>
          <w:lang w:eastAsia="en-US"/>
        </w:rPr>
        <w:t>(int p</w:t>
      </w:r>
      <w:r w:rsidRPr="00877B17">
        <w:rPr>
          <w:sz w:val="20"/>
          <w:lang w:eastAsia="en-US"/>
        </w:rPr>
        <w:t>oolSize)</w:t>
      </w:r>
    </w:p>
    <w:p w14:paraId="1F1E6C84" w14:textId="77777777" w:rsidR="005300EF" w:rsidRDefault="005300EF" w:rsidP="009A67EC">
      <w:pPr>
        <w:spacing w:line="240" w:lineRule="auto"/>
        <w:rPr>
          <w:lang w:eastAsia="en-US"/>
        </w:rPr>
      </w:pPr>
      <w:r>
        <w:rPr>
          <w:lang w:eastAsia="en-US"/>
        </w:rPr>
        <w:lastRenderedPageBreak/>
        <w:t>It will store the all the tasks which are submitted in Delay Queue</w:t>
      </w:r>
      <w:r>
        <w:rPr>
          <w:noProof/>
          <w:lang w:eastAsia="en-US"/>
        </w:rPr>
        <w:drawing>
          <wp:inline distT="0" distB="0" distL="0" distR="0" wp14:anchorId="7CC5F339" wp14:editId="0FF631FA">
            <wp:extent cx="5380689" cy="2625961"/>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501" cy="2635630"/>
                    </a:xfrm>
                    <a:prstGeom prst="rect">
                      <a:avLst/>
                    </a:prstGeom>
                  </pic:spPr>
                </pic:pic>
              </a:graphicData>
            </a:graphic>
          </wp:inline>
        </w:drawing>
      </w:r>
    </w:p>
    <w:p w14:paraId="6D35CC1B" w14:textId="5BEBC00F" w:rsidR="005300EF" w:rsidRDefault="005300EF" w:rsidP="005300EF">
      <w:pPr>
        <w:rPr>
          <w:lang w:eastAsia="en-US"/>
        </w:rPr>
      </w:pPr>
      <w:r>
        <w:rPr>
          <w:noProof/>
          <w:lang w:eastAsia="en-US"/>
        </w:rPr>
        <w:drawing>
          <wp:inline distT="0" distB="0" distL="0" distR="0" wp14:anchorId="0B719EEB" wp14:editId="0E6B5FCD">
            <wp:extent cx="4984033" cy="2436638"/>
            <wp:effectExtent l="0" t="0" r="762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97990" cy="2443461"/>
                    </a:xfrm>
                    <a:prstGeom prst="rect">
                      <a:avLst/>
                    </a:prstGeom>
                  </pic:spPr>
                </pic:pic>
              </a:graphicData>
            </a:graphic>
          </wp:inline>
        </w:drawing>
      </w:r>
    </w:p>
    <w:p w14:paraId="7E33E02E" w14:textId="77777777" w:rsidR="00F67A0B" w:rsidRDefault="00F67A0B" w:rsidP="00F67A0B">
      <w:pPr>
        <w:rPr>
          <w:lang w:eastAsia="en-US"/>
        </w:rPr>
      </w:pPr>
    </w:p>
    <w:p w14:paraId="43E424F0" w14:textId="77777777" w:rsidR="005300EF" w:rsidRDefault="005300EF" w:rsidP="009A67EC">
      <w:pPr>
        <w:spacing w:line="240" w:lineRule="auto"/>
        <w:rPr>
          <w:b/>
          <w:lang w:eastAsia="en-US"/>
        </w:rPr>
      </w:pPr>
      <w:r>
        <w:rPr>
          <w:b/>
          <w:lang w:eastAsia="en-US"/>
        </w:rPr>
        <w:t>5.</w:t>
      </w:r>
      <w:r w:rsidRPr="00631493">
        <w:rPr>
          <w:b/>
          <w:lang w:eastAsia="en-US"/>
        </w:rPr>
        <w:t>Fork/Join pool:</w:t>
      </w:r>
    </w:p>
    <w:p w14:paraId="2269F237" w14:textId="77777777" w:rsidR="005300EF" w:rsidRDefault="005300EF" w:rsidP="005300EF">
      <w:pPr>
        <w:rPr>
          <w:noProof/>
        </w:rPr>
      </w:pPr>
      <w:r>
        <w:rPr>
          <w:lang w:eastAsia="en-US"/>
        </w:rPr>
        <w:t xml:space="preserve"> It is a special thread pool that uses the Fork/Join framework to take advantages of multiple processors to perform heavy work faster by breaking the work into smaller pieces recursively.</w:t>
      </w:r>
      <w:r w:rsidRPr="007529EC">
        <w:rPr>
          <w:noProof/>
        </w:rPr>
        <w:t xml:space="preserve"> </w:t>
      </w:r>
      <w:r>
        <w:rPr>
          <w:noProof/>
          <w:lang w:eastAsia="en-US"/>
        </w:rPr>
        <w:drawing>
          <wp:inline distT="0" distB="0" distL="0" distR="0" wp14:anchorId="57C20B4A" wp14:editId="4491CEAE">
            <wp:extent cx="4097438" cy="184953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8357" cy="1872522"/>
                    </a:xfrm>
                    <a:prstGeom prst="rect">
                      <a:avLst/>
                    </a:prstGeom>
                    <a:noFill/>
                    <a:ln>
                      <a:noFill/>
                    </a:ln>
                  </pic:spPr>
                </pic:pic>
              </a:graphicData>
            </a:graphic>
          </wp:inline>
        </w:drawing>
      </w:r>
    </w:p>
    <w:p w14:paraId="557DF874" w14:textId="77777777" w:rsidR="005300EF" w:rsidRPr="00C76F82" w:rsidRDefault="005300EF" w:rsidP="005300EF">
      <w:pPr>
        <w:rPr>
          <w:b/>
          <w:noProof/>
          <w:color w:val="FF0000"/>
        </w:rPr>
      </w:pPr>
      <w:r w:rsidRPr="00C76F82">
        <w:rPr>
          <w:b/>
          <w:noProof/>
          <w:color w:val="FF0000"/>
        </w:rPr>
        <w:t>Remember method names,</w:t>
      </w:r>
    </w:p>
    <w:p w14:paraId="5CB15720" w14:textId="77777777" w:rsidR="005300EF" w:rsidRPr="00C76F82" w:rsidRDefault="005300EF" w:rsidP="006F728B">
      <w:pPr>
        <w:pStyle w:val="ListParagraph"/>
        <w:numPr>
          <w:ilvl w:val="0"/>
          <w:numId w:val="116"/>
        </w:numPr>
        <w:rPr>
          <w:noProof/>
          <w:color w:val="FF0000"/>
        </w:rPr>
      </w:pPr>
      <w:r>
        <w:rPr>
          <w:noProof/>
        </w:rPr>
        <w:t xml:space="preserve">For Single Thread ends with </w:t>
      </w:r>
      <w:r>
        <w:rPr>
          <w:noProof/>
        </w:rPr>
        <w:tab/>
        <w:t xml:space="preserve">- </w:t>
      </w:r>
      <w:r w:rsidRPr="00C76F82">
        <w:rPr>
          <w:b/>
          <w:noProof/>
          <w:color w:val="FF0000"/>
        </w:rPr>
        <w:t>**Excecutor()</w:t>
      </w:r>
    </w:p>
    <w:p w14:paraId="1A68506D" w14:textId="77777777" w:rsidR="005300EF" w:rsidRDefault="005300EF" w:rsidP="006F728B">
      <w:pPr>
        <w:pStyle w:val="ListParagraph"/>
        <w:numPr>
          <w:ilvl w:val="0"/>
          <w:numId w:val="116"/>
        </w:numPr>
        <w:rPr>
          <w:noProof/>
          <w:lang w:eastAsia="en-US"/>
        </w:rPr>
      </w:pPr>
      <w:r>
        <w:rPr>
          <w:noProof/>
        </w:rPr>
        <w:t>For Multiple Threads end with</w:t>
      </w:r>
      <w:r>
        <w:rPr>
          <w:noProof/>
        </w:rPr>
        <w:tab/>
        <w:t xml:space="preserve">- </w:t>
      </w:r>
      <w:r w:rsidRPr="00C76F82">
        <w:rPr>
          <w:b/>
          <w:noProof/>
          <w:color w:val="FF0000"/>
        </w:rPr>
        <w:t>**ThreadPool()</w:t>
      </w:r>
    </w:p>
    <w:p w14:paraId="2EE22B5B" w14:textId="77777777" w:rsidR="005300EF" w:rsidRDefault="005300EF" w:rsidP="005300EF">
      <w:pPr>
        <w:pStyle w:val="Heading2"/>
        <w:rPr>
          <w:noProof/>
          <w:lang w:eastAsia="en-US"/>
        </w:rPr>
      </w:pPr>
      <w:bookmarkStart w:id="105" w:name="_Toc94350659"/>
      <w:r>
        <w:rPr>
          <w:noProof/>
          <w:lang w:eastAsia="en-US"/>
        </w:rPr>
        <w:lastRenderedPageBreak/>
        <w:t>ExecutorService API</w:t>
      </w:r>
      <w:bookmarkEnd w:id="105"/>
    </w:p>
    <w:p w14:paraId="35A62005" w14:textId="333A3A61" w:rsidR="005300EF" w:rsidRPr="00711781" w:rsidRDefault="005300EF" w:rsidP="00632AB9">
      <w:pPr>
        <w:spacing w:line="240" w:lineRule="auto"/>
        <w:rPr>
          <w:noProof/>
          <w:lang w:eastAsia="en-US"/>
        </w:rPr>
      </w:pPr>
      <w:r w:rsidRPr="00711781">
        <w:rPr>
          <w:noProof/>
          <w:lang w:eastAsia="en-US"/>
        </w:rPr>
        <w:t xml:space="preserve">In the </w:t>
      </w:r>
      <w:r w:rsidRPr="002862E6">
        <w:rPr>
          <w:rStyle w:val="0SyntaxPinkChar"/>
        </w:rPr>
        <w:t xml:space="preserve">java.util.concurrent </w:t>
      </w:r>
      <w:r w:rsidRPr="00711781">
        <w:rPr>
          <w:noProof/>
          <w:lang w:eastAsia="en-US"/>
        </w:rPr>
        <w:t xml:space="preserve">package </w:t>
      </w:r>
      <w:r>
        <w:rPr>
          <w:noProof/>
          <w:lang w:eastAsia="en-US"/>
        </w:rPr>
        <w:t>we</w:t>
      </w:r>
      <w:r w:rsidRPr="00711781">
        <w:rPr>
          <w:noProof/>
          <w:lang w:eastAsia="en-US"/>
        </w:rPr>
        <w:t xml:space="preserve"> </w:t>
      </w:r>
      <w:r>
        <w:rPr>
          <w:noProof/>
          <w:lang w:eastAsia="en-US"/>
        </w:rPr>
        <w:t>have following interfaces to work with Thread pools</w:t>
      </w:r>
    </w:p>
    <w:p w14:paraId="4647A9B9" w14:textId="5BDE712E" w:rsidR="00DD7952" w:rsidRDefault="001F6DD6" w:rsidP="00DD7952">
      <w:pPr>
        <w:ind w:left="720"/>
        <w:rPr>
          <w:noProof/>
          <w:lang w:eastAsia="en-US"/>
        </w:rPr>
      </w:pPr>
      <w:r>
        <w:rPr>
          <w:noProof/>
          <w:lang w:eastAsia="en-US"/>
        </w:rPr>
        <w:drawing>
          <wp:anchor distT="0" distB="0" distL="114300" distR="114300" simplePos="0" relativeHeight="251721728" behindDoc="0" locked="0" layoutInCell="1" allowOverlap="1" wp14:anchorId="5EBDC056" wp14:editId="1740EAEF">
            <wp:simplePos x="0" y="0"/>
            <wp:positionH relativeFrom="margin">
              <wp:posOffset>0</wp:posOffset>
            </wp:positionH>
            <wp:positionV relativeFrom="paragraph">
              <wp:posOffset>101600</wp:posOffset>
            </wp:positionV>
            <wp:extent cx="1465580" cy="1701165"/>
            <wp:effectExtent l="0" t="0" r="127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7CB428.tmp"/>
                    <pic:cNvPicPr/>
                  </pic:nvPicPr>
                  <pic:blipFill>
                    <a:blip r:embed="rId141">
                      <a:extLst>
                        <a:ext uri="{28A0092B-C50C-407E-A947-70E740481C1C}">
                          <a14:useLocalDpi xmlns:a14="http://schemas.microsoft.com/office/drawing/2010/main" val="0"/>
                        </a:ext>
                      </a:extLst>
                    </a:blip>
                    <a:stretch>
                      <a:fillRect/>
                    </a:stretch>
                  </pic:blipFill>
                  <pic:spPr>
                    <a:xfrm>
                      <a:off x="0" y="0"/>
                      <a:ext cx="1465580" cy="1701165"/>
                    </a:xfrm>
                    <a:prstGeom prst="rect">
                      <a:avLst/>
                    </a:prstGeom>
                  </pic:spPr>
                </pic:pic>
              </a:graphicData>
            </a:graphic>
            <wp14:sizeRelH relativeFrom="margin">
              <wp14:pctWidth>0</wp14:pctWidth>
            </wp14:sizeRelH>
            <wp14:sizeRelV relativeFrom="margin">
              <wp14:pctHeight>0</wp14:pctHeight>
            </wp14:sizeRelV>
          </wp:anchor>
        </w:drawing>
      </w:r>
      <w:r w:rsidR="00DD7952" w:rsidRPr="002862E6">
        <w:rPr>
          <w:rStyle w:val="0SyntaxPinkChar"/>
        </w:rPr>
        <w:t>Executor</w:t>
      </w:r>
      <w:r w:rsidR="00DD7952" w:rsidRPr="00711781">
        <w:rPr>
          <w:b/>
          <w:bCs/>
          <w:noProof/>
          <w:lang w:eastAsia="en-US"/>
        </w:rPr>
        <w:t> </w:t>
      </w:r>
      <w:r w:rsidR="00DD7952" w:rsidRPr="00711781">
        <w:rPr>
          <w:noProof/>
          <w:lang w:eastAsia="en-US"/>
        </w:rPr>
        <w:t xml:space="preserve">— </w:t>
      </w:r>
      <w:r w:rsidR="00DD7952">
        <w:rPr>
          <w:noProof/>
          <w:lang w:eastAsia="en-US"/>
        </w:rPr>
        <w:t>Parent class for all Excecutor services</w:t>
      </w:r>
    </w:p>
    <w:p w14:paraId="10397331" w14:textId="77777777" w:rsidR="0086049E" w:rsidRPr="00711781" w:rsidRDefault="0086049E" w:rsidP="00DD7952">
      <w:pPr>
        <w:ind w:left="720"/>
        <w:rPr>
          <w:noProof/>
          <w:lang w:eastAsia="en-US"/>
        </w:rPr>
      </w:pPr>
    </w:p>
    <w:p w14:paraId="552B51BA" w14:textId="77777777" w:rsidR="00F046D0" w:rsidRDefault="005300EF" w:rsidP="00F046D0">
      <w:pPr>
        <w:ind w:left="720"/>
        <w:rPr>
          <w:b/>
          <w:bCs/>
          <w:noProof/>
          <w:lang w:eastAsia="en-US"/>
        </w:rPr>
      </w:pPr>
      <w:r w:rsidRPr="002862E6">
        <w:rPr>
          <w:rStyle w:val="0SyntaxPinkChar"/>
        </w:rPr>
        <w:t>ExecutorService</w:t>
      </w:r>
      <w:r w:rsidRPr="00711781">
        <w:rPr>
          <w:noProof/>
          <w:lang w:eastAsia="en-US"/>
        </w:rPr>
        <w:t> — A subinterface of Executor that adds methods to manage lifecycle of threads used to run the submitted tasks and methods to produce a Future to get a result from an asynchronous computation.</w:t>
      </w:r>
      <w:r w:rsidR="00F046D0" w:rsidRPr="00F046D0">
        <w:rPr>
          <w:b/>
          <w:bCs/>
          <w:noProof/>
          <w:lang w:eastAsia="en-US"/>
        </w:rPr>
        <w:t xml:space="preserve"> </w:t>
      </w:r>
    </w:p>
    <w:p w14:paraId="5DBEEE14" w14:textId="77777777" w:rsidR="0086049E" w:rsidRDefault="0086049E" w:rsidP="00F96B2C">
      <w:pPr>
        <w:ind w:left="720"/>
        <w:rPr>
          <w:b/>
          <w:bCs/>
          <w:noProof/>
          <w:lang w:eastAsia="en-US"/>
        </w:rPr>
      </w:pPr>
    </w:p>
    <w:p w14:paraId="4B757B00" w14:textId="0704C9D0" w:rsidR="00F96B2C" w:rsidRDefault="005300EF" w:rsidP="00F96B2C">
      <w:pPr>
        <w:ind w:left="720"/>
        <w:rPr>
          <w:b/>
          <w:bCs/>
          <w:noProof/>
          <w:lang w:eastAsia="en-US"/>
        </w:rPr>
      </w:pPr>
      <w:r w:rsidRPr="002862E6">
        <w:rPr>
          <w:rStyle w:val="0SyntaxPinkChar"/>
        </w:rPr>
        <w:t>ScheduledExecutorService</w:t>
      </w:r>
      <w:r w:rsidRPr="00711781">
        <w:rPr>
          <w:noProof/>
          <w:lang w:eastAsia="en-US"/>
        </w:rPr>
        <w:t> — A subinterface of ExecutorService, to execute commands periodically or after a given delay</w:t>
      </w:r>
      <w:r w:rsidR="00F96B2C" w:rsidRPr="00F96B2C">
        <w:rPr>
          <w:b/>
          <w:bCs/>
          <w:noProof/>
          <w:lang w:eastAsia="en-US"/>
        </w:rPr>
        <w:t xml:space="preserve"> </w:t>
      </w:r>
    </w:p>
    <w:p w14:paraId="6D626812" w14:textId="77777777" w:rsidR="0086049E" w:rsidRDefault="0086049E" w:rsidP="00F96B2C">
      <w:pPr>
        <w:ind w:left="720"/>
        <w:rPr>
          <w:b/>
          <w:bCs/>
          <w:noProof/>
          <w:lang w:eastAsia="en-US"/>
        </w:rPr>
      </w:pPr>
    </w:p>
    <w:p w14:paraId="3277D136" w14:textId="469A1BE2" w:rsidR="0086049E" w:rsidRDefault="00F96B2C" w:rsidP="00F96B2C">
      <w:pPr>
        <w:ind w:left="720"/>
        <w:rPr>
          <w:noProof/>
          <w:lang w:eastAsia="en-US"/>
        </w:rPr>
      </w:pPr>
      <w:r w:rsidRPr="002862E6">
        <w:rPr>
          <w:rStyle w:val="0SyntaxPinkChar"/>
        </w:rPr>
        <w:t>Executors</w:t>
      </w:r>
      <w:r w:rsidRPr="00F234B8">
        <w:rPr>
          <w:b/>
          <w:bCs/>
          <w:noProof/>
          <w:lang w:eastAsia="en-US"/>
        </w:rPr>
        <w:t> </w:t>
      </w:r>
      <w:r w:rsidRPr="00711781">
        <w:rPr>
          <w:noProof/>
          <w:lang w:eastAsia="en-US"/>
        </w:rPr>
        <w:t xml:space="preserve">— </w:t>
      </w:r>
      <w:r>
        <w:rPr>
          <w:noProof/>
          <w:lang w:eastAsia="en-US"/>
        </w:rPr>
        <w:t>Utility class for getting ExceutorService Objects.</w:t>
      </w:r>
    </w:p>
    <w:p w14:paraId="6EED10C9" w14:textId="77777777" w:rsidR="005300EF" w:rsidRDefault="005300EF" w:rsidP="0086049E">
      <w:pPr>
        <w:pStyle w:val="Heading4"/>
        <w:spacing w:after="0"/>
      </w:pPr>
      <w:r>
        <w:t>1.</w:t>
      </w:r>
      <w:r w:rsidRPr="00516A02">
        <w:t>Executors </w:t>
      </w:r>
      <w:r>
        <w:t>Utility class</w:t>
      </w:r>
    </w:p>
    <w:p w14:paraId="17A9EA34" w14:textId="77777777" w:rsidR="005300EF" w:rsidRPr="00C1109C" w:rsidRDefault="005300EF" w:rsidP="005300EF">
      <w:r w:rsidRPr="00C1109C">
        <w:t>Factory and u</w:t>
      </w:r>
      <w:r>
        <w:t xml:space="preserve">tility methods </w:t>
      </w:r>
      <w:r w:rsidRPr="00C1109C">
        <w:t>for </w:t>
      </w:r>
      <w:hyperlink r:id="rId142" w:tooltip="interface in java.util.concurrent" w:history="1">
        <w:r w:rsidRPr="00C1109C">
          <w:rPr>
            <w:rStyle w:val="Hyperlink"/>
          </w:rPr>
          <w:t>Executor</w:t>
        </w:r>
      </w:hyperlink>
      <w:r>
        <w:t>,</w:t>
      </w:r>
      <w:hyperlink r:id="rId143" w:tooltip="interface in java.util.concurrent" w:history="1">
        <w:r w:rsidRPr="00C1109C">
          <w:rPr>
            <w:rStyle w:val="Hyperlink"/>
          </w:rPr>
          <w:t>ExecutorService</w:t>
        </w:r>
      </w:hyperlink>
      <w:r w:rsidRPr="00C1109C">
        <w:t>,</w:t>
      </w:r>
      <w:hyperlink r:id="rId144" w:tooltip="interface in java.util.concurrent" w:history="1">
        <w:r w:rsidRPr="00C1109C">
          <w:rPr>
            <w:rStyle w:val="Hyperlink"/>
          </w:rPr>
          <w:t>ScheduledExecutorService</w:t>
        </w:r>
      </w:hyperlink>
      <w:r w:rsidRPr="00C1109C">
        <w:t>, </w:t>
      </w:r>
      <w:hyperlink r:id="rId145" w:tooltip="interface in java.util.concurrent" w:history="1">
        <w:r w:rsidRPr="00C1109C">
          <w:rPr>
            <w:rStyle w:val="Hyperlink"/>
          </w:rPr>
          <w:t>ThreadFactory</w:t>
        </w:r>
      </w:hyperlink>
      <w:r w:rsidRPr="00C1109C">
        <w:t xml:space="preserve">, </w:t>
      </w:r>
      <w:r>
        <w:t xml:space="preserve"> </w:t>
      </w:r>
      <w:r w:rsidRPr="00C1109C">
        <w:t>and </w:t>
      </w:r>
      <w:hyperlink r:id="rId146" w:tooltip="interface in java.util.concurrent" w:history="1">
        <w:r w:rsidRPr="00C1109C">
          <w:rPr>
            <w:rStyle w:val="Hyperlink"/>
          </w:rPr>
          <w:t>Callable</w:t>
        </w:r>
      </w:hyperlink>
      <w:r w:rsidRPr="00C1109C">
        <w:t> classes defined in this package. This class supports the following kinds of methods:</w:t>
      </w:r>
    </w:p>
    <w:p w14:paraId="6C8A980B" w14:textId="77777777" w:rsidR="005300EF" w:rsidRPr="00DF22A9" w:rsidRDefault="005300EF" w:rsidP="006F728B">
      <w:pPr>
        <w:numPr>
          <w:ilvl w:val="0"/>
          <w:numId w:val="90"/>
        </w:numPr>
      </w:pPr>
      <w:r w:rsidRPr="00DF22A9">
        <w:t>Methods that create and return an </w:t>
      </w:r>
      <w:hyperlink r:id="rId147" w:tooltip="interface in java.util.concurrent" w:history="1">
        <w:r w:rsidRPr="00163359">
          <w:rPr>
            <w:rStyle w:val="Hyperlink"/>
            <w:color w:val="FF00FF"/>
          </w:rPr>
          <w:t>ExecutorService</w:t>
        </w:r>
      </w:hyperlink>
      <w:r w:rsidRPr="00DF22A9">
        <w:t> set up with commonly useful configuration settings.</w:t>
      </w:r>
    </w:p>
    <w:p w14:paraId="1BF7BEF5" w14:textId="77777777" w:rsidR="005300EF" w:rsidRPr="00DF22A9" w:rsidRDefault="005300EF" w:rsidP="006F728B">
      <w:pPr>
        <w:numPr>
          <w:ilvl w:val="0"/>
          <w:numId w:val="90"/>
        </w:numPr>
      </w:pPr>
      <w:r w:rsidRPr="00DF22A9">
        <w:t>Methods that create and return a </w:t>
      </w:r>
      <w:hyperlink r:id="rId148" w:tooltip="interface in java.util.concurrent" w:history="1">
        <w:r w:rsidRPr="00163359">
          <w:rPr>
            <w:rStyle w:val="Hyperlink"/>
            <w:color w:val="FF00FF"/>
          </w:rPr>
          <w:t>ScheduledExecutorService</w:t>
        </w:r>
      </w:hyperlink>
      <w:r w:rsidRPr="00163359">
        <w:rPr>
          <w:color w:val="FF00FF"/>
        </w:rPr>
        <w:t> </w:t>
      </w:r>
      <w:r w:rsidRPr="00DF22A9">
        <w:t>set up with commonly useful configuration settings.</w:t>
      </w:r>
    </w:p>
    <w:p w14:paraId="0A657248" w14:textId="77777777" w:rsidR="005300EF" w:rsidRPr="00DF22A9" w:rsidRDefault="005300EF" w:rsidP="006F728B">
      <w:pPr>
        <w:numPr>
          <w:ilvl w:val="0"/>
          <w:numId w:val="90"/>
        </w:numPr>
      </w:pPr>
      <w:r w:rsidRPr="00DF22A9">
        <w:t>Methods that create and return a "wrapped" ExecutorService, that disables reconfiguration by making implementation-specific methods inaccessible.</w:t>
      </w:r>
    </w:p>
    <w:p w14:paraId="70DDED40" w14:textId="77777777" w:rsidR="005300EF" w:rsidRPr="00DF22A9" w:rsidRDefault="005300EF" w:rsidP="006F728B">
      <w:pPr>
        <w:numPr>
          <w:ilvl w:val="0"/>
          <w:numId w:val="90"/>
        </w:numPr>
      </w:pPr>
      <w:r w:rsidRPr="00DF22A9">
        <w:t>Methods that create and return a </w:t>
      </w:r>
      <w:hyperlink r:id="rId149" w:tooltip="interface in java.util.concurrent" w:history="1">
        <w:r w:rsidRPr="000C3908">
          <w:rPr>
            <w:rStyle w:val="Hyperlink"/>
            <w:color w:val="FF00FF"/>
          </w:rPr>
          <w:t>ThreadFactory</w:t>
        </w:r>
      </w:hyperlink>
      <w:r w:rsidRPr="00163359">
        <w:rPr>
          <w:color w:val="FF00FF"/>
        </w:rPr>
        <w:t> </w:t>
      </w:r>
      <w:r w:rsidRPr="00DF22A9">
        <w:t>that sets newly created threads to a known state.</w:t>
      </w:r>
    </w:p>
    <w:p w14:paraId="0CE399D4" w14:textId="77777777" w:rsidR="005300EF" w:rsidRDefault="005300EF" w:rsidP="006F728B">
      <w:pPr>
        <w:numPr>
          <w:ilvl w:val="0"/>
          <w:numId w:val="90"/>
        </w:numPr>
        <w:rPr>
          <w:noProof/>
          <w:lang w:eastAsia="en-US"/>
        </w:rPr>
      </w:pPr>
      <w:r w:rsidRPr="00DF22A9">
        <w:t>Methods that create and return a </w:t>
      </w:r>
      <w:hyperlink r:id="rId150" w:tooltip="interface in java.util.concurrent" w:history="1">
        <w:r w:rsidRPr="00163359">
          <w:rPr>
            <w:rStyle w:val="Hyperlink"/>
            <w:color w:val="FF00FF"/>
          </w:rPr>
          <w:t>Callable</w:t>
        </w:r>
      </w:hyperlink>
      <w:r w:rsidRPr="00163359">
        <w:rPr>
          <w:color w:val="FF00FF"/>
        </w:rPr>
        <w:t> </w:t>
      </w:r>
      <w:r w:rsidRPr="00DF22A9">
        <w:t>out of other closure-like forms, so they can be used in execution methods requiring Callable.</w:t>
      </w:r>
    </w:p>
    <w:p w14:paraId="12910AF2" w14:textId="77777777" w:rsidR="005300EF" w:rsidRPr="00711781" w:rsidRDefault="005300EF" w:rsidP="0086049E">
      <w:pPr>
        <w:spacing w:line="240" w:lineRule="auto"/>
        <w:rPr>
          <w:noProof/>
          <w:lang w:eastAsia="en-US"/>
        </w:rPr>
      </w:pPr>
    </w:p>
    <w:p w14:paraId="615DB0D7" w14:textId="77777777" w:rsidR="005300EF" w:rsidRDefault="005300EF" w:rsidP="0086049E">
      <w:pPr>
        <w:pStyle w:val="Heading4"/>
        <w:spacing w:after="0" w:line="240" w:lineRule="auto"/>
      </w:pPr>
      <w:r>
        <w:t>2.</w:t>
      </w:r>
      <w:r w:rsidRPr="00711781">
        <w:t>Executor Interface</w:t>
      </w:r>
    </w:p>
    <w:p w14:paraId="62561A85" w14:textId="77777777" w:rsidR="005300EF" w:rsidRDefault="005300EF" w:rsidP="005300EF">
      <w:pPr>
        <w:rPr>
          <w:noProof/>
          <w:lang w:eastAsia="en-US"/>
        </w:rPr>
      </w:pPr>
      <w:r w:rsidRPr="00F31464">
        <w:rPr>
          <w:noProof/>
          <w:lang w:eastAsia="en-US"/>
        </w:rPr>
        <w:t>The </w:t>
      </w:r>
      <w:hyperlink r:id="rId151" w:tgtFrame="_blank" w:history="1">
        <w:r w:rsidRPr="00F31464">
          <w:rPr>
            <w:rStyle w:val="Hyperlink"/>
            <w:noProof/>
            <w:lang w:eastAsia="en-US"/>
          </w:rPr>
          <w:t>Executor</w:t>
        </w:r>
      </w:hyperlink>
      <w:r w:rsidRPr="00F31464">
        <w:rPr>
          <w:noProof/>
          <w:lang w:eastAsia="en-US"/>
        </w:rPr>
        <w:t> interface provides a single method, execute</w:t>
      </w:r>
    </w:p>
    <w:p w14:paraId="1C44482B" w14:textId="77777777" w:rsidR="005300EF" w:rsidRPr="00902E87" w:rsidRDefault="005300EF" w:rsidP="005300EF">
      <w:pPr>
        <w:pStyle w:val="Output"/>
        <w:rPr>
          <w:sz w:val="20"/>
        </w:rPr>
      </w:pPr>
      <w:r w:rsidRPr="00902E87">
        <w:rPr>
          <w:sz w:val="20"/>
        </w:rPr>
        <w:t>void </w:t>
      </w:r>
      <w:r w:rsidRPr="00902E87">
        <w:rPr>
          <w:color w:val="7030A0"/>
          <w:sz w:val="20"/>
        </w:rPr>
        <w:t>execute</w:t>
      </w:r>
      <w:r w:rsidRPr="00902E87">
        <w:rPr>
          <w:sz w:val="20"/>
        </w:rPr>
        <w:t>(</w:t>
      </w:r>
      <w:hyperlink r:id="rId152" w:tooltip="interface in java.lang" w:history="1">
        <w:r w:rsidRPr="00902E87">
          <w:rPr>
            <w:rStyle w:val="Hyperlink"/>
            <w:color w:val="auto"/>
            <w:sz w:val="20"/>
            <w:u w:val="none"/>
          </w:rPr>
          <w:t>Runnable</w:t>
        </w:r>
      </w:hyperlink>
      <w:r w:rsidRPr="00902E87">
        <w:rPr>
          <w:sz w:val="20"/>
        </w:rPr>
        <w:t> command)</w:t>
      </w:r>
    </w:p>
    <w:p w14:paraId="02916A06" w14:textId="77777777" w:rsidR="005300EF" w:rsidRDefault="005300EF" w:rsidP="005300EF">
      <w:pPr>
        <w:rPr>
          <w:noProof/>
          <w:lang w:eastAsia="en-US"/>
        </w:rPr>
      </w:pPr>
      <w:r>
        <w:rPr>
          <w:noProof/>
          <w:lang w:eastAsia="en-US"/>
        </w:rPr>
        <w:t xml:space="preserve">It </w:t>
      </w:r>
      <w:r w:rsidRPr="00F31464">
        <w:rPr>
          <w:noProof/>
          <w:lang w:eastAsia="en-US"/>
        </w:rPr>
        <w:t xml:space="preserve">designed to be a drop-in replacement </w:t>
      </w:r>
      <w:r>
        <w:rPr>
          <w:noProof/>
          <w:lang w:eastAsia="en-US"/>
        </w:rPr>
        <w:t xml:space="preserve"> for older start() &amp; run(), it a combination of both of them.</w:t>
      </w:r>
    </w:p>
    <w:p w14:paraId="1F9D17D6" w14:textId="46A394A7" w:rsidR="005300EF" w:rsidRDefault="005300EF" w:rsidP="0086049E">
      <w:pPr>
        <w:spacing w:line="240" w:lineRule="auto"/>
      </w:pPr>
    </w:p>
    <w:p w14:paraId="0C8AB4FF" w14:textId="404E4472" w:rsidR="00627806" w:rsidRDefault="00627806" w:rsidP="0086049E">
      <w:pPr>
        <w:spacing w:line="240" w:lineRule="auto"/>
      </w:pPr>
      <w:r>
        <w:rPr>
          <w:noProof/>
          <w:lang w:eastAsia="en-US"/>
        </w:rPr>
        <w:drawing>
          <wp:inline distT="0" distB="0" distL="0" distR="0" wp14:anchorId="15A4B0E5" wp14:editId="4E84CA01">
            <wp:extent cx="5492726" cy="2352013"/>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24432" cy="2365590"/>
                    </a:xfrm>
                    <a:prstGeom prst="rect">
                      <a:avLst/>
                    </a:prstGeom>
                  </pic:spPr>
                </pic:pic>
              </a:graphicData>
            </a:graphic>
          </wp:inline>
        </w:drawing>
      </w:r>
    </w:p>
    <w:p w14:paraId="68A8344D" w14:textId="19EED485" w:rsidR="005300EF" w:rsidRDefault="005300EF" w:rsidP="0086049E">
      <w:pPr>
        <w:pStyle w:val="Heading4"/>
        <w:spacing w:after="0"/>
      </w:pPr>
      <w:r>
        <w:lastRenderedPageBreak/>
        <w:t>3.</w:t>
      </w:r>
      <w:r w:rsidRPr="00C11303">
        <w:t>ExecutorService</w:t>
      </w:r>
      <w:r>
        <w:t xml:space="preserve"> Interface</w:t>
      </w:r>
    </w:p>
    <w:p w14:paraId="4A8B36CA" w14:textId="381C3778" w:rsidR="00AC1513" w:rsidRDefault="00AC1513" w:rsidP="00AC1513">
      <w:pPr>
        <w:autoSpaceDE w:val="0"/>
        <w:autoSpaceDN w:val="0"/>
        <w:adjustRightInd w:val="0"/>
        <w:spacing w:line="240" w:lineRule="auto"/>
        <w:rPr>
          <w:rFonts w:ascii="Consolas" w:hAnsi="Consolas" w:cs="Consolas"/>
          <w:color w:val="4C483D" w:themeColor="text2"/>
        </w:rPr>
      </w:pPr>
      <w:r>
        <w:rPr>
          <w:rFonts w:ascii="Consolas" w:hAnsi="Consolas" w:cs="Consolas"/>
          <w:color w:val="000000"/>
        </w:rPr>
        <w:t xml:space="preserve">ExecutorService </w:t>
      </w:r>
      <w:r>
        <w:rPr>
          <w:rFonts w:ascii="Consolas" w:hAnsi="Consolas" w:cs="Consolas"/>
          <w:color w:val="6A3E3E"/>
        </w:rPr>
        <w:t>executorService</w:t>
      </w:r>
      <w:r>
        <w:rPr>
          <w:rFonts w:ascii="Consolas" w:hAnsi="Consolas" w:cs="Consolas"/>
          <w:color w:val="000000"/>
        </w:rPr>
        <w:t xml:space="preserve"> = Executors.</w:t>
      </w:r>
      <w:r w:rsidRPr="00AC1513">
        <w:rPr>
          <w:rStyle w:val="0SyntxBlueChar"/>
        </w:rPr>
        <w:t>newSingleThreadExecutor</w:t>
      </w:r>
      <w:r>
        <w:rPr>
          <w:rFonts w:ascii="Consolas" w:hAnsi="Consolas" w:cs="Consolas"/>
          <w:color w:val="000000"/>
        </w:rPr>
        <w:t>();</w:t>
      </w:r>
    </w:p>
    <w:p w14:paraId="59C1B9A0" w14:textId="2D88BD1A" w:rsidR="00AC1513" w:rsidRDefault="00AC1513" w:rsidP="00AC1513">
      <w:pPr>
        <w:autoSpaceDE w:val="0"/>
        <w:autoSpaceDN w:val="0"/>
        <w:adjustRightInd w:val="0"/>
        <w:spacing w:line="240" w:lineRule="auto"/>
        <w:rPr>
          <w:rFonts w:ascii="Consolas" w:hAnsi="Consolas" w:cs="Consolas"/>
          <w:color w:val="4C483D" w:themeColor="text2"/>
        </w:rPr>
      </w:pPr>
      <w:r>
        <w:rPr>
          <w:rFonts w:ascii="Consolas" w:hAnsi="Consolas" w:cs="Consolas"/>
          <w:color w:val="000000"/>
        </w:rPr>
        <w:t xml:space="preserve">ExecutorService </w:t>
      </w:r>
      <w:r>
        <w:rPr>
          <w:rFonts w:ascii="Consolas" w:hAnsi="Consolas" w:cs="Consolas"/>
          <w:color w:val="6A3E3E"/>
          <w:u w:val="single"/>
        </w:rPr>
        <w:t>executorService</w:t>
      </w:r>
      <w:r>
        <w:rPr>
          <w:rFonts w:ascii="Consolas" w:hAnsi="Consolas" w:cs="Consolas"/>
          <w:color w:val="000000"/>
        </w:rPr>
        <w:t xml:space="preserve"> = Executors.</w:t>
      </w:r>
      <w:r w:rsidRPr="00AC1513">
        <w:rPr>
          <w:rStyle w:val="0SyntxBlueChar"/>
        </w:rPr>
        <w:t>newFixedThreadPool</w:t>
      </w:r>
      <w:r>
        <w:rPr>
          <w:rFonts w:ascii="Consolas" w:hAnsi="Consolas" w:cs="Consolas"/>
          <w:color w:val="000000"/>
        </w:rPr>
        <w:t>(10);</w:t>
      </w:r>
    </w:p>
    <w:p w14:paraId="7A5BBA18" w14:textId="22FC6F3D" w:rsidR="00AC1513" w:rsidRDefault="00AC1513" w:rsidP="00AC1513">
      <w:pPr>
        <w:rPr>
          <w:rFonts w:ascii="Consolas" w:hAnsi="Consolas" w:cs="Consolas"/>
          <w:color w:val="000000"/>
        </w:rPr>
      </w:pPr>
      <w:r>
        <w:rPr>
          <w:rFonts w:ascii="Consolas" w:hAnsi="Consolas" w:cs="Consolas"/>
          <w:color w:val="000000"/>
        </w:rPr>
        <w:t xml:space="preserve">ExecutorService </w:t>
      </w:r>
      <w:r>
        <w:rPr>
          <w:rFonts w:ascii="Consolas" w:hAnsi="Consolas" w:cs="Consolas"/>
          <w:color w:val="6A3E3E"/>
          <w:u w:val="single"/>
        </w:rPr>
        <w:t>executorService</w:t>
      </w:r>
      <w:r>
        <w:rPr>
          <w:rFonts w:ascii="Consolas" w:hAnsi="Consolas" w:cs="Consolas"/>
          <w:color w:val="000000"/>
        </w:rPr>
        <w:t xml:space="preserve"> = Executors.</w:t>
      </w:r>
      <w:r w:rsidRPr="00AC1513">
        <w:rPr>
          <w:rStyle w:val="0SyntxBlueChar"/>
        </w:rPr>
        <w:t>newCachedThreadPool</w:t>
      </w:r>
      <w:r>
        <w:rPr>
          <w:rFonts w:ascii="Consolas" w:hAnsi="Consolas" w:cs="Consolas"/>
          <w:color w:val="000000"/>
        </w:rPr>
        <w:t>();</w:t>
      </w:r>
    </w:p>
    <w:p w14:paraId="49443187" w14:textId="77777777" w:rsidR="00AC1513" w:rsidRPr="00AC1513" w:rsidRDefault="00AC1513" w:rsidP="00AC1513"/>
    <w:p w14:paraId="17EB4A5D" w14:textId="77777777" w:rsidR="005300EF" w:rsidRPr="00902E87" w:rsidRDefault="005300EF" w:rsidP="005300EF">
      <w:pPr>
        <w:pStyle w:val="Output"/>
        <w:rPr>
          <w:sz w:val="20"/>
        </w:rPr>
      </w:pPr>
      <w:r w:rsidRPr="00902E87">
        <w:rPr>
          <w:sz w:val="20"/>
        </w:rPr>
        <w:t>void </w:t>
      </w:r>
      <w:r w:rsidRPr="00902E87">
        <w:rPr>
          <w:color w:val="7030A0"/>
          <w:sz w:val="20"/>
        </w:rPr>
        <w:t>execute</w:t>
      </w:r>
      <w:r w:rsidRPr="00902E87">
        <w:rPr>
          <w:sz w:val="20"/>
        </w:rPr>
        <w:t>(</w:t>
      </w:r>
      <w:hyperlink r:id="rId154" w:tooltip="interface in java.lang" w:history="1">
        <w:r w:rsidRPr="00902E87">
          <w:rPr>
            <w:rStyle w:val="Hyperlink"/>
            <w:color w:val="auto"/>
            <w:sz w:val="20"/>
            <w:u w:val="none"/>
          </w:rPr>
          <w:t>Runnable</w:t>
        </w:r>
      </w:hyperlink>
      <w:r w:rsidRPr="00902E87">
        <w:rPr>
          <w:sz w:val="20"/>
        </w:rPr>
        <w:t> command)</w:t>
      </w:r>
      <w:r>
        <w:rPr>
          <w:sz w:val="20"/>
        </w:rPr>
        <w:t xml:space="preserve"> </w:t>
      </w:r>
      <w:r w:rsidRPr="00C65AE8">
        <w:rPr>
          <w:b w:val="0"/>
          <w:color w:val="00B050"/>
          <w:sz w:val="20"/>
        </w:rPr>
        <w:t>//inherited from Executor</w:t>
      </w:r>
      <w:r w:rsidRPr="00C65AE8">
        <w:rPr>
          <w:color w:val="00B050"/>
          <w:sz w:val="20"/>
        </w:rPr>
        <w:t xml:space="preserve"> </w:t>
      </w:r>
    </w:p>
    <w:p w14:paraId="389083D7" w14:textId="77777777" w:rsidR="005300EF" w:rsidRDefault="005300EF" w:rsidP="005300EF">
      <w:pPr>
        <w:pStyle w:val="Output"/>
        <w:spacing w:line="360" w:lineRule="auto"/>
        <w:rPr>
          <w:color w:val="C00000"/>
          <w:sz w:val="20"/>
        </w:rPr>
      </w:pPr>
    </w:p>
    <w:p w14:paraId="1B1E8F79" w14:textId="77777777" w:rsidR="005300EF" w:rsidRPr="00902E87" w:rsidRDefault="005300EF" w:rsidP="005300EF">
      <w:pPr>
        <w:pStyle w:val="Output"/>
        <w:spacing w:line="360" w:lineRule="auto"/>
        <w:rPr>
          <w:sz w:val="20"/>
        </w:rPr>
      </w:pPr>
      <w:r w:rsidRPr="00902E87">
        <w:rPr>
          <w:color w:val="C00000"/>
          <w:sz w:val="20"/>
        </w:rPr>
        <w:t>Future</w:t>
      </w:r>
      <w:r w:rsidRPr="00902E87">
        <w:rPr>
          <w:sz w:val="20"/>
        </w:rPr>
        <w:tab/>
      </w:r>
      <w:r w:rsidRPr="00902E87">
        <w:rPr>
          <w:color w:val="7030A0"/>
          <w:sz w:val="20"/>
        </w:rPr>
        <w:t>submit</w:t>
      </w:r>
      <w:r w:rsidRPr="00902E87">
        <w:rPr>
          <w:sz w:val="20"/>
        </w:rPr>
        <w:t>(Callable task)</w:t>
      </w:r>
    </w:p>
    <w:p w14:paraId="7E72C98E" w14:textId="77777777" w:rsidR="005300EF" w:rsidRPr="00902E87" w:rsidRDefault="005300EF" w:rsidP="0086049E">
      <w:pPr>
        <w:pStyle w:val="Output"/>
        <w:rPr>
          <w:sz w:val="20"/>
        </w:rPr>
      </w:pPr>
      <w:r w:rsidRPr="00902E87">
        <w:rPr>
          <w:color w:val="C00000"/>
          <w:sz w:val="20"/>
        </w:rPr>
        <w:t>Future</w:t>
      </w:r>
      <w:r w:rsidRPr="00902E87">
        <w:rPr>
          <w:sz w:val="20"/>
        </w:rPr>
        <w:tab/>
      </w:r>
      <w:r w:rsidRPr="00902E87">
        <w:rPr>
          <w:color w:val="7030A0"/>
          <w:sz w:val="20"/>
        </w:rPr>
        <w:t>submit</w:t>
      </w:r>
      <w:r w:rsidRPr="00902E87">
        <w:rPr>
          <w:sz w:val="20"/>
        </w:rPr>
        <w:t>(Runnable task)</w:t>
      </w:r>
    </w:p>
    <w:p w14:paraId="14AB3A0F" w14:textId="77777777" w:rsidR="005300EF" w:rsidRDefault="005300EF" w:rsidP="006F728B">
      <w:pPr>
        <w:pStyle w:val="ListParagraph"/>
        <w:numPr>
          <w:ilvl w:val="0"/>
          <w:numId w:val="103"/>
        </w:numPr>
        <w:rPr>
          <w:noProof/>
          <w:lang w:eastAsia="en-US"/>
        </w:rPr>
      </w:pPr>
      <w:r w:rsidRPr="00A43A2C">
        <w:rPr>
          <w:noProof/>
          <w:lang w:eastAsia="en-US"/>
        </w:rPr>
        <w:t>The </w:t>
      </w:r>
      <w:hyperlink r:id="rId155" w:tgtFrame="_blank" w:history="1">
        <w:r w:rsidRPr="00A43A2C">
          <w:rPr>
            <w:rStyle w:val="Hyperlink"/>
            <w:noProof/>
            <w:lang w:eastAsia="en-US"/>
          </w:rPr>
          <w:t>ExecutorService</w:t>
        </w:r>
      </w:hyperlink>
      <w:r w:rsidRPr="00A43A2C">
        <w:rPr>
          <w:noProof/>
          <w:lang w:eastAsia="en-US"/>
        </w:rPr>
        <w:t xml:space="preserve"> interface </w:t>
      </w:r>
      <w:r>
        <w:rPr>
          <w:noProof/>
          <w:lang w:eastAsia="en-US"/>
        </w:rPr>
        <w:t>implements Executor interface</w:t>
      </w:r>
      <w:r w:rsidRPr="00A43A2C">
        <w:rPr>
          <w:noProof/>
          <w:lang w:eastAsia="en-US"/>
        </w:rPr>
        <w:t xml:space="preserve"> with </w:t>
      </w:r>
      <w:r>
        <w:rPr>
          <w:noProof/>
          <w:lang w:eastAsia="en-US"/>
        </w:rPr>
        <w:t xml:space="preserve">additional </w:t>
      </w:r>
      <w:r w:rsidRPr="00C65AE8">
        <w:rPr>
          <w:b/>
          <w:noProof/>
          <w:color w:val="7030A0"/>
          <w:lang w:eastAsia="en-US"/>
        </w:rPr>
        <w:t>submit()</w:t>
      </w:r>
      <w:r w:rsidRPr="00C65AE8">
        <w:rPr>
          <w:noProof/>
          <w:color w:val="7030A0"/>
          <w:lang w:eastAsia="en-US"/>
        </w:rPr>
        <w:t> </w:t>
      </w:r>
      <w:r w:rsidRPr="00A43A2C">
        <w:rPr>
          <w:noProof/>
          <w:lang w:eastAsia="en-US"/>
        </w:rPr>
        <w:t xml:space="preserve">method. </w:t>
      </w:r>
    </w:p>
    <w:p w14:paraId="1034EC7E" w14:textId="77777777" w:rsidR="0086049E" w:rsidRDefault="0086049E" w:rsidP="0086049E">
      <w:pPr>
        <w:pStyle w:val="ListParagraph"/>
        <w:spacing w:line="240" w:lineRule="auto"/>
        <w:rPr>
          <w:noProof/>
          <w:lang w:eastAsia="en-US"/>
        </w:rPr>
      </w:pPr>
    </w:p>
    <w:p w14:paraId="13FA70AF" w14:textId="75916DCF" w:rsidR="005300EF" w:rsidRDefault="005300EF" w:rsidP="006F728B">
      <w:pPr>
        <w:pStyle w:val="ListParagraph"/>
        <w:numPr>
          <w:ilvl w:val="0"/>
          <w:numId w:val="103"/>
        </w:numPr>
        <w:rPr>
          <w:noProof/>
          <w:lang w:eastAsia="en-US"/>
        </w:rPr>
      </w:pPr>
      <w:r w:rsidRPr="00A43A2C">
        <w:rPr>
          <w:noProof/>
          <w:lang w:eastAsia="en-US"/>
        </w:rPr>
        <w:t>Like </w:t>
      </w:r>
      <w:r w:rsidRPr="00A145F9">
        <w:rPr>
          <w:rFonts w:ascii="Consolas" w:hAnsi="Consolas"/>
          <w:b/>
          <w:bCs/>
          <w:noProof/>
          <w:lang w:eastAsia="en-US"/>
        </w:rPr>
        <w:t>execute</w:t>
      </w:r>
      <w:r w:rsidR="00076F58" w:rsidRPr="00A145F9">
        <w:rPr>
          <w:rFonts w:ascii="Consolas" w:hAnsi="Consolas"/>
          <w:b/>
          <w:bCs/>
          <w:noProof/>
          <w:lang w:eastAsia="en-US"/>
        </w:rPr>
        <w:t>()</w:t>
      </w:r>
      <w:r w:rsidR="002862E6">
        <w:rPr>
          <w:rFonts w:ascii="Consolas" w:hAnsi="Consolas"/>
          <w:b/>
          <w:bCs/>
          <w:noProof/>
          <w:lang w:eastAsia="en-US"/>
        </w:rPr>
        <w:t xml:space="preserve"> – </w:t>
      </w:r>
      <w:r w:rsidRPr="00A145F9">
        <w:rPr>
          <w:rFonts w:ascii="Consolas" w:hAnsi="Consolas"/>
          <w:b/>
          <w:bCs/>
          <w:noProof/>
          <w:lang w:eastAsia="en-US"/>
        </w:rPr>
        <w:t>submit</w:t>
      </w:r>
      <w:r w:rsidR="00076F58" w:rsidRPr="00A145F9">
        <w:rPr>
          <w:rFonts w:ascii="Consolas" w:hAnsi="Consolas"/>
          <w:b/>
          <w:bCs/>
          <w:noProof/>
          <w:lang w:eastAsia="en-US"/>
        </w:rPr>
        <w:t>()</w:t>
      </w:r>
      <w:r w:rsidRPr="00A43A2C">
        <w:rPr>
          <w:noProof/>
          <w:lang w:eastAsia="en-US"/>
        </w:rPr>
        <w:t> accepts Runnable objects, but also accepts </w:t>
      </w:r>
      <w:hyperlink r:id="rId156" w:tgtFrame="_blank" w:history="1">
        <w:r w:rsidRPr="00A43A2C">
          <w:rPr>
            <w:rStyle w:val="Hyperlink"/>
            <w:noProof/>
            <w:lang w:eastAsia="en-US"/>
          </w:rPr>
          <w:t>Callable</w:t>
        </w:r>
      </w:hyperlink>
      <w:r w:rsidRPr="00A43A2C">
        <w:rPr>
          <w:noProof/>
          <w:lang w:eastAsia="en-US"/>
        </w:rPr>
        <w:t xml:space="preserve"> objects, which allow the task to return a value. </w:t>
      </w:r>
    </w:p>
    <w:p w14:paraId="648D4390" w14:textId="7EDECA75" w:rsidR="005300EF" w:rsidRDefault="005300EF" w:rsidP="006F728B">
      <w:pPr>
        <w:pStyle w:val="ListParagraph"/>
        <w:numPr>
          <w:ilvl w:val="0"/>
          <w:numId w:val="103"/>
        </w:numPr>
        <w:rPr>
          <w:noProof/>
          <w:lang w:eastAsia="en-US"/>
        </w:rPr>
      </w:pPr>
      <w:r w:rsidRPr="00A43A2C">
        <w:rPr>
          <w:noProof/>
          <w:lang w:eastAsia="en-US"/>
        </w:rPr>
        <w:t>The </w:t>
      </w:r>
      <w:r w:rsidRPr="00A145F9">
        <w:rPr>
          <w:rFonts w:ascii="Consolas" w:hAnsi="Consolas"/>
          <w:b/>
          <w:bCs/>
          <w:noProof/>
          <w:lang w:eastAsia="en-US"/>
        </w:rPr>
        <w:t>submit</w:t>
      </w:r>
      <w:r w:rsidR="00076F58" w:rsidRPr="00A145F9">
        <w:rPr>
          <w:b/>
          <w:bCs/>
          <w:noProof/>
          <w:lang w:eastAsia="en-US"/>
        </w:rPr>
        <w:t>()</w:t>
      </w:r>
      <w:r w:rsidRPr="00A43A2C">
        <w:rPr>
          <w:noProof/>
          <w:lang w:eastAsia="en-US"/>
        </w:rPr>
        <w:t> method returns a </w:t>
      </w:r>
      <w:hyperlink r:id="rId157" w:tgtFrame="_blank" w:history="1">
        <w:r w:rsidRPr="00A06769">
          <w:rPr>
            <w:rStyle w:val="0SyntaxPinkChar"/>
          </w:rPr>
          <w:t>Future</w:t>
        </w:r>
      </w:hyperlink>
      <w:r w:rsidRPr="00A43A2C">
        <w:rPr>
          <w:noProof/>
          <w:lang w:eastAsia="en-US"/>
        </w:rPr>
        <w:t> object, which is used to retrieve the Callable return value and to manage the status of both Callable and Runnable tasks.</w:t>
      </w:r>
    </w:p>
    <w:p w14:paraId="1AA90C75" w14:textId="77777777" w:rsidR="00A145F9" w:rsidRDefault="005300EF" w:rsidP="006F728B">
      <w:pPr>
        <w:pStyle w:val="ListParagraph"/>
        <w:numPr>
          <w:ilvl w:val="0"/>
          <w:numId w:val="103"/>
        </w:numPr>
        <w:rPr>
          <w:noProof/>
          <w:lang w:eastAsia="en-US"/>
        </w:rPr>
      </w:pPr>
      <w:r w:rsidRPr="00A06769">
        <w:rPr>
          <w:rStyle w:val="0SyntaxPinkChar"/>
        </w:rPr>
        <w:t>ExecutorService</w:t>
      </w:r>
      <w:r w:rsidRPr="00A43A2C">
        <w:rPr>
          <w:noProof/>
          <w:lang w:eastAsia="en-US"/>
        </w:rPr>
        <w:t xml:space="preserve"> also provides methods for submitting large </w:t>
      </w:r>
      <w:r w:rsidRPr="00A145F9">
        <w:rPr>
          <w:b/>
          <w:bCs/>
          <w:noProof/>
          <w:lang w:eastAsia="en-US"/>
        </w:rPr>
        <w:t>collections of Callable objects</w:t>
      </w:r>
      <w:r w:rsidRPr="00A43A2C">
        <w:rPr>
          <w:noProof/>
          <w:lang w:eastAsia="en-US"/>
        </w:rPr>
        <w:t xml:space="preserve">. </w:t>
      </w:r>
    </w:p>
    <w:p w14:paraId="624F99C7" w14:textId="77777777" w:rsidR="00A145F9" w:rsidRDefault="00A145F9" w:rsidP="0086049E">
      <w:pPr>
        <w:pStyle w:val="ListParagraph"/>
        <w:spacing w:line="240" w:lineRule="auto"/>
        <w:rPr>
          <w:noProof/>
          <w:lang w:eastAsia="en-US"/>
        </w:rPr>
      </w:pPr>
    </w:p>
    <w:p w14:paraId="52064443" w14:textId="7CCB3479" w:rsidR="005300EF" w:rsidRDefault="005300EF" w:rsidP="006F728B">
      <w:pPr>
        <w:pStyle w:val="ListParagraph"/>
        <w:numPr>
          <w:ilvl w:val="0"/>
          <w:numId w:val="103"/>
        </w:numPr>
        <w:rPr>
          <w:noProof/>
          <w:lang w:eastAsia="en-US"/>
        </w:rPr>
      </w:pPr>
      <w:r w:rsidRPr="00A43A2C">
        <w:rPr>
          <w:noProof/>
          <w:lang w:eastAsia="en-US"/>
        </w:rPr>
        <w:t xml:space="preserve">Finally, ExecutorService provides a number of methods for managing the </w:t>
      </w:r>
      <w:r w:rsidRPr="00F95D94">
        <w:rPr>
          <w:b/>
          <w:bCs/>
          <w:noProof/>
          <w:lang w:eastAsia="en-US"/>
        </w:rPr>
        <w:t>shutdown</w:t>
      </w:r>
      <w:r w:rsidRPr="00A43A2C">
        <w:rPr>
          <w:noProof/>
          <w:lang w:eastAsia="en-US"/>
        </w:rPr>
        <w:t xml:space="preserve"> of the executor. To support immediate shutdown, tasks should handle </w:t>
      </w:r>
      <w:hyperlink r:id="rId158" w:history="1">
        <w:r w:rsidRPr="00A43A2C">
          <w:rPr>
            <w:rStyle w:val="Hyperlink"/>
            <w:noProof/>
            <w:lang w:eastAsia="en-US"/>
          </w:rPr>
          <w:t>interrupts</w:t>
        </w:r>
      </w:hyperlink>
      <w:r w:rsidRPr="00A43A2C">
        <w:rPr>
          <w:noProof/>
          <w:lang w:eastAsia="en-US"/>
        </w:rPr>
        <w:t> correctly.</w:t>
      </w:r>
    </w:p>
    <w:p w14:paraId="5575B15B" w14:textId="77777777" w:rsidR="005300EF" w:rsidRPr="00B046C1" w:rsidRDefault="005300EF" w:rsidP="005300EF">
      <w:pPr>
        <w:pStyle w:val="Output"/>
        <w:pBdr>
          <w:left w:val="single" w:sz="8" w:space="5" w:color="auto"/>
        </w:pBdr>
        <w:shd w:val="clear" w:color="auto" w:fill="000000" w:themeFill="text1"/>
        <w:rPr>
          <w:noProof/>
          <w:color w:val="FF0000"/>
          <w:lang w:eastAsia="en-US"/>
        </w:rPr>
      </w:pPr>
      <w:r w:rsidRPr="00B046C1">
        <w:rPr>
          <w:noProof/>
          <w:color w:val="FF0000"/>
          <w:lang w:eastAsia="en-US"/>
        </w:rPr>
        <w:t>Methods</w:t>
      </w:r>
    </w:p>
    <w:p w14:paraId="1F21C2EE"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 xml:space="preserve">Future </w:t>
      </w:r>
      <w:r w:rsidRPr="0086049E">
        <w:rPr>
          <w:noProof/>
          <w:color w:val="7030A0"/>
          <w:sz w:val="18"/>
          <w:lang w:eastAsia="en-US"/>
        </w:rPr>
        <w:t>submit</w:t>
      </w:r>
      <w:r w:rsidRPr="0086049E">
        <w:rPr>
          <w:noProof/>
          <w:sz w:val="18"/>
          <w:lang w:eastAsia="en-US"/>
        </w:rPr>
        <w:t xml:space="preserve">(Callable&lt;T&gt; task); </w:t>
      </w:r>
    </w:p>
    <w:p w14:paraId="6D3FFA40" w14:textId="77777777" w:rsidR="005300EF" w:rsidRPr="0086049E" w:rsidRDefault="005300EF" w:rsidP="005300EF">
      <w:pPr>
        <w:pStyle w:val="Output"/>
        <w:pBdr>
          <w:left w:val="single" w:sz="8" w:space="5" w:color="auto"/>
        </w:pBdr>
        <w:rPr>
          <w:noProof/>
          <w:sz w:val="18"/>
          <w:lang w:eastAsia="en-US"/>
        </w:rPr>
      </w:pPr>
    </w:p>
    <w:p w14:paraId="4A7068A1" w14:textId="77777777" w:rsidR="005300EF" w:rsidRPr="0086049E" w:rsidRDefault="005300EF" w:rsidP="005300EF">
      <w:pPr>
        <w:pStyle w:val="Output"/>
        <w:pBdr>
          <w:left w:val="single" w:sz="8" w:space="5" w:color="auto"/>
        </w:pBdr>
        <w:rPr>
          <w:noProof/>
          <w:color w:val="00B050"/>
          <w:sz w:val="18"/>
          <w:lang w:eastAsia="en-US"/>
        </w:rPr>
      </w:pPr>
      <w:r w:rsidRPr="0086049E">
        <w:rPr>
          <w:noProof/>
          <w:color w:val="00B050"/>
          <w:sz w:val="18"/>
          <w:lang w:eastAsia="en-US"/>
        </w:rPr>
        <w:t>//</w:t>
      </w:r>
      <w:r w:rsidRPr="0086049E">
        <w:rPr>
          <w:rFonts w:ascii="Georgia" w:hAnsi="Georgia" w:cstheme="minorBidi"/>
          <w:b w:val="0"/>
          <w:color w:val="00B050"/>
          <w:sz w:val="22"/>
          <w:szCs w:val="22"/>
          <w:shd w:val="clear" w:color="auto" w:fill="EEEEEF"/>
        </w:rPr>
        <w:t xml:space="preserve"> </w:t>
      </w:r>
      <w:r w:rsidRPr="0086049E">
        <w:rPr>
          <w:noProof/>
          <w:color w:val="00B050"/>
          <w:sz w:val="18"/>
          <w:lang w:eastAsia="en-US"/>
        </w:rPr>
        <w:t>Executes given tasks, returns list of Future results when all complete.</w:t>
      </w:r>
    </w:p>
    <w:p w14:paraId="556ABA3C"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 xml:space="preserve">List&lt;Future&lt;T&gt;&gt; </w:t>
      </w:r>
      <w:r w:rsidRPr="0086049E">
        <w:rPr>
          <w:noProof/>
          <w:color w:val="7030A0"/>
          <w:sz w:val="18"/>
          <w:lang w:eastAsia="en-US"/>
        </w:rPr>
        <w:t>invokeAll</w:t>
      </w:r>
      <w:r w:rsidRPr="0086049E">
        <w:rPr>
          <w:noProof/>
          <w:sz w:val="18"/>
          <w:lang w:eastAsia="en-US"/>
        </w:rPr>
        <w:t xml:space="preserve">(Collection&lt;Callable&lt;T&gt; tasks)      </w:t>
      </w:r>
    </w:p>
    <w:p w14:paraId="7A777027"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 xml:space="preserve">List&lt;Future&lt;T&gt;&gt; </w:t>
      </w:r>
      <w:r w:rsidRPr="0086049E">
        <w:rPr>
          <w:noProof/>
          <w:color w:val="7030A0"/>
          <w:sz w:val="18"/>
          <w:lang w:eastAsia="en-US"/>
        </w:rPr>
        <w:t>invokeAll</w:t>
      </w:r>
      <w:r w:rsidRPr="0086049E">
        <w:rPr>
          <w:noProof/>
          <w:sz w:val="18"/>
          <w:lang w:eastAsia="en-US"/>
        </w:rPr>
        <w:t>(Collection&lt;Callable&lt;T&gt;&gt; tasks,long timeout, TimeUnit unit)</w:t>
      </w:r>
    </w:p>
    <w:p w14:paraId="531678A2" w14:textId="77777777" w:rsidR="005300EF" w:rsidRPr="0086049E" w:rsidRDefault="005300EF" w:rsidP="005300EF">
      <w:pPr>
        <w:pStyle w:val="Output"/>
        <w:pBdr>
          <w:left w:val="single" w:sz="8" w:space="5" w:color="auto"/>
        </w:pBdr>
        <w:rPr>
          <w:noProof/>
          <w:sz w:val="18"/>
          <w:lang w:eastAsia="en-US"/>
        </w:rPr>
      </w:pPr>
    </w:p>
    <w:p w14:paraId="201ED16B" w14:textId="77777777" w:rsidR="005300EF" w:rsidRPr="0086049E" w:rsidRDefault="005300EF" w:rsidP="005300EF">
      <w:pPr>
        <w:pStyle w:val="Output"/>
        <w:pBdr>
          <w:left w:val="single" w:sz="8" w:space="5" w:color="auto"/>
        </w:pBdr>
        <w:rPr>
          <w:noProof/>
          <w:sz w:val="18"/>
          <w:lang w:eastAsia="en-US"/>
        </w:rPr>
      </w:pPr>
      <w:r w:rsidRPr="0086049E">
        <w:rPr>
          <w:noProof/>
          <w:color w:val="00B050"/>
          <w:sz w:val="18"/>
          <w:lang w:eastAsia="en-US"/>
        </w:rPr>
        <w:t>//</w:t>
      </w:r>
      <w:r w:rsidRPr="0086049E">
        <w:rPr>
          <w:color w:val="00B050"/>
        </w:rPr>
        <w:t xml:space="preserve"> </w:t>
      </w:r>
      <w:r w:rsidRPr="0086049E">
        <w:rPr>
          <w:noProof/>
          <w:color w:val="00B050"/>
          <w:sz w:val="18"/>
          <w:lang w:eastAsia="en-US"/>
        </w:rPr>
        <w:t>Executes the given tasks, returns the result of one of the task completed successfully</w:t>
      </w:r>
    </w:p>
    <w:p w14:paraId="5954C54B"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 xml:space="preserve">T </w:t>
      </w:r>
      <w:r w:rsidRPr="0086049E">
        <w:rPr>
          <w:noProof/>
          <w:color w:val="7030A0"/>
          <w:sz w:val="18"/>
          <w:lang w:eastAsia="en-US"/>
        </w:rPr>
        <w:t>invokeAny</w:t>
      </w:r>
      <w:r w:rsidRPr="0086049E">
        <w:rPr>
          <w:noProof/>
          <w:sz w:val="18"/>
          <w:lang w:eastAsia="en-US"/>
        </w:rPr>
        <w:t xml:space="preserve">(Collection&lt;Callable&lt;T&gt; tasks)      </w:t>
      </w:r>
    </w:p>
    <w:p w14:paraId="2421BCC4"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 xml:space="preserve">T </w:t>
      </w:r>
      <w:r w:rsidRPr="0086049E">
        <w:rPr>
          <w:noProof/>
          <w:color w:val="7030A0"/>
          <w:sz w:val="18"/>
          <w:lang w:eastAsia="en-US"/>
        </w:rPr>
        <w:t>invokeAny</w:t>
      </w:r>
      <w:r w:rsidRPr="0086049E">
        <w:rPr>
          <w:noProof/>
          <w:sz w:val="18"/>
          <w:lang w:eastAsia="en-US"/>
        </w:rPr>
        <w:t>(Collection&lt;Callable&lt;T&gt;&gt; tasks,long timeout, TimeUnit unit)</w:t>
      </w:r>
    </w:p>
    <w:p w14:paraId="3D5381F8" w14:textId="77777777" w:rsidR="005300EF" w:rsidRPr="0086049E" w:rsidRDefault="005300EF" w:rsidP="005300EF">
      <w:pPr>
        <w:pStyle w:val="Output"/>
        <w:pBdr>
          <w:left w:val="single" w:sz="8" w:space="5" w:color="auto"/>
        </w:pBdr>
        <w:rPr>
          <w:noProof/>
          <w:sz w:val="18"/>
          <w:lang w:eastAsia="en-US"/>
        </w:rPr>
      </w:pPr>
    </w:p>
    <w:p w14:paraId="47ADEDF8" w14:textId="494B6C1A" w:rsidR="005300EF" w:rsidRPr="0086049E" w:rsidRDefault="00F95D94" w:rsidP="005300EF">
      <w:pPr>
        <w:pStyle w:val="Output"/>
        <w:pBdr>
          <w:left w:val="single" w:sz="8" w:space="5" w:color="auto"/>
        </w:pBdr>
        <w:rPr>
          <w:noProof/>
          <w:color w:val="00B050"/>
          <w:sz w:val="18"/>
          <w:lang w:eastAsia="en-US"/>
        </w:rPr>
      </w:pPr>
      <w:r w:rsidRPr="0086049E">
        <w:rPr>
          <w:noProof/>
          <w:color w:val="00B050"/>
          <w:sz w:val="18"/>
          <w:lang w:eastAsia="en-US"/>
        </w:rPr>
        <w:t>//</w:t>
      </w:r>
      <w:r w:rsidRPr="0086049E">
        <w:rPr>
          <w:color w:val="00B050"/>
        </w:rPr>
        <w:t xml:space="preserve"> </w:t>
      </w:r>
      <w:r w:rsidRPr="0086049E">
        <w:rPr>
          <w:noProof/>
          <w:color w:val="00B050"/>
          <w:sz w:val="18"/>
          <w:lang w:eastAsia="en-US"/>
        </w:rPr>
        <w:t>Initiates shutdown signal</w:t>
      </w:r>
      <w:r w:rsidR="005300EF" w:rsidRPr="0086049E">
        <w:rPr>
          <w:noProof/>
          <w:color w:val="00B050"/>
          <w:sz w:val="18"/>
          <w:lang w:eastAsia="en-US"/>
        </w:rPr>
        <w:t xml:space="preserve"> wait for Tasks to complete,but no new tasks will be accepted.</w:t>
      </w:r>
    </w:p>
    <w:p w14:paraId="768F2BFE"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 xml:space="preserve">void </w:t>
      </w:r>
      <w:r w:rsidRPr="0086049E">
        <w:rPr>
          <w:noProof/>
          <w:color w:val="7030A0"/>
          <w:sz w:val="18"/>
          <w:lang w:eastAsia="en-US"/>
        </w:rPr>
        <w:t>shutdown</w:t>
      </w:r>
      <w:r w:rsidRPr="0086049E">
        <w:rPr>
          <w:noProof/>
          <w:sz w:val="18"/>
          <w:lang w:eastAsia="en-US"/>
        </w:rPr>
        <w:t>();</w:t>
      </w:r>
    </w:p>
    <w:p w14:paraId="6D979480" w14:textId="77777777" w:rsidR="005300EF" w:rsidRPr="0086049E" w:rsidRDefault="005300EF" w:rsidP="005300EF">
      <w:pPr>
        <w:pStyle w:val="Output"/>
        <w:pBdr>
          <w:left w:val="single" w:sz="8" w:space="5" w:color="auto"/>
        </w:pBdr>
        <w:rPr>
          <w:noProof/>
          <w:sz w:val="18"/>
          <w:lang w:eastAsia="en-US"/>
        </w:rPr>
      </w:pPr>
    </w:p>
    <w:p w14:paraId="6B28DB9F" w14:textId="77777777" w:rsidR="005300EF" w:rsidRPr="0086049E" w:rsidRDefault="005300EF" w:rsidP="005300EF">
      <w:pPr>
        <w:pStyle w:val="Output"/>
        <w:pBdr>
          <w:left w:val="single" w:sz="8" w:space="5" w:color="auto"/>
        </w:pBdr>
        <w:rPr>
          <w:noProof/>
          <w:color w:val="00B050"/>
          <w:sz w:val="18"/>
          <w:lang w:eastAsia="en-US"/>
        </w:rPr>
      </w:pPr>
      <w:r w:rsidRPr="0086049E">
        <w:rPr>
          <w:noProof/>
          <w:color w:val="00B050"/>
          <w:sz w:val="18"/>
          <w:lang w:eastAsia="en-US"/>
        </w:rPr>
        <w:t>//</w:t>
      </w:r>
      <w:r w:rsidRPr="0086049E">
        <w:rPr>
          <w:color w:val="00B050"/>
        </w:rPr>
        <w:t xml:space="preserve"> </w:t>
      </w:r>
      <w:r w:rsidRPr="0086049E">
        <w:rPr>
          <w:noProof/>
          <w:color w:val="00B050"/>
          <w:sz w:val="18"/>
          <w:lang w:eastAsia="en-US"/>
        </w:rPr>
        <w:t>Attempts to stop all tasks&amp; returns a list of the tasks that were awaiting execution.</w:t>
      </w:r>
    </w:p>
    <w:p w14:paraId="197E5CF9"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 xml:space="preserve">List </w:t>
      </w:r>
      <w:r w:rsidRPr="0086049E">
        <w:rPr>
          <w:noProof/>
          <w:color w:val="7030A0"/>
          <w:sz w:val="18"/>
          <w:lang w:eastAsia="en-US"/>
        </w:rPr>
        <w:t>shutdownNow</w:t>
      </w:r>
      <w:r w:rsidRPr="0086049E">
        <w:rPr>
          <w:noProof/>
          <w:sz w:val="18"/>
          <w:lang w:eastAsia="en-US"/>
        </w:rPr>
        <w:t>();</w:t>
      </w:r>
    </w:p>
    <w:p w14:paraId="1FC179D3" w14:textId="77777777" w:rsidR="005300EF" w:rsidRPr="0086049E" w:rsidRDefault="005300EF" w:rsidP="005300EF">
      <w:pPr>
        <w:pStyle w:val="Output"/>
        <w:pBdr>
          <w:left w:val="single" w:sz="8" w:space="5" w:color="auto"/>
        </w:pBdr>
        <w:rPr>
          <w:noProof/>
          <w:sz w:val="18"/>
          <w:lang w:eastAsia="en-US"/>
        </w:rPr>
      </w:pPr>
    </w:p>
    <w:p w14:paraId="5C6B646C"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boolean isShutdown();</w:t>
      </w:r>
    </w:p>
    <w:p w14:paraId="1EF87C19"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boolean isTerminated();</w:t>
      </w:r>
    </w:p>
    <w:p w14:paraId="3DBD7E09" w14:textId="77777777" w:rsidR="005300EF" w:rsidRPr="0086049E" w:rsidRDefault="005300EF" w:rsidP="005300EF">
      <w:pPr>
        <w:pStyle w:val="Output"/>
        <w:pBdr>
          <w:left w:val="single" w:sz="8" w:space="5" w:color="auto"/>
        </w:pBdr>
        <w:rPr>
          <w:noProof/>
          <w:sz w:val="18"/>
          <w:lang w:eastAsia="en-US"/>
        </w:rPr>
      </w:pPr>
      <w:r w:rsidRPr="0086049E">
        <w:rPr>
          <w:noProof/>
          <w:sz w:val="18"/>
          <w:lang w:eastAsia="en-US"/>
        </w:rPr>
        <w:t>boolean awaitTermination(long timeout, TimeUnit unit)</w:t>
      </w:r>
    </w:p>
    <w:p w14:paraId="2998E687" w14:textId="77777777" w:rsidR="005300EF" w:rsidRPr="00A43A2C" w:rsidRDefault="005300EF" w:rsidP="005300EF">
      <w:pPr>
        <w:rPr>
          <w:noProof/>
          <w:lang w:eastAsia="en-US"/>
        </w:rPr>
      </w:pPr>
    </w:p>
    <w:p w14:paraId="69D098EA" w14:textId="77777777" w:rsidR="005300EF" w:rsidRPr="008B6F4B" w:rsidRDefault="005300EF" w:rsidP="0086049E">
      <w:pPr>
        <w:pStyle w:val="Heading5"/>
        <w:spacing w:line="240" w:lineRule="auto"/>
        <w:rPr>
          <w:b/>
        </w:rPr>
      </w:pPr>
      <w:r w:rsidRPr="008B6F4B">
        <w:rPr>
          <w:b/>
        </w:rPr>
        <w:t>Callable Interface</w:t>
      </w:r>
    </w:p>
    <w:p w14:paraId="02873AFA" w14:textId="4419C98B" w:rsidR="005300EF" w:rsidRDefault="005300EF" w:rsidP="00632AB9">
      <w:pPr>
        <w:rPr>
          <w:noProof/>
          <w:lang w:eastAsia="en-US"/>
        </w:rPr>
      </w:pPr>
      <w:r>
        <w:rPr>
          <w:noProof/>
          <w:lang w:eastAsia="en-US"/>
        </w:rPr>
        <w:t xml:space="preserve">The Callable interface is similar to Runnable, contains </w:t>
      </w:r>
      <w:r w:rsidRPr="00920E53">
        <w:rPr>
          <w:rStyle w:val="0SyntaxPinkChar"/>
        </w:rPr>
        <w:t>call()</w:t>
      </w:r>
      <w:r>
        <w:rPr>
          <w:noProof/>
          <w:lang w:eastAsia="en-US"/>
        </w:rPr>
        <w:t xml:space="preserve"> method which </w:t>
      </w:r>
      <w:r w:rsidRPr="00920E53">
        <w:rPr>
          <w:b/>
          <w:bCs/>
          <w:noProof/>
          <w:lang w:eastAsia="en-US"/>
        </w:rPr>
        <w:t>returns a Value</w:t>
      </w:r>
      <w:r>
        <w:rPr>
          <w:noProof/>
          <w:lang w:eastAsia="en-US"/>
        </w:rPr>
        <w:t xml:space="preserve"> &amp; throws </w:t>
      </w:r>
      <w:r w:rsidRPr="00920E53">
        <w:rPr>
          <w:b/>
          <w:bCs/>
          <w:noProof/>
          <w:lang w:eastAsia="en-US"/>
        </w:rPr>
        <w:t>CheckedException</w:t>
      </w:r>
      <w:r>
        <w:rPr>
          <w:noProof/>
          <w:lang w:eastAsia="en-US"/>
        </w:rPr>
        <w:t>.</w:t>
      </w:r>
    </w:p>
    <w:p w14:paraId="18EE46DD" w14:textId="77777777" w:rsidR="005300EF" w:rsidRDefault="005300EF" w:rsidP="005300EF">
      <w:pPr>
        <w:pStyle w:val="Output"/>
        <w:rPr>
          <w:noProof/>
          <w:lang w:eastAsia="en-US"/>
        </w:rPr>
      </w:pPr>
      <w:r>
        <w:rPr>
          <w:noProof/>
          <w:lang w:eastAsia="en-US"/>
        </w:rPr>
        <w:t>public interface Callable&lt;V&gt; {</w:t>
      </w:r>
    </w:p>
    <w:p w14:paraId="08214F0D" w14:textId="77777777" w:rsidR="005300EF" w:rsidRDefault="005300EF" w:rsidP="005300EF">
      <w:pPr>
        <w:pStyle w:val="Output"/>
        <w:rPr>
          <w:noProof/>
          <w:lang w:eastAsia="en-US"/>
        </w:rPr>
      </w:pPr>
      <w:r>
        <w:rPr>
          <w:noProof/>
          <w:lang w:eastAsia="en-US"/>
        </w:rPr>
        <w:t xml:space="preserve">    V call() throws Exception;</w:t>
      </w:r>
    </w:p>
    <w:p w14:paraId="00E26A23" w14:textId="77777777" w:rsidR="005300EF" w:rsidRDefault="005300EF" w:rsidP="005300EF">
      <w:pPr>
        <w:pStyle w:val="Output"/>
        <w:rPr>
          <w:noProof/>
          <w:lang w:eastAsia="en-US"/>
        </w:rPr>
      </w:pPr>
      <w:r>
        <w:rPr>
          <w:noProof/>
          <w:lang w:eastAsia="en-US"/>
        </w:rPr>
        <w:t>}</w:t>
      </w:r>
    </w:p>
    <w:p w14:paraId="090E6DFA" w14:textId="7D973B6F" w:rsidR="005300EF" w:rsidRDefault="005300EF" w:rsidP="005300EF">
      <w:pPr>
        <w:rPr>
          <w:noProof/>
          <w:lang w:eastAsia="en-US"/>
        </w:rPr>
      </w:pPr>
    </w:p>
    <w:p w14:paraId="2DD018B9" w14:textId="77777777" w:rsidR="00AC1513" w:rsidRDefault="00AC1513" w:rsidP="005300EF">
      <w:pPr>
        <w:rPr>
          <w:noProof/>
          <w:lang w:eastAsia="en-US"/>
        </w:rPr>
      </w:pPr>
    </w:p>
    <w:p w14:paraId="099DB836" w14:textId="77777777" w:rsidR="005300EF" w:rsidRPr="008B6F4B" w:rsidRDefault="005300EF" w:rsidP="0086049E">
      <w:pPr>
        <w:pStyle w:val="Heading5"/>
        <w:spacing w:line="240" w:lineRule="auto"/>
        <w:rPr>
          <w:b/>
          <w:noProof/>
          <w:lang w:eastAsia="en-US"/>
        </w:rPr>
      </w:pPr>
      <w:r w:rsidRPr="008B6F4B">
        <w:rPr>
          <w:b/>
          <w:noProof/>
          <w:lang w:eastAsia="en-US"/>
        </w:rPr>
        <w:t>Feature Interface</w:t>
      </w:r>
    </w:p>
    <w:p w14:paraId="02B0AAED" w14:textId="77777777" w:rsidR="005300EF" w:rsidRDefault="005300EF" w:rsidP="005300EF">
      <w:pPr>
        <w:rPr>
          <w:noProof/>
          <w:lang w:eastAsia="en-US"/>
        </w:rPr>
      </w:pPr>
      <w:r>
        <w:rPr>
          <w:noProof/>
          <w:lang w:eastAsia="en-US"/>
        </w:rPr>
        <w:t xml:space="preserve">When ever we use </w:t>
      </w:r>
      <w:r w:rsidRPr="00920E53">
        <w:rPr>
          <w:rStyle w:val="0SyntaxPinkChar"/>
        </w:rPr>
        <w:t>sumbit()</w:t>
      </w:r>
      <w:r w:rsidRPr="00CD1F7E">
        <w:rPr>
          <w:rFonts w:ascii="Consolas" w:hAnsi="Consolas"/>
          <w:noProof/>
          <w:lang w:eastAsia="en-US"/>
        </w:rPr>
        <w:t xml:space="preserve"> </w:t>
      </w:r>
      <w:r>
        <w:rPr>
          <w:noProof/>
          <w:lang w:eastAsia="en-US"/>
        </w:rPr>
        <w:t xml:space="preserve">method, the result will stored in </w:t>
      </w:r>
      <w:r w:rsidRPr="00920E53">
        <w:rPr>
          <w:rStyle w:val="0SyntaxPinkChar"/>
        </w:rPr>
        <w:t>Feature</w:t>
      </w:r>
      <w:r>
        <w:rPr>
          <w:noProof/>
          <w:lang w:eastAsia="en-US"/>
        </w:rPr>
        <w:t xml:space="preserve"> Object. We have following methods to process the results from </w:t>
      </w:r>
      <w:r w:rsidRPr="00920E53">
        <w:rPr>
          <w:b/>
          <w:bCs/>
          <w:noProof/>
          <w:lang w:eastAsia="en-US"/>
        </w:rPr>
        <w:t>Feature</w:t>
      </w:r>
      <w:r>
        <w:rPr>
          <w:noProof/>
          <w:lang w:eastAsia="en-US"/>
        </w:rPr>
        <w:t xml:space="preserve"> Object. </w:t>
      </w:r>
    </w:p>
    <w:p w14:paraId="4E9A03E0" w14:textId="77777777" w:rsidR="005300EF" w:rsidRDefault="005300EF" w:rsidP="006F728B">
      <w:pPr>
        <w:pStyle w:val="ListParagraph"/>
        <w:numPr>
          <w:ilvl w:val="0"/>
          <w:numId w:val="91"/>
        </w:numPr>
        <w:rPr>
          <w:noProof/>
          <w:lang w:eastAsia="en-US"/>
        </w:rPr>
      </w:pPr>
      <w:r w:rsidRPr="00FB22BD">
        <w:rPr>
          <w:b/>
          <w:noProof/>
          <w:lang w:eastAsia="en-US"/>
        </w:rPr>
        <w:lastRenderedPageBreak/>
        <w:t>V  get():</w:t>
      </w:r>
      <w:r>
        <w:rPr>
          <w:noProof/>
          <w:lang w:eastAsia="en-US"/>
        </w:rPr>
        <w:t>get() returns an actual result of the Callable task’s execution or null in the case of Runnable task. Calling the get() method while the task is still running will cause execution to block until the task is properly executed and the result is available.</w:t>
      </w:r>
    </w:p>
    <w:p w14:paraId="05938C4C" w14:textId="77777777" w:rsidR="005300EF" w:rsidRDefault="005300EF" w:rsidP="005300EF">
      <w:pPr>
        <w:pStyle w:val="Output"/>
        <w:ind w:left="720"/>
        <w:rPr>
          <w:noProof/>
          <w:lang w:eastAsia="en-US"/>
        </w:rPr>
      </w:pPr>
      <w:r>
        <w:rPr>
          <w:noProof/>
          <w:lang w:eastAsia="en-US"/>
        </w:rPr>
        <w:t>Future&lt;String&gt; future = executorService.submit(callableTask);</w:t>
      </w:r>
    </w:p>
    <w:p w14:paraId="0879FF3A" w14:textId="77777777" w:rsidR="005300EF" w:rsidRDefault="005300EF" w:rsidP="005300EF">
      <w:pPr>
        <w:pStyle w:val="Output"/>
        <w:ind w:left="720"/>
        <w:rPr>
          <w:noProof/>
          <w:lang w:eastAsia="en-US"/>
        </w:rPr>
      </w:pPr>
      <w:r>
        <w:rPr>
          <w:noProof/>
          <w:lang w:eastAsia="en-US"/>
        </w:rPr>
        <w:t>String result = null;</w:t>
      </w:r>
    </w:p>
    <w:p w14:paraId="4B410FB6" w14:textId="77777777" w:rsidR="005300EF" w:rsidRDefault="005300EF" w:rsidP="005300EF">
      <w:pPr>
        <w:pStyle w:val="Output"/>
        <w:ind w:left="720"/>
        <w:rPr>
          <w:noProof/>
          <w:lang w:eastAsia="en-US"/>
        </w:rPr>
      </w:pPr>
      <w:r>
        <w:rPr>
          <w:noProof/>
          <w:lang w:eastAsia="en-US"/>
        </w:rPr>
        <w:t>try {</w:t>
      </w:r>
    </w:p>
    <w:p w14:paraId="1A04A970" w14:textId="77777777" w:rsidR="005300EF" w:rsidRDefault="005300EF" w:rsidP="005300EF">
      <w:pPr>
        <w:pStyle w:val="Output"/>
        <w:ind w:left="720"/>
        <w:rPr>
          <w:noProof/>
          <w:lang w:eastAsia="en-US"/>
        </w:rPr>
      </w:pPr>
      <w:r>
        <w:rPr>
          <w:noProof/>
          <w:lang w:eastAsia="en-US"/>
        </w:rPr>
        <w:t xml:space="preserve">    result = future.get();</w:t>
      </w:r>
    </w:p>
    <w:p w14:paraId="3FE4EBE1" w14:textId="77777777" w:rsidR="005300EF" w:rsidRDefault="005300EF" w:rsidP="005300EF">
      <w:pPr>
        <w:pStyle w:val="Output"/>
        <w:ind w:left="720"/>
        <w:rPr>
          <w:noProof/>
          <w:lang w:eastAsia="en-US"/>
        </w:rPr>
      </w:pPr>
      <w:r>
        <w:rPr>
          <w:noProof/>
          <w:lang w:eastAsia="en-US"/>
        </w:rPr>
        <w:t>} catch (InterruptedException | ExecutionException e) {</w:t>
      </w:r>
    </w:p>
    <w:p w14:paraId="4C39E770" w14:textId="77777777" w:rsidR="005300EF" w:rsidRDefault="005300EF" w:rsidP="005300EF">
      <w:pPr>
        <w:pStyle w:val="Output"/>
        <w:ind w:left="720"/>
        <w:rPr>
          <w:noProof/>
          <w:lang w:eastAsia="en-US"/>
        </w:rPr>
      </w:pPr>
      <w:r>
        <w:rPr>
          <w:noProof/>
          <w:lang w:eastAsia="en-US"/>
        </w:rPr>
        <w:t xml:space="preserve">    e.printStackTrace();</w:t>
      </w:r>
    </w:p>
    <w:p w14:paraId="64707F37" w14:textId="77777777" w:rsidR="005300EF" w:rsidRDefault="005300EF" w:rsidP="005300EF">
      <w:pPr>
        <w:pStyle w:val="Output"/>
        <w:ind w:left="720"/>
        <w:rPr>
          <w:noProof/>
          <w:lang w:eastAsia="en-US"/>
        </w:rPr>
      </w:pPr>
      <w:r>
        <w:rPr>
          <w:noProof/>
          <w:lang w:eastAsia="en-US"/>
        </w:rPr>
        <w:t>}</w:t>
      </w:r>
    </w:p>
    <w:p w14:paraId="4ACD3E6A" w14:textId="77777777" w:rsidR="005300EF" w:rsidRDefault="005300EF" w:rsidP="00632AB9">
      <w:pPr>
        <w:rPr>
          <w:noProof/>
          <w:lang w:eastAsia="en-US"/>
        </w:rPr>
      </w:pPr>
    </w:p>
    <w:p w14:paraId="3EE055C1" w14:textId="1C29C95B" w:rsidR="005300EF" w:rsidRDefault="005300EF" w:rsidP="006F728B">
      <w:pPr>
        <w:pStyle w:val="ListParagraph"/>
        <w:numPr>
          <w:ilvl w:val="0"/>
          <w:numId w:val="91"/>
        </w:numPr>
        <w:rPr>
          <w:noProof/>
          <w:lang w:eastAsia="en-US"/>
        </w:rPr>
      </w:pPr>
      <w:r w:rsidRPr="00FB22BD">
        <w:rPr>
          <w:b/>
          <w:noProof/>
          <w:lang w:eastAsia="en-US"/>
        </w:rPr>
        <w:t>V g</w:t>
      </w:r>
      <w:r>
        <w:rPr>
          <w:b/>
          <w:noProof/>
          <w:lang w:eastAsia="en-US"/>
        </w:rPr>
        <w:t>et(</w:t>
      </w:r>
      <w:r w:rsidRPr="0086049E">
        <w:rPr>
          <w:b/>
          <w:noProof/>
          <w:sz w:val="18"/>
          <w:szCs w:val="18"/>
          <w:lang w:eastAsia="en-US"/>
        </w:rPr>
        <w:t>long timeout, TimeUnit</w:t>
      </w:r>
      <w:r w:rsidR="0086049E" w:rsidRPr="0086049E">
        <w:rPr>
          <w:b/>
          <w:noProof/>
          <w:sz w:val="18"/>
          <w:szCs w:val="18"/>
          <w:lang w:eastAsia="en-US"/>
        </w:rPr>
        <w:t xml:space="preserve"> t</w:t>
      </w:r>
      <w:r>
        <w:rPr>
          <w:b/>
          <w:noProof/>
          <w:lang w:eastAsia="en-US"/>
        </w:rPr>
        <w:t>):</w:t>
      </w:r>
      <w:r>
        <w:rPr>
          <w:noProof/>
          <w:lang w:eastAsia="en-US"/>
        </w:rPr>
        <w:t>We can avoid blocking, by specicifing time limit to get the result.</w:t>
      </w:r>
    </w:p>
    <w:p w14:paraId="3F46A082" w14:textId="77777777" w:rsidR="005300EF" w:rsidRDefault="005300EF" w:rsidP="005300EF">
      <w:pPr>
        <w:pStyle w:val="Output"/>
        <w:ind w:left="720"/>
        <w:rPr>
          <w:noProof/>
          <w:lang w:eastAsia="en-US"/>
        </w:rPr>
      </w:pPr>
      <w:r>
        <w:rPr>
          <w:noProof/>
          <w:lang w:eastAsia="en-US"/>
        </w:rPr>
        <w:t>String result = future.get(200, TimeUnit.MILLISECONDS);</w:t>
      </w:r>
    </w:p>
    <w:p w14:paraId="13887B70" w14:textId="5AAC7627" w:rsidR="005300EF" w:rsidRDefault="005300EF" w:rsidP="0086049E">
      <w:pPr>
        <w:spacing w:line="240" w:lineRule="auto"/>
        <w:ind w:left="720"/>
        <w:rPr>
          <w:noProof/>
          <w:lang w:eastAsia="en-US"/>
        </w:rPr>
      </w:pPr>
      <w:r>
        <w:rPr>
          <w:noProof/>
          <w:lang w:eastAsia="en-US"/>
        </w:rPr>
        <w:t>If the execution period is longer than specified (in this case 200 milliseconds), a TimeoutExceptionwill be thrown.</w:t>
      </w:r>
    </w:p>
    <w:p w14:paraId="75F433DA" w14:textId="77777777" w:rsidR="005300EF" w:rsidRDefault="005300EF" w:rsidP="006F728B">
      <w:pPr>
        <w:pStyle w:val="ListParagraph"/>
        <w:numPr>
          <w:ilvl w:val="0"/>
          <w:numId w:val="91"/>
        </w:numPr>
        <w:rPr>
          <w:noProof/>
          <w:lang w:eastAsia="en-US"/>
        </w:rPr>
      </w:pPr>
      <w:r>
        <w:rPr>
          <w:noProof/>
          <w:lang w:eastAsia="en-US"/>
        </w:rPr>
        <w:t xml:space="preserve">And also we can use </w:t>
      </w:r>
      <w:r w:rsidRPr="00920E53">
        <w:rPr>
          <w:rStyle w:val="0SyntaxPinkChar"/>
        </w:rPr>
        <w:t>cancel()</w:t>
      </w:r>
      <w:r>
        <w:rPr>
          <w:noProof/>
          <w:lang w:eastAsia="en-US"/>
        </w:rPr>
        <w:t xml:space="preserve"> methods if </w:t>
      </w:r>
      <w:r w:rsidRPr="00920E53">
        <w:rPr>
          <w:rStyle w:val="0SyntaxPinkChar"/>
        </w:rPr>
        <w:t>get()</w:t>
      </w:r>
      <w:r>
        <w:rPr>
          <w:noProof/>
          <w:lang w:eastAsia="en-US"/>
        </w:rPr>
        <w:t xml:space="preserve"> taking more time.</w:t>
      </w:r>
    </w:p>
    <w:p w14:paraId="34762CEE" w14:textId="77777777" w:rsidR="005300EF" w:rsidRDefault="005300EF" w:rsidP="005300EF">
      <w:pPr>
        <w:pStyle w:val="Output"/>
        <w:ind w:left="720"/>
        <w:rPr>
          <w:noProof/>
          <w:lang w:eastAsia="en-US"/>
        </w:rPr>
      </w:pPr>
      <w:r>
        <w:rPr>
          <w:noProof/>
          <w:lang w:eastAsia="en-US"/>
        </w:rPr>
        <w:t>boolean canceled = future.cancel(true);</w:t>
      </w:r>
    </w:p>
    <w:p w14:paraId="34A66E51" w14:textId="77777777" w:rsidR="005300EF" w:rsidRDefault="005300EF" w:rsidP="005300EF">
      <w:pPr>
        <w:pStyle w:val="Output"/>
        <w:ind w:left="720"/>
        <w:rPr>
          <w:noProof/>
          <w:lang w:eastAsia="en-US"/>
        </w:rPr>
      </w:pPr>
      <w:r>
        <w:rPr>
          <w:noProof/>
          <w:lang w:eastAsia="en-US"/>
        </w:rPr>
        <w:t>boolean isCancelled = future.isCancelled();</w:t>
      </w:r>
    </w:p>
    <w:p w14:paraId="6FE2FAAE" w14:textId="77777777" w:rsidR="00632AB9" w:rsidRPr="00632AB9" w:rsidRDefault="00632AB9" w:rsidP="00632AB9">
      <w:pPr>
        <w:pStyle w:val="ListParagraph"/>
        <w:rPr>
          <w:noProof/>
          <w:lang w:eastAsia="en-US"/>
        </w:rPr>
      </w:pPr>
    </w:p>
    <w:p w14:paraId="71B7DC92" w14:textId="00380B94" w:rsidR="005300EF" w:rsidRDefault="005300EF" w:rsidP="006F728B">
      <w:pPr>
        <w:pStyle w:val="ListParagraph"/>
        <w:numPr>
          <w:ilvl w:val="0"/>
          <w:numId w:val="91"/>
        </w:numPr>
        <w:rPr>
          <w:noProof/>
          <w:lang w:eastAsia="en-US"/>
        </w:rPr>
      </w:pPr>
      <w:r w:rsidRPr="00FB22BD">
        <w:rPr>
          <w:b/>
          <w:noProof/>
          <w:lang w:eastAsia="en-US"/>
        </w:rPr>
        <w:t>boolean isDone():</w:t>
      </w:r>
      <w:r>
        <w:rPr>
          <w:noProof/>
          <w:lang w:eastAsia="en-US"/>
        </w:rPr>
        <w:t>used to check if the assigned task is already processed or not.</w:t>
      </w:r>
    </w:p>
    <w:p w14:paraId="0120D515" w14:textId="7CCE27DC" w:rsidR="00B9351D" w:rsidRDefault="00B9351D" w:rsidP="00B9351D">
      <w:pPr>
        <w:rPr>
          <w:noProof/>
          <w:lang w:eastAsia="en-US"/>
        </w:rPr>
      </w:pPr>
    </w:p>
    <w:p w14:paraId="0BDC2620" w14:textId="282B8048" w:rsidR="00B9351D" w:rsidRDefault="00B9351D" w:rsidP="00B9351D">
      <w:pPr>
        <w:pStyle w:val="Howitworks"/>
        <w:rPr>
          <w:noProof/>
          <w:lang w:eastAsia="en-US"/>
        </w:rPr>
      </w:pPr>
      <w:r>
        <w:rPr>
          <w:noProof/>
          <w:lang w:eastAsia="en-US"/>
        </w:rPr>
        <w:t>1.</w:t>
      </w:r>
      <w:r w:rsidRPr="00B9351D">
        <w:t xml:space="preserve"> </w:t>
      </w:r>
      <w:r w:rsidRPr="00B9351D">
        <w:rPr>
          <w:noProof/>
          <w:lang w:eastAsia="en-US"/>
        </w:rPr>
        <w:t>newSingleThreadExecutor</w:t>
      </w:r>
    </w:p>
    <w:p w14:paraId="296660F0" w14:textId="77777777" w:rsidR="00B9351D" w:rsidRDefault="00B9351D" w:rsidP="00B9351D">
      <w:pPr>
        <w:pStyle w:val="Output"/>
        <w:rPr>
          <w:color w:val="4C483D" w:themeColor="text2"/>
        </w:rPr>
      </w:pPr>
      <w:r>
        <w:rPr>
          <w:bCs/>
          <w:color w:val="7F0055"/>
        </w:rPr>
        <w:t>class</w:t>
      </w:r>
      <w:r>
        <w:t xml:space="preserve"> RunnableJob </w:t>
      </w:r>
      <w:r>
        <w:rPr>
          <w:bCs/>
          <w:color w:val="7F0055"/>
        </w:rPr>
        <w:t>implements</w:t>
      </w:r>
      <w:r>
        <w:t xml:space="preserve"> Runnable {</w:t>
      </w:r>
    </w:p>
    <w:p w14:paraId="57A1A9E8" w14:textId="77777777" w:rsidR="00B9351D" w:rsidRDefault="00B9351D" w:rsidP="00B9351D">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int</w:t>
      </w:r>
      <w:r>
        <w:t xml:space="preserve"> </w:t>
      </w:r>
      <w:r>
        <w:rPr>
          <w:i/>
          <w:iCs/>
          <w:color w:val="0000C0"/>
        </w:rPr>
        <w:t>count</w:t>
      </w:r>
      <w:r>
        <w:t xml:space="preserve"> = 1;</w:t>
      </w:r>
    </w:p>
    <w:p w14:paraId="70001780" w14:textId="77777777" w:rsidR="00B9351D" w:rsidRDefault="00B9351D" w:rsidP="00B9351D">
      <w:pPr>
        <w:pStyle w:val="Output"/>
        <w:rPr>
          <w:color w:val="4C483D" w:themeColor="text2"/>
        </w:rPr>
      </w:pPr>
    </w:p>
    <w:p w14:paraId="4E926AC2" w14:textId="77777777" w:rsidR="00B9351D" w:rsidRDefault="00B9351D" w:rsidP="00B9351D">
      <w:pPr>
        <w:pStyle w:val="Output"/>
        <w:rPr>
          <w:color w:val="4C483D" w:themeColor="text2"/>
        </w:rPr>
      </w:pPr>
      <w:r>
        <w:tab/>
      </w:r>
      <w:r>
        <w:rPr>
          <w:color w:val="646464"/>
        </w:rPr>
        <w:t>@Override</w:t>
      </w:r>
    </w:p>
    <w:p w14:paraId="6216659F" w14:textId="77777777" w:rsidR="00B9351D" w:rsidRDefault="00B9351D" w:rsidP="00B9351D">
      <w:pPr>
        <w:pStyle w:val="Output"/>
        <w:rPr>
          <w:color w:val="4C483D" w:themeColor="text2"/>
        </w:rPr>
      </w:pPr>
      <w:r>
        <w:tab/>
      </w:r>
      <w:r>
        <w:rPr>
          <w:bCs/>
          <w:color w:val="7F0055"/>
        </w:rPr>
        <w:t>public</w:t>
      </w:r>
      <w:r>
        <w:t xml:space="preserve"> </w:t>
      </w:r>
      <w:r>
        <w:rPr>
          <w:bCs/>
          <w:color w:val="7F0055"/>
        </w:rPr>
        <w:t>void</w:t>
      </w:r>
      <w:r>
        <w:t xml:space="preserve"> run() {</w:t>
      </w:r>
    </w:p>
    <w:p w14:paraId="10457A1A" w14:textId="77777777" w:rsidR="00B9351D" w:rsidRDefault="00B9351D" w:rsidP="00B9351D">
      <w:pPr>
        <w:pStyle w:val="Output"/>
        <w:rPr>
          <w:color w:val="4C483D" w:themeColor="text2"/>
        </w:rPr>
      </w:pPr>
      <w:r>
        <w:tab/>
      </w:r>
      <w:r>
        <w:tab/>
        <w:t>System.</w:t>
      </w:r>
      <w:r>
        <w:rPr>
          <w:bCs/>
          <w:i/>
          <w:iCs/>
          <w:color w:val="0000C0"/>
        </w:rPr>
        <w:t>out</w:t>
      </w:r>
      <w:r>
        <w:t>.println(Thread.</w:t>
      </w:r>
      <w:r>
        <w:rPr>
          <w:i/>
          <w:iCs/>
        </w:rPr>
        <w:t>currentThread</w:t>
      </w:r>
      <w:r>
        <w:t>().getName()+</w:t>
      </w:r>
      <w:r>
        <w:rPr>
          <w:color w:val="2A00FF"/>
        </w:rPr>
        <w:t>" : Runnable JOb :"</w:t>
      </w:r>
      <w:r>
        <w:t xml:space="preserve"> + </w:t>
      </w:r>
      <w:r>
        <w:rPr>
          <w:i/>
          <w:iCs/>
          <w:color w:val="0000C0"/>
        </w:rPr>
        <w:t>count</w:t>
      </w:r>
      <w:r>
        <w:t>);</w:t>
      </w:r>
    </w:p>
    <w:p w14:paraId="0976F4C9" w14:textId="77777777" w:rsidR="00B9351D" w:rsidRDefault="00B9351D" w:rsidP="00B9351D">
      <w:pPr>
        <w:pStyle w:val="Output"/>
      </w:pPr>
      <w:r>
        <w:tab/>
      </w:r>
      <w:r>
        <w:tab/>
      </w:r>
      <w:r>
        <w:rPr>
          <w:i/>
          <w:iCs/>
          <w:color w:val="0000C0"/>
        </w:rPr>
        <w:t>count</w:t>
      </w:r>
      <w:r>
        <w:t>++;</w:t>
      </w:r>
    </w:p>
    <w:p w14:paraId="00FB53AA" w14:textId="238A3DF0" w:rsidR="00B9351D" w:rsidRDefault="00B9351D" w:rsidP="00B9351D">
      <w:pPr>
        <w:pStyle w:val="Output"/>
        <w:rPr>
          <w:color w:val="4C483D" w:themeColor="text2"/>
        </w:rPr>
      </w:pPr>
      <w:r>
        <w:tab/>
        <w:t>}</w:t>
      </w:r>
    </w:p>
    <w:p w14:paraId="3DED3E9C" w14:textId="159077FE" w:rsidR="00B9351D" w:rsidRDefault="00B9351D" w:rsidP="00B9351D">
      <w:pPr>
        <w:pStyle w:val="Output"/>
        <w:rPr>
          <w:color w:val="4C483D" w:themeColor="text2"/>
        </w:rPr>
      </w:pPr>
      <w:r>
        <w:t>}</w:t>
      </w:r>
    </w:p>
    <w:p w14:paraId="5187CBE6" w14:textId="77777777" w:rsidR="00B9351D" w:rsidRDefault="00B9351D" w:rsidP="00B9351D">
      <w:pPr>
        <w:pStyle w:val="Output"/>
        <w:rPr>
          <w:color w:val="4C483D" w:themeColor="text2"/>
        </w:rPr>
      </w:pPr>
      <w:r>
        <w:rPr>
          <w:bCs/>
          <w:color w:val="7F0055"/>
        </w:rPr>
        <w:t>public</w:t>
      </w:r>
      <w:r>
        <w:t xml:space="preserve"> </w:t>
      </w:r>
      <w:r>
        <w:rPr>
          <w:bCs/>
          <w:color w:val="7F0055"/>
        </w:rPr>
        <w:t>class</w:t>
      </w:r>
      <w:r>
        <w:t xml:space="preserve"> ThreadDemo {</w:t>
      </w:r>
    </w:p>
    <w:p w14:paraId="61A61F9A" w14:textId="77777777" w:rsidR="00B9351D" w:rsidRDefault="00B9351D" w:rsidP="00B9351D">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3D174A1C" w14:textId="77777777" w:rsidR="00B9351D" w:rsidRDefault="00B9351D" w:rsidP="00B9351D">
      <w:pPr>
        <w:pStyle w:val="Output"/>
        <w:rPr>
          <w:color w:val="4C483D" w:themeColor="text2"/>
        </w:rPr>
      </w:pPr>
    </w:p>
    <w:p w14:paraId="4182F4FB" w14:textId="77777777" w:rsidR="00B9351D" w:rsidRDefault="00B9351D" w:rsidP="00B9351D">
      <w:pPr>
        <w:pStyle w:val="Output"/>
        <w:rPr>
          <w:color w:val="4C483D" w:themeColor="text2"/>
        </w:rPr>
      </w:pPr>
      <w:r>
        <w:tab/>
      </w:r>
      <w:r>
        <w:tab/>
        <w:t xml:space="preserve">ExecutorService </w:t>
      </w:r>
      <w:r>
        <w:rPr>
          <w:color w:val="6A3E3E"/>
        </w:rPr>
        <w:t>executorService</w:t>
      </w:r>
      <w:r>
        <w:t xml:space="preserve"> = Executors.</w:t>
      </w:r>
      <w:r>
        <w:rPr>
          <w:i/>
          <w:iCs/>
          <w:shd w:val="clear" w:color="auto" w:fill="D4D4D4"/>
        </w:rPr>
        <w:t>newSingleThreadExecutor</w:t>
      </w:r>
      <w:r>
        <w:t>();</w:t>
      </w:r>
    </w:p>
    <w:p w14:paraId="0266C9AF" w14:textId="77777777" w:rsidR="008E0640" w:rsidRDefault="00B9351D" w:rsidP="00B9351D">
      <w:pPr>
        <w:pStyle w:val="Output"/>
        <w:rPr>
          <w:color w:val="3F7F5F"/>
        </w:rPr>
      </w:pPr>
      <w:r>
        <w:tab/>
      </w:r>
      <w:r>
        <w:tab/>
      </w:r>
      <w:r>
        <w:rPr>
          <w:color w:val="3F7F5F"/>
        </w:rPr>
        <w:t>//ExecutorService executorService = Executors.newFixedThreadPool(10);</w:t>
      </w:r>
    </w:p>
    <w:p w14:paraId="57FD0EBC" w14:textId="07B99EB4" w:rsidR="00B9351D" w:rsidRDefault="008E0640" w:rsidP="00B9351D">
      <w:pPr>
        <w:pStyle w:val="Output"/>
        <w:rPr>
          <w:color w:val="4C483D" w:themeColor="text2"/>
        </w:rPr>
      </w:pPr>
      <w:r>
        <w:rPr>
          <w:color w:val="3F7F5F"/>
          <w:shd w:val="clear" w:color="auto" w:fill="E8F2FE"/>
        </w:rPr>
        <w:t xml:space="preserve">                //ExecutorService executorService = Executors.newCachedThreadPool();</w:t>
      </w:r>
      <w:r w:rsidR="00B9351D">
        <w:rPr>
          <w:color w:val="3F7F5F"/>
        </w:rPr>
        <w:tab/>
      </w:r>
      <w:r w:rsidR="00B9351D">
        <w:rPr>
          <w:color w:val="3F7F5F"/>
        </w:rPr>
        <w:tab/>
      </w:r>
    </w:p>
    <w:p w14:paraId="222B1C10" w14:textId="77777777" w:rsidR="00B9351D" w:rsidRDefault="00B9351D" w:rsidP="00B9351D">
      <w:pPr>
        <w:pStyle w:val="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0; </w:t>
      </w:r>
      <w:r>
        <w:rPr>
          <w:color w:val="6A3E3E"/>
        </w:rPr>
        <w:t>i</w:t>
      </w:r>
      <w:r>
        <w:t xml:space="preserve"> &lt; 20; </w:t>
      </w:r>
      <w:r>
        <w:rPr>
          <w:color w:val="6A3E3E"/>
        </w:rPr>
        <w:t>i</w:t>
      </w:r>
      <w:r>
        <w:t>++) {</w:t>
      </w:r>
    </w:p>
    <w:p w14:paraId="6AE05C84" w14:textId="77777777" w:rsidR="00B9351D" w:rsidRDefault="00B9351D" w:rsidP="00B9351D">
      <w:pPr>
        <w:pStyle w:val="Output"/>
        <w:rPr>
          <w:color w:val="4C483D" w:themeColor="text2"/>
        </w:rPr>
      </w:pPr>
      <w:r>
        <w:tab/>
      </w:r>
      <w:r>
        <w:tab/>
      </w:r>
      <w:r>
        <w:tab/>
      </w:r>
      <w:r>
        <w:rPr>
          <w:color w:val="6A3E3E"/>
        </w:rPr>
        <w:t>executorService</w:t>
      </w:r>
      <w:r>
        <w:t>.submit(</w:t>
      </w:r>
      <w:r>
        <w:rPr>
          <w:bCs/>
          <w:color w:val="7F0055"/>
        </w:rPr>
        <w:t>new</w:t>
      </w:r>
      <w:r>
        <w:t xml:space="preserve"> RunnableJob());</w:t>
      </w:r>
    </w:p>
    <w:p w14:paraId="3C4A1177" w14:textId="77777777" w:rsidR="00B9351D" w:rsidRDefault="00B9351D" w:rsidP="00B9351D">
      <w:pPr>
        <w:pStyle w:val="Output"/>
        <w:rPr>
          <w:color w:val="4C483D" w:themeColor="text2"/>
        </w:rPr>
      </w:pPr>
      <w:r>
        <w:tab/>
      </w:r>
      <w:r>
        <w:tab/>
        <w:t>}</w:t>
      </w:r>
    </w:p>
    <w:p w14:paraId="351784E7" w14:textId="7CBE802E" w:rsidR="00B9351D" w:rsidRDefault="00B9351D" w:rsidP="00B9351D">
      <w:pPr>
        <w:pStyle w:val="Output"/>
        <w:rPr>
          <w:color w:val="4C483D" w:themeColor="text2"/>
        </w:rPr>
      </w:pPr>
      <w:r>
        <w:tab/>
        <w:t>}</w:t>
      </w:r>
    </w:p>
    <w:p w14:paraId="3B7E2C7F" w14:textId="26992C56" w:rsidR="00B9351D" w:rsidRDefault="00B9351D" w:rsidP="00B9351D">
      <w:pPr>
        <w:pStyle w:val="Output"/>
        <w:rPr>
          <w:noProof/>
          <w:lang w:eastAsia="en-US"/>
        </w:rPr>
      </w:pPr>
      <w:r>
        <w:t>}</w:t>
      </w:r>
    </w:p>
    <w:p w14:paraId="62F5E9D8" w14:textId="77777777" w:rsidR="00B9351D" w:rsidRDefault="00B9351D" w:rsidP="00B9351D">
      <w:pPr>
        <w:pStyle w:val="Output"/>
        <w:shd w:val="clear" w:color="auto" w:fill="000000" w:themeFill="text1"/>
        <w:rPr>
          <w:color w:val="4C483D" w:themeColor="text2"/>
        </w:rPr>
      </w:pPr>
      <w:r>
        <w:t>pool-1-thread-1 : Runnable JOb :1</w:t>
      </w:r>
    </w:p>
    <w:p w14:paraId="0F18FA3C" w14:textId="77777777" w:rsidR="00B9351D" w:rsidRDefault="00B9351D" w:rsidP="00B9351D">
      <w:pPr>
        <w:pStyle w:val="Output"/>
        <w:shd w:val="clear" w:color="auto" w:fill="000000" w:themeFill="text1"/>
        <w:rPr>
          <w:color w:val="4C483D" w:themeColor="text2"/>
        </w:rPr>
      </w:pPr>
      <w:r>
        <w:t>pool-1-thread-1 : Runnable JOb :2</w:t>
      </w:r>
    </w:p>
    <w:p w14:paraId="4C447F73" w14:textId="77777777" w:rsidR="00B9351D" w:rsidRDefault="00B9351D" w:rsidP="00B9351D">
      <w:pPr>
        <w:pStyle w:val="Output"/>
        <w:shd w:val="clear" w:color="auto" w:fill="000000" w:themeFill="text1"/>
        <w:rPr>
          <w:color w:val="4C483D" w:themeColor="text2"/>
        </w:rPr>
      </w:pPr>
      <w:r>
        <w:t>pool-1-thread-1 : Runnable JOb :3</w:t>
      </w:r>
    </w:p>
    <w:p w14:paraId="7ADA4CB2" w14:textId="77777777" w:rsidR="00B9351D" w:rsidRDefault="00B9351D" w:rsidP="00B9351D">
      <w:pPr>
        <w:pStyle w:val="Output"/>
        <w:shd w:val="clear" w:color="auto" w:fill="000000" w:themeFill="text1"/>
        <w:rPr>
          <w:color w:val="4C483D" w:themeColor="text2"/>
        </w:rPr>
      </w:pPr>
      <w:r>
        <w:t>pool-1-thread-1 : Runnable JOb :4</w:t>
      </w:r>
    </w:p>
    <w:p w14:paraId="23BD346A" w14:textId="77777777" w:rsidR="00B9351D" w:rsidRDefault="00B9351D" w:rsidP="00B9351D">
      <w:pPr>
        <w:pStyle w:val="Output"/>
        <w:shd w:val="clear" w:color="auto" w:fill="000000" w:themeFill="text1"/>
        <w:rPr>
          <w:color w:val="4C483D" w:themeColor="text2"/>
        </w:rPr>
      </w:pPr>
      <w:r>
        <w:t>pool-1-thread-1 : Runnable JOb :5</w:t>
      </w:r>
    </w:p>
    <w:p w14:paraId="2C9081C7" w14:textId="77777777" w:rsidR="00B9351D" w:rsidRDefault="00B9351D" w:rsidP="00B9351D">
      <w:pPr>
        <w:pStyle w:val="Output"/>
        <w:shd w:val="clear" w:color="auto" w:fill="000000" w:themeFill="text1"/>
        <w:rPr>
          <w:color w:val="4C483D" w:themeColor="text2"/>
        </w:rPr>
      </w:pPr>
      <w:r>
        <w:t>pool-1-thread-1 : Runnable JOb :6</w:t>
      </w:r>
    </w:p>
    <w:p w14:paraId="3ECF7CC5" w14:textId="77777777" w:rsidR="00B9351D" w:rsidRDefault="00B9351D" w:rsidP="00B9351D">
      <w:pPr>
        <w:pStyle w:val="Output"/>
        <w:shd w:val="clear" w:color="auto" w:fill="000000" w:themeFill="text1"/>
        <w:rPr>
          <w:color w:val="4C483D" w:themeColor="text2"/>
        </w:rPr>
      </w:pPr>
      <w:r>
        <w:t>pool-1-thread-1 : Runnable JOb :7</w:t>
      </w:r>
    </w:p>
    <w:p w14:paraId="38F2645D" w14:textId="77777777" w:rsidR="00B9351D" w:rsidRDefault="00B9351D" w:rsidP="00B9351D">
      <w:pPr>
        <w:pStyle w:val="Output"/>
        <w:shd w:val="clear" w:color="auto" w:fill="000000" w:themeFill="text1"/>
        <w:rPr>
          <w:color w:val="4C483D" w:themeColor="text2"/>
        </w:rPr>
      </w:pPr>
      <w:r>
        <w:t>pool-1-thread-1 : Runnable JOb :8</w:t>
      </w:r>
    </w:p>
    <w:p w14:paraId="4601129C" w14:textId="77777777" w:rsidR="00B9351D" w:rsidRDefault="00B9351D" w:rsidP="00B9351D">
      <w:pPr>
        <w:pStyle w:val="Output"/>
        <w:shd w:val="clear" w:color="auto" w:fill="000000" w:themeFill="text1"/>
        <w:rPr>
          <w:color w:val="4C483D" w:themeColor="text2"/>
        </w:rPr>
      </w:pPr>
      <w:r>
        <w:t>pool-1-thread-1 : Runnable JOb :9</w:t>
      </w:r>
    </w:p>
    <w:p w14:paraId="3233C7CF" w14:textId="77777777" w:rsidR="00B9351D" w:rsidRDefault="00B9351D" w:rsidP="00B9351D">
      <w:pPr>
        <w:pStyle w:val="Output"/>
        <w:shd w:val="clear" w:color="auto" w:fill="000000" w:themeFill="text1"/>
        <w:rPr>
          <w:color w:val="4C483D" w:themeColor="text2"/>
        </w:rPr>
      </w:pPr>
      <w:r>
        <w:t>pool-1-thread-1 : Runnable JOb :10</w:t>
      </w:r>
    </w:p>
    <w:p w14:paraId="07852193" w14:textId="77777777" w:rsidR="00B9351D" w:rsidRDefault="00B9351D" w:rsidP="00B9351D">
      <w:pPr>
        <w:pStyle w:val="Output"/>
        <w:shd w:val="clear" w:color="auto" w:fill="000000" w:themeFill="text1"/>
        <w:rPr>
          <w:color w:val="4C483D" w:themeColor="text2"/>
        </w:rPr>
      </w:pPr>
      <w:r>
        <w:t>pool-1-thread-1 : Runnable JOb :11</w:t>
      </w:r>
    </w:p>
    <w:p w14:paraId="1965C1EC" w14:textId="77777777" w:rsidR="00B9351D" w:rsidRDefault="00B9351D" w:rsidP="00B9351D">
      <w:pPr>
        <w:pStyle w:val="Output"/>
        <w:shd w:val="clear" w:color="auto" w:fill="000000" w:themeFill="text1"/>
        <w:rPr>
          <w:color w:val="4C483D" w:themeColor="text2"/>
        </w:rPr>
      </w:pPr>
      <w:r>
        <w:t>pool-1-thread-1 : Runnable JOb :12</w:t>
      </w:r>
    </w:p>
    <w:p w14:paraId="6FCD3314" w14:textId="77777777" w:rsidR="00B9351D" w:rsidRDefault="00B9351D" w:rsidP="00B9351D">
      <w:pPr>
        <w:pStyle w:val="Output"/>
        <w:shd w:val="clear" w:color="auto" w:fill="000000" w:themeFill="text1"/>
        <w:rPr>
          <w:color w:val="4C483D" w:themeColor="text2"/>
        </w:rPr>
      </w:pPr>
      <w:r>
        <w:t>pool-1-thread-1 : Runnable JOb :13</w:t>
      </w:r>
    </w:p>
    <w:p w14:paraId="2E2D76E2" w14:textId="77777777" w:rsidR="00B9351D" w:rsidRDefault="00B9351D" w:rsidP="00B9351D">
      <w:pPr>
        <w:pStyle w:val="Output"/>
        <w:shd w:val="clear" w:color="auto" w:fill="000000" w:themeFill="text1"/>
        <w:rPr>
          <w:color w:val="4C483D" w:themeColor="text2"/>
        </w:rPr>
      </w:pPr>
      <w:r>
        <w:t>pool-1-thread-1 : Runnable JOb :14</w:t>
      </w:r>
    </w:p>
    <w:p w14:paraId="2136963E" w14:textId="77777777" w:rsidR="00B9351D" w:rsidRDefault="00B9351D" w:rsidP="00B9351D">
      <w:pPr>
        <w:pStyle w:val="Output"/>
        <w:shd w:val="clear" w:color="auto" w:fill="000000" w:themeFill="text1"/>
        <w:rPr>
          <w:color w:val="4C483D" w:themeColor="text2"/>
        </w:rPr>
      </w:pPr>
      <w:r>
        <w:t>pool-1-thread-1 : Runnable JOb :15</w:t>
      </w:r>
    </w:p>
    <w:p w14:paraId="462E8FB5" w14:textId="77777777" w:rsidR="00B9351D" w:rsidRDefault="00B9351D" w:rsidP="00B9351D">
      <w:pPr>
        <w:pStyle w:val="Output"/>
        <w:shd w:val="clear" w:color="auto" w:fill="000000" w:themeFill="text1"/>
        <w:rPr>
          <w:color w:val="4C483D" w:themeColor="text2"/>
        </w:rPr>
      </w:pPr>
      <w:r>
        <w:t>pool-1-thread-1 : Runnable JOb :16</w:t>
      </w:r>
    </w:p>
    <w:p w14:paraId="034BDBAA" w14:textId="77777777" w:rsidR="00B9351D" w:rsidRDefault="00B9351D" w:rsidP="00B9351D">
      <w:pPr>
        <w:pStyle w:val="Output"/>
        <w:shd w:val="clear" w:color="auto" w:fill="000000" w:themeFill="text1"/>
        <w:rPr>
          <w:color w:val="4C483D" w:themeColor="text2"/>
        </w:rPr>
      </w:pPr>
      <w:r>
        <w:t>pool-1-thread-1 : Runnable JOb :17</w:t>
      </w:r>
    </w:p>
    <w:p w14:paraId="1036B21F" w14:textId="77777777" w:rsidR="00B9351D" w:rsidRDefault="00B9351D" w:rsidP="00B9351D">
      <w:pPr>
        <w:pStyle w:val="Output"/>
        <w:shd w:val="clear" w:color="auto" w:fill="000000" w:themeFill="text1"/>
        <w:rPr>
          <w:color w:val="4C483D" w:themeColor="text2"/>
        </w:rPr>
      </w:pPr>
      <w:r>
        <w:t>pool-1-thread-1 : Runnable JOb :18</w:t>
      </w:r>
    </w:p>
    <w:p w14:paraId="1D5C0CEF" w14:textId="77777777" w:rsidR="00B9351D" w:rsidRDefault="00B9351D" w:rsidP="00B9351D">
      <w:pPr>
        <w:pStyle w:val="Output"/>
        <w:shd w:val="clear" w:color="auto" w:fill="000000" w:themeFill="text1"/>
        <w:rPr>
          <w:color w:val="4C483D" w:themeColor="text2"/>
        </w:rPr>
      </w:pPr>
      <w:r>
        <w:t>pool-1-thread-1 : Runnable JOb :19</w:t>
      </w:r>
    </w:p>
    <w:p w14:paraId="0F6C2C8A" w14:textId="6F68E3BE" w:rsidR="00B9351D" w:rsidRDefault="00B9351D" w:rsidP="00B9351D">
      <w:pPr>
        <w:pStyle w:val="Output"/>
        <w:shd w:val="clear" w:color="auto" w:fill="000000" w:themeFill="text1"/>
        <w:rPr>
          <w:noProof/>
          <w:lang w:eastAsia="en-US"/>
        </w:rPr>
      </w:pPr>
      <w:r>
        <w:t>pool-1-thread-1 : Runnable JOb :20</w:t>
      </w:r>
    </w:p>
    <w:p w14:paraId="3A76346B" w14:textId="6116D2FC" w:rsidR="00B9351D" w:rsidRDefault="00B9351D" w:rsidP="00B9351D">
      <w:pPr>
        <w:rPr>
          <w:noProof/>
          <w:lang w:eastAsia="en-US"/>
        </w:rPr>
      </w:pPr>
      <w:r>
        <w:rPr>
          <w:noProof/>
          <w:lang w:eastAsia="en-US"/>
        </w:rPr>
        <w:t xml:space="preserve">Here Single Thread </w:t>
      </w:r>
      <w:r w:rsidRPr="00B9351D">
        <w:rPr>
          <w:rStyle w:val="0SyntxBlueChar"/>
        </w:rPr>
        <w:t>pool-1-thread-1</w:t>
      </w:r>
      <w:r>
        <w:t xml:space="preserve"> </w:t>
      </w:r>
      <w:r>
        <w:rPr>
          <w:noProof/>
          <w:lang w:eastAsia="en-US"/>
        </w:rPr>
        <w:t xml:space="preserve"> is Exceuting 20 jobs, So Count is Correct &amp; Order is good.</w:t>
      </w:r>
    </w:p>
    <w:p w14:paraId="7F451C66" w14:textId="2636E787" w:rsidR="00B9351D" w:rsidRDefault="00B9351D" w:rsidP="00B9351D">
      <w:pPr>
        <w:pStyle w:val="Howitworks"/>
        <w:rPr>
          <w:noProof/>
          <w:lang w:eastAsia="en-US"/>
        </w:rPr>
      </w:pPr>
      <w:r>
        <w:rPr>
          <w:noProof/>
          <w:lang w:eastAsia="en-US"/>
        </w:rPr>
        <w:lastRenderedPageBreak/>
        <w:t>2.</w:t>
      </w:r>
      <w:r w:rsidRPr="00B9351D">
        <w:t xml:space="preserve"> </w:t>
      </w:r>
      <w:r w:rsidRPr="00B9351D">
        <w:rPr>
          <w:noProof/>
          <w:lang w:eastAsia="en-US"/>
        </w:rPr>
        <w:t>newFixedThreadPool</w:t>
      </w:r>
    </w:p>
    <w:p w14:paraId="33683CAE" w14:textId="2636E787" w:rsidR="00B9351D" w:rsidRDefault="00B9351D" w:rsidP="00B9351D">
      <w:pPr>
        <w:rPr>
          <w:noProof/>
          <w:lang w:eastAsia="en-US"/>
        </w:rPr>
      </w:pPr>
    </w:p>
    <w:p w14:paraId="0F7C428C" w14:textId="2ED2A24D" w:rsidR="002F25E6" w:rsidRDefault="00B9351D" w:rsidP="00B9351D">
      <w:pPr>
        <w:rPr>
          <w:noProof/>
          <w:lang w:eastAsia="en-US"/>
        </w:rPr>
      </w:pPr>
      <w:r>
        <w:rPr>
          <w:noProof/>
          <w:lang w:eastAsia="en-US"/>
        </w:rPr>
        <w:t>If we uncomment below line the Output shold be Random, because 10 Threads excuting 20 jobs. So output will be random, 10 threads will be executing.</w:t>
      </w:r>
    </w:p>
    <w:p w14:paraId="61A92C5A" w14:textId="77777777" w:rsidR="002F25E6" w:rsidRDefault="002F25E6" w:rsidP="00B9351D">
      <w:pPr>
        <w:rPr>
          <w:noProof/>
          <w:lang w:eastAsia="en-US"/>
        </w:rPr>
      </w:pPr>
    </w:p>
    <w:p w14:paraId="17E42EE5" w14:textId="32E4669F" w:rsidR="002F25E6" w:rsidRDefault="002F25E6" w:rsidP="00B9351D">
      <w:pPr>
        <w:rPr>
          <w:noProof/>
          <w:lang w:eastAsia="en-US"/>
        </w:rPr>
      </w:pPr>
      <w:r>
        <w:rPr>
          <w:rFonts w:ascii="Consolas" w:hAnsi="Consolas" w:cs="Consolas"/>
          <w:color w:val="000000"/>
          <w:shd w:val="clear" w:color="auto" w:fill="E8F2FE"/>
        </w:rPr>
        <w:t xml:space="preserve">ExecutorService </w:t>
      </w:r>
      <w:r>
        <w:rPr>
          <w:rFonts w:ascii="Consolas" w:hAnsi="Consolas" w:cs="Consolas"/>
          <w:color w:val="6A3E3E"/>
          <w:shd w:val="clear" w:color="auto" w:fill="E8F2FE"/>
        </w:rPr>
        <w:t>executorService</w:t>
      </w:r>
      <w:r>
        <w:rPr>
          <w:rFonts w:ascii="Consolas" w:hAnsi="Consolas" w:cs="Consolas"/>
          <w:color w:val="000000"/>
          <w:shd w:val="clear" w:color="auto" w:fill="E8F2FE"/>
        </w:rPr>
        <w:t xml:space="preserve"> = Executors.</w:t>
      </w:r>
      <w:r w:rsidRPr="002F25E6">
        <w:rPr>
          <w:rStyle w:val="0SyntaxPinkChar"/>
        </w:rPr>
        <w:t>newFixedThreadPool</w:t>
      </w:r>
      <w:r>
        <w:rPr>
          <w:rFonts w:ascii="Consolas" w:hAnsi="Consolas" w:cs="Consolas"/>
          <w:color w:val="000000"/>
          <w:shd w:val="clear" w:color="auto" w:fill="E8F2FE"/>
        </w:rPr>
        <w:t>(10);</w:t>
      </w:r>
    </w:p>
    <w:p w14:paraId="7F7B2917" w14:textId="77777777" w:rsidR="002F25E6" w:rsidRDefault="002F25E6" w:rsidP="00B9351D">
      <w:pPr>
        <w:rPr>
          <w:noProof/>
          <w:lang w:eastAsia="en-US"/>
        </w:rPr>
      </w:pPr>
    </w:p>
    <w:p w14:paraId="5486D944" w14:textId="7CE17D12" w:rsidR="00B9351D" w:rsidRDefault="00B9351D" w:rsidP="00B9351D">
      <w:pPr>
        <w:rPr>
          <w:noProof/>
          <w:lang w:eastAsia="en-US"/>
        </w:rPr>
      </w:pPr>
      <w:r>
        <w:rPr>
          <w:noProof/>
          <w:lang w:eastAsia="en-US"/>
        </w:rPr>
        <w:t xml:space="preserve"> Below Thread names are diffeent</w:t>
      </w:r>
      <w:r w:rsidR="002F25E6">
        <w:rPr>
          <w:noProof/>
          <w:lang w:eastAsia="en-US"/>
        </w:rPr>
        <w:t xml:space="preserve">, maximum Thread name is </w:t>
      </w:r>
      <w:r w:rsidR="002F25E6" w:rsidRPr="002F25E6">
        <w:rPr>
          <w:b/>
          <w:bCs/>
          <w:noProof/>
          <w:lang w:eastAsia="en-US"/>
        </w:rPr>
        <w:t>thread-10</w:t>
      </w:r>
      <w:r>
        <w:rPr>
          <w:noProof/>
          <w:lang w:eastAsia="en-US"/>
        </w:rPr>
        <w:t>.</w:t>
      </w:r>
    </w:p>
    <w:p w14:paraId="2DCDC606" w14:textId="77777777" w:rsidR="00B9351D" w:rsidRDefault="00B9351D" w:rsidP="00B9351D">
      <w:pPr>
        <w:pStyle w:val="Output"/>
        <w:shd w:val="clear" w:color="auto" w:fill="000000" w:themeFill="text1"/>
        <w:rPr>
          <w:color w:val="4C483D" w:themeColor="text2"/>
        </w:rPr>
      </w:pPr>
      <w:r>
        <w:t>pool-1-thread-1 : Runnable JOb :1</w:t>
      </w:r>
    </w:p>
    <w:p w14:paraId="4A32B1EA" w14:textId="77777777" w:rsidR="00B9351D" w:rsidRDefault="00B9351D" w:rsidP="00B9351D">
      <w:pPr>
        <w:pStyle w:val="Output"/>
        <w:shd w:val="clear" w:color="auto" w:fill="000000" w:themeFill="text1"/>
        <w:rPr>
          <w:color w:val="4C483D" w:themeColor="text2"/>
        </w:rPr>
      </w:pPr>
      <w:r>
        <w:t>pool-1-thread-5 : Runnable JOb :1</w:t>
      </w:r>
    </w:p>
    <w:p w14:paraId="15E040C4" w14:textId="77777777" w:rsidR="00B9351D" w:rsidRDefault="00B9351D" w:rsidP="00B9351D">
      <w:pPr>
        <w:pStyle w:val="Output"/>
        <w:shd w:val="clear" w:color="auto" w:fill="000000" w:themeFill="text1"/>
        <w:rPr>
          <w:color w:val="4C483D" w:themeColor="text2"/>
        </w:rPr>
      </w:pPr>
      <w:r>
        <w:t>pool-1-thread-4 : Runnable JOb :1</w:t>
      </w:r>
    </w:p>
    <w:p w14:paraId="5721621D" w14:textId="77777777" w:rsidR="00B9351D" w:rsidRDefault="00B9351D" w:rsidP="00B9351D">
      <w:pPr>
        <w:pStyle w:val="Output"/>
        <w:shd w:val="clear" w:color="auto" w:fill="000000" w:themeFill="text1"/>
        <w:rPr>
          <w:color w:val="4C483D" w:themeColor="text2"/>
        </w:rPr>
      </w:pPr>
      <w:r>
        <w:t>pool-1-thread-9 : Runnable JOb :3</w:t>
      </w:r>
    </w:p>
    <w:p w14:paraId="36BDD43E" w14:textId="77777777" w:rsidR="00B9351D" w:rsidRDefault="00B9351D" w:rsidP="00B9351D">
      <w:pPr>
        <w:pStyle w:val="Output"/>
        <w:shd w:val="clear" w:color="auto" w:fill="000000" w:themeFill="text1"/>
        <w:rPr>
          <w:color w:val="4C483D" w:themeColor="text2"/>
        </w:rPr>
      </w:pPr>
      <w:r>
        <w:t>pool-1-thread-6 : Runnable JOb :1</w:t>
      </w:r>
    </w:p>
    <w:p w14:paraId="2B8422F8" w14:textId="77777777" w:rsidR="00B9351D" w:rsidRDefault="00B9351D" w:rsidP="00B9351D">
      <w:pPr>
        <w:pStyle w:val="Output"/>
        <w:shd w:val="clear" w:color="auto" w:fill="000000" w:themeFill="text1"/>
        <w:rPr>
          <w:color w:val="4C483D" w:themeColor="text2"/>
        </w:rPr>
      </w:pPr>
      <w:r>
        <w:t>pool-1-thread-7 : Runnable JOb :5</w:t>
      </w:r>
    </w:p>
    <w:p w14:paraId="073E52C6" w14:textId="77777777" w:rsidR="00B9351D" w:rsidRDefault="00B9351D" w:rsidP="00B9351D">
      <w:pPr>
        <w:pStyle w:val="Output"/>
        <w:shd w:val="clear" w:color="auto" w:fill="000000" w:themeFill="text1"/>
        <w:rPr>
          <w:color w:val="4C483D" w:themeColor="text2"/>
        </w:rPr>
      </w:pPr>
      <w:r>
        <w:t>pool-1-thread-3 : Runnable JOb :1</w:t>
      </w:r>
    </w:p>
    <w:p w14:paraId="7CFA1EC3" w14:textId="77777777" w:rsidR="00B9351D" w:rsidRDefault="00B9351D" w:rsidP="00B9351D">
      <w:pPr>
        <w:pStyle w:val="Output"/>
        <w:shd w:val="clear" w:color="auto" w:fill="000000" w:themeFill="text1"/>
        <w:rPr>
          <w:color w:val="4C483D" w:themeColor="text2"/>
        </w:rPr>
      </w:pPr>
      <w:r>
        <w:t>pool-1-thread-10 : Runnable JOb :8</w:t>
      </w:r>
    </w:p>
    <w:p w14:paraId="227B1ED2" w14:textId="77777777" w:rsidR="00B9351D" w:rsidRDefault="00B9351D" w:rsidP="00B9351D">
      <w:pPr>
        <w:pStyle w:val="Output"/>
        <w:shd w:val="clear" w:color="auto" w:fill="000000" w:themeFill="text1"/>
        <w:rPr>
          <w:color w:val="4C483D" w:themeColor="text2"/>
        </w:rPr>
      </w:pPr>
      <w:r>
        <w:t>pool-1-thread-2 : Runnable JOb :1</w:t>
      </w:r>
    </w:p>
    <w:p w14:paraId="685A1B0E" w14:textId="77777777" w:rsidR="00B9351D" w:rsidRDefault="00B9351D" w:rsidP="00B9351D">
      <w:pPr>
        <w:pStyle w:val="Output"/>
        <w:shd w:val="clear" w:color="auto" w:fill="000000" w:themeFill="text1"/>
        <w:rPr>
          <w:color w:val="4C483D" w:themeColor="text2"/>
        </w:rPr>
      </w:pPr>
      <w:r>
        <w:t>pool-1-thread-8 : Runnable JOb :6</w:t>
      </w:r>
    </w:p>
    <w:p w14:paraId="63CCCDD6" w14:textId="77777777" w:rsidR="00B9351D" w:rsidRDefault="00B9351D" w:rsidP="00B9351D">
      <w:pPr>
        <w:pStyle w:val="Output"/>
        <w:shd w:val="clear" w:color="auto" w:fill="000000" w:themeFill="text1"/>
        <w:rPr>
          <w:color w:val="4C483D" w:themeColor="text2"/>
        </w:rPr>
      </w:pPr>
      <w:r>
        <w:t>pool-1-thread-1 : Runnable JOb :11</w:t>
      </w:r>
    </w:p>
    <w:p w14:paraId="43017E35" w14:textId="77777777" w:rsidR="00B9351D" w:rsidRDefault="00B9351D" w:rsidP="00B9351D">
      <w:pPr>
        <w:pStyle w:val="Output"/>
        <w:shd w:val="clear" w:color="auto" w:fill="000000" w:themeFill="text1"/>
        <w:rPr>
          <w:color w:val="4C483D" w:themeColor="text2"/>
        </w:rPr>
      </w:pPr>
      <w:r>
        <w:t>pool-1-thread-1 : Runnable JOb :12</w:t>
      </w:r>
    </w:p>
    <w:p w14:paraId="2B538D93" w14:textId="77777777" w:rsidR="00B9351D" w:rsidRDefault="00B9351D" w:rsidP="00B9351D">
      <w:pPr>
        <w:pStyle w:val="Output"/>
        <w:shd w:val="clear" w:color="auto" w:fill="000000" w:themeFill="text1"/>
        <w:rPr>
          <w:color w:val="4C483D" w:themeColor="text2"/>
        </w:rPr>
      </w:pPr>
      <w:r>
        <w:t>pool-1-thread-1 : Runnable JOb :13</w:t>
      </w:r>
    </w:p>
    <w:p w14:paraId="3F6AFD78" w14:textId="77777777" w:rsidR="00B9351D" w:rsidRDefault="00B9351D" w:rsidP="00B9351D">
      <w:pPr>
        <w:pStyle w:val="Output"/>
        <w:shd w:val="clear" w:color="auto" w:fill="000000" w:themeFill="text1"/>
        <w:rPr>
          <w:color w:val="4C483D" w:themeColor="text2"/>
        </w:rPr>
      </w:pPr>
      <w:r>
        <w:t>pool-1-thread-9 : Runnable JOb :5</w:t>
      </w:r>
    </w:p>
    <w:p w14:paraId="068ABFDC" w14:textId="77777777" w:rsidR="00B9351D" w:rsidRDefault="00B9351D" w:rsidP="00B9351D">
      <w:pPr>
        <w:pStyle w:val="Output"/>
        <w:shd w:val="clear" w:color="auto" w:fill="000000" w:themeFill="text1"/>
        <w:rPr>
          <w:color w:val="4C483D" w:themeColor="text2"/>
        </w:rPr>
      </w:pPr>
      <w:r>
        <w:t>pool-1-thread-4 : Runnable JOb :14</w:t>
      </w:r>
    </w:p>
    <w:p w14:paraId="13EF178B" w14:textId="77777777" w:rsidR="00B9351D" w:rsidRDefault="00B9351D" w:rsidP="00B9351D">
      <w:pPr>
        <w:pStyle w:val="Output"/>
        <w:shd w:val="clear" w:color="auto" w:fill="000000" w:themeFill="text1"/>
        <w:rPr>
          <w:color w:val="4C483D" w:themeColor="text2"/>
        </w:rPr>
      </w:pPr>
      <w:r>
        <w:t>pool-1-thread-4 : Runnable JOb :16</w:t>
      </w:r>
    </w:p>
    <w:p w14:paraId="5666E0F3" w14:textId="77777777" w:rsidR="00B9351D" w:rsidRDefault="00B9351D" w:rsidP="00B9351D">
      <w:pPr>
        <w:pStyle w:val="Output"/>
        <w:shd w:val="clear" w:color="auto" w:fill="000000" w:themeFill="text1"/>
        <w:rPr>
          <w:color w:val="4C483D" w:themeColor="text2"/>
        </w:rPr>
      </w:pPr>
      <w:r>
        <w:t>pool-1-thread-5 : Runnable JOb :14</w:t>
      </w:r>
    </w:p>
    <w:p w14:paraId="43D09F9F" w14:textId="77777777" w:rsidR="00B9351D" w:rsidRDefault="00B9351D" w:rsidP="00B9351D">
      <w:pPr>
        <w:pStyle w:val="Output"/>
        <w:shd w:val="clear" w:color="auto" w:fill="000000" w:themeFill="text1"/>
        <w:rPr>
          <w:color w:val="4C483D" w:themeColor="text2"/>
        </w:rPr>
      </w:pPr>
      <w:r>
        <w:t>pool-1-thread-7 : Runnable JOb :17</w:t>
      </w:r>
    </w:p>
    <w:p w14:paraId="35886C55" w14:textId="77777777" w:rsidR="00B9351D" w:rsidRDefault="00B9351D" w:rsidP="00B9351D">
      <w:pPr>
        <w:pStyle w:val="Output"/>
        <w:shd w:val="clear" w:color="auto" w:fill="000000" w:themeFill="text1"/>
        <w:rPr>
          <w:color w:val="4C483D" w:themeColor="text2"/>
        </w:rPr>
      </w:pPr>
      <w:r>
        <w:t>pool-1-thread-6 : Runnable JOb :16</w:t>
      </w:r>
    </w:p>
    <w:p w14:paraId="6A4B9A98" w14:textId="4DB0BCFD" w:rsidR="00B9351D" w:rsidRDefault="00B9351D" w:rsidP="00B9351D">
      <w:pPr>
        <w:pStyle w:val="Output"/>
        <w:shd w:val="clear" w:color="auto" w:fill="000000" w:themeFill="text1"/>
        <w:rPr>
          <w:noProof/>
          <w:lang w:eastAsia="en-US"/>
        </w:rPr>
      </w:pPr>
      <w:r>
        <w:t>pool-1-thread-9 : Runnable JOb :16</w:t>
      </w:r>
    </w:p>
    <w:p w14:paraId="3062510F" w14:textId="46CC74AE" w:rsidR="00B9351D" w:rsidRDefault="00B9351D" w:rsidP="00B9351D">
      <w:pPr>
        <w:rPr>
          <w:noProof/>
          <w:lang w:eastAsia="en-US"/>
        </w:rPr>
      </w:pPr>
    </w:p>
    <w:p w14:paraId="2CA514F3" w14:textId="54216AAB" w:rsidR="00B9351D" w:rsidRDefault="00B9351D" w:rsidP="00B9351D">
      <w:pPr>
        <w:rPr>
          <w:noProof/>
          <w:lang w:eastAsia="en-US"/>
        </w:rPr>
      </w:pPr>
    </w:p>
    <w:p w14:paraId="62DB4745" w14:textId="11F59490" w:rsidR="008E0640" w:rsidRDefault="008E0640" w:rsidP="008E0640">
      <w:pPr>
        <w:pStyle w:val="Howitworks"/>
        <w:rPr>
          <w:noProof/>
          <w:lang w:eastAsia="en-US"/>
        </w:rPr>
      </w:pPr>
      <w:r>
        <w:rPr>
          <w:noProof/>
          <w:lang w:eastAsia="en-US"/>
        </w:rPr>
        <w:t>3.</w:t>
      </w:r>
      <w:r w:rsidRPr="00B9351D">
        <w:t xml:space="preserve"> </w:t>
      </w:r>
      <w:r w:rsidRPr="008E0640">
        <w:rPr>
          <w:noProof/>
          <w:lang w:eastAsia="en-US"/>
        </w:rPr>
        <w:t>newCachedThreadPool</w:t>
      </w:r>
    </w:p>
    <w:p w14:paraId="114A135C" w14:textId="77777777" w:rsidR="008E0640" w:rsidRDefault="008E0640" w:rsidP="008E0640">
      <w:pPr>
        <w:rPr>
          <w:noProof/>
          <w:lang w:eastAsia="en-US"/>
        </w:rPr>
      </w:pPr>
    </w:p>
    <w:p w14:paraId="61D57C79" w14:textId="680E7332" w:rsidR="008E0640" w:rsidRDefault="008E0640" w:rsidP="008E0640">
      <w:pPr>
        <w:rPr>
          <w:noProof/>
          <w:lang w:eastAsia="en-US"/>
        </w:rPr>
      </w:pPr>
      <w:r>
        <w:rPr>
          <w:noProof/>
          <w:lang w:eastAsia="en-US"/>
        </w:rPr>
        <w:t xml:space="preserve">If we uncomment below line the Output shold be Random, and also there is no limit on Threads. So output will be random, </w:t>
      </w:r>
      <w:r w:rsidR="009A1FB4">
        <w:rPr>
          <w:noProof/>
          <w:lang w:eastAsia="en-US"/>
        </w:rPr>
        <w:t>threads created based up on tasks we are submitted</w:t>
      </w:r>
      <w:r>
        <w:rPr>
          <w:noProof/>
          <w:lang w:eastAsia="en-US"/>
        </w:rPr>
        <w:t>.</w:t>
      </w:r>
    </w:p>
    <w:p w14:paraId="561515CE" w14:textId="77777777" w:rsidR="008E0640" w:rsidRDefault="008E0640" w:rsidP="008E0640">
      <w:pPr>
        <w:rPr>
          <w:noProof/>
          <w:lang w:eastAsia="en-US"/>
        </w:rPr>
      </w:pPr>
    </w:p>
    <w:p w14:paraId="4DBCA199" w14:textId="434700ED" w:rsidR="008E0640" w:rsidRDefault="008E0640" w:rsidP="008E0640">
      <w:pPr>
        <w:rPr>
          <w:noProof/>
          <w:lang w:eastAsia="en-US"/>
        </w:rPr>
      </w:pPr>
      <w:r>
        <w:rPr>
          <w:rFonts w:ascii="Consolas" w:hAnsi="Consolas" w:cs="Consolas"/>
          <w:color w:val="000000"/>
          <w:shd w:val="clear" w:color="auto" w:fill="E8F2FE"/>
        </w:rPr>
        <w:t xml:space="preserve">ExecutorService </w:t>
      </w:r>
      <w:r>
        <w:rPr>
          <w:rFonts w:ascii="Consolas" w:hAnsi="Consolas" w:cs="Consolas"/>
          <w:color w:val="6A3E3E"/>
          <w:shd w:val="clear" w:color="auto" w:fill="E8F2FE"/>
        </w:rPr>
        <w:t>executorService</w:t>
      </w:r>
      <w:r>
        <w:rPr>
          <w:rFonts w:ascii="Consolas" w:hAnsi="Consolas" w:cs="Consolas"/>
          <w:color w:val="000000"/>
          <w:shd w:val="clear" w:color="auto" w:fill="E8F2FE"/>
        </w:rPr>
        <w:t xml:space="preserve"> = Executors.</w:t>
      </w:r>
      <w:r>
        <w:rPr>
          <w:rFonts w:ascii="Consolas" w:hAnsi="Consolas" w:cs="Consolas"/>
          <w:i/>
          <w:iCs/>
          <w:color w:val="000000"/>
          <w:shd w:val="clear" w:color="auto" w:fill="E8F2FE"/>
        </w:rPr>
        <w:t>newCachedThreadPool</w:t>
      </w:r>
      <w:r>
        <w:rPr>
          <w:rFonts w:ascii="Consolas" w:hAnsi="Consolas" w:cs="Consolas"/>
          <w:color w:val="000000"/>
          <w:shd w:val="clear" w:color="auto" w:fill="E8F2FE"/>
        </w:rPr>
        <w:t>();</w:t>
      </w:r>
    </w:p>
    <w:p w14:paraId="21060B66" w14:textId="57F93720" w:rsidR="00B9351D" w:rsidRDefault="008E0640" w:rsidP="00B9351D">
      <w:pPr>
        <w:rPr>
          <w:noProof/>
          <w:lang w:eastAsia="en-US"/>
        </w:rPr>
      </w:pPr>
      <w:r>
        <w:rPr>
          <w:noProof/>
          <w:lang w:eastAsia="en-US"/>
        </w:rPr>
        <w:t xml:space="preserve"> Below Thread names are diffe</w:t>
      </w:r>
      <w:r w:rsidR="00FB1D7F">
        <w:rPr>
          <w:noProof/>
          <w:lang w:eastAsia="en-US"/>
        </w:rPr>
        <w:t>r</w:t>
      </w:r>
      <w:r>
        <w:rPr>
          <w:noProof/>
          <w:lang w:eastAsia="en-US"/>
        </w:rPr>
        <w:t xml:space="preserve">ent, maximum Thread name is </w:t>
      </w:r>
      <w:r w:rsidRPr="002F25E6">
        <w:rPr>
          <w:b/>
          <w:bCs/>
          <w:noProof/>
          <w:lang w:eastAsia="en-US"/>
        </w:rPr>
        <w:t>thread-1</w:t>
      </w:r>
      <w:r w:rsidR="00FB1D7F">
        <w:rPr>
          <w:b/>
          <w:bCs/>
          <w:noProof/>
          <w:lang w:eastAsia="en-US"/>
        </w:rPr>
        <w:t>3</w:t>
      </w:r>
      <w:r>
        <w:rPr>
          <w:noProof/>
          <w:lang w:eastAsia="en-US"/>
        </w:rPr>
        <w:t>.</w:t>
      </w:r>
    </w:p>
    <w:p w14:paraId="6A338E51" w14:textId="77777777" w:rsidR="00FB1D7F" w:rsidRDefault="00FB1D7F" w:rsidP="00FB1D7F">
      <w:pPr>
        <w:pStyle w:val="Output"/>
        <w:rPr>
          <w:color w:val="4C483D" w:themeColor="text2"/>
        </w:rPr>
      </w:pPr>
      <w:r>
        <w:t>pool-1-thread-4 : Runnable JOb :1</w:t>
      </w:r>
    </w:p>
    <w:p w14:paraId="56E7B61B" w14:textId="77777777" w:rsidR="00FB1D7F" w:rsidRDefault="00FB1D7F" w:rsidP="00FB1D7F">
      <w:pPr>
        <w:pStyle w:val="Output"/>
        <w:rPr>
          <w:color w:val="4C483D" w:themeColor="text2"/>
        </w:rPr>
      </w:pPr>
      <w:r>
        <w:t>pool-1-thread-6 : Runnable JOb :1</w:t>
      </w:r>
    </w:p>
    <w:p w14:paraId="12420D3E" w14:textId="77777777" w:rsidR="00FB1D7F" w:rsidRDefault="00FB1D7F" w:rsidP="00FB1D7F">
      <w:pPr>
        <w:pStyle w:val="Output"/>
        <w:rPr>
          <w:color w:val="4C483D" w:themeColor="text2"/>
        </w:rPr>
      </w:pPr>
      <w:r>
        <w:t>pool-1-thread-7 : Runnable JOb :2</w:t>
      </w:r>
    </w:p>
    <w:p w14:paraId="0B02B86D" w14:textId="77777777" w:rsidR="00FB1D7F" w:rsidRDefault="00FB1D7F" w:rsidP="00FB1D7F">
      <w:pPr>
        <w:pStyle w:val="Output"/>
        <w:rPr>
          <w:color w:val="4C483D" w:themeColor="text2"/>
        </w:rPr>
      </w:pPr>
      <w:r>
        <w:t>pool-1-thread-5 : Runnable JOb :1</w:t>
      </w:r>
    </w:p>
    <w:p w14:paraId="0269EA38" w14:textId="77777777" w:rsidR="00FB1D7F" w:rsidRDefault="00FB1D7F" w:rsidP="00FB1D7F">
      <w:pPr>
        <w:pStyle w:val="Output"/>
        <w:rPr>
          <w:color w:val="4C483D" w:themeColor="text2"/>
        </w:rPr>
      </w:pPr>
      <w:r>
        <w:t>pool-1-thread-3 : Runnable JOb :1</w:t>
      </w:r>
    </w:p>
    <w:p w14:paraId="344B17CC" w14:textId="77777777" w:rsidR="00FB1D7F" w:rsidRDefault="00FB1D7F" w:rsidP="00FB1D7F">
      <w:pPr>
        <w:pStyle w:val="Output"/>
        <w:rPr>
          <w:color w:val="4C483D" w:themeColor="text2"/>
        </w:rPr>
      </w:pPr>
      <w:r>
        <w:t>pool-1-thread-1 : Runnable JOb :1</w:t>
      </w:r>
    </w:p>
    <w:p w14:paraId="3FDCC275" w14:textId="77777777" w:rsidR="00FB1D7F" w:rsidRDefault="00FB1D7F" w:rsidP="00FB1D7F">
      <w:pPr>
        <w:pStyle w:val="Output"/>
        <w:rPr>
          <w:color w:val="4C483D" w:themeColor="text2"/>
        </w:rPr>
      </w:pPr>
      <w:r>
        <w:t>pool-1-thread-2 : Runnable JOb :1</w:t>
      </w:r>
    </w:p>
    <w:p w14:paraId="131CC8B7" w14:textId="77777777" w:rsidR="00FB1D7F" w:rsidRDefault="00FB1D7F" w:rsidP="00FB1D7F">
      <w:pPr>
        <w:pStyle w:val="Output"/>
        <w:rPr>
          <w:color w:val="4C483D" w:themeColor="text2"/>
        </w:rPr>
      </w:pPr>
      <w:r>
        <w:t>pool-1-thread-9 : Runnable JOb :6</w:t>
      </w:r>
    </w:p>
    <w:p w14:paraId="524CCF86" w14:textId="77777777" w:rsidR="00FB1D7F" w:rsidRDefault="00FB1D7F" w:rsidP="00FB1D7F">
      <w:pPr>
        <w:pStyle w:val="Output"/>
        <w:rPr>
          <w:color w:val="4C483D" w:themeColor="text2"/>
        </w:rPr>
      </w:pPr>
      <w:r>
        <w:t>pool-1-thread-11 : Runnable JOb :8</w:t>
      </w:r>
    </w:p>
    <w:p w14:paraId="67C2269D" w14:textId="77777777" w:rsidR="00FB1D7F" w:rsidRDefault="00FB1D7F" w:rsidP="00FB1D7F">
      <w:pPr>
        <w:pStyle w:val="Output"/>
        <w:rPr>
          <w:color w:val="4C483D" w:themeColor="text2"/>
        </w:rPr>
      </w:pPr>
      <w:r>
        <w:t>pool-1-thread-8 : Runnable JOb :3</w:t>
      </w:r>
    </w:p>
    <w:p w14:paraId="1E503432" w14:textId="77777777" w:rsidR="00FB1D7F" w:rsidRDefault="00FB1D7F" w:rsidP="00FB1D7F">
      <w:pPr>
        <w:pStyle w:val="Output"/>
        <w:rPr>
          <w:color w:val="4C483D" w:themeColor="text2"/>
        </w:rPr>
      </w:pPr>
      <w:r>
        <w:t>pool-1-thread-10 : Runnable JOb :8</w:t>
      </w:r>
    </w:p>
    <w:p w14:paraId="05EF2FDE" w14:textId="18CD9081" w:rsidR="00FB1D7F" w:rsidRDefault="00FB1D7F" w:rsidP="00FB1D7F">
      <w:pPr>
        <w:pStyle w:val="Output"/>
        <w:rPr>
          <w:color w:val="4C483D" w:themeColor="text2"/>
        </w:rPr>
      </w:pPr>
      <w:r>
        <w:t>pool-1-thread-11 : Runnable JOb :12</w:t>
      </w:r>
    </w:p>
    <w:p w14:paraId="440C18FC" w14:textId="77777777" w:rsidR="00FB1D7F" w:rsidRDefault="00FB1D7F" w:rsidP="00FB1D7F">
      <w:pPr>
        <w:pStyle w:val="Output"/>
        <w:rPr>
          <w:color w:val="4C483D" w:themeColor="text2"/>
        </w:rPr>
      </w:pPr>
      <w:r>
        <w:t>pool-1-thread-6 : Runnable JOb :13</w:t>
      </w:r>
    </w:p>
    <w:p w14:paraId="1F276460" w14:textId="675488BA" w:rsidR="00FB1D7F" w:rsidRDefault="00FB1D7F" w:rsidP="00FB1D7F">
      <w:pPr>
        <w:pStyle w:val="Output"/>
        <w:rPr>
          <w:color w:val="4C483D" w:themeColor="text2"/>
        </w:rPr>
      </w:pPr>
      <w:r>
        <w:t>pool-1-thread-13 : Runnable JOb :12</w:t>
      </w:r>
    </w:p>
    <w:p w14:paraId="45426EC6" w14:textId="212D70FE" w:rsidR="00FB1D7F" w:rsidRDefault="00FB1D7F" w:rsidP="00FB1D7F">
      <w:pPr>
        <w:pStyle w:val="Output"/>
        <w:rPr>
          <w:color w:val="4C483D" w:themeColor="text2"/>
        </w:rPr>
      </w:pPr>
      <w:r>
        <w:t>pool-1-thread-12 : Runnable JOb :12</w:t>
      </w:r>
    </w:p>
    <w:p w14:paraId="20A068BD" w14:textId="77777777" w:rsidR="00FB1D7F" w:rsidRDefault="00FB1D7F" w:rsidP="00FB1D7F">
      <w:pPr>
        <w:pStyle w:val="Output"/>
        <w:rPr>
          <w:color w:val="4C483D" w:themeColor="text2"/>
        </w:rPr>
      </w:pPr>
      <w:r>
        <w:t>pool-1-thread-4 : Runnable JOb :12</w:t>
      </w:r>
    </w:p>
    <w:p w14:paraId="44DEE716" w14:textId="77777777" w:rsidR="00FB1D7F" w:rsidRDefault="00FB1D7F" w:rsidP="00FB1D7F">
      <w:pPr>
        <w:pStyle w:val="Output"/>
        <w:rPr>
          <w:color w:val="4C483D" w:themeColor="text2"/>
        </w:rPr>
      </w:pPr>
      <w:r>
        <w:t>pool-1-thread-9 : Runnable JOb :12</w:t>
      </w:r>
    </w:p>
    <w:p w14:paraId="36541B52" w14:textId="77777777" w:rsidR="00FB1D7F" w:rsidRDefault="00FB1D7F" w:rsidP="00FB1D7F">
      <w:pPr>
        <w:pStyle w:val="Output"/>
        <w:rPr>
          <w:color w:val="4C483D" w:themeColor="text2"/>
        </w:rPr>
      </w:pPr>
      <w:r>
        <w:t>pool-1-thread-10 : Runnable JOb :12</w:t>
      </w:r>
    </w:p>
    <w:p w14:paraId="53A8FAF2" w14:textId="77777777" w:rsidR="00FB1D7F" w:rsidRDefault="00FB1D7F" w:rsidP="00FB1D7F">
      <w:pPr>
        <w:pStyle w:val="Output"/>
        <w:rPr>
          <w:color w:val="4C483D" w:themeColor="text2"/>
        </w:rPr>
      </w:pPr>
      <w:r>
        <w:t>pool-1-thread-11 : Runnable JOb :19</w:t>
      </w:r>
    </w:p>
    <w:p w14:paraId="35BF3480" w14:textId="14AFEDCF" w:rsidR="00B9351D" w:rsidRDefault="00FB1D7F" w:rsidP="00FB1D7F">
      <w:pPr>
        <w:pStyle w:val="Output"/>
        <w:rPr>
          <w:noProof/>
          <w:lang w:eastAsia="en-US"/>
        </w:rPr>
      </w:pPr>
      <w:r>
        <w:t>pool-1-thread-8 : Runnable JOb :20</w:t>
      </w:r>
    </w:p>
    <w:p w14:paraId="5DC72A6B" w14:textId="3CB3205E" w:rsidR="00B9351D" w:rsidRDefault="00B9351D" w:rsidP="00B9351D">
      <w:pPr>
        <w:rPr>
          <w:noProof/>
          <w:lang w:eastAsia="en-US"/>
        </w:rPr>
      </w:pPr>
    </w:p>
    <w:p w14:paraId="3EED8A4B" w14:textId="39DF3869" w:rsidR="00B9351D" w:rsidRDefault="00B9351D" w:rsidP="00B9351D">
      <w:pPr>
        <w:rPr>
          <w:noProof/>
          <w:lang w:eastAsia="en-US"/>
        </w:rPr>
      </w:pPr>
    </w:p>
    <w:p w14:paraId="3595B484" w14:textId="77777777" w:rsidR="005300EF" w:rsidRPr="00CD1F7E" w:rsidRDefault="005300EF" w:rsidP="00632AB9">
      <w:pPr>
        <w:pStyle w:val="Howitworks"/>
        <w:rPr>
          <w:noProof/>
          <w:szCs w:val="18"/>
          <w:lang w:eastAsia="en-US"/>
        </w:rPr>
      </w:pPr>
      <w:r w:rsidRPr="0086049E">
        <w:rPr>
          <w:noProof/>
          <w:sz w:val="18"/>
          <w:szCs w:val="14"/>
          <w:lang w:eastAsia="en-US"/>
        </w:rPr>
        <w:lastRenderedPageBreak/>
        <w:t>Example</w:t>
      </w:r>
    </w:p>
    <w:p w14:paraId="4B3AFFF3" w14:textId="77777777" w:rsidR="005300EF" w:rsidRDefault="005300EF" w:rsidP="00920E53">
      <w:pPr>
        <w:pStyle w:val="Output"/>
        <w:pBdr>
          <w:left w:val="single" w:sz="8" w:space="0" w:color="auto"/>
        </w:pBdr>
        <w:rPr>
          <w:color w:val="4C483D" w:themeColor="text2"/>
        </w:rPr>
      </w:pPr>
      <w:r>
        <w:rPr>
          <w:bCs/>
          <w:color w:val="7F0055"/>
        </w:rPr>
        <w:t>class</w:t>
      </w:r>
      <w:r>
        <w:t xml:space="preserve"> IntCall </w:t>
      </w:r>
      <w:r>
        <w:rPr>
          <w:bCs/>
          <w:color w:val="7F0055"/>
        </w:rPr>
        <w:t>implements</w:t>
      </w:r>
      <w:r>
        <w:t xml:space="preserve"> Callable&lt;Integer&gt; {</w:t>
      </w:r>
    </w:p>
    <w:p w14:paraId="3179D882" w14:textId="77777777" w:rsidR="005300EF" w:rsidRDefault="005300EF" w:rsidP="00920E53">
      <w:pPr>
        <w:pStyle w:val="Output"/>
        <w:pBdr>
          <w:left w:val="single" w:sz="8" w:space="0" w:color="auto"/>
        </w:pBdr>
        <w:rPr>
          <w:color w:val="4C483D" w:themeColor="text2"/>
        </w:rPr>
      </w:pPr>
      <w:r>
        <w:tab/>
      </w:r>
      <w:r>
        <w:rPr>
          <w:color w:val="646464"/>
        </w:rPr>
        <w:t>@Override</w:t>
      </w:r>
    </w:p>
    <w:p w14:paraId="2A73B4CA" w14:textId="77777777" w:rsidR="005300EF" w:rsidRDefault="005300EF" w:rsidP="00920E53">
      <w:pPr>
        <w:pStyle w:val="Output"/>
        <w:pBdr>
          <w:left w:val="single" w:sz="8" w:space="0" w:color="auto"/>
        </w:pBdr>
        <w:rPr>
          <w:color w:val="4C483D" w:themeColor="text2"/>
        </w:rPr>
      </w:pPr>
      <w:r>
        <w:tab/>
      </w:r>
      <w:r>
        <w:rPr>
          <w:bCs/>
          <w:color w:val="7F0055"/>
        </w:rPr>
        <w:t>public</w:t>
      </w:r>
      <w:r>
        <w:t xml:space="preserve"> Integer call() </w:t>
      </w:r>
      <w:r>
        <w:rPr>
          <w:bCs/>
          <w:color w:val="7F0055"/>
        </w:rPr>
        <w:t>throws</w:t>
      </w:r>
      <w:r>
        <w:t xml:space="preserve"> Exception {</w:t>
      </w:r>
    </w:p>
    <w:p w14:paraId="33EB80C0" w14:textId="77777777" w:rsidR="005300EF" w:rsidRDefault="005300EF" w:rsidP="00920E53">
      <w:pPr>
        <w:pStyle w:val="Output"/>
        <w:pBdr>
          <w:left w:val="single" w:sz="8" w:space="0" w:color="auto"/>
        </w:pBdr>
        <w:rPr>
          <w:color w:val="4C483D" w:themeColor="text2"/>
        </w:rPr>
      </w:pPr>
      <w:r>
        <w:tab/>
      </w:r>
      <w:r>
        <w:tab/>
      </w:r>
      <w:r>
        <w:rPr>
          <w:bCs/>
          <w:color w:val="7F0055"/>
        </w:rPr>
        <w:t>int</w:t>
      </w:r>
      <w:r>
        <w:t xml:space="preserve"> </w:t>
      </w:r>
      <w:r>
        <w:rPr>
          <w:color w:val="6A3E3E"/>
        </w:rPr>
        <w:t>value</w:t>
      </w:r>
      <w:r>
        <w:t xml:space="preserve"> = (</w:t>
      </w:r>
      <w:r>
        <w:rPr>
          <w:bCs/>
          <w:color w:val="7F0055"/>
        </w:rPr>
        <w:t>int</w:t>
      </w:r>
      <w:r>
        <w:t>) (Math.</w:t>
      </w:r>
      <w:r>
        <w:rPr>
          <w:i/>
          <w:iCs/>
        </w:rPr>
        <w:t>random</w:t>
      </w:r>
      <w:r>
        <w:t>() * 50 + 1);</w:t>
      </w:r>
    </w:p>
    <w:p w14:paraId="6CB717A5" w14:textId="77777777" w:rsidR="005300EF" w:rsidRDefault="005300EF" w:rsidP="00920E53">
      <w:pPr>
        <w:pStyle w:val="Output"/>
        <w:pBdr>
          <w:left w:val="single" w:sz="8" w:space="0" w:color="auto"/>
        </w:pBdr>
        <w:rPr>
          <w:color w:val="4C483D" w:themeColor="text2"/>
        </w:rPr>
      </w:pPr>
      <w:r>
        <w:tab/>
      </w:r>
      <w:r>
        <w:tab/>
        <w:t>System.</w:t>
      </w:r>
      <w:r>
        <w:rPr>
          <w:bCs/>
          <w:i/>
          <w:iCs/>
          <w:color w:val="0000C0"/>
        </w:rPr>
        <w:t>out</w:t>
      </w:r>
      <w:r>
        <w:t>.println(</w:t>
      </w:r>
      <w:r>
        <w:rPr>
          <w:color w:val="2A00FF"/>
        </w:rPr>
        <w:t>"Generated : "</w:t>
      </w:r>
      <w:r>
        <w:t xml:space="preserve"> + </w:t>
      </w:r>
      <w:r>
        <w:rPr>
          <w:color w:val="6A3E3E"/>
        </w:rPr>
        <w:t>value</w:t>
      </w:r>
      <w:r>
        <w:t>);</w:t>
      </w:r>
    </w:p>
    <w:p w14:paraId="4713033C" w14:textId="77777777" w:rsidR="005300EF" w:rsidRDefault="005300EF" w:rsidP="00920E53">
      <w:pPr>
        <w:pStyle w:val="Output"/>
        <w:pBdr>
          <w:left w:val="single" w:sz="8" w:space="0" w:color="auto"/>
        </w:pBdr>
        <w:rPr>
          <w:color w:val="4C483D" w:themeColor="text2"/>
        </w:rPr>
      </w:pPr>
      <w:r>
        <w:tab/>
      </w:r>
      <w:r>
        <w:tab/>
      </w:r>
      <w:r>
        <w:rPr>
          <w:bCs/>
          <w:color w:val="7F0055"/>
        </w:rPr>
        <w:t>return</w:t>
      </w:r>
      <w:r>
        <w:t xml:space="preserve"> </w:t>
      </w:r>
      <w:r>
        <w:rPr>
          <w:color w:val="6A3E3E"/>
        </w:rPr>
        <w:t>value</w:t>
      </w:r>
      <w:r>
        <w:t>;</w:t>
      </w:r>
    </w:p>
    <w:p w14:paraId="3F6FFD06" w14:textId="77777777" w:rsidR="005300EF" w:rsidRDefault="005300EF" w:rsidP="00920E53">
      <w:pPr>
        <w:pStyle w:val="Output"/>
        <w:pBdr>
          <w:left w:val="single" w:sz="8" w:space="0" w:color="auto"/>
        </w:pBdr>
        <w:rPr>
          <w:color w:val="4C483D" w:themeColor="text2"/>
        </w:rPr>
      </w:pPr>
      <w:r>
        <w:tab/>
        <w:t>}</w:t>
      </w:r>
    </w:p>
    <w:p w14:paraId="464A9C0E" w14:textId="77777777" w:rsidR="005300EF" w:rsidRDefault="005300EF" w:rsidP="00920E53">
      <w:pPr>
        <w:pStyle w:val="Output"/>
        <w:pBdr>
          <w:left w:val="single" w:sz="8" w:space="0" w:color="auto"/>
        </w:pBdr>
        <w:rPr>
          <w:color w:val="4C483D" w:themeColor="text2"/>
        </w:rPr>
      </w:pPr>
      <w:r>
        <w:t>}</w:t>
      </w:r>
    </w:p>
    <w:p w14:paraId="3751ACDD" w14:textId="77777777" w:rsidR="005300EF" w:rsidRDefault="005300EF" w:rsidP="00920E53">
      <w:pPr>
        <w:pStyle w:val="Output"/>
        <w:pBdr>
          <w:left w:val="single" w:sz="8" w:space="0" w:color="auto"/>
        </w:pBdr>
        <w:rPr>
          <w:color w:val="4C483D" w:themeColor="text2"/>
        </w:rPr>
      </w:pPr>
    </w:p>
    <w:p w14:paraId="5A3B3D9E" w14:textId="23512D60" w:rsidR="005300EF" w:rsidRDefault="005300EF" w:rsidP="00920E53">
      <w:pPr>
        <w:pStyle w:val="Output"/>
        <w:pBdr>
          <w:left w:val="single" w:sz="8" w:space="0" w:color="auto"/>
        </w:pBdr>
        <w:rPr>
          <w:color w:val="4C483D" w:themeColor="text2"/>
        </w:rPr>
      </w:pPr>
      <w:r>
        <w:rPr>
          <w:bCs/>
          <w:color w:val="7F0055"/>
        </w:rPr>
        <w:t>public</w:t>
      </w:r>
      <w:r>
        <w:t xml:space="preserve"> </w:t>
      </w:r>
      <w:r>
        <w:rPr>
          <w:bCs/>
          <w:color w:val="7F0055"/>
        </w:rPr>
        <w:t>class</w:t>
      </w:r>
      <w:r>
        <w:t xml:space="preserve"> ExcecutorServiceDemo {</w:t>
      </w:r>
    </w:p>
    <w:p w14:paraId="2DB7C3F2" w14:textId="77777777" w:rsidR="005300EF" w:rsidRDefault="005300EF" w:rsidP="00920E53">
      <w:pPr>
        <w:pStyle w:val="Output"/>
        <w:pBdr>
          <w:left w:val="single" w:sz="8" w:space="0" w:color="auto"/>
        </w:pBdr>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Exception {</w:t>
      </w:r>
    </w:p>
    <w:p w14:paraId="7DE4E3D1" w14:textId="77777777" w:rsidR="005300EF" w:rsidRDefault="005300EF" w:rsidP="00920E53">
      <w:pPr>
        <w:pStyle w:val="Output"/>
        <w:pBdr>
          <w:left w:val="single" w:sz="8" w:space="0" w:color="auto"/>
        </w:pBdr>
        <w:rPr>
          <w:color w:val="4C483D" w:themeColor="text2"/>
        </w:rPr>
      </w:pPr>
    </w:p>
    <w:p w14:paraId="5104BF03" w14:textId="77777777" w:rsidR="005300EF" w:rsidRDefault="005300EF" w:rsidP="00920E53">
      <w:pPr>
        <w:pStyle w:val="Output"/>
        <w:pBdr>
          <w:left w:val="single" w:sz="8" w:space="0" w:color="auto"/>
        </w:pBdr>
        <w:rPr>
          <w:color w:val="4C483D" w:themeColor="text2"/>
        </w:rPr>
      </w:pPr>
      <w:r>
        <w:tab/>
      </w:r>
      <w:r>
        <w:tab/>
      </w:r>
      <w:r>
        <w:rPr>
          <w:color w:val="3F7F5F"/>
        </w:rPr>
        <w:t>// submit(</w:t>
      </w:r>
      <w:r>
        <w:rPr>
          <w:color w:val="3F7F5F"/>
          <w:u w:val="single"/>
        </w:rPr>
        <w:t>Callable</w:t>
      </w:r>
      <w:r>
        <w:rPr>
          <w:color w:val="3F7F5F"/>
        </w:rPr>
        <w:t>&lt;T&gt; task)</w:t>
      </w:r>
    </w:p>
    <w:p w14:paraId="3E20BA1F" w14:textId="77777777" w:rsidR="005300EF" w:rsidRDefault="005300EF" w:rsidP="00920E53">
      <w:pPr>
        <w:pStyle w:val="Output"/>
        <w:pBdr>
          <w:left w:val="single" w:sz="8" w:space="0" w:color="auto"/>
        </w:pBdr>
        <w:rPr>
          <w:color w:val="4C483D" w:themeColor="text2"/>
        </w:rPr>
      </w:pPr>
      <w:r>
        <w:tab/>
      </w:r>
      <w:r>
        <w:tab/>
        <w:t xml:space="preserve">ExecutorService </w:t>
      </w:r>
      <w:r>
        <w:rPr>
          <w:color w:val="6A3E3E"/>
        </w:rPr>
        <w:t>service</w:t>
      </w:r>
      <w:r>
        <w:t xml:space="preserve"> = Executors.</w:t>
      </w:r>
      <w:r>
        <w:rPr>
          <w:i/>
          <w:iCs/>
        </w:rPr>
        <w:t>newSingleThreadExecutor</w:t>
      </w:r>
      <w:r>
        <w:t>();</w:t>
      </w:r>
    </w:p>
    <w:p w14:paraId="0890FD8C" w14:textId="77777777" w:rsidR="005300EF" w:rsidRDefault="005300EF" w:rsidP="00920E53">
      <w:pPr>
        <w:pStyle w:val="Output"/>
        <w:pBdr>
          <w:left w:val="single" w:sz="8" w:space="0" w:color="auto"/>
        </w:pBdr>
        <w:rPr>
          <w:color w:val="4C483D" w:themeColor="text2"/>
        </w:rPr>
      </w:pPr>
      <w:r>
        <w:tab/>
      </w:r>
      <w:r>
        <w:tab/>
        <w:t xml:space="preserve">Future&lt;Integer&gt; </w:t>
      </w:r>
      <w:r>
        <w:rPr>
          <w:color w:val="6A3E3E"/>
        </w:rPr>
        <w:t>future</w:t>
      </w:r>
      <w:r>
        <w:t xml:space="preserve"> = </w:t>
      </w:r>
      <w:r>
        <w:rPr>
          <w:color w:val="6A3E3E"/>
        </w:rPr>
        <w:t>service</w:t>
      </w:r>
      <w:r>
        <w:t>.submit(</w:t>
      </w:r>
      <w:r>
        <w:rPr>
          <w:bCs/>
          <w:color w:val="7F0055"/>
        </w:rPr>
        <w:t>new</w:t>
      </w:r>
      <w:r>
        <w:t xml:space="preserve"> IntCall());</w:t>
      </w:r>
    </w:p>
    <w:p w14:paraId="3D5BA5DF" w14:textId="77777777" w:rsidR="005300EF" w:rsidRDefault="005300EF" w:rsidP="00920E53">
      <w:pPr>
        <w:pStyle w:val="Output"/>
        <w:pBdr>
          <w:left w:val="single" w:sz="8" w:space="0" w:color="auto"/>
        </w:pBdr>
        <w:rPr>
          <w:color w:val="4C483D" w:themeColor="text2"/>
        </w:rPr>
      </w:pPr>
      <w:r>
        <w:tab/>
      </w:r>
      <w:r>
        <w:tab/>
        <w:t>System.</w:t>
      </w:r>
      <w:r>
        <w:rPr>
          <w:bCs/>
          <w:i/>
          <w:iCs/>
          <w:color w:val="0000C0"/>
        </w:rPr>
        <w:t>out</w:t>
      </w:r>
      <w:r>
        <w:t>.println(</w:t>
      </w:r>
      <w:r>
        <w:rPr>
          <w:color w:val="2A00FF"/>
        </w:rPr>
        <w:t>"Future : "</w:t>
      </w:r>
      <w:r>
        <w:t xml:space="preserve"> + </w:t>
      </w:r>
      <w:r>
        <w:rPr>
          <w:color w:val="6A3E3E"/>
        </w:rPr>
        <w:t>future</w:t>
      </w:r>
      <w:r>
        <w:t>.get());</w:t>
      </w:r>
    </w:p>
    <w:p w14:paraId="7FF736D2" w14:textId="77777777" w:rsidR="005300EF" w:rsidRDefault="005300EF" w:rsidP="00920E53">
      <w:pPr>
        <w:pStyle w:val="Output"/>
        <w:pBdr>
          <w:left w:val="single" w:sz="8" w:space="0" w:color="auto"/>
        </w:pBdr>
        <w:rPr>
          <w:color w:val="4C483D" w:themeColor="text2"/>
        </w:rPr>
      </w:pPr>
    </w:p>
    <w:p w14:paraId="49FF1C30" w14:textId="77777777" w:rsidR="005300EF" w:rsidRDefault="005300EF" w:rsidP="00920E53">
      <w:pPr>
        <w:pStyle w:val="Output"/>
        <w:pBdr>
          <w:left w:val="single" w:sz="8" w:space="0" w:color="auto"/>
        </w:pBdr>
        <w:rPr>
          <w:color w:val="4C483D" w:themeColor="text2"/>
        </w:rPr>
      </w:pPr>
      <w:r>
        <w:t xml:space="preserve">               </w:t>
      </w:r>
      <w:r>
        <w:rPr>
          <w:color w:val="3F7F5F"/>
        </w:rPr>
        <w:t>//invokeAll(Collection&lt;Callable&lt;T&gt; tasks)</w:t>
      </w:r>
    </w:p>
    <w:p w14:paraId="5AE927B1" w14:textId="77777777" w:rsidR="005300EF" w:rsidRDefault="005300EF" w:rsidP="00920E53">
      <w:pPr>
        <w:pStyle w:val="Output"/>
        <w:pBdr>
          <w:left w:val="single" w:sz="8" w:space="0" w:color="auto"/>
        </w:pBdr>
        <w:rPr>
          <w:color w:val="4C483D" w:themeColor="text2"/>
        </w:rPr>
      </w:pPr>
      <w:r>
        <w:tab/>
      </w:r>
      <w:r>
        <w:tab/>
        <w:t>System.</w:t>
      </w:r>
      <w:r>
        <w:rPr>
          <w:bCs/>
          <w:i/>
          <w:iCs/>
          <w:color w:val="0000C0"/>
        </w:rPr>
        <w:t>out</w:t>
      </w:r>
      <w:r>
        <w:t>.println(</w:t>
      </w:r>
      <w:r>
        <w:rPr>
          <w:color w:val="2A00FF"/>
        </w:rPr>
        <w:t>"=================== invokeAll ================= "</w:t>
      </w:r>
      <w:r>
        <w:t>);</w:t>
      </w:r>
    </w:p>
    <w:p w14:paraId="3DA48B5D" w14:textId="77777777" w:rsidR="005300EF" w:rsidRDefault="005300EF" w:rsidP="00920E53">
      <w:pPr>
        <w:pStyle w:val="Output"/>
        <w:pBdr>
          <w:left w:val="single" w:sz="8" w:space="0" w:color="auto"/>
        </w:pBdr>
        <w:rPr>
          <w:color w:val="4C483D" w:themeColor="text2"/>
        </w:rPr>
      </w:pPr>
      <w:r>
        <w:t xml:space="preserve">                List&lt;Callable&lt;Integer&gt;&gt; </w:t>
      </w:r>
      <w:r>
        <w:rPr>
          <w:color w:val="6A3E3E"/>
        </w:rPr>
        <w:t>list</w:t>
      </w:r>
      <w:r>
        <w:t xml:space="preserve"> = </w:t>
      </w:r>
      <w:r>
        <w:rPr>
          <w:bCs/>
          <w:color w:val="7F0055"/>
        </w:rPr>
        <w:t>new</w:t>
      </w:r>
      <w:r>
        <w:t xml:space="preserve"> ArrayList&lt;&gt;();</w:t>
      </w:r>
    </w:p>
    <w:p w14:paraId="6C83555C" w14:textId="77777777" w:rsidR="005300EF" w:rsidRDefault="005300EF" w:rsidP="00920E53">
      <w:pPr>
        <w:pStyle w:val="Output"/>
        <w:pBdr>
          <w:left w:val="single" w:sz="8" w:space="0" w:color="auto"/>
        </w:pBdr>
        <w:rPr>
          <w:color w:val="4C483D" w:themeColor="text2"/>
        </w:rPr>
      </w:pPr>
      <w:r>
        <w:tab/>
      </w:r>
      <w:r>
        <w:tab/>
      </w:r>
      <w:r>
        <w:rPr>
          <w:color w:val="6A3E3E"/>
        </w:rPr>
        <w:t>list</w:t>
      </w:r>
      <w:r>
        <w:t>.add(</w:t>
      </w:r>
      <w:r>
        <w:rPr>
          <w:bCs/>
          <w:color w:val="7F0055"/>
        </w:rPr>
        <w:t>new</w:t>
      </w:r>
      <w:r>
        <w:t xml:space="preserve"> IntCall());</w:t>
      </w:r>
    </w:p>
    <w:p w14:paraId="056E9DD1" w14:textId="77777777" w:rsidR="005300EF" w:rsidRDefault="005300EF" w:rsidP="00920E53">
      <w:pPr>
        <w:pStyle w:val="Output"/>
        <w:pBdr>
          <w:left w:val="single" w:sz="8" w:space="0" w:color="auto"/>
        </w:pBdr>
        <w:rPr>
          <w:color w:val="4C483D" w:themeColor="text2"/>
        </w:rPr>
      </w:pPr>
      <w:r>
        <w:tab/>
      </w:r>
      <w:r>
        <w:tab/>
      </w:r>
      <w:r>
        <w:rPr>
          <w:color w:val="6A3E3E"/>
        </w:rPr>
        <w:t>list</w:t>
      </w:r>
      <w:r>
        <w:t>.add(</w:t>
      </w:r>
      <w:r>
        <w:rPr>
          <w:bCs/>
          <w:color w:val="7F0055"/>
        </w:rPr>
        <w:t>new</w:t>
      </w:r>
      <w:r>
        <w:t xml:space="preserve"> IntCall());</w:t>
      </w:r>
    </w:p>
    <w:p w14:paraId="7FA903E8" w14:textId="77777777" w:rsidR="005300EF" w:rsidRDefault="005300EF" w:rsidP="00920E53">
      <w:pPr>
        <w:pStyle w:val="Output"/>
        <w:pBdr>
          <w:left w:val="single" w:sz="8" w:space="0" w:color="auto"/>
        </w:pBdr>
        <w:rPr>
          <w:color w:val="4C483D" w:themeColor="text2"/>
        </w:rPr>
      </w:pPr>
      <w:r>
        <w:tab/>
      </w:r>
      <w:r>
        <w:tab/>
      </w:r>
      <w:r>
        <w:rPr>
          <w:color w:val="6A3E3E"/>
        </w:rPr>
        <w:t>list</w:t>
      </w:r>
      <w:r>
        <w:t>.add(</w:t>
      </w:r>
      <w:r>
        <w:rPr>
          <w:bCs/>
          <w:color w:val="7F0055"/>
        </w:rPr>
        <w:t>new</w:t>
      </w:r>
      <w:r>
        <w:t xml:space="preserve"> IntCall());</w:t>
      </w:r>
    </w:p>
    <w:p w14:paraId="1207E933" w14:textId="77777777" w:rsidR="005300EF" w:rsidRDefault="005300EF" w:rsidP="00920E53">
      <w:pPr>
        <w:pStyle w:val="Output"/>
        <w:pBdr>
          <w:left w:val="single" w:sz="8" w:space="0" w:color="auto"/>
        </w:pBdr>
        <w:rPr>
          <w:color w:val="4C483D" w:themeColor="text2"/>
        </w:rPr>
      </w:pPr>
    </w:p>
    <w:p w14:paraId="5489FE33" w14:textId="77777777" w:rsidR="005300EF" w:rsidRDefault="005300EF" w:rsidP="00920E53">
      <w:pPr>
        <w:pStyle w:val="Output"/>
        <w:pBdr>
          <w:left w:val="single" w:sz="8" w:space="0" w:color="auto"/>
        </w:pBdr>
        <w:rPr>
          <w:color w:val="4C483D" w:themeColor="text2"/>
        </w:rPr>
      </w:pPr>
      <w:r>
        <w:tab/>
      </w:r>
      <w:r>
        <w:tab/>
        <w:t xml:space="preserve">List&lt;Future&lt;Integer&gt;&gt; </w:t>
      </w:r>
      <w:r>
        <w:rPr>
          <w:color w:val="6A3E3E"/>
        </w:rPr>
        <w:t>futures</w:t>
      </w:r>
      <w:r>
        <w:t xml:space="preserve"> = </w:t>
      </w:r>
      <w:r>
        <w:rPr>
          <w:color w:val="6A3E3E"/>
        </w:rPr>
        <w:t>service</w:t>
      </w:r>
      <w:r>
        <w:t>.invokeAll(</w:t>
      </w:r>
      <w:r>
        <w:rPr>
          <w:color w:val="6A3E3E"/>
        </w:rPr>
        <w:t>list</w:t>
      </w:r>
      <w:r>
        <w:t>);</w:t>
      </w:r>
    </w:p>
    <w:p w14:paraId="4CE9DEF7" w14:textId="77777777" w:rsidR="005300EF" w:rsidRDefault="005300EF" w:rsidP="00920E53">
      <w:pPr>
        <w:pStyle w:val="Output"/>
        <w:pBdr>
          <w:left w:val="single" w:sz="8" w:space="0" w:color="auto"/>
        </w:pBdr>
        <w:rPr>
          <w:color w:val="4C483D" w:themeColor="text2"/>
        </w:rPr>
      </w:pPr>
      <w:r>
        <w:tab/>
      </w:r>
      <w:r>
        <w:tab/>
      </w:r>
      <w:r>
        <w:rPr>
          <w:bCs/>
          <w:color w:val="7F0055"/>
        </w:rPr>
        <w:t>for</w:t>
      </w:r>
      <w:r>
        <w:t xml:space="preserve"> (Future&lt;Integer&gt; </w:t>
      </w:r>
      <w:r>
        <w:rPr>
          <w:color w:val="6A3E3E"/>
        </w:rPr>
        <w:t>f</w:t>
      </w:r>
      <w:r>
        <w:t xml:space="preserve"> : </w:t>
      </w:r>
      <w:r>
        <w:rPr>
          <w:color w:val="6A3E3E"/>
        </w:rPr>
        <w:t>futures</w:t>
      </w:r>
      <w:r>
        <w:t>) {</w:t>
      </w:r>
    </w:p>
    <w:p w14:paraId="431B8DE9" w14:textId="77777777" w:rsidR="005300EF" w:rsidRDefault="005300EF" w:rsidP="00920E53">
      <w:pPr>
        <w:pStyle w:val="Output"/>
        <w:pBdr>
          <w:left w:val="single" w:sz="8" w:space="0" w:color="auto"/>
        </w:pBdr>
        <w:rPr>
          <w:color w:val="4C483D" w:themeColor="text2"/>
        </w:rPr>
      </w:pPr>
      <w:r>
        <w:tab/>
      </w:r>
      <w:r>
        <w:tab/>
      </w:r>
      <w:r>
        <w:tab/>
        <w:t>System.</w:t>
      </w:r>
      <w:r>
        <w:rPr>
          <w:bCs/>
          <w:i/>
          <w:iCs/>
          <w:color w:val="0000C0"/>
        </w:rPr>
        <w:t>out</w:t>
      </w:r>
      <w:r>
        <w:t>.println(</w:t>
      </w:r>
      <w:r>
        <w:rPr>
          <w:color w:val="6A3E3E"/>
        </w:rPr>
        <w:t>f</w:t>
      </w:r>
      <w:r>
        <w:t>.get());</w:t>
      </w:r>
    </w:p>
    <w:p w14:paraId="131FF7DE" w14:textId="77777777" w:rsidR="005300EF" w:rsidRDefault="005300EF" w:rsidP="00920E53">
      <w:pPr>
        <w:pStyle w:val="Output"/>
        <w:pBdr>
          <w:left w:val="single" w:sz="8" w:space="0" w:color="auto"/>
        </w:pBdr>
        <w:rPr>
          <w:color w:val="4C483D" w:themeColor="text2"/>
        </w:rPr>
      </w:pPr>
      <w:r>
        <w:tab/>
      </w:r>
      <w:r>
        <w:tab/>
        <w:t>}</w:t>
      </w:r>
    </w:p>
    <w:p w14:paraId="4C74B96B" w14:textId="77777777" w:rsidR="005300EF" w:rsidRDefault="005300EF" w:rsidP="00920E53">
      <w:pPr>
        <w:pStyle w:val="Output"/>
        <w:pBdr>
          <w:left w:val="single" w:sz="8" w:space="0" w:color="auto"/>
        </w:pBdr>
        <w:rPr>
          <w:color w:val="4C483D" w:themeColor="text2"/>
        </w:rPr>
      </w:pPr>
    </w:p>
    <w:p w14:paraId="34FA196F" w14:textId="77777777" w:rsidR="005300EF" w:rsidRDefault="005300EF" w:rsidP="00920E53">
      <w:pPr>
        <w:pStyle w:val="Output"/>
        <w:pBdr>
          <w:left w:val="single" w:sz="8" w:space="0" w:color="auto"/>
        </w:pBdr>
        <w:rPr>
          <w:color w:val="4C483D" w:themeColor="text2"/>
        </w:rPr>
      </w:pPr>
      <w:r>
        <w:tab/>
      </w:r>
      <w:r>
        <w:tab/>
      </w:r>
      <w:r>
        <w:rPr>
          <w:color w:val="3F7F5F"/>
        </w:rPr>
        <w:t xml:space="preserve">//Executes the given tasks, </w:t>
      </w:r>
      <w:r w:rsidRPr="00991BD2">
        <w:rPr>
          <w:color w:val="3F7F5F"/>
        </w:rPr>
        <w:t>returns the result of one of the task completed successfully</w:t>
      </w:r>
    </w:p>
    <w:p w14:paraId="79AE8FD0" w14:textId="77777777" w:rsidR="005300EF" w:rsidRDefault="005300EF" w:rsidP="00920E53">
      <w:pPr>
        <w:pStyle w:val="Output"/>
        <w:pBdr>
          <w:left w:val="single" w:sz="8" w:space="0" w:color="auto"/>
        </w:pBdr>
        <w:rPr>
          <w:color w:val="4C483D" w:themeColor="text2"/>
        </w:rPr>
      </w:pPr>
      <w:r>
        <w:t xml:space="preserve"> </w:t>
      </w:r>
      <w:r>
        <w:tab/>
      </w:r>
      <w:r>
        <w:tab/>
        <w:t>System.</w:t>
      </w:r>
      <w:r>
        <w:rPr>
          <w:bCs/>
          <w:i/>
          <w:iCs/>
          <w:color w:val="0000C0"/>
        </w:rPr>
        <w:t>out</w:t>
      </w:r>
      <w:r>
        <w:t>.println(</w:t>
      </w:r>
      <w:r>
        <w:rPr>
          <w:color w:val="2A00FF"/>
        </w:rPr>
        <w:t>"=================== invokeAny ================= "</w:t>
      </w:r>
      <w:r>
        <w:t>);</w:t>
      </w:r>
    </w:p>
    <w:p w14:paraId="38D00C42" w14:textId="77777777" w:rsidR="005300EF" w:rsidRDefault="005300EF" w:rsidP="00920E53">
      <w:pPr>
        <w:pStyle w:val="Output"/>
        <w:pBdr>
          <w:left w:val="single" w:sz="8" w:space="0" w:color="auto"/>
        </w:pBdr>
        <w:rPr>
          <w:color w:val="4C483D" w:themeColor="text2"/>
        </w:rPr>
      </w:pPr>
      <w:r>
        <w:tab/>
      </w:r>
      <w:r>
        <w:tab/>
        <w:t xml:space="preserve">Integer </w:t>
      </w:r>
      <w:r>
        <w:rPr>
          <w:color w:val="6A3E3E"/>
        </w:rPr>
        <w:t>any</w:t>
      </w:r>
      <w:r>
        <w:t xml:space="preserve"> = </w:t>
      </w:r>
      <w:r>
        <w:rPr>
          <w:color w:val="6A3E3E"/>
        </w:rPr>
        <w:t>service</w:t>
      </w:r>
      <w:r>
        <w:t>.invokeAny(</w:t>
      </w:r>
      <w:r>
        <w:rPr>
          <w:color w:val="6A3E3E"/>
        </w:rPr>
        <w:t>list</w:t>
      </w:r>
      <w:r>
        <w:t>);</w:t>
      </w:r>
    </w:p>
    <w:p w14:paraId="207316D2" w14:textId="77777777" w:rsidR="005300EF" w:rsidRDefault="005300EF" w:rsidP="00920E53">
      <w:pPr>
        <w:pStyle w:val="Output"/>
        <w:pBdr>
          <w:left w:val="single" w:sz="8" w:space="0" w:color="auto"/>
        </w:pBdr>
        <w:rPr>
          <w:color w:val="4C483D" w:themeColor="text2"/>
        </w:rPr>
      </w:pPr>
      <w:r>
        <w:tab/>
      </w:r>
      <w:r>
        <w:tab/>
        <w:t>System.</w:t>
      </w:r>
      <w:r>
        <w:rPr>
          <w:bCs/>
          <w:i/>
          <w:iCs/>
          <w:color w:val="0000C0"/>
        </w:rPr>
        <w:t>out</w:t>
      </w:r>
      <w:r>
        <w:t>.println(</w:t>
      </w:r>
      <w:r>
        <w:rPr>
          <w:color w:val="2A00FF"/>
        </w:rPr>
        <w:t>"invokeAny : "</w:t>
      </w:r>
      <w:r>
        <w:t xml:space="preserve"> + </w:t>
      </w:r>
      <w:r>
        <w:rPr>
          <w:color w:val="6A3E3E"/>
        </w:rPr>
        <w:t>any</w:t>
      </w:r>
      <w:r>
        <w:t>);</w:t>
      </w:r>
    </w:p>
    <w:p w14:paraId="7A3F3DC4" w14:textId="77777777" w:rsidR="005300EF" w:rsidRDefault="005300EF" w:rsidP="00920E53">
      <w:pPr>
        <w:pStyle w:val="Output"/>
        <w:pBdr>
          <w:left w:val="single" w:sz="8" w:space="0" w:color="auto"/>
        </w:pBdr>
        <w:rPr>
          <w:color w:val="4C483D" w:themeColor="text2"/>
        </w:rPr>
      </w:pPr>
    </w:p>
    <w:p w14:paraId="67319358" w14:textId="77777777" w:rsidR="005300EF" w:rsidRDefault="005300EF" w:rsidP="00920E53">
      <w:pPr>
        <w:pStyle w:val="Output"/>
        <w:pBdr>
          <w:left w:val="single" w:sz="8" w:space="0" w:color="auto"/>
        </w:pBdr>
        <w:rPr>
          <w:color w:val="4C483D" w:themeColor="text2"/>
        </w:rPr>
      </w:pPr>
      <w:r>
        <w:tab/>
      </w:r>
      <w:r>
        <w:tab/>
      </w:r>
      <w:r>
        <w:rPr>
          <w:color w:val="3F7F5F"/>
        </w:rPr>
        <w:t>// In general, the ExecutorService will not be automatically destroyed when</w:t>
      </w:r>
    </w:p>
    <w:p w14:paraId="73EE7CA5" w14:textId="77777777" w:rsidR="005300EF" w:rsidRDefault="005300EF" w:rsidP="00920E53">
      <w:pPr>
        <w:pStyle w:val="Output"/>
        <w:pBdr>
          <w:left w:val="single" w:sz="8" w:space="0" w:color="auto"/>
        </w:pBdr>
        <w:rPr>
          <w:color w:val="4C483D" w:themeColor="text2"/>
        </w:rPr>
      </w:pPr>
      <w:r>
        <w:tab/>
      </w:r>
      <w:r>
        <w:tab/>
      </w:r>
      <w:r>
        <w:rPr>
          <w:color w:val="3F7F5F"/>
        </w:rPr>
        <w:t>// there is not task to process.</w:t>
      </w:r>
    </w:p>
    <w:p w14:paraId="1F30B271" w14:textId="77777777" w:rsidR="005300EF" w:rsidRDefault="005300EF" w:rsidP="00920E53">
      <w:pPr>
        <w:pStyle w:val="Output"/>
        <w:pBdr>
          <w:left w:val="single" w:sz="8" w:space="0" w:color="auto"/>
        </w:pBdr>
        <w:rPr>
          <w:color w:val="4C483D" w:themeColor="text2"/>
        </w:rPr>
      </w:pPr>
      <w:r>
        <w:tab/>
      </w:r>
      <w:r>
        <w:tab/>
      </w:r>
      <w:r>
        <w:rPr>
          <w:color w:val="6A3E3E"/>
        </w:rPr>
        <w:t>service</w:t>
      </w:r>
      <w:r>
        <w:t>.shutdown();</w:t>
      </w:r>
    </w:p>
    <w:p w14:paraId="2A3A4D21" w14:textId="77777777" w:rsidR="005300EF" w:rsidRDefault="005300EF" w:rsidP="00920E53">
      <w:pPr>
        <w:pStyle w:val="Output"/>
        <w:pBdr>
          <w:left w:val="single" w:sz="8" w:space="0" w:color="auto"/>
        </w:pBdr>
        <w:rPr>
          <w:color w:val="4C483D" w:themeColor="text2"/>
        </w:rPr>
      </w:pPr>
      <w:r>
        <w:tab/>
      </w:r>
      <w:r>
        <w:tab/>
        <w:t>System.</w:t>
      </w:r>
      <w:r>
        <w:rPr>
          <w:bCs/>
          <w:i/>
          <w:iCs/>
          <w:color w:val="0000C0"/>
        </w:rPr>
        <w:t>out</w:t>
      </w:r>
      <w:r>
        <w:t>.println(</w:t>
      </w:r>
      <w:r>
        <w:rPr>
          <w:color w:val="2A00FF"/>
        </w:rPr>
        <w:t>"=================== Shutdown ================= "</w:t>
      </w:r>
      <w:r>
        <w:t>);</w:t>
      </w:r>
    </w:p>
    <w:p w14:paraId="19ADA7AF" w14:textId="77777777" w:rsidR="005300EF" w:rsidRDefault="005300EF" w:rsidP="00920E53">
      <w:pPr>
        <w:pStyle w:val="Output"/>
        <w:pBdr>
          <w:left w:val="single" w:sz="8" w:space="0" w:color="auto"/>
        </w:pBdr>
        <w:rPr>
          <w:color w:val="4C483D" w:themeColor="text2"/>
        </w:rPr>
      </w:pPr>
      <w:r>
        <w:tab/>
      </w:r>
      <w:r>
        <w:tab/>
        <w:t>System.</w:t>
      </w:r>
      <w:r>
        <w:rPr>
          <w:bCs/>
          <w:i/>
          <w:iCs/>
          <w:color w:val="0000C0"/>
        </w:rPr>
        <w:t>out</w:t>
      </w:r>
      <w:r>
        <w:t>.println(</w:t>
      </w:r>
      <w:r>
        <w:rPr>
          <w:color w:val="2A00FF"/>
        </w:rPr>
        <w:t>"isShutdown : "</w:t>
      </w:r>
      <w:r>
        <w:t xml:space="preserve"> + </w:t>
      </w:r>
      <w:r>
        <w:rPr>
          <w:color w:val="6A3E3E"/>
        </w:rPr>
        <w:t>service</w:t>
      </w:r>
      <w:r>
        <w:t>.isShutdown());</w:t>
      </w:r>
    </w:p>
    <w:p w14:paraId="36069CFF" w14:textId="77777777" w:rsidR="005300EF" w:rsidRDefault="005300EF" w:rsidP="00920E53">
      <w:pPr>
        <w:pStyle w:val="Output"/>
        <w:pBdr>
          <w:left w:val="single" w:sz="8" w:space="0" w:color="auto"/>
        </w:pBdr>
        <w:rPr>
          <w:color w:val="4C483D" w:themeColor="text2"/>
        </w:rPr>
      </w:pPr>
      <w:r>
        <w:tab/>
      </w:r>
      <w:r>
        <w:tab/>
        <w:t>System.</w:t>
      </w:r>
      <w:r>
        <w:rPr>
          <w:bCs/>
          <w:i/>
          <w:iCs/>
          <w:color w:val="0000C0"/>
        </w:rPr>
        <w:t>out</w:t>
      </w:r>
      <w:r>
        <w:t>.println(</w:t>
      </w:r>
      <w:r>
        <w:rPr>
          <w:color w:val="2A00FF"/>
        </w:rPr>
        <w:t>"isTerminated : "</w:t>
      </w:r>
      <w:r>
        <w:t xml:space="preserve"> + </w:t>
      </w:r>
      <w:r>
        <w:rPr>
          <w:color w:val="6A3E3E"/>
        </w:rPr>
        <w:t>service</w:t>
      </w:r>
      <w:r>
        <w:t>.isTerminated());</w:t>
      </w:r>
    </w:p>
    <w:p w14:paraId="36C1B3DC" w14:textId="77777777" w:rsidR="005300EF" w:rsidRDefault="005300EF" w:rsidP="00920E53">
      <w:pPr>
        <w:pStyle w:val="Output"/>
        <w:pBdr>
          <w:left w:val="single" w:sz="8" w:space="0" w:color="auto"/>
        </w:pBdr>
        <w:rPr>
          <w:color w:val="4C483D" w:themeColor="text2"/>
        </w:rPr>
      </w:pPr>
      <w:r>
        <w:tab/>
      </w:r>
      <w:r>
        <w:tab/>
        <w:t>System.</w:t>
      </w:r>
      <w:r>
        <w:rPr>
          <w:bCs/>
          <w:i/>
          <w:iCs/>
          <w:color w:val="0000C0"/>
        </w:rPr>
        <w:t>out</w:t>
      </w:r>
      <w:r>
        <w:t>.println(</w:t>
      </w:r>
      <w:r>
        <w:rPr>
          <w:color w:val="2A00FF"/>
        </w:rPr>
        <w:t>"shutdownNow : "</w:t>
      </w:r>
      <w:r>
        <w:t xml:space="preserve"> + </w:t>
      </w:r>
      <w:r>
        <w:rPr>
          <w:color w:val="6A3E3E"/>
        </w:rPr>
        <w:t>service</w:t>
      </w:r>
      <w:r>
        <w:t>.shutdownNow());</w:t>
      </w:r>
    </w:p>
    <w:p w14:paraId="401DD4DD" w14:textId="77777777" w:rsidR="005300EF" w:rsidRDefault="005300EF" w:rsidP="00920E53">
      <w:pPr>
        <w:pStyle w:val="Output"/>
        <w:pBdr>
          <w:left w:val="single" w:sz="8" w:space="0" w:color="auto"/>
        </w:pBdr>
      </w:pPr>
      <w:r>
        <w:tab/>
        <w:t>}</w:t>
      </w:r>
    </w:p>
    <w:p w14:paraId="537C093C" w14:textId="77777777" w:rsidR="005300EF" w:rsidRDefault="005300EF" w:rsidP="00920E53">
      <w:pPr>
        <w:pStyle w:val="Output"/>
        <w:pBdr>
          <w:left w:val="single" w:sz="8" w:space="0" w:color="auto"/>
        </w:pBdr>
      </w:pPr>
      <w:r>
        <w:t>}</w:t>
      </w:r>
    </w:p>
    <w:p w14:paraId="587B32AA" w14:textId="6E522179" w:rsidR="005300EF" w:rsidRDefault="00920E53" w:rsidP="00920E53">
      <w:pPr>
        <w:pStyle w:val="Output"/>
        <w:pBdr>
          <w:left w:val="single" w:sz="8" w:space="0" w:color="auto"/>
        </w:pBdr>
        <w:shd w:val="clear" w:color="auto" w:fill="000000" w:themeFill="text1"/>
      </w:pPr>
      <w:r>
        <w:t>Generated:</w:t>
      </w:r>
      <w:r w:rsidR="005300EF">
        <w:t xml:space="preserve"> 34</w:t>
      </w:r>
    </w:p>
    <w:p w14:paraId="095384DE" w14:textId="720573B5" w:rsidR="005300EF" w:rsidRDefault="00920E53" w:rsidP="00920E53">
      <w:pPr>
        <w:pStyle w:val="Output"/>
        <w:pBdr>
          <w:left w:val="single" w:sz="8" w:space="0" w:color="auto"/>
        </w:pBdr>
        <w:shd w:val="clear" w:color="auto" w:fill="000000" w:themeFill="text1"/>
      </w:pPr>
      <w:r>
        <w:t>Future:</w:t>
      </w:r>
      <w:r w:rsidR="005300EF">
        <w:t xml:space="preserve"> 34</w:t>
      </w:r>
    </w:p>
    <w:p w14:paraId="641CFBB5" w14:textId="77777777" w:rsidR="005300EF" w:rsidRDefault="005300EF" w:rsidP="00920E53">
      <w:pPr>
        <w:pStyle w:val="Output"/>
        <w:pBdr>
          <w:left w:val="single" w:sz="8" w:space="0" w:color="auto"/>
        </w:pBdr>
        <w:shd w:val="clear" w:color="auto" w:fill="000000" w:themeFill="text1"/>
      </w:pPr>
      <w:r>
        <w:t xml:space="preserve">=================== invokeAll ================= </w:t>
      </w:r>
    </w:p>
    <w:p w14:paraId="46F13E66" w14:textId="4639BA93" w:rsidR="005300EF" w:rsidRDefault="00920E53" w:rsidP="00920E53">
      <w:pPr>
        <w:pStyle w:val="Output"/>
        <w:pBdr>
          <w:left w:val="single" w:sz="8" w:space="0" w:color="auto"/>
        </w:pBdr>
        <w:shd w:val="clear" w:color="auto" w:fill="000000" w:themeFill="text1"/>
      </w:pPr>
      <w:r>
        <w:t>Generated:</w:t>
      </w:r>
      <w:r w:rsidR="005300EF">
        <w:t xml:space="preserve"> 27</w:t>
      </w:r>
    </w:p>
    <w:p w14:paraId="2FF39B42" w14:textId="2E7BE44A" w:rsidR="005300EF" w:rsidRDefault="00920E53" w:rsidP="00920E53">
      <w:pPr>
        <w:pStyle w:val="Output"/>
        <w:pBdr>
          <w:left w:val="single" w:sz="8" w:space="0" w:color="auto"/>
        </w:pBdr>
        <w:shd w:val="clear" w:color="auto" w:fill="000000" w:themeFill="text1"/>
      </w:pPr>
      <w:r>
        <w:t>Generated:</w:t>
      </w:r>
      <w:r w:rsidR="005300EF">
        <w:t xml:space="preserve"> 24</w:t>
      </w:r>
    </w:p>
    <w:p w14:paraId="2F980267" w14:textId="0F23CC47" w:rsidR="005300EF" w:rsidRDefault="00920E53" w:rsidP="00920E53">
      <w:pPr>
        <w:pStyle w:val="Output"/>
        <w:pBdr>
          <w:left w:val="single" w:sz="8" w:space="0" w:color="auto"/>
        </w:pBdr>
        <w:shd w:val="clear" w:color="auto" w:fill="000000" w:themeFill="text1"/>
      </w:pPr>
      <w:r>
        <w:t>Generated:</w:t>
      </w:r>
      <w:r w:rsidR="005300EF">
        <w:t xml:space="preserve"> 3</w:t>
      </w:r>
    </w:p>
    <w:p w14:paraId="75A0F192" w14:textId="77777777" w:rsidR="005300EF" w:rsidRDefault="005300EF" w:rsidP="00920E53">
      <w:pPr>
        <w:pStyle w:val="Output"/>
        <w:pBdr>
          <w:left w:val="single" w:sz="8" w:space="0" w:color="auto"/>
        </w:pBdr>
        <w:shd w:val="clear" w:color="auto" w:fill="000000" w:themeFill="text1"/>
      </w:pPr>
      <w:r>
        <w:t>27</w:t>
      </w:r>
    </w:p>
    <w:p w14:paraId="3A606B2C" w14:textId="77777777" w:rsidR="005300EF" w:rsidRDefault="005300EF" w:rsidP="00920E53">
      <w:pPr>
        <w:pStyle w:val="Output"/>
        <w:pBdr>
          <w:left w:val="single" w:sz="8" w:space="0" w:color="auto"/>
        </w:pBdr>
        <w:shd w:val="clear" w:color="auto" w:fill="000000" w:themeFill="text1"/>
      </w:pPr>
      <w:r>
        <w:t>24</w:t>
      </w:r>
    </w:p>
    <w:p w14:paraId="1FFC37A6" w14:textId="77777777" w:rsidR="005300EF" w:rsidRDefault="005300EF" w:rsidP="00920E53">
      <w:pPr>
        <w:pStyle w:val="Output"/>
        <w:pBdr>
          <w:left w:val="single" w:sz="8" w:space="0" w:color="auto"/>
        </w:pBdr>
        <w:shd w:val="clear" w:color="auto" w:fill="000000" w:themeFill="text1"/>
      </w:pPr>
      <w:r>
        <w:t>3</w:t>
      </w:r>
    </w:p>
    <w:p w14:paraId="29EFABC8" w14:textId="77777777" w:rsidR="005300EF" w:rsidRDefault="005300EF" w:rsidP="00920E53">
      <w:pPr>
        <w:pStyle w:val="Output"/>
        <w:pBdr>
          <w:left w:val="single" w:sz="8" w:space="0" w:color="auto"/>
        </w:pBdr>
        <w:shd w:val="clear" w:color="auto" w:fill="000000" w:themeFill="text1"/>
      </w:pPr>
      <w:r>
        <w:t xml:space="preserve">=================== invokeAny ================= </w:t>
      </w:r>
    </w:p>
    <w:p w14:paraId="6A9DCE47" w14:textId="77777777" w:rsidR="005300EF" w:rsidRDefault="005300EF" w:rsidP="00920E53">
      <w:pPr>
        <w:pStyle w:val="Output"/>
        <w:pBdr>
          <w:left w:val="single" w:sz="8" w:space="0" w:color="auto"/>
        </w:pBdr>
        <w:shd w:val="clear" w:color="auto" w:fill="000000" w:themeFill="text1"/>
      </w:pPr>
      <w:r>
        <w:t>Generated : 32</w:t>
      </w:r>
    </w:p>
    <w:p w14:paraId="42FF6398" w14:textId="77777777" w:rsidR="005300EF" w:rsidRDefault="005300EF" w:rsidP="00920E53">
      <w:pPr>
        <w:pStyle w:val="Output"/>
        <w:pBdr>
          <w:left w:val="single" w:sz="8" w:space="0" w:color="auto"/>
        </w:pBdr>
        <w:shd w:val="clear" w:color="auto" w:fill="000000" w:themeFill="text1"/>
      </w:pPr>
      <w:r>
        <w:t>Generated : 44</w:t>
      </w:r>
    </w:p>
    <w:p w14:paraId="5A9C83FA" w14:textId="77777777" w:rsidR="005300EF" w:rsidRDefault="005300EF" w:rsidP="00920E53">
      <w:pPr>
        <w:pStyle w:val="Output"/>
        <w:pBdr>
          <w:left w:val="single" w:sz="8" w:space="0" w:color="auto"/>
        </w:pBdr>
        <w:shd w:val="clear" w:color="auto" w:fill="000000" w:themeFill="text1"/>
      </w:pPr>
      <w:r>
        <w:t xml:space="preserve">invokeAny : 32  </w:t>
      </w:r>
      <w:r w:rsidRPr="00991BD2">
        <w:rPr>
          <w:color w:val="00B050"/>
        </w:rPr>
        <w:t>(gives 1</w:t>
      </w:r>
      <w:r w:rsidRPr="00991BD2">
        <w:rPr>
          <w:color w:val="00B050"/>
          <w:vertAlign w:val="superscript"/>
        </w:rPr>
        <w:t>st</w:t>
      </w:r>
      <w:r w:rsidRPr="00991BD2">
        <w:rPr>
          <w:color w:val="00B050"/>
        </w:rPr>
        <w:t xml:space="preserve"> completed task result)</w:t>
      </w:r>
    </w:p>
    <w:p w14:paraId="417FEBC8" w14:textId="77777777" w:rsidR="005300EF" w:rsidRDefault="005300EF" w:rsidP="00920E53">
      <w:pPr>
        <w:pStyle w:val="Output"/>
        <w:pBdr>
          <w:left w:val="single" w:sz="8" w:space="0" w:color="auto"/>
        </w:pBdr>
        <w:shd w:val="clear" w:color="auto" w:fill="000000" w:themeFill="text1"/>
      </w:pPr>
      <w:r>
        <w:t xml:space="preserve">=================== Shutdown ================= </w:t>
      </w:r>
    </w:p>
    <w:p w14:paraId="638528F4" w14:textId="77777777" w:rsidR="005300EF" w:rsidRDefault="005300EF" w:rsidP="00920E53">
      <w:pPr>
        <w:pStyle w:val="Output"/>
        <w:pBdr>
          <w:left w:val="single" w:sz="8" w:space="0" w:color="auto"/>
        </w:pBdr>
        <w:shd w:val="clear" w:color="auto" w:fill="000000" w:themeFill="text1"/>
      </w:pPr>
      <w:r>
        <w:t>isShutdown : true</w:t>
      </w:r>
    </w:p>
    <w:p w14:paraId="0680F58E" w14:textId="77777777" w:rsidR="005300EF" w:rsidRDefault="005300EF" w:rsidP="00920E53">
      <w:pPr>
        <w:pStyle w:val="Output"/>
        <w:pBdr>
          <w:left w:val="single" w:sz="8" w:space="0" w:color="auto"/>
        </w:pBdr>
        <w:shd w:val="clear" w:color="auto" w:fill="000000" w:themeFill="text1"/>
      </w:pPr>
      <w:r>
        <w:t>isTerminated : true</w:t>
      </w:r>
    </w:p>
    <w:p w14:paraId="1C59050E" w14:textId="77777777" w:rsidR="005300EF" w:rsidRDefault="005300EF" w:rsidP="00920E53">
      <w:pPr>
        <w:pStyle w:val="Output"/>
        <w:pBdr>
          <w:left w:val="single" w:sz="8" w:space="0" w:color="auto"/>
        </w:pBdr>
        <w:shd w:val="clear" w:color="auto" w:fill="000000" w:themeFill="text1"/>
      </w:pPr>
      <w:r>
        <w:t>shutdownNow : []</w:t>
      </w:r>
    </w:p>
    <w:p w14:paraId="1E23B3F8" w14:textId="4DCF193A" w:rsidR="00632AB9" w:rsidRDefault="00632AB9" w:rsidP="00632AB9"/>
    <w:p w14:paraId="1D07A84E" w14:textId="49D070D5" w:rsidR="00C76ED6" w:rsidRDefault="00C76ED6" w:rsidP="00632AB9"/>
    <w:p w14:paraId="37C97C0A" w14:textId="67BC63EB" w:rsidR="005300EF" w:rsidRDefault="005300EF" w:rsidP="00FD338B">
      <w:pPr>
        <w:pStyle w:val="Heading4"/>
        <w:spacing w:after="0" w:line="240" w:lineRule="auto"/>
      </w:pPr>
      <w:r>
        <w:t>4.</w:t>
      </w:r>
      <w:r w:rsidRPr="00685486">
        <w:t xml:space="preserve">ScheduledExecutorService </w:t>
      </w:r>
      <w:r>
        <w:t>Interface</w:t>
      </w:r>
    </w:p>
    <w:p w14:paraId="3612C2BF" w14:textId="4048C99E" w:rsidR="003E4E48" w:rsidRDefault="003E4E48" w:rsidP="003E4E48">
      <w:pPr>
        <w:autoSpaceDE w:val="0"/>
        <w:autoSpaceDN w:val="0"/>
        <w:adjustRightInd w:val="0"/>
        <w:spacing w:line="240" w:lineRule="auto"/>
        <w:rPr>
          <w:rFonts w:ascii="Consolas" w:hAnsi="Consolas" w:cs="Consolas"/>
          <w:color w:val="4C483D" w:themeColor="text2"/>
        </w:rPr>
      </w:pPr>
      <w:r>
        <w:rPr>
          <w:rFonts w:ascii="Consolas" w:hAnsi="Consolas" w:cs="Consolas"/>
          <w:color w:val="000000"/>
        </w:rPr>
        <w:t xml:space="preserve">ScheduledExecutorService </w:t>
      </w:r>
      <w:r>
        <w:rPr>
          <w:rFonts w:ascii="Consolas" w:hAnsi="Consolas" w:cs="Consolas"/>
          <w:color w:val="6A3E3E"/>
        </w:rPr>
        <w:t>service</w:t>
      </w:r>
      <w:r>
        <w:rPr>
          <w:rFonts w:ascii="Consolas" w:hAnsi="Consolas" w:cs="Consolas"/>
          <w:color w:val="000000"/>
        </w:rPr>
        <w:t xml:space="preserve"> = Executors.</w:t>
      </w:r>
      <w:r w:rsidRPr="003E4E48">
        <w:rPr>
          <w:rStyle w:val="0SyntxBlueChar"/>
        </w:rPr>
        <w:t>newSingleThreadScheduledExecutor</w:t>
      </w:r>
      <w:r>
        <w:rPr>
          <w:rFonts w:ascii="Consolas" w:hAnsi="Consolas" w:cs="Consolas"/>
          <w:color w:val="000000"/>
        </w:rPr>
        <w:t>();</w:t>
      </w:r>
    </w:p>
    <w:p w14:paraId="48FD7A3E" w14:textId="2BA4A9A1" w:rsidR="003E4E48" w:rsidRDefault="003E4E48" w:rsidP="003E4E48">
      <w:pPr>
        <w:rPr>
          <w:rFonts w:ascii="Consolas" w:hAnsi="Consolas" w:cs="Consolas"/>
          <w:color w:val="000000"/>
        </w:rPr>
      </w:pPr>
      <w:r>
        <w:rPr>
          <w:rFonts w:ascii="Consolas" w:hAnsi="Consolas" w:cs="Consolas"/>
          <w:color w:val="000000"/>
        </w:rPr>
        <w:t xml:space="preserve">ScheduledExecutorService </w:t>
      </w:r>
      <w:r>
        <w:rPr>
          <w:rFonts w:ascii="Consolas" w:hAnsi="Consolas" w:cs="Consolas"/>
          <w:color w:val="6A3E3E"/>
          <w:u w:val="single"/>
        </w:rPr>
        <w:t>service</w:t>
      </w:r>
      <w:r>
        <w:rPr>
          <w:rFonts w:ascii="Consolas" w:hAnsi="Consolas" w:cs="Consolas"/>
          <w:color w:val="000000"/>
        </w:rPr>
        <w:t xml:space="preserve"> = Executors.</w:t>
      </w:r>
      <w:r w:rsidRPr="003E4E48">
        <w:rPr>
          <w:rStyle w:val="0SyntxBlueChar"/>
        </w:rPr>
        <w:t>newScheduledThreadPool</w:t>
      </w:r>
      <w:r>
        <w:rPr>
          <w:rFonts w:ascii="Consolas" w:hAnsi="Consolas" w:cs="Consolas"/>
          <w:color w:val="000000"/>
        </w:rPr>
        <w:t>(10);</w:t>
      </w:r>
    </w:p>
    <w:p w14:paraId="670C4D58" w14:textId="77777777" w:rsidR="003E4E48" w:rsidRPr="003E4E48" w:rsidRDefault="003E4E48" w:rsidP="003E4E48"/>
    <w:p w14:paraId="47A86CAA" w14:textId="77777777" w:rsidR="005300EF" w:rsidRDefault="005300EF" w:rsidP="006F728B">
      <w:pPr>
        <w:pStyle w:val="ListParagraph"/>
        <w:numPr>
          <w:ilvl w:val="0"/>
          <w:numId w:val="91"/>
        </w:numPr>
        <w:spacing w:line="240" w:lineRule="auto"/>
        <w:rPr>
          <w:noProof/>
          <w:lang w:eastAsia="en-US"/>
        </w:rPr>
      </w:pPr>
      <w:r w:rsidRPr="0068547D">
        <w:rPr>
          <w:noProof/>
          <w:lang w:eastAsia="en-US"/>
        </w:rPr>
        <w:lastRenderedPageBreak/>
        <w:t>The </w:t>
      </w:r>
      <w:hyperlink r:id="rId159" w:tgtFrame="_blank" w:history="1">
        <w:r w:rsidRPr="0068547D">
          <w:rPr>
            <w:rStyle w:val="Hyperlink"/>
            <w:noProof/>
            <w:lang w:eastAsia="en-US"/>
          </w:rPr>
          <w:t>ScheduledExecutorService</w:t>
        </w:r>
      </w:hyperlink>
      <w:r w:rsidRPr="0068547D">
        <w:rPr>
          <w:noProof/>
          <w:lang w:eastAsia="en-US"/>
        </w:rPr>
        <w:t xml:space="preserve"> interface </w:t>
      </w:r>
      <w:r>
        <w:rPr>
          <w:noProof/>
          <w:lang w:eastAsia="en-US"/>
        </w:rPr>
        <w:t xml:space="preserve">is child interface </w:t>
      </w:r>
      <w:r w:rsidRPr="0068547D">
        <w:rPr>
          <w:noProof/>
          <w:lang w:eastAsia="en-US"/>
        </w:rPr>
        <w:t>ExecutorService </w:t>
      </w:r>
      <w:r>
        <w:rPr>
          <w:noProof/>
          <w:lang w:eastAsia="en-US"/>
        </w:rPr>
        <w:t>.</w:t>
      </w:r>
    </w:p>
    <w:p w14:paraId="235D9837" w14:textId="77777777" w:rsidR="005300EF" w:rsidRDefault="005300EF" w:rsidP="00FD338B">
      <w:pPr>
        <w:pStyle w:val="ListParagraph"/>
        <w:spacing w:line="240" w:lineRule="auto"/>
        <w:rPr>
          <w:noProof/>
          <w:lang w:eastAsia="en-US"/>
        </w:rPr>
      </w:pPr>
    </w:p>
    <w:p w14:paraId="58A54361" w14:textId="77777777" w:rsidR="005300EF" w:rsidRDefault="005300EF" w:rsidP="006F728B">
      <w:pPr>
        <w:pStyle w:val="ListParagraph"/>
        <w:numPr>
          <w:ilvl w:val="0"/>
          <w:numId w:val="91"/>
        </w:numPr>
        <w:rPr>
          <w:noProof/>
          <w:lang w:eastAsia="en-US"/>
        </w:rPr>
      </w:pPr>
      <w:r>
        <w:rPr>
          <w:noProof/>
          <w:lang w:eastAsia="en-US"/>
        </w:rPr>
        <w:t>It</w:t>
      </w:r>
      <w:r w:rsidRPr="0068547D">
        <w:rPr>
          <w:noProof/>
          <w:lang w:eastAsia="en-US"/>
        </w:rPr>
        <w:t xml:space="preserve"> executes a Runnable or Callable task after a specified delay. In addition, the interface defines </w:t>
      </w:r>
      <w:r w:rsidRPr="00CE0451">
        <w:rPr>
          <w:rStyle w:val="OutputChar"/>
          <w:sz w:val="18"/>
        </w:rPr>
        <w:t>scheduleAtFixedRate</w:t>
      </w:r>
      <w:r w:rsidRPr="00CE0451">
        <w:rPr>
          <w:noProof/>
          <w:sz w:val="22"/>
          <w:lang w:eastAsia="en-US"/>
        </w:rPr>
        <w:t> </w:t>
      </w:r>
      <w:r w:rsidRPr="0068547D">
        <w:rPr>
          <w:noProof/>
          <w:lang w:eastAsia="en-US"/>
        </w:rPr>
        <w:t>and </w:t>
      </w:r>
      <w:r w:rsidRPr="00CE0451">
        <w:rPr>
          <w:rStyle w:val="OutputChar"/>
          <w:sz w:val="18"/>
        </w:rPr>
        <w:t>scheduleWithFixedDelay</w:t>
      </w:r>
      <w:r w:rsidRPr="0068547D">
        <w:rPr>
          <w:noProof/>
          <w:lang w:eastAsia="en-US"/>
        </w:rPr>
        <w:t>, which executes specified tasks repeatedly, at defined intervals</w:t>
      </w:r>
      <w:r>
        <w:rPr>
          <w:noProof/>
          <w:lang w:eastAsia="en-US"/>
        </w:rPr>
        <w:t>.</w:t>
      </w:r>
    </w:p>
    <w:p w14:paraId="5716D26E" w14:textId="77777777" w:rsidR="005300EF" w:rsidRDefault="005300EF" w:rsidP="00632AB9">
      <w:pPr>
        <w:pStyle w:val="ListParagraph"/>
        <w:spacing w:line="240" w:lineRule="auto"/>
        <w:rPr>
          <w:noProof/>
          <w:lang w:eastAsia="en-US"/>
        </w:rPr>
      </w:pPr>
    </w:p>
    <w:p w14:paraId="219398E9" w14:textId="77777777" w:rsidR="005300EF" w:rsidRDefault="005300EF" w:rsidP="006F728B">
      <w:pPr>
        <w:pStyle w:val="ListParagraph"/>
        <w:numPr>
          <w:ilvl w:val="0"/>
          <w:numId w:val="91"/>
        </w:numPr>
        <w:rPr>
          <w:noProof/>
          <w:lang w:eastAsia="en-US"/>
        </w:rPr>
      </w:pPr>
      <w:r>
        <w:rPr>
          <w:noProof/>
          <w:lang w:eastAsia="en-US"/>
        </w:rPr>
        <w:t>The ScheduledExecutorService runs tasks after some predefined delay and/or periodically.</w:t>
      </w:r>
    </w:p>
    <w:p w14:paraId="46B2512D" w14:textId="77777777" w:rsidR="00FD338B" w:rsidRDefault="00FD338B" w:rsidP="005300EF">
      <w:pPr>
        <w:rPr>
          <w:b/>
          <w:noProof/>
          <w:u w:val="single"/>
          <w:lang w:eastAsia="en-US"/>
        </w:rPr>
      </w:pPr>
    </w:p>
    <w:p w14:paraId="365DD90B" w14:textId="2B17AF71" w:rsidR="005300EF" w:rsidRPr="00234255" w:rsidRDefault="005300EF" w:rsidP="00FD338B">
      <w:pPr>
        <w:spacing w:line="240" w:lineRule="auto"/>
        <w:rPr>
          <w:noProof/>
          <w:u w:val="single"/>
          <w:lang w:eastAsia="en-US"/>
        </w:rPr>
      </w:pPr>
      <w:r>
        <w:rPr>
          <w:b/>
          <w:noProof/>
          <w:u w:val="single"/>
          <w:lang w:eastAsia="en-US"/>
        </w:rPr>
        <w:t>1.</w:t>
      </w:r>
      <w:r w:rsidRPr="00234255">
        <w:rPr>
          <w:b/>
          <w:noProof/>
          <w:u w:val="single"/>
          <w:lang w:eastAsia="en-US"/>
        </w:rPr>
        <w:t>schedule()</w:t>
      </w:r>
    </w:p>
    <w:p w14:paraId="495C4FE4" w14:textId="77777777" w:rsidR="005300EF" w:rsidRDefault="005300EF" w:rsidP="005300EF">
      <w:pPr>
        <w:rPr>
          <w:noProof/>
          <w:lang w:eastAsia="en-US"/>
        </w:rPr>
      </w:pPr>
      <w:r>
        <w:rPr>
          <w:noProof/>
          <w:lang w:eastAsia="en-US"/>
        </w:rPr>
        <w:t xml:space="preserve">There are two </w:t>
      </w:r>
      <w:r w:rsidRPr="00CE0451">
        <w:rPr>
          <w:b/>
          <w:noProof/>
          <w:color w:val="7030A0"/>
          <w:lang w:eastAsia="en-US"/>
        </w:rPr>
        <w:t>schedule()</w:t>
      </w:r>
      <w:r w:rsidRPr="00CE0451">
        <w:rPr>
          <w:noProof/>
          <w:color w:val="7030A0"/>
          <w:lang w:eastAsia="en-US"/>
        </w:rPr>
        <w:t xml:space="preserve"> </w:t>
      </w:r>
      <w:r>
        <w:rPr>
          <w:noProof/>
          <w:lang w:eastAsia="en-US"/>
        </w:rPr>
        <w:t>methods that allow you to execute Runnable or Callable tasks, which will start after the delay</w:t>
      </w:r>
    </w:p>
    <w:p w14:paraId="7571AFF2" w14:textId="77777777" w:rsidR="005300EF" w:rsidRPr="00E03633" w:rsidRDefault="005300EF" w:rsidP="00E03633">
      <w:pPr>
        <w:pStyle w:val="Output"/>
        <w:spacing w:line="276" w:lineRule="auto"/>
        <w:ind w:left="720"/>
        <w:rPr>
          <w:noProof/>
          <w:sz w:val="18"/>
          <w:szCs w:val="18"/>
          <w:lang w:eastAsia="en-US"/>
        </w:rPr>
      </w:pPr>
      <w:r w:rsidRPr="00E03633">
        <w:rPr>
          <w:noProof/>
          <w:sz w:val="18"/>
          <w:szCs w:val="18"/>
          <w:lang w:eastAsia="en-US"/>
        </w:rPr>
        <w:t xml:space="preserve">ScheduledFuture </w:t>
      </w:r>
      <w:r w:rsidRPr="00E03633">
        <w:rPr>
          <w:noProof/>
          <w:color w:val="7030A0"/>
          <w:sz w:val="18"/>
          <w:szCs w:val="18"/>
          <w:lang w:eastAsia="en-US"/>
        </w:rPr>
        <w:t xml:space="preserve">schedule </w:t>
      </w:r>
      <w:r w:rsidRPr="00E03633">
        <w:rPr>
          <w:noProof/>
          <w:sz w:val="18"/>
          <w:szCs w:val="18"/>
          <w:lang w:eastAsia="en-US"/>
        </w:rPr>
        <w:t>(Runnable command, long delay, TimeUnit unit)</w:t>
      </w:r>
    </w:p>
    <w:p w14:paraId="2577DA1E" w14:textId="77777777" w:rsidR="005300EF" w:rsidRPr="00E03633" w:rsidRDefault="005300EF" w:rsidP="00E03633">
      <w:pPr>
        <w:pStyle w:val="Output"/>
        <w:spacing w:line="276" w:lineRule="auto"/>
        <w:ind w:left="720"/>
        <w:rPr>
          <w:noProof/>
          <w:sz w:val="18"/>
          <w:szCs w:val="18"/>
          <w:lang w:eastAsia="en-US"/>
        </w:rPr>
      </w:pPr>
      <w:r w:rsidRPr="00E03633">
        <w:rPr>
          <w:noProof/>
          <w:sz w:val="18"/>
          <w:szCs w:val="18"/>
          <w:lang w:eastAsia="en-US"/>
        </w:rPr>
        <w:t xml:space="preserve">ScheduledFuture </w:t>
      </w:r>
      <w:r w:rsidRPr="00E03633">
        <w:rPr>
          <w:noProof/>
          <w:color w:val="7030A0"/>
          <w:sz w:val="18"/>
          <w:szCs w:val="18"/>
          <w:lang w:eastAsia="en-US"/>
        </w:rPr>
        <w:t xml:space="preserve">schedule </w:t>
      </w:r>
      <w:r w:rsidRPr="00E03633">
        <w:rPr>
          <w:noProof/>
          <w:sz w:val="18"/>
          <w:szCs w:val="18"/>
          <w:lang w:eastAsia="en-US"/>
        </w:rPr>
        <w:t>(Callable callable, long delay, TimeUnit unit)</w:t>
      </w:r>
    </w:p>
    <w:p w14:paraId="01F7667A" w14:textId="77777777" w:rsidR="005300EF" w:rsidRDefault="005300EF" w:rsidP="005300EF">
      <w:pPr>
        <w:rPr>
          <w:noProof/>
          <w:lang w:eastAsia="en-US"/>
        </w:rPr>
      </w:pPr>
    </w:p>
    <w:p w14:paraId="0B2304EE" w14:textId="77777777" w:rsidR="005300EF" w:rsidRDefault="005300EF" w:rsidP="005300EF">
      <w:pPr>
        <w:rPr>
          <w:noProof/>
          <w:lang w:eastAsia="en-US"/>
        </w:rPr>
      </w:pPr>
      <w:r>
        <w:rPr>
          <w:b/>
          <w:noProof/>
          <w:u w:val="single"/>
          <w:lang w:eastAsia="en-US"/>
        </w:rPr>
        <w:t>2.</w:t>
      </w:r>
      <w:r w:rsidRPr="005845C0">
        <w:rPr>
          <w:b/>
          <w:noProof/>
          <w:u w:val="single"/>
          <w:lang w:eastAsia="en-US"/>
        </w:rPr>
        <w:t>scheduleAtFixedRate()</w:t>
      </w:r>
      <w:r>
        <w:rPr>
          <w:noProof/>
          <w:lang w:eastAsia="en-US"/>
        </w:rPr>
        <w:t xml:space="preserve"> method lets execute a task periodically after a fixed delay</w:t>
      </w:r>
    </w:p>
    <w:p w14:paraId="5980D130" w14:textId="77777777" w:rsidR="005300EF" w:rsidRDefault="005300EF" w:rsidP="005300EF">
      <w:pPr>
        <w:pStyle w:val="Output"/>
        <w:ind w:left="720"/>
        <w:rPr>
          <w:noProof/>
          <w:lang w:eastAsia="en-US"/>
        </w:rPr>
      </w:pPr>
      <w:r w:rsidRPr="005845C0">
        <w:rPr>
          <w:noProof/>
          <w:lang w:eastAsia="en-US"/>
        </w:rPr>
        <w:t>scheduleAtFixedRate(Runnable r, long initialDelay, long period, TimeUnit u)</w:t>
      </w:r>
    </w:p>
    <w:p w14:paraId="3DE60E26" w14:textId="77777777" w:rsidR="005300EF" w:rsidRDefault="005300EF" w:rsidP="005300EF">
      <w:pPr>
        <w:rPr>
          <w:noProof/>
          <w:lang w:eastAsia="en-US"/>
        </w:rPr>
      </w:pPr>
    </w:p>
    <w:p w14:paraId="3DB98BB1" w14:textId="77777777" w:rsidR="005300EF" w:rsidRDefault="005300EF" w:rsidP="005300EF">
      <w:pPr>
        <w:rPr>
          <w:noProof/>
          <w:lang w:eastAsia="en-US"/>
        </w:rPr>
      </w:pPr>
      <w:r>
        <w:rPr>
          <w:noProof/>
          <w:lang w:eastAsia="en-US"/>
        </w:rPr>
        <w:t>The following block of code will execute a task after an initial delay of 100 milliseconds, and after that, it will execute the same task every 450 milliseconds.</w:t>
      </w:r>
    </w:p>
    <w:p w14:paraId="1230CE82" w14:textId="77777777" w:rsidR="005300EF" w:rsidRDefault="005300EF" w:rsidP="005300EF">
      <w:pPr>
        <w:pStyle w:val="Output"/>
        <w:ind w:left="720"/>
        <w:rPr>
          <w:noProof/>
          <w:lang w:eastAsia="en-US"/>
        </w:rPr>
      </w:pPr>
      <w:r>
        <w:rPr>
          <w:noProof/>
          <w:lang w:eastAsia="en-US"/>
        </w:rPr>
        <w:t>Future&lt;String&gt; resultFuture = service</w:t>
      </w:r>
    </w:p>
    <w:p w14:paraId="756F1675" w14:textId="77777777" w:rsidR="005300EF" w:rsidRDefault="005300EF" w:rsidP="005300EF">
      <w:pPr>
        <w:pStyle w:val="Output"/>
        <w:ind w:left="720"/>
        <w:rPr>
          <w:noProof/>
          <w:lang w:eastAsia="en-US"/>
        </w:rPr>
      </w:pPr>
      <w:r>
        <w:rPr>
          <w:noProof/>
          <w:lang w:eastAsia="en-US"/>
        </w:rPr>
        <w:t xml:space="preserve">  .scheduleAtFixedRate(runnableTask, 100, 450, TimeUnit.MILLISECONDS);</w:t>
      </w:r>
    </w:p>
    <w:p w14:paraId="41BD806A" w14:textId="77777777" w:rsidR="005300EF" w:rsidRDefault="005300EF" w:rsidP="005300EF">
      <w:pPr>
        <w:rPr>
          <w:noProof/>
          <w:lang w:eastAsia="en-US"/>
        </w:rPr>
      </w:pPr>
      <w:r>
        <w:rPr>
          <w:noProof/>
          <w:lang w:eastAsia="en-US"/>
        </w:rPr>
        <w:t>If the processor needs more time to execute an assigned task than the period parameter of the scheduleAtFixedRate() method, the ScheduledExecutorService will wait until the current task is completed before starting the next.</w:t>
      </w:r>
    </w:p>
    <w:p w14:paraId="1DF42A5E" w14:textId="77777777" w:rsidR="005300EF" w:rsidRDefault="005300EF" w:rsidP="005300EF">
      <w:pPr>
        <w:rPr>
          <w:noProof/>
          <w:lang w:eastAsia="en-US"/>
        </w:rPr>
      </w:pPr>
    </w:p>
    <w:p w14:paraId="3B0A130B" w14:textId="77777777" w:rsidR="005300EF" w:rsidRDefault="005300EF" w:rsidP="005300EF">
      <w:pPr>
        <w:rPr>
          <w:noProof/>
          <w:lang w:eastAsia="en-US"/>
        </w:rPr>
      </w:pPr>
      <w:r>
        <w:rPr>
          <w:b/>
          <w:noProof/>
          <w:u w:val="single"/>
          <w:lang w:eastAsia="en-US"/>
        </w:rPr>
        <w:t>3.</w:t>
      </w:r>
      <w:r w:rsidRPr="005845C0">
        <w:rPr>
          <w:b/>
          <w:noProof/>
          <w:u w:val="single"/>
          <w:lang w:eastAsia="en-US"/>
        </w:rPr>
        <w:t xml:space="preserve">scheduleWithFixedDelay() </w:t>
      </w:r>
      <w:r>
        <w:rPr>
          <w:noProof/>
          <w:lang w:eastAsia="en-US"/>
        </w:rPr>
        <w:t>If it is necessary to have a fixed length delay between iterations of the task, scheduleWithFixedDelay() should be used. For example, the following code will guarantee a 150-millisecond pause between the end of the current execution and the start of another one.</w:t>
      </w:r>
    </w:p>
    <w:p w14:paraId="0C895DFF" w14:textId="77777777" w:rsidR="005300EF" w:rsidRDefault="005300EF" w:rsidP="005300EF">
      <w:pPr>
        <w:pStyle w:val="Output"/>
        <w:rPr>
          <w:noProof/>
          <w:lang w:eastAsia="en-US"/>
        </w:rPr>
      </w:pPr>
      <w:r>
        <w:rPr>
          <w:noProof/>
          <w:lang w:eastAsia="en-US"/>
        </w:rPr>
        <w:t>ScheduledFuture scheduleWithFixedDelay (Runnable command, long initialDelay, long delay, TimeUnit unit)</w:t>
      </w:r>
    </w:p>
    <w:p w14:paraId="0CE7C0AE" w14:textId="77777777" w:rsidR="005300EF" w:rsidRDefault="005300EF" w:rsidP="00FD338B">
      <w:pPr>
        <w:spacing w:line="240" w:lineRule="auto"/>
        <w:rPr>
          <w:noProof/>
          <w:lang w:eastAsia="en-US"/>
        </w:rPr>
      </w:pPr>
    </w:p>
    <w:p w14:paraId="31D779CD" w14:textId="77777777" w:rsidR="005300EF" w:rsidRDefault="005300EF" w:rsidP="005300EF">
      <w:pPr>
        <w:rPr>
          <w:noProof/>
          <w:lang w:eastAsia="en-US"/>
        </w:rPr>
      </w:pPr>
      <w:r>
        <w:rPr>
          <w:noProof/>
          <w:lang w:eastAsia="en-US"/>
        </w:rPr>
        <w:t>below scheduleWithFixedDelay, scheduleAtFixedRate methods are applicable only for Runnabler typoes butr not Callable Types</w:t>
      </w:r>
    </w:p>
    <w:p w14:paraId="326875DB" w14:textId="77777777" w:rsidR="005300EF" w:rsidRDefault="005300EF" w:rsidP="005300EF">
      <w:pPr>
        <w:pStyle w:val="Output"/>
        <w:rPr>
          <w:noProof/>
          <w:lang w:eastAsia="en-US"/>
        </w:rPr>
      </w:pPr>
      <w:r>
        <w:rPr>
          <w:noProof/>
          <w:lang w:eastAsia="en-US"/>
        </w:rPr>
        <w:t>service.scheduleWithFixedDelay(task, 100, 150, TimeUnit.MILLISECONDS);</w:t>
      </w:r>
    </w:p>
    <w:p w14:paraId="6C7E17DD" w14:textId="77777777" w:rsidR="005300EF" w:rsidRDefault="005300EF" w:rsidP="00EA4B6C">
      <w:pPr>
        <w:rPr>
          <w:noProof/>
          <w:lang w:eastAsia="en-US"/>
        </w:rPr>
      </w:pPr>
    </w:p>
    <w:p w14:paraId="3C667A2A" w14:textId="77777777" w:rsidR="005300EF" w:rsidRPr="0032206A" w:rsidRDefault="005300EF" w:rsidP="005300EF">
      <w:pPr>
        <w:pStyle w:val="Output"/>
        <w:rPr>
          <w:lang w:eastAsia="en-US"/>
        </w:rPr>
      </w:pPr>
      <w:r w:rsidRPr="0032206A">
        <w:rPr>
          <w:lang w:eastAsia="en-US"/>
        </w:rPr>
        <w:t>ScheduledExecutorService executor = ...;</w:t>
      </w:r>
    </w:p>
    <w:p w14:paraId="426960EB" w14:textId="77777777" w:rsidR="005300EF" w:rsidRPr="0032206A" w:rsidRDefault="005300EF" w:rsidP="005300EF">
      <w:pPr>
        <w:pStyle w:val="Output"/>
        <w:rPr>
          <w:lang w:eastAsia="en-US"/>
        </w:rPr>
      </w:pPr>
      <w:r w:rsidRPr="0032206A">
        <w:rPr>
          <w:lang w:eastAsia="en-US"/>
        </w:rPr>
        <w:t>Runnable command1 = ...;</w:t>
      </w:r>
    </w:p>
    <w:p w14:paraId="5FB7F208" w14:textId="77777777" w:rsidR="005300EF" w:rsidRPr="0032206A" w:rsidRDefault="005300EF" w:rsidP="005300EF">
      <w:pPr>
        <w:pStyle w:val="Output"/>
        <w:rPr>
          <w:lang w:eastAsia="en-US"/>
        </w:rPr>
      </w:pPr>
      <w:r w:rsidRPr="0032206A">
        <w:rPr>
          <w:lang w:eastAsia="en-US"/>
        </w:rPr>
        <w:t>Runnable command2 = ...;</w:t>
      </w:r>
    </w:p>
    <w:p w14:paraId="2ECD14DE" w14:textId="77777777" w:rsidR="005300EF" w:rsidRDefault="005300EF" w:rsidP="005300EF">
      <w:pPr>
        <w:pStyle w:val="Output"/>
        <w:rPr>
          <w:lang w:eastAsia="en-US"/>
        </w:rPr>
      </w:pPr>
      <w:r w:rsidRPr="0032206A">
        <w:rPr>
          <w:lang w:eastAsia="en-US"/>
        </w:rPr>
        <w:t>Runnable command3 = ...;</w:t>
      </w:r>
    </w:p>
    <w:p w14:paraId="0CA65B13" w14:textId="77777777" w:rsidR="005300EF" w:rsidRPr="0032206A" w:rsidRDefault="005300EF" w:rsidP="005300EF">
      <w:pPr>
        <w:pStyle w:val="Output"/>
        <w:rPr>
          <w:lang w:eastAsia="en-US"/>
        </w:rPr>
      </w:pPr>
    </w:p>
    <w:p w14:paraId="650093E2" w14:textId="77777777" w:rsidR="005300EF" w:rsidRPr="0032206A" w:rsidRDefault="005300EF" w:rsidP="005300EF">
      <w:pPr>
        <w:pStyle w:val="Output"/>
        <w:rPr>
          <w:lang w:eastAsia="en-US"/>
        </w:rPr>
      </w:pPr>
      <w:r w:rsidRPr="0032206A">
        <w:rPr>
          <w:color w:val="AA5500"/>
          <w:lang w:eastAsia="en-US"/>
        </w:rPr>
        <w:t>// Will start command1 after 50 seconds</w:t>
      </w:r>
    </w:p>
    <w:p w14:paraId="623636D7" w14:textId="77777777" w:rsidR="005300EF" w:rsidRDefault="005300EF" w:rsidP="005300EF">
      <w:pPr>
        <w:pStyle w:val="Output"/>
        <w:rPr>
          <w:lang w:eastAsia="en-US"/>
        </w:rPr>
      </w:pPr>
      <w:r w:rsidRPr="0032206A">
        <w:rPr>
          <w:lang w:eastAsia="en-US"/>
        </w:rPr>
        <w:t xml:space="preserve">executor.schedule(command1, </w:t>
      </w:r>
      <w:r w:rsidRPr="0032206A">
        <w:rPr>
          <w:color w:val="116644"/>
          <w:lang w:eastAsia="en-US"/>
        </w:rPr>
        <w:t>50L</w:t>
      </w:r>
      <w:r w:rsidRPr="0032206A">
        <w:rPr>
          <w:lang w:eastAsia="en-US"/>
        </w:rPr>
        <w:t>, TimeUnit.SECONDS);</w:t>
      </w:r>
    </w:p>
    <w:p w14:paraId="54E2CBF7" w14:textId="77777777" w:rsidR="005300EF" w:rsidRPr="0032206A" w:rsidRDefault="005300EF" w:rsidP="005300EF">
      <w:pPr>
        <w:pStyle w:val="Output"/>
        <w:rPr>
          <w:lang w:eastAsia="en-US"/>
        </w:rPr>
      </w:pPr>
    </w:p>
    <w:p w14:paraId="1BB7B838" w14:textId="41E0FDFE" w:rsidR="005300EF" w:rsidRPr="0032206A" w:rsidRDefault="005300EF" w:rsidP="005300EF">
      <w:pPr>
        <w:pStyle w:val="Output"/>
        <w:rPr>
          <w:lang w:eastAsia="en-US"/>
        </w:rPr>
      </w:pPr>
      <w:r w:rsidRPr="0032206A">
        <w:rPr>
          <w:color w:val="AA5500"/>
          <w:lang w:eastAsia="en-US"/>
        </w:rPr>
        <w:t>// Will start command2 after 20 seconds, 25 seconds, 30 seconds ...</w:t>
      </w:r>
    </w:p>
    <w:p w14:paraId="72230EFD" w14:textId="77777777" w:rsidR="005300EF" w:rsidRDefault="005300EF" w:rsidP="005300EF">
      <w:pPr>
        <w:pStyle w:val="Output"/>
        <w:rPr>
          <w:lang w:eastAsia="en-US"/>
        </w:rPr>
      </w:pPr>
      <w:r w:rsidRPr="0032206A">
        <w:rPr>
          <w:lang w:eastAsia="en-US"/>
        </w:rPr>
        <w:t xml:space="preserve">executor.scheduleAtFixedRate(command2, </w:t>
      </w:r>
      <w:r w:rsidRPr="0032206A">
        <w:rPr>
          <w:color w:val="116644"/>
          <w:lang w:eastAsia="en-US"/>
        </w:rPr>
        <w:t>20L</w:t>
      </w:r>
      <w:r w:rsidRPr="0032206A">
        <w:rPr>
          <w:lang w:eastAsia="en-US"/>
        </w:rPr>
        <w:t xml:space="preserve">, </w:t>
      </w:r>
      <w:r w:rsidRPr="0032206A">
        <w:rPr>
          <w:color w:val="116644"/>
          <w:lang w:eastAsia="en-US"/>
        </w:rPr>
        <w:t>5L</w:t>
      </w:r>
      <w:r w:rsidRPr="0032206A">
        <w:rPr>
          <w:lang w:eastAsia="en-US"/>
        </w:rPr>
        <w:t>, TimeUnit.SECONDS);</w:t>
      </w:r>
    </w:p>
    <w:p w14:paraId="4602E729" w14:textId="77777777" w:rsidR="005300EF" w:rsidRPr="0032206A" w:rsidRDefault="005300EF" w:rsidP="005300EF">
      <w:pPr>
        <w:pStyle w:val="Output"/>
        <w:rPr>
          <w:lang w:eastAsia="en-US"/>
        </w:rPr>
      </w:pPr>
    </w:p>
    <w:p w14:paraId="786AF56B" w14:textId="6F7CE086" w:rsidR="005300EF" w:rsidRPr="0032206A" w:rsidRDefault="005300EF" w:rsidP="005300EF">
      <w:pPr>
        <w:pStyle w:val="Output"/>
        <w:rPr>
          <w:lang w:eastAsia="en-US"/>
        </w:rPr>
      </w:pPr>
      <w:r w:rsidRPr="0032206A">
        <w:rPr>
          <w:color w:val="AA5500"/>
          <w:lang w:eastAsia="en-US"/>
        </w:rPr>
        <w:t>// Will start command3 after 10 seconds and if command3 takes 2 seconds to be</w:t>
      </w:r>
    </w:p>
    <w:p w14:paraId="3A560ECB" w14:textId="77777777" w:rsidR="005300EF" w:rsidRPr="0032206A" w:rsidRDefault="005300EF" w:rsidP="005300EF">
      <w:pPr>
        <w:pStyle w:val="Output"/>
        <w:rPr>
          <w:lang w:eastAsia="en-US"/>
        </w:rPr>
      </w:pPr>
      <w:r w:rsidRPr="0032206A">
        <w:rPr>
          <w:color w:val="AA5500"/>
          <w:lang w:eastAsia="en-US"/>
        </w:rPr>
        <w:t>// executed also after 17, 24, 31, 38 seconds...</w:t>
      </w:r>
    </w:p>
    <w:p w14:paraId="12826494" w14:textId="77777777" w:rsidR="005300EF" w:rsidRDefault="005300EF" w:rsidP="005300EF">
      <w:pPr>
        <w:pStyle w:val="Output"/>
        <w:rPr>
          <w:lang w:eastAsia="en-US"/>
        </w:rPr>
      </w:pPr>
      <w:r w:rsidRPr="0032206A">
        <w:rPr>
          <w:lang w:eastAsia="en-US"/>
        </w:rPr>
        <w:t xml:space="preserve">executor.scheduleWithFixedDelay(command3, </w:t>
      </w:r>
      <w:r w:rsidRPr="0032206A">
        <w:rPr>
          <w:color w:val="116644"/>
          <w:lang w:eastAsia="en-US"/>
        </w:rPr>
        <w:t>10L</w:t>
      </w:r>
      <w:r w:rsidRPr="0032206A">
        <w:rPr>
          <w:lang w:eastAsia="en-US"/>
        </w:rPr>
        <w:t xml:space="preserve">, </w:t>
      </w:r>
      <w:r w:rsidRPr="0032206A">
        <w:rPr>
          <w:color w:val="116644"/>
          <w:lang w:eastAsia="en-US"/>
        </w:rPr>
        <w:t>5L</w:t>
      </w:r>
      <w:r w:rsidRPr="0032206A">
        <w:rPr>
          <w:lang w:eastAsia="en-US"/>
        </w:rPr>
        <w:t>, TimeUnit.SECONDS);</w:t>
      </w:r>
    </w:p>
    <w:p w14:paraId="578F38E7" w14:textId="2C86C8A4" w:rsidR="00EA2892" w:rsidRDefault="00EA2892" w:rsidP="00EA2892"/>
    <w:p w14:paraId="49CC036F" w14:textId="77777777" w:rsidR="00EA2892" w:rsidRDefault="00EA2892" w:rsidP="00EA2892"/>
    <w:p w14:paraId="2F594BA5" w14:textId="1E30F762" w:rsidR="005300EF" w:rsidRPr="00FD338B" w:rsidRDefault="005300EF" w:rsidP="00EA4B6C">
      <w:pPr>
        <w:pStyle w:val="Howitworks"/>
        <w:rPr>
          <w:sz w:val="18"/>
          <w:szCs w:val="16"/>
        </w:rPr>
      </w:pPr>
      <w:r w:rsidRPr="00FD338B">
        <w:rPr>
          <w:sz w:val="18"/>
          <w:szCs w:val="16"/>
        </w:rPr>
        <w:t>Example</w:t>
      </w:r>
    </w:p>
    <w:p w14:paraId="0FB7D688" w14:textId="77777777" w:rsidR="005300EF" w:rsidRPr="00CE0451" w:rsidRDefault="005300EF" w:rsidP="005300EF">
      <w:pPr>
        <w:pStyle w:val="Output"/>
        <w:rPr>
          <w:color w:val="4C483D" w:themeColor="text2"/>
        </w:rPr>
      </w:pPr>
      <w:r w:rsidRPr="00CE0451">
        <w:rPr>
          <w:bCs/>
          <w:color w:val="7F0055"/>
        </w:rPr>
        <w:lastRenderedPageBreak/>
        <w:t>class</w:t>
      </w:r>
      <w:r w:rsidRPr="00CE0451">
        <w:t xml:space="preserve"> IntCal </w:t>
      </w:r>
      <w:r w:rsidRPr="00CE0451">
        <w:rPr>
          <w:bCs/>
          <w:color w:val="7F0055"/>
        </w:rPr>
        <w:t>implements</w:t>
      </w:r>
      <w:r w:rsidRPr="00CE0451">
        <w:t xml:space="preserve"> Callable&lt;Integer&gt; {</w:t>
      </w:r>
    </w:p>
    <w:p w14:paraId="1AADCDDD" w14:textId="77777777" w:rsidR="005300EF" w:rsidRPr="00CE0451" w:rsidRDefault="005300EF" w:rsidP="005300EF">
      <w:pPr>
        <w:pStyle w:val="Output"/>
        <w:rPr>
          <w:color w:val="4C483D" w:themeColor="text2"/>
        </w:rPr>
      </w:pPr>
      <w:r w:rsidRPr="00CE0451">
        <w:tab/>
      </w:r>
      <w:r w:rsidRPr="00CE0451">
        <w:rPr>
          <w:color w:val="646464"/>
        </w:rPr>
        <w:t>@Override</w:t>
      </w:r>
    </w:p>
    <w:p w14:paraId="18BF6271" w14:textId="77777777" w:rsidR="005300EF" w:rsidRPr="00CE0451" w:rsidRDefault="005300EF" w:rsidP="005300EF">
      <w:pPr>
        <w:pStyle w:val="Output"/>
        <w:rPr>
          <w:color w:val="4C483D" w:themeColor="text2"/>
        </w:rPr>
      </w:pPr>
      <w:r w:rsidRPr="00CE0451">
        <w:tab/>
      </w:r>
      <w:r w:rsidRPr="00CE0451">
        <w:rPr>
          <w:bCs/>
          <w:color w:val="7F0055"/>
        </w:rPr>
        <w:t>public</w:t>
      </w:r>
      <w:r w:rsidRPr="00CE0451">
        <w:t xml:space="preserve"> Integer call() </w:t>
      </w:r>
      <w:r w:rsidRPr="00CE0451">
        <w:rPr>
          <w:bCs/>
          <w:color w:val="7F0055"/>
        </w:rPr>
        <w:t>throws</w:t>
      </w:r>
      <w:r w:rsidRPr="00CE0451">
        <w:t xml:space="preserve"> Exception {</w:t>
      </w:r>
    </w:p>
    <w:p w14:paraId="013043A6" w14:textId="77777777" w:rsidR="005300EF" w:rsidRPr="00CE0451" w:rsidRDefault="005300EF" w:rsidP="005300EF">
      <w:pPr>
        <w:pStyle w:val="Output"/>
        <w:rPr>
          <w:color w:val="4C483D" w:themeColor="text2"/>
        </w:rPr>
      </w:pPr>
      <w:r w:rsidRPr="00CE0451">
        <w:tab/>
      </w:r>
      <w:r w:rsidRPr="00CE0451">
        <w:tab/>
      </w:r>
      <w:r w:rsidRPr="00CE0451">
        <w:rPr>
          <w:bCs/>
          <w:color w:val="7F0055"/>
        </w:rPr>
        <w:t>int</w:t>
      </w:r>
      <w:r w:rsidRPr="00CE0451">
        <w:t xml:space="preserve"> </w:t>
      </w:r>
      <w:r w:rsidRPr="00CE0451">
        <w:rPr>
          <w:color w:val="6A3E3E"/>
        </w:rPr>
        <w:t>value</w:t>
      </w:r>
      <w:r w:rsidRPr="00CE0451">
        <w:t xml:space="preserve"> = (</w:t>
      </w:r>
      <w:r w:rsidRPr="00CE0451">
        <w:rPr>
          <w:bCs/>
          <w:color w:val="7F0055"/>
        </w:rPr>
        <w:t>int</w:t>
      </w:r>
      <w:r w:rsidRPr="00CE0451">
        <w:t>) (Math.</w:t>
      </w:r>
      <w:r w:rsidRPr="00CE0451">
        <w:rPr>
          <w:i/>
          <w:iCs/>
        </w:rPr>
        <w:t>random</w:t>
      </w:r>
      <w:r w:rsidRPr="00CE0451">
        <w:t>() * 50 + 1);</w:t>
      </w:r>
    </w:p>
    <w:p w14:paraId="339FEC6E" w14:textId="77777777" w:rsidR="005300EF" w:rsidRPr="00CE0451" w:rsidRDefault="005300EF" w:rsidP="005300EF">
      <w:pPr>
        <w:pStyle w:val="Output"/>
        <w:rPr>
          <w:color w:val="4C483D" w:themeColor="text2"/>
        </w:rPr>
      </w:pPr>
      <w:r w:rsidRPr="00CE0451">
        <w:tab/>
      </w:r>
      <w:r w:rsidRPr="00CE0451">
        <w:tab/>
        <w:t>System.</w:t>
      </w:r>
      <w:r w:rsidRPr="00CE0451">
        <w:rPr>
          <w:bCs/>
          <w:i/>
          <w:iCs/>
          <w:color w:val="0000C0"/>
        </w:rPr>
        <w:t>out</w:t>
      </w:r>
      <w:r w:rsidRPr="00CE0451">
        <w:t>.println(</w:t>
      </w:r>
      <w:r w:rsidRPr="00CE0451">
        <w:rPr>
          <w:color w:val="2A00FF"/>
        </w:rPr>
        <w:t>"Generated : "</w:t>
      </w:r>
      <w:r w:rsidRPr="00CE0451">
        <w:t xml:space="preserve"> + </w:t>
      </w:r>
      <w:r w:rsidRPr="00CE0451">
        <w:rPr>
          <w:color w:val="6A3E3E"/>
        </w:rPr>
        <w:t>value</w:t>
      </w:r>
      <w:r w:rsidRPr="00CE0451">
        <w:t>);</w:t>
      </w:r>
    </w:p>
    <w:p w14:paraId="193E097D" w14:textId="77777777" w:rsidR="005300EF" w:rsidRPr="00CE0451" w:rsidRDefault="005300EF" w:rsidP="005300EF">
      <w:pPr>
        <w:pStyle w:val="Output"/>
        <w:rPr>
          <w:color w:val="4C483D" w:themeColor="text2"/>
        </w:rPr>
      </w:pPr>
      <w:r w:rsidRPr="00CE0451">
        <w:tab/>
      </w:r>
      <w:r w:rsidRPr="00CE0451">
        <w:tab/>
      </w:r>
      <w:r w:rsidRPr="00CE0451">
        <w:rPr>
          <w:bCs/>
          <w:color w:val="7F0055"/>
        </w:rPr>
        <w:t>return</w:t>
      </w:r>
      <w:r w:rsidRPr="00CE0451">
        <w:t xml:space="preserve"> </w:t>
      </w:r>
      <w:r w:rsidRPr="00CE0451">
        <w:rPr>
          <w:color w:val="6A3E3E"/>
        </w:rPr>
        <w:t>value</w:t>
      </w:r>
      <w:r w:rsidRPr="00CE0451">
        <w:t>;</w:t>
      </w:r>
    </w:p>
    <w:p w14:paraId="7BFEB0FF" w14:textId="77777777" w:rsidR="005300EF" w:rsidRPr="00CE0451" w:rsidRDefault="005300EF" w:rsidP="005300EF">
      <w:pPr>
        <w:pStyle w:val="Output"/>
        <w:rPr>
          <w:color w:val="4C483D" w:themeColor="text2"/>
        </w:rPr>
      </w:pPr>
      <w:r w:rsidRPr="00CE0451">
        <w:tab/>
        <w:t>}</w:t>
      </w:r>
    </w:p>
    <w:p w14:paraId="74D9321D" w14:textId="77777777" w:rsidR="005300EF" w:rsidRPr="00CE0451" w:rsidRDefault="005300EF" w:rsidP="005300EF">
      <w:pPr>
        <w:pStyle w:val="Output"/>
        <w:rPr>
          <w:color w:val="4C483D" w:themeColor="text2"/>
        </w:rPr>
      </w:pPr>
      <w:r w:rsidRPr="00CE0451">
        <w:t>}</w:t>
      </w:r>
    </w:p>
    <w:p w14:paraId="4B64745A" w14:textId="77777777" w:rsidR="005300EF" w:rsidRPr="00CE0451" w:rsidRDefault="005300EF" w:rsidP="005300EF">
      <w:pPr>
        <w:pStyle w:val="Output"/>
        <w:rPr>
          <w:color w:val="4C483D" w:themeColor="text2"/>
        </w:rPr>
      </w:pPr>
    </w:p>
    <w:p w14:paraId="437B3122" w14:textId="7F52BBF3" w:rsidR="005300EF" w:rsidRPr="00CE0451" w:rsidRDefault="005300EF" w:rsidP="002B5027">
      <w:pPr>
        <w:pStyle w:val="Output"/>
        <w:rPr>
          <w:color w:val="4C483D" w:themeColor="text2"/>
        </w:rPr>
      </w:pPr>
      <w:r w:rsidRPr="00CE0451">
        <w:rPr>
          <w:bCs/>
          <w:color w:val="7F0055"/>
        </w:rPr>
        <w:t>class</w:t>
      </w:r>
      <w:r w:rsidRPr="00CE0451">
        <w:t xml:space="preserve"> MyRun </w:t>
      </w:r>
      <w:r w:rsidRPr="00CE0451">
        <w:rPr>
          <w:bCs/>
          <w:color w:val="7F0055"/>
        </w:rPr>
        <w:t>implements</w:t>
      </w:r>
      <w:r w:rsidRPr="00CE0451">
        <w:t xml:space="preserve"> Runnable{</w:t>
      </w:r>
    </w:p>
    <w:p w14:paraId="6818B440" w14:textId="77777777" w:rsidR="005300EF" w:rsidRPr="00CE0451" w:rsidRDefault="005300EF" w:rsidP="005300EF">
      <w:pPr>
        <w:pStyle w:val="Output"/>
        <w:rPr>
          <w:color w:val="4C483D" w:themeColor="text2"/>
        </w:rPr>
      </w:pPr>
      <w:r w:rsidRPr="00CE0451">
        <w:tab/>
      </w:r>
      <w:r w:rsidRPr="00CE0451">
        <w:rPr>
          <w:bCs/>
          <w:color w:val="7F0055"/>
        </w:rPr>
        <w:t>public</w:t>
      </w:r>
      <w:r w:rsidRPr="00CE0451">
        <w:t xml:space="preserve"> </w:t>
      </w:r>
      <w:r w:rsidRPr="00CE0451">
        <w:rPr>
          <w:bCs/>
          <w:color w:val="7F0055"/>
        </w:rPr>
        <w:t>void</w:t>
      </w:r>
      <w:r w:rsidRPr="00CE0451">
        <w:t xml:space="preserve"> run() {</w:t>
      </w:r>
    </w:p>
    <w:p w14:paraId="0CD07350" w14:textId="3B134608" w:rsidR="005300EF" w:rsidRPr="00CE0451" w:rsidRDefault="005300EF" w:rsidP="005300EF">
      <w:pPr>
        <w:pStyle w:val="Output"/>
        <w:rPr>
          <w:color w:val="4C483D" w:themeColor="text2"/>
        </w:rPr>
      </w:pPr>
      <w:r w:rsidRPr="00CE0451">
        <w:tab/>
      </w:r>
      <w:r w:rsidRPr="00CE0451">
        <w:tab/>
        <w:t>System.</w:t>
      </w:r>
      <w:r w:rsidRPr="00CE0451">
        <w:rPr>
          <w:bCs/>
          <w:i/>
          <w:iCs/>
          <w:color w:val="0000C0"/>
        </w:rPr>
        <w:t>out</w:t>
      </w:r>
      <w:r w:rsidRPr="00CE0451">
        <w:t>.println(</w:t>
      </w:r>
      <w:r w:rsidRPr="00CE0451">
        <w:rPr>
          <w:color w:val="2A00FF"/>
        </w:rPr>
        <w:t>"Run End @ : "</w:t>
      </w:r>
      <w:r w:rsidRPr="00CE0451">
        <w:t>+</w:t>
      </w:r>
      <w:r w:rsidRPr="00CE0451">
        <w:rPr>
          <w:bCs/>
          <w:color w:val="7F0055"/>
        </w:rPr>
        <w:t>new</w:t>
      </w:r>
      <w:r w:rsidRPr="00CE0451">
        <w:t xml:space="preserve"> Date());</w:t>
      </w:r>
      <w:r w:rsidRPr="00CE0451">
        <w:tab/>
      </w:r>
      <w:r w:rsidRPr="00CE0451">
        <w:tab/>
      </w:r>
    </w:p>
    <w:p w14:paraId="33E481F4" w14:textId="77777777" w:rsidR="005300EF" w:rsidRPr="00CE0451" w:rsidRDefault="005300EF" w:rsidP="005300EF">
      <w:pPr>
        <w:pStyle w:val="Output"/>
        <w:rPr>
          <w:color w:val="4C483D" w:themeColor="text2"/>
        </w:rPr>
      </w:pPr>
      <w:r w:rsidRPr="00CE0451">
        <w:tab/>
        <w:t>}</w:t>
      </w:r>
    </w:p>
    <w:p w14:paraId="605A48D4" w14:textId="77777777" w:rsidR="005300EF" w:rsidRPr="00CE0451" w:rsidRDefault="005300EF" w:rsidP="005300EF">
      <w:pPr>
        <w:pStyle w:val="Output"/>
        <w:rPr>
          <w:color w:val="4C483D" w:themeColor="text2"/>
        </w:rPr>
      </w:pPr>
      <w:r w:rsidRPr="00CE0451">
        <w:t>}</w:t>
      </w:r>
    </w:p>
    <w:p w14:paraId="02A8C908" w14:textId="77777777" w:rsidR="005300EF" w:rsidRPr="00CE0451" w:rsidRDefault="005300EF" w:rsidP="005300EF">
      <w:pPr>
        <w:pStyle w:val="Output"/>
        <w:rPr>
          <w:color w:val="4C483D" w:themeColor="text2"/>
        </w:rPr>
      </w:pPr>
    </w:p>
    <w:p w14:paraId="2034ED7B" w14:textId="77777777" w:rsidR="005300EF" w:rsidRPr="00CE0451" w:rsidRDefault="005300EF" w:rsidP="005300EF">
      <w:pPr>
        <w:pStyle w:val="Output"/>
        <w:rPr>
          <w:color w:val="4C483D" w:themeColor="text2"/>
        </w:rPr>
      </w:pPr>
      <w:r w:rsidRPr="00CE0451">
        <w:rPr>
          <w:bCs/>
          <w:color w:val="7F0055"/>
        </w:rPr>
        <w:t>public</w:t>
      </w:r>
      <w:r w:rsidRPr="00CE0451">
        <w:t xml:space="preserve"> </w:t>
      </w:r>
      <w:r w:rsidRPr="00CE0451">
        <w:rPr>
          <w:bCs/>
          <w:color w:val="7F0055"/>
        </w:rPr>
        <w:t>class</w:t>
      </w:r>
      <w:r w:rsidRPr="00CE0451">
        <w:t xml:space="preserve"> ScheduledExecutorServiceDemo {</w:t>
      </w:r>
    </w:p>
    <w:p w14:paraId="29875CA8" w14:textId="77777777" w:rsidR="005300EF" w:rsidRPr="00CE0451" w:rsidRDefault="005300EF" w:rsidP="005300EF">
      <w:pPr>
        <w:pStyle w:val="Output"/>
        <w:rPr>
          <w:color w:val="4C483D" w:themeColor="text2"/>
        </w:rPr>
      </w:pPr>
    </w:p>
    <w:p w14:paraId="48FA62C3" w14:textId="77777777" w:rsidR="005300EF" w:rsidRPr="00CE0451" w:rsidRDefault="005300EF" w:rsidP="005300EF">
      <w:pPr>
        <w:pStyle w:val="Output"/>
        <w:rPr>
          <w:color w:val="4C483D" w:themeColor="text2"/>
        </w:rPr>
      </w:pPr>
      <w:r w:rsidRPr="00CE0451">
        <w:rPr>
          <w:bCs/>
          <w:color w:val="7F0055"/>
        </w:rPr>
        <w:t>public</w:t>
      </w:r>
      <w:r w:rsidRPr="00CE0451">
        <w:t xml:space="preserve"> </w:t>
      </w:r>
      <w:r w:rsidRPr="00CE0451">
        <w:rPr>
          <w:bCs/>
          <w:color w:val="7F0055"/>
        </w:rPr>
        <w:t>static</w:t>
      </w:r>
      <w:r w:rsidRPr="00CE0451">
        <w:t xml:space="preserve"> </w:t>
      </w:r>
      <w:r w:rsidRPr="00CE0451">
        <w:rPr>
          <w:bCs/>
          <w:color w:val="7F0055"/>
        </w:rPr>
        <w:t>void</w:t>
      </w:r>
      <w:r w:rsidRPr="00CE0451">
        <w:t xml:space="preserve"> main(String[] args) </w:t>
      </w:r>
      <w:r w:rsidRPr="00CE0451">
        <w:rPr>
          <w:bCs/>
          <w:color w:val="7F0055"/>
        </w:rPr>
        <w:t>throws</w:t>
      </w:r>
      <w:r w:rsidRPr="00CE0451">
        <w:t xml:space="preserve"> InterruptedException, ExecutionException {</w:t>
      </w:r>
    </w:p>
    <w:p w14:paraId="48ABA27D" w14:textId="77777777" w:rsidR="005300EF" w:rsidRPr="00CE0451" w:rsidRDefault="005300EF" w:rsidP="005300EF">
      <w:pPr>
        <w:pStyle w:val="Output"/>
        <w:rPr>
          <w:color w:val="4C483D" w:themeColor="text2"/>
        </w:rPr>
      </w:pPr>
      <w:r w:rsidRPr="00CE0451">
        <w:t xml:space="preserve"> </w:t>
      </w:r>
    </w:p>
    <w:p w14:paraId="7B857278" w14:textId="4F10158D" w:rsidR="005300EF" w:rsidRPr="00CE0451" w:rsidRDefault="005300EF" w:rsidP="005300EF">
      <w:pPr>
        <w:pStyle w:val="Output"/>
        <w:ind w:firstLine="720"/>
        <w:rPr>
          <w:color w:val="4C483D" w:themeColor="text2"/>
        </w:rPr>
      </w:pPr>
      <w:r w:rsidRPr="00CE0451">
        <w:t>ScheduledExecutorService service = Executors.newSingleThreadScheduledExecutor();</w:t>
      </w:r>
    </w:p>
    <w:p w14:paraId="4985565C" w14:textId="77777777" w:rsidR="005300EF" w:rsidRPr="00CE0451" w:rsidRDefault="005300EF" w:rsidP="005300EF">
      <w:pPr>
        <w:pStyle w:val="Output"/>
        <w:rPr>
          <w:color w:val="4C483D" w:themeColor="text2"/>
        </w:rPr>
      </w:pPr>
      <w:r w:rsidRPr="00CE0451">
        <w:t xml:space="preserve"> </w:t>
      </w:r>
    </w:p>
    <w:p w14:paraId="1B4EEF80" w14:textId="77777777" w:rsidR="005300EF" w:rsidRPr="00CE0451" w:rsidRDefault="005300EF" w:rsidP="005300EF">
      <w:pPr>
        <w:pStyle w:val="Output"/>
        <w:rPr>
          <w:color w:val="4C483D" w:themeColor="text2"/>
        </w:rPr>
      </w:pPr>
      <w:r w:rsidRPr="00CE0451">
        <w:t xml:space="preserve"> </w:t>
      </w:r>
      <w:r w:rsidRPr="00CE0451">
        <w:tab/>
        <w:t>System.out.println(</w:t>
      </w:r>
      <w:r w:rsidRPr="00CE0451">
        <w:rPr>
          <w:color w:val="2A00FF"/>
        </w:rPr>
        <w:t>"========= schedule : Start : "</w:t>
      </w:r>
      <w:r w:rsidRPr="00CE0451">
        <w:t>+</w:t>
      </w:r>
      <w:r w:rsidRPr="00CE0451">
        <w:rPr>
          <w:bCs/>
          <w:color w:val="7F0055"/>
        </w:rPr>
        <w:t>new</w:t>
      </w:r>
      <w:r w:rsidRPr="00CE0451">
        <w:t xml:space="preserve"> Date()); </w:t>
      </w:r>
    </w:p>
    <w:p w14:paraId="3E46C071" w14:textId="77777777" w:rsidR="005300EF" w:rsidRPr="00CE0451" w:rsidRDefault="005300EF" w:rsidP="005300EF">
      <w:pPr>
        <w:pStyle w:val="Output"/>
        <w:rPr>
          <w:color w:val="4C483D" w:themeColor="text2"/>
        </w:rPr>
      </w:pPr>
      <w:r w:rsidRPr="00CE0451">
        <w:t xml:space="preserve"> </w:t>
      </w:r>
      <w:r w:rsidRPr="00CE0451">
        <w:tab/>
        <w:t>Future f1 = service.schedule(</w:t>
      </w:r>
      <w:r w:rsidRPr="00CE0451">
        <w:rPr>
          <w:bCs/>
          <w:color w:val="7F0055"/>
        </w:rPr>
        <w:t>new</w:t>
      </w:r>
      <w:r w:rsidRPr="00CE0451">
        <w:t xml:space="preserve"> IntCal(), 5, TimeUnit.SECONDS);</w:t>
      </w:r>
    </w:p>
    <w:p w14:paraId="3B5178B5" w14:textId="77777777" w:rsidR="005300EF" w:rsidRPr="00CE0451" w:rsidRDefault="005300EF" w:rsidP="005300EF">
      <w:pPr>
        <w:pStyle w:val="Output"/>
        <w:rPr>
          <w:color w:val="4C483D" w:themeColor="text2"/>
        </w:rPr>
      </w:pPr>
      <w:r w:rsidRPr="00CE0451">
        <w:t xml:space="preserve"> </w:t>
      </w:r>
      <w:r w:rsidRPr="00CE0451">
        <w:tab/>
        <w:t>System.out.println(</w:t>
      </w:r>
      <w:r w:rsidRPr="00CE0451">
        <w:rPr>
          <w:color w:val="2A00FF"/>
        </w:rPr>
        <w:t>"========= schedule get():"</w:t>
      </w:r>
      <w:r w:rsidRPr="00CE0451">
        <w:t>+f1.get()+</w:t>
      </w:r>
      <w:r w:rsidRPr="00CE0451">
        <w:rPr>
          <w:color w:val="2A00FF"/>
        </w:rPr>
        <w:t>": End : "</w:t>
      </w:r>
      <w:r w:rsidRPr="00CE0451">
        <w:t xml:space="preserve">);  </w:t>
      </w:r>
    </w:p>
    <w:p w14:paraId="3F90806F" w14:textId="77777777" w:rsidR="005300EF" w:rsidRPr="00CE0451" w:rsidRDefault="005300EF" w:rsidP="005300EF">
      <w:pPr>
        <w:pStyle w:val="Output"/>
        <w:rPr>
          <w:color w:val="4C483D" w:themeColor="text2"/>
        </w:rPr>
      </w:pPr>
      <w:r w:rsidRPr="00CE0451">
        <w:tab/>
      </w:r>
      <w:r w:rsidRPr="00CE0451">
        <w:tab/>
      </w:r>
    </w:p>
    <w:p w14:paraId="259C0382" w14:textId="77777777" w:rsidR="005300EF" w:rsidRPr="00CE0451" w:rsidRDefault="005300EF" w:rsidP="005300EF">
      <w:pPr>
        <w:pStyle w:val="Output"/>
        <w:rPr>
          <w:color w:val="4C483D" w:themeColor="text2"/>
        </w:rPr>
      </w:pPr>
    </w:p>
    <w:p w14:paraId="6D3F5C41" w14:textId="77777777" w:rsidR="005300EF" w:rsidRPr="00CE0451" w:rsidRDefault="005300EF" w:rsidP="005300EF">
      <w:pPr>
        <w:pStyle w:val="Output"/>
        <w:rPr>
          <w:color w:val="4C483D" w:themeColor="text2"/>
        </w:rPr>
      </w:pPr>
      <w:r w:rsidRPr="00CE0451">
        <w:t xml:space="preserve"> </w:t>
      </w:r>
      <w:r w:rsidRPr="00CE0451">
        <w:tab/>
        <w:t>System.out.println(</w:t>
      </w:r>
      <w:r w:rsidRPr="00CE0451">
        <w:rPr>
          <w:color w:val="2A00FF"/>
        </w:rPr>
        <w:t>"========= scheduleAtFixedRate : Start : "</w:t>
      </w:r>
      <w:r w:rsidRPr="00CE0451">
        <w:t>+</w:t>
      </w:r>
      <w:r w:rsidRPr="00CE0451">
        <w:rPr>
          <w:bCs/>
          <w:color w:val="7F0055"/>
        </w:rPr>
        <w:t>new</w:t>
      </w:r>
      <w:r w:rsidRPr="00CE0451">
        <w:t xml:space="preserve"> Date());</w:t>
      </w:r>
    </w:p>
    <w:p w14:paraId="32C31523" w14:textId="77777777" w:rsidR="005300EF" w:rsidRPr="00CE0451" w:rsidRDefault="005300EF" w:rsidP="005300EF">
      <w:pPr>
        <w:pStyle w:val="Output"/>
        <w:rPr>
          <w:color w:val="4C483D" w:themeColor="text2"/>
        </w:rPr>
      </w:pPr>
      <w:r w:rsidRPr="00CE0451">
        <w:t xml:space="preserve">  </w:t>
      </w:r>
      <w:r w:rsidRPr="00CE0451">
        <w:tab/>
        <w:t>service.scheduleAtFixedRate(</w:t>
      </w:r>
      <w:r w:rsidRPr="00CE0451">
        <w:rPr>
          <w:bCs/>
          <w:color w:val="7F0055"/>
        </w:rPr>
        <w:t>new</w:t>
      </w:r>
      <w:r w:rsidRPr="00CE0451">
        <w:t xml:space="preserve"> MyRun(), 2, 2, TimeUnit.SECONDS);</w:t>
      </w:r>
    </w:p>
    <w:p w14:paraId="010EAC5F" w14:textId="77777777" w:rsidR="005300EF" w:rsidRPr="00CE0451" w:rsidRDefault="005300EF" w:rsidP="005300EF">
      <w:pPr>
        <w:pStyle w:val="Output"/>
        <w:rPr>
          <w:color w:val="4C483D" w:themeColor="text2"/>
        </w:rPr>
      </w:pPr>
      <w:r w:rsidRPr="00CE0451">
        <w:t xml:space="preserve"> </w:t>
      </w:r>
    </w:p>
    <w:p w14:paraId="2AF76505" w14:textId="77777777" w:rsidR="005300EF" w:rsidRPr="00CE0451" w:rsidRDefault="005300EF" w:rsidP="005300EF">
      <w:pPr>
        <w:pStyle w:val="Output"/>
        <w:rPr>
          <w:color w:val="4C483D" w:themeColor="text2"/>
        </w:rPr>
      </w:pPr>
    </w:p>
    <w:p w14:paraId="6FEB469C" w14:textId="77777777" w:rsidR="005300EF" w:rsidRPr="00CE0451" w:rsidRDefault="005300EF" w:rsidP="005300EF">
      <w:pPr>
        <w:pStyle w:val="Output"/>
        <w:rPr>
          <w:color w:val="4C483D" w:themeColor="text2"/>
        </w:rPr>
      </w:pPr>
      <w:r w:rsidRPr="00CE0451">
        <w:t xml:space="preserve"> </w:t>
      </w:r>
      <w:r w:rsidRPr="00CE0451">
        <w:tab/>
        <w:t>System.out.println(</w:t>
      </w:r>
      <w:r w:rsidRPr="00CE0451">
        <w:rPr>
          <w:color w:val="2A00FF"/>
        </w:rPr>
        <w:t>"=========  scheduleWithFixedDelay : Start : "</w:t>
      </w:r>
      <w:r w:rsidRPr="00CE0451">
        <w:t>+</w:t>
      </w:r>
      <w:r w:rsidRPr="00CE0451">
        <w:rPr>
          <w:bCs/>
          <w:color w:val="7F0055"/>
        </w:rPr>
        <w:t>new</w:t>
      </w:r>
      <w:r w:rsidRPr="00CE0451">
        <w:t xml:space="preserve"> Date()); </w:t>
      </w:r>
    </w:p>
    <w:p w14:paraId="3000B331" w14:textId="77777777" w:rsidR="005300EF" w:rsidRPr="00CE0451" w:rsidRDefault="005300EF" w:rsidP="005300EF">
      <w:pPr>
        <w:pStyle w:val="Output"/>
        <w:rPr>
          <w:color w:val="4C483D" w:themeColor="text2"/>
        </w:rPr>
      </w:pPr>
      <w:r w:rsidRPr="00CE0451">
        <w:t xml:space="preserve"> </w:t>
      </w:r>
      <w:r w:rsidRPr="00CE0451">
        <w:tab/>
        <w:t>service.scheduleWithFixedDelay(</w:t>
      </w:r>
      <w:r w:rsidRPr="00CE0451">
        <w:rPr>
          <w:bCs/>
          <w:color w:val="7F0055"/>
        </w:rPr>
        <w:t>new</w:t>
      </w:r>
      <w:r w:rsidRPr="00CE0451">
        <w:t xml:space="preserve"> MyRun(), 2, 2, TimeUnit.SECONDS); </w:t>
      </w:r>
      <w:r w:rsidRPr="00CE0451">
        <w:tab/>
      </w:r>
      <w:r w:rsidRPr="00CE0451">
        <w:tab/>
      </w:r>
    </w:p>
    <w:p w14:paraId="25E718DF" w14:textId="77777777" w:rsidR="005300EF" w:rsidRPr="00CE0451" w:rsidRDefault="005300EF" w:rsidP="005300EF">
      <w:pPr>
        <w:pStyle w:val="Output"/>
        <w:rPr>
          <w:color w:val="4C483D" w:themeColor="text2"/>
        </w:rPr>
      </w:pPr>
      <w:r w:rsidRPr="00CE0451">
        <w:tab/>
        <w:t>}</w:t>
      </w:r>
    </w:p>
    <w:p w14:paraId="2DB1F416" w14:textId="77777777" w:rsidR="005300EF" w:rsidRDefault="005300EF" w:rsidP="005300EF">
      <w:pPr>
        <w:pStyle w:val="Output"/>
        <w:rPr>
          <w:color w:val="4C483D" w:themeColor="text2"/>
        </w:rPr>
      </w:pPr>
      <w:r w:rsidRPr="00CE0451">
        <w:t>}</w:t>
      </w:r>
    </w:p>
    <w:p w14:paraId="1EEDB800"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 xml:space="preserve">========= schedule : Start : Wed </w:t>
      </w:r>
      <w:r w:rsidRPr="002B5027">
        <w:rPr>
          <w:color w:val="0000C0"/>
          <w:sz w:val="14"/>
          <w:szCs w:val="18"/>
        </w:rPr>
        <w:t>Dec</w:t>
      </w:r>
      <w:r w:rsidRPr="002B5027">
        <w:rPr>
          <w:sz w:val="14"/>
          <w:szCs w:val="18"/>
        </w:rPr>
        <w:t xml:space="preserve"> 26 18:16:15 IST 2018</w:t>
      </w:r>
    </w:p>
    <w:p w14:paraId="20B8A0D5"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Generated : 15</w:t>
      </w:r>
    </w:p>
    <w:p w14:paraId="65FED422"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 xml:space="preserve">========= schedule get():15: End : </w:t>
      </w:r>
    </w:p>
    <w:p w14:paraId="7C1D0480"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 scheduleAtFixedRate : Start : Wed Dec 26 18:16:21 IST 2018</w:t>
      </w:r>
    </w:p>
    <w:p w14:paraId="00428EC7"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  scheduleWithFixedDelay : Start : Wed Dec 26 18:16:21 IST 2018</w:t>
      </w:r>
    </w:p>
    <w:p w14:paraId="146C078B"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 xml:space="preserve">Run End </w:t>
      </w:r>
      <w:r w:rsidRPr="002B5027">
        <w:rPr>
          <w:color w:val="646464"/>
          <w:sz w:val="14"/>
          <w:szCs w:val="18"/>
        </w:rPr>
        <w:t>@</w:t>
      </w:r>
      <w:r w:rsidRPr="002B5027">
        <w:rPr>
          <w:sz w:val="14"/>
          <w:szCs w:val="18"/>
        </w:rPr>
        <w:t xml:space="preserve"> : Wed Dec 26 18:16:23 IST 2018</w:t>
      </w:r>
    </w:p>
    <w:p w14:paraId="0F6A0929"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 xml:space="preserve">Run End </w:t>
      </w:r>
      <w:r w:rsidRPr="002B5027">
        <w:rPr>
          <w:color w:val="646464"/>
          <w:sz w:val="14"/>
          <w:szCs w:val="18"/>
        </w:rPr>
        <w:t>@</w:t>
      </w:r>
      <w:r w:rsidRPr="002B5027">
        <w:rPr>
          <w:sz w:val="14"/>
          <w:szCs w:val="18"/>
        </w:rPr>
        <w:t xml:space="preserve"> : Wed Dec 26 18:16:23 IST 2018</w:t>
      </w:r>
    </w:p>
    <w:p w14:paraId="71EE2B6F"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 xml:space="preserve">Run End </w:t>
      </w:r>
      <w:r w:rsidRPr="002B5027">
        <w:rPr>
          <w:color w:val="646464"/>
          <w:sz w:val="14"/>
          <w:szCs w:val="18"/>
        </w:rPr>
        <w:t>@</w:t>
      </w:r>
      <w:r w:rsidRPr="002B5027">
        <w:rPr>
          <w:sz w:val="14"/>
          <w:szCs w:val="18"/>
        </w:rPr>
        <w:t xml:space="preserve"> : Wed Dec 26 18:16:25 IST 2018</w:t>
      </w:r>
    </w:p>
    <w:p w14:paraId="590546E7"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 xml:space="preserve">Run End </w:t>
      </w:r>
      <w:r w:rsidRPr="002B5027">
        <w:rPr>
          <w:color w:val="646464"/>
          <w:sz w:val="14"/>
          <w:szCs w:val="18"/>
        </w:rPr>
        <w:t>@</w:t>
      </w:r>
      <w:r w:rsidRPr="002B5027">
        <w:rPr>
          <w:sz w:val="14"/>
          <w:szCs w:val="18"/>
        </w:rPr>
        <w:t xml:space="preserve"> : Wed Dec 26 18:16:25 IST 2018</w:t>
      </w:r>
    </w:p>
    <w:p w14:paraId="3A7DE874" w14:textId="77777777" w:rsidR="005300EF" w:rsidRPr="002B5027" w:rsidRDefault="005300EF" w:rsidP="005300EF">
      <w:pPr>
        <w:pStyle w:val="Output"/>
        <w:shd w:val="clear" w:color="auto" w:fill="000000" w:themeFill="text1"/>
        <w:rPr>
          <w:color w:val="4C483D" w:themeColor="text2"/>
          <w:sz w:val="14"/>
          <w:szCs w:val="18"/>
        </w:rPr>
      </w:pPr>
      <w:r w:rsidRPr="002B5027">
        <w:rPr>
          <w:sz w:val="14"/>
          <w:szCs w:val="18"/>
        </w:rPr>
        <w:t xml:space="preserve">Run End </w:t>
      </w:r>
      <w:r w:rsidRPr="002B5027">
        <w:rPr>
          <w:color w:val="646464"/>
          <w:sz w:val="14"/>
          <w:szCs w:val="18"/>
        </w:rPr>
        <w:t>@</w:t>
      </w:r>
      <w:r w:rsidRPr="002B5027">
        <w:rPr>
          <w:sz w:val="14"/>
          <w:szCs w:val="18"/>
        </w:rPr>
        <w:t xml:space="preserve"> : Wed Dec 26 18:16:27 IST 2018</w:t>
      </w:r>
    </w:p>
    <w:p w14:paraId="0B4B907F" w14:textId="77777777" w:rsidR="005300EF" w:rsidRPr="002B5027" w:rsidRDefault="005300EF" w:rsidP="005300EF">
      <w:pPr>
        <w:pStyle w:val="Output"/>
        <w:shd w:val="clear" w:color="auto" w:fill="000000" w:themeFill="text1"/>
        <w:rPr>
          <w:noProof/>
          <w:sz w:val="14"/>
          <w:szCs w:val="18"/>
          <w:lang w:eastAsia="en-US"/>
        </w:rPr>
      </w:pPr>
      <w:r w:rsidRPr="002B5027">
        <w:rPr>
          <w:sz w:val="14"/>
          <w:szCs w:val="18"/>
        </w:rPr>
        <w:t xml:space="preserve">Run End </w:t>
      </w:r>
      <w:r w:rsidRPr="002B5027">
        <w:rPr>
          <w:color w:val="646464"/>
          <w:sz w:val="14"/>
          <w:szCs w:val="18"/>
        </w:rPr>
        <w:t>@</w:t>
      </w:r>
      <w:r w:rsidRPr="002B5027">
        <w:rPr>
          <w:sz w:val="14"/>
          <w:szCs w:val="18"/>
        </w:rPr>
        <w:t xml:space="preserve"> : Wed Dec 26 18:16:27 IST 2018</w:t>
      </w:r>
    </w:p>
    <w:p w14:paraId="6CF31041" w14:textId="77777777" w:rsidR="00EA4B6C" w:rsidRDefault="00EA4B6C" w:rsidP="002B5027">
      <w:pPr>
        <w:spacing w:line="240" w:lineRule="auto"/>
        <w:rPr>
          <w:noProof/>
          <w:lang w:eastAsia="en-US"/>
        </w:rPr>
      </w:pPr>
    </w:p>
    <w:p w14:paraId="43C38FB0" w14:textId="3217113F" w:rsidR="005300EF" w:rsidRDefault="00627806" w:rsidP="00627806">
      <w:pPr>
        <w:pStyle w:val="Heading4"/>
        <w:rPr>
          <w:noProof/>
          <w:lang w:eastAsia="en-US"/>
        </w:rPr>
      </w:pPr>
      <w:r>
        <w:rPr>
          <w:noProof/>
          <w:lang w:eastAsia="en-US"/>
        </w:rPr>
        <w:t>5.</w:t>
      </w:r>
      <w:r w:rsidR="005300EF" w:rsidRPr="00505508">
        <w:rPr>
          <w:noProof/>
          <w:lang w:eastAsia="en-US"/>
        </w:rPr>
        <w:t>Fork/Join</w:t>
      </w:r>
    </w:p>
    <w:p w14:paraId="12E18A3E" w14:textId="4E2FF7F6" w:rsidR="00EA4B6C" w:rsidRDefault="005300EF" w:rsidP="002B5027">
      <w:pPr>
        <w:rPr>
          <w:noProof/>
          <w:lang w:eastAsia="en-US"/>
        </w:rPr>
      </w:pPr>
      <w:r>
        <w:rPr>
          <w:noProof/>
          <w:lang w:eastAsia="en-US"/>
        </w:rPr>
        <w:t xml:space="preserve">The fork/join framework is an implementation of the </w:t>
      </w:r>
      <w:r w:rsidRPr="0049679A">
        <w:rPr>
          <w:rStyle w:val="0SyntxBlueChar"/>
        </w:rPr>
        <w:t>ExecutorService</w:t>
      </w:r>
      <w:r>
        <w:rPr>
          <w:noProof/>
          <w:lang w:eastAsia="en-US"/>
        </w:rPr>
        <w:t xml:space="preserve"> interface that helps you take advantage of multiple processors.</w:t>
      </w:r>
      <w:r w:rsidR="002B5027">
        <w:rPr>
          <w:noProof/>
          <w:lang w:eastAsia="en-US"/>
        </w:rPr>
        <w:t xml:space="preserve"> </w:t>
      </w:r>
      <w:r>
        <w:rPr>
          <w:noProof/>
          <w:lang w:eastAsia="en-US"/>
        </w:rPr>
        <w:t xml:space="preserve">It is designed for </w:t>
      </w:r>
      <w:r w:rsidRPr="002F7848">
        <w:rPr>
          <w:b/>
          <w:noProof/>
          <w:lang w:eastAsia="en-US"/>
        </w:rPr>
        <w:t>work can be broken into smaller pieces recursively</w:t>
      </w:r>
      <w:r>
        <w:rPr>
          <w:noProof/>
          <w:lang w:eastAsia="en-US"/>
        </w:rPr>
        <w:t xml:space="preserve">. The goal is to use all the available processing power to enhance the performance of your application </w:t>
      </w:r>
    </w:p>
    <w:p w14:paraId="71811DC0" w14:textId="77777777" w:rsidR="005300EF" w:rsidRDefault="005300EF" w:rsidP="005300EF">
      <w:pPr>
        <w:rPr>
          <w:noProof/>
        </w:rPr>
      </w:pPr>
      <w:r>
        <w:rPr>
          <w:noProof/>
          <w:lang w:eastAsia="en-US"/>
        </w:rPr>
        <w:drawing>
          <wp:inline distT="0" distB="0" distL="0" distR="0" wp14:anchorId="7F5E7E5B" wp14:editId="4BE41F61">
            <wp:extent cx="4224821" cy="1907037"/>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41015" cy="1959486"/>
                    </a:xfrm>
                    <a:prstGeom prst="rect">
                      <a:avLst/>
                    </a:prstGeom>
                    <a:noFill/>
                    <a:ln>
                      <a:noFill/>
                    </a:ln>
                  </pic:spPr>
                </pic:pic>
              </a:graphicData>
            </a:graphic>
          </wp:inline>
        </w:drawing>
      </w:r>
    </w:p>
    <w:p w14:paraId="015F358E" w14:textId="77777777" w:rsidR="005300EF" w:rsidRDefault="005300EF" w:rsidP="00E96712">
      <w:pPr>
        <w:spacing w:line="240" w:lineRule="auto"/>
        <w:rPr>
          <w:noProof/>
          <w:lang w:eastAsia="en-US"/>
        </w:rPr>
      </w:pPr>
      <w:r>
        <w:rPr>
          <w:noProof/>
          <w:lang w:eastAsia="en-US"/>
        </w:rPr>
        <w:lastRenderedPageBreak/>
        <w:t>Here Each of the Thread has it’s own Queue(DeQue – Double ended Queue).</w:t>
      </w:r>
      <w:r w:rsidRPr="00580A05">
        <w:rPr>
          <w:noProof/>
        </w:rPr>
        <w:t xml:space="preserve"> </w:t>
      </w:r>
      <w:r>
        <w:rPr>
          <w:noProof/>
          <w:lang w:eastAsia="en-US"/>
        </w:rPr>
        <w:drawing>
          <wp:inline distT="0" distB="0" distL="0" distR="0" wp14:anchorId="3057C80E" wp14:editId="09AD65D5">
            <wp:extent cx="4796933" cy="2567077"/>
            <wp:effectExtent l="0" t="0" r="381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40165" cy="2590213"/>
                    </a:xfrm>
                    <a:prstGeom prst="rect">
                      <a:avLst/>
                    </a:prstGeom>
                  </pic:spPr>
                </pic:pic>
              </a:graphicData>
            </a:graphic>
          </wp:inline>
        </w:drawing>
      </w:r>
    </w:p>
    <w:p w14:paraId="3C964428" w14:textId="77777777" w:rsidR="005300EF" w:rsidRDefault="005300EF" w:rsidP="005300EF">
      <w:pPr>
        <w:rPr>
          <w:lang w:eastAsia="en-US"/>
        </w:rPr>
      </w:pPr>
    </w:p>
    <w:p w14:paraId="6BC17584" w14:textId="710733AC" w:rsidR="005300EF" w:rsidRDefault="005300EF" w:rsidP="00E96712">
      <w:pPr>
        <w:spacing w:line="240" w:lineRule="auto"/>
        <w:rPr>
          <w:noProof/>
        </w:rPr>
      </w:pPr>
      <w:r>
        <w:rPr>
          <w:lang w:eastAsia="en-US"/>
        </w:rPr>
        <w:t xml:space="preserve">When on submitting task, the task is divided into no. of sub-tasks (4 subtasks for example), each sub-task will store in one of the </w:t>
      </w:r>
      <w:r w:rsidR="006F77F3">
        <w:rPr>
          <w:lang w:eastAsia="en-US"/>
        </w:rPr>
        <w:t>locations</w:t>
      </w:r>
      <w:r>
        <w:rPr>
          <w:lang w:eastAsia="en-US"/>
        </w:rPr>
        <w:t xml:space="preserve"> in DeQue like below</w:t>
      </w:r>
      <w:r w:rsidRPr="00B94CBD">
        <w:rPr>
          <w:noProof/>
        </w:rPr>
        <w:t xml:space="preserve"> </w:t>
      </w:r>
      <w:r>
        <w:rPr>
          <w:noProof/>
          <w:lang w:eastAsia="en-US"/>
        </w:rPr>
        <w:drawing>
          <wp:inline distT="0" distB="0" distL="0" distR="0" wp14:anchorId="1ED7190C" wp14:editId="128B80DA">
            <wp:extent cx="4283499" cy="1083674"/>
            <wp:effectExtent l="0" t="0" r="317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51624" cy="1100909"/>
                    </a:xfrm>
                    <a:prstGeom prst="rect">
                      <a:avLst/>
                    </a:prstGeom>
                  </pic:spPr>
                </pic:pic>
              </a:graphicData>
            </a:graphic>
          </wp:inline>
        </w:drawing>
      </w:r>
    </w:p>
    <w:p w14:paraId="5E4AD6AB" w14:textId="77777777" w:rsidR="00E96712" w:rsidRDefault="00E96712" w:rsidP="006F77F3">
      <w:pPr>
        <w:rPr>
          <w:noProof/>
        </w:rPr>
      </w:pPr>
    </w:p>
    <w:p w14:paraId="3608974B" w14:textId="2429450D" w:rsidR="006F77F3" w:rsidRDefault="005300EF" w:rsidP="006F77F3">
      <w:pPr>
        <w:rPr>
          <w:noProof/>
        </w:rPr>
      </w:pPr>
      <w:r>
        <w:rPr>
          <w:noProof/>
        </w:rPr>
        <w:t>If a Thread doesn’t have any tasks to execute, it will steale the tasks from other threads from backside of Queue.</w:t>
      </w:r>
      <w:r w:rsidRPr="00CE2EF3">
        <w:rPr>
          <w:noProof/>
        </w:rPr>
        <w:t xml:space="preserve"> </w:t>
      </w:r>
    </w:p>
    <w:p w14:paraId="77C63D17" w14:textId="7016CECE" w:rsidR="005300EF" w:rsidRDefault="005300EF" w:rsidP="005300EF">
      <w:pPr>
        <w:rPr>
          <w:noProof/>
        </w:rPr>
      </w:pPr>
      <w:r>
        <w:rPr>
          <w:noProof/>
          <w:lang w:eastAsia="en-US"/>
        </w:rPr>
        <w:drawing>
          <wp:inline distT="0" distB="0" distL="0" distR="0" wp14:anchorId="41270CFA" wp14:editId="6790BDE5">
            <wp:extent cx="4408147" cy="2718750"/>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56324" cy="2748463"/>
                    </a:xfrm>
                    <a:prstGeom prst="rect">
                      <a:avLst/>
                    </a:prstGeom>
                  </pic:spPr>
                </pic:pic>
              </a:graphicData>
            </a:graphic>
          </wp:inline>
        </w:drawing>
      </w:r>
    </w:p>
    <w:p w14:paraId="0B228A2E" w14:textId="77777777" w:rsidR="005300EF" w:rsidRDefault="005300EF" w:rsidP="005300EF">
      <w:pPr>
        <w:rPr>
          <w:lang w:eastAsia="en-US"/>
        </w:rPr>
      </w:pPr>
      <w:r>
        <w:rPr>
          <w:noProof/>
          <w:lang w:eastAsia="en-US"/>
        </w:rPr>
        <w:drawing>
          <wp:inline distT="0" distB="0" distL="0" distR="0" wp14:anchorId="618FDB0F" wp14:editId="5BA4AEB0">
            <wp:extent cx="3060333" cy="696328"/>
            <wp:effectExtent l="0" t="0" r="698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59391" cy="718867"/>
                    </a:xfrm>
                    <a:prstGeom prst="rect">
                      <a:avLst/>
                    </a:prstGeom>
                  </pic:spPr>
                </pic:pic>
              </a:graphicData>
            </a:graphic>
          </wp:inline>
        </w:drawing>
      </w:r>
    </w:p>
    <w:p w14:paraId="471BACB3" w14:textId="77777777" w:rsidR="005300EF" w:rsidRDefault="005300EF" w:rsidP="005300EF">
      <w:pPr>
        <w:rPr>
          <w:noProof/>
          <w:lang w:eastAsia="en-US"/>
        </w:rPr>
      </w:pPr>
      <w:r>
        <w:rPr>
          <w:noProof/>
          <w:lang w:eastAsia="en-US"/>
        </w:rPr>
        <w:lastRenderedPageBreak/>
        <w:drawing>
          <wp:inline distT="0" distB="0" distL="0" distR="0" wp14:anchorId="6441AA25" wp14:editId="52EE8D2A">
            <wp:extent cx="5943600" cy="10502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66400" cy="1054319"/>
                    </a:xfrm>
                    <a:prstGeom prst="rect">
                      <a:avLst/>
                    </a:prstGeom>
                  </pic:spPr>
                </pic:pic>
              </a:graphicData>
            </a:graphic>
          </wp:inline>
        </w:drawing>
      </w:r>
    </w:p>
    <w:p w14:paraId="4714FA0A" w14:textId="2E35E0FD" w:rsidR="005300EF" w:rsidRDefault="005300EF" w:rsidP="005300EF">
      <w:pPr>
        <w:rPr>
          <w:rFonts w:ascii="Consolas" w:hAnsi="Consolas"/>
          <w:b/>
          <w:noProof/>
          <w:color w:val="0000FF"/>
          <w:lang w:eastAsia="en-US"/>
        </w:rPr>
      </w:pPr>
      <w:r>
        <w:rPr>
          <w:noProof/>
          <w:lang w:eastAsia="en-US"/>
        </w:rPr>
        <w:t xml:space="preserve">The core classes supporting the Fork-Join mechanism are </w:t>
      </w:r>
      <w:r w:rsidRPr="00694E66">
        <w:rPr>
          <w:rFonts w:ascii="Consolas" w:hAnsi="Consolas"/>
          <w:b/>
          <w:noProof/>
          <w:color w:val="0000FF"/>
          <w:lang w:eastAsia="en-US"/>
        </w:rPr>
        <w:t>ForkJoinPool</w:t>
      </w:r>
      <w:r w:rsidRPr="00EA6399">
        <w:rPr>
          <w:noProof/>
          <w:color w:val="FF00FF"/>
          <w:lang w:eastAsia="en-US"/>
        </w:rPr>
        <w:t xml:space="preserve"> </w:t>
      </w:r>
      <w:r>
        <w:rPr>
          <w:noProof/>
          <w:lang w:eastAsia="en-US"/>
        </w:rPr>
        <w:t xml:space="preserve">and </w:t>
      </w:r>
      <w:r w:rsidRPr="00694E66">
        <w:rPr>
          <w:rFonts w:ascii="Consolas" w:hAnsi="Consolas"/>
          <w:b/>
          <w:noProof/>
          <w:color w:val="0000FF"/>
          <w:lang w:eastAsia="en-US"/>
        </w:rPr>
        <w:t>ForkJoinTask</w:t>
      </w:r>
    </w:p>
    <w:p w14:paraId="64052612" w14:textId="34926A6A" w:rsidR="00D116C5" w:rsidRDefault="00D116C5" w:rsidP="00D116C5">
      <w:pPr>
        <w:spacing w:line="240" w:lineRule="auto"/>
        <w:rPr>
          <w:rFonts w:ascii="Consolas" w:hAnsi="Consolas"/>
          <w:b/>
          <w:noProof/>
          <w:color w:val="0000FF"/>
          <w:lang w:eastAsia="en-US"/>
        </w:rPr>
      </w:pPr>
    </w:p>
    <w:p w14:paraId="7009313B" w14:textId="77777777" w:rsidR="00D116C5" w:rsidRDefault="00D116C5" w:rsidP="00D116C5">
      <w:pPr>
        <w:spacing w:line="240" w:lineRule="auto"/>
        <w:rPr>
          <w:noProof/>
          <w:lang w:eastAsia="en-US"/>
        </w:rPr>
      </w:pPr>
    </w:p>
    <w:p w14:paraId="0AC93178" w14:textId="77777777" w:rsidR="005300EF" w:rsidRPr="004E5F35" w:rsidRDefault="005300EF" w:rsidP="001E5598">
      <w:pPr>
        <w:pStyle w:val="Heading5"/>
        <w:rPr>
          <w:b/>
          <w:bCs/>
          <w:noProof/>
          <w:lang w:eastAsia="en-US"/>
        </w:rPr>
      </w:pPr>
      <w:r w:rsidRPr="004E5F35">
        <w:rPr>
          <w:b/>
          <w:bCs/>
          <w:noProof/>
          <w:lang w:eastAsia="en-US"/>
        </w:rPr>
        <w:t>ForkJoinPool</w:t>
      </w:r>
    </w:p>
    <w:p w14:paraId="45B3897C" w14:textId="2BB2A4A3" w:rsidR="006F77F3" w:rsidRDefault="005300EF" w:rsidP="005300EF">
      <w:pPr>
        <w:rPr>
          <w:noProof/>
          <w:lang w:eastAsia="en-US"/>
        </w:rPr>
      </w:pPr>
      <w:r>
        <w:rPr>
          <w:noProof/>
          <w:lang w:eastAsia="en-US"/>
        </w:rPr>
        <w:t xml:space="preserve">The ForkJoinPool is basically a specialized implementation of ExecutorService implementing the work-stealing algorithm we talked about above. We create an instance of </w:t>
      </w:r>
      <w:r w:rsidRPr="001E1132">
        <w:rPr>
          <w:rFonts w:ascii="Consolas" w:hAnsi="Consolas"/>
          <w:noProof/>
          <w:color w:val="0000FF"/>
          <w:lang w:eastAsia="en-US"/>
        </w:rPr>
        <w:t>ForkJoinPool</w:t>
      </w:r>
      <w:r w:rsidRPr="001E1132">
        <w:rPr>
          <w:noProof/>
          <w:color w:val="0000FF"/>
          <w:lang w:eastAsia="en-US"/>
        </w:rPr>
        <w:t xml:space="preserve"> </w:t>
      </w:r>
      <w:r>
        <w:rPr>
          <w:noProof/>
          <w:lang w:eastAsia="en-US"/>
        </w:rPr>
        <w:t>by providing the target parallelism level i.e. the number of processors as shown below:</w:t>
      </w:r>
    </w:p>
    <w:p w14:paraId="15281B22" w14:textId="77777777" w:rsidR="005300EF" w:rsidRDefault="005300EF" w:rsidP="005300EF">
      <w:pPr>
        <w:pStyle w:val="Output"/>
        <w:rPr>
          <w:noProof/>
          <w:lang w:eastAsia="en-US"/>
        </w:rPr>
      </w:pPr>
      <w:r>
        <w:rPr>
          <w:noProof/>
          <w:lang w:eastAsia="en-US"/>
        </w:rPr>
        <w:t>ForkJoinPool pool = new ForkJoinPool(numberOfProcessors);</w:t>
      </w:r>
    </w:p>
    <w:p w14:paraId="3EA5AD2F" w14:textId="77777777" w:rsidR="005300EF" w:rsidRDefault="005300EF" w:rsidP="005300EF">
      <w:pPr>
        <w:pStyle w:val="Output"/>
        <w:rPr>
          <w:noProof/>
          <w:lang w:eastAsia="en-US"/>
        </w:rPr>
      </w:pPr>
    </w:p>
    <w:p w14:paraId="74F1C900" w14:textId="77777777" w:rsidR="005300EF" w:rsidRDefault="005300EF" w:rsidP="005300EF">
      <w:pPr>
        <w:pStyle w:val="Output"/>
        <w:rPr>
          <w:noProof/>
          <w:lang w:eastAsia="en-US"/>
        </w:rPr>
      </w:pPr>
      <w:r>
        <w:rPr>
          <w:noProof/>
          <w:lang w:eastAsia="en-US"/>
        </w:rPr>
        <w:t xml:space="preserve">Where numberOfProcessors = </w:t>
      </w:r>
      <w:r w:rsidRPr="001E1132">
        <w:rPr>
          <w:b w:val="0"/>
          <w:bCs/>
          <w:noProof/>
          <w:color w:val="0000FF"/>
          <w:lang w:eastAsia="en-US"/>
        </w:rPr>
        <w:t>Runtime.getRunTime().availableProcessors();</w:t>
      </w:r>
    </w:p>
    <w:p w14:paraId="7AB8F889" w14:textId="77777777" w:rsidR="005300EF" w:rsidRDefault="005300EF" w:rsidP="005300EF">
      <w:pPr>
        <w:rPr>
          <w:noProof/>
          <w:lang w:eastAsia="en-US"/>
        </w:rPr>
      </w:pPr>
      <w:r>
        <w:rPr>
          <w:noProof/>
          <w:lang w:eastAsia="en-US"/>
        </w:rPr>
        <w:t>If you use a no-argument constructor, by default, it creates a pool of size that equals the number of available processors obtained using above technique.</w:t>
      </w:r>
    </w:p>
    <w:p w14:paraId="1AA518B0" w14:textId="77777777" w:rsidR="006F77F3" w:rsidRDefault="006F77F3" w:rsidP="005300EF">
      <w:pPr>
        <w:rPr>
          <w:noProof/>
          <w:lang w:eastAsia="en-US"/>
        </w:rPr>
      </w:pPr>
    </w:p>
    <w:p w14:paraId="2523A392" w14:textId="13AE23EE" w:rsidR="005300EF" w:rsidRDefault="005300EF" w:rsidP="005300EF">
      <w:pPr>
        <w:rPr>
          <w:noProof/>
          <w:lang w:eastAsia="en-US"/>
        </w:rPr>
      </w:pPr>
      <w:r>
        <w:rPr>
          <w:noProof/>
          <w:lang w:eastAsia="en-US"/>
        </w:rPr>
        <w:t xml:space="preserve">There are three different ways of submitting a task to the </w:t>
      </w:r>
      <w:r w:rsidRPr="00D116C5">
        <w:rPr>
          <w:rStyle w:val="0SyntaxPinkChar"/>
        </w:rPr>
        <w:t>ForkJoinPool</w:t>
      </w:r>
      <w:r>
        <w:rPr>
          <w:noProof/>
          <w:lang w:eastAsia="en-US"/>
        </w:rPr>
        <w:t>.</w:t>
      </w:r>
    </w:p>
    <w:p w14:paraId="6346DEFF" w14:textId="117CF020" w:rsidR="005300EF" w:rsidRDefault="005300EF" w:rsidP="00B413EE">
      <w:pPr>
        <w:pStyle w:val="ListParagraph"/>
        <w:numPr>
          <w:ilvl w:val="0"/>
          <w:numId w:val="248"/>
        </w:numPr>
        <w:rPr>
          <w:noProof/>
          <w:lang w:eastAsia="en-US"/>
        </w:rPr>
      </w:pPr>
      <w:r w:rsidRPr="00E06D2C">
        <w:rPr>
          <w:b/>
          <w:noProof/>
          <w:lang w:eastAsia="en-US"/>
        </w:rPr>
        <w:t>execute()</w:t>
      </w:r>
      <w:r>
        <w:rPr>
          <w:noProof/>
          <w:lang w:eastAsia="en-US"/>
        </w:rPr>
        <w:t xml:space="preserve"> method //Desired asynchronous execution; call its fork method to split the work between multiple threads.</w:t>
      </w:r>
    </w:p>
    <w:p w14:paraId="1602EB34" w14:textId="77777777" w:rsidR="00E06D2C" w:rsidRDefault="00E06D2C" w:rsidP="00E06D2C">
      <w:pPr>
        <w:pStyle w:val="ListParagraph"/>
        <w:rPr>
          <w:noProof/>
          <w:lang w:eastAsia="en-US"/>
        </w:rPr>
      </w:pPr>
    </w:p>
    <w:p w14:paraId="30E5B700" w14:textId="10BF536F" w:rsidR="005300EF" w:rsidRDefault="005300EF" w:rsidP="00B413EE">
      <w:pPr>
        <w:pStyle w:val="ListParagraph"/>
        <w:numPr>
          <w:ilvl w:val="0"/>
          <w:numId w:val="248"/>
        </w:numPr>
        <w:rPr>
          <w:noProof/>
          <w:lang w:eastAsia="en-US"/>
        </w:rPr>
      </w:pPr>
      <w:r w:rsidRPr="00E06D2C">
        <w:rPr>
          <w:b/>
          <w:noProof/>
          <w:lang w:eastAsia="en-US"/>
        </w:rPr>
        <w:t xml:space="preserve">invoke() </w:t>
      </w:r>
      <w:r>
        <w:rPr>
          <w:noProof/>
          <w:lang w:eastAsia="en-US"/>
        </w:rPr>
        <w:t>method: //Await to obtain the result; call the invoke method on the pool.</w:t>
      </w:r>
    </w:p>
    <w:p w14:paraId="42A53E54" w14:textId="77777777" w:rsidR="00E06D2C" w:rsidRPr="00E06D2C" w:rsidRDefault="00E06D2C" w:rsidP="00E06D2C">
      <w:pPr>
        <w:pStyle w:val="ListParagraph"/>
        <w:rPr>
          <w:noProof/>
          <w:lang w:eastAsia="en-US"/>
        </w:rPr>
      </w:pPr>
    </w:p>
    <w:p w14:paraId="5CDBC9E5" w14:textId="2F9DBF0F" w:rsidR="005300EF" w:rsidRDefault="005300EF" w:rsidP="00B413EE">
      <w:pPr>
        <w:pStyle w:val="ListParagraph"/>
        <w:numPr>
          <w:ilvl w:val="0"/>
          <w:numId w:val="248"/>
        </w:numPr>
        <w:rPr>
          <w:noProof/>
          <w:lang w:eastAsia="en-US"/>
        </w:rPr>
      </w:pPr>
      <w:r w:rsidRPr="00D43B87">
        <w:rPr>
          <w:b/>
          <w:noProof/>
          <w:lang w:eastAsia="en-US"/>
        </w:rPr>
        <w:t>submit()</w:t>
      </w:r>
      <w:r>
        <w:rPr>
          <w:noProof/>
          <w:lang w:eastAsia="en-US"/>
        </w:rPr>
        <w:t xml:space="preserve"> method: //Returns a Future object that you can use for checking status and obtaining the result on its completion.</w:t>
      </w:r>
    </w:p>
    <w:p w14:paraId="053C6AAC" w14:textId="77777777" w:rsidR="00D116C5" w:rsidRDefault="00D116C5" w:rsidP="00D116C5">
      <w:pPr>
        <w:pStyle w:val="ListParagraph"/>
        <w:rPr>
          <w:noProof/>
          <w:lang w:eastAsia="en-US"/>
        </w:rPr>
      </w:pPr>
    </w:p>
    <w:p w14:paraId="76DD4D66" w14:textId="77777777" w:rsidR="005300EF" w:rsidRPr="00363F1B" w:rsidRDefault="005300EF" w:rsidP="003F24BB">
      <w:pPr>
        <w:pStyle w:val="Heading5"/>
        <w:spacing w:line="240" w:lineRule="auto"/>
        <w:rPr>
          <w:b/>
          <w:bCs/>
        </w:rPr>
      </w:pPr>
      <w:r w:rsidRPr="00363F1B">
        <w:rPr>
          <w:b/>
          <w:bCs/>
        </w:rPr>
        <w:t>ForkJoinTask</w:t>
      </w:r>
    </w:p>
    <w:p w14:paraId="22EF41E2" w14:textId="77777777" w:rsidR="005300EF" w:rsidRPr="00EA4B6C" w:rsidRDefault="005300EF" w:rsidP="007B1338">
      <w:r w:rsidRPr="00EA4B6C">
        <w:t>This is an abstract class for creating tasks that run within a </w:t>
      </w:r>
      <w:r w:rsidRPr="00EA4B6C">
        <w:rPr>
          <w:rStyle w:val="HTMLCode"/>
          <w:rFonts w:ascii="Consolas" w:eastAsiaTheme="minorEastAsia" w:hAnsi="Consolas"/>
          <w:color w:val="FF0779"/>
        </w:rPr>
        <w:t>ForkJoinPool</w:t>
      </w:r>
      <w:r w:rsidRPr="00EA4B6C">
        <w:t xml:space="preserve">. </w:t>
      </w:r>
    </w:p>
    <w:p w14:paraId="106C8381" w14:textId="315D6BA2" w:rsidR="00D43B87" w:rsidRDefault="005300EF" w:rsidP="00B413EE">
      <w:pPr>
        <w:pStyle w:val="ListParagraph"/>
        <w:numPr>
          <w:ilvl w:val="0"/>
          <w:numId w:val="247"/>
        </w:numPr>
      </w:pPr>
      <w:r w:rsidRPr="00EA4B6C">
        <w:t>The </w:t>
      </w:r>
      <w:r w:rsidRPr="003F24BB">
        <w:rPr>
          <w:rStyle w:val="HTMLCode"/>
          <w:rFonts w:ascii="Consolas" w:eastAsiaTheme="minorEastAsia" w:hAnsi="Consolas"/>
          <w:color w:val="FF0779"/>
        </w:rPr>
        <w:t>Recursive</w:t>
      </w:r>
      <w:r w:rsidR="00E06D2C" w:rsidRPr="003F24BB">
        <w:rPr>
          <w:rStyle w:val="HTMLCode"/>
          <w:rFonts w:ascii="Consolas" w:eastAsiaTheme="minorEastAsia" w:hAnsi="Consolas"/>
          <w:color w:val="FF0779"/>
        </w:rPr>
        <w:t>A</w:t>
      </w:r>
      <w:r w:rsidRPr="003F24BB">
        <w:rPr>
          <w:rStyle w:val="HTMLCode"/>
          <w:rFonts w:ascii="Consolas" w:eastAsiaTheme="minorEastAsia" w:hAnsi="Consolas"/>
          <w:color w:val="FF0779"/>
        </w:rPr>
        <w:t>ction</w:t>
      </w:r>
      <w:r w:rsidRPr="00EA4B6C">
        <w:t> and </w:t>
      </w:r>
      <w:r w:rsidRPr="003F24BB">
        <w:rPr>
          <w:rStyle w:val="HTMLCode"/>
          <w:rFonts w:ascii="Consolas" w:eastAsiaTheme="minorEastAsia" w:hAnsi="Consolas"/>
          <w:color w:val="FF0779"/>
        </w:rPr>
        <w:t>RecursiveTask</w:t>
      </w:r>
      <w:r w:rsidRPr="00EA4B6C">
        <w:t> are the only two direct, known subclasses of </w:t>
      </w:r>
      <w:r w:rsidRPr="003F24BB">
        <w:rPr>
          <w:rStyle w:val="HTMLCode"/>
          <w:rFonts w:ascii="Consolas" w:eastAsiaTheme="minorEastAsia" w:hAnsi="Consolas"/>
          <w:color w:val="FF0779"/>
        </w:rPr>
        <w:t>ForkJoinTask</w:t>
      </w:r>
      <w:r w:rsidRPr="00EA4B6C">
        <w:t>.</w:t>
      </w:r>
    </w:p>
    <w:p w14:paraId="67F6FD5E" w14:textId="77777777" w:rsidR="00915D13" w:rsidRPr="00EA4B6C" w:rsidRDefault="00915D13" w:rsidP="00915D13">
      <w:pPr>
        <w:pStyle w:val="ListParagraph"/>
      </w:pPr>
    </w:p>
    <w:p w14:paraId="797DFAFB" w14:textId="0962DEFC" w:rsidR="005300EF" w:rsidRDefault="005300EF" w:rsidP="00B413EE">
      <w:pPr>
        <w:pStyle w:val="ListParagraph"/>
        <w:numPr>
          <w:ilvl w:val="0"/>
          <w:numId w:val="247"/>
        </w:numPr>
      </w:pPr>
      <w:r w:rsidRPr="00EA4B6C">
        <w:t>The only difference between these two classes is that the </w:t>
      </w:r>
      <w:r w:rsidRPr="00E06D2C">
        <w:rPr>
          <w:rStyle w:val="HTMLCode"/>
          <w:rFonts w:ascii="Consolas" w:eastAsiaTheme="minorEastAsia" w:hAnsi="Consolas"/>
          <w:color w:val="FF0779"/>
        </w:rPr>
        <w:t>RecursiveAction</w:t>
      </w:r>
      <w:r w:rsidRPr="00EA4B6C">
        <w:t> does not return a value while </w:t>
      </w:r>
      <w:r w:rsidRPr="00E06D2C">
        <w:rPr>
          <w:rStyle w:val="HTMLCode"/>
          <w:rFonts w:ascii="Consolas" w:eastAsiaTheme="minorEastAsia" w:hAnsi="Consolas"/>
          <w:color w:val="FF0779"/>
        </w:rPr>
        <w:t>RecursiveTask</w:t>
      </w:r>
      <w:r w:rsidRPr="00EA4B6C">
        <w:t> does have a return value and returns an object of specified type.</w:t>
      </w:r>
    </w:p>
    <w:p w14:paraId="3111293D" w14:textId="77777777" w:rsidR="00915D13" w:rsidRDefault="00915D13" w:rsidP="00915D13">
      <w:pPr>
        <w:pStyle w:val="ListParagraph"/>
      </w:pPr>
    </w:p>
    <w:p w14:paraId="711259A7" w14:textId="2DFDB153" w:rsidR="005300EF" w:rsidRPr="00EA4B6C" w:rsidRDefault="005300EF" w:rsidP="00B413EE">
      <w:pPr>
        <w:pStyle w:val="ListParagraph"/>
        <w:numPr>
          <w:ilvl w:val="0"/>
          <w:numId w:val="247"/>
        </w:numPr>
      </w:pPr>
      <w:r w:rsidRPr="00EA4B6C">
        <w:t>In both cases, you would need to implement the compute method in your subclass that performs the main computation desired by the task.</w:t>
      </w:r>
    </w:p>
    <w:p w14:paraId="3CE5CD84" w14:textId="77777777" w:rsidR="00D116C5" w:rsidRDefault="00D116C5" w:rsidP="007B1338"/>
    <w:p w14:paraId="68066037" w14:textId="67477F26" w:rsidR="005300EF" w:rsidRPr="00EA4B6C" w:rsidRDefault="005300EF" w:rsidP="007B1338">
      <w:r w:rsidRPr="00EA4B6C">
        <w:t>The </w:t>
      </w:r>
      <w:r w:rsidRPr="00EA4B6C">
        <w:rPr>
          <w:rStyle w:val="HTMLCode"/>
          <w:rFonts w:ascii="Consolas" w:eastAsiaTheme="minorEastAsia" w:hAnsi="Consolas"/>
          <w:color w:val="FF0779"/>
        </w:rPr>
        <w:t>ForkJoinTask</w:t>
      </w:r>
      <w:r w:rsidRPr="00EA4B6C">
        <w:t xml:space="preserve"> class provides several methods for checking the execution status of a task. </w:t>
      </w:r>
    </w:p>
    <w:p w14:paraId="57A60442" w14:textId="77777777" w:rsidR="005300EF" w:rsidRDefault="005300EF" w:rsidP="006F728B">
      <w:pPr>
        <w:pStyle w:val="ListParagraph"/>
        <w:numPr>
          <w:ilvl w:val="0"/>
          <w:numId w:val="117"/>
        </w:numPr>
      </w:pPr>
      <w:r>
        <w:t>The </w:t>
      </w:r>
      <w:r w:rsidRPr="00FA726A">
        <w:rPr>
          <w:rStyle w:val="Strong"/>
          <w:rFonts w:cs="Segoe UI"/>
          <w:b/>
          <w:color w:val="000000"/>
        </w:rPr>
        <w:t>isDone()</w:t>
      </w:r>
      <w:r>
        <w:t> method returns true if a task completes in any way</w:t>
      </w:r>
    </w:p>
    <w:p w14:paraId="16FE2F7F" w14:textId="77777777" w:rsidR="005300EF" w:rsidRDefault="005300EF" w:rsidP="006F728B">
      <w:pPr>
        <w:pStyle w:val="ListParagraph"/>
        <w:numPr>
          <w:ilvl w:val="0"/>
          <w:numId w:val="117"/>
        </w:numPr>
      </w:pPr>
      <w:r>
        <w:t>The </w:t>
      </w:r>
      <w:r w:rsidRPr="00FA726A">
        <w:rPr>
          <w:rStyle w:val="Strong"/>
          <w:rFonts w:cs="Segoe UI"/>
          <w:b/>
          <w:color w:val="000000"/>
        </w:rPr>
        <w:t>isCompletedNormally()</w:t>
      </w:r>
      <w:r>
        <w:t> method returns true if a task completes without cancellation or encountering an exception</w:t>
      </w:r>
    </w:p>
    <w:p w14:paraId="3070D49C" w14:textId="5C286150" w:rsidR="005300EF" w:rsidRDefault="005300EF" w:rsidP="006F728B">
      <w:pPr>
        <w:pStyle w:val="ListParagraph"/>
        <w:numPr>
          <w:ilvl w:val="0"/>
          <w:numId w:val="117"/>
        </w:numPr>
      </w:pPr>
      <w:r w:rsidRPr="00FA726A">
        <w:rPr>
          <w:rStyle w:val="Strong"/>
          <w:rFonts w:cs="Segoe UI"/>
          <w:b/>
          <w:color w:val="000000"/>
        </w:rPr>
        <w:t>isCancelled()</w:t>
      </w:r>
      <w:r>
        <w:t>returns true if the task was cancelled. Lastly, </w:t>
      </w:r>
      <w:r w:rsidRPr="00FA726A">
        <w:rPr>
          <w:rStyle w:val="Strong"/>
          <w:rFonts w:cs="Segoe UI"/>
          <w:color w:val="000000"/>
        </w:rPr>
        <w:t>isCompletedabnormally()</w:t>
      </w:r>
      <w:r>
        <w:t> returns true if the task was either cancelled or encountered an exception.</w:t>
      </w:r>
    </w:p>
    <w:p w14:paraId="142A2F18" w14:textId="77777777" w:rsidR="00915D13" w:rsidRDefault="00915D13" w:rsidP="00915D13">
      <w:pPr>
        <w:pStyle w:val="ListParagraph"/>
      </w:pPr>
    </w:p>
    <w:p w14:paraId="5514C665" w14:textId="77777777" w:rsidR="005300EF" w:rsidRDefault="005300EF" w:rsidP="005300EF">
      <w:pPr>
        <w:pStyle w:val="Output"/>
        <w:rPr>
          <w:color w:val="4C483D" w:themeColor="text2"/>
        </w:rPr>
      </w:pPr>
      <w:r>
        <w:rPr>
          <w:bCs/>
        </w:rPr>
        <w:lastRenderedPageBreak/>
        <w:t>public</w:t>
      </w:r>
      <w:r>
        <w:rPr>
          <w:color w:val="000000"/>
        </w:rPr>
        <w:t xml:space="preserve"> </w:t>
      </w:r>
      <w:r>
        <w:rPr>
          <w:bCs/>
        </w:rPr>
        <w:t>class</w:t>
      </w:r>
      <w:r>
        <w:rPr>
          <w:color w:val="000000"/>
        </w:rPr>
        <w:t xml:space="preserve"> ForkJoinDemo {</w:t>
      </w:r>
    </w:p>
    <w:p w14:paraId="7BF45543" w14:textId="1069E164" w:rsidR="005300EF" w:rsidRDefault="005300EF" w:rsidP="005300EF">
      <w:pPr>
        <w:pStyle w:val="Output"/>
        <w:rPr>
          <w:color w:val="4C483D" w:themeColor="text2"/>
        </w:rPr>
      </w:pPr>
      <w:r>
        <w:rPr>
          <w:color w:val="000000"/>
        </w:rPr>
        <w:tab/>
      </w:r>
      <w:r>
        <w:rPr>
          <w:bCs/>
        </w:rPr>
        <w:t>public</w:t>
      </w:r>
      <w:r>
        <w:rPr>
          <w:color w:val="000000"/>
        </w:rPr>
        <w:t xml:space="preserve"> </w:t>
      </w:r>
      <w:r>
        <w:rPr>
          <w:bCs/>
        </w:rPr>
        <w:t>static</w:t>
      </w:r>
      <w:r>
        <w:rPr>
          <w:color w:val="000000"/>
        </w:rPr>
        <w:t xml:space="preserve"> </w:t>
      </w:r>
      <w:r>
        <w:rPr>
          <w:bCs/>
        </w:rPr>
        <w:t>void</w:t>
      </w:r>
      <w:r>
        <w:rPr>
          <w:color w:val="000000"/>
        </w:rPr>
        <w:t xml:space="preserve"> main(</w:t>
      </w:r>
      <w:r>
        <w:rPr>
          <w:bCs/>
        </w:rPr>
        <w:t>final</w:t>
      </w:r>
      <w:r>
        <w:rPr>
          <w:color w:val="000000"/>
        </w:rPr>
        <w:t xml:space="preserve"> String[] </w:t>
      </w:r>
      <w:r>
        <w:rPr>
          <w:color w:val="6A3E3E"/>
        </w:rPr>
        <w:t>arguments</w:t>
      </w:r>
      <w:r>
        <w:rPr>
          <w:color w:val="000000"/>
        </w:rPr>
        <w:t xml:space="preserve">) </w:t>
      </w:r>
      <w:r>
        <w:rPr>
          <w:bCs/>
        </w:rPr>
        <w:t xml:space="preserve">throws </w:t>
      </w:r>
      <w:r>
        <w:rPr>
          <w:color w:val="000000"/>
        </w:rPr>
        <w:t>Exception {</w:t>
      </w:r>
    </w:p>
    <w:p w14:paraId="6777DAC2" w14:textId="77777777" w:rsidR="005300EF" w:rsidRDefault="005300EF" w:rsidP="005300EF">
      <w:pPr>
        <w:pStyle w:val="Output"/>
        <w:rPr>
          <w:color w:val="4C483D" w:themeColor="text2"/>
        </w:rPr>
      </w:pPr>
      <w:r>
        <w:rPr>
          <w:color w:val="000000"/>
        </w:rPr>
        <w:tab/>
      </w:r>
      <w:r>
        <w:rPr>
          <w:color w:val="000000"/>
        </w:rPr>
        <w:tab/>
      </w:r>
      <w:r>
        <w:rPr>
          <w:bCs/>
        </w:rPr>
        <w:t>int</w:t>
      </w:r>
      <w:r>
        <w:rPr>
          <w:color w:val="000000"/>
        </w:rPr>
        <w:t xml:space="preserve"> </w:t>
      </w:r>
      <w:r>
        <w:rPr>
          <w:color w:val="6A3E3E"/>
        </w:rPr>
        <w:t>nThreads</w:t>
      </w:r>
      <w:r>
        <w:rPr>
          <w:color w:val="000000"/>
        </w:rPr>
        <w:t xml:space="preserve"> = Runtime.</w:t>
      </w:r>
      <w:r>
        <w:rPr>
          <w:i/>
          <w:iCs/>
          <w:color w:val="000000"/>
        </w:rPr>
        <w:t>getRuntime</w:t>
      </w:r>
      <w:r>
        <w:rPr>
          <w:color w:val="000000"/>
        </w:rPr>
        <w:t>().availableProcessors();</w:t>
      </w:r>
    </w:p>
    <w:p w14:paraId="7C102235" w14:textId="77777777" w:rsidR="005300EF" w:rsidRDefault="005300EF" w:rsidP="005300EF">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"No.of Threads : "</w:t>
      </w:r>
      <w:r>
        <w:rPr>
          <w:color w:val="000000"/>
        </w:rPr>
        <w:t>+</w:t>
      </w:r>
      <w:r>
        <w:rPr>
          <w:color w:val="6A3E3E"/>
        </w:rPr>
        <w:t>nThreads</w:t>
      </w:r>
      <w:r>
        <w:rPr>
          <w:color w:val="000000"/>
        </w:rPr>
        <w:t>);</w:t>
      </w:r>
    </w:p>
    <w:p w14:paraId="11FD5460" w14:textId="77777777" w:rsidR="005300EF" w:rsidRDefault="005300EF" w:rsidP="005300EF">
      <w:pPr>
        <w:pStyle w:val="Output"/>
        <w:rPr>
          <w:color w:val="4C483D" w:themeColor="text2"/>
        </w:rPr>
      </w:pPr>
    </w:p>
    <w:p w14:paraId="4E762578" w14:textId="3A9401DE" w:rsidR="005300EF" w:rsidRDefault="005300EF" w:rsidP="005300EF">
      <w:pPr>
        <w:pStyle w:val="Output"/>
        <w:rPr>
          <w:color w:val="4C483D" w:themeColor="text2"/>
        </w:rPr>
      </w:pPr>
      <w:r>
        <w:rPr>
          <w:color w:val="000000"/>
        </w:rPr>
        <w:tab/>
      </w:r>
      <w:r>
        <w:rPr>
          <w:color w:val="000000"/>
        </w:rPr>
        <w:tab/>
      </w:r>
      <w:r>
        <w:rPr>
          <w:bCs/>
        </w:rPr>
        <w:t>int</w:t>
      </w:r>
      <w:r>
        <w:rPr>
          <w:color w:val="000000"/>
        </w:rPr>
        <w:t xml:space="preserve">[] </w:t>
      </w:r>
      <w:r>
        <w:rPr>
          <w:color w:val="6A3E3E"/>
        </w:rPr>
        <w:t>numbers</w:t>
      </w:r>
      <w:r>
        <w:rPr>
          <w:color w:val="000000"/>
        </w:rPr>
        <w:t xml:space="preserve"> = </w:t>
      </w:r>
      <w:r>
        <w:rPr>
          <w:bCs/>
        </w:rPr>
        <w:t>new</w:t>
      </w:r>
      <w:r>
        <w:rPr>
          <w:color w:val="000000"/>
        </w:rPr>
        <w:t xml:space="preserve"> </w:t>
      </w:r>
      <w:r>
        <w:rPr>
          <w:bCs/>
        </w:rPr>
        <w:t>int</w:t>
      </w:r>
      <w:r>
        <w:rPr>
          <w:color w:val="000000"/>
        </w:rPr>
        <w:t>[1000];</w:t>
      </w:r>
    </w:p>
    <w:p w14:paraId="258838CC" w14:textId="77777777" w:rsidR="005300EF" w:rsidRDefault="005300EF" w:rsidP="005300EF">
      <w:pPr>
        <w:pStyle w:val="Output"/>
        <w:rPr>
          <w:color w:val="4C483D" w:themeColor="text2"/>
        </w:rPr>
      </w:pPr>
      <w:r>
        <w:rPr>
          <w:color w:val="000000"/>
        </w:rPr>
        <w:tab/>
      </w:r>
      <w:r>
        <w:rPr>
          <w:color w:val="000000"/>
        </w:rPr>
        <w:tab/>
      </w:r>
      <w:r>
        <w:rPr>
          <w:bCs/>
        </w:rPr>
        <w:t>for</w:t>
      </w:r>
      <w:r>
        <w:rPr>
          <w:color w:val="000000"/>
        </w:rPr>
        <w:t xml:space="preserve"> (</w:t>
      </w:r>
      <w:r>
        <w:rPr>
          <w:bCs/>
        </w:rPr>
        <w:t>int</w:t>
      </w:r>
      <w:r>
        <w:rPr>
          <w:color w:val="000000"/>
        </w:rPr>
        <w:t xml:space="preserve"> </w:t>
      </w:r>
      <w:r>
        <w:rPr>
          <w:color w:val="6A3E3E"/>
        </w:rPr>
        <w:t>i</w:t>
      </w:r>
      <w:r>
        <w:rPr>
          <w:color w:val="000000"/>
        </w:rPr>
        <w:t xml:space="preserve"> = 0; </w:t>
      </w:r>
      <w:r>
        <w:rPr>
          <w:color w:val="6A3E3E"/>
        </w:rPr>
        <w:t>i</w:t>
      </w:r>
      <w:r>
        <w:rPr>
          <w:color w:val="000000"/>
        </w:rPr>
        <w:t xml:space="preserve"> &lt; </w:t>
      </w:r>
      <w:r>
        <w:rPr>
          <w:color w:val="6A3E3E"/>
        </w:rPr>
        <w:t>numbers</w:t>
      </w:r>
      <w:r>
        <w:rPr>
          <w:color w:val="000000"/>
        </w:rPr>
        <w:t>.</w:t>
      </w:r>
      <w:r>
        <w:rPr>
          <w:color w:val="0000C0"/>
        </w:rPr>
        <w:t>length</w:t>
      </w:r>
      <w:r>
        <w:rPr>
          <w:color w:val="000000"/>
        </w:rPr>
        <w:t xml:space="preserve">; </w:t>
      </w:r>
      <w:r>
        <w:rPr>
          <w:color w:val="6A3E3E"/>
        </w:rPr>
        <w:t>i</w:t>
      </w:r>
      <w:r>
        <w:rPr>
          <w:color w:val="000000"/>
        </w:rPr>
        <w:t>++) {</w:t>
      </w:r>
    </w:p>
    <w:p w14:paraId="75F7B988"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6A3E3E"/>
        </w:rPr>
        <w:t>numbers</w:t>
      </w:r>
      <w:r>
        <w:rPr>
          <w:color w:val="000000"/>
        </w:rPr>
        <w:t>[</w:t>
      </w:r>
      <w:r>
        <w:rPr>
          <w:color w:val="6A3E3E"/>
        </w:rPr>
        <w:t>i</w:t>
      </w:r>
      <w:r>
        <w:rPr>
          <w:color w:val="000000"/>
        </w:rPr>
        <w:t xml:space="preserve">] = </w:t>
      </w:r>
      <w:r>
        <w:rPr>
          <w:color w:val="6A3E3E"/>
        </w:rPr>
        <w:t>i</w:t>
      </w:r>
      <w:r>
        <w:rPr>
          <w:color w:val="000000"/>
        </w:rPr>
        <w:t>;</w:t>
      </w:r>
    </w:p>
    <w:p w14:paraId="3B9584ED" w14:textId="77777777" w:rsidR="005300EF" w:rsidRDefault="005300EF" w:rsidP="005300EF">
      <w:pPr>
        <w:pStyle w:val="Output"/>
        <w:rPr>
          <w:color w:val="4C483D" w:themeColor="text2"/>
        </w:rPr>
      </w:pPr>
      <w:r>
        <w:rPr>
          <w:color w:val="000000"/>
        </w:rPr>
        <w:tab/>
      </w:r>
      <w:r>
        <w:rPr>
          <w:color w:val="000000"/>
        </w:rPr>
        <w:tab/>
        <w:t>}</w:t>
      </w:r>
    </w:p>
    <w:p w14:paraId="72194EF0" w14:textId="77777777" w:rsidR="005300EF" w:rsidRDefault="005300EF" w:rsidP="005300EF">
      <w:pPr>
        <w:pStyle w:val="Output"/>
        <w:rPr>
          <w:color w:val="4C483D" w:themeColor="text2"/>
        </w:rPr>
      </w:pPr>
    </w:p>
    <w:p w14:paraId="4FF63B08" w14:textId="77777777" w:rsidR="005300EF" w:rsidRDefault="005300EF" w:rsidP="005300EF">
      <w:pPr>
        <w:pStyle w:val="Output"/>
        <w:rPr>
          <w:color w:val="4C483D" w:themeColor="text2"/>
        </w:rPr>
      </w:pPr>
      <w:r>
        <w:rPr>
          <w:color w:val="000000"/>
        </w:rPr>
        <w:tab/>
      </w:r>
      <w:r>
        <w:rPr>
          <w:color w:val="000000"/>
        </w:rPr>
        <w:tab/>
        <w:t xml:space="preserve">ForkJoinPool </w:t>
      </w:r>
      <w:r>
        <w:rPr>
          <w:color w:val="6A3E3E"/>
        </w:rPr>
        <w:t>forkJoinPool</w:t>
      </w:r>
      <w:r>
        <w:rPr>
          <w:color w:val="000000"/>
        </w:rPr>
        <w:t xml:space="preserve"> = </w:t>
      </w:r>
      <w:r>
        <w:rPr>
          <w:bCs/>
        </w:rPr>
        <w:t>new</w:t>
      </w:r>
      <w:r>
        <w:rPr>
          <w:color w:val="000000"/>
        </w:rPr>
        <w:t xml:space="preserve"> ForkJoinPool(</w:t>
      </w:r>
      <w:r>
        <w:rPr>
          <w:color w:val="6A3E3E"/>
        </w:rPr>
        <w:t>nThreads</w:t>
      </w:r>
      <w:r>
        <w:rPr>
          <w:color w:val="000000"/>
        </w:rPr>
        <w:t>);</w:t>
      </w:r>
    </w:p>
    <w:p w14:paraId="344386D6" w14:textId="77777777" w:rsidR="005300EF" w:rsidRDefault="005300EF" w:rsidP="005300EF">
      <w:pPr>
        <w:pStyle w:val="Output"/>
        <w:rPr>
          <w:color w:val="4C483D" w:themeColor="text2"/>
        </w:rPr>
      </w:pPr>
      <w:r>
        <w:rPr>
          <w:color w:val="000000"/>
        </w:rPr>
        <w:tab/>
      </w:r>
      <w:r>
        <w:rPr>
          <w:color w:val="000000"/>
        </w:rPr>
        <w:tab/>
        <w:t xml:space="preserve">Long </w:t>
      </w:r>
      <w:r>
        <w:rPr>
          <w:color w:val="6A3E3E"/>
        </w:rPr>
        <w:t>result</w:t>
      </w:r>
      <w:r>
        <w:rPr>
          <w:color w:val="000000"/>
        </w:rPr>
        <w:t xml:space="preserve"> = </w:t>
      </w:r>
      <w:r>
        <w:rPr>
          <w:color w:val="6A3E3E"/>
        </w:rPr>
        <w:t>forkJoinPool</w:t>
      </w:r>
      <w:r>
        <w:rPr>
          <w:color w:val="000000"/>
        </w:rPr>
        <w:t>.invoke(</w:t>
      </w:r>
      <w:r>
        <w:rPr>
          <w:bCs/>
        </w:rPr>
        <w:t>new</w:t>
      </w:r>
      <w:r>
        <w:rPr>
          <w:color w:val="000000"/>
        </w:rPr>
        <w:t xml:space="preserve"> Sum(</w:t>
      </w:r>
      <w:r>
        <w:rPr>
          <w:color w:val="6A3E3E"/>
        </w:rPr>
        <w:t>numbers</w:t>
      </w:r>
      <w:r>
        <w:rPr>
          <w:color w:val="000000"/>
        </w:rPr>
        <w:t xml:space="preserve">, 0, </w:t>
      </w:r>
      <w:r>
        <w:rPr>
          <w:color w:val="6A3E3E"/>
        </w:rPr>
        <w:t>numbers</w:t>
      </w:r>
      <w:r>
        <w:rPr>
          <w:color w:val="000000"/>
        </w:rPr>
        <w:t>.</w:t>
      </w:r>
      <w:r>
        <w:rPr>
          <w:color w:val="0000C0"/>
        </w:rPr>
        <w:t>length</w:t>
      </w:r>
      <w:r>
        <w:rPr>
          <w:color w:val="000000"/>
        </w:rPr>
        <w:t>));</w:t>
      </w:r>
    </w:p>
    <w:p w14:paraId="1D988CEC" w14:textId="77777777" w:rsidR="005300EF" w:rsidRDefault="005300EF" w:rsidP="005300EF">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"Sum of 1000 num : "</w:t>
      </w:r>
      <w:r>
        <w:rPr>
          <w:color w:val="000000"/>
        </w:rPr>
        <w:t>+</w:t>
      </w:r>
      <w:r>
        <w:rPr>
          <w:color w:val="6A3E3E"/>
        </w:rPr>
        <w:t>result</w:t>
      </w:r>
      <w:r>
        <w:rPr>
          <w:color w:val="000000"/>
        </w:rPr>
        <w:t>);</w:t>
      </w:r>
    </w:p>
    <w:p w14:paraId="0062F0A9" w14:textId="77777777" w:rsidR="005300EF" w:rsidRDefault="005300EF" w:rsidP="005300EF">
      <w:pPr>
        <w:pStyle w:val="Output"/>
        <w:rPr>
          <w:color w:val="4C483D" w:themeColor="text2"/>
        </w:rPr>
      </w:pPr>
      <w:r>
        <w:rPr>
          <w:color w:val="000000"/>
        </w:rPr>
        <w:tab/>
        <w:t>}</w:t>
      </w:r>
    </w:p>
    <w:p w14:paraId="6EB73C56" w14:textId="77777777" w:rsidR="005300EF" w:rsidRDefault="005300EF" w:rsidP="005300EF">
      <w:pPr>
        <w:pStyle w:val="Output"/>
        <w:rPr>
          <w:color w:val="4C483D" w:themeColor="text2"/>
        </w:rPr>
      </w:pPr>
    </w:p>
    <w:p w14:paraId="0692B140" w14:textId="77777777" w:rsidR="005300EF" w:rsidRDefault="005300EF" w:rsidP="005300EF">
      <w:pPr>
        <w:pStyle w:val="Output"/>
        <w:rPr>
          <w:color w:val="4C483D" w:themeColor="text2"/>
        </w:rPr>
      </w:pPr>
      <w:r>
        <w:rPr>
          <w:color w:val="000000"/>
        </w:rPr>
        <w:tab/>
      </w:r>
      <w:r>
        <w:rPr>
          <w:bCs/>
        </w:rPr>
        <w:t>static</w:t>
      </w:r>
      <w:r>
        <w:rPr>
          <w:color w:val="000000"/>
        </w:rPr>
        <w:t xml:space="preserve"> </w:t>
      </w:r>
      <w:r>
        <w:rPr>
          <w:bCs/>
        </w:rPr>
        <w:t>class</w:t>
      </w:r>
      <w:r>
        <w:rPr>
          <w:color w:val="000000"/>
        </w:rPr>
        <w:t xml:space="preserve"> </w:t>
      </w:r>
      <w:r>
        <w:rPr>
          <w:color w:val="000000"/>
          <w:u w:val="single"/>
        </w:rPr>
        <w:t>Sum</w:t>
      </w:r>
      <w:r>
        <w:rPr>
          <w:color w:val="000000"/>
        </w:rPr>
        <w:t xml:space="preserve"> </w:t>
      </w:r>
      <w:r>
        <w:rPr>
          <w:bCs/>
        </w:rPr>
        <w:t>extends</w:t>
      </w:r>
      <w:r>
        <w:rPr>
          <w:color w:val="000000"/>
        </w:rPr>
        <w:t xml:space="preserve"> RecursiveTask&lt;Long&gt; {</w:t>
      </w:r>
    </w:p>
    <w:p w14:paraId="44A68571" w14:textId="77777777" w:rsidR="005300EF" w:rsidRDefault="005300EF" w:rsidP="005300EF">
      <w:pPr>
        <w:pStyle w:val="Output"/>
        <w:rPr>
          <w:color w:val="4C483D" w:themeColor="text2"/>
        </w:rPr>
      </w:pPr>
      <w:r>
        <w:rPr>
          <w:color w:val="000000"/>
        </w:rPr>
        <w:tab/>
      </w:r>
      <w:r>
        <w:rPr>
          <w:color w:val="000000"/>
        </w:rPr>
        <w:tab/>
      </w:r>
      <w:r>
        <w:rPr>
          <w:bCs/>
        </w:rPr>
        <w:t>int</w:t>
      </w:r>
      <w:r>
        <w:rPr>
          <w:color w:val="000000"/>
        </w:rPr>
        <w:t xml:space="preserve"> </w:t>
      </w:r>
      <w:r>
        <w:rPr>
          <w:color w:val="0000C0"/>
        </w:rPr>
        <w:t>low</w:t>
      </w:r>
      <w:r>
        <w:rPr>
          <w:color w:val="000000"/>
        </w:rPr>
        <w:t>;</w:t>
      </w:r>
    </w:p>
    <w:p w14:paraId="435A2BCC" w14:textId="77777777" w:rsidR="005300EF" w:rsidRDefault="005300EF" w:rsidP="005300EF">
      <w:pPr>
        <w:pStyle w:val="Output"/>
        <w:rPr>
          <w:color w:val="4C483D" w:themeColor="text2"/>
        </w:rPr>
      </w:pPr>
      <w:r>
        <w:rPr>
          <w:color w:val="000000"/>
        </w:rPr>
        <w:tab/>
      </w:r>
      <w:r>
        <w:rPr>
          <w:color w:val="000000"/>
        </w:rPr>
        <w:tab/>
      </w:r>
      <w:r>
        <w:rPr>
          <w:bCs/>
        </w:rPr>
        <w:t>int</w:t>
      </w:r>
      <w:r>
        <w:rPr>
          <w:color w:val="000000"/>
        </w:rPr>
        <w:t xml:space="preserve"> </w:t>
      </w:r>
      <w:r>
        <w:rPr>
          <w:color w:val="0000C0"/>
        </w:rPr>
        <w:t>high</w:t>
      </w:r>
      <w:r>
        <w:rPr>
          <w:color w:val="000000"/>
        </w:rPr>
        <w:t>;</w:t>
      </w:r>
    </w:p>
    <w:p w14:paraId="758910C1" w14:textId="5B187AF6" w:rsidR="005300EF" w:rsidRDefault="005300EF" w:rsidP="005300EF">
      <w:pPr>
        <w:pStyle w:val="Output"/>
        <w:rPr>
          <w:color w:val="4C483D" w:themeColor="text2"/>
        </w:rPr>
      </w:pPr>
      <w:r>
        <w:rPr>
          <w:color w:val="000000"/>
        </w:rPr>
        <w:tab/>
      </w:r>
      <w:r>
        <w:rPr>
          <w:color w:val="000000"/>
        </w:rPr>
        <w:tab/>
      </w:r>
      <w:r>
        <w:rPr>
          <w:bCs/>
        </w:rPr>
        <w:t>int</w:t>
      </w:r>
      <w:r>
        <w:rPr>
          <w:color w:val="000000"/>
        </w:rPr>
        <w:t xml:space="preserve">[] </w:t>
      </w:r>
      <w:r>
        <w:rPr>
          <w:color w:val="0000C0"/>
        </w:rPr>
        <w:t>array</w:t>
      </w:r>
      <w:r>
        <w:rPr>
          <w:color w:val="000000"/>
        </w:rPr>
        <w:t>;</w:t>
      </w:r>
    </w:p>
    <w:p w14:paraId="061F0540" w14:textId="77777777" w:rsidR="007B1338" w:rsidRDefault="005300EF" w:rsidP="005300EF">
      <w:pPr>
        <w:pStyle w:val="Output"/>
        <w:rPr>
          <w:color w:val="000000"/>
        </w:rPr>
      </w:pPr>
      <w:r>
        <w:rPr>
          <w:color w:val="000000"/>
        </w:rPr>
        <w:tab/>
      </w:r>
      <w:r>
        <w:rPr>
          <w:color w:val="000000"/>
        </w:rPr>
        <w:tab/>
      </w:r>
    </w:p>
    <w:p w14:paraId="2654BD84" w14:textId="7B30FD49" w:rsidR="005300EF" w:rsidRDefault="007B1338" w:rsidP="007B1338">
      <w:pPr>
        <w:pStyle w:val="Output"/>
        <w:ind w:firstLine="720"/>
        <w:rPr>
          <w:color w:val="4C483D" w:themeColor="text2"/>
        </w:rPr>
      </w:pPr>
      <w:r>
        <w:rPr>
          <w:color w:val="000000"/>
        </w:rPr>
        <w:t xml:space="preserve">        </w:t>
      </w:r>
      <w:r w:rsidR="005300EF">
        <w:rPr>
          <w:color w:val="000000"/>
        </w:rPr>
        <w:t>Sum(</w:t>
      </w:r>
      <w:r w:rsidR="005300EF">
        <w:rPr>
          <w:bCs/>
        </w:rPr>
        <w:t>int</w:t>
      </w:r>
      <w:r w:rsidR="005300EF">
        <w:rPr>
          <w:color w:val="000000"/>
        </w:rPr>
        <w:t xml:space="preserve">[] </w:t>
      </w:r>
      <w:r w:rsidR="005300EF">
        <w:rPr>
          <w:color w:val="6A3E3E"/>
        </w:rPr>
        <w:t>array</w:t>
      </w:r>
      <w:r w:rsidR="005300EF">
        <w:rPr>
          <w:color w:val="000000"/>
        </w:rPr>
        <w:t xml:space="preserve">, </w:t>
      </w:r>
      <w:r w:rsidR="005300EF">
        <w:rPr>
          <w:bCs/>
        </w:rPr>
        <w:t>int</w:t>
      </w:r>
      <w:r w:rsidR="005300EF">
        <w:rPr>
          <w:color w:val="000000"/>
        </w:rPr>
        <w:t xml:space="preserve"> </w:t>
      </w:r>
      <w:r w:rsidR="005300EF">
        <w:rPr>
          <w:color w:val="6A3E3E"/>
        </w:rPr>
        <w:t>low</w:t>
      </w:r>
      <w:r w:rsidR="005300EF">
        <w:rPr>
          <w:color w:val="000000"/>
        </w:rPr>
        <w:t xml:space="preserve">, </w:t>
      </w:r>
      <w:r w:rsidR="005300EF">
        <w:rPr>
          <w:bCs/>
        </w:rPr>
        <w:t>int</w:t>
      </w:r>
      <w:r w:rsidR="005300EF">
        <w:rPr>
          <w:color w:val="000000"/>
        </w:rPr>
        <w:t xml:space="preserve"> </w:t>
      </w:r>
      <w:r w:rsidR="005300EF">
        <w:rPr>
          <w:color w:val="6A3E3E"/>
        </w:rPr>
        <w:t>high</w:t>
      </w:r>
      <w:r w:rsidR="005300EF">
        <w:rPr>
          <w:color w:val="000000"/>
        </w:rPr>
        <w:t>) {</w:t>
      </w:r>
    </w:p>
    <w:p w14:paraId="1BF73F1B" w14:textId="77777777" w:rsidR="005300EF" w:rsidRDefault="005300EF" w:rsidP="005300EF">
      <w:pPr>
        <w:pStyle w:val="Output"/>
        <w:rPr>
          <w:color w:val="4C483D" w:themeColor="text2"/>
        </w:rPr>
      </w:pPr>
      <w:r>
        <w:rPr>
          <w:color w:val="000000"/>
        </w:rPr>
        <w:tab/>
      </w:r>
      <w:r>
        <w:rPr>
          <w:color w:val="000000"/>
        </w:rPr>
        <w:tab/>
      </w:r>
      <w:r>
        <w:rPr>
          <w:color w:val="000000"/>
        </w:rPr>
        <w:tab/>
      </w:r>
      <w:r>
        <w:rPr>
          <w:bCs/>
        </w:rPr>
        <w:t>this</w:t>
      </w:r>
      <w:r>
        <w:rPr>
          <w:color w:val="000000"/>
        </w:rPr>
        <w:t>.</w:t>
      </w:r>
      <w:r>
        <w:rPr>
          <w:color w:val="0000C0"/>
        </w:rPr>
        <w:t>array</w:t>
      </w:r>
      <w:r>
        <w:rPr>
          <w:color w:val="000000"/>
        </w:rPr>
        <w:t xml:space="preserve"> = </w:t>
      </w:r>
      <w:r>
        <w:rPr>
          <w:color w:val="6A3E3E"/>
        </w:rPr>
        <w:t>array</w:t>
      </w:r>
      <w:r>
        <w:rPr>
          <w:color w:val="000000"/>
        </w:rPr>
        <w:t>;</w:t>
      </w:r>
    </w:p>
    <w:p w14:paraId="773CB397" w14:textId="77777777" w:rsidR="005300EF" w:rsidRDefault="005300EF" w:rsidP="005300EF">
      <w:pPr>
        <w:pStyle w:val="Output"/>
        <w:rPr>
          <w:color w:val="4C483D" w:themeColor="text2"/>
        </w:rPr>
      </w:pPr>
      <w:r>
        <w:rPr>
          <w:color w:val="000000"/>
        </w:rPr>
        <w:tab/>
      </w:r>
      <w:r>
        <w:rPr>
          <w:color w:val="000000"/>
        </w:rPr>
        <w:tab/>
      </w:r>
      <w:r>
        <w:rPr>
          <w:color w:val="000000"/>
        </w:rPr>
        <w:tab/>
      </w:r>
      <w:r>
        <w:rPr>
          <w:bCs/>
        </w:rPr>
        <w:t>this</w:t>
      </w:r>
      <w:r>
        <w:rPr>
          <w:color w:val="000000"/>
        </w:rPr>
        <w:t>.</w:t>
      </w:r>
      <w:r>
        <w:rPr>
          <w:color w:val="0000C0"/>
        </w:rPr>
        <w:t>low</w:t>
      </w:r>
      <w:r>
        <w:rPr>
          <w:color w:val="000000"/>
        </w:rPr>
        <w:t xml:space="preserve"> = </w:t>
      </w:r>
      <w:r>
        <w:rPr>
          <w:color w:val="6A3E3E"/>
        </w:rPr>
        <w:t>low</w:t>
      </w:r>
      <w:r>
        <w:rPr>
          <w:color w:val="000000"/>
        </w:rPr>
        <w:t>;</w:t>
      </w:r>
    </w:p>
    <w:p w14:paraId="6EC29E51" w14:textId="77777777" w:rsidR="005300EF" w:rsidRDefault="005300EF" w:rsidP="005300EF">
      <w:pPr>
        <w:pStyle w:val="Output"/>
        <w:rPr>
          <w:color w:val="4C483D" w:themeColor="text2"/>
        </w:rPr>
      </w:pPr>
      <w:r>
        <w:rPr>
          <w:color w:val="000000"/>
        </w:rPr>
        <w:tab/>
      </w:r>
      <w:r>
        <w:rPr>
          <w:color w:val="000000"/>
        </w:rPr>
        <w:tab/>
      </w:r>
      <w:r>
        <w:rPr>
          <w:color w:val="000000"/>
        </w:rPr>
        <w:tab/>
      </w:r>
      <w:r>
        <w:rPr>
          <w:bCs/>
        </w:rPr>
        <w:t>this</w:t>
      </w:r>
      <w:r>
        <w:rPr>
          <w:color w:val="000000"/>
        </w:rPr>
        <w:t>.</w:t>
      </w:r>
      <w:r>
        <w:rPr>
          <w:color w:val="0000C0"/>
        </w:rPr>
        <w:t>high</w:t>
      </w:r>
      <w:r>
        <w:rPr>
          <w:color w:val="000000"/>
        </w:rPr>
        <w:t xml:space="preserve"> = </w:t>
      </w:r>
      <w:r>
        <w:rPr>
          <w:color w:val="6A3E3E"/>
        </w:rPr>
        <w:t>high</w:t>
      </w:r>
      <w:r>
        <w:rPr>
          <w:color w:val="000000"/>
        </w:rPr>
        <w:t>;</w:t>
      </w:r>
    </w:p>
    <w:p w14:paraId="24AC8322" w14:textId="5DDD1D54" w:rsidR="007B1338" w:rsidRDefault="005300EF" w:rsidP="005300EF">
      <w:pPr>
        <w:pStyle w:val="Output"/>
        <w:rPr>
          <w:color w:val="000000"/>
        </w:rPr>
      </w:pPr>
      <w:r>
        <w:rPr>
          <w:color w:val="000000"/>
        </w:rPr>
        <w:tab/>
      </w:r>
      <w:r>
        <w:rPr>
          <w:color w:val="000000"/>
        </w:rPr>
        <w:tab/>
        <w:t>}</w:t>
      </w:r>
      <w:r>
        <w:rPr>
          <w:color w:val="000000"/>
        </w:rPr>
        <w:tab/>
      </w:r>
      <w:r>
        <w:rPr>
          <w:color w:val="000000"/>
        </w:rPr>
        <w:tab/>
      </w:r>
    </w:p>
    <w:p w14:paraId="0D2BCB4C" w14:textId="4E11D438" w:rsidR="005300EF" w:rsidRDefault="007B1338" w:rsidP="007B1338">
      <w:pPr>
        <w:pStyle w:val="Output"/>
        <w:ind w:firstLine="720"/>
        <w:rPr>
          <w:color w:val="4C483D" w:themeColor="text2"/>
        </w:rPr>
      </w:pPr>
      <w:r>
        <w:rPr>
          <w:color w:val="000000"/>
        </w:rPr>
        <w:t xml:space="preserve">        </w:t>
      </w:r>
      <w:r w:rsidR="005300EF">
        <w:rPr>
          <w:bCs/>
        </w:rPr>
        <w:t>protected</w:t>
      </w:r>
      <w:r w:rsidR="005300EF">
        <w:rPr>
          <w:color w:val="000000"/>
        </w:rPr>
        <w:t xml:space="preserve"> Long compute() {</w:t>
      </w:r>
    </w:p>
    <w:p w14:paraId="6422E811" w14:textId="77777777" w:rsidR="005300EF" w:rsidRDefault="005300EF" w:rsidP="005300EF">
      <w:pPr>
        <w:pStyle w:val="Output"/>
        <w:rPr>
          <w:color w:val="4C483D" w:themeColor="text2"/>
        </w:rPr>
      </w:pPr>
      <w:r>
        <w:rPr>
          <w:color w:val="000000"/>
        </w:rPr>
        <w:tab/>
      </w:r>
      <w:r>
        <w:rPr>
          <w:color w:val="000000"/>
        </w:rPr>
        <w:tab/>
      </w:r>
      <w:r>
        <w:rPr>
          <w:color w:val="000000"/>
        </w:rPr>
        <w:tab/>
      </w:r>
      <w:r>
        <w:rPr>
          <w:bCs/>
        </w:rPr>
        <w:t>if</w:t>
      </w:r>
      <w:r>
        <w:rPr>
          <w:color w:val="000000"/>
        </w:rPr>
        <w:t xml:space="preserve"> (</w:t>
      </w:r>
      <w:r>
        <w:rPr>
          <w:color w:val="0000C0"/>
        </w:rPr>
        <w:t>high</w:t>
      </w:r>
      <w:r>
        <w:rPr>
          <w:color w:val="000000"/>
        </w:rPr>
        <w:t xml:space="preserve"> - </w:t>
      </w:r>
      <w:r>
        <w:rPr>
          <w:color w:val="0000C0"/>
        </w:rPr>
        <w:t>low</w:t>
      </w:r>
      <w:r>
        <w:rPr>
          <w:color w:val="000000"/>
        </w:rPr>
        <w:t xml:space="preserve"> &lt;= 10) {</w:t>
      </w:r>
    </w:p>
    <w:p w14:paraId="2A2DBCA1"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r>
      <w:r>
        <w:rPr>
          <w:bCs/>
        </w:rPr>
        <w:t>long</w:t>
      </w:r>
      <w:r>
        <w:rPr>
          <w:color w:val="000000"/>
        </w:rPr>
        <w:t xml:space="preserve"> </w:t>
      </w:r>
      <w:r>
        <w:rPr>
          <w:color w:val="6A3E3E"/>
        </w:rPr>
        <w:t>sum</w:t>
      </w:r>
      <w:r>
        <w:rPr>
          <w:color w:val="000000"/>
        </w:rPr>
        <w:t xml:space="preserve"> = 0;</w:t>
      </w:r>
    </w:p>
    <w:p w14:paraId="37AA27E8" w14:textId="77777777" w:rsidR="005300EF" w:rsidRDefault="005300EF" w:rsidP="005300EF">
      <w:pPr>
        <w:pStyle w:val="Output"/>
        <w:rPr>
          <w:color w:val="4C483D" w:themeColor="text2"/>
        </w:rPr>
      </w:pPr>
    </w:p>
    <w:p w14:paraId="15C9CAB2"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r>
      <w:r>
        <w:rPr>
          <w:bCs/>
        </w:rPr>
        <w:t>for</w:t>
      </w:r>
      <w:r>
        <w:rPr>
          <w:color w:val="000000"/>
        </w:rPr>
        <w:t xml:space="preserve"> (</w:t>
      </w:r>
      <w:r>
        <w:rPr>
          <w:bCs/>
        </w:rPr>
        <w:t>int</w:t>
      </w:r>
      <w:r>
        <w:rPr>
          <w:color w:val="000000"/>
        </w:rPr>
        <w:t xml:space="preserve"> </w:t>
      </w:r>
      <w:r>
        <w:rPr>
          <w:color w:val="6A3E3E"/>
        </w:rPr>
        <w:t>i</w:t>
      </w:r>
      <w:r>
        <w:rPr>
          <w:color w:val="000000"/>
        </w:rPr>
        <w:t xml:space="preserve"> = </w:t>
      </w:r>
      <w:r>
        <w:rPr>
          <w:color w:val="0000C0"/>
        </w:rPr>
        <w:t>low</w:t>
      </w:r>
      <w:r>
        <w:rPr>
          <w:color w:val="000000"/>
        </w:rPr>
        <w:t xml:space="preserve">; </w:t>
      </w:r>
      <w:r>
        <w:rPr>
          <w:color w:val="6A3E3E"/>
        </w:rPr>
        <w:t>i</w:t>
      </w:r>
      <w:r>
        <w:rPr>
          <w:color w:val="000000"/>
        </w:rPr>
        <w:t xml:space="preserve"> &lt; </w:t>
      </w:r>
      <w:r>
        <w:rPr>
          <w:color w:val="0000C0"/>
        </w:rPr>
        <w:t>high</w:t>
      </w:r>
      <w:r>
        <w:rPr>
          <w:color w:val="000000"/>
        </w:rPr>
        <w:t>; ++</w:t>
      </w:r>
      <w:r>
        <w:rPr>
          <w:color w:val="6A3E3E"/>
        </w:rPr>
        <w:t>i</w:t>
      </w:r>
      <w:r>
        <w:rPr>
          <w:color w:val="000000"/>
        </w:rPr>
        <w:t>)</w:t>
      </w:r>
    </w:p>
    <w:p w14:paraId="7971D937"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r>
      <w:r>
        <w:rPr>
          <w:color w:val="000000"/>
        </w:rPr>
        <w:tab/>
      </w:r>
      <w:r>
        <w:rPr>
          <w:color w:val="6A3E3E"/>
        </w:rPr>
        <w:t>sum</w:t>
      </w:r>
      <w:r>
        <w:rPr>
          <w:color w:val="000000"/>
        </w:rPr>
        <w:t xml:space="preserve"> += </w:t>
      </w:r>
      <w:r>
        <w:rPr>
          <w:color w:val="0000C0"/>
        </w:rPr>
        <w:t>array</w:t>
      </w:r>
      <w:r>
        <w:rPr>
          <w:color w:val="000000"/>
        </w:rPr>
        <w:t>[</w:t>
      </w:r>
      <w:r>
        <w:rPr>
          <w:color w:val="6A3E3E"/>
        </w:rPr>
        <w:t>i</w:t>
      </w:r>
      <w:r>
        <w:rPr>
          <w:color w:val="000000"/>
        </w:rPr>
        <w:t>];</w:t>
      </w:r>
    </w:p>
    <w:p w14:paraId="1FA708EB"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r>
      <w:r>
        <w:rPr>
          <w:bCs/>
        </w:rPr>
        <w:t>return</w:t>
      </w:r>
      <w:r>
        <w:rPr>
          <w:color w:val="000000"/>
        </w:rPr>
        <w:t xml:space="preserve"> </w:t>
      </w:r>
      <w:r>
        <w:rPr>
          <w:color w:val="6A3E3E"/>
        </w:rPr>
        <w:t>sum</w:t>
      </w:r>
      <w:r>
        <w:rPr>
          <w:color w:val="000000"/>
        </w:rPr>
        <w:t>;</w:t>
      </w:r>
    </w:p>
    <w:p w14:paraId="660DF59D" w14:textId="77777777" w:rsidR="005300EF" w:rsidRDefault="005300EF" w:rsidP="005300EF">
      <w:pPr>
        <w:pStyle w:val="Output"/>
        <w:rPr>
          <w:color w:val="4C483D" w:themeColor="text2"/>
        </w:rPr>
      </w:pPr>
      <w:r>
        <w:rPr>
          <w:color w:val="000000"/>
        </w:rPr>
        <w:tab/>
      </w:r>
      <w:r>
        <w:rPr>
          <w:color w:val="000000"/>
        </w:rPr>
        <w:tab/>
      </w:r>
      <w:r>
        <w:rPr>
          <w:color w:val="000000"/>
        </w:rPr>
        <w:tab/>
        <w:t xml:space="preserve">} </w:t>
      </w:r>
      <w:r>
        <w:rPr>
          <w:bCs/>
        </w:rPr>
        <w:t>else</w:t>
      </w:r>
      <w:r>
        <w:rPr>
          <w:color w:val="000000"/>
        </w:rPr>
        <w:t xml:space="preserve"> {</w:t>
      </w:r>
    </w:p>
    <w:p w14:paraId="4094647F"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r>
      <w:r>
        <w:rPr>
          <w:bCs/>
        </w:rPr>
        <w:t>int</w:t>
      </w:r>
      <w:r>
        <w:rPr>
          <w:color w:val="000000"/>
        </w:rPr>
        <w:t xml:space="preserve"> </w:t>
      </w:r>
      <w:r>
        <w:rPr>
          <w:color w:val="6A3E3E"/>
        </w:rPr>
        <w:t>mid</w:t>
      </w:r>
      <w:r>
        <w:rPr>
          <w:color w:val="000000"/>
        </w:rPr>
        <w:t xml:space="preserve"> = </w:t>
      </w:r>
      <w:r>
        <w:rPr>
          <w:color w:val="0000C0"/>
        </w:rPr>
        <w:t>low</w:t>
      </w:r>
      <w:r>
        <w:rPr>
          <w:color w:val="000000"/>
        </w:rPr>
        <w:t xml:space="preserve"> + (</w:t>
      </w:r>
      <w:r>
        <w:rPr>
          <w:color w:val="0000C0"/>
        </w:rPr>
        <w:t>high</w:t>
      </w:r>
      <w:r>
        <w:rPr>
          <w:color w:val="000000"/>
        </w:rPr>
        <w:t xml:space="preserve"> - </w:t>
      </w:r>
      <w:r>
        <w:rPr>
          <w:color w:val="0000C0"/>
        </w:rPr>
        <w:t>low</w:t>
      </w:r>
      <w:r>
        <w:rPr>
          <w:color w:val="000000"/>
        </w:rPr>
        <w:t>) / 2;</w:t>
      </w:r>
    </w:p>
    <w:p w14:paraId="17E03B86"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t xml:space="preserve">Sum </w:t>
      </w:r>
      <w:r>
        <w:rPr>
          <w:color w:val="6A3E3E"/>
        </w:rPr>
        <w:t>left</w:t>
      </w:r>
      <w:r>
        <w:rPr>
          <w:color w:val="000000"/>
        </w:rPr>
        <w:t xml:space="preserve"> = </w:t>
      </w:r>
      <w:r>
        <w:rPr>
          <w:bCs/>
        </w:rPr>
        <w:t>new</w:t>
      </w:r>
      <w:r>
        <w:rPr>
          <w:color w:val="000000"/>
        </w:rPr>
        <w:t xml:space="preserve"> Sum(</w:t>
      </w:r>
      <w:r>
        <w:rPr>
          <w:color w:val="0000C0"/>
        </w:rPr>
        <w:t>array</w:t>
      </w:r>
      <w:r>
        <w:rPr>
          <w:color w:val="000000"/>
        </w:rPr>
        <w:t xml:space="preserve">, </w:t>
      </w:r>
      <w:r>
        <w:rPr>
          <w:color w:val="0000C0"/>
        </w:rPr>
        <w:t>low</w:t>
      </w:r>
      <w:r>
        <w:rPr>
          <w:color w:val="000000"/>
        </w:rPr>
        <w:t xml:space="preserve">, </w:t>
      </w:r>
      <w:r>
        <w:rPr>
          <w:color w:val="6A3E3E"/>
        </w:rPr>
        <w:t>mid</w:t>
      </w:r>
      <w:r>
        <w:rPr>
          <w:color w:val="000000"/>
        </w:rPr>
        <w:t>);</w:t>
      </w:r>
    </w:p>
    <w:p w14:paraId="10583FED"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t xml:space="preserve">Sum </w:t>
      </w:r>
      <w:r>
        <w:rPr>
          <w:color w:val="6A3E3E"/>
        </w:rPr>
        <w:t>right</w:t>
      </w:r>
      <w:r>
        <w:rPr>
          <w:color w:val="000000"/>
        </w:rPr>
        <w:t xml:space="preserve"> = </w:t>
      </w:r>
      <w:r>
        <w:rPr>
          <w:bCs/>
        </w:rPr>
        <w:t>new</w:t>
      </w:r>
      <w:r>
        <w:rPr>
          <w:color w:val="000000"/>
        </w:rPr>
        <w:t xml:space="preserve"> Sum(</w:t>
      </w:r>
      <w:r>
        <w:rPr>
          <w:color w:val="0000C0"/>
        </w:rPr>
        <w:t>array</w:t>
      </w:r>
      <w:r>
        <w:rPr>
          <w:color w:val="000000"/>
        </w:rPr>
        <w:t xml:space="preserve">, </w:t>
      </w:r>
      <w:r>
        <w:rPr>
          <w:color w:val="6A3E3E"/>
        </w:rPr>
        <w:t>mid</w:t>
      </w:r>
      <w:r>
        <w:rPr>
          <w:color w:val="000000"/>
        </w:rPr>
        <w:t xml:space="preserve">, </w:t>
      </w:r>
      <w:r>
        <w:rPr>
          <w:color w:val="0000C0"/>
        </w:rPr>
        <w:t>high</w:t>
      </w:r>
      <w:r>
        <w:rPr>
          <w:color w:val="000000"/>
        </w:rPr>
        <w:t>);</w:t>
      </w:r>
    </w:p>
    <w:p w14:paraId="24991C13"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r>
      <w:r>
        <w:rPr>
          <w:color w:val="6A3E3E"/>
        </w:rPr>
        <w:t>left</w:t>
      </w:r>
      <w:r>
        <w:rPr>
          <w:color w:val="000000"/>
        </w:rPr>
        <w:t>.fork();</w:t>
      </w:r>
    </w:p>
    <w:p w14:paraId="20D6C87D"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r>
      <w:r>
        <w:rPr>
          <w:bCs/>
        </w:rPr>
        <w:t>long</w:t>
      </w:r>
      <w:r>
        <w:rPr>
          <w:color w:val="000000"/>
        </w:rPr>
        <w:t xml:space="preserve"> </w:t>
      </w:r>
      <w:r>
        <w:rPr>
          <w:color w:val="6A3E3E"/>
        </w:rPr>
        <w:t>rightResult</w:t>
      </w:r>
      <w:r>
        <w:rPr>
          <w:color w:val="000000"/>
        </w:rPr>
        <w:t xml:space="preserve"> = </w:t>
      </w:r>
      <w:r>
        <w:rPr>
          <w:color w:val="6A3E3E"/>
        </w:rPr>
        <w:t>right</w:t>
      </w:r>
      <w:r>
        <w:rPr>
          <w:color w:val="000000"/>
        </w:rPr>
        <w:t>.compute();</w:t>
      </w:r>
    </w:p>
    <w:p w14:paraId="6AD6371A"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r>
      <w:r>
        <w:rPr>
          <w:bCs/>
        </w:rPr>
        <w:t>long</w:t>
      </w:r>
      <w:r>
        <w:rPr>
          <w:color w:val="000000"/>
        </w:rPr>
        <w:t xml:space="preserve"> </w:t>
      </w:r>
      <w:r>
        <w:rPr>
          <w:color w:val="6A3E3E"/>
        </w:rPr>
        <w:t>leftResult</w:t>
      </w:r>
      <w:r>
        <w:rPr>
          <w:color w:val="000000"/>
        </w:rPr>
        <w:t xml:space="preserve"> = </w:t>
      </w:r>
      <w:r>
        <w:rPr>
          <w:color w:val="6A3E3E"/>
        </w:rPr>
        <w:t>left</w:t>
      </w:r>
      <w:r>
        <w:rPr>
          <w:color w:val="000000"/>
        </w:rPr>
        <w:t>.join();</w:t>
      </w:r>
    </w:p>
    <w:p w14:paraId="370CDC87" w14:textId="77777777" w:rsidR="005300EF" w:rsidRDefault="005300EF" w:rsidP="005300EF">
      <w:pPr>
        <w:pStyle w:val="Output"/>
        <w:rPr>
          <w:color w:val="4C483D" w:themeColor="text2"/>
        </w:rPr>
      </w:pPr>
      <w:r>
        <w:rPr>
          <w:color w:val="000000"/>
        </w:rPr>
        <w:tab/>
      </w:r>
      <w:r>
        <w:rPr>
          <w:color w:val="000000"/>
        </w:rPr>
        <w:tab/>
      </w:r>
      <w:r>
        <w:rPr>
          <w:color w:val="000000"/>
        </w:rPr>
        <w:tab/>
      </w:r>
      <w:r>
        <w:rPr>
          <w:color w:val="000000"/>
        </w:rPr>
        <w:tab/>
      </w:r>
      <w:r>
        <w:rPr>
          <w:bCs/>
        </w:rPr>
        <w:t>return</w:t>
      </w:r>
      <w:r>
        <w:rPr>
          <w:color w:val="000000"/>
        </w:rPr>
        <w:t xml:space="preserve"> </w:t>
      </w:r>
      <w:r>
        <w:rPr>
          <w:color w:val="6A3E3E"/>
        </w:rPr>
        <w:t>leftResult</w:t>
      </w:r>
      <w:r>
        <w:rPr>
          <w:color w:val="000000"/>
        </w:rPr>
        <w:t xml:space="preserve"> + </w:t>
      </w:r>
      <w:r>
        <w:rPr>
          <w:color w:val="6A3E3E"/>
        </w:rPr>
        <w:t>rightResult</w:t>
      </w:r>
      <w:r>
        <w:rPr>
          <w:color w:val="000000"/>
        </w:rPr>
        <w:t>;</w:t>
      </w:r>
    </w:p>
    <w:p w14:paraId="10BA873E" w14:textId="77777777" w:rsidR="00D43B87" w:rsidRDefault="005300EF" w:rsidP="005300EF">
      <w:pPr>
        <w:pStyle w:val="Output"/>
        <w:rPr>
          <w:color w:val="000000"/>
        </w:rPr>
      </w:pPr>
      <w:r>
        <w:rPr>
          <w:color w:val="000000"/>
        </w:rPr>
        <w:tab/>
      </w:r>
      <w:r>
        <w:rPr>
          <w:color w:val="000000"/>
        </w:rPr>
        <w:tab/>
      </w:r>
      <w:r>
        <w:rPr>
          <w:color w:val="000000"/>
        </w:rPr>
        <w:tab/>
        <w:t>}</w:t>
      </w:r>
    </w:p>
    <w:p w14:paraId="3984BD39" w14:textId="4B121B9F" w:rsidR="005300EF" w:rsidRDefault="005300EF" w:rsidP="005300EF">
      <w:pPr>
        <w:pStyle w:val="Output"/>
        <w:rPr>
          <w:color w:val="4C483D" w:themeColor="text2"/>
        </w:rPr>
      </w:pPr>
      <w:r>
        <w:rPr>
          <w:color w:val="000000"/>
        </w:rPr>
        <w:tab/>
      </w:r>
      <w:r>
        <w:rPr>
          <w:color w:val="000000"/>
        </w:rPr>
        <w:tab/>
        <w:t>}</w:t>
      </w:r>
    </w:p>
    <w:p w14:paraId="345C13B1" w14:textId="77777777" w:rsidR="005300EF" w:rsidRDefault="005300EF" w:rsidP="005300EF">
      <w:pPr>
        <w:pStyle w:val="Output"/>
        <w:rPr>
          <w:color w:val="4C483D" w:themeColor="text2"/>
        </w:rPr>
      </w:pPr>
      <w:r>
        <w:rPr>
          <w:color w:val="000000"/>
        </w:rPr>
        <w:tab/>
        <w:t>}</w:t>
      </w:r>
    </w:p>
    <w:p w14:paraId="4B6C3AED" w14:textId="77777777" w:rsidR="005300EF" w:rsidRDefault="005300EF" w:rsidP="005300EF">
      <w:pPr>
        <w:pStyle w:val="Output"/>
        <w:rPr>
          <w:color w:val="000000"/>
        </w:rPr>
      </w:pPr>
      <w:r>
        <w:rPr>
          <w:color w:val="000000"/>
        </w:rPr>
        <w:t>}</w:t>
      </w:r>
    </w:p>
    <w:p w14:paraId="121D76D5" w14:textId="77777777" w:rsidR="005300EF" w:rsidRPr="00476D15" w:rsidRDefault="005300EF" w:rsidP="005300EF">
      <w:pPr>
        <w:pStyle w:val="Output"/>
        <w:shd w:val="clear" w:color="auto" w:fill="000000" w:themeFill="text1"/>
        <w:rPr>
          <w:color w:val="FFFFFF" w:themeColor="background1"/>
        </w:rPr>
      </w:pPr>
      <w:r w:rsidRPr="00476D15">
        <w:rPr>
          <w:color w:val="FFFFFF" w:themeColor="background1"/>
        </w:rPr>
        <w:t>No.of Threads : 2</w:t>
      </w:r>
    </w:p>
    <w:p w14:paraId="0F648FF7" w14:textId="77777777" w:rsidR="005300EF" w:rsidRPr="00476D15" w:rsidRDefault="005300EF" w:rsidP="005300EF">
      <w:pPr>
        <w:pStyle w:val="Output"/>
        <w:shd w:val="clear" w:color="auto" w:fill="000000" w:themeFill="text1"/>
        <w:rPr>
          <w:color w:val="FFFFFF" w:themeColor="background1"/>
        </w:rPr>
      </w:pPr>
      <w:r w:rsidRPr="00476D15">
        <w:rPr>
          <w:color w:val="FFFFFF" w:themeColor="background1"/>
        </w:rPr>
        <w:t>Sum of 1000 num : 499500</w:t>
      </w:r>
    </w:p>
    <w:p w14:paraId="6270BDF1" w14:textId="722C892E" w:rsidR="005300EF" w:rsidRDefault="001E5598" w:rsidP="000E3D23">
      <w:pPr>
        <w:pStyle w:val="Heading4"/>
        <w:spacing w:after="0"/>
        <w:rPr>
          <w:noProof/>
          <w:lang w:eastAsia="en-US"/>
        </w:rPr>
      </w:pPr>
      <w:r>
        <w:rPr>
          <w:noProof/>
          <w:lang w:eastAsia="en-US"/>
        </w:rPr>
        <w:t>6.</w:t>
      </w:r>
      <w:r w:rsidR="005300EF">
        <w:rPr>
          <w:noProof/>
          <w:lang w:eastAsia="en-US"/>
        </w:rPr>
        <w:t>Custom ThreadPool</w:t>
      </w:r>
    </w:p>
    <w:p w14:paraId="1A33A796" w14:textId="289DCE13" w:rsidR="005300EF" w:rsidRPr="00B528D1" w:rsidRDefault="005300EF" w:rsidP="00EA4B6C">
      <w:pPr>
        <w:rPr>
          <w:lang w:eastAsia="en-US"/>
        </w:rPr>
      </w:pPr>
      <w:r>
        <w:rPr>
          <w:lang w:eastAsia="en-US"/>
        </w:rPr>
        <w:t xml:space="preserve">If you </w:t>
      </w:r>
      <w:r w:rsidR="003D7547">
        <w:rPr>
          <w:lang w:eastAsia="en-US"/>
        </w:rPr>
        <w:t>see the</w:t>
      </w:r>
      <w:r>
        <w:rPr>
          <w:lang w:eastAsia="en-US"/>
        </w:rPr>
        <w:t xml:space="preserve"> Source code of </w:t>
      </w:r>
      <w:r w:rsidRPr="00D116C5">
        <w:rPr>
          <w:rStyle w:val="0SyntaxPinkChar"/>
        </w:rPr>
        <w:t>ExceutorService</w:t>
      </w:r>
      <w:r>
        <w:rPr>
          <w:lang w:eastAsia="en-US"/>
        </w:rPr>
        <w:t xml:space="preserve">, </w:t>
      </w:r>
      <w:r w:rsidR="00D116C5">
        <w:rPr>
          <w:lang w:eastAsia="en-US"/>
        </w:rPr>
        <w:t>we</w:t>
      </w:r>
      <w:r>
        <w:rPr>
          <w:lang w:eastAsia="en-US"/>
        </w:rPr>
        <w:t xml:space="preserve"> have below method with parameters</w:t>
      </w:r>
      <w:r w:rsidR="003D7547">
        <w:rPr>
          <w:lang w:eastAsia="en-US"/>
        </w:rPr>
        <w:t>.</w:t>
      </w:r>
    </w:p>
    <w:p w14:paraId="09B7E31C" w14:textId="77777777" w:rsidR="00E06D2C" w:rsidRDefault="005300EF" w:rsidP="00D43B87">
      <w:pPr>
        <w:rPr>
          <w:noProof/>
        </w:rPr>
      </w:pPr>
      <w:r>
        <w:rPr>
          <w:noProof/>
          <w:lang w:eastAsia="en-US"/>
        </w:rPr>
        <w:drawing>
          <wp:inline distT="0" distB="0" distL="0" distR="0" wp14:anchorId="34506145" wp14:editId="1F015014">
            <wp:extent cx="4027737" cy="211241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041832" cy="2119802"/>
                    </a:xfrm>
                    <a:prstGeom prst="rect">
                      <a:avLst/>
                    </a:prstGeom>
                  </pic:spPr>
                </pic:pic>
              </a:graphicData>
            </a:graphic>
          </wp:inline>
        </w:drawing>
      </w:r>
      <w:r w:rsidRPr="00502246">
        <w:rPr>
          <w:noProof/>
        </w:rPr>
        <w:t xml:space="preserve"> </w:t>
      </w:r>
    </w:p>
    <w:p w14:paraId="4AB0E196" w14:textId="00D1BFCE" w:rsidR="005300EF" w:rsidRDefault="005300EF" w:rsidP="005300EF">
      <w:pPr>
        <w:rPr>
          <w:noProof/>
        </w:rPr>
      </w:pPr>
      <w:r>
        <w:rPr>
          <w:noProof/>
          <w:lang w:eastAsia="en-US"/>
        </w:rPr>
        <w:lastRenderedPageBreak/>
        <w:drawing>
          <wp:inline distT="0" distB="0" distL="0" distR="0" wp14:anchorId="29D4B8BA" wp14:editId="60BF8558">
            <wp:extent cx="5943600" cy="23126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312670"/>
                    </a:xfrm>
                    <a:prstGeom prst="rect">
                      <a:avLst/>
                    </a:prstGeom>
                  </pic:spPr>
                </pic:pic>
              </a:graphicData>
            </a:graphic>
          </wp:inline>
        </w:drawing>
      </w:r>
    </w:p>
    <w:p w14:paraId="4D879105" w14:textId="5F61D71E" w:rsidR="005300EF" w:rsidRDefault="005300EF" w:rsidP="005300EF">
      <w:pPr>
        <w:rPr>
          <w:noProof/>
          <w:lang w:eastAsia="en-US"/>
        </w:rPr>
      </w:pPr>
      <w:r>
        <w:rPr>
          <w:noProof/>
          <w:lang w:eastAsia="en-US"/>
        </w:rPr>
        <w:drawing>
          <wp:inline distT="0" distB="0" distL="0" distR="0" wp14:anchorId="2E6B6FA4" wp14:editId="6AA6A4EB">
            <wp:extent cx="5943600" cy="26771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677160"/>
                    </a:xfrm>
                    <a:prstGeom prst="rect">
                      <a:avLst/>
                    </a:prstGeom>
                  </pic:spPr>
                </pic:pic>
              </a:graphicData>
            </a:graphic>
          </wp:inline>
        </w:drawing>
      </w:r>
    </w:p>
    <w:p w14:paraId="64D33FC3" w14:textId="77777777" w:rsidR="005300EF" w:rsidRDefault="005300EF" w:rsidP="005300EF">
      <w:pPr>
        <w:rPr>
          <w:noProof/>
          <w:lang w:eastAsia="en-US"/>
        </w:rPr>
      </w:pPr>
      <w:r>
        <w:rPr>
          <w:noProof/>
          <w:lang w:eastAsia="en-US"/>
        </w:rPr>
        <w:drawing>
          <wp:inline distT="0" distB="0" distL="0" distR="0" wp14:anchorId="1611AA02" wp14:editId="3EB3D203">
            <wp:extent cx="594360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1741F89B" w14:textId="77777777" w:rsidR="005300EF" w:rsidRDefault="005300EF" w:rsidP="005300EF">
      <w:pPr>
        <w:rPr>
          <w:noProof/>
          <w:lang w:eastAsia="en-US"/>
        </w:rPr>
      </w:pPr>
      <w:r>
        <w:rPr>
          <w:noProof/>
          <w:lang w:eastAsia="en-US"/>
        </w:rPr>
        <w:lastRenderedPageBreak/>
        <w:drawing>
          <wp:inline distT="0" distB="0" distL="0" distR="0" wp14:anchorId="138C9B47" wp14:editId="142DB2A3">
            <wp:extent cx="5943600" cy="25450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545080"/>
                    </a:xfrm>
                    <a:prstGeom prst="rect">
                      <a:avLst/>
                    </a:prstGeom>
                  </pic:spPr>
                </pic:pic>
              </a:graphicData>
            </a:graphic>
          </wp:inline>
        </w:drawing>
      </w:r>
    </w:p>
    <w:p w14:paraId="58EB00D6" w14:textId="77777777" w:rsidR="005300EF" w:rsidRDefault="005300EF" w:rsidP="005300EF">
      <w:pPr>
        <w:rPr>
          <w:noProof/>
          <w:lang w:eastAsia="en-US"/>
        </w:rPr>
      </w:pPr>
      <w:r>
        <w:rPr>
          <w:noProof/>
          <w:lang w:eastAsia="en-US"/>
        </w:rPr>
        <w:drawing>
          <wp:inline distT="0" distB="0" distL="0" distR="0" wp14:anchorId="382AC166" wp14:editId="5B4A4A02">
            <wp:extent cx="5943600" cy="31603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160395"/>
                    </a:xfrm>
                    <a:prstGeom prst="rect">
                      <a:avLst/>
                    </a:prstGeom>
                  </pic:spPr>
                </pic:pic>
              </a:graphicData>
            </a:graphic>
          </wp:inline>
        </w:drawing>
      </w:r>
    </w:p>
    <w:p w14:paraId="4A8C0A3A" w14:textId="77777777" w:rsidR="005300EF" w:rsidRDefault="005300EF" w:rsidP="005300EF">
      <w:pPr>
        <w:rPr>
          <w:noProof/>
          <w:lang w:eastAsia="en-US"/>
        </w:rPr>
      </w:pPr>
      <w:r>
        <w:rPr>
          <w:noProof/>
          <w:lang w:eastAsia="en-US"/>
        </w:rPr>
        <w:drawing>
          <wp:inline distT="0" distB="0" distL="0" distR="0" wp14:anchorId="4C061467" wp14:editId="20499FEB">
            <wp:extent cx="5943600" cy="171323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713230"/>
                    </a:xfrm>
                    <a:prstGeom prst="rect">
                      <a:avLst/>
                    </a:prstGeom>
                  </pic:spPr>
                </pic:pic>
              </a:graphicData>
            </a:graphic>
          </wp:inline>
        </w:drawing>
      </w:r>
    </w:p>
    <w:p w14:paraId="07F97D4A" w14:textId="77777777" w:rsidR="00D116C5" w:rsidRDefault="00D116C5" w:rsidP="005300EF">
      <w:pPr>
        <w:rPr>
          <w:noProof/>
          <w:lang w:eastAsia="en-US"/>
        </w:rPr>
      </w:pPr>
    </w:p>
    <w:p w14:paraId="79712FE7" w14:textId="0B16E26F" w:rsidR="005300EF" w:rsidRDefault="005300EF" w:rsidP="005300EF">
      <w:pPr>
        <w:rPr>
          <w:noProof/>
          <w:lang w:eastAsia="en-US"/>
        </w:rPr>
      </w:pPr>
      <w:r>
        <w:rPr>
          <w:noProof/>
          <w:lang w:eastAsia="en-US"/>
        </w:rPr>
        <w:t>By Defining above parameters properly we can create our own ThreadPoolExecutor.</w:t>
      </w:r>
    </w:p>
    <w:p w14:paraId="0647B326" w14:textId="6600AD7E" w:rsidR="005300EF" w:rsidRDefault="005300EF" w:rsidP="005300EF">
      <w:pPr>
        <w:rPr>
          <w:lang w:eastAsia="en-US"/>
        </w:rPr>
      </w:pPr>
      <w:r>
        <w:rPr>
          <w:noProof/>
          <w:lang w:eastAsia="en-US"/>
        </w:rPr>
        <w:lastRenderedPageBreak/>
        <w:drawing>
          <wp:inline distT="0" distB="0" distL="0" distR="0" wp14:anchorId="4388AE72" wp14:editId="1CEBB1AE">
            <wp:extent cx="4397447" cy="1941266"/>
            <wp:effectExtent l="0" t="0" r="317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18891" cy="1950732"/>
                    </a:xfrm>
                    <a:prstGeom prst="rect">
                      <a:avLst/>
                    </a:prstGeom>
                  </pic:spPr>
                </pic:pic>
              </a:graphicData>
            </a:graphic>
          </wp:inline>
        </w:drawing>
      </w:r>
    </w:p>
    <w:p w14:paraId="430CA7DF" w14:textId="5790DB78" w:rsidR="00D116C5" w:rsidRDefault="00D116C5" w:rsidP="005300EF">
      <w:pPr>
        <w:rPr>
          <w:lang w:eastAsia="en-US"/>
        </w:rPr>
      </w:pPr>
    </w:p>
    <w:p w14:paraId="6B40730B" w14:textId="3B86E12E" w:rsidR="00D116C5" w:rsidRDefault="00D116C5" w:rsidP="005300EF">
      <w:pPr>
        <w:rPr>
          <w:lang w:eastAsia="en-US"/>
        </w:rPr>
      </w:pPr>
    </w:p>
    <w:p w14:paraId="3F55671F" w14:textId="286E18F8" w:rsidR="00D116C5" w:rsidRDefault="00D116C5" w:rsidP="005300EF">
      <w:pPr>
        <w:rPr>
          <w:lang w:eastAsia="en-US"/>
        </w:rPr>
      </w:pPr>
    </w:p>
    <w:p w14:paraId="5744D3B7" w14:textId="77777777" w:rsidR="001D276F" w:rsidRDefault="001D276F" w:rsidP="001D276F">
      <w:pPr>
        <w:pStyle w:val="Heading2"/>
        <w:rPr>
          <w:noProof/>
          <w:lang w:eastAsia="en-US"/>
        </w:rPr>
      </w:pPr>
      <w:bookmarkStart w:id="106" w:name="_Toc94350660"/>
      <w:r w:rsidRPr="00146AD5">
        <w:rPr>
          <w:noProof/>
          <w:lang w:eastAsia="en-US"/>
        </w:rPr>
        <w:t>Synchronization utilities</w:t>
      </w:r>
      <w:r>
        <w:rPr>
          <w:noProof/>
          <w:lang w:eastAsia="en-US"/>
        </w:rPr>
        <w:t xml:space="preserve"> – more options for doing Synchronization</w:t>
      </w:r>
      <w:bookmarkEnd w:id="106"/>
      <w:r>
        <w:rPr>
          <w:noProof/>
          <w:lang w:eastAsia="en-US"/>
        </w:rPr>
        <w:t xml:space="preserve"> </w:t>
      </w:r>
    </w:p>
    <w:p w14:paraId="067AE9BA" w14:textId="77777777" w:rsidR="001D276F" w:rsidRDefault="001D276F" w:rsidP="001D276F">
      <w:pPr>
        <w:spacing w:line="240" w:lineRule="auto"/>
        <w:rPr>
          <w:noProof/>
          <w:lang w:eastAsia="en-US"/>
        </w:rPr>
      </w:pPr>
      <w:r>
        <w:rPr>
          <w:noProof/>
          <w:lang w:eastAsia="en-US"/>
        </w:rPr>
        <w:t xml:space="preserve"> </w:t>
      </w:r>
    </w:p>
    <w:p w14:paraId="34653AAB" w14:textId="3B65BFB9" w:rsidR="001D276F" w:rsidRPr="000E69AF" w:rsidRDefault="00A12F7C" w:rsidP="000E4144">
      <w:pPr>
        <w:pStyle w:val="Heading30"/>
        <w:rPr>
          <w:noProof/>
          <w:lang w:eastAsia="en-US"/>
        </w:rPr>
      </w:pPr>
      <w:r>
        <w:rPr>
          <w:noProof/>
          <w:lang w:eastAsia="en-US"/>
        </w:rPr>
        <w:t>1.</w:t>
      </w:r>
      <w:r w:rsidR="001D276F" w:rsidRPr="000E69AF">
        <w:rPr>
          <w:noProof/>
          <w:lang w:eastAsia="en-US"/>
        </w:rPr>
        <w:t>Semaphore(CountDownSemaphore)</w:t>
      </w:r>
    </w:p>
    <w:p w14:paraId="2A889182" w14:textId="77777777" w:rsidR="001D276F" w:rsidRPr="000E69AF" w:rsidRDefault="001D276F" w:rsidP="001D276F">
      <w:pPr>
        <w:rPr>
          <w:noProof/>
          <w:lang w:eastAsia="en-US"/>
        </w:rPr>
      </w:pPr>
      <w:r w:rsidRPr="00FC44DE">
        <w:rPr>
          <w:b/>
          <w:noProof/>
          <w:lang w:eastAsia="en-US"/>
        </w:rPr>
        <w:t>Semaphore</w:t>
      </w:r>
      <w:r w:rsidRPr="000E69AF">
        <w:rPr>
          <w:noProof/>
          <w:lang w:eastAsia="en-US"/>
        </w:rPr>
        <w:t xml:space="preserve"> is one of the synchronization aid provided by Java concurrency util in Java 5 along with other synchronization aids like </w:t>
      </w:r>
      <w:r w:rsidRPr="008F1F45">
        <w:rPr>
          <w:b/>
          <w:noProof/>
          <w:lang w:eastAsia="en-US"/>
        </w:rPr>
        <w:t>CountDownLatch, CyclicBarrier, Phaser and Exchanger</w:t>
      </w:r>
      <w:r w:rsidRPr="000E69AF">
        <w:rPr>
          <w:noProof/>
          <w:lang w:eastAsia="en-US"/>
        </w:rPr>
        <w:t>.</w:t>
      </w:r>
    </w:p>
    <w:p w14:paraId="353AC977" w14:textId="77777777" w:rsidR="00D116C5" w:rsidRDefault="00D116C5" w:rsidP="001D276F">
      <w:pPr>
        <w:rPr>
          <w:noProof/>
          <w:lang w:eastAsia="en-US"/>
        </w:rPr>
      </w:pPr>
    </w:p>
    <w:p w14:paraId="5442E478" w14:textId="39F2DDFB" w:rsidR="001D276F" w:rsidRDefault="001D276F" w:rsidP="001D276F">
      <w:pPr>
        <w:rPr>
          <w:noProof/>
          <w:lang w:eastAsia="en-US"/>
        </w:rPr>
      </w:pPr>
      <w:r w:rsidRPr="000E69AF">
        <w:rPr>
          <w:noProof/>
          <w:lang w:eastAsia="en-US"/>
        </w:rPr>
        <w:t xml:space="preserve">The Semaphore </w:t>
      </w:r>
      <w:r w:rsidRPr="000E69AF">
        <w:rPr>
          <w:b/>
          <w:bCs/>
          <w:noProof/>
          <w:lang w:eastAsia="en-US"/>
        </w:rPr>
        <w:t>class</w:t>
      </w:r>
      <w:r w:rsidRPr="000E69AF">
        <w:rPr>
          <w:noProof/>
          <w:lang w:eastAsia="en-US"/>
        </w:rPr>
        <w:t xml:space="preserve"> present in </w:t>
      </w:r>
      <w:r w:rsidRPr="00FC44DE">
        <w:rPr>
          <w:rStyle w:val="OutputChar"/>
        </w:rPr>
        <w:t>java.util.concurrent</w:t>
      </w:r>
      <w:r>
        <w:rPr>
          <w:noProof/>
          <w:lang w:eastAsia="en-US"/>
        </w:rPr>
        <w:t xml:space="preserve"> </w:t>
      </w:r>
      <w:r w:rsidRPr="000E69AF">
        <w:rPr>
          <w:noProof/>
          <w:lang w:eastAsia="en-US"/>
        </w:rPr>
        <w:t>package is a counting</w:t>
      </w:r>
      <w:r>
        <w:rPr>
          <w:noProof/>
          <w:lang w:eastAsia="en-US"/>
        </w:rPr>
        <w:t>-</w:t>
      </w:r>
      <w:r w:rsidRPr="000E69AF">
        <w:rPr>
          <w:noProof/>
          <w:lang w:eastAsia="en-US"/>
        </w:rPr>
        <w:t>semaphore in which a semaphore conceptually</w:t>
      </w:r>
      <w:r>
        <w:rPr>
          <w:noProof/>
          <w:lang w:eastAsia="en-US"/>
        </w:rPr>
        <w:t xml:space="preserve"> </w:t>
      </w:r>
      <w:r w:rsidRPr="000E69AF">
        <w:rPr>
          <w:noProof/>
          <w:lang w:eastAsia="en-US"/>
        </w:rPr>
        <w:t xml:space="preserve">maintains a set of </w:t>
      </w:r>
      <w:r w:rsidRPr="00F73DE3">
        <w:rPr>
          <w:b/>
          <w:bCs/>
          <w:noProof/>
          <w:lang w:eastAsia="en-US"/>
        </w:rPr>
        <w:t>permits</w:t>
      </w:r>
      <w:r w:rsidRPr="000E69AF">
        <w:rPr>
          <w:noProof/>
          <w:lang w:eastAsia="en-US"/>
        </w:rPr>
        <w:t>.</w:t>
      </w:r>
    </w:p>
    <w:p w14:paraId="2543AAEF" w14:textId="77777777" w:rsidR="001D276F" w:rsidRPr="000E69AF" w:rsidRDefault="001D276F" w:rsidP="001D276F">
      <w:pPr>
        <w:spacing w:line="240" w:lineRule="auto"/>
        <w:rPr>
          <w:noProof/>
          <w:lang w:eastAsia="en-US"/>
        </w:rPr>
      </w:pPr>
    </w:p>
    <w:p w14:paraId="30015669" w14:textId="77777777" w:rsidR="001D276F" w:rsidRPr="000E69AF" w:rsidRDefault="001D276F" w:rsidP="001D276F">
      <w:pPr>
        <w:rPr>
          <w:noProof/>
          <w:lang w:eastAsia="en-US"/>
        </w:rPr>
      </w:pPr>
      <w:r w:rsidRPr="000E69AF">
        <w:rPr>
          <w:noProof/>
          <w:lang w:eastAsia="en-US"/>
        </w:rPr>
        <w:t xml:space="preserve">Semaphore </w:t>
      </w:r>
      <w:r w:rsidRPr="000E69AF">
        <w:rPr>
          <w:b/>
          <w:bCs/>
          <w:noProof/>
          <w:lang w:eastAsia="en-US"/>
        </w:rPr>
        <w:t>class</w:t>
      </w:r>
      <w:r w:rsidRPr="000E69AF">
        <w:rPr>
          <w:noProof/>
          <w:lang w:eastAsia="en-US"/>
        </w:rPr>
        <w:t xml:space="preserve"> in Java has two methods that make use of permits-</w:t>
      </w:r>
    </w:p>
    <w:p w14:paraId="3E5CCDD7" w14:textId="77777777" w:rsidR="001D276F" w:rsidRPr="000E69AF" w:rsidRDefault="001D276F" w:rsidP="006F728B">
      <w:pPr>
        <w:pStyle w:val="ListParagraph"/>
        <w:numPr>
          <w:ilvl w:val="0"/>
          <w:numId w:val="92"/>
        </w:numPr>
        <w:rPr>
          <w:noProof/>
          <w:lang w:eastAsia="en-US"/>
        </w:rPr>
      </w:pPr>
      <w:r w:rsidRPr="00D15D95">
        <w:rPr>
          <w:rFonts w:ascii="Consolas" w:hAnsi="Consolas"/>
          <w:b/>
          <w:noProof/>
          <w:color w:val="0000FF"/>
          <w:lang w:eastAsia="en-US"/>
        </w:rPr>
        <w:t>acquire()-</w:t>
      </w:r>
      <w:r w:rsidRPr="00D15D95">
        <w:rPr>
          <w:b/>
          <w:noProof/>
          <w:color w:val="0000FF"/>
          <w:lang w:eastAsia="en-US"/>
        </w:rPr>
        <w:t xml:space="preserve"> </w:t>
      </w:r>
      <w:r w:rsidRPr="000E69AF">
        <w:rPr>
          <w:noProof/>
          <w:lang w:eastAsia="en-US"/>
        </w:rPr>
        <w:t xml:space="preserve">Acquires a permit from </w:t>
      </w:r>
      <w:r w:rsidRPr="000E69AF">
        <w:rPr>
          <w:b/>
          <w:bCs/>
          <w:noProof/>
          <w:lang w:eastAsia="en-US"/>
        </w:rPr>
        <w:t>this</w:t>
      </w:r>
      <w:r w:rsidRPr="000E69AF">
        <w:rPr>
          <w:noProof/>
          <w:lang w:eastAsia="en-US"/>
        </w:rPr>
        <w:t xml:space="preserve"> semaphore, blocking until one is available, or the thread is interrupted. It has another overloaded version </w:t>
      </w:r>
      <w:r w:rsidRPr="00FC44DE">
        <w:rPr>
          <w:rStyle w:val="OutputChar"/>
        </w:rPr>
        <w:t>acquire(int permits).</w:t>
      </w:r>
    </w:p>
    <w:p w14:paraId="095186D4" w14:textId="1357526C" w:rsidR="001D276F" w:rsidRDefault="001D276F" w:rsidP="006F728B">
      <w:pPr>
        <w:pStyle w:val="ListParagraph"/>
        <w:numPr>
          <w:ilvl w:val="0"/>
          <w:numId w:val="92"/>
        </w:numPr>
        <w:rPr>
          <w:noProof/>
          <w:lang w:eastAsia="en-US"/>
        </w:rPr>
      </w:pPr>
      <w:r w:rsidRPr="00D15D95">
        <w:rPr>
          <w:rFonts w:ascii="Consolas" w:hAnsi="Consolas"/>
          <w:b/>
          <w:noProof/>
          <w:color w:val="0000FF"/>
          <w:lang w:eastAsia="en-US"/>
        </w:rPr>
        <w:t>release()-</w:t>
      </w:r>
      <w:r w:rsidRPr="00D15D95">
        <w:rPr>
          <w:noProof/>
          <w:color w:val="0000FF"/>
          <w:lang w:eastAsia="en-US"/>
        </w:rPr>
        <w:t xml:space="preserve"> </w:t>
      </w:r>
      <w:r w:rsidRPr="000E69AF">
        <w:rPr>
          <w:noProof/>
          <w:lang w:eastAsia="en-US"/>
        </w:rPr>
        <w:t xml:space="preserve">Releases a permit, returning it to the semaphore. It has another overloaded method </w:t>
      </w:r>
      <w:r w:rsidRPr="00FC44DE">
        <w:rPr>
          <w:rStyle w:val="OutputChar"/>
        </w:rPr>
        <w:t>release(int permits).</w:t>
      </w:r>
      <w:r>
        <w:rPr>
          <w:noProof/>
          <w:lang w:eastAsia="en-US"/>
        </w:rPr>
        <w:t xml:space="preserve"> </w:t>
      </w:r>
    </w:p>
    <w:p w14:paraId="1801A645" w14:textId="56E2C045" w:rsidR="00DE0835" w:rsidRDefault="00DE0835" w:rsidP="00DE0835">
      <w:pPr>
        <w:rPr>
          <w:noProof/>
          <w:lang w:eastAsia="en-US"/>
        </w:rPr>
      </w:pPr>
    </w:p>
    <w:p w14:paraId="53F708A8" w14:textId="77777777" w:rsidR="00DE0835" w:rsidRDefault="00DE0835" w:rsidP="00DE0835">
      <w:pPr>
        <w:rPr>
          <w:noProof/>
          <w:lang w:eastAsia="en-US"/>
        </w:rPr>
      </w:pPr>
    </w:p>
    <w:p w14:paraId="0DDC8EE6" w14:textId="77777777" w:rsidR="001D276F" w:rsidRPr="000E69AF" w:rsidRDefault="001D276F" w:rsidP="001D276F">
      <w:pPr>
        <w:rPr>
          <w:b/>
          <w:noProof/>
          <w:u w:val="single"/>
          <w:lang w:eastAsia="en-US"/>
        </w:rPr>
      </w:pPr>
      <w:r w:rsidRPr="000E69AF">
        <w:rPr>
          <w:b/>
          <w:noProof/>
          <w:u w:val="single"/>
          <w:lang w:eastAsia="en-US"/>
        </w:rPr>
        <w:t>How Semaphore works in Java</w:t>
      </w:r>
    </w:p>
    <w:p w14:paraId="6162C72C" w14:textId="2B4FA78F" w:rsidR="001D276F" w:rsidRDefault="001D276F" w:rsidP="006F728B">
      <w:pPr>
        <w:pStyle w:val="ListParagraph"/>
        <w:numPr>
          <w:ilvl w:val="0"/>
          <w:numId w:val="93"/>
        </w:numPr>
        <w:rPr>
          <w:noProof/>
          <w:lang w:eastAsia="en-US"/>
        </w:rPr>
      </w:pPr>
      <w:r w:rsidRPr="000E69AF">
        <w:rPr>
          <w:noProof/>
          <w:lang w:eastAsia="en-US"/>
        </w:rPr>
        <w:t xml:space="preserve">Thread that wants to access the shared resource tries to acquire a permit using </w:t>
      </w:r>
      <w:r w:rsidRPr="00323D55">
        <w:rPr>
          <w:rStyle w:val="OutputChar"/>
        </w:rPr>
        <w:t>acquire()</w:t>
      </w:r>
      <w:r w:rsidRPr="000E69AF">
        <w:rPr>
          <w:noProof/>
          <w:lang w:eastAsia="en-US"/>
        </w:rPr>
        <w:t xml:space="preserve"> method. At that time </w:t>
      </w:r>
      <w:r w:rsidRPr="000E69AF">
        <w:rPr>
          <w:bCs/>
          <w:noProof/>
          <w:lang w:eastAsia="en-US"/>
        </w:rPr>
        <w:t>if</w:t>
      </w:r>
      <w:r w:rsidRPr="000E69AF">
        <w:rPr>
          <w:noProof/>
          <w:lang w:eastAsia="en-US"/>
        </w:rPr>
        <w:t xml:space="preserve"> the Semaphore's count is greater than zero thread will acquire a permit and Semaphore's count will be decremented by one.</w:t>
      </w:r>
    </w:p>
    <w:p w14:paraId="29DBDDCF" w14:textId="77777777" w:rsidR="00D116C5" w:rsidRDefault="00D116C5" w:rsidP="00D116C5">
      <w:pPr>
        <w:pStyle w:val="ListParagraph"/>
        <w:rPr>
          <w:noProof/>
          <w:lang w:eastAsia="en-US"/>
        </w:rPr>
      </w:pPr>
    </w:p>
    <w:p w14:paraId="257FD6FA" w14:textId="77777777" w:rsidR="001D276F" w:rsidRDefault="001D276F" w:rsidP="006F728B">
      <w:pPr>
        <w:pStyle w:val="ListParagraph"/>
        <w:numPr>
          <w:ilvl w:val="0"/>
          <w:numId w:val="93"/>
        </w:numPr>
        <w:rPr>
          <w:noProof/>
          <w:lang w:eastAsia="en-US"/>
        </w:rPr>
      </w:pPr>
      <w:r w:rsidRPr="000E69AF">
        <w:rPr>
          <w:noProof/>
          <w:lang w:eastAsia="en-US"/>
        </w:rPr>
        <w:t xml:space="preserve">If Semaphore's count is zero and thread calls </w:t>
      </w:r>
      <w:r w:rsidRPr="00323D55">
        <w:rPr>
          <w:rStyle w:val="OutputChar"/>
        </w:rPr>
        <w:t>acquire()</w:t>
      </w:r>
      <w:r w:rsidRPr="000E69AF">
        <w:rPr>
          <w:noProof/>
          <w:lang w:eastAsia="en-US"/>
        </w:rPr>
        <w:t xml:space="preserve"> method, then the thread will be blocked until a permit is available.</w:t>
      </w:r>
    </w:p>
    <w:p w14:paraId="0F777E18" w14:textId="77777777" w:rsidR="00D116C5" w:rsidRDefault="00D116C5" w:rsidP="00D116C5">
      <w:pPr>
        <w:pStyle w:val="ListParagraph"/>
        <w:rPr>
          <w:noProof/>
          <w:lang w:eastAsia="en-US"/>
        </w:rPr>
      </w:pPr>
    </w:p>
    <w:p w14:paraId="3466EF31" w14:textId="72D92543" w:rsidR="001D276F" w:rsidRDefault="001D276F" w:rsidP="006F728B">
      <w:pPr>
        <w:pStyle w:val="ListParagraph"/>
        <w:numPr>
          <w:ilvl w:val="0"/>
          <w:numId w:val="93"/>
        </w:numPr>
        <w:rPr>
          <w:noProof/>
          <w:lang w:eastAsia="en-US"/>
        </w:rPr>
      </w:pPr>
      <w:r w:rsidRPr="000E69AF">
        <w:rPr>
          <w:noProof/>
          <w:lang w:eastAsia="en-US"/>
        </w:rPr>
        <w:t xml:space="preserve">When thread is done with the shared resource access, it can call the </w:t>
      </w:r>
      <w:r w:rsidRPr="00323D55">
        <w:rPr>
          <w:rStyle w:val="OutputChar"/>
        </w:rPr>
        <w:t>release()</w:t>
      </w:r>
      <w:r w:rsidRPr="000E69AF">
        <w:rPr>
          <w:noProof/>
          <w:lang w:eastAsia="en-US"/>
        </w:rPr>
        <w:t xml:space="preserve"> method to release the permit. That results in the Semaphore's count incremented by one.</w:t>
      </w:r>
    </w:p>
    <w:p w14:paraId="6BF2F162" w14:textId="762D10D8" w:rsidR="001D276F" w:rsidRDefault="001D276F" w:rsidP="001D276F">
      <w:pPr>
        <w:pStyle w:val="ListParagraph"/>
        <w:rPr>
          <w:noProof/>
          <w:lang w:eastAsia="en-US"/>
        </w:rPr>
      </w:pPr>
    </w:p>
    <w:p w14:paraId="62231A7C" w14:textId="77777777" w:rsidR="001D276F" w:rsidRPr="000E69AF" w:rsidRDefault="001D276F" w:rsidP="001D276F">
      <w:pPr>
        <w:rPr>
          <w:b/>
          <w:noProof/>
          <w:u w:val="single"/>
          <w:lang w:eastAsia="en-US"/>
        </w:rPr>
      </w:pPr>
      <w:r w:rsidRPr="000E69AF">
        <w:rPr>
          <w:b/>
          <w:noProof/>
          <w:u w:val="single"/>
          <w:lang w:eastAsia="en-US"/>
        </w:rPr>
        <w:t>Java Semaphore constructors</w:t>
      </w:r>
    </w:p>
    <w:p w14:paraId="77BBF7D0" w14:textId="77777777" w:rsidR="001D276F" w:rsidRPr="00A738D1" w:rsidRDefault="001D276F" w:rsidP="006F728B">
      <w:pPr>
        <w:pStyle w:val="ListParagraph"/>
        <w:numPr>
          <w:ilvl w:val="0"/>
          <w:numId w:val="94"/>
        </w:numPr>
        <w:rPr>
          <w:rFonts w:ascii="Consolas" w:hAnsi="Consolas"/>
          <w:noProof/>
          <w:lang w:eastAsia="en-US"/>
        </w:rPr>
      </w:pPr>
      <w:r w:rsidRPr="00A738D1">
        <w:rPr>
          <w:rFonts w:ascii="Consolas" w:hAnsi="Consolas"/>
          <w:b/>
          <w:noProof/>
          <w:lang w:eastAsia="en-US"/>
        </w:rPr>
        <w:t>Semaphore(</w:t>
      </w:r>
      <w:r w:rsidRPr="00A738D1">
        <w:rPr>
          <w:rFonts w:ascii="Consolas" w:hAnsi="Consolas"/>
          <w:b/>
          <w:bCs/>
          <w:noProof/>
          <w:lang w:eastAsia="en-US"/>
        </w:rPr>
        <w:t>int</w:t>
      </w:r>
      <w:r w:rsidRPr="00A738D1">
        <w:rPr>
          <w:rFonts w:ascii="Consolas" w:hAnsi="Consolas"/>
          <w:b/>
          <w:noProof/>
          <w:lang w:eastAsia="en-US"/>
        </w:rPr>
        <w:t xml:space="preserve"> permits)</w:t>
      </w:r>
    </w:p>
    <w:p w14:paraId="011ECE91" w14:textId="77777777" w:rsidR="001D276F" w:rsidRPr="00A738D1" w:rsidRDefault="001D276F" w:rsidP="006F728B">
      <w:pPr>
        <w:pStyle w:val="ListParagraph"/>
        <w:numPr>
          <w:ilvl w:val="0"/>
          <w:numId w:val="94"/>
        </w:numPr>
        <w:rPr>
          <w:rFonts w:ascii="Consolas" w:hAnsi="Consolas"/>
          <w:noProof/>
          <w:lang w:eastAsia="en-US"/>
        </w:rPr>
      </w:pPr>
      <w:r w:rsidRPr="00A738D1">
        <w:rPr>
          <w:rFonts w:ascii="Consolas" w:hAnsi="Consolas"/>
          <w:b/>
          <w:noProof/>
          <w:lang w:eastAsia="en-US"/>
        </w:rPr>
        <w:t>Semaphore(</w:t>
      </w:r>
      <w:r w:rsidRPr="00A738D1">
        <w:rPr>
          <w:rFonts w:ascii="Consolas" w:hAnsi="Consolas"/>
          <w:b/>
          <w:bCs/>
          <w:noProof/>
          <w:lang w:eastAsia="en-US"/>
        </w:rPr>
        <w:t>int</w:t>
      </w:r>
      <w:r w:rsidRPr="00A738D1">
        <w:rPr>
          <w:rFonts w:ascii="Consolas" w:hAnsi="Consolas"/>
          <w:b/>
          <w:noProof/>
          <w:lang w:eastAsia="en-US"/>
        </w:rPr>
        <w:t xml:space="preserve"> permits, </w:t>
      </w:r>
      <w:r w:rsidRPr="00A738D1">
        <w:rPr>
          <w:rFonts w:ascii="Consolas" w:hAnsi="Consolas"/>
          <w:b/>
          <w:bCs/>
          <w:noProof/>
          <w:lang w:eastAsia="en-US"/>
        </w:rPr>
        <w:t>boolean</w:t>
      </w:r>
      <w:r w:rsidRPr="00A738D1">
        <w:rPr>
          <w:rFonts w:ascii="Consolas" w:hAnsi="Consolas"/>
          <w:b/>
          <w:noProof/>
          <w:lang w:eastAsia="en-US"/>
        </w:rPr>
        <w:t xml:space="preserve"> fair)</w:t>
      </w:r>
    </w:p>
    <w:p w14:paraId="15E748A6" w14:textId="77777777" w:rsidR="001D276F" w:rsidRDefault="001D276F" w:rsidP="001D276F">
      <w:pPr>
        <w:pStyle w:val="Howitworks"/>
        <w:rPr>
          <w:noProof/>
          <w:lang w:eastAsia="en-US"/>
        </w:rPr>
      </w:pPr>
      <w:r>
        <w:rPr>
          <w:noProof/>
          <w:lang w:eastAsia="en-US"/>
        </w:rPr>
        <w:lastRenderedPageBreak/>
        <w:t xml:space="preserve"> Scenario</w:t>
      </w:r>
    </w:p>
    <w:p w14:paraId="771E02ED" w14:textId="77777777" w:rsidR="00D116C5" w:rsidRDefault="001D276F" w:rsidP="001D276F">
      <w:pPr>
        <w:rPr>
          <w:noProof/>
        </w:rPr>
      </w:pPr>
      <w:r>
        <w:rPr>
          <w:noProof/>
          <w:lang w:eastAsia="en-US"/>
        </w:rPr>
        <w:t>50 thraeds are trying to access a slow service , where only 3 threads are allowed.</w:t>
      </w:r>
      <w:r w:rsidRPr="002E6D3A">
        <w:rPr>
          <w:noProof/>
        </w:rPr>
        <w:t xml:space="preserve"> </w:t>
      </w:r>
      <w:r>
        <w:rPr>
          <w:noProof/>
          <w:lang w:eastAsia="en-US"/>
        </w:rPr>
        <w:drawing>
          <wp:inline distT="0" distB="0" distL="0" distR="0" wp14:anchorId="768C9876" wp14:editId="5F02B80F">
            <wp:extent cx="3867355" cy="1061096"/>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937103" cy="1080233"/>
                    </a:xfrm>
                    <a:prstGeom prst="rect">
                      <a:avLst/>
                    </a:prstGeom>
                  </pic:spPr>
                </pic:pic>
              </a:graphicData>
            </a:graphic>
          </wp:inline>
        </w:drawing>
      </w:r>
      <w:r>
        <w:rPr>
          <w:noProof/>
          <w:lang w:eastAsia="en-US"/>
        </w:rPr>
        <w:drawing>
          <wp:inline distT="0" distB="0" distL="0" distR="0" wp14:anchorId="4AD8FA26" wp14:editId="0444CEC5">
            <wp:extent cx="3867150" cy="134771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61944" cy="1380754"/>
                    </a:xfrm>
                    <a:prstGeom prst="rect">
                      <a:avLst/>
                    </a:prstGeom>
                  </pic:spPr>
                </pic:pic>
              </a:graphicData>
            </a:graphic>
          </wp:inline>
        </w:drawing>
      </w:r>
    </w:p>
    <w:p w14:paraId="7F7D727C" w14:textId="77777777" w:rsidR="00CD377B" w:rsidRDefault="001D276F" w:rsidP="001D276F">
      <w:pPr>
        <w:rPr>
          <w:noProof/>
          <w:lang w:eastAsia="en-US"/>
        </w:rPr>
      </w:pPr>
      <w:r>
        <w:rPr>
          <w:noProof/>
          <w:lang w:eastAsia="en-US"/>
        </w:rPr>
        <w:drawing>
          <wp:inline distT="0" distB="0" distL="0" distR="0" wp14:anchorId="2D8EE7D0" wp14:editId="4FBF375A">
            <wp:extent cx="2410691" cy="145414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27110" cy="1464048"/>
                    </a:xfrm>
                    <a:prstGeom prst="rect">
                      <a:avLst/>
                    </a:prstGeom>
                  </pic:spPr>
                </pic:pic>
              </a:graphicData>
            </a:graphic>
          </wp:inline>
        </w:drawing>
      </w:r>
      <w:r>
        <w:rPr>
          <w:noProof/>
          <w:lang w:eastAsia="en-US"/>
        </w:rPr>
        <w:drawing>
          <wp:inline distT="0" distB="0" distL="0" distR="0" wp14:anchorId="1DDF0767" wp14:editId="763B87D3">
            <wp:extent cx="3134857" cy="146695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86739" cy="1491230"/>
                    </a:xfrm>
                    <a:prstGeom prst="rect">
                      <a:avLst/>
                    </a:prstGeom>
                  </pic:spPr>
                </pic:pic>
              </a:graphicData>
            </a:graphic>
          </wp:inline>
        </w:drawing>
      </w:r>
      <w:r>
        <w:rPr>
          <w:noProof/>
          <w:lang w:eastAsia="en-US"/>
        </w:rPr>
        <w:drawing>
          <wp:inline distT="0" distB="0" distL="0" distR="0" wp14:anchorId="7650A0A5" wp14:editId="00CE3172">
            <wp:extent cx="3772424" cy="15500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97195" cy="1560258"/>
                    </a:xfrm>
                    <a:prstGeom prst="rect">
                      <a:avLst/>
                    </a:prstGeom>
                  </pic:spPr>
                </pic:pic>
              </a:graphicData>
            </a:graphic>
          </wp:inline>
        </w:drawing>
      </w:r>
    </w:p>
    <w:p w14:paraId="64DAD614" w14:textId="01C862A8" w:rsidR="001D276F" w:rsidRDefault="001D276F" w:rsidP="001D276F">
      <w:pPr>
        <w:rPr>
          <w:noProof/>
          <w:lang w:eastAsia="en-US"/>
        </w:rPr>
      </w:pPr>
      <w:r>
        <w:rPr>
          <w:noProof/>
          <w:lang w:eastAsia="en-US"/>
        </w:rPr>
        <w:drawing>
          <wp:inline distT="0" distB="0" distL="0" distR="0" wp14:anchorId="5C99F192" wp14:editId="18D54901">
            <wp:extent cx="5943600" cy="15995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599565"/>
                    </a:xfrm>
                    <a:prstGeom prst="rect">
                      <a:avLst/>
                    </a:prstGeom>
                  </pic:spPr>
                </pic:pic>
              </a:graphicData>
            </a:graphic>
          </wp:inline>
        </w:drawing>
      </w:r>
    </w:p>
    <w:p w14:paraId="3A53B770" w14:textId="77777777" w:rsidR="001D276F" w:rsidRPr="000E69AF" w:rsidRDefault="001D276F" w:rsidP="001D276F">
      <w:pPr>
        <w:rPr>
          <w:noProof/>
          <w:lang w:eastAsia="en-US"/>
        </w:rPr>
      </w:pPr>
    </w:p>
    <w:p w14:paraId="38B110B7" w14:textId="77777777" w:rsidR="001D276F" w:rsidRPr="00B74A27" w:rsidRDefault="001D276F" w:rsidP="001D276F">
      <w:pPr>
        <w:pStyle w:val="Howitworks"/>
        <w:rPr>
          <w:noProof/>
          <w:szCs w:val="18"/>
          <w:lang w:eastAsia="en-US"/>
        </w:rPr>
      </w:pPr>
      <w:r w:rsidRPr="00B74A27">
        <w:rPr>
          <w:noProof/>
          <w:szCs w:val="18"/>
          <w:lang w:eastAsia="en-US"/>
        </w:rPr>
        <w:t>Java semaphore example</w:t>
      </w:r>
    </w:p>
    <w:p w14:paraId="46FFB4B7" w14:textId="1889518E" w:rsidR="001D276F" w:rsidRDefault="001D276F" w:rsidP="001D276F">
      <w:r w:rsidRPr="000E69AF">
        <w:rPr>
          <w:noProof/>
          <w:lang w:eastAsia="en-US"/>
        </w:rPr>
        <w:t>Let's see one example where Semaphore is used to control shared access. Here we have a shared counter and three threads using the same shared counter and trying to increment and then again decrement the count. So every thread should first increment the count to 1 and then again decrement it to 0.</w:t>
      </w:r>
    </w:p>
    <w:p w14:paraId="440391C4" w14:textId="623976E7" w:rsidR="001D276F" w:rsidRPr="004F0D17" w:rsidRDefault="001D276F" w:rsidP="001D276F">
      <w:pPr>
        <w:pStyle w:val="Output"/>
        <w:rPr>
          <w:color w:val="4C483D" w:themeColor="text2"/>
        </w:rPr>
      </w:pPr>
      <w:r w:rsidRPr="004F0D17">
        <w:rPr>
          <w:bCs/>
          <w:color w:val="7F0055"/>
        </w:rPr>
        <w:lastRenderedPageBreak/>
        <w:t>class</w:t>
      </w:r>
      <w:r w:rsidRPr="004F0D17">
        <w:t xml:space="preserve"> SharedCounter </w:t>
      </w:r>
      <w:r w:rsidRPr="004F0D17">
        <w:rPr>
          <w:bCs/>
          <w:color w:val="7F0055"/>
        </w:rPr>
        <w:t>implements</w:t>
      </w:r>
      <w:r w:rsidRPr="004F0D17">
        <w:t xml:space="preserve"> Runnable{ </w:t>
      </w:r>
    </w:p>
    <w:p w14:paraId="57FBE06C" w14:textId="77777777" w:rsidR="001D276F" w:rsidRPr="004F0D17" w:rsidRDefault="001D276F" w:rsidP="001D276F">
      <w:pPr>
        <w:pStyle w:val="Output"/>
        <w:rPr>
          <w:color w:val="4C483D" w:themeColor="text2"/>
        </w:rPr>
      </w:pPr>
      <w:r w:rsidRPr="004F0D17">
        <w:t xml:space="preserve">    </w:t>
      </w:r>
      <w:r w:rsidRPr="004F0D17">
        <w:rPr>
          <w:bCs/>
          <w:color w:val="7F0055"/>
        </w:rPr>
        <w:t>private</w:t>
      </w:r>
      <w:r w:rsidRPr="004F0D17">
        <w:t xml:space="preserve"> </w:t>
      </w:r>
      <w:r w:rsidRPr="004F0D17">
        <w:rPr>
          <w:bCs/>
          <w:color w:val="7F0055"/>
        </w:rPr>
        <w:t>int</w:t>
      </w:r>
      <w:r w:rsidRPr="004F0D17">
        <w:t xml:space="preserve"> </w:t>
      </w:r>
      <w:r w:rsidRPr="004F0D17">
        <w:rPr>
          <w:color w:val="0000C0"/>
        </w:rPr>
        <w:t>c</w:t>
      </w:r>
      <w:r w:rsidRPr="004F0D17">
        <w:t xml:space="preserve"> = 0;</w:t>
      </w:r>
    </w:p>
    <w:p w14:paraId="74DD6F5D" w14:textId="77777777" w:rsidR="001D276F" w:rsidRDefault="001D276F" w:rsidP="001D276F">
      <w:pPr>
        <w:pStyle w:val="Output"/>
      </w:pPr>
      <w:r w:rsidRPr="004F0D17">
        <w:t xml:space="preserve">    </w:t>
      </w:r>
      <w:r w:rsidRPr="004F0D17">
        <w:rPr>
          <w:bCs/>
          <w:color w:val="7F0055"/>
        </w:rPr>
        <w:t>private</w:t>
      </w:r>
      <w:r w:rsidRPr="004F0D17">
        <w:t xml:space="preserve"> Semaphore </w:t>
      </w:r>
      <w:r w:rsidRPr="004F0D17">
        <w:rPr>
          <w:color w:val="0000C0"/>
        </w:rPr>
        <w:t>s</w:t>
      </w:r>
      <w:r w:rsidRPr="004F0D17">
        <w:t>;</w:t>
      </w:r>
    </w:p>
    <w:p w14:paraId="6E0644B5" w14:textId="77777777" w:rsidR="001D276F" w:rsidRPr="004F0D17" w:rsidRDefault="001D276F" w:rsidP="001D276F">
      <w:pPr>
        <w:pStyle w:val="Output"/>
        <w:rPr>
          <w:color w:val="4C483D" w:themeColor="text2"/>
        </w:rPr>
      </w:pPr>
    </w:p>
    <w:p w14:paraId="0186D2C3" w14:textId="77777777" w:rsidR="001D276F" w:rsidRPr="004F0D17" w:rsidRDefault="001D276F" w:rsidP="001D276F">
      <w:pPr>
        <w:pStyle w:val="Output"/>
        <w:rPr>
          <w:color w:val="4C483D" w:themeColor="text2"/>
        </w:rPr>
      </w:pPr>
      <w:r w:rsidRPr="004F0D17">
        <w:t xml:space="preserve">    SharedCounter(Semaphore </w:t>
      </w:r>
      <w:r w:rsidRPr="004F0D17">
        <w:rPr>
          <w:color w:val="6A3E3E"/>
        </w:rPr>
        <w:t>s</w:t>
      </w:r>
      <w:r w:rsidRPr="004F0D17">
        <w:t>){</w:t>
      </w:r>
    </w:p>
    <w:p w14:paraId="2C5031D2" w14:textId="77777777" w:rsidR="001D276F" w:rsidRPr="004F0D17" w:rsidRDefault="001D276F" w:rsidP="001D276F">
      <w:pPr>
        <w:pStyle w:val="Output"/>
        <w:rPr>
          <w:color w:val="4C483D" w:themeColor="text2"/>
        </w:rPr>
      </w:pPr>
      <w:r w:rsidRPr="004F0D17">
        <w:t xml:space="preserve">     </w:t>
      </w:r>
      <w:r w:rsidRPr="004F0D17">
        <w:rPr>
          <w:bCs/>
          <w:color w:val="7F0055"/>
        </w:rPr>
        <w:t>this</w:t>
      </w:r>
      <w:r w:rsidRPr="004F0D17">
        <w:t>.</w:t>
      </w:r>
      <w:r w:rsidRPr="004F0D17">
        <w:rPr>
          <w:color w:val="0000C0"/>
        </w:rPr>
        <w:t>s</w:t>
      </w:r>
      <w:r w:rsidRPr="004F0D17">
        <w:t xml:space="preserve"> = </w:t>
      </w:r>
      <w:r w:rsidRPr="004F0D17">
        <w:rPr>
          <w:color w:val="6A3E3E"/>
        </w:rPr>
        <w:t>s</w:t>
      </w:r>
      <w:r w:rsidRPr="004F0D17">
        <w:t>;</w:t>
      </w:r>
    </w:p>
    <w:p w14:paraId="1B941ADC" w14:textId="77777777" w:rsidR="001D276F" w:rsidRPr="004F0D17" w:rsidRDefault="001D276F" w:rsidP="001D276F">
      <w:pPr>
        <w:pStyle w:val="Output"/>
        <w:rPr>
          <w:color w:val="4C483D" w:themeColor="text2"/>
        </w:rPr>
      </w:pPr>
      <w:r w:rsidRPr="004F0D17">
        <w:t xml:space="preserve">    }</w:t>
      </w:r>
    </w:p>
    <w:p w14:paraId="18ABFBA1" w14:textId="77777777" w:rsidR="00EC12C2" w:rsidRDefault="001D276F" w:rsidP="001D276F">
      <w:pPr>
        <w:pStyle w:val="Output"/>
      </w:pPr>
      <w:r w:rsidRPr="004F0D17">
        <w:t xml:space="preserve">    </w:t>
      </w:r>
    </w:p>
    <w:p w14:paraId="1BD73989" w14:textId="4E9DD973" w:rsidR="001D276F" w:rsidRPr="004F0D17" w:rsidRDefault="001D276F" w:rsidP="001D276F">
      <w:pPr>
        <w:pStyle w:val="Output"/>
        <w:rPr>
          <w:color w:val="4C483D" w:themeColor="text2"/>
        </w:rPr>
      </w:pPr>
      <w:r w:rsidRPr="004F0D17">
        <w:rPr>
          <w:color w:val="3F7F5F"/>
        </w:rPr>
        <w:t>// incrementing the value</w:t>
      </w:r>
    </w:p>
    <w:p w14:paraId="2AC7032B" w14:textId="77777777" w:rsidR="001D276F" w:rsidRPr="004F0D17" w:rsidRDefault="001D276F" w:rsidP="001D276F">
      <w:pPr>
        <w:pStyle w:val="Output"/>
        <w:rPr>
          <w:color w:val="4C483D" w:themeColor="text2"/>
        </w:rPr>
      </w:pPr>
      <w:r w:rsidRPr="004F0D17">
        <w:t xml:space="preserve">    </w:t>
      </w:r>
      <w:r w:rsidRPr="004F0D17">
        <w:rPr>
          <w:bCs/>
          <w:color w:val="7F0055"/>
        </w:rPr>
        <w:t>public</w:t>
      </w:r>
      <w:r w:rsidRPr="004F0D17">
        <w:t xml:space="preserve"> </w:t>
      </w:r>
      <w:r w:rsidRPr="004F0D17">
        <w:rPr>
          <w:bCs/>
          <w:color w:val="7F0055"/>
        </w:rPr>
        <w:t>void</w:t>
      </w:r>
      <w:r w:rsidRPr="004F0D17">
        <w:t xml:space="preserve"> increment() {</w:t>
      </w:r>
    </w:p>
    <w:p w14:paraId="2FD141E8" w14:textId="77777777" w:rsidR="001D276F" w:rsidRPr="004F0D17" w:rsidRDefault="001D276F" w:rsidP="001D276F">
      <w:pPr>
        <w:pStyle w:val="Output"/>
        <w:rPr>
          <w:color w:val="4C483D" w:themeColor="text2"/>
        </w:rPr>
      </w:pPr>
      <w:r w:rsidRPr="004F0D17">
        <w:t xml:space="preserve">        </w:t>
      </w:r>
      <w:r w:rsidRPr="004F0D17">
        <w:rPr>
          <w:bCs/>
          <w:color w:val="7F0055"/>
        </w:rPr>
        <w:t>try</w:t>
      </w:r>
      <w:r w:rsidRPr="004F0D17">
        <w:t xml:space="preserve"> {</w:t>
      </w:r>
    </w:p>
    <w:p w14:paraId="09DA22BC" w14:textId="77777777" w:rsidR="001D276F" w:rsidRPr="004F0D17" w:rsidRDefault="001D276F" w:rsidP="001D276F">
      <w:pPr>
        <w:pStyle w:val="Output"/>
        <w:rPr>
          <w:color w:val="4C483D" w:themeColor="text2"/>
        </w:rPr>
      </w:pPr>
      <w:r w:rsidRPr="004F0D17">
        <w:t xml:space="preserve">         </w:t>
      </w:r>
      <w:r w:rsidRPr="004F0D17">
        <w:rPr>
          <w:color w:val="3F7F5F"/>
        </w:rPr>
        <w:t>// used sleep for context switching</w:t>
      </w:r>
    </w:p>
    <w:p w14:paraId="10734008" w14:textId="77777777" w:rsidR="001D276F" w:rsidRPr="004F0D17" w:rsidRDefault="001D276F" w:rsidP="001D276F">
      <w:pPr>
        <w:pStyle w:val="Output"/>
        <w:rPr>
          <w:color w:val="4C483D" w:themeColor="text2"/>
        </w:rPr>
      </w:pPr>
      <w:r w:rsidRPr="004F0D17">
        <w:t xml:space="preserve">            </w:t>
      </w:r>
      <w:r w:rsidRPr="004F0D17">
        <w:rPr>
          <w:color w:val="0000C0"/>
        </w:rPr>
        <w:t>Thread</w:t>
      </w:r>
      <w:r w:rsidRPr="004F0D17">
        <w:t>.sleep(10);</w:t>
      </w:r>
    </w:p>
    <w:p w14:paraId="306C37CE" w14:textId="77777777" w:rsidR="001D276F" w:rsidRPr="004F0D17" w:rsidRDefault="001D276F" w:rsidP="001D276F">
      <w:pPr>
        <w:pStyle w:val="Output"/>
        <w:rPr>
          <w:color w:val="4C483D" w:themeColor="text2"/>
        </w:rPr>
      </w:pPr>
      <w:r w:rsidRPr="004F0D17">
        <w:t xml:space="preserve">        } </w:t>
      </w:r>
      <w:r w:rsidRPr="004F0D17">
        <w:rPr>
          <w:bCs/>
          <w:color w:val="7F0055"/>
        </w:rPr>
        <w:t>catch</w:t>
      </w:r>
      <w:r w:rsidRPr="004F0D17">
        <w:t xml:space="preserve"> (InterruptedException </w:t>
      </w:r>
      <w:r w:rsidRPr="004F0D17">
        <w:rPr>
          <w:color w:val="6A3E3E"/>
        </w:rPr>
        <w:t>e</w:t>
      </w:r>
      <w:r w:rsidRPr="004F0D17">
        <w:t>) {</w:t>
      </w:r>
    </w:p>
    <w:p w14:paraId="42A5A135" w14:textId="77777777" w:rsidR="001D276F" w:rsidRPr="004F0D17" w:rsidRDefault="001D276F" w:rsidP="001D276F">
      <w:pPr>
        <w:pStyle w:val="Output"/>
        <w:rPr>
          <w:color w:val="4C483D" w:themeColor="text2"/>
        </w:rPr>
      </w:pPr>
      <w:r w:rsidRPr="004F0D17">
        <w:t xml:space="preserve">            </w:t>
      </w:r>
      <w:r w:rsidRPr="004F0D17">
        <w:rPr>
          <w:color w:val="6A3E3E"/>
        </w:rPr>
        <w:t>e</w:t>
      </w:r>
      <w:r w:rsidRPr="004F0D17">
        <w:t>.printStackTrace();</w:t>
      </w:r>
    </w:p>
    <w:p w14:paraId="67263565" w14:textId="77777777" w:rsidR="001D276F" w:rsidRPr="004F0D17" w:rsidRDefault="001D276F" w:rsidP="001D276F">
      <w:pPr>
        <w:pStyle w:val="Output"/>
        <w:rPr>
          <w:color w:val="4C483D" w:themeColor="text2"/>
        </w:rPr>
      </w:pPr>
      <w:r w:rsidRPr="004F0D17">
        <w:t xml:space="preserve">        }</w:t>
      </w:r>
    </w:p>
    <w:p w14:paraId="3FDB629F" w14:textId="77777777" w:rsidR="001D276F" w:rsidRPr="004F0D17" w:rsidRDefault="001D276F" w:rsidP="001D276F">
      <w:pPr>
        <w:pStyle w:val="Output"/>
        <w:rPr>
          <w:color w:val="4C483D" w:themeColor="text2"/>
        </w:rPr>
      </w:pPr>
      <w:r w:rsidRPr="004F0D17">
        <w:t xml:space="preserve">        </w:t>
      </w:r>
      <w:r w:rsidRPr="004F0D17">
        <w:rPr>
          <w:color w:val="0000C0"/>
        </w:rPr>
        <w:t>c</w:t>
      </w:r>
      <w:r w:rsidRPr="004F0D17">
        <w:t>++;</w:t>
      </w:r>
    </w:p>
    <w:p w14:paraId="5E633C0F" w14:textId="77777777" w:rsidR="001D276F" w:rsidRPr="004F0D17" w:rsidRDefault="001D276F" w:rsidP="001D276F">
      <w:pPr>
        <w:pStyle w:val="Output"/>
        <w:rPr>
          <w:color w:val="4C483D" w:themeColor="text2"/>
        </w:rPr>
      </w:pPr>
      <w:r w:rsidRPr="004F0D17">
        <w:t xml:space="preserve">    }</w:t>
      </w:r>
    </w:p>
    <w:p w14:paraId="200AFA16" w14:textId="77777777" w:rsidR="00EC12C2" w:rsidRDefault="001D276F" w:rsidP="001D276F">
      <w:pPr>
        <w:pStyle w:val="Output"/>
      </w:pPr>
      <w:r w:rsidRPr="004F0D17">
        <w:t xml:space="preserve">   </w:t>
      </w:r>
    </w:p>
    <w:p w14:paraId="20040489" w14:textId="51936EB5" w:rsidR="001D276F" w:rsidRPr="004F0D17" w:rsidRDefault="001D276F" w:rsidP="001D276F">
      <w:pPr>
        <w:pStyle w:val="Output"/>
        <w:rPr>
          <w:color w:val="4C483D" w:themeColor="text2"/>
        </w:rPr>
      </w:pPr>
      <w:r w:rsidRPr="004F0D17">
        <w:t xml:space="preserve"> </w:t>
      </w:r>
      <w:r w:rsidRPr="004F0D17">
        <w:rPr>
          <w:color w:val="3F7F5F"/>
        </w:rPr>
        <w:t>// decrementing the value</w:t>
      </w:r>
    </w:p>
    <w:p w14:paraId="552EC3A0" w14:textId="77777777" w:rsidR="001D276F" w:rsidRPr="004F0D17" w:rsidRDefault="001D276F" w:rsidP="001D276F">
      <w:pPr>
        <w:pStyle w:val="Output"/>
        <w:rPr>
          <w:color w:val="4C483D" w:themeColor="text2"/>
        </w:rPr>
      </w:pPr>
      <w:r w:rsidRPr="004F0D17">
        <w:t xml:space="preserve">    </w:t>
      </w:r>
      <w:r w:rsidRPr="004F0D17">
        <w:rPr>
          <w:bCs/>
          <w:color w:val="7F0055"/>
        </w:rPr>
        <w:t>public</w:t>
      </w:r>
      <w:r w:rsidRPr="004F0D17">
        <w:t xml:space="preserve"> </w:t>
      </w:r>
      <w:r w:rsidRPr="004F0D17">
        <w:rPr>
          <w:bCs/>
          <w:color w:val="7F0055"/>
        </w:rPr>
        <w:t>void</w:t>
      </w:r>
      <w:r w:rsidRPr="004F0D17">
        <w:t xml:space="preserve"> decrement() {    </w:t>
      </w:r>
    </w:p>
    <w:p w14:paraId="7E13B261" w14:textId="77777777" w:rsidR="001D276F" w:rsidRPr="004F0D17" w:rsidRDefault="001D276F" w:rsidP="001D276F">
      <w:pPr>
        <w:pStyle w:val="Output"/>
        <w:rPr>
          <w:color w:val="4C483D" w:themeColor="text2"/>
        </w:rPr>
      </w:pPr>
      <w:r w:rsidRPr="004F0D17">
        <w:t xml:space="preserve">        </w:t>
      </w:r>
      <w:r w:rsidRPr="004F0D17">
        <w:rPr>
          <w:color w:val="0000C0"/>
        </w:rPr>
        <w:t>c</w:t>
      </w:r>
      <w:r w:rsidRPr="004F0D17">
        <w:t>--;</w:t>
      </w:r>
    </w:p>
    <w:p w14:paraId="54AF2A99" w14:textId="77777777" w:rsidR="001D276F" w:rsidRPr="004F0D17" w:rsidRDefault="001D276F" w:rsidP="001D276F">
      <w:pPr>
        <w:pStyle w:val="Output"/>
        <w:rPr>
          <w:color w:val="4C483D" w:themeColor="text2"/>
        </w:rPr>
      </w:pPr>
      <w:r w:rsidRPr="004F0D17">
        <w:t xml:space="preserve">    }</w:t>
      </w:r>
    </w:p>
    <w:p w14:paraId="6E3B6E5E" w14:textId="77777777" w:rsidR="001D276F" w:rsidRPr="004F0D17" w:rsidRDefault="001D276F" w:rsidP="001D276F">
      <w:pPr>
        <w:pStyle w:val="Output"/>
        <w:rPr>
          <w:color w:val="4C483D" w:themeColor="text2"/>
        </w:rPr>
      </w:pPr>
      <w:r w:rsidRPr="004F0D17">
        <w:t xml:space="preserve">    </w:t>
      </w:r>
      <w:r w:rsidRPr="004F0D17">
        <w:rPr>
          <w:bCs/>
          <w:color w:val="7F0055"/>
        </w:rPr>
        <w:t>public</w:t>
      </w:r>
      <w:r w:rsidRPr="004F0D17">
        <w:t xml:space="preserve"> </w:t>
      </w:r>
      <w:r w:rsidRPr="004F0D17">
        <w:rPr>
          <w:bCs/>
          <w:color w:val="7F0055"/>
        </w:rPr>
        <w:t>int</w:t>
      </w:r>
      <w:r w:rsidRPr="004F0D17">
        <w:t xml:space="preserve"> getValue() {</w:t>
      </w:r>
    </w:p>
    <w:p w14:paraId="7905F6C5" w14:textId="77777777" w:rsidR="001D276F" w:rsidRPr="004F0D17" w:rsidRDefault="001D276F" w:rsidP="001D276F">
      <w:pPr>
        <w:pStyle w:val="Output"/>
        <w:rPr>
          <w:color w:val="4C483D" w:themeColor="text2"/>
        </w:rPr>
      </w:pPr>
      <w:r w:rsidRPr="004F0D17">
        <w:t xml:space="preserve">        </w:t>
      </w:r>
      <w:r w:rsidRPr="004F0D17">
        <w:rPr>
          <w:bCs/>
          <w:color w:val="7F0055"/>
        </w:rPr>
        <w:t>return</w:t>
      </w:r>
      <w:r w:rsidRPr="004F0D17">
        <w:t xml:space="preserve"> </w:t>
      </w:r>
      <w:r w:rsidRPr="004F0D17">
        <w:rPr>
          <w:color w:val="0000C0"/>
        </w:rPr>
        <w:t>c</w:t>
      </w:r>
      <w:r w:rsidRPr="004F0D17">
        <w:t>;</w:t>
      </w:r>
    </w:p>
    <w:p w14:paraId="74D8CFAF" w14:textId="77777777" w:rsidR="001D276F" w:rsidRPr="004F0D17" w:rsidRDefault="001D276F" w:rsidP="001D276F">
      <w:pPr>
        <w:pStyle w:val="Output"/>
        <w:rPr>
          <w:color w:val="4C483D" w:themeColor="text2"/>
        </w:rPr>
      </w:pPr>
      <w:r w:rsidRPr="004F0D17">
        <w:t xml:space="preserve">    }</w:t>
      </w:r>
    </w:p>
    <w:p w14:paraId="3CA470F9" w14:textId="77777777" w:rsidR="001D276F" w:rsidRPr="004F0D17" w:rsidRDefault="001D276F" w:rsidP="001D276F">
      <w:pPr>
        <w:pStyle w:val="Output"/>
        <w:rPr>
          <w:color w:val="4C483D" w:themeColor="text2"/>
        </w:rPr>
      </w:pPr>
      <w:r w:rsidRPr="004F0D17">
        <w:t xml:space="preserve">    </w:t>
      </w:r>
    </w:p>
    <w:p w14:paraId="0B8ED8CD" w14:textId="77777777" w:rsidR="001D276F" w:rsidRPr="004F0D17" w:rsidRDefault="001D276F" w:rsidP="001D276F">
      <w:pPr>
        <w:pStyle w:val="Output"/>
        <w:rPr>
          <w:color w:val="4C483D" w:themeColor="text2"/>
        </w:rPr>
      </w:pPr>
      <w:r w:rsidRPr="004F0D17">
        <w:t xml:space="preserve">    </w:t>
      </w:r>
      <w:r w:rsidRPr="004F0D17">
        <w:rPr>
          <w:color w:val="646464"/>
        </w:rPr>
        <w:t>@Override</w:t>
      </w:r>
    </w:p>
    <w:p w14:paraId="021FE9DF" w14:textId="77777777" w:rsidR="001D276F" w:rsidRPr="004F0D17" w:rsidRDefault="001D276F" w:rsidP="001D276F">
      <w:pPr>
        <w:pStyle w:val="Output"/>
        <w:rPr>
          <w:color w:val="4C483D" w:themeColor="text2"/>
        </w:rPr>
      </w:pPr>
      <w:r w:rsidRPr="004F0D17">
        <w:t xml:space="preserve">    </w:t>
      </w:r>
      <w:r w:rsidRPr="004F0D17">
        <w:rPr>
          <w:bCs/>
          <w:color w:val="7F0055"/>
        </w:rPr>
        <w:t>public</w:t>
      </w:r>
      <w:r w:rsidRPr="004F0D17">
        <w:t xml:space="preserve"> </w:t>
      </w:r>
      <w:r w:rsidRPr="004F0D17">
        <w:rPr>
          <w:bCs/>
          <w:color w:val="7F0055"/>
        </w:rPr>
        <w:t>void</w:t>
      </w:r>
      <w:r w:rsidRPr="004F0D17">
        <w:t xml:space="preserve"> run() {</w:t>
      </w:r>
    </w:p>
    <w:p w14:paraId="1D5BC8BC" w14:textId="77777777" w:rsidR="001D276F" w:rsidRPr="004F0D17" w:rsidRDefault="001D276F" w:rsidP="001D276F">
      <w:pPr>
        <w:pStyle w:val="Output"/>
        <w:rPr>
          <w:color w:val="4C483D" w:themeColor="text2"/>
        </w:rPr>
      </w:pPr>
      <w:r w:rsidRPr="004F0D17">
        <w:t xml:space="preserve">     </w:t>
      </w:r>
      <w:r w:rsidRPr="004F0D17">
        <w:rPr>
          <w:bCs/>
          <w:color w:val="7F0055"/>
        </w:rPr>
        <w:t>try</w:t>
      </w:r>
      <w:r w:rsidRPr="004F0D17">
        <w:t xml:space="preserve"> {</w:t>
      </w:r>
    </w:p>
    <w:p w14:paraId="65309B08" w14:textId="77777777" w:rsidR="001D276F" w:rsidRPr="004F0D17" w:rsidRDefault="001D276F" w:rsidP="001D276F">
      <w:pPr>
        <w:pStyle w:val="Output"/>
        <w:rPr>
          <w:color w:val="4C483D" w:themeColor="text2"/>
        </w:rPr>
      </w:pPr>
      <w:r w:rsidRPr="004F0D17">
        <w:t xml:space="preserve">         </w:t>
      </w:r>
      <w:r w:rsidRPr="004F0D17">
        <w:rPr>
          <w:color w:val="3F7F5F"/>
        </w:rPr>
        <w:t>// acquire method to get one permit</w:t>
      </w:r>
    </w:p>
    <w:p w14:paraId="14B85E5F" w14:textId="77777777" w:rsidR="001D276F" w:rsidRPr="004F0D17" w:rsidRDefault="001D276F" w:rsidP="001D276F">
      <w:pPr>
        <w:pStyle w:val="Output"/>
        <w:rPr>
          <w:color w:val="4C483D" w:themeColor="text2"/>
        </w:rPr>
      </w:pPr>
      <w:r w:rsidRPr="004F0D17">
        <w:t xml:space="preserve">         </w:t>
      </w:r>
      <w:r w:rsidRPr="004F0D17">
        <w:rPr>
          <w:color w:val="0000C0"/>
        </w:rPr>
        <w:t>s</w:t>
      </w:r>
      <w:r w:rsidRPr="004F0D17">
        <w:t>.acquire();</w:t>
      </w:r>
    </w:p>
    <w:p w14:paraId="00091B89" w14:textId="77777777" w:rsidR="001D276F" w:rsidRPr="004F0D17" w:rsidRDefault="001D276F" w:rsidP="001D276F">
      <w:pPr>
        <w:pStyle w:val="Output"/>
        <w:rPr>
          <w:color w:val="4C483D" w:themeColor="text2"/>
        </w:rPr>
      </w:pPr>
      <w:r w:rsidRPr="004F0D17">
        <w:t xml:space="preserve">         </w:t>
      </w:r>
      <w:r w:rsidRPr="004F0D17">
        <w:rPr>
          <w:bCs/>
          <w:color w:val="7F0055"/>
        </w:rPr>
        <w:t>this</w:t>
      </w:r>
      <w:r w:rsidRPr="004F0D17">
        <w:t>.increment();</w:t>
      </w:r>
    </w:p>
    <w:p w14:paraId="78721302" w14:textId="77777777" w:rsidR="001D276F" w:rsidRDefault="001D276F" w:rsidP="001D276F">
      <w:pPr>
        <w:pStyle w:val="Output"/>
      </w:pPr>
      <w:r w:rsidRPr="004F0D17">
        <w:t xml:space="preserve">         </w:t>
      </w:r>
      <w:r>
        <w:t>SOP</w:t>
      </w:r>
      <w:r w:rsidRPr="004F0D17">
        <w:t>(</w:t>
      </w:r>
      <w:r w:rsidRPr="004F0D17">
        <w:rPr>
          <w:color w:val="2A00FF"/>
        </w:rPr>
        <w:t>"V</w:t>
      </w:r>
      <w:r>
        <w:rPr>
          <w:color w:val="2A00FF"/>
        </w:rPr>
        <w:t>alue for Thread After increment</w:t>
      </w:r>
      <w:r w:rsidRPr="004F0D17">
        <w:rPr>
          <w:color w:val="2A00FF"/>
        </w:rPr>
        <w:t>-"</w:t>
      </w:r>
      <w:r w:rsidRPr="004F0D17">
        <w:t>+</w:t>
      </w:r>
      <w:r w:rsidRPr="004F0D17">
        <w:rPr>
          <w:color w:val="0000C0"/>
        </w:rPr>
        <w:t>Thread</w:t>
      </w:r>
      <w:r>
        <w:t>.currentThread().getName()+</w:t>
      </w:r>
      <w:r w:rsidRPr="004F0D17">
        <w:rPr>
          <w:color w:val="2A00FF"/>
        </w:rPr>
        <w:t>" "</w:t>
      </w:r>
      <w:r w:rsidRPr="004F0D17">
        <w:t xml:space="preserve"> +</w:t>
      </w:r>
      <w:r w:rsidRPr="004F0D17">
        <w:rPr>
          <w:bCs/>
          <w:color w:val="7F0055"/>
        </w:rPr>
        <w:t>this</w:t>
      </w:r>
      <w:r w:rsidRPr="004F0D17">
        <w:t>.getValue());</w:t>
      </w:r>
    </w:p>
    <w:p w14:paraId="4B50356E" w14:textId="77777777" w:rsidR="001D276F" w:rsidRPr="004F0D17" w:rsidRDefault="001D276F" w:rsidP="001D276F">
      <w:pPr>
        <w:pStyle w:val="Output"/>
        <w:rPr>
          <w:color w:val="4C483D" w:themeColor="text2"/>
        </w:rPr>
      </w:pPr>
    </w:p>
    <w:p w14:paraId="5F1E8E42" w14:textId="77777777" w:rsidR="001D276F" w:rsidRPr="004F0D17" w:rsidRDefault="001D276F" w:rsidP="001D276F">
      <w:pPr>
        <w:pStyle w:val="Output"/>
        <w:rPr>
          <w:color w:val="4C483D" w:themeColor="text2"/>
        </w:rPr>
      </w:pPr>
      <w:r w:rsidRPr="004F0D17">
        <w:t xml:space="preserve">         </w:t>
      </w:r>
      <w:r w:rsidRPr="004F0D17">
        <w:rPr>
          <w:bCs/>
          <w:color w:val="7F0055"/>
        </w:rPr>
        <w:t>this</w:t>
      </w:r>
      <w:r w:rsidRPr="004F0D17">
        <w:t>.decrement();</w:t>
      </w:r>
    </w:p>
    <w:p w14:paraId="324456E4" w14:textId="77777777" w:rsidR="001D276F" w:rsidRPr="004F0D17" w:rsidRDefault="001D276F" w:rsidP="001D276F">
      <w:pPr>
        <w:pStyle w:val="Output"/>
        <w:rPr>
          <w:color w:val="4C483D" w:themeColor="text2"/>
        </w:rPr>
      </w:pPr>
      <w:r w:rsidRPr="004F0D17">
        <w:t xml:space="preserve">         </w:t>
      </w:r>
      <w:r>
        <w:t>SOP</w:t>
      </w:r>
      <w:r w:rsidRPr="004F0D17">
        <w:t>(</w:t>
      </w:r>
      <w:r>
        <w:rPr>
          <w:color w:val="2A00FF"/>
        </w:rPr>
        <w:t>"Value for Thread at last</w:t>
      </w:r>
      <w:r w:rsidRPr="004F0D17">
        <w:rPr>
          <w:color w:val="2A00FF"/>
        </w:rPr>
        <w:t>"</w:t>
      </w:r>
      <w:r w:rsidRPr="004F0D17">
        <w:t>+</w:t>
      </w:r>
      <w:r w:rsidRPr="004F0D17">
        <w:rPr>
          <w:color w:val="0000C0"/>
        </w:rPr>
        <w:t>Thread</w:t>
      </w:r>
      <w:r w:rsidRPr="004F0D17">
        <w:t xml:space="preserve">.currentThread().getName() + </w:t>
      </w:r>
      <w:r w:rsidRPr="004F0D17">
        <w:rPr>
          <w:color w:val="2A00FF"/>
        </w:rPr>
        <w:t>" "</w:t>
      </w:r>
      <w:r w:rsidRPr="004F0D17">
        <w:t xml:space="preserve"> + </w:t>
      </w:r>
      <w:r w:rsidRPr="004F0D17">
        <w:rPr>
          <w:bCs/>
          <w:color w:val="7F0055"/>
        </w:rPr>
        <w:t>this</w:t>
      </w:r>
      <w:r w:rsidRPr="004F0D17">
        <w:t>.getValue());</w:t>
      </w:r>
    </w:p>
    <w:p w14:paraId="02C6254D" w14:textId="77777777" w:rsidR="001D276F" w:rsidRPr="004F0D17" w:rsidRDefault="001D276F" w:rsidP="001D276F">
      <w:pPr>
        <w:pStyle w:val="Output"/>
        <w:rPr>
          <w:color w:val="4C483D" w:themeColor="text2"/>
        </w:rPr>
      </w:pPr>
      <w:r w:rsidRPr="004F0D17">
        <w:t xml:space="preserve">         </w:t>
      </w:r>
      <w:r w:rsidRPr="004F0D17">
        <w:rPr>
          <w:color w:val="3F7F5F"/>
        </w:rPr>
        <w:t>// releasing permit</w:t>
      </w:r>
    </w:p>
    <w:p w14:paraId="06919E7E" w14:textId="77777777" w:rsidR="001D276F" w:rsidRPr="004F0D17" w:rsidRDefault="001D276F" w:rsidP="001D276F">
      <w:pPr>
        <w:pStyle w:val="Output"/>
        <w:rPr>
          <w:color w:val="4C483D" w:themeColor="text2"/>
        </w:rPr>
      </w:pPr>
      <w:r w:rsidRPr="004F0D17">
        <w:t xml:space="preserve">         </w:t>
      </w:r>
      <w:r w:rsidRPr="004F0D17">
        <w:rPr>
          <w:color w:val="0000C0"/>
        </w:rPr>
        <w:t>s</w:t>
      </w:r>
      <w:r w:rsidRPr="004F0D17">
        <w:t>.release();</w:t>
      </w:r>
    </w:p>
    <w:p w14:paraId="32386873" w14:textId="528E03BE" w:rsidR="001D276F" w:rsidRPr="004F0D17" w:rsidRDefault="001D276F" w:rsidP="001D276F">
      <w:pPr>
        <w:pStyle w:val="Output"/>
        <w:rPr>
          <w:color w:val="4C483D" w:themeColor="text2"/>
        </w:rPr>
      </w:pPr>
      <w:r w:rsidRPr="004F0D17">
        <w:t xml:space="preserve">     }</w:t>
      </w:r>
      <w:r w:rsidRPr="004F0D17">
        <w:rPr>
          <w:bCs/>
          <w:color w:val="7F0055"/>
        </w:rPr>
        <w:t>catch</w:t>
      </w:r>
      <w:r w:rsidRPr="004F0D17">
        <w:t xml:space="preserve"> (InterruptedException </w:t>
      </w:r>
      <w:r w:rsidRPr="004F0D17">
        <w:rPr>
          <w:color w:val="6A3E3E"/>
        </w:rPr>
        <w:t>e</w:t>
      </w:r>
      <w:r w:rsidRPr="004F0D17">
        <w:t>) {</w:t>
      </w:r>
    </w:p>
    <w:p w14:paraId="06DC099F" w14:textId="77777777" w:rsidR="00EC12C2" w:rsidRDefault="001D276F" w:rsidP="00EC12C2">
      <w:pPr>
        <w:pStyle w:val="Output"/>
        <w:ind w:firstLine="720"/>
        <w:rPr>
          <w:color w:val="4C483D" w:themeColor="text2"/>
        </w:rPr>
      </w:pPr>
      <w:r w:rsidRPr="004F0D17">
        <w:t xml:space="preserve">   </w:t>
      </w:r>
      <w:r w:rsidRPr="004F0D17">
        <w:rPr>
          <w:color w:val="6A3E3E"/>
        </w:rPr>
        <w:t>e</w:t>
      </w:r>
      <w:r w:rsidRPr="004F0D17">
        <w:t>.printStackTrace();</w:t>
      </w:r>
    </w:p>
    <w:p w14:paraId="1729592C" w14:textId="668E944C" w:rsidR="001D276F" w:rsidRPr="004F0D17" w:rsidRDefault="001D276F" w:rsidP="00EC12C2">
      <w:pPr>
        <w:pStyle w:val="Output"/>
        <w:ind w:firstLine="720"/>
        <w:rPr>
          <w:color w:val="4C483D" w:themeColor="text2"/>
        </w:rPr>
      </w:pPr>
      <w:r w:rsidRPr="004F0D17">
        <w:t>}</w:t>
      </w:r>
    </w:p>
    <w:p w14:paraId="284EAFD2" w14:textId="77777777" w:rsidR="001D276F" w:rsidRPr="004F0D17" w:rsidRDefault="001D276F" w:rsidP="001D276F">
      <w:pPr>
        <w:pStyle w:val="Output"/>
        <w:rPr>
          <w:color w:val="4C483D" w:themeColor="text2"/>
        </w:rPr>
      </w:pPr>
      <w:r w:rsidRPr="004F0D17">
        <w:t xml:space="preserve">    }</w:t>
      </w:r>
    </w:p>
    <w:p w14:paraId="6DBBE606" w14:textId="77777777" w:rsidR="001D276F" w:rsidRDefault="001D276F" w:rsidP="001D276F">
      <w:pPr>
        <w:pStyle w:val="Output"/>
      </w:pPr>
      <w:r w:rsidRPr="004F0D17">
        <w:t>}</w:t>
      </w:r>
    </w:p>
    <w:p w14:paraId="5C74731B" w14:textId="77777777" w:rsidR="001D276F" w:rsidRDefault="001D276F" w:rsidP="001D276F">
      <w:pPr>
        <w:pStyle w:val="Output"/>
      </w:pPr>
    </w:p>
    <w:p w14:paraId="7A70C79E" w14:textId="77777777" w:rsidR="001D276F" w:rsidRPr="004F0D17" w:rsidRDefault="001D276F" w:rsidP="001D276F">
      <w:pPr>
        <w:pStyle w:val="Output"/>
        <w:rPr>
          <w:color w:val="4C483D" w:themeColor="text2"/>
        </w:rPr>
      </w:pPr>
      <w:r w:rsidRPr="004F0D17">
        <w:rPr>
          <w:bCs/>
          <w:color w:val="7F0055"/>
        </w:rPr>
        <w:t>public</w:t>
      </w:r>
      <w:r w:rsidRPr="004F0D17">
        <w:t xml:space="preserve"> </w:t>
      </w:r>
      <w:r w:rsidRPr="004F0D17">
        <w:rPr>
          <w:bCs/>
          <w:color w:val="7F0055"/>
        </w:rPr>
        <w:t>class</w:t>
      </w:r>
      <w:r w:rsidRPr="004F0D17">
        <w:t xml:space="preserve"> SemaphoreDemo {</w:t>
      </w:r>
    </w:p>
    <w:p w14:paraId="48A19200" w14:textId="4269BC5A" w:rsidR="001D276F" w:rsidRPr="004F0D17" w:rsidRDefault="001D276F" w:rsidP="001D276F">
      <w:pPr>
        <w:pStyle w:val="Output"/>
        <w:rPr>
          <w:color w:val="4C483D" w:themeColor="text2"/>
        </w:rPr>
      </w:pPr>
      <w:r w:rsidRPr="004F0D17">
        <w:t xml:space="preserve"> </w:t>
      </w:r>
      <w:r w:rsidRPr="004F0D17">
        <w:rPr>
          <w:bCs/>
          <w:color w:val="7F0055"/>
        </w:rPr>
        <w:t>public</w:t>
      </w:r>
      <w:r w:rsidRPr="004F0D17">
        <w:t xml:space="preserve"> </w:t>
      </w:r>
      <w:r w:rsidRPr="004F0D17">
        <w:rPr>
          <w:bCs/>
          <w:color w:val="7F0055"/>
        </w:rPr>
        <w:t>static</w:t>
      </w:r>
      <w:r w:rsidRPr="004F0D17">
        <w:t xml:space="preserve"> </w:t>
      </w:r>
      <w:r w:rsidRPr="004F0D17">
        <w:rPr>
          <w:bCs/>
          <w:color w:val="7F0055"/>
        </w:rPr>
        <w:t>void</w:t>
      </w:r>
      <w:r w:rsidRPr="004F0D17">
        <w:t xml:space="preserve"> main(String[] args) {  </w:t>
      </w:r>
    </w:p>
    <w:p w14:paraId="40E275E1" w14:textId="77777777" w:rsidR="00EC12C2" w:rsidRDefault="00EC12C2" w:rsidP="001D276F">
      <w:pPr>
        <w:pStyle w:val="Output"/>
      </w:pPr>
    </w:p>
    <w:p w14:paraId="1243BCD8" w14:textId="56E240F2" w:rsidR="001D276F" w:rsidRPr="004F0D17" w:rsidRDefault="001D276F" w:rsidP="001D276F">
      <w:pPr>
        <w:pStyle w:val="Output"/>
        <w:rPr>
          <w:color w:val="4C483D" w:themeColor="text2"/>
        </w:rPr>
      </w:pPr>
      <w:r w:rsidRPr="004F0D17">
        <w:t xml:space="preserve">  Semaphore s = </w:t>
      </w:r>
      <w:r w:rsidRPr="004F0D17">
        <w:rPr>
          <w:bCs/>
          <w:color w:val="7F0055"/>
        </w:rPr>
        <w:t>new</w:t>
      </w:r>
      <w:r w:rsidRPr="004F0D17">
        <w:t xml:space="preserve"> Semaphore(1);</w:t>
      </w:r>
    </w:p>
    <w:p w14:paraId="4BB0697C" w14:textId="77777777" w:rsidR="001D276F" w:rsidRPr="004F0D17" w:rsidRDefault="001D276F" w:rsidP="001D276F">
      <w:pPr>
        <w:pStyle w:val="Output"/>
        <w:rPr>
          <w:color w:val="4C483D" w:themeColor="text2"/>
        </w:rPr>
      </w:pPr>
      <w:r w:rsidRPr="004F0D17">
        <w:t xml:space="preserve">  SharedCounter counter = </w:t>
      </w:r>
      <w:r w:rsidRPr="004F0D17">
        <w:rPr>
          <w:bCs/>
          <w:color w:val="7F0055"/>
        </w:rPr>
        <w:t>new</w:t>
      </w:r>
      <w:r w:rsidRPr="004F0D17">
        <w:t xml:space="preserve"> SharedCounter(s);</w:t>
      </w:r>
    </w:p>
    <w:p w14:paraId="49CB8AAB" w14:textId="77777777" w:rsidR="001D276F" w:rsidRPr="004F0D17" w:rsidRDefault="001D276F" w:rsidP="001D276F">
      <w:pPr>
        <w:pStyle w:val="Output"/>
        <w:rPr>
          <w:color w:val="4C483D" w:themeColor="text2"/>
        </w:rPr>
      </w:pPr>
      <w:r w:rsidRPr="004F0D17">
        <w:t xml:space="preserve">  </w:t>
      </w:r>
      <w:r w:rsidRPr="004F0D17">
        <w:rPr>
          <w:color w:val="3F7F5F"/>
        </w:rPr>
        <w:t>// Creating three threads</w:t>
      </w:r>
    </w:p>
    <w:p w14:paraId="2093AD0C" w14:textId="77777777" w:rsidR="001D276F" w:rsidRPr="004F0D17" w:rsidRDefault="001D276F" w:rsidP="001D276F">
      <w:pPr>
        <w:pStyle w:val="Output"/>
        <w:rPr>
          <w:color w:val="4C483D" w:themeColor="text2"/>
        </w:rPr>
      </w:pPr>
      <w:r w:rsidRPr="004F0D17">
        <w:t xml:space="preserve">  Thread t1 = </w:t>
      </w:r>
      <w:r w:rsidRPr="004F0D17">
        <w:rPr>
          <w:bCs/>
          <w:color w:val="7F0055"/>
        </w:rPr>
        <w:t>new</w:t>
      </w:r>
      <w:r w:rsidRPr="004F0D17">
        <w:t xml:space="preserve"> Thread(counter, </w:t>
      </w:r>
      <w:r w:rsidRPr="004F0D17">
        <w:rPr>
          <w:color w:val="2A00FF"/>
        </w:rPr>
        <w:t>"Thread-A"</w:t>
      </w:r>
      <w:r w:rsidRPr="004F0D17">
        <w:t>);</w:t>
      </w:r>
    </w:p>
    <w:p w14:paraId="5C62608D" w14:textId="77777777" w:rsidR="001D276F" w:rsidRPr="004F0D17" w:rsidRDefault="001D276F" w:rsidP="001D276F">
      <w:pPr>
        <w:pStyle w:val="Output"/>
        <w:rPr>
          <w:color w:val="4C483D" w:themeColor="text2"/>
        </w:rPr>
      </w:pPr>
      <w:r w:rsidRPr="004F0D17">
        <w:t xml:space="preserve">  Thread t2 = </w:t>
      </w:r>
      <w:r w:rsidRPr="004F0D17">
        <w:rPr>
          <w:bCs/>
          <w:color w:val="7F0055"/>
        </w:rPr>
        <w:t>new</w:t>
      </w:r>
      <w:r w:rsidRPr="004F0D17">
        <w:t xml:space="preserve"> Thread(counter, </w:t>
      </w:r>
      <w:r w:rsidRPr="004F0D17">
        <w:rPr>
          <w:color w:val="2A00FF"/>
        </w:rPr>
        <w:t>"Thread-B"</w:t>
      </w:r>
      <w:r w:rsidRPr="004F0D17">
        <w:t>);</w:t>
      </w:r>
    </w:p>
    <w:p w14:paraId="451EEE18" w14:textId="77777777" w:rsidR="001D276F" w:rsidRPr="004F0D17" w:rsidRDefault="001D276F" w:rsidP="001D276F">
      <w:pPr>
        <w:pStyle w:val="Output"/>
        <w:rPr>
          <w:color w:val="4C483D" w:themeColor="text2"/>
        </w:rPr>
      </w:pPr>
      <w:r w:rsidRPr="004F0D17">
        <w:t xml:space="preserve">  Thread t3 = </w:t>
      </w:r>
      <w:r w:rsidRPr="004F0D17">
        <w:rPr>
          <w:bCs/>
          <w:color w:val="7F0055"/>
        </w:rPr>
        <w:t>new</w:t>
      </w:r>
      <w:r w:rsidRPr="004F0D17">
        <w:t xml:space="preserve"> Thread(counter, </w:t>
      </w:r>
      <w:r w:rsidRPr="004F0D17">
        <w:rPr>
          <w:color w:val="2A00FF"/>
        </w:rPr>
        <w:t>"Thread-C"</w:t>
      </w:r>
      <w:r w:rsidRPr="004F0D17">
        <w:t>);</w:t>
      </w:r>
    </w:p>
    <w:p w14:paraId="4EA0E5A3" w14:textId="77777777" w:rsidR="001D276F" w:rsidRPr="004F0D17" w:rsidRDefault="001D276F" w:rsidP="001D276F">
      <w:pPr>
        <w:pStyle w:val="Output"/>
        <w:rPr>
          <w:color w:val="4C483D" w:themeColor="text2"/>
        </w:rPr>
      </w:pPr>
      <w:r w:rsidRPr="004F0D17">
        <w:t xml:space="preserve">  t1.start();</w:t>
      </w:r>
    </w:p>
    <w:p w14:paraId="0D966CAB" w14:textId="77777777" w:rsidR="001D276F" w:rsidRPr="004F0D17" w:rsidRDefault="001D276F" w:rsidP="001D276F">
      <w:pPr>
        <w:pStyle w:val="Output"/>
        <w:rPr>
          <w:color w:val="4C483D" w:themeColor="text2"/>
        </w:rPr>
      </w:pPr>
      <w:r w:rsidRPr="004F0D17">
        <w:t xml:space="preserve">  t2.start();</w:t>
      </w:r>
    </w:p>
    <w:p w14:paraId="5ED3966A" w14:textId="77777777" w:rsidR="001D276F" w:rsidRPr="004F0D17" w:rsidRDefault="001D276F" w:rsidP="001D276F">
      <w:pPr>
        <w:pStyle w:val="Output"/>
        <w:rPr>
          <w:color w:val="4C483D" w:themeColor="text2"/>
        </w:rPr>
      </w:pPr>
      <w:r w:rsidRPr="004F0D17">
        <w:t xml:space="preserve">  t3.start();</w:t>
      </w:r>
    </w:p>
    <w:p w14:paraId="763E467B" w14:textId="77777777" w:rsidR="001D276F" w:rsidRPr="004F0D17" w:rsidRDefault="001D276F" w:rsidP="001D276F">
      <w:pPr>
        <w:pStyle w:val="Output"/>
        <w:rPr>
          <w:color w:val="4C483D" w:themeColor="text2"/>
        </w:rPr>
      </w:pPr>
      <w:r w:rsidRPr="004F0D17">
        <w:t xml:space="preserve"> }</w:t>
      </w:r>
    </w:p>
    <w:p w14:paraId="4E22E50D" w14:textId="77777777" w:rsidR="001D276F" w:rsidRDefault="001D276F" w:rsidP="001D276F">
      <w:pPr>
        <w:pStyle w:val="Output"/>
      </w:pPr>
      <w:r w:rsidRPr="004F0D17">
        <w:t>}</w:t>
      </w:r>
    </w:p>
    <w:p w14:paraId="1C9FA830" w14:textId="77777777" w:rsidR="001D276F" w:rsidRPr="00AA6342" w:rsidRDefault="001D276F" w:rsidP="001D276F">
      <w:pPr>
        <w:pStyle w:val="Output"/>
        <w:shd w:val="clear" w:color="auto" w:fill="000000" w:themeFill="text1"/>
        <w:rPr>
          <w:color w:val="FFFFFF" w:themeColor="background1"/>
        </w:rPr>
      </w:pPr>
      <w:r w:rsidRPr="00AA6342">
        <w:rPr>
          <w:color w:val="FFFFFF" w:themeColor="background1"/>
        </w:rPr>
        <w:t xml:space="preserve">Value </w:t>
      </w:r>
      <w:r w:rsidRPr="00AA6342">
        <w:rPr>
          <w:bCs/>
          <w:color w:val="FFFFFF" w:themeColor="background1"/>
        </w:rPr>
        <w:t>for</w:t>
      </w:r>
      <w:r w:rsidRPr="00AA6342">
        <w:rPr>
          <w:color w:val="FFFFFF" w:themeColor="background1"/>
        </w:rPr>
        <w:t xml:space="preserve"> Thread After increment - Thread-A 1</w:t>
      </w:r>
    </w:p>
    <w:p w14:paraId="34040A23" w14:textId="77777777" w:rsidR="001D276F" w:rsidRPr="00AA6342" w:rsidRDefault="001D276F" w:rsidP="001D276F">
      <w:pPr>
        <w:pStyle w:val="Output"/>
        <w:shd w:val="clear" w:color="auto" w:fill="000000" w:themeFill="text1"/>
        <w:rPr>
          <w:color w:val="FFFFFF" w:themeColor="background1"/>
        </w:rPr>
      </w:pPr>
      <w:r w:rsidRPr="00AA6342">
        <w:rPr>
          <w:color w:val="FFFFFF" w:themeColor="background1"/>
        </w:rPr>
        <w:t xml:space="preserve">Value </w:t>
      </w:r>
      <w:r w:rsidRPr="00AA6342">
        <w:rPr>
          <w:bCs/>
          <w:color w:val="FFFFFF" w:themeColor="background1"/>
        </w:rPr>
        <w:t>for</w:t>
      </w:r>
      <w:r w:rsidRPr="00AA6342">
        <w:rPr>
          <w:color w:val="FFFFFF" w:themeColor="background1"/>
        </w:rPr>
        <w:t xml:space="preserve"> Thread at last Thread-A 0</w:t>
      </w:r>
    </w:p>
    <w:p w14:paraId="1A05AC3F" w14:textId="77777777" w:rsidR="001D276F" w:rsidRPr="00AA6342" w:rsidRDefault="001D276F" w:rsidP="001D276F">
      <w:pPr>
        <w:pStyle w:val="Output"/>
        <w:shd w:val="clear" w:color="auto" w:fill="000000" w:themeFill="text1"/>
        <w:rPr>
          <w:color w:val="FFFFFF" w:themeColor="background1"/>
        </w:rPr>
      </w:pPr>
      <w:r w:rsidRPr="00AA6342">
        <w:rPr>
          <w:color w:val="FFFFFF" w:themeColor="background1"/>
        </w:rPr>
        <w:t xml:space="preserve">Value </w:t>
      </w:r>
      <w:r w:rsidRPr="00AA6342">
        <w:rPr>
          <w:bCs/>
          <w:color w:val="FFFFFF" w:themeColor="background1"/>
        </w:rPr>
        <w:t>for</w:t>
      </w:r>
      <w:r w:rsidRPr="00AA6342">
        <w:rPr>
          <w:color w:val="FFFFFF" w:themeColor="background1"/>
        </w:rPr>
        <w:t xml:space="preserve"> Thread After increment - Thread-B 1</w:t>
      </w:r>
    </w:p>
    <w:p w14:paraId="66ADA3F5" w14:textId="77777777" w:rsidR="001D276F" w:rsidRPr="00AA6342" w:rsidRDefault="001D276F" w:rsidP="001D276F">
      <w:pPr>
        <w:pStyle w:val="Output"/>
        <w:shd w:val="clear" w:color="auto" w:fill="000000" w:themeFill="text1"/>
        <w:rPr>
          <w:color w:val="FFFFFF" w:themeColor="background1"/>
        </w:rPr>
      </w:pPr>
      <w:r w:rsidRPr="00AA6342">
        <w:rPr>
          <w:color w:val="FFFFFF" w:themeColor="background1"/>
        </w:rPr>
        <w:t xml:space="preserve">Value </w:t>
      </w:r>
      <w:r w:rsidRPr="00AA6342">
        <w:rPr>
          <w:bCs/>
          <w:color w:val="FFFFFF" w:themeColor="background1"/>
        </w:rPr>
        <w:t>for</w:t>
      </w:r>
      <w:r w:rsidRPr="00AA6342">
        <w:rPr>
          <w:color w:val="FFFFFF" w:themeColor="background1"/>
        </w:rPr>
        <w:t xml:space="preserve"> Thread at last Thread-B 0</w:t>
      </w:r>
    </w:p>
    <w:p w14:paraId="2E77DB40" w14:textId="77777777" w:rsidR="001D276F" w:rsidRPr="00AA6342" w:rsidRDefault="001D276F" w:rsidP="001D276F">
      <w:pPr>
        <w:pStyle w:val="Output"/>
        <w:shd w:val="clear" w:color="auto" w:fill="000000" w:themeFill="text1"/>
        <w:rPr>
          <w:color w:val="FFFFFF" w:themeColor="background1"/>
        </w:rPr>
      </w:pPr>
      <w:r w:rsidRPr="00AA6342">
        <w:rPr>
          <w:color w:val="FFFFFF" w:themeColor="background1"/>
        </w:rPr>
        <w:t xml:space="preserve">Value </w:t>
      </w:r>
      <w:r w:rsidRPr="00AA6342">
        <w:rPr>
          <w:bCs/>
          <w:color w:val="FFFFFF" w:themeColor="background1"/>
        </w:rPr>
        <w:t>for</w:t>
      </w:r>
      <w:r w:rsidRPr="00AA6342">
        <w:rPr>
          <w:color w:val="FFFFFF" w:themeColor="background1"/>
        </w:rPr>
        <w:t xml:space="preserve"> Thread After increment - Thread-C 1</w:t>
      </w:r>
    </w:p>
    <w:p w14:paraId="4722F9A5" w14:textId="1BB514E8" w:rsidR="001D276F" w:rsidRDefault="001D276F" w:rsidP="001D276F">
      <w:pPr>
        <w:pStyle w:val="Output"/>
        <w:shd w:val="clear" w:color="auto" w:fill="000000" w:themeFill="text1"/>
        <w:rPr>
          <w:color w:val="FFFFFF" w:themeColor="background1"/>
        </w:rPr>
      </w:pPr>
      <w:r w:rsidRPr="00AA6342">
        <w:rPr>
          <w:color w:val="FFFFFF" w:themeColor="background1"/>
        </w:rPr>
        <w:t xml:space="preserve">Value </w:t>
      </w:r>
      <w:r w:rsidRPr="00AA6342">
        <w:rPr>
          <w:bCs/>
          <w:color w:val="FFFFFF" w:themeColor="background1"/>
        </w:rPr>
        <w:t>for</w:t>
      </w:r>
      <w:r w:rsidRPr="00AA6342">
        <w:rPr>
          <w:color w:val="FFFFFF" w:themeColor="background1"/>
        </w:rPr>
        <w:t xml:space="preserve"> Thread at last Thread-C 0</w:t>
      </w:r>
    </w:p>
    <w:p w14:paraId="0CEFCDF8" w14:textId="226D8661" w:rsidR="00024EB8" w:rsidRPr="00AA6342" w:rsidRDefault="008415E7" w:rsidP="00024EB8">
      <w:pPr>
        <w:rPr>
          <w:noProof/>
          <w:lang w:eastAsia="en-US"/>
        </w:rPr>
      </w:pPr>
      <w:r>
        <w:rPr>
          <w:noProof/>
          <w:lang w:eastAsia="en-US"/>
        </w:rPr>
        <w:t xml:space="preserve">Semaphore is Similar to Lock , and </w:t>
      </w:r>
      <w:r w:rsidRPr="008415E7">
        <w:rPr>
          <w:rStyle w:val="0SyntxBlueChar"/>
        </w:rPr>
        <w:t>lock()</w:t>
      </w:r>
      <w:r>
        <w:rPr>
          <w:noProof/>
          <w:lang w:eastAsia="en-US"/>
        </w:rPr>
        <w:t xml:space="preserve"> &amp; </w:t>
      </w:r>
      <w:r w:rsidRPr="008415E7">
        <w:rPr>
          <w:rStyle w:val="0SyntxBlueChar"/>
        </w:rPr>
        <w:t>unlock()</w:t>
      </w:r>
      <w:r>
        <w:rPr>
          <w:noProof/>
          <w:lang w:eastAsia="en-US"/>
        </w:rPr>
        <w:t xml:space="preserve"> methods similar to </w:t>
      </w:r>
      <w:r w:rsidRPr="008415E7">
        <w:rPr>
          <w:rStyle w:val="0SyntaxPinkChar"/>
        </w:rPr>
        <w:t>aquire()</w:t>
      </w:r>
      <w:r>
        <w:rPr>
          <w:noProof/>
          <w:lang w:eastAsia="en-US"/>
        </w:rPr>
        <w:t xml:space="preserve"> &amp; </w:t>
      </w:r>
      <w:r>
        <w:rPr>
          <w:rStyle w:val="0SyntaxPinkChar"/>
        </w:rPr>
        <w:t>r</w:t>
      </w:r>
      <w:r w:rsidRPr="008415E7">
        <w:rPr>
          <w:rStyle w:val="0SyntaxPinkChar"/>
        </w:rPr>
        <w:t>elease()</w:t>
      </w:r>
    </w:p>
    <w:p w14:paraId="23D00F27" w14:textId="3ED4CF6E" w:rsidR="001D276F" w:rsidRPr="00BA7D7B" w:rsidRDefault="00A12F7C" w:rsidP="000E4144">
      <w:pPr>
        <w:pStyle w:val="Heading30"/>
        <w:rPr>
          <w:noProof/>
          <w:lang w:eastAsia="en-US"/>
        </w:rPr>
      </w:pPr>
      <w:r>
        <w:rPr>
          <w:noProof/>
          <w:lang w:eastAsia="en-US"/>
        </w:rPr>
        <w:lastRenderedPageBreak/>
        <w:t>2.</w:t>
      </w:r>
      <w:r w:rsidR="001D276F" w:rsidRPr="00BA7D7B">
        <w:rPr>
          <w:noProof/>
          <w:lang w:eastAsia="en-US"/>
        </w:rPr>
        <w:t>Binary Semaphore(Mutex)</w:t>
      </w:r>
    </w:p>
    <w:p w14:paraId="7FE20755" w14:textId="77777777" w:rsidR="001D276F" w:rsidRDefault="001D276F" w:rsidP="001D276F">
      <w:pPr>
        <w:rPr>
          <w:noProof/>
          <w:lang w:eastAsia="en-US"/>
        </w:rPr>
      </w:pPr>
      <w:r w:rsidRPr="00BA7D7B">
        <w:rPr>
          <w:noProof/>
          <w:lang w:eastAsia="en-US"/>
        </w:rPr>
        <w:t xml:space="preserve">A semaphore initialized to one, and which is used such that it only has at most one permit available, can serve as a mutual exclusion lock. This is more commonly known as a binary semaphore, because it only has two states: </w:t>
      </w:r>
      <w:r w:rsidRPr="00AA6342">
        <w:rPr>
          <w:b/>
          <w:noProof/>
          <w:color w:val="00B050"/>
          <w:lang w:eastAsia="en-US"/>
        </w:rPr>
        <w:t>one permit available, or zero permits available</w:t>
      </w:r>
      <w:r w:rsidRPr="00BA7D7B">
        <w:rPr>
          <w:noProof/>
          <w:lang w:eastAsia="en-US"/>
        </w:rPr>
        <w:t xml:space="preserve">. </w:t>
      </w:r>
    </w:p>
    <w:p w14:paraId="1D40429D" w14:textId="77777777" w:rsidR="001D276F" w:rsidRDefault="001D276F" w:rsidP="001D276F">
      <w:pPr>
        <w:spacing w:line="240" w:lineRule="auto"/>
        <w:rPr>
          <w:noProof/>
          <w:lang w:eastAsia="en-US"/>
        </w:rPr>
      </w:pPr>
    </w:p>
    <w:p w14:paraId="454848E4" w14:textId="77777777" w:rsidR="001D276F" w:rsidRPr="00BA7D7B" w:rsidRDefault="001D276F" w:rsidP="001D276F">
      <w:pPr>
        <w:rPr>
          <w:noProof/>
          <w:lang w:eastAsia="en-US"/>
        </w:rPr>
      </w:pPr>
      <w:r w:rsidRPr="00BA7D7B">
        <w:rPr>
          <w:noProof/>
          <w:lang w:eastAsia="en-US"/>
        </w:rPr>
        <w:t xml:space="preserve">When used in </w:t>
      </w:r>
      <w:r w:rsidRPr="00C501C6">
        <w:rPr>
          <w:noProof/>
          <w:lang w:eastAsia="en-US"/>
        </w:rPr>
        <w:t>this</w:t>
      </w:r>
      <w:r w:rsidRPr="00BA7D7B">
        <w:rPr>
          <w:noProof/>
          <w:lang w:eastAsia="en-US"/>
        </w:rPr>
        <w:t xml:space="preserve"> way, the binary semaphore has the property (unlike many Lock implementations), that the "lock" can be released by a thread other than the owner (as semaphores have no notion of ownership). This can be useful in some specialized contexts, such as deadlock recovery.</w:t>
      </w:r>
    </w:p>
    <w:p w14:paraId="01213417" w14:textId="77777777" w:rsidR="001D276F" w:rsidRDefault="001D276F" w:rsidP="001D276F">
      <w:pPr>
        <w:rPr>
          <w:noProof/>
          <w:lang w:eastAsia="en-US"/>
        </w:rPr>
      </w:pPr>
      <w:r w:rsidRPr="00AA6342">
        <w:rPr>
          <w:b/>
          <w:noProof/>
          <w:color w:val="FF0000"/>
          <w:lang w:eastAsia="en-US"/>
        </w:rPr>
        <w:t>Mutex</w:t>
      </w:r>
      <w:r w:rsidRPr="00BA7D7B">
        <w:rPr>
          <w:noProof/>
          <w:lang w:eastAsia="en-US"/>
        </w:rPr>
        <w:t xml:space="preserve"> – </w:t>
      </w:r>
      <w:r w:rsidRPr="00AA6342">
        <w:rPr>
          <w:noProof/>
          <w:color w:val="FF0000"/>
          <w:lang w:eastAsia="en-US"/>
        </w:rPr>
        <w:t>Only one thread to access a resource at once</w:t>
      </w:r>
      <w:r w:rsidRPr="00BA7D7B">
        <w:rPr>
          <w:noProof/>
          <w:lang w:eastAsia="en-US"/>
        </w:rPr>
        <w:t xml:space="preserve">. Example, when a client is accessing a file, no one </w:t>
      </w:r>
      <w:r w:rsidRPr="00C501C6">
        <w:rPr>
          <w:noProof/>
          <w:lang w:eastAsia="en-US"/>
        </w:rPr>
        <w:t>else</w:t>
      </w:r>
      <w:r w:rsidRPr="00BA7D7B">
        <w:rPr>
          <w:noProof/>
          <w:lang w:eastAsia="en-US"/>
        </w:rPr>
        <w:t xml:space="preserve"> should have access the same file at the same time.</w:t>
      </w:r>
    </w:p>
    <w:p w14:paraId="71D800FD" w14:textId="77777777" w:rsidR="001D276F" w:rsidRPr="00BA7D7B" w:rsidRDefault="001D276F" w:rsidP="001D276F">
      <w:pPr>
        <w:spacing w:line="240" w:lineRule="auto"/>
        <w:rPr>
          <w:noProof/>
          <w:lang w:eastAsia="en-US"/>
        </w:rPr>
      </w:pPr>
    </w:p>
    <w:p w14:paraId="06AAD151" w14:textId="77777777" w:rsidR="001D276F" w:rsidRPr="00BA7D7B" w:rsidRDefault="001D276F" w:rsidP="001D276F">
      <w:pPr>
        <w:rPr>
          <w:noProof/>
          <w:lang w:eastAsia="en-US"/>
        </w:rPr>
      </w:pPr>
      <w:r w:rsidRPr="00BA7D7B">
        <w:rPr>
          <w:noProof/>
          <w:lang w:eastAsia="en-US"/>
        </w:rPr>
        <w:t xml:space="preserve">Mutex is the Semaphore with an access count of 1. Consider a situation of using lockers in the bank. Usually the rule is that only one </w:t>
      </w:r>
      <w:r w:rsidRPr="00BA7D7B">
        <w:rPr>
          <w:noProof/>
          <w:u w:val="single"/>
          <w:lang w:eastAsia="en-US"/>
        </w:rPr>
        <w:t>person is allowed to enter the locker room.</w:t>
      </w:r>
    </w:p>
    <w:p w14:paraId="622CC28D" w14:textId="77777777" w:rsidR="001D276F" w:rsidRPr="00BA7D7B" w:rsidRDefault="001D276F" w:rsidP="001D276F">
      <w:pPr>
        <w:pStyle w:val="Output"/>
        <w:rPr>
          <w:color w:val="4C483D" w:themeColor="text2"/>
        </w:rPr>
      </w:pPr>
      <w:r w:rsidRPr="00BA7D7B">
        <w:rPr>
          <w:bCs/>
          <w:color w:val="7F0055"/>
        </w:rPr>
        <w:t>public</w:t>
      </w:r>
      <w:r w:rsidRPr="00BA7D7B">
        <w:t xml:space="preserve"> </w:t>
      </w:r>
      <w:r w:rsidRPr="00BA7D7B">
        <w:rPr>
          <w:bCs/>
          <w:color w:val="7F0055"/>
        </w:rPr>
        <w:t>class</w:t>
      </w:r>
      <w:r w:rsidRPr="00BA7D7B">
        <w:t xml:space="preserve"> SemaphoreTest {</w:t>
      </w:r>
    </w:p>
    <w:p w14:paraId="6A3088EA" w14:textId="77777777" w:rsidR="001D276F" w:rsidRPr="00BA7D7B" w:rsidRDefault="001D276F" w:rsidP="001D276F">
      <w:pPr>
        <w:pStyle w:val="Output"/>
        <w:rPr>
          <w:color w:val="4C483D" w:themeColor="text2"/>
        </w:rPr>
      </w:pPr>
    </w:p>
    <w:p w14:paraId="63017636" w14:textId="77777777" w:rsidR="001D276F" w:rsidRPr="00BA7D7B" w:rsidRDefault="001D276F" w:rsidP="001D276F">
      <w:pPr>
        <w:pStyle w:val="Output"/>
        <w:rPr>
          <w:color w:val="4C483D" w:themeColor="text2"/>
        </w:rPr>
      </w:pPr>
      <w:r w:rsidRPr="00BA7D7B">
        <w:tab/>
      </w:r>
      <w:r w:rsidRPr="00BA7D7B">
        <w:rPr>
          <w:color w:val="3F7F5F"/>
        </w:rPr>
        <w:t>// max 1 people</w:t>
      </w:r>
    </w:p>
    <w:p w14:paraId="4A20E376" w14:textId="77777777" w:rsidR="001D276F" w:rsidRPr="00BA7D7B" w:rsidRDefault="001D276F" w:rsidP="001D276F">
      <w:pPr>
        <w:pStyle w:val="Output"/>
        <w:rPr>
          <w:color w:val="4C483D" w:themeColor="text2"/>
        </w:rPr>
      </w:pPr>
      <w:r w:rsidRPr="00BA7D7B">
        <w:tab/>
      </w:r>
      <w:r w:rsidRPr="00BA7D7B">
        <w:rPr>
          <w:bCs/>
          <w:color w:val="7F0055"/>
        </w:rPr>
        <w:t>static</w:t>
      </w:r>
      <w:r w:rsidRPr="00BA7D7B">
        <w:t xml:space="preserve"> Semaphore </w:t>
      </w:r>
      <w:r w:rsidRPr="00BA7D7B">
        <w:rPr>
          <w:i/>
          <w:iCs/>
          <w:color w:val="0000C0"/>
        </w:rPr>
        <w:t>semaphore</w:t>
      </w:r>
      <w:r w:rsidRPr="00BA7D7B">
        <w:t xml:space="preserve"> = </w:t>
      </w:r>
      <w:r w:rsidRPr="00BA7D7B">
        <w:rPr>
          <w:bCs/>
          <w:color w:val="7F0055"/>
        </w:rPr>
        <w:t>new</w:t>
      </w:r>
      <w:r w:rsidRPr="00BA7D7B">
        <w:t xml:space="preserve"> Semaphore(1);</w:t>
      </w:r>
    </w:p>
    <w:p w14:paraId="6AC30AA5" w14:textId="77777777" w:rsidR="001D276F" w:rsidRDefault="001D276F" w:rsidP="001D276F">
      <w:pPr>
        <w:pStyle w:val="Output"/>
        <w:rPr>
          <w:color w:val="4C483D" w:themeColor="text2"/>
        </w:rPr>
      </w:pPr>
    </w:p>
    <w:p w14:paraId="577C418B" w14:textId="77777777" w:rsidR="001D276F" w:rsidRPr="00BA7D7B" w:rsidRDefault="001D276F" w:rsidP="001D276F">
      <w:pPr>
        <w:pStyle w:val="Output"/>
        <w:ind w:firstLine="720"/>
        <w:rPr>
          <w:color w:val="4C483D" w:themeColor="text2"/>
        </w:rPr>
      </w:pPr>
      <w:r w:rsidRPr="00BA7D7B">
        <w:rPr>
          <w:color w:val="3F7F5F"/>
        </w:rPr>
        <w:t xml:space="preserve">// </w:t>
      </w:r>
      <w:r>
        <w:rPr>
          <w:color w:val="3F7F5F"/>
        </w:rPr>
        <w:t>Inner Class</w:t>
      </w:r>
    </w:p>
    <w:p w14:paraId="54EB5706" w14:textId="77777777" w:rsidR="001D276F" w:rsidRPr="00BA7D7B" w:rsidRDefault="001D276F" w:rsidP="001D276F">
      <w:pPr>
        <w:pStyle w:val="Output"/>
        <w:rPr>
          <w:color w:val="4C483D" w:themeColor="text2"/>
        </w:rPr>
      </w:pPr>
      <w:r w:rsidRPr="00BA7D7B">
        <w:tab/>
      </w:r>
      <w:r w:rsidRPr="00BA7D7B">
        <w:rPr>
          <w:bCs/>
          <w:color w:val="7F0055"/>
        </w:rPr>
        <w:t>static</w:t>
      </w:r>
      <w:r w:rsidRPr="00BA7D7B">
        <w:t xml:space="preserve"> </w:t>
      </w:r>
      <w:r w:rsidRPr="00BA7D7B">
        <w:rPr>
          <w:bCs/>
          <w:color w:val="7F0055"/>
        </w:rPr>
        <w:t>class</w:t>
      </w:r>
      <w:r w:rsidRPr="00BA7D7B">
        <w:t xml:space="preserve"> MyLockerThread </w:t>
      </w:r>
      <w:r w:rsidRPr="00BA7D7B">
        <w:rPr>
          <w:bCs/>
          <w:color w:val="7F0055"/>
        </w:rPr>
        <w:t>extends</w:t>
      </w:r>
      <w:r w:rsidRPr="00BA7D7B">
        <w:t xml:space="preserve"> Thread {</w:t>
      </w:r>
    </w:p>
    <w:p w14:paraId="63765FBD" w14:textId="77777777" w:rsidR="001D276F" w:rsidRPr="00BA7D7B" w:rsidRDefault="001D276F" w:rsidP="001D276F">
      <w:pPr>
        <w:pStyle w:val="Output"/>
        <w:rPr>
          <w:color w:val="4C483D" w:themeColor="text2"/>
        </w:rPr>
      </w:pPr>
      <w:r w:rsidRPr="00BA7D7B">
        <w:tab/>
      </w:r>
      <w:r w:rsidRPr="00BA7D7B">
        <w:tab/>
        <w:t xml:space="preserve">String </w:t>
      </w:r>
      <w:r w:rsidRPr="00BA7D7B">
        <w:rPr>
          <w:color w:val="0000C0"/>
        </w:rPr>
        <w:t>name</w:t>
      </w:r>
      <w:r w:rsidRPr="00BA7D7B">
        <w:t xml:space="preserve"> = </w:t>
      </w:r>
      <w:r w:rsidRPr="00BA7D7B">
        <w:rPr>
          <w:color w:val="2A00FF"/>
        </w:rPr>
        <w:t>""</w:t>
      </w:r>
      <w:r w:rsidRPr="00BA7D7B">
        <w:t>;</w:t>
      </w:r>
    </w:p>
    <w:p w14:paraId="4F43B857" w14:textId="77777777" w:rsidR="001D276F" w:rsidRPr="00BA7D7B" w:rsidRDefault="001D276F" w:rsidP="001D276F">
      <w:pPr>
        <w:pStyle w:val="Output"/>
        <w:rPr>
          <w:color w:val="4C483D" w:themeColor="text2"/>
        </w:rPr>
      </w:pPr>
      <w:r w:rsidRPr="00BA7D7B">
        <w:tab/>
      </w:r>
      <w:r w:rsidRPr="00BA7D7B">
        <w:tab/>
        <w:t xml:space="preserve">MyLockerThread(String </w:t>
      </w:r>
      <w:r w:rsidRPr="00BA7D7B">
        <w:rPr>
          <w:color w:val="6A3E3E"/>
        </w:rPr>
        <w:t>name</w:t>
      </w:r>
      <w:r w:rsidRPr="00BA7D7B">
        <w:t>) {</w:t>
      </w:r>
    </w:p>
    <w:p w14:paraId="7403C3E9" w14:textId="77777777" w:rsidR="001D276F" w:rsidRPr="00BA7D7B" w:rsidRDefault="001D276F" w:rsidP="001D276F">
      <w:pPr>
        <w:pStyle w:val="Output"/>
        <w:rPr>
          <w:color w:val="4C483D" w:themeColor="text2"/>
        </w:rPr>
      </w:pPr>
      <w:r w:rsidRPr="00BA7D7B">
        <w:tab/>
      </w:r>
      <w:r w:rsidRPr="00BA7D7B">
        <w:tab/>
      </w:r>
      <w:r w:rsidRPr="00BA7D7B">
        <w:tab/>
      </w:r>
      <w:r w:rsidRPr="00BA7D7B">
        <w:rPr>
          <w:bCs/>
          <w:color w:val="7F0055"/>
        </w:rPr>
        <w:t>this</w:t>
      </w:r>
      <w:r w:rsidRPr="00BA7D7B">
        <w:t>.</w:t>
      </w:r>
      <w:r w:rsidRPr="00BA7D7B">
        <w:rPr>
          <w:color w:val="0000C0"/>
        </w:rPr>
        <w:t>name</w:t>
      </w:r>
      <w:r w:rsidRPr="00BA7D7B">
        <w:t xml:space="preserve"> = </w:t>
      </w:r>
      <w:r w:rsidRPr="00BA7D7B">
        <w:rPr>
          <w:color w:val="6A3E3E"/>
        </w:rPr>
        <w:t>name</w:t>
      </w:r>
      <w:r w:rsidRPr="00BA7D7B">
        <w:t>;</w:t>
      </w:r>
    </w:p>
    <w:p w14:paraId="4F7FA779" w14:textId="77777777" w:rsidR="001D276F" w:rsidRPr="00BA7D7B" w:rsidRDefault="001D276F" w:rsidP="001D276F">
      <w:pPr>
        <w:pStyle w:val="Output"/>
        <w:rPr>
          <w:color w:val="4C483D" w:themeColor="text2"/>
        </w:rPr>
      </w:pPr>
      <w:r w:rsidRPr="00BA7D7B">
        <w:tab/>
      </w:r>
      <w:r w:rsidRPr="00BA7D7B">
        <w:tab/>
        <w:t>}</w:t>
      </w:r>
    </w:p>
    <w:p w14:paraId="6F48A119" w14:textId="77777777" w:rsidR="001D276F" w:rsidRPr="00BA7D7B" w:rsidRDefault="001D276F" w:rsidP="001D276F">
      <w:pPr>
        <w:pStyle w:val="Output"/>
        <w:rPr>
          <w:color w:val="4C483D" w:themeColor="text2"/>
        </w:rPr>
      </w:pPr>
    </w:p>
    <w:p w14:paraId="50593B9C" w14:textId="77777777" w:rsidR="001D276F" w:rsidRPr="00BA7D7B" w:rsidRDefault="001D276F" w:rsidP="001D276F">
      <w:pPr>
        <w:pStyle w:val="Output"/>
        <w:rPr>
          <w:color w:val="4C483D" w:themeColor="text2"/>
        </w:rPr>
      </w:pPr>
      <w:r w:rsidRPr="00BA7D7B">
        <w:tab/>
      </w:r>
      <w:r w:rsidRPr="00BA7D7B">
        <w:tab/>
      </w:r>
      <w:r w:rsidRPr="00BA7D7B">
        <w:rPr>
          <w:bCs/>
          <w:color w:val="7F0055"/>
        </w:rPr>
        <w:t>public</w:t>
      </w:r>
      <w:r w:rsidRPr="00BA7D7B">
        <w:t xml:space="preserve"> </w:t>
      </w:r>
      <w:r w:rsidRPr="00BA7D7B">
        <w:rPr>
          <w:bCs/>
          <w:color w:val="7F0055"/>
        </w:rPr>
        <w:t>void</w:t>
      </w:r>
      <w:r w:rsidRPr="00BA7D7B">
        <w:t xml:space="preserve"> run() {</w:t>
      </w:r>
    </w:p>
    <w:p w14:paraId="0A50AF82" w14:textId="77777777" w:rsidR="001D276F" w:rsidRPr="00BA7D7B" w:rsidRDefault="001D276F" w:rsidP="001D276F">
      <w:pPr>
        <w:pStyle w:val="Output"/>
        <w:rPr>
          <w:color w:val="4C483D" w:themeColor="text2"/>
        </w:rPr>
      </w:pPr>
      <w:r w:rsidRPr="00BA7D7B">
        <w:tab/>
      </w:r>
      <w:r w:rsidRPr="00BA7D7B">
        <w:tab/>
      </w:r>
      <w:r>
        <w:t xml:space="preserve">  </w:t>
      </w:r>
      <w:r w:rsidRPr="00BA7D7B">
        <w:rPr>
          <w:bCs/>
          <w:color w:val="7F0055"/>
        </w:rPr>
        <w:t>try</w:t>
      </w:r>
      <w:r w:rsidRPr="00BA7D7B">
        <w:t xml:space="preserve"> {</w:t>
      </w:r>
    </w:p>
    <w:p w14:paraId="5469CDEA" w14:textId="77777777" w:rsidR="001D276F" w:rsidRPr="00BA7D7B" w:rsidRDefault="001D276F" w:rsidP="001D276F">
      <w:pPr>
        <w:pStyle w:val="Output"/>
        <w:rPr>
          <w:color w:val="4C483D" w:themeColor="text2"/>
        </w:rPr>
      </w:pPr>
      <w:r w:rsidRPr="00BA7D7B">
        <w:tab/>
      </w:r>
      <w:r w:rsidRPr="00BA7D7B">
        <w:tab/>
      </w:r>
      <w:r>
        <w:tab/>
        <w:t>SOP</w:t>
      </w:r>
      <w:r w:rsidRPr="00BA7D7B">
        <w:t>(</w:t>
      </w:r>
      <w:r w:rsidRPr="00BA7D7B">
        <w:rPr>
          <w:color w:val="0000C0"/>
        </w:rPr>
        <w:t>name</w:t>
      </w:r>
      <w:r w:rsidRPr="00BA7D7B">
        <w:t xml:space="preserve"> + </w:t>
      </w:r>
      <w:r w:rsidRPr="00BA7D7B">
        <w:rPr>
          <w:color w:val="2A00FF"/>
        </w:rPr>
        <w:t>":acquiring lock..."</w:t>
      </w:r>
      <w:r w:rsidRPr="00BA7D7B">
        <w:t>);</w:t>
      </w:r>
    </w:p>
    <w:p w14:paraId="7A0D72FB" w14:textId="77777777" w:rsidR="001D276F" w:rsidRPr="00BA7D7B" w:rsidRDefault="001D276F" w:rsidP="001D276F">
      <w:pPr>
        <w:pStyle w:val="Output"/>
        <w:rPr>
          <w:color w:val="4C483D" w:themeColor="text2"/>
        </w:rPr>
      </w:pPr>
      <w:r w:rsidRPr="00BA7D7B">
        <w:tab/>
      </w:r>
      <w:r w:rsidRPr="00BA7D7B">
        <w:tab/>
      </w:r>
      <w:r w:rsidRPr="00BA7D7B">
        <w:tab/>
      </w:r>
      <w:r>
        <w:t>SOP</w:t>
      </w:r>
      <w:r w:rsidRPr="00BA7D7B">
        <w:t>(</w:t>
      </w:r>
      <w:r w:rsidRPr="00BA7D7B">
        <w:rPr>
          <w:color w:val="0000C0"/>
        </w:rPr>
        <w:t>name</w:t>
      </w:r>
      <w:r w:rsidRPr="00BA7D7B">
        <w:t xml:space="preserve"> + </w:t>
      </w:r>
      <w:r w:rsidRPr="00BA7D7B">
        <w:rPr>
          <w:color w:val="2A00FF"/>
        </w:rPr>
        <w:t>":available Semaphore permits</w:t>
      </w:r>
      <w:r>
        <w:rPr>
          <w:color w:val="2A00FF"/>
        </w:rPr>
        <w:t xml:space="preserve"> Now: </w:t>
      </w:r>
      <w:r w:rsidRPr="00BA7D7B">
        <w:rPr>
          <w:color w:val="2A00FF"/>
        </w:rPr>
        <w:t>"</w:t>
      </w:r>
      <w:r w:rsidRPr="00BA7D7B">
        <w:t xml:space="preserve">+ </w:t>
      </w:r>
      <w:r w:rsidRPr="00BA7D7B">
        <w:rPr>
          <w:i/>
          <w:iCs/>
          <w:color w:val="0000C0"/>
        </w:rPr>
        <w:t>semaphore</w:t>
      </w:r>
      <w:r w:rsidRPr="00BA7D7B">
        <w:t>.availablePermits());</w:t>
      </w:r>
    </w:p>
    <w:p w14:paraId="7100F361" w14:textId="77777777" w:rsidR="001D276F" w:rsidRPr="00BA7D7B" w:rsidRDefault="001D276F" w:rsidP="001D276F">
      <w:pPr>
        <w:pStyle w:val="Output"/>
        <w:ind w:firstLine="720"/>
        <w:rPr>
          <w:color w:val="4C483D" w:themeColor="text2"/>
        </w:rPr>
      </w:pPr>
      <w:r>
        <w:rPr>
          <w:i/>
          <w:iCs/>
          <w:color w:val="0000C0"/>
        </w:rPr>
        <w:t xml:space="preserve">                 </w:t>
      </w:r>
      <w:r w:rsidRPr="00BA7D7B">
        <w:rPr>
          <w:i/>
          <w:iCs/>
          <w:color w:val="0000C0"/>
        </w:rPr>
        <w:t>semaphore</w:t>
      </w:r>
      <w:r w:rsidRPr="00BA7D7B">
        <w:t>.acquire();</w:t>
      </w:r>
    </w:p>
    <w:p w14:paraId="4C85B52B" w14:textId="77777777" w:rsidR="001D276F" w:rsidRDefault="001D276F" w:rsidP="001D276F">
      <w:pPr>
        <w:pStyle w:val="Output"/>
      </w:pPr>
      <w:r w:rsidRPr="00BA7D7B">
        <w:tab/>
      </w:r>
      <w:r w:rsidRPr="00BA7D7B">
        <w:tab/>
      </w:r>
      <w:r w:rsidRPr="00BA7D7B">
        <w:tab/>
      </w:r>
    </w:p>
    <w:p w14:paraId="4083FFDF" w14:textId="77777777" w:rsidR="001D276F" w:rsidRPr="00BA7D7B" w:rsidRDefault="001D276F" w:rsidP="001D276F">
      <w:pPr>
        <w:pStyle w:val="Output"/>
        <w:ind w:firstLine="720"/>
        <w:rPr>
          <w:color w:val="4C483D" w:themeColor="text2"/>
        </w:rPr>
      </w:pPr>
      <w:r>
        <w:t xml:space="preserve">                 </w:t>
      </w:r>
      <w:r w:rsidRPr="00BA7D7B">
        <w:t>System.</w:t>
      </w:r>
      <w:r w:rsidRPr="00BA7D7B">
        <w:rPr>
          <w:bCs/>
          <w:i/>
          <w:iCs/>
          <w:color w:val="0000C0"/>
        </w:rPr>
        <w:t>out</w:t>
      </w:r>
      <w:r w:rsidRPr="00BA7D7B">
        <w:t>.println(</w:t>
      </w:r>
      <w:r w:rsidRPr="00BA7D7B">
        <w:rPr>
          <w:color w:val="0000C0"/>
        </w:rPr>
        <w:t>name</w:t>
      </w:r>
      <w:r w:rsidRPr="00BA7D7B">
        <w:t xml:space="preserve"> + </w:t>
      </w:r>
      <w:r w:rsidRPr="00BA7D7B">
        <w:rPr>
          <w:color w:val="2A00FF"/>
        </w:rPr>
        <w:t>" : got the permit!"</w:t>
      </w:r>
      <w:r w:rsidRPr="00BA7D7B">
        <w:t>);</w:t>
      </w:r>
    </w:p>
    <w:p w14:paraId="22FBF245" w14:textId="77777777" w:rsidR="001D276F" w:rsidRPr="00BA7D7B" w:rsidRDefault="001D276F" w:rsidP="001D276F">
      <w:pPr>
        <w:pStyle w:val="Output"/>
        <w:rPr>
          <w:color w:val="4C483D" w:themeColor="text2"/>
        </w:rPr>
      </w:pPr>
    </w:p>
    <w:p w14:paraId="3689F5E4" w14:textId="77777777" w:rsidR="001D276F" w:rsidRPr="00BA7D7B" w:rsidRDefault="001D276F" w:rsidP="001D276F">
      <w:pPr>
        <w:pStyle w:val="Output"/>
        <w:rPr>
          <w:color w:val="4C483D" w:themeColor="text2"/>
        </w:rPr>
      </w:pPr>
      <w:r w:rsidRPr="00BA7D7B">
        <w:tab/>
      </w:r>
      <w:r w:rsidRPr="00BA7D7B">
        <w:tab/>
      </w:r>
      <w:r w:rsidRPr="00BA7D7B">
        <w:tab/>
      </w:r>
      <w:r w:rsidRPr="00BA7D7B">
        <w:rPr>
          <w:bCs/>
          <w:color w:val="7F0055"/>
        </w:rPr>
        <w:t>try</w:t>
      </w:r>
      <w:r w:rsidRPr="00BA7D7B">
        <w:t xml:space="preserve"> {</w:t>
      </w:r>
    </w:p>
    <w:p w14:paraId="65AB07D7" w14:textId="77777777" w:rsidR="001D276F" w:rsidRPr="00BA7D7B" w:rsidRDefault="001D276F" w:rsidP="001D276F">
      <w:pPr>
        <w:pStyle w:val="Output"/>
        <w:rPr>
          <w:color w:val="4C483D" w:themeColor="text2"/>
        </w:rPr>
      </w:pPr>
      <w:r>
        <w:t xml:space="preserve">  </w:t>
      </w:r>
      <w:r>
        <w:tab/>
      </w:r>
      <w:r w:rsidRPr="00BA7D7B">
        <w:tab/>
      </w:r>
      <w:r w:rsidRPr="00BA7D7B">
        <w:tab/>
      </w:r>
      <w:r w:rsidRPr="00BA7D7B">
        <w:tab/>
      </w:r>
      <w:r w:rsidRPr="00BA7D7B">
        <w:rPr>
          <w:bCs/>
          <w:color w:val="7F0055"/>
        </w:rPr>
        <w:t>for</w:t>
      </w:r>
      <w:r w:rsidRPr="00BA7D7B">
        <w:t xml:space="preserve"> (</w:t>
      </w:r>
      <w:r w:rsidRPr="00BA7D7B">
        <w:rPr>
          <w:bCs/>
          <w:color w:val="7F0055"/>
        </w:rPr>
        <w:t>int</w:t>
      </w:r>
      <w:r w:rsidRPr="00BA7D7B">
        <w:t xml:space="preserve"> </w:t>
      </w:r>
      <w:r w:rsidRPr="00BA7D7B">
        <w:rPr>
          <w:color w:val="6A3E3E"/>
        </w:rPr>
        <w:t>i</w:t>
      </w:r>
      <w:r w:rsidRPr="00BA7D7B">
        <w:t xml:space="preserve"> = 1; </w:t>
      </w:r>
      <w:r w:rsidRPr="00BA7D7B">
        <w:rPr>
          <w:color w:val="6A3E3E"/>
        </w:rPr>
        <w:t>i</w:t>
      </w:r>
      <w:r w:rsidRPr="00BA7D7B">
        <w:t xml:space="preserve"> &lt;= 5; </w:t>
      </w:r>
      <w:r w:rsidRPr="00BA7D7B">
        <w:rPr>
          <w:color w:val="6A3E3E"/>
        </w:rPr>
        <w:t>i</w:t>
      </w:r>
      <w:r w:rsidRPr="00BA7D7B">
        <w:t>++) {</w:t>
      </w:r>
    </w:p>
    <w:p w14:paraId="6D589F0A" w14:textId="77777777" w:rsidR="001D276F" w:rsidRPr="00BA7D7B" w:rsidRDefault="001D276F" w:rsidP="001D276F">
      <w:pPr>
        <w:pStyle w:val="Output"/>
        <w:rPr>
          <w:color w:val="4C483D" w:themeColor="text2"/>
        </w:rPr>
      </w:pPr>
      <w:r>
        <w:tab/>
      </w:r>
      <w:r>
        <w:tab/>
      </w:r>
      <w:r>
        <w:tab/>
      </w:r>
      <w:r>
        <w:tab/>
        <w:t>SOP</w:t>
      </w:r>
      <w:r w:rsidRPr="00BA7D7B">
        <w:t>(</w:t>
      </w:r>
      <w:r w:rsidRPr="00BA7D7B">
        <w:rPr>
          <w:color w:val="0000C0"/>
        </w:rPr>
        <w:t>name</w:t>
      </w:r>
      <w:r w:rsidRPr="00BA7D7B">
        <w:t xml:space="preserve"> + </w:t>
      </w:r>
      <w:r w:rsidRPr="00BA7D7B">
        <w:rPr>
          <w:color w:val="2A00FF"/>
        </w:rPr>
        <w:t>" : is performing operation "</w:t>
      </w:r>
      <w:r w:rsidRPr="00BA7D7B">
        <w:t xml:space="preserve"> + </w:t>
      </w:r>
      <w:r w:rsidRPr="00BA7D7B">
        <w:rPr>
          <w:color w:val="6A3E3E"/>
        </w:rPr>
        <w:t>i</w:t>
      </w:r>
      <w:r>
        <w:rPr>
          <w:color w:val="6A3E3E"/>
        </w:rPr>
        <w:t>);</w:t>
      </w:r>
      <w:r w:rsidRPr="00BA7D7B">
        <w:t xml:space="preserve"> </w:t>
      </w:r>
    </w:p>
    <w:p w14:paraId="7E8805F7" w14:textId="753C9212" w:rsidR="001D276F" w:rsidRDefault="001D276F" w:rsidP="001D276F">
      <w:pPr>
        <w:pStyle w:val="Output"/>
      </w:pPr>
      <w:r w:rsidRPr="00BA7D7B">
        <w:tab/>
      </w:r>
      <w:r w:rsidRPr="00BA7D7B">
        <w:tab/>
      </w:r>
      <w:r w:rsidRPr="00BA7D7B">
        <w:tab/>
      </w:r>
      <w:r w:rsidRPr="00BA7D7B">
        <w:tab/>
      </w:r>
      <w:r>
        <w:t>SOP</w:t>
      </w:r>
      <w:r w:rsidRPr="00BA7D7B">
        <w:t>(</w:t>
      </w:r>
      <w:r w:rsidRPr="00BA7D7B">
        <w:rPr>
          <w:color w:val="2A00FF"/>
        </w:rPr>
        <w:t>"</w:t>
      </w:r>
      <w:r>
        <w:rPr>
          <w:color w:val="2A00FF"/>
        </w:rPr>
        <w:t>a</w:t>
      </w:r>
      <w:r w:rsidRPr="00BA7D7B">
        <w:rPr>
          <w:color w:val="2A00FF"/>
        </w:rPr>
        <w:t>vailable Semaphore permits : "</w:t>
      </w:r>
      <w:r w:rsidRPr="00BA7D7B">
        <w:t xml:space="preserve">+ </w:t>
      </w:r>
      <w:r w:rsidRPr="00BA7D7B">
        <w:rPr>
          <w:i/>
          <w:iCs/>
          <w:color w:val="0000C0"/>
        </w:rPr>
        <w:t>semaphore</w:t>
      </w:r>
      <w:r w:rsidRPr="00BA7D7B">
        <w:t>.availablePermits());</w:t>
      </w:r>
      <w:r w:rsidRPr="00BA7D7B">
        <w:tab/>
      </w:r>
      <w:r w:rsidRPr="00BA7D7B">
        <w:tab/>
      </w:r>
    </w:p>
    <w:p w14:paraId="4359E1D2" w14:textId="77777777" w:rsidR="001D276F" w:rsidRPr="00BA7D7B" w:rsidRDefault="001D276F" w:rsidP="001D276F">
      <w:pPr>
        <w:pStyle w:val="Output"/>
        <w:ind w:firstLine="720"/>
        <w:rPr>
          <w:color w:val="4C483D" w:themeColor="text2"/>
        </w:rPr>
      </w:pPr>
      <w:r>
        <w:rPr>
          <w:color w:val="3F7F5F"/>
        </w:rPr>
        <w:t xml:space="preserve">                         </w:t>
      </w:r>
      <w:r w:rsidRPr="00BA7D7B">
        <w:rPr>
          <w:color w:val="3F7F5F"/>
        </w:rPr>
        <w:t>// sleep 1 second</w:t>
      </w:r>
    </w:p>
    <w:p w14:paraId="6A391053" w14:textId="77777777" w:rsidR="001D276F" w:rsidRPr="00BA7D7B" w:rsidRDefault="001D276F" w:rsidP="001D276F">
      <w:pPr>
        <w:pStyle w:val="Output"/>
        <w:rPr>
          <w:color w:val="4C483D" w:themeColor="text2"/>
        </w:rPr>
      </w:pPr>
      <w:r w:rsidRPr="00BA7D7B">
        <w:tab/>
      </w:r>
      <w:r w:rsidRPr="00BA7D7B">
        <w:tab/>
      </w:r>
      <w:r w:rsidRPr="00BA7D7B">
        <w:tab/>
      </w:r>
      <w:r w:rsidRPr="00BA7D7B">
        <w:tab/>
        <w:t>Thread.</w:t>
      </w:r>
      <w:r w:rsidRPr="00BA7D7B">
        <w:rPr>
          <w:i/>
          <w:iCs/>
        </w:rPr>
        <w:t>sleep</w:t>
      </w:r>
      <w:r w:rsidRPr="00BA7D7B">
        <w:t>(1000);</w:t>
      </w:r>
    </w:p>
    <w:p w14:paraId="2A343498" w14:textId="77777777" w:rsidR="001D276F" w:rsidRPr="00BA7D7B" w:rsidRDefault="001D276F" w:rsidP="001D276F">
      <w:pPr>
        <w:pStyle w:val="Output"/>
        <w:rPr>
          <w:color w:val="4C483D" w:themeColor="text2"/>
        </w:rPr>
      </w:pPr>
      <w:r w:rsidRPr="00BA7D7B">
        <w:tab/>
      </w:r>
      <w:r w:rsidRPr="00BA7D7B">
        <w:tab/>
      </w:r>
      <w:r w:rsidRPr="00BA7D7B">
        <w:tab/>
      </w:r>
      <w:r>
        <w:t xml:space="preserve">        </w:t>
      </w:r>
      <w:r w:rsidRPr="00BA7D7B">
        <w:t>}</w:t>
      </w:r>
    </w:p>
    <w:p w14:paraId="2FD26909" w14:textId="77777777" w:rsidR="001D276F" w:rsidRPr="00BA7D7B" w:rsidRDefault="001D276F" w:rsidP="001D276F">
      <w:pPr>
        <w:pStyle w:val="Output"/>
        <w:rPr>
          <w:color w:val="4C483D" w:themeColor="text2"/>
        </w:rPr>
      </w:pPr>
      <w:r w:rsidRPr="00BA7D7B">
        <w:tab/>
      </w:r>
      <w:r w:rsidRPr="00BA7D7B">
        <w:tab/>
      </w:r>
      <w:r w:rsidRPr="00BA7D7B">
        <w:tab/>
        <w:t xml:space="preserve">} </w:t>
      </w:r>
      <w:r w:rsidRPr="00BA7D7B">
        <w:rPr>
          <w:bCs/>
          <w:color w:val="7F0055"/>
        </w:rPr>
        <w:t>finally</w:t>
      </w:r>
      <w:r w:rsidRPr="00BA7D7B">
        <w:t xml:space="preserve"> {</w:t>
      </w:r>
    </w:p>
    <w:p w14:paraId="3614527D" w14:textId="77777777" w:rsidR="001D276F" w:rsidRPr="00BA7D7B" w:rsidRDefault="001D276F" w:rsidP="001D276F">
      <w:pPr>
        <w:pStyle w:val="Output"/>
        <w:rPr>
          <w:color w:val="4C483D" w:themeColor="text2"/>
        </w:rPr>
      </w:pPr>
      <w:r w:rsidRPr="00BA7D7B">
        <w:tab/>
      </w:r>
      <w:r w:rsidRPr="00BA7D7B">
        <w:tab/>
      </w:r>
      <w:r w:rsidRPr="00BA7D7B">
        <w:tab/>
      </w:r>
      <w:r w:rsidRPr="00BA7D7B">
        <w:tab/>
      </w:r>
      <w:r w:rsidRPr="00BA7D7B">
        <w:tab/>
      </w:r>
      <w:r w:rsidRPr="00BA7D7B">
        <w:rPr>
          <w:color w:val="3F7F5F"/>
        </w:rPr>
        <w:t>// calling release() after a successful acquire()</w:t>
      </w:r>
    </w:p>
    <w:p w14:paraId="44AD658B" w14:textId="77777777" w:rsidR="001D276F" w:rsidRPr="00BA7D7B" w:rsidRDefault="001D276F" w:rsidP="001D276F">
      <w:pPr>
        <w:pStyle w:val="Output"/>
        <w:rPr>
          <w:color w:val="4C483D" w:themeColor="text2"/>
        </w:rPr>
      </w:pPr>
      <w:r w:rsidRPr="00BA7D7B">
        <w:tab/>
      </w:r>
      <w:r w:rsidRPr="00BA7D7B">
        <w:tab/>
      </w:r>
      <w:r w:rsidRPr="00BA7D7B">
        <w:tab/>
      </w:r>
      <w:r>
        <w:tab/>
        <w:t>SOP</w:t>
      </w:r>
      <w:r w:rsidRPr="00BA7D7B">
        <w:t xml:space="preserve"> (</w:t>
      </w:r>
      <w:r w:rsidRPr="00BA7D7B">
        <w:rPr>
          <w:color w:val="0000C0"/>
        </w:rPr>
        <w:t>name</w:t>
      </w:r>
      <w:r w:rsidRPr="00BA7D7B">
        <w:t xml:space="preserve"> + </w:t>
      </w:r>
      <w:r w:rsidRPr="00BA7D7B">
        <w:rPr>
          <w:color w:val="2A00FF"/>
        </w:rPr>
        <w:t>" : releasing lock..."</w:t>
      </w:r>
      <w:r w:rsidRPr="00BA7D7B">
        <w:t>);</w:t>
      </w:r>
    </w:p>
    <w:p w14:paraId="4B1D610F" w14:textId="77777777" w:rsidR="001D276F" w:rsidRPr="00BA7D7B" w:rsidRDefault="001D276F" w:rsidP="001D276F">
      <w:pPr>
        <w:pStyle w:val="Output"/>
        <w:rPr>
          <w:color w:val="4C483D" w:themeColor="text2"/>
        </w:rPr>
      </w:pPr>
      <w:r w:rsidRPr="00BA7D7B">
        <w:tab/>
      </w:r>
      <w:r w:rsidRPr="00BA7D7B">
        <w:tab/>
      </w:r>
      <w:r w:rsidRPr="00BA7D7B">
        <w:tab/>
      </w:r>
      <w:r w:rsidRPr="00BA7D7B">
        <w:tab/>
      </w:r>
      <w:r w:rsidRPr="00BA7D7B">
        <w:rPr>
          <w:i/>
          <w:iCs/>
          <w:color w:val="0000C0"/>
        </w:rPr>
        <w:t>semaphore</w:t>
      </w:r>
      <w:r w:rsidRPr="00BA7D7B">
        <w:t>.release();</w:t>
      </w:r>
    </w:p>
    <w:p w14:paraId="412154F1" w14:textId="77777777" w:rsidR="001D276F" w:rsidRPr="00BA7D7B" w:rsidRDefault="001D276F" w:rsidP="001D276F">
      <w:pPr>
        <w:pStyle w:val="Output"/>
        <w:ind w:firstLine="720"/>
        <w:rPr>
          <w:color w:val="4C483D" w:themeColor="text2"/>
        </w:rPr>
      </w:pPr>
      <w:r>
        <w:t xml:space="preserve">                        SOP</w:t>
      </w:r>
      <w:r w:rsidRPr="00BA7D7B">
        <w:t>(</w:t>
      </w:r>
      <w:r w:rsidRPr="00BA7D7B">
        <w:rPr>
          <w:color w:val="0000C0"/>
        </w:rPr>
        <w:t>name</w:t>
      </w:r>
      <w:r w:rsidRPr="00BA7D7B">
        <w:t xml:space="preserve"> +</w:t>
      </w:r>
      <w:r w:rsidRPr="00BA7D7B">
        <w:rPr>
          <w:color w:val="2A00FF"/>
        </w:rPr>
        <w:t>":available Semaphore permits:"</w:t>
      </w:r>
      <w:r w:rsidRPr="00BA7D7B">
        <w:t>+</w:t>
      </w:r>
      <w:r w:rsidRPr="00BA7D7B">
        <w:rPr>
          <w:i/>
          <w:iCs/>
          <w:color w:val="0000C0"/>
        </w:rPr>
        <w:t>semaphore</w:t>
      </w:r>
      <w:r w:rsidRPr="00BA7D7B">
        <w:t>.availablePermits());</w:t>
      </w:r>
    </w:p>
    <w:p w14:paraId="27F87CF2" w14:textId="2FBCA391" w:rsidR="001D276F" w:rsidRPr="00BA7D7B" w:rsidRDefault="001D276F" w:rsidP="001D276F">
      <w:pPr>
        <w:pStyle w:val="Output"/>
        <w:rPr>
          <w:color w:val="4C483D" w:themeColor="text2"/>
        </w:rPr>
      </w:pPr>
      <w:r w:rsidRPr="00BA7D7B">
        <w:tab/>
      </w:r>
      <w:r w:rsidRPr="00BA7D7B">
        <w:tab/>
      </w:r>
      <w:r w:rsidRPr="00BA7D7B">
        <w:tab/>
        <w:t>}</w:t>
      </w:r>
    </w:p>
    <w:p w14:paraId="02DE1766" w14:textId="77777777" w:rsidR="001D276F" w:rsidRPr="00BA7D7B" w:rsidRDefault="001D276F" w:rsidP="001D276F">
      <w:pPr>
        <w:pStyle w:val="Output"/>
        <w:rPr>
          <w:color w:val="4C483D" w:themeColor="text2"/>
        </w:rPr>
      </w:pPr>
      <w:r w:rsidRPr="00BA7D7B">
        <w:tab/>
      </w:r>
      <w:r w:rsidRPr="00BA7D7B">
        <w:tab/>
        <w:t xml:space="preserve">} </w:t>
      </w:r>
      <w:r w:rsidRPr="00BA7D7B">
        <w:rPr>
          <w:bCs/>
          <w:color w:val="7F0055"/>
        </w:rPr>
        <w:t>catch</w:t>
      </w:r>
      <w:r w:rsidRPr="00BA7D7B">
        <w:t xml:space="preserve"> (InterruptedException </w:t>
      </w:r>
      <w:r w:rsidRPr="00BA7D7B">
        <w:rPr>
          <w:color w:val="6A3E3E"/>
        </w:rPr>
        <w:t>e</w:t>
      </w:r>
      <w:r w:rsidRPr="00BA7D7B">
        <w:t>) {</w:t>
      </w:r>
    </w:p>
    <w:p w14:paraId="1D346279" w14:textId="77777777" w:rsidR="001D276F" w:rsidRPr="00BA7D7B" w:rsidRDefault="001D276F" w:rsidP="001D276F">
      <w:pPr>
        <w:pStyle w:val="Output"/>
        <w:rPr>
          <w:color w:val="4C483D" w:themeColor="text2"/>
        </w:rPr>
      </w:pPr>
      <w:r w:rsidRPr="00BA7D7B">
        <w:tab/>
      </w:r>
      <w:r w:rsidRPr="00BA7D7B">
        <w:tab/>
      </w:r>
      <w:r w:rsidRPr="00BA7D7B">
        <w:tab/>
      </w:r>
      <w:r w:rsidRPr="00BA7D7B">
        <w:rPr>
          <w:color w:val="6A3E3E"/>
        </w:rPr>
        <w:t>e</w:t>
      </w:r>
      <w:r w:rsidRPr="00BA7D7B">
        <w:t>.printStackTrace();</w:t>
      </w:r>
    </w:p>
    <w:p w14:paraId="7DB27B32" w14:textId="77777777" w:rsidR="001D276F" w:rsidRPr="00BA7D7B" w:rsidRDefault="001D276F" w:rsidP="001D276F">
      <w:pPr>
        <w:pStyle w:val="Output"/>
        <w:rPr>
          <w:color w:val="4C483D" w:themeColor="text2"/>
        </w:rPr>
      </w:pPr>
      <w:r w:rsidRPr="00BA7D7B">
        <w:tab/>
      </w:r>
      <w:r w:rsidRPr="00BA7D7B">
        <w:tab/>
        <w:t>}</w:t>
      </w:r>
    </w:p>
    <w:p w14:paraId="432D29B2" w14:textId="77777777" w:rsidR="001D276F" w:rsidRPr="00BA7D7B" w:rsidRDefault="001D276F" w:rsidP="001D276F">
      <w:pPr>
        <w:pStyle w:val="Output"/>
        <w:rPr>
          <w:color w:val="4C483D" w:themeColor="text2"/>
        </w:rPr>
      </w:pPr>
      <w:r w:rsidRPr="00BA7D7B">
        <w:tab/>
      </w:r>
      <w:r w:rsidRPr="00BA7D7B">
        <w:tab/>
        <w:t>}</w:t>
      </w:r>
    </w:p>
    <w:p w14:paraId="36A5674F" w14:textId="77777777" w:rsidR="001D276F" w:rsidRPr="00BA7D7B" w:rsidRDefault="001D276F" w:rsidP="001D276F">
      <w:pPr>
        <w:pStyle w:val="Output"/>
        <w:rPr>
          <w:color w:val="4C483D" w:themeColor="text2"/>
        </w:rPr>
      </w:pPr>
      <w:r w:rsidRPr="00BA7D7B">
        <w:tab/>
        <w:t>}</w:t>
      </w:r>
    </w:p>
    <w:p w14:paraId="02790CC8" w14:textId="77777777" w:rsidR="001D276F" w:rsidRPr="00BA7D7B" w:rsidRDefault="001D276F" w:rsidP="001D276F">
      <w:pPr>
        <w:pStyle w:val="Output"/>
        <w:rPr>
          <w:color w:val="4C483D" w:themeColor="text2"/>
        </w:rPr>
      </w:pPr>
    </w:p>
    <w:p w14:paraId="120691C5" w14:textId="72DBC239" w:rsidR="001D276F" w:rsidRPr="00BA7D7B" w:rsidRDefault="001D276F" w:rsidP="001D276F">
      <w:pPr>
        <w:pStyle w:val="Output"/>
        <w:rPr>
          <w:color w:val="4C483D" w:themeColor="text2"/>
        </w:rPr>
      </w:pPr>
      <w:r w:rsidRPr="00BA7D7B">
        <w:tab/>
      </w:r>
      <w:r w:rsidRPr="00BA7D7B">
        <w:rPr>
          <w:bCs/>
          <w:color w:val="7F0055"/>
        </w:rPr>
        <w:t>public</w:t>
      </w:r>
      <w:r w:rsidRPr="00BA7D7B">
        <w:t xml:space="preserve"> </w:t>
      </w:r>
      <w:r w:rsidRPr="00BA7D7B">
        <w:rPr>
          <w:bCs/>
          <w:color w:val="7F0055"/>
        </w:rPr>
        <w:t>static</w:t>
      </w:r>
      <w:r w:rsidRPr="00BA7D7B">
        <w:t xml:space="preserve"> </w:t>
      </w:r>
      <w:r w:rsidRPr="00BA7D7B">
        <w:rPr>
          <w:bCs/>
          <w:color w:val="7F0055"/>
        </w:rPr>
        <w:t>void</w:t>
      </w:r>
      <w:r w:rsidRPr="00BA7D7B">
        <w:t xml:space="preserve"> main(String[] </w:t>
      </w:r>
      <w:r w:rsidRPr="00BA7D7B">
        <w:rPr>
          <w:color w:val="6A3E3E"/>
        </w:rPr>
        <w:t>args</w:t>
      </w:r>
      <w:r w:rsidRPr="00BA7D7B">
        <w:t>) {</w:t>
      </w:r>
    </w:p>
    <w:p w14:paraId="2112F46E" w14:textId="77777777" w:rsidR="001D276F" w:rsidRPr="00BA7D7B" w:rsidRDefault="001D276F" w:rsidP="001D276F">
      <w:pPr>
        <w:pStyle w:val="Output"/>
        <w:rPr>
          <w:color w:val="4C483D" w:themeColor="text2"/>
        </w:rPr>
      </w:pPr>
      <w:r>
        <w:tab/>
      </w:r>
      <w:r w:rsidRPr="00BA7D7B">
        <w:t>System.</w:t>
      </w:r>
      <w:r w:rsidRPr="00BA7D7B">
        <w:rPr>
          <w:bCs/>
          <w:i/>
          <w:iCs/>
          <w:color w:val="0000C0"/>
        </w:rPr>
        <w:t>out</w:t>
      </w:r>
      <w:r w:rsidRPr="00BA7D7B">
        <w:t>.println(</w:t>
      </w:r>
      <w:r w:rsidRPr="00BA7D7B">
        <w:rPr>
          <w:color w:val="2A00FF"/>
        </w:rPr>
        <w:t>"Total available Semaphore permits : "</w:t>
      </w:r>
      <w:r w:rsidRPr="00BA7D7B">
        <w:t xml:space="preserve"> + </w:t>
      </w:r>
      <w:r w:rsidRPr="00BA7D7B">
        <w:rPr>
          <w:i/>
          <w:iCs/>
          <w:color w:val="0000C0"/>
        </w:rPr>
        <w:t>semaphore</w:t>
      </w:r>
      <w:r w:rsidRPr="00BA7D7B">
        <w:t>.availablePermits());</w:t>
      </w:r>
    </w:p>
    <w:p w14:paraId="6F37ECD6" w14:textId="77777777" w:rsidR="001D276F" w:rsidRPr="00BA7D7B" w:rsidRDefault="001D276F" w:rsidP="001D276F">
      <w:pPr>
        <w:pStyle w:val="Output"/>
        <w:rPr>
          <w:color w:val="4C483D" w:themeColor="text2"/>
        </w:rPr>
      </w:pPr>
    </w:p>
    <w:p w14:paraId="4F85B584" w14:textId="77777777" w:rsidR="001D276F" w:rsidRPr="00BA7D7B" w:rsidRDefault="001D276F" w:rsidP="001D276F">
      <w:pPr>
        <w:pStyle w:val="Output"/>
        <w:rPr>
          <w:color w:val="4C483D" w:themeColor="text2"/>
        </w:rPr>
      </w:pPr>
      <w:r w:rsidRPr="00BA7D7B">
        <w:tab/>
      </w:r>
      <w:r w:rsidRPr="00BA7D7B">
        <w:tab/>
        <w:t xml:space="preserve">MyLockerThread </w:t>
      </w:r>
      <w:r w:rsidRPr="00BA7D7B">
        <w:rPr>
          <w:color w:val="6A3E3E"/>
        </w:rPr>
        <w:t>t1</w:t>
      </w:r>
      <w:r w:rsidRPr="00BA7D7B">
        <w:t xml:space="preserve"> = </w:t>
      </w:r>
      <w:r w:rsidRPr="00BA7D7B">
        <w:rPr>
          <w:bCs/>
          <w:color w:val="7F0055"/>
        </w:rPr>
        <w:t>new</w:t>
      </w:r>
      <w:r w:rsidRPr="00BA7D7B">
        <w:t xml:space="preserve"> MyLockerThread(</w:t>
      </w:r>
      <w:r w:rsidRPr="00BA7D7B">
        <w:rPr>
          <w:color w:val="2A00FF"/>
        </w:rPr>
        <w:t>"A"</w:t>
      </w:r>
      <w:r w:rsidRPr="00BA7D7B">
        <w:t>);</w:t>
      </w:r>
    </w:p>
    <w:p w14:paraId="579178D2" w14:textId="77777777" w:rsidR="001D276F" w:rsidRPr="00BA7D7B" w:rsidRDefault="001D276F" w:rsidP="001D276F">
      <w:pPr>
        <w:pStyle w:val="Output"/>
        <w:rPr>
          <w:color w:val="4C483D" w:themeColor="text2"/>
        </w:rPr>
      </w:pPr>
      <w:r w:rsidRPr="00BA7D7B">
        <w:tab/>
      </w:r>
      <w:r w:rsidRPr="00BA7D7B">
        <w:tab/>
      </w:r>
      <w:r w:rsidRPr="00BA7D7B">
        <w:rPr>
          <w:color w:val="6A3E3E"/>
        </w:rPr>
        <w:t>t1</w:t>
      </w:r>
      <w:r w:rsidRPr="00BA7D7B">
        <w:t>.start();</w:t>
      </w:r>
    </w:p>
    <w:p w14:paraId="02D4F166" w14:textId="77777777" w:rsidR="001D276F" w:rsidRPr="00BA7D7B" w:rsidRDefault="001D276F" w:rsidP="001D276F">
      <w:pPr>
        <w:pStyle w:val="Output"/>
        <w:rPr>
          <w:color w:val="4C483D" w:themeColor="text2"/>
        </w:rPr>
      </w:pPr>
    </w:p>
    <w:p w14:paraId="3E3D991E" w14:textId="77777777" w:rsidR="001D276F" w:rsidRPr="00BA7D7B" w:rsidRDefault="001D276F" w:rsidP="001D276F">
      <w:pPr>
        <w:pStyle w:val="Output"/>
        <w:rPr>
          <w:color w:val="4C483D" w:themeColor="text2"/>
        </w:rPr>
      </w:pPr>
      <w:r w:rsidRPr="00BA7D7B">
        <w:tab/>
      </w:r>
      <w:r w:rsidRPr="00BA7D7B">
        <w:tab/>
        <w:t xml:space="preserve">MyLockerThread </w:t>
      </w:r>
      <w:r w:rsidRPr="00BA7D7B">
        <w:rPr>
          <w:color w:val="6A3E3E"/>
        </w:rPr>
        <w:t>t2</w:t>
      </w:r>
      <w:r w:rsidRPr="00BA7D7B">
        <w:t xml:space="preserve"> = </w:t>
      </w:r>
      <w:r w:rsidRPr="00BA7D7B">
        <w:rPr>
          <w:bCs/>
          <w:color w:val="7F0055"/>
        </w:rPr>
        <w:t>new</w:t>
      </w:r>
      <w:r w:rsidRPr="00BA7D7B">
        <w:t xml:space="preserve"> MyLockerThread(</w:t>
      </w:r>
      <w:r w:rsidRPr="00BA7D7B">
        <w:rPr>
          <w:color w:val="2A00FF"/>
        </w:rPr>
        <w:t>"B"</w:t>
      </w:r>
      <w:r w:rsidRPr="00BA7D7B">
        <w:t>);</w:t>
      </w:r>
    </w:p>
    <w:p w14:paraId="5C27DD2E" w14:textId="77777777" w:rsidR="001D276F" w:rsidRPr="00BA7D7B" w:rsidRDefault="001D276F" w:rsidP="001D276F">
      <w:pPr>
        <w:pStyle w:val="Output"/>
        <w:rPr>
          <w:color w:val="4C483D" w:themeColor="text2"/>
        </w:rPr>
      </w:pPr>
      <w:r w:rsidRPr="00BA7D7B">
        <w:tab/>
      </w:r>
      <w:r w:rsidRPr="00BA7D7B">
        <w:tab/>
      </w:r>
      <w:r w:rsidRPr="00BA7D7B">
        <w:rPr>
          <w:color w:val="6A3E3E"/>
        </w:rPr>
        <w:t>t2</w:t>
      </w:r>
      <w:r w:rsidRPr="00BA7D7B">
        <w:t>.start();</w:t>
      </w:r>
    </w:p>
    <w:p w14:paraId="4B088139" w14:textId="77777777" w:rsidR="0018408A" w:rsidRDefault="001D276F" w:rsidP="001D276F">
      <w:pPr>
        <w:pStyle w:val="Output"/>
      </w:pPr>
      <w:r w:rsidRPr="00BA7D7B">
        <w:tab/>
      </w:r>
      <w:r w:rsidRPr="00BA7D7B">
        <w:tab/>
      </w:r>
    </w:p>
    <w:p w14:paraId="005D10EC" w14:textId="0E79A4CC" w:rsidR="001D276F" w:rsidRPr="00BA7D7B" w:rsidRDefault="0018408A" w:rsidP="0018408A">
      <w:pPr>
        <w:pStyle w:val="Output"/>
        <w:ind w:firstLine="720"/>
        <w:rPr>
          <w:color w:val="4C483D" w:themeColor="text2"/>
        </w:rPr>
      </w:pPr>
      <w:r>
        <w:t xml:space="preserve">        </w:t>
      </w:r>
      <w:r w:rsidR="001D276F" w:rsidRPr="00BA7D7B">
        <w:t xml:space="preserve">MyLockerThread </w:t>
      </w:r>
      <w:r w:rsidR="001D276F" w:rsidRPr="00BA7D7B">
        <w:rPr>
          <w:color w:val="6A3E3E"/>
        </w:rPr>
        <w:t>t3</w:t>
      </w:r>
      <w:r w:rsidR="001D276F" w:rsidRPr="00BA7D7B">
        <w:t xml:space="preserve"> = </w:t>
      </w:r>
      <w:r w:rsidR="001D276F" w:rsidRPr="00BA7D7B">
        <w:rPr>
          <w:bCs/>
          <w:color w:val="7F0055"/>
        </w:rPr>
        <w:t>new</w:t>
      </w:r>
      <w:r w:rsidR="001D276F" w:rsidRPr="00BA7D7B">
        <w:t xml:space="preserve"> MyLockerThread(</w:t>
      </w:r>
      <w:r w:rsidR="001D276F" w:rsidRPr="00BA7D7B">
        <w:rPr>
          <w:color w:val="2A00FF"/>
        </w:rPr>
        <w:t>"C"</w:t>
      </w:r>
      <w:r w:rsidR="001D276F" w:rsidRPr="00BA7D7B">
        <w:t>);</w:t>
      </w:r>
    </w:p>
    <w:p w14:paraId="0D5ECDBB" w14:textId="77777777" w:rsidR="001D276F" w:rsidRPr="00BA7D7B" w:rsidRDefault="001D276F" w:rsidP="001D276F">
      <w:pPr>
        <w:pStyle w:val="Output"/>
        <w:rPr>
          <w:color w:val="4C483D" w:themeColor="text2"/>
        </w:rPr>
      </w:pPr>
      <w:r w:rsidRPr="00BA7D7B">
        <w:tab/>
      </w:r>
      <w:r w:rsidRPr="00BA7D7B">
        <w:tab/>
      </w:r>
      <w:r w:rsidRPr="00BA7D7B">
        <w:rPr>
          <w:color w:val="6A3E3E"/>
        </w:rPr>
        <w:t>t3</w:t>
      </w:r>
      <w:r w:rsidRPr="00BA7D7B">
        <w:t>.start();</w:t>
      </w:r>
    </w:p>
    <w:p w14:paraId="775EC110" w14:textId="77777777" w:rsidR="001D276F" w:rsidRPr="00BA7D7B" w:rsidRDefault="001D276F" w:rsidP="001D276F">
      <w:pPr>
        <w:pStyle w:val="Output"/>
        <w:rPr>
          <w:color w:val="4C483D" w:themeColor="text2"/>
        </w:rPr>
      </w:pPr>
      <w:r w:rsidRPr="00BA7D7B">
        <w:lastRenderedPageBreak/>
        <w:tab/>
      </w:r>
      <w:r w:rsidRPr="00BA7D7B">
        <w:tab/>
        <w:t xml:space="preserve">MyLockerThread </w:t>
      </w:r>
      <w:r w:rsidRPr="00BA7D7B">
        <w:rPr>
          <w:color w:val="6A3E3E"/>
        </w:rPr>
        <w:t>t4</w:t>
      </w:r>
      <w:r w:rsidRPr="00BA7D7B">
        <w:t xml:space="preserve"> = </w:t>
      </w:r>
      <w:r w:rsidRPr="00BA7D7B">
        <w:rPr>
          <w:bCs/>
          <w:color w:val="7F0055"/>
        </w:rPr>
        <w:t>new</w:t>
      </w:r>
      <w:r w:rsidRPr="00BA7D7B">
        <w:t xml:space="preserve"> MyLockerThread(</w:t>
      </w:r>
      <w:r w:rsidRPr="00BA7D7B">
        <w:rPr>
          <w:color w:val="2A00FF"/>
        </w:rPr>
        <w:t>"D"</w:t>
      </w:r>
      <w:r w:rsidRPr="00BA7D7B">
        <w:t>);</w:t>
      </w:r>
    </w:p>
    <w:p w14:paraId="09218C24" w14:textId="77777777" w:rsidR="001D276F" w:rsidRPr="00BA7D7B" w:rsidRDefault="001D276F" w:rsidP="001D276F">
      <w:pPr>
        <w:pStyle w:val="Output"/>
        <w:rPr>
          <w:color w:val="4C483D" w:themeColor="text2"/>
        </w:rPr>
      </w:pPr>
      <w:r w:rsidRPr="00BA7D7B">
        <w:tab/>
      </w:r>
      <w:r w:rsidRPr="00BA7D7B">
        <w:tab/>
      </w:r>
      <w:r w:rsidRPr="00BA7D7B">
        <w:rPr>
          <w:color w:val="6A3E3E"/>
        </w:rPr>
        <w:t>t4</w:t>
      </w:r>
      <w:r w:rsidRPr="00BA7D7B">
        <w:t>.start();</w:t>
      </w:r>
    </w:p>
    <w:p w14:paraId="6709FA65" w14:textId="77777777" w:rsidR="001D276F" w:rsidRPr="00BA7D7B" w:rsidRDefault="001D276F" w:rsidP="001D276F">
      <w:pPr>
        <w:pStyle w:val="Output"/>
        <w:rPr>
          <w:color w:val="4C483D" w:themeColor="text2"/>
        </w:rPr>
      </w:pPr>
    </w:p>
    <w:p w14:paraId="04D7F32D" w14:textId="77777777" w:rsidR="001D276F" w:rsidRPr="00BA7D7B" w:rsidRDefault="001D276F" w:rsidP="001D276F">
      <w:pPr>
        <w:pStyle w:val="Output"/>
        <w:rPr>
          <w:color w:val="4C483D" w:themeColor="text2"/>
        </w:rPr>
      </w:pPr>
      <w:r w:rsidRPr="00BA7D7B">
        <w:tab/>
      </w:r>
      <w:r w:rsidRPr="00BA7D7B">
        <w:tab/>
        <w:t xml:space="preserve">MyLockerThread </w:t>
      </w:r>
      <w:r w:rsidRPr="00BA7D7B">
        <w:rPr>
          <w:color w:val="6A3E3E"/>
        </w:rPr>
        <w:t>t5</w:t>
      </w:r>
      <w:r w:rsidRPr="00BA7D7B">
        <w:t xml:space="preserve"> = </w:t>
      </w:r>
      <w:r w:rsidRPr="00BA7D7B">
        <w:rPr>
          <w:bCs/>
          <w:color w:val="7F0055"/>
        </w:rPr>
        <w:t>new</w:t>
      </w:r>
      <w:r w:rsidRPr="00BA7D7B">
        <w:t xml:space="preserve"> MyLockerThread(</w:t>
      </w:r>
      <w:r w:rsidRPr="00BA7D7B">
        <w:rPr>
          <w:color w:val="2A00FF"/>
        </w:rPr>
        <w:t>"E"</w:t>
      </w:r>
      <w:r w:rsidRPr="00BA7D7B">
        <w:t>);</w:t>
      </w:r>
    </w:p>
    <w:p w14:paraId="6B98A9D6" w14:textId="77777777" w:rsidR="001D276F" w:rsidRPr="00BA7D7B" w:rsidRDefault="001D276F" w:rsidP="001D276F">
      <w:pPr>
        <w:pStyle w:val="Output"/>
        <w:rPr>
          <w:color w:val="4C483D" w:themeColor="text2"/>
        </w:rPr>
      </w:pPr>
      <w:r w:rsidRPr="00BA7D7B">
        <w:tab/>
      </w:r>
      <w:r w:rsidRPr="00BA7D7B">
        <w:tab/>
      </w:r>
      <w:r w:rsidRPr="00BA7D7B">
        <w:rPr>
          <w:color w:val="6A3E3E"/>
        </w:rPr>
        <w:t>t5</w:t>
      </w:r>
      <w:r w:rsidRPr="00BA7D7B">
        <w:t>.start();</w:t>
      </w:r>
    </w:p>
    <w:p w14:paraId="5AB86230" w14:textId="77777777" w:rsidR="001D276F" w:rsidRPr="00BA7D7B" w:rsidRDefault="001D276F" w:rsidP="001D276F">
      <w:pPr>
        <w:pStyle w:val="Output"/>
        <w:rPr>
          <w:color w:val="4C483D" w:themeColor="text2"/>
        </w:rPr>
      </w:pPr>
    </w:p>
    <w:p w14:paraId="6E9BB78E" w14:textId="77777777" w:rsidR="001D276F" w:rsidRPr="00BA7D7B" w:rsidRDefault="001D276F" w:rsidP="001D276F">
      <w:pPr>
        <w:pStyle w:val="Output"/>
        <w:rPr>
          <w:color w:val="4C483D" w:themeColor="text2"/>
        </w:rPr>
      </w:pPr>
      <w:r w:rsidRPr="00BA7D7B">
        <w:tab/>
      </w:r>
      <w:r w:rsidRPr="00BA7D7B">
        <w:tab/>
        <w:t xml:space="preserve">MyLockerThread </w:t>
      </w:r>
      <w:r w:rsidRPr="00BA7D7B">
        <w:rPr>
          <w:color w:val="6A3E3E"/>
        </w:rPr>
        <w:t>t6</w:t>
      </w:r>
      <w:r w:rsidRPr="00BA7D7B">
        <w:t xml:space="preserve"> = </w:t>
      </w:r>
      <w:r w:rsidRPr="00BA7D7B">
        <w:rPr>
          <w:bCs/>
          <w:color w:val="7F0055"/>
        </w:rPr>
        <w:t>new</w:t>
      </w:r>
      <w:r w:rsidRPr="00BA7D7B">
        <w:t xml:space="preserve"> MyLockerThread(</w:t>
      </w:r>
      <w:r w:rsidRPr="00BA7D7B">
        <w:rPr>
          <w:color w:val="2A00FF"/>
        </w:rPr>
        <w:t>"F"</w:t>
      </w:r>
      <w:r w:rsidRPr="00BA7D7B">
        <w:t>);</w:t>
      </w:r>
    </w:p>
    <w:p w14:paraId="66DDC6E8" w14:textId="77777777" w:rsidR="001D276F" w:rsidRPr="00BA7D7B" w:rsidRDefault="001D276F" w:rsidP="001D276F">
      <w:pPr>
        <w:pStyle w:val="Output"/>
        <w:rPr>
          <w:color w:val="4C483D" w:themeColor="text2"/>
        </w:rPr>
      </w:pPr>
      <w:r w:rsidRPr="00BA7D7B">
        <w:tab/>
      </w:r>
      <w:r w:rsidRPr="00BA7D7B">
        <w:tab/>
      </w:r>
      <w:r w:rsidRPr="00BA7D7B">
        <w:rPr>
          <w:color w:val="6A3E3E"/>
        </w:rPr>
        <w:t>t6</w:t>
      </w:r>
      <w:r w:rsidRPr="00BA7D7B">
        <w:t>.start();</w:t>
      </w:r>
    </w:p>
    <w:p w14:paraId="6524AA17" w14:textId="77777777" w:rsidR="001D276F" w:rsidRPr="00BA7D7B" w:rsidRDefault="001D276F" w:rsidP="001D276F">
      <w:pPr>
        <w:pStyle w:val="Output"/>
        <w:rPr>
          <w:color w:val="4C483D" w:themeColor="text2"/>
        </w:rPr>
      </w:pPr>
      <w:r w:rsidRPr="00BA7D7B">
        <w:tab/>
        <w:t>}</w:t>
      </w:r>
    </w:p>
    <w:p w14:paraId="4A9E1F34" w14:textId="77777777" w:rsidR="001D276F" w:rsidRPr="00BA7D7B" w:rsidRDefault="001D276F" w:rsidP="001D276F">
      <w:pPr>
        <w:pStyle w:val="Output"/>
        <w:rPr>
          <w:noProof/>
          <w:lang w:eastAsia="en-US"/>
        </w:rPr>
      </w:pPr>
      <w:r w:rsidRPr="00BA7D7B">
        <w:t>}</w:t>
      </w:r>
    </w:p>
    <w:p w14:paraId="2F1FE87B" w14:textId="77777777" w:rsidR="001D276F" w:rsidRDefault="001D276F" w:rsidP="001D276F">
      <w:pPr>
        <w:rPr>
          <w:noProof/>
          <w:lang w:eastAsia="en-US"/>
        </w:rPr>
      </w:pPr>
    </w:p>
    <w:p w14:paraId="7626814F" w14:textId="77777777" w:rsidR="001D276F" w:rsidRDefault="001D276F" w:rsidP="001D276F">
      <w:pPr>
        <w:rPr>
          <w:noProof/>
          <w:lang w:eastAsia="en-US"/>
        </w:rPr>
      </w:pPr>
    </w:p>
    <w:p w14:paraId="3E3BB09B" w14:textId="32F06B6C" w:rsidR="001D276F" w:rsidRDefault="00A12F7C" w:rsidP="000E4144">
      <w:pPr>
        <w:pStyle w:val="Heading30"/>
        <w:rPr>
          <w:color w:val="4C483D" w:themeColor="text2"/>
        </w:rPr>
      </w:pPr>
      <w:r>
        <w:t>3.</w:t>
      </w:r>
      <w:r w:rsidR="001D276F">
        <w:t xml:space="preserve">CountDownLatch </w:t>
      </w:r>
    </w:p>
    <w:p w14:paraId="12F2FC5C" w14:textId="77777777" w:rsidR="001D276F" w:rsidRDefault="001D276F" w:rsidP="001D276F">
      <w:r>
        <w:t xml:space="preserve">CountdownLatch is a synchronization mechanism. If there is a situation like All Threads must complete </w:t>
      </w:r>
      <w:r w:rsidRPr="007579CA">
        <w:rPr>
          <w:rFonts w:ascii="Consolas" w:hAnsi="Consolas"/>
          <w:b/>
          <w:bCs/>
          <w:sz w:val="18"/>
          <w:szCs w:val="18"/>
        </w:rPr>
        <w:t>login(), getAccountNumber()</w:t>
      </w:r>
      <w:r>
        <w:t xml:space="preserve"> execution before actual execution, in that case it allows one or more threads to wait until a these operations completed by remaining threads.</w:t>
      </w:r>
    </w:p>
    <w:p w14:paraId="0EC804EE" w14:textId="77777777" w:rsidR="001D276F" w:rsidRDefault="001D276F" w:rsidP="001D276F">
      <w:pPr>
        <w:spacing w:line="240" w:lineRule="auto"/>
        <w:rPr>
          <w:u w:val="single"/>
        </w:rPr>
      </w:pPr>
    </w:p>
    <w:p w14:paraId="2A71D815" w14:textId="77777777" w:rsidR="001D276F" w:rsidRPr="00BD0FAC" w:rsidRDefault="001D276F" w:rsidP="001D276F">
      <w:pPr>
        <w:spacing w:line="240" w:lineRule="auto"/>
        <w:rPr>
          <w:rFonts w:ascii="Times New Roman" w:eastAsia="Times New Roman" w:hAnsi="Times New Roman" w:cs="Times New Roman"/>
          <w:color w:val="auto"/>
          <w:sz w:val="24"/>
          <w:szCs w:val="24"/>
          <w:lang w:eastAsia="en-US"/>
        </w:rPr>
      </w:pPr>
      <w:r>
        <w:rPr>
          <w:u w:val="single"/>
        </w:rPr>
        <w:t>Methods</w:t>
      </w:r>
      <w:r w:rsidRPr="00F04CEA">
        <w:t xml:space="preserve"> (</w:t>
      </w:r>
      <w:r w:rsidRPr="00BD0FAC">
        <w:t>latch</w:t>
      </w:r>
      <w:r>
        <w:t xml:space="preserve"> - </w:t>
      </w:r>
      <w:r w:rsidRPr="00BD0FAC">
        <w:rPr>
          <w:rFonts w:ascii="Arial" w:eastAsia="Times New Roman" w:hAnsi="Arial" w:cs="Gautami" w:hint="cs"/>
          <w:color w:val="222222"/>
          <w:sz w:val="21"/>
          <w:szCs w:val="21"/>
          <w:shd w:val="clear" w:color="auto" w:fill="FFFFFF"/>
          <w:cs/>
          <w:lang w:eastAsia="en-US" w:bidi="te-IN"/>
        </w:rPr>
        <w:t>తలుపునకు వేయు గడియ</w:t>
      </w:r>
      <w:r w:rsidRPr="00BD0FAC">
        <w:t>)</w:t>
      </w:r>
    </w:p>
    <w:p w14:paraId="6C7B6B41" w14:textId="77777777" w:rsidR="001D276F" w:rsidRPr="0023726B" w:rsidRDefault="001D276F" w:rsidP="006F728B">
      <w:pPr>
        <w:pStyle w:val="ListParagraph"/>
        <w:numPr>
          <w:ilvl w:val="0"/>
          <w:numId w:val="101"/>
        </w:numPr>
        <w:rPr>
          <w:b/>
        </w:rPr>
      </w:pPr>
      <w:r w:rsidRPr="0023726B">
        <w:rPr>
          <w:b/>
        </w:rPr>
        <w:t>await()</w:t>
      </w:r>
      <w:r>
        <w:rPr>
          <w:b/>
        </w:rPr>
        <w:tab/>
      </w:r>
    </w:p>
    <w:p w14:paraId="55CE7D58" w14:textId="77777777" w:rsidR="001D276F" w:rsidRPr="0023726B" w:rsidRDefault="001D276F" w:rsidP="006F728B">
      <w:pPr>
        <w:pStyle w:val="ListParagraph"/>
        <w:numPr>
          <w:ilvl w:val="0"/>
          <w:numId w:val="101"/>
        </w:numPr>
        <w:rPr>
          <w:b/>
        </w:rPr>
      </w:pPr>
      <w:r w:rsidRPr="0023726B">
        <w:rPr>
          <w:b/>
        </w:rPr>
        <w:t xml:space="preserve">countDown() </w:t>
      </w:r>
    </w:p>
    <w:p w14:paraId="6DAB85FD" w14:textId="77777777" w:rsidR="001D276F" w:rsidRDefault="001D276F" w:rsidP="001D276F">
      <w:pPr>
        <w:pStyle w:val="Howitworks"/>
      </w:pPr>
      <w:r>
        <w:t>Scenario</w:t>
      </w:r>
    </w:p>
    <w:p w14:paraId="68401FC3" w14:textId="6380ECC5" w:rsidR="001D276F" w:rsidRDefault="001D276F" w:rsidP="001D276F">
      <w:r>
        <w:rPr>
          <w:noProof/>
          <w:lang w:eastAsia="en-US"/>
        </w:rPr>
        <w:drawing>
          <wp:inline distT="0" distB="0" distL="0" distR="0" wp14:anchorId="495E7278" wp14:editId="3FEE1267">
            <wp:extent cx="3817687" cy="2224877"/>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36362" cy="2235760"/>
                    </a:xfrm>
                    <a:prstGeom prst="rect">
                      <a:avLst/>
                    </a:prstGeom>
                  </pic:spPr>
                </pic:pic>
              </a:graphicData>
            </a:graphic>
          </wp:inline>
        </w:drawing>
      </w:r>
    </w:p>
    <w:p w14:paraId="7F0F688F" w14:textId="77777777" w:rsidR="001D276F" w:rsidRDefault="001D276F" w:rsidP="001D276F">
      <w:pPr>
        <w:spacing w:line="240" w:lineRule="auto"/>
      </w:pPr>
      <w:r>
        <w:rPr>
          <w:noProof/>
          <w:lang w:eastAsia="en-US"/>
        </w:rPr>
        <w:drawing>
          <wp:inline distT="0" distB="0" distL="0" distR="0" wp14:anchorId="6E6B1E09" wp14:editId="1E6C22ED">
            <wp:extent cx="4038160" cy="293811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76510" cy="2966013"/>
                    </a:xfrm>
                    <a:prstGeom prst="rect">
                      <a:avLst/>
                    </a:prstGeom>
                  </pic:spPr>
                </pic:pic>
              </a:graphicData>
            </a:graphic>
          </wp:inline>
        </w:drawing>
      </w:r>
    </w:p>
    <w:p w14:paraId="0D2B254C" w14:textId="77777777" w:rsidR="001D276F" w:rsidRPr="000E180D" w:rsidRDefault="001D276F" w:rsidP="001D276F">
      <w:pPr>
        <w:pStyle w:val="Output"/>
        <w:rPr>
          <w:color w:val="4C483D" w:themeColor="text2"/>
        </w:rPr>
      </w:pPr>
      <w:r w:rsidRPr="000E180D">
        <w:rPr>
          <w:bCs/>
          <w:color w:val="7F0055"/>
        </w:rPr>
        <w:lastRenderedPageBreak/>
        <w:t>public</w:t>
      </w:r>
      <w:r w:rsidRPr="000E180D">
        <w:t xml:space="preserve"> </w:t>
      </w:r>
      <w:r w:rsidRPr="000E180D">
        <w:rPr>
          <w:bCs/>
          <w:color w:val="7F0055"/>
        </w:rPr>
        <w:t>class</w:t>
      </w:r>
      <w:r w:rsidRPr="000E180D">
        <w:t xml:space="preserve"> CountDownLatchDemo {</w:t>
      </w:r>
    </w:p>
    <w:p w14:paraId="4B428516" w14:textId="2B44C8EB" w:rsidR="001D276F" w:rsidRDefault="001D276F" w:rsidP="001D276F">
      <w:pPr>
        <w:pStyle w:val="Output"/>
      </w:pPr>
      <w:r w:rsidRPr="000E180D">
        <w:tab/>
      </w:r>
      <w:r w:rsidRPr="000E180D">
        <w:rPr>
          <w:bCs/>
          <w:color w:val="7F0055"/>
        </w:rPr>
        <w:t>public</w:t>
      </w:r>
      <w:r w:rsidRPr="000E180D">
        <w:t xml:space="preserve"> </w:t>
      </w:r>
      <w:r w:rsidRPr="000E180D">
        <w:rPr>
          <w:bCs/>
          <w:color w:val="7F0055"/>
        </w:rPr>
        <w:t>static</w:t>
      </w:r>
      <w:r w:rsidRPr="000E180D">
        <w:t xml:space="preserve"> </w:t>
      </w:r>
      <w:r w:rsidRPr="000E180D">
        <w:rPr>
          <w:bCs/>
          <w:color w:val="7F0055"/>
        </w:rPr>
        <w:t>void</w:t>
      </w:r>
      <w:r w:rsidRPr="000E180D">
        <w:t xml:space="preserve"> main(String </w:t>
      </w:r>
      <w:r w:rsidRPr="000E180D">
        <w:rPr>
          <w:color w:val="6A3E3E"/>
        </w:rPr>
        <w:t>args</w:t>
      </w:r>
      <w:r w:rsidRPr="000E180D">
        <w:t>[]) {</w:t>
      </w:r>
    </w:p>
    <w:p w14:paraId="08DCAE80" w14:textId="77777777" w:rsidR="00D30AAC" w:rsidRPr="000E180D" w:rsidRDefault="00D30AAC" w:rsidP="001D276F">
      <w:pPr>
        <w:pStyle w:val="Output"/>
        <w:rPr>
          <w:color w:val="4C483D" w:themeColor="text2"/>
        </w:rPr>
      </w:pPr>
    </w:p>
    <w:p w14:paraId="51F88AD6" w14:textId="77777777" w:rsidR="001D276F" w:rsidRPr="000E180D" w:rsidRDefault="001D276F" w:rsidP="001D276F">
      <w:pPr>
        <w:pStyle w:val="Output"/>
        <w:rPr>
          <w:color w:val="4C483D" w:themeColor="text2"/>
        </w:rPr>
      </w:pPr>
      <w:r w:rsidRPr="000E180D">
        <w:tab/>
      </w:r>
      <w:r w:rsidRPr="000E180D">
        <w:tab/>
      </w:r>
      <w:r w:rsidRPr="000E180D">
        <w:rPr>
          <w:bCs/>
          <w:color w:val="7F0055"/>
        </w:rPr>
        <w:t>final</w:t>
      </w:r>
      <w:r w:rsidRPr="000E180D">
        <w:t xml:space="preserve"> CountDownLatch </w:t>
      </w:r>
      <w:r w:rsidRPr="000E180D">
        <w:rPr>
          <w:color w:val="6A3E3E"/>
        </w:rPr>
        <w:t>latch</w:t>
      </w:r>
      <w:r w:rsidRPr="000E180D">
        <w:t xml:space="preserve"> = </w:t>
      </w:r>
      <w:r w:rsidRPr="000E180D">
        <w:rPr>
          <w:bCs/>
          <w:color w:val="7F0055"/>
        </w:rPr>
        <w:t>new</w:t>
      </w:r>
      <w:r w:rsidRPr="000E180D">
        <w:t xml:space="preserve"> CountDownLatch(3);</w:t>
      </w:r>
    </w:p>
    <w:p w14:paraId="46F31885" w14:textId="77777777" w:rsidR="001D276F" w:rsidRPr="000E180D" w:rsidRDefault="001D276F" w:rsidP="001D276F">
      <w:pPr>
        <w:pStyle w:val="Output"/>
        <w:rPr>
          <w:color w:val="4C483D" w:themeColor="text2"/>
        </w:rPr>
      </w:pPr>
      <w:r w:rsidRPr="000E180D">
        <w:tab/>
      </w:r>
      <w:r w:rsidRPr="000E180D">
        <w:tab/>
        <w:t xml:space="preserve">Thread </w:t>
      </w:r>
      <w:r w:rsidRPr="000E180D">
        <w:rPr>
          <w:color w:val="6A3E3E"/>
        </w:rPr>
        <w:t>cacheService</w:t>
      </w:r>
      <w:r w:rsidRPr="000E180D">
        <w:t xml:space="preserve"> = </w:t>
      </w:r>
      <w:r w:rsidRPr="000E180D">
        <w:rPr>
          <w:bCs/>
          <w:color w:val="7F0055"/>
        </w:rPr>
        <w:t>new</w:t>
      </w:r>
      <w:r w:rsidRPr="000E180D">
        <w:t xml:space="preserve"> Thread(</w:t>
      </w:r>
      <w:r w:rsidRPr="000E180D">
        <w:rPr>
          <w:bCs/>
          <w:color w:val="7F0055"/>
        </w:rPr>
        <w:t>new</w:t>
      </w:r>
      <w:r w:rsidRPr="000E180D">
        <w:t xml:space="preserve"> Service(</w:t>
      </w:r>
      <w:r w:rsidRPr="000E180D">
        <w:rPr>
          <w:color w:val="2A00FF"/>
        </w:rPr>
        <w:t>"CacheService"</w:t>
      </w:r>
      <w:r w:rsidRPr="000E180D">
        <w:t xml:space="preserve">, 1000, </w:t>
      </w:r>
      <w:r w:rsidRPr="000E180D">
        <w:rPr>
          <w:color w:val="6A3E3E"/>
        </w:rPr>
        <w:t>latch</w:t>
      </w:r>
      <w:r w:rsidRPr="000E180D">
        <w:t>));</w:t>
      </w:r>
    </w:p>
    <w:p w14:paraId="77008BEB" w14:textId="77777777" w:rsidR="001D276F" w:rsidRPr="000E180D" w:rsidRDefault="001D276F" w:rsidP="001D276F">
      <w:pPr>
        <w:pStyle w:val="Output"/>
        <w:rPr>
          <w:color w:val="4C483D" w:themeColor="text2"/>
        </w:rPr>
      </w:pPr>
      <w:r w:rsidRPr="000E180D">
        <w:tab/>
      </w:r>
      <w:r w:rsidRPr="000E180D">
        <w:tab/>
        <w:t xml:space="preserve">Thread </w:t>
      </w:r>
      <w:r w:rsidRPr="000E180D">
        <w:rPr>
          <w:color w:val="6A3E3E"/>
        </w:rPr>
        <w:t>alertService</w:t>
      </w:r>
      <w:r w:rsidRPr="000E180D">
        <w:t xml:space="preserve"> = </w:t>
      </w:r>
      <w:r w:rsidRPr="000E180D">
        <w:rPr>
          <w:bCs/>
          <w:color w:val="7F0055"/>
        </w:rPr>
        <w:t>new</w:t>
      </w:r>
      <w:r w:rsidRPr="000E180D">
        <w:t xml:space="preserve"> Thread(</w:t>
      </w:r>
      <w:r w:rsidRPr="000E180D">
        <w:rPr>
          <w:bCs/>
          <w:color w:val="7F0055"/>
        </w:rPr>
        <w:t>new</w:t>
      </w:r>
      <w:r w:rsidRPr="000E180D">
        <w:t xml:space="preserve"> Service(</w:t>
      </w:r>
      <w:r w:rsidRPr="000E180D">
        <w:rPr>
          <w:color w:val="2A00FF"/>
        </w:rPr>
        <w:t>"AlertService"</w:t>
      </w:r>
      <w:r w:rsidRPr="000E180D">
        <w:t xml:space="preserve">, 1000, </w:t>
      </w:r>
      <w:r w:rsidRPr="000E180D">
        <w:rPr>
          <w:color w:val="6A3E3E"/>
        </w:rPr>
        <w:t>latch</w:t>
      </w:r>
      <w:r w:rsidRPr="000E180D">
        <w:t>));</w:t>
      </w:r>
    </w:p>
    <w:p w14:paraId="6B049BE6" w14:textId="77777777" w:rsidR="001D276F" w:rsidRPr="000E180D" w:rsidRDefault="001D276F" w:rsidP="001D276F">
      <w:pPr>
        <w:pStyle w:val="Output"/>
        <w:rPr>
          <w:color w:val="4C483D" w:themeColor="text2"/>
        </w:rPr>
      </w:pPr>
      <w:r w:rsidRPr="000E180D">
        <w:tab/>
      </w:r>
      <w:r w:rsidRPr="000E180D">
        <w:tab/>
        <w:t xml:space="preserve">Thread </w:t>
      </w:r>
      <w:r w:rsidRPr="000E180D">
        <w:rPr>
          <w:color w:val="6A3E3E"/>
        </w:rPr>
        <w:t>validationService</w:t>
      </w:r>
      <w:r w:rsidRPr="000E180D">
        <w:t xml:space="preserve"> = </w:t>
      </w:r>
      <w:r w:rsidRPr="000E180D">
        <w:rPr>
          <w:bCs/>
          <w:color w:val="7F0055"/>
        </w:rPr>
        <w:t>new</w:t>
      </w:r>
      <w:r w:rsidRPr="000E180D">
        <w:t xml:space="preserve"> Thread(</w:t>
      </w:r>
      <w:r w:rsidRPr="000E180D">
        <w:rPr>
          <w:bCs/>
          <w:color w:val="7F0055"/>
        </w:rPr>
        <w:t>new</w:t>
      </w:r>
      <w:r w:rsidRPr="000E180D">
        <w:t xml:space="preserve"> Service(</w:t>
      </w:r>
      <w:r w:rsidRPr="000E180D">
        <w:rPr>
          <w:color w:val="2A00FF"/>
        </w:rPr>
        <w:t>"ValidationService"</w:t>
      </w:r>
      <w:r w:rsidRPr="000E180D">
        <w:t xml:space="preserve">, 1000, </w:t>
      </w:r>
      <w:r w:rsidRPr="000E180D">
        <w:rPr>
          <w:color w:val="6A3E3E"/>
        </w:rPr>
        <w:t>latch</w:t>
      </w:r>
      <w:r w:rsidRPr="000E180D">
        <w:t>));</w:t>
      </w:r>
    </w:p>
    <w:p w14:paraId="2ADDA531" w14:textId="77777777" w:rsidR="001D276F" w:rsidRPr="000E180D" w:rsidRDefault="001D276F" w:rsidP="001D276F">
      <w:pPr>
        <w:pStyle w:val="Output"/>
        <w:rPr>
          <w:color w:val="4C483D" w:themeColor="text2"/>
        </w:rPr>
      </w:pPr>
    </w:p>
    <w:p w14:paraId="14170C2A" w14:textId="77777777" w:rsidR="001D276F" w:rsidRPr="000E180D" w:rsidRDefault="001D276F" w:rsidP="001D276F">
      <w:pPr>
        <w:pStyle w:val="Output"/>
        <w:rPr>
          <w:color w:val="4C483D" w:themeColor="text2"/>
        </w:rPr>
      </w:pPr>
      <w:r w:rsidRPr="000E180D">
        <w:tab/>
      </w:r>
      <w:r w:rsidRPr="000E180D">
        <w:tab/>
      </w:r>
      <w:r w:rsidRPr="000E180D">
        <w:rPr>
          <w:color w:val="6A3E3E"/>
        </w:rPr>
        <w:t>cacheService</w:t>
      </w:r>
      <w:r w:rsidRPr="000E180D">
        <w:t xml:space="preserve">.start(); </w:t>
      </w:r>
      <w:r w:rsidRPr="000E180D">
        <w:rPr>
          <w:color w:val="3F7F5F"/>
        </w:rPr>
        <w:t>// separate thread will initialize CacheService</w:t>
      </w:r>
    </w:p>
    <w:p w14:paraId="533A660C" w14:textId="77777777" w:rsidR="001D276F" w:rsidRPr="000E180D" w:rsidRDefault="001D276F" w:rsidP="001D276F">
      <w:pPr>
        <w:pStyle w:val="Output"/>
        <w:rPr>
          <w:color w:val="4C483D" w:themeColor="text2"/>
        </w:rPr>
      </w:pPr>
      <w:r w:rsidRPr="000E180D">
        <w:tab/>
      </w:r>
      <w:r w:rsidRPr="000E180D">
        <w:tab/>
      </w:r>
      <w:r w:rsidRPr="000E180D">
        <w:rPr>
          <w:color w:val="6A3E3E"/>
        </w:rPr>
        <w:t>alertService</w:t>
      </w:r>
      <w:r w:rsidRPr="000E180D">
        <w:t xml:space="preserve">.start(); </w:t>
      </w:r>
      <w:r w:rsidRPr="000E180D">
        <w:rPr>
          <w:color w:val="3F7F5F"/>
        </w:rPr>
        <w:t>// another thread for AlertService initialization</w:t>
      </w:r>
    </w:p>
    <w:p w14:paraId="0269BC72" w14:textId="77777777" w:rsidR="001D276F" w:rsidRPr="000E180D" w:rsidRDefault="001D276F" w:rsidP="001D276F">
      <w:pPr>
        <w:pStyle w:val="Output"/>
        <w:rPr>
          <w:color w:val="4C483D" w:themeColor="text2"/>
        </w:rPr>
      </w:pPr>
      <w:r w:rsidRPr="000E180D">
        <w:tab/>
      </w:r>
      <w:r w:rsidRPr="000E180D">
        <w:tab/>
      </w:r>
      <w:r w:rsidRPr="000E180D">
        <w:rPr>
          <w:color w:val="6A3E3E"/>
        </w:rPr>
        <w:t>validationService</w:t>
      </w:r>
      <w:r w:rsidRPr="000E180D">
        <w:t>.start();</w:t>
      </w:r>
    </w:p>
    <w:p w14:paraId="2D6F0BFA" w14:textId="77777777" w:rsidR="001D276F" w:rsidRPr="000E180D" w:rsidRDefault="001D276F" w:rsidP="001D276F">
      <w:pPr>
        <w:pStyle w:val="Output"/>
        <w:rPr>
          <w:color w:val="4C483D" w:themeColor="text2"/>
        </w:rPr>
      </w:pPr>
    </w:p>
    <w:p w14:paraId="182B2FE5" w14:textId="77777777" w:rsidR="001D276F" w:rsidRPr="000E180D" w:rsidRDefault="001D276F" w:rsidP="001D276F">
      <w:pPr>
        <w:pStyle w:val="Output"/>
        <w:rPr>
          <w:color w:val="4C483D" w:themeColor="text2"/>
        </w:rPr>
      </w:pPr>
      <w:r>
        <w:rPr>
          <w:color w:val="3F7F5F"/>
        </w:rPr>
        <w:t>//</w:t>
      </w:r>
      <w:r w:rsidRPr="000E180D">
        <w:rPr>
          <w:color w:val="3F7F5F"/>
        </w:rPr>
        <w:t>application should not start processing any thread until all service is up and ready to do their job.</w:t>
      </w:r>
    </w:p>
    <w:p w14:paraId="4BD925E7" w14:textId="77777777" w:rsidR="001D276F" w:rsidRPr="000E180D" w:rsidRDefault="001D276F" w:rsidP="001D276F">
      <w:pPr>
        <w:pStyle w:val="Output"/>
        <w:rPr>
          <w:color w:val="4C483D" w:themeColor="text2"/>
        </w:rPr>
      </w:pPr>
      <w:r w:rsidRPr="000E180D">
        <w:rPr>
          <w:color w:val="3F7F5F"/>
        </w:rPr>
        <w:t>// Countdown latch is idle choice here, main thread will start with count 3</w:t>
      </w:r>
      <w:r>
        <w:rPr>
          <w:color w:val="3F7F5F"/>
        </w:rPr>
        <w:t xml:space="preserve"> </w:t>
      </w:r>
      <w:r w:rsidRPr="000E180D">
        <w:rPr>
          <w:color w:val="3F7F5F"/>
        </w:rPr>
        <w:t>and wait until count reaches zero. each thread once up and read will do</w:t>
      </w:r>
      <w:r>
        <w:rPr>
          <w:color w:val="3F7F5F"/>
        </w:rPr>
        <w:t xml:space="preserve"> </w:t>
      </w:r>
      <w:r w:rsidRPr="000E180D">
        <w:rPr>
          <w:color w:val="3F7F5F"/>
        </w:rPr>
        <w:t>a count down. this will ensure that main thread is not started processing</w:t>
      </w:r>
      <w:r>
        <w:rPr>
          <w:color w:val="3F7F5F"/>
        </w:rPr>
        <w:t xml:space="preserve"> </w:t>
      </w:r>
      <w:r w:rsidRPr="000E180D">
        <w:rPr>
          <w:color w:val="3F7F5F"/>
        </w:rPr>
        <w:t>until all services is up.</w:t>
      </w:r>
    </w:p>
    <w:p w14:paraId="648FF438" w14:textId="77777777" w:rsidR="001D276F" w:rsidRPr="000E180D" w:rsidRDefault="001D276F" w:rsidP="001D276F">
      <w:pPr>
        <w:pStyle w:val="Output"/>
        <w:rPr>
          <w:color w:val="4C483D" w:themeColor="text2"/>
        </w:rPr>
      </w:pPr>
    </w:p>
    <w:p w14:paraId="0198F85E" w14:textId="77777777" w:rsidR="001D276F" w:rsidRPr="000E180D" w:rsidRDefault="001D276F" w:rsidP="001D276F">
      <w:pPr>
        <w:pStyle w:val="Output"/>
        <w:rPr>
          <w:color w:val="4C483D" w:themeColor="text2"/>
        </w:rPr>
      </w:pPr>
      <w:r w:rsidRPr="000E180D">
        <w:tab/>
      </w:r>
      <w:r w:rsidRPr="000E180D">
        <w:tab/>
      </w:r>
      <w:r w:rsidRPr="000E180D">
        <w:rPr>
          <w:color w:val="3F7F5F"/>
        </w:rPr>
        <w:t>// count is 3 since we have 3 Threads (Services)</w:t>
      </w:r>
    </w:p>
    <w:p w14:paraId="647CD077" w14:textId="77777777" w:rsidR="001D276F" w:rsidRPr="000E180D" w:rsidRDefault="001D276F" w:rsidP="001D276F">
      <w:pPr>
        <w:pStyle w:val="Output"/>
        <w:rPr>
          <w:color w:val="4C483D" w:themeColor="text2"/>
        </w:rPr>
      </w:pPr>
      <w:r w:rsidRPr="000E180D">
        <w:tab/>
      </w:r>
      <w:r w:rsidRPr="000E180D">
        <w:tab/>
      </w:r>
      <w:r w:rsidRPr="000E180D">
        <w:rPr>
          <w:bCs/>
          <w:color w:val="7F0055"/>
        </w:rPr>
        <w:t>try</w:t>
      </w:r>
      <w:r w:rsidRPr="000E180D">
        <w:t xml:space="preserve"> {</w:t>
      </w:r>
    </w:p>
    <w:p w14:paraId="2356466A" w14:textId="77777777" w:rsidR="001D276F" w:rsidRPr="000E180D" w:rsidRDefault="001D276F" w:rsidP="001D276F">
      <w:pPr>
        <w:pStyle w:val="Output"/>
        <w:rPr>
          <w:color w:val="4C483D" w:themeColor="text2"/>
        </w:rPr>
      </w:pPr>
      <w:r w:rsidRPr="000E180D">
        <w:tab/>
      </w:r>
      <w:r w:rsidRPr="000E180D">
        <w:tab/>
      </w:r>
      <w:r w:rsidRPr="000E180D">
        <w:tab/>
      </w:r>
      <w:r w:rsidRPr="000E180D">
        <w:rPr>
          <w:color w:val="6A3E3E"/>
        </w:rPr>
        <w:t>latch</w:t>
      </w:r>
      <w:r w:rsidRPr="000E180D">
        <w:t xml:space="preserve">.await(); </w:t>
      </w:r>
      <w:r w:rsidRPr="000E180D">
        <w:rPr>
          <w:color w:val="3F7F5F"/>
        </w:rPr>
        <w:t>// main thread is waiting on CountDownLatch to finish</w:t>
      </w:r>
    </w:p>
    <w:p w14:paraId="3FD82600" w14:textId="77777777" w:rsidR="001D276F" w:rsidRPr="000E180D" w:rsidRDefault="001D276F" w:rsidP="001D276F">
      <w:pPr>
        <w:pStyle w:val="Output"/>
        <w:rPr>
          <w:color w:val="4C483D" w:themeColor="text2"/>
        </w:rPr>
      </w:pPr>
      <w:r w:rsidRPr="000E180D">
        <w:tab/>
      </w:r>
      <w:r w:rsidRPr="000E180D">
        <w:tab/>
      </w:r>
      <w:r w:rsidRPr="000E180D">
        <w:tab/>
        <w:t>System.</w:t>
      </w:r>
      <w:r w:rsidRPr="000E180D">
        <w:rPr>
          <w:bCs/>
          <w:i/>
          <w:iCs/>
          <w:color w:val="0000C0"/>
        </w:rPr>
        <w:t>out</w:t>
      </w:r>
      <w:r w:rsidRPr="000E180D">
        <w:t>.println(</w:t>
      </w:r>
      <w:r w:rsidRPr="000E180D">
        <w:rPr>
          <w:color w:val="2A00FF"/>
        </w:rPr>
        <w:t>"All services are up, Application is starting now"</w:t>
      </w:r>
      <w:r w:rsidRPr="000E180D">
        <w:t>);</w:t>
      </w:r>
    </w:p>
    <w:p w14:paraId="6236B181" w14:textId="77777777" w:rsidR="001D276F" w:rsidRPr="000E180D" w:rsidRDefault="001D276F" w:rsidP="001D276F">
      <w:pPr>
        <w:pStyle w:val="Output"/>
        <w:rPr>
          <w:color w:val="4C483D" w:themeColor="text2"/>
        </w:rPr>
      </w:pPr>
      <w:r w:rsidRPr="000E180D">
        <w:tab/>
      </w:r>
      <w:r w:rsidRPr="000E180D">
        <w:tab/>
        <w:t xml:space="preserve">} </w:t>
      </w:r>
      <w:r w:rsidRPr="000E180D">
        <w:rPr>
          <w:bCs/>
          <w:color w:val="7F0055"/>
        </w:rPr>
        <w:t>catch</w:t>
      </w:r>
      <w:r w:rsidRPr="000E180D">
        <w:t xml:space="preserve"> (InterruptedException </w:t>
      </w:r>
      <w:r w:rsidRPr="000E180D">
        <w:rPr>
          <w:color w:val="6A3E3E"/>
        </w:rPr>
        <w:t>ie</w:t>
      </w:r>
      <w:r w:rsidRPr="000E180D">
        <w:t>) {</w:t>
      </w:r>
    </w:p>
    <w:p w14:paraId="67448418" w14:textId="77777777" w:rsidR="001D276F" w:rsidRPr="000E180D" w:rsidRDefault="001D276F" w:rsidP="001D276F">
      <w:pPr>
        <w:pStyle w:val="Output"/>
        <w:rPr>
          <w:color w:val="4C483D" w:themeColor="text2"/>
        </w:rPr>
      </w:pPr>
      <w:r w:rsidRPr="000E180D">
        <w:tab/>
      </w:r>
      <w:r w:rsidRPr="000E180D">
        <w:tab/>
      </w:r>
      <w:r w:rsidRPr="000E180D">
        <w:tab/>
      </w:r>
      <w:r w:rsidRPr="000E180D">
        <w:rPr>
          <w:color w:val="6A3E3E"/>
        </w:rPr>
        <w:t>ie</w:t>
      </w:r>
      <w:r w:rsidRPr="000E180D">
        <w:t>.printStackTrace();</w:t>
      </w:r>
    </w:p>
    <w:p w14:paraId="4A8C6B94" w14:textId="77777777" w:rsidR="001D276F" w:rsidRPr="000E180D" w:rsidRDefault="001D276F" w:rsidP="001D276F">
      <w:pPr>
        <w:pStyle w:val="Output"/>
        <w:rPr>
          <w:color w:val="4C483D" w:themeColor="text2"/>
        </w:rPr>
      </w:pPr>
      <w:r w:rsidRPr="000E180D">
        <w:tab/>
      </w:r>
      <w:r w:rsidRPr="000E180D">
        <w:tab/>
        <w:t>}</w:t>
      </w:r>
    </w:p>
    <w:p w14:paraId="0807E4F6" w14:textId="77777777" w:rsidR="001D276F" w:rsidRPr="000E180D" w:rsidRDefault="001D276F" w:rsidP="001D276F">
      <w:pPr>
        <w:pStyle w:val="Output"/>
        <w:rPr>
          <w:color w:val="4C483D" w:themeColor="text2"/>
        </w:rPr>
      </w:pPr>
      <w:r w:rsidRPr="000E180D">
        <w:tab/>
        <w:t>}</w:t>
      </w:r>
    </w:p>
    <w:p w14:paraId="31E75CD4" w14:textId="77777777" w:rsidR="001D276F" w:rsidRPr="000E180D" w:rsidRDefault="001D276F" w:rsidP="001D276F">
      <w:pPr>
        <w:pStyle w:val="Output"/>
        <w:rPr>
          <w:color w:val="4C483D" w:themeColor="text2"/>
        </w:rPr>
      </w:pPr>
      <w:r w:rsidRPr="000E180D">
        <w:t>}</w:t>
      </w:r>
    </w:p>
    <w:p w14:paraId="13E0F1FB" w14:textId="77777777" w:rsidR="001D276F" w:rsidRDefault="001D276F" w:rsidP="001D276F">
      <w:pPr>
        <w:pStyle w:val="Output"/>
        <w:rPr>
          <w:color w:val="3F5FBF"/>
        </w:rPr>
      </w:pPr>
    </w:p>
    <w:p w14:paraId="37AFF02B" w14:textId="77777777" w:rsidR="001D276F" w:rsidRPr="000E180D" w:rsidRDefault="001D276F" w:rsidP="001D276F">
      <w:pPr>
        <w:pStyle w:val="Output"/>
        <w:rPr>
          <w:color w:val="4C483D" w:themeColor="text2"/>
        </w:rPr>
      </w:pPr>
      <w:r w:rsidRPr="000E180D">
        <w:rPr>
          <w:color w:val="3F5FBF"/>
        </w:rPr>
        <w:t>/* Service class which will be executed by Thread using CountDownLatch * synchronizer. */</w:t>
      </w:r>
    </w:p>
    <w:p w14:paraId="739D6E1F" w14:textId="77777777" w:rsidR="001D276F" w:rsidRPr="000E180D" w:rsidRDefault="001D276F" w:rsidP="001D276F">
      <w:pPr>
        <w:pStyle w:val="Output"/>
        <w:rPr>
          <w:color w:val="4C483D" w:themeColor="text2"/>
        </w:rPr>
      </w:pPr>
      <w:r w:rsidRPr="000E180D">
        <w:rPr>
          <w:bCs/>
          <w:color w:val="7F0055"/>
        </w:rPr>
        <w:t>class</w:t>
      </w:r>
      <w:r w:rsidRPr="000E180D">
        <w:t xml:space="preserve"> Service </w:t>
      </w:r>
      <w:r w:rsidRPr="000E180D">
        <w:rPr>
          <w:bCs/>
          <w:color w:val="7F0055"/>
        </w:rPr>
        <w:t>implements</w:t>
      </w:r>
      <w:r w:rsidRPr="000E180D">
        <w:t xml:space="preserve"> Runnable {</w:t>
      </w:r>
    </w:p>
    <w:p w14:paraId="7996868E" w14:textId="77777777" w:rsidR="001D276F" w:rsidRPr="000E180D" w:rsidRDefault="001D276F" w:rsidP="001D276F">
      <w:pPr>
        <w:pStyle w:val="Output"/>
        <w:rPr>
          <w:color w:val="4C483D" w:themeColor="text2"/>
        </w:rPr>
      </w:pPr>
      <w:r w:rsidRPr="000E180D">
        <w:tab/>
      </w:r>
      <w:r w:rsidRPr="000E180D">
        <w:rPr>
          <w:bCs/>
          <w:color w:val="7F0055"/>
        </w:rPr>
        <w:t>private</w:t>
      </w:r>
      <w:r w:rsidRPr="000E180D">
        <w:t xml:space="preserve"> </w:t>
      </w:r>
      <w:r w:rsidRPr="000E180D">
        <w:rPr>
          <w:bCs/>
          <w:color w:val="7F0055"/>
        </w:rPr>
        <w:t>final</w:t>
      </w:r>
      <w:r w:rsidRPr="000E180D">
        <w:t xml:space="preserve"> String </w:t>
      </w:r>
      <w:r w:rsidRPr="000E180D">
        <w:rPr>
          <w:color w:val="0000C0"/>
        </w:rPr>
        <w:t>name</w:t>
      </w:r>
      <w:r w:rsidRPr="000E180D">
        <w:t>;</w:t>
      </w:r>
    </w:p>
    <w:p w14:paraId="1EB4F9FD" w14:textId="77777777" w:rsidR="001D276F" w:rsidRPr="000E180D" w:rsidRDefault="001D276F" w:rsidP="001D276F">
      <w:pPr>
        <w:pStyle w:val="Output"/>
        <w:rPr>
          <w:color w:val="4C483D" w:themeColor="text2"/>
        </w:rPr>
      </w:pPr>
      <w:r w:rsidRPr="000E180D">
        <w:tab/>
      </w:r>
      <w:r w:rsidRPr="000E180D">
        <w:rPr>
          <w:bCs/>
          <w:color w:val="7F0055"/>
        </w:rPr>
        <w:t>private</w:t>
      </w:r>
      <w:r w:rsidRPr="000E180D">
        <w:t xml:space="preserve"> </w:t>
      </w:r>
      <w:r w:rsidRPr="000E180D">
        <w:rPr>
          <w:bCs/>
          <w:color w:val="7F0055"/>
        </w:rPr>
        <w:t>final</w:t>
      </w:r>
      <w:r w:rsidRPr="000E180D">
        <w:t xml:space="preserve"> </w:t>
      </w:r>
      <w:r w:rsidRPr="000E180D">
        <w:rPr>
          <w:bCs/>
          <w:color w:val="7F0055"/>
        </w:rPr>
        <w:t>int</w:t>
      </w:r>
      <w:r w:rsidRPr="000E180D">
        <w:t xml:space="preserve"> </w:t>
      </w:r>
      <w:r w:rsidRPr="000E180D">
        <w:rPr>
          <w:color w:val="0000C0"/>
        </w:rPr>
        <w:t>timeToStart</w:t>
      </w:r>
      <w:r w:rsidRPr="000E180D">
        <w:t>;</w:t>
      </w:r>
    </w:p>
    <w:p w14:paraId="1FE710E4" w14:textId="77777777" w:rsidR="001D276F" w:rsidRPr="000E180D" w:rsidRDefault="001D276F" w:rsidP="001D276F">
      <w:pPr>
        <w:pStyle w:val="Output"/>
        <w:rPr>
          <w:color w:val="4C483D" w:themeColor="text2"/>
        </w:rPr>
      </w:pPr>
      <w:r w:rsidRPr="000E180D">
        <w:tab/>
      </w:r>
      <w:r w:rsidRPr="000E180D">
        <w:rPr>
          <w:bCs/>
          <w:color w:val="7F0055"/>
        </w:rPr>
        <w:t>private</w:t>
      </w:r>
      <w:r w:rsidRPr="000E180D">
        <w:t xml:space="preserve"> </w:t>
      </w:r>
      <w:r w:rsidRPr="000E180D">
        <w:rPr>
          <w:bCs/>
          <w:color w:val="7F0055"/>
        </w:rPr>
        <w:t>final</w:t>
      </w:r>
      <w:r w:rsidRPr="000E180D">
        <w:t xml:space="preserve"> CountDownLatch </w:t>
      </w:r>
      <w:r w:rsidRPr="000E180D">
        <w:rPr>
          <w:color w:val="0000C0"/>
        </w:rPr>
        <w:t>latch</w:t>
      </w:r>
      <w:r w:rsidRPr="000E180D">
        <w:t>;</w:t>
      </w:r>
    </w:p>
    <w:p w14:paraId="7E7FB438" w14:textId="77777777" w:rsidR="001D276F" w:rsidRPr="000E180D" w:rsidRDefault="001D276F" w:rsidP="001D276F">
      <w:pPr>
        <w:pStyle w:val="Output"/>
        <w:rPr>
          <w:color w:val="4C483D" w:themeColor="text2"/>
        </w:rPr>
      </w:pPr>
    </w:p>
    <w:p w14:paraId="0431CDCC" w14:textId="77777777" w:rsidR="001D276F" w:rsidRPr="000E180D" w:rsidRDefault="001D276F" w:rsidP="001D276F">
      <w:pPr>
        <w:pStyle w:val="Output"/>
        <w:rPr>
          <w:color w:val="4C483D" w:themeColor="text2"/>
        </w:rPr>
      </w:pPr>
      <w:r w:rsidRPr="000E180D">
        <w:tab/>
      </w:r>
      <w:r w:rsidRPr="000E180D">
        <w:rPr>
          <w:bCs/>
          <w:color w:val="7F0055"/>
        </w:rPr>
        <w:t>public</w:t>
      </w:r>
      <w:r w:rsidRPr="000E180D">
        <w:t xml:space="preserve"> Service(String </w:t>
      </w:r>
      <w:r w:rsidRPr="000E180D">
        <w:rPr>
          <w:color w:val="6A3E3E"/>
        </w:rPr>
        <w:t>name</w:t>
      </w:r>
      <w:r w:rsidRPr="000E180D">
        <w:t xml:space="preserve">, </w:t>
      </w:r>
      <w:r w:rsidRPr="000E180D">
        <w:rPr>
          <w:bCs/>
          <w:color w:val="7F0055"/>
        </w:rPr>
        <w:t>int</w:t>
      </w:r>
      <w:r w:rsidRPr="000E180D">
        <w:t xml:space="preserve"> </w:t>
      </w:r>
      <w:r w:rsidRPr="000E180D">
        <w:rPr>
          <w:color w:val="6A3E3E"/>
        </w:rPr>
        <w:t>timeToStart</w:t>
      </w:r>
      <w:r w:rsidRPr="000E180D">
        <w:t xml:space="preserve">, CountDownLatch </w:t>
      </w:r>
      <w:r w:rsidRPr="000E180D">
        <w:rPr>
          <w:color w:val="6A3E3E"/>
        </w:rPr>
        <w:t>latch</w:t>
      </w:r>
      <w:r w:rsidRPr="000E180D">
        <w:t>) {</w:t>
      </w:r>
    </w:p>
    <w:p w14:paraId="05B0AB8F" w14:textId="77777777" w:rsidR="001D276F" w:rsidRPr="000E180D" w:rsidRDefault="001D276F" w:rsidP="001D276F">
      <w:pPr>
        <w:pStyle w:val="Output"/>
        <w:rPr>
          <w:color w:val="4C483D" w:themeColor="text2"/>
        </w:rPr>
      </w:pPr>
      <w:r w:rsidRPr="000E180D">
        <w:tab/>
      </w:r>
      <w:r w:rsidRPr="000E180D">
        <w:tab/>
      </w:r>
      <w:r w:rsidRPr="000E180D">
        <w:rPr>
          <w:bCs/>
          <w:color w:val="7F0055"/>
        </w:rPr>
        <w:t>this</w:t>
      </w:r>
      <w:r w:rsidRPr="000E180D">
        <w:t>.</w:t>
      </w:r>
      <w:r w:rsidRPr="000E180D">
        <w:rPr>
          <w:color w:val="0000C0"/>
        </w:rPr>
        <w:t>name</w:t>
      </w:r>
      <w:r w:rsidRPr="000E180D">
        <w:t xml:space="preserve"> = </w:t>
      </w:r>
      <w:r w:rsidRPr="000E180D">
        <w:rPr>
          <w:color w:val="6A3E3E"/>
        </w:rPr>
        <w:t>name</w:t>
      </w:r>
      <w:r w:rsidRPr="000E180D">
        <w:t>;</w:t>
      </w:r>
    </w:p>
    <w:p w14:paraId="65B23303" w14:textId="77777777" w:rsidR="001D276F" w:rsidRPr="000E180D" w:rsidRDefault="001D276F" w:rsidP="001D276F">
      <w:pPr>
        <w:pStyle w:val="Output"/>
        <w:rPr>
          <w:color w:val="4C483D" w:themeColor="text2"/>
        </w:rPr>
      </w:pPr>
      <w:r w:rsidRPr="000E180D">
        <w:tab/>
      </w:r>
      <w:r w:rsidRPr="000E180D">
        <w:tab/>
      </w:r>
      <w:r w:rsidRPr="000E180D">
        <w:rPr>
          <w:bCs/>
          <w:color w:val="7F0055"/>
        </w:rPr>
        <w:t>this</w:t>
      </w:r>
      <w:r w:rsidRPr="000E180D">
        <w:t>.</w:t>
      </w:r>
      <w:r w:rsidRPr="000E180D">
        <w:rPr>
          <w:color w:val="0000C0"/>
        </w:rPr>
        <w:t>timeToStart</w:t>
      </w:r>
      <w:r w:rsidRPr="000E180D">
        <w:t xml:space="preserve"> = </w:t>
      </w:r>
      <w:r w:rsidRPr="000E180D">
        <w:rPr>
          <w:color w:val="6A3E3E"/>
        </w:rPr>
        <w:t>timeToStart</w:t>
      </w:r>
      <w:r w:rsidRPr="000E180D">
        <w:t>;</w:t>
      </w:r>
    </w:p>
    <w:p w14:paraId="005BDE6C" w14:textId="77777777" w:rsidR="001D276F" w:rsidRPr="000E180D" w:rsidRDefault="001D276F" w:rsidP="001D276F">
      <w:pPr>
        <w:pStyle w:val="Output"/>
        <w:rPr>
          <w:color w:val="4C483D" w:themeColor="text2"/>
        </w:rPr>
      </w:pPr>
      <w:r w:rsidRPr="000E180D">
        <w:tab/>
      </w:r>
      <w:r w:rsidRPr="000E180D">
        <w:tab/>
      </w:r>
      <w:r w:rsidRPr="000E180D">
        <w:rPr>
          <w:bCs/>
          <w:color w:val="7F0055"/>
        </w:rPr>
        <w:t>this</w:t>
      </w:r>
      <w:r w:rsidRPr="000E180D">
        <w:t>.</w:t>
      </w:r>
      <w:r w:rsidRPr="000E180D">
        <w:rPr>
          <w:color w:val="0000C0"/>
        </w:rPr>
        <w:t>latch</w:t>
      </w:r>
      <w:r w:rsidRPr="000E180D">
        <w:t xml:space="preserve"> = </w:t>
      </w:r>
      <w:r w:rsidRPr="000E180D">
        <w:rPr>
          <w:color w:val="6A3E3E"/>
        </w:rPr>
        <w:t>latch</w:t>
      </w:r>
      <w:r w:rsidRPr="000E180D">
        <w:t>;</w:t>
      </w:r>
    </w:p>
    <w:p w14:paraId="5F709107" w14:textId="77777777" w:rsidR="001D276F" w:rsidRPr="000E180D" w:rsidRDefault="001D276F" w:rsidP="001D276F">
      <w:pPr>
        <w:pStyle w:val="Output"/>
        <w:rPr>
          <w:color w:val="4C483D" w:themeColor="text2"/>
        </w:rPr>
      </w:pPr>
      <w:r w:rsidRPr="000E180D">
        <w:tab/>
        <w:t>}</w:t>
      </w:r>
    </w:p>
    <w:p w14:paraId="7C78916F" w14:textId="77777777" w:rsidR="001D276F" w:rsidRPr="000E180D" w:rsidRDefault="001D276F" w:rsidP="001D276F">
      <w:pPr>
        <w:pStyle w:val="Output"/>
        <w:rPr>
          <w:color w:val="4C483D" w:themeColor="text2"/>
        </w:rPr>
      </w:pPr>
      <w:r w:rsidRPr="000E180D">
        <w:tab/>
      </w:r>
      <w:r w:rsidRPr="000E180D">
        <w:rPr>
          <w:color w:val="646464"/>
        </w:rPr>
        <w:t>@Override</w:t>
      </w:r>
    </w:p>
    <w:p w14:paraId="38703A06" w14:textId="77777777" w:rsidR="001D276F" w:rsidRPr="000E180D" w:rsidRDefault="001D276F" w:rsidP="001D276F">
      <w:pPr>
        <w:pStyle w:val="Output"/>
        <w:rPr>
          <w:color w:val="4C483D" w:themeColor="text2"/>
        </w:rPr>
      </w:pPr>
      <w:r w:rsidRPr="000E180D">
        <w:tab/>
      </w:r>
      <w:r w:rsidRPr="000E180D">
        <w:rPr>
          <w:bCs/>
          <w:color w:val="7F0055"/>
        </w:rPr>
        <w:t>public</w:t>
      </w:r>
      <w:r w:rsidRPr="000E180D">
        <w:t xml:space="preserve"> </w:t>
      </w:r>
      <w:r w:rsidRPr="000E180D">
        <w:rPr>
          <w:bCs/>
          <w:color w:val="7F0055"/>
        </w:rPr>
        <w:t>void</w:t>
      </w:r>
      <w:r w:rsidRPr="000E180D">
        <w:t xml:space="preserve"> run() {</w:t>
      </w:r>
    </w:p>
    <w:p w14:paraId="446EC4D5" w14:textId="77777777" w:rsidR="001D276F" w:rsidRPr="000E180D" w:rsidRDefault="001D276F" w:rsidP="001D276F">
      <w:pPr>
        <w:pStyle w:val="Output"/>
        <w:rPr>
          <w:color w:val="4C483D" w:themeColor="text2"/>
        </w:rPr>
      </w:pPr>
      <w:r w:rsidRPr="000E180D">
        <w:tab/>
      </w:r>
      <w:r w:rsidRPr="000E180D">
        <w:tab/>
      </w:r>
      <w:r w:rsidRPr="000E180D">
        <w:rPr>
          <w:bCs/>
          <w:color w:val="7F0055"/>
        </w:rPr>
        <w:t>try</w:t>
      </w:r>
      <w:r w:rsidRPr="000E180D">
        <w:t xml:space="preserve"> {</w:t>
      </w:r>
    </w:p>
    <w:p w14:paraId="6881F23F" w14:textId="77777777" w:rsidR="001D276F" w:rsidRPr="000E180D" w:rsidRDefault="001D276F" w:rsidP="001D276F">
      <w:pPr>
        <w:pStyle w:val="Output"/>
        <w:rPr>
          <w:color w:val="4C483D" w:themeColor="text2"/>
        </w:rPr>
      </w:pPr>
      <w:r w:rsidRPr="000E180D">
        <w:tab/>
      </w:r>
      <w:r w:rsidRPr="000E180D">
        <w:tab/>
      </w:r>
      <w:r w:rsidRPr="000E180D">
        <w:tab/>
        <w:t>Thread.</w:t>
      </w:r>
      <w:r w:rsidRPr="000E180D">
        <w:rPr>
          <w:i/>
          <w:iCs/>
        </w:rPr>
        <w:t>sleep</w:t>
      </w:r>
      <w:r w:rsidRPr="000E180D">
        <w:t>(</w:t>
      </w:r>
      <w:r w:rsidRPr="000E180D">
        <w:rPr>
          <w:color w:val="0000C0"/>
        </w:rPr>
        <w:t>timeToStart</w:t>
      </w:r>
      <w:r w:rsidRPr="000E180D">
        <w:t>);</w:t>
      </w:r>
    </w:p>
    <w:p w14:paraId="5C37570B" w14:textId="77777777" w:rsidR="001D276F" w:rsidRPr="000E180D" w:rsidRDefault="001D276F" w:rsidP="001D276F">
      <w:pPr>
        <w:pStyle w:val="Output"/>
        <w:rPr>
          <w:color w:val="4C483D" w:themeColor="text2"/>
        </w:rPr>
      </w:pPr>
      <w:r w:rsidRPr="000E180D">
        <w:tab/>
      </w:r>
      <w:r w:rsidRPr="000E180D">
        <w:tab/>
        <w:t xml:space="preserve">} </w:t>
      </w:r>
      <w:r w:rsidRPr="000E180D">
        <w:rPr>
          <w:bCs/>
          <w:color w:val="7F0055"/>
        </w:rPr>
        <w:t>catch</w:t>
      </w:r>
      <w:r w:rsidRPr="000E180D">
        <w:t xml:space="preserve"> (InterruptedException </w:t>
      </w:r>
      <w:r w:rsidRPr="000E180D">
        <w:rPr>
          <w:color w:val="6A3E3E"/>
        </w:rPr>
        <w:t>ex</w:t>
      </w:r>
      <w:r w:rsidRPr="000E180D">
        <w:t>) {</w:t>
      </w:r>
      <w:r w:rsidRPr="000E180D">
        <w:tab/>
      </w:r>
      <w:r w:rsidRPr="000E180D">
        <w:tab/>
      </w:r>
      <w:r w:rsidRPr="000E180D">
        <w:tab/>
        <w:t xml:space="preserve"> </w:t>
      </w:r>
    </w:p>
    <w:p w14:paraId="52131A03" w14:textId="77777777" w:rsidR="001D276F" w:rsidRPr="000E180D" w:rsidRDefault="001D276F" w:rsidP="001D276F">
      <w:pPr>
        <w:pStyle w:val="Output"/>
        <w:rPr>
          <w:color w:val="4C483D" w:themeColor="text2"/>
        </w:rPr>
      </w:pPr>
      <w:r w:rsidRPr="000E180D">
        <w:tab/>
      </w:r>
      <w:r w:rsidRPr="000E180D">
        <w:tab/>
        <w:t>}</w:t>
      </w:r>
    </w:p>
    <w:p w14:paraId="41D9B6D6" w14:textId="77777777" w:rsidR="001D276F" w:rsidRPr="000E180D" w:rsidRDefault="001D276F" w:rsidP="001D276F">
      <w:pPr>
        <w:pStyle w:val="Output"/>
        <w:rPr>
          <w:color w:val="4C483D" w:themeColor="text2"/>
        </w:rPr>
      </w:pPr>
      <w:r w:rsidRPr="000E180D">
        <w:tab/>
      </w:r>
      <w:r w:rsidRPr="000E180D">
        <w:tab/>
        <w:t>System.</w:t>
      </w:r>
      <w:r w:rsidRPr="000E180D">
        <w:rPr>
          <w:bCs/>
          <w:i/>
          <w:iCs/>
          <w:color w:val="0000C0"/>
        </w:rPr>
        <w:t>out</w:t>
      </w:r>
      <w:r w:rsidRPr="000E180D">
        <w:t>.println(</w:t>
      </w:r>
      <w:r w:rsidRPr="000E180D">
        <w:rPr>
          <w:color w:val="0000C0"/>
        </w:rPr>
        <w:t>name</w:t>
      </w:r>
      <w:r w:rsidRPr="000E180D">
        <w:t xml:space="preserve"> + </w:t>
      </w:r>
      <w:r w:rsidRPr="000E180D">
        <w:rPr>
          <w:color w:val="2A00FF"/>
        </w:rPr>
        <w:t>" is Up"</w:t>
      </w:r>
      <w:r w:rsidRPr="000E180D">
        <w:t>);</w:t>
      </w:r>
    </w:p>
    <w:p w14:paraId="58481019" w14:textId="77777777" w:rsidR="001D276F" w:rsidRPr="000E180D" w:rsidRDefault="001D276F" w:rsidP="001D276F">
      <w:pPr>
        <w:pStyle w:val="Output"/>
        <w:rPr>
          <w:color w:val="4C483D" w:themeColor="text2"/>
        </w:rPr>
      </w:pPr>
      <w:r w:rsidRPr="000E180D">
        <w:tab/>
      </w:r>
      <w:r w:rsidRPr="000E180D">
        <w:tab/>
      </w:r>
      <w:r w:rsidRPr="000E180D">
        <w:rPr>
          <w:color w:val="0000C0"/>
        </w:rPr>
        <w:t>latch</w:t>
      </w:r>
      <w:r w:rsidRPr="000E180D">
        <w:t xml:space="preserve">.countDown(); </w:t>
      </w:r>
      <w:r w:rsidRPr="000E180D">
        <w:rPr>
          <w:color w:val="3F7F5F"/>
        </w:rPr>
        <w:t>// reduce count of CountDownLatch by 1</w:t>
      </w:r>
    </w:p>
    <w:p w14:paraId="5F9E7F8C" w14:textId="77777777" w:rsidR="001D276F" w:rsidRDefault="001D276F" w:rsidP="001D276F">
      <w:pPr>
        <w:pStyle w:val="Output"/>
      </w:pPr>
      <w:r w:rsidRPr="000E180D">
        <w:tab/>
        <w:t>}</w:t>
      </w:r>
    </w:p>
    <w:p w14:paraId="5E901059" w14:textId="514BB460" w:rsidR="001D276F" w:rsidRDefault="001D276F" w:rsidP="001D276F">
      <w:pPr>
        <w:pStyle w:val="Output"/>
      </w:pPr>
      <w:r w:rsidRPr="000E180D">
        <w:t>}</w:t>
      </w:r>
    </w:p>
    <w:p w14:paraId="6053A86E" w14:textId="047170D6" w:rsidR="000F48F3" w:rsidRDefault="000F48F3" w:rsidP="000F48F3">
      <w:pPr>
        <w:rPr>
          <w:noProof/>
          <w:lang w:eastAsia="en-US"/>
        </w:rPr>
      </w:pPr>
    </w:p>
    <w:p w14:paraId="0F02724D" w14:textId="0CEB730D" w:rsidR="000F48F3" w:rsidRDefault="000F48F3" w:rsidP="000F48F3">
      <w:pPr>
        <w:rPr>
          <w:noProof/>
          <w:lang w:eastAsia="en-US"/>
        </w:rPr>
      </w:pPr>
    </w:p>
    <w:p w14:paraId="3FA9766A" w14:textId="77777777" w:rsidR="00DE533F" w:rsidRDefault="00DE533F" w:rsidP="000F48F3">
      <w:pPr>
        <w:rPr>
          <w:noProof/>
          <w:lang w:eastAsia="en-US"/>
        </w:rPr>
      </w:pPr>
    </w:p>
    <w:p w14:paraId="57D01526" w14:textId="13455A27" w:rsidR="001D276F" w:rsidRPr="000E180D" w:rsidRDefault="00A12F7C" w:rsidP="000E4144">
      <w:pPr>
        <w:pStyle w:val="Heading30"/>
        <w:rPr>
          <w:noProof/>
          <w:lang w:eastAsia="en-US"/>
        </w:rPr>
      </w:pPr>
      <w:r>
        <w:rPr>
          <w:noProof/>
          <w:lang w:eastAsia="en-US"/>
        </w:rPr>
        <w:t>4.</w:t>
      </w:r>
      <w:r w:rsidR="001D276F" w:rsidRPr="000E180D">
        <w:rPr>
          <w:noProof/>
          <w:lang w:eastAsia="en-US"/>
        </w:rPr>
        <w:t>CyclicBrarrier</w:t>
      </w:r>
    </w:p>
    <w:p w14:paraId="64C84571" w14:textId="77777777" w:rsidR="001D276F" w:rsidRPr="00D93200" w:rsidRDefault="001D276F" w:rsidP="001D276F">
      <w:pPr>
        <w:rPr>
          <w:b/>
          <w:noProof/>
          <w:lang w:eastAsia="en-US"/>
        </w:rPr>
      </w:pPr>
      <w:r w:rsidRPr="000E180D">
        <w:rPr>
          <w:noProof/>
          <w:lang w:eastAsia="en-US"/>
        </w:rPr>
        <w:t xml:space="preserve">CyclicBrarrier is a synchronization mechanisum that allows a set of threads to </w:t>
      </w:r>
      <w:r w:rsidRPr="00D93200">
        <w:rPr>
          <w:b/>
          <w:noProof/>
          <w:lang w:eastAsia="en-US"/>
        </w:rPr>
        <w:t xml:space="preserve">all wait </w:t>
      </w:r>
      <w:r w:rsidRPr="00D93200">
        <w:rPr>
          <w:b/>
          <w:bCs/>
          <w:noProof/>
          <w:lang w:eastAsia="en-US"/>
        </w:rPr>
        <w:t>for</w:t>
      </w:r>
      <w:r w:rsidRPr="00D93200">
        <w:rPr>
          <w:b/>
          <w:noProof/>
          <w:lang w:eastAsia="en-US"/>
        </w:rPr>
        <w:t xml:space="preserve"> each other to reach a common barrier point.</w:t>
      </w:r>
    </w:p>
    <w:p w14:paraId="721CFCCE" w14:textId="77777777" w:rsidR="001D276F" w:rsidRDefault="001D276F" w:rsidP="001D276F">
      <w:pPr>
        <w:rPr>
          <w:noProof/>
          <w:lang w:eastAsia="en-US"/>
        </w:rPr>
      </w:pPr>
    </w:p>
    <w:p w14:paraId="5D1B553C" w14:textId="77777777" w:rsidR="001D276F" w:rsidRPr="000E180D" w:rsidRDefault="001D276F" w:rsidP="001D276F">
      <w:pPr>
        <w:rPr>
          <w:noProof/>
          <w:lang w:eastAsia="en-US"/>
        </w:rPr>
      </w:pPr>
      <w:r w:rsidRPr="000E180D">
        <w:rPr>
          <w:noProof/>
          <w:lang w:eastAsia="en-US"/>
        </w:rPr>
        <w:t xml:space="preserve">First a </w:t>
      </w:r>
      <w:r w:rsidRPr="000E180D">
        <w:rPr>
          <w:b/>
          <w:bCs/>
          <w:noProof/>
          <w:lang w:eastAsia="en-US"/>
        </w:rPr>
        <w:t>new</w:t>
      </w:r>
      <w:r w:rsidRPr="000E180D">
        <w:rPr>
          <w:noProof/>
          <w:lang w:eastAsia="en-US"/>
        </w:rPr>
        <w:t xml:space="preserve"> instance of a CyclicBarriers is created specifying the number of threads that the barriers should wait upon.</w:t>
      </w:r>
    </w:p>
    <w:p w14:paraId="7CA1B5EF" w14:textId="77777777" w:rsidR="001D276F" w:rsidRPr="000E180D" w:rsidRDefault="001D276F" w:rsidP="001D276F">
      <w:pPr>
        <w:pStyle w:val="Output"/>
        <w:rPr>
          <w:noProof/>
          <w:lang w:eastAsia="en-US"/>
        </w:rPr>
      </w:pPr>
      <w:r w:rsidRPr="000E180D">
        <w:rPr>
          <w:noProof/>
          <w:lang w:eastAsia="en-US"/>
        </w:rPr>
        <w:t xml:space="preserve">CyclicBarrier newBarrier = </w:t>
      </w:r>
      <w:r w:rsidRPr="000E180D">
        <w:rPr>
          <w:bCs/>
          <w:noProof/>
          <w:lang w:eastAsia="en-US"/>
        </w:rPr>
        <w:t>new</w:t>
      </w:r>
      <w:r w:rsidRPr="000E180D">
        <w:rPr>
          <w:noProof/>
          <w:lang w:eastAsia="en-US"/>
        </w:rPr>
        <w:t xml:space="preserve"> CyclicBarrier(numberOfThreads);</w:t>
      </w:r>
    </w:p>
    <w:p w14:paraId="62CD9B8A" w14:textId="77777777" w:rsidR="001D276F" w:rsidRDefault="001D276F" w:rsidP="001D276F">
      <w:pPr>
        <w:rPr>
          <w:u w:val="single"/>
        </w:rPr>
      </w:pPr>
    </w:p>
    <w:p w14:paraId="04D4F7F2" w14:textId="77777777" w:rsidR="001D276F" w:rsidRDefault="001D276F" w:rsidP="001D276F">
      <w:pPr>
        <w:rPr>
          <w:u w:val="single"/>
        </w:rPr>
      </w:pPr>
      <w:r>
        <w:rPr>
          <w:u w:val="single"/>
        </w:rPr>
        <w:t>Methods</w:t>
      </w:r>
    </w:p>
    <w:p w14:paraId="7938A739" w14:textId="671703C8" w:rsidR="001D276F" w:rsidRPr="00DE533F" w:rsidRDefault="001D276F" w:rsidP="006F728B">
      <w:pPr>
        <w:pStyle w:val="ListParagraph"/>
        <w:numPr>
          <w:ilvl w:val="0"/>
          <w:numId w:val="101"/>
        </w:numPr>
        <w:rPr>
          <w:noProof/>
          <w:lang w:eastAsia="en-US"/>
        </w:rPr>
      </w:pPr>
      <w:r w:rsidRPr="002B72CE">
        <w:rPr>
          <w:b/>
        </w:rPr>
        <w:t>await()</w:t>
      </w:r>
      <w:r w:rsidRPr="002B72CE">
        <w:rPr>
          <w:b/>
        </w:rPr>
        <w:tab/>
      </w:r>
    </w:p>
    <w:p w14:paraId="78F8F2EF" w14:textId="70431753" w:rsidR="00DE533F" w:rsidRDefault="00DE533F" w:rsidP="00DE533F">
      <w:pPr>
        <w:rPr>
          <w:noProof/>
          <w:lang w:eastAsia="en-US"/>
        </w:rPr>
      </w:pPr>
    </w:p>
    <w:p w14:paraId="58E2B94C" w14:textId="77777777" w:rsidR="00DE533F" w:rsidRPr="000E180D" w:rsidRDefault="00DE533F" w:rsidP="00DE533F">
      <w:pPr>
        <w:rPr>
          <w:noProof/>
          <w:lang w:eastAsia="en-US"/>
        </w:rPr>
      </w:pPr>
    </w:p>
    <w:p w14:paraId="0D742B46" w14:textId="77777777" w:rsidR="001D276F" w:rsidRPr="000E180D" w:rsidRDefault="001D276F" w:rsidP="001D276F">
      <w:pPr>
        <w:rPr>
          <w:noProof/>
          <w:lang w:eastAsia="en-US"/>
        </w:rPr>
      </w:pPr>
      <w:r w:rsidRPr="000E180D">
        <w:rPr>
          <w:noProof/>
          <w:lang w:eastAsia="en-US"/>
        </w:rPr>
        <w:lastRenderedPageBreak/>
        <w:t xml:space="preserve">Each and every thread does some computation and after completing it’s execution, calls </w:t>
      </w:r>
      <w:r w:rsidRPr="00D13352">
        <w:rPr>
          <w:rStyle w:val="0SyntaxPinkChar"/>
        </w:rPr>
        <w:t>await()</w:t>
      </w:r>
      <w:r w:rsidRPr="000E180D">
        <w:rPr>
          <w:noProof/>
          <w:lang w:eastAsia="en-US"/>
        </w:rPr>
        <w:t xml:space="preserve"> methods as shown:</w:t>
      </w:r>
    </w:p>
    <w:p w14:paraId="3CACCFC2" w14:textId="77777777" w:rsidR="001D276F" w:rsidRPr="000E180D" w:rsidRDefault="001D276F" w:rsidP="001D276F">
      <w:pPr>
        <w:pStyle w:val="Output"/>
        <w:rPr>
          <w:noProof/>
          <w:lang w:eastAsia="en-US"/>
        </w:rPr>
      </w:pPr>
      <w:r w:rsidRPr="000E180D">
        <w:rPr>
          <w:noProof/>
          <w:lang w:eastAsia="en-US"/>
        </w:rPr>
        <w:t>public void run()</w:t>
      </w:r>
    </w:p>
    <w:p w14:paraId="4CAB0936" w14:textId="77777777" w:rsidR="001D276F" w:rsidRPr="000E180D" w:rsidRDefault="001D276F" w:rsidP="001D276F">
      <w:pPr>
        <w:pStyle w:val="Output"/>
        <w:rPr>
          <w:noProof/>
          <w:lang w:eastAsia="en-US"/>
        </w:rPr>
      </w:pPr>
      <w:r w:rsidRPr="000E180D">
        <w:rPr>
          <w:noProof/>
          <w:lang w:eastAsia="en-US"/>
        </w:rPr>
        <w:t>{</w:t>
      </w:r>
    </w:p>
    <w:p w14:paraId="588D3E3F" w14:textId="77777777" w:rsidR="001D276F" w:rsidRPr="000E180D" w:rsidRDefault="001D276F" w:rsidP="001D276F">
      <w:pPr>
        <w:pStyle w:val="Output"/>
        <w:rPr>
          <w:noProof/>
          <w:lang w:eastAsia="en-US"/>
        </w:rPr>
      </w:pPr>
      <w:r w:rsidRPr="000E180D">
        <w:rPr>
          <w:noProof/>
          <w:lang w:eastAsia="en-US"/>
        </w:rPr>
        <w:t xml:space="preserve">    // thread does the computation</w:t>
      </w:r>
    </w:p>
    <w:p w14:paraId="3D99EABA" w14:textId="77777777" w:rsidR="001D276F" w:rsidRPr="000E180D" w:rsidRDefault="001D276F" w:rsidP="001D276F">
      <w:pPr>
        <w:pStyle w:val="Output"/>
        <w:rPr>
          <w:noProof/>
          <w:lang w:eastAsia="en-US"/>
        </w:rPr>
      </w:pPr>
      <w:r w:rsidRPr="000E180D">
        <w:rPr>
          <w:noProof/>
          <w:lang w:eastAsia="en-US"/>
        </w:rPr>
        <w:t xml:space="preserve">    newBarrier.await();</w:t>
      </w:r>
    </w:p>
    <w:p w14:paraId="54CEB45D" w14:textId="77777777" w:rsidR="001D276F" w:rsidRPr="000E180D" w:rsidRDefault="001D276F" w:rsidP="001D276F">
      <w:pPr>
        <w:pStyle w:val="Output"/>
        <w:rPr>
          <w:noProof/>
          <w:lang w:eastAsia="en-US"/>
        </w:rPr>
      </w:pPr>
      <w:r w:rsidRPr="000E180D">
        <w:rPr>
          <w:noProof/>
          <w:lang w:eastAsia="en-US"/>
        </w:rPr>
        <w:t>}</w:t>
      </w:r>
    </w:p>
    <w:p w14:paraId="18EA48FA" w14:textId="77777777" w:rsidR="001D276F" w:rsidRPr="000E180D" w:rsidRDefault="001D276F" w:rsidP="001D276F">
      <w:pPr>
        <w:rPr>
          <w:noProof/>
          <w:lang w:eastAsia="en-US"/>
        </w:rPr>
      </w:pPr>
    </w:p>
    <w:p w14:paraId="6EFE5597" w14:textId="77777777" w:rsidR="001D276F" w:rsidRPr="000E180D" w:rsidRDefault="001D276F" w:rsidP="001D276F">
      <w:pPr>
        <w:rPr>
          <w:noProof/>
          <w:lang w:eastAsia="en-US"/>
        </w:rPr>
      </w:pPr>
      <w:r w:rsidRPr="000E180D">
        <w:rPr>
          <w:noProof/>
          <w:lang w:eastAsia="en-US"/>
        </w:rPr>
        <w:t xml:space="preserve">Once the number of threads that called </w:t>
      </w:r>
      <w:r w:rsidRPr="00D13352">
        <w:rPr>
          <w:rStyle w:val="0SyntaxPinkChar"/>
        </w:rPr>
        <w:t>await()</w:t>
      </w:r>
      <w:r w:rsidRPr="000E180D">
        <w:rPr>
          <w:noProof/>
          <w:lang w:eastAsia="en-US"/>
        </w:rPr>
        <w:t xml:space="preserve"> equals </w:t>
      </w:r>
      <w:r w:rsidRPr="00D13352">
        <w:rPr>
          <w:b/>
          <w:bCs/>
          <w:noProof/>
          <w:lang w:eastAsia="en-US"/>
        </w:rPr>
        <w:t>numberOfThreads</w:t>
      </w:r>
      <w:r w:rsidRPr="000E180D">
        <w:rPr>
          <w:noProof/>
          <w:lang w:eastAsia="en-US"/>
        </w:rPr>
        <w:t xml:space="preserve">, the barrier then gives a way </w:t>
      </w:r>
      <w:r w:rsidRPr="00DD6FEC">
        <w:rPr>
          <w:bCs/>
          <w:noProof/>
          <w:lang w:eastAsia="en-US"/>
        </w:rPr>
        <w:t>for</w:t>
      </w:r>
      <w:r w:rsidRPr="000E180D">
        <w:rPr>
          <w:noProof/>
          <w:lang w:eastAsia="en-US"/>
        </w:rPr>
        <w:t xml:space="preserve"> the waiting threads. The CyclicBarrier can also be initialized with some action that is performed once all the threads have reached the barrier. This action can combine/utilize the result of computation of individual thread waiting in the barrier.</w:t>
      </w:r>
    </w:p>
    <w:p w14:paraId="2E267998" w14:textId="77777777" w:rsidR="001D276F" w:rsidRPr="000E180D" w:rsidRDefault="001D276F" w:rsidP="001D276F">
      <w:pPr>
        <w:pStyle w:val="Output"/>
        <w:rPr>
          <w:noProof/>
          <w:lang w:eastAsia="en-US"/>
        </w:rPr>
      </w:pPr>
      <w:r w:rsidRPr="000E180D">
        <w:rPr>
          <w:noProof/>
          <w:lang w:eastAsia="en-US"/>
        </w:rPr>
        <w:t xml:space="preserve">Runnable action = ... </w:t>
      </w:r>
    </w:p>
    <w:p w14:paraId="151379E3" w14:textId="77777777" w:rsidR="001D276F" w:rsidRPr="000E180D" w:rsidRDefault="001D276F" w:rsidP="001D276F">
      <w:pPr>
        <w:pStyle w:val="Output"/>
        <w:rPr>
          <w:noProof/>
          <w:lang w:eastAsia="en-US"/>
        </w:rPr>
      </w:pPr>
      <w:r w:rsidRPr="000E180D">
        <w:rPr>
          <w:noProof/>
          <w:lang w:eastAsia="en-US"/>
        </w:rPr>
        <w:t>//action to be performed when all threads reach the barrier;</w:t>
      </w:r>
    </w:p>
    <w:p w14:paraId="2737BFC0" w14:textId="77777777" w:rsidR="001D276F" w:rsidRPr="000E180D" w:rsidRDefault="001D276F" w:rsidP="001D276F">
      <w:pPr>
        <w:pStyle w:val="Output"/>
        <w:rPr>
          <w:noProof/>
          <w:lang w:eastAsia="en-US"/>
        </w:rPr>
      </w:pPr>
      <w:r w:rsidRPr="000E180D">
        <w:rPr>
          <w:noProof/>
          <w:lang w:eastAsia="en-US"/>
        </w:rPr>
        <w:t xml:space="preserve">CyclicBarrier newBarrier = </w:t>
      </w:r>
      <w:r w:rsidRPr="000E180D">
        <w:rPr>
          <w:bCs/>
          <w:noProof/>
          <w:lang w:eastAsia="en-US"/>
        </w:rPr>
        <w:t>new</w:t>
      </w:r>
      <w:r w:rsidRPr="000E180D">
        <w:rPr>
          <w:noProof/>
          <w:lang w:eastAsia="en-US"/>
        </w:rPr>
        <w:t xml:space="preserve"> CyclicBarrier(numberOfThreads, action);</w:t>
      </w:r>
    </w:p>
    <w:p w14:paraId="20C3EAC4" w14:textId="77777777" w:rsidR="001D276F" w:rsidRDefault="001D276F" w:rsidP="001D276F">
      <w:pPr>
        <w:rPr>
          <w:noProof/>
          <w:lang w:eastAsia="en-US"/>
        </w:rPr>
      </w:pPr>
    </w:p>
    <w:p w14:paraId="171215A8" w14:textId="77777777" w:rsidR="001D276F" w:rsidRDefault="001D276F" w:rsidP="001D276F">
      <w:pPr>
        <w:pStyle w:val="Howitworks"/>
        <w:rPr>
          <w:noProof/>
          <w:lang w:eastAsia="en-US"/>
        </w:rPr>
      </w:pPr>
      <w:r>
        <w:rPr>
          <w:noProof/>
          <w:lang w:eastAsia="en-US"/>
        </w:rPr>
        <w:t>Scenario</w:t>
      </w:r>
    </w:p>
    <w:p w14:paraId="39B0A012" w14:textId="16D3F2F8" w:rsidR="001D276F" w:rsidRDefault="001D276F" w:rsidP="001D276F">
      <w:pPr>
        <w:rPr>
          <w:noProof/>
          <w:lang w:eastAsia="en-US"/>
        </w:rPr>
      </w:pPr>
      <w:r>
        <w:rPr>
          <w:noProof/>
          <w:lang w:eastAsia="en-US"/>
        </w:rPr>
        <w:drawing>
          <wp:inline distT="0" distB="0" distL="0" distR="0" wp14:anchorId="3584A80E" wp14:editId="1C9EE56B">
            <wp:extent cx="3955880" cy="2502009"/>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016762" cy="2540516"/>
                    </a:xfrm>
                    <a:prstGeom prst="rect">
                      <a:avLst/>
                    </a:prstGeom>
                  </pic:spPr>
                </pic:pic>
              </a:graphicData>
            </a:graphic>
          </wp:inline>
        </w:drawing>
      </w:r>
    </w:p>
    <w:p w14:paraId="47F9A5A2" w14:textId="7553052D" w:rsidR="001D276F" w:rsidRDefault="001D276F" w:rsidP="001D276F">
      <w:pPr>
        <w:rPr>
          <w:noProof/>
          <w:lang w:eastAsia="en-US"/>
        </w:rPr>
      </w:pPr>
      <w:r>
        <w:rPr>
          <w:noProof/>
          <w:lang w:eastAsia="en-US"/>
        </w:rPr>
        <w:drawing>
          <wp:inline distT="0" distB="0" distL="0" distR="0" wp14:anchorId="7095777D" wp14:editId="2483E8B1">
            <wp:extent cx="3955415" cy="3252909"/>
            <wp:effectExtent l="0" t="0" r="698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77412" cy="3270999"/>
                    </a:xfrm>
                    <a:prstGeom prst="rect">
                      <a:avLst/>
                    </a:prstGeom>
                  </pic:spPr>
                </pic:pic>
              </a:graphicData>
            </a:graphic>
          </wp:inline>
        </w:drawing>
      </w:r>
    </w:p>
    <w:p w14:paraId="4F54228D" w14:textId="77777777" w:rsidR="001D276F" w:rsidRDefault="001D276F" w:rsidP="001D276F">
      <w:pPr>
        <w:pStyle w:val="Output"/>
        <w:rPr>
          <w:color w:val="4C483D" w:themeColor="text2"/>
        </w:rPr>
      </w:pPr>
      <w:r>
        <w:rPr>
          <w:bCs/>
          <w:color w:val="7F0055"/>
        </w:rPr>
        <w:lastRenderedPageBreak/>
        <w:t>class</w:t>
      </w:r>
      <w:r>
        <w:t xml:space="preserve"> Task </w:t>
      </w:r>
      <w:r>
        <w:rPr>
          <w:bCs/>
          <w:color w:val="7F0055"/>
        </w:rPr>
        <w:t>implements</w:t>
      </w:r>
      <w:r>
        <w:t xml:space="preserve"> Runnable {</w:t>
      </w:r>
    </w:p>
    <w:p w14:paraId="69BE47DF" w14:textId="77777777" w:rsidR="001D276F" w:rsidRDefault="001D276F" w:rsidP="001D276F">
      <w:pPr>
        <w:pStyle w:val="Output"/>
        <w:rPr>
          <w:color w:val="4C483D" w:themeColor="text2"/>
        </w:rPr>
      </w:pPr>
    </w:p>
    <w:p w14:paraId="43D82F3F" w14:textId="77777777" w:rsidR="001D276F" w:rsidRDefault="001D276F" w:rsidP="001D276F">
      <w:pPr>
        <w:pStyle w:val="Output"/>
        <w:rPr>
          <w:color w:val="4C483D" w:themeColor="text2"/>
        </w:rPr>
      </w:pPr>
      <w:r>
        <w:tab/>
      </w:r>
      <w:r>
        <w:rPr>
          <w:bCs/>
          <w:color w:val="7F0055"/>
        </w:rPr>
        <w:t>private</w:t>
      </w:r>
      <w:r>
        <w:t xml:space="preserve"> CyclicBarrier </w:t>
      </w:r>
      <w:r>
        <w:rPr>
          <w:color w:val="0000C0"/>
        </w:rPr>
        <w:t>barrier</w:t>
      </w:r>
      <w:r>
        <w:t>;</w:t>
      </w:r>
    </w:p>
    <w:p w14:paraId="579959AE" w14:textId="77777777" w:rsidR="001D276F" w:rsidRDefault="001D276F" w:rsidP="001D276F">
      <w:pPr>
        <w:pStyle w:val="Output"/>
        <w:rPr>
          <w:color w:val="4C483D" w:themeColor="text2"/>
        </w:rPr>
      </w:pPr>
    </w:p>
    <w:p w14:paraId="3112413A" w14:textId="77777777" w:rsidR="001D276F" w:rsidRDefault="001D276F" w:rsidP="001D276F">
      <w:pPr>
        <w:pStyle w:val="Output"/>
        <w:rPr>
          <w:color w:val="4C483D" w:themeColor="text2"/>
        </w:rPr>
      </w:pPr>
      <w:r>
        <w:tab/>
      </w:r>
      <w:r>
        <w:rPr>
          <w:bCs/>
          <w:color w:val="7F0055"/>
        </w:rPr>
        <w:t>public</w:t>
      </w:r>
      <w:r>
        <w:t xml:space="preserve"> Task(CyclicBarrier </w:t>
      </w:r>
      <w:r>
        <w:rPr>
          <w:color w:val="6A3E3E"/>
        </w:rPr>
        <w:t>barrier</w:t>
      </w:r>
      <w:r>
        <w:t>) {</w:t>
      </w:r>
    </w:p>
    <w:p w14:paraId="245D1FD2" w14:textId="77777777" w:rsidR="001D276F" w:rsidRDefault="001D276F" w:rsidP="001D276F">
      <w:pPr>
        <w:pStyle w:val="Output"/>
        <w:rPr>
          <w:color w:val="4C483D" w:themeColor="text2"/>
        </w:rPr>
      </w:pPr>
      <w:r>
        <w:tab/>
      </w:r>
      <w:r>
        <w:tab/>
      </w:r>
      <w:r>
        <w:rPr>
          <w:bCs/>
          <w:color w:val="7F0055"/>
        </w:rPr>
        <w:t>this</w:t>
      </w:r>
      <w:r>
        <w:t>.</w:t>
      </w:r>
      <w:r>
        <w:rPr>
          <w:color w:val="0000C0"/>
        </w:rPr>
        <w:t>barrier</w:t>
      </w:r>
      <w:r>
        <w:t xml:space="preserve"> = </w:t>
      </w:r>
      <w:r>
        <w:rPr>
          <w:color w:val="6A3E3E"/>
        </w:rPr>
        <w:t>barrier</w:t>
      </w:r>
      <w:r>
        <w:t>;</w:t>
      </w:r>
    </w:p>
    <w:p w14:paraId="239A7549" w14:textId="77777777" w:rsidR="001D276F" w:rsidRDefault="001D276F" w:rsidP="001D276F">
      <w:pPr>
        <w:pStyle w:val="Output"/>
        <w:rPr>
          <w:color w:val="4C483D" w:themeColor="text2"/>
        </w:rPr>
      </w:pPr>
      <w:r>
        <w:tab/>
        <w:t>}</w:t>
      </w:r>
    </w:p>
    <w:p w14:paraId="77923B9F" w14:textId="77777777" w:rsidR="001D276F" w:rsidRDefault="001D276F" w:rsidP="001D276F">
      <w:pPr>
        <w:pStyle w:val="Output"/>
        <w:rPr>
          <w:color w:val="4C483D" w:themeColor="text2"/>
        </w:rPr>
      </w:pPr>
    </w:p>
    <w:p w14:paraId="40063541" w14:textId="77777777" w:rsidR="001D276F" w:rsidRDefault="001D276F" w:rsidP="001D276F">
      <w:pPr>
        <w:pStyle w:val="Output"/>
        <w:rPr>
          <w:color w:val="4C483D" w:themeColor="text2"/>
        </w:rPr>
      </w:pPr>
      <w:r>
        <w:tab/>
      </w:r>
      <w:r>
        <w:rPr>
          <w:color w:val="646464"/>
        </w:rPr>
        <w:t>@Override</w:t>
      </w:r>
    </w:p>
    <w:p w14:paraId="4935C712" w14:textId="77777777" w:rsidR="001D276F" w:rsidRDefault="001D276F" w:rsidP="001D276F">
      <w:pPr>
        <w:pStyle w:val="Output"/>
        <w:rPr>
          <w:color w:val="4C483D" w:themeColor="text2"/>
        </w:rPr>
      </w:pPr>
      <w:r>
        <w:tab/>
      </w:r>
      <w:r>
        <w:rPr>
          <w:bCs/>
          <w:color w:val="7F0055"/>
        </w:rPr>
        <w:t>public</w:t>
      </w:r>
      <w:r>
        <w:t xml:space="preserve"> </w:t>
      </w:r>
      <w:r>
        <w:rPr>
          <w:bCs/>
          <w:color w:val="7F0055"/>
        </w:rPr>
        <w:t>void</w:t>
      </w:r>
      <w:r>
        <w:t xml:space="preserve"> run() {</w:t>
      </w:r>
    </w:p>
    <w:p w14:paraId="2F22C9D1" w14:textId="77777777" w:rsidR="001D276F" w:rsidRDefault="001D276F" w:rsidP="001D276F">
      <w:pPr>
        <w:pStyle w:val="Output"/>
        <w:rPr>
          <w:color w:val="4C483D" w:themeColor="text2"/>
        </w:rPr>
      </w:pPr>
      <w:r>
        <w:tab/>
      </w:r>
      <w:r>
        <w:tab/>
      </w:r>
      <w:r>
        <w:rPr>
          <w:bCs/>
          <w:color w:val="7F0055"/>
        </w:rPr>
        <w:t>try</w:t>
      </w:r>
      <w:r>
        <w:t xml:space="preserve"> {</w:t>
      </w:r>
    </w:p>
    <w:p w14:paraId="64A52D51" w14:textId="77777777" w:rsidR="001D276F" w:rsidRDefault="001D276F" w:rsidP="001D276F">
      <w:pPr>
        <w:pStyle w:val="Output"/>
        <w:rPr>
          <w:color w:val="4C483D" w:themeColor="text2"/>
        </w:rPr>
      </w:pPr>
      <w:r>
        <w:tab/>
      </w:r>
      <w:r>
        <w:tab/>
      </w:r>
      <w:r>
        <w:tab/>
        <w:t>System.</w:t>
      </w:r>
      <w:r>
        <w:rPr>
          <w:bCs/>
          <w:i/>
          <w:iCs/>
          <w:color w:val="0000C0"/>
        </w:rPr>
        <w:t>out</w:t>
      </w:r>
      <w:r>
        <w:t>.println(Thread.</w:t>
      </w:r>
      <w:r>
        <w:rPr>
          <w:i/>
          <w:iCs/>
        </w:rPr>
        <w:t>currentThread</w:t>
      </w:r>
      <w:r>
        <w:t xml:space="preserve">().getName() + </w:t>
      </w:r>
      <w:r>
        <w:rPr>
          <w:color w:val="2A00FF"/>
        </w:rPr>
        <w:t>" is waiting on barrier"</w:t>
      </w:r>
      <w:r>
        <w:t>);</w:t>
      </w:r>
    </w:p>
    <w:p w14:paraId="2FC866D3" w14:textId="77777777" w:rsidR="001D276F" w:rsidRDefault="001D276F" w:rsidP="001D276F">
      <w:pPr>
        <w:pStyle w:val="Output"/>
        <w:rPr>
          <w:color w:val="4C483D" w:themeColor="text2"/>
        </w:rPr>
      </w:pPr>
      <w:r>
        <w:tab/>
      </w:r>
      <w:r>
        <w:tab/>
      </w:r>
      <w:r>
        <w:tab/>
      </w:r>
      <w:r>
        <w:rPr>
          <w:color w:val="0000C0"/>
        </w:rPr>
        <w:t>barrier</w:t>
      </w:r>
      <w:r>
        <w:t>.await();</w:t>
      </w:r>
    </w:p>
    <w:p w14:paraId="361D83CB" w14:textId="77777777" w:rsidR="001D276F" w:rsidRDefault="001D276F" w:rsidP="001D276F">
      <w:pPr>
        <w:pStyle w:val="Output"/>
        <w:rPr>
          <w:color w:val="4C483D" w:themeColor="text2"/>
        </w:rPr>
      </w:pPr>
      <w:r>
        <w:tab/>
      </w:r>
      <w:r>
        <w:tab/>
      </w:r>
      <w:r>
        <w:tab/>
        <w:t>System.</w:t>
      </w:r>
      <w:r>
        <w:rPr>
          <w:bCs/>
          <w:i/>
          <w:iCs/>
          <w:color w:val="0000C0"/>
        </w:rPr>
        <w:t>out</w:t>
      </w:r>
      <w:r>
        <w:t>.println(Thread.</w:t>
      </w:r>
      <w:r>
        <w:rPr>
          <w:i/>
          <w:iCs/>
        </w:rPr>
        <w:t>currentThread</w:t>
      </w:r>
      <w:r>
        <w:t xml:space="preserve">().getName() + </w:t>
      </w:r>
      <w:r>
        <w:rPr>
          <w:color w:val="2A00FF"/>
        </w:rPr>
        <w:t>" COMPLETED"</w:t>
      </w:r>
      <w:r>
        <w:t>);</w:t>
      </w:r>
    </w:p>
    <w:p w14:paraId="2555E61A" w14:textId="77777777" w:rsidR="001D276F" w:rsidRDefault="001D276F" w:rsidP="001D276F">
      <w:pPr>
        <w:pStyle w:val="Output"/>
        <w:rPr>
          <w:color w:val="4C483D" w:themeColor="text2"/>
        </w:rPr>
      </w:pPr>
      <w:r>
        <w:tab/>
      </w:r>
      <w:r>
        <w:tab/>
        <w:t xml:space="preserve">} </w:t>
      </w:r>
      <w:r>
        <w:rPr>
          <w:bCs/>
          <w:color w:val="7F0055"/>
        </w:rPr>
        <w:t>catch</w:t>
      </w:r>
      <w:r>
        <w:t xml:space="preserve"> (InterruptedException </w:t>
      </w:r>
      <w:r>
        <w:rPr>
          <w:color w:val="6A3E3E"/>
        </w:rPr>
        <w:t>ex</w:t>
      </w:r>
      <w:r>
        <w:t>) {</w:t>
      </w:r>
    </w:p>
    <w:p w14:paraId="6B6947BD" w14:textId="77777777" w:rsidR="001D276F" w:rsidRDefault="001D276F" w:rsidP="001D276F">
      <w:pPr>
        <w:pStyle w:val="Output"/>
        <w:rPr>
          <w:color w:val="4C483D" w:themeColor="text2"/>
        </w:rPr>
      </w:pPr>
      <w:r>
        <w:tab/>
      </w:r>
      <w:r>
        <w:tab/>
        <w:t xml:space="preserve">} </w:t>
      </w:r>
      <w:r>
        <w:rPr>
          <w:bCs/>
          <w:color w:val="7F0055"/>
        </w:rPr>
        <w:t>catch</w:t>
      </w:r>
      <w:r>
        <w:t xml:space="preserve"> (Exception </w:t>
      </w:r>
      <w:r>
        <w:rPr>
          <w:color w:val="6A3E3E"/>
        </w:rPr>
        <w:t>ex</w:t>
      </w:r>
      <w:r>
        <w:t>) {</w:t>
      </w:r>
    </w:p>
    <w:p w14:paraId="40F204C3" w14:textId="77777777" w:rsidR="001D276F" w:rsidRDefault="001D276F" w:rsidP="001D276F">
      <w:pPr>
        <w:pStyle w:val="Output"/>
        <w:rPr>
          <w:color w:val="4C483D" w:themeColor="text2"/>
        </w:rPr>
      </w:pPr>
      <w:r>
        <w:tab/>
      </w:r>
      <w:r>
        <w:tab/>
        <w:t>}</w:t>
      </w:r>
    </w:p>
    <w:p w14:paraId="1FAD8449" w14:textId="77777777" w:rsidR="001D276F" w:rsidRDefault="001D276F" w:rsidP="001D276F">
      <w:pPr>
        <w:pStyle w:val="Output"/>
        <w:rPr>
          <w:color w:val="4C483D" w:themeColor="text2"/>
        </w:rPr>
      </w:pPr>
      <w:r>
        <w:tab/>
        <w:t>}</w:t>
      </w:r>
    </w:p>
    <w:p w14:paraId="5EB89705" w14:textId="77777777" w:rsidR="001D276F" w:rsidRDefault="001D276F" w:rsidP="001D276F">
      <w:pPr>
        <w:pStyle w:val="Output"/>
        <w:rPr>
          <w:color w:val="4C483D" w:themeColor="text2"/>
        </w:rPr>
      </w:pPr>
      <w:r>
        <w:t>}</w:t>
      </w:r>
    </w:p>
    <w:p w14:paraId="6A8684FD" w14:textId="77777777" w:rsidR="001D276F" w:rsidRDefault="001D276F" w:rsidP="001D276F">
      <w:pPr>
        <w:pStyle w:val="Output"/>
        <w:rPr>
          <w:color w:val="4C483D" w:themeColor="text2"/>
        </w:rPr>
      </w:pPr>
    </w:p>
    <w:p w14:paraId="45A8C683" w14:textId="77777777" w:rsidR="001D276F" w:rsidRDefault="001D276F" w:rsidP="001D276F">
      <w:pPr>
        <w:pStyle w:val="Output"/>
        <w:rPr>
          <w:color w:val="4C483D" w:themeColor="text2"/>
        </w:rPr>
      </w:pPr>
      <w:r>
        <w:rPr>
          <w:bCs/>
          <w:color w:val="7F0055"/>
        </w:rPr>
        <w:t>public</w:t>
      </w:r>
      <w:r>
        <w:t xml:space="preserve"> </w:t>
      </w:r>
      <w:r>
        <w:rPr>
          <w:bCs/>
          <w:color w:val="7F0055"/>
        </w:rPr>
        <w:t>class</w:t>
      </w:r>
      <w:r>
        <w:t xml:space="preserve"> CyclicBarrierExample {</w:t>
      </w:r>
    </w:p>
    <w:p w14:paraId="76D458F1" w14:textId="77777777" w:rsidR="001D276F" w:rsidRDefault="001D276F" w:rsidP="001D276F">
      <w:pPr>
        <w:pStyle w:val="Output"/>
        <w:rPr>
          <w:color w:val="4C483D" w:themeColor="text2"/>
        </w:rPr>
      </w:pPr>
    </w:p>
    <w:p w14:paraId="4B650F16" w14:textId="77777777" w:rsidR="001D276F" w:rsidRDefault="001D276F" w:rsidP="001D276F">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7F008A71" w14:textId="77777777" w:rsidR="001D276F" w:rsidRDefault="001D276F" w:rsidP="001D276F">
      <w:pPr>
        <w:pStyle w:val="Output"/>
        <w:rPr>
          <w:color w:val="4C483D" w:themeColor="text2"/>
        </w:rPr>
      </w:pPr>
      <w:r>
        <w:tab/>
      </w:r>
      <w:r>
        <w:tab/>
      </w:r>
      <w:r>
        <w:rPr>
          <w:color w:val="3F7F5F"/>
        </w:rPr>
        <w:t>// creating CyclicBarrier with 3 Threads which, meet at this point</w:t>
      </w:r>
    </w:p>
    <w:p w14:paraId="52CC0DE1" w14:textId="77777777" w:rsidR="001D276F" w:rsidRDefault="001D276F" w:rsidP="001D276F">
      <w:pPr>
        <w:pStyle w:val="Output"/>
        <w:rPr>
          <w:color w:val="4C483D" w:themeColor="text2"/>
        </w:rPr>
      </w:pPr>
      <w:r>
        <w:tab/>
      </w:r>
      <w:r>
        <w:tab/>
      </w:r>
      <w:r>
        <w:rPr>
          <w:bCs/>
          <w:color w:val="7F0055"/>
        </w:rPr>
        <w:t>final</w:t>
      </w:r>
      <w:r>
        <w:t xml:space="preserve"> CyclicBarrier </w:t>
      </w:r>
      <w:r>
        <w:rPr>
          <w:color w:val="6A3E3E"/>
        </w:rPr>
        <w:t>cb</w:t>
      </w:r>
      <w:r>
        <w:t xml:space="preserve"> = </w:t>
      </w:r>
      <w:r>
        <w:rPr>
          <w:bCs/>
          <w:color w:val="7F0055"/>
        </w:rPr>
        <w:t>new</w:t>
      </w:r>
      <w:r>
        <w:t xml:space="preserve"> CyclicBarrier(3, </w:t>
      </w:r>
      <w:r>
        <w:rPr>
          <w:bCs/>
          <w:color w:val="7F0055"/>
        </w:rPr>
        <w:t>new</w:t>
      </w:r>
      <w:r>
        <w:t xml:space="preserve"> Runnable() {</w:t>
      </w:r>
    </w:p>
    <w:p w14:paraId="793D6240" w14:textId="77777777" w:rsidR="001D276F" w:rsidRDefault="001D276F" w:rsidP="001D276F">
      <w:pPr>
        <w:pStyle w:val="Output"/>
        <w:rPr>
          <w:color w:val="4C483D" w:themeColor="text2"/>
        </w:rPr>
      </w:pPr>
      <w:r>
        <w:tab/>
      </w:r>
      <w:r>
        <w:tab/>
      </w:r>
      <w:r>
        <w:tab/>
      </w:r>
      <w:r>
        <w:rPr>
          <w:color w:val="646464"/>
        </w:rPr>
        <w:t>@Override</w:t>
      </w:r>
    </w:p>
    <w:p w14:paraId="42EF3892" w14:textId="77777777" w:rsidR="001D276F" w:rsidRDefault="001D276F" w:rsidP="001D276F">
      <w:pPr>
        <w:pStyle w:val="Output"/>
        <w:rPr>
          <w:color w:val="4C483D" w:themeColor="text2"/>
        </w:rPr>
      </w:pPr>
      <w:r>
        <w:tab/>
      </w:r>
      <w:r>
        <w:tab/>
      </w:r>
      <w:r>
        <w:tab/>
      </w:r>
      <w:r>
        <w:rPr>
          <w:bCs/>
          <w:color w:val="7F0055"/>
        </w:rPr>
        <w:t>public</w:t>
      </w:r>
      <w:r>
        <w:t xml:space="preserve"> </w:t>
      </w:r>
      <w:r>
        <w:rPr>
          <w:bCs/>
          <w:color w:val="7F0055"/>
        </w:rPr>
        <w:t>void</w:t>
      </w:r>
      <w:r>
        <w:t xml:space="preserve"> run() {</w:t>
      </w:r>
    </w:p>
    <w:p w14:paraId="6E5A14AD" w14:textId="77777777" w:rsidR="001D276F" w:rsidRDefault="001D276F" w:rsidP="001D276F">
      <w:pPr>
        <w:pStyle w:val="Output"/>
        <w:rPr>
          <w:color w:val="4C483D" w:themeColor="text2"/>
        </w:rPr>
      </w:pPr>
      <w:r>
        <w:tab/>
      </w:r>
      <w:r>
        <w:tab/>
      </w:r>
      <w:r>
        <w:tab/>
      </w:r>
      <w:r>
        <w:tab/>
      </w:r>
      <w:r>
        <w:rPr>
          <w:color w:val="3F7F5F"/>
        </w:rPr>
        <w:t>// This task will be executed once all thread reaches barrier</w:t>
      </w:r>
    </w:p>
    <w:p w14:paraId="10D8104F" w14:textId="77777777" w:rsidR="001D276F" w:rsidRDefault="001D276F" w:rsidP="001D276F">
      <w:pPr>
        <w:pStyle w:val="Output"/>
        <w:rPr>
          <w:color w:val="4C483D" w:themeColor="text2"/>
        </w:rPr>
      </w:pPr>
      <w:r>
        <w:tab/>
      </w:r>
      <w:r>
        <w:tab/>
      </w:r>
      <w:r>
        <w:tab/>
      </w:r>
      <w:r>
        <w:tab/>
        <w:t>System.</w:t>
      </w:r>
      <w:r>
        <w:rPr>
          <w:bCs/>
          <w:i/>
          <w:iCs/>
          <w:color w:val="0000C0"/>
        </w:rPr>
        <w:t>out</w:t>
      </w:r>
      <w:r>
        <w:t>.println(</w:t>
      </w:r>
      <w:r>
        <w:rPr>
          <w:color w:val="2A00FF"/>
        </w:rPr>
        <w:t>"================================"</w:t>
      </w:r>
      <w:r>
        <w:t>);</w:t>
      </w:r>
    </w:p>
    <w:p w14:paraId="4BF66A0F" w14:textId="77777777" w:rsidR="001D276F" w:rsidRDefault="001D276F" w:rsidP="001D276F">
      <w:pPr>
        <w:pStyle w:val="Output"/>
        <w:rPr>
          <w:color w:val="4C483D" w:themeColor="text2"/>
        </w:rPr>
      </w:pPr>
      <w:r>
        <w:tab/>
      </w:r>
      <w:r>
        <w:tab/>
      </w:r>
      <w:r>
        <w:tab/>
      </w:r>
      <w:r>
        <w:tab/>
        <w:t>System.</w:t>
      </w:r>
      <w:r>
        <w:rPr>
          <w:bCs/>
          <w:i/>
          <w:iCs/>
          <w:color w:val="0000C0"/>
        </w:rPr>
        <w:t>out</w:t>
      </w:r>
      <w:r>
        <w:t>.println(</w:t>
      </w:r>
      <w:r>
        <w:rPr>
          <w:color w:val="2A00FF"/>
        </w:rPr>
        <w:t>"All parties are arrived at barrier, lets play"</w:t>
      </w:r>
      <w:r>
        <w:t>);</w:t>
      </w:r>
    </w:p>
    <w:p w14:paraId="474FA69A" w14:textId="77777777" w:rsidR="001D276F" w:rsidRDefault="001D276F" w:rsidP="001D276F">
      <w:pPr>
        <w:pStyle w:val="Output"/>
        <w:rPr>
          <w:color w:val="4C483D" w:themeColor="text2"/>
        </w:rPr>
      </w:pPr>
      <w:r>
        <w:tab/>
      </w:r>
      <w:r>
        <w:tab/>
      </w:r>
      <w:r>
        <w:tab/>
      </w:r>
      <w:r>
        <w:tab/>
        <w:t>System.</w:t>
      </w:r>
      <w:r>
        <w:rPr>
          <w:bCs/>
          <w:i/>
          <w:iCs/>
          <w:color w:val="0000C0"/>
        </w:rPr>
        <w:t>out</w:t>
      </w:r>
      <w:r>
        <w:t>.println(</w:t>
      </w:r>
      <w:r>
        <w:rPr>
          <w:color w:val="2A00FF"/>
        </w:rPr>
        <w:t>"================================"</w:t>
      </w:r>
      <w:r>
        <w:t>);</w:t>
      </w:r>
    </w:p>
    <w:p w14:paraId="55B74407" w14:textId="77777777" w:rsidR="001D276F" w:rsidRDefault="001D276F" w:rsidP="001D276F">
      <w:pPr>
        <w:pStyle w:val="Output"/>
        <w:rPr>
          <w:color w:val="4C483D" w:themeColor="text2"/>
        </w:rPr>
      </w:pPr>
      <w:r>
        <w:tab/>
      </w:r>
      <w:r>
        <w:tab/>
      </w:r>
      <w:r>
        <w:tab/>
        <w:t>}</w:t>
      </w:r>
    </w:p>
    <w:p w14:paraId="72B99176" w14:textId="77777777" w:rsidR="001D276F" w:rsidRDefault="001D276F" w:rsidP="001D276F">
      <w:pPr>
        <w:pStyle w:val="Output"/>
        <w:rPr>
          <w:color w:val="4C483D" w:themeColor="text2"/>
        </w:rPr>
      </w:pPr>
      <w:r>
        <w:tab/>
      </w:r>
      <w:r>
        <w:tab/>
        <w:t>});</w:t>
      </w:r>
    </w:p>
    <w:p w14:paraId="540E62AA" w14:textId="77777777" w:rsidR="001D276F" w:rsidRDefault="001D276F" w:rsidP="001D276F">
      <w:pPr>
        <w:pStyle w:val="Output"/>
        <w:rPr>
          <w:color w:val="4C483D" w:themeColor="text2"/>
        </w:rPr>
      </w:pPr>
      <w:r>
        <w:tab/>
      </w:r>
      <w:r>
        <w:tab/>
      </w:r>
      <w:r>
        <w:rPr>
          <w:color w:val="3F7F5F"/>
        </w:rPr>
        <w:t>// starting each of thread</w:t>
      </w:r>
    </w:p>
    <w:p w14:paraId="46EBE4E8" w14:textId="77777777" w:rsidR="001D276F" w:rsidRDefault="001D276F" w:rsidP="001D276F">
      <w:pPr>
        <w:pStyle w:val="Output"/>
        <w:rPr>
          <w:color w:val="4C483D" w:themeColor="text2"/>
        </w:rPr>
      </w:pPr>
      <w:r>
        <w:tab/>
      </w:r>
      <w:r>
        <w:tab/>
        <w:t xml:space="preserve">Thread </w:t>
      </w:r>
      <w:r>
        <w:rPr>
          <w:color w:val="6A3E3E"/>
        </w:rPr>
        <w:t>t1</w:t>
      </w:r>
      <w:r>
        <w:t xml:space="preserve"> = </w:t>
      </w:r>
      <w:r>
        <w:rPr>
          <w:bCs/>
          <w:color w:val="7F0055"/>
        </w:rPr>
        <w:t>new</w:t>
      </w:r>
      <w:r>
        <w:t xml:space="preserve"> Thread(</w:t>
      </w:r>
      <w:r>
        <w:rPr>
          <w:bCs/>
          <w:color w:val="7F0055"/>
        </w:rPr>
        <w:t>new</w:t>
      </w:r>
      <w:r>
        <w:t xml:space="preserve"> Task(</w:t>
      </w:r>
      <w:r>
        <w:rPr>
          <w:color w:val="6A3E3E"/>
        </w:rPr>
        <w:t>cb</w:t>
      </w:r>
      <w:r>
        <w:t xml:space="preserve">), </w:t>
      </w:r>
      <w:r>
        <w:rPr>
          <w:color w:val="2A00FF"/>
        </w:rPr>
        <w:t>"Thread 1"</w:t>
      </w:r>
      <w:r>
        <w:t>);</w:t>
      </w:r>
    </w:p>
    <w:p w14:paraId="62B96741" w14:textId="77777777" w:rsidR="001D276F" w:rsidRDefault="001D276F" w:rsidP="001D276F">
      <w:pPr>
        <w:pStyle w:val="Output"/>
        <w:rPr>
          <w:color w:val="4C483D" w:themeColor="text2"/>
        </w:rPr>
      </w:pPr>
      <w:r>
        <w:tab/>
      </w:r>
      <w:r>
        <w:tab/>
        <w:t xml:space="preserve">Thread </w:t>
      </w:r>
      <w:r>
        <w:rPr>
          <w:color w:val="6A3E3E"/>
        </w:rPr>
        <w:t>t2</w:t>
      </w:r>
      <w:r>
        <w:t xml:space="preserve"> = </w:t>
      </w:r>
      <w:r>
        <w:rPr>
          <w:bCs/>
          <w:color w:val="7F0055"/>
        </w:rPr>
        <w:t>new</w:t>
      </w:r>
      <w:r>
        <w:t xml:space="preserve"> Thread(</w:t>
      </w:r>
      <w:r>
        <w:rPr>
          <w:bCs/>
          <w:color w:val="7F0055"/>
        </w:rPr>
        <w:t>new</w:t>
      </w:r>
      <w:r>
        <w:t xml:space="preserve"> Task(</w:t>
      </w:r>
      <w:r>
        <w:rPr>
          <w:color w:val="6A3E3E"/>
        </w:rPr>
        <w:t>cb</w:t>
      </w:r>
      <w:r>
        <w:t xml:space="preserve">), </w:t>
      </w:r>
      <w:r>
        <w:rPr>
          <w:color w:val="2A00FF"/>
        </w:rPr>
        <w:t>"Thread 2"</w:t>
      </w:r>
      <w:r>
        <w:t>);</w:t>
      </w:r>
    </w:p>
    <w:p w14:paraId="7DBB13AF" w14:textId="77777777" w:rsidR="001D276F" w:rsidRDefault="001D276F" w:rsidP="001D276F">
      <w:pPr>
        <w:pStyle w:val="Output"/>
        <w:rPr>
          <w:color w:val="4C483D" w:themeColor="text2"/>
        </w:rPr>
      </w:pPr>
      <w:r>
        <w:tab/>
      </w:r>
      <w:r>
        <w:tab/>
        <w:t xml:space="preserve">Thread </w:t>
      </w:r>
      <w:r>
        <w:rPr>
          <w:color w:val="6A3E3E"/>
        </w:rPr>
        <w:t>t3</w:t>
      </w:r>
      <w:r>
        <w:t xml:space="preserve"> = </w:t>
      </w:r>
      <w:r>
        <w:rPr>
          <w:bCs/>
          <w:color w:val="7F0055"/>
        </w:rPr>
        <w:t>new</w:t>
      </w:r>
      <w:r>
        <w:t xml:space="preserve"> Thread(</w:t>
      </w:r>
      <w:r>
        <w:rPr>
          <w:bCs/>
          <w:color w:val="7F0055"/>
        </w:rPr>
        <w:t>new</w:t>
      </w:r>
      <w:r>
        <w:t xml:space="preserve"> Task(</w:t>
      </w:r>
      <w:r>
        <w:rPr>
          <w:color w:val="6A3E3E"/>
        </w:rPr>
        <w:t>cb</w:t>
      </w:r>
      <w:r>
        <w:t xml:space="preserve">), </w:t>
      </w:r>
      <w:r>
        <w:rPr>
          <w:color w:val="2A00FF"/>
        </w:rPr>
        <w:t>"Thread 3"</w:t>
      </w:r>
      <w:r>
        <w:t>);</w:t>
      </w:r>
    </w:p>
    <w:p w14:paraId="0CEF1012" w14:textId="77777777" w:rsidR="001D276F" w:rsidRDefault="001D276F" w:rsidP="001D276F">
      <w:pPr>
        <w:pStyle w:val="Output"/>
        <w:rPr>
          <w:color w:val="4C483D" w:themeColor="text2"/>
        </w:rPr>
      </w:pPr>
    </w:p>
    <w:p w14:paraId="4A4840CE" w14:textId="77777777" w:rsidR="001D276F" w:rsidRDefault="001D276F" w:rsidP="001D276F">
      <w:pPr>
        <w:pStyle w:val="Output"/>
        <w:rPr>
          <w:color w:val="4C483D" w:themeColor="text2"/>
        </w:rPr>
      </w:pPr>
      <w:r>
        <w:tab/>
      </w:r>
      <w:r>
        <w:tab/>
      </w:r>
      <w:r>
        <w:rPr>
          <w:color w:val="6A3E3E"/>
        </w:rPr>
        <w:t>t1</w:t>
      </w:r>
      <w:r>
        <w:t>.start();</w:t>
      </w:r>
    </w:p>
    <w:p w14:paraId="50EAF680" w14:textId="77777777" w:rsidR="001D276F" w:rsidRDefault="001D276F" w:rsidP="001D276F">
      <w:pPr>
        <w:pStyle w:val="Output"/>
        <w:rPr>
          <w:color w:val="4C483D" w:themeColor="text2"/>
        </w:rPr>
      </w:pPr>
      <w:r>
        <w:tab/>
      </w:r>
      <w:r>
        <w:tab/>
      </w:r>
      <w:r>
        <w:rPr>
          <w:color w:val="6A3E3E"/>
        </w:rPr>
        <w:t>t2</w:t>
      </w:r>
      <w:r>
        <w:t>.start();</w:t>
      </w:r>
    </w:p>
    <w:p w14:paraId="60FF7A45" w14:textId="77777777" w:rsidR="001D276F" w:rsidRDefault="001D276F" w:rsidP="001D276F">
      <w:pPr>
        <w:pStyle w:val="Output"/>
        <w:rPr>
          <w:color w:val="4C483D" w:themeColor="text2"/>
        </w:rPr>
      </w:pPr>
      <w:r>
        <w:tab/>
      </w:r>
      <w:r>
        <w:tab/>
      </w:r>
      <w:r>
        <w:rPr>
          <w:color w:val="6A3E3E"/>
        </w:rPr>
        <w:t>t3</w:t>
      </w:r>
      <w:r>
        <w:t>.start();</w:t>
      </w:r>
    </w:p>
    <w:p w14:paraId="440286E0" w14:textId="77777777" w:rsidR="001D276F" w:rsidRDefault="001D276F" w:rsidP="001D276F">
      <w:pPr>
        <w:pStyle w:val="Output"/>
        <w:rPr>
          <w:color w:val="4C483D" w:themeColor="text2"/>
        </w:rPr>
      </w:pPr>
      <w:r>
        <w:tab/>
        <w:t>}</w:t>
      </w:r>
    </w:p>
    <w:p w14:paraId="2FFD291A" w14:textId="77777777" w:rsidR="001D276F" w:rsidRDefault="001D276F" w:rsidP="001D276F">
      <w:pPr>
        <w:pStyle w:val="Output"/>
        <w:rPr>
          <w:color w:val="4C483D" w:themeColor="text2"/>
        </w:rPr>
      </w:pPr>
      <w:r>
        <w:t>}</w:t>
      </w:r>
    </w:p>
    <w:p w14:paraId="1E1E893D" w14:textId="77777777" w:rsidR="001D276F" w:rsidRDefault="001D276F" w:rsidP="001D276F">
      <w:pPr>
        <w:pStyle w:val="Output"/>
        <w:shd w:val="clear" w:color="auto" w:fill="000000" w:themeFill="text1"/>
        <w:rPr>
          <w:color w:val="4C483D" w:themeColor="text2"/>
        </w:rPr>
      </w:pPr>
      <w:r>
        <w:t>Thread 1 is waiting on barrier</w:t>
      </w:r>
    </w:p>
    <w:p w14:paraId="1483A4E2" w14:textId="77777777" w:rsidR="001D276F" w:rsidRDefault="001D276F" w:rsidP="001D276F">
      <w:pPr>
        <w:pStyle w:val="Output"/>
        <w:shd w:val="clear" w:color="auto" w:fill="000000" w:themeFill="text1"/>
        <w:rPr>
          <w:color w:val="4C483D" w:themeColor="text2"/>
        </w:rPr>
      </w:pPr>
      <w:r>
        <w:t>Thread 3 is waiting on barrier</w:t>
      </w:r>
    </w:p>
    <w:p w14:paraId="19591CAA" w14:textId="77777777" w:rsidR="001D276F" w:rsidRDefault="001D276F" w:rsidP="001D276F">
      <w:pPr>
        <w:pStyle w:val="Output"/>
        <w:shd w:val="clear" w:color="auto" w:fill="000000" w:themeFill="text1"/>
        <w:rPr>
          <w:color w:val="4C483D" w:themeColor="text2"/>
        </w:rPr>
      </w:pPr>
      <w:r>
        <w:t>Thread 2 is waiting on barrier</w:t>
      </w:r>
    </w:p>
    <w:p w14:paraId="0AAD5FD5" w14:textId="77777777" w:rsidR="001D276F" w:rsidRDefault="001D276F" w:rsidP="001D276F">
      <w:pPr>
        <w:pStyle w:val="Output"/>
        <w:shd w:val="clear" w:color="auto" w:fill="000000" w:themeFill="text1"/>
        <w:rPr>
          <w:color w:val="4C483D" w:themeColor="text2"/>
        </w:rPr>
      </w:pPr>
      <w:r>
        <w:t>================================</w:t>
      </w:r>
    </w:p>
    <w:p w14:paraId="38421917" w14:textId="77777777" w:rsidR="001D276F" w:rsidRPr="009B39D4" w:rsidRDefault="001D276F" w:rsidP="001D276F">
      <w:pPr>
        <w:pStyle w:val="Output"/>
        <w:shd w:val="clear" w:color="auto" w:fill="000000" w:themeFill="text1"/>
        <w:rPr>
          <w:color w:val="FFFF00"/>
        </w:rPr>
      </w:pPr>
      <w:r w:rsidRPr="009B39D4">
        <w:rPr>
          <w:color w:val="FFFF00"/>
        </w:rPr>
        <w:t>All parties are arrived at barrier, lets play</w:t>
      </w:r>
    </w:p>
    <w:p w14:paraId="5AC94F5C" w14:textId="77777777" w:rsidR="001D276F" w:rsidRDefault="001D276F" w:rsidP="001D276F">
      <w:pPr>
        <w:pStyle w:val="Output"/>
        <w:shd w:val="clear" w:color="auto" w:fill="000000" w:themeFill="text1"/>
        <w:rPr>
          <w:color w:val="4C483D" w:themeColor="text2"/>
        </w:rPr>
      </w:pPr>
      <w:r>
        <w:t>================================</w:t>
      </w:r>
    </w:p>
    <w:p w14:paraId="77F66B9D" w14:textId="77777777" w:rsidR="001D276F" w:rsidRDefault="001D276F" w:rsidP="001D276F">
      <w:pPr>
        <w:pStyle w:val="Output"/>
        <w:shd w:val="clear" w:color="auto" w:fill="000000" w:themeFill="text1"/>
        <w:rPr>
          <w:color w:val="4C483D" w:themeColor="text2"/>
        </w:rPr>
      </w:pPr>
      <w:r>
        <w:t>Thread 2 COMPLETED</w:t>
      </w:r>
    </w:p>
    <w:p w14:paraId="438B5527" w14:textId="77777777" w:rsidR="001D276F" w:rsidRDefault="001D276F" w:rsidP="001D276F">
      <w:pPr>
        <w:pStyle w:val="Output"/>
        <w:shd w:val="clear" w:color="auto" w:fill="000000" w:themeFill="text1"/>
        <w:rPr>
          <w:color w:val="4C483D" w:themeColor="text2"/>
        </w:rPr>
      </w:pPr>
      <w:r>
        <w:t>Thread 3 COMPLETED</w:t>
      </w:r>
    </w:p>
    <w:p w14:paraId="534EA164" w14:textId="77777777" w:rsidR="001D276F" w:rsidRDefault="001D276F" w:rsidP="001D276F">
      <w:pPr>
        <w:pStyle w:val="Output"/>
        <w:shd w:val="clear" w:color="auto" w:fill="000000" w:themeFill="text1"/>
        <w:rPr>
          <w:noProof/>
          <w:lang w:eastAsia="en-US"/>
        </w:rPr>
      </w:pPr>
      <w:r>
        <w:t>Thread 1 COMPLETED</w:t>
      </w:r>
    </w:p>
    <w:p w14:paraId="0A926C92" w14:textId="31675D13" w:rsidR="001D276F" w:rsidRDefault="001D276F" w:rsidP="001D276F">
      <w:pPr>
        <w:rPr>
          <w:noProof/>
          <w:lang w:eastAsia="en-US"/>
        </w:rPr>
      </w:pPr>
    </w:p>
    <w:p w14:paraId="656A6197" w14:textId="77777777" w:rsidR="000F5C53" w:rsidRDefault="000F5C53" w:rsidP="001D276F">
      <w:pPr>
        <w:rPr>
          <w:noProof/>
          <w:lang w:eastAsia="en-US"/>
        </w:rPr>
      </w:pPr>
    </w:p>
    <w:p w14:paraId="2E5BDE74" w14:textId="77777777" w:rsidR="001D276F" w:rsidRDefault="001D276F" w:rsidP="001D276F">
      <w:pPr>
        <w:rPr>
          <w:noProof/>
          <w:lang w:eastAsia="en-US"/>
        </w:rPr>
      </w:pPr>
    </w:p>
    <w:p w14:paraId="1571D193" w14:textId="2B9ABDED" w:rsidR="001D276F" w:rsidRDefault="00A12F7C" w:rsidP="000E4144">
      <w:pPr>
        <w:pStyle w:val="Heading30"/>
        <w:rPr>
          <w:noProof/>
          <w:lang w:eastAsia="en-US"/>
        </w:rPr>
      </w:pPr>
      <w:r>
        <w:rPr>
          <w:noProof/>
          <w:lang w:eastAsia="en-US"/>
        </w:rPr>
        <w:t>5.</w:t>
      </w:r>
      <w:r w:rsidR="001D276F">
        <w:rPr>
          <w:noProof/>
          <w:lang w:eastAsia="en-US"/>
        </w:rPr>
        <w:t>Phaser</w:t>
      </w:r>
    </w:p>
    <w:p w14:paraId="4A81A82D" w14:textId="77777777" w:rsidR="001D276F" w:rsidRPr="009B39D4" w:rsidRDefault="001D276F" w:rsidP="001D276F">
      <w:pPr>
        <w:rPr>
          <w:b/>
          <w:noProof/>
          <w:lang w:eastAsia="en-US"/>
        </w:rPr>
      </w:pPr>
      <w:r>
        <w:rPr>
          <w:noProof/>
          <w:lang w:eastAsia="en-US"/>
        </w:rPr>
        <w:t xml:space="preserve">Phaser is like a </w:t>
      </w:r>
      <w:r w:rsidRPr="009B39D4">
        <w:rPr>
          <w:b/>
          <w:noProof/>
          <w:lang w:eastAsia="en-US"/>
        </w:rPr>
        <w:t xml:space="preserve">collection of advantages of </w:t>
      </w:r>
      <w:r w:rsidRPr="009B39D4">
        <w:rPr>
          <w:b/>
          <w:noProof/>
          <w:color w:val="FF0000"/>
          <w:lang w:eastAsia="en-US"/>
        </w:rPr>
        <w:t xml:space="preserve">CountDownLatch </w:t>
      </w:r>
      <w:r w:rsidRPr="009B39D4">
        <w:rPr>
          <w:b/>
          <w:noProof/>
          <w:lang w:eastAsia="en-US"/>
        </w:rPr>
        <w:t xml:space="preserve">and </w:t>
      </w:r>
      <w:r w:rsidRPr="009B39D4">
        <w:rPr>
          <w:b/>
          <w:noProof/>
          <w:color w:val="FF0000"/>
          <w:lang w:eastAsia="en-US"/>
        </w:rPr>
        <w:t>CyclicBarrierClasses</w:t>
      </w:r>
    </w:p>
    <w:p w14:paraId="6B1DB3E4" w14:textId="77777777" w:rsidR="001D276F" w:rsidRDefault="001D276F" w:rsidP="001D276F">
      <w:pPr>
        <w:rPr>
          <w:b/>
          <w:noProof/>
          <w:u w:val="single"/>
          <w:lang w:eastAsia="en-US"/>
        </w:rPr>
      </w:pPr>
    </w:p>
    <w:p w14:paraId="6D8B2118" w14:textId="77777777" w:rsidR="001D276F" w:rsidRPr="009B39D4" w:rsidRDefault="001D276F" w:rsidP="001D276F">
      <w:pPr>
        <w:spacing w:line="240" w:lineRule="auto"/>
        <w:rPr>
          <w:b/>
          <w:noProof/>
          <w:u w:val="single"/>
          <w:lang w:eastAsia="en-US"/>
        </w:rPr>
      </w:pPr>
      <w:r w:rsidRPr="009B39D4">
        <w:rPr>
          <w:b/>
          <w:noProof/>
          <w:u w:val="single"/>
          <w:lang w:eastAsia="en-US"/>
        </w:rPr>
        <w:t>The CountDownLatch is :</w:t>
      </w:r>
    </w:p>
    <w:p w14:paraId="0D818BE2" w14:textId="77777777" w:rsidR="001D276F" w:rsidRDefault="001D276F" w:rsidP="006F728B">
      <w:pPr>
        <w:pStyle w:val="ListParagraph"/>
        <w:numPr>
          <w:ilvl w:val="0"/>
          <w:numId w:val="95"/>
        </w:numPr>
        <w:spacing w:line="240" w:lineRule="auto"/>
        <w:rPr>
          <w:noProof/>
          <w:lang w:eastAsia="en-US"/>
        </w:rPr>
      </w:pPr>
      <w:r>
        <w:rPr>
          <w:noProof/>
          <w:lang w:eastAsia="en-US"/>
        </w:rPr>
        <w:t>Created with a fixed number of threads</w:t>
      </w:r>
    </w:p>
    <w:p w14:paraId="3DE021D0" w14:textId="77777777" w:rsidR="001D276F" w:rsidRPr="000E180D" w:rsidRDefault="001D276F" w:rsidP="001D276F">
      <w:pPr>
        <w:pStyle w:val="Output"/>
        <w:ind w:left="720"/>
        <w:rPr>
          <w:color w:val="4C483D" w:themeColor="text2"/>
        </w:rPr>
      </w:pPr>
      <w:r w:rsidRPr="000E180D">
        <w:rPr>
          <w:bCs/>
          <w:color w:val="7F0055"/>
        </w:rPr>
        <w:t>final</w:t>
      </w:r>
      <w:r w:rsidRPr="000E180D">
        <w:t xml:space="preserve"> CountDownLatch </w:t>
      </w:r>
      <w:r w:rsidRPr="000E180D">
        <w:rPr>
          <w:color w:val="6A3E3E"/>
        </w:rPr>
        <w:t>latch</w:t>
      </w:r>
      <w:r w:rsidRPr="000E180D">
        <w:t xml:space="preserve"> = </w:t>
      </w:r>
      <w:r w:rsidRPr="000E180D">
        <w:rPr>
          <w:bCs/>
          <w:color w:val="7F0055"/>
        </w:rPr>
        <w:t>new</w:t>
      </w:r>
      <w:r w:rsidRPr="000E180D">
        <w:t xml:space="preserve"> CountDownLatch(3);</w:t>
      </w:r>
    </w:p>
    <w:p w14:paraId="5A7DF1B1" w14:textId="77777777" w:rsidR="001D276F" w:rsidRDefault="001D276F" w:rsidP="001D276F">
      <w:pPr>
        <w:pStyle w:val="ListParagraph"/>
        <w:spacing w:line="240" w:lineRule="auto"/>
        <w:rPr>
          <w:noProof/>
          <w:lang w:eastAsia="en-US"/>
        </w:rPr>
      </w:pPr>
    </w:p>
    <w:p w14:paraId="2CADF7EE" w14:textId="5A3C0A48" w:rsidR="001D276F" w:rsidRDefault="001D276F" w:rsidP="006F728B">
      <w:pPr>
        <w:pStyle w:val="ListParagraph"/>
        <w:numPr>
          <w:ilvl w:val="0"/>
          <w:numId w:val="95"/>
        </w:numPr>
        <w:rPr>
          <w:noProof/>
          <w:lang w:eastAsia="en-US"/>
        </w:rPr>
      </w:pPr>
      <w:r>
        <w:rPr>
          <w:noProof/>
          <w:lang w:eastAsia="en-US"/>
        </w:rPr>
        <w:t>Cannot be reset</w:t>
      </w:r>
    </w:p>
    <w:p w14:paraId="4C63641E" w14:textId="77777777" w:rsidR="004D78D8" w:rsidRDefault="004D78D8" w:rsidP="004D78D8">
      <w:pPr>
        <w:pStyle w:val="ListParagraph"/>
        <w:rPr>
          <w:noProof/>
          <w:lang w:eastAsia="en-US"/>
        </w:rPr>
      </w:pPr>
    </w:p>
    <w:p w14:paraId="290D3D21" w14:textId="77777777" w:rsidR="001D276F" w:rsidRDefault="001D276F" w:rsidP="006F728B">
      <w:pPr>
        <w:pStyle w:val="ListParagraph"/>
        <w:numPr>
          <w:ilvl w:val="0"/>
          <w:numId w:val="95"/>
        </w:numPr>
        <w:rPr>
          <w:noProof/>
          <w:lang w:eastAsia="en-US"/>
        </w:rPr>
      </w:pPr>
      <w:r>
        <w:rPr>
          <w:noProof/>
          <w:lang w:eastAsia="en-US"/>
        </w:rPr>
        <w:t>Allows threads to wait (</w:t>
      </w:r>
      <w:r w:rsidRPr="00EB6CD0">
        <w:rPr>
          <w:rStyle w:val="OutputChar"/>
        </w:rPr>
        <w:t>await())</w:t>
      </w:r>
      <w:r>
        <w:rPr>
          <w:noProof/>
          <w:lang w:eastAsia="en-US"/>
        </w:rPr>
        <w:t xml:space="preserve"> or continue with its execution once count becomes 0 </w:t>
      </w:r>
      <w:r w:rsidRPr="0044399E">
        <w:rPr>
          <w:rStyle w:val="OutputChar"/>
        </w:rPr>
        <w:t>countDown()</w:t>
      </w:r>
    </w:p>
    <w:p w14:paraId="16701A81" w14:textId="77777777" w:rsidR="001D276F" w:rsidRPr="009B39D4" w:rsidRDefault="001D276F" w:rsidP="001D276F">
      <w:pPr>
        <w:spacing w:line="240" w:lineRule="auto"/>
        <w:rPr>
          <w:b/>
          <w:noProof/>
          <w:u w:val="single"/>
          <w:lang w:eastAsia="en-US"/>
        </w:rPr>
      </w:pPr>
      <w:r>
        <w:rPr>
          <w:b/>
          <w:noProof/>
          <w:u w:val="single"/>
          <w:lang w:eastAsia="en-US"/>
        </w:rPr>
        <w:lastRenderedPageBreak/>
        <w:t>T</w:t>
      </w:r>
      <w:r w:rsidRPr="009B39D4">
        <w:rPr>
          <w:b/>
          <w:noProof/>
          <w:u w:val="single"/>
          <w:lang w:eastAsia="en-US"/>
        </w:rPr>
        <w:t xml:space="preserve">he CyclicBarrier </w:t>
      </w:r>
      <w:r>
        <w:rPr>
          <w:b/>
          <w:noProof/>
          <w:u w:val="single"/>
          <w:lang w:eastAsia="en-US"/>
        </w:rPr>
        <w:t>is</w:t>
      </w:r>
      <w:r w:rsidRPr="009B39D4">
        <w:rPr>
          <w:b/>
          <w:noProof/>
          <w:u w:val="single"/>
          <w:lang w:eastAsia="en-US"/>
        </w:rPr>
        <w:t>:</w:t>
      </w:r>
    </w:p>
    <w:p w14:paraId="65B58A39" w14:textId="77777777" w:rsidR="001D276F" w:rsidRDefault="001D276F" w:rsidP="006F728B">
      <w:pPr>
        <w:pStyle w:val="ListParagraph"/>
        <w:numPr>
          <w:ilvl w:val="0"/>
          <w:numId w:val="96"/>
        </w:numPr>
        <w:rPr>
          <w:noProof/>
          <w:lang w:eastAsia="en-US"/>
        </w:rPr>
      </w:pPr>
      <w:r>
        <w:rPr>
          <w:noProof/>
          <w:lang w:eastAsia="en-US"/>
        </w:rPr>
        <w:t>Can be reset.</w:t>
      </w:r>
    </w:p>
    <w:p w14:paraId="008491DD" w14:textId="77777777" w:rsidR="001D276F" w:rsidRDefault="001D276F" w:rsidP="006F728B">
      <w:pPr>
        <w:pStyle w:val="ListParagraph"/>
        <w:numPr>
          <w:ilvl w:val="0"/>
          <w:numId w:val="96"/>
        </w:numPr>
        <w:rPr>
          <w:noProof/>
          <w:lang w:eastAsia="en-US"/>
        </w:rPr>
      </w:pPr>
      <w:r>
        <w:rPr>
          <w:noProof/>
          <w:lang w:eastAsia="en-US"/>
        </w:rPr>
        <w:t>Does not a provide a method for the threads to advance. The threads have to wait till all the threads arrive.</w:t>
      </w:r>
    </w:p>
    <w:p w14:paraId="78DC8700" w14:textId="77777777" w:rsidR="001D276F" w:rsidRDefault="001D276F" w:rsidP="006F728B">
      <w:pPr>
        <w:pStyle w:val="ListParagraph"/>
        <w:numPr>
          <w:ilvl w:val="0"/>
          <w:numId w:val="96"/>
        </w:numPr>
        <w:rPr>
          <w:noProof/>
          <w:lang w:eastAsia="en-US"/>
        </w:rPr>
      </w:pPr>
      <w:r>
        <w:rPr>
          <w:noProof/>
          <w:lang w:eastAsia="en-US"/>
        </w:rPr>
        <w:t>Created with fixed number of threads.</w:t>
      </w:r>
    </w:p>
    <w:p w14:paraId="3F34024A" w14:textId="77777777" w:rsidR="001D276F" w:rsidRDefault="001D276F" w:rsidP="001D276F">
      <w:pPr>
        <w:pStyle w:val="ListParagraph"/>
        <w:rPr>
          <w:noProof/>
          <w:lang w:eastAsia="en-US"/>
        </w:rPr>
      </w:pPr>
    </w:p>
    <w:p w14:paraId="4948967E" w14:textId="77777777" w:rsidR="001D276F" w:rsidRPr="009B39D4" w:rsidRDefault="001D276F" w:rsidP="001D276F">
      <w:pPr>
        <w:rPr>
          <w:b/>
          <w:noProof/>
          <w:u w:val="single"/>
          <w:lang w:eastAsia="en-US"/>
        </w:rPr>
      </w:pPr>
      <w:r w:rsidRPr="009B39D4">
        <w:rPr>
          <w:b/>
          <w:noProof/>
          <w:u w:val="single"/>
          <w:lang w:eastAsia="en-US"/>
        </w:rPr>
        <w:t>Now, the Phaser has following properties :</w:t>
      </w:r>
    </w:p>
    <w:p w14:paraId="00C22FCD" w14:textId="77777777" w:rsidR="001D276F" w:rsidRPr="009B39D4" w:rsidRDefault="001D276F" w:rsidP="006F728B">
      <w:pPr>
        <w:pStyle w:val="ListParagraph"/>
        <w:numPr>
          <w:ilvl w:val="0"/>
          <w:numId w:val="97"/>
        </w:numPr>
        <w:rPr>
          <w:b/>
          <w:noProof/>
          <w:lang w:eastAsia="en-US"/>
        </w:rPr>
      </w:pPr>
      <w:r>
        <w:rPr>
          <w:noProof/>
          <w:lang w:eastAsia="en-US"/>
        </w:rPr>
        <w:t xml:space="preserve">Number of threads need not be known at Phaser creation time. </w:t>
      </w:r>
      <w:r w:rsidRPr="009B39D4">
        <w:rPr>
          <w:b/>
          <w:noProof/>
          <w:lang w:eastAsia="en-US"/>
        </w:rPr>
        <w:t>Threads can be added dynamically.</w:t>
      </w:r>
    </w:p>
    <w:p w14:paraId="34B07EA6" w14:textId="77777777" w:rsidR="001D276F" w:rsidRDefault="001D276F" w:rsidP="006F728B">
      <w:pPr>
        <w:pStyle w:val="ListParagraph"/>
        <w:numPr>
          <w:ilvl w:val="0"/>
          <w:numId w:val="97"/>
        </w:numPr>
        <w:rPr>
          <w:noProof/>
          <w:lang w:eastAsia="en-US"/>
        </w:rPr>
      </w:pPr>
      <w:r w:rsidRPr="009B39D4">
        <w:rPr>
          <w:b/>
          <w:noProof/>
          <w:lang w:eastAsia="en-US"/>
        </w:rPr>
        <w:t>Can be reset</w:t>
      </w:r>
      <w:r>
        <w:rPr>
          <w:noProof/>
          <w:lang w:eastAsia="en-US"/>
        </w:rPr>
        <w:t xml:space="preserve"> and hence is, reusable.</w:t>
      </w:r>
    </w:p>
    <w:p w14:paraId="71F78277" w14:textId="77777777" w:rsidR="001D276F" w:rsidRDefault="001D276F" w:rsidP="006F728B">
      <w:pPr>
        <w:pStyle w:val="ListParagraph"/>
        <w:numPr>
          <w:ilvl w:val="0"/>
          <w:numId w:val="97"/>
        </w:numPr>
        <w:rPr>
          <w:noProof/>
          <w:lang w:eastAsia="en-US"/>
        </w:rPr>
      </w:pPr>
      <w:r>
        <w:rPr>
          <w:noProof/>
          <w:lang w:eastAsia="en-US"/>
        </w:rPr>
        <w:t>Allows threads to wait(Phaser#</w:t>
      </w:r>
      <w:r w:rsidRPr="009B39D4">
        <w:rPr>
          <w:b/>
          <w:noProof/>
          <w:lang w:eastAsia="en-US"/>
        </w:rPr>
        <w:t>arriveAndAwaitAdvance())</w:t>
      </w:r>
      <w:r>
        <w:rPr>
          <w:noProof/>
          <w:lang w:eastAsia="en-US"/>
        </w:rPr>
        <w:t xml:space="preserve"> or continue with its execution(Phaser#</w:t>
      </w:r>
      <w:r w:rsidRPr="009B39D4">
        <w:rPr>
          <w:b/>
          <w:noProof/>
          <w:lang w:eastAsia="en-US"/>
        </w:rPr>
        <w:t>arrive(</w:t>
      </w:r>
      <w:r>
        <w:rPr>
          <w:noProof/>
          <w:lang w:eastAsia="en-US"/>
        </w:rPr>
        <w:t>)).</w:t>
      </w:r>
    </w:p>
    <w:p w14:paraId="3F55049B" w14:textId="77777777" w:rsidR="001D276F" w:rsidRDefault="001D276F" w:rsidP="006F728B">
      <w:pPr>
        <w:pStyle w:val="ListParagraph"/>
        <w:numPr>
          <w:ilvl w:val="0"/>
          <w:numId w:val="97"/>
        </w:numPr>
        <w:rPr>
          <w:noProof/>
          <w:lang w:eastAsia="en-US"/>
        </w:rPr>
      </w:pPr>
      <w:r>
        <w:rPr>
          <w:noProof/>
          <w:lang w:eastAsia="en-US"/>
        </w:rPr>
        <w:t>Supports multiple Phases(, hence the name phaser).</w:t>
      </w:r>
    </w:p>
    <w:p w14:paraId="3B9E89CC" w14:textId="77777777" w:rsidR="001D276F" w:rsidRDefault="001D276F" w:rsidP="001D276F">
      <w:pPr>
        <w:rPr>
          <w:noProof/>
          <w:lang w:eastAsia="en-US"/>
        </w:rPr>
      </w:pPr>
    </w:p>
    <w:p w14:paraId="4C1928A2" w14:textId="77777777" w:rsidR="001D276F" w:rsidRDefault="001D276F" w:rsidP="001D276F">
      <w:pPr>
        <w:rPr>
          <w:noProof/>
          <w:lang w:eastAsia="en-US"/>
        </w:rPr>
      </w:pPr>
      <w:r>
        <w:rPr>
          <w:noProof/>
          <w:lang w:eastAsia="en-US"/>
        </w:rPr>
        <w:t xml:space="preserve">We will try to understand how the Phaser Class can be used with an example. In this example, we are creating a three threads, which will wait for the arrival all the threads being created. </w:t>
      </w:r>
    </w:p>
    <w:p w14:paraId="7C389A4D" w14:textId="77777777" w:rsidR="001D276F" w:rsidRDefault="001D276F" w:rsidP="001D276F">
      <w:pPr>
        <w:rPr>
          <w:noProof/>
          <w:lang w:eastAsia="en-US"/>
        </w:rPr>
      </w:pPr>
    </w:p>
    <w:p w14:paraId="228478CE" w14:textId="77777777" w:rsidR="001D276F" w:rsidRDefault="001D276F" w:rsidP="001D276F">
      <w:pPr>
        <w:rPr>
          <w:noProof/>
          <w:lang w:eastAsia="en-US"/>
        </w:rPr>
      </w:pPr>
      <w:r>
        <w:rPr>
          <w:noProof/>
          <w:lang w:eastAsia="en-US"/>
        </w:rPr>
        <w:t xml:space="preserve">Once all the threads have arrived(marked by </w:t>
      </w:r>
      <w:r w:rsidRPr="00294118">
        <w:rPr>
          <w:b/>
          <w:noProof/>
          <w:lang w:eastAsia="en-US"/>
        </w:rPr>
        <w:t>arriveAndAwaitAdvance()</w:t>
      </w:r>
      <w:r>
        <w:rPr>
          <w:noProof/>
          <w:lang w:eastAsia="en-US"/>
        </w:rPr>
        <w:t xml:space="preserve"> method) the Phaser allows them through the barrier.</w:t>
      </w:r>
    </w:p>
    <w:p w14:paraId="4F1B41FD" w14:textId="77777777" w:rsidR="001D276F" w:rsidRDefault="001D276F" w:rsidP="001D276F">
      <w:pPr>
        <w:rPr>
          <w:u w:val="single"/>
        </w:rPr>
      </w:pPr>
    </w:p>
    <w:p w14:paraId="63BF67DE" w14:textId="77777777" w:rsidR="001D276F" w:rsidRDefault="001D276F" w:rsidP="001D276F">
      <w:pPr>
        <w:rPr>
          <w:u w:val="single"/>
        </w:rPr>
      </w:pPr>
      <w:r>
        <w:rPr>
          <w:u w:val="single"/>
        </w:rPr>
        <w:t>Methods</w:t>
      </w:r>
    </w:p>
    <w:p w14:paraId="41008B23" w14:textId="77777777" w:rsidR="001D276F" w:rsidRPr="00B15C95" w:rsidRDefault="001D276F" w:rsidP="006F728B">
      <w:pPr>
        <w:pStyle w:val="ListParagraph"/>
        <w:numPr>
          <w:ilvl w:val="0"/>
          <w:numId w:val="101"/>
        </w:numPr>
        <w:rPr>
          <w:noProof/>
          <w:lang w:eastAsia="en-US"/>
        </w:rPr>
      </w:pPr>
      <w:r w:rsidRPr="002B72CE">
        <w:rPr>
          <w:b/>
        </w:rPr>
        <w:t>await</w:t>
      </w:r>
      <w:r>
        <w:rPr>
          <w:b/>
        </w:rPr>
        <w:t>Advance</w:t>
      </w:r>
      <w:r w:rsidRPr="002B72CE">
        <w:rPr>
          <w:b/>
        </w:rPr>
        <w:t>()</w:t>
      </w:r>
    </w:p>
    <w:p w14:paraId="4CE68F3D" w14:textId="77777777" w:rsidR="001D276F" w:rsidRPr="00EE346B" w:rsidRDefault="001D276F" w:rsidP="006F728B">
      <w:pPr>
        <w:pStyle w:val="ListParagraph"/>
        <w:numPr>
          <w:ilvl w:val="0"/>
          <w:numId w:val="101"/>
        </w:numPr>
        <w:rPr>
          <w:noProof/>
          <w:lang w:eastAsia="en-US"/>
        </w:rPr>
      </w:pPr>
      <w:r>
        <w:rPr>
          <w:b/>
        </w:rPr>
        <w:t>arrive()</w:t>
      </w:r>
      <w:r w:rsidRPr="002B72CE">
        <w:rPr>
          <w:b/>
        </w:rPr>
        <w:tab/>
      </w:r>
    </w:p>
    <w:p w14:paraId="4411E29D" w14:textId="77777777" w:rsidR="001D276F" w:rsidRPr="000E180D" w:rsidRDefault="001D276F" w:rsidP="001D276F">
      <w:pPr>
        <w:pStyle w:val="ListParagraph"/>
        <w:rPr>
          <w:noProof/>
          <w:lang w:eastAsia="en-US"/>
        </w:rPr>
      </w:pPr>
    </w:p>
    <w:p w14:paraId="7D2F7780" w14:textId="77777777" w:rsidR="001D276F" w:rsidRDefault="001D276F" w:rsidP="001D276F">
      <w:pPr>
        <w:pStyle w:val="Howitworks"/>
        <w:rPr>
          <w:noProof/>
          <w:lang w:eastAsia="en-US"/>
        </w:rPr>
      </w:pPr>
      <w:r>
        <w:rPr>
          <w:noProof/>
          <w:lang w:eastAsia="en-US"/>
        </w:rPr>
        <w:t>Scenario</w:t>
      </w:r>
    </w:p>
    <w:p w14:paraId="21085ADE" w14:textId="77777777" w:rsidR="001D276F" w:rsidRDefault="001D276F" w:rsidP="001D276F">
      <w:pPr>
        <w:rPr>
          <w:noProof/>
        </w:rPr>
      </w:pPr>
      <w:r>
        <w:rPr>
          <w:noProof/>
          <w:lang w:eastAsia="en-US"/>
        </w:rPr>
        <w:drawing>
          <wp:inline distT="0" distB="0" distL="0" distR="0" wp14:anchorId="307DAF69" wp14:editId="60BF1606">
            <wp:extent cx="5884156" cy="3164619"/>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98748" cy="3172467"/>
                    </a:xfrm>
                    <a:prstGeom prst="rect">
                      <a:avLst/>
                    </a:prstGeom>
                  </pic:spPr>
                </pic:pic>
              </a:graphicData>
            </a:graphic>
          </wp:inline>
        </w:drawing>
      </w:r>
      <w:r w:rsidRPr="00666F4A">
        <w:rPr>
          <w:noProof/>
        </w:rPr>
        <w:t xml:space="preserve"> </w:t>
      </w:r>
    </w:p>
    <w:p w14:paraId="5892C9BE" w14:textId="77777777" w:rsidR="001D276F" w:rsidRDefault="001D276F" w:rsidP="001D276F">
      <w:pPr>
        <w:rPr>
          <w:noProof/>
        </w:rPr>
      </w:pPr>
      <w:r>
        <w:rPr>
          <w:noProof/>
          <w:lang w:eastAsia="en-US"/>
        </w:rPr>
        <w:lastRenderedPageBreak/>
        <w:drawing>
          <wp:inline distT="0" distB="0" distL="0" distR="0" wp14:anchorId="1DBCDDF1" wp14:editId="719B2065">
            <wp:extent cx="5553075" cy="3905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53075" cy="3905250"/>
                    </a:xfrm>
                    <a:prstGeom prst="rect">
                      <a:avLst/>
                    </a:prstGeom>
                  </pic:spPr>
                </pic:pic>
              </a:graphicData>
            </a:graphic>
          </wp:inline>
        </w:drawing>
      </w:r>
    </w:p>
    <w:p w14:paraId="125268B9" w14:textId="77777777" w:rsidR="001D276F" w:rsidRDefault="001D276F" w:rsidP="001D276F">
      <w:pPr>
        <w:rPr>
          <w:noProof/>
          <w:lang w:eastAsia="en-US"/>
        </w:rPr>
      </w:pPr>
      <w:r>
        <w:rPr>
          <w:noProof/>
          <w:lang w:eastAsia="en-US"/>
        </w:rPr>
        <w:drawing>
          <wp:inline distT="0" distB="0" distL="0" distR="0" wp14:anchorId="6736A538" wp14:editId="366D5027">
            <wp:extent cx="5602682" cy="2069281"/>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5348" cy="2073959"/>
                    </a:xfrm>
                    <a:prstGeom prst="rect">
                      <a:avLst/>
                    </a:prstGeom>
                  </pic:spPr>
                </pic:pic>
              </a:graphicData>
            </a:graphic>
          </wp:inline>
        </w:drawing>
      </w:r>
    </w:p>
    <w:p w14:paraId="7E884DDB" w14:textId="77777777" w:rsidR="001D276F" w:rsidRDefault="001D276F" w:rsidP="001D276F">
      <w:pPr>
        <w:pStyle w:val="Output"/>
        <w:rPr>
          <w:color w:val="4C483D" w:themeColor="text2"/>
        </w:rPr>
      </w:pPr>
      <w:r>
        <w:rPr>
          <w:bCs/>
          <w:color w:val="7F0055"/>
        </w:rPr>
        <w:t>public</w:t>
      </w:r>
      <w:r>
        <w:t xml:space="preserve"> </w:t>
      </w:r>
      <w:r>
        <w:rPr>
          <w:bCs/>
          <w:color w:val="7F0055"/>
        </w:rPr>
        <w:t>class</w:t>
      </w:r>
      <w:r>
        <w:t xml:space="preserve"> </w:t>
      </w:r>
      <w:r>
        <w:rPr>
          <w:u w:val="single"/>
        </w:rPr>
        <w:t>PhaserExample</w:t>
      </w:r>
      <w:r>
        <w:t xml:space="preserve"> {</w:t>
      </w:r>
    </w:p>
    <w:p w14:paraId="4E1FC3CB" w14:textId="77777777" w:rsidR="001D276F" w:rsidRDefault="001D276F" w:rsidP="001D276F">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33A718B1" w14:textId="77777777" w:rsidR="001D276F" w:rsidRDefault="001D276F" w:rsidP="001D276F">
      <w:pPr>
        <w:pStyle w:val="Output"/>
        <w:rPr>
          <w:color w:val="4C483D" w:themeColor="text2"/>
        </w:rPr>
      </w:pPr>
      <w:r>
        <w:tab/>
      </w:r>
      <w:r>
        <w:tab/>
        <w:t xml:space="preserve">Phaser </w:t>
      </w:r>
      <w:r>
        <w:rPr>
          <w:color w:val="6A3E3E"/>
        </w:rPr>
        <w:t>phaser</w:t>
      </w:r>
      <w:r>
        <w:t xml:space="preserve"> = </w:t>
      </w:r>
      <w:r>
        <w:rPr>
          <w:bCs/>
          <w:color w:val="7F0055"/>
        </w:rPr>
        <w:t>new</w:t>
      </w:r>
      <w:r>
        <w:t xml:space="preserve"> Phaser();</w:t>
      </w:r>
    </w:p>
    <w:p w14:paraId="2C6AFEE4" w14:textId="77777777" w:rsidR="001D276F" w:rsidRDefault="001D276F" w:rsidP="001D276F">
      <w:pPr>
        <w:pStyle w:val="Output"/>
        <w:rPr>
          <w:color w:val="4C483D" w:themeColor="text2"/>
        </w:rPr>
      </w:pPr>
      <w:r>
        <w:tab/>
      </w:r>
      <w:r>
        <w:tab/>
      </w:r>
      <w:r>
        <w:rPr>
          <w:color w:val="6A3E3E"/>
        </w:rPr>
        <w:t>phaser</w:t>
      </w:r>
      <w:r>
        <w:t>.register();</w:t>
      </w:r>
      <w:r>
        <w:rPr>
          <w:color w:val="3F7F5F"/>
        </w:rPr>
        <w:t>// register self... phaser waiting for 1 party (thread)</w:t>
      </w:r>
    </w:p>
    <w:p w14:paraId="1FC13A56" w14:textId="77777777" w:rsidR="001D276F" w:rsidRDefault="001D276F" w:rsidP="001D276F">
      <w:pPr>
        <w:pStyle w:val="Output"/>
        <w:rPr>
          <w:color w:val="4C483D" w:themeColor="text2"/>
        </w:rPr>
      </w:pPr>
      <w:r>
        <w:tab/>
      </w:r>
      <w:r>
        <w:tab/>
      </w:r>
      <w:r>
        <w:rPr>
          <w:bCs/>
          <w:color w:val="7F0055"/>
        </w:rPr>
        <w:t>int</w:t>
      </w:r>
      <w:r>
        <w:t xml:space="preserve"> </w:t>
      </w:r>
      <w:r>
        <w:rPr>
          <w:color w:val="6A3E3E"/>
        </w:rPr>
        <w:t>phasecount</w:t>
      </w:r>
      <w:r>
        <w:t xml:space="preserve"> = </w:t>
      </w:r>
      <w:r>
        <w:rPr>
          <w:color w:val="6A3E3E"/>
        </w:rPr>
        <w:t>phaser</w:t>
      </w:r>
      <w:r>
        <w:t>.getPhase();</w:t>
      </w:r>
    </w:p>
    <w:p w14:paraId="52E7AFFC" w14:textId="77777777" w:rsidR="001D276F" w:rsidRDefault="001D276F" w:rsidP="001D276F">
      <w:pPr>
        <w:pStyle w:val="Output"/>
        <w:rPr>
          <w:color w:val="4C483D" w:themeColor="text2"/>
        </w:rPr>
      </w:pPr>
      <w:r>
        <w:tab/>
      </w:r>
      <w:r>
        <w:tab/>
        <w:t>System.</w:t>
      </w:r>
      <w:r>
        <w:rPr>
          <w:bCs/>
          <w:i/>
          <w:iCs/>
          <w:color w:val="0000C0"/>
        </w:rPr>
        <w:t>out</w:t>
      </w:r>
      <w:r>
        <w:t>.println(</w:t>
      </w:r>
      <w:r>
        <w:rPr>
          <w:color w:val="2A00FF"/>
        </w:rPr>
        <w:t>"Phasecount is "</w:t>
      </w:r>
      <w:r>
        <w:t xml:space="preserve"> + </w:t>
      </w:r>
      <w:r>
        <w:rPr>
          <w:color w:val="6A3E3E"/>
        </w:rPr>
        <w:t>phasecount</w:t>
      </w:r>
      <w:r>
        <w:t>);</w:t>
      </w:r>
    </w:p>
    <w:p w14:paraId="1D573FF9" w14:textId="77777777" w:rsidR="001D276F" w:rsidRDefault="001D276F" w:rsidP="001D276F">
      <w:pPr>
        <w:pStyle w:val="Output"/>
        <w:rPr>
          <w:color w:val="4C483D" w:themeColor="text2"/>
        </w:rPr>
      </w:pPr>
      <w:r>
        <w:tab/>
      </w:r>
      <w:r>
        <w:tab/>
      </w:r>
      <w:r>
        <w:rPr>
          <w:bCs/>
          <w:color w:val="7F0055"/>
        </w:rPr>
        <w:t>new</w:t>
      </w:r>
      <w:r>
        <w:t xml:space="preserve"> PhaserExample().testPhaser(</w:t>
      </w:r>
      <w:r>
        <w:rPr>
          <w:color w:val="6A3E3E"/>
        </w:rPr>
        <w:t>phaser</w:t>
      </w:r>
      <w:r>
        <w:t>, 2000);</w:t>
      </w:r>
      <w:r>
        <w:rPr>
          <w:color w:val="3F7F5F"/>
        </w:rPr>
        <w:t>// phaser waiting for 2 parties</w:t>
      </w:r>
    </w:p>
    <w:p w14:paraId="373DFCBD" w14:textId="77777777" w:rsidR="001D276F" w:rsidRDefault="001D276F" w:rsidP="001D276F">
      <w:pPr>
        <w:pStyle w:val="Output"/>
        <w:rPr>
          <w:color w:val="4C483D" w:themeColor="text2"/>
        </w:rPr>
      </w:pPr>
      <w:r>
        <w:tab/>
      </w:r>
      <w:r>
        <w:tab/>
      </w:r>
      <w:r>
        <w:rPr>
          <w:bCs/>
          <w:color w:val="7F0055"/>
        </w:rPr>
        <w:t>new</w:t>
      </w:r>
      <w:r>
        <w:t xml:space="preserve"> PhaserExample().testPhaser(</w:t>
      </w:r>
      <w:r>
        <w:rPr>
          <w:color w:val="6A3E3E"/>
        </w:rPr>
        <w:t>phaser</w:t>
      </w:r>
      <w:r>
        <w:t>, 4000);</w:t>
      </w:r>
      <w:r>
        <w:rPr>
          <w:color w:val="3F7F5F"/>
        </w:rPr>
        <w:t>// phaser waiting for 3 parties</w:t>
      </w:r>
    </w:p>
    <w:p w14:paraId="6015AADC" w14:textId="77777777" w:rsidR="001D276F" w:rsidRDefault="001D276F" w:rsidP="001D276F">
      <w:pPr>
        <w:pStyle w:val="Output"/>
        <w:rPr>
          <w:color w:val="4C483D" w:themeColor="text2"/>
        </w:rPr>
      </w:pPr>
      <w:r>
        <w:tab/>
      </w:r>
      <w:r>
        <w:tab/>
      </w:r>
      <w:r>
        <w:rPr>
          <w:bCs/>
          <w:color w:val="7F0055"/>
        </w:rPr>
        <w:t>new</w:t>
      </w:r>
      <w:r>
        <w:t xml:space="preserve"> PhaserExample().testPhaser(</w:t>
      </w:r>
      <w:r>
        <w:rPr>
          <w:color w:val="6A3E3E"/>
        </w:rPr>
        <w:t>phaser</w:t>
      </w:r>
      <w:r>
        <w:t>, 6000);</w:t>
      </w:r>
      <w:r>
        <w:rPr>
          <w:color w:val="3F7F5F"/>
        </w:rPr>
        <w:t>// phaser waiting for 4 parties</w:t>
      </w:r>
    </w:p>
    <w:p w14:paraId="3A48AFB6" w14:textId="77777777" w:rsidR="001D276F" w:rsidRDefault="001D276F" w:rsidP="001D276F">
      <w:pPr>
        <w:pStyle w:val="Output"/>
      </w:pPr>
      <w:r>
        <w:tab/>
      </w:r>
    </w:p>
    <w:p w14:paraId="1189A147" w14:textId="77777777" w:rsidR="001D276F" w:rsidRDefault="001D276F" w:rsidP="001D276F">
      <w:pPr>
        <w:pStyle w:val="Output"/>
        <w:rPr>
          <w:color w:val="4C483D" w:themeColor="text2"/>
        </w:rPr>
      </w:pPr>
      <w:r>
        <w:tab/>
      </w:r>
      <w:r>
        <w:tab/>
      </w:r>
      <w:r>
        <w:rPr>
          <w:color w:val="3F7F5F"/>
        </w:rPr>
        <w:t xml:space="preserve">// now that all threads are initiated, we will </w:t>
      </w:r>
      <w:r>
        <w:rPr>
          <w:color w:val="3F7F5F"/>
          <w:u w:val="single"/>
        </w:rPr>
        <w:t>de</w:t>
      </w:r>
      <w:r>
        <w:rPr>
          <w:color w:val="3F7F5F"/>
        </w:rPr>
        <w:t>-register main thread</w:t>
      </w:r>
    </w:p>
    <w:p w14:paraId="67FCD132" w14:textId="77777777" w:rsidR="001D276F" w:rsidRDefault="001D276F" w:rsidP="001D276F">
      <w:pPr>
        <w:pStyle w:val="Output"/>
        <w:rPr>
          <w:color w:val="4C483D" w:themeColor="text2"/>
        </w:rPr>
      </w:pPr>
      <w:r>
        <w:tab/>
      </w:r>
      <w:r>
        <w:tab/>
      </w:r>
      <w:r>
        <w:rPr>
          <w:color w:val="3F7F5F"/>
        </w:rPr>
        <w:t>// so that the barrier condition of 3 thread arrival is meet.</w:t>
      </w:r>
    </w:p>
    <w:p w14:paraId="68F2520A" w14:textId="77777777" w:rsidR="001D276F" w:rsidRDefault="001D276F" w:rsidP="001D276F">
      <w:pPr>
        <w:pStyle w:val="Output"/>
        <w:rPr>
          <w:color w:val="4C483D" w:themeColor="text2"/>
        </w:rPr>
      </w:pPr>
      <w:r>
        <w:tab/>
      </w:r>
      <w:r>
        <w:tab/>
      </w:r>
      <w:r>
        <w:rPr>
          <w:color w:val="6A3E3E"/>
        </w:rPr>
        <w:t>phaser</w:t>
      </w:r>
      <w:r>
        <w:t>.arriveAndDeregister();</w:t>
      </w:r>
    </w:p>
    <w:p w14:paraId="33423289" w14:textId="77777777" w:rsidR="001D276F" w:rsidRDefault="001D276F" w:rsidP="001D276F">
      <w:pPr>
        <w:pStyle w:val="Output"/>
        <w:rPr>
          <w:color w:val="4C483D" w:themeColor="text2"/>
        </w:rPr>
      </w:pPr>
      <w:r>
        <w:tab/>
      </w:r>
      <w:r>
        <w:tab/>
        <w:t>Thread.</w:t>
      </w:r>
      <w:r>
        <w:rPr>
          <w:i/>
          <w:iCs/>
        </w:rPr>
        <w:t>sleep</w:t>
      </w:r>
      <w:r>
        <w:t>(10000);</w:t>
      </w:r>
    </w:p>
    <w:p w14:paraId="0D9970A3" w14:textId="77777777" w:rsidR="001D276F" w:rsidRDefault="001D276F" w:rsidP="001D276F">
      <w:pPr>
        <w:pStyle w:val="Output"/>
        <w:rPr>
          <w:color w:val="4C483D" w:themeColor="text2"/>
        </w:rPr>
      </w:pPr>
      <w:r>
        <w:tab/>
      </w:r>
      <w:r>
        <w:tab/>
      </w:r>
      <w:r>
        <w:rPr>
          <w:color w:val="6A3E3E"/>
        </w:rPr>
        <w:t>phasecount</w:t>
      </w:r>
      <w:r>
        <w:t xml:space="preserve"> = </w:t>
      </w:r>
      <w:r>
        <w:rPr>
          <w:color w:val="6A3E3E"/>
        </w:rPr>
        <w:t>phaser</w:t>
      </w:r>
      <w:r>
        <w:t>.getPhase();</w:t>
      </w:r>
    </w:p>
    <w:p w14:paraId="5282DFE6" w14:textId="77777777" w:rsidR="001D276F" w:rsidRDefault="001D276F" w:rsidP="001D276F">
      <w:pPr>
        <w:pStyle w:val="Output"/>
        <w:rPr>
          <w:color w:val="4C483D" w:themeColor="text2"/>
        </w:rPr>
      </w:pPr>
      <w:r>
        <w:tab/>
      </w:r>
      <w:r>
        <w:tab/>
        <w:t>System.</w:t>
      </w:r>
      <w:r>
        <w:rPr>
          <w:bCs/>
          <w:i/>
          <w:iCs/>
          <w:color w:val="0000C0"/>
        </w:rPr>
        <w:t>out</w:t>
      </w:r>
      <w:r>
        <w:t>.println(</w:t>
      </w:r>
      <w:r>
        <w:rPr>
          <w:color w:val="2A00FF"/>
        </w:rPr>
        <w:t>"Phasecount is "</w:t>
      </w:r>
      <w:r>
        <w:t xml:space="preserve"> + </w:t>
      </w:r>
      <w:r>
        <w:rPr>
          <w:color w:val="6A3E3E"/>
        </w:rPr>
        <w:t>phasecount</w:t>
      </w:r>
      <w:r>
        <w:t>);</w:t>
      </w:r>
    </w:p>
    <w:p w14:paraId="01D46DB9" w14:textId="77777777" w:rsidR="001D276F" w:rsidRDefault="001D276F" w:rsidP="001D276F">
      <w:pPr>
        <w:pStyle w:val="Output"/>
        <w:rPr>
          <w:color w:val="4C483D" w:themeColor="text2"/>
        </w:rPr>
      </w:pPr>
      <w:r>
        <w:tab/>
        <w:t>}</w:t>
      </w:r>
    </w:p>
    <w:p w14:paraId="4D820CA7" w14:textId="77777777" w:rsidR="001D276F" w:rsidRDefault="001D276F" w:rsidP="001D276F">
      <w:pPr>
        <w:pStyle w:val="Output"/>
        <w:rPr>
          <w:color w:val="4C483D" w:themeColor="text2"/>
        </w:rPr>
      </w:pPr>
    </w:p>
    <w:p w14:paraId="112C3039" w14:textId="77777777" w:rsidR="001D276F" w:rsidRDefault="001D276F" w:rsidP="001D276F">
      <w:pPr>
        <w:pStyle w:val="Output"/>
        <w:rPr>
          <w:color w:val="4C483D" w:themeColor="text2"/>
        </w:rPr>
      </w:pPr>
      <w:r>
        <w:tab/>
      </w:r>
      <w:r>
        <w:rPr>
          <w:bCs/>
          <w:color w:val="7F0055"/>
        </w:rPr>
        <w:t>private</w:t>
      </w:r>
      <w:r>
        <w:t xml:space="preserve"> </w:t>
      </w:r>
      <w:r>
        <w:rPr>
          <w:bCs/>
          <w:color w:val="7F0055"/>
        </w:rPr>
        <w:t>void</w:t>
      </w:r>
      <w:r>
        <w:t xml:space="preserve"> testPhaser(</w:t>
      </w:r>
      <w:r>
        <w:rPr>
          <w:bCs/>
          <w:color w:val="7F0055"/>
        </w:rPr>
        <w:t>final</w:t>
      </w:r>
      <w:r>
        <w:t xml:space="preserve"> Phaser </w:t>
      </w:r>
      <w:r>
        <w:rPr>
          <w:color w:val="6A3E3E"/>
        </w:rPr>
        <w:t>phaser</w:t>
      </w:r>
      <w:r>
        <w:t xml:space="preserve">, </w:t>
      </w:r>
      <w:r>
        <w:rPr>
          <w:bCs/>
          <w:color w:val="7F0055"/>
        </w:rPr>
        <w:t>final</w:t>
      </w:r>
      <w:r>
        <w:t xml:space="preserve"> </w:t>
      </w:r>
      <w:r>
        <w:rPr>
          <w:bCs/>
          <w:color w:val="7F0055"/>
        </w:rPr>
        <w:t>int</w:t>
      </w:r>
      <w:r>
        <w:t xml:space="preserve"> </w:t>
      </w:r>
      <w:r>
        <w:rPr>
          <w:color w:val="6A3E3E"/>
        </w:rPr>
        <w:t>sleepTime</w:t>
      </w:r>
      <w:r>
        <w:t>) {</w:t>
      </w:r>
    </w:p>
    <w:p w14:paraId="6742C51C" w14:textId="77777777" w:rsidR="001D276F" w:rsidRDefault="001D276F" w:rsidP="001D276F">
      <w:pPr>
        <w:pStyle w:val="Output"/>
        <w:rPr>
          <w:color w:val="4C483D" w:themeColor="text2"/>
        </w:rPr>
      </w:pPr>
      <w:r>
        <w:tab/>
      </w:r>
      <w:r>
        <w:tab/>
      </w:r>
      <w:r>
        <w:rPr>
          <w:color w:val="6A3E3E"/>
        </w:rPr>
        <w:t>phaser</w:t>
      </w:r>
      <w:r>
        <w:t>.register();</w:t>
      </w:r>
    </w:p>
    <w:p w14:paraId="0790AB2D" w14:textId="77777777" w:rsidR="001D276F" w:rsidRDefault="001D276F" w:rsidP="001D276F">
      <w:pPr>
        <w:pStyle w:val="Output"/>
        <w:rPr>
          <w:color w:val="4C483D" w:themeColor="text2"/>
        </w:rPr>
      </w:pPr>
      <w:r>
        <w:tab/>
      </w:r>
      <w:r>
        <w:tab/>
      </w:r>
      <w:r>
        <w:rPr>
          <w:bCs/>
          <w:color w:val="7F0055"/>
        </w:rPr>
        <w:t>new</w:t>
      </w:r>
      <w:r>
        <w:t xml:space="preserve"> Thread() {</w:t>
      </w:r>
    </w:p>
    <w:p w14:paraId="54039551" w14:textId="77777777" w:rsidR="001D276F" w:rsidRDefault="001D276F" w:rsidP="001D276F">
      <w:pPr>
        <w:pStyle w:val="Output"/>
        <w:rPr>
          <w:color w:val="4C483D" w:themeColor="text2"/>
        </w:rPr>
      </w:pPr>
      <w:r>
        <w:lastRenderedPageBreak/>
        <w:tab/>
      </w:r>
      <w:r>
        <w:tab/>
      </w:r>
      <w:r>
        <w:tab/>
      </w:r>
      <w:r>
        <w:rPr>
          <w:color w:val="646464"/>
        </w:rPr>
        <w:t>@Override</w:t>
      </w:r>
    </w:p>
    <w:p w14:paraId="28843891" w14:textId="77777777" w:rsidR="001D276F" w:rsidRDefault="001D276F" w:rsidP="001D276F">
      <w:pPr>
        <w:pStyle w:val="Output"/>
        <w:rPr>
          <w:color w:val="4C483D" w:themeColor="text2"/>
        </w:rPr>
      </w:pPr>
      <w:r>
        <w:tab/>
      </w:r>
      <w:r>
        <w:tab/>
      </w:r>
      <w:r>
        <w:tab/>
      </w:r>
      <w:r>
        <w:rPr>
          <w:bCs/>
          <w:color w:val="7F0055"/>
        </w:rPr>
        <w:t>public</w:t>
      </w:r>
      <w:r>
        <w:t xml:space="preserve"> </w:t>
      </w:r>
      <w:r>
        <w:rPr>
          <w:bCs/>
          <w:color w:val="7F0055"/>
        </w:rPr>
        <w:t>void</w:t>
      </w:r>
      <w:r>
        <w:t xml:space="preserve"> run() {</w:t>
      </w:r>
    </w:p>
    <w:p w14:paraId="737ADAFB" w14:textId="77777777" w:rsidR="001D276F" w:rsidRDefault="001D276F" w:rsidP="001D276F">
      <w:pPr>
        <w:pStyle w:val="Output"/>
        <w:rPr>
          <w:color w:val="4C483D" w:themeColor="text2"/>
        </w:rPr>
      </w:pPr>
      <w:r>
        <w:tab/>
      </w:r>
      <w:r>
        <w:tab/>
      </w:r>
      <w:r>
        <w:tab/>
      </w:r>
      <w:r>
        <w:tab/>
      </w:r>
      <w:r>
        <w:rPr>
          <w:bCs/>
          <w:color w:val="7F0055"/>
        </w:rPr>
        <w:t>try</w:t>
      </w:r>
      <w:r>
        <w:t xml:space="preserve"> {</w:t>
      </w:r>
    </w:p>
    <w:p w14:paraId="4B2FB3E3" w14:textId="77777777" w:rsidR="001D276F" w:rsidRDefault="001D276F" w:rsidP="001D276F">
      <w:pPr>
        <w:pStyle w:val="Output"/>
        <w:rPr>
          <w:color w:val="4C483D" w:themeColor="text2"/>
        </w:rPr>
      </w:pPr>
      <w:r>
        <w:tab/>
      </w:r>
      <w:r>
        <w:tab/>
      </w:r>
      <w:r>
        <w:tab/>
      </w:r>
      <w:r>
        <w:tab/>
        <w:t>System.</w:t>
      </w:r>
      <w:r>
        <w:rPr>
          <w:bCs/>
          <w:i/>
          <w:iCs/>
          <w:color w:val="0000C0"/>
        </w:rPr>
        <w:t>out</w:t>
      </w:r>
      <w:r>
        <w:t>.println(Thread.</w:t>
      </w:r>
      <w:r>
        <w:rPr>
          <w:i/>
          <w:iCs/>
        </w:rPr>
        <w:t>currentThread</w:t>
      </w:r>
      <w:r>
        <w:t xml:space="preserve">().getName() + </w:t>
      </w:r>
      <w:r>
        <w:rPr>
          <w:color w:val="2A00FF"/>
        </w:rPr>
        <w:t>" arrived"</w:t>
      </w:r>
      <w:r>
        <w:t>);</w:t>
      </w:r>
    </w:p>
    <w:p w14:paraId="0014EA1A" w14:textId="77777777" w:rsidR="001D276F" w:rsidRDefault="001D276F" w:rsidP="001D276F">
      <w:pPr>
        <w:pStyle w:val="Output"/>
        <w:rPr>
          <w:color w:val="4C483D" w:themeColor="text2"/>
        </w:rPr>
      </w:pPr>
      <w:r>
        <w:tab/>
      </w:r>
      <w:r>
        <w:tab/>
      </w:r>
      <w:r>
        <w:tab/>
      </w:r>
      <w:r>
        <w:tab/>
      </w:r>
      <w:r>
        <w:rPr>
          <w:color w:val="6A3E3E"/>
        </w:rPr>
        <w:t>phaser</w:t>
      </w:r>
      <w:r>
        <w:t>.arriveAndAwaitAdvance();</w:t>
      </w:r>
      <w:r>
        <w:rPr>
          <w:color w:val="3F7F5F"/>
        </w:rPr>
        <w:t>// threads register arrival to the phaser.</w:t>
      </w:r>
    </w:p>
    <w:p w14:paraId="3D65AABB" w14:textId="77777777" w:rsidR="001D276F" w:rsidRDefault="001D276F" w:rsidP="001D276F">
      <w:pPr>
        <w:pStyle w:val="Output"/>
        <w:rPr>
          <w:color w:val="4C483D" w:themeColor="text2"/>
        </w:rPr>
      </w:pPr>
      <w:r>
        <w:tab/>
      </w:r>
      <w:r>
        <w:tab/>
      </w:r>
      <w:r>
        <w:tab/>
      </w:r>
      <w:r>
        <w:tab/>
      </w:r>
      <w:r>
        <w:tab/>
        <w:t>Thread.</w:t>
      </w:r>
      <w:r>
        <w:rPr>
          <w:i/>
          <w:iCs/>
        </w:rPr>
        <w:t>sleep</w:t>
      </w:r>
      <w:r>
        <w:t>(</w:t>
      </w:r>
      <w:r>
        <w:rPr>
          <w:color w:val="6A3E3E"/>
        </w:rPr>
        <w:t>sleepTime</w:t>
      </w:r>
      <w:r>
        <w:t>);</w:t>
      </w:r>
    </w:p>
    <w:p w14:paraId="0053A620" w14:textId="77777777" w:rsidR="001D276F" w:rsidRDefault="001D276F" w:rsidP="001D276F">
      <w:pPr>
        <w:pStyle w:val="Output"/>
        <w:rPr>
          <w:color w:val="4C483D" w:themeColor="text2"/>
        </w:rPr>
      </w:pPr>
      <w:r>
        <w:tab/>
      </w:r>
      <w:r>
        <w:tab/>
      </w:r>
      <w:r>
        <w:tab/>
      </w:r>
      <w:r>
        <w:tab/>
        <w:t>}</w:t>
      </w:r>
    </w:p>
    <w:p w14:paraId="2418C0BD" w14:textId="77777777" w:rsidR="001D276F" w:rsidRDefault="001D276F" w:rsidP="001D276F">
      <w:pPr>
        <w:pStyle w:val="Output"/>
        <w:rPr>
          <w:color w:val="4C483D" w:themeColor="text2"/>
        </w:rPr>
      </w:pPr>
      <w:r>
        <w:tab/>
      </w:r>
      <w:r>
        <w:tab/>
      </w:r>
      <w:r>
        <w:tab/>
      </w:r>
      <w:r>
        <w:tab/>
      </w:r>
      <w:r>
        <w:rPr>
          <w:bCs/>
          <w:color w:val="7F0055"/>
        </w:rPr>
        <w:t>catch</w:t>
      </w:r>
      <w:r>
        <w:t xml:space="preserve"> (InterruptedException </w:t>
      </w:r>
      <w:r>
        <w:rPr>
          <w:color w:val="6A3E3E"/>
        </w:rPr>
        <w:t>e</w:t>
      </w:r>
      <w:r>
        <w:t>) {</w:t>
      </w:r>
    </w:p>
    <w:p w14:paraId="64A6E575" w14:textId="77777777" w:rsidR="001D276F" w:rsidRDefault="001D276F" w:rsidP="001D276F">
      <w:pPr>
        <w:pStyle w:val="Output"/>
        <w:rPr>
          <w:color w:val="4C483D" w:themeColor="text2"/>
        </w:rPr>
      </w:pPr>
      <w:r>
        <w:tab/>
      </w:r>
      <w:r>
        <w:tab/>
      </w:r>
      <w:r>
        <w:tab/>
      </w:r>
      <w:r>
        <w:tab/>
      </w:r>
      <w:r>
        <w:tab/>
      </w:r>
      <w:r>
        <w:rPr>
          <w:color w:val="6A3E3E"/>
        </w:rPr>
        <w:t>e</w:t>
      </w:r>
      <w:r>
        <w:t>.printStackTrace();</w:t>
      </w:r>
    </w:p>
    <w:p w14:paraId="71BD96B6" w14:textId="77777777" w:rsidR="001D276F" w:rsidRDefault="001D276F" w:rsidP="001D276F">
      <w:pPr>
        <w:pStyle w:val="Output"/>
        <w:rPr>
          <w:color w:val="4C483D" w:themeColor="text2"/>
        </w:rPr>
      </w:pPr>
      <w:r>
        <w:tab/>
      </w:r>
      <w:r>
        <w:tab/>
      </w:r>
      <w:r>
        <w:tab/>
      </w:r>
      <w:r>
        <w:tab/>
        <w:t>}</w:t>
      </w:r>
    </w:p>
    <w:p w14:paraId="114BC2D3" w14:textId="77777777" w:rsidR="001D276F" w:rsidRDefault="001D276F" w:rsidP="001D276F">
      <w:pPr>
        <w:pStyle w:val="Output"/>
        <w:rPr>
          <w:color w:val="4C483D" w:themeColor="text2"/>
        </w:rPr>
      </w:pPr>
      <w:r>
        <w:tab/>
      </w:r>
      <w:r>
        <w:tab/>
      </w:r>
      <w:r>
        <w:tab/>
        <w:t>System.</w:t>
      </w:r>
      <w:r>
        <w:rPr>
          <w:bCs/>
          <w:i/>
          <w:iCs/>
          <w:color w:val="0000C0"/>
        </w:rPr>
        <w:t>out</w:t>
      </w:r>
      <w:r>
        <w:t>.println(Thread.</w:t>
      </w:r>
      <w:r>
        <w:rPr>
          <w:i/>
          <w:iCs/>
        </w:rPr>
        <w:t>currentThread</w:t>
      </w:r>
      <w:r>
        <w:t xml:space="preserve">().getName() + </w:t>
      </w:r>
      <w:r>
        <w:rPr>
          <w:color w:val="2A00FF"/>
        </w:rPr>
        <w:t>" after passing barrier"</w:t>
      </w:r>
      <w:r>
        <w:t>);</w:t>
      </w:r>
    </w:p>
    <w:p w14:paraId="227DD220" w14:textId="77777777" w:rsidR="001D276F" w:rsidRDefault="001D276F" w:rsidP="001D276F">
      <w:pPr>
        <w:pStyle w:val="Output"/>
        <w:rPr>
          <w:color w:val="4C483D" w:themeColor="text2"/>
        </w:rPr>
      </w:pPr>
      <w:r>
        <w:tab/>
      </w:r>
      <w:r>
        <w:tab/>
      </w:r>
      <w:r>
        <w:tab/>
        <w:t>}</w:t>
      </w:r>
    </w:p>
    <w:p w14:paraId="4FF2D550" w14:textId="77777777" w:rsidR="001D276F" w:rsidRDefault="001D276F" w:rsidP="001D276F">
      <w:pPr>
        <w:pStyle w:val="Output"/>
        <w:rPr>
          <w:color w:val="4C483D" w:themeColor="text2"/>
        </w:rPr>
      </w:pPr>
      <w:r>
        <w:tab/>
      </w:r>
      <w:r>
        <w:tab/>
        <w:t>}.start();</w:t>
      </w:r>
    </w:p>
    <w:p w14:paraId="31EE470A" w14:textId="77777777" w:rsidR="001D276F" w:rsidRDefault="001D276F" w:rsidP="001D276F">
      <w:pPr>
        <w:pStyle w:val="Output"/>
        <w:rPr>
          <w:color w:val="4C483D" w:themeColor="text2"/>
        </w:rPr>
      </w:pPr>
      <w:r>
        <w:tab/>
        <w:t>}</w:t>
      </w:r>
    </w:p>
    <w:p w14:paraId="1D281078" w14:textId="77777777" w:rsidR="001D276F" w:rsidRDefault="001D276F" w:rsidP="001D276F">
      <w:pPr>
        <w:pStyle w:val="Output"/>
        <w:rPr>
          <w:color w:val="4C483D" w:themeColor="text2"/>
        </w:rPr>
      </w:pPr>
      <w:r>
        <w:rPr>
          <w:u w:val="single"/>
        </w:rPr>
        <w:t>}</w:t>
      </w:r>
    </w:p>
    <w:p w14:paraId="250C8A29" w14:textId="77777777" w:rsidR="001D276F" w:rsidRDefault="001D276F" w:rsidP="001D276F">
      <w:pPr>
        <w:rPr>
          <w:noProof/>
          <w:lang w:eastAsia="en-US"/>
        </w:rPr>
      </w:pPr>
    </w:p>
    <w:p w14:paraId="6D1D1411" w14:textId="77777777" w:rsidR="001D276F" w:rsidRDefault="001D276F" w:rsidP="001D276F">
      <w:pPr>
        <w:rPr>
          <w:noProof/>
          <w:lang w:eastAsia="en-US"/>
        </w:rPr>
      </w:pPr>
    </w:p>
    <w:p w14:paraId="0F97D3D4" w14:textId="31DC540F" w:rsidR="001D276F" w:rsidRDefault="000B703D" w:rsidP="000E4144">
      <w:pPr>
        <w:pStyle w:val="Heading30"/>
        <w:rPr>
          <w:noProof/>
          <w:lang w:eastAsia="en-US"/>
        </w:rPr>
      </w:pPr>
      <w:r>
        <w:rPr>
          <w:noProof/>
          <w:lang w:eastAsia="en-US"/>
        </w:rPr>
        <w:t>6.</w:t>
      </w:r>
      <w:r w:rsidR="001D276F">
        <w:rPr>
          <w:noProof/>
          <w:lang w:eastAsia="en-US"/>
        </w:rPr>
        <w:t>Exchanger</w:t>
      </w:r>
    </w:p>
    <w:p w14:paraId="4EA62509" w14:textId="77777777" w:rsidR="001D276F" w:rsidRDefault="001D276F" w:rsidP="001D276F">
      <w:pPr>
        <w:rPr>
          <w:noProof/>
          <w:lang w:eastAsia="en-US"/>
        </w:rPr>
      </w:pPr>
      <w:r>
        <w:rPr>
          <w:noProof/>
          <w:lang w:eastAsia="en-US"/>
        </w:rPr>
        <w:t xml:space="preserve">The Exchanger Class provides a sort of meeting point for two threads, </w:t>
      </w:r>
      <w:r w:rsidRPr="002C5C4A">
        <w:rPr>
          <w:b/>
          <w:noProof/>
          <w:color w:val="FF0000"/>
          <w:lang w:eastAsia="en-US"/>
        </w:rPr>
        <w:t>where the threads can exchange their respective Objects with the other thread</w:t>
      </w:r>
      <w:r>
        <w:rPr>
          <w:noProof/>
          <w:lang w:eastAsia="en-US"/>
        </w:rPr>
        <w:t>.</w:t>
      </w:r>
    </w:p>
    <w:p w14:paraId="56E7ACE0" w14:textId="77777777" w:rsidR="001D276F" w:rsidRDefault="001D276F" w:rsidP="001D276F">
      <w:pPr>
        <w:spacing w:line="240" w:lineRule="auto"/>
        <w:rPr>
          <w:noProof/>
          <w:lang w:eastAsia="en-US"/>
        </w:rPr>
      </w:pPr>
    </w:p>
    <w:p w14:paraId="10DFE8B7" w14:textId="77777777" w:rsidR="001D276F" w:rsidRDefault="001D276F" w:rsidP="001D276F">
      <w:pPr>
        <w:rPr>
          <w:noProof/>
          <w:lang w:eastAsia="en-US"/>
        </w:rPr>
      </w:pPr>
      <w:r>
        <w:rPr>
          <w:noProof/>
          <w:lang w:eastAsia="en-US"/>
        </w:rPr>
        <w:t>Whenever a thread arrives at the exchange point, it must wait for the other thread to arrive. When the other pairing thread arrives the two threads proceed to exchange their objects.</w:t>
      </w:r>
    </w:p>
    <w:p w14:paraId="78EF7810" w14:textId="77777777" w:rsidR="001D276F" w:rsidRDefault="001D276F" w:rsidP="001D276F">
      <w:pPr>
        <w:spacing w:line="240" w:lineRule="auto"/>
        <w:rPr>
          <w:noProof/>
          <w:lang w:eastAsia="en-US"/>
        </w:rPr>
      </w:pPr>
    </w:p>
    <w:p w14:paraId="15DDF7E0" w14:textId="77777777" w:rsidR="001D276F" w:rsidRDefault="001D276F" w:rsidP="001D276F">
      <w:pPr>
        <w:rPr>
          <w:b/>
          <w:noProof/>
          <w:lang w:eastAsia="en-US"/>
        </w:rPr>
      </w:pPr>
      <w:r>
        <w:rPr>
          <w:noProof/>
          <w:lang w:eastAsia="en-US"/>
        </w:rPr>
        <w:t xml:space="preserve">The Exchanger Class also provides an overloaded version of the parameterless </w:t>
      </w:r>
      <w:r w:rsidRPr="002C5C4A">
        <w:rPr>
          <w:b/>
          <w:noProof/>
          <w:lang w:eastAsia="en-US"/>
        </w:rPr>
        <w:t>exchange()</w:t>
      </w:r>
      <w:r>
        <w:rPr>
          <w:noProof/>
          <w:lang w:eastAsia="en-US"/>
        </w:rPr>
        <w:t xml:space="preserve"> method, </w:t>
      </w:r>
      <w:r w:rsidRPr="002C5C4A">
        <w:rPr>
          <w:b/>
          <w:noProof/>
          <w:lang w:eastAsia="en-US"/>
        </w:rPr>
        <w:t>exchange(V x, long timeout, TimeUnit unit).</w:t>
      </w:r>
    </w:p>
    <w:p w14:paraId="7F7AFBCD" w14:textId="77777777" w:rsidR="001D276F" w:rsidRDefault="001D276F" w:rsidP="001D276F">
      <w:pPr>
        <w:rPr>
          <w:noProof/>
          <w:lang w:eastAsia="en-US"/>
        </w:rPr>
      </w:pPr>
      <w:r>
        <w:rPr>
          <w:noProof/>
          <w:lang w:eastAsia="en-US"/>
        </w:rPr>
        <w:t>When the exchange method with time-out is used, the waiting thread waits for the period passed as the argument(</w:t>
      </w:r>
      <w:r w:rsidRPr="002C5C4A">
        <w:rPr>
          <w:b/>
          <w:noProof/>
          <w:lang w:eastAsia="en-US"/>
        </w:rPr>
        <w:t>long timeout</w:t>
      </w:r>
      <w:r>
        <w:rPr>
          <w:noProof/>
          <w:lang w:eastAsia="en-US"/>
        </w:rPr>
        <w:t xml:space="preserve">). If the corresponding pairing thread does not arrive at the exchange point in that time, the waiting Thread throws a </w:t>
      </w:r>
      <w:r w:rsidRPr="002C5C4A">
        <w:rPr>
          <w:b/>
          <w:noProof/>
          <w:color w:val="FF0000"/>
          <w:lang w:eastAsia="en-US"/>
        </w:rPr>
        <w:t>java.util.concurrent.TimeoutException</w:t>
      </w:r>
      <w:r>
        <w:rPr>
          <w:b/>
          <w:noProof/>
          <w:color w:val="FF0000"/>
          <w:lang w:eastAsia="en-US"/>
        </w:rPr>
        <w:t>.</w:t>
      </w:r>
    </w:p>
    <w:p w14:paraId="2C1AE6DA" w14:textId="77777777" w:rsidR="001D276F" w:rsidRPr="002A2BBC" w:rsidRDefault="001D276F" w:rsidP="001D276F">
      <w:pPr>
        <w:pStyle w:val="Output"/>
        <w:rPr>
          <w:color w:val="4C483D" w:themeColor="text2"/>
        </w:rPr>
      </w:pPr>
      <w:r w:rsidRPr="002A2BBC">
        <w:rPr>
          <w:bCs/>
          <w:color w:val="7F0055"/>
        </w:rPr>
        <w:t>public</w:t>
      </w:r>
      <w:r w:rsidRPr="002A2BBC">
        <w:t xml:space="preserve"> </w:t>
      </w:r>
      <w:r w:rsidRPr="002A2BBC">
        <w:rPr>
          <w:bCs/>
          <w:color w:val="7F0055"/>
        </w:rPr>
        <w:t>class</w:t>
      </w:r>
      <w:r w:rsidRPr="002A2BBC">
        <w:t xml:space="preserve"> ExchangerExample {</w:t>
      </w:r>
    </w:p>
    <w:p w14:paraId="1F170AF2" w14:textId="77777777" w:rsidR="001D276F" w:rsidRPr="002A2BBC" w:rsidRDefault="001D276F" w:rsidP="001D276F">
      <w:pPr>
        <w:pStyle w:val="Output"/>
        <w:rPr>
          <w:color w:val="4C483D" w:themeColor="text2"/>
        </w:rPr>
      </w:pPr>
    </w:p>
    <w:p w14:paraId="520B9FE8" w14:textId="77777777" w:rsidR="001D276F" w:rsidRPr="002A2BBC" w:rsidRDefault="001D276F" w:rsidP="001D276F">
      <w:pPr>
        <w:pStyle w:val="Output"/>
        <w:rPr>
          <w:color w:val="4C483D" w:themeColor="text2"/>
        </w:rPr>
      </w:pPr>
      <w:r w:rsidRPr="002A2BBC">
        <w:tab/>
        <w:t xml:space="preserve">Exchanger </w:t>
      </w:r>
      <w:r w:rsidRPr="002A2BBC">
        <w:rPr>
          <w:color w:val="0000C0"/>
        </w:rPr>
        <w:t>exchanger</w:t>
      </w:r>
      <w:r w:rsidRPr="002A2BBC">
        <w:t xml:space="preserve"> = </w:t>
      </w:r>
      <w:r w:rsidRPr="002A2BBC">
        <w:rPr>
          <w:bCs/>
          <w:color w:val="7F0055"/>
        </w:rPr>
        <w:t>new</w:t>
      </w:r>
      <w:r w:rsidRPr="002A2BBC">
        <w:t xml:space="preserve"> Exchanger();</w:t>
      </w:r>
    </w:p>
    <w:p w14:paraId="230277C0" w14:textId="77777777" w:rsidR="001D276F" w:rsidRPr="002A2BBC" w:rsidRDefault="001D276F" w:rsidP="001D276F">
      <w:pPr>
        <w:pStyle w:val="Output"/>
        <w:rPr>
          <w:color w:val="4C483D" w:themeColor="text2"/>
        </w:rPr>
      </w:pPr>
    </w:p>
    <w:p w14:paraId="30B8CCE1" w14:textId="77777777" w:rsidR="001D276F" w:rsidRPr="002A2BBC" w:rsidRDefault="001D276F" w:rsidP="001D276F">
      <w:pPr>
        <w:pStyle w:val="Output"/>
        <w:rPr>
          <w:color w:val="4C483D" w:themeColor="text2"/>
        </w:rPr>
      </w:pPr>
      <w:r w:rsidRPr="002A2BBC">
        <w:tab/>
      </w:r>
      <w:r w:rsidRPr="002A2BBC">
        <w:rPr>
          <w:bCs/>
          <w:color w:val="7F0055"/>
        </w:rPr>
        <w:t>private</w:t>
      </w:r>
      <w:r w:rsidRPr="002A2BBC">
        <w:t xml:space="preserve"> </w:t>
      </w:r>
      <w:r w:rsidRPr="002A2BBC">
        <w:rPr>
          <w:bCs/>
          <w:color w:val="7F0055"/>
        </w:rPr>
        <w:t>class</w:t>
      </w:r>
      <w:r w:rsidRPr="002A2BBC">
        <w:t xml:space="preserve"> Producer </w:t>
      </w:r>
      <w:r w:rsidRPr="002A2BBC">
        <w:rPr>
          <w:bCs/>
          <w:color w:val="7F0055"/>
        </w:rPr>
        <w:t>implements</w:t>
      </w:r>
      <w:r w:rsidRPr="002A2BBC">
        <w:t xml:space="preserve"> Runnable {</w:t>
      </w:r>
    </w:p>
    <w:p w14:paraId="3C989C32" w14:textId="77777777" w:rsidR="001D276F" w:rsidRPr="002A2BBC" w:rsidRDefault="001D276F" w:rsidP="001D276F">
      <w:pPr>
        <w:pStyle w:val="Output"/>
        <w:rPr>
          <w:color w:val="4C483D" w:themeColor="text2"/>
        </w:rPr>
      </w:pPr>
      <w:r w:rsidRPr="002A2BBC">
        <w:tab/>
      </w:r>
      <w:r w:rsidRPr="002A2BBC">
        <w:tab/>
      </w:r>
      <w:r w:rsidRPr="002A2BBC">
        <w:rPr>
          <w:bCs/>
          <w:color w:val="7F0055"/>
        </w:rPr>
        <w:t>private</w:t>
      </w:r>
      <w:r w:rsidRPr="002A2BBC">
        <w:t xml:space="preserve"> String </w:t>
      </w:r>
      <w:r w:rsidRPr="002A2BBC">
        <w:rPr>
          <w:color w:val="0000C0"/>
        </w:rPr>
        <w:t>queue</w:t>
      </w:r>
      <w:r w:rsidRPr="002A2BBC">
        <w:t>;</w:t>
      </w:r>
    </w:p>
    <w:p w14:paraId="45ACF671" w14:textId="77777777" w:rsidR="001D276F" w:rsidRPr="002A2BBC" w:rsidRDefault="001D276F" w:rsidP="001D276F">
      <w:pPr>
        <w:pStyle w:val="Output"/>
        <w:rPr>
          <w:color w:val="4C483D" w:themeColor="text2"/>
        </w:rPr>
      </w:pPr>
    </w:p>
    <w:p w14:paraId="17772372" w14:textId="77777777" w:rsidR="001D276F" w:rsidRPr="002A2BBC" w:rsidRDefault="001D276F" w:rsidP="001D276F">
      <w:pPr>
        <w:pStyle w:val="Output"/>
        <w:rPr>
          <w:color w:val="4C483D" w:themeColor="text2"/>
        </w:rPr>
      </w:pPr>
      <w:r w:rsidRPr="002A2BBC">
        <w:tab/>
      </w:r>
      <w:r w:rsidRPr="002A2BBC">
        <w:tab/>
      </w:r>
      <w:r w:rsidRPr="002A2BBC">
        <w:rPr>
          <w:color w:val="646464"/>
        </w:rPr>
        <w:t>@Override</w:t>
      </w:r>
    </w:p>
    <w:p w14:paraId="50979073" w14:textId="77777777" w:rsidR="001D276F" w:rsidRPr="002A2BBC" w:rsidRDefault="001D276F" w:rsidP="001D276F">
      <w:pPr>
        <w:pStyle w:val="Output"/>
        <w:rPr>
          <w:color w:val="4C483D" w:themeColor="text2"/>
        </w:rPr>
      </w:pPr>
      <w:r w:rsidRPr="002A2BBC">
        <w:tab/>
      </w:r>
      <w:r w:rsidRPr="002A2BBC">
        <w:tab/>
      </w:r>
      <w:r w:rsidRPr="002A2BBC">
        <w:rPr>
          <w:bCs/>
          <w:color w:val="7F0055"/>
        </w:rPr>
        <w:t>public</w:t>
      </w:r>
      <w:r w:rsidRPr="002A2BBC">
        <w:t xml:space="preserve"> </w:t>
      </w:r>
      <w:r w:rsidRPr="002A2BBC">
        <w:rPr>
          <w:bCs/>
          <w:color w:val="7F0055"/>
        </w:rPr>
        <w:t>void</w:t>
      </w:r>
      <w:r w:rsidRPr="002A2BBC">
        <w:t xml:space="preserve"> run() {</w:t>
      </w:r>
    </w:p>
    <w:p w14:paraId="618D62EB" w14:textId="77777777" w:rsidR="001D276F" w:rsidRPr="002A2BBC" w:rsidRDefault="001D276F" w:rsidP="001D276F">
      <w:pPr>
        <w:pStyle w:val="Output"/>
        <w:rPr>
          <w:color w:val="4C483D" w:themeColor="text2"/>
        </w:rPr>
      </w:pPr>
      <w:r w:rsidRPr="002A2BBC">
        <w:tab/>
      </w:r>
      <w:r w:rsidRPr="002A2BBC">
        <w:tab/>
      </w:r>
      <w:r w:rsidRPr="002A2BBC">
        <w:tab/>
      </w:r>
      <w:r w:rsidRPr="002A2BBC">
        <w:rPr>
          <w:bCs/>
          <w:color w:val="7F0055"/>
        </w:rPr>
        <w:t>try</w:t>
      </w:r>
      <w:r w:rsidRPr="002A2BBC">
        <w:t xml:space="preserve"> {</w:t>
      </w:r>
    </w:p>
    <w:p w14:paraId="0818B4BB" w14:textId="77777777" w:rsidR="001D276F" w:rsidRPr="002A2BBC" w:rsidRDefault="001D276F" w:rsidP="001D276F">
      <w:pPr>
        <w:pStyle w:val="Output"/>
        <w:rPr>
          <w:color w:val="4C483D" w:themeColor="text2"/>
        </w:rPr>
      </w:pPr>
      <w:r w:rsidRPr="002A2BBC">
        <w:tab/>
      </w:r>
      <w:r w:rsidRPr="002A2BBC">
        <w:tab/>
      </w:r>
      <w:r w:rsidRPr="002A2BBC">
        <w:tab/>
      </w:r>
      <w:r w:rsidRPr="002A2BBC">
        <w:tab/>
      </w:r>
      <w:r w:rsidRPr="002A2BBC">
        <w:rPr>
          <w:color w:val="3F7F5F"/>
        </w:rPr>
        <w:t>// create tasks &amp; fill the queue exchange the full queue for a</w:t>
      </w:r>
    </w:p>
    <w:p w14:paraId="36DA17DE" w14:textId="77777777" w:rsidR="001D276F" w:rsidRPr="002A2BBC" w:rsidRDefault="001D276F" w:rsidP="001D276F">
      <w:pPr>
        <w:pStyle w:val="Output"/>
        <w:rPr>
          <w:color w:val="4C483D" w:themeColor="text2"/>
        </w:rPr>
      </w:pPr>
      <w:r w:rsidRPr="002A2BBC">
        <w:tab/>
      </w:r>
      <w:r w:rsidRPr="002A2BBC">
        <w:tab/>
      </w:r>
      <w:r w:rsidRPr="002A2BBC">
        <w:tab/>
      </w:r>
      <w:r w:rsidRPr="002A2BBC">
        <w:tab/>
      </w:r>
      <w:r w:rsidRPr="002A2BBC">
        <w:rPr>
          <w:color w:val="3F7F5F"/>
        </w:rPr>
        <w:t>// empty queue with Consumer</w:t>
      </w:r>
    </w:p>
    <w:p w14:paraId="67D26062" w14:textId="77777777" w:rsidR="001D276F" w:rsidRPr="002A2BBC" w:rsidRDefault="001D276F" w:rsidP="001D276F">
      <w:pPr>
        <w:pStyle w:val="Output"/>
        <w:rPr>
          <w:color w:val="4C483D" w:themeColor="text2"/>
        </w:rPr>
      </w:pPr>
      <w:r w:rsidRPr="002A2BBC">
        <w:tab/>
      </w:r>
      <w:r w:rsidRPr="002A2BBC">
        <w:tab/>
      </w:r>
      <w:r w:rsidRPr="002A2BBC">
        <w:tab/>
      </w:r>
      <w:r w:rsidRPr="002A2BBC">
        <w:tab/>
      </w:r>
      <w:r w:rsidRPr="002A2BBC">
        <w:rPr>
          <w:color w:val="0000C0"/>
        </w:rPr>
        <w:t>queue</w:t>
      </w:r>
      <w:r w:rsidRPr="002A2BBC">
        <w:t xml:space="preserve"> = (String) </w:t>
      </w:r>
      <w:r w:rsidRPr="002A2BBC">
        <w:rPr>
          <w:color w:val="0000C0"/>
        </w:rPr>
        <w:t>exchanger</w:t>
      </w:r>
      <w:r w:rsidRPr="002A2BBC">
        <w:t>.exchange(</w:t>
      </w:r>
      <w:r w:rsidRPr="002A2BBC">
        <w:rPr>
          <w:color w:val="2A00FF"/>
        </w:rPr>
        <w:t>"Ready Queue"</w:t>
      </w:r>
      <w:r w:rsidRPr="002A2BBC">
        <w:t>);</w:t>
      </w:r>
    </w:p>
    <w:p w14:paraId="0CC88D69" w14:textId="77777777" w:rsidR="001D276F" w:rsidRPr="002A2BBC" w:rsidRDefault="001D276F" w:rsidP="001D276F">
      <w:pPr>
        <w:pStyle w:val="Output"/>
        <w:rPr>
          <w:color w:val="4C483D" w:themeColor="text2"/>
        </w:rPr>
      </w:pPr>
      <w:r w:rsidRPr="002A2BBC">
        <w:tab/>
      </w:r>
      <w:r w:rsidRPr="002A2BBC">
        <w:tab/>
      </w:r>
      <w:r w:rsidRPr="002A2BBC">
        <w:tab/>
      </w:r>
      <w:r w:rsidRPr="002A2BBC">
        <w:tab/>
      </w:r>
      <w:r>
        <w:t>SOP</w:t>
      </w:r>
      <w:r w:rsidRPr="002A2BBC">
        <w:t>(Thread.</w:t>
      </w:r>
      <w:r w:rsidRPr="002A2BBC">
        <w:rPr>
          <w:i/>
          <w:iCs/>
        </w:rPr>
        <w:t>currentThread</w:t>
      </w:r>
      <w:r w:rsidRPr="002A2BBC">
        <w:t xml:space="preserve">().getName() + </w:t>
      </w:r>
      <w:r w:rsidRPr="002A2BBC">
        <w:rPr>
          <w:color w:val="2A00FF"/>
        </w:rPr>
        <w:t>" : now has"</w:t>
      </w:r>
      <w:r w:rsidRPr="002A2BBC">
        <w:t xml:space="preserve"> + </w:t>
      </w:r>
      <w:r w:rsidRPr="002A2BBC">
        <w:rPr>
          <w:color w:val="0000C0"/>
        </w:rPr>
        <w:t>queue</w:t>
      </w:r>
      <w:r w:rsidRPr="002A2BBC">
        <w:t>);</w:t>
      </w:r>
    </w:p>
    <w:p w14:paraId="04E5A7A6" w14:textId="77777777" w:rsidR="001D276F" w:rsidRPr="002A2BBC" w:rsidRDefault="001D276F" w:rsidP="001D276F">
      <w:pPr>
        <w:pStyle w:val="Output"/>
        <w:rPr>
          <w:color w:val="4C483D" w:themeColor="text2"/>
        </w:rPr>
      </w:pPr>
      <w:r w:rsidRPr="002A2BBC">
        <w:tab/>
      </w:r>
      <w:r w:rsidRPr="002A2BBC">
        <w:tab/>
      </w:r>
      <w:r w:rsidRPr="002A2BBC">
        <w:tab/>
        <w:t xml:space="preserve">} </w:t>
      </w:r>
      <w:r w:rsidRPr="002A2BBC">
        <w:rPr>
          <w:bCs/>
          <w:color w:val="7F0055"/>
        </w:rPr>
        <w:t>catch</w:t>
      </w:r>
      <w:r w:rsidRPr="002A2BBC">
        <w:t xml:space="preserve"> (InterruptedException </w:t>
      </w:r>
      <w:r w:rsidRPr="002A2BBC">
        <w:rPr>
          <w:color w:val="6A3E3E"/>
        </w:rPr>
        <w:t>e</w:t>
      </w:r>
      <w:r w:rsidRPr="002A2BBC">
        <w:t>) {</w:t>
      </w:r>
    </w:p>
    <w:p w14:paraId="795D4F1D" w14:textId="77777777" w:rsidR="001D276F" w:rsidRPr="002A2BBC" w:rsidRDefault="001D276F" w:rsidP="001D276F">
      <w:pPr>
        <w:pStyle w:val="Output"/>
        <w:rPr>
          <w:color w:val="4C483D" w:themeColor="text2"/>
        </w:rPr>
      </w:pPr>
      <w:r w:rsidRPr="002A2BBC">
        <w:tab/>
      </w:r>
      <w:r w:rsidRPr="002A2BBC">
        <w:tab/>
      </w:r>
      <w:r w:rsidRPr="002A2BBC">
        <w:tab/>
      </w:r>
      <w:r w:rsidRPr="002A2BBC">
        <w:tab/>
      </w:r>
      <w:r w:rsidRPr="002A2BBC">
        <w:rPr>
          <w:color w:val="6A3E3E"/>
        </w:rPr>
        <w:t>e</w:t>
      </w:r>
      <w:r w:rsidRPr="002A2BBC">
        <w:t>.printStackTrace();</w:t>
      </w:r>
    </w:p>
    <w:p w14:paraId="0BB0F423" w14:textId="77777777" w:rsidR="001D276F" w:rsidRPr="002A2BBC" w:rsidRDefault="001D276F" w:rsidP="001D276F">
      <w:pPr>
        <w:pStyle w:val="Output"/>
        <w:rPr>
          <w:color w:val="4C483D" w:themeColor="text2"/>
        </w:rPr>
      </w:pPr>
      <w:r w:rsidRPr="002A2BBC">
        <w:tab/>
      </w:r>
      <w:r w:rsidRPr="002A2BBC">
        <w:tab/>
      </w:r>
      <w:r w:rsidRPr="002A2BBC">
        <w:tab/>
        <w:t>}</w:t>
      </w:r>
    </w:p>
    <w:p w14:paraId="1E92AC12" w14:textId="77777777" w:rsidR="001D276F" w:rsidRPr="002A2BBC" w:rsidRDefault="001D276F" w:rsidP="001D276F">
      <w:pPr>
        <w:pStyle w:val="Output"/>
        <w:rPr>
          <w:color w:val="4C483D" w:themeColor="text2"/>
        </w:rPr>
      </w:pPr>
      <w:r w:rsidRPr="002A2BBC">
        <w:tab/>
      </w:r>
      <w:r w:rsidRPr="002A2BBC">
        <w:tab/>
        <w:t>}</w:t>
      </w:r>
    </w:p>
    <w:p w14:paraId="7BE001B5" w14:textId="77777777" w:rsidR="001D276F" w:rsidRPr="002A2BBC" w:rsidRDefault="001D276F" w:rsidP="001D276F">
      <w:pPr>
        <w:pStyle w:val="Output"/>
        <w:rPr>
          <w:color w:val="4C483D" w:themeColor="text2"/>
        </w:rPr>
      </w:pPr>
      <w:r w:rsidRPr="002A2BBC">
        <w:tab/>
        <w:t>}</w:t>
      </w:r>
    </w:p>
    <w:p w14:paraId="5BAE6E6B" w14:textId="77777777" w:rsidR="001D276F" w:rsidRPr="002A2BBC" w:rsidRDefault="001D276F" w:rsidP="001D276F">
      <w:pPr>
        <w:pStyle w:val="Output"/>
        <w:rPr>
          <w:color w:val="4C483D" w:themeColor="text2"/>
        </w:rPr>
      </w:pPr>
    </w:p>
    <w:p w14:paraId="4DCEEDD7" w14:textId="77777777" w:rsidR="001D276F" w:rsidRPr="002A2BBC" w:rsidRDefault="001D276F" w:rsidP="001D276F">
      <w:pPr>
        <w:pStyle w:val="Output"/>
        <w:rPr>
          <w:color w:val="4C483D" w:themeColor="text2"/>
        </w:rPr>
      </w:pPr>
      <w:r w:rsidRPr="002A2BBC">
        <w:tab/>
      </w:r>
      <w:r w:rsidRPr="002A2BBC">
        <w:rPr>
          <w:bCs/>
          <w:color w:val="7F0055"/>
        </w:rPr>
        <w:t>private</w:t>
      </w:r>
      <w:r w:rsidRPr="002A2BBC">
        <w:t xml:space="preserve"> </w:t>
      </w:r>
      <w:r w:rsidRPr="002A2BBC">
        <w:rPr>
          <w:bCs/>
          <w:color w:val="7F0055"/>
        </w:rPr>
        <w:t>class</w:t>
      </w:r>
      <w:r w:rsidRPr="002A2BBC">
        <w:t xml:space="preserve"> Consumer </w:t>
      </w:r>
      <w:r w:rsidRPr="002A2BBC">
        <w:rPr>
          <w:bCs/>
          <w:color w:val="7F0055"/>
        </w:rPr>
        <w:t>implements</w:t>
      </w:r>
      <w:r w:rsidRPr="002A2BBC">
        <w:t xml:space="preserve"> Runnable {</w:t>
      </w:r>
    </w:p>
    <w:p w14:paraId="16872B52" w14:textId="77777777" w:rsidR="001D276F" w:rsidRPr="002A2BBC" w:rsidRDefault="001D276F" w:rsidP="001D276F">
      <w:pPr>
        <w:pStyle w:val="Output"/>
        <w:rPr>
          <w:color w:val="4C483D" w:themeColor="text2"/>
        </w:rPr>
      </w:pPr>
      <w:r w:rsidRPr="002A2BBC">
        <w:tab/>
      </w:r>
      <w:r w:rsidRPr="002A2BBC">
        <w:tab/>
      </w:r>
      <w:r w:rsidRPr="002A2BBC">
        <w:rPr>
          <w:bCs/>
          <w:color w:val="7F0055"/>
        </w:rPr>
        <w:t>private</w:t>
      </w:r>
      <w:r w:rsidRPr="002A2BBC">
        <w:t xml:space="preserve"> String </w:t>
      </w:r>
      <w:r w:rsidRPr="002A2BBC">
        <w:rPr>
          <w:color w:val="0000C0"/>
        </w:rPr>
        <w:t>queue</w:t>
      </w:r>
      <w:r w:rsidRPr="002A2BBC">
        <w:t>;</w:t>
      </w:r>
    </w:p>
    <w:p w14:paraId="5A95B6F0" w14:textId="77777777" w:rsidR="001D276F" w:rsidRPr="002A2BBC" w:rsidRDefault="001D276F" w:rsidP="001D276F">
      <w:pPr>
        <w:pStyle w:val="Output"/>
        <w:rPr>
          <w:color w:val="4C483D" w:themeColor="text2"/>
        </w:rPr>
      </w:pPr>
    </w:p>
    <w:p w14:paraId="3C980056" w14:textId="77777777" w:rsidR="001D276F" w:rsidRPr="002A2BBC" w:rsidRDefault="001D276F" w:rsidP="001D276F">
      <w:pPr>
        <w:pStyle w:val="Output"/>
        <w:rPr>
          <w:color w:val="4C483D" w:themeColor="text2"/>
        </w:rPr>
      </w:pPr>
      <w:r w:rsidRPr="002A2BBC">
        <w:tab/>
      </w:r>
      <w:r w:rsidRPr="002A2BBC">
        <w:tab/>
      </w:r>
      <w:r w:rsidRPr="002A2BBC">
        <w:rPr>
          <w:color w:val="646464"/>
        </w:rPr>
        <w:t>@Override</w:t>
      </w:r>
    </w:p>
    <w:p w14:paraId="2E51B358" w14:textId="77777777" w:rsidR="001D276F" w:rsidRPr="002A2BBC" w:rsidRDefault="001D276F" w:rsidP="001D276F">
      <w:pPr>
        <w:pStyle w:val="Output"/>
        <w:rPr>
          <w:color w:val="4C483D" w:themeColor="text2"/>
        </w:rPr>
      </w:pPr>
      <w:r w:rsidRPr="002A2BBC">
        <w:tab/>
      </w:r>
      <w:r w:rsidRPr="002A2BBC">
        <w:tab/>
      </w:r>
      <w:r w:rsidRPr="002A2BBC">
        <w:rPr>
          <w:bCs/>
          <w:color w:val="7F0055"/>
        </w:rPr>
        <w:t>public</w:t>
      </w:r>
      <w:r w:rsidRPr="002A2BBC">
        <w:t xml:space="preserve"> </w:t>
      </w:r>
      <w:r w:rsidRPr="002A2BBC">
        <w:rPr>
          <w:bCs/>
          <w:color w:val="7F0055"/>
        </w:rPr>
        <w:t>void</w:t>
      </w:r>
      <w:r w:rsidRPr="002A2BBC">
        <w:t xml:space="preserve"> run() {</w:t>
      </w:r>
    </w:p>
    <w:p w14:paraId="0F59F11E" w14:textId="77777777" w:rsidR="001D276F" w:rsidRPr="002A2BBC" w:rsidRDefault="001D276F" w:rsidP="001D276F">
      <w:pPr>
        <w:pStyle w:val="Output"/>
        <w:rPr>
          <w:color w:val="4C483D" w:themeColor="text2"/>
        </w:rPr>
      </w:pPr>
      <w:r w:rsidRPr="002A2BBC">
        <w:tab/>
      </w:r>
      <w:r w:rsidRPr="002A2BBC">
        <w:tab/>
      </w:r>
      <w:r w:rsidRPr="002A2BBC">
        <w:tab/>
      </w:r>
      <w:r w:rsidRPr="002A2BBC">
        <w:rPr>
          <w:bCs/>
          <w:color w:val="7F0055"/>
        </w:rPr>
        <w:t>try</w:t>
      </w:r>
      <w:r w:rsidRPr="002A2BBC">
        <w:t xml:space="preserve"> {</w:t>
      </w:r>
    </w:p>
    <w:p w14:paraId="0883BD94" w14:textId="77777777" w:rsidR="001D276F" w:rsidRPr="002A2BBC" w:rsidRDefault="001D276F" w:rsidP="001D276F">
      <w:pPr>
        <w:pStyle w:val="Output"/>
        <w:rPr>
          <w:color w:val="4C483D" w:themeColor="text2"/>
        </w:rPr>
      </w:pPr>
      <w:r w:rsidRPr="002A2BBC">
        <w:tab/>
      </w:r>
      <w:r w:rsidRPr="002A2BBC">
        <w:tab/>
      </w:r>
      <w:r w:rsidRPr="002A2BBC">
        <w:tab/>
      </w:r>
      <w:r w:rsidRPr="002A2BBC">
        <w:tab/>
      </w:r>
      <w:r w:rsidRPr="002A2BBC">
        <w:rPr>
          <w:color w:val="3F7F5F"/>
        </w:rPr>
        <w:t>// do procesing &amp; empty the queue exchange the empty queue for a</w:t>
      </w:r>
    </w:p>
    <w:p w14:paraId="410C9AA7" w14:textId="77777777" w:rsidR="001D276F" w:rsidRPr="002A2BBC" w:rsidRDefault="001D276F" w:rsidP="001D276F">
      <w:pPr>
        <w:pStyle w:val="Output"/>
        <w:rPr>
          <w:color w:val="4C483D" w:themeColor="text2"/>
        </w:rPr>
      </w:pPr>
      <w:r w:rsidRPr="002A2BBC">
        <w:tab/>
      </w:r>
      <w:r w:rsidRPr="002A2BBC">
        <w:tab/>
      </w:r>
      <w:r w:rsidRPr="002A2BBC">
        <w:tab/>
      </w:r>
      <w:r w:rsidRPr="002A2BBC">
        <w:tab/>
      </w:r>
      <w:r w:rsidRPr="002A2BBC">
        <w:rPr>
          <w:color w:val="3F7F5F"/>
        </w:rPr>
        <w:t>// full queue with Producer</w:t>
      </w:r>
    </w:p>
    <w:p w14:paraId="1B95C1E0" w14:textId="77777777" w:rsidR="001D276F" w:rsidRPr="002A2BBC" w:rsidRDefault="001D276F" w:rsidP="001D276F">
      <w:pPr>
        <w:pStyle w:val="Output"/>
        <w:rPr>
          <w:color w:val="4C483D" w:themeColor="text2"/>
        </w:rPr>
      </w:pPr>
      <w:r w:rsidRPr="002A2BBC">
        <w:tab/>
      </w:r>
      <w:r w:rsidRPr="002A2BBC">
        <w:tab/>
      </w:r>
      <w:r w:rsidRPr="002A2BBC">
        <w:tab/>
      </w:r>
      <w:r w:rsidRPr="002A2BBC">
        <w:tab/>
      </w:r>
      <w:r w:rsidRPr="002A2BBC">
        <w:rPr>
          <w:color w:val="0000C0"/>
        </w:rPr>
        <w:t>queue</w:t>
      </w:r>
      <w:r w:rsidRPr="002A2BBC">
        <w:t xml:space="preserve"> = (String) </w:t>
      </w:r>
      <w:r w:rsidRPr="002A2BBC">
        <w:rPr>
          <w:color w:val="0000C0"/>
        </w:rPr>
        <w:t>exchanger</w:t>
      </w:r>
      <w:r w:rsidRPr="002A2BBC">
        <w:t>.exchange(</w:t>
      </w:r>
      <w:r w:rsidRPr="002A2BBC">
        <w:rPr>
          <w:color w:val="2A00FF"/>
        </w:rPr>
        <w:t>"Empty Queue"</w:t>
      </w:r>
      <w:r w:rsidRPr="002A2BBC">
        <w:t>);</w:t>
      </w:r>
    </w:p>
    <w:p w14:paraId="5B3B739B" w14:textId="77777777" w:rsidR="001D276F" w:rsidRPr="002A2BBC" w:rsidRDefault="001D276F" w:rsidP="001D276F">
      <w:pPr>
        <w:pStyle w:val="Output"/>
        <w:rPr>
          <w:color w:val="4C483D" w:themeColor="text2"/>
        </w:rPr>
      </w:pPr>
      <w:r w:rsidRPr="002A2BBC">
        <w:tab/>
      </w:r>
      <w:r w:rsidRPr="002A2BBC">
        <w:tab/>
      </w:r>
      <w:r w:rsidRPr="002A2BBC">
        <w:tab/>
      </w:r>
      <w:r w:rsidRPr="002A2BBC">
        <w:tab/>
      </w:r>
      <w:r>
        <w:t>SOP</w:t>
      </w:r>
      <w:r w:rsidRPr="002A2BBC">
        <w:t>(Thread.</w:t>
      </w:r>
      <w:r w:rsidRPr="002A2BBC">
        <w:rPr>
          <w:i/>
          <w:iCs/>
        </w:rPr>
        <w:t>currentThread</w:t>
      </w:r>
      <w:r w:rsidRPr="002A2BBC">
        <w:t xml:space="preserve">().getName() + </w:t>
      </w:r>
      <w:r w:rsidRPr="002A2BBC">
        <w:rPr>
          <w:color w:val="2A00FF"/>
        </w:rPr>
        <w:t>":now has "</w:t>
      </w:r>
      <w:r w:rsidRPr="002A2BBC">
        <w:t xml:space="preserve"> + </w:t>
      </w:r>
      <w:r w:rsidRPr="002A2BBC">
        <w:rPr>
          <w:color w:val="0000C0"/>
        </w:rPr>
        <w:t>queue</w:t>
      </w:r>
      <w:r w:rsidRPr="002A2BBC">
        <w:t>);</w:t>
      </w:r>
    </w:p>
    <w:p w14:paraId="12CEFB38" w14:textId="77777777" w:rsidR="001D276F" w:rsidRPr="002A2BBC" w:rsidRDefault="001D276F" w:rsidP="001D276F">
      <w:pPr>
        <w:pStyle w:val="Output"/>
        <w:rPr>
          <w:color w:val="4C483D" w:themeColor="text2"/>
        </w:rPr>
      </w:pPr>
      <w:r w:rsidRPr="002A2BBC">
        <w:tab/>
      </w:r>
      <w:r w:rsidRPr="002A2BBC">
        <w:tab/>
      </w:r>
      <w:r w:rsidRPr="002A2BBC">
        <w:tab/>
        <w:t xml:space="preserve">} </w:t>
      </w:r>
      <w:r w:rsidRPr="002A2BBC">
        <w:rPr>
          <w:bCs/>
          <w:color w:val="7F0055"/>
        </w:rPr>
        <w:t>catch</w:t>
      </w:r>
      <w:r w:rsidRPr="002A2BBC">
        <w:t xml:space="preserve"> (InterruptedException </w:t>
      </w:r>
      <w:r w:rsidRPr="002A2BBC">
        <w:rPr>
          <w:color w:val="6A3E3E"/>
        </w:rPr>
        <w:t>e</w:t>
      </w:r>
      <w:r w:rsidRPr="002A2BBC">
        <w:t>) {</w:t>
      </w:r>
    </w:p>
    <w:p w14:paraId="29885B20" w14:textId="77777777" w:rsidR="001D276F" w:rsidRPr="002A2BBC" w:rsidRDefault="001D276F" w:rsidP="001D276F">
      <w:pPr>
        <w:pStyle w:val="Output"/>
        <w:rPr>
          <w:color w:val="4C483D" w:themeColor="text2"/>
        </w:rPr>
      </w:pPr>
      <w:r w:rsidRPr="002A2BBC">
        <w:tab/>
      </w:r>
      <w:r w:rsidRPr="002A2BBC">
        <w:tab/>
      </w:r>
      <w:r w:rsidRPr="002A2BBC">
        <w:tab/>
      </w:r>
      <w:r w:rsidRPr="002A2BBC">
        <w:tab/>
      </w:r>
      <w:r w:rsidRPr="002A2BBC">
        <w:rPr>
          <w:color w:val="6A3E3E"/>
        </w:rPr>
        <w:t>e</w:t>
      </w:r>
      <w:r w:rsidRPr="002A2BBC">
        <w:t>.printStackTrace();</w:t>
      </w:r>
    </w:p>
    <w:p w14:paraId="6F1CB4E9" w14:textId="77777777" w:rsidR="001D276F" w:rsidRPr="002A2BBC" w:rsidRDefault="001D276F" w:rsidP="001D276F">
      <w:pPr>
        <w:pStyle w:val="Output"/>
        <w:rPr>
          <w:color w:val="4C483D" w:themeColor="text2"/>
        </w:rPr>
      </w:pPr>
      <w:r w:rsidRPr="002A2BBC">
        <w:tab/>
      </w:r>
      <w:r w:rsidRPr="002A2BBC">
        <w:tab/>
      </w:r>
      <w:r w:rsidRPr="002A2BBC">
        <w:tab/>
        <w:t>}</w:t>
      </w:r>
    </w:p>
    <w:p w14:paraId="3B554A21" w14:textId="77777777" w:rsidR="001D276F" w:rsidRPr="002A2BBC" w:rsidRDefault="001D276F" w:rsidP="001D276F">
      <w:pPr>
        <w:pStyle w:val="Output"/>
        <w:rPr>
          <w:color w:val="4C483D" w:themeColor="text2"/>
        </w:rPr>
      </w:pPr>
      <w:r w:rsidRPr="002A2BBC">
        <w:tab/>
      </w:r>
      <w:r w:rsidRPr="002A2BBC">
        <w:tab/>
        <w:t>}</w:t>
      </w:r>
    </w:p>
    <w:p w14:paraId="520994A7" w14:textId="77777777" w:rsidR="001D276F" w:rsidRPr="002A2BBC" w:rsidRDefault="001D276F" w:rsidP="001D276F">
      <w:pPr>
        <w:pStyle w:val="Output"/>
        <w:rPr>
          <w:color w:val="4C483D" w:themeColor="text2"/>
        </w:rPr>
      </w:pPr>
      <w:r w:rsidRPr="002A2BBC">
        <w:tab/>
        <w:t>}</w:t>
      </w:r>
    </w:p>
    <w:p w14:paraId="54989B24" w14:textId="77777777" w:rsidR="001D276F" w:rsidRPr="002A2BBC" w:rsidRDefault="001D276F" w:rsidP="001D276F">
      <w:pPr>
        <w:pStyle w:val="Output"/>
        <w:rPr>
          <w:color w:val="4C483D" w:themeColor="text2"/>
        </w:rPr>
      </w:pPr>
    </w:p>
    <w:p w14:paraId="7D849110" w14:textId="77777777" w:rsidR="001D276F" w:rsidRPr="002A2BBC" w:rsidRDefault="001D276F" w:rsidP="001D276F">
      <w:pPr>
        <w:pStyle w:val="Output"/>
        <w:rPr>
          <w:color w:val="4C483D" w:themeColor="text2"/>
        </w:rPr>
      </w:pPr>
      <w:r w:rsidRPr="002A2BBC">
        <w:tab/>
      </w:r>
      <w:r w:rsidRPr="002A2BBC">
        <w:rPr>
          <w:bCs/>
          <w:color w:val="7F0055"/>
        </w:rPr>
        <w:t>private</w:t>
      </w:r>
      <w:r w:rsidRPr="002A2BBC">
        <w:t xml:space="preserve"> </w:t>
      </w:r>
      <w:r w:rsidRPr="002A2BBC">
        <w:rPr>
          <w:bCs/>
          <w:color w:val="7F0055"/>
        </w:rPr>
        <w:t>void</w:t>
      </w:r>
      <w:r w:rsidRPr="002A2BBC">
        <w:t xml:space="preserve"> start() {</w:t>
      </w:r>
    </w:p>
    <w:p w14:paraId="61BDFC9C" w14:textId="77777777" w:rsidR="001D276F" w:rsidRPr="002A2BBC" w:rsidRDefault="001D276F" w:rsidP="001D276F">
      <w:pPr>
        <w:pStyle w:val="Output"/>
        <w:rPr>
          <w:color w:val="4C483D" w:themeColor="text2"/>
        </w:rPr>
      </w:pPr>
      <w:r w:rsidRPr="002A2BBC">
        <w:tab/>
      </w:r>
      <w:r w:rsidRPr="002A2BBC">
        <w:tab/>
      </w:r>
      <w:r w:rsidRPr="002A2BBC">
        <w:rPr>
          <w:bCs/>
          <w:color w:val="7F0055"/>
        </w:rPr>
        <w:t>new</w:t>
      </w:r>
      <w:r w:rsidRPr="002A2BBC">
        <w:t xml:space="preserve"> Thread(</w:t>
      </w:r>
      <w:r w:rsidRPr="002A2BBC">
        <w:rPr>
          <w:bCs/>
          <w:color w:val="7F0055"/>
        </w:rPr>
        <w:t>new</w:t>
      </w:r>
      <w:r w:rsidRPr="002A2BBC">
        <w:t xml:space="preserve"> Producer(), </w:t>
      </w:r>
      <w:r w:rsidRPr="002A2BBC">
        <w:rPr>
          <w:color w:val="2A00FF"/>
        </w:rPr>
        <w:t>"Producer"</w:t>
      </w:r>
      <w:r w:rsidRPr="002A2BBC">
        <w:t>).start();</w:t>
      </w:r>
    </w:p>
    <w:p w14:paraId="5090D8CB" w14:textId="77777777" w:rsidR="001D276F" w:rsidRPr="002A2BBC" w:rsidRDefault="001D276F" w:rsidP="001D276F">
      <w:pPr>
        <w:pStyle w:val="Output"/>
        <w:rPr>
          <w:color w:val="4C483D" w:themeColor="text2"/>
        </w:rPr>
      </w:pPr>
      <w:r w:rsidRPr="002A2BBC">
        <w:tab/>
      </w:r>
      <w:r w:rsidRPr="002A2BBC">
        <w:tab/>
      </w:r>
      <w:r w:rsidRPr="002A2BBC">
        <w:rPr>
          <w:bCs/>
          <w:color w:val="7F0055"/>
        </w:rPr>
        <w:t>new</w:t>
      </w:r>
      <w:r w:rsidRPr="002A2BBC">
        <w:t xml:space="preserve"> Thread(</w:t>
      </w:r>
      <w:r w:rsidRPr="002A2BBC">
        <w:rPr>
          <w:bCs/>
          <w:color w:val="7F0055"/>
        </w:rPr>
        <w:t>new</w:t>
      </w:r>
      <w:r w:rsidRPr="002A2BBC">
        <w:t xml:space="preserve"> Consumer(), </w:t>
      </w:r>
      <w:r w:rsidRPr="002A2BBC">
        <w:rPr>
          <w:color w:val="2A00FF"/>
        </w:rPr>
        <w:t>"Consumer"</w:t>
      </w:r>
      <w:r w:rsidRPr="002A2BBC">
        <w:t>).start();</w:t>
      </w:r>
    </w:p>
    <w:p w14:paraId="5FD9C1B4" w14:textId="77777777" w:rsidR="001D276F" w:rsidRPr="002A2BBC" w:rsidRDefault="001D276F" w:rsidP="001D276F">
      <w:pPr>
        <w:pStyle w:val="Output"/>
        <w:rPr>
          <w:color w:val="4C483D" w:themeColor="text2"/>
        </w:rPr>
      </w:pPr>
      <w:r w:rsidRPr="002A2BBC">
        <w:tab/>
        <w:t>}</w:t>
      </w:r>
    </w:p>
    <w:p w14:paraId="3FE90E0D" w14:textId="77777777" w:rsidR="001D276F" w:rsidRPr="002A2BBC" w:rsidRDefault="001D276F" w:rsidP="001D276F">
      <w:pPr>
        <w:pStyle w:val="Output"/>
        <w:rPr>
          <w:color w:val="4C483D" w:themeColor="text2"/>
        </w:rPr>
      </w:pPr>
    </w:p>
    <w:p w14:paraId="6ACCE5A2" w14:textId="77777777" w:rsidR="001D276F" w:rsidRPr="002A2BBC" w:rsidRDefault="001D276F" w:rsidP="001D276F">
      <w:pPr>
        <w:pStyle w:val="Output"/>
        <w:rPr>
          <w:color w:val="4C483D" w:themeColor="text2"/>
        </w:rPr>
      </w:pPr>
      <w:r w:rsidRPr="002A2BBC">
        <w:tab/>
      </w:r>
      <w:r w:rsidRPr="002A2BBC">
        <w:rPr>
          <w:bCs/>
          <w:color w:val="7F0055"/>
        </w:rPr>
        <w:t>public</w:t>
      </w:r>
      <w:r w:rsidRPr="002A2BBC">
        <w:t xml:space="preserve"> </w:t>
      </w:r>
      <w:r w:rsidRPr="002A2BBC">
        <w:rPr>
          <w:bCs/>
          <w:color w:val="7F0055"/>
        </w:rPr>
        <w:t>static</w:t>
      </w:r>
      <w:r w:rsidRPr="002A2BBC">
        <w:t xml:space="preserve"> </w:t>
      </w:r>
      <w:r w:rsidRPr="002A2BBC">
        <w:rPr>
          <w:bCs/>
          <w:color w:val="7F0055"/>
        </w:rPr>
        <w:t>void</w:t>
      </w:r>
      <w:r w:rsidRPr="002A2BBC">
        <w:t xml:space="preserve"> main(String[] </w:t>
      </w:r>
      <w:r w:rsidRPr="002A2BBC">
        <w:rPr>
          <w:color w:val="6A3E3E"/>
        </w:rPr>
        <w:t>args</w:t>
      </w:r>
      <w:r w:rsidRPr="002A2BBC">
        <w:t>) {</w:t>
      </w:r>
    </w:p>
    <w:p w14:paraId="51925AAE" w14:textId="77777777" w:rsidR="001D276F" w:rsidRPr="002A2BBC" w:rsidRDefault="001D276F" w:rsidP="001D276F">
      <w:pPr>
        <w:pStyle w:val="Output"/>
        <w:rPr>
          <w:color w:val="4C483D" w:themeColor="text2"/>
        </w:rPr>
      </w:pPr>
      <w:r w:rsidRPr="002A2BBC">
        <w:tab/>
      </w:r>
      <w:r w:rsidRPr="002A2BBC">
        <w:tab/>
      </w:r>
      <w:r w:rsidRPr="002A2BBC">
        <w:rPr>
          <w:bCs/>
          <w:color w:val="7F0055"/>
        </w:rPr>
        <w:t>new</w:t>
      </w:r>
      <w:r w:rsidRPr="002A2BBC">
        <w:t xml:space="preserve"> ExchangerExample().start();</w:t>
      </w:r>
    </w:p>
    <w:p w14:paraId="76ADB587" w14:textId="77777777" w:rsidR="001D276F" w:rsidRPr="002A2BBC" w:rsidRDefault="001D276F" w:rsidP="001D276F">
      <w:pPr>
        <w:pStyle w:val="Output"/>
        <w:rPr>
          <w:color w:val="4C483D" w:themeColor="text2"/>
        </w:rPr>
      </w:pPr>
      <w:r w:rsidRPr="002A2BBC">
        <w:tab/>
        <w:t>}</w:t>
      </w:r>
    </w:p>
    <w:p w14:paraId="0119E09A" w14:textId="77777777" w:rsidR="001D276F" w:rsidRPr="002A2BBC" w:rsidRDefault="001D276F" w:rsidP="001D276F">
      <w:pPr>
        <w:pStyle w:val="Output"/>
        <w:rPr>
          <w:color w:val="4C483D" w:themeColor="text2"/>
        </w:rPr>
      </w:pPr>
      <w:r w:rsidRPr="002A2BBC">
        <w:t>}</w:t>
      </w:r>
    </w:p>
    <w:p w14:paraId="58CA1E6E" w14:textId="77777777" w:rsidR="001D276F" w:rsidRDefault="001D276F" w:rsidP="001D276F">
      <w:pPr>
        <w:pStyle w:val="Output"/>
        <w:shd w:val="clear" w:color="auto" w:fill="000000" w:themeFill="text1"/>
        <w:rPr>
          <w:color w:val="4C483D" w:themeColor="text2"/>
        </w:rPr>
      </w:pPr>
      <w:r>
        <w:t>Consumer: now has Ready Queue</w:t>
      </w:r>
    </w:p>
    <w:p w14:paraId="5CFE3B6D" w14:textId="77777777" w:rsidR="001D276F" w:rsidRDefault="001D276F" w:rsidP="001D276F">
      <w:pPr>
        <w:pStyle w:val="Output"/>
        <w:shd w:val="clear" w:color="auto" w:fill="000000" w:themeFill="text1"/>
        <w:rPr>
          <w:color w:val="4C483D" w:themeColor="text2"/>
        </w:rPr>
      </w:pPr>
      <w:r>
        <w:t>Producer : now has Empty Queue</w:t>
      </w:r>
    </w:p>
    <w:p w14:paraId="203AA542" w14:textId="77777777" w:rsidR="001D276F" w:rsidRPr="00E831D0" w:rsidRDefault="001D276F" w:rsidP="006F728B">
      <w:pPr>
        <w:pStyle w:val="ListParagraph"/>
        <w:numPr>
          <w:ilvl w:val="0"/>
          <w:numId w:val="115"/>
        </w:numPr>
        <w:rPr>
          <w:color w:val="auto"/>
        </w:rPr>
      </w:pPr>
      <w:r w:rsidRPr="00E831D0">
        <w:rPr>
          <w:color w:val="auto"/>
        </w:rPr>
        <w:t xml:space="preserve">In the above example, we create an Exchanger Object of the type String. </w:t>
      </w:r>
    </w:p>
    <w:p w14:paraId="04E29498" w14:textId="77777777" w:rsidR="001D276F" w:rsidRDefault="001D276F" w:rsidP="006F728B">
      <w:pPr>
        <w:pStyle w:val="ListParagraph"/>
        <w:numPr>
          <w:ilvl w:val="0"/>
          <w:numId w:val="114"/>
        </w:numPr>
        <w:rPr>
          <w:color w:val="auto"/>
        </w:rPr>
      </w:pPr>
      <w:r w:rsidRPr="00E831D0">
        <w:rPr>
          <w:color w:val="auto"/>
        </w:rPr>
        <w:t>The Producer thread produces a “filled queue</w:t>
      </w:r>
      <w:r>
        <w:rPr>
          <w:color w:val="auto"/>
        </w:rPr>
        <w:t xml:space="preserve">” </w:t>
      </w:r>
      <w:r w:rsidRPr="00E831D0">
        <w:rPr>
          <w:color w:val="auto"/>
        </w:rPr>
        <w:t xml:space="preserve">and exchanges it with the Consumer thread </w:t>
      </w:r>
      <w:r w:rsidRPr="00E831D0">
        <w:rPr>
          <w:bCs/>
          <w:color w:val="auto"/>
        </w:rPr>
        <w:t>for</w:t>
      </w:r>
      <w:r w:rsidRPr="00E831D0">
        <w:rPr>
          <w:color w:val="auto"/>
        </w:rPr>
        <w:t xml:space="preserve"> an “empty queue”.</w:t>
      </w:r>
    </w:p>
    <w:p w14:paraId="036B46DE" w14:textId="77777777" w:rsidR="001D276F" w:rsidRDefault="001D276F" w:rsidP="006F728B">
      <w:pPr>
        <w:pStyle w:val="ListParagraph"/>
        <w:numPr>
          <w:ilvl w:val="0"/>
          <w:numId w:val="114"/>
        </w:numPr>
        <w:rPr>
          <w:color w:val="auto"/>
        </w:rPr>
      </w:pPr>
      <w:r w:rsidRPr="00E831D0">
        <w:rPr>
          <w:color w:val="auto"/>
        </w:rPr>
        <w:t xml:space="preserve">(The filled and empty queue mentioned here are just dummy string object, </w:t>
      </w:r>
      <w:r w:rsidRPr="00E831D0">
        <w:rPr>
          <w:bCs/>
          <w:color w:val="auto"/>
        </w:rPr>
        <w:t>for</w:t>
      </w:r>
      <w:r w:rsidRPr="00E831D0">
        <w:rPr>
          <w:color w:val="auto"/>
        </w:rPr>
        <w:t xml:space="preserve"> the sake of brevity.). Similarly, we can proceed to exchange any type of object between two threads, merely by changing the type parameter of Exchanger instance</w:t>
      </w:r>
      <w:r>
        <w:rPr>
          <w:color w:val="auto"/>
        </w:rPr>
        <w:t>.</w:t>
      </w:r>
    </w:p>
    <w:p w14:paraId="458A563D" w14:textId="77777777" w:rsidR="001D276F" w:rsidRDefault="001D276F" w:rsidP="001D276F">
      <w:pPr>
        <w:rPr>
          <w:color w:val="auto"/>
        </w:rPr>
      </w:pPr>
    </w:p>
    <w:p w14:paraId="671B46B6" w14:textId="77777777" w:rsidR="001D276F" w:rsidRDefault="001D276F" w:rsidP="001D276F">
      <w:pPr>
        <w:rPr>
          <w:color w:val="auto"/>
        </w:rPr>
      </w:pPr>
    </w:p>
    <w:p w14:paraId="1C74AB2E" w14:textId="77777777" w:rsidR="001D276F" w:rsidRDefault="001D276F" w:rsidP="001D276F">
      <w:pPr>
        <w:rPr>
          <w:color w:val="auto"/>
        </w:rPr>
      </w:pPr>
    </w:p>
    <w:p w14:paraId="42D7CF3D" w14:textId="77777777" w:rsidR="001D276F" w:rsidRDefault="001D276F" w:rsidP="001D276F">
      <w:pPr>
        <w:rPr>
          <w:color w:val="auto"/>
        </w:rPr>
      </w:pPr>
    </w:p>
    <w:p w14:paraId="6C363498" w14:textId="77777777" w:rsidR="001D276F" w:rsidRDefault="001D276F" w:rsidP="001D276F">
      <w:pPr>
        <w:rPr>
          <w:color w:val="auto"/>
        </w:rPr>
      </w:pPr>
    </w:p>
    <w:p w14:paraId="14766C02" w14:textId="1C04A552" w:rsidR="005300EF" w:rsidRDefault="005300EF" w:rsidP="005300EF">
      <w:pPr>
        <w:pStyle w:val="Heading2"/>
        <w:rPr>
          <w:lang w:eastAsia="en-US"/>
        </w:rPr>
      </w:pPr>
      <w:bookmarkStart w:id="107" w:name="_Toc94350661"/>
      <w:r w:rsidRPr="00B60C1A">
        <w:rPr>
          <w:lang w:eastAsia="en-US"/>
        </w:rPr>
        <w:t>Atomic Variables</w:t>
      </w:r>
      <w:bookmarkEnd w:id="107"/>
    </w:p>
    <w:p w14:paraId="79470D22" w14:textId="77777777" w:rsidR="004D78D8" w:rsidRPr="004D78D8" w:rsidRDefault="004D78D8" w:rsidP="004D78D8">
      <w:pPr>
        <w:rPr>
          <w:lang w:eastAsia="en-US"/>
        </w:rPr>
      </w:pPr>
    </w:p>
    <w:p w14:paraId="45D1D08D" w14:textId="77777777" w:rsidR="0034647F" w:rsidRPr="006E0464" w:rsidRDefault="0034647F" w:rsidP="000E4144">
      <w:pPr>
        <w:pStyle w:val="Heading30"/>
      </w:pPr>
      <w:r w:rsidRPr="006E0464">
        <w:t xml:space="preserve">What is false sharing in the context of multi-threading? </w:t>
      </w:r>
    </w:p>
    <w:p w14:paraId="1D3A87C4" w14:textId="77777777" w:rsidR="0034647F" w:rsidRDefault="0034647F" w:rsidP="0034647F">
      <w:r>
        <w:t xml:space="preserve">false sharing is one of the well-known performance issues on multi-core systems, where each process has its local cache. </w:t>
      </w:r>
    </w:p>
    <w:p w14:paraId="69773C2C" w14:textId="77777777" w:rsidR="0034647F" w:rsidRDefault="0034647F" w:rsidP="0034647F">
      <w:r>
        <w:rPr>
          <w:noProof/>
          <w:lang w:eastAsia="en-US"/>
        </w:rPr>
        <w:drawing>
          <wp:inline distT="0" distB="0" distL="0" distR="0" wp14:anchorId="7208A9FD" wp14:editId="516E4286">
            <wp:extent cx="3087398" cy="2784596"/>
            <wp:effectExtent l="0" t="0" r="0" b="0"/>
            <wp:docPr id="147" name="Picture 147" descr="https://2.bp.blogspot.com/-Tze9foqpb74/VepwCzXHGCI/AAAAAAAADtM/i4KQDaefqk4/s1600/False%2BSharing%2Bin%2BMulti-threaded%2Bapplic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Tze9foqpb74/VepwCzXHGCI/AAAAAAAADtM/i4KQDaefqk4/s1600/False%2BSharing%2Bin%2BMulti-threaded%2Bapplication.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96170" cy="2792508"/>
                    </a:xfrm>
                    <a:prstGeom prst="rect">
                      <a:avLst/>
                    </a:prstGeom>
                    <a:noFill/>
                    <a:ln>
                      <a:noFill/>
                    </a:ln>
                  </pic:spPr>
                </pic:pic>
              </a:graphicData>
            </a:graphic>
          </wp:inline>
        </w:drawing>
      </w:r>
    </w:p>
    <w:p w14:paraId="3D461CF6" w14:textId="77777777" w:rsidR="0034647F" w:rsidRPr="0034647F" w:rsidRDefault="0034647F" w:rsidP="0034647F">
      <w:pPr>
        <w:rPr>
          <w:lang w:eastAsia="en-US"/>
        </w:rPr>
      </w:pPr>
    </w:p>
    <w:p w14:paraId="1E1A3277" w14:textId="77777777" w:rsidR="005300EF" w:rsidRPr="00D4522F" w:rsidRDefault="005300EF" w:rsidP="000E4144">
      <w:pPr>
        <w:pStyle w:val="Heading30"/>
        <w:rPr>
          <w:lang w:eastAsia="en-US"/>
        </w:rPr>
      </w:pPr>
      <w:r>
        <w:rPr>
          <w:lang w:eastAsia="en-US"/>
        </w:rPr>
        <w:lastRenderedPageBreak/>
        <w:t>Volatile Example</w:t>
      </w:r>
    </w:p>
    <w:p w14:paraId="6E0EB95F" w14:textId="1784F782" w:rsidR="005300EF" w:rsidRDefault="005300EF" w:rsidP="005300EF">
      <w:pPr>
        <w:rPr>
          <w:lang w:eastAsia="en-US"/>
        </w:rPr>
      </w:pPr>
      <w:r>
        <w:rPr>
          <w:noProof/>
          <w:lang w:eastAsia="en-US"/>
        </w:rPr>
        <w:drawing>
          <wp:inline distT="0" distB="0" distL="0" distR="0" wp14:anchorId="28989061" wp14:editId="1561D049">
            <wp:extent cx="2833054" cy="1818515"/>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79890" cy="1848578"/>
                    </a:xfrm>
                    <a:prstGeom prst="rect">
                      <a:avLst/>
                    </a:prstGeom>
                  </pic:spPr>
                </pic:pic>
              </a:graphicData>
            </a:graphic>
          </wp:inline>
        </w:drawing>
      </w:r>
      <w:r w:rsidR="00166807">
        <w:rPr>
          <w:noProof/>
        </w:rPr>
        <w:drawing>
          <wp:inline distT="0" distB="0" distL="0" distR="0" wp14:anchorId="6317FB9C" wp14:editId="35F2B6EE">
            <wp:extent cx="3008000" cy="1145676"/>
            <wp:effectExtent l="0" t="0" r="1905" b="0"/>
            <wp:docPr id="15" name="Picture 15" descr="Go and CPU Caches. How understanding the processor… | by Teiva Harsany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 and CPU Caches. How understanding the processor… | by Teiva Harsanyi |  Medium"/>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70240" cy="1207469"/>
                    </a:xfrm>
                    <a:prstGeom prst="rect">
                      <a:avLst/>
                    </a:prstGeom>
                    <a:noFill/>
                    <a:ln>
                      <a:noFill/>
                    </a:ln>
                  </pic:spPr>
                </pic:pic>
              </a:graphicData>
            </a:graphic>
          </wp:inline>
        </w:drawing>
      </w:r>
    </w:p>
    <w:p w14:paraId="38ED3E36" w14:textId="371DFAE6" w:rsidR="00A04E7E" w:rsidRDefault="00A04E7E" w:rsidP="005300EF">
      <w:pPr>
        <w:rPr>
          <w:lang w:eastAsia="en-US"/>
        </w:rPr>
      </w:pPr>
    </w:p>
    <w:p w14:paraId="1FE08429" w14:textId="77777777" w:rsidR="00166807" w:rsidRDefault="005300EF" w:rsidP="005300EF">
      <w:pPr>
        <w:rPr>
          <w:lang w:eastAsia="en-US"/>
        </w:rPr>
      </w:pPr>
      <w:r>
        <w:rPr>
          <w:noProof/>
          <w:lang w:eastAsia="en-US"/>
        </w:rPr>
        <w:drawing>
          <wp:inline distT="0" distB="0" distL="0" distR="0" wp14:anchorId="758626AD" wp14:editId="73FC953A">
            <wp:extent cx="4694193" cy="2394354"/>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98007" cy="2447306"/>
                    </a:xfrm>
                    <a:prstGeom prst="rect">
                      <a:avLst/>
                    </a:prstGeom>
                  </pic:spPr>
                </pic:pic>
              </a:graphicData>
            </a:graphic>
          </wp:inline>
        </w:drawing>
      </w:r>
    </w:p>
    <w:p w14:paraId="45EA6FEA" w14:textId="15776168" w:rsidR="005300EF" w:rsidRDefault="005300EF" w:rsidP="005300EF">
      <w:pPr>
        <w:rPr>
          <w:lang w:eastAsia="en-US"/>
        </w:rPr>
      </w:pPr>
      <w:r>
        <w:rPr>
          <w:noProof/>
          <w:lang w:eastAsia="en-US"/>
        </w:rPr>
        <w:drawing>
          <wp:inline distT="0" distB="0" distL="0" distR="0" wp14:anchorId="6B1BA3F3" wp14:editId="15563C76">
            <wp:extent cx="5465258" cy="1815914"/>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84341" cy="1822255"/>
                    </a:xfrm>
                    <a:prstGeom prst="rect">
                      <a:avLst/>
                    </a:prstGeom>
                  </pic:spPr>
                </pic:pic>
              </a:graphicData>
            </a:graphic>
          </wp:inline>
        </w:drawing>
      </w:r>
    </w:p>
    <w:p w14:paraId="4DD44E55" w14:textId="77777777" w:rsidR="005300EF" w:rsidRDefault="005300EF" w:rsidP="006F728B">
      <w:pPr>
        <w:pStyle w:val="ListParagraph"/>
        <w:numPr>
          <w:ilvl w:val="0"/>
          <w:numId w:val="118"/>
        </w:numPr>
        <w:rPr>
          <w:lang w:eastAsia="en-US"/>
        </w:rPr>
      </w:pPr>
      <w:r>
        <w:rPr>
          <w:lang w:eastAsia="en-US"/>
        </w:rPr>
        <w:t xml:space="preserve">If </w:t>
      </w:r>
      <w:r w:rsidRPr="00FA726A">
        <w:rPr>
          <w:b/>
          <w:lang w:eastAsia="en-US"/>
        </w:rPr>
        <w:t>writerThread()</w:t>
      </w:r>
      <w:r>
        <w:rPr>
          <w:lang w:eastAsia="en-US"/>
        </w:rPr>
        <w:t xml:space="preserve"> is executed by one thread &amp; </w:t>
      </w:r>
      <w:r w:rsidRPr="00FA726A">
        <w:rPr>
          <w:b/>
          <w:lang w:eastAsia="en-US"/>
        </w:rPr>
        <w:t>readerThread()</w:t>
      </w:r>
      <w:r>
        <w:rPr>
          <w:lang w:eastAsia="en-US"/>
        </w:rPr>
        <w:t xml:space="preserve"> is executed by another thread </w:t>
      </w:r>
    </w:p>
    <w:p w14:paraId="64CDE30D" w14:textId="285A2A26" w:rsidR="005300EF" w:rsidRDefault="005300EF" w:rsidP="00A47596">
      <w:pPr>
        <w:pStyle w:val="ListParagraph"/>
        <w:rPr>
          <w:lang w:eastAsia="en-US"/>
        </w:rPr>
      </w:pPr>
      <w:r>
        <w:rPr>
          <w:lang w:eastAsia="en-US"/>
        </w:rPr>
        <w:t xml:space="preserve">the ‘x’ value is different for two threads because they are reading value from their LocalCache. </w:t>
      </w:r>
    </w:p>
    <w:p w14:paraId="260FBEE2" w14:textId="77777777" w:rsidR="00AA3B4E" w:rsidRDefault="00AA3B4E" w:rsidP="00A47596">
      <w:pPr>
        <w:pStyle w:val="ListParagraph"/>
        <w:rPr>
          <w:lang w:eastAsia="en-US"/>
        </w:rPr>
      </w:pPr>
    </w:p>
    <w:p w14:paraId="498C5133" w14:textId="50AB63E3" w:rsidR="005300EF" w:rsidRDefault="005300EF" w:rsidP="006F728B">
      <w:pPr>
        <w:pStyle w:val="ListParagraph"/>
        <w:numPr>
          <w:ilvl w:val="0"/>
          <w:numId w:val="118"/>
        </w:numPr>
        <w:rPr>
          <w:b/>
          <w:lang w:eastAsia="en-US"/>
        </w:rPr>
      </w:pPr>
      <w:r>
        <w:rPr>
          <w:lang w:eastAsia="en-US"/>
        </w:rPr>
        <w:t xml:space="preserve">Here the changes of X value is not </w:t>
      </w:r>
      <w:r w:rsidRPr="00FA726A">
        <w:rPr>
          <w:b/>
          <w:lang w:eastAsia="en-US"/>
        </w:rPr>
        <w:t>visible</w:t>
      </w:r>
      <w:r>
        <w:rPr>
          <w:lang w:eastAsia="en-US"/>
        </w:rPr>
        <w:t xml:space="preserve"> globally (Field Visibility), because they are changing in </w:t>
      </w:r>
      <w:r w:rsidRPr="00FA726A">
        <w:rPr>
          <w:b/>
          <w:lang w:eastAsia="en-US"/>
        </w:rPr>
        <w:t>LocalCache.</w:t>
      </w:r>
    </w:p>
    <w:p w14:paraId="5A23EEC7" w14:textId="77777777" w:rsidR="002A6FD7" w:rsidRPr="00FA726A" w:rsidRDefault="002A6FD7" w:rsidP="002A6FD7">
      <w:pPr>
        <w:pStyle w:val="ListParagraph"/>
        <w:rPr>
          <w:b/>
          <w:lang w:eastAsia="en-US"/>
        </w:rPr>
      </w:pPr>
    </w:p>
    <w:p w14:paraId="4156310A" w14:textId="77777777" w:rsidR="005300EF" w:rsidRPr="004B30C1" w:rsidRDefault="005300EF" w:rsidP="005300EF">
      <w:pPr>
        <w:rPr>
          <w:color w:val="FF0000"/>
          <w:lang w:eastAsia="en-US"/>
        </w:rPr>
      </w:pPr>
      <w:r w:rsidRPr="004B30C1">
        <w:rPr>
          <w:b/>
          <w:color w:val="FF0000"/>
          <w:lang w:eastAsia="en-US"/>
        </w:rPr>
        <w:t xml:space="preserve">To avoid this, we need to use </w:t>
      </w:r>
      <w:r w:rsidRPr="00F65B89">
        <w:rPr>
          <w:rStyle w:val="0SyntaxPinkChar"/>
          <w:b/>
          <w:bCs/>
          <w:sz w:val="20"/>
          <w:szCs w:val="22"/>
        </w:rPr>
        <w:t>‘volatile’</w:t>
      </w:r>
      <w:r w:rsidRPr="00F65B89">
        <w:rPr>
          <w:b/>
          <w:color w:val="FF0000"/>
          <w:sz w:val="22"/>
          <w:szCs w:val="22"/>
          <w:lang w:eastAsia="en-US"/>
        </w:rPr>
        <w:t xml:space="preserve"> </w:t>
      </w:r>
      <w:r w:rsidRPr="004B30C1">
        <w:rPr>
          <w:b/>
          <w:color w:val="FF0000"/>
          <w:lang w:eastAsia="en-US"/>
        </w:rPr>
        <w:t xml:space="preserve">keyword for fields. </w:t>
      </w:r>
    </w:p>
    <w:p w14:paraId="22A41251" w14:textId="77777777" w:rsidR="005300EF" w:rsidRPr="00FA726A" w:rsidRDefault="005300EF" w:rsidP="006F728B">
      <w:pPr>
        <w:pStyle w:val="ListParagraph"/>
        <w:numPr>
          <w:ilvl w:val="0"/>
          <w:numId w:val="119"/>
        </w:numPr>
        <w:rPr>
          <w:lang w:eastAsia="en-US"/>
        </w:rPr>
      </w:pPr>
      <w:r w:rsidRPr="00FA726A">
        <w:rPr>
          <w:shd w:val="clear" w:color="auto" w:fill="FFFFFF"/>
        </w:rPr>
        <w:t>The Java </w:t>
      </w:r>
      <w:r w:rsidRPr="00FA726A">
        <w:rPr>
          <w:b/>
        </w:rPr>
        <w:t>volatile</w:t>
      </w:r>
      <w:r w:rsidRPr="00FA726A">
        <w:rPr>
          <w:shd w:val="clear" w:color="auto" w:fill="FFFFFF"/>
        </w:rPr>
        <w:t xml:space="preserve"> keyword is used to mark a Java variable as </w:t>
      </w:r>
      <w:r w:rsidRPr="00FA726A">
        <w:rPr>
          <w:b/>
          <w:shd w:val="clear" w:color="auto" w:fill="FFFFFF"/>
        </w:rPr>
        <w:t>"being stored in main memory</w:t>
      </w:r>
      <w:r w:rsidRPr="00FA726A">
        <w:rPr>
          <w:shd w:val="clear" w:color="auto" w:fill="FFFFFF"/>
        </w:rPr>
        <w:t>".</w:t>
      </w:r>
    </w:p>
    <w:p w14:paraId="0B5F846C" w14:textId="533F54E4" w:rsidR="005300EF" w:rsidRPr="00FA726A" w:rsidRDefault="005300EF" w:rsidP="006F728B">
      <w:pPr>
        <w:pStyle w:val="ListParagraph"/>
        <w:numPr>
          <w:ilvl w:val="0"/>
          <w:numId w:val="119"/>
        </w:numPr>
        <w:rPr>
          <w:lang w:eastAsia="en-US"/>
        </w:rPr>
      </w:pPr>
      <w:r>
        <w:rPr>
          <w:shd w:val="clear" w:color="auto" w:fill="FFFFFF"/>
        </w:rPr>
        <w:t>that means,</w:t>
      </w:r>
      <w:r w:rsidRPr="00FA726A">
        <w:rPr>
          <w:shd w:val="clear" w:color="auto" w:fill="FFFFFF"/>
        </w:rPr>
        <w:t xml:space="preserve"> every </w:t>
      </w:r>
      <w:r w:rsidRPr="00FA726A">
        <w:rPr>
          <w:b/>
          <w:shd w:val="clear" w:color="auto" w:fill="FFFFFF"/>
        </w:rPr>
        <w:t xml:space="preserve">read </w:t>
      </w:r>
      <w:r w:rsidRPr="00FA726A">
        <w:rPr>
          <w:shd w:val="clear" w:color="auto" w:fill="FFFFFF"/>
        </w:rPr>
        <w:t xml:space="preserve">of a volatile variable will </w:t>
      </w:r>
      <w:r w:rsidRPr="00FA726A">
        <w:rPr>
          <w:b/>
          <w:shd w:val="clear" w:color="auto" w:fill="FFFFFF"/>
        </w:rPr>
        <w:t>be read from the</w:t>
      </w:r>
      <w:r w:rsidRPr="00FA726A">
        <w:rPr>
          <w:shd w:val="clear" w:color="auto" w:fill="FFFFFF"/>
        </w:rPr>
        <w:t xml:space="preserve"> </w:t>
      </w:r>
      <w:r w:rsidRPr="00FA726A">
        <w:rPr>
          <w:b/>
          <w:shd w:val="clear" w:color="auto" w:fill="FFFFFF"/>
        </w:rPr>
        <w:t xml:space="preserve">main </w:t>
      </w:r>
      <w:r w:rsidR="008C5EB2" w:rsidRPr="00FA726A">
        <w:rPr>
          <w:b/>
          <w:shd w:val="clear" w:color="auto" w:fill="FFFFFF"/>
        </w:rPr>
        <w:t>memory (</w:t>
      </w:r>
      <w:r w:rsidRPr="00FA726A">
        <w:rPr>
          <w:b/>
          <w:shd w:val="clear" w:color="auto" w:fill="FFFFFF"/>
        </w:rPr>
        <w:t>Shared Memory)</w:t>
      </w:r>
      <w:r w:rsidRPr="00FA726A">
        <w:rPr>
          <w:shd w:val="clear" w:color="auto" w:fill="FFFFFF"/>
        </w:rPr>
        <w:t>, and not from the CPU cache</w:t>
      </w:r>
    </w:p>
    <w:p w14:paraId="6A67D249" w14:textId="77777777" w:rsidR="005300EF" w:rsidRDefault="005300EF" w:rsidP="006F728B">
      <w:pPr>
        <w:pStyle w:val="ListParagraph"/>
        <w:numPr>
          <w:ilvl w:val="0"/>
          <w:numId w:val="119"/>
        </w:numPr>
        <w:rPr>
          <w:lang w:eastAsia="en-US"/>
        </w:rPr>
      </w:pPr>
      <w:r w:rsidRPr="00FA726A">
        <w:rPr>
          <w:b/>
          <w:shd w:val="clear" w:color="auto" w:fill="FFFFFF"/>
        </w:rPr>
        <w:t>every write</w:t>
      </w:r>
      <w:r w:rsidRPr="00FA726A">
        <w:rPr>
          <w:shd w:val="clear" w:color="auto" w:fill="FFFFFF"/>
        </w:rPr>
        <w:t xml:space="preserve"> to a volatile variable will be </w:t>
      </w:r>
      <w:r w:rsidRPr="00FA726A">
        <w:rPr>
          <w:b/>
          <w:shd w:val="clear" w:color="auto" w:fill="FFFFFF"/>
        </w:rPr>
        <w:t>written to main memory</w:t>
      </w:r>
      <w:r w:rsidRPr="00FA726A">
        <w:rPr>
          <w:shd w:val="clear" w:color="auto" w:fill="FFFFFF"/>
        </w:rPr>
        <w:t>, and not just to the CPU cache.</w:t>
      </w:r>
    </w:p>
    <w:p w14:paraId="2BFB3D6C" w14:textId="77777777" w:rsidR="005300EF" w:rsidRDefault="005300EF" w:rsidP="008C5EB2">
      <w:pPr>
        <w:ind w:left="720"/>
        <w:rPr>
          <w:lang w:eastAsia="en-US"/>
        </w:rPr>
      </w:pPr>
      <w:r>
        <w:rPr>
          <w:noProof/>
          <w:lang w:eastAsia="en-US"/>
        </w:rPr>
        <w:lastRenderedPageBreak/>
        <w:drawing>
          <wp:inline distT="0" distB="0" distL="0" distR="0" wp14:anchorId="6AB40D39" wp14:editId="3F955081">
            <wp:extent cx="4440841" cy="2526384"/>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56510" cy="2535298"/>
                    </a:xfrm>
                    <a:prstGeom prst="rect">
                      <a:avLst/>
                    </a:prstGeom>
                  </pic:spPr>
                </pic:pic>
              </a:graphicData>
            </a:graphic>
          </wp:inline>
        </w:drawing>
      </w:r>
    </w:p>
    <w:p w14:paraId="60701839" w14:textId="77777777" w:rsidR="005300EF" w:rsidRDefault="005300EF" w:rsidP="006F728B">
      <w:pPr>
        <w:pStyle w:val="ListParagraph"/>
        <w:numPr>
          <w:ilvl w:val="0"/>
          <w:numId w:val="98"/>
        </w:numPr>
        <w:rPr>
          <w:lang w:eastAsia="en-US"/>
        </w:rPr>
      </w:pPr>
      <w:r>
        <w:rPr>
          <w:lang w:eastAsia="en-US"/>
        </w:rPr>
        <w:t xml:space="preserve">In the above diagram two threads t1, t2 are trying to change the value of </w:t>
      </w:r>
      <w:r w:rsidRPr="008C5EB2">
        <w:rPr>
          <w:rStyle w:val="0SyntaxPinkChar"/>
        </w:rPr>
        <w:t>flag</w:t>
      </w:r>
      <w:r>
        <w:rPr>
          <w:lang w:eastAsia="en-US"/>
        </w:rPr>
        <w:t xml:space="preserve">. </w:t>
      </w:r>
    </w:p>
    <w:p w14:paraId="475E2131" w14:textId="77777777" w:rsidR="005300EF" w:rsidRDefault="005300EF" w:rsidP="008C5EB2">
      <w:pPr>
        <w:pStyle w:val="ListParagraph"/>
        <w:spacing w:line="240" w:lineRule="auto"/>
        <w:rPr>
          <w:lang w:eastAsia="en-US"/>
        </w:rPr>
      </w:pPr>
    </w:p>
    <w:p w14:paraId="012C3084" w14:textId="0B31FB95" w:rsidR="005300EF" w:rsidRDefault="005300EF" w:rsidP="006F728B">
      <w:pPr>
        <w:pStyle w:val="ListParagraph"/>
        <w:numPr>
          <w:ilvl w:val="0"/>
          <w:numId w:val="98"/>
        </w:numPr>
        <w:rPr>
          <w:lang w:eastAsia="en-US"/>
        </w:rPr>
      </w:pPr>
      <w:r>
        <w:rPr>
          <w:lang w:eastAsia="en-US"/>
        </w:rPr>
        <w:t xml:space="preserve">If Thread1 changes value </w:t>
      </w:r>
      <w:r w:rsidRPr="008C5EB2">
        <w:rPr>
          <w:rStyle w:val="0SyntaxPinkChar"/>
        </w:rPr>
        <w:t>flag=false</w:t>
      </w:r>
      <w:r>
        <w:rPr>
          <w:lang w:eastAsia="en-US"/>
        </w:rPr>
        <w:t xml:space="preserve">, then it will flush(push) the changes from LocalCache to SharedCache and it will refresh </w:t>
      </w:r>
      <w:r w:rsidR="008C5EB2">
        <w:rPr>
          <w:lang w:eastAsia="en-US"/>
        </w:rPr>
        <w:t>all</w:t>
      </w:r>
      <w:r>
        <w:rPr>
          <w:lang w:eastAsia="en-US"/>
        </w:rPr>
        <w:t xml:space="preserve"> Thread LocalCaches with updated value.</w:t>
      </w:r>
    </w:p>
    <w:p w14:paraId="174DF805" w14:textId="77777777" w:rsidR="005300EF" w:rsidRDefault="005300EF" w:rsidP="008C5EB2">
      <w:pPr>
        <w:pStyle w:val="ListParagraph"/>
        <w:spacing w:line="240" w:lineRule="auto"/>
        <w:rPr>
          <w:lang w:eastAsia="en-US"/>
        </w:rPr>
      </w:pPr>
    </w:p>
    <w:p w14:paraId="253096E9" w14:textId="77777777" w:rsidR="005300EF" w:rsidRDefault="005300EF" w:rsidP="006F728B">
      <w:pPr>
        <w:pStyle w:val="ListParagraph"/>
        <w:numPr>
          <w:ilvl w:val="0"/>
          <w:numId w:val="98"/>
        </w:numPr>
        <w:rPr>
          <w:lang w:eastAsia="en-US"/>
        </w:rPr>
      </w:pPr>
      <w:r>
        <w:rPr>
          <w:lang w:eastAsia="en-US"/>
        </w:rPr>
        <w:t>If Thread 2 is trying to read, it will get updated value.</w:t>
      </w:r>
    </w:p>
    <w:p w14:paraId="541A255F" w14:textId="77777777" w:rsidR="005300EF" w:rsidRDefault="005300EF" w:rsidP="008C5EB2">
      <w:pPr>
        <w:pStyle w:val="ListParagraph"/>
        <w:spacing w:line="240" w:lineRule="auto"/>
        <w:rPr>
          <w:lang w:eastAsia="en-US"/>
        </w:rPr>
      </w:pPr>
    </w:p>
    <w:p w14:paraId="0A18A2F7" w14:textId="723C91CD" w:rsidR="005300EF" w:rsidRDefault="005300EF" w:rsidP="006F728B">
      <w:pPr>
        <w:pStyle w:val="ListParagraph"/>
        <w:numPr>
          <w:ilvl w:val="0"/>
          <w:numId w:val="98"/>
        </w:numPr>
        <w:rPr>
          <w:lang w:eastAsia="en-US"/>
        </w:rPr>
      </w:pPr>
      <w:r>
        <w:rPr>
          <w:lang w:eastAsia="en-US"/>
        </w:rPr>
        <w:t xml:space="preserve">Volatile solves the visibility problem, where Only one operation is </w:t>
      </w:r>
      <w:r w:rsidR="00A47596">
        <w:rPr>
          <w:lang w:eastAsia="en-US"/>
        </w:rPr>
        <w:t>performed.</w:t>
      </w:r>
    </w:p>
    <w:p w14:paraId="6E3099AC" w14:textId="32AC9A95" w:rsidR="005300EF" w:rsidRDefault="005300EF" w:rsidP="005300EF">
      <w:pPr>
        <w:rPr>
          <w:lang w:eastAsia="en-US"/>
        </w:rPr>
      </w:pPr>
    </w:p>
    <w:p w14:paraId="22B31721" w14:textId="77777777" w:rsidR="00EA2892" w:rsidRDefault="00EA2892" w:rsidP="005300EF">
      <w:pPr>
        <w:rPr>
          <w:lang w:eastAsia="en-US"/>
        </w:rPr>
      </w:pPr>
    </w:p>
    <w:p w14:paraId="59844150" w14:textId="30435EE9" w:rsidR="005300EF" w:rsidRDefault="0070784F" w:rsidP="000E4144">
      <w:pPr>
        <w:pStyle w:val="Heading30"/>
        <w:rPr>
          <w:lang w:eastAsia="en-US"/>
        </w:rPr>
      </w:pPr>
      <w:r>
        <w:rPr>
          <w:lang w:eastAsia="en-US"/>
        </w:rPr>
        <w:t>Atomic</w:t>
      </w:r>
      <w:r w:rsidR="005300EF">
        <w:rPr>
          <w:lang w:eastAsia="en-US"/>
        </w:rPr>
        <w:t xml:space="preserve"> Problem</w:t>
      </w:r>
    </w:p>
    <w:p w14:paraId="41CA6E35" w14:textId="239CCC4A" w:rsidR="005300EF" w:rsidRDefault="005300EF" w:rsidP="005300EF">
      <w:pPr>
        <w:rPr>
          <w:lang w:eastAsia="en-US"/>
        </w:rPr>
      </w:pPr>
      <w:r>
        <w:rPr>
          <w:lang w:eastAsia="en-US"/>
        </w:rPr>
        <w:t xml:space="preserve">Atomic - </w:t>
      </w:r>
      <w:r w:rsidRPr="00FC6C91">
        <w:rPr>
          <w:lang w:eastAsia="en-US"/>
        </w:rPr>
        <w:t>forming a single irreducible unit or component in a larger system.</w:t>
      </w:r>
    </w:p>
    <w:p w14:paraId="32D88935" w14:textId="77777777" w:rsidR="008C5EB2" w:rsidRDefault="008C5EB2" w:rsidP="008C5EB2">
      <w:pPr>
        <w:spacing w:line="240" w:lineRule="auto"/>
        <w:rPr>
          <w:color w:val="auto"/>
          <w:lang w:eastAsia="en-US"/>
        </w:rPr>
      </w:pPr>
    </w:p>
    <w:p w14:paraId="0DF2C06C" w14:textId="47C304C0" w:rsidR="005300EF" w:rsidRDefault="005300EF" w:rsidP="005300EF">
      <w:pPr>
        <w:rPr>
          <w:lang w:eastAsia="en-US"/>
        </w:rPr>
      </w:pPr>
      <w:r w:rsidRPr="00160199">
        <w:rPr>
          <w:color w:val="auto"/>
          <w:lang w:eastAsia="en-US"/>
        </w:rPr>
        <w:t xml:space="preserve">Increment (++) is </w:t>
      </w:r>
      <w:r w:rsidR="007E6A17" w:rsidRPr="00160199">
        <w:rPr>
          <w:color w:val="auto"/>
          <w:lang w:eastAsia="en-US"/>
        </w:rPr>
        <w:t>a</w:t>
      </w:r>
      <w:r w:rsidRPr="00160199">
        <w:rPr>
          <w:color w:val="auto"/>
          <w:lang w:eastAsia="en-US"/>
        </w:rPr>
        <w:t xml:space="preserve"> </w:t>
      </w:r>
      <w:r w:rsidRPr="00160199">
        <w:rPr>
          <w:b/>
          <w:color w:val="FF0000"/>
          <w:lang w:eastAsia="en-US"/>
        </w:rPr>
        <w:t>Compound Operation(multiple).</w:t>
      </w:r>
      <w:r w:rsidRPr="00160199">
        <w:rPr>
          <w:color w:val="FF0000"/>
          <w:lang w:eastAsia="en-US"/>
        </w:rPr>
        <w:t xml:space="preserve"> </w:t>
      </w:r>
      <w:r w:rsidRPr="00160199">
        <w:rPr>
          <w:b/>
          <w:lang w:eastAsia="en-US"/>
        </w:rPr>
        <w:t>AtomicVaribles</w:t>
      </w:r>
      <w:r>
        <w:rPr>
          <w:lang w:eastAsia="en-US"/>
        </w:rPr>
        <w:t xml:space="preserve"> makes compound operations as </w:t>
      </w:r>
      <w:r w:rsidR="00797F7D" w:rsidRPr="00160199">
        <w:rPr>
          <w:b/>
          <w:color w:val="FF0000"/>
          <w:lang w:eastAsia="en-US"/>
        </w:rPr>
        <w:t>Atomic (</w:t>
      </w:r>
      <w:r w:rsidRPr="00160199">
        <w:rPr>
          <w:b/>
          <w:color w:val="FF0000"/>
          <w:lang w:eastAsia="en-US"/>
        </w:rPr>
        <w:t>Single)</w:t>
      </w:r>
    </w:p>
    <w:p w14:paraId="67DCA1F7" w14:textId="77777777" w:rsidR="00AA3B4E" w:rsidRDefault="005300EF" w:rsidP="005300EF">
      <w:pPr>
        <w:rPr>
          <w:lang w:eastAsia="en-US"/>
        </w:rPr>
      </w:pPr>
      <w:r>
        <w:rPr>
          <w:noProof/>
          <w:lang w:eastAsia="en-US"/>
        </w:rPr>
        <w:drawing>
          <wp:inline distT="0" distB="0" distL="0" distR="0" wp14:anchorId="0C67B3F7" wp14:editId="5C313CAB">
            <wp:extent cx="4038160" cy="2054457"/>
            <wp:effectExtent l="0" t="0" r="63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55878" cy="2063471"/>
                    </a:xfrm>
                    <a:prstGeom prst="rect">
                      <a:avLst/>
                    </a:prstGeom>
                  </pic:spPr>
                </pic:pic>
              </a:graphicData>
            </a:graphic>
          </wp:inline>
        </w:drawing>
      </w:r>
    </w:p>
    <w:p w14:paraId="34CCA88E" w14:textId="7447655A" w:rsidR="005300EF" w:rsidRDefault="00FD26A7" w:rsidP="005300EF">
      <w:pPr>
        <w:rPr>
          <w:lang w:eastAsia="en-US"/>
        </w:rPr>
      </w:pPr>
      <w:r>
        <w:rPr>
          <w:noProof/>
          <w:lang w:eastAsia="en-US"/>
        </w:rPr>
        <w:lastRenderedPageBreak/>
        <w:drawing>
          <wp:inline distT="0" distB="0" distL="0" distR="0" wp14:anchorId="0A933C60" wp14:editId="0AA9B28D">
            <wp:extent cx="4015320" cy="1706554"/>
            <wp:effectExtent l="0" t="0" r="4445"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29586" cy="1712617"/>
                    </a:xfrm>
                    <a:prstGeom prst="rect">
                      <a:avLst/>
                    </a:prstGeom>
                    <a:noFill/>
                    <a:ln>
                      <a:noFill/>
                    </a:ln>
                  </pic:spPr>
                </pic:pic>
              </a:graphicData>
            </a:graphic>
          </wp:inline>
        </w:drawing>
      </w:r>
    </w:p>
    <w:p w14:paraId="04317F41" w14:textId="7F8117C2" w:rsidR="00FD26A7" w:rsidRDefault="00FD26A7" w:rsidP="005300EF">
      <w:pPr>
        <w:rPr>
          <w:lang w:eastAsia="en-US"/>
        </w:rPr>
      </w:pPr>
      <w:r>
        <w:rPr>
          <w:lang w:eastAsia="en-US"/>
        </w:rPr>
        <w:t xml:space="preserve">Here volatile works good on Single Operation. When we do Increment like </w:t>
      </w:r>
      <w:r w:rsidRPr="00FD26A7">
        <w:rPr>
          <w:rStyle w:val="0SyntxBlueChar"/>
        </w:rPr>
        <w:t>count++</w:t>
      </w:r>
      <w:r>
        <w:rPr>
          <w:lang w:eastAsia="en-US"/>
        </w:rPr>
        <w:t xml:space="preserve"> </w:t>
      </w:r>
    </w:p>
    <w:p w14:paraId="1F342B75" w14:textId="0489A59C" w:rsidR="00FD26A7" w:rsidRDefault="00FD26A7" w:rsidP="00B413EE">
      <w:pPr>
        <w:pStyle w:val="ListParagraph"/>
        <w:numPr>
          <w:ilvl w:val="0"/>
          <w:numId w:val="310"/>
        </w:numPr>
        <w:rPr>
          <w:lang w:eastAsia="en-US"/>
        </w:rPr>
      </w:pPr>
      <w:r>
        <w:rPr>
          <w:lang w:eastAsia="en-US"/>
        </w:rPr>
        <w:t xml:space="preserve">First operation- it will add +1, one operation completed &amp; it flush changes to SharedCache – but if any thread access </w:t>
      </w:r>
      <w:r w:rsidRPr="00FD26A7">
        <w:rPr>
          <w:rStyle w:val="0SyntxBlueChar"/>
        </w:rPr>
        <w:t>count</w:t>
      </w:r>
      <w:r>
        <w:rPr>
          <w:lang w:eastAsia="en-US"/>
        </w:rPr>
        <w:t xml:space="preserve"> value, it still shows </w:t>
      </w:r>
      <w:r w:rsidRPr="00FD26A7">
        <w:rPr>
          <w:rStyle w:val="0SyntxBlueChar"/>
        </w:rPr>
        <w:t>count</w:t>
      </w:r>
      <w:r>
        <w:rPr>
          <w:lang w:eastAsia="en-US"/>
        </w:rPr>
        <w:t>= 1, NOT 2</w:t>
      </w:r>
    </w:p>
    <w:p w14:paraId="7B51EC2B" w14:textId="3410E8AE" w:rsidR="00FD26A7" w:rsidRDefault="00FD26A7" w:rsidP="00B413EE">
      <w:pPr>
        <w:pStyle w:val="ListParagraph"/>
        <w:numPr>
          <w:ilvl w:val="0"/>
          <w:numId w:val="310"/>
        </w:numPr>
        <w:rPr>
          <w:lang w:eastAsia="en-US"/>
        </w:rPr>
      </w:pPr>
      <w:r>
        <w:rPr>
          <w:lang w:eastAsia="en-US"/>
        </w:rPr>
        <w:t xml:space="preserve">Second Operation- it will store the incremented </w:t>
      </w:r>
      <w:r w:rsidRPr="00FD26A7">
        <w:rPr>
          <w:rStyle w:val="0SyntxBlueChar"/>
        </w:rPr>
        <w:t>count</w:t>
      </w:r>
      <w:r>
        <w:rPr>
          <w:lang w:eastAsia="en-US"/>
        </w:rPr>
        <w:t xml:space="preserve"> value to 2</w:t>
      </w:r>
    </w:p>
    <w:p w14:paraId="766F47CC" w14:textId="77777777" w:rsidR="00AA3B4E" w:rsidRDefault="00AA3B4E" w:rsidP="005300EF">
      <w:pPr>
        <w:rPr>
          <w:lang w:eastAsia="en-US"/>
        </w:rPr>
      </w:pPr>
    </w:p>
    <w:p w14:paraId="2A6B27B4" w14:textId="49777078" w:rsidR="005300EF" w:rsidRDefault="005300EF" w:rsidP="005300EF">
      <w:pPr>
        <w:rPr>
          <w:lang w:eastAsia="en-US"/>
        </w:rPr>
      </w:pPr>
      <w:r>
        <w:rPr>
          <w:lang w:eastAsia="en-US"/>
        </w:rPr>
        <w:t xml:space="preserve">We can solve </w:t>
      </w:r>
      <w:r w:rsidR="00FD26A7">
        <w:rPr>
          <w:lang w:eastAsia="en-US"/>
        </w:rPr>
        <w:t>above</w:t>
      </w:r>
      <w:r>
        <w:rPr>
          <w:lang w:eastAsia="en-US"/>
        </w:rPr>
        <w:t xml:space="preserve"> problem using Synchronization</w:t>
      </w:r>
    </w:p>
    <w:p w14:paraId="6BDEEF3E" w14:textId="77777777" w:rsidR="005300EF" w:rsidRPr="001721F8" w:rsidRDefault="005300EF" w:rsidP="005300EF">
      <w:pPr>
        <w:rPr>
          <w:b/>
          <w:lang w:eastAsia="en-US"/>
        </w:rPr>
      </w:pPr>
      <w:r>
        <w:rPr>
          <w:noProof/>
          <w:lang w:eastAsia="en-US"/>
        </w:rPr>
        <w:drawing>
          <wp:inline distT="0" distB="0" distL="0" distR="0" wp14:anchorId="62D4ACA4" wp14:editId="3D0AF721">
            <wp:extent cx="5347970" cy="2581424"/>
            <wp:effectExtent l="0" t="0" r="508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375805" cy="2594860"/>
                    </a:xfrm>
                    <a:prstGeom prst="rect">
                      <a:avLst/>
                    </a:prstGeom>
                  </pic:spPr>
                </pic:pic>
              </a:graphicData>
            </a:graphic>
          </wp:inline>
        </w:drawing>
      </w:r>
    </w:p>
    <w:p w14:paraId="628D08F8" w14:textId="77777777" w:rsidR="005300EF" w:rsidRDefault="005300EF" w:rsidP="005300EF">
      <w:pPr>
        <w:rPr>
          <w:lang w:eastAsia="en-US"/>
        </w:rPr>
      </w:pPr>
    </w:p>
    <w:p w14:paraId="579DFE37" w14:textId="77777777" w:rsidR="005300EF" w:rsidRDefault="005300EF" w:rsidP="007E6A17">
      <w:pPr>
        <w:rPr>
          <w:lang w:eastAsia="en-US"/>
        </w:rPr>
      </w:pPr>
      <w:r>
        <w:rPr>
          <w:lang w:eastAsia="en-US"/>
        </w:rPr>
        <w:t>Another Way using Atomic Variables</w:t>
      </w:r>
    </w:p>
    <w:p w14:paraId="632E61F0" w14:textId="77777777" w:rsidR="005300EF" w:rsidRDefault="005300EF" w:rsidP="005300EF">
      <w:pPr>
        <w:rPr>
          <w:lang w:eastAsia="en-US"/>
        </w:rPr>
      </w:pPr>
      <w:r>
        <w:rPr>
          <w:noProof/>
          <w:lang w:eastAsia="en-US"/>
        </w:rPr>
        <w:drawing>
          <wp:inline distT="0" distB="0" distL="0" distR="0" wp14:anchorId="7A0D8F2C" wp14:editId="6E5BCCFB">
            <wp:extent cx="4424753" cy="2103649"/>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61681" cy="2121205"/>
                    </a:xfrm>
                    <a:prstGeom prst="rect">
                      <a:avLst/>
                    </a:prstGeom>
                  </pic:spPr>
                </pic:pic>
              </a:graphicData>
            </a:graphic>
          </wp:inline>
        </w:drawing>
      </w:r>
    </w:p>
    <w:p w14:paraId="05702BDA" w14:textId="77777777" w:rsidR="005300EF" w:rsidRDefault="005300EF" w:rsidP="005300EF">
      <w:pPr>
        <w:rPr>
          <w:lang w:eastAsia="en-US"/>
        </w:rPr>
      </w:pPr>
      <w:r>
        <w:rPr>
          <w:noProof/>
          <w:lang w:eastAsia="en-US"/>
        </w:rPr>
        <w:lastRenderedPageBreak/>
        <w:drawing>
          <wp:inline distT="0" distB="0" distL="0" distR="0" wp14:anchorId="60E68E99" wp14:editId="284856CB">
            <wp:extent cx="4503288" cy="208023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8026" cy="2100905"/>
                    </a:xfrm>
                    <a:prstGeom prst="rect">
                      <a:avLst/>
                    </a:prstGeom>
                  </pic:spPr>
                </pic:pic>
              </a:graphicData>
            </a:graphic>
          </wp:inline>
        </w:drawing>
      </w:r>
    </w:p>
    <w:p w14:paraId="3B4F00BE" w14:textId="77777777" w:rsidR="005300EF" w:rsidRDefault="005300EF" w:rsidP="005300EF">
      <w:pPr>
        <w:rPr>
          <w:lang w:eastAsia="en-US"/>
        </w:rPr>
      </w:pPr>
    </w:p>
    <w:p w14:paraId="60DC5BDA" w14:textId="6B49B0EF" w:rsidR="005300EF" w:rsidRDefault="005300EF" w:rsidP="000E4144">
      <w:pPr>
        <w:pStyle w:val="Heading30"/>
        <w:rPr>
          <w:lang w:eastAsia="en-US"/>
        </w:rPr>
      </w:pPr>
      <w:r>
        <w:rPr>
          <w:lang w:eastAsia="en-US"/>
        </w:rPr>
        <w:t xml:space="preserve">Atomic </w:t>
      </w:r>
      <w:r w:rsidR="007E6A17">
        <w:rPr>
          <w:lang w:eastAsia="en-US"/>
        </w:rPr>
        <w:t>Variables</w:t>
      </w:r>
    </w:p>
    <w:p w14:paraId="00BCAA71" w14:textId="62F72D28" w:rsidR="005300EF" w:rsidRPr="00F469C2" w:rsidRDefault="005300EF" w:rsidP="005300EF">
      <w:pPr>
        <w:rPr>
          <w:lang w:eastAsia="en-US"/>
        </w:rPr>
      </w:pPr>
      <w:r w:rsidRPr="00FA7C9A">
        <w:rPr>
          <w:lang w:eastAsia="en-US"/>
        </w:rPr>
        <w:t>The </w:t>
      </w:r>
      <w:hyperlink r:id="rId196" w:tgtFrame="_blank" w:history="1">
        <w:r w:rsidRPr="00797F7D">
          <w:rPr>
            <w:rStyle w:val="0SyntaxPinkChar"/>
          </w:rPr>
          <w:t>java.util.concurrent.atomic</w:t>
        </w:r>
      </w:hyperlink>
      <w:r w:rsidRPr="00FA7C9A">
        <w:rPr>
          <w:lang w:eastAsia="en-US"/>
        </w:rPr>
        <w:t> package defines classes that support atomic operations on single variables. All classes have </w:t>
      </w:r>
      <w:r w:rsidRPr="00F469C2">
        <w:rPr>
          <w:b/>
          <w:lang w:eastAsia="en-US"/>
        </w:rPr>
        <w:t>get</w:t>
      </w:r>
      <w:r w:rsidR="007E6A17">
        <w:rPr>
          <w:b/>
          <w:lang w:eastAsia="en-US"/>
        </w:rPr>
        <w:t>()</w:t>
      </w:r>
      <w:r w:rsidRPr="00F469C2">
        <w:rPr>
          <w:b/>
          <w:lang w:eastAsia="en-US"/>
        </w:rPr>
        <w:t> and set</w:t>
      </w:r>
      <w:r w:rsidR="007E6A17">
        <w:rPr>
          <w:b/>
          <w:lang w:eastAsia="en-US"/>
        </w:rPr>
        <w:t>()</w:t>
      </w:r>
      <w:r w:rsidRPr="00F469C2">
        <w:rPr>
          <w:b/>
          <w:lang w:eastAsia="en-US"/>
        </w:rPr>
        <w:t xml:space="preserve"> methods </w:t>
      </w:r>
      <w:r w:rsidRPr="00F469C2">
        <w:rPr>
          <w:lang w:eastAsia="en-US"/>
        </w:rPr>
        <w:t>that work like reads and writes on volatile variables.</w:t>
      </w:r>
    </w:p>
    <w:p w14:paraId="60E36845" w14:textId="77777777" w:rsidR="005300EF" w:rsidRDefault="005300EF" w:rsidP="007E6A17">
      <w:pPr>
        <w:rPr>
          <w:lang w:eastAsia="en-US"/>
        </w:rPr>
      </w:pPr>
      <w:r>
        <w:rPr>
          <w:lang w:eastAsia="en-US"/>
        </w:rPr>
        <w:t>We have following Atomic classes</w:t>
      </w:r>
    </w:p>
    <w:p w14:paraId="0F241A41" w14:textId="77777777" w:rsidR="005300EF" w:rsidRPr="007E6A17" w:rsidRDefault="005300EF" w:rsidP="006F728B">
      <w:pPr>
        <w:pStyle w:val="ListParagraph"/>
        <w:numPr>
          <w:ilvl w:val="0"/>
          <w:numId w:val="99"/>
        </w:numPr>
        <w:rPr>
          <w:rFonts w:ascii="Consolas" w:hAnsi="Consolas"/>
          <w:lang w:eastAsia="en-US"/>
        </w:rPr>
      </w:pPr>
      <w:r w:rsidRPr="007E6A17">
        <w:rPr>
          <w:rFonts w:ascii="Consolas" w:hAnsi="Consolas"/>
          <w:lang w:eastAsia="en-US"/>
        </w:rPr>
        <w:t>Atomic</w:t>
      </w:r>
      <w:r w:rsidRPr="0084065F">
        <w:rPr>
          <w:rStyle w:val="0SyntxBlueChar"/>
        </w:rPr>
        <w:t>Integer</w:t>
      </w:r>
    </w:p>
    <w:p w14:paraId="770FDFDD" w14:textId="77777777" w:rsidR="005300EF" w:rsidRPr="007E6A17" w:rsidRDefault="005300EF" w:rsidP="006F728B">
      <w:pPr>
        <w:pStyle w:val="ListParagraph"/>
        <w:numPr>
          <w:ilvl w:val="0"/>
          <w:numId w:val="99"/>
        </w:numPr>
        <w:rPr>
          <w:rFonts w:ascii="Consolas" w:hAnsi="Consolas"/>
          <w:lang w:eastAsia="en-US"/>
        </w:rPr>
      </w:pPr>
      <w:r w:rsidRPr="007E6A17">
        <w:rPr>
          <w:rFonts w:ascii="Consolas" w:hAnsi="Consolas"/>
          <w:lang w:eastAsia="en-US"/>
        </w:rPr>
        <w:t>Atomic</w:t>
      </w:r>
      <w:r w:rsidRPr="0084065F">
        <w:rPr>
          <w:rStyle w:val="0SyntxBlueChar"/>
        </w:rPr>
        <w:t>Long</w:t>
      </w:r>
    </w:p>
    <w:p w14:paraId="370C2097" w14:textId="77777777" w:rsidR="005300EF" w:rsidRPr="007E6A17" w:rsidRDefault="005300EF" w:rsidP="006F728B">
      <w:pPr>
        <w:pStyle w:val="ListParagraph"/>
        <w:numPr>
          <w:ilvl w:val="0"/>
          <w:numId w:val="99"/>
        </w:numPr>
        <w:rPr>
          <w:rFonts w:ascii="Consolas" w:hAnsi="Consolas"/>
          <w:lang w:eastAsia="en-US"/>
        </w:rPr>
      </w:pPr>
      <w:r w:rsidRPr="007E6A17">
        <w:rPr>
          <w:rFonts w:ascii="Consolas" w:hAnsi="Consolas"/>
          <w:lang w:eastAsia="en-US"/>
        </w:rPr>
        <w:t>Atomic</w:t>
      </w:r>
      <w:r w:rsidRPr="0084065F">
        <w:rPr>
          <w:rStyle w:val="0SyntxBlueChar"/>
        </w:rPr>
        <w:t>Boolean</w:t>
      </w:r>
    </w:p>
    <w:p w14:paraId="674B0BB5" w14:textId="77777777" w:rsidR="005300EF" w:rsidRPr="007E6A17" w:rsidRDefault="005300EF" w:rsidP="006F728B">
      <w:pPr>
        <w:pStyle w:val="ListParagraph"/>
        <w:numPr>
          <w:ilvl w:val="0"/>
          <w:numId w:val="99"/>
        </w:numPr>
        <w:rPr>
          <w:rFonts w:ascii="Consolas" w:hAnsi="Consolas"/>
          <w:lang w:eastAsia="en-US"/>
        </w:rPr>
      </w:pPr>
      <w:r w:rsidRPr="007E6A17">
        <w:rPr>
          <w:rFonts w:ascii="Consolas" w:hAnsi="Consolas"/>
          <w:lang w:eastAsia="en-US"/>
        </w:rPr>
        <w:t>Atomic</w:t>
      </w:r>
      <w:r w:rsidRPr="0084065F">
        <w:rPr>
          <w:rStyle w:val="0SyntxBlueChar"/>
        </w:rPr>
        <w:t>Reference</w:t>
      </w:r>
    </w:p>
    <w:p w14:paraId="450D0A33" w14:textId="77777777" w:rsidR="005300EF" w:rsidRPr="007E6A17" w:rsidRDefault="005300EF" w:rsidP="006F728B">
      <w:pPr>
        <w:pStyle w:val="ListParagraph"/>
        <w:numPr>
          <w:ilvl w:val="0"/>
          <w:numId w:val="99"/>
        </w:numPr>
        <w:rPr>
          <w:rFonts w:ascii="Consolas" w:hAnsi="Consolas"/>
          <w:lang w:eastAsia="en-US"/>
        </w:rPr>
      </w:pPr>
      <w:r w:rsidRPr="007E6A17">
        <w:rPr>
          <w:rFonts w:ascii="Consolas" w:hAnsi="Consolas"/>
          <w:lang w:eastAsia="en-US"/>
        </w:rPr>
        <w:t>Atomic</w:t>
      </w:r>
      <w:r w:rsidRPr="0084065F">
        <w:rPr>
          <w:rStyle w:val="0SyntaxPinkChar"/>
        </w:rPr>
        <w:t>IntegerArray</w:t>
      </w:r>
    </w:p>
    <w:p w14:paraId="204D3280" w14:textId="77777777" w:rsidR="005300EF" w:rsidRPr="007E6A17" w:rsidRDefault="005300EF" w:rsidP="006F728B">
      <w:pPr>
        <w:pStyle w:val="ListParagraph"/>
        <w:numPr>
          <w:ilvl w:val="0"/>
          <w:numId w:val="99"/>
        </w:numPr>
        <w:rPr>
          <w:rFonts w:ascii="Consolas" w:hAnsi="Consolas"/>
          <w:lang w:eastAsia="en-US"/>
        </w:rPr>
      </w:pPr>
      <w:r w:rsidRPr="007E6A17">
        <w:rPr>
          <w:rFonts w:ascii="Consolas" w:hAnsi="Consolas"/>
          <w:lang w:eastAsia="en-US"/>
        </w:rPr>
        <w:t>Atomic</w:t>
      </w:r>
      <w:r w:rsidRPr="0084065F">
        <w:rPr>
          <w:rStyle w:val="0SyntaxPinkChar"/>
        </w:rPr>
        <w:t>LongArray</w:t>
      </w:r>
    </w:p>
    <w:p w14:paraId="4C972886" w14:textId="248A79C9" w:rsidR="005300EF" w:rsidRDefault="005300EF" w:rsidP="006F728B">
      <w:pPr>
        <w:pStyle w:val="ListParagraph"/>
        <w:numPr>
          <w:ilvl w:val="0"/>
          <w:numId w:val="99"/>
        </w:numPr>
        <w:rPr>
          <w:rFonts w:ascii="Consolas" w:hAnsi="Consolas"/>
          <w:lang w:eastAsia="en-US"/>
        </w:rPr>
      </w:pPr>
      <w:r w:rsidRPr="007E6A17">
        <w:rPr>
          <w:rFonts w:ascii="Consolas" w:hAnsi="Consolas"/>
          <w:lang w:eastAsia="en-US"/>
        </w:rPr>
        <w:t>Atomic</w:t>
      </w:r>
      <w:r w:rsidRPr="0084065F">
        <w:rPr>
          <w:rStyle w:val="0SyntaxPinkChar"/>
        </w:rPr>
        <w:t>ReferenceArray</w:t>
      </w:r>
    </w:p>
    <w:p w14:paraId="6F6EEA56" w14:textId="77777777" w:rsidR="00AA3B4E" w:rsidRPr="00AA3B4E" w:rsidRDefault="00AA3B4E" w:rsidP="00AA3B4E">
      <w:pPr>
        <w:rPr>
          <w:rFonts w:ascii="Consolas" w:hAnsi="Consolas"/>
          <w:lang w:eastAsia="en-US"/>
        </w:rPr>
      </w:pPr>
    </w:p>
    <w:p w14:paraId="5DFA7638" w14:textId="77777777" w:rsidR="005300EF" w:rsidRDefault="005300EF" w:rsidP="005A14C3">
      <w:pPr>
        <w:pStyle w:val="Howitworks"/>
        <w:rPr>
          <w:lang w:eastAsia="en-US"/>
        </w:rPr>
      </w:pPr>
      <w:r>
        <w:rPr>
          <w:lang w:eastAsia="en-US"/>
        </w:rPr>
        <w:t xml:space="preserve">Common methods </w:t>
      </w:r>
    </w:p>
    <w:p w14:paraId="6C961E81" w14:textId="77777777" w:rsidR="005300EF" w:rsidRDefault="005300EF" w:rsidP="006F728B">
      <w:pPr>
        <w:pStyle w:val="ListParagraph"/>
        <w:numPr>
          <w:ilvl w:val="0"/>
          <w:numId w:val="100"/>
        </w:numPr>
        <w:rPr>
          <w:lang w:eastAsia="en-US"/>
        </w:rPr>
      </w:pPr>
      <w:r w:rsidRPr="00F469C2">
        <w:rPr>
          <w:b/>
          <w:bCs/>
          <w:lang w:eastAsia="en-US"/>
        </w:rPr>
        <w:t>incrementAndGet()</w:t>
      </w:r>
      <w:r w:rsidRPr="00F469C2">
        <w:rPr>
          <w:lang w:eastAsia="en-US"/>
        </w:rPr>
        <w:t>: Atomically increments by one the current value.</w:t>
      </w:r>
    </w:p>
    <w:p w14:paraId="561D24BC" w14:textId="77777777" w:rsidR="005300EF" w:rsidRPr="00F469C2" w:rsidRDefault="005300EF" w:rsidP="006F728B">
      <w:pPr>
        <w:pStyle w:val="ListParagraph"/>
        <w:numPr>
          <w:ilvl w:val="0"/>
          <w:numId w:val="100"/>
        </w:numPr>
        <w:rPr>
          <w:lang w:eastAsia="en-US"/>
        </w:rPr>
      </w:pPr>
      <w:r w:rsidRPr="00F469C2">
        <w:rPr>
          <w:b/>
          <w:bCs/>
          <w:lang w:eastAsia="en-US"/>
        </w:rPr>
        <w:t>decrementAndGet()</w:t>
      </w:r>
      <w:r w:rsidRPr="00F469C2">
        <w:rPr>
          <w:lang w:eastAsia="en-US"/>
        </w:rPr>
        <w:t>: Atomically decrements by one the current value.</w:t>
      </w:r>
    </w:p>
    <w:p w14:paraId="37173376" w14:textId="77777777" w:rsidR="005300EF" w:rsidRDefault="005300EF" w:rsidP="006F728B">
      <w:pPr>
        <w:pStyle w:val="ListParagraph"/>
        <w:numPr>
          <w:ilvl w:val="0"/>
          <w:numId w:val="100"/>
        </w:numPr>
        <w:rPr>
          <w:lang w:eastAsia="en-US"/>
        </w:rPr>
      </w:pPr>
      <w:r w:rsidRPr="00F469C2">
        <w:rPr>
          <w:b/>
          <w:bCs/>
          <w:lang w:eastAsia="en-US"/>
        </w:rPr>
        <w:t>addAndGet(int delta)</w:t>
      </w:r>
      <w:r w:rsidRPr="00F469C2">
        <w:rPr>
          <w:lang w:eastAsia="en-US"/>
        </w:rPr>
        <w:t>: Atomically adds the given value to the current value.</w:t>
      </w:r>
    </w:p>
    <w:p w14:paraId="101E16AE" w14:textId="77777777" w:rsidR="005300EF" w:rsidRDefault="005300EF" w:rsidP="006F728B">
      <w:pPr>
        <w:pStyle w:val="ListParagraph"/>
        <w:numPr>
          <w:ilvl w:val="0"/>
          <w:numId w:val="100"/>
        </w:numPr>
        <w:spacing w:line="240" w:lineRule="auto"/>
        <w:rPr>
          <w:lang w:eastAsia="en-US"/>
        </w:rPr>
      </w:pPr>
      <w:r w:rsidRPr="00F469C2">
        <w:rPr>
          <w:b/>
          <w:lang w:eastAsia="en-US"/>
        </w:rPr>
        <w:t>compareAndSet(int expect, int update):</w:t>
      </w:r>
      <w:r w:rsidRPr="00F469C2">
        <w:rPr>
          <w:lang w:eastAsia="en-US"/>
        </w:rPr>
        <w:t xml:space="preserve"> Atomically sets the value to the given updated value if the current value == the expected value.</w:t>
      </w:r>
    </w:p>
    <w:p w14:paraId="6D58B865" w14:textId="77777777" w:rsidR="005300EF" w:rsidRDefault="005300EF" w:rsidP="006F728B">
      <w:pPr>
        <w:pStyle w:val="ListParagraph"/>
        <w:numPr>
          <w:ilvl w:val="0"/>
          <w:numId w:val="100"/>
        </w:numPr>
        <w:rPr>
          <w:lang w:eastAsia="en-US"/>
        </w:rPr>
      </w:pPr>
      <w:r w:rsidRPr="00F469C2">
        <w:rPr>
          <w:b/>
          <w:lang w:eastAsia="en-US"/>
        </w:rPr>
        <w:t xml:space="preserve">getAndAdd(int delta): </w:t>
      </w:r>
      <w:r w:rsidRPr="00F469C2">
        <w:rPr>
          <w:lang w:eastAsia="en-US"/>
        </w:rPr>
        <w:t>Atomically adds the given value to the current value.</w:t>
      </w:r>
    </w:p>
    <w:p w14:paraId="7FA6FAD1" w14:textId="77777777" w:rsidR="005300EF" w:rsidRPr="00F469C2" w:rsidRDefault="005300EF" w:rsidP="006F728B">
      <w:pPr>
        <w:pStyle w:val="ListParagraph"/>
        <w:numPr>
          <w:ilvl w:val="0"/>
          <w:numId w:val="100"/>
        </w:numPr>
        <w:rPr>
          <w:lang w:eastAsia="en-US"/>
        </w:rPr>
      </w:pPr>
      <w:r w:rsidRPr="00F469C2">
        <w:rPr>
          <w:b/>
          <w:lang w:eastAsia="en-US"/>
        </w:rPr>
        <w:t>set(int newValue):</w:t>
      </w:r>
      <w:r w:rsidRPr="00F469C2">
        <w:rPr>
          <w:lang w:eastAsia="en-US"/>
        </w:rPr>
        <w:t xml:space="preserve"> Sets to the given value.</w:t>
      </w:r>
    </w:p>
    <w:p w14:paraId="12C4F19A" w14:textId="77777777" w:rsidR="005300EF" w:rsidRDefault="005300EF" w:rsidP="005300EF">
      <w:pPr>
        <w:pStyle w:val="Heading2"/>
        <w:rPr>
          <w:lang w:eastAsia="en-US"/>
        </w:rPr>
      </w:pPr>
      <w:bookmarkStart w:id="108" w:name="_Toc94350662"/>
      <w:r>
        <w:rPr>
          <w:lang w:eastAsia="en-US"/>
        </w:rPr>
        <w:t>Terms</w:t>
      </w:r>
      <w:bookmarkEnd w:id="108"/>
    </w:p>
    <w:p w14:paraId="28756D86" w14:textId="715D961E" w:rsidR="005300EF" w:rsidRDefault="005300EF" w:rsidP="008E7946">
      <w:pPr>
        <w:spacing w:line="240" w:lineRule="auto"/>
        <w:rPr>
          <w:b/>
          <w:bCs/>
          <w:lang w:eastAsia="en-US"/>
        </w:rPr>
      </w:pPr>
      <w:r w:rsidRPr="00580F5A">
        <w:rPr>
          <w:b/>
          <w:bCs/>
          <w:lang w:eastAsia="en-US"/>
        </w:rPr>
        <w:t>Liveness</w:t>
      </w:r>
      <w:r>
        <w:rPr>
          <w:b/>
          <w:bCs/>
          <w:lang w:eastAsia="en-US"/>
        </w:rPr>
        <w:t>(live-less):</w:t>
      </w:r>
    </w:p>
    <w:p w14:paraId="3BF77995" w14:textId="5DA72C5B" w:rsidR="005300EF" w:rsidRDefault="005300EF" w:rsidP="005300EF">
      <w:pPr>
        <w:rPr>
          <w:lang w:eastAsia="en-US"/>
        </w:rPr>
      </w:pPr>
      <w:r w:rsidRPr="00580F5A">
        <w:rPr>
          <w:lang w:eastAsia="en-US"/>
        </w:rPr>
        <w:t>A</w:t>
      </w:r>
      <w:r>
        <w:rPr>
          <w:rFonts w:eastAsia="Rockwell" w:cs="Rockwell" w:hint="eastAsia"/>
          <w:lang w:eastAsia="en-US"/>
        </w:rPr>
        <w:t xml:space="preserve"> </w:t>
      </w:r>
      <w:r w:rsidRPr="00580F5A">
        <w:rPr>
          <w:lang w:eastAsia="en-US"/>
        </w:rPr>
        <w:t>liveness</w:t>
      </w:r>
      <w:r>
        <w:rPr>
          <w:rFonts w:eastAsia="Rockwell" w:cs="Rockwell" w:hint="eastAsia"/>
          <w:lang w:eastAsia="en-US"/>
        </w:rPr>
        <w:t xml:space="preserve"> </w:t>
      </w:r>
      <w:r w:rsidRPr="00580F5A">
        <w:rPr>
          <w:lang w:eastAsia="en-US"/>
        </w:rPr>
        <w:t>failure</w:t>
      </w:r>
      <w:r>
        <w:rPr>
          <w:rFonts w:eastAsia="Rockwell" w:cs="Rockwell" w:hint="eastAsia"/>
          <w:lang w:eastAsia="en-US"/>
        </w:rPr>
        <w:t xml:space="preserve"> </w:t>
      </w:r>
      <w:r w:rsidRPr="00580F5A">
        <w:rPr>
          <w:lang w:eastAsia="en-US"/>
        </w:rPr>
        <w:t>occurs</w:t>
      </w:r>
      <w:r>
        <w:rPr>
          <w:rFonts w:eastAsia="Rockwell" w:cs="Rockwell" w:hint="eastAsia"/>
          <w:lang w:eastAsia="en-US"/>
        </w:rPr>
        <w:t xml:space="preserve"> </w:t>
      </w:r>
      <w:r w:rsidRPr="00580F5A">
        <w:rPr>
          <w:lang w:eastAsia="en-US"/>
        </w:rPr>
        <w:t>when</w:t>
      </w:r>
      <w:r>
        <w:rPr>
          <w:rFonts w:eastAsia="Rockwell" w:cs="Rockwell" w:hint="eastAsia"/>
          <w:lang w:eastAsia="en-US"/>
        </w:rPr>
        <w:t xml:space="preserve"> </w:t>
      </w:r>
      <w:r w:rsidRPr="00580F5A">
        <w:rPr>
          <w:lang w:eastAsia="en-US"/>
        </w:rPr>
        <w:t>an</w:t>
      </w:r>
      <w:r>
        <w:rPr>
          <w:rFonts w:eastAsia="Rockwell" w:cs="Rockwell" w:hint="eastAsia"/>
          <w:lang w:eastAsia="en-US"/>
        </w:rPr>
        <w:t xml:space="preserve"> </w:t>
      </w:r>
      <w:r w:rsidRPr="00580F5A">
        <w:rPr>
          <w:lang w:eastAsia="en-US"/>
        </w:rPr>
        <w:t>activity</w:t>
      </w:r>
      <w:r>
        <w:rPr>
          <w:rFonts w:eastAsia="Rockwell" w:cs="Rockwell" w:hint="eastAsia"/>
          <w:lang w:eastAsia="en-US"/>
        </w:rPr>
        <w:t xml:space="preserve"> </w:t>
      </w:r>
      <w:r w:rsidRPr="00580F5A">
        <w:rPr>
          <w:lang w:eastAsia="en-US"/>
        </w:rPr>
        <w:t>gets</w:t>
      </w:r>
      <w:r>
        <w:rPr>
          <w:rFonts w:eastAsia="Rockwell" w:cs="Rockwell" w:hint="eastAsia"/>
          <w:lang w:eastAsia="en-US"/>
        </w:rPr>
        <w:t xml:space="preserve"> </w:t>
      </w:r>
      <w:r w:rsidRPr="00580F5A">
        <w:rPr>
          <w:lang w:eastAsia="en-US"/>
        </w:rPr>
        <w:t>into</w:t>
      </w:r>
      <w:r>
        <w:rPr>
          <w:rFonts w:eastAsia="Rockwell" w:cs="Rockwell" w:hint="eastAsia"/>
          <w:lang w:eastAsia="en-US"/>
        </w:rPr>
        <w:t xml:space="preserve"> </w:t>
      </w:r>
      <w:r w:rsidRPr="00580F5A">
        <w:rPr>
          <w:lang w:eastAsia="en-US"/>
        </w:rPr>
        <w:t>a</w:t>
      </w:r>
      <w:r>
        <w:rPr>
          <w:rFonts w:eastAsia="Rockwell" w:cs="Rockwell" w:hint="eastAsia"/>
          <w:lang w:eastAsia="en-US"/>
        </w:rPr>
        <w:t xml:space="preserve"> </w:t>
      </w:r>
      <w:r w:rsidRPr="00580F5A">
        <w:rPr>
          <w:lang w:eastAsia="en-US"/>
        </w:rPr>
        <w:t>state</w:t>
      </w:r>
      <w:r>
        <w:rPr>
          <w:rFonts w:eastAsia="Rockwell" w:cs="Rockwell" w:hint="eastAsia"/>
          <w:lang w:eastAsia="en-US"/>
        </w:rPr>
        <w:t xml:space="preserve"> </w:t>
      </w:r>
      <w:r w:rsidRPr="00580F5A">
        <w:rPr>
          <w:lang w:eastAsia="en-US"/>
        </w:rPr>
        <w:t>such</w:t>
      </w:r>
      <w:r>
        <w:rPr>
          <w:rFonts w:eastAsia="Rockwell" w:cs="Rockwell" w:hint="eastAsia"/>
          <w:lang w:eastAsia="en-US"/>
        </w:rPr>
        <w:t xml:space="preserve"> </w:t>
      </w:r>
      <w:r w:rsidRPr="00580F5A">
        <w:rPr>
          <w:lang w:eastAsia="en-US"/>
        </w:rPr>
        <w:t>that</w:t>
      </w:r>
      <w:r>
        <w:rPr>
          <w:rFonts w:eastAsia="Rockwell" w:cs="Rockwell" w:hint="eastAsia"/>
          <w:lang w:eastAsia="en-US"/>
        </w:rPr>
        <w:t xml:space="preserve"> </w:t>
      </w:r>
      <w:r w:rsidRPr="00580F5A">
        <w:rPr>
          <w:lang w:eastAsia="en-US"/>
        </w:rPr>
        <w:t>it</w:t>
      </w:r>
      <w:r>
        <w:rPr>
          <w:rFonts w:eastAsia="Rockwell" w:cs="Rockwell" w:hint="eastAsia"/>
          <w:lang w:eastAsia="en-US"/>
        </w:rPr>
        <w:t xml:space="preserve"> </w:t>
      </w:r>
      <w:r w:rsidRPr="00580F5A">
        <w:rPr>
          <w:lang w:eastAsia="en-US"/>
        </w:rPr>
        <w:t>is</w:t>
      </w:r>
      <w:r>
        <w:rPr>
          <w:rFonts w:eastAsia="Rockwell" w:cs="Rockwell" w:hint="eastAsia"/>
          <w:lang w:eastAsia="en-US"/>
        </w:rPr>
        <w:t xml:space="preserve"> </w:t>
      </w:r>
      <w:r w:rsidRPr="00580F5A">
        <w:rPr>
          <w:lang w:eastAsia="en-US"/>
        </w:rPr>
        <w:t>permanently</w:t>
      </w:r>
      <w:r>
        <w:rPr>
          <w:rFonts w:eastAsia="Rockwell" w:cs="Rockwell" w:hint="eastAsia"/>
          <w:lang w:eastAsia="en-US"/>
        </w:rPr>
        <w:t xml:space="preserve"> </w:t>
      </w:r>
      <w:r w:rsidRPr="00580F5A">
        <w:rPr>
          <w:lang w:eastAsia="en-US"/>
        </w:rPr>
        <w:t>unable</w:t>
      </w:r>
      <w:r>
        <w:rPr>
          <w:rFonts w:eastAsia="Rockwell" w:cs="Rockwell" w:hint="eastAsia"/>
          <w:lang w:eastAsia="en-US"/>
        </w:rPr>
        <w:t xml:space="preserve"> </w:t>
      </w:r>
      <w:r w:rsidRPr="00580F5A">
        <w:rPr>
          <w:lang w:eastAsia="en-US"/>
        </w:rPr>
        <w:t>to</w:t>
      </w:r>
      <w:r>
        <w:rPr>
          <w:rFonts w:eastAsia="Rockwell" w:cs="Rockwell" w:hint="eastAsia"/>
          <w:lang w:eastAsia="en-US"/>
        </w:rPr>
        <w:t xml:space="preserve"> </w:t>
      </w:r>
      <w:r w:rsidRPr="00580F5A">
        <w:rPr>
          <w:lang w:eastAsia="en-US"/>
        </w:rPr>
        <w:t>make</w:t>
      </w:r>
      <w:r>
        <w:rPr>
          <w:rFonts w:eastAsia="Rockwell" w:cs="Rockwell"/>
          <w:lang w:eastAsia="en-US"/>
        </w:rPr>
        <w:t xml:space="preserve"> </w:t>
      </w:r>
      <w:r w:rsidRPr="00580F5A">
        <w:rPr>
          <w:lang w:eastAsia="en-US"/>
        </w:rPr>
        <w:t>forward</w:t>
      </w:r>
      <w:r>
        <w:rPr>
          <w:rFonts w:eastAsia="Rockwell" w:cs="Rockwell"/>
          <w:lang w:eastAsia="en-US"/>
        </w:rPr>
        <w:t xml:space="preserve"> </w:t>
      </w:r>
      <w:r w:rsidRPr="00580F5A">
        <w:rPr>
          <w:lang w:eastAsia="en-US"/>
        </w:rPr>
        <w:t>progress.</w:t>
      </w:r>
      <w:r w:rsidRPr="00835248">
        <w:rPr>
          <w:rFonts w:ascii="Calibri" w:hAnsi="Calibri" w:cs="Calibri"/>
          <w:color w:val="4C483D" w:themeColor="text2"/>
          <w:sz w:val="22"/>
          <w:szCs w:val="22"/>
        </w:rPr>
        <w:t xml:space="preserve"> </w:t>
      </w:r>
      <w:r w:rsidRPr="00835248">
        <w:rPr>
          <w:lang w:eastAsia="en-US"/>
        </w:rPr>
        <w:t>For</w:t>
      </w:r>
      <w:r>
        <w:rPr>
          <w:rFonts w:eastAsia="Rockwell" w:cs="Rockwell" w:hint="eastAsia"/>
          <w:lang w:eastAsia="en-US"/>
        </w:rPr>
        <w:t xml:space="preserve"> </w:t>
      </w:r>
      <w:r w:rsidRPr="00835248">
        <w:rPr>
          <w:lang w:eastAsia="en-US"/>
        </w:rPr>
        <w:t>example,</w:t>
      </w:r>
      <w:r>
        <w:rPr>
          <w:rFonts w:eastAsia="Rockwell" w:cs="Rockwell"/>
          <w:lang w:eastAsia="en-US"/>
        </w:rPr>
        <w:t xml:space="preserve"> </w:t>
      </w:r>
      <w:r w:rsidRPr="00835248">
        <w:rPr>
          <w:lang w:eastAsia="en-US"/>
        </w:rPr>
        <w:t>if</w:t>
      </w:r>
      <w:r>
        <w:rPr>
          <w:rFonts w:eastAsia="Rockwell" w:cs="Rockwell" w:hint="eastAsia"/>
          <w:lang w:eastAsia="en-US"/>
        </w:rPr>
        <w:t xml:space="preserve"> </w:t>
      </w:r>
      <w:r w:rsidRPr="00835248">
        <w:rPr>
          <w:lang w:eastAsia="en-US"/>
        </w:rPr>
        <w:t>thread</w:t>
      </w:r>
      <w:r>
        <w:rPr>
          <w:rFonts w:eastAsia="Rockwell" w:cs="Rockwell" w:hint="eastAsia"/>
          <w:lang w:eastAsia="en-US"/>
        </w:rPr>
        <w:t xml:space="preserve"> </w:t>
      </w:r>
      <w:r w:rsidRPr="00835248">
        <w:rPr>
          <w:lang w:eastAsia="en-US"/>
        </w:rPr>
        <w:t>A</w:t>
      </w:r>
      <w:r>
        <w:rPr>
          <w:rFonts w:eastAsia="Rockwell" w:cs="Rockwell"/>
          <w:lang w:eastAsia="en-US"/>
        </w:rPr>
        <w:t xml:space="preserve"> </w:t>
      </w:r>
      <w:r w:rsidRPr="00835248">
        <w:rPr>
          <w:lang w:eastAsia="en-US"/>
        </w:rPr>
        <w:t>is</w:t>
      </w:r>
      <w:r>
        <w:rPr>
          <w:rFonts w:eastAsia="Rockwell" w:cs="Rockwell" w:hint="eastAsia"/>
          <w:lang w:eastAsia="en-US"/>
        </w:rPr>
        <w:t xml:space="preserve"> </w:t>
      </w:r>
      <w:r w:rsidRPr="00835248">
        <w:rPr>
          <w:lang w:eastAsia="en-US"/>
        </w:rPr>
        <w:t>waiting</w:t>
      </w:r>
      <w:r>
        <w:rPr>
          <w:rFonts w:eastAsia="Rockwell" w:cs="Rockwell"/>
          <w:lang w:eastAsia="en-US"/>
        </w:rPr>
        <w:t xml:space="preserve"> </w:t>
      </w:r>
      <w:r w:rsidRPr="00835248">
        <w:rPr>
          <w:lang w:eastAsia="en-US"/>
        </w:rPr>
        <w:t>for</w:t>
      </w:r>
      <w:r>
        <w:rPr>
          <w:rFonts w:eastAsia="Rockwell" w:cs="Rockwell" w:hint="eastAsia"/>
          <w:lang w:eastAsia="en-US"/>
        </w:rPr>
        <w:t xml:space="preserve"> </w:t>
      </w:r>
      <w:r w:rsidRPr="00835248">
        <w:rPr>
          <w:lang w:eastAsia="en-US"/>
        </w:rPr>
        <w:t>a</w:t>
      </w:r>
      <w:r>
        <w:rPr>
          <w:rFonts w:eastAsia="Rockwell" w:cs="Rockwell" w:hint="eastAsia"/>
          <w:lang w:eastAsia="en-US"/>
        </w:rPr>
        <w:t xml:space="preserve"> </w:t>
      </w:r>
      <w:r w:rsidRPr="00835248">
        <w:rPr>
          <w:lang w:eastAsia="en-US"/>
        </w:rPr>
        <w:t>resource</w:t>
      </w:r>
      <w:r>
        <w:rPr>
          <w:rFonts w:eastAsia="Rockwell" w:cs="Rockwell" w:hint="eastAsia"/>
          <w:lang w:eastAsia="en-US"/>
        </w:rPr>
        <w:t xml:space="preserve"> </w:t>
      </w:r>
      <w:r w:rsidRPr="00835248">
        <w:rPr>
          <w:lang w:eastAsia="en-US"/>
        </w:rPr>
        <w:t>that</w:t>
      </w:r>
      <w:r>
        <w:rPr>
          <w:rFonts w:eastAsia="Rockwell" w:cs="Rockwell"/>
          <w:lang w:eastAsia="en-US"/>
        </w:rPr>
        <w:t xml:space="preserve"> </w:t>
      </w:r>
      <w:r w:rsidRPr="00835248">
        <w:rPr>
          <w:lang w:eastAsia="en-US"/>
        </w:rPr>
        <w:t>thread</w:t>
      </w:r>
      <w:r>
        <w:rPr>
          <w:rFonts w:eastAsia="Rockwell" w:cs="Rockwell" w:hint="eastAsia"/>
          <w:lang w:eastAsia="en-US"/>
        </w:rPr>
        <w:t xml:space="preserve"> </w:t>
      </w:r>
      <w:r w:rsidRPr="00835248">
        <w:rPr>
          <w:lang w:eastAsia="en-US"/>
        </w:rPr>
        <w:t>B</w:t>
      </w:r>
      <w:r>
        <w:rPr>
          <w:rFonts w:eastAsia="Rockwell" w:cs="Rockwell" w:hint="eastAsia"/>
          <w:lang w:eastAsia="en-US"/>
        </w:rPr>
        <w:t xml:space="preserve"> </w:t>
      </w:r>
      <w:r w:rsidRPr="00835248">
        <w:rPr>
          <w:lang w:eastAsia="en-US"/>
        </w:rPr>
        <w:t>holds</w:t>
      </w:r>
      <w:r>
        <w:rPr>
          <w:rFonts w:eastAsia="Rockwell" w:cs="Rockwell"/>
          <w:lang w:eastAsia="en-US"/>
        </w:rPr>
        <w:t xml:space="preserve"> </w:t>
      </w:r>
      <w:r w:rsidRPr="00835248">
        <w:rPr>
          <w:lang w:eastAsia="en-US"/>
        </w:rPr>
        <w:t>exclusively,</w:t>
      </w:r>
      <w:r>
        <w:rPr>
          <w:rFonts w:eastAsia="Rockwell" w:cs="Rockwell" w:hint="eastAsia"/>
          <w:lang w:eastAsia="en-US"/>
        </w:rPr>
        <w:t xml:space="preserve"> </w:t>
      </w:r>
      <w:r w:rsidRPr="00835248">
        <w:rPr>
          <w:lang w:eastAsia="en-US"/>
        </w:rPr>
        <w:t>and</w:t>
      </w:r>
      <w:r>
        <w:rPr>
          <w:rFonts w:eastAsia="Rockwell" w:cs="Rockwell" w:hint="eastAsia"/>
          <w:lang w:eastAsia="en-US"/>
        </w:rPr>
        <w:t xml:space="preserve"> </w:t>
      </w:r>
      <w:r w:rsidRPr="00835248">
        <w:rPr>
          <w:lang w:eastAsia="en-US"/>
        </w:rPr>
        <w:t>B</w:t>
      </w:r>
      <w:r>
        <w:rPr>
          <w:rFonts w:eastAsia="Rockwell" w:cs="Rockwell" w:hint="eastAsia"/>
          <w:lang w:eastAsia="en-US"/>
        </w:rPr>
        <w:t xml:space="preserve"> </w:t>
      </w:r>
      <w:r w:rsidRPr="00835248">
        <w:rPr>
          <w:lang w:eastAsia="en-US"/>
        </w:rPr>
        <w:t>never</w:t>
      </w:r>
      <w:r>
        <w:rPr>
          <w:rFonts w:eastAsia="Rockwell" w:cs="Rockwell" w:hint="eastAsia"/>
          <w:lang w:eastAsia="en-US"/>
        </w:rPr>
        <w:t xml:space="preserve"> </w:t>
      </w:r>
      <w:r w:rsidR="00AA3B4E" w:rsidRPr="00835248">
        <w:rPr>
          <w:lang w:eastAsia="en-US"/>
        </w:rPr>
        <w:t>releases</w:t>
      </w:r>
      <w:r w:rsidR="00AA3B4E">
        <w:rPr>
          <w:rFonts w:eastAsia="Rockwell" w:cs="Rockwell"/>
          <w:lang w:eastAsia="en-US"/>
        </w:rPr>
        <w:t xml:space="preserve"> </w:t>
      </w:r>
      <w:r w:rsidR="00AA3B4E" w:rsidRPr="00835248">
        <w:rPr>
          <w:lang w:eastAsia="en-US"/>
        </w:rPr>
        <w:t>it</w:t>
      </w:r>
      <w:r w:rsidRPr="00835248">
        <w:rPr>
          <w:lang w:eastAsia="en-US"/>
        </w:rPr>
        <w:t>,</w:t>
      </w:r>
      <w:r>
        <w:rPr>
          <w:rFonts w:eastAsia="Rockwell" w:cs="Rockwell" w:hint="eastAsia"/>
          <w:lang w:eastAsia="en-US"/>
        </w:rPr>
        <w:t xml:space="preserve"> </w:t>
      </w:r>
      <w:r w:rsidR="00AA3B4E" w:rsidRPr="00835248">
        <w:rPr>
          <w:lang w:eastAsia="en-US"/>
        </w:rPr>
        <w:t>A</w:t>
      </w:r>
      <w:r w:rsidR="00AA3B4E">
        <w:rPr>
          <w:rFonts w:eastAsia="Rockwell" w:cs="Rockwell"/>
          <w:lang w:eastAsia="en-US"/>
        </w:rPr>
        <w:t xml:space="preserve"> </w:t>
      </w:r>
      <w:r w:rsidR="00AA3B4E" w:rsidRPr="00835248">
        <w:rPr>
          <w:lang w:eastAsia="en-US"/>
        </w:rPr>
        <w:t>will</w:t>
      </w:r>
      <w:r>
        <w:rPr>
          <w:rFonts w:eastAsia="Rockwell" w:cs="Rockwell" w:hint="eastAsia"/>
          <w:lang w:eastAsia="en-US"/>
        </w:rPr>
        <w:t xml:space="preserve"> </w:t>
      </w:r>
      <w:r w:rsidRPr="00835248">
        <w:rPr>
          <w:lang w:eastAsia="en-US"/>
        </w:rPr>
        <w:t>wait</w:t>
      </w:r>
      <w:r>
        <w:rPr>
          <w:rFonts w:eastAsia="Rockwell" w:cs="Rockwell" w:hint="eastAsia"/>
          <w:lang w:eastAsia="en-US"/>
        </w:rPr>
        <w:t xml:space="preserve"> </w:t>
      </w:r>
      <w:r w:rsidRPr="00835248">
        <w:rPr>
          <w:lang w:eastAsia="en-US"/>
        </w:rPr>
        <w:t>forever.</w:t>
      </w:r>
    </w:p>
    <w:p w14:paraId="6A99CED6" w14:textId="77777777" w:rsidR="00AA3B4E" w:rsidRPr="00580F5A" w:rsidRDefault="00AA3B4E" w:rsidP="008E7946">
      <w:pPr>
        <w:spacing w:line="240" w:lineRule="auto"/>
        <w:rPr>
          <w:lang w:eastAsia="en-US"/>
        </w:rPr>
      </w:pPr>
    </w:p>
    <w:p w14:paraId="2000230C" w14:textId="77777777" w:rsidR="005300EF" w:rsidRDefault="005300EF" w:rsidP="008E7946">
      <w:pPr>
        <w:spacing w:line="240" w:lineRule="auto"/>
        <w:rPr>
          <w:lang w:eastAsia="en-US"/>
        </w:rPr>
      </w:pPr>
      <w:r w:rsidRPr="00E65F21">
        <w:rPr>
          <w:b/>
          <w:bCs/>
          <w:lang w:eastAsia="en-US"/>
        </w:rPr>
        <w:t>Race</w:t>
      </w:r>
      <w:r>
        <w:rPr>
          <w:rFonts w:eastAsia="Rockwell" w:cs="Rockwell" w:hint="eastAsia"/>
          <w:b/>
          <w:bCs/>
          <w:lang w:eastAsia="en-US"/>
        </w:rPr>
        <w:t xml:space="preserve"> </w:t>
      </w:r>
      <w:r w:rsidRPr="00E65F21">
        <w:rPr>
          <w:b/>
          <w:bCs/>
          <w:lang w:eastAsia="en-US"/>
        </w:rPr>
        <w:t>Conditions</w:t>
      </w:r>
    </w:p>
    <w:p w14:paraId="404D35A3" w14:textId="77777777" w:rsidR="005300EF" w:rsidRDefault="005300EF" w:rsidP="005A14C3">
      <w:pPr>
        <w:rPr>
          <w:lang w:eastAsia="en-US"/>
        </w:rPr>
      </w:pPr>
      <w:r w:rsidRPr="00E65F21">
        <w:rPr>
          <w:lang w:eastAsia="en-US"/>
        </w:rPr>
        <w:t>A</w:t>
      </w:r>
      <w:r>
        <w:rPr>
          <w:rFonts w:eastAsia="Rockwell" w:cs="Rockwell" w:hint="eastAsia"/>
          <w:lang w:eastAsia="en-US"/>
        </w:rPr>
        <w:t xml:space="preserve"> </w:t>
      </w:r>
      <w:r w:rsidRPr="00E65F21">
        <w:rPr>
          <w:lang w:eastAsia="en-US"/>
        </w:rPr>
        <w:t>race</w:t>
      </w:r>
      <w:r>
        <w:rPr>
          <w:rFonts w:eastAsia="Rockwell" w:cs="Rockwell" w:hint="eastAsia"/>
          <w:lang w:eastAsia="en-US"/>
        </w:rPr>
        <w:t xml:space="preserve"> </w:t>
      </w:r>
      <w:r w:rsidRPr="00E65F21">
        <w:rPr>
          <w:lang w:eastAsia="en-US"/>
        </w:rPr>
        <w:t>condition</w:t>
      </w:r>
      <w:r>
        <w:rPr>
          <w:rFonts w:eastAsia="Rockwell" w:cs="Rockwell" w:hint="eastAsia"/>
          <w:lang w:eastAsia="en-US"/>
        </w:rPr>
        <w:t xml:space="preserve"> </w:t>
      </w:r>
      <w:r w:rsidRPr="00E65F21">
        <w:rPr>
          <w:lang w:eastAsia="en-US"/>
        </w:rPr>
        <w:t>occurs</w:t>
      </w:r>
      <w:r>
        <w:rPr>
          <w:rFonts w:eastAsia="Rockwell" w:cs="Rockwell" w:hint="eastAsia"/>
          <w:lang w:eastAsia="en-US"/>
        </w:rPr>
        <w:t xml:space="preserve"> </w:t>
      </w:r>
      <w:r w:rsidRPr="00E65F21">
        <w:rPr>
          <w:lang w:eastAsia="en-US"/>
        </w:rPr>
        <w:t>when</w:t>
      </w:r>
      <w:r>
        <w:rPr>
          <w:rFonts w:eastAsia="Rockwell" w:cs="Rockwell" w:hint="eastAsia"/>
          <w:lang w:eastAsia="en-US"/>
        </w:rPr>
        <w:t xml:space="preserve"> </w:t>
      </w:r>
      <w:r w:rsidRPr="00E65F21">
        <w:rPr>
          <w:lang w:eastAsia="en-US"/>
        </w:rPr>
        <w:t>the</w:t>
      </w:r>
      <w:r>
        <w:rPr>
          <w:rFonts w:eastAsia="Rockwell" w:cs="Rockwell" w:hint="eastAsia"/>
          <w:lang w:eastAsia="en-US"/>
        </w:rPr>
        <w:t xml:space="preserve"> </w:t>
      </w:r>
      <w:r w:rsidRPr="00E65F21">
        <w:rPr>
          <w:lang w:eastAsia="en-US"/>
        </w:rPr>
        <w:t>correctness</w:t>
      </w:r>
      <w:r>
        <w:rPr>
          <w:rFonts w:eastAsia="Rockwell" w:cs="Rockwell" w:hint="eastAsia"/>
          <w:lang w:eastAsia="en-US"/>
        </w:rPr>
        <w:t xml:space="preserve"> </w:t>
      </w:r>
      <w:r w:rsidRPr="00E65F21">
        <w:rPr>
          <w:lang w:eastAsia="en-US"/>
        </w:rPr>
        <w:t>of</w:t>
      </w:r>
      <w:r>
        <w:rPr>
          <w:rFonts w:eastAsia="Rockwell" w:cs="Rockwell" w:hint="eastAsia"/>
          <w:lang w:eastAsia="en-US"/>
        </w:rPr>
        <w:t xml:space="preserve"> </w:t>
      </w:r>
      <w:r w:rsidRPr="00E65F21">
        <w:rPr>
          <w:lang w:eastAsia="en-US"/>
        </w:rPr>
        <w:t>a</w:t>
      </w:r>
      <w:r>
        <w:rPr>
          <w:rFonts w:eastAsia="Rockwell" w:cs="Rockwell" w:hint="eastAsia"/>
          <w:lang w:eastAsia="en-US"/>
        </w:rPr>
        <w:t xml:space="preserve"> </w:t>
      </w:r>
      <w:r w:rsidRPr="00E65F21">
        <w:rPr>
          <w:lang w:eastAsia="en-US"/>
        </w:rPr>
        <w:t>computation</w:t>
      </w:r>
      <w:r>
        <w:rPr>
          <w:rFonts w:eastAsia="Rockwell" w:cs="Rockwell" w:hint="eastAsia"/>
          <w:lang w:eastAsia="en-US"/>
        </w:rPr>
        <w:t xml:space="preserve"> </w:t>
      </w:r>
      <w:r w:rsidRPr="00E65F21">
        <w:rPr>
          <w:lang w:eastAsia="en-US"/>
        </w:rPr>
        <w:t>depends</w:t>
      </w:r>
      <w:r>
        <w:rPr>
          <w:rFonts w:eastAsia="Rockwell" w:cs="Rockwell" w:hint="eastAsia"/>
          <w:lang w:eastAsia="en-US"/>
        </w:rPr>
        <w:t xml:space="preserve"> </w:t>
      </w:r>
      <w:r w:rsidRPr="00E65F21">
        <w:rPr>
          <w:lang w:eastAsia="en-US"/>
        </w:rPr>
        <w:t>on</w:t>
      </w:r>
      <w:r>
        <w:rPr>
          <w:rFonts w:eastAsia="Rockwell" w:cs="Rockwell" w:hint="eastAsia"/>
          <w:lang w:eastAsia="en-US"/>
        </w:rPr>
        <w:t xml:space="preserve"> </w:t>
      </w:r>
      <w:r w:rsidRPr="00E65F21">
        <w:rPr>
          <w:lang w:eastAsia="en-US"/>
        </w:rPr>
        <w:t>the</w:t>
      </w:r>
      <w:r>
        <w:rPr>
          <w:rFonts w:eastAsia="Rockwell" w:cs="Rockwell" w:hint="eastAsia"/>
          <w:lang w:eastAsia="en-US"/>
        </w:rPr>
        <w:t xml:space="preserve"> </w:t>
      </w:r>
      <w:r w:rsidRPr="00E65F21">
        <w:rPr>
          <w:lang w:eastAsia="en-US"/>
        </w:rPr>
        <w:t>relative</w:t>
      </w:r>
      <w:r>
        <w:rPr>
          <w:rFonts w:eastAsia="Rockwell" w:cs="Rockwell" w:hint="eastAsia"/>
          <w:lang w:eastAsia="en-US"/>
        </w:rPr>
        <w:t xml:space="preserve"> </w:t>
      </w:r>
      <w:r w:rsidRPr="00E65F21">
        <w:rPr>
          <w:lang w:eastAsia="en-US"/>
        </w:rPr>
        <w:t>timing</w:t>
      </w:r>
      <w:r>
        <w:rPr>
          <w:rFonts w:eastAsia="Rockwell" w:cs="Rockwell" w:hint="eastAsia"/>
          <w:lang w:eastAsia="en-US"/>
        </w:rPr>
        <w:t xml:space="preserve"> </w:t>
      </w:r>
      <w:r w:rsidRPr="00E65F21">
        <w:rPr>
          <w:lang w:eastAsia="en-US"/>
        </w:rPr>
        <w:t>or</w:t>
      </w:r>
      <w:r>
        <w:rPr>
          <w:rFonts w:eastAsia="Rockwell" w:cs="Rockwell" w:hint="eastAsia"/>
          <w:lang w:eastAsia="en-US"/>
        </w:rPr>
        <w:t xml:space="preserve"> </w:t>
      </w:r>
      <w:r w:rsidRPr="00E65F21">
        <w:rPr>
          <w:lang w:eastAsia="en-US"/>
        </w:rPr>
        <w:t>interleaving</w:t>
      </w:r>
      <w:r>
        <w:rPr>
          <w:rFonts w:eastAsia="Rockwell" w:cs="Rockwell" w:hint="eastAsia"/>
          <w:lang w:eastAsia="en-US"/>
        </w:rPr>
        <w:t xml:space="preserve"> </w:t>
      </w:r>
      <w:r w:rsidRPr="00E65F21">
        <w:rPr>
          <w:lang w:eastAsia="en-US"/>
        </w:rPr>
        <w:t>of</w:t>
      </w:r>
      <w:r>
        <w:rPr>
          <w:rFonts w:eastAsia="Rockwell" w:cs="Rockwell" w:hint="eastAsia"/>
          <w:lang w:eastAsia="en-US"/>
        </w:rPr>
        <w:t xml:space="preserve"> </w:t>
      </w:r>
      <w:r w:rsidRPr="00E65F21">
        <w:rPr>
          <w:lang w:eastAsia="en-US"/>
        </w:rPr>
        <w:t>multiple</w:t>
      </w:r>
      <w:r>
        <w:rPr>
          <w:rFonts w:eastAsia="Rockwell" w:cs="Rockwell" w:hint="eastAsia"/>
          <w:lang w:eastAsia="en-US"/>
        </w:rPr>
        <w:t xml:space="preserve"> </w:t>
      </w:r>
      <w:r w:rsidRPr="00E65F21">
        <w:rPr>
          <w:lang w:eastAsia="en-US"/>
        </w:rPr>
        <w:t>threads</w:t>
      </w:r>
      <w:r>
        <w:rPr>
          <w:rFonts w:eastAsia="Rockwell" w:cs="Rockwell" w:hint="eastAsia"/>
          <w:lang w:eastAsia="en-US"/>
        </w:rPr>
        <w:t xml:space="preserve"> </w:t>
      </w:r>
      <w:r w:rsidRPr="00E65F21">
        <w:rPr>
          <w:lang w:eastAsia="en-US"/>
        </w:rPr>
        <w:t>by</w:t>
      </w:r>
      <w:r>
        <w:rPr>
          <w:rFonts w:eastAsia="Rockwell" w:cs="Rockwell" w:hint="eastAsia"/>
          <w:lang w:eastAsia="en-US"/>
        </w:rPr>
        <w:t xml:space="preserve"> </w:t>
      </w:r>
      <w:r w:rsidRPr="00E65F21">
        <w:rPr>
          <w:lang w:eastAsia="en-US"/>
        </w:rPr>
        <w:t>the</w:t>
      </w:r>
      <w:r>
        <w:rPr>
          <w:rFonts w:eastAsia="Rockwell" w:cs="Rockwell" w:hint="eastAsia"/>
          <w:lang w:eastAsia="en-US"/>
        </w:rPr>
        <w:t xml:space="preserve"> </w:t>
      </w:r>
      <w:r w:rsidRPr="00E65F21">
        <w:rPr>
          <w:lang w:eastAsia="en-US"/>
        </w:rPr>
        <w:t>runtime;</w:t>
      </w:r>
      <w:r>
        <w:rPr>
          <w:rFonts w:eastAsia="Rockwell" w:cs="Rockwell" w:hint="eastAsia"/>
          <w:lang w:eastAsia="en-US"/>
        </w:rPr>
        <w:t xml:space="preserve"> </w:t>
      </w:r>
      <w:r w:rsidRPr="00E65F21">
        <w:rPr>
          <w:lang w:eastAsia="en-US"/>
        </w:rPr>
        <w:t>in</w:t>
      </w:r>
      <w:r>
        <w:rPr>
          <w:rFonts w:eastAsia="Rockwell" w:cs="Rockwell" w:hint="eastAsia"/>
          <w:lang w:eastAsia="en-US"/>
        </w:rPr>
        <w:t xml:space="preserve"> </w:t>
      </w:r>
      <w:r w:rsidRPr="00E65F21">
        <w:rPr>
          <w:lang w:eastAsia="en-US"/>
        </w:rPr>
        <w:t>other</w:t>
      </w:r>
      <w:r>
        <w:rPr>
          <w:rFonts w:eastAsia="Rockwell" w:cs="Rockwell" w:hint="eastAsia"/>
          <w:lang w:eastAsia="en-US"/>
        </w:rPr>
        <w:t xml:space="preserve"> </w:t>
      </w:r>
      <w:r w:rsidRPr="00E65F21">
        <w:rPr>
          <w:lang w:eastAsia="en-US"/>
        </w:rPr>
        <w:t>words,</w:t>
      </w:r>
      <w:r>
        <w:rPr>
          <w:rFonts w:eastAsia="Rockwell" w:cs="Rockwell" w:hint="eastAsia"/>
          <w:lang w:eastAsia="en-US"/>
        </w:rPr>
        <w:t xml:space="preserve"> </w:t>
      </w:r>
      <w:r w:rsidRPr="00E65F21">
        <w:rPr>
          <w:lang w:eastAsia="en-US"/>
        </w:rPr>
        <w:t>when</w:t>
      </w:r>
      <w:r>
        <w:rPr>
          <w:rFonts w:eastAsia="Rockwell" w:cs="Rockwell" w:hint="eastAsia"/>
          <w:lang w:eastAsia="en-US"/>
        </w:rPr>
        <w:t xml:space="preserve"> </w:t>
      </w:r>
      <w:r w:rsidRPr="00E65F21">
        <w:rPr>
          <w:lang w:eastAsia="en-US"/>
        </w:rPr>
        <w:t>getting</w:t>
      </w:r>
      <w:r>
        <w:rPr>
          <w:rFonts w:eastAsia="Rockwell" w:cs="Rockwell" w:hint="eastAsia"/>
          <w:lang w:eastAsia="en-US"/>
        </w:rPr>
        <w:t xml:space="preserve"> </w:t>
      </w:r>
      <w:r w:rsidRPr="00E65F21">
        <w:rPr>
          <w:lang w:eastAsia="en-US"/>
        </w:rPr>
        <w:t>the</w:t>
      </w:r>
      <w:r>
        <w:rPr>
          <w:rFonts w:eastAsia="Rockwell" w:cs="Rockwell" w:hint="eastAsia"/>
          <w:lang w:eastAsia="en-US"/>
        </w:rPr>
        <w:t xml:space="preserve"> </w:t>
      </w:r>
      <w:r w:rsidRPr="00E65F21">
        <w:rPr>
          <w:lang w:eastAsia="en-US"/>
        </w:rPr>
        <w:t>right</w:t>
      </w:r>
      <w:r>
        <w:rPr>
          <w:rFonts w:eastAsia="Rockwell" w:cs="Rockwell" w:hint="eastAsia"/>
          <w:lang w:eastAsia="en-US"/>
        </w:rPr>
        <w:t xml:space="preserve"> </w:t>
      </w:r>
      <w:r w:rsidRPr="00E65F21">
        <w:rPr>
          <w:lang w:eastAsia="en-US"/>
        </w:rPr>
        <w:t>answer</w:t>
      </w:r>
      <w:r>
        <w:rPr>
          <w:rFonts w:eastAsia="Rockwell" w:cs="Rockwell" w:hint="eastAsia"/>
          <w:lang w:eastAsia="en-US"/>
        </w:rPr>
        <w:t xml:space="preserve"> </w:t>
      </w:r>
      <w:r w:rsidRPr="00E65F21">
        <w:rPr>
          <w:lang w:eastAsia="en-US"/>
        </w:rPr>
        <w:t>relies</w:t>
      </w:r>
      <w:r>
        <w:rPr>
          <w:rFonts w:eastAsia="Rockwell" w:cs="Rockwell" w:hint="eastAsia"/>
          <w:lang w:eastAsia="en-US"/>
        </w:rPr>
        <w:t xml:space="preserve"> </w:t>
      </w:r>
      <w:r w:rsidRPr="00E65F21">
        <w:rPr>
          <w:lang w:eastAsia="en-US"/>
        </w:rPr>
        <w:t>on</w:t>
      </w:r>
      <w:r>
        <w:rPr>
          <w:rFonts w:eastAsia="Rockwell" w:cs="Rockwell" w:hint="eastAsia"/>
          <w:lang w:eastAsia="en-US"/>
        </w:rPr>
        <w:t xml:space="preserve"> </w:t>
      </w:r>
      <w:r w:rsidRPr="00E65F21">
        <w:rPr>
          <w:lang w:eastAsia="en-US"/>
        </w:rPr>
        <w:t>lucky</w:t>
      </w:r>
      <w:r>
        <w:rPr>
          <w:rFonts w:eastAsia="Rockwell" w:cs="Rockwell" w:hint="eastAsia"/>
          <w:lang w:eastAsia="en-US"/>
        </w:rPr>
        <w:t xml:space="preserve"> </w:t>
      </w:r>
      <w:r w:rsidRPr="00E65F21">
        <w:rPr>
          <w:lang w:eastAsia="en-US"/>
        </w:rPr>
        <w:t>timing.</w:t>
      </w:r>
    </w:p>
    <w:p w14:paraId="6D0F837B" w14:textId="77777777" w:rsidR="005300EF" w:rsidRDefault="005300EF" w:rsidP="005300EF">
      <w:pPr>
        <w:rPr>
          <w:lang w:eastAsia="en-US"/>
        </w:rPr>
      </w:pPr>
    </w:p>
    <w:p w14:paraId="0733FAA7" w14:textId="77777777" w:rsidR="005300EF" w:rsidRDefault="005300EF" w:rsidP="005300EF">
      <w:pPr>
        <w:pStyle w:val="Heading2"/>
      </w:pPr>
      <w:bookmarkStart w:id="109" w:name="_Toc94350663"/>
      <w:r>
        <w:lastRenderedPageBreak/>
        <w:t>Threads Interview Questions</w:t>
      </w:r>
      <w:bookmarkEnd w:id="109"/>
    </w:p>
    <w:p w14:paraId="70237A9C" w14:textId="77777777" w:rsidR="005300EF" w:rsidRPr="005A14C3" w:rsidRDefault="005300EF" w:rsidP="005A14C3">
      <w:pPr>
        <w:pStyle w:val="Howitworks"/>
        <w:rPr>
          <w:sz w:val="20"/>
        </w:rPr>
      </w:pPr>
      <w:r w:rsidRPr="005A14C3">
        <w:rPr>
          <w:sz w:val="20"/>
        </w:rPr>
        <w:t>StampedLock</w:t>
      </w:r>
    </w:p>
    <w:p w14:paraId="1C239761" w14:textId="77777777" w:rsidR="005300EF" w:rsidRDefault="005300EF" w:rsidP="005A14C3">
      <w:r>
        <w:t xml:space="preserve">Same as ReadWriteLock, but it </w:t>
      </w:r>
      <w:r w:rsidRPr="001121D9">
        <w:t>returns a stamp represented by a </w:t>
      </w:r>
      <w:r w:rsidRPr="001121D9">
        <w:rPr>
          <w:b/>
        </w:rPr>
        <w:t>long</w:t>
      </w:r>
      <w:r w:rsidRPr="001121D9">
        <w:t> value</w:t>
      </w:r>
      <w:r>
        <w:t>. Each Stamp is a unique value, that stamp value compared at unlockWrote()</w:t>
      </w:r>
    </w:p>
    <w:p w14:paraId="1C731C83" w14:textId="77777777" w:rsidR="005300EF" w:rsidRPr="001121D9" w:rsidRDefault="005300EF" w:rsidP="005300EF">
      <w:pPr>
        <w:pStyle w:val="Output"/>
        <w:rPr>
          <w:color w:val="4C483D" w:themeColor="text2"/>
        </w:rPr>
      </w:pPr>
      <w:r w:rsidRPr="001121D9">
        <w:t>ExecutorService executor = Executors.newFixedThreadPool(2);</w:t>
      </w:r>
    </w:p>
    <w:p w14:paraId="071990E1" w14:textId="77777777" w:rsidR="005300EF" w:rsidRPr="001121D9" w:rsidRDefault="005300EF" w:rsidP="005300EF">
      <w:pPr>
        <w:pStyle w:val="Output"/>
        <w:rPr>
          <w:color w:val="4C483D" w:themeColor="text2"/>
        </w:rPr>
      </w:pPr>
      <w:r w:rsidRPr="001121D9">
        <w:t xml:space="preserve">Map&lt;String, String&gt; map = </w:t>
      </w:r>
      <w:r w:rsidRPr="001121D9">
        <w:rPr>
          <w:bCs/>
          <w:color w:val="7F0055"/>
        </w:rPr>
        <w:t>new</w:t>
      </w:r>
      <w:r w:rsidRPr="001121D9">
        <w:t xml:space="preserve"> HashMap&lt;&gt;();</w:t>
      </w:r>
    </w:p>
    <w:p w14:paraId="7AD7BF8E" w14:textId="77777777" w:rsidR="005300EF" w:rsidRPr="001121D9" w:rsidRDefault="005300EF" w:rsidP="005300EF">
      <w:pPr>
        <w:pStyle w:val="Output"/>
        <w:rPr>
          <w:color w:val="4C483D" w:themeColor="text2"/>
        </w:rPr>
      </w:pPr>
      <w:r w:rsidRPr="001121D9">
        <w:t xml:space="preserve">StampedLock lock = </w:t>
      </w:r>
      <w:r w:rsidRPr="001121D9">
        <w:rPr>
          <w:bCs/>
          <w:color w:val="7F0055"/>
        </w:rPr>
        <w:t>new</w:t>
      </w:r>
      <w:r w:rsidRPr="001121D9">
        <w:t xml:space="preserve"> StampedLock();</w:t>
      </w:r>
    </w:p>
    <w:p w14:paraId="41DCB727" w14:textId="77777777" w:rsidR="005300EF" w:rsidRPr="001121D9" w:rsidRDefault="005300EF" w:rsidP="005300EF">
      <w:pPr>
        <w:pStyle w:val="Output"/>
        <w:rPr>
          <w:color w:val="4C483D" w:themeColor="text2"/>
        </w:rPr>
      </w:pPr>
    </w:p>
    <w:p w14:paraId="4B6B23B7" w14:textId="77777777" w:rsidR="005300EF" w:rsidRPr="001121D9" w:rsidRDefault="005300EF" w:rsidP="005300EF">
      <w:pPr>
        <w:pStyle w:val="Output"/>
        <w:rPr>
          <w:color w:val="4C483D" w:themeColor="text2"/>
        </w:rPr>
      </w:pPr>
      <w:r w:rsidRPr="001121D9">
        <w:t>executor.submit(() -&gt; {</w:t>
      </w:r>
    </w:p>
    <w:p w14:paraId="6846076F" w14:textId="77777777" w:rsidR="005300EF" w:rsidRPr="001121D9" w:rsidRDefault="005300EF" w:rsidP="005300EF">
      <w:pPr>
        <w:pStyle w:val="Output"/>
        <w:rPr>
          <w:color w:val="4C483D" w:themeColor="text2"/>
        </w:rPr>
      </w:pPr>
      <w:r w:rsidRPr="001121D9">
        <w:t xml:space="preserve">    </w:t>
      </w:r>
      <w:r w:rsidRPr="00E378A1">
        <w:rPr>
          <w:bCs/>
          <w:color w:val="7F0055"/>
          <w:highlight w:val="yellow"/>
        </w:rPr>
        <w:t>long</w:t>
      </w:r>
      <w:r w:rsidRPr="00E378A1">
        <w:rPr>
          <w:highlight w:val="yellow"/>
        </w:rPr>
        <w:t xml:space="preserve"> stamp = lock.writeLock();</w:t>
      </w:r>
    </w:p>
    <w:p w14:paraId="61981300" w14:textId="77777777" w:rsidR="005300EF" w:rsidRPr="001121D9" w:rsidRDefault="005300EF" w:rsidP="005300EF">
      <w:pPr>
        <w:pStyle w:val="Output"/>
        <w:rPr>
          <w:color w:val="4C483D" w:themeColor="text2"/>
        </w:rPr>
      </w:pPr>
      <w:r w:rsidRPr="001121D9">
        <w:t xml:space="preserve">    </w:t>
      </w:r>
      <w:r w:rsidRPr="001121D9">
        <w:rPr>
          <w:bCs/>
          <w:color w:val="7F0055"/>
        </w:rPr>
        <w:t>try</w:t>
      </w:r>
      <w:r w:rsidRPr="001121D9">
        <w:t xml:space="preserve"> {</w:t>
      </w:r>
    </w:p>
    <w:p w14:paraId="221DD380" w14:textId="77777777" w:rsidR="005300EF" w:rsidRPr="001121D9" w:rsidRDefault="005300EF" w:rsidP="005300EF">
      <w:pPr>
        <w:pStyle w:val="Output"/>
        <w:rPr>
          <w:color w:val="4C483D" w:themeColor="text2"/>
        </w:rPr>
      </w:pPr>
      <w:r w:rsidRPr="001121D9">
        <w:t xml:space="preserve">        sleep(1);</w:t>
      </w:r>
    </w:p>
    <w:p w14:paraId="6D478993" w14:textId="77777777" w:rsidR="005300EF" w:rsidRPr="001121D9" w:rsidRDefault="005300EF" w:rsidP="005300EF">
      <w:pPr>
        <w:pStyle w:val="Output"/>
        <w:rPr>
          <w:color w:val="4C483D" w:themeColor="text2"/>
        </w:rPr>
      </w:pPr>
      <w:r w:rsidRPr="001121D9">
        <w:t xml:space="preserve">        map.put(</w:t>
      </w:r>
      <w:r w:rsidRPr="001121D9">
        <w:rPr>
          <w:color w:val="2A00FF"/>
        </w:rPr>
        <w:t>"foo"</w:t>
      </w:r>
      <w:r w:rsidRPr="001121D9">
        <w:t xml:space="preserve">, </w:t>
      </w:r>
      <w:r w:rsidRPr="001121D9">
        <w:rPr>
          <w:color w:val="2A00FF"/>
        </w:rPr>
        <w:t>"bar"</w:t>
      </w:r>
      <w:r w:rsidRPr="001121D9">
        <w:t>);</w:t>
      </w:r>
    </w:p>
    <w:p w14:paraId="6C75AF75" w14:textId="77777777" w:rsidR="005300EF" w:rsidRPr="001121D9" w:rsidRDefault="005300EF" w:rsidP="005300EF">
      <w:pPr>
        <w:pStyle w:val="Output"/>
        <w:rPr>
          <w:color w:val="4C483D" w:themeColor="text2"/>
        </w:rPr>
      </w:pPr>
      <w:r w:rsidRPr="001121D9">
        <w:t xml:space="preserve">    } </w:t>
      </w:r>
      <w:r w:rsidRPr="001121D9">
        <w:rPr>
          <w:bCs/>
          <w:color w:val="7F0055"/>
        </w:rPr>
        <w:t>finally</w:t>
      </w:r>
      <w:r w:rsidRPr="001121D9">
        <w:t xml:space="preserve"> {</w:t>
      </w:r>
    </w:p>
    <w:p w14:paraId="79D8FA6F" w14:textId="77777777" w:rsidR="005300EF" w:rsidRPr="001121D9" w:rsidRDefault="005300EF" w:rsidP="005300EF">
      <w:pPr>
        <w:pStyle w:val="Output"/>
        <w:rPr>
          <w:color w:val="4C483D" w:themeColor="text2"/>
        </w:rPr>
      </w:pPr>
      <w:r w:rsidRPr="001121D9">
        <w:t xml:space="preserve">        </w:t>
      </w:r>
      <w:r w:rsidRPr="00E378A1">
        <w:rPr>
          <w:highlight w:val="yellow"/>
        </w:rPr>
        <w:t>lock.unlockWrite(stamp);</w:t>
      </w:r>
    </w:p>
    <w:p w14:paraId="140C79ED" w14:textId="77777777" w:rsidR="005300EF" w:rsidRPr="001121D9" w:rsidRDefault="005300EF" w:rsidP="005300EF">
      <w:pPr>
        <w:pStyle w:val="Output"/>
        <w:rPr>
          <w:color w:val="4C483D" w:themeColor="text2"/>
        </w:rPr>
      </w:pPr>
      <w:r w:rsidRPr="001121D9">
        <w:t xml:space="preserve">    }</w:t>
      </w:r>
    </w:p>
    <w:p w14:paraId="5D2D5DDE" w14:textId="0BFFB7C6" w:rsidR="005300EF" w:rsidRPr="001121D9" w:rsidRDefault="005300EF" w:rsidP="005300EF">
      <w:pPr>
        <w:pStyle w:val="Output"/>
        <w:rPr>
          <w:color w:val="4C483D" w:themeColor="text2"/>
        </w:rPr>
      </w:pPr>
      <w:r w:rsidRPr="001121D9">
        <w:t>});</w:t>
      </w:r>
    </w:p>
    <w:p w14:paraId="3076F2BA" w14:textId="77777777" w:rsidR="005300EF" w:rsidRPr="001121D9" w:rsidRDefault="005300EF" w:rsidP="005300EF">
      <w:pPr>
        <w:pStyle w:val="Output"/>
        <w:rPr>
          <w:color w:val="4C483D" w:themeColor="text2"/>
        </w:rPr>
      </w:pPr>
      <w:r w:rsidRPr="001121D9">
        <w:t>Runnable readTask = () -&gt; {</w:t>
      </w:r>
    </w:p>
    <w:p w14:paraId="5E4AA4AE" w14:textId="77777777" w:rsidR="005300EF" w:rsidRPr="001121D9" w:rsidRDefault="005300EF" w:rsidP="005300EF">
      <w:pPr>
        <w:pStyle w:val="Output"/>
        <w:rPr>
          <w:color w:val="4C483D" w:themeColor="text2"/>
        </w:rPr>
      </w:pPr>
      <w:r w:rsidRPr="001121D9">
        <w:t xml:space="preserve">    </w:t>
      </w:r>
      <w:r w:rsidRPr="001121D9">
        <w:rPr>
          <w:bCs/>
          <w:color w:val="7F0055"/>
        </w:rPr>
        <w:t>long</w:t>
      </w:r>
      <w:r w:rsidRPr="001121D9">
        <w:t xml:space="preserve"> stamp = lock.readLock();</w:t>
      </w:r>
    </w:p>
    <w:p w14:paraId="709CA29D" w14:textId="77777777" w:rsidR="005300EF" w:rsidRPr="001121D9" w:rsidRDefault="005300EF" w:rsidP="005300EF">
      <w:pPr>
        <w:pStyle w:val="Output"/>
        <w:rPr>
          <w:color w:val="4C483D" w:themeColor="text2"/>
        </w:rPr>
      </w:pPr>
      <w:r w:rsidRPr="001121D9">
        <w:t xml:space="preserve">    </w:t>
      </w:r>
      <w:r w:rsidRPr="001121D9">
        <w:rPr>
          <w:bCs/>
          <w:color w:val="7F0055"/>
        </w:rPr>
        <w:t>try</w:t>
      </w:r>
      <w:r w:rsidRPr="001121D9">
        <w:t xml:space="preserve"> {</w:t>
      </w:r>
    </w:p>
    <w:p w14:paraId="44176775" w14:textId="77777777" w:rsidR="005300EF" w:rsidRPr="001121D9" w:rsidRDefault="005300EF" w:rsidP="005300EF">
      <w:pPr>
        <w:pStyle w:val="Output"/>
        <w:rPr>
          <w:color w:val="4C483D" w:themeColor="text2"/>
        </w:rPr>
      </w:pPr>
      <w:r w:rsidRPr="001121D9">
        <w:t xml:space="preserve">        System.out.println(map.get(</w:t>
      </w:r>
      <w:r w:rsidRPr="001121D9">
        <w:rPr>
          <w:color w:val="2A00FF"/>
        </w:rPr>
        <w:t>"foo"</w:t>
      </w:r>
      <w:r w:rsidRPr="001121D9">
        <w:t>));</w:t>
      </w:r>
    </w:p>
    <w:p w14:paraId="50E8C83F" w14:textId="77777777" w:rsidR="005300EF" w:rsidRPr="001121D9" w:rsidRDefault="005300EF" w:rsidP="005300EF">
      <w:pPr>
        <w:pStyle w:val="Output"/>
        <w:rPr>
          <w:color w:val="4C483D" w:themeColor="text2"/>
        </w:rPr>
      </w:pPr>
      <w:r w:rsidRPr="001121D9">
        <w:t xml:space="preserve">        sleep(1);</w:t>
      </w:r>
    </w:p>
    <w:p w14:paraId="0D570370" w14:textId="77777777" w:rsidR="005300EF" w:rsidRPr="001121D9" w:rsidRDefault="005300EF" w:rsidP="005300EF">
      <w:pPr>
        <w:pStyle w:val="Output"/>
        <w:rPr>
          <w:color w:val="4C483D" w:themeColor="text2"/>
        </w:rPr>
      </w:pPr>
      <w:r w:rsidRPr="001121D9">
        <w:t xml:space="preserve">    } </w:t>
      </w:r>
      <w:r w:rsidRPr="001121D9">
        <w:rPr>
          <w:bCs/>
          <w:color w:val="7F0055"/>
        </w:rPr>
        <w:t>finally</w:t>
      </w:r>
      <w:r w:rsidRPr="001121D9">
        <w:t xml:space="preserve"> {</w:t>
      </w:r>
    </w:p>
    <w:p w14:paraId="5E2B9E67" w14:textId="77777777" w:rsidR="005300EF" w:rsidRPr="001121D9" w:rsidRDefault="005300EF" w:rsidP="005300EF">
      <w:pPr>
        <w:pStyle w:val="Output"/>
        <w:rPr>
          <w:color w:val="4C483D" w:themeColor="text2"/>
        </w:rPr>
      </w:pPr>
      <w:r w:rsidRPr="001121D9">
        <w:t xml:space="preserve">        lock.unlockRead(stamp);</w:t>
      </w:r>
    </w:p>
    <w:p w14:paraId="4A68B088" w14:textId="77777777" w:rsidR="005300EF" w:rsidRPr="001121D9" w:rsidRDefault="005300EF" w:rsidP="005300EF">
      <w:pPr>
        <w:pStyle w:val="Output"/>
        <w:rPr>
          <w:color w:val="4C483D" w:themeColor="text2"/>
        </w:rPr>
      </w:pPr>
      <w:r w:rsidRPr="001121D9">
        <w:t xml:space="preserve">    }</w:t>
      </w:r>
    </w:p>
    <w:p w14:paraId="6A54E9D5" w14:textId="6C39EDE2" w:rsidR="005300EF" w:rsidRPr="001121D9" w:rsidRDefault="005300EF" w:rsidP="005300EF">
      <w:pPr>
        <w:pStyle w:val="Output"/>
        <w:rPr>
          <w:color w:val="4C483D" w:themeColor="text2"/>
        </w:rPr>
      </w:pPr>
      <w:r w:rsidRPr="001121D9">
        <w:t>};</w:t>
      </w:r>
    </w:p>
    <w:p w14:paraId="569B8B56" w14:textId="77777777" w:rsidR="005300EF" w:rsidRPr="001121D9" w:rsidRDefault="005300EF" w:rsidP="005300EF">
      <w:pPr>
        <w:pStyle w:val="Output"/>
        <w:rPr>
          <w:color w:val="4C483D" w:themeColor="text2"/>
        </w:rPr>
      </w:pPr>
      <w:r w:rsidRPr="001121D9">
        <w:t>executor.submit(readTask);</w:t>
      </w:r>
    </w:p>
    <w:p w14:paraId="283D3EDB" w14:textId="77777777" w:rsidR="005300EF" w:rsidRPr="001121D9" w:rsidRDefault="005300EF" w:rsidP="005300EF">
      <w:pPr>
        <w:pStyle w:val="Output"/>
        <w:rPr>
          <w:color w:val="4C483D" w:themeColor="text2"/>
        </w:rPr>
      </w:pPr>
      <w:r w:rsidRPr="001121D9">
        <w:t>executor.submit(readTask);</w:t>
      </w:r>
    </w:p>
    <w:p w14:paraId="50A11E84" w14:textId="77777777" w:rsidR="005300EF" w:rsidRPr="001121D9" w:rsidRDefault="005300EF" w:rsidP="005300EF">
      <w:pPr>
        <w:pStyle w:val="Output"/>
        <w:rPr>
          <w:color w:val="4C483D" w:themeColor="text2"/>
        </w:rPr>
      </w:pPr>
    </w:p>
    <w:p w14:paraId="501C8851" w14:textId="0B5998D2" w:rsidR="005300EF" w:rsidRDefault="005300EF" w:rsidP="005300EF">
      <w:pPr>
        <w:pStyle w:val="Output"/>
      </w:pPr>
      <w:r w:rsidRPr="001121D9">
        <w:t>stop(executor);</w:t>
      </w:r>
    </w:p>
    <w:p w14:paraId="0748772D" w14:textId="77777777" w:rsidR="00AA3B4E" w:rsidRPr="001121D9" w:rsidRDefault="00AA3B4E" w:rsidP="008E7946">
      <w:pPr>
        <w:spacing w:line="240" w:lineRule="auto"/>
      </w:pPr>
    </w:p>
    <w:p w14:paraId="71A66783" w14:textId="56C443D7" w:rsidR="005300EF" w:rsidRDefault="005300EF" w:rsidP="000E4144">
      <w:pPr>
        <w:pStyle w:val="Heading30"/>
      </w:pPr>
      <w:r w:rsidRPr="00CF3C19">
        <w:t xml:space="preserve">What happens if we </w:t>
      </w:r>
      <w:r w:rsidR="005948AA" w:rsidRPr="00CF3C19">
        <w:t>start</w:t>
      </w:r>
      <w:r w:rsidRPr="00CF3C19">
        <w:t xml:space="preserve"> same Thread(ob) Twice?</w:t>
      </w:r>
    </w:p>
    <w:p w14:paraId="17DDEF7F" w14:textId="77777777" w:rsidR="005300EF" w:rsidRPr="001807F1" w:rsidRDefault="005300EF" w:rsidP="005300EF">
      <w:pPr>
        <w:pStyle w:val="Output"/>
      </w:pPr>
      <w:r w:rsidRPr="001807F1">
        <w:rPr>
          <w:rStyle w:val="crayon-m"/>
        </w:rPr>
        <w:t>public</w:t>
      </w:r>
      <w:r w:rsidRPr="001807F1">
        <w:rPr>
          <w:rStyle w:val="crayon-h"/>
        </w:rPr>
        <w:t xml:space="preserve"> </w:t>
      </w:r>
      <w:r w:rsidRPr="001807F1">
        <w:rPr>
          <w:rStyle w:val="crayon-t"/>
        </w:rPr>
        <w:t>class</w:t>
      </w:r>
      <w:r w:rsidRPr="001807F1">
        <w:rPr>
          <w:rStyle w:val="crayon-h"/>
        </w:rPr>
        <w:t xml:space="preserve"> </w:t>
      </w:r>
      <w:r w:rsidRPr="001807F1">
        <w:rPr>
          <w:rStyle w:val="crayon-e"/>
        </w:rPr>
        <w:t>ThreadDemo</w:t>
      </w:r>
      <w:r w:rsidRPr="001807F1">
        <w:rPr>
          <w:rStyle w:val="crayon-h"/>
        </w:rPr>
        <w:t xml:space="preserve"> </w:t>
      </w:r>
      <w:r w:rsidRPr="001807F1">
        <w:rPr>
          <w:rStyle w:val="crayon-r"/>
        </w:rPr>
        <w:t>extends</w:t>
      </w:r>
      <w:r w:rsidRPr="001807F1">
        <w:rPr>
          <w:rStyle w:val="crayon-h"/>
        </w:rPr>
        <w:t xml:space="preserve"> </w:t>
      </w:r>
      <w:r w:rsidRPr="001807F1">
        <w:rPr>
          <w:rStyle w:val="crayon-e"/>
        </w:rPr>
        <w:t>Thread</w:t>
      </w:r>
      <w:r w:rsidRPr="001807F1">
        <w:rPr>
          <w:rStyle w:val="crayon-h"/>
        </w:rPr>
        <w:t xml:space="preserve"> </w:t>
      </w:r>
      <w:r w:rsidRPr="001807F1">
        <w:rPr>
          <w:rStyle w:val="crayon-sy"/>
        </w:rPr>
        <w:t>{</w:t>
      </w:r>
    </w:p>
    <w:p w14:paraId="1787BC04" w14:textId="77777777" w:rsidR="005300EF" w:rsidRPr="001807F1" w:rsidRDefault="005300EF" w:rsidP="005300EF">
      <w:pPr>
        <w:pStyle w:val="Output"/>
      </w:pPr>
      <w:r w:rsidRPr="001807F1">
        <w:rPr>
          <w:rStyle w:val="crayon-e"/>
        </w:rPr>
        <w:t>    </w:t>
      </w:r>
      <w:r w:rsidRPr="001807F1">
        <w:rPr>
          <w:rStyle w:val="crayon-m"/>
        </w:rPr>
        <w:t>public</w:t>
      </w:r>
      <w:r w:rsidRPr="001807F1">
        <w:rPr>
          <w:rStyle w:val="crayon-h"/>
        </w:rPr>
        <w:t xml:space="preserve"> </w:t>
      </w:r>
      <w:r w:rsidRPr="001807F1">
        <w:rPr>
          <w:rStyle w:val="crayon-t"/>
        </w:rPr>
        <w:t>void</w:t>
      </w:r>
      <w:r w:rsidRPr="001807F1">
        <w:rPr>
          <w:rStyle w:val="crayon-h"/>
        </w:rPr>
        <w:t xml:space="preserve"> </w:t>
      </w:r>
      <w:r w:rsidRPr="001807F1">
        <w:rPr>
          <w:rStyle w:val="crayon-e"/>
        </w:rPr>
        <w:t>run</w:t>
      </w:r>
      <w:r w:rsidRPr="001807F1">
        <w:rPr>
          <w:rStyle w:val="crayon-sy"/>
        </w:rPr>
        <w:t>()</w:t>
      </w:r>
      <w:r w:rsidRPr="001807F1">
        <w:rPr>
          <w:rStyle w:val="crayon-h"/>
        </w:rPr>
        <w:t xml:space="preserve"> </w:t>
      </w:r>
      <w:r w:rsidRPr="001807F1">
        <w:rPr>
          <w:rStyle w:val="crayon-sy"/>
        </w:rPr>
        <w:t>{</w:t>
      </w:r>
    </w:p>
    <w:p w14:paraId="4D449448" w14:textId="77777777" w:rsidR="005300EF" w:rsidRPr="001807F1" w:rsidRDefault="005300EF" w:rsidP="005300EF">
      <w:pPr>
        <w:pStyle w:val="Output"/>
      </w:pPr>
      <w:r w:rsidRPr="001807F1">
        <w:rPr>
          <w:rStyle w:val="crayon-h"/>
        </w:rPr>
        <w:t>        </w:t>
      </w:r>
      <w:r w:rsidRPr="001807F1">
        <w:rPr>
          <w:rStyle w:val="crayon-v"/>
        </w:rPr>
        <w:t>System</w:t>
      </w:r>
      <w:r w:rsidRPr="001807F1">
        <w:rPr>
          <w:rStyle w:val="crayon-sy"/>
        </w:rPr>
        <w:t>.</w:t>
      </w:r>
      <w:r w:rsidRPr="001807F1">
        <w:rPr>
          <w:rStyle w:val="crayon-v"/>
        </w:rPr>
        <w:t>out</w:t>
      </w:r>
      <w:r w:rsidRPr="001807F1">
        <w:rPr>
          <w:rStyle w:val="crayon-sy"/>
        </w:rPr>
        <w:t>.</w:t>
      </w:r>
      <w:r w:rsidRPr="001807F1">
        <w:rPr>
          <w:rStyle w:val="crayon-e"/>
        </w:rPr>
        <w:t>println</w:t>
      </w:r>
      <w:r w:rsidRPr="001807F1">
        <w:rPr>
          <w:rStyle w:val="crayon-sy"/>
        </w:rPr>
        <w:t>(</w:t>
      </w:r>
      <w:r w:rsidRPr="001807F1">
        <w:rPr>
          <w:rStyle w:val="crayon-s"/>
        </w:rPr>
        <w:t>"Iam Running"</w:t>
      </w:r>
      <w:r w:rsidRPr="001807F1">
        <w:rPr>
          <w:rStyle w:val="crayon-sy"/>
        </w:rPr>
        <w:t>);</w:t>
      </w:r>
    </w:p>
    <w:p w14:paraId="5AF97C26" w14:textId="77777777" w:rsidR="005300EF" w:rsidRPr="001807F1" w:rsidRDefault="005300EF" w:rsidP="005300EF">
      <w:pPr>
        <w:pStyle w:val="Output"/>
      </w:pPr>
      <w:r w:rsidRPr="001807F1">
        <w:rPr>
          <w:rStyle w:val="crayon-h"/>
        </w:rPr>
        <w:t>    </w:t>
      </w:r>
      <w:r w:rsidRPr="001807F1">
        <w:rPr>
          <w:rStyle w:val="crayon-sy"/>
        </w:rPr>
        <w:t>}</w:t>
      </w:r>
    </w:p>
    <w:p w14:paraId="301CB085" w14:textId="77777777" w:rsidR="005300EF" w:rsidRPr="001807F1" w:rsidRDefault="005300EF" w:rsidP="005300EF">
      <w:pPr>
        <w:pStyle w:val="Output"/>
      </w:pPr>
      <w:r w:rsidRPr="001807F1">
        <w:rPr>
          <w:rStyle w:val="crayon-h"/>
        </w:rPr>
        <w:t>    </w:t>
      </w:r>
      <w:r w:rsidRPr="001807F1">
        <w:rPr>
          <w:rStyle w:val="crayon-m"/>
        </w:rPr>
        <w:t>public</w:t>
      </w:r>
      <w:r w:rsidRPr="001807F1">
        <w:rPr>
          <w:rStyle w:val="crayon-h"/>
        </w:rPr>
        <w:t xml:space="preserve"> </w:t>
      </w:r>
      <w:r w:rsidRPr="001807F1">
        <w:rPr>
          <w:rStyle w:val="crayon-m"/>
        </w:rPr>
        <w:t>static</w:t>
      </w:r>
      <w:r w:rsidRPr="001807F1">
        <w:rPr>
          <w:rStyle w:val="crayon-h"/>
        </w:rPr>
        <w:t xml:space="preserve"> </w:t>
      </w:r>
      <w:r w:rsidRPr="001807F1">
        <w:rPr>
          <w:rStyle w:val="crayon-t"/>
        </w:rPr>
        <w:t>void</w:t>
      </w:r>
      <w:r w:rsidRPr="001807F1">
        <w:rPr>
          <w:rStyle w:val="crayon-h"/>
        </w:rPr>
        <w:t xml:space="preserve"> </w:t>
      </w:r>
      <w:r w:rsidRPr="001807F1">
        <w:rPr>
          <w:rStyle w:val="crayon-e"/>
        </w:rPr>
        <w:t>main</w:t>
      </w:r>
      <w:r w:rsidRPr="001807F1">
        <w:rPr>
          <w:rStyle w:val="crayon-sy"/>
        </w:rPr>
        <w:t>(</w:t>
      </w:r>
      <w:r w:rsidRPr="001807F1">
        <w:rPr>
          <w:rStyle w:val="crayon-t"/>
        </w:rPr>
        <w:t>String</w:t>
      </w:r>
      <w:r w:rsidRPr="001807F1">
        <w:rPr>
          <w:rStyle w:val="crayon-sy"/>
        </w:rPr>
        <w:t>[]</w:t>
      </w:r>
      <w:r w:rsidRPr="001807F1">
        <w:rPr>
          <w:rStyle w:val="crayon-h"/>
        </w:rPr>
        <w:t xml:space="preserve"> </w:t>
      </w:r>
      <w:r w:rsidRPr="001807F1">
        <w:rPr>
          <w:rStyle w:val="crayon-v"/>
        </w:rPr>
        <w:t>args</w:t>
      </w:r>
      <w:r w:rsidRPr="001807F1">
        <w:rPr>
          <w:rStyle w:val="crayon-sy"/>
        </w:rPr>
        <w:t>)</w:t>
      </w:r>
      <w:r w:rsidRPr="001807F1">
        <w:rPr>
          <w:rStyle w:val="crayon-h"/>
        </w:rPr>
        <w:t xml:space="preserve"> </w:t>
      </w:r>
      <w:r w:rsidRPr="001807F1">
        <w:rPr>
          <w:rStyle w:val="crayon-sy"/>
        </w:rPr>
        <w:t>{</w:t>
      </w:r>
    </w:p>
    <w:p w14:paraId="57ACBBAD" w14:textId="77777777" w:rsidR="005300EF" w:rsidRPr="001807F1" w:rsidRDefault="005300EF" w:rsidP="005300EF">
      <w:pPr>
        <w:pStyle w:val="Output"/>
      </w:pPr>
      <w:r w:rsidRPr="001807F1">
        <w:rPr>
          <w:rStyle w:val="crayon-h"/>
        </w:rPr>
        <w:t>        </w:t>
      </w:r>
      <w:r w:rsidRPr="001807F1">
        <w:rPr>
          <w:rStyle w:val="crayon-e"/>
        </w:rPr>
        <w:t xml:space="preserve">ThreadDemo </w:t>
      </w:r>
      <w:r w:rsidRPr="001807F1">
        <w:rPr>
          <w:rStyle w:val="crayon-v"/>
        </w:rPr>
        <w:t>ob</w:t>
      </w:r>
      <w:r w:rsidRPr="001807F1">
        <w:rPr>
          <w:rStyle w:val="crayon-h"/>
        </w:rPr>
        <w:t xml:space="preserve"> </w:t>
      </w:r>
      <w:r w:rsidRPr="001807F1">
        <w:rPr>
          <w:rStyle w:val="crayon-o"/>
        </w:rPr>
        <w:t>=</w:t>
      </w:r>
      <w:r w:rsidRPr="001807F1">
        <w:rPr>
          <w:rStyle w:val="crayon-h"/>
        </w:rPr>
        <w:t xml:space="preserve"> </w:t>
      </w:r>
      <w:r w:rsidRPr="001807F1">
        <w:rPr>
          <w:rStyle w:val="crayon-r"/>
        </w:rPr>
        <w:t>new</w:t>
      </w:r>
      <w:r w:rsidRPr="001807F1">
        <w:rPr>
          <w:rStyle w:val="crayon-h"/>
        </w:rPr>
        <w:t xml:space="preserve"> </w:t>
      </w:r>
      <w:r w:rsidRPr="001807F1">
        <w:rPr>
          <w:rStyle w:val="crayon-e"/>
        </w:rPr>
        <w:t>ThreadDemo</w:t>
      </w:r>
      <w:r w:rsidRPr="001807F1">
        <w:rPr>
          <w:rStyle w:val="crayon-sy"/>
        </w:rPr>
        <w:t>();</w:t>
      </w:r>
    </w:p>
    <w:p w14:paraId="18A8C221" w14:textId="77777777" w:rsidR="005300EF" w:rsidRPr="001807F1" w:rsidRDefault="005300EF" w:rsidP="005300EF">
      <w:pPr>
        <w:pStyle w:val="Output"/>
      </w:pPr>
      <w:r w:rsidRPr="001807F1">
        <w:rPr>
          <w:rStyle w:val="crayon-h"/>
        </w:rPr>
        <w:t>        </w:t>
      </w:r>
      <w:r w:rsidRPr="001807F1">
        <w:rPr>
          <w:rStyle w:val="crayon-v"/>
        </w:rPr>
        <w:t>ob</w:t>
      </w:r>
      <w:r w:rsidRPr="001807F1">
        <w:rPr>
          <w:rStyle w:val="crayon-sy"/>
        </w:rPr>
        <w:t>.</w:t>
      </w:r>
      <w:r w:rsidRPr="001807F1">
        <w:rPr>
          <w:rStyle w:val="crayon-e"/>
        </w:rPr>
        <w:t>start</w:t>
      </w:r>
      <w:r w:rsidRPr="001807F1">
        <w:rPr>
          <w:rStyle w:val="crayon-sy"/>
        </w:rPr>
        <w:t>();</w:t>
      </w:r>
    </w:p>
    <w:p w14:paraId="1D2C1D25" w14:textId="77777777" w:rsidR="005300EF" w:rsidRPr="001807F1" w:rsidRDefault="005300EF" w:rsidP="005300EF">
      <w:pPr>
        <w:pStyle w:val="Output"/>
      </w:pPr>
      <w:r w:rsidRPr="001807F1">
        <w:rPr>
          <w:rStyle w:val="crayon-h"/>
        </w:rPr>
        <w:t>        </w:t>
      </w:r>
      <w:r w:rsidRPr="001807F1">
        <w:rPr>
          <w:rStyle w:val="crayon-v"/>
        </w:rPr>
        <w:t>ob</w:t>
      </w:r>
      <w:r w:rsidRPr="001807F1">
        <w:rPr>
          <w:rStyle w:val="crayon-sy"/>
        </w:rPr>
        <w:t>.</w:t>
      </w:r>
      <w:r w:rsidRPr="001807F1">
        <w:rPr>
          <w:rStyle w:val="crayon-e"/>
        </w:rPr>
        <w:t>start</w:t>
      </w:r>
      <w:r w:rsidRPr="001807F1">
        <w:rPr>
          <w:rStyle w:val="crayon-sy"/>
        </w:rPr>
        <w:t>();</w:t>
      </w:r>
    </w:p>
    <w:p w14:paraId="4066CDE9" w14:textId="77777777" w:rsidR="005300EF" w:rsidRPr="001807F1" w:rsidRDefault="005300EF" w:rsidP="005300EF">
      <w:pPr>
        <w:pStyle w:val="Output"/>
      </w:pPr>
      <w:r w:rsidRPr="001807F1">
        <w:rPr>
          <w:rStyle w:val="crayon-h"/>
        </w:rPr>
        <w:t>    </w:t>
      </w:r>
      <w:r w:rsidRPr="001807F1">
        <w:rPr>
          <w:rStyle w:val="crayon-sy"/>
        </w:rPr>
        <w:t>}</w:t>
      </w:r>
    </w:p>
    <w:p w14:paraId="42F649B2" w14:textId="77777777" w:rsidR="005300EF" w:rsidRDefault="005300EF" w:rsidP="005300EF">
      <w:pPr>
        <w:pStyle w:val="Output"/>
        <w:rPr>
          <w:rStyle w:val="crayon-sy"/>
        </w:rPr>
      </w:pPr>
      <w:r w:rsidRPr="001807F1">
        <w:rPr>
          <w:rStyle w:val="crayon-sy"/>
        </w:rPr>
        <w:t>}</w:t>
      </w:r>
    </w:p>
    <w:p w14:paraId="7D761AA3" w14:textId="77777777" w:rsidR="005300EF" w:rsidRPr="001807F1" w:rsidRDefault="005300EF" w:rsidP="005300EF">
      <w:pPr>
        <w:pStyle w:val="Output"/>
        <w:rPr>
          <w:color w:val="FF0000"/>
        </w:rPr>
      </w:pPr>
      <w:r w:rsidRPr="001807F1">
        <w:rPr>
          <w:color w:val="FF0000"/>
        </w:rPr>
        <w:t>Exception in thread "main" java.lang.IllegalThreadStateException</w:t>
      </w:r>
    </w:p>
    <w:p w14:paraId="36E8CB6A" w14:textId="77777777" w:rsidR="005300EF" w:rsidRPr="001807F1" w:rsidRDefault="005300EF" w:rsidP="005300EF">
      <w:pPr>
        <w:pStyle w:val="Output"/>
        <w:rPr>
          <w:color w:val="FF0000"/>
        </w:rPr>
      </w:pPr>
      <w:r w:rsidRPr="001807F1">
        <w:rPr>
          <w:color w:val="FF0000"/>
        </w:rPr>
        <w:t>at java.lang.Thread.start(Thread.java:705)</w:t>
      </w:r>
    </w:p>
    <w:p w14:paraId="1BD06013" w14:textId="77777777" w:rsidR="005300EF" w:rsidRPr="001807F1" w:rsidRDefault="005300EF" w:rsidP="005300EF">
      <w:pPr>
        <w:pStyle w:val="Output"/>
        <w:rPr>
          <w:color w:val="FF0000"/>
        </w:rPr>
      </w:pPr>
      <w:r w:rsidRPr="001807F1">
        <w:rPr>
          <w:color w:val="FF0000"/>
        </w:rPr>
        <w:t>at threads.ThreadDemo.main(ThreadDemo.java:11)</w:t>
      </w:r>
    </w:p>
    <w:p w14:paraId="24028615" w14:textId="5B547057" w:rsidR="005300EF" w:rsidRDefault="005300EF" w:rsidP="005300EF">
      <w:pPr>
        <w:pStyle w:val="Output"/>
        <w:rPr>
          <w:color w:val="FF0000"/>
        </w:rPr>
      </w:pPr>
      <w:r w:rsidRPr="001807F1">
        <w:rPr>
          <w:color w:val="FF0000"/>
        </w:rPr>
        <w:t>Iam Running</w:t>
      </w:r>
    </w:p>
    <w:p w14:paraId="51669611" w14:textId="77777777" w:rsidR="001C5F86" w:rsidRDefault="001C5F86" w:rsidP="001C5F86"/>
    <w:p w14:paraId="67762288" w14:textId="77777777" w:rsidR="005300EF" w:rsidRPr="00D17EC7" w:rsidRDefault="005300EF" w:rsidP="000E4144">
      <w:pPr>
        <w:pStyle w:val="Heading30"/>
      </w:pPr>
      <w:r w:rsidRPr="00D17EC7">
        <w:t>What guarantee volatile variable provides?</w:t>
      </w:r>
    </w:p>
    <w:p w14:paraId="3A17970B" w14:textId="0567F7D5" w:rsidR="005300EF" w:rsidRDefault="005300EF" w:rsidP="005300EF">
      <w:r w:rsidRPr="00931E5A">
        <w:t xml:space="preserve">volatile </w:t>
      </w:r>
      <w:r>
        <w:t xml:space="preserve">provides the </w:t>
      </w:r>
      <w:r w:rsidRPr="00931E5A">
        <w:t>guarantee</w:t>
      </w:r>
      <w:r>
        <w:t>,</w:t>
      </w:r>
      <w:r w:rsidRPr="00931E5A">
        <w:t xml:space="preserve"> changes made in one thread is visible to others</w:t>
      </w:r>
      <w:r>
        <w:t>.</w:t>
      </w:r>
    </w:p>
    <w:p w14:paraId="009B5C42" w14:textId="77777777" w:rsidR="008E7946" w:rsidRDefault="008E7946" w:rsidP="005300EF"/>
    <w:p w14:paraId="360A6075" w14:textId="77777777" w:rsidR="005300EF" w:rsidRPr="00D86889" w:rsidRDefault="009D004C" w:rsidP="000E4144">
      <w:pPr>
        <w:pStyle w:val="Heading30"/>
      </w:pPr>
      <w:hyperlink r:id="rId197" w:history="1">
        <w:r w:rsidR="005300EF" w:rsidRPr="00D86889">
          <w:rPr>
            <w:rStyle w:val="Hyperlink"/>
            <w:color w:val="0070C0"/>
          </w:rPr>
          <w:t>What is busy spin?</w:t>
        </w:r>
      </w:hyperlink>
    </w:p>
    <w:p w14:paraId="47232BB7" w14:textId="77777777" w:rsidR="005300EF" w:rsidRPr="00D86889" w:rsidRDefault="005300EF" w:rsidP="005300EF">
      <w:pPr>
        <w:rPr>
          <w:lang w:eastAsia="en-US"/>
        </w:rPr>
      </w:pPr>
      <w:r w:rsidRPr="00D86889">
        <w:rPr>
          <w:lang w:eastAsia="en-US"/>
        </w:rPr>
        <w:t>Busy spinning or busy wait in a multi-threaded environment is a technique where other threads loop continuously waiting for a thread to complete its task and signal them to start.</w:t>
      </w:r>
    </w:p>
    <w:p w14:paraId="2B50E2B3" w14:textId="77777777" w:rsidR="005300EF" w:rsidRPr="00D86889" w:rsidRDefault="005300EF" w:rsidP="005300EF">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ourier New" w:eastAsia="Times New Roman" w:hAnsi="Courier New" w:cs="Courier New"/>
          <w:color w:val="000000"/>
          <w:sz w:val="22"/>
          <w:szCs w:val="22"/>
          <w:lang w:eastAsia="en-US"/>
        </w:rPr>
      </w:pPr>
      <w:r w:rsidRPr="00D86889">
        <w:rPr>
          <w:rFonts w:ascii="Courier New" w:eastAsia="Times New Roman" w:hAnsi="Courier New" w:cs="Courier New"/>
          <w:color w:val="000088"/>
          <w:sz w:val="22"/>
          <w:szCs w:val="22"/>
          <w:lang w:eastAsia="en-US"/>
        </w:rPr>
        <w:t>while</w:t>
      </w:r>
      <w:r w:rsidRPr="00D86889">
        <w:rPr>
          <w:rFonts w:ascii="Courier New" w:eastAsia="Times New Roman" w:hAnsi="Courier New" w:cs="Courier New"/>
          <w:color w:val="666600"/>
          <w:sz w:val="22"/>
          <w:szCs w:val="22"/>
          <w:lang w:eastAsia="en-US"/>
        </w:rPr>
        <w:t>(</w:t>
      </w:r>
      <w:r w:rsidRPr="00D86889">
        <w:rPr>
          <w:rFonts w:ascii="Courier New" w:eastAsia="Times New Roman" w:hAnsi="Courier New" w:cs="Courier New"/>
          <w:color w:val="000000"/>
          <w:sz w:val="22"/>
          <w:szCs w:val="22"/>
          <w:lang w:eastAsia="en-US"/>
        </w:rPr>
        <w:t>spinningFlag</w:t>
      </w:r>
      <w:r w:rsidRPr="00D86889">
        <w:rPr>
          <w:rFonts w:ascii="Courier New" w:eastAsia="Times New Roman" w:hAnsi="Courier New" w:cs="Courier New"/>
          <w:color w:val="666600"/>
          <w:sz w:val="22"/>
          <w:szCs w:val="22"/>
          <w:lang w:eastAsia="en-US"/>
        </w:rPr>
        <w:t>){</w:t>
      </w:r>
    </w:p>
    <w:p w14:paraId="5915B0FC" w14:textId="77777777" w:rsidR="005300EF" w:rsidRPr="00D86889" w:rsidRDefault="005300EF" w:rsidP="005300EF">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ourier New" w:eastAsia="Times New Roman" w:hAnsi="Courier New" w:cs="Courier New"/>
          <w:color w:val="000000"/>
          <w:sz w:val="22"/>
          <w:szCs w:val="22"/>
          <w:lang w:eastAsia="en-US"/>
        </w:rPr>
      </w:pPr>
      <w:r w:rsidRPr="00D86889">
        <w:rPr>
          <w:rFonts w:ascii="Courier New" w:eastAsia="Times New Roman" w:hAnsi="Courier New" w:cs="Courier New"/>
          <w:color w:val="000000"/>
          <w:sz w:val="22"/>
          <w:szCs w:val="22"/>
          <w:lang w:eastAsia="en-US"/>
        </w:rPr>
        <w:t xml:space="preserve"> </w:t>
      </w:r>
      <w:r w:rsidRPr="00D86889">
        <w:rPr>
          <w:rFonts w:ascii="Courier New" w:eastAsia="Times New Roman" w:hAnsi="Courier New" w:cs="Courier New"/>
          <w:color w:val="660066"/>
          <w:sz w:val="22"/>
          <w:szCs w:val="22"/>
          <w:lang w:eastAsia="en-US"/>
        </w:rPr>
        <w:t>System</w:t>
      </w:r>
      <w:r w:rsidRPr="00D86889">
        <w:rPr>
          <w:rFonts w:ascii="Courier New" w:eastAsia="Times New Roman" w:hAnsi="Courier New" w:cs="Courier New"/>
          <w:color w:val="666600"/>
          <w:sz w:val="22"/>
          <w:szCs w:val="22"/>
          <w:lang w:eastAsia="en-US"/>
        </w:rPr>
        <w:t>.</w:t>
      </w:r>
      <w:r w:rsidRPr="00D86889">
        <w:rPr>
          <w:rFonts w:ascii="Courier New" w:eastAsia="Times New Roman" w:hAnsi="Courier New" w:cs="Courier New"/>
          <w:color w:val="000088"/>
          <w:sz w:val="22"/>
          <w:szCs w:val="22"/>
          <w:lang w:eastAsia="en-US"/>
        </w:rPr>
        <w:t>out</w:t>
      </w:r>
      <w:r w:rsidRPr="00D86889">
        <w:rPr>
          <w:rFonts w:ascii="Courier New" w:eastAsia="Times New Roman" w:hAnsi="Courier New" w:cs="Courier New"/>
          <w:color w:val="666600"/>
          <w:sz w:val="22"/>
          <w:szCs w:val="22"/>
          <w:lang w:eastAsia="en-US"/>
        </w:rPr>
        <w:t>.</w:t>
      </w:r>
      <w:r w:rsidRPr="00D86889">
        <w:rPr>
          <w:rFonts w:ascii="Courier New" w:eastAsia="Times New Roman" w:hAnsi="Courier New" w:cs="Courier New"/>
          <w:color w:val="000000"/>
          <w:sz w:val="22"/>
          <w:szCs w:val="22"/>
          <w:lang w:eastAsia="en-US"/>
        </w:rPr>
        <w:t>println</w:t>
      </w:r>
      <w:r w:rsidRPr="00D86889">
        <w:rPr>
          <w:rFonts w:ascii="Courier New" w:eastAsia="Times New Roman" w:hAnsi="Courier New" w:cs="Courier New"/>
          <w:color w:val="666600"/>
          <w:sz w:val="22"/>
          <w:szCs w:val="22"/>
          <w:lang w:eastAsia="en-US"/>
        </w:rPr>
        <w:t>(</w:t>
      </w:r>
      <w:r w:rsidRPr="00D86889">
        <w:rPr>
          <w:rFonts w:ascii="Courier New" w:eastAsia="Times New Roman" w:hAnsi="Courier New" w:cs="Courier New"/>
          <w:color w:val="008800"/>
          <w:sz w:val="22"/>
          <w:szCs w:val="22"/>
          <w:lang w:eastAsia="en-US"/>
        </w:rPr>
        <w:t>"Waiting busy spinning"</w:t>
      </w:r>
      <w:r w:rsidRPr="00D86889">
        <w:rPr>
          <w:rFonts w:ascii="Courier New" w:eastAsia="Times New Roman" w:hAnsi="Courier New" w:cs="Courier New"/>
          <w:color w:val="666600"/>
          <w:sz w:val="22"/>
          <w:szCs w:val="22"/>
          <w:lang w:eastAsia="en-US"/>
        </w:rPr>
        <w:t>);</w:t>
      </w:r>
    </w:p>
    <w:p w14:paraId="3033AA16" w14:textId="77777777" w:rsidR="005300EF" w:rsidRPr="00D86889" w:rsidRDefault="005300EF" w:rsidP="005300EF">
      <w:pPr>
        <w:pBdr>
          <w:top w:val="single" w:sz="6" w:space="2" w:color="888888"/>
          <w:left w:val="single" w:sz="6" w:space="2" w:color="888888"/>
          <w:bottom w:val="single" w:sz="6" w:space="2" w:color="888888"/>
          <w:right w:val="single" w:sz="6" w:space="2" w:color="888888"/>
        </w:pBdr>
        <w:shd w:val="clear" w:color="auto" w:fill="C2D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Courier New" w:eastAsia="Times New Roman" w:hAnsi="Courier New" w:cs="Courier New"/>
          <w:color w:val="222222"/>
          <w:sz w:val="22"/>
          <w:szCs w:val="22"/>
          <w:lang w:eastAsia="en-US"/>
        </w:rPr>
      </w:pPr>
      <w:r w:rsidRPr="00D86889">
        <w:rPr>
          <w:rFonts w:ascii="Courier New" w:eastAsia="Times New Roman" w:hAnsi="Courier New" w:cs="Courier New"/>
          <w:color w:val="666600"/>
          <w:sz w:val="22"/>
          <w:szCs w:val="22"/>
          <w:lang w:eastAsia="en-US"/>
        </w:rPr>
        <w:t>}</w:t>
      </w:r>
    </w:p>
    <w:p w14:paraId="4910CF1B" w14:textId="77777777" w:rsidR="005300EF" w:rsidRDefault="005300EF" w:rsidP="005300EF">
      <w:pPr>
        <w:rPr>
          <w:rStyle w:val="Heading3Char0"/>
        </w:rPr>
      </w:pPr>
    </w:p>
    <w:p w14:paraId="24E612BB" w14:textId="77777777" w:rsidR="005300EF" w:rsidRDefault="005300EF" w:rsidP="005300EF">
      <w:r w:rsidRPr="00AC6045">
        <w:rPr>
          <w:rStyle w:val="Heading3Char0"/>
        </w:rPr>
        <w:t>What is Thread Dump? How do you take thread dump in Java?</w:t>
      </w:r>
      <w:r w:rsidRPr="0018688F">
        <w:br/>
      </w:r>
      <w:r>
        <w:t xml:space="preserve">Process has multiple Threads. </w:t>
      </w:r>
      <w:r>
        <w:rPr>
          <w:b/>
          <w:bCs/>
        </w:rPr>
        <w:t>Th</w:t>
      </w:r>
      <w:r w:rsidRPr="0018688F">
        <w:rPr>
          <w:b/>
          <w:bCs/>
        </w:rPr>
        <w:t>read dump</w:t>
      </w:r>
      <w:r w:rsidRPr="0018688F">
        <w:t> is a s</w:t>
      </w:r>
      <w:r>
        <w:t>ummary</w:t>
      </w:r>
      <w:r w:rsidRPr="0018688F">
        <w:t xml:space="preserve"> of the state of all </w:t>
      </w:r>
      <w:r w:rsidRPr="0018688F">
        <w:rPr>
          <w:b/>
          <w:bCs/>
        </w:rPr>
        <w:t>threads</w:t>
      </w:r>
      <w:r w:rsidRPr="0018688F">
        <w:t> of the process</w:t>
      </w:r>
    </w:p>
    <w:p w14:paraId="29695432" w14:textId="50098CE1" w:rsidR="005300EF" w:rsidRDefault="005300EF" w:rsidP="006F728B">
      <w:pPr>
        <w:pStyle w:val="ListParagraph"/>
        <w:numPr>
          <w:ilvl w:val="0"/>
          <w:numId w:val="79"/>
        </w:numPr>
      </w:pPr>
      <w:r w:rsidRPr="00777B92">
        <w:lastRenderedPageBreak/>
        <w:t>‘</w:t>
      </w:r>
      <w:r w:rsidRPr="00777B92">
        <w:rPr>
          <w:b/>
        </w:rPr>
        <w:t>jstack’</w:t>
      </w:r>
      <w:r w:rsidRPr="00777B92">
        <w:t xml:space="preserve"> is an effective command line tool to capture thread dumps</w:t>
      </w:r>
      <w:r w:rsidR="00E378A1">
        <w:t>.</w:t>
      </w:r>
      <w:r w:rsidR="00E378A1" w:rsidRPr="00E378A1">
        <w:rPr>
          <w:rFonts w:ascii="Raleway" w:hAnsi="Raleway"/>
          <w:color w:val="000000"/>
          <w:sz w:val="27"/>
          <w:szCs w:val="27"/>
          <w:shd w:val="clear" w:color="auto" w:fill="FFFFFF"/>
        </w:rPr>
        <w:t xml:space="preserve"> </w:t>
      </w:r>
      <w:r w:rsidR="00E378A1" w:rsidRPr="00E378A1">
        <w:t>It takes the </w:t>
      </w:r>
      <w:r w:rsidR="00E378A1" w:rsidRPr="00E378A1">
        <w:rPr>
          <w:i/>
          <w:iCs/>
        </w:rPr>
        <w:t>pid</w:t>
      </w:r>
      <w:r w:rsidR="00E378A1" w:rsidRPr="00E378A1">
        <w:t> of a process and displays the thread dump in the console. Alternatively, we can redirect its output to a file.</w:t>
      </w:r>
    </w:p>
    <w:p w14:paraId="1971D9B1" w14:textId="77777777" w:rsidR="00E378A1" w:rsidRPr="00E378A1" w:rsidRDefault="00E378A1" w:rsidP="00E378A1">
      <w:pPr>
        <w:pStyle w:val="Output"/>
        <w:ind w:left="720"/>
        <w:rPr>
          <w:color w:val="FF0000"/>
        </w:rPr>
      </w:pPr>
      <w:r w:rsidRPr="00E378A1">
        <w:rPr>
          <w:color w:val="FF0000"/>
        </w:rPr>
        <w:t>C:\Users\kavetis&gt;jps</w:t>
      </w:r>
    </w:p>
    <w:p w14:paraId="3FB91179" w14:textId="77777777" w:rsidR="00E378A1" w:rsidRDefault="00E378A1" w:rsidP="00E378A1">
      <w:pPr>
        <w:pStyle w:val="Output"/>
        <w:ind w:left="720"/>
      </w:pPr>
      <w:r>
        <w:t>14464 BootLanguageServerBootApp</w:t>
      </w:r>
    </w:p>
    <w:p w14:paraId="39E0354F" w14:textId="77777777" w:rsidR="00E378A1" w:rsidRDefault="00E378A1" w:rsidP="00E378A1">
      <w:pPr>
        <w:pStyle w:val="Output"/>
        <w:ind w:left="720"/>
      </w:pPr>
      <w:r>
        <w:t>10964 XMLServerLauncher</w:t>
      </w:r>
    </w:p>
    <w:p w14:paraId="6969F62E" w14:textId="77777777" w:rsidR="00E378A1" w:rsidRDefault="00E378A1" w:rsidP="00E378A1">
      <w:pPr>
        <w:pStyle w:val="Output"/>
        <w:ind w:left="720"/>
      </w:pPr>
      <w:r>
        <w:t>1316 Eclipse</w:t>
      </w:r>
    </w:p>
    <w:p w14:paraId="196E8269" w14:textId="6E59B972" w:rsidR="00E378A1" w:rsidRDefault="00E378A1" w:rsidP="00E378A1">
      <w:pPr>
        <w:pStyle w:val="Output"/>
        <w:ind w:left="720"/>
      </w:pPr>
      <w:r>
        <w:t>15788 Jps</w:t>
      </w:r>
    </w:p>
    <w:p w14:paraId="032C2FDF" w14:textId="51352F64" w:rsidR="00E378A1" w:rsidRDefault="00E378A1" w:rsidP="00E378A1">
      <w:pPr>
        <w:pStyle w:val="Output"/>
        <w:ind w:left="720"/>
      </w:pPr>
    </w:p>
    <w:p w14:paraId="55981A7E" w14:textId="77777777" w:rsidR="00E378A1" w:rsidRPr="00E378A1" w:rsidRDefault="00E378A1" w:rsidP="00E378A1">
      <w:pPr>
        <w:pStyle w:val="Output"/>
        <w:ind w:left="720"/>
        <w:rPr>
          <w:color w:val="FF0000"/>
        </w:rPr>
      </w:pPr>
      <w:r w:rsidRPr="00E378A1">
        <w:rPr>
          <w:color w:val="FF0000"/>
        </w:rPr>
        <w:t>C:\Users\kavetis&gt;jstack 1316</w:t>
      </w:r>
    </w:p>
    <w:p w14:paraId="473D28E4" w14:textId="77777777" w:rsidR="00E378A1" w:rsidRDefault="00E378A1" w:rsidP="00E378A1">
      <w:pPr>
        <w:pStyle w:val="Output"/>
        <w:ind w:left="720"/>
      </w:pPr>
      <w:r>
        <w:t>2021-08-25 10:41:50</w:t>
      </w:r>
    </w:p>
    <w:p w14:paraId="0067DDB6" w14:textId="5A51C2EC" w:rsidR="00E378A1" w:rsidRDefault="00E378A1" w:rsidP="00E378A1">
      <w:pPr>
        <w:pStyle w:val="Output"/>
        <w:ind w:left="720"/>
      </w:pPr>
      <w:r>
        <w:t>Full thread dump OpenJDK 64-Bit Server VM (15.0.2+7-27 mixed mode):</w:t>
      </w:r>
    </w:p>
    <w:p w14:paraId="0DAFB001" w14:textId="27FFC8CB" w:rsidR="00E378A1" w:rsidRDefault="00E378A1" w:rsidP="00E378A1">
      <w:pPr>
        <w:pStyle w:val="Output"/>
        <w:ind w:left="720"/>
      </w:pPr>
    </w:p>
    <w:p w14:paraId="1AC6D097" w14:textId="1A2EF817" w:rsidR="00E378A1" w:rsidRPr="00E378A1" w:rsidRDefault="00E378A1" w:rsidP="00E378A1">
      <w:pPr>
        <w:pStyle w:val="Output"/>
        <w:ind w:left="720"/>
        <w:rPr>
          <w:color w:val="FF0000"/>
        </w:rPr>
      </w:pPr>
      <w:r w:rsidRPr="00E378A1">
        <w:rPr>
          <w:color w:val="FF0000"/>
        </w:rPr>
        <w:t>jstack 17264 &gt; /tmp/threaddump.txt</w:t>
      </w:r>
    </w:p>
    <w:p w14:paraId="731C090F" w14:textId="15946A81" w:rsidR="00E378A1" w:rsidRDefault="00E378A1" w:rsidP="00E378A1"/>
    <w:p w14:paraId="48CFC7D9" w14:textId="4939F98A" w:rsidR="005300EF" w:rsidRDefault="005300EF" w:rsidP="006F728B">
      <w:pPr>
        <w:pStyle w:val="ListParagraph"/>
        <w:numPr>
          <w:ilvl w:val="0"/>
          <w:numId w:val="79"/>
        </w:numPr>
      </w:pPr>
      <w:r w:rsidRPr="00777B92">
        <w:rPr>
          <w:b/>
        </w:rPr>
        <w:t>Java VisualVM</w:t>
      </w:r>
      <w:r w:rsidRPr="00777B92">
        <w:t xml:space="preserve"> is </w:t>
      </w:r>
      <w:r>
        <w:t>a GUI</w:t>
      </w:r>
      <w:r w:rsidRPr="00777B92">
        <w:t xml:space="preserve"> tool that provides detailed information about the applications</w:t>
      </w:r>
      <w:r w:rsidRPr="006B6929">
        <w:t xml:space="preserve"> </w:t>
      </w:r>
      <w:r>
        <w:rPr>
          <w:noProof/>
          <w:lang w:eastAsia="en-US"/>
        </w:rPr>
        <w:drawing>
          <wp:inline distT="0" distB="0" distL="0" distR="0" wp14:anchorId="074AA9D6" wp14:editId="5662378E">
            <wp:extent cx="5943600" cy="2852162"/>
            <wp:effectExtent l="0" t="0" r="0" b="5715"/>
            <wp:docPr id="146" name="Picture 146" descr="https://tier1app.files.wordpress.com/2014/11/jvisualv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er1app.files.wordpress.com/2014/11/jvisualvm-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852162"/>
                    </a:xfrm>
                    <a:prstGeom prst="rect">
                      <a:avLst/>
                    </a:prstGeom>
                    <a:noFill/>
                    <a:ln>
                      <a:noFill/>
                    </a:ln>
                  </pic:spPr>
                </pic:pic>
              </a:graphicData>
            </a:graphic>
          </wp:inline>
        </w:drawing>
      </w:r>
    </w:p>
    <w:p w14:paraId="5027086F" w14:textId="77777777" w:rsidR="00AA3B4E" w:rsidRDefault="00AA3B4E" w:rsidP="00AA3B4E">
      <w:pPr>
        <w:pStyle w:val="ListParagraph"/>
      </w:pPr>
    </w:p>
    <w:p w14:paraId="6632A6D2" w14:textId="77777777" w:rsidR="005300EF" w:rsidRDefault="005300EF" w:rsidP="000E4144">
      <w:pPr>
        <w:pStyle w:val="Heading30"/>
      </w:pPr>
      <w:r w:rsidRPr="00EF0B88">
        <w:t>Why Swing is not thread-safe in Java?</w:t>
      </w:r>
    </w:p>
    <w:p w14:paraId="4036C212" w14:textId="02FE7E46" w:rsidR="005300EF" w:rsidRDefault="005300EF" w:rsidP="005300EF">
      <w:r w:rsidRPr="00D437AA">
        <w:rPr>
          <w:b/>
          <w:bCs/>
          <w:color w:val="0000FF"/>
        </w:rPr>
        <w:t xml:space="preserve">User can’t click two buttons at a </w:t>
      </w:r>
      <w:r w:rsidR="00D437AA" w:rsidRPr="00D437AA">
        <w:rPr>
          <w:b/>
          <w:bCs/>
          <w:color w:val="0000FF"/>
        </w:rPr>
        <w:t>time</w:t>
      </w:r>
      <w:r w:rsidR="00D437AA">
        <w:t>,</w:t>
      </w:r>
      <w:r>
        <w:t xml:space="preserve"> </w:t>
      </w:r>
      <w:r w:rsidR="008743F2">
        <w:t>right?</w:t>
      </w:r>
      <w:r>
        <w:t xml:space="preserve"> </w:t>
      </w:r>
      <w:r w:rsidRPr="00EF0B88">
        <w:t>Since GUI screens are mostly updated in response of user action e.g. when user click a button, and since events are handled in the same Event dispatcher thread, it's easy to update GUI on that thread</w:t>
      </w:r>
      <w:r>
        <w:t>.</w:t>
      </w:r>
    </w:p>
    <w:p w14:paraId="10114AA7" w14:textId="2F02D307" w:rsidR="00AA3B4E" w:rsidRDefault="00AA3B4E" w:rsidP="005300EF"/>
    <w:p w14:paraId="1A66921B" w14:textId="77777777" w:rsidR="001C5F86" w:rsidRDefault="001C5F86" w:rsidP="005300EF"/>
    <w:p w14:paraId="0FC00914" w14:textId="77777777" w:rsidR="005300EF" w:rsidRDefault="005300EF" w:rsidP="000E4144">
      <w:pPr>
        <w:pStyle w:val="Heading30"/>
      </w:pPr>
      <w:r>
        <w:t>What is a ThreadLocal variable in Java?</w:t>
      </w:r>
    </w:p>
    <w:p w14:paraId="4B8D1D5C" w14:textId="1D115346" w:rsidR="00840AF8" w:rsidRPr="0030212E" w:rsidRDefault="005300EF" w:rsidP="001C5F86">
      <w:r w:rsidRPr="00185DCA">
        <w:t>Thread-local variables are variables restricted to a thread, it’s like thread's own copy which is not shared between multiple threads</w:t>
      </w:r>
      <w:r>
        <w:t>.</w:t>
      </w:r>
      <w:r w:rsidRPr="0030212E">
        <w:rPr>
          <w:rFonts w:ascii="Trebuchet MS" w:hAnsi="Trebuchet MS"/>
          <w:color w:val="000000"/>
          <w:shd w:val="clear" w:color="auto" w:fill="FFFFFF"/>
        </w:rPr>
        <w:t xml:space="preserve"> </w:t>
      </w:r>
      <w:r w:rsidRPr="0030212E">
        <w:t>Java provides a </w:t>
      </w:r>
      <w:r w:rsidRPr="0030212E">
        <w:rPr>
          <w:b/>
        </w:rPr>
        <w:t>ThreadLocal</w:t>
      </w:r>
      <w:r w:rsidRPr="0030212E">
        <w:t> class to support thread-local variables</w:t>
      </w:r>
      <w:r>
        <w:t xml:space="preserve">, </w:t>
      </w:r>
      <w:r w:rsidRPr="0030212E">
        <w:t>It extends Object class.</w:t>
      </w:r>
    </w:p>
    <w:p w14:paraId="2195101A" w14:textId="09AF6916" w:rsidR="005300EF" w:rsidRPr="0030212E" w:rsidRDefault="00293017" w:rsidP="006F728B">
      <w:pPr>
        <w:pStyle w:val="ListParagraph"/>
        <w:numPr>
          <w:ilvl w:val="0"/>
          <w:numId w:val="80"/>
        </w:numPr>
      </w:pPr>
      <w:r w:rsidRPr="0030212E">
        <w:t>Basically,</w:t>
      </w:r>
      <w:r w:rsidR="005300EF" w:rsidRPr="0030212E">
        <w:t xml:space="preserve"> it is </w:t>
      </w:r>
      <w:r w:rsidR="00840AF8" w:rsidRPr="0030212E">
        <w:t>another</w:t>
      </w:r>
      <w:r w:rsidR="005300EF" w:rsidRPr="0030212E">
        <w:t xml:space="preserve"> way to achieve thread safety apart from writing immutable classes.</w:t>
      </w:r>
    </w:p>
    <w:p w14:paraId="6E976ACB" w14:textId="77777777" w:rsidR="005300EF" w:rsidRPr="0030212E" w:rsidRDefault="005300EF" w:rsidP="006F728B">
      <w:pPr>
        <w:pStyle w:val="ListParagraph"/>
        <w:numPr>
          <w:ilvl w:val="0"/>
          <w:numId w:val="80"/>
        </w:numPr>
      </w:pPr>
      <w:r w:rsidRPr="0030212E">
        <w:t>Since Object is no more shared there is no requirement of Synchronization which can improve scalability and performance of application.</w:t>
      </w:r>
    </w:p>
    <w:p w14:paraId="41E8D42C" w14:textId="77777777" w:rsidR="005300EF" w:rsidRPr="0030212E" w:rsidRDefault="005300EF" w:rsidP="006F728B">
      <w:pPr>
        <w:pStyle w:val="ListParagraph"/>
        <w:numPr>
          <w:ilvl w:val="0"/>
          <w:numId w:val="80"/>
        </w:numPr>
      </w:pPr>
      <w:r w:rsidRPr="0030212E">
        <w:t>ThreadLocal provides thread restriction which is extension of local variable. ThreadLocal are visible only in single thread. No two thread can see each other’s thread local variable.</w:t>
      </w:r>
    </w:p>
    <w:p w14:paraId="1C208184" w14:textId="0660B92F" w:rsidR="005300EF" w:rsidRDefault="00293017" w:rsidP="006F728B">
      <w:pPr>
        <w:pStyle w:val="ListParagraph"/>
        <w:numPr>
          <w:ilvl w:val="0"/>
          <w:numId w:val="80"/>
        </w:numPr>
      </w:pPr>
      <w:r w:rsidRPr="0030212E">
        <w:t>These variables</w:t>
      </w:r>
      <w:r w:rsidR="005300EF" w:rsidRPr="0030212E">
        <w:t xml:space="preserve"> are generally </w:t>
      </w:r>
      <w:r w:rsidR="005300EF" w:rsidRPr="00840AF8">
        <w:rPr>
          <w:rStyle w:val="0SyntaxPinkChar"/>
        </w:rPr>
        <w:t xml:space="preserve">private static </w:t>
      </w:r>
      <w:r w:rsidR="005300EF" w:rsidRPr="0030212E">
        <w:t>field in classes and maintain its state inside thread.</w:t>
      </w:r>
    </w:p>
    <w:p w14:paraId="26155D27" w14:textId="3CB453C9" w:rsidR="005300EF" w:rsidRPr="001C5F86" w:rsidRDefault="005300EF" w:rsidP="006F728B">
      <w:pPr>
        <w:pStyle w:val="ListParagraph"/>
        <w:numPr>
          <w:ilvl w:val="0"/>
          <w:numId w:val="80"/>
        </w:numPr>
        <w:spacing w:line="240" w:lineRule="auto"/>
      </w:pPr>
      <w:r w:rsidRPr="009238EC">
        <w:rPr>
          <w:b/>
          <w:bCs/>
        </w:rPr>
        <w:t>void set(Object value)</w:t>
      </w:r>
      <w:r>
        <w:rPr>
          <w:b/>
          <w:bCs/>
        </w:rPr>
        <w:t xml:space="preserve">, </w:t>
      </w:r>
      <w:r w:rsidRPr="009238EC">
        <w:rPr>
          <w:b/>
          <w:bCs/>
        </w:rPr>
        <w:t>Object get()</w:t>
      </w:r>
      <w:r>
        <w:rPr>
          <w:b/>
          <w:bCs/>
        </w:rPr>
        <w:t xml:space="preserve">, </w:t>
      </w:r>
      <w:r w:rsidRPr="009238EC">
        <w:rPr>
          <w:b/>
          <w:bCs/>
        </w:rPr>
        <w:t>void remove()</w:t>
      </w:r>
      <w:r>
        <w:rPr>
          <w:b/>
          <w:bCs/>
        </w:rPr>
        <w:t xml:space="preserve"> </w:t>
      </w:r>
      <w:r w:rsidRPr="00E81145">
        <w:rPr>
          <w:bCs/>
        </w:rPr>
        <w:t>methods are available</w:t>
      </w:r>
      <w:r>
        <w:rPr>
          <w:b/>
          <w:bCs/>
        </w:rPr>
        <w:t xml:space="preserve"> </w:t>
      </w:r>
    </w:p>
    <w:p w14:paraId="6CFF1810" w14:textId="77777777" w:rsidR="001C5F86" w:rsidRPr="0030212E" w:rsidRDefault="001C5F86" w:rsidP="001C5F86">
      <w:pPr>
        <w:spacing w:line="240" w:lineRule="auto"/>
      </w:pPr>
    </w:p>
    <w:p w14:paraId="1CA35D7D" w14:textId="77777777" w:rsidR="005300EF" w:rsidRPr="00F53C07" w:rsidRDefault="005300EF" w:rsidP="005300EF">
      <w:pPr>
        <w:pStyle w:val="Output"/>
        <w:rPr>
          <w:color w:val="4C483D" w:themeColor="text2"/>
        </w:rPr>
      </w:pPr>
      <w:r w:rsidRPr="00F53C07">
        <w:rPr>
          <w:bCs/>
          <w:color w:val="7F0055"/>
        </w:rPr>
        <w:lastRenderedPageBreak/>
        <w:t>public</w:t>
      </w:r>
      <w:r w:rsidRPr="00F53C07">
        <w:t xml:space="preserve"> </w:t>
      </w:r>
      <w:r w:rsidRPr="00F53C07">
        <w:rPr>
          <w:bCs/>
          <w:color w:val="7F0055"/>
        </w:rPr>
        <w:t>class</w:t>
      </w:r>
      <w:r w:rsidRPr="00F53C07">
        <w:t xml:space="preserve"> ThreadLocalExample {</w:t>
      </w:r>
    </w:p>
    <w:p w14:paraId="4246405A" w14:textId="77777777" w:rsidR="005300EF" w:rsidRPr="00F53C07" w:rsidRDefault="005300EF" w:rsidP="005300EF">
      <w:pPr>
        <w:pStyle w:val="Output"/>
        <w:rPr>
          <w:color w:val="4C483D" w:themeColor="text2"/>
        </w:rPr>
      </w:pPr>
      <w:r w:rsidRPr="00F53C07">
        <w:tab/>
      </w:r>
      <w:r w:rsidRPr="00F53C07">
        <w:rPr>
          <w:bCs/>
          <w:color w:val="7F0055"/>
        </w:rPr>
        <w:t>public</w:t>
      </w:r>
      <w:r w:rsidRPr="00F53C07">
        <w:t xml:space="preserve"> </w:t>
      </w:r>
      <w:r w:rsidRPr="00F53C07">
        <w:rPr>
          <w:bCs/>
          <w:color w:val="7F0055"/>
        </w:rPr>
        <w:t>static</w:t>
      </w:r>
      <w:r w:rsidRPr="00F53C07">
        <w:t xml:space="preserve"> </w:t>
      </w:r>
      <w:r w:rsidRPr="00F53C07">
        <w:rPr>
          <w:bCs/>
          <w:color w:val="7F0055"/>
        </w:rPr>
        <w:t>class</w:t>
      </w:r>
      <w:r w:rsidRPr="00F53C07">
        <w:t xml:space="preserve"> MyRunnable </w:t>
      </w:r>
      <w:r w:rsidRPr="00F53C07">
        <w:rPr>
          <w:bCs/>
          <w:color w:val="7F0055"/>
        </w:rPr>
        <w:t>implements</w:t>
      </w:r>
      <w:r w:rsidRPr="00F53C07">
        <w:t xml:space="preserve"> Runnable {</w:t>
      </w:r>
    </w:p>
    <w:p w14:paraId="1C1FA286" w14:textId="77777777" w:rsidR="005300EF" w:rsidRPr="00F53C07" w:rsidRDefault="005300EF" w:rsidP="005300EF">
      <w:pPr>
        <w:pStyle w:val="Output"/>
        <w:rPr>
          <w:color w:val="4C483D" w:themeColor="text2"/>
        </w:rPr>
      </w:pPr>
      <w:r w:rsidRPr="00F53C07">
        <w:tab/>
      </w:r>
      <w:r w:rsidRPr="00F53C07">
        <w:tab/>
      </w:r>
      <w:r w:rsidRPr="00F53C07">
        <w:rPr>
          <w:bCs/>
          <w:color w:val="7F0055"/>
        </w:rPr>
        <w:t>private</w:t>
      </w:r>
      <w:r w:rsidRPr="00F53C07">
        <w:t xml:space="preserve"> ThreadLocal&lt;Integer&gt; </w:t>
      </w:r>
      <w:r w:rsidRPr="00F53C07">
        <w:rPr>
          <w:color w:val="0000C0"/>
        </w:rPr>
        <w:t>threadLocal</w:t>
      </w:r>
      <w:r w:rsidRPr="00F53C07">
        <w:t xml:space="preserve"> = </w:t>
      </w:r>
      <w:r w:rsidRPr="00F53C07">
        <w:rPr>
          <w:bCs/>
          <w:color w:val="7F0055"/>
        </w:rPr>
        <w:t>new</w:t>
      </w:r>
      <w:r w:rsidRPr="00F53C07">
        <w:t xml:space="preserve"> ThreadLocal&lt;Integer&gt;();</w:t>
      </w:r>
    </w:p>
    <w:p w14:paraId="04AAC2C1" w14:textId="77777777" w:rsidR="005300EF" w:rsidRPr="00F53C07" w:rsidRDefault="005300EF" w:rsidP="005300EF">
      <w:pPr>
        <w:pStyle w:val="Output"/>
        <w:rPr>
          <w:color w:val="4C483D" w:themeColor="text2"/>
        </w:rPr>
      </w:pPr>
      <w:r w:rsidRPr="00F53C07">
        <w:tab/>
      </w:r>
      <w:r w:rsidRPr="00F53C07">
        <w:tab/>
      </w:r>
      <w:r w:rsidRPr="00F53C07">
        <w:rPr>
          <w:bCs/>
          <w:color w:val="7F0055"/>
        </w:rPr>
        <w:t>public</w:t>
      </w:r>
      <w:r w:rsidRPr="00F53C07">
        <w:t xml:space="preserve"> </w:t>
      </w:r>
      <w:r w:rsidRPr="00F53C07">
        <w:rPr>
          <w:bCs/>
          <w:color w:val="7F0055"/>
        </w:rPr>
        <w:t>void</w:t>
      </w:r>
      <w:r w:rsidRPr="00F53C07">
        <w:t xml:space="preserve"> run() {</w:t>
      </w:r>
    </w:p>
    <w:p w14:paraId="25FE11F3" w14:textId="77777777" w:rsidR="005300EF" w:rsidRPr="00F53C07" w:rsidRDefault="005300EF" w:rsidP="005300EF">
      <w:pPr>
        <w:pStyle w:val="Output"/>
        <w:rPr>
          <w:color w:val="4C483D" w:themeColor="text2"/>
        </w:rPr>
      </w:pPr>
      <w:r w:rsidRPr="00F53C07">
        <w:tab/>
      </w:r>
      <w:r w:rsidRPr="00F53C07">
        <w:tab/>
      </w:r>
      <w:r w:rsidRPr="00F53C07">
        <w:tab/>
      </w:r>
      <w:r w:rsidRPr="00F53C07">
        <w:rPr>
          <w:color w:val="0000C0"/>
        </w:rPr>
        <w:t>threadLocal</w:t>
      </w:r>
      <w:r w:rsidRPr="00F53C07">
        <w:t>.set((</w:t>
      </w:r>
      <w:r w:rsidRPr="00F53C07">
        <w:rPr>
          <w:bCs/>
          <w:color w:val="7F0055"/>
        </w:rPr>
        <w:t>int</w:t>
      </w:r>
      <w:r w:rsidRPr="00F53C07">
        <w:t>) (Math.</w:t>
      </w:r>
      <w:r w:rsidRPr="00F53C07">
        <w:rPr>
          <w:i/>
          <w:iCs/>
        </w:rPr>
        <w:t>random</w:t>
      </w:r>
      <w:r w:rsidRPr="00F53C07">
        <w:t>() * 100D));</w:t>
      </w:r>
    </w:p>
    <w:p w14:paraId="1F0354B9" w14:textId="77777777" w:rsidR="005300EF" w:rsidRPr="00F53C07" w:rsidRDefault="005300EF" w:rsidP="005300EF">
      <w:pPr>
        <w:pStyle w:val="Output"/>
        <w:rPr>
          <w:color w:val="4C483D" w:themeColor="text2"/>
        </w:rPr>
      </w:pPr>
      <w:r w:rsidRPr="00F53C07">
        <w:tab/>
      </w:r>
      <w:r w:rsidRPr="00F53C07">
        <w:tab/>
      </w:r>
      <w:r w:rsidRPr="00F53C07">
        <w:tab/>
        <w:t>System.</w:t>
      </w:r>
      <w:r w:rsidRPr="00F53C07">
        <w:rPr>
          <w:bCs/>
          <w:i/>
          <w:iCs/>
          <w:color w:val="0000C0"/>
        </w:rPr>
        <w:t>out</w:t>
      </w:r>
      <w:r w:rsidRPr="00F53C07">
        <w:t>.println(</w:t>
      </w:r>
      <w:r w:rsidRPr="00F53C07">
        <w:rPr>
          <w:color w:val="0000C0"/>
        </w:rPr>
        <w:t>threadLocal</w:t>
      </w:r>
      <w:r w:rsidRPr="00F53C07">
        <w:t>.get());</w:t>
      </w:r>
    </w:p>
    <w:p w14:paraId="5DD5EE95" w14:textId="77777777" w:rsidR="005300EF" w:rsidRPr="00F53C07" w:rsidRDefault="005300EF" w:rsidP="005300EF">
      <w:pPr>
        <w:pStyle w:val="Output"/>
        <w:rPr>
          <w:color w:val="4C483D" w:themeColor="text2"/>
        </w:rPr>
      </w:pPr>
      <w:r w:rsidRPr="00F53C07">
        <w:tab/>
      </w:r>
      <w:r w:rsidRPr="00F53C07">
        <w:tab/>
        <w:t>}</w:t>
      </w:r>
    </w:p>
    <w:p w14:paraId="732EBEDD" w14:textId="77777777" w:rsidR="005300EF" w:rsidRPr="00F53C07" w:rsidRDefault="005300EF" w:rsidP="005300EF">
      <w:pPr>
        <w:pStyle w:val="Output"/>
        <w:rPr>
          <w:color w:val="4C483D" w:themeColor="text2"/>
        </w:rPr>
      </w:pPr>
      <w:r w:rsidRPr="00F53C07">
        <w:tab/>
        <w:t>}</w:t>
      </w:r>
    </w:p>
    <w:p w14:paraId="0747E16B" w14:textId="77777777" w:rsidR="005300EF" w:rsidRPr="00F53C07" w:rsidRDefault="005300EF" w:rsidP="005300EF">
      <w:pPr>
        <w:pStyle w:val="Output"/>
        <w:rPr>
          <w:color w:val="4C483D" w:themeColor="text2"/>
        </w:rPr>
      </w:pPr>
      <w:r w:rsidRPr="00F53C07">
        <w:tab/>
      </w:r>
      <w:r w:rsidRPr="00F53C07">
        <w:rPr>
          <w:bCs/>
          <w:color w:val="7F0055"/>
        </w:rPr>
        <w:t>public</w:t>
      </w:r>
      <w:r w:rsidRPr="00F53C07">
        <w:t xml:space="preserve"> </w:t>
      </w:r>
      <w:r w:rsidRPr="00F53C07">
        <w:rPr>
          <w:bCs/>
          <w:color w:val="7F0055"/>
        </w:rPr>
        <w:t>static</w:t>
      </w:r>
      <w:r w:rsidRPr="00F53C07">
        <w:t xml:space="preserve"> </w:t>
      </w:r>
      <w:r w:rsidRPr="00F53C07">
        <w:rPr>
          <w:bCs/>
          <w:color w:val="7F0055"/>
        </w:rPr>
        <w:t>void</w:t>
      </w:r>
      <w:r w:rsidRPr="00F53C07">
        <w:t xml:space="preserve"> main(String[] </w:t>
      </w:r>
      <w:r w:rsidRPr="00F53C07">
        <w:rPr>
          <w:color w:val="6A3E3E"/>
        </w:rPr>
        <w:t>args</w:t>
      </w:r>
      <w:r w:rsidRPr="00F53C07">
        <w:t xml:space="preserve">) </w:t>
      </w:r>
      <w:r w:rsidRPr="00F53C07">
        <w:rPr>
          <w:bCs/>
          <w:color w:val="7F0055"/>
        </w:rPr>
        <w:t>throws</w:t>
      </w:r>
      <w:r w:rsidRPr="00F53C07">
        <w:t xml:space="preserve"> InterruptedException {</w:t>
      </w:r>
    </w:p>
    <w:p w14:paraId="6B9F881B" w14:textId="77777777" w:rsidR="005300EF" w:rsidRPr="00F53C07" w:rsidRDefault="005300EF" w:rsidP="005300EF">
      <w:pPr>
        <w:pStyle w:val="Output"/>
        <w:rPr>
          <w:color w:val="4C483D" w:themeColor="text2"/>
        </w:rPr>
      </w:pPr>
      <w:r w:rsidRPr="00F53C07">
        <w:tab/>
      </w:r>
      <w:r w:rsidRPr="00F53C07">
        <w:tab/>
        <w:t xml:space="preserve">MyRunnable </w:t>
      </w:r>
      <w:r w:rsidRPr="00F53C07">
        <w:rPr>
          <w:color w:val="6A3E3E"/>
        </w:rPr>
        <w:t>sharedRunnableInstance</w:t>
      </w:r>
      <w:r w:rsidRPr="00F53C07">
        <w:t xml:space="preserve"> = </w:t>
      </w:r>
      <w:r w:rsidRPr="00F53C07">
        <w:rPr>
          <w:bCs/>
          <w:color w:val="7F0055"/>
        </w:rPr>
        <w:t>new</w:t>
      </w:r>
      <w:r w:rsidRPr="00F53C07">
        <w:t xml:space="preserve"> MyRunnable();</w:t>
      </w:r>
    </w:p>
    <w:p w14:paraId="62356386" w14:textId="77777777" w:rsidR="005300EF" w:rsidRPr="00F53C07" w:rsidRDefault="005300EF" w:rsidP="005300EF">
      <w:pPr>
        <w:pStyle w:val="Output"/>
        <w:rPr>
          <w:color w:val="4C483D" w:themeColor="text2"/>
        </w:rPr>
      </w:pPr>
      <w:r w:rsidRPr="00F53C07">
        <w:tab/>
      </w:r>
      <w:r w:rsidRPr="00F53C07">
        <w:tab/>
        <w:t xml:space="preserve">Thread </w:t>
      </w:r>
      <w:r w:rsidRPr="00F53C07">
        <w:rPr>
          <w:color w:val="6A3E3E"/>
        </w:rPr>
        <w:t>thread1</w:t>
      </w:r>
      <w:r w:rsidRPr="00F53C07">
        <w:t xml:space="preserve"> = </w:t>
      </w:r>
      <w:r w:rsidRPr="00F53C07">
        <w:rPr>
          <w:bCs/>
          <w:color w:val="7F0055"/>
        </w:rPr>
        <w:t>new</w:t>
      </w:r>
      <w:r w:rsidRPr="00F53C07">
        <w:t xml:space="preserve"> Thread(</w:t>
      </w:r>
      <w:r w:rsidRPr="00F53C07">
        <w:rPr>
          <w:color w:val="6A3E3E"/>
        </w:rPr>
        <w:t>sharedRunnableInstance</w:t>
      </w:r>
      <w:r w:rsidRPr="00F53C07">
        <w:t>);</w:t>
      </w:r>
    </w:p>
    <w:p w14:paraId="3538054A" w14:textId="77777777" w:rsidR="005300EF" w:rsidRPr="00F53C07" w:rsidRDefault="005300EF" w:rsidP="005300EF">
      <w:pPr>
        <w:pStyle w:val="Output"/>
        <w:rPr>
          <w:color w:val="4C483D" w:themeColor="text2"/>
        </w:rPr>
      </w:pPr>
      <w:r w:rsidRPr="00F53C07">
        <w:tab/>
      </w:r>
      <w:r w:rsidRPr="00F53C07">
        <w:tab/>
        <w:t xml:space="preserve">Thread </w:t>
      </w:r>
      <w:r w:rsidRPr="00F53C07">
        <w:rPr>
          <w:color w:val="6A3E3E"/>
        </w:rPr>
        <w:t>thread2</w:t>
      </w:r>
      <w:r w:rsidRPr="00F53C07">
        <w:t xml:space="preserve"> = </w:t>
      </w:r>
      <w:r w:rsidRPr="00F53C07">
        <w:rPr>
          <w:bCs/>
          <w:color w:val="7F0055"/>
        </w:rPr>
        <w:t>new</w:t>
      </w:r>
      <w:r w:rsidRPr="00F53C07">
        <w:t xml:space="preserve"> Thread(</w:t>
      </w:r>
      <w:r w:rsidRPr="00F53C07">
        <w:rPr>
          <w:color w:val="6A3E3E"/>
        </w:rPr>
        <w:t>sharedRunnableInstance</w:t>
      </w:r>
      <w:r w:rsidRPr="00F53C07">
        <w:t>);</w:t>
      </w:r>
    </w:p>
    <w:p w14:paraId="412FBA28" w14:textId="77777777" w:rsidR="005300EF" w:rsidRPr="00F53C07" w:rsidRDefault="005300EF" w:rsidP="005300EF">
      <w:pPr>
        <w:pStyle w:val="Output"/>
        <w:rPr>
          <w:color w:val="4C483D" w:themeColor="text2"/>
        </w:rPr>
      </w:pPr>
      <w:r w:rsidRPr="00F53C07">
        <w:tab/>
      </w:r>
      <w:r w:rsidRPr="00F53C07">
        <w:tab/>
      </w:r>
      <w:r w:rsidRPr="00F53C07">
        <w:rPr>
          <w:color w:val="6A3E3E"/>
        </w:rPr>
        <w:t>thread1</w:t>
      </w:r>
      <w:r w:rsidRPr="00F53C07">
        <w:t>.start();</w:t>
      </w:r>
    </w:p>
    <w:p w14:paraId="5F0554F0" w14:textId="77777777" w:rsidR="005300EF" w:rsidRDefault="005300EF" w:rsidP="005300EF">
      <w:pPr>
        <w:pStyle w:val="Output"/>
      </w:pPr>
      <w:r w:rsidRPr="00F53C07">
        <w:tab/>
      </w:r>
      <w:r w:rsidRPr="00F53C07">
        <w:tab/>
      </w:r>
      <w:r w:rsidRPr="00F53C07">
        <w:rPr>
          <w:color w:val="6A3E3E"/>
        </w:rPr>
        <w:t>thread2</w:t>
      </w:r>
      <w:r w:rsidRPr="00F53C07">
        <w:t>.start();</w:t>
      </w:r>
    </w:p>
    <w:p w14:paraId="6A98752B" w14:textId="77777777" w:rsidR="005300EF" w:rsidRPr="00F53C07" w:rsidRDefault="005300EF" w:rsidP="005300EF">
      <w:pPr>
        <w:pStyle w:val="Output"/>
        <w:rPr>
          <w:color w:val="4C483D" w:themeColor="text2"/>
        </w:rPr>
      </w:pPr>
    </w:p>
    <w:p w14:paraId="75D3E7BB" w14:textId="77777777" w:rsidR="005300EF" w:rsidRPr="00F53C07" w:rsidRDefault="005300EF" w:rsidP="005300EF">
      <w:pPr>
        <w:pStyle w:val="Output"/>
        <w:rPr>
          <w:color w:val="4C483D" w:themeColor="text2"/>
        </w:rPr>
      </w:pPr>
      <w:r w:rsidRPr="00F53C07">
        <w:tab/>
      </w:r>
      <w:r w:rsidRPr="00F53C07">
        <w:tab/>
      </w:r>
      <w:r w:rsidRPr="00F53C07">
        <w:rPr>
          <w:color w:val="6A3E3E"/>
        </w:rPr>
        <w:t>thread1</w:t>
      </w:r>
      <w:r w:rsidRPr="00F53C07">
        <w:t xml:space="preserve">.join(); </w:t>
      </w:r>
      <w:r w:rsidRPr="00F53C07">
        <w:rPr>
          <w:color w:val="3F7F5F"/>
        </w:rPr>
        <w:t>// wait for thread 1 to terminate</w:t>
      </w:r>
    </w:p>
    <w:p w14:paraId="5D6DED77" w14:textId="77777777" w:rsidR="005300EF" w:rsidRPr="00F53C07" w:rsidRDefault="005300EF" w:rsidP="005300EF">
      <w:pPr>
        <w:pStyle w:val="Output"/>
        <w:rPr>
          <w:color w:val="4C483D" w:themeColor="text2"/>
        </w:rPr>
      </w:pPr>
      <w:r w:rsidRPr="00F53C07">
        <w:tab/>
      </w:r>
      <w:r w:rsidRPr="00F53C07">
        <w:tab/>
      </w:r>
      <w:r w:rsidRPr="00F53C07">
        <w:rPr>
          <w:color w:val="6A3E3E"/>
        </w:rPr>
        <w:t>thread2</w:t>
      </w:r>
      <w:r w:rsidRPr="00F53C07">
        <w:t xml:space="preserve">.join(); </w:t>
      </w:r>
      <w:r w:rsidRPr="00F53C07">
        <w:rPr>
          <w:color w:val="3F7F5F"/>
        </w:rPr>
        <w:t>// wait for thread 2 to terminate</w:t>
      </w:r>
    </w:p>
    <w:p w14:paraId="5D3BC3DF" w14:textId="77777777" w:rsidR="005300EF" w:rsidRPr="00F53C07" w:rsidRDefault="005300EF" w:rsidP="005300EF">
      <w:pPr>
        <w:pStyle w:val="Output"/>
        <w:rPr>
          <w:color w:val="4C483D" w:themeColor="text2"/>
        </w:rPr>
      </w:pPr>
      <w:r w:rsidRPr="00F53C07">
        <w:tab/>
        <w:t>}</w:t>
      </w:r>
    </w:p>
    <w:p w14:paraId="58D63374" w14:textId="77777777" w:rsidR="005300EF" w:rsidRDefault="005300EF" w:rsidP="005300EF">
      <w:pPr>
        <w:pStyle w:val="Output"/>
      </w:pPr>
      <w:r w:rsidRPr="00F53C07">
        <w:t>}</w:t>
      </w:r>
    </w:p>
    <w:p w14:paraId="62CAA898" w14:textId="77777777" w:rsidR="005300EF" w:rsidRPr="00A74479" w:rsidRDefault="005300EF" w:rsidP="00A74479">
      <w:pPr>
        <w:pStyle w:val="Output"/>
        <w:shd w:val="clear" w:color="auto" w:fill="000000" w:themeFill="text1"/>
        <w:rPr>
          <w:color w:val="FFFF00"/>
        </w:rPr>
      </w:pPr>
      <w:r w:rsidRPr="00A74479">
        <w:rPr>
          <w:color w:val="FFFF00"/>
        </w:rPr>
        <w:t>36</w:t>
      </w:r>
    </w:p>
    <w:p w14:paraId="13B2C6BB" w14:textId="77777777" w:rsidR="005300EF" w:rsidRPr="00A74479" w:rsidRDefault="005300EF" w:rsidP="00A74479">
      <w:pPr>
        <w:pStyle w:val="Output"/>
        <w:shd w:val="clear" w:color="auto" w:fill="000000" w:themeFill="text1"/>
        <w:rPr>
          <w:color w:val="FFFF00"/>
        </w:rPr>
      </w:pPr>
      <w:r w:rsidRPr="00A74479">
        <w:rPr>
          <w:color w:val="FFFF00"/>
        </w:rPr>
        <w:t>16</w:t>
      </w:r>
    </w:p>
    <w:p w14:paraId="5722410F" w14:textId="77777777" w:rsidR="00A74479" w:rsidRDefault="005300EF" w:rsidP="00B413EE">
      <w:pPr>
        <w:pStyle w:val="ListParagraph"/>
        <w:numPr>
          <w:ilvl w:val="0"/>
          <w:numId w:val="282"/>
        </w:numPr>
        <w:spacing w:line="240" w:lineRule="auto"/>
      </w:pPr>
      <w:r w:rsidRPr="00F53C07">
        <w:t>This example creates a single </w:t>
      </w:r>
      <w:r w:rsidRPr="00A74479">
        <w:rPr>
          <w:rStyle w:val="0SyntaxPinkChar"/>
        </w:rPr>
        <w:t>MyRunnable</w:t>
      </w:r>
      <w:r w:rsidRPr="00F53C07">
        <w:t xml:space="preserve"> instance which is passed to two different threads. </w:t>
      </w:r>
    </w:p>
    <w:p w14:paraId="0BEC4A4C" w14:textId="77777777" w:rsidR="00A74479" w:rsidRDefault="005300EF" w:rsidP="00B413EE">
      <w:pPr>
        <w:pStyle w:val="ListParagraph"/>
        <w:numPr>
          <w:ilvl w:val="0"/>
          <w:numId w:val="282"/>
        </w:numPr>
        <w:spacing w:line="240" w:lineRule="auto"/>
      </w:pPr>
      <w:r w:rsidRPr="00F53C07">
        <w:t>Both threads execute the run() method, and thus sets different values on the ThreadLocal instance.</w:t>
      </w:r>
    </w:p>
    <w:p w14:paraId="4C7EC2E8" w14:textId="6179778D" w:rsidR="005300EF" w:rsidRDefault="005300EF" w:rsidP="00B413EE">
      <w:pPr>
        <w:pStyle w:val="ListParagraph"/>
        <w:numPr>
          <w:ilvl w:val="0"/>
          <w:numId w:val="282"/>
        </w:numPr>
        <w:spacing w:line="240" w:lineRule="auto"/>
      </w:pPr>
      <w:r w:rsidRPr="00F53C07">
        <w:t>If the access to the set() call had been synchronized, and it had not been a ThreadLocal object, the second thread would have overridden the value set by the first thread</w:t>
      </w:r>
      <w:r>
        <w:br/>
      </w:r>
    </w:p>
    <w:p w14:paraId="3608295B" w14:textId="77777777" w:rsidR="005300EF" w:rsidRDefault="005300EF" w:rsidP="00AA3B4E">
      <w:pPr>
        <w:spacing w:line="240" w:lineRule="auto"/>
        <w:rPr>
          <w:rStyle w:val="Heading3Char0"/>
        </w:rPr>
      </w:pPr>
      <w:r w:rsidRPr="00522E22">
        <w:rPr>
          <w:rStyle w:val="Heading3Char0"/>
        </w:rPr>
        <w:t>Write code for thread-safe Singleton in Java?</w:t>
      </w:r>
    </w:p>
    <w:p w14:paraId="72275130" w14:textId="77777777" w:rsidR="005300EF" w:rsidRDefault="005300EF" w:rsidP="00A74479">
      <w:pPr>
        <w:spacing w:line="240" w:lineRule="auto"/>
        <w:rPr>
          <w:rFonts w:ascii="Trebuchet MS" w:hAnsi="Trebuchet MS"/>
          <w:color w:val="000000"/>
          <w:shd w:val="clear" w:color="auto" w:fill="FFFFFF"/>
        </w:rPr>
      </w:pPr>
      <w:r w:rsidRPr="00522E22">
        <w:t>When we say thread-safe, which means Singleton should remain singleton even if initialization occurs in the case of multiple threads.</w:t>
      </w:r>
      <w:r w:rsidRPr="00522E22">
        <w:rPr>
          <w:rFonts w:ascii="Trebuchet MS" w:hAnsi="Trebuchet MS"/>
          <w:color w:val="000000"/>
          <w:shd w:val="clear" w:color="auto" w:fill="FFFFFF"/>
        </w:rPr>
        <w:t> </w:t>
      </w:r>
    </w:p>
    <w:p w14:paraId="69628310" w14:textId="77777777" w:rsidR="005300EF" w:rsidRDefault="005300EF" w:rsidP="005300EF">
      <w:pPr>
        <w:pStyle w:val="Output"/>
        <w:rPr>
          <w:color w:val="4C483D" w:themeColor="text2"/>
        </w:rPr>
      </w:pPr>
      <w:r>
        <w:rPr>
          <w:bCs/>
          <w:color w:val="7F0055"/>
        </w:rPr>
        <w:t>public</w:t>
      </w:r>
      <w:r>
        <w:t xml:space="preserve"> </w:t>
      </w:r>
      <w:r>
        <w:rPr>
          <w:bCs/>
          <w:color w:val="7F0055"/>
        </w:rPr>
        <w:t>class</w:t>
      </w:r>
      <w:r>
        <w:t xml:space="preserve"> DoubleCheckedLockingSingleton {</w:t>
      </w:r>
    </w:p>
    <w:p w14:paraId="034AFAEC" w14:textId="77777777" w:rsidR="005300EF" w:rsidRDefault="005300EF" w:rsidP="005300EF">
      <w:pPr>
        <w:pStyle w:val="Output"/>
        <w:rPr>
          <w:color w:val="4C483D" w:themeColor="text2"/>
        </w:rPr>
      </w:pPr>
      <w:r>
        <w:tab/>
      </w:r>
      <w:r>
        <w:rPr>
          <w:bCs/>
          <w:color w:val="7F0055"/>
        </w:rPr>
        <w:t>private</w:t>
      </w:r>
      <w:r>
        <w:t xml:space="preserve"> </w:t>
      </w:r>
      <w:r>
        <w:rPr>
          <w:bCs/>
          <w:color w:val="7F0055"/>
        </w:rPr>
        <w:t>volatile</w:t>
      </w:r>
      <w:r>
        <w:t xml:space="preserve"> DoubleCheckedLockingSingleton </w:t>
      </w:r>
      <w:r>
        <w:rPr>
          <w:color w:val="0000C0"/>
        </w:rPr>
        <w:t>INSTANCE</w:t>
      </w:r>
      <w:r>
        <w:t>;</w:t>
      </w:r>
    </w:p>
    <w:p w14:paraId="6E88D7BE" w14:textId="77777777" w:rsidR="005300EF" w:rsidRDefault="005300EF" w:rsidP="005300EF">
      <w:pPr>
        <w:pStyle w:val="Output"/>
        <w:rPr>
          <w:color w:val="4C483D" w:themeColor="text2"/>
        </w:rPr>
      </w:pPr>
    </w:p>
    <w:p w14:paraId="12C99415" w14:textId="77777777" w:rsidR="005300EF" w:rsidRDefault="005300EF" w:rsidP="005300EF">
      <w:pPr>
        <w:pStyle w:val="Output"/>
        <w:rPr>
          <w:color w:val="4C483D" w:themeColor="text2"/>
        </w:rPr>
      </w:pPr>
      <w:r>
        <w:tab/>
      </w:r>
      <w:r>
        <w:rPr>
          <w:bCs/>
          <w:color w:val="7F0055"/>
        </w:rPr>
        <w:t>private</w:t>
      </w:r>
      <w:r>
        <w:t xml:space="preserve"> DoubleCheckedLockingSingleton() {</w:t>
      </w:r>
    </w:p>
    <w:p w14:paraId="5A429E01" w14:textId="77777777" w:rsidR="005300EF" w:rsidRDefault="005300EF" w:rsidP="005300EF">
      <w:pPr>
        <w:pStyle w:val="Output"/>
        <w:rPr>
          <w:color w:val="4C483D" w:themeColor="text2"/>
        </w:rPr>
      </w:pPr>
      <w:r>
        <w:tab/>
        <w:t>}</w:t>
      </w:r>
    </w:p>
    <w:p w14:paraId="4B90CCC3" w14:textId="77777777" w:rsidR="005300EF" w:rsidRDefault="005300EF" w:rsidP="005300EF">
      <w:pPr>
        <w:pStyle w:val="Output"/>
        <w:rPr>
          <w:color w:val="4C483D" w:themeColor="text2"/>
        </w:rPr>
      </w:pPr>
      <w:r>
        <w:tab/>
      </w:r>
      <w:r>
        <w:rPr>
          <w:bCs/>
          <w:color w:val="7F0055"/>
        </w:rPr>
        <w:t>public</w:t>
      </w:r>
      <w:r>
        <w:t xml:space="preserve"> DoubleCheckedLockingSingleton getInstance(){</w:t>
      </w:r>
    </w:p>
    <w:p w14:paraId="0D0C2790" w14:textId="77777777" w:rsidR="005300EF" w:rsidRDefault="005300EF" w:rsidP="005300EF">
      <w:pPr>
        <w:pStyle w:val="Output"/>
        <w:rPr>
          <w:color w:val="4C483D" w:themeColor="text2"/>
        </w:rPr>
      </w:pPr>
      <w:r>
        <w:t xml:space="preserve">        </w:t>
      </w:r>
      <w:r>
        <w:rPr>
          <w:bCs/>
          <w:color w:val="7F0055"/>
        </w:rPr>
        <w:t>if</w:t>
      </w:r>
      <w:r>
        <w:t xml:space="preserve">(INSTANCE == </w:t>
      </w:r>
      <w:r>
        <w:rPr>
          <w:bCs/>
          <w:color w:val="7F0055"/>
        </w:rPr>
        <w:t>null</w:t>
      </w:r>
      <w:r>
        <w:t>){</w:t>
      </w:r>
    </w:p>
    <w:p w14:paraId="2656872C" w14:textId="77777777" w:rsidR="005300EF" w:rsidRDefault="005300EF" w:rsidP="005300EF">
      <w:pPr>
        <w:pStyle w:val="Output"/>
        <w:rPr>
          <w:color w:val="4C483D" w:themeColor="text2"/>
        </w:rPr>
      </w:pPr>
      <w:r>
        <w:t xml:space="preserve">           </w:t>
      </w:r>
      <w:r>
        <w:rPr>
          <w:bCs/>
          <w:color w:val="7F0055"/>
        </w:rPr>
        <w:t>synchronized</w:t>
      </w:r>
      <w:r>
        <w:t>(DoubleCheckedLockingSingleton.</w:t>
      </w:r>
      <w:r>
        <w:rPr>
          <w:bCs/>
          <w:color w:val="7F0055"/>
        </w:rPr>
        <w:t>class</w:t>
      </w:r>
      <w:r>
        <w:t>){</w:t>
      </w:r>
    </w:p>
    <w:p w14:paraId="608C5DE0" w14:textId="77777777" w:rsidR="005300EF" w:rsidRDefault="005300EF" w:rsidP="005300EF">
      <w:pPr>
        <w:pStyle w:val="Output"/>
        <w:rPr>
          <w:color w:val="4C483D" w:themeColor="text2"/>
        </w:rPr>
      </w:pPr>
      <w:r>
        <w:t xml:space="preserve">               </w:t>
      </w:r>
      <w:r>
        <w:rPr>
          <w:color w:val="3F7F5F"/>
        </w:rPr>
        <w:t>//double checking Singleton instance</w:t>
      </w:r>
    </w:p>
    <w:p w14:paraId="03FA51BD" w14:textId="77777777" w:rsidR="005300EF" w:rsidRDefault="005300EF" w:rsidP="005300EF">
      <w:pPr>
        <w:pStyle w:val="Output"/>
        <w:rPr>
          <w:color w:val="4C483D" w:themeColor="text2"/>
        </w:rPr>
      </w:pPr>
      <w:r>
        <w:t xml:space="preserve">               </w:t>
      </w:r>
      <w:r>
        <w:rPr>
          <w:bCs/>
          <w:color w:val="7F0055"/>
        </w:rPr>
        <w:t>if</w:t>
      </w:r>
      <w:r>
        <w:t xml:space="preserve">(INSTANCE == </w:t>
      </w:r>
      <w:r>
        <w:rPr>
          <w:bCs/>
          <w:color w:val="7F0055"/>
        </w:rPr>
        <w:t>null</w:t>
      </w:r>
      <w:r>
        <w:t>){</w:t>
      </w:r>
    </w:p>
    <w:p w14:paraId="351E80B3" w14:textId="77777777" w:rsidR="005300EF" w:rsidRDefault="005300EF" w:rsidP="005300EF">
      <w:pPr>
        <w:pStyle w:val="Output"/>
        <w:rPr>
          <w:color w:val="4C483D" w:themeColor="text2"/>
        </w:rPr>
      </w:pPr>
      <w:r>
        <w:t xml:space="preserve">                   INSTANCE = </w:t>
      </w:r>
      <w:r>
        <w:rPr>
          <w:bCs/>
          <w:color w:val="7F0055"/>
        </w:rPr>
        <w:t>new</w:t>
      </w:r>
      <w:r>
        <w:t xml:space="preserve"> DoubleCheckedLockingSingleton();</w:t>
      </w:r>
    </w:p>
    <w:p w14:paraId="6E3C1FFA" w14:textId="77777777" w:rsidR="005300EF" w:rsidRDefault="005300EF" w:rsidP="005300EF">
      <w:pPr>
        <w:pStyle w:val="Output"/>
        <w:rPr>
          <w:color w:val="4C483D" w:themeColor="text2"/>
        </w:rPr>
      </w:pPr>
      <w:r>
        <w:t xml:space="preserve">               }</w:t>
      </w:r>
    </w:p>
    <w:p w14:paraId="13A3A891" w14:textId="77777777" w:rsidR="005300EF" w:rsidRDefault="005300EF" w:rsidP="005300EF">
      <w:pPr>
        <w:pStyle w:val="Output"/>
        <w:rPr>
          <w:color w:val="4C483D" w:themeColor="text2"/>
        </w:rPr>
      </w:pPr>
      <w:r>
        <w:t xml:space="preserve">           }</w:t>
      </w:r>
    </w:p>
    <w:p w14:paraId="08868823" w14:textId="77777777" w:rsidR="005300EF" w:rsidRDefault="005300EF" w:rsidP="005300EF">
      <w:pPr>
        <w:pStyle w:val="Output"/>
        <w:rPr>
          <w:color w:val="4C483D" w:themeColor="text2"/>
        </w:rPr>
      </w:pPr>
      <w:r>
        <w:t xml:space="preserve">        }</w:t>
      </w:r>
    </w:p>
    <w:p w14:paraId="2C2168CE" w14:textId="77777777" w:rsidR="005300EF" w:rsidRDefault="005300EF" w:rsidP="005300EF">
      <w:pPr>
        <w:pStyle w:val="Output"/>
        <w:rPr>
          <w:color w:val="4C483D" w:themeColor="text2"/>
        </w:rPr>
      </w:pPr>
      <w:r>
        <w:t xml:space="preserve">        </w:t>
      </w:r>
      <w:r>
        <w:rPr>
          <w:bCs/>
          <w:color w:val="7F0055"/>
        </w:rPr>
        <w:t>return</w:t>
      </w:r>
      <w:r>
        <w:t xml:space="preserve"> INSTANCE;</w:t>
      </w:r>
    </w:p>
    <w:p w14:paraId="18BE6242" w14:textId="77777777" w:rsidR="005300EF" w:rsidRDefault="005300EF" w:rsidP="005300EF">
      <w:pPr>
        <w:pStyle w:val="Output"/>
        <w:rPr>
          <w:color w:val="4C483D" w:themeColor="text2"/>
        </w:rPr>
      </w:pPr>
      <w:r>
        <w:t xml:space="preserve">    }</w:t>
      </w:r>
    </w:p>
    <w:p w14:paraId="5ACC3306" w14:textId="77777777" w:rsidR="005300EF" w:rsidRDefault="005300EF" w:rsidP="005300EF">
      <w:pPr>
        <w:pStyle w:val="Output"/>
      </w:pPr>
      <w:r>
        <w:t>}</w:t>
      </w:r>
    </w:p>
    <w:p w14:paraId="15FCB4A9" w14:textId="77777777" w:rsidR="005300EF" w:rsidRDefault="005300EF" w:rsidP="005300EF">
      <w:r w:rsidRPr="00E837A5">
        <w:rPr>
          <w:rStyle w:val="Heading3Char0"/>
        </w:rPr>
        <w:t>When to use Runnable vs Thread in Java? (Think Inheritance)</w:t>
      </w:r>
      <w:r w:rsidRPr="00E837A5">
        <w:br/>
        <w:t xml:space="preserve">it's better to implement Runnable then extends Thread if you </w:t>
      </w:r>
      <w:r w:rsidRPr="00E837A5">
        <w:rPr>
          <w:b/>
        </w:rPr>
        <w:t>also want to extend another class</w:t>
      </w:r>
      <w:r w:rsidRPr="00E837A5">
        <w:rPr>
          <w:b/>
        </w:rPr>
        <w:br/>
      </w:r>
    </w:p>
    <w:p w14:paraId="1AAB6720" w14:textId="77777777" w:rsidR="005300EF" w:rsidRDefault="005300EF" w:rsidP="000E4144">
      <w:pPr>
        <w:pStyle w:val="Heading30"/>
      </w:pPr>
      <w:r>
        <w:t>D</w:t>
      </w:r>
      <w:r w:rsidRPr="00836C42">
        <w:t>ifference between Runnable and Callable in Java? </w:t>
      </w:r>
      <w:r>
        <w:t xml:space="preserve"> </w:t>
      </w:r>
    </w:p>
    <w:p w14:paraId="3CA00526" w14:textId="77777777" w:rsidR="005300EF" w:rsidRDefault="005300EF" w:rsidP="005300EF">
      <w:r w:rsidRPr="00836C42">
        <w:t>Callable was added on JDK 1.5. Main difference between these two is that Callable's </w:t>
      </w:r>
      <w:r w:rsidRPr="00836C42">
        <w:rPr>
          <w:b/>
        </w:rPr>
        <w:t>call()</w:t>
      </w:r>
      <w:r w:rsidRPr="00836C42">
        <w:t xml:space="preserve"> method can return value and throw Exception, which was not possible with Runnable's run() method. Callable return </w:t>
      </w:r>
      <w:r w:rsidRPr="00836C42">
        <w:rPr>
          <w:b/>
        </w:rPr>
        <w:t>Future</w:t>
      </w:r>
      <w:r w:rsidRPr="00836C42">
        <w:t xml:space="preserve"> object, which can hold the result of computation</w:t>
      </w:r>
      <w:r>
        <w:t>.</w:t>
      </w:r>
    </w:p>
    <w:p w14:paraId="61F26A6E"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FF"/>
          <w:sz w:val="16"/>
          <w:lang w:eastAsia="en-US"/>
        </w:rPr>
        <w:t>public</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0000FF"/>
          <w:sz w:val="16"/>
          <w:lang w:eastAsia="en-US"/>
        </w:rPr>
        <w:t>class</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A604BE"/>
          <w:sz w:val="16"/>
          <w:lang w:eastAsia="en-US"/>
        </w:rPr>
        <w:t>CallableDemo</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666600"/>
          <w:sz w:val="16"/>
          <w:lang w:eastAsia="en-US"/>
        </w:rPr>
        <w:t>{</w:t>
      </w:r>
    </w:p>
    <w:p w14:paraId="2BE9DFD2"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0000FF"/>
          <w:sz w:val="16"/>
          <w:lang w:eastAsia="en-US"/>
        </w:rPr>
        <w:t>public</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0000FF"/>
          <w:sz w:val="16"/>
          <w:lang w:eastAsia="en-US"/>
        </w:rPr>
        <w:t>static</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0000FF"/>
          <w:sz w:val="16"/>
          <w:lang w:eastAsia="en-US"/>
        </w:rPr>
        <w:t>void</w:t>
      </w:r>
      <w:r w:rsidRPr="00900AA2">
        <w:rPr>
          <w:rFonts w:ascii="Consolas" w:eastAsia="Times New Roman" w:hAnsi="Consolas" w:cs="Courier New"/>
          <w:b/>
          <w:bCs/>
          <w:color w:val="000000"/>
          <w:sz w:val="16"/>
          <w:lang w:eastAsia="en-US"/>
        </w:rPr>
        <w:t xml:space="preserve"> main</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A604BE"/>
          <w:sz w:val="16"/>
          <w:lang w:eastAsia="en-US"/>
        </w:rPr>
        <w:t>String</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 args</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0000FF"/>
          <w:sz w:val="16"/>
          <w:lang w:eastAsia="en-US"/>
        </w:rPr>
        <w:t xml:space="preserve">throws </w:t>
      </w:r>
      <w:r w:rsidRPr="00900AA2">
        <w:rPr>
          <w:rFonts w:ascii="Consolas" w:eastAsia="Times New Roman" w:hAnsi="Consolas" w:cs="Courier New"/>
          <w:b/>
          <w:bCs/>
          <w:color w:val="A604BE"/>
          <w:sz w:val="16"/>
          <w:lang w:eastAsia="en-US"/>
        </w:rPr>
        <w:t>Exception</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666600"/>
          <w:sz w:val="16"/>
          <w:lang w:eastAsia="en-US"/>
        </w:rPr>
        <w:t>{</w:t>
      </w:r>
    </w:p>
    <w:p w14:paraId="463C374E"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t xml:space="preserve">   </w:t>
      </w:r>
      <w:r w:rsidRPr="00900AA2">
        <w:rPr>
          <w:rFonts w:ascii="Consolas" w:eastAsia="Times New Roman" w:hAnsi="Consolas" w:cs="Courier New"/>
          <w:b/>
          <w:bCs/>
          <w:color w:val="A604BE"/>
          <w:sz w:val="16"/>
          <w:lang w:eastAsia="en-US"/>
        </w:rPr>
        <w:t>ExecutorService</w:t>
      </w:r>
      <w:r w:rsidRPr="00900AA2">
        <w:rPr>
          <w:rFonts w:ascii="Consolas" w:eastAsia="Times New Roman" w:hAnsi="Consolas" w:cs="Courier New"/>
          <w:b/>
          <w:bCs/>
          <w:color w:val="000000"/>
          <w:sz w:val="16"/>
          <w:lang w:eastAsia="en-US"/>
        </w:rPr>
        <w:t xml:space="preserve"> service </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A604BE"/>
          <w:sz w:val="16"/>
          <w:lang w:eastAsia="en-US"/>
        </w:rPr>
        <w:t>Executors</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newSingleThreadExecutor</w:t>
      </w:r>
      <w:r w:rsidRPr="00900AA2">
        <w:rPr>
          <w:rFonts w:ascii="Consolas" w:eastAsia="Times New Roman" w:hAnsi="Consolas" w:cs="Courier New"/>
          <w:b/>
          <w:bCs/>
          <w:color w:val="666600"/>
          <w:sz w:val="16"/>
          <w:lang w:eastAsia="en-US"/>
        </w:rPr>
        <w:t>();</w:t>
      </w:r>
    </w:p>
    <w:p w14:paraId="0F229823"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t xml:space="preserve">   </w:t>
      </w:r>
      <w:r w:rsidRPr="00900AA2">
        <w:rPr>
          <w:rFonts w:ascii="Consolas" w:eastAsia="Times New Roman" w:hAnsi="Consolas" w:cs="Courier New"/>
          <w:b/>
          <w:bCs/>
          <w:color w:val="A604BE"/>
          <w:sz w:val="16"/>
          <w:lang w:eastAsia="en-US"/>
        </w:rPr>
        <w:t>SumTask</w:t>
      </w:r>
      <w:r w:rsidRPr="00900AA2">
        <w:rPr>
          <w:rFonts w:ascii="Consolas" w:eastAsia="Times New Roman" w:hAnsi="Consolas" w:cs="Courier New"/>
          <w:b/>
          <w:bCs/>
          <w:color w:val="000000"/>
          <w:sz w:val="16"/>
          <w:lang w:eastAsia="en-US"/>
        </w:rPr>
        <w:t xml:space="preserve"> sumTask </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0000FF"/>
          <w:sz w:val="16"/>
          <w:lang w:eastAsia="en-US"/>
        </w:rPr>
        <w:t>new</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A604BE"/>
          <w:sz w:val="16"/>
          <w:lang w:eastAsia="en-US"/>
        </w:rPr>
        <w:t>SumTask</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6666"/>
          <w:sz w:val="16"/>
          <w:lang w:eastAsia="en-US"/>
        </w:rPr>
        <w:t>20</w:t>
      </w:r>
      <w:r w:rsidRPr="00900AA2">
        <w:rPr>
          <w:rFonts w:ascii="Consolas" w:eastAsia="Times New Roman" w:hAnsi="Consolas" w:cs="Courier New"/>
          <w:b/>
          <w:bCs/>
          <w:color w:val="666600"/>
          <w:sz w:val="16"/>
          <w:lang w:eastAsia="en-US"/>
        </w:rPr>
        <w:t>);</w:t>
      </w:r>
    </w:p>
    <w:p w14:paraId="3D33204D"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t xml:space="preserve">   </w:t>
      </w:r>
      <w:r w:rsidRPr="00900AA2">
        <w:rPr>
          <w:rFonts w:ascii="Consolas" w:eastAsia="Times New Roman" w:hAnsi="Consolas" w:cs="Courier New"/>
          <w:b/>
          <w:bCs/>
          <w:color w:val="A604BE"/>
          <w:sz w:val="16"/>
          <w:lang w:eastAsia="en-US"/>
        </w:rPr>
        <w:t>Future</w:t>
      </w:r>
      <w:r w:rsidRPr="00900AA2">
        <w:rPr>
          <w:rFonts w:ascii="Consolas" w:eastAsia="Times New Roman" w:hAnsi="Consolas" w:cs="Courier New"/>
          <w:b/>
          <w:bCs/>
          <w:color w:val="666600"/>
          <w:sz w:val="16"/>
          <w:lang w:eastAsia="en-US"/>
        </w:rPr>
        <w:t>&lt;</w:t>
      </w:r>
      <w:r w:rsidRPr="00900AA2">
        <w:rPr>
          <w:rFonts w:ascii="Consolas" w:eastAsia="Times New Roman" w:hAnsi="Consolas" w:cs="Courier New"/>
          <w:b/>
          <w:bCs/>
          <w:color w:val="A604BE"/>
          <w:sz w:val="16"/>
          <w:lang w:eastAsia="en-US"/>
        </w:rPr>
        <w:t>Integer</w:t>
      </w:r>
      <w:r w:rsidRPr="00900AA2">
        <w:rPr>
          <w:rFonts w:ascii="Consolas" w:eastAsia="Times New Roman" w:hAnsi="Consolas" w:cs="Courier New"/>
          <w:b/>
          <w:bCs/>
          <w:color w:val="666600"/>
          <w:sz w:val="16"/>
          <w:lang w:eastAsia="en-US"/>
        </w:rPr>
        <w:t>&gt;</w:t>
      </w:r>
      <w:r w:rsidRPr="00900AA2">
        <w:rPr>
          <w:rFonts w:ascii="Consolas" w:eastAsia="Times New Roman" w:hAnsi="Consolas" w:cs="Courier New"/>
          <w:b/>
          <w:bCs/>
          <w:color w:val="000000"/>
          <w:sz w:val="16"/>
          <w:lang w:eastAsia="en-US"/>
        </w:rPr>
        <w:t xml:space="preserve"> future </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 service</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submit</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sumTask</w:t>
      </w:r>
      <w:r w:rsidRPr="00900AA2">
        <w:rPr>
          <w:rFonts w:ascii="Consolas" w:eastAsia="Times New Roman" w:hAnsi="Consolas" w:cs="Courier New"/>
          <w:b/>
          <w:bCs/>
          <w:color w:val="666600"/>
          <w:sz w:val="16"/>
          <w:lang w:eastAsia="en-US"/>
        </w:rPr>
        <w:t>);</w:t>
      </w:r>
    </w:p>
    <w:p w14:paraId="6D6AFC8B"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t xml:space="preserve">   </w:t>
      </w:r>
      <w:r w:rsidRPr="00900AA2">
        <w:rPr>
          <w:rFonts w:ascii="Consolas" w:eastAsia="Times New Roman" w:hAnsi="Consolas" w:cs="Courier New"/>
          <w:b/>
          <w:bCs/>
          <w:color w:val="A604BE"/>
          <w:sz w:val="16"/>
          <w:lang w:eastAsia="en-US"/>
        </w:rPr>
        <w:t>Integer</w:t>
      </w:r>
      <w:r w:rsidRPr="00900AA2">
        <w:rPr>
          <w:rFonts w:ascii="Consolas" w:eastAsia="Times New Roman" w:hAnsi="Consolas" w:cs="Courier New"/>
          <w:b/>
          <w:bCs/>
          <w:color w:val="000000"/>
          <w:sz w:val="16"/>
          <w:lang w:eastAsia="en-US"/>
        </w:rPr>
        <w:t xml:space="preserve"> result </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 future</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FF"/>
          <w:sz w:val="16"/>
          <w:lang w:eastAsia="en-US"/>
        </w:rPr>
        <w:t>get</w:t>
      </w:r>
      <w:r w:rsidRPr="00900AA2">
        <w:rPr>
          <w:rFonts w:ascii="Consolas" w:eastAsia="Times New Roman" w:hAnsi="Consolas" w:cs="Courier New"/>
          <w:b/>
          <w:bCs/>
          <w:color w:val="666600"/>
          <w:sz w:val="16"/>
          <w:lang w:eastAsia="en-US"/>
        </w:rPr>
        <w:t>();</w:t>
      </w:r>
    </w:p>
    <w:p w14:paraId="3C6740C8"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t xml:space="preserve">   </w:t>
      </w:r>
      <w:r w:rsidRPr="00900AA2">
        <w:rPr>
          <w:rFonts w:ascii="Consolas" w:eastAsia="Times New Roman" w:hAnsi="Consolas" w:cs="Courier New"/>
          <w:b/>
          <w:bCs/>
          <w:color w:val="A604BE"/>
          <w:sz w:val="16"/>
          <w:lang w:eastAsia="en-US"/>
        </w:rPr>
        <w:t>System</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FF"/>
          <w:sz w:val="16"/>
          <w:lang w:eastAsia="en-US"/>
        </w:rPr>
        <w:t>out</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println</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result</w:t>
      </w:r>
      <w:r w:rsidRPr="00900AA2">
        <w:rPr>
          <w:rFonts w:ascii="Consolas" w:eastAsia="Times New Roman" w:hAnsi="Consolas" w:cs="Courier New"/>
          <w:b/>
          <w:bCs/>
          <w:color w:val="666600"/>
          <w:sz w:val="16"/>
          <w:lang w:eastAsia="en-US"/>
        </w:rPr>
        <w:t>);</w:t>
      </w:r>
    </w:p>
    <w:p w14:paraId="602CFBDE"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666600"/>
          <w:sz w:val="16"/>
          <w:lang w:eastAsia="en-US"/>
        </w:rPr>
        <w:t>}</w:t>
      </w:r>
    </w:p>
    <w:p w14:paraId="38C74ADE" w14:textId="12A3C5D5" w:rsidR="005300EF"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666600"/>
          <w:sz w:val="16"/>
          <w:lang w:eastAsia="en-US"/>
        </w:rPr>
      </w:pPr>
      <w:r w:rsidRPr="00900AA2">
        <w:rPr>
          <w:rFonts w:ascii="Consolas" w:eastAsia="Times New Roman" w:hAnsi="Consolas" w:cs="Courier New"/>
          <w:b/>
          <w:bCs/>
          <w:color w:val="666600"/>
          <w:sz w:val="16"/>
          <w:lang w:eastAsia="en-US"/>
        </w:rPr>
        <w:t>}</w:t>
      </w:r>
    </w:p>
    <w:p w14:paraId="508FEA9C"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FF"/>
          <w:sz w:val="16"/>
          <w:lang w:eastAsia="en-US"/>
        </w:rPr>
        <w:lastRenderedPageBreak/>
        <w:t>class</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A604BE"/>
          <w:sz w:val="16"/>
          <w:lang w:eastAsia="en-US"/>
        </w:rPr>
        <w:t>SumTask</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0000FF"/>
          <w:sz w:val="16"/>
          <w:lang w:eastAsia="en-US"/>
        </w:rPr>
        <w:t>implements</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A604BE"/>
          <w:sz w:val="16"/>
          <w:lang w:eastAsia="en-US"/>
        </w:rPr>
        <w:t>Callable</w:t>
      </w:r>
      <w:r w:rsidRPr="00900AA2">
        <w:rPr>
          <w:rFonts w:ascii="Consolas" w:eastAsia="Times New Roman" w:hAnsi="Consolas" w:cs="Courier New"/>
          <w:b/>
          <w:bCs/>
          <w:color w:val="666600"/>
          <w:sz w:val="16"/>
          <w:lang w:eastAsia="en-US"/>
        </w:rPr>
        <w:t>&lt;</w:t>
      </w:r>
      <w:r w:rsidRPr="00900AA2">
        <w:rPr>
          <w:rFonts w:ascii="Consolas" w:eastAsia="Times New Roman" w:hAnsi="Consolas" w:cs="Courier New"/>
          <w:b/>
          <w:bCs/>
          <w:color w:val="A604BE"/>
          <w:sz w:val="16"/>
          <w:lang w:eastAsia="en-US"/>
        </w:rPr>
        <w:t>Integer</w:t>
      </w:r>
      <w:r w:rsidRPr="00900AA2">
        <w:rPr>
          <w:rFonts w:ascii="Consolas" w:eastAsia="Times New Roman" w:hAnsi="Consolas" w:cs="Courier New"/>
          <w:b/>
          <w:bCs/>
          <w:color w:val="666600"/>
          <w:sz w:val="16"/>
          <w:lang w:eastAsia="en-US"/>
        </w:rPr>
        <w:t>&gt;</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666600"/>
          <w:sz w:val="16"/>
          <w:lang w:eastAsia="en-US"/>
        </w:rPr>
        <w:t>{</w:t>
      </w:r>
    </w:p>
    <w:p w14:paraId="417B465D" w14:textId="1347D125" w:rsidR="00241FBE" w:rsidRDefault="00AF2211"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Pr>
          <w:rFonts w:ascii="Consolas" w:eastAsia="Times New Roman" w:hAnsi="Consolas" w:cs="Courier New"/>
          <w:b/>
          <w:bCs/>
          <w:color w:val="000000"/>
          <w:sz w:val="16"/>
          <w:lang w:eastAsia="en-US"/>
        </w:rPr>
        <w:t xml:space="preserve">        </w:t>
      </w:r>
      <w:r w:rsidR="00241FBE">
        <w:rPr>
          <w:rFonts w:ascii="Consolas" w:eastAsia="Times New Roman" w:hAnsi="Consolas" w:cs="Courier New"/>
          <w:b/>
          <w:bCs/>
          <w:color w:val="000000"/>
          <w:sz w:val="16"/>
          <w:lang w:eastAsia="en-US"/>
        </w:rPr>
        <w:tab/>
      </w:r>
      <w:r w:rsidR="005300EF" w:rsidRPr="00900AA2">
        <w:rPr>
          <w:rFonts w:ascii="Consolas" w:eastAsia="Times New Roman" w:hAnsi="Consolas" w:cs="Courier New"/>
          <w:b/>
          <w:bCs/>
          <w:color w:val="0000FF"/>
          <w:sz w:val="16"/>
          <w:lang w:eastAsia="en-US"/>
        </w:rPr>
        <w:t>private</w:t>
      </w:r>
      <w:r w:rsidR="005300EF" w:rsidRPr="00900AA2">
        <w:rPr>
          <w:rFonts w:ascii="Consolas" w:eastAsia="Times New Roman" w:hAnsi="Consolas" w:cs="Courier New"/>
          <w:b/>
          <w:bCs/>
          <w:color w:val="000000"/>
          <w:sz w:val="16"/>
          <w:lang w:eastAsia="en-US"/>
        </w:rPr>
        <w:t xml:space="preserve"> </w:t>
      </w:r>
      <w:r w:rsidR="005300EF" w:rsidRPr="00900AA2">
        <w:rPr>
          <w:rFonts w:ascii="Consolas" w:eastAsia="Times New Roman" w:hAnsi="Consolas" w:cs="Courier New"/>
          <w:b/>
          <w:bCs/>
          <w:color w:val="0000FF"/>
          <w:sz w:val="16"/>
          <w:lang w:eastAsia="en-US"/>
        </w:rPr>
        <w:t>int</w:t>
      </w:r>
      <w:r w:rsidR="005300EF" w:rsidRPr="00900AA2">
        <w:rPr>
          <w:rFonts w:ascii="Consolas" w:eastAsia="Times New Roman" w:hAnsi="Consolas" w:cs="Courier New"/>
          <w:b/>
          <w:bCs/>
          <w:color w:val="000000"/>
          <w:sz w:val="16"/>
          <w:lang w:eastAsia="en-US"/>
        </w:rPr>
        <w:t xml:space="preserve"> num </w:t>
      </w:r>
      <w:r w:rsidR="005300EF" w:rsidRPr="00900AA2">
        <w:rPr>
          <w:rFonts w:ascii="Consolas" w:eastAsia="Times New Roman" w:hAnsi="Consolas" w:cs="Courier New"/>
          <w:b/>
          <w:bCs/>
          <w:color w:val="666600"/>
          <w:sz w:val="16"/>
          <w:lang w:eastAsia="en-US"/>
        </w:rPr>
        <w:t>=</w:t>
      </w:r>
      <w:r w:rsidR="005300EF" w:rsidRPr="00900AA2">
        <w:rPr>
          <w:rFonts w:ascii="Consolas" w:eastAsia="Times New Roman" w:hAnsi="Consolas" w:cs="Courier New"/>
          <w:b/>
          <w:bCs/>
          <w:color w:val="000000"/>
          <w:sz w:val="16"/>
          <w:lang w:eastAsia="en-US"/>
        </w:rPr>
        <w:t xml:space="preserve"> </w:t>
      </w:r>
      <w:r w:rsidR="005300EF" w:rsidRPr="00900AA2">
        <w:rPr>
          <w:rFonts w:ascii="Consolas" w:eastAsia="Times New Roman" w:hAnsi="Consolas" w:cs="Courier New"/>
          <w:b/>
          <w:bCs/>
          <w:color w:val="006666"/>
          <w:sz w:val="16"/>
          <w:lang w:eastAsia="en-US"/>
        </w:rPr>
        <w:t>0</w:t>
      </w:r>
      <w:r w:rsidR="005300EF" w:rsidRPr="00900AA2">
        <w:rPr>
          <w:rFonts w:ascii="Consolas" w:eastAsia="Times New Roman" w:hAnsi="Consolas" w:cs="Courier New"/>
          <w:b/>
          <w:bCs/>
          <w:color w:val="666600"/>
          <w:sz w:val="16"/>
          <w:lang w:eastAsia="en-US"/>
        </w:rPr>
        <w:t>;</w:t>
      </w:r>
    </w:p>
    <w:p w14:paraId="6D336FF1" w14:textId="314731A2" w:rsidR="005300EF" w:rsidRPr="00900AA2" w:rsidRDefault="00241FBE"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Pr>
          <w:rFonts w:ascii="Consolas" w:eastAsia="Times New Roman" w:hAnsi="Consolas" w:cs="Courier New"/>
          <w:b/>
          <w:bCs/>
          <w:color w:val="000000"/>
          <w:sz w:val="16"/>
          <w:lang w:eastAsia="en-US"/>
        </w:rPr>
        <w:tab/>
      </w:r>
      <w:r w:rsidR="005300EF" w:rsidRPr="00900AA2">
        <w:rPr>
          <w:rFonts w:ascii="Consolas" w:eastAsia="Times New Roman" w:hAnsi="Consolas" w:cs="Courier New"/>
          <w:b/>
          <w:bCs/>
          <w:color w:val="0000FF"/>
          <w:sz w:val="16"/>
          <w:lang w:eastAsia="en-US"/>
        </w:rPr>
        <w:t>public</w:t>
      </w:r>
      <w:r w:rsidR="005300EF" w:rsidRPr="00900AA2">
        <w:rPr>
          <w:rFonts w:ascii="Consolas" w:eastAsia="Times New Roman" w:hAnsi="Consolas" w:cs="Courier New"/>
          <w:b/>
          <w:bCs/>
          <w:color w:val="000000"/>
          <w:sz w:val="16"/>
          <w:lang w:eastAsia="en-US"/>
        </w:rPr>
        <w:t xml:space="preserve"> </w:t>
      </w:r>
      <w:r w:rsidR="005300EF" w:rsidRPr="00900AA2">
        <w:rPr>
          <w:rFonts w:ascii="Consolas" w:eastAsia="Times New Roman" w:hAnsi="Consolas" w:cs="Courier New"/>
          <w:b/>
          <w:bCs/>
          <w:color w:val="A604BE"/>
          <w:sz w:val="16"/>
          <w:lang w:eastAsia="en-US"/>
        </w:rPr>
        <w:t>SumTask</w:t>
      </w:r>
      <w:r w:rsidR="005300EF" w:rsidRPr="00900AA2">
        <w:rPr>
          <w:rFonts w:ascii="Consolas" w:eastAsia="Times New Roman" w:hAnsi="Consolas" w:cs="Courier New"/>
          <w:b/>
          <w:bCs/>
          <w:color w:val="666600"/>
          <w:sz w:val="16"/>
          <w:lang w:eastAsia="en-US"/>
        </w:rPr>
        <w:t>(</w:t>
      </w:r>
      <w:r w:rsidR="005300EF" w:rsidRPr="00900AA2">
        <w:rPr>
          <w:rFonts w:ascii="Consolas" w:eastAsia="Times New Roman" w:hAnsi="Consolas" w:cs="Courier New"/>
          <w:b/>
          <w:bCs/>
          <w:color w:val="0000FF"/>
          <w:sz w:val="16"/>
          <w:lang w:eastAsia="en-US"/>
        </w:rPr>
        <w:t>int</w:t>
      </w:r>
      <w:r w:rsidR="005300EF" w:rsidRPr="00900AA2">
        <w:rPr>
          <w:rFonts w:ascii="Consolas" w:eastAsia="Times New Roman" w:hAnsi="Consolas" w:cs="Courier New"/>
          <w:b/>
          <w:bCs/>
          <w:color w:val="000000"/>
          <w:sz w:val="16"/>
          <w:lang w:eastAsia="en-US"/>
        </w:rPr>
        <w:t xml:space="preserve"> num</w:t>
      </w:r>
      <w:r w:rsidR="005300EF" w:rsidRPr="00900AA2">
        <w:rPr>
          <w:rFonts w:ascii="Consolas" w:eastAsia="Times New Roman" w:hAnsi="Consolas" w:cs="Courier New"/>
          <w:b/>
          <w:bCs/>
          <w:color w:val="666600"/>
          <w:sz w:val="16"/>
          <w:lang w:eastAsia="en-US"/>
        </w:rPr>
        <w:t>){</w:t>
      </w:r>
    </w:p>
    <w:p w14:paraId="695A6AD5"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000000"/>
          <w:sz w:val="16"/>
          <w:lang w:eastAsia="en-US"/>
        </w:rPr>
        <w:tab/>
        <w:t xml:space="preserve">        </w:t>
      </w:r>
      <w:r w:rsidRPr="00900AA2">
        <w:rPr>
          <w:rFonts w:ascii="Consolas" w:eastAsia="Times New Roman" w:hAnsi="Consolas" w:cs="Courier New"/>
          <w:b/>
          <w:bCs/>
          <w:color w:val="0000FF"/>
          <w:sz w:val="16"/>
          <w:lang w:eastAsia="en-US"/>
        </w:rPr>
        <w:t>this</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num </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 num</w:t>
      </w:r>
      <w:r w:rsidRPr="00900AA2">
        <w:rPr>
          <w:rFonts w:ascii="Consolas" w:eastAsia="Times New Roman" w:hAnsi="Consolas" w:cs="Courier New"/>
          <w:b/>
          <w:bCs/>
          <w:color w:val="666600"/>
          <w:sz w:val="16"/>
          <w:lang w:eastAsia="en-US"/>
        </w:rPr>
        <w:t>;</w:t>
      </w:r>
    </w:p>
    <w:p w14:paraId="4CC15800" w14:textId="452F423F"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 xml:space="preserve">        </w:t>
      </w:r>
      <w:r w:rsidR="00241FBE">
        <w:rPr>
          <w:rFonts w:ascii="Consolas" w:eastAsia="Times New Roman" w:hAnsi="Consolas" w:cs="Courier New"/>
          <w:b/>
          <w:bCs/>
          <w:color w:val="000000"/>
          <w:sz w:val="16"/>
          <w:lang w:eastAsia="en-US"/>
        </w:rPr>
        <w:tab/>
      </w:r>
      <w:r w:rsidRPr="00900AA2">
        <w:rPr>
          <w:rFonts w:ascii="Consolas" w:eastAsia="Times New Roman" w:hAnsi="Consolas" w:cs="Courier New"/>
          <w:b/>
          <w:bCs/>
          <w:color w:val="666600"/>
          <w:sz w:val="16"/>
          <w:lang w:eastAsia="en-US"/>
        </w:rPr>
        <w:t>}</w:t>
      </w:r>
    </w:p>
    <w:p w14:paraId="038E775B" w14:textId="6AB711F7" w:rsidR="005300EF" w:rsidRPr="00900AA2" w:rsidRDefault="00241FBE"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Pr>
          <w:rFonts w:ascii="Consolas" w:eastAsia="Times New Roman" w:hAnsi="Consolas" w:cs="Courier New"/>
          <w:b/>
          <w:bCs/>
          <w:color w:val="0000FF"/>
          <w:sz w:val="16"/>
          <w:lang w:eastAsia="en-US"/>
        </w:rPr>
        <w:tab/>
      </w:r>
      <w:r w:rsidR="005300EF" w:rsidRPr="00900AA2">
        <w:rPr>
          <w:rFonts w:ascii="Consolas" w:eastAsia="Times New Roman" w:hAnsi="Consolas" w:cs="Courier New"/>
          <w:b/>
          <w:bCs/>
          <w:color w:val="0000FF"/>
          <w:sz w:val="16"/>
          <w:lang w:eastAsia="en-US"/>
        </w:rPr>
        <w:t>public</w:t>
      </w:r>
      <w:r w:rsidR="005300EF" w:rsidRPr="00900AA2">
        <w:rPr>
          <w:rFonts w:ascii="Consolas" w:eastAsia="Times New Roman" w:hAnsi="Consolas" w:cs="Courier New"/>
          <w:b/>
          <w:bCs/>
          <w:color w:val="000000"/>
          <w:sz w:val="16"/>
          <w:lang w:eastAsia="en-US"/>
        </w:rPr>
        <w:t xml:space="preserve"> </w:t>
      </w:r>
      <w:r w:rsidR="005300EF" w:rsidRPr="00900AA2">
        <w:rPr>
          <w:rFonts w:ascii="Consolas" w:eastAsia="Times New Roman" w:hAnsi="Consolas" w:cs="Courier New"/>
          <w:b/>
          <w:bCs/>
          <w:color w:val="A604BE"/>
          <w:sz w:val="16"/>
          <w:lang w:eastAsia="en-US"/>
        </w:rPr>
        <w:t>Integer</w:t>
      </w:r>
      <w:r w:rsidR="005300EF" w:rsidRPr="00900AA2">
        <w:rPr>
          <w:rFonts w:ascii="Consolas" w:eastAsia="Times New Roman" w:hAnsi="Consolas" w:cs="Courier New"/>
          <w:b/>
          <w:bCs/>
          <w:color w:val="000000"/>
          <w:sz w:val="16"/>
          <w:lang w:eastAsia="en-US"/>
        </w:rPr>
        <w:t xml:space="preserve"> call</w:t>
      </w:r>
      <w:r w:rsidR="005300EF" w:rsidRPr="00900AA2">
        <w:rPr>
          <w:rFonts w:ascii="Consolas" w:eastAsia="Times New Roman" w:hAnsi="Consolas" w:cs="Courier New"/>
          <w:b/>
          <w:bCs/>
          <w:color w:val="666600"/>
          <w:sz w:val="16"/>
          <w:lang w:eastAsia="en-US"/>
        </w:rPr>
        <w:t>()</w:t>
      </w:r>
      <w:r w:rsidR="005300EF" w:rsidRPr="00900AA2">
        <w:rPr>
          <w:rFonts w:ascii="Consolas" w:eastAsia="Times New Roman" w:hAnsi="Consolas" w:cs="Courier New"/>
          <w:b/>
          <w:bCs/>
          <w:color w:val="000000"/>
          <w:sz w:val="16"/>
          <w:lang w:eastAsia="en-US"/>
        </w:rPr>
        <w:t xml:space="preserve"> </w:t>
      </w:r>
      <w:r w:rsidR="005300EF" w:rsidRPr="00900AA2">
        <w:rPr>
          <w:rFonts w:ascii="Consolas" w:eastAsia="Times New Roman" w:hAnsi="Consolas" w:cs="Courier New"/>
          <w:b/>
          <w:bCs/>
          <w:color w:val="0000FF"/>
          <w:sz w:val="16"/>
          <w:lang w:eastAsia="en-US"/>
        </w:rPr>
        <w:t>throws</w:t>
      </w:r>
      <w:r w:rsidR="005300EF" w:rsidRPr="00900AA2">
        <w:rPr>
          <w:rFonts w:ascii="Consolas" w:eastAsia="Times New Roman" w:hAnsi="Consolas" w:cs="Courier New"/>
          <w:b/>
          <w:bCs/>
          <w:color w:val="000000"/>
          <w:sz w:val="16"/>
          <w:lang w:eastAsia="en-US"/>
        </w:rPr>
        <w:t xml:space="preserve"> </w:t>
      </w:r>
      <w:r w:rsidR="005300EF" w:rsidRPr="00900AA2">
        <w:rPr>
          <w:rFonts w:ascii="Consolas" w:eastAsia="Times New Roman" w:hAnsi="Consolas" w:cs="Courier New"/>
          <w:b/>
          <w:bCs/>
          <w:color w:val="A604BE"/>
          <w:sz w:val="16"/>
          <w:lang w:eastAsia="en-US"/>
        </w:rPr>
        <w:t>Exception</w:t>
      </w:r>
      <w:r w:rsidR="005300EF" w:rsidRPr="00900AA2">
        <w:rPr>
          <w:rFonts w:ascii="Consolas" w:eastAsia="Times New Roman" w:hAnsi="Consolas" w:cs="Courier New"/>
          <w:b/>
          <w:bCs/>
          <w:color w:val="000000"/>
          <w:sz w:val="16"/>
          <w:lang w:eastAsia="en-US"/>
        </w:rPr>
        <w:t xml:space="preserve"> </w:t>
      </w:r>
      <w:r w:rsidR="005300EF" w:rsidRPr="00900AA2">
        <w:rPr>
          <w:rFonts w:ascii="Consolas" w:eastAsia="Times New Roman" w:hAnsi="Consolas" w:cs="Courier New"/>
          <w:b/>
          <w:bCs/>
          <w:color w:val="666600"/>
          <w:sz w:val="16"/>
          <w:lang w:eastAsia="en-US"/>
        </w:rPr>
        <w:t>{</w:t>
      </w:r>
    </w:p>
    <w:p w14:paraId="0B858D1E" w14:textId="3496CACE"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r>
      <w:r w:rsidR="00241FBE">
        <w:rPr>
          <w:rFonts w:ascii="Consolas" w:eastAsia="Times New Roman" w:hAnsi="Consolas" w:cs="Courier New"/>
          <w:b/>
          <w:bCs/>
          <w:color w:val="000000"/>
          <w:sz w:val="16"/>
          <w:lang w:eastAsia="en-US"/>
        </w:rPr>
        <w:tab/>
      </w:r>
      <w:r w:rsidRPr="00900AA2">
        <w:rPr>
          <w:rFonts w:ascii="Consolas" w:eastAsia="Times New Roman" w:hAnsi="Consolas" w:cs="Courier New"/>
          <w:b/>
          <w:bCs/>
          <w:color w:val="0000FF"/>
          <w:sz w:val="16"/>
          <w:lang w:eastAsia="en-US"/>
        </w:rPr>
        <w:t>int</w:t>
      </w:r>
      <w:r w:rsidRPr="00900AA2">
        <w:rPr>
          <w:rFonts w:ascii="Consolas" w:eastAsia="Times New Roman" w:hAnsi="Consolas" w:cs="Courier New"/>
          <w:b/>
          <w:bCs/>
          <w:color w:val="000000"/>
          <w:sz w:val="16"/>
          <w:lang w:eastAsia="en-US"/>
        </w:rPr>
        <w:t xml:space="preserve"> result </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 </w:t>
      </w:r>
      <w:r w:rsidRPr="00900AA2">
        <w:rPr>
          <w:rFonts w:ascii="Consolas" w:eastAsia="Times New Roman" w:hAnsi="Consolas" w:cs="Courier New"/>
          <w:b/>
          <w:bCs/>
          <w:color w:val="006666"/>
          <w:sz w:val="16"/>
          <w:lang w:eastAsia="en-US"/>
        </w:rPr>
        <w:t>0</w:t>
      </w:r>
      <w:r w:rsidRPr="00900AA2">
        <w:rPr>
          <w:rFonts w:ascii="Consolas" w:eastAsia="Times New Roman" w:hAnsi="Consolas" w:cs="Courier New"/>
          <w:b/>
          <w:bCs/>
          <w:color w:val="666600"/>
          <w:sz w:val="16"/>
          <w:lang w:eastAsia="en-US"/>
        </w:rPr>
        <w:t>;</w:t>
      </w:r>
    </w:p>
    <w:p w14:paraId="1D836E13"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r>
      <w:r w:rsidRPr="00900AA2">
        <w:rPr>
          <w:rFonts w:ascii="Consolas" w:eastAsia="Times New Roman" w:hAnsi="Consolas" w:cs="Courier New"/>
          <w:b/>
          <w:bCs/>
          <w:color w:val="000000"/>
          <w:sz w:val="16"/>
          <w:lang w:eastAsia="en-US"/>
        </w:rPr>
        <w:tab/>
      </w:r>
      <w:r w:rsidRPr="00900AA2">
        <w:rPr>
          <w:rFonts w:ascii="Consolas" w:eastAsia="Times New Roman" w:hAnsi="Consolas" w:cs="Courier New"/>
          <w:b/>
          <w:bCs/>
          <w:color w:val="0000FF"/>
          <w:sz w:val="16"/>
          <w:lang w:eastAsia="en-US"/>
        </w:rPr>
        <w:t>for</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FF"/>
          <w:sz w:val="16"/>
          <w:lang w:eastAsia="en-US"/>
        </w:rPr>
        <w:t>int</w:t>
      </w:r>
      <w:r w:rsidRPr="00900AA2">
        <w:rPr>
          <w:rFonts w:ascii="Consolas" w:eastAsia="Times New Roman" w:hAnsi="Consolas" w:cs="Courier New"/>
          <w:b/>
          <w:bCs/>
          <w:color w:val="000000"/>
          <w:sz w:val="16"/>
          <w:lang w:eastAsia="en-US"/>
        </w:rPr>
        <w:t xml:space="preserve"> i</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6666"/>
          <w:sz w:val="16"/>
          <w:lang w:eastAsia="en-US"/>
        </w:rPr>
        <w:t>1</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i</w:t>
      </w:r>
      <w:r w:rsidRPr="00900AA2">
        <w:rPr>
          <w:rFonts w:ascii="Consolas" w:eastAsia="Times New Roman" w:hAnsi="Consolas" w:cs="Courier New"/>
          <w:b/>
          <w:bCs/>
          <w:color w:val="666600"/>
          <w:sz w:val="16"/>
          <w:lang w:eastAsia="en-US"/>
        </w:rPr>
        <w:t>&lt;=</w:t>
      </w:r>
      <w:r w:rsidRPr="00900AA2">
        <w:rPr>
          <w:rFonts w:ascii="Consolas" w:eastAsia="Times New Roman" w:hAnsi="Consolas" w:cs="Courier New"/>
          <w:b/>
          <w:bCs/>
          <w:color w:val="000000"/>
          <w:sz w:val="16"/>
          <w:lang w:eastAsia="en-US"/>
        </w:rPr>
        <w:t>num</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i</w:t>
      </w:r>
      <w:r w:rsidRPr="00900AA2">
        <w:rPr>
          <w:rFonts w:ascii="Consolas" w:eastAsia="Times New Roman" w:hAnsi="Consolas" w:cs="Courier New"/>
          <w:b/>
          <w:bCs/>
          <w:color w:val="666600"/>
          <w:sz w:val="16"/>
          <w:lang w:eastAsia="en-US"/>
        </w:rPr>
        <w:t>++){</w:t>
      </w:r>
    </w:p>
    <w:p w14:paraId="56228EE4"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r>
      <w:r w:rsidRPr="00900AA2">
        <w:rPr>
          <w:rFonts w:ascii="Consolas" w:eastAsia="Times New Roman" w:hAnsi="Consolas" w:cs="Courier New"/>
          <w:b/>
          <w:bCs/>
          <w:color w:val="000000"/>
          <w:sz w:val="16"/>
          <w:lang w:eastAsia="en-US"/>
        </w:rPr>
        <w:tab/>
      </w:r>
      <w:r w:rsidRPr="00900AA2">
        <w:rPr>
          <w:rFonts w:ascii="Consolas" w:eastAsia="Times New Roman" w:hAnsi="Consolas" w:cs="Courier New"/>
          <w:b/>
          <w:bCs/>
          <w:color w:val="000000"/>
          <w:sz w:val="16"/>
          <w:lang w:eastAsia="en-US"/>
        </w:rPr>
        <w:tab/>
        <w:t>result</w:t>
      </w: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i</w:t>
      </w:r>
      <w:r w:rsidRPr="00900AA2">
        <w:rPr>
          <w:rFonts w:ascii="Consolas" w:eastAsia="Times New Roman" w:hAnsi="Consolas" w:cs="Courier New"/>
          <w:b/>
          <w:bCs/>
          <w:color w:val="666600"/>
          <w:sz w:val="16"/>
          <w:lang w:eastAsia="en-US"/>
        </w:rPr>
        <w:t>;</w:t>
      </w:r>
    </w:p>
    <w:p w14:paraId="06D09F51"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r>
      <w:r w:rsidRPr="00900AA2">
        <w:rPr>
          <w:rFonts w:ascii="Consolas" w:eastAsia="Times New Roman" w:hAnsi="Consolas" w:cs="Courier New"/>
          <w:b/>
          <w:bCs/>
          <w:color w:val="000000"/>
          <w:sz w:val="16"/>
          <w:lang w:eastAsia="en-US"/>
        </w:rPr>
        <w:tab/>
      </w:r>
      <w:r w:rsidRPr="00900AA2">
        <w:rPr>
          <w:rFonts w:ascii="Consolas" w:eastAsia="Times New Roman" w:hAnsi="Consolas" w:cs="Courier New"/>
          <w:b/>
          <w:bCs/>
          <w:color w:val="666600"/>
          <w:sz w:val="16"/>
          <w:lang w:eastAsia="en-US"/>
        </w:rPr>
        <w:t>}</w:t>
      </w:r>
    </w:p>
    <w:p w14:paraId="19A22E02" w14:textId="77777777" w:rsidR="00241FBE"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666600"/>
          <w:sz w:val="16"/>
          <w:lang w:eastAsia="en-US"/>
        </w:rPr>
      </w:pPr>
      <w:r w:rsidRPr="00900AA2">
        <w:rPr>
          <w:rFonts w:ascii="Consolas" w:eastAsia="Times New Roman" w:hAnsi="Consolas" w:cs="Courier New"/>
          <w:b/>
          <w:bCs/>
          <w:color w:val="000000"/>
          <w:sz w:val="16"/>
          <w:lang w:eastAsia="en-US"/>
        </w:rPr>
        <w:tab/>
      </w:r>
      <w:r w:rsidRPr="00900AA2">
        <w:rPr>
          <w:rFonts w:ascii="Consolas" w:eastAsia="Times New Roman" w:hAnsi="Consolas" w:cs="Courier New"/>
          <w:b/>
          <w:bCs/>
          <w:color w:val="000000"/>
          <w:sz w:val="16"/>
          <w:lang w:eastAsia="en-US"/>
        </w:rPr>
        <w:tab/>
      </w:r>
      <w:r w:rsidRPr="00900AA2">
        <w:rPr>
          <w:rFonts w:ascii="Consolas" w:eastAsia="Times New Roman" w:hAnsi="Consolas" w:cs="Courier New"/>
          <w:b/>
          <w:bCs/>
          <w:color w:val="0000FF"/>
          <w:sz w:val="16"/>
          <w:lang w:eastAsia="en-US"/>
        </w:rPr>
        <w:t>return</w:t>
      </w:r>
      <w:r w:rsidRPr="00900AA2">
        <w:rPr>
          <w:rFonts w:ascii="Consolas" w:eastAsia="Times New Roman" w:hAnsi="Consolas" w:cs="Courier New"/>
          <w:b/>
          <w:bCs/>
          <w:color w:val="000000"/>
          <w:sz w:val="16"/>
          <w:lang w:eastAsia="en-US"/>
        </w:rPr>
        <w:t xml:space="preserve"> result</w:t>
      </w:r>
      <w:r w:rsidRPr="00900AA2">
        <w:rPr>
          <w:rFonts w:ascii="Consolas" w:eastAsia="Times New Roman" w:hAnsi="Consolas" w:cs="Courier New"/>
          <w:b/>
          <w:bCs/>
          <w:color w:val="666600"/>
          <w:sz w:val="16"/>
          <w:lang w:eastAsia="en-US"/>
        </w:rPr>
        <w:t>;</w:t>
      </w:r>
    </w:p>
    <w:p w14:paraId="2370E15C" w14:textId="4830F7E0"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000000"/>
          <w:sz w:val="16"/>
          <w:lang w:eastAsia="en-US"/>
        </w:rPr>
        <w:tab/>
      </w:r>
      <w:r w:rsidRPr="00900AA2">
        <w:rPr>
          <w:rFonts w:ascii="Consolas" w:eastAsia="Times New Roman" w:hAnsi="Consolas" w:cs="Courier New"/>
          <w:b/>
          <w:bCs/>
          <w:color w:val="666600"/>
          <w:sz w:val="16"/>
          <w:lang w:eastAsia="en-US"/>
        </w:rPr>
        <w:t>}</w:t>
      </w:r>
    </w:p>
    <w:p w14:paraId="3C824583" w14:textId="77777777" w:rsidR="005300EF" w:rsidRPr="00900AA2" w:rsidRDefault="005300EF" w:rsidP="00AA3B4E">
      <w:pPr>
        <w:pBdr>
          <w:top w:val="single" w:sz="2" w:space="2" w:color="888888"/>
          <w:left w:val="single" w:sz="2" w:space="2" w:color="888888"/>
          <w:bottom w:val="single" w:sz="2" w:space="2" w:color="888888"/>
          <w:right w:val="single" w:sz="2"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b/>
          <w:bCs/>
          <w:color w:val="000000"/>
          <w:sz w:val="16"/>
          <w:lang w:eastAsia="en-US"/>
        </w:rPr>
      </w:pPr>
      <w:r w:rsidRPr="00900AA2">
        <w:rPr>
          <w:rFonts w:ascii="Consolas" w:eastAsia="Times New Roman" w:hAnsi="Consolas" w:cs="Courier New"/>
          <w:b/>
          <w:bCs/>
          <w:color w:val="666600"/>
          <w:sz w:val="16"/>
          <w:lang w:eastAsia="en-US"/>
        </w:rPr>
        <w:t>}</w:t>
      </w:r>
      <w:r w:rsidRPr="00900AA2">
        <w:rPr>
          <w:rFonts w:ascii="Consolas" w:eastAsia="Times New Roman" w:hAnsi="Consolas" w:cs="Courier New"/>
          <w:b/>
          <w:bCs/>
          <w:color w:val="000000"/>
          <w:sz w:val="16"/>
          <w:lang w:eastAsia="en-US"/>
        </w:rPr>
        <w:t xml:space="preserve"> </w:t>
      </w:r>
    </w:p>
    <w:p w14:paraId="6CB18A2E" w14:textId="77777777" w:rsidR="005300EF" w:rsidRDefault="005300EF" w:rsidP="005300EF"/>
    <w:p w14:paraId="720EED83" w14:textId="77777777" w:rsidR="005300EF" w:rsidRDefault="005300EF" w:rsidP="000E4144">
      <w:pPr>
        <w:pStyle w:val="Heading30"/>
      </w:pPr>
      <w:r w:rsidRPr="002025B3">
        <w:t>How to stop a thread in Java?</w:t>
      </w:r>
    </w:p>
    <w:p w14:paraId="41BA9C85" w14:textId="72A3F9AB" w:rsidR="005300EF" w:rsidRDefault="005300EF" w:rsidP="00241FBE">
      <w:pPr>
        <w:spacing w:line="240" w:lineRule="auto"/>
      </w:pPr>
      <w:r w:rsidRPr="002025B3">
        <w:t xml:space="preserve">There </w:t>
      </w:r>
      <w:r w:rsidR="00361AA5" w:rsidRPr="002025B3">
        <w:t>were</w:t>
      </w:r>
      <w:r w:rsidRPr="002025B3">
        <w:t xml:space="preserve"> some control methods in JDK 1.0 e.g</w:t>
      </w:r>
      <w:r w:rsidRPr="002025B3">
        <w:rPr>
          <w:b/>
        </w:rPr>
        <w:t>.  suspend() and resume()</w:t>
      </w:r>
      <w:r>
        <w:t xml:space="preserve"> </w:t>
      </w:r>
      <w:r w:rsidRPr="002025B3">
        <w:t xml:space="preserve">which </w:t>
      </w:r>
      <w:r>
        <w:t>are deprecated.</w:t>
      </w:r>
      <w:r w:rsidRPr="002025B3">
        <w:rPr>
          <w:rFonts w:ascii="Trebuchet MS" w:hAnsi="Trebuchet MS"/>
          <w:color w:val="000000"/>
          <w:shd w:val="clear" w:color="auto" w:fill="FFFFFF"/>
        </w:rPr>
        <w:t xml:space="preserve"> </w:t>
      </w:r>
      <w:r w:rsidRPr="002025B3">
        <w:t xml:space="preserve">To manually stop, programmers either take advantage of volatile boolean variable and check in every iteration if run method has loops or </w:t>
      </w:r>
      <w:r w:rsidRPr="006F15A1">
        <w:rPr>
          <w:b/>
        </w:rPr>
        <w:t>interrupt</w:t>
      </w:r>
      <w:r w:rsidRPr="002025B3">
        <w:t xml:space="preserve"> threads to abruptly cancel tasks.</w:t>
      </w:r>
      <w:r w:rsidRPr="002025B3">
        <w:br/>
      </w:r>
    </w:p>
    <w:p w14:paraId="666F88DC" w14:textId="77777777" w:rsidR="00742641" w:rsidRDefault="005300EF" w:rsidP="00742641">
      <w:pPr>
        <w:rPr>
          <w:rStyle w:val="Heading3Char0"/>
        </w:rPr>
      </w:pPr>
      <w:r w:rsidRPr="009E3752">
        <w:rPr>
          <w:rStyle w:val="Heading3Char0"/>
        </w:rPr>
        <w:t xml:space="preserve">Why wait, notify and notifyAll are not inside </w:t>
      </w:r>
      <w:r w:rsidR="00361AA5">
        <w:rPr>
          <w:rStyle w:val="Heading3Char0"/>
        </w:rPr>
        <w:t>T</w:t>
      </w:r>
      <w:r w:rsidRPr="009E3752">
        <w:rPr>
          <w:rStyle w:val="Heading3Char0"/>
        </w:rPr>
        <w:t>hread class?</w:t>
      </w:r>
    </w:p>
    <w:p w14:paraId="7FCA8BB6" w14:textId="4B4F901E" w:rsidR="00742641" w:rsidRDefault="005300EF" w:rsidP="00B413EE">
      <w:pPr>
        <w:pStyle w:val="ListParagraph"/>
        <w:numPr>
          <w:ilvl w:val="0"/>
          <w:numId w:val="284"/>
        </w:numPr>
      </w:pPr>
      <w:r w:rsidRPr="009E3752">
        <w:t xml:space="preserve">Java provides lock at </w:t>
      </w:r>
      <w:r w:rsidRPr="00742641">
        <w:rPr>
          <w:b/>
          <w:bCs/>
        </w:rPr>
        <w:t>object level</w:t>
      </w:r>
      <w:r w:rsidRPr="009E3752">
        <w:t xml:space="preserve"> not at thread level. Every object has lock, which is acquired by thread. </w:t>
      </w:r>
    </w:p>
    <w:p w14:paraId="424441D6" w14:textId="77777777" w:rsidR="00742641" w:rsidRDefault="005300EF" w:rsidP="00B413EE">
      <w:pPr>
        <w:pStyle w:val="ListParagraph"/>
        <w:numPr>
          <w:ilvl w:val="0"/>
          <w:numId w:val="283"/>
        </w:numPr>
      </w:pPr>
      <w:r w:rsidRPr="009E3752">
        <w:t>Now if thread needs to wait for certain lock</w:t>
      </w:r>
      <w:r w:rsidR="00742641">
        <w:t>,</w:t>
      </w:r>
      <w:r w:rsidRPr="009E3752">
        <w:t xml:space="preserve"> it make sense to call wait() on that object rather than on that thread. </w:t>
      </w:r>
      <w:r w:rsidR="00742641">
        <w:t xml:space="preserve">If </w:t>
      </w:r>
      <w:r w:rsidRPr="009E3752">
        <w:t xml:space="preserve">wait() method declared on Thread class, it was not clear that for which lock thread was waiting. </w:t>
      </w:r>
    </w:p>
    <w:p w14:paraId="2F1383BE" w14:textId="4F9E892F" w:rsidR="005300EF" w:rsidRDefault="005300EF" w:rsidP="00B413EE">
      <w:pPr>
        <w:pStyle w:val="ListParagraph"/>
        <w:numPr>
          <w:ilvl w:val="0"/>
          <w:numId w:val="283"/>
        </w:numPr>
      </w:pPr>
      <w:r w:rsidRPr="009E3752">
        <w:t xml:space="preserve">In short, since wait, notify and notifyAll operate at lock level, it </w:t>
      </w:r>
      <w:r w:rsidR="00742641" w:rsidRPr="009E3752">
        <w:t>makes</w:t>
      </w:r>
      <w:r w:rsidRPr="009E3752">
        <w:t xml:space="preserve"> sense to defined it on object class because lock belongs to object</w:t>
      </w:r>
      <w:r>
        <w:t>.</w:t>
      </w:r>
    </w:p>
    <w:p w14:paraId="785D4FB7" w14:textId="77777777" w:rsidR="00AA3B4E" w:rsidRDefault="00AA3B4E" w:rsidP="005300EF"/>
    <w:p w14:paraId="1AB1D94E" w14:textId="1E33880D" w:rsidR="005300EF" w:rsidRDefault="005300EF" w:rsidP="005300EF">
      <w:r w:rsidRPr="00A90FDC">
        <w:rPr>
          <w:rStyle w:val="Heading3Char0"/>
        </w:rPr>
        <w:t>What is the difference between livelock and deadlock in Java?</w:t>
      </w:r>
      <w:r w:rsidRPr="00A90FDC">
        <w:br/>
        <w:t xml:space="preserve">A real-world example of livelock occurs when two people meet in a narrow corridor, and each </w:t>
      </w:r>
      <w:r w:rsidR="00742641" w:rsidRPr="00A90FDC">
        <w:t>try</w:t>
      </w:r>
      <w:r w:rsidRPr="00A90FDC">
        <w:t xml:space="preserve"> to be polite by moving aside to let the other pass</w:t>
      </w:r>
      <w:r w:rsidR="00687916">
        <w:t>.</w:t>
      </w:r>
      <w:r w:rsidRPr="00A90FDC">
        <w:t xml:space="preserve"> but they end up </w:t>
      </w:r>
      <w:r w:rsidR="0089375B" w:rsidRPr="00A90FDC">
        <w:t>s</w:t>
      </w:r>
      <w:r w:rsidR="0089375B">
        <w:t>t</w:t>
      </w:r>
      <w:r w:rsidR="0089375B" w:rsidRPr="00A90FDC">
        <w:t xml:space="preserve">aying </w:t>
      </w:r>
      <w:r w:rsidR="0089375B">
        <w:t>same</w:t>
      </w:r>
      <w:r w:rsidR="00687916">
        <w:t xml:space="preserve"> </w:t>
      </w:r>
      <w:r w:rsidRPr="00A90FDC">
        <w:t>side without making any progress because they both repeatedly move the same way at the same time. In short, the main difference between livelock and deadlock is that in former state of process change but no progress is made.</w:t>
      </w:r>
    </w:p>
    <w:p w14:paraId="30A5EF7F" w14:textId="77777777" w:rsidR="00EA2892" w:rsidRDefault="00EA2892" w:rsidP="005300EF"/>
    <w:p w14:paraId="33EA518A" w14:textId="77777777" w:rsidR="005300EF" w:rsidRDefault="005300EF" w:rsidP="00A8310C">
      <w:pPr>
        <w:spacing w:line="240" w:lineRule="auto"/>
      </w:pPr>
      <w:r w:rsidRPr="0034061E">
        <w:rPr>
          <w:rStyle w:val="Heading3Char0"/>
        </w:rPr>
        <w:t>How do you check if a Thread holds a lock or not?</w:t>
      </w:r>
      <w:r w:rsidRPr="0034061E">
        <w:br/>
        <w:t>There is a method called </w:t>
      </w:r>
      <w:r w:rsidRPr="0034061E">
        <w:rPr>
          <w:b/>
        </w:rPr>
        <w:t>holdsLock()</w:t>
      </w:r>
      <w:r w:rsidRPr="0034061E">
        <w:t> on </w:t>
      </w:r>
      <w:r w:rsidRPr="009F27B1">
        <w:rPr>
          <w:rStyle w:val="0SyntaxPinkChar"/>
        </w:rPr>
        <w:t>java.lang.Thread</w:t>
      </w:r>
      <w:r w:rsidRPr="0034061E">
        <w:t>, it returns true if and only if the current thread holds the monitor lock on the specified object. </w:t>
      </w:r>
      <w:r>
        <w:t xml:space="preserve"> </w:t>
      </w:r>
    </w:p>
    <w:p w14:paraId="3F46EA8F" w14:textId="77777777" w:rsidR="005300EF" w:rsidRDefault="005300EF" w:rsidP="005300EF">
      <w:pPr>
        <w:pStyle w:val="Output"/>
        <w:rPr>
          <w:color w:val="4C483D" w:themeColor="text2"/>
        </w:rPr>
      </w:pPr>
      <w:r>
        <w:tab/>
      </w:r>
      <w:r>
        <w:tab/>
        <w:t xml:space="preserve">Thread </w:t>
      </w:r>
      <w:r>
        <w:rPr>
          <w:color w:val="6A3E3E"/>
        </w:rPr>
        <w:t>t</w:t>
      </w:r>
      <w:r>
        <w:t xml:space="preserve"> = Thread.</w:t>
      </w:r>
      <w:r>
        <w:rPr>
          <w:i/>
          <w:iCs/>
        </w:rPr>
        <w:t>currentThread</w:t>
      </w:r>
      <w:r>
        <w:t>();</w:t>
      </w:r>
    </w:p>
    <w:p w14:paraId="1EA1381C" w14:textId="77777777" w:rsidR="005300EF" w:rsidRDefault="005300EF" w:rsidP="005300EF">
      <w:pPr>
        <w:pStyle w:val="Output"/>
        <w:rPr>
          <w:color w:val="4C483D" w:themeColor="text2"/>
        </w:rPr>
      </w:pPr>
      <w:r>
        <w:tab/>
      </w:r>
      <w:r>
        <w:tab/>
        <w:t>System.</w:t>
      </w:r>
      <w:r>
        <w:rPr>
          <w:bCs/>
          <w:i/>
          <w:iCs/>
          <w:color w:val="0000C0"/>
        </w:rPr>
        <w:t>out</w:t>
      </w:r>
      <w:r>
        <w:t>.println(Thread.</w:t>
      </w:r>
      <w:r>
        <w:rPr>
          <w:i/>
          <w:iCs/>
        </w:rPr>
        <w:t>holdsLock</w:t>
      </w:r>
      <w:r>
        <w:t>(</w:t>
      </w:r>
      <w:r>
        <w:rPr>
          <w:color w:val="6A3E3E"/>
        </w:rPr>
        <w:t>t</w:t>
      </w:r>
      <w:r>
        <w:t>));</w:t>
      </w:r>
    </w:p>
    <w:p w14:paraId="06D000DA" w14:textId="77777777" w:rsidR="00241FBE" w:rsidRDefault="00241FBE" w:rsidP="00241FBE">
      <w:pPr>
        <w:spacing w:line="240" w:lineRule="auto"/>
      </w:pPr>
    </w:p>
    <w:p w14:paraId="6B57F34C" w14:textId="6E8887D6" w:rsidR="00E67EF7" w:rsidRPr="00E67EF7" w:rsidRDefault="00E67EF7" w:rsidP="00E67EF7">
      <w:pPr>
        <w:pStyle w:val="Output"/>
        <w:rPr>
          <w:color w:val="4C483D" w:themeColor="text2"/>
        </w:rPr>
      </w:pPr>
      <w:r w:rsidRPr="00E67EF7">
        <w:rPr>
          <w:bCs/>
          <w:color w:val="7F0055"/>
        </w:rPr>
        <w:t>public</w:t>
      </w:r>
      <w:r w:rsidRPr="00E67EF7">
        <w:t xml:space="preserve"> </w:t>
      </w:r>
      <w:r w:rsidRPr="00E67EF7">
        <w:rPr>
          <w:bCs/>
          <w:color w:val="7F0055"/>
        </w:rPr>
        <w:t>class</w:t>
      </w:r>
      <w:r w:rsidRPr="00E67EF7">
        <w:t xml:space="preserve"> ThreadDemo </w:t>
      </w:r>
      <w:r w:rsidRPr="00E67EF7">
        <w:rPr>
          <w:bCs/>
          <w:color w:val="7F0055"/>
        </w:rPr>
        <w:t>implements</w:t>
      </w:r>
      <w:r w:rsidRPr="00E67EF7">
        <w:t xml:space="preserve"> Runnable {</w:t>
      </w:r>
    </w:p>
    <w:p w14:paraId="281D8E1E" w14:textId="77777777" w:rsidR="00E67EF7" w:rsidRPr="00E67EF7" w:rsidRDefault="00E67EF7" w:rsidP="00E67EF7">
      <w:pPr>
        <w:pStyle w:val="Output"/>
        <w:rPr>
          <w:color w:val="4C483D" w:themeColor="text2"/>
        </w:rPr>
      </w:pPr>
      <w:r w:rsidRPr="00E67EF7">
        <w:tab/>
      </w:r>
      <w:r w:rsidRPr="00E67EF7">
        <w:rPr>
          <w:bCs/>
          <w:color w:val="7F0055"/>
        </w:rPr>
        <w:t>public</w:t>
      </w:r>
      <w:r w:rsidRPr="00E67EF7">
        <w:t xml:space="preserve"> </w:t>
      </w:r>
      <w:r w:rsidRPr="00E67EF7">
        <w:rPr>
          <w:bCs/>
          <w:color w:val="7F0055"/>
        </w:rPr>
        <w:t>void</w:t>
      </w:r>
      <w:r w:rsidRPr="00E67EF7">
        <w:t xml:space="preserve"> run() {</w:t>
      </w:r>
    </w:p>
    <w:p w14:paraId="4212CE10" w14:textId="55CBCD7E" w:rsidR="00E67EF7" w:rsidRPr="00E67EF7" w:rsidRDefault="00E67EF7" w:rsidP="00E67EF7">
      <w:pPr>
        <w:pStyle w:val="Output"/>
        <w:rPr>
          <w:color w:val="4C483D" w:themeColor="text2"/>
        </w:rPr>
      </w:pPr>
      <w:r w:rsidRPr="00E67EF7">
        <w:tab/>
      </w:r>
      <w:r w:rsidRPr="00E67EF7">
        <w:tab/>
        <w:t>System.</w:t>
      </w:r>
      <w:r w:rsidRPr="00E67EF7">
        <w:rPr>
          <w:bCs/>
          <w:i/>
          <w:iCs/>
          <w:color w:val="0000C0"/>
        </w:rPr>
        <w:t>out</w:t>
      </w:r>
      <w:r w:rsidRPr="00E67EF7">
        <w:t>.println(</w:t>
      </w:r>
      <w:r w:rsidRPr="00E67EF7">
        <w:rPr>
          <w:color w:val="2A00FF"/>
        </w:rPr>
        <w:t>"Currently executing thread is: "</w:t>
      </w:r>
      <w:r w:rsidRPr="00E67EF7">
        <w:t xml:space="preserve"> + Thread.</w:t>
      </w:r>
      <w:r w:rsidRPr="00E67EF7">
        <w:rPr>
          <w:i/>
          <w:iCs/>
        </w:rPr>
        <w:t>currentThread</w:t>
      </w:r>
      <w:r w:rsidRPr="00E67EF7">
        <w:t>().getName());</w:t>
      </w:r>
      <w:r w:rsidRPr="00E67EF7">
        <w:tab/>
      </w:r>
    </w:p>
    <w:p w14:paraId="66781400" w14:textId="77777777" w:rsidR="00E67EF7" w:rsidRPr="00E67EF7" w:rsidRDefault="00E67EF7" w:rsidP="00E67EF7">
      <w:pPr>
        <w:pStyle w:val="Output"/>
        <w:rPr>
          <w:color w:val="4C483D" w:themeColor="text2"/>
        </w:rPr>
      </w:pPr>
      <w:r w:rsidRPr="00E67EF7">
        <w:tab/>
      </w:r>
      <w:r w:rsidRPr="00E67EF7">
        <w:tab/>
        <w:t>System.</w:t>
      </w:r>
      <w:r w:rsidRPr="00E67EF7">
        <w:rPr>
          <w:bCs/>
          <w:i/>
          <w:iCs/>
          <w:color w:val="0000C0"/>
        </w:rPr>
        <w:t>out</w:t>
      </w:r>
      <w:r w:rsidRPr="00E67EF7">
        <w:t>.println(</w:t>
      </w:r>
      <w:r w:rsidRPr="00E67EF7">
        <w:rPr>
          <w:color w:val="2A00FF"/>
        </w:rPr>
        <w:t>"Does thread holds lock? "</w:t>
      </w:r>
      <w:r w:rsidRPr="00E67EF7">
        <w:t xml:space="preserve"> + Thread.</w:t>
      </w:r>
      <w:r w:rsidRPr="00E67EF7">
        <w:rPr>
          <w:i/>
          <w:iCs/>
        </w:rPr>
        <w:t>holdsLock</w:t>
      </w:r>
      <w:r w:rsidRPr="00E67EF7">
        <w:t>(</w:t>
      </w:r>
      <w:r w:rsidRPr="00E67EF7">
        <w:rPr>
          <w:bCs/>
          <w:color w:val="7F0055"/>
        </w:rPr>
        <w:t>this</w:t>
      </w:r>
      <w:r w:rsidRPr="00E67EF7">
        <w:t>));</w:t>
      </w:r>
    </w:p>
    <w:p w14:paraId="27A43C30" w14:textId="77777777" w:rsidR="00E67EF7" w:rsidRPr="00E67EF7" w:rsidRDefault="00E67EF7" w:rsidP="00E67EF7">
      <w:pPr>
        <w:pStyle w:val="Output"/>
        <w:rPr>
          <w:color w:val="4C483D" w:themeColor="text2"/>
        </w:rPr>
      </w:pPr>
      <w:r w:rsidRPr="00E67EF7">
        <w:tab/>
      </w:r>
      <w:r w:rsidRPr="00E67EF7">
        <w:tab/>
      </w:r>
    </w:p>
    <w:p w14:paraId="62A5BE66" w14:textId="77777777" w:rsidR="00E67EF7" w:rsidRPr="00E67EF7" w:rsidRDefault="00E67EF7" w:rsidP="00E67EF7">
      <w:pPr>
        <w:pStyle w:val="Output"/>
        <w:rPr>
          <w:color w:val="4C483D" w:themeColor="text2"/>
        </w:rPr>
      </w:pPr>
      <w:r w:rsidRPr="00E67EF7">
        <w:tab/>
      </w:r>
      <w:r w:rsidRPr="00E67EF7">
        <w:tab/>
      </w:r>
      <w:r w:rsidRPr="00E67EF7">
        <w:rPr>
          <w:bCs/>
          <w:color w:val="7F0055"/>
        </w:rPr>
        <w:t>synchronized</w:t>
      </w:r>
      <w:r w:rsidRPr="00E67EF7">
        <w:t xml:space="preserve"> (</w:t>
      </w:r>
      <w:r w:rsidRPr="00E67EF7">
        <w:rPr>
          <w:bCs/>
          <w:color w:val="7F0055"/>
        </w:rPr>
        <w:t>this</w:t>
      </w:r>
      <w:r w:rsidRPr="00E67EF7">
        <w:t>) {</w:t>
      </w:r>
    </w:p>
    <w:p w14:paraId="0B863B68" w14:textId="77777777" w:rsidR="00E67EF7" w:rsidRPr="00E67EF7" w:rsidRDefault="00E67EF7" w:rsidP="00E67EF7">
      <w:pPr>
        <w:pStyle w:val="Output"/>
        <w:rPr>
          <w:color w:val="4C483D" w:themeColor="text2"/>
        </w:rPr>
      </w:pPr>
      <w:r w:rsidRPr="00E67EF7">
        <w:tab/>
      </w:r>
      <w:r w:rsidRPr="00E67EF7">
        <w:tab/>
      </w:r>
      <w:r w:rsidRPr="00E67EF7">
        <w:tab/>
        <w:t>System.</w:t>
      </w:r>
      <w:r w:rsidRPr="00E67EF7">
        <w:rPr>
          <w:bCs/>
          <w:i/>
          <w:iCs/>
          <w:color w:val="0000C0"/>
        </w:rPr>
        <w:t>out</w:t>
      </w:r>
      <w:r w:rsidRPr="00E67EF7">
        <w:t>.println(</w:t>
      </w:r>
      <w:r w:rsidRPr="00E67EF7">
        <w:rPr>
          <w:color w:val="2A00FF"/>
        </w:rPr>
        <w:t>"Does thread holds lock? "</w:t>
      </w:r>
      <w:r w:rsidRPr="00E67EF7">
        <w:t xml:space="preserve"> + Thread.</w:t>
      </w:r>
      <w:r w:rsidRPr="00E67EF7">
        <w:rPr>
          <w:i/>
          <w:iCs/>
        </w:rPr>
        <w:t>holdsLock</w:t>
      </w:r>
      <w:r w:rsidRPr="00E67EF7">
        <w:t>(</w:t>
      </w:r>
      <w:r w:rsidRPr="00E67EF7">
        <w:rPr>
          <w:bCs/>
          <w:color w:val="7F0055"/>
        </w:rPr>
        <w:t>this</w:t>
      </w:r>
      <w:r w:rsidRPr="00E67EF7">
        <w:t>));</w:t>
      </w:r>
    </w:p>
    <w:p w14:paraId="37A1AAEC" w14:textId="77777777" w:rsidR="00E67EF7" w:rsidRPr="00E67EF7" w:rsidRDefault="00E67EF7" w:rsidP="00E67EF7">
      <w:pPr>
        <w:pStyle w:val="Output"/>
        <w:rPr>
          <w:color w:val="4C483D" w:themeColor="text2"/>
        </w:rPr>
      </w:pPr>
      <w:r w:rsidRPr="00E67EF7">
        <w:tab/>
      </w:r>
      <w:r w:rsidRPr="00E67EF7">
        <w:tab/>
        <w:t>}</w:t>
      </w:r>
    </w:p>
    <w:p w14:paraId="7F1F5227" w14:textId="77E7676B" w:rsidR="00E67EF7" w:rsidRPr="00E67EF7" w:rsidRDefault="00E67EF7" w:rsidP="00E67EF7">
      <w:pPr>
        <w:pStyle w:val="Output"/>
        <w:rPr>
          <w:color w:val="4C483D" w:themeColor="text2"/>
        </w:rPr>
      </w:pPr>
      <w:r w:rsidRPr="00E67EF7">
        <w:tab/>
        <w:t>}</w:t>
      </w:r>
    </w:p>
    <w:p w14:paraId="6F9FA0CB" w14:textId="77777777" w:rsidR="00E67EF7" w:rsidRPr="00E67EF7" w:rsidRDefault="00E67EF7" w:rsidP="00E67EF7">
      <w:pPr>
        <w:pStyle w:val="Output"/>
        <w:rPr>
          <w:color w:val="4C483D" w:themeColor="text2"/>
        </w:rPr>
      </w:pPr>
      <w:r w:rsidRPr="00E67EF7">
        <w:tab/>
      </w:r>
      <w:r w:rsidRPr="00E67EF7">
        <w:rPr>
          <w:bCs/>
          <w:color w:val="7F0055"/>
        </w:rPr>
        <w:t>public</w:t>
      </w:r>
      <w:r w:rsidRPr="00E67EF7">
        <w:t xml:space="preserve"> </w:t>
      </w:r>
      <w:r w:rsidRPr="00E67EF7">
        <w:rPr>
          <w:bCs/>
          <w:color w:val="7F0055"/>
        </w:rPr>
        <w:t>static</w:t>
      </w:r>
      <w:r w:rsidRPr="00E67EF7">
        <w:t xml:space="preserve"> </w:t>
      </w:r>
      <w:r w:rsidRPr="00E67EF7">
        <w:rPr>
          <w:bCs/>
          <w:color w:val="7F0055"/>
        </w:rPr>
        <w:t>void</w:t>
      </w:r>
      <w:r w:rsidRPr="00E67EF7">
        <w:t xml:space="preserve"> main(String[] </w:t>
      </w:r>
      <w:r w:rsidRPr="00E67EF7">
        <w:rPr>
          <w:color w:val="6A3E3E"/>
        </w:rPr>
        <w:t>args</w:t>
      </w:r>
      <w:r w:rsidRPr="00E67EF7">
        <w:t>) {</w:t>
      </w:r>
    </w:p>
    <w:p w14:paraId="59E88B0C" w14:textId="77777777" w:rsidR="00E67EF7" w:rsidRPr="00E67EF7" w:rsidRDefault="00E67EF7" w:rsidP="00E67EF7">
      <w:pPr>
        <w:pStyle w:val="Output"/>
        <w:rPr>
          <w:color w:val="4C483D" w:themeColor="text2"/>
        </w:rPr>
      </w:pPr>
      <w:r w:rsidRPr="00E67EF7">
        <w:tab/>
      </w:r>
      <w:r w:rsidRPr="00E67EF7">
        <w:tab/>
        <w:t xml:space="preserve">ThreadDemo </w:t>
      </w:r>
      <w:r w:rsidRPr="00E67EF7">
        <w:rPr>
          <w:color w:val="6A3E3E"/>
        </w:rPr>
        <w:t>g1</w:t>
      </w:r>
      <w:r w:rsidRPr="00E67EF7">
        <w:t xml:space="preserve"> = </w:t>
      </w:r>
      <w:r w:rsidRPr="00E67EF7">
        <w:rPr>
          <w:bCs/>
          <w:color w:val="7F0055"/>
        </w:rPr>
        <w:t>new</w:t>
      </w:r>
      <w:r w:rsidRPr="00E67EF7">
        <w:t xml:space="preserve"> ThreadDemo();</w:t>
      </w:r>
    </w:p>
    <w:p w14:paraId="492B3C93" w14:textId="77777777" w:rsidR="00E67EF7" w:rsidRPr="00E67EF7" w:rsidRDefault="00E67EF7" w:rsidP="00E67EF7">
      <w:pPr>
        <w:pStyle w:val="Output"/>
        <w:rPr>
          <w:color w:val="4C483D" w:themeColor="text2"/>
        </w:rPr>
      </w:pPr>
      <w:r w:rsidRPr="00E67EF7">
        <w:tab/>
      </w:r>
      <w:r w:rsidRPr="00E67EF7">
        <w:tab/>
        <w:t xml:space="preserve">Thread </w:t>
      </w:r>
      <w:r w:rsidRPr="00E67EF7">
        <w:rPr>
          <w:color w:val="6A3E3E"/>
        </w:rPr>
        <w:t>t1</w:t>
      </w:r>
      <w:r w:rsidRPr="00E67EF7">
        <w:t xml:space="preserve"> = </w:t>
      </w:r>
      <w:r w:rsidRPr="00E67EF7">
        <w:rPr>
          <w:bCs/>
          <w:color w:val="7F0055"/>
        </w:rPr>
        <w:t>new</w:t>
      </w:r>
      <w:r w:rsidRPr="00E67EF7">
        <w:t xml:space="preserve"> Thread(</w:t>
      </w:r>
      <w:r w:rsidRPr="00E67EF7">
        <w:rPr>
          <w:color w:val="6A3E3E"/>
        </w:rPr>
        <w:t>g1</w:t>
      </w:r>
      <w:r w:rsidRPr="00E67EF7">
        <w:t>);</w:t>
      </w:r>
    </w:p>
    <w:p w14:paraId="1ABFBEDA" w14:textId="77777777" w:rsidR="00E67EF7" w:rsidRPr="00E67EF7" w:rsidRDefault="00E67EF7" w:rsidP="00E67EF7">
      <w:pPr>
        <w:pStyle w:val="Output"/>
        <w:rPr>
          <w:color w:val="4C483D" w:themeColor="text2"/>
        </w:rPr>
      </w:pPr>
      <w:r w:rsidRPr="00E67EF7">
        <w:tab/>
      </w:r>
      <w:r w:rsidRPr="00E67EF7">
        <w:tab/>
      </w:r>
      <w:r w:rsidRPr="00E67EF7">
        <w:rPr>
          <w:color w:val="6A3E3E"/>
        </w:rPr>
        <w:t>t1</w:t>
      </w:r>
      <w:r w:rsidRPr="00E67EF7">
        <w:t>.start();</w:t>
      </w:r>
    </w:p>
    <w:p w14:paraId="490976CE" w14:textId="77777777" w:rsidR="00E67EF7" w:rsidRPr="00E67EF7" w:rsidRDefault="00E67EF7" w:rsidP="00E67EF7">
      <w:pPr>
        <w:pStyle w:val="Output"/>
        <w:rPr>
          <w:color w:val="4C483D" w:themeColor="text2"/>
        </w:rPr>
      </w:pPr>
      <w:r w:rsidRPr="00E67EF7">
        <w:tab/>
        <w:t>}</w:t>
      </w:r>
    </w:p>
    <w:p w14:paraId="0B1F8CDD" w14:textId="77777777" w:rsidR="00E67EF7" w:rsidRPr="00E67EF7" w:rsidRDefault="00E67EF7" w:rsidP="00E67EF7">
      <w:pPr>
        <w:pStyle w:val="Output"/>
        <w:rPr>
          <w:color w:val="4C483D" w:themeColor="text2"/>
        </w:rPr>
      </w:pPr>
      <w:r w:rsidRPr="00E67EF7">
        <w:t>}</w:t>
      </w:r>
    </w:p>
    <w:p w14:paraId="546BAD76" w14:textId="77777777" w:rsidR="00E67EF7" w:rsidRPr="00241FBE" w:rsidRDefault="00E67EF7" w:rsidP="00E67EF7">
      <w:pPr>
        <w:pStyle w:val="Output"/>
        <w:shd w:val="clear" w:color="auto" w:fill="000000" w:themeFill="text1"/>
        <w:rPr>
          <w:color w:val="FFFF00"/>
          <w:sz w:val="14"/>
          <w:szCs w:val="18"/>
        </w:rPr>
      </w:pPr>
      <w:r w:rsidRPr="00241FBE">
        <w:rPr>
          <w:color w:val="FFFFFF" w:themeColor="background1"/>
          <w:sz w:val="14"/>
          <w:szCs w:val="18"/>
        </w:rPr>
        <w:t xml:space="preserve">Currently executing thread is: </w:t>
      </w:r>
      <w:r w:rsidRPr="00241FBE">
        <w:rPr>
          <w:color w:val="FFFF00"/>
          <w:sz w:val="14"/>
          <w:szCs w:val="18"/>
        </w:rPr>
        <w:t>Thread-0</w:t>
      </w:r>
    </w:p>
    <w:p w14:paraId="41EA6407" w14:textId="7038261C" w:rsidR="00E67EF7" w:rsidRPr="00241FBE" w:rsidRDefault="00E67EF7" w:rsidP="00E67EF7">
      <w:pPr>
        <w:pStyle w:val="Output"/>
        <w:shd w:val="clear" w:color="auto" w:fill="000000" w:themeFill="text1"/>
        <w:rPr>
          <w:color w:val="FFFFFF" w:themeColor="background1"/>
          <w:sz w:val="14"/>
          <w:szCs w:val="18"/>
        </w:rPr>
      </w:pPr>
      <w:r w:rsidRPr="00241FBE">
        <w:rPr>
          <w:color w:val="FFFFFF" w:themeColor="background1"/>
          <w:sz w:val="14"/>
          <w:szCs w:val="18"/>
        </w:rPr>
        <w:t xml:space="preserve">Does thread </w:t>
      </w:r>
      <w:r w:rsidR="00DF6A08" w:rsidRPr="00241FBE">
        <w:rPr>
          <w:color w:val="FFFFFF" w:themeColor="background1"/>
          <w:sz w:val="14"/>
          <w:szCs w:val="18"/>
        </w:rPr>
        <w:t>hold</w:t>
      </w:r>
      <w:r w:rsidRPr="00241FBE">
        <w:rPr>
          <w:color w:val="FFFFFF" w:themeColor="background1"/>
          <w:sz w:val="14"/>
          <w:szCs w:val="18"/>
        </w:rPr>
        <w:t xml:space="preserve"> lock? </w:t>
      </w:r>
      <w:r w:rsidRPr="00241FBE">
        <w:rPr>
          <w:bCs/>
          <w:color w:val="FFFF00"/>
          <w:sz w:val="14"/>
          <w:szCs w:val="18"/>
        </w:rPr>
        <w:t>false</w:t>
      </w:r>
    </w:p>
    <w:p w14:paraId="580C4A6A" w14:textId="6612C9D4" w:rsidR="00E67EF7" w:rsidRPr="00241FBE" w:rsidRDefault="00E67EF7" w:rsidP="00E67EF7">
      <w:pPr>
        <w:pStyle w:val="Output"/>
        <w:shd w:val="clear" w:color="auto" w:fill="000000" w:themeFill="text1"/>
        <w:rPr>
          <w:color w:val="FFFFFF" w:themeColor="background1"/>
          <w:sz w:val="14"/>
          <w:szCs w:val="18"/>
        </w:rPr>
      </w:pPr>
      <w:r w:rsidRPr="00241FBE">
        <w:rPr>
          <w:color w:val="FFFFFF" w:themeColor="background1"/>
          <w:sz w:val="14"/>
          <w:szCs w:val="18"/>
        </w:rPr>
        <w:t xml:space="preserve">Does thread </w:t>
      </w:r>
      <w:r w:rsidR="00DF6A08" w:rsidRPr="00241FBE">
        <w:rPr>
          <w:color w:val="FFFFFF" w:themeColor="background1"/>
          <w:sz w:val="14"/>
          <w:szCs w:val="18"/>
        </w:rPr>
        <w:t>hold</w:t>
      </w:r>
      <w:r w:rsidRPr="00241FBE">
        <w:rPr>
          <w:color w:val="FFFFFF" w:themeColor="background1"/>
          <w:sz w:val="14"/>
          <w:szCs w:val="18"/>
        </w:rPr>
        <w:t xml:space="preserve"> lock? </w:t>
      </w:r>
      <w:r w:rsidRPr="00241FBE">
        <w:rPr>
          <w:bCs/>
          <w:color w:val="FFFF00"/>
          <w:sz w:val="14"/>
          <w:szCs w:val="18"/>
        </w:rPr>
        <w:t>true</w:t>
      </w:r>
    </w:p>
    <w:p w14:paraId="2FE9074E" w14:textId="77777777" w:rsidR="00A67832" w:rsidRDefault="005300EF" w:rsidP="000E4144">
      <w:pPr>
        <w:pStyle w:val="Heading30"/>
      </w:pPr>
      <w:r w:rsidRPr="00E10676">
        <w:lastRenderedPageBreak/>
        <w:t>What is Semaphore in Java?</w:t>
      </w:r>
    </w:p>
    <w:p w14:paraId="4CBE0047" w14:textId="3DFBF2D2" w:rsidR="005300EF" w:rsidRDefault="005300EF" w:rsidP="005300EF">
      <w:r w:rsidRPr="00E10676">
        <w:t>Semaphore in Java is a new kind of synchronizer. It</w:t>
      </w:r>
      <w:r w:rsidR="00DF6A08">
        <w:t xml:space="preserve"> is</w:t>
      </w:r>
      <w:r w:rsidRPr="00E10676">
        <w:t xml:space="preserve"> a counting semaphore. </w:t>
      </w:r>
      <w:r w:rsidR="00DF6A08">
        <w:t>A</w:t>
      </w:r>
      <w:r w:rsidRPr="00E10676">
        <w:t xml:space="preserve"> semaphore maintains a set of permits. Each </w:t>
      </w:r>
      <w:r w:rsidRPr="009047A6">
        <w:rPr>
          <w:b/>
        </w:rPr>
        <w:t xml:space="preserve">acquire() </w:t>
      </w:r>
      <w:r w:rsidRPr="00E10676">
        <w:t xml:space="preserve">blocks if </w:t>
      </w:r>
      <w:r w:rsidR="00293017" w:rsidRPr="00E10676">
        <w:t>necessary,</w:t>
      </w:r>
      <w:r w:rsidRPr="00E10676">
        <w:t xml:space="preserve"> until a permit is available, and then takes it. Each </w:t>
      </w:r>
      <w:r w:rsidRPr="009047A6">
        <w:rPr>
          <w:b/>
        </w:rPr>
        <w:t>release()</w:t>
      </w:r>
      <w:r w:rsidRPr="00E10676">
        <w:t xml:space="preserve"> adds a permit, potentially releasing a blocking acquirer. However, no actual permit objects are used; the Semaphore just keeps a count of the number available and acts accordingly. Semaphore is used to protect an expensive resource which is available in fixed number e.g. database connection in the pool.</w:t>
      </w:r>
    </w:p>
    <w:p w14:paraId="5F196A41" w14:textId="77777777" w:rsidR="00AA3B4E" w:rsidRDefault="00AA3B4E" w:rsidP="005300EF"/>
    <w:p w14:paraId="301D8CB2" w14:textId="77777777" w:rsidR="005300EF" w:rsidRDefault="005300EF" w:rsidP="00DF6A08">
      <w:pPr>
        <w:spacing w:line="240" w:lineRule="auto"/>
        <w:rPr>
          <w:rStyle w:val="Heading3Char0"/>
        </w:rPr>
      </w:pPr>
      <w:r w:rsidRPr="002F2381">
        <w:rPr>
          <w:rStyle w:val="Heading3Char0"/>
        </w:rPr>
        <w:t>What is the difference between the submit() and execute() method thread pool in Java?</w:t>
      </w:r>
    </w:p>
    <w:p w14:paraId="78AB4787" w14:textId="77777777" w:rsidR="005300EF" w:rsidRDefault="005300EF" w:rsidP="006F728B">
      <w:pPr>
        <w:pStyle w:val="ListParagraph"/>
        <w:numPr>
          <w:ilvl w:val="0"/>
          <w:numId w:val="81"/>
        </w:numPr>
      </w:pPr>
      <w:r w:rsidRPr="002F2381">
        <w:rPr>
          <w:b/>
        </w:rPr>
        <w:t>execute(Runnable command)</w:t>
      </w:r>
      <w:r w:rsidRPr="002F2381">
        <w:t xml:space="preserve"> is defined in Executor interface and executes given task in future, but more importantly, it does not return anything. </w:t>
      </w:r>
    </w:p>
    <w:p w14:paraId="5DE3EF17" w14:textId="77777777" w:rsidR="005300EF" w:rsidRDefault="005300EF" w:rsidP="006F728B">
      <w:pPr>
        <w:pStyle w:val="ListParagraph"/>
        <w:numPr>
          <w:ilvl w:val="0"/>
          <w:numId w:val="81"/>
        </w:numPr>
      </w:pPr>
      <w:r w:rsidRPr="002F2381">
        <w:rPr>
          <w:b/>
        </w:rPr>
        <w:t>submit()</w:t>
      </w:r>
      <w:r w:rsidRPr="002F2381">
        <w:t> is an overloaded method, it can take either </w:t>
      </w:r>
      <w:r w:rsidRPr="002F2381">
        <w:rPr>
          <w:b/>
        </w:rPr>
        <w:t>Runnable or Callable</w:t>
      </w:r>
      <w:r w:rsidRPr="002F2381">
        <w:t> task and can return Future object which can hold the pending result of computation. This method is defined on ExecutorService interface, which extends Executor interface, and every other thread pool class e.g. ThreadPoolExecutor or ScheduledThreadPoolExecutor gets these methods.</w:t>
      </w:r>
      <w:r>
        <w:t xml:space="preserve"> </w:t>
      </w:r>
    </w:p>
    <w:p w14:paraId="0C5838AC" w14:textId="77777777" w:rsidR="005300EF" w:rsidRDefault="005300EF" w:rsidP="005300EF"/>
    <w:p w14:paraId="2F82E6DE" w14:textId="77777777" w:rsidR="005300EF" w:rsidRDefault="005300EF" w:rsidP="008E7946">
      <w:pPr>
        <w:spacing w:line="240" w:lineRule="auto"/>
      </w:pPr>
      <w:r w:rsidRPr="00A865DE">
        <w:rPr>
          <w:rStyle w:val="Heading3Char0"/>
        </w:rPr>
        <w:t>Which method of Swing API are thread-safe in Java?</w:t>
      </w:r>
      <w:r w:rsidRPr="00A865DE">
        <w:br/>
        <w:t>I know about </w:t>
      </w:r>
      <w:r w:rsidRPr="00A865DE">
        <w:rPr>
          <w:b/>
        </w:rPr>
        <w:t>repaint(),</w:t>
      </w:r>
      <w:r w:rsidRPr="00A865DE">
        <w:t xml:space="preserve"> and revalidate() being thread-safe but there are other methods on different swing components e.g. </w:t>
      </w:r>
      <w:r w:rsidRPr="00A865DE">
        <w:rPr>
          <w:b/>
        </w:rPr>
        <w:t>setText() method of JTextComponent, insert() and append()</w:t>
      </w:r>
      <w:r w:rsidRPr="00A865DE">
        <w:t> method of JTextArea class.</w:t>
      </w:r>
    </w:p>
    <w:p w14:paraId="4BDF97F5" w14:textId="0734CEF8" w:rsidR="005300EF" w:rsidRDefault="005300EF" w:rsidP="008E7946">
      <w:r w:rsidRPr="00A865DE">
        <w:br/>
      </w:r>
      <w:r w:rsidRPr="00A865DE">
        <w:rPr>
          <w:rStyle w:val="Heading3Char0"/>
        </w:rPr>
        <w:t>What is the difference between the volatile and atomic variable in Java?</w:t>
      </w:r>
      <w:r w:rsidRPr="00A865DE">
        <w:br/>
        <w:t xml:space="preserve">For example </w:t>
      </w:r>
      <w:r w:rsidRPr="00DF6A08">
        <w:rPr>
          <w:rStyle w:val="0SyntaxPinkChar"/>
        </w:rPr>
        <w:t>count++</w:t>
      </w:r>
      <w:r w:rsidRPr="00A865DE">
        <w:t xml:space="preserve"> operation will not become atomic just by declaring count variable as </w:t>
      </w:r>
      <w:r w:rsidRPr="00DF6A08">
        <w:rPr>
          <w:rStyle w:val="0SyntaxPinkChar"/>
        </w:rPr>
        <w:t>volatile</w:t>
      </w:r>
      <w:r w:rsidRPr="00A865DE">
        <w:t>. On the other hand </w:t>
      </w:r>
      <w:r w:rsidRPr="00DF6A08">
        <w:rPr>
          <w:b/>
          <w:bCs/>
        </w:rPr>
        <w:t>AtomicInteger</w:t>
      </w:r>
      <w:r w:rsidRPr="00A865DE">
        <w:t> class provides atomic method to perform such compound operation atomically e.g. getAndIncrement() is atomic replacement of increment operator. It can be used to atomically increment current value by one. Similarly, you have atomic version for other data type and reference variable as well.</w:t>
      </w:r>
    </w:p>
    <w:p w14:paraId="0FF4C2B5" w14:textId="77777777" w:rsidR="009609ED" w:rsidRDefault="009609ED" w:rsidP="008E7946"/>
    <w:p w14:paraId="25B0EDFB" w14:textId="77777777" w:rsidR="005300EF" w:rsidRDefault="005300EF" w:rsidP="00E24433">
      <w:pPr>
        <w:spacing w:line="240" w:lineRule="auto"/>
      </w:pPr>
      <w:r w:rsidRPr="002B6EC6">
        <w:rPr>
          <w:rStyle w:val="Heading3Char0"/>
        </w:rPr>
        <w:t>What happens if a thread throws an Exception inside synchronized block?</w:t>
      </w:r>
      <w:r w:rsidRPr="002B6EC6">
        <w:br/>
        <w:t xml:space="preserve">To answer this question, no matter how you exist synchronized block, either normally by finishing execution or abruptly by throwing exception, </w:t>
      </w:r>
      <w:r w:rsidRPr="007860CB">
        <w:rPr>
          <w:b/>
        </w:rPr>
        <w:t>thread releases the lock it acquired while entering that synchronized block.</w:t>
      </w:r>
      <w:r w:rsidRPr="007860CB">
        <w:rPr>
          <w:b/>
        </w:rPr>
        <w:br/>
      </w:r>
    </w:p>
    <w:p w14:paraId="0FA66A7D" w14:textId="0CD4827B" w:rsidR="005300EF" w:rsidRDefault="005300EF" w:rsidP="000E4144">
      <w:pPr>
        <w:pStyle w:val="Heading30"/>
      </w:pPr>
      <w:r w:rsidRPr="00AC1BE7">
        <w:t>How do you ensure that N thread can access N resources without deadlock</w:t>
      </w:r>
      <w:r w:rsidR="00E24433">
        <w:t>?</w:t>
      </w:r>
    </w:p>
    <w:p w14:paraId="7E4FE8A4" w14:textId="6D0E3B18" w:rsidR="005300EF" w:rsidRDefault="005300EF" w:rsidP="00CB4184">
      <w:pPr>
        <w:spacing w:line="240" w:lineRule="auto"/>
      </w:pPr>
      <w:r w:rsidRPr="00AC1BE7">
        <w:t>Key point here is order, if you acquire resources in a particular order and release resources in reverse order you can prevent deadlock. </w:t>
      </w:r>
    </w:p>
    <w:p w14:paraId="55FDEEBF" w14:textId="77777777" w:rsidR="00AA3B4E" w:rsidRDefault="00AA3B4E" w:rsidP="005300EF"/>
    <w:p w14:paraId="5A9CD45C" w14:textId="77777777" w:rsidR="005300EF" w:rsidRPr="004630BD" w:rsidRDefault="005300EF" w:rsidP="000E4144">
      <w:pPr>
        <w:pStyle w:val="Heading30"/>
      </w:pPr>
      <w:r w:rsidRPr="004630BD">
        <w:t>What is busy spin, and why should you use it?</w:t>
      </w:r>
    </w:p>
    <w:p w14:paraId="4D8BC621" w14:textId="09BCE5F0" w:rsidR="005300EF" w:rsidRDefault="005300EF" w:rsidP="00CB4184">
      <w:pPr>
        <w:spacing w:line="240" w:lineRule="auto"/>
      </w:pPr>
      <w:r w:rsidRPr="007E7C11">
        <w:t>Busy spinning is a waiting strategy in which one thread loop continuously to check certain condition and waiting for other thread to change this condition to break the loop without releasing CPU so that waiting thread can proceed its work further</w:t>
      </w:r>
    </w:p>
    <w:p w14:paraId="2ECDE5C8" w14:textId="77777777" w:rsidR="00AA3B4E" w:rsidRDefault="00AA3B4E" w:rsidP="005300EF"/>
    <w:p w14:paraId="063CD1BC" w14:textId="77777777" w:rsidR="005300EF" w:rsidRPr="00047EFC" w:rsidRDefault="005300EF" w:rsidP="000E4144">
      <w:pPr>
        <w:pStyle w:val="Heading30"/>
      </w:pPr>
      <w:r w:rsidRPr="00047EFC">
        <w:t>What’s the difference between Callable and Runnable?</w:t>
      </w:r>
    </w:p>
    <w:p w14:paraId="6646C26E" w14:textId="77777777" w:rsidR="005300EF" w:rsidRDefault="005300EF" w:rsidP="005300EF">
      <w:r w:rsidRPr="00D639E2">
        <w:t xml:space="preserve">Both of these are interfaces used to carry out task to be executed by a thread. The main difference between the two interfaces is that </w:t>
      </w:r>
    </w:p>
    <w:p w14:paraId="439DEB73" w14:textId="77777777" w:rsidR="005300EF" w:rsidRDefault="005300EF" w:rsidP="006F728B">
      <w:pPr>
        <w:pStyle w:val="ListParagraph"/>
        <w:numPr>
          <w:ilvl w:val="0"/>
          <w:numId w:val="82"/>
        </w:numPr>
      </w:pPr>
      <w:r w:rsidRPr="00D639E2">
        <w:t xml:space="preserve">Callable can </w:t>
      </w:r>
      <w:r w:rsidRPr="007F1F89">
        <w:rPr>
          <w:b/>
        </w:rPr>
        <w:t>return a value</w:t>
      </w:r>
      <w:r w:rsidRPr="00D639E2">
        <w:t xml:space="preserve">, while Runnable cannot. </w:t>
      </w:r>
    </w:p>
    <w:p w14:paraId="1C5E6D6D" w14:textId="77777777" w:rsidR="005300EF" w:rsidRDefault="005300EF" w:rsidP="006F728B">
      <w:pPr>
        <w:pStyle w:val="ListParagraph"/>
        <w:numPr>
          <w:ilvl w:val="0"/>
          <w:numId w:val="82"/>
        </w:numPr>
      </w:pPr>
      <w:r w:rsidRPr="00D639E2">
        <w:t xml:space="preserve">Callable can throw a checked exception, while Runnable cannot. </w:t>
      </w:r>
    </w:p>
    <w:p w14:paraId="6D98AF7C" w14:textId="77777777" w:rsidR="005300EF" w:rsidRDefault="005300EF" w:rsidP="006F728B">
      <w:pPr>
        <w:pStyle w:val="ListParagraph"/>
        <w:numPr>
          <w:ilvl w:val="0"/>
          <w:numId w:val="82"/>
        </w:numPr>
      </w:pPr>
      <w:r w:rsidRPr="00D639E2">
        <w:t>Runnable has been around since Java 1.0, while Callable was introduced as part of Java 1.5.</w:t>
      </w:r>
    </w:p>
    <w:p w14:paraId="15910D6E" w14:textId="52FBADC2" w:rsidR="005300EF" w:rsidRDefault="005300EF" w:rsidP="00D508DE">
      <w:pPr>
        <w:spacing w:line="240" w:lineRule="auto"/>
      </w:pPr>
      <w:r w:rsidRPr="004C6E3A">
        <w:rPr>
          <w:i/>
          <w:iCs/>
        </w:rPr>
        <w:lastRenderedPageBreak/>
        <w:t>Callable</w:t>
      </w:r>
      <w:r w:rsidRPr="004C6E3A">
        <w:t> </w:t>
      </w:r>
      <w:r w:rsidR="00CB4184">
        <w:t xml:space="preserve">is an </w:t>
      </w:r>
      <w:r w:rsidR="00D508DE" w:rsidRPr="004C6E3A">
        <w:t>interface, contains</w:t>
      </w:r>
      <w:r w:rsidRPr="004C6E3A">
        <w:t xml:space="preserve"> a single </w:t>
      </w:r>
      <w:r w:rsidRPr="004C6E3A">
        <w:rPr>
          <w:i/>
          <w:iCs/>
        </w:rPr>
        <w:t>call()</w:t>
      </w:r>
      <w:r w:rsidRPr="004C6E3A">
        <w:t> method – which returns a generic value </w:t>
      </w:r>
      <w:r w:rsidRPr="004C6E3A">
        <w:rPr>
          <w:i/>
          <w:iCs/>
        </w:rPr>
        <w:t>V</w:t>
      </w:r>
      <w:r w:rsidRPr="004C6E3A">
        <w:t>:</w:t>
      </w:r>
    </w:p>
    <w:p w14:paraId="78BCDF4B" w14:textId="77777777" w:rsidR="005300EF" w:rsidRDefault="005300EF" w:rsidP="005300EF">
      <w:pPr>
        <w:pStyle w:val="Output"/>
        <w:rPr>
          <w:color w:val="4C483D" w:themeColor="text2"/>
        </w:rPr>
      </w:pPr>
      <w:r>
        <w:rPr>
          <w:bCs/>
        </w:rPr>
        <w:t>public</w:t>
      </w:r>
      <w:r>
        <w:rPr>
          <w:color w:val="000000"/>
        </w:rPr>
        <w:t xml:space="preserve"> </w:t>
      </w:r>
      <w:r>
        <w:rPr>
          <w:bCs/>
        </w:rPr>
        <w:t>interface</w:t>
      </w:r>
      <w:r>
        <w:rPr>
          <w:color w:val="000000"/>
        </w:rPr>
        <w:t xml:space="preserve"> </w:t>
      </w:r>
      <w:r>
        <w:rPr>
          <w:color w:val="000000"/>
          <w:u w:val="single"/>
        </w:rPr>
        <w:t>Callable</w:t>
      </w:r>
      <w:r>
        <w:rPr>
          <w:color w:val="000000"/>
        </w:rPr>
        <w:t>&lt;V&gt; {</w:t>
      </w:r>
    </w:p>
    <w:p w14:paraId="00CF3224" w14:textId="77777777" w:rsidR="005300EF" w:rsidRDefault="005300EF" w:rsidP="005300EF">
      <w:pPr>
        <w:pStyle w:val="Output"/>
        <w:rPr>
          <w:color w:val="4C483D" w:themeColor="text2"/>
        </w:rPr>
      </w:pPr>
      <w:r>
        <w:rPr>
          <w:color w:val="000000"/>
        </w:rPr>
        <w:t xml:space="preserve">    V call() </w:t>
      </w:r>
      <w:r>
        <w:rPr>
          <w:bCs/>
        </w:rPr>
        <w:t>throws</w:t>
      </w:r>
      <w:r>
        <w:rPr>
          <w:color w:val="000000"/>
        </w:rPr>
        <w:t xml:space="preserve"> Exception;</w:t>
      </w:r>
    </w:p>
    <w:p w14:paraId="27C34627" w14:textId="0C437F76" w:rsidR="005300EF" w:rsidRDefault="005300EF" w:rsidP="005300EF">
      <w:pPr>
        <w:pStyle w:val="Output"/>
        <w:rPr>
          <w:color w:val="000000"/>
        </w:rPr>
      </w:pPr>
      <w:r>
        <w:rPr>
          <w:color w:val="000000"/>
        </w:rPr>
        <w:t>}</w:t>
      </w:r>
    </w:p>
    <w:p w14:paraId="147D9C80" w14:textId="77777777" w:rsidR="00A43A9E" w:rsidRDefault="00A43A9E" w:rsidP="005300EF">
      <w:pPr>
        <w:pStyle w:val="Output"/>
        <w:rPr>
          <w:color w:val="000000"/>
        </w:rPr>
      </w:pPr>
    </w:p>
    <w:p w14:paraId="09670D0E" w14:textId="77777777" w:rsidR="005300EF" w:rsidRDefault="005300EF" w:rsidP="005300EF">
      <w:pPr>
        <w:pStyle w:val="Output"/>
        <w:rPr>
          <w:color w:val="4C483D" w:themeColor="text2"/>
        </w:rPr>
      </w:pPr>
      <w:r>
        <w:rPr>
          <w:bCs/>
        </w:rPr>
        <w:t>class</w:t>
      </w:r>
      <w:r>
        <w:rPr>
          <w:color w:val="000000"/>
        </w:rPr>
        <w:t xml:space="preserve"> CallableExample </w:t>
      </w:r>
      <w:r>
        <w:rPr>
          <w:bCs/>
        </w:rPr>
        <w:t>implements</w:t>
      </w:r>
      <w:r>
        <w:rPr>
          <w:color w:val="000000"/>
        </w:rPr>
        <w:t xml:space="preserve"> </w:t>
      </w:r>
      <w:r>
        <w:rPr>
          <w:color w:val="000000"/>
          <w:u w:val="single"/>
        </w:rPr>
        <w:t>Callable</w:t>
      </w:r>
    </w:p>
    <w:p w14:paraId="516C8A9E" w14:textId="77777777" w:rsidR="005300EF" w:rsidRDefault="005300EF" w:rsidP="005300EF">
      <w:pPr>
        <w:pStyle w:val="Output"/>
        <w:rPr>
          <w:color w:val="4C483D" w:themeColor="text2"/>
        </w:rPr>
      </w:pPr>
      <w:r>
        <w:rPr>
          <w:color w:val="000000"/>
        </w:rPr>
        <w:t>{</w:t>
      </w:r>
    </w:p>
    <w:p w14:paraId="6CA5A684" w14:textId="77777777" w:rsidR="005300EF" w:rsidRDefault="005300EF" w:rsidP="005300EF">
      <w:pPr>
        <w:pStyle w:val="Output"/>
        <w:rPr>
          <w:color w:val="4C483D" w:themeColor="text2"/>
        </w:rPr>
      </w:pPr>
      <w:r>
        <w:rPr>
          <w:color w:val="000000"/>
        </w:rPr>
        <w:t xml:space="preserve">    </w:t>
      </w:r>
      <w:r>
        <w:rPr>
          <w:bCs/>
        </w:rPr>
        <w:t>public</w:t>
      </w:r>
      <w:r>
        <w:rPr>
          <w:color w:val="000000"/>
        </w:rPr>
        <w:t xml:space="preserve"> Object call() </w:t>
      </w:r>
      <w:r>
        <w:rPr>
          <w:bCs/>
        </w:rPr>
        <w:t>throws</w:t>
      </w:r>
      <w:r>
        <w:rPr>
          <w:color w:val="000000"/>
        </w:rPr>
        <w:t xml:space="preserve"> Exception</w:t>
      </w:r>
    </w:p>
    <w:p w14:paraId="29F20D2A" w14:textId="77777777" w:rsidR="005300EF" w:rsidRDefault="005300EF" w:rsidP="005300EF">
      <w:pPr>
        <w:pStyle w:val="Output"/>
        <w:rPr>
          <w:color w:val="4C483D" w:themeColor="text2"/>
        </w:rPr>
      </w:pPr>
      <w:r>
        <w:rPr>
          <w:color w:val="000000"/>
        </w:rPr>
        <w:t xml:space="preserve">    {</w:t>
      </w:r>
    </w:p>
    <w:p w14:paraId="45EFDDCC" w14:textId="77777777" w:rsidR="005300EF" w:rsidRDefault="005300EF" w:rsidP="005300EF">
      <w:pPr>
        <w:pStyle w:val="Output"/>
        <w:rPr>
          <w:color w:val="4C483D" w:themeColor="text2"/>
        </w:rPr>
      </w:pPr>
      <w:r>
        <w:rPr>
          <w:color w:val="000000"/>
        </w:rPr>
        <w:t xml:space="preserve">        </w:t>
      </w:r>
      <w:r>
        <w:rPr>
          <w:color w:val="000000"/>
          <w:u w:val="single"/>
        </w:rPr>
        <w:t>Random</w:t>
      </w:r>
      <w:r>
        <w:rPr>
          <w:color w:val="000000"/>
        </w:rPr>
        <w:t xml:space="preserve"> </w:t>
      </w:r>
      <w:r>
        <w:rPr>
          <w:color w:val="6A3E3E"/>
        </w:rPr>
        <w:t>generator</w:t>
      </w:r>
      <w:r>
        <w:rPr>
          <w:color w:val="000000"/>
        </w:rPr>
        <w:t xml:space="preserve"> = </w:t>
      </w:r>
      <w:r>
        <w:rPr>
          <w:bCs/>
        </w:rPr>
        <w:t>new</w:t>
      </w:r>
      <w:r>
        <w:rPr>
          <w:color w:val="000000"/>
        </w:rPr>
        <w:t xml:space="preserve"> </w:t>
      </w:r>
      <w:r>
        <w:rPr>
          <w:color w:val="000000"/>
          <w:u w:val="single"/>
        </w:rPr>
        <w:t>Random</w:t>
      </w:r>
      <w:r>
        <w:rPr>
          <w:color w:val="000000"/>
        </w:rPr>
        <w:t>();</w:t>
      </w:r>
    </w:p>
    <w:p w14:paraId="1E1CB746" w14:textId="77777777" w:rsidR="005300EF" w:rsidRDefault="005300EF" w:rsidP="005300EF">
      <w:pPr>
        <w:pStyle w:val="Output"/>
        <w:rPr>
          <w:color w:val="4C483D" w:themeColor="text2"/>
        </w:rPr>
      </w:pPr>
      <w:r>
        <w:rPr>
          <w:color w:val="000000"/>
        </w:rPr>
        <w:t xml:space="preserve">        Integer </w:t>
      </w:r>
      <w:r>
        <w:rPr>
          <w:color w:val="6A3E3E"/>
        </w:rPr>
        <w:t>randomNumber</w:t>
      </w:r>
      <w:r>
        <w:rPr>
          <w:color w:val="000000"/>
        </w:rPr>
        <w:t xml:space="preserve"> = </w:t>
      </w:r>
      <w:r>
        <w:rPr>
          <w:color w:val="6A3E3E"/>
        </w:rPr>
        <w:t>generator</w:t>
      </w:r>
      <w:r>
        <w:rPr>
          <w:color w:val="000000"/>
        </w:rPr>
        <w:t xml:space="preserve">.nextInt(5); </w:t>
      </w:r>
    </w:p>
    <w:p w14:paraId="4EAFBBF1" w14:textId="77777777" w:rsidR="005300EF" w:rsidRDefault="005300EF" w:rsidP="005300EF">
      <w:pPr>
        <w:pStyle w:val="Output"/>
        <w:rPr>
          <w:color w:val="4C483D" w:themeColor="text2"/>
        </w:rPr>
      </w:pPr>
      <w:r>
        <w:rPr>
          <w:color w:val="000000"/>
        </w:rPr>
        <w:t xml:space="preserve">        Thread.</w:t>
      </w:r>
      <w:r>
        <w:rPr>
          <w:i/>
          <w:iCs/>
          <w:color w:val="000000"/>
        </w:rPr>
        <w:t>sleep</w:t>
      </w:r>
      <w:r>
        <w:rPr>
          <w:color w:val="000000"/>
        </w:rPr>
        <w:t>(</w:t>
      </w:r>
      <w:r>
        <w:rPr>
          <w:color w:val="6A3E3E"/>
        </w:rPr>
        <w:t>randomNumber</w:t>
      </w:r>
      <w:r>
        <w:rPr>
          <w:color w:val="000000"/>
        </w:rPr>
        <w:t xml:space="preserve"> * 1000);</w:t>
      </w:r>
    </w:p>
    <w:p w14:paraId="46C9D947" w14:textId="77777777" w:rsidR="005300EF" w:rsidRDefault="005300EF" w:rsidP="005300EF">
      <w:pPr>
        <w:pStyle w:val="Output"/>
        <w:rPr>
          <w:color w:val="4C483D" w:themeColor="text2"/>
        </w:rPr>
      </w:pPr>
      <w:r>
        <w:rPr>
          <w:color w:val="000000"/>
        </w:rPr>
        <w:t xml:space="preserve"> </w:t>
      </w:r>
    </w:p>
    <w:p w14:paraId="48A152A2" w14:textId="77777777" w:rsidR="005300EF" w:rsidRDefault="005300EF" w:rsidP="005300EF">
      <w:pPr>
        <w:pStyle w:val="Output"/>
        <w:rPr>
          <w:color w:val="4C483D" w:themeColor="text2"/>
        </w:rPr>
      </w:pPr>
      <w:r>
        <w:rPr>
          <w:color w:val="000000"/>
        </w:rPr>
        <w:t xml:space="preserve">        </w:t>
      </w:r>
      <w:r>
        <w:rPr>
          <w:bCs/>
        </w:rPr>
        <w:t>return</w:t>
      </w:r>
      <w:r>
        <w:rPr>
          <w:color w:val="000000"/>
        </w:rPr>
        <w:t xml:space="preserve"> </w:t>
      </w:r>
      <w:r>
        <w:rPr>
          <w:color w:val="6A3E3E"/>
        </w:rPr>
        <w:t>randomNumber</w:t>
      </w:r>
      <w:r>
        <w:rPr>
          <w:color w:val="000000"/>
        </w:rPr>
        <w:t>;</w:t>
      </w:r>
    </w:p>
    <w:p w14:paraId="6FEBE285" w14:textId="77777777" w:rsidR="005300EF" w:rsidRDefault="005300EF" w:rsidP="005300EF">
      <w:pPr>
        <w:pStyle w:val="Output"/>
        <w:rPr>
          <w:color w:val="4C483D" w:themeColor="text2"/>
        </w:rPr>
      </w:pPr>
      <w:r>
        <w:rPr>
          <w:color w:val="000000"/>
        </w:rPr>
        <w:t xml:space="preserve">    }</w:t>
      </w:r>
    </w:p>
    <w:p w14:paraId="475E0812" w14:textId="2BF4E8F9" w:rsidR="005300EF" w:rsidRDefault="005300EF" w:rsidP="005300EF">
      <w:pPr>
        <w:pStyle w:val="Output"/>
        <w:rPr>
          <w:color w:val="000000"/>
        </w:rPr>
      </w:pPr>
      <w:r>
        <w:rPr>
          <w:color w:val="000000"/>
        </w:rPr>
        <w:t>}</w:t>
      </w:r>
    </w:p>
    <w:p w14:paraId="6D9A5E96" w14:textId="77777777" w:rsidR="00AA3B4E" w:rsidRDefault="00AA3B4E" w:rsidP="00AA3B4E"/>
    <w:p w14:paraId="04BD51A2" w14:textId="77777777" w:rsidR="00AA3B4E" w:rsidRDefault="00AA3B4E" w:rsidP="005300EF"/>
    <w:p w14:paraId="614CCA10" w14:textId="77777777" w:rsidR="005300EF" w:rsidRPr="00895C2A" w:rsidRDefault="005300EF" w:rsidP="000E4144">
      <w:pPr>
        <w:pStyle w:val="Heading30"/>
      </w:pPr>
      <w:r w:rsidRPr="00895C2A">
        <w:t>Object level and Class level locks in Java</w:t>
      </w:r>
    </w:p>
    <w:p w14:paraId="48314B96" w14:textId="20013FF6" w:rsidR="00D508DE" w:rsidRDefault="00D508DE" w:rsidP="005300EF">
      <w:r>
        <w:t xml:space="preserve">In Single line </w:t>
      </w:r>
    </w:p>
    <w:p w14:paraId="16375400" w14:textId="53971D7C" w:rsidR="00D508DE" w:rsidRPr="00D508DE" w:rsidRDefault="00D508DE" w:rsidP="00B413EE">
      <w:pPr>
        <w:pStyle w:val="ListParagraph"/>
        <w:numPr>
          <w:ilvl w:val="0"/>
          <w:numId w:val="311"/>
        </w:numPr>
        <w:rPr>
          <w:b/>
          <w:bCs/>
          <w:i/>
          <w:iCs/>
          <w:color w:val="FF0000"/>
        </w:rPr>
      </w:pPr>
      <w:r>
        <w:t>Object level lock</w:t>
      </w:r>
      <w:r w:rsidR="001303C5">
        <w:t xml:space="preserve"> means</w:t>
      </w:r>
      <w:r>
        <w:t xml:space="preserve"> </w:t>
      </w:r>
      <w:r w:rsidRPr="001303C5">
        <w:rPr>
          <w:b/>
          <w:bCs/>
          <w:color w:val="FF0000"/>
        </w:rPr>
        <w:t>Instance Synchronized method</w:t>
      </w:r>
    </w:p>
    <w:p w14:paraId="2812D5F3" w14:textId="675302E6" w:rsidR="00D508DE" w:rsidRPr="001303C5" w:rsidRDefault="00D508DE" w:rsidP="00B413EE">
      <w:pPr>
        <w:pStyle w:val="ListParagraph"/>
        <w:numPr>
          <w:ilvl w:val="0"/>
          <w:numId w:val="311"/>
        </w:numPr>
      </w:pPr>
      <w:r>
        <w:t xml:space="preserve">Class level lock </w:t>
      </w:r>
      <w:r w:rsidR="001303C5">
        <w:t xml:space="preserve">means </w:t>
      </w:r>
      <w:r w:rsidRPr="001303C5">
        <w:rPr>
          <w:b/>
          <w:bCs/>
          <w:color w:val="FF0000"/>
        </w:rPr>
        <w:t>Static Synchronized method</w:t>
      </w:r>
    </w:p>
    <w:p w14:paraId="46A681CC" w14:textId="77777777" w:rsidR="00D508DE" w:rsidRDefault="00D508DE" w:rsidP="005300EF">
      <w:pPr>
        <w:rPr>
          <w:b/>
          <w:bCs/>
        </w:rPr>
      </w:pPr>
    </w:p>
    <w:p w14:paraId="3ECAC477" w14:textId="34309E2F" w:rsidR="00FA5A40" w:rsidRDefault="005300EF" w:rsidP="005300EF">
      <w:r w:rsidRPr="00895C2A">
        <w:rPr>
          <w:b/>
          <w:bCs/>
        </w:rPr>
        <w:t>Object level lock : </w:t>
      </w:r>
      <w:r w:rsidRPr="00895C2A">
        <w:t xml:space="preserve">Every object in java has a unique lock. Whenever we are using synchronized keyword, then only lock concept will come in the picture. If a thread wants to execute </w:t>
      </w:r>
      <w:r w:rsidRPr="00FA5A40">
        <w:rPr>
          <w:b/>
          <w:bCs/>
        </w:rPr>
        <w:t>synchronized method</w:t>
      </w:r>
      <w:r w:rsidRPr="00895C2A">
        <w:t xml:space="preserve"> on the given object. First, it has to get lock of that object. </w:t>
      </w:r>
    </w:p>
    <w:p w14:paraId="3F7B96AF" w14:textId="77777777" w:rsidR="00FA5A40" w:rsidRDefault="00FA5A40" w:rsidP="00D508DE">
      <w:pPr>
        <w:spacing w:line="240" w:lineRule="auto"/>
      </w:pPr>
    </w:p>
    <w:p w14:paraId="4637B20C" w14:textId="16B23646" w:rsidR="00FA5A40" w:rsidRDefault="005300EF" w:rsidP="005300EF">
      <w:r w:rsidRPr="00895C2A">
        <w:t xml:space="preserve">Once thread got the lock then it is allowed to execute any synchronized method on that object. Once method execution completes automatically thread releases the lock. Acquiring and release lock internally is taken care by JVM and programmer is not responsible for these activities. </w:t>
      </w:r>
      <w:r w:rsidR="00A21E81" w:rsidRPr="00895C2A">
        <w:t>Let’s</w:t>
      </w:r>
      <w:r w:rsidRPr="00895C2A">
        <w:t xml:space="preserve"> have a look on the below program to understand the object level lock:</w:t>
      </w:r>
    </w:p>
    <w:p w14:paraId="01FB5BA6" w14:textId="77777777" w:rsidR="00FA5A40" w:rsidRDefault="00FA5A40" w:rsidP="00FA5A40">
      <w:pPr>
        <w:pStyle w:val="Output"/>
        <w:rPr>
          <w:color w:val="4C483D" w:themeColor="text2"/>
        </w:rPr>
      </w:pPr>
      <w:r>
        <w:rPr>
          <w:bCs/>
          <w:color w:val="7F0055"/>
        </w:rPr>
        <w:t>class</w:t>
      </w:r>
      <w:r>
        <w:t xml:space="preserve"> Geek </w:t>
      </w:r>
      <w:r>
        <w:rPr>
          <w:bCs/>
          <w:color w:val="7F0055"/>
        </w:rPr>
        <w:t>implements</w:t>
      </w:r>
      <w:r>
        <w:t xml:space="preserve"> Runnable {</w:t>
      </w:r>
    </w:p>
    <w:p w14:paraId="22F79260" w14:textId="77777777" w:rsidR="00FA5A40" w:rsidRDefault="00FA5A40" w:rsidP="00FA5A40">
      <w:pPr>
        <w:pStyle w:val="Output"/>
        <w:rPr>
          <w:color w:val="4C483D" w:themeColor="text2"/>
        </w:rPr>
      </w:pPr>
      <w:r>
        <w:tab/>
      </w:r>
      <w:r>
        <w:rPr>
          <w:bCs/>
          <w:color w:val="7F0055"/>
        </w:rPr>
        <w:t>public</w:t>
      </w:r>
      <w:r>
        <w:t xml:space="preserve"> </w:t>
      </w:r>
      <w:r>
        <w:rPr>
          <w:bCs/>
          <w:color w:val="7F0055"/>
        </w:rPr>
        <w:t>void</w:t>
      </w:r>
      <w:r>
        <w:t xml:space="preserve"> run() {</w:t>
      </w:r>
    </w:p>
    <w:p w14:paraId="0EB720A8" w14:textId="77777777" w:rsidR="00FA5A40" w:rsidRDefault="00FA5A40" w:rsidP="00FA5A40">
      <w:pPr>
        <w:pStyle w:val="Output"/>
        <w:rPr>
          <w:color w:val="4C483D" w:themeColor="text2"/>
        </w:rPr>
      </w:pPr>
      <w:r>
        <w:tab/>
      </w:r>
      <w:r>
        <w:tab/>
        <w:t>Lock();</w:t>
      </w:r>
    </w:p>
    <w:p w14:paraId="226C84DB" w14:textId="77777777" w:rsidR="00FA5A40" w:rsidRDefault="00FA5A40" w:rsidP="00FA5A40">
      <w:pPr>
        <w:pStyle w:val="Output"/>
        <w:rPr>
          <w:color w:val="4C483D" w:themeColor="text2"/>
        </w:rPr>
      </w:pPr>
      <w:r>
        <w:tab/>
        <w:t>}</w:t>
      </w:r>
    </w:p>
    <w:p w14:paraId="38318566" w14:textId="77777777" w:rsidR="00FA5A40" w:rsidRDefault="00FA5A40" w:rsidP="00FA5A40">
      <w:pPr>
        <w:pStyle w:val="Output"/>
        <w:rPr>
          <w:color w:val="4C483D" w:themeColor="text2"/>
        </w:rPr>
      </w:pPr>
    </w:p>
    <w:p w14:paraId="5ED76A9A" w14:textId="77777777" w:rsidR="00FA5A40" w:rsidRDefault="00FA5A40" w:rsidP="00FA5A40">
      <w:pPr>
        <w:pStyle w:val="Output"/>
        <w:rPr>
          <w:color w:val="4C483D" w:themeColor="text2"/>
        </w:rPr>
      </w:pPr>
      <w:r>
        <w:tab/>
      </w:r>
      <w:r>
        <w:rPr>
          <w:bCs/>
          <w:color w:val="7F0055"/>
        </w:rPr>
        <w:t>public</w:t>
      </w:r>
      <w:r>
        <w:t xml:space="preserve">  </w:t>
      </w:r>
      <w:r>
        <w:rPr>
          <w:bCs/>
          <w:color w:val="7F0055"/>
        </w:rPr>
        <w:t>void</w:t>
      </w:r>
      <w:r>
        <w:t xml:space="preserve"> Lock() {</w:t>
      </w:r>
    </w:p>
    <w:p w14:paraId="092179E7" w14:textId="77777777" w:rsidR="00FA5A40" w:rsidRDefault="00FA5A40" w:rsidP="00FA5A40">
      <w:pPr>
        <w:pStyle w:val="Output"/>
        <w:rPr>
          <w:color w:val="4C483D" w:themeColor="text2"/>
        </w:rPr>
      </w:pPr>
      <w:r>
        <w:tab/>
      </w:r>
      <w:r>
        <w:tab/>
        <w:t>System.</w:t>
      </w:r>
      <w:r>
        <w:rPr>
          <w:bCs/>
          <w:i/>
          <w:iCs/>
          <w:color w:val="0000C0"/>
        </w:rPr>
        <w:t>out</w:t>
      </w:r>
      <w:r>
        <w:t>.println(Thread.</w:t>
      </w:r>
      <w:r>
        <w:rPr>
          <w:i/>
          <w:iCs/>
        </w:rPr>
        <w:t>currentThread</w:t>
      </w:r>
      <w:r>
        <w:t>().getName());</w:t>
      </w:r>
    </w:p>
    <w:p w14:paraId="644E523B" w14:textId="77777777" w:rsidR="00FA5A40" w:rsidRDefault="00FA5A40" w:rsidP="00FA5A40">
      <w:pPr>
        <w:pStyle w:val="Output"/>
        <w:rPr>
          <w:color w:val="4C483D" w:themeColor="text2"/>
        </w:rPr>
      </w:pPr>
      <w:r>
        <w:tab/>
      </w:r>
      <w:r>
        <w:tab/>
      </w:r>
    </w:p>
    <w:p w14:paraId="2BB58DEE" w14:textId="77777777" w:rsidR="00FA5A40" w:rsidRDefault="00FA5A40" w:rsidP="00FA5A40">
      <w:pPr>
        <w:pStyle w:val="Output"/>
        <w:rPr>
          <w:color w:val="4C483D" w:themeColor="text2"/>
        </w:rPr>
      </w:pPr>
      <w:r>
        <w:tab/>
      </w:r>
      <w:r>
        <w:tab/>
      </w:r>
      <w:r>
        <w:rPr>
          <w:bCs/>
          <w:color w:val="7F0055"/>
        </w:rPr>
        <w:t>synchronized</w:t>
      </w:r>
      <w:r>
        <w:t xml:space="preserve"> (Geek.</w:t>
      </w:r>
      <w:r>
        <w:rPr>
          <w:bCs/>
          <w:color w:val="7F0055"/>
        </w:rPr>
        <w:t>class</w:t>
      </w:r>
      <w:r>
        <w:t>) {</w:t>
      </w:r>
    </w:p>
    <w:p w14:paraId="6F12BDE6" w14:textId="77777777" w:rsidR="00FA5A40" w:rsidRDefault="00FA5A40" w:rsidP="00FA5A40">
      <w:pPr>
        <w:pStyle w:val="Output"/>
        <w:rPr>
          <w:color w:val="4C483D" w:themeColor="text2"/>
        </w:rPr>
      </w:pPr>
      <w:r>
        <w:tab/>
      </w:r>
      <w:r>
        <w:tab/>
      </w:r>
      <w:r>
        <w:tab/>
        <w:t>System.</w:t>
      </w:r>
      <w:r>
        <w:rPr>
          <w:bCs/>
          <w:i/>
          <w:iCs/>
          <w:color w:val="0000C0"/>
        </w:rPr>
        <w:t>out</w:t>
      </w:r>
      <w:r>
        <w:t>.println(</w:t>
      </w:r>
      <w:r>
        <w:rPr>
          <w:color w:val="2A00FF"/>
        </w:rPr>
        <w:t>"in block "</w:t>
      </w:r>
      <w:r>
        <w:t xml:space="preserve"> + Thread.</w:t>
      </w:r>
      <w:r>
        <w:rPr>
          <w:i/>
          <w:iCs/>
        </w:rPr>
        <w:t>currentThread</w:t>
      </w:r>
      <w:r>
        <w:t>().getName());</w:t>
      </w:r>
    </w:p>
    <w:p w14:paraId="3D0C039C" w14:textId="77777777" w:rsidR="00FA5A40" w:rsidRDefault="00FA5A40" w:rsidP="00FA5A40">
      <w:pPr>
        <w:pStyle w:val="Output"/>
        <w:rPr>
          <w:color w:val="4C483D" w:themeColor="text2"/>
        </w:rPr>
      </w:pPr>
      <w:r>
        <w:tab/>
      </w:r>
      <w:r>
        <w:tab/>
      </w:r>
      <w:r>
        <w:tab/>
        <w:t>System.</w:t>
      </w:r>
      <w:r>
        <w:rPr>
          <w:bCs/>
          <w:i/>
          <w:iCs/>
          <w:color w:val="0000C0"/>
        </w:rPr>
        <w:t>out</w:t>
      </w:r>
      <w:r>
        <w:t>.println(</w:t>
      </w:r>
      <w:r>
        <w:rPr>
          <w:color w:val="2A00FF"/>
        </w:rPr>
        <w:t>"in block "</w:t>
      </w:r>
      <w:r>
        <w:t xml:space="preserve"> + Thread.</w:t>
      </w:r>
      <w:r>
        <w:rPr>
          <w:i/>
          <w:iCs/>
        </w:rPr>
        <w:t>currentThread</w:t>
      </w:r>
      <w:r>
        <w:t xml:space="preserve">().getName() + </w:t>
      </w:r>
      <w:r>
        <w:rPr>
          <w:color w:val="2A00FF"/>
        </w:rPr>
        <w:t>" end"</w:t>
      </w:r>
      <w:r>
        <w:t>);</w:t>
      </w:r>
    </w:p>
    <w:p w14:paraId="10F3569C" w14:textId="77777777" w:rsidR="00FA5A40" w:rsidRDefault="00FA5A40" w:rsidP="00FA5A40">
      <w:pPr>
        <w:pStyle w:val="Output"/>
        <w:rPr>
          <w:color w:val="4C483D" w:themeColor="text2"/>
        </w:rPr>
      </w:pPr>
      <w:r>
        <w:tab/>
      </w:r>
      <w:r>
        <w:tab/>
        <w:t>}</w:t>
      </w:r>
    </w:p>
    <w:p w14:paraId="624E5777" w14:textId="77777777" w:rsidR="00FA5A40" w:rsidRDefault="00FA5A40" w:rsidP="00FA5A40">
      <w:pPr>
        <w:pStyle w:val="Output"/>
        <w:rPr>
          <w:color w:val="4C483D" w:themeColor="text2"/>
        </w:rPr>
      </w:pPr>
      <w:r>
        <w:tab/>
        <w:t>}</w:t>
      </w:r>
    </w:p>
    <w:p w14:paraId="727E644B" w14:textId="77777777" w:rsidR="00FA5A40" w:rsidRDefault="00FA5A40" w:rsidP="00FA5A40">
      <w:pPr>
        <w:pStyle w:val="Output"/>
        <w:rPr>
          <w:color w:val="4C483D" w:themeColor="text2"/>
        </w:rPr>
      </w:pPr>
    </w:p>
    <w:p w14:paraId="75DA78F2" w14:textId="77777777" w:rsidR="00FA5A40" w:rsidRDefault="00FA5A40" w:rsidP="00FA5A40">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595EC4BD" w14:textId="77777777" w:rsidR="00FA5A40" w:rsidRDefault="00FA5A40" w:rsidP="00FA5A40">
      <w:pPr>
        <w:pStyle w:val="Output"/>
        <w:rPr>
          <w:color w:val="4C483D" w:themeColor="text2"/>
        </w:rPr>
      </w:pPr>
      <w:r>
        <w:tab/>
      </w:r>
      <w:r>
        <w:tab/>
        <w:t xml:space="preserve">Geek </w:t>
      </w:r>
      <w:r>
        <w:rPr>
          <w:color w:val="6A3E3E"/>
        </w:rPr>
        <w:t>g1</w:t>
      </w:r>
      <w:r>
        <w:t xml:space="preserve"> = </w:t>
      </w:r>
      <w:r>
        <w:rPr>
          <w:bCs/>
          <w:color w:val="7F0055"/>
        </w:rPr>
        <w:t>new</w:t>
      </w:r>
      <w:r>
        <w:t xml:space="preserve"> Geek();</w:t>
      </w:r>
    </w:p>
    <w:p w14:paraId="23AE64FF" w14:textId="77777777" w:rsidR="00FA5A40" w:rsidRDefault="00FA5A40" w:rsidP="00FA5A40">
      <w:pPr>
        <w:pStyle w:val="Output"/>
        <w:rPr>
          <w:color w:val="4C483D" w:themeColor="text2"/>
        </w:rPr>
      </w:pPr>
      <w:r>
        <w:tab/>
      </w:r>
      <w:r>
        <w:tab/>
        <w:t xml:space="preserve">Thread </w:t>
      </w:r>
      <w:r>
        <w:rPr>
          <w:color w:val="6A3E3E"/>
        </w:rPr>
        <w:t>t1</w:t>
      </w:r>
      <w:r>
        <w:t xml:space="preserve"> = </w:t>
      </w:r>
      <w:r>
        <w:rPr>
          <w:bCs/>
          <w:color w:val="7F0055"/>
        </w:rPr>
        <w:t>new</w:t>
      </w:r>
      <w:r>
        <w:t xml:space="preserve"> Thread(</w:t>
      </w:r>
      <w:r>
        <w:rPr>
          <w:color w:val="6A3E3E"/>
        </w:rPr>
        <w:t>g1</w:t>
      </w:r>
      <w:r>
        <w:t>);</w:t>
      </w:r>
    </w:p>
    <w:p w14:paraId="74655869" w14:textId="77777777" w:rsidR="00FA5A40" w:rsidRDefault="00FA5A40" w:rsidP="00FA5A40">
      <w:pPr>
        <w:pStyle w:val="Output"/>
        <w:rPr>
          <w:color w:val="4C483D" w:themeColor="text2"/>
        </w:rPr>
      </w:pPr>
      <w:r>
        <w:tab/>
      </w:r>
      <w:r>
        <w:tab/>
        <w:t xml:space="preserve">Thread </w:t>
      </w:r>
      <w:r>
        <w:rPr>
          <w:color w:val="6A3E3E"/>
        </w:rPr>
        <w:t>t2</w:t>
      </w:r>
      <w:r>
        <w:t xml:space="preserve"> = </w:t>
      </w:r>
      <w:r>
        <w:rPr>
          <w:bCs/>
          <w:color w:val="7F0055"/>
        </w:rPr>
        <w:t>new</w:t>
      </w:r>
      <w:r>
        <w:t xml:space="preserve"> Thread(</w:t>
      </w:r>
      <w:r>
        <w:rPr>
          <w:color w:val="6A3E3E"/>
        </w:rPr>
        <w:t>g1</w:t>
      </w:r>
      <w:r>
        <w:t>);</w:t>
      </w:r>
    </w:p>
    <w:p w14:paraId="6EFDA2D0" w14:textId="77777777" w:rsidR="00FA5A40" w:rsidRDefault="00FA5A40" w:rsidP="00FA5A40">
      <w:pPr>
        <w:pStyle w:val="Output"/>
        <w:rPr>
          <w:color w:val="4C483D" w:themeColor="text2"/>
        </w:rPr>
      </w:pPr>
      <w:r>
        <w:tab/>
      </w:r>
      <w:r>
        <w:tab/>
      </w:r>
    </w:p>
    <w:p w14:paraId="135BEA58" w14:textId="77777777" w:rsidR="00FA5A40" w:rsidRDefault="00FA5A40" w:rsidP="00FA5A40">
      <w:pPr>
        <w:pStyle w:val="Output"/>
        <w:rPr>
          <w:color w:val="4C483D" w:themeColor="text2"/>
        </w:rPr>
      </w:pPr>
      <w:r>
        <w:tab/>
      </w:r>
      <w:r>
        <w:tab/>
        <w:t xml:space="preserve">Geek </w:t>
      </w:r>
      <w:r>
        <w:rPr>
          <w:color w:val="6A3E3E"/>
        </w:rPr>
        <w:t>g2</w:t>
      </w:r>
      <w:r>
        <w:t xml:space="preserve"> = </w:t>
      </w:r>
      <w:r>
        <w:rPr>
          <w:bCs/>
          <w:color w:val="7F0055"/>
        </w:rPr>
        <w:t>new</w:t>
      </w:r>
      <w:r>
        <w:t xml:space="preserve"> Geek();</w:t>
      </w:r>
    </w:p>
    <w:p w14:paraId="4839F148" w14:textId="77777777" w:rsidR="00FA5A40" w:rsidRDefault="00FA5A40" w:rsidP="00FA5A40">
      <w:pPr>
        <w:pStyle w:val="Output"/>
        <w:rPr>
          <w:color w:val="4C483D" w:themeColor="text2"/>
        </w:rPr>
      </w:pPr>
      <w:r>
        <w:tab/>
      </w:r>
      <w:r>
        <w:tab/>
        <w:t xml:space="preserve">Thread </w:t>
      </w:r>
      <w:r>
        <w:rPr>
          <w:color w:val="6A3E3E"/>
        </w:rPr>
        <w:t>t3</w:t>
      </w:r>
      <w:r>
        <w:t xml:space="preserve"> = </w:t>
      </w:r>
      <w:r>
        <w:rPr>
          <w:bCs/>
          <w:color w:val="7F0055"/>
        </w:rPr>
        <w:t>new</w:t>
      </w:r>
      <w:r>
        <w:t xml:space="preserve"> Thread(</w:t>
      </w:r>
      <w:r>
        <w:rPr>
          <w:color w:val="6A3E3E"/>
        </w:rPr>
        <w:t>g2</w:t>
      </w:r>
      <w:r>
        <w:t>);</w:t>
      </w:r>
    </w:p>
    <w:p w14:paraId="4332381B" w14:textId="61B6604F" w:rsidR="00FA5A40" w:rsidRDefault="00FA5A40" w:rsidP="00FA5A40">
      <w:pPr>
        <w:pStyle w:val="Output"/>
        <w:rPr>
          <w:color w:val="4C483D" w:themeColor="text2"/>
        </w:rPr>
      </w:pPr>
      <w:r>
        <w:tab/>
      </w:r>
      <w:r>
        <w:tab/>
      </w:r>
      <w:r>
        <w:tab/>
      </w:r>
      <w:r>
        <w:tab/>
      </w:r>
    </w:p>
    <w:p w14:paraId="789F46F0" w14:textId="77777777" w:rsidR="00FA5A40" w:rsidRDefault="00FA5A40" w:rsidP="00FA5A40">
      <w:pPr>
        <w:pStyle w:val="Output"/>
        <w:rPr>
          <w:color w:val="4C483D" w:themeColor="text2"/>
        </w:rPr>
      </w:pPr>
      <w:r>
        <w:tab/>
      </w:r>
      <w:r>
        <w:tab/>
      </w:r>
      <w:r>
        <w:rPr>
          <w:color w:val="6A3E3E"/>
        </w:rPr>
        <w:t>t1</w:t>
      </w:r>
      <w:r>
        <w:t>.setName(</w:t>
      </w:r>
      <w:r>
        <w:rPr>
          <w:color w:val="2A00FF"/>
        </w:rPr>
        <w:t>"t1"</w:t>
      </w:r>
      <w:r>
        <w:t>);</w:t>
      </w:r>
    </w:p>
    <w:p w14:paraId="11714AF1" w14:textId="77777777" w:rsidR="00FA5A40" w:rsidRDefault="00FA5A40" w:rsidP="00FA5A40">
      <w:pPr>
        <w:pStyle w:val="Output"/>
        <w:rPr>
          <w:color w:val="4C483D" w:themeColor="text2"/>
        </w:rPr>
      </w:pPr>
      <w:r>
        <w:tab/>
      </w:r>
      <w:r>
        <w:tab/>
      </w:r>
      <w:r>
        <w:rPr>
          <w:color w:val="6A3E3E"/>
        </w:rPr>
        <w:t>t2</w:t>
      </w:r>
      <w:r>
        <w:t>.setName(</w:t>
      </w:r>
      <w:r>
        <w:rPr>
          <w:color w:val="2A00FF"/>
        </w:rPr>
        <w:t>"t2"</w:t>
      </w:r>
      <w:r>
        <w:t>);</w:t>
      </w:r>
    </w:p>
    <w:p w14:paraId="4254CCCD" w14:textId="77777777" w:rsidR="00FA5A40" w:rsidRDefault="00FA5A40" w:rsidP="00FA5A40">
      <w:pPr>
        <w:pStyle w:val="Output"/>
        <w:rPr>
          <w:color w:val="4C483D" w:themeColor="text2"/>
        </w:rPr>
      </w:pPr>
      <w:r>
        <w:tab/>
      </w:r>
      <w:r>
        <w:tab/>
      </w:r>
      <w:r>
        <w:rPr>
          <w:color w:val="6A3E3E"/>
        </w:rPr>
        <w:t>t3</w:t>
      </w:r>
      <w:r>
        <w:t>.setName(</w:t>
      </w:r>
      <w:r>
        <w:rPr>
          <w:color w:val="2A00FF"/>
        </w:rPr>
        <w:t>"t3"</w:t>
      </w:r>
      <w:r>
        <w:t>);</w:t>
      </w:r>
    </w:p>
    <w:p w14:paraId="4A41B8BA" w14:textId="77777777" w:rsidR="00FA5A40" w:rsidRDefault="00FA5A40" w:rsidP="00FA5A40">
      <w:pPr>
        <w:pStyle w:val="Output"/>
        <w:rPr>
          <w:color w:val="4C483D" w:themeColor="text2"/>
        </w:rPr>
      </w:pPr>
      <w:r>
        <w:tab/>
      </w:r>
      <w:r>
        <w:tab/>
      </w:r>
    </w:p>
    <w:p w14:paraId="565892C2" w14:textId="77777777" w:rsidR="00FA5A40" w:rsidRDefault="00FA5A40" w:rsidP="00FA5A40">
      <w:pPr>
        <w:pStyle w:val="Output"/>
        <w:rPr>
          <w:color w:val="4C483D" w:themeColor="text2"/>
        </w:rPr>
      </w:pPr>
      <w:r>
        <w:tab/>
      </w:r>
      <w:r>
        <w:tab/>
      </w:r>
      <w:r>
        <w:rPr>
          <w:color w:val="6A3E3E"/>
        </w:rPr>
        <w:t>t1</w:t>
      </w:r>
      <w:r>
        <w:t>.start();</w:t>
      </w:r>
    </w:p>
    <w:p w14:paraId="1F02F87E" w14:textId="77777777" w:rsidR="00FA5A40" w:rsidRDefault="00FA5A40" w:rsidP="00FA5A40">
      <w:pPr>
        <w:pStyle w:val="Output"/>
        <w:rPr>
          <w:color w:val="4C483D" w:themeColor="text2"/>
        </w:rPr>
      </w:pPr>
      <w:r>
        <w:tab/>
      </w:r>
      <w:r>
        <w:tab/>
      </w:r>
      <w:r>
        <w:rPr>
          <w:color w:val="6A3E3E"/>
        </w:rPr>
        <w:t>t2</w:t>
      </w:r>
      <w:r>
        <w:t>.start();</w:t>
      </w:r>
    </w:p>
    <w:p w14:paraId="5003AF59" w14:textId="77777777" w:rsidR="00FA5A40" w:rsidRDefault="00FA5A40" w:rsidP="00FA5A40">
      <w:pPr>
        <w:pStyle w:val="Output"/>
        <w:rPr>
          <w:color w:val="4C483D" w:themeColor="text2"/>
        </w:rPr>
      </w:pPr>
      <w:r>
        <w:tab/>
      </w:r>
      <w:r>
        <w:tab/>
      </w:r>
      <w:r>
        <w:rPr>
          <w:color w:val="6A3E3E"/>
        </w:rPr>
        <w:t>t3</w:t>
      </w:r>
      <w:r>
        <w:t>.start();</w:t>
      </w:r>
    </w:p>
    <w:p w14:paraId="386ABE4D" w14:textId="77777777" w:rsidR="00FA5A40" w:rsidRDefault="00FA5A40" w:rsidP="00FA5A40">
      <w:pPr>
        <w:pStyle w:val="Output"/>
        <w:rPr>
          <w:color w:val="4C483D" w:themeColor="text2"/>
        </w:rPr>
      </w:pPr>
      <w:r>
        <w:tab/>
        <w:t>}</w:t>
      </w:r>
    </w:p>
    <w:p w14:paraId="7213690F" w14:textId="77777777" w:rsidR="00FA5A40" w:rsidRDefault="00FA5A40" w:rsidP="00FA5A40">
      <w:pPr>
        <w:pStyle w:val="Output"/>
        <w:rPr>
          <w:color w:val="4C483D" w:themeColor="text2"/>
        </w:rPr>
      </w:pPr>
      <w:r>
        <w:t>}</w:t>
      </w:r>
    </w:p>
    <w:p w14:paraId="7B5E0630" w14:textId="77777777" w:rsidR="00FA5A40" w:rsidRPr="00895C2A" w:rsidRDefault="00FA5A40" w:rsidP="00FA5A40">
      <w:pPr>
        <w:spacing w:line="240" w:lineRule="auto"/>
      </w:pPr>
    </w:p>
    <w:p w14:paraId="01D4DF3C" w14:textId="77777777" w:rsidR="00FA5A40" w:rsidRDefault="00FA5A40" w:rsidP="00FA5A40">
      <w:pPr>
        <w:pStyle w:val="Output"/>
        <w:rPr>
          <w:color w:val="4C483D" w:themeColor="text2"/>
        </w:rPr>
      </w:pPr>
      <w:r>
        <w:t>t3</w:t>
      </w:r>
    </w:p>
    <w:p w14:paraId="5E84A330" w14:textId="77777777" w:rsidR="00FA5A40" w:rsidRDefault="00FA5A40" w:rsidP="00FA5A40">
      <w:pPr>
        <w:pStyle w:val="Output"/>
        <w:rPr>
          <w:color w:val="4C483D" w:themeColor="text2"/>
        </w:rPr>
      </w:pPr>
      <w:r>
        <w:t>t2</w:t>
      </w:r>
    </w:p>
    <w:p w14:paraId="21755098" w14:textId="77777777" w:rsidR="00FA5A40" w:rsidRDefault="00FA5A40" w:rsidP="00FA5A40">
      <w:pPr>
        <w:pStyle w:val="Output"/>
        <w:rPr>
          <w:color w:val="4C483D" w:themeColor="text2"/>
        </w:rPr>
      </w:pPr>
      <w:r>
        <w:t>t1</w:t>
      </w:r>
    </w:p>
    <w:p w14:paraId="2CA18DC5" w14:textId="77777777" w:rsidR="00FA5A40" w:rsidRDefault="00FA5A40" w:rsidP="00FA5A40">
      <w:pPr>
        <w:pStyle w:val="Output"/>
        <w:rPr>
          <w:color w:val="4C483D" w:themeColor="text2"/>
        </w:rPr>
      </w:pPr>
      <w:r>
        <w:t>in block t3</w:t>
      </w:r>
    </w:p>
    <w:p w14:paraId="4CC87B08" w14:textId="77777777" w:rsidR="00FA5A40" w:rsidRDefault="00FA5A40" w:rsidP="00FA5A40">
      <w:pPr>
        <w:pStyle w:val="Output"/>
        <w:rPr>
          <w:color w:val="4C483D" w:themeColor="text2"/>
        </w:rPr>
      </w:pPr>
      <w:r>
        <w:t>in block t3 end</w:t>
      </w:r>
    </w:p>
    <w:p w14:paraId="4224D226" w14:textId="77777777" w:rsidR="00FA5A40" w:rsidRDefault="00FA5A40" w:rsidP="00FA5A40">
      <w:pPr>
        <w:pStyle w:val="Output"/>
        <w:rPr>
          <w:color w:val="4C483D" w:themeColor="text2"/>
        </w:rPr>
      </w:pPr>
      <w:r>
        <w:t>in block t1</w:t>
      </w:r>
    </w:p>
    <w:p w14:paraId="199ED965" w14:textId="77777777" w:rsidR="00FA5A40" w:rsidRDefault="00FA5A40" w:rsidP="00FA5A40">
      <w:pPr>
        <w:pStyle w:val="Output"/>
        <w:rPr>
          <w:color w:val="4C483D" w:themeColor="text2"/>
        </w:rPr>
      </w:pPr>
      <w:r>
        <w:t>in block t1 end</w:t>
      </w:r>
    </w:p>
    <w:p w14:paraId="7E06A625" w14:textId="77777777" w:rsidR="00FA5A40" w:rsidRDefault="00FA5A40" w:rsidP="00FA5A40">
      <w:pPr>
        <w:pStyle w:val="Output"/>
        <w:rPr>
          <w:color w:val="4C483D" w:themeColor="text2"/>
        </w:rPr>
      </w:pPr>
      <w:r>
        <w:t>in block t2</w:t>
      </w:r>
    </w:p>
    <w:p w14:paraId="6020CAF5" w14:textId="77777777" w:rsidR="00FA5A40" w:rsidRDefault="00FA5A40" w:rsidP="00FA5A40">
      <w:pPr>
        <w:pStyle w:val="Output"/>
        <w:rPr>
          <w:color w:val="4C483D" w:themeColor="text2"/>
        </w:rPr>
      </w:pPr>
      <w:r>
        <w:t>in block t2 end</w:t>
      </w:r>
    </w:p>
    <w:p w14:paraId="52729F3C" w14:textId="567DEC61" w:rsidR="00FA5A40" w:rsidRDefault="004D54BE" w:rsidP="005300EF">
      <w:r>
        <w:t xml:space="preserve">In above Threads </w:t>
      </w:r>
    </w:p>
    <w:p w14:paraId="114A3957" w14:textId="556EE18E" w:rsidR="004D54BE" w:rsidRPr="00CE691A" w:rsidRDefault="007B6B79" w:rsidP="00B413EE">
      <w:pPr>
        <w:pStyle w:val="ListParagraph"/>
        <w:numPr>
          <w:ilvl w:val="0"/>
          <w:numId w:val="312"/>
        </w:numPr>
        <w:rPr>
          <w:b/>
          <w:bCs/>
        </w:rPr>
      </w:pPr>
      <w:r>
        <w:t xml:space="preserve">If t1 -gets lock, t2 </w:t>
      </w:r>
      <w:r w:rsidR="00100358">
        <w:t>won’t</w:t>
      </w:r>
      <w:r>
        <w:t xml:space="preserve"> execute – because object lock is there, but </w:t>
      </w:r>
      <w:r w:rsidR="00100358">
        <w:t xml:space="preserve">t3 can </w:t>
      </w:r>
      <w:r>
        <w:t>execute</w:t>
      </w:r>
      <w:r w:rsidR="00100358">
        <w:t xml:space="preserve"> </w:t>
      </w:r>
      <w:r>
        <w:t xml:space="preserve">– because it is </w:t>
      </w:r>
      <w:r w:rsidR="00100358">
        <w:t>a</w:t>
      </w:r>
      <w:r>
        <w:t xml:space="preserve"> separate object. So t</w:t>
      </w:r>
      <w:r w:rsidR="00100358">
        <w:t>1, t</w:t>
      </w:r>
      <w:r>
        <w:t xml:space="preserve">3 are executed in </w:t>
      </w:r>
      <w:r w:rsidR="00100358">
        <w:t>parallel,</w:t>
      </w:r>
      <w:r>
        <w:t xml:space="preserve"> but t2 waits until t1 completed its execution.</w:t>
      </w:r>
    </w:p>
    <w:p w14:paraId="2F263B06" w14:textId="77777777" w:rsidR="004D54BE" w:rsidRDefault="004D54BE" w:rsidP="005300EF">
      <w:pPr>
        <w:rPr>
          <w:b/>
          <w:bCs/>
        </w:rPr>
      </w:pPr>
    </w:p>
    <w:p w14:paraId="1B899EAA" w14:textId="77777777" w:rsidR="009675C1" w:rsidRDefault="009675C1" w:rsidP="005300EF">
      <w:pPr>
        <w:rPr>
          <w:b/>
          <w:bCs/>
        </w:rPr>
      </w:pPr>
    </w:p>
    <w:p w14:paraId="77A84158" w14:textId="27EF1F1F" w:rsidR="005300EF" w:rsidRDefault="005300EF" w:rsidP="005300EF">
      <w:r w:rsidRPr="00895C2A">
        <w:rPr>
          <w:b/>
          <w:bCs/>
        </w:rPr>
        <w:t xml:space="preserve">Class level </w:t>
      </w:r>
      <w:r w:rsidR="00C84B30" w:rsidRPr="00895C2A">
        <w:rPr>
          <w:b/>
          <w:bCs/>
        </w:rPr>
        <w:t>lock:</w:t>
      </w:r>
      <w:r w:rsidRPr="00895C2A">
        <w:rPr>
          <w:b/>
          <w:bCs/>
        </w:rPr>
        <w:t> </w:t>
      </w:r>
      <w:r w:rsidRPr="00895C2A">
        <w:t xml:space="preserve">Every class in java has a unique lock which is nothing but class level lock. If a thread wants to execute </w:t>
      </w:r>
      <w:r w:rsidRPr="00FA5A40">
        <w:rPr>
          <w:b/>
          <w:bCs/>
          <w:color w:val="FF0000"/>
        </w:rPr>
        <w:t>a static synchronized method</w:t>
      </w:r>
      <w:r w:rsidRPr="00895C2A">
        <w:t>, then thread requires class level lock. Once a thread got the class level lock, then it is allowed to execute any static synchronized method of that class. Once method execution completes automatically thread releases the lock. Lets look on the below program for better understanding:</w:t>
      </w:r>
      <w:r w:rsidR="00FA5A40">
        <w:t xml:space="preserve"> just changed lock method to static.</w:t>
      </w:r>
    </w:p>
    <w:p w14:paraId="7B5CA5B9" w14:textId="29CBF6DE" w:rsidR="006E0BF9" w:rsidRDefault="006E0BF9" w:rsidP="006E0BF9">
      <w:pPr>
        <w:pStyle w:val="Output"/>
        <w:rPr>
          <w:color w:val="4C483D" w:themeColor="text2"/>
        </w:rPr>
      </w:pPr>
      <w:r>
        <w:t>public</w:t>
      </w:r>
      <w:r>
        <w:rPr>
          <w:color w:val="000000"/>
        </w:rPr>
        <w:t xml:space="preserve"> static </w:t>
      </w:r>
      <w:r>
        <w:rPr>
          <w:shd w:val="clear" w:color="auto" w:fill="D4D4D4"/>
        </w:rPr>
        <w:t>void</w:t>
      </w:r>
      <w:r>
        <w:rPr>
          <w:color w:val="000000"/>
        </w:rPr>
        <w:t xml:space="preserve"> Lock() {</w:t>
      </w:r>
    </w:p>
    <w:p w14:paraId="2C4EAD42" w14:textId="10CA717A" w:rsidR="006E0BF9" w:rsidRDefault="006E0BF9" w:rsidP="006E0BF9">
      <w:pPr>
        <w:pStyle w:val="Output"/>
        <w:rPr>
          <w:color w:val="4C483D" w:themeColor="text2"/>
        </w:rPr>
      </w:pPr>
      <w:r>
        <w:rPr>
          <w:color w:val="000000"/>
        </w:rPr>
        <w:tab/>
        <w:t>System.</w:t>
      </w:r>
      <w:r>
        <w:rPr>
          <w:i/>
          <w:iCs/>
          <w:color w:val="0000C0"/>
        </w:rPr>
        <w:t>out</w:t>
      </w:r>
      <w:r>
        <w:rPr>
          <w:color w:val="000000"/>
        </w:rPr>
        <w:t>.println(Thread.</w:t>
      </w:r>
      <w:r>
        <w:rPr>
          <w:i/>
          <w:iCs/>
          <w:color w:val="000000"/>
        </w:rPr>
        <w:t>currentThread</w:t>
      </w:r>
      <w:r>
        <w:rPr>
          <w:color w:val="000000"/>
        </w:rPr>
        <w:t>().getName());</w:t>
      </w:r>
    </w:p>
    <w:p w14:paraId="61598AFA" w14:textId="41700C18" w:rsidR="006E0BF9" w:rsidRDefault="006E0BF9" w:rsidP="006E0BF9">
      <w:pPr>
        <w:pStyle w:val="Output"/>
        <w:rPr>
          <w:color w:val="4C483D" w:themeColor="text2"/>
        </w:rPr>
      </w:pPr>
      <w:r>
        <w:rPr>
          <w:color w:val="000000"/>
        </w:rPr>
        <w:tab/>
      </w:r>
    </w:p>
    <w:p w14:paraId="43357608" w14:textId="028CC618" w:rsidR="006E0BF9" w:rsidRDefault="006E0BF9" w:rsidP="006E0BF9">
      <w:pPr>
        <w:pStyle w:val="Output"/>
        <w:rPr>
          <w:color w:val="4C483D" w:themeColor="text2"/>
        </w:rPr>
      </w:pPr>
      <w:r>
        <w:rPr>
          <w:color w:val="000000"/>
        </w:rPr>
        <w:tab/>
      </w:r>
      <w:r>
        <w:t>synchronized</w:t>
      </w:r>
      <w:r>
        <w:rPr>
          <w:color w:val="000000"/>
        </w:rPr>
        <w:t xml:space="preserve"> (Geek.</w:t>
      </w:r>
      <w:r>
        <w:t>class</w:t>
      </w:r>
      <w:r>
        <w:rPr>
          <w:color w:val="000000"/>
        </w:rPr>
        <w:t>) {</w:t>
      </w:r>
    </w:p>
    <w:p w14:paraId="74FDE93E" w14:textId="6D98443C" w:rsidR="006E0BF9" w:rsidRDefault="006E0BF9" w:rsidP="006E0BF9">
      <w:pPr>
        <w:pStyle w:val="Output"/>
        <w:rPr>
          <w:color w:val="4C483D" w:themeColor="text2"/>
        </w:rPr>
      </w:pPr>
      <w:r>
        <w:rPr>
          <w:color w:val="000000"/>
        </w:rPr>
        <w:tab/>
      </w:r>
      <w:r>
        <w:rPr>
          <w:color w:val="000000"/>
        </w:rPr>
        <w:tab/>
        <w:t>System.</w:t>
      </w:r>
      <w:r>
        <w:rPr>
          <w:i/>
          <w:iCs/>
          <w:color w:val="0000C0"/>
        </w:rPr>
        <w:t>out</w:t>
      </w:r>
      <w:r>
        <w:rPr>
          <w:color w:val="000000"/>
        </w:rPr>
        <w:t>.println(</w:t>
      </w:r>
      <w:r>
        <w:rPr>
          <w:color w:val="2A00FF"/>
        </w:rPr>
        <w:t>"in block "</w:t>
      </w:r>
      <w:r>
        <w:rPr>
          <w:color w:val="000000"/>
        </w:rPr>
        <w:t xml:space="preserve"> + Thread.</w:t>
      </w:r>
      <w:r>
        <w:rPr>
          <w:i/>
          <w:iCs/>
          <w:color w:val="000000"/>
        </w:rPr>
        <w:t>currentThread</w:t>
      </w:r>
      <w:r>
        <w:rPr>
          <w:color w:val="000000"/>
        </w:rPr>
        <w:t>().getName());</w:t>
      </w:r>
    </w:p>
    <w:p w14:paraId="4BE9F5A5" w14:textId="057E9083" w:rsidR="006E0BF9" w:rsidRDefault="006E0BF9" w:rsidP="006E0BF9">
      <w:pPr>
        <w:pStyle w:val="Output"/>
        <w:rPr>
          <w:color w:val="4C483D" w:themeColor="text2"/>
        </w:rPr>
      </w:pPr>
      <w:r>
        <w:rPr>
          <w:color w:val="000000"/>
        </w:rPr>
        <w:tab/>
      </w:r>
      <w:r>
        <w:rPr>
          <w:color w:val="000000"/>
        </w:rPr>
        <w:tab/>
        <w:t>System.</w:t>
      </w:r>
      <w:r>
        <w:rPr>
          <w:i/>
          <w:iCs/>
          <w:color w:val="0000C0"/>
        </w:rPr>
        <w:t>out</w:t>
      </w:r>
      <w:r>
        <w:rPr>
          <w:color w:val="000000"/>
        </w:rPr>
        <w:t>.println(</w:t>
      </w:r>
      <w:r>
        <w:rPr>
          <w:color w:val="2A00FF"/>
        </w:rPr>
        <w:t>"in block "</w:t>
      </w:r>
      <w:r>
        <w:rPr>
          <w:color w:val="000000"/>
        </w:rPr>
        <w:t xml:space="preserve"> + Thread.</w:t>
      </w:r>
      <w:r>
        <w:rPr>
          <w:i/>
          <w:iCs/>
          <w:color w:val="000000"/>
        </w:rPr>
        <w:t>currentThread</w:t>
      </w:r>
      <w:r>
        <w:rPr>
          <w:color w:val="000000"/>
        </w:rPr>
        <w:t xml:space="preserve">().getName() + </w:t>
      </w:r>
      <w:r>
        <w:rPr>
          <w:color w:val="2A00FF"/>
        </w:rPr>
        <w:t>" end"</w:t>
      </w:r>
      <w:r>
        <w:rPr>
          <w:color w:val="000000"/>
        </w:rPr>
        <w:t>);</w:t>
      </w:r>
    </w:p>
    <w:p w14:paraId="69819A2C" w14:textId="637AAC8E" w:rsidR="006E0BF9" w:rsidRDefault="006E0BF9" w:rsidP="006E0BF9">
      <w:pPr>
        <w:pStyle w:val="Output"/>
        <w:rPr>
          <w:color w:val="4C483D" w:themeColor="text2"/>
        </w:rPr>
      </w:pPr>
      <w:r>
        <w:rPr>
          <w:color w:val="000000"/>
        </w:rPr>
        <w:tab/>
        <w:t>}</w:t>
      </w:r>
    </w:p>
    <w:p w14:paraId="02623E2A" w14:textId="743AC1EA" w:rsidR="00FA5A40" w:rsidRDefault="006E0BF9" w:rsidP="006E0BF9">
      <w:pPr>
        <w:pStyle w:val="Output"/>
        <w:rPr>
          <w:color w:val="000000"/>
          <w:shd w:val="clear" w:color="auto" w:fill="D4D4D4"/>
        </w:rPr>
      </w:pPr>
      <w:r>
        <w:rPr>
          <w:color w:val="000000"/>
          <w:shd w:val="clear" w:color="auto" w:fill="D4D4D4"/>
        </w:rPr>
        <w:t>}</w:t>
      </w:r>
    </w:p>
    <w:p w14:paraId="738BD42D" w14:textId="77777777" w:rsidR="006E0BF9" w:rsidRPr="00895C2A" w:rsidRDefault="006E0BF9" w:rsidP="006E0BF9">
      <w:pPr>
        <w:spacing w:line="240" w:lineRule="auto"/>
      </w:pPr>
    </w:p>
    <w:p w14:paraId="0CB60C0C" w14:textId="77777777" w:rsidR="006E0BF9" w:rsidRDefault="006E0BF9" w:rsidP="006E0BF9">
      <w:pPr>
        <w:pStyle w:val="Output"/>
        <w:rPr>
          <w:color w:val="4C483D" w:themeColor="text2"/>
        </w:rPr>
      </w:pPr>
      <w:r>
        <w:t>t1</w:t>
      </w:r>
    </w:p>
    <w:p w14:paraId="3EF8EF3E" w14:textId="77777777" w:rsidR="006E0BF9" w:rsidRDefault="006E0BF9" w:rsidP="006E0BF9">
      <w:pPr>
        <w:pStyle w:val="Output"/>
        <w:rPr>
          <w:color w:val="4C483D" w:themeColor="text2"/>
        </w:rPr>
      </w:pPr>
      <w:r>
        <w:t>t3</w:t>
      </w:r>
    </w:p>
    <w:p w14:paraId="6EFEF0EB" w14:textId="77777777" w:rsidR="006E0BF9" w:rsidRDefault="006E0BF9" w:rsidP="006E0BF9">
      <w:pPr>
        <w:pStyle w:val="Output"/>
        <w:rPr>
          <w:color w:val="4C483D" w:themeColor="text2"/>
        </w:rPr>
      </w:pPr>
      <w:r>
        <w:t>t2</w:t>
      </w:r>
    </w:p>
    <w:p w14:paraId="456D4794" w14:textId="77777777" w:rsidR="006E0BF9" w:rsidRDefault="006E0BF9" w:rsidP="006E0BF9">
      <w:pPr>
        <w:pStyle w:val="Output"/>
        <w:rPr>
          <w:color w:val="4C483D" w:themeColor="text2"/>
        </w:rPr>
      </w:pPr>
      <w:r>
        <w:t>in block t1</w:t>
      </w:r>
    </w:p>
    <w:p w14:paraId="0C5FDB4D" w14:textId="77777777" w:rsidR="006E0BF9" w:rsidRDefault="006E0BF9" w:rsidP="006E0BF9">
      <w:pPr>
        <w:pStyle w:val="Output"/>
        <w:rPr>
          <w:color w:val="4C483D" w:themeColor="text2"/>
        </w:rPr>
      </w:pPr>
      <w:r>
        <w:t>in block t1 end</w:t>
      </w:r>
    </w:p>
    <w:p w14:paraId="546CC6FA" w14:textId="77777777" w:rsidR="006E0BF9" w:rsidRDefault="006E0BF9" w:rsidP="006E0BF9">
      <w:pPr>
        <w:pStyle w:val="Output"/>
        <w:rPr>
          <w:color w:val="4C483D" w:themeColor="text2"/>
        </w:rPr>
      </w:pPr>
      <w:r>
        <w:t>in block t2</w:t>
      </w:r>
    </w:p>
    <w:p w14:paraId="6C1A52E3" w14:textId="77777777" w:rsidR="006E0BF9" w:rsidRDefault="006E0BF9" w:rsidP="006E0BF9">
      <w:pPr>
        <w:pStyle w:val="Output"/>
        <w:rPr>
          <w:color w:val="4C483D" w:themeColor="text2"/>
        </w:rPr>
      </w:pPr>
      <w:r>
        <w:t>in block t2 end</w:t>
      </w:r>
    </w:p>
    <w:p w14:paraId="48EAC826" w14:textId="77777777" w:rsidR="006E0BF9" w:rsidRDefault="006E0BF9" w:rsidP="006E0BF9">
      <w:pPr>
        <w:pStyle w:val="Output"/>
        <w:rPr>
          <w:color w:val="4C483D" w:themeColor="text2"/>
        </w:rPr>
      </w:pPr>
      <w:r>
        <w:t>in block t3</w:t>
      </w:r>
    </w:p>
    <w:p w14:paraId="04E7F0AD" w14:textId="1F02444F" w:rsidR="00EA2892" w:rsidRDefault="006E0BF9" w:rsidP="006E0BF9">
      <w:pPr>
        <w:pStyle w:val="Output"/>
      </w:pPr>
      <w:r>
        <w:t>in block t3 end</w:t>
      </w:r>
    </w:p>
    <w:p w14:paraId="19A844DE" w14:textId="69830732" w:rsidR="00100358" w:rsidRPr="004D54BE" w:rsidRDefault="00100358" w:rsidP="00CE691A">
      <w:r>
        <w:t>In above</w:t>
      </w:r>
      <w:r w:rsidR="00CE691A">
        <w:t xml:space="preserve">, </w:t>
      </w:r>
      <w:r>
        <w:t>If t1 -gets lock, t</w:t>
      </w:r>
      <w:r w:rsidR="00CE691A">
        <w:t>2, t</w:t>
      </w:r>
      <w:r>
        <w:t>3 won’t execute – because Class lock is there</w:t>
      </w:r>
      <w:r w:rsidR="00CE691A">
        <w:t>. So above output is ordered.</w:t>
      </w:r>
    </w:p>
    <w:p w14:paraId="35033F13" w14:textId="47565363" w:rsidR="00100358" w:rsidRDefault="00100358" w:rsidP="00100358"/>
    <w:p w14:paraId="55C9E14B" w14:textId="09988E4B" w:rsidR="009675C1" w:rsidRDefault="009675C1" w:rsidP="00100358"/>
    <w:p w14:paraId="3C977F01" w14:textId="77777777" w:rsidR="009675C1" w:rsidRDefault="009675C1" w:rsidP="00100358"/>
    <w:p w14:paraId="4A171526" w14:textId="77777777" w:rsidR="005300EF" w:rsidRPr="00675A4B" w:rsidRDefault="005300EF" w:rsidP="000E4144">
      <w:pPr>
        <w:pStyle w:val="Heading30"/>
      </w:pPr>
      <w:r w:rsidRPr="00675A4B">
        <w:t>Producer-Consumer solution using threads in Java</w:t>
      </w:r>
    </w:p>
    <w:p w14:paraId="72932573" w14:textId="5FB69C30" w:rsidR="005300EF" w:rsidRDefault="005300EF" w:rsidP="006F728B">
      <w:pPr>
        <w:pStyle w:val="ListParagraph"/>
        <w:numPr>
          <w:ilvl w:val="0"/>
          <w:numId w:val="83"/>
        </w:numPr>
      </w:pPr>
      <w:r w:rsidRPr="00BE6565">
        <w:t>The producer’s job is to generate data, put it into the buffer, and start again.</w:t>
      </w:r>
    </w:p>
    <w:p w14:paraId="12109408" w14:textId="77777777" w:rsidR="005300EF" w:rsidRDefault="005300EF" w:rsidP="006F728B">
      <w:pPr>
        <w:pStyle w:val="ListParagraph"/>
        <w:numPr>
          <w:ilvl w:val="0"/>
          <w:numId w:val="83"/>
        </w:numPr>
      </w:pPr>
      <w:r w:rsidRPr="00BE6565">
        <w:t>same time, the consumer is consuming the data (i.e. removing it from the buffer), one piece at a time.</w:t>
      </w:r>
    </w:p>
    <w:p w14:paraId="210BB613" w14:textId="4817BEBF" w:rsidR="005300EF" w:rsidRDefault="005300EF" w:rsidP="006F728B">
      <w:pPr>
        <w:pStyle w:val="ListParagraph"/>
        <w:numPr>
          <w:ilvl w:val="0"/>
          <w:numId w:val="83"/>
        </w:numPr>
      </w:pPr>
      <w:r>
        <w:t>producer won’t try to add data into the buffer if it’s full &amp; consumer won’t try to remove data from an empty buffer</w:t>
      </w:r>
    </w:p>
    <w:p w14:paraId="4D18334F" w14:textId="21A457AD" w:rsidR="009675C1" w:rsidRDefault="009675C1" w:rsidP="009675C1"/>
    <w:p w14:paraId="20CE34C4" w14:textId="36336B37" w:rsidR="005300EF" w:rsidRPr="001D5FF1" w:rsidRDefault="005300EF" w:rsidP="005300EF">
      <w:pPr>
        <w:pStyle w:val="Output"/>
        <w:rPr>
          <w:color w:val="4C483D" w:themeColor="text2"/>
        </w:rPr>
      </w:pPr>
      <w:r w:rsidRPr="001D5FF1">
        <w:rPr>
          <w:bCs/>
          <w:color w:val="7F0055"/>
        </w:rPr>
        <w:t>class</w:t>
      </w:r>
      <w:r w:rsidRPr="001D5FF1">
        <w:t xml:space="preserve"> Producer </w:t>
      </w:r>
      <w:r w:rsidRPr="001D5FF1">
        <w:rPr>
          <w:bCs/>
          <w:color w:val="7F0055"/>
        </w:rPr>
        <w:t>extends</w:t>
      </w:r>
      <w:r w:rsidRPr="001D5FF1">
        <w:t xml:space="preserve"> Thread {</w:t>
      </w:r>
    </w:p>
    <w:p w14:paraId="21CAFF26" w14:textId="77777777" w:rsidR="005300EF" w:rsidRPr="001D5FF1" w:rsidRDefault="005300EF" w:rsidP="005300EF">
      <w:pPr>
        <w:pStyle w:val="Output"/>
        <w:rPr>
          <w:color w:val="4C483D" w:themeColor="text2"/>
        </w:rPr>
      </w:pPr>
      <w:r w:rsidRPr="001D5FF1">
        <w:tab/>
      </w:r>
      <w:r w:rsidRPr="001D5FF1">
        <w:rPr>
          <w:u w:val="single"/>
        </w:rPr>
        <w:t>List</w:t>
      </w:r>
      <w:r w:rsidRPr="001D5FF1">
        <w:t xml:space="preserve"> </w:t>
      </w:r>
      <w:r w:rsidRPr="001D5FF1">
        <w:rPr>
          <w:color w:val="0000C0"/>
        </w:rPr>
        <w:t>buffer</w:t>
      </w:r>
      <w:r w:rsidRPr="001D5FF1">
        <w:t>;</w:t>
      </w:r>
    </w:p>
    <w:p w14:paraId="03AB1446" w14:textId="77777777" w:rsidR="005300EF" w:rsidRPr="001D5FF1" w:rsidRDefault="005300EF" w:rsidP="005300EF">
      <w:pPr>
        <w:pStyle w:val="Output"/>
        <w:rPr>
          <w:color w:val="4C483D" w:themeColor="text2"/>
        </w:rPr>
      </w:pPr>
      <w:r w:rsidRPr="001D5FF1">
        <w:tab/>
      </w:r>
      <w:r w:rsidRPr="001D5FF1">
        <w:rPr>
          <w:bCs/>
          <w:color w:val="7F0055"/>
        </w:rPr>
        <w:t>int</w:t>
      </w:r>
      <w:r w:rsidRPr="001D5FF1">
        <w:t xml:space="preserve"> </w:t>
      </w:r>
      <w:r w:rsidRPr="001D5FF1">
        <w:rPr>
          <w:color w:val="0000C0"/>
        </w:rPr>
        <w:t>maxsize</w:t>
      </w:r>
      <w:r w:rsidRPr="001D5FF1">
        <w:t>;</w:t>
      </w:r>
    </w:p>
    <w:p w14:paraId="55356F23" w14:textId="77777777" w:rsidR="005300EF" w:rsidRPr="001D5FF1" w:rsidRDefault="005300EF" w:rsidP="005300EF">
      <w:pPr>
        <w:pStyle w:val="Output"/>
        <w:rPr>
          <w:color w:val="4C483D" w:themeColor="text2"/>
        </w:rPr>
      </w:pPr>
    </w:p>
    <w:p w14:paraId="7DF563E8" w14:textId="77777777" w:rsidR="005300EF" w:rsidRPr="001D5FF1" w:rsidRDefault="005300EF" w:rsidP="005300EF">
      <w:pPr>
        <w:pStyle w:val="Output"/>
        <w:rPr>
          <w:color w:val="4C483D" w:themeColor="text2"/>
        </w:rPr>
      </w:pPr>
      <w:r w:rsidRPr="001D5FF1">
        <w:tab/>
      </w:r>
      <w:r w:rsidRPr="001D5FF1">
        <w:rPr>
          <w:bCs/>
          <w:color w:val="7F0055"/>
        </w:rPr>
        <w:t>public</w:t>
      </w:r>
      <w:r w:rsidRPr="001D5FF1">
        <w:t xml:space="preserve"> Producer(</w:t>
      </w:r>
      <w:r w:rsidRPr="001D5FF1">
        <w:rPr>
          <w:u w:val="single"/>
        </w:rPr>
        <w:t>List</w:t>
      </w:r>
      <w:r w:rsidRPr="001D5FF1">
        <w:t xml:space="preserve"> </w:t>
      </w:r>
      <w:r w:rsidRPr="001D5FF1">
        <w:rPr>
          <w:color w:val="6A3E3E"/>
        </w:rPr>
        <w:t>buffer</w:t>
      </w:r>
      <w:r w:rsidRPr="001D5FF1">
        <w:t xml:space="preserve">, </w:t>
      </w:r>
      <w:r w:rsidRPr="001D5FF1">
        <w:rPr>
          <w:bCs/>
          <w:color w:val="7F0055"/>
        </w:rPr>
        <w:t>int</w:t>
      </w:r>
      <w:r w:rsidRPr="001D5FF1">
        <w:t xml:space="preserve"> </w:t>
      </w:r>
      <w:r w:rsidRPr="001D5FF1">
        <w:rPr>
          <w:color w:val="6A3E3E"/>
        </w:rPr>
        <w:t>maxsize</w:t>
      </w:r>
      <w:r w:rsidRPr="001D5FF1">
        <w:t>) {</w:t>
      </w:r>
    </w:p>
    <w:p w14:paraId="4A06C573" w14:textId="77777777" w:rsidR="005300EF" w:rsidRPr="001D5FF1" w:rsidRDefault="005300EF" w:rsidP="005300EF">
      <w:pPr>
        <w:pStyle w:val="Output"/>
        <w:rPr>
          <w:color w:val="4C483D" w:themeColor="text2"/>
        </w:rPr>
      </w:pPr>
      <w:r w:rsidRPr="001D5FF1">
        <w:tab/>
      </w:r>
      <w:r w:rsidRPr="001D5FF1">
        <w:tab/>
      </w:r>
      <w:r w:rsidRPr="001D5FF1">
        <w:rPr>
          <w:bCs/>
          <w:color w:val="7F0055"/>
        </w:rPr>
        <w:t>this</w:t>
      </w:r>
      <w:r w:rsidRPr="001D5FF1">
        <w:t>.</w:t>
      </w:r>
      <w:r w:rsidRPr="001D5FF1">
        <w:rPr>
          <w:color w:val="0000C0"/>
        </w:rPr>
        <w:t>buffer</w:t>
      </w:r>
      <w:r w:rsidRPr="001D5FF1">
        <w:t xml:space="preserve"> = </w:t>
      </w:r>
      <w:r w:rsidRPr="001D5FF1">
        <w:rPr>
          <w:color w:val="6A3E3E"/>
        </w:rPr>
        <w:t>buffer</w:t>
      </w:r>
      <w:r w:rsidRPr="001D5FF1">
        <w:t>;</w:t>
      </w:r>
    </w:p>
    <w:p w14:paraId="00D1A486" w14:textId="77777777" w:rsidR="005300EF" w:rsidRPr="001D5FF1" w:rsidRDefault="005300EF" w:rsidP="005300EF">
      <w:pPr>
        <w:pStyle w:val="Output"/>
        <w:rPr>
          <w:color w:val="4C483D" w:themeColor="text2"/>
        </w:rPr>
      </w:pPr>
      <w:r w:rsidRPr="001D5FF1">
        <w:tab/>
      </w:r>
      <w:r w:rsidRPr="001D5FF1">
        <w:tab/>
      </w:r>
      <w:r w:rsidRPr="001D5FF1">
        <w:rPr>
          <w:bCs/>
          <w:color w:val="7F0055"/>
        </w:rPr>
        <w:t>this</w:t>
      </w:r>
      <w:r w:rsidRPr="001D5FF1">
        <w:t>.</w:t>
      </w:r>
      <w:r w:rsidRPr="001D5FF1">
        <w:rPr>
          <w:color w:val="0000C0"/>
        </w:rPr>
        <w:t>maxsize</w:t>
      </w:r>
      <w:r w:rsidRPr="001D5FF1">
        <w:t xml:space="preserve"> = </w:t>
      </w:r>
      <w:r w:rsidRPr="001D5FF1">
        <w:rPr>
          <w:color w:val="6A3E3E"/>
        </w:rPr>
        <w:t>maxsize</w:t>
      </w:r>
      <w:r w:rsidRPr="001D5FF1">
        <w:t>;</w:t>
      </w:r>
    </w:p>
    <w:p w14:paraId="05A150B2" w14:textId="77777777" w:rsidR="005300EF" w:rsidRPr="001D5FF1" w:rsidRDefault="005300EF" w:rsidP="005300EF">
      <w:pPr>
        <w:pStyle w:val="Output"/>
        <w:rPr>
          <w:color w:val="4C483D" w:themeColor="text2"/>
        </w:rPr>
      </w:pPr>
      <w:r w:rsidRPr="001D5FF1">
        <w:tab/>
        <w:t>}</w:t>
      </w:r>
    </w:p>
    <w:p w14:paraId="18A16FFE" w14:textId="77777777" w:rsidR="005300EF" w:rsidRPr="001D5FF1" w:rsidRDefault="005300EF" w:rsidP="005300EF">
      <w:pPr>
        <w:pStyle w:val="Output"/>
        <w:rPr>
          <w:color w:val="4C483D" w:themeColor="text2"/>
        </w:rPr>
      </w:pPr>
    </w:p>
    <w:p w14:paraId="04523282" w14:textId="77777777" w:rsidR="005300EF" w:rsidRPr="001D5FF1" w:rsidRDefault="005300EF" w:rsidP="005300EF">
      <w:pPr>
        <w:pStyle w:val="Output"/>
        <w:rPr>
          <w:color w:val="4C483D" w:themeColor="text2"/>
        </w:rPr>
      </w:pPr>
      <w:r w:rsidRPr="001D5FF1">
        <w:lastRenderedPageBreak/>
        <w:tab/>
      </w:r>
      <w:r w:rsidRPr="001D5FF1">
        <w:rPr>
          <w:color w:val="646464"/>
        </w:rPr>
        <w:t>@Override</w:t>
      </w:r>
    </w:p>
    <w:p w14:paraId="60686785" w14:textId="77777777" w:rsidR="005300EF" w:rsidRPr="001D5FF1" w:rsidRDefault="005300EF" w:rsidP="005300EF">
      <w:pPr>
        <w:pStyle w:val="Output"/>
        <w:rPr>
          <w:color w:val="4C483D" w:themeColor="text2"/>
        </w:rPr>
      </w:pPr>
      <w:r w:rsidRPr="001D5FF1">
        <w:tab/>
      </w:r>
      <w:r w:rsidRPr="001D5FF1">
        <w:rPr>
          <w:bCs/>
          <w:color w:val="7F0055"/>
        </w:rPr>
        <w:t>public</w:t>
      </w:r>
      <w:r w:rsidRPr="001D5FF1">
        <w:t xml:space="preserve"> </w:t>
      </w:r>
      <w:r w:rsidRPr="001D5FF1">
        <w:rPr>
          <w:bCs/>
          <w:color w:val="7F0055"/>
        </w:rPr>
        <w:t>void</w:t>
      </w:r>
      <w:r w:rsidRPr="001D5FF1">
        <w:t xml:space="preserve"> run() {</w:t>
      </w:r>
    </w:p>
    <w:p w14:paraId="2058317E" w14:textId="77777777" w:rsidR="005300EF" w:rsidRPr="001D5FF1" w:rsidRDefault="005300EF" w:rsidP="005300EF">
      <w:pPr>
        <w:pStyle w:val="Output"/>
        <w:rPr>
          <w:color w:val="4C483D" w:themeColor="text2"/>
        </w:rPr>
      </w:pPr>
      <w:r w:rsidRPr="001D5FF1">
        <w:tab/>
      </w:r>
      <w:r w:rsidRPr="001D5FF1">
        <w:rPr>
          <w:bCs/>
          <w:color w:val="7F0055"/>
        </w:rPr>
        <w:t>int</w:t>
      </w:r>
      <w:r w:rsidRPr="001D5FF1">
        <w:t xml:space="preserve"> </w:t>
      </w:r>
      <w:r w:rsidRPr="001D5FF1">
        <w:rPr>
          <w:color w:val="6A3E3E"/>
        </w:rPr>
        <w:t>i</w:t>
      </w:r>
      <w:r w:rsidRPr="001D5FF1">
        <w:t xml:space="preserve"> = 1;</w:t>
      </w:r>
    </w:p>
    <w:p w14:paraId="726F6219" w14:textId="77777777" w:rsidR="005300EF" w:rsidRPr="001D5FF1" w:rsidRDefault="005300EF" w:rsidP="005300EF">
      <w:pPr>
        <w:pStyle w:val="Output"/>
        <w:rPr>
          <w:color w:val="4C483D" w:themeColor="text2"/>
        </w:rPr>
      </w:pPr>
      <w:r>
        <w:tab/>
        <w:t xml:space="preserve">  </w:t>
      </w:r>
      <w:r w:rsidRPr="001D5FF1">
        <w:rPr>
          <w:bCs/>
          <w:color w:val="7F0055"/>
        </w:rPr>
        <w:t>while</w:t>
      </w:r>
      <w:r w:rsidRPr="001D5FF1">
        <w:t xml:space="preserve"> (</w:t>
      </w:r>
      <w:r w:rsidRPr="001D5FF1">
        <w:rPr>
          <w:bCs/>
          <w:color w:val="7F0055"/>
        </w:rPr>
        <w:t>true</w:t>
      </w:r>
      <w:r w:rsidRPr="001D5FF1">
        <w:t>) {</w:t>
      </w:r>
    </w:p>
    <w:p w14:paraId="3613432E" w14:textId="77777777" w:rsidR="005300EF" w:rsidRPr="001D5FF1" w:rsidRDefault="005300EF" w:rsidP="005300EF">
      <w:pPr>
        <w:pStyle w:val="Output"/>
        <w:rPr>
          <w:color w:val="4C483D" w:themeColor="text2"/>
        </w:rPr>
      </w:pPr>
      <w:r>
        <w:tab/>
        <w:t xml:space="preserve">     </w:t>
      </w:r>
      <w:r w:rsidRPr="001D5FF1">
        <w:rPr>
          <w:bCs/>
          <w:color w:val="7F0055"/>
        </w:rPr>
        <w:t>synchronized</w:t>
      </w:r>
      <w:r w:rsidRPr="001D5FF1">
        <w:t xml:space="preserve"> (</w:t>
      </w:r>
      <w:r w:rsidRPr="001D5FF1">
        <w:rPr>
          <w:color w:val="0000C0"/>
        </w:rPr>
        <w:t>buffer</w:t>
      </w:r>
      <w:r w:rsidRPr="001D5FF1">
        <w:t>) {</w:t>
      </w:r>
    </w:p>
    <w:p w14:paraId="1C051D58" w14:textId="77777777" w:rsidR="005300EF" w:rsidRPr="001D5FF1" w:rsidRDefault="005300EF" w:rsidP="005300EF">
      <w:pPr>
        <w:pStyle w:val="Output"/>
        <w:rPr>
          <w:color w:val="4C483D" w:themeColor="text2"/>
        </w:rPr>
      </w:pPr>
      <w:r w:rsidRPr="001D5FF1">
        <w:tab/>
      </w:r>
      <w:r w:rsidRPr="001D5FF1">
        <w:tab/>
      </w:r>
      <w:r w:rsidRPr="001D5FF1">
        <w:rPr>
          <w:bCs/>
          <w:color w:val="7F0055"/>
        </w:rPr>
        <w:t>try</w:t>
      </w:r>
      <w:r w:rsidRPr="001D5FF1">
        <w:t xml:space="preserve"> {</w:t>
      </w:r>
    </w:p>
    <w:p w14:paraId="0B438673" w14:textId="77777777" w:rsidR="005300EF" w:rsidRPr="001D5FF1" w:rsidRDefault="005300EF" w:rsidP="005300EF">
      <w:pPr>
        <w:pStyle w:val="Output"/>
        <w:rPr>
          <w:color w:val="4C483D" w:themeColor="text2"/>
        </w:rPr>
      </w:pPr>
      <w:r w:rsidRPr="001D5FF1">
        <w:tab/>
      </w:r>
      <w:r w:rsidRPr="001D5FF1">
        <w:tab/>
      </w:r>
      <w:r w:rsidRPr="001D5FF1">
        <w:tab/>
      </w:r>
      <w:r w:rsidRPr="001D5FF1">
        <w:rPr>
          <w:bCs/>
          <w:color w:val="7F0055"/>
        </w:rPr>
        <w:t>if</w:t>
      </w:r>
      <w:r w:rsidRPr="001D5FF1">
        <w:t xml:space="preserve"> (</w:t>
      </w:r>
      <w:r w:rsidRPr="001D5FF1">
        <w:rPr>
          <w:color w:val="0000C0"/>
        </w:rPr>
        <w:t>buffer</w:t>
      </w:r>
      <w:r w:rsidRPr="001D5FF1">
        <w:t xml:space="preserve">.size() == </w:t>
      </w:r>
      <w:r w:rsidRPr="001D5FF1">
        <w:rPr>
          <w:color w:val="0000C0"/>
        </w:rPr>
        <w:t>maxsize</w:t>
      </w:r>
      <w:r w:rsidRPr="001D5FF1">
        <w:t>) {</w:t>
      </w:r>
    </w:p>
    <w:p w14:paraId="38899636" w14:textId="77777777" w:rsidR="005300EF" w:rsidRPr="001D5FF1" w:rsidRDefault="005300EF" w:rsidP="005300EF">
      <w:pPr>
        <w:pStyle w:val="Output"/>
        <w:rPr>
          <w:color w:val="4C483D" w:themeColor="text2"/>
        </w:rPr>
      </w:pPr>
      <w:r w:rsidRPr="001D5FF1">
        <w:tab/>
      </w:r>
      <w:r w:rsidRPr="001D5FF1">
        <w:tab/>
      </w:r>
      <w:r w:rsidRPr="001D5FF1">
        <w:tab/>
        <w:t>System.</w:t>
      </w:r>
      <w:r w:rsidRPr="001D5FF1">
        <w:rPr>
          <w:bCs/>
          <w:i/>
          <w:iCs/>
          <w:color w:val="0000C0"/>
        </w:rPr>
        <w:t>out</w:t>
      </w:r>
      <w:r w:rsidRPr="001D5FF1">
        <w:t>.println(</w:t>
      </w:r>
      <w:r w:rsidRPr="001D5FF1">
        <w:rPr>
          <w:color w:val="2A00FF"/>
        </w:rPr>
        <w:t>"Maximum Size Reached, wait until consume"</w:t>
      </w:r>
      <w:r w:rsidRPr="001D5FF1">
        <w:t>);</w:t>
      </w:r>
    </w:p>
    <w:p w14:paraId="11546472" w14:textId="77777777" w:rsidR="005300EF" w:rsidRPr="001D5FF1" w:rsidRDefault="005300EF" w:rsidP="005300EF">
      <w:pPr>
        <w:pStyle w:val="Output"/>
        <w:rPr>
          <w:color w:val="4C483D" w:themeColor="text2"/>
        </w:rPr>
      </w:pPr>
      <w:r w:rsidRPr="001D5FF1">
        <w:tab/>
      </w:r>
      <w:r w:rsidRPr="001D5FF1">
        <w:tab/>
      </w:r>
      <w:r w:rsidRPr="001D5FF1">
        <w:tab/>
      </w:r>
      <w:r w:rsidRPr="001D5FF1">
        <w:rPr>
          <w:color w:val="0000C0"/>
        </w:rPr>
        <w:t>buffer</w:t>
      </w:r>
      <w:r w:rsidRPr="001D5FF1">
        <w:t>.wait();</w:t>
      </w:r>
    </w:p>
    <w:p w14:paraId="6D9E202F" w14:textId="77777777" w:rsidR="005300EF" w:rsidRPr="001D5FF1" w:rsidRDefault="005300EF" w:rsidP="005300EF">
      <w:pPr>
        <w:pStyle w:val="Output"/>
        <w:rPr>
          <w:color w:val="4C483D" w:themeColor="text2"/>
        </w:rPr>
      </w:pPr>
      <w:r w:rsidRPr="001D5FF1">
        <w:tab/>
      </w:r>
      <w:r w:rsidRPr="001D5FF1">
        <w:tab/>
      </w:r>
      <w:r w:rsidRPr="001D5FF1">
        <w:tab/>
        <w:t xml:space="preserve">} </w:t>
      </w:r>
      <w:r w:rsidRPr="001D5FF1">
        <w:rPr>
          <w:bCs/>
          <w:color w:val="7F0055"/>
        </w:rPr>
        <w:t>else</w:t>
      </w:r>
      <w:r w:rsidRPr="001D5FF1">
        <w:t xml:space="preserve"> {</w:t>
      </w:r>
    </w:p>
    <w:p w14:paraId="6645A2CF" w14:textId="77777777" w:rsidR="005300EF" w:rsidRPr="001D5FF1" w:rsidRDefault="005300EF" w:rsidP="005300EF">
      <w:pPr>
        <w:pStyle w:val="Output"/>
        <w:rPr>
          <w:color w:val="4C483D" w:themeColor="text2"/>
        </w:rPr>
      </w:pPr>
      <w:r w:rsidRPr="001D5FF1">
        <w:tab/>
      </w:r>
      <w:r w:rsidRPr="001D5FF1">
        <w:tab/>
      </w:r>
      <w:r w:rsidRPr="001D5FF1">
        <w:tab/>
      </w:r>
      <w:r w:rsidRPr="001D5FF1">
        <w:rPr>
          <w:color w:val="0000C0"/>
          <w:u w:val="single"/>
        </w:rPr>
        <w:t>buffer</w:t>
      </w:r>
      <w:r w:rsidRPr="001D5FF1">
        <w:rPr>
          <w:u w:val="single"/>
        </w:rPr>
        <w:t>.add(</w:t>
      </w:r>
      <w:r w:rsidRPr="001D5FF1">
        <w:rPr>
          <w:color w:val="6A3E3E"/>
          <w:u w:val="single"/>
        </w:rPr>
        <w:t>i</w:t>
      </w:r>
      <w:r w:rsidRPr="001D5FF1">
        <w:rPr>
          <w:u w:val="single"/>
        </w:rPr>
        <w:t>++)</w:t>
      </w:r>
      <w:r w:rsidRPr="001D5FF1">
        <w:t>;</w:t>
      </w:r>
    </w:p>
    <w:p w14:paraId="1883C33B" w14:textId="77777777" w:rsidR="005300EF" w:rsidRPr="001D5FF1" w:rsidRDefault="005300EF" w:rsidP="005300EF">
      <w:pPr>
        <w:pStyle w:val="Output"/>
        <w:rPr>
          <w:color w:val="4C483D" w:themeColor="text2"/>
        </w:rPr>
      </w:pPr>
      <w:r w:rsidRPr="001D5FF1">
        <w:tab/>
      </w:r>
      <w:r w:rsidRPr="001D5FF1">
        <w:tab/>
      </w:r>
      <w:r w:rsidRPr="001D5FF1">
        <w:tab/>
        <w:t>System.</w:t>
      </w:r>
      <w:r w:rsidRPr="001D5FF1">
        <w:rPr>
          <w:bCs/>
          <w:i/>
          <w:iCs/>
          <w:color w:val="0000C0"/>
        </w:rPr>
        <w:t>out</w:t>
      </w:r>
      <w:r w:rsidRPr="001D5FF1">
        <w:t>.println(</w:t>
      </w:r>
      <w:r w:rsidRPr="001D5FF1">
        <w:rPr>
          <w:color w:val="6A3E3E"/>
        </w:rPr>
        <w:t>i</w:t>
      </w:r>
      <w:r w:rsidRPr="001D5FF1">
        <w:t xml:space="preserve"> + </w:t>
      </w:r>
      <w:r w:rsidRPr="001D5FF1">
        <w:rPr>
          <w:color w:val="2A00FF"/>
        </w:rPr>
        <w:t>" : Produced, notify wating COnsumer Thread"</w:t>
      </w:r>
      <w:r w:rsidRPr="001D5FF1">
        <w:t>);</w:t>
      </w:r>
    </w:p>
    <w:p w14:paraId="11E574B8" w14:textId="77777777" w:rsidR="005300EF" w:rsidRPr="001D5FF1" w:rsidRDefault="005300EF" w:rsidP="005300EF">
      <w:pPr>
        <w:pStyle w:val="Output"/>
        <w:rPr>
          <w:color w:val="4C483D" w:themeColor="text2"/>
        </w:rPr>
      </w:pPr>
      <w:r w:rsidRPr="001D5FF1">
        <w:tab/>
      </w:r>
      <w:r w:rsidRPr="001D5FF1">
        <w:tab/>
      </w:r>
      <w:r w:rsidRPr="001D5FF1">
        <w:tab/>
      </w:r>
      <w:r w:rsidRPr="001D5FF1">
        <w:rPr>
          <w:color w:val="0000C0"/>
        </w:rPr>
        <w:t>buffer</w:t>
      </w:r>
      <w:r w:rsidRPr="001D5FF1">
        <w:t>.notifyAll();</w:t>
      </w:r>
    </w:p>
    <w:p w14:paraId="2ABB78DB" w14:textId="77777777" w:rsidR="005300EF" w:rsidRPr="001D5FF1" w:rsidRDefault="005300EF" w:rsidP="005300EF">
      <w:pPr>
        <w:pStyle w:val="Output"/>
        <w:rPr>
          <w:color w:val="4C483D" w:themeColor="text2"/>
        </w:rPr>
      </w:pPr>
    </w:p>
    <w:p w14:paraId="7518445E" w14:textId="77777777" w:rsidR="005300EF" w:rsidRPr="001D5FF1" w:rsidRDefault="005300EF" w:rsidP="005300EF">
      <w:pPr>
        <w:pStyle w:val="Output"/>
        <w:rPr>
          <w:color w:val="4C483D" w:themeColor="text2"/>
        </w:rPr>
      </w:pPr>
      <w:r w:rsidRPr="001D5FF1">
        <w:tab/>
      </w:r>
      <w:r w:rsidRPr="001D5FF1">
        <w:tab/>
      </w:r>
      <w:r w:rsidRPr="001D5FF1">
        <w:tab/>
        <w:t>}</w:t>
      </w:r>
    </w:p>
    <w:p w14:paraId="1051269E" w14:textId="206C7CCE" w:rsidR="005300EF" w:rsidRPr="001D5FF1" w:rsidRDefault="005300EF" w:rsidP="00293017">
      <w:pPr>
        <w:pStyle w:val="Output"/>
        <w:rPr>
          <w:color w:val="4C483D" w:themeColor="text2"/>
        </w:rPr>
      </w:pPr>
      <w:r w:rsidRPr="001D5FF1">
        <w:tab/>
      </w:r>
      <w:r w:rsidRPr="001D5FF1">
        <w:tab/>
        <w:t xml:space="preserve">} </w:t>
      </w:r>
      <w:r w:rsidRPr="001D5FF1">
        <w:rPr>
          <w:bCs/>
          <w:color w:val="7F0055"/>
        </w:rPr>
        <w:t>catch</w:t>
      </w:r>
      <w:r w:rsidRPr="001D5FF1">
        <w:t xml:space="preserve"> (InterruptedException </w:t>
      </w:r>
      <w:r w:rsidRPr="001D5FF1">
        <w:rPr>
          <w:color w:val="6A3E3E"/>
        </w:rPr>
        <w:t>e</w:t>
      </w:r>
      <w:r w:rsidRPr="001D5FF1">
        <w:t>) {</w:t>
      </w:r>
    </w:p>
    <w:p w14:paraId="14432F1A" w14:textId="77777777" w:rsidR="005300EF" w:rsidRPr="001D5FF1" w:rsidRDefault="005300EF" w:rsidP="005300EF">
      <w:pPr>
        <w:pStyle w:val="Output"/>
        <w:rPr>
          <w:color w:val="4C483D" w:themeColor="text2"/>
        </w:rPr>
      </w:pPr>
      <w:r w:rsidRPr="001D5FF1">
        <w:tab/>
      </w:r>
      <w:r w:rsidRPr="001D5FF1">
        <w:tab/>
      </w:r>
      <w:r w:rsidRPr="001D5FF1">
        <w:tab/>
      </w:r>
      <w:r w:rsidRPr="001D5FF1">
        <w:rPr>
          <w:color w:val="6A3E3E"/>
        </w:rPr>
        <w:t>e</w:t>
      </w:r>
      <w:r w:rsidRPr="001D5FF1">
        <w:t>.printStackTrace();</w:t>
      </w:r>
    </w:p>
    <w:p w14:paraId="7072B8A8" w14:textId="77777777" w:rsidR="005300EF" w:rsidRPr="001D5FF1" w:rsidRDefault="005300EF" w:rsidP="005300EF">
      <w:pPr>
        <w:pStyle w:val="Output"/>
        <w:rPr>
          <w:color w:val="4C483D" w:themeColor="text2"/>
        </w:rPr>
      </w:pPr>
      <w:r w:rsidRPr="001D5FF1">
        <w:tab/>
      </w:r>
      <w:r w:rsidRPr="001D5FF1">
        <w:tab/>
        <w:t>}</w:t>
      </w:r>
    </w:p>
    <w:p w14:paraId="64A11695" w14:textId="0246B541" w:rsidR="005300EF" w:rsidRPr="001D5FF1" w:rsidRDefault="005300EF" w:rsidP="005300EF">
      <w:pPr>
        <w:pStyle w:val="Output"/>
        <w:rPr>
          <w:color w:val="4C483D" w:themeColor="text2"/>
        </w:rPr>
      </w:pPr>
      <w:r w:rsidRPr="001D5FF1">
        <w:tab/>
      </w:r>
      <w:r w:rsidRPr="001D5FF1">
        <w:tab/>
        <w:t>}</w:t>
      </w:r>
    </w:p>
    <w:p w14:paraId="0B7082F9" w14:textId="6DA44245" w:rsidR="005300EF" w:rsidRPr="001D5FF1" w:rsidRDefault="005300EF" w:rsidP="005300EF">
      <w:pPr>
        <w:pStyle w:val="Output"/>
        <w:rPr>
          <w:color w:val="4C483D" w:themeColor="text2"/>
        </w:rPr>
      </w:pPr>
      <w:r w:rsidRPr="001D5FF1">
        <w:tab/>
      </w:r>
      <w:r w:rsidRPr="001D5FF1">
        <w:tab/>
        <w:t>}</w:t>
      </w:r>
    </w:p>
    <w:p w14:paraId="73657CC0" w14:textId="518F5218" w:rsidR="005300EF" w:rsidRPr="001D5FF1" w:rsidRDefault="005300EF" w:rsidP="005300EF">
      <w:pPr>
        <w:pStyle w:val="Output"/>
        <w:rPr>
          <w:color w:val="4C483D" w:themeColor="text2"/>
        </w:rPr>
      </w:pPr>
      <w:r w:rsidRPr="001D5FF1">
        <w:tab/>
        <w:t>}</w:t>
      </w:r>
    </w:p>
    <w:p w14:paraId="176FC811" w14:textId="77777777" w:rsidR="005300EF" w:rsidRPr="001D5FF1" w:rsidRDefault="005300EF" w:rsidP="005300EF">
      <w:pPr>
        <w:pStyle w:val="Output"/>
        <w:rPr>
          <w:color w:val="4C483D" w:themeColor="text2"/>
        </w:rPr>
      </w:pPr>
      <w:r w:rsidRPr="001D5FF1">
        <w:t>}</w:t>
      </w:r>
    </w:p>
    <w:p w14:paraId="365AE076" w14:textId="77777777" w:rsidR="005300EF" w:rsidRPr="001D5FF1" w:rsidRDefault="005300EF" w:rsidP="005300EF">
      <w:pPr>
        <w:pStyle w:val="Output"/>
        <w:rPr>
          <w:color w:val="4C483D" w:themeColor="text2"/>
        </w:rPr>
      </w:pPr>
    </w:p>
    <w:p w14:paraId="5E6C047D" w14:textId="024D4B66" w:rsidR="005300EF" w:rsidRPr="001D5FF1" w:rsidRDefault="005300EF" w:rsidP="005300EF">
      <w:pPr>
        <w:pStyle w:val="Output"/>
        <w:rPr>
          <w:color w:val="4C483D" w:themeColor="text2"/>
        </w:rPr>
      </w:pPr>
      <w:r w:rsidRPr="001D5FF1">
        <w:rPr>
          <w:bCs/>
          <w:color w:val="7F0055"/>
        </w:rPr>
        <w:t>class</w:t>
      </w:r>
      <w:r w:rsidRPr="001D5FF1">
        <w:t xml:space="preserve"> Consumer </w:t>
      </w:r>
      <w:r w:rsidRPr="001D5FF1">
        <w:rPr>
          <w:bCs/>
          <w:color w:val="7F0055"/>
        </w:rPr>
        <w:t>extends</w:t>
      </w:r>
      <w:r w:rsidRPr="001D5FF1">
        <w:t xml:space="preserve"> Thread {</w:t>
      </w:r>
    </w:p>
    <w:p w14:paraId="70F52665" w14:textId="77777777" w:rsidR="005300EF" w:rsidRPr="001D5FF1" w:rsidRDefault="005300EF" w:rsidP="005300EF">
      <w:pPr>
        <w:pStyle w:val="Output"/>
        <w:rPr>
          <w:color w:val="4C483D" w:themeColor="text2"/>
        </w:rPr>
      </w:pPr>
      <w:r w:rsidRPr="001D5FF1">
        <w:tab/>
      </w:r>
      <w:r w:rsidRPr="001D5FF1">
        <w:rPr>
          <w:u w:val="single"/>
        </w:rPr>
        <w:t>List</w:t>
      </w:r>
      <w:r w:rsidRPr="001D5FF1">
        <w:t xml:space="preserve"> </w:t>
      </w:r>
      <w:r w:rsidRPr="001D5FF1">
        <w:rPr>
          <w:color w:val="0000C0"/>
        </w:rPr>
        <w:t>buffer</w:t>
      </w:r>
      <w:r w:rsidRPr="001D5FF1">
        <w:t>;</w:t>
      </w:r>
    </w:p>
    <w:p w14:paraId="07CEDB9E" w14:textId="77777777" w:rsidR="005300EF" w:rsidRPr="001D5FF1" w:rsidRDefault="005300EF" w:rsidP="005300EF">
      <w:pPr>
        <w:pStyle w:val="Output"/>
        <w:rPr>
          <w:color w:val="4C483D" w:themeColor="text2"/>
        </w:rPr>
      </w:pPr>
      <w:r w:rsidRPr="001D5FF1">
        <w:tab/>
      </w:r>
      <w:r w:rsidRPr="001D5FF1">
        <w:rPr>
          <w:bCs/>
          <w:color w:val="7F0055"/>
        </w:rPr>
        <w:t>int</w:t>
      </w:r>
      <w:r w:rsidRPr="001D5FF1">
        <w:t xml:space="preserve"> </w:t>
      </w:r>
      <w:r w:rsidRPr="001D5FF1">
        <w:rPr>
          <w:color w:val="0000C0"/>
        </w:rPr>
        <w:t>maxsize</w:t>
      </w:r>
      <w:r w:rsidRPr="001D5FF1">
        <w:t>;</w:t>
      </w:r>
    </w:p>
    <w:p w14:paraId="25CBF7AB" w14:textId="77777777" w:rsidR="005300EF" w:rsidRPr="001D5FF1" w:rsidRDefault="005300EF" w:rsidP="005300EF">
      <w:pPr>
        <w:pStyle w:val="Output"/>
        <w:rPr>
          <w:color w:val="4C483D" w:themeColor="text2"/>
        </w:rPr>
      </w:pPr>
    </w:p>
    <w:p w14:paraId="1CE92899" w14:textId="77777777" w:rsidR="005300EF" w:rsidRPr="001D5FF1" w:rsidRDefault="005300EF" w:rsidP="005300EF">
      <w:pPr>
        <w:pStyle w:val="Output"/>
        <w:rPr>
          <w:color w:val="4C483D" w:themeColor="text2"/>
        </w:rPr>
      </w:pPr>
      <w:r w:rsidRPr="001D5FF1">
        <w:tab/>
      </w:r>
      <w:r w:rsidRPr="001D5FF1">
        <w:rPr>
          <w:bCs/>
          <w:color w:val="7F0055"/>
        </w:rPr>
        <w:t>public</w:t>
      </w:r>
      <w:r w:rsidRPr="001D5FF1">
        <w:t xml:space="preserve"> Consumer(</w:t>
      </w:r>
      <w:r w:rsidRPr="001D5FF1">
        <w:rPr>
          <w:u w:val="single"/>
        </w:rPr>
        <w:t>List</w:t>
      </w:r>
      <w:r w:rsidRPr="001D5FF1">
        <w:t xml:space="preserve"> </w:t>
      </w:r>
      <w:r w:rsidRPr="001D5FF1">
        <w:rPr>
          <w:color w:val="6A3E3E"/>
        </w:rPr>
        <w:t>buffer</w:t>
      </w:r>
      <w:r w:rsidRPr="001D5FF1">
        <w:t xml:space="preserve">, </w:t>
      </w:r>
      <w:r w:rsidRPr="001D5FF1">
        <w:rPr>
          <w:bCs/>
          <w:color w:val="7F0055"/>
        </w:rPr>
        <w:t>int</w:t>
      </w:r>
      <w:r w:rsidRPr="001D5FF1">
        <w:t xml:space="preserve"> </w:t>
      </w:r>
      <w:r w:rsidRPr="001D5FF1">
        <w:rPr>
          <w:color w:val="6A3E3E"/>
        </w:rPr>
        <w:t>maxsize</w:t>
      </w:r>
      <w:r w:rsidRPr="001D5FF1">
        <w:t>) {</w:t>
      </w:r>
    </w:p>
    <w:p w14:paraId="37C74861" w14:textId="77777777" w:rsidR="005300EF" w:rsidRPr="001D5FF1" w:rsidRDefault="005300EF" w:rsidP="005300EF">
      <w:pPr>
        <w:pStyle w:val="Output"/>
        <w:rPr>
          <w:color w:val="4C483D" w:themeColor="text2"/>
        </w:rPr>
      </w:pPr>
      <w:r w:rsidRPr="001D5FF1">
        <w:tab/>
      </w:r>
      <w:r w:rsidRPr="001D5FF1">
        <w:tab/>
      </w:r>
      <w:r w:rsidRPr="001D5FF1">
        <w:rPr>
          <w:bCs/>
          <w:color w:val="7F0055"/>
        </w:rPr>
        <w:t>this</w:t>
      </w:r>
      <w:r w:rsidRPr="001D5FF1">
        <w:t>.</w:t>
      </w:r>
      <w:r w:rsidRPr="001D5FF1">
        <w:rPr>
          <w:color w:val="0000C0"/>
        </w:rPr>
        <w:t>buffer</w:t>
      </w:r>
      <w:r w:rsidRPr="001D5FF1">
        <w:t xml:space="preserve"> = </w:t>
      </w:r>
      <w:r w:rsidRPr="001D5FF1">
        <w:rPr>
          <w:color w:val="6A3E3E"/>
        </w:rPr>
        <w:t>buffer</w:t>
      </w:r>
      <w:r w:rsidRPr="001D5FF1">
        <w:t>;</w:t>
      </w:r>
    </w:p>
    <w:p w14:paraId="7330800F" w14:textId="77777777" w:rsidR="005300EF" w:rsidRPr="001D5FF1" w:rsidRDefault="005300EF" w:rsidP="005300EF">
      <w:pPr>
        <w:pStyle w:val="Output"/>
        <w:rPr>
          <w:color w:val="4C483D" w:themeColor="text2"/>
        </w:rPr>
      </w:pPr>
      <w:r w:rsidRPr="001D5FF1">
        <w:tab/>
      </w:r>
      <w:r w:rsidRPr="001D5FF1">
        <w:tab/>
      </w:r>
      <w:r w:rsidRPr="001D5FF1">
        <w:rPr>
          <w:bCs/>
          <w:color w:val="7F0055"/>
        </w:rPr>
        <w:t>this</w:t>
      </w:r>
      <w:r w:rsidRPr="001D5FF1">
        <w:t>.</w:t>
      </w:r>
      <w:r w:rsidRPr="001D5FF1">
        <w:rPr>
          <w:color w:val="0000C0"/>
        </w:rPr>
        <w:t>maxsize</w:t>
      </w:r>
      <w:r w:rsidRPr="001D5FF1">
        <w:t xml:space="preserve"> = </w:t>
      </w:r>
      <w:r w:rsidRPr="001D5FF1">
        <w:rPr>
          <w:color w:val="6A3E3E"/>
        </w:rPr>
        <w:t>maxsize</w:t>
      </w:r>
      <w:r w:rsidRPr="001D5FF1">
        <w:t>;</w:t>
      </w:r>
    </w:p>
    <w:p w14:paraId="26ADC2F3" w14:textId="77777777" w:rsidR="005300EF" w:rsidRPr="001D5FF1" w:rsidRDefault="005300EF" w:rsidP="005300EF">
      <w:pPr>
        <w:pStyle w:val="Output"/>
        <w:rPr>
          <w:color w:val="4C483D" w:themeColor="text2"/>
        </w:rPr>
      </w:pPr>
      <w:r w:rsidRPr="001D5FF1">
        <w:tab/>
        <w:t>}</w:t>
      </w:r>
    </w:p>
    <w:p w14:paraId="731CB5B9" w14:textId="77777777" w:rsidR="005300EF" w:rsidRPr="001D5FF1" w:rsidRDefault="005300EF" w:rsidP="005300EF">
      <w:pPr>
        <w:pStyle w:val="Output"/>
        <w:rPr>
          <w:color w:val="4C483D" w:themeColor="text2"/>
        </w:rPr>
      </w:pPr>
    </w:p>
    <w:p w14:paraId="2F74650E" w14:textId="77777777" w:rsidR="005300EF" w:rsidRPr="001D5FF1" w:rsidRDefault="005300EF" w:rsidP="005300EF">
      <w:pPr>
        <w:pStyle w:val="Output"/>
        <w:rPr>
          <w:color w:val="4C483D" w:themeColor="text2"/>
        </w:rPr>
      </w:pPr>
      <w:r w:rsidRPr="001D5FF1">
        <w:tab/>
      </w:r>
      <w:r w:rsidRPr="001D5FF1">
        <w:rPr>
          <w:color w:val="646464"/>
        </w:rPr>
        <w:t>@Override</w:t>
      </w:r>
    </w:p>
    <w:p w14:paraId="1F55A4D4" w14:textId="77777777" w:rsidR="005300EF" w:rsidRPr="001D5FF1" w:rsidRDefault="005300EF" w:rsidP="005300EF">
      <w:pPr>
        <w:pStyle w:val="Output"/>
        <w:rPr>
          <w:color w:val="4C483D" w:themeColor="text2"/>
        </w:rPr>
      </w:pPr>
      <w:r w:rsidRPr="001D5FF1">
        <w:tab/>
      </w:r>
      <w:r w:rsidRPr="001D5FF1">
        <w:rPr>
          <w:bCs/>
          <w:color w:val="7F0055"/>
        </w:rPr>
        <w:t>public</w:t>
      </w:r>
      <w:r w:rsidRPr="001D5FF1">
        <w:t xml:space="preserve"> </w:t>
      </w:r>
      <w:r w:rsidRPr="001D5FF1">
        <w:rPr>
          <w:bCs/>
          <w:color w:val="7F0055"/>
        </w:rPr>
        <w:t>void</w:t>
      </w:r>
      <w:r w:rsidRPr="001D5FF1">
        <w:t xml:space="preserve"> run() {</w:t>
      </w:r>
    </w:p>
    <w:p w14:paraId="33A10B38" w14:textId="77777777" w:rsidR="005300EF" w:rsidRPr="001D5FF1" w:rsidRDefault="005300EF" w:rsidP="005300EF">
      <w:pPr>
        <w:pStyle w:val="Output"/>
        <w:rPr>
          <w:color w:val="4C483D" w:themeColor="text2"/>
        </w:rPr>
      </w:pPr>
    </w:p>
    <w:p w14:paraId="443831A5" w14:textId="77777777" w:rsidR="005300EF" w:rsidRPr="001D5FF1" w:rsidRDefault="005300EF" w:rsidP="005300EF">
      <w:pPr>
        <w:pStyle w:val="Output"/>
        <w:rPr>
          <w:color w:val="4C483D" w:themeColor="text2"/>
        </w:rPr>
      </w:pPr>
      <w:r>
        <w:tab/>
      </w:r>
      <w:r w:rsidRPr="001D5FF1">
        <w:rPr>
          <w:bCs/>
          <w:color w:val="7F0055"/>
        </w:rPr>
        <w:t>while</w:t>
      </w:r>
      <w:r w:rsidRPr="001D5FF1">
        <w:t xml:space="preserve"> (</w:t>
      </w:r>
      <w:r w:rsidRPr="001D5FF1">
        <w:rPr>
          <w:bCs/>
          <w:color w:val="7F0055"/>
        </w:rPr>
        <w:t>true</w:t>
      </w:r>
      <w:r w:rsidRPr="001D5FF1">
        <w:t>) {</w:t>
      </w:r>
    </w:p>
    <w:p w14:paraId="3AD559AA" w14:textId="77777777" w:rsidR="005300EF" w:rsidRPr="001D5FF1" w:rsidRDefault="005300EF" w:rsidP="005300EF">
      <w:pPr>
        <w:pStyle w:val="Output"/>
        <w:rPr>
          <w:color w:val="4C483D" w:themeColor="text2"/>
        </w:rPr>
      </w:pPr>
      <w:r w:rsidRPr="001D5FF1">
        <w:tab/>
      </w:r>
      <w:r w:rsidRPr="001D5FF1">
        <w:tab/>
      </w:r>
      <w:r w:rsidRPr="001D5FF1">
        <w:rPr>
          <w:bCs/>
          <w:color w:val="7F0055"/>
        </w:rPr>
        <w:t>try</w:t>
      </w:r>
      <w:r w:rsidRPr="001D5FF1">
        <w:t xml:space="preserve"> {</w:t>
      </w:r>
    </w:p>
    <w:p w14:paraId="25DD969E" w14:textId="77777777" w:rsidR="005300EF" w:rsidRPr="001D5FF1" w:rsidRDefault="005300EF" w:rsidP="005300EF">
      <w:pPr>
        <w:pStyle w:val="Output"/>
        <w:rPr>
          <w:color w:val="4C483D" w:themeColor="text2"/>
        </w:rPr>
      </w:pPr>
      <w:r w:rsidRPr="001D5FF1">
        <w:tab/>
      </w:r>
      <w:r w:rsidRPr="001D5FF1">
        <w:tab/>
      </w:r>
      <w:r w:rsidRPr="001D5FF1">
        <w:rPr>
          <w:bCs/>
          <w:color w:val="7F0055"/>
        </w:rPr>
        <w:t>synchronized</w:t>
      </w:r>
      <w:r w:rsidRPr="001D5FF1">
        <w:t xml:space="preserve"> (</w:t>
      </w:r>
      <w:r w:rsidRPr="001D5FF1">
        <w:rPr>
          <w:color w:val="0000C0"/>
        </w:rPr>
        <w:t>buffer</w:t>
      </w:r>
      <w:r w:rsidRPr="001D5FF1">
        <w:t>) {</w:t>
      </w:r>
    </w:p>
    <w:p w14:paraId="40E7E64B" w14:textId="77777777" w:rsidR="005300EF" w:rsidRPr="001D5FF1" w:rsidRDefault="005300EF" w:rsidP="005300EF">
      <w:pPr>
        <w:pStyle w:val="Output"/>
        <w:rPr>
          <w:color w:val="4C483D" w:themeColor="text2"/>
        </w:rPr>
      </w:pPr>
      <w:r>
        <w:tab/>
      </w:r>
      <w:r>
        <w:tab/>
      </w:r>
      <w:r w:rsidRPr="001D5FF1">
        <w:rPr>
          <w:bCs/>
          <w:color w:val="7F0055"/>
        </w:rPr>
        <w:t>if</w:t>
      </w:r>
      <w:r w:rsidRPr="001D5FF1">
        <w:t xml:space="preserve"> (</w:t>
      </w:r>
      <w:r w:rsidRPr="001D5FF1">
        <w:rPr>
          <w:color w:val="0000C0"/>
        </w:rPr>
        <w:t>buffer</w:t>
      </w:r>
      <w:r w:rsidRPr="001D5FF1">
        <w:t>.isEmpty()) {</w:t>
      </w:r>
    </w:p>
    <w:p w14:paraId="1B7A9C3F" w14:textId="77777777" w:rsidR="005300EF" w:rsidRPr="001D5FF1" w:rsidRDefault="005300EF" w:rsidP="005300EF">
      <w:pPr>
        <w:pStyle w:val="Output"/>
        <w:rPr>
          <w:color w:val="4C483D" w:themeColor="text2"/>
        </w:rPr>
      </w:pPr>
      <w:r w:rsidRPr="001D5FF1">
        <w:tab/>
      </w:r>
      <w:r w:rsidRPr="001D5FF1">
        <w:tab/>
      </w:r>
      <w:r w:rsidRPr="001D5FF1">
        <w:tab/>
        <w:t>System.</w:t>
      </w:r>
      <w:r w:rsidRPr="001D5FF1">
        <w:rPr>
          <w:bCs/>
          <w:i/>
          <w:iCs/>
          <w:color w:val="0000C0"/>
        </w:rPr>
        <w:t>out</w:t>
      </w:r>
      <w:r w:rsidRPr="001D5FF1">
        <w:t>.println(</w:t>
      </w:r>
      <w:r w:rsidRPr="001D5FF1">
        <w:rPr>
          <w:color w:val="2A00FF"/>
        </w:rPr>
        <w:t>"Consumer : Buffer Empty, wait untill produce"</w:t>
      </w:r>
      <w:r w:rsidRPr="001D5FF1">
        <w:t>);</w:t>
      </w:r>
    </w:p>
    <w:p w14:paraId="49C8DDED" w14:textId="77777777" w:rsidR="005300EF" w:rsidRPr="001D5FF1" w:rsidRDefault="005300EF" w:rsidP="005300EF">
      <w:pPr>
        <w:pStyle w:val="Output"/>
        <w:rPr>
          <w:color w:val="4C483D" w:themeColor="text2"/>
        </w:rPr>
      </w:pPr>
      <w:r w:rsidRPr="001D5FF1">
        <w:tab/>
      </w:r>
      <w:r w:rsidRPr="001D5FF1">
        <w:tab/>
      </w:r>
      <w:r w:rsidRPr="001D5FF1">
        <w:tab/>
      </w:r>
      <w:r w:rsidRPr="001D5FF1">
        <w:rPr>
          <w:color w:val="0000C0"/>
        </w:rPr>
        <w:t>buffer</w:t>
      </w:r>
      <w:r w:rsidRPr="001D5FF1">
        <w:t>.wait();</w:t>
      </w:r>
    </w:p>
    <w:p w14:paraId="39F69A0D" w14:textId="77777777" w:rsidR="005300EF" w:rsidRPr="001D5FF1" w:rsidRDefault="005300EF" w:rsidP="005300EF">
      <w:pPr>
        <w:pStyle w:val="Output"/>
        <w:rPr>
          <w:color w:val="4C483D" w:themeColor="text2"/>
        </w:rPr>
      </w:pPr>
      <w:r w:rsidRPr="001D5FF1">
        <w:tab/>
      </w:r>
      <w:r w:rsidRPr="001D5FF1">
        <w:tab/>
      </w:r>
      <w:r w:rsidRPr="001D5FF1">
        <w:tab/>
        <w:t xml:space="preserve">} </w:t>
      </w:r>
      <w:r w:rsidRPr="001D5FF1">
        <w:rPr>
          <w:bCs/>
          <w:color w:val="7F0055"/>
        </w:rPr>
        <w:t>else</w:t>
      </w:r>
      <w:r w:rsidRPr="001D5FF1">
        <w:t xml:space="preserve"> {</w:t>
      </w:r>
    </w:p>
    <w:p w14:paraId="4480AD1A" w14:textId="77777777" w:rsidR="005300EF" w:rsidRPr="001D5FF1" w:rsidRDefault="005300EF" w:rsidP="005300EF">
      <w:pPr>
        <w:pStyle w:val="Output"/>
        <w:rPr>
          <w:color w:val="4C483D" w:themeColor="text2"/>
        </w:rPr>
      </w:pPr>
      <w:r w:rsidRPr="001D5FF1">
        <w:tab/>
      </w:r>
      <w:r w:rsidRPr="001D5FF1">
        <w:tab/>
      </w:r>
      <w:r w:rsidRPr="001D5FF1">
        <w:tab/>
        <w:t xml:space="preserve">Object </w:t>
      </w:r>
      <w:r w:rsidRPr="001D5FF1">
        <w:rPr>
          <w:color w:val="6A3E3E"/>
        </w:rPr>
        <w:t>ob</w:t>
      </w:r>
      <w:r w:rsidRPr="001D5FF1">
        <w:t xml:space="preserve"> = </w:t>
      </w:r>
      <w:r w:rsidRPr="001D5FF1">
        <w:rPr>
          <w:color w:val="0000C0"/>
        </w:rPr>
        <w:t>buffer</w:t>
      </w:r>
      <w:r w:rsidRPr="001D5FF1">
        <w:t>.remove(0);</w:t>
      </w:r>
    </w:p>
    <w:p w14:paraId="177DAA1F" w14:textId="77777777" w:rsidR="005300EF" w:rsidRPr="001D5FF1" w:rsidRDefault="005300EF" w:rsidP="005300EF">
      <w:pPr>
        <w:pStyle w:val="Output"/>
        <w:rPr>
          <w:color w:val="4C483D" w:themeColor="text2"/>
        </w:rPr>
      </w:pPr>
      <w:r w:rsidRPr="001D5FF1">
        <w:tab/>
      </w:r>
      <w:r w:rsidRPr="001D5FF1">
        <w:tab/>
        <w:t>System.</w:t>
      </w:r>
      <w:r w:rsidRPr="001D5FF1">
        <w:rPr>
          <w:bCs/>
          <w:i/>
          <w:iCs/>
          <w:color w:val="0000C0"/>
        </w:rPr>
        <w:t>out</w:t>
      </w:r>
      <w:r w:rsidRPr="001D5FF1">
        <w:t>.println(</w:t>
      </w:r>
      <w:r w:rsidRPr="001D5FF1">
        <w:rPr>
          <w:color w:val="6A3E3E"/>
        </w:rPr>
        <w:t>ob</w:t>
      </w:r>
      <w:r w:rsidRPr="001D5FF1">
        <w:t xml:space="preserve"> + </w:t>
      </w:r>
      <w:r w:rsidRPr="001D5FF1">
        <w:rPr>
          <w:color w:val="2A00FF"/>
        </w:rPr>
        <w:t>" : Removed, notify Producer waiting for Removing for maxsize"</w:t>
      </w:r>
      <w:r w:rsidRPr="001D5FF1">
        <w:t>);</w:t>
      </w:r>
    </w:p>
    <w:p w14:paraId="4AF41B69" w14:textId="77777777" w:rsidR="005300EF" w:rsidRPr="001D5FF1" w:rsidRDefault="005300EF" w:rsidP="005300EF">
      <w:pPr>
        <w:pStyle w:val="Output"/>
        <w:rPr>
          <w:color w:val="4C483D" w:themeColor="text2"/>
        </w:rPr>
      </w:pPr>
      <w:r>
        <w:t xml:space="preserve"> </w:t>
      </w:r>
      <w:r w:rsidRPr="001D5FF1">
        <w:tab/>
      </w:r>
      <w:r w:rsidRPr="001D5FF1">
        <w:tab/>
      </w:r>
      <w:r w:rsidRPr="001D5FF1">
        <w:rPr>
          <w:color w:val="0000C0"/>
        </w:rPr>
        <w:t>buffer</w:t>
      </w:r>
      <w:r w:rsidRPr="001D5FF1">
        <w:t>.notifyAll();</w:t>
      </w:r>
    </w:p>
    <w:p w14:paraId="11CC752C" w14:textId="77777777" w:rsidR="005300EF" w:rsidRPr="001D5FF1" w:rsidRDefault="005300EF" w:rsidP="005300EF">
      <w:pPr>
        <w:pStyle w:val="Output"/>
        <w:rPr>
          <w:color w:val="4C483D" w:themeColor="text2"/>
        </w:rPr>
      </w:pPr>
      <w:r w:rsidRPr="001D5FF1">
        <w:tab/>
      </w:r>
      <w:r w:rsidRPr="001D5FF1">
        <w:tab/>
      </w:r>
      <w:r w:rsidRPr="001D5FF1">
        <w:tab/>
        <w:t>}</w:t>
      </w:r>
    </w:p>
    <w:p w14:paraId="6BB7CD48" w14:textId="77777777" w:rsidR="005300EF" w:rsidRPr="001D5FF1" w:rsidRDefault="005300EF" w:rsidP="005300EF">
      <w:pPr>
        <w:pStyle w:val="Output"/>
        <w:rPr>
          <w:color w:val="4C483D" w:themeColor="text2"/>
        </w:rPr>
      </w:pPr>
      <w:r w:rsidRPr="001D5FF1">
        <w:tab/>
      </w:r>
      <w:r w:rsidRPr="001D5FF1">
        <w:tab/>
        <w:t>}</w:t>
      </w:r>
    </w:p>
    <w:p w14:paraId="054B3B1F" w14:textId="77777777" w:rsidR="005300EF" w:rsidRPr="001D5FF1" w:rsidRDefault="005300EF" w:rsidP="005300EF">
      <w:pPr>
        <w:pStyle w:val="Output"/>
        <w:rPr>
          <w:color w:val="4C483D" w:themeColor="text2"/>
        </w:rPr>
      </w:pPr>
      <w:r>
        <w:tab/>
      </w:r>
      <w:r w:rsidRPr="001D5FF1">
        <w:tab/>
        <w:t xml:space="preserve">} </w:t>
      </w:r>
      <w:r w:rsidRPr="001D5FF1">
        <w:rPr>
          <w:bCs/>
          <w:color w:val="7F0055"/>
        </w:rPr>
        <w:t>catch</w:t>
      </w:r>
      <w:r w:rsidRPr="001D5FF1">
        <w:t xml:space="preserve"> (Exception </w:t>
      </w:r>
      <w:r w:rsidRPr="001D5FF1">
        <w:rPr>
          <w:color w:val="6A3E3E"/>
        </w:rPr>
        <w:t>e</w:t>
      </w:r>
      <w:r w:rsidRPr="001D5FF1">
        <w:t>) {</w:t>
      </w:r>
    </w:p>
    <w:p w14:paraId="3227C065" w14:textId="77777777" w:rsidR="005300EF" w:rsidRPr="001D5FF1" w:rsidRDefault="005300EF" w:rsidP="005300EF">
      <w:pPr>
        <w:pStyle w:val="Output"/>
        <w:rPr>
          <w:color w:val="4C483D" w:themeColor="text2"/>
        </w:rPr>
      </w:pPr>
      <w:r>
        <w:t xml:space="preserve"> </w:t>
      </w:r>
      <w:r w:rsidRPr="001D5FF1">
        <w:tab/>
      </w:r>
      <w:r w:rsidRPr="001D5FF1">
        <w:tab/>
      </w:r>
      <w:r w:rsidRPr="001D5FF1">
        <w:tab/>
      </w:r>
      <w:r w:rsidRPr="001D5FF1">
        <w:tab/>
      </w:r>
      <w:r w:rsidRPr="001D5FF1">
        <w:rPr>
          <w:color w:val="3F7F5F"/>
        </w:rPr>
        <w:t xml:space="preserve">// </w:t>
      </w:r>
      <w:r w:rsidRPr="001D5FF1">
        <w:rPr>
          <w:bCs/>
          <w:color w:val="7F9FBF"/>
        </w:rPr>
        <w:t>TODO</w:t>
      </w:r>
      <w:r w:rsidRPr="001D5FF1">
        <w:rPr>
          <w:color w:val="3F7F5F"/>
        </w:rPr>
        <w:t>: handle exception</w:t>
      </w:r>
    </w:p>
    <w:p w14:paraId="15955FFC" w14:textId="6A523203" w:rsidR="005300EF" w:rsidRPr="001D5FF1" w:rsidRDefault="005300EF" w:rsidP="005300EF">
      <w:pPr>
        <w:pStyle w:val="Output"/>
        <w:rPr>
          <w:color w:val="4C483D" w:themeColor="text2"/>
        </w:rPr>
      </w:pPr>
      <w:r w:rsidRPr="001D5FF1">
        <w:tab/>
      </w:r>
      <w:r w:rsidRPr="001D5FF1">
        <w:tab/>
        <w:t>}</w:t>
      </w:r>
    </w:p>
    <w:p w14:paraId="18B8F8D7" w14:textId="6E559281" w:rsidR="005300EF" w:rsidRPr="001D5FF1" w:rsidRDefault="005300EF" w:rsidP="005300EF">
      <w:pPr>
        <w:pStyle w:val="Output"/>
        <w:rPr>
          <w:color w:val="4C483D" w:themeColor="text2"/>
        </w:rPr>
      </w:pPr>
      <w:r w:rsidRPr="001D5FF1">
        <w:tab/>
        <w:t>}</w:t>
      </w:r>
    </w:p>
    <w:p w14:paraId="273E8A91" w14:textId="63E2418B" w:rsidR="005300EF" w:rsidRPr="001D5FF1" w:rsidRDefault="005300EF" w:rsidP="005300EF">
      <w:pPr>
        <w:pStyle w:val="Output"/>
        <w:rPr>
          <w:color w:val="4C483D" w:themeColor="text2"/>
        </w:rPr>
      </w:pPr>
      <w:r>
        <w:t xml:space="preserve">   </w:t>
      </w:r>
      <w:r w:rsidRPr="001D5FF1">
        <w:t>}</w:t>
      </w:r>
    </w:p>
    <w:p w14:paraId="2556B073" w14:textId="77777777" w:rsidR="005300EF" w:rsidRPr="001D5FF1" w:rsidRDefault="005300EF" w:rsidP="005300EF">
      <w:pPr>
        <w:pStyle w:val="Output"/>
        <w:rPr>
          <w:color w:val="4C483D" w:themeColor="text2"/>
        </w:rPr>
      </w:pPr>
      <w:r w:rsidRPr="001D5FF1">
        <w:t>}</w:t>
      </w:r>
    </w:p>
    <w:p w14:paraId="09BBE21B" w14:textId="5108C8D4" w:rsidR="005300EF" w:rsidRDefault="005300EF" w:rsidP="005300EF">
      <w:pPr>
        <w:pStyle w:val="Output"/>
        <w:rPr>
          <w:color w:val="4C483D" w:themeColor="text2"/>
        </w:rPr>
      </w:pPr>
    </w:p>
    <w:p w14:paraId="590D5EC1" w14:textId="77777777" w:rsidR="00EA2892" w:rsidRPr="001D5FF1" w:rsidRDefault="00EA2892" w:rsidP="005300EF">
      <w:pPr>
        <w:pStyle w:val="Output"/>
        <w:rPr>
          <w:color w:val="4C483D" w:themeColor="text2"/>
        </w:rPr>
      </w:pPr>
    </w:p>
    <w:p w14:paraId="07DDCD60" w14:textId="77777777" w:rsidR="005300EF" w:rsidRPr="001D5FF1" w:rsidRDefault="005300EF" w:rsidP="005300EF">
      <w:pPr>
        <w:pStyle w:val="Output"/>
        <w:rPr>
          <w:color w:val="4C483D" w:themeColor="text2"/>
        </w:rPr>
      </w:pPr>
      <w:r w:rsidRPr="001D5FF1">
        <w:rPr>
          <w:bCs/>
          <w:color w:val="7F0055"/>
        </w:rPr>
        <w:t>public</w:t>
      </w:r>
      <w:r w:rsidRPr="001D5FF1">
        <w:t xml:space="preserve"> </w:t>
      </w:r>
      <w:r w:rsidRPr="001D5FF1">
        <w:rPr>
          <w:bCs/>
          <w:color w:val="7F0055"/>
        </w:rPr>
        <w:t>class</w:t>
      </w:r>
      <w:r w:rsidRPr="001D5FF1">
        <w:t xml:space="preserve"> ProducerConsumer {</w:t>
      </w:r>
    </w:p>
    <w:p w14:paraId="631C8BC1" w14:textId="77777777" w:rsidR="005300EF" w:rsidRPr="001D5FF1" w:rsidRDefault="005300EF" w:rsidP="005300EF">
      <w:pPr>
        <w:pStyle w:val="Output"/>
        <w:rPr>
          <w:color w:val="4C483D" w:themeColor="text2"/>
        </w:rPr>
      </w:pPr>
    </w:p>
    <w:p w14:paraId="592A4793" w14:textId="77777777" w:rsidR="005300EF" w:rsidRPr="001D5FF1" w:rsidRDefault="005300EF" w:rsidP="005300EF">
      <w:pPr>
        <w:pStyle w:val="Output"/>
        <w:rPr>
          <w:color w:val="4C483D" w:themeColor="text2"/>
        </w:rPr>
      </w:pPr>
      <w:r w:rsidRPr="001D5FF1">
        <w:tab/>
      </w:r>
      <w:r w:rsidRPr="001D5FF1">
        <w:rPr>
          <w:bCs/>
          <w:color w:val="7F0055"/>
        </w:rPr>
        <w:t>public</w:t>
      </w:r>
      <w:r w:rsidRPr="001D5FF1">
        <w:t xml:space="preserve"> </w:t>
      </w:r>
      <w:r w:rsidRPr="001D5FF1">
        <w:rPr>
          <w:bCs/>
          <w:color w:val="7F0055"/>
        </w:rPr>
        <w:t>static</w:t>
      </w:r>
      <w:r w:rsidRPr="001D5FF1">
        <w:t xml:space="preserve"> </w:t>
      </w:r>
      <w:r w:rsidRPr="001D5FF1">
        <w:rPr>
          <w:bCs/>
          <w:color w:val="7F0055"/>
        </w:rPr>
        <w:t>void</w:t>
      </w:r>
      <w:r w:rsidRPr="001D5FF1">
        <w:t xml:space="preserve"> main(String[] </w:t>
      </w:r>
      <w:r w:rsidRPr="001D5FF1">
        <w:rPr>
          <w:color w:val="6A3E3E"/>
        </w:rPr>
        <w:t>args</w:t>
      </w:r>
      <w:r w:rsidRPr="001D5FF1">
        <w:t>) {</w:t>
      </w:r>
    </w:p>
    <w:p w14:paraId="56994EA0" w14:textId="77777777" w:rsidR="005300EF" w:rsidRPr="001D5FF1" w:rsidRDefault="005300EF" w:rsidP="005300EF">
      <w:pPr>
        <w:pStyle w:val="Output"/>
        <w:rPr>
          <w:color w:val="4C483D" w:themeColor="text2"/>
        </w:rPr>
      </w:pPr>
      <w:r w:rsidRPr="001D5FF1">
        <w:tab/>
      </w:r>
      <w:r w:rsidRPr="001D5FF1">
        <w:tab/>
      </w:r>
      <w:r w:rsidRPr="001D5FF1">
        <w:rPr>
          <w:u w:val="single"/>
        </w:rPr>
        <w:t>List</w:t>
      </w:r>
      <w:r w:rsidRPr="001D5FF1">
        <w:t xml:space="preserve"> </w:t>
      </w:r>
      <w:r w:rsidRPr="001D5FF1">
        <w:rPr>
          <w:color w:val="6A3E3E"/>
        </w:rPr>
        <w:t>buffer</w:t>
      </w:r>
      <w:r w:rsidRPr="001D5FF1">
        <w:t xml:space="preserve"> = </w:t>
      </w:r>
      <w:r w:rsidRPr="001D5FF1">
        <w:rPr>
          <w:bCs/>
          <w:color w:val="7F0055"/>
        </w:rPr>
        <w:t>new</w:t>
      </w:r>
      <w:r w:rsidRPr="001D5FF1">
        <w:t xml:space="preserve"> LinkedList&lt;&gt;();</w:t>
      </w:r>
    </w:p>
    <w:p w14:paraId="526A2B76" w14:textId="77777777" w:rsidR="005300EF" w:rsidRPr="001D5FF1" w:rsidRDefault="005300EF" w:rsidP="005300EF">
      <w:pPr>
        <w:pStyle w:val="Output"/>
        <w:rPr>
          <w:color w:val="4C483D" w:themeColor="text2"/>
        </w:rPr>
      </w:pPr>
      <w:r w:rsidRPr="001D5FF1">
        <w:tab/>
      </w:r>
      <w:r w:rsidRPr="001D5FF1">
        <w:tab/>
        <w:t xml:space="preserve">Producer </w:t>
      </w:r>
      <w:r w:rsidRPr="001D5FF1">
        <w:rPr>
          <w:color w:val="6A3E3E"/>
        </w:rPr>
        <w:t>producer</w:t>
      </w:r>
      <w:r w:rsidRPr="001D5FF1">
        <w:t xml:space="preserve"> = </w:t>
      </w:r>
      <w:r w:rsidRPr="001D5FF1">
        <w:rPr>
          <w:bCs/>
          <w:color w:val="7F0055"/>
        </w:rPr>
        <w:t>new</w:t>
      </w:r>
      <w:r w:rsidRPr="001D5FF1">
        <w:t xml:space="preserve"> Producer(</w:t>
      </w:r>
      <w:r w:rsidRPr="001D5FF1">
        <w:rPr>
          <w:color w:val="6A3E3E"/>
        </w:rPr>
        <w:t>buffer</w:t>
      </w:r>
      <w:r w:rsidRPr="001D5FF1">
        <w:t>, 10);</w:t>
      </w:r>
    </w:p>
    <w:p w14:paraId="4E1237D1" w14:textId="77777777" w:rsidR="005300EF" w:rsidRPr="001D5FF1" w:rsidRDefault="005300EF" w:rsidP="005300EF">
      <w:pPr>
        <w:pStyle w:val="Output"/>
        <w:rPr>
          <w:color w:val="4C483D" w:themeColor="text2"/>
        </w:rPr>
      </w:pPr>
      <w:r w:rsidRPr="001D5FF1">
        <w:tab/>
      </w:r>
      <w:r w:rsidRPr="001D5FF1">
        <w:tab/>
        <w:t xml:space="preserve">Consumer </w:t>
      </w:r>
      <w:r w:rsidRPr="001D5FF1">
        <w:rPr>
          <w:color w:val="6A3E3E"/>
        </w:rPr>
        <w:t>consumer</w:t>
      </w:r>
      <w:r w:rsidRPr="001D5FF1">
        <w:t xml:space="preserve"> = </w:t>
      </w:r>
      <w:r w:rsidRPr="001D5FF1">
        <w:rPr>
          <w:bCs/>
          <w:color w:val="7F0055"/>
        </w:rPr>
        <w:t>new</w:t>
      </w:r>
      <w:r w:rsidRPr="001D5FF1">
        <w:t xml:space="preserve"> Consumer(</w:t>
      </w:r>
      <w:r w:rsidRPr="001D5FF1">
        <w:rPr>
          <w:color w:val="6A3E3E"/>
        </w:rPr>
        <w:t>buffer</w:t>
      </w:r>
      <w:r w:rsidRPr="001D5FF1">
        <w:t>, 10);</w:t>
      </w:r>
    </w:p>
    <w:p w14:paraId="2BF4209F" w14:textId="77777777" w:rsidR="005300EF" w:rsidRPr="001D5FF1" w:rsidRDefault="005300EF" w:rsidP="005300EF">
      <w:pPr>
        <w:pStyle w:val="Output"/>
        <w:rPr>
          <w:color w:val="4C483D" w:themeColor="text2"/>
        </w:rPr>
      </w:pPr>
      <w:r w:rsidRPr="001D5FF1">
        <w:tab/>
      </w:r>
      <w:r w:rsidRPr="001D5FF1">
        <w:tab/>
      </w:r>
      <w:r w:rsidRPr="001D5FF1">
        <w:rPr>
          <w:color w:val="6A3E3E"/>
        </w:rPr>
        <w:t>producer</w:t>
      </w:r>
      <w:r w:rsidRPr="001D5FF1">
        <w:t>.start();</w:t>
      </w:r>
    </w:p>
    <w:p w14:paraId="4F94497B" w14:textId="77777777" w:rsidR="005300EF" w:rsidRPr="001D5FF1" w:rsidRDefault="005300EF" w:rsidP="005300EF">
      <w:pPr>
        <w:pStyle w:val="Output"/>
        <w:rPr>
          <w:color w:val="4C483D" w:themeColor="text2"/>
        </w:rPr>
      </w:pPr>
      <w:r w:rsidRPr="001D5FF1">
        <w:tab/>
      </w:r>
      <w:r w:rsidRPr="001D5FF1">
        <w:tab/>
      </w:r>
      <w:r w:rsidRPr="001D5FF1">
        <w:rPr>
          <w:color w:val="6A3E3E"/>
        </w:rPr>
        <w:t>consumer</w:t>
      </w:r>
      <w:r w:rsidRPr="001D5FF1">
        <w:t>.start();</w:t>
      </w:r>
    </w:p>
    <w:p w14:paraId="05556CCE" w14:textId="77777777" w:rsidR="005300EF" w:rsidRPr="001D5FF1" w:rsidRDefault="005300EF" w:rsidP="005300EF">
      <w:pPr>
        <w:pStyle w:val="Output"/>
        <w:rPr>
          <w:color w:val="4C483D" w:themeColor="text2"/>
        </w:rPr>
      </w:pPr>
      <w:r w:rsidRPr="001D5FF1">
        <w:tab/>
        <w:t>}</w:t>
      </w:r>
    </w:p>
    <w:p w14:paraId="47525A21" w14:textId="77777777" w:rsidR="005300EF" w:rsidRPr="001D5FF1" w:rsidRDefault="005300EF" w:rsidP="005300EF">
      <w:pPr>
        <w:pStyle w:val="Output"/>
        <w:rPr>
          <w:color w:val="4C483D" w:themeColor="text2"/>
        </w:rPr>
      </w:pPr>
      <w:r w:rsidRPr="001D5FF1">
        <w:t>}</w:t>
      </w:r>
    </w:p>
    <w:p w14:paraId="3D5884B9" w14:textId="77777777" w:rsidR="005300EF" w:rsidRDefault="005300EF" w:rsidP="005300EF">
      <w:pPr>
        <w:pStyle w:val="Output"/>
        <w:rPr>
          <w:color w:val="4C483D" w:themeColor="text2"/>
        </w:rPr>
      </w:pPr>
      <w:r>
        <w:t>28054 : Produced, notify wating COnsumer Thread</w:t>
      </w:r>
    </w:p>
    <w:p w14:paraId="07E873CB" w14:textId="77777777" w:rsidR="005300EF" w:rsidRDefault="005300EF" w:rsidP="005300EF">
      <w:pPr>
        <w:pStyle w:val="Output"/>
        <w:rPr>
          <w:color w:val="4C483D" w:themeColor="text2"/>
        </w:rPr>
      </w:pPr>
      <w:r>
        <w:t>28055 : Produced, notify wating COnsumer Thread</w:t>
      </w:r>
    </w:p>
    <w:p w14:paraId="7BAEEA44" w14:textId="77777777" w:rsidR="005300EF" w:rsidRDefault="005300EF" w:rsidP="005300EF">
      <w:pPr>
        <w:pStyle w:val="Output"/>
        <w:rPr>
          <w:color w:val="4C483D" w:themeColor="text2"/>
        </w:rPr>
      </w:pPr>
      <w:r>
        <w:t>28056 : Produced, notify wating COnsumer Thread</w:t>
      </w:r>
    </w:p>
    <w:p w14:paraId="005E2366" w14:textId="77777777" w:rsidR="005300EF" w:rsidRDefault="005300EF" w:rsidP="005300EF">
      <w:pPr>
        <w:pStyle w:val="Output"/>
        <w:rPr>
          <w:color w:val="4C483D" w:themeColor="text2"/>
        </w:rPr>
      </w:pPr>
      <w:r>
        <w:t>28057 : Produced, notify wating COnsumer Thread</w:t>
      </w:r>
    </w:p>
    <w:p w14:paraId="3680BAB9" w14:textId="77777777" w:rsidR="005300EF" w:rsidRDefault="005300EF" w:rsidP="005300EF">
      <w:pPr>
        <w:pStyle w:val="Output"/>
        <w:rPr>
          <w:color w:val="4C483D" w:themeColor="text2"/>
        </w:rPr>
      </w:pPr>
      <w:r>
        <w:t>28058 : Produced, notify wating COnsumer Thread</w:t>
      </w:r>
    </w:p>
    <w:p w14:paraId="03882DAB" w14:textId="77777777" w:rsidR="005300EF" w:rsidRDefault="005300EF" w:rsidP="005300EF">
      <w:pPr>
        <w:pStyle w:val="Output"/>
        <w:rPr>
          <w:color w:val="4C483D" w:themeColor="text2"/>
        </w:rPr>
      </w:pPr>
      <w:r>
        <w:t>28059 : Produced, notify wating COnsumer Thread</w:t>
      </w:r>
    </w:p>
    <w:p w14:paraId="1A4CAE8C" w14:textId="77777777" w:rsidR="005300EF" w:rsidRDefault="005300EF" w:rsidP="005300EF">
      <w:pPr>
        <w:pStyle w:val="Output"/>
        <w:rPr>
          <w:color w:val="4C483D" w:themeColor="text2"/>
        </w:rPr>
      </w:pPr>
      <w:r>
        <w:t>28060 : Produced, notify wating COnsumer Thread</w:t>
      </w:r>
    </w:p>
    <w:p w14:paraId="0AD0F7E5" w14:textId="77777777" w:rsidR="005300EF" w:rsidRDefault="005300EF" w:rsidP="005300EF">
      <w:pPr>
        <w:pStyle w:val="Output"/>
        <w:rPr>
          <w:color w:val="4C483D" w:themeColor="text2"/>
        </w:rPr>
      </w:pPr>
      <w:r>
        <w:lastRenderedPageBreak/>
        <w:t>Maximum Size Reached, wait until consume</w:t>
      </w:r>
    </w:p>
    <w:p w14:paraId="0DC2C72A" w14:textId="77777777" w:rsidR="005300EF" w:rsidRDefault="005300EF" w:rsidP="005300EF">
      <w:pPr>
        <w:pStyle w:val="Output"/>
        <w:rPr>
          <w:color w:val="4C483D" w:themeColor="text2"/>
        </w:rPr>
      </w:pPr>
      <w:r>
        <w:t>28050 : Removed, notify Producer waiting for Removing for maxsize</w:t>
      </w:r>
    </w:p>
    <w:p w14:paraId="045F47DD" w14:textId="77777777" w:rsidR="005300EF" w:rsidRDefault="005300EF" w:rsidP="005300EF">
      <w:pPr>
        <w:pStyle w:val="Output"/>
        <w:rPr>
          <w:color w:val="4C483D" w:themeColor="text2"/>
        </w:rPr>
      </w:pPr>
      <w:r>
        <w:t>28051 : Removed, notify Producer waiting for Removing for maxsize</w:t>
      </w:r>
    </w:p>
    <w:p w14:paraId="5654A633" w14:textId="77777777" w:rsidR="005300EF" w:rsidRDefault="005300EF" w:rsidP="005300EF">
      <w:pPr>
        <w:pStyle w:val="Output"/>
        <w:rPr>
          <w:color w:val="4C483D" w:themeColor="text2"/>
        </w:rPr>
      </w:pPr>
      <w:r>
        <w:t>28052 : Removed, notify Producer waiting for Removing for maxsize</w:t>
      </w:r>
    </w:p>
    <w:p w14:paraId="0878E638" w14:textId="77777777" w:rsidR="005300EF" w:rsidRDefault="005300EF" w:rsidP="005300EF">
      <w:pPr>
        <w:pStyle w:val="Output"/>
        <w:rPr>
          <w:color w:val="4C483D" w:themeColor="text2"/>
        </w:rPr>
      </w:pPr>
      <w:r>
        <w:t>28053 : Removed, notify Producer waiting for Removing for maxsize</w:t>
      </w:r>
    </w:p>
    <w:p w14:paraId="2124B734" w14:textId="77777777" w:rsidR="005300EF" w:rsidRDefault="005300EF" w:rsidP="005300EF">
      <w:pPr>
        <w:pStyle w:val="Output"/>
        <w:rPr>
          <w:color w:val="4C483D" w:themeColor="text2"/>
        </w:rPr>
      </w:pPr>
      <w:r>
        <w:t>28054 : Removed, notify Producer waiting for Removing for maxsize</w:t>
      </w:r>
    </w:p>
    <w:p w14:paraId="18951CF6" w14:textId="77777777" w:rsidR="005300EF" w:rsidRDefault="005300EF" w:rsidP="005300EF">
      <w:pPr>
        <w:pStyle w:val="Output"/>
        <w:rPr>
          <w:color w:val="4C483D" w:themeColor="text2"/>
        </w:rPr>
      </w:pPr>
      <w:r>
        <w:t>28055 : Removed, notify Producer waiting for Removing for maxsize</w:t>
      </w:r>
    </w:p>
    <w:p w14:paraId="2B84BF64" w14:textId="77777777" w:rsidR="005300EF" w:rsidRDefault="005300EF" w:rsidP="005300EF">
      <w:pPr>
        <w:pStyle w:val="Output"/>
        <w:rPr>
          <w:color w:val="4C483D" w:themeColor="text2"/>
        </w:rPr>
      </w:pPr>
      <w:r>
        <w:t>28056 : Removed, notify Producer waiting for Removing for maxsize</w:t>
      </w:r>
    </w:p>
    <w:p w14:paraId="1EAF37BF" w14:textId="77777777" w:rsidR="005300EF" w:rsidRDefault="005300EF" w:rsidP="005300EF">
      <w:pPr>
        <w:pStyle w:val="Output"/>
        <w:rPr>
          <w:color w:val="4C483D" w:themeColor="text2"/>
        </w:rPr>
      </w:pPr>
      <w:r>
        <w:t>28057 : Removed, notify Producer waiting for Removing for maxsize</w:t>
      </w:r>
    </w:p>
    <w:p w14:paraId="42FA5AC0" w14:textId="77777777" w:rsidR="005300EF" w:rsidRDefault="005300EF" w:rsidP="005300EF">
      <w:pPr>
        <w:pStyle w:val="Output"/>
        <w:rPr>
          <w:color w:val="4C483D" w:themeColor="text2"/>
        </w:rPr>
      </w:pPr>
      <w:r>
        <w:t>28058 : Removed, notify Producer waiting for Removing for maxsize</w:t>
      </w:r>
    </w:p>
    <w:p w14:paraId="197852B7" w14:textId="77777777" w:rsidR="005300EF" w:rsidRDefault="005300EF" w:rsidP="005300EF">
      <w:pPr>
        <w:pStyle w:val="Output"/>
        <w:rPr>
          <w:color w:val="4C483D" w:themeColor="text2"/>
        </w:rPr>
      </w:pPr>
      <w:r>
        <w:t>28059 : Removed, notify Producer waiting for Removing for maxsize</w:t>
      </w:r>
    </w:p>
    <w:p w14:paraId="3809FD97" w14:textId="77777777" w:rsidR="005300EF" w:rsidRDefault="005300EF" w:rsidP="005300EF">
      <w:pPr>
        <w:pStyle w:val="Output"/>
      </w:pPr>
      <w:r>
        <w:t>Consumer : Buffer Empty, wait untill produce</w:t>
      </w:r>
    </w:p>
    <w:p w14:paraId="72524BCA" w14:textId="77777777" w:rsidR="005300EF" w:rsidRDefault="005300EF" w:rsidP="005300EF"/>
    <w:p w14:paraId="5A327E97" w14:textId="77777777" w:rsidR="005300EF" w:rsidRDefault="005300EF" w:rsidP="000E4144">
      <w:pPr>
        <w:pStyle w:val="Heading30"/>
      </w:pPr>
      <w:r>
        <w:t>Thread.</w:t>
      </w:r>
      <w:r w:rsidRPr="00F302D0">
        <w:t xml:space="preserve"> yield</w:t>
      </w:r>
      <w:r>
        <w:t xml:space="preserve"> () </w:t>
      </w:r>
    </w:p>
    <w:p w14:paraId="5E2F4A95" w14:textId="77777777" w:rsidR="005300EF" w:rsidRDefault="005300EF" w:rsidP="005300EF">
      <w:r w:rsidRPr="00F302D0">
        <w:rPr>
          <w:b/>
          <w:bCs/>
        </w:rPr>
        <w:t>yield() method</w:t>
      </w:r>
      <w:r>
        <w:rPr>
          <w:b/>
          <w:bCs/>
        </w:rPr>
        <w:t xml:space="preserve">: </w:t>
      </w:r>
      <w:r w:rsidRPr="00F302D0">
        <w:t>Theoretically, </w:t>
      </w:r>
      <w:r w:rsidRPr="00F302D0">
        <w:rPr>
          <w:b/>
          <w:bCs/>
        </w:rPr>
        <w:t>to ‘yield’ means to let go, to give up, to surrender</w:t>
      </w:r>
      <w:r w:rsidRPr="00F302D0">
        <w:t xml:space="preserve">. A yielding thread tells the virtual machine that it’s willing to let other threads be scheduled in its place. </w:t>
      </w:r>
    </w:p>
    <w:p w14:paraId="6277C2BA" w14:textId="77777777" w:rsidR="006D10B3" w:rsidRDefault="006D10B3" w:rsidP="006D10B3">
      <w:pPr>
        <w:spacing w:line="240" w:lineRule="auto"/>
      </w:pPr>
    </w:p>
    <w:p w14:paraId="574D2D44" w14:textId="4D98300A" w:rsidR="005300EF" w:rsidRDefault="005300EF" w:rsidP="005300EF">
      <w:r w:rsidRPr="00F302D0">
        <w:t>This indicates that it’s not doing something too critical. Note that </w:t>
      </w:r>
      <w:r w:rsidRPr="00F302D0">
        <w:rPr>
          <w:i/>
          <w:iCs/>
        </w:rPr>
        <w:t>it’s only a hint</w:t>
      </w:r>
      <w:r w:rsidRPr="00F302D0">
        <w:t>, though, and not guaranteed to have any effect at all.</w:t>
      </w:r>
    </w:p>
    <w:p w14:paraId="46CE5C33" w14:textId="77777777" w:rsidR="005300EF" w:rsidRPr="00F302D0" w:rsidRDefault="005300EF" w:rsidP="006F728B">
      <w:pPr>
        <w:pStyle w:val="ListParagraph"/>
        <w:numPr>
          <w:ilvl w:val="0"/>
          <w:numId w:val="84"/>
        </w:numPr>
      </w:pPr>
      <w:r w:rsidRPr="00F302D0">
        <w:t>Yield is a Static method and Native too.</w:t>
      </w:r>
    </w:p>
    <w:p w14:paraId="75B3E9D7" w14:textId="77777777" w:rsidR="005300EF" w:rsidRPr="00F302D0" w:rsidRDefault="005300EF" w:rsidP="006F728B">
      <w:pPr>
        <w:pStyle w:val="ListParagraph"/>
        <w:numPr>
          <w:ilvl w:val="0"/>
          <w:numId w:val="84"/>
        </w:numPr>
      </w:pPr>
      <w:r w:rsidRPr="00F302D0">
        <w:t>Yield tells the currently executing thread to give a chance to the threads that have equal priority in the </w:t>
      </w:r>
      <w:hyperlink r:id="rId199" w:tooltip="thread pool" w:history="1">
        <w:r w:rsidRPr="00F302D0">
          <w:rPr>
            <w:rStyle w:val="Hyperlink"/>
          </w:rPr>
          <w:t>Thread Pool</w:t>
        </w:r>
      </w:hyperlink>
      <w:r w:rsidRPr="00F302D0">
        <w:t>.</w:t>
      </w:r>
    </w:p>
    <w:p w14:paraId="121ECABB" w14:textId="77777777" w:rsidR="005300EF" w:rsidRPr="00F302D0" w:rsidRDefault="005300EF" w:rsidP="006F728B">
      <w:pPr>
        <w:pStyle w:val="ListParagraph"/>
        <w:numPr>
          <w:ilvl w:val="0"/>
          <w:numId w:val="84"/>
        </w:numPr>
      </w:pPr>
      <w:r w:rsidRPr="00F302D0">
        <w:t>There is no guarantee that Yield will make the currently executing thread to runnable state immediately.</w:t>
      </w:r>
    </w:p>
    <w:p w14:paraId="42541185" w14:textId="77777777" w:rsidR="005300EF" w:rsidRPr="00F302D0" w:rsidRDefault="005300EF" w:rsidP="006F728B">
      <w:pPr>
        <w:pStyle w:val="ListParagraph"/>
        <w:numPr>
          <w:ilvl w:val="0"/>
          <w:numId w:val="84"/>
        </w:numPr>
      </w:pPr>
      <w:r w:rsidRPr="00511BB1">
        <w:rPr>
          <w:b/>
        </w:rPr>
        <w:t>It can only make a thread from Running State to Runnable State, not in wait or blocked state</w:t>
      </w:r>
      <w:r w:rsidRPr="00F302D0">
        <w:t>.</w:t>
      </w:r>
    </w:p>
    <w:p w14:paraId="2E30EDE4" w14:textId="77777777" w:rsidR="005300EF" w:rsidRPr="00F302D0" w:rsidRDefault="005300EF" w:rsidP="005300EF"/>
    <w:p w14:paraId="2622FDC0" w14:textId="77777777" w:rsidR="005300EF" w:rsidRPr="002D6389" w:rsidRDefault="005300EF" w:rsidP="000E4144">
      <w:pPr>
        <w:pStyle w:val="Heading30"/>
      </w:pPr>
      <w:r w:rsidRPr="002D6389">
        <w:t>What do you understand about Thread Priority?</w:t>
      </w:r>
    </w:p>
    <w:p w14:paraId="276D71E3" w14:textId="7AA30081" w:rsidR="005300EF" w:rsidRDefault="005300EF" w:rsidP="005300EF">
      <w:r w:rsidRPr="002D6389">
        <w:t xml:space="preserve">Every thread has a priority, usually higher priority thread gets precedence in </w:t>
      </w:r>
      <w:r w:rsidR="006D10B3" w:rsidRPr="002D6389">
        <w:t>execution,</w:t>
      </w:r>
      <w:r w:rsidRPr="002D6389">
        <w:t xml:space="preserve"> but it depends on Thread Scheduler implementation that is OS dependent. We can specify the priority of </w:t>
      </w:r>
      <w:r w:rsidR="006D10B3" w:rsidRPr="002D6389">
        <w:t>thread,</w:t>
      </w:r>
      <w:r w:rsidRPr="002D6389">
        <w:t xml:space="preserve"> but it doesn’t guarantee that higher priority thread will get executed before lower priority thread</w:t>
      </w:r>
      <w:r>
        <w:t>.</w:t>
      </w:r>
    </w:p>
    <w:p w14:paraId="5F2D292C" w14:textId="77777777" w:rsidR="00AA3B4E" w:rsidRDefault="00AA3B4E" w:rsidP="005300EF"/>
    <w:p w14:paraId="2CB6E1B7" w14:textId="77777777" w:rsidR="005300EF" w:rsidRPr="006814B1" w:rsidRDefault="005300EF" w:rsidP="000E4144">
      <w:pPr>
        <w:pStyle w:val="Heading30"/>
      </w:pPr>
      <w:r w:rsidRPr="006814B1">
        <w:t>How can we make sure main() is the last thread to finish in Java Program?</w:t>
      </w:r>
    </w:p>
    <w:p w14:paraId="7EFDF18F" w14:textId="6291606A" w:rsidR="005300EF" w:rsidRDefault="005300EF" w:rsidP="005300EF">
      <w:r w:rsidRPr="006814B1">
        <w:t xml:space="preserve">We can use Thread </w:t>
      </w:r>
      <w:r w:rsidRPr="006D10B3">
        <w:rPr>
          <w:rStyle w:val="0SyntaxPinkChar"/>
        </w:rPr>
        <w:t>join()</w:t>
      </w:r>
      <w:r w:rsidRPr="006814B1">
        <w:t xml:space="preserve"> method to make sure all the threads created by the program is dead before finishing the main function.</w:t>
      </w:r>
    </w:p>
    <w:p w14:paraId="7E2C9DC4" w14:textId="77777777" w:rsidR="00AA3B4E" w:rsidRDefault="00AA3B4E" w:rsidP="005300EF"/>
    <w:p w14:paraId="6F28F11C" w14:textId="77777777" w:rsidR="005300EF" w:rsidRPr="00DB1CE8" w:rsidRDefault="005300EF" w:rsidP="000E4144">
      <w:pPr>
        <w:pStyle w:val="Heading30"/>
      </w:pPr>
      <w:r w:rsidRPr="00DB1CE8">
        <w:t>Why wait(), notify() and notifyAll() methods have to be called from synchronized method or block?</w:t>
      </w:r>
    </w:p>
    <w:p w14:paraId="3A1D2951" w14:textId="77777777" w:rsidR="006D10B3" w:rsidRDefault="005300EF" w:rsidP="00B413EE">
      <w:pPr>
        <w:pStyle w:val="ListParagraph"/>
        <w:numPr>
          <w:ilvl w:val="0"/>
          <w:numId w:val="285"/>
        </w:numPr>
      </w:pPr>
      <w:r w:rsidRPr="00DB1CE8">
        <w:t xml:space="preserve">When a Thread calls </w:t>
      </w:r>
      <w:r w:rsidRPr="006D10B3">
        <w:rPr>
          <w:rStyle w:val="0SyntaxPinkChar"/>
        </w:rPr>
        <w:t>wait()</w:t>
      </w:r>
      <w:r w:rsidRPr="00DB1CE8">
        <w:t xml:space="preserve"> on any Object, it must have the monitor on the Object that it will leave and goes in wait state until any other thread call notify() on this Object. </w:t>
      </w:r>
    </w:p>
    <w:p w14:paraId="79CAA981" w14:textId="77777777" w:rsidR="006D10B3" w:rsidRDefault="005300EF" w:rsidP="00B413EE">
      <w:pPr>
        <w:pStyle w:val="ListParagraph"/>
        <w:numPr>
          <w:ilvl w:val="0"/>
          <w:numId w:val="285"/>
        </w:numPr>
      </w:pPr>
      <w:r w:rsidRPr="00DB1CE8">
        <w:t xml:space="preserve">Similarly when a thread calls </w:t>
      </w:r>
      <w:r w:rsidRPr="006D10B3">
        <w:rPr>
          <w:rStyle w:val="0SyntaxPinkChar"/>
        </w:rPr>
        <w:t>notify()</w:t>
      </w:r>
      <w:r w:rsidRPr="00DB1CE8">
        <w:t xml:space="preserve"> on any Object, it leaves the monitor on the Object and other waiting threads can get the monitor on the Object.</w:t>
      </w:r>
    </w:p>
    <w:p w14:paraId="10B6AA3F" w14:textId="70F907F9" w:rsidR="005300EF" w:rsidRDefault="005300EF" w:rsidP="00B413EE">
      <w:pPr>
        <w:pStyle w:val="ListParagraph"/>
        <w:numPr>
          <w:ilvl w:val="0"/>
          <w:numId w:val="285"/>
        </w:numPr>
      </w:pPr>
      <w:r w:rsidRPr="00DB1CE8">
        <w:t xml:space="preserve">Since all these methods require Thread to have the Object monitor, that can be achieved only by </w:t>
      </w:r>
      <w:r w:rsidRPr="006D10B3">
        <w:rPr>
          <w:rStyle w:val="0SyntaxPinkChar"/>
        </w:rPr>
        <w:t>synchronization</w:t>
      </w:r>
      <w:r w:rsidRPr="00DB1CE8">
        <w:t>, they need to be called from synchronized method or block.</w:t>
      </w:r>
    </w:p>
    <w:p w14:paraId="1CB3D0F2" w14:textId="77777777" w:rsidR="00EA2892" w:rsidRDefault="00EA2892" w:rsidP="00EA2892"/>
    <w:p w14:paraId="4AADFC17" w14:textId="77777777" w:rsidR="005300EF" w:rsidRPr="00B0204C" w:rsidRDefault="005300EF" w:rsidP="000E4144">
      <w:pPr>
        <w:pStyle w:val="Heading30"/>
      </w:pPr>
      <w:r w:rsidRPr="00B0204C">
        <w:t>How can we achieve thread safety in Java?</w:t>
      </w:r>
    </w:p>
    <w:p w14:paraId="0FACE9F5" w14:textId="77777777" w:rsidR="005300EF" w:rsidRPr="00B0204C" w:rsidRDefault="005300EF" w:rsidP="005300EF">
      <w:r w:rsidRPr="00B0204C">
        <w:t xml:space="preserve">There are several ways to achieve thread safety in java – </w:t>
      </w:r>
      <w:r w:rsidRPr="00B0204C">
        <w:rPr>
          <w:b/>
        </w:rPr>
        <w:t>synchronization, atomic concurrent classes, implementing concurrent Lock interface, using volatile keyword</w:t>
      </w:r>
      <w:r w:rsidRPr="00B0204C">
        <w:t xml:space="preserve">, using immutable classes and Thread safe classes. </w:t>
      </w:r>
    </w:p>
    <w:p w14:paraId="7798092F" w14:textId="77777777" w:rsidR="005300EF" w:rsidRDefault="005300EF" w:rsidP="005300EF"/>
    <w:p w14:paraId="1EA53E39" w14:textId="77777777" w:rsidR="005300EF" w:rsidRPr="0089751E" w:rsidRDefault="005300EF" w:rsidP="000E4144">
      <w:pPr>
        <w:pStyle w:val="Heading30"/>
      </w:pPr>
      <w:r w:rsidRPr="0089751E">
        <w:lastRenderedPageBreak/>
        <w:t>What is volatile keyword in Java</w:t>
      </w:r>
    </w:p>
    <w:p w14:paraId="4450C4C8" w14:textId="16CAEC7B" w:rsidR="005300EF" w:rsidRDefault="005300EF" w:rsidP="005300EF">
      <w:r w:rsidRPr="0089751E">
        <w:t xml:space="preserve">When we use volatile keyword with a variable, all the threads read it’s value directly from the </w:t>
      </w:r>
      <w:r w:rsidR="0081612D">
        <w:t xml:space="preserve">main </w:t>
      </w:r>
      <w:r w:rsidRPr="0089751E">
        <w:t>memory and don’t</w:t>
      </w:r>
      <w:r w:rsidR="0081612D">
        <w:t xml:space="preserve"> read from </w:t>
      </w:r>
      <w:r w:rsidRPr="0089751E">
        <w:t>cache. This makes sure that the value read is the same as in the memory.</w:t>
      </w:r>
    </w:p>
    <w:p w14:paraId="117E2843" w14:textId="77777777" w:rsidR="00AA3B4E" w:rsidRPr="0089751E" w:rsidRDefault="00AA3B4E" w:rsidP="005300EF"/>
    <w:p w14:paraId="699A0FB6" w14:textId="77777777" w:rsidR="005300EF" w:rsidRPr="002E2DAD" w:rsidRDefault="005300EF" w:rsidP="000E4144">
      <w:pPr>
        <w:pStyle w:val="Heading30"/>
      </w:pPr>
      <w:r w:rsidRPr="002E2DAD">
        <w:t>What is ThreadLocal?</w:t>
      </w:r>
    </w:p>
    <w:p w14:paraId="7DF19FC9" w14:textId="77777777" w:rsidR="00616BCF" w:rsidRDefault="005300EF" w:rsidP="005300EF">
      <w:r w:rsidRPr="002E2DAD">
        <w:t>Java ThreadLocal is used to create thread-local variables. We know that all threads of an Object share it’s variables, so if the variable is not thread safe, we can use synchronization but if we want to avoid synchronization, we can use ThreadLocal variables.</w:t>
      </w:r>
    </w:p>
    <w:p w14:paraId="565997E7" w14:textId="4598473C" w:rsidR="005300EF" w:rsidRDefault="005300EF" w:rsidP="00616BCF">
      <w:pPr>
        <w:spacing w:line="240" w:lineRule="auto"/>
      </w:pPr>
      <w:r w:rsidRPr="002E2DAD">
        <w:br/>
        <w:t>Every thread has it’s own ThreadLocal variable and they can use it’s get() and set() methods to get the default value or change it’s value local to Thread. ThreadLocal instances are typically private static fields in classes that wish to associate state with a thread</w:t>
      </w:r>
    </w:p>
    <w:p w14:paraId="0CA1971D" w14:textId="77777777" w:rsidR="00AA3B4E" w:rsidRPr="002E2DAD" w:rsidRDefault="00AA3B4E" w:rsidP="005300EF"/>
    <w:p w14:paraId="46254A24" w14:textId="77777777" w:rsidR="005300EF" w:rsidRPr="002B704D" w:rsidRDefault="005300EF" w:rsidP="000E4144">
      <w:pPr>
        <w:pStyle w:val="Heading30"/>
      </w:pPr>
      <w:r w:rsidRPr="002B704D">
        <w:t>What is BlockingQueue? implement Producer-Consumer using Blocking Queue?</w:t>
      </w:r>
    </w:p>
    <w:p w14:paraId="1F9A1D06" w14:textId="77777777" w:rsidR="005300EF" w:rsidRPr="002B704D" w:rsidRDefault="005300EF" w:rsidP="006F728B">
      <w:pPr>
        <w:pStyle w:val="ListParagraph"/>
        <w:numPr>
          <w:ilvl w:val="0"/>
          <w:numId w:val="85"/>
        </w:numPr>
      </w:pPr>
      <w:r w:rsidRPr="00616BCF">
        <w:rPr>
          <w:rStyle w:val="0SyntaxPinkChar"/>
        </w:rPr>
        <w:t>java.util.concurrent.BlockingQueue</w:t>
      </w:r>
      <w:r w:rsidRPr="002B704D">
        <w:t xml:space="preserve"> is a Queue that supports operations that wait for the queue to become non-empty when retrieving and removing an element, and wait for space to become available in the queue when adding an element.</w:t>
      </w:r>
    </w:p>
    <w:p w14:paraId="76582FC4" w14:textId="77777777" w:rsidR="005300EF" w:rsidRPr="002B704D" w:rsidRDefault="005300EF" w:rsidP="006F728B">
      <w:pPr>
        <w:pStyle w:val="ListParagraph"/>
        <w:numPr>
          <w:ilvl w:val="0"/>
          <w:numId w:val="85"/>
        </w:numPr>
      </w:pPr>
      <w:r w:rsidRPr="002B704D">
        <w:t xml:space="preserve">BlockingQueue doesn’t accept </w:t>
      </w:r>
      <w:r w:rsidRPr="00616BCF">
        <w:rPr>
          <w:rStyle w:val="0SyntaxPinkChar"/>
        </w:rPr>
        <w:t>null</w:t>
      </w:r>
      <w:r w:rsidRPr="002B704D">
        <w:t xml:space="preserve"> values and throw </w:t>
      </w:r>
      <w:r w:rsidRPr="00616BCF">
        <w:rPr>
          <w:rStyle w:val="0SyntaxPinkChar"/>
        </w:rPr>
        <w:t>NullPointerException</w:t>
      </w:r>
      <w:r w:rsidRPr="002B704D">
        <w:t xml:space="preserve"> if you try to store null value in the queue.</w:t>
      </w:r>
    </w:p>
    <w:p w14:paraId="302D6213" w14:textId="77777777" w:rsidR="005300EF" w:rsidRPr="002B704D" w:rsidRDefault="005300EF" w:rsidP="006F728B">
      <w:pPr>
        <w:pStyle w:val="ListParagraph"/>
        <w:numPr>
          <w:ilvl w:val="0"/>
          <w:numId w:val="85"/>
        </w:numPr>
      </w:pPr>
      <w:r w:rsidRPr="002B704D">
        <w:t>BlockingQueue implementations are thread-safe. All queuing methods are atomic in nature and use internal locks or other forms of concurrency control.</w:t>
      </w:r>
    </w:p>
    <w:p w14:paraId="58182DB8" w14:textId="70468171" w:rsidR="005300EF" w:rsidRDefault="005300EF" w:rsidP="006F728B">
      <w:pPr>
        <w:pStyle w:val="ListParagraph"/>
        <w:numPr>
          <w:ilvl w:val="0"/>
          <w:numId w:val="85"/>
        </w:numPr>
      </w:pPr>
      <w:r w:rsidRPr="002B704D">
        <w:t>BlockingQueue interface is part of </w:t>
      </w:r>
      <w:hyperlink r:id="rId200" w:history="1">
        <w:r w:rsidRPr="002B704D">
          <w:rPr>
            <w:rStyle w:val="Hyperlink"/>
          </w:rPr>
          <w:t>java collections framework</w:t>
        </w:r>
      </w:hyperlink>
      <w:r w:rsidRPr="002B704D">
        <w:t> and it’s primarily used for implementing producer consumer problem.</w:t>
      </w:r>
      <w:r w:rsidR="004B4278">
        <w:t xml:space="preserve"> </w:t>
      </w:r>
      <w:r w:rsidRPr="002B704D">
        <w:t>Check this post for </w:t>
      </w:r>
      <w:hyperlink r:id="rId201" w:history="1">
        <w:r w:rsidR="004B4278">
          <w:rPr>
            <w:rStyle w:val="Hyperlink"/>
          </w:rPr>
          <w:t>BlockingQueue</w:t>
        </w:r>
      </w:hyperlink>
      <w:r w:rsidRPr="002B704D">
        <w:t>.</w:t>
      </w:r>
    </w:p>
    <w:p w14:paraId="5B3B4EE9" w14:textId="77777777" w:rsidR="00AA3B4E" w:rsidRPr="002B704D" w:rsidRDefault="00AA3B4E" w:rsidP="00AA3B4E"/>
    <w:p w14:paraId="329EDC3D" w14:textId="77777777" w:rsidR="005300EF" w:rsidRPr="00215786" w:rsidRDefault="005300EF" w:rsidP="000E4144">
      <w:pPr>
        <w:pStyle w:val="Heading30"/>
      </w:pPr>
      <w:r w:rsidRPr="00215786">
        <w:t>What is Executors Class?</w:t>
      </w:r>
    </w:p>
    <w:p w14:paraId="5AC942C5" w14:textId="5C17D6A3" w:rsidR="004B4278" w:rsidRDefault="005300EF" w:rsidP="004B4278">
      <w:pPr>
        <w:spacing w:line="240" w:lineRule="auto"/>
      </w:pPr>
      <w:r w:rsidRPr="00215786">
        <w:t xml:space="preserve">Executors class provide utility methods for </w:t>
      </w:r>
      <w:r w:rsidRPr="00415CBD">
        <w:rPr>
          <w:rStyle w:val="0SyntaxPinkChar"/>
        </w:rPr>
        <w:t>Executor, ExecutorService, ScheduledExecutorService, ThreadFactory</w:t>
      </w:r>
      <w:r w:rsidRPr="00215786">
        <w:t xml:space="preserve">, and </w:t>
      </w:r>
      <w:r w:rsidRPr="00415CBD">
        <w:rPr>
          <w:rStyle w:val="0SyntaxPinkChar"/>
        </w:rPr>
        <w:t>Callable</w:t>
      </w:r>
      <w:r w:rsidRPr="00215786">
        <w:t xml:space="preserve"> classes.</w:t>
      </w:r>
    </w:p>
    <w:p w14:paraId="5DCB775D" w14:textId="68E1A384" w:rsidR="005300EF" w:rsidRDefault="005300EF" w:rsidP="004B4278">
      <w:pPr>
        <w:spacing w:line="240" w:lineRule="auto"/>
      </w:pPr>
      <w:r w:rsidRPr="00215786">
        <w:t>Executors class can be used to easily create Thread Pool in java, also this is the only class supporting execution of Callable implementations.</w:t>
      </w:r>
    </w:p>
    <w:p w14:paraId="334AEAA0" w14:textId="77777777" w:rsidR="00EA2892" w:rsidRDefault="00EA2892" w:rsidP="004B4278">
      <w:pPr>
        <w:spacing w:line="240" w:lineRule="auto"/>
      </w:pPr>
    </w:p>
    <w:p w14:paraId="2D38C144" w14:textId="4498B636" w:rsidR="00EA2892" w:rsidRDefault="005300EF" w:rsidP="005300EF">
      <w:r w:rsidRPr="00155F49">
        <w:rPr>
          <w:rStyle w:val="Heading3Char0"/>
        </w:rPr>
        <w:t>What happens when an Exception occurs in a thread?</w:t>
      </w:r>
      <w:r w:rsidRPr="00155F49">
        <w:t> </w:t>
      </w:r>
      <w:r w:rsidRPr="00155F49">
        <w:br/>
      </w:r>
      <w:r w:rsidRPr="00155F49">
        <w:rPr>
          <w:b/>
        </w:rPr>
        <w:t>Thread.UncaughtExceptionHandler</w:t>
      </w:r>
      <w:r w:rsidRPr="00155F49">
        <w:t> is an interface, defined as nested interface for handlers invoked when a Thread abruptly terminates due to an uncaught exception.</w:t>
      </w:r>
    </w:p>
    <w:p w14:paraId="3193165A" w14:textId="77777777" w:rsidR="00EA2892" w:rsidRDefault="00EA2892" w:rsidP="005300EF"/>
    <w:p w14:paraId="15FA55A4" w14:textId="261275AA" w:rsidR="005300EF" w:rsidRDefault="005300EF" w:rsidP="005300EF">
      <w:r w:rsidRPr="00155F49">
        <w:t>When a thread is about to terminate due to an uncaught exception the Java Virtual Machine will query the thread for its UncaughtExceptionHandler using Thread.getUncaughtExceptionHandler() and will invoke the handler's uncaughtException() method, passing the thread and the exception as arguments.</w:t>
      </w:r>
      <w:r w:rsidRPr="00155F49">
        <w:br/>
      </w:r>
    </w:p>
    <w:p w14:paraId="3FB426DB" w14:textId="77777777" w:rsidR="005300EF" w:rsidRDefault="005300EF" w:rsidP="005300EF">
      <w:r w:rsidRPr="00086FA0">
        <w:rPr>
          <w:rStyle w:val="Heading3Char0"/>
        </w:rPr>
        <w:t>Why wait, notify and notifyAll are not inside thread class?</w:t>
      </w:r>
      <w:r w:rsidRPr="000C7141">
        <w:t> </w:t>
      </w:r>
      <w:r w:rsidRPr="000C7141">
        <w:br/>
      </w:r>
      <w:r w:rsidRPr="00BA0BF3">
        <w:t>One reason which is obvious is that Java provides lock at object level not at thread level</w:t>
      </w:r>
      <w:r>
        <w:t>.</w:t>
      </w:r>
    </w:p>
    <w:p w14:paraId="7D4374D3" w14:textId="02A4C9E6" w:rsidR="005300EF" w:rsidRDefault="005300EF" w:rsidP="005300EF">
      <w:r>
        <w:rPr>
          <w:rFonts w:ascii="Trebuchet MS" w:hAnsi="Trebuchet MS"/>
          <w:color w:val="000000"/>
        </w:rPr>
        <w:br/>
      </w:r>
      <w:r w:rsidRPr="00BA0BF3">
        <w:rPr>
          <w:rStyle w:val="Heading3Char0"/>
        </w:rPr>
        <w:t>How do you check if a Thread holds a lock or not?</w:t>
      </w:r>
      <w:r>
        <w:br/>
        <w:t xml:space="preserve">Boolean </w:t>
      </w:r>
      <w:r w:rsidRPr="00BA0BF3">
        <w:t>Thread.</w:t>
      </w:r>
      <w:r w:rsidRPr="00BA0BF3">
        <w:rPr>
          <w:i/>
          <w:iCs/>
        </w:rPr>
        <w:t>holdsLock</w:t>
      </w:r>
      <w:r w:rsidRPr="00BA0BF3">
        <w:t>(</w:t>
      </w:r>
      <w:r>
        <w:t>Obj</w:t>
      </w:r>
      <w:r w:rsidRPr="00BA0BF3">
        <w:t>)</w:t>
      </w:r>
    </w:p>
    <w:p w14:paraId="06E233A1" w14:textId="2EE36E60" w:rsidR="00AA3B4E" w:rsidRDefault="00AA3B4E" w:rsidP="005300EF"/>
    <w:p w14:paraId="660E1CE6" w14:textId="4A86D972" w:rsidR="00AA3B4E" w:rsidRDefault="00AA3B4E" w:rsidP="005300EF"/>
    <w:p w14:paraId="3250C0F5" w14:textId="27890FF3" w:rsidR="00AA3B4E" w:rsidRDefault="00AA3B4E" w:rsidP="005300EF"/>
    <w:p w14:paraId="1FE5B79E" w14:textId="4B814532" w:rsidR="00D91BA2" w:rsidRDefault="00654EB7" w:rsidP="00D91BA2">
      <w:pPr>
        <w:pStyle w:val="Heading1"/>
      </w:pPr>
      <w:bookmarkStart w:id="110" w:name="_Toc94350664"/>
      <w:r>
        <w:lastRenderedPageBreak/>
        <w:t>1</w:t>
      </w:r>
      <w:r w:rsidR="00D91BA2">
        <w:t>1.Collections Framework</w:t>
      </w:r>
      <w:bookmarkEnd w:id="110"/>
    </w:p>
    <w:p w14:paraId="4AC1F0B4" w14:textId="77777777" w:rsidR="00D91BA2" w:rsidRDefault="00D91BA2" w:rsidP="00D91BA2">
      <w:pPr>
        <w:pStyle w:val="Heading2"/>
      </w:pPr>
      <w:bookmarkStart w:id="111" w:name="_Toc94350665"/>
      <w:r>
        <w:t>Traditional Data Structures</w:t>
      </w:r>
      <w:bookmarkEnd w:id="111"/>
    </w:p>
    <w:p w14:paraId="0D3C0E19" w14:textId="3D98586C" w:rsidR="00D91BA2" w:rsidRDefault="00D91BA2" w:rsidP="00D91BA2">
      <w:r>
        <w:t>Data structure is a particular way of storing and organizing data in a computer</w:t>
      </w:r>
      <w:r w:rsidR="001E5C7E">
        <w:t>.</w:t>
      </w:r>
      <w:r>
        <w:t>so that it can be used efficiently.</w:t>
      </w:r>
    </w:p>
    <w:p w14:paraId="53F58D5A" w14:textId="77777777" w:rsidR="00D91BA2" w:rsidRPr="006336CB" w:rsidRDefault="00D91BA2" w:rsidP="00D91BA2">
      <w:r w:rsidRPr="006336CB">
        <w:t>Depending on the organization of the elements, data structures are classified into two types:</w:t>
      </w:r>
    </w:p>
    <w:p w14:paraId="0FDC88BB" w14:textId="211DAEA1" w:rsidR="001E5C7E" w:rsidRPr="006336CB" w:rsidRDefault="00D91BA2" w:rsidP="00B413EE">
      <w:pPr>
        <w:pStyle w:val="ListParagraph"/>
        <w:numPr>
          <w:ilvl w:val="0"/>
          <w:numId w:val="286"/>
        </w:numPr>
      </w:pPr>
      <w:r w:rsidRPr="001E5C7E">
        <w:rPr>
          <w:b/>
          <w:i/>
          <w:iCs/>
        </w:rPr>
        <w:t>Linear data structures</w:t>
      </w:r>
      <w:r w:rsidRPr="001E5C7E">
        <w:rPr>
          <w:i/>
          <w:iCs/>
        </w:rPr>
        <w:t xml:space="preserve">: </w:t>
      </w:r>
      <w:r w:rsidRPr="006336CB">
        <w:t xml:space="preserve">Elements are accessed in a sequential </w:t>
      </w:r>
      <w:r w:rsidR="00F05221" w:rsidRPr="006336CB">
        <w:t>order,</w:t>
      </w:r>
      <w:r w:rsidRPr="006336CB">
        <w:t xml:space="preserve"> but it is not</w:t>
      </w:r>
      <w:r>
        <w:t xml:space="preserve"> </w:t>
      </w:r>
      <w:r w:rsidRPr="006336CB">
        <w:t xml:space="preserve">compulsory to store all elements </w:t>
      </w:r>
      <w:r w:rsidR="00F02C40" w:rsidRPr="006336CB">
        <w:t>sequentially</w:t>
      </w:r>
      <w:r w:rsidR="00F02C40">
        <w:t>.</w:t>
      </w:r>
      <w:r w:rsidR="00F02C40" w:rsidRPr="001E5C7E">
        <w:rPr>
          <w:b/>
          <w:i/>
          <w:iCs/>
        </w:rPr>
        <w:t xml:space="preserve"> Examples</w:t>
      </w:r>
      <w:r w:rsidRPr="001E5C7E">
        <w:rPr>
          <w:b/>
          <w:i/>
          <w:iCs/>
        </w:rPr>
        <w:t xml:space="preserve">: </w:t>
      </w:r>
      <w:r w:rsidRPr="001E5C7E">
        <w:rPr>
          <w:b/>
        </w:rPr>
        <w:t>Linked Lists, Stacks and Queues</w:t>
      </w:r>
      <w:r w:rsidRPr="006336CB">
        <w:t>.</w:t>
      </w:r>
    </w:p>
    <w:p w14:paraId="46B9D127" w14:textId="211DAEA1" w:rsidR="00D91BA2" w:rsidRDefault="00D91BA2" w:rsidP="00B413EE">
      <w:pPr>
        <w:pStyle w:val="ListParagraph"/>
        <w:numPr>
          <w:ilvl w:val="0"/>
          <w:numId w:val="286"/>
        </w:numPr>
      </w:pPr>
      <w:r w:rsidRPr="001E5C7E">
        <w:rPr>
          <w:b/>
          <w:i/>
          <w:iCs/>
        </w:rPr>
        <w:t xml:space="preserve">Non </w:t>
      </w:r>
      <w:r w:rsidRPr="001E5C7E">
        <w:rPr>
          <w:rFonts w:hint="eastAsia"/>
          <w:b/>
          <w:i/>
          <w:iCs/>
        </w:rPr>
        <w:t>–</w:t>
      </w:r>
      <w:r w:rsidRPr="001E5C7E">
        <w:rPr>
          <w:b/>
          <w:i/>
          <w:iCs/>
        </w:rPr>
        <w:t xml:space="preserve"> linear data structures:</w:t>
      </w:r>
      <w:r w:rsidRPr="001E5C7E">
        <w:rPr>
          <w:i/>
          <w:iCs/>
        </w:rPr>
        <w:t xml:space="preserve"> </w:t>
      </w:r>
      <w:r w:rsidRPr="006336CB">
        <w:t>Elements of this data structure are stored/accessed in a</w:t>
      </w:r>
      <w:r>
        <w:t xml:space="preserve"> </w:t>
      </w:r>
      <w:r w:rsidRPr="006336CB">
        <w:t xml:space="preserve">non-linear order. </w:t>
      </w:r>
      <w:r w:rsidRPr="001E5C7E">
        <w:rPr>
          <w:b/>
          <w:i/>
          <w:iCs/>
        </w:rPr>
        <w:t xml:space="preserve">Examples: </w:t>
      </w:r>
      <w:r w:rsidRPr="001E5C7E">
        <w:rPr>
          <w:b/>
        </w:rPr>
        <w:t>Trees and graphs</w:t>
      </w:r>
      <w:r w:rsidRPr="006336CB">
        <w:t>.</w:t>
      </w:r>
    </w:p>
    <w:p w14:paraId="6199AB5E" w14:textId="77777777" w:rsidR="00D91BA2" w:rsidRDefault="00D91BA2" w:rsidP="00D91BA2"/>
    <w:p w14:paraId="5F502C0F" w14:textId="77777777" w:rsidR="00D91BA2" w:rsidRPr="001947A3" w:rsidRDefault="00D91BA2" w:rsidP="000E4144">
      <w:pPr>
        <w:pStyle w:val="Heading30"/>
      </w:pPr>
      <w:r w:rsidRPr="001947A3">
        <w:t>Analysis of Algorithms?</w:t>
      </w:r>
    </w:p>
    <w:p w14:paraId="3AC67B59" w14:textId="77777777" w:rsidR="001E5C7E" w:rsidRDefault="00D91BA2" w:rsidP="00D91BA2">
      <w:pPr>
        <w:rPr>
          <w:rFonts w:cs="Segoe UI"/>
        </w:rPr>
      </w:pPr>
      <w:r w:rsidRPr="00E441F6">
        <w:rPr>
          <w:rFonts w:cs="Segoe UI"/>
        </w:rPr>
        <w:t xml:space="preserve">To go from city </w:t>
      </w:r>
      <w:r w:rsidRPr="00E441F6">
        <w:rPr>
          <w:rFonts w:eastAsia="LiberationSerif-Italic" w:cs="Segoe UI"/>
          <w:i/>
          <w:iCs/>
        </w:rPr>
        <w:t xml:space="preserve">“A” </w:t>
      </w:r>
      <w:r w:rsidRPr="00E441F6">
        <w:rPr>
          <w:rFonts w:cs="Segoe UI"/>
        </w:rPr>
        <w:t xml:space="preserve">to city </w:t>
      </w:r>
      <w:r w:rsidRPr="00E441F6">
        <w:rPr>
          <w:rFonts w:eastAsia="LiberationSerif-Italic" w:cs="Segoe UI"/>
          <w:i/>
          <w:iCs/>
        </w:rPr>
        <w:t>“B”</w:t>
      </w:r>
      <w:r w:rsidRPr="00E441F6">
        <w:rPr>
          <w:rFonts w:cs="Segoe UI"/>
        </w:rPr>
        <w:t xml:space="preserve">, there can be many ways of accomplishing this: by flight, by bus, by train </w:t>
      </w:r>
      <w:r w:rsidR="00F02C40" w:rsidRPr="00E441F6">
        <w:rPr>
          <w:rFonts w:cs="Segoe UI"/>
        </w:rPr>
        <w:t>and</w:t>
      </w:r>
      <w:r w:rsidRPr="00E441F6">
        <w:rPr>
          <w:rFonts w:cs="Segoe UI"/>
        </w:rPr>
        <w:t xml:space="preserve"> by bicycle. Depending on the availability and convenience, we choose the one that suits us. Similarly, in computer science, multiple algorithms are available for solving the same problem (for example, a sorting problem has many algorithms, like insertion sort, selection sort, quick sort and many more). </w:t>
      </w:r>
    </w:p>
    <w:p w14:paraId="4C33D772" w14:textId="77777777" w:rsidR="001E5C7E" w:rsidRDefault="001E5C7E" w:rsidP="001E5C7E">
      <w:pPr>
        <w:spacing w:line="240" w:lineRule="auto"/>
        <w:rPr>
          <w:rFonts w:cs="Segoe UI"/>
        </w:rPr>
      </w:pPr>
    </w:p>
    <w:p w14:paraId="21B71F68" w14:textId="6B76EB75" w:rsidR="00D91BA2" w:rsidRDefault="00D91BA2" w:rsidP="00D91BA2">
      <w:pPr>
        <w:rPr>
          <w:rFonts w:cs="Segoe UI"/>
        </w:rPr>
      </w:pPr>
      <w:r w:rsidRPr="00E441F6">
        <w:rPr>
          <w:rFonts w:cs="Segoe UI"/>
        </w:rPr>
        <w:t>Algorithm analysis helps us to determine which algorithm is most efficient in terms of time and space consumed.</w:t>
      </w:r>
    </w:p>
    <w:p w14:paraId="093C9819" w14:textId="77777777" w:rsidR="00D91BA2" w:rsidRPr="001947A3" w:rsidRDefault="00D91BA2" w:rsidP="00D91BA2">
      <w:pPr>
        <w:rPr>
          <w:rFonts w:cs="Segoe UI"/>
        </w:rPr>
      </w:pPr>
      <w:r w:rsidRPr="00781383">
        <w:rPr>
          <w:rFonts w:cs="Segoe UI"/>
          <w:b/>
          <w:bCs/>
        </w:rPr>
        <w:t>Worst case</w:t>
      </w:r>
    </w:p>
    <w:p w14:paraId="74A3BD36" w14:textId="77777777" w:rsidR="00D91BA2" w:rsidRPr="001947A3" w:rsidRDefault="00D91BA2" w:rsidP="006F728B">
      <w:pPr>
        <w:pStyle w:val="ListParagraph"/>
        <w:numPr>
          <w:ilvl w:val="0"/>
          <w:numId w:val="174"/>
        </w:numPr>
        <w:rPr>
          <w:rFonts w:cs="Segoe UI"/>
        </w:rPr>
      </w:pPr>
      <w:r w:rsidRPr="001947A3">
        <w:rPr>
          <w:rFonts w:cs="Segoe UI"/>
        </w:rPr>
        <w:t xml:space="preserve">Defines the input for which the algorithm takes a </w:t>
      </w:r>
      <w:r w:rsidRPr="00FD514B">
        <w:rPr>
          <w:rFonts w:cs="Segoe UI"/>
          <w:b/>
          <w:bCs/>
        </w:rPr>
        <w:t>long time</w:t>
      </w:r>
      <w:r w:rsidRPr="001947A3">
        <w:rPr>
          <w:rFonts w:cs="Segoe UI"/>
        </w:rPr>
        <w:t xml:space="preserve"> (slowest time to complete).</w:t>
      </w:r>
    </w:p>
    <w:p w14:paraId="489EC16B" w14:textId="77777777" w:rsidR="00D91BA2" w:rsidRDefault="00D91BA2" w:rsidP="006F728B">
      <w:pPr>
        <w:pStyle w:val="ListParagraph"/>
        <w:numPr>
          <w:ilvl w:val="0"/>
          <w:numId w:val="174"/>
        </w:numPr>
        <w:rPr>
          <w:rFonts w:cs="Segoe UI"/>
        </w:rPr>
      </w:pPr>
      <w:r w:rsidRPr="001947A3">
        <w:rPr>
          <w:rFonts w:cs="Segoe UI"/>
        </w:rPr>
        <w:t>Input is the one for which the algorithm runs the slowest.</w:t>
      </w:r>
    </w:p>
    <w:p w14:paraId="0D6F0901" w14:textId="77777777" w:rsidR="00D91BA2" w:rsidRPr="001947A3" w:rsidRDefault="00D91BA2" w:rsidP="00D91BA2">
      <w:pPr>
        <w:pStyle w:val="ListParagraph"/>
        <w:rPr>
          <w:rFonts w:cs="Segoe UI"/>
        </w:rPr>
      </w:pPr>
    </w:p>
    <w:p w14:paraId="77B92AC0" w14:textId="77777777" w:rsidR="00D91BA2" w:rsidRPr="00781383" w:rsidRDefault="00D91BA2" w:rsidP="00D91BA2">
      <w:pPr>
        <w:rPr>
          <w:rFonts w:cs="Segoe UI"/>
          <w:b/>
          <w:bCs/>
        </w:rPr>
      </w:pPr>
      <w:r w:rsidRPr="00781383">
        <w:rPr>
          <w:rFonts w:cs="Segoe UI"/>
          <w:b/>
          <w:bCs/>
        </w:rPr>
        <w:t>Best case</w:t>
      </w:r>
    </w:p>
    <w:p w14:paraId="15A9FB38" w14:textId="77777777" w:rsidR="00D91BA2" w:rsidRPr="001947A3" w:rsidRDefault="00D91BA2" w:rsidP="006F728B">
      <w:pPr>
        <w:pStyle w:val="ListParagraph"/>
        <w:numPr>
          <w:ilvl w:val="0"/>
          <w:numId w:val="175"/>
        </w:numPr>
        <w:rPr>
          <w:rFonts w:cs="Segoe UI"/>
        </w:rPr>
      </w:pPr>
      <w:r w:rsidRPr="001947A3">
        <w:rPr>
          <w:rFonts w:cs="Segoe UI"/>
        </w:rPr>
        <w:t xml:space="preserve">Defines the input for which the algorithm takes the </w:t>
      </w:r>
      <w:r w:rsidRPr="00FD514B">
        <w:rPr>
          <w:rFonts w:cs="Segoe UI"/>
          <w:b/>
          <w:bCs/>
        </w:rPr>
        <w:t>least time</w:t>
      </w:r>
      <w:r w:rsidRPr="001947A3">
        <w:rPr>
          <w:rFonts w:cs="Segoe UI"/>
        </w:rPr>
        <w:t xml:space="preserve"> (fastest time to complete).</w:t>
      </w:r>
    </w:p>
    <w:p w14:paraId="35174360" w14:textId="77777777" w:rsidR="00D91BA2" w:rsidRPr="001947A3" w:rsidRDefault="00D91BA2" w:rsidP="006F728B">
      <w:pPr>
        <w:pStyle w:val="ListParagraph"/>
        <w:numPr>
          <w:ilvl w:val="0"/>
          <w:numId w:val="175"/>
        </w:numPr>
        <w:rPr>
          <w:rFonts w:cs="Segoe UI"/>
        </w:rPr>
      </w:pPr>
      <w:r w:rsidRPr="001947A3">
        <w:rPr>
          <w:rFonts w:cs="Segoe UI"/>
        </w:rPr>
        <w:t>Input is the one for which the algorithm runs the fastest.</w:t>
      </w:r>
    </w:p>
    <w:p w14:paraId="58807DE9" w14:textId="77777777" w:rsidR="00D91BA2" w:rsidRPr="00781383" w:rsidRDefault="00D91BA2" w:rsidP="00D91BA2">
      <w:pPr>
        <w:rPr>
          <w:rFonts w:cs="Segoe UI"/>
        </w:rPr>
      </w:pPr>
    </w:p>
    <w:p w14:paraId="546B2AC9" w14:textId="77777777" w:rsidR="00D91BA2" w:rsidRPr="00781383" w:rsidRDefault="00D91BA2" w:rsidP="00D91BA2">
      <w:pPr>
        <w:rPr>
          <w:rFonts w:cs="Segoe UI"/>
          <w:b/>
          <w:bCs/>
        </w:rPr>
      </w:pPr>
      <w:r w:rsidRPr="00781383">
        <w:rPr>
          <w:rFonts w:cs="Segoe UI"/>
          <w:b/>
          <w:bCs/>
        </w:rPr>
        <w:t>Average case</w:t>
      </w:r>
    </w:p>
    <w:p w14:paraId="2E554460" w14:textId="77777777" w:rsidR="00D91BA2" w:rsidRPr="001947A3" w:rsidRDefault="00D91BA2" w:rsidP="006F728B">
      <w:pPr>
        <w:pStyle w:val="ListParagraph"/>
        <w:numPr>
          <w:ilvl w:val="0"/>
          <w:numId w:val="176"/>
        </w:numPr>
        <w:rPr>
          <w:rFonts w:cs="Segoe UI"/>
        </w:rPr>
      </w:pPr>
      <w:r w:rsidRPr="001947A3">
        <w:rPr>
          <w:rFonts w:cs="Segoe UI"/>
        </w:rPr>
        <w:t>Provides a prediction about the running time of the algorithm.</w:t>
      </w:r>
    </w:p>
    <w:p w14:paraId="182CEB2C" w14:textId="77777777" w:rsidR="00D91BA2" w:rsidRPr="001947A3" w:rsidRDefault="00D91BA2" w:rsidP="006F728B">
      <w:pPr>
        <w:pStyle w:val="ListParagraph"/>
        <w:numPr>
          <w:ilvl w:val="0"/>
          <w:numId w:val="176"/>
        </w:numPr>
        <w:rPr>
          <w:rFonts w:cs="Segoe UI"/>
        </w:rPr>
      </w:pPr>
      <w:r w:rsidRPr="001947A3">
        <w:rPr>
          <w:rFonts w:cs="Segoe UI"/>
        </w:rPr>
        <w:t xml:space="preserve">Run the algorithm many times, using many different inputs </w:t>
      </w:r>
      <w:r>
        <w:rPr>
          <w:rFonts w:cs="Segoe UI"/>
        </w:rPr>
        <w:t xml:space="preserve">take the </w:t>
      </w:r>
      <w:r w:rsidRPr="00FD514B">
        <w:rPr>
          <w:rFonts w:cs="Segoe UI"/>
          <w:b/>
          <w:bCs/>
        </w:rPr>
        <w:t>average</w:t>
      </w:r>
      <w:r>
        <w:rPr>
          <w:rFonts w:cs="Segoe UI"/>
        </w:rPr>
        <w:t xml:space="preserve"> of them.</w:t>
      </w:r>
    </w:p>
    <w:p w14:paraId="0E46B7BA" w14:textId="77777777" w:rsidR="00D91BA2" w:rsidRDefault="00D91BA2" w:rsidP="00D91BA2">
      <w:pPr>
        <w:rPr>
          <w:rFonts w:cs="Segoe UI"/>
        </w:rPr>
      </w:pPr>
    </w:p>
    <w:p w14:paraId="4A030BA6" w14:textId="03CF892F" w:rsidR="00D91BA2" w:rsidRPr="00C013B4" w:rsidRDefault="00D91BA2" w:rsidP="00D91BA2">
      <w:pPr>
        <w:rPr>
          <w:rFonts w:cs="Segoe UI"/>
          <w:b/>
        </w:rPr>
      </w:pPr>
      <w:r w:rsidRPr="003114ED">
        <w:rPr>
          <w:rFonts w:cs="Segoe UI"/>
        </w:rPr>
        <w:t xml:space="preserve">For analysis (best case, worst </w:t>
      </w:r>
      <w:r w:rsidR="0021412B" w:rsidRPr="003114ED">
        <w:rPr>
          <w:rFonts w:cs="Segoe UI"/>
        </w:rPr>
        <w:t>case,</w:t>
      </w:r>
      <w:r w:rsidRPr="003114ED">
        <w:rPr>
          <w:rFonts w:cs="Segoe UI"/>
        </w:rPr>
        <w:t xml:space="preserve"> and average), we try to give the </w:t>
      </w:r>
      <w:r w:rsidRPr="00C013B4">
        <w:rPr>
          <w:rFonts w:cs="Segoe UI"/>
          <w:b/>
        </w:rPr>
        <w:t>upper bound (O)</w:t>
      </w:r>
      <w:r w:rsidRPr="003114ED">
        <w:rPr>
          <w:rFonts w:cs="Segoe UI"/>
        </w:rPr>
        <w:t xml:space="preserve"> and </w:t>
      </w:r>
      <w:r w:rsidRPr="00C013B4">
        <w:rPr>
          <w:rFonts w:cs="Segoe UI"/>
          <w:b/>
        </w:rPr>
        <w:t>lower</w:t>
      </w:r>
    </w:p>
    <w:p w14:paraId="71E2B82B" w14:textId="4BCE7982" w:rsidR="00D91BA2" w:rsidRDefault="00D91BA2" w:rsidP="00D91BA2">
      <w:pPr>
        <w:rPr>
          <w:rFonts w:cs="Segoe UI"/>
          <w:b/>
        </w:rPr>
      </w:pPr>
      <w:r w:rsidRPr="00C013B4">
        <w:rPr>
          <w:rFonts w:cs="Segoe UI"/>
          <w:b/>
        </w:rPr>
        <w:t>bound (</w:t>
      </w:r>
      <w:r w:rsidRPr="00C013B4">
        <w:rPr>
          <w:rFonts w:cs="Segoe UI" w:hint="eastAsia"/>
          <w:b/>
        </w:rPr>
        <w:t>Ω</w:t>
      </w:r>
      <w:r w:rsidRPr="00C013B4">
        <w:rPr>
          <w:rFonts w:cs="Segoe UI"/>
          <w:b/>
        </w:rPr>
        <w:t>)</w:t>
      </w:r>
      <w:r w:rsidRPr="003114ED">
        <w:rPr>
          <w:rFonts w:cs="Segoe UI"/>
        </w:rPr>
        <w:t xml:space="preserve"> and </w:t>
      </w:r>
      <w:r w:rsidRPr="00C013B4">
        <w:rPr>
          <w:rFonts w:cs="Segoe UI"/>
          <w:b/>
        </w:rPr>
        <w:t>average running time (</w:t>
      </w:r>
      <w:r w:rsidRPr="00C013B4">
        <w:rPr>
          <w:rFonts w:cs="Segoe UI" w:hint="eastAsia"/>
          <w:b/>
        </w:rPr>
        <w:t>Θ</w:t>
      </w:r>
      <w:r w:rsidRPr="00C013B4">
        <w:rPr>
          <w:rFonts w:cs="Segoe UI"/>
          <w:b/>
        </w:rPr>
        <w:t>).</w:t>
      </w:r>
    </w:p>
    <w:p w14:paraId="4B185B39" w14:textId="0070823C" w:rsidR="0021412B" w:rsidRDefault="0021412B" w:rsidP="00D91BA2">
      <w:pPr>
        <w:rPr>
          <w:rFonts w:cs="Segoe UI"/>
          <w:b/>
        </w:rPr>
      </w:pPr>
    </w:p>
    <w:p w14:paraId="7740FA2E" w14:textId="77777777" w:rsidR="0021412B" w:rsidRDefault="0021412B" w:rsidP="00D91BA2">
      <w:pPr>
        <w:rPr>
          <w:rFonts w:cs="Segoe UI"/>
        </w:rPr>
      </w:pPr>
    </w:p>
    <w:p w14:paraId="21C033CC" w14:textId="26BEF295" w:rsidR="00D91BA2" w:rsidRPr="000363BD" w:rsidRDefault="00D91BA2" w:rsidP="00D91BA2">
      <w:pPr>
        <w:pStyle w:val="Heading2"/>
      </w:pPr>
      <w:bookmarkStart w:id="112" w:name="_Toc94350666"/>
      <w:r w:rsidRPr="000363BD">
        <w:t xml:space="preserve">Types </w:t>
      </w:r>
      <w:r w:rsidR="00F02C40" w:rsidRPr="000363BD">
        <w:t>of</w:t>
      </w:r>
      <w:r w:rsidRPr="000363BD">
        <w:t xml:space="preserve"> Data Structures</w:t>
      </w:r>
      <w:bookmarkEnd w:id="112"/>
    </w:p>
    <w:p w14:paraId="658FDB6B" w14:textId="77777777" w:rsidR="00D91BA2" w:rsidRPr="000363BD" w:rsidRDefault="00D91BA2" w:rsidP="006F728B">
      <w:pPr>
        <w:numPr>
          <w:ilvl w:val="0"/>
          <w:numId w:val="160"/>
        </w:numPr>
        <w:rPr>
          <w:rFonts w:cs="Segoe UI"/>
        </w:rPr>
      </w:pPr>
      <w:r w:rsidRPr="000363BD">
        <w:rPr>
          <w:rFonts w:cs="Segoe UI"/>
        </w:rPr>
        <w:t>Primitive data structures</w:t>
      </w:r>
    </w:p>
    <w:p w14:paraId="5AE18E8E" w14:textId="77777777" w:rsidR="00D91BA2" w:rsidRPr="000363BD" w:rsidRDefault="00D91BA2" w:rsidP="006F728B">
      <w:pPr>
        <w:numPr>
          <w:ilvl w:val="0"/>
          <w:numId w:val="160"/>
        </w:numPr>
        <w:rPr>
          <w:rFonts w:cs="Segoe UI"/>
        </w:rPr>
      </w:pPr>
      <w:r w:rsidRPr="000363BD">
        <w:rPr>
          <w:rFonts w:cs="Segoe UI"/>
        </w:rPr>
        <w:t>Non-primitive data structures</w:t>
      </w:r>
    </w:p>
    <w:p w14:paraId="1A26D300" w14:textId="77777777" w:rsidR="00D91BA2" w:rsidRDefault="00D91BA2" w:rsidP="00D91BA2">
      <w:pPr>
        <w:rPr>
          <w:rFonts w:cs="Segoe UI"/>
        </w:rPr>
      </w:pPr>
    </w:p>
    <w:p w14:paraId="2E35D14A" w14:textId="3FE24788" w:rsidR="00BD16DE" w:rsidRDefault="00F43418" w:rsidP="001E5C7E">
      <w:pPr>
        <w:jc w:val="center"/>
        <w:rPr>
          <w:rFonts w:cs="Segoe UI"/>
        </w:rPr>
      </w:pPr>
      <w:r>
        <w:rPr>
          <w:noProof/>
        </w:rPr>
        <w:lastRenderedPageBreak/>
        <w:drawing>
          <wp:inline distT="0" distB="0" distL="0" distR="0" wp14:anchorId="1E9A41D2" wp14:editId="59C4BEC2">
            <wp:extent cx="4519145" cy="2048776"/>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97665" cy="2084374"/>
                    </a:xfrm>
                    <a:prstGeom prst="rect">
                      <a:avLst/>
                    </a:prstGeom>
                    <a:noFill/>
                    <a:ln>
                      <a:noFill/>
                    </a:ln>
                  </pic:spPr>
                </pic:pic>
              </a:graphicData>
            </a:graphic>
          </wp:inline>
        </w:drawing>
      </w:r>
    </w:p>
    <w:p w14:paraId="20C64359" w14:textId="77777777" w:rsidR="00D91BA2" w:rsidRPr="000363BD" w:rsidRDefault="00D91BA2" w:rsidP="00BD16DE">
      <w:pPr>
        <w:pStyle w:val="syntax"/>
      </w:pPr>
      <w:r w:rsidRPr="000363BD">
        <w:t>Primitive Data Structures</w:t>
      </w:r>
    </w:p>
    <w:p w14:paraId="71128179" w14:textId="77777777" w:rsidR="00D91BA2" w:rsidRPr="0088240F" w:rsidRDefault="00D91BA2" w:rsidP="006F728B">
      <w:pPr>
        <w:pStyle w:val="ListParagraph"/>
        <w:numPr>
          <w:ilvl w:val="0"/>
          <w:numId w:val="177"/>
        </w:numPr>
        <w:rPr>
          <w:rFonts w:cs="Segoe UI"/>
        </w:rPr>
      </w:pPr>
      <w:r w:rsidRPr="0088240F">
        <w:rPr>
          <w:rFonts w:cs="Segoe UI"/>
        </w:rPr>
        <w:t>Primitive Data Structures are the basic data structures that directly operate upon the machine instructions.</w:t>
      </w:r>
    </w:p>
    <w:p w14:paraId="6DFDFE7C" w14:textId="25EB2228" w:rsidR="00D91BA2" w:rsidRPr="0088240F" w:rsidRDefault="00D91BA2" w:rsidP="006F728B">
      <w:pPr>
        <w:pStyle w:val="ListParagraph"/>
        <w:numPr>
          <w:ilvl w:val="0"/>
          <w:numId w:val="177"/>
        </w:numPr>
        <w:rPr>
          <w:rFonts w:cs="Segoe UI"/>
        </w:rPr>
      </w:pPr>
      <w:r w:rsidRPr="0088240F">
        <w:rPr>
          <w:rFonts w:cs="Segoe UI"/>
          <w:b/>
          <w:bCs/>
        </w:rPr>
        <w:t>Integers</w:t>
      </w:r>
      <w:r w:rsidRPr="0088240F">
        <w:rPr>
          <w:rFonts w:cs="Segoe UI"/>
        </w:rPr>
        <w:t>, </w:t>
      </w:r>
      <w:r w:rsidRPr="0088240F">
        <w:rPr>
          <w:rFonts w:cs="Segoe UI"/>
          <w:b/>
          <w:bCs/>
        </w:rPr>
        <w:t>Floating</w:t>
      </w:r>
      <w:r w:rsidRPr="0088240F">
        <w:rPr>
          <w:rFonts w:cs="Segoe UI"/>
        </w:rPr>
        <w:t>, </w:t>
      </w:r>
      <w:r w:rsidRPr="0088240F">
        <w:rPr>
          <w:rFonts w:cs="Segoe UI"/>
          <w:b/>
          <w:bCs/>
        </w:rPr>
        <w:t>Character</w:t>
      </w:r>
      <w:r w:rsidRPr="0088240F">
        <w:rPr>
          <w:rFonts w:cs="Segoe UI"/>
        </w:rPr>
        <w:t>, </w:t>
      </w:r>
      <w:r w:rsidRPr="0088240F">
        <w:rPr>
          <w:rFonts w:cs="Segoe UI"/>
          <w:b/>
          <w:bCs/>
        </w:rPr>
        <w:t>String constants</w:t>
      </w:r>
      <w:r w:rsidRPr="0088240F">
        <w:rPr>
          <w:rFonts w:cs="Segoe UI"/>
        </w:rPr>
        <w:t> and </w:t>
      </w:r>
      <w:r w:rsidRPr="0088240F">
        <w:rPr>
          <w:rFonts w:cs="Segoe UI"/>
          <w:b/>
          <w:bCs/>
        </w:rPr>
        <w:t>Pointers</w:t>
      </w:r>
      <w:r w:rsidRPr="0088240F">
        <w:rPr>
          <w:rFonts w:cs="Segoe UI"/>
        </w:rPr>
        <w:t> come under this category.</w:t>
      </w:r>
    </w:p>
    <w:p w14:paraId="4418BAE1" w14:textId="77777777" w:rsidR="00D91BA2" w:rsidRDefault="00D91BA2" w:rsidP="001E5C7E">
      <w:pPr>
        <w:spacing w:line="240" w:lineRule="auto"/>
        <w:rPr>
          <w:rFonts w:cs="Segoe UI"/>
          <w:i/>
          <w:iCs/>
        </w:rPr>
      </w:pPr>
    </w:p>
    <w:p w14:paraId="03C62FDF" w14:textId="77777777" w:rsidR="00D91BA2" w:rsidRPr="000363BD" w:rsidRDefault="00D91BA2" w:rsidP="00BD16DE">
      <w:pPr>
        <w:pStyle w:val="syntax"/>
      </w:pPr>
      <w:r w:rsidRPr="000363BD">
        <w:t>Non-primitive Data Structures</w:t>
      </w:r>
    </w:p>
    <w:p w14:paraId="6527213A" w14:textId="77777777" w:rsidR="00D91BA2" w:rsidRDefault="00D91BA2" w:rsidP="006F728B">
      <w:pPr>
        <w:pStyle w:val="ListParagraph"/>
        <w:numPr>
          <w:ilvl w:val="0"/>
          <w:numId w:val="178"/>
        </w:numPr>
        <w:rPr>
          <w:rFonts w:cs="Segoe UI"/>
        </w:rPr>
      </w:pPr>
      <w:r w:rsidRPr="0088240F">
        <w:rPr>
          <w:rFonts w:cs="Segoe UI"/>
        </w:rPr>
        <w:t>Non-primitive data structures are more complicated data structures and are derived from primitive data structures.</w:t>
      </w:r>
    </w:p>
    <w:p w14:paraId="14B6EEBF" w14:textId="17A3FABB" w:rsidR="00D91BA2" w:rsidRPr="00BD16DE" w:rsidRDefault="00D91BA2" w:rsidP="006F728B">
      <w:pPr>
        <w:pStyle w:val="ListParagraph"/>
        <w:numPr>
          <w:ilvl w:val="0"/>
          <w:numId w:val="178"/>
        </w:numPr>
        <w:rPr>
          <w:rFonts w:cs="Segoe UI"/>
        </w:rPr>
      </w:pPr>
      <w:r w:rsidRPr="00BD16DE">
        <w:rPr>
          <w:rFonts w:cs="Segoe UI"/>
        </w:rPr>
        <w:t xml:space="preserve">They emphasize on grouping same or different data items with relationship between each data </w:t>
      </w:r>
      <w:r w:rsidR="00BC115C" w:rsidRPr="00BD16DE">
        <w:rPr>
          <w:rFonts w:cs="Segoe UI"/>
        </w:rPr>
        <w:t>item.</w:t>
      </w:r>
      <w:r w:rsidR="00BC115C" w:rsidRPr="00BD16DE">
        <w:rPr>
          <w:rFonts w:cs="Segoe UI"/>
          <w:b/>
          <w:bCs/>
        </w:rPr>
        <w:t xml:space="preserve"> Arrays</w:t>
      </w:r>
      <w:r w:rsidRPr="00BD16DE">
        <w:rPr>
          <w:rFonts w:cs="Segoe UI"/>
        </w:rPr>
        <w:t>, </w:t>
      </w:r>
      <w:r w:rsidRPr="00BD16DE">
        <w:rPr>
          <w:rFonts w:cs="Segoe UI"/>
          <w:b/>
          <w:bCs/>
        </w:rPr>
        <w:t>Lists</w:t>
      </w:r>
      <w:r w:rsidRPr="00BD16DE">
        <w:rPr>
          <w:rFonts w:cs="Segoe UI"/>
        </w:rPr>
        <w:t> and </w:t>
      </w:r>
      <w:r w:rsidRPr="00BD16DE">
        <w:rPr>
          <w:rFonts w:cs="Segoe UI"/>
          <w:b/>
          <w:bCs/>
        </w:rPr>
        <w:t>Files</w:t>
      </w:r>
      <w:r w:rsidRPr="00BD16DE">
        <w:rPr>
          <w:rFonts w:cs="Segoe UI"/>
        </w:rPr>
        <w:t> come under this category.</w:t>
      </w:r>
    </w:p>
    <w:p w14:paraId="48F1DF0A" w14:textId="77777777" w:rsidR="00D91BA2" w:rsidRDefault="00D91BA2" w:rsidP="001E5C7E">
      <w:pPr>
        <w:spacing w:line="240" w:lineRule="auto"/>
        <w:rPr>
          <w:rFonts w:cs="Segoe UI"/>
        </w:rPr>
      </w:pPr>
    </w:p>
    <w:p w14:paraId="61A35259" w14:textId="2C220F14" w:rsidR="00D91BA2" w:rsidRDefault="00D91BA2" w:rsidP="00BD16DE">
      <w:pPr>
        <w:pStyle w:val="syntax"/>
      </w:pPr>
      <w:r w:rsidRPr="002E1C03">
        <w:t>Data Structures</w:t>
      </w:r>
    </w:p>
    <w:p w14:paraId="519B0A34" w14:textId="77777777" w:rsidR="00D91BA2" w:rsidRPr="002E1C03" w:rsidRDefault="00D91BA2" w:rsidP="001B4005">
      <w:pPr>
        <w:spacing w:line="240" w:lineRule="auto"/>
        <w:rPr>
          <w:rFonts w:cs="Segoe UI"/>
          <w:b/>
          <w:u w:val="single"/>
        </w:rPr>
      </w:pPr>
      <w:r w:rsidRPr="002E1C03">
        <w:rPr>
          <w:rFonts w:cs="Segoe UI"/>
          <w:b/>
          <w:u w:val="single"/>
        </w:rPr>
        <w:t>Linked Lists</w:t>
      </w:r>
    </w:p>
    <w:p w14:paraId="43E35FFB" w14:textId="3B17D86D" w:rsidR="00D91BA2" w:rsidRPr="002E1C03" w:rsidRDefault="00D91BA2" w:rsidP="00D91BA2">
      <w:pPr>
        <w:ind w:left="720"/>
        <w:rPr>
          <w:rFonts w:cs="Segoe UI"/>
          <w:b/>
        </w:rPr>
      </w:pPr>
      <w:r w:rsidRPr="002E1C03">
        <w:rPr>
          <w:rFonts w:cs="Segoe UI"/>
          <w:b/>
        </w:rPr>
        <w:t xml:space="preserve">- Linked List </w:t>
      </w:r>
    </w:p>
    <w:p w14:paraId="04E5FA07" w14:textId="1CD6AB1C" w:rsidR="00D91BA2" w:rsidRPr="002E1C03" w:rsidRDefault="00D91BA2" w:rsidP="00D91BA2">
      <w:pPr>
        <w:ind w:left="720"/>
        <w:rPr>
          <w:rFonts w:cs="Segoe UI"/>
          <w:b/>
        </w:rPr>
      </w:pPr>
      <w:r w:rsidRPr="002E1C03">
        <w:rPr>
          <w:rFonts w:cs="Segoe UI"/>
          <w:b/>
        </w:rPr>
        <w:t>- Doubly Linked List</w:t>
      </w:r>
    </w:p>
    <w:p w14:paraId="05B589DB" w14:textId="726F1F05" w:rsidR="00D91BA2" w:rsidRDefault="00D91BA2" w:rsidP="00D91BA2">
      <w:pPr>
        <w:ind w:left="720"/>
        <w:rPr>
          <w:rFonts w:cs="Segoe UI"/>
          <w:b/>
        </w:rPr>
      </w:pPr>
      <w:r w:rsidRPr="002E1C03">
        <w:rPr>
          <w:rFonts w:cs="Segoe UI"/>
          <w:b/>
        </w:rPr>
        <w:t>- Circular Linked List</w:t>
      </w:r>
    </w:p>
    <w:p w14:paraId="20764996" w14:textId="77777777" w:rsidR="00D91BA2" w:rsidRPr="002E1C03" w:rsidRDefault="00D91BA2" w:rsidP="001E5C7E">
      <w:pPr>
        <w:spacing w:line="240" w:lineRule="auto"/>
        <w:ind w:left="720"/>
        <w:rPr>
          <w:rFonts w:cs="Segoe UI"/>
          <w:b/>
        </w:rPr>
      </w:pPr>
    </w:p>
    <w:p w14:paraId="74F1CDB7" w14:textId="77777777" w:rsidR="00D91BA2" w:rsidRPr="002E1C03" w:rsidRDefault="00D91BA2" w:rsidP="001B4005">
      <w:pPr>
        <w:spacing w:line="240" w:lineRule="auto"/>
        <w:rPr>
          <w:rFonts w:cs="Segoe UI"/>
          <w:b/>
          <w:u w:val="single"/>
        </w:rPr>
      </w:pPr>
      <w:r w:rsidRPr="002E1C03">
        <w:rPr>
          <w:rFonts w:cs="Segoe UI"/>
          <w:b/>
          <w:u w:val="single"/>
        </w:rPr>
        <w:t>Stack &amp; Queue</w:t>
      </w:r>
    </w:p>
    <w:p w14:paraId="7B6DD798" w14:textId="2C05F875" w:rsidR="00D91BA2" w:rsidRPr="002E1C03" w:rsidRDefault="00D91BA2" w:rsidP="00D91BA2">
      <w:pPr>
        <w:ind w:left="720"/>
        <w:rPr>
          <w:rFonts w:cs="Segoe UI"/>
          <w:b/>
        </w:rPr>
      </w:pPr>
      <w:r w:rsidRPr="002E1C03">
        <w:rPr>
          <w:rFonts w:cs="Segoe UI"/>
          <w:b/>
        </w:rPr>
        <w:t xml:space="preserve"> - Stack</w:t>
      </w:r>
    </w:p>
    <w:p w14:paraId="3FF4D4A2" w14:textId="7C195ADF" w:rsidR="00D91BA2" w:rsidRPr="002E1C03" w:rsidRDefault="00D91BA2" w:rsidP="00BD16DE">
      <w:pPr>
        <w:spacing w:line="240" w:lineRule="auto"/>
        <w:ind w:left="720"/>
        <w:rPr>
          <w:rFonts w:cs="Segoe UI"/>
          <w:b/>
        </w:rPr>
      </w:pPr>
      <w:r w:rsidRPr="002E1C03">
        <w:rPr>
          <w:rFonts w:cs="Segoe UI"/>
          <w:b/>
        </w:rPr>
        <w:t xml:space="preserve"> - Queue</w:t>
      </w:r>
    </w:p>
    <w:p w14:paraId="664D0B47" w14:textId="77777777" w:rsidR="00D91BA2" w:rsidRPr="002E1C03" w:rsidRDefault="00D91BA2" w:rsidP="001E5C7E">
      <w:pPr>
        <w:spacing w:line="240" w:lineRule="auto"/>
        <w:ind w:left="720"/>
        <w:rPr>
          <w:rFonts w:cs="Segoe UI"/>
          <w:b/>
        </w:rPr>
      </w:pPr>
    </w:p>
    <w:p w14:paraId="34B68A92" w14:textId="77777777" w:rsidR="00D91BA2" w:rsidRPr="002E1C03" w:rsidRDefault="00D91BA2" w:rsidP="001B4005">
      <w:pPr>
        <w:spacing w:line="240" w:lineRule="auto"/>
        <w:rPr>
          <w:rFonts w:cs="Segoe UI"/>
          <w:b/>
          <w:u w:val="single"/>
        </w:rPr>
      </w:pPr>
      <w:r w:rsidRPr="002E1C03">
        <w:rPr>
          <w:rFonts w:cs="Segoe UI"/>
          <w:b/>
          <w:u w:val="single"/>
        </w:rPr>
        <w:t>Tree Data Structure</w:t>
      </w:r>
    </w:p>
    <w:p w14:paraId="59EECC78" w14:textId="6508F537" w:rsidR="00D91BA2" w:rsidRPr="002E1C03" w:rsidRDefault="00D91BA2" w:rsidP="00D91BA2">
      <w:pPr>
        <w:ind w:left="720"/>
        <w:rPr>
          <w:rFonts w:cs="Segoe UI"/>
          <w:b/>
        </w:rPr>
      </w:pPr>
      <w:r w:rsidRPr="002E1C03">
        <w:rPr>
          <w:rFonts w:cs="Segoe UI"/>
          <w:b/>
        </w:rPr>
        <w:t xml:space="preserve"> - Tree Data Structure</w:t>
      </w:r>
    </w:p>
    <w:p w14:paraId="3926F1BC" w14:textId="23B41E11" w:rsidR="00D91BA2" w:rsidRPr="002E1C03" w:rsidRDefault="00D91BA2" w:rsidP="00D91BA2">
      <w:pPr>
        <w:ind w:left="720"/>
        <w:rPr>
          <w:rFonts w:cs="Segoe UI"/>
          <w:b/>
        </w:rPr>
      </w:pPr>
      <w:r w:rsidRPr="002E1C03">
        <w:rPr>
          <w:rFonts w:cs="Segoe UI"/>
          <w:b/>
        </w:rPr>
        <w:t xml:space="preserve"> - Tree Traversal</w:t>
      </w:r>
    </w:p>
    <w:p w14:paraId="2614807B" w14:textId="4FF238E8" w:rsidR="00D91BA2" w:rsidRPr="002E1C03" w:rsidRDefault="00D91BA2" w:rsidP="00D91BA2">
      <w:pPr>
        <w:ind w:left="720"/>
        <w:rPr>
          <w:rFonts w:cs="Segoe UI"/>
          <w:b/>
        </w:rPr>
      </w:pPr>
      <w:r w:rsidRPr="002E1C03">
        <w:rPr>
          <w:rFonts w:cs="Segoe UI"/>
          <w:b/>
        </w:rPr>
        <w:t xml:space="preserve"> - Binary Search Tree</w:t>
      </w:r>
    </w:p>
    <w:p w14:paraId="7B91B796" w14:textId="1A7E081B" w:rsidR="00D91BA2" w:rsidRPr="002E1C03" w:rsidRDefault="00D91BA2" w:rsidP="00D91BA2">
      <w:pPr>
        <w:ind w:left="720"/>
        <w:rPr>
          <w:rFonts w:cs="Segoe UI"/>
          <w:b/>
        </w:rPr>
      </w:pPr>
      <w:r w:rsidRPr="002E1C03">
        <w:rPr>
          <w:rFonts w:cs="Segoe UI"/>
          <w:b/>
        </w:rPr>
        <w:t xml:space="preserve"> - AVL Tree</w:t>
      </w:r>
    </w:p>
    <w:p w14:paraId="203CEB95" w14:textId="7009B5E5" w:rsidR="00D91BA2" w:rsidRPr="002E1C03" w:rsidRDefault="00D91BA2" w:rsidP="00D91BA2">
      <w:pPr>
        <w:ind w:left="720"/>
        <w:rPr>
          <w:rFonts w:cs="Segoe UI"/>
          <w:b/>
        </w:rPr>
      </w:pPr>
      <w:r w:rsidRPr="002E1C03">
        <w:rPr>
          <w:rFonts w:cs="Segoe UI"/>
          <w:b/>
        </w:rPr>
        <w:t xml:space="preserve"> - Spanning Tree</w:t>
      </w:r>
    </w:p>
    <w:p w14:paraId="5C2670CB" w14:textId="5031684E" w:rsidR="00D91BA2" w:rsidRDefault="00D91BA2" w:rsidP="005A14C3">
      <w:pPr>
        <w:ind w:left="720"/>
        <w:rPr>
          <w:rFonts w:cs="Segoe UI"/>
          <w:b/>
        </w:rPr>
      </w:pPr>
      <w:r w:rsidRPr="002E1C03">
        <w:rPr>
          <w:rFonts w:cs="Segoe UI"/>
          <w:b/>
        </w:rPr>
        <w:t>- Heap</w:t>
      </w:r>
    </w:p>
    <w:p w14:paraId="2F7AE80A" w14:textId="77777777" w:rsidR="001B4005" w:rsidRDefault="001B4005" w:rsidP="001B4005">
      <w:pPr>
        <w:spacing w:line="240" w:lineRule="auto"/>
        <w:rPr>
          <w:rFonts w:cs="Segoe UI"/>
          <w:b/>
          <w:u w:val="single"/>
        </w:rPr>
      </w:pPr>
    </w:p>
    <w:p w14:paraId="1539593F" w14:textId="6BFEF7F2" w:rsidR="001B4005" w:rsidRPr="002E1C03" w:rsidRDefault="001B4005" w:rsidP="001B4005">
      <w:pPr>
        <w:spacing w:line="240" w:lineRule="auto"/>
        <w:rPr>
          <w:rFonts w:cs="Segoe UI"/>
          <w:b/>
          <w:u w:val="single"/>
        </w:rPr>
      </w:pPr>
      <w:r w:rsidRPr="002E1C03">
        <w:rPr>
          <w:rFonts w:cs="Segoe UI"/>
          <w:b/>
          <w:u w:val="single"/>
        </w:rPr>
        <w:t>Graph Data Structure</w:t>
      </w:r>
    </w:p>
    <w:p w14:paraId="54218D25" w14:textId="77777777" w:rsidR="001B4005" w:rsidRPr="002E1C03" w:rsidRDefault="001B4005" w:rsidP="001B4005">
      <w:pPr>
        <w:ind w:left="720"/>
        <w:rPr>
          <w:rFonts w:cs="Segoe UI"/>
          <w:b/>
        </w:rPr>
      </w:pPr>
      <w:r w:rsidRPr="002E1C03">
        <w:rPr>
          <w:rFonts w:cs="Segoe UI"/>
          <w:b/>
        </w:rPr>
        <w:t xml:space="preserve"> - Graph Data Structure</w:t>
      </w:r>
    </w:p>
    <w:p w14:paraId="26309451" w14:textId="77777777" w:rsidR="001B4005" w:rsidRPr="002E1C03" w:rsidRDefault="001B4005" w:rsidP="001B4005">
      <w:pPr>
        <w:ind w:left="720"/>
        <w:rPr>
          <w:rFonts w:cs="Segoe UI"/>
          <w:b/>
        </w:rPr>
      </w:pPr>
      <w:r w:rsidRPr="002E1C03">
        <w:rPr>
          <w:rFonts w:cs="Segoe UI"/>
          <w:b/>
        </w:rPr>
        <w:t xml:space="preserve"> - Depth First Traversal</w:t>
      </w:r>
    </w:p>
    <w:p w14:paraId="7134E4C5" w14:textId="3DD240E2" w:rsidR="001B4005" w:rsidRPr="009F4CA9" w:rsidRDefault="001B4005" w:rsidP="009F4CA9">
      <w:pPr>
        <w:spacing w:line="240" w:lineRule="auto"/>
        <w:ind w:left="720"/>
        <w:rPr>
          <w:rFonts w:cs="Segoe UI"/>
          <w:b/>
        </w:rPr>
      </w:pPr>
      <w:r w:rsidRPr="002E1C03">
        <w:rPr>
          <w:rFonts w:cs="Segoe UI"/>
          <w:b/>
        </w:rPr>
        <w:t xml:space="preserve"> - Breadth First Traversal</w:t>
      </w:r>
    </w:p>
    <w:p w14:paraId="33C8CCB4" w14:textId="77777777" w:rsidR="00D91BA2" w:rsidRDefault="00D91BA2" w:rsidP="00B36340">
      <w:pPr>
        <w:pStyle w:val="syntax"/>
      </w:pPr>
      <w:r>
        <w:t>Arrays</w:t>
      </w:r>
    </w:p>
    <w:p w14:paraId="3961F034" w14:textId="2B6DE79E" w:rsidR="00D91BA2" w:rsidRDefault="00D91BA2" w:rsidP="00786700">
      <w:r w:rsidRPr="007F1794">
        <w:lastRenderedPageBreak/>
        <w:t xml:space="preserve">An array is a sequential collection of elements of same data type and stores </w:t>
      </w:r>
      <w:r w:rsidRPr="00EF3BBA">
        <w:rPr>
          <w:b/>
        </w:rPr>
        <w:t>data elements in a continuous memory location</w:t>
      </w:r>
      <w:r w:rsidRPr="007F1794">
        <w:t xml:space="preserve">. The elements of an array are accessed by using an </w:t>
      </w:r>
      <w:r w:rsidRPr="00531B4E">
        <w:rPr>
          <w:rFonts w:ascii="Consolas" w:hAnsi="Consolas"/>
          <w:i/>
          <w:iCs/>
        </w:rPr>
        <w:t>index</w:t>
      </w:r>
      <w:r w:rsidRPr="007F1794">
        <w:t xml:space="preserve">. The </w:t>
      </w:r>
      <w:r w:rsidR="00531B4E" w:rsidRPr="00531B4E">
        <w:rPr>
          <w:rFonts w:ascii="Consolas" w:hAnsi="Consolas"/>
          <w:i/>
          <w:iCs/>
        </w:rPr>
        <w:t>index</w:t>
      </w:r>
      <w:r w:rsidR="00531B4E" w:rsidRPr="007F1794">
        <w:t xml:space="preserve"> </w:t>
      </w:r>
      <w:r w:rsidRPr="007F1794">
        <w:t>of an array of size N can range from 0 to N−1.</w:t>
      </w:r>
    </w:p>
    <w:p w14:paraId="7D48DA6C" w14:textId="77777777" w:rsidR="00D91BA2" w:rsidRDefault="00D91BA2" w:rsidP="00786700">
      <w:pPr>
        <w:spacing w:line="240" w:lineRule="auto"/>
        <w:rPr>
          <w:rFonts w:cs="Segoe UI"/>
        </w:rPr>
      </w:pPr>
      <w:r w:rsidRPr="000943A2">
        <w:rPr>
          <w:rFonts w:cs="Segoe UI"/>
          <w:noProof/>
          <w:lang w:eastAsia="en-US"/>
        </w:rPr>
        <w:drawing>
          <wp:inline distT="0" distB="0" distL="0" distR="0" wp14:anchorId="2E68B045" wp14:editId="354A06CB">
            <wp:extent cx="2357355" cy="867274"/>
            <wp:effectExtent l="0" t="0" r="0" b="0"/>
            <wp:docPr id="71" name="Picture 7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ter image description her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426954" cy="892880"/>
                    </a:xfrm>
                    <a:prstGeom prst="rect">
                      <a:avLst/>
                    </a:prstGeom>
                    <a:noFill/>
                    <a:ln>
                      <a:noFill/>
                    </a:ln>
                  </pic:spPr>
                </pic:pic>
              </a:graphicData>
            </a:graphic>
          </wp:inline>
        </w:drawing>
      </w:r>
    </w:p>
    <w:p w14:paraId="6EF051C6" w14:textId="77777777" w:rsidR="00D91BA2" w:rsidRPr="000943A2" w:rsidRDefault="00D91BA2" w:rsidP="008E5F25">
      <w:pPr>
        <w:spacing w:line="240" w:lineRule="auto"/>
        <w:rPr>
          <w:rFonts w:cs="Segoe UI"/>
          <w:b/>
          <w:u w:val="single"/>
        </w:rPr>
      </w:pPr>
      <w:r w:rsidRPr="000943A2">
        <w:rPr>
          <w:rFonts w:cs="Segoe UI"/>
          <w:b/>
          <w:u w:val="single"/>
        </w:rPr>
        <w:t>Basic Operations</w:t>
      </w:r>
    </w:p>
    <w:p w14:paraId="147E128B" w14:textId="77777777" w:rsidR="00D91BA2" w:rsidRPr="000943A2" w:rsidRDefault="00D91BA2" w:rsidP="00D91BA2">
      <w:pPr>
        <w:rPr>
          <w:rFonts w:cs="Segoe UI"/>
        </w:rPr>
      </w:pPr>
      <w:r w:rsidRPr="000943A2">
        <w:rPr>
          <w:rFonts w:cs="Segoe UI"/>
        </w:rPr>
        <w:t>Following are the basic operations supported by an array.</w:t>
      </w:r>
    </w:p>
    <w:p w14:paraId="0790DC11" w14:textId="77777777" w:rsidR="00D91BA2" w:rsidRPr="000943A2" w:rsidRDefault="00D91BA2" w:rsidP="006F728B">
      <w:pPr>
        <w:numPr>
          <w:ilvl w:val="0"/>
          <w:numId w:val="161"/>
        </w:numPr>
        <w:rPr>
          <w:rFonts w:cs="Segoe UI"/>
        </w:rPr>
      </w:pPr>
      <w:r w:rsidRPr="000943A2">
        <w:rPr>
          <w:rFonts w:cs="Segoe UI"/>
          <w:b/>
          <w:bCs/>
        </w:rPr>
        <w:t>Insertion</w:t>
      </w:r>
      <w:r w:rsidRPr="000943A2">
        <w:rPr>
          <w:rFonts w:cs="Segoe UI"/>
        </w:rPr>
        <w:t> − Adds an element at the given index.</w:t>
      </w:r>
    </w:p>
    <w:p w14:paraId="5B57214F" w14:textId="77777777" w:rsidR="00D91BA2" w:rsidRPr="000943A2" w:rsidRDefault="00D91BA2" w:rsidP="006F728B">
      <w:pPr>
        <w:numPr>
          <w:ilvl w:val="0"/>
          <w:numId w:val="161"/>
        </w:numPr>
        <w:rPr>
          <w:rFonts w:cs="Segoe UI"/>
        </w:rPr>
      </w:pPr>
      <w:r w:rsidRPr="000943A2">
        <w:rPr>
          <w:rFonts w:cs="Segoe UI"/>
          <w:b/>
          <w:bCs/>
        </w:rPr>
        <w:t>Deletion</w:t>
      </w:r>
      <w:r w:rsidRPr="000943A2">
        <w:rPr>
          <w:rFonts w:cs="Segoe UI"/>
        </w:rPr>
        <w:t> − Deletes an element at the given index.</w:t>
      </w:r>
    </w:p>
    <w:p w14:paraId="38A5C930" w14:textId="77777777" w:rsidR="00D91BA2" w:rsidRPr="000943A2" w:rsidRDefault="00D91BA2" w:rsidP="006F728B">
      <w:pPr>
        <w:numPr>
          <w:ilvl w:val="0"/>
          <w:numId w:val="161"/>
        </w:numPr>
        <w:rPr>
          <w:rFonts w:cs="Segoe UI"/>
        </w:rPr>
      </w:pPr>
      <w:r w:rsidRPr="000943A2">
        <w:rPr>
          <w:rFonts w:cs="Segoe UI"/>
          <w:b/>
          <w:bCs/>
        </w:rPr>
        <w:t>Search</w:t>
      </w:r>
      <w:r w:rsidRPr="000943A2">
        <w:rPr>
          <w:rFonts w:cs="Segoe UI"/>
        </w:rPr>
        <w:t> − Searches an element using the given index or by the value.</w:t>
      </w:r>
    </w:p>
    <w:p w14:paraId="60318F35" w14:textId="77777777" w:rsidR="008E5F25" w:rsidRDefault="00D91BA2" w:rsidP="006F728B">
      <w:pPr>
        <w:numPr>
          <w:ilvl w:val="0"/>
          <w:numId w:val="161"/>
        </w:numPr>
        <w:rPr>
          <w:rFonts w:cs="Segoe UI"/>
        </w:rPr>
      </w:pPr>
      <w:r w:rsidRPr="000943A2">
        <w:rPr>
          <w:rFonts w:cs="Segoe UI"/>
          <w:b/>
          <w:bCs/>
        </w:rPr>
        <w:t>Update</w:t>
      </w:r>
      <w:r w:rsidRPr="000943A2">
        <w:rPr>
          <w:rFonts w:cs="Segoe UI"/>
        </w:rPr>
        <w:t> − Updates an element at the given index.</w:t>
      </w:r>
    </w:p>
    <w:p w14:paraId="2BC3FF5C" w14:textId="43D51273" w:rsidR="008E5F25" w:rsidRPr="000943A2" w:rsidRDefault="008E5F25" w:rsidP="006F728B">
      <w:pPr>
        <w:numPr>
          <w:ilvl w:val="0"/>
          <w:numId w:val="161"/>
        </w:numPr>
        <w:rPr>
          <w:rFonts w:cs="Segoe UI"/>
        </w:rPr>
      </w:pPr>
      <w:r w:rsidRPr="000943A2">
        <w:rPr>
          <w:rFonts w:cs="Segoe UI"/>
          <w:b/>
          <w:bCs/>
        </w:rPr>
        <w:t>Traverse</w:t>
      </w:r>
      <w:r w:rsidRPr="000943A2">
        <w:rPr>
          <w:rFonts w:cs="Segoe UI"/>
        </w:rPr>
        <w:t> − print all the array elements one by one.</w:t>
      </w:r>
    </w:p>
    <w:p w14:paraId="407D51E1" w14:textId="77777777" w:rsidR="00D91BA2" w:rsidRDefault="00D91BA2" w:rsidP="00D91BA2">
      <w:pPr>
        <w:rPr>
          <w:rFonts w:cs="Segoe UI"/>
        </w:rPr>
      </w:pPr>
    </w:p>
    <w:p w14:paraId="22BB0A1E" w14:textId="77777777" w:rsidR="00D91BA2" w:rsidRPr="00982146" w:rsidRDefault="00D91BA2" w:rsidP="000E4144">
      <w:pPr>
        <w:pStyle w:val="Heading30"/>
      </w:pPr>
      <w:r>
        <w:t>1.</w:t>
      </w:r>
      <w:r w:rsidRPr="00982146">
        <w:t>Linked List</w:t>
      </w:r>
    </w:p>
    <w:p w14:paraId="7C7FF185" w14:textId="239F2D0E" w:rsidR="00D91BA2" w:rsidRDefault="00D91BA2" w:rsidP="00786700">
      <w:pPr>
        <w:rPr>
          <w:rFonts w:cs="Segoe UI"/>
        </w:rPr>
      </w:pPr>
      <w:r w:rsidRPr="00982146">
        <w:rPr>
          <w:rFonts w:cs="Segoe UI"/>
        </w:rPr>
        <w:t>Like arrays, Linked List is a linear data structure. Unlike arrays</w:t>
      </w:r>
      <w:r w:rsidRPr="00523C33">
        <w:rPr>
          <w:rFonts w:cs="Segoe UI"/>
          <w:b/>
          <w:color w:val="FF0000"/>
        </w:rPr>
        <w:t xml:space="preserve">, linked list elements are not Stores in </w:t>
      </w:r>
      <w:r w:rsidR="00B02462" w:rsidRPr="00523C33">
        <w:rPr>
          <w:rFonts w:cs="Segoe UI"/>
          <w:b/>
          <w:color w:val="FF0000"/>
        </w:rPr>
        <w:t>a continuous</w:t>
      </w:r>
      <w:r w:rsidRPr="00523C33">
        <w:rPr>
          <w:rFonts w:cs="Segoe UI"/>
          <w:b/>
          <w:color w:val="FF0000"/>
        </w:rPr>
        <w:t xml:space="preserve"> memory location</w:t>
      </w:r>
      <w:r w:rsidRPr="00982146">
        <w:rPr>
          <w:rFonts w:cs="Segoe UI"/>
        </w:rPr>
        <w:t>; the elements are linked using pointers</w:t>
      </w:r>
    </w:p>
    <w:p w14:paraId="6E26A889" w14:textId="77777777" w:rsidR="004E5DD8" w:rsidRDefault="00D91BA2" w:rsidP="004E5DD8">
      <w:pPr>
        <w:spacing w:line="240" w:lineRule="auto"/>
        <w:jc w:val="center"/>
        <w:rPr>
          <w:rFonts w:cs="Segoe UI"/>
          <w:b/>
        </w:rPr>
      </w:pPr>
      <w:r>
        <w:rPr>
          <w:noProof/>
          <w:lang w:eastAsia="en-US"/>
        </w:rPr>
        <w:drawing>
          <wp:inline distT="0" distB="0" distL="0" distR="0" wp14:anchorId="6E319233" wp14:editId="17A23CDB">
            <wp:extent cx="4640712" cy="843063"/>
            <wp:effectExtent l="0" t="0" r="0" b="0"/>
            <wp:docPr id="72" name="Picture 72" descr="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ked Lis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89182" cy="851868"/>
                    </a:xfrm>
                    <a:prstGeom prst="rect">
                      <a:avLst/>
                    </a:prstGeom>
                    <a:noFill/>
                    <a:ln>
                      <a:noFill/>
                    </a:ln>
                  </pic:spPr>
                </pic:pic>
              </a:graphicData>
            </a:graphic>
          </wp:inline>
        </w:drawing>
      </w:r>
    </w:p>
    <w:p w14:paraId="5361663D" w14:textId="2C3AFDC8" w:rsidR="00D91BA2" w:rsidRDefault="00580F42" w:rsidP="00786700">
      <w:pPr>
        <w:rPr>
          <w:rFonts w:cs="Segoe UI"/>
        </w:rPr>
      </w:pPr>
      <w:r w:rsidRPr="001C7E1A">
        <w:rPr>
          <w:rFonts w:cs="Segoe UI"/>
          <w:b/>
        </w:rPr>
        <w:t>Node</w:t>
      </w:r>
      <w:r>
        <w:rPr>
          <w:rFonts w:cs="Segoe UI"/>
        </w:rPr>
        <w:t>:</w:t>
      </w:r>
      <w:r w:rsidR="00D91BA2">
        <w:rPr>
          <w:rFonts w:cs="Segoe UI"/>
        </w:rPr>
        <w:t xml:space="preserve"> </w:t>
      </w:r>
      <w:r w:rsidR="00D91BA2" w:rsidRPr="001C7E1A">
        <w:rPr>
          <w:rFonts w:cs="Segoe UI"/>
        </w:rPr>
        <w:t>A node is a collection of two sub-elements or parts. A </w:t>
      </w:r>
      <w:r w:rsidR="00D91BA2" w:rsidRPr="001C7E1A">
        <w:rPr>
          <w:rFonts w:cs="Segoe UI"/>
          <w:b/>
          <w:bCs/>
        </w:rPr>
        <w:t>data</w:t>
      </w:r>
      <w:r w:rsidR="00D91BA2" w:rsidRPr="001C7E1A">
        <w:rPr>
          <w:rFonts w:cs="Segoe UI"/>
        </w:rPr>
        <w:t> part that stores the element and a </w:t>
      </w:r>
      <w:r w:rsidR="00D91BA2" w:rsidRPr="001C7E1A">
        <w:rPr>
          <w:rFonts w:cs="Segoe UI"/>
          <w:b/>
          <w:bCs/>
        </w:rPr>
        <w:t>next</w:t>
      </w:r>
      <w:r w:rsidR="00D91BA2" w:rsidRPr="001C7E1A">
        <w:rPr>
          <w:rFonts w:cs="Segoe UI"/>
        </w:rPr>
        <w:t> part that stores the link to the next node.</w:t>
      </w:r>
    </w:p>
    <w:p w14:paraId="5A9C13CA" w14:textId="679201C1" w:rsidR="00D91BA2" w:rsidRDefault="00D91BA2" w:rsidP="00D91BA2">
      <w:pPr>
        <w:rPr>
          <w:rFonts w:cs="Segoe UI"/>
        </w:rPr>
      </w:pPr>
      <w:r>
        <w:rPr>
          <w:noProof/>
          <w:lang w:eastAsia="en-US"/>
        </w:rPr>
        <w:drawing>
          <wp:inline distT="0" distB="0" distL="0" distR="0" wp14:anchorId="0CFB418E" wp14:editId="57D74809">
            <wp:extent cx="1086814" cy="729405"/>
            <wp:effectExtent l="0" t="0" r="0" b="0"/>
            <wp:docPr id="73" name="Picture 73"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nter image description her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08098" cy="743689"/>
                    </a:xfrm>
                    <a:prstGeom prst="rect">
                      <a:avLst/>
                    </a:prstGeom>
                    <a:noFill/>
                    <a:ln>
                      <a:noFill/>
                    </a:ln>
                  </pic:spPr>
                </pic:pic>
              </a:graphicData>
            </a:graphic>
          </wp:inline>
        </w:drawing>
      </w:r>
    </w:p>
    <w:p w14:paraId="675A2918" w14:textId="77777777" w:rsidR="004E5DD8" w:rsidRDefault="004E5DD8" w:rsidP="00D91BA2">
      <w:pPr>
        <w:rPr>
          <w:rFonts w:cs="Segoe UI"/>
        </w:rPr>
      </w:pPr>
    </w:p>
    <w:p w14:paraId="3E4CF79F" w14:textId="77777777" w:rsidR="00E9137D" w:rsidRDefault="00D91BA2" w:rsidP="00786700">
      <w:pPr>
        <w:rPr>
          <w:rFonts w:cs="Segoe UI"/>
        </w:rPr>
      </w:pPr>
      <w:r w:rsidRPr="00523C33">
        <w:rPr>
          <w:rStyle w:val="QsnsChar"/>
        </w:rPr>
        <w:t>Linked List VS Arrays</w:t>
      </w:r>
      <w:r w:rsidRPr="00E9137D">
        <w:rPr>
          <w:rFonts w:cs="Segoe UI"/>
        </w:rPr>
        <w:br/>
        <w:t>Arrays can be used to store linear data of similar types, but arrays have following limitations.</w:t>
      </w:r>
    </w:p>
    <w:p w14:paraId="61450A6D" w14:textId="0690CEC8" w:rsidR="00E9137D" w:rsidRDefault="00D91BA2" w:rsidP="00B413EE">
      <w:pPr>
        <w:pStyle w:val="ListParagraph"/>
        <w:numPr>
          <w:ilvl w:val="0"/>
          <w:numId w:val="249"/>
        </w:numPr>
        <w:rPr>
          <w:rFonts w:cs="Segoe UI"/>
        </w:rPr>
      </w:pPr>
      <w:r w:rsidRPr="00E9137D">
        <w:rPr>
          <w:rFonts w:cs="Segoe UI"/>
          <w:b/>
          <w:bCs/>
        </w:rPr>
        <w:t>The size of the arrays is fixed</w:t>
      </w:r>
      <w:r w:rsidRPr="00E9137D">
        <w:rPr>
          <w:rFonts w:cs="Segoe UI"/>
        </w:rPr>
        <w:t xml:space="preserve">: </w:t>
      </w:r>
      <w:r w:rsidR="00E9137D" w:rsidRPr="00E9137D">
        <w:rPr>
          <w:rFonts w:cs="Segoe UI"/>
        </w:rPr>
        <w:t>So,</w:t>
      </w:r>
      <w:r w:rsidRPr="00E9137D">
        <w:rPr>
          <w:rFonts w:cs="Segoe UI"/>
        </w:rPr>
        <w:t xml:space="preserve"> we must know the upper limit on the number of elements in advance</w:t>
      </w:r>
    </w:p>
    <w:p w14:paraId="30B02039" w14:textId="144E7893" w:rsidR="00D91BA2" w:rsidRPr="00E9137D" w:rsidRDefault="00D91BA2" w:rsidP="00B413EE">
      <w:pPr>
        <w:pStyle w:val="ListParagraph"/>
        <w:numPr>
          <w:ilvl w:val="0"/>
          <w:numId w:val="249"/>
        </w:numPr>
        <w:rPr>
          <w:rFonts w:cs="Segoe UI"/>
        </w:rPr>
      </w:pPr>
      <w:r w:rsidRPr="00E9137D">
        <w:rPr>
          <w:rFonts w:cs="Segoe UI"/>
        </w:rPr>
        <w:t xml:space="preserve">Inserting a new element in an array of elements is </w:t>
      </w:r>
      <w:r w:rsidR="009D7120" w:rsidRPr="00E9137D">
        <w:rPr>
          <w:rFonts w:cs="Segoe UI"/>
        </w:rPr>
        <w:t>expensive</w:t>
      </w:r>
      <w:r w:rsidR="009D7120">
        <w:rPr>
          <w:rFonts w:cs="Segoe UI"/>
        </w:rPr>
        <w:t>.</w:t>
      </w:r>
      <w:r w:rsidR="009D7120" w:rsidRPr="00E9137D">
        <w:rPr>
          <w:rFonts w:cs="Segoe UI"/>
        </w:rPr>
        <w:t xml:space="preserve"> Because</w:t>
      </w:r>
      <w:r w:rsidRPr="00E9137D">
        <w:rPr>
          <w:rFonts w:cs="Segoe UI"/>
        </w:rPr>
        <w:t xml:space="preserve"> room has to be created for the new elements and to create room existing elements have to shifted.</w:t>
      </w:r>
    </w:p>
    <w:p w14:paraId="6FD0FD80" w14:textId="77777777" w:rsidR="00D91BA2" w:rsidRDefault="00D91BA2" w:rsidP="00D91BA2">
      <w:pPr>
        <w:rPr>
          <w:rFonts w:cs="Segoe UI"/>
        </w:rPr>
      </w:pPr>
    </w:p>
    <w:p w14:paraId="3F9A0CB0" w14:textId="77777777" w:rsidR="00D91BA2" w:rsidRPr="001C7E1A" w:rsidRDefault="00D91BA2" w:rsidP="005B36B1">
      <w:pPr>
        <w:pStyle w:val="syntax"/>
      </w:pPr>
      <w:r w:rsidRPr="001C7E1A">
        <w:t>Types of Linked List</w:t>
      </w:r>
    </w:p>
    <w:p w14:paraId="13E59914" w14:textId="77777777" w:rsidR="00D91BA2" w:rsidRPr="001C7E1A" w:rsidRDefault="00D91BA2" w:rsidP="00D91BA2">
      <w:pPr>
        <w:rPr>
          <w:rFonts w:cs="Segoe UI"/>
        </w:rPr>
      </w:pPr>
      <w:r w:rsidRPr="001C7E1A">
        <w:rPr>
          <w:rFonts w:cs="Segoe UI"/>
        </w:rPr>
        <w:t>Following are the various types of linked list.</w:t>
      </w:r>
    </w:p>
    <w:p w14:paraId="6A2E3F46" w14:textId="77777777" w:rsidR="00D91BA2" w:rsidRPr="001C7E1A" w:rsidRDefault="00D91BA2" w:rsidP="006F728B">
      <w:pPr>
        <w:numPr>
          <w:ilvl w:val="0"/>
          <w:numId w:val="162"/>
        </w:numPr>
        <w:rPr>
          <w:rFonts w:cs="Segoe UI"/>
        </w:rPr>
      </w:pPr>
      <w:r w:rsidRPr="001C7E1A">
        <w:rPr>
          <w:rFonts w:cs="Segoe UI"/>
          <w:b/>
          <w:bCs/>
        </w:rPr>
        <w:t>Simple Linked List</w:t>
      </w:r>
      <w:r w:rsidRPr="001C7E1A">
        <w:rPr>
          <w:rFonts w:cs="Segoe UI"/>
        </w:rPr>
        <w:t> − Item navigation is forward only.</w:t>
      </w:r>
    </w:p>
    <w:p w14:paraId="5CA4F011" w14:textId="77777777" w:rsidR="00786700" w:rsidRDefault="00D91BA2" w:rsidP="006F728B">
      <w:pPr>
        <w:numPr>
          <w:ilvl w:val="0"/>
          <w:numId w:val="162"/>
        </w:numPr>
        <w:rPr>
          <w:rFonts w:cs="Segoe UI"/>
        </w:rPr>
      </w:pPr>
      <w:r w:rsidRPr="00786700">
        <w:rPr>
          <w:rFonts w:cs="Segoe UI"/>
          <w:b/>
          <w:bCs/>
        </w:rPr>
        <w:t>Doubly Linked List</w:t>
      </w:r>
      <w:r w:rsidRPr="00786700">
        <w:rPr>
          <w:rFonts w:cs="Segoe UI"/>
        </w:rPr>
        <w:t> − Items can be navigated forward and backward.</w:t>
      </w:r>
    </w:p>
    <w:p w14:paraId="6ECF6968" w14:textId="21D75357" w:rsidR="00D91BA2" w:rsidRPr="00786700" w:rsidRDefault="00D91BA2" w:rsidP="006F728B">
      <w:pPr>
        <w:numPr>
          <w:ilvl w:val="0"/>
          <w:numId w:val="162"/>
        </w:numPr>
        <w:rPr>
          <w:rFonts w:cs="Segoe UI"/>
        </w:rPr>
      </w:pPr>
      <w:r w:rsidRPr="00786700">
        <w:rPr>
          <w:rFonts w:cs="Segoe UI"/>
          <w:b/>
          <w:bCs/>
        </w:rPr>
        <w:t>Circular Linked List</w:t>
      </w:r>
      <w:r w:rsidRPr="00786700">
        <w:rPr>
          <w:rFonts w:cs="Segoe UI"/>
        </w:rPr>
        <w:t> − Last item contains link of the first element as next and the first element has a link to the last element as previous.</w:t>
      </w:r>
    </w:p>
    <w:p w14:paraId="260BAB66" w14:textId="77777777" w:rsidR="00D91BA2" w:rsidRPr="004B70A4" w:rsidRDefault="00D91BA2" w:rsidP="00D91BA2">
      <w:pPr>
        <w:pStyle w:val="Heading4"/>
      </w:pPr>
      <w:r>
        <w:lastRenderedPageBreak/>
        <w:t>Simple Linked List</w:t>
      </w:r>
    </w:p>
    <w:p w14:paraId="28BB4232" w14:textId="77777777" w:rsidR="00D91BA2" w:rsidRPr="001C7E1A" w:rsidRDefault="00D91BA2" w:rsidP="00D91BA2">
      <w:pPr>
        <w:pStyle w:val="syntax"/>
      </w:pPr>
      <w:r w:rsidRPr="001C7E1A">
        <w:t>Basic Operations</w:t>
      </w:r>
    </w:p>
    <w:p w14:paraId="32E73F59" w14:textId="77777777" w:rsidR="00D91BA2" w:rsidRPr="001C7E1A" w:rsidRDefault="00D91BA2" w:rsidP="00D91BA2">
      <w:pPr>
        <w:rPr>
          <w:rFonts w:cs="Segoe UI"/>
        </w:rPr>
      </w:pPr>
      <w:r w:rsidRPr="001C7E1A">
        <w:rPr>
          <w:rFonts w:cs="Segoe UI"/>
        </w:rPr>
        <w:t>Following are the basic operations supported by a list.</w:t>
      </w:r>
    </w:p>
    <w:p w14:paraId="6C76023C" w14:textId="77777777" w:rsidR="00D91BA2" w:rsidRPr="001C7E1A" w:rsidRDefault="00D91BA2" w:rsidP="006F728B">
      <w:pPr>
        <w:numPr>
          <w:ilvl w:val="0"/>
          <w:numId w:val="163"/>
        </w:numPr>
        <w:rPr>
          <w:rFonts w:cs="Segoe UI"/>
        </w:rPr>
      </w:pPr>
      <w:r w:rsidRPr="001C7E1A">
        <w:rPr>
          <w:rFonts w:cs="Segoe UI"/>
          <w:b/>
          <w:bCs/>
        </w:rPr>
        <w:t>Insertion</w:t>
      </w:r>
      <w:r w:rsidRPr="001C7E1A">
        <w:rPr>
          <w:rFonts w:cs="Segoe UI"/>
        </w:rPr>
        <w:t> − Adds an element at the beginning of the list.</w:t>
      </w:r>
    </w:p>
    <w:p w14:paraId="0640ADE3" w14:textId="77777777" w:rsidR="00D91BA2" w:rsidRPr="001C7E1A" w:rsidRDefault="00D91BA2" w:rsidP="006F728B">
      <w:pPr>
        <w:numPr>
          <w:ilvl w:val="0"/>
          <w:numId w:val="163"/>
        </w:numPr>
        <w:rPr>
          <w:rFonts w:cs="Segoe UI"/>
        </w:rPr>
      </w:pPr>
      <w:r w:rsidRPr="001C7E1A">
        <w:rPr>
          <w:rFonts w:cs="Segoe UI"/>
          <w:b/>
          <w:bCs/>
        </w:rPr>
        <w:t>Deletion</w:t>
      </w:r>
      <w:r w:rsidRPr="001C7E1A">
        <w:rPr>
          <w:rFonts w:cs="Segoe UI"/>
        </w:rPr>
        <w:t> − Deletes an element at the beginning of the list.</w:t>
      </w:r>
    </w:p>
    <w:p w14:paraId="7A5B9B21" w14:textId="77777777" w:rsidR="00D91BA2" w:rsidRPr="001C7E1A" w:rsidRDefault="00D91BA2" w:rsidP="006F728B">
      <w:pPr>
        <w:numPr>
          <w:ilvl w:val="0"/>
          <w:numId w:val="163"/>
        </w:numPr>
        <w:rPr>
          <w:rFonts w:cs="Segoe UI"/>
        </w:rPr>
      </w:pPr>
      <w:r w:rsidRPr="001C7E1A">
        <w:rPr>
          <w:rFonts w:cs="Segoe UI"/>
          <w:b/>
          <w:bCs/>
        </w:rPr>
        <w:t>Display</w:t>
      </w:r>
      <w:r w:rsidRPr="001C7E1A">
        <w:rPr>
          <w:rFonts w:cs="Segoe UI"/>
        </w:rPr>
        <w:t> − Displays the complete list.</w:t>
      </w:r>
    </w:p>
    <w:p w14:paraId="275B2DA3" w14:textId="77777777" w:rsidR="00D91BA2" w:rsidRPr="001C7E1A" w:rsidRDefault="00D91BA2" w:rsidP="006F728B">
      <w:pPr>
        <w:numPr>
          <w:ilvl w:val="0"/>
          <w:numId w:val="163"/>
        </w:numPr>
        <w:rPr>
          <w:rFonts w:cs="Segoe UI"/>
        </w:rPr>
      </w:pPr>
      <w:r w:rsidRPr="001C7E1A">
        <w:rPr>
          <w:rFonts w:cs="Segoe UI"/>
          <w:b/>
          <w:bCs/>
        </w:rPr>
        <w:t>Search</w:t>
      </w:r>
      <w:r w:rsidRPr="001C7E1A">
        <w:rPr>
          <w:rFonts w:cs="Segoe UI"/>
        </w:rPr>
        <w:t> − Searches an element using the given key.</w:t>
      </w:r>
    </w:p>
    <w:p w14:paraId="6FF28860" w14:textId="77777777" w:rsidR="00D91BA2" w:rsidRDefault="00D91BA2" w:rsidP="006F728B">
      <w:pPr>
        <w:numPr>
          <w:ilvl w:val="0"/>
          <w:numId w:val="163"/>
        </w:numPr>
        <w:rPr>
          <w:rFonts w:cs="Segoe UI"/>
        </w:rPr>
      </w:pPr>
      <w:r w:rsidRPr="001C7E1A">
        <w:rPr>
          <w:rFonts w:cs="Segoe UI"/>
          <w:b/>
          <w:bCs/>
        </w:rPr>
        <w:t>Delete</w:t>
      </w:r>
      <w:r w:rsidRPr="001C7E1A">
        <w:rPr>
          <w:rFonts w:cs="Segoe UI"/>
        </w:rPr>
        <w:t> − Deletes an element using the given key.</w:t>
      </w:r>
    </w:p>
    <w:p w14:paraId="4666B3A0" w14:textId="77777777" w:rsidR="00D91BA2" w:rsidRPr="001C7E1A" w:rsidRDefault="00D91BA2" w:rsidP="00D91BA2">
      <w:pPr>
        <w:rPr>
          <w:rFonts w:cs="Segoe UI"/>
        </w:rPr>
      </w:pPr>
    </w:p>
    <w:p w14:paraId="6D05D890" w14:textId="77777777" w:rsidR="00D91BA2" w:rsidRDefault="00D91BA2" w:rsidP="00D91BA2">
      <w:pPr>
        <w:pStyle w:val="syntax"/>
      </w:pPr>
      <w:r>
        <w:t xml:space="preserve">Algorithm </w:t>
      </w:r>
    </w:p>
    <w:p w14:paraId="14520B8B" w14:textId="723DC5EB" w:rsidR="00D91BA2" w:rsidRDefault="00D91BA2" w:rsidP="00D91BA2">
      <w:pPr>
        <w:rPr>
          <w:rFonts w:cs="Segoe UI"/>
        </w:rPr>
      </w:pPr>
      <w:r>
        <w:rPr>
          <w:rFonts w:cs="Segoe UI"/>
        </w:rPr>
        <w:t>1.</w:t>
      </w:r>
      <w:r w:rsidRPr="00C06568">
        <w:rPr>
          <w:rFonts w:cs="Segoe UI"/>
        </w:rPr>
        <w:t xml:space="preserve">A linked list is represented by a pointer to the first node of the linked list. The first node is called </w:t>
      </w:r>
      <w:r w:rsidRPr="009D7120">
        <w:rPr>
          <w:rFonts w:cs="Segoe UI"/>
          <w:b/>
          <w:bCs/>
          <w:color w:val="0000FF"/>
        </w:rPr>
        <w:t>head</w:t>
      </w:r>
      <w:r w:rsidRPr="00C06568">
        <w:rPr>
          <w:rFonts w:cs="Segoe UI"/>
        </w:rPr>
        <w:t xml:space="preserve">. If the linked list is empty, then value of head is </w:t>
      </w:r>
      <w:r w:rsidRPr="009D7120">
        <w:rPr>
          <w:rFonts w:cs="Segoe UI"/>
          <w:b/>
          <w:bCs/>
          <w:color w:val="0000FF"/>
        </w:rPr>
        <w:t>NULL</w:t>
      </w:r>
      <w:r w:rsidRPr="00C06568">
        <w:rPr>
          <w:rFonts w:cs="Segoe UI"/>
        </w:rPr>
        <w:t>.</w:t>
      </w:r>
      <w:r w:rsidRPr="00C06568">
        <w:rPr>
          <w:rFonts w:cs="Segoe UI"/>
        </w:rPr>
        <w:br/>
      </w:r>
      <w:r w:rsidR="00522817">
        <w:rPr>
          <w:rFonts w:cs="Segoe UI"/>
        </w:rPr>
        <w:t>2.</w:t>
      </w:r>
      <w:r w:rsidR="00522817" w:rsidRPr="00C06568">
        <w:rPr>
          <w:rFonts w:cs="Segoe UI"/>
        </w:rPr>
        <w:t xml:space="preserve"> Each</w:t>
      </w:r>
      <w:r w:rsidRPr="00C06568">
        <w:rPr>
          <w:rFonts w:cs="Segoe UI"/>
        </w:rPr>
        <w:t xml:space="preserve"> node in a list consists of at least two parts:</w:t>
      </w:r>
    </w:p>
    <w:p w14:paraId="2A919775" w14:textId="77777777" w:rsidR="00D91BA2" w:rsidRPr="00F04C70" w:rsidRDefault="00D91BA2" w:rsidP="006F728B">
      <w:pPr>
        <w:pStyle w:val="ListParagraph"/>
        <w:numPr>
          <w:ilvl w:val="0"/>
          <w:numId w:val="164"/>
        </w:numPr>
        <w:rPr>
          <w:rFonts w:cs="Segoe UI"/>
          <w:b/>
          <w:bCs/>
        </w:rPr>
      </w:pPr>
      <w:r w:rsidRPr="00F04C70">
        <w:rPr>
          <w:rFonts w:cs="Segoe UI"/>
          <w:b/>
          <w:bCs/>
        </w:rPr>
        <w:t>Data</w:t>
      </w:r>
    </w:p>
    <w:p w14:paraId="2E6C33AE" w14:textId="77777777" w:rsidR="00D91BA2" w:rsidRPr="005B24BD" w:rsidRDefault="00D91BA2" w:rsidP="006F728B">
      <w:pPr>
        <w:pStyle w:val="ListParagraph"/>
        <w:numPr>
          <w:ilvl w:val="0"/>
          <w:numId w:val="164"/>
        </w:numPr>
        <w:rPr>
          <w:rFonts w:cs="Segoe UI"/>
        </w:rPr>
      </w:pPr>
      <w:r w:rsidRPr="00F04C70">
        <w:rPr>
          <w:rFonts w:cs="Segoe UI"/>
          <w:b/>
          <w:bCs/>
        </w:rPr>
        <w:t>Pointer</w:t>
      </w:r>
      <w:r w:rsidRPr="005B24BD">
        <w:rPr>
          <w:rFonts w:cs="Segoe UI"/>
        </w:rPr>
        <w:t xml:space="preserve"> (Or Reference) to the next node</w:t>
      </w:r>
    </w:p>
    <w:p w14:paraId="1D475313" w14:textId="1989A530" w:rsidR="00D91BA2" w:rsidRDefault="00D91BA2" w:rsidP="00D91BA2">
      <w:pPr>
        <w:rPr>
          <w:rFonts w:cs="Segoe UI"/>
        </w:rPr>
      </w:pPr>
      <w:r>
        <w:rPr>
          <w:rFonts w:cs="Segoe UI"/>
        </w:rPr>
        <w:t>3.</w:t>
      </w:r>
      <w:r w:rsidRPr="00C06568">
        <w:rPr>
          <w:rFonts w:cs="Segoe UI"/>
        </w:rPr>
        <w:t xml:space="preserve">In Java, LinkedList can be represented as a class and </w:t>
      </w:r>
      <w:r w:rsidRPr="00523C33">
        <w:rPr>
          <w:rFonts w:cs="Segoe UI"/>
          <w:b/>
        </w:rPr>
        <w:t>a Node as a separate class</w:t>
      </w:r>
      <w:r w:rsidRPr="00C06568">
        <w:rPr>
          <w:rFonts w:cs="Segoe UI"/>
        </w:rPr>
        <w:t>. The LinkedList class contains a reference of Node class type.</w:t>
      </w:r>
    </w:p>
    <w:p w14:paraId="544AC429" w14:textId="77777777" w:rsidR="00D91BA2" w:rsidRPr="00CB4A7D" w:rsidRDefault="00D91BA2" w:rsidP="00D91BA2">
      <w:pPr>
        <w:pStyle w:val="Output"/>
        <w:rPr>
          <w:rFonts w:cs="Times New Roman"/>
          <w:lang w:eastAsia="en-US"/>
        </w:rPr>
      </w:pPr>
      <w:r w:rsidRPr="00CB4A7D">
        <w:rPr>
          <w:lang w:eastAsia="en-US"/>
        </w:rPr>
        <w:t>class</w:t>
      </w:r>
      <w:r w:rsidRPr="00CB4A7D">
        <w:rPr>
          <w:rFonts w:cs="Times New Roman"/>
          <w:lang w:eastAsia="en-US"/>
        </w:rPr>
        <w:t xml:space="preserve"> </w:t>
      </w:r>
      <w:r w:rsidRPr="00CB4A7D">
        <w:rPr>
          <w:lang w:eastAsia="en-US"/>
        </w:rPr>
        <w:t>LinkedList</w:t>
      </w:r>
    </w:p>
    <w:p w14:paraId="535444F1" w14:textId="77777777" w:rsidR="00D91BA2" w:rsidRPr="00CB4A7D" w:rsidRDefault="00D91BA2" w:rsidP="00D91BA2">
      <w:pPr>
        <w:pStyle w:val="Output"/>
        <w:rPr>
          <w:rFonts w:cs="Times New Roman"/>
          <w:lang w:eastAsia="en-US"/>
        </w:rPr>
      </w:pPr>
      <w:r w:rsidRPr="00CB4A7D">
        <w:rPr>
          <w:lang w:eastAsia="en-US"/>
        </w:rPr>
        <w:t>{</w:t>
      </w:r>
    </w:p>
    <w:p w14:paraId="62E5A88A" w14:textId="77777777" w:rsidR="00D91BA2" w:rsidRPr="00CB4A7D" w:rsidRDefault="00D91BA2" w:rsidP="00D91BA2">
      <w:pPr>
        <w:pStyle w:val="Output"/>
        <w:rPr>
          <w:rFonts w:cs="Times New Roman"/>
          <w:lang w:eastAsia="en-US"/>
        </w:rPr>
      </w:pPr>
      <w:r w:rsidRPr="00CB4A7D">
        <w:rPr>
          <w:lang w:eastAsia="en-US"/>
        </w:rPr>
        <w:t>    Node head;  // head of list</w:t>
      </w:r>
      <w:r w:rsidRPr="00CB4A7D">
        <w:rPr>
          <w:rFonts w:cs="Times New Roman"/>
          <w:lang w:eastAsia="en-US"/>
        </w:rPr>
        <w:t> </w:t>
      </w:r>
    </w:p>
    <w:p w14:paraId="1F7FB1EB" w14:textId="77777777" w:rsidR="00D91BA2" w:rsidRPr="00CB4A7D" w:rsidRDefault="00D91BA2" w:rsidP="00D91BA2">
      <w:pPr>
        <w:pStyle w:val="Output"/>
        <w:rPr>
          <w:rFonts w:cs="Times New Roman"/>
          <w:lang w:eastAsia="en-US"/>
        </w:rPr>
      </w:pPr>
      <w:r w:rsidRPr="00CB4A7D">
        <w:rPr>
          <w:lang w:eastAsia="en-US"/>
        </w:rPr>
        <w:t>    /* Linked list Node*/</w:t>
      </w:r>
    </w:p>
    <w:p w14:paraId="00D93A8C" w14:textId="77777777" w:rsidR="00D91BA2" w:rsidRPr="00CB4A7D" w:rsidRDefault="00D91BA2" w:rsidP="00D91BA2">
      <w:pPr>
        <w:pStyle w:val="Output"/>
        <w:rPr>
          <w:rFonts w:cs="Times New Roman"/>
          <w:lang w:eastAsia="en-US"/>
        </w:rPr>
      </w:pPr>
      <w:r w:rsidRPr="00CB4A7D">
        <w:rPr>
          <w:lang w:eastAsia="en-US"/>
        </w:rPr>
        <w:t>    class</w:t>
      </w:r>
      <w:r w:rsidRPr="00CB4A7D">
        <w:rPr>
          <w:rFonts w:cs="Times New Roman"/>
          <w:lang w:eastAsia="en-US"/>
        </w:rPr>
        <w:t xml:space="preserve"> </w:t>
      </w:r>
      <w:r w:rsidRPr="00523C33">
        <w:rPr>
          <w:color w:val="7030A0"/>
          <w:lang w:eastAsia="en-US"/>
        </w:rPr>
        <w:t>Node</w:t>
      </w:r>
    </w:p>
    <w:p w14:paraId="28A7CCDA" w14:textId="77777777" w:rsidR="00D91BA2" w:rsidRPr="00CB4A7D" w:rsidRDefault="00D91BA2" w:rsidP="00D91BA2">
      <w:pPr>
        <w:pStyle w:val="Output"/>
        <w:rPr>
          <w:rFonts w:cs="Times New Roman"/>
          <w:lang w:eastAsia="en-US"/>
        </w:rPr>
      </w:pPr>
      <w:r w:rsidRPr="00CB4A7D">
        <w:rPr>
          <w:lang w:eastAsia="en-US"/>
        </w:rPr>
        <w:t>    {</w:t>
      </w:r>
    </w:p>
    <w:p w14:paraId="486A7F51" w14:textId="77777777" w:rsidR="00D91BA2" w:rsidRPr="00CB4A7D" w:rsidRDefault="00D91BA2" w:rsidP="00D91BA2">
      <w:pPr>
        <w:pStyle w:val="Output"/>
        <w:rPr>
          <w:rFonts w:cs="Times New Roman"/>
          <w:lang w:eastAsia="en-US"/>
        </w:rPr>
      </w:pPr>
      <w:r w:rsidRPr="00CB4A7D">
        <w:rPr>
          <w:lang w:eastAsia="en-US"/>
        </w:rPr>
        <w:t>        int</w:t>
      </w:r>
      <w:r w:rsidRPr="00CB4A7D">
        <w:rPr>
          <w:rFonts w:cs="Times New Roman"/>
          <w:lang w:eastAsia="en-US"/>
        </w:rPr>
        <w:t xml:space="preserve"> </w:t>
      </w:r>
      <w:r w:rsidRPr="00523C33">
        <w:rPr>
          <w:color w:val="00B050"/>
          <w:lang w:eastAsia="en-US"/>
        </w:rPr>
        <w:t>data</w:t>
      </w:r>
      <w:r w:rsidRPr="00CB4A7D">
        <w:rPr>
          <w:lang w:eastAsia="en-US"/>
        </w:rPr>
        <w:t>;</w:t>
      </w:r>
    </w:p>
    <w:p w14:paraId="38A32DA4" w14:textId="77777777" w:rsidR="00D91BA2" w:rsidRPr="00CB4A7D" w:rsidRDefault="00D91BA2" w:rsidP="00D91BA2">
      <w:pPr>
        <w:pStyle w:val="Output"/>
        <w:rPr>
          <w:rFonts w:cs="Times New Roman"/>
          <w:lang w:eastAsia="en-US"/>
        </w:rPr>
      </w:pPr>
      <w:r w:rsidRPr="00CB4A7D">
        <w:rPr>
          <w:lang w:eastAsia="en-US"/>
        </w:rPr>
        <w:t xml:space="preserve">        Node </w:t>
      </w:r>
      <w:r w:rsidRPr="00523C33">
        <w:rPr>
          <w:color w:val="00B050"/>
          <w:lang w:eastAsia="en-US"/>
        </w:rPr>
        <w:t>next</w:t>
      </w:r>
      <w:r w:rsidRPr="00CB4A7D">
        <w:rPr>
          <w:lang w:eastAsia="en-US"/>
        </w:rPr>
        <w:t>;         </w:t>
      </w:r>
      <w:r w:rsidRPr="00CB4A7D">
        <w:rPr>
          <w:rFonts w:cs="Times New Roman"/>
          <w:lang w:eastAsia="en-US"/>
        </w:rPr>
        <w:t> </w:t>
      </w:r>
    </w:p>
    <w:p w14:paraId="078E7BD1" w14:textId="236AEB95" w:rsidR="00D91BA2" w:rsidRPr="00CB4A7D" w:rsidRDefault="00D91BA2" w:rsidP="00D91BA2">
      <w:pPr>
        <w:pStyle w:val="Output"/>
        <w:rPr>
          <w:rFonts w:cs="Times New Roman"/>
          <w:lang w:eastAsia="en-US"/>
        </w:rPr>
      </w:pPr>
      <w:r w:rsidRPr="00CB4A7D">
        <w:rPr>
          <w:lang w:eastAsia="en-US"/>
        </w:rPr>
        <w:t>        // Constructor to create a new node Next is by default initialized</w:t>
      </w:r>
      <w:r w:rsidR="00F04C70">
        <w:rPr>
          <w:rFonts w:cs="Times New Roman"/>
          <w:lang w:eastAsia="en-US"/>
        </w:rPr>
        <w:t xml:space="preserve"> </w:t>
      </w:r>
      <w:r w:rsidRPr="00CB4A7D">
        <w:rPr>
          <w:lang w:eastAsia="en-US"/>
        </w:rPr>
        <w:t>as null</w:t>
      </w:r>
    </w:p>
    <w:p w14:paraId="2E0DEDB2" w14:textId="77777777" w:rsidR="00F04C70" w:rsidRDefault="00D91BA2" w:rsidP="00D91BA2">
      <w:pPr>
        <w:pStyle w:val="Output"/>
        <w:rPr>
          <w:lang w:eastAsia="en-US"/>
        </w:rPr>
      </w:pPr>
      <w:r w:rsidRPr="00CB4A7D">
        <w:rPr>
          <w:lang w:eastAsia="en-US"/>
        </w:rPr>
        <w:t>        Node(int</w:t>
      </w:r>
      <w:r w:rsidRPr="00CB4A7D">
        <w:rPr>
          <w:rFonts w:cs="Times New Roman"/>
          <w:lang w:eastAsia="en-US"/>
        </w:rPr>
        <w:t xml:space="preserve"> </w:t>
      </w:r>
      <w:r w:rsidRPr="00CB4A7D">
        <w:rPr>
          <w:lang w:eastAsia="en-US"/>
        </w:rPr>
        <w:t>d) {</w:t>
      </w:r>
    </w:p>
    <w:p w14:paraId="18B57BA5" w14:textId="77777777" w:rsidR="00F04C70" w:rsidRDefault="00D91BA2" w:rsidP="00F04C70">
      <w:pPr>
        <w:pStyle w:val="Output"/>
        <w:ind w:firstLine="720"/>
        <w:rPr>
          <w:lang w:eastAsia="en-US"/>
        </w:rPr>
      </w:pPr>
      <w:r w:rsidRPr="00CB4A7D">
        <w:rPr>
          <w:lang w:eastAsia="en-US"/>
        </w:rPr>
        <w:t>data = d;</w:t>
      </w:r>
    </w:p>
    <w:p w14:paraId="0030B42E" w14:textId="67649503" w:rsidR="00D91BA2" w:rsidRPr="00CB4A7D" w:rsidRDefault="00D91BA2" w:rsidP="00F04C70">
      <w:pPr>
        <w:pStyle w:val="Output"/>
        <w:ind w:firstLine="720"/>
        <w:rPr>
          <w:rFonts w:cs="Times New Roman"/>
          <w:lang w:eastAsia="en-US"/>
        </w:rPr>
      </w:pPr>
      <w:r w:rsidRPr="00CB4A7D">
        <w:rPr>
          <w:lang w:eastAsia="en-US"/>
        </w:rPr>
        <w:t>}</w:t>
      </w:r>
    </w:p>
    <w:p w14:paraId="677D057A" w14:textId="77777777" w:rsidR="00D91BA2" w:rsidRPr="00CB4A7D" w:rsidRDefault="00D91BA2" w:rsidP="00D91BA2">
      <w:pPr>
        <w:pStyle w:val="Output"/>
        <w:rPr>
          <w:rFonts w:cs="Times New Roman"/>
          <w:lang w:eastAsia="en-US"/>
        </w:rPr>
      </w:pPr>
      <w:r w:rsidRPr="00CB4A7D">
        <w:rPr>
          <w:lang w:eastAsia="en-US"/>
        </w:rPr>
        <w:t>    }</w:t>
      </w:r>
    </w:p>
    <w:p w14:paraId="4247FF13" w14:textId="77777777" w:rsidR="00D91BA2" w:rsidRPr="00CB4A7D" w:rsidRDefault="00D91BA2" w:rsidP="00D91BA2">
      <w:pPr>
        <w:pStyle w:val="Output"/>
        <w:rPr>
          <w:rFonts w:cs="Times New Roman"/>
          <w:lang w:eastAsia="en-US"/>
        </w:rPr>
      </w:pPr>
      <w:r w:rsidRPr="00CB4A7D">
        <w:rPr>
          <w:lang w:eastAsia="en-US"/>
        </w:rPr>
        <w:t>}</w:t>
      </w:r>
    </w:p>
    <w:p w14:paraId="5F115763" w14:textId="77777777" w:rsidR="00D91BA2" w:rsidRDefault="00D91BA2" w:rsidP="00F04C70">
      <w:pPr>
        <w:spacing w:line="240" w:lineRule="auto"/>
        <w:rPr>
          <w:rFonts w:cs="Segoe UI"/>
        </w:rPr>
      </w:pPr>
    </w:p>
    <w:p w14:paraId="375268DA" w14:textId="77777777" w:rsidR="00D91BA2" w:rsidRPr="002E5006" w:rsidRDefault="00D91BA2" w:rsidP="00F04C70">
      <w:pPr>
        <w:pStyle w:val="Heading4"/>
        <w:spacing w:after="0" w:line="240" w:lineRule="auto"/>
      </w:pPr>
      <w:r w:rsidRPr="002E5006">
        <w:t>Doubly Linked List</w:t>
      </w:r>
    </w:p>
    <w:p w14:paraId="6F8D3EA5" w14:textId="77777777" w:rsidR="00D91BA2" w:rsidRDefault="00D91BA2" w:rsidP="00D91BA2">
      <w:pPr>
        <w:rPr>
          <w:rFonts w:cs="Segoe UI"/>
        </w:rPr>
      </w:pPr>
      <w:r w:rsidRPr="002E5006">
        <w:rPr>
          <w:rFonts w:cs="Segoe UI"/>
        </w:rPr>
        <w:t>A </w:t>
      </w:r>
      <w:r w:rsidRPr="002E5006">
        <w:rPr>
          <w:rFonts w:cs="Segoe UI"/>
          <w:b/>
          <w:bCs/>
        </w:rPr>
        <w:t>D</w:t>
      </w:r>
      <w:r w:rsidRPr="002E5006">
        <w:rPr>
          <w:rFonts w:cs="Segoe UI"/>
        </w:rPr>
        <w:t>oubly </w:t>
      </w:r>
      <w:r w:rsidRPr="002E5006">
        <w:rPr>
          <w:rFonts w:cs="Segoe UI"/>
          <w:b/>
          <w:bCs/>
        </w:rPr>
        <w:t>L</w:t>
      </w:r>
      <w:r w:rsidRPr="002E5006">
        <w:rPr>
          <w:rFonts w:cs="Segoe UI"/>
        </w:rPr>
        <w:t>inked </w:t>
      </w:r>
      <w:r w:rsidRPr="002E5006">
        <w:rPr>
          <w:rFonts w:cs="Segoe UI"/>
          <w:b/>
          <w:bCs/>
        </w:rPr>
        <w:t>L</w:t>
      </w:r>
      <w:r w:rsidRPr="002E5006">
        <w:rPr>
          <w:rFonts w:cs="Segoe UI"/>
        </w:rPr>
        <w:t>ist (DLL) contains an extra pointer, typically called </w:t>
      </w:r>
      <w:r w:rsidRPr="002E5006">
        <w:rPr>
          <w:rFonts w:cs="Segoe UI"/>
          <w:i/>
          <w:iCs/>
        </w:rPr>
        <w:t>previous pointer</w:t>
      </w:r>
      <w:r w:rsidRPr="002E5006">
        <w:rPr>
          <w:rFonts w:cs="Segoe UI"/>
        </w:rPr>
        <w:t>, together with next pointer and data which are there in singly linked list.</w:t>
      </w:r>
    </w:p>
    <w:p w14:paraId="18A93CC6" w14:textId="5485427D" w:rsidR="00D91BA2" w:rsidRDefault="00D91BA2" w:rsidP="00D91BA2">
      <w:pPr>
        <w:rPr>
          <w:rFonts w:cs="Segoe UI"/>
        </w:rPr>
      </w:pPr>
      <w:r>
        <w:rPr>
          <w:rFonts w:cs="Segoe UI"/>
          <w:noProof/>
          <w:lang w:eastAsia="en-US"/>
        </w:rPr>
        <w:drawing>
          <wp:inline distT="0" distB="0" distL="0" distR="0" wp14:anchorId="309BF31B" wp14:editId="69CA2C7F">
            <wp:extent cx="4333461" cy="6902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F8F05E.tmp"/>
                    <pic:cNvPicPr/>
                  </pic:nvPicPr>
                  <pic:blipFill>
                    <a:blip r:embed="rId206">
                      <a:extLst>
                        <a:ext uri="{28A0092B-C50C-407E-A947-70E740481C1C}">
                          <a14:useLocalDpi xmlns:a14="http://schemas.microsoft.com/office/drawing/2010/main" val="0"/>
                        </a:ext>
                      </a:extLst>
                    </a:blip>
                    <a:stretch>
                      <a:fillRect/>
                    </a:stretch>
                  </pic:blipFill>
                  <pic:spPr>
                    <a:xfrm>
                      <a:off x="0" y="0"/>
                      <a:ext cx="4428726" cy="705460"/>
                    </a:xfrm>
                    <a:prstGeom prst="rect">
                      <a:avLst/>
                    </a:prstGeom>
                  </pic:spPr>
                </pic:pic>
              </a:graphicData>
            </a:graphic>
          </wp:inline>
        </w:drawing>
      </w:r>
    </w:p>
    <w:p w14:paraId="17548B0E" w14:textId="77777777" w:rsidR="00630628" w:rsidRDefault="00630628" w:rsidP="00D91BA2">
      <w:pPr>
        <w:rPr>
          <w:rFonts w:cs="Segoe UI"/>
        </w:rPr>
      </w:pPr>
    </w:p>
    <w:p w14:paraId="2F8D4316" w14:textId="77777777" w:rsidR="00D91BA2" w:rsidRPr="002E5006" w:rsidRDefault="00D91BA2" w:rsidP="00D91BA2">
      <w:pPr>
        <w:pStyle w:val="syntax"/>
      </w:pPr>
      <w:r w:rsidRPr="002E5006">
        <w:t>Basic Operations</w:t>
      </w:r>
    </w:p>
    <w:p w14:paraId="59535D96" w14:textId="77777777" w:rsidR="00D91BA2" w:rsidRPr="002E5006" w:rsidRDefault="00D91BA2" w:rsidP="00D91BA2">
      <w:pPr>
        <w:rPr>
          <w:rFonts w:cs="Segoe UI"/>
        </w:rPr>
      </w:pPr>
      <w:r w:rsidRPr="002E5006">
        <w:rPr>
          <w:rFonts w:cs="Segoe UI"/>
        </w:rPr>
        <w:t>Following are the basic operations supported by a list.</w:t>
      </w:r>
    </w:p>
    <w:p w14:paraId="6E3A1EFA" w14:textId="77777777" w:rsidR="00D91BA2" w:rsidRPr="002E5006" w:rsidRDefault="00D91BA2" w:rsidP="006F728B">
      <w:pPr>
        <w:numPr>
          <w:ilvl w:val="0"/>
          <w:numId w:val="165"/>
        </w:numPr>
        <w:rPr>
          <w:rFonts w:cs="Segoe UI"/>
        </w:rPr>
      </w:pPr>
      <w:r w:rsidRPr="002E5006">
        <w:rPr>
          <w:rFonts w:cs="Segoe UI"/>
          <w:b/>
          <w:bCs/>
        </w:rPr>
        <w:t>Insertion</w:t>
      </w:r>
      <w:r w:rsidRPr="002E5006">
        <w:rPr>
          <w:rFonts w:cs="Segoe UI"/>
        </w:rPr>
        <w:t> − Adds an element at the beginning of the list.</w:t>
      </w:r>
    </w:p>
    <w:p w14:paraId="46C354B5" w14:textId="77777777" w:rsidR="00D91BA2" w:rsidRPr="002E5006" w:rsidRDefault="00D91BA2" w:rsidP="006F728B">
      <w:pPr>
        <w:numPr>
          <w:ilvl w:val="0"/>
          <w:numId w:val="165"/>
        </w:numPr>
        <w:rPr>
          <w:rFonts w:cs="Segoe UI"/>
        </w:rPr>
      </w:pPr>
      <w:r w:rsidRPr="002E5006">
        <w:rPr>
          <w:rFonts w:cs="Segoe UI"/>
          <w:b/>
          <w:bCs/>
        </w:rPr>
        <w:t>Deletion</w:t>
      </w:r>
      <w:r w:rsidRPr="002E5006">
        <w:rPr>
          <w:rFonts w:cs="Segoe UI"/>
        </w:rPr>
        <w:t> − Deletes an element at the beginning of the list.</w:t>
      </w:r>
    </w:p>
    <w:p w14:paraId="4E956F35" w14:textId="77777777" w:rsidR="00D91BA2" w:rsidRPr="002E5006" w:rsidRDefault="00D91BA2" w:rsidP="006F728B">
      <w:pPr>
        <w:numPr>
          <w:ilvl w:val="0"/>
          <w:numId w:val="165"/>
        </w:numPr>
        <w:rPr>
          <w:rFonts w:cs="Segoe UI"/>
        </w:rPr>
      </w:pPr>
      <w:r w:rsidRPr="002E5006">
        <w:rPr>
          <w:rFonts w:cs="Segoe UI"/>
          <w:b/>
          <w:bCs/>
        </w:rPr>
        <w:t>Insert Last</w:t>
      </w:r>
      <w:r w:rsidRPr="002E5006">
        <w:rPr>
          <w:rFonts w:cs="Segoe UI"/>
        </w:rPr>
        <w:t> − Adds an element at the end of the list.</w:t>
      </w:r>
    </w:p>
    <w:p w14:paraId="55D81AB8" w14:textId="77777777" w:rsidR="00D91BA2" w:rsidRPr="002E5006" w:rsidRDefault="00D91BA2" w:rsidP="006F728B">
      <w:pPr>
        <w:numPr>
          <w:ilvl w:val="0"/>
          <w:numId w:val="165"/>
        </w:numPr>
        <w:rPr>
          <w:rFonts w:cs="Segoe UI"/>
        </w:rPr>
      </w:pPr>
      <w:r w:rsidRPr="002E5006">
        <w:rPr>
          <w:rFonts w:cs="Segoe UI"/>
          <w:b/>
          <w:bCs/>
        </w:rPr>
        <w:t>Delete Last</w:t>
      </w:r>
      <w:r w:rsidRPr="002E5006">
        <w:rPr>
          <w:rFonts w:cs="Segoe UI"/>
        </w:rPr>
        <w:t> − Deletes an element from the end of the list.</w:t>
      </w:r>
    </w:p>
    <w:p w14:paraId="5E85F635" w14:textId="77777777" w:rsidR="00D91BA2" w:rsidRPr="002E5006" w:rsidRDefault="00D91BA2" w:rsidP="006F728B">
      <w:pPr>
        <w:numPr>
          <w:ilvl w:val="0"/>
          <w:numId w:val="165"/>
        </w:numPr>
        <w:rPr>
          <w:rFonts w:cs="Segoe UI"/>
        </w:rPr>
      </w:pPr>
      <w:r w:rsidRPr="002E5006">
        <w:rPr>
          <w:rFonts w:cs="Segoe UI"/>
          <w:b/>
          <w:bCs/>
        </w:rPr>
        <w:t>Insert After</w:t>
      </w:r>
      <w:r w:rsidRPr="002E5006">
        <w:rPr>
          <w:rFonts w:cs="Segoe UI"/>
        </w:rPr>
        <w:t> − Adds an element after an item of the list.</w:t>
      </w:r>
    </w:p>
    <w:p w14:paraId="544348A3" w14:textId="77777777" w:rsidR="00D91BA2" w:rsidRPr="002E5006" w:rsidRDefault="00D91BA2" w:rsidP="006F728B">
      <w:pPr>
        <w:numPr>
          <w:ilvl w:val="0"/>
          <w:numId w:val="165"/>
        </w:numPr>
        <w:rPr>
          <w:rFonts w:cs="Segoe UI"/>
        </w:rPr>
      </w:pPr>
      <w:r w:rsidRPr="002E5006">
        <w:rPr>
          <w:rFonts w:cs="Segoe UI"/>
          <w:b/>
          <w:bCs/>
        </w:rPr>
        <w:t>Delete</w:t>
      </w:r>
      <w:r w:rsidRPr="002E5006">
        <w:rPr>
          <w:rFonts w:cs="Segoe UI"/>
        </w:rPr>
        <w:t> − Deletes an element from the list using the key.</w:t>
      </w:r>
    </w:p>
    <w:p w14:paraId="344678F2" w14:textId="77777777" w:rsidR="00D91BA2" w:rsidRPr="002E5006" w:rsidRDefault="00D91BA2" w:rsidP="006F728B">
      <w:pPr>
        <w:numPr>
          <w:ilvl w:val="0"/>
          <w:numId w:val="165"/>
        </w:numPr>
        <w:rPr>
          <w:rFonts w:cs="Segoe UI"/>
        </w:rPr>
      </w:pPr>
      <w:r w:rsidRPr="002E5006">
        <w:rPr>
          <w:rFonts w:cs="Segoe UI"/>
          <w:b/>
          <w:bCs/>
        </w:rPr>
        <w:t>Display forward</w:t>
      </w:r>
      <w:r w:rsidRPr="002E5006">
        <w:rPr>
          <w:rFonts w:cs="Segoe UI"/>
        </w:rPr>
        <w:t> − Displays the complete list in a forward manner.</w:t>
      </w:r>
    </w:p>
    <w:p w14:paraId="0E9AACB1" w14:textId="77777777" w:rsidR="00D91BA2" w:rsidRPr="002E5006" w:rsidRDefault="00D91BA2" w:rsidP="006F728B">
      <w:pPr>
        <w:numPr>
          <w:ilvl w:val="0"/>
          <w:numId w:val="165"/>
        </w:numPr>
        <w:rPr>
          <w:rFonts w:cs="Segoe UI"/>
        </w:rPr>
      </w:pPr>
      <w:r w:rsidRPr="002E5006">
        <w:rPr>
          <w:rFonts w:cs="Segoe UI"/>
          <w:b/>
          <w:bCs/>
        </w:rPr>
        <w:lastRenderedPageBreak/>
        <w:t>Display backward</w:t>
      </w:r>
      <w:r w:rsidRPr="002E5006">
        <w:rPr>
          <w:rFonts w:cs="Segoe UI"/>
        </w:rPr>
        <w:t> − Displays the complete list in a backward manner.</w:t>
      </w:r>
    </w:p>
    <w:p w14:paraId="4633B1A4" w14:textId="77777777" w:rsidR="00D91BA2" w:rsidRPr="002E5006" w:rsidRDefault="00D91BA2" w:rsidP="00D91BA2">
      <w:pPr>
        <w:pStyle w:val="Output"/>
        <w:rPr>
          <w:rFonts w:ascii="Times New Roman" w:hAnsi="Times New Roman" w:cs="Times New Roman"/>
          <w:lang w:eastAsia="en-US"/>
        </w:rPr>
      </w:pPr>
      <w:r w:rsidRPr="002E5006">
        <w:rPr>
          <w:lang w:eastAsia="en-US"/>
        </w:rPr>
        <w:t>public</w:t>
      </w:r>
      <w:r w:rsidRPr="002E5006">
        <w:rPr>
          <w:rFonts w:ascii="Times New Roman" w:hAnsi="Times New Roman" w:cs="Times New Roman"/>
          <w:lang w:eastAsia="en-US"/>
        </w:rPr>
        <w:t xml:space="preserve"> </w:t>
      </w:r>
      <w:r w:rsidRPr="002E5006">
        <w:rPr>
          <w:lang w:eastAsia="en-US"/>
        </w:rPr>
        <w:t>class</w:t>
      </w:r>
      <w:r w:rsidRPr="002E5006">
        <w:rPr>
          <w:rFonts w:ascii="Times New Roman" w:hAnsi="Times New Roman" w:cs="Times New Roman"/>
          <w:lang w:eastAsia="en-US"/>
        </w:rPr>
        <w:t xml:space="preserve"> </w:t>
      </w:r>
      <w:r w:rsidRPr="002E5006">
        <w:rPr>
          <w:lang w:eastAsia="en-US"/>
        </w:rPr>
        <w:t>DLL {</w:t>
      </w:r>
    </w:p>
    <w:p w14:paraId="4832A7D6" w14:textId="77777777" w:rsidR="00D91BA2" w:rsidRPr="002E5006" w:rsidRDefault="00D91BA2" w:rsidP="00D91BA2">
      <w:pPr>
        <w:pStyle w:val="Output"/>
        <w:rPr>
          <w:rFonts w:ascii="Times New Roman" w:hAnsi="Times New Roman" w:cs="Times New Roman"/>
          <w:lang w:eastAsia="en-US"/>
        </w:rPr>
      </w:pPr>
      <w:r w:rsidRPr="002E5006">
        <w:rPr>
          <w:lang w:eastAsia="en-US"/>
        </w:rPr>
        <w:t>    Node head; // head of list</w:t>
      </w:r>
    </w:p>
    <w:p w14:paraId="5A5D8C9D" w14:textId="77777777" w:rsidR="00D91BA2" w:rsidRPr="002E5006" w:rsidRDefault="00D91BA2" w:rsidP="00D91BA2">
      <w:pPr>
        <w:pStyle w:val="Output"/>
        <w:rPr>
          <w:rFonts w:ascii="Times New Roman" w:hAnsi="Times New Roman" w:cs="Times New Roman"/>
          <w:lang w:eastAsia="en-US"/>
        </w:rPr>
      </w:pPr>
      <w:r w:rsidRPr="002E5006">
        <w:rPr>
          <w:rFonts w:ascii="Times New Roman" w:hAnsi="Times New Roman" w:cs="Times New Roman"/>
          <w:lang w:eastAsia="en-US"/>
        </w:rPr>
        <w:t> </w:t>
      </w:r>
    </w:p>
    <w:p w14:paraId="51E85500" w14:textId="77777777" w:rsidR="00D91BA2" w:rsidRPr="002E5006" w:rsidRDefault="00D91BA2" w:rsidP="00D91BA2">
      <w:pPr>
        <w:pStyle w:val="Output"/>
        <w:rPr>
          <w:rFonts w:ascii="Times New Roman" w:hAnsi="Times New Roman" w:cs="Times New Roman"/>
          <w:lang w:eastAsia="en-US"/>
        </w:rPr>
      </w:pPr>
      <w:r w:rsidRPr="002E5006">
        <w:rPr>
          <w:lang w:eastAsia="en-US"/>
        </w:rPr>
        <w:t>    /* Doubly Linked list Node*/</w:t>
      </w:r>
    </w:p>
    <w:p w14:paraId="5911C567" w14:textId="77777777" w:rsidR="00D91BA2" w:rsidRPr="002E5006" w:rsidRDefault="00D91BA2" w:rsidP="00D91BA2">
      <w:pPr>
        <w:pStyle w:val="Output"/>
        <w:rPr>
          <w:rFonts w:ascii="Times New Roman" w:hAnsi="Times New Roman" w:cs="Times New Roman"/>
          <w:lang w:eastAsia="en-US"/>
        </w:rPr>
      </w:pPr>
      <w:r w:rsidRPr="002E5006">
        <w:rPr>
          <w:lang w:eastAsia="en-US"/>
        </w:rPr>
        <w:t>    class</w:t>
      </w:r>
      <w:r w:rsidRPr="002E5006">
        <w:rPr>
          <w:rFonts w:ascii="Times New Roman" w:hAnsi="Times New Roman" w:cs="Times New Roman"/>
          <w:lang w:eastAsia="en-US"/>
        </w:rPr>
        <w:t xml:space="preserve"> </w:t>
      </w:r>
      <w:r w:rsidRPr="004431D9">
        <w:rPr>
          <w:color w:val="7030A0"/>
          <w:lang w:eastAsia="en-US"/>
        </w:rPr>
        <w:t xml:space="preserve">Node </w:t>
      </w:r>
      <w:r w:rsidRPr="002E5006">
        <w:rPr>
          <w:lang w:eastAsia="en-US"/>
        </w:rPr>
        <w:t>{</w:t>
      </w:r>
    </w:p>
    <w:p w14:paraId="19CEE98C" w14:textId="77777777" w:rsidR="00D91BA2" w:rsidRPr="004431D9" w:rsidRDefault="00D91BA2" w:rsidP="00D91BA2">
      <w:pPr>
        <w:pStyle w:val="Output"/>
        <w:rPr>
          <w:rFonts w:ascii="Times New Roman" w:hAnsi="Times New Roman" w:cs="Times New Roman"/>
          <w:color w:val="7030A0"/>
          <w:lang w:eastAsia="en-US"/>
        </w:rPr>
      </w:pPr>
      <w:r w:rsidRPr="004431D9">
        <w:rPr>
          <w:color w:val="7030A0"/>
          <w:lang w:eastAsia="en-US"/>
        </w:rPr>
        <w:t>        </w:t>
      </w:r>
      <w:r w:rsidRPr="004431D9">
        <w:rPr>
          <w:lang w:eastAsia="en-US"/>
        </w:rPr>
        <w:t>int</w:t>
      </w:r>
      <w:r w:rsidRPr="004431D9">
        <w:rPr>
          <w:rFonts w:ascii="Times New Roman" w:hAnsi="Times New Roman" w:cs="Times New Roman"/>
          <w:lang w:eastAsia="en-US"/>
        </w:rPr>
        <w:t xml:space="preserve"> </w:t>
      </w:r>
      <w:r w:rsidRPr="004431D9">
        <w:rPr>
          <w:color w:val="00B050"/>
          <w:lang w:eastAsia="en-US"/>
        </w:rPr>
        <w:t>data</w:t>
      </w:r>
      <w:r w:rsidRPr="004431D9">
        <w:rPr>
          <w:color w:val="7030A0"/>
          <w:lang w:eastAsia="en-US"/>
        </w:rPr>
        <w:t>;</w:t>
      </w:r>
    </w:p>
    <w:p w14:paraId="31E24D44" w14:textId="77777777" w:rsidR="00D91BA2" w:rsidRPr="004431D9" w:rsidRDefault="00D91BA2" w:rsidP="00D91BA2">
      <w:pPr>
        <w:pStyle w:val="Output"/>
        <w:rPr>
          <w:rFonts w:ascii="Times New Roman" w:hAnsi="Times New Roman" w:cs="Times New Roman"/>
          <w:color w:val="7030A0"/>
          <w:lang w:eastAsia="en-US"/>
        </w:rPr>
      </w:pPr>
      <w:r w:rsidRPr="004431D9">
        <w:rPr>
          <w:color w:val="7030A0"/>
          <w:lang w:eastAsia="en-US"/>
        </w:rPr>
        <w:t>        </w:t>
      </w:r>
      <w:r w:rsidRPr="004431D9">
        <w:rPr>
          <w:lang w:eastAsia="en-US"/>
        </w:rPr>
        <w:t xml:space="preserve">Node </w:t>
      </w:r>
      <w:r w:rsidRPr="004431D9">
        <w:rPr>
          <w:color w:val="00B050"/>
          <w:lang w:eastAsia="en-US"/>
        </w:rPr>
        <w:t>prev</w:t>
      </w:r>
      <w:r w:rsidRPr="004431D9">
        <w:rPr>
          <w:color w:val="7030A0"/>
          <w:lang w:eastAsia="en-US"/>
        </w:rPr>
        <w:t>;</w:t>
      </w:r>
    </w:p>
    <w:p w14:paraId="51BB0663" w14:textId="77777777" w:rsidR="00D91BA2" w:rsidRPr="004431D9" w:rsidRDefault="00D91BA2" w:rsidP="00D91BA2">
      <w:pPr>
        <w:pStyle w:val="Output"/>
        <w:rPr>
          <w:rFonts w:ascii="Times New Roman" w:hAnsi="Times New Roman" w:cs="Times New Roman"/>
          <w:color w:val="7030A0"/>
          <w:lang w:eastAsia="en-US"/>
        </w:rPr>
      </w:pPr>
      <w:r w:rsidRPr="004431D9">
        <w:rPr>
          <w:color w:val="7030A0"/>
          <w:lang w:eastAsia="en-US"/>
        </w:rPr>
        <w:t>        </w:t>
      </w:r>
      <w:r w:rsidRPr="004431D9">
        <w:rPr>
          <w:lang w:eastAsia="en-US"/>
        </w:rPr>
        <w:t xml:space="preserve">Node </w:t>
      </w:r>
      <w:r w:rsidRPr="004431D9">
        <w:rPr>
          <w:color w:val="00B050"/>
          <w:lang w:eastAsia="en-US"/>
        </w:rPr>
        <w:t>next</w:t>
      </w:r>
      <w:r w:rsidRPr="004431D9">
        <w:rPr>
          <w:color w:val="7030A0"/>
          <w:lang w:eastAsia="en-US"/>
        </w:rPr>
        <w:t>;</w:t>
      </w:r>
    </w:p>
    <w:p w14:paraId="0EF0F842" w14:textId="77777777" w:rsidR="00D91BA2" w:rsidRPr="002E5006" w:rsidRDefault="00D91BA2" w:rsidP="00D91BA2">
      <w:pPr>
        <w:pStyle w:val="Output"/>
        <w:rPr>
          <w:rFonts w:ascii="Times New Roman" w:hAnsi="Times New Roman" w:cs="Times New Roman"/>
          <w:lang w:eastAsia="en-US"/>
        </w:rPr>
      </w:pPr>
      <w:r w:rsidRPr="002E5006">
        <w:rPr>
          <w:rFonts w:ascii="Times New Roman" w:hAnsi="Times New Roman" w:cs="Times New Roman"/>
          <w:lang w:eastAsia="en-US"/>
        </w:rPr>
        <w:t> </w:t>
      </w:r>
    </w:p>
    <w:p w14:paraId="767DCD04" w14:textId="22C45CEE" w:rsidR="00D91BA2" w:rsidRPr="002E5006" w:rsidRDefault="00D91BA2" w:rsidP="00D91BA2">
      <w:pPr>
        <w:pStyle w:val="Output"/>
        <w:rPr>
          <w:rFonts w:ascii="Times New Roman" w:hAnsi="Times New Roman" w:cs="Times New Roman"/>
          <w:lang w:eastAsia="en-US"/>
        </w:rPr>
      </w:pPr>
      <w:r w:rsidRPr="002E5006">
        <w:rPr>
          <w:lang w:eastAsia="en-US"/>
        </w:rPr>
        <w:t>        // Constructor to create a new node next and prev is by default initialized as null</w:t>
      </w:r>
    </w:p>
    <w:p w14:paraId="16541C40" w14:textId="77777777" w:rsidR="00630628" w:rsidRDefault="00D91BA2" w:rsidP="00D91BA2">
      <w:pPr>
        <w:pStyle w:val="Output"/>
        <w:rPr>
          <w:lang w:eastAsia="en-US"/>
        </w:rPr>
      </w:pPr>
      <w:r w:rsidRPr="002E5006">
        <w:rPr>
          <w:lang w:eastAsia="en-US"/>
        </w:rPr>
        <w:t>        Node(int</w:t>
      </w:r>
      <w:r w:rsidRPr="002E5006">
        <w:rPr>
          <w:rFonts w:ascii="Times New Roman" w:hAnsi="Times New Roman" w:cs="Times New Roman"/>
          <w:lang w:eastAsia="en-US"/>
        </w:rPr>
        <w:t xml:space="preserve"> </w:t>
      </w:r>
      <w:r w:rsidRPr="002E5006">
        <w:rPr>
          <w:lang w:eastAsia="en-US"/>
        </w:rPr>
        <w:t xml:space="preserve">d) { </w:t>
      </w:r>
    </w:p>
    <w:p w14:paraId="46D0E549" w14:textId="47218C4D" w:rsidR="00630628" w:rsidRDefault="00630628" w:rsidP="00630628">
      <w:pPr>
        <w:pStyle w:val="Output"/>
        <w:ind w:firstLine="720"/>
        <w:rPr>
          <w:lang w:eastAsia="en-US"/>
        </w:rPr>
      </w:pPr>
      <w:r>
        <w:rPr>
          <w:lang w:eastAsia="en-US"/>
        </w:rPr>
        <w:t xml:space="preserve">  </w:t>
      </w:r>
      <w:r w:rsidR="00D91BA2" w:rsidRPr="002E5006">
        <w:rPr>
          <w:lang w:eastAsia="en-US"/>
        </w:rPr>
        <w:t xml:space="preserve">data = d; </w:t>
      </w:r>
    </w:p>
    <w:p w14:paraId="532F1833" w14:textId="33CC7C7F" w:rsidR="00D91BA2" w:rsidRPr="002E5006" w:rsidRDefault="00D91BA2" w:rsidP="00630628">
      <w:pPr>
        <w:pStyle w:val="Output"/>
        <w:ind w:firstLine="720"/>
        <w:rPr>
          <w:rFonts w:ascii="Times New Roman" w:hAnsi="Times New Roman" w:cs="Times New Roman"/>
          <w:lang w:eastAsia="en-US"/>
        </w:rPr>
      </w:pPr>
      <w:r w:rsidRPr="002E5006">
        <w:rPr>
          <w:lang w:eastAsia="en-US"/>
        </w:rPr>
        <w:t>}</w:t>
      </w:r>
    </w:p>
    <w:p w14:paraId="50C03F35" w14:textId="77777777" w:rsidR="00D91BA2" w:rsidRPr="002E5006" w:rsidRDefault="00D91BA2" w:rsidP="00D91BA2">
      <w:pPr>
        <w:pStyle w:val="Output"/>
        <w:rPr>
          <w:rFonts w:ascii="Times New Roman" w:hAnsi="Times New Roman" w:cs="Times New Roman"/>
          <w:lang w:eastAsia="en-US"/>
        </w:rPr>
      </w:pPr>
      <w:r w:rsidRPr="002E5006">
        <w:rPr>
          <w:lang w:eastAsia="en-US"/>
        </w:rPr>
        <w:t>    }</w:t>
      </w:r>
    </w:p>
    <w:p w14:paraId="7A45B68E" w14:textId="21746191" w:rsidR="00D91BA2" w:rsidRDefault="00D91BA2" w:rsidP="00D91BA2">
      <w:pPr>
        <w:pStyle w:val="Output"/>
        <w:rPr>
          <w:lang w:eastAsia="en-US"/>
        </w:rPr>
      </w:pPr>
      <w:r w:rsidRPr="002E5006">
        <w:rPr>
          <w:lang w:eastAsia="en-US"/>
        </w:rPr>
        <w:t>}</w:t>
      </w:r>
    </w:p>
    <w:p w14:paraId="08CFBA11" w14:textId="77777777" w:rsidR="009D7120" w:rsidRDefault="009D7120" w:rsidP="009D7120"/>
    <w:p w14:paraId="5F7971C6" w14:textId="77777777" w:rsidR="00D91BA2" w:rsidRPr="00A04499" w:rsidRDefault="00D91BA2" w:rsidP="008D4D7B">
      <w:pPr>
        <w:pStyle w:val="Heading4"/>
        <w:spacing w:after="0" w:line="240" w:lineRule="auto"/>
      </w:pPr>
      <w:r w:rsidRPr="00A04499">
        <w:t>Circular Linked List</w:t>
      </w:r>
    </w:p>
    <w:p w14:paraId="510EB370" w14:textId="77777777" w:rsidR="00D91BA2" w:rsidRDefault="00D91BA2" w:rsidP="00D91BA2">
      <w:pPr>
        <w:rPr>
          <w:rFonts w:cs="Segoe UI"/>
        </w:rPr>
      </w:pPr>
      <w:r w:rsidRPr="00A04499">
        <w:rPr>
          <w:rFonts w:cs="Segoe UI"/>
        </w:rPr>
        <w:t>Circular Linked List is a variation of Linked list in which the first element points to the last element and the last element points to the first element. Both Singly Linked List and Doubly Linked List can be made into a circular linked list.</w:t>
      </w:r>
    </w:p>
    <w:p w14:paraId="3C06A8DA" w14:textId="77777777" w:rsidR="00D91BA2" w:rsidRDefault="00D91BA2" w:rsidP="00D91BA2">
      <w:pPr>
        <w:rPr>
          <w:rFonts w:cs="Segoe UI"/>
        </w:rPr>
      </w:pPr>
    </w:p>
    <w:p w14:paraId="668892E0" w14:textId="77777777" w:rsidR="00D91BA2" w:rsidRDefault="00D91BA2" w:rsidP="00D91BA2">
      <w:pPr>
        <w:rPr>
          <w:rFonts w:cs="Segoe UI"/>
        </w:rPr>
      </w:pPr>
      <w:r w:rsidRPr="00A04499">
        <w:rPr>
          <w:rFonts w:cs="Segoe UI"/>
          <w:b/>
        </w:rPr>
        <w:t>In singly linked list,</w:t>
      </w:r>
      <w:r w:rsidRPr="00A04499">
        <w:rPr>
          <w:rFonts w:cs="Segoe UI"/>
        </w:rPr>
        <w:t xml:space="preserve"> the next pointer of the last node points to the first node.</w:t>
      </w:r>
    </w:p>
    <w:p w14:paraId="207799DB" w14:textId="77777777" w:rsidR="00D91BA2" w:rsidRDefault="00D91BA2" w:rsidP="00D91BA2">
      <w:pPr>
        <w:rPr>
          <w:rFonts w:cs="Segoe UI"/>
        </w:rPr>
      </w:pPr>
      <w:r>
        <w:rPr>
          <w:noProof/>
          <w:lang w:eastAsia="en-US"/>
        </w:rPr>
        <w:drawing>
          <wp:inline distT="0" distB="0" distL="0" distR="0" wp14:anchorId="0C19EE3D" wp14:editId="59D5556D">
            <wp:extent cx="5715000" cy="942975"/>
            <wp:effectExtent l="0" t="0" r="0" b="9525"/>
            <wp:docPr id="95" name="Picture 95" descr="Singly Linked List as Circul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ngly Linked List as Circular Linked Lis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15000" cy="942975"/>
                    </a:xfrm>
                    <a:prstGeom prst="rect">
                      <a:avLst/>
                    </a:prstGeom>
                    <a:noFill/>
                    <a:ln>
                      <a:noFill/>
                    </a:ln>
                  </pic:spPr>
                </pic:pic>
              </a:graphicData>
            </a:graphic>
          </wp:inline>
        </w:drawing>
      </w:r>
    </w:p>
    <w:p w14:paraId="2756316A" w14:textId="77777777" w:rsidR="00D91BA2" w:rsidRDefault="00D91BA2" w:rsidP="00D91BA2">
      <w:pPr>
        <w:rPr>
          <w:rFonts w:cs="Segoe UI"/>
        </w:rPr>
      </w:pPr>
    </w:p>
    <w:p w14:paraId="30B27498" w14:textId="77777777" w:rsidR="00D91BA2" w:rsidRPr="00A04499" w:rsidRDefault="00D91BA2" w:rsidP="00D91BA2">
      <w:pPr>
        <w:rPr>
          <w:rFonts w:cs="Segoe UI"/>
        </w:rPr>
      </w:pPr>
      <w:r w:rsidRPr="00A04499">
        <w:rPr>
          <w:rFonts w:cs="Segoe UI"/>
          <w:b/>
        </w:rPr>
        <w:t>In doubly linked list,</w:t>
      </w:r>
      <w:r w:rsidRPr="00A04499">
        <w:rPr>
          <w:rFonts w:cs="Segoe UI"/>
        </w:rPr>
        <w:t xml:space="preserve"> the next pointer of the last node points to the first node and the previous pointer of the first node points to the last node making the circular in both directions.</w:t>
      </w:r>
    </w:p>
    <w:p w14:paraId="492FB0D4" w14:textId="77777777" w:rsidR="00D91BA2" w:rsidRDefault="00D91BA2" w:rsidP="00D91BA2">
      <w:pPr>
        <w:rPr>
          <w:rFonts w:cs="Segoe UI"/>
        </w:rPr>
      </w:pPr>
      <w:r w:rsidRPr="00A04499">
        <w:rPr>
          <w:rFonts w:cs="Segoe UI"/>
          <w:noProof/>
          <w:lang w:eastAsia="en-US"/>
        </w:rPr>
        <w:drawing>
          <wp:inline distT="0" distB="0" distL="0" distR="0" wp14:anchorId="683B2A6F" wp14:editId="40D7DD7C">
            <wp:extent cx="5715000" cy="933450"/>
            <wp:effectExtent l="0" t="0" r="0" b="0"/>
            <wp:docPr id="113" name="Picture 113" descr="Doubly Linked List as Circular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ubly Linked List as Circular Linked Lis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15000" cy="933450"/>
                    </a:xfrm>
                    <a:prstGeom prst="rect">
                      <a:avLst/>
                    </a:prstGeom>
                    <a:noFill/>
                    <a:ln>
                      <a:noFill/>
                    </a:ln>
                  </pic:spPr>
                </pic:pic>
              </a:graphicData>
            </a:graphic>
          </wp:inline>
        </w:drawing>
      </w:r>
    </w:p>
    <w:p w14:paraId="459F850A" w14:textId="2421CF1B" w:rsidR="00D91BA2" w:rsidRDefault="00D91BA2" w:rsidP="00D91BA2">
      <w:r>
        <w:t xml:space="preserve"> </w:t>
      </w:r>
    </w:p>
    <w:p w14:paraId="401309BD" w14:textId="77777777" w:rsidR="009D7120" w:rsidRDefault="009D7120" w:rsidP="00D91BA2"/>
    <w:p w14:paraId="13BFAA2D" w14:textId="77777777" w:rsidR="00D91BA2" w:rsidRDefault="00D91BA2" w:rsidP="000E4144">
      <w:pPr>
        <w:pStyle w:val="Heading30"/>
      </w:pPr>
      <w:r>
        <w:t>2.Stack</w:t>
      </w:r>
    </w:p>
    <w:p w14:paraId="3AF03626" w14:textId="77777777" w:rsidR="00D91BA2" w:rsidRPr="00322A7C" w:rsidRDefault="00D91BA2" w:rsidP="00D91BA2">
      <w:r w:rsidRPr="00322A7C">
        <w:t>A stack is an Abstract Data Type (ADT), commonly used in most programming languages. It is named stack as it behaves like a real-world stack, for example – a deck of cards or a pile of plates, etc.</w:t>
      </w:r>
    </w:p>
    <w:p w14:paraId="2C5A1351" w14:textId="77777777" w:rsidR="00D91BA2" w:rsidRDefault="00D91BA2" w:rsidP="00D91BA2">
      <w:r w:rsidRPr="00322A7C">
        <w:rPr>
          <w:noProof/>
          <w:lang w:eastAsia="en-US"/>
        </w:rPr>
        <w:drawing>
          <wp:inline distT="0" distB="0" distL="0" distR="0" wp14:anchorId="3458ACDF" wp14:editId="48ECC426">
            <wp:extent cx="2686050" cy="697675"/>
            <wp:effectExtent l="0" t="0" r="0" b="7620"/>
            <wp:docPr id="116" name="Picture 116" descr="Stack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ack Exampl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708649" cy="703545"/>
                    </a:xfrm>
                    <a:prstGeom prst="rect">
                      <a:avLst/>
                    </a:prstGeom>
                    <a:noFill/>
                    <a:ln>
                      <a:noFill/>
                    </a:ln>
                  </pic:spPr>
                </pic:pic>
              </a:graphicData>
            </a:graphic>
          </wp:inline>
        </w:drawing>
      </w:r>
    </w:p>
    <w:p w14:paraId="16A3D728" w14:textId="77777777" w:rsidR="00D91BA2" w:rsidRPr="00322A7C" w:rsidRDefault="00D91BA2" w:rsidP="00D91BA2">
      <w:pPr>
        <w:pStyle w:val="syntax"/>
      </w:pPr>
      <w:r w:rsidRPr="00322A7C">
        <w:t>Basic Operations</w:t>
      </w:r>
    </w:p>
    <w:p w14:paraId="2681CD02" w14:textId="54B2CD39" w:rsidR="00D91BA2" w:rsidRDefault="00D91BA2" w:rsidP="006F728B">
      <w:pPr>
        <w:pStyle w:val="ListParagraph"/>
        <w:numPr>
          <w:ilvl w:val="0"/>
          <w:numId w:val="166"/>
        </w:numPr>
        <w:tabs>
          <w:tab w:val="num" w:pos="720"/>
        </w:tabs>
        <w:spacing w:line="360" w:lineRule="auto"/>
      </w:pPr>
      <w:r w:rsidRPr="00322A7C">
        <w:rPr>
          <w:b/>
          <w:bCs/>
        </w:rPr>
        <w:t>push()</w:t>
      </w:r>
      <w:r w:rsidR="00D76489">
        <w:rPr>
          <w:b/>
          <w:bCs/>
        </w:rPr>
        <w:tab/>
      </w:r>
      <w:r w:rsidRPr="00322A7C">
        <w:t xml:space="preserve">− </w:t>
      </w:r>
      <w:r w:rsidR="00D56C13">
        <w:t>Adding</w:t>
      </w:r>
      <w:r w:rsidRPr="00322A7C">
        <w:t xml:space="preserve"> (</w:t>
      </w:r>
      <w:r w:rsidR="00D56C13">
        <w:t>pushing</w:t>
      </w:r>
      <w:r w:rsidRPr="00322A7C">
        <w:t>) an element on the stack.</w:t>
      </w:r>
    </w:p>
    <w:p w14:paraId="5CA29766" w14:textId="7C2B68FA" w:rsidR="00D91BA2" w:rsidRPr="00322A7C" w:rsidRDefault="00D91BA2" w:rsidP="006F728B">
      <w:pPr>
        <w:pStyle w:val="ListParagraph"/>
        <w:numPr>
          <w:ilvl w:val="0"/>
          <w:numId w:val="166"/>
        </w:numPr>
        <w:tabs>
          <w:tab w:val="num" w:pos="720"/>
        </w:tabs>
        <w:spacing w:line="360" w:lineRule="auto"/>
      </w:pPr>
      <w:r w:rsidRPr="00322A7C">
        <w:rPr>
          <w:b/>
          <w:bCs/>
        </w:rPr>
        <w:t>pop()</w:t>
      </w:r>
      <w:r w:rsidRPr="00322A7C">
        <w:t> </w:t>
      </w:r>
      <w:r w:rsidR="00D76489">
        <w:tab/>
      </w:r>
      <w:r w:rsidRPr="00322A7C">
        <w:t>− Removing (accessing) an element from the stack.</w:t>
      </w:r>
    </w:p>
    <w:p w14:paraId="6496FD71" w14:textId="28672DCA" w:rsidR="00D91BA2" w:rsidRPr="00322A7C" w:rsidRDefault="00D91BA2" w:rsidP="006F728B">
      <w:pPr>
        <w:pStyle w:val="ListParagraph"/>
        <w:numPr>
          <w:ilvl w:val="0"/>
          <w:numId w:val="166"/>
        </w:numPr>
        <w:spacing w:line="360" w:lineRule="auto"/>
      </w:pPr>
      <w:r w:rsidRPr="00322A7C">
        <w:rPr>
          <w:b/>
          <w:bCs/>
        </w:rPr>
        <w:t>peek()</w:t>
      </w:r>
      <w:r w:rsidRPr="00322A7C">
        <w:t> </w:t>
      </w:r>
      <w:r w:rsidR="00D76489">
        <w:tab/>
      </w:r>
      <w:r w:rsidRPr="00322A7C">
        <w:t xml:space="preserve">− get the top data element of the stack, </w:t>
      </w:r>
      <w:r w:rsidRPr="00266846">
        <w:rPr>
          <w:b/>
          <w:bCs/>
          <w:color w:val="FF0000"/>
        </w:rPr>
        <w:t>without removing it</w:t>
      </w:r>
      <w:r w:rsidRPr="00322A7C">
        <w:t>.</w:t>
      </w:r>
    </w:p>
    <w:p w14:paraId="0F85CCA4" w14:textId="58A6339A" w:rsidR="00D91BA2" w:rsidRPr="00322A7C" w:rsidRDefault="00D91BA2" w:rsidP="006F728B">
      <w:pPr>
        <w:pStyle w:val="ListParagraph"/>
        <w:numPr>
          <w:ilvl w:val="0"/>
          <w:numId w:val="166"/>
        </w:numPr>
        <w:spacing w:line="360" w:lineRule="auto"/>
      </w:pPr>
      <w:r w:rsidRPr="00322A7C">
        <w:rPr>
          <w:b/>
          <w:bCs/>
        </w:rPr>
        <w:lastRenderedPageBreak/>
        <w:t>isFull()</w:t>
      </w:r>
      <w:r w:rsidRPr="00322A7C">
        <w:t> − check if stack is full.</w:t>
      </w:r>
    </w:p>
    <w:p w14:paraId="1B087B55" w14:textId="77777777" w:rsidR="00D91BA2" w:rsidRPr="00322A7C" w:rsidRDefault="00D91BA2" w:rsidP="006F728B">
      <w:pPr>
        <w:pStyle w:val="ListParagraph"/>
        <w:numPr>
          <w:ilvl w:val="0"/>
          <w:numId w:val="166"/>
        </w:numPr>
        <w:spacing w:line="360" w:lineRule="auto"/>
      </w:pPr>
      <w:r w:rsidRPr="00322A7C">
        <w:rPr>
          <w:b/>
          <w:bCs/>
        </w:rPr>
        <w:t>isEmpty()</w:t>
      </w:r>
      <w:r w:rsidRPr="00322A7C">
        <w:t> </w:t>
      </w:r>
      <w:r w:rsidRPr="00322A7C">
        <w:rPr>
          <w:rFonts w:ascii="Times New Roman" w:hAnsi="Times New Roman" w:cs="Times New Roman"/>
        </w:rPr>
        <w:t>−</w:t>
      </w:r>
      <w:r w:rsidRPr="00322A7C">
        <w:t xml:space="preserve"> check if stack is empty.</w:t>
      </w:r>
    </w:p>
    <w:p w14:paraId="2F7037DC" w14:textId="77777777" w:rsidR="00D91BA2" w:rsidRPr="003C0DD9" w:rsidRDefault="00D91BA2" w:rsidP="00D91BA2">
      <w:r w:rsidRPr="00322A7C">
        <w:rPr>
          <w:noProof/>
          <w:lang w:eastAsia="en-US"/>
        </w:rPr>
        <w:drawing>
          <wp:inline distT="0" distB="0" distL="0" distR="0" wp14:anchorId="3E2DB72D" wp14:editId="769E4E7F">
            <wp:extent cx="3246699" cy="2240222"/>
            <wp:effectExtent l="0" t="0" r="0" b="8255"/>
            <wp:docPr id="128" name="Picture 128" descr="Stack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ack Representatio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70437" cy="2256601"/>
                    </a:xfrm>
                    <a:prstGeom prst="rect">
                      <a:avLst/>
                    </a:prstGeom>
                    <a:noFill/>
                    <a:ln>
                      <a:noFill/>
                    </a:ln>
                  </pic:spPr>
                </pic:pic>
              </a:graphicData>
            </a:graphic>
          </wp:inline>
        </w:drawing>
      </w:r>
    </w:p>
    <w:p w14:paraId="7F1BAD70" w14:textId="77777777" w:rsidR="00D91BA2" w:rsidRPr="00D47669" w:rsidRDefault="00D91BA2" w:rsidP="00D91BA2">
      <w:pPr>
        <w:pStyle w:val="syntax"/>
      </w:pPr>
      <w:r w:rsidRPr="00D47669">
        <w:t>Push operation involves a series of steps −</w:t>
      </w:r>
    </w:p>
    <w:p w14:paraId="63D99C91" w14:textId="77777777" w:rsidR="00D91BA2" w:rsidRPr="00D47669" w:rsidRDefault="00D91BA2" w:rsidP="006F728B">
      <w:pPr>
        <w:numPr>
          <w:ilvl w:val="0"/>
          <w:numId w:val="167"/>
        </w:numPr>
        <w:rPr>
          <w:rFonts w:cs="Segoe UI"/>
        </w:rPr>
      </w:pPr>
      <w:r w:rsidRPr="00D47669">
        <w:rPr>
          <w:rFonts w:cs="Segoe UI"/>
          <w:b/>
          <w:bCs/>
        </w:rPr>
        <w:t>Step 1</w:t>
      </w:r>
      <w:r w:rsidRPr="00D47669">
        <w:rPr>
          <w:rFonts w:cs="Segoe UI"/>
        </w:rPr>
        <w:t> − Checks if the stack is full.</w:t>
      </w:r>
    </w:p>
    <w:p w14:paraId="2E5862AF" w14:textId="77777777" w:rsidR="00D91BA2" w:rsidRPr="00D47669" w:rsidRDefault="00D91BA2" w:rsidP="006F728B">
      <w:pPr>
        <w:numPr>
          <w:ilvl w:val="0"/>
          <w:numId w:val="167"/>
        </w:numPr>
        <w:rPr>
          <w:rFonts w:cs="Segoe UI"/>
        </w:rPr>
      </w:pPr>
      <w:r w:rsidRPr="00D47669">
        <w:rPr>
          <w:rFonts w:cs="Segoe UI"/>
          <w:b/>
          <w:bCs/>
        </w:rPr>
        <w:t>Step 2</w:t>
      </w:r>
      <w:r w:rsidRPr="00D47669">
        <w:rPr>
          <w:rFonts w:cs="Segoe UI"/>
        </w:rPr>
        <w:t> − If the stack is full, produces an error and exit.</w:t>
      </w:r>
    </w:p>
    <w:p w14:paraId="0FCE9EA8" w14:textId="77777777" w:rsidR="00D91BA2" w:rsidRPr="00D47669" w:rsidRDefault="00D91BA2" w:rsidP="006F728B">
      <w:pPr>
        <w:numPr>
          <w:ilvl w:val="0"/>
          <w:numId w:val="167"/>
        </w:numPr>
        <w:rPr>
          <w:rFonts w:cs="Segoe UI"/>
        </w:rPr>
      </w:pPr>
      <w:r w:rsidRPr="00D47669">
        <w:rPr>
          <w:rFonts w:cs="Segoe UI"/>
          <w:b/>
          <w:bCs/>
        </w:rPr>
        <w:t>Step 3</w:t>
      </w:r>
      <w:r w:rsidRPr="00D47669">
        <w:rPr>
          <w:rFonts w:cs="Segoe UI"/>
        </w:rPr>
        <w:t> − If the stack is not full, increments </w:t>
      </w:r>
      <w:r w:rsidRPr="00D47669">
        <w:rPr>
          <w:rFonts w:cs="Segoe UI"/>
          <w:b/>
          <w:bCs/>
        </w:rPr>
        <w:t>top</w:t>
      </w:r>
      <w:r w:rsidRPr="00D47669">
        <w:rPr>
          <w:rFonts w:cs="Segoe UI"/>
        </w:rPr>
        <w:t> to point next empty space.</w:t>
      </w:r>
    </w:p>
    <w:p w14:paraId="04A946A9" w14:textId="77777777" w:rsidR="00D91BA2" w:rsidRPr="00D47669" w:rsidRDefault="00D91BA2" w:rsidP="006F728B">
      <w:pPr>
        <w:numPr>
          <w:ilvl w:val="0"/>
          <w:numId w:val="167"/>
        </w:numPr>
        <w:rPr>
          <w:rFonts w:cs="Segoe UI"/>
        </w:rPr>
      </w:pPr>
      <w:r w:rsidRPr="00D47669">
        <w:rPr>
          <w:rFonts w:cs="Segoe UI"/>
          <w:b/>
          <w:bCs/>
        </w:rPr>
        <w:t>Step 4</w:t>
      </w:r>
      <w:r w:rsidRPr="00D47669">
        <w:rPr>
          <w:rFonts w:cs="Segoe UI"/>
        </w:rPr>
        <w:t> − Adds data element to the stack location, where top is pointing.</w:t>
      </w:r>
    </w:p>
    <w:p w14:paraId="6D087AA3" w14:textId="337A7ABE" w:rsidR="00D91BA2" w:rsidRDefault="00D91BA2" w:rsidP="006F728B">
      <w:pPr>
        <w:numPr>
          <w:ilvl w:val="0"/>
          <w:numId w:val="167"/>
        </w:numPr>
        <w:rPr>
          <w:rFonts w:cs="Segoe UI"/>
        </w:rPr>
      </w:pPr>
      <w:r w:rsidRPr="00D47669">
        <w:rPr>
          <w:rFonts w:cs="Segoe UI"/>
          <w:b/>
          <w:bCs/>
        </w:rPr>
        <w:t>Step 5</w:t>
      </w:r>
      <w:r w:rsidRPr="00D47669">
        <w:rPr>
          <w:rFonts w:cs="Segoe UI"/>
        </w:rPr>
        <w:t> − Returns success.</w:t>
      </w:r>
    </w:p>
    <w:p w14:paraId="7CC392CD" w14:textId="77777777" w:rsidR="00D03338" w:rsidRPr="00D47669" w:rsidRDefault="00D03338" w:rsidP="00D03338">
      <w:pPr>
        <w:rPr>
          <w:rFonts w:cs="Segoe UI"/>
        </w:rPr>
      </w:pPr>
    </w:p>
    <w:p w14:paraId="7955B6B9" w14:textId="77777777" w:rsidR="00D91BA2" w:rsidRDefault="00D91BA2" w:rsidP="00D91BA2">
      <w:pPr>
        <w:rPr>
          <w:rFonts w:cs="Segoe UI"/>
        </w:rPr>
      </w:pPr>
    </w:p>
    <w:p w14:paraId="684FCC9E" w14:textId="77777777" w:rsidR="00D91BA2" w:rsidRPr="00D47669" w:rsidRDefault="00D91BA2" w:rsidP="000E4144">
      <w:pPr>
        <w:pStyle w:val="Heading30"/>
      </w:pPr>
      <w:r>
        <w:t>3.</w:t>
      </w:r>
      <w:r w:rsidRPr="00D47669">
        <w:t>Queue</w:t>
      </w:r>
    </w:p>
    <w:p w14:paraId="6B4B82EE" w14:textId="3236434B" w:rsidR="00D91BA2" w:rsidRDefault="00D91BA2" w:rsidP="00D91BA2">
      <w:pPr>
        <w:rPr>
          <w:rFonts w:cs="Segoe UI"/>
        </w:rPr>
      </w:pPr>
      <w:r>
        <w:rPr>
          <w:rFonts w:cs="Segoe UI"/>
        </w:rPr>
        <w:t>Q</w:t>
      </w:r>
      <w:r w:rsidRPr="00D47669">
        <w:rPr>
          <w:rFonts w:cs="Segoe UI"/>
        </w:rPr>
        <w:t xml:space="preserve">ueue is open at both its ends. </w:t>
      </w:r>
      <w:r w:rsidRPr="00272934">
        <w:rPr>
          <w:rFonts w:cs="Segoe UI"/>
          <w:b/>
        </w:rPr>
        <w:t xml:space="preserve">One end is always used to </w:t>
      </w:r>
      <w:r w:rsidRPr="00272934">
        <w:rPr>
          <w:rFonts w:cs="Segoe UI"/>
          <w:b/>
          <w:color w:val="00B050"/>
        </w:rPr>
        <w:t>insert data</w:t>
      </w:r>
      <w:r w:rsidRPr="00272934">
        <w:rPr>
          <w:rFonts w:cs="Segoe UI"/>
          <w:color w:val="00B050"/>
        </w:rPr>
        <w:t xml:space="preserve"> </w:t>
      </w:r>
      <w:r w:rsidRPr="00D47669">
        <w:rPr>
          <w:rFonts w:cs="Segoe UI"/>
        </w:rPr>
        <w:t xml:space="preserve">(enqueue) and the </w:t>
      </w:r>
      <w:r w:rsidRPr="00272934">
        <w:rPr>
          <w:rFonts w:cs="Segoe UI"/>
          <w:b/>
        </w:rPr>
        <w:t xml:space="preserve">other is used to </w:t>
      </w:r>
      <w:r w:rsidRPr="00272934">
        <w:rPr>
          <w:rFonts w:cs="Segoe UI"/>
          <w:b/>
          <w:color w:val="00B050"/>
        </w:rPr>
        <w:t xml:space="preserve">remove data </w:t>
      </w:r>
      <w:r w:rsidRPr="00272934">
        <w:rPr>
          <w:rFonts w:cs="Segoe UI"/>
          <w:b/>
        </w:rPr>
        <w:t>(dequeue</w:t>
      </w:r>
      <w:r w:rsidRPr="00D47669">
        <w:rPr>
          <w:rFonts w:cs="Segoe UI"/>
        </w:rPr>
        <w:t>). Queue follows First-In-First-Out methodology, i.e., the data item stored first will be accessed first.</w:t>
      </w:r>
    </w:p>
    <w:p w14:paraId="4AEAC558" w14:textId="77777777" w:rsidR="00D91BA2" w:rsidRDefault="00D91BA2" w:rsidP="00D91BA2">
      <w:pPr>
        <w:rPr>
          <w:rFonts w:cs="Segoe UI"/>
        </w:rPr>
      </w:pPr>
      <w:r>
        <w:rPr>
          <w:noProof/>
          <w:lang w:eastAsia="en-US"/>
        </w:rPr>
        <w:drawing>
          <wp:inline distT="0" distB="0" distL="0" distR="0" wp14:anchorId="764318C7" wp14:editId="60958728">
            <wp:extent cx="5168096" cy="1085300"/>
            <wp:effectExtent l="0" t="0" r="0" b="635"/>
            <wp:docPr id="130" name="Picture 130" descr="Queu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Queue Exampl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04153" cy="1092872"/>
                    </a:xfrm>
                    <a:prstGeom prst="rect">
                      <a:avLst/>
                    </a:prstGeom>
                    <a:noFill/>
                    <a:ln>
                      <a:noFill/>
                    </a:ln>
                  </pic:spPr>
                </pic:pic>
              </a:graphicData>
            </a:graphic>
          </wp:inline>
        </w:drawing>
      </w:r>
    </w:p>
    <w:p w14:paraId="2BA19590" w14:textId="77777777" w:rsidR="00D91BA2" w:rsidRPr="00D6636E" w:rsidRDefault="00D91BA2" w:rsidP="00D91BA2">
      <w:pPr>
        <w:pStyle w:val="syntax"/>
      </w:pPr>
      <w:r w:rsidRPr="00D6636E">
        <w:t>Basic Operations</w:t>
      </w:r>
    </w:p>
    <w:p w14:paraId="70F391EC" w14:textId="77777777" w:rsidR="00D91BA2" w:rsidRPr="00D6636E" w:rsidRDefault="00D91BA2" w:rsidP="006F728B">
      <w:pPr>
        <w:numPr>
          <w:ilvl w:val="0"/>
          <w:numId w:val="168"/>
        </w:numPr>
        <w:rPr>
          <w:rFonts w:cs="Segoe UI"/>
        </w:rPr>
      </w:pPr>
      <w:r w:rsidRPr="00D6636E">
        <w:rPr>
          <w:rFonts w:cs="Segoe UI"/>
          <w:b/>
          <w:bCs/>
        </w:rPr>
        <w:t>enqueue()</w:t>
      </w:r>
      <w:r w:rsidRPr="00D6636E">
        <w:rPr>
          <w:rFonts w:cs="Segoe UI"/>
        </w:rPr>
        <w:t> − add (store) an item to the queue.</w:t>
      </w:r>
    </w:p>
    <w:p w14:paraId="4B31F80E" w14:textId="77777777" w:rsidR="00D91BA2" w:rsidRPr="00D6636E" w:rsidRDefault="00D91BA2" w:rsidP="006F728B">
      <w:pPr>
        <w:numPr>
          <w:ilvl w:val="0"/>
          <w:numId w:val="168"/>
        </w:numPr>
        <w:rPr>
          <w:rFonts w:cs="Segoe UI"/>
        </w:rPr>
      </w:pPr>
      <w:r w:rsidRPr="00D6636E">
        <w:rPr>
          <w:rFonts w:cs="Segoe UI"/>
          <w:b/>
          <w:bCs/>
        </w:rPr>
        <w:t>dequeue()</w:t>
      </w:r>
      <w:r w:rsidRPr="00D6636E">
        <w:rPr>
          <w:rFonts w:cs="Segoe UI"/>
        </w:rPr>
        <w:t> − remove (access) an item from the queue.</w:t>
      </w:r>
    </w:p>
    <w:p w14:paraId="57060B86" w14:textId="77777777" w:rsidR="00D91BA2" w:rsidRPr="00D6636E" w:rsidRDefault="00D91BA2" w:rsidP="006F728B">
      <w:pPr>
        <w:numPr>
          <w:ilvl w:val="0"/>
          <w:numId w:val="169"/>
        </w:numPr>
        <w:rPr>
          <w:rFonts w:cs="Segoe UI"/>
        </w:rPr>
      </w:pPr>
      <w:r w:rsidRPr="00D6636E">
        <w:rPr>
          <w:rFonts w:cs="Segoe UI"/>
          <w:b/>
          <w:bCs/>
        </w:rPr>
        <w:t>peek()</w:t>
      </w:r>
      <w:r w:rsidRPr="00D6636E">
        <w:rPr>
          <w:rFonts w:cs="Segoe UI"/>
        </w:rPr>
        <w:t xml:space="preserve"> − Gets the element at the front of the queue </w:t>
      </w:r>
      <w:r w:rsidRPr="008D4D7B">
        <w:rPr>
          <w:rFonts w:cs="Segoe UI"/>
          <w:b/>
          <w:bCs/>
          <w:color w:val="FF0000"/>
        </w:rPr>
        <w:t>without removing it.</w:t>
      </w:r>
    </w:p>
    <w:p w14:paraId="1DF4F6BD" w14:textId="7ACE4764" w:rsidR="00D91BA2" w:rsidRPr="00D6636E" w:rsidRDefault="00D91BA2" w:rsidP="006F728B">
      <w:pPr>
        <w:numPr>
          <w:ilvl w:val="0"/>
          <w:numId w:val="169"/>
        </w:numPr>
        <w:rPr>
          <w:rFonts w:cs="Segoe UI"/>
        </w:rPr>
      </w:pPr>
      <w:r w:rsidRPr="00D6636E">
        <w:rPr>
          <w:rFonts w:cs="Segoe UI"/>
          <w:b/>
          <w:bCs/>
        </w:rPr>
        <w:t>is</w:t>
      </w:r>
      <w:r w:rsidR="00266846">
        <w:rPr>
          <w:rFonts w:cs="Segoe UI"/>
          <w:b/>
          <w:bCs/>
        </w:rPr>
        <w:t>F</w:t>
      </w:r>
      <w:r w:rsidRPr="00D6636E">
        <w:rPr>
          <w:rFonts w:cs="Segoe UI"/>
          <w:b/>
          <w:bCs/>
        </w:rPr>
        <w:t>ull()</w:t>
      </w:r>
      <w:r w:rsidRPr="00D6636E">
        <w:rPr>
          <w:rFonts w:cs="Segoe UI"/>
        </w:rPr>
        <w:t> − Checks if the queue is full.</w:t>
      </w:r>
    </w:p>
    <w:p w14:paraId="59AA6914" w14:textId="4AD540FF" w:rsidR="00D91BA2" w:rsidRPr="00D6636E" w:rsidRDefault="00D91BA2" w:rsidP="006F728B">
      <w:pPr>
        <w:numPr>
          <w:ilvl w:val="0"/>
          <w:numId w:val="169"/>
        </w:numPr>
        <w:rPr>
          <w:rFonts w:cs="Segoe UI"/>
        </w:rPr>
      </w:pPr>
      <w:r w:rsidRPr="00D6636E">
        <w:rPr>
          <w:rFonts w:cs="Segoe UI"/>
          <w:b/>
          <w:bCs/>
        </w:rPr>
        <w:t>is</w:t>
      </w:r>
      <w:r w:rsidR="00266846">
        <w:rPr>
          <w:rFonts w:cs="Segoe UI"/>
          <w:b/>
          <w:bCs/>
        </w:rPr>
        <w:t>E</w:t>
      </w:r>
      <w:r w:rsidRPr="00D6636E">
        <w:rPr>
          <w:rFonts w:cs="Segoe UI"/>
          <w:b/>
          <w:bCs/>
        </w:rPr>
        <w:t>mpty()</w:t>
      </w:r>
      <w:r w:rsidRPr="00D6636E">
        <w:rPr>
          <w:rFonts w:cs="Segoe UI"/>
        </w:rPr>
        <w:t> − Checks if the queue is empty.</w:t>
      </w:r>
    </w:p>
    <w:p w14:paraId="3B4235BE" w14:textId="30ED1B7C" w:rsidR="00D91BA2" w:rsidRPr="00552217" w:rsidRDefault="00D03338" w:rsidP="00D91BA2">
      <w:pPr>
        <w:pStyle w:val="syntax"/>
      </w:pPr>
      <w:r>
        <w:t>S</w:t>
      </w:r>
      <w:r w:rsidR="00D91BA2" w:rsidRPr="00552217">
        <w:t>teps should be taken to enqueue (insert) data into a queue −</w:t>
      </w:r>
    </w:p>
    <w:p w14:paraId="76148A7E" w14:textId="77777777" w:rsidR="00D91BA2" w:rsidRPr="00552217" w:rsidRDefault="00D91BA2" w:rsidP="006F728B">
      <w:pPr>
        <w:numPr>
          <w:ilvl w:val="0"/>
          <w:numId w:val="170"/>
        </w:numPr>
        <w:rPr>
          <w:rFonts w:cs="Segoe UI"/>
        </w:rPr>
      </w:pPr>
      <w:r w:rsidRPr="00552217">
        <w:rPr>
          <w:rFonts w:cs="Segoe UI"/>
          <w:b/>
          <w:bCs/>
        </w:rPr>
        <w:t>Step 1</w:t>
      </w:r>
      <w:r w:rsidRPr="00552217">
        <w:rPr>
          <w:rFonts w:cs="Segoe UI"/>
        </w:rPr>
        <w:t> − Check if the queue is full.</w:t>
      </w:r>
    </w:p>
    <w:p w14:paraId="0D120720" w14:textId="77777777" w:rsidR="00D91BA2" w:rsidRPr="00552217" w:rsidRDefault="00D91BA2" w:rsidP="006F728B">
      <w:pPr>
        <w:numPr>
          <w:ilvl w:val="0"/>
          <w:numId w:val="170"/>
        </w:numPr>
        <w:rPr>
          <w:rFonts w:cs="Segoe UI"/>
        </w:rPr>
      </w:pPr>
      <w:r w:rsidRPr="00552217">
        <w:rPr>
          <w:rFonts w:cs="Segoe UI"/>
          <w:b/>
          <w:bCs/>
        </w:rPr>
        <w:t>Step 2</w:t>
      </w:r>
      <w:r w:rsidRPr="00552217">
        <w:rPr>
          <w:rFonts w:cs="Segoe UI"/>
        </w:rPr>
        <w:t> − If the queue is full, produce overflow error and exit.</w:t>
      </w:r>
    </w:p>
    <w:p w14:paraId="07A81A24" w14:textId="77777777" w:rsidR="00D91BA2" w:rsidRPr="00552217" w:rsidRDefault="00D91BA2" w:rsidP="006F728B">
      <w:pPr>
        <w:numPr>
          <w:ilvl w:val="0"/>
          <w:numId w:val="170"/>
        </w:numPr>
        <w:rPr>
          <w:rFonts w:cs="Segoe UI"/>
        </w:rPr>
      </w:pPr>
      <w:r w:rsidRPr="00552217">
        <w:rPr>
          <w:rFonts w:cs="Segoe UI"/>
          <w:b/>
          <w:bCs/>
        </w:rPr>
        <w:t>Step 3</w:t>
      </w:r>
      <w:r w:rsidRPr="00552217">
        <w:rPr>
          <w:rFonts w:cs="Segoe UI"/>
        </w:rPr>
        <w:t> − If the queue is not full, increment </w:t>
      </w:r>
      <w:r w:rsidRPr="00552217">
        <w:rPr>
          <w:rFonts w:cs="Segoe UI"/>
          <w:b/>
          <w:bCs/>
        </w:rPr>
        <w:t>rear</w:t>
      </w:r>
      <w:r w:rsidRPr="00552217">
        <w:rPr>
          <w:rFonts w:cs="Segoe UI"/>
        </w:rPr>
        <w:t> pointer to point the next empty space.</w:t>
      </w:r>
    </w:p>
    <w:p w14:paraId="56FF7D71" w14:textId="77777777" w:rsidR="00D91BA2" w:rsidRPr="00552217" w:rsidRDefault="00D91BA2" w:rsidP="006F728B">
      <w:pPr>
        <w:numPr>
          <w:ilvl w:val="0"/>
          <w:numId w:val="170"/>
        </w:numPr>
        <w:rPr>
          <w:rFonts w:cs="Segoe UI"/>
        </w:rPr>
      </w:pPr>
      <w:r w:rsidRPr="00552217">
        <w:rPr>
          <w:rFonts w:cs="Segoe UI"/>
          <w:b/>
          <w:bCs/>
        </w:rPr>
        <w:t>Step 4</w:t>
      </w:r>
      <w:r w:rsidRPr="00552217">
        <w:rPr>
          <w:rFonts w:cs="Segoe UI"/>
        </w:rPr>
        <w:t> − Add data element to the queue location, where the rear is pointing.</w:t>
      </w:r>
    </w:p>
    <w:p w14:paraId="227C31E4" w14:textId="77777777" w:rsidR="00D91BA2" w:rsidRPr="00552217" w:rsidRDefault="00D91BA2" w:rsidP="006F728B">
      <w:pPr>
        <w:numPr>
          <w:ilvl w:val="0"/>
          <w:numId w:val="170"/>
        </w:numPr>
        <w:rPr>
          <w:rFonts w:cs="Segoe UI"/>
        </w:rPr>
      </w:pPr>
      <w:r w:rsidRPr="00552217">
        <w:rPr>
          <w:rFonts w:cs="Segoe UI"/>
          <w:b/>
          <w:bCs/>
        </w:rPr>
        <w:t>Step 5</w:t>
      </w:r>
      <w:r w:rsidRPr="00552217">
        <w:rPr>
          <w:rFonts w:cs="Segoe UI"/>
        </w:rPr>
        <w:t> − return success.</w:t>
      </w:r>
    </w:p>
    <w:p w14:paraId="7F2265AA" w14:textId="77777777" w:rsidR="002C4CCF" w:rsidRDefault="002C4CCF" w:rsidP="00D91BA2">
      <w:pPr>
        <w:rPr>
          <w:rFonts w:cs="Segoe UI"/>
        </w:rPr>
      </w:pPr>
    </w:p>
    <w:p w14:paraId="5880550D" w14:textId="77777777" w:rsidR="00D91BA2" w:rsidRDefault="00D91BA2" w:rsidP="000E4144">
      <w:pPr>
        <w:pStyle w:val="Heading30"/>
      </w:pPr>
      <w:r>
        <w:t>4.Trees</w:t>
      </w:r>
    </w:p>
    <w:p w14:paraId="4E4BC5D7" w14:textId="74A54377" w:rsidR="00D91BA2" w:rsidRDefault="00D91BA2" w:rsidP="00D91BA2">
      <w:r w:rsidRPr="00C70434">
        <w:t xml:space="preserve">Unlike Arrays, Linked Lists, </w:t>
      </w:r>
      <w:r w:rsidR="00D122A7" w:rsidRPr="00C70434">
        <w:t>Stack,</w:t>
      </w:r>
      <w:r w:rsidRPr="00C70434">
        <w:t xml:space="preserve"> and queues, which are linear data structures, trees are hierarchical data structures.</w:t>
      </w:r>
    </w:p>
    <w:p w14:paraId="4BF19515" w14:textId="77777777" w:rsidR="00D91BA2" w:rsidRDefault="00D91BA2" w:rsidP="00D91BA2">
      <w:pPr>
        <w:rPr>
          <w:b/>
          <w:bCs/>
        </w:rPr>
      </w:pPr>
      <w:r w:rsidRPr="00C70434">
        <w:rPr>
          <w:b/>
          <w:bCs/>
        </w:rPr>
        <w:t>Tree Vocabulary: </w:t>
      </w:r>
    </w:p>
    <w:p w14:paraId="0DF12784" w14:textId="77777777" w:rsidR="00D91BA2" w:rsidRDefault="00D91BA2" w:rsidP="006F728B">
      <w:pPr>
        <w:pStyle w:val="ListParagraph"/>
        <w:numPr>
          <w:ilvl w:val="0"/>
          <w:numId w:val="171"/>
        </w:numPr>
      </w:pPr>
      <w:r w:rsidRPr="00C70434">
        <w:t xml:space="preserve">The topmost node is called </w:t>
      </w:r>
      <w:r w:rsidRPr="00C70434">
        <w:rPr>
          <w:b/>
        </w:rPr>
        <w:t>root</w:t>
      </w:r>
      <w:r w:rsidRPr="00C70434">
        <w:t xml:space="preserve"> of the tree. </w:t>
      </w:r>
    </w:p>
    <w:p w14:paraId="7785A11B" w14:textId="77777777" w:rsidR="00D91BA2" w:rsidRDefault="00D91BA2" w:rsidP="006F728B">
      <w:pPr>
        <w:pStyle w:val="ListParagraph"/>
        <w:numPr>
          <w:ilvl w:val="0"/>
          <w:numId w:val="171"/>
        </w:numPr>
      </w:pPr>
      <w:r w:rsidRPr="00C70434">
        <w:t xml:space="preserve">The elements that are directly under an element are called its </w:t>
      </w:r>
      <w:r w:rsidRPr="00C70434">
        <w:rPr>
          <w:b/>
        </w:rPr>
        <w:t>children</w:t>
      </w:r>
      <w:r w:rsidRPr="00C70434">
        <w:t xml:space="preserve">. </w:t>
      </w:r>
    </w:p>
    <w:p w14:paraId="5C8284D0" w14:textId="77777777" w:rsidR="00D91BA2" w:rsidRDefault="00D91BA2" w:rsidP="006F728B">
      <w:pPr>
        <w:pStyle w:val="ListParagraph"/>
        <w:numPr>
          <w:ilvl w:val="0"/>
          <w:numId w:val="171"/>
        </w:numPr>
      </w:pPr>
      <w:r w:rsidRPr="00C70434">
        <w:t xml:space="preserve">The element directly above something is called its </w:t>
      </w:r>
      <w:r w:rsidRPr="00C70434">
        <w:rPr>
          <w:b/>
        </w:rPr>
        <w:t>parent</w:t>
      </w:r>
      <w:r w:rsidRPr="00C70434">
        <w:t>.</w:t>
      </w:r>
    </w:p>
    <w:p w14:paraId="162E1115" w14:textId="77777777" w:rsidR="00D91BA2" w:rsidRPr="00C70434" w:rsidRDefault="00D91BA2" w:rsidP="00D91BA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textAlignment w:val="baseline"/>
        <w:rPr>
          <w:rFonts w:ascii="Consolas" w:eastAsia="Times New Roman" w:hAnsi="Consolas" w:cs="Courier New"/>
          <w:color w:val="000000"/>
          <w:sz w:val="18"/>
          <w:szCs w:val="18"/>
          <w:lang w:eastAsia="en-US"/>
        </w:rPr>
      </w:pPr>
      <w:r w:rsidRPr="00C70434">
        <w:rPr>
          <w:rFonts w:ascii="Consolas" w:eastAsia="Times New Roman" w:hAnsi="Consolas" w:cs="Courier New"/>
          <w:color w:val="000000"/>
          <w:sz w:val="18"/>
          <w:szCs w:val="18"/>
          <w:lang w:eastAsia="en-US"/>
        </w:rPr>
        <w:t xml:space="preserve">       j    &lt;-- root</w:t>
      </w:r>
    </w:p>
    <w:p w14:paraId="00520D3A" w14:textId="77777777" w:rsidR="00D91BA2" w:rsidRPr="00C70434" w:rsidRDefault="00D91BA2" w:rsidP="00D91BA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textAlignment w:val="baseline"/>
        <w:rPr>
          <w:rFonts w:ascii="Consolas" w:eastAsia="Times New Roman" w:hAnsi="Consolas" w:cs="Courier New"/>
          <w:color w:val="000000"/>
          <w:sz w:val="18"/>
          <w:szCs w:val="18"/>
          <w:lang w:eastAsia="en-US"/>
        </w:rPr>
      </w:pPr>
      <w:r w:rsidRPr="00C70434">
        <w:rPr>
          <w:rFonts w:ascii="Consolas" w:eastAsia="Times New Roman" w:hAnsi="Consolas" w:cs="Courier New"/>
          <w:color w:val="000000"/>
          <w:sz w:val="18"/>
          <w:szCs w:val="18"/>
          <w:lang w:eastAsia="en-US"/>
        </w:rPr>
        <w:t xml:space="preserve">     /   \</w:t>
      </w:r>
    </w:p>
    <w:p w14:paraId="66D21F31" w14:textId="77777777" w:rsidR="00D91BA2" w:rsidRPr="00C70434" w:rsidRDefault="00D91BA2" w:rsidP="00D91BA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textAlignment w:val="baseline"/>
        <w:rPr>
          <w:rFonts w:ascii="Consolas" w:eastAsia="Times New Roman" w:hAnsi="Consolas" w:cs="Courier New"/>
          <w:color w:val="000000"/>
          <w:sz w:val="18"/>
          <w:szCs w:val="18"/>
          <w:lang w:eastAsia="en-US"/>
        </w:rPr>
      </w:pPr>
      <w:r w:rsidRPr="00C70434">
        <w:rPr>
          <w:rFonts w:ascii="Consolas" w:eastAsia="Times New Roman" w:hAnsi="Consolas" w:cs="Courier New"/>
          <w:color w:val="000000"/>
          <w:sz w:val="18"/>
          <w:szCs w:val="18"/>
          <w:lang w:eastAsia="en-US"/>
        </w:rPr>
        <w:t xml:space="preserve">    f      k  </w:t>
      </w:r>
      <w:r>
        <w:rPr>
          <w:rFonts w:ascii="Consolas" w:eastAsia="Times New Roman" w:hAnsi="Consolas" w:cs="Courier New"/>
          <w:color w:val="000000"/>
          <w:sz w:val="18"/>
          <w:szCs w:val="18"/>
          <w:lang w:eastAsia="en-US"/>
        </w:rPr>
        <w:t xml:space="preserve"> </w:t>
      </w:r>
      <w:r w:rsidRPr="00C70434">
        <w:rPr>
          <w:rFonts w:ascii="Consolas" w:eastAsia="Times New Roman" w:hAnsi="Consolas" w:cs="Courier New"/>
          <w:color w:val="000000"/>
          <w:sz w:val="18"/>
          <w:szCs w:val="18"/>
          <w:lang w:eastAsia="en-US"/>
        </w:rPr>
        <w:t xml:space="preserve">&lt;-- </w:t>
      </w:r>
      <w:r>
        <w:rPr>
          <w:rFonts w:ascii="Consolas" w:eastAsia="Times New Roman" w:hAnsi="Consolas" w:cs="Courier New"/>
          <w:color w:val="000000"/>
          <w:sz w:val="18"/>
          <w:szCs w:val="18"/>
          <w:lang w:eastAsia="en-US"/>
        </w:rPr>
        <w:t>parents</w:t>
      </w:r>
    </w:p>
    <w:p w14:paraId="260392B0" w14:textId="77777777" w:rsidR="00D91BA2" w:rsidRPr="00C70434" w:rsidRDefault="00D91BA2" w:rsidP="00D91BA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textAlignment w:val="baseline"/>
        <w:rPr>
          <w:rFonts w:ascii="Consolas" w:eastAsia="Times New Roman" w:hAnsi="Consolas" w:cs="Courier New"/>
          <w:color w:val="000000"/>
          <w:sz w:val="18"/>
          <w:szCs w:val="18"/>
          <w:lang w:eastAsia="en-US"/>
        </w:rPr>
      </w:pPr>
      <w:r w:rsidRPr="00C70434">
        <w:rPr>
          <w:rFonts w:ascii="Consolas" w:eastAsia="Times New Roman" w:hAnsi="Consolas" w:cs="Courier New"/>
          <w:color w:val="000000"/>
          <w:sz w:val="18"/>
          <w:szCs w:val="18"/>
          <w:lang w:eastAsia="en-US"/>
        </w:rPr>
        <w:t xml:space="preserve">  /   \      \</w:t>
      </w:r>
    </w:p>
    <w:p w14:paraId="721F43C6" w14:textId="77777777" w:rsidR="00D91BA2" w:rsidRPr="00C70434" w:rsidRDefault="00D91BA2" w:rsidP="00D91BA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textAlignment w:val="baseline"/>
        <w:rPr>
          <w:rFonts w:ascii="Consolas" w:eastAsia="Times New Roman" w:hAnsi="Consolas" w:cs="Courier New"/>
          <w:color w:val="000000"/>
          <w:sz w:val="18"/>
          <w:szCs w:val="18"/>
          <w:lang w:eastAsia="en-US"/>
        </w:rPr>
      </w:pPr>
      <w:r w:rsidRPr="00C70434">
        <w:rPr>
          <w:rFonts w:ascii="Consolas" w:eastAsia="Times New Roman" w:hAnsi="Consolas" w:cs="Courier New"/>
          <w:color w:val="000000"/>
          <w:sz w:val="18"/>
          <w:szCs w:val="18"/>
          <w:lang w:eastAsia="en-US"/>
        </w:rPr>
        <w:t xml:space="preserve"> a     h      z    &lt;-- leaves </w:t>
      </w:r>
    </w:p>
    <w:p w14:paraId="3477FAF7" w14:textId="77777777" w:rsidR="00D91BA2" w:rsidRPr="008B3C4E" w:rsidRDefault="00D91BA2" w:rsidP="00D91BA2"/>
    <w:p w14:paraId="58148F45" w14:textId="77777777" w:rsidR="002C4CCF" w:rsidRDefault="00D91BA2" w:rsidP="002C4CCF">
      <w:pPr>
        <w:rPr>
          <w:b/>
          <w:bCs/>
        </w:rPr>
      </w:pPr>
      <w:r w:rsidRPr="002C4CCF">
        <w:rPr>
          <w:b/>
          <w:bCs/>
        </w:rPr>
        <w:t>Why Trees?</w:t>
      </w:r>
    </w:p>
    <w:p w14:paraId="3B2B0CBB" w14:textId="3BE31BEB" w:rsidR="002C4CCF" w:rsidRDefault="00D91BA2" w:rsidP="00B413EE">
      <w:pPr>
        <w:pStyle w:val="ListParagraph"/>
        <w:numPr>
          <w:ilvl w:val="0"/>
          <w:numId w:val="250"/>
        </w:numPr>
        <w:spacing w:line="240" w:lineRule="auto"/>
      </w:pPr>
      <w:r w:rsidRPr="00070E04">
        <w:t xml:space="preserve">One reason to use trees might be because you want to store information that naturally forms a hierarchy. </w:t>
      </w:r>
      <w:r w:rsidRPr="000B75B5">
        <w:rPr>
          <w:b/>
        </w:rPr>
        <w:t>For example, the file system on a computer</w:t>
      </w:r>
      <w:r w:rsidR="000B75B5">
        <w:t>.</w:t>
      </w:r>
    </w:p>
    <w:p w14:paraId="12B2E90E" w14:textId="77777777" w:rsidR="000B75B5" w:rsidRDefault="000B75B5" w:rsidP="000B75B5">
      <w:pPr>
        <w:pStyle w:val="ListParagraph"/>
        <w:spacing w:line="240" w:lineRule="auto"/>
      </w:pPr>
    </w:p>
    <w:p w14:paraId="38C0F7AF" w14:textId="69A4F65F" w:rsidR="002C4CCF" w:rsidRPr="000B75B5" w:rsidRDefault="00D91BA2" w:rsidP="00B413EE">
      <w:pPr>
        <w:pStyle w:val="ListParagraph"/>
        <w:numPr>
          <w:ilvl w:val="0"/>
          <w:numId w:val="250"/>
        </w:numPr>
        <w:spacing w:line="240" w:lineRule="auto"/>
        <w:rPr>
          <w:b/>
          <w:bCs/>
        </w:rPr>
      </w:pPr>
      <w:r w:rsidRPr="00070E04">
        <w:t>Trees (with some ordering e.g., BST) provide moderate access/search (quicker than Linked List and slower than arrays).</w:t>
      </w:r>
    </w:p>
    <w:p w14:paraId="788C922B" w14:textId="77777777" w:rsidR="000B75B5" w:rsidRPr="000B75B5" w:rsidRDefault="000B75B5" w:rsidP="000B75B5">
      <w:pPr>
        <w:pStyle w:val="ListParagraph"/>
        <w:spacing w:line="240" w:lineRule="auto"/>
        <w:rPr>
          <w:b/>
          <w:bCs/>
        </w:rPr>
      </w:pPr>
    </w:p>
    <w:p w14:paraId="55A3DE95" w14:textId="5EBC562F" w:rsidR="002C4CCF" w:rsidRDefault="00D91BA2" w:rsidP="00B413EE">
      <w:pPr>
        <w:pStyle w:val="ListParagraph"/>
        <w:numPr>
          <w:ilvl w:val="0"/>
          <w:numId w:val="250"/>
        </w:numPr>
      </w:pPr>
      <w:r w:rsidRPr="00070E04">
        <w:t>Trees provide moderate insertion/deletion (quicker than Arrays and slower than Linked Lists).</w:t>
      </w:r>
    </w:p>
    <w:p w14:paraId="0A9EE0A2" w14:textId="77777777" w:rsidR="002C4CCF" w:rsidRPr="002C4CCF" w:rsidRDefault="002C4CCF" w:rsidP="000B75B5">
      <w:pPr>
        <w:pStyle w:val="ListParagraph"/>
        <w:spacing w:line="240" w:lineRule="auto"/>
        <w:rPr>
          <w:b/>
          <w:bCs/>
        </w:rPr>
      </w:pPr>
    </w:p>
    <w:p w14:paraId="2EC7C63B" w14:textId="6D530739" w:rsidR="00D91BA2" w:rsidRPr="00070E04" w:rsidRDefault="00D91BA2" w:rsidP="00B413EE">
      <w:pPr>
        <w:pStyle w:val="ListParagraph"/>
        <w:numPr>
          <w:ilvl w:val="0"/>
          <w:numId w:val="250"/>
        </w:numPr>
      </w:pPr>
      <w:r w:rsidRPr="00070E04">
        <w:t>Like Linked Lists and unlike Arrays, Trees don’t have an upper limit on number of nodes as nodes are linked using pointers.</w:t>
      </w:r>
    </w:p>
    <w:p w14:paraId="18F43862" w14:textId="77777777" w:rsidR="00D91BA2" w:rsidRDefault="00D91BA2" w:rsidP="000B75B5">
      <w:pPr>
        <w:pStyle w:val="Heading4"/>
        <w:spacing w:after="0" w:line="240" w:lineRule="auto"/>
      </w:pPr>
      <w:r w:rsidRPr="00070E04">
        <w:t>Binary Tree</w:t>
      </w:r>
    </w:p>
    <w:p w14:paraId="6C23D932" w14:textId="77777777" w:rsidR="00D91BA2" w:rsidRDefault="00D91BA2" w:rsidP="00096F3D">
      <w:pPr>
        <w:spacing w:line="240" w:lineRule="auto"/>
        <w:rPr>
          <w:rFonts w:cs="Segoe UI"/>
        </w:rPr>
      </w:pPr>
      <w:r w:rsidRPr="00070E04">
        <w:rPr>
          <w:rFonts w:cs="Segoe UI"/>
        </w:rPr>
        <w:t xml:space="preserve">A binary tree has a special condition that </w:t>
      </w:r>
      <w:r w:rsidRPr="009E41CD">
        <w:rPr>
          <w:rFonts w:cs="Segoe UI"/>
          <w:b/>
          <w:bCs/>
        </w:rPr>
        <w:t>each node can have a maximum of two children</w:t>
      </w:r>
      <w:r>
        <w:rPr>
          <w:rFonts w:cs="Segoe UI"/>
        </w:rPr>
        <w:t>.</w:t>
      </w:r>
    </w:p>
    <w:p w14:paraId="36504BF3" w14:textId="77777777" w:rsidR="00D91BA2" w:rsidRDefault="00D91BA2" w:rsidP="00D91BA2">
      <w:pPr>
        <w:rPr>
          <w:rFonts w:cs="Segoe UI"/>
        </w:rPr>
      </w:pPr>
      <w:r w:rsidRPr="00070E04">
        <w:rPr>
          <w:rFonts w:cs="Segoe UI"/>
          <w:noProof/>
          <w:lang w:eastAsia="en-US"/>
        </w:rPr>
        <w:drawing>
          <wp:inline distT="0" distB="0" distL="0" distR="0" wp14:anchorId="1DEA16C9" wp14:editId="36D952BE">
            <wp:extent cx="3610030" cy="2111868"/>
            <wp:effectExtent l="0" t="0" r="0" b="3175"/>
            <wp:docPr id="131" name="Picture 131" descr="Binary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inary Tre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74006" cy="2149294"/>
                    </a:xfrm>
                    <a:prstGeom prst="rect">
                      <a:avLst/>
                    </a:prstGeom>
                    <a:noFill/>
                    <a:ln>
                      <a:noFill/>
                    </a:ln>
                  </pic:spPr>
                </pic:pic>
              </a:graphicData>
            </a:graphic>
          </wp:inline>
        </w:drawing>
      </w:r>
    </w:p>
    <w:p w14:paraId="417E7BA0" w14:textId="77777777" w:rsidR="00D91BA2" w:rsidRDefault="00D91BA2" w:rsidP="009950F5">
      <w:pPr>
        <w:pStyle w:val="Heading4"/>
        <w:spacing w:after="0" w:line="240" w:lineRule="auto"/>
      </w:pPr>
      <w:r w:rsidRPr="00070E04">
        <w:t>Binary Search Tree</w:t>
      </w:r>
    </w:p>
    <w:p w14:paraId="2C597481" w14:textId="77777777" w:rsidR="00D91BA2" w:rsidRDefault="00D91BA2" w:rsidP="00D91BA2">
      <w:pPr>
        <w:rPr>
          <w:rFonts w:cs="Segoe UI"/>
        </w:rPr>
      </w:pPr>
      <w:r w:rsidRPr="00070E04">
        <w:rPr>
          <w:rFonts w:cs="Segoe UI"/>
        </w:rPr>
        <w:t xml:space="preserve">Binary Search tree exhibits a special behavior. </w:t>
      </w:r>
    </w:p>
    <w:p w14:paraId="7ED7485C" w14:textId="77777777" w:rsidR="00D91BA2" w:rsidRPr="0052771E" w:rsidRDefault="00D91BA2" w:rsidP="006F728B">
      <w:pPr>
        <w:pStyle w:val="ListParagraph"/>
        <w:numPr>
          <w:ilvl w:val="0"/>
          <w:numId w:val="179"/>
        </w:numPr>
        <w:rPr>
          <w:rFonts w:cs="Segoe UI"/>
        </w:rPr>
      </w:pPr>
      <w:r w:rsidRPr="0052771E">
        <w:rPr>
          <w:rFonts w:cs="Segoe UI"/>
        </w:rPr>
        <w:t xml:space="preserve">The node's </w:t>
      </w:r>
      <w:r w:rsidRPr="0052771E">
        <w:rPr>
          <w:rFonts w:cs="Segoe UI"/>
          <w:b/>
        </w:rPr>
        <w:t>left child must less than its parent's value</w:t>
      </w:r>
      <w:r w:rsidRPr="0052771E">
        <w:rPr>
          <w:rFonts w:cs="Segoe UI"/>
        </w:rPr>
        <w:t xml:space="preserve"> </w:t>
      </w:r>
    </w:p>
    <w:p w14:paraId="23FFE6E9" w14:textId="77777777" w:rsidR="00D91BA2" w:rsidRPr="0052771E" w:rsidRDefault="00D91BA2" w:rsidP="006F728B">
      <w:pPr>
        <w:pStyle w:val="ListParagraph"/>
        <w:numPr>
          <w:ilvl w:val="0"/>
          <w:numId w:val="179"/>
        </w:numPr>
        <w:rPr>
          <w:rFonts w:cs="Segoe UI"/>
          <w:b/>
        </w:rPr>
      </w:pPr>
      <w:r w:rsidRPr="0052771E">
        <w:rPr>
          <w:rFonts w:cs="Segoe UI"/>
        </w:rPr>
        <w:t xml:space="preserve">The node's </w:t>
      </w:r>
      <w:r w:rsidRPr="0052771E">
        <w:rPr>
          <w:rFonts w:cs="Segoe UI"/>
          <w:b/>
        </w:rPr>
        <w:t>right child must greater than its parent value.</w:t>
      </w:r>
    </w:p>
    <w:p w14:paraId="2B4A4B4B" w14:textId="77777777" w:rsidR="00D91BA2" w:rsidRDefault="00D91BA2" w:rsidP="000F3406">
      <w:pPr>
        <w:ind w:left="720"/>
        <w:rPr>
          <w:rFonts w:cs="Segoe UI"/>
        </w:rPr>
      </w:pPr>
      <w:r w:rsidRPr="00070E04">
        <w:rPr>
          <w:rFonts w:cs="Segoe UI"/>
          <w:noProof/>
          <w:lang w:eastAsia="en-US"/>
        </w:rPr>
        <w:lastRenderedPageBreak/>
        <w:drawing>
          <wp:inline distT="0" distB="0" distL="0" distR="0" wp14:anchorId="10D767CD" wp14:editId="578E2245">
            <wp:extent cx="2225216" cy="1080819"/>
            <wp:effectExtent l="0" t="0" r="3810" b="5080"/>
            <wp:docPr id="132" name="Picture 132"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inary Search Tre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69862" cy="1102504"/>
                    </a:xfrm>
                    <a:prstGeom prst="rect">
                      <a:avLst/>
                    </a:prstGeom>
                    <a:noFill/>
                    <a:ln>
                      <a:noFill/>
                    </a:ln>
                  </pic:spPr>
                </pic:pic>
              </a:graphicData>
            </a:graphic>
          </wp:inline>
        </w:drawing>
      </w:r>
    </w:p>
    <w:p w14:paraId="5C373D22" w14:textId="77777777" w:rsidR="00D91BA2" w:rsidRPr="00070E04" w:rsidRDefault="00D91BA2" w:rsidP="00D91BA2">
      <w:pPr>
        <w:pStyle w:val="syntax"/>
      </w:pPr>
      <w:r w:rsidRPr="00070E04">
        <w:t>BST Basic Operations</w:t>
      </w:r>
    </w:p>
    <w:p w14:paraId="4E3126BB" w14:textId="77777777" w:rsidR="00D91BA2" w:rsidRPr="00434F74" w:rsidRDefault="00D91BA2" w:rsidP="00D91BA2">
      <w:pPr>
        <w:rPr>
          <w:rFonts w:cs="Segoe UI"/>
        </w:rPr>
      </w:pPr>
      <w:r w:rsidRPr="00434F74">
        <w:rPr>
          <w:rFonts w:cs="Segoe UI"/>
        </w:rPr>
        <w:t xml:space="preserve">The basic operations that can be performed on a binary search tree data structure, are the following </w:t>
      </w:r>
    </w:p>
    <w:p w14:paraId="4EA7A48E" w14:textId="77777777" w:rsidR="00D91BA2" w:rsidRPr="00434F74" w:rsidRDefault="00D91BA2" w:rsidP="006F728B">
      <w:pPr>
        <w:pStyle w:val="ListParagraph"/>
        <w:numPr>
          <w:ilvl w:val="0"/>
          <w:numId w:val="172"/>
        </w:numPr>
        <w:rPr>
          <w:rFonts w:cs="Segoe UI"/>
        </w:rPr>
      </w:pPr>
      <w:r w:rsidRPr="00434F74">
        <w:rPr>
          <w:rFonts w:cs="Segoe UI"/>
          <w:b/>
          <w:bCs/>
        </w:rPr>
        <w:t>Insert</w:t>
      </w:r>
      <w:r w:rsidRPr="00434F74">
        <w:rPr>
          <w:rFonts w:cs="Segoe UI"/>
        </w:rPr>
        <w:t> </w:t>
      </w:r>
      <w:r w:rsidRPr="00434F74">
        <w:rPr>
          <w:rFonts w:ascii="Times New Roman" w:hAnsi="Times New Roman" w:cs="Times New Roman"/>
        </w:rPr>
        <w:t>−</w:t>
      </w:r>
      <w:r w:rsidRPr="00434F74">
        <w:rPr>
          <w:rFonts w:cs="Segoe UI"/>
        </w:rPr>
        <w:t xml:space="preserve"> Inserts an element in a tree/create a tree.</w:t>
      </w:r>
    </w:p>
    <w:p w14:paraId="1060C683" w14:textId="77777777" w:rsidR="00D91BA2" w:rsidRPr="00070E04" w:rsidRDefault="00D91BA2" w:rsidP="006F728B">
      <w:pPr>
        <w:numPr>
          <w:ilvl w:val="0"/>
          <w:numId w:val="172"/>
        </w:numPr>
        <w:rPr>
          <w:rFonts w:cs="Segoe UI"/>
        </w:rPr>
      </w:pPr>
      <w:r w:rsidRPr="00070E04">
        <w:rPr>
          <w:rFonts w:cs="Segoe UI"/>
          <w:b/>
          <w:bCs/>
        </w:rPr>
        <w:t>Search</w:t>
      </w:r>
      <w:r w:rsidRPr="00070E04">
        <w:rPr>
          <w:rFonts w:cs="Segoe UI"/>
        </w:rPr>
        <w:t> − Searches an element in a tree.</w:t>
      </w:r>
    </w:p>
    <w:p w14:paraId="6BAC4AC8" w14:textId="77777777" w:rsidR="00D91BA2" w:rsidRDefault="00D91BA2" w:rsidP="006F728B">
      <w:pPr>
        <w:numPr>
          <w:ilvl w:val="0"/>
          <w:numId w:val="172"/>
        </w:numPr>
        <w:rPr>
          <w:rFonts w:cs="Segoe UI"/>
        </w:rPr>
      </w:pPr>
      <w:r w:rsidRPr="006C7647">
        <w:rPr>
          <w:rFonts w:cs="Segoe UI"/>
          <w:b/>
          <w:bCs/>
        </w:rPr>
        <w:t>Inorder Traversal</w:t>
      </w:r>
      <w:r w:rsidRPr="006C7647">
        <w:rPr>
          <w:rFonts w:cs="Segoe UI"/>
        </w:rPr>
        <w:t> − - left subtree first, then the root and later the right sub-tree.</w:t>
      </w:r>
    </w:p>
    <w:p w14:paraId="4BBDC787" w14:textId="77777777" w:rsidR="00D91BA2" w:rsidRDefault="00D91BA2" w:rsidP="006F728B">
      <w:pPr>
        <w:numPr>
          <w:ilvl w:val="0"/>
          <w:numId w:val="172"/>
        </w:numPr>
        <w:rPr>
          <w:rFonts w:cs="Segoe UI"/>
        </w:rPr>
      </w:pPr>
      <w:r w:rsidRPr="006C7647">
        <w:rPr>
          <w:rFonts w:cs="Segoe UI"/>
          <w:b/>
          <w:bCs/>
        </w:rPr>
        <w:t>Preorder Traversal</w:t>
      </w:r>
      <w:r w:rsidRPr="006C7647">
        <w:rPr>
          <w:rFonts w:cs="Segoe UI"/>
        </w:rPr>
        <w:t xml:space="preserve"> − root node is first, then the left subtree and </w:t>
      </w:r>
      <w:r>
        <w:rPr>
          <w:rFonts w:cs="Segoe UI"/>
        </w:rPr>
        <w:t>later</w:t>
      </w:r>
      <w:r w:rsidRPr="006C7647">
        <w:rPr>
          <w:rFonts w:cs="Segoe UI"/>
        </w:rPr>
        <w:t xml:space="preserve"> the right </w:t>
      </w:r>
      <w:r>
        <w:rPr>
          <w:rFonts w:cs="Segoe UI"/>
        </w:rPr>
        <w:t>sub-tree</w:t>
      </w:r>
    </w:p>
    <w:p w14:paraId="4A9C5D09" w14:textId="77777777" w:rsidR="00D91BA2" w:rsidRPr="006C7647" w:rsidRDefault="00D91BA2" w:rsidP="006F728B">
      <w:pPr>
        <w:numPr>
          <w:ilvl w:val="0"/>
          <w:numId w:val="172"/>
        </w:numPr>
        <w:rPr>
          <w:rFonts w:cs="Segoe UI"/>
        </w:rPr>
      </w:pPr>
      <w:r w:rsidRPr="006C7647">
        <w:rPr>
          <w:rFonts w:cs="Segoe UI"/>
          <w:b/>
          <w:bCs/>
        </w:rPr>
        <w:t>Postorder Traversal</w:t>
      </w:r>
      <w:r w:rsidRPr="006C7647">
        <w:rPr>
          <w:rFonts w:cs="Segoe UI"/>
        </w:rPr>
        <w:t> − left subtree</w:t>
      </w:r>
      <w:r>
        <w:rPr>
          <w:rFonts w:cs="Segoe UI"/>
        </w:rPr>
        <w:t xml:space="preserve"> first</w:t>
      </w:r>
      <w:r w:rsidRPr="006C7647">
        <w:rPr>
          <w:rFonts w:cs="Segoe UI"/>
        </w:rPr>
        <w:t xml:space="preserve">, then the right subtree and </w:t>
      </w:r>
      <w:r>
        <w:rPr>
          <w:rFonts w:cs="Segoe UI"/>
        </w:rPr>
        <w:t>later</w:t>
      </w:r>
      <w:r w:rsidRPr="006C7647">
        <w:rPr>
          <w:rFonts w:cs="Segoe UI"/>
        </w:rPr>
        <w:t xml:space="preserve"> root node</w:t>
      </w:r>
    </w:p>
    <w:p w14:paraId="6BA9F7AF" w14:textId="77777777" w:rsidR="00D91BA2" w:rsidRDefault="00D91BA2" w:rsidP="00D91BA2">
      <w:pPr>
        <w:rPr>
          <w:rFonts w:cs="Segoe UI"/>
        </w:rPr>
      </w:pPr>
    </w:p>
    <w:p w14:paraId="728FF779" w14:textId="77777777" w:rsidR="00D91BA2" w:rsidRDefault="00D91BA2" w:rsidP="005B36B1">
      <w:pPr>
        <w:pStyle w:val="syntax"/>
      </w:pPr>
      <w:r>
        <w:t>Algorithm</w:t>
      </w:r>
    </w:p>
    <w:p w14:paraId="1815C363" w14:textId="77777777" w:rsidR="00D91BA2" w:rsidRDefault="00D91BA2" w:rsidP="00D91BA2">
      <w:pPr>
        <w:pStyle w:val="Output"/>
        <w:rPr>
          <w:rStyle w:val="pln"/>
          <w:rFonts w:eastAsiaTheme="majorEastAsia"/>
          <w:color w:val="313131"/>
        </w:rPr>
      </w:pPr>
      <w:r>
        <w:rPr>
          <w:rStyle w:val="typ"/>
          <w:rFonts w:eastAsiaTheme="majorEastAsia"/>
          <w:color w:val="7F0055"/>
        </w:rPr>
        <w:t>If</w:t>
      </w:r>
      <w:r>
        <w:rPr>
          <w:rStyle w:val="pln"/>
          <w:rFonts w:eastAsiaTheme="majorEastAsia"/>
          <w:color w:val="313131"/>
        </w:rPr>
        <w:t xml:space="preserve"> root </w:t>
      </w:r>
      <w:r>
        <w:rPr>
          <w:rStyle w:val="kwd"/>
          <w:rFonts w:eastAsiaTheme="majorEastAsia"/>
          <w:color w:val="000088"/>
        </w:rPr>
        <w:t>is</w:t>
      </w:r>
      <w:r>
        <w:rPr>
          <w:rStyle w:val="pln"/>
          <w:rFonts w:eastAsiaTheme="majorEastAsia"/>
          <w:color w:val="313131"/>
        </w:rPr>
        <w:t xml:space="preserve"> NULL </w:t>
      </w:r>
    </w:p>
    <w:p w14:paraId="15F56C22"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w:t>
      </w:r>
      <w:r>
        <w:rPr>
          <w:rStyle w:val="kwd"/>
          <w:rFonts w:eastAsiaTheme="majorEastAsia"/>
          <w:color w:val="000088"/>
        </w:rPr>
        <w:t>then</w:t>
      </w:r>
      <w:r>
        <w:rPr>
          <w:rStyle w:val="pln"/>
          <w:rFonts w:eastAsiaTheme="majorEastAsia"/>
          <w:color w:val="313131"/>
        </w:rPr>
        <w:t xml:space="preserve"> create root node</w:t>
      </w:r>
    </w:p>
    <w:p w14:paraId="03420C8D" w14:textId="77777777" w:rsidR="00D91BA2" w:rsidRDefault="00D91BA2" w:rsidP="00D91BA2">
      <w:pPr>
        <w:pStyle w:val="Output"/>
        <w:rPr>
          <w:rStyle w:val="pln"/>
          <w:rFonts w:eastAsiaTheme="majorEastAsia"/>
          <w:color w:val="313131"/>
        </w:rPr>
      </w:pPr>
      <w:r>
        <w:rPr>
          <w:rStyle w:val="kwd"/>
          <w:rFonts w:eastAsiaTheme="majorEastAsia"/>
          <w:color w:val="000088"/>
        </w:rPr>
        <w:t>return</w:t>
      </w:r>
    </w:p>
    <w:p w14:paraId="17E8398B" w14:textId="77777777" w:rsidR="00D91BA2" w:rsidRDefault="00D91BA2" w:rsidP="00D91BA2">
      <w:pPr>
        <w:pStyle w:val="Output"/>
        <w:rPr>
          <w:rStyle w:val="pln"/>
          <w:rFonts w:eastAsiaTheme="majorEastAsia"/>
          <w:color w:val="313131"/>
        </w:rPr>
      </w:pPr>
    </w:p>
    <w:p w14:paraId="42F44571" w14:textId="77777777" w:rsidR="00D91BA2" w:rsidRDefault="00D91BA2" w:rsidP="00D91BA2">
      <w:pPr>
        <w:pStyle w:val="Output"/>
        <w:rPr>
          <w:rStyle w:val="pln"/>
          <w:rFonts w:eastAsiaTheme="majorEastAsia"/>
          <w:color w:val="313131"/>
        </w:rPr>
      </w:pPr>
      <w:r>
        <w:rPr>
          <w:rStyle w:val="typ"/>
          <w:rFonts w:eastAsiaTheme="majorEastAsia"/>
          <w:color w:val="7F0055"/>
        </w:rPr>
        <w:t>If</w:t>
      </w:r>
      <w:r>
        <w:rPr>
          <w:rStyle w:val="pln"/>
          <w:rFonts w:eastAsiaTheme="majorEastAsia"/>
          <w:color w:val="313131"/>
        </w:rPr>
        <w:t xml:space="preserve"> root exists </w:t>
      </w:r>
      <w:r>
        <w:rPr>
          <w:rStyle w:val="kwd"/>
          <w:rFonts w:eastAsiaTheme="majorEastAsia"/>
          <w:color w:val="000088"/>
        </w:rPr>
        <w:t>then</w:t>
      </w:r>
    </w:p>
    <w:p w14:paraId="3018D685"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compare the data </w:t>
      </w:r>
      <w:r>
        <w:rPr>
          <w:rStyle w:val="kwd"/>
          <w:rFonts w:eastAsiaTheme="majorEastAsia"/>
          <w:color w:val="000088"/>
        </w:rPr>
        <w:t>with</w:t>
      </w:r>
      <w:r>
        <w:rPr>
          <w:rStyle w:val="pln"/>
          <w:rFonts w:eastAsiaTheme="majorEastAsia"/>
          <w:color w:val="313131"/>
        </w:rPr>
        <w:t xml:space="preserve"> node</w:t>
      </w:r>
      <w:r>
        <w:rPr>
          <w:rStyle w:val="pun"/>
          <w:color w:val="666600"/>
        </w:rPr>
        <w:t>.</w:t>
      </w:r>
      <w:r>
        <w:rPr>
          <w:rStyle w:val="pln"/>
          <w:rFonts w:eastAsiaTheme="majorEastAsia"/>
          <w:color w:val="313131"/>
        </w:rPr>
        <w:t>data</w:t>
      </w:r>
    </w:p>
    <w:p w14:paraId="43EA7752"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w:t>
      </w:r>
    </w:p>
    <w:p w14:paraId="14F057D0"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w:t>
      </w:r>
      <w:r>
        <w:rPr>
          <w:rStyle w:val="kwd"/>
          <w:rFonts w:eastAsiaTheme="majorEastAsia"/>
          <w:color w:val="000088"/>
        </w:rPr>
        <w:t>while</w:t>
      </w:r>
      <w:r>
        <w:rPr>
          <w:rStyle w:val="pln"/>
          <w:rFonts w:eastAsiaTheme="majorEastAsia"/>
          <w:color w:val="313131"/>
        </w:rPr>
        <w:t xml:space="preserve"> </w:t>
      </w:r>
      <w:r>
        <w:rPr>
          <w:rStyle w:val="kwd"/>
          <w:rFonts w:eastAsiaTheme="majorEastAsia"/>
          <w:color w:val="000088"/>
        </w:rPr>
        <w:t>until</w:t>
      </w:r>
      <w:r>
        <w:rPr>
          <w:rStyle w:val="pln"/>
          <w:rFonts w:eastAsiaTheme="majorEastAsia"/>
          <w:color w:val="313131"/>
        </w:rPr>
        <w:t xml:space="preserve"> insertion position </w:t>
      </w:r>
      <w:r>
        <w:rPr>
          <w:rStyle w:val="kwd"/>
          <w:rFonts w:eastAsiaTheme="majorEastAsia"/>
          <w:color w:val="000088"/>
        </w:rPr>
        <w:t>is</w:t>
      </w:r>
      <w:r>
        <w:rPr>
          <w:rStyle w:val="pln"/>
          <w:rFonts w:eastAsiaTheme="majorEastAsia"/>
          <w:color w:val="313131"/>
        </w:rPr>
        <w:t xml:space="preserve"> located</w:t>
      </w:r>
    </w:p>
    <w:p w14:paraId="636583ED" w14:textId="77777777" w:rsidR="00D91BA2" w:rsidRDefault="00D91BA2" w:rsidP="00D91BA2">
      <w:pPr>
        <w:pStyle w:val="Output"/>
        <w:rPr>
          <w:rStyle w:val="pln"/>
          <w:rFonts w:eastAsiaTheme="majorEastAsia"/>
          <w:color w:val="313131"/>
        </w:rPr>
      </w:pPr>
    </w:p>
    <w:p w14:paraId="4883123C"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w:t>
      </w:r>
      <w:r>
        <w:rPr>
          <w:rStyle w:val="typ"/>
          <w:rFonts w:eastAsiaTheme="majorEastAsia"/>
          <w:color w:val="7F0055"/>
        </w:rPr>
        <w:t>If</w:t>
      </w:r>
      <w:r>
        <w:rPr>
          <w:rStyle w:val="pln"/>
          <w:rFonts w:eastAsiaTheme="majorEastAsia"/>
          <w:color w:val="313131"/>
        </w:rPr>
        <w:t xml:space="preserve"> data </w:t>
      </w:r>
      <w:r>
        <w:rPr>
          <w:rStyle w:val="kwd"/>
          <w:rFonts w:eastAsiaTheme="majorEastAsia"/>
          <w:color w:val="000088"/>
        </w:rPr>
        <w:t>is</w:t>
      </w:r>
      <w:r>
        <w:rPr>
          <w:rStyle w:val="pln"/>
          <w:rFonts w:eastAsiaTheme="majorEastAsia"/>
          <w:color w:val="313131"/>
        </w:rPr>
        <w:t xml:space="preserve"> greater than node</w:t>
      </w:r>
      <w:r>
        <w:rPr>
          <w:rStyle w:val="pun"/>
          <w:color w:val="666600"/>
        </w:rPr>
        <w:t>.</w:t>
      </w:r>
      <w:r>
        <w:rPr>
          <w:rStyle w:val="pln"/>
          <w:rFonts w:eastAsiaTheme="majorEastAsia"/>
          <w:color w:val="313131"/>
        </w:rPr>
        <w:t>data</w:t>
      </w:r>
    </w:p>
    <w:p w14:paraId="675F5A4A"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w:t>
      </w:r>
      <w:r>
        <w:rPr>
          <w:rStyle w:val="kwd"/>
          <w:rFonts w:eastAsiaTheme="majorEastAsia"/>
          <w:color w:val="000088"/>
        </w:rPr>
        <w:t>goto</w:t>
      </w:r>
      <w:r>
        <w:rPr>
          <w:rStyle w:val="pln"/>
          <w:rFonts w:eastAsiaTheme="majorEastAsia"/>
          <w:color w:val="313131"/>
        </w:rPr>
        <w:t xml:space="preserve"> right subtree</w:t>
      </w:r>
    </w:p>
    <w:p w14:paraId="5017C88F"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w:t>
      </w:r>
      <w:r>
        <w:rPr>
          <w:rStyle w:val="kwd"/>
          <w:rFonts w:eastAsiaTheme="majorEastAsia"/>
          <w:color w:val="000088"/>
        </w:rPr>
        <w:t>else</w:t>
      </w:r>
    </w:p>
    <w:p w14:paraId="3B760392"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w:t>
      </w:r>
      <w:r>
        <w:rPr>
          <w:rStyle w:val="kwd"/>
          <w:rFonts w:eastAsiaTheme="majorEastAsia"/>
          <w:color w:val="000088"/>
        </w:rPr>
        <w:t>goto</w:t>
      </w:r>
      <w:r>
        <w:rPr>
          <w:rStyle w:val="pln"/>
          <w:rFonts w:eastAsiaTheme="majorEastAsia"/>
          <w:color w:val="313131"/>
        </w:rPr>
        <w:t xml:space="preserve"> left subtree</w:t>
      </w:r>
    </w:p>
    <w:p w14:paraId="3973C7EA" w14:textId="77777777" w:rsidR="00D91BA2" w:rsidRDefault="00D91BA2" w:rsidP="00D91BA2">
      <w:pPr>
        <w:pStyle w:val="Output"/>
        <w:rPr>
          <w:rStyle w:val="pln"/>
          <w:rFonts w:eastAsiaTheme="majorEastAsia"/>
          <w:color w:val="313131"/>
        </w:rPr>
      </w:pPr>
    </w:p>
    <w:p w14:paraId="29C9279D"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endwhile </w:t>
      </w:r>
    </w:p>
    <w:p w14:paraId="25017014"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w:t>
      </w:r>
    </w:p>
    <w:p w14:paraId="43357207" w14:textId="77777777" w:rsidR="00D91BA2" w:rsidRDefault="00D91BA2" w:rsidP="00D91BA2">
      <w:pPr>
        <w:pStyle w:val="Output"/>
        <w:rPr>
          <w:rStyle w:val="pln"/>
          <w:rFonts w:eastAsiaTheme="majorEastAsia"/>
          <w:color w:val="313131"/>
        </w:rPr>
      </w:pPr>
      <w:r>
        <w:rPr>
          <w:rStyle w:val="pln"/>
          <w:rFonts w:eastAsiaTheme="majorEastAsia"/>
          <w:color w:val="313131"/>
        </w:rPr>
        <w:t xml:space="preserve">   insert data</w:t>
      </w:r>
    </w:p>
    <w:p w14:paraId="74644A4F" w14:textId="77777777" w:rsidR="00D91BA2" w:rsidRDefault="00D91BA2" w:rsidP="00D91BA2">
      <w:pPr>
        <w:pStyle w:val="Output"/>
        <w:rPr>
          <w:rStyle w:val="pln"/>
          <w:rFonts w:eastAsiaTheme="majorEastAsia"/>
          <w:color w:val="313131"/>
        </w:rPr>
      </w:pPr>
      <w:r>
        <w:rPr>
          <w:rStyle w:val="pln"/>
          <w:rFonts w:eastAsiaTheme="majorEastAsia"/>
          <w:color w:val="313131"/>
        </w:rPr>
        <w:tab/>
      </w:r>
    </w:p>
    <w:p w14:paraId="4683BBC0" w14:textId="3751BFF0" w:rsidR="00D91BA2" w:rsidRDefault="00D91BA2" w:rsidP="00D91BA2">
      <w:pPr>
        <w:pStyle w:val="Output"/>
        <w:rPr>
          <w:rStyle w:val="pln"/>
          <w:rFonts w:eastAsiaTheme="majorEastAsia"/>
          <w:color w:val="313131"/>
        </w:rPr>
      </w:pPr>
      <w:r>
        <w:rPr>
          <w:rStyle w:val="kwd"/>
          <w:rFonts w:eastAsiaTheme="majorEastAsia"/>
          <w:color w:val="000088"/>
        </w:rPr>
        <w:t>end</w:t>
      </w:r>
      <w:r>
        <w:rPr>
          <w:rStyle w:val="pln"/>
          <w:rFonts w:eastAsiaTheme="majorEastAsia"/>
          <w:color w:val="313131"/>
        </w:rPr>
        <w:t xml:space="preserve"> </w:t>
      </w:r>
      <w:r>
        <w:rPr>
          <w:rStyle w:val="typ"/>
          <w:rFonts w:eastAsiaTheme="majorEastAsia"/>
          <w:color w:val="7F0055"/>
        </w:rPr>
        <w:t>If</w:t>
      </w:r>
      <w:r>
        <w:rPr>
          <w:rStyle w:val="pln"/>
          <w:rFonts w:eastAsiaTheme="majorEastAsia"/>
          <w:color w:val="313131"/>
        </w:rPr>
        <w:t xml:space="preserve">  </w:t>
      </w:r>
    </w:p>
    <w:p w14:paraId="563D3DB1" w14:textId="77777777" w:rsidR="00557758" w:rsidRDefault="00557758" w:rsidP="00557758"/>
    <w:p w14:paraId="4892DCF6" w14:textId="77777777" w:rsidR="00D91BA2" w:rsidRDefault="00D91BA2" w:rsidP="00D91BA2">
      <w:pPr>
        <w:pStyle w:val="syntax"/>
      </w:pPr>
      <w:r w:rsidRPr="009A6024">
        <w:t>Tree Traversal</w:t>
      </w:r>
    </w:p>
    <w:p w14:paraId="4533A1B5" w14:textId="77777777" w:rsidR="00D91BA2" w:rsidRDefault="00D91BA2" w:rsidP="00D91BA2">
      <w:pPr>
        <w:rPr>
          <w:rFonts w:cs="Segoe UI"/>
        </w:rPr>
      </w:pPr>
      <w:r w:rsidRPr="004A5D51">
        <w:rPr>
          <w:rFonts w:cs="Segoe UI"/>
          <w:noProof/>
          <w:lang w:eastAsia="en-US"/>
        </w:rPr>
        <w:drawing>
          <wp:anchor distT="0" distB="0" distL="114300" distR="114300" simplePos="0" relativeHeight="251725824" behindDoc="0" locked="0" layoutInCell="1" allowOverlap="1" wp14:anchorId="037FEB6A" wp14:editId="5D76E16D">
            <wp:simplePos x="0" y="0"/>
            <wp:positionH relativeFrom="margin">
              <wp:align>left</wp:align>
            </wp:positionH>
            <wp:positionV relativeFrom="paragraph">
              <wp:posOffset>186055</wp:posOffset>
            </wp:positionV>
            <wp:extent cx="2345055" cy="1901825"/>
            <wp:effectExtent l="0" t="0" r="0" b="3175"/>
            <wp:wrapSquare wrapText="bothSides"/>
            <wp:docPr id="133" name="Picture 133" descr="In Order 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 Order Traversal"/>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45055" cy="1901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024">
        <w:rPr>
          <w:rFonts w:cs="Segoe UI"/>
          <w:b/>
        </w:rPr>
        <w:t>In-order Traversal</w:t>
      </w:r>
      <w:r>
        <w:rPr>
          <w:rFonts w:cs="Segoe UI"/>
        </w:rPr>
        <w:t xml:space="preserve"> - </w:t>
      </w:r>
      <w:r w:rsidRPr="009A6024">
        <w:rPr>
          <w:rFonts w:cs="Segoe UI"/>
        </w:rPr>
        <w:t>left subtree is visited first, then the root and later the right sub-tree</w:t>
      </w:r>
      <w:r>
        <w:rPr>
          <w:rFonts w:cs="Segoe UI"/>
        </w:rPr>
        <w:t>.</w:t>
      </w:r>
    </w:p>
    <w:p w14:paraId="7AE88CAC" w14:textId="77777777" w:rsidR="00D91BA2" w:rsidRDefault="00D91BA2" w:rsidP="00D91BA2">
      <w:r>
        <w:t>We start from </w:t>
      </w:r>
      <w:r>
        <w:rPr>
          <w:b/>
          <w:bCs/>
        </w:rPr>
        <w:t>A</w:t>
      </w:r>
      <w:r>
        <w:t>, and following in-order traversal, we move to its left subtree </w:t>
      </w:r>
      <w:r>
        <w:rPr>
          <w:b/>
          <w:bCs/>
        </w:rPr>
        <w:t>B</w:t>
      </w:r>
      <w:r>
        <w:t>. </w:t>
      </w:r>
      <w:r>
        <w:rPr>
          <w:b/>
          <w:bCs/>
        </w:rPr>
        <w:t>B</w:t>
      </w:r>
      <w:r>
        <w:t> is also traversed in-order. The process goes on until all the nodes are visited. The output of inorder traversal of this tree will be −</w:t>
      </w:r>
      <w:r>
        <w:rPr>
          <w:b/>
          <w:bCs/>
          <w:i/>
          <w:iCs/>
        </w:rPr>
        <w:t xml:space="preserve">D </w:t>
      </w:r>
      <w:r>
        <w:rPr>
          <w:rFonts w:ascii="Arial" w:hAnsi="Arial" w:cs="Arial"/>
          <w:b/>
          <w:bCs/>
          <w:i/>
          <w:iCs/>
        </w:rPr>
        <w:t>→</w:t>
      </w:r>
      <w:r>
        <w:rPr>
          <w:b/>
          <w:bCs/>
          <w:i/>
          <w:iCs/>
        </w:rPr>
        <w:t xml:space="preserve"> B </w:t>
      </w:r>
      <w:r>
        <w:rPr>
          <w:rFonts w:ascii="Arial" w:hAnsi="Arial" w:cs="Arial"/>
          <w:b/>
          <w:bCs/>
          <w:i/>
          <w:iCs/>
        </w:rPr>
        <w:t>→</w:t>
      </w:r>
      <w:r>
        <w:rPr>
          <w:b/>
          <w:bCs/>
          <w:i/>
          <w:iCs/>
        </w:rPr>
        <w:t xml:space="preserve"> E </w:t>
      </w:r>
      <w:r>
        <w:rPr>
          <w:rFonts w:ascii="Arial" w:hAnsi="Arial" w:cs="Arial"/>
          <w:b/>
          <w:bCs/>
          <w:i/>
          <w:iCs/>
        </w:rPr>
        <w:t>→</w:t>
      </w:r>
      <w:r>
        <w:rPr>
          <w:b/>
          <w:bCs/>
          <w:i/>
          <w:iCs/>
        </w:rPr>
        <w:t xml:space="preserve"> A </w:t>
      </w:r>
      <w:r>
        <w:rPr>
          <w:rFonts w:ascii="Arial" w:hAnsi="Arial" w:cs="Arial"/>
          <w:b/>
          <w:bCs/>
          <w:i/>
          <w:iCs/>
        </w:rPr>
        <w:t>→</w:t>
      </w:r>
      <w:r>
        <w:rPr>
          <w:b/>
          <w:bCs/>
          <w:i/>
          <w:iCs/>
        </w:rPr>
        <w:t xml:space="preserve"> F </w:t>
      </w:r>
      <w:r>
        <w:rPr>
          <w:rFonts w:ascii="Arial" w:hAnsi="Arial" w:cs="Arial"/>
          <w:b/>
          <w:bCs/>
          <w:i/>
          <w:iCs/>
        </w:rPr>
        <w:t>→</w:t>
      </w:r>
      <w:r>
        <w:rPr>
          <w:b/>
          <w:bCs/>
          <w:i/>
          <w:iCs/>
        </w:rPr>
        <w:t xml:space="preserve"> C </w:t>
      </w:r>
      <w:r>
        <w:rPr>
          <w:rFonts w:ascii="Arial" w:hAnsi="Arial" w:cs="Arial"/>
          <w:b/>
          <w:bCs/>
          <w:i/>
          <w:iCs/>
        </w:rPr>
        <w:t>→</w:t>
      </w:r>
      <w:r>
        <w:rPr>
          <w:b/>
          <w:bCs/>
          <w:i/>
          <w:iCs/>
        </w:rPr>
        <w:t xml:space="preserve"> G</w:t>
      </w:r>
    </w:p>
    <w:p w14:paraId="46698F94" w14:textId="77777777" w:rsidR="00D91BA2" w:rsidRPr="004A5D51" w:rsidRDefault="00D91BA2" w:rsidP="00D91BA2">
      <w:pPr>
        <w:rPr>
          <w:b/>
          <w:u w:val="single"/>
        </w:rPr>
      </w:pPr>
      <w:r w:rsidRPr="004A5D51">
        <w:rPr>
          <w:b/>
          <w:u w:val="single"/>
        </w:rPr>
        <w:t>Algorithm</w:t>
      </w:r>
    </w:p>
    <w:p w14:paraId="5AB60C96"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Until all nodes are traversed −</w:t>
      </w:r>
    </w:p>
    <w:p w14:paraId="150DBEF2"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1</w:t>
      </w:r>
      <w:r>
        <w:rPr>
          <w:rFonts w:ascii="Consolas" w:hAnsi="Consolas"/>
          <w:color w:val="313131"/>
          <w:sz w:val="18"/>
          <w:szCs w:val="18"/>
        </w:rPr>
        <w:t xml:space="preserve"> − Recursively traverse left subtree.</w:t>
      </w:r>
    </w:p>
    <w:p w14:paraId="4B630555"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2</w:t>
      </w:r>
      <w:r>
        <w:rPr>
          <w:rFonts w:ascii="Consolas" w:hAnsi="Consolas"/>
          <w:color w:val="313131"/>
          <w:sz w:val="18"/>
          <w:szCs w:val="18"/>
        </w:rPr>
        <w:t xml:space="preserve"> − Visit root node.</w:t>
      </w:r>
    </w:p>
    <w:p w14:paraId="30D0694B"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3</w:t>
      </w:r>
      <w:r>
        <w:rPr>
          <w:rFonts w:ascii="Consolas" w:hAnsi="Consolas"/>
          <w:color w:val="313131"/>
          <w:sz w:val="18"/>
          <w:szCs w:val="18"/>
        </w:rPr>
        <w:t xml:space="preserve"> − Recursively traverse right subtree.</w:t>
      </w:r>
    </w:p>
    <w:p w14:paraId="46642CCD" w14:textId="77777777" w:rsidR="00D91BA2" w:rsidRPr="009A6024" w:rsidRDefault="00D91BA2" w:rsidP="00D91BA2">
      <w:pPr>
        <w:rPr>
          <w:rFonts w:cs="Segoe UI"/>
        </w:rPr>
      </w:pPr>
    </w:p>
    <w:p w14:paraId="7D319673" w14:textId="77777777" w:rsidR="00D91BA2" w:rsidRPr="004A5D51" w:rsidRDefault="00D91BA2" w:rsidP="0076693B">
      <w:pPr>
        <w:spacing w:line="240" w:lineRule="auto"/>
        <w:rPr>
          <w:b/>
          <w:u w:val="single"/>
        </w:rPr>
      </w:pPr>
      <w:r w:rsidRPr="004A5D51">
        <w:rPr>
          <w:b/>
          <w:u w:val="single"/>
        </w:rPr>
        <w:t>Pre-order Traversal</w:t>
      </w:r>
    </w:p>
    <w:p w14:paraId="7265AEAA" w14:textId="77777777" w:rsidR="00D91BA2" w:rsidRDefault="00D91BA2" w:rsidP="00D91BA2">
      <w:pPr>
        <w:rPr>
          <w:sz w:val="24"/>
          <w:szCs w:val="24"/>
        </w:rPr>
      </w:pPr>
      <w:r>
        <w:t>In this traversal method, the root node is visited first, then the left subtree and finally the right subtree.</w:t>
      </w:r>
    </w:p>
    <w:p w14:paraId="41EA9762" w14:textId="77777777" w:rsidR="00D91BA2" w:rsidRDefault="00D91BA2" w:rsidP="00D91BA2">
      <w:r>
        <w:rPr>
          <w:noProof/>
          <w:lang w:eastAsia="en-US"/>
        </w:rPr>
        <w:lastRenderedPageBreak/>
        <w:drawing>
          <wp:anchor distT="0" distB="0" distL="114300" distR="114300" simplePos="0" relativeHeight="251726848" behindDoc="0" locked="0" layoutInCell="1" allowOverlap="1" wp14:anchorId="34B2FAF9" wp14:editId="5152FD45">
            <wp:simplePos x="0" y="0"/>
            <wp:positionH relativeFrom="column">
              <wp:posOffset>0</wp:posOffset>
            </wp:positionH>
            <wp:positionV relativeFrom="paragraph">
              <wp:posOffset>1270</wp:posOffset>
            </wp:positionV>
            <wp:extent cx="2333625" cy="1892128"/>
            <wp:effectExtent l="0" t="0" r="0" b="0"/>
            <wp:wrapSquare wrapText="bothSides"/>
            <wp:docPr id="134" name="Picture 134" descr="Pre Order 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re Order Traversal"/>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33625" cy="1892128"/>
                    </a:xfrm>
                    <a:prstGeom prst="rect">
                      <a:avLst/>
                    </a:prstGeom>
                    <a:noFill/>
                    <a:ln>
                      <a:noFill/>
                    </a:ln>
                  </pic:spPr>
                </pic:pic>
              </a:graphicData>
            </a:graphic>
          </wp:anchor>
        </w:drawing>
      </w:r>
      <w:r>
        <w:t>We start from </w:t>
      </w:r>
      <w:r>
        <w:rPr>
          <w:b/>
          <w:bCs/>
        </w:rPr>
        <w:t>A</w:t>
      </w:r>
      <w:r>
        <w:t>, and following pre-order traversal, we first visit </w:t>
      </w:r>
      <w:r>
        <w:rPr>
          <w:b/>
          <w:bCs/>
        </w:rPr>
        <w:t>A</w:t>
      </w:r>
      <w:r>
        <w:t> itself and then move to its left subtree </w:t>
      </w:r>
      <w:r>
        <w:rPr>
          <w:b/>
          <w:bCs/>
        </w:rPr>
        <w:t>B</w:t>
      </w:r>
      <w:r>
        <w:t>. </w:t>
      </w:r>
      <w:r>
        <w:rPr>
          <w:b/>
          <w:bCs/>
        </w:rPr>
        <w:t>B</w:t>
      </w:r>
      <w:r>
        <w:t> is also traversed pre-order. The process goes on until all the nodes are visited. The output of pre-order traversal of this tree will be −</w:t>
      </w:r>
      <w:r>
        <w:rPr>
          <w:b/>
          <w:bCs/>
          <w:i/>
          <w:iCs/>
        </w:rPr>
        <w:t xml:space="preserve">A </w:t>
      </w:r>
      <w:r>
        <w:rPr>
          <w:rFonts w:ascii="Arial" w:hAnsi="Arial" w:cs="Arial"/>
          <w:b/>
          <w:bCs/>
          <w:i/>
          <w:iCs/>
        </w:rPr>
        <w:t>→</w:t>
      </w:r>
      <w:r>
        <w:rPr>
          <w:b/>
          <w:bCs/>
          <w:i/>
          <w:iCs/>
        </w:rPr>
        <w:t xml:space="preserve"> B </w:t>
      </w:r>
      <w:r>
        <w:rPr>
          <w:rFonts w:ascii="Arial" w:hAnsi="Arial" w:cs="Arial"/>
          <w:b/>
          <w:bCs/>
          <w:i/>
          <w:iCs/>
        </w:rPr>
        <w:t>→</w:t>
      </w:r>
      <w:r>
        <w:rPr>
          <w:b/>
          <w:bCs/>
          <w:i/>
          <w:iCs/>
        </w:rPr>
        <w:t xml:space="preserve"> D </w:t>
      </w:r>
      <w:r>
        <w:rPr>
          <w:rFonts w:ascii="Arial" w:hAnsi="Arial" w:cs="Arial"/>
          <w:b/>
          <w:bCs/>
          <w:i/>
          <w:iCs/>
        </w:rPr>
        <w:t>→</w:t>
      </w:r>
      <w:r>
        <w:rPr>
          <w:b/>
          <w:bCs/>
          <w:i/>
          <w:iCs/>
        </w:rPr>
        <w:t xml:space="preserve"> E </w:t>
      </w:r>
      <w:r>
        <w:rPr>
          <w:rFonts w:ascii="Arial" w:hAnsi="Arial" w:cs="Arial"/>
          <w:b/>
          <w:bCs/>
          <w:i/>
          <w:iCs/>
        </w:rPr>
        <w:t>→</w:t>
      </w:r>
      <w:r>
        <w:rPr>
          <w:b/>
          <w:bCs/>
          <w:i/>
          <w:iCs/>
        </w:rPr>
        <w:t xml:space="preserve"> C </w:t>
      </w:r>
      <w:r>
        <w:rPr>
          <w:rFonts w:ascii="Arial" w:hAnsi="Arial" w:cs="Arial"/>
          <w:b/>
          <w:bCs/>
          <w:i/>
          <w:iCs/>
        </w:rPr>
        <w:t>→</w:t>
      </w:r>
      <w:r>
        <w:rPr>
          <w:b/>
          <w:bCs/>
          <w:i/>
          <w:iCs/>
        </w:rPr>
        <w:t xml:space="preserve"> F </w:t>
      </w:r>
      <w:r>
        <w:rPr>
          <w:rFonts w:ascii="Arial" w:hAnsi="Arial" w:cs="Arial"/>
          <w:b/>
          <w:bCs/>
          <w:i/>
          <w:iCs/>
        </w:rPr>
        <w:t>→</w:t>
      </w:r>
      <w:r>
        <w:rPr>
          <w:b/>
          <w:bCs/>
          <w:i/>
          <w:iCs/>
        </w:rPr>
        <w:t xml:space="preserve"> G</w:t>
      </w:r>
    </w:p>
    <w:p w14:paraId="5FBE6C88"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Until all nodes are traversed −</w:t>
      </w:r>
    </w:p>
    <w:p w14:paraId="275686C2"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1</w:t>
      </w:r>
      <w:r>
        <w:rPr>
          <w:rFonts w:ascii="Consolas" w:hAnsi="Consolas"/>
          <w:color w:val="313131"/>
          <w:sz w:val="18"/>
          <w:szCs w:val="18"/>
        </w:rPr>
        <w:t xml:space="preserve"> − Visit root node.</w:t>
      </w:r>
    </w:p>
    <w:p w14:paraId="3D7C82CA"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2</w:t>
      </w:r>
      <w:r>
        <w:rPr>
          <w:rFonts w:ascii="Consolas" w:hAnsi="Consolas"/>
          <w:color w:val="313131"/>
          <w:sz w:val="18"/>
          <w:szCs w:val="18"/>
        </w:rPr>
        <w:t xml:space="preserve"> − Recursively traverse left subtree.</w:t>
      </w:r>
    </w:p>
    <w:p w14:paraId="6CB24FB4"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3</w:t>
      </w:r>
      <w:r>
        <w:rPr>
          <w:rFonts w:ascii="Consolas" w:hAnsi="Consolas"/>
          <w:color w:val="313131"/>
          <w:sz w:val="18"/>
          <w:szCs w:val="18"/>
        </w:rPr>
        <w:t xml:space="preserve"> − Recursively traverse right subtree.</w:t>
      </w:r>
    </w:p>
    <w:p w14:paraId="0FA8A1CE" w14:textId="77777777" w:rsidR="00D91BA2" w:rsidRDefault="00D91BA2" w:rsidP="00D91BA2"/>
    <w:p w14:paraId="6231D871" w14:textId="77777777" w:rsidR="0076693B" w:rsidRDefault="0076693B" w:rsidP="0076693B">
      <w:pPr>
        <w:spacing w:line="240" w:lineRule="auto"/>
        <w:rPr>
          <w:b/>
          <w:u w:val="single"/>
        </w:rPr>
      </w:pPr>
    </w:p>
    <w:p w14:paraId="53542796" w14:textId="64EFE505" w:rsidR="00D91BA2" w:rsidRPr="004A5D51" w:rsidRDefault="00D91BA2" w:rsidP="0076693B">
      <w:pPr>
        <w:spacing w:line="240" w:lineRule="auto"/>
        <w:rPr>
          <w:b/>
          <w:u w:val="single"/>
        </w:rPr>
      </w:pPr>
      <w:r w:rsidRPr="004A5D51">
        <w:rPr>
          <w:b/>
          <w:u w:val="single"/>
        </w:rPr>
        <w:t>Post-order Traversal</w:t>
      </w:r>
    </w:p>
    <w:p w14:paraId="5E7F97D5" w14:textId="6ECB1630" w:rsidR="00D91BA2" w:rsidRDefault="00D91BA2" w:rsidP="00D91BA2">
      <w:pPr>
        <w:rPr>
          <w:sz w:val="24"/>
          <w:szCs w:val="24"/>
        </w:rPr>
      </w:pPr>
      <w:r>
        <w:t xml:space="preserve">In this traversal method, the root node is visited last, hence the name. </w:t>
      </w:r>
      <w:r w:rsidR="0076693B">
        <w:t>First,</w:t>
      </w:r>
      <w:r>
        <w:t xml:space="preserve"> we traverse the left subtree, then the right subtree and finally the root node.</w:t>
      </w:r>
    </w:p>
    <w:p w14:paraId="5FF0A742" w14:textId="77777777" w:rsidR="00D91BA2" w:rsidRDefault="00D91BA2" w:rsidP="00D91BA2">
      <w:r>
        <w:rPr>
          <w:noProof/>
          <w:lang w:eastAsia="en-US"/>
        </w:rPr>
        <w:drawing>
          <wp:anchor distT="0" distB="0" distL="114300" distR="114300" simplePos="0" relativeHeight="251727872" behindDoc="0" locked="0" layoutInCell="1" allowOverlap="1" wp14:anchorId="77CB1F99" wp14:editId="46882120">
            <wp:simplePos x="0" y="0"/>
            <wp:positionH relativeFrom="column">
              <wp:posOffset>-257175</wp:posOffset>
            </wp:positionH>
            <wp:positionV relativeFrom="paragraph">
              <wp:posOffset>-1905</wp:posOffset>
            </wp:positionV>
            <wp:extent cx="2424430" cy="1960245"/>
            <wp:effectExtent l="0" t="0" r="0" b="1905"/>
            <wp:wrapSquare wrapText="bothSides"/>
            <wp:docPr id="135" name="Picture 135" descr="Post Order Tra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ost Order Traversal"/>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42443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r>
        <w:t>We start from </w:t>
      </w:r>
      <w:r>
        <w:rPr>
          <w:b/>
          <w:bCs/>
        </w:rPr>
        <w:t>A</w:t>
      </w:r>
      <w:r>
        <w:t>, and following Post-order traversal, we first visit the left subtree </w:t>
      </w:r>
      <w:r>
        <w:rPr>
          <w:b/>
          <w:bCs/>
        </w:rPr>
        <w:t>B</w:t>
      </w:r>
      <w:r>
        <w:t>. </w:t>
      </w:r>
      <w:r>
        <w:rPr>
          <w:b/>
          <w:bCs/>
        </w:rPr>
        <w:t>B</w:t>
      </w:r>
      <w:r>
        <w:t> is also traversed post-order. The process goes on until all the nodes are visited. The output of post-order traversal of this tree will be −</w:t>
      </w:r>
      <w:r>
        <w:rPr>
          <w:b/>
          <w:bCs/>
          <w:i/>
          <w:iCs/>
        </w:rPr>
        <w:t xml:space="preserve">D </w:t>
      </w:r>
      <w:r>
        <w:rPr>
          <w:rFonts w:ascii="Arial" w:hAnsi="Arial" w:cs="Arial"/>
          <w:b/>
          <w:bCs/>
          <w:i/>
          <w:iCs/>
        </w:rPr>
        <w:t>→</w:t>
      </w:r>
      <w:r>
        <w:rPr>
          <w:b/>
          <w:bCs/>
          <w:i/>
          <w:iCs/>
        </w:rPr>
        <w:t xml:space="preserve"> E </w:t>
      </w:r>
      <w:r>
        <w:rPr>
          <w:rFonts w:ascii="Arial" w:hAnsi="Arial" w:cs="Arial"/>
          <w:b/>
          <w:bCs/>
          <w:i/>
          <w:iCs/>
        </w:rPr>
        <w:t>→</w:t>
      </w:r>
      <w:r>
        <w:rPr>
          <w:b/>
          <w:bCs/>
          <w:i/>
          <w:iCs/>
        </w:rPr>
        <w:t xml:space="preserve"> B </w:t>
      </w:r>
      <w:r>
        <w:rPr>
          <w:rFonts w:ascii="Arial" w:hAnsi="Arial" w:cs="Arial"/>
          <w:b/>
          <w:bCs/>
          <w:i/>
          <w:iCs/>
        </w:rPr>
        <w:t>→</w:t>
      </w:r>
      <w:r>
        <w:rPr>
          <w:b/>
          <w:bCs/>
          <w:i/>
          <w:iCs/>
        </w:rPr>
        <w:t xml:space="preserve"> F </w:t>
      </w:r>
      <w:r>
        <w:rPr>
          <w:rFonts w:ascii="Arial" w:hAnsi="Arial" w:cs="Arial"/>
          <w:b/>
          <w:bCs/>
          <w:i/>
          <w:iCs/>
        </w:rPr>
        <w:t>→</w:t>
      </w:r>
      <w:r>
        <w:rPr>
          <w:b/>
          <w:bCs/>
          <w:i/>
          <w:iCs/>
        </w:rPr>
        <w:t xml:space="preserve"> G </w:t>
      </w:r>
      <w:r>
        <w:rPr>
          <w:rFonts w:ascii="Arial" w:hAnsi="Arial" w:cs="Arial"/>
          <w:b/>
          <w:bCs/>
          <w:i/>
          <w:iCs/>
        </w:rPr>
        <w:t>→</w:t>
      </w:r>
      <w:r>
        <w:rPr>
          <w:b/>
          <w:bCs/>
          <w:i/>
          <w:iCs/>
        </w:rPr>
        <w:t xml:space="preserve"> C </w:t>
      </w:r>
      <w:r>
        <w:rPr>
          <w:rFonts w:ascii="Arial" w:hAnsi="Arial" w:cs="Arial"/>
          <w:b/>
          <w:bCs/>
          <w:i/>
          <w:iCs/>
        </w:rPr>
        <w:t>→</w:t>
      </w:r>
      <w:r>
        <w:rPr>
          <w:b/>
          <w:bCs/>
          <w:i/>
          <w:iCs/>
        </w:rPr>
        <w:t xml:space="preserve"> A</w:t>
      </w:r>
    </w:p>
    <w:p w14:paraId="2E4D89DC"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color w:val="313131"/>
          <w:sz w:val="18"/>
          <w:szCs w:val="18"/>
        </w:rPr>
        <w:t>Until all nodes are traversed −</w:t>
      </w:r>
    </w:p>
    <w:p w14:paraId="6FAE9290"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1</w:t>
      </w:r>
      <w:r>
        <w:rPr>
          <w:rFonts w:ascii="Consolas" w:hAnsi="Consolas"/>
          <w:color w:val="313131"/>
          <w:sz w:val="18"/>
          <w:szCs w:val="18"/>
        </w:rPr>
        <w:t xml:space="preserve"> − Recursively traverse left subtree.</w:t>
      </w:r>
    </w:p>
    <w:p w14:paraId="17398FC2"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2</w:t>
      </w:r>
      <w:r>
        <w:rPr>
          <w:rFonts w:ascii="Consolas" w:hAnsi="Consolas"/>
          <w:color w:val="313131"/>
          <w:sz w:val="18"/>
          <w:szCs w:val="18"/>
        </w:rPr>
        <w:t xml:space="preserve"> − Recursively traverse right subtree.</w:t>
      </w:r>
    </w:p>
    <w:p w14:paraId="164CB941"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3</w:t>
      </w:r>
      <w:r>
        <w:rPr>
          <w:rFonts w:ascii="Consolas" w:hAnsi="Consolas"/>
          <w:color w:val="313131"/>
          <w:sz w:val="18"/>
          <w:szCs w:val="18"/>
        </w:rPr>
        <w:t xml:space="preserve"> − Visit root node.</w:t>
      </w:r>
    </w:p>
    <w:p w14:paraId="186BB9CC" w14:textId="77777777" w:rsidR="00D91BA2" w:rsidRDefault="00D91BA2" w:rsidP="00D91BA2">
      <w:pPr>
        <w:rPr>
          <w:rFonts w:cs="Segoe UI"/>
        </w:rPr>
      </w:pPr>
    </w:p>
    <w:p w14:paraId="77C39003" w14:textId="77777777" w:rsidR="00D91BA2" w:rsidRDefault="00D91BA2" w:rsidP="00D91BA2">
      <w:pPr>
        <w:rPr>
          <w:rFonts w:cs="Segoe UI"/>
        </w:rPr>
      </w:pPr>
    </w:p>
    <w:p w14:paraId="2478B92E" w14:textId="77777777" w:rsidR="00D91BA2" w:rsidRDefault="00D91BA2" w:rsidP="00D91BA2">
      <w:pPr>
        <w:rPr>
          <w:rFonts w:cs="Segoe UI"/>
        </w:rPr>
      </w:pPr>
    </w:p>
    <w:p w14:paraId="4664D760" w14:textId="77777777" w:rsidR="00D91BA2" w:rsidRPr="00A72955" w:rsidRDefault="00D91BA2" w:rsidP="0076693B">
      <w:pPr>
        <w:pStyle w:val="Heading4"/>
        <w:spacing w:after="0" w:line="240" w:lineRule="auto"/>
      </w:pPr>
      <w:r w:rsidRPr="00A72955">
        <w:t>AVL Trees</w:t>
      </w:r>
    </w:p>
    <w:p w14:paraId="25A76A86" w14:textId="77777777" w:rsidR="00D91BA2" w:rsidRDefault="00D91BA2" w:rsidP="00D91BA2">
      <w:pPr>
        <w:rPr>
          <w:rFonts w:cs="Segoe UI"/>
        </w:rPr>
      </w:pPr>
      <w:r w:rsidRPr="00157B8D">
        <w:rPr>
          <w:rFonts w:cs="Segoe UI"/>
        </w:rPr>
        <w:t>AVL tree is a self-balancing Binary Search Tree (BST) where the difference between heights of left and right subtrees cannot be more than one for all nodes.</w:t>
      </w:r>
    </w:p>
    <w:p w14:paraId="22AE58B2" w14:textId="77777777" w:rsidR="00D91BA2" w:rsidRPr="00157B8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157B8D">
        <w:rPr>
          <w:rFonts w:ascii="Consolas" w:eastAsia="Times New Roman" w:hAnsi="Consolas" w:cs="Courier New"/>
          <w:b/>
          <w:bCs/>
          <w:i/>
          <w:iCs/>
          <w:color w:val="313131"/>
          <w:sz w:val="18"/>
          <w:szCs w:val="18"/>
          <w:lang w:eastAsia="en-US"/>
        </w:rPr>
        <w:t>BalanceFactor</w:t>
      </w:r>
      <w:r>
        <w:rPr>
          <w:rFonts w:ascii="Consolas" w:eastAsia="Times New Roman" w:hAnsi="Consolas" w:cs="Courier New"/>
          <w:color w:val="313131"/>
          <w:sz w:val="18"/>
          <w:szCs w:val="18"/>
          <w:lang w:eastAsia="en-US"/>
        </w:rPr>
        <w:t xml:space="preserve"> = </w:t>
      </w:r>
      <w:r w:rsidRPr="0056024B">
        <w:rPr>
          <w:rFonts w:ascii="Consolas" w:eastAsia="Times New Roman" w:hAnsi="Consolas" w:cs="Courier New"/>
          <w:b/>
          <w:color w:val="313131"/>
          <w:sz w:val="18"/>
          <w:szCs w:val="18"/>
          <w:lang w:eastAsia="en-US"/>
        </w:rPr>
        <w:t>(height of left subtree)</w:t>
      </w:r>
      <w:r>
        <w:rPr>
          <w:rFonts w:ascii="Consolas" w:eastAsia="Times New Roman" w:hAnsi="Consolas" w:cs="Courier New"/>
          <w:color w:val="313131"/>
          <w:sz w:val="18"/>
          <w:szCs w:val="18"/>
          <w:lang w:eastAsia="en-US"/>
        </w:rPr>
        <w:t xml:space="preserve"> – </w:t>
      </w:r>
      <w:r w:rsidRPr="0056024B">
        <w:rPr>
          <w:rFonts w:ascii="Consolas" w:eastAsia="Times New Roman" w:hAnsi="Consolas" w:cs="Courier New"/>
          <w:b/>
          <w:color w:val="313131"/>
          <w:sz w:val="18"/>
          <w:szCs w:val="18"/>
          <w:lang w:eastAsia="en-US"/>
        </w:rPr>
        <w:t>(height of right subtree)</w:t>
      </w:r>
    </w:p>
    <w:p w14:paraId="158D591E" w14:textId="77777777" w:rsidR="00D91BA2" w:rsidRDefault="00D91BA2" w:rsidP="00D91BA2">
      <w:pPr>
        <w:rPr>
          <w:rFonts w:cs="Segoe UI"/>
        </w:rPr>
      </w:pPr>
      <w:r>
        <w:rPr>
          <w:noProof/>
          <w:lang w:eastAsia="en-US"/>
        </w:rPr>
        <w:drawing>
          <wp:inline distT="0" distB="0" distL="0" distR="0" wp14:anchorId="6F6B9BDE" wp14:editId="0E478C49">
            <wp:extent cx="3619500" cy="1418844"/>
            <wp:effectExtent l="0" t="0" r="0" b="0"/>
            <wp:docPr id="119" name="Picture 119" descr="Unbalanced AVL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Unbalanced AVL Tree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21549" cy="1419647"/>
                    </a:xfrm>
                    <a:prstGeom prst="rect">
                      <a:avLst/>
                    </a:prstGeom>
                    <a:noFill/>
                    <a:ln>
                      <a:noFill/>
                    </a:ln>
                  </pic:spPr>
                </pic:pic>
              </a:graphicData>
            </a:graphic>
          </wp:inline>
        </w:drawing>
      </w:r>
    </w:p>
    <w:p w14:paraId="6AA08D11" w14:textId="77777777" w:rsidR="00D91BA2" w:rsidRDefault="00D91BA2" w:rsidP="00D91BA2">
      <w:pPr>
        <w:rPr>
          <w:rFonts w:ascii="Helvetica" w:hAnsi="Helvetica"/>
          <w:b/>
          <w:bCs/>
          <w:color w:val="000000"/>
          <w:sz w:val="23"/>
          <w:szCs w:val="23"/>
          <w:bdr w:val="none" w:sz="0" w:space="0" w:color="auto" w:frame="1"/>
          <w:shd w:val="clear" w:color="auto" w:fill="FFFFFF"/>
        </w:rPr>
      </w:pPr>
    </w:p>
    <w:p w14:paraId="71BECDE4" w14:textId="1AB1F8F8" w:rsidR="00D46609" w:rsidRDefault="00D91BA2" w:rsidP="00D46609">
      <w:pPr>
        <w:rPr>
          <w:b/>
          <w:color w:val="00B050"/>
        </w:rPr>
      </w:pPr>
      <w:r>
        <w:rPr>
          <w:rFonts w:ascii="Helvetica" w:hAnsi="Helvetica"/>
          <w:b/>
          <w:bCs/>
          <w:noProof/>
          <w:color w:val="000000"/>
          <w:sz w:val="23"/>
          <w:szCs w:val="23"/>
          <w:bdr w:val="none" w:sz="0" w:space="0" w:color="auto" w:frame="1"/>
          <w:shd w:val="clear" w:color="auto" w:fill="FFFFFF"/>
          <w:lang w:eastAsia="en-US"/>
        </w:rPr>
        <w:lastRenderedPageBreak/>
        <w:drawing>
          <wp:inline distT="0" distB="0" distL="0" distR="0" wp14:anchorId="69DD9114" wp14:editId="756F5D29">
            <wp:extent cx="3382751" cy="1572140"/>
            <wp:effectExtent l="0" t="0" r="825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22534" cy="1590629"/>
                    </a:xfrm>
                    <a:prstGeom prst="rect">
                      <a:avLst/>
                    </a:prstGeom>
                    <a:noFill/>
                  </pic:spPr>
                </pic:pic>
              </a:graphicData>
            </a:graphic>
          </wp:inline>
        </w:drawing>
      </w:r>
      <w:r w:rsidRPr="002D244C">
        <w:rPr>
          <w:rFonts w:ascii="Helvetica" w:hAnsi="Helvetica"/>
          <w:b/>
          <w:bCs/>
          <w:color w:val="000000"/>
          <w:sz w:val="23"/>
          <w:szCs w:val="23"/>
          <w:bdr w:val="none" w:sz="0" w:space="0" w:color="auto" w:frame="1"/>
          <w:shd w:val="clear" w:color="auto" w:fill="FFFFFF"/>
        </w:rPr>
        <w:br/>
      </w:r>
      <w:r w:rsidRPr="006227FF">
        <w:rPr>
          <w:b/>
        </w:rPr>
        <w:t>1.Tree-</w:t>
      </w:r>
      <w:r w:rsidR="0076693B" w:rsidRPr="006227FF">
        <w:rPr>
          <w:b/>
        </w:rPr>
        <w:t>1</w:t>
      </w:r>
      <w:r w:rsidR="0076693B">
        <w:t xml:space="preserve"> </w:t>
      </w:r>
      <w:r w:rsidR="0076693B" w:rsidRPr="00327B50">
        <w:t>is</w:t>
      </w:r>
      <w:r w:rsidRPr="00327B50">
        <w:t xml:space="preserve"> AVL because differences between heights of left and right subtrees for </w:t>
      </w:r>
      <w:r w:rsidRPr="00A76A40">
        <w:rPr>
          <w:b/>
          <w:color w:val="00B050"/>
        </w:rPr>
        <w:t>every node is less than or equal to 1.</w:t>
      </w:r>
    </w:p>
    <w:p w14:paraId="38A9017C" w14:textId="77777777" w:rsidR="00D46609" w:rsidRPr="00D46609" w:rsidRDefault="00D46609" w:rsidP="00D46609">
      <w:pPr>
        <w:spacing w:line="240" w:lineRule="auto"/>
        <w:rPr>
          <w:b/>
          <w:color w:val="00B050"/>
        </w:rPr>
      </w:pPr>
    </w:p>
    <w:p w14:paraId="2F5826F1" w14:textId="0F2FD117" w:rsidR="00D91BA2" w:rsidRDefault="00D91BA2" w:rsidP="00D46609">
      <w:r w:rsidRPr="004E276A">
        <w:rPr>
          <w:b/>
        </w:rPr>
        <w:t>2.Tree-</w:t>
      </w:r>
      <w:r w:rsidR="0076693B" w:rsidRPr="004E276A">
        <w:rPr>
          <w:b/>
        </w:rPr>
        <w:t xml:space="preserve">2 </w:t>
      </w:r>
      <w:r w:rsidR="0076693B" w:rsidRPr="00327B50">
        <w:t>is</w:t>
      </w:r>
      <w:r w:rsidRPr="00327B50">
        <w:t xml:space="preserve"> not AVL because differences between heights of left and right subtrees for 8 and 18 is greater than 1</w:t>
      </w:r>
    </w:p>
    <w:p w14:paraId="63DAAFE2" w14:textId="77777777" w:rsidR="00D91BA2" w:rsidRPr="009B0B27" w:rsidRDefault="00D91BA2" w:rsidP="00D91BA2">
      <w:pPr>
        <w:rPr>
          <w:rFonts w:ascii="Consolas" w:eastAsia="Times New Roman" w:hAnsi="Consolas" w:cs="Courier New"/>
          <w:color w:val="000000"/>
          <w:sz w:val="18"/>
          <w:szCs w:val="18"/>
          <w:lang w:eastAsia="en-US"/>
        </w:rPr>
      </w:pPr>
    </w:p>
    <w:p w14:paraId="579A641E" w14:textId="77777777" w:rsidR="00D91BA2" w:rsidRDefault="00D91BA2" w:rsidP="00D46609">
      <w:pPr>
        <w:pStyle w:val="Heading2"/>
        <w:spacing w:before="0" w:after="0"/>
      </w:pPr>
      <w:bookmarkStart w:id="113" w:name="_Toc94350667"/>
      <w:r>
        <w:t>Sorting Algorithms</w:t>
      </w:r>
      <w:bookmarkEnd w:id="113"/>
    </w:p>
    <w:p w14:paraId="58FFA5C5" w14:textId="77777777" w:rsidR="00D91BA2" w:rsidRPr="00A72955" w:rsidRDefault="00D91BA2" w:rsidP="00D46609">
      <w:r w:rsidRPr="00691E5D">
        <w:t>Sorting refers to arranging data in a particular format. Sorting algorithm specifies the way to arrange data in a particular order.</w:t>
      </w:r>
    </w:p>
    <w:p w14:paraId="62874C5C" w14:textId="77777777" w:rsidR="00D91BA2" w:rsidRDefault="00D91BA2" w:rsidP="00D91BA2">
      <w:pPr>
        <w:rPr>
          <w:rFonts w:cs="Segoe UI"/>
        </w:rPr>
      </w:pPr>
    </w:p>
    <w:p w14:paraId="7B893E6F" w14:textId="77777777" w:rsidR="00D91BA2" w:rsidRDefault="00D91BA2" w:rsidP="000E4144">
      <w:pPr>
        <w:pStyle w:val="Heading30"/>
      </w:pPr>
      <w:r w:rsidRPr="000770C6">
        <w:t>Bubble Sort Algorithm</w:t>
      </w:r>
    </w:p>
    <w:p w14:paraId="4B3014D2" w14:textId="409ABA3C" w:rsidR="00DC35FE" w:rsidRDefault="00D91BA2" w:rsidP="00D46609">
      <w:pPr>
        <w:rPr>
          <w:rFonts w:cs="Segoe UI"/>
        </w:rPr>
      </w:pPr>
      <w:r w:rsidRPr="000770C6">
        <w:rPr>
          <w:rFonts w:cs="Segoe UI"/>
        </w:rPr>
        <w:t xml:space="preserve">This sorting algorithm is comparison-based algorithm in </w:t>
      </w:r>
      <w:r w:rsidRPr="000C4386">
        <w:rPr>
          <w:rFonts w:cs="Segoe UI"/>
          <w:b/>
        </w:rPr>
        <w:t xml:space="preserve">which each pair of adjacent elements is </w:t>
      </w:r>
      <w:r w:rsidR="00E97CD8" w:rsidRPr="000C4386">
        <w:rPr>
          <w:rFonts w:cs="Segoe UI"/>
          <w:b/>
        </w:rPr>
        <w:t>compared,</w:t>
      </w:r>
      <w:r w:rsidRPr="000C4386">
        <w:rPr>
          <w:rFonts w:cs="Segoe UI"/>
          <w:b/>
        </w:rPr>
        <w:t xml:space="preserve"> and the elements are swapped if they are not in order</w:t>
      </w:r>
      <w:r w:rsidRPr="000770C6">
        <w:rPr>
          <w:rFonts w:cs="Segoe UI"/>
        </w:rPr>
        <w:t xml:space="preserve">. </w:t>
      </w:r>
    </w:p>
    <w:p w14:paraId="0AE777F3" w14:textId="77777777" w:rsidR="0060186A" w:rsidRDefault="0060186A" w:rsidP="0060186A">
      <w:pPr>
        <w:spacing w:line="240" w:lineRule="auto"/>
        <w:rPr>
          <w:rFonts w:cs="Segoe UI"/>
        </w:rPr>
      </w:pPr>
    </w:p>
    <w:p w14:paraId="5B2D206F" w14:textId="0E721F86" w:rsidR="00D91BA2" w:rsidRDefault="00D91BA2" w:rsidP="00D46609">
      <w:pPr>
        <w:rPr>
          <w:rFonts w:cs="Segoe UI"/>
        </w:rPr>
      </w:pPr>
      <w:r w:rsidRPr="000770C6">
        <w:rPr>
          <w:rFonts w:cs="Segoe UI"/>
        </w:rPr>
        <w:t xml:space="preserve">This algorithm is not suitable for large data sets as its average and </w:t>
      </w:r>
      <w:r w:rsidR="00E97CD8" w:rsidRPr="000770C6">
        <w:rPr>
          <w:rFonts w:cs="Segoe UI"/>
        </w:rPr>
        <w:t>worst-case</w:t>
      </w:r>
      <w:r w:rsidRPr="000770C6">
        <w:rPr>
          <w:rFonts w:cs="Segoe UI"/>
        </w:rPr>
        <w:t xml:space="preserve"> complexity are of Ο(n</w:t>
      </w:r>
      <w:r w:rsidRPr="000770C6">
        <w:rPr>
          <w:rFonts w:cs="Segoe UI"/>
          <w:vertAlign w:val="superscript"/>
        </w:rPr>
        <w:t>2</w:t>
      </w:r>
      <w:r w:rsidRPr="000770C6">
        <w:rPr>
          <w:rFonts w:cs="Segoe UI"/>
        </w:rPr>
        <w:t>) where </w:t>
      </w:r>
      <w:r w:rsidRPr="000770C6">
        <w:rPr>
          <w:rFonts w:cs="Segoe UI"/>
          <w:b/>
          <w:bCs/>
        </w:rPr>
        <w:t>n</w:t>
      </w:r>
      <w:r w:rsidRPr="000770C6">
        <w:rPr>
          <w:rFonts w:cs="Segoe UI"/>
        </w:rPr>
        <w:t> is the number of items.</w:t>
      </w:r>
    </w:p>
    <w:p w14:paraId="6D4222C1" w14:textId="77777777" w:rsidR="00D91BA2" w:rsidRDefault="00D91BA2" w:rsidP="00D46609">
      <w:pPr>
        <w:spacing w:line="240" w:lineRule="auto"/>
        <w:rPr>
          <w:rFonts w:cs="Segoe UI"/>
        </w:rPr>
      </w:pPr>
    </w:p>
    <w:p w14:paraId="1D3C3D8D" w14:textId="77777777" w:rsidR="00D91BA2" w:rsidRDefault="00D91BA2" w:rsidP="00D91BA2">
      <w:r>
        <w:t>Let's consider an array with values </w:t>
      </w:r>
      <w:r>
        <w:rPr>
          <w:rStyle w:val="HTMLCode"/>
          <w:rFonts w:ascii="Consolas" w:eastAsiaTheme="minorEastAsia" w:hAnsi="Consolas"/>
          <w:color w:val="C7254E"/>
          <w:shd w:val="clear" w:color="auto" w:fill="F9F2F4"/>
        </w:rPr>
        <w:t>{5, 1, 6, 2, 4, 3}</w:t>
      </w:r>
    </w:p>
    <w:p w14:paraId="6F57EA01" w14:textId="77777777" w:rsidR="00D91BA2" w:rsidRDefault="00D91BA2" w:rsidP="0076693B">
      <w:pPr>
        <w:jc w:val="center"/>
      </w:pPr>
      <w:r>
        <w:rPr>
          <w:noProof/>
          <w:lang w:eastAsia="en-US"/>
        </w:rPr>
        <w:drawing>
          <wp:inline distT="0" distB="0" distL="0" distR="0" wp14:anchorId="2D349E29" wp14:editId="2E5F4391">
            <wp:extent cx="4019489" cy="3567746"/>
            <wp:effectExtent l="0" t="0" r="635" b="0"/>
            <wp:docPr id="120" name="Picture 120" descr="Bubble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ubble sort algorithm"/>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066108" cy="3609125"/>
                    </a:xfrm>
                    <a:prstGeom prst="rect">
                      <a:avLst/>
                    </a:prstGeom>
                    <a:noFill/>
                    <a:ln>
                      <a:noFill/>
                    </a:ln>
                  </pic:spPr>
                </pic:pic>
              </a:graphicData>
            </a:graphic>
          </wp:inline>
        </w:drawing>
      </w:r>
    </w:p>
    <w:p w14:paraId="488A8022" w14:textId="2D4206DF" w:rsidR="00D91BA2" w:rsidRDefault="00DC35FE" w:rsidP="00D91BA2">
      <w:r>
        <w:lastRenderedPageBreak/>
        <w:t>So,</w:t>
      </w:r>
      <w:r w:rsidR="00D91BA2">
        <w:t xml:space="preserve"> as we can see in the representation above, after the first iteration, </w:t>
      </w:r>
      <w:r w:rsidR="00D91BA2">
        <w:rPr>
          <w:rStyle w:val="HTMLCode"/>
          <w:rFonts w:ascii="Consolas" w:eastAsiaTheme="minorEastAsia" w:hAnsi="Consolas"/>
          <w:color w:val="C7254E"/>
          <w:shd w:val="clear" w:color="auto" w:fill="F9F2F4"/>
        </w:rPr>
        <w:t>6</w:t>
      </w:r>
      <w:r w:rsidR="00D91BA2">
        <w:t> is placed at the last index, which is the correct position for it.</w:t>
      </w:r>
      <w:r w:rsidR="000C4A70">
        <w:t xml:space="preserve"> </w:t>
      </w:r>
      <w:r w:rsidR="00D91BA2">
        <w:t>Similarly, after the second iteration, </w:t>
      </w:r>
      <w:r w:rsidR="00D91BA2">
        <w:rPr>
          <w:rStyle w:val="HTMLCode"/>
          <w:rFonts w:ascii="Consolas" w:eastAsiaTheme="minorEastAsia" w:hAnsi="Consolas"/>
          <w:color w:val="C7254E"/>
          <w:shd w:val="clear" w:color="auto" w:fill="F9F2F4"/>
        </w:rPr>
        <w:t>5</w:t>
      </w:r>
      <w:r w:rsidR="00D91BA2">
        <w:t> will be at the second last index, and so on.</w:t>
      </w:r>
    </w:p>
    <w:p w14:paraId="0462848D" w14:textId="77777777" w:rsidR="00D91BA2" w:rsidRPr="00103847" w:rsidRDefault="00D91BA2" w:rsidP="00D91BA2">
      <w:pPr>
        <w:pStyle w:val="Output"/>
        <w:rPr>
          <w:color w:val="313131"/>
          <w:lang w:eastAsia="en-US"/>
        </w:rPr>
      </w:pPr>
      <w:r w:rsidRPr="00103847">
        <w:rPr>
          <w:color w:val="000088"/>
          <w:lang w:eastAsia="en-US"/>
        </w:rPr>
        <w:t>begin</w:t>
      </w:r>
      <w:r w:rsidRPr="00103847">
        <w:rPr>
          <w:color w:val="313131"/>
          <w:lang w:eastAsia="en-US"/>
        </w:rPr>
        <w:t xml:space="preserve"> </w:t>
      </w:r>
      <w:r w:rsidRPr="00103847">
        <w:rPr>
          <w:lang w:eastAsia="en-US"/>
        </w:rPr>
        <w:t>BubbleSort</w:t>
      </w:r>
      <w:r w:rsidRPr="00103847">
        <w:rPr>
          <w:color w:val="666600"/>
          <w:lang w:eastAsia="en-US"/>
        </w:rPr>
        <w:t>(</w:t>
      </w:r>
      <w:r w:rsidRPr="00103847">
        <w:rPr>
          <w:color w:val="313131"/>
          <w:lang w:eastAsia="en-US"/>
        </w:rPr>
        <w:t>list</w:t>
      </w:r>
      <w:r w:rsidRPr="00103847">
        <w:rPr>
          <w:color w:val="666600"/>
          <w:lang w:eastAsia="en-US"/>
        </w:rPr>
        <w:t>)</w:t>
      </w:r>
    </w:p>
    <w:p w14:paraId="5283D3C9" w14:textId="77777777" w:rsidR="00D91BA2" w:rsidRPr="00103847" w:rsidRDefault="00D91BA2" w:rsidP="00D91BA2">
      <w:pPr>
        <w:pStyle w:val="Output"/>
        <w:rPr>
          <w:color w:val="313131"/>
          <w:lang w:eastAsia="en-US"/>
        </w:rPr>
      </w:pPr>
    </w:p>
    <w:p w14:paraId="2660B990" w14:textId="77777777" w:rsidR="00D91BA2" w:rsidRPr="00103847" w:rsidRDefault="00D91BA2" w:rsidP="00D91BA2">
      <w:pPr>
        <w:pStyle w:val="Output"/>
        <w:rPr>
          <w:color w:val="313131"/>
          <w:lang w:eastAsia="en-US"/>
        </w:rPr>
      </w:pPr>
      <w:r w:rsidRPr="00103847">
        <w:rPr>
          <w:color w:val="313131"/>
          <w:lang w:eastAsia="en-US"/>
        </w:rPr>
        <w:t xml:space="preserve">   </w:t>
      </w:r>
      <w:r w:rsidRPr="00103847">
        <w:rPr>
          <w:color w:val="000088"/>
          <w:lang w:eastAsia="en-US"/>
        </w:rPr>
        <w:t>for</w:t>
      </w:r>
      <w:r w:rsidRPr="00103847">
        <w:rPr>
          <w:color w:val="313131"/>
          <w:lang w:eastAsia="en-US"/>
        </w:rPr>
        <w:t xml:space="preserve"> all elements of list</w:t>
      </w:r>
    </w:p>
    <w:p w14:paraId="67BB803C" w14:textId="77777777" w:rsidR="00D91BA2" w:rsidRPr="00103847" w:rsidRDefault="00D91BA2" w:rsidP="00D91BA2">
      <w:pPr>
        <w:pStyle w:val="Output"/>
        <w:rPr>
          <w:color w:val="313131"/>
          <w:lang w:eastAsia="en-US"/>
        </w:rPr>
      </w:pPr>
      <w:r w:rsidRPr="00103847">
        <w:rPr>
          <w:color w:val="313131"/>
          <w:lang w:eastAsia="en-US"/>
        </w:rPr>
        <w:t xml:space="preserve">      </w:t>
      </w:r>
      <w:r w:rsidRPr="00103847">
        <w:rPr>
          <w:color w:val="000088"/>
          <w:lang w:eastAsia="en-US"/>
        </w:rPr>
        <w:t>if</w:t>
      </w:r>
      <w:r w:rsidRPr="00103847">
        <w:rPr>
          <w:color w:val="313131"/>
          <w:lang w:eastAsia="en-US"/>
        </w:rPr>
        <w:t xml:space="preserve"> list</w:t>
      </w:r>
      <w:r w:rsidRPr="00103847">
        <w:rPr>
          <w:color w:val="666600"/>
          <w:lang w:eastAsia="en-US"/>
        </w:rPr>
        <w:t>[</w:t>
      </w:r>
      <w:r w:rsidRPr="00103847">
        <w:rPr>
          <w:color w:val="313131"/>
          <w:lang w:eastAsia="en-US"/>
        </w:rPr>
        <w:t>i</w:t>
      </w:r>
      <w:r w:rsidRPr="00103847">
        <w:rPr>
          <w:color w:val="666600"/>
          <w:lang w:eastAsia="en-US"/>
        </w:rPr>
        <w:t>]</w:t>
      </w:r>
      <w:r w:rsidRPr="00103847">
        <w:rPr>
          <w:color w:val="313131"/>
          <w:lang w:eastAsia="en-US"/>
        </w:rPr>
        <w:t xml:space="preserve"> </w:t>
      </w:r>
      <w:r w:rsidRPr="00103847">
        <w:rPr>
          <w:color w:val="666600"/>
          <w:lang w:eastAsia="en-US"/>
        </w:rPr>
        <w:t>&gt;</w:t>
      </w:r>
      <w:r w:rsidRPr="00103847">
        <w:rPr>
          <w:color w:val="313131"/>
          <w:lang w:eastAsia="en-US"/>
        </w:rPr>
        <w:t xml:space="preserve"> list</w:t>
      </w:r>
      <w:r w:rsidRPr="00103847">
        <w:rPr>
          <w:color w:val="666600"/>
          <w:lang w:eastAsia="en-US"/>
        </w:rPr>
        <w:t>[</w:t>
      </w:r>
      <w:r w:rsidRPr="00103847">
        <w:rPr>
          <w:color w:val="313131"/>
          <w:lang w:eastAsia="en-US"/>
        </w:rPr>
        <w:t>i</w:t>
      </w:r>
      <w:r w:rsidRPr="00103847">
        <w:rPr>
          <w:color w:val="666600"/>
          <w:lang w:eastAsia="en-US"/>
        </w:rPr>
        <w:t>+</w:t>
      </w:r>
      <w:r w:rsidRPr="00103847">
        <w:rPr>
          <w:color w:val="006666"/>
          <w:lang w:eastAsia="en-US"/>
        </w:rPr>
        <w:t>1</w:t>
      </w:r>
      <w:r w:rsidRPr="00103847">
        <w:rPr>
          <w:color w:val="666600"/>
          <w:lang w:eastAsia="en-US"/>
        </w:rPr>
        <w:t>]</w:t>
      </w:r>
    </w:p>
    <w:p w14:paraId="1F335D1C" w14:textId="77777777" w:rsidR="00D91BA2" w:rsidRPr="00103847" w:rsidRDefault="00D91BA2" w:rsidP="00D91BA2">
      <w:pPr>
        <w:pStyle w:val="Output"/>
        <w:rPr>
          <w:color w:val="313131"/>
          <w:lang w:eastAsia="en-US"/>
        </w:rPr>
      </w:pPr>
      <w:r w:rsidRPr="00103847">
        <w:rPr>
          <w:color w:val="313131"/>
          <w:lang w:eastAsia="en-US"/>
        </w:rPr>
        <w:t xml:space="preserve">         swap</w:t>
      </w:r>
      <w:r w:rsidRPr="00103847">
        <w:rPr>
          <w:color w:val="666600"/>
          <w:lang w:eastAsia="en-US"/>
        </w:rPr>
        <w:t>(</w:t>
      </w:r>
      <w:r w:rsidRPr="00103847">
        <w:rPr>
          <w:color w:val="313131"/>
          <w:lang w:eastAsia="en-US"/>
        </w:rPr>
        <w:t>list</w:t>
      </w:r>
      <w:r w:rsidRPr="00103847">
        <w:rPr>
          <w:color w:val="666600"/>
          <w:lang w:eastAsia="en-US"/>
        </w:rPr>
        <w:t>[</w:t>
      </w:r>
      <w:r w:rsidRPr="00103847">
        <w:rPr>
          <w:color w:val="313131"/>
          <w:lang w:eastAsia="en-US"/>
        </w:rPr>
        <w:t>i</w:t>
      </w:r>
      <w:r w:rsidRPr="00103847">
        <w:rPr>
          <w:color w:val="666600"/>
          <w:lang w:eastAsia="en-US"/>
        </w:rPr>
        <w:t>],</w:t>
      </w:r>
      <w:r w:rsidRPr="00103847">
        <w:rPr>
          <w:color w:val="313131"/>
          <w:lang w:eastAsia="en-US"/>
        </w:rPr>
        <w:t xml:space="preserve"> list</w:t>
      </w:r>
      <w:r w:rsidRPr="00103847">
        <w:rPr>
          <w:color w:val="666600"/>
          <w:lang w:eastAsia="en-US"/>
        </w:rPr>
        <w:t>[</w:t>
      </w:r>
      <w:r w:rsidRPr="00103847">
        <w:rPr>
          <w:color w:val="313131"/>
          <w:lang w:eastAsia="en-US"/>
        </w:rPr>
        <w:t>i</w:t>
      </w:r>
      <w:r w:rsidRPr="00103847">
        <w:rPr>
          <w:color w:val="666600"/>
          <w:lang w:eastAsia="en-US"/>
        </w:rPr>
        <w:t>+</w:t>
      </w:r>
      <w:r w:rsidRPr="00103847">
        <w:rPr>
          <w:color w:val="006666"/>
          <w:lang w:eastAsia="en-US"/>
        </w:rPr>
        <w:t>1</w:t>
      </w:r>
      <w:r w:rsidRPr="00103847">
        <w:rPr>
          <w:color w:val="666600"/>
          <w:lang w:eastAsia="en-US"/>
        </w:rPr>
        <w:t>])</w:t>
      </w:r>
    </w:p>
    <w:p w14:paraId="1087B073" w14:textId="77777777" w:rsidR="00D91BA2" w:rsidRPr="00103847" w:rsidRDefault="00D91BA2" w:rsidP="00D91BA2">
      <w:pPr>
        <w:pStyle w:val="Output"/>
        <w:rPr>
          <w:color w:val="313131"/>
          <w:lang w:eastAsia="en-US"/>
        </w:rPr>
      </w:pPr>
      <w:r w:rsidRPr="00103847">
        <w:rPr>
          <w:color w:val="313131"/>
          <w:lang w:eastAsia="en-US"/>
        </w:rPr>
        <w:t xml:space="preserve">      </w:t>
      </w:r>
      <w:r w:rsidRPr="00103847">
        <w:rPr>
          <w:color w:val="000088"/>
          <w:lang w:eastAsia="en-US"/>
        </w:rPr>
        <w:t>end</w:t>
      </w:r>
      <w:r w:rsidRPr="00103847">
        <w:rPr>
          <w:color w:val="313131"/>
          <w:lang w:eastAsia="en-US"/>
        </w:rPr>
        <w:t xml:space="preserve"> </w:t>
      </w:r>
      <w:r w:rsidRPr="00103847">
        <w:rPr>
          <w:color w:val="000088"/>
          <w:lang w:eastAsia="en-US"/>
        </w:rPr>
        <w:t>if</w:t>
      </w:r>
    </w:p>
    <w:p w14:paraId="4088E4DF" w14:textId="77777777" w:rsidR="00D91BA2" w:rsidRPr="00103847" w:rsidRDefault="00D91BA2" w:rsidP="00D91BA2">
      <w:pPr>
        <w:pStyle w:val="Output"/>
        <w:rPr>
          <w:color w:val="313131"/>
          <w:lang w:eastAsia="en-US"/>
        </w:rPr>
      </w:pPr>
      <w:r w:rsidRPr="00103847">
        <w:rPr>
          <w:color w:val="313131"/>
          <w:lang w:eastAsia="en-US"/>
        </w:rPr>
        <w:t xml:space="preserve">   </w:t>
      </w:r>
      <w:r w:rsidRPr="00103847">
        <w:rPr>
          <w:color w:val="000088"/>
          <w:lang w:eastAsia="en-US"/>
        </w:rPr>
        <w:t>end</w:t>
      </w:r>
      <w:r w:rsidRPr="00103847">
        <w:rPr>
          <w:color w:val="313131"/>
          <w:lang w:eastAsia="en-US"/>
        </w:rPr>
        <w:t xml:space="preserve"> </w:t>
      </w:r>
      <w:r w:rsidRPr="00103847">
        <w:rPr>
          <w:color w:val="000088"/>
          <w:lang w:eastAsia="en-US"/>
        </w:rPr>
        <w:t>for</w:t>
      </w:r>
    </w:p>
    <w:p w14:paraId="5EC12896" w14:textId="77777777" w:rsidR="00D91BA2" w:rsidRPr="00103847" w:rsidRDefault="00D91BA2" w:rsidP="00D91BA2">
      <w:pPr>
        <w:pStyle w:val="Output"/>
        <w:rPr>
          <w:color w:val="313131"/>
          <w:lang w:eastAsia="en-US"/>
        </w:rPr>
      </w:pPr>
      <w:r w:rsidRPr="00103847">
        <w:rPr>
          <w:color w:val="313131"/>
          <w:lang w:eastAsia="en-US"/>
        </w:rPr>
        <w:t xml:space="preserve">   </w:t>
      </w:r>
    </w:p>
    <w:p w14:paraId="333ED9B6" w14:textId="77777777" w:rsidR="00D91BA2" w:rsidRPr="00103847" w:rsidRDefault="00D91BA2" w:rsidP="00D91BA2">
      <w:pPr>
        <w:pStyle w:val="Output"/>
        <w:rPr>
          <w:color w:val="313131"/>
          <w:lang w:eastAsia="en-US"/>
        </w:rPr>
      </w:pPr>
      <w:r w:rsidRPr="00103847">
        <w:rPr>
          <w:color w:val="313131"/>
          <w:lang w:eastAsia="en-US"/>
        </w:rPr>
        <w:t xml:space="preserve">   </w:t>
      </w:r>
      <w:r w:rsidRPr="00103847">
        <w:rPr>
          <w:color w:val="000088"/>
          <w:lang w:eastAsia="en-US"/>
        </w:rPr>
        <w:t>return</w:t>
      </w:r>
      <w:r w:rsidRPr="00103847">
        <w:rPr>
          <w:color w:val="313131"/>
          <w:lang w:eastAsia="en-US"/>
        </w:rPr>
        <w:t xml:space="preserve"> list</w:t>
      </w:r>
    </w:p>
    <w:p w14:paraId="0D32DF15" w14:textId="77777777" w:rsidR="00D91BA2" w:rsidRPr="00103847" w:rsidRDefault="00D91BA2" w:rsidP="00D91BA2">
      <w:pPr>
        <w:pStyle w:val="Output"/>
        <w:rPr>
          <w:color w:val="313131"/>
          <w:lang w:eastAsia="en-US"/>
        </w:rPr>
      </w:pPr>
      <w:r w:rsidRPr="00103847">
        <w:rPr>
          <w:color w:val="313131"/>
          <w:lang w:eastAsia="en-US"/>
        </w:rPr>
        <w:t xml:space="preserve">   </w:t>
      </w:r>
    </w:p>
    <w:p w14:paraId="73A4D270" w14:textId="77777777" w:rsidR="00D91BA2" w:rsidRPr="00103847" w:rsidRDefault="00D91BA2" w:rsidP="00D91BA2">
      <w:pPr>
        <w:pStyle w:val="Output"/>
        <w:rPr>
          <w:color w:val="313131"/>
          <w:lang w:eastAsia="en-US"/>
        </w:rPr>
      </w:pPr>
      <w:r w:rsidRPr="00103847">
        <w:rPr>
          <w:color w:val="000088"/>
          <w:lang w:eastAsia="en-US"/>
        </w:rPr>
        <w:t>end</w:t>
      </w:r>
      <w:r w:rsidRPr="00103847">
        <w:rPr>
          <w:color w:val="313131"/>
          <w:lang w:eastAsia="en-US"/>
        </w:rPr>
        <w:t xml:space="preserve"> </w:t>
      </w:r>
      <w:r w:rsidRPr="00103847">
        <w:rPr>
          <w:lang w:eastAsia="en-US"/>
        </w:rPr>
        <w:t>BubbleSort</w:t>
      </w:r>
    </w:p>
    <w:p w14:paraId="066EF142" w14:textId="18A85FF2" w:rsidR="00D91BA2" w:rsidRDefault="00D91BA2" w:rsidP="00476C58">
      <w:pPr>
        <w:spacing w:line="240" w:lineRule="auto"/>
        <w:rPr>
          <w:rFonts w:cs="Segoe UI"/>
        </w:rPr>
      </w:pPr>
    </w:p>
    <w:p w14:paraId="0E75913F" w14:textId="77777777" w:rsidR="004D2149" w:rsidRDefault="004D2149" w:rsidP="00D91BA2">
      <w:pPr>
        <w:rPr>
          <w:rFonts w:cs="Segoe UI"/>
        </w:rPr>
      </w:pPr>
    </w:p>
    <w:p w14:paraId="692A15D7" w14:textId="7438D027" w:rsidR="00D91BA2" w:rsidRDefault="00D91BA2" w:rsidP="000E4144">
      <w:pPr>
        <w:pStyle w:val="Heading30"/>
      </w:pPr>
      <w:r>
        <w:t>Insertion Sort</w:t>
      </w:r>
      <w:r w:rsidR="00BF18F2">
        <w:t xml:space="preserve"> – Pick &amp; Insert in Correct order using Sorted</w:t>
      </w:r>
      <w:r w:rsidR="00476C58">
        <w:t xml:space="preserve"> Sub list</w:t>
      </w:r>
      <w:r w:rsidR="00BF18F2">
        <w:t xml:space="preserve">  </w:t>
      </w:r>
    </w:p>
    <w:p w14:paraId="0E94C109" w14:textId="77777777" w:rsidR="00D91BA2" w:rsidRDefault="00D91BA2" w:rsidP="00D91BA2">
      <w:pPr>
        <w:spacing w:line="240" w:lineRule="auto"/>
      </w:pPr>
      <w:r>
        <w:t>We take an unsorted array for our example.</w:t>
      </w:r>
    </w:p>
    <w:p w14:paraId="7BBE2745" w14:textId="72C0BF70" w:rsidR="00D91BA2" w:rsidRDefault="00D91BA2" w:rsidP="00D91BA2">
      <w:pPr>
        <w:spacing w:line="240" w:lineRule="auto"/>
        <w:rPr>
          <w:rFonts w:ascii="Times New Roman" w:hAnsi="Times New Roman"/>
          <w:color w:val="auto"/>
        </w:rPr>
      </w:pPr>
      <w:r>
        <w:rPr>
          <w:noProof/>
          <w:lang w:eastAsia="en-US"/>
        </w:rPr>
        <w:drawing>
          <wp:inline distT="0" distB="0" distL="0" distR="0" wp14:anchorId="7B4C16E1" wp14:editId="6EECC225">
            <wp:extent cx="3090441" cy="442620"/>
            <wp:effectExtent l="0" t="0" r="0" b="0"/>
            <wp:docPr id="121" name="Picture 121" descr="Un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Unsorted Array"/>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162782" cy="452981"/>
                    </a:xfrm>
                    <a:prstGeom prst="rect">
                      <a:avLst/>
                    </a:prstGeom>
                    <a:noFill/>
                    <a:ln>
                      <a:noFill/>
                    </a:ln>
                  </pic:spPr>
                </pic:pic>
              </a:graphicData>
            </a:graphic>
          </wp:inline>
        </w:drawing>
      </w:r>
    </w:p>
    <w:p w14:paraId="677D12DD" w14:textId="77777777" w:rsidR="00D16BB3" w:rsidRDefault="00D16BB3" w:rsidP="00D91BA2">
      <w:pPr>
        <w:spacing w:line="240" w:lineRule="auto"/>
        <w:rPr>
          <w:rFonts w:ascii="Times New Roman" w:hAnsi="Times New Roman"/>
          <w:color w:val="auto"/>
        </w:rPr>
      </w:pPr>
    </w:p>
    <w:p w14:paraId="48F57A53" w14:textId="77777777" w:rsidR="00D91BA2" w:rsidRDefault="00D91BA2" w:rsidP="00D91BA2">
      <w:pPr>
        <w:spacing w:line="240" w:lineRule="auto"/>
      </w:pPr>
      <w:r>
        <w:t>Insertion sort compares the first two elements.</w:t>
      </w:r>
    </w:p>
    <w:p w14:paraId="0C62B086" w14:textId="444986C5" w:rsidR="00D91BA2" w:rsidRDefault="00D91BA2" w:rsidP="00D91BA2">
      <w:pPr>
        <w:spacing w:line="240" w:lineRule="auto"/>
        <w:rPr>
          <w:rFonts w:ascii="Times New Roman" w:hAnsi="Times New Roman"/>
          <w:color w:val="auto"/>
        </w:rPr>
      </w:pPr>
      <w:r>
        <w:rPr>
          <w:noProof/>
          <w:lang w:eastAsia="en-US"/>
        </w:rPr>
        <w:drawing>
          <wp:inline distT="0" distB="0" distL="0" distR="0" wp14:anchorId="4FB62BA4" wp14:editId="03AD4BDA">
            <wp:extent cx="3125165" cy="446453"/>
            <wp:effectExtent l="0" t="0" r="0" b="0"/>
            <wp:docPr id="122" name="Picture 122"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nsertion Sort"/>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38444" cy="462636"/>
                    </a:xfrm>
                    <a:prstGeom prst="rect">
                      <a:avLst/>
                    </a:prstGeom>
                    <a:noFill/>
                    <a:ln>
                      <a:noFill/>
                    </a:ln>
                  </pic:spPr>
                </pic:pic>
              </a:graphicData>
            </a:graphic>
          </wp:inline>
        </w:drawing>
      </w:r>
    </w:p>
    <w:p w14:paraId="53C40F47" w14:textId="77777777" w:rsidR="00D16BB3" w:rsidRDefault="00D16BB3" w:rsidP="00D91BA2">
      <w:pPr>
        <w:spacing w:line="240" w:lineRule="auto"/>
        <w:rPr>
          <w:rFonts w:ascii="Times New Roman" w:hAnsi="Times New Roman"/>
          <w:color w:val="auto"/>
        </w:rPr>
      </w:pPr>
    </w:p>
    <w:p w14:paraId="411ACD83" w14:textId="77777777" w:rsidR="00D91BA2" w:rsidRDefault="00D91BA2" w:rsidP="00D91BA2">
      <w:pPr>
        <w:spacing w:line="240" w:lineRule="auto"/>
      </w:pPr>
      <w:r>
        <w:t>It finds that both 14 and 33 are already in ascending order. For now, 14 is in sorted sub-list.</w:t>
      </w:r>
    </w:p>
    <w:p w14:paraId="3C4AE359" w14:textId="238AFD39" w:rsidR="00D91BA2" w:rsidRDefault="00D91BA2" w:rsidP="00D91BA2">
      <w:pPr>
        <w:spacing w:line="240" w:lineRule="auto"/>
        <w:rPr>
          <w:rFonts w:ascii="Times New Roman" w:hAnsi="Times New Roman"/>
          <w:color w:val="auto"/>
        </w:rPr>
      </w:pPr>
      <w:r>
        <w:rPr>
          <w:noProof/>
          <w:lang w:eastAsia="en-US"/>
        </w:rPr>
        <w:drawing>
          <wp:inline distT="0" distB="0" distL="0" distR="0" wp14:anchorId="3067C280" wp14:editId="3FFCB54A">
            <wp:extent cx="3130952" cy="447279"/>
            <wp:effectExtent l="0" t="0" r="0" b="0"/>
            <wp:docPr id="51" name="Picture 51"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nsertion Sort"/>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20159" cy="460023"/>
                    </a:xfrm>
                    <a:prstGeom prst="rect">
                      <a:avLst/>
                    </a:prstGeom>
                    <a:noFill/>
                    <a:ln>
                      <a:noFill/>
                    </a:ln>
                  </pic:spPr>
                </pic:pic>
              </a:graphicData>
            </a:graphic>
          </wp:inline>
        </w:drawing>
      </w:r>
    </w:p>
    <w:p w14:paraId="262132CC" w14:textId="77777777" w:rsidR="00D16BB3" w:rsidRDefault="00D16BB3" w:rsidP="00D91BA2">
      <w:pPr>
        <w:spacing w:line="240" w:lineRule="auto"/>
        <w:rPr>
          <w:rFonts w:ascii="Times New Roman" w:hAnsi="Times New Roman"/>
          <w:color w:val="auto"/>
        </w:rPr>
      </w:pPr>
    </w:p>
    <w:p w14:paraId="20008F1F" w14:textId="77777777" w:rsidR="00D91BA2" w:rsidRDefault="00D91BA2" w:rsidP="00D91BA2">
      <w:pPr>
        <w:spacing w:line="240" w:lineRule="auto"/>
      </w:pPr>
      <w:r>
        <w:t>Insertion sort moves ahead and compares 33 with 27.</w:t>
      </w:r>
    </w:p>
    <w:p w14:paraId="507F5E2B" w14:textId="62A693B3" w:rsidR="00D91BA2" w:rsidRDefault="00D91BA2" w:rsidP="00D91BA2">
      <w:pPr>
        <w:spacing w:line="240" w:lineRule="auto"/>
        <w:rPr>
          <w:rFonts w:ascii="Times New Roman" w:hAnsi="Times New Roman"/>
          <w:color w:val="auto"/>
        </w:rPr>
      </w:pPr>
      <w:r>
        <w:rPr>
          <w:noProof/>
          <w:lang w:eastAsia="en-US"/>
        </w:rPr>
        <w:drawing>
          <wp:inline distT="0" distB="0" distL="0" distR="0" wp14:anchorId="0CCFA11F" wp14:editId="18F29654">
            <wp:extent cx="3159883" cy="451412"/>
            <wp:effectExtent l="0" t="0" r="2540" b="6350"/>
            <wp:docPr id="50" name="Picture 50"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nsertion Sor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55896" cy="465128"/>
                    </a:xfrm>
                    <a:prstGeom prst="rect">
                      <a:avLst/>
                    </a:prstGeom>
                    <a:noFill/>
                    <a:ln>
                      <a:noFill/>
                    </a:ln>
                  </pic:spPr>
                </pic:pic>
              </a:graphicData>
            </a:graphic>
          </wp:inline>
        </w:drawing>
      </w:r>
    </w:p>
    <w:p w14:paraId="2B7D20D5" w14:textId="77777777" w:rsidR="00D16BB3" w:rsidRDefault="00D16BB3" w:rsidP="00D91BA2">
      <w:pPr>
        <w:spacing w:line="240" w:lineRule="auto"/>
        <w:rPr>
          <w:rFonts w:ascii="Times New Roman" w:hAnsi="Times New Roman"/>
          <w:color w:val="auto"/>
        </w:rPr>
      </w:pPr>
    </w:p>
    <w:p w14:paraId="414C8385" w14:textId="77777777" w:rsidR="00D91BA2" w:rsidRDefault="00D91BA2" w:rsidP="00D91BA2">
      <w:pPr>
        <w:spacing w:line="240" w:lineRule="auto"/>
      </w:pPr>
      <w:r>
        <w:t>And finds that 33 is not in the correct position.</w:t>
      </w:r>
    </w:p>
    <w:p w14:paraId="2F5E4E5F" w14:textId="77777777" w:rsidR="00D91BA2" w:rsidRDefault="00D91BA2" w:rsidP="00D91BA2">
      <w:pPr>
        <w:spacing w:line="240" w:lineRule="auto"/>
        <w:rPr>
          <w:rFonts w:ascii="Times New Roman" w:hAnsi="Times New Roman"/>
          <w:color w:val="auto"/>
        </w:rPr>
      </w:pPr>
      <w:r>
        <w:rPr>
          <w:noProof/>
          <w:lang w:eastAsia="en-US"/>
        </w:rPr>
        <w:drawing>
          <wp:inline distT="0" distB="0" distL="0" distR="0" wp14:anchorId="7DBB8A8F" wp14:editId="024B50AC">
            <wp:extent cx="3200400" cy="457200"/>
            <wp:effectExtent l="0" t="0" r="0" b="0"/>
            <wp:docPr id="123" name="Picture 123"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nsertion Sor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59053" cy="465579"/>
                    </a:xfrm>
                    <a:prstGeom prst="rect">
                      <a:avLst/>
                    </a:prstGeom>
                    <a:noFill/>
                    <a:ln>
                      <a:noFill/>
                    </a:ln>
                  </pic:spPr>
                </pic:pic>
              </a:graphicData>
            </a:graphic>
          </wp:inline>
        </w:drawing>
      </w:r>
    </w:p>
    <w:p w14:paraId="4FF1702C" w14:textId="7A6146F2" w:rsidR="00D91BA2" w:rsidRDefault="00D91BA2" w:rsidP="00D91BA2">
      <w:pPr>
        <w:spacing w:line="240" w:lineRule="auto"/>
      </w:pPr>
      <w:r>
        <w:t>It swaps 33 with 27. It also checks with all the elements of sorted sub-list. Here we see that the sorted sub-list has only one element 14, and 27 is greater than 14. Hence, the sorted sub-list remains sorted after swapping.</w:t>
      </w:r>
    </w:p>
    <w:p w14:paraId="7C6923C5" w14:textId="77777777" w:rsidR="00D91BA2" w:rsidRDefault="00D91BA2" w:rsidP="00D91BA2">
      <w:pPr>
        <w:spacing w:line="240" w:lineRule="auto"/>
        <w:rPr>
          <w:rFonts w:ascii="Times New Roman" w:hAnsi="Times New Roman"/>
          <w:color w:val="auto"/>
        </w:rPr>
      </w:pPr>
      <w:r>
        <w:rPr>
          <w:noProof/>
          <w:lang w:eastAsia="en-US"/>
        </w:rPr>
        <w:drawing>
          <wp:inline distT="0" distB="0" distL="0" distR="0" wp14:anchorId="349CEA44" wp14:editId="294BECD2">
            <wp:extent cx="3119120" cy="445588"/>
            <wp:effectExtent l="0" t="0" r="5080" b="0"/>
            <wp:docPr id="141" name="Picture 141"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nsertion Sor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94208" cy="456315"/>
                    </a:xfrm>
                    <a:prstGeom prst="rect">
                      <a:avLst/>
                    </a:prstGeom>
                    <a:noFill/>
                    <a:ln>
                      <a:noFill/>
                    </a:ln>
                  </pic:spPr>
                </pic:pic>
              </a:graphicData>
            </a:graphic>
          </wp:inline>
        </w:drawing>
      </w:r>
    </w:p>
    <w:p w14:paraId="29E72385" w14:textId="77777777" w:rsidR="00D16BB3" w:rsidRDefault="00D16BB3" w:rsidP="00D91BA2">
      <w:pPr>
        <w:spacing w:line="240" w:lineRule="auto"/>
      </w:pPr>
    </w:p>
    <w:p w14:paraId="688E29F6" w14:textId="69B0422A" w:rsidR="00D91BA2" w:rsidRDefault="00D91BA2" w:rsidP="00D91BA2">
      <w:pPr>
        <w:spacing w:line="240" w:lineRule="auto"/>
      </w:pPr>
      <w:r>
        <w:t>By now we have 14 and 27 in the sorted sub-list. Next, it compares 33 with 10.</w:t>
      </w:r>
    </w:p>
    <w:p w14:paraId="30ECA3B3" w14:textId="77777777" w:rsidR="00D91BA2" w:rsidRDefault="00D91BA2" w:rsidP="00D91BA2">
      <w:pPr>
        <w:spacing w:line="240" w:lineRule="auto"/>
        <w:rPr>
          <w:rFonts w:ascii="Times New Roman" w:hAnsi="Times New Roman"/>
          <w:color w:val="auto"/>
        </w:rPr>
      </w:pPr>
      <w:r>
        <w:rPr>
          <w:noProof/>
          <w:lang w:eastAsia="en-US"/>
        </w:rPr>
        <w:drawing>
          <wp:inline distT="0" distB="0" distL="0" distR="0" wp14:anchorId="19D2BA9D" wp14:editId="48B9D01E">
            <wp:extent cx="3194613" cy="456373"/>
            <wp:effectExtent l="0" t="0" r="6350" b="1270"/>
            <wp:docPr id="127" name="Picture 127"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nsertion Sor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35421" cy="462203"/>
                    </a:xfrm>
                    <a:prstGeom prst="rect">
                      <a:avLst/>
                    </a:prstGeom>
                    <a:noFill/>
                    <a:ln>
                      <a:noFill/>
                    </a:ln>
                  </pic:spPr>
                </pic:pic>
              </a:graphicData>
            </a:graphic>
          </wp:inline>
        </w:drawing>
      </w:r>
    </w:p>
    <w:p w14:paraId="7ADAA043" w14:textId="77777777" w:rsidR="00D16BB3" w:rsidRDefault="00D16BB3" w:rsidP="00D91BA2">
      <w:pPr>
        <w:spacing w:line="240" w:lineRule="auto"/>
      </w:pPr>
    </w:p>
    <w:p w14:paraId="0150E1FF" w14:textId="234A7797" w:rsidR="00D91BA2" w:rsidRDefault="00D91BA2" w:rsidP="00D91BA2">
      <w:pPr>
        <w:spacing w:line="240" w:lineRule="auto"/>
      </w:pPr>
      <w:r>
        <w:t>These values are not in a sorted order.</w:t>
      </w:r>
    </w:p>
    <w:p w14:paraId="16FAB08E" w14:textId="77777777" w:rsidR="00D91BA2" w:rsidRDefault="00D91BA2" w:rsidP="00D91BA2">
      <w:pPr>
        <w:spacing w:line="240" w:lineRule="auto"/>
        <w:rPr>
          <w:rFonts w:ascii="Times New Roman" w:hAnsi="Times New Roman"/>
          <w:color w:val="auto"/>
        </w:rPr>
      </w:pPr>
      <w:r>
        <w:rPr>
          <w:noProof/>
          <w:lang w:eastAsia="en-US"/>
        </w:rPr>
        <w:drawing>
          <wp:inline distT="0" distB="0" distL="0" distR="0" wp14:anchorId="7957F2FE" wp14:editId="6D09DBB9">
            <wp:extent cx="3159889" cy="451413"/>
            <wp:effectExtent l="0" t="0" r="2540" b="6350"/>
            <wp:docPr id="153" name="Picture 153"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nsertion Sor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276753" cy="468108"/>
                    </a:xfrm>
                    <a:prstGeom prst="rect">
                      <a:avLst/>
                    </a:prstGeom>
                    <a:noFill/>
                    <a:ln>
                      <a:noFill/>
                    </a:ln>
                  </pic:spPr>
                </pic:pic>
              </a:graphicData>
            </a:graphic>
          </wp:inline>
        </w:drawing>
      </w:r>
    </w:p>
    <w:p w14:paraId="2A5404EA" w14:textId="4D2BC9E1" w:rsidR="00D91BA2" w:rsidRDefault="00BF18F2" w:rsidP="00D91BA2">
      <w:pPr>
        <w:spacing w:line="240" w:lineRule="auto"/>
      </w:pPr>
      <w:r>
        <w:lastRenderedPageBreak/>
        <w:t>So,</w:t>
      </w:r>
      <w:r w:rsidR="00D91BA2">
        <w:t xml:space="preserve"> we swap them.</w:t>
      </w:r>
    </w:p>
    <w:p w14:paraId="744D555E" w14:textId="77777777" w:rsidR="00D91BA2" w:rsidRDefault="00D91BA2" w:rsidP="00D91BA2">
      <w:pPr>
        <w:spacing w:line="240" w:lineRule="auto"/>
        <w:rPr>
          <w:rFonts w:ascii="Times New Roman" w:hAnsi="Times New Roman"/>
          <w:color w:val="auto"/>
        </w:rPr>
      </w:pPr>
      <w:r>
        <w:rPr>
          <w:noProof/>
          <w:lang w:eastAsia="en-US"/>
        </w:rPr>
        <w:drawing>
          <wp:inline distT="0" distB="0" distL="0" distR="0" wp14:anchorId="514D3CE1" wp14:editId="42799900">
            <wp:extent cx="3119377" cy="445625"/>
            <wp:effectExtent l="0" t="0" r="5080" b="0"/>
            <wp:docPr id="154" name="Picture 154"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nsertion Sor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86181" cy="455168"/>
                    </a:xfrm>
                    <a:prstGeom prst="rect">
                      <a:avLst/>
                    </a:prstGeom>
                    <a:noFill/>
                    <a:ln>
                      <a:noFill/>
                    </a:ln>
                  </pic:spPr>
                </pic:pic>
              </a:graphicData>
            </a:graphic>
          </wp:inline>
        </w:drawing>
      </w:r>
    </w:p>
    <w:p w14:paraId="1AD552E8" w14:textId="77777777" w:rsidR="00D16BB3" w:rsidRDefault="00D16BB3" w:rsidP="00D91BA2">
      <w:pPr>
        <w:spacing w:line="240" w:lineRule="auto"/>
      </w:pPr>
    </w:p>
    <w:p w14:paraId="55D0DCDD" w14:textId="30432453" w:rsidR="00D91BA2" w:rsidRDefault="00D91BA2" w:rsidP="00D91BA2">
      <w:pPr>
        <w:spacing w:line="240" w:lineRule="auto"/>
      </w:pPr>
      <w:r>
        <w:t>However, swapping makes 27 and 10 unsorted.</w:t>
      </w:r>
    </w:p>
    <w:p w14:paraId="48B5E71F" w14:textId="77777777" w:rsidR="00D91BA2" w:rsidRDefault="00D91BA2" w:rsidP="00D91BA2">
      <w:pPr>
        <w:spacing w:line="240" w:lineRule="auto"/>
        <w:rPr>
          <w:rFonts w:ascii="Times New Roman" w:hAnsi="Times New Roman"/>
          <w:color w:val="auto"/>
        </w:rPr>
      </w:pPr>
      <w:r>
        <w:rPr>
          <w:noProof/>
          <w:lang w:eastAsia="en-US"/>
        </w:rPr>
        <w:drawing>
          <wp:inline distT="0" distB="0" distL="0" distR="0" wp14:anchorId="044A1F85" wp14:editId="721065E8">
            <wp:extent cx="3142527" cy="448932"/>
            <wp:effectExtent l="0" t="0" r="1270" b="8890"/>
            <wp:docPr id="155" name="Picture 155"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nsertion Sor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196334" cy="456619"/>
                    </a:xfrm>
                    <a:prstGeom prst="rect">
                      <a:avLst/>
                    </a:prstGeom>
                    <a:noFill/>
                    <a:ln>
                      <a:noFill/>
                    </a:ln>
                  </pic:spPr>
                </pic:pic>
              </a:graphicData>
            </a:graphic>
          </wp:inline>
        </w:drawing>
      </w:r>
    </w:p>
    <w:p w14:paraId="438CA77C" w14:textId="77777777" w:rsidR="00D16BB3" w:rsidRDefault="00D16BB3" w:rsidP="00D91BA2">
      <w:pPr>
        <w:spacing w:line="240" w:lineRule="auto"/>
      </w:pPr>
    </w:p>
    <w:p w14:paraId="05706C21" w14:textId="04DA3E17" w:rsidR="00D91BA2" w:rsidRDefault="00D91BA2" w:rsidP="00D91BA2">
      <w:pPr>
        <w:spacing w:line="240" w:lineRule="auto"/>
      </w:pPr>
      <w:r>
        <w:t>Hence, we swap them too.</w:t>
      </w:r>
    </w:p>
    <w:p w14:paraId="44F0D5A0" w14:textId="77777777" w:rsidR="00D91BA2" w:rsidRDefault="00D91BA2" w:rsidP="00D91BA2">
      <w:pPr>
        <w:spacing w:line="240" w:lineRule="auto"/>
        <w:rPr>
          <w:rFonts w:ascii="Times New Roman" w:hAnsi="Times New Roman"/>
          <w:color w:val="auto"/>
        </w:rPr>
      </w:pPr>
      <w:r>
        <w:rPr>
          <w:noProof/>
          <w:lang w:eastAsia="en-US"/>
        </w:rPr>
        <w:drawing>
          <wp:inline distT="0" distB="0" distL="0" distR="0" wp14:anchorId="03914D7C" wp14:editId="13E8AF49">
            <wp:extent cx="3102015" cy="443145"/>
            <wp:effectExtent l="0" t="0" r="3175" b="0"/>
            <wp:docPr id="157" name="Picture 157"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nsertion Sor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196569" cy="456653"/>
                    </a:xfrm>
                    <a:prstGeom prst="rect">
                      <a:avLst/>
                    </a:prstGeom>
                    <a:noFill/>
                    <a:ln>
                      <a:noFill/>
                    </a:ln>
                  </pic:spPr>
                </pic:pic>
              </a:graphicData>
            </a:graphic>
          </wp:inline>
        </w:drawing>
      </w:r>
    </w:p>
    <w:p w14:paraId="1B1ABA75" w14:textId="77777777" w:rsidR="00D16BB3" w:rsidRDefault="00D16BB3" w:rsidP="00D91BA2">
      <w:pPr>
        <w:spacing w:line="240" w:lineRule="auto"/>
      </w:pPr>
    </w:p>
    <w:p w14:paraId="66403855" w14:textId="0602238E" w:rsidR="00D91BA2" w:rsidRDefault="00DC35FE" w:rsidP="00D91BA2">
      <w:pPr>
        <w:spacing w:line="240" w:lineRule="auto"/>
      </w:pPr>
      <w:r>
        <w:t>Again,</w:t>
      </w:r>
      <w:r w:rsidR="00D91BA2">
        <w:t xml:space="preserve"> we find 14 and 10 in an unsorted order.</w:t>
      </w:r>
    </w:p>
    <w:p w14:paraId="48BE1395" w14:textId="77777777" w:rsidR="00D91BA2" w:rsidRDefault="00D91BA2" w:rsidP="00D91BA2">
      <w:pPr>
        <w:spacing w:line="240" w:lineRule="auto"/>
        <w:rPr>
          <w:rFonts w:ascii="Times New Roman" w:hAnsi="Times New Roman"/>
          <w:color w:val="auto"/>
        </w:rPr>
      </w:pPr>
      <w:r>
        <w:rPr>
          <w:noProof/>
          <w:lang w:eastAsia="en-US"/>
        </w:rPr>
        <w:drawing>
          <wp:inline distT="0" distB="0" distL="0" distR="0" wp14:anchorId="21D44F91" wp14:editId="28098904">
            <wp:extent cx="3148314" cy="449759"/>
            <wp:effectExtent l="0" t="0" r="0" b="7620"/>
            <wp:docPr id="158" name="Picture 158"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nsertion Sor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196675" cy="456668"/>
                    </a:xfrm>
                    <a:prstGeom prst="rect">
                      <a:avLst/>
                    </a:prstGeom>
                    <a:noFill/>
                    <a:ln>
                      <a:noFill/>
                    </a:ln>
                  </pic:spPr>
                </pic:pic>
              </a:graphicData>
            </a:graphic>
          </wp:inline>
        </w:drawing>
      </w:r>
    </w:p>
    <w:p w14:paraId="3BFE7F31" w14:textId="77777777" w:rsidR="00D16BB3" w:rsidRDefault="00D16BB3" w:rsidP="00D91BA2">
      <w:pPr>
        <w:spacing w:line="240" w:lineRule="auto"/>
      </w:pPr>
    </w:p>
    <w:p w14:paraId="3F021AE3" w14:textId="6B6FD2FF" w:rsidR="00D91BA2" w:rsidRDefault="00D91BA2" w:rsidP="00D91BA2">
      <w:pPr>
        <w:spacing w:line="240" w:lineRule="auto"/>
      </w:pPr>
      <w:r>
        <w:t>We swap them again. By the end of third iteration, we have a sorted sub-list of 4 items.</w:t>
      </w:r>
    </w:p>
    <w:p w14:paraId="5AF8C4BE" w14:textId="77777777" w:rsidR="00DC35FE" w:rsidRDefault="00D91BA2" w:rsidP="00D91BA2">
      <w:pPr>
        <w:spacing w:line="240" w:lineRule="auto"/>
      </w:pPr>
      <w:r>
        <w:rPr>
          <w:noProof/>
          <w:lang w:eastAsia="en-US"/>
        </w:rPr>
        <w:drawing>
          <wp:inline distT="0" distB="0" distL="0" distR="0" wp14:anchorId="551E021C" wp14:editId="5A836E48">
            <wp:extent cx="3159760" cy="451394"/>
            <wp:effectExtent l="0" t="0" r="2540" b="6350"/>
            <wp:docPr id="159" name="Picture 159" descr="Insertion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nsertion Sor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35262" cy="462180"/>
                    </a:xfrm>
                    <a:prstGeom prst="rect">
                      <a:avLst/>
                    </a:prstGeom>
                    <a:noFill/>
                    <a:ln>
                      <a:noFill/>
                    </a:ln>
                  </pic:spPr>
                </pic:pic>
              </a:graphicData>
            </a:graphic>
          </wp:inline>
        </w:drawing>
      </w:r>
    </w:p>
    <w:p w14:paraId="5CB4C8F4" w14:textId="1F99665D" w:rsidR="00D91BA2" w:rsidRDefault="00D91BA2" w:rsidP="00D91BA2">
      <w:pPr>
        <w:spacing w:line="240" w:lineRule="auto"/>
      </w:pPr>
      <w:r>
        <w:t>This process goes on until all the unsorted values are covered in a sorted sub-list. Now we shall see some programming aspects of insertion sort.</w:t>
      </w:r>
    </w:p>
    <w:p w14:paraId="2F2536F6" w14:textId="77777777" w:rsidR="00D16BB3" w:rsidRDefault="00D16BB3" w:rsidP="00D91BA2">
      <w:pPr>
        <w:rPr>
          <w:b/>
          <w:u w:val="single"/>
        </w:rPr>
      </w:pPr>
    </w:p>
    <w:p w14:paraId="1E8E2477" w14:textId="2D624CB3" w:rsidR="00D91BA2" w:rsidRPr="00E132B3" w:rsidRDefault="00D91BA2" w:rsidP="00F96618">
      <w:pPr>
        <w:spacing w:line="240" w:lineRule="auto"/>
        <w:rPr>
          <w:b/>
          <w:u w:val="single"/>
        </w:rPr>
      </w:pPr>
      <w:r w:rsidRPr="00E132B3">
        <w:rPr>
          <w:b/>
          <w:u w:val="single"/>
        </w:rPr>
        <w:t>Algorithm</w:t>
      </w:r>
    </w:p>
    <w:p w14:paraId="4E19AB51" w14:textId="77777777" w:rsidR="00D91BA2" w:rsidRDefault="00D91BA2" w:rsidP="00D91BA2">
      <w:pPr>
        <w:spacing w:line="240" w:lineRule="auto"/>
        <w:rPr>
          <w:sz w:val="24"/>
          <w:szCs w:val="24"/>
        </w:rPr>
      </w:pPr>
      <w:r>
        <w:t>Now we have a bigger picture of how this sorting technique works, so we can derive simple steps by which we can achieve insertion sort.</w:t>
      </w:r>
    </w:p>
    <w:p w14:paraId="49CE2435" w14:textId="77777777" w:rsidR="00D91BA2" w:rsidRDefault="00D91BA2" w:rsidP="00D91BA2">
      <w:pPr>
        <w:pStyle w:val="Output"/>
      </w:pPr>
      <w:r>
        <w:rPr>
          <w:bCs/>
        </w:rPr>
        <w:t>Step 1</w:t>
      </w:r>
      <w:r>
        <w:t xml:space="preserve"> − If it is the first element, it is already sorted. return 1;</w:t>
      </w:r>
    </w:p>
    <w:p w14:paraId="044FE0AC" w14:textId="77777777" w:rsidR="00D91BA2" w:rsidRDefault="00D91BA2" w:rsidP="00D91BA2">
      <w:pPr>
        <w:pStyle w:val="Output"/>
      </w:pPr>
      <w:r>
        <w:rPr>
          <w:bCs/>
        </w:rPr>
        <w:t>Step 2</w:t>
      </w:r>
      <w:r>
        <w:t xml:space="preserve"> − Pick next element</w:t>
      </w:r>
    </w:p>
    <w:p w14:paraId="076ACAAE" w14:textId="77777777" w:rsidR="00D91BA2" w:rsidRDefault="00D91BA2" w:rsidP="00D91BA2">
      <w:pPr>
        <w:pStyle w:val="Output"/>
      </w:pPr>
      <w:r>
        <w:rPr>
          <w:bCs/>
        </w:rPr>
        <w:t>Step 3</w:t>
      </w:r>
      <w:r>
        <w:t xml:space="preserve"> − Compare with all elements in the sorted sub-list</w:t>
      </w:r>
    </w:p>
    <w:p w14:paraId="1811EB54" w14:textId="1C58FED7" w:rsidR="00D91BA2" w:rsidRDefault="00D91BA2" w:rsidP="00D91BA2">
      <w:pPr>
        <w:pStyle w:val="Output"/>
      </w:pPr>
      <w:r>
        <w:rPr>
          <w:bCs/>
        </w:rPr>
        <w:t>Step 4</w:t>
      </w:r>
      <w:r>
        <w:t xml:space="preserve"> − Shift all the elements in the sorted sub-list that is greater than the</w:t>
      </w:r>
      <w:r w:rsidR="00256950">
        <w:t xml:space="preserve"> </w:t>
      </w:r>
      <w:r>
        <w:t>value to be sorted</w:t>
      </w:r>
    </w:p>
    <w:p w14:paraId="027DC40B" w14:textId="77777777" w:rsidR="00D91BA2" w:rsidRDefault="00D91BA2" w:rsidP="00D91BA2">
      <w:pPr>
        <w:pStyle w:val="Output"/>
      </w:pPr>
      <w:r>
        <w:rPr>
          <w:bCs/>
        </w:rPr>
        <w:t>Step 5</w:t>
      </w:r>
      <w:r>
        <w:t xml:space="preserve"> − Insert the value</w:t>
      </w:r>
    </w:p>
    <w:p w14:paraId="2DD69B43" w14:textId="77777777" w:rsidR="00D91BA2" w:rsidRDefault="00D91BA2" w:rsidP="00D91BA2">
      <w:pPr>
        <w:pStyle w:val="Output"/>
      </w:pPr>
      <w:r>
        <w:rPr>
          <w:bCs/>
        </w:rPr>
        <w:t>Step 6</w:t>
      </w:r>
      <w:r>
        <w:t xml:space="preserve"> − Repeat until list is sorted</w:t>
      </w:r>
    </w:p>
    <w:p w14:paraId="1D0F14D6" w14:textId="77777777" w:rsidR="00D91BA2" w:rsidRDefault="00D91BA2" w:rsidP="00F96618">
      <w:pPr>
        <w:spacing w:line="240" w:lineRule="auto"/>
        <w:rPr>
          <w:rFonts w:cs="Segoe UI"/>
        </w:rPr>
      </w:pPr>
    </w:p>
    <w:p w14:paraId="669F28C3" w14:textId="77777777" w:rsidR="00D91BA2" w:rsidRDefault="00D91BA2" w:rsidP="00D91BA2">
      <w:pPr>
        <w:rPr>
          <w:rFonts w:cs="Segoe UI"/>
        </w:rPr>
      </w:pPr>
    </w:p>
    <w:p w14:paraId="02EBA493" w14:textId="77777777" w:rsidR="00D91BA2" w:rsidRDefault="00D91BA2" w:rsidP="000E4144">
      <w:pPr>
        <w:pStyle w:val="Heading30"/>
      </w:pPr>
      <w:r w:rsidRPr="00DD0121">
        <w:t>Selection Sort</w:t>
      </w:r>
    </w:p>
    <w:p w14:paraId="251545D0" w14:textId="3AEE2E04" w:rsidR="00D91BA2" w:rsidRDefault="00D91BA2" w:rsidP="00F96618">
      <w:pPr>
        <w:rPr>
          <w:rFonts w:cs="Segoe UI"/>
        </w:rPr>
      </w:pPr>
      <w:r w:rsidRPr="00DD0121">
        <w:rPr>
          <w:rFonts w:cs="Segoe UI"/>
        </w:rPr>
        <w:t xml:space="preserve">Selection sort is conceptually the </w:t>
      </w:r>
      <w:r w:rsidR="00256950" w:rsidRPr="00DD0121">
        <w:rPr>
          <w:rFonts w:cs="Segoe UI"/>
        </w:rPr>
        <w:t>simplest</w:t>
      </w:r>
      <w:r w:rsidRPr="00DD0121">
        <w:rPr>
          <w:rFonts w:cs="Segoe UI"/>
        </w:rPr>
        <w:t xml:space="preserve"> sorting algorithm. This algorithm will first find the </w:t>
      </w:r>
      <w:r w:rsidRPr="00DD0121">
        <w:rPr>
          <w:rFonts w:cs="Segoe UI"/>
          <w:b/>
          <w:bCs/>
        </w:rPr>
        <w:t>smallest</w:t>
      </w:r>
      <w:r w:rsidRPr="00DD0121">
        <w:rPr>
          <w:rFonts w:cs="Segoe UI"/>
        </w:rPr>
        <w:t> element in the array and swap it with the element in the </w:t>
      </w:r>
      <w:r w:rsidRPr="00DD0121">
        <w:rPr>
          <w:rFonts w:cs="Segoe UI"/>
          <w:b/>
          <w:bCs/>
        </w:rPr>
        <w:t>first</w:t>
      </w:r>
      <w:r w:rsidRPr="00DD0121">
        <w:rPr>
          <w:rFonts w:cs="Segoe UI"/>
        </w:rPr>
        <w:t> position, then it will find the </w:t>
      </w:r>
      <w:r w:rsidRPr="00DD0121">
        <w:rPr>
          <w:rFonts w:cs="Segoe UI"/>
          <w:b/>
          <w:bCs/>
        </w:rPr>
        <w:t>second smallest</w:t>
      </w:r>
      <w:r w:rsidRPr="00DD0121">
        <w:rPr>
          <w:rFonts w:cs="Segoe UI"/>
        </w:rPr>
        <w:t> element and swap it with the element in the </w:t>
      </w:r>
      <w:r w:rsidRPr="00DD0121">
        <w:rPr>
          <w:rFonts w:cs="Segoe UI"/>
          <w:b/>
          <w:bCs/>
        </w:rPr>
        <w:t>second</w:t>
      </w:r>
      <w:r w:rsidRPr="00DD0121">
        <w:rPr>
          <w:rFonts w:cs="Segoe UI"/>
        </w:rPr>
        <w:t> position, and it will keep on doing this until the entire array is sorted.</w:t>
      </w:r>
    </w:p>
    <w:p w14:paraId="3C240F10" w14:textId="7887623E" w:rsidR="00D91BA2" w:rsidRDefault="00D91BA2" w:rsidP="00D91BA2">
      <w:pPr>
        <w:rPr>
          <w:rFonts w:cs="Segoe UI"/>
        </w:rPr>
      </w:pPr>
      <w:r>
        <w:rPr>
          <w:noProof/>
          <w:lang w:eastAsia="en-US"/>
        </w:rPr>
        <w:drawing>
          <wp:inline distT="0" distB="0" distL="0" distR="0" wp14:anchorId="74D352F2" wp14:editId="18F8EA4F">
            <wp:extent cx="3649210" cy="1707233"/>
            <wp:effectExtent l="0" t="0" r="8890" b="0"/>
            <wp:docPr id="160" name="Picture 160" descr="Selection Sort algo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election Sort algo implementatio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69766" cy="1716850"/>
                    </a:xfrm>
                    <a:prstGeom prst="rect">
                      <a:avLst/>
                    </a:prstGeom>
                    <a:noFill/>
                    <a:ln>
                      <a:noFill/>
                    </a:ln>
                  </pic:spPr>
                </pic:pic>
              </a:graphicData>
            </a:graphic>
          </wp:inline>
        </w:drawing>
      </w:r>
    </w:p>
    <w:p w14:paraId="4E62A2C4"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lastRenderedPageBreak/>
        <w:t>Step 1</w:t>
      </w:r>
      <w:r>
        <w:rPr>
          <w:rFonts w:ascii="Consolas" w:hAnsi="Consolas"/>
          <w:color w:val="313131"/>
          <w:sz w:val="18"/>
          <w:szCs w:val="18"/>
        </w:rPr>
        <w:t xml:space="preserve"> − Set MIN to location 0</w:t>
      </w:r>
    </w:p>
    <w:p w14:paraId="390B1DC2"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2</w:t>
      </w:r>
      <w:r>
        <w:rPr>
          <w:rFonts w:ascii="Consolas" w:hAnsi="Consolas"/>
          <w:color w:val="313131"/>
          <w:sz w:val="18"/>
          <w:szCs w:val="18"/>
        </w:rPr>
        <w:t xml:space="preserve"> − Search the minimum element in the list</w:t>
      </w:r>
    </w:p>
    <w:p w14:paraId="7A816C2C"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3</w:t>
      </w:r>
      <w:r>
        <w:rPr>
          <w:rFonts w:ascii="Consolas" w:hAnsi="Consolas"/>
          <w:color w:val="313131"/>
          <w:sz w:val="18"/>
          <w:szCs w:val="18"/>
        </w:rPr>
        <w:t xml:space="preserve"> − Swap with value at location MIN</w:t>
      </w:r>
    </w:p>
    <w:p w14:paraId="521FC5E0"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4</w:t>
      </w:r>
      <w:r>
        <w:rPr>
          <w:rFonts w:ascii="Consolas" w:hAnsi="Consolas"/>
          <w:color w:val="313131"/>
          <w:sz w:val="18"/>
          <w:szCs w:val="18"/>
        </w:rPr>
        <w:t xml:space="preserve"> − Increment MIN to point to next element</w:t>
      </w:r>
    </w:p>
    <w:p w14:paraId="27F6FFD0" w14:textId="39B35650"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5</w:t>
      </w:r>
      <w:r>
        <w:rPr>
          <w:rFonts w:ascii="Consolas" w:hAnsi="Consolas"/>
          <w:color w:val="313131"/>
          <w:sz w:val="18"/>
          <w:szCs w:val="18"/>
        </w:rPr>
        <w:t xml:space="preserve"> − Repeat until list is sorted</w:t>
      </w:r>
    </w:p>
    <w:p w14:paraId="49C09572" w14:textId="77777777" w:rsidR="00D91BA2" w:rsidRDefault="00D91BA2" w:rsidP="00D91BA2">
      <w:pPr>
        <w:rPr>
          <w:rFonts w:cs="Segoe UI"/>
        </w:rPr>
      </w:pPr>
    </w:p>
    <w:p w14:paraId="7C3209CE" w14:textId="77777777" w:rsidR="00D91BA2" w:rsidRPr="00170142" w:rsidRDefault="00D91BA2" w:rsidP="000E4144">
      <w:pPr>
        <w:pStyle w:val="Heading30"/>
      </w:pPr>
      <w:r w:rsidRPr="00170142">
        <w:t>Merge Sort Algorithm</w:t>
      </w:r>
    </w:p>
    <w:p w14:paraId="28FABA50" w14:textId="08A46897" w:rsidR="00D91BA2" w:rsidRDefault="00D91BA2" w:rsidP="00EA7DEE">
      <w:pPr>
        <w:rPr>
          <w:rFonts w:cs="Segoe UI"/>
        </w:rPr>
      </w:pPr>
      <w:r w:rsidRPr="00170142">
        <w:rPr>
          <w:rFonts w:cs="Segoe UI"/>
        </w:rPr>
        <w:t>Merge Sort follows the rule of </w:t>
      </w:r>
      <w:r w:rsidRPr="00170142">
        <w:rPr>
          <w:rFonts w:cs="Segoe UI"/>
          <w:b/>
          <w:bCs/>
        </w:rPr>
        <w:t>Divide and Conquer</w:t>
      </w:r>
      <w:r w:rsidRPr="00170142">
        <w:rPr>
          <w:rFonts w:cs="Segoe UI"/>
        </w:rPr>
        <w:t> to sort a given set of numbers/elements, recursively, hence consuming less time.</w:t>
      </w:r>
    </w:p>
    <w:p w14:paraId="35CA636F" w14:textId="346E60C3" w:rsidR="00D91BA2" w:rsidRDefault="00D91BA2" w:rsidP="00256950">
      <w:pPr>
        <w:pStyle w:val="syntax"/>
      </w:pPr>
      <w:r w:rsidRPr="00170142">
        <w:t>Divide and Conquer</w:t>
      </w:r>
    </w:p>
    <w:p w14:paraId="30556108" w14:textId="331FD755" w:rsidR="00D91BA2" w:rsidRPr="00170142" w:rsidRDefault="00256950" w:rsidP="00256950">
      <w:pPr>
        <w:rPr>
          <w:rFonts w:cs="Segoe UI"/>
        </w:rPr>
      </w:pPr>
      <w:r>
        <w:rPr>
          <w:noProof/>
          <w:lang w:eastAsia="en-US"/>
        </w:rPr>
        <w:drawing>
          <wp:anchor distT="0" distB="0" distL="114300" distR="114300" simplePos="0" relativeHeight="251735040" behindDoc="0" locked="0" layoutInCell="1" allowOverlap="1" wp14:anchorId="63E19325" wp14:editId="6CBEC70F">
            <wp:simplePos x="0" y="0"/>
            <wp:positionH relativeFrom="margin">
              <wp:align>left</wp:align>
            </wp:positionH>
            <wp:positionV relativeFrom="paragraph">
              <wp:posOffset>7620</wp:posOffset>
            </wp:positionV>
            <wp:extent cx="2209165" cy="1658620"/>
            <wp:effectExtent l="0" t="0" r="635" b="0"/>
            <wp:wrapSquare wrapText="bothSides"/>
            <wp:docPr id="161" name="Picture 161" descr="Divide and Conquer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ivide and Conquer algorithm"/>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61772" cy="169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BA2" w:rsidRPr="00170142">
        <w:rPr>
          <w:rFonts w:cs="Segoe UI"/>
        </w:rPr>
        <w:t>If we can break a single big problem into smaller sub-problems, solve the smaller sub-problems and combine their solutions to find the solution for the original big problem, it becomes easier to solve the whole problem.</w:t>
      </w:r>
      <w:r w:rsidR="00D91BA2" w:rsidRPr="00170142">
        <w:rPr>
          <w:noProof/>
        </w:rPr>
        <w:t xml:space="preserve"> </w:t>
      </w:r>
    </w:p>
    <w:p w14:paraId="5678433A" w14:textId="77777777" w:rsidR="00D91BA2" w:rsidRDefault="00D91BA2" w:rsidP="00D91BA2">
      <w:pPr>
        <w:rPr>
          <w:rFonts w:cs="Segoe UI"/>
        </w:rPr>
      </w:pPr>
    </w:p>
    <w:p w14:paraId="5EB7E14F" w14:textId="77777777" w:rsidR="00D91BA2" w:rsidRDefault="00D91BA2" w:rsidP="00D91BA2">
      <w:pPr>
        <w:rPr>
          <w:rFonts w:cs="Segoe UI"/>
        </w:rPr>
      </w:pPr>
    </w:p>
    <w:p w14:paraId="4F4B7A5A" w14:textId="77777777" w:rsidR="00D91BA2" w:rsidRDefault="00D91BA2" w:rsidP="00D91BA2">
      <w:pPr>
        <w:rPr>
          <w:rFonts w:cs="Segoe UI"/>
        </w:rPr>
      </w:pPr>
    </w:p>
    <w:p w14:paraId="5CEB2B87" w14:textId="77777777" w:rsidR="00D91BA2" w:rsidRDefault="00D91BA2" w:rsidP="00D91BA2">
      <w:pPr>
        <w:rPr>
          <w:rFonts w:cs="Segoe UI"/>
        </w:rPr>
      </w:pPr>
    </w:p>
    <w:p w14:paraId="44F1C1F8" w14:textId="77777777" w:rsidR="00D91BA2" w:rsidRDefault="00D91BA2" w:rsidP="00EA7DEE">
      <w:pPr>
        <w:jc w:val="center"/>
        <w:rPr>
          <w:rFonts w:cs="Segoe UI"/>
        </w:rPr>
      </w:pPr>
      <w:r>
        <w:rPr>
          <w:noProof/>
          <w:lang w:eastAsia="en-US"/>
        </w:rPr>
        <w:drawing>
          <wp:inline distT="0" distB="0" distL="0" distR="0" wp14:anchorId="1A192EA9" wp14:editId="3119C25D">
            <wp:extent cx="3536033" cy="5182408"/>
            <wp:effectExtent l="0" t="0" r="7620" b="0"/>
            <wp:docPr id="162" name="Picture 162" descr="Working of Merge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Working of Merge Sort algorithm"/>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82277" cy="5250183"/>
                    </a:xfrm>
                    <a:prstGeom prst="rect">
                      <a:avLst/>
                    </a:prstGeom>
                    <a:noFill/>
                    <a:ln>
                      <a:noFill/>
                    </a:ln>
                  </pic:spPr>
                </pic:pic>
              </a:graphicData>
            </a:graphic>
          </wp:inline>
        </w:drawing>
      </w:r>
    </w:p>
    <w:p w14:paraId="09AB1E77" w14:textId="77777777" w:rsidR="00D91BA2" w:rsidRPr="0030141C" w:rsidRDefault="00D91BA2" w:rsidP="00EA7DEE">
      <w:pPr>
        <w:spacing w:line="240" w:lineRule="auto"/>
        <w:rPr>
          <w:b/>
          <w:u w:val="single"/>
        </w:rPr>
      </w:pPr>
      <w:r w:rsidRPr="0030141C">
        <w:rPr>
          <w:b/>
          <w:u w:val="single"/>
        </w:rPr>
        <w:lastRenderedPageBreak/>
        <w:t>Algorithm</w:t>
      </w:r>
    </w:p>
    <w:p w14:paraId="04BC66C5" w14:textId="07E80DD6" w:rsidR="00D91BA2" w:rsidRDefault="00D91BA2" w:rsidP="00FD4309">
      <w:pPr>
        <w:rPr>
          <w:sz w:val="24"/>
          <w:szCs w:val="24"/>
        </w:rPr>
      </w:pPr>
      <w:r>
        <w:t xml:space="preserve">Merge sort keeps on dividing the list into equal halves until it can no more be divided. </w:t>
      </w:r>
      <w:r w:rsidR="00FD4309">
        <w:t>If</w:t>
      </w:r>
      <w:r>
        <w:t xml:space="preserve"> it is only one element in the list, it is sorted. Then, merge sort combines the smaller sorted lists keeping the new list sorted too.</w:t>
      </w:r>
    </w:p>
    <w:p w14:paraId="4ABF3522"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1</w:t>
      </w:r>
      <w:r>
        <w:rPr>
          <w:rFonts w:ascii="Consolas" w:hAnsi="Consolas"/>
          <w:color w:val="313131"/>
          <w:sz w:val="18"/>
          <w:szCs w:val="18"/>
        </w:rPr>
        <w:t xml:space="preserve"> − if it is only one element in the list it is already sorted, return.</w:t>
      </w:r>
    </w:p>
    <w:p w14:paraId="24664194"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2</w:t>
      </w:r>
      <w:r>
        <w:rPr>
          <w:rFonts w:ascii="Consolas" w:hAnsi="Consolas"/>
          <w:color w:val="313131"/>
          <w:sz w:val="18"/>
          <w:szCs w:val="18"/>
        </w:rPr>
        <w:t xml:space="preserve"> − divide the list recursively into two halves until it can no more be divided.</w:t>
      </w:r>
    </w:p>
    <w:p w14:paraId="01EE97A5" w14:textId="77777777" w:rsidR="00D91BA2" w:rsidRDefault="00D91BA2" w:rsidP="00D91BA2">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 w:val="18"/>
          <w:szCs w:val="18"/>
        </w:rPr>
      </w:pPr>
      <w:r>
        <w:rPr>
          <w:rFonts w:ascii="Consolas" w:hAnsi="Consolas"/>
          <w:b/>
          <w:bCs/>
          <w:color w:val="313131"/>
          <w:sz w:val="18"/>
          <w:szCs w:val="18"/>
        </w:rPr>
        <w:t>Step 3</w:t>
      </w:r>
      <w:r>
        <w:rPr>
          <w:rFonts w:ascii="Consolas" w:hAnsi="Consolas"/>
          <w:color w:val="313131"/>
          <w:sz w:val="18"/>
          <w:szCs w:val="18"/>
        </w:rPr>
        <w:t xml:space="preserve"> − merge the smaller lists into new list in sorted order.</w:t>
      </w:r>
    </w:p>
    <w:p w14:paraId="5AC9AA7D" w14:textId="77777777" w:rsidR="00D91BA2" w:rsidRDefault="00D91BA2" w:rsidP="00D91BA2">
      <w:pPr>
        <w:rPr>
          <w:rFonts w:cs="Segoe UI"/>
        </w:rPr>
      </w:pPr>
    </w:p>
    <w:p w14:paraId="059E6E8E" w14:textId="77777777" w:rsidR="00D91BA2" w:rsidRDefault="00D91BA2" w:rsidP="000E4144">
      <w:pPr>
        <w:pStyle w:val="Heading30"/>
      </w:pPr>
      <w:r w:rsidRPr="00DC6C9E">
        <w:t>Quick Sort</w:t>
      </w:r>
    </w:p>
    <w:p w14:paraId="2A03FBB4" w14:textId="551FB005" w:rsidR="00D91BA2" w:rsidRDefault="00D91BA2" w:rsidP="00D91BA2">
      <w:pPr>
        <w:rPr>
          <w:rFonts w:cs="Segoe UI"/>
        </w:rPr>
      </w:pPr>
      <w:r w:rsidRPr="00DC6C9E">
        <w:rPr>
          <w:rFonts w:cs="Segoe UI"/>
        </w:rPr>
        <w:t xml:space="preserve">Quick sort is based on the divide-and-conquer approach based on the idea of </w:t>
      </w:r>
      <w:r w:rsidRPr="002546F4">
        <w:rPr>
          <w:rFonts w:cs="Segoe UI"/>
          <w:b/>
          <w:color w:val="FF0000"/>
        </w:rPr>
        <w:t>choosing one element as a pivot</w:t>
      </w:r>
      <w:r w:rsidRPr="00DC6C9E">
        <w:rPr>
          <w:rFonts w:cs="Segoe UI"/>
        </w:rPr>
        <w:t xml:space="preserve"> </w:t>
      </w:r>
      <w:r w:rsidR="00522817" w:rsidRPr="00250A4D">
        <w:rPr>
          <w:rFonts w:cs="Segoe UI"/>
          <w:b/>
          <w:color w:val="FF0000"/>
        </w:rPr>
        <w:t>element</w:t>
      </w:r>
      <w:r w:rsidR="00522817">
        <w:rPr>
          <w:rFonts w:cs="Segoe UI"/>
          <w:b/>
          <w:color w:val="FF0000"/>
        </w:rPr>
        <w:t xml:space="preserve"> (</w:t>
      </w:r>
      <w:r w:rsidRPr="00250A4D">
        <w:rPr>
          <w:rFonts w:cs="Segoe UI"/>
          <w:b/>
        </w:rPr>
        <w:t>normally height index value</w:t>
      </w:r>
      <w:r>
        <w:rPr>
          <w:rFonts w:cs="Segoe UI"/>
          <w:b/>
          <w:color w:val="FF0000"/>
        </w:rPr>
        <w:t>)</w:t>
      </w:r>
      <w:r w:rsidRPr="00250A4D">
        <w:rPr>
          <w:rFonts w:cs="Segoe UI"/>
          <w:color w:val="FF0000"/>
        </w:rPr>
        <w:t xml:space="preserve"> </w:t>
      </w:r>
      <w:r w:rsidRPr="00DC6C9E">
        <w:rPr>
          <w:rFonts w:cs="Segoe UI"/>
        </w:rPr>
        <w:t xml:space="preserve">and partitioning the array around it such that: </w:t>
      </w:r>
    </w:p>
    <w:p w14:paraId="75DBF21E" w14:textId="77777777" w:rsidR="00D91BA2" w:rsidRDefault="00D91BA2" w:rsidP="006F728B">
      <w:pPr>
        <w:pStyle w:val="ListParagraph"/>
        <w:numPr>
          <w:ilvl w:val="0"/>
          <w:numId w:val="180"/>
        </w:numPr>
        <w:rPr>
          <w:rFonts w:cs="Segoe UI"/>
        </w:rPr>
      </w:pPr>
      <w:r w:rsidRPr="002546F4">
        <w:rPr>
          <w:rFonts w:cs="Segoe UI"/>
        </w:rPr>
        <w:t xml:space="preserve">Left side of pivot contains all the elements that are less than the pivot element </w:t>
      </w:r>
    </w:p>
    <w:p w14:paraId="11E45EEA" w14:textId="77777777" w:rsidR="00D91BA2" w:rsidRPr="002546F4" w:rsidRDefault="00D91BA2" w:rsidP="006F728B">
      <w:pPr>
        <w:pStyle w:val="ListParagraph"/>
        <w:numPr>
          <w:ilvl w:val="0"/>
          <w:numId w:val="180"/>
        </w:numPr>
        <w:rPr>
          <w:rFonts w:cs="Segoe UI"/>
        </w:rPr>
      </w:pPr>
      <w:r w:rsidRPr="002546F4">
        <w:rPr>
          <w:rFonts w:cs="Segoe UI"/>
        </w:rPr>
        <w:t>Right side contains all elements greater than the pivot</w:t>
      </w:r>
    </w:p>
    <w:p w14:paraId="0119EDC9" w14:textId="77777777" w:rsidR="00D91BA2" w:rsidRDefault="00D91BA2" w:rsidP="00D91BA2">
      <w:pPr>
        <w:rPr>
          <w:noProof/>
        </w:rPr>
      </w:pPr>
    </w:p>
    <w:p w14:paraId="5AC3E307" w14:textId="4A268CD8" w:rsidR="00D91BA2" w:rsidRDefault="00D91BA2" w:rsidP="00D91BA2">
      <w:r>
        <w:rPr>
          <w:b/>
          <w:bCs/>
        </w:rPr>
        <w:t>For example:</w:t>
      </w:r>
      <w:r>
        <w:t> In the array </w:t>
      </w:r>
      <w:r>
        <w:rPr>
          <w:rStyle w:val="HTMLCode"/>
          <w:rFonts w:ascii="Consolas" w:eastAsiaTheme="minorEastAsia" w:hAnsi="Consolas"/>
          <w:color w:val="C7254E"/>
          <w:shd w:val="clear" w:color="auto" w:fill="F9F2F4"/>
        </w:rPr>
        <w:t>{52, 37, 63, 14, 17, 8, 6, 25}</w:t>
      </w:r>
      <w:r>
        <w:t>, we take </w:t>
      </w:r>
      <w:r>
        <w:rPr>
          <w:rStyle w:val="HTMLCode"/>
          <w:rFonts w:ascii="Consolas" w:eastAsiaTheme="minorEastAsia" w:hAnsi="Consolas"/>
          <w:color w:val="C7254E"/>
          <w:shd w:val="clear" w:color="auto" w:fill="F9F2F4"/>
        </w:rPr>
        <w:t>25</w:t>
      </w:r>
      <w:r>
        <w:t> as </w:t>
      </w:r>
      <w:r>
        <w:rPr>
          <w:b/>
          <w:bCs/>
        </w:rPr>
        <w:t>pivot</w:t>
      </w:r>
      <w:r>
        <w:t xml:space="preserve">. </w:t>
      </w:r>
      <w:r w:rsidR="00657B1D">
        <w:t>So,</w:t>
      </w:r>
      <w:r>
        <w:t xml:space="preserve"> after the first pass, the list will be changed like this.</w:t>
      </w:r>
    </w:p>
    <w:p w14:paraId="27E9676D" w14:textId="77777777" w:rsidR="00D91BA2" w:rsidRDefault="00D91BA2" w:rsidP="00D91BA2">
      <w:r>
        <w:t>{</w:t>
      </w:r>
      <w:r>
        <w:rPr>
          <w:rStyle w:val="HTMLCode"/>
          <w:rFonts w:ascii="Consolas" w:eastAsiaTheme="minorEastAsia" w:hAnsi="Consolas"/>
          <w:color w:val="C7254E"/>
          <w:shd w:val="clear" w:color="auto" w:fill="F9F2F4"/>
        </w:rPr>
        <w:t>6 8 17 14</w:t>
      </w:r>
      <w:r>
        <w:t> </w:t>
      </w:r>
      <w:r>
        <w:rPr>
          <w:b/>
          <w:bCs/>
        </w:rPr>
        <w:t>25</w:t>
      </w:r>
      <w:r>
        <w:t> </w:t>
      </w:r>
      <w:r>
        <w:rPr>
          <w:rStyle w:val="HTMLCode"/>
          <w:rFonts w:ascii="Consolas" w:eastAsiaTheme="minorEastAsia" w:hAnsi="Consolas"/>
          <w:color w:val="C7254E"/>
          <w:shd w:val="clear" w:color="auto" w:fill="F9F2F4"/>
        </w:rPr>
        <w:t>63 37 52</w:t>
      </w:r>
      <w:r>
        <w:t>}</w:t>
      </w:r>
    </w:p>
    <w:p w14:paraId="52536DEC" w14:textId="77777777" w:rsidR="00657B1D" w:rsidRDefault="00657B1D" w:rsidP="00D91BA2"/>
    <w:p w14:paraId="40318468" w14:textId="43F61369" w:rsidR="00D91BA2" w:rsidRDefault="00D91BA2" w:rsidP="00D91BA2">
      <w:r>
        <w:t>Hence after the first pass, pivot will be set at its position, with all the elements </w:t>
      </w:r>
      <w:r>
        <w:rPr>
          <w:b/>
          <w:bCs/>
        </w:rPr>
        <w:t>smaller</w:t>
      </w:r>
      <w:r>
        <w:t> to it on its left and all the elements </w:t>
      </w:r>
      <w:r>
        <w:rPr>
          <w:b/>
          <w:bCs/>
        </w:rPr>
        <w:t>larger</w:t>
      </w:r>
      <w:r>
        <w:t> than to its right. Now </w:t>
      </w:r>
      <w:r>
        <w:rPr>
          <w:rStyle w:val="HTMLCode"/>
          <w:rFonts w:ascii="Consolas" w:eastAsiaTheme="minorEastAsia" w:hAnsi="Consolas"/>
          <w:color w:val="C7254E"/>
          <w:shd w:val="clear" w:color="auto" w:fill="F9F2F4"/>
        </w:rPr>
        <w:t>6 8 17 14</w:t>
      </w:r>
      <w:r>
        <w:t> and </w:t>
      </w:r>
      <w:r>
        <w:rPr>
          <w:rStyle w:val="HTMLCode"/>
          <w:rFonts w:ascii="Consolas" w:eastAsiaTheme="minorEastAsia" w:hAnsi="Consolas"/>
          <w:color w:val="C7254E"/>
          <w:shd w:val="clear" w:color="auto" w:fill="F9F2F4"/>
        </w:rPr>
        <w:t>63 37 52</w:t>
      </w:r>
      <w:r>
        <w:t> are considered as two separate subarrays, and same recursive logic will be applied on them, and we will keep doing this until the complete array is sorted.</w:t>
      </w:r>
    </w:p>
    <w:p w14:paraId="46B17262" w14:textId="77777777" w:rsidR="00D91BA2" w:rsidRDefault="00D91BA2" w:rsidP="00D91BA2">
      <w:pPr>
        <w:rPr>
          <w:rFonts w:cs="Segoe UI"/>
        </w:rPr>
      </w:pPr>
      <w:r>
        <w:rPr>
          <w:noProof/>
          <w:lang w:eastAsia="en-US"/>
        </w:rPr>
        <w:drawing>
          <wp:inline distT="0" distB="0" distL="0" distR="0" wp14:anchorId="04CE3AFB" wp14:editId="76B9535F">
            <wp:extent cx="2472856" cy="4233920"/>
            <wp:effectExtent l="0" t="0" r="3810" b="0"/>
            <wp:docPr id="163" name="Picture 163" descr="How Quick Sort algorithm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ow Quick Sort algorithm work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480921" cy="4247728"/>
                    </a:xfrm>
                    <a:prstGeom prst="rect">
                      <a:avLst/>
                    </a:prstGeom>
                    <a:noFill/>
                    <a:ln>
                      <a:noFill/>
                    </a:ln>
                  </pic:spPr>
                </pic:pic>
              </a:graphicData>
            </a:graphic>
          </wp:inline>
        </w:drawing>
      </w:r>
    </w:p>
    <w:p w14:paraId="1878A42D" w14:textId="77777777" w:rsidR="00D91BA2" w:rsidRPr="00DF57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DF570D">
        <w:rPr>
          <w:rFonts w:ascii="Consolas" w:eastAsia="Times New Roman" w:hAnsi="Consolas" w:cs="Courier New"/>
          <w:b/>
          <w:bCs/>
          <w:color w:val="313131"/>
          <w:sz w:val="18"/>
          <w:szCs w:val="18"/>
          <w:lang w:eastAsia="en-US"/>
        </w:rPr>
        <w:t>Step 1</w:t>
      </w:r>
      <w:r w:rsidRPr="00DF570D">
        <w:rPr>
          <w:rFonts w:ascii="Consolas" w:eastAsia="Times New Roman" w:hAnsi="Consolas" w:cs="Courier New"/>
          <w:color w:val="313131"/>
          <w:sz w:val="18"/>
          <w:szCs w:val="18"/>
          <w:lang w:eastAsia="en-US"/>
        </w:rPr>
        <w:t xml:space="preserve"> − Choose the highest index value has pivot</w:t>
      </w:r>
    </w:p>
    <w:p w14:paraId="673F1DA6" w14:textId="77777777" w:rsidR="00D91BA2" w:rsidRPr="00DF57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DF570D">
        <w:rPr>
          <w:rFonts w:ascii="Consolas" w:eastAsia="Times New Roman" w:hAnsi="Consolas" w:cs="Courier New"/>
          <w:b/>
          <w:bCs/>
          <w:color w:val="313131"/>
          <w:sz w:val="18"/>
          <w:szCs w:val="18"/>
          <w:lang w:eastAsia="en-US"/>
        </w:rPr>
        <w:lastRenderedPageBreak/>
        <w:t>Step 2</w:t>
      </w:r>
      <w:r w:rsidRPr="00DF570D">
        <w:rPr>
          <w:rFonts w:ascii="Consolas" w:eastAsia="Times New Roman" w:hAnsi="Consolas" w:cs="Courier New"/>
          <w:color w:val="313131"/>
          <w:sz w:val="18"/>
          <w:szCs w:val="18"/>
          <w:lang w:eastAsia="en-US"/>
        </w:rPr>
        <w:t xml:space="preserve"> − Take two variables to point left and right of the list excluding pivot</w:t>
      </w:r>
    </w:p>
    <w:p w14:paraId="7B615832" w14:textId="77777777" w:rsidR="00D91BA2" w:rsidRPr="00DF57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DF570D">
        <w:rPr>
          <w:rFonts w:ascii="Consolas" w:eastAsia="Times New Roman" w:hAnsi="Consolas" w:cs="Courier New"/>
          <w:b/>
          <w:bCs/>
          <w:color w:val="313131"/>
          <w:sz w:val="18"/>
          <w:szCs w:val="18"/>
          <w:lang w:eastAsia="en-US"/>
        </w:rPr>
        <w:t>Step 3</w:t>
      </w:r>
      <w:r w:rsidRPr="00DF570D">
        <w:rPr>
          <w:rFonts w:ascii="Consolas" w:eastAsia="Times New Roman" w:hAnsi="Consolas" w:cs="Courier New"/>
          <w:color w:val="313131"/>
          <w:sz w:val="18"/>
          <w:szCs w:val="18"/>
          <w:lang w:eastAsia="en-US"/>
        </w:rPr>
        <w:t xml:space="preserve"> − left points to the low index</w:t>
      </w:r>
    </w:p>
    <w:p w14:paraId="60816FC5" w14:textId="77777777" w:rsidR="00D91BA2" w:rsidRPr="00DF57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DF570D">
        <w:rPr>
          <w:rFonts w:ascii="Consolas" w:eastAsia="Times New Roman" w:hAnsi="Consolas" w:cs="Courier New"/>
          <w:b/>
          <w:bCs/>
          <w:color w:val="313131"/>
          <w:sz w:val="18"/>
          <w:szCs w:val="18"/>
          <w:lang w:eastAsia="en-US"/>
        </w:rPr>
        <w:t>Step 4</w:t>
      </w:r>
      <w:r w:rsidRPr="00DF570D">
        <w:rPr>
          <w:rFonts w:ascii="Consolas" w:eastAsia="Times New Roman" w:hAnsi="Consolas" w:cs="Courier New"/>
          <w:color w:val="313131"/>
          <w:sz w:val="18"/>
          <w:szCs w:val="18"/>
          <w:lang w:eastAsia="en-US"/>
        </w:rPr>
        <w:t xml:space="preserve"> − right points to the high</w:t>
      </w:r>
    </w:p>
    <w:p w14:paraId="60A9D146" w14:textId="77777777" w:rsidR="00D91BA2" w:rsidRPr="00DF57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DF570D">
        <w:rPr>
          <w:rFonts w:ascii="Consolas" w:eastAsia="Times New Roman" w:hAnsi="Consolas" w:cs="Courier New"/>
          <w:b/>
          <w:bCs/>
          <w:color w:val="313131"/>
          <w:sz w:val="18"/>
          <w:szCs w:val="18"/>
          <w:lang w:eastAsia="en-US"/>
        </w:rPr>
        <w:t>Step 5</w:t>
      </w:r>
      <w:r w:rsidRPr="00DF570D">
        <w:rPr>
          <w:rFonts w:ascii="Consolas" w:eastAsia="Times New Roman" w:hAnsi="Consolas" w:cs="Courier New"/>
          <w:color w:val="313131"/>
          <w:sz w:val="18"/>
          <w:szCs w:val="18"/>
          <w:lang w:eastAsia="en-US"/>
        </w:rPr>
        <w:t xml:space="preserve"> − while value at left is less than pivot move right</w:t>
      </w:r>
    </w:p>
    <w:p w14:paraId="6DCE5C2B" w14:textId="77777777" w:rsidR="00D91BA2" w:rsidRPr="00DF57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DF570D">
        <w:rPr>
          <w:rFonts w:ascii="Consolas" w:eastAsia="Times New Roman" w:hAnsi="Consolas" w:cs="Courier New"/>
          <w:b/>
          <w:bCs/>
          <w:color w:val="313131"/>
          <w:sz w:val="18"/>
          <w:szCs w:val="18"/>
          <w:lang w:eastAsia="en-US"/>
        </w:rPr>
        <w:t>Step 6</w:t>
      </w:r>
      <w:r w:rsidRPr="00DF570D">
        <w:rPr>
          <w:rFonts w:ascii="Consolas" w:eastAsia="Times New Roman" w:hAnsi="Consolas" w:cs="Courier New"/>
          <w:color w:val="313131"/>
          <w:sz w:val="18"/>
          <w:szCs w:val="18"/>
          <w:lang w:eastAsia="en-US"/>
        </w:rPr>
        <w:t xml:space="preserve"> − while value at right is greater than pivot move left</w:t>
      </w:r>
    </w:p>
    <w:p w14:paraId="20B2D37C" w14:textId="77777777" w:rsidR="00D91BA2" w:rsidRPr="00DF57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DF570D">
        <w:rPr>
          <w:rFonts w:ascii="Consolas" w:eastAsia="Times New Roman" w:hAnsi="Consolas" w:cs="Courier New"/>
          <w:b/>
          <w:bCs/>
          <w:color w:val="313131"/>
          <w:sz w:val="18"/>
          <w:szCs w:val="18"/>
          <w:lang w:eastAsia="en-US"/>
        </w:rPr>
        <w:t>Step 7</w:t>
      </w:r>
      <w:r w:rsidRPr="00DF570D">
        <w:rPr>
          <w:rFonts w:ascii="Consolas" w:eastAsia="Times New Roman" w:hAnsi="Consolas" w:cs="Courier New"/>
          <w:color w:val="313131"/>
          <w:sz w:val="18"/>
          <w:szCs w:val="18"/>
          <w:lang w:eastAsia="en-US"/>
        </w:rPr>
        <w:t xml:space="preserve"> − if both step 5 and step 6 does not match swap left and right</w:t>
      </w:r>
    </w:p>
    <w:p w14:paraId="07680B40" w14:textId="77777777" w:rsidR="00D91BA2" w:rsidRPr="00DF57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DF570D">
        <w:rPr>
          <w:rFonts w:ascii="Consolas" w:eastAsia="Times New Roman" w:hAnsi="Consolas" w:cs="Courier New"/>
          <w:b/>
          <w:bCs/>
          <w:color w:val="313131"/>
          <w:sz w:val="18"/>
          <w:szCs w:val="18"/>
          <w:lang w:eastAsia="en-US"/>
        </w:rPr>
        <w:t>Step 8</w:t>
      </w:r>
      <w:r w:rsidRPr="00DF570D">
        <w:rPr>
          <w:rFonts w:ascii="Consolas" w:eastAsia="Times New Roman" w:hAnsi="Consolas" w:cs="Courier New"/>
          <w:color w:val="313131"/>
          <w:sz w:val="18"/>
          <w:szCs w:val="18"/>
          <w:lang w:eastAsia="en-US"/>
        </w:rPr>
        <w:t xml:space="preserve"> − if left ≥ right, the point where they met is new pivot</w:t>
      </w:r>
    </w:p>
    <w:p w14:paraId="3D844980" w14:textId="77777777" w:rsidR="00D91BA2" w:rsidRDefault="00D91BA2" w:rsidP="00D91BA2">
      <w:pPr>
        <w:rPr>
          <w:rFonts w:cs="Segoe UI"/>
        </w:rPr>
      </w:pPr>
    </w:p>
    <w:p w14:paraId="170496A2" w14:textId="77777777" w:rsidR="00D91BA2" w:rsidRDefault="00D91BA2" w:rsidP="00D91BA2">
      <w:pPr>
        <w:pStyle w:val="Heading2"/>
      </w:pPr>
      <w:bookmarkStart w:id="114" w:name="_Toc94350668"/>
      <w:r>
        <w:t>Searching Algorithms</w:t>
      </w:r>
      <w:bookmarkEnd w:id="114"/>
    </w:p>
    <w:p w14:paraId="2613843E" w14:textId="77777777" w:rsidR="00D91BA2" w:rsidRPr="00FD2F76" w:rsidRDefault="00D91BA2" w:rsidP="00D91BA2">
      <w:pPr>
        <w:rPr>
          <w:rFonts w:cs="Segoe UI"/>
        </w:rPr>
      </w:pPr>
      <w:r w:rsidRPr="00FD2F76">
        <w:rPr>
          <w:rFonts w:cs="Segoe UI"/>
        </w:rPr>
        <w:t>Well, to search an element in a given array, there are two popular algorithms available:</w:t>
      </w:r>
    </w:p>
    <w:p w14:paraId="55C50BA0" w14:textId="77777777" w:rsidR="00D91BA2" w:rsidRPr="00FD2F76" w:rsidRDefault="00D91BA2" w:rsidP="006F728B">
      <w:pPr>
        <w:numPr>
          <w:ilvl w:val="0"/>
          <w:numId w:val="173"/>
        </w:numPr>
        <w:rPr>
          <w:rFonts w:cs="Segoe UI"/>
        </w:rPr>
      </w:pPr>
      <w:r w:rsidRPr="00FD2F76">
        <w:rPr>
          <w:rFonts w:cs="Segoe UI"/>
        </w:rPr>
        <w:t>Linear Search</w:t>
      </w:r>
    </w:p>
    <w:p w14:paraId="035BCF72" w14:textId="58DBC024" w:rsidR="00D91BA2" w:rsidRDefault="00D91BA2" w:rsidP="006F728B">
      <w:pPr>
        <w:numPr>
          <w:ilvl w:val="0"/>
          <w:numId w:val="173"/>
        </w:numPr>
        <w:rPr>
          <w:rFonts w:cs="Segoe UI"/>
        </w:rPr>
      </w:pPr>
      <w:r w:rsidRPr="00FD2F76">
        <w:rPr>
          <w:rFonts w:cs="Segoe UI"/>
        </w:rPr>
        <w:t>Binary Search</w:t>
      </w:r>
    </w:p>
    <w:p w14:paraId="0166F987" w14:textId="77777777" w:rsidR="006B6D92" w:rsidRPr="00FD2F76" w:rsidRDefault="006B6D92" w:rsidP="006B6D92">
      <w:pPr>
        <w:ind w:left="720"/>
        <w:rPr>
          <w:rFonts w:cs="Segoe UI"/>
        </w:rPr>
      </w:pPr>
    </w:p>
    <w:p w14:paraId="7432057A" w14:textId="77777777" w:rsidR="00D91BA2" w:rsidRDefault="00D91BA2" w:rsidP="000E4144">
      <w:pPr>
        <w:pStyle w:val="Heading30"/>
      </w:pPr>
      <w:r>
        <w:t>Linear Search</w:t>
      </w:r>
    </w:p>
    <w:p w14:paraId="3E091AF2" w14:textId="77777777" w:rsidR="00D91BA2" w:rsidRDefault="00D91BA2" w:rsidP="006B6D92">
      <w:r w:rsidRPr="00FD2F76">
        <w:t>Linear search is a very basic and simple search algorithm. In Linear search, we search an element or value in a given array by traversing the array from the starting, till the desired element or value is found.</w:t>
      </w:r>
    </w:p>
    <w:p w14:paraId="7E5B990A" w14:textId="77777777" w:rsidR="00D91BA2" w:rsidRPr="006E5F0D" w:rsidRDefault="00D91BA2" w:rsidP="006B6D92">
      <w:pPr>
        <w:rPr>
          <w:lang w:eastAsia="en-US"/>
        </w:rPr>
      </w:pPr>
      <w:r w:rsidRPr="006E5F0D">
        <w:rPr>
          <w:lang w:eastAsia="en-US"/>
        </w:rPr>
        <w:t>For example, consider the following image:</w:t>
      </w:r>
      <w:r>
        <w:rPr>
          <w:noProof/>
          <w:lang w:eastAsia="en-US"/>
        </w:rPr>
        <w:drawing>
          <wp:inline distT="0" distB="0" distL="0" distR="0" wp14:anchorId="3EC05973" wp14:editId="74346704">
            <wp:extent cx="3723369" cy="42208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58C52E.tmp"/>
                    <pic:cNvPicPr/>
                  </pic:nvPicPr>
                  <pic:blipFill>
                    <a:blip r:embed="rId237">
                      <a:extLst>
                        <a:ext uri="{28A0092B-C50C-407E-A947-70E740481C1C}">
                          <a14:useLocalDpi xmlns:a14="http://schemas.microsoft.com/office/drawing/2010/main" val="0"/>
                        </a:ext>
                      </a:extLst>
                    </a:blip>
                    <a:stretch>
                      <a:fillRect/>
                    </a:stretch>
                  </pic:blipFill>
                  <pic:spPr>
                    <a:xfrm>
                      <a:off x="0" y="0"/>
                      <a:ext cx="3872625" cy="439002"/>
                    </a:xfrm>
                    <a:prstGeom prst="rect">
                      <a:avLst/>
                    </a:prstGeom>
                  </pic:spPr>
                </pic:pic>
              </a:graphicData>
            </a:graphic>
          </wp:inline>
        </w:drawing>
      </w:r>
    </w:p>
    <w:p w14:paraId="0CDDC11A" w14:textId="77777777" w:rsidR="006B6D92" w:rsidRDefault="006B6D92" w:rsidP="00D91BA2">
      <w:pPr>
        <w:rPr>
          <w:lang w:eastAsia="en-US"/>
        </w:rPr>
      </w:pPr>
    </w:p>
    <w:p w14:paraId="1B0B20C0" w14:textId="3B78BE75" w:rsidR="00D91BA2" w:rsidRPr="006E5F0D" w:rsidRDefault="00D91BA2" w:rsidP="00D91BA2">
      <w:pPr>
        <w:rPr>
          <w:lang w:eastAsia="en-US"/>
        </w:rPr>
      </w:pPr>
      <w:r w:rsidRPr="006E5F0D">
        <w:rPr>
          <w:lang w:eastAsia="en-US"/>
        </w:rPr>
        <w:t xml:space="preserve">If you want to determine the positions of the </w:t>
      </w:r>
      <w:r w:rsidRPr="008F50D3">
        <w:rPr>
          <w:b/>
          <w:lang w:eastAsia="en-US"/>
        </w:rPr>
        <w:t>occurrence of the number</w:t>
      </w:r>
      <w:r w:rsidRPr="00FD0007">
        <w:rPr>
          <w:b/>
          <w:color w:val="0000FF"/>
          <w:lang w:eastAsia="en-US"/>
        </w:rPr>
        <w:t> </w:t>
      </w:r>
      <w:r w:rsidRPr="00FD0007">
        <w:rPr>
          <w:b/>
          <w:color w:val="0000FF"/>
          <w:bdr w:val="none" w:sz="0" w:space="0" w:color="auto" w:frame="1"/>
          <w:lang w:eastAsia="en-US"/>
        </w:rPr>
        <w:t>7</w:t>
      </w:r>
      <w:r w:rsidRPr="006E5F0D">
        <w:rPr>
          <w:lang w:eastAsia="en-US"/>
        </w:rPr>
        <w:t> in this array</w:t>
      </w:r>
      <w:r w:rsidR="006B6D92">
        <w:rPr>
          <w:lang w:eastAsia="en-US"/>
        </w:rPr>
        <w:t xml:space="preserve">, we need to compare </w:t>
      </w:r>
      <w:r w:rsidRPr="006E5F0D">
        <w:rPr>
          <w:lang w:eastAsia="en-US"/>
        </w:rPr>
        <w:t>every element in the array from start to end, i.e., from index </w:t>
      </w:r>
      <w:r w:rsidRPr="006E5F0D">
        <w:rPr>
          <w:bdr w:val="none" w:sz="0" w:space="0" w:color="auto" w:frame="1"/>
          <w:lang w:eastAsia="en-US"/>
        </w:rPr>
        <w:t>1</w:t>
      </w:r>
      <w:r w:rsidRPr="006E5F0D">
        <w:rPr>
          <w:lang w:eastAsia="en-US"/>
        </w:rPr>
        <w:t> to index </w:t>
      </w:r>
      <w:r w:rsidRPr="006E5F0D">
        <w:rPr>
          <w:bdr w:val="none" w:sz="0" w:space="0" w:color="auto" w:frame="1"/>
          <w:lang w:eastAsia="en-US"/>
        </w:rPr>
        <w:t>10</w:t>
      </w:r>
      <w:r w:rsidRPr="006E5F0D">
        <w:rPr>
          <w:lang w:eastAsia="en-US"/>
        </w:rPr>
        <w:t> will be compared with number </w:t>
      </w:r>
      <w:r w:rsidRPr="006E5F0D">
        <w:rPr>
          <w:bdr w:val="none" w:sz="0" w:space="0" w:color="auto" w:frame="1"/>
          <w:lang w:eastAsia="en-US"/>
        </w:rPr>
        <w:t>7</w:t>
      </w:r>
      <w:r w:rsidRPr="006E5F0D">
        <w:rPr>
          <w:lang w:eastAsia="en-US"/>
        </w:rPr>
        <w:t>, to check which element matches the number </w:t>
      </w:r>
      <w:r w:rsidRPr="006E5F0D">
        <w:rPr>
          <w:bdr w:val="none" w:sz="0" w:space="0" w:color="auto" w:frame="1"/>
          <w:lang w:eastAsia="en-US"/>
        </w:rPr>
        <w:t>7</w:t>
      </w:r>
      <w:r w:rsidRPr="006E5F0D">
        <w:rPr>
          <w:lang w:eastAsia="en-US"/>
        </w:rPr>
        <w:t>.</w:t>
      </w:r>
    </w:p>
    <w:p w14:paraId="14F43301" w14:textId="04435E7A"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6E5F0D">
        <w:rPr>
          <w:rFonts w:ascii="Consolas" w:eastAsia="Times New Roman" w:hAnsi="Consolas" w:cs="Courier New"/>
          <w:color w:val="313131"/>
          <w:sz w:val="18"/>
          <w:szCs w:val="18"/>
          <w:lang w:eastAsia="en-US"/>
        </w:rPr>
        <w:t xml:space="preserve">Linear Search </w:t>
      </w:r>
      <w:r w:rsidR="00FD0007" w:rsidRPr="006E5F0D">
        <w:rPr>
          <w:rFonts w:ascii="Consolas" w:eastAsia="Times New Roman" w:hAnsi="Consolas" w:cs="Courier New"/>
          <w:color w:val="313131"/>
          <w:sz w:val="18"/>
          <w:szCs w:val="18"/>
          <w:lang w:eastAsia="en-US"/>
        </w:rPr>
        <w:t>(Array</w:t>
      </w:r>
      <w:r w:rsidRPr="006E5F0D">
        <w:rPr>
          <w:rFonts w:ascii="Consolas" w:eastAsia="Times New Roman" w:hAnsi="Consolas" w:cs="Courier New"/>
          <w:color w:val="313131"/>
          <w:sz w:val="18"/>
          <w:szCs w:val="18"/>
          <w:lang w:eastAsia="en-US"/>
        </w:rPr>
        <w:t xml:space="preserve"> A, Value x)</w:t>
      </w:r>
    </w:p>
    <w:p w14:paraId="77556B40" w14:textId="77777777"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p>
    <w:p w14:paraId="230077CE" w14:textId="77777777"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6E5F0D">
        <w:rPr>
          <w:rFonts w:ascii="Consolas" w:eastAsia="Times New Roman" w:hAnsi="Consolas" w:cs="Courier New"/>
          <w:color w:val="313131"/>
          <w:sz w:val="18"/>
          <w:szCs w:val="18"/>
          <w:lang w:eastAsia="en-US"/>
        </w:rPr>
        <w:t>Step 1: Set i to 1</w:t>
      </w:r>
    </w:p>
    <w:p w14:paraId="6400CF8F" w14:textId="77777777"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6E5F0D">
        <w:rPr>
          <w:rFonts w:ascii="Consolas" w:eastAsia="Times New Roman" w:hAnsi="Consolas" w:cs="Courier New"/>
          <w:color w:val="313131"/>
          <w:sz w:val="18"/>
          <w:szCs w:val="18"/>
          <w:lang w:eastAsia="en-US"/>
        </w:rPr>
        <w:t>Step 2: if i &gt; n then go to step 7</w:t>
      </w:r>
    </w:p>
    <w:p w14:paraId="0E2783DC" w14:textId="77777777"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6E5F0D">
        <w:rPr>
          <w:rFonts w:ascii="Consolas" w:eastAsia="Times New Roman" w:hAnsi="Consolas" w:cs="Courier New"/>
          <w:color w:val="313131"/>
          <w:sz w:val="18"/>
          <w:szCs w:val="18"/>
          <w:lang w:eastAsia="en-US"/>
        </w:rPr>
        <w:t>Step 3: if A[i] = x then go to step 6</w:t>
      </w:r>
    </w:p>
    <w:p w14:paraId="1CFA3969" w14:textId="77777777"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6E5F0D">
        <w:rPr>
          <w:rFonts w:ascii="Consolas" w:eastAsia="Times New Roman" w:hAnsi="Consolas" w:cs="Courier New"/>
          <w:color w:val="313131"/>
          <w:sz w:val="18"/>
          <w:szCs w:val="18"/>
          <w:lang w:eastAsia="en-US"/>
        </w:rPr>
        <w:t>Step 4: Set i to i + 1</w:t>
      </w:r>
    </w:p>
    <w:p w14:paraId="4679243F" w14:textId="77777777"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6E5F0D">
        <w:rPr>
          <w:rFonts w:ascii="Consolas" w:eastAsia="Times New Roman" w:hAnsi="Consolas" w:cs="Courier New"/>
          <w:color w:val="313131"/>
          <w:sz w:val="18"/>
          <w:szCs w:val="18"/>
          <w:lang w:eastAsia="en-US"/>
        </w:rPr>
        <w:t>Step 5: Go to Step 2</w:t>
      </w:r>
    </w:p>
    <w:p w14:paraId="30705A15" w14:textId="77777777"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6E5F0D">
        <w:rPr>
          <w:rFonts w:ascii="Consolas" w:eastAsia="Times New Roman" w:hAnsi="Consolas" w:cs="Courier New"/>
          <w:color w:val="313131"/>
          <w:sz w:val="18"/>
          <w:szCs w:val="18"/>
          <w:lang w:eastAsia="en-US"/>
        </w:rPr>
        <w:t>Step 6: Print Element x Found at index i and go to step 8</w:t>
      </w:r>
    </w:p>
    <w:p w14:paraId="613C9F42" w14:textId="77777777"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6E5F0D">
        <w:rPr>
          <w:rFonts w:ascii="Consolas" w:eastAsia="Times New Roman" w:hAnsi="Consolas" w:cs="Courier New"/>
          <w:color w:val="313131"/>
          <w:sz w:val="18"/>
          <w:szCs w:val="18"/>
          <w:lang w:eastAsia="en-US"/>
        </w:rPr>
        <w:t>Step 7: Print element not found</w:t>
      </w:r>
    </w:p>
    <w:p w14:paraId="6DB699B0" w14:textId="77777777" w:rsidR="00D91BA2" w:rsidRPr="006E5F0D" w:rsidRDefault="00D91BA2" w:rsidP="00D91BA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313131"/>
          <w:sz w:val="18"/>
          <w:szCs w:val="18"/>
          <w:lang w:eastAsia="en-US"/>
        </w:rPr>
      </w:pPr>
      <w:r w:rsidRPr="006E5F0D">
        <w:rPr>
          <w:rFonts w:ascii="Consolas" w:eastAsia="Times New Roman" w:hAnsi="Consolas" w:cs="Courier New"/>
          <w:color w:val="313131"/>
          <w:sz w:val="18"/>
          <w:szCs w:val="18"/>
          <w:lang w:eastAsia="en-US"/>
        </w:rPr>
        <w:t>Step 8: Exit</w:t>
      </w:r>
    </w:p>
    <w:p w14:paraId="1132F8AA" w14:textId="76FEB8C4" w:rsidR="00D91BA2" w:rsidRDefault="00D91BA2" w:rsidP="00D91BA2"/>
    <w:p w14:paraId="25033E4D" w14:textId="77777777" w:rsidR="00B50109" w:rsidRPr="00FD2F76" w:rsidRDefault="00B50109" w:rsidP="00D91BA2"/>
    <w:p w14:paraId="6B7A51D2" w14:textId="77777777" w:rsidR="00D91BA2" w:rsidRPr="006E5F0D" w:rsidRDefault="00D91BA2" w:rsidP="000E4144">
      <w:pPr>
        <w:pStyle w:val="Heading30"/>
      </w:pPr>
      <w:r w:rsidRPr="006E5F0D">
        <w:t>Binary Search Algorithm</w:t>
      </w:r>
    </w:p>
    <w:p w14:paraId="0035D795" w14:textId="5ADE6C77" w:rsidR="00D91BA2" w:rsidRDefault="00D91BA2" w:rsidP="009F368D">
      <w:pPr>
        <w:rPr>
          <w:lang w:eastAsia="en-US"/>
        </w:rPr>
      </w:pPr>
      <w:r w:rsidRPr="006E5F0D">
        <w:rPr>
          <w:rFonts w:cs="Segoe UI"/>
        </w:rPr>
        <w:t>Binary Search is applied on the sorted array or list of large size. It's time complexity of </w:t>
      </w:r>
      <w:r w:rsidRPr="006E5F0D">
        <w:rPr>
          <w:rFonts w:cs="Segoe UI"/>
          <w:b/>
          <w:bCs/>
        </w:rPr>
        <w:t>O(log n)</w:t>
      </w:r>
      <w:r w:rsidRPr="006E5F0D">
        <w:rPr>
          <w:rFonts w:cs="Segoe UI"/>
        </w:rPr>
        <w:t> makes it very fast as compared to other sorting algorithms. The only limitation is that the array or list of elements must be sorted for the binary search algorithm to work on it.</w:t>
      </w:r>
      <w:r w:rsidRPr="00AC69A6">
        <w:rPr>
          <w:lang w:eastAsia="en-US"/>
        </w:rPr>
        <w:t xml:space="preserve">Binary search works only on a sorted set of elements. To use binary search on a collection, the collection must first be </w:t>
      </w:r>
      <w:r w:rsidRPr="00FD0007">
        <w:rPr>
          <w:b/>
          <w:bCs/>
          <w:lang w:eastAsia="en-US"/>
        </w:rPr>
        <w:t>sorted</w:t>
      </w:r>
      <w:r w:rsidRPr="00AC69A6">
        <w:rPr>
          <w:lang w:eastAsia="en-US"/>
        </w:rPr>
        <w:t>.</w:t>
      </w:r>
    </w:p>
    <w:p w14:paraId="402CD696" w14:textId="77777777" w:rsidR="009F368D" w:rsidRPr="00AC69A6" w:rsidRDefault="009F368D" w:rsidP="00D91BA2">
      <w:pPr>
        <w:rPr>
          <w:lang w:eastAsia="en-US"/>
        </w:rPr>
      </w:pPr>
    </w:p>
    <w:p w14:paraId="7CE2A63D" w14:textId="289BC009" w:rsidR="00D91BA2" w:rsidRDefault="00D91BA2" w:rsidP="00D91BA2">
      <w:pPr>
        <w:rPr>
          <w:lang w:eastAsia="en-US"/>
        </w:rPr>
      </w:pPr>
      <w:r w:rsidRPr="00AC69A6">
        <w:rPr>
          <w:lang w:eastAsia="en-US"/>
        </w:rPr>
        <w:t xml:space="preserve">When binary search is used to perform operations on a sorted set, the number of iterations can always be reduced </w:t>
      </w:r>
      <w:r w:rsidR="00FD0007" w:rsidRPr="00AC69A6">
        <w:rPr>
          <w:lang w:eastAsia="en-US"/>
        </w:rPr>
        <w:t>based on</w:t>
      </w:r>
      <w:r w:rsidRPr="00AC69A6">
        <w:rPr>
          <w:lang w:eastAsia="en-US"/>
        </w:rPr>
        <w:t xml:space="preserve"> the value that is being searched.</w:t>
      </w:r>
      <w:r w:rsidR="009F368D">
        <w:rPr>
          <w:lang w:eastAsia="en-US"/>
        </w:rPr>
        <w:t xml:space="preserve"> </w:t>
      </w:r>
      <w:r w:rsidRPr="00AC69A6">
        <w:rPr>
          <w:lang w:eastAsia="en-US"/>
        </w:rPr>
        <w:t>Let us consider the following array:</w:t>
      </w:r>
    </w:p>
    <w:p w14:paraId="1E10622E" w14:textId="77777777" w:rsidR="00D91BA2" w:rsidRPr="00AC69A6" w:rsidRDefault="00D91BA2" w:rsidP="00D91BA2">
      <w:pPr>
        <w:rPr>
          <w:lang w:eastAsia="en-US"/>
        </w:rPr>
      </w:pPr>
      <w:r>
        <w:rPr>
          <w:noProof/>
          <w:lang w:eastAsia="en-US"/>
        </w:rPr>
        <w:drawing>
          <wp:inline distT="0" distB="0" distL="0" distR="0" wp14:anchorId="19610748" wp14:editId="3A610E54">
            <wp:extent cx="3724910" cy="420370"/>
            <wp:effectExtent l="0" t="0" r="889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24910" cy="420370"/>
                    </a:xfrm>
                    <a:prstGeom prst="rect">
                      <a:avLst/>
                    </a:prstGeom>
                    <a:noFill/>
                  </pic:spPr>
                </pic:pic>
              </a:graphicData>
            </a:graphic>
          </wp:inline>
        </w:drawing>
      </w:r>
    </w:p>
    <w:p w14:paraId="75934777" w14:textId="77777777" w:rsidR="00D91BA2" w:rsidRPr="00AC69A6" w:rsidRDefault="00D91BA2" w:rsidP="00D91BA2">
      <w:pPr>
        <w:rPr>
          <w:lang w:eastAsia="en-US"/>
        </w:rPr>
      </w:pPr>
      <w:r w:rsidRPr="00AC69A6">
        <w:rPr>
          <w:lang w:eastAsia="en-US"/>
        </w:rPr>
        <w:t xml:space="preserve">By using </w:t>
      </w:r>
      <w:r w:rsidRPr="00FD0007">
        <w:rPr>
          <w:b/>
          <w:bCs/>
          <w:i/>
          <w:iCs/>
          <w:lang w:eastAsia="en-US"/>
        </w:rPr>
        <w:t>linear search</w:t>
      </w:r>
      <w:r w:rsidRPr="00AC69A6">
        <w:rPr>
          <w:lang w:eastAsia="en-US"/>
        </w:rPr>
        <w:t>, the position of element 8 will be determined in the </w:t>
      </w:r>
      <w:r w:rsidRPr="00AC69A6">
        <w:rPr>
          <w:bdr w:val="none" w:sz="0" w:space="0" w:color="auto" w:frame="1"/>
          <w:lang w:eastAsia="en-US"/>
        </w:rPr>
        <w:t>9th</w:t>
      </w:r>
      <w:r w:rsidRPr="00AC69A6">
        <w:rPr>
          <w:lang w:eastAsia="en-US"/>
        </w:rPr>
        <w:t> iteration.</w:t>
      </w:r>
    </w:p>
    <w:p w14:paraId="256CBD3A" w14:textId="77777777" w:rsidR="00A051A1" w:rsidRDefault="00A051A1" w:rsidP="00D91BA2">
      <w:pPr>
        <w:rPr>
          <w:lang w:eastAsia="en-US"/>
        </w:rPr>
      </w:pPr>
    </w:p>
    <w:p w14:paraId="2E298862" w14:textId="0928FFC1" w:rsidR="00D91BA2" w:rsidRPr="00AC69A6" w:rsidRDefault="00C910A6" w:rsidP="00D91BA2">
      <w:pPr>
        <w:rPr>
          <w:lang w:eastAsia="en-US"/>
        </w:rPr>
      </w:pPr>
      <w:r w:rsidRPr="00C910A6">
        <w:rPr>
          <w:lang w:eastAsia="en-US"/>
        </w:rPr>
        <w:lastRenderedPageBreak/>
        <w:t xml:space="preserve">By using </w:t>
      </w:r>
      <w:r w:rsidR="00A051A1" w:rsidRPr="00A051A1">
        <w:rPr>
          <w:b/>
          <w:bCs/>
          <w:lang w:eastAsia="en-US"/>
        </w:rPr>
        <w:t>Binary Search Algorithm</w:t>
      </w:r>
      <w:r w:rsidR="00D91BA2">
        <w:rPr>
          <w:lang w:eastAsia="en-US"/>
        </w:rPr>
        <w:t xml:space="preserve">, </w:t>
      </w:r>
      <w:r w:rsidR="00FD0007" w:rsidRPr="00AC69A6">
        <w:rPr>
          <w:lang w:eastAsia="en-US"/>
        </w:rPr>
        <w:t>before</w:t>
      </w:r>
      <w:r w:rsidR="00D91BA2" w:rsidRPr="00AC69A6">
        <w:rPr>
          <w:lang w:eastAsia="en-US"/>
        </w:rPr>
        <w:t xml:space="preserve"> we start the search, we need to know the start and end of the range. Let’s call them </w:t>
      </w:r>
      <w:r w:rsidR="00D91BA2" w:rsidRPr="008F50D3">
        <w:rPr>
          <w:rFonts w:ascii="Courier New" w:hAnsi="Courier New" w:cs="Courier New"/>
          <w:b/>
          <w:color w:val="00B050"/>
          <w:lang w:eastAsia="en-US"/>
        </w:rPr>
        <w:t>Low</w:t>
      </w:r>
      <w:r w:rsidR="00D91BA2" w:rsidRPr="008F50D3">
        <w:rPr>
          <w:b/>
          <w:color w:val="00B050"/>
          <w:lang w:eastAsia="en-US"/>
        </w:rPr>
        <w:t> and </w:t>
      </w:r>
      <w:r w:rsidR="00D91BA2" w:rsidRPr="008F50D3">
        <w:rPr>
          <w:rFonts w:ascii="Courier New" w:hAnsi="Courier New" w:cs="Courier New"/>
          <w:b/>
          <w:color w:val="00B050"/>
          <w:lang w:eastAsia="en-US"/>
        </w:rPr>
        <w:t>High</w:t>
      </w:r>
      <w:r w:rsidR="00D91BA2" w:rsidRPr="00AC69A6">
        <w:rPr>
          <w:lang w:eastAsia="en-US"/>
        </w:rPr>
        <w:t>.</w:t>
      </w:r>
    </w:p>
    <w:p w14:paraId="0A61DDAA" w14:textId="77777777" w:rsidR="00D91BA2" w:rsidRPr="00AC69A6" w:rsidRDefault="00D91BA2" w:rsidP="00D91BA2">
      <w:pPr>
        <w:spacing w:line="240" w:lineRule="auto"/>
        <w:rPr>
          <w:rFonts w:ascii="Courier New" w:hAnsi="Courier New" w:cs="Courier New"/>
          <w:lang w:eastAsia="en-US"/>
        </w:rPr>
      </w:pPr>
      <w:r w:rsidRPr="00AC69A6">
        <w:rPr>
          <w:rFonts w:ascii="Courier New" w:hAnsi="Courier New" w:cs="Courier New"/>
          <w:color w:val="660066"/>
          <w:lang w:eastAsia="en-US"/>
        </w:rPr>
        <w:t>Low</w:t>
      </w:r>
      <w:r w:rsidRPr="00AC69A6">
        <w:rPr>
          <w:rFonts w:ascii="Courier New" w:hAnsi="Courier New" w:cs="Courier New"/>
          <w:lang w:eastAsia="en-US"/>
        </w:rPr>
        <w:t xml:space="preserve"> </w:t>
      </w:r>
      <w:r w:rsidRPr="00AC69A6">
        <w:rPr>
          <w:rFonts w:ascii="Courier New" w:hAnsi="Courier New" w:cs="Courier New"/>
          <w:color w:val="666600"/>
          <w:lang w:eastAsia="en-US"/>
        </w:rPr>
        <w:t>=</w:t>
      </w:r>
      <w:r w:rsidRPr="00AC69A6">
        <w:rPr>
          <w:rFonts w:ascii="Courier New" w:hAnsi="Courier New" w:cs="Courier New"/>
          <w:lang w:eastAsia="en-US"/>
        </w:rPr>
        <w:t xml:space="preserve"> </w:t>
      </w:r>
      <w:r w:rsidRPr="00AC69A6">
        <w:rPr>
          <w:rFonts w:ascii="Courier New" w:hAnsi="Courier New" w:cs="Courier New"/>
          <w:color w:val="006666"/>
          <w:lang w:eastAsia="en-US"/>
        </w:rPr>
        <w:t>0</w:t>
      </w:r>
    </w:p>
    <w:p w14:paraId="67816FDD" w14:textId="77777777" w:rsidR="00D91BA2" w:rsidRDefault="00D91BA2" w:rsidP="00D91BA2">
      <w:pPr>
        <w:spacing w:line="240" w:lineRule="auto"/>
        <w:rPr>
          <w:rFonts w:ascii="Courier New" w:hAnsi="Courier New" w:cs="Courier New"/>
          <w:color w:val="006666"/>
          <w:lang w:eastAsia="en-US"/>
        </w:rPr>
      </w:pPr>
      <w:r w:rsidRPr="00AC69A6">
        <w:rPr>
          <w:rFonts w:ascii="Courier New" w:hAnsi="Courier New" w:cs="Courier New"/>
          <w:color w:val="660066"/>
          <w:lang w:eastAsia="en-US"/>
        </w:rPr>
        <w:t>High</w:t>
      </w:r>
      <w:r w:rsidRPr="00AC69A6">
        <w:rPr>
          <w:rFonts w:ascii="Courier New" w:hAnsi="Courier New" w:cs="Courier New"/>
          <w:lang w:eastAsia="en-US"/>
        </w:rPr>
        <w:t xml:space="preserve"> </w:t>
      </w:r>
      <w:r w:rsidRPr="00AC69A6">
        <w:rPr>
          <w:rFonts w:ascii="Courier New" w:hAnsi="Courier New" w:cs="Courier New"/>
          <w:color w:val="666600"/>
          <w:lang w:eastAsia="en-US"/>
        </w:rPr>
        <w:t>=</w:t>
      </w:r>
      <w:r w:rsidRPr="00AC69A6">
        <w:rPr>
          <w:rFonts w:ascii="Courier New" w:hAnsi="Courier New" w:cs="Courier New"/>
          <w:lang w:eastAsia="en-US"/>
        </w:rPr>
        <w:t xml:space="preserve"> n</w:t>
      </w:r>
      <w:r w:rsidRPr="00AC69A6">
        <w:rPr>
          <w:rFonts w:ascii="Courier New" w:hAnsi="Courier New" w:cs="Courier New"/>
          <w:color w:val="666600"/>
          <w:lang w:eastAsia="en-US"/>
        </w:rPr>
        <w:t>-</w:t>
      </w:r>
      <w:r w:rsidRPr="00AC69A6">
        <w:rPr>
          <w:rFonts w:ascii="Courier New" w:hAnsi="Courier New" w:cs="Courier New"/>
          <w:color w:val="006666"/>
          <w:lang w:eastAsia="en-US"/>
        </w:rPr>
        <w:t>1</w:t>
      </w:r>
    </w:p>
    <w:p w14:paraId="6BAD5876" w14:textId="77777777" w:rsidR="00D91BA2" w:rsidRPr="00AC69A6" w:rsidRDefault="00D91BA2" w:rsidP="00D91BA2">
      <w:pPr>
        <w:spacing w:line="240" w:lineRule="auto"/>
        <w:rPr>
          <w:rFonts w:ascii="Courier New" w:hAnsi="Courier New" w:cs="Courier New"/>
          <w:lang w:eastAsia="en-US"/>
        </w:rPr>
      </w:pPr>
      <w:r>
        <w:rPr>
          <w:rFonts w:ascii="Courier New" w:hAnsi="Courier New" w:cs="Courier New"/>
          <w:color w:val="660066"/>
          <w:lang w:eastAsia="en-US"/>
        </w:rPr>
        <w:t>median</w:t>
      </w:r>
      <w:r w:rsidRPr="00AC69A6">
        <w:rPr>
          <w:rFonts w:ascii="Courier New" w:hAnsi="Courier New" w:cs="Courier New"/>
          <w:lang w:eastAsia="en-US"/>
        </w:rPr>
        <w:t xml:space="preserve"> </w:t>
      </w:r>
      <w:r w:rsidRPr="00AC69A6">
        <w:rPr>
          <w:rFonts w:ascii="Courier New" w:hAnsi="Courier New" w:cs="Courier New"/>
          <w:color w:val="666600"/>
          <w:lang w:eastAsia="en-US"/>
        </w:rPr>
        <w:t>=</w:t>
      </w:r>
      <w:r w:rsidRPr="00AC69A6">
        <w:rPr>
          <w:rFonts w:ascii="Courier New" w:hAnsi="Courier New" w:cs="Courier New"/>
          <w:lang w:eastAsia="en-US"/>
        </w:rPr>
        <w:t xml:space="preserve"> </w:t>
      </w:r>
      <w:r>
        <w:rPr>
          <w:rFonts w:ascii="Courier New" w:hAnsi="Courier New" w:cs="Courier New"/>
          <w:lang w:eastAsia="en-US"/>
        </w:rPr>
        <w:t>(</w:t>
      </w:r>
      <w:r w:rsidRPr="00AC69A6">
        <w:rPr>
          <w:rFonts w:ascii="Courier New" w:hAnsi="Courier New" w:cs="Courier New"/>
          <w:color w:val="660066"/>
          <w:lang w:eastAsia="en-US"/>
        </w:rPr>
        <w:t>Low</w:t>
      </w:r>
      <w:r>
        <w:rPr>
          <w:rFonts w:ascii="Courier New" w:hAnsi="Courier New" w:cs="Courier New"/>
          <w:color w:val="660066"/>
          <w:lang w:eastAsia="en-US"/>
        </w:rPr>
        <w:t>+High</w:t>
      </w:r>
      <w:r>
        <w:rPr>
          <w:rFonts w:ascii="Courier New" w:hAnsi="Courier New" w:cs="Courier New"/>
          <w:lang w:eastAsia="en-US"/>
        </w:rPr>
        <w:t>)/2;</w:t>
      </w:r>
    </w:p>
    <w:p w14:paraId="74278546" w14:textId="77777777" w:rsidR="00D91BA2" w:rsidRDefault="00D91BA2" w:rsidP="00D91BA2">
      <w:pPr>
        <w:spacing w:line="240" w:lineRule="auto"/>
        <w:rPr>
          <w:rFonts w:ascii="Courier New" w:hAnsi="Courier New" w:cs="Courier New"/>
          <w:lang w:eastAsia="en-US"/>
        </w:rPr>
      </w:pPr>
    </w:p>
    <w:p w14:paraId="2B30C98A" w14:textId="77777777" w:rsidR="00D91BA2" w:rsidRPr="00A0647A" w:rsidRDefault="00D91BA2" w:rsidP="00D91BA2">
      <w:pPr>
        <w:spacing w:line="240" w:lineRule="auto"/>
        <w:rPr>
          <w:rFonts w:ascii="Courier New" w:hAnsi="Courier New" w:cs="Courier New"/>
          <w:b/>
          <w:color w:val="00B050"/>
          <w:lang w:eastAsia="en-US"/>
        </w:rPr>
      </w:pPr>
      <w:r w:rsidRPr="00A0647A">
        <w:rPr>
          <w:rFonts w:ascii="Courier New" w:hAnsi="Courier New" w:cs="Courier New"/>
          <w:b/>
          <w:color w:val="00B050"/>
          <w:lang w:eastAsia="en-US"/>
        </w:rPr>
        <w:t>We need to search for value 3</w:t>
      </w:r>
    </w:p>
    <w:p w14:paraId="09B07765" w14:textId="77777777" w:rsidR="00D91BA2" w:rsidRPr="00AC69A6" w:rsidRDefault="00D91BA2" w:rsidP="00D91BA2">
      <w:pPr>
        <w:rPr>
          <w:lang w:eastAsia="en-US"/>
        </w:rPr>
      </w:pPr>
      <w:r>
        <w:rPr>
          <w:noProof/>
          <w:lang w:eastAsia="en-US"/>
        </w:rPr>
        <w:drawing>
          <wp:inline distT="0" distB="0" distL="0" distR="0" wp14:anchorId="386F76B2" wp14:editId="27295DC3">
            <wp:extent cx="2746127" cy="952442"/>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55833AC.tmp"/>
                    <pic:cNvPicPr/>
                  </pic:nvPicPr>
                  <pic:blipFill>
                    <a:blip r:embed="rId239">
                      <a:extLst>
                        <a:ext uri="{28A0092B-C50C-407E-A947-70E740481C1C}">
                          <a14:useLocalDpi xmlns:a14="http://schemas.microsoft.com/office/drawing/2010/main" val="0"/>
                        </a:ext>
                      </a:extLst>
                    </a:blip>
                    <a:stretch>
                      <a:fillRect/>
                    </a:stretch>
                  </pic:blipFill>
                  <pic:spPr>
                    <a:xfrm>
                      <a:off x="0" y="0"/>
                      <a:ext cx="2779555" cy="964036"/>
                    </a:xfrm>
                    <a:prstGeom prst="rect">
                      <a:avLst/>
                    </a:prstGeom>
                  </pic:spPr>
                </pic:pic>
              </a:graphicData>
            </a:graphic>
          </wp:inline>
        </w:drawing>
      </w:r>
    </w:p>
    <w:p w14:paraId="51E12360" w14:textId="7A22EA44" w:rsidR="00D91BA2" w:rsidRDefault="00D91BA2" w:rsidP="00D91BA2">
      <w:pPr>
        <w:rPr>
          <w:lang w:eastAsia="en-US"/>
        </w:rPr>
      </w:pPr>
      <w:r w:rsidRPr="00AC69A6">
        <w:rPr>
          <w:lang w:eastAsia="en-US"/>
        </w:rPr>
        <w:t>Referring to the image above, the lower bound is </w:t>
      </w:r>
      <w:r w:rsidRPr="00AC69A6">
        <w:rPr>
          <w:bdr w:val="none" w:sz="0" w:space="0" w:color="auto" w:frame="1"/>
          <w:lang w:eastAsia="en-US"/>
        </w:rPr>
        <w:t>0</w:t>
      </w:r>
      <w:r w:rsidRPr="00AC69A6">
        <w:rPr>
          <w:lang w:eastAsia="en-US"/>
        </w:rPr>
        <w:t> and the upper bound is </w:t>
      </w:r>
      <w:r w:rsidRPr="00AC69A6">
        <w:rPr>
          <w:bdr w:val="none" w:sz="0" w:space="0" w:color="auto" w:frame="1"/>
          <w:lang w:eastAsia="en-US"/>
        </w:rPr>
        <w:t>9</w:t>
      </w:r>
      <w:r>
        <w:rPr>
          <w:lang w:eastAsia="en-US"/>
        </w:rPr>
        <w:t>. The median of the lower a</w:t>
      </w:r>
      <w:r w:rsidRPr="00AC69A6">
        <w:rPr>
          <w:lang w:eastAsia="en-US"/>
        </w:rPr>
        <w:t>nd upper bounds is </w:t>
      </w:r>
      <w:r w:rsidRPr="00AC69A6">
        <w:rPr>
          <w:rFonts w:ascii="Courier New" w:hAnsi="Courier New" w:cs="Courier New"/>
          <w:lang w:eastAsia="en-US"/>
        </w:rPr>
        <w:t>(lower_bound + upper_bound) / 2 = 4</w:t>
      </w:r>
      <w:r w:rsidRPr="00AC69A6">
        <w:rPr>
          <w:lang w:eastAsia="en-US"/>
        </w:rPr>
        <w:t>. Here </w:t>
      </w:r>
      <w:r w:rsidRPr="00AC69A6">
        <w:rPr>
          <w:rFonts w:ascii="Courier New" w:hAnsi="Courier New" w:cs="Courier New"/>
          <w:lang w:eastAsia="en-US"/>
        </w:rPr>
        <w:t>a[4] = 4</w:t>
      </w:r>
      <w:r w:rsidRPr="00AC69A6">
        <w:rPr>
          <w:lang w:eastAsia="en-US"/>
        </w:rPr>
        <w:t>.</w:t>
      </w:r>
    </w:p>
    <w:p w14:paraId="28821A1B" w14:textId="77777777" w:rsidR="009F368D" w:rsidRDefault="009F368D" w:rsidP="00D91BA2">
      <w:pPr>
        <w:rPr>
          <w:lang w:eastAsia="en-US"/>
        </w:rPr>
      </w:pPr>
    </w:p>
    <w:p w14:paraId="4516F0DE" w14:textId="5CE23171" w:rsidR="00D91BA2" w:rsidRDefault="00D91BA2" w:rsidP="00D91BA2">
      <w:pPr>
        <w:rPr>
          <w:lang w:eastAsia="en-US"/>
        </w:rPr>
      </w:pPr>
      <w:r w:rsidRPr="00AC69A6">
        <w:rPr>
          <w:lang w:eastAsia="en-US"/>
        </w:rPr>
        <w:t xml:space="preserve">The value 4&gt;2, which is </w:t>
      </w:r>
      <w:r>
        <w:rPr>
          <w:lang w:eastAsia="en-US"/>
        </w:rPr>
        <w:t xml:space="preserve">not </w:t>
      </w:r>
      <w:r w:rsidRPr="00AC69A6">
        <w:rPr>
          <w:lang w:eastAsia="en-US"/>
        </w:rPr>
        <w:t>the value that you are searching for. Therefore, we do not need to conduct a search on any element beyond 4 as the elements beyond it will obviously be greater than 2.</w:t>
      </w:r>
    </w:p>
    <w:p w14:paraId="6C8F9896" w14:textId="77777777" w:rsidR="00C910A6" w:rsidRPr="00AC69A6" w:rsidRDefault="00C910A6" w:rsidP="00D91BA2">
      <w:pPr>
        <w:rPr>
          <w:lang w:eastAsia="en-US"/>
        </w:rPr>
      </w:pPr>
    </w:p>
    <w:p w14:paraId="1C234A12" w14:textId="77777777" w:rsidR="00D91BA2" w:rsidRPr="00AC69A6" w:rsidRDefault="00D91BA2" w:rsidP="00D91BA2">
      <w:pPr>
        <w:rPr>
          <w:lang w:eastAsia="en-US"/>
        </w:rPr>
      </w:pPr>
      <w:r w:rsidRPr="00AC69A6">
        <w:rPr>
          <w:lang w:eastAsia="en-US"/>
        </w:rPr>
        <w:t>Therefore, we can always drop the upper bound of the array to the position of element 4. Now, we follow the same procedure on the same array with the following values:</w:t>
      </w:r>
    </w:p>
    <w:p w14:paraId="10DD4AB7" w14:textId="77777777" w:rsidR="00D91BA2" w:rsidRDefault="00D91BA2" w:rsidP="00D91BA2">
      <w:pPr>
        <w:spacing w:line="240" w:lineRule="auto"/>
        <w:rPr>
          <w:rFonts w:ascii="Courier New" w:hAnsi="Courier New" w:cs="Courier New"/>
          <w:color w:val="006666"/>
          <w:lang w:eastAsia="en-US"/>
        </w:rPr>
      </w:pPr>
      <w:r w:rsidRPr="00AC69A6">
        <w:rPr>
          <w:rFonts w:ascii="Courier New" w:hAnsi="Courier New" w:cs="Courier New"/>
          <w:color w:val="660066"/>
          <w:lang w:eastAsia="en-US"/>
        </w:rPr>
        <w:t>Low</w:t>
      </w:r>
      <w:r w:rsidRPr="00AC69A6">
        <w:rPr>
          <w:rFonts w:ascii="Courier New" w:hAnsi="Courier New" w:cs="Courier New"/>
          <w:color w:val="666600"/>
          <w:lang w:eastAsia="en-US"/>
        </w:rPr>
        <w:t>:</w:t>
      </w:r>
      <w:r w:rsidRPr="00AC69A6">
        <w:rPr>
          <w:rFonts w:ascii="Courier New" w:hAnsi="Courier New" w:cs="Courier New"/>
          <w:lang w:eastAsia="en-US"/>
        </w:rPr>
        <w:t xml:space="preserve">   </w:t>
      </w:r>
      <w:r w:rsidRPr="00AC69A6">
        <w:rPr>
          <w:rFonts w:ascii="Courier New" w:hAnsi="Courier New" w:cs="Courier New"/>
          <w:color w:val="006666"/>
          <w:lang w:eastAsia="en-US"/>
        </w:rPr>
        <w:t>0</w:t>
      </w:r>
    </w:p>
    <w:p w14:paraId="14880E79" w14:textId="77777777" w:rsidR="00D91BA2" w:rsidRDefault="00D91BA2" w:rsidP="00D91BA2">
      <w:pPr>
        <w:spacing w:line="240" w:lineRule="auto"/>
        <w:rPr>
          <w:rFonts w:ascii="Courier New" w:hAnsi="Courier New" w:cs="Courier New"/>
          <w:color w:val="006666"/>
          <w:lang w:eastAsia="en-US"/>
        </w:rPr>
      </w:pPr>
      <w:r w:rsidRPr="00AC69A6">
        <w:rPr>
          <w:rFonts w:ascii="Courier New" w:hAnsi="Courier New" w:cs="Courier New"/>
          <w:color w:val="660066"/>
          <w:lang w:eastAsia="en-US"/>
        </w:rPr>
        <w:t>High</w:t>
      </w:r>
      <w:r w:rsidRPr="00AC69A6">
        <w:rPr>
          <w:rFonts w:ascii="Courier New" w:hAnsi="Courier New" w:cs="Courier New"/>
          <w:color w:val="666600"/>
          <w:lang w:eastAsia="en-US"/>
        </w:rPr>
        <w:t>:</w:t>
      </w:r>
      <w:r w:rsidRPr="00AC69A6">
        <w:rPr>
          <w:rFonts w:ascii="Courier New" w:hAnsi="Courier New" w:cs="Courier New"/>
          <w:lang w:eastAsia="en-US"/>
        </w:rPr>
        <w:t xml:space="preserve">  </w:t>
      </w:r>
      <w:r w:rsidRPr="00AC69A6">
        <w:rPr>
          <w:rFonts w:ascii="Courier New" w:hAnsi="Courier New" w:cs="Courier New"/>
          <w:color w:val="006666"/>
          <w:lang w:eastAsia="en-US"/>
        </w:rPr>
        <w:t>3</w:t>
      </w:r>
    </w:p>
    <w:p w14:paraId="5F3D751A" w14:textId="77777777" w:rsidR="00C910A6" w:rsidRDefault="00C910A6" w:rsidP="00D91BA2">
      <w:pPr>
        <w:rPr>
          <w:lang w:eastAsia="en-US"/>
        </w:rPr>
      </w:pPr>
    </w:p>
    <w:p w14:paraId="429FF014" w14:textId="5BDD98D8" w:rsidR="00D91BA2" w:rsidRDefault="00D91BA2" w:rsidP="00D91BA2">
      <w:pPr>
        <w:rPr>
          <w:rFonts w:cs="Segoe UI"/>
        </w:rPr>
      </w:pPr>
      <w:r w:rsidRPr="00AC69A6">
        <w:rPr>
          <w:lang w:eastAsia="en-US"/>
        </w:rPr>
        <w:t>Repeat this procedure recursively until </w:t>
      </w:r>
      <w:r w:rsidRPr="00AC69A6">
        <w:rPr>
          <w:rFonts w:ascii="Courier New" w:hAnsi="Courier New" w:cs="Courier New"/>
          <w:lang w:eastAsia="en-US"/>
        </w:rPr>
        <w:t>Low &gt; High</w:t>
      </w:r>
      <w:r w:rsidRPr="00AC69A6">
        <w:rPr>
          <w:lang w:eastAsia="en-US"/>
        </w:rPr>
        <w:t>. If at any iteration, we get </w:t>
      </w:r>
      <w:r w:rsidRPr="00AC69A6">
        <w:rPr>
          <w:bdr w:val="none" w:sz="0" w:space="0" w:color="auto" w:frame="1"/>
          <w:lang w:eastAsia="en-US"/>
        </w:rPr>
        <w:t>a[mid]=key</w:t>
      </w:r>
      <w:r w:rsidRPr="00AC69A6">
        <w:rPr>
          <w:lang w:eastAsia="en-US"/>
        </w:rPr>
        <w:t>, we return value of </w:t>
      </w:r>
      <w:r w:rsidRPr="00AC69A6">
        <w:rPr>
          <w:bdr w:val="none" w:sz="0" w:space="0" w:color="auto" w:frame="1"/>
          <w:lang w:eastAsia="en-US"/>
        </w:rPr>
        <w:t>mid</w:t>
      </w:r>
      <w:r w:rsidRPr="00AC69A6">
        <w:rPr>
          <w:lang w:eastAsia="en-US"/>
        </w:rPr>
        <w:t>. This is the position of </w:t>
      </w:r>
      <w:r w:rsidRPr="00AC69A6">
        <w:rPr>
          <w:bdr w:val="none" w:sz="0" w:space="0" w:color="auto" w:frame="1"/>
          <w:lang w:eastAsia="en-US"/>
        </w:rPr>
        <w:t>key</w:t>
      </w:r>
      <w:r w:rsidRPr="00AC69A6">
        <w:rPr>
          <w:lang w:eastAsia="en-US"/>
        </w:rPr>
        <w:t> in the array. If </w:t>
      </w:r>
      <w:r w:rsidRPr="00AC69A6">
        <w:rPr>
          <w:bdr w:val="none" w:sz="0" w:space="0" w:color="auto" w:frame="1"/>
          <w:lang w:eastAsia="en-US"/>
        </w:rPr>
        <w:t>key</w:t>
      </w:r>
      <w:r w:rsidRPr="00AC69A6">
        <w:rPr>
          <w:lang w:eastAsia="en-US"/>
        </w:rPr>
        <w:t> is not present in the array, we return </w:t>
      </w:r>
      <w:r w:rsidRPr="00AC69A6">
        <w:rPr>
          <w:bdr w:val="none" w:sz="0" w:space="0" w:color="auto" w:frame="1"/>
          <w:lang w:eastAsia="en-US"/>
        </w:rPr>
        <w:t>−1</w:t>
      </w:r>
      <w:r w:rsidRPr="00AC69A6">
        <w:rPr>
          <w:lang w:eastAsia="en-US"/>
        </w:rPr>
        <w:t>.</w:t>
      </w:r>
      <w:r>
        <w:rPr>
          <w:rFonts w:cs="Segoe UI"/>
        </w:rPr>
        <w:t xml:space="preserve"> </w:t>
      </w:r>
    </w:p>
    <w:p w14:paraId="0CCA0AFB" w14:textId="77777777" w:rsidR="00D91BA2" w:rsidRPr="00781383" w:rsidRDefault="00D91BA2" w:rsidP="00D91BA2">
      <w:pPr>
        <w:rPr>
          <w:rFonts w:cs="Segoe UI"/>
        </w:rPr>
      </w:pPr>
    </w:p>
    <w:p w14:paraId="3E13FF3F" w14:textId="77777777" w:rsidR="00D91BA2" w:rsidRDefault="00D91BA2" w:rsidP="00401D74">
      <w:pPr>
        <w:pStyle w:val="Heading2"/>
        <w:spacing w:after="0"/>
      </w:pPr>
      <w:bookmarkStart w:id="115" w:name="_Toc94350669"/>
      <w:r>
        <w:t>Java Collections Framework</w:t>
      </w:r>
      <w:bookmarkEnd w:id="115"/>
      <w:r>
        <w:t xml:space="preserve"> </w:t>
      </w:r>
    </w:p>
    <w:p w14:paraId="2033F958" w14:textId="56AFBC89" w:rsidR="00D91BA2" w:rsidRDefault="002025E8" w:rsidP="00B80244">
      <w:pPr>
        <w:spacing w:line="360" w:lineRule="auto"/>
      </w:pPr>
      <w:r>
        <w:rPr>
          <w:noProof/>
        </w:rPr>
        <w:drawing>
          <wp:inline distT="0" distB="0" distL="0" distR="0" wp14:anchorId="30E9652E" wp14:editId="2839F411">
            <wp:extent cx="6025526" cy="3462939"/>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29172" cy="3465034"/>
                    </a:xfrm>
                    <a:prstGeom prst="rect">
                      <a:avLst/>
                    </a:prstGeom>
                    <a:noFill/>
                    <a:ln>
                      <a:noFill/>
                    </a:ln>
                  </pic:spPr>
                </pic:pic>
              </a:graphicData>
            </a:graphic>
          </wp:inline>
        </w:drawing>
      </w:r>
    </w:p>
    <w:p w14:paraId="04F15633" w14:textId="77777777" w:rsidR="00D91BA2" w:rsidRDefault="00D91BA2" w:rsidP="00D91BA2">
      <w:pPr>
        <w:rPr>
          <w:bCs/>
        </w:rPr>
      </w:pPr>
      <w:r w:rsidRPr="00705473">
        <w:rPr>
          <w:b/>
          <w:bCs/>
        </w:rPr>
        <w:lastRenderedPageBreak/>
        <w:t>Iterator interface</w:t>
      </w:r>
      <w:r>
        <w:rPr>
          <w:b/>
          <w:bCs/>
        </w:rPr>
        <w:t>:</w:t>
      </w:r>
      <w:r w:rsidRPr="00705473">
        <w:rPr>
          <w:bCs/>
        </w:rPr>
        <w:t xml:space="preserve"> provides the facility of iterating the elements in </w:t>
      </w:r>
      <w:r w:rsidRPr="002737D3">
        <w:rPr>
          <w:b/>
          <w:color w:val="0000FF"/>
        </w:rPr>
        <w:t>forward direction only</w:t>
      </w:r>
      <w:r w:rsidRPr="00705473">
        <w:rPr>
          <w:bCs/>
        </w:rPr>
        <w:t>.</w:t>
      </w:r>
    </w:p>
    <w:tbl>
      <w:tblPr>
        <w:tblStyle w:val="TableGrid"/>
        <w:tblW w:w="9405" w:type="dxa"/>
        <w:tblLook w:val="04A0" w:firstRow="1" w:lastRow="0" w:firstColumn="1" w:lastColumn="0" w:noHBand="0" w:noVBand="1"/>
      </w:tblPr>
      <w:tblGrid>
        <w:gridCol w:w="2691"/>
        <w:gridCol w:w="6714"/>
      </w:tblGrid>
      <w:tr w:rsidR="00401D74" w:rsidRPr="00401D74" w14:paraId="4093BCAE" w14:textId="77777777" w:rsidTr="00401D74">
        <w:trPr>
          <w:trHeight w:val="290"/>
        </w:trPr>
        <w:tc>
          <w:tcPr>
            <w:tcW w:w="2691" w:type="dxa"/>
            <w:noWrap/>
            <w:hideMark/>
          </w:tcPr>
          <w:p w14:paraId="74F8FC79" w14:textId="77777777" w:rsidR="00401D74" w:rsidRPr="00401D74" w:rsidRDefault="00401D74" w:rsidP="00401D74">
            <w:pPr>
              <w:rPr>
                <w:rFonts w:ascii="Consolas" w:hAnsi="Consolas"/>
                <w:b/>
                <w:sz w:val="18"/>
                <w:szCs w:val="18"/>
              </w:rPr>
            </w:pPr>
            <w:r w:rsidRPr="00401D74">
              <w:rPr>
                <w:rFonts w:ascii="Consolas" w:hAnsi="Consolas"/>
                <w:b/>
                <w:sz w:val="18"/>
                <w:szCs w:val="18"/>
              </w:rPr>
              <w:t xml:space="preserve">public boolean </w:t>
            </w:r>
            <w:r w:rsidRPr="002737D3">
              <w:rPr>
                <w:rFonts w:ascii="Consolas" w:hAnsi="Consolas"/>
                <w:b/>
                <w:color w:val="0000FF"/>
                <w:sz w:val="18"/>
                <w:szCs w:val="18"/>
              </w:rPr>
              <w:t>hasNext()</w:t>
            </w:r>
          </w:p>
        </w:tc>
        <w:tc>
          <w:tcPr>
            <w:tcW w:w="6714" w:type="dxa"/>
            <w:noWrap/>
            <w:hideMark/>
          </w:tcPr>
          <w:p w14:paraId="0EFAA4DF" w14:textId="77777777" w:rsidR="00401D74" w:rsidRPr="00401D74" w:rsidRDefault="00401D74" w:rsidP="00401D74">
            <w:pPr>
              <w:rPr>
                <w:bCs/>
              </w:rPr>
            </w:pPr>
            <w:r w:rsidRPr="00401D74">
              <w:rPr>
                <w:bCs/>
              </w:rPr>
              <w:t>It returns true if iterator has more elements.</w:t>
            </w:r>
          </w:p>
        </w:tc>
      </w:tr>
      <w:tr w:rsidR="00401D74" w:rsidRPr="00401D74" w14:paraId="3612FBB2" w14:textId="77777777" w:rsidTr="00401D74">
        <w:trPr>
          <w:trHeight w:val="290"/>
        </w:trPr>
        <w:tc>
          <w:tcPr>
            <w:tcW w:w="2691" w:type="dxa"/>
            <w:noWrap/>
            <w:hideMark/>
          </w:tcPr>
          <w:p w14:paraId="7EBA257D" w14:textId="77777777" w:rsidR="00401D74" w:rsidRPr="00401D74" w:rsidRDefault="00401D74" w:rsidP="00401D74">
            <w:pPr>
              <w:rPr>
                <w:rFonts w:ascii="Consolas" w:hAnsi="Consolas"/>
                <w:b/>
                <w:sz w:val="18"/>
                <w:szCs w:val="18"/>
              </w:rPr>
            </w:pPr>
            <w:r w:rsidRPr="00401D74">
              <w:rPr>
                <w:rFonts w:ascii="Consolas" w:hAnsi="Consolas"/>
                <w:b/>
                <w:sz w:val="18"/>
                <w:szCs w:val="18"/>
              </w:rPr>
              <w:t xml:space="preserve">public Object </w:t>
            </w:r>
            <w:r w:rsidRPr="002737D3">
              <w:rPr>
                <w:rFonts w:ascii="Consolas" w:hAnsi="Consolas"/>
                <w:b/>
                <w:color w:val="0000FF"/>
                <w:sz w:val="18"/>
                <w:szCs w:val="18"/>
              </w:rPr>
              <w:t>next()</w:t>
            </w:r>
          </w:p>
        </w:tc>
        <w:tc>
          <w:tcPr>
            <w:tcW w:w="6714" w:type="dxa"/>
            <w:noWrap/>
            <w:hideMark/>
          </w:tcPr>
          <w:p w14:paraId="463D3B26" w14:textId="77777777" w:rsidR="00401D74" w:rsidRPr="00401D74" w:rsidRDefault="00401D74" w:rsidP="00401D74">
            <w:pPr>
              <w:rPr>
                <w:bCs/>
              </w:rPr>
            </w:pPr>
            <w:r w:rsidRPr="00401D74">
              <w:rPr>
                <w:bCs/>
              </w:rPr>
              <w:t>It returns the element and moves the cursor pointer to the next element.</w:t>
            </w:r>
          </w:p>
        </w:tc>
      </w:tr>
      <w:tr w:rsidR="00401D74" w:rsidRPr="00401D74" w14:paraId="38886BAA" w14:textId="77777777" w:rsidTr="00401D74">
        <w:trPr>
          <w:trHeight w:val="290"/>
        </w:trPr>
        <w:tc>
          <w:tcPr>
            <w:tcW w:w="2691" w:type="dxa"/>
            <w:noWrap/>
            <w:hideMark/>
          </w:tcPr>
          <w:p w14:paraId="114E9BCE" w14:textId="77777777" w:rsidR="00401D74" w:rsidRPr="00401D74" w:rsidRDefault="00401D74" w:rsidP="00401D74">
            <w:pPr>
              <w:rPr>
                <w:rFonts w:ascii="Consolas" w:hAnsi="Consolas"/>
                <w:b/>
                <w:sz w:val="18"/>
                <w:szCs w:val="18"/>
              </w:rPr>
            </w:pPr>
            <w:r w:rsidRPr="00401D74">
              <w:rPr>
                <w:rFonts w:ascii="Consolas" w:hAnsi="Consolas"/>
                <w:b/>
                <w:sz w:val="18"/>
                <w:szCs w:val="18"/>
              </w:rPr>
              <w:t xml:space="preserve">public void </w:t>
            </w:r>
            <w:r w:rsidRPr="002737D3">
              <w:rPr>
                <w:rFonts w:ascii="Consolas" w:hAnsi="Consolas"/>
                <w:b/>
                <w:color w:val="0000FF"/>
                <w:sz w:val="18"/>
                <w:szCs w:val="18"/>
              </w:rPr>
              <w:t>remove()</w:t>
            </w:r>
          </w:p>
        </w:tc>
        <w:tc>
          <w:tcPr>
            <w:tcW w:w="6714" w:type="dxa"/>
            <w:noWrap/>
            <w:hideMark/>
          </w:tcPr>
          <w:p w14:paraId="0FBBF3E6" w14:textId="77777777" w:rsidR="00401D74" w:rsidRPr="00401D74" w:rsidRDefault="00401D74" w:rsidP="00401D74">
            <w:pPr>
              <w:rPr>
                <w:bCs/>
              </w:rPr>
            </w:pPr>
            <w:r w:rsidRPr="00401D74">
              <w:rPr>
                <w:bCs/>
              </w:rPr>
              <w:t>It removes the last elements returned by the iterator. It is rarely used.</w:t>
            </w:r>
          </w:p>
        </w:tc>
      </w:tr>
    </w:tbl>
    <w:p w14:paraId="48F63717" w14:textId="77777777" w:rsidR="00D91BA2" w:rsidRPr="00705473" w:rsidRDefault="00D91BA2" w:rsidP="00D91BA2">
      <w:pPr>
        <w:rPr>
          <w:bCs/>
        </w:rPr>
      </w:pPr>
    </w:p>
    <w:p w14:paraId="28AC3A9C" w14:textId="7C0DD01A" w:rsidR="00D91BA2" w:rsidRDefault="00A1761D" w:rsidP="00401D74">
      <w:pPr>
        <w:spacing w:line="240" w:lineRule="auto"/>
      </w:pPr>
      <w:r w:rsidRPr="00BE2203">
        <w:rPr>
          <w:b/>
          <w:bCs/>
        </w:rPr>
        <w:t>Collection:</w:t>
      </w:r>
      <w:r w:rsidR="00D91BA2" w:rsidRPr="00BE2203">
        <w:t xml:space="preserve"> Root interface with basic methods like </w:t>
      </w:r>
      <w:r w:rsidR="00D91BA2" w:rsidRPr="002737D3">
        <w:rPr>
          <w:rStyle w:val="0SyntaxPinkChar"/>
        </w:rPr>
        <w:t>add(), remove(), contains(), isEmpty(),</w:t>
      </w:r>
      <w:r w:rsidR="00D91BA2">
        <w:t>etc</w:t>
      </w:r>
      <w:r w:rsidR="00401D74">
        <w:t>.</w:t>
      </w:r>
      <w:r w:rsidR="00D91BA2">
        <w:rPr>
          <w:noProof/>
          <w:lang w:eastAsia="en-US"/>
        </w:rPr>
        <w:drawing>
          <wp:inline distT="0" distB="0" distL="0" distR="0" wp14:anchorId="29FFC7F3" wp14:editId="54A66BAD">
            <wp:extent cx="4710023" cy="2831833"/>
            <wp:effectExtent l="0" t="0" r="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740311" cy="2850043"/>
                    </a:xfrm>
                    <a:prstGeom prst="rect">
                      <a:avLst/>
                    </a:prstGeom>
                    <a:noFill/>
                    <a:ln>
                      <a:noFill/>
                    </a:ln>
                  </pic:spPr>
                </pic:pic>
              </a:graphicData>
            </a:graphic>
          </wp:inline>
        </w:drawing>
      </w:r>
    </w:p>
    <w:p w14:paraId="7251308F" w14:textId="77777777" w:rsidR="00D91BA2" w:rsidRDefault="00D91BA2" w:rsidP="006F728B">
      <w:pPr>
        <w:pStyle w:val="ListParagraph"/>
        <w:numPr>
          <w:ilvl w:val="0"/>
          <w:numId w:val="181"/>
        </w:numPr>
      </w:pPr>
      <w:r>
        <w:t xml:space="preserve">If you see above </w:t>
      </w:r>
      <w:r w:rsidRPr="00F96B47">
        <w:rPr>
          <w:b/>
          <w:color w:val="00B050"/>
        </w:rPr>
        <w:t>only add, remove methods are there</w:t>
      </w:r>
      <w:r w:rsidRPr="00F96B47">
        <w:rPr>
          <w:b/>
          <w:color w:val="FF0000"/>
        </w:rPr>
        <w:t>. get() is not there</w:t>
      </w:r>
      <w:r>
        <w:t xml:space="preserve">. </w:t>
      </w:r>
    </w:p>
    <w:p w14:paraId="2FC0DF80" w14:textId="4D3DA180" w:rsidR="00D91BA2" w:rsidRDefault="00D91BA2" w:rsidP="006F728B">
      <w:pPr>
        <w:pStyle w:val="ListParagraph"/>
        <w:numPr>
          <w:ilvl w:val="0"/>
          <w:numId w:val="181"/>
        </w:numPr>
      </w:pPr>
      <w:r w:rsidRPr="009A5F3C">
        <w:rPr>
          <w:rFonts w:ascii="Consolas" w:hAnsi="Consolas"/>
          <w:b/>
          <w:color w:val="0000FF"/>
        </w:rPr>
        <w:t>get()</w:t>
      </w:r>
      <w:r w:rsidR="00B2435E">
        <w:rPr>
          <w:rFonts w:ascii="Consolas" w:hAnsi="Consolas"/>
          <w:color w:val="0000FF"/>
        </w:rPr>
        <w:t xml:space="preserve"> </w:t>
      </w:r>
      <w:r>
        <w:t>methods are implemented based on underlying data Structure .</w:t>
      </w:r>
    </w:p>
    <w:p w14:paraId="154B0D97" w14:textId="68915578" w:rsidR="00D91BA2" w:rsidRDefault="00D91BA2" w:rsidP="006F728B">
      <w:pPr>
        <w:pStyle w:val="ListParagraph"/>
        <w:numPr>
          <w:ilvl w:val="0"/>
          <w:numId w:val="181"/>
        </w:numPr>
        <w:spacing w:line="240" w:lineRule="auto"/>
      </w:pPr>
      <w:r w:rsidRPr="009A5F3C">
        <w:rPr>
          <w:rFonts w:ascii="Consolas" w:hAnsi="Consolas"/>
          <w:b/>
          <w:color w:val="0000FF"/>
        </w:rPr>
        <w:t>add(Object)</w:t>
      </w:r>
      <w:r w:rsidRPr="009A5F3C">
        <w:rPr>
          <w:b/>
          <w:color w:val="0000FF"/>
        </w:rPr>
        <w:t xml:space="preserve"> </w:t>
      </w:r>
      <w:r w:rsidRPr="009A5F3C">
        <w:rPr>
          <w:b/>
        </w:rPr>
        <w:t xml:space="preserve">method is Object based, </w:t>
      </w:r>
      <w:r w:rsidRPr="007D25CB">
        <w:rPr>
          <w:b/>
          <w:color w:val="FF0000"/>
        </w:rPr>
        <w:t>not index</w:t>
      </w:r>
      <w:r>
        <w:t>. Because these are generalized methods which will apply for all collection classes</w:t>
      </w:r>
    </w:p>
    <w:p w14:paraId="7B551665" w14:textId="77777777" w:rsidR="00D91BA2" w:rsidRDefault="00D91BA2" w:rsidP="00D91BA2">
      <w:pPr>
        <w:pStyle w:val="Heading2"/>
      </w:pPr>
      <w:bookmarkStart w:id="116" w:name="_Toc94350670"/>
      <w:r>
        <w:t>List</w:t>
      </w:r>
      <w:bookmarkEnd w:id="116"/>
    </w:p>
    <w:p w14:paraId="0A4917E8" w14:textId="77777777" w:rsidR="00D91BA2" w:rsidRPr="007B5FE8" w:rsidRDefault="00D91BA2" w:rsidP="006F728B">
      <w:pPr>
        <w:pStyle w:val="ListParagraph"/>
        <w:numPr>
          <w:ilvl w:val="0"/>
          <w:numId w:val="120"/>
        </w:numPr>
      </w:pPr>
      <w:r w:rsidRPr="007B5FE8">
        <w:t>List is child interface of collection</w:t>
      </w:r>
    </w:p>
    <w:p w14:paraId="3126D275" w14:textId="77777777" w:rsidR="00D91BA2" w:rsidRPr="007B5FE8" w:rsidRDefault="00D91BA2" w:rsidP="006F728B">
      <w:pPr>
        <w:pStyle w:val="ListParagraph"/>
        <w:numPr>
          <w:ilvl w:val="0"/>
          <w:numId w:val="120"/>
        </w:numPr>
      </w:pPr>
      <w:r w:rsidRPr="007B5FE8">
        <w:t>If we want to represent group of individual objects as a single entity where </w:t>
      </w:r>
      <w:r w:rsidRPr="007B5FE8">
        <w:rPr>
          <w:b/>
          <w:bCs/>
        </w:rPr>
        <w:t>duplicates are allowed &amp; insertion order must be preserved,</w:t>
      </w:r>
      <w:r w:rsidRPr="007B5FE8">
        <w:t> then we should go for List</w:t>
      </w:r>
    </w:p>
    <w:p w14:paraId="7D4C9C39" w14:textId="77777777" w:rsidR="00253C97" w:rsidRDefault="00253C97" w:rsidP="006F728B">
      <w:pPr>
        <w:pStyle w:val="ListParagraph"/>
        <w:numPr>
          <w:ilvl w:val="0"/>
          <w:numId w:val="120"/>
        </w:numPr>
      </w:pPr>
      <w:r w:rsidRPr="007B5FE8">
        <w:rPr>
          <w:b/>
          <w:bCs/>
        </w:rPr>
        <w:t>Index</w:t>
      </w:r>
      <w:r w:rsidRPr="007B5FE8">
        <w:t> will play very important role in List</w:t>
      </w:r>
    </w:p>
    <w:p w14:paraId="3964AEAB" w14:textId="77777777" w:rsidR="00D91BA2" w:rsidRPr="007B5FE8" w:rsidRDefault="00D91BA2" w:rsidP="006F728B">
      <w:pPr>
        <w:pStyle w:val="ListParagraph"/>
        <w:numPr>
          <w:ilvl w:val="0"/>
          <w:numId w:val="120"/>
        </w:numPr>
      </w:pPr>
      <w:r w:rsidRPr="007B5FE8">
        <w:t>We can </w:t>
      </w:r>
      <w:r w:rsidRPr="007B5FE8">
        <w:rPr>
          <w:b/>
          <w:bCs/>
        </w:rPr>
        <w:t>preserve insertion order via</w:t>
      </w:r>
      <w:r w:rsidRPr="007B5FE8">
        <w:t> </w:t>
      </w:r>
      <w:r w:rsidRPr="007B5FE8">
        <w:rPr>
          <w:b/>
          <w:bCs/>
        </w:rPr>
        <w:t>index &amp; differentiate duplicate objects using</w:t>
      </w:r>
      <w:r w:rsidRPr="007B5FE8">
        <w:t> </w:t>
      </w:r>
      <w:r w:rsidRPr="007B5FE8">
        <w:rPr>
          <w:b/>
          <w:bCs/>
        </w:rPr>
        <w:t>index</w:t>
      </w:r>
    </w:p>
    <w:p w14:paraId="614BA894" w14:textId="77777777" w:rsidR="00D91BA2" w:rsidRDefault="00D91BA2" w:rsidP="00D91BA2">
      <w:pPr>
        <w:ind w:left="360"/>
      </w:pPr>
      <w:r w:rsidRPr="007B5FE8">
        <w:rPr>
          <w:noProof/>
          <w:lang w:eastAsia="en-US"/>
        </w:rPr>
        <w:drawing>
          <wp:inline distT="0" distB="0" distL="0" distR="0" wp14:anchorId="0F7DA0BF" wp14:editId="618C6B25">
            <wp:extent cx="2510287" cy="575719"/>
            <wp:effectExtent l="0" t="0" r="4445" b="0"/>
            <wp:docPr id="169" name="Picture 169" descr="image2">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2">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542358" cy="583074"/>
                    </a:xfrm>
                    <a:prstGeom prst="rect">
                      <a:avLst/>
                    </a:prstGeom>
                    <a:noFill/>
                    <a:ln>
                      <a:noFill/>
                    </a:ln>
                  </pic:spPr>
                </pic:pic>
              </a:graphicData>
            </a:graphic>
          </wp:inline>
        </w:drawing>
      </w:r>
    </w:p>
    <w:tbl>
      <w:tblPr>
        <w:tblW w:w="10096" w:type="dxa"/>
        <w:tblBorders>
          <w:left w:val="single" w:sz="6" w:space="0" w:color="E0E0E0"/>
          <w:bottom w:val="single" w:sz="6" w:space="0" w:color="E0E0E0"/>
          <w:right w:val="single" w:sz="6" w:space="0" w:color="E0E0E0"/>
        </w:tblBorders>
        <w:shd w:val="clear" w:color="auto" w:fill="FFFFFF"/>
        <w:tblCellMar>
          <w:top w:w="15" w:type="dxa"/>
          <w:left w:w="15" w:type="dxa"/>
          <w:bottom w:w="15" w:type="dxa"/>
          <w:right w:w="15" w:type="dxa"/>
        </w:tblCellMar>
        <w:tblLook w:val="04A0" w:firstRow="1" w:lastRow="0" w:firstColumn="1" w:lastColumn="0" w:noHBand="0" w:noVBand="1"/>
      </w:tblPr>
      <w:tblGrid>
        <w:gridCol w:w="4132"/>
        <w:gridCol w:w="2888"/>
        <w:gridCol w:w="3076"/>
      </w:tblGrid>
      <w:tr w:rsidR="00D91BA2" w:rsidRPr="00D10810" w14:paraId="23EAA1A1" w14:textId="77777777" w:rsidTr="00A9583F">
        <w:trPr>
          <w:trHeight w:val="107"/>
        </w:trPr>
        <w:tc>
          <w:tcPr>
            <w:tcW w:w="4132"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2E8F0F9B" w14:textId="77777777" w:rsidR="00D91BA2" w:rsidRPr="00D10810" w:rsidRDefault="00D91BA2" w:rsidP="007F3A18">
            <w:pPr>
              <w:spacing w:line="240" w:lineRule="auto"/>
            </w:pPr>
            <w:r w:rsidRPr="00D10810">
              <w:rPr>
                <w:b/>
                <w:bCs/>
              </w:rPr>
              <w:t>Add / Remove</w:t>
            </w:r>
          </w:p>
        </w:tc>
        <w:tc>
          <w:tcPr>
            <w:tcW w:w="2888"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41567EFB" w14:textId="77777777" w:rsidR="00D91BA2" w:rsidRPr="00D10810" w:rsidRDefault="00D91BA2" w:rsidP="007F3A18">
            <w:pPr>
              <w:spacing w:line="240" w:lineRule="auto"/>
            </w:pPr>
            <w:r w:rsidRPr="00D10810">
              <w:rPr>
                <w:b/>
                <w:bCs/>
              </w:rPr>
              <w:t>Find</w:t>
            </w:r>
          </w:p>
        </w:tc>
        <w:tc>
          <w:tcPr>
            <w:tcW w:w="3076"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2E523C93" w14:textId="77777777" w:rsidR="00D91BA2" w:rsidRPr="00D10810" w:rsidRDefault="00D91BA2" w:rsidP="007F3A18">
            <w:pPr>
              <w:spacing w:line="240" w:lineRule="auto"/>
            </w:pPr>
            <w:r w:rsidRPr="00D10810">
              <w:rPr>
                <w:b/>
                <w:bCs/>
              </w:rPr>
              <w:t>Special</w:t>
            </w:r>
          </w:p>
        </w:tc>
      </w:tr>
      <w:tr w:rsidR="00D91BA2" w:rsidRPr="00D10810" w14:paraId="6ED16854" w14:textId="77777777" w:rsidTr="00A9583F">
        <w:trPr>
          <w:trHeight w:val="425"/>
        </w:trPr>
        <w:tc>
          <w:tcPr>
            <w:tcW w:w="4132"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B47693D" w14:textId="77777777" w:rsidR="00D91BA2" w:rsidRPr="00CE4C94" w:rsidRDefault="00D91BA2" w:rsidP="00A9583F">
            <w:pPr>
              <w:rPr>
                <w:rFonts w:ascii="Consolas" w:hAnsi="Consolas"/>
                <w:sz w:val="18"/>
                <w:szCs w:val="18"/>
              </w:rPr>
            </w:pPr>
            <w:r w:rsidRPr="00CE4C94">
              <w:rPr>
                <w:rFonts w:ascii="Consolas" w:hAnsi="Consolas"/>
                <w:b/>
                <w:bCs/>
                <w:sz w:val="18"/>
                <w:szCs w:val="18"/>
              </w:rPr>
              <w:t>Boolean add(int index, Object o)</w:t>
            </w:r>
          </w:p>
          <w:p w14:paraId="7D9D3B7F" w14:textId="300BA3E5" w:rsidR="00D91BA2" w:rsidRPr="00CE4C94" w:rsidRDefault="00D91BA2" w:rsidP="00A9583F">
            <w:pPr>
              <w:rPr>
                <w:rFonts w:ascii="Consolas" w:hAnsi="Consolas"/>
                <w:sz w:val="18"/>
                <w:szCs w:val="18"/>
              </w:rPr>
            </w:pPr>
            <w:r w:rsidRPr="00CE4C94">
              <w:rPr>
                <w:rFonts w:ascii="Consolas" w:hAnsi="Consolas"/>
                <w:b/>
                <w:bCs/>
                <w:sz w:val="18"/>
                <w:szCs w:val="18"/>
              </w:rPr>
              <w:t xml:space="preserve">Boolean addAll(int </w:t>
            </w:r>
            <w:r w:rsidR="00CE4C94" w:rsidRPr="00CE4C94">
              <w:rPr>
                <w:rFonts w:ascii="Consolas" w:hAnsi="Consolas"/>
                <w:b/>
                <w:bCs/>
                <w:sz w:val="18"/>
                <w:szCs w:val="18"/>
              </w:rPr>
              <w:t>index, Collection</w:t>
            </w:r>
            <w:r w:rsidRPr="00CE4C94">
              <w:rPr>
                <w:rFonts w:ascii="Consolas" w:hAnsi="Consolas"/>
                <w:b/>
                <w:bCs/>
                <w:sz w:val="18"/>
                <w:szCs w:val="18"/>
              </w:rPr>
              <w:t xml:space="preserve"> c)</w:t>
            </w:r>
          </w:p>
          <w:p w14:paraId="14007E89" w14:textId="77777777" w:rsidR="00D91BA2" w:rsidRPr="00CE4C94" w:rsidRDefault="00D91BA2" w:rsidP="00A9583F">
            <w:pPr>
              <w:rPr>
                <w:rFonts w:ascii="Consolas" w:hAnsi="Consolas"/>
                <w:sz w:val="18"/>
                <w:szCs w:val="18"/>
              </w:rPr>
            </w:pPr>
            <w:r w:rsidRPr="00CE4C94">
              <w:rPr>
                <w:rFonts w:ascii="Consolas" w:hAnsi="Consolas"/>
                <w:b/>
                <w:bCs/>
                <w:sz w:val="18"/>
                <w:szCs w:val="18"/>
              </w:rPr>
              <w:t>Boolean remove(int index)</w:t>
            </w:r>
          </w:p>
          <w:p w14:paraId="720309EF" w14:textId="77777777" w:rsidR="00D91BA2" w:rsidRPr="00CE4C94" w:rsidRDefault="00D91BA2" w:rsidP="00A9583F">
            <w:pPr>
              <w:rPr>
                <w:rFonts w:ascii="Consolas" w:hAnsi="Consolas"/>
                <w:sz w:val="18"/>
                <w:szCs w:val="18"/>
              </w:rPr>
            </w:pPr>
            <w:r w:rsidRPr="00CE4C94">
              <w:rPr>
                <w:rFonts w:ascii="Consolas" w:hAnsi="Consolas"/>
                <w:b/>
                <w:bCs/>
                <w:sz w:val="18"/>
                <w:szCs w:val="18"/>
              </w:rPr>
              <w:t> </w:t>
            </w:r>
          </w:p>
        </w:tc>
        <w:tc>
          <w:tcPr>
            <w:tcW w:w="2888"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9A1108E" w14:textId="77777777" w:rsidR="00D91BA2" w:rsidRPr="00CE4C94" w:rsidRDefault="00D91BA2" w:rsidP="00A9583F">
            <w:pPr>
              <w:rPr>
                <w:rFonts w:ascii="Consolas" w:hAnsi="Consolas"/>
                <w:sz w:val="18"/>
                <w:szCs w:val="18"/>
              </w:rPr>
            </w:pPr>
            <w:r w:rsidRPr="00CE4C94">
              <w:rPr>
                <w:rFonts w:ascii="Consolas" w:hAnsi="Consolas"/>
                <w:b/>
                <w:bCs/>
                <w:sz w:val="18"/>
                <w:szCs w:val="18"/>
              </w:rPr>
              <w:t>Object get(int index)</w:t>
            </w:r>
          </w:p>
          <w:p w14:paraId="330505CE" w14:textId="135F41B6" w:rsidR="00D91BA2" w:rsidRPr="00CE4C94" w:rsidRDefault="00D91BA2" w:rsidP="00A9583F">
            <w:pPr>
              <w:rPr>
                <w:rFonts w:ascii="Consolas" w:hAnsi="Consolas"/>
                <w:sz w:val="18"/>
                <w:szCs w:val="18"/>
              </w:rPr>
            </w:pPr>
            <w:r w:rsidRPr="00CE4C94">
              <w:rPr>
                <w:rFonts w:ascii="Consolas" w:hAnsi="Consolas"/>
                <w:b/>
                <w:bCs/>
                <w:sz w:val="18"/>
                <w:szCs w:val="18"/>
              </w:rPr>
              <w:t>Object set(int Object)</w:t>
            </w:r>
          </w:p>
          <w:p w14:paraId="62BC912A" w14:textId="77777777" w:rsidR="00D91BA2" w:rsidRPr="00CE4C94" w:rsidRDefault="00D91BA2" w:rsidP="00A9583F">
            <w:pPr>
              <w:rPr>
                <w:rFonts w:ascii="Consolas" w:hAnsi="Consolas"/>
                <w:sz w:val="18"/>
                <w:szCs w:val="18"/>
              </w:rPr>
            </w:pPr>
            <w:r w:rsidRPr="00CE4C94">
              <w:rPr>
                <w:rFonts w:ascii="Consolas" w:hAnsi="Consolas"/>
                <w:b/>
                <w:bCs/>
                <w:sz w:val="18"/>
                <w:szCs w:val="18"/>
              </w:rPr>
              <w:t>int indexOf(Object c)</w:t>
            </w:r>
          </w:p>
          <w:p w14:paraId="7719F695" w14:textId="77777777" w:rsidR="00D91BA2" w:rsidRPr="00CE4C94" w:rsidRDefault="00D91BA2" w:rsidP="00A9583F">
            <w:pPr>
              <w:rPr>
                <w:rFonts w:ascii="Consolas" w:hAnsi="Consolas"/>
                <w:sz w:val="18"/>
                <w:szCs w:val="18"/>
              </w:rPr>
            </w:pPr>
            <w:r w:rsidRPr="00CE4C94">
              <w:rPr>
                <w:rFonts w:ascii="Consolas" w:hAnsi="Consolas"/>
                <w:b/>
                <w:bCs/>
                <w:sz w:val="18"/>
                <w:szCs w:val="18"/>
              </w:rPr>
              <w:t>int lastIndexOf(Object c)</w:t>
            </w:r>
          </w:p>
        </w:tc>
        <w:tc>
          <w:tcPr>
            <w:tcW w:w="3076"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3A15BBC6" w14:textId="77777777" w:rsidR="00D91BA2" w:rsidRPr="00CE4C94" w:rsidRDefault="00D91BA2" w:rsidP="00A9583F">
            <w:pPr>
              <w:rPr>
                <w:rFonts w:ascii="Consolas" w:hAnsi="Consolas"/>
                <w:sz w:val="18"/>
                <w:szCs w:val="18"/>
              </w:rPr>
            </w:pPr>
            <w:r w:rsidRPr="00CE4C94">
              <w:rPr>
                <w:rFonts w:ascii="Consolas" w:hAnsi="Consolas"/>
                <w:b/>
                <w:bCs/>
                <w:sz w:val="18"/>
                <w:szCs w:val="18"/>
              </w:rPr>
              <w:t>ListIterator listIterator()</w:t>
            </w:r>
          </w:p>
        </w:tc>
      </w:tr>
    </w:tbl>
    <w:p w14:paraId="729C50B4" w14:textId="77777777" w:rsidR="00D91BA2" w:rsidRDefault="00D91BA2" w:rsidP="00D91BA2"/>
    <w:p w14:paraId="71D102B2" w14:textId="77777777" w:rsidR="00D91BA2" w:rsidRDefault="00D91BA2" w:rsidP="000E4144">
      <w:pPr>
        <w:pStyle w:val="Heading30"/>
      </w:pPr>
      <w:r>
        <w:t xml:space="preserve">ArrayList – Internal implementation </w:t>
      </w:r>
    </w:p>
    <w:p w14:paraId="7A6169DC" w14:textId="77777777" w:rsidR="00D91BA2" w:rsidRPr="002234A2" w:rsidRDefault="00D91BA2" w:rsidP="006F728B">
      <w:pPr>
        <w:pStyle w:val="ListParagraph"/>
        <w:numPr>
          <w:ilvl w:val="0"/>
          <w:numId w:val="121"/>
        </w:numPr>
        <w:ind w:left="720"/>
      </w:pPr>
      <w:r w:rsidRPr="002234A2">
        <w:t>The underlying data structure is </w:t>
      </w:r>
      <w:r w:rsidRPr="002234A2">
        <w:rPr>
          <w:b/>
          <w:bCs/>
        </w:rPr>
        <w:t>ResizableArray</w:t>
      </w:r>
      <w:r w:rsidRPr="002234A2">
        <w:t> or </w:t>
      </w:r>
      <w:r w:rsidRPr="002234A2">
        <w:rPr>
          <w:b/>
          <w:bCs/>
        </w:rPr>
        <w:t>Growable</w:t>
      </w:r>
      <w:r w:rsidRPr="002234A2">
        <w:t> Array</w:t>
      </w:r>
    </w:p>
    <w:p w14:paraId="06271F3A" w14:textId="77777777" w:rsidR="00D91BA2" w:rsidRPr="002234A2" w:rsidRDefault="00D91BA2" w:rsidP="006F728B">
      <w:pPr>
        <w:pStyle w:val="ListParagraph"/>
        <w:numPr>
          <w:ilvl w:val="0"/>
          <w:numId w:val="121"/>
        </w:numPr>
        <w:ind w:left="720"/>
      </w:pPr>
      <w:r w:rsidRPr="00044BEC">
        <w:rPr>
          <w:b/>
          <w:color w:val="00B050"/>
        </w:rPr>
        <w:t>Duplicates</w:t>
      </w:r>
      <w:r w:rsidRPr="00044BEC">
        <w:rPr>
          <w:color w:val="00B050"/>
        </w:rPr>
        <w:t xml:space="preserve"> </w:t>
      </w:r>
      <w:r w:rsidRPr="002234A2">
        <w:t xml:space="preserve">are </w:t>
      </w:r>
      <w:r w:rsidRPr="00044BEC">
        <w:rPr>
          <w:b/>
        </w:rPr>
        <w:t>allowed</w:t>
      </w:r>
    </w:p>
    <w:p w14:paraId="25E5A2C1" w14:textId="77777777" w:rsidR="00D91BA2" w:rsidRPr="002234A2" w:rsidRDefault="00D91BA2" w:rsidP="006F728B">
      <w:pPr>
        <w:pStyle w:val="ListParagraph"/>
        <w:numPr>
          <w:ilvl w:val="0"/>
          <w:numId w:val="121"/>
        </w:numPr>
        <w:ind w:left="720"/>
      </w:pPr>
      <w:r w:rsidRPr="00044BEC">
        <w:rPr>
          <w:b/>
          <w:color w:val="00B050"/>
        </w:rPr>
        <w:t>Insertion order</w:t>
      </w:r>
      <w:r w:rsidRPr="00044BEC">
        <w:rPr>
          <w:color w:val="00B050"/>
        </w:rPr>
        <w:t xml:space="preserve"> </w:t>
      </w:r>
      <w:r w:rsidRPr="002234A2">
        <w:t>is preserved</w:t>
      </w:r>
    </w:p>
    <w:p w14:paraId="75A17FCE" w14:textId="77777777" w:rsidR="00D91BA2" w:rsidRPr="002234A2" w:rsidRDefault="00D91BA2" w:rsidP="006F728B">
      <w:pPr>
        <w:pStyle w:val="ListParagraph"/>
        <w:numPr>
          <w:ilvl w:val="0"/>
          <w:numId w:val="121"/>
        </w:numPr>
        <w:ind w:left="720"/>
      </w:pPr>
      <w:r w:rsidRPr="00044BEC">
        <w:rPr>
          <w:b/>
          <w:color w:val="00B050"/>
        </w:rPr>
        <w:lastRenderedPageBreak/>
        <w:t>Heterogeneous</w:t>
      </w:r>
      <w:r w:rsidRPr="00044BEC">
        <w:rPr>
          <w:color w:val="00B050"/>
        </w:rPr>
        <w:t xml:space="preserve"> </w:t>
      </w:r>
      <w:r w:rsidRPr="002234A2">
        <w:t>(different datatypes) Objects are allowed</w:t>
      </w:r>
    </w:p>
    <w:p w14:paraId="4FB0FCCB" w14:textId="43BFA682" w:rsidR="00D91BA2" w:rsidRPr="002234A2" w:rsidRDefault="00876DC1" w:rsidP="006F728B">
      <w:pPr>
        <w:pStyle w:val="ListParagraph"/>
        <w:numPr>
          <w:ilvl w:val="0"/>
          <w:numId w:val="121"/>
        </w:numPr>
        <w:ind w:left="720"/>
      </w:pPr>
      <w:r>
        <w:rPr>
          <w:rStyle w:val="0SyntaxPinkChar"/>
        </w:rPr>
        <w:t>n</w:t>
      </w:r>
      <w:r w:rsidR="00D91BA2" w:rsidRPr="00876DC1">
        <w:rPr>
          <w:rStyle w:val="0SyntaxPinkChar"/>
        </w:rPr>
        <w:t>ull</w:t>
      </w:r>
      <w:r w:rsidR="00D91BA2" w:rsidRPr="00044BEC">
        <w:rPr>
          <w:color w:val="00B050"/>
        </w:rPr>
        <w:t xml:space="preserve"> </w:t>
      </w:r>
      <w:r w:rsidR="00D91BA2" w:rsidRPr="002234A2">
        <w:t>is insertion is allowed</w:t>
      </w:r>
    </w:p>
    <w:p w14:paraId="53DED46E" w14:textId="25D4919C" w:rsidR="00D91BA2" w:rsidRDefault="00D91BA2" w:rsidP="006F728B">
      <w:pPr>
        <w:pStyle w:val="ListParagraph"/>
        <w:numPr>
          <w:ilvl w:val="0"/>
          <w:numId w:val="121"/>
        </w:numPr>
        <w:ind w:left="720"/>
      </w:pPr>
      <w:r w:rsidRPr="002234A2">
        <w:t xml:space="preserve">ArrayList implements </w:t>
      </w:r>
      <w:r w:rsidRPr="00764629">
        <w:rPr>
          <w:b/>
        </w:rPr>
        <w:t xml:space="preserve">Serializable, </w:t>
      </w:r>
      <w:r w:rsidR="00DA09DF" w:rsidRPr="00764629">
        <w:rPr>
          <w:b/>
        </w:rPr>
        <w:t>Cloneable</w:t>
      </w:r>
      <w:r w:rsidRPr="00764629">
        <w:rPr>
          <w:b/>
        </w:rPr>
        <w:t xml:space="preserve"> &amp; RandomAccess</w:t>
      </w:r>
    </w:p>
    <w:p w14:paraId="26887440" w14:textId="77777777" w:rsidR="00D91BA2" w:rsidRPr="00763A03" w:rsidRDefault="00D91BA2" w:rsidP="006F728B">
      <w:pPr>
        <w:pStyle w:val="ListParagraph"/>
        <w:numPr>
          <w:ilvl w:val="0"/>
          <w:numId w:val="121"/>
        </w:numPr>
        <w:ind w:left="720"/>
        <w:rPr>
          <w:b/>
        </w:rPr>
      </w:pPr>
      <w:r w:rsidRPr="00764629">
        <w:rPr>
          <w:b/>
          <w:color w:val="FF0000"/>
        </w:rPr>
        <w:t xml:space="preserve">Except TreeSet &amp; TreeMap </w:t>
      </w:r>
      <w:r w:rsidRPr="00764629">
        <w:rPr>
          <w:b/>
          <w:color w:val="00B050"/>
        </w:rPr>
        <w:t>Everywhere Heterogeneous Objects are allowed</w:t>
      </w:r>
    </w:p>
    <w:p w14:paraId="5BE0917E" w14:textId="77777777" w:rsidR="00763A03" w:rsidRDefault="00763A03" w:rsidP="006F728B">
      <w:pPr>
        <w:pStyle w:val="Qsns"/>
        <w:numPr>
          <w:ilvl w:val="0"/>
          <w:numId w:val="121"/>
        </w:numPr>
      </w:pPr>
      <w:r>
        <w:t>Example</w:t>
      </w:r>
    </w:p>
    <w:p w14:paraId="513A6B3C" w14:textId="77777777" w:rsidR="00763A03" w:rsidRDefault="00763A03" w:rsidP="00763A03">
      <w:pPr>
        <w:pStyle w:val="Output"/>
      </w:pPr>
      <w:r>
        <w:t>public class ArrayListDemo {</w:t>
      </w:r>
    </w:p>
    <w:p w14:paraId="4930BC2E" w14:textId="77777777" w:rsidR="00763A03" w:rsidRDefault="00763A03" w:rsidP="00763A03">
      <w:pPr>
        <w:pStyle w:val="Output"/>
      </w:pPr>
      <w:r>
        <w:t xml:space="preserve">    public static void main(String[] args) {</w:t>
      </w:r>
    </w:p>
    <w:p w14:paraId="6DB01350" w14:textId="77777777" w:rsidR="00763A03" w:rsidRDefault="00763A03" w:rsidP="00763A03">
      <w:pPr>
        <w:pStyle w:val="Output"/>
      </w:pPr>
      <w:r>
        <w:t xml:space="preserve">        ArrayList l = new ArrayList&lt;&gt;();</w:t>
      </w:r>
    </w:p>
    <w:p w14:paraId="16E1E5C4" w14:textId="77777777" w:rsidR="00763A03" w:rsidRDefault="00763A03" w:rsidP="00763A03">
      <w:pPr>
        <w:pStyle w:val="Output"/>
      </w:pPr>
      <w:r>
        <w:t xml:space="preserve">        l.add("A");</w:t>
      </w:r>
    </w:p>
    <w:p w14:paraId="733853DC" w14:textId="77777777" w:rsidR="00763A03" w:rsidRDefault="00763A03" w:rsidP="00763A03">
      <w:pPr>
        <w:pStyle w:val="Output"/>
      </w:pPr>
      <w:r>
        <w:t xml:space="preserve">        l.add(10);</w:t>
      </w:r>
    </w:p>
    <w:p w14:paraId="52F61FF3" w14:textId="77777777" w:rsidR="00763A03" w:rsidRDefault="00763A03" w:rsidP="00763A03">
      <w:pPr>
        <w:pStyle w:val="Output"/>
      </w:pPr>
      <w:r>
        <w:t xml:space="preserve">        l.add("A");</w:t>
      </w:r>
    </w:p>
    <w:p w14:paraId="47347F06" w14:textId="77777777" w:rsidR="00763A03" w:rsidRDefault="00763A03" w:rsidP="00763A03">
      <w:pPr>
        <w:pStyle w:val="Output"/>
      </w:pPr>
      <w:r>
        <w:t xml:space="preserve">        l.add(null);</w:t>
      </w:r>
    </w:p>
    <w:p w14:paraId="43F9E98A" w14:textId="23CA3D2D" w:rsidR="00763A03" w:rsidRDefault="00763A03" w:rsidP="00763A03">
      <w:pPr>
        <w:pStyle w:val="Output"/>
      </w:pPr>
      <w:r>
        <w:t xml:space="preserve">        System.out.println(l); // [A, 10, A, null]</w:t>
      </w:r>
    </w:p>
    <w:p w14:paraId="2099AD68" w14:textId="77777777" w:rsidR="00B91C4B" w:rsidRDefault="00B91C4B" w:rsidP="00763A03">
      <w:pPr>
        <w:pStyle w:val="Output"/>
      </w:pPr>
    </w:p>
    <w:p w14:paraId="65811D3C" w14:textId="77777777" w:rsidR="00763A03" w:rsidRDefault="00763A03" w:rsidP="00763A03">
      <w:pPr>
        <w:pStyle w:val="Output"/>
      </w:pPr>
      <w:r>
        <w:t xml:space="preserve">        l.remove(2);</w:t>
      </w:r>
    </w:p>
    <w:p w14:paraId="254B794A" w14:textId="429E4240" w:rsidR="00763A03" w:rsidRDefault="00763A03" w:rsidP="00763A03">
      <w:pPr>
        <w:pStyle w:val="Output"/>
      </w:pPr>
      <w:r>
        <w:t xml:space="preserve">        System.out.println(l); // [A, 10, null]</w:t>
      </w:r>
    </w:p>
    <w:p w14:paraId="4C60786D" w14:textId="77777777" w:rsidR="00B91C4B" w:rsidRDefault="00B91C4B" w:rsidP="00763A03">
      <w:pPr>
        <w:pStyle w:val="Output"/>
      </w:pPr>
    </w:p>
    <w:p w14:paraId="5B78D456" w14:textId="77777777" w:rsidR="00763A03" w:rsidRDefault="00763A03" w:rsidP="00763A03">
      <w:pPr>
        <w:pStyle w:val="Output"/>
      </w:pPr>
      <w:r>
        <w:t xml:space="preserve">        l.add(2, "M");</w:t>
      </w:r>
    </w:p>
    <w:p w14:paraId="4576D9E2" w14:textId="77777777" w:rsidR="00763A03" w:rsidRDefault="00763A03" w:rsidP="00763A03">
      <w:pPr>
        <w:pStyle w:val="Output"/>
      </w:pPr>
      <w:r>
        <w:t xml:space="preserve">        System.out.println(l); // [A, 10, M, null]</w:t>
      </w:r>
    </w:p>
    <w:p w14:paraId="7B91897E" w14:textId="77777777" w:rsidR="00763A03" w:rsidRDefault="00763A03" w:rsidP="00763A03">
      <w:pPr>
        <w:pStyle w:val="Output"/>
      </w:pPr>
    </w:p>
    <w:p w14:paraId="1954912D" w14:textId="77777777" w:rsidR="00763A03" w:rsidRDefault="00763A03" w:rsidP="00763A03">
      <w:pPr>
        <w:pStyle w:val="Output"/>
      </w:pPr>
      <w:r>
        <w:t xml:space="preserve">        l.add("N");</w:t>
      </w:r>
    </w:p>
    <w:p w14:paraId="5C521C20" w14:textId="77777777" w:rsidR="00763A03" w:rsidRDefault="00763A03" w:rsidP="00763A03">
      <w:pPr>
        <w:pStyle w:val="Output"/>
      </w:pPr>
      <w:r>
        <w:t xml:space="preserve">        System.out.println(l); // [A, 10, M, null, N]</w:t>
      </w:r>
    </w:p>
    <w:p w14:paraId="550DDAFB" w14:textId="77777777" w:rsidR="00763A03" w:rsidRDefault="00763A03" w:rsidP="00763A03">
      <w:pPr>
        <w:pStyle w:val="Output"/>
      </w:pPr>
      <w:r>
        <w:t xml:space="preserve">    }</w:t>
      </w:r>
    </w:p>
    <w:p w14:paraId="0F96A37B" w14:textId="77777777" w:rsidR="00763A03" w:rsidRDefault="00763A03" w:rsidP="00763A03">
      <w:pPr>
        <w:pStyle w:val="Output"/>
      </w:pPr>
      <w:r>
        <w:t>}</w:t>
      </w:r>
    </w:p>
    <w:p w14:paraId="210A666D" w14:textId="77777777" w:rsidR="00763A03" w:rsidRPr="00763A03" w:rsidRDefault="00763A03" w:rsidP="00763A03">
      <w:pPr>
        <w:rPr>
          <w:b/>
        </w:rPr>
      </w:pPr>
    </w:p>
    <w:p w14:paraId="270814AD" w14:textId="167EE2DF" w:rsidR="00D91BA2" w:rsidRDefault="00D91BA2" w:rsidP="00D91BA2">
      <w:r w:rsidRPr="0018750D">
        <w:rPr>
          <w:b/>
          <w:u w:val="single"/>
        </w:rPr>
        <w:t xml:space="preserve">Internal </w:t>
      </w:r>
      <w:r w:rsidR="00DA09DF" w:rsidRPr="0018750D">
        <w:rPr>
          <w:b/>
          <w:u w:val="single"/>
        </w:rPr>
        <w:t>implementation</w:t>
      </w:r>
      <w:r w:rsidR="00DA09DF">
        <w:rPr>
          <w:b/>
          <w:u w:val="single"/>
        </w:rPr>
        <w:t>:</w:t>
      </w:r>
      <w:r>
        <w:rPr>
          <w:b/>
          <w:u w:val="single"/>
        </w:rPr>
        <w:t xml:space="preserve"> </w:t>
      </w:r>
      <w:hyperlink r:id="rId244" w:history="1">
        <w:r w:rsidR="00DA09DF" w:rsidRPr="00DA09DF">
          <w:rPr>
            <w:rStyle w:val="Hyperlink"/>
            <w:b/>
            <w:color w:val="0000FF"/>
            <w:u w:val="none"/>
          </w:rPr>
          <w:t>(Ref)</w:t>
        </w:r>
      </w:hyperlink>
    </w:p>
    <w:p w14:paraId="7C0E09B6" w14:textId="111AAB8D" w:rsidR="00D91BA2" w:rsidRDefault="00D91BA2" w:rsidP="00E55BC1">
      <w:r>
        <w:t>1.</w:t>
      </w:r>
      <w:r w:rsidRPr="00FF1A14">
        <w:rPr>
          <w:rStyle w:val="0SyntaxPinkChar"/>
        </w:rPr>
        <w:t>ArrayList</w:t>
      </w:r>
      <w:r w:rsidRPr="00E96556">
        <w:t xml:space="preserve"> grows dynamically as the elements are added to it.</w:t>
      </w:r>
      <w:r w:rsidRPr="00E96556">
        <w:rPr>
          <w:rFonts w:ascii="Montserrat" w:hAnsi="Montserrat"/>
          <w:color w:val="000000"/>
          <w:spacing w:val="12"/>
          <w:sz w:val="21"/>
          <w:szCs w:val="21"/>
          <w:shd w:val="clear" w:color="auto" w:fill="FFFFFF"/>
        </w:rPr>
        <w:t xml:space="preserve"> </w:t>
      </w:r>
      <w:r w:rsidRPr="00E96556">
        <w:t>Internally an ArrayList uses an </w:t>
      </w:r>
      <w:r w:rsidRPr="00FF1A14">
        <w:rPr>
          <w:rStyle w:val="0SyntaxPinkChar"/>
        </w:rPr>
        <w:t>Object[]</w:t>
      </w:r>
      <w:r w:rsidRPr="00E96556">
        <w:t> </w:t>
      </w:r>
      <w:r w:rsidRPr="00FF1A14">
        <w:rPr>
          <w:b/>
          <w:bCs/>
        </w:rPr>
        <w:t>Array</w:t>
      </w:r>
      <w:r w:rsidRPr="00E96556">
        <w:t>.</w:t>
      </w:r>
    </w:p>
    <w:p w14:paraId="4197754A" w14:textId="77777777" w:rsidR="00D91BA2" w:rsidRPr="00E96556" w:rsidRDefault="00D91BA2" w:rsidP="00D91BA2">
      <w:pPr>
        <w:pBdr>
          <w:top w:val="single" w:sz="4" w:space="1" w:color="auto"/>
          <w:left w:val="single" w:sz="4" w:space="4" w:color="auto"/>
          <w:bottom w:val="single" w:sz="4" w:space="1" w:color="auto"/>
          <w:right w:val="single" w:sz="4" w:space="4" w:color="auto"/>
        </w:pBdr>
      </w:pPr>
      <w:r w:rsidRPr="00E96556">
        <w:rPr>
          <w:rFonts w:ascii="Consolas" w:hAnsi="Consolas" w:cs="Consolas"/>
          <w:b/>
          <w:bCs/>
          <w:color w:val="7F0055"/>
        </w:rPr>
        <w:t>private</w:t>
      </w:r>
      <w:r w:rsidRPr="00E96556">
        <w:rPr>
          <w:rFonts w:ascii="Consolas" w:hAnsi="Consolas" w:cs="Consolas"/>
          <w:color w:val="000000"/>
        </w:rPr>
        <w:t xml:space="preserve"> </w:t>
      </w:r>
      <w:r w:rsidRPr="00E96556">
        <w:rPr>
          <w:rFonts w:ascii="Consolas" w:hAnsi="Consolas" w:cs="Consolas"/>
          <w:b/>
          <w:bCs/>
          <w:color w:val="7F0055"/>
        </w:rPr>
        <w:t>transient</w:t>
      </w:r>
      <w:r w:rsidRPr="00E96556">
        <w:rPr>
          <w:rFonts w:ascii="Consolas" w:hAnsi="Consolas" w:cs="Consolas"/>
          <w:color w:val="000000"/>
        </w:rPr>
        <w:t xml:space="preserve"> Object[] elementData;</w:t>
      </w:r>
    </w:p>
    <w:p w14:paraId="6A7B808E" w14:textId="11BCDC6B" w:rsidR="00D91BA2" w:rsidRDefault="00D91BA2" w:rsidP="00E55BC1">
      <w:r>
        <w:t>2.</w:t>
      </w:r>
      <w:r w:rsidR="00001822">
        <w:t xml:space="preserve"> </w:t>
      </w:r>
      <w:r w:rsidRPr="00E96556">
        <w:t>When an object of ArrayList is created without initial capacity, the default constructor of the ArrayList class is invoked. default capacity of 10 is assigned at a time of empty initialization of ArrayList.</w:t>
      </w:r>
    </w:p>
    <w:p w14:paraId="1EFFBE46" w14:textId="77777777" w:rsidR="00D91BA2" w:rsidRPr="00F24CD3"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F24CD3">
        <w:rPr>
          <w:rFonts w:ascii="Consolas" w:hAnsi="Consolas" w:cs="Consolas"/>
          <w:b/>
          <w:bCs/>
          <w:color w:val="7F0055"/>
          <w:sz w:val="18"/>
        </w:rPr>
        <w:t>public</w:t>
      </w:r>
      <w:r w:rsidRPr="00F24CD3">
        <w:rPr>
          <w:rFonts w:ascii="Consolas" w:hAnsi="Consolas" w:cs="Consolas"/>
          <w:color w:val="000000"/>
          <w:sz w:val="18"/>
        </w:rPr>
        <w:t xml:space="preserve"> ArrayList() {</w:t>
      </w:r>
    </w:p>
    <w:p w14:paraId="5433527A" w14:textId="77777777" w:rsidR="00D91BA2" w:rsidRPr="00F24CD3"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F24CD3">
        <w:rPr>
          <w:rFonts w:ascii="Consolas" w:hAnsi="Consolas" w:cs="Consolas"/>
          <w:color w:val="000000"/>
          <w:sz w:val="18"/>
        </w:rPr>
        <w:tab/>
      </w:r>
      <w:r w:rsidRPr="00F24CD3">
        <w:rPr>
          <w:rFonts w:ascii="Consolas" w:hAnsi="Consolas" w:cs="Consolas"/>
          <w:b/>
          <w:bCs/>
          <w:color w:val="7F0055"/>
          <w:sz w:val="18"/>
        </w:rPr>
        <w:t>this</w:t>
      </w:r>
      <w:r w:rsidRPr="00F24CD3">
        <w:rPr>
          <w:rFonts w:ascii="Consolas" w:hAnsi="Consolas" w:cs="Consolas"/>
          <w:color w:val="000000"/>
          <w:sz w:val="18"/>
        </w:rPr>
        <w:t>(10);</w:t>
      </w:r>
    </w:p>
    <w:p w14:paraId="4FF0045C" w14:textId="17BBE523" w:rsidR="00D91BA2" w:rsidRPr="00F24CD3"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sz w:val="18"/>
        </w:rPr>
      </w:pPr>
      <w:r w:rsidRPr="00F24CD3">
        <w:rPr>
          <w:rFonts w:ascii="Consolas" w:hAnsi="Consolas" w:cs="Consolas"/>
          <w:color w:val="000000"/>
          <w:sz w:val="18"/>
        </w:rPr>
        <w:t xml:space="preserve">   }</w:t>
      </w:r>
    </w:p>
    <w:p w14:paraId="7F78BA1F" w14:textId="77777777" w:rsidR="00E55BC1" w:rsidRDefault="00E55BC1" w:rsidP="00E55BC1">
      <w:pPr>
        <w:spacing w:line="240" w:lineRule="auto"/>
      </w:pPr>
    </w:p>
    <w:p w14:paraId="45E428CB" w14:textId="33F2AA36" w:rsidR="00D91BA2" w:rsidRDefault="00D91BA2" w:rsidP="00D91BA2">
      <w:r>
        <w:t>3.</w:t>
      </w:r>
      <w:r w:rsidRPr="00E03DD3">
        <w:rPr>
          <w:rFonts w:ascii="Montserrat" w:hAnsi="Montserrat"/>
          <w:color w:val="000000"/>
          <w:spacing w:val="12"/>
          <w:sz w:val="21"/>
          <w:szCs w:val="21"/>
          <w:shd w:val="clear" w:color="auto" w:fill="FFFFFF"/>
        </w:rPr>
        <w:t xml:space="preserve"> </w:t>
      </w:r>
      <w:r w:rsidRPr="00E03DD3">
        <w:t>In the </w:t>
      </w:r>
      <w:r w:rsidRPr="00E03DD3">
        <w:rPr>
          <w:b/>
        </w:rPr>
        <w:t>add(Object),</w:t>
      </w:r>
      <w:r w:rsidRPr="00E03DD3">
        <w:t xml:space="preserve"> the capacity of the ArrayList will be checked before adding a new element</w:t>
      </w:r>
    </w:p>
    <w:p w14:paraId="5CFDD8BF" w14:textId="77777777"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szCs w:val="18"/>
        </w:rPr>
      </w:pPr>
      <w:r w:rsidRPr="00E53804">
        <w:rPr>
          <w:rFonts w:ascii="Consolas" w:hAnsi="Consolas" w:cs="Consolas"/>
          <w:b/>
          <w:bCs/>
          <w:color w:val="7F0055"/>
          <w:sz w:val="18"/>
          <w:szCs w:val="18"/>
        </w:rPr>
        <w:t>public</w:t>
      </w:r>
      <w:r w:rsidRPr="00E53804">
        <w:rPr>
          <w:rFonts w:ascii="Consolas" w:hAnsi="Consolas" w:cs="Consolas"/>
          <w:color w:val="000000"/>
          <w:sz w:val="18"/>
          <w:szCs w:val="18"/>
        </w:rPr>
        <w:t xml:space="preserve"> </w:t>
      </w:r>
      <w:r w:rsidRPr="00E53804">
        <w:rPr>
          <w:rFonts w:ascii="Consolas" w:hAnsi="Consolas" w:cs="Consolas"/>
          <w:b/>
          <w:bCs/>
          <w:color w:val="7F0055"/>
          <w:sz w:val="18"/>
          <w:szCs w:val="18"/>
        </w:rPr>
        <w:t>boolean</w:t>
      </w:r>
      <w:r w:rsidRPr="00E53804">
        <w:rPr>
          <w:rFonts w:ascii="Consolas" w:hAnsi="Consolas" w:cs="Consolas"/>
          <w:color w:val="000000"/>
          <w:sz w:val="18"/>
          <w:szCs w:val="18"/>
        </w:rPr>
        <w:t xml:space="preserve"> add(E e) {</w:t>
      </w:r>
    </w:p>
    <w:p w14:paraId="117111E6" w14:textId="77777777"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szCs w:val="18"/>
        </w:rPr>
      </w:pPr>
      <w:r w:rsidRPr="00E53804">
        <w:rPr>
          <w:rFonts w:ascii="Consolas" w:hAnsi="Consolas" w:cs="Consolas"/>
          <w:color w:val="000000"/>
          <w:sz w:val="18"/>
          <w:szCs w:val="18"/>
        </w:rPr>
        <w:t xml:space="preserve">    ensureCapacity(size + 1);  </w:t>
      </w:r>
      <w:r w:rsidRPr="00E53804">
        <w:rPr>
          <w:rFonts w:ascii="Consolas" w:hAnsi="Consolas" w:cs="Consolas"/>
          <w:color w:val="3F7F5F"/>
          <w:sz w:val="18"/>
          <w:szCs w:val="18"/>
        </w:rPr>
        <w:t>// Increments modCount!!</w:t>
      </w:r>
    </w:p>
    <w:p w14:paraId="39C8575B" w14:textId="02FEE0DC"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szCs w:val="18"/>
        </w:rPr>
      </w:pPr>
      <w:r w:rsidRPr="00E53804">
        <w:rPr>
          <w:rFonts w:ascii="Consolas" w:hAnsi="Consolas" w:cs="Consolas"/>
          <w:color w:val="000000"/>
          <w:sz w:val="18"/>
          <w:szCs w:val="18"/>
        </w:rPr>
        <w:t xml:space="preserve">    elementData[size++] = e;</w:t>
      </w:r>
      <w:r w:rsidR="009F0738">
        <w:rPr>
          <w:rFonts w:ascii="Consolas" w:hAnsi="Consolas" w:cs="Consolas"/>
          <w:color w:val="000000"/>
          <w:sz w:val="18"/>
          <w:szCs w:val="18"/>
        </w:rPr>
        <w:tab/>
        <w:t xml:space="preserve"> </w:t>
      </w:r>
      <w:r w:rsidR="009F0738" w:rsidRPr="00E53804">
        <w:rPr>
          <w:rFonts w:ascii="Consolas" w:hAnsi="Consolas" w:cs="Consolas"/>
          <w:color w:val="3F7F5F"/>
          <w:sz w:val="18"/>
          <w:szCs w:val="18"/>
        </w:rPr>
        <w:t xml:space="preserve">// </w:t>
      </w:r>
      <w:r w:rsidR="009F0738">
        <w:rPr>
          <w:rFonts w:ascii="Consolas" w:hAnsi="Consolas" w:cs="Consolas"/>
          <w:color w:val="3F7F5F"/>
          <w:sz w:val="18"/>
          <w:szCs w:val="18"/>
        </w:rPr>
        <w:t>elemetdata[11] =</w:t>
      </w:r>
      <w:r w:rsidR="009F0738" w:rsidRPr="00E53804">
        <w:rPr>
          <w:rFonts w:ascii="Consolas" w:hAnsi="Consolas" w:cs="Consolas"/>
          <w:color w:val="3F7F5F"/>
          <w:sz w:val="18"/>
          <w:szCs w:val="18"/>
        </w:rPr>
        <w:t xml:space="preserve"> </w:t>
      </w:r>
      <w:r w:rsidR="009F0738">
        <w:rPr>
          <w:rFonts w:ascii="Consolas" w:hAnsi="Consolas" w:cs="Consolas"/>
          <w:color w:val="3F7F5F"/>
          <w:sz w:val="18"/>
          <w:szCs w:val="18"/>
        </w:rPr>
        <w:t>100; - adding new element to next index</w:t>
      </w:r>
    </w:p>
    <w:p w14:paraId="55CC1DBE" w14:textId="77777777"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szCs w:val="18"/>
        </w:rPr>
      </w:pPr>
      <w:r w:rsidRPr="00E53804">
        <w:rPr>
          <w:rFonts w:ascii="Consolas" w:hAnsi="Consolas" w:cs="Consolas"/>
          <w:color w:val="000000"/>
          <w:sz w:val="18"/>
          <w:szCs w:val="18"/>
        </w:rPr>
        <w:t xml:space="preserve">    </w:t>
      </w:r>
      <w:r w:rsidRPr="00E53804">
        <w:rPr>
          <w:rFonts w:ascii="Consolas" w:hAnsi="Consolas" w:cs="Consolas"/>
          <w:b/>
          <w:bCs/>
          <w:color w:val="7F0055"/>
          <w:sz w:val="18"/>
          <w:szCs w:val="18"/>
        </w:rPr>
        <w:t>return</w:t>
      </w:r>
      <w:r w:rsidRPr="00E53804">
        <w:rPr>
          <w:rFonts w:ascii="Consolas" w:hAnsi="Consolas" w:cs="Consolas"/>
          <w:color w:val="000000"/>
          <w:sz w:val="18"/>
          <w:szCs w:val="18"/>
        </w:rPr>
        <w:t xml:space="preserve"> </w:t>
      </w:r>
      <w:r w:rsidRPr="00E53804">
        <w:rPr>
          <w:rFonts w:ascii="Consolas" w:hAnsi="Consolas" w:cs="Consolas"/>
          <w:b/>
          <w:bCs/>
          <w:color w:val="7F0055"/>
          <w:sz w:val="18"/>
          <w:szCs w:val="18"/>
        </w:rPr>
        <w:t>true</w:t>
      </w:r>
      <w:r w:rsidRPr="00E53804">
        <w:rPr>
          <w:rFonts w:ascii="Consolas" w:hAnsi="Consolas" w:cs="Consolas"/>
          <w:color w:val="000000"/>
          <w:sz w:val="18"/>
          <w:szCs w:val="18"/>
        </w:rPr>
        <w:t>;</w:t>
      </w:r>
    </w:p>
    <w:p w14:paraId="129DDA24" w14:textId="430D74DE" w:rsidR="00D91BA2"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rFonts w:ascii="Consolas" w:hAnsi="Consolas" w:cs="Consolas"/>
          <w:color w:val="000000"/>
          <w:sz w:val="18"/>
          <w:szCs w:val="18"/>
        </w:rPr>
      </w:pPr>
      <w:r w:rsidRPr="00E53804">
        <w:rPr>
          <w:rFonts w:ascii="Consolas" w:hAnsi="Consolas" w:cs="Consolas"/>
          <w:color w:val="000000"/>
          <w:sz w:val="18"/>
          <w:szCs w:val="18"/>
        </w:rPr>
        <w:t>}</w:t>
      </w:r>
    </w:p>
    <w:p w14:paraId="76492F87" w14:textId="77777777" w:rsidR="00FF1A14" w:rsidRPr="00E53804" w:rsidRDefault="00FF1A14" w:rsidP="00FF1A14">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rFonts w:ascii="Consolas" w:hAnsi="Consolas" w:cs="Consolas"/>
          <w:color w:val="000000"/>
          <w:sz w:val="18"/>
          <w:szCs w:val="18"/>
        </w:rPr>
      </w:pPr>
    </w:p>
    <w:p w14:paraId="71A7D2E8" w14:textId="61ACF3AF"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szCs w:val="18"/>
        </w:rPr>
      </w:pPr>
      <w:r w:rsidRPr="00E53804">
        <w:rPr>
          <w:rFonts w:ascii="Consolas" w:hAnsi="Consolas" w:cs="Consolas"/>
          <w:b/>
          <w:bCs/>
          <w:color w:val="7F0055"/>
          <w:sz w:val="18"/>
          <w:szCs w:val="18"/>
        </w:rPr>
        <w:t>public</w:t>
      </w:r>
      <w:r w:rsidRPr="00E53804">
        <w:rPr>
          <w:rFonts w:ascii="Consolas" w:hAnsi="Consolas" w:cs="Consolas"/>
          <w:color w:val="000000"/>
          <w:sz w:val="18"/>
          <w:szCs w:val="18"/>
        </w:rPr>
        <w:t xml:space="preserve"> </w:t>
      </w:r>
      <w:r w:rsidRPr="00E53804">
        <w:rPr>
          <w:rFonts w:ascii="Consolas" w:hAnsi="Consolas" w:cs="Consolas"/>
          <w:b/>
          <w:bCs/>
          <w:color w:val="7F0055"/>
          <w:sz w:val="18"/>
          <w:szCs w:val="18"/>
        </w:rPr>
        <w:t>void</w:t>
      </w:r>
      <w:r w:rsidRPr="00E53804">
        <w:rPr>
          <w:rFonts w:ascii="Consolas" w:hAnsi="Consolas" w:cs="Consolas"/>
          <w:color w:val="000000"/>
          <w:sz w:val="18"/>
          <w:szCs w:val="18"/>
        </w:rPr>
        <w:t xml:space="preserve"> ensureCapacity(</w:t>
      </w:r>
      <w:r w:rsidRPr="00E53804">
        <w:rPr>
          <w:rFonts w:ascii="Consolas" w:hAnsi="Consolas" w:cs="Consolas"/>
          <w:b/>
          <w:bCs/>
          <w:color w:val="7F0055"/>
          <w:sz w:val="18"/>
          <w:szCs w:val="18"/>
        </w:rPr>
        <w:t>int</w:t>
      </w:r>
      <w:r w:rsidRPr="00E53804">
        <w:rPr>
          <w:rFonts w:ascii="Consolas" w:hAnsi="Consolas" w:cs="Consolas"/>
          <w:color w:val="000000"/>
          <w:sz w:val="18"/>
          <w:szCs w:val="18"/>
        </w:rPr>
        <w:t xml:space="preserve"> </w:t>
      </w:r>
      <w:r w:rsidRPr="00E53804">
        <w:rPr>
          <w:rFonts w:ascii="Consolas" w:hAnsi="Consolas" w:cs="Consolas"/>
          <w:color w:val="6A3E3E"/>
          <w:sz w:val="18"/>
          <w:szCs w:val="18"/>
        </w:rPr>
        <w:t>minCapacity</w:t>
      </w:r>
      <w:r w:rsidRPr="00E53804">
        <w:rPr>
          <w:rFonts w:ascii="Consolas" w:hAnsi="Consolas" w:cs="Consolas"/>
          <w:color w:val="000000"/>
          <w:sz w:val="18"/>
          <w:szCs w:val="18"/>
        </w:rPr>
        <w:t>) {</w:t>
      </w:r>
      <w:r w:rsidRPr="00E53804">
        <w:rPr>
          <w:rFonts w:ascii="Consolas" w:hAnsi="Consolas" w:cs="Consolas"/>
          <w:color w:val="000000"/>
          <w:sz w:val="18"/>
          <w:szCs w:val="18"/>
        </w:rPr>
        <w:tab/>
      </w:r>
      <w:r w:rsidRPr="00E53804">
        <w:rPr>
          <w:rFonts w:ascii="Consolas" w:hAnsi="Consolas" w:cs="Consolas"/>
          <w:color w:val="000000"/>
          <w:sz w:val="18"/>
          <w:szCs w:val="18"/>
        </w:rPr>
        <w:tab/>
        <w:t xml:space="preserve"> </w:t>
      </w:r>
    </w:p>
    <w:p w14:paraId="4E52FA41" w14:textId="77777777"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szCs w:val="18"/>
        </w:rPr>
      </w:pPr>
      <w:r w:rsidRPr="00E53804">
        <w:rPr>
          <w:rFonts w:ascii="Consolas" w:hAnsi="Consolas" w:cs="Consolas"/>
          <w:color w:val="000000"/>
          <w:sz w:val="18"/>
          <w:szCs w:val="18"/>
        </w:rPr>
        <w:tab/>
      </w:r>
      <w:r w:rsidRPr="00E53804">
        <w:rPr>
          <w:rFonts w:ascii="Consolas" w:hAnsi="Consolas" w:cs="Consolas"/>
          <w:color w:val="000000"/>
          <w:sz w:val="18"/>
          <w:szCs w:val="18"/>
        </w:rPr>
        <w:tab/>
      </w:r>
      <w:r w:rsidRPr="00E53804">
        <w:rPr>
          <w:rFonts w:ascii="Consolas" w:hAnsi="Consolas" w:cs="Consolas"/>
          <w:b/>
          <w:bCs/>
          <w:color w:val="7F0055"/>
          <w:sz w:val="18"/>
          <w:szCs w:val="18"/>
        </w:rPr>
        <w:t>if</w:t>
      </w:r>
      <w:r w:rsidRPr="00E53804">
        <w:rPr>
          <w:rFonts w:ascii="Consolas" w:hAnsi="Consolas" w:cs="Consolas"/>
          <w:color w:val="000000"/>
          <w:sz w:val="18"/>
          <w:szCs w:val="18"/>
        </w:rPr>
        <w:t xml:space="preserve"> (</w:t>
      </w:r>
      <w:r w:rsidRPr="00E53804">
        <w:rPr>
          <w:rFonts w:ascii="Consolas" w:hAnsi="Consolas" w:cs="Consolas"/>
          <w:color w:val="6A3E3E"/>
          <w:sz w:val="18"/>
          <w:szCs w:val="18"/>
        </w:rPr>
        <w:t>minCapacity</w:t>
      </w:r>
      <w:r w:rsidRPr="00E53804">
        <w:rPr>
          <w:rFonts w:ascii="Consolas" w:hAnsi="Consolas" w:cs="Consolas"/>
          <w:color w:val="000000"/>
          <w:sz w:val="18"/>
          <w:szCs w:val="18"/>
        </w:rPr>
        <w:t xml:space="preserve"> &gt; </w:t>
      </w:r>
      <w:r w:rsidRPr="00E53804">
        <w:rPr>
          <w:rFonts w:ascii="Consolas" w:hAnsi="Consolas" w:cs="Consolas"/>
          <w:color w:val="6A3E3E"/>
          <w:sz w:val="18"/>
          <w:szCs w:val="18"/>
        </w:rPr>
        <w:t>oldCapacity</w:t>
      </w:r>
      <w:r w:rsidRPr="00E53804">
        <w:rPr>
          <w:rFonts w:ascii="Consolas" w:hAnsi="Consolas" w:cs="Consolas"/>
          <w:color w:val="000000"/>
          <w:sz w:val="18"/>
          <w:szCs w:val="18"/>
        </w:rPr>
        <w:t>) {</w:t>
      </w:r>
      <w:r w:rsidRPr="00E53804">
        <w:rPr>
          <w:rFonts w:ascii="Consolas" w:hAnsi="Consolas" w:cs="Consolas"/>
          <w:color w:val="000000"/>
          <w:sz w:val="18"/>
          <w:szCs w:val="18"/>
        </w:rPr>
        <w:tab/>
      </w:r>
      <w:r w:rsidRPr="00E53804">
        <w:rPr>
          <w:rFonts w:ascii="Consolas" w:hAnsi="Consolas" w:cs="Consolas"/>
          <w:color w:val="000000"/>
          <w:sz w:val="18"/>
          <w:szCs w:val="18"/>
        </w:rPr>
        <w:tab/>
      </w:r>
      <w:r w:rsidRPr="00E53804">
        <w:rPr>
          <w:rFonts w:ascii="Consolas" w:hAnsi="Consolas" w:cs="Consolas"/>
          <w:color w:val="000000"/>
          <w:sz w:val="18"/>
          <w:szCs w:val="18"/>
        </w:rPr>
        <w:tab/>
        <w:t xml:space="preserve"> </w:t>
      </w:r>
    </w:p>
    <w:p w14:paraId="60575FB6" w14:textId="77777777"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szCs w:val="18"/>
        </w:rPr>
      </w:pPr>
      <w:r w:rsidRPr="00E53804">
        <w:rPr>
          <w:rFonts w:ascii="Consolas" w:hAnsi="Consolas" w:cs="Consolas"/>
          <w:color w:val="000000"/>
          <w:sz w:val="18"/>
          <w:szCs w:val="18"/>
        </w:rPr>
        <w:tab/>
      </w:r>
      <w:r w:rsidRPr="00E53804">
        <w:rPr>
          <w:rFonts w:ascii="Consolas" w:hAnsi="Consolas" w:cs="Consolas"/>
          <w:color w:val="000000"/>
          <w:sz w:val="18"/>
          <w:szCs w:val="18"/>
        </w:rPr>
        <w:tab/>
      </w:r>
      <w:r w:rsidRPr="00E53804">
        <w:rPr>
          <w:rFonts w:ascii="Consolas" w:hAnsi="Consolas" w:cs="Consolas"/>
          <w:color w:val="000000"/>
          <w:sz w:val="18"/>
          <w:szCs w:val="18"/>
        </w:rPr>
        <w:tab/>
      </w:r>
      <w:r w:rsidRPr="00E53804">
        <w:rPr>
          <w:rFonts w:ascii="Consolas" w:hAnsi="Consolas" w:cs="Consolas"/>
          <w:b/>
          <w:bCs/>
          <w:color w:val="7F0055"/>
          <w:sz w:val="18"/>
          <w:szCs w:val="18"/>
        </w:rPr>
        <w:t>int</w:t>
      </w:r>
      <w:r w:rsidRPr="00E53804">
        <w:rPr>
          <w:rFonts w:ascii="Consolas" w:hAnsi="Consolas" w:cs="Consolas"/>
          <w:b/>
          <w:color w:val="000000"/>
          <w:sz w:val="18"/>
          <w:szCs w:val="18"/>
        </w:rPr>
        <w:t xml:space="preserve"> </w:t>
      </w:r>
      <w:r w:rsidRPr="00E53804">
        <w:rPr>
          <w:rFonts w:ascii="Consolas" w:hAnsi="Consolas" w:cs="Consolas"/>
          <w:b/>
          <w:color w:val="6A3E3E"/>
          <w:sz w:val="18"/>
          <w:szCs w:val="18"/>
        </w:rPr>
        <w:t>newCapacity</w:t>
      </w:r>
      <w:r w:rsidRPr="00E53804">
        <w:rPr>
          <w:rFonts w:ascii="Consolas" w:hAnsi="Consolas" w:cs="Consolas"/>
          <w:b/>
          <w:color w:val="000000"/>
          <w:sz w:val="18"/>
          <w:szCs w:val="18"/>
        </w:rPr>
        <w:t xml:space="preserve"> = (</w:t>
      </w:r>
      <w:r w:rsidRPr="00E53804">
        <w:rPr>
          <w:rFonts w:ascii="Consolas" w:hAnsi="Consolas" w:cs="Consolas"/>
          <w:b/>
          <w:color w:val="6A3E3E"/>
          <w:sz w:val="18"/>
          <w:szCs w:val="18"/>
        </w:rPr>
        <w:t>oldCapacity</w:t>
      </w:r>
      <w:r w:rsidRPr="00E53804">
        <w:rPr>
          <w:rFonts w:ascii="Consolas" w:hAnsi="Consolas" w:cs="Consolas"/>
          <w:b/>
          <w:color w:val="000000"/>
          <w:sz w:val="18"/>
          <w:szCs w:val="18"/>
        </w:rPr>
        <w:t xml:space="preserve"> * 3) / 2 + 1;</w:t>
      </w:r>
      <w:r w:rsidRPr="00E53804">
        <w:rPr>
          <w:rFonts w:ascii="Consolas" w:hAnsi="Consolas" w:cs="Consolas"/>
          <w:color w:val="000000"/>
          <w:sz w:val="18"/>
          <w:szCs w:val="18"/>
        </w:rPr>
        <w:tab/>
      </w:r>
      <w:r w:rsidRPr="00E53804">
        <w:rPr>
          <w:rFonts w:ascii="Consolas" w:hAnsi="Consolas" w:cs="Consolas"/>
          <w:color w:val="000000"/>
          <w:sz w:val="18"/>
          <w:szCs w:val="18"/>
        </w:rPr>
        <w:tab/>
      </w:r>
      <w:r w:rsidRPr="00E53804">
        <w:rPr>
          <w:rFonts w:ascii="Consolas" w:hAnsi="Consolas" w:cs="Consolas"/>
          <w:color w:val="000000"/>
          <w:sz w:val="18"/>
          <w:szCs w:val="18"/>
        </w:rPr>
        <w:tab/>
      </w:r>
    </w:p>
    <w:p w14:paraId="12FFA9A1" w14:textId="77777777"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color w:val="4C483D" w:themeColor="text2"/>
          <w:sz w:val="18"/>
          <w:szCs w:val="18"/>
        </w:rPr>
      </w:pPr>
      <w:r w:rsidRPr="00E53804">
        <w:rPr>
          <w:rFonts w:ascii="Consolas" w:hAnsi="Consolas" w:cs="Consolas"/>
          <w:color w:val="000000"/>
          <w:sz w:val="18"/>
          <w:szCs w:val="18"/>
        </w:rPr>
        <w:tab/>
      </w:r>
      <w:r w:rsidRPr="00E53804">
        <w:rPr>
          <w:rFonts w:ascii="Consolas" w:hAnsi="Consolas" w:cs="Consolas"/>
          <w:color w:val="000000"/>
          <w:sz w:val="18"/>
          <w:szCs w:val="18"/>
        </w:rPr>
        <w:tab/>
      </w:r>
      <w:r w:rsidRPr="00E53804">
        <w:rPr>
          <w:rFonts w:ascii="Consolas" w:hAnsi="Consolas" w:cs="Consolas"/>
          <w:color w:val="000000"/>
          <w:sz w:val="18"/>
          <w:szCs w:val="18"/>
        </w:rPr>
        <w:tab/>
      </w:r>
      <w:r w:rsidRPr="00E53804">
        <w:rPr>
          <w:rFonts w:ascii="Consolas" w:hAnsi="Consolas" w:cs="Consolas"/>
          <w:b/>
          <w:color w:val="000000"/>
          <w:sz w:val="18"/>
          <w:szCs w:val="18"/>
        </w:rPr>
        <w:t xml:space="preserve">elementData = Arrays.copyOf(elementData, </w:t>
      </w:r>
      <w:r w:rsidRPr="00E53804">
        <w:rPr>
          <w:rFonts w:ascii="Consolas" w:hAnsi="Consolas" w:cs="Consolas"/>
          <w:b/>
          <w:color w:val="6A3E3E"/>
          <w:sz w:val="18"/>
          <w:szCs w:val="18"/>
        </w:rPr>
        <w:t>newCapacity</w:t>
      </w:r>
      <w:r w:rsidRPr="00E53804">
        <w:rPr>
          <w:rFonts w:ascii="Consolas" w:hAnsi="Consolas" w:cs="Consolas"/>
          <w:b/>
          <w:color w:val="000000"/>
          <w:sz w:val="18"/>
          <w:szCs w:val="18"/>
        </w:rPr>
        <w:t>);</w:t>
      </w:r>
    </w:p>
    <w:p w14:paraId="751B372A" w14:textId="77777777"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szCs w:val="18"/>
        </w:rPr>
      </w:pPr>
      <w:r w:rsidRPr="00E53804">
        <w:rPr>
          <w:rFonts w:ascii="Consolas" w:hAnsi="Consolas" w:cs="Consolas"/>
          <w:color w:val="000000"/>
          <w:sz w:val="18"/>
          <w:szCs w:val="18"/>
        </w:rPr>
        <w:tab/>
      </w:r>
      <w:r w:rsidRPr="00E53804">
        <w:rPr>
          <w:rFonts w:ascii="Consolas" w:hAnsi="Consolas" w:cs="Consolas"/>
          <w:color w:val="000000"/>
          <w:sz w:val="18"/>
          <w:szCs w:val="18"/>
        </w:rPr>
        <w:tab/>
        <w:t>}</w:t>
      </w:r>
    </w:p>
    <w:p w14:paraId="30203082" w14:textId="33E1EFC8" w:rsidR="00D91BA2" w:rsidRPr="00E53804" w:rsidRDefault="00D91BA2" w:rsidP="00FF1A14">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rFonts w:ascii="Consolas" w:hAnsi="Consolas" w:cs="Consolas"/>
          <w:color w:val="000000"/>
          <w:sz w:val="18"/>
          <w:szCs w:val="18"/>
        </w:rPr>
      </w:pPr>
      <w:r w:rsidRPr="00E53804">
        <w:rPr>
          <w:rFonts w:ascii="Consolas" w:hAnsi="Consolas" w:cs="Consolas"/>
          <w:color w:val="000000"/>
          <w:sz w:val="18"/>
          <w:szCs w:val="18"/>
        </w:rPr>
        <w:t>}</w:t>
      </w:r>
    </w:p>
    <w:p w14:paraId="0BDCA516" w14:textId="77777777" w:rsidR="00E55BC1" w:rsidRDefault="00E55BC1" w:rsidP="00D91BA2"/>
    <w:p w14:paraId="5DF1B494" w14:textId="7DA8D6B2" w:rsidR="00D91BA2" w:rsidRDefault="00D91BA2" w:rsidP="00E55BC1">
      <w:r>
        <w:t xml:space="preserve">4. </w:t>
      </w:r>
      <w:r w:rsidRPr="00242AD0">
        <w:t xml:space="preserve">If size of </w:t>
      </w:r>
      <w:r w:rsidR="00621E78" w:rsidRPr="00242AD0">
        <w:t>the filled</w:t>
      </w:r>
      <w:r w:rsidRPr="00242AD0">
        <w:t xml:space="preserve"> elements is greater than </w:t>
      </w:r>
      <w:r w:rsidR="00E55BC1" w:rsidRPr="00242AD0">
        <w:t>the maximum</w:t>
      </w:r>
      <w:r w:rsidRPr="00242AD0">
        <w:t xml:space="preserve"> size of the array</w:t>
      </w:r>
      <w:r w:rsidR="003644B0">
        <w:t>,</w:t>
      </w:r>
      <w:r w:rsidRPr="00242AD0">
        <w:t xml:space="preserve"> then </w:t>
      </w:r>
      <w:r w:rsidR="003644B0">
        <w:t xml:space="preserve">it will </w:t>
      </w:r>
      <w:r w:rsidRPr="00242AD0">
        <w:t>increase the size of array</w:t>
      </w:r>
      <w:r>
        <w:t xml:space="preserve"> by using below formulae, Then elements will copy to old Array to New Array</w:t>
      </w:r>
    </w:p>
    <w:p w14:paraId="1CA98B4D" w14:textId="2AB5E6CE" w:rsidR="00D91BA2" w:rsidRPr="006714B4" w:rsidRDefault="00D91BA2" w:rsidP="00D91BA2">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nsolas"/>
          <w:strike/>
          <w:color w:val="4C483D" w:themeColor="text2"/>
        </w:rPr>
      </w:pPr>
      <w:r w:rsidRPr="006714B4">
        <w:rPr>
          <w:rFonts w:ascii="Consolas" w:hAnsi="Consolas" w:cs="Consolas"/>
          <w:strike/>
          <w:color w:val="000000"/>
        </w:rPr>
        <w:t>Till Java 6</w:t>
      </w:r>
      <w:r w:rsidRPr="006714B4">
        <w:rPr>
          <w:rFonts w:ascii="Consolas" w:hAnsi="Consolas" w:cs="Consolas"/>
          <w:strike/>
          <w:color w:val="000000"/>
        </w:rPr>
        <w:tab/>
        <w:t xml:space="preserve">:  </w:t>
      </w:r>
      <w:r w:rsidRPr="006714B4">
        <w:rPr>
          <w:rFonts w:ascii="Consolas" w:hAnsi="Consolas" w:cs="Consolas"/>
          <w:b/>
          <w:bCs/>
          <w:strike/>
          <w:color w:val="7F0055"/>
        </w:rPr>
        <w:t>int</w:t>
      </w:r>
      <w:r w:rsidRPr="006714B4">
        <w:rPr>
          <w:rFonts w:ascii="Consolas" w:hAnsi="Consolas" w:cs="Consolas"/>
          <w:strike/>
          <w:color w:val="000000"/>
        </w:rPr>
        <w:t xml:space="preserve"> </w:t>
      </w:r>
      <w:r w:rsidRPr="006714B4">
        <w:rPr>
          <w:rFonts w:ascii="Consolas" w:hAnsi="Consolas" w:cs="Consolas"/>
          <w:strike/>
          <w:color w:val="0000C0"/>
        </w:rPr>
        <w:t>newCapacity</w:t>
      </w:r>
      <w:r w:rsidRPr="006714B4">
        <w:rPr>
          <w:rFonts w:ascii="Consolas" w:hAnsi="Consolas" w:cs="Consolas"/>
          <w:strike/>
          <w:color w:val="000000"/>
        </w:rPr>
        <w:t xml:space="preserve"> = (oldCapacity * 3)/2 + 1;</w:t>
      </w:r>
    </w:p>
    <w:p w14:paraId="2F51D447" w14:textId="5A45ED87" w:rsidR="00D91BA2" w:rsidRPr="006714B4" w:rsidRDefault="00D91BA2" w:rsidP="00D91BA2">
      <w:pPr>
        <w:pBdr>
          <w:top w:val="single" w:sz="4" w:space="1" w:color="auto"/>
          <w:left w:val="single" w:sz="4" w:space="4" w:color="auto"/>
          <w:bottom w:val="single" w:sz="4" w:space="1" w:color="auto"/>
          <w:right w:val="single" w:sz="4" w:space="4" w:color="auto"/>
        </w:pBdr>
        <w:rPr>
          <w:b/>
          <w:sz w:val="18"/>
        </w:rPr>
      </w:pPr>
      <w:r w:rsidRPr="006714B4">
        <w:rPr>
          <w:rFonts w:ascii="Consolas" w:hAnsi="Consolas" w:cs="Consolas"/>
          <w:b/>
          <w:color w:val="000000"/>
        </w:rPr>
        <w:t>From Java 7</w:t>
      </w:r>
      <w:r w:rsidRPr="006714B4">
        <w:rPr>
          <w:rFonts w:ascii="Consolas" w:hAnsi="Consolas" w:cs="Consolas"/>
          <w:b/>
          <w:color w:val="000000"/>
        </w:rPr>
        <w:tab/>
        <w:t xml:space="preserve">:  </w:t>
      </w:r>
      <w:r w:rsidRPr="006714B4">
        <w:rPr>
          <w:rFonts w:ascii="Consolas" w:hAnsi="Consolas" w:cs="Consolas"/>
          <w:b/>
          <w:bCs/>
          <w:color w:val="7F0055"/>
        </w:rPr>
        <w:t>int</w:t>
      </w:r>
      <w:r w:rsidRPr="006714B4">
        <w:rPr>
          <w:rFonts w:ascii="Consolas" w:hAnsi="Consolas" w:cs="Consolas"/>
          <w:b/>
          <w:color w:val="000000"/>
        </w:rPr>
        <w:t xml:space="preserve"> </w:t>
      </w:r>
      <w:r w:rsidRPr="006714B4">
        <w:rPr>
          <w:rFonts w:ascii="Consolas" w:hAnsi="Consolas" w:cs="Consolas"/>
          <w:b/>
          <w:color w:val="0000C0"/>
        </w:rPr>
        <w:t>newCapacity</w:t>
      </w:r>
      <w:r w:rsidRPr="006714B4">
        <w:rPr>
          <w:rFonts w:ascii="Consolas" w:hAnsi="Consolas" w:cs="Consolas"/>
          <w:strike/>
          <w:color w:val="000000"/>
        </w:rPr>
        <w:t xml:space="preserve"> </w:t>
      </w:r>
      <w:r w:rsidRPr="006714B4">
        <w:rPr>
          <w:rFonts w:ascii="Consolas" w:hAnsi="Consolas" w:cs="Consolas"/>
          <w:b/>
          <w:color w:val="000000"/>
        </w:rPr>
        <w:t>= oldCapacity + (oldCapacity &gt;&gt; 1</w:t>
      </w:r>
      <w:r w:rsidR="003644B0" w:rsidRPr="006714B4">
        <w:rPr>
          <w:rFonts w:ascii="Consolas" w:hAnsi="Consolas" w:cs="Consolas"/>
          <w:b/>
          <w:color w:val="000000"/>
        </w:rPr>
        <w:t>);</w:t>
      </w:r>
      <w:r w:rsidR="003644B0" w:rsidRPr="006714B4">
        <w:rPr>
          <w:b/>
        </w:rPr>
        <w:t xml:space="preserve"> (</w:t>
      </w:r>
      <w:r w:rsidRPr="006714B4">
        <w:rPr>
          <w:b/>
          <w:sz w:val="18"/>
        </w:rPr>
        <w:t>50% of old)   </w:t>
      </w:r>
    </w:p>
    <w:p w14:paraId="790C43C9" w14:textId="77777777" w:rsidR="00E55BC1" w:rsidRDefault="00E55BC1" w:rsidP="00D91BA2"/>
    <w:p w14:paraId="71497052" w14:textId="61439732" w:rsidR="00D91BA2" w:rsidRDefault="00D91BA2" w:rsidP="00D91BA2">
      <w:r>
        <w:t xml:space="preserve">5.If elements are adding in the middle index, </w:t>
      </w:r>
      <w:r w:rsidRPr="006714B4">
        <w:rPr>
          <w:b/>
        </w:rPr>
        <w:t xml:space="preserve">Array Elements will </w:t>
      </w:r>
      <w:r w:rsidR="00F35452" w:rsidRPr="006714B4">
        <w:rPr>
          <w:b/>
        </w:rPr>
        <w:t>be shifted</w:t>
      </w:r>
      <w:r w:rsidRPr="006714B4">
        <w:rPr>
          <w:b/>
        </w:rPr>
        <w:t xml:space="preserve"> to Right</w:t>
      </w:r>
    </w:p>
    <w:p w14:paraId="2966F366" w14:textId="77777777" w:rsidR="00D91BA2" w:rsidRPr="006714B4" w:rsidRDefault="00D91BA2" w:rsidP="006F728B">
      <w:pPr>
        <w:pStyle w:val="ListParagraph"/>
        <w:numPr>
          <w:ilvl w:val="1"/>
          <w:numId w:val="122"/>
        </w:numPr>
        <w:rPr>
          <w:b/>
          <w:color w:val="FF0000"/>
        </w:rPr>
      </w:pPr>
      <w:r>
        <w:rPr>
          <w:b/>
          <w:color w:val="FF0000"/>
        </w:rPr>
        <w:lastRenderedPageBreak/>
        <w:t xml:space="preserve">Adding </w:t>
      </w:r>
      <w:r>
        <w:rPr>
          <w:b/>
          <w:color w:val="FF0000"/>
        </w:rPr>
        <w:tab/>
      </w:r>
      <w:r w:rsidRPr="006714B4">
        <w:rPr>
          <w:b/>
          <w:color w:val="FF0000"/>
        </w:rPr>
        <w:sym w:font="Wingdings" w:char="F0E0"/>
      </w:r>
      <w:r w:rsidRPr="006714B4">
        <w:rPr>
          <w:b/>
          <w:color w:val="FF0000"/>
        </w:rPr>
        <w:t xml:space="preserve"> NOT good</w:t>
      </w:r>
      <w:r w:rsidRPr="006714B4">
        <w:rPr>
          <w:b/>
          <w:color w:val="FF0000"/>
        </w:rPr>
        <w:tab/>
      </w:r>
      <w:r w:rsidRPr="006714B4">
        <w:rPr>
          <w:b/>
          <w:color w:val="FF0000"/>
        </w:rPr>
        <w:sym w:font="Wingdings" w:char="F0E0"/>
      </w:r>
      <w:r w:rsidRPr="006714B4">
        <w:rPr>
          <w:b/>
          <w:color w:val="FF0000"/>
        </w:rPr>
        <w:t xml:space="preserve"> o(n)</w:t>
      </w:r>
    </w:p>
    <w:p w14:paraId="6D946266" w14:textId="5FB59539" w:rsidR="00D91BA2" w:rsidRPr="006714B4" w:rsidRDefault="005B61C1" w:rsidP="006F728B">
      <w:pPr>
        <w:pStyle w:val="ListParagraph"/>
        <w:numPr>
          <w:ilvl w:val="1"/>
          <w:numId w:val="122"/>
        </w:numPr>
        <w:spacing w:line="240" w:lineRule="auto"/>
        <w:rPr>
          <w:b/>
          <w:color w:val="00B050"/>
        </w:rPr>
      </w:pPr>
      <w:r>
        <w:rPr>
          <w:b/>
          <w:color w:val="00B050"/>
        </w:rPr>
        <w:t>g</w:t>
      </w:r>
      <w:r w:rsidR="00D91BA2" w:rsidRPr="006714B4">
        <w:rPr>
          <w:b/>
          <w:color w:val="00B050"/>
        </w:rPr>
        <w:t>et(by index)</w:t>
      </w:r>
      <w:r w:rsidR="00D91BA2" w:rsidRPr="006714B4">
        <w:rPr>
          <w:b/>
          <w:color w:val="00B050"/>
        </w:rPr>
        <w:tab/>
      </w:r>
      <w:r w:rsidR="00D91BA2" w:rsidRPr="006714B4">
        <w:rPr>
          <w:b/>
          <w:color w:val="00B050"/>
        </w:rPr>
        <w:sym w:font="Wingdings" w:char="F0E0"/>
      </w:r>
      <w:r w:rsidR="00D91BA2" w:rsidRPr="006714B4">
        <w:rPr>
          <w:b/>
          <w:color w:val="00B050"/>
        </w:rPr>
        <w:t xml:space="preserve"> Good</w:t>
      </w:r>
      <w:r w:rsidR="00D91BA2" w:rsidRPr="006714B4">
        <w:rPr>
          <w:b/>
          <w:color w:val="00B050"/>
        </w:rPr>
        <w:tab/>
      </w:r>
      <w:r w:rsidR="00D91BA2" w:rsidRPr="006714B4">
        <w:rPr>
          <w:b/>
          <w:color w:val="00B050"/>
        </w:rPr>
        <w:sym w:font="Wingdings" w:char="F0E0"/>
      </w:r>
      <w:r w:rsidR="00D91BA2" w:rsidRPr="006714B4">
        <w:rPr>
          <w:b/>
          <w:color w:val="00B050"/>
        </w:rPr>
        <w:t xml:space="preserve"> o(1)</w:t>
      </w:r>
    </w:p>
    <w:p w14:paraId="708FD4CB" w14:textId="77777777" w:rsidR="00D91BA2" w:rsidRDefault="00D91BA2" w:rsidP="00D91BA2">
      <w:pPr>
        <w:rPr>
          <w:b/>
          <w:bCs/>
        </w:rPr>
      </w:pPr>
    </w:p>
    <w:p w14:paraId="58E365C2" w14:textId="726BFD51" w:rsidR="00D91BA2" w:rsidRDefault="00E55BC1" w:rsidP="00B00DFF">
      <w:r w:rsidRPr="00B37A8E">
        <w:rPr>
          <w:b/>
          <w:bCs/>
        </w:rPr>
        <w:t>Interviewer:</w:t>
      </w:r>
      <w:r w:rsidR="00D91BA2" w:rsidRPr="00B37A8E">
        <w:rPr>
          <w:b/>
          <w:bCs/>
        </w:rPr>
        <w:t xml:space="preserve"> What is the runtime performance of the get() method in ArrayList , where n represents the number of elements ?</w:t>
      </w:r>
      <w:r w:rsidR="00D91BA2" w:rsidRPr="00B37A8E">
        <w:rPr>
          <w:b/>
          <w:bCs/>
        </w:rPr>
        <w:br/>
      </w:r>
      <w:r w:rsidR="00D91BA2" w:rsidRPr="00B37A8E">
        <w:t>get() ,set() , size() operations run in constant time i.e O(1)</w:t>
      </w:r>
      <w:r w:rsidR="00D91BA2" w:rsidRPr="00B37A8E">
        <w:br/>
        <w:t>add()  operation runs in amortized constant time , i.e adding n elements require O(n) time. </w:t>
      </w:r>
    </w:p>
    <w:p w14:paraId="39F57868" w14:textId="77777777" w:rsidR="00D91BA2" w:rsidRPr="005B61C1" w:rsidRDefault="00D91BA2" w:rsidP="00D91BA2">
      <w:pPr>
        <w:pStyle w:val="Output"/>
        <w:rPr>
          <w:color w:val="4C483D" w:themeColor="text2"/>
        </w:rPr>
      </w:pPr>
      <w:r w:rsidRPr="005B61C1">
        <w:t>public</w:t>
      </w:r>
      <w:r w:rsidRPr="005B61C1">
        <w:rPr>
          <w:color w:val="000000"/>
        </w:rPr>
        <w:t xml:space="preserve"> </w:t>
      </w:r>
      <w:r w:rsidRPr="005B61C1">
        <w:t>class</w:t>
      </w:r>
      <w:r w:rsidRPr="005B61C1">
        <w:rPr>
          <w:color w:val="000000"/>
        </w:rPr>
        <w:t xml:space="preserve"> ArrayListDemo {</w:t>
      </w:r>
    </w:p>
    <w:p w14:paraId="191911AA" w14:textId="77777777" w:rsidR="00D91BA2" w:rsidRPr="005B61C1" w:rsidRDefault="00D91BA2" w:rsidP="00D91BA2">
      <w:pPr>
        <w:pStyle w:val="Output"/>
        <w:rPr>
          <w:color w:val="4C483D" w:themeColor="text2"/>
        </w:rPr>
      </w:pPr>
      <w:r w:rsidRPr="005B61C1">
        <w:t>public</w:t>
      </w:r>
      <w:r w:rsidRPr="005B61C1">
        <w:rPr>
          <w:color w:val="000000"/>
        </w:rPr>
        <w:t xml:space="preserve"> </w:t>
      </w:r>
      <w:r w:rsidRPr="005B61C1">
        <w:t>static</w:t>
      </w:r>
      <w:r w:rsidRPr="005B61C1">
        <w:rPr>
          <w:color w:val="000000"/>
        </w:rPr>
        <w:t xml:space="preserve"> </w:t>
      </w:r>
      <w:r w:rsidRPr="005B61C1">
        <w:t>void</w:t>
      </w:r>
      <w:r w:rsidRPr="005B61C1">
        <w:rPr>
          <w:color w:val="000000"/>
        </w:rPr>
        <w:t xml:space="preserve"> main(String[] </w:t>
      </w:r>
      <w:r w:rsidRPr="005B61C1">
        <w:rPr>
          <w:color w:val="6A3E3E"/>
        </w:rPr>
        <w:t>args</w:t>
      </w:r>
      <w:r w:rsidRPr="005B61C1">
        <w:rPr>
          <w:color w:val="000000"/>
        </w:rPr>
        <w:t>) {</w:t>
      </w:r>
    </w:p>
    <w:p w14:paraId="71C75F1A" w14:textId="77777777" w:rsidR="00D91BA2" w:rsidRPr="005B61C1" w:rsidRDefault="00D91BA2" w:rsidP="00D91BA2">
      <w:pPr>
        <w:pStyle w:val="Output"/>
        <w:rPr>
          <w:color w:val="4C483D" w:themeColor="text2"/>
        </w:rPr>
      </w:pPr>
      <w:r w:rsidRPr="005B61C1">
        <w:rPr>
          <w:color w:val="000000"/>
        </w:rPr>
        <w:tab/>
      </w:r>
      <w:r w:rsidRPr="005B61C1">
        <w:rPr>
          <w:color w:val="3F7F5F"/>
        </w:rPr>
        <w:t xml:space="preserve">/*1.ArrayList With Defalut Capacity 10 is created </w:t>
      </w:r>
    </w:p>
    <w:p w14:paraId="08985911" w14:textId="168D0298" w:rsidR="00D91BA2" w:rsidRDefault="00D91BA2" w:rsidP="00D91BA2">
      <w:pPr>
        <w:pStyle w:val="Output"/>
        <w:rPr>
          <w:color w:val="3F7F5F"/>
        </w:rPr>
      </w:pPr>
      <w:r w:rsidRPr="005B61C1">
        <w:rPr>
          <w:color w:val="3F7F5F"/>
        </w:rPr>
        <w:tab/>
        <w:t xml:space="preserve"> * &amp; assiged values as null</w:t>
      </w:r>
    </w:p>
    <w:p w14:paraId="3AA92C14" w14:textId="77777777" w:rsidR="00D81298" w:rsidRPr="005B61C1" w:rsidRDefault="00D81298" w:rsidP="00D91BA2">
      <w:pPr>
        <w:pStyle w:val="Output"/>
        <w:rPr>
          <w:color w:val="4C483D" w:themeColor="text2"/>
        </w:rPr>
      </w:pPr>
    </w:p>
    <w:p w14:paraId="579D94F3" w14:textId="77777777" w:rsidR="00D91BA2" w:rsidRPr="005B61C1" w:rsidRDefault="00D91BA2" w:rsidP="00D91BA2">
      <w:pPr>
        <w:pStyle w:val="Output"/>
        <w:rPr>
          <w:color w:val="4C483D" w:themeColor="text2"/>
        </w:rPr>
      </w:pPr>
      <w:r w:rsidRPr="005B61C1">
        <w:rPr>
          <w:color w:val="3F7F5F"/>
        </w:rPr>
        <w:tab/>
        <w:t xml:space="preserve"> * elemetntdata = [null, null, null,....10 Objects]</w:t>
      </w:r>
    </w:p>
    <w:p w14:paraId="53681BD2" w14:textId="77777777" w:rsidR="00D91BA2" w:rsidRPr="005B61C1" w:rsidRDefault="00D91BA2" w:rsidP="00D91BA2">
      <w:pPr>
        <w:pStyle w:val="Output"/>
        <w:rPr>
          <w:color w:val="4C483D" w:themeColor="text2"/>
        </w:rPr>
      </w:pPr>
      <w:r w:rsidRPr="005B61C1">
        <w:rPr>
          <w:color w:val="3F7F5F"/>
        </w:rPr>
        <w:tab/>
        <w:t xml:space="preserve"> * modcount = 0, no modifications performed</w:t>
      </w:r>
    </w:p>
    <w:p w14:paraId="5C00368E" w14:textId="77777777" w:rsidR="00D91BA2" w:rsidRPr="005B61C1" w:rsidRDefault="00D91BA2" w:rsidP="00D91BA2">
      <w:pPr>
        <w:pStyle w:val="Output"/>
        <w:rPr>
          <w:color w:val="4C483D" w:themeColor="text2"/>
        </w:rPr>
      </w:pPr>
      <w:r w:rsidRPr="005B61C1">
        <w:rPr>
          <w:color w:val="3F7F5F"/>
        </w:rPr>
        <w:tab/>
        <w:t xml:space="preserve"> * size=0</w:t>
      </w:r>
    </w:p>
    <w:p w14:paraId="0F39DBAD" w14:textId="77777777" w:rsidR="00D91BA2" w:rsidRPr="005B61C1" w:rsidRDefault="00D91BA2" w:rsidP="00D91BA2">
      <w:pPr>
        <w:pStyle w:val="Output"/>
        <w:rPr>
          <w:color w:val="4C483D" w:themeColor="text2"/>
        </w:rPr>
      </w:pPr>
      <w:r w:rsidRPr="005B61C1">
        <w:rPr>
          <w:color w:val="3F7F5F"/>
        </w:rPr>
        <w:tab/>
        <w:t xml:space="preserve"> * </w:t>
      </w:r>
      <w:r w:rsidRPr="005B61C1">
        <w:rPr>
          <w:color w:val="3F7F5F"/>
        </w:rPr>
        <w:tab/>
        <w:t xml:space="preserve"> */</w:t>
      </w:r>
      <w:r w:rsidRPr="005B61C1">
        <w:rPr>
          <w:color w:val="000000"/>
        </w:rPr>
        <w:tab/>
      </w:r>
    </w:p>
    <w:p w14:paraId="39AD3984" w14:textId="77777777" w:rsidR="00D91BA2" w:rsidRPr="005B61C1" w:rsidRDefault="00D91BA2" w:rsidP="00D91BA2">
      <w:pPr>
        <w:pStyle w:val="Output"/>
        <w:rPr>
          <w:color w:val="4C483D" w:themeColor="text2"/>
        </w:rPr>
      </w:pPr>
      <w:r w:rsidRPr="005B61C1">
        <w:rPr>
          <w:color w:val="000000"/>
        </w:rPr>
        <w:tab/>
        <w:t xml:space="preserve">ArrayList&lt;String&gt; </w:t>
      </w:r>
      <w:r w:rsidRPr="005B61C1">
        <w:rPr>
          <w:color w:val="6A3E3E"/>
        </w:rPr>
        <w:t>list</w:t>
      </w:r>
      <w:r w:rsidRPr="005B61C1">
        <w:rPr>
          <w:color w:val="000000"/>
        </w:rPr>
        <w:t xml:space="preserve"> = </w:t>
      </w:r>
      <w:r w:rsidRPr="005B61C1">
        <w:t>new</w:t>
      </w:r>
      <w:r w:rsidRPr="005B61C1">
        <w:rPr>
          <w:color w:val="000000"/>
        </w:rPr>
        <w:t xml:space="preserve"> ArrayList&lt;&gt;();</w:t>
      </w:r>
    </w:p>
    <w:p w14:paraId="4584433C" w14:textId="77777777" w:rsidR="00D91BA2" w:rsidRPr="005B61C1" w:rsidRDefault="00D91BA2" w:rsidP="00D91BA2">
      <w:pPr>
        <w:pStyle w:val="Output"/>
        <w:rPr>
          <w:color w:val="4C483D" w:themeColor="text2"/>
        </w:rPr>
      </w:pPr>
      <w:r w:rsidRPr="005B61C1">
        <w:rPr>
          <w:color w:val="000000"/>
        </w:rPr>
        <w:tab/>
      </w:r>
    </w:p>
    <w:p w14:paraId="7E143D2B" w14:textId="77777777" w:rsidR="00D91BA2" w:rsidRPr="005B61C1" w:rsidRDefault="00D91BA2" w:rsidP="00D91BA2">
      <w:pPr>
        <w:pStyle w:val="Output"/>
        <w:rPr>
          <w:color w:val="4C483D" w:themeColor="text2"/>
        </w:rPr>
      </w:pPr>
      <w:r w:rsidRPr="005B61C1">
        <w:rPr>
          <w:color w:val="000000"/>
        </w:rPr>
        <w:tab/>
      </w:r>
      <w:r w:rsidRPr="005B61C1">
        <w:rPr>
          <w:color w:val="3F7F5F"/>
        </w:rPr>
        <w:t>/*adding first element, add("one");</w:t>
      </w:r>
    </w:p>
    <w:p w14:paraId="697B9BCC" w14:textId="77777777" w:rsidR="00D91BA2" w:rsidRPr="005B61C1" w:rsidRDefault="00D91BA2" w:rsidP="00D91BA2">
      <w:pPr>
        <w:pStyle w:val="Output"/>
        <w:rPr>
          <w:color w:val="4C483D" w:themeColor="text2"/>
        </w:rPr>
      </w:pPr>
      <w:r w:rsidRPr="005B61C1">
        <w:rPr>
          <w:color w:val="3F7F5F"/>
        </w:rPr>
        <w:tab/>
        <w:t xml:space="preserve"> * elementdata=["one,null, null, null ....."]</w:t>
      </w:r>
    </w:p>
    <w:p w14:paraId="4614C0A5" w14:textId="77777777" w:rsidR="00D91BA2" w:rsidRPr="005B61C1" w:rsidRDefault="00D91BA2" w:rsidP="00D91BA2">
      <w:pPr>
        <w:pStyle w:val="Output"/>
        <w:rPr>
          <w:color w:val="4C483D" w:themeColor="text2"/>
        </w:rPr>
      </w:pPr>
      <w:r w:rsidRPr="005B61C1">
        <w:rPr>
          <w:color w:val="3F7F5F"/>
        </w:rPr>
        <w:tab/>
        <w:t xml:space="preserve"> * modcount = 1</w:t>
      </w:r>
    </w:p>
    <w:p w14:paraId="252F441F" w14:textId="77777777" w:rsidR="00D91BA2" w:rsidRPr="005B61C1" w:rsidRDefault="00D91BA2" w:rsidP="00D91BA2">
      <w:pPr>
        <w:pStyle w:val="Output"/>
        <w:rPr>
          <w:color w:val="4C483D" w:themeColor="text2"/>
        </w:rPr>
      </w:pPr>
      <w:r w:rsidRPr="005B61C1">
        <w:rPr>
          <w:color w:val="3F7F5F"/>
        </w:rPr>
        <w:tab/>
        <w:t xml:space="preserve"> * Size = 1</w:t>
      </w:r>
      <w:r w:rsidRPr="005B61C1">
        <w:rPr>
          <w:color w:val="3F7F5F"/>
        </w:rPr>
        <w:tab/>
        <w:t xml:space="preserve"> * </w:t>
      </w:r>
    </w:p>
    <w:p w14:paraId="21552C5C" w14:textId="77777777" w:rsidR="00D91BA2" w:rsidRPr="005B61C1" w:rsidRDefault="00D91BA2" w:rsidP="00D91BA2">
      <w:pPr>
        <w:pStyle w:val="Output"/>
        <w:rPr>
          <w:color w:val="4C483D" w:themeColor="text2"/>
        </w:rPr>
      </w:pPr>
      <w:r w:rsidRPr="005B61C1">
        <w:rPr>
          <w:color w:val="3F7F5F"/>
        </w:rPr>
        <w:tab/>
        <w:t xml:space="preserve"> * */</w:t>
      </w:r>
    </w:p>
    <w:p w14:paraId="5B9389C1" w14:textId="77777777" w:rsidR="00D91BA2" w:rsidRPr="005B61C1" w:rsidRDefault="00D91BA2" w:rsidP="00D91BA2">
      <w:pPr>
        <w:pStyle w:val="Output"/>
        <w:rPr>
          <w:color w:val="4C483D" w:themeColor="text2"/>
        </w:rPr>
      </w:pPr>
      <w:r w:rsidRPr="005B61C1">
        <w:rPr>
          <w:color w:val="000000"/>
        </w:rPr>
        <w:tab/>
      </w:r>
      <w:r w:rsidRPr="005B61C1">
        <w:rPr>
          <w:color w:val="6A3E3E"/>
        </w:rPr>
        <w:t>list</w:t>
      </w:r>
      <w:r w:rsidRPr="005B61C1">
        <w:rPr>
          <w:color w:val="000000"/>
        </w:rPr>
        <w:t>.add(</w:t>
      </w:r>
      <w:r w:rsidRPr="005B61C1">
        <w:rPr>
          <w:color w:val="2A00FF"/>
        </w:rPr>
        <w:t>"One"</w:t>
      </w:r>
      <w:r w:rsidRPr="005B61C1">
        <w:rPr>
          <w:color w:val="000000"/>
        </w:rPr>
        <w:t>);</w:t>
      </w:r>
    </w:p>
    <w:p w14:paraId="4618A421" w14:textId="77777777" w:rsidR="00D91BA2" w:rsidRPr="005B61C1" w:rsidRDefault="00D91BA2" w:rsidP="00D91BA2">
      <w:pPr>
        <w:pStyle w:val="Output"/>
        <w:rPr>
          <w:color w:val="4C483D" w:themeColor="text2"/>
        </w:rPr>
      </w:pPr>
      <w:r w:rsidRPr="005B61C1">
        <w:rPr>
          <w:color w:val="000000"/>
        </w:rPr>
        <w:tab/>
      </w:r>
      <w:r w:rsidRPr="005B61C1">
        <w:rPr>
          <w:color w:val="6A3E3E"/>
        </w:rPr>
        <w:t>list</w:t>
      </w:r>
      <w:r w:rsidRPr="005B61C1">
        <w:rPr>
          <w:color w:val="000000"/>
        </w:rPr>
        <w:t>.add(</w:t>
      </w:r>
      <w:r w:rsidRPr="005B61C1">
        <w:rPr>
          <w:color w:val="2A00FF"/>
        </w:rPr>
        <w:t>"Two"</w:t>
      </w:r>
      <w:r w:rsidRPr="005B61C1">
        <w:rPr>
          <w:color w:val="000000"/>
        </w:rPr>
        <w:t>);</w:t>
      </w:r>
    </w:p>
    <w:p w14:paraId="3A5D58DC" w14:textId="77777777" w:rsidR="00D91BA2" w:rsidRPr="005B61C1" w:rsidRDefault="00D91BA2" w:rsidP="00D91BA2">
      <w:pPr>
        <w:pStyle w:val="Output"/>
        <w:rPr>
          <w:color w:val="4C483D" w:themeColor="text2"/>
        </w:rPr>
      </w:pPr>
      <w:r w:rsidRPr="005B61C1">
        <w:rPr>
          <w:color w:val="000000"/>
        </w:rPr>
        <w:tab/>
      </w:r>
      <w:r w:rsidRPr="005B61C1">
        <w:rPr>
          <w:color w:val="6A3E3E"/>
        </w:rPr>
        <w:t>list</w:t>
      </w:r>
      <w:r w:rsidRPr="005B61C1">
        <w:rPr>
          <w:color w:val="000000"/>
        </w:rPr>
        <w:t>.add(</w:t>
      </w:r>
      <w:r w:rsidRPr="005B61C1">
        <w:rPr>
          <w:color w:val="2A00FF"/>
        </w:rPr>
        <w:t>"Three"</w:t>
      </w:r>
      <w:r w:rsidRPr="005B61C1">
        <w:rPr>
          <w:color w:val="000000"/>
        </w:rPr>
        <w:t>);</w:t>
      </w:r>
    </w:p>
    <w:p w14:paraId="2A26C5B7" w14:textId="77777777" w:rsidR="00D91BA2" w:rsidRPr="005B61C1" w:rsidRDefault="00D91BA2" w:rsidP="00D91BA2">
      <w:pPr>
        <w:pStyle w:val="Output"/>
        <w:rPr>
          <w:color w:val="4C483D" w:themeColor="text2"/>
        </w:rPr>
      </w:pPr>
      <w:r w:rsidRPr="005B61C1">
        <w:rPr>
          <w:color w:val="000000"/>
          <w:highlight w:val="lightGray"/>
        </w:rPr>
        <w:tab/>
        <w:t>System.</w:t>
      </w:r>
      <w:r w:rsidRPr="005B61C1">
        <w:rPr>
          <w:i/>
          <w:iCs/>
          <w:color w:val="0000C0"/>
          <w:highlight w:val="lightGray"/>
        </w:rPr>
        <w:t>out</w:t>
      </w:r>
      <w:r w:rsidRPr="005B61C1">
        <w:rPr>
          <w:color w:val="000000"/>
          <w:highlight w:val="lightGray"/>
        </w:rPr>
        <w:t>.println(</w:t>
      </w:r>
      <w:r w:rsidRPr="005B61C1">
        <w:rPr>
          <w:color w:val="6A3E3E"/>
          <w:highlight w:val="lightGray"/>
        </w:rPr>
        <w:t>list</w:t>
      </w:r>
      <w:r w:rsidRPr="005B61C1">
        <w:rPr>
          <w:color w:val="000000"/>
          <w:highlight w:val="lightGray"/>
        </w:rPr>
        <w:t>);</w:t>
      </w:r>
    </w:p>
    <w:p w14:paraId="2C7BD67F" w14:textId="77777777" w:rsidR="00D91BA2" w:rsidRPr="005B61C1" w:rsidRDefault="00D91BA2" w:rsidP="00D91BA2">
      <w:pPr>
        <w:pStyle w:val="Output"/>
        <w:rPr>
          <w:color w:val="4C483D" w:themeColor="text2"/>
        </w:rPr>
      </w:pPr>
      <w:r w:rsidRPr="005B61C1">
        <w:rPr>
          <w:color w:val="000000"/>
        </w:rPr>
        <w:t>}</w:t>
      </w:r>
    </w:p>
    <w:p w14:paraId="25E097E3" w14:textId="77777777" w:rsidR="00D91BA2" w:rsidRPr="005B61C1" w:rsidRDefault="00D91BA2" w:rsidP="00D91BA2">
      <w:pPr>
        <w:pStyle w:val="Output"/>
        <w:rPr>
          <w:color w:val="4C483D" w:themeColor="text2"/>
        </w:rPr>
      </w:pPr>
      <w:r w:rsidRPr="005B61C1">
        <w:rPr>
          <w:color w:val="000000"/>
        </w:rPr>
        <w:t>}</w:t>
      </w:r>
    </w:p>
    <w:p w14:paraId="342F9976" w14:textId="77777777" w:rsidR="00D91BA2" w:rsidRDefault="00D91BA2" w:rsidP="00D91BA2">
      <w:r>
        <w:rPr>
          <w:noProof/>
          <w:lang w:eastAsia="en-US"/>
        </w:rPr>
        <w:drawing>
          <wp:inline distT="0" distB="0" distL="0" distR="0" wp14:anchorId="62F74747" wp14:editId="7FB33DA4">
            <wp:extent cx="3619759" cy="2737915"/>
            <wp:effectExtent l="0" t="0" r="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40432" cy="2753551"/>
                    </a:xfrm>
                    <a:prstGeom prst="rect">
                      <a:avLst/>
                    </a:prstGeom>
                    <a:noFill/>
                    <a:ln>
                      <a:noFill/>
                    </a:ln>
                  </pic:spPr>
                </pic:pic>
              </a:graphicData>
            </a:graphic>
          </wp:inline>
        </w:drawing>
      </w:r>
    </w:p>
    <w:p w14:paraId="10829077" w14:textId="7B4B2A3F" w:rsidR="0005101D" w:rsidRDefault="0005101D" w:rsidP="006F728B">
      <w:pPr>
        <w:pStyle w:val="ListParagraph"/>
        <w:numPr>
          <w:ilvl w:val="0"/>
          <w:numId w:val="123"/>
        </w:numPr>
        <w:rPr>
          <w:b/>
          <w:color w:val="00B050"/>
        </w:rPr>
      </w:pPr>
      <w:r>
        <w:t>W</w:t>
      </w:r>
      <w:r w:rsidR="00D91BA2" w:rsidRPr="001E47B2">
        <w:t>e use collections to </w:t>
      </w:r>
      <w:r w:rsidR="00D91BA2" w:rsidRPr="0005101D">
        <w:rPr>
          <w:b/>
          <w:bCs/>
        </w:rPr>
        <w:t>hold &amp; transfer objects from one location to another location</w:t>
      </w:r>
      <w:r w:rsidR="00D91BA2" w:rsidRPr="001E47B2">
        <w:t xml:space="preserve">. To provide support for this requirement every collection class implements </w:t>
      </w:r>
      <w:r w:rsidR="00D91BA2" w:rsidRPr="0005101D">
        <w:rPr>
          <w:rStyle w:val="0SyntaxPinkChar"/>
        </w:rPr>
        <w:t xml:space="preserve">Serializable &amp; </w:t>
      </w:r>
      <w:r w:rsidR="00356F34" w:rsidRPr="0005101D">
        <w:rPr>
          <w:rStyle w:val="0SyntaxPinkChar"/>
        </w:rPr>
        <w:t>Cloneable</w:t>
      </w:r>
      <w:r w:rsidR="00D91BA2" w:rsidRPr="0005101D">
        <w:rPr>
          <w:b/>
          <w:color w:val="00B050"/>
        </w:rPr>
        <w:t xml:space="preserve"> interfaces</w:t>
      </w:r>
    </w:p>
    <w:p w14:paraId="40B36898" w14:textId="77777777" w:rsidR="0005101D" w:rsidRPr="0005101D" w:rsidRDefault="0005101D" w:rsidP="0005101D">
      <w:pPr>
        <w:pStyle w:val="ListParagraph"/>
        <w:spacing w:line="240" w:lineRule="auto"/>
        <w:ind w:left="360"/>
        <w:rPr>
          <w:b/>
          <w:color w:val="00B050"/>
        </w:rPr>
      </w:pPr>
    </w:p>
    <w:p w14:paraId="3F67D596" w14:textId="69C891DC" w:rsidR="00D91BA2" w:rsidRDefault="00D91BA2" w:rsidP="006F728B">
      <w:pPr>
        <w:pStyle w:val="ListParagraph"/>
        <w:numPr>
          <w:ilvl w:val="0"/>
          <w:numId w:val="123"/>
        </w:numPr>
      </w:pPr>
      <w:r w:rsidRPr="001E47B2">
        <w:rPr>
          <w:b/>
          <w:bCs/>
        </w:rPr>
        <w:t>ArrayList and Vector classes</w:t>
      </w:r>
      <w:r w:rsidRPr="001E47B2">
        <w:t xml:space="preserve"> implements </w:t>
      </w:r>
      <w:r w:rsidRPr="0005101D">
        <w:rPr>
          <w:rStyle w:val="0SyntaxPinkChar"/>
        </w:rPr>
        <w:t>RandomAccess</w:t>
      </w:r>
      <w:r w:rsidRPr="001E47B2">
        <w:t xml:space="preserve"> interface, so that any random element we can access with same speed. </w:t>
      </w:r>
      <w:r w:rsidRPr="0005101D">
        <w:rPr>
          <w:rStyle w:val="0SyntaxPinkChar"/>
        </w:rPr>
        <w:t>RandomAccess</w:t>
      </w:r>
      <w:r w:rsidRPr="001E47B2">
        <w:rPr>
          <w:b/>
          <w:bCs/>
        </w:rPr>
        <w:t xml:space="preserve"> is a marker interface</w:t>
      </w:r>
      <w:r w:rsidRPr="001E47B2">
        <w:t> &amp; doesn’t have any methods</w:t>
      </w:r>
    </w:p>
    <w:p w14:paraId="4E908DF9" w14:textId="77777777" w:rsidR="0005101D" w:rsidRPr="001E47B2" w:rsidRDefault="0005101D" w:rsidP="0005101D">
      <w:pPr>
        <w:pStyle w:val="ListParagraph"/>
        <w:spacing w:line="240" w:lineRule="auto"/>
        <w:ind w:left="360"/>
      </w:pPr>
    </w:p>
    <w:p w14:paraId="6126469A" w14:textId="73643B16" w:rsidR="0005101D" w:rsidRPr="001E47B2" w:rsidRDefault="00D91BA2" w:rsidP="006F728B">
      <w:pPr>
        <w:pStyle w:val="ListParagraph"/>
        <w:numPr>
          <w:ilvl w:val="0"/>
          <w:numId w:val="123"/>
        </w:numPr>
        <w:spacing w:line="480" w:lineRule="auto"/>
      </w:pPr>
      <w:r w:rsidRPr="004C0746">
        <w:rPr>
          <w:b/>
          <w:bCs/>
        </w:rPr>
        <w:t>Insertion/Deletion</w:t>
      </w:r>
      <w:r w:rsidRPr="001E47B2">
        <w:t> is middle ArrayList is the </w:t>
      </w:r>
      <w:r w:rsidRPr="004C0746">
        <w:rPr>
          <w:b/>
          <w:bCs/>
        </w:rPr>
        <w:t>Worst choice</w:t>
      </w:r>
      <w:r w:rsidRPr="001E47B2">
        <w:t>. For </w:t>
      </w:r>
      <w:r w:rsidRPr="004C0746">
        <w:rPr>
          <w:b/>
          <w:bCs/>
        </w:rPr>
        <w:t>retrieval</w:t>
      </w:r>
      <w:r w:rsidRPr="001E47B2">
        <w:t> </w:t>
      </w:r>
      <w:r w:rsidRPr="004C0746">
        <w:rPr>
          <w:b/>
          <w:bCs/>
        </w:rPr>
        <w:t>Best Choice</w:t>
      </w:r>
    </w:p>
    <w:p w14:paraId="0E936D8F" w14:textId="77777777" w:rsidR="00D91BA2" w:rsidRPr="001E47B2" w:rsidRDefault="00D91BA2" w:rsidP="006F728B">
      <w:pPr>
        <w:pStyle w:val="ListParagraph"/>
        <w:numPr>
          <w:ilvl w:val="0"/>
          <w:numId w:val="123"/>
        </w:numPr>
      </w:pPr>
      <w:r w:rsidRPr="001E47B2">
        <w:t>In every collection class </w:t>
      </w:r>
      <w:r w:rsidRPr="004C766F">
        <w:rPr>
          <w:b/>
          <w:bCs/>
          <w:color w:val="00B050"/>
        </w:rPr>
        <w:t>toString()</w:t>
      </w:r>
      <w:r w:rsidRPr="004C766F">
        <w:rPr>
          <w:b/>
          <w:color w:val="00B050"/>
        </w:rPr>
        <w:t> is overridden</w:t>
      </w:r>
      <w:r w:rsidRPr="004C766F">
        <w:rPr>
          <w:color w:val="00B050"/>
        </w:rPr>
        <w:t xml:space="preserve"> </w:t>
      </w:r>
      <w:r w:rsidRPr="001E47B2">
        <w:t xml:space="preserve">to print data readable format </w:t>
      </w:r>
      <w:r w:rsidRPr="004C766F">
        <w:rPr>
          <w:b/>
        </w:rPr>
        <w:t>[ob1, ob2, ob3]</w:t>
      </w:r>
    </w:p>
    <w:p w14:paraId="610229E8" w14:textId="77777777" w:rsidR="006A411B" w:rsidRDefault="006A411B" w:rsidP="006A411B">
      <w:pPr>
        <w:spacing w:line="240" w:lineRule="auto"/>
      </w:pPr>
    </w:p>
    <w:p w14:paraId="1C60230A" w14:textId="12F87737" w:rsidR="00651665" w:rsidRDefault="00651665" w:rsidP="008845FE">
      <w:r>
        <w:lastRenderedPageBreak/>
        <w:t xml:space="preserve">To get any class internal implementation, open eclipse, write class name, </w:t>
      </w:r>
      <w:r w:rsidRPr="00651665">
        <w:rPr>
          <w:b/>
          <w:bCs/>
        </w:rPr>
        <w:t>CTRL</w:t>
      </w:r>
      <w:r>
        <w:rPr>
          <w:b/>
          <w:bCs/>
        </w:rPr>
        <w:t>+</w:t>
      </w:r>
      <w:r w:rsidRPr="00651665">
        <w:rPr>
          <w:b/>
          <w:bCs/>
        </w:rPr>
        <w:t>Click</w:t>
      </w:r>
      <w:r>
        <w:t xml:space="preserve"> – It will </w:t>
      </w:r>
      <w:r w:rsidR="006A411B">
        <w:t>open</w:t>
      </w:r>
      <w:r>
        <w:t xml:space="preserve"> compiled class file for reference.</w:t>
      </w:r>
    </w:p>
    <w:p w14:paraId="231E7F38" w14:textId="77777777" w:rsidR="00F24CD3" w:rsidRDefault="00F24CD3" w:rsidP="00D91BA2"/>
    <w:p w14:paraId="64035E7C" w14:textId="77777777" w:rsidR="00D91BA2" w:rsidRDefault="00D91BA2" w:rsidP="000E4144">
      <w:pPr>
        <w:pStyle w:val="Heading30"/>
      </w:pPr>
      <w:r>
        <w:t>LinkedList– Internal implementation</w:t>
      </w:r>
    </w:p>
    <w:p w14:paraId="704C9E66" w14:textId="77777777" w:rsidR="00D91BA2" w:rsidRPr="00E178D1" w:rsidRDefault="00D91BA2" w:rsidP="006F728B">
      <w:pPr>
        <w:pStyle w:val="ListParagraph"/>
        <w:numPr>
          <w:ilvl w:val="0"/>
          <w:numId w:val="124"/>
        </w:numPr>
        <w:spacing w:line="360" w:lineRule="auto"/>
      </w:pPr>
      <w:r w:rsidRPr="00E178D1">
        <w:t>Underlying data structure is </w:t>
      </w:r>
      <w:r w:rsidRPr="00E178D1">
        <w:rPr>
          <w:b/>
          <w:bCs/>
        </w:rPr>
        <w:t>DoubleLinkedList</w:t>
      </w:r>
    </w:p>
    <w:p w14:paraId="4665A9B6" w14:textId="77777777" w:rsidR="00D91BA2" w:rsidRPr="00E178D1" w:rsidRDefault="00D91BA2" w:rsidP="006F728B">
      <w:pPr>
        <w:pStyle w:val="ListParagraph"/>
        <w:numPr>
          <w:ilvl w:val="0"/>
          <w:numId w:val="124"/>
        </w:numPr>
        <w:spacing w:line="360" w:lineRule="auto"/>
      </w:pPr>
      <w:r w:rsidRPr="00E178D1">
        <w:rPr>
          <w:b/>
          <w:bCs/>
        </w:rPr>
        <w:t>Insertion</w:t>
      </w:r>
      <w:r w:rsidRPr="00E178D1">
        <w:t> order is preserved</w:t>
      </w:r>
    </w:p>
    <w:p w14:paraId="452C924B" w14:textId="77777777" w:rsidR="00D91BA2" w:rsidRPr="00E178D1" w:rsidRDefault="00D91BA2" w:rsidP="006F728B">
      <w:pPr>
        <w:pStyle w:val="ListParagraph"/>
        <w:numPr>
          <w:ilvl w:val="0"/>
          <w:numId w:val="124"/>
        </w:numPr>
        <w:spacing w:line="360" w:lineRule="auto"/>
      </w:pPr>
      <w:r w:rsidRPr="00E178D1">
        <w:rPr>
          <w:b/>
          <w:bCs/>
        </w:rPr>
        <w:t>Duplicates</w:t>
      </w:r>
      <w:r w:rsidRPr="00E178D1">
        <w:t> are </w:t>
      </w:r>
      <w:r w:rsidRPr="00E178D1">
        <w:rPr>
          <w:b/>
          <w:bCs/>
        </w:rPr>
        <w:t>allowed</w:t>
      </w:r>
    </w:p>
    <w:p w14:paraId="59F525A8" w14:textId="77777777" w:rsidR="00D91BA2" w:rsidRPr="00E178D1" w:rsidRDefault="00D91BA2" w:rsidP="006F728B">
      <w:pPr>
        <w:pStyle w:val="ListParagraph"/>
        <w:numPr>
          <w:ilvl w:val="0"/>
          <w:numId w:val="124"/>
        </w:numPr>
        <w:spacing w:line="360" w:lineRule="auto"/>
      </w:pPr>
      <w:r w:rsidRPr="00E178D1">
        <w:rPr>
          <w:b/>
          <w:bCs/>
        </w:rPr>
        <w:t>Heterogeneous</w:t>
      </w:r>
      <w:r w:rsidRPr="00E178D1">
        <w:t> objects are </w:t>
      </w:r>
      <w:r w:rsidRPr="00E178D1">
        <w:rPr>
          <w:b/>
          <w:bCs/>
        </w:rPr>
        <w:t>allowed</w:t>
      </w:r>
    </w:p>
    <w:p w14:paraId="2CB272C7" w14:textId="3AA532D1" w:rsidR="00D91BA2" w:rsidRPr="00E178D1" w:rsidRDefault="00F22EFC" w:rsidP="006F728B">
      <w:pPr>
        <w:pStyle w:val="ListParagraph"/>
        <w:numPr>
          <w:ilvl w:val="0"/>
          <w:numId w:val="124"/>
        </w:numPr>
        <w:spacing w:line="360" w:lineRule="auto"/>
      </w:pPr>
      <w:r>
        <w:rPr>
          <w:rStyle w:val="0SyntaxPinkChar"/>
        </w:rPr>
        <w:t>n</w:t>
      </w:r>
      <w:r w:rsidR="00D91BA2" w:rsidRPr="00F22EFC">
        <w:rPr>
          <w:rStyle w:val="0SyntaxPinkChar"/>
        </w:rPr>
        <w:t>ull</w:t>
      </w:r>
      <w:r w:rsidR="00D91BA2" w:rsidRPr="00E178D1">
        <w:t> insertion is </w:t>
      </w:r>
      <w:r w:rsidR="00D91BA2" w:rsidRPr="00E178D1">
        <w:rPr>
          <w:b/>
          <w:bCs/>
        </w:rPr>
        <w:t>allowed</w:t>
      </w:r>
    </w:p>
    <w:p w14:paraId="54EA007A" w14:textId="023D1A28" w:rsidR="00D91BA2" w:rsidRPr="00E178D1" w:rsidRDefault="00D91BA2" w:rsidP="006F728B">
      <w:pPr>
        <w:pStyle w:val="ListParagraph"/>
        <w:numPr>
          <w:ilvl w:val="0"/>
          <w:numId w:val="124"/>
        </w:numPr>
        <w:spacing w:line="360" w:lineRule="auto"/>
      </w:pPr>
      <w:r w:rsidRPr="00E178D1">
        <w:t>LinkedList </w:t>
      </w:r>
      <w:r w:rsidRPr="00F3232D">
        <w:rPr>
          <w:b/>
          <w:bCs/>
          <w:color w:val="008000"/>
        </w:rPr>
        <w:t xml:space="preserve">implements Serializable &amp; </w:t>
      </w:r>
      <w:r w:rsidR="00356F34" w:rsidRPr="00F3232D">
        <w:rPr>
          <w:b/>
          <w:bCs/>
          <w:color w:val="008000"/>
        </w:rPr>
        <w:t>Cloneable</w:t>
      </w:r>
      <w:r w:rsidRPr="00F3232D">
        <w:rPr>
          <w:b/>
          <w:bCs/>
          <w:color w:val="008000"/>
        </w:rPr>
        <w:t xml:space="preserve"> interfaces </w:t>
      </w:r>
      <w:r w:rsidRPr="00E178D1">
        <w:rPr>
          <w:b/>
          <w:bCs/>
        </w:rPr>
        <w:t xml:space="preserve">but </w:t>
      </w:r>
      <w:r w:rsidRPr="00F3232D">
        <w:rPr>
          <w:b/>
          <w:bCs/>
          <w:color w:val="FF0000"/>
        </w:rPr>
        <w:t>not</w:t>
      </w:r>
      <w:r w:rsidRPr="00F3232D">
        <w:rPr>
          <w:color w:val="FF0000"/>
        </w:rPr>
        <w:t> </w:t>
      </w:r>
      <w:r w:rsidRPr="00F3232D">
        <w:rPr>
          <w:b/>
          <w:bCs/>
          <w:color w:val="FF0000"/>
        </w:rPr>
        <w:t>RandomAccess</w:t>
      </w:r>
    </w:p>
    <w:p w14:paraId="561CABA5" w14:textId="77777777" w:rsidR="006A411B" w:rsidRPr="006A411B" w:rsidRDefault="00D91BA2" w:rsidP="006F728B">
      <w:pPr>
        <w:pStyle w:val="ListParagraph"/>
        <w:numPr>
          <w:ilvl w:val="0"/>
          <w:numId w:val="124"/>
        </w:numPr>
        <w:spacing w:line="360" w:lineRule="auto"/>
      </w:pPr>
      <w:r w:rsidRPr="006A411B">
        <w:rPr>
          <w:b/>
          <w:bCs/>
        </w:rPr>
        <w:t>Best Choice for Insertion/Deletion, Worst for Retrieval operation</w:t>
      </w:r>
      <w:r w:rsidR="006A411B" w:rsidRPr="006A411B">
        <w:rPr>
          <w:b/>
          <w:bCs/>
        </w:rPr>
        <w:t>.</w:t>
      </w:r>
    </w:p>
    <w:p w14:paraId="6812FB7C" w14:textId="21A871A6" w:rsidR="006A411B" w:rsidRPr="006A411B" w:rsidRDefault="006A411B" w:rsidP="006F728B">
      <w:pPr>
        <w:pStyle w:val="ListParagraph"/>
        <w:numPr>
          <w:ilvl w:val="0"/>
          <w:numId w:val="124"/>
        </w:numPr>
        <w:spacing w:line="240" w:lineRule="auto"/>
      </w:pPr>
      <w:r w:rsidRPr="006A411B">
        <w:t xml:space="preserve">It maintains the </w:t>
      </w:r>
      <w:r w:rsidRPr="006A411B">
        <w:rPr>
          <w:b/>
          <w:bCs/>
        </w:rPr>
        <w:t>index</w:t>
      </w:r>
      <w:r w:rsidRPr="006A411B">
        <w:t xml:space="preserve"> also. But here </w:t>
      </w:r>
      <w:r>
        <w:t>i</w:t>
      </w:r>
      <w:r w:rsidRPr="006A411B">
        <w:t xml:space="preserve">ndex is LinkedList node </w:t>
      </w:r>
      <w:r>
        <w:t xml:space="preserve">index </w:t>
      </w:r>
      <w:r w:rsidRPr="006A411B">
        <w:t>number</w:t>
      </w:r>
      <w:r>
        <w:t>.</w:t>
      </w:r>
    </w:p>
    <w:tbl>
      <w:tblPr>
        <w:tblStyle w:val="TableGrid"/>
        <w:tblW w:w="8987" w:type="dxa"/>
        <w:tblInd w:w="625" w:type="dxa"/>
        <w:tblLook w:val="04A0" w:firstRow="1" w:lastRow="0" w:firstColumn="1" w:lastColumn="0" w:noHBand="0" w:noVBand="1"/>
      </w:tblPr>
      <w:tblGrid>
        <w:gridCol w:w="3888"/>
        <w:gridCol w:w="2660"/>
        <w:gridCol w:w="2439"/>
      </w:tblGrid>
      <w:tr w:rsidR="00D91BA2" w14:paraId="2D7A94A4" w14:textId="77777777" w:rsidTr="006A411B">
        <w:trPr>
          <w:cantSplit/>
          <w:trHeight w:val="891"/>
        </w:trPr>
        <w:tc>
          <w:tcPr>
            <w:tcW w:w="3888" w:type="dxa"/>
          </w:tcPr>
          <w:p w14:paraId="03D77D2C" w14:textId="77777777" w:rsidR="00D91BA2" w:rsidRPr="006A411B" w:rsidRDefault="00D91BA2" w:rsidP="006A411B">
            <w:pPr>
              <w:spacing w:line="360" w:lineRule="auto"/>
              <w:rPr>
                <w:rFonts w:ascii="Consolas" w:hAnsi="Consolas"/>
                <w:b/>
                <w:bCs/>
                <w:sz w:val="17"/>
                <w:szCs w:val="17"/>
              </w:rPr>
            </w:pPr>
            <w:r w:rsidRPr="006A411B">
              <w:rPr>
                <w:rFonts w:ascii="Consolas" w:hAnsi="Consolas"/>
                <w:b/>
                <w:bCs/>
                <w:sz w:val="17"/>
                <w:szCs w:val="17"/>
              </w:rPr>
              <w:t>void addFirst(Object o)</w:t>
            </w:r>
          </w:p>
          <w:p w14:paraId="220DB048" w14:textId="77777777" w:rsidR="00D91BA2" w:rsidRPr="006A411B" w:rsidRDefault="00D91BA2" w:rsidP="006A411B">
            <w:pPr>
              <w:spacing w:line="360" w:lineRule="auto"/>
              <w:rPr>
                <w:rFonts w:ascii="Consolas" w:hAnsi="Consolas"/>
                <w:b/>
                <w:bCs/>
                <w:sz w:val="17"/>
                <w:szCs w:val="17"/>
              </w:rPr>
            </w:pPr>
            <w:r w:rsidRPr="006A411B">
              <w:rPr>
                <w:rFonts w:ascii="Consolas" w:hAnsi="Consolas"/>
                <w:b/>
                <w:bCs/>
                <w:sz w:val="17"/>
                <w:szCs w:val="17"/>
              </w:rPr>
              <w:t>void addLast(Object o)</w:t>
            </w:r>
          </w:p>
          <w:p w14:paraId="7CE9AFA9" w14:textId="5A0FC318" w:rsidR="006A411B" w:rsidRPr="006A411B" w:rsidRDefault="006A411B" w:rsidP="006A411B">
            <w:pPr>
              <w:spacing w:line="360" w:lineRule="auto"/>
              <w:rPr>
                <w:rFonts w:ascii="Consolas" w:hAnsi="Consolas"/>
                <w:b/>
                <w:bCs/>
                <w:sz w:val="17"/>
                <w:szCs w:val="17"/>
              </w:rPr>
            </w:pPr>
            <w:r w:rsidRPr="006A411B">
              <w:rPr>
                <w:rFonts w:ascii="Consolas" w:hAnsi="Consolas" w:cs="Consolas"/>
                <w:b/>
                <w:bCs/>
                <w:color w:val="000000"/>
                <w:sz w:val="17"/>
                <w:szCs w:val="17"/>
                <w:shd w:val="clear" w:color="auto" w:fill="D4D4D4"/>
              </w:rPr>
              <w:t>Object set</w:t>
            </w:r>
            <w:r w:rsidRPr="006A411B">
              <w:rPr>
                <w:rFonts w:ascii="Consolas" w:hAnsi="Consolas" w:cs="Consolas"/>
                <w:b/>
                <w:bCs/>
                <w:color w:val="000000"/>
                <w:sz w:val="17"/>
                <w:szCs w:val="17"/>
                <w:shd w:val="clear" w:color="auto" w:fill="E8F2FE"/>
              </w:rPr>
              <w:t>(</w:t>
            </w:r>
            <w:r w:rsidRPr="006A411B">
              <w:rPr>
                <w:rFonts w:ascii="Consolas" w:hAnsi="Consolas" w:cs="Consolas"/>
                <w:b/>
                <w:bCs/>
                <w:color w:val="7F0055"/>
                <w:sz w:val="17"/>
                <w:szCs w:val="17"/>
                <w:shd w:val="clear" w:color="auto" w:fill="E8F2FE"/>
              </w:rPr>
              <w:t>int</w:t>
            </w:r>
            <w:r w:rsidRPr="006A411B">
              <w:rPr>
                <w:rFonts w:ascii="Consolas" w:hAnsi="Consolas" w:cs="Consolas"/>
                <w:b/>
                <w:bCs/>
                <w:color w:val="000000"/>
                <w:sz w:val="17"/>
                <w:szCs w:val="17"/>
                <w:shd w:val="clear" w:color="auto" w:fill="E8F2FE"/>
              </w:rPr>
              <w:t xml:space="preserve"> </w:t>
            </w:r>
            <w:r w:rsidRPr="006A411B">
              <w:rPr>
                <w:rFonts w:ascii="Consolas" w:hAnsi="Consolas" w:cs="Consolas"/>
                <w:b/>
                <w:bCs/>
                <w:color w:val="6A3E3E"/>
                <w:sz w:val="17"/>
                <w:szCs w:val="17"/>
                <w:shd w:val="clear" w:color="auto" w:fill="E8F2FE"/>
              </w:rPr>
              <w:t>index</w:t>
            </w:r>
            <w:r w:rsidRPr="006A411B">
              <w:rPr>
                <w:rFonts w:ascii="Consolas" w:hAnsi="Consolas" w:cs="Consolas"/>
                <w:b/>
                <w:bCs/>
                <w:color w:val="000000"/>
                <w:sz w:val="17"/>
                <w:szCs w:val="17"/>
                <w:shd w:val="clear" w:color="auto" w:fill="E8F2FE"/>
              </w:rPr>
              <w:t xml:space="preserve">, E </w:t>
            </w:r>
            <w:r w:rsidRPr="006A411B">
              <w:rPr>
                <w:rFonts w:ascii="Consolas" w:hAnsi="Consolas" w:cs="Consolas"/>
                <w:b/>
                <w:bCs/>
                <w:color w:val="6A3E3E"/>
                <w:sz w:val="17"/>
                <w:szCs w:val="17"/>
                <w:shd w:val="clear" w:color="auto" w:fill="E8F2FE"/>
              </w:rPr>
              <w:t>element</w:t>
            </w:r>
            <w:r w:rsidRPr="006A411B">
              <w:rPr>
                <w:rFonts w:ascii="Consolas" w:hAnsi="Consolas" w:cs="Consolas"/>
                <w:b/>
                <w:bCs/>
                <w:color w:val="000000"/>
                <w:sz w:val="17"/>
                <w:szCs w:val="17"/>
                <w:shd w:val="clear" w:color="auto" w:fill="E8F2FE"/>
              </w:rPr>
              <w:t>)</w:t>
            </w:r>
          </w:p>
        </w:tc>
        <w:tc>
          <w:tcPr>
            <w:tcW w:w="2660" w:type="dxa"/>
          </w:tcPr>
          <w:p w14:paraId="2C04ECD1" w14:textId="77777777" w:rsidR="00D91BA2" w:rsidRPr="006A411B" w:rsidRDefault="00D91BA2" w:rsidP="006A411B">
            <w:pPr>
              <w:spacing w:line="360" w:lineRule="auto"/>
              <w:rPr>
                <w:rFonts w:ascii="Consolas" w:hAnsi="Consolas"/>
                <w:b/>
                <w:bCs/>
                <w:sz w:val="17"/>
                <w:szCs w:val="17"/>
              </w:rPr>
            </w:pPr>
            <w:r w:rsidRPr="006A411B">
              <w:rPr>
                <w:rFonts w:ascii="Consolas" w:hAnsi="Consolas"/>
                <w:b/>
                <w:bCs/>
                <w:sz w:val="17"/>
                <w:szCs w:val="17"/>
              </w:rPr>
              <w:t>Object getFirst()</w:t>
            </w:r>
          </w:p>
          <w:p w14:paraId="1A0E052A" w14:textId="77777777" w:rsidR="00D91BA2" w:rsidRPr="006A411B" w:rsidRDefault="00D91BA2" w:rsidP="006A411B">
            <w:pPr>
              <w:spacing w:line="360" w:lineRule="auto"/>
              <w:rPr>
                <w:rFonts w:ascii="Consolas" w:hAnsi="Consolas"/>
                <w:b/>
                <w:bCs/>
                <w:sz w:val="17"/>
                <w:szCs w:val="17"/>
              </w:rPr>
            </w:pPr>
            <w:r w:rsidRPr="006A411B">
              <w:rPr>
                <w:rFonts w:ascii="Consolas" w:hAnsi="Consolas"/>
                <w:b/>
                <w:bCs/>
                <w:sz w:val="17"/>
                <w:szCs w:val="17"/>
              </w:rPr>
              <w:t>Object getLast()</w:t>
            </w:r>
          </w:p>
          <w:p w14:paraId="53FDE2AB" w14:textId="72297D44" w:rsidR="006A411B" w:rsidRPr="006A411B" w:rsidRDefault="006A411B" w:rsidP="006A411B">
            <w:pPr>
              <w:spacing w:line="360" w:lineRule="auto"/>
              <w:rPr>
                <w:rFonts w:ascii="Consolas" w:hAnsi="Consolas"/>
                <w:b/>
                <w:bCs/>
                <w:sz w:val="17"/>
                <w:szCs w:val="17"/>
              </w:rPr>
            </w:pPr>
            <w:r w:rsidRPr="006A411B">
              <w:rPr>
                <w:rFonts w:ascii="Consolas" w:hAnsi="Consolas" w:cs="Consolas"/>
                <w:b/>
                <w:bCs/>
                <w:color w:val="000000"/>
                <w:sz w:val="17"/>
                <w:szCs w:val="17"/>
                <w:shd w:val="clear" w:color="auto" w:fill="D4D4D4"/>
              </w:rPr>
              <w:t>Object get</w:t>
            </w:r>
            <w:r w:rsidRPr="006A411B">
              <w:rPr>
                <w:rFonts w:ascii="Consolas" w:hAnsi="Consolas" w:cs="Consolas"/>
                <w:b/>
                <w:bCs/>
                <w:color w:val="000000"/>
                <w:sz w:val="17"/>
                <w:szCs w:val="17"/>
                <w:shd w:val="clear" w:color="auto" w:fill="E8F2FE"/>
              </w:rPr>
              <w:t>(</w:t>
            </w:r>
            <w:r w:rsidRPr="006A411B">
              <w:rPr>
                <w:rFonts w:ascii="Consolas" w:hAnsi="Consolas" w:cs="Consolas"/>
                <w:b/>
                <w:bCs/>
                <w:color w:val="7F0055"/>
                <w:sz w:val="17"/>
                <w:szCs w:val="17"/>
                <w:shd w:val="clear" w:color="auto" w:fill="E8F2FE"/>
              </w:rPr>
              <w:t>int</w:t>
            </w:r>
            <w:r w:rsidRPr="006A411B">
              <w:rPr>
                <w:rFonts w:ascii="Consolas" w:hAnsi="Consolas" w:cs="Consolas"/>
                <w:b/>
                <w:bCs/>
                <w:color w:val="000000"/>
                <w:sz w:val="17"/>
                <w:szCs w:val="17"/>
                <w:shd w:val="clear" w:color="auto" w:fill="E8F2FE"/>
              </w:rPr>
              <w:t xml:space="preserve"> </w:t>
            </w:r>
            <w:r w:rsidRPr="006A411B">
              <w:rPr>
                <w:rFonts w:ascii="Consolas" w:hAnsi="Consolas" w:cs="Consolas"/>
                <w:b/>
                <w:bCs/>
                <w:color w:val="6A3E3E"/>
                <w:sz w:val="17"/>
                <w:szCs w:val="17"/>
                <w:shd w:val="clear" w:color="auto" w:fill="E8F2FE"/>
              </w:rPr>
              <w:t>index)</w:t>
            </w:r>
          </w:p>
        </w:tc>
        <w:tc>
          <w:tcPr>
            <w:tcW w:w="2439" w:type="dxa"/>
          </w:tcPr>
          <w:p w14:paraId="4DEDA4AB" w14:textId="77777777" w:rsidR="00D91BA2" w:rsidRPr="006A411B" w:rsidRDefault="00D91BA2" w:rsidP="006A411B">
            <w:pPr>
              <w:spacing w:line="360" w:lineRule="auto"/>
              <w:rPr>
                <w:rFonts w:ascii="Consolas" w:hAnsi="Consolas"/>
                <w:b/>
                <w:bCs/>
                <w:sz w:val="17"/>
                <w:szCs w:val="17"/>
              </w:rPr>
            </w:pPr>
            <w:r w:rsidRPr="006A411B">
              <w:rPr>
                <w:rFonts w:ascii="Consolas" w:hAnsi="Consolas"/>
                <w:b/>
                <w:bCs/>
                <w:sz w:val="17"/>
                <w:szCs w:val="17"/>
              </w:rPr>
              <w:t>Object removeFirst()</w:t>
            </w:r>
          </w:p>
          <w:p w14:paraId="30D31933" w14:textId="77777777" w:rsidR="00D91BA2" w:rsidRPr="006A411B" w:rsidRDefault="00D91BA2" w:rsidP="006A411B">
            <w:pPr>
              <w:spacing w:line="360" w:lineRule="auto"/>
              <w:rPr>
                <w:rFonts w:ascii="Consolas" w:hAnsi="Consolas"/>
                <w:b/>
                <w:bCs/>
                <w:sz w:val="17"/>
                <w:szCs w:val="17"/>
              </w:rPr>
            </w:pPr>
            <w:r w:rsidRPr="006A411B">
              <w:rPr>
                <w:rFonts w:ascii="Consolas" w:hAnsi="Consolas"/>
                <w:b/>
                <w:bCs/>
                <w:sz w:val="17"/>
                <w:szCs w:val="17"/>
              </w:rPr>
              <w:t>Object removeLast()</w:t>
            </w:r>
          </w:p>
        </w:tc>
      </w:tr>
    </w:tbl>
    <w:p w14:paraId="52A52C9F" w14:textId="2E8982D0" w:rsidR="00D91BA2" w:rsidRDefault="00D91BA2" w:rsidP="00D91BA2">
      <w:r>
        <w:rPr>
          <w:noProof/>
          <w:lang w:eastAsia="en-US"/>
        </w:rPr>
        <w:drawing>
          <wp:inline distT="0" distB="0" distL="0" distR="0" wp14:anchorId="2C1ADD08" wp14:editId="17DCF55C">
            <wp:extent cx="5872245" cy="680841"/>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F8E2FD.tmp"/>
                    <pic:cNvPicPr/>
                  </pic:nvPicPr>
                  <pic:blipFill>
                    <a:blip r:embed="rId246">
                      <a:extLst>
                        <a:ext uri="{28A0092B-C50C-407E-A947-70E740481C1C}">
                          <a14:useLocalDpi xmlns:a14="http://schemas.microsoft.com/office/drawing/2010/main" val="0"/>
                        </a:ext>
                      </a:extLst>
                    </a:blip>
                    <a:stretch>
                      <a:fillRect/>
                    </a:stretch>
                  </pic:blipFill>
                  <pic:spPr>
                    <a:xfrm>
                      <a:off x="0" y="0"/>
                      <a:ext cx="6232161" cy="722570"/>
                    </a:xfrm>
                    <a:prstGeom prst="rect">
                      <a:avLst/>
                    </a:prstGeom>
                  </pic:spPr>
                </pic:pic>
              </a:graphicData>
            </a:graphic>
          </wp:inline>
        </w:drawing>
      </w:r>
    </w:p>
    <w:p w14:paraId="133EDFE3" w14:textId="77777777" w:rsidR="00763A03" w:rsidRDefault="00763A03" w:rsidP="00763A03">
      <w:pPr>
        <w:pStyle w:val="Output"/>
      </w:pPr>
      <w:r>
        <w:t>public class LinkedListDemo {</w:t>
      </w:r>
    </w:p>
    <w:p w14:paraId="6E1FBDB6" w14:textId="77777777" w:rsidR="00763A03" w:rsidRDefault="00763A03" w:rsidP="00763A03">
      <w:pPr>
        <w:pStyle w:val="Output"/>
      </w:pPr>
      <w:r>
        <w:t xml:space="preserve">    public static void main(String[] args) {</w:t>
      </w:r>
    </w:p>
    <w:p w14:paraId="52BDDC70" w14:textId="77777777" w:rsidR="00763A03" w:rsidRDefault="00763A03" w:rsidP="00763A03">
      <w:pPr>
        <w:pStyle w:val="Output"/>
      </w:pPr>
      <w:r>
        <w:t xml:space="preserve">        LinkedList l = new LinkedList&lt;&gt;();</w:t>
      </w:r>
    </w:p>
    <w:p w14:paraId="58BE8F20" w14:textId="77777777" w:rsidR="00763A03" w:rsidRDefault="00763A03" w:rsidP="00763A03">
      <w:pPr>
        <w:pStyle w:val="Output"/>
      </w:pPr>
      <w:r>
        <w:t xml:space="preserve">        l.add("A");</w:t>
      </w:r>
    </w:p>
    <w:p w14:paraId="2185A1AF" w14:textId="77777777" w:rsidR="00763A03" w:rsidRDefault="00763A03" w:rsidP="00763A03">
      <w:pPr>
        <w:pStyle w:val="Output"/>
      </w:pPr>
      <w:r>
        <w:t xml:space="preserve">        l.add(10);</w:t>
      </w:r>
    </w:p>
    <w:p w14:paraId="1E986EFF" w14:textId="77777777" w:rsidR="00763A03" w:rsidRDefault="00763A03" w:rsidP="00763A03">
      <w:pPr>
        <w:pStyle w:val="Output"/>
      </w:pPr>
      <w:r>
        <w:t xml:space="preserve">        l.add("A");</w:t>
      </w:r>
    </w:p>
    <w:p w14:paraId="1B35E768" w14:textId="7DFB30A8" w:rsidR="00965EC9" w:rsidRDefault="00763A03" w:rsidP="00763A03">
      <w:pPr>
        <w:pStyle w:val="Output"/>
      </w:pPr>
      <w:r>
        <w:t xml:space="preserve">        l.add(null);</w:t>
      </w:r>
    </w:p>
    <w:p w14:paraId="30A5B6DE" w14:textId="77777777" w:rsidR="00763A03" w:rsidRDefault="00763A03" w:rsidP="00763A03">
      <w:pPr>
        <w:pStyle w:val="Output"/>
      </w:pPr>
      <w:r>
        <w:t xml:space="preserve">        System.out.println(l); // [A, 10, A, null]</w:t>
      </w:r>
    </w:p>
    <w:p w14:paraId="4FAF7417" w14:textId="77777777" w:rsidR="00965EC9" w:rsidRDefault="00965EC9" w:rsidP="00763A03">
      <w:pPr>
        <w:pStyle w:val="Output"/>
      </w:pPr>
    </w:p>
    <w:p w14:paraId="6065233C" w14:textId="28869FDC" w:rsidR="00763A03" w:rsidRDefault="00763A03" w:rsidP="00763A03">
      <w:pPr>
        <w:pStyle w:val="Output"/>
      </w:pPr>
      <w:r>
        <w:t xml:space="preserve">        l.set(0, "Satya"); // replaces</w:t>
      </w:r>
    </w:p>
    <w:p w14:paraId="2305A4AB" w14:textId="77777777" w:rsidR="00763A03" w:rsidRDefault="00763A03" w:rsidP="00763A03">
      <w:pPr>
        <w:pStyle w:val="Output"/>
      </w:pPr>
      <w:r>
        <w:t xml:space="preserve">        System.out.println(l); // [Satya, 10, A, null]</w:t>
      </w:r>
    </w:p>
    <w:p w14:paraId="0414F8A7" w14:textId="77777777" w:rsidR="00965EC9" w:rsidRDefault="00965EC9" w:rsidP="00763A03">
      <w:pPr>
        <w:pStyle w:val="Output"/>
      </w:pPr>
    </w:p>
    <w:p w14:paraId="2A8AEEDE" w14:textId="190586E7" w:rsidR="00763A03" w:rsidRDefault="00763A03" w:rsidP="00763A03">
      <w:pPr>
        <w:pStyle w:val="Output"/>
      </w:pPr>
      <w:r>
        <w:t xml:space="preserve">        l.add(0, "Johnny"); // just add</w:t>
      </w:r>
    </w:p>
    <w:p w14:paraId="2EFA7DB6" w14:textId="77777777" w:rsidR="00763A03" w:rsidRDefault="00763A03" w:rsidP="00763A03">
      <w:pPr>
        <w:pStyle w:val="Output"/>
      </w:pPr>
      <w:r>
        <w:t xml:space="preserve">        System.out.println(l); // [Johnny, Satya, 10, A, null]</w:t>
      </w:r>
    </w:p>
    <w:p w14:paraId="4B786A04" w14:textId="77777777" w:rsidR="00965EC9" w:rsidRDefault="00965EC9" w:rsidP="00763A03">
      <w:pPr>
        <w:pStyle w:val="Output"/>
      </w:pPr>
    </w:p>
    <w:p w14:paraId="5AB57865" w14:textId="3393E301" w:rsidR="00763A03" w:rsidRDefault="00763A03" w:rsidP="00763A03">
      <w:pPr>
        <w:pStyle w:val="Output"/>
      </w:pPr>
      <w:r>
        <w:t xml:space="preserve">        l.removeFirst();</w:t>
      </w:r>
    </w:p>
    <w:p w14:paraId="7ED8AD41" w14:textId="77777777" w:rsidR="00763A03" w:rsidRDefault="00763A03" w:rsidP="00763A03">
      <w:pPr>
        <w:pStyle w:val="Output"/>
      </w:pPr>
      <w:r>
        <w:t xml:space="preserve">        System.out.println(l); // [Satya, 10, A, null]</w:t>
      </w:r>
    </w:p>
    <w:p w14:paraId="597B8C66" w14:textId="77777777" w:rsidR="00763A03" w:rsidRDefault="00763A03" w:rsidP="00763A03">
      <w:pPr>
        <w:pStyle w:val="Output"/>
      </w:pPr>
      <w:r>
        <w:t xml:space="preserve">        System.out.println(l.getFirst());// Satya</w:t>
      </w:r>
    </w:p>
    <w:p w14:paraId="73C61392" w14:textId="77777777" w:rsidR="00763A03" w:rsidRDefault="00763A03" w:rsidP="00763A03">
      <w:pPr>
        <w:pStyle w:val="Output"/>
      </w:pPr>
      <w:r>
        <w:t xml:space="preserve">    }</w:t>
      </w:r>
    </w:p>
    <w:p w14:paraId="10E9C52C" w14:textId="77777777" w:rsidR="00763A03" w:rsidRDefault="00763A03" w:rsidP="00763A03">
      <w:pPr>
        <w:pStyle w:val="Output"/>
      </w:pPr>
      <w:r>
        <w:t>}</w:t>
      </w:r>
    </w:p>
    <w:p w14:paraId="733DE9A5" w14:textId="77777777" w:rsidR="00763A03" w:rsidRDefault="00763A03" w:rsidP="006B47DD">
      <w:pPr>
        <w:spacing w:line="240" w:lineRule="auto"/>
      </w:pPr>
    </w:p>
    <w:p w14:paraId="293955C8" w14:textId="77777777" w:rsidR="00D91BA2" w:rsidRPr="00DC323B" w:rsidRDefault="00D91BA2" w:rsidP="006B47DD">
      <w:pPr>
        <w:spacing w:line="240" w:lineRule="auto"/>
        <w:rPr>
          <w:b/>
          <w:u w:val="single"/>
        </w:rPr>
      </w:pPr>
      <w:r w:rsidRPr="00DC323B">
        <w:rPr>
          <w:b/>
          <w:u w:val="single"/>
        </w:rPr>
        <w:t>Implementation</w:t>
      </w:r>
    </w:p>
    <w:p w14:paraId="179C906E" w14:textId="77777777" w:rsidR="00D91BA2" w:rsidRDefault="00D91BA2" w:rsidP="006B47DD">
      <w:r>
        <w:t>1.</w:t>
      </w:r>
      <w:r w:rsidRPr="00FD06EF">
        <w:t>LinkedList class in Java implements </w:t>
      </w:r>
      <w:r w:rsidRPr="00965EC9">
        <w:rPr>
          <w:rStyle w:val="0SyntaxPinkChar"/>
        </w:rPr>
        <w:t>List</w:t>
      </w:r>
      <w:r w:rsidRPr="00FD06EF">
        <w:rPr>
          <w:b/>
          <w:bCs/>
        </w:rPr>
        <w:t xml:space="preserve"> and </w:t>
      </w:r>
      <w:r w:rsidRPr="00965EC9">
        <w:rPr>
          <w:rStyle w:val="0SyntaxPinkChar"/>
        </w:rPr>
        <w:t>Deque</w:t>
      </w:r>
      <w:r w:rsidRPr="00FD06EF">
        <w:rPr>
          <w:b/>
          <w:bCs/>
        </w:rPr>
        <w:t xml:space="preserve"> </w:t>
      </w:r>
      <w:r w:rsidRPr="00605BED">
        <w:t>interfaces</w:t>
      </w:r>
      <w:r w:rsidRPr="00FD06EF">
        <w:t> and LinkedList implements it using</w:t>
      </w:r>
      <w:r>
        <w:t xml:space="preserve"> </w:t>
      </w:r>
      <w:r>
        <w:rPr>
          <w:b/>
          <w:bCs/>
        </w:rPr>
        <w:t>Doubly LinkedL</w:t>
      </w:r>
      <w:r w:rsidRPr="00FD06EF">
        <w:rPr>
          <w:b/>
          <w:bCs/>
        </w:rPr>
        <w:t>ist</w:t>
      </w:r>
    </w:p>
    <w:p w14:paraId="2ACEBBF2" w14:textId="77777777" w:rsidR="00965EC9" w:rsidRDefault="00965EC9" w:rsidP="006B47DD">
      <w:pPr>
        <w:spacing w:line="240" w:lineRule="auto"/>
      </w:pPr>
    </w:p>
    <w:p w14:paraId="6C5D9D55" w14:textId="6587EE52" w:rsidR="00D91BA2" w:rsidRDefault="00D91BA2" w:rsidP="006B47DD">
      <w:r>
        <w:t>2.</w:t>
      </w:r>
      <w:r w:rsidRPr="00E7673E">
        <w:t>In the implementation of the LinkedList class in Java there is a </w:t>
      </w:r>
      <w:r w:rsidRPr="00E7673E">
        <w:rPr>
          <w:b/>
        </w:rPr>
        <w:t xml:space="preserve">private class </w:t>
      </w:r>
      <w:r w:rsidRPr="00E7673E">
        <w:rPr>
          <w:b/>
          <w:color w:val="FF0000"/>
        </w:rPr>
        <w:t>Node</w:t>
      </w:r>
      <w:r w:rsidRPr="00E7673E">
        <w:rPr>
          <w:color w:val="FF0000"/>
        </w:rPr>
        <w:t> </w:t>
      </w:r>
      <w:r w:rsidRPr="00E7673E">
        <w:t xml:space="preserve">which provides the structure for a node in a doubly linked list. </w:t>
      </w:r>
    </w:p>
    <w:p w14:paraId="5E69A9C2" w14:textId="77777777" w:rsidR="00D91BA2" w:rsidRDefault="00D91BA2" w:rsidP="006F728B">
      <w:pPr>
        <w:pStyle w:val="ListParagraph"/>
        <w:numPr>
          <w:ilvl w:val="0"/>
          <w:numId w:val="182"/>
        </w:numPr>
      </w:pPr>
      <w:r w:rsidRPr="00E7673E">
        <w:t xml:space="preserve">It has </w:t>
      </w:r>
      <w:r>
        <w:t>“</w:t>
      </w:r>
      <w:r w:rsidRPr="00725EFE">
        <w:rPr>
          <w:b/>
        </w:rPr>
        <w:t>item”</w:t>
      </w:r>
      <w:r w:rsidRPr="00E7673E">
        <w:t xml:space="preserve"> variable for holding the value</w:t>
      </w:r>
    </w:p>
    <w:p w14:paraId="16A25644" w14:textId="77777777" w:rsidR="00D91BA2" w:rsidRDefault="00D91BA2" w:rsidP="006F728B">
      <w:pPr>
        <w:pStyle w:val="ListParagraph"/>
        <w:numPr>
          <w:ilvl w:val="0"/>
          <w:numId w:val="182"/>
        </w:numPr>
      </w:pPr>
      <w:r w:rsidRPr="00E7673E">
        <w:t xml:space="preserve">and </w:t>
      </w:r>
      <w:r w:rsidRPr="00725EFE">
        <w:rPr>
          <w:b/>
        </w:rPr>
        <w:t>two reference</w:t>
      </w:r>
      <w:r w:rsidRPr="00E7673E">
        <w:t xml:space="preserve"> to Node class itself for connecting to </w:t>
      </w:r>
      <w:r w:rsidRPr="00725EFE">
        <w:rPr>
          <w:b/>
        </w:rPr>
        <w:t>next</w:t>
      </w:r>
      <w:r w:rsidRPr="00E7673E">
        <w:t xml:space="preserve"> and </w:t>
      </w:r>
      <w:r w:rsidRPr="00725EFE">
        <w:rPr>
          <w:b/>
        </w:rPr>
        <w:t>previous</w:t>
      </w:r>
      <w:r w:rsidRPr="00E7673E">
        <w:t xml:space="preserve"> nodes.</w:t>
      </w:r>
    </w:p>
    <w:p w14:paraId="6CD4198F"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000000"/>
          <w:sz w:val="16"/>
          <w:szCs w:val="16"/>
          <w:lang w:eastAsia="en-US"/>
        </w:rPr>
      </w:pPr>
      <w:r w:rsidRPr="00107676">
        <w:rPr>
          <w:rFonts w:ascii="Consolas" w:eastAsia="Times New Roman" w:hAnsi="Consolas" w:cs="Courier New"/>
          <w:b/>
          <w:bCs/>
          <w:color w:val="000088"/>
          <w:sz w:val="16"/>
          <w:szCs w:val="16"/>
          <w:lang w:eastAsia="en-US"/>
        </w:rPr>
        <w:t>private</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000088"/>
          <w:sz w:val="16"/>
          <w:szCs w:val="16"/>
          <w:lang w:eastAsia="en-US"/>
        </w:rPr>
        <w:t>static</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000088"/>
          <w:sz w:val="16"/>
          <w:szCs w:val="16"/>
          <w:lang w:eastAsia="en-US"/>
        </w:rPr>
        <w:t>class</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660066"/>
          <w:sz w:val="16"/>
          <w:szCs w:val="16"/>
          <w:lang w:eastAsia="en-US"/>
        </w:rPr>
        <w:t>Node</w:t>
      </w:r>
      <w:r w:rsidRPr="00107676">
        <w:rPr>
          <w:rFonts w:ascii="Consolas" w:eastAsia="Times New Roman" w:hAnsi="Consolas" w:cs="Courier New"/>
          <w:b/>
          <w:bCs/>
          <w:color w:val="666600"/>
          <w:sz w:val="16"/>
          <w:szCs w:val="16"/>
          <w:lang w:eastAsia="en-US"/>
        </w:rPr>
        <w:t>&lt;</w:t>
      </w:r>
      <w:r w:rsidRPr="00107676">
        <w:rPr>
          <w:rFonts w:ascii="Consolas" w:eastAsia="Times New Roman" w:hAnsi="Consolas" w:cs="Courier New"/>
          <w:b/>
          <w:bCs/>
          <w:color w:val="000000"/>
          <w:sz w:val="16"/>
          <w:szCs w:val="16"/>
          <w:lang w:eastAsia="en-US"/>
        </w:rPr>
        <w:t>E</w:t>
      </w:r>
      <w:r w:rsidRPr="00107676">
        <w:rPr>
          <w:rFonts w:ascii="Consolas" w:eastAsia="Times New Roman" w:hAnsi="Consolas" w:cs="Courier New"/>
          <w:b/>
          <w:bCs/>
          <w:color w:val="666600"/>
          <w:sz w:val="16"/>
          <w:szCs w:val="16"/>
          <w:lang w:eastAsia="en-US"/>
        </w:rPr>
        <w:t>&gt;</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666600"/>
          <w:sz w:val="16"/>
          <w:szCs w:val="16"/>
          <w:lang w:eastAsia="en-US"/>
        </w:rPr>
        <w:t>{</w:t>
      </w:r>
    </w:p>
    <w:p w14:paraId="1FE57F42"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000000"/>
          <w:sz w:val="16"/>
          <w:szCs w:val="16"/>
          <w:lang w:eastAsia="en-US"/>
        </w:rPr>
      </w:pPr>
      <w:r w:rsidRPr="00107676">
        <w:rPr>
          <w:rFonts w:ascii="Consolas" w:eastAsia="Times New Roman" w:hAnsi="Consolas" w:cs="Courier New"/>
          <w:b/>
          <w:bCs/>
          <w:color w:val="000000"/>
          <w:sz w:val="16"/>
          <w:szCs w:val="16"/>
          <w:lang w:eastAsia="en-US"/>
        </w:rPr>
        <w:t xml:space="preserve">    E item</w:t>
      </w:r>
      <w:r w:rsidRPr="00107676">
        <w:rPr>
          <w:rFonts w:ascii="Consolas" w:eastAsia="Times New Roman" w:hAnsi="Consolas" w:cs="Courier New"/>
          <w:b/>
          <w:bCs/>
          <w:color w:val="666600"/>
          <w:sz w:val="16"/>
          <w:szCs w:val="16"/>
          <w:lang w:eastAsia="en-US"/>
        </w:rPr>
        <w:t>;</w:t>
      </w:r>
    </w:p>
    <w:p w14:paraId="424FC7A4"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000000"/>
          <w:sz w:val="16"/>
          <w:szCs w:val="16"/>
          <w:lang w:eastAsia="en-US"/>
        </w:rPr>
      </w:pP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660066"/>
          <w:sz w:val="16"/>
          <w:szCs w:val="16"/>
          <w:lang w:eastAsia="en-US"/>
        </w:rPr>
        <w:t>Node</w:t>
      </w:r>
      <w:r w:rsidRPr="00107676">
        <w:rPr>
          <w:rFonts w:ascii="Consolas" w:eastAsia="Times New Roman" w:hAnsi="Consolas" w:cs="Courier New"/>
          <w:b/>
          <w:bCs/>
          <w:color w:val="666600"/>
          <w:sz w:val="16"/>
          <w:szCs w:val="16"/>
          <w:lang w:eastAsia="en-US"/>
        </w:rPr>
        <w:t>&lt;</w:t>
      </w:r>
      <w:r w:rsidRPr="00107676">
        <w:rPr>
          <w:rFonts w:ascii="Consolas" w:eastAsia="Times New Roman" w:hAnsi="Consolas" w:cs="Courier New"/>
          <w:b/>
          <w:bCs/>
          <w:color w:val="000000"/>
          <w:sz w:val="16"/>
          <w:szCs w:val="16"/>
          <w:lang w:eastAsia="en-US"/>
        </w:rPr>
        <w:t>E</w:t>
      </w:r>
      <w:r w:rsidRPr="00107676">
        <w:rPr>
          <w:rFonts w:ascii="Consolas" w:eastAsia="Times New Roman" w:hAnsi="Consolas" w:cs="Courier New"/>
          <w:b/>
          <w:bCs/>
          <w:color w:val="666600"/>
          <w:sz w:val="16"/>
          <w:szCs w:val="16"/>
          <w:lang w:eastAsia="en-US"/>
        </w:rPr>
        <w:t>&gt;</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000088"/>
          <w:sz w:val="16"/>
          <w:szCs w:val="16"/>
          <w:lang w:eastAsia="en-US"/>
        </w:rPr>
        <w:t>next</w:t>
      </w:r>
      <w:r w:rsidRPr="00107676">
        <w:rPr>
          <w:rFonts w:ascii="Consolas" w:eastAsia="Times New Roman" w:hAnsi="Consolas" w:cs="Courier New"/>
          <w:b/>
          <w:bCs/>
          <w:color w:val="666600"/>
          <w:sz w:val="16"/>
          <w:szCs w:val="16"/>
          <w:lang w:eastAsia="en-US"/>
        </w:rPr>
        <w:t>;</w:t>
      </w:r>
    </w:p>
    <w:p w14:paraId="09AAAF0E"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000000"/>
          <w:sz w:val="16"/>
          <w:szCs w:val="16"/>
          <w:lang w:eastAsia="en-US"/>
        </w:rPr>
      </w:pP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660066"/>
          <w:sz w:val="16"/>
          <w:szCs w:val="16"/>
          <w:lang w:eastAsia="en-US"/>
        </w:rPr>
        <w:t>Node</w:t>
      </w:r>
      <w:r w:rsidRPr="00107676">
        <w:rPr>
          <w:rFonts w:ascii="Consolas" w:eastAsia="Times New Roman" w:hAnsi="Consolas" w:cs="Courier New"/>
          <w:b/>
          <w:bCs/>
          <w:color w:val="666600"/>
          <w:sz w:val="16"/>
          <w:szCs w:val="16"/>
          <w:lang w:eastAsia="en-US"/>
        </w:rPr>
        <w:t>&lt;</w:t>
      </w:r>
      <w:r w:rsidRPr="00107676">
        <w:rPr>
          <w:rFonts w:ascii="Consolas" w:eastAsia="Times New Roman" w:hAnsi="Consolas" w:cs="Courier New"/>
          <w:b/>
          <w:bCs/>
          <w:color w:val="000000"/>
          <w:sz w:val="16"/>
          <w:szCs w:val="16"/>
          <w:lang w:eastAsia="en-US"/>
        </w:rPr>
        <w:t>E</w:t>
      </w:r>
      <w:r w:rsidRPr="00107676">
        <w:rPr>
          <w:rFonts w:ascii="Consolas" w:eastAsia="Times New Roman" w:hAnsi="Consolas" w:cs="Courier New"/>
          <w:b/>
          <w:bCs/>
          <w:color w:val="666600"/>
          <w:sz w:val="16"/>
          <w:szCs w:val="16"/>
          <w:lang w:eastAsia="en-US"/>
        </w:rPr>
        <w:t>&gt;</w:t>
      </w:r>
      <w:r w:rsidRPr="00107676">
        <w:rPr>
          <w:rFonts w:ascii="Consolas" w:eastAsia="Times New Roman" w:hAnsi="Consolas" w:cs="Courier New"/>
          <w:b/>
          <w:bCs/>
          <w:color w:val="000000"/>
          <w:sz w:val="16"/>
          <w:szCs w:val="16"/>
          <w:lang w:eastAsia="en-US"/>
        </w:rPr>
        <w:t xml:space="preserve"> prev</w:t>
      </w:r>
      <w:r w:rsidRPr="00107676">
        <w:rPr>
          <w:rFonts w:ascii="Consolas" w:eastAsia="Times New Roman" w:hAnsi="Consolas" w:cs="Courier New"/>
          <w:b/>
          <w:bCs/>
          <w:color w:val="666600"/>
          <w:sz w:val="16"/>
          <w:szCs w:val="16"/>
          <w:lang w:eastAsia="en-US"/>
        </w:rPr>
        <w:t>;</w:t>
      </w:r>
    </w:p>
    <w:p w14:paraId="740A62B5"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000000"/>
          <w:sz w:val="16"/>
          <w:szCs w:val="16"/>
          <w:lang w:eastAsia="en-US"/>
        </w:rPr>
      </w:pPr>
      <w:r w:rsidRPr="00107676">
        <w:rPr>
          <w:rFonts w:ascii="Consolas" w:eastAsia="Times New Roman" w:hAnsi="Consolas" w:cs="Courier New"/>
          <w:b/>
          <w:bCs/>
          <w:color w:val="000000"/>
          <w:sz w:val="16"/>
          <w:szCs w:val="16"/>
          <w:lang w:eastAsia="en-US"/>
        </w:rPr>
        <w:lastRenderedPageBreak/>
        <w:t xml:space="preserve">    </w:t>
      </w:r>
      <w:r w:rsidRPr="00107676">
        <w:rPr>
          <w:rFonts w:ascii="Consolas" w:eastAsia="Times New Roman" w:hAnsi="Consolas" w:cs="Courier New"/>
          <w:b/>
          <w:bCs/>
          <w:color w:val="660066"/>
          <w:sz w:val="16"/>
          <w:szCs w:val="16"/>
          <w:lang w:eastAsia="en-US"/>
        </w:rPr>
        <w:t>Node</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660066"/>
          <w:sz w:val="16"/>
          <w:szCs w:val="16"/>
          <w:lang w:eastAsia="en-US"/>
        </w:rPr>
        <w:t>Node</w:t>
      </w:r>
      <w:r w:rsidRPr="00107676">
        <w:rPr>
          <w:rFonts w:ascii="Consolas" w:eastAsia="Times New Roman" w:hAnsi="Consolas" w:cs="Courier New"/>
          <w:b/>
          <w:bCs/>
          <w:color w:val="666600"/>
          <w:sz w:val="16"/>
          <w:szCs w:val="16"/>
          <w:lang w:eastAsia="en-US"/>
        </w:rPr>
        <w:t>&lt;</w:t>
      </w:r>
      <w:r w:rsidRPr="00107676">
        <w:rPr>
          <w:rFonts w:ascii="Consolas" w:eastAsia="Times New Roman" w:hAnsi="Consolas" w:cs="Courier New"/>
          <w:b/>
          <w:bCs/>
          <w:color w:val="000000"/>
          <w:sz w:val="16"/>
          <w:szCs w:val="16"/>
          <w:lang w:eastAsia="en-US"/>
        </w:rPr>
        <w:t>E</w:t>
      </w:r>
      <w:r w:rsidRPr="00107676">
        <w:rPr>
          <w:rFonts w:ascii="Consolas" w:eastAsia="Times New Roman" w:hAnsi="Consolas" w:cs="Courier New"/>
          <w:b/>
          <w:bCs/>
          <w:color w:val="666600"/>
          <w:sz w:val="16"/>
          <w:szCs w:val="16"/>
          <w:lang w:eastAsia="en-US"/>
        </w:rPr>
        <w:t>&gt;</w:t>
      </w:r>
      <w:r w:rsidRPr="00107676">
        <w:rPr>
          <w:rFonts w:ascii="Consolas" w:eastAsia="Times New Roman" w:hAnsi="Consolas" w:cs="Courier New"/>
          <w:b/>
          <w:bCs/>
          <w:color w:val="000000"/>
          <w:sz w:val="16"/>
          <w:szCs w:val="16"/>
          <w:lang w:eastAsia="en-US"/>
        </w:rPr>
        <w:t xml:space="preserve"> prev</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000000"/>
          <w:sz w:val="16"/>
          <w:szCs w:val="16"/>
          <w:lang w:eastAsia="en-US"/>
        </w:rPr>
        <w:t xml:space="preserve"> E element</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660066"/>
          <w:sz w:val="16"/>
          <w:szCs w:val="16"/>
          <w:lang w:eastAsia="en-US"/>
        </w:rPr>
        <w:t>Node</w:t>
      </w:r>
      <w:r w:rsidRPr="00107676">
        <w:rPr>
          <w:rFonts w:ascii="Consolas" w:eastAsia="Times New Roman" w:hAnsi="Consolas" w:cs="Courier New"/>
          <w:b/>
          <w:bCs/>
          <w:color w:val="666600"/>
          <w:sz w:val="16"/>
          <w:szCs w:val="16"/>
          <w:lang w:eastAsia="en-US"/>
        </w:rPr>
        <w:t>&lt;</w:t>
      </w:r>
      <w:r w:rsidRPr="00107676">
        <w:rPr>
          <w:rFonts w:ascii="Consolas" w:eastAsia="Times New Roman" w:hAnsi="Consolas" w:cs="Courier New"/>
          <w:b/>
          <w:bCs/>
          <w:color w:val="000000"/>
          <w:sz w:val="16"/>
          <w:szCs w:val="16"/>
          <w:lang w:eastAsia="en-US"/>
        </w:rPr>
        <w:t>E</w:t>
      </w:r>
      <w:r w:rsidRPr="00107676">
        <w:rPr>
          <w:rFonts w:ascii="Consolas" w:eastAsia="Times New Roman" w:hAnsi="Consolas" w:cs="Courier New"/>
          <w:b/>
          <w:bCs/>
          <w:color w:val="666600"/>
          <w:sz w:val="16"/>
          <w:szCs w:val="16"/>
          <w:lang w:eastAsia="en-US"/>
        </w:rPr>
        <w:t>&gt;</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000088"/>
          <w:sz w:val="16"/>
          <w:szCs w:val="16"/>
          <w:lang w:eastAsia="en-US"/>
        </w:rPr>
        <w:t>next</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666600"/>
          <w:sz w:val="16"/>
          <w:szCs w:val="16"/>
          <w:lang w:eastAsia="en-US"/>
        </w:rPr>
        <w:t>{</w:t>
      </w:r>
    </w:p>
    <w:p w14:paraId="4D79A38D"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000000"/>
          <w:sz w:val="16"/>
          <w:szCs w:val="16"/>
          <w:lang w:eastAsia="en-US"/>
        </w:rPr>
      </w:pP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000088"/>
          <w:sz w:val="16"/>
          <w:szCs w:val="16"/>
          <w:lang w:eastAsia="en-US"/>
        </w:rPr>
        <w:t>this</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000000"/>
          <w:sz w:val="16"/>
          <w:szCs w:val="16"/>
          <w:lang w:eastAsia="en-US"/>
        </w:rPr>
        <w:t xml:space="preserve">item </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000000"/>
          <w:sz w:val="16"/>
          <w:szCs w:val="16"/>
          <w:lang w:eastAsia="en-US"/>
        </w:rPr>
        <w:t xml:space="preserve"> element</w:t>
      </w:r>
      <w:r w:rsidRPr="00107676">
        <w:rPr>
          <w:rFonts w:ascii="Consolas" w:eastAsia="Times New Roman" w:hAnsi="Consolas" w:cs="Courier New"/>
          <w:b/>
          <w:bCs/>
          <w:color w:val="666600"/>
          <w:sz w:val="16"/>
          <w:szCs w:val="16"/>
          <w:lang w:eastAsia="en-US"/>
        </w:rPr>
        <w:t>;</w:t>
      </w:r>
    </w:p>
    <w:p w14:paraId="4E844458"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000000"/>
          <w:sz w:val="16"/>
          <w:szCs w:val="16"/>
          <w:lang w:eastAsia="en-US"/>
        </w:rPr>
      </w:pP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000088"/>
          <w:sz w:val="16"/>
          <w:szCs w:val="16"/>
          <w:lang w:eastAsia="en-US"/>
        </w:rPr>
        <w:t>this</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000088"/>
          <w:sz w:val="16"/>
          <w:szCs w:val="16"/>
          <w:lang w:eastAsia="en-US"/>
        </w:rPr>
        <w:t>next</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000088"/>
          <w:sz w:val="16"/>
          <w:szCs w:val="16"/>
          <w:lang w:eastAsia="en-US"/>
        </w:rPr>
        <w:t>next</w:t>
      </w:r>
      <w:r w:rsidRPr="00107676">
        <w:rPr>
          <w:rFonts w:ascii="Consolas" w:eastAsia="Times New Roman" w:hAnsi="Consolas" w:cs="Courier New"/>
          <w:b/>
          <w:bCs/>
          <w:color w:val="666600"/>
          <w:sz w:val="16"/>
          <w:szCs w:val="16"/>
          <w:lang w:eastAsia="en-US"/>
        </w:rPr>
        <w:t>;</w:t>
      </w:r>
    </w:p>
    <w:p w14:paraId="433EC1EE"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000000"/>
          <w:sz w:val="16"/>
          <w:szCs w:val="16"/>
          <w:lang w:eastAsia="en-US"/>
        </w:rPr>
      </w:pP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000088"/>
          <w:sz w:val="16"/>
          <w:szCs w:val="16"/>
          <w:lang w:eastAsia="en-US"/>
        </w:rPr>
        <w:t>this</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000000"/>
          <w:sz w:val="16"/>
          <w:szCs w:val="16"/>
          <w:lang w:eastAsia="en-US"/>
        </w:rPr>
        <w:t xml:space="preserve">prev </w:t>
      </w:r>
      <w:r w:rsidRPr="00107676">
        <w:rPr>
          <w:rFonts w:ascii="Consolas" w:eastAsia="Times New Roman" w:hAnsi="Consolas" w:cs="Courier New"/>
          <w:b/>
          <w:bCs/>
          <w:color w:val="666600"/>
          <w:sz w:val="16"/>
          <w:szCs w:val="16"/>
          <w:lang w:eastAsia="en-US"/>
        </w:rPr>
        <w:t>=</w:t>
      </w:r>
      <w:r w:rsidRPr="00107676">
        <w:rPr>
          <w:rFonts w:ascii="Consolas" w:eastAsia="Times New Roman" w:hAnsi="Consolas" w:cs="Courier New"/>
          <w:b/>
          <w:bCs/>
          <w:color w:val="000000"/>
          <w:sz w:val="16"/>
          <w:szCs w:val="16"/>
          <w:lang w:eastAsia="en-US"/>
        </w:rPr>
        <w:t xml:space="preserve"> prev</w:t>
      </w:r>
      <w:r w:rsidRPr="00107676">
        <w:rPr>
          <w:rFonts w:ascii="Consolas" w:eastAsia="Times New Roman" w:hAnsi="Consolas" w:cs="Courier New"/>
          <w:b/>
          <w:bCs/>
          <w:color w:val="666600"/>
          <w:sz w:val="16"/>
          <w:szCs w:val="16"/>
          <w:lang w:eastAsia="en-US"/>
        </w:rPr>
        <w:t>;</w:t>
      </w:r>
    </w:p>
    <w:p w14:paraId="59A298C2"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000000"/>
          <w:sz w:val="16"/>
          <w:szCs w:val="16"/>
          <w:lang w:eastAsia="en-US"/>
        </w:rPr>
      </w:pPr>
      <w:r w:rsidRPr="00107676">
        <w:rPr>
          <w:rFonts w:ascii="Consolas" w:eastAsia="Times New Roman" w:hAnsi="Consolas" w:cs="Courier New"/>
          <w:b/>
          <w:bCs/>
          <w:color w:val="000000"/>
          <w:sz w:val="16"/>
          <w:szCs w:val="16"/>
          <w:lang w:eastAsia="en-US"/>
        </w:rPr>
        <w:t xml:space="preserve">    </w:t>
      </w:r>
      <w:r w:rsidRPr="00107676">
        <w:rPr>
          <w:rFonts w:ascii="Consolas" w:eastAsia="Times New Roman" w:hAnsi="Consolas" w:cs="Courier New"/>
          <w:b/>
          <w:bCs/>
          <w:color w:val="666600"/>
          <w:sz w:val="16"/>
          <w:szCs w:val="16"/>
          <w:lang w:eastAsia="en-US"/>
        </w:rPr>
        <w:t>}</w:t>
      </w:r>
    </w:p>
    <w:p w14:paraId="4DCB2763" w14:textId="77777777" w:rsidR="00D91BA2" w:rsidRPr="00107676" w:rsidRDefault="00D91BA2" w:rsidP="009861B5">
      <w:pPr>
        <w:pBdr>
          <w:top w:val="single" w:sz="6" w:space="2" w:color="888888"/>
          <w:left w:val="single" w:sz="6" w:space="2" w:color="888888"/>
          <w:bottom w:val="single" w:sz="6" w:space="2" w:color="888888"/>
          <w:right w:val="single" w:sz="6" w:space="2" w:color="888888"/>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jc w:val="both"/>
        <w:rPr>
          <w:rFonts w:ascii="Consolas" w:eastAsia="Times New Roman" w:hAnsi="Consolas" w:cs="Courier New"/>
          <w:b/>
          <w:bCs/>
          <w:color w:val="222222"/>
          <w:sz w:val="16"/>
          <w:szCs w:val="16"/>
          <w:lang w:eastAsia="en-US"/>
        </w:rPr>
      </w:pPr>
      <w:r w:rsidRPr="00107676">
        <w:rPr>
          <w:rFonts w:ascii="Consolas" w:eastAsia="Times New Roman" w:hAnsi="Consolas" w:cs="Courier New"/>
          <w:b/>
          <w:bCs/>
          <w:color w:val="666600"/>
          <w:sz w:val="16"/>
          <w:szCs w:val="16"/>
          <w:lang w:eastAsia="en-US"/>
        </w:rPr>
        <w:t>}</w:t>
      </w:r>
    </w:p>
    <w:p w14:paraId="05B2E3CD" w14:textId="77777777" w:rsidR="00D91BA2" w:rsidRDefault="00D91BA2" w:rsidP="009861B5">
      <w:pPr>
        <w:spacing w:line="240" w:lineRule="auto"/>
        <w:ind w:left="720"/>
      </w:pPr>
      <w:r>
        <w:rPr>
          <w:noProof/>
          <w:lang w:eastAsia="en-US"/>
        </w:rPr>
        <w:drawing>
          <wp:inline distT="0" distB="0" distL="0" distR="0" wp14:anchorId="5ECDAC3D" wp14:editId="6B3DBC7A">
            <wp:extent cx="4527991" cy="819973"/>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15023" cy="835734"/>
                    </a:xfrm>
                    <a:prstGeom prst="rect">
                      <a:avLst/>
                    </a:prstGeom>
                    <a:noFill/>
                    <a:ln>
                      <a:noFill/>
                    </a:ln>
                  </pic:spPr>
                </pic:pic>
              </a:graphicData>
            </a:graphic>
          </wp:inline>
        </w:drawing>
      </w:r>
    </w:p>
    <w:p w14:paraId="4278F658" w14:textId="10EBEC36" w:rsidR="00A221CA" w:rsidRDefault="00D91BA2" w:rsidP="006B47DD">
      <w:r>
        <w:t>3.</w:t>
      </w:r>
      <w:r w:rsidRPr="007A4542">
        <w:t xml:space="preserve">Reference to </w:t>
      </w:r>
      <w:r w:rsidR="00A04863">
        <w:t>p</w:t>
      </w:r>
      <w:r w:rsidRPr="007A4542">
        <w:t xml:space="preserve">revious </w:t>
      </w:r>
      <w:r w:rsidR="00A04863">
        <w:t>e</w:t>
      </w:r>
      <w:r w:rsidRPr="007A4542">
        <w:t xml:space="preserve">lement of first node and Reference </w:t>
      </w:r>
      <w:r w:rsidR="00A04863">
        <w:t>t</w:t>
      </w:r>
      <w:r w:rsidRPr="007A4542">
        <w:t xml:space="preserve">o </w:t>
      </w:r>
      <w:r w:rsidR="00A04863">
        <w:t>n</w:t>
      </w:r>
      <w:r w:rsidRPr="007A4542">
        <w:t xml:space="preserve">ext </w:t>
      </w:r>
      <w:r w:rsidR="00A04863">
        <w:t>e</w:t>
      </w:r>
      <w:r w:rsidRPr="007A4542">
        <w:t>lement of last node are </w:t>
      </w:r>
      <w:r w:rsidRPr="00A221CA">
        <w:rPr>
          <w:rStyle w:val="0SyntaxPinkChar"/>
        </w:rPr>
        <w:t>null</w:t>
      </w:r>
      <w:r w:rsidRPr="007A4542">
        <w:t xml:space="preserve"> as there will be no elements before the first node and after the last node</w:t>
      </w:r>
      <w:r w:rsidR="00F644B4">
        <w:t>.</w:t>
      </w:r>
    </w:p>
    <w:p w14:paraId="45D198B3" w14:textId="14DBF701" w:rsidR="00F644B4" w:rsidRDefault="00F644B4" w:rsidP="006B47DD"/>
    <w:p w14:paraId="559F8B06" w14:textId="72F68007" w:rsidR="00F644B4" w:rsidRDefault="00F644B4" w:rsidP="006B47DD">
      <w:r>
        <w:t xml:space="preserve">4.we have two Node variables - </w:t>
      </w:r>
      <w:r w:rsidRPr="00F644B4">
        <w:rPr>
          <w:rStyle w:val="0SyntxBlueChar"/>
        </w:rPr>
        <w:t>first</w:t>
      </w:r>
      <w:r>
        <w:t xml:space="preserve"> , </w:t>
      </w:r>
      <w:r w:rsidRPr="00F644B4">
        <w:rPr>
          <w:rStyle w:val="0SyntxBlueChar"/>
        </w:rPr>
        <w:t>last</w:t>
      </w:r>
      <w:r>
        <w:t>. These will update the first &amp; last element each time when we trying to add elements.</w:t>
      </w:r>
    </w:p>
    <w:p w14:paraId="52F556D5" w14:textId="77777777" w:rsidR="006B47DD" w:rsidRDefault="006B47DD" w:rsidP="009861B5">
      <w:pPr>
        <w:spacing w:line="240" w:lineRule="auto"/>
      </w:pPr>
    </w:p>
    <w:p w14:paraId="5A62F84D" w14:textId="6C4BFBFE" w:rsidR="00A221CA" w:rsidRDefault="00080EC2" w:rsidP="009861B5">
      <w:pPr>
        <w:spacing w:line="240" w:lineRule="auto"/>
      </w:pPr>
      <w:r>
        <w:t>5</w:t>
      </w:r>
      <w:r w:rsidR="00D91BA2">
        <w:t>.</w:t>
      </w:r>
      <w:r w:rsidR="00D91BA2" w:rsidRPr="00BB7574">
        <w:rPr>
          <w:rFonts w:ascii="Trebuchet MS" w:hAnsi="Trebuchet MS"/>
          <w:color w:val="444444"/>
          <w:sz w:val="21"/>
          <w:szCs w:val="21"/>
          <w:shd w:val="clear" w:color="auto" w:fill="FFFFFF"/>
        </w:rPr>
        <w:t xml:space="preserve"> </w:t>
      </w:r>
      <w:r w:rsidR="00D91BA2" w:rsidRPr="00F17E1D">
        <w:rPr>
          <w:b/>
        </w:rPr>
        <w:t xml:space="preserve">You can insert the elements at </w:t>
      </w:r>
      <w:r w:rsidR="00D91BA2" w:rsidRPr="00F17E1D">
        <w:rPr>
          <w:b/>
          <w:color w:val="00B050"/>
        </w:rPr>
        <w:t xml:space="preserve">both the ends </w:t>
      </w:r>
      <w:r w:rsidR="00D91BA2" w:rsidRPr="00F17E1D">
        <w:rPr>
          <w:b/>
        </w:rPr>
        <w:t xml:space="preserve">and also in the </w:t>
      </w:r>
      <w:r w:rsidR="00D91BA2" w:rsidRPr="00F17E1D">
        <w:rPr>
          <w:b/>
          <w:color w:val="00B050"/>
        </w:rPr>
        <w:t xml:space="preserve">middle </w:t>
      </w:r>
      <w:r w:rsidR="00D91BA2" w:rsidRPr="00F17E1D">
        <w:rPr>
          <w:b/>
        </w:rPr>
        <w:t>of the LinkedList</w:t>
      </w:r>
      <w:r w:rsidR="00D91BA2" w:rsidRPr="00BB7574">
        <w:t xml:space="preserve">. </w:t>
      </w:r>
    </w:p>
    <w:p w14:paraId="56C2706B" w14:textId="01927E4E" w:rsidR="00A221CA" w:rsidRDefault="00655FAE" w:rsidP="009861B5">
      <w:pPr>
        <w:spacing w:line="240" w:lineRule="auto"/>
      </w:pPr>
      <w:r>
        <w:t>6</w:t>
      </w:r>
      <w:r w:rsidR="00D91BA2">
        <w:t>.</w:t>
      </w:r>
      <w:r w:rsidR="00D91BA2" w:rsidRPr="00743C01">
        <w:t xml:space="preserve">If you call the regular </w:t>
      </w:r>
      <w:r w:rsidR="00D91BA2" w:rsidRPr="006B47DD">
        <w:rPr>
          <w:rStyle w:val="0SyntaxPinkChar"/>
        </w:rPr>
        <w:t>add()</w:t>
      </w:r>
      <w:r w:rsidR="00D91BA2" w:rsidRPr="00743C01">
        <w:t xml:space="preserve"> method or </w:t>
      </w:r>
      <w:r w:rsidR="00D91BA2" w:rsidRPr="006B47DD">
        <w:rPr>
          <w:rStyle w:val="0SyntaxPinkChar"/>
        </w:rPr>
        <w:t>addLast()</w:t>
      </w:r>
      <w:r w:rsidR="00D91BA2" w:rsidRPr="00743C01">
        <w:t xml:space="preserve"> method internally </w:t>
      </w:r>
      <w:r w:rsidR="00D91BA2" w:rsidRPr="006B47DD">
        <w:rPr>
          <w:rStyle w:val="0SyntaxPinkChar"/>
        </w:rPr>
        <w:t>linkLast()</w:t>
      </w:r>
      <w:r w:rsidR="00D91BA2" w:rsidRPr="00743C01">
        <w:t xml:space="preserve"> method is called</w:t>
      </w:r>
    </w:p>
    <w:p w14:paraId="6986C728" w14:textId="77777777" w:rsidR="00D91BA2" w:rsidRPr="006B47DD" w:rsidRDefault="00D91BA2" w:rsidP="00D91BA2">
      <w:pPr>
        <w:pStyle w:val="Output"/>
        <w:rPr>
          <w:color w:val="4C483D" w:themeColor="text2"/>
        </w:rPr>
      </w:pPr>
      <w:r w:rsidRPr="006B47DD">
        <w:t>/** * Links e as last element.     */</w:t>
      </w:r>
    </w:p>
    <w:p w14:paraId="72932A7C" w14:textId="77777777" w:rsidR="00D91BA2" w:rsidRPr="006B47DD" w:rsidRDefault="00D91BA2" w:rsidP="00D91BA2">
      <w:pPr>
        <w:pStyle w:val="Output"/>
        <w:rPr>
          <w:color w:val="4C483D" w:themeColor="text2"/>
        </w:rPr>
      </w:pPr>
      <w:r w:rsidRPr="006B47DD">
        <w:rPr>
          <w:color w:val="000000"/>
        </w:rPr>
        <w:t xml:space="preserve">    </w:t>
      </w:r>
      <w:r w:rsidRPr="006B47DD">
        <w:rPr>
          <w:bCs/>
          <w:color w:val="7F0055"/>
        </w:rPr>
        <w:t>void</w:t>
      </w:r>
      <w:r w:rsidRPr="006B47DD">
        <w:rPr>
          <w:color w:val="000000"/>
        </w:rPr>
        <w:t xml:space="preserve"> linkLast(E </w:t>
      </w:r>
      <w:r w:rsidRPr="006B47DD">
        <w:rPr>
          <w:color w:val="6A3E3E"/>
        </w:rPr>
        <w:t>e</w:t>
      </w:r>
      <w:r w:rsidRPr="006B47DD">
        <w:rPr>
          <w:color w:val="000000"/>
        </w:rPr>
        <w:t>) {</w:t>
      </w:r>
    </w:p>
    <w:p w14:paraId="12D1D8E7" w14:textId="77777777" w:rsidR="00D91BA2" w:rsidRPr="006B47DD" w:rsidRDefault="00D91BA2" w:rsidP="00D91BA2">
      <w:pPr>
        <w:pStyle w:val="Output"/>
        <w:rPr>
          <w:color w:val="4C483D" w:themeColor="text2"/>
        </w:rPr>
      </w:pPr>
      <w:r w:rsidRPr="006B47DD">
        <w:rPr>
          <w:color w:val="000000"/>
        </w:rPr>
        <w:t xml:space="preserve">        </w:t>
      </w:r>
      <w:r w:rsidRPr="006B47DD">
        <w:rPr>
          <w:bCs/>
          <w:color w:val="7F0055"/>
        </w:rPr>
        <w:t>final</w:t>
      </w:r>
      <w:r w:rsidRPr="006B47DD">
        <w:rPr>
          <w:color w:val="000000"/>
        </w:rPr>
        <w:t xml:space="preserve"> Node&lt;E&gt; </w:t>
      </w:r>
      <w:r w:rsidRPr="006B47DD">
        <w:rPr>
          <w:color w:val="6A3E3E"/>
        </w:rPr>
        <w:t>l</w:t>
      </w:r>
      <w:r w:rsidRPr="006B47DD">
        <w:rPr>
          <w:color w:val="000000"/>
        </w:rPr>
        <w:t xml:space="preserve"> = last;</w:t>
      </w:r>
    </w:p>
    <w:p w14:paraId="177AC128" w14:textId="77777777" w:rsidR="00D91BA2" w:rsidRPr="006B47DD" w:rsidRDefault="00D91BA2" w:rsidP="00D91BA2">
      <w:pPr>
        <w:pStyle w:val="Output"/>
        <w:rPr>
          <w:color w:val="4C483D" w:themeColor="text2"/>
        </w:rPr>
      </w:pPr>
      <w:r w:rsidRPr="006B47DD">
        <w:rPr>
          <w:color w:val="000000"/>
        </w:rPr>
        <w:t xml:space="preserve">        </w:t>
      </w:r>
      <w:r w:rsidRPr="006B47DD">
        <w:rPr>
          <w:bCs/>
          <w:color w:val="7F0055"/>
        </w:rPr>
        <w:t>final</w:t>
      </w:r>
      <w:r w:rsidRPr="006B47DD">
        <w:rPr>
          <w:color w:val="000000"/>
        </w:rPr>
        <w:t xml:space="preserve"> Node&lt;E&gt; </w:t>
      </w:r>
      <w:r w:rsidRPr="006B47DD">
        <w:rPr>
          <w:color w:val="6A3E3E"/>
        </w:rPr>
        <w:t>newNode</w:t>
      </w:r>
      <w:r w:rsidRPr="006B47DD">
        <w:rPr>
          <w:color w:val="000000"/>
        </w:rPr>
        <w:t xml:space="preserve"> = </w:t>
      </w:r>
      <w:r w:rsidRPr="006B47DD">
        <w:rPr>
          <w:bCs/>
          <w:color w:val="7F0055"/>
        </w:rPr>
        <w:t>new</w:t>
      </w:r>
      <w:r w:rsidRPr="006B47DD">
        <w:rPr>
          <w:color w:val="000000"/>
        </w:rPr>
        <w:t xml:space="preserve"> Node&lt;&gt;(</w:t>
      </w:r>
      <w:r w:rsidRPr="006B47DD">
        <w:rPr>
          <w:color w:val="6A3E3E"/>
        </w:rPr>
        <w:t>l</w:t>
      </w:r>
      <w:r w:rsidRPr="006B47DD">
        <w:rPr>
          <w:color w:val="000000"/>
        </w:rPr>
        <w:t xml:space="preserve">, </w:t>
      </w:r>
      <w:r w:rsidRPr="006B47DD">
        <w:rPr>
          <w:color w:val="6A3E3E"/>
        </w:rPr>
        <w:t>e</w:t>
      </w:r>
      <w:r w:rsidRPr="006B47DD">
        <w:rPr>
          <w:color w:val="000000"/>
        </w:rPr>
        <w:t xml:space="preserve">, </w:t>
      </w:r>
      <w:r w:rsidRPr="006B47DD">
        <w:rPr>
          <w:bCs/>
          <w:color w:val="7F0055"/>
        </w:rPr>
        <w:t>null</w:t>
      </w:r>
      <w:r w:rsidRPr="006B47DD">
        <w:rPr>
          <w:color w:val="000000"/>
        </w:rPr>
        <w:t>);</w:t>
      </w:r>
    </w:p>
    <w:p w14:paraId="5B50C796" w14:textId="77777777" w:rsidR="00D91BA2" w:rsidRPr="006B47DD" w:rsidRDefault="00D91BA2" w:rsidP="00D91BA2">
      <w:pPr>
        <w:pStyle w:val="Output"/>
        <w:rPr>
          <w:color w:val="4C483D" w:themeColor="text2"/>
        </w:rPr>
      </w:pPr>
      <w:r w:rsidRPr="006B47DD">
        <w:rPr>
          <w:color w:val="000000"/>
        </w:rPr>
        <w:t xml:space="preserve">        last = </w:t>
      </w:r>
      <w:r w:rsidRPr="006B47DD">
        <w:rPr>
          <w:color w:val="6A3E3E"/>
        </w:rPr>
        <w:t>newNode</w:t>
      </w:r>
      <w:r w:rsidRPr="006B47DD">
        <w:rPr>
          <w:color w:val="000000"/>
        </w:rPr>
        <w:t>;</w:t>
      </w:r>
    </w:p>
    <w:p w14:paraId="4505BE34" w14:textId="77777777" w:rsidR="00D91BA2" w:rsidRPr="006B47DD" w:rsidRDefault="00D91BA2" w:rsidP="00D91BA2">
      <w:pPr>
        <w:pStyle w:val="Output"/>
        <w:rPr>
          <w:color w:val="4C483D" w:themeColor="text2"/>
        </w:rPr>
      </w:pPr>
      <w:r w:rsidRPr="006B47DD">
        <w:rPr>
          <w:color w:val="000000"/>
        </w:rPr>
        <w:t xml:space="preserve">        </w:t>
      </w:r>
      <w:r w:rsidRPr="006B47DD">
        <w:rPr>
          <w:bCs/>
          <w:color w:val="7F0055"/>
        </w:rPr>
        <w:t>if</w:t>
      </w:r>
      <w:r w:rsidRPr="006B47DD">
        <w:rPr>
          <w:color w:val="000000"/>
        </w:rPr>
        <w:t xml:space="preserve"> (</w:t>
      </w:r>
      <w:r w:rsidRPr="006B47DD">
        <w:rPr>
          <w:color w:val="6A3E3E"/>
        </w:rPr>
        <w:t>l</w:t>
      </w:r>
      <w:r w:rsidRPr="006B47DD">
        <w:rPr>
          <w:color w:val="000000"/>
        </w:rPr>
        <w:t xml:space="preserve"> == </w:t>
      </w:r>
      <w:r w:rsidRPr="006B47DD">
        <w:rPr>
          <w:bCs/>
          <w:color w:val="7F0055"/>
        </w:rPr>
        <w:t>null</w:t>
      </w:r>
      <w:r w:rsidRPr="006B47DD">
        <w:rPr>
          <w:color w:val="000000"/>
        </w:rPr>
        <w:t>)</w:t>
      </w:r>
    </w:p>
    <w:p w14:paraId="085E9C46" w14:textId="77777777" w:rsidR="00D91BA2" w:rsidRPr="006B47DD" w:rsidRDefault="00D91BA2" w:rsidP="00D91BA2">
      <w:pPr>
        <w:pStyle w:val="Output"/>
        <w:rPr>
          <w:color w:val="4C483D" w:themeColor="text2"/>
        </w:rPr>
      </w:pPr>
      <w:r w:rsidRPr="006B47DD">
        <w:rPr>
          <w:color w:val="000000"/>
        </w:rPr>
        <w:t xml:space="preserve">            first = </w:t>
      </w:r>
      <w:r w:rsidRPr="006B47DD">
        <w:rPr>
          <w:color w:val="6A3E3E"/>
        </w:rPr>
        <w:t>newNode</w:t>
      </w:r>
      <w:r w:rsidRPr="006B47DD">
        <w:rPr>
          <w:color w:val="000000"/>
        </w:rPr>
        <w:t>;</w:t>
      </w:r>
    </w:p>
    <w:p w14:paraId="309DD291" w14:textId="77777777" w:rsidR="00D91BA2" w:rsidRPr="006B47DD" w:rsidRDefault="00D91BA2" w:rsidP="00D91BA2">
      <w:pPr>
        <w:pStyle w:val="Output"/>
        <w:rPr>
          <w:color w:val="4C483D" w:themeColor="text2"/>
        </w:rPr>
      </w:pPr>
      <w:r w:rsidRPr="006B47DD">
        <w:rPr>
          <w:color w:val="000000"/>
        </w:rPr>
        <w:t xml:space="preserve">        </w:t>
      </w:r>
      <w:r w:rsidRPr="006B47DD">
        <w:rPr>
          <w:bCs/>
          <w:color w:val="7F0055"/>
        </w:rPr>
        <w:t>else</w:t>
      </w:r>
    </w:p>
    <w:p w14:paraId="31A3D3CD" w14:textId="77777777" w:rsidR="00D91BA2" w:rsidRPr="006B47DD" w:rsidRDefault="00D91BA2" w:rsidP="00D91BA2">
      <w:pPr>
        <w:pStyle w:val="Output"/>
        <w:rPr>
          <w:color w:val="4C483D" w:themeColor="text2"/>
        </w:rPr>
      </w:pPr>
      <w:r w:rsidRPr="006B47DD">
        <w:rPr>
          <w:color w:val="000000"/>
        </w:rPr>
        <w:t xml:space="preserve">            </w:t>
      </w:r>
      <w:r w:rsidRPr="006B47DD">
        <w:rPr>
          <w:color w:val="6A3E3E"/>
        </w:rPr>
        <w:t>l</w:t>
      </w:r>
      <w:r w:rsidRPr="006B47DD">
        <w:rPr>
          <w:color w:val="000000"/>
        </w:rPr>
        <w:t xml:space="preserve">.next = </w:t>
      </w:r>
      <w:r w:rsidRPr="006B47DD">
        <w:rPr>
          <w:color w:val="6A3E3E"/>
        </w:rPr>
        <w:t>newNode</w:t>
      </w:r>
      <w:r w:rsidRPr="006B47DD">
        <w:rPr>
          <w:color w:val="000000"/>
        </w:rPr>
        <w:t>;</w:t>
      </w:r>
    </w:p>
    <w:p w14:paraId="7501321E" w14:textId="77777777" w:rsidR="00D91BA2" w:rsidRPr="006B47DD" w:rsidRDefault="00D91BA2" w:rsidP="00D91BA2">
      <w:pPr>
        <w:pStyle w:val="Output"/>
        <w:rPr>
          <w:color w:val="4C483D" w:themeColor="text2"/>
        </w:rPr>
      </w:pPr>
      <w:r w:rsidRPr="006B47DD">
        <w:rPr>
          <w:color w:val="000000"/>
        </w:rPr>
        <w:t xml:space="preserve">        size++;</w:t>
      </w:r>
    </w:p>
    <w:p w14:paraId="49EC9026" w14:textId="77777777" w:rsidR="00D91BA2" w:rsidRPr="006B47DD" w:rsidRDefault="00D91BA2" w:rsidP="00D91BA2">
      <w:pPr>
        <w:pStyle w:val="Output"/>
        <w:rPr>
          <w:color w:val="4C483D" w:themeColor="text2"/>
        </w:rPr>
      </w:pPr>
      <w:r w:rsidRPr="006B47DD">
        <w:rPr>
          <w:color w:val="000000"/>
        </w:rPr>
        <w:t xml:space="preserve">        modCount++;</w:t>
      </w:r>
    </w:p>
    <w:p w14:paraId="1362E756" w14:textId="77777777" w:rsidR="00D91BA2" w:rsidRPr="006B47DD" w:rsidRDefault="00D91BA2" w:rsidP="00D91BA2">
      <w:pPr>
        <w:pStyle w:val="Output"/>
      </w:pPr>
      <w:r w:rsidRPr="006B47DD">
        <w:rPr>
          <w:color w:val="000000"/>
        </w:rPr>
        <w:t xml:space="preserve">    }</w:t>
      </w:r>
    </w:p>
    <w:p w14:paraId="569F595E" w14:textId="77777777" w:rsidR="00D91BA2" w:rsidRDefault="00D91BA2" w:rsidP="00A37B23">
      <w:pPr>
        <w:spacing w:line="240" w:lineRule="auto"/>
      </w:pPr>
      <w:r>
        <w:t>6.</w:t>
      </w:r>
      <w:r w:rsidRPr="00C8047C">
        <w:t>If you call </w:t>
      </w:r>
      <w:r w:rsidRPr="00C8047C">
        <w:rPr>
          <w:b/>
          <w:bCs/>
        </w:rPr>
        <w:t>addFirst()</w:t>
      </w:r>
      <w:r w:rsidRPr="00C8047C">
        <w:t> method internally </w:t>
      </w:r>
      <w:r w:rsidRPr="00C8047C">
        <w:rPr>
          <w:b/>
          <w:bCs/>
        </w:rPr>
        <w:t>linkFirst()</w:t>
      </w:r>
      <w:r w:rsidRPr="00C8047C">
        <w:t> method is called. </w:t>
      </w:r>
    </w:p>
    <w:p w14:paraId="3A344D74" w14:textId="77777777" w:rsidR="00D91BA2" w:rsidRPr="00C8047C" w:rsidRDefault="00D91BA2" w:rsidP="00D91BA2">
      <w:pPr>
        <w:pStyle w:val="Output"/>
        <w:rPr>
          <w:color w:val="4C483D" w:themeColor="text2"/>
        </w:rPr>
      </w:pPr>
      <w:r w:rsidRPr="00C8047C">
        <w:rPr>
          <w:bCs/>
          <w:color w:val="7F0055"/>
        </w:rPr>
        <w:t>private</w:t>
      </w:r>
      <w:r w:rsidRPr="00C8047C">
        <w:t xml:space="preserve"> </w:t>
      </w:r>
      <w:r w:rsidRPr="00C8047C">
        <w:rPr>
          <w:bCs/>
          <w:color w:val="7F0055"/>
        </w:rPr>
        <w:t>void</w:t>
      </w:r>
      <w:r w:rsidRPr="00C8047C">
        <w:t xml:space="preserve"> linkFirst(E </w:t>
      </w:r>
      <w:r w:rsidRPr="00C8047C">
        <w:rPr>
          <w:color w:val="6A3E3E"/>
        </w:rPr>
        <w:t>e</w:t>
      </w:r>
      <w:r w:rsidRPr="00C8047C">
        <w:t>) {</w:t>
      </w:r>
    </w:p>
    <w:p w14:paraId="038C40F9" w14:textId="77777777" w:rsidR="00D91BA2" w:rsidRPr="00C8047C" w:rsidRDefault="00D91BA2" w:rsidP="00D91BA2">
      <w:pPr>
        <w:pStyle w:val="Output"/>
        <w:rPr>
          <w:color w:val="4C483D" w:themeColor="text2"/>
        </w:rPr>
      </w:pPr>
      <w:r w:rsidRPr="00C8047C">
        <w:tab/>
        <w:t xml:space="preserve">        </w:t>
      </w:r>
      <w:r w:rsidRPr="00C8047C">
        <w:rPr>
          <w:bCs/>
          <w:color w:val="7F0055"/>
        </w:rPr>
        <w:t>final</w:t>
      </w:r>
      <w:r w:rsidRPr="00C8047C">
        <w:t xml:space="preserve"> Node&lt;E&gt; </w:t>
      </w:r>
      <w:r w:rsidRPr="00C8047C">
        <w:rPr>
          <w:color w:val="6A3E3E"/>
        </w:rPr>
        <w:t>f</w:t>
      </w:r>
      <w:r w:rsidRPr="00C8047C">
        <w:t xml:space="preserve"> = first;</w:t>
      </w:r>
    </w:p>
    <w:p w14:paraId="36A53E2A" w14:textId="77777777" w:rsidR="00D91BA2" w:rsidRPr="00C8047C" w:rsidRDefault="00D91BA2" w:rsidP="00D91BA2">
      <w:pPr>
        <w:pStyle w:val="Output"/>
        <w:rPr>
          <w:color w:val="4C483D" w:themeColor="text2"/>
        </w:rPr>
      </w:pPr>
      <w:r w:rsidRPr="00C8047C">
        <w:tab/>
        <w:t xml:space="preserve">        </w:t>
      </w:r>
      <w:r w:rsidRPr="00C8047C">
        <w:rPr>
          <w:bCs/>
          <w:color w:val="7F0055"/>
        </w:rPr>
        <w:t>final</w:t>
      </w:r>
      <w:r w:rsidRPr="00C8047C">
        <w:t xml:space="preserve"> Node&lt;E&gt; </w:t>
      </w:r>
      <w:r w:rsidRPr="00C8047C">
        <w:rPr>
          <w:color w:val="6A3E3E"/>
        </w:rPr>
        <w:t>newNode</w:t>
      </w:r>
      <w:r w:rsidRPr="00C8047C">
        <w:t xml:space="preserve"> = </w:t>
      </w:r>
      <w:r w:rsidRPr="00C8047C">
        <w:rPr>
          <w:bCs/>
          <w:color w:val="7F0055"/>
        </w:rPr>
        <w:t>new</w:t>
      </w:r>
      <w:r w:rsidRPr="00C8047C">
        <w:t xml:space="preserve"> Node&lt;&gt;(</w:t>
      </w:r>
      <w:r w:rsidRPr="00C8047C">
        <w:rPr>
          <w:bCs/>
          <w:color w:val="7F0055"/>
        </w:rPr>
        <w:t>null</w:t>
      </w:r>
      <w:r w:rsidRPr="00C8047C">
        <w:t xml:space="preserve">, </w:t>
      </w:r>
      <w:r w:rsidRPr="00C8047C">
        <w:rPr>
          <w:color w:val="6A3E3E"/>
        </w:rPr>
        <w:t>e</w:t>
      </w:r>
      <w:r w:rsidRPr="00C8047C">
        <w:t xml:space="preserve">, </w:t>
      </w:r>
      <w:r w:rsidRPr="00C8047C">
        <w:rPr>
          <w:color w:val="6A3E3E"/>
        </w:rPr>
        <w:t>f</w:t>
      </w:r>
      <w:r w:rsidRPr="00C8047C">
        <w:t>);</w:t>
      </w:r>
    </w:p>
    <w:p w14:paraId="7C4EA373" w14:textId="77777777" w:rsidR="00D91BA2" w:rsidRPr="00C8047C" w:rsidRDefault="00D91BA2" w:rsidP="00D91BA2">
      <w:pPr>
        <w:pStyle w:val="Output"/>
        <w:rPr>
          <w:color w:val="4C483D" w:themeColor="text2"/>
        </w:rPr>
      </w:pPr>
      <w:r w:rsidRPr="00C8047C">
        <w:tab/>
        <w:t xml:space="preserve">        first = </w:t>
      </w:r>
      <w:r w:rsidRPr="00C8047C">
        <w:rPr>
          <w:color w:val="6A3E3E"/>
        </w:rPr>
        <w:t>newNode</w:t>
      </w:r>
      <w:r w:rsidRPr="00C8047C">
        <w:t>;</w:t>
      </w:r>
    </w:p>
    <w:p w14:paraId="6FE17CF1" w14:textId="77777777" w:rsidR="00D91BA2" w:rsidRPr="00C8047C" w:rsidRDefault="00D91BA2" w:rsidP="00D91BA2">
      <w:pPr>
        <w:pStyle w:val="Output"/>
        <w:rPr>
          <w:color w:val="4C483D" w:themeColor="text2"/>
        </w:rPr>
      </w:pPr>
      <w:r w:rsidRPr="00C8047C">
        <w:tab/>
        <w:t xml:space="preserve">        </w:t>
      </w:r>
      <w:r w:rsidRPr="00C8047C">
        <w:rPr>
          <w:bCs/>
          <w:color w:val="7F0055"/>
        </w:rPr>
        <w:t>if</w:t>
      </w:r>
      <w:r w:rsidRPr="00C8047C">
        <w:t xml:space="preserve"> (</w:t>
      </w:r>
      <w:r w:rsidRPr="00C8047C">
        <w:rPr>
          <w:color w:val="6A3E3E"/>
        </w:rPr>
        <w:t>f</w:t>
      </w:r>
      <w:r w:rsidRPr="00C8047C">
        <w:t xml:space="preserve"> == </w:t>
      </w:r>
      <w:r w:rsidRPr="00C8047C">
        <w:rPr>
          <w:bCs/>
          <w:color w:val="7F0055"/>
        </w:rPr>
        <w:t>null</w:t>
      </w:r>
      <w:r w:rsidRPr="00C8047C">
        <w:t>)</w:t>
      </w:r>
    </w:p>
    <w:p w14:paraId="388327A8" w14:textId="77777777" w:rsidR="00D91BA2" w:rsidRPr="00C8047C" w:rsidRDefault="00D91BA2" w:rsidP="00D91BA2">
      <w:pPr>
        <w:pStyle w:val="Output"/>
        <w:rPr>
          <w:color w:val="4C483D" w:themeColor="text2"/>
        </w:rPr>
      </w:pPr>
      <w:r w:rsidRPr="00C8047C">
        <w:tab/>
        <w:t xml:space="preserve">            last = </w:t>
      </w:r>
      <w:r w:rsidRPr="00C8047C">
        <w:rPr>
          <w:color w:val="6A3E3E"/>
        </w:rPr>
        <w:t>newNode</w:t>
      </w:r>
      <w:r w:rsidRPr="00C8047C">
        <w:t>;</w:t>
      </w:r>
    </w:p>
    <w:p w14:paraId="1A95267C" w14:textId="77777777" w:rsidR="00D91BA2" w:rsidRPr="00C8047C" w:rsidRDefault="00D91BA2" w:rsidP="00D91BA2">
      <w:pPr>
        <w:pStyle w:val="Output"/>
        <w:rPr>
          <w:color w:val="4C483D" w:themeColor="text2"/>
        </w:rPr>
      </w:pPr>
      <w:r w:rsidRPr="00C8047C">
        <w:tab/>
        <w:t xml:space="preserve">        </w:t>
      </w:r>
      <w:r w:rsidRPr="00C8047C">
        <w:rPr>
          <w:bCs/>
          <w:color w:val="7F0055"/>
        </w:rPr>
        <w:t>else</w:t>
      </w:r>
    </w:p>
    <w:p w14:paraId="66F21D57" w14:textId="77777777" w:rsidR="00D91BA2" w:rsidRPr="00C8047C" w:rsidRDefault="00D91BA2" w:rsidP="00D91BA2">
      <w:pPr>
        <w:pStyle w:val="Output"/>
        <w:rPr>
          <w:color w:val="4C483D" w:themeColor="text2"/>
        </w:rPr>
      </w:pPr>
      <w:r w:rsidRPr="00C8047C">
        <w:tab/>
        <w:t xml:space="preserve">            </w:t>
      </w:r>
      <w:r w:rsidRPr="00C8047C">
        <w:rPr>
          <w:color w:val="6A3E3E"/>
        </w:rPr>
        <w:t>f</w:t>
      </w:r>
      <w:r w:rsidRPr="00C8047C">
        <w:t xml:space="preserve">.prev = </w:t>
      </w:r>
      <w:r w:rsidRPr="00C8047C">
        <w:rPr>
          <w:color w:val="6A3E3E"/>
        </w:rPr>
        <w:t>newNode</w:t>
      </w:r>
      <w:r w:rsidRPr="00C8047C">
        <w:t>;</w:t>
      </w:r>
    </w:p>
    <w:p w14:paraId="715C7895" w14:textId="77777777" w:rsidR="00D91BA2" w:rsidRPr="00C8047C" w:rsidRDefault="00D91BA2" w:rsidP="00D91BA2">
      <w:pPr>
        <w:pStyle w:val="Output"/>
        <w:rPr>
          <w:color w:val="4C483D" w:themeColor="text2"/>
        </w:rPr>
      </w:pPr>
      <w:r w:rsidRPr="00C8047C">
        <w:tab/>
        <w:t xml:space="preserve">        size++;</w:t>
      </w:r>
    </w:p>
    <w:p w14:paraId="038ACE24" w14:textId="77777777" w:rsidR="00D91BA2" w:rsidRPr="00C8047C" w:rsidRDefault="00D91BA2" w:rsidP="00D91BA2">
      <w:pPr>
        <w:pStyle w:val="Output"/>
        <w:rPr>
          <w:color w:val="4C483D" w:themeColor="text2"/>
        </w:rPr>
      </w:pPr>
      <w:r w:rsidRPr="00C8047C">
        <w:tab/>
        <w:t xml:space="preserve">        modCount++;</w:t>
      </w:r>
    </w:p>
    <w:p w14:paraId="7F12DEAA" w14:textId="77777777" w:rsidR="00D91BA2" w:rsidRPr="00C8047C" w:rsidRDefault="00D91BA2" w:rsidP="00D91BA2">
      <w:pPr>
        <w:pStyle w:val="Output"/>
      </w:pPr>
      <w:r w:rsidRPr="00C8047C">
        <w:tab/>
        <w:t xml:space="preserve">    }</w:t>
      </w:r>
    </w:p>
    <w:p w14:paraId="11F52AAE" w14:textId="77777777" w:rsidR="00D91BA2" w:rsidRDefault="00D91BA2" w:rsidP="00A37B23">
      <w:pPr>
        <w:spacing w:line="240" w:lineRule="auto"/>
      </w:pPr>
    </w:p>
    <w:p w14:paraId="0572FFB3" w14:textId="36DE11CC" w:rsidR="00D91BA2" w:rsidRDefault="00D91BA2" w:rsidP="00396656">
      <w:r>
        <w:t>5.</w:t>
      </w:r>
      <w:r w:rsidRPr="0032686F">
        <w:rPr>
          <w:b/>
        </w:rPr>
        <w:t>Insertion and removal operations in LinkedList are faster than</w:t>
      </w:r>
      <w:r w:rsidRPr="0032686F">
        <w:t xml:space="preserve"> the ArrayList. Because in LinkedList, there is no need to shift the elements after each insertion and removal</w:t>
      </w:r>
      <w:r>
        <w:t>, because we only add elements at First or Last no in-between.</w:t>
      </w:r>
      <w:r w:rsidRPr="0032686F">
        <w:t xml:space="preserve"> only references of next and previous elements need to be changed.</w:t>
      </w:r>
    </w:p>
    <w:p w14:paraId="39E46ACF" w14:textId="77777777" w:rsidR="00A37B23" w:rsidRDefault="00A37B23" w:rsidP="00A37B23">
      <w:pPr>
        <w:spacing w:line="240" w:lineRule="auto"/>
      </w:pPr>
    </w:p>
    <w:p w14:paraId="27C82921" w14:textId="57D24D18" w:rsidR="00D91BA2" w:rsidRPr="0087592B" w:rsidRDefault="00D91BA2" w:rsidP="00A4736D">
      <w:r>
        <w:t>6.</w:t>
      </w:r>
      <w:r w:rsidRPr="0087592B">
        <w:rPr>
          <w:b/>
        </w:rPr>
        <w:t>Retrieval of the elements is very slow in</w:t>
      </w:r>
      <w:r w:rsidRPr="0087592B">
        <w:t xml:space="preserve"> LinkedList as compared to ArrayList. Because in LinkedList, </w:t>
      </w:r>
      <w:r w:rsidRPr="0087592B">
        <w:rPr>
          <w:b/>
        </w:rPr>
        <w:t>you should traverse from beginning or end</w:t>
      </w:r>
      <w:r w:rsidRPr="0087592B">
        <w:t xml:space="preserve"> (whichever is closer to the element) to reach the element.</w:t>
      </w:r>
    </w:p>
    <w:p w14:paraId="44DEAC2F" w14:textId="77777777" w:rsidR="00D91BA2" w:rsidRDefault="00D91BA2" w:rsidP="00D91BA2">
      <w:pPr>
        <w:pStyle w:val="Output"/>
        <w:rPr>
          <w:color w:val="4C483D" w:themeColor="text2"/>
        </w:rPr>
      </w:pPr>
      <w:r>
        <w:rPr>
          <w:bCs/>
          <w:color w:val="7F0055"/>
        </w:rPr>
        <w:t>public</w:t>
      </w:r>
      <w:r>
        <w:t xml:space="preserve"> </w:t>
      </w:r>
      <w:r>
        <w:rPr>
          <w:bCs/>
          <w:color w:val="7F0055"/>
        </w:rPr>
        <w:t>class</w:t>
      </w:r>
      <w:r>
        <w:t xml:space="preserve"> LinkedListDemo {</w:t>
      </w:r>
    </w:p>
    <w:p w14:paraId="2D804EB5" w14:textId="77777777" w:rsidR="00D91BA2" w:rsidRDefault="00D91BA2" w:rsidP="00D91BA2">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2E58421B" w14:textId="77777777" w:rsidR="00D91BA2" w:rsidRDefault="00D91BA2" w:rsidP="00D91BA2">
      <w:pPr>
        <w:pStyle w:val="Output"/>
        <w:rPr>
          <w:color w:val="4C483D" w:themeColor="text2"/>
        </w:rPr>
      </w:pPr>
    </w:p>
    <w:p w14:paraId="0AECE32C" w14:textId="77777777" w:rsidR="00D91BA2" w:rsidRDefault="00D91BA2" w:rsidP="00D91BA2">
      <w:pPr>
        <w:pStyle w:val="Output"/>
        <w:rPr>
          <w:color w:val="4C483D" w:themeColor="text2"/>
        </w:rPr>
      </w:pPr>
      <w:r>
        <w:tab/>
      </w:r>
      <w:r>
        <w:tab/>
        <w:t xml:space="preserve">LinkedList&lt;String&gt; </w:t>
      </w:r>
      <w:r>
        <w:rPr>
          <w:color w:val="6A3E3E"/>
        </w:rPr>
        <w:t>list</w:t>
      </w:r>
      <w:r>
        <w:t xml:space="preserve"> = </w:t>
      </w:r>
      <w:r>
        <w:rPr>
          <w:bCs/>
          <w:color w:val="7F0055"/>
        </w:rPr>
        <w:t>new</w:t>
      </w:r>
      <w:r>
        <w:t xml:space="preserve"> LinkedList&lt;&gt;();</w:t>
      </w:r>
    </w:p>
    <w:p w14:paraId="3CD3CEE6" w14:textId="77777777" w:rsidR="00D91BA2" w:rsidRDefault="00D91BA2" w:rsidP="00D91BA2">
      <w:pPr>
        <w:pStyle w:val="Output"/>
        <w:rPr>
          <w:color w:val="4C483D" w:themeColor="text2"/>
        </w:rPr>
      </w:pPr>
      <w:r>
        <w:tab/>
      </w:r>
      <w:r>
        <w:tab/>
      </w:r>
      <w:r>
        <w:rPr>
          <w:color w:val="6A3E3E"/>
        </w:rPr>
        <w:t>list</w:t>
      </w:r>
      <w:r>
        <w:t>.add(</w:t>
      </w:r>
      <w:r>
        <w:rPr>
          <w:color w:val="2A00FF"/>
        </w:rPr>
        <w:t>"One"</w:t>
      </w:r>
      <w:r>
        <w:t>);</w:t>
      </w:r>
    </w:p>
    <w:p w14:paraId="24B52513" w14:textId="77777777" w:rsidR="00D91BA2" w:rsidRDefault="00D91BA2" w:rsidP="00D91BA2">
      <w:pPr>
        <w:pStyle w:val="Output"/>
        <w:rPr>
          <w:color w:val="4C483D" w:themeColor="text2"/>
        </w:rPr>
      </w:pPr>
      <w:r>
        <w:tab/>
      </w:r>
      <w:r>
        <w:tab/>
      </w:r>
      <w:r>
        <w:rPr>
          <w:color w:val="6A3E3E"/>
        </w:rPr>
        <w:t>list</w:t>
      </w:r>
      <w:r>
        <w:t>.add(</w:t>
      </w:r>
      <w:r>
        <w:rPr>
          <w:color w:val="2A00FF"/>
        </w:rPr>
        <w:t>"Two"</w:t>
      </w:r>
      <w:r>
        <w:t>);</w:t>
      </w:r>
    </w:p>
    <w:p w14:paraId="545C035F" w14:textId="77777777" w:rsidR="00D91BA2" w:rsidRDefault="00D91BA2" w:rsidP="00D91BA2">
      <w:pPr>
        <w:pStyle w:val="Output"/>
        <w:rPr>
          <w:color w:val="4C483D" w:themeColor="text2"/>
        </w:rPr>
      </w:pPr>
      <w:r>
        <w:tab/>
      </w:r>
      <w:r>
        <w:tab/>
      </w:r>
      <w:r>
        <w:rPr>
          <w:color w:val="6A3E3E"/>
        </w:rPr>
        <w:t>list</w:t>
      </w:r>
      <w:r>
        <w:t>.add(</w:t>
      </w:r>
      <w:r>
        <w:rPr>
          <w:color w:val="2A00FF"/>
        </w:rPr>
        <w:t>"Three"</w:t>
      </w:r>
      <w:r>
        <w:t>);</w:t>
      </w:r>
    </w:p>
    <w:p w14:paraId="68FA3990" w14:textId="77777777" w:rsidR="00D91BA2" w:rsidRDefault="00D91BA2" w:rsidP="00D91BA2">
      <w:pPr>
        <w:pStyle w:val="Output"/>
        <w:rPr>
          <w:color w:val="4C483D" w:themeColor="text2"/>
        </w:rPr>
      </w:pPr>
      <w:r>
        <w:rPr>
          <w:highlight w:val="lightGray"/>
        </w:rPr>
        <w:tab/>
      </w:r>
      <w:r>
        <w:rPr>
          <w:highlight w:val="lightGray"/>
        </w:rPr>
        <w:tab/>
        <w:t>System.</w:t>
      </w:r>
      <w:r>
        <w:rPr>
          <w:bCs/>
          <w:i/>
          <w:iCs/>
          <w:color w:val="0000C0"/>
          <w:highlight w:val="lightGray"/>
        </w:rPr>
        <w:t>out</w:t>
      </w:r>
      <w:r>
        <w:rPr>
          <w:highlight w:val="lightGray"/>
        </w:rPr>
        <w:t>.println(</w:t>
      </w:r>
      <w:r>
        <w:rPr>
          <w:color w:val="6A3E3E"/>
          <w:highlight w:val="lightGray"/>
        </w:rPr>
        <w:t>list</w:t>
      </w:r>
      <w:r>
        <w:rPr>
          <w:highlight w:val="lightGray"/>
        </w:rPr>
        <w:t>);</w:t>
      </w:r>
    </w:p>
    <w:p w14:paraId="627F3249" w14:textId="77777777" w:rsidR="00D91BA2" w:rsidRDefault="00D91BA2" w:rsidP="00D91BA2">
      <w:pPr>
        <w:pStyle w:val="Output"/>
        <w:rPr>
          <w:color w:val="4C483D" w:themeColor="text2"/>
        </w:rPr>
      </w:pPr>
      <w:r>
        <w:tab/>
        <w:t>}</w:t>
      </w:r>
    </w:p>
    <w:p w14:paraId="44B906B7" w14:textId="77777777" w:rsidR="00D91BA2" w:rsidRDefault="00D91BA2" w:rsidP="00D91BA2">
      <w:pPr>
        <w:pStyle w:val="Output"/>
        <w:rPr>
          <w:color w:val="4C483D" w:themeColor="text2"/>
        </w:rPr>
      </w:pPr>
      <w:r>
        <w:t>}</w:t>
      </w:r>
    </w:p>
    <w:p w14:paraId="09437F6A" w14:textId="4B03EF54" w:rsidR="00D91BA2" w:rsidRDefault="00D91BA2" w:rsidP="00D91BA2">
      <w:r>
        <w:rPr>
          <w:noProof/>
          <w:lang w:eastAsia="en-US"/>
        </w:rPr>
        <w:lastRenderedPageBreak/>
        <w:drawing>
          <wp:inline distT="0" distB="0" distL="0" distR="0" wp14:anchorId="52193974" wp14:editId="1DB8EADE">
            <wp:extent cx="4962219" cy="263220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063267" cy="2685804"/>
                    </a:xfrm>
                    <a:prstGeom prst="rect">
                      <a:avLst/>
                    </a:prstGeom>
                    <a:noFill/>
                    <a:ln>
                      <a:noFill/>
                    </a:ln>
                  </pic:spPr>
                </pic:pic>
              </a:graphicData>
            </a:graphic>
          </wp:inline>
        </w:drawing>
      </w:r>
    </w:p>
    <w:p w14:paraId="710137AA" w14:textId="77777777" w:rsidR="00A37B23" w:rsidRDefault="00A37B23" w:rsidP="00D91BA2"/>
    <w:p w14:paraId="7D7BAC51" w14:textId="47312DDD" w:rsidR="00D91BA2" w:rsidRDefault="00D91BA2" w:rsidP="000E4144">
      <w:pPr>
        <w:pStyle w:val="Heading30"/>
      </w:pPr>
      <w:r>
        <w:t>Vector– Internal implementation (</w:t>
      </w:r>
      <w:r w:rsidR="008D7E72" w:rsidRPr="008D7E72">
        <w:rPr>
          <w:color w:val="FF0000"/>
        </w:rPr>
        <w:t>Synchronized</w:t>
      </w:r>
      <w:r w:rsidR="008D7E72">
        <w:t xml:space="preserve"> - </w:t>
      </w:r>
      <w:r>
        <w:t>Same as ArrayList)</w:t>
      </w:r>
    </w:p>
    <w:p w14:paraId="0C8EA314" w14:textId="77777777" w:rsidR="00D91BA2" w:rsidRPr="006F6B59" w:rsidRDefault="00D91BA2" w:rsidP="006F728B">
      <w:pPr>
        <w:pStyle w:val="ListParagraph"/>
        <w:numPr>
          <w:ilvl w:val="0"/>
          <w:numId w:val="125"/>
        </w:numPr>
      </w:pPr>
      <w:r w:rsidRPr="006F6B59">
        <w:t>The underlying data structure is </w:t>
      </w:r>
      <w:r w:rsidRPr="006F6B59">
        <w:rPr>
          <w:b/>
          <w:bCs/>
        </w:rPr>
        <w:t>ResizableArray</w:t>
      </w:r>
      <w:r w:rsidRPr="006F6B59">
        <w:t> or </w:t>
      </w:r>
      <w:r w:rsidRPr="006F6B59">
        <w:rPr>
          <w:b/>
          <w:bCs/>
        </w:rPr>
        <w:t>Growable</w:t>
      </w:r>
      <w:r w:rsidRPr="006F6B59">
        <w:t> Array</w:t>
      </w:r>
    </w:p>
    <w:p w14:paraId="5712EF49" w14:textId="77777777" w:rsidR="00D91BA2" w:rsidRPr="006F6B59" w:rsidRDefault="00D91BA2" w:rsidP="006F728B">
      <w:pPr>
        <w:pStyle w:val="ListParagraph"/>
        <w:numPr>
          <w:ilvl w:val="0"/>
          <w:numId w:val="125"/>
        </w:numPr>
      </w:pPr>
      <w:r w:rsidRPr="006F6B59">
        <w:t>Duplicates are allowed</w:t>
      </w:r>
    </w:p>
    <w:p w14:paraId="0C72A621" w14:textId="77777777" w:rsidR="00D91BA2" w:rsidRPr="006F6B59" w:rsidRDefault="00D91BA2" w:rsidP="006F728B">
      <w:pPr>
        <w:pStyle w:val="ListParagraph"/>
        <w:numPr>
          <w:ilvl w:val="0"/>
          <w:numId w:val="125"/>
        </w:numPr>
      </w:pPr>
      <w:r w:rsidRPr="006F6B59">
        <w:t>Insertion order is preserved</w:t>
      </w:r>
    </w:p>
    <w:p w14:paraId="255BF4F7" w14:textId="77777777" w:rsidR="00D91BA2" w:rsidRPr="006F6B59" w:rsidRDefault="00D91BA2" w:rsidP="006F728B">
      <w:pPr>
        <w:pStyle w:val="ListParagraph"/>
        <w:numPr>
          <w:ilvl w:val="0"/>
          <w:numId w:val="125"/>
        </w:numPr>
      </w:pPr>
      <w:r w:rsidRPr="006F6B59">
        <w:t>Heterogeneous (different datatypes) Objects are allowed</w:t>
      </w:r>
    </w:p>
    <w:p w14:paraId="53D16B51" w14:textId="7594AF65" w:rsidR="00D91BA2" w:rsidRPr="006F6B59" w:rsidRDefault="006A411B" w:rsidP="006F728B">
      <w:pPr>
        <w:pStyle w:val="ListParagraph"/>
        <w:numPr>
          <w:ilvl w:val="0"/>
          <w:numId w:val="125"/>
        </w:numPr>
      </w:pPr>
      <w:r>
        <w:rPr>
          <w:rStyle w:val="0SyntaxPinkChar"/>
        </w:rPr>
        <w:t>n</w:t>
      </w:r>
      <w:r w:rsidR="00D91BA2" w:rsidRPr="006A411B">
        <w:rPr>
          <w:rStyle w:val="0SyntaxPinkChar"/>
        </w:rPr>
        <w:t>ull</w:t>
      </w:r>
      <w:r w:rsidR="00D91BA2" w:rsidRPr="006F6B59">
        <w:t xml:space="preserve"> is insertion is allowed</w:t>
      </w:r>
    </w:p>
    <w:p w14:paraId="240ED61F" w14:textId="09940A30" w:rsidR="00D91BA2" w:rsidRPr="006F6B59" w:rsidRDefault="00D91BA2" w:rsidP="006F728B">
      <w:pPr>
        <w:pStyle w:val="ListParagraph"/>
        <w:numPr>
          <w:ilvl w:val="0"/>
          <w:numId w:val="125"/>
        </w:numPr>
      </w:pPr>
      <w:r w:rsidRPr="006F6B59">
        <w:t xml:space="preserve">Vector implements Serializable, </w:t>
      </w:r>
      <w:r w:rsidR="00360FD9" w:rsidRPr="006F6B59">
        <w:t>Cloneable</w:t>
      </w:r>
      <w:r w:rsidRPr="006F6B59">
        <w:t xml:space="preserve"> &amp; RandomAccess</w:t>
      </w:r>
    </w:p>
    <w:p w14:paraId="683938FA" w14:textId="77777777" w:rsidR="00D91BA2" w:rsidRPr="00F17E1D" w:rsidRDefault="00D91BA2" w:rsidP="006F728B">
      <w:pPr>
        <w:pStyle w:val="ListParagraph"/>
        <w:numPr>
          <w:ilvl w:val="0"/>
          <w:numId w:val="125"/>
        </w:numPr>
        <w:rPr>
          <w:b/>
          <w:color w:val="FF0000"/>
        </w:rPr>
      </w:pPr>
      <w:r w:rsidRPr="00F17E1D">
        <w:rPr>
          <w:b/>
          <w:color w:val="FF0000"/>
        </w:rPr>
        <w:t>Vector is Synchronized</w:t>
      </w:r>
    </w:p>
    <w:tbl>
      <w:tblPr>
        <w:tblW w:w="9886" w:type="dxa"/>
        <w:tblBorders>
          <w:left w:val="single" w:sz="6" w:space="0" w:color="E0E0E0"/>
          <w:bottom w:val="single" w:sz="6" w:space="0" w:color="E0E0E0"/>
          <w:right w:val="single" w:sz="6" w:space="0" w:color="E0E0E0"/>
        </w:tblBorders>
        <w:shd w:val="clear" w:color="auto" w:fill="FFFFFF"/>
        <w:tblCellMar>
          <w:top w:w="15" w:type="dxa"/>
          <w:left w:w="15" w:type="dxa"/>
          <w:bottom w:w="15" w:type="dxa"/>
          <w:right w:w="15" w:type="dxa"/>
        </w:tblCellMar>
        <w:tblLook w:val="04A0" w:firstRow="1" w:lastRow="0" w:firstColumn="1" w:lastColumn="0" w:noHBand="0" w:noVBand="1"/>
      </w:tblPr>
      <w:tblGrid>
        <w:gridCol w:w="3142"/>
        <w:gridCol w:w="3330"/>
        <w:gridCol w:w="3414"/>
      </w:tblGrid>
      <w:tr w:rsidR="00D91BA2" w:rsidRPr="00167BE8" w14:paraId="725C215E" w14:textId="77777777" w:rsidTr="00930F1B">
        <w:trPr>
          <w:trHeight w:val="36"/>
        </w:trPr>
        <w:tc>
          <w:tcPr>
            <w:tcW w:w="3142"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64BC73A" w14:textId="77777777" w:rsidR="00D91BA2" w:rsidRPr="00167BE8" w:rsidRDefault="00D91BA2" w:rsidP="007F3A18">
            <w:pPr>
              <w:spacing w:line="240" w:lineRule="auto"/>
            </w:pPr>
            <w:r w:rsidRPr="00167BE8">
              <w:rPr>
                <w:b/>
                <w:bCs/>
              </w:rPr>
              <w:t>Add / Remove</w:t>
            </w:r>
          </w:p>
        </w:tc>
        <w:tc>
          <w:tcPr>
            <w:tcW w:w="3330"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5426F84D" w14:textId="77777777" w:rsidR="00D91BA2" w:rsidRPr="00167BE8" w:rsidRDefault="00D91BA2" w:rsidP="007F3A18">
            <w:pPr>
              <w:spacing w:line="240" w:lineRule="auto"/>
            </w:pPr>
            <w:r w:rsidRPr="00167BE8">
              <w:rPr>
                <w:b/>
                <w:bCs/>
              </w:rPr>
              <w:t>Find</w:t>
            </w:r>
          </w:p>
        </w:tc>
        <w:tc>
          <w:tcPr>
            <w:tcW w:w="3414"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610821A" w14:textId="77777777" w:rsidR="00D91BA2" w:rsidRPr="00167BE8" w:rsidRDefault="00D91BA2" w:rsidP="007F3A18">
            <w:pPr>
              <w:spacing w:line="240" w:lineRule="auto"/>
            </w:pPr>
            <w:r w:rsidRPr="00167BE8">
              <w:rPr>
                <w:b/>
                <w:bCs/>
              </w:rPr>
              <w:t>Special</w:t>
            </w:r>
          </w:p>
        </w:tc>
      </w:tr>
      <w:tr w:rsidR="00D91BA2" w:rsidRPr="00167BE8" w14:paraId="2525D129" w14:textId="77777777" w:rsidTr="00930F1B">
        <w:trPr>
          <w:trHeight w:val="143"/>
        </w:trPr>
        <w:tc>
          <w:tcPr>
            <w:tcW w:w="3142"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53791227" w14:textId="77777777" w:rsidR="00D91BA2" w:rsidRPr="006333DB" w:rsidRDefault="00D91BA2" w:rsidP="00445A3A">
            <w:pPr>
              <w:rPr>
                <w:rFonts w:ascii="Consolas" w:hAnsi="Consolas"/>
                <w:sz w:val="18"/>
                <w:szCs w:val="18"/>
              </w:rPr>
            </w:pPr>
            <w:r w:rsidRPr="006333DB">
              <w:rPr>
                <w:rFonts w:ascii="Consolas" w:hAnsi="Consolas"/>
                <w:sz w:val="18"/>
                <w:szCs w:val="18"/>
              </w:rPr>
              <w:t>addElement(Obejct o)</w:t>
            </w:r>
          </w:p>
          <w:p w14:paraId="66BA3782" w14:textId="77777777" w:rsidR="00D91BA2" w:rsidRPr="006333DB" w:rsidRDefault="00D91BA2" w:rsidP="00445A3A">
            <w:pPr>
              <w:rPr>
                <w:rFonts w:ascii="Consolas" w:hAnsi="Consolas"/>
                <w:sz w:val="18"/>
                <w:szCs w:val="18"/>
              </w:rPr>
            </w:pPr>
            <w:r w:rsidRPr="006333DB">
              <w:rPr>
                <w:rFonts w:ascii="Consolas" w:hAnsi="Consolas"/>
                <w:sz w:val="18"/>
                <w:szCs w:val="18"/>
              </w:rPr>
              <w:t>removeElement(Object o)</w:t>
            </w:r>
          </w:p>
          <w:p w14:paraId="10F07229" w14:textId="77777777" w:rsidR="00D91BA2" w:rsidRPr="006333DB" w:rsidRDefault="00D91BA2" w:rsidP="00445A3A">
            <w:pPr>
              <w:rPr>
                <w:rFonts w:ascii="Consolas" w:hAnsi="Consolas"/>
                <w:sz w:val="18"/>
                <w:szCs w:val="18"/>
              </w:rPr>
            </w:pPr>
            <w:r w:rsidRPr="006333DB">
              <w:rPr>
                <w:rFonts w:ascii="Consolas" w:hAnsi="Consolas"/>
                <w:sz w:val="18"/>
                <w:szCs w:val="18"/>
              </w:rPr>
              <w:t>removeElementAt(int index)</w:t>
            </w:r>
          </w:p>
          <w:p w14:paraId="73585300" w14:textId="77777777" w:rsidR="00D91BA2" w:rsidRPr="006333DB" w:rsidRDefault="00D91BA2" w:rsidP="00445A3A">
            <w:pPr>
              <w:rPr>
                <w:rFonts w:ascii="Consolas" w:hAnsi="Consolas"/>
                <w:sz w:val="18"/>
                <w:szCs w:val="18"/>
              </w:rPr>
            </w:pPr>
            <w:r w:rsidRPr="006333DB">
              <w:rPr>
                <w:rFonts w:ascii="Consolas" w:hAnsi="Consolas"/>
                <w:sz w:val="18"/>
                <w:szCs w:val="18"/>
              </w:rPr>
              <w:t>removeAllElements()</w:t>
            </w:r>
          </w:p>
        </w:tc>
        <w:tc>
          <w:tcPr>
            <w:tcW w:w="3330"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1E752B7A" w14:textId="77777777" w:rsidR="00D91BA2" w:rsidRPr="006333DB" w:rsidRDefault="00D91BA2" w:rsidP="00445A3A">
            <w:pPr>
              <w:rPr>
                <w:rFonts w:ascii="Consolas" w:hAnsi="Consolas"/>
                <w:sz w:val="18"/>
                <w:szCs w:val="18"/>
              </w:rPr>
            </w:pPr>
            <w:r w:rsidRPr="006333DB">
              <w:rPr>
                <w:rFonts w:ascii="Consolas" w:hAnsi="Consolas"/>
                <w:sz w:val="18"/>
                <w:szCs w:val="18"/>
              </w:rPr>
              <w:t>Object elementAt(int index)</w:t>
            </w:r>
          </w:p>
          <w:p w14:paraId="1011A032" w14:textId="77777777" w:rsidR="00D91BA2" w:rsidRPr="006333DB" w:rsidRDefault="00D91BA2" w:rsidP="00445A3A">
            <w:pPr>
              <w:rPr>
                <w:rFonts w:ascii="Consolas" w:hAnsi="Consolas"/>
                <w:sz w:val="18"/>
                <w:szCs w:val="18"/>
              </w:rPr>
            </w:pPr>
            <w:r w:rsidRPr="006333DB">
              <w:rPr>
                <w:rFonts w:ascii="Consolas" w:hAnsi="Consolas"/>
                <w:sz w:val="18"/>
                <w:szCs w:val="18"/>
              </w:rPr>
              <w:t>Object firstElement()</w:t>
            </w:r>
          </w:p>
          <w:p w14:paraId="0F3B4C79" w14:textId="77777777" w:rsidR="00D91BA2" w:rsidRPr="006333DB" w:rsidRDefault="00D91BA2" w:rsidP="00445A3A">
            <w:pPr>
              <w:rPr>
                <w:rFonts w:ascii="Consolas" w:hAnsi="Consolas"/>
                <w:sz w:val="18"/>
                <w:szCs w:val="18"/>
              </w:rPr>
            </w:pPr>
            <w:r w:rsidRPr="006333DB">
              <w:rPr>
                <w:rFonts w:ascii="Consolas" w:hAnsi="Consolas"/>
                <w:sz w:val="18"/>
                <w:szCs w:val="18"/>
              </w:rPr>
              <w:t>Object lastElemet()</w:t>
            </w:r>
          </w:p>
          <w:p w14:paraId="70F17B2C" w14:textId="77777777" w:rsidR="00D91BA2" w:rsidRPr="006333DB" w:rsidRDefault="00D91BA2" w:rsidP="00445A3A">
            <w:pPr>
              <w:rPr>
                <w:rFonts w:ascii="Consolas" w:hAnsi="Consolas"/>
                <w:sz w:val="18"/>
                <w:szCs w:val="18"/>
              </w:rPr>
            </w:pPr>
            <w:r w:rsidRPr="006333DB">
              <w:rPr>
                <w:rFonts w:ascii="Consolas" w:hAnsi="Consolas"/>
                <w:sz w:val="18"/>
                <w:szCs w:val="18"/>
              </w:rPr>
              <w:t> </w:t>
            </w:r>
          </w:p>
        </w:tc>
        <w:tc>
          <w:tcPr>
            <w:tcW w:w="3414" w:type="dxa"/>
            <w:tcBorders>
              <w:top w:val="single" w:sz="6" w:space="0" w:color="E0E0E0"/>
              <w:left w:val="single" w:sz="6" w:space="0" w:color="E0E0E0"/>
              <w:bottom w:val="single" w:sz="6" w:space="0" w:color="E0E0E0"/>
              <w:right w:val="single" w:sz="6" w:space="0" w:color="E0E0E0"/>
            </w:tcBorders>
            <w:shd w:val="clear" w:color="auto" w:fill="FFFFFF"/>
            <w:tcMar>
              <w:top w:w="75" w:type="dxa"/>
              <w:left w:w="105" w:type="dxa"/>
              <w:bottom w:w="75" w:type="dxa"/>
              <w:right w:w="105" w:type="dxa"/>
            </w:tcMar>
            <w:vAlign w:val="center"/>
            <w:hideMark/>
          </w:tcPr>
          <w:p w14:paraId="7B0F302E" w14:textId="77777777" w:rsidR="00D91BA2" w:rsidRPr="006333DB" w:rsidRDefault="00D91BA2" w:rsidP="00445A3A">
            <w:pPr>
              <w:rPr>
                <w:rFonts w:ascii="Consolas" w:hAnsi="Consolas"/>
                <w:sz w:val="18"/>
                <w:szCs w:val="18"/>
              </w:rPr>
            </w:pPr>
            <w:r w:rsidRPr="006333DB">
              <w:rPr>
                <w:rFonts w:ascii="Consolas" w:hAnsi="Consolas"/>
                <w:sz w:val="18"/>
                <w:szCs w:val="18"/>
              </w:rPr>
              <w:t>Int size()</w:t>
            </w:r>
          </w:p>
          <w:p w14:paraId="10B855D1" w14:textId="77777777" w:rsidR="00D91BA2" w:rsidRPr="006333DB" w:rsidRDefault="00D91BA2" w:rsidP="00445A3A">
            <w:pPr>
              <w:rPr>
                <w:rFonts w:ascii="Consolas" w:hAnsi="Consolas"/>
                <w:color w:val="00B050"/>
                <w:sz w:val="18"/>
                <w:szCs w:val="18"/>
              </w:rPr>
            </w:pPr>
            <w:r w:rsidRPr="006333DB">
              <w:rPr>
                <w:rFonts w:ascii="Consolas" w:hAnsi="Consolas"/>
                <w:sz w:val="18"/>
                <w:szCs w:val="18"/>
              </w:rPr>
              <w:t>Int capacity()//</w:t>
            </w:r>
            <w:r w:rsidRPr="006333DB">
              <w:rPr>
                <w:rFonts w:ascii="Consolas" w:hAnsi="Consolas"/>
                <w:color w:val="00B050"/>
                <w:sz w:val="18"/>
                <w:szCs w:val="18"/>
              </w:rPr>
              <w:t>to know default/incremental capacity</w:t>
            </w:r>
          </w:p>
          <w:p w14:paraId="0AC0E535" w14:textId="77777777" w:rsidR="00D91BA2" w:rsidRPr="006333DB" w:rsidRDefault="00D91BA2" w:rsidP="00445A3A">
            <w:pPr>
              <w:rPr>
                <w:rFonts w:ascii="Consolas" w:hAnsi="Consolas"/>
                <w:sz w:val="18"/>
                <w:szCs w:val="18"/>
              </w:rPr>
            </w:pPr>
            <w:r w:rsidRPr="006333DB">
              <w:rPr>
                <w:rFonts w:ascii="Consolas" w:hAnsi="Consolas"/>
                <w:color w:val="00B050"/>
                <w:sz w:val="18"/>
                <w:szCs w:val="18"/>
              </w:rPr>
              <w:t>Enumeration elements()</w:t>
            </w:r>
          </w:p>
        </w:tc>
      </w:tr>
    </w:tbl>
    <w:p w14:paraId="36D5E07F" w14:textId="1C5AA32D" w:rsidR="00D91BA2" w:rsidRDefault="00D91BA2" w:rsidP="006333DB">
      <w:pPr>
        <w:spacing w:line="240" w:lineRule="auto"/>
        <w:jc w:val="center"/>
      </w:pPr>
      <w:r>
        <w:rPr>
          <w:noProof/>
          <w:lang w:eastAsia="en-US"/>
        </w:rPr>
        <w:drawing>
          <wp:inline distT="0" distB="0" distL="0" distR="0" wp14:anchorId="10B55D9F" wp14:editId="74D9DC0B">
            <wp:extent cx="5295944" cy="2681919"/>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65607" cy="2717197"/>
                    </a:xfrm>
                    <a:prstGeom prst="rect">
                      <a:avLst/>
                    </a:prstGeom>
                    <a:noFill/>
                    <a:ln>
                      <a:noFill/>
                    </a:ln>
                  </pic:spPr>
                </pic:pic>
              </a:graphicData>
            </a:graphic>
          </wp:inline>
        </w:drawing>
      </w:r>
    </w:p>
    <w:p w14:paraId="534FE262" w14:textId="77777777" w:rsidR="004607C0" w:rsidRPr="004607C0" w:rsidRDefault="004607C0" w:rsidP="004607C0">
      <w:pPr>
        <w:pStyle w:val="Output"/>
        <w:rPr>
          <w:color w:val="4C483D" w:themeColor="text2"/>
        </w:rPr>
      </w:pPr>
      <w:r w:rsidRPr="004607C0">
        <w:rPr>
          <w:bCs/>
          <w:color w:val="7F0055"/>
        </w:rPr>
        <w:t>public</w:t>
      </w:r>
      <w:r w:rsidRPr="004607C0">
        <w:t xml:space="preserve"> </w:t>
      </w:r>
      <w:r w:rsidRPr="004607C0">
        <w:rPr>
          <w:bCs/>
          <w:color w:val="7F0055"/>
        </w:rPr>
        <w:t>class</w:t>
      </w:r>
      <w:r w:rsidRPr="004607C0">
        <w:t xml:space="preserve"> VectorDemo {</w:t>
      </w:r>
    </w:p>
    <w:p w14:paraId="3AACB400" w14:textId="77777777" w:rsidR="004607C0" w:rsidRPr="004607C0" w:rsidRDefault="004607C0" w:rsidP="004607C0">
      <w:pPr>
        <w:pStyle w:val="Output"/>
        <w:rPr>
          <w:color w:val="4C483D" w:themeColor="text2"/>
        </w:rPr>
      </w:pPr>
      <w:r w:rsidRPr="004607C0">
        <w:tab/>
      </w:r>
      <w:r w:rsidRPr="004607C0">
        <w:rPr>
          <w:bCs/>
          <w:color w:val="7F0055"/>
        </w:rPr>
        <w:t>public</w:t>
      </w:r>
      <w:r w:rsidRPr="004607C0">
        <w:t xml:space="preserve"> </w:t>
      </w:r>
      <w:r w:rsidRPr="004607C0">
        <w:rPr>
          <w:bCs/>
          <w:color w:val="7F0055"/>
        </w:rPr>
        <w:t>static</w:t>
      </w:r>
      <w:r w:rsidRPr="004607C0">
        <w:t xml:space="preserve"> </w:t>
      </w:r>
      <w:r w:rsidRPr="004607C0">
        <w:rPr>
          <w:bCs/>
          <w:color w:val="7F0055"/>
        </w:rPr>
        <w:t>void</w:t>
      </w:r>
      <w:r w:rsidRPr="004607C0">
        <w:t xml:space="preserve"> main(String[] </w:t>
      </w:r>
      <w:r w:rsidRPr="004607C0">
        <w:rPr>
          <w:color w:val="6A3E3E"/>
        </w:rPr>
        <w:t>args</w:t>
      </w:r>
      <w:r w:rsidRPr="004607C0">
        <w:t>) {</w:t>
      </w:r>
    </w:p>
    <w:p w14:paraId="0E823B25" w14:textId="77777777" w:rsidR="004607C0" w:rsidRPr="004607C0" w:rsidRDefault="004607C0" w:rsidP="004607C0">
      <w:pPr>
        <w:pStyle w:val="Output"/>
        <w:rPr>
          <w:color w:val="4C483D" w:themeColor="text2"/>
        </w:rPr>
      </w:pPr>
      <w:r w:rsidRPr="004607C0">
        <w:tab/>
      </w:r>
      <w:r w:rsidRPr="004607C0">
        <w:tab/>
        <w:t xml:space="preserve">Vector </w:t>
      </w:r>
      <w:r w:rsidRPr="004607C0">
        <w:rPr>
          <w:color w:val="6A3E3E"/>
        </w:rPr>
        <w:t>v</w:t>
      </w:r>
      <w:r w:rsidRPr="004607C0">
        <w:t xml:space="preserve"> = </w:t>
      </w:r>
      <w:r w:rsidRPr="004607C0">
        <w:rPr>
          <w:bCs/>
          <w:color w:val="7F0055"/>
        </w:rPr>
        <w:t>new</w:t>
      </w:r>
      <w:r w:rsidRPr="004607C0">
        <w:t xml:space="preserve"> Vector();</w:t>
      </w:r>
    </w:p>
    <w:p w14:paraId="3523B76F" w14:textId="77777777" w:rsidR="004607C0" w:rsidRPr="004607C0" w:rsidRDefault="004607C0" w:rsidP="004607C0">
      <w:pPr>
        <w:pStyle w:val="Output"/>
        <w:rPr>
          <w:color w:val="4C483D" w:themeColor="text2"/>
        </w:rPr>
      </w:pPr>
      <w:r w:rsidRPr="004607C0">
        <w:tab/>
      </w:r>
      <w:r w:rsidRPr="004607C0">
        <w:tab/>
      </w:r>
      <w:r w:rsidRPr="004607C0">
        <w:rPr>
          <w:bCs/>
          <w:color w:val="7F0055"/>
        </w:rPr>
        <w:t>for</w:t>
      </w:r>
      <w:r w:rsidRPr="004607C0">
        <w:t xml:space="preserve"> (</w:t>
      </w:r>
      <w:r w:rsidRPr="004607C0">
        <w:rPr>
          <w:bCs/>
          <w:color w:val="7F0055"/>
        </w:rPr>
        <w:t>int</w:t>
      </w:r>
      <w:r w:rsidRPr="004607C0">
        <w:t xml:space="preserve"> </w:t>
      </w:r>
      <w:r w:rsidRPr="004607C0">
        <w:rPr>
          <w:color w:val="6A3E3E"/>
        </w:rPr>
        <w:t>i</w:t>
      </w:r>
      <w:r w:rsidRPr="004607C0">
        <w:t xml:space="preserve"> = 1; </w:t>
      </w:r>
      <w:r w:rsidRPr="004607C0">
        <w:rPr>
          <w:color w:val="6A3E3E"/>
        </w:rPr>
        <w:t>i</w:t>
      </w:r>
      <w:r w:rsidRPr="004607C0">
        <w:t xml:space="preserve"> &lt;= 10; </w:t>
      </w:r>
      <w:r w:rsidRPr="004607C0">
        <w:rPr>
          <w:color w:val="6A3E3E"/>
        </w:rPr>
        <w:t>i</w:t>
      </w:r>
      <w:r w:rsidRPr="004607C0">
        <w:t>++) {</w:t>
      </w:r>
    </w:p>
    <w:p w14:paraId="3640F19F" w14:textId="77777777" w:rsidR="004607C0" w:rsidRPr="004607C0" w:rsidRDefault="004607C0" w:rsidP="004607C0">
      <w:pPr>
        <w:pStyle w:val="Output"/>
        <w:rPr>
          <w:color w:val="4C483D" w:themeColor="text2"/>
        </w:rPr>
      </w:pPr>
      <w:r w:rsidRPr="004607C0">
        <w:lastRenderedPageBreak/>
        <w:tab/>
      </w:r>
      <w:r w:rsidRPr="004607C0">
        <w:tab/>
      </w:r>
      <w:r w:rsidRPr="004607C0">
        <w:tab/>
      </w:r>
      <w:r w:rsidRPr="004607C0">
        <w:rPr>
          <w:color w:val="6A3E3E"/>
        </w:rPr>
        <w:t>v</w:t>
      </w:r>
      <w:r w:rsidRPr="004607C0">
        <w:t>.addElement(</w:t>
      </w:r>
      <w:r w:rsidRPr="004607C0">
        <w:rPr>
          <w:color w:val="6A3E3E"/>
        </w:rPr>
        <w:t>i</w:t>
      </w:r>
      <w:r w:rsidRPr="004607C0">
        <w:t>);</w:t>
      </w:r>
    </w:p>
    <w:p w14:paraId="7482217F" w14:textId="77777777" w:rsidR="004607C0" w:rsidRPr="004607C0" w:rsidRDefault="004607C0" w:rsidP="004607C0">
      <w:pPr>
        <w:pStyle w:val="Output"/>
        <w:rPr>
          <w:color w:val="4C483D" w:themeColor="text2"/>
        </w:rPr>
      </w:pPr>
      <w:r w:rsidRPr="004607C0">
        <w:tab/>
      </w:r>
      <w:r w:rsidRPr="004607C0">
        <w:tab/>
        <w:t>}</w:t>
      </w:r>
    </w:p>
    <w:p w14:paraId="3F4C02F1" w14:textId="73AE0ACC" w:rsidR="004607C0" w:rsidRDefault="004607C0" w:rsidP="004607C0">
      <w:pPr>
        <w:pStyle w:val="Output"/>
        <w:rPr>
          <w:color w:val="3F7F5F"/>
        </w:rPr>
      </w:pPr>
      <w:r w:rsidRPr="004607C0">
        <w:tab/>
      </w:r>
      <w:r w:rsidRPr="004607C0">
        <w:tab/>
        <w:t>System.</w:t>
      </w:r>
      <w:r w:rsidRPr="004607C0">
        <w:rPr>
          <w:bCs/>
          <w:i/>
          <w:iCs/>
          <w:color w:val="0000C0"/>
        </w:rPr>
        <w:t>out</w:t>
      </w:r>
      <w:r w:rsidRPr="004607C0">
        <w:t>.println(</w:t>
      </w:r>
      <w:r w:rsidRPr="004607C0">
        <w:rPr>
          <w:color w:val="2A00FF"/>
        </w:rPr>
        <w:t>"Before adding 11th element -Capacity:"</w:t>
      </w:r>
      <w:r w:rsidRPr="004607C0">
        <w:t xml:space="preserve"> + </w:t>
      </w:r>
      <w:r w:rsidRPr="004607C0">
        <w:rPr>
          <w:color w:val="6A3E3E"/>
        </w:rPr>
        <w:t>v</w:t>
      </w:r>
      <w:r w:rsidRPr="004607C0">
        <w:t xml:space="preserve">.capacity()); </w:t>
      </w:r>
      <w:r w:rsidRPr="004607C0">
        <w:rPr>
          <w:color w:val="3F7F5F"/>
        </w:rPr>
        <w:t>//</w:t>
      </w:r>
      <w:r w:rsidR="006333DB">
        <w:rPr>
          <w:color w:val="3F7F5F"/>
        </w:rPr>
        <w:t>10</w:t>
      </w:r>
    </w:p>
    <w:p w14:paraId="1967540A" w14:textId="77777777" w:rsidR="006333DB" w:rsidRPr="004607C0" w:rsidRDefault="006333DB" w:rsidP="004607C0">
      <w:pPr>
        <w:pStyle w:val="Output"/>
        <w:rPr>
          <w:color w:val="4C483D" w:themeColor="text2"/>
        </w:rPr>
      </w:pPr>
    </w:p>
    <w:p w14:paraId="6219B07D" w14:textId="77777777" w:rsidR="004607C0" w:rsidRPr="004607C0" w:rsidRDefault="004607C0" w:rsidP="004607C0">
      <w:pPr>
        <w:pStyle w:val="Output"/>
        <w:rPr>
          <w:color w:val="4C483D" w:themeColor="text2"/>
        </w:rPr>
      </w:pPr>
      <w:r w:rsidRPr="004607C0">
        <w:tab/>
      </w:r>
      <w:r w:rsidRPr="004607C0">
        <w:tab/>
      </w:r>
      <w:r w:rsidRPr="004607C0">
        <w:rPr>
          <w:color w:val="6A3E3E"/>
        </w:rPr>
        <w:t>v</w:t>
      </w:r>
      <w:r w:rsidRPr="004607C0">
        <w:t>.addElement(</w:t>
      </w:r>
      <w:r w:rsidRPr="004607C0">
        <w:rPr>
          <w:color w:val="2A00FF"/>
        </w:rPr>
        <w:t>"Satya"</w:t>
      </w:r>
      <w:r w:rsidRPr="004607C0">
        <w:t>);</w:t>
      </w:r>
    </w:p>
    <w:p w14:paraId="0E949C8E" w14:textId="77777777" w:rsidR="004607C0" w:rsidRPr="004607C0" w:rsidRDefault="004607C0" w:rsidP="004607C0">
      <w:pPr>
        <w:pStyle w:val="Output"/>
        <w:rPr>
          <w:color w:val="4C483D" w:themeColor="text2"/>
        </w:rPr>
      </w:pPr>
      <w:r w:rsidRPr="004607C0">
        <w:tab/>
      </w:r>
      <w:r w:rsidRPr="004607C0">
        <w:tab/>
        <w:t>System.</w:t>
      </w:r>
      <w:r w:rsidRPr="004607C0">
        <w:rPr>
          <w:bCs/>
          <w:i/>
          <w:iCs/>
          <w:color w:val="0000C0"/>
        </w:rPr>
        <w:t>out</w:t>
      </w:r>
      <w:r w:rsidRPr="004607C0">
        <w:t>.println(</w:t>
      </w:r>
      <w:r w:rsidRPr="004607C0">
        <w:rPr>
          <w:color w:val="6A3E3E"/>
        </w:rPr>
        <w:t>v</w:t>
      </w:r>
      <w:r w:rsidRPr="004607C0">
        <w:t>);</w:t>
      </w:r>
    </w:p>
    <w:p w14:paraId="7646B1B3" w14:textId="77777777" w:rsidR="004607C0" w:rsidRPr="004607C0" w:rsidRDefault="004607C0" w:rsidP="004607C0">
      <w:pPr>
        <w:pStyle w:val="Output"/>
        <w:rPr>
          <w:color w:val="4C483D" w:themeColor="text2"/>
        </w:rPr>
      </w:pPr>
      <w:r w:rsidRPr="004607C0">
        <w:tab/>
      </w:r>
      <w:r w:rsidRPr="004607C0">
        <w:tab/>
        <w:t>System.</w:t>
      </w:r>
      <w:r w:rsidRPr="004607C0">
        <w:rPr>
          <w:bCs/>
          <w:i/>
          <w:iCs/>
          <w:color w:val="0000C0"/>
        </w:rPr>
        <w:t>out</w:t>
      </w:r>
      <w:r w:rsidRPr="004607C0">
        <w:t>.println(</w:t>
      </w:r>
      <w:r w:rsidRPr="004607C0">
        <w:rPr>
          <w:color w:val="2A00FF"/>
        </w:rPr>
        <w:t>"After adding 11th element -Capacity:"</w:t>
      </w:r>
      <w:r w:rsidRPr="004607C0">
        <w:t xml:space="preserve"> + </w:t>
      </w:r>
      <w:r w:rsidRPr="004607C0">
        <w:rPr>
          <w:color w:val="6A3E3E"/>
        </w:rPr>
        <w:t>v</w:t>
      </w:r>
      <w:r w:rsidRPr="004607C0">
        <w:t>.capacity());</w:t>
      </w:r>
    </w:p>
    <w:p w14:paraId="111C1020" w14:textId="77777777" w:rsidR="004607C0" w:rsidRPr="004607C0" w:rsidRDefault="004607C0" w:rsidP="004607C0">
      <w:pPr>
        <w:pStyle w:val="Output"/>
        <w:rPr>
          <w:color w:val="4C483D" w:themeColor="text2"/>
        </w:rPr>
      </w:pPr>
      <w:r w:rsidRPr="004607C0">
        <w:tab/>
      </w:r>
      <w:r w:rsidRPr="004607C0">
        <w:tab/>
        <w:t>System.</w:t>
      </w:r>
      <w:r w:rsidRPr="004607C0">
        <w:rPr>
          <w:bCs/>
          <w:i/>
          <w:iCs/>
          <w:color w:val="0000C0"/>
        </w:rPr>
        <w:t>out</w:t>
      </w:r>
      <w:r w:rsidRPr="004607C0">
        <w:t>.println(</w:t>
      </w:r>
      <w:r w:rsidRPr="004607C0">
        <w:rPr>
          <w:color w:val="2A00FF"/>
        </w:rPr>
        <w:t>"size : "</w:t>
      </w:r>
      <w:r w:rsidRPr="004607C0">
        <w:t xml:space="preserve"> + </w:t>
      </w:r>
      <w:r w:rsidRPr="004607C0">
        <w:rPr>
          <w:color w:val="6A3E3E"/>
        </w:rPr>
        <w:t>v</w:t>
      </w:r>
      <w:r w:rsidRPr="004607C0">
        <w:t>.size());</w:t>
      </w:r>
    </w:p>
    <w:p w14:paraId="7CA344E8" w14:textId="77777777" w:rsidR="004607C0" w:rsidRPr="004607C0" w:rsidRDefault="004607C0" w:rsidP="004607C0">
      <w:pPr>
        <w:pStyle w:val="Output"/>
        <w:rPr>
          <w:color w:val="4C483D" w:themeColor="text2"/>
        </w:rPr>
      </w:pPr>
      <w:r w:rsidRPr="004607C0">
        <w:tab/>
        <w:t>}</w:t>
      </w:r>
    </w:p>
    <w:p w14:paraId="1E977BB5" w14:textId="77777777" w:rsidR="004607C0" w:rsidRPr="004607C0" w:rsidRDefault="004607C0" w:rsidP="004607C0">
      <w:pPr>
        <w:pStyle w:val="Output"/>
        <w:rPr>
          <w:color w:val="4C483D" w:themeColor="text2"/>
        </w:rPr>
      </w:pPr>
      <w:r w:rsidRPr="004607C0">
        <w:t>}</w:t>
      </w:r>
    </w:p>
    <w:p w14:paraId="265978A0" w14:textId="77777777" w:rsidR="00F24CD3" w:rsidRDefault="00F24CD3" w:rsidP="00F24CD3">
      <w:pPr>
        <w:pStyle w:val="Output"/>
        <w:shd w:val="clear" w:color="auto" w:fill="000000" w:themeFill="text1"/>
      </w:pPr>
      <w:r>
        <w:t>Before adding 11th element -Capacity:10</w:t>
      </w:r>
    </w:p>
    <w:p w14:paraId="51755915" w14:textId="77777777" w:rsidR="00F24CD3" w:rsidRDefault="00F24CD3" w:rsidP="00F24CD3">
      <w:pPr>
        <w:pStyle w:val="Output"/>
        <w:shd w:val="clear" w:color="auto" w:fill="000000" w:themeFill="text1"/>
      </w:pPr>
      <w:r>
        <w:t>[1, 2, 3, 4, 5, 6, 7, 8, 9, 10, Satya]</w:t>
      </w:r>
    </w:p>
    <w:p w14:paraId="1DE754FF" w14:textId="77777777" w:rsidR="00F24CD3" w:rsidRDefault="00F24CD3" w:rsidP="00F24CD3">
      <w:pPr>
        <w:pStyle w:val="Output"/>
        <w:shd w:val="clear" w:color="auto" w:fill="000000" w:themeFill="text1"/>
      </w:pPr>
      <w:r>
        <w:t>After adding 11th element -Capacity:20</w:t>
      </w:r>
    </w:p>
    <w:p w14:paraId="4EB4705C" w14:textId="721BCD1D" w:rsidR="00F24CD3" w:rsidRDefault="00723FCE" w:rsidP="00F24CD3">
      <w:pPr>
        <w:pStyle w:val="Output"/>
        <w:shd w:val="clear" w:color="auto" w:fill="000000" w:themeFill="text1"/>
      </w:pPr>
      <w:r>
        <w:t>size:</w:t>
      </w:r>
      <w:r w:rsidR="00F24CD3">
        <w:t xml:space="preserve"> 11</w:t>
      </w:r>
    </w:p>
    <w:p w14:paraId="7B475C53" w14:textId="682BDC4F" w:rsidR="00763A03" w:rsidRDefault="00763A03" w:rsidP="00763A03"/>
    <w:p w14:paraId="75AF9F88" w14:textId="77777777" w:rsidR="00991EAF" w:rsidRDefault="00991EAF" w:rsidP="00763A03"/>
    <w:p w14:paraId="7BADD35C" w14:textId="08696296" w:rsidR="00D91BA2" w:rsidRDefault="00D91BA2" w:rsidP="000E4144">
      <w:pPr>
        <w:pStyle w:val="Heading30"/>
      </w:pPr>
      <w:r>
        <w:t>Stack– Internal implementation</w:t>
      </w:r>
    </w:p>
    <w:p w14:paraId="56927053" w14:textId="61511CAD" w:rsidR="00D91BA2" w:rsidRDefault="006333DB" w:rsidP="00910D7D">
      <w:r w:rsidRPr="006B54E1">
        <w:rPr>
          <w:noProof/>
          <w:lang w:eastAsia="en-US"/>
        </w:rPr>
        <w:drawing>
          <wp:anchor distT="0" distB="0" distL="114300" distR="114300" simplePos="0" relativeHeight="251723776" behindDoc="1" locked="0" layoutInCell="1" allowOverlap="1" wp14:anchorId="4CA48C9D" wp14:editId="03D90766">
            <wp:simplePos x="0" y="0"/>
            <wp:positionH relativeFrom="column">
              <wp:posOffset>31115</wp:posOffset>
            </wp:positionH>
            <wp:positionV relativeFrom="paragraph">
              <wp:posOffset>39370</wp:posOffset>
            </wp:positionV>
            <wp:extent cx="1627505" cy="2088515"/>
            <wp:effectExtent l="0" t="0" r="0" b="6985"/>
            <wp:wrapTight wrapText="bothSides">
              <wp:wrapPolygon edited="0">
                <wp:start x="0" y="0"/>
                <wp:lineTo x="0" y="21475"/>
                <wp:lineTo x="21238" y="21475"/>
                <wp:lineTo x="21238" y="0"/>
                <wp:lineTo x="0" y="0"/>
              </wp:wrapPolygon>
            </wp:wrapTight>
            <wp:docPr id="175" name="Picture 175" descr="image7">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7">
                      <a:hlinkClick r:id="rId250"/>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27505"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1BA2" w:rsidRPr="006B54E1">
        <w:t>The Stack class represents a </w:t>
      </w:r>
      <w:r w:rsidR="00D91BA2" w:rsidRPr="006B54E1">
        <w:rPr>
          <w:b/>
          <w:bCs/>
        </w:rPr>
        <w:t>last-in-first-out (LIFO)</w:t>
      </w:r>
      <w:r w:rsidR="00D91BA2" w:rsidRPr="006B54E1">
        <w:t> stack of objects. It extends class Vector with </w:t>
      </w:r>
      <w:r w:rsidR="00D91BA2" w:rsidRPr="006B54E1">
        <w:rPr>
          <w:b/>
          <w:bCs/>
        </w:rPr>
        <w:t xml:space="preserve">five </w:t>
      </w:r>
      <w:r w:rsidR="00723FCE" w:rsidRPr="006B54E1">
        <w:rPr>
          <w:b/>
          <w:bCs/>
        </w:rPr>
        <w:t>operations</w:t>
      </w:r>
      <w:r w:rsidR="00723FCE" w:rsidRPr="006B54E1">
        <w:t xml:space="preserve"> (</w:t>
      </w:r>
      <w:r w:rsidR="00D91BA2" w:rsidRPr="006B54E1">
        <w:t>below 5 methods) that allow a vector to be treated as a stack</w:t>
      </w:r>
    </w:p>
    <w:p w14:paraId="37562588" w14:textId="77777777" w:rsidR="00277B07" w:rsidRDefault="00277B07" w:rsidP="00277B07">
      <w:pPr>
        <w:spacing w:line="240" w:lineRule="auto"/>
        <w:rPr>
          <w:rStyle w:val="0SyntaxPinkChar"/>
        </w:rPr>
      </w:pPr>
    </w:p>
    <w:p w14:paraId="4AEBFC64" w14:textId="571E0FEF" w:rsidR="00D91BA2" w:rsidRPr="006B54E1" w:rsidRDefault="00D91BA2" w:rsidP="00991EAF">
      <w:pPr>
        <w:spacing w:line="360" w:lineRule="auto"/>
      </w:pPr>
      <w:r w:rsidRPr="00991EAF">
        <w:rPr>
          <w:rStyle w:val="0SyntaxPinkChar"/>
        </w:rPr>
        <w:t>Object push(Object o)</w:t>
      </w:r>
      <w:r w:rsidRPr="006B54E1">
        <w:t xml:space="preserve"> </w:t>
      </w:r>
      <w:r w:rsidR="00991EAF">
        <w:tab/>
      </w:r>
      <w:r w:rsidRPr="006B54E1">
        <w:t>-Insert an object into top of the stack</w:t>
      </w:r>
    </w:p>
    <w:p w14:paraId="5A3E52CE" w14:textId="527C52F5" w:rsidR="00D91BA2" w:rsidRPr="006B54E1" w:rsidRDefault="00D91BA2" w:rsidP="00991EAF">
      <w:pPr>
        <w:spacing w:line="360" w:lineRule="auto"/>
        <w:ind w:left="360"/>
      </w:pPr>
      <w:r w:rsidRPr="00991EAF">
        <w:rPr>
          <w:rStyle w:val="0SyntaxPinkChar"/>
        </w:rPr>
        <w:t>Object pop()</w:t>
      </w:r>
      <w:r w:rsidRPr="006B54E1">
        <w:rPr>
          <w:b/>
          <w:bCs/>
        </w:rPr>
        <w:t> </w:t>
      </w:r>
      <w:r w:rsidR="00991EAF">
        <w:rPr>
          <w:b/>
          <w:bCs/>
        </w:rPr>
        <w:tab/>
      </w:r>
      <w:r w:rsidR="00991EAF">
        <w:rPr>
          <w:b/>
          <w:bCs/>
        </w:rPr>
        <w:tab/>
      </w:r>
      <w:r w:rsidRPr="006B54E1">
        <w:t>-Removes &amp; returns from top of the stack</w:t>
      </w:r>
    </w:p>
    <w:p w14:paraId="23FB97CF" w14:textId="73FEF103" w:rsidR="00D91BA2" w:rsidRPr="006B54E1" w:rsidRDefault="00D91BA2" w:rsidP="00991EAF">
      <w:pPr>
        <w:spacing w:line="360" w:lineRule="auto"/>
        <w:ind w:left="360"/>
      </w:pPr>
      <w:r w:rsidRPr="00991EAF">
        <w:rPr>
          <w:rStyle w:val="0SyntaxPinkChar"/>
        </w:rPr>
        <w:t>Object peak()</w:t>
      </w:r>
      <w:r w:rsidR="00991EAF">
        <w:rPr>
          <w:rStyle w:val="0SyntaxPinkChar"/>
        </w:rPr>
        <w:tab/>
      </w:r>
      <w:r w:rsidR="00991EAF">
        <w:rPr>
          <w:rStyle w:val="0SyntaxPinkChar"/>
        </w:rPr>
        <w:tab/>
      </w:r>
      <w:r w:rsidRPr="006B54E1">
        <w:t>-Just returns Object from top of the stack</w:t>
      </w:r>
    </w:p>
    <w:p w14:paraId="05FB940E" w14:textId="570B9FD1" w:rsidR="00D91BA2" w:rsidRPr="006B54E1" w:rsidRDefault="00D91BA2" w:rsidP="00991EAF">
      <w:pPr>
        <w:spacing w:line="360" w:lineRule="auto"/>
        <w:ind w:left="360"/>
      </w:pPr>
      <w:r w:rsidRPr="00991EAF">
        <w:rPr>
          <w:rStyle w:val="0SyntaxPinkChar"/>
        </w:rPr>
        <w:t>boolean empty()</w:t>
      </w:r>
      <w:r w:rsidR="00991EAF">
        <w:rPr>
          <w:rStyle w:val="0SyntaxPinkChar"/>
        </w:rPr>
        <w:tab/>
      </w:r>
      <w:r w:rsidR="00991EAF">
        <w:rPr>
          <w:rStyle w:val="0SyntaxPinkChar"/>
        </w:rPr>
        <w:tab/>
      </w:r>
      <w:r w:rsidRPr="006B54E1">
        <w:t>-</w:t>
      </w:r>
      <w:r w:rsidR="00991EAF">
        <w:t xml:space="preserve"> </w:t>
      </w:r>
      <w:r w:rsidRPr="006B54E1">
        <w:t>returns</w:t>
      </w:r>
      <w:r w:rsidR="00991EAF">
        <w:t xml:space="preserve"> </w:t>
      </w:r>
      <w:r w:rsidRPr="006B54E1">
        <w:t>TRUE if stack is empty</w:t>
      </w:r>
    </w:p>
    <w:p w14:paraId="1F6B84E0" w14:textId="6DC862A8" w:rsidR="00D91BA2" w:rsidRDefault="00D91BA2" w:rsidP="00991EAF">
      <w:pPr>
        <w:spacing w:line="360" w:lineRule="auto"/>
        <w:ind w:left="360"/>
      </w:pPr>
      <w:r w:rsidRPr="00991EAF">
        <w:rPr>
          <w:rStyle w:val="0SyntaxPinkChar"/>
        </w:rPr>
        <w:t>int search(Object o)</w:t>
      </w:r>
      <w:r w:rsidRPr="006B54E1">
        <w:t> </w:t>
      </w:r>
      <w:r w:rsidR="00991EAF">
        <w:tab/>
      </w:r>
      <w:r w:rsidRPr="006B54E1">
        <w:t>– returns offset if available otherwise -1</w:t>
      </w:r>
    </w:p>
    <w:p w14:paraId="3B7DC450" w14:textId="77777777" w:rsidR="00910D7D" w:rsidRPr="006B54E1" w:rsidRDefault="00910D7D" w:rsidP="00991EAF">
      <w:pPr>
        <w:spacing w:line="360" w:lineRule="auto"/>
        <w:ind w:left="360"/>
      </w:pPr>
    </w:p>
    <w:p w14:paraId="702C4B5D" w14:textId="1BA1B69D" w:rsidR="00910D7D" w:rsidRPr="00910D7D" w:rsidRDefault="00910D7D" w:rsidP="006F728B">
      <w:pPr>
        <w:pStyle w:val="ListParagraph"/>
        <w:numPr>
          <w:ilvl w:val="0"/>
          <w:numId w:val="126"/>
        </w:numPr>
      </w:pPr>
      <w:r>
        <w:t xml:space="preserve">Uses </w:t>
      </w:r>
      <w:r w:rsidRPr="00910D7D">
        <w:rPr>
          <w:b/>
          <w:bCs/>
        </w:rPr>
        <w:t>Growable Array</w:t>
      </w:r>
      <w:r>
        <w:t>, initial capacity as 10, same as ArrayList</w:t>
      </w:r>
    </w:p>
    <w:p w14:paraId="638AD6FE" w14:textId="491CC7DD" w:rsidR="00D91BA2" w:rsidRPr="00A339DF" w:rsidRDefault="00D91BA2" w:rsidP="006F728B">
      <w:pPr>
        <w:pStyle w:val="ListParagraph"/>
        <w:numPr>
          <w:ilvl w:val="0"/>
          <w:numId w:val="126"/>
        </w:numPr>
      </w:pPr>
      <w:r w:rsidRPr="00A339DF">
        <w:rPr>
          <w:b/>
          <w:bCs/>
        </w:rPr>
        <w:t>Adding item</w:t>
      </w:r>
      <w:r w:rsidRPr="00A339DF">
        <w:t xml:space="preserve"> in Stack is called </w:t>
      </w:r>
      <w:r w:rsidRPr="00A339DF">
        <w:rPr>
          <w:b/>
          <w:bCs/>
        </w:rPr>
        <w:t>PUSH.</w:t>
      </w:r>
    </w:p>
    <w:p w14:paraId="6066AEDB" w14:textId="77777777" w:rsidR="00D91BA2" w:rsidRPr="00A339DF" w:rsidRDefault="00D91BA2" w:rsidP="006F728B">
      <w:pPr>
        <w:pStyle w:val="ListParagraph"/>
        <w:numPr>
          <w:ilvl w:val="0"/>
          <w:numId w:val="126"/>
        </w:numPr>
      </w:pPr>
      <w:r w:rsidRPr="00A339DF">
        <w:rPr>
          <w:b/>
          <w:bCs/>
        </w:rPr>
        <w:t xml:space="preserve">Removing item </w:t>
      </w:r>
      <w:r w:rsidRPr="00A339DF">
        <w:t>from stack is called</w:t>
      </w:r>
      <w:r w:rsidRPr="00A339DF">
        <w:rPr>
          <w:b/>
          <w:bCs/>
        </w:rPr>
        <w:t xml:space="preserve"> POP.</w:t>
      </w:r>
    </w:p>
    <w:p w14:paraId="5E4EE691" w14:textId="77777777" w:rsidR="00D91BA2" w:rsidRPr="00A339DF" w:rsidRDefault="00D91BA2" w:rsidP="006F728B">
      <w:pPr>
        <w:pStyle w:val="ListParagraph"/>
        <w:numPr>
          <w:ilvl w:val="0"/>
          <w:numId w:val="126"/>
        </w:numPr>
      </w:pPr>
      <w:r w:rsidRPr="00A339DF">
        <w:rPr>
          <w:b/>
          <w:bCs/>
        </w:rPr>
        <w:t xml:space="preserve">Push and pop </w:t>
      </w:r>
      <w:r w:rsidRPr="00A339DF">
        <w:t xml:space="preserve">operations happen at </w:t>
      </w:r>
      <w:r w:rsidRPr="00A339DF">
        <w:rPr>
          <w:b/>
          <w:bCs/>
        </w:rPr>
        <w:t xml:space="preserve">Top </w:t>
      </w:r>
      <w:r w:rsidRPr="00A339DF">
        <w:t>of stack.</w:t>
      </w:r>
    </w:p>
    <w:p w14:paraId="13F02ECE" w14:textId="77777777" w:rsidR="00D91BA2" w:rsidRPr="00A339DF" w:rsidRDefault="00D91BA2" w:rsidP="006F728B">
      <w:pPr>
        <w:pStyle w:val="ListParagraph"/>
        <w:numPr>
          <w:ilvl w:val="0"/>
          <w:numId w:val="126"/>
        </w:numPr>
      </w:pPr>
      <w:r w:rsidRPr="00A339DF">
        <w:t xml:space="preserve">Stack follows </w:t>
      </w:r>
      <w:r w:rsidRPr="00A339DF">
        <w:rPr>
          <w:b/>
          <w:bCs/>
        </w:rPr>
        <w:t xml:space="preserve">LIFO </w:t>
      </w:r>
      <w:r w:rsidRPr="00A339DF">
        <w:t>(Last in first out) - means last added element is removed first from stack</w:t>
      </w:r>
    </w:p>
    <w:p w14:paraId="00405E6B" w14:textId="77777777" w:rsidR="00D91BA2" w:rsidRDefault="00D91BA2" w:rsidP="006F728B">
      <w:pPr>
        <w:pStyle w:val="ListParagraph"/>
        <w:numPr>
          <w:ilvl w:val="0"/>
          <w:numId w:val="126"/>
        </w:numPr>
      </w:pPr>
      <w:r>
        <w:t>Push - O(1) [as we push element at Top of Stack in java]</w:t>
      </w:r>
    </w:p>
    <w:p w14:paraId="4072F095" w14:textId="5EBC5429" w:rsidR="00D91BA2" w:rsidRDefault="00D91BA2" w:rsidP="006F728B">
      <w:pPr>
        <w:pStyle w:val="ListParagraph"/>
        <w:numPr>
          <w:ilvl w:val="0"/>
          <w:numId w:val="126"/>
        </w:numPr>
      </w:pPr>
      <w:r>
        <w:t>Pop - O(1) [as popping is also done at Top of Stack in java]</w:t>
      </w:r>
    </w:p>
    <w:p w14:paraId="79F5A2F3" w14:textId="77777777" w:rsidR="006333DB" w:rsidRDefault="006333DB" w:rsidP="006333DB">
      <w:pPr>
        <w:pStyle w:val="ListParagraph"/>
        <w:ind w:left="360"/>
      </w:pPr>
    </w:p>
    <w:p w14:paraId="36CD9F5E" w14:textId="77777777" w:rsidR="00D91BA2" w:rsidRDefault="00D91BA2" w:rsidP="00D91BA2">
      <w:r>
        <w:rPr>
          <w:noProof/>
          <w:lang w:eastAsia="en-US"/>
        </w:rPr>
        <w:lastRenderedPageBreak/>
        <w:drawing>
          <wp:inline distT="0" distB="0" distL="0" distR="0" wp14:anchorId="7A6F8C54" wp14:editId="24676874">
            <wp:extent cx="5905500" cy="31527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05500" cy="3152775"/>
                    </a:xfrm>
                    <a:prstGeom prst="rect">
                      <a:avLst/>
                    </a:prstGeom>
                    <a:noFill/>
                    <a:ln>
                      <a:noFill/>
                    </a:ln>
                  </pic:spPr>
                </pic:pic>
              </a:graphicData>
            </a:graphic>
          </wp:inline>
        </w:drawing>
      </w:r>
    </w:p>
    <w:p w14:paraId="09679D0A" w14:textId="77777777" w:rsidR="00F24CD3" w:rsidRPr="00F24CD3" w:rsidRDefault="00F24CD3" w:rsidP="00F24CD3">
      <w:pPr>
        <w:pStyle w:val="Output"/>
      </w:pPr>
      <w:r w:rsidRPr="00F24CD3">
        <w:t>public class StackDemo {</w:t>
      </w:r>
    </w:p>
    <w:p w14:paraId="67002B79" w14:textId="77777777" w:rsidR="00F24CD3" w:rsidRPr="00F24CD3" w:rsidRDefault="00F24CD3" w:rsidP="00F24CD3">
      <w:pPr>
        <w:pStyle w:val="Output"/>
      </w:pPr>
      <w:r w:rsidRPr="00F24CD3">
        <w:t xml:space="preserve">    public static void main(String[] args) {</w:t>
      </w:r>
    </w:p>
    <w:p w14:paraId="0C90AC8F" w14:textId="77777777" w:rsidR="00F24CD3" w:rsidRPr="00F24CD3" w:rsidRDefault="00F24CD3" w:rsidP="00F24CD3">
      <w:pPr>
        <w:pStyle w:val="Output"/>
      </w:pPr>
      <w:r w:rsidRPr="00F24CD3">
        <w:t xml:space="preserve">        Stack s = new Stack();</w:t>
      </w:r>
    </w:p>
    <w:p w14:paraId="25389722" w14:textId="77777777" w:rsidR="00F24CD3" w:rsidRPr="00F24CD3" w:rsidRDefault="00F24CD3" w:rsidP="00F24CD3">
      <w:pPr>
        <w:pStyle w:val="Output"/>
      </w:pPr>
      <w:r w:rsidRPr="00F24CD3">
        <w:t xml:space="preserve">        s.push("A");</w:t>
      </w:r>
    </w:p>
    <w:p w14:paraId="070ABB23" w14:textId="77777777" w:rsidR="00F24CD3" w:rsidRPr="00F24CD3" w:rsidRDefault="00F24CD3" w:rsidP="00F24CD3">
      <w:pPr>
        <w:pStyle w:val="Output"/>
      </w:pPr>
      <w:r w:rsidRPr="00F24CD3">
        <w:t xml:space="preserve">        s.push("B");</w:t>
      </w:r>
    </w:p>
    <w:p w14:paraId="41B9E1A4" w14:textId="77777777" w:rsidR="00F24CD3" w:rsidRPr="00F24CD3" w:rsidRDefault="00F24CD3" w:rsidP="00F24CD3">
      <w:pPr>
        <w:pStyle w:val="Output"/>
      </w:pPr>
      <w:r w:rsidRPr="00F24CD3">
        <w:t xml:space="preserve">        s.push("C");</w:t>
      </w:r>
    </w:p>
    <w:p w14:paraId="131225B3" w14:textId="77777777" w:rsidR="00F24CD3" w:rsidRPr="00F24CD3" w:rsidRDefault="00F24CD3" w:rsidP="00F24CD3">
      <w:pPr>
        <w:pStyle w:val="Output"/>
      </w:pPr>
      <w:r w:rsidRPr="00F24CD3">
        <w:t xml:space="preserve">        System.out.println(s);// [A, B, C]</w:t>
      </w:r>
    </w:p>
    <w:p w14:paraId="3A3D04B1" w14:textId="77777777" w:rsidR="00F24CD3" w:rsidRPr="00F24CD3" w:rsidRDefault="00F24CD3" w:rsidP="00F24CD3">
      <w:pPr>
        <w:pStyle w:val="Output"/>
      </w:pPr>
    </w:p>
    <w:p w14:paraId="51E9CAC6" w14:textId="77777777" w:rsidR="00F24CD3" w:rsidRPr="00F24CD3" w:rsidRDefault="00F24CD3" w:rsidP="00F24CD3">
      <w:pPr>
        <w:pStyle w:val="Output"/>
      </w:pPr>
      <w:r w:rsidRPr="00F24CD3">
        <w:t xml:space="preserve">        System.out.println(s.search("A"));// 3</w:t>
      </w:r>
    </w:p>
    <w:p w14:paraId="1114EAEB" w14:textId="77777777" w:rsidR="00F24CD3" w:rsidRPr="00F24CD3" w:rsidRDefault="00F24CD3" w:rsidP="00F24CD3">
      <w:pPr>
        <w:pStyle w:val="Output"/>
      </w:pPr>
      <w:r w:rsidRPr="00F24CD3">
        <w:t xml:space="preserve">        System.out.println(s.search("X"));// -1</w:t>
      </w:r>
    </w:p>
    <w:p w14:paraId="6A84FCCE" w14:textId="77777777" w:rsidR="00F24CD3" w:rsidRPr="00F24CD3" w:rsidRDefault="00F24CD3" w:rsidP="00F24CD3">
      <w:pPr>
        <w:pStyle w:val="Output"/>
      </w:pPr>
      <w:r w:rsidRPr="00F24CD3">
        <w:t xml:space="preserve">        </w:t>
      </w:r>
    </w:p>
    <w:p w14:paraId="0AE356F6" w14:textId="77777777" w:rsidR="00F24CD3" w:rsidRPr="00F24CD3" w:rsidRDefault="00F24CD3" w:rsidP="00F24CD3">
      <w:pPr>
        <w:pStyle w:val="Output"/>
      </w:pPr>
      <w:r w:rsidRPr="00F24CD3">
        <w:t xml:space="preserve">        s.pop();</w:t>
      </w:r>
    </w:p>
    <w:p w14:paraId="4E8BD2F7" w14:textId="77777777" w:rsidR="00F24CD3" w:rsidRPr="00F24CD3" w:rsidRDefault="00F24CD3" w:rsidP="00F24CD3">
      <w:pPr>
        <w:pStyle w:val="Output"/>
      </w:pPr>
      <w:r w:rsidRPr="00F24CD3">
        <w:t xml:space="preserve">        System.out.println(s);//[A, B]</w:t>
      </w:r>
    </w:p>
    <w:p w14:paraId="65291F07" w14:textId="77777777" w:rsidR="00F24CD3" w:rsidRPr="00F24CD3" w:rsidRDefault="00F24CD3" w:rsidP="00F24CD3">
      <w:pPr>
        <w:pStyle w:val="Output"/>
      </w:pPr>
      <w:r w:rsidRPr="00F24CD3">
        <w:t xml:space="preserve">    }</w:t>
      </w:r>
    </w:p>
    <w:p w14:paraId="75982C73" w14:textId="77777777" w:rsidR="00F24CD3" w:rsidRDefault="00F24CD3" w:rsidP="00F24CD3">
      <w:pPr>
        <w:pStyle w:val="Output"/>
      </w:pPr>
      <w:r w:rsidRPr="00F24CD3">
        <w:t>}</w:t>
      </w:r>
    </w:p>
    <w:p w14:paraId="69EE40F8" w14:textId="77777777" w:rsidR="00F24CD3" w:rsidRDefault="00F24CD3" w:rsidP="00F24CD3">
      <w:pPr>
        <w:pStyle w:val="Output"/>
        <w:shd w:val="clear" w:color="auto" w:fill="000000" w:themeFill="text1"/>
      </w:pPr>
      <w:r>
        <w:t>[A, B, C]</w:t>
      </w:r>
    </w:p>
    <w:p w14:paraId="743F5A69" w14:textId="77777777" w:rsidR="00F24CD3" w:rsidRDefault="00F24CD3" w:rsidP="00F24CD3">
      <w:pPr>
        <w:pStyle w:val="Output"/>
        <w:shd w:val="clear" w:color="auto" w:fill="000000" w:themeFill="text1"/>
      </w:pPr>
      <w:r>
        <w:t>3</w:t>
      </w:r>
    </w:p>
    <w:p w14:paraId="3D7C52B3" w14:textId="77777777" w:rsidR="00F24CD3" w:rsidRPr="00F24CD3" w:rsidRDefault="00F24CD3" w:rsidP="00F24CD3">
      <w:pPr>
        <w:pStyle w:val="Output"/>
        <w:shd w:val="clear" w:color="auto" w:fill="000000" w:themeFill="text1"/>
      </w:pPr>
      <w:r>
        <w:t>-1</w:t>
      </w:r>
    </w:p>
    <w:p w14:paraId="657D6DDF" w14:textId="77777777" w:rsidR="00B8487B" w:rsidRDefault="00B8487B" w:rsidP="00B8487B"/>
    <w:p w14:paraId="17ED03D8" w14:textId="77777777" w:rsidR="00B8487B" w:rsidRDefault="00B8487B" w:rsidP="00B8487B">
      <w:pPr>
        <w:pStyle w:val="Howitworks"/>
      </w:pPr>
      <w:r>
        <w:t>Cursors</w:t>
      </w:r>
      <w:r>
        <w:tab/>
        <w:t xml:space="preserve">- Enumeration VS Iterator VS ListIterator </w:t>
      </w:r>
    </w:p>
    <w:p w14:paraId="7AB9244C" w14:textId="1C9F2E60" w:rsidR="00B8487B" w:rsidRDefault="00B8487B" w:rsidP="00B8487B">
      <w:r w:rsidRPr="003873D8">
        <w:rPr>
          <w:rStyle w:val="0SyntaxPinkChar"/>
        </w:rPr>
        <w:t>ListIterator</w:t>
      </w:r>
      <w:r>
        <w:t xml:space="preserve"> is subclass of List.</w:t>
      </w:r>
      <w:r w:rsidR="003873D8">
        <w:t xml:space="preserve"> </w:t>
      </w:r>
      <w:r>
        <w:t xml:space="preserve">so all the methods </w:t>
      </w:r>
      <w:r w:rsidR="003873D8">
        <w:t xml:space="preserve">which </w:t>
      </w:r>
      <w:r>
        <w:t xml:space="preserve">are available in </w:t>
      </w:r>
      <w:r w:rsidR="003873D8">
        <w:t xml:space="preserve">Iterator, also there in </w:t>
      </w:r>
      <w:r>
        <w:t>ListIterator.</w:t>
      </w:r>
    </w:p>
    <w:p w14:paraId="2BB2659B" w14:textId="3BA9D9BC" w:rsidR="00B8487B" w:rsidRDefault="00B8487B" w:rsidP="00723FCE">
      <w:pPr>
        <w:rPr>
          <w:b/>
        </w:rPr>
      </w:pPr>
      <w:r>
        <w:rPr>
          <w:b/>
        </w:rPr>
        <w:t xml:space="preserve">We </w:t>
      </w:r>
      <w:r w:rsidR="00723FCE">
        <w:rPr>
          <w:b/>
        </w:rPr>
        <w:t>must</w:t>
      </w:r>
      <w:r>
        <w:rPr>
          <w:b/>
        </w:rPr>
        <w:t xml:space="preserve"> follow 3 steps to use Cursors in our application</w:t>
      </w:r>
    </w:p>
    <w:p w14:paraId="75F0B7A8" w14:textId="66C088B3" w:rsidR="00B8487B" w:rsidRDefault="00562E89" w:rsidP="00B413EE">
      <w:pPr>
        <w:pStyle w:val="ListParagraph"/>
        <w:numPr>
          <w:ilvl w:val="0"/>
          <w:numId w:val="223"/>
        </w:numPr>
      </w:pPr>
      <w:r>
        <w:t xml:space="preserve">Get all </w:t>
      </w:r>
      <w:r w:rsidR="003873D8">
        <w:t>elements and</w:t>
      </w:r>
      <w:r>
        <w:t xml:space="preserve"> save it in cursor(iterator) object.</w:t>
      </w:r>
      <w:r w:rsidRPr="00562E89">
        <w:rPr>
          <w:sz w:val="16"/>
        </w:rPr>
        <w:t xml:space="preserve"> </w:t>
      </w:r>
      <w:r>
        <w:rPr>
          <w:sz w:val="16"/>
        </w:rPr>
        <w:t xml:space="preserve"> </w:t>
      </w:r>
      <w:r w:rsidRPr="003873D8">
        <w:rPr>
          <w:rStyle w:val="0SyntaxPinkChar"/>
        </w:rPr>
        <w:t>Ex: Iterator i= list.iterator()</w:t>
      </w:r>
    </w:p>
    <w:p w14:paraId="2EC2ABC2" w14:textId="6E238E1E" w:rsidR="00B8487B" w:rsidRDefault="00B8487B" w:rsidP="00B413EE">
      <w:pPr>
        <w:pStyle w:val="ListParagraph"/>
        <w:numPr>
          <w:ilvl w:val="0"/>
          <w:numId w:val="223"/>
        </w:numPr>
      </w:pPr>
      <w:r>
        <w:t>Check is next/previous element is exist or not</w:t>
      </w:r>
      <w:r w:rsidR="00562E89">
        <w:t xml:space="preserve"> </w:t>
      </w:r>
      <w:r w:rsidR="00562E89" w:rsidRPr="003873D8">
        <w:rPr>
          <w:rStyle w:val="0SyntaxPinkChar"/>
        </w:rPr>
        <w:t>Ex: i.hasNext()</w:t>
      </w:r>
    </w:p>
    <w:p w14:paraId="7D43F189" w14:textId="77777777" w:rsidR="00B8487B" w:rsidRDefault="00B8487B" w:rsidP="00B413EE">
      <w:pPr>
        <w:pStyle w:val="ListParagraph"/>
        <w:numPr>
          <w:ilvl w:val="0"/>
          <w:numId w:val="223"/>
        </w:numPr>
      </w:pPr>
      <w:r>
        <w:t>Get the element</w:t>
      </w:r>
    </w:p>
    <w:tbl>
      <w:tblPr>
        <w:tblStyle w:val="TableGrid"/>
        <w:tblW w:w="10279" w:type="dxa"/>
        <w:tblInd w:w="-113" w:type="dxa"/>
        <w:tblLook w:val="04A0" w:firstRow="1" w:lastRow="0" w:firstColumn="1" w:lastColumn="0" w:noHBand="0" w:noVBand="1"/>
      </w:tblPr>
      <w:tblGrid>
        <w:gridCol w:w="3439"/>
        <w:gridCol w:w="3330"/>
        <w:gridCol w:w="3510"/>
      </w:tblGrid>
      <w:tr w:rsidR="00B8487B" w14:paraId="647A8FAC" w14:textId="77777777" w:rsidTr="004179FB">
        <w:trPr>
          <w:trHeight w:val="247"/>
        </w:trPr>
        <w:tc>
          <w:tcPr>
            <w:tcW w:w="3439" w:type="dxa"/>
            <w:tcBorders>
              <w:top w:val="single" w:sz="4" w:space="0" w:color="auto"/>
              <w:left w:val="single" w:sz="4" w:space="0" w:color="auto"/>
              <w:bottom w:val="single" w:sz="4" w:space="0" w:color="auto"/>
              <w:right w:val="single" w:sz="4" w:space="0" w:color="auto"/>
            </w:tcBorders>
            <w:shd w:val="clear" w:color="auto" w:fill="00B050"/>
            <w:hideMark/>
          </w:tcPr>
          <w:p w14:paraId="32962096" w14:textId="77777777" w:rsidR="00B8487B" w:rsidRPr="004179FB" w:rsidRDefault="00B8487B" w:rsidP="004179FB">
            <w:pPr>
              <w:jc w:val="center"/>
              <w:rPr>
                <w:b/>
                <w:color w:val="FFFFFF" w:themeColor="background1"/>
                <w:sz w:val="22"/>
                <w:szCs w:val="22"/>
              </w:rPr>
            </w:pPr>
            <w:r w:rsidRPr="004179FB">
              <w:rPr>
                <w:b/>
                <w:color w:val="FFFFFF" w:themeColor="background1"/>
                <w:sz w:val="22"/>
                <w:szCs w:val="22"/>
              </w:rPr>
              <w:t xml:space="preserve">Enumeration </w:t>
            </w:r>
            <w:r w:rsidRPr="004179FB">
              <w:rPr>
                <w:color w:val="FFFFFF" w:themeColor="background1"/>
                <w:sz w:val="22"/>
                <w:szCs w:val="22"/>
              </w:rPr>
              <w:t>(vector/stack)</w:t>
            </w:r>
          </w:p>
        </w:tc>
        <w:tc>
          <w:tcPr>
            <w:tcW w:w="3330" w:type="dxa"/>
            <w:tcBorders>
              <w:top w:val="single" w:sz="4" w:space="0" w:color="auto"/>
              <w:left w:val="single" w:sz="4" w:space="0" w:color="auto"/>
              <w:bottom w:val="single" w:sz="4" w:space="0" w:color="auto"/>
              <w:right w:val="single" w:sz="4" w:space="0" w:color="auto"/>
            </w:tcBorders>
            <w:shd w:val="clear" w:color="auto" w:fill="00B050"/>
            <w:hideMark/>
          </w:tcPr>
          <w:p w14:paraId="446CF23C" w14:textId="77777777" w:rsidR="00B8487B" w:rsidRPr="004179FB" w:rsidRDefault="00B8487B" w:rsidP="004179FB">
            <w:pPr>
              <w:jc w:val="center"/>
              <w:rPr>
                <w:b/>
                <w:color w:val="FFFFFF" w:themeColor="background1"/>
                <w:sz w:val="22"/>
                <w:szCs w:val="22"/>
              </w:rPr>
            </w:pPr>
            <w:r w:rsidRPr="004179FB">
              <w:rPr>
                <w:b/>
                <w:color w:val="FFFFFF" w:themeColor="background1"/>
                <w:sz w:val="22"/>
                <w:szCs w:val="22"/>
              </w:rPr>
              <w:t>Iterator(</w:t>
            </w:r>
            <w:r w:rsidRPr="004179FB">
              <w:rPr>
                <w:color w:val="FFFFFF" w:themeColor="background1"/>
                <w:sz w:val="22"/>
                <w:szCs w:val="22"/>
              </w:rPr>
              <w:t>ArrayList</w:t>
            </w:r>
            <w:r w:rsidRPr="004179FB">
              <w:rPr>
                <w:b/>
                <w:color w:val="FFFFFF" w:themeColor="background1"/>
                <w:sz w:val="22"/>
                <w:szCs w:val="22"/>
              </w:rPr>
              <w:t>)</w:t>
            </w:r>
          </w:p>
        </w:tc>
        <w:tc>
          <w:tcPr>
            <w:tcW w:w="3510" w:type="dxa"/>
            <w:tcBorders>
              <w:top w:val="single" w:sz="4" w:space="0" w:color="auto"/>
              <w:left w:val="single" w:sz="4" w:space="0" w:color="auto"/>
              <w:bottom w:val="single" w:sz="4" w:space="0" w:color="auto"/>
              <w:right w:val="single" w:sz="4" w:space="0" w:color="auto"/>
            </w:tcBorders>
            <w:shd w:val="clear" w:color="auto" w:fill="00B050"/>
            <w:hideMark/>
          </w:tcPr>
          <w:p w14:paraId="2295B62D" w14:textId="77777777" w:rsidR="00B8487B" w:rsidRPr="004179FB" w:rsidRDefault="00B8487B" w:rsidP="004179FB">
            <w:pPr>
              <w:jc w:val="center"/>
              <w:rPr>
                <w:b/>
                <w:color w:val="FFFFFF" w:themeColor="background1"/>
                <w:sz w:val="22"/>
                <w:szCs w:val="22"/>
              </w:rPr>
            </w:pPr>
            <w:r w:rsidRPr="004179FB">
              <w:rPr>
                <w:b/>
                <w:color w:val="FFFFFF" w:themeColor="background1"/>
                <w:sz w:val="22"/>
                <w:szCs w:val="22"/>
              </w:rPr>
              <w:t>ListIterator (</w:t>
            </w:r>
            <w:r w:rsidRPr="004179FB">
              <w:rPr>
                <w:color w:val="FFFFFF" w:themeColor="background1"/>
                <w:sz w:val="22"/>
                <w:szCs w:val="22"/>
              </w:rPr>
              <w:t>LinkedList</w:t>
            </w:r>
            <w:r w:rsidRPr="004179FB">
              <w:rPr>
                <w:b/>
                <w:color w:val="FFFFFF" w:themeColor="background1"/>
                <w:sz w:val="22"/>
                <w:szCs w:val="22"/>
              </w:rPr>
              <w:t>)</w:t>
            </w:r>
          </w:p>
        </w:tc>
      </w:tr>
      <w:tr w:rsidR="00B8487B" w14:paraId="1767ED57" w14:textId="77777777" w:rsidTr="009149EA">
        <w:trPr>
          <w:trHeight w:val="642"/>
        </w:trPr>
        <w:tc>
          <w:tcPr>
            <w:tcW w:w="3439" w:type="dxa"/>
            <w:tcBorders>
              <w:top w:val="single" w:sz="4" w:space="0" w:color="auto"/>
              <w:left w:val="single" w:sz="4" w:space="0" w:color="auto"/>
              <w:bottom w:val="single" w:sz="4" w:space="0" w:color="auto"/>
              <w:right w:val="single" w:sz="4" w:space="0" w:color="auto"/>
            </w:tcBorders>
          </w:tcPr>
          <w:p w14:paraId="4CE6A395" w14:textId="7A96F8C7" w:rsidR="00B8487B" w:rsidRDefault="00B8487B" w:rsidP="001E2A9B">
            <w:pPr>
              <w:spacing w:line="360" w:lineRule="auto"/>
            </w:pPr>
            <w:r>
              <w:t xml:space="preserve">Can iterate over </w:t>
            </w:r>
            <w:r w:rsidR="00562E89">
              <w:t>a</w:t>
            </w:r>
            <w:r>
              <w:t xml:space="preserve"> Collection</w:t>
            </w:r>
          </w:p>
          <w:p w14:paraId="471E6CC3" w14:textId="77777777" w:rsidR="00B8487B" w:rsidRDefault="00B8487B" w:rsidP="001E2A9B">
            <w:pPr>
              <w:spacing w:line="360" w:lineRule="auto"/>
              <w:rPr>
                <w:b/>
                <w:color w:val="FF0000"/>
              </w:rPr>
            </w:pPr>
            <w:r>
              <w:rPr>
                <w:b/>
                <w:color w:val="FF0000"/>
              </w:rPr>
              <w:t>Remove operation not allowed</w:t>
            </w:r>
          </w:p>
          <w:p w14:paraId="753F4250" w14:textId="77777777" w:rsidR="00B8487B" w:rsidRDefault="00B8487B" w:rsidP="001E2A9B">
            <w:pPr>
              <w:spacing w:line="360" w:lineRule="auto"/>
              <w:rPr>
                <w:b/>
                <w:color w:val="FF0000"/>
              </w:rPr>
            </w:pPr>
            <w:r>
              <w:rPr>
                <w:b/>
                <w:color w:val="FF0000"/>
              </w:rPr>
              <w:t>Add operation not allowed</w:t>
            </w:r>
          </w:p>
          <w:p w14:paraId="16DFF039" w14:textId="77777777" w:rsidR="00B8487B" w:rsidRDefault="00B8487B" w:rsidP="001E2A9B">
            <w:pPr>
              <w:spacing w:line="360" w:lineRule="auto"/>
              <w:rPr>
                <w:b/>
                <w:color w:val="FF0000"/>
              </w:rPr>
            </w:pPr>
            <w:r>
              <w:rPr>
                <w:b/>
                <w:color w:val="FF0000"/>
              </w:rPr>
              <w:t>Backward direction not allowed</w:t>
            </w:r>
          </w:p>
          <w:p w14:paraId="2C5F8751" w14:textId="77777777" w:rsidR="00F866C3" w:rsidRDefault="00B8487B" w:rsidP="00B8487B">
            <w:pPr>
              <w:rPr>
                <w:b/>
                <w:color w:val="auto"/>
              </w:rPr>
            </w:pPr>
            <w:r>
              <w:rPr>
                <w:b/>
                <w:color w:val="auto"/>
              </w:rPr>
              <w:t xml:space="preserve"> </w:t>
            </w:r>
          </w:p>
          <w:p w14:paraId="280F899C" w14:textId="79CB6C8A" w:rsidR="00B8487B" w:rsidRPr="001E2A9B" w:rsidRDefault="00B8487B" w:rsidP="00B8487B">
            <w:pPr>
              <w:rPr>
                <w:rFonts w:ascii="Consolas" w:hAnsi="Consolas"/>
                <w:b/>
                <w:color w:val="00B050"/>
                <w:sz w:val="18"/>
                <w:szCs w:val="18"/>
              </w:rPr>
            </w:pPr>
            <w:r w:rsidRPr="001E2A9B">
              <w:rPr>
                <w:rFonts w:ascii="Consolas" w:hAnsi="Consolas"/>
                <w:b/>
                <w:color w:val="00B050"/>
                <w:sz w:val="18"/>
                <w:szCs w:val="18"/>
              </w:rPr>
              <w:t>1.</w:t>
            </w:r>
            <w:r w:rsidR="001E2A9B" w:rsidRPr="001E2A9B">
              <w:rPr>
                <w:rFonts w:ascii="Consolas" w:hAnsi="Consolas"/>
                <w:b/>
                <w:color w:val="00B050"/>
                <w:sz w:val="18"/>
                <w:szCs w:val="18"/>
              </w:rPr>
              <w:t xml:space="preserve"> </w:t>
            </w:r>
            <w:r w:rsidRPr="001E2A9B">
              <w:rPr>
                <w:rFonts w:ascii="Consolas" w:hAnsi="Consolas"/>
                <w:b/>
                <w:color w:val="00B050"/>
                <w:sz w:val="18"/>
                <w:szCs w:val="18"/>
              </w:rPr>
              <w:t>Enumeration elements()</w:t>
            </w:r>
          </w:p>
          <w:p w14:paraId="771EE369" w14:textId="77777777" w:rsidR="00B8487B" w:rsidRPr="001E2A9B" w:rsidRDefault="00B8487B" w:rsidP="001E2A9B">
            <w:pPr>
              <w:rPr>
                <w:sz w:val="16"/>
              </w:rPr>
            </w:pPr>
            <w:r w:rsidRPr="001E2A9B">
              <w:rPr>
                <w:sz w:val="16"/>
              </w:rPr>
              <w:t>Ex. Enumeration = v.elemetnts()</w:t>
            </w:r>
          </w:p>
          <w:p w14:paraId="770726C1" w14:textId="77777777" w:rsidR="00B8487B" w:rsidRDefault="00B8487B" w:rsidP="009149EA">
            <w:pPr>
              <w:pStyle w:val="ListParagraph"/>
              <w:spacing w:line="360" w:lineRule="auto"/>
              <w:ind w:left="360"/>
              <w:rPr>
                <w:sz w:val="16"/>
              </w:rPr>
            </w:pPr>
          </w:p>
          <w:p w14:paraId="6866C4CE" w14:textId="7BE14110" w:rsidR="00B8487B" w:rsidRPr="001E2A9B" w:rsidRDefault="00B8487B" w:rsidP="00B8487B">
            <w:pPr>
              <w:spacing w:line="480" w:lineRule="auto"/>
              <w:rPr>
                <w:rFonts w:ascii="Consolas" w:hAnsi="Consolas"/>
                <w:b/>
                <w:color w:val="00B050"/>
                <w:sz w:val="18"/>
                <w:szCs w:val="18"/>
              </w:rPr>
            </w:pPr>
            <w:r w:rsidRPr="001E2A9B">
              <w:rPr>
                <w:rFonts w:ascii="Consolas" w:hAnsi="Consolas"/>
                <w:b/>
                <w:color w:val="00B050"/>
                <w:sz w:val="18"/>
                <w:szCs w:val="18"/>
              </w:rPr>
              <w:t>2.</w:t>
            </w:r>
            <w:r w:rsidR="001E2A9B">
              <w:rPr>
                <w:rFonts w:ascii="Consolas" w:hAnsi="Consolas"/>
                <w:b/>
                <w:color w:val="00B050"/>
                <w:sz w:val="18"/>
                <w:szCs w:val="18"/>
              </w:rPr>
              <w:t>b</w:t>
            </w:r>
            <w:r w:rsidRPr="001E2A9B">
              <w:rPr>
                <w:rFonts w:ascii="Consolas" w:hAnsi="Consolas"/>
                <w:b/>
                <w:color w:val="00B050"/>
                <w:sz w:val="18"/>
                <w:szCs w:val="18"/>
              </w:rPr>
              <w:t>oolean hasMoreElements()</w:t>
            </w:r>
          </w:p>
          <w:p w14:paraId="4998F511" w14:textId="77777777" w:rsidR="00B8487B" w:rsidRPr="001E2A9B" w:rsidRDefault="00B8487B" w:rsidP="009149EA">
            <w:pPr>
              <w:spacing w:line="480" w:lineRule="auto"/>
              <w:rPr>
                <w:rFonts w:ascii="Consolas" w:hAnsi="Consolas"/>
                <w:b/>
                <w:sz w:val="18"/>
                <w:szCs w:val="18"/>
              </w:rPr>
            </w:pPr>
            <w:r w:rsidRPr="001E2A9B">
              <w:rPr>
                <w:rFonts w:ascii="Consolas" w:hAnsi="Consolas"/>
                <w:b/>
                <w:sz w:val="18"/>
                <w:szCs w:val="18"/>
              </w:rPr>
              <w:t xml:space="preserve">3.E nextElement()   </w:t>
            </w:r>
          </w:p>
          <w:p w14:paraId="0BFE6C0A" w14:textId="77777777" w:rsidR="00B8487B" w:rsidRDefault="00B8487B" w:rsidP="009149EA">
            <w:pPr>
              <w:pStyle w:val="ListParagraph"/>
            </w:pPr>
            <w:r>
              <w:t xml:space="preserve">                  </w:t>
            </w:r>
          </w:p>
        </w:tc>
        <w:tc>
          <w:tcPr>
            <w:tcW w:w="3330" w:type="dxa"/>
            <w:tcBorders>
              <w:top w:val="single" w:sz="4" w:space="0" w:color="auto"/>
              <w:left w:val="single" w:sz="4" w:space="0" w:color="auto"/>
              <w:bottom w:val="single" w:sz="4" w:space="0" w:color="auto"/>
              <w:right w:val="single" w:sz="4" w:space="0" w:color="auto"/>
            </w:tcBorders>
          </w:tcPr>
          <w:p w14:paraId="3A836D76" w14:textId="145DC629" w:rsidR="00B8487B" w:rsidRDefault="00B8487B" w:rsidP="001E2A9B">
            <w:pPr>
              <w:spacing w:line="360" w:lineRule="auto"/>
            </w:pPr>
            <w:r>
              <w:lastRenderedPageBreak/>
              <w:t xml:space="preserve">Can iterate over </w:t>
            </w:r>
            <w:r w:rsidR="00562E89">
              <w:t>a</w:t>
            </w:r>
            <w:r>
              <w:t xml:space="preserve"> Collection</w:t>
            </w:r>
          </w:p>
          <w:p w14:paraId="5F0B19B0" w14:textId="77777777" w:rsidR="00B8487B" w:rsidRDefault="00B8487B" w:rsidP="001E2A9B">
            <w:pPr>
              <w:spacing w:line="360" w:lineRule="auto"/>
            </w:pPr>
            <w:r>
              <w:t>Remove operation allowed</w:t>
            </w:r>
          </w:p>
          <w:p w14:paraId="47E55C43" w14:textId="77777777" w:rsidR="00B8487B" w:rsidRDefault="00B8487B" w:rsidP="001E2A9B">
            <w:pPr>
              <w:spacing w:line="360" w:lineRule="auto"/>
              <w:rPr>
                <w:b/>
                <w:color w:val="FF0000"/>
              </w:rPr>
            </w:pPr>
            <w:r>
              <w:rPr>
                <w:b/>
                <w:color w:val="FF0000"/>
              </w:rPr>
              <w:t>Add operation not allowed</w:t>
            </w:r>
          </w:p>
          <w:p w14:paraId="451162B0" w14:textId="77777777" w:rsidR="00B8487B" w:rsidRDefault="00B8487B" w:rsidP="001E2A9B">
            <w:pPr>
              <w:spacing w:line="360" w:lineRule="auto"/>
              <w:rPr>
                <w:b/>
                <w:color w:val="FF0000"/>
              </w:rPr>
            </w:pPr>
            <w:r>
              <w:rPr>
                <w:b/>
                <w:color w:val="FF0000"/>
              </w:rPr>
              <w:t>Backward not allowed</w:t>
            </w:r>
          </w:p>
          <w:p w14:paraId="3AFE1D12" w14:textId="77777777" w:rsidR="00F866C3" w:rsidRDefault="00F866C3" w:rsidP="009149EA">
            <w:pPr>
              <w:rPr>
                <w:b/>
                <w:color w:val="00B050"/>
              </w:rPr>
            </w:pPr>
          </w:p>
          <w:p w14:paraId="4703C670" w14:textId="24D4263B" w:rsidR="00B8487B" w:rsidRPr="001E2A9B" w:rsidRDefault="00B8487B" w:rsidP="009149EA">
            <w:pPr>
              <w:rPr>
                <w:rFonts w:ascii="Consolas" w:hAnsi="Consolas"/>
                <w:b/>
                <w:color w:val="00B050"/>
                <w:sz w:val="18"/>
                <w:szCs w:val="18"/>
              </w:rPr>
            </w:pPr>
            <w:r w:rsidRPr="001E2A9B">
              <w:rPr>
                <w:rFonts w:ascii="Consolas" w:hAnsi="Consolas"/>
                <w:b/>
                <w:color w:val="00B050"/>
                <w:sz w:val="18"/>
                <w:szCs w:val="18"/>
              </w:rPr>
              <w:t>1. Iterator iterator()</w:t>
            </w:r>
          </w:p>
          <w:p w14:paraId="76E0A1FB" w14:textId="77777777" w:rsidR="00B8487B" w:rsidRDefault="00B8487B" w:rsidP="009149EA">
            <w:pPr>
              <w:rPr>
                <w:sz w:val="16"/>
              </w:rPr>
            </w:pPr>
            <w:r>
              <w:rPr>
                <w:sz w:val="16"/>
              </w:rPr>
              <w:t>Ex. Iterator = l.iterator()</w:t>
            </w:r>
          </w:p>
          <w:p w14:paraId="22B31E96" w14:textId="77777777" w:rsidR="00B8487B" w:rsidRDefault="00B8487B" w:rsidP="009149EA">
            <w:pPr>
              <w:pStyle w:val="ListParagraph"/>
              <w:spacing w:line="360" w:lineRule="auto"/>
              <w:ind w:left="360"/>
              <w:rPr>
                <w:sz w:val="16"/>
              </w:rPr>
            </w:pPr>
          </w:p>
          <w:p w14:paraId="4CA91278" w14:textId="55C9B4C7" w:rsidR="00B8487B" w:rsidRPr="001E2A9B" w:rsidRDefault="00B8487B" w:rsidP="009149EA">
            <w:pPr>
              <w:rPr>
                <w:rFonts w:ascii="Consolas" w:hAnsi="Consolas"/>
                <w:color w:val="00B050"/>
                <w:sz w:val="18"/>
                <w:szCs w:val="18"/>
              </w:rPr>
            </w:pPr>
            <w:r w:rsidRPr="001E2A9B">
              <w:rPr>
                <w:rFonts w:ascii="Consolas" w:hAnsi="Consolas"/>
                <w:b/>
                <w:color w:val="00B050"/>
                <w:sz w:val="18"/>
                <w:szCs w:val="18"/>
              </w:rPr>
              <w:t>2.</w:t>
            </w:r>
            <w:r w:rsidR="001E2A9B">
              <w:rPr>
                <w:rFonts w:ascii="Consolas" w:hAnsi="Consolas"/>
                <w:b/>
                <w:color w:val="00B050"/>
                <w:sz w:val="18"/>
                <w:szCs w:val="18"/>
              </w:rPr>
              <w:t>b</w:t>
            </w:r>
            <w:r w:rsidRPr="001E2A9B">
              <w:rPr>
                <w:rFonts w:ascii="Consolas" w:hAnsi="Consolas"/>
                <w:b/>
                <w:color w:val="00B050"/>
                <w:sz w:val="18"/>
                <w:szCs w:val="18"/>
              </w:rPr>
              <w:t>oolean hasNext()</w:t>
            </w:r>
          </w:p>
          <w:p w14:paraId="0D36655B" w14:textId="77777777" w:rsidR="00B8487B" w:rsidRPr="001E2A9B" w:rsidRDefault="00B8487B" w:rsidP="009149EA">
            <w:pPr>
              <w:ind w:left="360"/>
              <w:rPr>
                <w:b/>
                <w:sz w:val="18"/>
                <w:szCs w:val="18"/>
              </w:rPr>
            </w:pPr>
          </w:p>
          <w:p w14:paraId="7ADB0CC7" w14:textId="40CD490F" w:rsidR="00B8487B" w:rsidRPr="001E2A9B" w:rsidRDefault="00B8487B" w:rsidP="009149EA">
            <w:pPr>
              <w:rPr>
                <w:rFonts w:ascii="Consolas" w:hAnsi="Consolas"/>
                <w:b/>
                <w:sz w:val="18"/>
                <w:szCs w:val="18"/>
              </w:rPr>
            </w:pPr>
            <w:r w:rsidRPr="001E2A9B">
              <w:rPr>
                <w:rFonts w:ascii="Consolas" w:hAnsi="Consolas"/>
                <w:b/>
                <w:sz w:val="18"/>
                <w:szCs w:val="18"/>
              </w:rPr>
              <w:t xml:space="preserve">3.E </w:t>
            </w:r>
            <w:r w:rsidR="00F866C3" w:rsidRPr="001E2A9B">
              <w:rPr>
                <w:rFonts w:ascii="Consolas" w:hAnsi="Consolas"/>
                <w:b/>
                <w:sz w:val="18"/>
                <w:szCs w:val="18"/>
              </w:rPr>
              <w:t xml:space="preserve">  </w:t>
            </w:r>
            <w:r w:rsidR="001E2A9B">
              <w:rPr>
                <w:rFonts w:ascii="Consolas" w:hAnsi="Consolas"/>
                <w:b/>
                <w:sz w:val="18"/>
                <w:szCs w:val="18"/>
              </w:rPr>
              <w:t xml:space="preserve"> </w:t>
            </w:r>
            <w:r w:rsidRPr="001E2A9B">
              <w:rPr>
                <w:rFonts w:ascii="Consolas" w:hAnsi="Consolas"/>
                <w:b/>
                <w:sz w:val="18"/>
                <w:szCs w:val="18"/>
              </w:rPr>
              <w:t>next()</w:t>
            </w:r>
          </w:p>
          <w:p w14:paraId="40861B64" w14:textId="00B2A778" w:rsidR="00B8487B" w:rsidRDefault="00B8487B" w:rsidP="009149EA">
            <w:pPr>
              <w:rPr>
                <w:b/>
              </w:rPr>
            </w:pPr>
            <w:r w:rsidRPr="001E2A9B">
              <w:rPr>
                <w:rFonts w:ascii="Consolas" w:hAnsi="Consolas"/>
                <w:b/>
                <w:sz w:val="18"/>
                <w:szCs w:val="18"/>
              </w:rPr>
              <w:t xml:space="preserve">  </w:t>
            </w:r>
            <w:r w:rsidR="00667486" w:rsidRPr="001E2A9B">
              <w:rPr>
                <w:rFonts w:ascii="Consolas" w:hAnsi="Consolas"/>
                <w:b/>
                <w:sz w:val="18"/>
                <w:szCs w:val="18"/>
              </w:rPr>
              <w:t>v</w:t>
            </w:r>
            <w:r w:rsidRPr="001E2A9B">
              <w:rPr>
                <w:rFonts w:ascii="Consolas" w:hAnsi="Consolas"/>
                <w:b/>
                <w:sz w:val="18"/>
                <w:szCs w:val="18"/>
              </w:rPr>
              <w:t>oid</w:t>
            </w:r>
            <w:r w:rsidR="00F866C3" w:rsidRPr="001E2A9B">
              <w:rPr>
                <w:rFonts w:ascii="Consolas" w:hAnsi="Consolas"/>
                <w:b/>
                <w:sz w:val="18"/>
                <w:szCs w:val="18"/>
              </w:rPr>
              <w:t xml:space="preserve"> </w:t>
            </w:r>
            <w:r w:rsidRPr="001E2A9B">
              <w:rPr>
                <w:rFonts w:ascii="Consolas" w:hAnsi="Consolas"/>
                <w:b/>
                <w:sz w:val="18"/>
                <w:szCs w:val="18"/>
              </w:rPr>
              <w:t>remove()</w:t>
            </w:r>
          </w:p>
        </w:tc>
        <w:tc>
          <w:tcPr>
            <w:tcW w:w="3510" w:type="dxa"/>
            <w:tcBorders>
              <w:top w:val="single" w:sz="4" w:space="0" w:color="auto"/>
              <w:left w:val="single" w:sz="4" w:space="0" w:color="auto"/>
              <w:bottom w:val="single" w:sz="4" w:space="0" w:color="auto"/>
              <w:right w:val="single" w:sz="4" w:space="0" w:color="auto"/>
            </w:tcBorders>
          </w:tcPr>
          <w:p w14:paraId="73D590C9" w14:textId="3087140A" w:rsidR="00B8487B" w:rsidRDefault="00B8487B" w:rsidP="001E2A9B">
            <w:pPr>
              <w:spacing w:line="360" w:lineRule="auto"/>
            </w:pPr>
            <w:r>
              <w:lastRenderedPageBreak/>
              <w:t xml:space="preserve">Can iterate over </w:t>
            </w:r>
            <w:r w:rsidR="00562E89">
              <w:t>a</w:t>
            </w:r>
            <w:r>
              <w:t xml:space="preserve"> Collection</w:t>
            </w:r>
          </w:p>
          <w:p w14:paraId="63205778" w14:textId="77777777" w:rsidR="00B8487B" w:rsidRDefault="00B8487B" w:rsidP="001E2A9B">
            <w:pPr>
              <w:spacing w:line="360" w:lineRule="auto"/>
            </w:pPr>
            <w:r>
              <w:t>Remove operation allowed</w:t>
            </w:r>
          </w:p>
          <w:p w14:paraId="6AC87886" w14:textId="77777777" w:rsidR="00B8487B" w:rsidRDefault="00B8487B" w:rsidP="001E2A9B">
            <w:pPr>
              <w:spacing w:line="360" w:lineRule="auto"/>
              <w:rPr>
                <w:color w:val="auto"/>
              </w:rPr>
            </w:pPr>
            <w:r>
              <w:rPr>
                <w:color w:val="auto"/>
              </w:rPr>
              <w:t>Add operation allowed</w:t>
            </w:r>
          </w:p>
          <w:p w14:paraId="27C49608" w14:textId="77777777" w:rsidR="00B8487B" w:rsidRDefault="00B8487B" w:rsidP="001E2A9B">
            <w:pPr>
              <w:spacing w:line="360" w:lineRule="auto"/>
            </w:pPr>
            <w:r>
              <w:t>Backward direction allowed</w:t>
            </w:r>
          </w:p>
          <w:p w14:paraId="4F06B571" w14:textId="77777777" w:rsidR="00F866C3" w:rsidRDefault="00F866C3" w:rsidP="009149EA">
            <w:pPr>
              <w:rPr>
                <w:b/>
                <w:color w:val="00B050"/>
              </w:rPr>
            </w:pPr>
          </w:p>
          <w:p w14:paraId="3BBC735E" w14:textId="4C43E81A" w:rsidR="00B8487B" w:rsidRPr="001E2A9B" w:rsidRDefault="00B8487B" w:rsidP="009149EA">
            <w:pPr>
              <w:rPr>
                <w:rFonts w:ascii="Consolas" w:hAnsi="Consolas"/>
                <w:b/>
                <w:color w:val="00B050"/>
                <w:sz w:val="18"/>
                <w:szCs w:val="18"/>
              </w:rPr>
            </w:pPr>
            <w:r w:rsidRPr="001E2A9B">
              <w:rPr>
                <w:rFonts w:ascii="Consolas" w:hAnsi="Consolas"/>
                <w:b/>
                <w:color w:val="00B050"/>
                <w:sz w:val="18"/>
                <w:szCs w:val="18"/>
              </w:rPr>
              <w:t>1. ListIterator listIterator()</w:t>
            </w:r>
          </w:p>
          <w:p w14:paraId="47A2BB68" w14:textId="77777777" w:rsidR="00B8487B" w:rsidRDefault="00B8487B" w:rsidP="009149EA">
            <w:pPr>
              <w:pStyle w:val="ListParagraph"/>
              <w:ind w:left="360"/>
              <w:rPr>
                <w:sz w:val="16"/>
              </w:rPr>
            </w:pPr>
            <w:r>
              <w:rPr>
                <w:sz w:val="16"/>
              </w:rPr>
              <w:t>Ex. ListIterator = l.listIterator ()</w:t>
            </w:r>
          </w:p>
          <w:p w14:paraId="48FC71F4" w14:textId="77777777" w:rsidR="00B8487B" w:rsidRDefault="00B8487B" w:rsidP="009149EA">
            <w:pPr>
              <w:rPr>
                <w:b/>
                <w:color w:val="00B050"/>
              </w:rPr>
            </w:pPr>
          </w:p>
          <w:p w14:paraId="4C6DF281" w14:textId="4D775BB1" w:rsidR="00B8487B" w:rsidRDefault="00B8487B" w:rsidP="00A4121D">
            <w:pPr>
              <w:rPr>
                <w:rFonts w:ascii="Consolas" w:hAnsi="Consolas"/>
                <w:b/>
                <w:color w:val="00B050"/>
                <w:sz w:val="18"/>
                <w:szCs w:val="18"/>
              </w:rPr>
            </w:pPr>
            <w:r w:rsidRPr="001E2A9B">
              <w:rPr>
                <w:rFonts w:ascii="Consolas" w:hAnsi="Consolas"/>
                <w:b/>
                <w:color w:val="00B050"/>
                <w:sz w:val="18"/>
                <w:szCs w:val="18"/>
              </w:rPr>
              <w:t>2. boolean hasNext()</w:t>
            </w:r>
          </w:p>
          <w:p w14:paraId="77057E33" w14:textId="2762FE9D" w:rsidR="001E2A9B" w:rsidRPr="001E2A9B" w:rsidRDefault="001E2A9B" w:rsidP="00A4121D">
            <w:pPr>
              <w:rPr>
                <w:rFonts w:ascii="Consolas" w:hAnsi="Consolas"/>
                <w:b/>
                <w:color w:val="00B050"/>
                <w:sz w:val="18"/>
                <w:szCs w:val="18"/>
              </w:rPr>
            </w:pPr>
            <w:r>
              <w:rPr>
                <w:rFonts w:ascii="Consolas" w:hAnsi="Consolas"/>
                <w:b/>
                <w:color w:val="00B050"/>
                <w:sz w:val="18"/>
                <w:szCs w:val="18"/>
              </w:rPr>
              <w:t xml:space="preserve">   </w:t>
            </w:r>
            <w:r w:rsidRPr="001E2A9B">
              <w:rPr>
                <w:rFonts w:ascii="Consolas" w:hAnsi="Consolas"/>
                <w:b/>
                <w:color w:val="00B050"/>
                <w:sz w:val="18"/>
                <w:szCs w:val="18"/>
              </w:rPr>
              <w:t>boolean hasPrevious()</w:t>
            </w:r>
          </w:p>
          <w:p w14:paraId="30FD2105" w14:textId="77777777" w:rsidR="00B8487B" w:rsidRPr="00B8487B" w:rsidRDefault="00B8487B" w:rsidP="00B8487B">
            <w:pPr>
              <w:rPr>
                <w:b/>
              </w:rPr>
            </w:pPr>
          </w:p>
          <w:p w14:paraId="6A9DC010" w14:textId="77777777" w:rsidR="00B8487B" w:rsidRPr="001E2A9B" w:rsidRDefault="00B8487B" w:rsidP="001E2A9B">
            <w:pPr>
              <w:ind w:left="360"/>
              <w:rPr>
                <w:rFonts w:ascii="Consolas" w:hAnsi="Consolas"/>
                <w:b/>
                <w:sz w:val="18"/>
                <w:szCs w:val="18"/>
              </w:rPr>
            </w:pPr>
            <w:r w:rsidRPr="001E2A9B">
              <w:rPr>
                <w:rFonts w:ascii="Consolas" w:hAnsi="Consolas"/>
                <w:b/>
                <w:sz w:val="18"/>
                <w:szCs w:val="18"/>
              </w:rPr>
              <w:t>add(E e)</w:t>
            </w:r>
          </w:p>
          <w:p w14:paraId="40DE1DA0" w14:textId="77777777" w:rsidR="00B8487B" w:rsidRPr="001E2A9B" w:rsidRDefault="00B8487B" w:rsidP="001E2A9B">
            <w:pPr>
              <w:ind w:left="360"/>
              <w:rPr>
                <w:rFonts w:ascii="Consolas" w:hAnsi="Consolas"/>
                <w:b/>
                <w:sz w:val="18"/>
                <w:szCs w:val="18"/>
              </w:rPr>
            </w:pPr>
            <w:r w:rsidRPr="001E2A9B">
              <w:rPr>
                <w:rFonts w:ascii="Consolas" w:hAnsi="Consolas"/>
                <w:b/>
                <w:sz w:val="18"/>
                <w:szCs w:val="18"/>
              </w:rPr>
              <w:t>nextIndex()</w:t>
            </w:r>
          </w:p>
          <w:p w14:paraId="2423479D" w14:textId="77777777" w:rsidR="00B8487B" w:rsidRPr="001E2A9B" w:rsidRDefault="00B8487B" w:rsidP="001E2A9B">
            <w:pPr>
              <w:ind w:left="360"/>
              <w:rPr>
                <w:rFonts w:ascii="Consolas" w:hAnsi="Consolas"/>
                <w:b/>
                <w:sz w:val="18"/>
                <w:szCs w:val="18"/>
              </w:rPr>
            </w:pPr>
            <w:r w:rsidRPr="001E2A9B">
              <w:rPr>
                <w:rFonts w:ascii="Consolas" w:hAnsi="Consolas"/>
                <w:b/>
                <w:sz w:val="18"/>
                <w:szCs w:val="18"/>
              </w:rPr>
              <w:t>previous()</w:t>
            </w:r>
          </w:p>
          <w:p w14:paraId="787F0642" w14:textId="77777777" w:rsidR="00B8487B" w:rsidRPr="001E2A9B" w:rsidRDefault="00B8487B" w:rsidP="001E2A9B">
            <w:pPr>
              <w:ind w:left="360"/>
              <w:rPr>
                <w:rFonts w:ascii="Consolas" w:hAnsi="Consolas"/>
                <w:b/>
                <w:sz w:val="18"/>
                <w:szCs w:val="18"/>
              </w:rPr>
            </w:pPr>
            <w:r w:rsidRPr="001E2A9B">
              <w:rPr>
                <w:rFonts w:ascii="Consolas" w:hAnsi="Consolas"/>
                <w:b/>
                <w:sz w:val="18"/>
                <w:szCs w:val="18"/>
              </w:rPr>
              <w:t>previousIndex()</w:t>
            </w:r>
          </w:p>
          <w:p w14:paraId="3C2002F8" w14:textId="77777777" w:rsidR="00B8487B" w:rsidRPr="001E2A9B" w:rsidRDefault="00B8487B" w:rsidP="001E2A9B">
            <w:pPr>
              <w:ind w:left="360"/>
              <w:rPr>
                <w:rFonts w:ascii="Consolas" w:hAnsi="Consolas"/>
                <w:b/>
                <w:color w:val="0070C0"/>
                <w:sz w:val="18"/>
                <w:szCs w:val="18"/>
              </w:rPr>
            </w:pPr>
            <w:r w:rsidRPr="001E2A9B">
              <w:rPr>
                <w:rFonts w:ascii="Consolas" w:hAnsi="Consolas"/>
                <w:b/>
                <w:color w:val="0070C0"/>
                <w:sz w:val="18"/>
                <w:szCs w:val="18"/>
              </w:rPr>
              <w:t>remove()</w:t>
            </w:r>
          </w:p>
          <w:p w14:paraId="331EBAA3" w14:textId="77777777" w:rsidR="00B8487B" w:rsidRPr="001E2A9B" w:rsidRDefault="00B8487B" w:rsidP="001E2A9B">
            <w:pPr>
              <w:ind w:left="360"/>
              <w:rPr>
                <w:rFonts w:ascii="Consolas" w:hAnsi="Consolas"/>
                <w:b/>
                <w:color w:val="0070C0"/>
                <w:sz w:val="18"/>
                <w:szCs w:val="18"/>
              </w:rPr>
            </w:pPr>
            <w:r w:rsidRPr="001E2A9B">
              <w:rPr>
                <w:rFonts w:ascii="Consolas" w:hAnsi="Consolas"/>
                <w:b/>
                <w:color w:val="0070C0"/>
                <w:sz w:val="18"/>
                <w:szCs w:val="18"/>
              </w:rPr>
              <w:t>next()</w:t>
            </w:r>
          </w:p>
          <w:p w14:paraId="3CEAD130" w14:textId="77777777" w:rsidR="00B8487B" w:rsidRDefault="00B8487B" w:rsidP="004179FB">
            <w:pPr>
              <w:ind w:left="360"/>
              <w:rPr>
                <w:b/>
              </w:rPr>
            </w:pPr>
            <w:r w:rsidRPr="001E2A9B">
              <w:rPr>
                <w:rFonts w:ascii="Consolas" w:hAnsi="Consolas"/>
                <w:b/>
                <w:sz w:val="18"/>
                <w:szCs w:val="18"/>
              </w:rPr>
              <w:t>set(E e)</w:t>
            </w:r>
          </w:p>
        </w:tc>
      </w:tr>
    </w:tbl>
    <w:p w14:paraId="0908E05A" w14:textId="77777777" w:rsidR="00B8487B" w:rsidRDefault="00B8487B" w:rsidP="004179FB">
      <w:pPr>
        <w:spacing w:line="240" w:lineRule="auto"/>
      </w:pPr>
    </w:p>
    <w:tbl>
      <w:tblPr>
        <w:tblW w:w="10226"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9"/>
        <w:gridCol w:w="4917"/>
      </w:tblGrid>
      <w:tr w:rsidR="00B8487B" w14:paraId="501D0B01" w14:textId="77777777" w:rsidTr="008B3D31">
        <w:trPr>
          <w:trHeight w:val="2453"/>
        </w:trPr>
        <w:tc>
          <w:tcPr>
            <w:tcW w:w="5309" w:type="dxa"/>
            <w:tcBorders>
              <w:top w:val="single" w:sz="4" w:space="0" w:color="auto"/>
              <w:left w:val="single" w:sz="4" w:space="0" w:color="auto"/>
              <w:bottom w:val="single" w:sz="4" w:space="0" w:color="auto"/>
              <w:right w:val="single" w:sz="4" w:space="0" w:color="auto"/>
            </w:tcBorders>
            <w:hideMark/>
          </w:tcPr>
          <w:p w14:paraId="34938396" w14:textId="77777777" w:rsidR="00B8487B" w:rsidRPr="00CC3C3D" w:rsidRDefault="00B8487B" w:rsidP="00462959">
            <w:pPr>
              <w:pStyle w:val="Howitworks"/>
              <w:rPr>
                <w:rFonts w:ascii="Consolas" w:hAnsi="Consolas"/>
                <w:sz w:val="18"/>
                <w:szCs w:val="16"/>
              </w:rPr>
            </w:pPr>
            <w:r w:rsidRPr="00CC3C3D">
              <w:rPr>
                <w:rFonts w:ascii="Consolas" w:hAnsi="Consolas"/>
                <w:sz w:val="18"/>
                <w:szCs w:val="16"/>
              </w:rPr>
              <w:t>Enumeration Example using Vector</w:t>
            </w:r>
          </w:p>
          <w:p w14:paraId="1A2BCF63"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b/>
                <w:bCs/>
                <w:color w:val="7F0055"/>
                <w:sz w:val="18"/>
                <w:szCs w:val="16"/>
              </w:rPr>
              <w:t>public</w:t>
            </w:r>
            <w:r w:rsidRPr="00CC3C3D">
              <w:rPr>
                <w:rFonts w:ascii="Consolas" w:hAnsi="Consolas" w:cs="Courier New"/>
                <w:color w:val="000000"/>
                <w:sz w:val="18"/>
                <w:szCs w:val="16"/>
              </w:rPr>
              <w:t xml:space="preserve"> </w:t>
            </w:r>
            <w:r w:rsidRPr="00CC3C3D">
              <w:rPr>
                <w:rFonts w:ascii="Consolas" w:hAnsi="Consolas" w:cs="Courier New"/>
                <w:b/>
                <w:bCs/>
                <w:color w:val="7F0055"/>
                <w:sz w:val="18"/>
                <w:szCs w:val="16"/>
              </w:rPr>
              <w:t>class</w:t>
            </w:r>
            <w:r w:rsidRPr="00CC3C3D">
              <w:rPr>
                <w:rFonts w:ascii="Consolas" w:hAnsi="Consolas" w:cs="Courier New"/>
                <w:color w:val="000000"/>
                <w:sz w:val="18"/>
                <w:szCs w:val="16"/>
              </w:rPr>
              <w:t xml:space="preserve"> VectorEnumation {</w:t>
            </w:r>
          </w:p>
          <w:p w14:paraId="1DBFBDCB"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b/>
                <w:bCs/>
                <w:color w:val="7F0055"/>
                <w:sz w:val="18"/>
                <w:szCs w:val="16"/>
              </w:rPr>
              <w:t>public</w:t>
            </w:r>
            <w:r w:rsidRPr="00CC3C3D">
              <w:rPr>
                <w:rFonts w:ascii="Consolas" w:hAnsi="Consolas" w:cs="Courier New"/>
                <w:color w:val="000000"/>
                <w:sz w:val="18"/>
                <w:szCs w:val="16"/>
              </w:rPr>
              <w:t xml:space="preserve"> </w:t>
            </w:r>
            <w:r w:rsidRPr="00CC3C3D">
              <w:rPr>
                <w:rFonts w:ascii="Consolas" w:hAnsi="Consolas" w:cs="Courier New"/>
                <w:b/>
                <w:bCs/>
                <w:color w:val="7F0055"/>
                <w:sz w:val="18"/>
                <w:szCs w:val="16"/>
              </w:rPr>
              <w:t>static</w:t>
            </w:r>
            <w:r w:rsidRPr="00CC3C3D">
              <w:rPr>
                <w:rFonts w:ascii="Consolas" w:hAnsi="Consolas" w:cs="Courier New"/>
                <w:color w:val="000000"/>
                <w:sz w:val="18"/>
                <w:szCs w:val="16"/>
              </w:rPr>
              <w:t xml:space="preserve"> </w:t>
            </w:r>
            <w:r w:rsidRPr="00CC3C3D">
              <w:rPr>
                <w:rFonts w:ascii="Consolas" w:hAnsi="Consolas" w:cs="Courier New"/>
                <w:b/>
                <w:bCs/>
                <w:color w:val="7F0055"/>
                <w:sz w:val="18"/>
                <w:szCs w:val="16"/>
              </w:rPr>
              <w:t>void</w:t>
            </w:r>
            <w:r w:rsidRPr="00CC3C3D">
              <w:rPr>
                <w:rFonts w:ascii="Consolas" w:hAnsi="Consolas" w:cs="Courier New"/>
                <w:color w:val="000000"/>
                <w:sz w:val="18"/>
                <w:szCs w:val="16"/>
              </w:rPr>
              <w:t xml:space="preserve"> main(String[] </w:t>
            </w:r>
            <w:r w:rsidRPr="00CC3C3D">
              <w:rPr>
                <w:rFonts w:ascii="Consolas" w:hAnsi="Consolas" w:cs="Courier New"/>
                <w:color w:val="6A3E3E"/>
                <w:sz w:val="18"/>
                <w:szCs w:val="16"/>
              </w:rPr>
              <w:t>args</w:t>
            </w:r>
            <w:r w:rsidRPr="00CC3C3D">
              <w:rPr>
                <w:rFonts w:ascii="Consolas" w:hAnsi="Consolas" w:cs="Courier New"/>
                <w:color w:val="000000"/>
                <w:sz w:val="18"/>
                <w:szCs w:val="16"/>
              </w:rPr>
              <w:t>) {</w:t>
            </w:r>
          </w:p>
          <w:p w14:paraId="5FE0CA65" w14:textId="5C93C165" w:rsidR="00B8487B" w:rsidRDefault="00B8487B" w:rsidP="00462959">
            <w:pPr>
              <w:autoSpaceDE w:val="0"/>
              <w:autoSpaceDN w:val="0"/>
              <w:adjustRightInd w:val="0"/>
              <w:spacing w:line="240" w:lineRule="auto"/>
              <w:rPr>
                <w:rFonts w:ascii="Consolas" w:hAnsi="Consolas" w:cs="Courier New"/>
                <w:color w:val="000000"/>
                <w:sz w:val="18"/>
                <w:szCs w:val="16"/>
              </w:rPr>
            </w:pPr>
            <w:r w:rsidRPr="00CC3C3D">
              <w:rPr>
                <w:rFonts w:ascii="Consolas" w:hAnsi="Consolas" w:cs="Courier New"/>
                <w:color w:val="000000"/>
                <w:sz w:val="18"/>
                <w:szCs w:val="16"/>
              </w:rPr>
              <w:t xml:space="preserve"> Vector </w:t>
            </w:r>
            <w:r w:rsidRPr="00CC3C3D">
              <w:rPr>
                <w:rFonts w:ascii="Consolas" w:hAnsi="Consolas" w:cs="Courier New"/>
                <w:color w:val="6A3E3E"/>
                <w:sz w:val="18"/>
                <w:szCs w:val="16"/>
              </w:rPr>
              <w:t>v</w:t>
            </w:r>
            <w:r w:rsidRPr="00CC3C3D">
              <w:rPr>
                <w:rFonts w:ascii="Consolas" w:hAnsi="Consolas" w:cs="Courier New"/>
                <w:color w:val="000000"/>
                <w:sz w:val="18"/>
                <w:szCs w:val="16"/>
              </w:rPr>
              <w:t xml:space="preserve"> = </w:t>
            </w:r>
            <w:r w:rsidRPr="00CC3C3D">
              <w:rPr>
                <w:rFonts w:ascii="Consolas" w:hAnsi="Consolas" w:cs="Courier New"/>
                <w:b/>
                <w:bCs/>
                <w:color w:val="7F0055"/>
                <w:sz w:val="18"/>
                <w:szCs w:val="16"/>
              </w:rPr>
              <w:t>new</w:t>
            </w:r>
            <w:r w:rsidRPr="00CC3C3D">
              <w:rPr>
                <w:rFonts w:ascii="Consolas" w:hAnsi="Consolas" w:cs="Courier New"/>
                <w:color w:val="000000"/>
                <w:sz w:val="18"/>
                <w:szCs w:val="16"/>
              </w:rPr>
              <w:t xml:space="preserve"> Vector();</w:t>
            </w:r>
          </w:p>
          <w:p w14:paraId="4DC160A1"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b/>
                <w:bCs/>
                <w:color w:val="7F0055"/>
                <w:sz w:val="18"/>
                <w:szCs w:val="16"/>
              </w:rPr>
              <w:t xml:space="preserve"> for</w:t>
            </w:r>
            <w:r w:rsidRPr="00CC3C3D">
              <w:rPr>
                <w:rFonts w:ascii="Consolas" w:hAnsi="Consolas" w:cs="Courier New"/>
                <w:color w:val="000000"/>
                <w:sz w:val="18"/>
                <w:szCs w:val="16"/>
              </w:rPr>
              <w:t xml:space="preserve"> (</w:t>
            </w:r>
            <w:r w:rsidRPr="00CC3C3D">
              <w:rPr>
                <w:rFonts w:ascii="Consolas" w:hAnsi="Consolas" w:cs="Courier New"/>
                <w:b/>
                <w:bCs/>
                <w:color w:val="7F0055"/>
                <w:sz w:val="18"/>
                <w:szCs w:val="16"/>
              </w:rPr>
              <w:t>int</w:t>
            </w:r>
            <w:r w:rsidRPr="00CC3C3D">
              <w:rPr>
                <w:rFonts w:ascii="Consolas" w:hAnsi="Consolas" w:cs="Courier New"/>
                <w:color w:val="000000"/>
                <w:sz w:val="18"/>
                <w:szCs w:val="16"/>
              </w:rPr>
              <w:t xml:space="preserve"> </w:t>
            </w:r>
            <w:r w:rsidRPr="00CC3C3D">
              <w:rPr>
                <w:rFonts w:ascii="Consolas" w:hAnsi="Consolas" w:cs="Courier New"/>
                <w:color w:val="6A3E3E"/>
                <w:sz w:val="18"/>
                <w:szCs w:val="16"/>
              </w:rPr>
              <w:t>i</w:t>
            </w:r>
            <w:r w:rsidRPr="00CC3C3D">
              <w:rPr>
                <w:rFonts w:ascii="Consolas" w:hAnsi="Consolas" w:cs="Courier New"/>
                <w:color w:val="000000"/>
                <w:sz w:val="18"/>
                <w:szCs w:val="16"/>
              </w:rPr>
              <w:t xml:space="preserve"> = 1; </w:t>
            </w:r>
            <w:r w:rsidRPr="00CC3C3D">
              <w:rPr>
                <w:rFonts w:ascii="Consolas" w:hAnsi="Consolas" w:cs="Courier New"/>
                <w:color w:val="6A3E3E"/>
                <w:sz w:val="18"/>
                <w:szCs w:val="16"/>
              </w:rPr>
              <w:t>i</w:t>
            </w:r>
            <w:r w:rsidRPr="00CC3C3D">
              <w:rPr>
                <w:rFonts w:ascii="Consolas" w:hAnsi="Consolas" w:cs="Courier New"/>
                <w:color w:val="000000"/>
                <w:sz w:val="18"/>
                <w:szCs w:val="16"/>
              </w:rPr>
              <w:t xml:space="preserve"> &lt;= 10; </w:t>
            </w:r>
            <w:r w:rsidRPr="00CC3C3D">
              <w:rPr>
                <w:rFonts w:ascii="Consolas" w:hAnsi="Consolas" w:cs="Courier New"/>
                <w:color w:val="6A3E3E"/>
                <w:sz w:val="18"/>
                <w:szCs w:val="16"/>
              </w:rPr>
              <w:t>i</w:t>
            </w:r>
            <w:r w:rsidRPr="00CC3C3D">
              <w:rPr>
                <w:rFonts w:ascii="Consolas" w:hAnsi="Consolas" w:cs="Courier New"/>
                <w:color w:val="000000"/>
                <w:sz w:val="18"/>
                <w:szCs w:val="16"/>
              </w:rPr>
              <w:t>++) {</w:t>
            </w:r>
          </w:p>
          <w:p w14:paraId="0EA4D576" w14:textId="2797779D"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6A3E3E"/>
                <w:sz w:val="18"/>
                <w:szCs w:val="16"/>
              </w:rPr>
              <w:t xml:space="preserve">  </w:t>
            </w:r>
            <w:r w:rsidR="001E2A9B">
              <w:rPr>
                <w:rFonts w:ascii="Consolas" w:hAnsi="Consolas" w:cs="Courier New"/>
                <w:color w:val="6A3E3E"/>
                <w:sz w:val="18"/>
                <w:szCs w:val="16"/>
              </w:rPr>
              <w:t xml:space="preserve">       </w:t>
            </w:r>
            <w:r w:rsidRPr="00CC3C3D">
              <w:rPr>
                <w:rFonts w:ascii="Consolas" w:hAnsi="Consolas" w:cs="Courier New"/>
                <w:color w:val="6A3E3E"/>
                <w:sz w:val="18"/>
                <w:szCs w:val="16"/>
              </w:rPr>
              <w:t>v</w:t>
            </w:r>
            <w:r w:rsidRPr="00CC3C3D">
              <w:rPr>
                <w:rFonts w:ascii="Consolas" w:hAnsi="Consolas" w:cs="Courier New"/>
                <w:color w:val="000000"/>
                <w:sz w:val="18"/>
                <w:szCs w:val="16"/>
              </w:rPr>
              <w:t>.addElement(</w:t>
            </w:r>
            <w:r w:rsidRPr="00CC3C3D">
              <w:rPr>
                <w:rFonts w:ascii="Consolas" w:hAnsi="Consolas" w:cs="Courier New"/>
                <w:color w:val="6A3E3E"/>
                <w:sz w:val="18"/>
                <w:szCs w:val="16"/>
              </w:rPr>
              <w:t>i</w:t>
            </w:r>
            <w:r w:rsidRPr="00CC3C3D">
              <w:rPr>
                <w:rFonts w:ascii="Consolas" w:hAnsi="Consolas" w:cs="Courier New"/>
                <w:color w:val="000000"/>
                <w:sz w:val="18"/>
                <w:szCs w:val="16"/>
              </w:rPr>
              <w:t>);</w:t>
            </w:r>
          </w:p>
          <w:p w14:paraId="649DC297" w14:textId="53705A08" w:rsidR="00B8487B" w:rsidRDefault="004179FB" w:rsidP="00462959">
            <w:pPr>
              <w:autoSpaceDE w:val="0"/>
              <w:autoSpaceDN w:val="0"/>
              <w:adjustRightInd w:val="0"/>
              <w:spacing w:line="240" w:lineRule="auto"/>
              <w:rPr>
                <w:rFonts w:ascii="Consolas" w:hAnsi="Consolas" w:cs="Courier New"/>
                <w:color w:val="000000"/>
                <w:sz w:val="18"/>
                <w:szCs w:val="16"/>
              </w:rPr>
            </w:pPr>
            <w:r>
              <w:rPr>
                <w:rFonts w:ascii="Consolas" w:hAnsi="Consolas" w:cs="Courier New"/>
                <w:color w:val="000000"/>
                <w:sz w:val="18"/>
                <w:szCs w:val="16"/>
              </w:rPr>
              <w:t xml:space="preserve">  </w:t>
            </w:r>
            <w:r w:rsidR="00B8487B" w:rsidRPr="00CC3C3D">
              <w:rPr>
                <w:rFonts w:ascii="Consolas" w:hAnsi="Consolas" w:cs="Courier New"/>
                <w:color w:val="000000"/>
                <w:sz w:val="18"/>
                <w:szCs w:val="16"/>
              </w:rPr>
              <w:t>}</w:t>
            </w:r>
          </w:p>
          <w:p w14:paraId="0C3F36A6" w14:textId="77777777" w:rsidR="001E2A9B" w:rsidRPr="00CC3C3D" w:rsidRDefault="001E2A9B" w:rsidP="00462959">
            <w:pPr>
              <w:autoSpaceDE w:val="0"/>
              <w:autoSpaceDN w:val="0"/>
              <w:adjustRightInd w:val="0"/>
              <w:spacing w:line="240" w:lineRule="auto"/>
              <w:rPr>
                <w:rFonts w:ascii="Consolas" w:hAnsi="Consolas" w:cs="Courier New"/>
                <w:color w:val="auto"/>
                <w:sz w:val="18"/>
                <w:szCs w:val="16"/>
              </w:rPr>
            </w:pPr>
          </w:p>
          <w:p w14:paraId="133F19F0" w14:textId="77777777" w:rsidR="00B8487B" w:rsidRPr="00CC3C3D" w:rsidRDefault="00B8487B" w:rsidP="00462959">
            <w:pPr>
              <w:shd w:val="clear" w:color="auto" w:fill="FFFF00"/>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 xml:space="preserve">Enumeration </w:t>
            </w:r>
            <w:r w:rsidRPr="00CC3C3D">
              <w:rPr>
                <w:rFonts w:ascii="Consolas" w:hAnsi="Consolas" w:cs="Courier New"/>
                <w:color w:val="6A3E3E"/>
                <w:sz w:val="18"/>
                <w:szCs w:val="16"/>
              </w:rPr>
              <w:t>e</w:t>
            </w:r>
            <w:r w:rsidRPr="00CC3C3D">
              <w:rPr>
                <w:rFonts w:ascii="Consolas" w:hAnsi="Consolas" w:cs="Courier New"/>
                <w:color w:val="000000"/>
                <w:sz w:val="18"/>
                <w:szCs w:val="16"/>
              </w:rPr>
              <w:t xml:space="preserve"> = </w:t>
            </w:r>
            <w:r w:rsidRPr="00CC3C3D">
              <w:rPr>
                <w:rFonts w:ascii="Consolas" w:hAnsi="Consolas" w:cs="Courier New"/>
                <w:color w:val="6A3E3E"/>
                <w:sz w:val="18"/>
                <w:szCs w:val="16"/>
              </w:rPr>
              <w:t>v</w:t>
            </w:r>
            <w:r w:rsidRPr="00CC3C3D">
              <w:rPr>
                <w:rFonts w:ascii="Consolas" w:hAnsi="Consolas" w:cs="Courier New"/>
                <w:color w:val="000000"/>
                <w:sz w:val="18"/>
                <w:szCs w:val="16"/>
              </w:rPr>
              <w:t>.elements();</w:t>
            </w:r>
          </w:p>
          <w:p w14:paraId="76D2C20F" w14:textId="77777777" w:rsidR="00B8487B" w:rsidRPr="00CC3C3D" w:rsidRDefault="00B8487B" w:rsidP="00462959">
            <w:pPr>
              <w:shd w:val="clear" w:color="auto" w:fill="FFFF00"/>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b/>
                <w:bCs/>
                <w:color w:val="7F0055"/>
                <w:sz w:val="18"/>
                <w:szCs w:val="16"/>
              </w:rPr>
              <w:t>while</w:t>
            </w:r>
            <w:r w:rsidRPr="00CC3C3D">
              <w:rPr>
                <w:rFonts w:ascii="Consolas" w:hAnsi="Consolas" w:cs="Courier New"/>
                <w:color w:val="000000"/>
                <w:sz w:val="18"/>
                <w:szCs w:val="16"/>
              </w:rPr>
              <w:t xml:space="preserve"> (</w:t>
            </w:r>
            <w:r w:rsidRPr="00CC3C3D">
              <w:rPr>
                <w:rFonts w:ascii="Consolas" w:hAnsi="Consolas" w:cs="Courier New"/>
                <w:color w:val="6A3E3E"/>
                <w:sz w:val="18"/>
                <w:szCs w:val="16"/>
              </w:rPr>
              <w:t>e</w:t>
            </w:r>
            <w:r w:rsidRPr="00CC3C3D">
              <w:rPr>
                <w:rFonts w:ascii="Consolas" w:hAnsi="Consolas" w:cs="Courier New"/>
                <w:color w:val="000000"/>
                <w:sz w:val="18"/>
                <w:szCs w:val="16"/>
              </w:rPr>
              <w:t>.hasMoreElements()) {</w:t>
            </w:r>
          </w:p>
          <w:p w14:paraId="0E6BAA4B" w14:textId="77777777" w:rsidR="00B8487B" w:rsidRPr="00CC3C3D" w:rsidRDefault="00B8487B" w:rsidP="00462959">
            <w:pPr>
              <w:shd w:val="clear" w:color="auto" w:fill="FFFF00"/>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 xml:space="preserve"> Object </w:t>
            </w:r>
            <w:r w:rsidRPr="00CC3C3D">
              <w:rPr>
                <w:rFonts w:ascii="Consolas" w:hAnsi="Consolas" w:cs="Courier New"/>
                <w:color w:val="6A3E3E"/>
                <w:sz w:val="18"/>
                <w:szCs w:val="16"/>
              </w:rPr>
              <w:t>s</w:t>
            </w:r>
            <w:r w:rsidRPr="00CC3C3D">
              <w:rPr>
                <w:rFonts w:ascii="Consolas" w:hAnsi="Consolas" w:cs="Courier New"/>
                <w:color w:val="000000"/>
                <w:sz w:val="18"/>
                <w:szCs w:val="16"/>
              </w:rPr>
              <w:t xml:space="preserve"> = (Object) </w:t>
            </w:r>
            <w:r w:rsidRPr="00CC3C3D">
              <w:rPr>
                <w:rFonts w:ascii="Consolas" w:hAnsi="Consolas" w:cs="Courier New"/>
                <w:color w:val="6A3E3E"/>
                <w:sz w:val="18"/>
                <w:szCs w:val="16"/>
              </w:rPr>
              <w:t>e</w:t>
            </w:r>
            <w:r w:rsidRPr="00CC3C3D">
              <w:rPr>
                <w:rFonts w:ascii="Consolas" w:hAnsi="Consolas" w:cs="Courier New"/>
                <w:color w:val="000000"/>
                <w:sz w:val="18"/>
                <w:szCs w:val="16"/>
              </w:rPr>
              <w:t>.nextElement();</w:t>
            </w:r>
          </w:p>
          <w:p w14:paraId="5370C800" w14:textId="77777777" w:rsidR="00B8487B" w:rsidRPr="00CC3C3D" w:rsidRDefault="00B8487B" w:rsidP="00462959">
            <w:pPr>
              <w:shd w:val="clear" w:color="auto" w:fill="FFFF00"/>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 xml:space="preserve"> System.</w:t>
            </w:r>
            <w:r w:rsidRPr="00CC3C3D">
              <w:rPr>
                <w:rFonts w:ascii="Consolas" w:hAnsi="Consolas" w:cs="Courier New"/>
                <w:b/>
                <w:bCs/>
                <w:i/>
                <w:iCs/>
                <w:color w:val="0000C0"/>
                <w:sz w:val="18"/>
                <w:szCs w:val="16"/>
              </w:rPr>
              <w:t>out</w:t>
            </w:r>
            <w:r w:rsidRPr="00CC3C3D">
              <w:rPr>
                <w:rFonts w:ascii="Consolas" w:hAnsi="Consolas" w:cs="Courier New"/>
                <w:color w:val="000000"/>
                <w:sz w:val="18"/>
                <w:szCs w:val="16"/>
              </w:rPr>
              <w:t>.print(</w:t>
            </w:r>
            <w:r w:rsidRPr="00CC3C3D">
              <w:rPr>
                <w:rFonts w:ascii="Consolas" w:hAnsi="Consolas" w:cs="Courier New"/>
                <w:color w:val="6A3E3E"/>
                <w:sz w:val="18"/>
                <w:szCs w:val="16"/>
              </w:rPr>
              <w:t>s</w:t>
            </w:r>
            <w:r w:rsidRPr="00CC3C3D">
              <w:rPr>
                <w:rFonts w:ascii="Consolas" w:hAnsi="Consolas" w:cs="Courier New"/>
                <w:color w:val="000000"/>
                <w:sz w:val="18"/>
                <w:szCs w:val="16"/>
              </w:rPr>
              <w:t xml:space="preserve"> + </w:t>
            </w:r>
            <w:r w:rsidRPr="00CC3C3D">
              <w:rPr>
                <w:rFonts w:ascii="Consolas" w:hAnsi="Consolas" w:cs="Courier New"/>
                <w:color w:val="2A00FF"/>
                <w:sz w:val="18"/>
                <w:szCs w:val="16"/>
              </w:rPr>
              <w:t>","</w:t>
            </w:r>
            <w:r w:rsidRPr="00CC3C3D">
              <w:rPr>
                <w:rFonts w:ascii="Consolas" w:hAnsi="Consolas" w:cs="Courier New"/>
                <w:color w:val="000000"/>
                <w:sz w:val="18"/>
                <w:szCs w:val="16"/>
              </w:rPr>
              <w:t>);</w:t>
            </w:r>
          </w:p>
          <w:p w14:paraId="28B59027" w14:textId="77777777" w:rsidR="00B8487B" w:rsidRPr="00CC3C3D" w:rsidRDefault="00B8487B" w:rsidP="00462959">
            <w:pPr>
              <w:shd w:val="clear" w:color="auto" w:fill="FFFF00"/>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 xml:space="preserve">  }</w:t>
            </w:r>
          </w:p>
          <w:p w14:paraId="5867EE13"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 xml:space="preserve"> }</w:t>
            </w:r>
          </w:p>
          <w:p w14:paraId="26253ACD" w14:textId="77777777" w:rsidR="00B8487B" w:rsidRPr="00CC3C3D" w:rsidRDefault="00B8487B" w:rsidP="00462959">
            <w:pPr>
              <w:spacing w:line="240" w:lineRule="auto"/>
              <w:rPr>
                <w:rFonts w:ascii="Consolas" w:hAnsi="Consolas" w:cs="Courier New"/>
                <w:color w:val="000000"/>
                <w:sz w:val="18"/>
                <w:szCs w:val="16"/>
              </w:rPr>
            </w:pPr>
            <w:r w:rsidRPr="00CC3C3D">
              <w:rPr>
                <w:rFonts w:ascii="Consolas" w:hAnsi="Consolas" w:cs="Courier New"/>
                <w:color w:val="000000"/>
                <w:sz w:val="18"/>
                <w:szCs w:val="16"/>
              </w:rPr>
              <w:t>}</w:t>
            </w:r>
          </w:p>
          <w:p w14:paraId="7D4D9386" w14:textId="77777777" w:rsidR="00B8487B" w:rsidRPr="00CC3C3D" w:rsidRDefault="00B8487B" w:rsidP="00462959">
            <w:pPr>
              <w:pStyle w:val="Output"/>
              <w:rPr>
                <w:color w:val="4C483D" w:themeColor="text2"/>
                <w:sz w:val="18"/>
                <w:szCs w:val="16"/>
              </w:rPr>
            </w:pPr>
            <w:r w:rsidRPr="004179FB">
              <w:rPr>
                <w:color w:val="000000" w:themeColor="text1"/>
                <w:sz w:val="18"/>
                <w:szCs w:val="16"/>
              </w:rPr>
              <w:t>1,2,3,4,5,6,7,8,9,10,</w:t>
            </w:r>
          </w:p>
        </w:tc>
        <w:tc>
          <w:tcPr>
            <w:tcW w:w="4917" w:type="dxa"/>
            <w:tcBorders>
              <w:top w:val="single" w:sz="4" w:space="0" w:color="auto"/>
              <w:left w:val="single" w:sz="4" w:space="0" w:color="auto"/>
              <w:bottom w:val="single" w:sz="4" w:space="0" w:color="auto"/>
              <w:right w:val="single" w:sz="4" w:space="0" w:color="auto"/>
            </w:tcBorders>
            <w:hideMark/>
          </w:tcPr>
          <w:p w14:paraId="24217FB5" w14:textId="77777777" w:rsidR="00B8487B" w:rsidRPr="00CC3C3D" w:rsidRDefault="00B8487B" w:rsidP="005B36B1">
            <w:pPr>
              <w:pStyle w:val="Howitworks"/>
              <w:rPr>
                <w:rFonts w:ascii="Consolas" w:hAnsi="Consolas"/>
                <w:sz w:val="18"/>
                <w:szCs w:val="16"/>
              </w:rPr>
            </w:pPr>
            <w:r w:rsidRPr="00CC3C3D">
              <w:rPr>
                <w:rFonts w:ascii="Consolas" w:hAnsi="Consolas"/>
                <w:sz w:val="18"/>
                <w:szCs w:val="16"/>
              </w:rPr>
              <w:t>Iterator Example using ArrayList</w:t>
            </w:r>
          </w:p>
          <w:p w14:paraId="342CF854"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b/>
                <w:bCs/>
                <w:color w:val="7F0055"/>
                <w:sz w:val="18"/>
                <w:szCs w:val="16"/>
              </w:rPr>
              <w:t>public</w:t>
            </w:r>
            <w:r w:rsidRPr="00CC3C3D">
              <w:rPr>
                <w:rFonts w:ascii="Consolas" w:hAnsi="Consolas" w:cs="Courier New"/>
                <w:color w:val="000000"/>
                <w:sz w:val="18"/>
                <w:szCs w:val="16"/>
              </w:rPr>
              <w:t xml:space="preserve"> </w:t>
            </w:r>
            <w:r w:rsidRPr="00CC3C3D">
              <w:rPr>
                <w:rFonts w:ascii="Consolas" w:hAnsi="Consolas" w:cs="Courier New"/>
                <w:b/>
                <w:bCs/>
                <w:color w:val="7F0055"/>
                <w:sz w:val="18"/>
                <w:szCs w:val="16"/>
              </w:rPr>
              <w:t>class</w:t>
            </w:r>
            <w:r w:rsidRPr="00CC3C3D">
              <w:rPr>
                <w:rFonts w:ascii="Consolas" w:hAnsi="Consolas" w:cs="Courier New"/>
                <w:color w:val="000000"/>
                <w:sz w:val="18"/>
                <w:szCs w:val="16"/>
              </w:rPr>
              <w:t xml:space="preserve"> ArrayListIterator {</w:t>
            </w:r>
          </w:p>
          <w:p w14:paraId="3C3F837C"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b/>
                <w:bCs/>
                <w:color w:val="7F0055"/>
                <w:sz w:val="18"/>
                <w:szCs w:val="16"/>
              </w:rPr>
              <w:t>public</w:t>
            </w:r>
            <w:r w:rsidRPr="00CC3C3D">
              <w:rPr>
                <w:rFonts w:ascii="Consolas" w:hAnsi="Consolas" w:cs="Courier New"/>
                <w:color w:val="000000"/>
                <w:sz w:val="18"/>
                <w:szCs w:val="16"/>
              </w:rPr>
              <w:t xml:space="preserve"> </w:t>
            </w:r>
            <w:r w:rsidRPr="00CC3C3D">
              <w:rPr>
                <w:rFonts w:ascii="Consolas" w:hAnsi="Consolas" w:cs="Courier New"/>
                <w:b/>
                <w:bCs/>
                <w:color w:val="7F0055"/>
                <w:sz w:val="18"/>
                <w:szCs w:val="16"/>
              </w:rPr>
              <w:t>static</w:t>
            </w:r>
            <w:r w:rsidRPr="00CC3C3D">
              <w:rPr>
                <w:rFonts w:ascii="Consolas" w:hAnsi="Consolas" w:cs="Courier New"/>
                <w:color w:val="000000"/>
                <w:sz w:val="18"/>
                <w:szCs w:val="16"/>
              </w:rPr>
              <w:t xml:space="preserve"> </w:t>
            </w:r>
            <w:r w:rsidRPr="00CC3C3D">
              <w:rPr>
                <w:rFonts w:ascii="Consolas" w:hAnsi="Consolas" w:cs="Courier New"/>
                <w:b/>
                <w:bCs/>
                <w:color w:val="7F0055"/>
                <w:sz w:val="18"/>
                <w:szCs w:val="16"/>
              </w:rPr>
              <w:t>void</w:t>
            </w:r>
            <w:r w:rsidRPr="00CC3C3D">
              <w:rPr>
                <w:rFonts w:ascii="Consolas" w:hAnsi="Consolas" w:cs="Courier New"/>
                <w:color w:val="000000"/>
                <w:sz w:val="18"/>
                <w:szCs w:val="16"/>
              </w:rPr>
              <w:t xml:space="preserve"> main(String[] </w:t>
            </w:r>
            <w:r w:rsidRPr="00CC3C3D">
              <w:rPr>
                <w:rFonts w:ascii="Consolas" w:hAnsi="Consolas" w:cs="Courier New"/>
                <w:color w:val="6A3E3E"/>
                <w:sz w:val="18"/>
                <w:szCs w:val="16"/>
              </w:rPr>
              <w:t>a</w:t>
            </w:r>
            <w:r w:rsidRPr="00CC3C3D">
              <w:rPr>
                <w:rFonts w:ascii="Consolas" w:hAnsi="Consolas" w:cs="Courier New"/>
                <w:color w:val="000000"/>
                <w:sz w:val="18"/>
                <w:szCs w:val="16"/>
              </w:rPr>
              <w:t>) {</w:t>
            </w:r>
          </w:p>
          <w:p w14:paraId="6BA40522" w14:textId="638BE18A" w:rsidR="00B8487B" w:rsidRDefault="00B8487B" w:rsidP="00462959">
            <w:pPr>
              <w:autoSpaceDE w:val="0"/>
              <w:autoSpaceDN w:val="0"/>
              <w:adjustRightInd w:val="0"/>
              <w:spacing w:line="240" w:lineRule="auto"/>
              <w:rPr>
                <w:rFonts w:ascii="Consolas" w:hAnsi="Consolas" w:cs="Courier New"/>
                <w:color w:val="000000"/>
                <w:sz w:val="18"/>
                <w:szCs w:val="16"/>
              </w:rPr>
            </w:pPr>
            <w:r w:rsidRPr="00CC3C3D">
              <w:rPr>
                <w:rFonts w:ascii="Consolas" w:hAnsi="Consolas" w:cs="Courier New"/>
                <w:color w:val="000000"/>
                <w:sz w:val="18"/>
                <w:szCs w:val="16"/>
              </w:rPr>
              <w:tab/>
              <w:t xml:space="preserve">ArrayList </w:t>
            </w:r>
            <w:r w:rsidRPr="00CC3C3D">
              <w:rPr>
                <w:rFonts w:ascii="Consolas" w:hAnsi="Consolas" w:cs="Courier New"/>
                <w:color w:val="6A3E3E"/>
                <w:sz w:val="18"/>
                <w:szCs w:val="16"/>
              </w:rPr>
              <w:t>l</w:t>
            </w:r>
            <w:r w:rsidRPr="00CC3C3D">
              <w:rPr>
                <w:rFonts w:ascii="Consolas" w:hAnsi="Consolas" w:cs="Courier New"/>
                <w:color w:val="000000"/>
                <w:sz w:val="18"/>
                <w:szCs w:val="16"/>
              </w:rPr>
              <w:t xml:space="preserve"> = </w:t>
            </w:r>
            <w:r w:rsidRPr="00CC3C3D">
              <w:rPr>
                <w:rFonts w:ascii="Consolas" w:hAnsi="Consolas" w:cs="Courier New"/>
                <w:b/>
                <w:bCs/>
                <w:color w:val="7F0055"/>
                <w:sz w:val="18"/>
                <w:szCs w:val="16"/>
              </w:rPr>
              <w:t>new</w:t>
            </w:r>
            <w:r w:rsidRPr="00CC3C3D">
              <w:rPr>
                <w:rFonts w:ascii="Consolas" w:hAnsi="Consolas" w:cs="Courier New"/>
                <w:color w:val="000000"/>
                <w:sz w:val="18"/>
                <w:szCs w:val="16"/>
              </w:rPr>
              <w:t xml:space="preserve"> ArrayList&lt;&gt;();</w:t>
            </w:r>
          </w:p>
          <w:p w14:paraId="0E65E86F"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ab/>
            </w:r>
            <w:r w:rsidRPr="00CC3C3D">
              <w:rPr>
                <w:rFonts w:ascii="Consolas" w:hAnsi="Consolas" w:cs="Courier New"/>
                <w:color w:val="6A3E3E"/>
                <w:sz w:val="18"/>
                <w:szCs w:val="16"/>
              </w:rPr>
              <w:t>l</w:t>
            </w:r>
            <w:r w:rsidRPr="00CC3C3D">
              <w:rPr>
                <w:rFonts w:ascii="Consolas" w:hAnsi="Consolas" w:cs="Courier New"/>
                <w:color w:val="000000"/>
                <w:sz w:val="18"/>
                <w:szCs w:val="16"/>
              </w:rPr>
              <w:t>.add(</w:t>
            </w:r>
            <w:r w:rsidRPr="00CC3C3D">
              <w:rPr>
                <w:rFonts w:ascii="Consolas" w:hAnsi="Consolas" w:cs="Courier New"/>
                <w:color w:val="2A00FF"/>
                <w:sz w:val="18"/>
                <w:szCs w:val="16"/>
              </w:rPr>
              <w:t>"A"</w:t>
            </w:r>
            <w:r w:rsidRPr="00CC3C3D">
              <w:rPr>
                <w:rFonts w:ascii="Consolas" w:hAnsi="Consolas" w:cs="Courier New"/>
                <w:color w:val="000000"/>
                <w:sz w:val="18"/>
                <w:szCs w:val="16"/>
              </w:rPr>
              <w:t>);</w:t>
            </w:r>
            <w:r w:rsidRPr="00CC3C3D">
              <w:rPr>
                <w:rFonts w:ascii="Consolas" w:hAnsi="Consolas" w:cs="Courier New"/>
                <w:color w:val="000000"/>
                <w:sz w:val="18"/>
                <w:szCs w:val="16"/>
              </w:rPr>
              <w:tab/>
            </w:r>
          </w:p>
          <w:p w14:paraId="7692A032"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ab/>
            </w:r>
            <w:r w:rsidRPr="00CC3C3D">
              <w:rPr>
                <w:rFonts w:ascii="Consolas" w:hAnsi="Consolas" w:cs="Courier New"/>
                <w:color w:val="6A3E3E"/>
                <w:sz w:val="18"/>
                <w:szCs w:val="16"/>
              </w:rPr>
              <w:t>l</w:t>
            </w:r>
            <w:r w:rsidRPr="00CC3C3D">
              <w:rPr>
                <w:rFonts w:ascii="Consolas" w:hAnsi="Consolas" w:cs="Courier New"/>
                <w:color w:val="000000"/>
                <w:sz w:val="18"/>
                <w:szCs w:val="16"/>
              </w:rPr>
              <w:t>.add(10);</w:t>
            </w:r>
          </w:p>
          <w:p w14:paraId="72188F01"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ab/>
            </w:r>
            <w:r w:rsidRPr="00CC3C3D">
              <w:rPr>
                <w:rFonts w:ascii="Consolas" w:hAnsi="Consolas" w:cs="Courier New"/>
                <w:color w:val="6A3E3E"/>
                <w:sz w:val="18"/>
                <w:szCs w:val="16"/>
              </w:rPr>
              <w:t>l</w:t>
            </w:r>
            <w:r w:rsidRPr="00CC3C3D">
              <w:rPr>
                <w:rFonts w:ascii="Consolas" w:hAnsi="Consolas" w:cs="Courier New"/>
                <w:color w:val="000000"/>
                <w:sz w:val="18"/>
                <w:szCs w:val="16"/>
              </w:rPr>
              <w:t>.add(</w:t>
            </w:r>
            <w:r w:rsidRPr="00CC3C3D">
              <w:rPr>
                <w:rFonts w:ascii="Consolas" w:hAnsi="Consolas" w:cs="Courier New"/>
                <w:color w:val="2A00FF"/>
                <w:sz w:val="18"/>
                <w:szCs w:val="16"/>
              </w:rPr>
              <w:t>"A"</w:t>
            </w:r>
            <w:r w:rsidRPr="00CC3C3D">
              <w:rPr>
                <w:rFonts w:ascii="Consolas" w:hAnsi="Consolas" w:cs="Courier New"/>
                <w:color w:val="000000"/>
                <w:sz w:val="18"/>
                <w:szCs w:val="16"/>
              </w:rPr>
              <w:t>);</w:t>
            </w:r>
          </w:p>
          <w:p w14:paraId="3333087C" w14:textId="5575C116" w:rsidR="00B8487B" w:rsidRDefault="00B8487B" w:rsidP="00462959">
            <w:pPr>
              <w:autoSpaceDE w:val="0"/>
              <w:autoSpaceDN w:val="0"/>
              <w:adjustRightInd w:val="0"/>
              <w:spacing w:line="240" w:lineRule="auto"/>
              <w:rPr>
                <w:rFonts w:ascii="Consolas" w:hAnsi="Consolas" w:cs="Courier New"/>
                <w:color w:val="000000"/>
                <w:sz w:val="18"/>
                <w:szCs w:val="16"/>
              </w:rPr>
            </w:pPr>
            <w:r w:rsidRPr="00CC3C3D">
              <w:rPr>
                <w:rFonts w:ascii="Consolas" w:hAnsi="Consolas" w:cs="Courier New"/>
                <w:color w:val="000000"/>
                <w:sz w:val="18"/>
                <w:szCs w:val="16"/>
              </w:rPr>
              <w:tab/>
            </w:r>
            <w:r w:rsidRPr="00CC3C3D">
              <w:rPr>
                <w:rFonts w:ascii="Consolas" w:hAnsi="Consolas" w:cs="Courier New"/>
                <w:color w:val="6A3E3E"/>
                <w:sz w:val="18"/>
                <w:szCs w:val="16"/>
              </w:rPr>
              <w:t>l</w:t>
            </w:r>
            <w:r w:rsidRPr="00CC3C3D">
              <w:rPr>
                <w:rFonts w:ascii="Consolas" w:hAnsi="Consolas" w:cs="Courier New"/>
                <w:color w:val="000000"/>
                <w:sz w:val="18"/>
                <w:szCs w:val="16"/>
              </w:rPr>
              <w:t>.add(</w:t>
            </w:r>
            <w:r w:rsidRPr="00CC3C3D">
              <w:rPr>
                <w:rFonts w:ascii="Consolas" w:hAnsi="Consolas" w:cs="Courier New"/>
                <w:b/>
                <w:bCs/>
                <w:color w:val="7F0055"/>
                <w:sz w:val="18"/>
                <w:szCs w:val="16"/>
              </w:rPr>
              <w:t>null</w:t>
            </w:r>
            <w:r w:rsidRPr="00CC3C3D">
              <w:rPr>
                <w:rFonts w:ascii="Consolas" w:hAnsi="Consolas" w:cs="Courier New"/>
                <w:color w:val="000000"/>
                <w:sz w:val="18"/>
                <w:szCs w:val="16"/>
              </w:rPr>
              <w:t>);</w:t>
            </w:r>
            <w:r w:rsidRPr="00CC3C3D">
              <w:rPr>
                <w:rFonts w:ascii="Consolas" w:hAnsi="Consolas" w:cs="Courier New"/>
                <w:color w:val="000000"/>
                <w:sz w:val="18"/>
                <w:szCs w:val="16"/>
              </w:rPr>
              <w:tab/>
            </w:r>
          </w:p>
          <w:p w14:paraId="217D3CD7" w14:textId="77777777" w:rsidR="004179FB" w:rsidRPr="00CC3C3D" w:rsidRDefault="004179FB" w:rsidP="00462959">
            <w:pPr>
              <w:autoSpaceDE w:val="0"/>
              <w:autoSpaceDN w:val="0"/>
              <w:adjustRightInd w:val="0"/>
              <w:spacing w:line="240" w:lineRule="auto"/>
              <w:rPr>
                <w:rFonts w:ascii="Consolas" w:hAnsi="Consolas" w:cs="Courier New"/>
                <w:color w:val="auto"/>
                <w:sz w:val="18"/>
                <w:szCs w:val="16"/>
              </w:rPr>
            </w:pPr>
          </w:p>
          <w:p w14:paraId="47D93EE9" w14:textId="77777777" w:rsidR="00B8487B" w:rsidRPr="00CC3C3D" w:rsidRDefault="00B8487B" w:rsidP="00462959">
            <w:pPr>
              <w:shd w:val="clear" w:color="auto" w:fill="FFFF00"/>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 xml:space="preserve">Iterator </w:t>
            </w:r>
            <w:r w:rsidRPr="00CC3C3D">
              <w:rPr>
                <w:rFonts w:ascii="Consolas" w:hAnsi="Consolas" w:cs="Courier New"/>
                <w:color w:val="6A3E3E"/>
                <w:sz w:val="18"/>
                <w:szCs w:val="16"/>
              </w:rPr>
              <w:t>i</w:t>
            </w:r>
            <w:r w:rsidRPr="00CC3C3D">
              <w:rPr>
                <w:rFonts w:ascii="Consolas" w:hAnsi="Consolas" w:cs="Courier New"/>
                <w:color w:val="000000"/>
                <w:sz w:val="18"/>
                <w:szCs w:val="16"/>
              </w:rPr>
              <w:t>=</w:t>
            </w:r>
            <w:r w:rsidRPr="00CC3C3D">
              <w:rPr>
                <w:rFonts w:ascii="Consolas" w:hAnsi="Consolas" w:cs="Courier New"/>
                <w:color w:val="000000"/>
                <w:sz w:val="18"/>
                <w:szCs w:val="16"/>
              </w:rPr>
              <w:tab/>
            </w:r>
            <w:r w:rsidRPr="00CC3C3D">
              <w:rPr>
                <w:rFonts w:ascii="Consolas" w:hAnsi="Consolas" w:cs="Courier New"/>
                <w:color w:val="6A3E3E"/>
                <w:sz w:val="18"/>
                <w:szCs w:val="16"/>
              </w:rPr>
              <w:t>l</w:t>
            </w:r>
            <w:r w:rsidRPr="00CC3C3D">
              <w:rPr>
                <w:rFonts w:ascii="Consolas" w:hAnsi="Consolas" w:cs="Courier New"/>
                <w:color w:val="000000"/>
                <w:sz w:val="18"/>
                <w:szCs w:val="16"/>
              </w:rPr>
              <w:t>.iterator();</w:t>
            </w:r>
          </w:p>
          <w:p w14:paraId="744F3D85" w14:textId="77777777" w:rsidR="00B8487B" w:rsidRPr="00CC3C3D" w:rsidRDefault="00B8487B" w:rsidP="00462959">
            <w:pPr>
              <w:shd w:val="clear" w:color="auto" w:fill="FFFF00"/>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b/>
                <w:bCs/>
                <w:color w:val="7F0055"/>
                <w:sz w:val="18"/>
                <w:szCs w:val="16"/>
              </w:rPr>
              <w:t>while</w:t>
            </w:r>
            <w:r w:rsidRPr="00CC3C3D">
              <w:rPr>
                <w:rFonts w:ascii="Consolas" w:hAnsi="Consolas" w:cs="Courier New"/>
                <w:color w:val="000000"/>
                <w:sz w:val="18"/>
                <w:szCs w:val="16"/>
              </w:rPr>
              <w:t xml:space="preserve"> (</w:t>
            </w:r>
            <w:r w:rsidRPr="00CC3C3D">
              <w:rPr>
                <w:rFonts w:ascii="Consolas" w:hAnsi="Consolas" w:cs="Courier New"/>
                <w:color w:val="6A3E3E"/>
                <w:sz w:val="18"/>
                <w:szCs w:val="16"/>
              </w:rPr>
              <w:t>i</w:t>
            </w:r>
            <w:r w:rsidRPr="00CC3C3D">
              <w:rPr>
                <w:rFonts w:ascii="Consolas" w:hAnsi="Consolas" w:cs="Courier New"/>
                <w:color w:val="000000"/>
                <w:sz w:val="18"/>
                <w:szCs w:val="16"/>
              </w:rPr>
              <w:t>.hasNext()) {</w:t>
            </w:r>
          </w:p>
          <w:p w14:paraId="1EF7FF18" w14:textId="77777777" w:rsidR="00B8487B" w:rsidRPr="00CC3C3D" w:rsidRDefault="00B8487B" w:rsidP="00462959">
            <w:pPr>
              <w:shd w:val="clear" w:color="auto" w:fill="FFFF00"/>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ab/>
              <w:t xml:space="preserve">Object </w:t>
            </w:r>
            <w:r w:rsidRPr="00CC3C3D">
              <w:rPr>
                <w:rFonts w:ascii="Consolas" w:hAnsi="Consolas" w:cs="Courier New"/>
                <w:color w:val="6A3E3E"/>
                <w:sz w:val="18"/>
                <w:szCs w:val="16"/>
              </w:rPr>
              <w:t>s</w:t>
            </w:r>
            <w:r w:rsidRPr="00CC3C3D">
              <w:rPr>
                <w:rFonts w:ascii="Consolas" w:hAnsi="Consolas" w:cs="Courier New"/>
                <w:color w:val="000000"/>
                <w:sz w:val="18"/>
                <w:szCs w:val="16"/>
              </w:rPr>
              <w:t xml:space="preserve"> = (Object) </w:t>
            </w:r>
            <w:r w:rsidRPr="00CC3C3D">
              <w:rPr>
                <w:rFonts w:ascii="Consolas" w:hAnsi="Consolas" w:cs="Courier New"/>
                <w:color w:val="6A3E3E"/>
                <w:sz w:val="18"/>
                <w:szCs w:val="16"/>
              </w:rPr>
              <w:t>i</w:t>
            </w:r>
            <w:r w:rsidRPr="00CC3C3D">
              <w:rPr>
                <w:rFonts w:ascii="Consolas" w:hAnsi="Consolas" w:cs="Courier New"/>
                <w:color w:val="000000"/>
                <w:sz w:val="18"/>
                <w:szCs w:val="16"/>
              </w:rPr>
              <w:t>.next();</w:t>
            </w:r>
          </w:p>
          <w:p w14:paraId="2B02053A" w14:textId="77777777" w:rsidR="00B8487B" w:rsidRPr="00CC3C3D" w:rsidRDefault="00B8487B" w:rsidP="00462959">
            <w:pPr>
              <w:shd w:val="clear" w:color="auto" w:fill="FFFF00"/>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ab/>
              <w:t>System.</w:t>
            </w:r>
            <w:r w:rsidRPr="00CC3C3D">
              <w:rPr>
                <w:rFonts w:ascii="Consolas" w:hAnsi="Consolas" w:cs="Courier New"/>
                <w:b/>
                <w:bCs/>
                <w:i/>
                <w:iCs/>
                <w:color w:val="0000C0"/>
                <w:sz w:val="18"/>
                <w:szCs w:val="16"/>
              </w:rPr>
              <w:t>out</w:t>
            </w:r>
            <w:r w:rsidRPr="00CC3C3D">
              <w:rPr>
                <w:rFonts w:ascii="Consolas" w:hAnsi="Consolas" w:cs="Courier New"/>
                <w:color w:val="000000"/>
                <w:sz w:val="18"/>
                <w:szCs w:val="16"/>
              </w:rPr>
              <w:t>.print(</w:t>
            </w:r>
            <w:r w:rsidRPr="00CC3C3D">
              <w:rPr>
                <w:rFonts w:ascii="Consolas" w:hAnsi="Consolas" w:cs="Courier New"/>
                <w:color w:val="6A3E3E"/>
                <w:sz w:val="18"/>
                <w:szCs w:val="16"/>
              </w:rPr>
              <w:t>s</w:t>
            </w:r>
            <w:r w:rsidRPr="00CC3C3D">
              <w:rPr>
                <w:rFonts w:ascii="Consolas" w:hAnsi="Consolas" w:cs="Courier New"/>
                <w:color w:val="000000"/>
                <w:sz w:val="18"/>
                <w:szCs w:val="16"/>
              </w:rPr>
              <w:t>+</w:t>
            </w:r>
            <w:r w:rsidRPr="00CC3C3D">
              <w:rPr>
                <w:rFonts w:ascii="Consolas" w:hAnsi="Consolas" w:cs="Courier New"/>
                <w:color w:val="2A00FF"/>
                <w:sz w:val="18"/>
                <w:szCs w:val="16"/>
              </w:rPr>
              <w:t>","</w:t>
            </w:r>
            <w:r w:rsidRPr="00CC3C3D">
              <w:rPr>
                <w:rFonts w:ascii="Consolas" w:hAnsi="Consolas" w:cs="Courier New"/>
                <w:color w:val="000000"/>
                <w:sz w:val="18"/>
                <w:szCs w:val="16"/>
              </w:rPr>
              <w:t>);  }</w:t>
            </w:r>
            <w:r w:rsidRPr="00CC3C3D">
              <w:rPr>
                <w:rFonts w:ascii="Consolas" w:hAnsi="Consolas" w:cs="Courier New"/>
                <w:color w:val="000000"/>
                <w:sz w:val="18"/>
                <w:szCs w:val="16"/>
              </w:rPr>
              <w:tab/>
              <w:t xml:space="preserve"> </w:t>
            </w:r>
          </w:p>
          <w:p w14:paraId="078F3CD1" w14:textId="77777777" w:rsidR="00B8487B" w:rsidRPr="00CC3C3D" w:rsidRDefault="00B8487B" w:rsidP="00462959">
            <w:pPr>
              <w:autoSpaceDE w:val="0"/>
              <w:autoSpaceDN w:val="0"/>
              <w:adjustRightInd w:val="0"/>
              <w:spacing w:line="240" w:lineRule="auto"/>
              <w:rPr>
                <w:rFonts w:ascii="Consolas" w:hAnsi="Consolas" w:cs="Courier New"/>
                <w:color w:val="auto"/>
                <w:sz w:val="18"/>
                <w:szCs w:val="16"/>
              </w:rPr>
            </w:pPr>
            <w:r w:rsidRPr="00CC3C3D">
              <w:rPr>
                <w:rFonts w:ascii="Consolas" w:hAnsi="Consolas" w:cs="Courier New"/>
                <w:color w:val="000000"/>
                <w:sz w:val="18"/>
                <w:szCs w:val="16"/>
              </w:rPr>
              <w:t xml:space="preserve"> }</w:t>
            </w:r>
          </w:p>
          <w:p w14:paraId="1D1CE0FD" w14:textId="77777777" w:rsidR="00B8487B" w:rsidRPr="00CC3C3D" w:rsidRDefault="00B8487B" w:rsidP="00462959">
            <w:pPr>
              <w:spacing w:line="240" w:lineRule="auto"/>
              <w:rPr>
                <w:rFonts w:ascii="Consolas" w:hAnsi="Consolas" w:cs="Courier New"/>
                <w:color w:val="000000"/>
                <w:sz w:val="18"/>
                <w:szCs w:val="16"/>
              </w:rPr>
            </w:pPr>
            <w:r w:rsidRPr="00CC3C3D">
              <w:rPr>
                <w:rFonts w:ascii="Consolas" w:hAnsi="Consolas" w:cs="Courier New"/>
                <w:color w:val="000000"/>
                <w:sz w:val="18"/>
                <w:szCs w:val="16"/>
              </w:rPr>
              <w:t>}</w:t>
            </w:r>
          </w:p>
          <w:p w14:paraId="77F01330" w14:textId="77777777" w:rsidR="00B8487B" w:rsidRPr="00CC3C3D" w:rsidRDefault="00B8487B" w:rsidP="00462959">
            <w:pPr>
              <w:pStyle w:val="Output"/>
              <w:rPr>
                <w:color w:val="4C483D" w:themeColor="text2"/>
                <w:sz w:val="18"/>
                <w:szCs w:val="16"/>
              </w:rPr>
            </w:pPr>
            <w:r w:rsidRPr="004179FB">
              <w:rPr>
                <w:color w:val="000000" w:themeColor="text1"/>
                <w:sz w:val="18"/>
                <w:szCs w:val="16"/>
              </w:rPr>
              <w:t>A,10,A,null,</w:t>
            </w:r>
          </w:p>
        </w:tc>
      </w:tr>
    </w:tbl>
    <w:p w14:paraId="053BF4DE" w14:textId="77777777" w:rsidR="00B8487B" w:rsidRDefault="00B8487B" w:rsidP="004179FB">
      <w:pPr>
        <w:spacing w:line="240" w:lineRule="auto"/>
      </w:pPr>
      <w:r>
        <w:t xml:space="preserve"> </w:t>
      </w:r>
    </w:p>
    <w:p w14:paraId="682D9168" w14:textId="77777777" w:rsidR="00D91BA2" w:rsidRDefault="00D91BA2" w:rsidP="005B36B1">
      <w:pPr>
        <w:pStyle w:val="Heading2"/>
        <w:spacing w:after="0"/>
      </w:pPr>
      <w:bookmarkStart w:id="117" w:name="_Toc94350671"/>
      <w:r>
        <w:t>Map</w:t>
      </w:r>
      <w:bookmarkEnd w:id="117"/>
    </w:p>
    <w:p w14:paraId="37303BCB" w14:textId="77777777" w:rsidR="00D91BA2" w:rsidRDefault="00D91BA2" w:rsidP="004179FB">
      <w:pPr>
        <w:jc w:val="center"/>
      </w:pPr>
      <w:r>
        <w:rPr>
          <w:noProof/>
          <w:lang w:eastAsia="en-US"/>
        </w:rPr>
        <w:drawing>
          <wp:inline distT="0" distB="0" distL="0" distR="0" wp14:anchorId="2E1F0062" wp14:editId="767CC435">
            <wp:extent cx="5752653" cy="2156504"/>
            <wp:effectExtent l="0" t="0" r="635" b="0"/>
            <wp:docPr id="177" name="Picture 177" descr="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1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805984" cy="2176496"/>
                    </a:xfrm>
                    <a:prstGeom prst="rect">
                      <a:avLst/>
                    </a:prstGeom>
                    <a:noFill/>
                    <a:ln>
                      <a:noFill/>
                    </a:ln>
                  </pic:spPr>
                </pic:pic>
              </a:graphicData>
            </a:graphic>
          </wp:inline>
        </w:drawing>
      </w:r>
    </w:p>
    <w:p w14:paraId="50729BA2" w14:textId="77777777" w:rsidR="00695E2B" w:rsidRDefault="00695E2B" w:rsidP="00B413EE">
      <w:pPr>
        <w:pStyle w:val="ListParagraph"/>
        <w:numPr>
          <w:ilvl w:val="0"/>
          <w:numId w:val="227"/>
        </w:numPr>
        <w:spacing w:line="240" w:lineRule="auto"/>
      </w:pPr>
      <w:r w:rsidRPr="00695E2B">
        <w:rPr>
          <w:b/>
        </w:rPr>
        <w:t xml:space="preserve">Entry Interface: </w:t>
      </w:r>
      <w:r>
        <w:t>One Row (pair of &lt;K,V&gt;) treated as an Entry</w:t>
      </w:r>
    </w:p>
    <w:p w14:paraId="57C97B3A" w14:textId="17B05B80" w:rsidR="00695E2B" w:rsidRDefault="00695E2B" w:rsidP="00133F72">
      <w:pPr>
        <w:ind w:left="720"/>
      </w:pPr>
      <w:r>
        <w:rPr>
          <w:noProof/>
          <w:lang w:eastAsia="en-US"/>
        </w:rPr>
        <w:drawing>
          <wp:inline distT="0" distB="0" distL="0" distR="0" wp14:anchorId="24302133" wp14:editId="394A6F46">
            <wp:extent cx="2145933" cy="1357632"/>
            <wp:effectExtent l="0" t="0" r="6985" b="0"/>
            <wp:docPr id="11" name="Picture 11"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mp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76127" cy="1376734"/>
                    </a:xfrm>
                    <a:prstGeom prst="rect">
                      <a:avLst/>
                    </a:prstGeom>
                    <a:noFill/>
                    <a:ln>
                      <a:noFill/>
                    </a:ln>
                  </pic:spPr>
                </pic:pic>
              </a:graphicData>
            </a:graphic>
          </wp:inline>
        </w:drawing>
      </w:r>
    </w:p>
    <w:p w14:paraId="63B2F552" w14:textId="77777777" w:rsidR="00145081" w:rsidRPr="004C1A35" w:rsidRDefault="00145081" w:rsidP="00A76DB5">
      <w:pPr>
        <w:spacing w:line="240" w:lineRule="auto"/>
        <w:ind w:left="720"/>
      </w:pPr>
    </w:p>
    <w:p w14:paraId="6789570E" w14:textId="77777777" w:rsidR="00D91BA2" w:rsidRPr="00795BD2" w:rsidRDefault="00D91BA2" w:rsidP="006F728B">
      <w:pPr>
        <w:pStyle w:val="ListParagraph"/>
        <w:numPr>
          <w:ilvl w:val="0"/>
          <w:numId w:val="127"/>
        </w:numPr>
        <w:spacing w:line="240" w:lineRule="auto"/>
      </w:pPr>
      <w:r w:rsidRPr="00795BD2">
        <w:rPr>
          <w:b/>
          <w:bCs/>
        </w:rPr>
        <w:lastRenderedPageBreak/>
        <w:t>Object put(Object Key, Object value)  – To add one &lt;key, value&gt; pair to the Map.</w:t>
      </w:r>
      <w:r w:rsidRPr="00795BD2">
        <w:rPr>
          <w:noProof/>
          <w:lang w:eastAsia="en-US"/>
        </w:rPr>
        <w:drawing>
          <wp:inline distT="0" distB="0" distL="0" distR="0" wp14:anchorId="08FB09C7" wp14:editId="540ED2D0">
            <wp:extent cx="1760088" cy="704035"/>
            <wp:effectExtent l="0" t="0" r="0" b="1270"/>
            <wp:docPr id="178" name="Picture 178"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2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789207" cy="715683"/>
                    </a:xfrm>
                    <a:prstGeom prst="rect">
                      <a:avLst/>
                    </a:prstGeom>
                    <a:noFill/>
                    <a:ln>
                      <a:noFill/>
                    </a:ln>
                  </pic:spPr>
                </pic:pic>
              </a:graphicData>
            </a:graphic>
          </wp:inline>
        </w:drawing>
      </w:r>
    </w:p>
    <w:p w14:paraId="21667870" w14:textId="7E69819F" w:rsidR="00F45F40" w:rsidRDefault="00F45F40" w:rsidP="007B5879">
      <w:pPr>
        <w:ind w:left="360"/>
      </w:pPr>
      <w:r w:rsidRPr="00795BD2">
        <w:t xml:space="preserve">if the &lt;key&gt; is </w:t>
      </w:r>
      <w:r>
        <w:t>not</w:t>
      </w:r>
      <w:r w:rsidRPr="00795BD2">
        <w:t xml:space="preserve"> present, then Value</w:t>
      </w:r>
      <w:r>
        <w:t xml:space="preserve"> will be placed against &lt;Key&gt;</w:t>
      </w:r>
      <w:r w:rsidRPr="00795BD2">
        <w:t xml:space="preserve"> &amp; returns </w:t>
      </w:r>
      <w:r w:rsidRPr="00145081">
        <w:rPr>
          <w:rStyle w:val="0SyntaxPinkChar"/>
        </w:rPr>
        <w:t>null</w:t>
      </w:r>
      <w:r>
        <w:t>.</w:t>
      </w:r>
    </w:p>
    <w:p w14:paraId="1E833967" w14:textId="0E045F4B" w:rsidR="00F45F40" w:rsidRDefault="00F45F40" w:rsidP="00F45F40">
      <w:pPr>
        <w:ind w:left="360"/>
      </w:pPr>
      <w:r w:rsidRPr="00795BD2">
        <w:t xml:space="preserve">if the &lt;key&gt; is already present then oldvalue will be replaced with new </w:t>
      </w:r>
      <w:r w:rsidR="00145081">
        <w:t>v</w:t>
      </w:r>
      <w:r w:rsidRPr="00795BD2">
        <w:t xml:space="preserve">alue &amp; returns </w:t>
      </w:r>
      <w:r w:rsidRPr="00145081">
        <w:rPr>
          <w:rStyle w:val="0SyntaxPinkChar"/>
        </w:rPr>
        <w:t>old value</w:t>
      </w:r>
      <w:r>
        <w:t>.</w:t>
      </w:r>
    </w:p>
    <w:p w14:paraId="58C877D7" w14:textId="77777777" w:rsidR="00145081" w:rsidRPr="00795BD2" w:rsidRDefault="00145081" w:rsidP="00F45F40">
      <w:pPr>
        <w:ind w:left="360"/>
      </w:pPr>
    </w:p>
    <w:p w14:paraId="4329F149" w14:textId="77777777" w:rsidR="00D91BA2" w:rsidRPr="00A76DB5" w:rsidRDefault="00D91BA2" w:rsidP="006F728B">
      <w:pPr>
        <w:pStyle w:val="ListParagraph"/>
        <w:numPr>
          <w:ilvl w:val="0"/>
          <w:numId w:val="127"/>
        </w:numPr>
        <w:spacing w:line="360" w:lineRule="auto"/>
        <w:rPr>
          <w:rFonts w:ascii="Consolas" w:hAnsi="Consolas"/>
          <w:sz w:val="18"/>
          <w:szCs w:val="18"/>
        </w:rPr>
      </w:pPr>
      <w:r w:rsidRPr="00A76DB5">
        <w:rPr>
          <w:rFonts w:ascii="Consolas" w:hAnsi="Consolas"/>
          <w:b/>
          <w:bCs/>
          <w:sz w:val="18"/>
          <w:szCs w:val="18"/>
        </w:rPr>
        <w:t>Object putAll(Map m)</w:t>
      </w:r>
    </w:p>
    <w:p w14:paraId="3B1A4407" w14:textId="77777777" w:rsidR="00D91BA2" w:rsidRPr="00A76DB5" w:rsidRDefault="00D91BA2" w:rsidP="006F728B">
      <w:pPr>
        <w:pStyle w:val="ListParagraph"/>
        <w:numPr>
          <w:ilvl w:val="0"/>
          <w:numId w:val="127"/>
        </w:numPr>
        <w:spacing w:line="360" w:lineRule="auto"/>
        <w:rPr>
          <w:rFonts w:ascii="Consolas" w:hAnsi="Consolas"/>
          <w:sz w:val="18"/>
          <w:szCs w:val="18"/>
        </w:rPr>
      </w:pPr>
      <w:r w:rsidRPr="00A76DB5">
        <w:rPr>
          <w:rFonts w:ascii="Consolas" w:hAnsi="Consolas"/>
          <w:b/>
          <w:bCs/>
          <w:sz w:val="18"/>
          <w:szCs w:val="18"/>
        </w:rPr>
        <w:t>Void putAll(Map m)</w:t>
      </w:r>
    </w:p>
    <w:p w14:paraId="79B09775" w14:textId="77777777" w:rsidR="00D91BA2" w:rsidRPr="00A76DB5" w:rsidRDefault="00D91BA2" w:rsidP="006F728B">
      <w:pPr>
        <w:pStyle w:val="ListParagraph"/>
        <w:numPr>
          <w:ilvl w:val="0"/>
          <w:numId w:val="127"/>
        </w:numPr>
        <w:spacing w:line="360" w:lineRule="auto"/>
        <w:rPr>
          <w:rFonts w:ascii="Consolas" w:hAnsi="Consolas"/>
          <w:sz w:val="18"/>
          <w:szCs w:val="18"/>
        </w:rPr>
      </w:pPr>
      <w:r w:rsidRPr="00A76DB5">
        <w:rPr>
          <w:rFonts w:ascii="Consolas" w:hAnsi="Consolas"/>
          <w:b/>
          <w:bCs/>
          <w:sz w:val="18"/>
          <w:szCs w:val="18"/>
        </w:rPr>
        <w:t>Object get(Object key)</w:t>
      </w:r>
    </w:p>
    <w:p w14:paraId="06AF5852" w14:textId="77777777" w:rsidR="00D91BA2" w:rsidRPr="00A76DB5" w:rsidRDefault="00D91BA2" w:rsidP="006F728B">
      <w:pPr>
        <w:pStyle w:val="ListParagraph"/>
        <w:numPr>
          <w:ilvl w:val="0"/>
          <w:numId w:val="127"/>
        </w:numPr>
        <w:spacing w:line="360" w:lineRule="auto"/>
        <w:rPr>
          <w:rFonts w:ascii="Consolas" w:hAnsi="Consolas"/>
          <w:sz w:val="18"/>
          <w:szCs w:val="18"/>
        </w:rPr>
      </w:pPr>
      <w:r w:rsidRPr="00A76DB5">
        <w:rPr>
          <w:rFonts w:ascii="Consolas" w:hAnsi="Consolas"/>
          <w:b/>
          <w:bCs/>
          <w:sz w:val="18"/>
          <w:szCs w:val="18"/>
        </w:rPr>
        <w:t>Object remove(Obejct key)</w:t>
      </w:r>
    </w:p>
    <w:p w14:paraId="0FDBFC29" w14:textId="77777777" w:rsidR="00D91BA2" w:rsidRPr="00A76DB5" w:rsidRDefault="00D91BA2" w:rsidP="006F728B">
      <w:pPr>
        <w:pStyle w:val="ListParagraph"/>
        <w:numPr>
          <w:ilvl w:val="0"/>
          <w:numId w:val="127"/>
        </w:numPr>
        <w:spacing w:line="360" w:lineRule="auto"/>
        <w:rPr>
          <w:rFonts w:ascii="Consolas" w:hAnsi="Consolas"/>
          <w:sz w:val="18"/>
          <w:szCs w:val="18"/>
        </w:rPr>
      </w:pPr>
      <w:r w:rsidRPr="00A76DB5">
        <w:rPr>
          <w:rFonts w:ascii="Consolas" w:hAnsi="Consolas"/>
          <w:b/>
          <w:bCs/>
          <w:sz w:val="18"/>
          <w:szCs w:val="18"/>
        </w:rPr>
        <w:t>boolean containsKey(Object Key)</w:t>
      </w:r>
    </w:p>
    <w:p w14:paraId="0565777B" w14:textId="77777777" w:rsidR="00D91BA2" w:rsidRPr="00A76DB5" w:rsidRDefault="00D91BA2" w:rsidP="006F728B">
      <w:pPr>
        <w:pStyle w:val="ListParagraph"/>
        <w:numPr>
          <w:ilvl w:val="0"/>
          <w:numId w:val="127"/>
        </w:numPr>
        <w:spacing w:line="360" w:lineRule="auto"/>
        <w:rPr>
          <w:rFonts w:ascii="Consolas" w:hAnsi="Consolas"/>
          <w:sz w:val="18"/>
          <w:szCs w:val="18"/>
        </w:rPr>
      </w:pPr>
      <w:r w:rsidRPr="00A76DB5">
        <w:rPr>
          <w:rFonts w:ascii="Consolas" w:hAnsi="Consolas"/>
          <w:b/>
          <w:bCs/>
          <w:sz w:val="18"/>
          <w:szCs w:val="18"/>
        </w:rPr>
        <w:t>boolean containsValue(Object value)</w:t>
      </w:r>
    </w:p>
    <w:p w14:paraId="20A56135" w14:textId="77777777" w:rsidR="00D91BA2" w:rsidRPr="00A76DB5" w:rsidRDefault="00D91BA2" w:rsidP="006F728B">
      <w:pPr>
        <w:pStyle w:val="ListParagraph"/>
        <w:numPr>
          <w:ilvl w:val="0"/>
          <w:numId w:val="127"/>
        </w:numPr>
        <w:spacing w:line="360" w:lineRule="auto"/>
        <w:rPr>
          <w:rFonts w:ascii="Consolas" w:hAnsi="Consolas"/>
          <w:sz w:val="18"/>
          <w:szCs w:val="18"/>
        </w:rPr>
      </w:pPr>
      <w:r w:rsidRPr="00A76DB5">
        <w:rPr>
          <w:rFonts w:ascii="Consolas" w:hAnsi="Consolas"/>
          <w:b/>
          <w:bCs/>
          <w:sz w:val="18"/>
          <w:szCs w:val="18"/>
        </w:rPr>
        <w:t>boolean isEmpty()</w:t>
      </w:r>
    </w:p>
    <w:p w14:paraId="038EF896" w14:textId="77777777" w:rsidR="00D91BA2" w:rsidRPr="00A76DB5" w:rsidRDefault="00D91BA2" w:rsidP="006F728B">
      <w:pPr>
        <w:pStyle w:val="ListParagraph"/>
        <w:numPr>
          <w:ilvl w:val="0"/>
          <w:numId w:val="127"/>
        </w:numPr>
        <w:spacing w:line="360" w:lineRule="auto"/>
        <w:rPr>
          <w:rFonts w:ascii="Consolas" w:hAnsi="Consolas"/>
          <w:sz w:val="18"/>
          <w:szCs w:val="18"/>
        </w:rPr>
      </w:pPr>
      <w:r w:rsidRPr="00A76DB5">
        <w:rPr>
          <w:rFonts w:ascii="Consolas" w:hAnsi="Consolas"/>
          <w:b/>
          <w:bCs/>
          <w:sz w:val="18"/>
          <w:szCs w:val="18"/>
        </w:rPr>
        <w:t>int size()</w:t>
      </w:r>
    </w:p>
    <w:p w14:paraId="1EE34D2A" w14:textId="6148DFB2" w:rsidR="00D91BA2" w:rsidRPr="00A76DB5" w:rsidRDefault="00D91BA2" w:rsidP="006F728B">
      <w:pPr>
        <w:pStyle w:val="ListParagraph"/>
        <w:numPr>
          <w:ilvl w:val="0"/>
          <w:numId w:val="127"/>
        </w:numPr>
        <w:spacing w:line="360" w:lineRule="auto"/>
        <w:rPr>
          <w:rFonts w:ascii="Consolas" w:hAnsi="Consolas"/>
          <w:sz w:val="18"/>
          <w:szCs w:val="18"/>
        </w:rPr>
      </w:pPr>
      <w:r w:rsidRPr="00A76DB5">
        <w:rPr>
          <w:rFonts w:ascii="Consolas" w:hAnsi="Consolas"/>
          <w:b/>
          <w:bCs/>
          <w:sz w:val="18"/>
          <w:szCs w:val="18"/>
        </w:rPr>
        <w:t>void clear</w:t>
      </w:r>
    </w:p>
    <w:p w14:paraId="43BA93D8" w14:textId="6DF7DB28" w:rsidR="00A76DB5" w:rsidRDefault="00A76DB5" w:rsidP="00A76DB5">
      <w:pPr>
        <w:rPr>
          <w:rFonts w:ascii="Consolas" w:hAnsi="Consolas"/>
          <w:sz w:val="18"/>
          <w:szCs w:val="18"/>
        </w:rPr>
      </w:pPr>
    </w:p>
    <w:p w14:paraId="1114005A" w14:textId="77777777" w:rsidR="00D91BA2" w:rsidRPr="0047540B" w:rsidRDefault="00D91BA2" w:rsidP="000E4144">
      <w:pPr>
        <w:pStyle w:val="Heading30"/>
      </w:pPr>
      <w:r>
        <w:t>HashMap – Internal implementation (HashTable)</w:t>
      </w:r>
    </w:p>
    <w:p w14:paraId="475E4A19" w14:textId="6236561C" w:rsidR="00D91BA2" w:rsidRPr="00A21C20" w:rsidRDefault="00D91BA2" w:rsidP="006F728B">
      <w:pPr>
        <w:pStyle w:val="ListParagraph"/>
        <w:numPr>
          <w:ilvl w:val="0"/>
          <w:numId w:val="128"/>
        </w:numPr>
        <w:ind w:left="720"/>
      </w:pPr>
      <w:r w:rsidRPr="00A21C20">
        <w:t xml:space="preserve">The underlying </w:t>
      </w:r>
      <w:r w:rsidR="00A76DB5" w:rsidRPr="00A21C20">
        <w:t>data structure</w:t>
      </w:r>
      <w:r w:rsidRPr="00A21C20">
        <w:t xml:space="preserve"> is </w:t>
      </w:r>
      <w:r w:rsidRPr="00A21C20">
        <w:rPr>
          <w:b/>
          <w:bCs/>
        </w:rPr>
        <w:t>Hash</w:t>
      </w:r>
      <w:r w:rsidR="00F45E44">
        <w:rPr>
          <w:b/>
          <w:bCs/>
        </w:rPr>
        <w:t>T</w:t>
      </w:r>
      <w:r w:rsidRPr="00A21C20">
        <w:rPr>
          <w:b/>
          <w:bCs/>
        </w:rPr>
        <w:t>able</w:t>
      </w:r>
      <w:r w:rsidR="00F45E44">
        <w:rPr>
          <w:b/>
          <w:bCs/>
        </w:rPr>
        <w:t>(Bucket)</w:t>
      </w:r>
      <w:r w:rsidR="00275FD1">
        <w:rPr>
          <w:b/>
          <w:bCs/>
        </w:rPr>
        <w:t xml:space="preserve"> </w:t>
      </w:r>
      <w:r w:rsidRPr="00A21C20">
        <w:rPr>
          <w:b/>
          <w:bCs/>
        </w:rPr>
        <w:t>+</w:t>
      </w:r>
      <w:r w:rsidR="00275FD1">
        <w:rPr>
          <w:b/>
          <w:bCs/>
        </w:rPr>
        <w:t xml:space="preserve"> </w:t>
      </w:r>
      <w:r w:rsidRPr="00A21C20">
        <w:rPr>
          <w:b/>
          <w:bCs/>
        </w:rPr>
        <w:t>LinkedList</w:t>
      </w:r>
      <w:r w:rsidR="00F45E44">
        <w:rPr>
          <w:b/>
          <w:bCs/>
        </w:rPr>
        <w:t>(Storing Item)</w:t>
      </w:r>
    </w:p>
    <w:p w14:paraId="074D6CEA" w14:textId="77777777" w:rsidR="00D91BA2" w:rsidRPr="00A21C20" w:rsidRDefault="00D91BA2" w:rsidP="006F728B">
      <w:pPr>
        <w:pStyle w:val="ListParagraph"/>
        <w:numPr>
          <w:ilvl w:val="0"/>
          <w:numId w:val="128"/>
        </w:numPr>
        <w:ind w:left="720"/>
        <w:rPr>
          <w:b/>
        </w:rPr>
      </w:pPr>
      <w:r w:rsidRPr="00A21C20">
        <w:t xml:space="preserve">Insertion order is not preserved &amp; it is based on </w:t>
      </w:r>
      <w:r w:rsidRPr="00A21C20">
        <w:rPr>
          <w:b/>
          <w:color w:val="FF0000"/>
        </w:rPr>
        <w:t>Hashcode of &lt;Keys&gt;</w:t>
      </w:r>
    </w:p>
    <w:p w14:paraId="4057F997" w14:textId="77777777" w:rsidR="00D91BA2" w:rsidRPr="00900144" w:rsidRDefault="00D91BA2" w:rsidP="006F728B">
      <w:pPr>
        <w:pStyle w:val="ListParagraph"/>
        <w:numPr>
          <w:ilvl w:val="0"/>
          <w:numId w:val="128"/>
        </w:numPr>
        <w:ind w:left="720"/>
      </w:pPr>
      <w:r w:rsidRPr="00900144">
        <w:t>Duplicate keys are NOT allowed, but values can be duplicated.</w:t>
      </w:r>
    </w:p>
    <w:p w14:paraId="0A0EF29F" w14:textId="77777777" w:rsidR="00D91BA2" w:rsidRPr="00900144" w:rsidRDefault="00D91BA2" w:rsidP="006F728B">
      <w:pPr>
        <w:pStyle w:val="ListParagraph"/>
        <w:numPr>
          <w:ilvl w:val="0"/>
          <w:numId w:val="128"/>
        </w:numPr>
        <w:ind w:left="720"/>
      </w:pPr>
      <w:r w:rsidRPr="00900144">
        <w:t>Heterogeneous objects are allowed for both Key &amp; Value</w:t>
      </w:r>
    </w:p>
    <w:p w14:paraId="7A7E6C4A" w14:textId="77777777" w:rsidR="00D91BA2" w:rsidRPr="00900144" w:rsidRDefault="00D91BA2" w:rsidP="006F728B">
      <w:pPr>
        <w:pStyle w:val="ListParagraph"/>
        <w:numPr>
          <w:ilvl w:val="0"/>
          <w:numId w:val="128"/>
        </w:numPr>
        <w:ind w:left="720"/>
      </w:pPr>
      <w:r w:rsidRPr="00095C02">
        <w:rPr>
          <w:b/>
          <w:bCs/>
          <w:color w:val="FF0000"/>
        </w:rPr>
        <w:t xml:space="preserve">null </w:t>
      </w:r>
      <w:r w:rsidRPr="00900144">
        <w:rPr>
          <w:b/>
          <w:bCs/>
        </w:rPr>
        <w:t xml:space="preserve">is </w:t>
      </w:r>
      <w:r w:rsidRPr="00095C02">
        <w:rPr>
          <w:b/>
          <w:bCs/>
          <w:color w:val="00B050"/>
        </w:rPr>
        <w:t>allowed for key</w:t>
      </w:r>
      <w:r w:rsidRPr="00900144">
        <w:rPr>
          <w:b/>
          <w:bCs/>
        </w:rPr>
        <w:t xml:space="preserve"> (</w:t>
      </w:r>
      <w:r w:rsidRPr="00095C02">
        <w:rPr>
          <w:b/>
          <w:bCs/>
          <w:color w:val="FF0000"/>
        </w:rPr>
        <w:t>only once)</w:t>
      </w:r>
    </w:p>
    <w:p w14:paraId="5F0D4B5E" w14:textId="77777777" w:rsidR="00D91BA2" w:rsidRPr="00900144" w:rsidRDefault="00D91BA2" w:rsidP="006F728B">
      <w:pPr>
        <w:pStyle w:val="ListParagraph"/>
        <w:numPr>
          <w:ilvl w:val="0"/>
          <w:numId w:val="128"/>
        </w:numPr>
        <w:ind w:left="720"/>
      </w:pPr>
      <w:r w:rsidRPr="00095C02">
        <w:rPr>
          <w:b/>
          <w:bCs/>
          <w:color w:val="FF0000"/>
        </w:rPr>
        <w:t xml:space="preserve">null </w:t>
      </w:r>
      <w:r w:rsidRPr="00900144">
        <w:rPr>
          <w:b/>
          <w:bCs/>
        </w:rPr>
        <w:t xml:space="preserve">is </w:t>
      </w:r>
      <w:r w:rsidRPr="00095C02">
        <w:rPr>
          <w:b/>
          <w:bCs/>
          <w:color w:val="00B050"/>
        </w:rPr>
        <w:t>allowed for Values (any no. of times)</w:t>
      </w:r>
    </w:p>
    <w:p w14:paraId="1C1131FD" w14:textId="1F5202C7" w:rsidR="00D91BA2" w:rsidRPr="00900144" w:rsidRDefault="00D91BA2" w:rsidP="006F728B">
      <w:pPr>
        <w:pStyle w:val="ListParagraph"/>
        <w:numPr>
          <w:ilvl w:val="0"/>
          <w:numId w:val="128"/>
        </w:numPr>
        <w:ind w:left="720"/>
      </w:pPr>
      <w:r w:rsidRPr="00900144">
        <w:t xml:space="preserve">HashMap implements </w:t>
      </w:r>
      <w:r w:rsidRPr="00095C02">
        <w:rPr>
          <w:b/>
        </w:rPr>
        <w:t xml:space="preserve">Serializable &amp; </w:t>
      </w:r>
      <w:r w:rsidR="007B5879" w:rsidRPr="00095C02">
        <w:rPr>
          <w:b/>
        </w:rPr>
        <w:t>Cloneable</w:t>
      </w:r>
      <w:r w:rsidRPr="00095C02">
        <w:rPr>
          <w:b/>
        </w:rPr>
        <w:t xml:space="preserve"> interfaces</w:t>
      </w:r>
      <w:r w:rsidRPr="00900144">
        <w:t xml:space="preserve"> but </w:t>
      </w:r>
      <w:r w:rsidRPr="00095C02">
        <w:rPr>
          <w:b/>
          <w:color w:val="FF0000"/>
        </w:rPr>
        <w:t>not RandomAccess</w:t>
      </w:r>
    </w:p>
    <w:p w14:paraId="5AB76C68" w14:textId="49B360C2" w:rsidR="00D91BA2" w:rsidRDefault="00D91BA2" w:rsidP="006F728B">
      <w:pPr>
        <w:pStyle w:val="ListParagraph"/>
        <w:numPr>
          <w:ilvl w:val="0"/>
          <w:numId w:val="128"/>
        </w:numPr>
        <w:ind w:left="720"/>
      </w:pPr>
      <w:r w:rsidRPr="00900144">
        <w:t>HashMap is the best choice for </w:t>
      </w:r>
      <w:r w:rsidRPr="00900144">
        <w:rPr>
          <w:b/>
          <w:bCs/>
        </w:rPr>
        <w:t>Searching</w:t>
      </w:r>
      <w:r w:rsidRPr="00900144">
        <w:t> operations</w:t>
      </w:r>
    </w:p>
    <w:p w14:paraId="0193CE31" w14:textId="77777777" w:rsidR="00A76DB5" w:rsidRDefault="00A76DB5" w:rsidP="00A76DB5"/>
    <w:p w14:paraId="49C6C625" w14:textId="77777777" w:rsidR="00D91BA2" w:rsidRPr="00900144" w:rsidRDefault="00D91BA2" w:rsidP="00A16A3D">
      <w:pPr>
        <w:spacing w:line="240" w:lineRule="auto"/>
        <w:rPr>
          <w:b/>
          <w:u w:val="single"/>
        </w:rPr>
      </w:pPr>
      <w:r w:rsidRPr="00900144">
        <w:rPr>
          <w:b/>
          <w:u w:val="single"/>
        </w:rPr>
        <w:t>Constructors</w:t>
      </w:r>
    </w:p>
    <w:p w14:paraId="69AC56A6" w14:textId="77777777" w:rsidR="00D91BA2" w:rsidRPr="00900144" w:rsidRDefault="00D91BA2" w:rsidP="006F728B">
      <w:pPr>
        <w:pStyle w:val="ListParagraph"/>
        <w:numPr>
          <w:ilvl w:val="0"/>
          <w:numId w:val="132"/>
        </w:numPr>
        <w:spacing w:line="240" w:lineRule="auto"/>
      </w:pPr>
      <w:r w:rsidRPr="00130B75">
        <w:rPr>
          <w:b/>
          <w:bCs/>
        </w:rPr>
        <w:t>HashMap h = new HashMap () //16 capacity, Def. fill ratio = 0.75</w:t>
      </w:r>
    </w:p>
    <w:p w14:paraId="13851D03" w14:textId="77777777" w:rsidR="00D91BA2" w:rsidRPr="00900144" w:rsidRDefault="00D91BA2" w:rsidP="00D91BA2">
      <w:pPr>
        <w:ind w:left="1080"/>
      </w:pPr>
      <w:r w:rsidRPr="00900144">
        <w:t>Creates an empty Object with def. initial capacity 16 &amp; def. fill ratio 0.75</w:t>
      </w:r>
    </w:p>
    <w:p w14:paraId="74B6B57B" w14:textId="77777777" w:rsidR="00D91BA2" w:rsidRPr="00900144" w:rsidRDefault="00D91BA2" w:rsidP="006F728B">
      <w:pPr>
        <w:pStyle w:val="ListParagraph"/>
        <w:numPr>
          <w:ilvl w:val="0"/>
          <w:numId w:val="132"/>
        </w:numPr>
      </w:pPr>
      <w:r w:rsidRPr="00130B75">
        <w:rPr>
          <w:b/>
          <w:bCs/>
        </w:rPr>
        <w:t>HashMap h = new HashMap (int intialcapacity) // Def. fill ratio = 0.75</w:t>
      </w:r>
    </w:p>
    <w:p w14:paraId="205D3522" w14:textId="77777777" w:rsidR="00D91BA2" w:rsidRPr="00900144" w:rsidRDefault="00D91BA2" w:rsidP="006F728B">
      <w:pPr>
        <w:pStyle w:val="ListParagraph"/>
        <w:numPr>
          <w:ilvl w:val="0"/>
          <w:numId w:val="132"/>
        </w:numPr>
      </w:pPr>
      <w:r w:rsidRPr="00130B75">
        <w:rPr>
          <w:b/>
          <w:bCs/>
        </w:rPr>
        <w:t>HashMap h = new HashMap (int intialcapacity, float fillRatio)</w:t>
      </w:r>
    </w:p>
    <w:p w14:paraId="32CC2029" w14:textId="77777777" w:rsidR="00D91BA2" w:rsidRPr="00763A03" w:rsidRDefault="00D91BA2" w:rsidP="006F728B">
      <w:pPr>
        <w:pStyle w:val="ListParagraph"/>
        <w:numPr>
          <w:ilvl w:val="0"/>
          <w:numId w:val="132"/>
        </w:numPr>
      </w:pPr>
      <w:r w:rsidRPr="00130B75">
        <w:rPr>
          <w:b/>
          <w:bCs/>
        </w:rPr>
        <w:t>HashMap h = new HashMap (Map m)</w:t>
      </w:r>
    </w:p>
    <w:p w14:paraId="06E76658" w14:textId="77777777" w:rsidR="00CF42C0" w:rsidRPr="00CF42C0" w:rsidRDefault="00CF42C0" w:rsidP="00CF42C0">
      <w:pPr>
        <w:pStyle w:val="Output"/>
        <w:rPr>
          <w:color w:val="4C483D" w:themeColor="text2"/>
        </w:rPr>
      </w:pPr>
      <w:r w:rsidRPr="00CF42C0">
        <w:rPr>
          <w:bCs/>
          <w:color w:val="7F0055"/>
        </w:rPr>
        <w:t>public</w:t>
      </w:r>
      <w:r w:rsidRPr="00CF42C0">
        <w:t xml:space="preserve"> </w:t>
      </w:r>
      <w:r w:rsidRPr="00CF42C0">
        <w:rPr>
          <w:bCs/>
          <w:color w:val="7F0055"/>
        </w:rPr>
        <w:t>class</w:t>
      </w:r>
      <w:r w:rsidRPr="00CF42C0">
        <w:t xml:space="preserve"> HashMapDemo {</w:t>
      </w:r>
    </w:p>
    <w:p w14:paraId="764DE1A2" w14:textId="77777777" w:rsidR="00CF42C0" w:rsidRPr="00CF42C0" w:rsidRDefault="00CF42C0" w:rsidP="00CF42C0">
      <w:pPr>
        <w:pStyle w:val="Output"/>
        <w:rPr>
          <w:color w:val="4C483D" w:themeColor="text2"/>
        </w:rPr>
      </w:pPr>
      <w:r w:rsidRPr="00CF42C0">
        <w:tab/>
      </w:r>
      <w:r w:rsidRPr="00CF42C0">
        <w:rPr>
          <w:bCs/>
          <w:color w:val="7F0055"/>
        </w:rPr>
        <w:t>public</w:t>
      </w:r>
      <w:r w:rsidRPr="00CF42C0">
        <w:t xml:space="preserve"> </w:t>
      </w:r>
      <w:r w:rsidRPr="00CF42C0">
        <w:rPr>
          <w:bCs/>
          <w:color w:val="7F0055"/>
        </w:rPr>
        <w:t>static</w:t>
      </w:r>
      <w:r w:rsidRPr="00CF42C0">
        <w:t xml:space="preserve"> </w:t>
      </w:r>
      <w:r w:rsidRPr="00CF42C0">
        <w:rPr>
          <w:bCs/>
          <w:color w:val="7F0055"/>
        </w:rPr>
        <w:t>void</w:t>
      </w:r>
      <w:r w:rsidRPr="00CF42C0">
        <w:t xml:space="preserve"> main(String[] </w:t>
      </w:r>
      <w:r w:rsidRPr="00CF42C0">
        <w:rPr>
          <w:color w:val="6A3E3E"/>
        </w:rPr>
        <w:t>args</w:t>
      </w:r>
      <w:r w:rsidRPr="00CF42C0">
        <w:t>) {</w:t>
      </w:r>
    </w:p>
    <w:p w14:paraId="24D5EF60" w14:textId="77777777" w:rsidR="00CF42C0" w:rsidRPr="00CF42C0" w:rsidRDefault="00CF42C0" w:rsidP="00CF42C0">
      <w:pPr>
        <w:pStyle w:val="Output"/>
        <w:rPr>
          <w:color w:val="4C483D" w:themeColor="text2"/>
        </w:rPr>
      </w:pPr>
      <w:r w:rsidRPr="00CF42C0">
        <w:tab/>
      </w:r>
      <w:r w:rsidRPr="00CF42C0">
        <w:tab/>
        <w:t xml:space="preserve">HashMap </w:t>
      </w:r>
      <w:r w:rsidRPr="00CF42C0">
        <w:rPr>
          <w:color w:val="6A3E3E"/>
        </w:rPr>
        <w:t>h</w:t>
      </w:r>
      <w:r w:rsidRPr="00CF42C0">
        <w:t xml:space="preserve"> = </w:t>
      </w:r>
      <w:r w:rsidRPr="00CF42C0">
        <w:rPr>
          <w:bCs/>
          <w:color w:val="7F0055"/>
        </w:rPr>
        <w:t>new</w:t>
      </w:r>
      <w:r w:rsidRPr="00CF42C0">
        <w:t xml:space="preserve"> HashMap();</w:t>
      </w:r>
    </w:p>
    <w:p w14:paraId="3E4D0287" w14:textId="77777777" w:rsidR="00CF42C0" w:rsidRPr="00CF42C0" w:rsidRDefault="00CF42C0" w:rsidP="00CF42C0">
      <w:pPr>
        <w:pStyle w:val="Output"/>
        <w:rPr>
          <w:color w:val="4C483D" w:themeColor="text2"/>
        </w:rPr>
      </w:pPr>
      <w:r w:rsidRPr="00CF42C0">
        <w:tab/>
      </w:r>
      <w:r w:rsidRPr="00CF42C0">
        <w:tab/>
      </w:r>
      <w:r w:rsidRPr="00CF42C0">
        <w:rPr>
          <w:color w:val="6A3E3E"/>
        </w:rPr>
        <w:t>h</w:t>
      </w:r>
      <w:r w:rsidRPr="00CF42C0">
        <w:t>.put(</w:t>
      </w:r>
      <w:r w:rsidRPr="00CF42C0">
        <w:rPr>
          <w:color w:val="2A00FF"/>
        </w:rPr>
        <w:t>"one"</w:t>
      </w:r>
      <w:r w:rsidRPr="00CF42C0">
        <w:t xml:space="preserve">, </w:t>
      </w:r>
      <w:r w:rsidRPr="00CF42C0">
        <w:rPr>
          <w:color w:val="2A00FF"/>
        </w:rPr>
        <w:t>"Satya"</w:t>
      </w:r>
      <w:r w:rsidRPr="00CF42C0">
        <w:t>);</w:t>
      </w:r>
    </w:p>
    <w:p w14:paraId="2B66C7EA" w14:textId="77777777" w:rsidR="00CF42C0" w:rsidRPr="00CF42C0" w:rsidRDefault="00CF42C0" w:rsidP="00CF42C0">
      <w:pPr>
        <w:pStyle w:val="Output"/>
        <w:rPr>
          <w:color w:val="4C483D" w:themeColor="text2"/>
        </w:rPr>
      </w:pPr>
      <w:r w:rsidRPr="00CF42C0">
        <w:tab/>
      </w:r>
      <w:r w:rsidRPr="00CF42C0">
        <w:tab/>
      </w:r>
      <w:r w:rsidRPr="00CF42C0">
        <w:rPr>
          <w:color w:val="6A3E3E"/>
        </w:rPr>
        <w:t>h</w:t>
      </w:r>
      <w:r w:rsidRPr="00CF42C0">
        <w:t>.put(</w:t>
      </w:r>
      <w:r w:rsidRPr="00CF42C0">
        <w:rPr>
          <w:color w:val="2A00FF"/>
        </w:rPr>
        <w:t>"two"</w:t>
      </w:r>
      <w:r w:rsidRPr="00CF42C0">
        <w:t xml:space="preserve">, </w:t>
      </w:r>
      <w:r w:rsidRPr="00CF42C0">
        <w:rPr>
          <w:color w:val="2A00FF"/>
        </w:rPr>
        <w:t>"Ravi"</w:t>
      </w:r>
      <w:r w:rsidRPr="00CF42C0">
        <w:t>);</w:t>
      </w:r>
    </w:p>
    <w:p w14:paraId="211031CE" w14:textId="77777777" w:rsidR="00CF42C0" w:rsidRPr="00CF42C0" w:rsidRDefault="00CF42C0" w:rsidP="00CF42C0">
      <w:pPr>
        <w:pStyle w:val="Output"/>
        <w:rPr>
          <w:color w:val="4C483D" w:themeColor="text2"/>
        </w:rPr>
      </w:pPr>
      <w:r w:rsidRPr="00CF42C0">
        <w:tab/>
      </w:r>
      <w:r w:rsidRPr="00CF42C0">
        <w:tab/>
      </w:r>
      <w:r w:rsidRPr="00CF42C0">
        <w:rPr>
          <w:color w:val="6A3E3E"/>
        </w:rPr>
        <w:t>h</w:t>
      </w:r>
      <w:r w:rsidRPr="00CF42C0">
        <w:t>.put(</w:t>
      </w:r>
      <w:r w:rsidRPr="00CF42C0">
        <w:rPr>
          <w:color w:val="2A00FF"/>
        </w:rPr>
        <w:t>"three"</w:t>
      </w:r>
      <w:r w:rsidRPr="00CF42C0">
        <w:t xml:space="preserve">, </w:t>
      </w:r>
      <w:r w:rsidRPr="00CF42C0">
        <w:rPr>
          <w:color w:val="2A00FF"/>
        </w:rPr>
        <w:t>"Rakesh"</w:t>
      </w:r>
      <w:r w:rsidRPr="00CF42C0">
        <w:t>);</w:t>
      </w:r>
    </w:p>
    <w:p w14:paraId="05535E7E" w14:textId="77777777" w:rsidR="00CF42C0" w:rsidRPr="00CF42C0" w:rsidRDefault="00CF42C0" w:rsidP="00CF42C0">
      <w:pPr>
        <w:pStyle w:val="Output"/>
        <w:rPr>
          <w:color w:val="4C483D" w:themeColor="text2"/>
        </w:rPr>
      </w:pPr>
      <w:r w:rsidRPr="00CF42C0">
        <w:tab/>
      </w:r>
      <w:r w:rsidRPr="00CF42C0">
        <w:tab/>
      </w:r>
      <w:r w:rsidRPr="00CF42C0">
        <w:rPr>
          <w:color w:val="6A3E3E"/>
        </w:rPr>
        <w:t>h</w:t>
      </w:r>
      <w:r w:rsidRPr="00CF42C0">
        <w:t>.put(</w:t>
      </w:r>
      <w:r w:rsidRPr="00CF42C0">
        <w:rPr>
          <w:color w:val="2A00FF"/>
        </w:rPr>
        <w:t>"four"</w:t>
      </w:r>
      <w:r w:rsidRPr="00CF42C0">
        <w:t xml:space="preserve">, </w:t>
      </w:r>
      <w:r w:rsidRPr="00CF42C0">
        <w:rPr>
          <w:color w:val="2A00FF"/>
        </w:rPr>
        <w:t>"Surya"</w:t>
      </w:r>
      <w:r w:rsidRPr="00CF42C0">
        <w:t>);</w:t>
      </w:r>
    </w:p>
    <w:p w14:paraId="6A5CB328" w14:textId="77777777" w:rsidR="00CF42C0" w:rsidRPr="00CF42C0" w:rsidRDefault="00CF42C0" w:rsidP="00CF42C0">
      <w:pPr>
        <w:pStyle w:val="Output"/>
        <w:rPr>
          <w:color w:val="4C483D" w:themeColor="text2"/>
        </w:rPr>
      </w:pPr>
      <w:r w:rsidRPr="00CF42C0">
        <w:tab/>
      </w:r>
      <w:r w:rsidRPr="00CF42C0">
        <w:tab/>
        <w:t>System.</w:t>
      </w:r>
      <w:r w:rsidRPr="00CF42C0">
        <w:rPr>
          <w:bCs/>
          <w:i/>
          <w:iCs/>
          <w:color w:val="0000C0"/>
        </w:rPr>
        <w:t>out</w:t>
      </w:r>
      <w:r w:rsidRPr="00CF42C0">
        <w:t>.println(</w:t>
      </w:r>
      <w:r w:rsidRPr="00CF42C0">
        <w:rPr>
          <w:color w:val="6A3E3E"/>
        </w:rPr>
        <w:t>h</w:t>
      </w:r>
      <w:r w:rsidRPr="00CF42C0">
        <w:t>);</w:t>
      </w:r>
      <w:r w:rsidRPr="00CF42C0">
        <w:rPr>
          <w:color w:val="3F7F5F"/>
        </w:rPr>
        <w:t>// No Insertion Order</w:t>
      </w:r>
    </w:p>
    <w:p w14:paraId="0151E5E5" w14:textId="77777777" w:rsidR="00CF42C0" w:rsidRPr="00CF42C0" w:rsidRDefault="00CF42C0" w:rsidP="00CF42C0">
      <w:pPr>
        <w:pStyle w:val="Output"/>
        <w:rPr>
          <w:color w:val="4C483D" w:themeColor="text2"/>
        </w:rPr>
      </w:pPr>
    </w:p>
    <w:p w14:paraId="3DED25EF" w14:textId="77777777" w:rsidR="00CF42C0" w:rsidRPr="00CF42C0" w:rsidRDefault="00CF42C0" w:rsidP="00CF42C0">
      <w:pPr>
        <w:pStyle w:val="Output"/>
        <w:rPr>
          <w:color w:val="4C483D" w:themeColor="text2"/>
        </w:rPr>
      </w:pPr>
      <w:r w:rsidRPr="00CF42C0">
        <w:tab/>
      </w:r>
      <w:r w:rsidRPr="00CF42C0">
        <w:tab/>
        <w:t>System.</w:t>
      </w:r>
      <w:r w:rsidRPr="00CF42C0">
        <w:rPr>
          <w:bCs/>
          <w:i/>
          <w:iCs/>
          <w:color w:val="0000C0"/>
        </w:rPr>
        <w:t>out</w:t>
      </w:r>
      <w:r w:rsidRPr="00CF42C0">
        <w:t>.println(</w:t>
      </w:r>
      <w:r w:rsidRPr="00CF42C0">
        <w:rPr>
          <w:color w:val="2A00FF"/>
        </w:rPr>
        <w:t>"adding existing key:"</w:t>
      </w:r>
      <w:r w:rsidRPr="00CF42C0">
        <w:t xml:space="preserve"> + </w:t>
      </w:r>
      <w:r w:rsidRPr="00CF42C0">
        <w:rPr>
          <w:color w:val="6A3E3E"/>
        </w:rPr>
        <w:t>h</w:t>
      </w:r>
      <w:r w:rsidRPr="00CF42C0">
        <w:t>.put(</w:t>
      </w:r>
      <w:r w:rsidRPr="00CF42C0">
        <w:rPr>
          <w:color w:val="2A00FF"/>
        </w:rPr>
        <w:t>"two"</w:t>
      </w:r>
      <w:r w:rsidRPr="00CF42C0">
        <w:t xml:space="preserve">, </w:t>
      </w:r>
      <w:r w:rsidRPr="00CF42C0">
        <w:rPr>
          <w:color w:val="2A00FF"/>
        </w:rPr>
        <w:t>"Madhu"</w:t>
      </w:r>
      <w:r w:rsidRPr="00CF42C0">
        <w:t>));</w:t>
      </w:r>
    </w:p>
    <w:p w14:paraId="4DD50DF4" w14:textId="77777777" w:rsidR="00CF42C0" w:rsidRPr="00CF42C0" w:rsidRDefault="00CF42C0" w:rsidP="00CF42C0">
      <w:pPr>
        <w:pStyle w:val="Output"/>
        <w:rPr>
          <w:color w:val="4C483D" w:themeColor="text2"/>
        </w:rPr>
      </w:pPr>
      <w:r w:rsidRPr="00CF42C0">
        <w:tab/>
      </w:r>
      <w:r w:rsidRPr="00CF42C0">
        <w:tab/>
        <w:t>System.</w:t>
      </w:r>
      <w:r w:rsidRPr="00CF42C0">
        <w:rPr>
          <w:bCs/>
          <w:i/>
          <w:iCs/>
          <w:color w:val="0000C0"/>
        </w:rPr>
        <w:t>out</w:t>
      </w:r>
      <w:r w:rsidRPr="00CF42C0">
        <w:t>.println(</w:t>
      </w:r>
      <w:r w:rsidRPr="00CF42C0">
        <w:rPr>
          <w:color w:val="2A00FF"/>
        </w:rPr>
        <w:t>"All keys: "</w:t>
      </w:r>
      <w:r w:rsidRPr="00CF42C0">
        <w:t xml:space="preserve"> + </w:t>
      </w:r>
      <w:r w:rsidRPr="00CF42C0">
        <w:rPr>
          <w:color w:val="6A3E3E"/>
        </w:rPr>
        <w:t>h</w:t>
      </w:r>
      <w:r w:rsidRPr="00CF42C0">
        <w:t>.keySet());</w:t>
      </w:r>
    </w:p>
    <w:p w14:paraId="01851D90" w14:textId="43AD2458" w:rsidR="00CF42C0" w:rsidRDefault="00CF42C0" w:rsidP="00CF42C0">
      <w:pPr>
        <w:pStyle w:val="Output"/>
      </w:pPr>
      <w:r w:rsidRPr="00CF42C0">
        <w:tab/>
      </w:r>
      <w:r w:rsidRPr="00CF42C0">
        <w:tab/>
        <w:t>System.</w:t>
      </w:r>
      <w:r w:rsidRPr="00CF42C0">
        <w:rPr>
          <w:bCs/>
          <w:i/>
          <w:iCs/>
          <w:color w:val="0000C0"/>
        </w:rPr>
        <w:t>out</w:t>
      </w:r>
      <w:r w:rsidRPr="00CF42C0">
        <w:t>.println(</w:t>
      </w:r>
      <w:r w:rsidRPr="00CF42C0">
        <w:rPr>
          <w:color w:val="2A00FF"/>
        </w:rPr>
        <w:t>"All Values: "</w:t>
      </w:r>
      <w:r w:rsidRPr="00CF42C0">
        <w:t xml:space="preserve"> + </w:t>
      </w:r>
      <w:r w:rsidRPr="00CF42C0">
        <w:rPr>
          <w:color w:val="6A3E3E"/>
        </w:rPr>
        <w:t>h</w:t>
      </w:r>
      <w:r w:rsidRPr="00CF42C0">
        <w:t>.values());</w:t>
      </w:r>
    </w:p>
    <w:p w14:paraId="64581304" w14:textId="77777777" w:rsidR="00CF42C0" w:rsidRPr="00CF42C0" w:rsidRDefault="00CF42C0" w:rsidP="00CF42C0">
      <w:pPr>
        <w:pStyle w:val="Output"/>
        <w:rPr>
          <w:color w:val="4C483D" w:themeColor="text2"/>
        </w:rPr>
      </w:pPr>
    </w:p>
    <w:p w14:paraId="6ACBE192" w14:textId="77777777" w:rsidR="00CF42C0" w:rsidRPr="00CF42C0" w:rsidRDefault="00CF42C0" w:rsidP="00CF42C0">
      <w:pPr>
        <w:pStyle w:val="Output"/>
        <w:rPr>
          <w:color w:val="4C483D" w:themeColor="text2"/>
        </w:rPr>
      </w:pPr>
      <w:r w:rsidRPr="00CF42C0">
        <w:tab/>
      </w:r>
      <w:r w:rsidRPr="00CF42C0">
        <w:tab/>
        <w:t>System.</w:t>
      </w:r>
      <w:r w:rsidRPr="00CF42C0">
        <w:rPr>
          <w:bCs/>
          <w:i/>
          <w:iCs/>
          <w:color w:val="0000C0"/>
        </w:rPr>
        <w:t>out</w:t>
      </w:r>
      <w:r w:rsidRPr="00CF42C0">
        <w:t>.println(</w:t>
      </w:r>
      <w:r w:rsidRPr="00CF42C0">
        <w:rPr>
          <w:color w:val="2A00FF"/>
        </w:rPr>
        <w:t>"Both Key-Values\n---------"</w:t>
      </w:r>
      <w:r w:rsidRPr="00CF42C0">
        <w:t>);</w:t>
      </w:r>
    </w:p>
    <w:p w14:paraId="5F535085" w14:textId="77777777" w:rsidR="00CF42C0" w:rsidRPr="00CF42C0" w:rsidRDefault="00CF42C0" w:rsidP="00CF42C0">
      <w:pPr>
        <w:pStyle w:val="Output"/>
        <w:rPr>
          <w:color w:val="4C483D" w:themeColor="text2"/>
        </w:rPr>
      </w:pPr>
      <w:r w:rsidRPr="00CF42C0">
        <w:tab/>
      </w:r>
      <w:r w:rsidRPr="00CF42C0">
        <w:tab/>
        <w:t xml:space="preserve">Set </w:t>
      </w:r>
      <w:r w:rsidRPr="00CF42C0">
        <w:rPr>
          <w:color w:val="6A3E3E"/>
        </w:rPr>
        <w:t>s</w:t>
      </w:r>
      <w:r w:rsidRPr="00CF42C0">
        <w:t xml:space="preserve"> = </w:t>
      </w:r>
      <w:r w:rsidRPr="00CF42C0">
        <w:rPr>
          <w:color w:val="6A3E3E"/>
        </w:rPr>
        <w:t>h</w:t>
      </w:r>
      <w:r w:rsidRPr="00CF42C0">
        <w:t>.entrySet();</w:t>
      </w:r>
    </w:p>
    <w:p w14:paraId="1A44F90D" w14:textId="77777777" w:rsidR="00CF42C0" w:rsidRPr="00CF42C0" w:rsidRDefault="00CF42C0" w:rsidP="00CF42C0">
      <w:pPr>
        <w:pStyle w:val="Output"/>
        <w:rPr>
          <w:color w:val="4C483D" w:themeColor="text2"/>
        </w:rPr>
      </w:pPr>
      <w:r w:rsidRPr="00CF42C0">
        <w:tab/>
      </w:r>
      <w:r w:rsidRPr="00CF42C0">
        <w:tab/>
        <w:t xml:space="preserve">Iterator </w:t>
      </w:r>
      <w:r w:rsidRPr="00CF42C0">
        <w:rPr>
          <w:color w:val="6A3E3E"/>
        </w:rPr>
        <w:t>it</w:t>
      </w:r>
      <w:r w:rsidRPr="00CF42C0">
        <w:t xml:space="preserve"> = </w:t>
      </w:r>
      <w:r w:rsidRPr="00CF42C0">
        <w:rPr>
          <w:color w:val="6A3E3E"/>
        </w:rPr>
        <w:t>s</w:t>
      </w:r>
      <w:r w:rsidRPr="00CF42C0">
        <w:t>.iterator();</w:t>
      </w:r>
    </w:p>
    <w:p w14:paraId="63132F6D" w14:textId="77777777" w:rsidR="00CF42C0" w:rsidRPr="00CF42C0" w:rsidRDefault="00CF42C0" w:rsidP="00CF42C0">
      <w:pPr>
        <w:pStyle w:val="Output"/>
        <w:rPr>
          <w:color w:val="4C483D" w:themeColor="text2"/>
        </w:rPr>
      </w:pPr>
      <w:r w:rsidRPr="00CF42C0">
        <w:tab/>
      </w:r>
      <w:r w:rsidRPr="00CF42C0">
        <w:tab/>
      </w:r>
      <w:r w:rsidRPr="00CF42C0">
        <w:rPr>
          <w:bCs/>
          <w:color w:val="7F0055"/>
        </w:rPr>
        <w:t>while</w:t>
      </w:r>
      <w:r w:rsidRPr="00CF42C0">
        <w:t xml:space="preserve"> (</w:t>
      </w:r>
      <w:r w:rsidRPr="00CF42C0">
        <w:rPr>
          <w:color w:val="6A3E3E"/>
        </w:rPr>
        <w:t>it</w:t>
      </w:r>
      <w:r w:rsidRPr="00CF42C0">
        <w:t>.hasNext()) {</w:t>
      </w:r>
    </w:p>
    <w:p w14:paraId="720F6247" w14:textId="77777777" w:rsidR="00CF42C0" w:rsidRPr="00CF42C0" w:rsidRDefault="00CF42C0" w:rsidP="00CF42C0">
      <w:pPr>
        <w:pStyle w:val="Output"/>
        <w:rPr>
          <w:color w:val="4C483D" w:themeColor="text2"/>
        </w:rPr>
      </w:pPr>
      <w:r w:rsidRPr="00CF42C0">
        <w:lastRenderedPageBreak/>
        <w:tab/>
      </w:r>
      <w:r w:rsidRPr="00CF42C0">
        <w:tab/>
      </w:r>
      <w:r w:rsidRPr="00CF42C0">
        <w:tab/>
        <w:t xml:space="preserve">Map.Entry </w:t>
      </w:r>
      <w:r w:rsidRPr="00CF42C0">
        <w:rPr>
          <w:color w:val="6A3E3E"/>
        </w:rPr>
        <w:t>m</w:t>
      </w:r>
      <w:r w:rsidRPr="00CF42C0">
        <w:t xml:space="preserve"> = (Map.Entry) </w:t>
      </w:r>
      <w:r w:rsidRPr="00CF42C0">
        <w:rPr>
          <w:color w:val="6A3E3E"/>
        </w:rPr>
        <w:t>it</w:t>
      </w:r>
      <w:r w:rsidRPr="00CF42C0">
        <w:t>.next();</w:t>
      </w:r>
    </w:p>
    <w:p w14:paraId="533A3D65" w14:textId="77777777" w:rsidR="00CF42C0" w:rsidRPr="00CF42C0" w:rsidRDefault="00CF42C0" w:rsidP="00CF42C0">
      <w:pPr>
        <w:pStyle w:val="Output"/>
        <w:rPr>
          <w:color w:val="4C483D" w:themeColor="text2"/>
        </w:rPr>
      </w:pPr>
      <w:r w:rsidRPr="00CF42C0">
        <w:tab/>
      </w:r>
      <w:r w:rsidRPr="00CF42C0">
        <w:tab/>
      </w:r>
      <w:r w:rsidRPr="00CF42C0">
        <w:tab/>
        <w:t>System.</w:t>
      </w:r>
      <w:r w:rsidRPr="00CF42C0">
        <w:rPr>
          <w:bCs/>
          <w:i/>
          <w:iCs/>
          <w:color w:val="0000C0"/>
        </w:rPr>
        <w:t>out</w:t>
      </w:r>
      <w:r w:rsidRPr="00CF42C0">
        <w:t>.println(</w:t>
      </w:r>
      <w:r w:rsidRPr="00CF42C0">
        <w:rPr>
          <w:color w:val="6A3E3E"/>
        </w:rPr>
        <w:t>m</w:t>
      </w:r>
      <w:r w:rsidRPr="00CF42C0">
        <w:t xml:space="preserve">.getKey() + </w:t>
      </w:r>
      <w:r w:rsidRPr="00CF42C0">
        <w:rPr>
          <w:color w:val="2A00FF"/>
        </w:rPr>
        <w:t>"\t : "</w:t>
      </w:r>
      <w:r w:rsidRPr="00CF42C0">
        <w:t xml:space="preserve"> + </w:t>
      </w:r>
      <w:r w:rsidRPr="00CF42C0">
        <w:rPr>
          <w:color w:val="6A3E3E"/>
        </w:rPr>
        <w:t>m</w:t>
      </w:r>
      <w:r w:rsidRPr="00CF42C0">
        <w:t>.getValue());</w:t>
      </w:r>
    </w:p>
    <w:p w14:paraId="7C52326A" w14:textId="77777777" w:rsidR="00CF42C0" w:rsidRPr="00CF42C0" w:rsidRDefault="00CF42C0" w:rsidP="00CF42C0">
      <w:pPr>
        <w:pStyle w:val="Output"/>
        <w:rPr>
          <w:color w:val="4C483D" w:themeColor="text2"/>
        </w:rPr>
      </w:pPr>
      <w:r w:rsidRPr="00CF42C0">
        <w:tab/>
      </w:r>
      <w:r w:rsidRPr="00CF42C0">
        <w:tab/>
        <w:t>}</w:t>
      </w:r>
    </w:p>
    <w:p w14:paraId="78650DD5" w14:textId="77777777" w:rsidR="00CF42C0" w:rsidRPr="00CF42C0" w:rsidRDefault="00CF42C0" w:rsidP="00CF42C0">
      <w:pPr>
        <w:pStyle w:val="Output"/>
        <w:rPr>
          <w:color w:val="4C483D" w:themeColor="text2"/>
        </w:rPr>
      </w:pPr>
      <w:r w:rsidRPr="00CF42C0">
        <w:tab/>
        <w:t>}</w:t>
      </w:r>
    </w:p>
    <w:p w14:paraId="57D091FF" w14:textId="77777777" w:rsidR="00CF42C0" w:rsidRPr="00CF42C0" w:rsidRDefault="00CF42C0" w:rsidP="00CF42C0">
      <w:pPr>
        <w:pStyle w:val="Output"/>
        <w:rPr>
          <w:color w:val="4C483D" w:themeColor="text2"/>
        </w:rPr>
      </w:pPr>
      <w:r w:rsidRPr="00CF42C0">
        <w:t>}</w:t>
      </w:r>
    </w:p>
    <w:p w14:paraId="1BB89B0F" w14:textId="77777777" w:rsidR="00763A03" w:rsidRDefault="00763A03" w:rsidP="00763A03">
      <w:pPr>
        <w:pStyle w:val="Output"/>
        <w:shd w:val="clear" w:color="auto" w:fill="000000" w:themeFill="text1"/>
      </w:pPr>
      <w:r>
        <w:t>{four=Surya, one=Satya, two=Ravi, three=Rakesh}</w:t>
      </w:r>
    </w:p>
    <w:p w14:paraId="142148AC" w14:textId="7757ADE7" w:rsidR="00763A03" w:rsidRDefault="00763A03" w:rsidP="00763A03">
      <w:pPr>
        <w:pStyle w:val="Output"/>
        <w:shd w:val="clear" w:color="auto" w:fill="000000" w:themeFill="text1"/>
      </w:pPr>
      <w:r>
        <w:t xml:space="preserve">adding </w:t>
      </w:r>
      <w:r w:rsidR="007A3D82">
        <w:t>existing</w:t>
      </w:r>
      <w:r>
        <w:t xml:space="preserve"> </w:t>
      </w:r>
      <w:r w:rsidR="007A3D82">
        <w:t>key: Ravi</w:t>
      </w:r>
    </w:p>
    <w:p w14:paraId="5BEDA721" w14:textId="77777777" w:rsidR="00763A03" w:rsidRDefault="00763A03" w:rsidP="00763A03">
      <w:pPr>
        <w:pStyle w:val="Output"/>
        <w:shd w:val="clear" w:color="auto" w:fill="000000" w:themeFill="text1"/>
      </w:pPr>
      <w:r>
        <w:t>All keys : [four, one, two, three]</w:t>
      </w:r>
    </w:p>
    <w:p w14:paraId="4731831E" w14:textId="77777777" w:rsidR="00763A03" w:rsidRDefault="00763A03" w:rsidP="00763A03">
      <w:pPr>
        <w:pStyle w:val="Output"/>
        <w:shd w:val="clear" w:color="auto" w:fill="000000" w:themeFill="text1"/>
      </w:pPr>
      <w:r>
        <w:t>All Values : [Surya, Satya, Madhu, Rakesh]</w:t>
      </w:r>
    </w:p>
    <w:p w14:paraId="517FDF7A" w14:textId="77777777" w:rsidR="00763A03" w:rsidRDefault="00763A03" w:rsidP="00763A03">
      <w:pPr>
        <w:pStyle w:val="Output"/>
        <w:shd w:val="clear" w:color="auto" w:fill="000000" w:themeFill="text1"/>
      </w:pPr>
      <w:r>
        <w:t>Both Key-Values</w:t>
      </w:r>
    </w:p>
    <w:p w14:paraId="31AD3366" w14:textId="77777777" w:rsidR="00763A03" w:rsidRDefault="00763A03" w:rsidP="00763A03">
      <w:pPr>
        <w:pStyle w:val="Output"/>
        <w:shd w:val="clear" w:color="auto" w:fill="000000" w:themeFill="text1"/>
      </w:pPr>
      <w:r>
        <w:t>---------</w:t>
      </w:r>
    </w:p>
    <w:p w14:paraId="5C998EFE" w14:textId="77777777" w:rsidR="00763A03" w:rsidRDefault="00763A03" w:rsidP="00763A03">
      <w:pPr>
        <w:pStyle w:val="Output"/>
        <w:shd w:val="clear" w:color="auto" w:fill="000000" w:themeFill="text1"/>
      </w:pPr>
      <w:r>
        <w:t>four     : Surya</w:t>
      </w:r>
    </w:p>
    <w:p w14:paraId="0A0F964B" w14:textId="77777777" w:rsidR="00763A03" w:rsidRDefault="00763A03" w:rsidP="00763A03">
      <w:pPr>
        <w:pStyle w:val="Output"/>
        <w:shd w:val="clear" w:color="auto" w:fill="000000" w:themeFill="text1"/>
      </w:pPr>
      <w:r>
        <w:t>one  : Satya</w:t>
      </w:r>
    </w:p>
    <w:p w14:paraId="130583EE" w14:textId="77777777" w:rsidR="00763A03" w:rsidRDefault="00763A03" w:rsidP="00763A03">
      <w:pPr>
        <w:pStyle w:val="Output"/>
        <w:shd w:val="clear" w:color="auto" w:fill="000000" w:themeFill="text1"/>
      </w:pPr>
      <w:r>
        <w:t>two  : Madhu</w:t>
      </w:r>
    </w:p>
    <w:p w14:paraId="55A2FC47" w14:textId="3FC61275" w:rsidR="00763A03" w:rsidRDefault="00763A03" w:rsidP="00763A03">
      <w:pPr>
        <w:pStyle w:val="Output"/>
        <w:shd w:val="clear" w:color="auto" w:fill="000000" w:themeFill="text1"/>
      </w:pPr>
      <w:r>
        <w:t>three    : Rakesh</w:t>
      </w:r>
    </w:p>
    <w:p w14:paraId="2CBEE261" w14:textId="77777777" w:rsidR="00A83C12" w:rsidRPr="00900144" w:rsidRDefault="00A83C12" w:rsidP="00A83C12"/>
    <w:p w14:paraId="68B5202F" w14:textId="77777777" w:rsidR="00D91BA2" w:rsidRPr="004B1C1A" w:rsidRDefault="00D91BA2" w:rsidP="00D91BA2">
      <w:pPr>
        <w:pStyle w:val="Howitworks"/>
      </w:pPr>
      <w:r w:rsidRPr="00BF22C1">
        <w:t>Internal implementation:</w:t>
      </w:r>
      <w:r>
        <w:rPr>
          <w:u w:val="single"/>
        </w:rPr>
        <w:t xml:space="preserve"> </w:t>
      </w:r>
      <w:hyperlink r:id="rId256" w:history="1">
        <w:r w:rsidRPr="00E53804">
          <w:rPr>
            <w:rStyle w:val="Hyperlink"/>
            <w:color w:val="FFFFFF" w:themeColor="background1"/>
            <w:sz w:val="16"/>
            <w:u w:val="none"/>
          </w:rPr>
          <w:t>http://www.thejavageek.com/2016/03/12/working-of-hashmap-in-java/</w:t>
        </w:r>
      </w:hyperlink>
    </w:p>
    <w:p w14:paraId="07A0969A" w14:textId="71DE7CD6" w:rsidR="00D91BA2" w:rsidRDefault="00D91BA2" w:rsidP="006F728B">
      <w:pPr>
        <w:pStyle w:val="ListParagraph"/>
        <w:numPr>
          <w:ilvl w:val="0"/>
          <w:numId w:val="129"/>
        </w:numPr>
      </w:pPr>
      <w:r w:rsidRPr="004B1C1A">
        <w:rPr>
          <w:b/>
          <w:bCs/>
        </w:rPr>
        <w:t xml:space="preserve">Initial </w:t>
      </w:r>
      <w:r w:rsidR="00E7447C" w:rsidRPr="004B1C1A">
        <w:rPr>
          <w:b/>
          <w:bCs/>
        </w:rPr>
        <w:t>Capacity</w:t>
      </w:r>
      <w:r w:rsidR="00E7447C">
        <w:rPr>
          <w:b/>
          <w:bCs/>
        </w:rPr>
        <w:t xml:space="preserve"> (</w:t>
      </w:r>
      <w:r>
        <w:rPr>
          <w:b/>
          <w:bCs/>
        </w:rPr>
        <w:t>16)</w:t>
      </w:r>
      <w:r w:rsidRPr="004B1C1A">
        <w:t xml:space="preserve">:  This is the capacity of HashMap to store number of key value pairs </w:t>
      </w:r>
    </w:p>
    <w:p w14:paraId="36BE3829" w14:textId="5259663D" w:rsidR="00D91BA2" w:rsidRPr="004B1C1A" w:rsidRDefault="00D91BA2" w:rsidP="006F728B">
      <w:pPr>
        <w:pStyle w:val="ListParagraph"/>
        <w:numPr>
          <w:ilvl w:val="0"/>
          <w:numId w:val="129"/>
        </w:numPr>
      </w:pPr>
      <w:r w:rsidRPr="004B1C1A">
        <w:rPr>
          <w:b/>
          <w:bCs/>
        </w:rPr>
        <w:t>Load Factor</w:t>
      </w:r>
      <w:r w:rsidRPr="004B1C1A">
        <w:rPr>
          <w:b/>
        </w:rPr>
        <w:t>/Fill ratio</w:t>
      </w:r>
      <w:r>
        <w:rPr>
          <w:b/>
        </w:rPr>
        <w:t xml:space="preserve"> (0.75)</w:t>
      </w:r>
      <w:r w:rsidRPr="004B1C1A">
        <w:rPr>
          <w:b/>
        </w:rPr>
        <w:t>:</w:t>
      </w:r>
      <w:r w:rsidRPr="004B1C1A">
        <w:t xml:space="preserve"> </w:t>
      </w:r>
      <w:r>
        <w:t>is a</w:t>
      </w:r>
      <w:r w:rsidRPr="004B1C1A">
        <w:t xml:space="preserve"> parameter responsible to determine when to increase size of HashMap</w:t>
      </w:r>
      <w:r w:rsidR="00E7447C">
        <w:t>.</w:t>
      </w:r>
    </w:p>
    <w:p w14:paraId="3A7D48CC" w14:textId="23CDD24D" w:rsidR="00D91BA2" w:rsidRPr="004B1C1A" w:rsidRDefault="00D91BA2" w:rsidP="006F728B">
      <w:pPr>
        <w:pStyle w:val="ListParagraph"/>
        <w:numPr>
          <w:ilvl w:val="0"/>
          <w:numId w:val="129"/>
        </w:numPr>
      </w:pPr>
      <w:r w:rsidRPr="004541CB">
        <w:rPr>
          <w:b/>
          <w:bCs/>
        </w:rPr>
        <w:t>Threshold value</w:t>
      </w:r>
      <w:r>
        <w:t>(</w:t>
      </w:r>
      <w:r>
        <w:rPr>
          <w:b/>
        </w:rPr>
        <w:t>cap*0.75=12</w:t>
      </w:r>
      <w:r>
        <w:t>)</w:t>
      </w:r>
      <w:r w:rsidRPr="004B1C1A">
        <w:t xml:space="preserve">: When number of key value pairs is more than threshold value, then HashMap is </w:t>
      </w:r>
      <w:r w:rsidR="00E7447C" w:rsidRPr="004B1C1A">
        <w:t>resized</w:t>
      </w:r>
      <w:r w:rsidR="00E7447C">
        <w:t xml:space="preserve"> with increased capacity</w:t>
      </w:r>
      <w:r w:rsidR="00E7447C" w:rsidRPr="004B1C1A">
        <w:t>.</w:t>
      </w:r>
      <w:r w:rsidR="00E7447C">
        <w:t xml:space="preserve"> Here </w:t>
      </w:r>
      <w:r w:rsidR="00E7447C" w:rsidRPr="00E7447C">
        <w:t>Threshol</w:t>
      </w:r>
      <w:r w:rsidR="00E7447C">
        <w:t xml:space="preserve">d value is </w:t>
      </w:r>
      <w:r w:rsidR="00E7447C">
        <w:rPr>
          <w:b/>
          <w:bCs/>
        </w:rPr>
        <w:t>12</w:t>
      </w:r>
    </w:p>
    <w:p w14:paraId="735E9405"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E53804">
        <w:rPr>
          <w:rFonts w:ascii="Consolas" w:hAnsi="Consolas" w:cs="Consolas"/>
          <w:b/>
          <w:bCs/>
          <w:color w:val="7F0055"/>
          <w:sz w:val="18"/>
        </w:rPr>
        <w:t>public</w:t>
      </w:r>
      <w:r w:rsidRPr="00E53804">
        <w:rPr>
          <w:rFonts w:ascii="Consolas" w:hAnsi="Consolas" w:cs="Consolas"/>
          <w:color w:val="000000"/>
          <w:sz w:val="18"/>
        </w:rPr>
        <w:t xml:space="preserve"> </w:t>
      </w:r>
      <w:r w:rsidRPr="00E53804">
        <w:rPr>
          <w:rFonts w:ascii="Consolas" w:hAnsi="Consolas" w:cs="Consolas"/>
          <w:b/>
          <w:bCs/>
          <w:color w:val="7F0055"/>
          <w:sz w:val="18"/>
        </w:rPr>
        <w:t>class</w:t>
      </w:r>
      <w:r w:rsidRPr="00E53804">
        <w:rPr>
          <w:rFonts w:ascii="Consolas" w:hAnsi="Consolas" w:cs="Consolas"/>
          <w:color w:val="000000"/>
          <w:sz w:val="18"/>
        </w:rPr>
        <w:t xml:space="preserve"> HashMapDemo {</w:t>
      </w:r>
    </w:p>
    <w:p w14:paraId="0E6182D3"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E53804">
        <w:rPr>
          <w:rFonts w:ascii="Consolas" w:hAnsi="Consolas" w:cs="Consolas"/>
          <w:color w:val="000000"/>
          <w:sz w:val="18"/>
        </w:rPr>
        <w:tab/>
      </w:r>
      <w:r w:rsidRPr="00E53804">
        <w:rPr>
          <w:rFonts w:ascii="Consolas" w:hAnsi="Consolas" w:cs="Consolas"/>
          <w:b/>
          <w:bCs/>
          <w:color w:val="7F0055"/>
          <w:sz w:val="18"/>
        </w:rPr>
        <w:t>public</w:t>
      </w:r>
      <w:r w:rsidRPr="00E53804">
        <w:rPr>
          <w:rFonts w:ascii="Consolas" w:hAnsi="Consolas" w:cs="Consolas"/>
          <w:color w:val="000000"/>
          <w:sz w:val="18"/>
        </w:rPr>
        <w:t xml:space="preserve"> </w:t>
      </w:r>
      <w:r w:rsidRPr="00E53804">
        <w:rPr>
          <w:rFonts w:ascii="Consolas" w:hAnsi="Consolas" w:cs="Consolas"/>
          <w:b/>
          <w:bCs/>
          <w:color w:val="7F0055"/>
          <w:sz w:val="18"/>
        </w:rPr>
        <w:t>static</w:t>
      </w:r>
      <w:r w:rsidRPr="00E53804">
        <w:rPr>
          <w:rFonts w:ascii="Consolas" w:hAnsi="Consolas" w:cs="Consolas"/>
          <w:color w:val="000000"/>
          <w:sz w:val="18"/>
        </w:rPr>
        <w:t xml:space="preserve"> </w:t>
      </w:r>
      <w:r w:rsidRPr="00E53804">
        <w:rPr>
          <w:rFonts w:ascii="Consolas" w:hAnsi="Consolas" w:cs="Consolas"/>
          <w:b/>
          <w:bCs/>
          <w:color w:val="7F0055"/>
          <w:sz w:val="18"/>
        </w:rPr>
        <w:t>void</w:t>
      </w:r>
      <w:r w:rsidRPr="00E53804">
        <w:rPr>
          <w:rFonts w:ascii="Consolas" w:hAnsi="Consolas" w:cs="Consolas"/>
          <w:color w:val="000000"/>
          <w:sz w:val="18"/>
        </w:rPr>
        <w:t xml:space="preserve"> main(String[] </w:t>
      </w:r>
      <w:r w:rsidRPr="00E53804">
        <w:rPr>
          <w:rFonts w:ascii="Consolas" w:hAnsi="Consolas" w:cs="Consolas"/>
          <w:color w:val="6A3E3E"/>
          <w:sz w:val="18"/>
        </w:rPr>
        <w:t>args</w:t>
      </w:r>
      <w:r w:rsidRPr="00E53804">
        <w:rPr>
          <w:rFonts w:ascii="Consolas" w:hAnsi="Consolas" w:cs="Consolas"/>
          <w:color w:val="000000"/>
          <w:sz w:val="18"/>
        </w:rPr>
        <w:t>) {</w:t>
      </w:r>
    </w:p>
    <w:p w14:paraId="4DE487A2" w14:textId="77777777" w:rsidR="00D91BA2"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000000"/>
          <w:sz w:val="18"/>
        </w:rPr>
      </w:pPr>
      <w:r w:rsidRPr="00E53804">
        <w:rPr>
          <w:rFonts w:ascii="Consolas" w:hAnsi="Consolas" w:cs="Consolas"/>
          <w:color w:val="000000"/>
          <w:sz w:val="18"/>
        </w:rPr>
        <w:tab/>
      </w:r>
      <w:r w:rsidRPr="00E53804">
        <w:rPr>
          <w:rFonts w:ascii="Consolas" w:hAnsi="Consolas" w:cs="Consolas"/>
          <w:color w:val="000000"/>
          <w:sz w:val="18"/>
        </w:rPr>
        <w:tab/>
        <w:t xml:space="preserve">HashMap&lt;String, String&gt; </w:t>
      </w:r>
      <w:r w:rsidRPr="00E53804">
        <w:rPr>
          <w:rFonts w:ascii="Consolas" w:hAnsi="Consolas" w:cs="Consolas"/>
          <w:color w:val="6A3E3E"/>
          <w:sz w:val="18"/>
        </w:rPr>
        <w:t>map</w:t>
      </w:r>
      <w:r w:rsidRPr="00E53804">
        <w:rPr>
          <w:rFonts w:ascii="Consolas" w:hAnsi="Consolas" w:cs="Consolas"/>
          <w:color w:val="000000"/>
          <w:sz w:val="18"/>
        </w:rPr>
        <w:t xml:space="preserve"> = </w:t>
      </w:r>
      <w:r w:rsidRPr="00E53804">
        <w:rPr>
          <w:rFonts w:ascii="Consolas" w:hAnsi="Consolas" w:cs="Consolas"/>
          <w:b/>
          <w:bCs/>
          <w:color w:val="7F0055"/>
          <w:sz w:val="18"/>
        </w:rPr>
        <w:t>new</w:t>
      </w:r>
      <w:r w:rsidRPr="00E53804">
        <w:rPr>
          <w:rFonts w:ascii="Consolas" w:hAnsi="Consolas" w:cs="Consolas"/>
          <w:color w:val="000000"/>
          <w:sz w:val="18"/>
        </w:rPr>
        <w:t xml:space="preserve"> HashMap&lt;&gt;();</w:t>
      </w:r>
      <w:r w:rsidRPr="00E53804">
        <w:rPr>
          <w:rFonts w:ascii="Consolas" w:hAnsi="Consolas" w:cs="Consolas"/>
          <w:color w:val="000000"/>
          <w:sz w:val="18"/>
        </w:rPr>
        <w:tab/>
      </w:r>
      <w:r w:rsidRPr="00E53804">
        <w:rPr>
          <w:rFonts w:ascii="Consolas" w:hAnsi="Consolas" w:cs="Consolas"/>
          <w:color w:val="000000"/>
          <w:sz w:val="18"/>
        </w:rPr>
        <w:tab/>
      </w:r>
    </w:p>
    <w:p w14:paraId="5334276B"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p>
    <w:p w14:paraId="12D91E59"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E53804">
        <w:rPr>
          <w:rFonts w:ascii="Consolas" w:hAnsi="Consolas" w:cs="Consolas"/>
          <w:color w:val="000000"/>
          <w:sz w:val="18"/>
        </w:rPr>
        <w:tab/>
      </w:r>
      <w:r w:rsidRPr="00E53804">
        <w:rPr>
          <w:rFonts w:ascii="Consolas" w:hAnsi="Consolas" w:cs="Consolas"/>
          <w:color w:val="000000"/>
          <w:sz w:val="18"/>
        </w:rPr>
        <w:tab/>
      </w:r>
      <w:r w:rsidRPr="00E53804">
        <w:rPr>
          <w:rFonts w:ascii="Consolas" w:hAnsi="Consolas" w:cs="Consolas"/>
          <w:color w:val="6A3E3E"/>
          <w:sz w:val="18"/>
        </w:rPr>
        <w:t>map</w:t>
      </w:r>
      <w:r w:rsidRPr="00E53804">
        <w:rPr>
          <w:rFonts w:ascii="Consolas" w:hAnsi="Consolas" w:cs="Consolas"/>
          <w:color w:val="000000"/>
          <w:sz w:val="18"/>
        </w:rPr>
        <w:t>.put(</w:t>
      </w:r>
      <w:r w:rsidRPr="00E53804">
        <w:rPr>
          <w:rFonts w:ascii="Consolas" w:hAnsi="Consolas" w:cs="Consolas"/>
          <w:color w:val="2A00FF"/>
          <w:sz w:val="18"/>
        </w:rPr>
        <w:t>"one"</w:t>
      </w:r>
      <w:r w:rsidRPr="00E53804">
        <w:rPr>
          <w:rFonts w:ascii="Consolas" w:hAnsi="Consolas" w:cs="Consolas"/>
          <w:color w:val="000000"/>
          <w:sz w:val="18"/>
        </w:rPr>
        <w:t xml:space="preserve">, </w:t>
      </w:r>
      <w:r w:rsidRPr="00E53804">
        <w:rPr>
          <w:rFonts w:ascii="Consolas" w:hAnsi="Consolas" w:cs="Consolas"/>
          <w:color w:val="2A00FF"/>
          <w:sz w:val="18"/>
        </w:rPr>
        <w:t>"AAA"</w:t>
      </w:r>
      <w:r w:rsidRPr="00E53804">
        <w:rPr>
          <w:rFonts w:ascii="Consolas" w:hAnsi="Consolas" w:cs="Consolas"/>
          <w:color w:val="000000"/>
          <w:sz w:val="18"/>
        </w:rPr>
        <w:t>);</w:t>
      </w:r>
    </w:p>
    <w:p w14:paraId="2E6DF415"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E53804">
        <w:rPr>
          <w:rFonts w:ascii="Consolas" w:hAnsi="Consolas" w:cs="Consolas"/>
          <w:color w:val="000000"/>
          <w:sz w:val="18"/>
        </w:rPr>
        <w:tab/>
      </w:r>
      <w:r w:rsidRPr="00E53804">
        <w:rPr>
          <w:rFonts w:ascii="Consolas" w:hAnsi="Consolas" w:cs="Consolas"/>
          <w:color w:val="000000"/>
          <w:sz w:val="18"/>
        </w:rPr>
        <w:tab/>
      </w:r>
      <w:r w:rsidRPr="00E53804">
        <w:rPr>
          <w:rFonts w:ascii="Consolas" w:hAnsi="Consolas" w:cs="Consolas"/>
          <w:color w:val="6A3E3E"/>
          <w:sz w:val="18"/>
        </w:rPr>
        <w:t>map</w:t>
      </w:r>
      <w:r w:rsidRPr="00E53804">
        <w:rPr>
          <w:rFonts w:ascii="Consolas" w:hAnsi="Consolas" w:cs="Consolas"/>
          <w:color w:val="000000"/>
          <w:sz w:val="18"/>
        </w:rPr>
        <w:t>.put(</w:t>
      </w:r>
      <w:r w:rsidRPr="00E53804">
        <w:rPr>
          <w:rFonts w:ascii="Consolas" w:hAnsi="Consolas" w:cs="Consolas"/>
          <w:color w:val="2A00FF"/>
          <w:sz w:val="18"/>
        </w:rPr>
        <w:t>"two"</w:t>
      </w:r>
      <w:r w:rsidRPr="00E53804">
        <w:rPr>
          <w:rFonts w:ascii="Consolas" w:hAnsi="Consolas" w:cs="Consolas"/>
          <w:color w:val="000000"/>
          <w:sz w:val="18"/>
        </w:rPr>
        <w:t xml:space="preserve">, </w:t>
      </w:r>
      <w:r w:rsidRPr="00E53804">
        <w:rPr>
          <w:rFonts w:ascii="Consolas" w:hAnsi="Consolas" w:cs="Consolas"/>
          <w:color w:val="2A00FF"/>
          <w:sz w:val="18"/>
        </w:rPr>
        <w:t>"BBB"</w:t>
      </w:r>
      <w:r w:rsidRPr="00E53804">
        <w:rPr>
          <w:rFonts w:ascii="Consolas" w:hAnsi="Consolas" w:cs="Consolas"/>
          <w:color w:val="000000"/>
          <w:sz w:val="18"/>
        </w:rPr>
        <w:t>);</w:t>
      </w:r>
    </w:p>
    <w:p w14:paraId="4B398280"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E53804">
        <w:rPr>
          <w:rFonts w:ascii="Consolas" w:hAnsi="Consolas" w:cs="Consolas"/>
          <w:color w:val="000000"/>
          <w:sz w:val="18"/>
        </w:rPr>
        <w:tab/>
      </w:r>
      <w:r w:rsidRPr="00E53804">
        <w:rPr>
          <w:rFonts w:ascii="Consolas" w:hAnsi="Consolas" w:cs="Consolas"/>
          <w:color w:val="000000"/>
          <w:sz w:val="18"/>
        </w:rPr>
        <w:tab/>
      </w:r>
      <w:r w:rsidRPr="00E53804">
        <w:rPr>
          <w:rFonts w:ascii="Consolas" w:hAnsi="Consolas" w:cs="Consolas"/>
          <w:color w:val="6A3E3E"/>
          <w:sz w:val="18"/>
        </w:rPr>
        <w:t>map</w:t>
      </w:r>
      <w:r w:rsidRPr="00E53804">
        <w:rPr>
          <w:rFonts w:ascii="Consolas" w:hAnsi="Consolas" w:cs="Consolas"/>
          <w:color w:val="000000"/>
          <w:sz w:val="18"/>
        </w:rPr>
        <w:t>.put(</w:t>
      </w:r>
      <w:r w:rsidRPr="00E53804">
        <w:rPr>
          <w:rFonts w:ascii="Consolas" w:hAnsi="Consolas" w:cs="Consolas"/>
          <w:color w:val="2A00FF"/>
          <w:sz w:val="18"/>
        </w:rPr>
        <w:t>"three"</w:t>
      </w:r>
      <w:r w:rsidRPr="00E53804">
        <w:rPr>
          <w:rFonts w:ascii="Consolas" w:hAnsi="Consolas" w:cs="Consolas"/>
          <w:color w:val="000000"/>
          <w:sz w:val="18"/>
        </w:rPr>
        <w:t xml:space="preserve">, </w:t>
      </w:r>
      <w:r w:rsidRPr="00E53804">
        <w:rPr>
          <w:rFonts w:ascii="Consolas" w:hAnsi="Consolas" w:cs="Consolas"/>
          <w:color w:val="2A00FF"/>
          <w:sz w:val="18"/>
        </w:rPr>
        <w:t>"CCC"</w:t>
      </w:r>
      <w:r w:rsidRPr="00E53804">
        <w:rPr>
          <w:rFonts w:ascii="Consolas" w:hAnsi="Consolas" w:cs="Consolas"/>
          <w:color w:val="000000"/>
          <w:sz w:val="18"/>
        </w:rPr>
        <w:t>);</w:t>
      </w:r>
    </w:p>
    <w:p w14:paraId="78503D2A"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E53804">
        <w:rPr>
          <w:rFonts w:ascii="Consolas" w:hAnsi="Consolas" w:cs="Consolas"/>
          <w:color w:val="000000"/>
          <w:sz w:val="18"/>
        </w:rPr>
        <w:tab/>
      </w:r>
      <w:r w:rsidRPr="00E53804">
        <w:rPr>
          <w:rFonts w:ascii="Consolas" w:hAnsi="Consolas" w:cs="Consolas"/>
          <w:color w:val="000000"/>
          <w:sz w:val="18"/>
        </w:rPr>
        <w:tab/>
      </w:r>
      <w:r w:rsidRPr="00E53804">
        <w:rPr>
          <w:rFonts w:ascii="Consolas" w:hAnsi="Consolas" w:cs="Consolas"/>
          <w:color w:val="6A3E3E"/>
          <w:sz w:val="18"/>
        </w:rPr>
        <w:t>map</w:t>
      </w:r>
      <w:r w:rsidRPr="00E53804">
        <w:rPr>
          <w:rFonts w:ascii="Consolas" w:hAnsi="Consolas" w:cs="Consolas"/>
          <w:color w:val="000000"/>
          <w:sz w:val="18"/>
        </w:rPr>
        <w:t>.put(</w:t>
      </w:r>
      <w:r w:rsidRPr="00E53804">
        <w:rPr>
          <w:rFonts w:ascii="Consolas" w:hAnsi="Consolas" w:cs="Consolas"/>
          <w:color w:val="2A00FF"/>
          <w:sz w:val="18"/>
        </w:rPr>
        <w:t>"four"</w:t>
      </w:r>
      <w:r w:rsidRPr="00E53804">
        <w:rPr>
          <w:rFonts w:ascii="Consolas" w:hAnsi="Consolas" w:cs="Consolas"/>
          <w:color w:val="000000"/>
          <w:sz w:val="18"/>
        </w:rPr>
        <w:t xml:space="preserve">, </w:t>
      </w:r>
      <w:r w:rsidRPr="00E53804">
        <w:rPr>
          <w:rFonts w:ascii="Consolas" w:hAnsi="Consolas" w:cs="Consolas"/>
          <w:color w:val="2A00FF"/>
          <w:sz w:val="18"/>
        </w:rPr>
        <w:t>"DDD"</w:t>
      </w:r>
      <w:r w:rsidRPr="00E53804">
        <w:rPr>
          <w:rFonts w:ascii="Consolas" w:hAnsi="Consolas" w:cs="Consolas"/>
          <w:color w:val="000000"/>
          <w:sz w:val="18"/>
        </w:rPr>
        <w:t>);</w:t>
      </w:r>
    </w:p>
    <w:p w14:paraId="39477E34"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E53804">
        <w:rPr>
          <w:rFonts w:ascii="Consolas" w:hAnsi="Consolas" w:cs="Consolas"/>
          <w:color w:val="000000"/>
          <w:sz w:val="18"/>
        </w:rPr>
        <w:tab/>
      </w:r>
      <w:r w:rsidRPr="00E53804">
        <w:rPr>
          <w:rFonts w:ascii="Consolas" w:hAnsi="Consolas" w:cs="Consolas"/>
          <w:color w:val="000000"/>
          <w:sz w:val="18"/>
        </w:rPr>
        <w:tab/>
      </w:r>
      <w:r w:rsidRPr="00E53804">
        <w:rPr>
          <w:rFonts w:ascii="Consolas" w:hAnsi="Consolas" w:cs="Consolas"/>
          <w:color w:val="000000"/>
          <w:sz w:val="18"/>
          <w:highlight w:val="lightGray"/>
        </w:rPr>
        <w:t>System.</w:t>
      </w:r>
      <w:r w:rsidRPr="00E53804">
        <w:rPr>
          <w:rFonts w:ascii="Consolas" w:hAnsi="Consolas" w:cs="Consolas"/>
          <w:b/>
          <w:bCs/>
          <w:i/>
          <w:iCs/>
          <w:color w:val="0000C0"/>
          <w:sz w:val="18"/>
          <w:highlight w:val="lightGray"/>
        </w:rPr>
        <w:t>out</w:t>
      </w:r>
      <w:r w:rsidRPr="00E53804">
        <w:rPr>
          <w:rFonts w:ascii="Consolas" w:hAnsi="Consolas" w:cs="Consolas"/>
          <w:color w:val="000000"/>
          <w:sz w:val="18"/>
          <w:highlight w:val="lightGray"/>
        </w:rPr>
        <w:t>.println(</w:t>
      </w:r>
      <w:r w:rsidRPr="00E53804">
        <w:rPr>
          <w:rFonts w:ascii="Consolas" w:hAnsi="Consolas" w:cs="Consolas"/>
          <w:color w:val="6A3E3E"/>
          <w:sz w:val="18"/>
          <w:highlight w:val="lightGray"/>
        </w:rPr>
        <w:t>map</w:t>
      </w:r>
      <w:r w:rsidRPr="00E53804">
        <w:rPr>
          <w:rFonts w:ascii="Consolas" w:hAnsi="Consolas" w:cs="Consolas"/>
          <w:color w:val="000000"/>
          <w:sz w:val="18"/>
          <w:highlight w:val="lightGray"/>
        </w:rPr>
        <w:t>);</w:t>
      </w:r>
    </w:p>
    <w:p w14:paraId="06C153CE"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E53804">
        <w:rPr>
          <w:rFonts w:ascii="Consolas" w:hAnsi="Consolas" w:cs="Consolas"/>
          <w:color w:val="000000"/>
          <w:sz w:val="18"/>
        </w:rPr>
        <w:tab/>
        <w:t>}</w:t>
      </w:r>
    </w:p>
    <w:p w14:paraId="41B8C12E" w14:textId="77777777" w:rsidR="00D91BA2" w:rsidRPr="00E53804" w:rsidRDefault="00D91BA2" w:rsidP="00E37757">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8"/>
        </w:rPr>
      </w:pPr>
      <w:r w:rsidRPr="00E53804">
        <w:rPr>
          <w:rFonts w:ascii="Consolas" w:hAnsi="Consolas" w:cs="Consolas"/>
          <w:color w:val="000000"/>
          <w:sz w:val="18"/>
        </w:rPr>
        <w:t>}</w:t>
      </w:r>
    </w:p>
    <w:p w14:paraId="67D7D627" w14:textId="77777777" w:rsidR="00D91BA2" w:rsidRDefault="00D91BA2" w:rsidP="00D91BA2">
      <w:pPr>
        <w:pStyle w:val="Output"/>
        <w:rPr>
          <w:u w:val="single"/>
        </w:rPr>
      </w:pPr>
      <w:r>
        <w:t>{ four=DDD, one=AAA, two=ZZZ, three=CCC} //</w:t>
      </w:r>
      <w:r w:rsidRPr="004818B7">
        <w:rPr>
          <w:color w:val="FF0000"/>
        </w:rPr>
        <w:t>insertion ordered not preserved</w:t>
      </w:r>
    </w:p>
    <w:p w14:paraId="5E3F8B34" w14:textId="77777777" w:rsidR="00D91BA2" w:rsidRDefault="00D91BA2" w:rsidP="00D91BA2">
      <w:pPr>
        <w:rPr>
          <w:b/>
        </w:rPr>
      </w:pPr>
    </w:p>
    <w:p w14:paraId="46CC3F74" w14:textId="06EF9701" w:rsidR="00D91BA2" w:rsidRPr="00481369" w:rsidRDefault="00D91BA2" w:rsidP="00D91BA2">
      <w:pPr>
        <w:rPr>
          <w:b/>
          <w:u w:val="single"/>
        </w:rPr>
      </w:pPr>
      <w:r w:rsidRPr="00481369">
        <w:rPr>
          <w:b/>
        </w:rPr>
        <w:t xml:space="preserve">1.On this </w:t>
      </w:r>
      <w:r w:rsidR="00E37757">
        <w:rPr>
          <w:b/>
        </w:rPr>
        <w:t xml:space="preserve">line of </w:t>
      </w:r>
      <w:r w:rsidRPr="00481369">
        <w:rPr>
          <w:b/>
        </w:rPr>
        <w:t>code</w:t>
      </w:r>
      <w:r w:rsidR="00E37757">
        <w:rPr>
          <w:b/>
        </w:rPr>
        <w:t>,</w:t>
      </w:r>
      <w:r w:rsidRPr="00481369">
        <w:rPr>
          <w:b/>
        </w:rPr>
        <w:t xml:space="preserve"> it will </w:t>
      </w:r>
      <w:r w:rsidR="004E7B5B" w:rsidRPr="00481369">
        <w:rPr>
          <w:b/>
        </w:rPr>
        <w:t>create</w:t>
      </w:r>
      <w:r w:rsidRPr="00481369">
        <w:rPr>
          <w:b/>
        </w:rPr>
        <w:t xml:space="preserve"> the HashMap object with,</w:t>
      </w:r>
    </w:p>
    <w:p w14:paraId="24AB1EC2" w14:textId="77777777" w:rsidR="00D91BA2" w:rsidRPr="00EF40F7" w:rsidRDefault="00D91BA2" w:rsidP="00D91BA2">
      <w:pPr>
        <w:rPr>
          <w:b/>
        </w:rPr>
      </w:pPr>
      <w:r w:rsidRPr="009949AC">
        <w:rPr>
          <w:rFonts w:ascii="Consolas" w:hAnsi="Consolas" w:cs="Consolas"/>
          <w:b/>
          <w:color w:val="000000"/>
          <w:sz w:val="18"/>
          <w:szCs w:val="18"/>
          <w:bdr w:val="single" w:sz="4" w:space="0" w:color="auto"/>
        </w:rPr>
        <w:t xml:space="preserve">HashMap&lt;String, String&gt; </w:t>
      </w:r>
      <w:r w:rsidRPr="009949AC">
        <w:rPr>
          <w:rFonts w:ascii="Consolas" w:hAnsi="Consolas" w:cs="Consolas"/>
          <w:b/>
          <w:color w:val="6A3E3E"/>
          <w:sz w:val="18"/>
          <w:szCs w:val="18"/>
          <w:bdr w:val="single" w:sz="4" w:space="0" w:color="auto"/>
        </w:rPr>
        <w:t>map</w:t>
      </w:r>
      <w:r w:rsidRPr="009949AC">
        <w:rPr>
          <w:rFonts w:ascii="Consolas" w:hAnsi="Consolas" w:cs="Consolas"/>
          <w:b/>
          <w:color w:val="000000"/>
          <w:sz w:val="18"/>
          <w:szCs w:val="18"/>
          <w:bdr w:val="single" w:sz="4" w:space="0" w:color="auto"/>
        </w:rPr>
        <w:t xml:space="preserve"> = </w:t>
      </w:r>
      <w:r w:rsidRPr="009949AC">
        <w:rPr>
          <w:rFonts w:ascii="Consolas" w:hAnsi="Consolas" w:cs="Consolas"/>
          <w:b/>
          <w:bCs/>
          <w:color w:val="7F0055"/>
          <w:sz w:val="18"/>
          <w:szCs w:val="18"/>
          <w:bdr w:val="single" w:sz="4" w:space="0" w:color="auto"/>
        </w:rPr>
        <w:t>new</w:t>
      </w:r>
      <w:r w:rsidRPr="009949AC">
        <w:rPr>
          <w:rFonts w:ascii="Consolas" w:hAnsi="Consolas" w:cs="Consolas"/>
          <w:b/>
          <w:color w:val="000000"/>
          <w:sz w:val="18"/>
          <w:szCs w:val="18"/>
          <w:bdr w:val="single" w:sz="4" w:space="0" w:color="auto"/>
        </w:rPr>
        <w:t xml:space="preserve"> HashMap&lt;&gt;();</w:t>
      </w:r>
      <w:r w:rsidRPr="00EF40F7">
        <w:rPr>
          <w:b/>
        </w:rPr>
        <w:tab/>
      </w:r>
      <w:r w:rsidRPr="00EF40F7">
        <w:rPr>
          <w:b/>
        </w:rPr>
        <w:tab/>
      </w:r>
    </w:p>
    <w:p w14:paraId="53C7B53E" w14:textId="77777777" w:rsidR="00D91BA2" w:rsidRPr="00295D13" w:rsidRDefault="00D91BA2" w:rsidP="006F728B">
      <w:pPr>
        <w:pStyle w:val="ListParagraph"/>
        <w:numPr>
          <w:ilvl w:val="0"/>
          <w:numId w:val="134"/>
        </w:numPr>
        <w:rPr>
          <w:b/>
        </w:rPr>
      </w:pPr>
      <w:r>
        <w:t xml:space="preserve">Default </w:t>
      </w:r>
      <w:r w:rsidRPr="00295D13">
        <w:rPr>
          <w:b/>
        </w:rPr>
        <w:t>Bucket size is 16,</w:t>
      </w:r>
      <w:r>
        <w:rPr>
          <w:b/>
        </w:rPr>
        <w:t xml:space="preserve"> with Entry table[] of 16 buckets </w:t>
      </w:r>
    </w:p>
    <w:p w14:paraId="2F80F147" w14:textId="41ACF9DB" w:rsidR="00D91BA2" w:rsidRPr="00295D13" w:rsidRDefault="00F23B18" w:rsidP="006F728B">
      <w:pPr>
        <w:pStyle w:val="ListParagraph"/>
        <w:numPr>
          <w:ilvl w:val="0"/>
          <w:numId w:val="134"/>
        </w:numPr>
        <w:rPr>
          <w:b/>
        </w:rPr>
      </w:pPr>
      <w:r>
        <w:t>load factor</w:t>
      </w:r>
      <w:r w:rsidR="00D91BA2">
        <w:t xml:space="preserve"> as </w:t>
      </w:r>
      <w:r w:rsidR="00D91BA2" w:rsidRPr="00295D13">
        <w:rPr>
          <w:b/>
        </w:rPr>
        <w:t>0.75</w:t>
      </w:r>
    </w:p>
    <w:p w14:paraId="00B4FDE6" w14:textId="77777777" w:rsidR="00D91BA2" w:rsidRDefault="00D91BA2" w:rsidP="006F728B">
      <w:pPr>
        <w:pStyle w:val="ListParagraph"/>
        <w:numPr>
          <w:ilvl w:val="0"/>
          <w:numId w:val="134"/>
        </w:numPr>
      </w:pPr>
      <w:r>
        <w:t xml:space="preserve">initializes with </w:t>
      </w:r>
      <w:r w:rsidRPr="00295D13">
        <w:rPr>
          <w:b/>
        </w:rPr>
        <w:t>null</w:t>
      </w:r>
      <w:r>
        <w:t xml:space="preserve"> values</w:t>
      </w:r>
    </w:p>
    <w:p w14:paraId="3A7D1082" w14:textId="23FA2C77" w:rsidR="00D91BA2" w:rsidRDefault="00D91BA2" w:rsidP="00D91BA2">
      <w:r>
        <w:rPr>
          <w:noProof/>
          <w:lang w:eastAsia="en-US"/>
        </w:rPr>
        <w:lastRenderedPageBreak/>
        <w:drawing>
          <wp:inline distT="0" distB="0" distL="0" distR="0" wp14:anchorId="64E5A48B" wp14:editId="238691FF">
            <wp:extent cx="2376785" cy="2787208"/>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416803" cy="2834137"/>
                    </a:xfrm>
                    <a:prstGeom prst="rect">
                      <a:avLst/>
                    </a:prstGeom>
                  </pic:spPr>
                </pic:pic>
              </a:graphicData>
            </a:graphic>
          </wp:inline>
        </w:drawing>
      </w:r>
    </w:p>
    <w:p w14:paraId="4F8885E8" w14:textId="77777777" w:rsidR="00F23B18" w:rsidRDefault="00F23B18" w:rsidP="00D91BA2"/>
    <w:p w14:paraId="6AEF2EA8" w14:textId="77777777" w:rsidR="00D91BA2" w:rsidRDefault="00D91BA2" w:rsidP="004E7B5B">
      <w:pPr>
        <w:spacing w:line="240" w:lineRule="auto"/>
      </w:pPr>
      <w:r>
        <w:t xml:space="preserve">2.Each entry into HashMap is an </w:t>
      </w:r>
      <w:r w:rsidRPr="00295D13">
        <w:rPr>
          <w:b/>
        </w:rPr>
        <w:t>Entry Object</w:t>
      </w:r>
      <w:r>
        <w:t xml:space="preserve">, which contains </w:t>
      </w:r>
      <w:r w:rsidRPr="000C3721">
        <w:rPr>
          <w:b/>
        </w:rPr>
        <w:t>[hashcode, key, value, next]</w:t>
      </w:r>
      <w:r>
        <w:t xml:space="preserve"> data fields.</w:t>
      </w:r>
    </w:p>
    <w:p w14:paraId="74DDC9C1" w14:textId="77777777" w:rsidR="00D91BA2" w:rsidRPr="00EF40F7" w:rsidRDefault="00D91BA2" w:rsidP="00D91BA2">
      <w:r>
        <w:rPr>
          <w:noProof/>
          <w:lang w:eastAsia="en-US"/>
        </w:rPr>
        <w:drawing>
          <wp:inline distT="0" distB="0" distL="0" distR="0" wp14:anchorId="192639E5" wp14:editId="6A87B791">
            <wp:extent cx="2983431" cy="561975"/>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77383" cy="579672"/>
                    </a:xfrm>
                    <a:prstGeom prst="rect">
                      <a:avLst/>
                    </a:prstGeom>
                    <a:noFill/>
                    <a:ln>
                      <a:noFill/>
                    </a:ln>
                  </pic:spPr>
                </pic:pic>
              </a:graphicData>
            </a:graphic>
          </wp:inline>
        </w:drawing>
      </w:r>
    </w:p>
    <w:p w14:paraId="7B91F283" w14:textId="77777777" w:rsidR="00D91BA2" w:rsidRDefault="00D91BA2" w:rsidP="00D91BA2">
      <w:pPr>
        <w:pStyle w:val="Output"/>
        <w:rPr>
          <w:color w:val="4C483D" w:themeColor="text2"/>
        </w:rPr>
      </w:pPr>
      <w:r>
        <w:rPr>
          <w:bCs/>
          <w:color w:val="7F0055"/>
        </w:rPr>
        <w:t>static</w:t>
      </w:r>
      <w:r>
        <w:t xml:space="preserve"> </w:t>
      </w:r>
      <w:r>
        <w:rPr>
          <w:bCs/>
          <w:color w:val="7F0055"/>
        </w:rPr>
        <w:t>class</w:t>
      </w:r>
      <w:r>
        <w:t xml:space="preserve"> Entry&lt;K,V&gt; </w:t>
      </w:r>
      <w:r>
        <w:rPr>
          <w:bCs/>
          <w:color w:val="7F0055"/>
        </w:rPr>
        <w:t>implements</w:t>
      </w:r>
      <w:r>
        <w:t xml:space="preserve"> Map.Entry&lt;K,V&gt; {</w:t>
      </w:r>
    </w:p>
    <w:p w14:paraId="2911801B" w14:textId="77777777" w:rsidR="00D91BA2" w:rsidRDefault="00D91BA2" w:rsidP="00D91BA2">
      <w:pPr>
        <w:pStyle w:val="Output"/>
        <w:rPr>
          <w:color w:val="4C483D" w:themeColor="text2"/>
        </w:rPr>
      </w:pPr>
      <w:r>
        <w:t xml:space="preserve">        </w:t>
      </w:r>
      <w:r>
        <w:rPr>
          <w:bCs/>
          <w:color w:val="7F0055"/>
        </w:rPr>
        <w:t>final</w:t>
      </w:r>
      <w:r>
        <w:t xml:space="preserve"> </w:t>
      </w:r>
      <w:r>
        <w:rPr>
          <w:bCs/>
          <w:color w:val="7F0055"/>
        </w:rPr>
        <w:t>int</w:t>
      </w:r>
      <w:r>
        <w:t xml:space="preserve"> </w:t>
      </w:r>
      <w:r>
        <w:rPr>
          <w:color w:val="0000C0"/>
        </w:rPr>
        <w:t>hash</w:t>
      </w:r>
      <w:r>
        <w:t>;</w:t>
      </w:r>
    </w:p>
    <w:p w14:paraId="1F6C50AC" w14:textId="77777777" w:rsidR="00D91BA2" w:rsidRDefault="00D91BA2" w:rsidP="00D91BA2">
      <w:pPr>
        <w:pStyle w:val="Output"/>
        <w:rPr>
          <w:color w:val="4C483D" w:themeColor="text2"/>
        </w:rPr>
      </w:pPr>
      <w:r>
        <w:t xml:space="preserve">        </w:t>
      </w:r>
      <w:r>
        <w:rPr>
          <w:bCs/>
          <w:color w:val="7F0055"/>
        </w:rPr>
        <w:t>final</w:t>
      </w:r>
      <w:r>
        <w:t xml:space="preserve"> K </w:t>
      </w:r>
      <w:r>
        <w:rPr>
          <w:color w:val="0000C0"/>
        </w:rPr>
        <w:t>key</w:t>
      </w:r>
      <w:r>
        <w:t>;</w:t>
      </w:r>
    </w:p>
    <w:p w14:paraId="195F8731" w14:textId="77777777" w:rsidR="00D91BA2" w:rsidRDefault="00D91BA2" w:rsidP="00D91BA2">
      <w:pPr>
        <w:pStyle w:val="Output"/>
        <w:rPr>
          <w:color w:val="4C483D" w:themeColor="text2"/>
        </w:rPr>
      </w:pPr>
      <w:r>
        <w:t xml:space="preserve">        V </w:t>
      </w:r>
      <w:r>
        <w:rPr>
          <w:color w:val="0000C0"/>
        </w:rPr>
        <w:t>value</w:t>
      </w:r>
      <w:r>
        <w:t>;</w:t>
      </w:r>
    </w:p>
    <w:p w14:paraId="00D218D4" w14:textId="77777777" w:rsidR="00D91BA2" w:rsidRDefault="00D91BA2" w:rsidP="00D91BA2">
      <w:pPr>
        <w:pStyle w:val="Output"/>
        <w:rPr>
          <w:color w:val="4C483D" w:themeColor="text2"/>
        </w:rPr>
      </w:pPr>
      <w:r>
        <w:t xml:space="preserve">        Entry&lt;K,V&gt; </w:t>
      </w:r>
      <w:r>
        <w:rPr>
          <w:color w:val="0000C0"/>
        </w:rPr>
        <w:t>next</w:t>
      </w:r>
      <w:r>
        <w:t>;</w:t>
      </w:r>
    </w:p>
    <w:p w14:paraId="170F2F12" w14:textId="3EC288B1" w:rsidR="00D91BA2" w:rsidRDefault="00D91BA2" w:rsidP="00D91BA2">
      <w:pPr>
        <w:pStyle w:val="Output"/>
        <w:rPr>
          <w:u w:val="single"/>
        </w:rPr>
      </w:pPr>
      <w:r>
        <w:t xml:space="preserve">  }</w:t>
      </w:r>
    </w:p>
    <w:p w14:paraId="3C8D85E7" w14:textId="77777777" w:rsidR="00D91BA2" w:rsidRDefault="00D91BA2" w:rsidP="00D91BA2"/>
    <w:p w14:paraId="1C56D563" w14:textId="77777777" w:rsidR="00D91BA2" w:rsidRDefault="00D91BA2" w:rsidP="00D91BA2">
      <w:pPr>
        <w:pStyle w:val="Howitworks"/>
      </w:pPr>
      <w:r>
        <w:t>put() method</w:t>
      </w:r>
    </w:p>
    <w:p w14:paraId="0FF5DFE3" w14:textId="77777777" w:rsidR="00A54F15" w:rsidRDefault="00A54F15" w:rsidP="00D91BA2"/>
    <w:p w14:paraId="4A44E652" w14:textId="0F6E27B4" w:rsidR="00D91BA2" w:rsidRPr="004818B7" w:rsidRDefault="00D91BA2" w:rsidP="00A54F15">
      <w:pPr>
        <w:spacing w:line="240" w:lineRule="auto"/>
      </w:pPr>
      <w:r w:rsidRPr="004818B7">
        <w:t xml:space="preserve">Now we are ready, by adding </w:t>
      </w:r>
      <w:r w:rsidRPr="004818B7">
        <w:rPr>
          <w:rStyle w:val="OutputChar"/>
          <w:color w:val="7030A0"/>
        </w:rPr>
        <w:t>map</w:t>
      </w:r>
      <w:r w:rsidRPr="004818B7">
        <w:rPr>
          <w:rStyle w:val="OutputChar"/>
        </w:rPr>
        <w:t>.</w:t>
      </w:r>
      <w:r w:rsidRPr="004818B7">
        <w:rPr>
          <w:rStyle w:val="OutputChar"/>
          <w:color w:val="0000FF"/>
        </w:rPr>
        <w:t>put</w:t>
      </w:r>
      <w:r w:rsidRPr="004818B7">
        <w:rPr>
          <w:rStyle w:val="OutputChar"/>
        </w:rPr>
        <w:t>("one", "AAA");</w:t>
      </w:r>
      <w:r w:rsidRPr="004818B7">
        <w:rPr>
          <w:rFonts w:cs="Consolas"/>
          <w:color w:val="000000"/>
        </w:rPr>
        <w:t xml:space="preserve"> </w:t>
      </w:r>
      <w:r w:rsidRPr="004818B7">
        <w:t>following actions will be performed</w:t>
      </w:r>
    </w:p>
    <w:p w14:paraId="5044A9D6" w14:textId="77777777" w:rsidR="00D91BA2" w:rsidRPr="00005583" w:rsidRDefault="00D91BA2" w:rsidP="00D91BA2">
      <w:pPr>
        <w:pStyle w:val="Output"/>
        <w:rPr>
          <w:color w:val="4C483D" w:themeColor="text2"/>
        </w:rPr>
      </w:pPr>
      <w:r w:rsidRPr="00005583">
        <w:rPr>
          <w:bCs/>
          <w:color w:val="7F0055"/>
        </w:rPr>
        <w:t>public</w:t>
      </w:r>
      <w:r w:rsidRPr="00005583">
        <w:t xml:space="preserve"> V put(K key, V value) </w:t>
      </w:r>
    </w:p>
    <w:p w14:paraId="75344C9B" w14:textId="77777777" w:rsidR="00D91BA2" w:rsidRPr="00005583" w:rsidRDefault="00D91BA2" w:rsidP="00D91BA2">
      <w:pPr>
        <w:pStyle w:val="Output"/>
        <w:rPr>
          <w:color w:val="4C483D" w:themeColor="text2"/>
        </w:rPr>
      </w:pPr>
      <w:r w:rsidRPr="00005583">
        <w:t>{</w:t>
      </w:r>
    </w:p>
    <w:p w14:paraId="726BDCA7" w14:textId="77777777" w:rsidR="00D91BA2" w:rsidRPr="00005583" w:rsidRDefault="00D91BA2" w:rsidP="00D91BA2">
      <w:pPr>
        <w:pStyle w:val="Output"/>
        <w:rPr>
          <w:color w:val="4C483D" w:themeColor="text2"/>
        </w:rPr>
      </w:pPr>
      <w:r w:rsidRPr="00005583">
        <w:t xml:space="preserve">    </w:t>
      </w:r>
      <w:r w:rsidRPr="00005583">
        <w:rPr>
          <w:bCs/>
          <w:color w:val="7F0055"/>
        </w:rPr>
        <w:t>if</w:t>
      </w:r>
      <w:r w:rsidRPr="00005583">
        <w:t xml:space="preserve"> (key == </w:t>
      </w:r>
      <w:r w:rsidRPr="00005583">
        <w:rPr>
          <w:bCs/>
          <w:color w:val="7F0055"/>
        </w:rPr>
        <w:t>null</w:t>
      </w:r>
      <w:r w:rsidRPr="00005583">
        <w:t>)</w:t>
      </w:r>
    </w:p>
    <w:p w14:paraId="2EFCE6BC" w14:textId="03B9B242" w:rsidR="00D91BA2" w:rsidRDefault="00D91BA2" w:rsidP="00D91BA2">
      <w:pPr>
        <w:pStyle w:val="Output"/>
        <w:rPr>
          <w:color w:val="00B050"/>
        </w:rPr>
      </w:pPr>
      <w:r w:rsidRPr="00005583">
        <w:t xml:space="preserve">       </w:t>
      </w:r>
      <w:r w:rsidRPr="00005583">
        <w:rPr>
          <w:bCs/>
          <w:color w:val="7F0055"/>
        </w:rPr>
        <w:t>return</w:t>
      </w:r>
      <w:r w:rsidRPr="00005583">
        <w:t xml:space="preserve"> putForNullKey(value);</w:t>
      </w:r>
      <w:r>
        <w:tab/>
      </w:r>
      <w:r w:rsidRPr="00A54F15">
        <w:rPr>
          <w:color w:val="00B050"/>
        </w:rPr>
        <w:sym w:font="Wingdings" w:char="F0E0"/>
      </w:r>
      <w:r w:rsidRPr="00A54F15">
        <w:rPr>
          <w:color w:val="00B050"/>
        </w:rPr>
        <w:t xml:space="preserve"> has</w:t>
      </w:r>
      <w:r w:rsidR="00A54F15">
        <w:rPr>
          <w:color w:val="00B050"/>
        </w:rPr>
        <w:t>h</w:t>
      </w:r>
      <w:r w:rsidRPr="00A54F15">
        <w:rPr>
          <w:color w:val="00B050"/>
        </w:rPr>
        <w:t>code =0, bucketlocation =0</w:t>
      </w:r>
    </w:p>
    <w:p w14:paraId="05F82DE6" w14:textId="77777777" w:rsidR="00A54F15" w:rsidRPr="00A54F15" w:rsidRDefault="00A54F15" w:rsidP="00D91BA2">
      <w:pPr>
        <w:pStyle w:val="Output"/>
        <w:rPr>
          <w:color w:val="00B050"/>
        </w:rPr>
      </w:pPr>
    </w:p>
    <w:p w14:paraId="372C7BB6" w14:textId="3D59A179" w:rsidR="00D91BA2" w:rsidRPr="00A54F15" w:rsidRDefault="00D91BA2" w:rsidP="00D91BA2">
      <w:pPr>
        <w:pStyle w:val="Output"/>
        <w:rPr>
          <w:color w:val="00B050"/>
        </w:rPr>
      </w:pPr>
      <w:r w:rsidRPr="00005583">
        <w:t xml:space="preserve">    </w:t>
      </w:r>
      <w:r w:rsidRPr="00005583">
        <w:rPr>
          <w:bCs/>
          <w:color w:val="7F0055"/>
        </w:rPr>
        <w:t>int</w:t>
      </w:r>
      <w:r w:rsidRPr="00005583">
        <w:t xml:space="preserve"> hash = hash(key.hashCode());</w:t>
      </w:r>
      <w:r>
        <w:tab/>
      </w:r>
      <w:r w:rsidR="00A54F15">
        <w:t xml:space="preserve"> </w:t>
      </w:r>
      <w:r w:rsidRPr="00A54F15">
        <w:rPr>
          <w:color w:val="00B050"/>
        </w:rPr>
        <w:sym w:font="Wingdings" w:char="F0E0"/>
      </w:r>
      <w:r w:rsidRPr="00A54F15">
        <w:rPr>
          <w:color w:val="00B050"/>
        </w:rPr>
        <w:t xml:space="preserve"> </w:t>
      </w:r>
      <w:r w:rsidR="001939AC">
        <w:rPr>
          <w:color w:val="00B050"/>
        </w:rPr>
        <w:t>1.</w:t>
      </w:r>
      <w:r w:rsidRPr="00A54F15">
        <w:rPr>
          <w:color w:val="00B050"/>
        </w:rPr>
        <w:t>Gets hashcode</w:t>
      </w:r>
    </w:p>
    <w:p w14:paraId="4092BE8C" w14:textId="053B782A" w:rsidR="00D91BA2" w:rsidRDefault="00D91BA2" w:rsidP="00D91BA2">
      <w:pPr>
        <w:pStyle w:val="Output"/>
        <w:rPr>
          <w:color w:val="00B050"/>
        </w:rPr>
      </w:pPr>
      <w:r w:rsidRPr="00005583">
        <w:t xml:space="preserve">    </w:t>
      </w:r>
      <w:r w:rsidRPr="00005583">
        <w:rPr>
          <w:bCs/>
          <w:color w:val="7F0055"/>
        </w:rPr>
        <w:t>int</w:t>
      </w:r>
      <w:r w:rsidRPr="00005583">
        <w:t xml:space="preserve"> i = indexFor(hash, table.length);</w:t>
      </w:r>
      <w:r>
        <w:t xml:space="preserve"> </w:t>
      </w:r>
      <w:r w:rsidRPr="00A54F15">
        <w:rPr>
          <w:color w:val="00B050"/>
        </w:rPr>
        <w:sym w:font="Wingdings" w:char="F0E0"/>
      </w:r>
      <w:r w:rsidRPr="00A54F15">
        <w:rPr>
          <w:color w:val="00B050"/>
        </w:rPr>
        <w:t xml:space="preserve"> </w:t>
      </w:r>
      <w:r w:rsidR="001939AC">
        <w:rPr>
          <w:color w:val="00B050"/>
        </w:rPr>
        <w:t>2.</w:t>
      </w:r>
      <w:r w:rsidRPr="00A54F15">
        <w:rPr>
          <w:color w:val="00B050"/>
        </w:rPr>
        <w:t>Gets Bucket location</w:t>
      </w:r>
    </w:p>
    <w:p w14:paraId="26F0ACB8" w14:textId="21D8BA97" w:rsidR="00A54F15" w:rsidRDefault="00A54F15" w:rsidP="00D91BA2">
      <w:pPr>
        <w:pStyle w:val="Output"/>
        <w:rPr>
          <w:color w:val="4C483D" w:themeColor="text2"/>
        </w:rPr>
      </w:pPr>
    </w:p>
    <w:p w14:paraId="127B01D5" w14:textId="78187F55" w:rsidR="00253DA3" w:rsidRPr="00005583" w:rsidRDefault="00253DA3" w:rsidP="00D91BA2">
      <w:pPr>
        <w:pStyle w:val="Output"/>
        <w:rPr>
          <w:color w:val="4C483D" w:themeColor="text2"/>
        </w:rPr>
      </w:pPr>
      <w:r>
        <w:rPr>
          <w:color w:val="00B050"/>
        </w:rPr>
        <w:t>//3. Loop all Map elements, Compare new Key with existing keys</w:t>
      </w:r>
    </w:p>
    <w:p w14:paraId="58A4DAFF" w14:textId="77777777" w:rsidR="00D91BA2" w:rsidRPr="00005583" w:rsidRDefault="00D91BA2" w:rsidP="00D91BA2">
      <w:pPr>
        <w:pStyle w:val="Output"/>
        <w:rPr>
          <w:color w:val="4C483D" w:themeColor="text2"/>
        </w:rPr>
      </w:pPr>
      <w:r w:rsidRPr="00005583">
        <w:t xml:space="preserve">    </w:t>
      </w:r>
      <w:r w:rsidRPr="00005583">
        <w:rPr>
          <w:bCs/>
          <w:color w:val="7F0055"/>
        </w:rPr>
        <w:t>for</w:t>
      </w:r>
      <w:r w:rsidRPr="00005583">
        <w:t xml:space="preserve"> (Entry&lt;K,V&gt; e = table[i]; e != </w:t>
      </w:r>
      <w:r w:rsidRPr="00005583">
        <w:rPr>
          <w:bCs/>
          <w:color w:val="7F0055"/>
        </w:rPr>
        <w:t>null</w:t>
      </w:r>
      <w:r w:rsidRPr="00005583">
        <w:t xml:space="preserve">; e = e.next) </w:t>
      </w:r>
    </w:p>
    <w:p w14:paraId="4772562F" w14:textId="77777777" w:rsidR="00D91BA2" w:rsidRPr="00005583" w:rsidRDefault="00D91BA2" w:rsidP="00D91BA2">
      <w:pPr>
        <w:pStyle w:val="Output"/>
        <w:rPr>
          <w:color w:val="4C483D" w:themeColor="text2"/>
        </w:rPr>
      </w:pPr>
      <w:r w:rsidRPr="00005583">
        <w:t xml:space="preserve">    {</w:t>
      </w:r>
    </w:p>
    <w:p w14:paraId="086111FC" w14:textId="77777777" w:rsidR="00D91BA2" w:rsidRPr="00005583" w:rsidRDefault="00D91BA2" w:rsidP="00D91BA2">
      <w:pPr>
        <w:pStyle w:val="Output"/>
        <w:rPr>
          <w:color w:val="4C483D" w:themeColor="text2"/>
        </w:rPr>
      </w:pPr>
      <w:r w:rsidRPr="00005583">
        <w:t xml:space="preserve">        Object k;</w:t>
      </w:r>
    </w:p>
    <w:p w14:paraId="0EFB99E9" w14:textId="26A139E8" w:rsidR="00D91BA2" w:rsidRPr="00005583" w:rsidRDefault="00D91BA2" w:rsidP="00D91BA2">
      <w:pPr>
        <w:pStyle w:val="Output"/>
        <w:rPr>
          <w:color w:val="4C483D" w:themeColor="text2"/>
        </w:rPr>
      </w:pPr>
      <w:r w:rsidRPr="00005583">
        <w:t xml:space="preserve">        </w:t>
      </w:r>
      <w:r w:rsidRPr="00005583">
        <w:rPr>
          <w:bCs/>
          <w:color w:val="7F0055"/>
        </w:rPr>
        <w:t>if</w:t>
      </w:r>
      <w:r w:rsidRPr="00005583">
        <w:t xml:space="preserve"> (e.hash == hash &amp;&amp; </w:t>
      </w:r>
      <w:r w:rsidRPr="00253DA3">
        <w:rPr>
          <w:color w:val="00B050"/>
        </w:rPr>
        <w:t>(</w:t>
      </w:r>
      <w:r w:rsidRPr="00005583">
        <w:t>(k = e.key) == key || key.equals(k)</w:t>
      </w:r>
      <w:r w:rsidRPr="00253DA3">
        <w:rPr>
          <w:color w:val="00B050"/>
        </w:rPr>
        <w:t>)</w:t>
      </w:r>
      <w:r w:rsidRPr="00005583">
        <w:t xml:space="preserve">) </w:t>
      </w:r>
      <w:r w:rsidR="00A54F15" w:rsidRPr="00A54F15">
        <w:rPr>
          <w:color w:val="00B050"/>
        </w:rPr>
        <w:sym w:font="Wingdings" w:char="F0E0"/>
      </w:r>
      <w:r w:rsidR="00253DA3">
        <w:rPr>
          <w:color w:val="00B050"/>
        </w:rPr>
        <w:t>3.1</w:t>
      </w:r>
      <w:r w:rsidR="00A54F15" w:rsidRPr="00A54F15">
        <w:rPr>
          <w:color w:val="00B050"/>
        </w:rPr>
        <w:t xml:space="preserve"> </w:t>
      </w:r>
      <w:r w:rsidR="00A54F15">
        <w:rPr>
          <w:color w:val="00B050"/>
        </w:rPr>
        <w:t>If Key already Exist</w:t>
      </w:r>
    </w:p>
    <w:p w14:paraId="654C3D4F" w14:textId="77777777" w:rsidR="00D91BA2" w:rsidRPr="00005583" w:rsidRDefault="00D91BA2" w:rsidP="00D91BA2">
      <w:pPr>
        <w:pStyle w:val="Output"/>
        <w:rPr>
          <w:color w:val="4C483D" w:themeColor="text2"/>
        </w:rPr>
      </w:pPr>
      <w:r w:rsidRPr="00005583">
        <w:t xml:space="preserve">         {</w:t>
      </w:r>
    </w:p>
    <w:p w14:paraId="38D8EC59" w14:textId="77777777" w:rsidR="00D91BA2" w:rsidRPr="00005583" w:rsidRDefault="00D91BA2" w:rsidP="00D91BA2">
      <w:pPr>
        <w:pStyle w:val="Output"/>
        <w:rPr>
          <w:color w:val="4C483D" w:themeColor="text2"/>
        </w:rPr>
      </w:pPr>
      <w:r w:rsidRPr="00005583">
        <w:t xml:space="preserve">             V oldValue = e.value;</w:t>
      </w:r>
    </w:p>
    <w:p w14:paraId="74EFD457" w14:textId="77777777" w:rsidR="00D91BA2" w:rsidRPr="00005583" w:rsidRDefault="00D91BA2" w:rsidP="00D91BA2">
      <w:pPr>
        <w:pStyle w:val="Output"/>
        <w:rPr>
          <w:color w:val="4C483D" w:themeColor="text2"/>
        </w:rPr>
      </w:pPr>
      <w:r w:rsidRPr="00005583">
        <w:t xml:space="preserve">             e.value = value;</w:t>
      </w:r>
    </w:p>
    <w:p w14:paraId="2FB20EC8" w14:textId="77777777" w:rsidR="00D91BA2" w:rsidRPr="00005583" w:rsidRDefault="00D91BA2" w:rsidP="00D91BA2">
      <w:pPr>
        <w:pStyle w:val="Output"/>
        <w:rPr>
          <w:color w:val="4C483D" w:themeColor="text2"/>
        </w:rPr>
      </w:pPr>
      <w:r w:rsidRPr="00005583">
        <w:t xml:space="preserve">             e.recordAccess(</w:t>
      </w:r>
      <w:r w:rsidRPr="00005583">
        <w:rPr>
          <w:bCs/>
          <w:color w:val="7F0055"/>
        </w:rPr>
        <w:t>this</w:t>
      </w:r>
      <w:r w:rsidRPr="00005583">
        <w:t>);</w:t>
      </w:r>
    </w:p>
    <w:p w14:paraId="5CEDEE30" w14:textId="77777777" w:rsidR="00D91BA2" w:rsidRPr="00005583" w:rsidRDefault="00D91BA2" w:rsidP="00D91BA2">
      <w:pPr>
        <w:pStyle w:val="Output"/>
        <w:rPr>
          <w:color w:val="4C483D" w:themeColor="text2"/>
        </w:rPr>
      </w:pPr>
      <w:r w:rsidRPr="00005583">
        <w:t xml:space="preserve">             </w:t>
      </w:r>
      <w:r w:rsidRPr="00005583">
        <w:rPr>
          <w:bCs/>
          <w:color w:val="7F0055"/>
        </w:rPr>
        <w:t>return</w:t>
      </w:r>
      <w:r w:rsidRPr="00005583">
        <w:t xml:space="preserve"> oldValue;</w:t>
      </w:r>
    </w:p>
    <w:p w14:paraId="2ED797FB" w14:textId="77777777" w:rsidR="00D91BA2" w:rsidRPr="00005583" w:rsidRDefault="00D91BA2" w:rsidP="00D91BA2">
      <w:pPr>
        <w:pStyle w:val="Output"/>
        <w:rPr>
          <w:color w:val="4C483D" w:themeColor="text2"/>
        </w:rPr>
      </w:pPr>
      <w:r w:rsidRPr="00005583">
        <w:t xml:space="preserve">          }</w:t>
      </w:r>
    </w:p>
    <w:p w14:paraId="1FEE4B48" w14:textId="77777777" w:rsidR="00D91BA2" w:rsidRPr="00005583" w:rsidRDefault="00D91BA2" w:rsidP="00D91BA2">
      <w:pPr>
        <w:pStyle w:val="Output"/>
        <w:rPr>
          <w:color w:val="4C483D" w:themeColor="text2"/>
        </w:rPr>
      </w:pPr>
      <w:r w:rsidRPr="00005583">
        <w:t xml:space="preserve">     }</w:t>
      </w:r>
    </w:p>
    <w:p w14:paraId="13CACD7E" w14:textId="77777777" w:rsidR="00D91BA2" w:rsidRPr="00005583" w:rsidRDefault="00D91BA2" w:rsidP="00D91BA2">
      <w:pPr>
        <w:pStyle w:val="Output"/>
        <w:rPr>
          <w:color w:val="4C483D" w:themeColor="text2"/>
        </w:rPr>
      </w:pPr>
      <w:r w:rsidRPr="00005583">
        <w:t xml:space="preserve">     modCount++;</w:t>
      </w:r>
    </w:p>
    <w:p w14:paraId="663A276C" w14:textId="7B3D6C3A" w:rsidR="00D91BA2" w:rsidRPr="00005583" w:rsidRDefault="00D91BA2" w:rsidP="00D91BA2">
      <w:pPr>
        <w:pStyle w:val="Output"/>
        <w:rPr>
          <w:color w:val="4C483D" w:themeColor="text2"/>
        </w:rPr>
      </w:pPr>
      <w:r w:rsidRPr="00005583">
        <w:t xml:space="preserve">     addEntry(hash, key, value, i);</w:t>
      </w:r>
      <w:r w:rsidR="00B2670D" w:rsidRPr="00B2670D">
        <w:rPr>
          <w:color w:val="00B050"/>
        </w:rPr>
        <w:t xml:space="preserve"> </w:t>
      </w:r>
      <w:r w:rsidR="00B2670D" w:rsidRPr="00A54F15">
        <w:rPr>
          <w:color w:val="00B050"/>
        </w:rPr>
        <w:sym w:font="Wingdings" w:char="F0E0"/>
      </w:r>
      <w:r w:rsidR="00253DA3">
        <w:rPr>
          <w:color w:val="00B050"/>
        </w:rPr>
        <w:t>3.2</w:t>
      </w:r>
      <w:r w:rsidR="00B2670D" w:rsidRPr="00A54F15">
        <w:rPr>
          <w:color w:val="00B050"/>
        </w:rPr>
        <w:t xml:space="preserve"> </w:t>
      </w:r>
      <w:r w:rsidR="00B2670D">
        <w:rPr>
          <w:color w:val="00B050"/>
        </w:rPr>
        <w:t xml:space="preserve">If Key </w:t>
      </w:r>
      <w:r w:rsidR="00B2670D" w:rsidRPr="00B2670D">
        <w:rPr>
          <w:color w:val="FF0000"/>
        </w:rPr>
        <w:t>not Exist</w:t>
      </w:r>
      <w:r w:rsidR="00325908">
        <w:rPr>
          <w:color w:val="FF0000"/>
        </w:rPr>
        <w:t xml:space="preserve"> </w:t>
      </w:r>
      <w:r w:rsidR="00325908">
        <w:rPr>
          <w:color w:val="00B050"/>
        </w:rPr>
        <w:t>already</w:t>
      </w:r>
      <w:r w:rsidR="00B2670D">
        <w:rPr>
          <w:color w:val="00B050"/>
        </w:rPr>
        <w:t>, add item to Map &amp; Return null</w:t>
      </w:r>
    </w:p>
    <w:p w14:paraId="60075377" w14:textId="77777777" w:rsidR="00D91BA2" w:rsidRPr="00005583" w:rsidRDefault="00D91BA2" w:rsidP="00D91BA2">
      <w:pPr>
        <w:pStyle w:val="Output"/>
        <w:rPr>
          <w:color w:val="4C483D" w:themeColor="text2"/>
        </w:rPr>
      </w:pPr>
      <w:r w:rsidRPr="00005583">
        <w:t xml:space="preserve">     </w:t>
      </w:r>
      <w:r w:rsidRPr="00005583">
        <w:rPr>
          <w:bCs/>
          <w:color w:val="7F0055"/>
        </w:rPr>
        <w:t>return</w:t>
      </w:r>
      <w:r w:rsidRPr="00005583">
        <w:t xml:space="preserve"> </w:t>
      </w:r>
      <w:r w:rsidRPr="00005583">
        <w:rPr>
          <w:bCs/>
          <w:color w:val="7F0055"/>
        </w:rPr>
        <w:t>null</w:t>
      </w:r>
      <w:r w:rsidRPr="00005583">
        <w:t>;</w:t>
      </w:r>
    </w:p>
    <w:p w14:paraId="1419F864" w14:textId="77777777" w:rsidR="00D91BA2" w:rsidRPr="00005583" w:rsidRDefault="00D91BA2" w:rsidP="00D91BA2">
      <w:pPr>
        <w:pStyle w:val="Output"/>
      </w:pPr>
      <w:r w:rsidRPr="00005583">
        <w:t xml:space="preserve"> }</w:t>
      </w:r>
    </w:p>
    <w:p w14:paraId="1949F6D2" w14:textId="77777777" w:rsidR="00D91BA2" w:rsidRDefault="00D91BA2" w:rsidP="001939AC">
      <w:pPr>
        <w:spacing w:line="240" w:lineRule="auto"/>
      </w:pPr>
      <w:r>
        <w:rPr>
          <w:b/>
          <w:u w:val="single"/>
        </w:rPr>
        <w:t>1.</w:t>
      </w:r>
      <w:r w:rsidRPr="00275736">
        <w:rPr>
          <w:b/>
          <w:u w:val="single"/>
        </w:rPr>
        <w:t>Using hashcode() method</w:t>
      </w:r>
    </w:p>
    <w:p w14:paraId="458EA065" w14:textId="7B1AA391" w:rsidR="00D91BA2" w:rsidRPr="00D27A75" w:rsidRDefault="00D91BA2" w:rsidP="006F728B">
      <w:pPr>
        <w:pStyle w:val="ListParagraph"/>
        <w:numPr>
          <w:ilvl w:val="0"/>
          <w:numId w:val="135"/>
        </w:numPr>
        <w:rPr>
          <w:b/>
        </w:rPr>
      </w:pPr>
      <w:r w:rsidRPr="00005583">
        <w:lastRenderedPageBreak/>
        <w:t xml:space="preserve">First, it checks for the if </w:t>
      </w:r>
      <w:r w:rsidRPr="00D27A75">
        <w:rPr>
          <w:b/>
        </w:rPr>
        <w:t>the key given is null or not,</w:t>
      </w:r>
      <w:r w:rsidRPr="00005583">
        <w:t xml:space="preserve"> if the given </w:t>
      </w:r>
      <w:r w:rsidRPr="00D27A75">
        <w:rPr>
          <w:b/>
        </w:rPr>
        <w:t>key is null</w:t>
      </w:r>
      <w:r w:rsidRPr="00005583">
        <w:t xml:space="preserve"> it will be stored in the </w:t>
      </w:r>
      <w:r w:rsidRPr="00D27A75">
        <w:rPr>
          <w:b/>
        </w:rPr>
        <w:t>‘0’th position</w:t>
      </w:r>
      <w:r w:rsidRPr="00005583">
        <w:t xml:space="preserve"> as the hashcode of null will be </w:t>
      </w:r>
      <w:r>
        <w:t>0</w:t>
      </w:r>
      <w:r w:rsidRPr="00D27A75">
        <w:rPr>
          <w:b/>
        </w:rPr>
        <w:t xml:space="preserve">(hashcode=0), &amp; if </w:t>
      </w:r>
      <w:r w:rsidR="00ED7515">
        <w:rPr>
          <w:b/>
        </w:rPr>
        <w:t xml:space="preserve">key is </w:t>
      </w:r>
      <w:r w:rsidRPr="00D27A75">
        <w:rPr>
          <w:b/>
        </w:rPr>
        <w:t xml:space="preserve">not </w:t>
      </w:r>
      <w:r w:rsidR="00D83943" w:rsidRPr="00D27A75">
        <w:rPr>
          <w:b/>
        </w:rPr>
        <w:t>null,</w:t>
      </w:r>
      <w:r w:rsidR="00ED7515">
        <w:rPr>
          <w:b/>
        </w:rPr>
        <w:t xml:space="preserve"> then it </w:t>
      </w:r>
      <w:r w:rsidRPr="00D27A75">
        <w:rPr>
          <w:b/>
        </w:rPr>
        <w:t>gets the hashcode of the Key</w:t>
      </w:r>
    </w:p>
    <w:p w14:paraId="0BAC0ED2" w14:textId="77777777" w:rsidR="00D91BA2" w:rsidRDefault="00D91BA2" w:rsidP="00D83943">
      <w:pPr>
        <w:pStyle w:val="Output"/>
        <w:ind w:left="360"/>
        <w:rPr>
          <w:color w:val="4C483D" w:themeColor="text2"/>
        </w:rPr>
      </w:pPr>
      <w:r>
        <w:rPr>
          <w:bCs/>
          <w:color w:val="7F0055"/>
        </w:rPr>
        <w:t>static</w:t>
      </w:r>
      <w:r>
        <w:t xml:space="preserve"> </w:t>
      </w:r>
      <w:r>
        <w:rPr>
          <w:bCs/>
          <w:color w:val="7F0055"/>
        </w:rPr>
        <w:t>final</w:t>
      </w:r>
      <w:r>
        <w:t xml:space="preserve"> </w:t>
      </w:r>
      <w:r>
        <w:rPr>
          <w:bCs/>
          <w:color w:val="7F0055"/>
          <w:highlight w:val="lightGray"/>
        </w:rPr>
        <w:t>int</w:t>
      </w:r>
      <w:r>
        <w:t xml:space="preserve"> hash(Object </w:t>
      </w:r>
      <w:r>
        <w:rPr>
          <w:color w:val="6A3E3E"/>
        </w:rPr>
        <w:t>key</w:t>
      </w:r>
      <w:r>
        <w:t>) {</w:t>
      </w:r>
    </w:p>
    <w:p w14:paraId="62C156BE" w14:textId="77777777" w:rsidR="00D91BA2" w:rsidRDefault="00D91BA2" w:rsidP="00D83943">
      <w:pPr>
        <w:pStyle w:val="Output"/>
        <w:ind w:left="360"/>
        <w:rPr>
          <w:color w:val="4C483D" w:themeColor="text2"/>
        </w:rPr>
      </w:pPr>
      <w:r>
        <w:t xml:space="preserve">        </w:t>
      </w:r>
      <w:r>
        <w:rPr>
          <w:bCs/>
          <w:color w:val="7F0055"/>
        </w:rPr>
        <w:t>int</w:t>
      </w:r>
      <w:r>
        <w:t xml:space="preserve"> </w:t>
      </w:r>
      <w:r>
        <w:rPr>
          <w:color w:val="6A3E3E"/>
        </w:rPr>
        <w:t>h</w:t>
      </w:r>
      <w:r>
        <w:t>;</w:t>
      </w:r>
    </w:p>
    <w:p w14:paraId="2E29A9AA" w14:textId="77777777" w:rsidR="00D91BA2" w:rsidRDefault="00D91BA2" w:rsidP="00D83943">
      <w:pPr>
        <w:pStyle w:val="Output"/>
        <w:ind w:left="360"/>
        <w:rPr>
          <w:color w:val="4C483D" w:themeColor="text2"/>
        </w:rPr>
      </w:pPr>
      <w:r>
        <w:t xml:space="preserve">        </w:t>
      </w:r>
      <w:r>
        <w:rPr>
          <w:bCs/>
          <w:color w:val="7F0055"/>
          <w:highlight w:val="lightGray"/>
        </w:rPr>
        <w:t>return</w:t>
      </w:r>
      <w:r>
        <w:rPr>
          <w:highlight w:val="lightGray"/>
        </w:rPr>
        <w:t xml:space="preserve"> (</w:t>
      </w:r>
      <w:r>
        <w:rPr>
          <w:color w:val="6A3E3E"/>
          <w:highlight w:val="lightGray"/>
        </w:rPr>
        <w:t>key</w:t>
      </w:r>
      <w:r>
        <w:rPr>
          <w:highlight w:val="lightGray"/>
        </w:rPr>
        <w:t xml:space="preserve"> == </w:t>
      </w:r>
      <w:r>
        <w:rPr>
          <w:bCs/>
          <w:color w:val="7F0055"/>
          <w:highlight w:val="lightGray"/>
        </w:rPr>
        <w:t>null</w:t>
      </w:r>
      <w:r>
        <w:rPr>
          <w:highlight w:val="lightGray"/>
        </w:rPr>
        <w:t>) ? 0 : (</w:t>
      </w:r>
      <w:r>
        <w:rPr>
          <w:color w:val="6A3E3E"/>
          <w:highlight w:val="lightGray"/>
        </w:rPr>
        <w:t>h</w:t>
      </w:r>
      <w:r>
        <w:rPr>
          <w:highlight w:val="lightGray"/>
        </w:rPr>
        <w:t xml:space="preserve"> = </w:t>
      </w:r>
      <w:r>
        <w:rPr>
          <w:color w:val="6A3E3E"/>
          <w:highlight w:val="lightGray"/>
        </w:rPr>
        <w:t>key</w:t>
      </w:r>
      <w:r>
        <w:rPr>
          <w:highlight w:val="lightGray"/>
        </w:rPr>
        <w:t>.hashCode()) ^ (</w:t>
      </w:r>
      <w:r>
        <w:rPr>
          <w:color w:val="6A3E3E"/>
          <w:highlight w:val="lightGray"/>
        </w:rPr>
        <w:t>h</w:t>
      </w:r>
      <w:r>
        <w:rPr>
          <w:highlight w:val="lightGray"/>
        </w:rPr>
        <w:t xml:space="preserve"> &gt;&gt;&gt; 16);</w:t>
      </w:r>
    </w:p>
    <w:p w14:paraId="0F5EB527" w14:textId="2BE9F67C" w:rsidR="00D91BA2" w:rsidRDefault="00D91BA2" w:rsidP="00D83943">
      <w:pPr>
        <w:pStyle w:val="Output"/>
        <w:ind w:left="360"/>
      </w:pPr>
      <w:r>
        <w:t>}</w:t>
      </w:r>
    </w:p>
    <w:p w14:paraId="3F585D34" w14:textId="77777777" w:rsidR="00D91BA2" w:rsidRDefault="00D91BA2" w:rsidP="00251293">
      <w:pPr>
        <w:spacing w:line="240" w:lineRule="auto"/>
      </w:pPr>
    </w:p>
    <w:p w14:paraId="3BFC6B08" w14:textId="7C6D571F" w:rsidR="00D91BA2" w:rsidRDefault="00D91BA2" w:rsidP="006F728B">
      <w:pPr>
        <w:pStyle w:val="ListParagraph"/>
        <w:numPr>
          <w:ilvl w:val="0"/>
          <w:numId w:val="135"/>
        </w:numPr>
        <w:rPr>
          <w:b/>
        </w:rPr>
      </w:pPr>
      <w:r w:rsidRPr="00242739">
        <w:t>Now </w:t>
      </w:r>
      <w:r w:rsidRPr="00D27A75">
        <w:rPr>
          <w:b/>
          <w:i/>
          <w:iCs/>
        </w:rPr>
        <w:t>indexFor(hash, table.length)</w:t>
      </w:r>
      <w:r w:rsidRPr="00242739">
        <w:t> function is called to calculate exact index</w:t>
      </w:r>
      <w:r>
        <w:t>(Bucket)</w:t>
      </w:r>
      <w:r w:rsidRPr="00242739">
        <w:t xml:space="preserve"> position for storing the Entry object.</w:t>
      </w:r>
      <w:r>
        <w:t xml:space="preserve"> It is a BitWise </w:t>
      </w:r>
      <w:r w:rsidRPr="00AC0D07">
        <w:rPr>
          <w:b/>
        </w:rPr>
        <w:t>&amp;(and</w:t>
      </w:r>
      <w:r>
        <w:t xml:space="preserve">) </w:t>
      </w:r>
      <w:r w:rsidR="006B1097">
        <w:t>Operation,</w:t>
      </w:r>
      <w:r>
        <w:t xml:space="preserve"> like </w:t>
      </w:r>
      <w:r w:rsidRPr="00AE78AE">
        <w:rPr>
          <w:rStyle w:val="OutputChar"/>
          <w:color w:val="FF0000"/>
          <w:sz w:val="18"/>
        </w:rPr>
        <w:t xml:space="preserve">Bucket = </w:t>
      </w:r>
      <w:r>
        <w:rPr>
          <w:rStyle w:val="OutputChar"/>
          <w:color w:val="FF0000"/>
          <w:sz w:val="18"/>
        </w:rPr>
        <w:t>(</w:t>
      </w:r>
      <w:r w:rsidRPr="00AE78AE">
        <w:rPr>
          <w:rStyle w:val="OutputChar"/>
          <w:color w:val="FF0000"/>
          <w:sz w:val="18"/>
        </w:rPr>
        <w:t>hashcode</w:t>
      </w:r>
      <w:r>
        <w:rPr>
          <w:rStyle w:val="OutputChar"/>
          <w:color w:val="FF0000"/>
          <w:sz w:val="18"/>
        </w:rPr>
        <w:t>)</w:t>
      </w:r>
      <w:r w:rsidRPr="00AE78AE">
        <w:rPr>
          <w:rStyle w:val="OutputChar"/>
          <w:color w:val="FF0000"/>
          <w:sz w:val="18"/>
        </w:rPr>
        <w:t xml:space="preserve"> </w:t>
      </w:r>
      <w:r>
        <w:rPr>
          <w:rStyle w:val="OutputChar"/>
          <w:color w:val="FF0000"/>
          <w:sz w:val="18"/>
        </w:rPr>
        <w:t>&amp; (</w:t>
      </w:r>
      <w:r w:rsidRPr="00AE78AE">
        <w:rPr>
          <w:rStyle w:val="OutputChar"/>
          <w:color w:val="FF0000"/>
          <w:sz w:val="18"/>
        </w:rPr>
        <w:t>tablecapacity</w:t>
      </w:r>
      <w:r>
        <w:rPr>
          <w:rStyle w:val="OutputChar"/>
          <w:color w:val="FF0000"/>
          <w:sz w:val="18"/>
        </w:rPr>
        <w:t>)</w:t>
      </w:r>
      <w:r>
        <w:rPr>
          <w:b/>
        </w:rPr>
        <w:t xml:space="preserve">, </w:t>
      </w:r>
      <w:r w:rsidRPr="00D27A75">
        <w:rPr>
          <w:b/>
        </w:rPr>
        <w:t>for the above code bkt = 110183</w:t>
      </w:r>
      <w:r>
        <w:rPr>
          <w:b/>
        </w:rPr>
        <w:t xml:space="preserve"> &amp;</w:t>
      </w:r>
      <w:r w:rsidRPr="00D27A75">
        <w:rPr>
          <w:b/>
        </w:rPr>
        <w:t xml:space="preserve">15 = </w:t>
      </w:r>
      <w:r>
        <w:rPr>
          <w:b/>
        </w:rPr>
        <w:t>7</w:t>
      </w:r>
      <w:r w:rsidRPr="00D27A75">
        <w:rPr>
          <w:b/>
        </w:rPr>
        <w:t>(7</w:t>
      </w:r>
      <w:r w:rsidRPr="00D27A75">
        <w:rPr>
          <w:b/>
          <w:vertAlign w:val="superscript"/>
        </w:rPr>
        <w:t>th</w:t>
      </w:r>
      <w:r w:rsidRPr="00D27A75">
        <w:rPr>
          <w:b/>
        </w:rPr>
        <w:t xml:space="preserve"> bucket)</w:t>
      </w:r>
    </w:p>
    <w:p w14:paraId="5DA2F542" w14:textId="77777777" w:rsidR="00D91BA2" w:rsidRDefault="00D91BA2" w:rsidP="00CF677E">
      <w:pPr>
        <w:pStyle w:val="ListParagraph"/>
        <w:spacing w:line="240" w:lineRule="auto"/>
        <w:ind w:left="360"/>
        <w:rPr>
          <w:b/>
        </w:rPr>
      </w:pPr>
    </w:p>
    <w:p w14:paraId="4FA7DFA2" w14:textId="3227CBF6" w:rsidR="00D91BA2" w:rsidRPr="009B14EF" w:rsidRDefault="00D91BA2" w:rsidP="00915B20">
      <w:pPr>
        <w:pStyle w:val="ListParagraph"/>
        <w:spacing w:line="240" w:lineRule="auto"/>
        <w:ind w:left="360"/>
        <w:rPr>
          <w:b/>
        </w:rPr>
      </w:pPr>
      <w:r w:rsidRPr="009B14EF">
        <w:rPr>
          <w:b/>
        </w:rPr>
        <w:t> </w:t>
      </w:r>
      <w:r w:rsidR="00ED7515" w:rsidRPr="009B14EF">
        <w:t>Basically,</w:t>
      </w:r>
      <w:r w:rsidRPr="009B14EF">
        <w:t xml:space="preserve"> following operation is performed to calculate index</w:t>
      </w:r>
      <w:r w:rsidRPr="009B14EF">
        <w:rPr>
          <w:b/>
        </w:rPr>
        <w:t>.</w:t>
      </w:r>
    </w:p>
    <w:p w14:paraId="763B30F3" w14:textId="77777777" w:rsidR="00D91BA2" w:rsidRPr="009B14EF" w:rsidRDefault="00D91BA2" w:rsidP="00D91BA2">
      <w:pPr>
        <w:pStyle w:val="Output"/>
        <w:ind w:left="360"/>
      </w:pPr>
      <w:r w:rsidRPr="009B14EF">
        <w:t>index = hashCode(key) &amp; (</w:t>
      </w:r>
      <w:r>
        <w:t>table.lenght</w:t>
      </w:r>
      <w:r w:rsidRPr="009B14EF">
        <w:t>).</w:t>
      </w:r>
    </w:p>
    <w:p w14:paraId="285B7692" w14:textId="77777777" w:rsidR="00D91BA2" w:rsidRDefault="00D91BA2" w:rsidP="00F94EA4">
      <w:pPr>
        <w:pStyle w:val="ListParagraph"/>
        <w:ind w:left="360"/>
        <w:rPr>
          <w:b/>
        </w:rPr>
      </w:pPr>
      <w:r>
        <w:rPr>
          <w:b/>
          <w:noProof/>
          <w:lang w:eastAsia="en-US"/>
        </w:rPr>
        <w:drawing>
          <wp:inline distT="0" distB="0" distL="0" distR="0" wp14:anchorId="739A2A69" wp14:editId="32C5916C">
            <wp:extent cx="3308753" cy="867153"/>
            <wp:effectExtent l="0" t="0" r="6350" b="9525"/>
            <wp:docPr id="181" name="Picture 181">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76277" cy="884850"/>
                    </a:xfrm>
                    <a:prstGeom prst="rect">
                      <a:avLst/>
                    </a:prstGeom>
                    <a:noFill/>
                  </pic:spPr>
                </pic:pic>
              </a:graphicData>
            </a:graphic>
          </wp:inline>
        </w:drawing>
      </w:r>
    </w:p>
    <w:p w14:paraId="57E089D1" w14:textId="77777777" w:rsidR="00D91BA2" w:rsidRPr="007F0053" w:rsidRDefault="009D004C" w:rsidP="00D91BA2">
      <w:pPr>
        <w:pStyle w:val="ListParagraph"/>
        <w:ind w:left="360"/>
        <w:rPr>
          <w:rFonts w:ascii="Consolas" w:hAnsi="Consolas" w:cs="Consolas"/>
          <w:color w:val="002060"/>
          <w:sz w:val="14"/>
        </w:rPr>
      </w:pPr>
      <w:hyperlink r:id="rId261" w:history="1">
        <w:r w:rsidR="00D91BA2" w:rsidRPr="007F0053">
          <w:rPr>
            <w:rStyle w:val="Hyperlink"/>
            <w:rFonts w:ascii="Consolas" w:hAnsi="Consolas" w:cs="Consolas"/>
            <w:color w:val="002060"/>
            <w:sz w:val="14"/>
          </w:rPr>
          <w:t>https://www.miniwebtool.com/bitwise-calculator/</w:t>
        </w:r>
      </w:hyperlink>
    </w:p>
    <w:p w14:paraId="5C13FB67" w14:textId="77777777" w:rsidR="00D91BA2" w:rsidRDefault="00D91BA2" w:rsidP="00D91BA2">
      <w:pPr>
        <w:pStyle w:val="ListParagraph"/>
        <w:ind w:left="360"/>
        <w:rPr>
          <w:b/>
        </w:rPr>
      </w:pPr>
    </w:p>
    <w:p w14:paraId="05A08E84" w14:textId="77777777" w:rsidR="00D91BA2" w:rsidRPr="00553288" w:rsidRDefault="00D91BA2" w:rsidP="00773765">
      <w:pPr>
        <w:spacing w:line="240" w:lineRule="auto"/>
        <w:rPr>
          <w:b/>
          <w:u w:val="single"/>
        </w:rPr>
      </w:pPr>
      <w:r>
        <w:rPr>
          <w:b/>
          <w:u w:val="single"/>
        </w:rPr>
        <w:t>2.</w:t>
      </w:r>
      <w:r w:rsidRPr="00553288">
        <w:rPr>
          <w:b/>
          <w:u w:val="single"/>
        </w:rPr>
        <w:t>Using equals () method</w:t>
      </w:r>
    </w:p>
    <w:p w14:paraId="7B88073C" w14:textId="07ACA873" w:rsidR="00D91BA2" w:rsidRPr="00547C47" w:rsidRDefault="00D91BA2" w:rsidP="006F728B">
      <w:pPr>
        <w:pStyle w:val="ListParagraph"/>
        <w:numPr>
          <w:ilvl w:val="0"/>
          <w:numId w:val="135"/>
        </w:numPr>
        <w:rPr>
          <w:b/>
        </w:rPr>
      </w:pPr>
      <w:r>
        <w:t xml:space="preserve">Now it compares the current key value with existed key values by </w:t>
      </w:r>
      <w:r w:rsidRPr="00E92E73">
        <w:rPr>
          <w:rStyle w:val="0SyntaxPinkChar"/>
        </w:rPr>
        <w:t>newkey.equals(oldkey)</w:t>
      </w:r>
      <w:r w:rsidRPr="00553288">
        <w:rPr>
          <w:b/>
        </w:rPr>
        <w:t xml:space="preserve"> method, </w:t>
      </w:r>
      <w:r>
        <w:t>if found it updates the value</w:t>
      </w:r>
      <w:r w:rsidR="00E92E73">
        <w:t xml:space="preserve"> &amp; returns oldValue. </w:t>
      </w:r>
      <w:r>
        <w:t xml:space="preserve">if not found it will create the new node by </w:t>
      </w:r>
      <w:r w:rsidRPr="00553288">
        <w:rPr>
          <w:rFonts w:ascii="Consolas" w:hAnsi="Consolas" w:cs="Consolas"/>
          <w:b/>
          <w:color w:val="000000"/>
        </w:rPr>
        <w:t>addEntry(hash, key, value, i);</w:t>
      </w:r>
      <w:r>
        <w:t>and add it to the calculated Bucket location(7)</w:t>
      </w:r>
    </w:p>
    <w:p w14:paraId="05C7074B" w14:textId="77777777" w:rsidR="00547C47" w:rsidRPr="00553288" w:rsidRDefault="00547C47" w:rsidP="00547C47">
      <w:pPr>
        <w:pStyle w:val="ListParagraph"/>
        <w:ind w:left="360"/>
        <w:rPr>
          <w:b/>
        </w:rPr>
      </w:pPr>
    </w:p>
    <w:p w14:paraId="2C8A8C39" w14:textId="77777777" w:rsidR="00D91BA2" w:rsidRPr="00F94EA4" w:rsidRDefault="00D91BA2" w:rsidP="00D91BA2">
      <w:pPr>
        <w:pStyle w:val="Howitworks"/>
        <w:rPr>
          <w:sz w:val="20"/>
          <w:szCs w:val="18"/>
        </w:rPr>
      </w:pPr>
      <w:r w:rsidRPr="00F94EA4">
        <w:rPr>
          <w:sz w:val="20"/>
          <w:szCs w:val="18"/>
        </w:rPr>
        <w:t>Get() method</w:t>
      </w:r>
    </w:p>
    <w:p w14:paraId="5A323142" w14:textId="1E51D686" w:rsidR="00D91BA2" w:rsidRDefault="00D91BA2" w:rsidP="007B3181">
      <w:r w:rsidRPr="00684E7F">
        <w:t>we already know how Entry objects are stored in a bucket and what happens in the case of Hash Collision</w:t>
      </w:r>
      <w:r w:rsidR="00251293">
        <w:t>.</w:t>
      </w:r>
      <w:r w:rsidRPr="00684E7F">
        <w:t xml:space="preserve"> it is easy to understand what happens when key object is passed in the </w:t>
      </w:r>
      <w:r w:rsidRPr="00684E7F">
        <w:rPr>
          <w:b/>
          <w:bCs/>
        </w:rPr>
        <w:t>get(</w:t>
      </w:r>
      <w:r w:rsidR="00CF677E">
        <w:rPr>
          <w:b/>
          <w:bCs/>
        </w:rPr>
        <w:t>key</w:t>
      </w:r>
      <w:r w:rsidRPr="00684E7F">
        <w:rPr>
          <w:b/>
          <w:bCs/>
        </w:rPr>
        <w:t>)</w:t>
      </w:r>
      <w:r w:rsidRPr="00684E7F">
        <w:t> method of the HashMap to retrieve a value.</w:t>
      </w:r>
    </w:p>
    <w:p w14:paraId="02BEDA91" w14:textId="77777777" w:rsidR="007B3181" w:rsidRPr="00684E7F" w:rsidRDefault="007B3181" w:rsidP="00CF677E">
      <w:pPr>
        <w:spacing w:line="240" w:lineRule="auto"/>
      </w:pPr>
    </w:p>
    <w:p w14:paraId="6005DA36" w14:textId="79F6A686" w:rsidR="00251293" w:rsidRDefault="00D91BA2" w:rsidP="00B413EE">
      <w:pPr>
        <w:pStyle w:val="ListParagraph"/>
        <w:numPr>
          <w:ilvl w:val="0"/>
          <w:numId w:val="251"/>
        </w:numPr>
      </w:pPr>
      <w:r w:rsidRPr="00684E7F">
        <w:t xml:space="preserve">Using the key (passed in the get() method) again hash value will be calculated to determine the bucket </w:t>
      </w:r>
      <w:r w:rsidR="00251293">
        <w:t xml:space="preserve">location (index) , </w:t>
      </w:r>
      <w:r w:rsidRPr="00684E7F">
        <w:t>where that Entry object is stored</w:t>
      </w:r>
      <w:r w:rsidR="00251293">
        <w:t>.</w:t>
      </w:r>
    </w:p>
    <w:p w14:paraId="065F5C98" w14:textId="77777777" w:rsidR="00251293" w:rsidRDefault="00251293" w:rsidP="00510D30">
      <w:pPr>
        <w:pStyle w:val="ListParagraph"/>
        <w:spacing w:line="240" w:lineRule="auto"/>
      </w:pPr>
    </w:p>
    <w:p w14:paraId="51C572B2" w14:textId="136FD4B7" w:rsidR="00251293" w:rsidRDefault="00251293" w:rsidP="00B413EE">
      <w:pPr>
        <w:pStyle w:val="ListParagraph"/>
        <w:numPr>
          <w:ilvl w:val="0"/>
          <w:numId w:val="251"/>
        </w:numPr>
      </w:pPr>
      <w:r>
        <w:t>I</w:t>
      </w:r>
      <w:r w:rsidR="00D91BA2" w:rsidRPr="00684E7F">
        <w:t xml:space="preserve">n case there are more than one Entry object with in the same bucket </w:t>
      </w:r>
      <w:r>
        <w:t xml:space="preserve">location </w:t>
      </w:r>
      <w:r w:rsidR="00D91BA2" w:rsidRPr="00684E7F">
        <w:t>(stored as a linked-list) </w:t>
      </w:r>
      <w:r w:rsidR="00D91BA2" w:rsidRPr="00251293">
        <w:rPr>
          <w:b/>
          <w:bCs/>
        </w:rPr>
        <w:t>equals()</w:t>
      </w:r>
      <w:r w:rsidR="00D91BA2" w:rsidRPr="00684E7F">
        <w:t xml:space="preserve"> method will be used to find out the correct key. </w:t>
      </w:r>
    </w:p>
    <w:p w14:paraId="44402B60" w14:textId="77777777" w:rsidR="00251293" w:rsidRDefault="00251293" w:rsidP="00510D30">
      <w:pPr>
        <w:spacing w:line="240" w:lineRule="auto"/>
      </w:pPr>
    </w:p>
    <w:p w14:paraId="5298A6EA" w14:textId="7A314BE7" w:rsidR="00D91BA2" w:rsidRPr="00684E7F" w:rsidRDefault="00F94EA4" w:rsidP="00B413EE">
      <w:pPr>
        <w:pStyle w:val="ListParagraph"/>
        <w:numPr>
          <w:ilvl w:val="0"/>
          <w:numId w:val="251"/>
        </w:numPr>
        <w:spacing w:line="240" w:lineRule="auto"/>
      </w:pPr>
      <w:r>
        <w:t>Once exact</w:t>
      </w:r>
      <w:r w:rsidR="00D91BA2" w:rsidRPr="00684E7F">
        <w:t xml:space="preserve"> key is found</w:t>
      </w:r>
      <w:r>
        <w:t>,</w:t>
      </w:r>
      <w:r w:rsidR="00D91BA2" w:rsidRPr="00684E7F">
        <w:t xml:space="preserve"> get() method will return the value object stored in the Entry object</w:t>
      </w:r>
    </w:p>
    <w:p w14:paraId="4548351A" w14:textId="77777777" w:rsidR="00D91BA2" w:rsidRPr="00DB79A1" w:rsidRDefault="00D91BA2" w:rsidP="00510D30">
      <w:pPr>
        <w:pStyle w:val="Output"/>
        <w:ind w:left="720"/>
        <w:rPr>
          <w:color w:val="4C483D" w:themeColor="text2"/>
        </w:rPr>
      </w:pPr>
      <w:r w:rsidRPr="00DB79A1">
        <w:rPr>
          <w:bCs/>
          <w:color w:val="7F0055"/>
        </w:rPr>
        <w:t>public</w:t>
      </w:r>
      <w:r w:rsidRPr="00DB79A1">
        <w:t xml:space="preserve"> V get(Object key) </w:t>
      </w:r>
    </w:p>
    <w:p w14:paraId="7E29F4F7" w14:textId="77777777" w:rsidR="00D91BA2" w:rsidRPr="00DB79A1" w:rsidRDefault="00D91BA2" w:rsidP="00510D30">
      <w:pPr>
        <w:pStyle w:val="Output"/>
        <w:ind w:left="720"/>
        <w:rPr>
          <w:color w:val="4C483D" w:themeColor="text2"/>
        </w:rPr>
      </w:pPr>
      <w:r w:rsidRPr="00DB79A1">
        <w:t>{</w:t>
      </w:r>
    </w:p>
    <w:p w14:paraId="2AA7B5B9" w14:textId="77777777" w:rsidR="00D91BA2" w:rsidRPr="00DB79A1" w:rsidRDefault="00D91BA2" w:rsidP="00510D30">
      <w:pPr>
        <w:pStyle w:val="Output"/>
        <w:ind w:left="720"/>
        <w:rPr>
          <w:color w:val="4C483D" w:themeColor="text2"/>
        </w:rPr>
      </w:pPr>
      <w:r w:rsidRPr="00DB79A1">
        <w:t xml:space="preserve">    </w:t>
      </w:r>
      <w:r w:rsidRPr="00DB79A1">
        <w:rPr>
          <w:bCs/>
          <w:color w:val="7F0055"/>
        </w:rPr>
        <w:t>if</w:t>
      </w:r>
      <w:r w:rsidRPr="00DB79A1">
        <w:t xml:space="preserve"> (key == </w:t>
      </w:r>
      <w:r w:rsidRPr="00DB79A1">
        <w:rPr>
          <w:bCs/>
          <w:color w:val="7F0055"/>
        </w:rPr>
        <w:t>null</w:t>
      </w:r>
      <w:r w:rsidRPr="00DB79A1">
        <w:t>)</w:t>
      </w:r>
    </w:p>
    <w:p w14:paraId="7EF335C6" w14:textId="77777777" w:rsidR="00D91BA2" w:rsidRPr="00DB79A1" w:rsidRDefault="00D91BA2" w:rsidP="00510D30">
      <w:pPr>
        <w:pStyle w:val="Output"/>
        <w:ind w:left="720"/>
        <w:rPr>
          <w:color w:val="4C483D" w:themeColor="text2"/>
        </w:rPr>
      </w:pPr>
      <w:r w:rsidRPr="00DB79A1">
        <w:t xml:space="preserve">       </w:t>
      </w:r>
      <w:r w:rsidRPr="00DB79A1">
        <w:rPr>
          <w:bCs/>
          <w:color w:val="7F0055"/>
        </w:rPr>
        <w:t>return</w:t>
      </w:r>
      <w:r w:rsidRPr="00DB79A1">
        <w:t xml:space="preserve"> getForNullKey();</w:t>
      </w:r>
    </w:p>
    <w:p w14:paraId="5362D647" w14:textId="77777777" w:rsidR="00D91BA2" w:rsidRPr="00DB79A1" w:rsidRDefault="00D91BA2" w:rsidP="00510D30">
      <w:pPr>
        <w:pStyle w:val="Output"/>
        <w:ind w:left="720"/>
        <w:rPr>
          <w:color w:val="4C483D" w:themeColor="text2"/>
        </w:rPr>
      </w:pPr>
      <w:r w:rsidRPr="00DB79A1">
        <w:t xml:space="preserve">     </w:t>
      </w:r>
      <w:r w:rsidRPr="00DB79A1">
        <w:rPr>
          <w:bCs/>
          <w:color w:val="7F0055"/>
        </w:rPr>
        <w:t>int</w:t>
      </w:r>
      <w:r w:rsidRPr="00DB79A1">
        <w:t xml:space="preserve"> hash = hash(key.hashCode());</w:t>
      </w:r>
    </w:p>
    <w:p w14:paraId="11C34A9F" w14:textId="77777777" w:rsidR="00D91BA2" w:rsidRPr="00DB79A1" w:rsidRDefault="00D91BA2" w:rsidP="00510D30">
      <w:pPr>
        <w:pStyle w:val="Output"/>
        <w:ind w:left="720"/>
        <w:rPr>
          <w:color w:val="4C483D" w:themeColor="text2"/>
        </w:rPr>
      </w:pPr>
      <w:r w:rsidRPr="00DB79A1">
        <w:t xml:space="preserve">     </w:t>
      </w:r>
      <w:r w:rsidRPr="00DB79A1">
        <w:rPr>
          <w:bCs/>
          <w:color w:val="7F0055"/>
        </w:rPr>
        <w:t>for</w:t>
      </w:r>
      <w:r w:rsidRPr="00DB79A1">
        <w:t xml:space="preserve"> (Entry&lt;K,V&gt; e = table[indexFor(hash, table.length)];e != </w:t>
      </w:r>
      <w:r w:rsidRPr="00DB79A1">
        <w:rPr>
          <w:bCs/>
          <w:color w:val="7F0055"/>
        </w:rPr>
        <w:t>null</w:t>
      </w:r>
      <w:r w:rsidRPr="00DB79A1">
        <w:t xml:space="preserve">;e = e.next) </w:t>
      </w:r>
    </w:p>
    <w:p w14:paraId="0C126DA9" w14:textId="77777777" w:rsidR="00D91BA2" w:rsidRPr="00DB79A1" w:rsidRDefault="00D91BA2" w:rsidP="00510D30">
      <w:pPr>
        <w:pStyle w:val="Output"/>
        <w:ind w:left="720"/>
        <w:rPr>
          <w:color w:val="4C483D" w:themeColor="text2"/>
        </w:rPr>
      </w:pPr>
      <w:r w:rsidRPr="00DB79A1">
        <w:t xml:space="preserve">     {</w:t>
      </w:r>
    </w:p>
    <w:p w14:paraId="3A05B334" w14:textId="77777777" w:rsidR="00D91BA2" w:rsidRPr="00DB79A1" w:rsidRDefault="00D91BA2" w:rsidP="00510D30">
      <w:pPr>
        <w:pStyle w:val="Output"/>
        <w:ind w:left="720"/>
        <w:rPr>
          <w:color w:val="4C483D" w:themeColor="text2"/>
        </w:rPr>
      </w:pPr>
      <w:r w:rsidRPr="00DB79A1">
        <w:t xml:space="preserve">         Object k;</w:t>
      </w:r>
    </w:p>
    <w:p w14:paraId="07B89E52" w14:textId="77777777" w:rsidR="00D91BA2" w:rsidRPr="00DB79A1" w:rsidRDefault="00D91BA2" w:rsidP="00510D30">
      <w:pPr>
        <w:pStyle w:val="Output"/>
        <w:ind w:left="720"/>
        <w:rPr>
          <w:color w:val="4C483D" w:themeColor="text2"/>
        </w:rPr>
      </w:pPr>
      <w:r w:rsidRPr="00DB79A1">
        <w:t xml:space="preserve">         </w:t>
      </w:r>
      <w:r w:rsidRPr="00DB79A1">
        <w:rPr>
          <w:bCs/>
          <w:color w:val="7F0055"/>
        </w:rPr>
        <w:t>if</w:t>
      </w:r>
      <w:r w:rsidRPr="00DB79A1">
        <w:t xml:space="preserve"> (e.hash == hash &amp;&amp; ((k = e.key) == key || key.equals(k)))</w:t>
      </w:r>
    </w:p>
    <w:p w14:paraId="509E6DC1" w14:textId="77777777" w:rsidR="00D91BA2" w:rsidRPr="00DB79A1" w:rsidRDefault="00D91BA2" w:rsidP="00510D30">
      <w:pPr>
        <w:pStyle w:val="Output"/>
        <w:ind w:left="720"/>
        <w:rPr>
          <w:color w:val="4C483D" w:themeColor="text2"/>
        </w:rPr>
      </w:pPr>
      <w:r w:rsidRPr="00DB79A1">
        <w:t xml:space="preserve">             </w:t>
      </w:r>
      <w:r w:rsidRPr="00DB79A1">
        <w:rPr>
          <w:bCs/>
          <w:color w:val="7F0055"/>
        </w:rPr>
        <w:t>return</w:t>
      </w:r>
      <w:r w:rsidRPr="00DB79A1">
        <w:t xml:space="preserve"> e.value;</w:t>
      </w:r>
    </w:p>
    <w:p w14:paraId="68E56744" w14:textId="77777777" w:rsidR="00D91BA2" w:rsidRPr="00DB79A1" w:rsidRDefault="00D91BA2" w:rsidP="00510D30">
      <w:pPr>
        <w:pStyle w:val="Output"/>
        <w:ind w:left="720"/>
        <w:rPr>
          <w:color w:val="4C483D" w:themeColor="text2"/>
        </w:rPr>
      </w:pPr>
      <w:r w:rsidRPr="00DB79A1">
        <w:t xml:space="preserve">     }</w:t>
      </w:r>
    </w:p>
    <w:p w14:paraId="43B799F5" w14:textId="77777777" w:rsidR="00D91BA2" w:rsidRPr="00DB79A1" w:rsidRDefault="00D91BA2" w:rsidP="00510D30">
      <w:pPr>
        <w:pStyle w:val="Output"/>
        <w:ind w:left="720"/>
        <w:rPr>
          <w:color w:val="4C483D" w:themeColor="text2"/>
        </w:rPr>
      </w:pPr>
      <w:r w:rsidRPr="00DB79A1">
        <w:t xml:space="preserve">         </w:t>
      </w:r>
      <w:r w:rsidRPr="00DB79A1">
        <w:rPr>
          <w:bCs/>
          <w:color w:val="7F0055"/>
        </w:rPr>
        <w:t>return</w:t>
      </w:r>
      <w:r w:rsidRPr="00DB79A1">
        <w:t xml:space="preserve"> </w:t>
      </w:r>
      <w:r w:rsidRPr="00DB79A1">
        <w:rPr>
          <w:bCs/>
          <w:color w:val="7F0055"/>
        </w:rPr>
        <w:t>null</w:t>
      </w:r>
      <w:r w:rsidRPr="00DB79A1">
        <w:t>;</w:t>
      </w:r>
    </w:p>
    <w:p w14:paraId="759A2850" w14:textId="77777777" w:rsidR="00D91BA2" w:rsidRDefault="00D91BA2" w:rsidP="00510D30">
      <w:pPr>
        <w:pStyle w:val="Output"/>
        <w:ind w:left="720"/>
      </w:pPr>
      <w:r w:rsidRPr="00DB79A1">
        <w:t xml:space="preserve"> }</w:t>
      </w:r>
    </w:p>
    <w:p w14:paraId="36097CE0" w14:textId="77777777" w:rsidR="00D91BA2" w:rsidRDefault="00D91BA2" w:rsidP="00AF3232">
      <w:r>
        <w:rPr>
          <w:noProof/>
          <w:lang w:eastAsia="en-US"/>
        </w:rPr>
        <w:lastRenderedPageBreak/>
        <w:drawing>
          <wp:inline distT="0" distB="0" distL="0" distR="0" wp14:anchorId="2379AE57" wp14:editId="610EB6E8">
            <wp:extent cx="4975227" cy="2822484"/>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01645" cy="2837471"/>
                    </a:xfrm>
                    <a:prstGeom prst="rect">
                      <a:avLst/>
                    </a:prstGeom>
                    <a:noFill/>
                    <a:ln>
                      <a:noFill/>
                    </a:ln>
                  </pic:spPr>
                </pic:pic>
              </a:graphicData>
            </a:graphic>
          </wp:inline>
        </w:drawing>
      </w:r>
    </w:p>
    <w:p w14:paraId="250861F0" w14:textId="77777777" w:rsidR="00D91BA2" w:rsidRPr="00D27A75" w:rsidRDefault="00D91BA2" w:rsidP="00D91BA2">
      <w:pPr>
        <w:pStyle w:val="Howitworks"/>
      </w:pPr>
      <w:r w:rsidRPr="00B138C7">
        <w:t>Collision</w:t>
      </w:r>
    </w:p>
    <w:p w14:paraId="4DA1EF61" w14:textId="77777777" w:rsidR="00D91BA2" w:rsidRDefault="00D91BA2" w:rsidP="00EE367C">
      <w:r>
        <w:t xml:space="preserve">If two key objects are returns same hashcode, then which object should insert at a given Bucket is known as “Collision”. </w:t>
      </w:r>
      <w:r w:rsidRPr="00F644B0">
        <w:t xml:space="preserve">So, in case of collision, Entry objects are stored in </w:t>
      </w:r>
      <w:r w:rsidRPr="00F45E44">
        <w:rPr>
          <w:b/>
          <w:bCs/>
        </w:rPr>
        <w:t>LinkedList</w:t>
      </w:r>
      <w:r w:rsidRPr="00F644B0">
        <w:t xml:space="preserve"> form.</w:t>
      </w:r>
      <w:r>
        <w:t xml:space="preserve"> The address of the next element will be stored in previous element.</w:t>
      </w:r>
    </w:p>
    <w:p w14:paraId="5869491C" w14:textId="77777777" w:rsidR="00D91BA2" w:rsidRPr="00DB79A1" w:rsidRDefault="00D91BA2" w:rsidP="00D91BA2"/>
    <w:p w14:paraId="5A268E16" w14:textId="77777777" w:rsidR="00D91BA2" w:rsidRPr="00553288" w:rsidRDefault="00D91BA2" w:rsidP="00D91BA2">
      <w:pPr>
        <w:pStyle w:val="Howitworks"/>
      </w:pPr>
      <w:r w:rsidRPr="00553288">
        <w:t>Rehashing</w:t>
      </w:r>
    </w:p>
    <w:p w14:paraId="1425D6CF" w14:textId="6626EFA7" w:rsidR="00D91BA2" w:rsidRDefault="00D91BA2" w:rsidP="006F728B">
      <w:pPr>
        <w:pStyle w:val="ListParagraph"/>
        <w:numPr>
          <w:ilvl w:val="0"/>
          <w:numId w:val="135"/>
        </w:numPr>
      </w:pPr>
      <w:r w:rsidRPr="00553288">
        <w:t xml:space="preserve">When the number of items in map, crosses the Load factor </w:t>
      </w:r>
      <w:r w:rsidR="00781DA7" w:rsidRPr="00553288">
        <w:t>limit</w:t>
      </w:r>
      <w:r w:rsidR="00781DA7">
        <w:t xml:space="preserve"> (</w:t>
      </w:r>
      <w:r w:rsidRPr="007D44D7">
        <w:rPr>
          <w:b/>
        </w:rPr>
        <w:t>12</w:t>
      </w:r>
      <w:r>
        <w:t xml:space="preserve"> if size=16)</w:t>
      </w:r>
      <w:r w:rsidRPr="00553288">
        <w:t xml:space="preserve"> at that time </w:t>
      </w:r>
      <w:r w:rsidR="002D1DE6" w:rsidRPr="00E33703">
        <w:rPr>
          <w:b/>
        </w:rPr>
        <w:t>HashMap</w:t>
      </w:r>
      <w:r w:rsidRPr="00E33703">
        <w:rPr>
          <w:b/>
        </w:rPr>
        <w:t xml:space="preserve"> doubles its capacity </w:t>
      </w:r>
      <w:r w:rsidRPr="00553288">
        <w:t>and hashcode is re-calculated of already stored elements for even distribution of key-value pairs across new buckets</w:t>
      </w:r>
      <w:r>
        <w:t>.</w:t>
      </w:r>
    </w:p>
    <w:p w14:paraId="7EC4C257" w14:textId="77777777" w:rsidR="00EE367C" w:rsidRDefault="00EE367C" w:rsidP="00EE367C">
      <w:pPr>
        <w:pStyle w:val="ListParagraph"/>
        <w:spacing w:line="240" w:lineRule="auto"/>
        <w:ind w:left="360"/>
      </w:pPr>
    </w:p>
    <w:p w14:paraId="0AAE7D7F" w14:textId="267C2D13" w:rsidR="00D91BA2" w:rsidRPr="00E33703" w:rsidRDefault="002D1DE6" w:rsidP="006F728B">
      <w:pPr>
        <w:pStyle w:val="ListParagraph"/>
        <w:numPr>
          <w:ilvl w:val="0"/>
          <w:numId w:val="135"/>
        </w:numPr>
      </w:pPr>
      <w:r w:rsidRPr="00E33703">
        <w:rPr>
          <w:bCs/>
        </w:rPr>
        <w:t>So,</w:t>
      </w:r>
      <w:r w:rsidR="00D91BA2" w:rsidRPr="00E33703">
        <w:rPr>
          <w:bCs/>
        </w:rPr>
        <w:t xml:space="preserve"> for each </w:t>
      </w:r>
      <w:r w:rsidR="00D91BA2" w:rsidRPr="00E33703">
        <w:rPr>
          <w:b/>
          <w:bCs/>
        </w:rPr>
        <w:t xml:space="preserve">existing key-value </w:t>
      </w:r>
      <w:r w:rsidR="009D01AE" w:rsidRPr="00E33703">
        <w:rPr>
          <w:b/>
          <w:bCs/>
        </w:rPr>
        <w:t>pair</w:t>
      </w:r>
      <w:r w:rsidR="00D91BA2" w:rsidRPr="00E33703">
        <w:rPr>
          <w:b/>
          <w:bCs/>
        </w:rPr>
        <w:t xml:space="preserve">, hashcode is </w:t>
      </w:r>
      <w:r>
        <w:rPr>
          <w:b/>
          <w:bCs/>
        </w:rPr>
        <w:t>re-</w:t>
      </w:r>
      <w:r w:rsidR="00D91BA2" w:rsidRPr="00E33703">
        <w:rPr>
          <w:b/>
          <w:bCs/>
        </w:rPr>
        <w:t>calculated with increased capacity</w:t>
      </w:r>
      <w:r w:rsidR="00D91BA2" w:rsidRPr="00E33703">
        <w:rPr>
          <w:bCs/>
        </w:rPr>
        <w:t xml:space="preserve"> as a parameter, which results in either placing the item in same bucket or in different bucket.</w:t>
      </w:r>
    </w:p>
    <w:p w14:paraId="59405E4B" w14:textId="77777777" w:rsidR="00EE367C" w:rsidRPr="00EE367C" w:rsidRDefault="00EE367C" w:rsidP="00EE367C">
      <w:pPr>
        <w:pStyle w:val="ListParagraph"/>
        <w:spacing w:line="240" w:lineRule="auto"/>
        <w:ind w:left="360"/>
      </w:pPr>
    </w:p>
    <w:p w14:paraId="631130C0" w14:textId="1EF076F0" w:rsidR="00D91BA2" w:rsidRPr="00E33703" w:rsidRDefault="00D91BA2" w:rsidP="006F728B">
      <w:pPr>
        <w:pStyle w:val="ListParagraph"/>
        <w:numPr>
          <w:ilvl w:val="0"/>
          <w:numId w:val="135"/>
        </w:numPr>
      </w:pPr>
      <w:r w:rsidRPr="00E33703">
        <w:rPr>
          <w:bCs/>
        </w:rPr>
        <w:t xml:space="preserve">Rehashing is done to distribute items across the new length </w:t>
      </w:r>
      <w:r w:rsidR="009D01AE" w:rsidRPr="00E33703">
        <w:rPr>
          <w:bCs/>
        </w:rPr>
        <w:t>HashMap</w:t>
      </w:r>
      <w:r w:rsidRPr="00E33703">
        <w:rPr>
          <w:bCs/>
        </w:rPr>
        <w:t xml:space="preserve">, so that </w:t>
      </w:r>
      <w:r w:rsidRPr="00A041FC">
        <w:rPr>
          <w:rStyle w:val="0SyntaxPinkChar"/>
        </w:rPr>
        <w:t>get</w:t>
      </w:r>
      <w:r w:rsidR="00A041FC">
        <w:rPr>
          <w:rStyle w:val="0SyntaxPinkChar"/>
        </w:rPr>
        <w:t>()</w:t>
      </w:r>
      <w:r w:rsidRPr="00E33703">
        <w:rPr>
          <w:bCs/>
        </w:rPr>
        <w:t xml:space="preserve"> and </w:t>
      </w:r>
      <w:r w:rsidRPr="00A041FC">
        <w:rPr>
          <w:rStyle w:val="0SyntaxPinkChar"/>
        </w:rPr>
        <w:t>put</w:t>
      </w:r>
      <w:r w:rsidR="00A041FC">
        <w:rPr>
          <w:rStyle w:val="0SyntaxPinkChar"/>
        </w:rPr>
        <w:t>()</w:t>
      </w:r>
      <w:r w:rsidRPr="00E33703">
        <w:rPr>
          <w:bCs/>
        </w:rPr>
        <w:t xml:space="preserve"> operation time complexity remains</w:t>
      </w:r>
      <w:r w:rsidRPr="00E33703">
        <w:rPr>
          <w:b/>
          <w:bCs/>
        </w:rPr>
        <w:t xml:space="preserve"> O(1).</w:t>
      </w:r>
    </w:p>
    <w:p w14:paraId="44CABCE4" w14:textId="77777777" w:rsidR="00EE367C" w:rsidRPr="00EE367C" w:rsidRDefault="00EE367C" w:rsidP="00EE367C">
      <w:pPr>
        <w:pStyle w:val="ListParagraph"/>
        <w:spacing w:line="240" w:lineRule="auto"/>
        <w:ind w:left="360"/>
      </w:pPr>
    </w:p>
    <w:p w14:paraId="258817C2" w14:textId="304C9B79" w:rsidR="00D91BA2" w:rsidRPr="00E33703" w:rsidRDefault="002D1DE6" w:rsidP="006F728B">
      <w:pPr>
        <w:pStyle w:val="ListParagraph"/>
        <w:numPr>
          <w:ilvl w:val="0"/>
          <w:numId w:val="135"/>
        </w:numPr>
      </w:pPr>
      <w:r w:rsidRPr="00E33703">
        <w:rPr>
          <w:bCs/>
        </w:rPr>
        <w:t>HashMap</w:t>
      </w:r>
      <w:r w:rsidR="00D91BA2" w:rsidRPr="00E33703">
        <w:rPr>
          <w:bCs/>
        </w:rPr>
        <w:t xml:space="preserve"> maintain complexity </w:t>
      </w:r>
      <w:r w:rsidR="00EE367C">
        <w:rPr>
          <w:bCs/>
        </w:rPr>
        <w:t>is</w:t>
      </w:r>
      <w:r w:rsidR="00D91BA2" w:rsidRPr="00E33703">
        <w:rPr>
          <w:bCs/>
        </w:rPr>
        <w:t xml:space="preserve"> O(1)</w:t>
      </w:r>
      <w:r w:rsidR="00EE367C">
        <w:rPr>
          <w:bCs/>
        </w:rPr>
        <w:t>.</w:t>
      </w:r>
      <w:r w:rsidR="00D91BA2" w:rsidRPr="00E33703">
        <w:rPr>
          <w:bCs/>
        </w:rPr>
        <w:t xml:space="preserve"> </w:t>
      </w:r>
      <w:r w:rsidR="00A041FC">
        <w:rPr>
          <w:bCs/>
        </w:rPr>
        <w:t xml:space="preserve">This is </w:t>
      </w:r>
      <w:r w:rsidR="00EE367C">
        <w:rPr>
          <w:bCs/>
        </w:rPr>
        <w:t xml:space="preserve">same </w:t>
      </w:r>
      <w:r w:rsidR="00D91BA2" w:rsidRPr="00E33703">
        <w:rPr>
          <w:bCs/>
        </w:rPr>
        <w:t>while inserting data in and getting data from </w:t>
      </w:r>
      <w:r w:rsidR="00EE367C" w:rsidRPr="00E33703">
        <w:rPr>
          <w:bCs/>
        </w:rPr>
        <w:t>HashMap</w:t>
      </w:r>
      <w:r w:rsidR="00EE367C">
        <w:rPr>
          <w:bCs/>
        </w:rPr>
        <w:t>.</w:t>
      </w:r>
      <w:r w:rsidR="00EE367C" w:rsidRPr="00E33703">
        <w:rPr>
          <w:bCs/>
        </w:rPr>
        <w:t xml:space="preserve"> But</w:t>
      </w:r>
      <w:r w:rsidR="00D91BA2" w:rsidRPr="00E33703">
        <w:rPr>
          <w:bCs/>
        </w:rPr>
        <w:t xml:space="preserve"> for 13th key-value pair, put request will no longer be O(1), because as soon as map will realize that 13th element came in, that is 75% of map is filled.</w:t>
      </w:r>
    </w:p>
    <w:p w14:paraId="7104376E" w14:textId="77777777" w:rsidR="00D91BA2" w:rsidRPr="00A01AE1" w:rsidRDefault="00D91BA2" w:rsidP="00D91BA2">
      <w:r>
        <w:rPr>
          <w:noProof/>
          <w:lang w:eastAsia="en-US"/>
        </w:rPr>
        <w:drawing>
          <wp:inline distT="0" distB="0" distL="0" distR="0" wp14:anchorId="49B064B2" wp14:editId="3177109C">
            <wp:extent cx="6235196" cy="2050793"/>
            <wp:effectExtent l="0" t="0" r="0" b="6985"/>
            <wp:docPr id="183" name="Picture 183" descr="https://3.bp.blogspot.com/-NE2005vXASU/WS8ILuLUobI/AAAAAAAAB4o/QxWu10vy9TkoS8_nkrm7CAwDML3WP6S1wCEw/s1600/hashmap-rehashing-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NE2005vXASU/WS8ILuLUobI/AAAAAAAAB4o/QxWu10vy9TkoS8_nkrm7CAwDML3WP6S1wCEw/s1600/hashmap-rehashing-process.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313345" cy="2076497"/>
                    </a:xfrm>
                    <a:prstGeom prst="rect">
                      <a:avLst/>
                    </a:prstGeom>
                    <a:noFill/>
                    <a:ln>
                      <a:noFill/>
                    </a:ln>
                  </pic:spPr>
                </pic:pic>
              </a:graphicData>
            </a:graphic>
          </wp:inline>
        </w:drawing>
      </w:r>
    </w:p>
    <w:p w14:paraId="49CF5B84" w14:textId="77777777" w:rsidR="00D91BA2" w:rsidRPr="00973319" w:rsidRDefault="00D91BA2" w:rsidP="00D91BA2">
      <w:r w:rsidRPr="00973319">
        <w:rPr>
          <w:b/>
          <w:bCs/>
        </w:rPr>
        <w:lastRenderedPageBreak/>
        <w:t>Points to note -</w:t>
      </w:r>
    </w:p>
    <w:p w14:paraId="32F6A7CD" w14:textId="43AB83DE" w:rsidR="00D91BA2" w:rsidRDefault="00D91BA2" w:rsidP="00B413EE">
      <w:pPr>
        <w:pStyle w:val="ListParagraph"/>
        <w:numPr>
          <w:ilvl w:val="0"/>
          <w:numId w:val="252"/>
        </w:numPr>
      </w:pPr>
      <w:r w:rsidRPr="00973319">
        <w:t xml:space="preserve">HashMap works on the principal of </w:t>
      </w:r>
      <w:r w:rsidRPr="00D14CC6">
        <w:rPr>
          <w:b/>
          <w:bCs/>
        </w:rPr>
        <w:t>hashing</w:t>
      </w:r>
      <w:r w:rsidRPr="00973319">
        <w:t>.</w:t>
      </w:r>
    </w:p>
    <w:p w14:paraId="25EEBCFB" w14:textId="77777777" w:rsidR="007A24A5" w:rsidRPr="00973319" w:rsidRDefault="007A24A5" w:rsidP="00D14CC6">
      <w:pPr>
        <w:pStyle w:val="ListParagraph"/>
        <w:spacing w:line="240" w:lineRule="auto"/>
      </w:pPr>
    </w:p>
    <w:p w14:paraId="3B903CF0" w14:textId="52D4C126" w:rsidR="00D91BA2" w:rsidRDefault="00D91BA2" w:rsidP="00B413EE">
      <w:pPr>
        <w:pStyle w:val="ListParagraph"/>
        <w:numPr>
          <w:ilvl w:val="0"/>
          <w:numId w:val="252"/>
        </w:numPr>
      </w:pPr>
      <w:r w:rsidRPr="00973319">
        <w:t xml:space="preserve">HashMap uses the </w:t>
      </w:r>
      <w:r w:rsidRPr="00C7044C">
        <w:rPr>
          <w:rStyle w:val="0SyntaxPinkChar"/>
        </w:rPr>
        <w:t>hashCode()</w:t>
      </w:r>
      <w:r w:rsidRPr="007A24A5">
        <w:rPr>
          <w:b/>
        </w:rPr>
        <w:t xml:space="preserve"> </w:t>
      </w:r>
      <w:r w:rsidRPr="00973319">
        <w:t>method to calculate a hash value. Hash value is calculated using the key object. This hash value is used to find the correct bucket where Entry object will be stored.</w:t>
      </w:r>
    </w:p>
    <w:p w14:paraId="4D76C351" w14:textId="77777777" w:rsidR="007A24A5" w:rsidRDefault="007A24A5" w:rsidP="00D14CC6">
      <w:pPr>
        <w:pStyle w:val="ListParagraph"/>
        <w:spacing w:line="240" w:lineRule="auto"/>
      </w:pPr>
    </w:p>
    <w:p w14:paraId="1E3FA8D4" w14:textId="5DE7BD19" w:rsidR="007A24A5" w:rsidRDefault="007A24A5" w:rsidP="00B413EE">
      <w:pPr>
        <w:pStyle w:val="ListParagraph"/>
        <w:numPr>
          <w:ilvl w:val="0"/>
          <w:numId w:val="252"/>
        </w:numPr>
      </w:pPr>
      <w:r>
        <w:t>H</w:t>
      </w:r>
      <w:r w:rsidR="00D91BA2" w:rsidRPr="00973319">
        <w:t xml:space="preserve">ashMap uses the </w:t>
      </w:r>
      <w:r w:rsidR="00D91BA2" w:rsidRPr="00C7044C">
        <w:rPr>
          <w:rStyle w:val="0SyntaxPinkChar"/>
        </w:rPr>
        <w:t>equals()</w:t>
      </w:r>
      <w:r w:rsidR="00D91BA2" w:rsidRPr="00973319">
        <w:t xml:space="preserve"> method to find the correct key whose value is to be retrieved in case of get() and to find if that key already exists or not in case of put().</w:t>
      </w:r>
    </w:p>
    <w:p w14:paraId="1844B0CF" w14:textId="77777777" w:rsidR="007A24A5" w:rsidRPr="00973319" w:rsidRDefault="007A24A5" w:rsidP="00D14CC6">
      <w:pPr>
        <w:pStyle w:val="ListParagraph"/>
        <w:spacing w:line="240" w:lineRule="auto"/>
      </w:pPr>
    </w:p>
    <w:p w14:paraId="4D410219" w14:textId="1F96B7DF" w:rsidR="007A24A5" w:rsidRDefault="00D91BA2" w:rsidP="00B413EE">
      <w:pPr>
        <w:pStyle w:val="ListParagraph"/>
        <w:numPr>
          <w:ilvl w:val="0"/>
          <w:numId w:val="252"/>
        </w:numPr>
      </w:pPr>
      <w:r w:rsidRPr="00973319">
        <w:t>Hashing collision means more than one key having the same hash value</w:t>
      </w:r>
      <w:r w:rsidR="00D14CC6">
        <w:t>.</w:t>
      </w:r>
      <w:r w:rsidRPr="00973319">
        <w:t xml:space="preserve">in that case Entry objects are stored as a linked-list </w:t>
      </w:r>
      <w:r w:rsidR="00D14CC6" w:rsidRPr="00973319">
        <w:t>within</w:t>
      </w:r>
      <w:r w:rsidRPr="00973319">
        <w:t xml:space="preserve"> a same bucket.</w:t>
      </w:r>
    </w:p>
    <w:p w14:paraId="51B4AA45" w14:textId="77777777" w:rsidR="007A24A5" w:rsidRDefault="007A24A5" w:rsidP="00D14CC6">
      <w:pPr>
        <w:pStyle w:val="ListParagraph"/>
        <w:spacing w:line="240" w:lineRule="auto"/>
      </w:pPr>
    </w:p>
    <w:p w14:paraId="327A8443" w14:textId="03930FAE" w:rsidR="007A24A5" w:rsidRDefault="00D91BA2" w:rsidP="00B413EE">
      <w:pPr>
        <w:pStyle w:val="ListParagraph"/>
        <w:numPr>
          <w:ilvl w:val="0"/>
          <w:numId w:val="252"/>
        </w:numPr>
      </w:pPr>
      <w:r w:rsidRPr="00973319">
        <w:t>Within a bucket</w:t>
      </w:r>
      <w:r w:rsidR="00C7044C">
        <w:t>,</w:t>
      </w:r>
      <w:r w:rsidRPr="00973319">
        <w:t xml:space="preserve"> values are stored as Entry objects which contain both key and value.</w:t>
      </w:r>
    </w:p>
    <w:p w14:paraId="0828C3DC" w14:textId="77777777" w:rsidR="007A24A5" w:rsidRDefault="007A24A5" w:rsidP="00D14CC6">
      <w:pPr>
        <w:pStyle w:val="ListParagraph"/>
        <w:spacing w:line="240" w:lineRule="auto"/>
      </w:pPr>
    </w:p>
    <w:p w14:paraId="7A9D5829" w14:textId="5F35EAB8" w:rsidR="00D91BA2" w:rsidRPr="00C331C6" w:rsidRDefault="00D91BA2" w:rsidP="00B413EE">
      <w:pPr>
        <w:pStyle w:val="ListParagraph"/>
        <w:numPr>
          <w:ilvl w:val="0"/>
          <w:numId w:val="252"/>
        </w:numPr>
      </w:pPr>
      <w:r>
        <w:t>On High hash Collisions, java people observed that LinkedList is very slow.</w:t>
      </w:r>
    </w:p>
    <w:p w14:paraId="337A64CF" w14:textId="77777777" w:rsidR="007A24A5" w:rsidRPr="007A24A5" w:rsidRDefault="007A24A5" w:rsidP="00D14CC6">
      <w:pPr>
        <w:pStyle w:val="ListParagraph"/>
        <w:spacing w:line="240" w:lineRule="auto"/>
      </w:pPr>
    </w:p>
    <w:p w14:paraId="014C298A" w14:textId="0DCB742D" w:rsidR="00D91BA2" w:rsidRDefault="00D91BA2" w:rsidP="00B413EE">
      <w:pPr>
        <w:pStyle w:val="ListParagraph"/>
        <w:numPr>
          <w:ilvl w:val="0"/>
          <w:numId w:val="252"/>
        </w:numPr>
      </w:pPr>
      <w:r w:rsidRPr="007A24A5">
        <w:rPr>
          <w:b/>
          <w:color w:val="002060"/>
        </w:rPr>
        <w:t xml:space="preserve">In Java 8 hash collision uses </w:t>
      </w:r>
      <w:r w:rsidRPr="007A24A5">
        <w:rPr>
          <w:b/>
          <w:color w:val="00B050"/>
        </w:rPr>
        <w:t xml:space="preserve">BalancedTree </w:t>
      </w:r>
      <w:r w:rsidRPr="007A24A5">
        <w:rPr>
          <w:b/>
          <w:color w:val="002060"/>
        </w:rPr>
        <w:t xml:space="preserve">instead of </w:t>
      </w:r>
      <w:r w:rsidRPr="007A24A5">
        <w:rPr>
          <w:b/>
          <w:color w:val="FF0000"/>
        </w:rPr>
        <w:t>LinkedLists</w:t>
      </w:r>
      <w:r w:rsidRPr="007A24A5">
        <w:rPr>
          <w:color w:val="FF0000"/>
        </w:rPr>
        <w:t xml:space="preserve"> </w:t>
      </w:r>
      <w:r w:rsidRPr="00973319">
        <w:t>after a certain threshold is reached while storing values. This improves the worst case performance from O(n) to O(log n).</w:t>
      </w:r>
    </w:p>
    <w:p w14:paraId="5134ADCD" w14:textId="77777777" w:rsidR="00D14CC6" w:rsidRPr="00973319" w:rsidRDefault="00D14CC6" w:rsidP="00D14CC6">
      <w:pPr>
        <w:pStyle w:val="ListParagraph"/>
      </w:pPr>
    </w:p>
    <w:p w14:paraId="61E2445C" w14:textId="77777777" w:rsidR="00D91BA2" w:rsidRDefault="00D91BA2" w:rsidP="00D91BA2">
      <w:pPr>
        <w:pStyle w:val="Howitworks"/>
      </w:pPr>
      <w:r w:rsidRPr="009C6324">
        <w:t>Improvements in Java 8</w:t>
      </w:r>
    </w:p>
    <w:p w14:paraId="4065643A" w14:textId="33C03FBC" w:rsidR="00D91BA2" w:rsidRDefault="00D91BA2" w:rsidP="006F728B">
      <w:pPr>
        <w:pStyle w:val="ListParagraph"/>
        <w:numPr>
          <w:ilvl w:val="0"/>
          <w:numId w:val="136"/>
        </w:numPr>
      </w:pPr>
      <w:r>
        <w:t>T</w:t>
      </w:r>
      <w:r w:rsidRPr="009C6324">
        <w:t xml:space="preserve">here is a performance improvement for HashMap objects where there are lots of collisions in the keys by using </w:t>
      </w:r>
      <w:r w:rsidR="007D4F72" w:rsidRPr="007A24A5">
        <w:rPr>
          <w:b/>
          <w:color w:val="00B050"/>
        </w:rPr>
        <w:t xml:space="preserve">BalancedTree </w:t>
      </w:r>
      <w:r w:rsidRPr="009C6324">
        <w:t xml:space="preserve">rather than </w:t>
      </w:r>
      <w:r w:rsidR="007D4F72" w:rsidRPr="007A24A5">
        <w:rPr>
          <w:b/>
          <w:color w:val="FF0000"/>
        </w:rPr>
        <w:t>LinkedLists</w:t>
      </w:r>
      <w:r w:rsidR="007D4F72" w:rsidRPr="007A24A5">
        <w:rPr>
          <w:color w:val="FF0000"/>
        </w:rPr>
        <w:t xml:space="preserve"> </w:t>
      </w:r>
      <w:r w:rsidRPr="009C6324">
        <w:t>to store map entries</w:t>
      </w:r>
    </w:p>
    <w:p w14:paraId="7159D5F4" w14:textId="77777777" w:rsidR="007D4F72" w:rsidRDefault="007D4F72" w:rsidP="007D4F72">
      <w:pPr>
        <w:pStyle w:val="ListParagraph"/>
        <w:ind w:left="360"/>
      </w:pPr>
    </w:p>
    <w:p w14:paraId="0CC2CC1B" w14:textId="6AD0D441" w:rsidR="00D91BA2" w:rsidRDefault="00D91BA2" w:rsidP="006F728B">
      <w:pPr>
        <w:pStyle w:val="ListParagraph"/>
        <w:numPr>
          <w:ilvl w:val="0"/>
          <w:numId w:val="136"/>
        </w:numPr>
      </w:pPr>
      <w:r w:rsidRPr="00293EC3">
        <w:t>The principal idea is that </w:t>
      </w:r>
      <w:r w:rsidRPr="00293EC3">
        <w:rPr>
          <w:b/>
          <w:bCs/>
        </w:rPr>
        <w:t xml:space="preserve">once the number of items in a hash bucket grows beyond a certain threshold, that bucket will switch from using a </w:t>
      </w:r>
      <w:r w:rsidR="007D4F72" w:rsidRPr="007D4F72">
        <w:rPr>
          <w:b/>
          <w:bCs/>
        </w:rPr>
        <w:t xml:space="preserve">LinkedLists </w:t>
      </w:r>
      <w:r w:rsidRPr="00293EC3">
        <w:rPr>
          <w:b/>
          <w:bCs/>
        </w:rPr>
        <w:t xml:space="preserve">of entries to a </w:t>
      </w:r>
      <w:r w:rsidR="007D4F72" w:rsidRPr="007D4F72">
        <w:rPr>
          <w:b/>
          <w:bCs/>
        </w:rPr>
        <w:t>BalancedTree</w:t>
      </w:r>
      <w:r w:rsidRPr="00293EC3">
        <w:rPr>
          <w:b/>
          <w:bCs/>
        </w:rPr>
        <w:t>. In the case of high hash collisions, this will improve worst-case performance from O(n) to O(log n)</w:t>
      </w:r>
      <w:r w:rsidRPr="00293EC3">
        <w:t>.</w:t>
      </w:r>
    </w:p>
    <w:p w14:paraId="281CE2C7" w14:textId="17857EAE" w:rsidR="00D91BA2" w:rsidRDefault="00D91BA2" w:rsidP="00354DFF"/>
    <w:p w14:paraId="775997FF" w14:textId="1B68BE3E" w:rsidR="00354DFF" w:rsidRDefault="00354DFF" w:rsidP="00D43EBF">
      <w:pPr>
        <w:pStyle w:val="Heading4"/>
      </w:pPr>
      <w:r>
        <w:t>How to avoid Hash Collision</w:t>
      </w:r>
    </w:p>
    <w:p w14:paraId="07A6FD32" w14:textId="77777777" w:rsidR="0074205C" w:rsidRDefault="009D004C" w:rsidP="0074205C">
      <w:hyperlink r:id="rId264" w:history="1">
        <w:r w:rsidR="0074205C" w:rsidRPr="00375340">
          <w:rPr>
            <w:rStyle w:val="Hyperlink"/>
          </w:rPr>
          <w:t>https://www.journaldev.com/21095/java-equals-hashcode</w:t>
        </w:r>
      </w:hyperlink>
    </w:p>
    <w:p w14:paraId="6EE608B9" w14:textId="77777777" w:rsidR="0074205C" w:rsidRDefault="0074205C" w:rsidP="00354DFF"/>
    <w:p w14:paraId="00CDB1C7" w14:textId="77777777" w:rsidR="00514247" w:rsidRDefault="002025E7" w:rsidP="00354DFF">
      <w:r w:rsidRPr="002025E7">
        <w:t>If you are planning to use a class as Hash</w:t>
      </w:r>
      <w:r>
        <w:t>Map</w:t>
      </w:r>
      <w:r w:rsidRPr="002025E7">
        <w:t xml:space="preserve"> key, then it’s must to override both </w:t>
      </w:r>
      <w:r w:rsidRPr="005E13AB">
        <w:rPr>
          <w:rStyle w:val="0SyntxBlueChar"/>
        </w:rPr>
        <w:t>equals()</w:t>
      </w:r>
      <w:r w:rsidRPr="002025E7">
        <w:t xml:space="preserve"> and </w:t>
      </w:r>
      <w:r w:rsidRPr="005E13AB">
        <w:rPr>
          <w:rStyle w:val="0SyntxBlueChar"/>
        </w:rPr>
        <w:t>hashCode()</w:t>
      </w:r>
      <w:r w:rsidRPr="002025E7">
        <w:t xml:space="preserve"> methods.</w:t>
      </w:r>
      <w:r w:rsidR="00370629">
        <w:t xml:space="preserve"> </w:t>
      </w:r>
    </w:p>
    <w:p w14:paraId="1CA4C645" w14:textId="77777777" w:rsidR="00514247" w:rsidRDefault="00514247" w:rsidP="00354DFF"/>
    <w:p w14:paraId="18A76D1E" w14:textId="2C574E9B" w:rsidR="009B4EFF" w:rsidRDefault="009B4EFF" w:rsidP="00354DFF">
      <w:r w:rsidRPr="009B4EFF">
        <w:t>Let’s see what happens when we rely on default implementation of equals() and hashCode() methods and use a custom class as HashMap key.</w:t>
      </w:r>
    </w:p>
    <w:p w14:paraId="16528F4E" w14:textId="77777777" w:rsidR="0048799E" w:rsidRDefault="0048799E" w:rsidP="0048799E">
      <w:pPr>
        <w:pStyle w:val="Output"/>
        <w:rPr>
          <w:color w:val="4C483D" w:themeColor="text2"/>
        </w:rPr>
      </w:pPr>
      <w:r>
        <w:t>@Data</w:t>
      </w:r>
    </w:p>
    <w:p w14:paraId="78505B28" w14:textId="77777777" w:rsidR="0048799E" w:rsidRDefault="0048799E" w:rsidP="0048799E">
      <w:pPr>
        <w:pStyle w:val="Output"/>
        <w:rPr>
          <w:color w:val="4C483D" w:themeColor="text2"/>
        </w:rPr>
      </w:pPr>
      <w:r>
        <w:t>@AllArgsConstructor</w:t>
      </w:r>
    </w:p>
    <w:p w14:paraId="3DC5F3BC" w14:textId="77777777" w:rsidR="0048799E" w:rsidRDefault="0048799E" w:rsidP="0048799E">
      <w:pPr>
        <w:pStyle w:val="Output"/>
        <w:rPr>
          <w:color w:val="4C483D" w:themeColor="text2"/>
        </w:rPr>
      </w:pPr>
      <w:r>
        <w:t>@NoArgsConstructor</w:t>
      </w:r>
    </w:p>
    <w:p w14:paraId="6E2443D8" w14:textId="77777777" w:rsidR="0048799E" w:rsidRDefault="0048799E" w:rsidP="0048799E">
      <w:pPr>
        <w:pStyle w:val="Output"/>
        <w:rPr>
          <w:color w:val="4C483D" w:themeColor="text2"/>
        </w:rPr>
      </w:pPr>
      <w:r>
        <w:rPr>
          <w:bCs/>
          <w:color w:val="7F0055"/>
        </w:rPr>
        <w:t>public</w:t>
      </w:r>
      <w:r>
        <w:rPr>
          <w:color w:val="000000"/>
        </w:rPr>
        <w:t xml:space="preserve"> </w:t>
      </w:r>
      <w:r>
        <w:rPr>
          <w:bCs/>
          <w:color w:val="7F0055"/>
        </w:rPr>
        <w:t>class</w:t>
      </w:r>
      <w:r>
        <w:rPr>
          <w:color w:val="000000"/>
        </w:rPr>
        <w:t xml:space="preserve"> DataKey {</w:t>
      </w:r>
    </w:p>
    <w:p w14:paraId="004B996D" w14:textId="77777777" w:rsidR="0048799E" w:rsidRDefault="0048799E" w:rsidP="0048799E">
      <w:pPr>
        <w:pStyle w:val="Output"/>
        <w:rPr>
          <w:color w:val="4C483D" w:themeColor="text2"/>
        </w:rPr>
      </w:pPr>
    </w:p>
    <w:p w14:paraId="6F49AA0F" w14:textId="77777777" w:rsidR="0048799E" w:rsidRDefault="0048799E" w:rsidP="0048799E">
      <w:pPr>
        <w:pStyle w:val="Output"/>
        <w:rPr>
          <w:color w:val="4C483D" w:themeColor="text2"/>
        </w:rPr>
      </w:pPr>
      <w:r>
        <w:rPr>
          <w:color w:val="000000"/>
        </w:rPr>
        <w:tab/>
      </w:r>
      <w:r>
        <w:rPr>
          <w:bCs/>
          <w:color w:val="7F0055"/>
        </w:rPr>
        <w:t>private</w:t>
      </w:r>
      <w:r>
        <w:rPr>
          <w:color w:val="000000"/>
        </w:rPr>
        <w:t xml:space="preserve"> </w:t>
      </w:r>
      <w:r>
        <w:rPr>
          <w:bCs/>
          <w:color w:val="7F0055"/>
        </w:rPr>
        <w:t>int</w:t>
      </w:r>
      <w:r>
        <w:rPr>
          <w:color w:val="000000"/>
        </w:rPr>
        <w:t xml:space="preserve"> </w:t>
      </w:r>
      <w:r>
        <w:rPr>
          <w:color w:val="0000C0"/>
        </w:rPr>
        <w:t>id</w:t>
      </w:r>
      <w:r>
        <w:rPr>
          <w:color w:val="000000"/>
        </w:rPr>
        <w:t>;</w:t>
      </w:r>
    </w:p>
    <w:p w14:paraId="0093F0D7" w14:textId="21EF5262" w:rsidR="0048799E" w:rsidRDefault="0048799E" w:rsidP="0048799E">
      <w:pPr>
        <w:pStyle w:val="Output"/>
        <w:rPr>
          <w:color w:val="4C483D" w:themeColor="text2"/>
        </w:rPr>
      </w:pPr>
      <w:r>
        <w:rPr>
          <w:color w:val="000000"/>
        </w:rPr>
        <w:tab/>
      </w:r>
      <w:r>
        <w:rPr>
          <w:bCs/>
          <w:color w:val="7F0055"/>
        </w:rPr>
        <w:t>private</w:t>
      </w:r>
      <w:r>
        <w:rPr>
          <w:color w:val="000000"/>
        </w:rPr>
        <w:t xml:space="preserve"> String </w:t>
      </w:r>
      <w:r>
        <w:rPr>
          <w:color w:val="0000C0"/>
        </w:rPr>
        <w:t>name</w:t>
      </w:r>
      <w:r>
        <w:rPr>
          <w:color w:val="000000"/>
        </w:rPr>
        <w:t xml:space="preserve">; </w:t>
      </w:r>
    </w:p>
    <w:p w14:paraId="468B29F8" w14:textId="77777777" w:rsidR="0048799E" w:rsidRDefault="0048799E" w:rsidP="0048799E">
      <w:pPr>
        <w:pStyle w:val="Output"/>
        <w:rPr>
          <w:color w:val="4C483D" w:themeColor="text2"/>
        </w:rPr>
      </w:pPr>
    </w:p>
    <w:p w14:paraId="63D5DBF8" w14:textId="77777777" w:rsidR="0048799E" w:rsidRDefault="0048799E" w:rsidP="0048799E">
      <w:pPr>
        <w:pStyle w:val="Output"/>
        <w:rPr>
          <w:color w:val="4C483D" w:themeColor="text2"/>
        </w:rPr>
      </w:pPr>
      <w:r>
        <w:rPr>
          <w:color w:val="000000"/>
        </w:rPr>
        <w:tab/>
      </w:r>
      <w:r>
        <w:rPr>
          <w:bCs/>
          <w:color w:val="7F0055"/>
        </w:rPr>
        <w:t>public</w:t>
      </w:r>
      <w:r>
        <w:rPr>
          <w:color w:val="000000"/>
        </w:rPr>
        <w:t xml:space="preserve"> </w:t>
      </w:r>
      <w:r>
        <w:rPr>
          <w:bCs/>
          <w:color w:val="7F0055"/>
        </w:rPr>
        <w:t>static</w:t>
      </w:r>
      <w:r>
        <w:rPr>
          <w:color w:val="000000"/>
        </w:rPr>
        <w:t xml:space="preserve"> </w:t>
      </w:r>
      <w:r>
        <w:rPr>
          <w:bCs/>
          <w:color w:val="7F0055"/>
        </w:rPr>
        <w:t>void</w:t>
      </w:r>
      <w:r>
        <w:rPr>
          <w:color w:val="000000"/>
        </w:rPr>
        <w:t xml:space="preserve"> main(String[] </w:t>
      </w:r>
      <w:r>
        <w:rPr>
          <w:color w:val="6A3E3E"/>
        </w:rPr>
        <w:t>args</w:t>
      </w:r>
      <w:r>
        <w:rPr>
          <w:color w:val="000000"/>
        </w:rPr>
        <w:t>) {</w:t>
      </w:r>
    </w:p>
    <w:p w14:paraId="1E64AC56" w14:textId="77777777" w:rsidR="0048799E" w:rsidRDefault="0048799E" w:rsidP="0048799E">
      <w:pPr>
        <w:pStyle w:val="Output"/>
        <w:rPr>
          <w:color w:val="4C483D" w:themeColor="text2"/>
        </w:rPr>
      </w:pPr>
      <w:r>
        <w:rPr>
          <w:color w:val="000000"/>
        </w:rPr>
        <w:tab/>
      </w:r>
      <w:r>
        <w:rPr>
          <w:color w:val="000000"/>
        </w:rPr>
        <w:tab/>
        <w:t xml:space="preserve">Map&lt;DataKey, Integer&gt; </w:t>
      </w:r>
      <w:r>
        <w:rPr>
          <w:color w:val="6A3E3E"/>
        </w:rPr>
        <w:t>map</w:t>
      </w:r>
      <w:r>
        <w:rPr>
          <w:color w:val="000000"/>
        </w:rPr>
        <w:t xml:space="preserve"> = </w:t>
      </w:r>
      <w:r>
        <w:rPr>
          <w:bCs/>
          <w:color w:val="7F0055"/>
        </w:rPr>
        <w:t>new</w:t>
      </w:r>
      <w:r>
        <w:rPr>
          <w:color w:val="000000"/>
        </w:rPr>
        <w:t xml:space="preserve"> HashMap&lt;DataKey, Integer&gt;();</w:t>
      </w:r>
    </w:p>
    <w:p w14:paraId="173420A8" w14:textId="77777777" w:rsidR="0048799E" w:rsidRDefault="0048799E" w:rsidP="0048799E">
      <w:pPr>
        <w:pStyle w:val="Output"/>
        <w:rPr>
          <w:color w:val="4C483D" w:themeColor="text2"/>
        </w:rPr>
      </w:pPr>
      <w:r>
        <w:rPr>
          <w:color w:val="000000"/>
        </w:rPr>
        <w:tab/>
      </w:r>
      <w:r>
        <w:rPr>
          <w:color w:val="000000"/>
        </w:rPr>
        <w:tab/>
        <w:t xml:space="preserve">DataKey </w:t>
      </w:r>
      <w:r>
        <w:rPr>
          <w:color w:val="6A3E3E"/>
        </w:rPr>
        <w:t>key</w:t>
      </w:r>
      <w:r>
        <w:rPr>
          <w:color w:val="000000"/>
        </w:rPr>
        <w:t xml:space="preserve"> = </w:t>
      </w:r>
      <w:r>
        <w:rPr>
          <w:bCs/>
          <w:color w:val="7F0055"/>
        </w:rPr>
        <w:t>new</w:t>
      </w:r>
      <w:r>
        <w:rPr>
          <w:color w:val="000000"/>
        </w:rPr>
        <w:t xml:space="preserve"> DataKey(1, </w:t>
      </w:r>
      <w:r>
        <w:rPr>
          <w:color w:val="2A00FF"/>
        </w:rPr>
        <w:t>"AAA"</w:t>
      </w:r>
      <w:r>
        <w:rPr>
          <w:color w:val="000000"/>
        </w:rPr>
        <w:t>);</w:t>
      </w:r>
      <w:r>
        <w:rPr>
          <w:color w:val="000000"/>
        </w:rPr>
        <w:tab/>
      </w:r>
      <w:r>
        <w:rPr>
          <w:color w:val="000000"/>
        </w:rPr>
        <w:tab/>
      </w:r>
    </w:p>
    <w:p w14:paraId="45D59676" w14:textId="77777777" w:rsidR="0048799E" w:rsidRDefault="0048799E" w:rsidP="0048799E">
      <w:pPr>
        <w:pStyle w:val="Output"/>
        <w:rPr>
          <w:color w:val="4C483D" w:themeColor="text2"/>
        </w:rPr>
      </w:pPr>
      <w:r>
        <w:rPr>
          <w:color w:val="000000"/>
        </w:rPr>
        <w:tab/>
      </w:r>
      <w:r>
        <w:rPr>
          <w:color w:val="000000"/>
        </w:rPr>
        <w:tab/>
      </w:r>
      <w:r>
        <w:rPr>
          <w:color w:val="6A3E3E"/>
        </w:rPr>
        <w:t>map</w:t>
      </w:r>
      <w:r>
        <w:rPr>
          <w:color w:val="000000"/>
        </w:rPr>
        <w:t>.put(</w:t>
      </w:r>
      <w:r>
        <w:rPr>
          <w:color w:val="6A3E3E"/>
        </w:rPr>
        <w:t>key</w:t>
      </w:r>
      <w:r>
        <w:rPr>
          <w:color w:val="000000"/>
        </w:rPr>
        <w:t>, 100);</w:t>
      </w:r>
    </w:p>
    <w:p w14:paraId="2DFA0702" w14:textId="77777777" w:rsidR="0048799E" w:rsidRDefault="0048799E" w:rsidP="0048799E">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"Key 1 : "</w:t>
      </w:r>
      <w:r>
        <w:rPr>
          <w:color w:val="000000"/>
        </w:rPr>
        <w:t>+</w:t>
      </w:r>
      <w:r>
        <w:rPr>
          <w:color w:val="6A3E3E"/>
        </w:rPr>
        <w:t>key</w:t>
      </w:r>
      <w:r>
        <w:rPr>
          <w:color w:val="000000"/>
        </w:rPr>
        <w:t>.hashCode());</w:t>
      </w:r>
    </w:p>
    <w:p w14:paraId="6BEB9EE8" w14:textId="77777777" w:rsidR="0048799E" w:rsidRDefault="0048799E" w:rsidP="0048799E">
      <w:pPr>
        <w:pStyle w:val="Output"/>
        <w:rPr>
          <w:color w:val="4C483D" w:themeColor="text2"/>
        </w:rPr>
      </w:pPr>
      <w:r>
        <w:rPr>
          <w:color w:val="000000"/>
        </w:rPr>
        <w:tab/>
      </w:r>
      <w:r>
        <w:rPr>
          <w:color w:val="000000"/>
        </w:rPr>
        <w:tab/>
      </w:r>
    </w:p>
    <w:p w14:paraId="493C198D" w14:textId="77777777" w:rsidR="0048799E" w:rsidRDefault="0048799E" w:rsidP="0048799E">
      <w:pPr>
        <w:pStyle w:val="Output"/>
        <w:rPr>
          <w:color w:val="4C483D" w:themeColor="text2"/>
        </w:rPr>
      </w:pPr>
      <w:r>
        <w:rPr>
          <w:color w:val="000000"/>
        </w:rPr>
        <w:lastRenderedPageBreak/>
        <w:tab/>
      </w:r>
      <w:r>
        <w:rPr>
          <w:color w:val="000000"/>
        </w:rPr>
        <w:tab/>
      </w:r>
    </w:p>
    <w:p w14:paraId="21AD0606" w14:textId="77777777" w:rsidR="0048799E" w:rsidRDefault="0048799E" w:rsidP="0048799E">
      <w:pPr>
        <w:pStyle w:val="Output"/>
        <w:rPr>
          <w:color w:val="4C483D" w:themeColor="text2"/>
        </w:rPr>
      </w:pPr>
      <w:r>
        <w:rPr>
          <w:color w:val="000000"/>
        </w:rPr>
        <w:tab/>
      </w:r>
      <w:r>
        <w:rPr>
          <w:color w:val="000000"/>
        </w:rPr>
        <w:tab/>
      </w:r>
      <w:r>
        <w:rPr>
          <w:color w:val="3F7F5F"/>
        </w:rPr>
        <w:t>//Create Key object with Same Data</w:t>
      </w:r>
    </w:p>
    <w:p w14:paraId="05CCD8D1" w14:textId="77777777" w:rsidR="0048799E" w:rsidRDefault="0048799E" w:rsidP="0048799E">
      <w:pPr>
        <w:pStyle w:val="Output"/>
        <w:rPr>
          <w:color w:val="4C483D" w:themeColor="text2"/>
        </w:rPr>
      </w:pPr>
      <w:r>
        <w:rPr>
          <w:color w:val="000000"/>
        </w:rPr>
        <w:tab/>
      </w:r>
      <w:r>
        <w:rPr>
          <w:color w:val="000000"/>
        </w:rPr>
        <w:tab/>
        <w:t xml:space="preserve">DataKey </w:t>
      </w:r>
      <w:r>
        <w:rPr>
          <w:color w:val="6A3E3E"/>
        </w:rPr>
        <w:t>key2</w:t>
      </w:r>
      <w:r>
        <w:rPr>
          <w:color w:val="000000"/>
        </w:rPr>
        <w:t xml:space="preserve"> = </w:t>
      </w:r>
      <w:r>
        <w:rPr>
          <w:bCs/>
          <w:color w:val="7F0055"/>
        </w:rPr>
        <w:t>new</w:t>
      </w:r>
      <w:r>
        <w:rPr>
          <w:color w:val="000000"/>
        </w:rPr>
        <w:t xml:space="preserve"> DataKey(1, </w:t>
      </w:r>
      <w:r>
        <w:rPr>
          <w:color w:val="2A00FF"/>
        </w:rPr>
        <w:t>"AAA"</w:t>
      </w:r>
      <w:r>
        <w:rPr>
          <w:color w:val="000000"/>
        </w:rPr>
        <w:t>);</w:t>
      </w:r>
      <w:r>
        <w:rPr>
          <w:color w:val="000000"/>
        </w:rPr>
        <w:tab/>
      </w:r>
    </w:p>
    <w:p w14:paraId="1EA68C17" w14:textId="77777777" w:rsidR="0048799E" w:rsidRDefault="0048799E" w:rsidP="0048799E">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"Key 2 : "</w:t>
      </w:r>
      <w:r>
        <w:rPr>
          <w:color w:val="000000"/>
        </w:rPr>
        <w:t>+</w:t>
      </w:r>
      <w:r>
        <w:rPr>
          <w:color w:val="6A3E3E"/>
        </w:rPr>
        <w:t>key2</w:t>
      </w:r>
      <w:r>
        <w:rPr>
          <w:color w:val="000000"/>
        </w:rPr>
        <w:t>.hashCode());</w:t>
      </w:r>
    </w:p>
    <w:p w14:paraId="765910BD" w14:textId="77777777" w:rsidR="0048799E" w:rsidRDefault="0048799E" w:rsidP="0048799E">
      <w:pPr>
        <w:pStyle w:val="Output"/>
        <w:rPr>
          <w:color w:val="4C483D" w:themeColor="text2"/>
        </w:rPr>
      </w:pPr>
      <w:r>
        <w:rPr>
          <w:color w:val="000000"/>
        </w:rPr>
        <w:tab/>
      </w:r>
      <w:r>
        <w:rPr>
          <w:color w:val="000000"/>
        </w:rPr>
        <w:tab/>
      </w:r>
      <w:r>
        <w:rPr>
          <w:color w:val="3F7F5F"/>
        </w:rPr>
        <w:t>//We are trying to get VALUE , by Passing same data Key Object as KEY</w:t>
      </w:r>
    </w:p>
    <w:p w14:paraId="51E42050" w14:textId="77777777" w:rsidR="0048799E" w:rsidRDefault="0048799E" w:rsidP="0048799E">
      <w:pPr>
        <w:pStyle w:val="Output"/>
        <w:rPr>
          <w:color w:val="4C483D" w:themeColor="text2"/>
        </w:rPr>
      </w:pPr>
      <w:r>
        <w:rPr>
          <w:color w:val="000000"/>
        </w:rPr>
        <w:tab/>
      </w:r>
      <w:r>
        <w:rPr>
          <w:color w:val="000000"/>
        </w:rPr>
        <w:tab/>
        <w:t xml:space="preserve">Integer </w:t>
      </w:r>
      <w:r>
        <w:rPr>
          <w:color w:val="6A3E3E"/>
        </w:rPr>
        <w:t>value</w:t>
      </w:r>
      <w:r>
        <w:rPr>
          <w:color w:val="000000"/>
        </w:rPr>
        <w:t xml:space="preserve"> = </w:t>
      </w:r>
      <w:r>
        <w:rPr>
          <w:color w:val="6A3E3E"/>
        </w:rPr>
        <w:t>map</w:t>
      </w:r>
      <w:r>
        <w:rPr>
          <w:color w:val="000000"/>
        </w:rPr>
        <w:t>.get(</w:t>
      </w:r>
      <w:r>
        <w:rPr>
          <w:color w:val="6A3E3E"/>
        </w:rPr>
        <w:t>key2</w:t>
      </w:r>
      <w:r>
        <w:rPr>
          <w:color w:val="000000"/>
        </w:rPr>
        <w:t>);</w:t>
      </w:r>
    </w:p>
    <w:p w14:paraId="37B88E6E" w14:textId="77777777" w:rsidR="0048799E" w:rsidRDefault="0048799E" w:rsidP="0048799E">
      <w:pPr>
        <w:pStyle w:val="Output"/>
        <w:rPr>
          <w:color w:val="4C483D" w:themeColor="text2"/>
        </w:rPr>
      </w:pPr>
      <w:r>
        <w:rPr>
          <w:color w:val="000000"/>
        </w:rPr>
        <w:tab/>
      </w:r>
      <w:r>
        <w:rPr>
          <w:color w:val="000000"/>
        </w:rPr>
        <w:tab/>
        <w:t>System.</w:t>
      </w:r>
      <w:r>
        <w:rPr>
          <w:bCs/>
          <w:i/>
          <w:iCs/>
          <w:color w:val="0000C0"/>
        </w:rPr>
        <w:t>out</w:t>
      </w:r>
      <w:r>
        <w:rPr>
          <w:color w:val="000000"/>
        </w:rPr>
        <w:t>.println(</w:t>
      </w:r>
      <w:r>
        <w:rPr>
          <w:color w:val="6A3E3E"/>
        </w:rPr>
        <w:t>value</w:t>
      </w:r>
      <w:r>
        <w:rPr>
          <w:color w:val="000000"/>
        </w:rPr>
        <w:t>);</w:t>
      </w:r>
    </w:p>
    <w:p w14:paraId="412954EA" w14:textId="0DD2BD49" w:rsidR="0048799E" w:rsidRDefault="0048799E" w:rsidP="0048799E">
      <w:pPr>
        <w:pStyle w:val="Output"/>
        <w:rPr>
          <w:color w:val="4C483D" w:themeColor="text2"/>
        </w:rPr>
      </w:pPr>
      <w:r>
        <w:rPr>
          <w:color w:val="000000"/>
        </w:rPr>
        <w:tab/>
        <w:t>}</w:t>
      </w:r>
    </w:p>
    <w:p w14:paraId="2C6F5146" w14:textId="69AB65C7" w:rsidR="008E5DC9" w:rsidRDefault="0048799E" w:rsidP="0048799E">
      <w:pPr>
        <w:pStyle w:val="Output"/>
      </w:pPr>
      <w:r>
        <w:rPr>
          <w:color w:val="000000"/>
        </w:rPr>
        <w:t>}</w:t>
      </w:r>
    </w:p>
    <w:p w14:paraId="241DD777" w14:textId="77777777" w:rsidR="00601D22" w:rsidRDefault="00601D22" w:rsidP="00354DFF">
      <w:r w:rsidRPr="00601D22">
        <w:t>When we run above program, it will print </w:t>
      </w:r>
      <w:r w:rsidRPr="00601D22">
        <w:rPr>
          <w:rStyle w:val="0SyntaxPinkChar"/>
        </w:rPr>
        <w:t>null</w:t>
      </w:r>
      <w:r>
        <w:rPr>
          <w:rStyle w:val="0SyntaxPinkChar"/>
        </w:rPr>
        <w:t>.</w:t>
      </w:r>
      <w:r w:rsidRPr="00601D22">
        <w:t xml:space="preserve"> </w:t>
      </w:r>
      <w:r>
        <w:t xml:space="preserve">Because </w:t>
      </w:r>
      <w:r w:rsidRPr="00601D22">
        <w:t>notice that hash code values of both the objects are different and hence value is not found.</w:t>
      </w:r>
      <w:r>
        <w:t xml:space="preserve"> </w:t>
      </w:r>
    </w:p>
    <w:p w14:paraId="6DEC7D78" w14:textId="77777777" w:rsidR="00601D22" w:rsidRDefault="00601D22" w:rsidP="00354DFF">
      <w:r>
        <w:t xml:space="preserve">So to avoid this we need to return </w:t>
      </w:r>
    </w:p>
    <w:p w14:paraId="0AE39340" w14:textId="610388D8" w:rsidR="008E5DC9" w:rsidRDefault="00601D22" w:rsidP="00B413EE">
      <w:pPr>
        <w:pStyle w:val="ListParagraph"/>
        <w:numPr>
          <w:ilvl w:val="0"/>
          <w:numId w:val="317"/>
        </w:numPr>
      </w:pPr>
      <w:r>
        <w:t xml:space="preserve">same </w:t>
      </w:r>
      <w:r w:rsidRPr="00601D22">
        <w:rPr>
          <w:rStyle w:val="0SyntxBlueChar"/>
        </w:rPr>
        <w:t>hashcode()</w:t>
      </w:r>
      <w:r>
        <w:t xml:space="preserve"> if data for two objects are same.</w:t>
      </w:r>
    </w:p>
    <w:p w14:paraId="767B4CA2" w14:textId="606B126C" w:rsidR="00601D22" w:rsidRDefault="00601D22" w:rsidP="00264846">
      <w:pPr>
        <w:pStyle w:val="ListParagraph"/>
        <w:numPr>
          <w:ilvl w:val="0"/>
          <w:numId w:val="317"/>
        </w:numPr>
      </w:pPr>
      <w:r>
        <w:t xml:space="preserve">Override </w:t>
      </w:r>
      <w:r w:rsidRPr="00601D22">
        <w:rPr>
          <w:rStyle w:val="0SyntxBlueChar"/>
        </w:rPr>
        <w:t>equals()</w:t>
      </w:r>
      <w:r>
        <w:t xml:space="preserve"> method return true only if all data elements are matched</w:t>
      </w:r>
      <w:r w:rsidR="002079A2">
        <w:t>.</w:t>
      </w:r>
    </w:p>
    <w:p w14:paraId="756E99A3" w14:textId="77777777" w:rsidR="00601D22" w:rsidRDefault="00601D22" w:rsidP="00354DFF"/>
    <w:p w14:paraId="476657A0" w14:textId="28017FA1" w:rsidR="00601D22" w:rsidRDefault="00601D22" w:rsidP="00601D22">
      <w:pPr>
        <w:pStyle w:val="Output"/>
        <w:rPr>
          <w:color w:val="4C483D" w:themeColor="text2"/>
        </w:rPr>
      </w:pPr>
      <w:r>
        <w:rPr>
          <w:bCs/>
        </w:rPr>
        <w:t>public</w:t>
      </w:r>
      <w:r>
        <w:rPr>
          <w:color w:val="000000"/>
        </w:rPr>
        <w:t xml:space="preserve"> </w:t>
      </w:r>
      <w:r>
        <w:rPr>
          <w:bCs/>
        </w:rPr>
        <w:t>class</w:t>
      </w:r>
      <w:r>
        <w:rPr>
          <w:color w:val="000000"/>
        </w:rPr>
        <w:t xml:space="preserve"> </w:t>
      </w:r>
      <w:r w:rsidRPr="00601D22">
        <w:rPr>
          <w:rStyle w:val="0SyntxBlueChar"/>
          <w:b/>
          <w:bCs/>
        </w:rPr>
        <w:t>DataKey</w:t>
      </w:r>
      <w:r>
        <w:rPr>
          <w:color w:val="000000"/>
        </w:rPr>
        <w:t xml:space="preserve"> {</w:t>
      </w:r>
    </w:p>
    <w:p w14:paraId="3C3C6D77" w14:textId="77777777" w:rsidR="00601D22" w:rsidRDefault="00601D22" w:rsidP="00601D22">
      <w:pPr>
        <w:pStyle w:val="Output"/>
        <w:rPr>
          <w:color w:val="4C483D" w:themeColor="text2"/>
        </w:rPr>
      </w:pPr>
      <w:r>
        <w:rPr>
          <w:color w:val="000000"/>
        </w:rPr>
        <w:tab/>
      </w:r>
      <w:r>
        <w:rPr>
          <w:bCs/>
        </w:rPr>
        <w:t>private</w:t>
      </w:r>
      <w:r>
        <w:rPr>
          <w:color w:val="000000"/>
        </w:rPr>
        <w:t xml:space="preserve"> </w:t>
      </w:r>
      <w:r>
        <w:rPr>
          <w:bCs/>
        </w:rPr>
        <w:t>int</w:t>
      </w:r>
      <w:r>
        <w:rPr>
          <w:color w:val="000000"/>
        </w:rPr>
        <w:t xml:space="preserve"> </w:t>
      </w:r>
      <w:r>
        <w:rPr>
          <w:color w:val="0000C0"/>
        </w:rPr>
        <w:t>id</w:t>
      </w:r>
      <w:r>
        <w:rPr>
          <w:color w:val="000000"/>
        </w:rPr>
        <w:t>;</w:t>
      </w:r>
    </w:p>
    <w:p w14:paraId="3EFCC1FF" w14:textId="6C13D617" w:rsidR="00601D22" w:rsidRDefault="00601D22" w:rsidP="00601D22">
      <w:pPr>
        <w:pStyle w:val="Output"/>
        <w:rPr>
          <w:color w:val="4C483D" w:themeColor="text2"/>
        </w:rPr>
      </w:pPr>
      <w:r>
        <w:rPr>
          <w:color w:val="000000"/>
        </w:rPr>
        <w:tab/>
      </w:r>
      <w:r>
        <w:rPr>
          <w:bCs/>
        </w:rPr>
        <w:t>private</w:t>
      </w:r>
      <w:r>
        <w:rPr>
          <w:color w:val="000000"/>
        </w:rPr>
        <w:t xml:space="preserve"> String </w:t>
      </w:r>
      <w:r>
        <w:rPr>
          <w:color w:val="0000C0"/>
          <w:shd w:val="clear" w:color="auto" w:fill="F0D8A8"/>
        </w:rPr>
        <w:t>name</w:t>
      </w:r>
      <w:r>
        <w:rPr>
          <w:color w:val="000000"/>
        </w:rPr>
        <w:t>;</w:t>
      </w:r>
      <w:r>
        <w:rPr>
          <w:color w:val="000000"/>
        </w:rPr>
        <w:tab/>
      </w:r>
    </w:p>
    <w:p w14:paraId="01AB1A73" w14:textId="77777777" w:rsidR="00601D22" w:rsidRDefault="00601D22" w:rsidP="00601D22">
      <w:pPr>
        <w:pStyle w:val="Output"/>
        <w:rPr>
          <w:color w:val="4C483D" w:themeColor="text2"/>
        </w:rPr>
      </w:pPr>
      <w:r>
        <w:rPr>
          <w:color w:val="000000"/>
        </w:rPr>
        <w:tab/>
      </w:r>
    </w:p>
    <w:p w14:paraId="1C2253D8" w14:textId="77777777" w:rsidR="00601D22" w:rsidRDefault="00601D22" w:rsidP="00601D22">
      <w:pPr>
        <w:pStyle w:val="Output"/>
        <w:rPr>
          <w:color w:val="4C483D" w:themeColor="text2"/>
        </w:rPr>
      </w:pPr>
      <w:r>
        <w:rPr>
          <w:color w:val="000000"/>
        </w:rPr>
        <w:tab/>
      </w:r>
      <w:r>
        <w:rPr>
          <w:bCs/>
        </w:rPr>
        <w:t>public</w:t>
      </w:r>
      <w:r>
        <w:rPr>
          <w:color w:val="000000"/>
        </w:rPr>
        <w:t xml:space="preserve"> </w:t>
      </w:r>
      <w:r>
        <w:rPr>
          <w:bCs/>
        </w:rPr>
        <w:t>boolean</w:t>
      </w:r>
      <w:r>
        <w:rPr>
          <w:color w:val="000000"/>
        </w:rPr>
        <w:t xml:space="preserve"> </w:t>
      </w:r>
      <w:r w:rsidRPr="00A47BF9">
        <w:rPr>
          <w:rStyle w:val="0SyntaxPinkChar"/>
        </w:rPr>
        <w:t>equals</w:t>
      </w:r>
      <w:r>
        <w:rPr>
          <w:color w:val="000000"/>
        </w:rPr>
        <w:t xml:space="preserve">(Object </w:t>
      </w:r>
      <w:r>
        <w:rPr>
          <w:color w:val="6A3E3E"/>
        </w:rPr>
        <w:t>ob</w:t>
      </w:r>
      <w:r>
        <w:rPr>
          <w:color w:val="000000"/>
        </w:rPr>
        <w:t>) {</w:t>
      </w:r>
    </w:p>
    <w:p w14:paraId="6BF7436F" w14:textId="77777777" w:rsidR="00601D22" w:rsidRDefault="00601D22" w:rsidP="00601D22">
      <w:pPr>
        <w:pStyle w:val="Output"/>
        <w:rPr>
          <w:color w:val="4C483D" w:themeColor="text2"/>
        </w:rPr>
      </w:pPr>
      <w:r>
        <w:rPr>
          <w:color w:val="000000"/>
        </w:rPr>
        <w:tab/>
        <w:t xml:space="preserve">    </w:t>
      </w:r>
      <w:r>
        <w:rPr>
          <w:bCs/>
        </w:rPr>
        <w:t>if</w:t>
      </w:r>
      <w:r>
        <w:rPr>
          <w:color w:val="000000"/>
        </w:rPr>
        <w:t>(</w:t>
      </w:r>
      <w:r>
        <w:rPr>
          <w:color w:val="6A3E3E"/>
        </w:rPr>
        <w:t>ob</w:t>
      </w:r>
      <w:r>
        <w:rPr>
          <w:color w:val="000000"/>
        </w:rPr>
        <w:t xml:space="preserve"> == </w:t>
      </w:r>
      <w:r>
        <w:rPr>
          <w:bCs/>
        </w:rPr>
        <w:t>null</w:t>
      </w:r>
      <w:r>
        <w:rPr>
          <w:color w:val="000000"/>
        </w:rPr>
        <w:t xml:space="preserve">) </w:t>
      </w:r>
    </w:p>
    <w:p w14:paraId="07E2F27D" w14:textId="77777777" w:rsidR="00601D22" w:rsidRDefault="00601D22" w:rsidP="00601D22">
      <w:pPr>
        <w:pStyle w:val="Output"/>
        <w:rPr>
          <w:color w:val="4C483D" w:themeColor="text2"/>
        </w:rPr>
      </w:pPr>
      <w:r>
        <w:rPr>
          <w:color w:val="000000"/>
        </w:rPr>
        <w:tab/>
        <w:t xml:space="preserve">    </w:t>
      </w:r>
      <w:r>
        <w:rPr>
          <w:color w:val="000000"/>
        </w:rPr>
        <w:tab/>
      </w:r>
      <w:r>
        <w:rPr>
          <w:bCs/>
        </w:rPr>
        <w:t>return</w:t>
      </w:r>
      <w:r>
        <w:rPr>
          <w:color w:val="000000"/>
        </w:rPr>
        <w:t xml:space="preserve"> </w:t>
      </w:r>
      <w:r>
        <w:rPr>
          <w:bCs/>
        </w:rPr>
        <w:t>false</w:t>
      </w:r>
      <w:r>
        <w:rPr>
          <w:color w:val="000000"/>
        </w:rPr>
        <w:t>;</w:t>
      </w:r>
    </w:p>
    <w:p w14:paraId="287D4DF3" w14:textId="77777777" w:rsidR="00601D22" w:rsidRDefault="00601D22" w:rsidP="00601D22">
      <w:pPr>
        <w:pStyle w:val="Output"/>
        <w:rPr>
          <w:color w:val="4C483D" w:themeColor="text2"/>
        </w:rPr>
      </w:pPr>
      <w:r>
        <w:rPr>
          <w:color w:val="000000"/>
        </w:rPr>
        <w:tab/>
        <w:t xml:space="preserve">    </w:t>
      </w:r>
    </w:p>
    <w:p w14:paraId="6A242104" w14:textId="77777777" w:rsidR="00601D22" w:rsidRDefault="00601D22" w:rsidP="00601D22">
      <w:pPr>
        <w:pStyle w:val="Output"/>
        <w:rPr>
          <w:color w:val="4C483D" w:themeColor="text2"/>
        </w:rPr>
      </w:pPr>
      <w:r>
        <w:rPr>
          <w:color w:val="000000"/>
        </w:rPr>
        <w:tab/>
        <w:t xml:space="preserve">    </w:t>
      </w:r>
      <w:r>
        <w:rPr>
          <w:bCs/>
        </w:rPr>
        <w:t>if</w:t>
      </w:r>
      <w:r>
        <w:rPr>
          <w:color w:val="000000"/>
        </w:rPr>
        <w:t>(</w:t>
      </w:r>
      <w:r>
        <w:rPr>
          <w:bCs/>
        </w:rPr>
        <w:t>this</w:t>
      </w:r>
      <w:r>
        <w:rPr>
          <w:color w:val="000000"/>
        </w:rPr>
        <w:t xml:space="preserve"> == </w:t>
      </w:r>
      <w:r>
        <w:rPr>
          <w:color w:val="6A3E3E"/>
        </w:rPr>
        <w:t>ob</w:t>
      </w:r>
      <w:r>
        <w:rPr>
          <w:color w:val="000000"/>
        </w:rPr>
        <w:t xml:space="preserve">) </w:t>
      </w:r>
    </w:p>
    <w:p w14:paraId="07138A12" w14:textId="77777777" w:rsidR="00601D22" w:rsidRDefault="00601D22" w:rsidP="00601D22">
      <w:pPr>
        <w:pStyle w:val="Output"/>
        <w:rPr>
          <w:color w:val="4C483D" w:themeColor="text2"/>
        </w:rPr>
      </w:pPr>
      <w:r>
        <w:rPr>
          <w:color w:val="000000"/>
        </w:rPr>
        <w:tab/>
        <w:t xml:space="preserve">    </w:t>
      </w:r>
      <w:r>
        <w:rPr>
          <w:color w:val="000000"/>
        </w:rPr>
        <w:tab/>
      </w:r>
      <w:r>
        <w:rPr>
          <w:bCs/>
        </w:rPr>
        <w:t>return</w:t>
      </w:r>
      <w:r>
        <w:rPr>
          <w:color w:val="000000"/>
        </w:rPr>
        <w:t xml:space="preserve"> </w:t>
      </w:r>
      <w:r>
        <w:rPr>
          <w:bCs/>
        </w:rPr>
        <w:t>true</w:t>
      </w:r>
      <w:r>
        <w:rPr>
          <w:color w:val="000000"/>
        </w:rPr>
        <w:t xml:space="preserve">;      </w:t>
      </w:r>
      <w:r>
        <w:rPr>
          <w:color w:val="3F7F5F"/>
        </w:rPr>
        <w:t>// Reference equality</w:t>
      </w:r>
    </w:p>
    <w:p w14:paraId="13A4926F" w14:textId="77777777" w:rsidR="00601D22" w:rsidRDefault="00601D22" w:rsidP="00601D22">
      <w:pPr>
        <w:pStyle w:val="Output"/>
        <w:rPr>
          <w:color w:val="4C483D" w:themeColor="text2"/>
        </w:rPr>
      </w:pPr>
      <w:r>
        <w:rPr>
          <w:color w:val="000000"/>
        </w:rPr>
        <w:tab/>
        <w:t xml:space="preserve">    </w:t>
      </w:r>
    </w:p>
    <w:p w14:paraId="2B926126" w14:textId="77777777" w:rsidR="00601D22" w:rsidRDefault="00601D22" w:rsidP="00601D22">
      <w:pPr>
        <w:pStyle w:val="Output"/>
        <w:rPr>
          <w:color w:val="4C483D" w:themeColor="text2"/>
        </w:rPr>
      </w:pPr>
      <w:r>
        <w:rPr>
          <w:color w:val="000000"/>
        </w:rPr>
        <w:tab/>
        <w:t xml:space="preserve">    </w:t>
      </w:r>
      <w:r>
        <w:rPr>
          <w:bCs/>
        </w:rPr>
        <w:t>if</w:t>
      </w:r>
      <w:r>
        <w:rPr>
          <w:color w:val="000000"/>
        </w:rPr>
        <w:t>(!(</w:t>
      </w:r>
      <w:r>
        <w:rPr>
          <w:color w:val="6A3E3E"/>
        </w:rPr>
        <w:t>ob</w:t>
      </w:r>
      <w:r>
        <w:rPr>
          <w:color w:val="000000"/>
        </w:rPr>
        <w:t xml:space="preserve"> </w:t>
      </w:r>
      <w:r>
        <w:rPr>
          <w:bCs/>
        </w:rPr>
        <w:t>instanceof</w:t>
      </w:r>
      <w:r>
        <w:rPr>
          <w:color w:val="000000"/>
        </w:rPr>
        <w:t xml:space="preserve"> DataKey)) </w:t>
      </w:r>
    </w:p>
    <w:p w14:paraId="29A5CAD1" w14:textId="77777777" w:rsidR="00601D22" w:rsidRDefault="00601D22" w:rsidP="00601D22">
      <w:pPr>
        <w:pStyle w:val="Output"/>
        <w:rPr>
          <w:color w:val="4C483D" w:themeColor="text2"/>
        </w:rPr>
      </w:pPr>
      <w:r>
        <w:rPr>
          <w:color w:val="000000"/>
        </w:rPr>
        <w:tab/>
        <w:t xml:space="preserve">    </w:t>
      </w:r>
      <w:r>
        <w:rPr>
          <w:color w:val="000000"/>
        </w:rPr>
        <w:tab/>
      </w:r>
      <w:r>
        <w:rPr>
          <w:bCs/>
        </w:rPr>
        <w:t>return</w:t>
      </w:r>
      <w:r>
        <w:rPr>
          <w:color w:val="000000"/>
        </w:rPr>
        <w:t xml:space="preserve"> </w:t>
      </w:r>
      <w:r>
        <w:rPr>
          <w:bCs/>
        </w:rPr>
        <w:t>false</w:t>
      </w:r>
      <w:r>
        <w:rPr>
          <w:color w:val="000000"/>
        </w:rPr>
        <w:t>;</w:t>
      </w:r>
    </w:p>
    <w:p w14:paraId="58628FDD" w14:textId="77777777" w:rsidR="00601D22" w:rsidRDefault="00601D22" w:rsidP="00601D22">
      <w:pPr>
        <w:pStyle w:val="Output"/>
        <w:rPr>
          <w:color w:val="4C483D" w:themeColor="text2"/>
        </w:rPr>
      </w:pPr>
      <w:r>
        <w:rPr>
          <w:color w:val="000000"/>
        </w:rPr>
        <w:tab/>
        <w:t xml:space="preserve">   </w:t>
      </w:r>
    </w:p>
    <w:p w14:paraId="5835E641" w14:textId="77777777" w:rsidR="00601D22" w:rsidRDefault="00601D22" w:rsidP="00601D22">
      <w:pPr>
        <w:pStyle w:val="Output"/>
        <w:rPr>
          <w:color w:val="4C483D" w:themeColor="text2"/>
        </w:rPr>
      </w:pPr>
      <w:r>
        <w:rPr>
          <w:color w:val="000000"/>
        </w:rPr>
        <w:tab/>
        <w:t xml:space="preserve">    DataKey </w:t>
      </w:r>
      <w:r>
        <w:rPr>
          <w:color w:val="6A3E3E"/>
        </w:rPr>
        <w:t>obj</w:t>
      </w:r>
      <w:r>
        <w:rPr>
          <w:color w:val="000000"/>
        </w:rPr>
        <w:t xml:space="preserve"> = (DataKey) </w:t>
      </w:r>
      <w:r>
        <w:rPr>
          <w:color w:val="6A3E3E"/>
        </w:rPr>
        <w:t>ob</w:t>
      </w:r>
      <w:r>
        <w:rPr>
          <w:color w:val="000000"/>
        </w:rPr>
        <w:t>;</w:t>
      </w:r>
    </w:p>
    <w:p w14:paraId="26CF24B4" w14:textId="77777777" w:rsidR="00601D22" w:rsidRDefault="00601D22" w:rsidP="00601D22">
      <w:pPr>
        <w:pStyle w:val="Output"/>
        <w:rPr>
          <w:color w:val="4C483D" w:themeColor="text2"/>
        </w:rPr>
      </w:pPr>
      <w:r>
        <w:rPr>
          <w:color w:val="000000"/>
        </w:rPr>
        <w:tab/>
        <w:t xml:space="preserve">    </w:t>
      </w:r>
      <w:r>
        <w:rPr>
          <w:bCs/>
        </w:rPr>
        <w:t>return</w:t>
      </w:r>
      <w:r>
        <w:rPr>
          <w:color w:val="000000"/>
        </w:rPr>
        <w:t xml:space="preserve"> (</w:t>
      </w:r>
      <w:r>
        <w:rPr>
          <w:color w:val="0000C0"/>
          <w:shd w:val="clear" w:color="auto" w:fill="D4D4D4"/>
        </w:rPr>
        <w:t>name</w:t>
      </w:r>
      <w:r>
        <w:rPr>
          <w:color w:val="000000"/>
        </w:rPr>
        <w:t>.equals(</w:t>
      </w:r>
      <w:r>
        <w:rPr>
          <w:color w:val="6A3E3E"/>
        </w:rPr>
        <w:t>obj</w:t>
      </w:r>
      <w:r>
        <w:rPr>
          <w:color w:val="000000"/>
        </w:rPr>
        <w:t>.getName())) &amp;&amp; (</w:t>
      </w:r>
      <w:r>
        <w:rPr>
          <w:color w:val="0000C0"/>
        </w:rPr>
        <w:t>id</w:t>
      </w:r>
      <w:r>
        <w:rPr>
          <w:color w:val="000000"/>
        </w:rPr>
        <w:t xml:space="preserve"> == </w:t>
      </w:r>
      <w:r>
        <w:rPr>
          <w:color w:val="6A3E3E"/>
        </w:rPr>
        <w:t>obj</w:t>
      </w:r>
      <w:r>
        <w:rPr>
          <w:color w:val="000000"/>
        </w:rPr>
        <w:t>.</w:t>
      </w:r>
      <w:r>
        <w:rPr>
          <w:color w:val="0000C0"/>
        </w:rPr>
        <w:t>id</w:t>
      </w:r>
      <w:r>
        <w:rPr>
          <w:color w:val="000000"/>
        </w:rPr>
        <w:t xml:space="preserve">); </w:t>
      </w:r>
    </w:p>
    <w:p w14:paraId="23EB760C" w14:textId="7D2937F0" w:rsidR="00601D22" w:rsidRDefault="00601D22" w:rsidP="00601D22">
      <w:pPr>
        <w:pStyle w:val="Output"/>
        <w:rPr>
          <w:color w:val="4C483D" w:themeColor="text2"/>
        </w:rPr>
      </w:pPr>
      <w:r>
        <w:rPr>
          <w:color w:val="000000"/>
        </w:rPr>
        <w:tab/>
        <w:t xml:space="preserve">  }</w:t>
      </w:r>
      <w:r>
        <w:rPr>
          <w:color w:val="000000"/>
        </w:rPr>
        <w:tab/>
      </w:r>
    </w:p>
    <w:p w14:paraId="1B1C74EA" w14:textId="77777777" w:rsidR="00601D22" w:rsidRDefault="00601D22" w:rsidP="00601D22">
      <w:pPr>
        <w:pStyle w:val="Output"/>
        <w:rPr>
          <w:color w:val="4C483D" w:themeColor="text2"/>
        </w:rPr>
      </w:pPr>
      <w:r>
        <w:rPr>
          <w:color w:val="000000"/>
        </w:rPr>
        <w:tab/>
      </w:r>
    </w:p>
    <w:p w14:paraId="2DBE0495" w14:textId="3F6C4D1C" w:rsidR="00601D22" w:rsidRDefault="00601D22" w:rsidP="00601D22">
      <w:pPr>
        <w:pStyle w:val="Output"/>
        <w:rPr>
          <w:color w:val="4C483D" w:themeColor="text2"/>
        </w:rPr>
      </w:pPr>
      <w:r>
        <w:rPr>
          <w:color w:val="000000"/>
        </w:rPr>
        <w:tab/>
        <w:t xml:space="preserve">  </w:t>
      </w:r>
      <w:r>
        <w:rPr>
          <w:bCs/>
        </w:rPr>
        <w:t>public</w:t>
      </w:r>
      <w:r>
        <w:rPr>
          <w:color w:val="000000"/>
        </w:rPr>
        <w:t xml:space="preserve"> </w:t>
      </w:r>
      <w:r>
        <w:rPr>
          <w:bCs/>
        </w:rPr>
        <w:t>int</w:t>
      </w:r>
      <w:r>
        <w:rPr>
          <w:color w:val="000000"/>
        </w:rPr>
        <w:t xml:space="preserve"> </w:t>
      </w:r>
      <w:r w:rsidRPr="00A47BF9">
        <w:rPr>
          <w:rStyle w:val="0SyntaxPinkChar"/>
        </w:rPr>
        <w:t>hashCode</w:t>
      </w:r>
      <w:r>
        <w:rPr>
          <w:color w:val="000000"/>
        </w:rPr>
        <w:t>() {</w:t>
      </w:r>
      <w:r w:rsidR="00326534">
        <w:rPr>
          <w:color w:val="000000"/>
        </w:rPr>
        <w:t xml:space="preserve"> </w:t>
      </w:r>
    </w:p>
    <w:p w14:paraId="6DC29E38" w14:textId="77777777" w:rsidR="00601D22" w:rsidRDefault="00601D22" w:rsidP="00601D22">
      <w:pPr>
        <w:pStyle w:val="Output"/>
        <w:rPr>
          <w:color w:val="4C483D" w:themeColor="text2"/>
        </w:rPr>
      </w:pPr>
      <w:r>
        <w:rPr>
          <w:color w:val="000000"/>
        </w:rPr>
        <w:tab/>
        <w:t xml:space="preserve">     </w:t>
      </w:r>
      <w:r>
        <w:rPr>
          <w:bCs/>
        </w:rPr>
        <w:t>return</w:t>
      </w:r>
      <w:r>
        <w:rPr>
          <w:color w:val="000000"/>
        </w:rPr>
        <w:t xml:space="preserve"> </w:t>
      </w:r>
      <w:r>
        <w:rPr>
          <w:color w:val="0000C0"/>
          <w:shd w:val="clear" w:color="auto" w:fill="D4D4D4"/>
        </w:rPr>
        <w:t>name</w:t>
      </w:r>
      <w:r>
        <w:rPr>
          <w:color w:val="000000"/>
        </w:rPr>
        <w:t xml:space="preserve">.hashCode() ^ </w:t>
      </w:r>
      <w:r>
        <w:rPr>
          <w:color w:val="0000C0"/>
        </w:rPr>
        <w:t>id</w:t>
      </w:r>
      <w:r>
        <w:rPr>
          <w:color w:val="000000"/>
        </w:rPr>
        <w:t>;</w:t>
      </w:r>
    </w:p>
    <w:p w14:paraId="5E3CBF3B" w14:textId="1BC53906" w:rsidR="00601D22" w:rsidRDefault="00601D22" w:rsidP="00601D22">
      <w:pPr>
        <w:pStyle w:val="Output"/>
        <w:rPr>
          <w:color w:val="000000"/>
        </w:rPr>
      </w:pPr>
      <w:r>
        <w:rPr>
          <w:color w:val="000000"/>
        </w:rPr>
        <w:tab/>
        <w:t xml:space="preserve">  }</w:t>
      </w:r>
    </w:p>
    <w:p w14:paraId="782955B2" w14:textId="443CB6F5" w:rsidR="00601D22" w:rsidRDefault="00601D22" w:rsidP="00601D22">
      <w:pPr>
        <w:pStyle w:val="Output"/>
        <w:rPr>
          <w:color w:val="4C483D" w:themeColor="text2"/>
        </w:rPr>
      </w:pPr>
      <w:r>
        <w:rPr>
          <w:color w:val="000000"/>
        </w:rPr>
        <w:t>}</w:t>
      </w:r>
    </w:p>
    <w:p w14:paraId="00198B3C" w14:textId="316A4048" w:rsidR="008E5DC9" w:rsidRDefault="00326534" w:rsidP="00601D22">
      <w:r>
        <w:rPr>
          <w:color w:val="000000"/>
        </w:rPr>
        <w:t xml:space="preserve">for same data </w:t>
      </w:r>
      <w:r>
        <w:rPr>
          <w:rStyle w:val="0SyntaxPinkChar"/>
        </w:rPr>
        <w:t>hashcode()</w:t>
      </w:r>
      <w:r>
        <w:rPr>
          <w:color w:val="000000"/>
        </w:rPr>
        <w:t xml:space="preserve"> returns same hashcode. Now we will reduce the hash collision, if object with same data is trying put as key, will we just update value – because key with same data already exists.</w:t>
      </w:r>
    </w:p>
    <w:p w14:paraId="500E120A" w14:textId="46D6F681" w:rsidR="008E5DC9" w:rsidRDefault="008E5DC9" w:rsidP="00354DFF"/>
    <w:p w14:paraId="3FBB89C8" w14:textId="18A18C1C" w:rsidR="008E5DC9" w:rsidRDefault="008E5DC9" w:rsidP="00354DFF"/>
    <w:p w14:paraId="7734C441" w14:textId="77777777" w:rsidR="00D91BA2" w:rsidRPr="0047540B" w:rsidRDefault="00D91BA2" w:rsidP="000E4144">
      <w:pPr>
        <w:pStyle w:val="Heading30"/>
      </w:pPr>
      <w:r>
        <w:t>LinkedHashMap – Internal implementation</w:t>
      </w:r>
    </w:p>
    <w:p w14:paraId="3E59FB42" w14:textId="77777777" w:rsidR="00D91BA2" w:rsidRPr="00AA4DAB" w:rsidRDefault="009D004C" w:rsidP="006F728B">
      <w:pPr>
        <w:pStyle w:val="ListParagraph"/>
        <w:numPr>
          <w:ilvl w:val="0"/>
          <w:numId w:val="137"/>
        </w:numPr>
        <w:rPr>
          <w:b/>
        </w:rPr>
      </w:pPr>
      <w:hyperlink r:id="rId265" w:history="1">
        <w:r w:rsidR="00D91BA2" w:rsidRPr="000307A5">
          <w:rPr>
            <w:rStyle w:val="Hyperlink"/>
          </w:rPr>
          <w:t>LinkedHashMap </w:t>
        </w:r>
      </w:hyperlink>
      <w:r w:rsidR="00D91BA2" w:rsidRPr="000307A5">
        <w:t>is just an extension of </w:t>
      </w:r>
      <w:hyperlink r:id="rId266" w:history="1">
        <w:r w:rsidR="00D91BA2" w:rsidRPr="000307A5">
          <w:rPr>
            <w:rStyle w:val="Hyperlink"/>
          </w:rPr>
          <w:t>HashMap</w:t>
        </w:r>
      </w:hyperlink>
      <w:r w:rsidR="00D91BA2" w:rsidRPr="000307A5">
        <w:t> </w:t>
      </w:r>
      <w:r w:rsidR="00D91BA2">
        <w:t xml:space="preserve">, internally uses </w:t>
      </w:r>
      <w:r w:rsidR="00D91BA2" w:rsidRPr="00AA4DAB">
        <w:rPr>
          <w:b/>
        </w:rPr>
        <w:t>HashTable+DoublyLinkedList</w:t>
      </w:r>
    </w:p>
    <w:p w14:paraId="1D08E061" w14:textId="7522BEEC" w:rsidR="00D91BA2" w:rsidRDefault="00D91BA2" w:rsidP="006F728B">
      <w:pPr>
        <w:pStyle w:val="ListParagraph"/>
        <w:numPr>
          <w:ilvl w:val="0"/>
          <w:numId w:val="137"/>
        </w:numPr>
      </w:pPr>
      <w:r w:rsidRPr="000307A5">
        <w:t>It has two references </w:t>
      </w:r>
      <w:r w:rsidRPr="000307A5">
        <w:rPr>
          <w:b/>
          <w:bCs/>
        </w:rPr>
        <w:t>head</w:t>
      </w:r>
      <w:r w:rsidRPr="000307A5">
        <w:t> and </w:t>
      </w:r>
      <w:r w:rsidRPr="000307A5">
        <w:rPr>
          <w:b/>
          <w:bCs/>
        </w:rPr>
        <w:t>tail </w:t>
      </w:r>
      <w:r w:rsidRPr="000307A5">
        <w:t>which will keep track of the latest object inserted and the first object inserted</w:t>
      </w:r>
    </w:p>
    <w:p w14:paraId="51035733" w14:textId="77777777" w:rsidR="00CB370F" w:rsidRDefault="00CB370F" w:rsidP="00CB370F">
      <w:pPr>
        <w:pStyle w:val="ListParagraph"/>
        <w:spacing w:line="240" w:lineRule="auto"/>
      </w:pPr>
    </w:p>
    <w:p w14:paraId="7894B510" w14:textId="77777777" w:rsidR="00D91BA2" w:rsidRPr="000D4D78" w:rsidRDefault="00D91BA2" w:rsidP="00D91BA2">
      <w:pPr>
        <w:rPr>
          <w:lang w:eastAsia="en-US"/>
        </w:rPr>
      </w:pPr>
      <w:r>
        <w:rPr>
          <w:lang w:eastAsia="en-US"/>
        </w:rPr>
        <w:t>1.</w:t>
      </w:r>
      <w:r w:rsidRPr="000D4D78">
        <w:rPr>
          <w:lang w:eastAsia="en-US"/>
        </w:rPr>
        <w:t xml:space="preserve">Each node in a </w:t>
      </w:r>
      <w:r w:rsidRPr="00CB370F">
        <w:rPr>
          <w:rStyle w:val="0SyntaxPinkChar"/>
        </w:rPr>
        <w:t>LinkedHashMap</w:t>
      </w:r>
      <w:r w:rsidRPr="000D4D78">
        <w:rPr>
          <w:lang w:eastAsia="en-US"/>
        </w:rPr>
        <w:t xml:space="preserve"> needs to have information about previous node and next node as the order in which they are accessed in important. The structure is as follows.</w:t>
      </w:r>
    </w:p>
    <w:p w14:paraId="7BF3201E" w14:textId="28EA52A7" w:rsidR="00D91BA2" w:rsidRDefault="00D91BA2" w:rsidP="00D91BA2">
      <w:r w:rsidRPr="000D4D78">
        <w:rPr>
          <w:noProof/>
          <w:bdr w:val="none" w:sz="0" w:space="0" w:color="auto" w:frame="1"/>
          <w:lang w:eastAsia="en-US"/>
        </w:rPr>
        <w:drawing>
          <wp:inline distT="0" distB="0" distL="0" distR="0" wp14:anchorId="06146B29" wp14:editId="01DCC5DC">
            <wp:extent cx="2935737" cy="532426"/>
            <wp:effectExtent l="0" t="0" r="0" b="1270"/>
            <wp:docPr id="184" name="Picture 184" descr="Structure of Node">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tructure of Node">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979762" cy="540410"/>
                    </a:xfrm>
                    <a:prstGeom prst="rect">
                      <a:avLst/>
                    </a:prstGeom>
                    <a:noFill/>
                    <a:ln>
                      <a:noFill/>
                    </a:ln>
                  </pic:spPr>
                </pic:pic>
              </a:graphicData>
            </a:graphic>
          </wp:inline>
        </w:drawing>
      </w:r>
    </w:p>
    <w:p w14:paraId="40718D6F" w14:textId="77777777" w:rsidR="006443F9" w:rsidRDefault="006443F9" w:rsidP="00D91BA2"/>
    <w:p w14:paraId="39242219" w14:textId="77777777" w:rsidR="00D91BA2" w:rsidRDefault="00D91BA2" w:rsidP="00D91BA2">
      <w:pPr>
        <w:pStyle w:val="Output"/>
        <w:rPr>
          <w:color w:val="4C483D" w:themeColor="text2"/>
        </w:rPr>
      </w:pPr>
      <w:r>
        <w:rPr>
          <w:bCs/>
          <w:color w:val="7F0055"/>
        </w:rPr>
        <w:t>class</w:t>
      </w:r>
      <w:r>
        <w:t xml:space="preserve"> Entry&lt;K,V&gt; </w:t>
      </w:r>
      <w:r>
        <w:rPr>
          <w:bCs/>
          <w:color w:val="7F0055"/>
        </w:rPr>
        <w:t>extends</w:t>
      </w:r>
      <w:r>
        <w:t xml:space="preserve"> HashMap.Node&lt;K,V&gt; {</w:t>
      </w:r>
    </w:p>
    <w:p w14:paraId="3A3CF505" w14:textId="77777777" w:rsidR="00D91BA2" w:rsidRDefault="00D91BA2" w:rsidP="00D91BA2">
      <w:pPr>
        <w:pStyle w:val="Output"/>
        <w:rPr>
          <w:color w:val="4C483D" w:themeColor="text2"/>
        </w:rPr>
      </w:pPr>
      <w:r>
        <w:t xml:space="preserve">        Entry&lt;K,V&gt; </w:t>
      </w:r>
      <w:r>
        <w:rPr>
          <w:color w:val="0000C0"/>
        </w:rPr>
        <w:t>before</w:t>
      </w:r>
      <w:r>
        <w:t xml:space="preserve">, </w:t>
      </w:r>
      <w:r>
        <w:rPr>
          <w:color w:val="0000C0"/>
        </w:rPr>
        <w:t>after</w:t>
      </w:r>
      <w:r>
        <w:t>;</w:t>
      </w:r>
    </w:p>
    <w:p w14:paraId="4F9095C9" w14:textId="77777777" w:rsidR="00D91BA2" w:rsidRDefault="00D91BA2" w:rsidP="00D91BA2">
      <w:pPr>
        <w:pStyle w:val="Output"/>
        <w:rPr>
          <w:color w:val="4C483D" w:themeColor="text2"/>
        </w:rPr>
      </w:pPr>
      <w:r>
        <w:t xml:space="preserve">        </w:t>
      </w:r>
      <w:r>
        <w:rPr>
          <w:highlight w:val="lightGray"/>
        </w:rPr>
        <w:t>Entry</w:t>
      </w:r>
      <w:r>
        <w:t>(</w:t>
      </w:r>
      <w:r>
        <w:rPr>
          <w:bCs/>
          <w:color w:val="7F0055"/>
        </w:rPr>
        <w:t>int</w:t>
      </w:r>
      <w:r>
        <w:t xml:space="preserve"> </w:t>
      </w:r>
      <w:r>
        <w:rPr>
          <w:color w:val="6A3E3E"/>
        </w:rPr>
        <w:t>hash</w:t>
      </w:r>
      <w:r>
        <w:t xml:space="preserve">, K </w:t>
      </w:r>
      <w:r>
        <w:rPr>
          <w:color w:val="6A3E3E"/>
        </w:rPr>
        <w:t>key</w:t>
      </w:r>
      <w:r>
        <w:t xml:space="preserve">, V </w:t>
      </w:r>
      <w:r>
        <w:rPr>
          <w:color w:val="6A3E3E"/>
        </w:rPr>
        <w:t>value</w:t>
      </w:r>
      <w:r>
        <w:t xml:space="preserve">, Node&lt;K,V&gt; </w:t>
      </w:r>
      <w:r>
        <w:rPr>
          <w:color w:val="6A3E3E"/>
        </w:rPr>
        <w:t>next</w:t>
      </w:r>
      <w:r>
        <w:t>) {</w:t>
      </w:r>
    </w:p>
    <w:p w14:paraId="78CF191B" w14:textId="77777777" w:rsidR="00D91BA2" w:rsidRDefault="00D91BA2" w:rsidP="00D91BA2">
      <w:pPr>
        <w:pStyle w:val="Output"/>
        <w:rPr>
          <w:color w:val="4C483D" w:themeColor="text2"/>
        </w:rPr>
      </w:pPr>
      <w:r>
        <w:t xml:space="preserve">            </w:t>
      </w:r>
      <w:r>
        <w:rPr>
          <w:bCs/>
          <w:color w:val="7F0055"/>
        </w:rPr>
        <w:t>super</w:t>
      </w:r>
      <w:r>
        <w:t>(</w:t>
      </w:r>
      <w:r>
        <w:rPr>
          <w:color w:val="6A3E3E"/>
        </w:rPr>
        <w:t>hash</w:t>
      </w:r>
      <w:r>
        <w:t xml:space="preserve">, </w:t>
      </w:r>
      <w:r>
        <w:rPr>
          <w:color w:val="6A3E3E"/>
        </w:rPr>
        <w:t>key</w:t>
      </w:r>
      <w:r>
        <w:t xml:space="preserve">, </w:t>
      </w:r>
      <w:r>
        <w:rPr>
          <w:color w:val="6A3E3E"/>
        </w:rPr>
        <w:t>value</w:t>
      </w:r>
      <w:r>
        <w:t xml:space="preserve">, </w:t>
      </w:r>
      <w:r>
        <w:rPr>
          <w:color w:val="6A3E3E"/>
        </w:rPr>
        <w:t>next</w:t>
      </w:r>
      <w:r>
        <w:t>);</w:t>
      </w:r>
    </w:p>
    <w:p w14:paraId="3C031FE3" w14:textId="77777777" w:rsidR="00D91BA2" w:rsidRDefault="00D91BA2" w:rsidP="00D91BA2">
      <w:pPr>
        <w:pStyle w:val="Output"/>
      </w:pPr>
      <w:r>
        <w:t xml:space="preserve">   }</w:t>
      </w:r>
    </w:p>
    <w:p w14:paraId="7DC57ADE" w14:textId="769A25CD" w:rsidR="00D91BA2" w:rsidRDefault="00D91BA2" w:rsidP="000C6F05">
      <w:r>
        <w:lastRenderedPageBreak/>
        <w:t>2.</w:t>
      </w:r>
      <w:r w:rsidRPr="000D4D78">
        <w:t>After inserting </w:t>
      </w:r>
      <w:r w:rsidRPr="003575A9">
        <w:rPr>
          <w:rFonts w:ascii="Consolas" w:hAnsi="Consolas"/>
          <w:color w:val="6A3E3E"/>
          <w:sz w:val="18"/>
          <w:szCs w:val="18"/>
        </w:rPr>
        <w:t>map</w:t>
      </w:r>
      <w:r w:rsidRPr="003575A9">
        <w:rPr>
          <w:rFonts w:ascii="Consolas" w:hAnsi="Consolas"/>
          <w:color w:val="000000"/>
          <w:sz w:val="18"/>
          <w:szCs w:val="18"/>
        </w:rPr>
        <w:t>.put(</w:t>
      </w:r>
      <w:r w:rsidRPr="003575A9">
        <w:rPr>
          <w:rFonts w:ascii="Consolas" w:hAnsi="Consolas"/>
          <w:color w:val="2A00FF"/>
          <w:sz w:val="18"/>
          <w:szCs w:val="18"/>
        </w:rPr>
        <w:t>"one"</w:t>
      </w:r>
      <w:r w:rsidRPr="003575A9">
        <w:rPr>
          <w:rFonts w:ascii="Consolas" w:hAnsi="Consolas"/>
          <w:color w:val="000000"/>
          <w:sz w:val="18"/>
          <w:szCs w:val="18"/>
        </w:rPr>
        <w:t xml:space="preserve">, </w:t>
      </w:r>
      <w:r w:rsidRPr="003575A9">
        <w:rPr>
          <w:rFonts w:ascii="Consolas" w:hAnsi="Consolas"/>
          <w:color w:val="2A00FF"/>
          <w:sz w:val="18"/>
          <w:szCs w:val="18"/>
        </w:rPr>
        <w:t>"AAA"</w:t>
      </w:r>
      <w:r w:rsidRPr="003575A9">
        <w:rPr>
          <w:rFonts w:ascii="Consolas" w:hAnsi="Consolas"/>
          <w:color w:val="000000"/>
          <w:sz w:val="18"/>
          <w:szCs w:val="18"/>
        </w:rPr>
        <w:t>);</w:t>
      </w:r>
      <w:r w:rsidR="003575A9" w:rsidRPr="003575A9">
        <w:rPr>
          <w:color w:val="000000"/>
          <w:sz w:val="18"/>
          <w:szCs w:val="18"/>
        </w:rPr>
        <w:t xml:space="preserve"> </w:t>
      </w:r>
      <w:r>
        <w:rPr>
          <w:color w:val="000000"/>
        </w:rPr>
        <w:t xml:space="preserve">Bucket with 16 capacity is created, hashcode &amp; index will be </w:t>
      </w:r>
      <w:r w:rsidR="0025247B">
        <w:rPr>
          <w:color w:val="000000"/>
        </w:rPr>
        <w:t>calculated</w:t>
      </w:r>
      <w:r>
        <w:rPr>
          <w:color w:val="000000"/>
        </w:rPr>
        <w:t>.</w:t>
      </w:r>
      <w:r w:rsidR="00010FEA">
        <w:rPr>
          <w:color w:val="000000"/>
        </w:rPr>
        <w:t xml:space="preserve"> </w:t>
      </w:r>
      <w:r>
        <w:rPr>
          <w:color w:val="000000"/>
        </w:rPr>
        <w:t xml:space="preserve">Here </w:t>
      </w:r>
      <w:r>
        <w:rPr>
          <w:b/>
          <w:bCs/>
          <w:color w:val="000000"/>
        </w:rPr>
        <w:t>one</w:t>
      </w:r>
      <w:r w:rsidRPr="000D4D78">
        <w:rPr>
          <w:color w:val="000000"/>
        </w:rPr>
        <w:t> is added, </w:t>
      </w:r>
      <w:r w:rsidRPr="000D4D78">
        <w:rPr>
          <w:b/>
          <w:bCs/>
          <w:color w:val="000000"/>
        </w:rPr>
        <w:t>head</w:t>
      </w:r>
      <w:r w:rsidRPr="000D4D78">
        <w:rPr>
          <w:color w:val="000000"/>
        </w:rPr>
        <w:t> and </w:t>
      </w:r>
      <w:r w:rsidRPr="000D4D78">
        <w:rPr>
          <w:b/>
          <w:bCs/>
          <w:color w:val="000000"/>
        </w:rPr>
        <w:t>tail</w:t>
      </w:r>
      <w:r w:rsidRPr="000D4D78">
        <w:rPr>
          <w:color w:val="000000"/>
        </w:rPr>
        <w:t> will refer to it.</w:t>
      </w:r>
      <w:r>
        <w:t xml:space="preserve"> </w:t>
      </w:r>
    </w:p>
    <w:p w14:paraId="1C07859F" w14:textId="6EE98EBD" w:rsidR="00D91BA2" w:rsidRDefault="00D91BA2" w:rsidP="00D91BA2">
      <w:r>
        <w:rPr>
          <w:noProof/>
          <w:lang w:eastAsia="en-US"/>
        </w:rPr>
        <w:drawing>
          <wp:inline distT="0" distB="0" distL="0" distR="0" wp14:anchorId="6DAB2AEB" wp14:editId="32DA3015">
            <wp:extent cx="2235787" cy="242132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243401" cy="2429575"/>
                    </a:xfrm>
                    <a:prstGeom prst="rect">
                      <a:avLst/>
                    </a:prstGeom>
                    <a:noFill/>
                    <a:ln>
                      <a:noFill/>
                    </a:ln>
                  </pic:spPr>
                </pic:pic>
              </a:graphicData>
            </a:graphic>
          </wp:inline>
        </w:drawing>
      </w:r>
    </w:p>
    <w:p w14:paraId="1115E21F" w14:textId="77777777" w:rsidR="000C6F05" w:rsidRDefault="000C6F05" w:rsidP="00D91BA2"/>
    <w:p w14:paraId="679DD8AF" w14:textId="77777777" w:rsidR="00D91BA2" w:rsidRDefault="00D91BA2" w:rsidP="000C6F05">
      <w:r>
        <w:t xml:space="preserve">3.On adding </w:t>
      </w:r>
      <w:r w:rsidRPr="00812A70">
        <w:rPr>
          <w:rFonts w:ascii="Consolas" w:hAnsi="Consolas" w:cs="Consolas"/>
          <w:color w:val="6A3E3E"/>
        </w:rPr>
        <w:t>map</w:t>
      </w:r>
      <w:r w:rsidRPr="00812A70">
        <w:rPr>
          <w:rFonts w:ascii="Consolas" w:hAnsi="Consolas" w:cs="Consolas"/>
          <w:color w:val="000000"/>
        </w:rPr>
        <w:t>.put(</w:t>
      </w:r>
      <w:r w:rsidRPr="00812A70">
        <w:rPr>
          <w:rFonts w:ascii="Consolas" w:hAnsi="Consolas" w:cs="Consolas"/>
          <w:color w:val="2A00FF"/>
        </w:rPr>
        <w:t>"two"</w:t>
      </w:r>
      <w:r w:rsidRPr="00812A70">
        <w:rPr>
          <w:rFonts w:ascii="Consolas" w:hAnsi="Consolas" w:cs="Consolas"/>
          <w:color w:val="000000"/>
        </w:rPr>
        <w:t xml:space="preserve">, </w:t>
      </w:r>
      <w:r w:rsidRPr="00812A70">
        <w:rPr>
          <w:rFonts w:ascii="Consolas" w:hAnsi="Consolas" w:cs="Consolas"/>
          <w:color w:val="2A00FF"/>
        </w:rPr>
        <w:t>"BBB"</w:t>
      </w:r>
      <w:r w:rsidRPr="00812A70">
        <w:rPr>
          <w:rFonts w:ascii="Consolas" w:hAnsi="Consolas" w:cs="Consolas"/>
          <w:color w:val="000000"/>
        </w:rPr>
        <w:t>);</w:t>
      </w:r>
      <w:r w:rsidRPr="00812A70">
        <w:t xml:space="preserve">, </w:t>
      </w:r>
      <w:r>
        <w:t>inserted in 8</w:t>
      </w:r>
      <w:r w:rsidRPr="00812A70">
        <w:rPr>
          <w:vertAlign w:val="superscript"/>
        </w:rPr>
        <w:t>th</w:t>
      </w:r>
      <w:r>
        <w:t xml:space="preserve"> bucket &amp; it is next to “one”, so </w:t>
      </w:r>
      <w:r w:rsidRPr="00BB4CC1">
        <w:rPr>
          <w:b/>
        </w:rPr>
        <w:t xml:space="preserve">head </w:t>
      </w:r>
      <w:r w:rsidRPr="00BB4CC1">
        <w:rPr>
          <w:b/>
        </w:rPr>
        <w:sym w:font="Wingdings" w:char="F0E0"/>
      </w:r>
      <w:r w:rsidRPr="00BB4CC1">
        <w:rPr>
          <w:b/>
        </w:rPr>
        <w:t xml:space="preserve"> one, tail </w:t>
      </w:r>
      <w:r w:rsidRPr="00BB4CC1">
        <w:rPr>
          <w:b/>
        </w:rPr>
        <w:sym w:font="Wingdings" w:char="F0E0"/>
      </w:r>
      <w:r w:rsidRPr="00BB4CC1">
        <w:rPr>
          <w:b/>
        </w:rPr>
        <w:t xml:space="preserve"> two</w:t>
      </w:r>
      <w:r>
        <w:t xml:space="preserve">, </w:t>
      </w:r>
      <w:r w:rsidRPr="008D6076">
        <w:rPr>
          <w:b/>
        </w:rPr>
        <w:t>before</w:t>
      </w:r>
      <w:r>
        <w:t xml:space="preserve"> &amp; </w:t>
      </w:r>
      <w:r w:rsidRPr="008D6076">
        <w:rPr>
          <w:b/>
        </w:rPr>
        <w:t>after</w:t>
      </w:r>
      <w:r>
        <w:t xml:space="preserve"> will linked, like this all elements will be added &amp; Insertion order will be marinated.</w:t>
      </w:r>
    </w:p>
    <w:p w14:paraId="2D8EAD0F" w14:textId="0F9083AD" w:rsidR="00D91BA2" w:rsidRDefault="00D91BA2" w:rsidP="00D91BA2">
      <w:r>
        <w:rPr>
          <w:noProof/>
          <w:lang w:eastAsia="en-US"/>
        </w:rPr>
        <w:drawing>
          <wp:inline distT="0" distB="0" distL="0" distR="0" wp14:anchorId="725C57FA" wp14:editId="335046F3">
            <wp:extent cx="3462035" cy="2342841"/>
            <wp:effectExtent l="0" t="0" r="508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510720" cy="2375788"/>
                    </a:xfrm>
                    <a:prstGeom prst="rect">
                      <a:avLst/>
                    </a:prstGeom>
                    <a:noFill/>
                    <a:ln>
                      <a:noFill/>
                    </a:ln>
                  </pic:spPr>
                </pic:pic>
              </a:graphicData>
            </a:graphic>
          </wp:inline>
        </w:drawing>
      </w:r>
    </w:p>
    <w:p w14:paraId="3618311B" w14:textId="77777777" w:rsidR="000C6F05" w:rsidRDefault="000C6F05" w:rsidP="000C6F05">
      <w:pPr>
        <w:spacing w:line="240" w:lineRule="auto"/>
      </w:pPr>
    </w:p>
    <w:p w14:paraId="5591D91D" w14:textId="77777777" w:rsidR="00D91BA2" w:rsidRDefault="00D91BA2" w:rsidP="000C6F05">
      <w:pPr>
        <w:spacing w:line="240" w:lineRule="auto"/>
      </w:pPr>
      <w:r>
        <w:t>4.If any collision, new element will be added in same Bucket location with LinkedList&amp; points to next.</w:t>
      </w:r>
      <w:r>
        <w:rPr>
          <w:noProof/>
          <w:lang w:eastAsia="en-US"/>
        </w:rPr>
        <w:drawing>
          <wp:inline distT="0" distB="0" distL="0" distR="0" wp14:anchorId="55F40E1A" wp14:editId="065DF65C">
            <wp:extent cx="4741359" cy="2436638"/>
            <wp:effectExtent l="0" t="0" r="254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781249" cy="2457138"/>
                    </a:xfrm>
                    <a:prstGeom prst="rect">
                      <a:avLst/>
                    </a:prstGeom>
                    <a:noFill/>
                    <a:ln>
                      <a:noFill/>
                    </a:ln>
                  </pic:spPr>
                </pic:pic>
              </a:graphicData>
            </a:graphic>
          </wp:inline>
        </w:drawing>
      </w:r>
    </w:p>
    <w:p w14:paraId="601C3721" w14:textId="44CFF88E" w:rsidR="00D91BA2" w:rsidRDefault="00D91BA2" w:rsidP="00D91BA2">
      <w:pPr>
        <w:pStyle w:val="Output"/>
        <w:rPr>
          <w:color w:val="4C483D" w:themeColor="text2"/>
        </w:rPr>
      </w:pPr>
      <w:r>
        <w:rPr>
          <w:bCs/>
          <w:color w:val="7F0055"/>
        </w:rPr>
        <w:lastRenderedPageBreak/>
        <w:t>public</w:t>
      </w:r>
      <w:r>
        <w:t xml:space="preserve"> </w:t>
      </w:r>
      <w:r>
        <w:rPr>
          <w:bCs/>
          <w:color w:val="7F0055"/>
        </w:rPr>
        <w:t>class</w:t>
      </w:r>
      <w:r>
        <w:t xml:space="preserve"> HashMapDemo {</w:t>
      </w:r>
    </w:p>
    <w:p w14:paraId="357BCAF3" w14:textId="77777777" w:rsidR="00D91BA2" w:rsidRDefault="00D91BA2" w:rsidP="00D91BA2">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69259D93" w14:textId="77777777" w:rsidR="00D91BA2" w:rsidRDefault="00D91BA2" w:rsidP="00D91BA2">
      <w:pPr>
        <w:pStyle w:val="Output"/>
        <w:rPr>
          <w:color w:val="4C483D" w:themeColor="text2"/>
        </w:rPr>
      </w:pPr>
      <w:r>
        <w:tab/>
      </w:r>
      <w:r>
        <w:tab/>
        <w:t xml:space="preserve">LinkedHashMap&lt;String, String&gt; </w:t>
      </w:r>
      <w:r>
        <w:rPr>
          <w:color w:val="6A3E3E"/>
        </w:rPr>
        <w:t>map</w:t>
      </w:r>
      <w:r>
        <w:t xml:space="preserve"> = </w:t>
      </w:r>
      <w:r>
        <w:rPr>
          <w:bCs/>
          <w:color w:val="7F0055"/>
        </w:rPr>
        <w:t>new</w:t>
      </w:r>
      <w:r>
        <w:t xml:space="preserve"> LinkedHashMap&lt;&gt;();</w:t>
      </w:r>
    </w:p>
    <w:p w14:paraId="631AED50" w14:textId="77777777" w:rsidR="00D91BA2" w:rsidRDefault="00D91BA2" w:rsidP="00D91BA2">
      <w:pPr>
        <w:pStyle w:val="Output"/>
        <w:rPr>
          <w:color w:val="4C483D" w:themeColor="text2"/>
        </w:rPr>
      </w:pPr>
      <w:r>
        <w:tab/>
      </w:r>
      <w:r>
        <w:tab/>
      </w:r>
      <w:r>
        <w:rPr>
          <w:color w:val="6A3E3E"/>
        </w:rPr>
        <w:t>map</w:t>
      </w:r>
      <w:r>
        <w:t>.put(</w:t>
      </w:r>
      <w:r>
        <w:rPr>
          <w:color w:val="2A00FF"/>
        </w:rPr>
        <w:t>"one"</w:t>
      </w:r>
      <w:r>
        <w:t xml:space="preserve">, </w:t>
      </w:r>
      <w:r>
        <w:rPr>
          <w:color w:val="2A00FF"/>
        </w:rPr>
        <w:t>"AAA"</w:t>
      </w:r>
      <w:r>
        <w:t xml:space="preserve">); </w:t>
      </w:r>
      <w:r>
        <w:rPr>
          <w:color w:val="3F7F5F"/>
        </w:rPr>
        <w:t>//7 -&gt; []</w:t>
      </w:r>
    </w:p>
    <w:p w14:paraId="1B0EF8E5" w14:textId="77777777" w:rsidR="00D91BA2" w:rsidRDefault="00D91BA2" w:rsidP="00D91BA2">
      <w:pPr>
        <w:pStyle w:val="Output"/>
        <w:rPr>
          <w:color w:val="4C483D" w:themeColor="text2"/>
        </w:rPr>
      </w:pPr>
      <w:r>
        <w:tab/>
      </w:r>
      <w:r>
        <w:tab/>
      </w:r>
      <w:r>
        <w:rPr>
          <w:color w:val="6A3E3E"/>
        </w:rPr>
        <w:t>map</w:t>
      </w:r>
      <w:r>
        <w:t>.put(</w:t>
      </w:r>
      <w:r>
        <w:rPr>
          <w:color w:val="2A00FF"/>
        </w:rPr>
        <w:t>"two"</w:t>
      </w:r>
      <w:r>
        <w:t xml:space="preserve">, </w:t>
      </w:r>
      <w:r>
        <w:rPr>
          <w:color w:val="2A00FF"/>
        </w:rPr>
        <w:t>"BBB"</w:t>
      </w:r>
      <w:r>
        <w:t xml:space="preserve">); </w:t>
      </w:r>
      <w:r>
        <w:rPr>
          <w:color w:val="3F7F5F"/>
        </w:rPr>
        <w:t xml:space="preserve">// </w:t>
      </w:r>
    </w:p>
    <w:p w14:paraId="286F3313" w14:textId="77777777" w:rsidR="00D91BA2" w:rsidRDefault="00D91BA2" w:rsidP="00D91BA2">
      <w:pPr>
        <w:pStyle w:val="Output"/>
        <w:rPr>
          <w:color w:val="4C483D" w:themeColor="text2"/>
        </w:rPr>
      </w:pPr>
      <w:r>
        <w:tab/>
      </w:r>
      <w:r>
        <w:tab/>
      </w:r>
      <w:r>
        <w:rPr>
          <w:color w:val="6A3E3E"/>
        </w:rPr>
        <w:t>map</w:t>
      </w:r>
      <w:r>
        <w:t>.put(</w:t>
      </w:r>
      <w:r>
        <w:rPr>
          <w:color w:val="2A00FF"/>
        </w:rPr>
        <w:t>"two"</w:t>
      </w:r>
      <w:r>
        <w:t xml:space="preserve">, </w:t>
      </w:r>
      <w:r>
        <w:rPr>
          <w:color w:val="2A00FF"/>
        </w:rPr>
        <w:t>"ZZZ"</w:t>
      </w:r>
      <w:r>
        <w:t>);</w:t>
      </w:r>
    </w:p>
    <w:p w14:paraId="4D071720" w14:textId="77777777" w:rsidR="00D91BA2" w:rsidRDefault="00D91BA2" w:rsidP="00D91BA2">
      <w:pPr>
        <w:pStyle w:val="Output"/>
        <w:rPr>
          <w:color w:val="4C483D" w:themeColor="text2"/>
        </w:rPr>
      </w:pPr>
      <w:r>
        <w:tab/>
      </w:r>
      <w:r>
        <w:tab/>
      </w:r>
      <w:r>
        <w:rPr>
          <w:color w:val="6A3E3E"/>
        </w:rPr>
        <w:t>map</w:t>
      </w:r>
      <w:r>
        <w:t>.put(</w:t>
      </w:r>
      <w:r>
        <w:rPr>
          <w:color w:val="2A00FF"/>
        </w:rPr>
        <w:t>"three"</w:t>
      </w:r>
      <w:r>
        <w:t xml:space="preserve">, </w:t>
      </w:r>
      <w:r>
        <w:rPr>
          <w:color w:val="2A00FF"/>
        </w:rPr>
        <w:t>"CCC"</w:t>
      </w:r>
      <w:r>
        <w:t>);</w:t>
      </w:r>
    </w:p>
    <w:p w14:paraId="240EFB72" w14:textId="77777777" w:rsidR="00D91BA2" w:rsidRDefault="00D91BA2" w:rsidP="00D91BA2">
      <w:pPr>
        <w:pStyle w:val="Output"/>
        <w:rPr>
          <w:color w:val="4C483D" w:themeColor="text2"/>
        </w:rPr>
      </w:pPr>
      <w:r>
        <w:rPr>
          <w:highlight w:val="lightGray"/>
        </w:rPr>
        <w:tab/>
      </w:r>
      <w:r>
        <w:rPr>
          <w:highlight w:val="lightGray"/>
        </w:rPr>
        <w:tab/>
      </w:r>
      <w:r>
        <w:rPr>
          <w:color w:val="6A3E3E"/>
          <w:highlight w:val="lightGray"/>
        </w:rPr>
        <w:t>map</w:t>
      </w:r>
      <w:r>
        <w:rPr>
          <w:highlight w:val="lightGray"/>
        </w:rPr>
        <w:t>.put(</w:t>
      </w:r>
      <w:r>
        <w:rPr>
          <w:color w:val="2A00FF"/>
          <w:highlight w:val="lightGray"/>
        </w:rPr>
        <w:t>"four"</w:t>
      </w:r>
      <w:r>
        <w:rPr>
          <w:highlight w:val="lightGray"/>
        </w:rPr>
        <w:t xml:space="preserve">, </w:t>
      </w:r>
      <w:r>
        <w:rPr>
          <w:color w:val="2A00FF"/>
          <w:highlight w:val="lightGray"/>
        </w:rPr>
        <w:t>"DDD"</w:t>
      </w:r>
      <w:r>
        <w:rPr>
          <w:highlight w:val="lightGray"/>
        </w:rPr>
        <w:t>);</w:t>
      </w:r>
    </w:p>
    <w:p w14:paraId="6DD10F91" w14:textId="624427C3" w:rsidR="00D91BA2" w:rsidRDefault="00D91BA2" w:rsidP="00D91BA2">
      <w:pPr>
        <w:pStyle w:val="Output"/>
      </w:pPr>
      <w:r>
        <w:tab/>
      </w:r>
      <w:r>
        <w:tab/>
      </w:r>
      <w:r>
        <w:rPr>
          <w:color w:val="6A3E3E"/>
        </w:rPr>
        <w:t>map</w:t>
      </w:r>
      <w:r>
        <w:t>.put(</w:t>
      </w:r>
      <w:r>
        <w:rPr>
          <w:bCs/>
          <w:color w:val="7F0055"/>
        </w:rPr>
        <w:t>null</w:t>
      </w:r>
      <w:r>
        <w:t xml:space="preserve">, </w:t>
      </w:r>
      <w:r>
        <w:rPr>
          <w:color w:val="2A00FF"/>
        </w:rPr>
        <w:t>"XXX"</w:t>
      </w:r>
      <w:r>
        <w:t>);</w:t>
      </w:r>
      <w:r>
        <w:tab/>
      </w:r>
    </w:p>
    <w:p w14:paraId="6BB65787" w14:textId="77777777" w:rsidR="000771B9" w:rsidRDefault="000771B9" w:rsidP="00D91BA2">
      <w:pPr>
        <w:pStyle w:val="Output"/>
        <w:rPr>
          <w:color w:val="4C483D" w:themeColor="text2"/>
        </w:rPr>
      </w:pPr>
    </w:p>
    <w:p w14:paraId="084F0EA3" w14:textId="77777777" w:rsidR="00D91BA2" w:rsidRDefault="00D91BA2" w:rsidP="00D91BA2">
      <w:pPr>
        <w:pStyle w:val="Output"/>
        <w:rPr>
          <w:color w:val="4C483D" w:themeColor="text2"/>
        </w:rPr>
      </w:pPr>
      <w:r>
        <w:tab/>
      </w:r>
      <w:r>
        <w:tab/>
        <w:t>System.</w:t>
      </w:r>
      <w:r>
        <w:rPr>
          <w:bCs/>
          <w:i/>
          <w:iCs/>
          <w:color w:val="0000C0"/>
        </w:rPr>
        <w:t>out</w:t>
      </w:r>
      <w:r>
        <w:t>.println(</w:t>
      </w:r>
      <w:r>
        <w:rPr>
          <w:color w:val="6A3E3E"/>
        </w:rPr>
        <w:t>map</w:t>
      </w:r>
      <w:r>
        <w:t>);</w:t>
      </w:r>
    </w:p>
    <w:p w14:paraId="5BF1387D" w14:textId="77777777" w:rsidR="00D91BA2" w:rsidRDefault="00D91BA2" w:rsidP="00D91BA2">
      <w:pPr>
        <w:pStyle w:val="Output"/>
        <w:rPr>
          <w:color w:val="4C483D" w:themeColor="text2"/>
        </w:rPr>
      </w:pPr>
      <w:r>
        <w:tab/>
        <w:t>}</w:t>
      </w:r>
    </w:p>
    <w:p w14:paraId="5010F2DE" w14:textId="77777777" w:rsidR="00D91BA2" w:rsidRDefault="00D91BA2" w:rsidP="00D91BA2">
      <w:pPr>
        <w:pStyle w:val="Output"/>
        <w:rPr>
          <w:color w:val="4C483D" w:themeColor="text2"/>
        </w:rPr>
      </w:pPr>
      <w:r>
        <w:t>}</w:t>
      </w:r>
    </w:p>
    <w:p w14:paraId="35421839" w14:textId="77777777" w:rsidR="00D91BA2" w:rsidRDefault="00D91BA2" w:rsidP="00763A03">
      <w:pPr>
        <w:pStyle w:val="Output"/>
        <w:shd w:val="clear" w:color="auto" w:fill="000000" w:themeFill="text1"/>
      </w:pPr>
      <w:r>
        <w:t>{one=AAA, two=ZZZ, three=CCC, four=DDD, null=XXX}</w:t>
      </w:r>
    </w:p>
    <w:p w14:paraId="0A8FAC41" w14:textId="77777777" w:rsidR="000771B9" w:rsidRDefault="000771B9" w:rsidP="00D91BA2"/>
    <w:p w14:paraId="43A819EC" w14:textId="5478D401" w:rsidR="00D91BA2" w:rsidRDefault="00D91BA2" w:rsidP="002D1F70">
      <w:pPr>
        <w:spacing w:line="240" w:lineRule="auto"/>
      </w:pPr>
      <w:r>
        <w:t>So here Insertion Order is preserved, elements the order they added, same order they will store</w:t>
      </w:r>
      <w:r w:rsidR="002D1F70">
        <w:t>.</w:t>
      </w:r>
    </w:p>
    <w:p w14:paraId="421B656F" w14:textId="77777777" w:rsidR="002D1F70" w:rsidRPr="002D1F70" w:rsidRDefault="002D1F70" w:rsidP="002D1F70">
      <w:pPr>
        <w:pStyle w:val="Output"/>
        <w:rPr>
          <w:color w:val="4C483D" w:themeColor="text2"/>
        </w:rPr>
      </w:pPr>
      <w:r w:rsidRPr="002D1F70">
        <w:rPr>
          <w:bCs/>
          <w:color w:val="7F0055"/>
        </w:rPr>
        <w:t>public</w:t>
      </w:r>
      <w:r w:rsidRPr="002D1F70">
        <w:t xml:space="preserve"> </w:t>
      </w:r>
      <w:r w:rsidRPr="002D1F70">
        <w:rPr>
          <w:bCs/>
          <w:color w:val="7F0055"/>
        </w:rPr>
        <w:t>class</w:t>
      </w:r>
      <w:r w:rsidRPr="002D1F70">
        <w:t xml:space="preserve"> LinkedHashMapDemo {</w:t>
      </w:r>
    </w:p>
    <w:p w14:paraId="300F309C" w14:textId="77777777" w:rsidR="002D1F70" w:rsidRPr="002D1F70" w:rsidRDefault="002D1F70" w:rsidP="002D1F70">
      <w:pPr>
        <w:pStyle w:val="Output"/>
        <w:rPr>
          <w:color w:val="4C483D" w:themeColor="text2"/>
        </w:rPr>
      </w:pPr>
      <w:r w:rsidRPr="002D1F70">
        <w:tab/>
      </w:r>
      <w:r w:rsidRPr="002D1F70">
        <w:rPr>
          <w:bCs/>
          <w:color w:val="7F0055"/>
        </w:rPr>
        <w:t>public</w:t>
      </w:r>
      <w:r w:rsidRPr="002D1F70">
        <w:t xml:space="preserve"> </w:t>
      </w:r>
      <w:r w:rsidRPr="002D1F70">
        <w:rPr>
          <w:bCs/>
          <w:color w:val="7F0055"/>
        </w:rPr>
        <w:t>static</w:t>
      </w:r>
      <w:r w:rsidRPr="002D1F70">
        <w:t xml:space="preserve"> </w:t>
      </w:r>
      <w:r w:rsidRPr="002D1F70">
        <w:rPr>
          <w:bCs/>
          <w:color w:val="7F0055"/>
        </w:rPr>
        <w:t>void</w:t>
      </w:r>
      <w:r w:rsidRPr="002D1F70">
        <w:t xml:space="preserve"> main(String[] </w:t>
      </w:r>
      <w:r w:rsidRPr="002D1F70">
        <w:rPr>
          <w:color w:val="6A3E3E"/>
        </w:rPr>
        <w:t>args</w:t>
      </w:r>
      <w:r w:rsidRPr="002D1F70">
        <w:t>) {</w:t>
      </w:r>
    </w:p>
    <w:p w14:paraId="51C8AFFB" w14:textId="77777777" w:rsidR="002D1F70" w:rsidRPr="002D1F70" w:rsidRDefault="002D1F70" w:rsidP="002D1F70">
      <w:pPr>
        <w:pStyle w:val="Output"/>
        <w:rPr>
          <w:color w:val="4C483D" w:themeColor="text2"/>
        </w:rPr>
      </w:pPr>
      <w:r w:rsidRPr="002D1F70">
        <w:tab/>
      </w:r>
      <w:r w:rsidRPr="002D1F70">
        <w:tab/>
        <w:t xml:space="preserve">LinkedHashMap </w:t>
      </w:r>
      <w:r w:rsidRPr="002D1F70">
        <w:rPr>
          <w:color w:val="6A3E3E"/>
        </w:rPr>
        <w:t>h</w:t>
      </w:r>
      <w:r w:rsidRPr="002D1F70">
        <w:t xml:space="preserve"> = </w:t>
      </w:r>
      <w:r w:rsidRPr="002D1F70">
        <w:rPr>
          <w:bCs/>
          <w:color w:val="7F0055"/>
        </w:rPr>
        <w:t>new</w:t>
      </w:r>
      <w:r w:rsidRPr="002D1F70">
        <w:t xml:space="preserve"> LinkedHashMap();</w:t>
      </w:r>
    </w:p>
    <w:p w14:paraId="1B140BD3" w14:textId="77777777" w:rsidR="002D1F70" w:rsidRPr="002D1F70" w:rsidRDefault="002D1F70" w:rsidP="002D1F70">
      <w:pPr>
        <w:pStyle w:val="Output"/>
        <w:rPr>
          <w:color w:val="4C483D" w:themeColor="text2"/>
        </w:rPr>
      </w:pPr>
      <w:r w:rsidRPr="002D1F70">
        <w:tab/>
      </w:r>
      <w:r w:rsidRPr="002D1F70">
        <w:tab/>
      </w:r>
      <w:r w:rsidRPr="002D1F70">
        <w:rPr>
          <w:color w:val="6A3E3E"/>
        </w:rPr>
        <w:t>h</w:t>
      </w:r>
      <w:r w:rsidRPr="002D1F70">
        <w:t>.put(</w:t>
      </w:r>
      <w:r w:rsidRPr="002D1F70">
        <w:rPr>
          <w:color w:val="2A00FF"/>
        </w:rPr>
        <w:t>"one"</w:t>
      </w:r>
      <w:r w:rsidRPr="002D1F70">
        <w:t xml:space="preserve">, </w:t>
      </w:r>
      <w:r w:rsidRPr="002D1F70">
        <w:rPr>
          <w:color w:val="2A00FF"/>
        </w:rPr>
        <w:t>"Satya"</w:t>
      </w:r>
      <w:r w:rsidRPr="002D1F70">
        <w:t>);</w:t>
      </w:r>
    </w:p>
    <w:p w14:paraId="6B1656BF" w14:textId="77777777" w:rsidR="002D1F70" w:rsidRPr="002D1F70" w:rsidRDefault="002D1F70" w:rsidP="002D1F70">
      <w:pPr>
        <w:pStyle w:val="Output"/>
        <w:rPr>
          <w:color w:val="4C483D" w:themeColor="text2"/>
        </w:rPr>
      </w:pPr>
      <w:r w:rsidRPr="002D1F70">
        <w:tab/>
      </w:r>
      <w:r w:rsidRPr="002D1F70">
        <w:tab/>
      </w:r>
      <w:r w:rsidRPr="002D1F70">
        <w:rPr>
          <w:color w:val="6A3E3E"/>
        </w:rPr>
        <w:t>h</w:t>
      </w:r>
      <w:r w:rsidRPr="002D1F70">
        <w:t>.put(</w:t>
      </w:r>
      <w:r w:rsidRPr="002D1F70">
        <w:rPr>
          <w:color w:val="2A00FF"/>
        </w:rPr>
        <w:t>"two"</w:t>
      </w:r>
      <w:r w:rsidRPr="002D1F70">
        <w:t xml:space="preserve">, </w:t>
      </w:r>
      <w:r w:rsidRPr="002D1F70">
        <w:rPr>
          <w:color w:val="2A00FF"/>
        </w:rPr>
        <w:t>"Ravi"</w:t>
      </w:r>
      <w:r w:rsidRPr="002D1F70">
        <w:t>);</w:t>
      </w:r>
    </w:p>
    <w:p w14:paraId="530AC6F6" w14:textId="77777777" w:rsidR="002D1F70" w:rsidRPr="002D1F70" w:rsidRDefault="002D1F70" w:rsidP="002D1F70">
      <w:pPr>
        <w:pStyle w:val="Output"/>
        <w:rPr>
          <w:color w:val="4C483D" w:themeColor="text2"/>
        </w:rPr>
      </w:pPr>
      <w:r w:rsidRPr="002D1F70">
        <w:tab/>
      </w:r>
      <w:r w:rsidRPr="002D1F70">
        <w:tab/>
      </w:r>
      <w:r w:rsidRPr="002D1F70">
        <w:rPr>
          <w:color w:val="6A3E3E"/>
        </w:rPr>
        <w:t>h</w:t>
      </w:r>
      <w:r w:rsidRPr="002D1F70">
        <w:t>.put(</w:t>
      </w:r>
      <w:r w:rsidRPr="002D1F70">
        <w:rPr>
          <w:color w:val="2A00FF"/>
        </w:rPr>
        <w:t>"three"</w:t>
      </w:r>
      <w:r w:rsidRPr="002D1F70">
        <w:t xml:space="preserve">, </w:t>
      </w:r>
      <w:r w:rsidRPr="002D1F70">
        <w:rPr>
          <w:color w:val="2A00FF"/>
        </w:rPr>
        <w:t>"Rakesh"</w:t>
      </w:r>
      <w:r w:rsidRPr="002D1F70">
        <w:t>);</w:t>
      </w:r>
    </w:p>
    <w:p w14:paraId="5F7FA2A8" w14:textId="77777777" w:rsidR="002D1F70" w:rsidRPr="002D1F70" w:rsidRDefault="002D1F70" w:rsidP="002D1F70">
      <w:pPr>
        <w:pStyle w:val="Output"/>
        <w:rPr>
          <w:color w:val="4C483D" w:themeColor="text2"/>
        </w:rPr>
      </w:pPr>
      <w:r w:rsidRPr="002D1F70">
        <w:tab/>
      </w:r>
      <w:r w:rsidRPr="002D1F70">
        <w:tab/>
      </w:r>
      <w:r w:rsidRPr="002D1F70">
        <w:rPr>
          <w:color w:val="6A3E3E"/>
        </w:rPr>
        <w:t>h</w:t>
      </w:r>
      <w:r w:rsidRPr="002D1F70">
        <w:t>.put(</w:t>
      </w:r>
      <w:r w:rsidRPr="002D1F70">
        <w:rPr>
          <w:color w:val="2A00FF"/>
        </w:rPr>
        <w:t>"four"</w:t>
      </w:r>
      <w:r w:rsidRPr="002D1F70">
        <w:t xml:space="preserve">, </w:t>
      </w:r>
      <w:r w:rsidRPr="002D1F70">
        <w:rPr>
          <w:color w:val="2A00FF"/>
        </w:rPr>
        <w:t>"Surya"</w:t>
      </w:r>
      <w:r w:rsidRPr="002D1F70">
        <w:t>);</w:t>
      </w:r>
    </w:p>
    <w:p w14:paraId="3E8FF853" w14:textId="77777777" w:rsidR="002D1F70" w:rsidRPr="002D1F70" w:rsidRDefault="002D1F70" w:rsidP="002D1F70">
      <w:pPr>
        <w:pStyle w:val="Output"/>
        <w:rPr>
          <w:color w:val="4C483D" w:themeColor="text2"/>
        </w:rPr>
      </w:pPr>
      <w:r w:rsidRPr="002D1F70">
        <w:tab/>
      </w:r>
      <w:r w:rsidRPr="002D1F70">
        <w:tab/>
        <w:t>System.</w:t>
      </w:r>
      <w:r w:rsidRPr="002D1F70">
        <w:rPr>
          <w:bCs/>
          <w:i/>
          <w:iCs/>
          <w:color w:val="0000C0"/>
        </w:rPr>
        <w:t>out</w:t>
      </w:r>
      <w:r w:rsidRPr="002D1F70">
        <w:t>.println(</w:t>
      </w:r>
      <w:r w:rsidRPr="002D1F70">
        <w:rPr>
          <w:color w:val="6A3E3E"/>
        </w:rPr>
        <w:t>h</w:t>
      </w:r>
      <w:r w:rsidRPr="002D1F70">
        <w:t>);</w:t>
      </w:r>
      <w:r w:rsidRPr="002D1F70">
        <w:rPr>
          <w:color w:val="3F7F5F"/>
        </w:rPr>
        <w:t>// Insertion Order Preserved</w:t>
      </w:r>
    </w:p>
    <w:p w14:paraId="34365435" w14:textId="77777777" w:rsidR="002D1F70" w:rsidRPr="002D1F70" w:rsidRDefault="002D1F70" w:rsidP="002D1F70">
      <w:pPr>
        <w:pStyle w:val="Output"/>
        <w:rPr>
          <w:color w:val="4C483D" w:themeColor="text2"/>
        </w:rPr>
      </w:pPr>
    </w:p>
    <w:p w14:paraId="234936BE" w14:textId="77777777" w:rsidR="002D1F70" w:rsidRPr="002D1F70" w:rsidRDefault="002D1F70" w:rsidP="002D1F70">
      <w:pPr>
        <w:pStyle w:val="Output"/>
        <w:rPr>
          <w:color w:val="4C483D" w:themeColor="text2"/>
        </w:rPr>
      </w:pPr>
      <w:r w:rsidRPr="002D1F70">
        <w:tab/>
      </w:r>
      <w:r w:rsidRPr="002D1F70">
        <w:tab/>
        <w:t>System.</w:t>
      </w:r>
      <w:r w:rsidRPr="002D1F70">
        <w:rPr>
          <w:bCs/>
          <w:i/>
          <w:iCs/>
          <w:color w:val="0000C0"/>
        </w:rPr>
        <w:t>out</w:t>
      </w:r>
      <w:r w:rsidRPr="002D1F70">
        <w:t>.println(</w:t>
      </w:r>
      <w:r w:rsidRPr="002D1F70">
        <w:rPr>
          <w:color w:val="2A00FF"/>
        </w:rPr>
        <w:t>"adding exsting key:"</w:t>
      </w:r>
      <w:r w:rsidRPr="002D1F70">
        <w:t xml:space="preserve"> + </w:t>
      </w:r>
      <w:r w:rsidRPr="002D1F70">
        <w:rPr>
          <w:color w:val="6A3E3E"/>
        </w:rPr>
        <w:t>h</w:t>
      </w:r>
      <w:r w:rsidRPr="002D1F70">
        <w:t>.put(</w:t>
      </w:r>
      <w:r w:rsidRPr="002D1F70">
        <w:rPr>
          <w:color w:val="2A00FF"/>
        </w:rPr>
        <w:t>"two"</w:t>
      </w:r>
      <w:r w:rsidRPr="002D1F70">
        <w:t xml:space="preserve">, </w:t>
      </w:r>
      <w:r w:rsidRPr="002D1F70">
        <w:rPr>
          <w:color w:val="2A00FF"/>
        </w:rPr>
        <w:t>"Madhu"</w:t>
      </w:r>
      <w:r w:rsidRPr="002D1F70">
        <w:t>));</w:t>
      </w:r>
    </w:p>
    <w:p w14:paraId="4AC5E76C" w14:textId="77777777" w:rsidR="002D1F70" w:rsidRPr="002D1F70" w:rsidRDefault="002D1F70" w:rsidP="002D1F70">
      <w:pPr>
        <w:pStyle w:val="Output"/>
        <w:rPr>
          <w:color w:val="4C483D" w:themeColor="text2"/>
        </w:rPr>
      </w:pPr>
      <w:r w:rsidRPr="002D1F70">
        <w:tab/>
      </w:r>
      <w:r w:rsidRPr="002D1F70">
        <w:tab/>
        <w:t>System.</w:t>
      </w:r>
      <w:r w:rsidRPr="002D1F70">
        <w:rPr>
          <w:bCs/>
          <w:i/>
          <w:iCs/>
          <w:color w:val="0000C0"/>
        </w:rPr>
        <w:t>out</w:t>
      </w:r>
      <w:r w:rsidRPr="002D1F70">
        <w:t>.println(</w:t>
      </w:r>
      <w:r w:rsidRPr="002D1F70">
        <w:rPr>
          <w:color w:val="2A00FF"/>
        </w:rPr>
        <w:t>"All keys : "</w:t>
      </w:r>
      <w:r w:rsidRPr="002D1F70">
        <w:t xml:space="preserve"> + </w:t>
      </w:r>
      <w:r w:rsidRPr="002D1F70">
        <w:rPr>
          <w:color w:val="6A3E3E"/>
        </w:rPr>
        <w:t>h</w:t>
      </w:r>
      <w:r w:rsidRPr="002D1F70">
        <w:t>.keySet());</w:t>
      </w:r>
    </w:p>
    <w:p w14:paraId="254BF041" w14:textId="77777777" w:rsidR="002D1F70" w:rsidRPr="002D1F70" w:rsidRDefault="002D1F70" w:rsidP="002D1F70">
      <w:pPr>
        <w:pStyle w:val="Output"/>
        <w:rPr>
          <w:color w:val="4C483D" w:themeColor="text2"/>
        </w:rPr>
      </w:pPr>
      <w:r w:rsidRPr="002D1F70">
        <w:tab/>
      </w:r>
      <w:r w:rsidRPr="002D1F70">
        <w:tab/>
        <w:t>System.</w:t>
      </w:r>
      <w:r w:rsidRPr="002D1F70">
        <w:rPr>
          <w:bCs/>
          <w:i/>
          <w:iCs/>
          <w:color w:val="0000C0"/>
        </w:rPr>
        <w:t>out</w:t>
      </w:r>
      <w:r w:rsidRPr="002D1F70">
        <w:t>.println(</w:t>
      </w:r>
      <w:r w:rsidRPr="002D1F70">
        <w:rPr>
          <w:color w:val="2A00FF"/>
        </w:rPr>
        <w:t>"All Values : "</w:t>
      </w:r>
      <w:r w:rsidRPr="002D1F70">
        <w:t xml:space="preserve"> + </w:t>
      </w:r>
      <w:r w:rsidRPr="002D1F70">
        <w:rPr>
          <w:color w:val="6A3E3E"/>
        </w:rPr>
        <w:t>h</w:t>
      </w:r>
      <w:r w:rsidRPr="002D1F70">
        <w:t>.values());</w:t>
      </w:r>
    </w:p>
    <w:p w14:paraId="6D4CB52B" w14:textId="77777777" w:rsidR="002D1F70" w:rsidRPr="002D1F70" w:rsidRDefault="002D1F70" w:rsidP="002D1F70">
      <w:pPr>
        <w:pStyle w:val="Output"/>
        <w:rPr>
          <w:color w:val="4C483D" w:themeColor="text2"/>
        </w:rPr>
      </w:pPr>
      <w:r w:rsidRPr="002D1F70">
        <w:tab/>
      </w:r>
      <w:r w:rsidRPr="002D1F70">
        <w:tab/>
        <w:t>System.</w:t>
      </w:r>
      <w:r w:rsidRPr="002D1F70">
        <w:rPr>
          <w:bCs/>
          <w:i/>
          <w:iCs/>
          <w:color w:val="0000C0"/>
        </w:rPr>
        <w:t>out</w:t>
      </w:r>
      <w:r w:rsidRPr="002D1F70">
        <w:t>.println(</w:t>
      </w:r>
      <w:r w:rsidRPr="002D1F70">
        <w:rPr>
          <w:color w:val="2A00FF"/>
        </w:rPr>
        <w:t>"Both Key-Values\n---------"</w:t>
      </w:r>
      <w:r w:rsidRPr="002D1F70">
        <w:t>);</w:t>
      </w:r>
    </w:p>
    <w:p w14:paraId="32CF1E5E" w14:textId="77777777" w:rsidR="002D1F70" w:rsidRPr="002D1F70" w:rsidRDefault="002D1F70" w:rsidP="002D1F70">
      <w:pPr>
        <w:pStyle w:val="Output"/>
        <w:rPr>
          <w:color w:val="4C483D" w:themeColor="text2"/>
        </w:rPr>
      </w:pPr>
    </w:p>
    <w:p w14:paraId="4ECCDDC8" w14:textId="77777777" w:rsidR="002D1F70" w:rsidRPr="002D1F70" w:rsidRDefault="002D1F70" w:rsidP="002D1F70">
      <w:pPr>
        <w:pStyle w:val="Output"/>
        <w:rPr>
          <w:color w:val="4C483D" w:themeColor="text2"/>
        </w:rPr>
      </w:pPr>
      <w:r w:rsidRPr="002D1F70">
        <w:tab/>
      </w:r>
      <w:r w:rsidRPr="002D1F70">
        <w:tab/>
        <w:t xml:space="preserve">Set </w:t>
      </w:r>
      <w:r w:rsidRPr="002D1F70">
        <w:rPr>
          <w:color w:val="6A3E3E"/>
        </w:rPr>
        <w:t>s</w:t>
      </w:r>
      <w:r w:rsidRPr="002D1F70">
        <w:t xml:space="preserve"> = </w:t>
      </w:r>
      <w:r w:rsidRPr="002D1F70">
        <w:rPr>
          <w:color w:val="6A3E3E"/>
        </w:rPr>
        <w:t>h</w:t>
      </w:r>
      <w:r w:rsidRPr="002D1F70">
        <w:t>.entrySet();</w:t>
      </w:r>
    </w:p>
    <w:p w14:paraId="24650F22" w14:textId="77777777" w:rsidR="002D1F70" w:rsidRPr="002D1F70" w:rsidRDefault="002D1F70" w:rsidP="002D1F70">
      <w:pPr>
        <w:pStyle w:val="Output"/>
        <w:rPr>
          <w:color w:val="4C483D" w:themeColor="text2"/>
        </w:rPr>
      </w:pPr>
      <w:r w:rsidRPr="002D1F70">
        <w:tab/>
      </w:r>
      <w:r w:rsidRPr="002D1F70">
        <w:tab/>
        <w:t xml:space="preserve">Iterator </w:t>
      </w:r>
      <w:r w:rsidRPr="002D1F70">
        <w:rPr>
          <w:color w:val="6A3E3E"/>
        </w:rPr>
        <w:t>it</w:t>
      </w:r>
      <w:r w:rsidRPr="002D1F70">
        <w:t xml:space="preserve"> = </w:t>
      </w:r>
      <w:r w:rsidRPr="002D1F70">
        <w:rPr>
          <w:color w:val="6A3E3E"/>
        </w:rPr>
        <w:t>s</w:t>
      </w:r>
      <w:r w:rsidRPr="002D1F70">
        <w:t>.iterator();</w:t>
      </w:r>
    </w:p>
    <w:p w14:paraId="54025E25" w14:textId="77777777" w:rsidR="002D1F70" w:rsidRPr="002D1F70" w:rsidRDefault="002D1F70" w:rsidP="002D1F70">
      <w:pPr>
        <w:pStyle w:val="Output"/>
        <w:rPr>
          <w:color w:val="4C483D" w:themeColor="text2"/>
        </w:rPr>
      </w:pPr>
      <w:r w:rsidRPr="002D1F70">
        <w:tab/>
      </w:r>
      <w:r w:rsidRPr="002D1F70">
        <w:tab/>
      </w:r>
      <w:r w:rsidRPr="002D1F70">
        <w:rPr>
          <w:bCs/>
          <w:color w:val="7F0055"/>
        </w:rPr>
        <w:t>while</w:t>
      </w:r>
      <w:r w:rsidRPr="002D1F70">
        <w:t xml:space="preserve"> (</w:t>
      </w:r>
      <w:r w:rsidRPr="002D1F70">
        <w:rPr>
          <w:color w:val="6A3E3E"/>
        </w:rPr>
        <w:t>it</w:t>
      </w:r>
      <w:r w:rsidRPr="002D1F70">
        <w:t>.hasNext()) {</w:t>
      </w:r>
    </w:p>
    <w:p w14:paraId="79E2A6A0" w14:textId="77777777" w:rsidR="002D1F70" w:rsidRPr="002D1F70" w:rsidRDefault="002D1F70" w:rsidP="002D1F70">
      <w:pPr>
        <w:pStyle w:val="Output"/>
        <w:rPr>
          <w:color w:val="4C483D" w:themeColor="text2"/>
        </w:rPr>
      </w:pPr>
      <w:r w:rsidRPr="002D1F70">
        <w:tab/>
      </w:r>
      <w:r w:rsidRPr="002D1F70">
        <w:tab/>
      </w:r>
      <w:r w:rsidRPr="002D1F70">
        <w:tab/>
        <w:t xml:space="preserve">Map.Entry </w:t>
      </w:r>
      <w:r w:rsidRPr="002D1F70">
        <w:rPr>
          <w:color w:val="6A3E3E"/>
        </w:rPr>
        <w:t>m</w:t>
      </w:r>
      <w:r w:rsidRPr="002D1F70">
        <w:t xml:space="preserve"> = (Map.Entry) </w:t>
      </w:r>
      <w:r w:rsidRPr="002D1F70">
        <w:rPr>
          <w:color w:val="6A3E3E"/>
        </w:rPr>
        <w:t>it</w:t>
      </w:r>
      <w:r w:rsidRPr="002D1F70">
        <w:t>.next();</w:t>
      </w:r>
    </w:p>
    <w:p w14:paraId="071F4BA1" w14:textId="77777777" w:rsidR="002D1F70" w:rsidRPr="002D1F70" w:rsidRDefault="002D1F70" w:rsidP="002D1F70">
      <w:pPr>
        <w:pStyle w:val="Output"/>
        <w:rPr>
          <w:color w:val="4C483D" w:themeColor="text2"/>
        </w:rPr>
      </w:pPr>
      <w:r w:rsidRPr="002D1F70">
        <w:tab/>
      </w:r>
      <w:r w:rsidRPr="002D1F70">
        <w:tab/>
      </w:r>
      <w:r w:rsidRPr="002D1F70">
        <w:tab/>
        <w:t>System.</w:t>
      </w:r>
      <w:r w:rsidRPr="002D1F70">
        <w:rPr>
          <w:bCs/>
          <w:i/>
          <w:iCs/>
          <w:color w:val="0000C0"/>
        </w:rPr>
        <w:t>out</w:t>
      </w:r>
      <w:r w:rsidRPr="002D1F70">
        <w:t>.println(</w:t>
      </w:r>
      <w:r w:rsidRPr="002D1F70">
        <w:rPr>
          <w:color w:val="6A3E3E"/>
        </w:rPr>
        <w:t>m</w:t>
      </w:r>
      <w:r w:rsidRPr="002D1F70">
        <w:t xml:space="preserve">.getKey() + </w:t>
      </w:r>
      <w:r w:rsidRPr="002D1F70">
        <w:rPr>
          <w:color w:val="2A00FF"/>
        </w:rPr>
        <w:t>"\t : "</w:t>
      </w:r>
      <w:r w:rsidRPr="002D1F70">
        <w:t xml:space="preserve"> + </w:t>
      </w:r>
      <w:r w:rsidRPr="002D1F70">
        <w:rPr>
          <w:color w:val="6A3E3E"/>
        </w:rPr>
        <w:t>m</w:t>
      </w:r>
      <w:r w:rsidRPr="002D1F70">
        <w:t>.getValue());</w:t>
      </w:r>
    </w:p>
    <w:p w14:paraId="56A50A92" w14:textId="77777777" w:rsidR="002D1F70" w:rsidRPr="002D1F70" w:rsidRDefault="002D1F70" w:rsidP="002D1F70">
      <w:pPr>
        <w:pStyle w:val="Output"/>
        <w:rPr>
          <w:color w:val="4C483D" w:themeColor="text2"/>
        </w:rPr>
      </w:pPr>
      <w:r w:rsidRPr="002D1F70">
        <w:tab/>
      </w:r>
      <w:r w:rsidRPr="002D1F70">
        <w:tab/>
        <w:t>}</w:t>
      </w:r>
    </w:p>
    <w:p w14:paraId="14936DE4" w14:textId="77777777" w:rsidR="002D1F70" w:rsidRPr="002D1F70" w:rsidRDefault="002D1F70" w:rsidP="002D1F70">
      <w:pPr>
        <w:pStyle w:val="Output"/>
        <w:rPr>
          <w:color w:val="4C483D" w:themeColor="text2"/>
        </w:rPr>
      </w:pPr>
      <w:r w:rsidRPr="002D1F70">
        <w:tab/>
        <w:t>}</w:t>
      </w:r>
    </w:p>
    <w:p w14:paraId="76EB780D" w14:textId="77777777" w:rsidR="002D1F70" w:rsidRPr="002D1F70" w:rsidRDefault="002D1F70" w:rsidP="002D1F70">
      <w:pPr>
        <w:pStyle w:val="Output"/>
        <w:rPr>
          <w:color w:val="4C483D" w:themeColor="text2"/>
        </w:rPr>
      </w:pPr>
      <w:r w:rsidRPr="002D1F70">
        <w:t>}</w:t>
      </w:r>
    </w:p>
    <w:p w14:paraId="0470C52B" w14:textId="77777777" w:rsidR="00763A03" w:rsidRDefault="00763A03" w:rsidP="00763A03">
      <w:pPr>
        <w:pStyle w:val="Output"/>
        <w:shd w:val="clear" w:color="auto" w:fill="000000" w:themeFill="text1"/>
      </w:pPr>
      <w:r>
        <w:t>{one=Satya, two=Ravi, three=Rakesh, four=Surya}</w:t>
      </w:r>
    </w:p>
    <w:p w14:paraId="7548B1C0" w14:textId="77777777" w:rsidR="00763A03" w:rsidRDefault="00763A03" w:rsidP="00763A03">
      <w:pPr>
        <w:pStyle w:val="Output"/>
        <w:shd w:val="clear" w:color="auto" w:fill="000000" w:themeFill="text1"/>
      </w:pPr>
      <w:r>
        <w:t>adding exsting key:Ravi</w:t>
      </w:r>
    </w:p>
    <w:p w14:paraId="00D7F642" w14:textId="77777777" w:rsidR="00763A03" w:rsidRDefault="00763A03" w:rsidP="00763A03">
      <w:pPr>
        <w:pStyle w:val="Output"/>
        <w:shd w:val="clear" w:color="auto" w:fill="000000" w:themeFill="text1"/>
      </w:pPr>
      <w:r>
        <w:t>All keys : [one, two, three, four]</w:t>
      </w:r>
    </w:p>
    <w:p w14:paraId="780EFDD7" w14:textId="77777777" w:rsidR="00763A03" w:rsidRDefault="00763A03" w:rsidP="00763A03">
      <w:pPr>
        <w:pStyle w:val="Output"/>
        <w:shd w:val="clear" w:color="auto" w:fill="000000" w:themeFill="text1"/>
      </w:pPr>
      <w:r>
        <w:t>All Values : [Satya, Madhu, Rakesh, Surya]</w:t>
      </w:r>
    </w:p>
    <w:p w14:paraId="722D2654" w14:textId="77777777" w:rsidR="00763A03" w:rsidRDefault="00763A03" w:rsidP="00763A03">
      <w:pPr>
        <w:pStyle w:val="Output"/>
        <w:shd w:val="clear" w:color="auto" w:fill="000000" w:themeFill="text1"/>
      </w:pPr>
      <w:r>
        <w:t>Both Key-Values</w:t>
      </w:r>
    </w:p>
    <w:p w14:paraId="4924483F" w14:textId="77777777" w:rsidR="00763A03" w:rsidRDefault="00763A03" w:rsidP="00763A03">
      <w:pPr>
        <w:pStyle w:val="Output"/>
        <w:shd w:val="clear" w:color="auto" w:fill="000000" w:themeFill="text1"/>
      </w:pPr>
      <w:r>
        <w:t>---------</w:t>
      </w:r>
    </w:p>
    <w:p w14:paraId="0FF469BD" w14:textId="77777777" w:rsidR="00763A03" w:rsidRDefault="00763A03" w:rsidP="00763A03">
      <w:pPr>
        <w:pStyle w:val="Output"/>
        <w:shd w:val="clear" w:color="auto" w:fill="000000" w:themeFill="text1"/>
      </w:pPr>
      <w:r>
        <w:t>one  : Satya</w:t>
      </w:r>
    </w:p>
    <w:p w14:paraId="2E892AC3" w14:textId="77777777" w:rsidR="00763A03" w:rsidRDefault="00763A03" w:rsidP="00763A03">
      <w:pPr>
        <w:pStyle w:val="Output"/>
        <w:shd w:val="clear" w:color="auto" w:fill="000000" w:themeFill="text1"/>
      </w:pPr>
      <w:r>
        <w:t>two  : Madhu</w:t>
      </w:r>
    </w:p>
    <w:p w14:paraId="5F3A5008" w14:textId="77777777" w:rsidR="00763A03" w:rsidRDefault="00763A03" w:rsidP="00763A03">
      <w:pPr>
        <w:pStyle w:val="Output"/>
        <w:shd w:val="clear" w:color="auto" w:fill="000000" w:themeFill="text1"/>
      </w:pPr>
      <w:r>
        <w:t>three    : Rakesh</w:t>
      </w:r>
    </w:p>
    <w:p w14:paraId="5B1D30E6" w14:textId="100B10B6" w:rsidR="00D91BA2" w:rsidRDefault="00D91BA2" w:rsidP="00D91BA2"/>
    <w:p w14:paraId="138CDD61" w14:textId="77777777" w:rsidR="00102EBA" w:rsidRDefault="00102EBA" w:rsidP="00D91BA2"/>
    <w:p w14:paraId="09E9DA46" w14:textId="77777777" w:rsidR="00D91BA2" w:rsidRPr="0047540B" w:rsidRDefault="00D91BA2" w:rsidP="000E4144">
      <w:pPr>
        <w:pStyle w:val="Heading30"/>
      </w:pPr>
      <w:r>
        <w:t>TreeMap – Internal implementation</w:t>
      </w:r>
    </w:p>
    <w:p w14:paraId="6B67666D" w14:textId="77777777" w:rsidR="00D91BA2" w:rsidRPr="00255CC1" w:rsidRDefault="00D91BA2" w:rsidP="006F728B">
      <w:pPr>
        <w:pStyle w:val="ListParagraph"/>
        <w:numPr>
          <w:ilvl w:val="0"/>
          <w:numId w:val="133"/>
        </w:numPr>
        <w:spacing w:line="240" w:lineRule="auto"/>
      </w:pPr>
      <w:r w:rsidRPr="009B59A0">
        <w:t xml:space="preserve">Underlying D.S is </w:t>
      </w:r>
      <w:r w:rsidRPr="00255CC1">
        <w:rPr>
          <w:b/>
          <w:color w:val="FF0000"/>
        </w:rPr>
        <w:t>RED</w:t>
      </w:r>
      <w:r w:rsidRPr="00781F05">
        <w:rPr>
          <w:b/>
        </w:rPr>
        <w:t>-BLACK TREE</w:t>
      </w:r>
    </w:p>
    <w:p w14:paraId="78D149DF" w14:textId="77777777" w:rsidR="00D91BA2" w:rsidRPr="009B59A0" w:rsidRDefault="00D91BA2" w:rsidP="00102EBA">
      <w:pPr>
        <w:pStyle w:val="ListParagraph"/>
        <w:spacing w:line="240" w:lineRule="auto"/>
      </w:pPr>
    </w:p>
    <w:p w14:paraId="100BEDF8" w14:textId="77777777" w:rsidR="00D91BA2" w:rsidRDefault="00D91BA2" w:rsidP="006F728B">
      <w:pPr>
        <w:pStyle w:val="ListParagraph"/>
        <w:numPr>
          <w:ilvl w:val="0"/>
          <w:numId w:val="133"/>
        </w:numPr>
        <w:spacing w:line="240" w:lineRule="auto"/>
        <w:rPr>
          <w:b/>
        </w:rPr>
      </w:pPr>
      <w:r w:rsidRPr="001637CC">
        <w:rPr>
          <w:b/>
        </w:rPr>
        <w:t>Insertion order is NOT preserved &amp; it is based on some sorting order of KEYS</w:t>
      </w:r>
    </w:p>
    <w:p w14:paraId="34B5039C" w14:textId="77777777" w:rsidR="00D91BA2" w:rsidRPr="001637CC" w:rsidRDefault="00D91BA2" w:rsidP="00102EBA">
      <w:pPr>
        <w:pStyle w:val="ListParagraph"/>
        <w:spacing w:line="240" w:lineRule="auto"/>
        <w:rPr>
          <w:b/>
        </w:rPr>
      </w:pPr>
    </w:p>
    <w:p w14:paraId="1F583A36" w14:textId="77777777" w:rsidR="00D91BA2" w:rsidRPr="00255CC1" w:rsidRDefault="00D91BA2" w:rsidP="006F728B">
      <w:pPr>
        <w:pStyle w:val="ListParagraph"/>
        <w:numPr>
          <w:ilvl w:val="0"/>
          <w:numId w:val="133"/>
        </w:numPr>
        <w:spacing w:line="240" w:lineRule="auto"/>
      </w:pPr>
      <w:r w:rsidRPr="00255CC1">
        <w:rPr>
          <w:b/>
        </w:rPr>
        <w:t>Duplicate</w:t>
      </w:r>
      <w:r>
        <w:t xml:space="preserve"> </w:t>
      </w:r>
      <w:r w:rsidRPr="009B59A0">
        <w:t xml:space="preserve">keys are </w:t>
      </w:r>
      <w:r w:rsidRPr="00255CC1">
        <w:rPr>
          <w:b/>
          <w:color w:val="FF0000"/>
        </w:rPr>
        <w:t>NOT allowed</w:t>
      </w:r>
      <w:r w:rsidRPr="009B59A0">
        <w:t xml:space="preserve">, but </w:t>
      </w:r>
      <w:r w:rsidRPr="00255CC1">
        <w:rPr>
          <w:b/>
        </w:rPr>
        <w:t>values</w:t>
      </w:r>
      <w:r w:rsidRPr="009B59A0">
        <w:t xml:space="preserve"> can be </w:t>
      </w:r>
      <w:r w:rsidRPr="00255CC1">
        <w:rPr>
          <w:b/>
          <w:color w:val="00B050"/>
        </w:rPr>
        <w:t>duplicated</w:t>
      </w:r>
    </w:p>
    <w:p w14:paraId="16BDE87C" w14:textId="77777777" w:rsidR="00D91BA2" w:rsidRPr="009B59A0" w:rsidRDefault="00D91BA2" w:rsidP="00102EBA">
      <w:pPr>
        <w:pStyle w:val="ListParagraph"/>
        <w:spacing w:line="240" w:lineRule="auto"/>
      </w:pPr>
    </w:p>
    <w:p w14:paraId="0E8C9FBD" w14:textId="77777777" w:rsidR="00D91BA2" w:rsidRPr="00255CC1" w:rsidRDefault="00D91BA2" w:rsidP="006F728B">
      <w:pPr>
        <w:pStyle w:val="ListParagraph"/>
        <w:numPr>
          <w:ilvl w:val="0"/>
          <w:numId w:val="133"/>
        </w:numPr>
      </w:pPr>
      <w:r w:rsidRPr="009B59A0">
        <w:t xml:space="preserve">If we are depending on default </w:t>
      </w:r>
      <w:r w:rsidRPr="00255CC1">
        <w:rPr>
          <w:b/>
          <w:color w:val="00B050"/>
        </w:rPr>
        <w:t>Natural Sorting Order</w:t>
      </w:r>
      <w:r w:rsidRPr="009B59A0">
        <w:t xml:space="preserve">, then </w:t>
      </w:r>
      <w:r w:rsidRPr="00243742">
        <w:rPr>
          <w:b/>
          <w:color w:val="FF0000"/>
        </w:rPr>
        <w:t xml:space="preserve">KEYS should be Homogeneous &amp; Comparable </w:t>
      </w:r>
      <w:r w:rsidRPr="009B59A0">
        <w:t>otherwise we will get Runtime exception saying </w:t>
      </w:r>
      <w:r w:rsidRPr="009B59A0">
        <w:rPr>
          <w:b/>
          <w:bCs/>
        </w:rPr>
        <w:t>ClassCastException</w:t>
      </w:r>
    </w:p>
    <w:p w14:paraId="43D8BC19" w14:textId="77777777" w:rsidR="00D91BA2" w:rsidRPr="009B59A0" w:rsidRDefault="00D91BA2" w:rsidP="00102EBA">
      <w:pPr>
        <w:pStyle w:val="ListParagraph"/>
        <w:spacing w:line="240" w:lineRule="auto"/>
      </w:pPr>
    </w:p>
    <w:p w14:paraId="6CB4EBE3" w14:textId="175A5D44" w:rsidR="00D91BA2" w:rsidRPr="009B59A0" w:rsidRDefault="00D91BA2" w:rsidP="006F728B">
      <w:pPr>
        <w:pStyle w:val="ListParagraph"/>
        <w:numPr>
          <w:ilvl w:val="0"/>
          <w:numId w:val="133"/>
        </w:numPr>
      </w:pPr>
      <w:r>
        <w:t xml:space="preserve">If we are defining our </w:t>
      </w:r>
      <w:r w:rsidRPr="00255CC1">
        <w:rPr>
          <w:b/>
          <w:color w:val="00B050"/>
        </w:rPr>
        <w:t xml:space="preserve">Own Sorting Order by </w:t>
      </w:r>
      <w:r w:rsidR="00D51FA0">
        <w:rPr>
          <w:b/>
          <w:color w:val="FF0000"/>
        </w:rPr>
        <w:t>C</w:t>
      </w:r>
      <w:r w:rsidRPr="00255CC1">
        <w:rPr>
          <w:b/>
          <w:color w:val="FF0000"/>
        </w:rPr>
        <w:t>omparator</w:t>
      </w:r>
      <w:r w:rsidRPr="009B59A0">
        <w:t xml:space="preserve">, then </w:t>
      </w:r>
      <w:r w:rsidRPr="00255CC1">
        <w:rPr>
          <w:b/>
          <w:color w:val="00B050"/>
        </w:rPr>
        <w:t>KEYS should need not be Homogeneous &amp; Comparable</w:t>
      </w:r>
      <w:r w:rsidRPr="009B59A0">
        <w:t>. We can take Heterogeneous &amp; non- comparable Objects also.</w:t>
      </w:r>
    </w:p>
    <w:p w14:paraId="73CA5760" w14:textId="77777777" w:rsidR="00D91BA2" w:rsidRPr="00C8132F" w:rsidRDefault="00D91BA2" w:rsidP="00D91BA2">
      <w:pPr>
        <w:pStyle w:val="Howitworks"/>
      </w:pPr>
      <w:r>
        <w:rPr>
          <w:noProof/>
          <w:lang w:eastAsia="en-US"/>
        </w:rPr>
        <w:lastRenderedPageBreak/>
        <w:drawing>
          <wp:anchor distT="0" distB="0" distL="114300" distR="114300" simplePos="0" relativeHeight="251724800" behindDoc="1" locked="0" layoutInCell="1" allowOverlap="1" wp14:anchorId="0962445C" wp14:editId="19E52F2D">
            <wp:simplePos x="0" y="0"/>
            <wp:positionH relativeFrom="column">
              <wp:posOffset>3486150</wp:posOffset>
            </wp:positionH>
            <wp:positionV relativeFrom="paragraph">
              <wp:posOffset>247650</wp:posOffset>
            </wp:positionV>
            <wp:extent cx="2667000" cy="1377315"/>
            <wp:effectExtent l="0" t="0" r="0" b="0"/>
            <wp:wrapTight wrapText="bothSides">
              <wp:wrapPolygon edited="0">
                <wp:start x="0" y="0"/>
                <wp:lineTo x="0" y="21212"/>
                <wp:lineTo x="21446" y="21212"/>
                <wp:lineTo x="21446" y="0"/>
                <wp:lineTo x="0" y="0"/>
              </wp:wrapPolygon>
            </wp:wrapTight>
            <wp:docPr id="188" name="Picture 188" descr="RedBlack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dBlackTree"/>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667000" cy="1377315"/>
                    </a:xfrm>
                    <a:prstGeom prst="rect">
                      <a:avLst/>
                    </a:prstGeom>
                    <a:noFill/>
                    <a:ln>
                      <a:noFill/>
                    </a:ln>
                  </pic:spPr>
                </pic:pic>
              </a:graphicData>
            </a:graphic>
          </wp:anchor>
        </w:drawing>
      </w:r>
      <w:r w:rsidRPr="00C8132F">
        <w:t>Red-Black Tree</w:t>
      </w:r>
    </w:p>
    <w:p w14:paraId="3486FE14" w14:textId="6947FA97" w:rsidR="00D91BA2" w:rsidRDefault="00D91BA2" w:rsidP="006F728B">
      <w:pPr>
        <w:pStyle w:val="ListParagraph"/>
        <w:numPr>
          <w:ilvl w:val="0"/>
          <w:numId w:val="138"/>
        </w:numPr>
      </w:pPr>
      <w:r w:rsidRPr="00C8132F">
        <w:t xml:space="preserve">Every node has a color either </w:t>
      </w:r>
      <w:r w:rsidRPr="002B7DB8">
        <w:rPr>
          <w:b/>
          <w:color w:val="FF0000"/>
        </w:rPr>
        <w:t>red</w:t>
      </w:r>
      <w:r w:rsidRPr="002B7DB8">
        <w:rPr>
          <w:color w:val="FF0000"/>
        </w:rPr>
        <w:t xml:space="preserve"> </w:t>
      </w:r>
      <w:r w:rsidRPr="00C8132F">
        <w:t xml:space="preserve">or </w:t>
      </w:r>
      <w:r w:rsidRPr="002B7DB8">
        <w:rPr>
          <w:b/>
        </w:rPr>
        <w:t>black</w:t>
      </w:r>
      <w:r w:rsidRPr="00C8132F">
        <w:t>.</w:t>
      </w:r>
    </w:p>
    <w:p w14:paraId="09655B16" w14:textId="77777777" w:rsidR="003A4AEB" w:rsidRPr="00C8132F" w:rsidRDefault="003A4AEB" w:rsidP="003A4AEB">
      <w:pPr>
        <w:pStyle w:val="ListParagraph"/>
        <w:spacing w:line="240" w:lineRule="auto"/>
        <w:ind w:left="360"/>
      </w:pPr>
    </w:p>
    <w:p w14:paraId="39CE1703" w14:textId="77777777" w:rsidR="00D91BA2" w:rsidRPr="00C8132F" w:rsidRDefault="00D91BA2" w:rsidP="006F728B">
      <w:pPr>
        <w:pStyle w:val="ListParagraph"/>
        <w:numPr>
          <w:ilvl w:val="0"/>
          <w:numId w:val="138"/>
        </w:numPr>
      </w:pPr>
      <w:r w:rsidRPr="002B7DB8">
        <w:rPr>
          <w:b/>
        </w:rPr>
        <w:t>Root</w:t>
      </w:r>
      <w:r w:rsidRPr="00C8132F">
        <w:t xml:space="preserve"> of tree is always </w:t>
      </w:r>
      <w:r w:rsidRPr="002B7DB8">
        <w:rPr>
          <w:b/>
        </w:rPr>
        <w:t>black</w:t>
      </w:r>
      <w:r w:rsidRPr="00C8132F">
        <w:t>.</w:t>
      </w:r>
    </w:p>
    <w:p w14:paraId="679A99A3" w14:textId="77777777" w:rsidR="003A4AEB" w:rsidRDefault="003A4AEB" w:rsidP="003A4AEB">
      <w:pPr>
        <w:pStyle w:val="ListParagraph"/>
        <w:spacing w:line="240" w:lineRule="auto"/>
        <w:ind w:left="360"/>
      </w:pPr>
    </w:p>
    <w:p w14:paraId="3255AE73" w14:textId="10640182" w:rsidR="00D91BA2" w:rsidRPr="00C8132F" w:rsidRDefault="00D91BA2" w:rsidP="006F728B">
      <w:pPr>
        <w:pStyle w:val="ListParagraph"/>
        <w:numPr>
          <w:ilvl w:val="0"/>
          <w:numId w:val="138"/>
        </w:numPr>
      </w:pPr>
      <w:r>
        <w:t>N</w:t>
      </w:r>
      <w:r w:rsidRPr="00C8132F">
        <w:t>o two adjacent red nodes (A red node cannot have a red parent or red child).</w:t>
      </w:r>
    </w:p>
    <w:p w14:paraId="25C510DE" w14:textId="77777777" w:rsidR="003A4AEB" w:rsidRDefault="003A4AEB" w:rsidP="003A4AEB">
      <w:pPr>
        <w:pStyle w:val="ListParagraph"/>
        <w:spacing w:line="240" w:lineRule="auto"/>
        <w:ind w:left="360"/>
      </w:pPr>
    </w:p>
    <w:p w14:paraId="0290193C" w14:textId="241FA527" w:rsidR="00D91BA2" w:rsidRDefault="00D91BA2" w:rsidP="006F728B">
      <w:pPr>
        <w:pStyle w:val="ListParagraph"/>
        <w:numPr>
          <w:ilvl w:val="0"/>
          <w:numId w:val="138"/>
        </w:numPr>
      </w:pPr>
      <w:r w:rsidRPr="00C8132F">
        <w:t xml:space="preserve">Every path from </w:t>
      </w:r>
      <w:r w:rsidRPr="00F8304C">
        <w:rPr>
          <w:b/>
        </w:rPr>
        <w:t>root to a NULL</w:t>
      </w:r>
      <w:r w:rsidRPr="00C8132F">
        <w:t xml:space="preserve"> node has same number of black nodes.</w:t>
      </w:r>
    </w:p>
    <w:p w14:paraId="6D0F9272" w14:textId="77777777" w:rsidR="00F8304C" w:rsidRDefault="00F8304C" w:rsidP="00F8304C">
      <w:pPr>
        <w:pStyle w:val="ListParagraph"/>
        <w:spacing w:line="240" w:lineRule="auto"/>
        <w:ind w:left="360"/>
      </w:pPr>
    </w:p>
    <w:p w14:paraId="343C5B1C" w14:textId="7530AD73" w:rsidR="00D91BA2" w:rsidRDefault="00D91BA2" w:rsidP="00D91BA2">
      <w:r>
        <w:rPr>
          <w:noProof/>
          <w:lang w:eastAsia="en-US"/>
        </w:rPr>
        <w:drawing>
          <wp:inline distT="0" distB="0" distL="0" distR="0" wp14:anchorId="084F9C34" wp14:editId="184CB0AC">
            <wp:extent cx="3618932" cy="4195483"/>
            <wp:effectExtent l="0" t="0" r="635" b="0"/>
            <wp:docPr id="189" name="Picture 189" descr="https://www.csee.umbc.edu/courses/undergraduate/341/spring04/hood/notes/red_black/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csee.umbc.edu/courses/undergraduate/341/spring04/hood/notes/red_black/Diagram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629634" cy="4207890"/>
                    </a:xfrm>
                    <a:prstGeom prst="rect">
                      <a:avLst/>
                    </a:prstGeom>
                    <a:noFill/>
                    <a:ln>
                      <a:noFill/>
                    </a:ln>
                  </pic:spPr>
                </pic:pic>
              </a:graphicData>
            </a:graphic>
          </wp:inline>
        </w:drawing>
      </w:r>
    </w:p>
    <w:p w14:paraId="0A800848" w14:textId="77777777" w:rsidR="00D91BA2" w:rsidRPr="009575E1" w:rsidRDefault="00D91BA2" w:rsidP="00F8304C">
      <w:pPr>
        <w:spacing w:line="240" w:lineRule="auto"/>
      </w:pPr>
      <w:r w:rsidRPr="009575E1">
        <w:rPr>
          <w:b/>
          <w:bCs/>
          <w:u w:val="single"/>
        </w:rPr>
        <w:t>Constructors</w:t>
      </w:r>
    </w:p>
    <w:p w14:paraId="6CCA7417" w14:textId="77777777" w:rsidR="00D91BA2" w:rsidRPr="00FD7BFE" w:rsidRDefault="00D91BA2" w:rsidP="00F8304C">
      <w:pPr>
        <w:spacing w:line="240" w:lineRule="auto"/>
        <w:ind w:left="360"/>
        <w:rPr>
          <w:rFonts w:ascii="Consolas" w:hAnsi="Consolas"/>
        </w:rPr>
      </w:pPr>
      <w:r w:rsidRPr="00FD7BFE">
        <w:rPr>
          <w:rFonts w:ascii="Consolas" w:hAnsi="Consolas"/>
          <w:b/>
          <w:bCs/>
        </w:rPr>
        <w:t xml:space="preserve">TreeMap h = new TreeMap () </w:t>
      </w:r>
      <w:r w:rsidRPr="00A63CF5">
        <w:rPr>
          <w:rFonts w:ascii="Consolas" w:hAnsi="Consolas"/>
          <w:b/>
          <w:bCs/>
          <w:color w:val="0000FF"/>
        </w:rPr>
        <w:t>//Default. Sorting Order</w:t>
      </w:r>
    </w:p>
    <w:p w14:paraId="2DD49091" w14:textId="77777777" w:rsidR="00D91BA2" w:rsidRPr="00FD7BFE" w:rsidRDefault="00D91BA2" w:rsidP="00F8304C">
      <w:pPr>
        <w:spacing w:line="240" w:lineRule="auto"/>
        <w:ind w:left="360"/>
        <w:rPr>
          <w:rFonts w:ascii="Consolas" w:hAnsi="Consolas"/>
          <w:sz w:val="18"/>
          <w:szCs w:val="18"/>
        </w:rPr>
      </w:pPr>
      <w:r w:rsidRPr="00FD7BFE">
        <w:rPr>
          <w:rFonts w:ascii="Consolas" w:hAnsi="Consolas"/>
          <w:sz w:val="18"/>
          <w:szCs w:val="18"/>
        </w:rPr>
        <w:t xml:space="preserve">Creates an Empty TreeMap Object, all elements inserted in </w:t>
      </w:r>
      <w:r w:rsidRPr="00FD7BFE">
        <w:rPr>
          <w:rFonts w:ascii="Consolas" w:hAnsi="Consolas"/>
          <w:b/>
          <w:color w:val="00B050"/>
          <w:sz w:val="18"/>
          <w:szCs w:val="18"/>
        </w:rPr>
        <w:t>Default Natural Sorting Order</w:t>
      </w:r>
    </w:p>
    <w:p w14:paraId="583D3DF5" w14:textId="77777777" w:rsidR="00F8304C" w:rsidRDefault="00F8304C" w:rsidP="00F8304C">
      <w:pPr>
        <w:spacing w:line="240" w:lineRule="auto"/>
        <w:ind w:left="360"/>
        <w:rPr>
          <w:rFonts w:ascii="Consolas" w:hAnsi="Consolas"/>
          <w:b/>
          <w:bCs/>
        </w:rPr>
      </w:pPr>
    </w:p>
    <w:p w14:paraId="4EBAC80B" w14:textId="356E0186" w:rsidR="00D91BA2" w:rsidRPr="00A63CF5" w:rsidRDefault="00D91BA2" w:rsidP="00F8304C">
      <w:pPr>
        <w:spacing w:line="240" w:lineRule="auto"/>
        <w:ind w:left="360"/>
        <w:rPr>
          <w:rFonts w:ascii="Consolas" w:hAnsi="Consolas"/>
          <w:b/>
          <w:bCs/>
          <w:color w:val="0000FF"/>
        </w:rPr>
      </w:pPr>
      <w:r w:rsidRPr="00FD7BFE">
        <w:rPr>
          <w:rFonts w:ascii="Consolas" w:hAnsi="Consolas"/>
          <w:b/>
          <w:bCs/>
        </w:rPr>
        <w:t xml:space="preserve">TreeMap h = new TreeMap (Comparator c) </w:t>
      </w:r>
      <w:r w:rsidRPr="00A63CF5">
        <w:rPr>
          <w:rFonts w:ascii="Consolas" w:hAnsi="Consolas"/>
          <w:b/>
          <w:bCs/>
          <w:color w:val="0000FF"/>
        </w:rPr>
        <w:t>//Customized. Sorting Order</w:t>
      </w:r>
    </w:p>
    <w:p w14:paraId="6E991EC4" w14:textId="77777777" w:rsidR="00D91BA2" w:rsidRPr="00FD7BFE" w:rsidRDefault="00D91BA2" w:rsidP="00F8304C">
      <w:pPr>
        <w:spacing w:line="240" w:lineRule="auto"/>
        <w:ind w:left="360"/>
        <w:rPr>
          <w:rFonts w:ascii="Consolas" w:hAnsi="Consolas"/>
          <w:sz w:val="18"/>
          <w:szCs w:val="18"/>
        </w:rPr>
      </w:pPr>
      <w:r w:rsidRPr="00FD7BFE">
        <w:rPr>
          <w:rFonts w:ascii="Consolas" w:hAnsi="Consolas"/>
          <w:sz w:val="18"/>
          <w:szCs w:val="18"/>
        </w:rPr>
        <w:t xml:space="preserve">Creates an Empty TreeMap Object, all elements inserted in </w:t>
      </w:r>
      <w:r w:rsidRPr="00FD7BFE">
        <w:rPr>
          <w:rFonts w:ascii="Consolas" w:hAnsi="Consolas"/>
          <w:b/>
          <w:color w:val="00B050"/>
          <w:sz w:val="18"/>
          <w:szCs w:val="18"/>
        </w:rPr>
        <w:t>Customized Natural Sorting Order</w:t>
      </w:r>
    </w:p>
    <w:p w14:paraId="59977AEE" w14:textId="77777777" w:rsidR="00F8304C" w:rsidRDefault="00F8304C" w:rsidP="00F8304C">
      <w:pPr>
        <w:spacing w:line="240" w:lineRule="auto"/>
        <w:ind w:left="360"/>
        <w:rPr>
          <w:rFonts w:ascii="Consolas" w:hAnsi="Consolas"/>
          <w:b/>
          <w:bCs/>
        </w:rPr>
      </w:pPr>
    </w:p>
    <w:p w14:paraId="033E3E11" w14:textId="6FC37EE0" w:rsidR="00D91BA2" w:rsidRDefault="00D91BA2" w:rsidP="00F8304C">
      <w:pPr>
        <w:spacing w:line="240" w:lineRule="auto"/>
        <w:ind w:left="360"/>
        <w:rPr>
          <w:rFonts w:ascii="Consolas" w:hAnsi="Consolas"/>
          <w:b/>
          <w:bCs/>
        </w:rPr>
      </w:pPr>
      <w:r w:rsidRPr="00FD7BFE">
        <w:rPr>
          <w:rFonts w:ascii="Consolas" w:hAnsi="Consolas"/>
          <w:b/>
          <w:bCs/>
        </w:rPr>
        <w:t>TreeMap h = new TreeMap (Map c)</w:t>
      </w:r>
    </w:p>
    <w:p w14:paraId="39E742B6" w14:textId="77777777" w:rsidR="00F8304C" w:rsidRPr="00FD7BFE" w:rsidRDefault="00F8304C" w:rsidP="00F8304C">
      <w:pPr>
        <w:spacing w:line="240" w:lineRule="auto"/>
        <w:ind w:left="360"/>
        <w:rPr>
          <w:rFonts w:ascii="Consolas" w:hAnsi="Consolas"/>
        </w:rPr>
      </w:pPr>
    </w:p>
    <w:p w14:paraId="05DFC535" w14:textId="77777777" w:rsidR="00D91BA2" w:rsidRPr="00FD7BFE" w:rsidRDefault="00D91BA2" w:rsidP="00D91BA2">
      <w:pPr>
        <w:ind w:left="360"/>
        <w:rPr>
          <w:rFonts w:ascii="Consolas" w:hAnsi="Consolas"/>
        </w:rPr>
      </w:pPr>
      <w:r w:rsidRPr="00FD7BFE">
        <w:rPr>
          <w:rFonts w:ascii="Consolas" w:hAnsi="Consolas"/>
          <w:b/>
          <w:bCs/>
        </w:rPr>
        <w:t>TreeMap h = new TreeMap (SortedMap s)</w:t>
      </w:r>
    </w:p>
    <w:p w14:paraId="749D2A1D" w14:textId="77777777" w:rsidR="00D91BA2" w:rsidRDefault="00D91BA2" w:rsidP="00D91BA2">
      <w:pPr>
        <w:pStyle w:val="Howitworks"/>
      </w:pPr>
      <w:r>
        <w:t>Implementation</w:t>
      </w:r>
    </w:p>
    <w:p w14:paraId="4C65A3A5" w14:textId="77777777" w:rsidR="00D91BA2" w:rsidRDefault="00D91BA2" w:rsidP="002D27B6">
      <w:pPr>
        <w:spacing w:line="240" w:lineRule="auto"/>
      </w:pPr>
      <w:r>
        <w:t>1.</w:t>
      </w:r>
      <w:r w:rsidRPr="00E51321">
        <w:t xml:space="preserve">TreeMap is based on tree data structure. Each node in tree will have three references </w:t>
      </w:r>
      <w:r>
        <w:t>parent</w:t>
      </w:r>
      <w:r>
        <w:rPr>
          <w:b/>
          <w:bCs/>
        </w:rPr>
        <w:t>(key,value)</w:t>
      </w:r>
      <w:r w:rsidRPr="00E51321">
        <w:t>, </w:t>
      </w:r>
      <w:r w:rsidRPr="00E51321">
        <w:rPr>
          <w:b/>
          <w:bCs/>
        </w:rPr>
        <w:t>right</w:t>
      </w:r>
      <w:r w:rsidRPr="00E51321">
        <w:t> and </w:t>
      </w:r>
      <w:r w:rsidRPr="00E51321">
        <w:rPr>
          <w:b/>
          <w:bCs/>
        </w:rPr>
        <w:t>left</w:t>
      </w:r>
      <w:r w:rsidRPr="00E51321">
        <w:t xml:space="preserve"> element. </w:t>
      </w:r>
    </w:p>
    <w:p w14:paraId="7243CB14" w14:textId="77777777" w:rsidR="00D91BA2" w:rsidRDefault="00D91BA2" w:rsidP="002D27B6">
      <w:pPr>
        <w:ind w:left="360"/>
      </w:pPr>
      <w:r>
        <w:rPr>
          <w:noProof/>
          <w:lang w:eastAsia="en-US"/>
        </w:rPr>
        <w:lastRenderedPageBreak/>
        <w:drawing>
          <wp:inline distT="0" distB="0" distL="0" distR="0" wp14:anchorId="2F91AB6E" wp14:editId="340B1D35">
            <wp:extent cx="2617443" cy="1094108"/>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35203" cy="1101532"/>
                    </a:xfrm>
                    <a:prstGeom prst="rect">
                      <a:avLst/>
                    </a:prstGeom>
                    <a:noFill/>
                    <a:ln>
                      <a:noFill/>
                    </a:ln>
                  </pic:spPr>
                </pic:pic>
              </a:graphicData>
            </a:graphic>
          </wp:inline>
        </w:drawing>
      </w:r>
      <w:r w:rsidRPr="002431F8">
        <w:t xml:space="preserve"> </w:t>
      </w:r>
    </w:p>
    <w:p w14:paraId="2DD2ABD0" w14:textId="77777777" w:rsidR="00D91BA2" w:rsidRPr="002431F8" w:rsidRDefault="00D91BA2" w:rsidP="006F728B">
      <w:pPr>
        <w:pStyle w:val="ListParagraph"/>
        <w:numPr>
          <w:ilvl w:val="0"/>
          <w:numId w:val="139"/>
        </w:numPr>
      </w:pPr>
      <w:r w:rsidRPr="002431F8">
        <w:t>The </w:t>
      </w:r>
      <w:r w:rsidRPr="002431F8">
        <w:rPr>
          <w:b/>
          <w:bCs/>
        </w:rPr>
        <w:t>left</w:t>
      </w:r>
      <w:r w:rsidRPr="002431F8">
        <w:t> element will always be logically </w:t>
      </w:r>
      <w:r w:rsidRPr="002431F8">
        <w:rPr>
          <w:b/>
          <w:bCs/>
        </w:rPr>
        <w:t>less</w:t>
      </w:r>
      <w:r w:rsidRPr="002431F8">
        <w:t> than </w:t>
      </w:r>
      <w:r w:rsidRPr="002431F8">
        <w:rPr>
          <w:b/>
          <w:bCs/>
        </w:rPr>
        <w:t>parent</w:t>
      </w:r>
      <w:r w:rsidRPr="002431F8">
        <w:t> element.</w:t>
      </w:r>
    </w:p>
    <w:p w14:paraId="0616139F" w14:textId="77777777" w:rsidR="00D91BA2" w:rsidRDefault="00D91BA2" w:rsidP="006F728B">
      <w:pPr>
        <w:pStyle w:val="ListParagraph"/>
        <w:numPr>
          <w:ilvl w:val="0"/>
          <w:numId w:val="139"/>
        </w:numPr>
      </w:pPr>
      <w:r w:rsidRPr="002431F8">
        <w:t>The </w:t>
      </w:r>
      <w:r w:rsidRPr="002431F8">
        <w:rPr>
          <w:b/>
          <w:bCs/>
        </w:rPr>
        <w:t>right</w:t>
      </w:r>
      <w:r w:rsidRPr="002431F8">
        <w:t> element will always be logically greater than OR equal to </w:t>
      </w:r>
      <w:r w:rsidRPr="002431F8">
        <w:rPr>
          <w:b/>
          <w:bCs/>
        </w:rPr>
        <w:t>parent</w:t>
      </w:r>
      <w:r w:rsidRPr="002431F8">
        <w:t> element</w:t>
      </w:r>
    </w:p>
    <w:p w14:paraId="17FB7210" w14:textId="20E4D203" w:rsidR="00D91BA2" w:rsidRDefault="00D91BA2" w:rsidP="00D91BA2">
      <w:pPr>
        <w:pStyle w:val="Output"/>
        <w:rPr>
          <w:color w:val="4C483D" w:themeColor="text2"/>
        </w:rPr>
      </w:pPr>
      <w:r>
        <w:rPr>
          <w:bCs/>
          <w:color w:val="7F0055"/>
        </w:rPr>
        <w:t>static</w:t>
      </w:r>
      <w:r>
        <w:t xml:space="preserve"> </w:t>
      </w:r>
      <w:r>
        <w:rPr>
          <w:bCs/>
          <w:color w:val="7F0055"/>
        </w:rPr>
        <w:t>final</w:t>
      </w:r>
      <w:r>
        <w:t xml:space="preserve"> </w:t>
      </w:r>
      <w:r>
        <w:rPr>
          <w:bCs/>
          <w:color w:val="7F0055"/>
        </w:rPr>
        <w:t>class</w:t>
      </w:r>
      <w:r>
        <w:t xml:space="preserve"> Entry&lt;K,V&gt; </w:t>
      </w:r>
      <w:r>
        <w:rPr>
          <w:bCs/>
          <w:color w:val="7F0055"/>
        </w:rPr>
        <w:t>implements</w:t>
      </w:r>
      <w:r>
        <w:t xml:space="preserve"> Map.Entry&lt;K,V&gt; {</w:t>
      </w:r>
    </w:p>
    <w:p w14:paraId="2453853D" w14:textId="77777777" w:rsidR="00D91BA2" w:rsidRDefault="00D91BA2" w:rsidP="00D91BA2">
      <w:pPr>
        <w:pStyle w:val="Output"/>
        <w:rPr>
          <w:color w:val="4C483D" w:themeColor="text2"/>
        </w:rPr>
      </w:pPr>
      <w:r>
        <w:t xml:space="preserve">        Entry&lt;K,V&gt; </w:t>
      </w:r>
      <w:r>
        <w:rPr>
          <w:color w:val="0000C0"/>
        </w:rPr>
        <w:t>left</w:t>
      </w:r>
      <w:r>
        <w:t>;</w:t>
      </w:r>
    </w:p>
    <w:p w14:paraId="332B3C31" w14:textId="77777777" w:rsidR="00D91BA2" w:rsidRDefault="00D91BA2" w:rsidP="00D91BA2">
      <w:pPr>
        <w:pStyle w:val="Output"/>
        <w:rPr>
          <w:color w:val="4C483D" w:themeColor="text2"/>
        </w:rPr>
      </w:pPr>
      <w:r>
        <w:t xml:space="preserve">        Entry&lt;K,V&gt; </w:t>
      </w:r>
      <w:r>
        <w:rPr>
          <w:color w:val="0000C0"/>
        </w:rPr>
        <w:t>right</w:t>
      </w:r>
      <w:r>
        <w:t>;</w:t>
      </w:r>
    </w:p>
    <w:p w14:paraId="1CB10523" w14:textId="77777777" w:rsidR="00D91BA2" w:rsidRDefault="00D91BA2" w:rsidP="00D91BA2">
      <w:pPr>
        <w:pStyle w:val="Output"/>
      </w:pPr>
      <w:r>
        <w:t xml:space="preserve">        Entry&lt;K,V&gt; </w:t>
      </w:r>
      <w:r>
        <w:rPr>
          <w:color w:val="0000C0"/>
        </w:rPr>
        <w:t>parent</w:t>
      </w:r>
      <w:r>
        <w:t>;</w:t>
      </w:r>
    </w:p>
    <w:p w14:paraId="4E1EC151" w14:textId="77777777" w:rsidR="00D91BA2" w:rsidRDefault="00D91BA2" w:rsidP="00D91BA2">
      <w:pPr>
        <w:pStyle w:val="Output"/>
        <w:rPr>
          <w:color w:val="4C483D" w:themeColor="text2"/>
        </w:rPr>
      </w:pPr>
      <w:r>
        <w:t xml:space="preserve">        K </w:t>
      </w:r>
      <w:r>
        <w:rPr>
          <w:color w:val="0000C0"/>
        </w:rPr>
        <w:t>key</w:t>
      </w:r>
      <w:r>
        <w:t>;</w:t>
      </w:r>
    </w:p>
    <w:p w14:paraId="0CEB23B6" w14:textId="77777777" w:rsidR="00D91BA2" w:rsidRDefault="00D91BA2" w:rsidP="00D91BA2">
      <w:pPr>
        <w:pStyle w:val="Output"/>
        <w:rPr>
          <w:color w:val="4C483D" w:themeColor="text2"/>
        </w:rPr>
      </w:pPr>
      <w:r>
        <w:t xml:space="preserve">        V </w:t>
      </w:r>
      <w:r>
        <w:rPr>
          <w:color w:val="0000C0"/>
        </w:rPr>
        <w:t>value</w:t>
      </w:r>
      <w:r>
        <w:t xml:space="preserve">;        </w:t>
      </w:r>
      <w:r>
        <w:rPr>
          <w:bCs/>
          <w:color w:val="7F0055"/>
        </w:rPr>
        <w:t xml:space="preserve"> </w:t>
      </w:r>
    </w:p>
    <w:p w14:paraId="33C5A415" w14:textId="055980D4" w:rsidR="00D91BA2" w:rsidRDefault="00D91BA2" w:rsidP="00D91BA2">
      <w:pPr>
        <w:pStyle w:val="Output"/>
      </w:pPr>
      <w:r>
        <w:t>}</w:t>
      </w:r>
    </w:p>
    <w:p w14:paraId="40347E7D" w14:textId="77777777" w:rsidR="00D91BA2" w:rsidRDefault="00D91BA2" w:rsidP="002D27B6">
      <w:pPr>
        <w:spacing w:line="240" w:lineRule="auto"/>
      </w:pPr>
    </w:p>
    <w:p w14:paraId="38E5587A" w14:textId="77777777" w:rsidR="00D91BA2" w:rsidRPr="00DC3B9D" w:rsidRDefault="00D91BA2" w:rsidP="002D27B6">
      <w:r>
        <w:t>2.</w:t>
      </w:r>
      <w:r w:rsidRPr="00DC3B9D">
        <w:rPr>
          <w:rFonts w:ascii="Times New Roman" w:eastAsia="Times New Roman" w:hAnsi="Times New Roman" w:cs="Times New Roman"/>
          <w:color w:val="444444"/>
          <w:sz w:val="23"/>
          <w:szCs w:val="23"/>
          <w:lang w:eastAsia="en-US"/>
        </w:rPr>
        <w:t xml:space="preserve"> </w:t>
      </w:r>
      <w:r>
        <w:t>C</w:t>
      </w:r>
      <w:r w:rsidRPr="00DC3B9D">
        <w:t xml:space="preserve">omparison of Objects is done by natural order i.e. those object who </w:t>
      </w:r>
      <w:r>
        <w:t>i</w:t>
      </w:r>
      <w:r w:rsidRPr="00DC3B9D">
        <w:t>mplement </w:t>
      </w:r>
      <w:r w:rsidRPr="000A5443">
        <w:rPr>
          <w:b/>
        </w:rPr>
        <w:t>Compara</w:t>
      </w:r>
      <w:r w:rsidRPr="0034363F">
        <w:rPr>
          <w:b/>
          <w:color w:val="FF0000"/>
        </w:rPr>
        <w:t>b</w:t>
      </w:r>
      <w:r w:rsidRPr="000A5443">
        <w:rPr>
          <w:b/>
        </w:rPr>
        <w:t>le</w:t>
      </w:r>
      <w:r>
        <w:rPr>
          <w:b/>
        </w:rPr>
        <w:t>(</w:t>
      </w:r>
      <w:r w:rsidRPr="0034363F">
        <w:rPr>
          <w:b/>
          <w:color w:val="FF0000"/>
        </w:rPr>
        <w:t>default</w:t>
      </w:r>
      <w:r>
        <w:rPr>
          <w:b/>
        </w:rPr>
        <w:t>)</w:t>
      </w:r>
      <w:r w:rsidRPr="000A5443">
        <w:t> </w:t>
      </w:r>
      <w:r w:rsidRPr="00DC3B9D">
        <w:t>interface and override </w:t>
      </w:r>
      <w:r w:rsidRPr="00DC3B9D">
        <w:rPr>
          <w:b/>
          <w:bCs/>
        </w:rPr>
        <w:t>compareTo(Object obj)</w:t>
      </w:r>
      <w:r w:rsidRPr="00DC3B9D">
        <w:t> method. Based on the return value,</w:t>
      </w:r>
    </w:p>
    <w:p w14:paraId="51801CB5" w14:textId="3B04E4E9" w:rsidR="00D91BA2" w:rsidRDefault="00D91BA2" w:rsidP="006F728B">
      <w:pPr>
        <w:pStyle w:val="ListParagraph"/>
        <w:numPr>
          <w:ilvl w:val="0"/>
          <w:numId w:val="140"/>
        </w:numPr>
      </w:pPr>
      <w:r w:rsidRPr="00DC3B9D">
        <w:t>If </w:t>
      </w:r>
      <w:r w:rsidRPr="004B1DC7">
        <w:rPr>
          <w:rFonts w:ascii="Consolas" w:hAnsi="Consolas"/>
          <w:b/>
          <w:bCs/>
        </w:rPr>
        <w:t>obj1.compareTo(obj2</w:t>
      </w:r>
      <w:r w:rsidR="00D14A0E" w:rsidRPr="004B1DC7">
        <w:rPr>
          <w:rFonts w:ascii="Consolas" w:hAnsi="Consolas"/>
          <w:b/>
          <w:bCs/>
        </w:rPr>
        <w:t>)</w:t>
      </w:r>
      <w:r w:rsidR="00D14A0E" w:rsidRPr="00DC3B9D">
        <w:t>,</w:t>
      </w:r>
      <w:r>
        <w:t xml:space="preserve"> if </w:t>
      </w:r>
      <w:r w:rsidRPr="00D14A0E">
        <w:rPr>
          <w:rFonts w:ascii="Consolas" w:hAnsi="Consolas"/>
          <w:b/>
        </w:rPr>
        <w:t>obj</w:t>
      </w:r>
      <w:r w:rsidR="00454FEF" w:rsidRPr="00D14A0E">
        <w:rPr>
          <w:rFonts w:ascii="Consolas" w:hAnsi="Consolas"/>
          <w:b/>
        </w:rPr>
        <w:t>1</w:t>
      </w:r>
      <w:r w:rsidRPr="00D14A0E">
        <w:rPr>
          <w:rFonts w:ascii="Consolas" w:hAnsi="Consolas"/>
          <w:b/>
        </w:rPr>
        <w:t>&lt;obj2</w:t>
      </w:r>
      <w:r>
        <w:t xml:space="preserve"> then returns negative number</w:t>
      </w:r>
      <w:r w:rsidRPr="00DC3B9D">
        <w:t xml:space="preserve"> </w:t>
      </w:r>
    </w:p>
    <w:p w14:paraId="3ADA242C" w14:textId="03FE581E" w:rsidR="00D91BA2" w:rsidRDefault="00D91BA2" w:rsidP="006F728B">
      <w:pPr>
        <w:pStyle w:val="ListParagraph"/>
        <w:numPr>
          <w:ilvl w:val="0"/>
          <w:numId w:val="140"/>
        </w:numPr>
      </w:pPr>
      <w:r w:rsidRPr="00DC3B9D">
        <w:t>If </w:t>
      </w:r>
      <w:r w:rsidRPr="004B1DC7">
        <w:rPr>
          <w:rFonts w:ascii="Consolas" w:hAnsi="Consolas"/>
          <w:b/>
          <w:bCs/>
        </w:rPr>
        <w:t>obj1.compareTo(obj2</w:t>
      </w:r>
      <w:r w:rsidR="00D14A0E" w:rsidRPr="004B1DC7">
        <w:rPr>
          <w:rFonts w:ascii="Consolas" w:hAnsi="Consolas"/>
          <w:b/>
          <w:bCs/>
        </w:rPr>
        <w:t>)</w:t>
      </w:r>
      <w:r w:rsidR="00D14A0E" w:rsidRPr="004B1DC7">
        <w:t>,</w:t>
      </w:r>
      <w:r w:rsidRPr="00DC3B9D">
        <w:t> </w:t>
      </w:r>
      <w:r>
        <w:t xml:space="preserve">if </w:t>
      </w:r>
      <w:r w:rsidRPr="00D14A0E">
        <w:rPr>
          <w:rFonts w:ascii="Consolas" w:hAnsi="Consolas"/>
          <w:b/>
        </w:rPr>
        <w:t>obj</w:t>
      </w:r>
      <w:r w:rsidR="00454FEF" w:rsidRPr="00D14A0E">
        <w:rPr>
          <w:rFonts w:ascii="Consolas" w:hAnsi="Consolas"/>
          <w:b/>
        </w:rPr>
        <w:t>1</w:t>
      </w:r>
      <w:r w:rsidRPr="00D14A0E">
        <w:rPr>
          <w:rFonts w:ascii="Consolas" w:hAnsi="Consolas"/>
          <w:b/>
        </w:rPr>
        <w:t>&gt;obj2</w:t>
      </w:r>
      <w:r>
        <w:t xml:space="preserve"> then returns positive number</w:t>
      </w:r>
      <w:r w:rsidRPr="00DC3B9D">
        <w:t xml:space="preserve"> </w:t>
      </w:r>
    </w:p>
    <w:p w14:paraId="5DAA6C59" w14:textId="38058AA9" w:rsidR="00D91BA2" w:rsidRDefault="00D91BA2" w:rsidP="006F728B">
      <w:pPr>
        <w:pStyle w:val="ListParagraph"/>
        <w:numPr>
          <w:ilvl w:val="0"/>
          <w:numId w:val="140"/>
        </w:numPr>
      </w:pPr>
      <w:r w:rsidRPr="00DC3B9D">
        <w:t>If </w:t>
      </w:r>
      <w:r w:rsidRPr="004B1DC7">
        <w:rPr>
          <w:rFonts w:ascii="Consolas" w:hAnsi="Consolas"/>
          <w:b/>
          <w:bCs/>
        </w:rPr>
        <w:t>obj1.compareTo(obj2</w:t>
      </w:r>
      <w:r w:rsidR="00D14A0E" w:rsidRPr="004B1DC7">
        <w:rPr>
          <w:rFonts w:ascii="Consolas" w:hAnsi="Consolas"/>
          <w:b/>
          <w:bCs/>
        </w:rPr>
        <w:t>)</w:t>
      </w:r>
      <w:r w:rsidR="00D14A0E" w:rsidRPr="00DC3B9D">
        <w:t>,</w:t>
      </w:r>
      <w:r>
        <w:t xml:space="preserve"> if </w:t>
      </w:r>
      <w:r w:rsidRPr="00D14A0E">
        <w:rPr>
          <w:rFonts w:ascii="Consolas" w:hAnsi="Consolas"/>
          <w:b/>
        </w:rPr>
        <w:t>obj</w:t>
      </w:r>
      <w:r w:rsidR="00454FEF" w:rsidRPr="00D14A0E">
        <w:rPr>
          <w:rFonts w:ascii="Consolas" w:hAnsi="Consolas"/>
          <w:b/>
        </w:rPr>
        <w:t>1</w:t>
      </w:r>
      <w:r w:rsidRPr="00D14A0E">
        <w:rPr>
          <w:rFonts w:ascii="Consolas" w:hAnsi="Consolas"/>
          <w:b/>
        </w:rPr>
        <w:t>==obj2</w:t>
      </w:r>
      <w:r>
        <w:t xml:space="preserve"> then returns zero</w:t>
      </w:r>
    </w:p>
    <w:p w14:paraId="6E429D7E" w14:textId="77777777" w:rsidR="002D27B6" w:rsidRDefault="002D27B6" w:rsidP="00D91BA2"/>
    <w:p w14:paraId="6E0B6D4B" w14:textId="7CBF3D8C" w:rsidR="00D91BA2" w:rsidRPr="00D40FDB" w:rsidRDefault="00D91BA2" w:rsidP="002D27B6">
      <w:r>
        <w:t>3.</w:t>
      </w:r>
      <w:r w:rsidRPr="00D40FDB">
        <w:t xml:space="preserve">When we use </w:t>
      </w:r>
      <w:r w:rsidRPr="00391447">
        <w:rPr>
          <w:rFonts w:ascii="Consolas" w:hAnsi="Consolas"/>
          <w:b/>
          <w:bCs/>
        </w:rPr>
        <w:t>put(K,V)</w:t>
      </w:r>
      <w:r w:rsidRPr="00D40FDB">
        <w:t xml:space="preserve"> method</w:t>
      </w:r>
      <w:r w:rsidR="0043454E">
        <w:t>,</w:t>
      </w:r>
      <w:r w:rsidRPr="00D40FDB">
        <w:t xml:space="preserve"> it checks if root is pointing anywhere </w:t>
      </w:r>
      <w:r w:rsidR="00391447">
        <w:t xml:space="preserve">or not. </w:t>
      </w:r>
      <w:r w:rsidRPr="00D40FDB">
        <w:t>if no</w:t>
      </w:r>
      <w:r w:rsidR="00391447">
        <w:t xml:space="preserve">t, </w:t>
      </w:r>
      <w:r w:rsidRPr="00D40FDB">
        <w:t>it makes the instance of Entry&lt;K,V&gt; and point to root;</w:t>
      </w:r>
    </w:p>
    <w:p w14:paraId="1024BB75" w14:textId="77777777" w:rsidR="002D27B6" w:rsidRDefault="002D27B6" w:rsidP="002D27B6">
      <w:pPr>
        <w:spacing w:line="240" w:lineRule="auto"/>
      </w:pPr>
    </w:p>
    <w:p w14:paraId="476CC3B7" w14:textId="0CA0CEA8" w:rsidR="00D91BA2" w:rsidRPr="00D40FDB" w:rsidRDefault="00D91BA2" w:rsidP="002D27B6">
      <w:pPr>
        <w:spacing w:line="360" w:lineRule="auto"/>
      </w:pPr>
      <w:r>
        <w:t>4.</w:t>
      </w:r>
      <w:r w:rsidRPr="00D40FDB">
        <w:t xml:space="preserve">The constructor of Entry&lt;K,V&gt; takes key, value and parent. In this case parent is </w:t>
      </w:r>
      <w:r w:rsidRPr="0043454E">
        <w:rPr>
          <w:rStyle w:val="0SyntaxPinkChar"/>
        </w:rPr>
        <w:t>null</w:t>
      </w:r>
      <w:r w:rsidRPr="00D40FDB">
        <w:t>;</w:t>
      </w:r>
    </w:p>
    <w:p w14:paraId="329D2BDB" w14:textId="77777777" w:rsidR="00D91BA2" w:rsidRDefault="00D91BA2" w:rsidP="002D27B6">
      <w:pPr>
        <w:spacing w:line="360" w:lineRule="auto"/>
      </w:pPr>
      <w:r>
        <w:t>5.</w:t>
      </w:r>
      <w:r w:rsidRPr="00D40FDB">
        <w:t xml:space="preserve">For the next time we enter using </w:t>
      </w:r>
      <w:r w:rsidRPr="00391447">
        <w:rPr>
          <w:rFonts w:ascii="Consolas" w:hAnsi="Consolas"/>
          <w:b/>
          <w:bCs/>
        </w:rPr>
        <w:t>put(K,V)</w:t>
      </w:r>
      <w:r w:rsidRPr="00D40FDB">
        <w:t xml:space="preserve"> it first identifies the comparison mechanism to use. </w:t>
      </w:r>
    </w:p>
    <w:p w14:paraId="52A84B5F" w14:textId="4D5D9869" w:rsidR="00D91BA2" w:rsidRDefault="00D91BA2" w:rsidP="002D27B6">
      <w:r>
        <w:t>6.</w:t>
      </w:r>
      <w:r w:rsidRPr="00D40FDB">
        <w:t xml:space="preserve">First it checks the Comparator class is present or not. </w:t>
      </w:r>
      <w:r w:rsidR="00391447">
        <w:t>(</w:t>
      </w:r>
      <w:r w:rsidRPr="00391447">
        <w:rPr>
          <w:i/>
          <w:iCs/>
        </w:rPr>
        <w:t>This class is passed when creating the instance of TreeMap</w:t>
      </w:r>
      <w:r w:rsidR="00391447">
        <w:t>)</w:t>
      </w:r>
      <w:r w:rsidRPr="00D40FDB">
        <w:t>. If not present it uses the Key's Comparable implementation.</w:t>
      </w:r>
    </w:p>
    <w:p w14:paraId="6281E191" w14:textId="77777777" w:rsidR="002D27B6" w:rsidRDefault="002D27B6" w:rsidP="002D27B6">
      <w:pPr>
        <w:spacing w:line="240" w:lineRule="auto"/>
      </w:pPr>
    </w:p>
    <w:p w14:paraId="1D605B0C" w14:textId="2A3230AB" w:rsidR="00D91BA2" w:rsidRDefault="00D91BA2" w:rsidP="002D27B6">
      <w:r>
        <w:t>7.</w:t>
      </w:r>
      <w:r w:rsidRPr="00D40FDB">
        <w:t>It then traverse through root and compares each node with the node entered and depending upon the comparison places the node either left or right of the parent node.</w:t>
      </w:r>
    </w:p>
    <w:p w14:paraId="1491A58B" w14:textId="77777777" w:rsidR="00D91BA2" w:rsidRPr="004C6C28" w:rsidRDefault="00D91BA2" w:rsidP="002D27B6">
      <w:pPr>
        <w:pStyle w:val="Output"/>
        <w:rPr>
          <w:color w:val="3F7F5F"/>
        </w:rPr>
      </w:pPr>
      <w:r w:rsidRPr="004C6C28">
        <w:rPr>
          <w:color w:val="6A3E3E"/>
          <w:highlight w:val="lightGray"/>
        </w:rPr>
        <w:t>treeMap</w:t>
      </w:r>
      <w:r w:rsidRPr="004C6C28">
        <w:t xml:space="preserve">.put(1, </w:t>
      </w:r>
      <w:r w:rsidRPr="004C6C28">
        <w:rPr>
          <w:color w:val="2A00FF"/>
        </w:rPr>
        <w:t>"one"</w:t>
      </w:r>
      <w:r w:rsidRPr="004C6C28">
        <w:t xml:space="preserve">); </w:t>
      </w:r>
      <w:r w:rsidRPr="004C6C28">
        <w:rPr>
          <w:color w:val="3F7F5F"/>
        </w:rPr>
        <w:t>//1</w:t>
      </w:r>
    </w:p>
    <w:p w14:paraId="3288723B" w14:textId="20692D7C" w:rsidR="00D91BA2" w:rsidRDefault="00D91BA2" w:rsidP="002D27B6">
      <w:r w:rsidRPr="004C6C28">
        <w:t xml:space="preserve">there are no elements in it. </w:t>
      </w:r>
      <w:r w:rsidR="00447997" w:rsidRPr="004C6C28">
        <w:t>So,</w:t>
      </w:r>
      <w:r w:rsidRPr="004C6C28">
        <w:t xml:space="preserve"> 1 is the first object being inserted as key. This is treated as root node</w:t>
      </w:r>
      <w:r>
        <w:rPr>
          <w:noProof/>
          <w:lang w:eastAsia="en-US"/>
        </w:rPr>
        <w:drawing>
          <wp:inline distT="0" distB="0" distL="0" distR="0" wp14:anchorId="4799FEF5" wp14:editId="79D6D50B">
            <wp:extent cx="2019300" cy="1329932"/>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026685" cy="1334796"/>
                    </a:xfrm>
                    <a:prstGeom prst="rect">
                      <a:avLst/>
                    </a:prstGeom>
                    <a:noFill/>
                    <a:ln>
                      <a:noFill/>
                    </a:ln>
                  </pic:spPr>
                </pic:pic>
              </a:graphicData>
            </a:graphic>
          </wp:inline>
        </w:drawing>
      </w:r>
    </w:p>
    <w:p w14:paraId="379305C5" w14:textId="77777777" w:rsidR="00D91BA2" w:rsidRDefault="00D91BA2" w:rsidP="00D91BA2">
      <w:pPr>
        <w:autoSpaceDE w:val="0"/>
        <w:autoSpaceDN w:val="0"/>
        <w:adjustRightInd w:val="0"/>
        <w:spacing w:line="240" w:lineRule="auto"/>
        <w:rPr>
          <w:rFonts w:ascii="Consolas" w:hAnsi="Consolas" w:cs="Consolas"/>
          <w:color w:val="4C483D" w:themeColor="text2"/>
        </w:rPr>
      </w:pPr>
    </w:p>
    <w:p w14:paraId="1F9B9122" w14:textId="77777777" w:rsidR="00290695" w:rsidRDefault="00290695" w:rsidP="00D91BA2">
      <w:pPr>
        <w:autoSpaceDE w:val="0"/>
        <w:autoSpaceDN w:val="0"/>
        <w:adjustRightInd w:val="0"/>
        <w:spacing w:line="240" w:lineRule="auto"/>
        <w:rPr>
          <w:rFonts w:ascii="Consolas" w:hAnsi="Consolas" w:cs="Consolas"/>
          <w:b/>
          <w:color w:val="6A3E3E"/>
          <w:sz w:val="18"/>
          <w:szCs w:val="18"/>
          <w:highlight w:val="lightGray"/>
        </w:rPr>
      </w:pPr>
    </w:p>
    <w:p w14:paraId="1E512338" w14:textId="3A31B28D" w:rsidR="00D91BA2" w:rsidRPr="002D27B6" w:rsidRDefault="00D91BA2" w:rsidP="00D91BA2">
      <w:pPr>
        <w:autoSpaceDE w:val="0"/>
        <w:autoSpaceDN w:val="0"/>
        <w:adjustRightInd w:val="0"/>
        <w:spacing w:line="240" w:lineRule="auto"/>
        <w:rPr>
          <w:rFonts w:ascii="Consolas" w:hAnsi="Consolas" w:cs="Consolas"/>
          <w:b/>
          <w:color w:val="3F7F5F"/>
          <w:sz w:val="18"/>
          <w:szCs w:val="18"/>
        </w:rPr>
      </w:pPr>
      <w:r w:rsidRPr="002D27B6">
        <w:rPr>
          <w:rFonts w:ascii="Consolas" w:hAnsi="Consolas" w:cs="Consolas"/>
          <w:b/>
          <w:color w:val="6A3E3E"/>
          <w:sz w:val="18"/>
          <w:szCs w:val="18"/>
          <w:highlight w:val="lightGray"/>
        </w:rPr>
        <w:t>treeMap</w:t>
      </w:r>
      <w:r w:rsidRPr="002D27B6">
        <w:rPr>
          <w:rFonts w:ascii="Consolas" w:hAnsi="Consolas" w:cs="Consolas"/>
          <w:b/>
          <w:color w:val="000000"/>
          <w:sz w:val="18"/>
          <w:szCs w:val="18"/>
        </w:rPr>
        <w:t xml:space="preserve">.put(5, </w:t>
      </w:r>
      <w:r w:rsidRPr="002D27B6">
        <w:rPr>
          <w:rFonts w:ascii="Consolas" w:hAnsi="Consolas" w:cs="Consolas"/>
          <w:b/>
          <w:color w:val="2A00FF"/>
          <w:sz w:val="18"/>
          <w:szCs w:val="18"/>
        </w:rPr>
        <w:t>"five"</w:t>
      </w:r>
      <w:r w:rsidRPr="002D27B6">
        <w:rPr>
          <w:rFonts w:ascii="Consolas" w:hAnsi="Consolas" w:cs="Consolas"/>
          <w:b/>
          <w:color w:val="000000"/>
          <w:sz w:val="18"/>
          <w:szCs w:val="18"/>
        </w:rPr>
        <w:t xml:space="preserve">); </w:t>
      </w:r>
      <w:r w:rsidRPr="002D27B6">
        <w:rPr>
          <w:rFonts w:ascii="Consolas" w:hAnsi="Consolas" w:cs="Consolas"/>
          <w:b/>
          <w:color w:val="3F7F5F"/>
          <w:sz w:val="18"/>
          <w:szCs w:val="18"/>
        </w:rPr>
        <w:t>//2</w:t>
      </w:r>
    </w:p>
    <w:p w14:paraId="29C0EE37" w14:textId="77777777" w:rsidR="00D91BA2" w:rsidRPr="00287270" w:rsidRDefault="00D91BA2" w:rsidP="00D91BA2">
      <w:r w:rsidRPr="00287270">
        <w:t>Now, </w:t>
      </w:r>
      <w:r w:rsidRPr="00287270">
        <w:rPr>
          <w:b/>
          <w:bCs/>
        </w:rPr>
        <w:t>5</w:t>
      </w:r>
      <w:r w:rsidRPr="00287270">
        <w:t> is logically greater than </w:t>
      </w:r>
      <w:r w:rsidRPr="00287270">
        <w:rPr>
          <w:b/>
          <w:bCs/>
        </w:rPr>
        <w:t>1</w:t>
      </w:r>
      <w:r w:rsidRPr="00287270">
        <w:t> and hence according to our rules,</w:t>
      </w:r>
    </w:p>
    <w:p w14:paraId="697F89C5" w14:textId="77777777" w:rsidR="00D91BA2" w:rsidRPr="00287270" w:rsidRDefault="00D91BA2" w:rsidP="006F728B">
      <w:pPr>
        <w:pStyle w:val="ListParagraph"/>
        <w:numPr>
          <w:ilvl w:val="0"/>
          <w:numId w:val="141"/>
        </w:numPr>
      </w:pPr>
      <w:r w:rsidRPr="00287270">
        <w:rPr>
          <w:b/>
          <w:bCs/>
        </w:rPr>
        <w:t>5 </w:t>
      </w:r>
      <w:r w:rsidRPr="00287270">
        <w:t>will be placed to the right of </w:t>
      </w:r>
      <w:r w:rsidRPr="00287270">
        <w:rPr>
          <w:b/>
          <w:bCs/>
        </w:rPr>
        <w:t>1</w:t>
      </w:r>
      <w:r w:rsidRPr="00287270">
        <w:t>.</w:t>
      </w:r>
    </w:p>
    <w:p w14:paraId="5CD549F1" w14:textId="77777777" w:rsidR="00D91BA2" w:rsidRPr="00287270" w:rsidRDefault="00D91BA2" w:rsidP="006F728B">
      <w:pPr>
        <w:pStyle w:val="ListParagraph"/>
        <w:numPr>
          <w:ilvl w:val="0"/>
          <w:numId w:val="141"/>
        </w:numPr>
      </w:pPr>
      <w:r w:rsidRPr="00287270">
        <w:rPr>
          <w:b/>
          <w:bCs/>
        </w:rPr>
        <w:t>1</w:t>
      </w:r>
      <w:r w:rsidRPr="00287270">
        <w:t> will be parent of </w:t>
      </w:r>
      <w:r w:rsidRPr="00287270">
        <w:rPr>
          <w:b/>
          <w:bCs/>
        </w:rPr>
        <w:t>5.</w:t>
      </w:r>
    </w:p>
    <w:p w14:paraId="7D829AA8" w14:textId="77777777" w:rsidR="00D91BA2" w:rsidRDefault="00D91BA2" w:rsidP="00D91BA2">
      <w:pPr>
        <w:autoSpaceDE w:val="0"/>
        <w:autoSpaceDN w:val="0"/>
        <w:adjustRightInd w:val="0"/>
        <w:spacing w:line="240" w:lineRule="auto"/>
        <w:rPr>
          <w:rFonts w:ascii="Consolas" w:hAnsi="Consolas" w:cs="Consolas"/>
          <w:color w:val="4C483D" w:themeColor="text2"/>
        </w:rPr>
      </w:pPr>
      <w:r>
        <w:rPr>
          <w:rFonts w:ascii="Consolas" w:hAnsi="Consolas" w:cs="Consolas"/>
          <w:noProof/>
          <w:color w:val="4C483D" w:themeColor="text2"/>
          <w:lang w:eastAsia="en-US"/>
        </w:rPr>
        <w:lastRenderedPageBreak/>
        <w:drawing>
          <wp:inline distT="0" distB="0" distL="0" distR="0" wp14:anchorId="41B8083F" wp14:editId="4C213F77">
            <wp:extent cx="3360287" cy="168552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94742" cy="1702812"/>
                    </a:xfrm>
                    <a:prstGeom prst="rect">
                      <a:avLst/>
                    </a:prstGeom>
                    <a:noFill/>
                    <a:ln>
                      <a:noFill/>
                    </a:ln>
                  </pic:spPr>
                </pic:pic>
              </a:graphicData>
            </a:graphic>
          </wp:inline>
        </w:drawing>
      </w:r>
    </w:p>
    <w:p w14:paraId="167425C1" w14:textId="28E27910" w:rsidR="00D91BA2" w:rsidRDefault="00D91BA2" w:rsidP="00D91BA2">
      <w:pPr>
        <w:autoSpaceDE w:val="0"/>
        <w:autoSpaceDN w:val="0"/>
        <w:adjustRightInd w:val="0"/>
        <w:spacing w:line="240" w:lineRule="auto"/>
        <w:rPr>
          <w:rFonts w:ascii="Consolas" w:hAnsi="Consolas" w:cs="Consolas"/>
          <w:color w:val="4C483D" w:themeColor="text2"/>
        </w:rPr>
      </w:pPr>
      <w:r>
        <w:rPr>
          <w:rFonts w:ascii="Consolas" w:hAnsi="Consolas" w:cs="Consolas"/>
          <w:color w:val="6A3E3E"/>
          <w:highlight w:val="lightGray"/>
        </w:rPr>
        <w:t>treeMap</w:t>
      </w:r>
      <w:r>
        <w:rPr>
          <w:rFonts w:ascii="Consolas" w:hAnsi="Consolas" w:cs="Consolas"/>
          <w:color w:val="000000"/>
        </w:rPr>
        <w:t xml:space="preserve">.put(3, </w:t>
      </w:r>
      <w:r>
        <w:rPr>
          <w:rFonts w:ascii="Consolas" w:hAnsi="Consolas" w:cs="Consolas"/>
          <w:color w:val="2A00FF"/>
        </w:rPr>
        <w:t>"three"</w:t>
      </w:r>
      <w:r>
        <w:rPr>
          <w:rFonts w:ascii="Consolas" w:hAnsi="Consolas" w:cs="Consolas"/>
          <w:color w:val="000000"/>
        </w:rPr>
        <w:t>);</w:t>
      </w:r>
      <w:r w:rsidR="00E84ECD">
        <w:rPr>
          <w:rFonts w:ascii="Consolas" w:hAnsi="Consolas" w:cs="Consolas"/>
          <w:color w:val="000000"/>
        </w:rPr>
        <w:t xml:space="preserve"> </w:t>
      </w:r>
      <w:r>
        <w:rPr>
          <w:rFonts w:ascii="Consolas" w:hAnsi="Consolas" w:cs="Consolas"/>
          <w:color w:val="3F7F5F"/>
        </w:rPr>
        <w:t>//3</w:t>
      </w:r>
    </w:p>
    <w:p w14:paraId="00D9275F" w14:textId="605677EC" w:rsidR="00D91BA2" w:rsidRDefault="00D91BA2" w:rsidP="00D91BA2">
      <w:pPr>
        <w:autoSpaceDE w:val="0"/>
        <w:autoSpaceDN w:val="0"/>
        <w:adjustRightInd w:val="0"/>
        <w:spacing w:line="240" w:lineRule="auto"/>
        <w:rPr>
          <w:rFonts w:ascii="Consolas" w:hAnsi="Consolas" w:cs="Consolas"/>
          <w:color w:val="4C483D" w:themeColor="text2"/>
        </w:rPr>
      </w:pPr>
      <w:r>
        <w:rPr>
          <w:rFonts w:ascii="Consolas" w:hAnsi="Consolas" w:cs="Consolas"/>
          <w:color w:val="6A3E3E"/>
          <w:highlight w:val="lightGray"/>
        </w:rPr>
        <w:t>treeMap</w:t>
      </w:r>
      <w:r>
        <w:rPr>
          <w:rFonts w:ascii="Consolas" w:hAnsi="Consolas" w:cs="Consolas"/>
          <w:color w:val="000000"/>
        </w:rPr>
        <w:t xml:space="preserve">.put(2, </w:t>
      </w:r>
      <w:r>
        <w:rPr>
          <w:rFonts w:ascii="Consolas" w:hAnsi="Consolas" w:cs="Consolas"/>
          <w:color w:val="2A00FF"/>
        </w:rPr>
        <w:t>"two"</w:t>
      </w:r>
      <w:r>
        <w:rPr>
          <w:rFonts w:ascii="Consolas" w:hAnsi="Consolas" w:cs="Consolas"/>
          <w:color w:val="000000"/>
        </w:rPr>
        <w:t xml:space="preserve">); </w:t>
      </w:r>
      <w:r w:rsidR="00E84ECD">
        <w:rPr>
          <w:rFonts w:ascii="Consolas" w:hAnsi="Consolas" w:cs="Consolas"/>
          <w:color w:val="000000"/>
        </w:rPr>
        <w:t xml:space="preserve">  </w:t>
      </w:r>
      <w:r>
        <w:rPr>
          <w:rFonts w:ascii="Consolas" w:hAnsi="Consolas" w:cs="Consolas"/>
          <w:color w:val="3F7F5F"/>
        </w:rPr>
        <w:t>//4</w:t>
      </w:r>
    </w:p>
    <w:p w14:paraId="25C81B37" w14:textId="134B2BD0" w:rsidR="00D91BA2" w:rsidRDefault="00D91BA2" w:rsidP="00D91BA2">
      <w:pPr>
        <w:rPr>
          <w:rFonts w:ascii="Consolas" w:hAnsi="Consolas" w:cs="Consolas"/>
          <w:color w:val="3F7F5F"/>
        </w:rPr>
      </w:pPr>
      <w:r>
        <w:rPr>
          <w:rFonts w:ascii="Consolas" w:hAnsi="Consolas" w:cs="Consolas"/>
          <w:color w:val="6A3E3E"/>
          <w:highlight w:val="lightGray"/>
        </w:rPr>
        <w:t>treeMap</w:t>
      </w:r>
      <w:r>
        <w:rPr>
          <w:rFonts w:ascii="Consolas" w:hAnsi="Consolas" w:cs="Consolas"/>
          <w:color w:val="000000"/>
        </w:rPr>
        <w:t xml:space="preserve">.put(4, </w:t>
      </w:r>
      <w:r>
        <w:rPr>
          <w:rFonts w:ascii="Consolas" w:hAnsi="Consolas" w:cs="Consolas"/>
          <w:color w:val="2A00FF"/>
        </w:rPr>
        <w:t>"four"</w:t>
      </w:r>
      <w:r>
        <w:rPr>
          <w:rFonts w:ascii="Consolas" w:hAnsi="Consolas" w:cs="Consolas"/>
          <w:color w:val="000000"/>
        </w:rPr>
        <w:t xml:space="preserve">); </w:t>
      </w:r>
      <w:r w:rsidR="00E84ECD">
        <w:rPr>
          <w:rFonts w:ascii="Consolas" w:hAnsi="Consolas" w:cs="Consolas"/>
          <w:color w:val="000000"/>
        </w:rPr>
        <w:t xml:space="preserve"> </w:t>
      </w:r>
      <w:r>
        <w:rPr>
          <w:rFonts w:ascii="Consolas" w:hAnsi="Consolas" w:cs="Consolas"/>
          <w:color w:val="3F7F5F"/>
        </w:rPr>
        <w:t>//5, after inserting all these final structure will be</w:t>
      </w:r>
    </w:p>
    <w:p w14:paraId="08C8CD33" w14:textId="77777777" w:rsidR="00D91BA2" w:rsidRDefault="00D91BA2" w:rsidP="00D91BA2">
      <w:r>
        <w:rPr>
          <w:noProof/>
          <w:lang w:eastAsia="en-US"/>
        </w:rPr>
        <w:drawing>
          <wp:inline distT="0" distB="0" distL="0" distR="0" wp14:anchorId="328C8542" wp14:editId="53E10453">
            <wp:extent cx="4915885" cy="2466832"/>
            <wp:effectExtent l="0" t="0" r="0" b="0"/>
            <wp:docPr id="193" name="Picture 193" descr="http://www.thejavageek.com/wp-content/uploads/2016/06/FifthObjectInse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thejavageek.com/wp-content/uploads/2016/06/FifthObjectInserted.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952763" cy="2485338"/>
                    </a:xfrm>
                    <a:prstGeom prst="rect">
                      <a:avLst/>
                    </a:prstGeom>
                    <a:noFill/>
                    <a:ln>
                      <a:noFill/>
                    </a:ln>
                  </pic:spPr>
                </pic:pic>
              </a:graphicData>
            </a:graphic>
          </wp:inline>
        </w:drawing>
      </w:r>
    </w:p>
    <w:p w14:paraId="1A74CFB2" w14:textId="77777777" w:rsidR="00D91BA2" w:rsidRDefault="00D91BA2" w:rsidP="00D91BA2">
      <w:r>
        <w:rPr>
          <w:noProof/>
          <w:lang w:eastAsia="en-US"/>
        </w:rPr>
        <w:drawing>
          <wp:inline distT="0" distB="0" distL="0" distR="0" wp14:anchorId="7A6FCBB3" wp14:editId="2DE69348">
            <wp:extent cx="3416060" cy="2929389"/>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471933" cy="2977302"/>
                    </a:xfrm>
                    <a:prstGeom prst="rect">
                      <a:avLst/>
                    </a:prstGeom>
                  </pic:spPr>
                </pic:pic>
              </a:graphicData>
            </a:graphic>
          </wp:inline>
        </w:drawing>
      </w:r>
    </w:p>
    <w:p w14:paraId="0E50974D" w14:textId="75F9B9CD" w:rsidR="00695E2B" w:rsidRPr="00D42B1F" w:rsidRDefault="00695E2B" w:rsidP="000E4144">
      <w:pPr>
        <w:pStyle w:val="Heading30"/>
      </w:pPr>
      <w:r>
        <w:t>IdentityHashMap</w:t>
      </w:r>
    </w:p>
    <w:p w14:paraId="44C92693" w14:textId="29924EAB" w:rsidR="00695E2B" w:rsidRDefault="00695E2B" w:rsidP="0011371B">
      <w:r>
        <w:t xml:space="preserve">It is exactly same as </w:t>
      </w:r>
      <w:r w:rsidRPr="00290695">
        <w:rPr>
          <w:rStyle w:val="0SyntaxPinkChar"/>
        </w:rPr>
        <w:t>HashMap</w:t>
      </w:r>
      <w:r>
        <w:t xml:space="preserve"> (including methods</w:t>
      </w:r>
      <w:r w:rsidR="0011371B">
        <w:t xml:space="preserve"> </w:t>
      </w:r>
      <w:r>
        <w:t>&amp;</w:t>
      </w:r>
      <w:r w:rsidR="0011371B">
        <w:t xml:space="preserve"> </w:t>
      </w:r>
      <w:r>
        <w:t xml:space="preserve">constructors) except following </w:t>
      </w:r>
      <w:r w:rsidR="0011371B">
        <w:t>differences</w:t>
      </w:r>
    </w:p>
    <w:p w14:paraId="73D99D12" w14:textId="4D017378" w:rsidR="00695E2B" w:rsidRDefault="00695E2B" w:rsidP="00B413EE">
      <w:pPr>
        <w:pStyle w:val="ListParagraph"/>
        <w:numPr>
          <w:ilvl w:val="0"/>
          <w:numId w:val="228"/>
        </w:numPr>
      </w:pPr>
      <w:r>
        <w:t xml:space="preserve">In the case of Normal HashMap JVM will use </w:t>
      </w:r>
      <w:r w:rsidRPr="0011371B">
        <w:rPr>
          <w:rStyle w:val="HowitworksChar"/>
          <w:rFonts w:ascii="Consolas" w:hAnsi="Consolas"/>
        </w:rPr>
        <w:t>.equals()</w:t>
      </w:r>
      <w:r w:rsidRPr="00695E2B">
        <w:rPr>
          <w:sz w:val="24"/>
        </w:rPr>
        <w:t xml:space="preserve"> </w:t>
      </w:r>
      <w:r>
        <w:t xml:space="preserve">method to identify Duplicate keys, which is </w:t>
      </w:r>
      <w:r w:rsidR="0011371B">
        <w:t>meant</w:t>
      </w:r>
      <w:r>
        <w:t xml:space="preserve"> for Content </w:t>
      </w:r>
      <w:r w:rsidR="0011371B">
        <w:t>comparison</w:t>
      </w:r>
    </w:p>
    <w:p w14:paraId="7E6B9E97" w14:textId="405B84F5" w:rsidR="00695E2B" w:rsidRPr="00290695" w:rsidRDefault="00695E2B" w:rsidP="00B413EE">
      <w:pPr>
        <w:pStyle w:val="ListParagraph"/>
        <w:numPr>
          <w:ilvl w:val="0"/>
          <w:numId w:val="228"/>
        </w:numPr>
      </w:pPr>
      <w:r>
        <w:lastRenderedPageBreak/>
        <w:t xml:space="preserve">But, In the case of IdentityHashMap JVM will use </w:t>
      </w:r>
      <w:r w:rsidRPr="00695E2B">
        <w:rPr>
          <w:rStyle w:val="HowitworksChar"/>
          <w:rFonts w:ascii="Aharoni" w:hAnsi="Aharoni" w:cs="Aharoni"/>
        </w:rPr>
        <w:t xml:space="preserve">== </w:t>
      </w:r>
      <w:r>
        <w:t xml:space="preserve">operator to identify Duplicate keys, which is </w:t>
      </w:r>
      <w:r w:rsidR="0011371B">
        <w:t>meant</w:t>
      </w:r>
      <w:r>
        <w:t xml:space="preserve"> </w:t>
      </w:r>
      <w:r w:rsidRPr="00695E2B">
        <w:rPr>
          <w:b/>
        </w:rPr>
        <w:t xml:space="preserve">for reference </w:t>
      </w:r>
      <w:r w:rsidR="0011371B" w:rsidRPr="00695E2B">
        <w:rPr>
          <w:b/>
        </w:rPr>
        <w:t>comparison</w:t>
      </w:r>
      <w:r>
        <w:t xml:space="preserve"> or </w:t>
      </w:r>
      <w:r w:rsidRPr="00695E2B">
        <w:rPr>
          <w:b/>
        </w:rPr>
        <w:t xml:space="preserve">address </w:t>
      </w:r>
      <w:r w:rsidR="0011371B" w:rsidRPr="00695E2B">
        <w:rPr>
          <w:b/>
        </w:rPr>
        <w:t>comparison</w:t>
      </w:r>
    </w:p>
    <w:p w14:paraId="12087D47" w14:textId="77777777" w:rsidR="00290695" w:rsidRPr="00695E2B" w:rsidRDefault="00290695" w:rsidP="00290695">
      <w:pPr>
        <w:pStyle w:val="ListParagraph"/>
        <w:spacing w:line="240" w:lineRule="auto"/>
      </w:pPr>
    </w:p>
    <w:p w14:paraId="59CF1367" w14:textId="56B0312E" w:rsidR="00695E2B" w:rsidRDefault="00695E2B" w:rsidP="00695E2B">
      <w:r w:rsidRPr="009A6235">
        <w:rPr>
          <w:rStyle w:val="HowitworksChar"/>
          <w:sz w:val="24"/>
          <w:szCs w:val="14"/>
        </w:rPr>
        <w:t xml:space="preserve">== </w:t>
      </w:r>
      <w:r>
        <w:t xml:space="preserve">  is </w:t>
      </w:r>
      <w:r w:rsidRPr="00290695">
        <w:rPr>
          <w:bCs/>
        </w:rPr>
        <w:t>for</w:t>
      </w:r>
      <w:r>
        <w:rPr>
          <w:b/>
        </w:rPr>
        <w:t xml:space="preserve"> reference </w:t>
      </w:r>
      <w:r w:rsidR="007E4697">
        <w:rPr>
          <w:b/>
        </w:rPr>
        <w:t>comparison</w:t>
      </w:r>
      <w:r>
        <w:t xml:space="preserve"> or </w:t>
      </w:r>
      <w:r>
        <w:rPr>
          <w:b/>
        </w:rPr>
        <w:t xml:space="preserve">address </w:t>
      </w:r>
      <w:r w:rsidR="007E4697">
        <w:rPr>
          <w:b/>
        </w:rPr>
        <w:t>comparison</w:t>
      </w:r>
      <w:r>
        <w:rPr>
          <w:rFonts w:ascii="Times New Roman" w:eastAsia="Times New Roman" w:hAnsi="Times New Roman" w:cs="Times New Roman"/>
          <w:snapToGrid w:val="0"/>
          <w:color w:val="000000"/>
          <w:w w:val="1"/>
          <w:sz w:val="2"/>
          <w:szCs w:val="2"/>
          <w:bdr w:val="none" w:sz="0" w:space="0" w:color="auto" w:frame="1"/>
          <w:shd w:val="clear" w:color="auto" w:fill="000000"/>
          <w:lang w:val="x-none" w:eastAsia="x-none" w:bidi="x-none"/>
        </w:rPr>
        <w:t xml:space="preserve"> </w:t>
      </w:r>
    </w:p>
    <w:p w14:paraId="78282B16" w14:textId="7FEBF208" w:rsidR="00695E2B" w:rsidRDefault="00695E2B" w:rsidP="00695E2B">
      <w:r>
        <w:rPr>
          <w:rStyle w:val="HowitworksChar"/>
        </w:rPr>
        <w:t>.equals ()</w:t>
      </w:r>
      <w:r>
        <w:rPr>
          <w:sz w:val="18"/>
        </w:rPr>
        <w:t xml:space="preserve"> </w:t>
      </w:r>
      <w:r>
        <w:t xml:space="preserve">is for </w:t>
      </w:r>
      <w:r>
        <w:rPr>
          <w:b/>
        </w:rPr>
        <w:t xml:space="preserve">content </w:t>
      </w:r>
      <w:r w:rsidR="007E4697">
        <w:rPr>
          <w:b/>
        </w:rPr>
        <w:t>comparison</w:t>
      </w:r>
    </w:p>
    <w:p w14:paraId="3809E593" w14:textId="6FFDDE1E" w:rsidR="00695E2B" w:rsidRDefault="00290695" w:rsidP="00695E2B">
      <w:r>
        <w:rPr>
          <w:noProof/>
          <w:lang w:eastAsia="en-US"/>
        </w:rPr>
        <w:drawing>
          <wp:inline distT="0" distB="0" distL="0" distR="0" wp14:anchorId="3961656D" wp14:editId="1B10D667">
            <wp:extent cx="3277040" cy="1123781"/>
            <wp:effectExtent l="0" t="0" r="0" b="635"/>
            <wp:docPr id="207" name="Picture 207"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mp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94223" cy="1129673"/>
                    </a:xfrm>
                    <a:prstGeom prst="rect">
                      <a:avLst/>
                    </a:prstGeom>
                    <a:noFill/>
                  </pic:spPr>
                </pic:pic>
              </a:graphicData>
            </a:graphic>
          </wp:inline>
        </w:drawing>
      </w:r>
    </w:p>
    <w:p w14:paraId="793F27A5" w14:textId="77777777" w:rsidR="00290695" w:rsidRDefault="00290695" w:rsidP="00290695">
      <w:pPr>
        <w:spacing w:line="240" w:lineRule="auto"/>
      </w:pPr>
    </w:p>
    <w:tbl>
      <w:tblPr>
        <w:tblStyle w:val="TableGrid"/>
        <w:tblW w:w="9718" w:type="dxa"/>
        <w:tblLook w:val="04A0" w:firstRow="1" w:lastRow="0" w:firstColumn="1" w:lastColumn="0" w:noHBand="0" w:noVBand="1"/>
      </w:tblPr>
      <w:tblGrid>
        <w:gridCol w:w="4468"/>
        <w:gridCol w:w="5250"/>
      </w:tblGrid>
      <w:tr w:rsidR="00695E2B" w14:paraId="68F86484" w14:textId="77777777" w:rsidTr="00FB1A71">
        <w:trPr>
          <w:trHeight w:val="45"/>
        </w:trPr>
        <w:tc>
          <w:tcPr>
            <w:tcW w:w="44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EB91888" w14:textId="50B66C95" w:rsidR="00695E2B" w:rsidRDefault="00695E2B" w:rsidP="00FB1A71">
            <w:pPr>
              <w:jc w:val="center"/>
              <w:rPr>
                <w:b/>
              </w:rPr>
            </w:pPr>
            <w:r>
              <w:rPr>
                <w:b/>
              </w:rPr>
              <w:t>HashMap Example</w:t>
            </w:r>
          </w:p>
        </w:tc>
        <w:tc>
          <w:tcPr>
            <w:tcW w:w="525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DEF1B55" w14:textId="61DB4E8B" w:rsidR="00695E2B" w:rsidRDefault="00695E2B" w:rsidP="00FB1A71">
            <w:pPr>
              <w:tabs>
                <w:tab w:val="center" w:pos="2605"/>
                <w:tab w:val="left" w:pos="4412"/>
              </w:tabs>
              <w:jc w:val="center"/>
              <w:rPr>
                <w:b/>
              </w:rPr>
            </w:pPr>
            <w:r>
              <w:rPr>
                <w:b/>
              </w:rPr>
              <w:t>IdentityHashMap Ex</w:t>
            </w:r>
            <w:r w:rsidR="009A6235">
              <w:rPr>
                <w:b/>
              </w:rPr>
              <w:t>ample</w:t>
            </w:r>
          </w:p>
        </w:tc>
      </w:tr>
      <w:tr w:rsidR="00695E2B" w14:paraId="1585E926" w14:textId="77777777" w:rsidTr="00FB1A71">
        <w:trPr>
          <w:trHeight w:val="76"/>
        </w:trPr>
        <w:tc>
          <w:tcPr>
            <w:tcW w:w="4468" w:type="dxa"/>
            <w:tcBorders>
              <w:top w:val="single" w:sz="4" w:space="0" w:color="auto"/>
              <w:left w:val="single" w:sz="4" w:space="0" w:color="auto"/>
              <w:bottom w:val="single" w:sz="4" w:space="0" w:color="auto"/>
              <w:right w:val="single" w:sz="4" w:space="0" w:color="auto"/>
            </w:tcBorders>
            <w:hideMark/>
          </w:tcPr>
          <w:p w14:paraId="1C351796"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b/>
                <w:bCs/>
                <w:color w:val="7F0055"/>
                <w:sz w:val="18"/>
                <w:szCs w:val="18"/>
              </w:rPr>
              <w:t>public</w:t>
            </w:r>
            <w:r w:rsidRPr="009A6235">
              <w:rPr>
                <w:rFonts w:ascii="Consolas" w:hAnsi="Consolas" w:cs="Courier New"/>
                <w:color w:val="000000"/>
                <w:sz w:val="18"/>
                <w:szCs w:val="18"/>
              </w:rPr>
              <w:t xml:space="preserve"> </w:t>
            </w:r>
            <w:r w:rsidRPr="009A6235">
              <w:rPr>
                <w:rFonts w:ascii="Consolas" w:hAnsi="Consolas" w:cs="Courier New"/>
                <w:b/>
                <w:bCs/>
                <w:color w:val="7F0055"/>
                <w:sz w:val="18"/>
                <w:szCs w:val="18"/>
              </w:rPr>
              <w:t>class</w:t>
            </w:r>
            <w:r w:rsidRPr="009A6235">
              <w:rPr>
                <w:rFonts w:ascii="Consolas" w:hAnsi="Consolas" w:cs="Courier New"/>
                <w:color w:val="000000"/>
                <w:sz w:val="18"/>
                <w:szCs w:val="18"/>
              </w:rPr>
              <w:t xml:space="preserve"> IdentityHashMapDemo {</w:t>
            </w:r>
          </w:p>
          <w:p w14:paraId="0324FF19" w14:textId="77777777" w:rsidR="009A6235" w:rsidRDefault="00695E2B" w:rsidP="00F24CD3">
            <w:pPr>
              <w:autoSpaceDE w:val="0"/>
              <w:autoSpaceDN w:val="0"/>
              <w:adjustRightInd w:val="0"/>
              <w:rPr>
                <w:rFonts w:ascii="Consolas" w:hAnsi="Consolas" w:cs="Courier New"/>
                <w:color w:val="000000"/>
                <w:sz w:val="18"/>
                <w:szCs w:val="18"/>
              </w:rPr>
            </w:pPr>
            <w:r w:rsidRPr="009A6235">
              <w:rPr>
                <w:rFonts w:ascii="Consolas" w:hAnsi="Consolas" w:cs="Courier New"/>
                <w:color w:val="000000"/>
                <w:sz w:val="18"/>
                <w:szCs w:val="18"/>
              </w:rPr>
              <w:t xml:space="preserve"> </w:t>
            </w:r>
            <w:r w:rsidRPr="009A6235">
              <w:rPr>
                <w:rFonts w:ascii="Consolas" w:hAnsi="Consolas" w:cs="Courier New"/>
                <w:b/>
                <w:bCs/>
                <w:color w:val="7F0055"/>
                <w:sz w:val="18"/>
                <w:szCs w:val="18"/>
              </w:rPr>
              <w:t>public</w:t>
            </w:r>
            <w:r w:rsidRPr="009A6235">
              <w:rPr>
                <w:rFonts w:ascii="Consolas" w:hAnsi="Consolas" w:cs="Courier New"/>
                <w:color w:val="000000"/>
                <w:sz w:val="18"/>
                <w:szCs w:val="18"/>
              </w:rPr>
              <w:t xml:space="preserve"> </w:t>
            </w:r>
            <w:r w:rsidRPr="009A6235">
              <w:rPr>
                <w:rFonts w:ascii="Consolas" w:hAnsi="Consolas" w:cs="Courier New"/>
                <w:b/>
                <w:bCs/>
                <w:color w:val="7F0055"/>
                <w:sz w:val="18"/>
                <w:szCs w:val="18"/>
              </w:rPr>
              <w:t>static</w:t>
            </w:r>
            <w:r w:rsidRPr="009A6235">
              <w:rPr>
                <w:rFonts w:ascii="Consolas" w:hAnsi="Consolas" w:cs="Courier New"/>
                <w:color w:val="000000"/>
                <w:sz w:val="18"/>
                <w:szCs w:val="18"/>
              </w:rPr>
              <w:t xml:space="preserve"> </w:t>
            </w:r>
            <w:r w:rsidRPr="009A6235">
              <w:rPr>
                <w:rFonts w:ascii="Consolas" w:hAnsi="Consolas" w:cs="Courier New"/>
                <w:b/>
                <w:bCs/>
                <w:color w:val="7F0055"/>
                <w:sz w:val="18"/>
                <w:szCs w:val="18"/>
              </w:rPr>
              <w:t>void</w:t>
            </w:r>
            <w:r w:rsidRPr="009A6235">
              <w:rPr>
                <w:rFonts w:ascii="Consolas" w:hAnsi="Consolas" w:cs="Courier New"/>
                <w:color w:val="000000"/>
                <w:sz w:val="18"/>
                <w:szCs w:val="18"/>
              </w:rPr>
              <w:t xml:space="preserve"> main(String[] </w:t>
            </w:r>
            <w:r w:rsidRPr="009A6235">
              <w:rPr>
                <w:rFonts w:ascii="Consolas" w:hAnsi="Consolas" w:cs="Courier New"/>
                <w:color w:val="6A3E3E"/>
                <w:sz w:val="18"/>
                <w:szCs w:val="18"/>
              </w:rPr>
              <w:t>a</w:t>
            </w:r>
            <w:r w:rsidRPr="009A6235">
              <w:rPr>
                <w:rFonts w:ascii="Consolas" w:hAnsi="Consolas" w:cs="Courier New"/>
                <w:color w:val="000000"/>
                <w:sz w:val="18"/>
                <w:szCs w:val="18"/>
              </w:rPr>
              <w:t xml:space="preserve">) </w:t>
            </w:r>
          </w:p>
          <w:p w14:paraId="3BD6A418" w14:textId="6E5D0F68"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000000"/>
                <w:sz w:val="18"/>
                <w:szCs w:val="18"/>
              </w:rPr>
              <w:t>{</w:t>
            </w:r>
          </w:p>
          <w:p w14:paraId="3461F4F3"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000000"/>
                <w:sz w:val="18"/>
                <w:szCs w:val="18"/>
              </w:rPr>
              <w:t xml:space="preserve">  HashMap </w:t>
            </w:r>
            <w:r w:rsidRPr="009A6235">
              <w:rPr>
                <w:rFonts w:ascii="Consolas" w:hAnsi="Consolas" w:cs="Courier New"/>
                <w:color w:val="6A3E3E"/>
                <w:sz w:val="18"/>
                <w:szCs w:val="18"/>
              </w:rPr>
              <w:t>m</w:t>
            </w:r>
            <w:r w:rsidRPr="009A6235">
              <w:rPr>
                <w:rFonts w:ascii="Consolas" w:hAnsi="Consolas" w:cs="Courier New"/>
                <w:color w:val="000000"/>
                <w:sz w:val="18"/>
                <w:szCs w:val="18"/>
              </w:rPr>
              <w:t xml:space="preserve"> = </w:t>
            </w:r>
            <w:r w:rsidRPr="009A6235">
              <w:rPr>
                <w:rFonts w:ascii="Consolas" w:hAnsi="Consolas" w:cs="Courier New"/>
                <w:b/>
                <w:bCs/>
                <w:color w:val="7F0055"/>
                <w:sz w:val="18"/>
                <w:szCs w:val="18"/>
              </w:rPr>
              <w:t>new</w:t>
            </w:r>
            <w:r w:rsidRPr="009A6235">
              <w:rPr>
                <w:rFonts w:ascii="Consolas" w:hAnsi="Consolas" w:cs="Courier New"/>
                <w:color w:val="000000"/>
                <w:sz w:val="18"/>
                <w:szCs w:val="18"/>
              </w:rPr>
              <w:t xml:space="preserve"> HashMap();</w:t>
            </w:r>
          </w:p>
          <w:p w14:paraId="2CFEEC04"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6A3E3E"/>
                <w:sz w:val="18"/>
                <w:szCs w:val="18"/>
              </w:rPr>
              <w:t xml:space="preserve">  m</w:t>
            </w:r>
            <w:r w:rsidRPr="009A6235">
              <w:rPr>
                <w:rFonts w:ascii="Consolas" w:hAnsi="Consolas" w:cs="Courier New"/>
                <w:color w:val="000000"/>
                <w:sz w:val="18"/>
                <w:szCs w:val="18"/>
              </w:rPr>
              <w:t>.put(</w:t>
            </w:r>
            <w:r w:rsidRPr="009A6235">
              <w:rPr>
                <w:rFonts w:ascii="Consolas" w:hAnsi="Consolas" w:cs="Courier New"/>
                <w:b/>
                <w:bCs/>
                <w:color w:val="7F0055"/>
                <w:sz w:val="18"/>
                <w:szCs w:val="18"/>
              </w:rPr>
              <w:t>new</w:t>
            </w:r>
            <w:r w:rsidRPr="009A6235">
              <w:rPr>
                <w:rFonts w:ascii="Consolas" w:hAnsi="Consolas" w:cs="Courier New"/>
                <w:color w:val="000000"/>
                <w:sz w:val="18"/>
                <w:szCs w:val="18"/>
              </w:rPr>
              <w:t xml:space="preserve"> Integer(10), </w:t>
            </w:r>
            <w:r w:rsidRPr="009A6235">
              <w:rPr>
                <w:rFonts w:ascii="Consolas" w:hAnsi="Consolas" w:cs="Courier New"/>
                <w:color w:val="2A00FF"/>
                <w:sz w:val="18"/>
                <w:szCs w:val="18"/>
              </w:rPr>
              <w:t>"Satya"</w:t>
            </w:r>
            <w:r w:rsidRPr="009A6235">
              <w:rPr>
                <w:rFonts w:ascii="Consolas" w:hAnsi="Consolas" w:cs="Courier New"/>
                <w:color w:val="000000"/>
                <w:sz w:val="18"/>
                <w:szCs w:val="18"/>
              </w:rPr>
              <w:t>);</w:t>
            </w:r>
          </w:p>
          <w:p w14:paraId="4AB111D8"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6A3E3E"/>
                <w:sz w:val="18"/>
                <w:szCs w:val="18"/>
              </w:rPr>
              <w:t xml:space="preserve">  m</w:t>
            </w:r>
            <w:r w:rsidRPr="009A6235">
              <w:rPr>
                <w:rFonts w:ascii="Consolas" w:hAnsi="Consolas" w:cs="Courier New"/>
                <w:color w:val="000000"/>
                <w:sz w:val="18"/>
                <w:szCs w:val="18"/>
              </w:rPr>
              <w:t>.put(</w:t>
            </w:r>
            <w:r w:rsidRPr="009A6235">
              <w:rPr>
                <w:rFonts w:ascii="Consolas" w:hAnsi="Consolas" w:cs="Courier New"/>
                <w:b/>
                <w:bCs/>
                <w:color w:val="7F0055"/>
                <w:sz w:val="18"/>
                <w:szCs w:val="18"/>
              </w:rPr>
              <w:t>new</w:t>
            </w:r>
            <w:r w:rsidRPr="009A6235">
              <w:rPr>
                <w:rFonts w:ascii="Consolas" w:hAnsi="Consolas" w:cs="Courier New"/>
                <w:color w:val="000000"/>
                <w:sz w:val="18"/>
                <w:szCs w:val="18"/>
              </w:rPr>
              <w:t xml:space="preserve"> Integer(10), </w:t>
            </w:r>
            <w:r w:rsidRPr="009A6235">
              <w:rPr>
                <w:rFonts w:ascii="Consolas" w:hAnsi="Consolas" w:cs="Courier New"/>
                <w:color w:val="2A00FF"/>
                <w:sz w:val="18"/>
                <w:szCs w:val="18"/>
              </w:rPr>
              <w:t>"Surya"</w:t>
            </w:r>
            <w:r w:rsidRPr="009A6235">
              <w:rPr>
                <w:rFonts w:ascii="Consolas" w:hAnsi="Consolas" w:cs="Courier New"/>
                <w:color w:val="000000"/>
                <w:sz w:val="18"/>
                <w:szCs w:val="18"/>
              </w:rPr>
              <w:t>);</w:t>
            </w:r>
          </w:p>
          <w:p w14:paraId="060674BF" w14:textId="77777777" w:rsidR="00695E2B" w:rsidRPr="009A6235" w:rsidRDefault="00695E2B" w:rsidP="00F24CD3">
            <w:pPr>
              <w:autoSpaceDE w:val="0"/>
              <w:autoSpaceDN w:val="0"/>
              <w:adjustRightInd w:val="0"/>
              <w:rPr>
                <w:rFonts w:ascii="Consolas" w:hAnsi="Consolas" w:cs="Courier New"/>
                <w:color w:val="000000"/>
                <w:sz w:val="18"/>
                <w:szCs w:val="18"/>
              </w:rPr>
            </w:pPr>
            <w:r w:rsidRPr="009A6235">
              <w:rPr>
                <w:rFonts w:ascii="Consolas" w:hAnsi="Consolas" w:cs="Courier New"/>
                <w:color w:val="000000"/>
                <w:sz w:val="18"/>
                <w:szCs w:val="18"/>
              </w:rPr>
              <w:t xml:space="preserve">  System.</w:t>
            </w:r>
            <w:r w:rsidRPr="009A6235">
              <w:rPr>
                <w:rFonts w:ascii="Consolas" w:hAnsi="Consolas" w:cs="Courier New"/>
                <w:b/>
                <w:bCs/>
                <w:i/>
                <w:iCs/>
                <w:color w:val="0000C0"/>
                <w:sz w:val="18"/>
                <w:szCs w:val="18"/>
              </w:rPr>
              <w:t>out</w:t>
            </w:r>
            <w:r w:rsidRPr="009A6235">
              <w:rPr>
                <w:rFonts w:ascii="Consolas" w:hAnsi="Consolas" w:cs="Courier New"/>
                <w:color w:val="000000"/>
                <w:sz w:val="18"/>
                <w:szCs w:val="18"/>
              </w:rPr>
              <w:t>.println(</w:t>
            </w:r>
            <w:r w:rsidRPr="009A6235">
              <w:rPr>
                <w:rFonts w:ascii="Consolas" w:hAnsi="Consolas" w:cs="Courier New"/>
                <w:color w:val="6A3E3E"/>
                <w:sz w:val="18"/>
                <w:szCs w:val="18"/>
              </w:rPr>
              <w:t>m</w:t>
            </w:r>
            <w:r w:rsidRPr="009A6235">
              <w:rPr>
                <w:rFonts w:ascii="Consolas" w:hAnsi="Consolas" w:cs="Courier New"/>
                <w:color w:val="000000"/>
                <w:sz w:val="18"/>
                <w:szCs w:val="18"/>
              </w:rPr>
              <w:t>);</w:t>
            </w:r>
          </w:p>
          <w:p w14:paraId="40B97EBB" w14:textId="77777777" w:rsidR="00695E2B" w:rsidRPr="009A6235" w:rsidRDefault="00695E2B" w:rsidP="00F24CD3">
            <w:pPr>
              <w:autoSpaceDE w:val="0"/>
              <w:autoSpaceDN w:val="0"/>
              <w:adjustRightInd w:val="0"/>
              <w:rPr>
                <w:rFonts w:ascii="Consolas" w:hAnsi="Consolas" w:cs="Courier New"/>
                <w:b/>
                <w:color w:val="00B050"/>
                <w:sz w:val="18"/>
                <w:szCs w:val="18"/>
              </w:rPr>
            </w:pPr>
            <w:r w:rsidRPr="009A6235">
              <w:rPr>
                <w:rFonts w:ascii="Consolas" w:hAnsi="Consolas" w:cs="Courier New"/>
                <w:b/>
                <w:color w:val="00B050"/>
                <w:sz w:val="18"/>
                <w:szCs w:val="18"/>
              </w:rPr>
              <w:t>// {10=Surya}</w:t>
            </w:r>
          </w:p>
          <w:p w14:paraId="273FA061"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000000"/>
                <w:sz w:val="18"/>
                <w:szCs w:val="18"/>
              </w:rPr>
              <w:t>}</w:t>
            </w:r>
          </w:p>
          <w:p w14:paraId="4EF877EA" w14:textId="77777777" w:rsidR="00695E2B" w:rsidRPr="009A6235" w:rsidRDefault="00695E2B" w:rsidP="00F24CD3">
            <w:pPr>
              <w:autoSpaceDE w:val="0"/>
              <w:autoSpaceDN w:val="0"/>
              <w:adjustRightInd w:val="0"/>
              <w:rPr>
                <w:rFonts w:ascii="Consolas" w:hAnsi="Consolas" w:cs="Courier New"/>
                <w:color w:val="000000"/>
                <w:sz w:val="18"/>
                <w:szCs w:val="18"/>
              </w:rPr>
            </w:pPr>
            <w:r w:rsidRPr="009A6235">
              <w:rPr>
                <w:rFonts w:ascii="Consolas" w:hAnsi="Consolas" w:cs="Courier New"/>
                <w:color w:val="000000"/>
                <w:sz w:val="18"/>
                <w:szCs w:val="18"/>
              </w:rPr>
              <w:t>}</w:t>
            </w:r>
          </w:p>
          <w:p w14:paraId="2D1D1B35" w14:textId="77777777" w:rsidR="00695E2B" w:rsidRPr="009A6235" w:rsidRDefault="00695E2B" w:rsidP="00F24CD3">
            <w:pPr>
              <w:pStyle w:val="Output"/>
              <w:rPr>
                <w:color w:val="4C483D" w:themeColor="text2"/>
                <w:sz w:val="18"/>
                <w:szCs w:val="18"/>
              </w:rPr>
            </w:pPr>
            <w:r w:rsidRPr="009A6235">
              <w:rPr>
                <w:color w:val="4C483D" w:themeColor="text2"/>
                <w:sz w:val="18"/>
                <w:szCs w:val="18"/>
              </w:rPr>
              <w:t>{10=Surya}</w:t>
            </w:r>
          </w:p>
        </w:tc>
        <w:tc>
          <w:tcPr>
            <w:tcW w:w="5250" w:type="dxa"/>
            <w:tcBorders>
              <w:top w:val="single" w:sz="4" w:space="0" w:color="auto"/>
              <w:left w:val="single" w:sz="4" w:space="0" w:color="auto"/>
              <w:bottom w:val="single" w:sz="4" w:space="0" w:color="auto"/>
              <w:right w:val="single" w:sz="4" w:space="0" w:color="auto"/>
            </w:tcBorders>
            <w:hideMark/>
          </w:tcPr>
          <w:p w14:paraId="50A999DE"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b/>
                <w:bCs/>
                <w:color w:val="7F0055"/>
                <w:sz w:val="18"/>
                <w:szCs w:val="18"/>
              </w:rPr>
              <w:t>public</w:t>
            </w:r>
            <w:r w:rsidRPr="009A6235">
              <w:rPr>
                <w:rFonts w:ascii="Consolas" w:hAnsi="Consolas" w:cs="Courier New"/>
                <w:color w:val="000000"/>
                <w:sz w:val="18"/>
                <w:szCs w:val="18"/>
              </w:rPr>
              <w:t xml:space="preserve"> </w:t>
            </w:r>
            <w:r w:rsidRPr="009A6235">
              <w:rPr>
                <w:rFonts w:ascii="Consolas" w:hAnsi="Consolas" w:cs="Courier New"/>
                <w:b/>
                <w:bCs/>
                <w:color w:val="7F0055"/>
                <w:sz w:val="18"/>
                <w:szCs w:val="18"/>
              </w:rPr>
              <w:t>class</w:t>
            </w:r>
            <w:r w:rsidRPr="009A6235">
              <w:rPr>
                <w:rFonts w:ascii="Consolas" w:hAnsi="Consolas" w:cs="Courier New"/>
                <w:color w:val="000000"/>
                <w:sz w:val="18"/>
                <w:szCs w:val="18"/>
              </w:rPr>
              <w:t xml:space="preserve"> IdentityHashMapDemo {</w:t>
            </w:r>
          </w:p>
          <w:p w14:paraId="1580BCC8" w14:textId="77777777" w:rsidR="00695E2B" w:rsidRPr="009A6235" w:rsidRDefault="00695E2B" w:rsidP="00F24CD3">
            <w:pPr>
              <w:autoSpaceDE w:val="0"/>
              <w:autoSpaceDN w:val="0"/>
              <w:adjustRightInd w:val="0"/>
              <w:rPr>
                <w:rFonts w:ascii="Consolas" w:hAnsi="Consolas" w:cs="Courier New"/>
                <w:color w:val="000000"/>
                <w:sz w:val="18"/>
                <w:szCs w:val="18"/>
              </w:rPr>
            </w:pPr>
            <w:r w:rsidRPr="009A6235">
              <w:rPr>
                <w:rFonts w:ascii="Consolas" w:hAnsi="Consolas" w:cs="Courier New"/>
                <w:b/>
                <w:bCs/>
                <w:color w:val="7F0055"/>
                <w:sz w:val="18"/>
                <w:szCs w:val="18"/>
              </w:rPr>
              <w:t>public</w:t>
            </w:r>
            <w:r w:rsidRPr="009A6235">
              <w:rPr>
                <w:rFonts w:ascii="Consolas" w:hAnsi="Consolas" w:cs="Courier New"/>
                <w:color w:val="000000"/>
                <w:sz w:val="18"/>
                <w:szCs w:val="18"/>
              </w:rPr>
              <w:t xml:space="preserve"> </w:t>
            </w:r>
            <w:r w:rsidRPr="009A6235">
              <w:rPr>
                <w:rFonts w:ascii="Consolas" w:hAnsi="Consolas" w:cs="Courier New"/>
                <w:b/>
                <w:bCs/>
                <w:color w:val="7F0055"/>
                <w:sz w:val="18"/>
                <w:szCs w:val="18"/>
              </w:rPr>
              <w:t>static</w:t>
            </w:r>
            <w:r w:rsidRPr="009A6235">
              <w:rPr>
                <w:rFonts w:ascii="Consolas" w:hAnsi="Consolas" w:cs="Courier New"/>
                <w:color w:val="000000"/>
                <w:sz w:val="18"/>
                <w:szCs w:val="18"/>
              </w:rPr>
              <w:t xml:space="preserve"> </w:t>
            </w:r>
            <w:r w:rsidRPr="009A6235">
              <w:rPr>
                <w:rFonts w:ascii="Consolas" w:hAnsi="Consolas" w:cs="Courier New"/>
                <w:b/>
                <w:bCs/>
                <w:color w:val="7F0055"/>
                <w:sz w:val="18"/>
                <w:szCs w:val="18"/>
              </w:rPr>
              <w:t>void</w:t>
            </w:r>
            <w:r w:rsidRPr="009A6235">
              <w:rPr>
                <w:rFonts w:ascii="Consolas" w:hAnsi="Consolas" w:cs="Courier New"/>
                <w:color w:val="000000"/>
                <w:sz w:val="18"/>
                <w:szCs w:val="18"/>
              </w:rPr>
              <w:t xml:space="preserve"> main(String[] </w:t>
            </w:r>
            <w:r w:rsidRPr="009A6235">
              <w:rPr>
                <w:rFonts w:ascii="Consolas" w:hAnsi="Consolas" w:cs="Courier New"/>
                <w:color w:val="6A3E3E"/>
                <w:sz w:val="18"/>
                <w:szCs w:val="18"/>
              </w:rPr>
              <w:t>args</w:t>
            </w:r>
            <w:r w:rsidRPr="009A6235">
              <w:rPr>
                <w:rFonts w:ascii="Consolas" w:hAnsi="Consolas" w:cs="Courier New"/>
                <w:color w:val="000000"/>
                <w:sz w:val="18"/>
                <w:szCs w:val="18"/>
              </w:rPr>
              <w:t xml:space="preserve">) </w:t>
            </w:r>
          </w:p>
          <w:p w14:paraId="06D7040D"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000000"/>
                <w:sz w:val="18"/>
                <w:szCs w:val="18"/>
              </w:rPr>
              <w:t>{</w:t>
            </w:r>
          </w:p>
          <w:p w14:paraId="01C30D77"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000000"/>
                <w:sz w:val="18"/>
                <w:szCs w:val="18"/>
              </w:rPr>
              <w:t xml:space="preserve">IdentityHashMap  </w:t>
            </w:r>
            <w:r w:rsidRPr="009A6235">
              <w:rPr>
                <w:rFonts w:ascii="Consolas" w:hAnsi="Consolas" w:cs="Courier New"/>
                <w:color w:val="6A3E3E"/>
                <w:sz w:val="18"/>
                <w:szCs w:val="18"/>
              </w:rPr>
              <w:t>m</w:t>
            </w:r>
            <w:r w:rsidRPr="009A6235">
              <w:rPr>
                <w:rFonts w:ascii="Consolas" w:hAnsi="Consolas" w:cs="Courier New"/>
                <w:color w:val="000000"/>
                <w:sz w:val="18"/>
                <w:szCs w:val="18"/>
              </w:rPr>
              <w:t xml:space="preserve"> = </w:t>
            </w:r>
            <w:r w:rsidRPr="009A6235">
              <w:rPr>
                <w:rFonts w:ascii="Consolas" w:hAnsi="Consolas" w:cs="Courier New"/>
                <w:b/>
                <w:bCs/>
                <w:color w:val="7F0055"/>
                <w:sz w:val="18"/>
                <w:szCs w:val="18"/>
              </w:rPr>
              <w:t>new</w:t>
            </w:r>
            <w:r w:rsidRPr="009A6235">
              <w:rPr>
                <w:rFonts w:ascii="Consolas" w:hAnsi="Consolas" w:cs="Courier New"/>
                <w:color w:val="000000"/>
                <w:sz w:val="18"/>
                <w:szCs w:val="18"/>
              </w:rPr>
              <w:t xml:space="preserve"> IdentityHashMap();</w:t>
            </w:r>
          </w:p>
          <w:p w14:paraId="32E83E30"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000000"/>
                <w:sz w:val="18"/>
                <w:szCs w:val="18"/>
              </w:rPr>
              <w:t xml:space="preserve">  </w:t>
            </w:r>
            <w:r w:rsidRPr="009A6235">
              <w:rPr>
                <w:rFonts w:ascii="Consolas" w:hAnsi="Consolas" w:cs="Courier New"/>
                <w:color w:val="6A3E3E"/>
                <w:sz w:val="18"/>
                <w:szCs w:val="18"/>
              </w:rPr>
              <w:t>m</w:t>
            </w:r>
            <w:r w:rsidRPr="009A6235">
              <w:rPr>
                <w:rFonts w:ascii="Consolas" w:hAnsi="Consolas" w:cs="Courier New"/>
                <w:color w:val="000000"/>
                <w:sz w:val="18"/>
                <w:szCs w:val="18"/>
              </w:rPr>
              <w:t>.put(</w:t>
            </w:r>
            <w:r w:rsidRPr="009A6235">
              <w:rPr>
                <w:rFonts w:ascii="Consolas" w:hAnsi="Consolas" w:cs="Courier New"/>
                <w:b/>
                <w:bCs/>
                <w:color w:val="7F0055"/>
                <w:sz w:val="18"/>
                <w:szCs w:val="18"/>
              </w:rPr>
              <w:t>new</w:t>
            </w:r>
            <w:r w:rsidRPr="009A6235">
              <w:rPr>
                <w:rFonts w:ascii="Consolas" w:hAnsi="Consolas" w:cs="Courier New"/>
                <w:color w:val="000000"/>
                <w:sz w:val="18"/>
                <w:szCs w:val="18"/>
              </w:rPr>
              <w:t xml:space="preserve"> Integer(10), </w:t>
            </w:r>
            <w:r w:rsidRPr="009A6235">
              <w:rPr>
                <w:rFonts w:ascii="Consolas" w:hAnsi="Consolas" w:cs="Courier New"/>
                <w:color w:val="2A00FF"/>
                <w:sz w:val="18"/>
                <w:szCs w:val="18"/>
              </w:rPr>
              <w:t>"Satya"</w:t>
            </w:r>
            <w:r w:rsidRPr="009A6235">
              <w:rPr>
                <w:rFonts w:ascii="Consolas" w:hAnsi="Consolas" w:cs="Courier New"/>
                <w:color w:val="000000"/>
                <w:sz w:val="18"/>
                <w:szCs w:val="18"/>
              </w:rPr>
              <w:t>);</w:t>
            </w:r>
          </w:p>
          <w:p w14:paraId="12A67482"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6A3E3E"/>
                <w:sz w:val="18"/>
                <w:szCs w:val="18"/>
              </w:rPr>
              <w:t xml:space="preserve">  m</w:t>
            </w:r>
            <w:r w:rsidRPr="009A6235">
              <w:rPr>
                <w:rFonts w:ascii="Consolas" w:hAnsi="Consolas" w:cs="Courier New"/>
                <w:color w:val="000000"/>
                <w:sz w:val="18"/>
                <w:szCs w:val="18"/>
              </w:rPr>
              <w:t>.put(</w:t>
            </w:r>
            <w:r w:rsidRPr="009A6235">
              <w:rPr>
                <w:rFonts w:ascii="Consolas" w:hAnsi="Consolas" w:cs="Courier New"/>
                <w:b/>
                <w:bCs/>
                <w:color w:val="7F0055"/>
                <w:sz w:val="18"/>
                <w:szCs w:val="18"/>
              </w:rPr>
              <w:t>new</w:t>
            </w:r>
            <w:r w:rsidRPr="009A6235">
              <w:rPr>
                <w:rFonts w:ascii="Consolas" w:hAnsi="Consolas" w:cs="Courier New"/>
                <w:color w:val="000000"/>
                <w:sz w:val="18"/>
                <w:szCs w:val="18"/>
              </w:rPr>
              <w:t xml:space="preserve"> Integer(10), </w:t>
            </w:r>
            <w:r w:rsidRPr="009A6235">
              <w:rPr>
                <w:rFonts w:ascii="Consolas" w:hAnsi="Consolas" w:cs="Courier New"/>
                <w:color w:val="2A00FF"/>
                <w:sz w:val="18"/>
                <w:szCs w:val="18"/>
              </w:rPr>
              <w:t>"Surya"</w:t>
            </w:r>
            <w:r w:rsidRPr="009A6235">
              <w:rPr>
                <w:rFonts w:ascii="Consolas" w:hAnsi="Consolas" w:cs="Courier New"/>
                <w:color w:val="000000"/>
                <w:sz w:val="18"/>
                <w:szCs w:val="18"/>
              </w:rPr>
              <w:t>);</w:t>
            </w:r>
          </w:p>
          <w:p w14:paraId="16D06B22" w14:textId="77777777" w:rsidR="00695E2B" w:rsidRPr="009A6235" w:rsidRDefault="00695E2B" w:rsidP="00F24CD3">
            <w:pPr>
              <w:autoSpaceDE w:val="0"/>
              <w:autoSpaceDN w:val="0"/>
              <w:adjustRightInd w:val="0"/>
              <w:rPr>
                <w:rFonts w:ascii="Consolas" w:hAnsi="Consolas" w:cs="Courier New"/>
                <w:color w:val="000000"/>
                <w:sz w:val="18"/>
                <w:szCs w:val="18"/>
              </w:rPr>
            </w:pPr>
            <w:r w:rsidRPr="009A6235">
              <w:rPr>
                <w:rFonts w:ascii="Consolas" w:hAnsi="Consolas" w:cs="Courier New"/>
                <w:color w:val="000000"/>
                <w:sz w:val="18"/>
                <w:szCs w:val="18"/>
              </w:rPr>
              <w:t xml:space="preserve">  System.</w:t>
            </w:r>
            <w:r w:rsidRPr="009A6235">
              <w:rPr>
                <w:rFonts w:ascii="Consolas" w:hAnsi="Consolas" w:cs="Courier New"/>
                <w:b/>
                <w:bCs/>
                <w:i/>
                <w:iCs/>
                <w:color w:val="0000C0"/>
                <w:sz w:val="18"/>
                <w:szCs w:val="18"/>
              </w:rPr>
              <w:t>out</w:t>
            </w:r>
            <w:r w:rsidRPr="009A6235">
              <w:rPr>
                <w:rFonts w:ascii="Consolas" w:hAnsi="Consolas" w:cs="Courier New"/>
                <w:color w:val="000000"/>
                <w:sz w:val="18"/>
                <w:szCs w:val="18"/>
              </w:rPr>
              <w:t>.println(</w:t>
            </w:r>
            <w:r w:rsidRPr="009A6235">
              <w:rPr>
                <w:rFonts w:ascii="Consolas" w:hAnsi="Consolas" w:cs="Courier New"/>
                <w:color w:val="6A3E3E"/>
                <w:sz w:val="18"/>
                <w:szCs w:val="18"/>
              </w:rPr>
              <w:t>m</w:t>
            </w:r>
            <w:r w:rsidRPr="009A6235">
              <w:rPr>
                <w:rFonts w:ascii="Consolas" w:hAnsi="Consolas" w:cs="Courier New"/>
                <w:color w:val="000000"/>
                <w:sz w:val="18"/>
                <w:szCs w:val="18"/>
              </w:rPr>
              <w:t>);</w:t>
            </w:r>
          </w:p>
          <w:p w14:paraId="54AAAAE7" w14:textId="77777777" w:rsidR="00695E2B" w:rsidRPr="009A6235" w:rsidRDefault="00695E2B" w:rsidP="00F24CD3">
            <w:pPr>
              <w:autoSpaceDE w:val="0"/>
              <w:autoSpaceDN w:val="0"/>
              <w:adjustRightInd w:val="0"/>
              <w:rPr>
                <w:rFonts w:ascii="Consolas" w:hAnsi="Consolas" w:cs="Courier New"/>
                <w:b/>
                <w:color w:val="00B050"/>
                <w:sz w:val="18"/>
                <w:szCs w:val="18"/>
              </w:rPr>
            </w:pPr>
            <w:r w:rsidRPr="009A6235">
              <w:rPr>
                <w:rFonts w:ascii="Consolas" w:hAnsi="Consolas" w:cs="Courier New"/>
                <w:b/>
                <w:color w:val="00B050"/>
                <w:sz w:val="18"/>
                <w:szCs w:val="18"/>
              </w:rPr>
              <w:t>// {10=Satya, 10=Surya}</w:t>
            </w:r>
          </w:p>
          <w:p w14:paraId="326B388F"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000000"/>
                <w:sz w:val="18"/>
                <w:szCs w:val="18"/>
              </w:rPr>
              <w:tab/>
              <w:t>}</w:t>
            </w:r>
          </w:p>
          <w:p w14:paraId="56659B37" w14:textId="77777777" w:rsidR="00695E2B" w:rsidRPr="009A6235" w:rsidRDefault="00695E2B" w:rsidP="00F24CD3">
            <w:pPr>
              <w:autoSpaceDE w:val="0"/>
              <w:autoSpaceDN w:val="0"/>
              <w:adjustRightInd w:val="0"/>
              <w:rPr>
                <w:rFonts w:ascii="Consolas" w:hAnsi="Consolas" w:cs="Courier New"/>
                <w:color w:val="auto"/>
                <w:sz w:val="18"/>
                <w:szCs w:val="18"/>
              </w:rPr>
            </w:pPr>
            <w:r w:rsidRPr="009A6235">
              <w:rPr>
                <w:rFonts w:ascii="Consolas" w:hAnsi="Consolas" w:cs="Courier New"/>
                <w:color w:val="000000"/>
                <w:sz w:val="18"/>
                <w:szCs w:val="18"/>
              </w:rPr>
              <w:t>}</w:t>
            </w:r>
          </w:p>
          <w:p w14:paraId="130081F2" w14:textId="77777777" w:rsidR="00695E2B" w:rsidRPr="009A6235" w:rsidRDefault="00695E2B" w:rsidP="00F24CD3">
            <w:pPr>
              <w:pStyle w:val="Output"/>
              <w:rPr>
                <w:color w:val="4C483D" w:themeColor="text2"/>
                <w:sz w:val="18"/>
                <w:szCs w:val="18"/>
              </w:rPr>
            </w:pPr>
            <w:r w:rsidRPr="009A6235">
              <w:rPr>
                <w:color w:val="4C483D" w:themeColor="text2"/>
                <w:sz w:val="18"/>
                <w:szCs w:val="18"/>
              </w:rPr>
              <w:t>{10=Satya, 10=Surya}</w:t>
            </w:r>
          </w:p>
        </w:tc>
      </w:tr>
    </w:tbl>
    <w:p w14:paraId="4D4E0E2D" w14:textId="753E7076" w:rsidR="00695E2B" w:rsidRDefault="00695E2B" w:rsidP="00695E2B"/>
    <w:p w14:paraId="776D6775" w14:textId="77777777" w:rsidR="00290695" w:rsidRDefault="00290695" w:rsidP="00290695">
      <w:pPr>
        <w:spacing w:line="240" w:lineRule="auto"/>
      </w:pPr>
    </w:p>
    <w:p w14:paraId="4682B71A" w14:textId="77777777" w:rsidR="00695E2B" w:rsidRDefault="00695E2B" w:rsidP="000E4144">
      <w:pPr>
        <w:pStyle w:val="Heading30"/>
      </w:pPr>
      <w:r>
        <w:t>WeakHashMap</w:t>
      </w:r>
    </w:p>
    <w:p w14:paraId="1FB749B9" w14:textId="77777777" w:rsidR="00695E2B" w:rsidRDefault="00695E2B" w:rsidP="0012108B">
      <w:r>
        <w:t>It is exactly same as HashMap except following difference</w:t>
      </w:r>
    </w:p>
    <w:p w14:paraId="5E9AB2A0" w14:textId="67D47881" w:rsidR="0012108B" w:rsidRDefault="00695E2B" w:rsidP="00B413EE">
      <w:pPr>
        <w:pStyle w:val="ListParagraph"/>
        <w:numPr>
          <w:ilvl w:val="0"/>
          <w:numId w:val="229"/>
        </w:numPr>
      </w:pPr>
      <w:r>
        <w:t xml:space="preserve">In the case of HashMap </w:t>
      </w:r>
      <w:r w:rsidR="0012108B">
        <w:t>even though</w:t>
      </w:r>
      <w:r>
        <w:t xml:space="preserve"> Object doesn’t have any reference it is </w:t>
      </w:r>
      <w:r w:rsidRPr="0012108B">
        <w:rPr>
          <w:b/>
          <w:color w:val="FF0000"/>
        </w:rPr>
        <w:t xml:space="preserve">NOT </w:t>
      </w:r>
      <w:r w:rsidR="0012108B" w:rsidRPr="0012108B">
        <w:rPr>
          <w:b/>
          <w:color w:val="FF0000"/>
        </w:rPr>
        <w:t>eligible</w:t>
      </w:r>
      <w:r w:rsidRPr="0012108B">
        <w:rPr>
          <w:color w:val="FF0000"/>
        </w:rPr>
        <w:t xml:space="preserve"> </w:t>
      </w:r>
      <w:r>
        <w:t>for</w:t>
      </w:r>
      <w:r w:rsidR="0012108B">
        <w:t xml:space="preserve"> garbage </w:t>
      </w:r>
      <w:r w:rsidR="00290695">
        <w:t>collection, if</w:t>
      </w:r>
      <w:r>
        <w:t xml:space="preserve"> it is associated with HashMap</w:t>
      </w:r>
      <w:r w:rsidR="0012108B">
        <w:t>.</w:t>
      </w:r>
      <w:r>
        <w:t xml:space="preserve"> </w:t>
      </w:r>
      <w:r w:rsidR="0012108B">
        <w:t>T</w:t>
      </w:r>
      <w:r>
        <w:t xml:space="preserve">hat </w:t>
      </w:r>
      <w:r w:rsidR="0012108B">
        <w:t>means</w:t>
      </w:r>
      <w:r>
        <w:t xml:space="preserve"> HashMap dominates Garbage collector</w:t>
      </w:r>
      <w:r w:rsidR="0012108B">
        <w:t>.</w:t>
      </w:r>
    </w:p>
    <w:p w14:paraId="6D1B89F2" w14:textId="77777777" w:rsidR="0012108B" w:rsidRDefault="0012108B" w:rsidP="00290695">
      <w:pPr>
        <w:pStyle w:val="ListParagraph"/>
        <w:spacing w:line="240" w:lineRule="auto"/>
      </w:pPr>
    </w:p>
    <w:p w14:paraId="28D96AAB" w14:textId="7A2CA6DA" w:rsidR="00695E2B" w:rsidRDefault="00695E2B" w:rsidP="00B413EE">
      <w:pPr>
        <w:pStyle w:val="ListParagraph"/>
        <w:numPr>
          <w:ilvl w:val="0"/>
          <w:numId w:val="229"/>
        </w:numPr>
      </w:pPr>
      <w:r>
        <w:t xml:space="preserve">But the case of </w:t>
      </w:r>
      <w:r w:rsidRPr="00290695">
        <w:rPr>
          <w:rStyle w:val="0SyntaxPinkChar"/>
        </w:rPr>
        <w:t>WeakHashMap</w:t>
      </w:r>
      <w:r>
        <w:t xml:space="preserve"> if Object doesn’t have any references it is </w:t>
      </w:r>
      <w:r w:rsidR="004C33A9" w:rsidRPr="00695E2B">
        <w:rPr>
          <w:b/>
          <w:color w:val="00B050"/>
        </w:rPr>
        <w:t>eligible</w:t>
      </w:r>
      <w:r>
        <w:t xml:space="preserve"> for </w:t>
      </w:r>
      <w:r>
        <w:rPr>
          <w:rStyle w:val="HowitworksChar"/>
        </w:rPr>
        <w:t xml:space="preserve">gc() </w:t>
      </w:r>
      <w:r>
        <w:t xml:space="preserve"> </w:t>
      </w:r>
      <w:r w:rsidR="004C33A9">
        <w:t>even though</w:t>
      </w:r>
      <w:r>
        <w:t xml:space="preserve"> </w:t>
      </w:r>
      <w:r w:rsidR="004C33A9">
        <w:t>o</w:t>
      </w:r>
      <w:r>
        <w:t>bject associated with WeakHashMap</w:t>
      </w:r>
      <w:r w:rsidR="004C33A9">
        <w:t>.</w:t>
      </w:r>
      <w:r>
        <w:t xml:space="preserve"> that </w:t>
      </w:r>
      <w:r w:rsidR="004C33A9">
        <w:t xml:space="preserve">means </w:t>
      </w:r>
      <w:r>
        <w:t>Garbage collector dominates WeakHashMap</w:t>
      </w:r>
    </w:p>
    <w:p w14:paraId="37DDF0CC" w14:textId="77777777" w:rsidR="00695E2B" w:rsidRPr="00D518EB" w:rsidRDefault="00695E2B" w:rsidP="00695E2B">
      <w:pPr>
        <w:pStyle w:val="Qsns"/>
        <w:spacing w:line="276" w:lineRule="auto"/>
        <w:rPr>
          <w:rFonts w:ascii="Consolas" w:hAnsi="Consolas"/>
          <w:sz w:val="18"/>
          <w:szCs w:val="18"/>
        </w:rPr>
      </w:pPr>
      <w:r w:rsidRPr="00D518EB">
        <w:rPr>
          <w:rFonts w:ascii="Consolas" w:hAnsi="Consolas"/>
          <w:sz w:val="18"/>
          <w:szCs w:val="18"/>
        </w:rPr>
        <w:t>This Temp class is common for HashMap &amp; WeakHapMap Demo’s</w:t>
      </w:r>
    </w:p>
    <w:p w14:paraId="586B914F" w14:textId="77777777" w:rsidR="00695E2B" w:rsidRPr="00D518EB"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D518EB">
        <w:rPr>
          <w:rFonts w:ascii="Consolas" w:hAnsi="Consolas" w:cs="Courier New"/>
          <w:b/>
          <w:bCs/>
          <w:color w:val="7F0055"/>
          <w:sz w:val="18"/>
          <w:szCs w:val="18"/>
        </w:rPr>
        <w:t>class</w:t>
      </w:r>
      <w:r w:rsidRPr="00D518EB">
        <w:rPr>
          <w:rFonts w:ascii="Consolas" w:hAnsi="Consolas" w:cs="Courier New"/>
          <w:color w:val="000000"/>
          <w:sz w:val="18"/>
          <w:szCs w:val="18"/>
        </w:rPr>
        <w:t xml:space="preserve"> Temp {</w:t>
      </w:r>
    </w:p>
    <w:p w14:paraId="31B25D51" w14:textId="77777777" w:rsidR="00695E2B" w:rsidRPr="00D518EB"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color w:val="646464"/>
          <w:sz w:val="18"/>
          <w:szCs w:val="18"/>
        </w:rPr>
        <w:t>@</w:t>
      </w:r>
      <w:r w:rsidRPr="00D518EB">
        <w:rPr>
          <w:rFonts w:ascii="Consolas" w:hAnsi="Consolas" w:cs="Courier New"/>
          <w:color w:val="646464"/>
          <w:sz w:val="18"/>
          <w:szCs w:val="18"/>
          <w:highlight w:val="lightGray"/>
        </w:rPr>
        <w:t>Override</w:t>
      </w:r>
    </w:p>
    <w:p w14:paraId="22B2A932" w14:textId="77777777" w:rsidR="00695E2B" w:rsidRPr="00D518EB"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b/>
          <w:bCs/>
          <w:color w:val="7F0055"/>
          <w:sz w:val="18"/>
          <w:szCs w:val="18"/>
        </w:rPr>
        <w:t>public</w:t>
      </w:r>
      <w:r w:rsidRPr="00D518EB">
        <w:rPr>
          <w:rFonts w:ascii="Consolas" w:hAnsi="Consolas" w:cs="Courier New"/>
          <w:color w:val="000000"/>
          <w:sz w:val="18"/>
          <w:szCs w:val="18"/>
        </w:rPr>
        <w:t xml:space="preserve"> String toString() {</w:t>
      </w:r>
    </w:p>
    <w:p w14:paraId="3B11A28E" w14:textId="77777777" w:rsidR="00695E2B" w:rsidRPr="00D518EB"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color w:val="000000"/>
          <w:sz w:val="18"/>
          <w:szCs w:val="18"/>
        </w:rPr>
        <w:tab/>
      </w:r>
      <w:r w:rsidRPr="00D518EB">
        <w:rPr>
          <w:rFonts w:ascii="Consolas" w:hAnsi="Consolas" w:cs="Courier New"/>
          <w:b/>
          <w:bCs/>
          <w:color w:val="7F0055"/>
          <w:sz w:val="18"/>
          <w:szCs w:val="18"/>
        </w:rPr>
        <w:t>return</w:t>
      </w:r>
      <w:r w:rsidRPr="00D518EB">
        <w:rPr>
          <w:rFonts w:ascii="Consolas" w:hAnsi="Consolas" w:cs="Courier New"/>
          <w:color w:val="000000"/>
          <w:sz w:val="18"/>
          <w:szCs w:val="18"/>
        </w:rPr>
        <w:t xml:space="preserve"> </w:t>
      </w:r>
      <w:r w:rsidRPr="00D518EB">
        <w:rPr>
          <w:rFonts w:ascii="Consolas" w:hAnsi="Consolas" w:cs="Courier New"/>
          <w:color w:val="2A00FF"/>
          <w:sz w:val="18"/>
          <w:szCs w:val="18"/>
        </w:rPr>
        <w:t>"Temp"</w:t>
      </w:r>
      <w:r w:rsidRPr="00D518EB">
        <w:rPr>
          <w:rFonts w:ascii="Consolas" w:hAnsi="Consolas" w:cs="Courier New"/>
          <w:color w:val="000000"/>
          <w:sz w:val="18"/>
          <w:szCs w:val="18"/>
        </w:rPr>
        <w:t>;</w:t>
      </w:r>
    </w:p>
    <w:p w14:paraId="2E95EEB0" w14:textId="77777777" w:rsidR="00695E2B" w:rsidRPr="00D518EB"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D518EB">
        <w:rPr>
          <w:rFonts w:ascii="Consolas" w:hAnsi="Consolas" w:cs="Courier New"/>
          <w:color w:val="000000"/>
          <w:sz w:val="18"/>
          <w:szCs w:val="18"/>
        </w:rPr>
        <w:tab/>
        <w:t>}</w:t>
      </w:r>
    </w:p>
    <w:p w14:paraId="48F2AC41" w14:textId="77777777" w:rsidR="00695E2B" w:rsidRPr="00D518EB"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color w:val="646464"/>
          <w:sz w:val="18"/>
          <w:szCs w:val="18"/>
        </w:rPr>
        <w:t>@</w:t>
      </w:r>
      <w:r w:rsidRPr="00D518EB">
        <w:rPr>
          <w:rFonts w:ascii="Consolas" w:hAnsi="Consolas" w:cs="Courier New"/>
          <w:color w:val="646464"/>
          <w:sz w:val="18"/>
          <w:szCs w:val="18"/>
          <w:highlight w:val="lightGray"/>
        </w:rPr>
        <w:t>Override</w:t>
      </w:r>
    </w:p>
    <w:p w14:paraId="20C71D0C" w14:textId="77777777" w:rsidR="00695E2B" w:rsidRPr="00D518EB"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b/>
          <w:bCs/>
          <w:color w:val="7F0055"/>
          <w:sz w:val="18"/>
          <w:szCs w:val="18"/>
        </w:rPr>
        <w:t>protected</w:t>
      </w:r>
      <w:r w:rsidRPr="00D518EB">
        <w:rPr>
          <w:rFonts w:ascii="Consolas" w:hAnsi="Consolas" w:cs="Courier New"/>
          <w:color w:val="000000"/>
          <w:sz w:val="18"/>
          <w:szCs w:val="18"/>
        </w:rPr>
        <w:t xml:space="preserve"> </w:t>
      </w:r>
      <w:r w:rsidRPr="00D518EB">
        <w:rPr>
          <w:rFonts w:ascii="Consolas" w:hAnsi="Consolas" w:cs="Courier New"/>
          <w:b/>
          <w:bCs/>
          <w:color w:val="7F0055"/>
          <w:sz w:val="18"/>
          <w:szCs w:val="18"/>
        </w:rPr>
        <w:t>void</w:t>
      </w:r>
      <w:r w:rsidRPr="00D518EB">
        <w:rPr>
          <w:rFonts w:ascii="Consolas" w:hAnsi="Consolas" w:cs="Courier New"/>
          <w:color w:val="000000"/>
          <w:sz w:val="18"/>
          <w:szCs w:val="18"/>
        </w:rPr>
        <w:t xml:space="preserve"> finalize() </w:t>
      </w:r>
      <w:r w:rsidRPr="00D518EB">
        <w:rPr>
          <w:rFonts w:ascii="Consolas" w:hAnsi="Consolas" w:cs="Courier New"/>
          <w:b/>
          <w:bCs/>
          <w:color w:val="7F0055"/>
          <w:sz w:val="18"/>
          <w:szCs w:val="18"/>
        </w:rPr>
        <w:t>throws</w:t>
      </w:r>
      <w:r w:rsidRPr="00D518EB">
        <w:rPr>
          <w:rFonts w:ascii="Consolas" w:hAnsi="Consolas" w:cs="Courier New"/>
          <w:color w:val="000000"/>
          <w:sz w:val="18"/>
          <w:szCs w:val="18"/>
        </w:rPr>
        <w:t xml:space="preserve"> Throwable {</w:t>
      </w:r>
    </w:p>
    <w:p w14:paraId="11B20A43" w14:textId="77777777" w:rsidR="00695E2B" w:rsidRPr="00D518EB"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color w:val="000000"/>
          <w:sz w:val="18"/>
          <w:szCs w:val="18"/>
        </w:rPr>
        <w:tab/>
        <w:t>System.</w:t>
      </w:r>
      <w:r w:rsidRPr="00D518EB">
        <w:rPr>
          <w:rFonts w:ascii="Consolas" w:hAnsi="Consolas" w:cs="Courier New"/>
          <w:b/>
          <w:bCs/>
          <w:i/>
          <w:iCs/>
          <w:color w:val="0000C0"/>
          <w:sz w:val="18"/>
          <w:szCs w:val="18"/>
        </w:rPr>
        <w:t>out</w:t>
      </w:r>
      <w:r w:rsidRPr="00D518EB">
        <w:rPr>
          <w:rFonts w:ascii="Consolas" w:hAnsi="Consolas" w:cs="Courier New"/>
          <w:color w:val="000000"/>
          <w:sz w:val="18"/>
          <w:szCs w:val="18"/>
        </w:rPr>
        <w:t>.println(</w:t>
      </w:r>
      <w:r w:rsidRPr="00D518EB">
        <w:rPr>
          <w:rFonts w:ascii="Consolas" w:hAnsi="Consolas" w:cs="Courier New"/>
          <w:color w:val="2A00FF"/>
          <w:sz w:val="18"/>
          <w:szCs w:val="18"/>
        </w:rPr>
        <w:t>"Finalize Called"</w:t>
      </w:r>
      <w:r w:rsidRPr="00D518EB">
        <w:rPr>
          <w:rFonts w:ascii="Consolas" w:hAnsi="Consolas" w:cs="Courier New"/>
          <w:color w:val="000000"/>
          <w:sz w:val="18"/>
          <w:szCs w:val="18"/>
        </w:rPr>
        <w:t>);</w:t>
      </w:r>
    </w:p>
    <w:p w14:paraId="764068F4" w14:textId="77777777" w:rsidR="00695E2B" w:rsidRPr="00D518EB"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D518EB">
        <w:rPr>
          <w:rFonts w:ascii="Consolas" w:hAnsi="Consolas" w:cs="Courier New"/>
          <w:color w:val="000000"/>
          <w:sz w:val="18"/>
          <w:szCs w:val="18"/>
        </w:rPr>
        <w:tab/>
        <w:t>}</w:t>
      </w:r>
    </w:p>
    <w:p w14:paraId="200756D2" w14:textId="77777777" w:rsidR="00695E2B" w:rsidRPr="00D518EB" w:rsidRDefault="00695E2B" w:rsidP="00695E2B">
      <w:pPr>
        <w:pBdr>
          <w:top w:val="single" w:sz="4" w:space="1" w:color="auto"/>
          <w:left w:val="single" w:sz="4" w:space="4" w:color="auto"/>
          <w:bottom w:val="single" w:sz="4" w:space="1" w:color="auto"/>
          <w:right w:val="single" w:sz="4" w:space="4" w:color="auto"/>
        </w:pBdr>
        <w:rPr>
          <w:rFonts w:ascii="Consolas" w:hAnsi="Consolas" w:cs="Courier New"/>
          <w:color w:val="000000"/>
          <w:sz w:val="18"/>
          <w:szCs w:val="18"/>
        </w:rPr>
      </w:pPr>
      <w:r w:rsidRPr="00D518EB">
        <w:rPr>
          <w:rFonts w:ascii="Consolas" w:hAnsi="Consolas" w:cs="Courier New"/>
          <w:color w:val="000000"/>
          <w:sz w:val="18"/>
          <w:szCs w:val="18"/>
        </w:rPr>
        <w:t>}</w:t>
      </w:r>
    </w:p>
    <w:p w14:paraId="549A8BA2" w14:textId="77777777" w:rsidR="00695E2B" w:rsidRPr="00D518EB" w:rsidRDefault="00695E2B" w:rsidP="00695E2B">
      <w:pPr>
        <w:pStyle w:val="Qsns"/>
        <w:spacing w:line="276" w:lineRule="auto"/>
        <w:rPr>
          <w:rFonts w:ascii="Consolas" w:hAnsi="Consolas" w:cs="Consolas"/>
          <w:sz w:val="18"/>
          <w:szCs w:val="18"/>
        </w:rPr>
      </w:pPr>
      <w:r w:rsidRPr="00D518EB">
        <w:rPr>
          <w:rFonts w:ascii="Consolas" w:hAnsi="Consolas"/>
          <w:sz w:val="18"/>
          <w:szCs w:val="18"/>
        </w:rPr>
        <w:t>HashMap Demo with GC</w:t>
      </w:r>
    </w:p>
    <w:p w14:paraId="47EB9B6B"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b/>
          <w:bCs/>
          <w:color w:val="7F0055"/>
          <w:sz w:val="18"/>
          <w:szCs w:val="18"/>
        </w:rPr>
        <w:t>public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class</w:t>
      </w:r>
      <w:r w:rsidRPr="0054300A">
        <w:rPr>
          <w:rFonts w:ascii="Consolas" w:hAnsi="Consolas" w:cs="Courier New"/>
          <w:color w:val="000000"/>
          <w:sz w:val="18"/>
          <w:szCs w:val="18"/>
        </w:rPr>
        <w:t xml:space="preserve"> HashMapdemo {</w:t>
      </w:r>
    </w:p>
    <w:p w14:paraId="34B64258"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b/>
          <w:bCs/>
          <w:color w:val="7F0055"/>
          <w:sz w:val="18"/>
          <w:szCs w:val="18"/>
        </w:rPr>
        <w:t>public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static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void</w:t>
      </w:r>
      <w:r w:rsidRPr="0054300A">
        <w:rPr>
          <w:rFonts w:ascii="Consolas" w:hAnsi="Consolas" w:cs="Courier New"/>
          <w:color w:val="000000"/>
          <w:sz w:val="18"/>
          <w:szCs w:val="18"/>
        </w:rPr>
        <w:t xml:space="preserve"> main(String[] </w:t>
      </w:r>
      <w:r w:rsidRPr="0054300A">
        <w:rPr>
          <w:rFonts w:ascii="Consolas" w:hAnsi="Consolas" w:cs="Courier New"/>
          <w:color w:val="6A3E3E"/>
          <w:sz w:val="18"/>
          <w:szCs w:val="18"/>
        </w:rPr>
        <w:t>args</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throws</w:t>
      </w:r>
      <w:r w:rsidRPr="0054300A">
        <w:rPr>
          <w:rFonts w:ascii="Consolas" w:hAnsi="Consolas" w:cs="Courier New"/>
          <w:color w:val="000000"/>
          <w:sz w:val="18"/>
          <w:szCs w:val="18"/>
        </w:rPr>
        <w:t xml:space="preserve"> InterruptedException {</w:t>
      </w:r>
    </w:p>
    <w:p w14:paraId="4F1C0814"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 xml:space="preserve">HashMap </w:t>
      </w:r>
      <w:r w:rsidRPr="0054300A">
        <w:rPr>
          <w:rFonts w:ascii="Consolas" w:hAnsi="Consolas" w:cs="Courier New"/>
          <w:color w:val="6A3E3E"/>
          <w:sz w:val="18"/>
          <w:szCs w:val="18"/>
        </w:rPr>
        <w:t>m</w:t>
      </w:r>
      <w:r w:rsidRPr="0054300A">
        <w:rPr>
          <w:rFonts w:ascii="Consolas" w:hAnsi="Consolas" w:cs="Courier New"/>
          <w:color w:val="000000"/>
          <w:sz w:val="18"/>
          <w:szCs w:val="18"/>
        </w:rPr>
        <w:t xml:space="preserve"> = </w:t>
      </w:r>
      <w:r w:rsidRPr="0054300A">
        <w:rPr>
          <w:rFonts w:ascii="Consolas" w:hAnsi="Consolas" w:cs="Courier New"/>
          <w:b/>
          <w:bCs/>
          <w:color w:val="7F0055"/>
          <w:sz w:val="18"/>
          <w:szCs w:val="18"/>
        </w:rPr>
        <w:t>new</w:t>
      </w:r>
      <w:r w:rsidRPr="0054300A">
        <w:rPr>
          <w:rFonts w:ascii="Consolas" w:hAnsi="Consolas" w:cs="Courier New"/>
          <w:color w:val="000000"/>
          <w:sz w:val="18"/>
          <w:szCs w:val="18"/>
        </w:rPr>
        <w:t xml:space="preserve"> HashMap();</w:t>
      </w:r>
    </w:p>
    <w:p w14:paraId="016EC681"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 xml:space="preserve">Temp </w:t>
      </w:r>
      <w:r w:rsidRPr="0054300A">
        <w:rPr>
          <w:rFonts w:ascii="Consolas" w:hAnsi="Consolas" w:cs="Courier New"/>
          <w:color w:val="6A3E3E"/>
          <w:sz w:val="18"/>
          <w:szCs w:val="18"/>
        </w:rPr>
        <w:t>t</w:t>
      </w:r>
      <w:r w:rsidRPr="0054300A">
        <w:rPr>
          <w:rFonts w:ascii="Consolas" w:hAnsi="Consolas" w:cs="Courier New"/>
          <w:color w:val="000000"/>
          <w:sz w:val="18"/>
          <w:szCs w:val="18"/>
        </w:rPr>
        <w:t xml:space="preserve"> = </w:t>
      </w:r>
      <w:r w:rsidRPr="0054300A">
        <w:rPr>
          <w:rFonts w:ascii="Consolas" w:hAnsi="Consolas" w:cs="Courier New"/>
          <w:b/>
          <w:bCs/>
          <w:color w:val="7F0055"/>
          <w:sz w:val="18"/>
          <w:szCs w:val="18"/>
        </w:rPr>
        <w:t>new</w:t>
      </w:r>
      <w:r w:rsidRPr="0054300A">
        <w:rPr>
          <w:rFonts w:ascii="Consolas" w:hAnsi="Consolas" w:cs="Courier New"/>
          <w:color w:val="000000"/>
          <w:sz w:val="18"/>
          <w:szCs w:val="18"/>
        </w:rPr>
        <w:t xml:space="preserve"> Temp();</w:t>
      </w:r>
    </w:p>
    <w:p w14:paraId="11C1F12C"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6A3E3E"/>
          <w:sz w:val="18"/>
          <w:szCs w:val="18"/>
        </w:rPr>
        <w:t>m</w:t>
      </w:r>
      <w:r w:rsidRPr="0054300A">
        <w:rPr>
          <w:rFonts w:ascii="Consolas" w:hAnsi="Consolas" w:cs="Courier New"/>
          <w:color w:val="000000"/>
          <w:sz w:val="18"/>
          <w:szCs w:val="18"/>
        </w:rPr>
        <w:t>.put(</w:t>
      </w:r>
      <w:r w:rsidRPr="0054300A">
        <w:rPr>
          <w:rFonts w:ascii="Consolas" w:hAnsi="Consolas" w:cs="Courier New"/>
          <w:color w:val="6A3E3E"/>
          <w:sz w:val="18"/>
          <w:szCs w:val="18"/>
        </w:rPr>
        <w:t>t</w:t>
      </w:r>
      <w:r w:rsidRPr="0054300A">
        <w:rPr>
          <w:rFonts w:ascii="Consolas" w:hAnsi="Consolas" w:cs="Courier New"/>
          <w:color w:val="000000"/>
          <w:sz w:val="18"/>
          <w:szCs w:val="18"/>
        </w:rPr>
        <w:t xml:space="preserve">, </w:t>
      </w:r>
      <w:r w:rsidRPr="0054300A">
        <w:rPr>
          <w:rFonts w:ascii="Consolas" w:hAnsi="Consolas" w:cs="Courier New"/>
          <w:color w:val="2A00FF"/>
          <w:sz w:val="18"/>
          <w:szCs w:val="18"/>
        </w:rPr>
        <w:t>"Satya"</w:t>
      </w:r>
      <w:r w:rsidRPr="0054300A">
        <w:rPr>
          <w:rFonts w:ascii="Consolas" w:hAnsi="Consolas" w:cs="Courier New"/>
          <w:color w:val="000000"/>
          <w:sz w:val="18"/>
          <w:szCs w:val="18"/>
        </w:rPr>
        <w:t>);</w:t>
      </w:r>
    </w:p>
    <w:p w14:paraId="584DE233"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lastRenderedPageBreak/>
        <w:tab/>
      </w:r>
      <w:r w:rsidRPr="0054300A">
        <w:rPr>
          <w:rFonts w:ascii="Consolas" w:hAnsi="Consolas" w:cs="Courier New"/>
          <w:color w:val="000000"/>
          <w:sz w:val="18"/>
          <w:szCs w:val="18"/>
        </w:rPr>
        <w:tab/>
        <w:t>System.</w:t>
      </w:r>
      <w:r w:rsidRPr="0054300A">
        <w:rPr>
          <w:rFonts w:ascii="Consolas" w:hAnsi="Consolas" w:cs="Courier New"/>
          <w:b/>
          <w:bCs/>
          <w:i/>
          <w:iCs/>
          <w:color w:val="0000C0"/>
          <w:sz w:val="18"/>
          <w:szCs w:val="18"/>
        </w:rPr>
        <w:t>out</w:t>
      </w:r>
      <w:r w:rsidRPr="0054300A">
        <w:rPr>
          <w:rFonts w:ascii="Consolas" w:hAnsi="Consolas" w:cs="Courier New"/>
          <w:color w:val="000000"/>
          <w:sz w:val="18"/>
          <w:szCs w:val="18"/>
        </w:rPr>
        <w:t>.println(</w:t>
      </w:r>
      <w:r w:rsidRPr="0054300A">
        <w:rPr>
          <w:rFonts w:ascii="Consolas" w:hAnsi="Consolas" w:cs="Courier New"/>
          <w:color w:val="6A3E3E"/>
          <w:sz w:val="18"/>
          <w:szCs w:val="18"/>
        </w:rPr>
        <w:t>m</w:t>
      </w:r>
      <w:r w:rsidRPr="0054300A">
        <w:rPr>
          <w:rFonts w:ascii="Consolas" w:hAnsi="Consolas" w:cs="Courier New"/>
          <w:color w:val="000000"/>
          <w:sz w:val="18"/>
          <w:szCs w:val="18"/>
        </w:rPr>
        <w:t>);</w:t>
      </w:r>
    </w:p>
    <w:p w14:paraId="3EEBB33B"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6A3E3E"/>
          <w:sz w:val="18"/>
          <w:szCs w:val="18"/>
        </w:rPr>
        <w:t>t</w:t>
      </w:r>
      <w:r w:rsidRPr="0054300A">
        <w:rPr>
          <w:rFonts w:ascii="Consolas" w:hAnsi="Consolas" w:cs="Courier New"/>
          <w:color w:val="000000"/>
          <w:sz w:val="18"/>
          <w:szCs w:val="18"/>
        </w:rPr>
        <w:t>=</w:t>
      </w:r>
      <w:r w:rsidRPr="0054300A">
        <w:rPr>
          <w:rFonts w:ascii="Consolas" w:hAnsi="Consolas" w:cs="Courier New"/>
          <w:b/>
          <w:bCs/>
          <w:color w:val="7F0055"/>
          <w:sz w:val="18"/>
          <w:szCs w:val="18"/>
        </w:rPr>
        <w:t>null</w:t>
      </w:r>
      <w:r w:rsidRPr="0054300A">
        <w:rPr>
          <w:rFonts w:ascii="Consolas" w:hAnsi="Consolas" w:cs="Courier New"/>
          <w:color w:val="000000"/>
          <w:sz w:val="18"/>
          <w:szCs w:val="18"/>
        </w:rPr>
        <w:t>;</w:t>
      </w:r>
    </w:p>
    <w:p w14:paraId="7347A16B"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i/>
          <w:iCs/>
          <w:color w:val="000000"/>
          <w:sz w:val="18"/>
          <w:szCs w:val="18"/>
        </w:rPr>
        <w:t>gc</w:t>
      </w:r>
      <w:r w:rsidRPr="0054300A">
        <w:rPr>
          <w:rFonts w:ascii="Consolas" w:hAnsi="Consolas" w:cs="Courier New"/>
          <w:color w:val="000000"/>
          <w:sz w:val="18"/>
          <w:szCs w:val="18"/>
        </w:rPr>
        <w:t xml:space="preserve">(); </w:t>
      </w:r>
    </w:p>
    <w:p w14:paraId="1E086E8C"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Thread.</w:t>
      </w:r>
      <w:r w:rsidRPr="0054300A">
        <w:rPr>
          <w:rFonts w:ascii="Consolas" w:hAnsi="Consolas" w:cs="Courier New"/>
          <w:i/>
          <w:iCs/>
          <w:color w:val="000000"/>
          <w:sz w:val="18"/>
          <w:szCs w:val="18"/>
        </w:rPr>
        <w:t>sleep</w:t>
      </w:r>
      <w:r w:rsidRPr="0054300A">
        <w:rPr>
          <w:rFonts w:ascii="Consolas" w:hAnsi="Consolas" w:cs="Courier New"/>
          <w:color w:val="000000"/>
          <w:sz w:val="18"/>
          <w:szCs w:val="18"/>
        </w:rPr>
        <w:t>(5000);</w:t>
      </w:r>
    </w:p>
    <w:p w14:paraId="4485C142"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3F7F5F"/>
          <w:sz w:val="18"/>
          <w:szCs w:val="18"/>
        </w:rPr>
        <w:t xml:space="preserve">//main Thread Sleeping for 5 seconds </w:t>
      </w:r>
    </w:p>
    <w:p w14:paraId="5A53D6FE"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3F7F5F"/>
          <w:sz w:val="18"/>
          <w:szCs w:val="18"/>
        </w:rPr>
        <w:t>//Garbage collector takes control for 5 seconds</w:t>
      </w:r>
    </w:p>
    <w:p w14:paraId="5D6BBC31"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b/>
          <w:bCs/>
          <w:i/>
          <w:iCs/>
          <w:color w:val="0000C0"/>
          <w:sz w:val="18"/>
          <w:szCs w:val="18"/>
        </w:rPr>
        <w:t>out</w:t>
      </w:r>
      <w:r w:rsidRPr="0054300A">
        <w:rPr>
          <w:rFonts w:ascii="Consolas" w:hAnsi="Consolas" w:cs="Courier New"/>
          <w:color w:val="000000"/>
          <w:sz w:val="18"/>
          <w:szCs w:val="18"/>
        </w:rPr>
        <w:t>.println(</w:t>
      </w:r>
      <w:r w:rsidRPr="0054300A">
        <w:rPr>
          <w:rFonts w:ascii="Consolas" w:hAnsi="Consolas" w:cs="Courier New"/>
          <w:color w:val="6A3E3E"/>
          <w:sz w:val="18"/>
          <w:szCs w:val="18"/>
        </w:rPr>
        <w:t>m</w:t>
      </w:r>
      <w:r w:rsidRPr="0054300A">
        <w:rPr>
          <w:rFonts w:ascii="Consolas" w:hAnsi="Consolas" w:cs="Courier New"/>
          <w:color w:val="000000"/>
          <w:sz w:val="18"/>
          <w:szCs w:val="18"/>
        </w:rPr>
        <w:t>);</w:t>
      </w:r>
    </w:p>
    <w:p w14:paraId="091F8F8D"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t>}</w:t>
      </w:r>
    </w:p>
    <w:p w14:paraId="1AD2CF58" w14:textId="77777777" w:rsidR="00695E2B" w:rsidRPr="0054300A" w:rsidRDefault="00695E2B" w:rsidP="00695E2B">
      <w:pPr>
        <w:pBdr>
          <w:top w:val="single" w:sz="4" w:space="1" w:color="auto"/>
          <w:left w:val="single" w:sz="4" w:space="4" w:color="auto"/>
          <w:bottom w:val="single" w:sz="4" w:space="1" w:color="auto"/>
          <w:right w:val="single" w:sz="4" w:space="4" w:color="auto"/>
        </w:pBdr>
        <w:rPr>
          <w:rFonts w:ascii="Consolas" w:hAnsi="Consolas"/>
          <w:sz w:val="18"/>
          <w:szCs w:val="18"/>
        </w:rPr>
      </w:pPr>
      <w:r w:rsidRPr="0054300A">
        <w:rPr>
          <w:rFonts w:ascii="Consolas" w:hAnsi="Consolas" w:cs="Courier New"/>
          <w:color w:val="000000"/>
          <w:sz w:val="18"/>
          <w:szCs w:val="18"/>
        </w:rPr>
        <w:t>}</w:t>
      </w:r>
    </w:p>
    <w:p w14:paraId="24692283" w14:textId="77777777" w:rsidR="00695E2B" w:rsidRDefault="00695E2B" w:rsidP="00695E2B">
      <w:pPr>
        <w:pStyle w:val="Output"/>
      </w:pPr>
      <w:r>
        <w:t>{Temp=Satya}</w:t>
      </w:r>
    </w:p>
    <w:p w14:paraId="705DB043" w14:textId="77777777" w:rsidR="00695E2B" w:rsidRDefault="00695E2B" w:rsidP="00695E2B">
      <w:pPr>
        <w:pStyle w:val="Output"/>
      </w:pPr>
      <w:r>
        <w:t>{Temp=Satya}</w:t>
      </w:r>
    </w:p>
    <w:p w14:paraId="553FEEC7" w14:textId="5503482B" w:rsidR="00695E2B" w:rsidRDefault="00695E2B" w:rsidP="004D6FEA">
      <w:pPr>
        <w:spacing w:line="240" w:lineRule="auto"/>
        <w:rPr>
          <w:rStyle w:val="OutputChar"/>
        </w:rPr>
      </w:pPr>
      <w:r>
        <w:t xml:space="preserve">In the above example Temp object is not eligible for gc() because it is associated with HashMap.in this case </w:t>
      </w:r>
      <w:r w:rsidR="0054300A">
        <w:t>output</w:t>
      </w:r>
      <w:r>
        <w:t xml:space="preserve"> is </w:t>
      </w:r>
      <w:r>
        <w:rPr>
          <w:rStyle w:val="OutputChar"/>
        </w:rPr>
        <w:t>{Temp=Satya} {Temp=Satya}</w:t>
      </w:r>
    </w:p>
    <w:p w14:paraId="10B82CA0" w14:textId="77777777" w:rsidR="00695E2B" w:rsidRDefault="00695E2B" w:rsidP="00695E2B"/>
    <w:p w14:paraId="0494B1EC" w14:textId="77777777" w:rsidR="00695E2B" w:rsidRPr="0054300A" w:rsidRDefault="00695E2B" w:rsidP="00695E2B">
      <w:pPr>
        <w:pStyle w:val="Qsns"/>
        <w:spacing w:line="276" w:lineRule="auto"/>
        <w:rPr>
          <w:rFonts w:ascii="Consolas" w:hAnsi="Consolas" w:cs="Consolas"/>
          <w:sz w:val="14"/>
          <w:szCs w:val="18"/>
        </w:rPr>
      </w:pPr>
      <w:r w:rsidRPr="0054300A">
        <w:rPr>
          <w:rFonts w:ascii="Consolas" w:hAnsi="Consolas"/>
          <w:sz w:val="18"/>
          <w:szCs w:val="18"/>
        </w:rPr>
        <w:t>WeakHashMap Demo with GC</w:t>
      </w:r>
    </w:p>
    <w:p w14:paraId="577A5C43"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b/>
          <w:bCs/>
          <w:color w:val="7F0055"/>
          <w:sz w:val="18"/>
          <w:szCs w:val="18"/>
        </w:rPr>
        <w:t>public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class</w:t>
      </w:r>
      <w:r w:rsidRPr="0054300A">
        <w:rPr>
          <w:rFonts w:ascii="Consolas" w:hAnsi="Consolas" w:cs="Courier New"/>
          <w:color w:val="000000"/>
          <w:sz w:val="18"/>
          <w:szCs w:val="18"/>
        </w:rPr>
        <w:t xml:space="preserve"> WeakHashMapdemo {</w:t>
      </w:r>
    </w:p>
    <w:p w14:paraId="0C3252A8"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b/>
          <w:bCs/>
          <w:color w:val="7F0055"/>
          <w:sz w:val="18"/>
          <w:szCs w:val="18"/>
        </w:rPr>
        <w:t>public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static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void</w:t>
      </w:r>
      <w:r w:rsidRPr="0054300A">
        <w:rPr>
          <w:rFonts w:ascii="Consolas" w:hAnsi="Consolas" w:cs="Courier New"/>
          <w:color w:val="000000"/>
          <w:sz w:val="18"/>
          <w:szCs w:val="18"/>
        </w:rPr>
        <w:t xml:space="preserve"> main(String[] </w:t>
      </w:r>
      <w:r w:rsidRPr="0054300A">
        <w:rPr>
          <w:rFonts w:ascii="Consolas" w:hAnsi="Consolas" w:cs="Courier New"/>
          <w:color w:val="6A3E3E"/>
          <w:sz w:val="18"/>
          <w:szCs w:val="18"/>
        </w:rPr>
        <w:t>args</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throws</w:t>
      </w:r>
      <w:r w:rsidRPr="0054300A">
        <w:rPr>
          <w:rFonts w:ascii="Consolas" w:hAnsi="Consolas" w:cs="Courier New"/>
          <w:color w:val="000000"/>
          <w:sz w:val="18"/>
          <w:szCs w:val="18"/>
        </w:rPr>
        <w:t xml:space="preserve"> InterruptedException {</w:t>
      </w:r>
    </w:p>
    <w:p w14:paraId="0199A21F"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000000"/>
          <w:sz w:val="18"/>
          <w:szCs w:val="18"/>
          <w:highlight w:val="lightGray"/>
        </w:rPr>
        <w:t>WeakHashMap</w:t>
      </w:r>
      <w:r w:rsidRPr="0054300A">
        <w:rPr>
          <w:rFonts w:ascii="Consolas" w:hAnsi="Consolas" w:cs="Courier New"/>
          <w:color w:val="000000"/>
          <w:sz w:val="18"/>
          <w:szCs w:val="18"/>
        </w:rPr>
        <w:t xml:space="preserve"> </w:t>
      </w:r>
      <w:r w:rsidRPr="0054300A">
        <w:rPr>
          <w:rFonts w:ascii="Consolas" w:hAnsi="Consolas" w:cs="Courier New"/>
          <w:color w:val="6A3E3E"/>
          <w:sz w:val="18"/>
          <w:szCs w:val="18"/>
        </w:rPr>
        <w:t>m</w:t>
      </w:r>
      <w:r w:rsidRPr="0054300A">
        <w:rPr>
          <w:rFonts w:ascii="Consolas" w:hAnsi="Consolas" w:cs="Courier New"/>
          <w:color w:val="000000"/>
          <w:sz w:val="18"/>
          <w:szCs w:val="18"/>
        </w:rPr>
        <w:t xml:space="preserve"> = </w:t>
      </w:r>
      <w:r w:rsidRPr="0054300A">
        <w:rPr>
          <w:rFonts w:ascii="Consolas" w:hAnsi="Consolas" w:cs="Courier New"/>
          <w:b/>
          <w:bCs/>
          <w:color w:val="7F0055"/>
          <w:sz w:val="18"/>
          <w:szCs w:val="18"/>
        </w:rPr>
        <w:t>new</w:t>
      </w:r>
      <w:r w:rsidRPr="0054300A">
        <w:rPr>
          <w:rFonts w:ascii="Consolas" w:hAnsi="Consolas" w:cs="Courier New"/>
          <w:color w:val="000000"/>
          <w:sz w:val="18"/>
          <w:szCs w:val="18"/>
        </w:rPr>
        <w:t xml:space="preserve"> </w:t>
      </w:r>
      <w:r w:rsidRPr="0054300A">
        <w:rPr>
          <w:rFonts w:ascii="Consolas" w:hAnsi="Consolas" w:cs="Courier New"/>
          <w:color w:val="000000"/>
          <w:sz w:val="18"/>
          <w:szCs w:val="18"/>
          <w:highlight w:val="lightGray"/>
        </w:rPr>
        <w:t>WeakHashMap</w:t>
      </w:r>
      <w:r w:rsidRPr="0054300A">
        <w:rPr>
          <w:rFonts w:ascii="Consolas" w:hAnsi="Consolas" w:cs="Courier New"/>
          <w:color w:val="000000"/>
          <w:sz w:val="18"/>
          <w:szCs w:val="18"/>
        </w:rPr>
        <w:t>();</w:t>
      </w:r>
    </w:p>
    <w:p w14:paraId="7DED1D61"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 xml:space="preserve">Temp </w:t>
      </w:r>
      <w:r w:rsidRPr="0054300A">
        <w:rPr>
          <w:rFonts w:ascii="Consolas" w:hAnsi="Consolas" w:cs="Courier New"/>
          <w:color w:val="6A3E3E"/>
          <w:sz w:val="18"/>
          <w:szCs w:val="18"/>
        </w:rPr>
        <w:t>t</w:t>
      </w:r>
      <w:r w:rsidRPr="0054300A">
        <w:rPr>
          <w:rFonts w:ascii="Consolas" w:hAnsi="Consolas" w:cs="Courier New"/>
          <w:color w:val="000000"/>
          <w:sz w:val="18"/>
          <w:szCs w:val="18"/>
        </w:rPr>
        <w:t xml:space="preserve"> = </w:t>
      </w:r>
      <w:r w:rsidRPr="0054300A">
        <w:rPr>
          <w:rFonts w:ascii="Consolas" w:hAnsi="Consolas" w:cs="Courier New"/>
          <w:b/>
          <w:bCs/>
          <w:color w:val="7F0055"/>
          <w:sz w:val="18"/>
          <w:szCs w:val="18"/>
        </w:rPr>
        <w:t>new</w:t>
      </w:r>
      <w:r w:rsidRPr="0054300A">
        <w:rPr>
          <w:rFonts w:ascii="Consolas" w:hAnsi="Consolas" w:cs="Courier New"/>
          <w:color w:val="000000"/>
          <w:sz w:val="18"/>
          <w:szCs w:val="18"/>
        </w:rPr>
        <w:t xml:space="preserve"> Temp();</w:t>
      </w:r>
    </w:p>
    <w:p w14:paraId="0C8D1332"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6A3E3E"/>
          <w:sz w:val="18"/>
          <w:szCs w:val="18"/>
        </w:rPr>
        <w:t>m</w:t>
      </w:r>
      <w:r w:rsidRPr="0054300A">
        <w:rPr>
          <w:rFonts w:ascii="Consolas" w:hAnsi="Consolas" w:cs="Courier New"/>
          <w:color w:val="000000"/>
          <w:sz w:val="18"/>
          <w:szCs w:val="18"/>
        </w:rPr>
        <w:t>.put(</w:t>
      </w:r>
      <w:r w:rsidRPr="0054300A">
        <w:rPr>
          <w:rFonts w:ascii="Consolas" w:hAnsi="Consolas" w:cs="Courier New"/>
          <w:color w:val="6A3E3E"/>
          <w:sz w:val="18"/>
          <w:szCs w:val="18"/>
        </w:rPr>
        <w:t>t</w:t>
      </w:r>
      <w:r w:rsidRPr="0054300A">
        <w:rPr>
          <w:rFonts w:ascii="Consolas" w:hAnsi="Consolas" w:cs="Courier New"/>
          <w:color w:val="000000"/>
          <w:sz w:val="18"/>
          <w:szCs w:val="18"/>
        </w:rPr>
        <w:t xml:space="preserve">, </w:t>
      </w:r>
      <w:r w:rsidRPr="0054300A">
        <w:rPr>
          <w:rFonts w:ascii="Consolas" w:hAnsi="Consolas" w:cs="Courier New"/>
          <w:color w:val="2A00FF"/>
          <w:sz w:val="18"/>
          <w:szCs w:val="18"/>
        </w:rPr>
        <w:t>"Satya"</w:t>
      </w:r>
      <w:r w:rsidRPr="0054300A">
        <w:rPr>
          <w:rFonts w:ascii="Consolas" w:hAnsi="Consolas" w:cs="Courier New"/>
          <w:color w:val="000000"/>
          <w:sz w:val="18"/>
          <w:szCs w:val="18"/>
        </w:rPr>
        <w:t>);</w:t>
      </w:r>
    </w:p>
    <w:p w14:paraId="1B26150C"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b/>
          <w:bCs/>
          <w:i/>
          <w:iCs/>
          <w:color w:val="0000C0"/>
          <w:sz w:val="18"/>
          <w:szCs w:val="18"/>
        </w:rPr>
        <w:t>out</w:t>
      </w:r>
      <w:r w:rsidRPr="0054300A">
        <w:rPr>
          <w:rFonts w:ascii="Consolas" w:hAnsi="Consolas" w:cs="Courier New"/>
          <w:color w:val="000000"/>
          <w:sz w:val="18"/>
          <w:szCs w:val="18"/>
        </w:rPr>
        <w:t>.println(</w:t>
      </w:r>
      <w:r w:rsidRPr="0054300A">
        <w:rPr>
          <w:rFonts w:ascii="Consolas" w:hAnsi="Consolas" w:cs="Courier New"/>
          <w:color w:val="6A3E3E"/>
          <w:sz w:val="18"/>
          <w:szCs w:val="18"/>
        </w:rPr>
        <w:t>m</w:t>
      </w:r>
      <w:r w:rsidRPr="0054300A">
        <w:rPr>
          <w:rFonts w:ascii="Consolas" w:hAnsi="Consolas" w:cs="Courier New"/>
          <w:color w:val="000000"/>
          <w:sz w:val="18"/>
          <w:szCs w:val="18"/>
        </w:rPr>
        <w:t>);</w:t>
      </w:r>
    </w:p>
    <w:p w14:paraId="1F022376"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6A3E3E"/>
          <w:sz w:val="18"/>
          <w:szCs w:val="18"/>
        </w:rPr>
        <w:t>t</w:t>
      </w:r>
      <w:r w:rsidRPr="0054300A">
        <w:rPr>
          <w:rFonts w:ascii="Consolas" w:hAnsi="Consolas" w:cs="Courier New"/>
          <w:color w:val="000000"/>
          <w:sz w:val="18"/>
          <w:szCs w:val="18"/>
        </w:rPr>
        <w:t>=</w:t>
      </w:r>
      <w:r w:rsidRPr="0054300A">
        <w:rPr>
          <w:rFonts w:ascii="Consolas" w:hAnsi="Consolas" w:cs="Courier New"/>
          <w:b/>
          <w:bCs/>
          <w:color w:val="7F0055"/>
          <w:sz w:val="18"/>
          <w:szCs w:val="18"/>
        </w:rPr>
        <w:t>null</w:t>
      </w:r>
      <w:r w:rsidRPr="0054300A">
        <w:rPr>
          <w:rFonts w:ascii="Consolas" w:hAnsi="Consolas" w:cs="Courier New"/>
          <w:color w:val="000000"/>
          <w:sz w:val="18"/>
          <w:szCs w:val="18"/>
        </w:rPr>
        <w:t>;</w:t>
      </w:r>
    </w:p>
    <w:p w14:paraId="30171EE4"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i/>
          <w:iCs/>
          <w:color w:val="000000"/>
          <w:sz w:val="18"/>
          <w:szCs w:val="18"/>
        </w:rPr>
        <w:t>gc</w:t>
      </w:r>
      <w:r w:rsidRPr="0054300A">
        <w:rPr>
          <w:rFonts w:ascii="Consolas" w:hAnsi="Consolas" w:cs="Courier New"/>
          <w:color w:val="000000"/>
          <w:sz w:val="18"/>
          <w:szCs w:val="18"/>
        </w:rPr>
        <w:t xml:space="preserve">(); </w:t>
      </w:r>
    </w:p>
    <w:p w14:paraId="0208CD13"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Thread.</w:t>
      </w:r>
      <w:r w:rsidRPr="0054300A">
        <w:rPr>
          <w:rFonts w:ascii="Consolas" w:hAnsi="Consolas" w:cs="Courier New"/>
          <w:i/>
          <w:iCs/>
          <w:color w:val="000000"/>
          <w:sz w:val="18"/>
          <w:szCs w:val="18"/>
        </w:rPr>
        <w:t>sleep</w:t>
      </w:r>
      <w:r w:rsidRPr="0054300A">
        <w:rPr>
          <w:rFonts w:ascii="Consolas" w:hAnsi="Consolas" w:cs="Courier New"/>
          <w:color w:val="000000"/>
          <w:sz w:val="18"/>
          <w:szCs w:val="18"/>
        </w:rPr>
        <w:t>(5000);</w:t>
      </w:r>
    </w:p>
    <w:p w14:paraId="26B006E1"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b/>
          <w:bCs/>
          <w:i/>
          <w:iCs/>
          <w:color w:val="0000C0"/>
          <w:sz w:val="18"/>
          <w:szCs w:val="18"/>
        </w:rPr>
        <w:t>out</w:t>
      </w:r>
      <w:r w:rsidRPr="0054300A">
        <w:rPr>
          <w:rFonts w:ascii="Consolas" w:hAnsi="Consolas" w:cs="Courier New"/>
          <w:color w:val="000000"/>
          <w:sz w:val="18"/>
          <w:szCs w:val="18"/>
        </w:rPr>
        <w:t>.println(</w:t>
      </w:r>
      <w:r w:rsidRPr="0054300A">
        <w:rPr>
          <w:rFonts w:ascii="Consolas" w:hAnsi="Consolas" w:cs="Courier New"/>
          <w:color w:val="6A3E3E"/>
          <w:sz w:val="18"/>
          <w:szCs w:val="18"/>
        </w:rPr>
        <w:t>m</w:t>
      </w:r>
      <w:r w:rsidRPr="0054300A">
        <w:rPr>
          <w:rFonts w:ascii="Consolas" w:hAnsi="Consolas" w:cs="Courier New"/>
          <w:color w:val="000000"/>
          <w:sz w:val="18"/>
          <w:szCs w:val="18"/>
        </w:rPr>
        <w:t>);</w:t>
      </w:r>
    </w:p>
    <w:p w14:paraId="4A04A953" w14:textId="77777777" w:rsidR="00695E2B" w:rsidRPr="0054300A" w:rsidRDefault="00695E2B" w:rsidP="00695E2B">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4300A">
        <w:rPr>
          <w:rFonts w:ascii="Consolas" w:hAnsi="Consolas" w:cs="Courier New"/>
          <w:color w:val="000000"/>
          <w:sz w:val="18"/>
          <w:szCs w:val="18"/>
        </w:rPr>
        <w:tab/>
        <w:t>}</w:t>
      </w:r>
    </w:p>
    <w:p w14:paraId="2FE0BFDA" w14:textId="77777777" w:rsidR="00695E2B" w:rsidRPr="0054300A" w:rsidRDefault="00695E2B" w:rsidP="00695E2B">
      <w:pPr>
        <w:pBdr>
          <w:top w:val="single" w:sz="4" w:space="1" w:color="auto"/>
          <w:left w:val="single" w:sz="4" w:space="4" w:color="auto"/>
          <w:bottom w:val="single" w:sz="4" w:space="1" w:color="auto"/>
          <w:right w:val="single" w:sz="4" w:space="4" w:color="auto"/>
        </w:pBdr>
        <w:rPr>
          <w:rFonts w:ascii="Consolas" w:hAnsi="Consolas"/>
          <w:sz w:val="18"/>
          <w:szCs w:val="18"/>
        </w:rPr>
      </w:pPr>
      <w:r w:rsidRPr="0054300A">
        <w:rPr>
          <w:rFonts w:ascii="Consolas" w:hAnsi="Consolas" w:cs="Courier New"/>
          <w:color w:val="000000"/>
          <w:sz w:val="18"/>
          <w:szCs w:val="18"/>
        </w:rPr>
        <w:t>}</w:t>
      </w:r>
    </w:p>
    <w:p w14:paraId="5C2CDAD8" w14:textId="77777777" w:rsidR="00695E2B" w:rsidRDefault="00695E2B" w:rsidP="00695E2B">
      <w:pPr>
        <w:pStyle w:val="Output"/>
      </w:pPr>
      <w:r>
        <w:t>{Temp=Satya}</w:t>
      </w:r>
    </w:p>
    <w:p w14:paraId="3FD489B4" w14:textId="77777777" w:rsidR="00695E2B" w:rsidRDefault="00695E2B" w:rsidP="00695E2B">
      <w:pPr>
        <w:pStyle w:val="Output"/>
      </w:pPr>
      <w:r>
        <w:t>Finalize Called</w:t>
      </w:r>
    </w:p>
    <w:p w14:paraId="57B3942F" w14:textId="77777777" w:rsidR="00695E2B" w:rsidRDefault="00695E2B" w:rsidP="00695E2B">
      <w:pPr>
        <w:pStyle w:val="Output"/>
      </w:pPr>
      <w:r>
        <w:t>{}</w:t>
      </w:r>
    </w:p>
    <w:p w14:paraId="1F48A817" w14:textId="632A4C34" w:rsidR="00695E2B" w:rsidRDefault="00695E2B" w:rsidP="004D6FEA">
      <w:pPr>
        <w:spacing w:line="240" w:lineRule="auto"/>
        <w:rPr>
          <w:rStyle w:val="OutputChar"/>
        </w:rPr>
      </w:pPr>
      <w:r>
        <w:t xml:space="preserve">In the above example Temp object is eligible for gc() because it is associated with HashMap.in this case </w:t>
      </w:r>
      <w:r w:rsidR="004D6FEA">
        <w:t>output</w:t>
      </w:r>
      <w:r>
        <w:t xml:space="preserve"> is </w:t>
      </w:r>
      <w:r>
        <w:rPr>
          <w:rStyle w:val="OutputChar"/>
        </w:rPr>
        <w:t>{Temp=Satya} Finalize Called {}</w:t>
      </w:r>
    </w:p>
    <w:p w14:paraId="68BA4E5D" w14:textId="77777777" w:rsidR="007D1352" w:rsidRDefault="007D1352" w:rsidP="004D6FEA">
      <w:pPr>
        <w:spacing w:line="240" w:lineRule="auto"/>
        <w:rPr>
          <w:rStyle w:val="OutputChar"/>
        </w:rPr>
      </w:pPr>
    </w:p>
    <w:p w14:paraId="41654C1A" w14:textId="5AC49C28" w:rsidR="00AB1BCA" w:rsidRDefault="00AB1BCA" w:rsidP="00695E2B">
      <w:pPr>
        <w:rPr>
          <w:rStyle w:val="OutputChar"/>
        </w:rPr>
      </w:pPr>
    </w:p>
    <w:p w14:paraId="43A78186" w14:textId="77777777" w:rsidR="007D1352" w:rsidRDefault="007D1352" w:rsidP="00695E2B">
      <w:pPr>
        <w:rPr>
          <w:rStyle w:val="OutputChar"/>
        </w:rPr>
      </w:pPr>
    </w:p>
    <w:p w14:paraId="662561CD" w14:textId="77777777" w:rsidR="00AB1BCA" w:rsidRDefault="00AB1BCA" w:rsidP="000E4144">
      <w:pPr>
        <w:pStyle w:val="Heading30"/>
      </w:pPr>
      <w:r>
        <w:t>Legacy Classes on Map</w:t>
      </w:r>
    </w:p>
    <w:p w14:paraId="4325E5F1" w14:textId="77777777" w:rsidR="00AB1BCA" w:rsidRDefault="00AB1BCA" w:rsidP="00AB1BCA">
      <w:pPr>
        <w:ind w:left="720"/>
      </w:pPr>
      <w:r>
        <w:rPr>
          <w:noProof/>
          <w:lang w:eastAsia="en-US"/>
        </w:rPr>
        <w:drawing>
          <wp:inline distT="0" distB="0" distL="0" distR="0" wp14:anchorId="44FFFB7C" wp14:editId="6C04BABA">
            <wp:extent cx="2821201" cy="200850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35266" cy="2018522"/>
                    </a:xfrm>
                    <a:prstGeom prst="rect">
                      <a:avLst/>
                    </a:prstGeom>
                    <a:noFill/>
                    <a:ln>
                      <a:noFill/>
                    </a:ln>
                  </pic:spPr>
                </pic:pic>
              </a:graphicData>
            </a:graphic>
          </wp:inline>
        </w:drawing>
      </w:r>
    </w:p>
    <w:p w14:paraId="1FF31AAE" w14:textId="77777777" w:rsidR="00AB1BCA" w:rsidRDefault="00AB1BCA" w:rsidP="00AB1BCA">
      <w:r w:rsidRPr="00C37A72">
        <w:t>The </w:t>
      </w:r>
      <w:r w:rsidRPr="00C37A72">
        <w:rPr>
          <w:b/>
        </w:rPr>
        <w:t>Dictionary</w:t>
      </w:r>
      <w:r w:rsidRPr="00C37A72">
        <w:t> class is the abstract parent of any class, such as Hashtable, which maps keys to values. Every key and every value is an object.</w:t>
      </w:r>
    </w:p>
    <w:p w14:paraId="4C534DAB" w14:textId="77777777" w:rsidR="00AB1BCA" w:rsidRDefault="00AB1BCA" w:rsidP="00CE2FF5">
      <w:pPr>
        <w:pStyle w:val="Heading4"/>
        <w:spacing w:before="0" w:after="0" w:line="240" w:lineRule="auto"/>
      </w:pPr>
      <w:r>
        <w:t xml:space="preserve">1.Hashtable </w:t>
      </w:r>
    </w:p>
    <w:p w14:paraId="32D76566" w14:textId="75208BB8" w:rsidR="00AB1BCA" w:rsidRDefault="00AB1BCA" w:rsidP="00B413EE">
      <w:pPr>
        <w:pStyle w:val="ListParagraph"/>
        <w:numPr>
          <w:ilvl w:val="0"/>
          <w:numId w:val="230"/>
        </w:numPr>
      </w:pPr>
      <w:r>
        <w:t xml:space="preserve">Underlying D.S </w:t>
      </w:r>
      <w:r w:rsidR="00BF7848">
        <w:t xml:space="preserve">is </w:t>
      </w:r>
      <w:r w:rsidR="00BF7848" w:rsidRPr="00C862B0">
        <w:rPr>
          <w:b/>
          <w:bCs/>
        </w:rPr>
        <w:t>HashTable</w:t>
      </w:r>
      <w:r w:rsidR="00BF7848">
        <w:t xml:space="preserve"> for</w:t>
      </w:r>
      <w:r>
        <w:t xml:space="preserve"> is Hashtable  </w:t>
      </w:r>
    </w:p>
    <w:p w14:paraId="0C59D073" w14:textId="77777777" w:rsidR="00AB1BCA" w:rsidRDefault="00AB1BCA" w:rsidP="00B413EE">
      <w:pPr>
        <w:pStyle w:val="ListParagraph"/>
        <w:numPr>
          <w:ilvl w:val="0"/>
          <w:numId w:val="230"/>
        </w:numPr>
      </w:pPr>
      <w:r>
        <w:t>Insertion order is not preserved &amp; it is based on Hashcode of keys</w:t>
      </w:r>
    </w:p>
    <w:p w14:paraId="6C9E8FCF" w14:textId="77777777" w:rsidR="00AB1BCA" w:rsidRDefault="00AB1BCA" w:rsidP="00B413EE">
      <w:pPr>
        <w:pStyle w:val="ListParagraph"/>
        <w:numPr>
          <w:ilvl w:val="0"/>
          <w:numId w:val="230"/>
        </w:numPr>
      </w:pPr>
      <w:r>
        <w:t>DUPLICATE keys are NOT allowed &amp; Values can be duplicated</w:t>
      </w:r>
    </w:p>
    <w:p w14:paraId="19FFF5B5" w14:textId="471071B7" w:rsidR="00AB1BCA" w:rsidRDefault="00DF142F" w:rsidP="00B413EE">
      <w:pPr>
        <w:pStyle w:val="ListParagraph"/>
        <w:numPr>
          <w:ilvl w:val="0"/>
          <w:numId w:val="230"/>
        </w:numPr>
      </w:pPr>
      <w:r>
        <w:t>Heterogeneous</w:t>
      </w:r>
      <w:r w:rsidR="00AB1BCA">
        <w:t xml:space="preserve"> objects are allowed for both keys</w:t>
      </w:r>
      <w:r>
        <w:t xml:space="preserve"> </w:t>
      </w:r>
      <w:r w:rsidR="00AB1BCA">
        <w:t>&amp;values</w:t>
      </w:r>
    </w:p>
    <w:p w14:paraId="0B81DDD3" w14:textId="2C7B6FBA" w:rsidR="00AB1BCA" w:rsidRDefault="00DF142F" w:rsidP="00B413EE">
      <w:pPr>
        <w:pStyle w:val="ListParagraph"/>
        <w:numPr>
          <w:ilvl w:val="0"/>
          <w:numId w:val="230"/>
        </w:numPr>
      </w:pPr>
      <w:r w:rsidRPr="00DF142F">
        <w:rPr>
          <w:b/>
          <w:bCs/>
          <w:color w:val="0000FF"/>
        </w:rPr>
        <w:lastRenderedPageBreak/>
        <w:t>n</w:t>
      </w:r>
      <w:r w:rsidR="00AB1BCA" w:rsidRPr="00DF142F">
        <w:rPr>
          <w:b/>
          <w:bCs/>
          <w:color w:val="0000FF"/>
        </w:rPr>
        <w:t>ull</w:t>
      </w:r>
      <w:r w:rsidR="00AB1BCA" w:rsidRPr="00DF142F">
        <w:rPr>
          <w:color w:val="0000FF"/>
        </w:rPr>
        <w:t xml:space="preserve"> </w:t>
      </w:r>
      <w:r w:rsidR="00AB1BCA">
        <w:t xml:space="preserve">is NOT allowed for both key&amp; </w:t>
      </w:r>
      <w:r>
        <w:t xml:space="preserve">value. </w:t>
      </w:r>
      <w:r w:rsidR="00C862B0">
        <w:t>Otherwise,</w:t>
      </w:r>
      <w:r w:rsidR="00AB1BCA">
        <w:t xml:space="preserve"> we will get </w:t>
      </w:r>
      <w:r w:rsidR="00AB1BCA" w:rsidRPr="00DF142F">
        <w:rPr>
          <w:rFonts w:ascii="Consolas" w:hAnsi="Consolas"/>
          <w:color w:val="FF0000"/>
          <w:sz w:val="18"/>
          <w:szCs w:val="18"/>
        </w:rPr>
        <w:t>NullPointerException</w:t>
      </w:r>
      <w:r w:rsidR="00AB1BCA" w:rsidRPr="00DF142F">
        <w:rPr>
          <w:color w:val="FF0000"/>
          <w:sz w:val="18"/>
          <w:szCs w:val="18"/>
        </w:rPr>
        <w:t xml:space="preserve"> </w:t>
      </w:r>
      <w:r w:rsidR="00AB1BCA">
        <w:t>at runtime</w:t>
      </w:r>
    </w:p>
    <w:p w14:paraId="10279C8E" w14:textId="6D822A06" w:rsidR="00AB1BCA" w:rsidRDefault="00AB1BCA" w:rsidP="00B413EE">
      <w:pPr>
        <w:pStyle w:val="ListParagraph"/>
        <w:numPr>
          <w:ilvl w:val="0"/>
          <w:numId w:val="230"/>
        </w:numPr>
      </w:pPr>
      <w:r>
        <w:t xml:space="preserve">It implements Serializable, </w:t>
      </w:r>
      <w:r w:rsidR="00DF142F">
        <w:t>Cloneable</w:t>
      </w:r>
      <w:r>
        <w:t xml:space="preserve"> interfaces but not RandomAccess</w:t>
      </w:r>
    </w:p>
    <w:p w14:paraId="5AADB034" w14:textId="55D97E16" w:rsidR="00AB1BCA" w:rsidRDefault="00AB1BCA" w:rsidP="00B413EE">
      <w:pPr>
        <w:pStyle w:val="ListParagraph"/>
        <w:numPr>
          <w:ilvl w:val="0"/>
          <w:numId w:val="230"/>
        </w:numPr>
      </w:pPr>
      <w:r>
        <w:t xml:space="preserve">All methods are Synchronized, so </w:t>
      </w:r>
      <w:r w:rsidR="00DF142F">
        <w:t>Hashtable is</w:t>
      </w:r>
      <w:r>
        <w:t xml:space="preserve"> Thread-Safe</w:t>
      </w:r>
    </w:p>
    <w:p w14:paraId="544D92B5" w14:textId="77777777" w:rsidR="00AB1BCA" w:rsidRDefault="00AB1BCA" w:rsidP="00B413EE">
      <w:pPr>
        <w:pStyle w:val="ListParagraph"/>
        <w:numPr>
          <w:ilvl w:val="0"/>
          <w:numId w:val="230"/>
        </w:numPr>
      </w:pPr>
      <w:r>
        <w:t>Hashtable is best choice for Search Operation</w:t>
      </w:r>
    </w:p>
    <w:p w14:paraId="63BF7309" w14:textId="77777777" w:rsidR="00C862B0" w:rsidRDefault="00C862B0" w:rsidP="00CE2FF5">
      <w:pPr>
        <w:spacing w:line="240" w:lineRule="auto"/>
        <w:rPr>
          <w:b/>
        </w:rPr>
      </w:pPr>
    </w:p>
    <w:p w14:paraId="3F01FF19" w14:textId="30B9D224" w:rsidR="00AB1BCA" w:rsidRDefault="00AB1BCA" w:rsidP="00C862B0">
      <w:pPr>
        <w:spacing w:line="240" w:lineRule="auto"/>
      </w:pPr>
      <w:r>
        <w:rPr>
          <w:b/>
        </w:rPr>
        <w:t>1. Hashtable h = new Hashtable ()</w:t>
      </w:r>
      <w:r>
        <w:rPr>
          <w:b/>
        </w:rPr>
        <w:tab/>
      </w:r>
      <w:r>
        <w:rPr>
          <w:b/>
        </w:rPr>
        <w:tab/>
      </w:r>
      <w:r>
        <w:rPr>
          <w:b/>
        </w:rPr>
        <w:tab/>
      </w:r>
      <w:r>
        <w:rPr>
          <w:b/>
        </w:rPr>
        <w:tab/>
        <w:t>//16 capacity, Def. fill ratio = 0.75</w:t>
      </w:r>
    </w:p>
    <w:p w14:paraId="4AA437A6" w14:textId="0218AC6A" w:rsidR="00AB1BCA" w:rsidRDefault="00AB1BCA" w:rsidP="00C862B0">
      <w:pPr>
        <w:spacing w:line="240" w:lineRule="auto"/>
      </w:pPr>
      <w:r>
        <w:t xml:space="preserve">Creates an empty Object with def. initial capacity </w:t>
      </w:r>
      <w:r>
        <w:rPr>
          <w:b/>
          <w:color w:val="00B050"/>
        </w:rPr>
        <w:t>1</w:t>
      </w:r>
      <w:r w:rsidR="008B0003">
        <w:rPr>
          <w:b/>
          <w:color w:val="00B050"/>
        </w:rPr>
        <w:t>6</w:t>
      </w:r>
      <w:r>
        <w:t xml:space="preserve"> &amp; def. fill ratio 0.75</w:t>
      </w:r>
    </w:p>
    <w:p w14:paraId="74F829B8" w14:textId="77777777" w:rsidR="00C862B0" w:rsidRDefault="00C862B0" w:rsidP="00C862B0">
      <w:pPr>
        <w:spacing w:line="240" w:lineRule="auto"/>
        <w:rPr>
          <w:b/>
        </w:rPr>
      </w:pPr>
    </w:p>
    <w:p w14:paraId="18F7C5C8" w14:textId="6053412C" w:rsidR="00AB1BCA" w:rsidRDefault="00AB1BCA" w:rsidP="00C862B0">
      <w:pPr>
        <w:spacing w:line="360" w:lineRule="auto"/>
      </w:pPr>
      <w:r>
        <w:rPr>
          <w:b/>
        </w:rPr>
        <w:t>2. Hashtable h = new Hashtable (int intialcapacity)</w:t>
      </w:r>
      <w:r>
        <w:rPr>
          <w:b/>
        </w:rPr>
        <w:tab/>
      </w:r>
      <w:r>
        <w:rPr>
          <w:b/>
        </w:rPr>
        <w:tab/>
        <w:t>// Def. fill ratio = 0.75</w:t>
      </w:r>
    </w:p>
    <w:p w14:paraId="746B4166" w14:textId="77777777" w:rsidR="00AB1BCA" w:rsidRDefault="00AB1BCA" w:rsidP="00C862B0">
      <w:pPr>
        <w:spacing w:line="360" w:lineRule="auto"/>
      </w:pPr>
      <w:r>
        <w:rPr>
          <w:b/>
        </w:rPr>
        <w:t>3. Hashtable h = new Hashtable (int intialcapacity, float fillRatio)</w:t>
      </w:r>
    </w:p>
    <w:p w14:paraId="51B8EBA7" w14:textId="77777777" w:rsidR="00AB1BCA" w:rsidRDefault="00AB1BCA" w:rsidP="00CE2FF5">
      <w:pPr>
        <w:spacing w:line="240" w:lineRule="auto"/>
        <w:rPr>
          <w:b/>
        </w:rPr>
      </w:pPr>
      <w:r>
        <w:rPr>
          <w:b/>
        </w:rPr>
        <w:t>4. Hashtable h = new Hashtable (Map m)</w:t>
      </w:r>
    </w:p>
    <w:p w14:paraId="3E353A6A" w14:textId="77777777" w:rsidR="00AB1BCA" w:rsidRPr="00AB1BCA" w:rsidRDefault="00AB1BCA" w:rsidP="00AB1BCA">
      <w:pPr>
        <w:pStyle w:val="Output"/>
      </w:pPr>
      <w:r w:rsidRPr="00AB1BCA">
        <w:rPr>
          <w:bCs/>
          <w:color w:val="7F0055"/>
        </w:rPr>
        <w:t>class</w:t>
      </w:r>
      <w:r w:rsidRPr="00AB1BCA">
        <w:t xml:space="preserve"> Test {</w:t>
      </w:r>
    </w:p>
    <w:p w14:paraId="1B0EB8B2" w14:textId="77777777" w:rsidR="00AB1BCA" w:rsidRPr="00AB1BCA" w:rsidRDefault="00AB1BCA" w:rsidP="00AB1BCA">
      <w:pPr>
        <w:pStyle w:val="Output"/>
      </w:pPr>
      <w:r w:rsidRPr="00AB1BCA">
        <w:tab/>
      </w:r>
      <w:r w:rsidRPr="00AB1BCA">
        <w:rPr>
          <w:bCs/>
          <w:color w:val="7F0055"/>
        </w:rPr>
        <w:t>int</w:t>
      </w:r>
      <w:r w:rsidRPr="00AB1BCA">
        <w:t xml:space="preserve"> </w:t>
      </w:r>
      <w:r w:rsidRPr="00AB1BCA">
        <w:rPr>
          <w:color w:val="0000C0"/>
        </w:rPr>
        <w:t>i</w:t>
      </w:r>
      <w:r w:rsidRPr="00AB1BCA">
        <w:t>;</w:t>
      </w:r>
    </w:p>
    <w:p w14:paraId="1ED04362" w14:textId="77777777" w:rsidR="00AB1BCA" w:rsidRPr="00AB1BCA" w:rsidRDefault="00AB1BCA" w:rsidP="00AB1BCA">
      <w:pPr>
        <w:pStyle w:val="Output"/>
      </w:pPr>
      <w:r w:rsidRPr="00AB1BCA">
        <w:tab/>
        <w:t>Test(</w:t>
      </w:r>
      <w:r w:rsidRPr="00AB1BCA">
        <w:rPr>
          <w:bCs/>
          <w:color w:val="7F0055"/>
        </w:rPr>
        <w:t>int</w:t>
      </w:r>
      <w:r w:rsidRPr="00AB1BCA">
        <w:t xml:space="preserve"> </w:t>
      </w:r>
      <w:r w:rsidRPr="00AB1BCA">
        <w:rPr>
          <w:color w:val="6A3E3E"/>
        </w:rPr>
        <w:t>i</w:t>
      </w:r>
      <w:r w:rsidRPr="00AB1BCA">
        <w:t>) {</w:t>
      </w:r>
    </w:p>
    <w:p w14:paraId="36B5BB5A" w14:textId="77777777" w:rsidR="00AB1BCA" w:rsidRPr="00AB1BCA" w:rsidRDefault="00AB1BCA" w:rsidP="00AB1BCA">
      <w:pPr>
        <w:pStyle w:val="Output"/>
      </w:pPr>
      <w:r w:rsidRPr="00AB1BCA">
        <w:tab/>
      </w:r>
      <w:r w:rsidRPr="00AB1BCA">
        <w:tab/>
      </w:r>
      <w:r w:rsidRPr="00AB1BCA">
        <w:rPr>
          <w:bCs/>
          <w:color w:val="7F0055"/>
        </w:rPr>
        <w:t>this</w:t>
      </w:r>
      <w:r w:rsidRPr="00AB1BCA">
        <w:t>.</w:t>
      </w:r>
      <w:r w:rsidRPr="00AB1BCA">
        <w:rPr>
          <w:color w:val="0000C0"/>
        </w:rPr>
        <w:t>i</w:t>
      </w:r>
      <w:r w:rsidRPr="00AB1BCA">
        <w:t xml:space="preserve"> = </w:t>
      </w:r>
      <w:r w:rsidRPr="00AB1BCA">
        <w:rPr>
          <w:color w:val="6A3E3E"/>
        </w:rPr>
        <w:t>i</w:t>
      </w:r>
      <w:r w:rsidRPr="00AB1BCA">
        <w:t>;</w:t>
      </w:r>
    </w:p>
    <w:p w14:paraId="007D72B9" w14:textId="5BE94C99" w:rsidR="00AB1BCA" w:rsidRPr="00AB1BCA" w:rsidRDefault="00AB1BCA" w:rsidP="00CE2FF5">
      <w:pPr>
        <w:pStyle w:val="Output"/>
      </w:pPr>
      <w:r w:rsidRPr="00AB1BCA">
        <w:tab/>
        <w:t>}</w:t>
      </w:r>
    </w:p>
    <w:p w14:paraId="67A6D196" w14:textId="77777777" w:rsidR="00AB1BCA" w:rsidRPr="00AB1BCA" w:rsidRDefault="00AB1BCA" w:rsidP="00AB1BCA">
      <w:pPr>
        <w:pStyle w:val="Output"/>
      </w:pPr>
      <w:r w:rsidRPr="00AB1BCA">
        <w:tab/>
      </w:r>
      <w:r w:rsidRPr="00AB1BCA">
        <w:rPr>
          <w:bCs/>
          <w:color w:val="7F0055"/>
        </w:rPr>
        <w:t>public</w:t>
      </w:r>
      <w:r w:rsidRPr="00AB1BCA">
        <w:t xml:space="preserve"> </w:t>
      </w:r>
      <w:r w:rsidRPr="00AB1BCA">
        <w:rPr>
          <w:bCs/>
          <w:color w:val="7F0055"/>
        </w:rPr>
        <w:t>int</w:t>
      </w:r>
      <w:r w:rsidRPr="00AB1BCA">
        <w:t xml:space="preserve"> hashCode() {</w:t>
      </w:r>
    </w:p>
    <w:p w14:paraId="05C3520C" w14:textId="77777777" w:rsidR="00AB1BCA" w:rsidRPr="00AB1BCA" w:rsidRDefault="00AB1BCA" w:rsidP="00AB1BCA">
      <w:pPr>
        <w:pStyle w:val="Output"/>
      </w:pPr>
      <w:r w:rsidRPr="00AB1BCA">
        <w:tab/>
      </w:r>
      <w:r w:rsidRPr="00AB1BCA">
        <w:tab/>
      </w:r>
      <w:r w:rsidRPr="00AB1BCA">
        <w:rPr>
          <w:bCs/>
          <w:color w:val="7F0055"/>
        </w:rPr>
        <w:t>return</w:t>
      </w:r>
      <w:r w:rsidRPr="00AB1BCA">
        <w:t xml:space="preserve"> </w:t>
      </w:r>
      <w:r w:rsidRPr="00AB1BCA">
        <w:rPr>
          <w:color w:val="0000C0"/>
        </w:rPr>
        <w:t>i</w:t>
      </w:r>
      <w:r w:rsidRPr="00AB1BCA">
        <w:t>;</w:t>
      </w:r>
    </w:p>
    <w:p w14:paraId="7BD7A371" w14:textId="69EB3E75" w:rsidR="00AB1BCA" w:rsidRPr="00AB1BCA" w:rsidRDefault="00AB1BCA" w:rsidP="00CE2FF5">
      <w:pPr>
        <w:pStyle w:val="Output"/>
      </w:pPr>
      <w:r w:rsidRPr="00AB1BCA">
        <w:tab/>
        <w:t>}</w:t>
      </w:r>
    </w:p>
    <w:p w14:paraId="1AA610C0" w14:textId="77777777" w:rsidR="00AB1BCA" w:rsidRPr="00AB1BCA" w:rsidRDefault="00AB1BCA" w:rsidP="00AB1BCA">
      <w:pPr>
        <w:pStyle w:val="Output"/>
      </w:pPr>
      <w:r w:rsidRPr="00AB1BCA">
        <w:tab/>
      </w:r>
      <w:r w:rsidRPr="00AB1BCA">
        <w:rPr>
          <w:bCs/>
          <w:color w:val="7F0055"/>
        </w:rPr>
        <w:t>public</w:t>
      </w:r>
      <w:r w:rsidRPr="00AB1BCA">
        <w:t xml:space="preserve"> String toString() {</w:t>
      </w:r>
    </w:p>
    <w:p w14:paraId="6FDD6266" w14:textId="77777777" w:rsidR="00AB1BCA" w:rsidRPr="00AB1BCA" w:rsidRDefault="00AB1BCA" w:rsidP="00AB1BCA">
      <w:pPr>
        <w:pStyle w:val="Output"/>
      </w:pPr>
      <w:r w:rsidRPr="00AB1BCA">
        <w:tab/>
      </w:r>
      <w:r w:rsidRPr="00AB1BCA">
        <w:tab/>
      </w:r>
      <w:r w:rsidRPr="00AB1BCA">
        <w:rPr>
          <w:bCs/>
          <w:color w:val="7F0055"/>
        </w:rPr>
        <w:t>return</w:t>
      </w:r>
      <w:r w:rsidRPr="00AB1BCA">
        <w:t xml:space="preserve"> </w:t>
      </w:r>
      <w:r w:rsidRPr="00AB1BCA">
        <w:rPr>
          <w:color w:val="0000C0"/>
        </w:rPr>
        <w:t>i</w:t>
      </w:r>
      <w:r w:rsidRPr="00AB1BCA">
        <w:t xml:space="preserve"> + </w:t>
      </w:r>
      <w:r w:rsidRPr="00AB1BCA">
        <w:rPr>
          <w:color w:val="2A00FF"/>
        </w:rPr>
        <w:t>""</w:t>
      </w:r>
      <w:r w:rsidRPr="00AB1BCA">
        <w:t>;</w:t>
      </w:r>
    </w:p>
    <w:p w14:paraId="1B14DC4B" w14:textId="77777777" w:rsidR="00AB1BCA" w:rsidRPr="00AB1BCA" w:rsidRDefault="00AB1BCA" w:rsidP="00AB1BCA">
      <w:pPr>
        <w:pStyle w:val="Output"/>
      </w:pPr>
      <w:r w:rsidRPr="00AB1BCA">
        <w:tab/>
        <w:t>}</w:t>
      </w:r>
    </w:p>
    <w:p w14:paraId="0A53D8D4" w14:textId="77777777" w:rsidR="00AB1BCA" w:rsidRPr="00AB1BCA" w:rsidRDefault="00AB1BCA" w:rsidP="00AB1BCA">
      <w:pPr>
        <w:pStyle w:val="Output"/>
      </w:pPr>
      <w:r w:rsidRPr="00AB1BCA">
        <w:t>}</w:t>
      </w:r>
    </w:p>
    <w:p w14:paraId="4DB1FD9A" w14:textId="77777777" w:rsidR="00AB1BCA" w:rsidRPr="00AB1BCA" w:rsidRDefault="00AB1BCA" w:rsidP="00AB1BCA">
      <w:pPr>
        <w:pStyle w:val="Output"/>
      </w:pPr>
      <w:r w:rsidRPr="00AB1BCA">
        <w:rPr>
          <w:bCs/>
          <w:color w:val="7F0055"/>
        </w:rPr>
        <w:t>public</w:t>
      </w:r>
      <w:r w:rsidRPr="00AB1BCA">
        <w:t xml:space="preserve"> </w:t>
      </w:r>
      <w:r w:rsidRPr="00AB1BCA">
        <w:rPr>
          <w:bCs/>
          <w:color w:val="7F0055"/>
        </w:rPr>
        <w:t>class</w:t>
      </w:r>
      <w:r w:rsidRPr="00AB1BCA">
        <w:t xml:space="preserve"> HashtableDemo {</w:t>
      </w:r>
    </w:p>
    <w:p w14:paraId="405AECD0" w14:textId="77777777" w:rsidR="00AB1BCA" w:rsidRPr="00AB1BCA" w:rsidRDefault="00AB1BCA" w:rsidP="00AB1BCA">
      <w:pPr>
        <w:pStyle w:val="Output"/>
      </w:pPr>
      <w:r w:rsidRPr="00AB1BCA">
        <w:tab/>
      </w:r>
      <w:r w:rsidRPr="00AB1BCA">
        <w:rPr>
          <w:bCs/>
          <w:color w:val="7F0055"/>
        </w:rPr>
        <w:t>public</w:t>
      </w:r>
      <w:r w:rsidRPr="00AB1BCA">
        <w:t xml:space="preserve"> </w:t>
      </w:r>
      <w:r w:rsidRPr="00AB1BCA">
        <w:rPr>
          <w:bCs/>
          <w:color w:val="7F0055"/>
        </w:rPr>
        <w:t>static</w:t>
      </w:r>
      <w:r w:rsidRPr="00AB1BCA">
        <w:t xml:space="preserve"> </w:t>
      </w:r>
      <w:r w:rsidRPr="00AB1BCA">
        <w:rPr>
          <w:bCs/>
          <w:color w:val="7F0055"/>
        </w:rPr>
        <w:t>void</w:t>
      </w:r>
      <w:r w:rsidRPr="00AB1BCA">
        <w:t xml:space="preserve"> main(String[] </w:t>
      </w:r>
      <w:r w:rsidRPr="00AB1BCA">
        <w:rPr>
          <w:color w:val="6A3E3E"/>
        </w:rPr>
        <w:t>args</w:t>
      </w:r>
      <w:r w:rsidRPr="00AB1BCA">
        <w:t>) {</w:t>
      </w:r>
    </w:p>
    <w:p w14:paraId="7B3BC8AB" w14:textId="77777777" w:rsidR="00AB1BCA" w:rsidRPr="00AB1BCA" w:rsidRDefault="00AB1BCA" w:rsidP="00AB1BCA">
      <w:pPr>
        <w:pStyle w:val="Output"/>
      </w:pPr>
      <w:r w:rsidRPr="00AB1BCA">
        <w:tab/>
      </w:r>
      <w:r w:rsidRPr="00AB1BCA">
        <w:tab/>
        <w:t xml:space="preserve">Hashtable </w:t>
      </w:r>
      <w:r w:rsidRPr="00AB1BCA">
        <w:rPr>
          <w:color w:val="6A3E3E"/>
        </w:rPr>
        <w:t>h</w:t>
      </w:r>
      <w:r w:rsidRPr="00AB1BCA">
        <w:t xml:space="preserve"> = </w:t>
      </w:r>
      <w:r w:rsidRPr="00AB1BCA">
        <w:rPr>
          <w:bCs/>
          <w:color w:val="7F0055"/>
        </w:rPr>
        <w:t>new</w:t>
      </w:r>
      <w:r w:rsidRPr="00AB1BCA">
        <w:t xml:space="preserve"> Hashtable();</w:t>
      </w:r>
    </w:p>
    <w:p w14:paraId="3F8E318C" w14:textId="77777777" w:rsidR="00AB1BCA" w:rsidRPr="00AB1BCA" w:rsidRDefault="00AB1BCA" w:rsidP="00AB1BCA">
      <w:pPr>
        <w:pStyle w:val="Output"/>
      </w:pPr>
      <w:r w:rsidRPr="00AB1BCA">
        <w:tab/>
      </w:r>
      <w:r w:rsidRPr="00AB1BCA">
        <w:tab/>
      </w:r>
      <w:r w:rsidRPr="00AB1BCA">
        <w:rPr>
          <w:color w:val="6A3E3E"/>
        </w:rPr>
        <w:t>h</w:t>
      </w:r>
      <w:r w:rsidRPr="00AB1BCA">
        <w:t>.put(</w:t>
      </w:r>
      <w:r w:rsidRPr="00AB1BCA">
        <w:rPr>
          <w:bCs/>
          <w:color w:val="7F0055"/>
        </w:rPr>
        <w:t>new</w:t>
      </w:r>
      <w:r w:rsidRPr="00AB1BCA">
        <w:t xml:space="preserve"> Test(5), </w:t>
      </w:r>
      <w:r w:rsidRPr="00AB1BCA">
        <w:rPr>
          <w:color w:val="2A00FF"/>
        </w:rPr>
        <w:t>"A"</w:t>
      </w:r>
      <w:r w:rsidRPr="00AB1BCA">
        <w:t>);</w:t>
      </w:r>
    </w:p>
    <w:p w14:paraId="4D0F9137" w14:textId="77777777" w:rsidR="00AB1BCA" w:rsidRPr="00AB1BCA" w:rsidRDefault="00AB1BCA" w:rsidP="00AB1BCA">
      <w:pPr>
        <w:pStyle w:val="Output"/>
      </w:pPr>
      <w:r w:rsidRPr="00AB1BCA">
        <w:tab/>
      </w:r>
      <w:r w:rsidRPr="00AB1BCA">
        <w:tab/>
      </w:r>
      <w:r w:rsidRPr="00AB1BCA">
        <w:rPr>
          <w:color w:val="6A3E3E"/>
        </w:rPr>
        <w:t>h</w:t>
      </w:r>
      <w:r w:rsidRPr="00AB1BCA">
        <w:t>.put(</w:t>
      </w:r>
      <w:r w:rsidRPr="00AB1BCA">
        <w:rPr>
          <w:bCs/>
          <w:color w:val="7F0055"/>
        </w:rPr>
        <w:t>new</w:t>
      </w:r>
      <w:r w:rsidRPr="00AB1BCA">
        <w:t xml:space="preserve"> Test(2), </w:t>
      </w:r>
      <w:r w:rsidRPr="00AB1BCA">
        <w:rPr>
          <w:color w:val="2A00FF"/>
        </w:rPr>
        <w:t>"B"</w:t>
      </w:r>
      <w:r w:rsidRPr="00AB1BCA">
        <w:t>);</w:t>
      </w:r>
    </w:p>
    <w:p w14:paraId="6942BE26" w14:textId="77777777" w:rsidR="00AB1BCA" w:rsidRPr="00AB1BCA" w:rsidRDefault="00AB1BCA" w:rsidP="00AB1BCA">
      <w:pPr>
        <w:pStyle w:val="Output"/>
      </w:pPr>
      <w:r w:rsidRPr="00AB1BCA">
        <w:tab/>
      </w:r>
      <w:r w:rsidRPr="00AB1BCA">
        <w:tab/>
      </w:r>
      <w:r w:rsidRPr="00AB1BCA">
        <w:rPr>
          <w:color w:val="6A3E3E"/>
        </w:rPr>
        <w:t>h</w:t>
      </w:r>
      <w:r w:rsidRPr="00AB1BCA">
        <w:t>.put(</w:t>
      </w:r>
      <w:r w:rsidRPr="00AB1BCA">
        <w:rPr>
          <w:bCs/>
          <w:color w:val="7F0055"/>
        </w:rPr>
        <w:t>new</w:t>
      </w:r>
      <w:r w:rsidRPr="00AB1BCA">
        <w:t xml:space="preserve"> Test(6), </w:t>
      </w:r>
      <w:r w:rsidRPr="00AB1BCA">
        <w:rPr>
          <w:color w:val="2A00FF"/>
        </w:rPr>
        <w:t>"C"</w:t>
      </w:r>
      <w:r w:rsidRPr="00AB1BCA">
        <w:t>);</w:t>
      </w:r>
    </w:p>
    <w:p w14:paraId="4085A979" w14:textId="77777777" w:rsidR="00AB1BCA" w:rsidRPr="00AB1BCA" w:rsidRDefault="00AB1BCA" w:rsidP="00AB1BCA">
      <w:pPr>
        <w:pStyle w:val="Output"/>
      </w:pPr>
      <w:r w:rsidRPr="00AB1BCA">
        <w:tab/>
      </w:r>
      <w:r w:rsidRPr="00AB1BCA">
        <w:tab/>
      </w:r>
      <w:r w:rsidRPr="00AB1BCA">
        <w:rPr>
          <w:color w:val="6A3E3E"/>
        </w:rPr>
        <w:t>h</w:t>
      </w:r>
      <w:r w:rsidRPr="00AB1BCA">
        <w:t>.put(</w:t>
      </w:r>
      <w:r w:rsidRPr="00AB1BCA">
        <w:rPr>
          <w:bCs/>
          <w:color w:val="7F0055"/>
        </w:rPr>
        <w:t>new</w:t>
      </w:r>
      <w:r w:rsidRPr="00AB1BCA">
        <w:t xml:space="preserve"> Test(15), </w:t>
      </w:r>
      <w:r w:rsidRPr="00AB1BCA">
        <w:rPr>
          <w:color w:val="2A00FF"/>
        </w:rPr>
        <w:t>"D"</w:t>
      </w:r>
      <w:r w:rsidRPr="00AB1BCA">
        <w:t>);</w:t>
      </w:r>
    </w:p>
    <w:p w14:paraId="62C34F7C" w14:textId="77777777" w:rsidR="00AB1BCA" w:rsidRPr="00AB1BCA" w:rsidRDefault="00AB1BCA" w:rsidP="00AB1BCA">
      <w:pPr>
        <w:pStyle w:val="Output"/>
      </w:pPr>
      <w:r w:rsidRPr="00AB1BCA">
        <w:tab/>
      </w:r>
      <w:r w:rsidRPr="00AB1BCA">
        <w:tab/>
      </w:r>
      <w:r w:rsidRPr="00AB1BCA">
        <w:rPr>
          <w:color w:val="6A3E3E"/>
        </w:rPr>
        <w:t>h</w:t>
      </w:r>
      <w:r w:rsidRPr="00AB1BCA">
        <w:t>.put(</w:t>
      </w:r>
      <w:r w:rsidRPr="00AB1BCA">
        <w:rPr>
          <w:bCs/>
          <w:color w:val="7F0055"/>
        </w:rPr>
        <w:t>new</w:t>
      </w:r>
      <w:r w:rsidRPr="00AB1BCA">
        <w:t xml:space="preserve"> Test(23), </w:t>
      </w:r>
      <w:r w:rsidRPr="00AB1BCA">
        <w:rPr>
          <w:color w:val="2A00FF"/>
        </w:rPr>
        <w:t>"E"</w:t>
      </w:r>
      <w:r w:rsidRPr="00AB1BCA">
        <w:t>);</w:t>
      </w:r>
    </w:p>
    <w:p w14:paraId="79CD41A7" w14:textId="77777777" w:rsidR="00AB1BCA" w:rsidRPr="00AB1BCA" w:rsidRDefault="00AB1BCA" w:rsidP="00AB1BCA">
      <w:pPr>
        <w:pStyle w:val="Output"/>
      </w:pPr>
      <w:r w:rsidRPr="00AB1BCA">
        <w:tab/>
      </w:r>
      <w:r w:rsidRPr="00AB1BCA">
        <w:tab/>
      </w:r>
      <w:r w:rsidRPr="00AB1BCA">
        <w:rPr>
          <w:color w:val="6A3E3E"/>
        </w:rPr>
        <w:t>h</w:t>
      </w:r>
      <w:r w:rsidRPr="00AB1BCA">
        <w:t>.put(</w:t>
      </w:r>
      <w:r w:rsidRPr="00AB1BCA">
        <w:rPr>
          <w:bCs/>
          <w:color w:val="7F0055"/>
        </w:rPr>
        <w:t>new</w:t>
      </w:r>
      <w:r w:rsidRPr="00AB1BCA">
        <w:t xml:space="preserve"> Test(16), </w:t>
      </w:r>
      <w:r w:rsidRPr="00AB1BCA">
        <w:rPr>
          <w:color w:val="2A00FF"/>
        </w:rPr>
        <w:t>"F"</w:t>
      </w:r>
      <w:r w:rsidRPr="00AB1BCA">
        <w:t>);</w:t>
      </w:r>
    </w:p>
    <w:p w14:paraId="525C9C4D" w14:textId="77777777" w:rsidR="00AB1BCA" w:rsidRPr="00AB1BCA" w:rsidRDefault="00AB1BCA" w:rsidP="00AB1BCA">
      <w:pPr>
        <w:pStyle w:val="Output"/>
      </w:pPr>
      <w:r w:rsidRPr="00AB1BCA">
        <w:tab/>
      </w:r>
      <w:r w:rsidRPr="00AB1BCA">
        <w:tab/>
        <w:t>System.</w:t>
      </w:r>
      <w:r w:rsidRPr="00AB1BCA">
        <w:rPr>
          <w:bCs/>
          <w:i/>
          <w:iCs/>
          <w:color w:val="0000C0"/>
        </w:rPr>
        <w:t>out</w:t>
      </w:r>
      <w:r w:rsidRPr="00AB1BCA">
        <w:t>.println(</w:t>
      </w:r>
      <w:r w:rsidRPr="00AB1BCA">
        <w:rPr>
          <w:color w:val="6A3E3E"/>
        </w:rPr>
        <w:t>h</w:t>
      </w:r>
      <w:r w:rsidRPr="00AB1BCA">
        <w:t>);</w:t>
      </w:r>
    </w:p>
    <w:p w14:paraId="45E520E5" w14:textId="77777777" w:rsidR="00AB1BCA" w:rsidRPr="00AB1BCA" w:rsidRDefault="00AB1BCA" w:rsidP="00AB1BCA">
      <w:pPr>
        <w:pStyle w:val="Output"/>
      </w:pPr>
      <w:r w:rsidRPr="00AB1BCA">
        <w:tab/>
        <w:t>}</w:t>
      </w:r>
    </w:p>
    <w:p w14:paraId="022BD2C1" w14:textId="77777777" w:rsidR="00AB1BCA" w:rsidRPr="00AB1BCA" w:rsidRDefault="00AB1BCA" w:rsidP="00AB1BCA">
      <w:pPr>
        <w:pStyle w:val="Output"/>
      </w:pPr>
      <w:r w:rsidRPr="00AB1BCA">
        <w:t>}</w:t>
      </w:r>
    </w:p>
    <w:p w14:paraId="6640D641" w14:textId="77777777" w:rsidR="00AB1BCA" w:rsidRDefault="00AB1BCA" w:rsidP="00CE2FF5">
      <w:pPr>
        <w:pStyle w:val="Output"/>
        <w:shd w:val="clear" w:color="auto" w:fill="000000" w:themeFill="text1"/>
      </w:pPr>
      <w:r>
        <w:t>{6=C, 16=F, 5=A, 15=D, 2=B, 23=E}</w:t>
      </w:r>
    </w:p>
    <w:p w14:paraId="606878E5" w14:textId="77777777" w:rsidR="00AB1BCA" w:rsidRDefault="00AB1BCA" w:rsidP="00CE2FF5">
      <w:pPr>
        <w:jc w:val="center"/>
      </w:pPr>
      <w:r>
        <w:rPr>
          <w:noProof/>
          <w:lang w:eastAsia="en-US"/>
        </w:rPr>
        <w:drawing>
          <wp:inline distT="0" distB="0" distL="0" distR="0" wp14:anchorId="0DF9A1FC" wp14:editId="5537546B">
            <wp:extent cx="3931484" cy="2389068"/>
            <wp:effectExtent l="0" t="0" r="0" b="0"/>
            <wp:docPr id="209" name="Picture 209"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mp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30828" cy="244943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5A7C8F" w14:paraId="7006B335" w14:textId="77777777" w:rsidTr="00F24CD3">
        <w:tc>
          <w:tcPr>
            <w:tcW w:w="46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2F2CEA5" w14:textId="77777777" w:rsidR="005A7C8F" w:rsidRDefault="005A7C8F" w:rsidP="00F24CD3">
            <w:pPr>
              <w:jc w:val="center"/>
              <w:rPr>
                <w:b/>
              </w:rPr>
            </w:pPr>
            <w:r>
              <w:rPr>
                <w:b/>
              </w:rPr>
              <w:t>HashMap</w:t>
            </w:r>
          </w:p>
        </w:tc>
        <w:tc>
          <w:tcPr>
            <w:tcW w:w="467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7EE6788" w14:textId="77777777" w:rsidR="005A7C8F" w:rsidRDefault="005A7C8F" w:rsidP="00F24CD3">
            <w:pPr>
              <w:jc w:val="center"/>
              <w:rPr>
                <w:b/>
              </w:rPr>
            </w:pPr>
            <w:r>
              <w:rPr>
                <w:b/>
              </w:rPr>
              <w:t xml:space="preserve">Hashtable </w:t>
            </w:r>
          </w:p>
        </w:tc>
      </w:tr>
      <w:tr w:rsidR="005A7C8F" w14:paraId="505A71FE" w14:textId="77777777" w:rsidTr="00F24CD3">
        <w:tc>
          <w:tcPr>
            <w:tcW w:w="4675" w:type="dxa"/>
            <w:tcBorders>
              <w:top w:val="single" w:sz="4" w:space="0" w:color="auto"/>
              <w:left w:val="single" w:sz="4" w:space="0" w:color="auto"/>
              <w:bottom w:val="single" w:sz="4" w:space="0" w:color="auto"/>
              <w:right w:val="single" w:sz="4" w:space="0" w:color="auto"/>
            </w:tcBorders>
            <w:hideMark/>
          </w:tcPr>
          <w:p w14:paraId="4C15DA2F" w14:textId="7BC77BE8" w:rsidR="005A7C8F" w:rsidRDefault="005A7C8F" w:rsidP="00F93CCB">
            <w:pPr>
              <w:spacing w:line="360" w:lineRule="auto"/>
              <w:jc w:val="both"/>
            </w:pPr>
            <w:r>
              <w:t xml:space="preserve">HashMap is </w:t>
            </w:r>
            <w:r w:rsidRPr="00F93CCB">
              <w:rPr>
                <w:b/>
                <w:bCs/>
              </w:rPr>
              <w:t>non</w:t>
            </w:r>
            <w:r w:rsidR="00F93CCB">
              <w:rPr>
                <w:b/>
                <w:bCs/>
              </w:rPr>
              <w:t>-</w:t>
            </w:r>
            <w:r w:rsidRPr="00F93CCB">
              <w:rPr>
                <w:b/>
                <w:bCs/>
              </w:rPr>
              <w:t>synchronized</w:t>
            </w:r>
          </w:p>
          <w:p w14:paraId="7D60267F" w14:textId="2587BD5C" w:rsidR="005A7C8F" w:rsidRDefault="005A7C8F" w:rsidP="00F93CCB">
            <w:pPr>
              <w:spacing w:line="360" w:lineRule="auto"/>
              <w:jc w:val="both"/>
            </w:pPr>
            <w:r>
              <w:t xml:space="preserve">Performance is high because no </w:t>
            </w:r>
            <w:r w:rsidR="00612BCB">
              <w:t>threads</w:t>
            </w:r>
            <w:r>
              <w:t xml:space="preserve"> waiting</w:t>
            </w:r>
          </w:p>
          <w:p w14:paraId="6CB1C5C7" w14:textId="390824A9" w:rsidR="005A7C8F" w:rsidRDefault="0057438D" w:rsidP="00F93CCB">
            <w:pPr>
              <w:spacing w:line="360" w:lineRule="auto"/>
              <w:jc w:val="both"/>
            </w:pPr>
            <w:r w:rsidRPr="0057438D">
              <w:rPr>
                <w:rStyle w:val="0SyntaxPinkChar"/>
              </w:rPr>
              <w:t>n</w:t>
            </w:r>
            <w:r w:rsidR="005A7C8F" w:rsidRPr="0057438D">
              <w:rPr>
                <w:rStyle w:val="0SyntaxPinkChar"/>
              </w:rPr>
              <w:t>ulls</w:t>
            </w:r>
            <w:r w:rsidR="005A7C8F" w:rsidRPr="0057438D">
              <w:rPr>
                <w:b/>
                <w:bCs/>
              </w:rPr>
              <w:t xml:space="preserve"> allowed</w:t>
            </w:r>
            <w:r w:rsidR="005A7C8F">
              <w:t xml:space="preserve"> for both &lt;Key &amp; Value&gt;</w:t>
            </w:r>
          </w:p>
          <w:p w14:paraId="7AFD5601" w14:textId="77777777" w:rsidR="005A7C8F" w:rsidRDefault="005A7C8F" w:rsidP="00F93CCB">
            <w:pPr>
              <w:spacing w:line="360" w:lineRule="auto"/>
              <w:jc w:val="both"/>
            </w:pPr>
            <w:r>
              <w:lastRenderedPageBreak/>
              <w:t xml:space="preserve">Introduced in 1.2 version </w:t>
            </w:r>
          </w:p>
        </w:tc>
        <w:tc>
          <w:tcPr>
            <w:tcW w:w="4675" w:type="dxa"/>
            <w:tcBorders>
              <w:top w:val="single" w:sz="4" w:space="0" w:color="auto"/>
              <w:left w:val="single" w:sz="4" w:space="0" w:color="auto"/>
              <w:bottom w:val="single" w:sz="4" w:space="0" w:color="auto"/>
              <w:right w:val="single" w:sz="4" w:space="0" w:color="auto"/>
            </w:tcBorders>
            <w:hideMark/>
          </w:tcPr>
          <w:p w14:paraId="63D96829" w14:textId="73138EC2" w:rsidR="005A7C8F" w:rsidRDefault="00F93CCB" w:rsidP="00F93CCB">
            <w:pPr>
              <w:spacing w:line="360" w:lineRule="auto"/>
              <w:jc w:val="both"/>
            </w:pPr>
            <w:r w:rsidRPr="00F93CCB">
              <w:lastRenderedPageBreak/>
              <w:t xml:space="preserve">Hashtable </w:t>
            </w:r>
            <w:r w:rsidR="005A7C8F">
              <w:t xml:space="preserve">is </w:t>
            </w:r>
            <w:r w:rsidR="005A7C8F" w:rsidRPr="00F93CCB">
              <w:rPr>
                <w:b/>
                <w:bCs/>
              </w:rPr>
              <w:t>synchronized</w:t>
            </w:r>
          </w:p>
          <w:p w14:paraId="267DDA37" w14:textId="77777777" w:rsidR="005A7C8F" w:rsidRDefault="005A7C8F" w:rsidP="00F93CCB">
            <w:pPr>
              <w:spacing w:line="360" w:lineRule="auto"/>
              <w:jc w:val="both"/>
            </w:pPr>
            <w:r>
              <w:t>Performance is Low because threads may wait</w:t>
            </w:r>
          </w:p>
          <w:p w14:paraId="45294A58" w14:textId="4B98AF82" w:rsidR="005A7C8F" w:rsidRDefault="0057438D" w:rsidP="00F93CCB">
            <w:pPr>
              <w:spacing w:line="360" w:lineRule="auto"/>
              <w:jc w:val="both"/>
            </w:pPr>
            <w:r w:rsidRPr="0057438D">
              <w:rPr>
                <w:rStyle w:val="0SyntaxPinkChar"/>
              </w:rPr>
              <w:t>null</w:t>
            </w:r>
            <w:r>
              <w:rPr>
                <w:rStyle w:val="0SyntaxPinkChar"/>
              </w:rPr>
              <w:t>s</w:t>
            </w:r>
            <w:r w:rsidRPr="0057438D">
              <w:rPr>
                <w:b/>
                <w:bCs/>
              </w:rPr>
              <w:t xml:space="preserve"> </w:t>
            </w:r>
            <w:r w:rsidR="005A7C8F">
              <w:t>is NOT allowed for both &lt;Key &amp; Value&gt;</w:t>
            </w:r>
          </w:p>
          <w:p w14:paraId="5C15EE0E" w14:textId="7D8C9AEF" w:rsidR="005A7C8F" w:rsidRDefault="005A7C8F" w:rsidP="00F93CCB">
            <w:pPr>
              <w:spacing w:line="360" w:lineRule="auto"/>
              <w:jc w:val="both"/>
            </w:pPr>
            <w:r>
              <w:lastRenderedPageBreak/>
              <w:t xml:space="preserve">Introduced in 1.0 </w:t>
            </w:r>
            <w:r w:rsidR="00987AD1">
              <w:t>version (</w:t>
            </w:r>
            <w:r>
              <w:t>Legacy)</w:t>
            </w:r>
          </w:p>
        </w:tc>
      </w:tr>
    </w:tbl>
    <w:p w14:paraId="38D3EE1F" w14:textId="77777777" w:rsidR="005A7C8F" w:rsidRDefault="005A7C8F" w:rsidP="006E3DF2">
      <w:pPr>
        <w:spacing w:line="240" w:lineRule="auto"/>
      </w:pPr>
    </w:p>
    <w:p w14:paraId="3562F4BA" w14:textId="0488F42F" w:rsidR="005A7C8F" w:rsidRDefault="005A7C8F" w:rsidP="00C30AAD">
      <w:pPr>
        <w:spacing w:line="240" w:lineRule="auto"/>
      </w:pPr>
      <w:r>
        <w:t xml:space="preserve">By </w:t>
      </w:r>
      <w:r w:rsidR="00987AD1">
        <w:t>default,</w:t>
      </w:r>
      <w:r>
        <w:t xml:space="preserve"> HashMap is non-synchronized but we can get </w:t>
      </w:r>
      <w:r w:rsidR="00987AD1">
        <w:t>Synchronized</w:t>
      </w:r>
      <w:r>
        <w:t xml:space="preserve"> version of HashMap by </w:t>
      </w:r>
      <w:r w:rsidR="00987AD1">
        <w:t>using</w:t>
      </w:r>
      <w:r>
        <w:t xml:space="preserve"> </w:t>
      </w:r>
      <w:r w:rsidR="00987AD1" w:rsidRPr="00987AD1">
        <w:rPr>
          <w:rFonts w:ascii="Consolas" w:hAnsi="Consolas"/>
          <w:b/>
          <w:bCs/>
          <w:color w:val="0000FF"/>
        </w:rPr>
        <w:t>synchronizedMap</w:t>
      </w:r>
      <w:r w:rsidRPr="00987AD1">
        <w:rPr>
          <w:rFonts w:ascii="Consolas" w:hAnsi="Consolas"/>
          <w:b/>
          <w:bCs/>
          <w:color w:val="0000FF"/>
        </w:rPr>
        <w:t>()</w:t>
      </w:r>
      <w:r w:rsidRPr="00987AD1">
        <w:rPr>
          <w:color w:val="0000FF"/>
        </w:rPr>
        <w:t xml:space="preserve"> </w:t>
      </w:r>
      <w:r>
        <w:t>of collections class</w:t>
      </w:r>
    </w:p>
    <w:p w14:paraId="305358C4" w14:textId="77777777" w:rsidR="005A7C8F" w:rsidRDefault="005A7C8F" w:rsidP="005A7C8F">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b/>
        </w:rPr>
      </w:pPr>
      <w:r>
        <w:rPr>
          <w:b/>
        </w:rPr>
        <w:t>HashMap m = new HashMap()</w:t>
      </w:r>
    </w:p>
    <w:p w14:paraId="08811ED7" w14:textId="77777777" w:rsidR="005A7C8F" w:rsidRDefault="005A7C8F" w:rsidP="005A7C8F">
      <w:pPr>
        <w:pBdr>
          <w:top w:val="single" w:sz="4" w:space="1" w:color="auto"/>
          <w:left w:val="single" w:sz="4" w:space="4" w:color="auto"/>
          <w:bottom w:val="single" w:sz="4" w:space="1" w:color="auto"/>
          <w:right w:val="single" w:sz="4" w:space="4" w:color="auto"/>
        </w:pBdr>
        <w:shd w:val="clear" w:color="auto" w:fill="F2F2F2" w:themeFill="background1" w:themeFillShade="F2"/>
        <w:jc w:val="center"/>
        <w:rPr>
          <w:b/>
        </w:rPr>
      </w:pPr>
      <w:r>
        <w:rPr>
          <w:b/>
        </w:rPr>
        <w:t xml:space="preserve">                      </w:t>
      </w:r>
      <w:r>
        <w:rPr>
          <w:b/>
          <w:highlight w:val="yellow"/>
        </w:rPr>
        <w:t>Map m1 = Collections.synchronizedMap(m)</w:t>
      </w:r>
    </w:p>
    <w:p w14:paraId="5C88C418" w14:textId="77777777" w:rsidR="00AB1BCA" w:rsidRDefault="00AB1BCA" w:rsidP="006E3DF2">
      <w:pPr>
        <w:spacing w:line="240" w:lineRule="auto"/>
      </w:pPr>
    </w:p>
    <w:p w14:paraId="05D7AA15" w14:textId="77777777" w:rsidR="00AB1BCA" w:rsidRDefault="00AB1BCA" w:rsidP="006E3DF2">
      <w:pPr>
        <w:pStyle w:val="Heading4"/>
        <w:spacing w:after="0" w:line="240" w:lineRule="auto"/>
      </w:pPr>
      <w:r>
        <w:t>2 Properties</w:t>
      </w:r>
    </w:p>
    <w:p w14:paraId="3DA4A78B" w14:textId="06927C2B" w:rsidR="00AB1BCA" w:rsidRDefault="00AB1BCA" w:rsidP="00C30AAD">
      <w:r>
        <w:t xml:space="preserve">In our </w:t>
      </w:r>
      <w:r w:rsidR="006A5D39">
        <w:t xml:space="preserve">project </w:t>
      </w:r>
      <w:r>
        <w:t xml:space="preserve">if </w:t>
      </w:r>
      <w:r w:rsidR="006E3DF2">
        <w:t>anything</w:t>
      </w:r>
      <w:r>
        <w:t xml:space="preserve"> which changes frequently like Database names, username, password </w:t>
      </w:r>
      <w:r w:rsidR="006A5D39">
        <w:t>etc.</w:t>
      </w:r>
      <w:r>
        <w:t xml:space="preserve"> we use properties file to store those &amp; java </w:t>
      </w:r>
      <w:r w:rsidR="006A5D39">
        <w:t>program</w:t>
      </w:r>
      <w:r>
        <w:t xml:space="preserve"> used to read properties file</w:t>
      </w:r>
    </w:p>
    <w:p w14:paraId="70BC5702" w14:textId="316F9026" w:rsidR="00AB1BCA" w:rsidRPr="00C30AAD" w:rsidRDefault="00AB1BCA" w:rsidP="00C30AAD">
      <w:pPr>
        <w:pStyle w:val="Output"/>
        <w:rPr>
          <w:color w:val="0000FF"/>
        </w:rPr>
      </w:pPr>
      <w:r w:rsidRPr="00C30AAD">
        <w:rPr>
          <w:color w:val="0000FF"/>
        </w:rPr>
        <w:t>Properties p = new Properties ()</w:t>
      </w:r>
    </w:p>
    <w:p w14:paraId="1FF9C937" w14:textId="77777777" w:rsidR="00C30AAD" w:rsidRDefault="00C30AAD" w:rsidP="00C30AAD"/>
    <w:p w14:paraId="0462EDED" w14:textId="77777777" w:rsidR="00AB1BCA" w:rsidRDefault="00AB1BCA" w:rsidP="00AB1BCA">
      <w:pPr>
        <w:pStyle w:val="Qsns"/>
      </w:pPr>
      <w:r>
        <w:t>KEY &amp; Values must be String type</w:t>
      </w:r>
    </w:p>
    <w:p w14:paraId="624E5CDC" w14:textId="77777777" w:rsidR="00AB1BCA" w:rsidRDefault="00AB1BCA" w:rsidP="006E3DF2">
      <w:pPr>
        <w:rPr>
          <w:b/>
          <w:u w:val="single"/>
        </w:rPr>
      </w:pPr>
      <w:r>
        <w:rPr>
          <w:b/>
          <w:u w:val="single"/>
        </w:rPr>
        <w:t>Methods</w:t>
      </w:r>
    </w:p>
    <w:p w14:paraId="734D53DD" w14:textId="77777777" w:rsidR="00AB1BCA" w:rsidRPr="00C30AAD" w:rsidRDefault="00AB1BCA" w:rsidP="00B413EE">
      <w:pPr>
        <w:pStyle w:val="ListParagraph"/>
        <w:numPr>
          <w:ilvl w:val="0"/>
          <w:numId w:val="231"/>
        </w:numPr>
        <w:rPr>
          <w:rFonts w:ascii="Consolas" w:hAnsi="Consolas"/>
          <w:b/>
          <w:sz w:val="18"/>
          <w:szCs w:val="18"/>
        </w:rPr>
      </w:pPr>
      <w:r w:rsidRPr="00C30AAD">
        <w:rPr>
          <w:rFonts w:ascii="Consolas" w:hAnsi="Consolas"/>
          <w:b/>
          <w:sz w:val="18"/>
          <w:szCs w:val="18"/>
        </w:rPr>
        <w:t>String getProperty(String name);</w:t>
      </w:r>
    </w:p>
    <w:p w14:paraId="78972D5C" w14:textId="77777777" w:rsidR="00AB1BCA" w:rsidRPr="00C30AAD" w:rsidRDefault="00AB1BCA" w:rsidP="00B413EE">
      <w:pPr>
        <w:pStyle w:val="ListParagraph"/>
        <w:numPr>
          <w:ilvl w:val="0"/>
          <w:numId w:val="231"/>
        </w:numPr>
        <w:rPr>
          <w:rFonts w:ascii="Consolas" w:hAnsi="Consolas"/>
          <w:b/>
          <w:sz w:val="18"/>
          <w:szCs w:val="18"/>
        </w:rPr>
      </w:pPr>
      <w:r w:rsidRPr="00C30AAD">
        <w:rPr>
          <w:rFonts w:ascii="Consolas" w:hAnsi="Consolas"/>
          <w:b/>
          <w:sz w:val="18"/>
          <w:szCs w:val="18"/>
        </w:rPr>
        <w:t>String setProperty(String name, value);</w:t>
      </w:r>
    </w:p>
    <w:p w14:paraId="5AB407CC" w14:textId="77777777" w:rsidR="00AB1BCA" w:rsidRPr="00C30AAD" w:rsidRDefault="00AB1BCA" w:rsidP="00B413EE">
      <w:pPr>
        <w:pStyle w:val="ListParagraph"/>
        <w:numPr>
          <w:ilvl w:val="0"/>
          <w:numId w:val="231"/>
        </w:numPr>
        <w:rPr>
          <w:rFonts w:ascii="Consolas" w:hAnsi="Consolas"/>
          <w:b/>
          <w:sz w:val="18"/>
          <w:szCs w:val="18"/>
        </w:rPr>
      </w:pPr>
      <w:r w:rsidRPr="00C30AAD">
        <w:rPr>
          <w:rFonts w:ascii="Consolas" w:hAnsi="Consolas"/>
          <w:b/>
          <w:sz w:val="18"/>
          <w:szCs w:val="18"/>
        </w:rPr>
        <w:t>Enumaration propertyNames();</w:t>
      </w:r>
    </w:p>
    <w:p w14:paraId="479C142C" w14:textId="77777777" w:rsidR="00AB1BCA" w:rsidRDefault="00AB1BCA" w:rsidP="00C30AAD">
      <w:pPr>
        <w:pStyle w:val="ListParagraph"/>
        <w:spacing w:line="240" w:lineRule="auto"/>
        <w:rPr>
          <w:b/>
        </w:rPr>
      </w:pPr>
    </w:p>
    <w:p w14:paraId="49BEA783" w14:textId="77777777" w:rsidR="00AB1BCA" w:rsidRPr="00C30AAD" w:rsidRDefault="006E3DF2" w:rsidP="00B413EE">
      <w:pPr>
        <w:pStyle w:val="ListParagraph"/>
        <w:numPr>
          <w:ilvl w:val="0"/>
          <w:numId w:val="231"/>
        </w:numPr>
        <w:spacing w:line="240" w:lineRule="auto"/>
        <w:jc w:val="both"/>
        <w:rPr>
          <w:rFonts w:ascii="Consolas" w:hAnsi="Consolas"/>
          <w:b/>
          <w:sz w:val="18"/>
          <w:szCs w:val="18"/>
        </w:rPr>
      </w:pPr>
      <w:r w:rsidRPr="00C30AAD">
        <w:rPr>
          <w:rFonts w:ascii="Consolas" w:hAnsi="Consolas"/>
          <w:b/>
          <w:sz w:val="18"/>
          <w:szCs w:val="18"/>
        </w:rPr>
        <w:t>v</w:t>
      </w:r>
      <w:r w:rsidR="00AB1BCA" w:rsidRPr="00C30AAD">
        <w:rPr>
          <w:rFonts w:ascii="Consolas" w:hAnsi="Consolas"/>
          <w:b/>
          <w:sz w:val="18"/>
          <w:szCs w:val="18"/>
        </w:rPr>
        <w:t>oid load(InputStream is)</w:t>
      </w:r>
      <w:r w:rsidR="00AB1BCA" w:rsidRPr="00C30AAD">
        <w:rPr>
          <w:rFonts w:ascii="Consolas" w:hAnsi="Consolas"/>
          <w:b/>
          <w:sz w:val="18"/>
          <w:szCs w:val="18"/>
        </w:rPr>
        <w:tab/>
      </w:r>
    </w:p>
    <w:p w14:paraId="322D2A07" w14:textId="77777777" w:rsidR="00AB1BCA" w:rsidRDefault="00AB1BCA" w:rsidP="00C30AAD">
      <w:pPr>
        <w:pStyle w:val="ListParagraph"/>
      </w:pPr>
      <w:r>
        <w:t>Load properties from properties file into java properties Object</w:t>
      </w:r>
    </w:p>
    <w:p w14:paraId="09B2156E" w14:textId="77777777" w:rsidR="00AB1BCA" w:rsidRDefault="00AB1BCA" w:rsidP="00C30AAD">
      <w:pPr>
        <w:pStyle w:val="ListParagraph"/>
        <w:spacing w:line="240" w:lineRule="auto"/>
        <w:rPr>
          <w:b/>
        </w:rPr>
      </w:pPr>
    </w:p>
    <w:p w14:paraId="0FECC9FF" w14:textId="29459D93" w:rsidR="00AB1BCA" w:rsidRPr="00C30AAD" w:rsidRDefault="006E3DF2" w:rsidP="00B413EE">
      <w:pPr>
        <w:pStyle w:val="ListParagraph"/>
        <w:numPr>
          <w:ilvl w:val="0"/>
          <w:numId w:val="231"/>
        </w:numPr>
        <w:spacing w:line="240" w:lineRule="auto"/>
        <w:rPr>
          <w:rFonts w:ascii="Consolas" w:hAnsi="Consolas"/>
          <w:b/>
          <w:sz w:val="18"/>
          <w:szCs w:val="18"/>
        </w:rPr>
      </w:pPr>
      <w:r w:rsidRPr="00C30AAD">
        <w:rPr>
          <w:rFonts w:ascii="Consolas" w:hAnsi="Consolas"/>
          <w:b/>
          <w:sz w:val="18"/>
          <w:szCs w:val="18"/>
        </w:rPr>
        <w:t>v</w:t>
      </w:r>
      <w:r w:rsidR="00AB1BCA" w:rsidRPr="00C30AAD">
        <w:rPr>
          <w:rFonts w:ascii="Consolas" w:hAnsi="Consolas"/>
          <w:b/>
          <w:sz w:val="18"/>
          <w:szCs w:val="18"/>
        </w:rPr>
        <w:t xml:space="preserve">oid store(OutputStream is, String </w:t>
      </w:r>
      <w:r w:rsidR="006A5D39" w:rsidRPr="00C30AAD">
        <w:rPr>
          <w:rFonts w:ascii="Consolas" w:hAnsi="Consolas"/>
          <w:b/>
          <w:sz w:val="18"/>
          <w:szCs w:val="18"/>
        </w:rPr>
        <w:t>comment</w:t>
      </w:r>
      <w:r w:rsidR="00AB1BCA" w:rsidRPr="00C30AAD">
        <w:rPr>
          <w:rFonts w:ascii="Consolas" w:hAnsi="Consolas"/>
          <w:b/>
          <w:sz w:val="18"/>
          <w:szCs w:val="18"/>
        </w:rPr>
        <w:t>)</w:t>
      </w:r>
      <w:r w:rsidR="00AB1BCA" w:rsidRPr="00C30AAD">
        <w:rPr>
          <w:rFonts w:ascii="Consolas" w:hAnsi="Consolas"/>
          <w:b/>
          <w:sz w:val="18"/>
          <w:szCs w:val="18"/>
        </w:rPr>
        <w:tab/>
      </w:r>
    </w:p>
    <w:p w14:paraId="0A0DF57C" w14:textId="77777777" w:rsidR="00AB1BCA" w:rsidRDefault="00AB1BCA" w:rsidP="00C30AAD">
      <w:pPr>
        <w:pStyle w:val="ListParagraph"/>
      </w:pPr>
      <w:r>
        <w:t xml:space="preserve">Store java properties Object into properties file </w:t>
      </w:r>
    </w:p>
    <w:p w14:paraId="548F5237" w14:textId="77777777" w:rsidR="00AB1BCA" w:rsidRPr="00AB1BCA" w:rsidRDefault="00AB1BCA" w:rsidP="00AB1BCA">
      <w:pPr>
        <w:pStyle w:val="Output"/>
        <w:shd w:val="clear" w:color="auto" w:fill="7030A0"/>
        <w:rPr>
          <w:color w:val="FFFFFF" w:themeColor="background1"/>
        </w:rPr>
      </w:pPr>
      <w:r w:rsidRPr="00AB1BCA">
        <w:rPr>
          <w:color w:val="FFFFFF" w:themeColor="background1"/>
        </w:rPr>
        <w:t>uname=satya</w:t>
      </w:r>
      <w:r w:rsidRPr="00AB1BCA">
        <w:rPr>
          <w:color w:val="FFFFFF" w:themeColor="background1"/>
        </w:rPr>
        <w:tab/>
      </w:r>
      <w:r w:rsidRPr="00AB1BCA">
        <w:rPr>
          <w:color w:val="FFFFFF" w:themeColor="background1"/>
        </w:rPr>
        <w:tab/>
        <w:t xml:space="preserve">//abc.properties before </w:t>
      </w:r>
    </w:p>
    <w:p w14:paraId="1951DC5A" w14:textId="77777777" w:rsidR="00AB1BCA" w:rsidRPr="00AB1BCA" w:rsidRDefault="00AB1BCA" w:rsidP="00AB1BCA">
      <w:pPr>
        <w:pStyle w:val="Output"/>
        <w:shd w:val="clear" w:color="auto" w:fill="7030A0"/>
        <w:rPr>
          <w:color w:val="FFFFFF" w:themeColor="background1"/>
        </w:rPr>
      </w:pPr>
      <w:r w:rsidRPr="00AB1BCA">
        <w:rPr>
          <w:color w:val="FFFFFF" w:themeColor="background1"/>
        </w:rPr>
        <w:t>port=8080</w:t>
      </w:r>
    </w:p>
    <w:p w14:paraId="747F3066" w14:textId="77777777" w:rsidR="00AB1BCA" w:rsidRDefault="00AB1BCA" w:rsidP="00AB1BCA">
      <w:pPr>
        <w:pStyle w:val="Output"/>
      </w:pPr>
      <w:r>
        <w:rPr>
          <w:bCs/>
          <w:color w:val="7F0055"/>
        </w:rPr>
        <w:t>public</w:t>
      </w:r>
      <w:r>
        <w:t xml:space="preserve"> </w:t>
      </w:r>
      <w:r>
        <w:rPr>
          <w:bCs/>
          <w:color w:val="7F0055"/>
        </w:rPr>
        <w:t>class</w:t>
      </w:r>
      <w:r>
        <w:t xml:space="preserve"> PropertiesDemo {</w:t>
      </w:r>
    </w:p>
    <w:p w14:paraId="4E70B2BD" w14:textId="77777777" w:rsidR="00AB1BCA" w:rsidRDefault="00AB1BCA" w:rsidP="00AB1BCA">
      <w:pPr>
        <w:pStyle w:val="Output"/>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Exception {</w:t>
      </w:r>
    </w:p>
    <w:p w14:paraId="5485D5E6" w14:textId="77777777" w:rsidR="00AB1BCA" w:rsidRDefault="00AB1BCA" w:rsidP="00AB1BCA">
      <w:pPr>
        <w:pStyle w:val="Output"/>
      </w:pPr>
      <w:r>
        <w:tab/>
        <w:t xml:space="preserve">Properties </w:t>
      </w:r>
      <w:r>
        <w:rPr>
          <w:color w:val="6A3E3E"/>
        </w:rPr>
        <w:t>p</w:t>
      </w:r>
      <w:r>
        <w:t xml:space="preserve"> = </w:t>
      </w:r>
      <w:r>
        <w:rPr>
          <w:bCs/>
          <w:color w:val="7F0055"/>
        </w:rPr>
        <w:t>new</w:t>
      </w:r>
      <w:r>
        <w:t xml:space="preserve"> Properties();</w:t>
      </w:r>
    </w:p>
    <w:p w14:paraId="2D6BBF35" w14:textId="77777777" w:rsidR="00AB1BCA" w:rsidRDefault="00AB1BCA" w:rsidP="00AB1BCA">
      <w:pPr>
        <w:pStyle w:val="Output"/>
      </w:pPr>
      <w:r>
        <w:tab/>
        <w:t xml:space="preserve">FileInputStream </w:t>
      </w:r>
      <w:r>
        <w:rPr>
          <w:color w:val="6A3E3E"/>
        </w:rPr>
        <w:t>fis</w:t>
      </w:r>
      <w:r>
        <w:t xml:space="preserve"> = </w:t>
      </w:r>
      <w:r>
        <w:rPr>
          <w:bCs/>
          <w:color w:val="7F0055"/>
        </w:rPr>
        <w:t>new</w:t>
      </w:r>
      <w:r>
        <w:t xml:space="preserve"> FileInputStream(</w:t>
      </w:r>
      <w:r>
        <w:rPr>
          <w:color w:val="2A00FF"/>
        </w:rPr>
        <w:t>"abc.properties"</w:t>
      </w:r>
      <w:r>
        <w:t>);</w:t>
      </w:r>
    </w:p>
    <w:p w14:paraId="19932840" w14:textId="77777777" w:rsidR="00AB1BCA" w:rsidRDefault="00AB1BCA" w:rsidP="00AB1BCA">
      <w:pPr>
        <w:pStyle w:val="Output"/>
      </w:pPr>
      <w:r>
        <w:tab/>
      </w:r>
      <w:r>
        <w:rPr>
          <w:color w:val="6A3E3E"/>
        </w:rPr>
        <w:t>p</w:t>
      </w:r>
      <w:r>
        <w:t>.load(</w:t>
      </w:r>
      <w:r>
        <w:rPr>
          <w:color w:val="6A3E3E"/>
        </w:rPr>
        <w:t>fis</w:t>
      </w:r>
      <w:r>
        <w:t>);</w:t>
      </w:r>
    </w:p>
    <w:p w14:paraId="3D7BEA7A" w14:textId="77777777" w:rsidR="00AB1BCA" w:rsidRDefault="00AB1BCA" w:rsidP="00AB1BCA">
      <w:pPr>
        <w:pStyle w:val="Output"/>
      </w:pPr>
      <w:r>
        <w:tab/>
        <w:t>System.</w:t>
      </w:r>
      <w:r>
        <w:rPr>
          <w:bCs/>
          <w:i/>
          <w:iCs/>
          <w:color w:val="0000C0"/>
        </w:rPr>
        <w:t>out</w:t>
      </w:r>
      <w:r>
        <w:t>.println(</w:t>
      </w:r>
      <w:r>
        <w:rPr>
          <w:color w:val="6A3E3E"/>
        </w:rPr>
        <w:t>p</w:t>
      </w:r>
      <w:r>
        <w:t>);</w:t>
      </w:r>
      <w:r>
        <w:tab/>
      </w:r>
    </w:p>
    <w:p w14:paraId="55DF323F" w14:textId="77777777" w:rsidR="00AB1BCA" w:rsidRDefault="00AB1BCA" w:rsidP="00AB1BCA">
      <w:pPr>
        <w:pStyle w:val="Output"/>
      </w:pPr>
      <w:r>
        <w:tab/>
        <w:t>System.</w:t>
      </w:r>
      <w:r>
        <w:rPr>
          <w:bCs/>
          <w:i/>
          <w:iCs/>
          <w:color w:val="0000C0"/>
        </w:rPr>
        <w:t>out</w:t>
      </w:r>
      <w:r>
        <w:t>.println(</w:t>
      </w:r>
      <w:r>
        <w:rPr>
          <w:color w:val="2A00FF"/>
        </w:rPr>
        <w:t>"Uname : "</w:t>
      </w:r>
      <w:r>
        <w:t>+</w:t>
      </w:r>
      <w:r>
        <w:rPr>
          <w:color w:val="6A3E3E"/>
        </w:rPr>
        <w:t>p</w:t>
      </w:r>
      <w:r>
        <w:t>.getProperty(</w:t>
      </w:r>
      <w:r>
        <w:rPr>
          <w:color w:val="2A00FF"/>
        </w:rPr>
        <w:t>"uname"</w:t>
      </w:r>
      <w:r>
        <w:t>));</w:t>
      </w:r>
    </w:p>
    <w:p w14:paraId="6E977240" w14:textId="77777777" w:rsidR="00AB1BCA" w:rsidRDefault="00AB1BCA" w:rsidP="00AB1BCA">
      <w:pPr>
        <w:pStyle w:val="Output"/>
      </w:pPr>
      <w:r>
        <w:tab/>
      </w:r>
    </w:p>
    <w:p w14:paraId="4306F983" w14:textId="77777777" w:rsidR="00AB1BCA" w:rsidRDefault="00AB1BCA" w:rsidP="00AB1BCA">
      <w:pPr>
        <w:pStyle w:val="Output"/>
      </w:pPr>
      <w:r>
        <w:tab/>
      </w:r>
      <w:r>
        <w:rPr>
          <w:color w:val="6A3E3E"/>
        </w:rPr>
        <w:t>p</w:t>
      </w:r>
      <w:r>
        <w:t>.setProperty(</w:t>
      </w:r>
      <w:r>
        <w:rPr>
          <w:color w:val="2A00FF"/>
        </w:rPr>
        <w:t>"port"</w:t>
      </w:r>
      <w:r>
        <w:t xml:space="preserve">, </w:t>
      </w:r>
      <w:r>
        <w:rPr>
          <w:color w:val="2A00FF"/>
        </w:rPr>
        <w:t>"8080"</w:t>
      </w:r>
      <w:r>
        <w:t>);</w:t>
      </w:r>
    </w:p>
    <w:p w14:paraId="7D9EDE98" w14:textId="77777777" w:rsidR="00AB1BCA" w:rsidRDefault="00AB1BCA" w:rsidP="00AB1BCA">
      <w:pPr>
        <w:pStyle w:val="Output"/>
      </w:pPr>
      <w:r>
        <w:tab/>
        <w:t xml:space="preserve">FileOutputStream </w:t>
      </w:r>
      <w:r>
        <w:rPr>
          <w:color w:val="6A3E3E"/>
        </w:rPr>
        <w:t>fos</w:t>
      </w:r>
      <w:r>
        <w:t xml:space="preserve"> = </w:t>
      </w:r>
      <w:r>
        <w:rPr>
          <w:bCs/>
          <w:color w:val="7F0055"/>
        </w:rPr>
        <w:t>new</w:t>
      </w:r>
      <w:r>
        <w:t xml:space="preserve"> FileOutputStream(</w:t>
      </w:r>
      <w:r>
        <w:rPr>
          <w:color w:val="2A00FF"/>
        </w:rPr>
        <w:t>"abc.properties"</w:t>
      </w:r>
      <w:r>
        <w:t>);</w:t>
      </w:r>
    </w:p>
    <w:p w14:paraId="52CE5C69" w14:textId="77777777" w:rsidR="00AB1BCA" w:rsidRDefault="00AB1BCA" w:rsidP="00AB1BCA">
      <w:pPr>
        <w:pStyle w:val="Output"/>
      </w:pPr>
      <w:r>
        <w:tab/>
      </w:r>
      <w:r>
        <w:rPr>
          <w:color w:val="6A3E3E"/>
        </w:rPr>
        <w:t>p</w:t>
      </w:r>
      <w:r>
        <w:t>.store(</w:t>
      </w:r>
      <w:r>
        <w:rPr>
          <w:color w:val="6A3E3E"/>
        </w:rPr>
        <w:t>fos</w:t>
      </w:r>
      <w:r>
        <w:t xml:space="preserve">, </w:t>
      </w:r>
      <w:r>
        <w:rPr>
          <w:color w:val="2A00FF"/>
        </w:rPr>
        <w:t>"Port Number comment added"</w:t>
      </w:r>
      <w:r>
        <w:t>);</w:t>
      </w:r>
    </w:p>
    <w:p w14:paraId="51BC1743" w14:textId="77777777" w:rsidR="00AB1BCA" w:rsidRDefault="00AB1BCA" w:rsidP="00AB1BCA">
      <w:pPr>
        <w:pStyle w:val="Output"/>
      </w:pPr>
      <w:r>
        <w:t>}</w:t>
      </w:r>
    </w:p>
    <w:p w14:paraId="37D54D7E" w14:textId="77777777" w:rsidR="00AB1BCA" w:rsidRDefault="00AB1BCA" w:rsidP="00AB1BCA">
      <w:pPr>
        <w:pStyle w:val="Output"/>
        <w:rPr>
          <w:rFonts w:ascii="Segoe UI" w:hAnsi="Segoe UI"/>
        </w:rPr>
      </w:pPr>
      <w:r>
        <w:t>}</w:t>
      </w:r>
    </w:p>
    <w:p w14:paraId="0D0AA0AF" w14:textId="77777777" w:rsidR="00AB1BCA" w:rsidRPr="00AB1BCA" w:rsidRDefault="00AB1BCA" w:rsidP="00AB1BCA">
      <w:pPr>
        <w:pStyle w:val="Output"/>
        <w:shd w:val="clear" w:color="auto" w:fill="000000" w:themeFill="text1"/>
        <w:rPr>
          <w:color w:val="FFFFFF" w:themeColor="background1"/>
        </w:rPr>
      </w:pPr>
      <w:r w:rsidRPr="00AB1BCA">
        <w:rPr>
          <w:color w:val="FFFFFF" w:themeColor="background1"/>
        </w:rPr>
        <w:t>#Port Number comment added</w:t>
      </w:r>
      <w:r w:rsidRPr="00AB1BCA">
        <w:rPr>
          <w:color w:val="FFFFFF" w:themeColor="background1"/>
        </w:rPr>
        <w:tab/>
      </w:r>
      <w:r w:rsidRPr="00AB1BCA">
        <w:rPr>
          <w:color w:val="FFFFFF" w:themeColor="background1"/>
        </w:rPr>
        <w:tab/>
        <w:t xml:space="preserve">//abc.properties After </w:t>
      </w:r>
    </w:p>
    <w:p w14:paraId="6BC31F1B" w14:textId="77777777" w:rsidR="00AB1BCA" w:rsidRPr="00AB1BCA" w:rsidRDefault="00AB1BCA" w:rsidP="00AB1BCA">
      <w:pPr>
        <w:pStyle w:val="Output"/>
        <w:shd w:val="clear" w:color="auto" w:fill="000000" w:themeFill="text1"/>
        <w:rPr>
          <w:color w:val="FFFFFF" w:themeColor="background1"/>
        </w:rPr>
      </w:pPr>
      <w:r w:rsidRPr="00AB1BCA">
        <w:rPr>
          <w:color w:val="FFFFFF" w:themeColor="background1"/>
        </w:rPr>
        <w:t>#Mon Sep 12 20:38:33 IST 2016</w:t>
      </w:r>
    </w:p>
    <w:p w14:paraId="378D3E3A" w14:textId="77777777" w:rsidR="00AB1BCA" w:rsidRPr="00AB1BCA" w:rsidRDefault="00AB1BCA" w:rsidP="00AB1BCA">
      <w:pPr>
        <w:pStyle w:val="Output"/>
        <w:shd w:val="clear" w:color="auto" w:fill="000000" w:themeFill="text1"/>
        <w:rPr>
          <w:color w:val="FFFFFF" w:themeColor="background1"/>
        </w:rPr>
      </w:pPr>
      <w:r w:rsidRPr="00AB1BCA">
        <w:rPr>
          <w:color w:val="FFFFFF" w:themeColor="background1"/>
        </w:rPr>
        <w:t>uname=satya</w:t>
      </w:r>
    </w:p>
    <w:p w14:paraId="409914CE" w14:textId="77777777" w:rsidR="00AB1BCA" w:rsidRPr="00AB1BCA" w:rsidRDefault="00AB1BCA" w:rsidP="00AB1BCA">
      <w:pPr>
        <w:pStyle w:val="Output"/>
        <w:shd w:val="clear" w:color="auto" w:fill="000000" w:themeFill="text1"/>
        <w:rPr>
          <w:color w:val="FFFFFF" w:themeColor="background1"/>
        </w:rPr>
      </w:pPr>
      <w:r w:rsidRPr="00AB1BCA">
        <w:rPr>
          <w:color w:val="FFFFFF" w:themeColor="background1"/>
        </w:rPr>
        <w:t>port=8080</w:t>
      </w:r>
    </w:p>
    <w:p w14:paraId="4BC00597" w14:textId="77777777" w:rsidR="00AB1BCA" w:rsidRPr="00AB1BCA" w:rsidRDefault="00AB1BCA" w:rsidP="00AB1BCA">
      <w:pPr>
        <w:pStyle w:val="Output"/>
        <w:shd w:val="clear" w:color="auto" w:fill="000000" w:themeFill="text1"/>
        <w:rPr>
          <w:color w:val="FFFFFF" w:themeColor="background1"/>
        </w:rPr>
      </w:pPr>
      <w:r w:rsidRPr="00AB1BCA">
        <w:rPr>
          <w:color w:val="FFFFFF" w:themeColor="background1"/>
        </w:rPr>
        <w:t>pwd=smlcodes</w:t>
      </w:r>
    </w:p>
    <w:p w14:paraId="20A35B22" w14:textId="77777777" w:rsidR="00AB1BCA" w:rsidRDefault="00AB1BCA" w:rsidP="00AB1BCA"/>
    <w:p w14:paraId="35EBE2B2" w14:textId="77777777" w:rsidR="00AB1BCA" w:rsidRDefault="00AB1BCA" w:rsidP="00C30AAD">
      <w:pPr>
        <w:spacing w:line="240" w:lineRule="auto"/>
      </w:pPr>
      <w:r w:rsidRPr="00244B4F">
        <w:t xml:space="preserve">Multiple values in </w:t>
      </w:r>
      <w:r w:rsidRPr="00C30AAD">
        <w:rPr>
          <w:rStyle w:val="0SyntaxPinkChar"/>
        </w:rPr>
        <w:t>java.util.Properties</w:t>
      </w:r>
    </w:p>
    <w:p w14:paraId="6F9F4FD8" w14:textId="5318E2F0" w:rsidR="00AB1BCA" w:rsidRPr="00244B4F" w:rsidRDefault="00AB1BCA" w:rsidP="00AB1BCA">
      <w:pPr>
        <w:pStyle w:val="Output"/>
        <w:rPr>
          <w:bdr w:val="none" w:sz="0" w:space="0" w:color="auto" w:frame="1"/>
          <w:shd w:val="clear" w:color="auto" w:fill="EFF0F1"/>
          <w:lang w:eastAsia="en-US"/>
        </w:rPr>
      </w:pPr>
      <w:r w:rsidRPr="00244B4F">
        <w:rPr>
          <w:bdr w:val="none" w:sz="0" w:space="0" w:color="auto" w:frame="1"/>
          <w:shd w:val="clear" w:color="auto" w:fill="EFF0F1"/>
          <w:lang w:eastAsia="en-US"/>
        </w:rPr>
        <w:t>foo=</w:t>
      </w:r>
      <w:r w:rsidRPr="00244B4F">
        <w:rPr>
          <w:color w:val="7D2727"/>
          <w:bdr w:val="none" w:sz="0" w:space="0" w:color="auto" w:frame="1"/>
          <w:shd w:val="clear" w:color="auto" w:fill="EFF0F1"/>
          <w:lang w:eastAsia="en-US"/>
        </w:rPr>
        <w:t>1</w:t>
      </w:r>
      <w:r w:rsidRPr="00244B4F">
        <w:rPr>
          <w:bdr w:val="none" w:sz="0" w:space="0" w:color="auto" w:frame="1"/>
          <w:shd w:val="clear" w:color="auto" w:fill="EFF0F1"/>
          <w:lang w:eastAsia="en-US"/>
        </w:rPr>
        <w:t>,</w:t>
      </w:r>
      <w:r w:rsidRPr="00244B4F">
        <w:rPr>
          <w:color w:val="7D2727"/>
          <w:bdr w:val="none" w:sz="0" w:space="0" w:color="auto" w:frame="1"/>
          <w:shd w:val="clear" w:color="auto" w:fill="EFF0F1"/>
          <w:lang w:eastAsia="en-US"/>
        </w:rPr>
        <w:t>2</w:t>
      </w:r>
    </w:p>
    <w:p w14:paraId="4DC70708" w14:textId="77777777" w:rsidR="00AB1BCA" w:rsidRPr="00244B4F" w:rsidRDefault="00AB1BCA" w:rsidP="00AB1BCA">
      <w:pPr>
        <w:pStyle w:val="Output"/>
        <w:rPr>
          <w:color w:val="393318"/>
          <w:lang w:eastAsia="en-US"/>
        </w:rPr>
      </w:pPr>
      <w:r w:rsidRPr="00244B4F">
        <w:rPr>
          <w:color w:val="2B91AF"/>
          <w:bdr w:val="none" w:sz="0" w:space="0" w:color="auto" w:frame="1"/>
          <w:shd w:val="clear" w:color="auto" w:fill="EFF0F1"/>
          <w:lang w:eastAsia="en-US"/>
        </w:rPr>
        <w:t>String</w:t>
      </w:r>
      <w:r w:rsidRPr="00244B4F">
        <w:rPr>
          <w:bdr w:val="none" w:sz="0" w:space="0" w:color="auto" w:frame="1"/>
          <w:shd w:val="clear" w:color="auto" w:fill="EFF0F1"/>
          <w:lang w:eastAsia="en-US"/>
        </w:rPr>
        <w:t>[] foos = properties.getProperty(</w:t>
      </w:r>
      <w:r w:rsidRPr="00244B4F">
        <w:rPr>
          <w:color w:val="7D2727"/>
          <w:bdr w:val="none" w:sz="0" w:space="0" w:color="auto" w:frame="1"/>
          <w:shd w:val="clear" w:color="auto" w:fill="EFF0F1"/>
          <w:lang w:eastAsia="en-US"/>
        </w:rPr>
        <w:t>"foo"</w:t>
      </w:r>
      <w:r w:rsidRPr="00244B4F">
        <w:rPr>
          <w:bdr w:val="none" w:sz="0" w:space="0" w:color="auto" w:frame="1"/>
          <w:shd w:val="clear" w:color="auto" w:fill="EFF0F1"/>
          <w:lang w:eastAsia="en-US"/>
        </w:rPr>
        <w:t>).split(</w:t>
      </w:r>
      <w:r w:rsidRPr="00244B4F">
        <w:rPr>
          <w:color w:val="7D2727"/>
          <w:bdr w:val="none" w:sz="0" w:space="0" w:color="auto" w:frame="1"/>
          <w:shd w:val="clear" w:color="auto" w:fill="EFF0F1"/>
          <w:lang w:eastAsia="en-US"/>
        </w:rPr>
        <w:t>","</w:t>
      </w:r>
      <w:r w:rsidRPr="00244B4F">
        <w:rPr>
          <w:bdr w:val="none" w:sz="0" w:space="0" w:color="auto" w:frame="1"/>
          <w:shd w:val="clear" w:color="auto" w:fill="EFF0F1"/>
          <w:lang w:eastAsia="en-US"/>
        </w:rPr>
        <w:t>);</w:t>
      </w:r>
    </w:p>
    <w:p w14:paraId="398AC9ED" w14:textId="77777777" w:rsidR="00D91BA2" w:rsidRDefault="00D91BA2" w:rsidP="00D91BA2">
      <w:pPr>
        <w:pStyle w:val="Heading2"/>
        <w:spacing w:after="0"/>
      </w:pPr>
      <w:bookmarkStart w:id="118" w:name="_Toc94350672"/>
      <w:r>
        <w:t>Set</w:t>
      </w:r>
      <w:bookmarkEnd w:id="118"/>
    </w:p>
    <w:p w14:paraId="567435F2" w14:textId="0C5B52E1" w:rsidR="00C445C2" w:rsidRDefault="00D91BA2" w:rsidP="006F728B">
      <w:pPr>
        <w:pStyle w:val="ListParagraph"/>
        <w:numPr>
          <w:ilvl w:val="0"/>
          <w:numId w:val="159"/>
        </w:numPr>
      </w:pPr>
      <w:r w:rsidRPr="0047540B">
        <w:t>Set is child interface of collection</w:t>
      </w:r>
    </w:p>
    <w:p w14:paraId="26264BDB" w14:textId="77777777" w:rsidR="00406516" w:rsidRDefault="00406516" w:rsidP="00406516">
      <w:pPr>
        <w:pStyle w:val="ListParagraph"/>
        <w:spacing w:line="240" w:lineRule="auto"/>
        <w:ind w:left="360"/>
      </w:pPr>
    </w:p>
    <w:p w14:paraId="43DF2F04" w14:textId="3353851C" w:rsidR="00D91BA2" w:rsidRPr="0047540B" w:rsidRDefault="00D91BA2" w:rsidP="006F728B">
      <w:pPr>
        <w:pStyle w:val="ListParagraph"/>
        <w:numPr>
          <w:ilvl w:val="0"/>
          <w:numId w:val="159"/>
        </w:numPr>
      </w:pPr>
      <w:r w:rsidRPr="0047540B">
        <w:t>If we want to represent group of individual objects as a single entity where </w:t>
      </w:r>
      <w:r w:rsidRPr="000761FF">
        <w:rPr>
          <w:b/>
          <w:bCs/>
        </w:rPr>
        <w:t>duplicates are Not allowed &amp; insertion order Not be preserved,</w:t>
      </w:r>
      <w:r w:rsidRPr="0047540B">
        <w:t xml:space="preserve"> then we should go for </w:t>
      </w:r>
      <w:r>
        <w:t>Set</w:t>
      </w:r>
    </w:p>
    <w:p w14:paraId="7EF5950A" w14:textId="77777777" w:rsidR="00C445C2" w:rsidRPr="00C445C2" w:rsidRDefault="00C445C2" w:rsidP="00406516">
      <w:pPr>
        <w:pStyle w:val="ListParagraph"/>
        <w:spacing w:line="240" w:lineRule="auto"/>
        <w:ind w:left="360"/>
        <w:rPr>
          <w:color w:val="00B050"/>
        </w:rPr>
      </w:pPr>
    </w:p>
    <w:p w14:paraId="641B8996" w14:textId="4346674C" w:rsidR="00D91BA2" w:rsidRPr="00C13B28" w:rsidRDefault="00D91BA2" w:rsidP="006F728B">
      <w:pPr>
        <w:pStyle w:val="ListParagraph"/>
        <w:numPr>
          <w:ilvl w:val="0"/>
          <w:numId w:val="159"/>
        </w:numPr>
        <w:rPr>
          <w:color w:val="00B050"/>
        </w:rPr>
      </w:pPr>
      <w:r>
        <w:t>Set</w:t>
      </w:r>
      <w:r w:rsidRPr="0047540B">
        <w:t xml:space="preserve"> </w:t>
      </w:r>
      <w:r w:rsidRPr="00C13B28">
        <w:rPr>
          <w:b/>
          <w:color w:val="FF0000"/>
        </w:rPr>
        <w:t xml:space="preserve">doesn’t </w:t>
      </w:r>
      <w:r>
        <w:rPr>
          <w:b/>
          <w:color w:val="FF0000"/>
        </w:rPr>
        <w:t>have</w:t>
      </w:r>
      <w:r w:rsidRPr="00C13B28">
        <w:rPr>
          <w:b/>
          <w:color w:val="FF0000"/>
        </w:rPr>
        <w:t xml:space="preserve"> any new method</w:t>
      </w:r>
      <w:r>
        <w:rPr>
          <w:b/>
          <w:color w:val="FF0000"/>
        </w:rPr>
        <w:t>s</w:t>
      </w:r>
      <w:r w:rsidRPr="00C13B28">
        <w:rPr>
          <w:b/>
          <w:color w:val="FF0000"/>
        </w:rPr>
        <w:t xml:space="preserve"> </w:t>
      </w:r>
      <w:r w:rsidRPr="00C13B28">
        <w:rPr>
          <w:b/>
          <w:color w:val="00B050"/>
        </w:rPr>
        <w:t>&amp; we have to use collection interface methods only</w:t>
      </w:r>
      <w:r w:rsidRPr="00C13B28">
        <w:rPr>
          <w:color w:val="00B050"/>
        </w:rPr>
        <w:t>.</w:t>
      </w:r>
    </w:p>
    <w:p w14:paraId="3DA2948F" w14:textId="77777777" w:rsidR="00C445C2" w:rsidRPr="00C445C2" w:rsidRDefault="00C445C2" w:rsidP="00406516">
      <w:pPr>
        <w:pStyle w:val="ListParagraph"/>
        <w:spacing w:line="240" w:lineRule="auto"/>
        <w:ind w:left="360"/>
        <w:rPr>
          <w:noProof/>
        </w:rPr>
      </w:pPr>
    </w:p>
    <w:p w14:paraId="0F7A373B" w14:textId="2E6396F2" w:rsidR="00D91BA2" w:rsidRPr="009149EA" w:rsidRDefault="00D91BA2" w:rsidP="006F728B">
      <w:pPr>
        <w:pStyle w:val="ListParagraph"/>
        <w:numPr>
          <w:ilvl w:val="0"/>
          <w:numId w:val="159"/>
        </w:numPr>
        <w:rPr>
          <w:noProof/>
        </w:rPr>
      </w:pPr>
      <w:r w:rsidRPr="007A082C">
        <w:rPr>
          <w:shd w:val="clear" w:color="auto" w:fill="FFFFFF"/>
        </w:rPr>
        <w:t xml:space="preserve">In All </w:t>
      </w:r>
      <w:r w:rsidRPr="007A082C">
        <w:rPr>
          <w:b/>
          <w:shd w:val="clear" w:color="auto" w:fill="FFFFFF"/>
        </w:rPr>
        <w:t>Hash related collections</w:t>
      </w:r>
      <w:r w:rsidRPr="007A082C">
        <w:rPr>
          <w:shd w:val="clear" w:color="auto" w:fill="FFFFFF"/>
        </w:rPr>
        <w:t xml:space="preserve"> </w:t>
      </w:r>
      <w:r w:rsidRPr="007A082C">
        <w:rPr>
          <w:b/>
          <w:shd w:val="clear" w:color="auto" w:fill="FFFFFF"/>
        </w:rPr>
        <w:t>insertion</w:t>
      </w:r>
      <w:r w:rsidRPr="007A082C">
        <w:rPr>
          <w:shd w:val="clear" w:color="auto" w:fill="FFFFFF"/>
        </w:rPr>
        <w:t xml:space="preserve"> is based on </w:t>
      </w:r>
      <w:r w:rsidRPr="007A082C">
        <w:rPr>
          <w:b/>
          <w:color w:val="FF0000"/>
          <w:shd w:val="clear" w:color="auto" w:fill="FFFFFF"/>
        </w:rPr>
        <w:t>Hashcode</w:t>
      </w:r>
      <w:r w:rsidRPr="007A082C">
        <w:rPr>
          <w:shd w:val="clear" w:color="auto" w:fill="FFFFFF"/>
        </w:rPr>
        <w:t>.so no insertion order preserved.</w:t>
      </w:r>
    </w:p>
    <w:p w14:paraId="5EA58FF3" w14:textId="361C68D6" w:rsidR="009149EA" w:rsidRDefault="00A930AA" w:rsidP="00C445C2">
      <w:pPr>
        <w:jc w:val="center"/>
        <w:rPr>
          <w:noProof/>
        </w:rPr>
      </w:pPr>
      <w:r>
        <w:rPr>
          <w:b/>
          <w:noProof/>
          <w:lang w:eastAsia="en-US"/>
        </w:rPr>
        <w:drawing>
          <wp:inline distT="0" distB="0" distL="0" distR="0" wp14:anchorId="5FEEC492" wp14:editId="2DD1736F">
            <wp:extent cx="5115592" cy="2706201"/>
            <wp:effectExtent l="0" t="0" r="0" b="0"/>
            <wp:docPr id="210" name="Picture 210"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mps"/>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127204" cy="2712344"/>
                    </a:xfrm>
                    <a:prstGeom prst="rect">
                      <a:avLst/>
                    </a:prstGeom>
                    <a:noFill/>
                    <a:ln>
                      <a:noFill/>
                    </a:ln>
                  </pic:spPr>
                </pic:pic>
              </a:graphicData>
            </a:graphic>
          </wp:inline>
        </w:drawing>
      </w:r>
    </w:p>
    <w:p w14:paraId="7AEE9D2D" w14:textId="77777777" w:rsidR="00152267" w:rsidRPr="007A082C" w:rsidRDefault="00152267" w:rsidP="00C445C2">
      <w:pPr>
        <w:jc w:val="center"/>
        <w:rPr>
          <w:noProof/>
        </w:rPr>
      </w:pPr>
    </w:p>
    <w:p w14:paraId="10903BFD" w14:textId="77777777" w:rsidR="00D91BA2" w:rsidRPr="0047540B" w:rsidRDefault="00D91BA2" w:rsidP="000E4144">
      <w:pPr>
        <w:pStyle w:val="Heading30"/>
      </w:pPr>
      <w:r w:rsidRPr="00693928">
        <w:t>HashSet</w:t>
      </w:r>
      <w:r>
        <w:t xml:space="preserve"> – Internal implementation</w:t>
      </w:r>
    </w:p>
    <w:p w14:paraId="085A232B" w14:textId="77777777" w:rsidR="00D91BA2" w:rsidRPr="00C40894" w:rsidRDefault="00D91BA2" w:rsidP="006F728B">
      <w:pPr>
        <w:pStyle w:val="ListParagraph"/>
        <w:numPr>
          <w:ilvl w:val="0"/>
          <w:numId w:val="130"/>
        </w:numPr>
      </w:pPr>
      <w:r w:rsidRPr="00C40894">
        <w:t xml:space="preserve">The underlying data structure is </w:t>
      </w:r>
      <w:r w:rsidRPr="00937004">
        <w:rPr>
          <w:b/>
        </w:rPr>
        <w:t>Hashtable</w:t>
      </w:r>
      <w:r>
        <w:rPr>
          <w:b/>
        </w:rPr>
        <w:t xml:space="preserve">, internally uses </w:t>
      </w:r>
      <w:r w:rsidRPr="00937004">
        <w:rPr>
          <w:b/>
        </w:rPr>
        <w:t>HashMap</w:t>
      </w:r>
    </w:p>
    <w:p w14:paraId="0503DC53" w14:textId="77777777" w:rsidR="00D91BA2" w:rsidRPr="00C40894" w:rsidRDefault="00D91BA2" w:rsidP="006F728B">
      <w:pPr>
        <w:pStyle w:val="ListParagraph"/>
        <w:numPr>
          <w:ilvl w:val="0"/>
          <w:numId w:val="130"/>
        </w:numPr>
      </w:pPr>
      <w:r w:rsidRPr="00C40894">
        <w:t>Duplicate Objects are Not Allowed</w:t>
      </w:r>
    </w:p>
    <w:p w14:paraId="00281C5F" w14:textId="160F957F" w:rsidR="00D91BA2" w:rsidRPr="00C40894" w:rsidRDefault="00D91BA2" w:rsidP="006F728B">
      <w:pPr>
        <w:pStyle w:val="ListParagraph"/>
        <w:numPr>
          <w:ilvl w:val="0"/>
          <w:numId w:val="130"/>
        </w:numPr>
      </w:pPr>
      <w:r w:rsidRPr="00C40894">
        <w:t xml:space="preserve">Insertion Order is Not preserved &amp; it is based </w:t>
      </w:r>
      <w:r w:rsidRPr="00CD3DD3">
        <w:rPr>
          <w:b/>
          <w:bCs/>
        </w:rPr>
        <w:t>hashcode</w:t>
      </w:r>
      <w:r w:rsidRPr="00C40894">
        <w:t xml:space="preserve"> of Objects</w:t>
      </w:r>
    </w:p>
    <w:p w14:paraId="1DD50F2D" w14:textId="2859F3D7" w:rsidR="00D91BA2" w:rsidRPr="00C40894" w:rsidRDefault="00CD3DD3" w:rsidP="006F728B">
      <w:pPr>
        <w:pStyle w:val="ListParagraph"/>
        <w:numPr>
          <w:ilvl w:val="0"/>
          <w:numId w:val="130"/>
        </w:numPr>
      </w:pPr>
      <w:r w:rsidRPr="00CD3DD3">
        <w:rPr>
          <w:b/>
          <w:bCs/>
          <w:color w:val="0000FF"/>
        </w:rPr>
        <w:t>n</w:t>
      </w:r>
      <w:r w:rsidR="00D91BA2" w:rsidRPr="00CD3DD3">
        <w:rPr>
          <w:b/>
          <w:bCs/>
          <w:color w:val="0000FF"/>
        </w:rPr>
        <w:t>ull</w:t>
      </w:r>
      <w:r w:rsidR="00D91BA2" w:rsidRPr="00CD3DD3">
        <w:rPr>
          <w:color w:val="0000FF"/>
        </w:rPr>
        <w:t xml:space="preserve"> </w:t>
      </w:r>
      <w:r w:rsidR="00D91BA2" w:rsidRPr="00C40894">
        <w:t>Insertion is possible (Only once)</w:t>
      </w:r>
      <w:r w:rsidR="00D91BA2">
        <w:t xml:space="preserve">, </w:t>
      </w:r>
      <w:r w:rsidR="00D91BA2" w:rsidRPr="00C40894">
        <w:t>Heterogeneous Objects are allowed</w:t>
      </w:r>
    </w:p>
    <w:p w14:paraId="11B400B4" w14:textId="6B1AF505" w:rsidR="00D91BA2" w:rsidRPr="00C40894" w:rsidRDefault="00D91BA2" w:rsidP="006F728B">
      <w:pPr>
        <w:pStyle w:val="ListParagraph"/>
        <w:numPr>
          <w:ilvl w:val="0"/>
          <w:numId w:val="130"/>
        </w:numPr>
      </w:pPr>
      <w:r w:rsidRPr="00C40894">
        <w:t xml:space="preserve">Implements Serializable &amp; </w:t>
      </w:r>
      <w:r w:rsidR="00DD5D7A" w:rsidRPr="00C40894">
        <w:t>Cloneable</w:t>
      </w:r>
      <w:r w:rsidRPr="00C40894">
        <w:t xml:space="preserve"> but not RandomAccess Interface</w:t>
      </w:r>
    </w:p>
    <w:p w14:paraId="418BA29A" w14:textId="77777777" w:rsidR="00D91BA2" w:rsidRDefault="00D91BA2" w:rsidP="006F728B">
      <w:pPr>
        <w:pStyle w:val="ListParagraph"/>
        <w:numPr>
          <w:ilvl w:val="0"/>
          <w:numId w:val="130"/>
        </w:numPr>
      </w:pPr>
      <w:r w:rsidRPr="00C40894">
        <w:t>HashSet is the Best Choice for Search Operation</w:t>
      </w:r>
    </w:p>
    <w:p w14:paraId="24E9C40A" w14:textId="77777777" w:rsidR="00D91BA2" w:rsidRPr="00DA6628" w:rsidRDefault="00D91BA2" w:rsidP="006F728B">
      <w:pPr>
        <w:pStyle w:val="ListParagraph"/>
        <w:numPr>
          <w:ilvl w:val="0"/>
          <w:numId w:val="130"/>
        </w:numPr>
        <w:rPr>
          <w:color w:val="FF0000"/>
        </w:rPr>
      </w:pPr>
      <w:r w:rsidRPr="00C40894">
        <w:rPr>
          <w:b/>
          <w:bCs/>
        </w:rPr>
        <w:t xml:space="preserve">In HashSet Duplicates are not allowed. If we are trying to insert duplicates then it won’t get any Compile time or Runtime Error and </w:t>
      </w:r>
      <w:r w:rsidRPr="00DA6628">
        <w:rPr>
          <w:b/>
          <w:bCs/>
          <w:color w:val="FF0000"/>
        </w:rPr>
        <w:t>add() method simply returns FALSE</w:t>
      </w:r>
    </w:p>
    <w:p w14:paraId="2EC1E0A1" w14:textId="77777777" w:rsidR="00152267" w:rsidRDefault="00152267" w:rsidP="00D91BA2">
      <w:pPr>
        <w:rPr>
          <w:b/>
          <w:u w:val="single"/>
        </w:rPr>
      </w:pPr>
    </w:p>
    <w:p w14:paraId="37128229" w14:textId="11DA4DB2" w:rsidR="00D91BA2" w:rsidRPr="00C40894" w:rsidRDefault="00D91BA2" w:rsidP="00D91BA2">
      <w:pPr>
        <w:rPr>
          <w:b/>
          <w:u w:val="single"/>
        </w:rPr>
      </w:pPr>
      <w:r w:rsidRPr="00C40894">
        <w:rPr>
          <w:b/>
          <w:u w:val="single"/>
        </w:rPr>
        <w:t>Constructors</w:t>
      </w:r>
    </w:p>
    <w:p w14:paraId="5C182028" w14:textId="77777777" w:rsidR="00D91BA2" w:rsidRPr="000761FF" w:rsidRDefault="00D91BA2" w:rsidP="00152267">
      <w:pPr>
        <w:spacing w:line="240" w:lineRule="auto"/>
        <w:ind w:left="720"/>
        <w:rPr>
          <w:b/>
          <w:bCs/>
        </w:rPr>
      </w:pPr>
      <w:r w:rsidRPr="000761FF">
        <w:rPr>
          <w:b/>
          <w:bCs/>
        </w:rPr>
        <w:t>HashSet h = new HashSet () //16 capacity, Def. fill ratio = 0.75</w:t>
      </w:r>
    </w:p>
    <w:p w14:paraId="24968064" w14:textId="77777777" w:rsidR="00D91BA2" w:rsidRPr="000761FF" w:rsidRDefault="00D91BA2" w:rsidP="00152267">
      <w:pPr>
        <w:spacing w:line="360" w:lineRule="auto"/>
        <w:ind w:left="720"/>
      </w:pPr>
      <w:r w:rsidRPr="000761FF">
        <w:t>Creates an empty Object with def. initial capacity 16 &amp; def. fill ratio 0.75</w:t>
      </w:r>
    </w:p>
    <w:p w14:paraId="3CC83859" w14:textId="72F68AB6" w:rsidR="00D91BA2" w:rsidRPr="000761FF" w:rsidRDefault="00D91BA2" w:rsidP="00152267">
      <w:pPr>
        <w:spacing w:line="360" w:lineRule="auto"/>
        <w:ind w:left="720"/>
      </w:pPr>
      <w:r w:rsidRPr="000761FF">
        <w:rPr>
          <w:b/>
          <w:bCs/>
        </w:rPr>
        <w:t>HashSet h = new HashSet (int intialcapacity) // Def. fill ratio = 0.75</w:t>
      </w:r>
    </w:p>
    <w:p w14:paraId="682674C3" w14:textId="77777777" w:rsidR="00D91BA2" w:rsidRPr="000761FF" w:rsidRDefault="00D91BA2" w:rsidP="00152267">
      <w:pPr>
        <w:spacing w:line="360" w:lineRule="auto"/>
        <w:ind w:left="720"/>
      </w:pPr>
      <w:r w:rsidRPr="000761FF">
        <w:rPr>
          <w:b/>
          <w:bCs/>
        </w:rPr>
        <w:t>HashSet h = new HashSet (int intialcapacity, float fillRatio)</w:t>
      </w:r>
    </w:p>
    <w:p w14:paraId="265A5327" w14:textId="07462C86" w:rsidR="00D91BA2" w:rsidRDefault="00D91BA2" w:rsidP="00152267">
      <w:pPr>
        <w:spacing w:line="360" w:lineRule="auto"/>
        <w:ind w:left="720"/>
        <w:rPr>
          <w:b/>
          <w:bCs/>
        </w:rPr>
      </w:pPr>
      <w:r w:rsidRPr="000761FF">
        <w:rPr>
          <w:b/>
          <w:bCs/>
        </w:rPr>
        <w:t>HashSet h = new HashSet (Collection c)</w:t>
      </w:r>
    </w:p>
    <w:p w14:paraId="2A26C91A" w14:textId="77777777" w:rsidR="00DF5811" w:rsidRDefault="00DF5811" w:rsidP="00DF5811">
      <w:pPr>
        <w:spacing w:line="240" w:lineRule="auto"/>
        <w:ind w:left="720"/>
        <w:rPr>
          <w:b/>
          <w:bCs/>
        </w:rPr>
      </w:pPr>
    </w:p>
    <w:p w14:paraId="7234D1BC" w14:textId="77777777" w:rsidR="00D91BA2" w:rsidRDefault="00D91BA2" w:rsidP="00D91BA2">
      <w:pPr>
        <w:pStyle w:val="Howitworks"/>
      </w:pPr>
      <w:r>
        <w:t>Implementation</w:t>
      </w:r>
    </w:p>
    <w:p w14:paraId="6F5F1FF1" w14:textId="4F22A011" w:rsidR="00D91BA2" w:rsidRDefault="00D91BA2" w:rsidP="00152267">
      <w:r>
        <w:rPr>
          <w:b/>
          <w:bCs/>
        </w:rPr>
        <w:t>1.</w:t>
      </w:r>
      <w:r w:rsidRPr="002F501E">
        <w:rPr>
          <w:b/>
          <w:bCs/>
        </w:rPr>
        <w:t>HashSet</w:t>
      </w:r>
      <w:r w:rsidRPr="002F501E">
        <w:t> uses HashMap internally to store </w:t>
      </w:r>
      <w:r w:rsidR="00B32157" w:rsidRPr="002F501E">
        <w:t>its</w:t>
      </w:r>
      <w:r w:rsidRPr="002F501E">
        <w:t xml:space="preserve"> objects. Whenever you create a HashSet object, one </w:t>
      </w:r>
      <w:r w:rsidRPr="002F501E">
        <w:rPr>
          <w:b/>
          <w:bCs/>
        </w:rPr>
        <w:t>HashMap</w:t>
      </w:r>
      <w:r w:rsidRPr="002F501E">
        <w:t> object associated with it is also created</w:t>
      </w:r>
      <w:r>
        <w:t>.</w:t>
      </w:r>
    </w:p>
    <w:p w14:paraId="2F594A20" w14:textId="77777777" w:rsidR="00D91BA2" w:rsidRPr="0076507D" w:rsidRDefault="00D91BA2" w:rsidP="00D91BA2">
      <w:pPr>
        <w:pStyle w:val="Output"/>
        <w:rPr>
          <w:color w:val="4C483D" w:themeColor="text2"/>
        </w:rPr>
      </w:pPr>
      <w:r w:rsidRPr="0076507D">
        <w:rPr>
          <w:bCs/>
          <w:color w:val="7F0055"/>
        </w:rPr>
        <w:t>public</w:t>
      </w:r>
      <w:r w:rsidRPr="0076507D">
        <w:t xml:space="preserve"> HashSet()</w:t>
      </w:r>
    </w:p>
    <w:p w14:paraId="0F7D84EB" w14:textId="77777777" w:rsidR="00D91BA2" w:rsidRPr="0076507D" w:rsidRDefault="00D91BA2" w:rsidP="00D91BA2">
      <w:pPr>
        <w:pStyle w:val="Output"/>
        <w:rPr>
          <w:color w:val="4C483D" w:themeColor="text2"/>
        </w:rPr>
      </w:pPr>
      <w:r w:rsidRPr="0076507D">
        <w:t>{</w:t>
      </w:r>
    </w:p>
    <w:p w14:paraId="5D60F64C" w14:textId="77777777" w:rsidR="00D91BA2" w:rsidRPr="0076507D" w:rsidRDefault="00D91BA2" w:rsidP="00D91BA2">
      <w:pPr>
        <w:pStyle w:val="Output"/>
        <w:rPr>
          <w:color w:val="4C483D" w:themeColor="text2"/>
        </w:rPr>
      </w:pPr>
      <w:r w:rsidRPr="0076507D">
        <w:t xml:space="preserve">        map = </w:t>
      </w:r>
      <w:r w:rsidRPr="0076507D">
        <w:rPr>
          <w:bCs/>
          <w:color w:val="7F0055"/>
        </w:rPr>
        <w:t>new</w:t>
      </w:r>
      <w:r w:rsidRPr="0076507D">
        <w:t xml:space="preserve"> HashMap&lt;&gt;();          </w:t>
      </w:r>
      <w:r w:rsidRPr="0076507D">
        <w:rPr>
          <w:color w:val="3F7F5F"/>
        </w:rPr>
        <w:t>//Creating internally backing HashMap object</w:t>
      </w:r>
    </w:p>
    <w:p w14:paraId="6BD5B406" w14:textId="6CD116F2" w:rsidR="00D91BA2" w:rsidRDefault="00D91BA2" w:rsidP="00D91BA2">
      <w:pPr>
        <w:pStyle w:val="Output"/>
      </w:pPr>
      <w:r w:rsidRPr="0076507D">
        <w:t>}</w:t>
      </w:r>
      <w:r>
        <w:rPr>
          <w:color w:val="3F7F5F"/>
        </w:rPr>
        <w:t xml:space="preserve"> </w:t>
      </w:r>
      <w:r w:rsidRPr="0076507D">
        <w:t xml:space="preserve"> </w:t>
      </w:r>
    </w:p>
    <w:p w14:paraId="2C6A26B2" w14:textId="77777777" w:rsidR="00152267" w:rsidRPr="0076507D" w:rsidRDefault="00152267" w:rsidP="00D91BA2">
      <w:pPr>
        <w:pStyle w:val="Output"/>
        <w:rPr>
          <w:color w:val="4C483D" w:themeColor="text2"/>
        </w:rPr>
      </w:pPr>
    </w:p>
    <w:p w14:paraId="00683209" w14:textId="77777777" w:rsidR="00D91BA2" w:rsidRPr="0076507D" w:rsidRDefault="00D91BA2" w:rsidP="00D91BA2">
      <w:pPr>
        <w:pStyle w:val="Output"/>
        <w:rPr>
          <w:color w:val="4C483D" w:themeColor="text2"/>
        </w:rPr>
      </w:pPr>
      <w:r w:rsidRPr="0076507D">
        <w:rPr>
          <w:bCs/>
          <w:color w:val="7F0055"/>
        </w:rPr>
        <w:t>public</w:t>
      </w:r>
      <w:r w:rsidRPr="0076507D">
        <w:t xml:space="preserve"> HashSet(</w:t>
      </w:r>
      <w:r w:rsidRPr="0076507D">
        <w:rPr>
          <w:bCs/>
          <w:color w:val="7F0055"/>
        </w:rPr>
        <w:t>int</w:t>
      </w:r>
      <w:r w:rsidRPr="0076507D">
        <w:t xml:space="preserve"> initialCapacity, </w:t>
      </w:r>
      <w:r w:rsidRPr="0076507D">
        <w:rPr>
          <w:bCs/>
          <w:color w:val="7F0055"/>
        </w:rPr>
        <w:t>float</w:t>
      </w:r>
      <w:r w:rsidRPr="0076507D">
        <w:t xml:space="preserve"> loadFactor)</w:t>
      </w:r>
    </w:p>
    <w:p w14:paraId="38542D74" w14:textId="77777777" w:rsidR="00D91BA2" w:rsidRPr="0076507D" w:rsidRDefault="00D91BA2" w:rsidP="00D91BA2">
      <w:pPr>
        <w:pStyle w:val="Output"/>
        <w:rPr>
          <w:color w:val="4C483D" w:themeColor="text2"/>
        </w:rPr>
      </w:pPr>
      <w:r w:rsidRPr="0076507D">
        <w:t>{</w:t>
      </w:r>
    </w:p>
    <w:p w14:paraId="10609F1A" w14:textId="77777777" w:rsidR="00D91BA2" w:rsidRDefault="00D91BA2" w:rsidP="00D91BA2">
      <w:pPr>
        <w:pStyle w:val="Output"/>
      </w:pPr>
      <w:r w:rsidRPr="0076507D">
        <w:lastRenderedPageBreak/>
        <w:t xml:space="preserve">        map = </w:t>
      </w:r>
      <w:r w:rsidRPr="0076507D">
        <w:rPr>
          <w:bCs/>
          <w:color w:val="7F0055"/>
        </w:rPr>
        <w:t>new</w:t>
      </w:r>
      <w:r w:rsidRPr="0076507D">
        <w:t xml:space="preserve"> HashMap&lt;&gt;(initialCapacity, loadFactor);  </w:t>
      </w:r>
    </w:p>
    <w:p w14:paraId="65C44FC8" w14:textId="77777777" w:rsidR="00D91BA2" w:rsidRPr="0076507D" w:rsidRDefault="00D91BA2" w:rsidP="00D91BA2">
      <w:pPr>
        <w:pStyle w:val="Output"/>
      </w:pPr>
      <w:r w:rsidRPr="0076507D">
        <w:t xml:space="preserve">} </w:t>
      </w:r>
      <w:r>
        <w:rPr>
          <w:color w:val="3F7F5F"/>
        </w:rPr>
        <w:t xml:space="preserve"> </w:t>
      </w:r>
    </w:p>
    <w:p w14:paraId="4E25971B" w14:textId="77777777" w:rsidR="00B1426B" w:rsidRDefault="00B1426B" w:rsidP="009F025E">
      <w:pPr>
        <w:spacing w:line="240" w:lineRule="auto"/>
      </w:pPr>
    </w:p>
    <w:p w14:paraId="1D62F2E3" w14:textId="4AFC5A6B" w:rsidR="00D91BA2" w:rsidRPr="00C40894" w:rsidRDefault="00D91BA2" w:rsidP="00D028FC">
      <w:r>
        <w:t>2.</w:t>
      </w:r>
      <w:r w:rsidRPr="002F501E">
        <w:t>The elements you add into HashSet are stored as </w:t>
      </w:r>
      <w:r w:rsidRPr="002F501E">
        <w:rPr>
          <w:b/>
          <w:bCs/>
        </w:rPr>
        <w:t>keys</w:t>
      </w:r>
      <w:r w:rsidRPr="002F501E">
        <w:t> of this HashMap object. The value associated with those keys will be a </w:t>
      </w:r>
      <w:r w:rsidR="00B1426B" w:rsidRPr="00DA6628">
        <w:rPr>
          <w:b/>
          <w:bCs/>
          <w:color w:val="00B050"/>
        </w:rPr>
        <w:t>constant (</w:t>
      </w:r>
      <w:r w:rsidRPr="00DA6628">
        <w:rPr>
          <w:b/>
          <w:bCs/>
          <w:color w:val="00B050"/>
        </w:rPr>
        <w:t>PRESENT)</w:t>
      </w:r>
      <w:r w:rsidRPr="00DA6628">
        <w:rPr>
          <w:color w:val="00B050"/>
        </w:rPr>
        <w:t>.</w:t>
      </w:r>
    </w:p>
    <w:p w14:paraId="1E19DB3B" w14:textId="77777777" w:rsidR="009F025E" w:rsidRDefault="009F025E" w:rsidP="00D91BA2">
      <w:pPr>
        <w:spacing w:line="240" w:lineRule="auto"/>
        <w:rPr>
          <w:b/>
          <w:color w:val="FF0000"/>
          <w:sz w:val="24"/>
        </w:rPr>
      </w:pPr>
    </w:p>
    <w:p w14:paraId="780CA65C" w14:textId="6DF9AAC9" w:rsidR="00D91BA2" w:rsidRPr="00C21458" w:rsidRDefault="00D91BA2" w:rsidP="00D91BA2">
      <w:pPr>
        <w:spacing w:line="240" w:lineRule="auto"/>
        <w:rPr>
          <w:b/>
          <w:color w:val="FF0000"/>
          <w:sz w:val="24"/>
        </w:rPr>
      </w:pPr>
      <w:r w:rsidRPr="00C21458">
        <w:rPr>
          <w:b/>
          <w:color w:val="FF0000"/>
          <w:sz w:val="24"/>
        </w:rPr>
        <w:t>Add Method</w:t>
      </w:r>
    </w:p>
    <w:p w14:paraId="18570498" w14:textId="30FFC466" w:rsidR="00D91BA2" w:rsidRPr="007859E3" w:rsidRDefault="00D91BA2" w:rsidP="006F728B">
      <w:pPr>
        <w:pStyle w:val="ListParagraph"/>
        <w:numPr>
          <w:ilvl w:val="0"/>
          <w:numId w:val="158"/>
        </w:numPr>
        <w:spacing w:line="240" w:lineRule="auto"/>
        <w:rPr>
          <w:b/>
          <w:bCs/>
        </w:rPr>
      </w:pPr>
      <w:r w:rsidRPr="007859E3">
        <w:rPr>
          <w:b/>
        </w:rPr>
        <w:t>add()</w:t>
      </w:r>
      <w:r w:rsidRPr="00D3146C">
        <w:t xml:space="preserve"> method of HashSet class internally calls </w:t>
      </w:r>
      <w:r w:rsidRPr="007859E3">
        <w:rPr>
          <w:b/>
        </w:rPr>
        <w:t>put()</w:t>
      </w:r>
      <w:r w:rsidRPr="00D3146C">
        <w:t xml:space="preserve"> method of backing HashMap object by passing the element you have specified as a </w:t>
      </w:r>
      <w:r w:rsidRPr="007859E3">
        <w:rPr>
          <w:b/>
        </w:rPr>
        <w:t>key</w:t>
      </w:r>
      <w:r w:rsidRPr="00D3146C">
        <w:t xml:space="preserve"> and constant “</w:t>
      </w:r>
      <w:r w:rsidRPr="007859E3">
        <w:rPr>
          <w:b/>
        </w:rPr>
        <w:t>PRESENT</w:t>
      </w:r>
      <w:r w:rsidRPr="00D3146C">
        <w:t xml:space="preserve">” as </w:t>
      </w:r>
      <w:r w:rsidR="001B7639" w:rsidRPr="00D3146C">
        <w:t>its</w:t>
      </w:r>
      <w:r w:rsidRPr="00D3146C">
        <w:t> value.</w:t>
      </w:r>
      <w:r w:rsidRPr="007859E3">
        <w:rPr>
          <w:bCs/>
        </w:rPr>
        <w:t xml:space="preserve"> </w:t>
      </w:r>
    </w:p>
    <w:p w14:paraId="5D5807B8" w14:textId="77777777" w:rsidR="00D91BA2" w:rsidRPr="009F025E" w:rsidRDefault="00D91BA2" w:rsidP="00D028FC">
      <w:pPr>
        <w:pStyle w:val="Output"/>
        <w:ind w:left="360"/>
        <w:rPr>
          <w:color w:val="4C483D" w:themeColor="text2"/>
        </w:rPr>
      </w:pPr>
      <w:r w:rsidRPr="009F025E">
        <w:rPr>
          <w:bCs/>
          <w:color w:val="7F0055"/>
        </w:rPr>
        <w:t>private</w:t>
      </w:r>
      <w:r w:rsidRPr="009F025E">
        <w:t xml:space="preserve"> </w:t>
      </w:r>
      <w:r w:rsidRPr="009F025E">
        <w:rPr>
          <w:bCs/>
          <w:color w:val="7F0055"/>
        </w:rPr>
        <w:t>static</w:t>
      </w:r>
      <w:r w:rsidRPr="009F025E">
        <w:t xml:space="preserve"> </w:t>
      </w:r>
      <w:r w:rsidRPr="009F025E">
        <w:rPr>
          <w:bCs/>
          <w:color w:val="7F0055"/>
        </w:rPr>
        <w:t>final</w:t>
      </w:r>
      <w:r w:rsidRPr="009F025E">
        <w:t xml:space="preserve"> Object PRESENT = </w:t>
      </w:r>
      <w:r w:rsidRPr="009F025E">
        <w:rPr>
          <w:bCs/>
          <w:color w:val="7F0055"/>
        </w:rPr>
        <w:t>new</w:t>
      </w:r>
      <w:r w:rsidRPr="009F025E">
        <w:t xml:space="preserve"> Object();</w:t>
      </w:r>
    </w:p>
    <w:p w14:paraId="152D0925" w14:textId="77777777" w:rsidR="00D91BA2" w:rsidRPr="009F025E" w:rsidRDefault="00D91BA2" w:rsidP="00D028FC">
      <w:pPr>
        <w:pStyle w:val="Output"/>
        <w:ind w:left="360"/>
        <w:rPr>
          <w:color w:val="4C483D" w:themeColor="text2"/>
        </w:rPr>
      </w:pPr>
      <w:r w:rsidRPr="009F025E">
        <w:rPr>
          <w:bCs/>
          <w:color w:val="7F0055"/>
        </w:rPr>
        <w:t>public</w:t>
      </w:r>
      <w:r w:rsidRPr="009F025E">
        <w:t xml:space="preserve"> </w:t>
      </w:r>
      <w:r w:rsidRPr="009F025E">
        <w:rPr>
          <w:bCs/>
          <w:color w:val="7F0055"/>
        </w:rPr>
        <w:t>boolean</w:t>
      </w:r>
      <w:r w:rsidRPr="009F025E">
        <w:t xml:space="preserve"> add(E </w:t>
      </w:r>
      <w:r w:rsidRPr="009F025E">
        <w:rPr>
          <w:color w:val="6A3E3E"/>
        </w:rPr>
        <w:t>e</w:t>
      </w:r>
      <w:r w:rsidRPr="009F025E">
        <w:t>)</w:t>
      </w:r>
    </w:p>
    <w:p w14:paraId="7BC4881C" w14:textId="77777777" w:rsidR="00D91BA2" w:rsidRPr="009F025E" w:rsidRDefault="00D91BA2" w:rsidP="00D028FC">
      <w:pPr>
        <w:pStyle w:val="Output"/>
        <w:ind w:left="360"/>
        <w:rPr>
          <w:color w:val="4C483D" w:themeColor="text2"/>
        </w:rPr>
      </w:pPr>
      <w:r w:rsidRPr="009F025E">
        <w:t>{</w:t>
      </w:r>
    </w:p>
    <w:p w14:paraId="3DA698CD" w14:textId="77777777" w:rsidR="00D91BA2" w:rsidRPr="009F025E" w:rsidRDefault="00D91BA2" w:rsidP="00D028FC">
      <w:pPr>
        <w:pStyle w:val="Output"/>
        <w:ind w:left="360" w:firstLine="720"/>
      </w:pPr>
      <w:r w:rsidRPr="009F025E">
        <w:rPr>
          <w:bCs/>
          <w:color w:val="7F0055"/>
        </w:rPr>
        <w:t>return</w:t>
      </w:r>
      <w:r w:rsidRPr="009F025E">
        <w:t xml:space="preserve"> map.put(</w:t>
      </w:r>
      <w:r w:rsidRPr="009F025E">
        <w:rPr>
          <w:color w:val="6A3E3E"/>
        </w:rPr>
        <w:t>e</w:t>
      </w:r>
      <w:r w:rsidRPr="009F025E">
        <w:t xml:space="preserve">, </w:t>
      </w:r>
      <w:r w:rsidRPr="009F025E">
        <w:rPr>
          <w:bCs/>
          <w:i/>
          <w:iCs/>
          <w:color w:val="0000C0"/>
        </w:rPr>
        <w:t>PRESENT</w:t>
      </w:r>
      <w:r w:rsidRPr="009F025E">
        <w:t>)==</w:t>
      </w:r>
      <w:r w:rsidRPr="009F025E">
        <w:rPr>
          <w:bCs/>
          <w:color w:val="7F0055"/>
        </w:rPr>
        <w:t>null</w:t>
      </w:r>
      <w:r w:rsidRPr="009F025E">
        <w:t>;</w:t>
      </w:r>
    </w:p>
    <w:p w14:paraId="3B40C96A" w14:textId="77777777" w:rsidR="00D91BA2" w:rsidRPr="009F025E" w:rsidRDefault="00D91BA2" w:rsidP="00D028FC">
      <w:pPr>
        <w:pStyle w:val="Output"/>
        <w:ind w:left="360"/>
      </w:pPr>
      <w:r w:rsidRPr="009F025E">
        <w:t>}</w:t>
      </w:r>
    </w:p>
    <w:p w14:paraId="3F7BB249" w14:textId="079359D0" w:rsidR="00D91BA2" w:rsidRDefault="00D91BA2" w:rsidP="006F728B">
      <w:pPr>
        <w:pStyle w:val="ListParagraph"/>
        <w:numPr>
          <w:ilvl w:val="0"/>
          <w:numId w:val="158"/>
        </w:numPr>
        <w:spacing w:line="240" w:lineRule="auto"/>
      </w:pPr>
      <w:r>
        <w:t>Here</w:t>
      </w:r>
      <w:r w:rsidRPr="007859E3">
        <w:t xml:space="preserve"> hash function is calculated using </w:t>
      </w:r>
      <w:r w:rsidRPr="000A5443">
        <w:rPr>
          <w:b/>
        </w:rPr>
        <w:t>value</w:t>
      </w:r>
      <w:r w:rsidRPr="007859E3">
        <w:t xml:space="preserve"> </w:t>
      </w:r>
      <w:r>
        <w:t xml:space="preserve">we are trying to </w:t>
      </w:r>
      <w:r w:rsidR="00BA5102">
        <w:t>insert.</w:t>
      </w:r>
      <w:r w:rsidR="00BA5102" w:rsidRPr="007859E3">
        <w:t xml:space="preserve"> </w:t>
      </w:r>
      <w:r w:rsidR="004E0823">
        <w:t xml:space="preserve">That’s </w:t>
      </w:r>
      <w:r w:rsidRPr="007859E3">
        <w:t>why only unique values are stored in the HashSet.</w:t>
      </w:r>
    </w:p>
    <w:p w14:paraId="3AE924C1" w14:textId="77777777" w:rsidR="00DF5811" w:rsidRPr="007859E3" w:rsidRDefault="00DF5811" w:rsidP="00DF5811">
      <w:pPr>
        <w:pStyle w:val="ListParagraph"/>
        <w:spacing w:line="240" w:lineRule="auto"/>
        <w:ind w:left="360"/>
      </w:pPr>
    </w:p>
    <w:p w14:paraId="07737F01" w14:textId="77777777" w:rsidR="00D91BA2" w:rsidRDefault="00D91BA2" w:rsidP="006F728B">
      <w:pPr>
        <w:pStyle w:val="ListParagraph"/>
        <w:numPr>
          <w:ilvl w:val="0"/>
          <w:numId w:val="158"/>
        </w:numPr>
        <w:spacing w:line="240" w:lineRule="auto"/>
      </w:pPr>
      <w:r w:rsidRPr="007859E3">
        <w:t xml:space="preserve">When element is added to </w:t>
      </w:r>
      <w:r w:rsidRPr="00DF5811">
        <w:rPr>
          <w:b/>
          <w:bCs/>
        </w:rPr>
        <w:t>HashSet</w:t>
      </w:r>
      <w:r w:rsidRPr="007859E3">
        <w:t xml:space="preserve"> using </w:t>
      </w:r>
      <w:r w:rsidRPr="00DF5811">
        <w:rPr>
          <w:rStyle w:val="0SyntaxPinkChar"/>
        </w:rPr>
        <w:t>add(E e)</w:t>
      </w:r>
      <w:r w:rsidRPr="007859E3">
        <w:t xml:space="preserve"> method internally HashSet calls </w:t>
      </w:r>
      <w:r w:rsidRPr="00DF5811">
        <w:rPr>
          <w:rStyle w:val="0SyntaxPinkChar"/>
        </w:rPr>
        <w:t>put()</w:t>
      </w:r>
      <w:r w:rsidRPr="007859E3">
        <w:t xml:space="preserve"> method of the HashMap where the value passed in the add method becomes key in the put() method. A dummy value “PRESENT” is passed as value in the put() method.</w:t>
      </w:r>
    </w:p>
    <w:p w14:paraId="74DBECBA" w14:textId="77777777" w:rsidR="00D91BA2" w:rsidRDefault="00D91BA2" w:rsidP="00DF5811">
      <w:pPr>
        <w:jc w:val="center"/>
      </w:pPr>
      <w:r>
        <w:rPr>
          <w:noProof/>
          <w:lang w:eastAsia="en-US"/>
        </w:rPr>
        <w:drawing>
          <wp:inline distT="0" distB="0" distL="0" distR="0" wp14:anchorId="77541436" wp14:editId="4D9927A9">
            <wp:extent cx="5872558" cy="4159728"/>
            <wp:effectExtent l="0" t="0" r="0" b="0"/>
            <wp:docPr id="195" name="Picture 195" descr="https://javaconceptoftheday.com/wp-content/uploads/2015/01/HowHashSetWorks.png?x7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javaconceptoftheday.com/wp-content/uploads/2015/01/HowHashSetWorks.png?x7003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81769" cy="4237086"/>
                    </a:xfrm>
                    <a:prstGeom prst="rect">
                      <a:avLst/>
                    </a:prstGeom>
                    <a:noFill/>
                    <a:ln>
                      <a:noFill/>
                    </a:ln>
                  </pic:spPr>
                </pic:pic>
              </a:graphicData>
            </a:graphic>
          </wp:inline>
        </w:drawing>
      </w:r>
    </w:p>
    <w:p w14:paraId="34159195" w14:textId="77777777" w:rsidR="00F24CD3" w:rsidRDefault="00F24CD3" w:rsidP="00F24CD3">
      <w:pPr>
        <w:pStyle w:val="Output"/>
      </w:pPr>
      <w:r>
        <w:t>public class HashSetDemo {</w:t>
      </w:r>
    </w:p>
    <w:p w14:paraId="3A7EDE44" w14:textId="77777777" w:rsidR="00F24CD3" w:rsidRDefault="00F24CD3" w:rsidP="00F24CD3">
      <w:pPr>
        <w:pStyle w:val="Output"/>
      </w:pPr>
      <w:r>
        <w:t>public static void main(String[] args) {</w:t>
      </w:r>
    </w:p>
    <w:p w14:paraId="3021A814" w14:textId="77777777" w:rsidR="00F24CD3" w:rsidRDefault="00F24CD3" w:rsidP="00F24CD3">
      <w:pPr>
        <w:pStyle w:val="Output"/>
      </w:pPr>
      <w:r>
        <w:t xml:space="preserve">    HashSet h = new HashSet();</w:t>
      </w:r>
    </w:p>
    <w:p w14:paraId="1639C4C9" w14:textId="77777777" w:rsidR="00F24CD3" w:rsidRDefault="00F24CD3" w:rsidP="00F24CD3">
      <w:pPr>
        <w:pStyle w:val="Output"/>
      </w:pPr>
      <w:r>
        <w:t xml:space="preserve">    h.add("A");</w:t>
      </w:r>
    </w:p>
    <w:p w14:paraId="413F0B5E" w14:textId="77777777" w:rsidR="00F24CD3" w:rsidRDefault="00F24CD3" w:rsidP="00F24CD3">
      <w:pPr>
        <w:pStyle w:val="Output"/>
      </w:pPr>
      <w:r>
        <w:t xml:space="preserve">    h.add("B");</w:t>
      </w:r>
    </w:p>
    <w:p w14:paraId="2AA3DF67" w14:textId="77777777" w:rsidR="00F24CD3" w:rsidRDefault="00F24CD3" w:rsidP="00F24CD3">
      <w:pPr>
        <w:pStyle w:val="Output"/>
      </w:pPr>
      <w:r>
        <w:t xml:space="preserve">    h.add("C");</w:t>
      </w:r>
    </w:p>
    <w:p w14:paraId="6BBE4C7B" w14:textId="77777777" w:rsidR="00F24CD3" w:rsidRDefault="00F24CD3" w:rsidP="00F24CD3">
      <w:pPr>
        <w:pStyle w:val="Output"/>
      </w:pPr>
      <w:r>
        <w:t xml:space="preserve">    h.add(10);</w:t>
      </w:r>
    </w:p>
    <w:p w14:paraId="7E88F142" w14:textId="77777777" w:rsidR="00F24CD3" w:rsidRDefault="00F24CD3" w:rsidP="00F24CD3">
      <w:pPr>
        <w:pStyle w:val="Output"/>
      </w:pPr>
      <w:r>
        <w:t xml:space="preserve">    h.add(null);    </w:t>
      </w:r>
    </w:p>
    <w:p w14:paraId="669C6470" w14:textId="77777777" w:rsidR="00F24CD3" w:rsidRDefault="00F24CD3" w:rsidP="00F24CD3">
      <w:pPr>
        <w:pStyle w:val="Output"/>
      </w:pPr>
      <w:r>
        <w:t xml:space="preserve">    System.out.println(h.add("A"));//False</w:t>
      </w:r>
    </w:p>
    <w:p w14:paraId="18C61972" w14:textId="77777777" w:rsidR="00F24CD3" w:rsidRDefault="00F24CD3" w:rsidP="00F24CD3">
      <w:pPr>
        <w:pStyle w:val="Output"/>
      </w:pPr>
      <w:r>
        <w:t xml:space="preserve">    System.out.println(h);  </w:t>
      </w:r>
    </w:p>
    <w:p w14:paraId="02CAEE74" w14:textId="77777777" w:rsidR="00F24CD3" w:rsidRDefault="00F24CD3" w:rsidP="00F24CD3">
      <w:pPr>
        <w:pStyle w:val="Output"/>
      </w:pPr>
      <w:r>
        <w:lastRenderedPageBreak/>
        <w:t>}</w:t>
      </w:r>
    </w:p>
    <w:p w14:paraId="3E2A88EB" w14:textId="77777777" w:rsidR="00D91BA2" w:rsidRDefault="00F24CD3" w:rsidP="00F24CD3">
      <w:pPr>
        <w:pStyle w:val="Output"/>
      </w:pPr>
      <w:r>
        <w:t>}</w:t>
      </w:r>
    </w:p>
    <w:p w14:paraId="00D382BC" w14:textId="77777777" w:rsidR="00F24CD3" w:rsidRDefault="00F24CD3" w:rsidP="00F24CD3">
      <w:pPr>
        <w:pStyle w:val="Output"/>
        <w:shd w:val="clear" w:color="auto" w:fill="000000" w:themeFill="text1"/>
      </w:pPr>
      <w:r>
        <w:t>false</w:t>
      </w:r>
    </w:p>
    <w:p w14:paraId="4D4B04DE" w14:textId="77777777" w:rsidR="00F24CD3" w:rsidRDefault="00F24CD3" w:rsidP="00F24CD3">
      <w:pPr>
        <w:pStyle w:val="Output"/>
        <w:shd w:val="clear" w:color="auto" w:fill="000000" w:themeFill="text1"/>
      </w:pPr>
      <w:r>
        <w:t>[null, A, B, C, 10]</w:t>
      </w:r>
    </w:p>
    <w:p w14:paraId="520696AF" w14:textId="49F411B1" w:rsidR="00F24CD3" w:rsidRDefault="00F24CD3" w:rsidP="00F24CD3"/>
    <w:p w14:paraId="33579456" w14:textId="77777777" w:rsidR="002B6BAE" w:rsidRDefault="002B6BAE" w:rsidP="00F24CD3"/>
    <w:p w14:paraId="61CF9B4D" w14:textId="77777777" w:rsidR="00D91BA2" w:rsidRPr="0047540B" w:rsidRDefault="00D91BA2" w:rsidP="000E4144">
      <w:pPr>
        <w:pStyle w:val="Heading30"/>
      </w:pPr>
      <w:r>
        <w:t>Linked</w:t>
      </w:r>
      <w:r w:rsidRPr="00693928">
        <w:t>HashSet</w:t>
      </w:r>
      <w:r>
        <w:t xml:space="preserve"> – Internal implementation</w:t>
      </w:r>
    </w:p>
    <w:p w14:paraId="7485D01B" w14:textId="026DC55E" w:rsidR="00D91BA2" w:rsidRPr="00625396" w:rsidRDefault="00D91BA2" w:rsidP="006F728B">
      <w:pPr>
        <w:pStyle w:val="ListParagraph"/>
        <w:numPr>
          <w:ilvl w:val="0"/>
          <w:numId w:val="142"/>
        </w:numPr>
        <w:spacing w:line="240" w:lineRule="auto"/>
      </w:pPr>
      <w:r w:rsidRPr="00882D88">
        <w:t>LinkedHashSet is an </w:t>
      </w:r>
      <w:r w:rsidRPr="00B92154">
        <w:rPr>
          <w:b/>
          <w:bCs/>
        </w:rPr>
        <w:t>extended version</w:t>
      </w:r>
      <w:r w:rsidRPr="00882D88">
        <w:t> of HashSet. HashSet doesn’t follow any order where as LinkedHashSet maintains </w:t>
      </w:r>
      <w:r w:rsidRPr="00B92154">
        <w:rPr>
          <w:b/>
          <w:bCs/>
        </w:rPr>
        <w:t>insertion order</w:t>
      </w:r>
      <w:r w:rsidR="00625396">
        <w:rPr>
          <w:b/>
          <w:bCs/>
        </w:rPr>
        <w:t>.</w:t>
      </w:r>
    </w:p>
    <w:p w14:paraId="48395D06" w14:textId="77777777" w:rsidR="00625396" w:rsidRPr="00625396" w:rsidRDefault="00625396" w:rsidP="00625396">
      <w:pPr>
        <w:pStyle w:val="ListParagraph"/>
        <w:spacing w:line="240" w:lineRule="auto"/>
      </w:pPr>
    </w:p>
    <w:p w14:paraId="4C8D94AB" w14:textId="77777777" w:rsidR="00D91BA2" w:rsidRDefault="00D91BA2" w:rsidP="006F728B">
      <w:pPr>
        <w:pStyle w:val="ListParagraph"/>
        <w:numPr>
          <w:ilvl w:val="0"/>
          <w:numId w:val="142"/>
        </w:numPr>
        <w:spacing w:line="240" w:lineRule="auto"/>
      </w:pPr>
      <w:r w:rsidRPr="00882D88">
        <w:t>HashSet uses </w:t>
      </w:r>
      <w:r w:rsidRPr="00B92154">
        <w:rPr>
          <w:b/>
          <w:bCs/>
        </w:rPr>
        <w:t>HashMap object</w:t>
      </w:r>
      <w:r w:rsidRPr="00882D88">
        <w:t> internally to store its elements where as LinkedHashSet uses </w:t>
      </w:r>
      <w:r w:rsidRPr="00B92154">
        <w:rPr>
          <w:b/>
          <w:bCs/>
        </w:rPr>
        <w:t>LinkedHashMap object</w:t>
      </w:r>
      <w:r w:rsidRPr="00882D88">
        <w:t> internally to store and process it’s elements</w:t>
      </w:r>
    </w:p>
    <w:p w14:paraId="68F22800" w14:textId="77777777" w:rsidR="00625396" w:rsidRDefault="00625396" w:rsidP="00625396">
      <w:pPr>
        <w:pStyle w:val="ListParagraph"/>
        <w:spacing w:line="240" w:lineRule="auto"/>
      </w:pPr>
    </w:p>
    <w:p w14:paraId="6E8D3D82" w14:textId="5BB279A9" w:rsidR="00D91BA2" w:rsidRDefault="00D91BA2" w:rsidP="006F728B">
      <w:pPr>
        <w:pStyle w:val="ListParagraph"/>
        <w:numPr>
          <w:ilvl w:val="0"/>
          <w:numId w:val="142"/>
        </w:numPr>
        <w:spacing w:line="240" w:lineRule="auto"/>
      </w:pPr>
      <w:r w:rsidRPr="00822F6A">
        <w:t>LinkedHashSet, elements you insert are stored as </w:t>
      </w:r>
      <w:r w:rsidRPr="00B92154">
        <w:rPr>
          <w:b/>
          <w:bCs/>
        </w:rPr>
        <w:t>keys of LinkedHashMap</w:t>
      </w:r>
      <w:r w:rsidRPr="00822F6A">
        <w:t> object. The values of these keys will be the same constant i.e “</w:t>
      </w:r>
      <w:r w:rsidRPr="00B92154">
        <w:rPr>
          <w:b/>
          <w:bCs/>
        </w:rPr>
        <w:t>PRESENT</w:t>
      </w:r>
      <w:r w:rsidRPr="00822F6A">
        <w:t>“. </w:t>
      </w:r>
    </w:p>
    <w:p w14:paraId="61299390" w14:textId="77777777" w:rsidR="00625396" w:rsidRDefault="00625396" w:rsidP="00625396">
      <w:pPr>
        <w:pStyle w:val="ListParagraph"/>
        <w:spacing w:line="240" w:lineRule="auto"/>
      </w:pPr>
    </w:p>
    <w:p w14:paraId="3B7D98D1" w14:textId="21E6465E" w:rsidR="00D91BA2" w:rsidRDefault="00D91BA2" w:rsidP="006F728B">
      <w:pPr>
        <w:pStyle w:val="ListParagraph"/>
        <w:numPr>
          <w:ilvl w:val="0"/>
          <w:numId w:val="142"/>
        </w:numPr>
        <w:spacing w:line="240" w:lineRule="auto"/>
      </w:pPr>
      <w:r w:rsidRPr="00153B94">
        <w:t>The insertion order of elements into LinkedHashMap are maintained by adding two new fields to this class. They are </w:t>
      </w:r>
      <w:r w:rsidRPr="00B92154">
        <w:rPr>
          <w:b/>
          <w:bCs/>
        </w:rPr>
        <w:t>before</w:t>
      </w:r>
      <w:r w:rsidRPr="00153B94">
        <w:t> and </w:t>
      </w:r>
      <w:r w:rsidRPr="00B92154">
        <w:rPr>
          <w:b/>
          <w:bCs/>
        </w:rPr>
        <w:t>after</w:t>
      </w:r>
      <w:r w:rsidRPr="00153B94">
        <w:t>. These two fields hold the references to previous and next elements. These two fields make LinkedHashMap to function as a doubly linked list.</w:t>
      </w:r>
    </w:p>
    <w:p w14:paraId="1A26451D" w14:textId="77777777" w:rsidR="00625396" w:rsidRDefault="00625396" w:rsidP="00625396">
      <w:pPr>
        <w:spacing w:line="240" w:lineRule="auto"/>
      </w:pPr>
    </w:p>
    <w:p w14:paraId="5C5C55AD" w14:textId="77777777" w:rsidR="00F24CD3" w:rsidRDefault="00F24CD3" w:rsidP="00625396">
      <w:pPr>
        <w:pStyle w:val="Output"/>
        <w:ind w:left="720"/>
      </w:pPr>
      <w:r>
        <w:t>public class HashSetDemo {</w:t>
      </w:r>
    </w:p>
    <w:p w14:paraId="5D4FC030" w14:textId="77777777" w:rsidR="00F24CD3" w:rsidRDefault="00F24CD3" w:rsidP="00625396">
      <w:pPr>
        <w:pStyle w:val="Output"/>
        <w:ind w:left="720"/>
      </w:pPr>
      <w:r>
        <w:t>public static void main(String[] args) {</w:t>
      </w:r>
    </w:p>
    <w:p w14:paraId="578CD252" w14:textId="77777777" w:rsidR="00F24CD3" w:rsidRDefault="00F24CD3" w:rsidP="00625396">
      <w:pPr>
        <w:pStyle w:val="Output"/>
        <w:ind w:left="720"/>
      </w:pPr>
      <w:r>
        <w:t xml:space="preserve">    LinkedHashSet h = new LinkedHashSet();</w:t>
      </w:r>
    </w:p>
    <w:p w14:paraId="506D684F" w14:textId="77777777" w:rsidR="00F24CD3" w:rsidRDefault="00F24CD3" w:rsidP="00625396">
      <w:pPr>
        <w:pStyle w:val="Output"/>
        <w:ind w:left="720"/>
      </w:pPr>
      <w:r>
        <w:t xml:space="preserve">    h.add("A");</w:t>
      </w:r>
    </w:p>
    <w:p w14:paraId="10477458" w14:textId="77777777" w:rsidR="00F24CD3" w:rsidRDefault="00F24CD3" w:rsidP="00625396">
      <w:pPr>
        <w:pStyle w:val="Output"/>
        <w:ind w:left="720"/>
      </w:pPr>
      <w:r>
        <w:t xml:space="preserve">    h.add("B");</w:t>
      </w:r>
    </w:p>
    <w:p w14:paraId="20471F0D" w14:textId="77777777" w:rsidR="00F24CD3" w:rsidRDefault="00F24CD3" w:rsidP="00625396">
      <w:pPr>
        <w:pStyle w:val="Output"/>
        <w:ind w:left="720"/>
      </w:pPr>
      <w:r>
        <w:t xml:space="preserve">    h.add("C");</w:t>
      </w:r>
    </w:p>
    <w:p w14:paraId="637EE959" w14:textId="77777777" w:rsidR="00F24CD3" w:rsidRDefault="00F24CD3" w:rsidP="00625396">
      <w:pPr>
        <w:pStyle w:val="Output"/>
        <w:ind w:left="720"/>
      </w:pPr>
      <w:r>
        <w:t xml:space="preserve">    h.add(10);</w:t>
      </w:r>
    </w:p>
    <w:p w14:paraId="46E38807" w14:textId="77777777" w:rsidR="00625396" w:rsidRDefault="00F24CD3" w:rsidP="00625396">
      <w:pPr>
        <w:pStyle w:val="Output"/>
        <w:ind w:left="720"/>
      </w:pPr>
      <w:r>
        <w:t xml:space="preserve">    h.add(null);   </w:t>
      </w:r>
    </w:p>
    <w:p w14:paraId="16CADAF2" w14:textId="375805CE" w:rsidR="00F24CD3" w:rsidRDefault="00F24CD3" w:rsidP="00625396">
      <w:pPr>
        <w:pStyle w:val="Output"/>
        <w:ind w:left="720"/>
      </w:pPr>
      <w:r>
        <w:t xml:space="preserve"> </w:t>
      </w:r>
    </w:p>
    <w:p w14:paraId="7F3E20B2" w14:textId="77777777" w:rsidR="00F24CD3" w:rsidRDefault="00F24CD3" w:rsidP="00625396">
      <w:pPr>
        <w:pStyle w:val="Output"/>
        <w:ind w:left="720"/>
      </w:pPr>
      <w:r>
        <w:t xml:space="preserve">    System.out.println(h.add("A"));</w:t>
      </w:r>
    </w:p>
    <w:p w14:paraId="0D794201" w14:textId="77777777" w:rsidR="00F24CD3" w:rsidRDefault="00F24CD3" w:rsidP="00625396">
      <w:pPr>
        <w:pStyle w:val="Output"/>
        <w:ind w:left="720"/>
      </w:pPr>
      <w:r>
        <w:t xml:space="preserve">    System.out.println(h);  </w:t>
      </w:r>
    </w:p>
    <w:p w14:paraId="7FE5E538" w14:textId="77777777" w:rsidR="00F24CD3" w:rsidRDefault="00F24CD3" w:rsidP="00625396">
      <w:pPr>
        <w:pStyle w:val="Output"/>
        <w:ind w:left="720"/>
      </w:pPr>
      <w:r>
        <w:t>}</w:t>
      </w:r>
    </w:p>
    <w:p w14:paraId="319792C6" w14:textId="77777777" w:rsidR="00F24CD3" w:rsidRDefault="00F24CD3" w:rsidP="00625396">
      <w:pPr>
        <w:pStyle w:val="Output"/>
        <w:ind w:left="720"/>
      </w:pPr>
      <w:r>
        <w:t>}</w:t>
      </w:r>
    </w:p>
    <w:p w14:paraId="1EE69278" w14:textId="77777777" w:rsidR="00F24CD3" w:rsidRDefault="00F24CD3" w:rsidP="00625396">
      <w:pPr>
        <w:pStyle w:val="Output"/>
        <w:shd w:val="clear" w:color="auto" w:fill="000000" w:themeFill="text1"/>
        <w:ind w:left="720"/>
      </w:pPr>
      <w:r>
        <w:t>false</w:t>
      </w:r>
    </w:p>
    <w:p w14:paraId="0E8DC596" w14:textId="77777777" w:rsidR="00F24CD3" w:rsidRDefault="00F24CD3" w:rsidP="00625396">
      <w:pPr>
        <w:pStyle w:val="Output"/>
        <w:shd w:val="clear" w:color="auto" w:fill="000000" w:themeFill="text1"/>
        <w:ind w:left="720"/>
      </w:pPr>
      <w:r>
        <w:t>[A, B, C, 10, null]</w:t>
      </w:r>
    </w:p>
    <w:p w14:paraId="6FE1C39C" w14:textId="3DA41026" w:rsidR="00D91BA2" w:rsidRDefault="00D91BA2" w:rsidP="00D91BA2">
      <w:pPr>
        <w:ind w:left="360"/>
      </w:pPr>
      <w:r>
        <w:rPr>
          <w:noProof/>
          <w:lang w:eastAsia="en-US"/>
        </w:rPr>
        <w:lastRenderedPageBreak/>
        <w:drawing>
          <wp:inline distT="0" distB="0" distL="0" distR="0" wp14:anchorId="43A851CB" wp14:editId="1D64C346">
            <wp:extent cx="4552495" cy="5108571"/>
            <wp:effectExtent l="0" t="0" r="635" b="0"/>
            <wp:docPr id="196" name="Picture 196" descr="How LinkedHashSet Works Internally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ow LinkedHashSet Works Internally In Jav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580756" cy="5140284"/>
                    </a:xfrm>
                    <a:prstGeom prst="rect">
                      <a:avLst/>
                    </a:prstGeom>
                    <a:noFill/>
                    <a:ln>
                      <a:noFill/>
                    </a:ln>
                  </pic:spPr>
                </pic:pic>
              </a:graphicData>
            </a:graphic>
          </wp:inline>
        </w:drawing>
      </w:r>
    </w:p>
    <w:p w14:paraId="5A0C52BA" w14:textId="77777777" w:rsidR="003E017E" w:rsidRDefault="003E017E" w:rsidP="003E017E">
      <w:pPr>
        <w:spacing w:line="240" w:lineRule="auto"/>
        <w:ind w:left="360"/>
      </w:pPr>
    </w:p>
    <w:p w14:paraId="431A39BF" w14:textId="77777777" w:rsidR="00D91BA2" w:rsidRDefault="00D91BA2" w:rsidP="000E4144">
      <w:pPr>
        <w:pStyle w:val="Heading30"/>
      </w:pPr>
      <w:r>
        <w:t>TreeSet – Internal implementation</w:t>
      </w:r>
    </w:p>
    <w:p w14:paraId="60263AD0" w14:textId="77777777" w:rsidR="009D234C" w:rsidRDefault="009D234C" w:rsidP="009D234C">
      <w:pPr>
        <w:pStyle w:val="Output"/>
      </w:pPr>
      <w:r>
        <w:tab/>
        <w:t xml:space="preserve">  Set</w:t>
      </w:r>
    </w:p>
    <w:p w14:paraId="35AB2304" w14:textId="77777777" w:rsidR="009D234C" w:rsidRDefault="009D234C" w:rsidP="009D234C">
      <w:pPr>
        <w:pStyle w:val="Output"/>
      </w:pPr>
      <w:r>
        <w:tab/>
        <w:t xml:space="preserve">   |</w:t>
      </w:r>
    </w:p>
    <w:p w14:paraId="016B280C" w14:textId="77777777" w:rsidR="009D234C" w:rsidRDefault="009D234C" w:rsidP="009D234C">
      <w:pPr>
        <w:pStyle w:val="Output"/>
        <w:ind w:firstLine="720"/>
      </w:pPr>
      <w:r>
        <w:t>SortedSet</w:t>
      </w:r>
    </w:p>
    <w:p w14:paraId="06EC14CD" w14:textId="77777777" w:rsidR="009D234C" w:rsidRDefault="009D234C" w:rsidP="009D234C">
      <w:pPr>
        <w:pStyle w:val="Output"/>
        <w:ind w:firstLine="720"/>
      </w:pPr>
      <w:r>
        <w:t xml:space="preserve">   |</w:t>
      </w:r>
    </w:p>
    <w:p w14:paraId="29E6B80B" w14:textId="77777777" w:rsidR="009D234C" w:rsidRDefault="009D234C" w:rsidP="009D234C">
      <w:pPr>
        <w:pStyle w:val="Output"/>
        <w:ind w:firstLine="720"/>
      </w:pPr>
      <w:r>
        <w:t>TreeSet</w:t>
      </w:r>
    </w:p>
    <w:p w14:paraId="132F4C7D" w14:textId="77777777" w:rsidR="009D234C" w:rsidRDefault="009D234C" w:rsidP="003E017E">
      <w:pPr>
        <w:spacing w:line="240" w:lineRule="auto"/>
      </w:pPr>
    </w:p>
    <w:p w14:paraId="18960202" w14:textId="77777777" w:rsidR="009D234C" w:rsidRDefault="009D234C" w:rsidP="003E017E">
      <w:pPr>
        <w:pStyle w:val="Heading4"/>
        <w:spacing w:after="0" w:line="240" w:lineRule="auto"/>
      </w:pPr>
      <w:r>
        <w:t>java.util.SortedSet (Interface)</w:t>
      </w:r>
    </w:p>
    <w:p w14:paraId="4DD7D776" w14:textId="0ABD0A54" w:rsidR="009D234C" w:rsidRDefault="00AF48A6" w:rsidP="00B413EE">
      <w:pPr>
        <w:pStyle w:val="ListParagraph"/>
        <w:numPr>
          <w:ilvl w:val="0"/>
          <w:numId w:val="224"/>
        </w:numPr>
      </w:pPr>
      <w:r>
        <w:t>SortedSet is</w:t>
      </w:r>
      <w:r w:rsidR="009D234C">
        <w:t xml:space="preserve"> the child interface of Set</w:t>
      </w:r>
    </w:p>
    <w:p w14:paraId="6C71AC0F" w14:textId="6E547D0D" w:rsidR="009D234C" w:rsidRDefault="009D234C" w:rsidP="00B413EE">
      <w:pPr>
        <w:pStyle w:val="ListParagraph"/>
        <w:numPr>
          <w:ilvl w:val="0"/>
          <w:numId w:val="224"/>
        </w:numPr>
        <w:spacing w:line="240" w:lineRule="auto"/>
      </w:pPr>
      <w:r>
        <w:t xml:space="preserve">If we want to represent a group of individual objects according to some sorting order without </w:t>
      </w:r>
      <w:r w:rsidR="0067155A">
        <w:t>duplicates,</w:t>
      </w:r>
      <w:r>
        <w:t xml:space="preserve"> then we should go for SortedSet</w:t>
      </w:r>
      <w:r w:rsidR="008B69D2">
        <w:t>.</w:t>
      </w:r>
    </w:p>
    <w:p w14:paraId="6DF8FED4" w14:textId="77777777" w:rsidR="003E017E" w:rsidRDefault="003E017E" w:rsidP="003E017E">
      <w:pPr>
        <w:spacing w:line="240" w:lineRule="auto"/>
      </w:pPr>
    </w:p>
    <w:p w14:paraId="5CA66E8B" w14:textId="2E64D981" w:rsidR="003E017E" w:rsidRDefault="009D234C" w:rsidP="007C0F40">
      <w:r>
        <w:t xml:space="preserve">SortedSet Interface defines following 6 methods. </w:t>
      </w:r>
    </w:p>
    <w:p w14:paraId="15A245BC" w14:textId="6BDCBA7C" w:rsidR="009D234C" w:rsidRPr="00942E5E" w:rsidRDefault="009D234C" w:rsidP="00B413EE">
      <w:pPr>
        <w:pStyle w:val="ListParagraph"/>
        <w:numPr>
          <w:ilvl w:val="0"/>
          <w:numId w:val="225"/>
        </w:numPr>
        <w:rPr>
          <w:rFonts w:ascii="Consolas" w:hAnsi="Consolas"/>
          <w:b/>
          <w:sz w:val="18"/>
          <w:szCs w:val="18"/>
        </w:rPr>
      </w:pPr>
      <w:r w:rsidRPr="00942E5E">
        <w:rPr>
          <w:rFonts w:ascii="Consolas" w:hAnsi="Consolas"/>
          <w:b/>
          <w:sz w:val="18"/>
          <w:szCs w:val="18"/>
        </w:rPr>
        <w:t>Object first()</w:t>
      </w:r>
    </w:p>
    <w:p w14:paraId="0D59F9B1" w14:textId="0DEB2501" w:rsidR="009D234C" w:rsidRPr="00942E5E" w:rsidRDefault="009D234C" w:rsidP="00B413EE">
      <w:pPr>
        <w:pStyle w:val="ListParagraph"/>
        <w:numPr>
          <w:ilvl w:val="0"/>
          <w:numId w:val="225"/>
        </w:numPr>
        <w:rPr>
          <w:rFonts w:ascii="Consolas" w:hAnsi="Consolas"/>
          <w:b/>
          <w:sz w:val="18"/>
          <w:szCs w:val="18"/>
        </w:rPr>
      </w:pPr>
      <w:r w:rsidRPr="00942E5E">
        <w:rPr>
          <w:rFonts w:ascii="Consolas" w:hAnsi="Consolas"/>
          <w:b/>
          <w:sz w:val="18"/>
          <w:szCs w:val="18"/>
        </w:rPr>
        <w:t>Object last()</w:t>
      </w:r>
    </w:p>
    <w:p w14:paraId="4FCCBE36" w14:textId="77777777" w:rsidR="009D234C" w:rsidRPr="00942E5E" w:rsidRDefault="009D234C" w:rsidP="00B413EE">
      <w:pPr>
        <w:pStyle w:val="ListParagraph"/>
        <w:numPr>
          <w:ilvl w:val="0"/>
          <w:numId w:val="225"/>
        </w:numPr>
        <w:rPr>
          <w:rFonts w:ascii="Consolas" w:hAnsi="Consolas"/>
          <w:b/>
          <w:sz w:val="18"/>
          <w:szCs w:val="18"/>
        </w:rPr>
      </w:pPr>
      <w:r w:rsidRPr="00942E5E">
        <w:rPr>
          <w:rFonts w:ascii="Consolas" w:hAnsi="Consolas"/>
          <w:b/>
          <w:sz w:val="18"/>
          <w:szCs w:val="18"/>
        </w:rPr>
        <w:t>SortedSet headSet(Object obj)</w:t>
      </w:r>
    </w:p>
    <w:p w14:paraId="7CA9FF52" w14:textId="77777777" w:rsidR="009D234C" w:rsidRPr="00942E5E" w:rsidRDefault="009D234C" w:rsidP="00B413EE">
      <w:pPr>
        <w:pStyle w:val="ListParagraph"/>
        <w:numPr>
          <w:ilvl w:val="0"/>
          <w:numId w:val="225"/>
        </w:numPr>
        <w:rPr>
          <w:rFonts w:ascii="Consolas" w:hAnsi="Consolas"/>
          <w:b/>
          <w:sz w:val="18"/>
          <w:szCs w:val="18"/>
        </w:rPr>
      </w:pPr>
      <w:r w:rsidRPr="00942E5E">
        <w:rPr>
          <w:rFonts w:ascii="Consolas" w:hAnsi="Consolas"/>
          <w:b/>
          <w:sz w:val="18"/>
          <w:szCs w:val="18"/>
        </w:rPr>
        <w:t>SortedSet tailSet(Object obj)</w:t>
      </w:r>
    </w:p>
    <w:p w14:paraId="20B4E799" w14:textId="77777777" w:rsidR="009D234C" w:rsidRPr="00942E5E" w:rsidRDefault="009D234C" w:rsidP="00B413EE">
      <w:pPr>
        <w:pStyle w:val="ListParagraph"/>
        <w:numPr>
          <w:ilvl w:val="0"/>
          <w:numId w:val="225"/>
        </w:numPr>
        <w:rPr>
          <w:rFonts w:ascii="Consolas" w:hAnsi="Consolas"/>
          <w:b/>
          <w:sz w:val="18"/>
          <w:szCs w:val="18"/>
        </w:rPr>
      </w:pPr>
      <w:r w:rsidRPr="00942E5E">
        <w:rPr>
          <w:rFonts w:ascii="Consolas" w:hAnsi="Consolas"/>
          <w:b/>
          <w:sz w:val="18"/>
          <w:szCs w:val="18"/>
        </w:rPr>
        <w:t>SortedSet subSet(Object start, Object end)</w:t>
      </w:r>
    </w:p>
    <w:p w14:paraId="5725A755" w14:textId="77777777" w:rsidR="009D234C" w:rsidRDefault="009D234C" w:rsidP="009D234C">
      <w:pPr>
        <w:pStyle w:val="ListParagraph"/>
        <w:ind w:left="360"/>
        <w:rPr>
          <w:b/>
        </w:rPr>
      </w:pPr>
    </w:p>
    <w:p w14:paraId="5A913E0C" w14:textId="3734D03A" w:rsidR="009D234C" w:rsidRPr="00AF1C68" w:rsidRDefault="009D234C" w:rsidP="00B413EE">
      <w:pPr>
        <w:pStyle w:val="ListParagraph"/>
        <w:numPr>
          <w:ilvl w:val="0"/>
          <w:numId w:val="225"/>
        </w:numPr>
        <w:spacing w:line="240" w:lineRule="auto"/>
        <w:rPr>
          <w:rFonts w:ascii="Consolas" w:hAnsi="Consolas"/>
          <w:b/>
          <w:u w:val="single"/>
        </w:rPr>
      </w:pPr>
      <w:r w:rsidRPr="00AF1C68">
        <w:rPr>
          <w:rFonts w:ascii="Consolas" w:hAnsi="Consolas"/>
          <w:b/>
          <w:u w:val="single"/>
        </w:rPr>
        <w:t xml:space="preserve">Comparator </w:t>
      </w:r>
      <w:r w:rsidR="00A40EA4" w:rsidRPr="00AF1C68">
        <w:rPr>
          <w:rFonts w:ascii="Consolas" w:hAnsi="Consolas"/>
          <w:b/>
          <w:u w:val="single"/>
        </w:rPr>
        <w:t>comparator(</w:t>
      </w:r>
      <w:r w:rsidRPr="00AF1C68">
        <w:rPr>
          <w:rFonts w:ascii="Consolas" w:hAnsi="Consolas"/>
          <w:b/>
          <w:u w:val="single"/>
        </w:rPr>
        <w:t>)</w:t>
      </w:r>
    </w:p>
    <w:p w14:paraId="110627DB" w14:textId="77777777" w:rsidR="009D234C" w:rsidRDefault="009D234C" w:rsidP="005E23BF">
      <w:pPr>
        <w:spacing w:line="240" w:lineRule="auto"/>
        <w:ind w:left="360" w:firstLine="720"/>
      </w:pPr>
      <w:r>
        <w:lastRenderedPageBreak/>
        <w:t xml:space="preserve">Used to get Default Natural sorting order  </w:t>
      </w:r>
    </w:p>
    <w:p w14:paraId="3433B9B3" w14:textId="2534F3E8" w:rsidR="009D234C" w:rsidRDefault="009D234C" w:rsidP="00B413EE">
      <w:pPr>
        <w:pStyle w:val="ListParagraph"/>
        <w:numPr>
          <w:ilvl w:val="0"/>
          <w:numId w:val="226"/>
        </w:numPr>
        <w:spacing w:line="240" w:lineRule="auto"/>
        <w:rPr>
          <w:b/>
        </w:rPr>
      </w:pPr>
      <w:r>
        <w:rPr>
          <w:b/>
        </w:rPr>
        <w:t xml:space="preserve">Numbers </w:t>
      </w:r>
      <w:r w:rsidR="005E23BF">
        <w:rPr>
          <w:b/>
        </w:rPr>
        <w:tab/>
      </w:r>
      <w:r>
        <w:rPr>
          <w:b/>
        </w:rPr>
        <w:sym w:font="Wingdings" w:char="F0E8"/>
      </w:r>
      <w:r>
        <w:rPr>
          <w:b/>
        </w:rPr>
        <w:t xml:space="preserve"> </w:t>
      </w:r>
      <w:r>
        <w:t>Ascending order</w:t>
      </w:r>
      <w:r>
        <w:tab/>
        <w:t>[1, 2, 3, 4, 5….]</w:t>
      </w:r>
    </w:p>
    <w:p w14:paraId="3F67EA42" w14:textId="08555827" w:rsidR="009D234C" w:rsidRDefault="009D234C" w:rsidP="00B413EE">
      <w:pPr>
        <w:pStyle w:val="ListParagraph"/>
        <w:numPr>
          <w:ilvl w:val="0"/>
          <w:numId w:val="226"/>
        </w:numPr>
        <w:spacing w:line="240" w:lineRule="auto"/>
      </w:pPr>
      <w:r w:rsidRPr="007C0F40">
        <w:rPr>
          <w:b/>
        </w:rPr>
        <w:t>Strings</w:t>
      </w:r>
      <w:r w:rsidRPr="007C0F40">
        <w:rPr>
          <w:b/>
        </w:rPr>
        <w:tab/>
      </w:r>
      <w:r w:rsidRPr="007C0F40">
        <w:rPr>
          <w:b/>
        </w:rPr>
        <w:tab/>
      </w:r>
      <w:r>
        <w:rPr>
          <w:b/>
        </w:rPr>
        <w:sym w:font="Wingdings" w:char="F0E8"/>
      </w:r>
      <w:r w:rsidRPr="007C0F40">
        <w:rPr>
          <w:b/>
        </w:rPr>
        <w:t xml:space="preserve"> </w:t>
      </w:r>
      <w:r>
        <w:t>Alphabetical Order</w:t>
      </w:r>
      <w:r>
        <w:tab/>
        <w:t>[A, B, C, D, E…a,b,c,d …]</w:t>
      </w:r>
      <w:r>
        <w:tab/>
        <w:t>(Unicode values)</w:t>
      </w:r>
    </w:p>
    <w:p w14:paraId="4D2379FA" w14:textId="58CB8953" w:rsidR="003E017E" w:rsidRDefault="003E017E" w:rsidP="003E017E">
      <w:pPr>
        <w:ind w:left="720"/>
      </w:pPr>
      <w:r>
        <w:rPr>
          <w:noProof/>
          <w:lang w:eastAsia="en-US"/>
        </w:rPr>
        <w:drawing>
          <wp:inline distT="0" distB="0" distL="0" distR="0" wp14:anchorId="13601211" wp14:editId="67A1D2A4">
            <wp:extent cx="4457700" cy="2016380"/>
            <wp:effectExtent l="0" t="0" r="0" b="3175"/>
            <wp:docPr id="206" name="Picture 206"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mps"/>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62624" cy="2018607"/>
                    </a:xfrm>
                    <a:prstGeom prst="rect">
                      <a:avLst/>
                    </a:prstGeom>
                    <a:noFill/>
                    <a:ln>
                      <a:noFill/>
                    </a:ln>
                  </pic:spPr>
                </pic:pic>
              </a:graphicData>
            </a:graphic>
          </wp:inline>
        </w:drawing>
      </w:r>
    </w:p>
    <w:p w14:paraId="1092C4D7" w14:textId="77777777" w:rsidR="009D234C" w:rsidRPr="0047540B" w:rsidRDefault="009D234C" w:rsidP="009D234C">
      <w:pPr>
        <w:pStyle w:val="Qsns"/>
      </w:pPr>
      <w:r>
        <w:t xml:space="preserve">TreeSet </w:t>
      </w:r>
      <w:r w:rsidR="007C0F40">
        <w:t>Implementation</w:t>
      </w:r>
      <w:r>
        <w:t xml:space="preserve"> </w:t>
      </w:r>
    </w:p>
    <w:p w14:paraId="69961DEE" w14:textId="77777777" w:rsidR="00D91BA2" w:rsidRPr="008F445D" w:rsidRDefault="00D91BA2" w:rsidP="006F728B">
      <w:pPr>
        <w:pStyle w:val="ListParagraph"/>
        <w:numPr>
          <w:ilvl w:val="0"/>
          <w:numId w:val="131"/>
        </w:numPr>
      </w:pPr>
      <w:r w:rsidRPr="008F445D">
        <w:t xml:space="preserve">Underlying D.S is </w:t>
      </w:r>
      <w:r>
        <w:t>Red-Black Tree</w:t>
      </w:r>
    </w:p>
    <w:p w14:paraId="3F072BA5" w14:textId="77777777" w:rsidR="00D91BA2" w:rsidRPr="008F445D" w:rsidRDefault="00D91BA2" w:rsidP="006F728B">
      <w:pPr>
        <w:pStyle w:val="ListParagraph"/>
        <w:numPr>
          <w:ilvl w:val="0"/>
          <w:numId w:val="131"/>
        </w:numPr>
      </w:pPr>
      <w:r>
        <w:t>Duplicate o</w:t>
      </w:r>
      <w:r w:rsidRPr="008F445D">
        <w:t xml:space="preserve">bjects </w:t>
      </w:r>
      <w:r>
        <w:t>a</w:t>
      </w:r>
      <w:r w:rsidRPr="008F445D">
        <w:t>re Not Allowed</w:t>
      </w:r>
    </w:p>
    <w:p w14:paraId="11224045" w14:textId="77777777" w:rsidR="00D91BA2" w:rsidRPr="008F445D" w:rsidRDefault="00D91BA2" w:rsidP="006F728B">
      <w:pPr>
        <w:pStyle w:val="ListParagraph"/>
        <w:numPr>
          <w:ilvl w:val="0"/>
          <w:numId w:val="131"/>
        </w:numPr>
      </w:pPr>
      <w:r w:rsidRPr="008F445D">
        <w:t>Insertion order Not Preserved but we can sort elements</w:t>
      </w:r>
    </w:p>
    <w:p w14:paraId="6A085D0C" w14:textId="4B7D02B0" w:rsidR="00D91BA2" w:rsidRDefault="00D91BA2" w:rsidP="006F728B">
      <w:pPr>
        <w:pStyle w:val="ListParagraph"/>
        <w:numPr>
          <w:ilvl w:val="0"/>
          <w:numId w:val="131"/>
        </w:numPr>
      </w:pPr>
      <w:r w:rsidRPr="008F445D">
        <w:t>Heterogeneous Objects are Not Allowed</w:t>
      </w:r>
      <w:r w:rsidR="006437E7">
        <w:t xml:space="preserve">. </w:t>
      </w:r>
      <w:r w:rsidRPr="008F445D">
        <w:t>if try it throws </w:t>
      </w:r>
      <w:r w:rsidRPr="00F066FC">
        <w:rPr>
          <w:b/>
          <w:bCs/>
          <w:color w:val="FF0000"/>
        </w:rPr>
        <w:t>ClassCastException</w:t>
      </w:r>
      <w:r w:rsidRPr="00F066FC">
        <w:rPr>
          <w:color w:val="FF0000"/>
        </w:rPr>
        <w:t> </w:t>
      </w:r>
      <w:r w:rsidRPr="008F445D">
        <w:t>at Runtime</w:t>
      </w:r>
    </w:p>
    <w:p w14:paraId="2C73499C" w14:textId="316DFFD2" w:rsidR="006437E7" w:rsidRPr="008F445D" w:rsidRDefault="006437E7" w:rsidP="006F728B">
      <w:pPr>
        <w:pStyle w:val="ListParagraph"/>
        <w:numPr>
          <w:ilvl w:val="0"/>
          <w:numId w:val="131"/>
        </w:numPr>
      </w:pPr>
      <w:r>
        <w:t xml:space="preserve">Non-Comparable objects are not allowed. If we try it throws : </w:t>
      </w:r>
      <w:r w:rsidRPr="006437E7">
        <w:rPr>
          <w:rFonts w:ascii="Consolas" w:hAnsi="Consolas" w:cs="Consolas"/>
          <w:color w:val="0066CC"/>
          <w:sz w:val="16"/>
          <w:szCs w:val="16"/>
          <w:u w:val="single"/>
        </w:rPr>
        <w:t>java.lang.ClassCastException</w:t>
      </w:r>
      <w:r w:rsidRPr="006437E7">
        <w:rPr>
          <w:rFonts w:ascii="Consolas" w:hAnsi="Consolas" w:cs="Consolas"/>
          <w:color w:val="FF0000"/>
          <w:sz w:val="16"/>
          <w:szCs w:val="16"/>
        </w:rPr>
        <w:t>: java.lang.StringBuffer cannot be cast to java.lang.Comparable</w:t>
      </w:r>
    </w:p>
    <w:p w14:paraId="5DE68839" w14:textId="024FC1C4" w:rsidR="00D91BA2" w:rsidRPr="008F445D" w:rsidRDefault="00844FC3" w:rsidP="006F728B">
      <w:pPr>
        <w:pStyle w:val="ListParagraph"/>
        <w:numPr>
          <w:ilvl w:val="0"/>
          <w:numId w:val="131"/>
        </w:numPr>
      </w:pPr>
      <w:r w:rsidRPr="00E54BD7">
        <w:rPr>
          <w:rStyle w:val="0SyntaxPinkChar"/>
        </w:rPr>
        <w:t>n</w:t>
      </w:r>
      <w:r w:rsidR="00D91BA2" w:rsidRPr="00E54BD7">
        <w:rPr>
          <w:rStyle w:val="0SyntaxPinkChar"/>
        </w:rPr>
        <w:t>ull</w:t>
      </w:r>
      <w:r w:rsidR="00D91BA2" w:rsidRPr="008F445D">
        <w:t xml:space="preserve"> Insertion allowed (Only once)</w:t>
      </w:r>
    </w:p>
    <w:p w14:paraId="7004DE00" w14:textId="35F531E3" w:rsidR="00D91BA2" w:rsidRPr="008F445D" w:rsidRDefault="00D91BA2" w:rsidP="006F728B">
      <w:pPr>
        <w:pStyle w:val="ListParagraph"/>
        <w:numPr>
          <w:ilvl w:val="0"/>
          <w:numId w:val="131"/>
        </w:numPr>
      </w:pPr>
      <w:r w:rsidRPr="005E23BF">
        <w:rPr>
          <w:b/>
          <w:bCs/>
        </w:rPr>
        <w:t>TreeSet</w:t>
      </w:r>
      <w:r w:rsidRPr="008F445D">
        <w:t xml:space="preserve"> implements Serializable &amp; </w:t>
      </w:r>
      <w:r w:rsidR="00965951" w:rsidRPr="008F445D">
        <w:t>Cloneable</w:t>
      </w:r>
      <w:r w:rsidRPr="008F445D">
        <w:t xml:space="preserve"> but not RandomAccess</w:t>
      </w:r>
    </w:p>
    <w:p w14:paraId="05C5AA67" w14:textId="1AE5790B" w:rsidR="00D91BA2" w:rsidRDefault="00D91BA2" w:rsidP="006F728B">
      <w:pPr>
        <w:pStyle w:val="ListParagraph"/>
        <w:numPr>
          <w:ilvl w:val="0"/>
          <w:numId w:val="131"/>
        </w:numPr>
      </w:pPr>
      <w:r w:rsidRPr="008F445D">
        <w:t xml:space="preserve">All objects are inserted based on some sorting order either </w:t>
      </w:r>
      <w:r w:rsidRPr="00E54BD7">
        <w:rPr>
          <w:b/>
          <w:bCs/>
        </w:rPr>
        <w:t>default</w:t>
      </w:r>
      <w:r w:rsidRPr="008F445D">
        <w:t xml:space="preserve"> or </w:t>
      </w:r>
      <w:r w:rsidRPr="00E54BD7">
        <w:rPr>
          <w:b/>
          <w:bCs/>
        </w:rPr>
        <w:t>customized</w:t>
      </w:r>
      <w:r w:rsidRPr="008F445D">
        <w:t xml:space="preserve"> sorting order</w:t>
      </w:r>
      <w:r w:rsidR="005E23BF">
        <w:t>.</w:t>
      </w:r>
    </w:p>
    <w:p w14:paraId="70614B52" w14:textId="77777777" w:rsidR="005E23BF" w:rsidRPr="008F445D" w:rsidRDefault="005E23BF" w:rsidP="005E23BF">
      <w:pPr>
        <w:pStyle w:val="ListParagraph"/>
      </w:pPr>
    </w:p>
    <w:p w14:paraId="0B26E366" w14:textId="77777777" w:rsidR="00D91BA2" w:rsidRPr="00522F38" w:rsidRDefault="00D91BA2" w:rsidP="005E23BF">
      <w:pPr>
        <w:spacing w:line="240" w:lineRule="auto"/>
        <w:rPr>
          <w:b/>
          <w:u w:val="single"/>
        </w:rPr>
      </w:pPr>
      <w:r w:rsidRPr="00522F38">
        <w:rPr>
          <w:b/>
          <w:u w:val="single"/>
        </w:rPr>
        <w:t>Constructors</w:t>
      </w:r>
    </w:p>
    <w:p w14:paraId="6DEE7973" w14:textId="77777777" w:rsidR="00D91BA2" w:rsidRPr="00522F38" w:rsidRDefault="00D91BA2" w:rsidP="005E23BF">
      <w:pPr>
        <w:spacing w:line="240" w:lineRule="auto"/>
        <w:ind w:left="360"/>
      </w:pPr>
      <w:r w:rsidRPr="00522F38">
        <w:rPr>
          <w:b/>
          <w:bCs/>
        </w:rPr>
        <w:t>TreeSet h = new TreeSet () //Default. SortingOrder</w:t>
      </w:r>
    </w:p>
    <w:p w14:paraId="70B60FDC" w14:textId="1A87914E" w:rsidR="00D91BA2" w:rsidRPr="004D08C8" w:rsidRDefault="00D91BA2" w:rsidP="005E23BF">
      <w:pPr>
        <w:spacing w:line="240" w:lineRule="auto"/>
        <w:ind w:left="360"/>
        <w:rPr>
          <w:sz w:val="18"/>
          <w:szCs w:val="18"/>
        </w:rPr>
      </w:pPr>
      <w:r w:rsidRPr="004D08C8">
        <w:rPr>
          <w:sz w:val="18"/>
          <w:szCs w:val="18"/>
        </w:rPr>
        <w:t>Creates an Empty TreeSet Object, all the elements inserted according to Default Natural Sorting</w:t>
      </w:r>
      <w:r w:rsidR="00965951" w:rsidRPr="004D08C8">
        <w:rPr>
          <w:sz w:val="18"/>
          <w:szCs w:val="18"/>
        </w:rPr>
        <w:t xml:space="preserve"> </w:t>
      </w:r>
      <w:r w:rsidRPr="004D08C8">
        <w:rPr>
          <w:sz w:val="18"/>
          <w:szCs w:val="18"/>
        </w:rPr>
        <w:t>Order</w:t>
      </w:r>
    </w:p>
    <w:p w14:paraId="5394B8FC" w14:textId="77777777" w:rsidR="005E23BF" w:rsidRDefault="005E23BF" w:rsidP="005E23BF">
      <w:pPr>
        <w:spacing w:line="240" w:lineRule="auto"/>
        <w:ind w:left="360"/>
        <w:rPr>
          <w:b/>
          <w:bCs/>
        </w:rPr>
      </w:pPr>
    </w:p>
    <w:p w14:paraId="138B5818" w14:textId="5C982372" w:rsidR="00D91BA2" w:rsidRPr="00522F38" w:rsidRDefault="00D91BA2" w:rsidP="005E23BF">
      <w:pPr>
        <w:spacing w:line="240" w:lineRule="auto"/>
        <w:ind w:left="360"/>
      </w:pPr>
      <w:r w:rsidRPr="00522F38">
        <w:rPr>
          <w:b/>
          <w:bCs/>
        </w:rPr>
        <w:t>TreeSet h = new TreeSet (Comparator c) //Customized. SortingOrder</w:t>
      </w:r>
    </w:p>
    <w:p w14:paraId="63BF5D38" w14:textId="7F6CD274" w:rsidR="00D91BA2" w:rsidRPr="004D08C8" w:rsidRDefault="00D91BA2" w:rsidP="005E23BF">
      <w:pPr>
        <w:spacing w:line="360" w:lineRule="auto"/>
        <w:ind w:left="360"/>
        <w:rPr>
          <w:sz w:val="18"/>
          <w:szCs w:val="18"/>
        </w:rPr>
      </w:pPr>
      <w:r w:rsidRPr="004D08C8">
        <w:rPr>
          <w:sz w:val="18"/>
          <w:szCs w:val="18"/>
        </w:rPr>
        <w:t>Creates an Empty TreeSet Object, all the elements inserted according to Customized Sorting</w:t>
      </w:r>
      <w:r w:rsidR="004D08C8">
        <w:rPr>
          <w:sz w:val="18"/>
          <w:szCs w:val="18"/>
        </w:rPr>
        <w:t xml:space="preserve"> </w:t>
      </w:r>
      <w:r w:rsidRPr="004D08C8">
        <w:rPr>
          <w:sz w:val="18"/>
          <w:szCs w:val="18"/>
        </w:rPr>
        <w:t>Order</w:t>
      </w:r>
    </w:p>
    <w:p w14:paraId="3F6818A4" w14:textId="77777777" w:rsidR="00D91BA2" w:rsidRPr="00522F38" w:rsidRDefault="00D91BA2" w:rsidP="005E23BF">
      <w:pPr>
        <w:spacing w:line="360" w:lineRule="auto"/>
        <w:ind w:left="360"/>
      </w:pPr>
      <w:r w:rsidRPr="00522F38">
        <w:rPr>
          <w:b/>
          <w:bCs/>
        </w:rPr>
        <w:t>TreeSet h = new TreeSet (Collection c)</w:t>
      </w:r>
    </w:p>
    <w:p w14:paraId="1786299E" w14:textId="77777777" w:rsidR="00D91BA2" w:rsidRDefault="00D91BA2" w:rsidP="005E23BF">
      <w:pPr>
        <w:spacing w:line="360" w:lineRule="auto"/>
        <w:ind w:left="360"/>
        <w:rPr>
          <w:b/>
          <w:bCs/>
        </w:rPr>
      </w:pPr>
      <w:r w:rsidRPr="00522F38">
        <w:rPr>
          <w:b/>
          <w:bCs/>
        </w:rPr>
        <w:t>TreeSet h = new TreeSet (SortedSet s)</w:t>
      </w:r>
    </w:p>
    <w:p w14:paraId="10F7444E" w14:textId="77777777" w:rsidR="00F24CD3" w:rsidRDefault="00F24CD3" w:rsidP="00F24CD3">
      <w:pPr>
        <w:pStyle w:val="Output"/>
      </w:pPr>
      <w:r>
        <w:t>public class TreeSetDemo {</w:t>
      </w:r>
    </w:p>
    <w:p w14:paraId="790416C2" w14:textId="77777777" w:rsidR="00F24CD3" w:rsidRDefault="00F24CD3" w:rsidP="00F24CD3">
      <w:pPr>
        <w:pStyle w:val="Output"/>
      </w:pPr>
      <w:r>
        <w:t>public static void main(String[] args) {</w:t>
      </w:r>
    </w:p>
    <w:p w14:paraId="2CEA1A0C" w14:textId="77777777" w:rsidR="00F24CD3" w:rsidRDefault="00F24CD3" w:rsidP="00F24CD3">
      <w:pPr>
        <w:pStyle w:val="Output"/>
      </w:pPr>
      <w:r>
        <w:t xml:space="preserve">    TreeSet t = new TreeSet();</w:t>
      </w:r>
    </w:p>
    <w:p w14:paraId="2BF604B8" w14:textId="77777777" w:rsidR="00F24CD3" w:rsidRDefault="00F24CD3" w:rsidP="00F24CD3">
      <w:pPr>
        <w:pStyle w:val="Output"/>
      </w:pPr>
      <w:r>
        <w:t xml:space="preserve">    t.add("A");</w:t>
      </w:r>
    </w:p>
    <w:p w14:paraId="181FCFD4" w14:textId="77777777" w:rsidR="00F24CD3" w:rsidRDefault="00F24CD3" w:rsidP="00F24CD3">
      <w:pPr>
        <w:pStyle w:val="Output"/>
      </w:pPr>
      <w:r>
        <w:t xml:space="preserve">    t.add("N");</w:t>
      </w:r>
    </w:p>
    <w:p w14:paraId="1774A859" w14:textId="77777777" w:rsidR="00F24CD3" w:rsidRDefault="00F24CD3" w:rsidP="00F24CD3">
      <w:pPr>
        <w:pStyle w:val="Output"/>
      </w:pPr>
      <w:r>
        <w:t xml:space="preserve">    t.add("Z");</w:t>
      </w:r>
    </w:p>
    <w:p w14:paraId="716B17E0" w14:textId="77777777" w:rsidR="00F24CD3" w:rsidRDefault="00F24CD3" w:rsidP="00F24CD3">
      <w:pPr>
        <w:pStyle w:val="Output"/>
      </w:pPr>
      <w:r>
        <w:t xml:space="preserve">    t.add("h");</w:t>
      </w:r>
    </w:p>
    <w:p w14:paraId="347FD966" w14:textId="77777777" w:rsidR="00F24CD3" w:rsidRDefault="00F24CD3" w:rsidP="00F24CD3">
      <w:pPr>
        <w:pStyle w:val="Output"/>
      </w:pPr>
      <w:r>
        <w:t xml:space="preserve">    t.add("X");</w:t>
      </w:r>
    </w:p>
    <w:p w14:paraId="27C3DC9F" w14:textId="77777777" w:rsidR="00F24CD3" w:rsidRDefault="00F24CD3" w:rsidP="00F24CD3">
      <w:pPr>
        <w:pStyle w:val="Output"/>
      </w:pPr>
      <w:r>
        <w:t xml:space="preserve">    t.add("i"); </w:t>
      </w:r>
    </w:p>
    <w:p w14:paraId="1FF38CF1" w14:textId="77777777" w:rsidR="00F24CD3" w:rsidRDefault="00F24CD3" w:rsidP="00F24CD3">
      <w:pPr>
        <w:pStyle w:val="Output"/>
      </w:pPr>
      <w:r>
        <w:t xml:space="preserve">    //t.add(10);</w:t>
      </w:r>
    </w:p>
    <w:p w14:paraId="5D72B079" w14:textId="77777777" w:rsidR="00F24CD3" w:rsidRDefault="00F24CD3" w:rsidP="00F24CD3">
      <w:pPr>
        <w:pStyle w:val="Output"/>
      </w:pPr>
      <w:r>
        <w:t xml:space="preserve">    //Exception in thread "main" java.lang.ClassCastException: </w:t>
      </w:r>
    </w:p>
    <w:p w14:paraId="13E8F145" w14:textId="77777777" w:rsidR="00F24CD3" w:rsidRDefault="00F24CD3" w:rsidP="00F24CD3">
      <w:pPr>
        <w:pStyle w:val="Output"/>
      </w:pPr>
      <w:r>
        <w:t xml:space="preserve">    //java.lang.String cannot be cast to java.lang.Integer</w:t>
      </w:r>
    </w:p>
    <w:p w14:paraId="6A7C9957" w14:textId="77777777" w:rsidR="00F24CD3" w:rsidRDefault="00F24CD3" w:rsidP="00F24CD3">
      <w:pPr>
        <w:pStyle w:val="Output"/>
      </w:pPr>
      <w:r>
        <w:t xml:space="preserve">    </w:t>
      </w:r>
    </w:p>
    <w:p w14:paraId="49137E10" w14:textId="77777777" w:rsidR="00F24CD3" w:rsidRDefault="00F24CD3" w:rsidP="00F24CD3">
      <w:pPr>
        <w:pStyle w:val="Output"/>
      </w:pPr>
      <w:r>
        <w:t xml:space="preserve">    //t.add(null); // java.lang.NullPointerException</w:t>
      </w:r>
    </w:p>
    <w:p w14:paraId="0BD81564" w14:textId="77777777" w:rsidR="00F24CD3" w:rsidRDefault="00F24CD3" w:rsidP="00F24CD3">
      <w:pPr>
        <w:pStyle w:val="Output"/>
      </w:pPr>
      <w:r>
        <w:t xml:space="preserve">    System.out.println(t);</w:t>
      </w:r>
    </w:p>
    <w:p w14:paraId="7BB94E2E" w14:textId="77777777" w:rsidR="00F24CD3" w:rsidRDefault="00F24CD3" w:rsidP="00F24CD3">
      <w:pPr>
        <w:pStyle w:val="Output"/>
      </w:pPr>
      <w:r>
        <w:t>}</w:t>
      </w:r>
    </w:p>
    <w:p w14:paraId="0EF9250A" w14:textId="77777777" w:rsidR="00F24CD3" w:rsidRDefault="00F24CD3" w:rsidP="00F24CD3">
      <w:pPr>
        <w:pStyle w:val="Output"/>
      </w:pPr>
      <w:r>
        <w:t>}</w:t>
      </w:r>
    </w:p>
    <w:p w14:paraId="070E9A86" w14:textId="77777777" w:rsidR="000639BE" w:rsidRDefault="000639BE" w:rsidP="000639BE">
      <w:pPr>
        <w:pStyle w:val="Output"/>
        <w:shd w:val="clear" w:color="auto" w:fill="000000" w:themeFill="text1"/>
      </w:pPr>
      <w:r w:rsidRPr="000639BE">
        <w:t>[A, N, X, Z, h, i]</w:t>
      </w:r>
    </w:p>
    <w:p w14:paraId="564AA865" w14:textId="77777777" w:rsidR="007C0F40" w:rsidRPr="00522F38" w:rsidRDefault="007C0F40" w:rsidP="007C0F40"/>
    <w:p w14:paraId="092B20DB" w14:textId="77777777" w:rsidR="00D91BA2" w:rsidRPr="00C5676E" w:rsidRDefault="00D91BA2" w:rsidP="00C5676E">
      <w:pPr>
        <w:pStyle w:val="Howitworks"/>
        <w:rPr>
          <w:sz w:val="20"/>
        </w:rPr>
      </w:pPr>
      <w:r w:rsidRPr="00C5676E">
        <w:rPr>
          <w:sz w:val="20"/>
        </w:rPr>
        <w:lastRenderedPageBreak/>
        <w:t>Implementation</w:t>
      </w:r>
    </w:p>
    <w:p w14:paraId="56983631" w14:textId="77777777" w:rsidR="00D91BA2" w:rsidRDefault="00D91BA2" w:rsidP="00D91BA2">
      <w:r w:rsidRPr="007E3C09">
        <w:t>TreeSet is like HashSet which contains the unique elements only but in a sorted manner.</w:t>
      </w:r>
    </w:p>
    <w:p w14:paraId="2863DE54" w14:textId="77777777" w:rsidR="00D91BA2" w:rsidRDefault="00D91BA2" w:rsidP="00D91BA2">
      <w:r w:rsidRPr="005747F4">
        <w:t>TreeSet uses </w:t>
      </w:r>
      <w:hyperlink r:id="rId286" w:tgtFrame="_blank" w:history="1">
        <w:r w:rsidRPr="005747F4">
          <w:rPr>
            <w:rStyle w:val="Hyperlink"/>
            <w:b/>
          </w:rPr>
          <w:t>TreeMap</w:t>
        </w:r>
      </w:hyperlink>
      <w:r w:rsidRPr="005747F4">
        <w:t> internally to store its elements.</w:t>
      </w:r>
    </w:p>
    <w:p w14:paraId="1A54FEE8" w14:textId="77777777" w:rsidR="00D91BA2" w:rsidRPr="00847267" w:rsidRDefault="00D91BA2" w:rsidP="00D91BA2">
      <w:pPr>
        <w:pStyle w:val="Output"/>
        <w:rPr>
          <w:color w:val="4C483D" w:themeColor="text2"/>
        </w:rPr>
      </w:pPr>
      <w:r w:rsidRPr="00847267">
        <w:rPr>
          <w:bCs/>
          <w:color w:val="7F0055"/>
        </w:rPr>
        <w:t>public</w:t>
      </w:r>
      <w:r w:rsidRPr="00847267">
        <w:t xml:space="preserve"> </w:t>
      </w:r>
      <w:r w:rsidRPr="00847267">
        <w:rPr>
          <w:bCs/>
          <w:color w:val="7F0055"/>
        </w:rPr>
        <w:t>class</w:t>
      </w:r>
      <w:r w:rsidRPr="00847267">
        <w:t xml:space="preserve"> TreeSet&lt;E&gt; </w:t>
      </w:r>
      <w:r w:rsidRPr="00847267">
        <w:rPr>
          <w:bCs/>
          <w:color w:val="7F0055"/>
        </w:rPr>
        <w:t>extends</w:t>
      </w:r>
      <w:r w:rsidRPr="00847267">
        <w:t xml:space="preserve"> AbstractSet</w:t>
      </w:r>
      <w:r w:rsidRPr="00847267">
        <w:rPr>
          <w:bCs/>
          <w:color w:val="7F0055"/>
        </w:rPr>
        <w:t>implements</w:t>
      </w:r>
      <w:r w:rsidRPr="00847267">
        <w:t xml:space="preserve"> NavigableSet,Cloneable, Serializable</w:t>
      </w:r>
    </w:p>
    <w:p w14:paraId="49C3BB36" w14:textId="77777777" w:rsidR="00D91BA2" w:rsidRPr="00847267" w:rsidRDefault="00D91BA2" w:rsidP="00D91BA2">
      <w:pPr>
        <w:pStyle w:val="Output"/>
        <w:rPr>
          <w:color w:val="4C483D" w:themeColor="text2"/>
        </w:rPr>
      </w:pPr>
      <w:r w:rsidRPr="00847267">
        <w:t>{</w:t>
      </w:r>
      <w:r w:rsidRPr="00847267">
        <w:tab/>
      </w:r>
    </w:p>
    <w:p w14:paraId="74F1D18B" w14:textId="77777777" w:rsidR="00D91BA2" w:rsidRPr="00847267" w:rsidRDefault="00D91BA2" w:rsidP="00D91BA2">
      <w:pPr>
        <w:pStyle w:val="Output"/>
        <w:rPr>
          <w:color w:val="4C483D" w:themeColor="text2"/>
        </w:rPr>
      </w:pPr>
      <w:r w:rsidRPr="00847267">
        <w:tab/>
      </w:r>
      <w:r w:rsidRPr="00847267">
        <w:rPr>
          <w:bCs/>
          <w:color w:val="7F0055"/>
        </w:rPr>
        <w:t>private</w:t>
      </w:r>
      <w:r w:rsidRPr="00847267">
        <w:t xml:space="preserve"> </w:t>
      </w:r>
      <w:r w:rsidRPr="00847267">
        <w:rPr>
          <w:bCs/>
          <w:color w:val="7F0055"/>
        </w:rPr>
        <w:t>static</w:t>
      </w:r>
      <w:r w:rsidRPr="00847267">
        <w:t xml:space="preserve"> </w:t>
      </w:r>
      <w:r w:rsidRPr="00847267">
        <w:rPr>
          <w:bCs/>
          <w:color w:val="7F0055"/>
        </w:rPr>
        <w:t>final</w:t>
      </w:r>
      <w:r w:rsidRPr="00847267">
        <w:t xml:space="preserve"> Object </w:t>
      </w:r>
      <w:r w:rsidRPr="00847267">
        <w:rPr>
          <w:bCs/>
          <w:i/>
          <w:iCs/>
          <w:color w:val="0000C0"/>
        </w:rPr>
        <w:t>PRESENT</w:t>
      </w:r>
      <w:r w:rsidRPr="00847267">
        <w:t xml:space="preserve"> = </w:t>
      </w:r>
      <w:r w:rsidRPr="00847267">
        <w:rPr>
          <w:bCs/>
          <w:color w:val="7F0055"/>
        </w:rPr>
        <w:t>new</w:t>
      </w:r>
      <w:r w:rsidRPr="00847267">
        <w:t xml:space="preserve"> Object();</w:t>
      </w:r>
    </w:p>
    <w:p w14:paraId="7C00B3E9" w14:textId="77777777" w:rsidR="00D91BA2" w:rsidRPr="00847267" w:rsidRDefault="00D91BA2" w:rsidP="00D91BA2">
      <w:pPr>
        <w:pStyle w:val="Output"/>
        <w:rPr>
          <w:color w:val="4C483D" w:themeColor="text2"/>
        </w:rPr>
      </w:pPr>
    </w:p>
    <w:p w14:paraId="4202D992" w14:textId="77777777" w:rsidR="00D91BA2" w:rsidRPr="00847267" w:rsidRDefault="00D91BA2" w:rsidP="00D91BA2">
      <w:pPr>
        <w:pStyle w:val="Output"/>
        <w:rPr>
          <w:color w:val="4C483D" w:themeColor="text2"/>
        </w:rPr>
      </w:pPr>
      <w:r w:rsidRPr="00847267">
        <w:tab/>
      </w:r>
      <w:r w:rsidRPr="00847267">
        <w:rPr>
          <w:bCs/>
          <w:color w:val="7F0055"/>
        </w:rPr>
        <w:t>public</w:t>
      </w:r>
      <w:r w:rsidRPr="00847267">
        <w:t xml:space="preserve"> TreeSet() {</w:t>
      </w:r>
    </w:p>
    <w:p w14:paraId="02618D7C" w14:textId="77777777" w:rsidR="00D91BA2" w:rsidRPr="00847267" w:rsidRDefault="00D91BA2" w:rsidP="00D91BA2">
      <w:pPr>
        <w:pStyle w:val="Output"/>
        <w:rPr>
          <w:color w:val="4C483D" w:themeColor="text2"/>
        </w:rPr>
      </w:pPr>
      <w:r w:rsidRPr="00847267">
        <w:tab/>
      </w:r>
      <w:r w:rsidRPr="00847267">
        <w:tab/>
      </w:r>
      <w:r w:rsidRPr="00847267">
        <w:rPr>
          <w:bCs/>
          <w:color w:val="7F0055"/>
        </w:rPr>
        <w:t>this</w:t>
      </w:r>
      <w:r w:rsidRPr="00847267">
        <w:t>(</w:t>
      </w:r>
      <w:r w:rsidRPr="00847267">
        <w:rPr>
          <w:bCs/>
          <w:color w:val="7F0055"/>
        </w:rPr>
        <w:t>new</w:t>
      </w:r>
      <w:r w:rsidRPr="00847267">
        <w:t xml:space="preserve"> TreeMap&lt;E, Object&gt;());</w:t>
      </w:r>
    </w:p>
    <w:p w14:paraId="737D808C" w14:textId="77777777" w:rsidR="00D91BA2" w:rsidRPr="00847267" w:rsidRDefault="00D91BA2" w:rsidP="00D91BA2">
      <w:pPr>
        <w:pStyle w:val="Output"/>
        <w:rPr>
          <w:color w:val="4C483D" w:themeColor="text2"/>
        </w:rPr>
      </w:pPr>
      <w:r w:rsidRPr="00847267">
        <w:tab/>
        <w:t>}</w:t>
      </w:r>
    </w:p>
    <w:p w14:paraId="30B96509" w14:textId="77777777" w:rsidR="00D91BA2" w:rsidRPr="00847267" w:rsidRDefault="00D91BA2" w:rsidP="00D91BA2">
      <w:pPr>
        <w:pStyle w:val="Output"/>
        <w:rPr>
          <w:color w:val="4C483D" w:themeColor="text2"/>
        </w:rPr>
      </w:pPr>
      <w:r w:rsidRPr="00847267">
        <w:tab/>
      </w:r>
      <w:r w:rsidRPr="00847267">
        <w:rPr>
          <w:bCs/>
          <w:color w:val="7F0055"/>
        </w:rPr>
        <w:t>public</w:t>
      </w:r>
      <w:r w:rsidRPr="00847267">
        <w:t xml:space="preserve"> </w:t>
      </w:r>
      <w:r w:rsidRPr="00847267">
        <w:rPr>
          <w:bCs/>
          <w:color w:val="7F0055"/>
        </w:rPr>
        <w:t>boolean</w:t>
      </w:r>
      <w:r w:rsidRPr="00847267">
        <w:t xml:space="preserve"> add(E </w:t>
      </w:r>
      <w:r w:rsidRPr="00847267">
        <w:rPr>
          <w:color w:val="6A3E3E"/>
        </w:rPr>
        <w:t>e</w:t>
      </w:r>
      <w:r w:rsidRPr="00847267">
        <w:t>) {</w:t>
      </w:r>
    </w:p>
    <w:p w14:paraId="5365E382" w14:textId="77777777" w:rsidR="00D91BA2" w:rsidRPr="00847267" w:rsidRDefault="00D91BA2" w:rsidP="00D91BA2">
      <w:pPr>
        <w:pStyle w:val="Output"/>
        <w:rPr>
          <w:color w:val="4C483D" w:themeColor="text2"/>
        </w:rPr>
      </w:pPr>
      <w:r w:rsidRPr="00847267">
        <w:tab/>
      </w:r>
      <w:r w:rsidRPr="00847267">
        <w:tab/>
      </w:r>
      <w:r w:rsidRPr="00847267">
        <w:rPr>
          <w:bCs/>
          <w:color w:val="7F0055"/>
        </w:rPr>
        <w:t>return</w:t>
      </w:r>
      <w:r w:rsidRPr="00847267">
        <w:t xml:space="preserve"> </w:t>
      </w:r>
      <w:r w:rsidRPr="00847267">
        <w:rPr>
          <w:color w:val="0000C0"/>
        </w:rPr>
        <w:t>map</w:t>
      </w:r>
      <w:r w:rsidRPr="00847267">
        <w:t>.put(</w:t>
      </w:r>
      <w:r w:rsidRPr="00847267">
        <w:rPr>
          <w:color w:val="6A3E3E"/>
        </w:rPr>
        <w:t>e</w:t>
      </w:r>
      <w:r w:rsidRPr="00847267">
        <w:t xml:space="preserve">, </w:t>
      </w:r>
      <w:r w:rsidRPr="00847267">
        <w:rPr>
          <w:bCs/>
          <w:i/>
          <w:iCs/>
          <w:color w:val="0000C0"/>
        </w:rPr>
        <w:t>PRESENT</w:t>
      </w:r>
      <w:r w:rsidRPr="00847267">
        <w:t xml:space="preserve">) == </w:t>
      </w:r>
      <w:r w:rsidRPr="00847267">
        <w:rPr>
          <w:bCs/>
          <w:color w:val="7F0055"/>
        </w:rPr>
        <w:t>null</w:t>
      </w:r>
      <w:r w:rsidRPr="00847267">
        <w:t>;</w:t>
      </w:r>
    </w:p>
    <w:p w14:paraId="06D5D8E2" w14:textId="77777777" w:rsidR="00D91BA2" w:rsidRPr="00847267" w:rsidRDefault="00D91BA2" w:rsidP="00D91BA2">
      <w:pPr>
        <w:pStyle w:val="Output"/>
        <w:rPr>
          <w:color w:val="4C483D" w:themeColor="text2"/>
        </w:rPr>
      </w:pPr>
      <w:r w:rsidRPr="00847267">
        <w:tab/>
        <w:t>}</w:t>
      </w:r>
    </w:p>
    <w:p w14:paraId="54EE03BB" w14:textId="77777777" w:rsidR="00D91BA2" w:rsidRPr="00847267" w:rsidRDefault="00D91BA2" w:rsidP="00D91BA2">
      <w:pPr>
        <w:pStyle w:val="Output"/>
      </w:pPr>
      <w:r w:rsidRPr="00847267">
        <w:t>}</w:t>
      </w:r>
    </w:p>
    <w:p w14:paraId="4A120E86" w14:textId="76F441E1" w:rsidR="00D91BA2" w:rsidRDefault="00D91BA2" w:rsidP="00D91BA2"/>
    <w:p w14:paraId="13905252" w14:textId="77777777" w:rsidR="00563AC6" w:rsidRDefault="00563AC6" w:rsidP="00D91BA2"/>
    <w:p w14:paraId="31C4129B" w14:textId="77777777" w:rsidR="00C26629" w:rsidRDefault="00C26629" w:rsidP="00C5676E">
      <w:pPr>
        <w:pStyle w:val="Heading2"/>
        <w:spacing w:before="0" w:after="0"/>
      </w:pPr>
      <w:bookmarkStart w:id="119" w:name="_Toc94350673"/>
      <w:r>
        <w:t>Comparable &amp; Comparator</w:t>
      </w:r>
      <w:bookmarkEnd w:id="119"/>
    </w:p>
    <w:p w14:paraId="4A0A9BAD" w14:textId="77777777" w:rsidR="00C26629" w:rsidRPr="0060798E" w:rsidRDefault="00C26629" w:rsidP="00C2662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60798E">
        <w:rPr>
          <w:rFonts w:ascii="Consolas" w:hAnsi="Consolas" w:cs="Courier New"/>
          <w:b/>
          <w:bCs/>
          <w:color w:val="7F0055"/>
          <w:sz w:val="18"/>
          <w:szCs w:val="18"/>
        </w:rPr>
        <w:t>public</w:t>
      </w:r>
      <w:r w:rsidRPr="0060798E">
        <w:rPr>
          <w:rFonts w:ascii="Consolas" w:hAnsi="Consolas" w:cs="Courier New"/>
          <w:color w:val="000000"/>
          <w:sz w:val="18"/>
          <w:szCs w:val="18"/>
        </w:rPr>
        <w:t xml:space="preserve"> </w:t>
      </w:r>
      <w:r w:rsidRPr="0060798E">
        <w:rPr>
          <w:rFonts w:ascii="Consolas" w:hAnsi="Consolas" w:cs="Courier New"/>
          <w:b/>
          <w:bCs/>
          <w:color w:val="7F0055"/>
          <w:sz w:val="18"/>
          <w:szCs w:val="18"/>
        </w:rPr>
        <w:t>class</w:t>
      </w:r>
      <w:r w:rsidRPr="0060798E">
        <w:rPr>
          <w:rFonts w:ascii="Consolas" w:hAnsi="Consolas" w:cs="Courier New"/>
          <w:color w:val="000000"/>
          <w:sz w:val="18"/>
          <w:szCs w:val="18"/>
        </w:rPr>
        <w:t xml:space="preserve"> TreeSetStringBuffer {</w:t>
      </w:r>
    </w:p>
    <w:p w14:paraId="14030DBF" w14:textId="77777777" w:rsidR="00C26629" w:rsidRPr="0060798E" w:rsidRDefault="00C26629" w:rsidP="00C2662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60798E">
        <w:rPr>
          <w:rFonts w:ascii="Consolas" w:hAnsi="Consolas" w:cs="Courier New"/>
          <w:b/>
          <w:bCs/>
          <w:color w:val="7F0055"/>
          <w:sz w:val="18"/>
          <w:szCs w:val="18"/>
        </w:rPr>
        <w:t>public</w:t>
      </w:r>
      <w:r w:rsidRPr="0060798E">
        <w:rPr>
          <w:rFonts w:ascii="Consolas" w:hAnsi="Consolas" w:cs="Courier New"/>
          <w:color w:val="000000"/>
          <w:sz w:val="18"/>
          <w:szCs w:val="18"/>
        </w:rPr>
        <w:t xml:space="preserve"> </w:t>
      </w:r>
      <w:r w:rsidRPr="0060798E">
        <w:rPr>
          <w:rFonts w:ascii="Consolas" w:hAnsi="Consolas" w:cs="Courier New"/>
          <w:b/>
          <w:bCs/>
          <w:color w:val="7F0055"/>
          <w:sz w:val="18"/>
          <w:szCs w:val="18"/>
        </w:rPr>
        <w:t>static</w:t>
      </w:r>
      <w:r w:rsidRPr="0060798E">
        <w:rPr>
          <w:rFonts w:ascii="Consolas" w:hAnsi="Consolas" w:cs="Courier New"/>
          <w:color w:val="000000"/>
          <w:sz w:val="18"/>
          <w:szCs w:val="18"/>
        </w:rPr>
        <w:t xml:space="preserve"> </w:t>
      </w:r>
      <w:r w:rsidRPr="0060798E">
        <w:rPr>
          <w:rFonts w:ascii="Consolas" w:hAnsi="Consolas" w:cs="Courier New"/>
          <w:b/>
          <w:bCs/>
          <w:color w:val="7F0055"/>
          <w:sz w:val="18"/>
          <w:szCs w:val="18"/>
        </w:rPr>
        <w:t>void</w:t>
      </w:r>
      <w:r w:rsidRPr="0060798E">
        <w:rPr>
          <w:rFonts w:ascii="Consolas" w:hAnsi="Consolas" w:cs="Courier New"/>
          <w:color w:val="000000"/>
          <w:sz w:val="18"/>
          <w:szCs w:val="18"/>
        </w:rPr>
        <w:t xml:space="preserve"> main(String[] </w:t>
      </w:r>
      <w:r w:rsidRPr="0060798E">
        <w:rPr>
          <w:rFonts w:ascii="Consolas" w:hAnsi="Consolas" w:cs="Courier New"/>
          <w:color w:val="6A3E3E"/>
          <w:sz w:val="18"/>
          <w:szCs w:val="18"/>
        </w:rPr>
        <w:t>args</w:t>
      </w:r>
      <w:r w:rsidRPr="0060798E">
        <w:rPr>
          <w:rFonts w:ascii="Consolas" w:hAnsi="Consolas" w:cs="Courier New"/>
          <w:color w:val="000000"/>
          <w:sz w:val="18"/>
          <w:szCs w:val="18"/>
        </w:rPr>
        <w:t>) {</w:t>
      </w:r>
    </w:p>
    <w:p w14:paraId="54332051" w14:textId="77777777" w:rsidR="00C26629" w:rsidRPr="0060798E" w:rsidRDefault="00C26629" w:rsidP="00C2662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60798E">
        <w:rPr>
          <w:rFonts w:ascii="Consolas" w:hAnsi="Consolas" w:cs="Courier New"/>
          <w:color w:val="000000"/>
          <w:sz w:val="18"/>
          <w:szCs w:val="18"/>
        </w:rPr>
        <w:tab/>
        <w:t xml:space="preserve">TreeSet </w:t>
      </w:r>
      <w:r w:rsidRPr="0060798E">
        <w:rPr>
          <w:rFonts w:ascii="Consolas" w:hAnsi="Consolas" w:cs="Courier New"/>
          <w:color w:val="6A3E3E"/>
          <w:sz w:val="18"/>
          <w:szCs w:val="18"/>
          <w:highlight w:val="yellow"/>
        </w:rPr>
        <w:t>t</w:t>
      </w:r>
      <w:r w:rsidRPr="0060798E">
        <w:rPr>
          <w:rFonts w:ascii="Consolas" w:hAnsi="Consolas" w:cs="Courier New"/>
          <w:color w:val="000000"/>
          <w:sz w:val="18"/>
          <w:szCs w:val="18"/>
        </w:rPr>
        <w:t xml:space="preserve"> = </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TreeSet();</w:t>
      </w:r>
    </w:p>
    <w:p w14:paraId="486BABA7" w14:textId="77777777" w:rsidR="00C26629" w:rsidRPr="0060798E" w:rsidRDefault="00C26629" w:rsidP="00C2662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60798E">
        <w:rPr>
          <w:rFonts w:ascii="Consolas" w:hAnsi="Consolas" w:cs="Courier New"/>
          <w:color w:val="000000"/>
          <w:sz w:val="18"/>
          <w:szCs w:val="18"/>
        </w:rPr>
        <w:tab/>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.add(</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StringBuffer(</w:t>
      </w:r>
      <w:r w:rsidRPr="0060798E">
        <w:rPr>
          <w:rFonts w:ascii="Consolas" w:hAnsi="Consolas" w:cs="Courier New"/>
          <w:color w:val="2A00FF"/>
          <w:sz w:val="18"/>
          <w:szCs w:val="18"/>
        </w:rPr>
        <w:t>"A"</w:t>
      </w:r>
      <w:r w:rsidRPr="0060798E">
        <w:rPr>
          <w:rFonts w:ascii="Consolas" w:hAnsi="Consolas" w:cs="Courier New"/>
          <w:color w:val="000000"/>
          <w:sz w:val="18"/>
          <w:szCs w:val="18"/>
        </w:rPr>
        <w:t>));</w:t>
      </w:r>
    </w:p>
    <w:p w14:paraId="65A4F28B" w14:textId="77777777" w:rsidR="00C26629" w:rsidRPr="0060798E" w:rsidRDefault="00C26629" w:rsidP="00C2662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60798E">
        <w:rPr>
          <w:rFonts w:ascii="Consolas" w:hAnsi="Consolas" w:cs="Courier New"/>
          <w:color w:val="000000"/>
          <w:sz w:val="18"/>
          <w:szCs w:val="18"/>
        </w:rPr>
        <w:tab/>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.add(</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StringBuffer(</w:t>
      </w:r>
      <w:r w:rsidRPr="0060798E">
        <w:rPr>
          <w:rFonts w:ascii="Consolas" w:hAnsi="Consolas" w:cs="Courier New"/>
          <w:color w:val="2A00FF"/>
          <w:sz w:val="18"/>
          <w:szCs w:val="18"/>
        </w:rPr>
        <w:t>"X"</w:t>
      </w:r>
      <w:r w:rsidRPr="0060798E">
        <w:rPr>
          <w:rFonts w:ascii="Consolas" w:hAnsi="Consolas" w:cs="Courier New"/>
          <w:color w:val="000000"/>
          <w:sz w:val="18"/>
          <w:szCs w:val="18"/>
        </w:rPr>
        <w:t>));</w:t>
      </w:r>
    </w:p>
    <w:p w14:paraId="03F9A647" w14:textId="77777777" w:rsidR="00C26629" w:rsidRPr="0060798E" w:rsidRDefault="00C26629" w:rsidP="00C2662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60798E">
        <w:rPr>
          <w:rFonts w:ascii="Consolas" w:hAnsi="Consolas" w:cs="Courier New"/>
          <w:color w:val="000000"/>
          <w:sz w:val="18"/>
          <w:szCs w:val="18"/>
        </w:rPr>
        <w:tab/>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.add(</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StringBuffer(</w:t>
      </w:r>
      <w:r w:rsidRPr="0060798E">
        <w:rPr>
          <w:rFonts w:ascii="Consolas" w:hAnsi="Consolas" w:cs="Courier New"/>
          <w:color w:val="2A00FF"/>
          <w:sz w:val="18"/>
          <w:szCs w:val="18"/>
        </w:rPr>
        <w:t>"O"</w:t>
      </w:r>
      <w:r w:rsidRPr="0060798E">
        <w:rPr>
          <w:rFonts w:ascii="Consolas" w:hAnsi="Consolas" w:cs="Courier New"/>
          <w:color w:val="000000"/>
          <w:sz w:val="18"/>
          <w:szCs w:val="18"/>
        </w:rPr>
        <w:t>));</w:t>
      </w:r>
    </w:p>
    <w:p w14:paraId="1B6C94DD" w14:textId="77777777" w:rsidR="00C26629" w:rsidRPr="0060798E" w:rsidRDefault="00C26629" w:rsidP="00C2662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60798E">
        <w:rPr>
          <w:rFonts w:ascii="Consolas" w:hAnsi="Consolas" w:cs="Courier New"/>
          <w:color w:val="000000"/>
          <w:sz w:val="18"/>
          <w:szCs w:val="18"/>
        </w:rPr>
        <w:tab/>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.add(</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StringBuffer(</w:t>
      </w:r>
      <w:r w:rsidRPr="0060798E">
        <w:rPr>
          <w:rFonts w:ascii="Consolas" w:hAnsi="Consolas" w:cs="Courier New"/>
          <w:color w:val="2A00FF"/>
          <w:sz w:val="18"/>
          <w:szCs w:val="18"/>
        </w:rPr>
        <w:t>"L"</w:t>
      </w:r>
      <w:r w:rsidRPr="0060798E">
        <w:rPr>
          <w:rFonts w:ascii="Consolas" w:hAnsi="Consolas" w:cs="Courier New"/>
          <w:color w:val="000000"/>
          <w:sz w:val="18"/>
          <w:szCs w:val="18"/>
        </w:rPr>
        <w:t>));</w:t>
      </w:r>
    </w:p>
    <w:p w14:paraId="2F979610" w14:textId="77777777" w:rsidR="00C26629" w:rsidRPr="0060798E" w:rsidRDefault="00C26629" w:rsidP="00C2662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60798E">
        <w:rPr>
          <w:rFonts w:ascii="Consolas" w:hAnsi="Consolas" w:cs="Courier New"/>
          <w:color w:val="000000"/>
          <w:sz w:val="18"/>
          <w:szCs w:val="18"/>
        </w:rPr>
        <w:tab/>
        <w:t>System.</w:t>
      </w:r>
      <w:r w:rsidRPr="0060798E">
        <w:rPr>
          <w:rFonts w:ascii="Consolas" w:hAnsi="Consolas" w:cs="Courier New"/>
          <w:b/>
          <w:bCs/>
          <w:i/>
          <w:iCs/>
          <w:color w:val="0000C0"/>
          <w:sz w:val="18"/>
          <w:szCs w:val="18"/>
        </w:rPr>
        <w:t>out</w:t>
      </w:r>
      <w:r w:rsidRPr="0060798E">
        <w:rPr>
          <w:rFonts w:ascii="Consolas" w:hAnsi="Consolas" w:cs="Courier New"/>
          <w:color w:val="000000"/>
          <w:sz w:val="18"/>
          <w:szCs w:val="18"/>
        </w:rPr>
        <w:t>.println(</w:t>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w:t>
      </w:r>
    </w:p>
    <w:p w14:paraId="6564AAFE" w14:textId="77777777" w:rsidR="00C26629" w:rsidRPr="0060798E" w:rsidRDefault="00C26629" w:rsidP="00C2662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60798E">
        <w:rPr>
          <w:rFonts w:ascii="Consolas" w:hAnsi="Consolas" w:cs="Courier New"/>
          <w:color w:val="000000"/>
          <w:sz w:val="18"/>
          <w:szCs w:val="18"/>
        </w:rPr>
        <w:t>}</w:t>
      </w:r>
    </w:p>
    <w:p w14:paraId="6200C18A" w14:textId="77777777" w:rsidR="00C26629" w:rsidRPr="0060798E" w:rsidRDefault="00C26629" w:rsidP="00C26629">
      <w:pPr>
        <w:pStyle w:val="ListParagraph"/>
        <w:pBdr>
          <w:top w:val="single" w:sz="4" w:space="1" w:color="auto"/>
          <w:left w:val="single" w:sz="4" w:space="4" w:color="auto"/>
          <w:bottom w:val="single" w:sz="4" w:space="1" w:color="auto"/>
          <w:right w:val="single" w:sz="4" w:space="4" w:color="auto"/>
        </w:pBdr>
        <w:ind w:left="0"/>
        <w:rPr>
          <w:rFonts w:ascii="Consolas" w:hAnsi="Consolas"/>
          <w:sz w:val="18"/>
          <w:szCs w:val="18"/>
        </w:rPr>
      </w:pPr>
      <w:r w:rsidRPr="0060798E">
        <w:rPr>
          <w:rFonts w:ascii="Consolas" w:hAnsi="Consolas" w:cs="Courier New"/>
          <w:color w:val="000000"/>
          <w:sz w:val="18"/>
          <w:szCs w:val="18"/>
        </w:rPr>
        <w:t>}</w:t>
      </w:r>
    </w:p>
    <w:p w14:paraId="520DC138" w14:textId="77777777" w:rsidR="00C26629" w:rsidRPr="00550D26" w:rsidRDefault="00C26629" w:rsidP="00550D26">
      <w:pPr>
        <w:shd w:val="clear" w:color="auto" w:fill="000000" w:themeFill="text1"/>
        <w:spacing w:line="240" w:lineRule="auto"/>
        <w:rPr>
          <w:rFonts w:ascii="Consolas" w:hAnsi="Consolas"/>
          <w:b/>
          <w:bCs/>
          <w:color w:val="FFFFFF" w:themeColor="background1"/>
          <w:sz w:val="16"/>
          <w:szCs w:val="16"/>
        </w:rPr>
      </w:pPr>
      <w:r w:rsidRPr="00550D26">
        <w:rPr>
          <w:rFonts w:ascii="Consolas" w:hAnsi="Consolas" w:cs="Courier New"/>
          <w:b/>
          <w:bCs/>
          <w:color w:val="FFFFFF" w:themeColor="background1"/>
          <w:sz w:val="16"/>
          <w:szCs w:val="16"/>
        </w:rPr>
        <w:t xml:space="preserve">Exception in thread "main" </w:t>
      </w:r>
      <w:r w:rsidRPr="00550D26">
        <w:rPr>
          <w:rFonts w:ascii="Consolas" w:hAnsi="Consolas" w:cs="Courier New"/>
          <w:b/>
          <w:bCs/>
          <w:color w:val="0000FF"/>
          <w:sz w:val="16"/>
          <w:szCs w:val="16"/>
          <w:u w:val="single"/>
        </w:rPr>
        <w:t>java.lang.ClassCastException</w:t>
      </w:r>
      <w:r w:rsidRPr="00550D26">
        <w:rPr>
          <w:rFonts w:ascii="Consolas" w:hAnsi="Consolas" w:cs="Courier New"/>
          <w:b/>
          <w:bCs/>
          <w:color w:val="0000FF"/>
          <w:sz w:val="16"/>
          <w:szCs w:val="16"/>
        </w:rPr>
        <w:t xml:space="preserve">: </w:t>
      </w:r>
      <w:r w:rsidRPr="00550D26">
        <w:rPr>
          <w:rFonts w:ascii="Consolas" w:hAnsi="Consolas" w:cs="Courier New"/>
          <w:b/>
          <w:bCs/>
          <w:color w:val="FFFFFF" w:themeColor="background1"/>
          <w:sz w:val="16"/>
          <w:szCs w:val="16"/>
        </w:rPr>
        <w:t>java.lang.StringBuffer cannot be cast to java.lang.Comparable</w:t>
      </w:r>
    </w:p>
    <w:p w14:paraId="74BA655F" w14:textId="1D397908" w:rsidR="00C26629" w:rsidRDefault="00C26629" w:rsidP="00B413EE">
      <w:pPr>
        <w:pStyle w:val="ListParagraph"/>
        <w:numPr>
          <w:ilvl w:val="0"/>
          <w:numId w:val="234"/>
        </w:numPr>
        <w:spacing w:line="240" w:lineRule="auto"/>
        <w:rPr>
          <w:rFonts w:ascii="Courier New" w:hAnsi="Courier New" w:cs="Courier New"/>
          <w:color w:val="0066CC"/>
          <w:u w:val="single"/>
        </w:rPr>
      </w:pPr>
      <w:r>
        <w:t>If we are depending on Def. Natural Sorting</w:t>
      </w:r>
      <w:r w:rsidR="0011083F">
        <w:t xml:space="preserve"> </w:t>
      </w:r>
      <w:r>
        <w:t xml:space="preserve">Order objects should be </w:t>
      </w:r>
      <w:r w:rsidR="00550D26">
        <w:rPr>
          <w:b/>
          <w:bCs/>
          <w:color w:val="0000FF"/>
        </w:rPr>
        <w:t>H</w:t>
      </w:r>
      <w:r w:rsidR="00550D26" w:rsidRPr="004F33AE">
        <w:rPr>
          <w:b/>
          <w:bCs/>
          <w:color w:val="0000FF"/>
        </w:rPr>
        <w:t>omogeneous</w:t>
      </w:r>
      <w:r w:rsidR="00550D26">
        <w:rPr>
          <w:b/>
          <w:bCs/>
          <w:color w:val="0000FF"/>
        </w:rPr>
        <w:t xml:space="preserve"> (</w:t>
      </w:r>
      <w:r w:rsidR="004F33AE" w:rsidRPr="004F33AE">
        <w:rPr>
          <w:i/>
          <w:iCs/>
        </w:rPr>
        <w:t>same type objects</w:t>
      </w:r>
      <w:r w:rsidR="004F33AE">
        <w:rPr>
          <w:b/>
          <w:bCs/>
          <w:color w:val="0000FF"/>
        </w:rPr>
        <w:t xml:space="preserve"> )</w:t>
      </w:r>
      <w:r w:rsidRPr="004F33AE">
        <w:rPr>
          <w:color w:val="0000FF"/>
        </w:rPr>
        <w:t xml:space="preserve"> </w:t>
      </w:r>
      <w:r>
        <w:t xml:space="preserve">&amp; </w:t>
      </w:r>
      <w:r w:rsidRPr="004F33AE">
        <w:rPr>
          <w:b/>
          <w:bCs/>
          <w:color w:val="0000FF"/>
        </w:rPr>
        <w:t>Comparable</w:t>
      </w:r>
      <w:r>
        <w:t xml:space="preserve">. Otherwise we will get Runtime Exception </w:t>
      </w:r>
      <w:r w:rsidRPr="00BA72DE">
        <w:rPr>
          <w:rFonts w:ascii="Consolas" w:hAnsi="Consolas" w:cs="Courier New"/>
          <w:color w:val="FF0000"/>
          <w:sz w:val="18"/>
          <w:szCs w:val="18"/>
          <w:u w:val="single"/>
        </w:rPr>
        <w:t>java.lang.ClassCastExceptio</w:t>
      </w:r>
      <w:r w:rsidR="00BA72DE">
        <w:rPr>
          <w:rFonts w:ascii="Consolas" w:hAnsi="Consolas" w:cs="Courier New"/>
          <w:color w:val="FF0000"/>
          <w:sz w:val="18"/>
          <w:szCs w:val="18"/>
          <w:u w:val="single"/>
        </w:rPr>
        <w:t>n</w:t>
      </w:r>
    </w:p>
    <w:p w14:paraId="3A751EA1" w14:textId="77777777" w:rsidR="00BA72DE" w:rsidRPr="00550D26" w:rsidRDefault="00BA72DE" w:rsidP="00BA72DE">
      <w:pPr>
        <w:pStyle w:val="Output"/>
        <w:ind w:left="720"/>
        <w:rPr>
          <w:color w:val="4C483D" w:themeColor="text2"/>
        </w:rPr>
      </w:pPr>
      <w:r w:rsidRPr="00550D26">
        <w:rPr>
          <w:bCs/>
          <w:color w:val="7F0055"/>
        </w:rPr>
        <w:t>public</w:t>
      </w:r>
      <w:r w:rsidRPr="00550D26">
        <w:t xml:space="preserve"> </w:t>
      </w:r>
      <w:r w:rsidRPr="00550D26">
        <w:rPr>
          <w:bCs/>
          <w:color w:val="7F0055"/>
        </w:rPr>
        <w:t>static</w:t>
      </w:r>
      <w:r w:rsidRPr="00550D26">
        <w:t xml:space="preserve"> </w:t>
      </w:r>
      <w:r w:rsidRPr="00550D26">
        <w:rPr>
          <w:bCs/>
          <w:color w:val="7F0055"/>
        </w:rPr>
        <w:t>void</w:t>
      </w:r>
      <w:r w:rsidRPr="00550D26">
        <w:t xml:space="preserve"> main(String[] </w:t>
      </w:r>
      <w:r w:rsidRPr="00550D26">
        <w:rPr>
          <w:color w:val="6A3E3E"/>
        </w:rPr>
        <w:t>args</w:t>
      </w:r>
      <w:r w:rsidRPr="00550D26">
        <w:t>) {</w:t>
      </w:r>
    </w:p>
    <w:p w14:paraId="3A24C74D" w14:textId="77777777" w:rsidR="00BA72DE" w:rsidRPr="00550D26" w:rsidRDefault="00BA72DE" w:rsidP="00BA72DE">
      <w:pPr>
        <w:pStyle w:val="Output"/>
        <w:ind w:left="720"/>
        <w:rPr>
          <w:color w:val="4C483D" w:themeColor="text2"/>
        </w:rPr>
      </w:pPr>
      <w:r w:rsidRPr="00550D26">
        <w:tab/>
      </w:r>
      <w:r w:rsidRPr="00550D26">
        <w:tab/>
      </w:r>
      <w:r w:rsidRPr="00550D26">
        <w:rPr>
          <w:color w:val="3F7F5F"/>
        </w:rPr>
        <w:t>// List list = new ArrayList(); //[1, 2, 3, 4] - No Error</w:t>
      </w:r>
    </w:p>
    <w:p w14:paraId="2FFEB362" w14:textId="77777777" w:rsidR="00BA72DE" w:rsidRPr="00550D26" w:rsidRDefault="00BA72DE" w:rsidP="00BA72DE">
      <w:pPr>
        <w:pStyle w:val="Output"/>
        <w:ind w:left="720"/>
        <w:rPr>
          <w:color w:val="4C483D" w:themeColor="text2"/>
        </w:rPr>
      </w:pPr>
      <w:r w:rsidRPr="00550D26">
        <w:tab/>
      </w:r>
      <w:r w:rsidRPr="00550D26">
        <w:tab/>
      </w:r>
      <w:r w:rsidRPr="00550D26">
        <w:rPr>
          <w:color w:val="3F7F5F"/>
        </w:rPr>
        <w:t>// Set list = new HashSet(); //[1, 2, 3, 4] - No Error</w:t>
      </w:r>
    </w:p>
    <w:p w14:paraId="59348B58" w14:textId="4ECF1372" w:rsidR="00BA72DE" w:rsidRPr="00550D26" w:rsidRDefault="00BA72DE" w:rsidP="00BA72DE">
      <w:pPr>
        <w:pStyle w:val="Output"/>
        <w:ind w:left="720"/>
        <w:rPr>
          <w:color w:val="4C483D" w:themeColor="text2"/>
        </w:rPr>
      </w:pPr>
      <w:r w:rsidRPr="00550D26">
        <w:tab/>
      </w:r>
      <w:r w:rsidRPr="00550D26">
        <w:tab/>
        <w:t xml:space="preserve">   </w:t>
      </w:r>
      <w:r w:rsidRPr="00550D26">
        <w:rPr>
          <w:shd w:val="clear" w:color="auto" w:fill="D4D4D4"/>
        </w:rPr>
        <w:t>Set</w:t>
      </w:r>
      <w:r w:rsidRPr="00550D26">
        <w:t xml:space="preserve"> </w:t>
      </w:r>
      <w:r w:rsidRPr="00550D26">
        <w:rPr>
          <w:color w:val="6A3E3E"/>
        </w:rPr>
        <w:t>list</w:t>
      </w:r>
      <w:r w:rsidRPr="00550D26">
        <w:t xml:space="preserve"> = </w:t>
      </w:r>
      <w:r w:rsidRPr="00550D26">
        <w:rPr>
          <w:bCs/>
          <w:color w:val="7F0055"/>
        </w:rPr>
        <w:t>new</w:t>
      </w:r>
      <w:r w:rsidRPr="00550D26">
        <w:t xml:space="preserve"> TreeSet(); </w:t>
      </w:r>
      <w:r w:rsidRPr="00550D26">
        <w:rPr>
          <w:color w:val="3F7F5F"/>
        </w:rPr>
        <w:t xml:space="preserve">// </w:t>
      </w:r>
      <w:r w:rsidRPr="00550D26">
        <w:rPr>
          <w:color w:val="FF0000"/>
        </w:rPr>
        <w:t>[1, 2, 3, 4] - Error</w:t>
      </w:r>
    </w:p>
    <w:p w14:paraId="4FD29984" w14:textId="77777777" w:rsidR="00BA72DE" w:rsidRPr="00550D26" w:rsidRDefault="00BA72DE" w:rsidP="00BA72DE">
      <w:pPr>
        <w:pStyle w:val="Output"/>
        <w:ind w:left="720"/>
        <w:rPr>
          <w:color w:val="4C483D" w:themeColor="text2"/>
        </w:rPr>
      </w:pPr>
    </w:p>
    <w:p w14:paraId="5D584208" w14:textId="77777777" w:rsidR="00BA72DE" w:rsidRPr="00550D26" w:rsidRDefault="00BA72DE" w:rsidP="00BA72DE">
      <w:pPr>
        <w:pStyle w:val="Output"/>
        <w:ind w:left="720"/>
        <w:rPr>
          <w:color w:val="4C483D" w:themeColor="text2"/>
        </w:rPr>
      </w:pPr>
      <w:r w:rsidRPr="00550D26">
        <w:tab/>
      </w:r>
      <w:r w:rsidRPr="00550D26">
        <w:tab/>
      </w:r>
      <w:r w:rsidRPr="00550D26">
        <w:rPr>
          <w:color w:val="6A3E3E"/>
        </w:rPr>
        <w:t>list</w:t>
      </w:r>
      <w:r w:rsidRPr="00550D26">
        <w:t>.add(</w:t>
      </w:r>
      <w:r w:rsidRPr="00550D26">
        <w:rPr>
          <w:color w:val="2A00FF"/>
        </w:rPr>
        <w:t>"1"</w:t>
      </w:r>
      <w:r w:rsidRPr="00550D26">
        <w:t>);</w:t>
      </w:r>
    </w:p>
    <w:p w14:paraId="1DEA0805" w14:textId="77777777" w:rsidR="00BA72DE" w:rsidRPr="00550D26" w:rsidRDefault="00BA72DE" w:rsidP="00BA72DE">
      <w:pPr>
        <w:pStyle w:val="Output"/>
        <w:ind w:left="720"/>
        <w:rPr>
          <w:color w:val="4C483D" w:themeColor="text2"/>
        </w:rPr>
      </w:pPr>
      <w:r w:rsidRPr="00550D26">
        <w:tab/>
      </w:r>
      <w:r w:rsidRPr="00550D26">
        <w:tab/>
      </w:r>
      <w:r w:rsidRPr="00550D26">
        <w:rPr>
          <w:color w:val="6A3E3E"/>
        </w:rPr>
        <w:t>list</w:t>
      </w:r>
      <w:r w:rsidRPr="00550D26">
        <w:t>.add(</w:t>
      </w:r>
      <w:r w:rsidRPr="00550D26">
        <w:rPr>
          <w:color w:val="2A00FF"/>
        </w:rPr>
        <w:t>"2"</w:t>
      </w:r>
      <w:r w:rsidRPr="00550D26">
        <w:t>);</w:t>
      </w:r>
    </w:p>
    <w:p w14:paraId="36427CDC" w14:textId="77777777" w:rsidR="00BA72DE" w:rsidRPr="00550D26" w:rsidRDefault="00BA72DE" w:rsidP="00BA72DE">
      <w:pPr>
        <w:pStyle w:val="Output"/>
        <w:ind w:left="720"/>
        <w:rPr>
          <w:color w:val="4C483D" w:themeColor="text2"/>
        </w:rPr>
      </w:pPr>
      <w:r w:rsidRPr="00550D26">
        <w:tab/>
      </w:r>
      <w:r w:rsidRPr="00550D26">
        <w:tab/>
      </w:r>
      <w:r w:rsidRPr="00550D26">
        <w:rPr>
          <w:color w:val="6A3E3E"/>
        </w:rPr>
        <w:t>list</w:t>
      </w:r>
      <w:r w:rsidRPr="00550D26">
        <w:t>.add(</w:t>
      </w:r>
      <w:r w:rsidRPr="00550D26">
        <w:rPr>
          <w:color w:val="2A00FF"/>
        </w:rPr>
        <w:t>"3"</w:t>
      </w:r>
      <w:r w:rsidRPr="00550D26">
        <w:t>);</w:t>
      </w:r>
    </w:p>
    <w:p w14:paraId="2FBCE3FB" w14:textId="77777777" w:rsidR="00BA72DE" w:rsidRPr="00550D26" w:rsidRDefault="00BA72DE" w:rsidP="00BA72DE">
      <w:pPr>
        <w:pStyle w:val="Output"/>
        <w:ind w:left="720"/>
        <w:rPr>
          <w:color w:val="4C483D" w:themeColor="text2"/>
        </w:rPr>
      </w:pPr>
      <w:r w:rsidRPr="00550D26">
        <w:tab/>
      </w:r>
      <w:r w:rsidRPr="00550D26">
        <w:tab/>
      </w:r>
      <w:r w:rsidRPr="00550D26">
        <w:rPr>
          <w:color w:val="6A3E3E"/>
        </w:rPr>
        <w:t>list</w:t>
      </w:r>
      <w:r w:rsidRPr="00550D26">
        <w:t>.add(4);</w:t>
      </w:r>
    </w:p>
    <w:p w14:paraId="4528F6E8" w14:textId="6A0B9C82" w:rsidR="00BA72DE" w:rsidRPr="00550D26" w:rsidRDefault="00BA72DE" w:rsidP="00BA72DE">
      <w:pPr>
        <w:pStyle w:val="Output"/>
        <w:ind w:left="720"/>
        <w:rPr>
          <w:color w:val="4C483D" w:themeColor="text2"/>
        </w:rPr>
      </w:pPr>
      <w:r w:rsidRPr="00550D26">
        <w:tab/>
      </w:r>
      <w:r w:rsidRPr="00550D26">
        <w:tab/>
        <w:t>System.</w:t>
      </w:r>
      <w:r w:rsidRPr="00550D26">
        <w:rPr>
          <w:bCs/>
          <w:i/>
          <w:iCs/>
          <w:color w:val="0000C0"/>
        </w:rPr>
        <w:t>out</w:t>
      </w:r>
      <w:r w:rsidRPr="00550D26">
        <w:t>.println(</w:t>
      </w:r>
      <w:r w:rsidRPr="00550D26">
        <w:rPr>
          <w:color w:val="6A3E3E"/>
        </w:rPr>
        <w:t>list</w:t>
      </w:r>
      <w:r w:rsidRPr="00550D26">
        <w:t>);</w:t>
      </w:r>
    </w:p>
    <w:p w14:paraId="6085005E" w14:textId="5A801EF6" w:rsidR="00BA72DE" w:rsidRPr="00550D26" w:rsidRDefault="00BA72DE" w:rsidP="00BA72DE">
      <w:pPr>
        <w:pStyle w:val="Output"/>
        <w:ind w:left="720"/>
      </w:pPr>
      <w:r w:rsidRPr="00550D26">
        <w:tab/>
        <w:t>}</w:t>
      </w:r>
    </w:p>
    <w:p w14:paraId="7CF8EE8D" w14:textId="77777777" w:rsidR="00BA72DE" w:rsidRPr="00550D26" w:rsidRDefault="00BA72DE" w:rsidP="00BA72DE">
      <w:pPr>
        <w:pStyle w:val="Output"/>
        <w:ind w:left="720"/>
        <w:rPr>
          <w:color w:val="FF0000"/>
        </w:rPr>
      </w:pPr>
      <w:r w:rsidRPr="00550D26">
        <w:rPr>
          <w:color w:val="FF0000"/>
        </w:rPr>
        <w:t xml:space="preserve">Exception in thread "main" </w:t>
      </w:r>
      <w:r w:rsidRPr="00550D26">
        <w:rPr>
          <w:color w:val="0066CC"/>
        </w:rPr>
        <w:t>java.lang.ClassCastException</w:t>
      </w:r>
      <w:r w:rsidRPr="00550D26">
        <w:t xml:space="preserve">: </w:t>
      </w:r>
      <w:r w:rsidRPr="00550D26">
        <w:rPr>
          <w:color w:val="FF0000"/>
        </w:rPr>
        <w:t>java.lang.String cannot be cast to java.lang.Integer</w:t>
      </w:r>
    </w:p>
    <w:p w14:paraId="2DCFDA29" w14:textId="74E491BA" w:rsidR="00C26629" w:rsidRPr="00550D26" w:rsidRDefault="00BA72DE" w:rsidP="00BA72DE">
      <w:pPr>
        <w:pStyle w:val="Output"/>
        <w:ind w:left="720"/>
        <w:rPr>
          <w:rFonts w:ascii="Courier New" w:hAnsi="Courier New" w:cs="Courier New"/>
          <w:color w:val="0066CC"/>
        </w:rPr>
      </w:pPr>
      <w:r w:rsidRPr="00550D26">
        <w:rPr>
          <w:color w:val="FF0000"/>
        </w:rPr>
        <w:tab/>
        <w:t>at java.lang.Integer.compareTo</w:t>
      </w:r>
      <w:r w:rsidRPr="00550D26">
        <w:t>(</w:t>
      </w:r>
      <w:r w:rsidRPr="00550D26">
        <w:rPr>
          <w:color w:val="0066CC"/>
        </w:rPr>
        <w:t>Integer.java:52</w:t>
      </w:r>
      <w:r w:rsidRPr="00550D26">
        <w:t>)</w:t>
      </w:r>
    </w:p>
    <w:p w14:paraId="42E384FF" w14:textId="77777777" w:rsidR="00BA72DE" w:rsidRDefault="00BA72DE" w:rsidP="003B3561">
      <w:pPr>
        <w:pStyle w:val="ListParagraph"/>
        <w:spacing w:line="240" w:lineRule="auto"/>
      </w:pPr>
    </w:p>
    <w:p w14:paraId="2E87E709" w14:textId="69AE52E9" w:rsidR="00C26629" w:rsidRPr="003B3561" w:rsidRDefault="00C26629" w:rsidP="00B413EE">
      <w:pPr>
        <w:pStyle w:val="ListParagraph"/>
        <w:numPr>
          <w:ilvl w:val="0"/>
          <w:numId w:val="234"/>
        </w:numPr>
        <w:spacing w:line="240" w:lineRule="auto"/>
        <w:rPr>
          <w:b/>
        </w:rPr>
      </w:pPr>
      <w:r>
        <w:t xml:space="preserve">An object is said to be comparable if and only if corresponding class implements </w:t>
      </w:r>
      <w:r w:rsidRPr="003B3561">
        <w:rPr>
          <w:rFonts w:ascii="Consolas" w:hAnsi="Consolas"/>
          <w:b/>
          <w:bCs/>
        </w:rPr>
        <w:t>Comparable</w:t>
      </w:r>
      <w:r>
        <w:t xml:space="preserve"> interface</w:t>
      </w:r>
      <w:r w:rsidR="00937DB9">
        <w:t>.</w:t>
      </w:r>
      <w:r w:rsidR="003B3561">
        <w:rPr>
          <w:rStyle w:val="0SyntaxPinkChar"/>
        </w:rPr>
        <w:t>j</w:t>
      </w:r>
      <w:r w:rsidRPr="003B3561">
        <w:rPr>
          <w:rStyle w:val="0SyntaxPinkChar"/>
        </w:rPr>
        <w:t>ava.lang.String</w:t>
      </w:r>
      <w:r w:rsidRPr="003B3561">
        <w:rPr>
          <w:b/>
        </w:rPr>
        <w:t xml:space="preserve"> &amp; all wrapper classes (Int, Float, Byte) already implements Comparable interface</w:t>
      </w:r>
    </w:p>
    <w:p w14:paraId="2EB70F33" w14:textId="77777777" w:rsidR="00C26629" w:rsidRPr="00492EC1" w:rsidRDefault="00C26629" w:rsidP="00C26629">
      <w:pPr>
        <w:pStyle w:val="Output"/>
        <w:ind w:left="720"/>
        <w:rPr>
          <w:color w:val="FF0000"/>
        </w:rPr>
      </w:pPr>
      <w:r>
        <w:t xml:space="preserve">public final class java.lang.String implements java.io.Serializable, </w:t>
      </w:r>
      <w:r w:rsidRPr="00492EC1">
        <w:rPr>
          <w:color w:val="FF0000"/>
        </w:rPr>
        <w:t>java.lang.Comparable</w:t>
      </w:r>
    </w:p>
    <w:p w14:paraId="3FCEE394" w14:textId="77777777" w:rsidR="00C26629" w:rsidRDefault="00C26629" w:rsidP="003B3561">
      <w:pPr>
        <w:spacing w:line="240" w:lineRule="auto"/>
        <w:rPr>
          <w:b/>
        </w:rPr>
      </w:pPr>
    </w:p>
    <w:p w14:paraId="7EFD8C9D" w14:textId="4453DE5D" w:rsidR="00C26629" w:rsidRPr="00492EC1" w:rsidRDefault="003B3561" w:rsidP="00B413EE">
      <w:pPr>
        <w:pStyle w:val="ListParagraph"/>
        <w:numPr>
          <w:ilvl w:val="0"/>
          <w:numId w:val="234"/>
        </w:numPr>
        <w:spacing w:line="240" w:lineRule="auto"/>
        <w:rPr>
          <w:b/>
        </w:rPr>
      </w:pPr>
      <w:r>
        <w:rPr>
          <w:rStyle w:val="0SyntaxPinkChar"/>
        </w:rPr>
        <w:t>j</w:t>
      </w:r>
      <w:r w:rsidR="00C26629" w:rsidRPr="003B3561">
        <w:rPr>
          <w:rStyle w:val="0SyntaxPinkChar"/>
        </w:rPr>
        <w:t>ava.lang.StringBuffer</w:t>
      </w:r>
      <w:r w:rsidR="00C26629" w:rsidRPr="00492EC1">
        <w:rPr>
          <w:b/>
        </w:rPr>
        <w:t xml:space="preserve"> doesn’t implements comparable interface</w:t>
      </w:r>
    </w:p>
    <w:p w14:paraId="600859CB" w14:textId="77777777" w:rsidR="00C26629" w:rsidRDefault="00C26629" w:rsidP="00C26629">
      <w:pPr>
        <w:pStyle w:val="Output"/>
        <w:ind w:left="720"/>
      </w:pPr>
      <w:r>
        <w:t>public final class java.lang.StringBuffer extends java.lang.AbstractStringBuilder implements java.io.Serializable,java.lang.CharSequence</w:t>
      </w:r>
    </w:p>
    <w:p w14:paraId="3B69BD34" w14:textId="60866DC0" w:rsidR="00C26629" w:rsidRDefault="00C26629" w:rsidP="003B3561">
      <w:pPr>
        <w:spacing w:line="240" w:lineRule="auto"/>
        <w:ind w:left="720"/>
        <w:rPr>
          <w:rFonts w:ascii="Consolas" w:hAnsi="Consolas" w:cs="Courier New"/>
          <w:color w:val="FF0000"/>
          <w:sz w:val="16"/>
          <w:szCs w:val="16"/>
        </w:rPr>
      </w:pPr>
      <w:r>
        <w:t xml:space="preserve">So it throws </w:t>
      </w:r>
      <w:r w:rsidRPr="00E55DA2">
        <w:rPr>
          <w:rFonts w:ascii="Consolas" w:hAnsi="Consolas" w:cs="Courier New"/>
          <w:color w:val="FF0000"/>
          <w:sz w:val="16"/>
          <w:szCs w:val="16"/>
        </w:rPr>
        <w:t xml:space="preserve">Exception in thread "main" </w:t>
      </w:r>
      <w:r w:rsidRPr="00E55DA2">
        <w:rPr>
          <w:rFonts w:ascii="Consolas" w:hAnsi="Consolas" w:cs="Courier New"/>
          <w:color w:val="0066CC"/>
          <w:sz w:val="16"/>
          <w:szCs w:val="16"/>
          <w:u w:val="single"/>
        </w:rPr>
        <w:t>java.lang.ClassCastException</w:t>
      </w:r>
      <w:r w:rsidRPr="00E55DA2">
        <w:rPr>
          <w:rFonts w:ascii="Consolas" w:hAnsi="Consolas" w:cs="Courier New"/>
          <w:color w:val="FF0000"/>
          <w:sz w:val="16"/>
          <w:szCs w:val="16"/>
        </w:rPr>
        <w:t>: java.lang.StringBuffer cannot be cast to java.lang.Comparable</w:t>
      </w:r>
    </w:p>
    <w:p w14:paraId="202D4208" w14:textId="77777777" w:rsidR="003B3561" w:rsidRPr="00E55DA2" w:rsidRDefault="003B3561" w:rsidP="00C26629">
      <w:pPr>
        <w:ind w:left="720"/>
        <w:rPr>
          <w:sz w:val="18"/>
          <w:szCs w:val="18"/>
        </w:rPr>
      </w:pPr>
    </w:p>
    <w:p w14:paraId="628C426A" w14:textId="710BEE22" w:rsidR="00C26629" w:rsidRDefault="00C26629" w:rsidP="00B413EE">
      <w:pPr>
        <w:pStyle w:val="ListParagraph"/>
        <w:numPr>
          <w:ilvl w:val="0"/>
          <w:numId w:val="234"/>
        </w:numPr>
      </w:pPr>
      <w:r>
        <w:t xml:space="preserve">If we Take </w:t>
      </w:r>
      <w:r w:rsidRPr="00563AC6">
        <w:rPr>
          <w:b/>
          <w:bCs/>
        </w:rPr>
        <w:t>EmpBo</w:t>
      </w:r>
      <w:r>
        <w:t xml:space="preserve">, if we pass employee list Objects to </w:t>
      </w:r>
      <w:r w:rsidRPr="00563AC6">
        <w:rPr>
          <w:rStyle w:val="0SyntaxPinkChar"/>
          <w:b/>
          <w:bCs/>
          <w:color w:val="0000FF"/>
        </w:rPr>
        <w:t>Collection.sort(EmpBo)</w:t>
      </w:r>
      <w:r w:rsidRPr="00563AC6">
        <w:rPr>
          <w:color w:val="0000FF"/>
        </w:rPr>
        <w:t xml:space="preserve"> </w:t>
      </w:r>
      <w:r>
        <w:t>method</w:t>
      </w:r>
      <w:r w:rsidR="00563AC6">
        <w:t>,</w:t>
      </w:r>
      <w:r>
        <w:t xml:space="preserve"> it will </w:t>
      </w:r>
      <w:r w:rsidR="009E0954">
        <w:t>throw</w:t>
      </w:r>
      <w:r>
        <w:t xml:space="preserve"> Error, because it only accepts objects of Comparable types only.</w:t>
      </w:r>
    </w:p>
    <w:p w14:paraId="39DCC422" w14:textId="77777777" w:rsidR="00C26629" w:rsidRPr="00E55DA2" w:rsidRDefault="00C26629" w:rsidP="00C26629">
      <w:pPr>
        <w:autoSpaceDE w:val="0"/>
        <w:autoSpaceDN w:val="0"/>
        <w:adjustRightInd w:val="0"/>
        <w:spacing w:line="240" w:lineRule="auto"/>
        <w:ind w:left="720"/>
        <w:rPr>
          <w:rFonts w:ascii="Consolas" w:hAnsi="Consolas" w:cs="Consolas"/>
          <w:color w:val="4C483D" w:themeColor="text2"/>
          <w:sz w:val="16"/>
          <w:szCs w:val="16"/>
        </w:rPr>
      </w:pPr>
      <w:r w:rsidRPr="00E55DA2">
        <w:rPr>
          <w:rFonts w:ascii="Consolas" w:hAnsi="Consolas" w:cs="Consolas"/>
          <w:color w:val="FF0000"/>
          <w:sz w:val="16"/>
          <w:szCs w:val="16"/>
        </w:rPr>
        <w:lastRenderedPageBreak/>
        <w:t xml:space="preserve">Exception in thread "main" java.lang.Error: Unresolved compilation problem: </w:t>
      </w:r>
    </w:p>
    <w:p w14:paraId="655D2E35" w14:textId="7602BBE1" w:rsidR="00C26629" w:rsidRPr="00E55DA2" w:rsidRDefault="00C26629" w:rsidP="00C26629">
      <w:pPr>
        <w:ind w:left="720"/>
        <w:rPr>
          <w:rFonts w:ascii="Consolas" w:hAnsi="Consolas" w:cs="Consolas"/>
          <w:color w:val="FF0000"/>
          <w:sz w:val="16"/>
          <w:szCs w:val="16"/>
        </w:rPr>
      </w:pPr>
      <w:r w:rsidRPr="00E55DA2">
        <w:rPr>
          <w:rFonts w:ascii="Consolas" w:hAnsi="Consolas" w:cs="Consolas"/>
          <w:color w:val="FF0000"/>
          <w:sz w:val="16"/>
          <w:szCs w:val="16"/>
        </w:rPr>
        <w:t>The method sort(List&lt;T&gt;) in the type Collections is not applicable for the arg</w:t>
      </w:r>
      <w:r w:rsidR="00E55DA2">
        <w:rPr>
          <w:rFonts w:ascii="Consolas" w:hAnsi="Consolas" w:cs="Consolas"/>
          <w:color w:val="FF0000"/>
          <w:sz w:val="16"/>
          <w:szCs w:val="16"/>
        </w:rPr>
        <w:t>s.</w:t>
      </w:r>
      <w:r w:rsidRPr="00E55DA2">
        <w:rPr>
          <w:rFonts w:ascii="Consolas" w:hAnsi="Consolas" w:cs="Consolas"/>
          <w:color w:val="FF0000"/>
          <w:sz w:val="16"/>
          <w:szCs w:val="16"/>
        </w:rPr>
        <w:t>(List&lt;Employee&gt;)</w:t>
      </w:r>
    </w:p>
    <w:p w14:paraId="09CA2710" w14:textId="77777777" w:rsidR="00563AC6" w:rsidRDefault="00563AC6" w:rsidP="00E51498">
      <w:pPr>
        <w:spacing w:line="240" w:lineRule="auto"/>
      </w:pPr>
    </w:p>
    <w:p w14:paraId="3E1DC841" w14:textId="0FD8C354" w:rsidR="00C26629" w:rsidRDefault="00C26629" w:rsidP="00563AC6">
      <w:r>
        <w:t>We have Two ways to provide Sorting order for StringBuffer &amp; Other classes which are not implementing Comparable Interface</w:t>
      </w:r>
    </w:p>
    <w:p w14:paraId="17983830" w14:textId="77777777" w:rsidR="00C26629" w:rsidRPr="00492EC1" w:rsidRDefault="00C26629" w:rsidP="00B413EE">
      <w:pPr>
        <w:pStyle w:val="ListParagraph"/>
        <w:numPr>
          <w:ilvl w:val="1"/>
          <w:numId w:val="234"/>
        </w:numPr>
      </w:pPr>
      <w:r>
        <w:t xml:space="preserve">Implement </w:t>
      </w:r>
      <w:r w:rsidRPr="00362129">
        <w:rPr>
          <w:rFonts w:ascii="Consolas" w:hAnsi="Consolas"/>
          <w:b/>
        </w:rPr>
        <w:t>java.lang.Comparable</w:t>
      </w:r>
      <w:r>
        <w:t xml:space="preserve"> interface &amp; override </w:t>
      </w:r>
      <w:r w:rsidRPr="00362129">
        <w:rPr>
          <w:rFonts w:ascii="Consolas" w:hAnsi="Consolas"/>
          <w:b/>
          <w:bCs/>
          <w:sz w:val="18"/>
          <w:szCs w:val="18"/>
        </w:rPr>
        <w:t>int compareTo(Object)</w:t>
      </w:r>
    </w:p>
    <w:p w14:paraId="45B0435B" w14:textId="34CCCC67" w:rsidR="00C26629" w:rsidRPr="00937DB9" w:rsidRDefault="00C26629" w:rsidP="00B413EE">
      <w:pPr>
        <w:pStyle w:val="ListParagraph"/>
        <w:numPr>
          <w:ilvl w:val="1"/>
          <w:numId w:val="234"/>
        </w:numPr>
      </w:pPr>
      <w:r>
        <w:t xml:space="preserve">Implement </w:t>
      </w:r>
      <w:r w:rsidRPr="00362129">
        <w:rPr>
          <w:rFonts w:ascii="Consolas" w:hAnsi="Consolas"/>
          <w:b/>
        </w:rPr>
        <w:t>java.util.Comparator</w:t>
      </w:r>
      <w:r>
        <w:t xml:space="preserve"> interface &amp; override </w:t>
      </w:r>
      <w:r w:rsidRPr="00362129">
        <w:rPr>
          <w:rFonts w:ascii="Consolas" w:hAnsi="Consolas"/>
          <w:b/>
          <w:bCs/>
          <w:sz w:val="18"/>
          <w:szCs w:val="18"/>
        </w:rPr>
        <w:t>int compare(Object,Object)</w:t>
      </w:r>
    </w:p>
    <w:p w14:paraId="2FCA4F01" w14:textId="77777777" w:rsidR="00937DB9" w:rsidRPr="00937DB9" w:rsidRDefault="00937DB9" w:rsidP="00E51498">
      <w:pPr>
        <w:pStyle w:val="ListParagraph"/>
        <w:spacing w:line="240" w:lineRule="auto"/>
        <w:ind w:left="1440"/>
      </w:pPr>
    </w:p>
    <w:p w14:paraId="3A6AB533" w14:textId="77777777" w:rsidR="00C26629" w:rsidRPr="00467712" w:rsidRDefault="00C26629" w:rsidP="00C26629">
      <w:pPr>
        <w:pStyle w:val="Howitworks"/>
        <w:jc w:val="left"/>
      </w:pPr>
      <w:r>
        <w:t>1.</w:t>
      </w:r>
      <w:r w:rsidRPr="00467712">
        <w:t>Comparable interface</w:t>
      </w:r>
    </w:p>
    <w:p w14:paraId="2AB62D9C" w14:textId="77777777" w:rsidR="00C26629" w:rsidRDefault="00C26629" w:rsidP="00B413EE">
      <w:pPr>
        <w:pStyle w:val="ListParagraph"/>
        <w:numPr>
          <w:ilvl w:val="0"/>
          <w:numId w:val="234"/>
        </w:numPr>
      </w:pPr>
      <w:r w:rsidRPr="00467712">
        <w:t xml:space="preserve">It provides single sorting sequence only i.e. you can sort the elements on based on single data member only. For example, it may be rollno, name, age or </w:t>
      </w:r>
      <w:r>
        <w:t xml:space="preserve">any one of them, not all </w:t>
      </w:r>
      <w:r w:rsidRPr="00467712">
        <w:t>else</w:t>
      </w:r>
      <w:r>
        <w:t>.</w:t>
      </w:r>
    </w:p>
    <w:p w14:paraId="2A008979" w14:textId="77777777" w:rsidR="00C26629" w:rsidRDefault="00C26629" w:rsidP="00DB7CC3">
      <w:pPr>
        <w:pStyle w:val="ListParagraph"/>
        <w:spacing w:line="240" w:lineRule="auto"/>
      </w:pPr>
    </w:p>
    <w:p w14:paraId="71A6AB97" w14:textId="77777777" w:rsidR="00C26629" w:rsidRDefault="00C26629" w:rsidP="00B413EE">
      <w:pPr>
        <w:pStyle w:val="ListParagraph"/>
        <w:numPr>
          <w:ilvl w:val="0"/>
          <w:numId w:val="234"/>
        </w:numPr>
      </w:pPr>
      <w:r w:rsidRPr="005632F7">
        <w:t>Comparable is an interface defining a strategy of comparing an object with other objects of the same type. This is called the class’s “natural ordering</w:t>
      </w:r>
      <w:r>
        <w:t>”.so we need to define CompareTo() method</w:t>
      </w:r>
    </w:p>
    <w:p w14:paraId="2211A862" w14:textId="77777777" w:rsidR="00C26629" w:rsidRDefault="00C26629" w:rsidP="00DB7CC3">
      <w:pPr>
        <w:pStyle w:val="ListParagraph"/>
        <w:spacing w:line="240" w:lineRule="auto"/>
      </w:pPr>
    </w:p>
    <w:p w14:paraId="1A757A11" w14:textId="6B88A24B" w:rsidR="00C26629" w:rsidRDefault="00C26629" w:rsidP="00B413EE">
      <w:pPr>
        <w:pStyle w:val="ListParagraph"/>
        <w:numPr>
          <w:ilvl w:val="0"/>
          <w:numId w:val="234"/>
        </w:numPr>
        <w:spacing w:line="240" w:lineRule="auto"/>
      </w:pPr>
      <w:r>
        <w:t xml:space="preserve">We use </w:t>
      </w:r>
      <w:r w:rsidRPr="00DB7CC3">
        <w:rPr>
          <w:rStyle w:val="0SyntaxPinkChar"/>
        </w:rPr>
        <w:t>public int compareTo(Object obj)</w:t>
      </w:r>
      <w:r w:rsidRPr="005C7C13">
        <w:t xml:space="preserve"> to compare the current object with the specified object.</w:t>
      </w:r>
    </w:p>
    <w:p w14:paraId="3B021DB6" w14:textId="77777777" w:rsidR="00C26629" w:rsidRPr="00115F27" w:rsidRDefault="00C26629" w:rsidP="00DB7CC3">
      <w:pPr>
        <w:pStyle w:val="Output"/>
        <w:ind w:left="720"/>
      </w:pPr>
      <w:r w:rsidRPr="00115F27">
        <w:rPr>
          <w:bCs/>
          <w:color w:val="7F0055"/>
        </w:rPr>
        <w:t>public</w:t>
      </w:r>
      <w:r w:rsidRPr="00115F27">
        <w:t xml:space="preserve"> </w:t>
      </w:r>
      <w:r w:rsidRPr="00115F27">
        <w:rPr>
          <w:bCs/>
          <w:color w:val="7F0055"/>
        </w:rPr>
        <w:t>class</w:t>
      </w:r>
      <w:r w:rsidRPr="00115F27">
        <w:t xml:space="preserve"> ComparableDemo {</w:t>
      </w:r>
    </w:p>
    <w:p w14:paraId="5B3A9B8B" w14:textId="77777777" w:rsidR="00C26629" w:rsidRPr="00115F27" w:rsidRDefault="00C26629" w:rsidP="00DB7CC3">
      <w:pPr>
        <w:pStyle w:val="Output"/>
        <w:ind w:left="720"/>
      </w:pPr>
      <w:r w:rsidRPr="00115F27">
        <w:tab/>
      </w:r>
      <w:r w:rsidRPr="00115F27">
        <w:rPr>
          <w:bCs/>
          <w:color w:val="7F0055"/>
        </w:rPr>
        <w:t>public</w:t>
      </w:r>
      <w:r w:rsidRPr="00115F27">
        <w:t xml:space="preserve"> </w:t>
      </w:r>
      <w:r w:rsidRPr="00115F27">
        <w:rPr>
          <w:bCs/>
          <w:color w:val="7F0055"/>
        </w:rPr>
        <w:t>static</w:t>
      </w:r>
      <w:r w:rsidRPr="00115F27">
        <w:t xml:space="preserve"> </w:t>
      </w:r>
      <w:r w:rsidRPr="00115F27">
        <w:rPr>
          <w:bCs/>
          <w:color w:val="7F0055"/>
        </w:rPr>
        <w:t>void</w:t>
      </w:r>
      <w:r w:rsidRPr="00115F27">
        <w:t xml:space="preserve"> main(String[] </w:t>
      </w:r>
      <w:r w:rsidRPr="00115F27">
        <w:rPr>
          <w:color w:val="6A3E3E"/>
        </w:rPr>
        <w:t>args</w:t>
      </w:r>
      <w:r w:rsidRPr="00115F27">
        <w:t>) {</w:t>
      </w:r>
    </w:p>
    <w:p w14:paraId="726E07D3" w14:textId="77777777" w:rsidR="00C26629" w:rsidRPr="00115F27" w:rsidRDefault="00C26629" w:rsidP="00DB7CC3">
      <w:pPr>
        <w:pStyle w:val="Output"/>
        <w:ind w:left="720"/>
      </w:pPr>
      <w:r w:rsidRPr="00115F27">
        <w:tab/>
      </w:r>
      <w:r w:rsidRPr="00115F27">
        <w:tab/>
        <w:t>System.</w:t>
      </w:r>
      <w:r w:rsidRPr="00115F27">
        <w:rPr>
          <w:bCs/>
          <w:i/>
          <w:iCs/>
          <w:color w:val="0000C0"/>
        </w:rPr>
        <w:t>out</w:t>
      </w:r>
      <w:r w:rsidRPr="00115F27">
        <w:t>.println(</w:t>
      </w:r>
      <w:r w:rsidRPr="00115F27">
        <w:rPr>
          <w:color w:val="2A00FF"/>
        </w:rPr>
        <w:t>"A"</w:t>
      </w:r>
      <w:r w:rsidRPr="00115F27">
        <w:t>.compareTo(</w:t>
      </w:r>
      <w:r w:rsidRPr="00115F27">
        <w:rPr>
          <w:color w:val="2A00FF"/>
        </w:rPr>
        <w:t>"Z"</w:t>
      </w:r>
      <w:r w:rsidRPr="00115F27">
        <w:t xml:space="preserve">)); </w:t>
      </w:r>
      <w:r w:rsidRPr="00115F27">
        <w:rPr>
          <w:color w:val="3F7F5F"/>
        </w:rPr>
        <w:t>// 1-26 = -25</w:t>
      </w:r>
    </w:p>
    <w:p w14:paraId="022F0BD0" w14:textId="77777777" w:rsidR="00C26629" w:rsidRPr="00115F27" w:rsidRDefault="00C26629" w:rsidP="00DB7CC3">
      <w:pPr>
        <w:pStyle w:val="Output"/>
        <w:ind w:left="720"/>
      </w:pPr>
      <w:r w:rsidRPr="00115F27">
        <w:tab/>
      </w:r>
      <w:r w:rsidRPr="00115F27">
        <w:tab/>
        <w:t>System.</w:t>
      </w:r>
      <w:r w:rsidRPr="00115F27">
        <w:rPr>
          <w:bCs/>
          <w:i/>
          <w:iCs/>
          <w:color w:val="0000C0"/>
        </w:rPr>
        <w:t>out</w:t>
      </w:r>
      <w:r w:rsidRPr="00115F27">
        <w:t>.println(</w:t>
      </w:r>
      <w:r w:rsidRPr="00115F27">
        <w:rPr>
          <w:color w:val="2A00FF"/>
        </w:rPr>
        <w:t>"Z"</w:t>
      </w:r>
      <w:r w:rsidRPr="00115F27">
        <w:t>.compareTo(</w:t>
      </w:r>
      <w:r w:rsidRPr="00115F27">
        <w:rPr>
          <w:color w:val="2A00FF"/>
        </w:rPr>
        <w:t>"C"</w:t>
      </w:r>
      <w:r w:rsidRPr="00115F27">
        <w:t xml:space="preserve">)); </w:t>
      </w:r>
      <w:r w:rsidRPr="00115F27">
        <w:rPr>
          <w:color w:val="3F7F5F"/>
        </w:rPr>
        <w:t>// 26-3 = 23</w:t>
      </w:r>
    </w:p>
    <w:p w14:paraId="61E4DC3D" w14:textId="77777777" w:rsidR="00C26629" w:rsidRPr="00115F27" w:rsidRDefault="00C26629" w:rsidP="00DB7CC3">
      <w:pPr>
        <w:pStyle w:val="Output"/>
        <w:ind w:left="720"/>
      </w:pPr>
      <w:r w:rsidRPr="00115F27">
        <w:tab/>
      </w:r>
      <w:r w:rsidRPr="00115F27">
        <w:tab/>
        <w:t>System.</w:t>
      </w:r>
      <w:r w:rsidRPr="00115F27">
        <w:rPr>
          <w:bCs/>
          <w:i/>
          <w:iCs/>
          <w:color w:val="0000C0"/>
        </w:rPr>
        <w:t>out</w:t>
      </w:r>
      <w:r w:rsidRPr="00115F27">
        <w:t>.println(</w:t>
      </w:r>
      <w:r w:rsidRPr="00115F27">
        <w:rPr>
          <w:color w:val="2A00FF"/>
        </w:rPr>
        <w:t>"A"</w:t>
      </w:r>
      <w:r w:rsidRPr="00115F27">
        <w:t>.compareTo(</w:t>
      </w:r>
      <w:r w:rsidRPr="00115F27">
        <w:rPr>
          <w:color w:val="2A00FF"/>
        </w:rPr>
        <w:t>"A"</w:t>
      </w:r>
      <w:r w:rsidRPr="00115F27">
        <w:t xml:space="preserve">)); </w:t>
      </w:r>
      <w:r w:rsidRPr="00115F27">
        <w:rPr>
          <w:color w:val="3F7F5F"/>
        </w:rPr>
        <w:t>// 1-1 = 0</w:t>
      </w:r>
    </w:p>
    <w:p w14:paraId="23E1FA6A" w14:textId="77777777" w:rsidR="00C26629" w:rsidRPr="00115F27" w:rsidRDefault="00C26629" w:rsidP="00DB7CC3">
      <w:pPr>
        <w:pStyle w:val="Output"/>
        <w:ind w:left="720"/>
      </w:pPr>
      <w:r w:rsidRPr="00115F27">
        <w:tab/>
      </w:r>
      <w:r w:rsidRPr="00115F27">
        <w:tab/>
      </w:r>
      <w:r w:rsidRPr="00115F27">
        <w:rPr>
          <w:color w:val="3F7F5F"/>
        </w:rPr>
        <w:t>// System.out.println("A".compareTo(null)); //R.E NPE</w:t>
      </w:r>
    </w:p>
    <w:p w14:paraId="2F506E5B" w14:textId="77777777" w:rsidR="00C26629" w:rsidRPr="00115F27" w:rsidRDefault="00C26629" w:rsidP="00DB7CC3">
      <w:pPr>
        <w:pStyle w:val="Output"/>
        <w:ind w:left="720"/>
      </w:pPr>
      <w:r w:rsidRPr="00115F27">
        <w:tab/>
        <w:t>}</w:t>
      </w:r>
    </w:p>
    <w:p w14:paraId="3BA6553A" w14:textId="77777777" w:rsidR="00C26629" w:rsidRPr="00115F27" w:rsidRDefault="00C26629" w:rsidP="00DB7CC3">
      <w:pPr>
        <w:pStyle w:val="Output"/>
        <w:ind w:left="720"/>
      </w:pPr>
      <w:r w:rsidRPr="00115F27">
        <w:t>}</w:t>
      </w:r>
    </w:p>
    <w:p w14:paraId="77206670" w14:textId="77777777" w:rsidR="00C26629" w:rsidRDefault="00C26629" w:rsidP="00E51498">
      <w:pPr>
        <w:spacing w:line="240" w:lineRule="auto"/>
      </w:pPr>
    </w:p>
    <w:p w14:paraId="3106C4C2" w14:textId="3AE2F717" w:rsidR="00C26629" w:rsidRDefault="00C26629" w:rsidP="00DB7CC3">
      <w:pPr>
        <w:spacing w:line="240" w:lineRule="auto"/>
      </w:pPr>
      <w:r>
        <w:t xml:space="preserve">While adding Objects into TreeSet JVM will call </w:t>
      </w:r>
      <w:r w:rsidRPr="00FE6537">
        <w:rPr>
          <w:rStyle w:val="0SyntaxPinkChar"/>
        </w:rPr>
        <w:t>compareTo()</w:t>
      </w:r>
      <w:r>
        <w:t xml:space="preserve"> method</w:t>
      </w:r>
      <w:r w:rsidR="00752D0B">
        <w:t xml:space="preserve">. It will compare </w:t>
      </w:r>
      <w:r w:rsidR="00FE6537">
        <w:t>inserting</w:t>
      </w:r>
      <w:r w:rsidR="00752D0B">
        <w:t xml:space="preserve"> value with exiting values one by one using </w:t>
      </w:r>
      <w:r w:rsidR="00752D0B" w:rsidRPr="00FE6537">
        <w:rPr>
          <w:rStyle w:val="0SyntaxPinkChar"/>
        </w:rPr>
        <w:t>compareTo()</w:t>
      </w:r>
      <w:r w:rsidR="00752D0B">
        <w:t xml:space="preserve"> method.</w:t>
      </w:r>
    </w:p>
    <w:p w14:paraId="6BB719DF" w14:textId="3EC166A8" w:rsidR="00C26629" w:rsidRDefault="00C26629" w:rsidP="00E51498">
      <w:pPr>
        <w:spacing w:line="240" w:lineRule="auto"/>
      </w:pPr>
      <w:r>
        <w:rPr>
          <w:noProof/>
          <w:lang w:eastAsia="en-US"/>
        </w:rPr>
        <w:drawing>
          <wp:inline distT="0" distB="0" distL="0" distR="0" wp14:anchorId="2BDEF8C1" wp14:editId="7B77246B">
            <wp:extent cx="4878562" cy="2001256"/>
            <wp:effectExtent l="0" t="0" r="0" b="0"/>
            <wp:docPr id="211" name="Picture 211"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mp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950862" cy="2030914"/>
                    </a:xfrm>
                    <a:prstGeom prst="rect">
                      <a:avLst/>
                    </a:prstGeom>
                    <a:noFill/>
                    <a:ln>
                      <a:noFill/>
                    </a:ln>
                  </pic:spPr>
                </pic:pic>
              </a:graphicData>
            </a:graphic>
          </wp:inline>
        </w:drawing>
      </w:r>
    </w:p>
    <w:p w14:paraId="128072B8" w14:textId="64BDB483" w:rsidR="004854C6" w:rsidRDefault="004854C6" w:rsidP="00E51498">
      <w:pPr>
        <w:spacing w:line="240" w:lineRule="auto"/>
      </w:pPr>
    </w:p>
    <w:p w14:paraId="2E2E10EF" w14:textId="77777777" w:rsidR="00E51498" w:rsidRDefault="00E51498" w:rsidP="00E51498">
      <w:pPr>
        <w:pStyle w:val="Output"/>
        <w:rPr>
          <w:color w:val="4C483D" w:themeColor="text2"/>
        </w:rPr>
      </w:pPr>
      <w:r>
        <w:rPr>
          <w:bCs/>
          <w:color w:val="7F0055"/>
        </w:rPr>
        <w:t>public</w:t>
      </w:r>
      <w:r>
        <w:t xml:space="preserve"> </w:t>
      </w:r>
      <w:r>
        <w:rPr>
          <w:bCs/>
          <w:color w:val="7F0055"/>
        </w:rPr>
        <w:t>class</w:t>
      </w:r>
      <w:r>
        <w:t xml:space="preserve"> Employee </w:t>
      </w:r>
      <w:r>
        <w:rPr>
          <w:bCs/>
          <w:color w:val="7F0055"/>
        </w:rPr>
        <w:t>implements</w:t>
      </w:r>
      <w:r>
        <w:t xml:space="preserve"> Comparable&lt;Employee&gt; {</w:t>
      </w:r>
    </w:p>
    <w:p w14:paraId="384C5E0B" w14:textId="77777777" w:rsidR="00E51498" w:rsidRDefault="00E51498" w:rsidP="00E51498">
      <w:pPr>
        <w:pStyle w:val="Output"/>
        <w:rPr>
          <w:color w:val="4C483D" w:themeColor="text2"/>
        </w:rPr>
      </w:pPr>
      <w:r>
        <w:tab/>
      </w:r>
      <w:r>
        <w:rPr>
          <w:bCs/>
          <w:color w:val="7F0055"/>
        </w:rPr>
        <w:t>int</w:t>
      </w:r>
      <w:r>
        <w:t xml:space="preserve"> </w:t>
      </w:r>
      <w:r>
        <w:rPr>
          <w:color w:val="0000C0"/>
        </w:rPr>
        <w:t>id</w:t>
      </w:r>
      <w:r>
        <w:t>;</w:t>
      </w:r>
    </w:p>
    <w:p w14:paraId="64C08ED5" w14:textId="77777777" w:rsidR="00E51498" w:rsidRDefault="00E51498" w:rsidP="00E51498">
      <w:pPr>
        <w:pStyle w:val="Output"/>
        <w:rPr>
          <w:color w:val="4C483D" w:themeColor="text2"/>
        </w:rPr>
      </w:pPr>
      <w:r>
        <w:tab/>
        <w:t xml:space="preserve">String </w:t>
      </w:r>
      <w:r>
        <w:rPr>
          <w:color w:val="0000C0"/>
        </w:rPr>
        <w:t>name</w:t>
      </w:r>
      <w:r>
        <w:t>;</w:t>
      </w:r>
    </w:p>
    <w:p w14:paraId="55BEC376" w14:textId="0480FA32" w:rsidR="00E51498" w:rsidRDefault="00E51498" w:rsidP="00E51498">
      <w:pPr>
        <w:pStyle w:val="Output"/>
        <w:rPr>
          <w:color w:val="4C483D" w:themeColor="text2"/>
        </w:rPr>
      </w:pPr>
      <w:r>
        <w:tab/>
      </w:r>
      <w:r>
        <w:rPr>
          <w:bCs/>
          <w:color w:val="7F0055"/>
        </w:rPr>
        <w:t>double</w:t>
      </w:r>
      <w:r>
        <w:t xml:space="preserve"> </w:t>
      </w:r>
      <w:r>
        <w:rPr>
          <w:color w:val="0000C0"/>
        </w:rPr>
        <w:t>salary</w:t>
      </w:r>
      <w:r>
        <w:t>;</w:t>
      </w:r>
    </w:p>
    <w:p w14:paraId="6D052F2A" w14:textId="4501AE91" w:rsidR="00E51498" w:rsidRDefault="00E51498" w:rsidP="00E51498">
      <w:pPr>
        <w:pStyle w:val="Output"/>
        <w:rPr>
          <w:color w:val="4C483D" w:themeColor="text2"/>
        </w:rPr>
      </w:pPr>
      <w:r>
        <w:tab/>
      </w:r>
      <w:r w:rsidRPr="00E51498">
        <w:rPr>
          <w:bCs/>
          <w:color w:val="7F0055"/>
          <w:highlight w:val="yellow"/>
        </w:rPr>
        <w:t>//Setters &amp; Getters</w:t>
      </w:r>
      <w:r>
        <w:rPr>
          <w:bCs/>
          <w:color w:val="7F0055"/>
        </w:rPr>
        <w:t xml:space="preserve"> </w:t>
      </w:r>
    </w:p>
    <w:p w14:paraId="7AEF4C40" w14:textId="77777777" w:rsidR="00E51498" w:rsidRDefault="00E51498" w:rsidP="00E51498">
      <w:pPr>
        <w:pStyle w:val="Output"/>
        <w:rPr>
          <w:color w:val="4C483D" w:themeColor="text2"/>
        </w:rPr>
      </w:pPr>
    </w:p>
    <w:p w14:paraId="494D25F7" w14:textId="77777777" w:rsidR="00E51498" w:rsidRDefault="00E51498" w:rsidP="00E51498">
      <w:pPr>
        <w:pStyle w:val="Output"/>
        <w:rPr>
          <w:color w:val="4C483D" w:themeColor="text2"/>
        </w:rPr>
      </w:pPr>
      <w:r>
        <w:tab/>
      </w:r>
      <w:r>
        <w:rPr>
          <w:bCs/>
          <w:color w:val="7F0055"/>
        </w:rPr>
        <w:t>public</w:t>
      </w:r>
      <w:r>
        <w:t xml:space="preserve"> Employee(</w:t>
      </w:r>
      <w:r>
        <w:rPr>
          <w:bCs/>
          <w:color w:val="7F0055"/>
        </w:rPr>
        <w:t>int</w:t>
      </w:r>
      <w:r>
        <w:t xml:space="preserve"> </w:t>
      </w:r>
      <w:r>
        <w:rPr>
          <w:color w:val="6A3E3E"/>
        </w:rPr>
        <w:t>id</w:t>
      </w:r>
      <w:r>
        <w:t xml:space="preserve">, String </w:t>
      </w:r>
      <w:r>
        <w:rPr>
          <w:color w:val="6A3E3E"/>
        </w:rPr>
        <w:t>name</w:t>
      </w:r>
      <w:r>
        <w:t xml:space="preserve">, </w:t>
      </w:r>
      <w:r>
        <w:rPr>
          <w:bCs/>
          <w:color w:val="7F0055"/>
        </w:rPr>
        <w:t>double</w:t>
      </w:r>
      <w:r>
        <w:t xml:space="preserve"> </w:t>
      </w:r>
      <w:r>
        <w:rPr>
          <w:color w:val="6A3E3E"/>
        </w:rPr>
        <w:t>salary</w:t>
      </w:r>
      <w:r>
        <w:t>) {</w:t>
      </w:r>
    </w:p>
    <w:p w14:paraId="2FB6522B" w14:textId="77777777" w:rsidR="00E51498" w:rsidRDefault="00E51498" w:rsidP="00E51498">
      <w:pPr>
        <w:pStyle w:val="Output"/>
        <w:rPr>
          <w:color w:val="4C483D" w:themeColor="text2"/>
        </w:rPr>
      </w:pPr>
      <w:r>
        <w:tab/>
      </w:r>
      <w:r>
        <w:tab/>
      </w:r>
      <w:r>
        <w:rPr>
          <w:bCs/>
          <w:color w:val="7F0055"/>
        </w:rPr>
        <w:t>super</w:t>
      </w:r>
      <w:r>
        <w:t>();</w:t>
      </w:r>
    </w:p>
    <w:p w14:paraId="007B0282" w14:textId="77777777" w:rsidR="00E51498" w:rsidRDefault="00E51498" w:rsidP="00E51498">
      <w:pPr>
        <w:pStyle w:val="Output"/>
        <w:rPr>
          <w:color w:val="4C483D" w:themeColor="text2"/>
        </w:rPr>
      </w:pPr>
      <w:r>
        <w:tab/>
      </w:r>
      <w:r>
        <w:tab/>
      </w:r>
      <w:r>
        <w:rPr>
          <w:bCs/>
          <w:color w:val="7F0055"/>
        </w:rPr>
        <w:t>this</w:t>
      </w:r>
      <w:r>
        <w:t>.</w:t>
      </w:r>
      <w:r>
        <w:rPr>
          <w:color w:val="0000C0"/>
        </w:rPr>
        <w:t>id</w:t>
      </w:r>
      <w:r>
        <w:t xml:space="preserve"> = </w:t>
      </w:r>
      <w:r>
        <w:rPr>
          <w:color w:val="6A3E3E"/>
        </w:rPr>
        <w:t>id</w:t>
      </w:r>
      <w:r>
        <w:t>;</w:t>
      </w:r>
    </w:p>
    <w:p w14:paraId="0A1BE243" w14:textId="77777777" w:rsidR="00E51498" w:rsidRDefault="00E51498" w:rsidP="00E51498">
      <w:pPr>
        <w:pStyle w:val="Output"/>
        <w:rPr>
          <w:color w:val="4C483D" w:themeColor="text2"/>
        </w:rPr>
      </w:pPr>
      <w:r>
        <w:tab/>
      </w:r>
      <w:r>
        <w:tab/>
      </w:r>
      <w:r>
        <w:rPr>
          <w:bCs/>
          <w:color w:val="7F0055"/>
        </w:rPr>
        <w:t>this</w:t>
      </w:r>
      <w:r>
        <w:t>.</w:t>
      </w:r>
      <w:r>
        <w:rPr>
          <w:color w:val="0000C0"/>
        </w:rPr>
        <w:t>name</w:t>
      </w:r>
      <w:r>
        <w:t xml:space="preserve"> = </w:t>
      </w:r>
      <w:r>
        <w:rPr>
          <w:color w:val="6A3E3E"/>
        </w:rPr>
        <w:t>name</w:t>
      </w:r>
      <w:r>
        <w:t>;</w:t>
      </w:r>
    </w:p>
    <w:p w14:paraId="6AC3DE2F" w14:textId="77777777" w:rsidR="00E51498" w:rsidRDefault="00E51498" w:rsidP="00E51498">
      <w:pPr>
        <w:pStyle w:val="Output"/>
        <w:rPr>
          <w:color w:val="4C483D" w:themeColor="text2"/>
        </w:rPr>
      </w:pPr>
      <w:r>
        <w:tab/>
      </w:r>
      <w:r>
        <w:tab/>
      </w:r>
      <w:r>
        <w:rPr>
          <w:bCs/>
          <w:color w:val="7F0055"/>
        </w:rPr>
        <w:t>this</w:t>
      </w:r>
      <w:r>
        <w:t>.</w:t>
      </w:r>
      <w:r>
        <w:rPr>
          <w:color w:val="0000C0"/>
        </w:rPr>
        <w:t>salary</w:t>
      </w:r>
      <w:r>
        <w:t xml:space="preserve"> = </w:t>
      </w:r>
      <w:r>
        <w:rPr>
          <w:color w:val="6A3E3E"/>
        </w:rPr>
        <w:t>salary</w:t>
      </w:r>
      <w:r>
        <w:t>;</w:t>
      </w:r>
    </w:p>
    <w:p w14:paraId="772F9F1A" w14:textId="77777777" w:rsidR="00E51498" w:rsidRDefault="00E51498" w:rsidP="00E51498">
      <w:pPr>
        <w:pStyle w:val="Output"/>
        <w:rPr>
          <w:color w:val="4C483D" w:themeColor="text2"/>
        </w:rPr>
      </w:pPr>
      <w:r>
        <w:tab/>
        <w:t>}</w:t>
      </w:r>
    </w:p>
    <w:p w14:paraId="516F4A38" w14:textId="77777777" w:rsidR="00E51498" w:rsidRDefault="00E51498" w:rsidP="00E51498">
      <w:pPr>
        <w:pStyle w:val="Output"/>
        <w:rPr>
          <w:color w:val="4C483D" w:themeColor="text2"/>
        </w:rPr>
      </w:pPr>
      <w:r>
        <w:tab/>
      </w:r>
      <w:r>
        <w:rPr>
          <w:color w:val="646464"/>
        </w:rPr>
        <w:t>@Override</w:t>
      </w:r>
    </w:p>
    <w:p w14:paraId="357F2594" w14:textId="77777777" w:rsidR="00E51498" w:rsidRDefault="00E51498" w:rsidP="00E51498">
      <w:pPr>
        <w:pStyle w:val="Output"/>
        <w:rPr>
          <w:color w:val="4C483D" w:themeColor="text2"/>
        </w:rPr>
      </w:pPr>
      <w:r>
        <w:tab/>
      </w:r>
      <w:r>
        <w:rPr>
          <w:bCs/>
          <w:color w:val="7F0055"/>
        </w:rPr>
        <w:t>public</w:t>
      </w:r>
      <w:r>
        <w:t xml:space="preserve"> String toString() {</w:t>
      </w:r>
    </w:p>
    <w:p w14:paraId="69D1736F" w14:textId="77777777" w:rsidR="00E51498" w:rsidRDefault="00E51498" w:rsidP="00E51498">
      <w:pPr>
        <w:pStyle w:val="Output"/>
        <w:rPr>
          <w:color w:val="4C483D" w:themeColor="text2"/>
        </w:rPr>
      </w:pPr>
      <w:r>
        <w:tab/>
      </w:r>
      <w:r>
        <w:tab/>
      </w:r>
      <w:r>
        <w:rPr>
          <w:bCs/>
          <w:color w:val="7F0055"/>
        </w:rPr>
        <w:t>return</w:t>
      </w:r>
      <w:r>
        <w:t xml:space="preserve"> </w:t>
      </w:r>
      <w:r>
        <w:rPr>
          <w:color w:val="2A00FF"/>
        </w:rPr>
        <w:t>"Employee [id="</w:t>
      </w:r>
      <w:r>
        <w:t xml:space="preserve"> + </w:t>
      </w:r>
      <w:r>
        <w:rPr>
          <w:color w:val="0000C0"/>
        </w:rPr>
        <w:t>id</w:t>
      </w:r>
      <w:r>
        <w:t xml:space="preserve"> + </w:t>
      </w:r>
      <w:r>
        <w:rPr>
          <w:color w:val="2A00FF"/>
        </w:rPr>
        <w:t>", name="</w:t>
      </w:r>
      <w:r>
        <w:t xml:space="preserve"> + </w:t>
      </w:r>
      <w:r>
        <w:rPr>
          <w:color w:val="0000C0"/>
        </w:rPr>
        <w:t>name</w:t>
      </w:r>
      <w:r>
        <w:t xml:space="preserve"> + </w:t>
      </w:r>
      <w:r>
        <w:rPr>
          <w:color w:val="2A00FF"/>
        </w:rPr>
        <w:t>", salary="</w:t>
      </w:r>
      <w:r>
        <w:t xml:space="preserve"> + </w:t>
      </w:r>
      <w:r>
        <w:rPr>
          <w:color w:val="0000C0"/>
        </w:rPr>
        <w:t>salary</w:t>
      </w:r>
      <w:r>
        <w:t xml:space="preserve"> + </w:t>
      </w:r>
      <w:r>
        <w:rPr>
          <w:color w:val="2A00FF"/>
        </w:rPr>
        <w:t>"]"</w:t>
      </w:r>
      <w:r>
        <w:t>;</w:t>
      </w:r>
    </w:p>
    <w:p w14:paraId="23464CE8" w14:textId="77777777" w:rsidR="00E51498" w:rsidRDefault="00E51498" w:rsidP="00E51498">
      <w:pPr>
        <w:pStyle w:val="Output"/>
        <w:rPr>
          <w:color w:val="4C483D" w:themeColor="text2"/>
        </w:rPr>
      </w:pPr>
      <w:r>
        <w:lastRenderedPageBreak/>
        <w:tab/>
        <w:t>}</w:t>
      </w:r>
    </w:p>
    <w:p w14:paraId="5B01231E" w14:textId="77777777" w:rsidR="00E51498" w:rsidRDefault="00E51498" w:rsidP="00E51498">
      <w:pPr>
        <w:pStyle w:val="Output"/>
        <w:rPr>
          <w:color w:val="4C483D" w:themeColor="text2"/>
        </w:rPr>
      </w:pPr>
    </w:p>
    <w:p w14:paraId="55AD10A3" w14:textId="77777777" w:rsidR="00E51498" w:rsidRDefault="00E51498" w:rsidP="00E51498">
      <w:pPr>
        <w:pStyle w:val="Output"/>
        <w:rPr>
          <w:color w:val="4C483D" w:themeColor="text2"/>
        </w:rPr>
      </w:pPr>
      <w:r>
        <w:tab/>
      </w:r>
      <w:r>
        <w:rPr>
          <w:color w:val="646464"/>
        </w:rPr>
        <w:t>@Override</w:t>
      </w:r>
    </w:p>
    <w:p w14:paraId="6B6415C7" w14:textId="77777777" w:rsidR="00E51498" w:rsidRDefault="00E51498" w:rsidP="00E51498">
      <w:pPr>
        <w:pStyle w:val="Output"/>
        <w:rPr>
          <w:color w:val="4C483D" w:themeColor="text2"/>
        </w:rPr>
      </w:pPr>
      <w:r>
        <w:tab/>
      </w:r>
      <w:r>
        <w:rPr>
          <w:bCs/>
          <w:color w:val="7F0055"/>
        </w:rPr>
        <w:t>public</w:t>
      </w:r>
      <w:r>
        <w:t xml:space="preserve"> </w:t>
      </w:r>
      <w:r>
        <w:rPr>
          <w:bCs/>
          <w:color w:val="7F0055"/>
        </w:rPr>
        <w:t>int</w:t>
      </w:r>
      <w:r>
        <w:t xml:space="preserve"> compareTo(Employee </w:t>
      </w:r>
      <w:r>
        <w:rPr>
          <w:color w:val="6A3E3E"/>
        </w:rPr>
        <w:t>o</w:t>
      </w:r>
      <w:r>
        <w:t>) {</w:t>
      </w:r>
    </w:p>
    <w:p w14:paraId="79A467F4" w14:textId="3A01ABF5" w:rsidR="00E51498" w:rsidRDefault="00E51498" w:rsidP="00E51498">
      <w:pPr>
        <w:pStyle w:val="Output"/>
        <w:rPr>
          <w:color w:val="4C483D" w:themeColor="text2"/>
        </w:rPr>
      </w:pPr>
      <w:r>
        <w:rPr>
          <w:color w:val="3F7F5F"/>
        </w:rPr>
        <w:t>//Here add(105) object will the CurrentID, Object.ID is existing element ID's. Which are not sorted.</w:t>
      </w:r>
    </w:p>
    <w:p w14:paraId="3334F4CD" w14:textId="77777777" w:rsidR="00E51498" w:rsidRDefault="00E51498" w:rsidP="00E51498">
      <w:pPr>
        <w:pStyle w:val="Output"/>
        <w:rPr>
          <w:color w:val="4C483D" w:themeColor="text2"/>
        </w:rPr>
      </w:pPr>
      <w:r>
        <w:tab/>
      </w:r>
      <w:r>
        <w:tab/>
        <w:t>System.</w:t>
      </w:r>
      <w:r>
        <w:rPr>
          <w:bCs/>
          <w:i/>
          <w:iCs/>
          <w:color w:val="0000C0"/>
        </w:rPr>
        <w:t>out</w:t>
      </w:r>
      <w:r>
        <w:t>.println(</w:t>
      </w:r>
      <w:r>
        <w:rPr>
          <w:color w:val="2A00FF"/>
        </w:rPr>
        <w:t>"Current ID :"</w:t>
      </w:r>
      <w:r>
        <w:t xml:space="preserve"> + </w:t>
      </w:r>
      <w:r>
        <w:rPr>
          <w:bCs/>
          <w:color w:val="7F0055"/>
        </w:rPr>
        <w:t>this</w:t>
      </w:r>
      <w:r>
        <w:t>.</w:t>
      </w:r>
      <w:r>
        <w:rPr>
          <w:color w:val="0000C0"/>
        </w:rPr>
        <w:t>id</w:t>
      </w:r>
      <w:r>
        <w:t xml:space="preserve"> + </w:t>
      </w:r>
      <w:r>
        <w:rPr>
          <w:color w:val="2A00FF"/>
        </w:rPr>
        <w:t>" \t Obj.ID : "</w:t>
      </w:r>
      <w:r>
        <w:t xml:space="preserve"> + </w:t>
      </w:r>
      <w:r>
        <w:rPr>
          <w:color w:val="6A3E3E"/>
        </w:rPr>
        <w:t>o</w:t>
      </w:r>
      <w:r>
        <w:t>.</w:t>
      </w:r>
      <w:r>
        <w:rPr>
          <w:color w:val="0000C0"/>
        </w:rPr>
        <w:t>id</w:t>
      </w:r>
      <w:r>
        <w:t>);</w:t>
      </w:r>
    </w:p>
    <w:p w14:paraId="11A02B60" w14:textId="77777777" w:rsidR="00E51498" w:rsidRDefault="00E51498" w:rsidP="00E51498">
      <w:pPr>
        <w:pStyle w:val="Output"/>
        <w:rPr>
          <w:color w:val="4C483D" w:themeColor="text2"/>
        </w:rPr>
      </w:pPr>
    </w:p>
    <w:p w14:paraId="48ACBF9E" w14:textId="77777777" w:rsidR="00E51498" w:rsidRDefault="00E51498" w:rsidP="00E51498">
      <w:pPr>
        <w:pStyle w:val="Output"/>
        <w:rPr>
          <w:color w:val="4C483D" w:themeColor="text2"/>
        </w:rPr>
      </w:pPr>
      <w:r>
        <w:tab/>
      </w:r>
      <w:r>
        <w:tab/>
      </w:r>
      <w:r>
        <w:rPr>
          <w:bCs/>
          <w:color w:val="7F0055"/>
        </w:rPr>
        <w:t>if</w:t>
      </w:r>
      <w:r>
        <w:t xml:space="preserve"> (</w:t>
      </w:r>
      <w:r>
        <w:rPr>
          <w:bCs/>
          <w:color w:val="7F0055"/>
        </w:rPr>
        <w:t>this</w:t>
      </w:r>
      <w:r>
        <w:t>.</w:t>
      </w:r>
      <w:r>
        <w:rPr>
          <w:color w:val="0000C0"/>
        </w:rPr>
        <w:t>id</w:t>
      </w:r>
      <w:r>
        <w:t xml:space="preserve"> &lt; </w:t>
      </w:r>
      <w:r>
        <w:rPr>
          <w:color w:val="6A3E3E"/>
        </w:rPr>
        <w:t>o</w:t>
      </w:r>
      <w:r>
        <w:t>.</w:t>
      </w:r>
      <w:r>
        <w:rPr>
          <w:color w:val="0000C0"/>
        </w:rPr>
        <w:t>id</w:t>
      </w:r>
      <w:r>
        <w:t>) {</w:t>
      </w:r>
    </w:p>
    <w:p w14:paraId="263FDDA7" w14:textId="77777777" w:rsidR="00E51498" w:rsidRDefault="00E51498" w:rsidP="00E51498">
      <w:pPr>
        <w:pStyle w:val="Output"/>
        <w:rPr>
          <w:color w:val="4C483D" w:themeColor="text2"/>
        </w:rPr>
      </w:pPr>
      <w:r>
        <w:tab/>
      </w:r>
      <w:r>
        <w:tab/>
      </w:r>
      <w:r>
        <w:tab/>
      </w:r>
      <w:r>
        <w:rPr>
          <w:bCs/>
          <w:color w:val="7F0055"/>
        </w:rPr>
        <w:t>return</w:t>
      </w:r>
      <w:r>
        <w:t xml:space="preserve"> -1;</w:t>
      </w:r>
    </w:p>
    <w:p w14:paraId="7B270D8E" w14:textId="77777777" w:rsidR="00E51498" w:rsidRDefault="00E51498" w:rsidP="00E51498">
      <w:pPr>
        <w:pStyle w:val="Output"/>
        <w:rPr>
          <w:color w:val="4C483D" w:themeColor="text2"/>
        </w:rPr>
      </w:pPr>
      <w:r>
        <w:tab/>
      </w:r>
      <w:r>
        <w:tab/>
        <w:t xml:space="preserve">} </w:t>
      </w:r>
      <w:r>
        <w:rPr>
          <w:bCs/>
          <w:color w:val="7F0055"/>
        </w:rPr>
        <w:t>else</w:t>
      </w:r>
      <w:r>
        <w:t xml:space="preserve"> </w:t>
      </w:r>
      <w:r>
        <w:rPr>
          <w:bCs/>
          <w:color w:val="7F0055"/>
        </w:rPr>
        <w:t>if</w:t>
      </w:r>
      <w:r>
        <w:t xml:space="preserve"> (</w:t>
      </w:r>
      <w:r>
        <w:rPr>
          <w:bCs/>
          <w:color w:val="7F0055"/>
        </w:rPr>
        <w:t>this</w:t>
      </w:r>
      <w:r>
        <w:t>.</w:t>
      </w:r>
      <w:r>
        <w:rPr>
          <w:color w:val="0000C0"/>
        </w:rPr>
        <w:t>id</w:t>
      </w:r>
      <w:r>
        <w:t xml:space="preserve"> &gt; </w:t>
      </w:r>
      <w:r>
        <w:rPr>
          <w:color w:val="6A3E3E"/>
        </w:rPr>
        <w:t>o</w:t>
      </w:r>
      <w:r>
        <w:t>.</w:t>
      </w:r>
      <w:r>
        <w:rPr>
          <w:color w:val="0000C0"/>
        </w:rPr>
        <w:t>id</w:t>
      </w:r>
      <w:r>
        <w:t>) {</w:t>
      </w:r>
    </w:p>
    <w:p w14:paraId="24400224" w14:textId="77777777" w:rsidR="00E51498" w:rsidRDefault="00E51498" w:rsidP="00E51498">
      <w:pPr>
        <w:pStyle w:val="Output"/>
        <w:rPr>
          <w:color w:val="4C483D" w:themeColor="text2"/>
        </w:rPr>
      </w:pPr>
      <w:r>
        <w:tab/>
      </w:r>
      <w:r>
        <w:tab/>
      </w:r>
      <w:r>
        <w:tab/>
      </w:r>
      <w:r>
        <w:rPr>
          <w:bCs/>
          <w:color w:val="7F0055"/>
        </w:rPr>
        <w:t>return</w:t>
      </w:r>
      <w:r>
        <w:t xml:space="preserve"> 1;</w:t>
      </w:r>
    </w:p>
    <w:p w14:paraId="469ED4CD" w14:textId="77777777" w:rsidR="00E51498" w:rsidRDefault="00E51498" w:rsidP="00E51498">
      <w:pPr>
        <w:pStyle w:val="Output"/>
        <w:rPr>
          <w:color w:val="4C483D" w:themeColor="text2"/>
        </w:rPr>
      </w:pPr>
      <w:r>
        <w:tab/>
      </w:r>
      <w:r>
        <w:tab/>
        <w:t xml:space="preserve">} </w:t>
      </w:r>
      <w:r>
        <w:rPr>
          <w:bCs/>
          <w:color w:val="7F0055"/>
        </w:rPr>
        <w:t>else</w:t>
      </w:r>
      <w:r>
        <w:t xml:space="preserve"> {</w:t>
      </w:r>
    </w:p>
    <w:p w14:paraId="56569F61" w14:textId="77777777" w:rsidR="00E51498" w:rsidRDefault="00E51498" w:rsidP="00E51498">
      <w:pPr>
        <w:pStyle w:val="Output"/>
        <w:rPr>
          <w:color w:val="4C483D" w:themeColor="text2"/>
        </w:rPr>
      </w:pPr>
      <w:r>
        <w:tab/>
      </w:r>
      <w:r>
        <w:tab/>
      </w:r>
      <w:r>
        <w:tab/>
      </w:r>
      <w:r>
        <w:rPr>
          <w:bCs/>
          <w:color w:val="7F0055"/>
        </w:rPr>
        <w:t>return</w:t>
      </w:r>
      <w:r>
        <w:t xml:space="preserve"> 0;</w:t>
      </w:r>
    </w:p>
    <w:p w14:paraId="61C1AE74" w14:textId="6D2E9ADC" w:rsidR="00E51498" w:rsidRDefault="00E51498" w:rsidP="00E51498">
      <w:pPr>
        <w:pStyle w:val="Output"/>
        <w:rPr>
          <w:color w:val="4C483D" w:themeColor="text2"/>
        </w:rPr>
      </w:pPr>
      <w:r>
        <w:tab/>
      </w:r>
      <w:r>
        <w:tab/>
        <w:t>}</w:t>
      </w:r>
    </w:p>
    <w:p w14:paraId="5E4E93B2" w14:textId="77777777" w:rsidR="00E51498" w:rsidRDefault="00E51498" w:rsidP="00E51498">
      <w:pPr>
        <w:pStyle w:val="Output"/>
        <w:rPr>
          <w:color w:val="4C483D" w:themeColor="text2"/>
        </w:rPr>
      </w:pPr>
      <w:r>
        <w:tab/>
        <w:t>}</w:t>
      </w:r>
    </w:p>
    <w:p w14:paraId="078501AA" w14:textId="77777777" w:rsidR="00E51498" w:rsidRDefault="00E51498" w:rsidP="00E51498">
      <w:pPr>
        <w:pStyle w:val="Output"/>
        <w:rPr>
          <w:color w:val="4C483D" w:themeColor="text2"/>
        </w:rPr>
      </w:pPr>
    </w:p>
    <w:p w14:paraId="149D7CC0" w14:textId="77777777" w:rsidR="00E51498" w:rsidRDefault="00E51498" w:rsidP="00E51498">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78C788BF" w14:textId="77777777" w:rsidR="00E51498" w:rsidRDefault="00E51498" w:rsidP="00E51498">
      <w:pPr>
        <w:pStyle w:val="Output"/>
        <w:rPr>
          <w:color w:val="4C483D" w:themeColor="text2"/>
        </w:rPr>
      </w:pPr>
    </w:p>
    <w:p w14:paraId="19D5EDAB" w14:textId="77777777" w:rsidR="00E51498" w:rsidRDefault="00E51498" w:rsidP="00E51498">
      <w:pPr>
        <w:pStyle w:val="Output"/>
        <w:rPr>
          <w:color w:val="4C483D" w:themeColor="text2"/>
        </w:rPr>
      </w:pPr>
      <w:r>
        <w:tab/>
      </w:r>
      <w:r>
        <w:tab/>
        <w:t xml:space="preserve">Set&lt;Employee&gt; </w:t>
      </w:r>
      <w:r>
        <w:rPr>
          <w:color w:val="6A3E3E"/>
        </w:rPr>
        <w:t>employees</w:t>
      </w:r>
      <w:r>
        <w:t xml:space="preserve"> = </w:t>
      </w:r>
      <w:r>
        <w:rPr>
          <w:bCs/>
          <w:color w:val="7F0055"/>
        </w:rPr>
        <w:t>new</w:t>
      </w:r>
      <w:r>
        <w:t xml:space="preserve"> TreeSet&lt;Employee&gt;();</w:t>
      </w:r>
    </w:p>
    <w:p w14:paraId="3F0B6A59" w14:textId="77777777" w:rsidR="00E51498" w:rsidRDefault="00E51498" w:rsidP="00E51498">
      <w:pPr>
        <w:pStyle w:val="Output"/>
        <w:rPr>
          <w:color w:val="4C483D" w:themeColor="text2"/>
        </w:rPr>
      </w:pPr>
      <w:r>
        <w:tab/>
      </w:r>
      <w:r>
        <w:tab/>
      </w:r>
      <w:r>
        <w:rPr>
          <w:color w:val="6A3E3E"/>
        </w:rPr>
        <w:t>employees</w:t>
      </w:r>
      <w:r>
        <w:t>.add(</w:t>
      </w:r>
      <w:r>
        <w:rPr>
          <w:bCs/>
          <w:color w:val="7F0055"/>
        </w:rPr>
        <w:t>new</w:t>
      </w:r>
      <w:r>
        <w:t xml:space="preserve"> Employee(105, </w:t>
      </w:r>
      <w:r>
        <w:rPr>
          <w:color w:val="2A00FF"/>
        </w:rPr>
        <w:t>"Satya"</w:t>
      </w:r>
      <w:r>
        <w:t>, 3000));</w:t>
      </w:r>
    </w:p>
    <w:p w14:paraId="33FBBF22" w14:textId="77777777" w:rsidR="00E51498" w:rsidRDefault="00E51498" w:rsidP="00E51498">
      <w:pPr>
        <w:pStyle w:val="Output"/>
        <w:rPr>
          <w:color w:val="4C483D" w:themeColor="text2"/>
        </w:rPr>
      </w:pPr>
      <w:r>
        <w:tab/>
      </w:r>
      <w:r>
        <w:tab/>
        <w:t>System.</w:t>
      </w:r>
      <w:r>
        <w:rPr>
          <w:bCs/>
          <w:i/>
          <w:iCs/>
          <w:color w:val="0000C0"/>
        </w:rPr>
        <w:t>out</w:t>
      </w:r>
      <w:r>
        <w:t>.println(</w:t>
      </w:r>
      <w:r>
        <w:rPr>
          <w:color w:val="2A00FF"/>
        </w:rPr>
        <w:t>"After 105 : ------&gt; "</w:t>
      </w:r>
      <w:r>
        <w:t xml:space="preserve"> + </w:t>
      </w:r>
      <w:r>
        <w:rPr>
          <w:color w:val="6A3E3E"/>
        </w:rPr>
        <w:t>employees</w:t>
      </w:r>
      <w:r>
        <w:t xml:space="preserve"> + </w:t>
      </w:r>
      <w:r>
        <w:rPr>
          <w:color w:val="2A00FF"/>
        </w:rPr>
        <w:t>"\n"</w:t>
      </w:r>
      <w:r>
        <w:t>);</w:t>
      </w:r>
    </w:p>
    <w:p w14:paraId="5BE05D48" w14:textId="77777777" w:rsidR="00E51498" w:rsidRDefault="00E51498" w:rsidP="00E51498">
      <w:pPr>
        <w:pStyle w:val="Output"/>
        <w:rPr>
          <w:color w:val="4C483D" w:themeColor="text2"/>
        </w:rPr>
      </w:pPr>
    </w:p>
    <w:p w14:paraId="49677C81" w14:textId="77777777" w:rsidR="00E51498" w:rsidRDefault="00E51498" w:rsidP="00E51498">
      <w:pPr>
        <w:pStyle w:val="Output"/>
        <w:rPr>
          <w:color w:val="4C483D" w:themeColor="text2"/>
        </w:rPr>
      </w:pPr>
      <w:r>
        <w:tab/>
      </w:r>
      <w:r>
        <w:tab/>
      </w:r>
      <w:r>
        <w:rPr>
          <w:color w:val="6A3E3E"/>
        </w:rPr>
        <w:t>employees</w:t>
      </w:r>
      <w:r>
        <w:t>.add(</w:t>
      </w:r>
      <w:r>
        <w:rPr>
          <w:bCs/>
          <w:color w:val="7F0055"/>
        </w:rPr>
        <w:t>new</w:t>
      </w:r>
      <w:r>
        <w:t xml:space="preserve"> Employee(102, </w:t>
      </w:r>
      <w:r>
        <w:rPr>
          <w:color w:val="2A00FF"/>
        </w:rPr>
        <w:t>"RAJ"</w:t>
      </w:r>
      <w:r>
        <w:t>, 2000));</w:t>
      </w:r>
    </w:p>
    <w:p w14:paraId="2220498A" w14:textId="77777777" w:rsidR="00E51498" w:rsidRDefault="00E51498" w:rsidP="00E51498">
      <w:pPr>
        <w:pStyle w:val="Output"/>
        <w:rPr>
          <w:color w:val="4C483D" w:themeColor="text2"/>
        </w:rPr>
      </w:pPr>
      <w:r>
        <w:tab/>
      </w:r>
      <w:r>
        <w:tab/>
        <w:t>System.</w:t>
      </w:r>
      <w:r>
        <w:rPr>
          <w:bCs/>
          <w:i/>
          <w:iCs/>
          <w:color w:val="0000C0"/>
        </w:rPr>
        <w:t>out</w:t>
      </w:r>
      <w:r>
        <w:t>.println(</w:t>
      </w:r>
      <w:r>
        <w:rPr>
          <w:color w:val="2A00FF"/>
        </w:rPr>
        <w:t>"After 102 : ------&gt; "</w:t>
      </w:r>
      <w:r>
        <w:t xml:space="preserve"> + </w:t>
      </w:r>
      <w:r>
        <w:rPr>
          <w:color w:val="6A3E3E"/>
        </w:rPr>
        <w:t>employees</w:t>
      </w:r>
      <w:r>
        <w:t xml:space="preserve"> + </w:t>
      </w:r>
      <w:r>
        <w:rPr>
          <w:color w:val="2A00FF"/>
        </w:rPr>
        <w:t>"\n"</w:t>
      </w:r>
      <w:r>
        <w:t>);</w:t>
      </w:r>
    </w:p>
    <w:p w14:paraId="4BB20375" w14:textId="77777777" w:rsidR="00E51498" w:rsidRDefault="00E51498" w:rsidP="00E51498">
      <w:pPr>
        <w:pStyle w:val="Output"/>
        <w:rPr>
          <w:color w:val="4C483D" w:themeColor="text2"/>
        </w:rPr>
      </w:pPr>
    </w:p>
    <w:p w14:paraId="073B6E8F" w14:textId="77777777" w:rsidR="00E51498" w:rsidRDefault="00E51498" w:rsidP="00E51498">
      <w:pPr>
        <w:pStyle w:val="Output"/>
        <w:rPr>
          <w:color w:val="4C483D" w:themeColor="text2"/>
        </w:rPr>
      </w:pPr>
      <w:r>
        <w:tab/>
      </w:r>
      <w:r>
        <w:tab/>
      </w:r>
      <w:r>
        <w:rPr>
          <w:color w:val="6A3E3E"/>
        </w:rPr>
        <w:t>employees</w:t>
      </w:r>
      <w:r>
        <w:t>.add(</w:t>
      </w:r>
      <w:r>
        <w:rPr>
          <w:bCs/>
          <w:color w:val="7F0055"/>
        </w:rPr>
        <w:t>new</w:t>
      </w:r>
      <w:r>
        <w:t xml:space="preserve"> Employee(104, </w:t>
      </w:r>
      <w:r>
        <w:rPr>
          <w:color w:val="2A00FF"/>
        </w:rPr>
        <w:t>"Madhu"</w:t>
      </w:r>
      <w:r>
        <w:t>, 5000));</w:t>
      </w:r>
    </w:p>
    <w:p w14:paraId="0E0D0944" w14:textId="77777777" w:rsidR="00E51498" w:rsidRDefault="00E51498" w:rsidP="00E51498">
      <w:pPr>
        <w:pStyle w:val="Output"/>
        <w:rPr>
          <w:color w:val="4C483D" w:themeColor="text2"/>
        </w:rPr>
      </w:pPr>
      <w:r>
        <w:tab/>
      </w:r>
      <w:r>
        <w:tab/>
        <w:t>System.</w:t>
      </w:r>
      <w:r>
        <w:rPr>
          <w:bCs/>
          <w:i/>
          <w:iCs/>
          <w:color w:val="0000C0"/>
        </w:rPr>
        <w:t>out</w:t>
      </w:r>
      <w:r>
        <w:t>.println(</w:t>
      </w:r>
      <w:r>
        <w:rPr>
          <w:color w:val="2A00FF"/>
        </w:rPr>
        <w:t>"After 104 : ------&gt; "</w:t>
      </w:r>
      <w:r>
        <w:t xml:space="preserve"> + </w:t>
      </w:r>
      <w:r>
        <w:rPr>
          <w:color w:val="6A3E3E"/>
        </w:rPr>
        <w:t>employees</w:t>
      </w:r>
      <w:r>
        <w:t xml:space="preserve"> + </w:t>
      </w:r>
      <w:r>
        <w:rPr>
          <w:color w:val="2A00FF"/>
        </w:rPr>
        <w:t>"\n"</w:t>
      </w:r>
      <w:r>
        <w:t>);</w:t>
      </w:r>
    </w:p>
    <w:p w14:paraId="25293AB7" w14:textId="77777777" w:rsidR="00E51498" w:rsidRDefault="00E51498" w:rsidP="00E51498">
      <w:pPr>
        <w:pStyle w:val="Output"/>
        <w:rPr>
          <w:color w:val="4C483D" w:themeColor="text2"/>
        </w:rPr>
      </w:pPr>
    </w:p>
    <w:p w14:paraId="39BE3D1F" w14:textId="77777777" w:rsidR="00E51498" w:rsidRDefault="00E51498" w:rsidP="00E51498">
      <w:pPr>
        <w:pStyle w:val="Output"/>
        <w:rPr>
          <w:color w:val="4C483D" w:themeColor="text2"/>
        </w:rPr>
      </w:pPr>
      <w:r>
        <w:tab/>
      </w:r>
      <w:r>
        <w:tab/>
      </w:r>
      <w:r>
        <w:rPr>
          <w:color w:val="6A3E3E"/>
        </w:rPr>
        <w:t>employees</w:t>
      </w:r>
      <w:r>
        <w:t>.add(</w:t>
      </w:r>
      <w:r>
        <w:rPr>
          <w:bCs/>
          <w:color w:val="7F0055"/>
        </w:rPr>
        <w:t>new</w:t>
      </w:r>
      <w:r>
        <w:t xml:space="preserve"> Employee(101, </w:t>
      </w:r>
      <w:r>
        <w:rPr>
          <w:color w:val="2A00FF"/>
        </w:rPr>
        <w:t>"Srini"</w:t>
      </w:r>
      <w:r>
        <w:t>, 1000));</w:t>
      </w:r>
    </w:p>
    <w:p w14:paraId="523BA268" w14:textId="77777777" w:rsidR="00E51498" w:rsidRDefault="00E51498" w:rsidP="00E51498">
      <w:pPr>
        <w:pStyle w:val="Output"/>
        <w:rPr>
          <w:color w:val="4C483D" w:themeColor="text2"/>
        </w:rPr>
      </w:pPr>
      <w:r>
        <w:tab/>
      </w:r>
      <w:r>
        <w:tab/>
        <w:t>System.</w:t>
      </w:r>
      <w:r>
        <w:rPr>
          <w:bCs/>
          <w:i/>
          <w:iCs/>
          <w:color w:val="0000C0"/>
        </w:rPr>
        <w:t>out</w:t>
      </w:r>
      <w:r>
        <w:t>.println(</w:t>
      </w:r>
      <w:r>
        <w:rPr>
          <w:color w:val="2A00FF"/>
        </w:rPr>
        <w:t>"After 101 : ------&gt; "</w:t>
      </w:r>
      <w:r>
        <w:t xml:space="preserve"> + </w:t>
      </w:r>
      <w:r>
        <w:rPr>
          <w:color w:val="6A3E3E"/>
        </w:rPr>
        <w:t>employees</w:t>
      </w:r>
      <w:r>
        <w:t xml:space="preserve"> + </w:t>
      </w:r>
      <w:r>
        <w:rPr>
          <w:color w:val="2A00FF"/>
        </w:rPr>
        <w:t>"\n"</w:t>
      </w:r>
      <w:r>
        <w:t>);</w:t>
      </w:r>
    </w:p>
    <w:p w14:paraId="54D248F2" w14:textId="77777777" w:rsidR="00E51498" w:rsidRDefault="00E51498" w:rsidP="00E51498">
      <w:pPr>
        <w:pStyle w:val="Output"/>
        <w:rPr>
          <w:color w:val="4C483D" w:themeColor="text2"/>
        </w:rPr>
      </w:pPr>
    </w:p>
    <w:p w14:paraId="22454B9A" w14:textId="77777777" w:rsidR="00E51498" w:rsidRDefault="00E51498" w:rsidP="00E51498">
      <w:pPr>
        <w:pStyle w:val="Output"/>
        <w:rPr>
          <w:color w:val="4C483D" w:themeColor="text2"/>
        </w:rPr>
      </w:pPr>
      <w:r>
        <w:tab/>
      </w:r>
      <w:r>
        <w:tab/>
      </w:r>
      <w:r>
        <w:rPr>
          <w:color w:val="6A3E3E"/>
        </w:rPr>
        <w:t>employees</w:t>
      </w:r>
      <w:r>
        <w:t>.add(</w:t>
      </w:r>
      <w:r>
        <w:rPr>
          <w:bCs/>
          <w:color w:val="7F0055"/>
        </w:rPr>
        <w:t>new</w:t>
      </w:r>
      <w:r>
        <w:t xml:space="preserve"> Employee(103, </w:t>
      </w:r>
      <w:r>
        <w:rPr>
          <w:color w:val="2A00FF"/>
        </w:rPr>
        <w:t>"Vinod"</w:t>
      </w:r>
      <w:r>
        <w:t>, 4000));</w:t>
      </w:r>
    </w:p>
    <w:p w14:paraId="577204B2" w14:textId="77777777" w:rsidR="00E51498" w:rsidRDefault="00E51498" w:rsidP="00E51498">
      <w:pPr>
        <w:pStyle w:val="Output"/>
        <w:rPr>
          <w:color w:val="4C483D" w:themeColor="text2"/>
        </w:rPr>
      </w:pPr>
      <w:r>
        <w:tab/>
      </w:r>
      <w:r>
        <w:tab/>
        <w:t>System.</w:t>
      </w:r>
      <w:r>
        <w:rPr>
          <w:bCs/>
          <w:i/>
          <w:iCs/>
          <w:color w:val="0000C0"/>
        </w:rPr>
        <w:t>out</w:t>
      </w:r>
      <w:r>
        <w:t>.println(</w:t>
      </w:r>
      <w:r>
        <w:rPr>
          <w:color w:val="2A00FF"/>
        </w:rPr>
        <w:t>"After 103 : ------&gt; "</w:t>
      </w:r>
      <w:r>
        <w:t xml:space="preserve"> + </w:t>
      </w:r>
      <w:r>
        <w:rPr>
          <w:color w:val="6A3E3E"/>
        </w:rPr>
        <w:t>employees</w:t>
      </w:r>
      <w:r>
        <w:t xml:space="preserve"> + </w:t>
      </w:r>
      <w:r>
        <w:rPr>
          <w:color w:val="2A00FF"/>
        </w:rPr>
        <w:t>"\n"</w:t>
      </w:r>
      <w:r>
        <w:t>);</w:t>
      </w:r>
      <w:r>
        <w:tab/>
      </w:r>
      <w:r>
        <w:tab/>
      </w:r>
    </w:p>
    <w:p w14:paraId="4C2B11E1" w14:textId="77777777" w:rsidR="00E51498" w:rsidRDefault="00E51498" w:rsidP="00E51498">
      <w:pPr>
        <w:pStyle w:val="Output"/>
        <w:rPr>
          <w:color w:val="4C483D" w:themeColor="text2"/>
        </w:rPr>
      </w:pPr>
      <w:r>
        <w:tab/>
      </w:r>
      <w:r>
        <w:tab/>
      </w:r>
    </w:p>
    <w:p w14:paraId="2B59D030" w14:textId="77777777" w:rsidR="00E51498" w:rsidRDefault="00E51498" w:rsidP="00E51498">
      <w:pPr>
        <w:pStyle w:val="Output"/>
        <w:rPr>
          <w:color w:val="4C483D" w:themeColor="text2"/>
        </w:rPr>
      </w:pPr>
      <w:r>
        <w:tab/>
      </w:r>
      <w:r>
        <w:tab/>
      </w:r>
      <w:r>
        <w:rPr>
          <w:color w:val="3F7F5F"/>
        </w:rPr>
        <w:t>//See here we are adding 100, which is less than all exiting elements.</w:t>
      </w:r>
    </w:p>
    <w:p w14:paraId="2F94870C" w14:textId="5473443B" w:rsidR="00E51498" w:rsidRDefault="00E51498" w:rsidP="00E51498">
      <w:pPr>
        <w:pStyle w:val="Output"/>
        <w:rPr>
          <w:color w:val="4C483D" w:themeColor="text2"/>
        </w:rPr>
      </w:pPr>
      <w:r>
        <w:tab/>
      </w:r>
      <w:r>
        <w:tab/>
      </w:r>
      <w:r>
        <w:rPr>
          <w:color w:val="3F7F5F"/>
        </w:rPr>
        <w:t xml:space="preserve">//So, it will compare with almost all elements </w:t>
      </w:r>
      <w:r>
        <w:rPr>
          <w:color w:val="3F7F5F"/>
          <w:u w:val="single"/>
        </w:rPr>
        <w:t>using</w:t>
      </w:r>
      <w:r>
        <w:rPr>
          <w:color w:val="3F7F5F"/>
        </w:rPr>
        <w:t xml:space="preserve"> compareTo() method</w:t>
      </w:r>
    </w:p>
    <w:p w14:paraId="700DA761" w14:textId="77777777" w:rsidR="00E51498" w:rsidRDefault="00E51498" w:rsidP="00E51498">
      <w:pPr>
        <w:pStyle w:val="Output"/>
        <w:rPr>
          <w:color w:val="4C483D" w:themeColor="text2"/>
        </w:rPr>
      </w:pPr>
      <w:r>
        <w:tab/>
      </w:r>
      <w:r>
        <w:tab/>
      </w:r>
      <w:r>
        <w:rPr>
          <w:color w:val="6A3E3E"/>
        </w:rPr>
        <w:t>employees</w:t>
      </w:r>
      <w:r>
        <w:t>.add(</w:t>
      </w:r>
      <w:r>
        <w:rPr>
          <w:bCs/>
          <w:color w:val="7F0055"/>
        </w:rPr>
        <w:t>new</w:t>
      </w:r>
      <w:r>
        <w:t xml:space="preserve"> Employee(100, </w:t>
      </w:r>
      <w:r>
        <w:rPr>
          <w:color w:val="2A00FF"/>
        </w:rPr>
        <w:t>"Vinod"</w:t>
      </w:r>
      <w:r>
        <w:t>, 1000));</w:t>
      </w:r>
    </w:p>
    <w:p w14:paraId="56DB3424" w14:textId="77777777" w:rsidR="00E51498" w:rsidRDefault="00E51498" w:rsidP="00E51498">
      <w:pPr>
        <w:pStyle w:val="Output"/>
        <w:rPr>
          <w:color w:val="4C483D" w:themeColor="text2"/>
        </w:rPr>
      </w:pPr>
      <w:r>
        <w:tab/>
      </w:r>
      <w:r>
        <w:tab/>
        <w:t>System.</w:t>
      </w:r>
      <w:r>
        <w:rPr>
          <w:bCs/>
          <w:i/>
          <w:iCs/>
          <w:color w:val="0000C0"/>
        </w:rPr>
        <w:t>out</w:t>
      </w:r>
      <w:r>
        <w:t>.println(</w:t>
      </w:r>
      <w:r>
        <w:rPr>
          <w:color w:val="2A00FF"/>
        </w:rPr>
        <w:t>"After 100 : ------&gt; "</w:t>
      </w:r>
      <w:r>
        <w:t xml:space="preserve"> + </w:t>
      </w:r>
      <w:r>
        <w:rPr>
          <w:color w:val="6A3E3E"/>
        </w:rPr>
        <w:t>employees</w:t>
      </w:r>
      <w:r>
        <w:t xml:space="preserve"> + </w:t>
      </w:r>
      <w:r>
        <w:rPr>
          <w:color w:val="2A00FF"/>
        </w:rPr>
        <w:t>"\n"</w:t>
      </w:r>
      <w:r>
        <w:t>);</w:t>
      </w:r>
    </w:p>
    <w:p w14:paraId="326C2551" w14:textId="77777777" w:rsidR="00E51498" w:rsidRDefault="00E51498" w:rsidP="00E51498">
      <w:pPr>
        <w:pStyle w:val="Output"/>
        <w:rPr>
          <w:color w:val="4C483D" w:themeColor="text2"/>
        </w:rPr>
      </w:pPr>
    </w:p>
    <w:p w14:paraId="2FA5B2E3" w14:textId="2FF7E75A" w:rsidR="00E51498" w:rsidRDefault="00E51498" w:rsidP="00E51498">
      <w:pPr>
        <w:pStyle w:val="Output"/>
        <w:rPr>
          <w:color w:val="4C483D" w:themeColor="text2"/>
        </w:rPr>
      </w:pPr>
      <w:r>
        <w:tab/>
      </w:r>
      <w:r>
        <w:tab/>
        <w:t>System.</w:t>
      </w:r>
      <w:r>
        <w:rPr>
          <w:bCs/>
          <w:i/>
          <w:iCs/>
          <w:color w:val="0000C0"/>
        </w:rPr>
        <w:t>out</w:t>
      </w:r>
      <w:r>
        <w:t>.println(</w:t>
      </w:r>
      <w:r>
        <w:rPr>
          <w:color w:val="2A00FF"/>
        </w:rPr>
        <w:t>"After : "</w:t>
      </w:r>
      <w:r>
        <w:t xml:space="preserve"> + </w:t>
      </w:r>
      <w:r>
        <w:rPr>
          <w:color w:val="6A3E3E"/>
        </w:rPr>
        <w:t>employees</w:t>
      </w:r>
      <w:r>
        <w:t xml:space="preserve"> + </w:t>
      </w:r>
      <w:r>
        <w:rPr>
          <w:color w:val="2A00FF"/>
        </w:rPr>
        <w:t>"\n"</w:t>
      </w:r>
      <w:r>
        <w:t>);</w:t>
      </w:r>
    </w:p>
    <w:p w14:paraId="02CC88C2" w14:textId="77777777" w:rsidR="00E51498" w:rsidRDefault="00E51498" w:rsidP="00E51498">
      <w:pPr>
        <w:pStyle w:val="Output"/>
        <w:rPr>
          <w:color w:val="4C483D" w:themeColor="text2"/>
        </w:rPr>
      </w:pPr>
      <w:r>
        <w:tab/>
        <w:t>}</w:t>
      </w:r>
    </w:p>
    <w:p w14:paraId="70069A06" w14:textId="4C9BD06D" w:rsidR="00FE376A" w:rsidRDefault="00E51498" w:rsidP="00E51498">
      <w:pPr>
        <w:pStyle w:val="Output"/>
        <w:rPr>
          <w:color w:val="4C483D" w:themeColor="text2"/>
        </w:rPr>
      </w:pPr>
      <w:r>
        <w:t>}</w:t>
      </w:r>
    </w:p>
    <w:p w14:paraId="6ACE150C" w14:textId="77777777" w:rsidR="00FE376A" w:rsidRDefault="00FE376A" w:rsidP="00FE376A">
      <w:pPr>
        <w:pStyle w:val="Output"/>
        <w:shd w:val="clear" w:color="auto" w:fill="000000" w:themeFill="text1"/>
        <w:rPr>
          <w:color w:val="4C483D" w:themeColor="text2"/>
        </w:rPr>
      </w:pPr>
      <w:r>
        <w:t xml:space="preserve">Current ID :105 </w:t>
      </w:r>
      <w:r>
        <w:tab/>
        <w:t xml:space="preserve"> Obj.ID : 105</w:t>
      </w:r>
    </w:p>
    <w:p w14:paraId="7F0A5E7F" w14:textId="77777777" w:rsidR="00FE376A" w:rsidRPr="00FE376A" w:rsidRDefault="00FE376A" w:rsidP="00FE376A">
      <w:pPr>
        <w:pStyle w:val="Output"/>
        <w:shd w:val="clear" w:color="auto" w:fill="000000" w:themeFill="text1"/>
        <w:rPr>
          <w:color w:val="FFFF00"/>
        </w:rPr>
      </w:pPr>
      <w:r w:rsidRPr="00FE376A">
        <w:rPr>
          <w:color w:val="FFFF00"/>
        </w:rPr>
        <w:t>After 105 : ------&gt; [105]</w:t>
      </w:r>
    </w:p>
    <w:p w14:paraId="4BD83921" w14:textId="77777777" w:rsidR="00FE376A" w:rsidRDefault="00FE376A" w:rsidP="00FE376A">
      <w:pPr>
        <w:pStyle w:val="Output"/>
        <w:shd w:val="clear" w:color="auto" w:fill="000000" w:themeFill="text1"/>
        <w:rPr>
          <w:color w:val="4C483D" w:themeColor="text2"/>
        </w:rPr>
      </w:pPr>
    </w:p>
    <w:p w14:paraId="41147EBB" w14:textId="77777777" w:rsidR="00FE376A" w:rsidRDefault="00FE376A" w:rsidP="00FE376A">
      <w:pPr>
        <w:pStyle w:val="Output"/>
        <w:shd w:val="clear" w:color="auto" w:fill="000000" w:themeFill="text1"/>
        <w:rPr>
          <w:color w:val="4C483D" w:themeColor="text2"/>
        </w:rPr>
      </w:pPr>
      <w:r>
        <w:t xml:space="preserve">Current ID :102 </w:t>
      </w:r>
      <w:r>
        <w:tab/>
        <w:t xml:space="preserve"> Obj.ID : 105</w:t>
      </w:r>
    </w:p>
    <w:p w14:paraId="4A4E9A4F" w14:textId="77777777" w:rsidR="00FE376A" w:rsidRDefault="00FE376A" w:rsidP="00FE376A">
      <w:pPr>
        <w:pStyle w:val="Output"/>
        <w:shd w:val="clear" w:color="auto" w:fill="000000" w:themeFill="text1"/>
        <w:rPr>
          <w:color w:val="4C483D" w:themeColor="text2"/>
        </w:rPr>
      </w:pPr>
      <w:r>
        <w:t>After 102 : ------&gt; [102, 105]</w:t>
      </w:r>
    </w:p>
    <w:p w14:paraId="4482A263" w14:textId="77777777" w:rsidR="00FE376A" w:rsidRDefault="00FE376A" w:rsidP="00FE376A">
      <w:pPr>
        <w:pStyle w:val="Output"/>
        <w:shd w:val="clear" w:color="auto" w:fill="000000" w:themeFill="text1"/>
        <w:rPr>
          <w:color w:val="4C483D" w:themeColor="text2"/>
        </w:rPr>
      </w:pPr>
    </w:p>
    <w:p w14:paraId="629C9A10" w14:textId="77777777" w:rsidR="00FE376A" w:rsidRDefault="00FE376A" w:rsidP="00FE376A">
      <w:pPr>
        <w:pStyle w:val="Output"/>
        <w:shd w:val="clear" w:color="auto" w:fill="000000" w:themeFill="text1"/>
        <w:rPr>
          <w:color w:val="4C483D" w:themeColor="text2"/>
        </w:rPr>
      </w:pPr>
      <w:r>
        <w:t xml:space="preserve">Current ID :104 </w:t>
      </w:r>
      <w:r>
        <w:tab/>
        <w:t xml:space="preserve"> Obj.ID : 105</w:t>
      </w:r>
    </w:p>
    <w:p w14:paraId="2CCF3972" w14:textId="77777777" w:rsidR="00FE376A" w:rsidRDefault="00FE376A" w:rsidP="00FE376A">
      <w:pPr>
        <w:pStyle w:val="Output"/>
        <w:shd w:val="clear" w:color="auto" w:fill="000000" w:themeFill="text1"/>
        <w:rPr>
          <w:color w:val="4C483D" w:themeColor="text2"/>
        </w:rPr>
      </w:pPr>
      <w:r>
        <w:t xml:space="preserve">Current ID :104 </w:t>
      </w:r>
      <w:r>
        <w:tab/>
        <w:t xml:space="preserve"> Obj.ID : 102</w:t>
      </w:r>
    </w:p>
    <w:p w14:paraId="24DB97E4" w14:textId="77777777" w:rsidR="00FE376A" w:rsidRPr="00FE376A" w:rsidRDefault="00FE376A" w:rsidP="00FE376A">
      <w:pPr>
        <w:pStyle w:val="Output"/>
        <w:shd w:val="clear" w:color="auto" w:fill="000000" w:themeFill="text1"/>
        <w:rPr>
          <w:color w:val="FFFF00"/>
        </w:rPr>
      </w:pPr>
      <w:r w:rsidRPr="00FE376A">
        <w:rPr>
          <w:color w:val="FFFF00"/>
        </w:rPr>
        <w:t>After 104 : ------&gt; [102, 104, 105]</w:t>
      </w:r>
    </w:p>
    <w:p w14:paraId="175ED8A0" w14:textId="77777777" w:rsidR="00FE376A" w:rsidRDefault="00FE376A" w:rsidP="00FE376A">
      <w:pPr>
        <w:pStyle w:val="Output"/>
        <w:shd w:val="clear" w:color="auto" w:fill="000000" w:themeFill="text1"/>
        <w:rPr>
          <w:color w:val="4C483D" w:themeColor="text2"/>
        </w:rPr>
      </w:pPr>
    </w:p>
    <w:p w14:paraId="2CA940F3" w14:textId="77777777" w:rsidR="00FE376A" w:rsidRDefault="00FE376A" w:rsidP="00FE376A">
      <w:pPr>
        <w:pStyle w:val="Output"/>
        <w:shd w:val="clear" w:color="auto" w:fill="000000" w:themeFill="text1"/>
        <w:rPr>
          <w:color w:val="4C483D" w:themeColor="text2"/>
        </w:rPr>
      </w:pPr>
      <w:r>
        <w:t xml:space="preserve">Current ID :101 </w:t>
      </w:r>
      <w:r>
        <w:tab/>
        <w:t xml:space="preserve"> Obj.ID : 104</w:t>
      </w:r>
    </w:p>
    <w:p w14:paraId="742D8769" w14:textId="77777777" w:rsidR="00FE376A" w:rsidRDefault="00FE376A" w:rsidP="00FE376A">
      <w:pPr>
        <w:pStyle w:val="Output"/>
        <w:shd w:val="clear" w:color="auto" w:fill="000000" w:themeFill="text1"/>
        <w:rPr>
          <w:color w:val="4C483D" w:themeColor="text2"/>
        </w:rPr>
      </w:pPr>
      <w:r>
        <w:t xml:space="preserve">Current ID :101 </w:t>
      </w:r>
      <w:r>
        <w:tab/>
        <w:t xml:space="preserve"> Obj.ID : 102</w:t>
      </w:r>
    </w:p>
    <w:p w14:paraId="11B0BEE2" w14:textId="77777777" w:rsidR="00FE376A" w:rsidRPr="00FE376A" w:rsidRDefault="00FE376A" w:rsidP="00FE376A">
      <w:pPr>
        <w:pStyle w:val="Output"/>
        <w:shd w:val="clear" w:color="auto" w:fill="000000" w:themeFill="text1"/>
        <w:rPr>
          <w:color w:val="FFFF00"/>
        </w:rPr>
      </w:pPr>
      <w:r w:rsidRPr="00FE376A">
        <w:rPr>
          <w:color w:val="FFFF00"/>
        </w:rPr>
        <w:t>After 101 : ------&gt; [101, 102, 104, 105]</w:t>
      </w:r>
    </w:p>
    <w:p w14:paraId="4497A1C5" w14:textId="77777777" w:rsidR="00FE376A" w:rsidRDefault="00FE376A" w:rsidP="00FE376A">
      <w:pPr>
        <w:pStyle w:val="Output"/>
        <w:shd w:val="clear" w:color="auto" w:fill="000000" w:themeFill="text1"/>
        <w:rPr>
          <w:color w:val="4C483D" w:themeColor="text2"/>
        </w:rPr>
      </w:pPr>
    </w:p>
    <w:p w14:paraId="0825C8DA" w14:textId="77777777" w:rsidR="00FE376A" w:rsidRDefault="00FE376A" w:rsidP="00FE376A">
      <w:pPr>
        <w:pStyle w:val="Output"/>
        <w:shd w:val="clear" w:color="auto" w:fill="000000" w:themeFill="text1"/>
        <w:rPr>
          <w:color w:val="4C483D" w:themeColor="text2"/>
        </w:rPr>
      </w:pPr>
      <w:r>
        <w:t xml:space="preserve">Current ID :103 </w:t>
      </w:r>
      <w:r>
        <w:tab/>
        <w:t xml:space="preserve"> Obj.ID : 104</w:t>
      </w:r>
    </w:p>
    <w:p w14:paraId="2C971535" w14:textId="77777777" w:rsidR="00FE376A" w:rsidRDefault="00FE376A" w:rsidP="00FE376A">
      <w:pPr>
        <w:pStyle w:val="Output"/>
        <w:shd w:val="clear" w:color="auto" w:fill="000000" w:themeFill="text1"/>
        <w:rPr>
          <w:color w:val="4C483D" w:themeColor="text2"/>
        </w:rPr>
      </w:pPr>
      <w:r>
        <w:t xml:space="preserve">Current ID :103 </w:t>
      </w:r>
      <w:r>
        <w:tab/>
        <w:t xml:space="preserve"> Obj.ID : 102</w:t>
      </w:r>
    </w:p>
    <w:p w14:paraId="3B156D11" w14:textId="77777777" w:rsidR="00FE376A" w:rsidRPr="00FE376A" w:rsidRDefault="00FE376A" w:rsidP="00FE376A">
      <w:pPr>
        <w:pStyle w:val="Output"/>
        <w:shd w:val="clear" w:color="auto" w:fill="000000" w:themeFill="text1"/>
        <w:rPr>
          <w:color w:val="FFFF00"/>
        </w:rPr>
      </w:pPr>
      <w:r w:rsidRPr="00FE376A">
        <w:rPr>
          <w:color w:val="FFFF00"/>
        </w:rPr>
        <w:t>After 103 : ------&gt; [101, 102, 103, 104, 105]</w:t>
      </w:r>
    </w:p>
    <w:p w14:paraId="400604B6" w14:textId="77777777" w:rsidR="00FE376A" w:rsidRDefault="00FE376A" w:rsidP="00FE376A">
      <w:pPr>
        <w:pStyle w:val="Output"/>
        <w:shd w:val="clear" w:color="auto" w:fill="000000" w:themeFill="text1"/>
        <w:rPr>
          <w:color w:val="4C483D" w:themeColor="text2"/>
        </w:rPr>
      </w:pPr>
    </w:p>
    <w:p w14:paraId="41EF844C" w14:textId="77777777" w:rsidR="00FE376A" w:rsidRDefault="00FE376A" w:rsidP="00FE376A">
      <w:pPr>
        <w:pStyle w:val="Output"/>
        <w:shd w:val="clear" w:color="auto" w:fill="000000" w:themeFill="text1"/>
        <w:rPr>
          <w:color w:val="4C483D" w:themeColor="text2"/>
        </w:rPr>
      </w:pPr>
      <w:r>
        <w:t xml:space="preserve">Current ID :100 </w:t>
      </w:r>
      <w:r>
        <w:tab/>
        <w:t xml:space="preserve"> Obj.ID : 104</w:t>
      </w:r>
    </w:p>
    <w:p w14:paraId="1CB32AB5" w14:textId="77777777" w:rsidR="00FE376A" w:rsidRDefault="00FE376A" w:rsidP="00FE376A">
      <w:pPr>
        <w:pStyle w:val="Output"/>
        <w:shd w:val="clear" w:color="auto" w:fill="000000" w:themeFill="text1"/>
        <w:rPr>
          <w:color w:val="4C483D" w:themeColor="text2"/>
        </w:rPr>
      </w:pPr>
      <w:r>
        <w:t xml:space="preserve">Current ID :100 </w:t>
      </w:r>
      <w:r>
        <w:tab/>
        <w:t xml:space="preserve"> Obj.ID : 102</w:t>
      </w:r>
    </w:p>
    <w:p w14:paraId="207A2617" w14:textId="77777777" w:rsidR="00FE376A" w:rsidRDefault="00FE376A" w:rsidP="00FE376A">
      <w:pPr>
        <w:pStyle w:val="Output"/>
        <w:shd w:val="clear" w:color="auto" w:fill="000000" w:themeFill="text1"/>
        <w:rPr>
          <w:color w:val="4C483D" w:themeColor="text2"/>
        </w:rPr>
      </w:pPr>
      <w:r>
        <w:t xml:space="preserve">Current ID :100 </w:t>
      </w:r>
      <w:r>
        <w:tab/>
        <w:t xml:space="preserve"> Obj.ID : 101</w:t>
      </w:r>
    </w:p>
    <w:p w14:paraId="09140D03" w14:textId="77777777" w:rsidR="00FE376A" w:rsidRPr="00FE376A" w:rsidRDefault="00FE376A" w:rsidP="00FE376A">
      <w:pPr>
        <w:pStyle w:val="Output"/>
        <w:shd w:val="clear" w:color="auto" w:fill="000000" w:themeFill="text1"/>
        <w:rPr>
          <w:color w:val="FFFF00"/>
        </w:rPr>
      </w:pPr>
      <w:r w:rsidRPr="00FE376A">
        <w:rPr>
          <w:color w:val="FFFF00"/>
        </w:rPr>
        <w:t>After 100 : ------&gt; [100, 101, 102, 103, 104, 105]</w:t>
      </w:r>
    </w:p>
    <w:p w14:paraId="6143D898" w14:textId="77777777" w:rsidR="00FE376A" w:rsidRDefault="00FE376A" w:rsidP="00FE376A">
      <w:pPr>
        <w:pStyle w:val="Output"/>
        <w:shd w:val="clear" w:color="auto" w:fill="000000" w:themeFill="text1"/>
        <w:rPr>
          <w:color w:val="4C483D" w:themeColor="text2"/>
        </w:rPr>
      </w:pPr>
    </w:p>
    <w:p w14:paraId="02D93B61" w14:textId="77777777" w:rsidR="00FE376A" w:rsidRDefault="00FE376A" w:rsidP="00FE376A">
      <w:pPr>
        <w:pStyle w:val="Output"/>
        <w:shd w:val="clear" w:color="auto" w:fill="000000" w:themeFill="text1"/>
        <w:rPr>
          <w:color w:val="4C483D" w:themeColor="text2"/>
        </w:rPr>
      </w:pPr>
      <w:r>
        <w:t>After : [100, 101, 102, 103, 104, 105]</w:t>
      </w:r>
    </w:p>
    <w:p w14:paraId="672908A3" w14:textId="6B79AD94" w:rsidR="00404094" w:rsidRDefault="000C439E" w:rsidP="00404094">
      <w:pPr>
        <w:autoSpaceDE w:val="0"/>
        <w:autoSpaceDN w:val="0"/>
        <w:adjustRightInd w:val="0"/>
        <w:spacing w:line="360" w:lineRule="auto"/>
        <w:rPr>
          <w:rFonts w:ascii="Consolas" w:hAnsi="Consolas" w:cs="Consolas"/>
          <w:color w:val="4C483D" w:themeColor="text2"/>
        </w:rPr>
      </w:pPr>
      <w:r>
        <w:rPr>
          <w:rFonts w:ascii="Consolas" w:hAnsi="Consolas" w:cs="Consolas"/>
          <w:color w:val="4C483D" w:themeColor="text2"/>
        </w:rPr>
        <w:t>Remember, here we can’t pass comparable Object to TreeSet(), like comparable.</w:t>
      </w:r>
    </w:p>
    <w:p w14:paraId="2BA01A71" w14:textId="77777777" w:rsidR="000C439E" w:rsidRDefault="000C439E" w:rsidP="00404094">
      <w:pPr>
        <w:autoSpaceDE w:val="0"/>
        <w:autoSpaceDN w:val="0"/>
        <w:adjustRightInd w:val="0"/>
        <w:spacing w:line="360" w:lineRule="auto"/>
        <w:rPr>
          <w:rFonts w:ascii="Consolas" w:hAnsi="Consolas" w:cs="Consolas"/>
          <w:color w:val="4C483D" w:themeColor="text2"/>
        </w:rPr>
      </w:pPr>
    </w:p>
    <w:p w14:paraId="552033BE" w14:textId="6C81BF8A" w:rsidR="00C26629" w:rsidRDefault="00C26629" w:rsidP="00C26629">
      <w:pPr>
        <w:pStyle w:val="Output"/>
        <w:rPr>
          <w:color w:val="4C483D" w:themeColor="text2"/>
        </w:rPr>
      </w:pPr>
      <w:r>
        <w:rPr>
          <w:bCs/>
          <w:color w:val="7F0055"/>
        </w:rPr>
        <w:t>public</w:t>
      </w:r>
      <w:r>
        <w:t xml:space="preserve"> </w:t>
      </w:r>
      <w:r>
        <w:rPr>
          <w:bCs/>
          <w:color w:val="7F0055"/>
        </w:rPr>
        <w:t>class</w:t>
      </w:r>
      <w:r>
        <w:t xml:space="preserve"> Employee </w:t>
      </w:r>
      <w:r>
        <w:rPr>
          <w:bCs/>
          <w:color w:val="7F0055"/>
        </w:rPr>
        <w:t>implements</w:t>
      </w:r>
      <w:r>
        <w:t xml:space="preserve"> Comparable&lt;Employee&gt; {</w:t>
      </w:r>
    </w:p>
    <w:p w14:paraId="4F6DEE18" w14:textId="77777777" w:rsidR="00C26629" w:rsidRDefault="00C26629" w:rsidP="00C26629">
      <w:pPr>
        <w:pStyle w:val="Output"/>
        <w:rPr>
          <w:color w:val="4C483D" w:themeColor="text2"/>
        </w:rPr>
      </w:pPr>
      <w:r>
        <w:tab/>
      </w:r>
      <w:r>
        <w:rPr>
          <w:bCs/>
          <w:color w:val="7F0055"/>
        </w:rPr>
        <w:t>private</w:t>
      </w:r>
      <w:r>
        <w:t xml:space="preserve"> </w:t>
      </w:r>
      <w:r>
        <w:rPr>
          <w:bCs/>
          <w:color w:val="7F0055"/>
        </w:rPr>
        <w:t>int</w:t>
      </w:r>
      <w:r>
        <w:t xml:space="preserve"> </w:t>
      </w:r>
      <w:r>
        <w:rPr>
          <w:color w:val="0000C0"/>
        </w:rPr>
        <w:t>id</w:t>
      </w:r>
      <w:r>
        <w:t>;</w:t>
      </w:r>
    </w:p>
    <w:p w14:paraId="4753E20A" w14:textId="77777777" w:rsidR="00C26629" w:rsidRDefault="00C26629" w:rsidP="00C26629">
      <w:pPr>
        <w:pStyle w:val="Output"/>
        <w:rPr>
          <w:color w:val="4C483D" w:themeColor="text2"/>
        </w:rPr>
      </w:pPr>
      <w:r>
        <w:lastRenderedPageBreak/>
        <w:tab/>
      </w:r>
      <w:r>
        <w:rPr>
          <w:bCs/>
          <w:color w:val="7F0055"/>
        </w:rPr>
        <w:t>private</w:t>
      </w:r>
      <w:r>
        <w:t xml:space="preserve"> String </w:t>
      </w:r>
      <w:r>
        <w:rPr>
          <w:color w:val="0000C0"/>
        </w:rPr>
        <w:t>name</w:t>
      </w:r>
      <w:r>
        <w:t>;</w:t>
      </w:r>
    </w:p>
    <w:p w14:paraId="7045E1DB" w14:textId="7542AB84" w:rsidR="002929C4" w:rsidRDefault="00C26629" w:rsidP="00C26629">
      <w:pPr>
        <w:pStyle w:val="Output"/>
      </w:pPr>
      <w:r>
        <w:tab/>
      </w:r>
      <w:r>
        <w:rPr>
          <w:bCs/>
          <w:color w:val="7F0055"/>
        </w:rPr>
        <w:t>private</w:t>
      </w:r>
      <w:r>
        <w:t xml:space="preserve"> </w:t>
      </w:r>
      <w:r>
        <w:rPr>
          <w:bCs/>
          <w:color w:val="7F0055"/>
        </w:rPr>
        <w:t>double</w:t>
      </w:r>
      <w:r>
        <w:t xml:space="preserve"> </w:t>
      </w:r>
      <w:r>
        <w:rPr>
          <w:color w:val="0000C0"/>
        </w:rPr>
        <w:t>salary</w:t>
      </w:r>
      <w:r>
        <w:t>;</w:t>
      </w:r>
    </w:p>
    <w:p w14:paraId="1D2ABBAA" w14:textId="77777777" w:rsidR="00C26629" w:rsidRPr="00AD7330" w:rsidRDefault="00C26629" w:rsidP="00AD7330">
      <w:pPr>
        <w:pStyle w:val="Output"/>
        <w:ind w:firstLine="720"/>
        <w:rPr>
          <w:color w:val="0000FF"/>
        </w:rPr>
      </w:pPr>
      <w:r w:rsidRPr="00AD7330">
        <w:rPr>
          <w:color w:val="0000FF"/>
        </w:rPr>
        <w:t>//Setters/getters</w:t>
      </w:r>
    </w:p>
    <w:p w14:paraId="1F234316" w14:textId="77777777" w:rsidR="00C26629" w:rsidRDefault="00C26629" w:rsidP="00C26629">
      <w:pPr>
        <w:pStyle w:val="Output"/>
        <w:rPr>
          <w:color w:val="4C483D" w:themeColor="text2"/>
        </w:rPr>
      </w:pPr>
      <w:r>
        <w:tab/>
      </w:r>
      <w:r>
        <w:rPr>
          <w:bCs/>
          <w:color w:val="7F0055"/>
        </w:rPr>
        <w:t>public</w:t>
      </w:r>
      <w:r>
        <w:t xml:space="preserve"> Employee(</w:t>
      </w:r>
      <w:r>
        <w:rPr>
          <w:bCs/>
          <w:color w:val="7F0055"/>
        </w:rPr>
        <w:t>int</w:t>
      </w:r>
      <w:r>
        <w:t xml:space="preserve"> </w:t>
      </w:r>
      <w:r>
        <w:rPr>
          <w:color w:val="6A3E3E"/>
        </w:rPr>
        <w:t>id</w:t>
      </w:r>
      <w:r>
        <w:t xml:space="preserve">, String </w:t>
      </w:r>
      <w:r>
        <w:rPr>
          <w:color w:val="6A3E3E"/>
        </w:rPr>
        <w:t>name</w:t>
      </w:r>
      <w:r>
        <w:t xml:space="preserve">, </w:t>
      </w:r>
      <w:r>
        <w:rPr>
          <w:bCs/>
          <w:color w:val="7F0055"/>
        </w:rPr>
        <w:t>double</w:t>
      </w:r>
      <w:r>
        <w:t xml:space="preserve"> </w:t>
      </w:r>
      <w:r>
        <w:rPr>
          <w:color w:val="6A3E3E"/>
        </w:rPr>
        <w:t>salary</w:t>
      </w:r>
      <w:r>
        <w:t>) {</w:t>
      </w:r>
    </w:p>
    <w:p w14:paraId="26D15C50" w14:textId="77777777" w:rsidR="00C26629" w:rsidRDefault="00C26629" w:rsidP="00C26629">
      <w:pPr>
        <w:pStyle w:val="Output"/>
        <w:rPr>
          <w:color w:val="4C483D" w:themeColor="text2"/>
        </w:rPr>
      </w:pPr>
      <w:r>
        <w:tab/>
      </w:r>
      <w:r>
        <w:tab/>
      </w:r>
      <w:r>
        <w:rPr>
          <w:bCs/>
          <w:color w:val="7F0055"/>
        </w:rPr>
        <w:t>super</w:t>
      </w:r>
      <w:r>
        <w:t>();</w:t>
      </w:r>
    </w:p>
    <w:p w14:paraId="48CF412E" w14:textId="77777777" w:rsidR="00C26629" w:rsidRDefault="00C26629" w:rsidP="00C26629">
      <w:pPr>
        <w:pStyle w:val="Output"/>
        <w:rPr>
          <w:color w:val="4C483D" w:themeColor="text2"/>
        </w:rPr>
      </w:pPr>
      <w:r>
        <w:tab/>
      </w:r>
      <w:r>
        <w:tab/>
      </w:r>
      <w:r>
        <w:rPr>
          <w:bCs/>
          <w:color w:val="7F0055"/>
        </w:rPr>
        <w:t>this</w:t>
      </w:r>
      <w:r>
        <w:t>.</w:t>
      </w:r>
      <w:r>
        <w:rPr>
          <w:color w:val="0000C0"/>
        </w:rPr>
        <w:t>id</w:t>
      </w:r>
      <w:r>
        <w:t xml:space="preserve"> = </w:t>
      </w:r>
      <w:r>
        <w:rPr>
          <w:color w:val="6A3E3E"/>
        </w:rPr>
        <w:t>id</w:t>
      </w:r>
      <w:r>
        <w:t>;</w:t>
      </w:r>
    </w:p>
    <w:p w14:paraId="52044C90" w14:textId="77777777" w:rsidR="00C26629" w:rsidRDefault="00C26629" w:rsidP="00C26629">
      <w:pPr>
        <w:pStyle w:val="Output"/>
        <w:rPr>
          <w:color w:val="4C483D" w:themeColor="text2"/>
        </w:rPr>
      </w:pPr>
      <w:r>
        <w:tab/>
      </w:r>
      <w:r>
        <w:tab/>
      </w:r>
      <w:r>
        <w:rPr>
          <w:bCs/>
          <w:color w:val="7F0055"/>
        </w:rPr>
        <w:t>this</w:t>
      </w:r>
      <w:r>
        <w:t>.</w:t>
      </w:r>
      <w:r>
        <w:rPr>
          <w:color w:val="0000C0"/>
        </w:rPr>
        <w:t>name</w:t>
      </w:r>
      <w:r>
        <w:t xml:space="preserve"> = </w:t>
      </w:r>
      <w:r>
        <w:rPr>
          <w:color w:val="6A3E3E"/>
        </w:rPr>
        <w:t>name</w:t>
      </w:r>
      <w:r>
        <w:t>;</w:t>
      </w:r>
    </w:p>
    <w:p w14:paraId="09FA1BC3" w14:textId="77777777" w:rsidR="00C26629" w:rsidRDefault="00C26629" w:rsidP="00C26629">
      <w:pPr>
        <w:pStyle w:val="Output"/>
        <w:rPr>
          <w:color w:val="4C483D" w:themeColor="text2"/>
        </w:rPr>
      </w:pPr>
      <w:r>
        <w:tab/>
      </w:r>
      <w:r>
        <w:tab/>
      </w:r>
      <w:r>
        <w:rPr>
          <w:bCs/>
          <w:color w:val="7F0055"/>
        </w:rPr>
        <w:t>this</w:t>
      </w:r>
      <w:r>
        <w:t>.</w:t>
      </w:r>
      <w:r>
        <w:rPr>
          <w:color w:val="0000C0"/>
        </w:rPr>
        <w:t>salary</w:t>
      </w:r>
      <w:r>
        <w:t xml:space="preserve"> = </w:t>
      </w:r>
      <w:r>
        <w:rPr>
          <w:color w:val="6A3E3E"/>
        </w:rPr>
        <w:t>salary</w:t>
      </w:r>
      <w:r>
        <w:t>;</w:t>
      </w:r>
    </w:p>
    <w:p w14:paraId="556184CD" w14:textId="19BADD31" w:rsidR="00C26629" w:rsidRDefault="00C26629" w:rsidP="00C26629">
      <w:pPr>
        <w:pStyle w:val="Output"/>
        <w:rPr>
          <w:color w:val="4C483D" w:themeColor="text2"/>
        </w:rPr>
      </w:pPr>
      <w:r>
        <w:tab/>
        <w:t>}</w:t>
      </w:r>
    </w:p>
    <w:p w14:paraId="7591FD40" w14:textId="77777777" w:rsidR="00C26629" w:rsidRDefault="00C26629" w:rsidP="00C26629">
      <w:pPr>
        <w:pStyle w:val="Output"/>
        <w:rPr>
          <w:color w:val="4C483D" w:themeColor="text2"/>
        </w:rPr>
      </w:pPr>
      <w:r>
        <w:tab/>
      </w:r>
      <w:r>
        <w:rPr>
          <w:color w:val="646464"/>
        </w:rPr>
        <w:t>@Override</w:t>
      </w:r>
    </w:p>
    <w:p w14:paraId="7CAD6A1F" w14:textId="77777777" w:rsidR="00C26629" w:rsidRDefault="00C26629" w:rsidP="00C26629">
      <w:pPr>
        <w:pStyle w:val="Output"/>
        <w:rPr>
          <w:color w:val="4C483D" w:themeColor="text2"/>
        </w:rPr>
      </w:pPr>
      <w:r>
        <w:tab/>
      </w:r>
      <w:r>
        <w:rPr>
          <w:bCs/>
          <w:color w:val="7F0055"/>
        </w:rPr>
        <w:t>public</w:t>
      </w:r>
      <w:r>
        <w:t xml:space="preserve"> </w:t>
      </w:r>
      <w:r>
        <w:rPr>
          <w:bCs/>
          <w:color w:val="7F0055"/>
        </w:rPr>
        <w:t>int</w:t>
      </w:r>
      <w:r>
        <w:t xml:space="preserve"> compareTo(Employee </w:t>
      </w:r>
      <w:r>
        <w:rPr>
          <w:color w:val="6A3E3E"/>
        </w:rPr>
        <w:t>o</w:t>
      </w:r>
      <w:r>
        <w:t>) {</w:t>
      </w:r>
    </w:p>
    <w:p w14:paraId="23CD1A6E" w14:textId="77777777" w:rsidR="00C26629" w:rsidRDefault="00C26629" w:rsidP="00C26629">
      <w:pPr>
        <w:pStyle w:val="Output"/>
        <w:rPr>
          <w:color w:val="4C483D" w:themeColor="text2"/>
        </w:rPr>
      </w:pPr>
      <w:r>
        <w:tab/>
      </w:r>
      <w:r>
        <w:tab/>
      </w:r>
      <w:r>
        <w:rPr>
          <w:bCs/>
          <w:color w:val="7F0055"/>
        </w:rPr>
        <w:t>if</w:t>
      </w:r>
      <w:r>
        <w:t xml:space="preserve"> (</w:t>
      </w:r>
      <w:r>
        <w:rPr>
          <w:bCs/>
          <w:color w:val="7F0055"/>
        </w:rPr>
        <w:t>this</w:t>
      </w:r>
      <w:r>
        <w:t>.</w:t>
      </w:r>
      <w:r>
        <w:rPr>
          <w:color w:val="0000C0"/>
        </w:rPr>
        <w:t>id</w:t>
      </w:r>
      <w:r>
        <w:t xml:space="preserve"> &lt; </w:t>
      </w:r>
      <w:r>
        <w:rPr>
          <w:color w:val="6A3E3E"/>
        </w:rPr>
        <w:t>o</w:t>
      </w:r>
      <w:r>
        <w:t>.</w:t>
      </w:r>
      <w:r>
        <w:rPr>
          <w:color w:val="0000C0"/>
        </w:rPr>
        <w:t>id</w:t>
      </w:r>
      <w:r>
        <w:t>) {</w:t>
      </w:r>
    </w:p>
    <w:p w14:paraId="0E7BA87C" w14:textId="77777777" w:rsidR="00C26629" w:rsidRDefault="00C26629" w:rsidP="00C26629">
      <w:pPr>
        <w:pStyle w:val="Output"/>
        <w:rPr>
          <w:color w:val="4C483D" w:themeColor="text2"/>
        </w:rPr>
      </w:pPr>
      <w:r>
        <w:tab/>
      </w:r>
      <w:r>
        <w:tab/>
      </w:r>
      <w:r>
        <w:tab/>
      </w:r>
      <w:r>
        <w:rPr>
          <w:bCs/>
          <w:color w:val="7F0055"/>
        </w:rPr>
        <w:t>return</w:t>
      </w:r>
      <w:r>
        <w:t xml:space="preserve"> -1;</w:t>
      </w:r>
    </w:p>
    <w:p w14:paraId="38FB4B34" w14:textId="77777777" w:rsidR="00C26629" w:rsidRDefault="00C26629" w:rsidP="00C26629">
      <w:pPr>
        <w:pStyle w:val="Output"/>
        <w:rPr>
          <w:color w:val="4C483D" w:themeColor="text2"/>
        </w:rPr>
      </w:pPr>
      <w:r>
        <w:tab/>
      </w:r>
      <w:r>
        <w:tab/>
        <w:t xml:space="preserve">} </w:t>
      </w:r>
      <w:r>
        <w:rPr>
          <w:bCs/>
          <w:color w:val="7F0055"/>
        </w:rPr>
        <w:t>else</w:t>
      </w:r>
      <w:r>
        <w:t xml:space="preserve"> </w:t>
      </w:r>
      <w:r>
        <w:rPr>
          <w:bCs/>
          <w:color w:val="7F0055"/>
        </w:rPr>
        <w:t>if</w:t>
      </w:r>
      <w:r>
        <w:t xml:space="preserve"> (</w:t>
      </w:r>
      <w:r>
        <w:rPr>
          <w:bCs/>
          <w:color w:val="7F0055"/>
        </w:rPr>
        <w:t>this</w:t>
      </w:r>
      <w:r>
        <w:t>.</w:t>
      </w:r>
      <w:r>
        <w:rPr>
          <w:color w:val="0000C0"/>
        </w:rPr>
        <w:t>id</w:t>
      </w:r>
      <w:r>
        <w:t xml:space="preserve"> &gt; </w:t>
      </w:r>
      <w:r>
        <w:rPr>
          <w:color w:val="6A3E3E"/>
        </w:rPr>
        <w:t>o</w:t>
      </w:r>
      <w:r>
        <w:t>.</w:t>
      </w:r>
      <w:r>
        <w:rPr>
          <w:color w:val="0000C0"/>
        </w:rPr>
        <w:t>id</w:t>
      </w:r>
      <w:r>
        <w:t>) {</w:t>
      </w:r>
    </w:p>
    <w:p w14:paraId="1B80DF89" w14:textId="77777777" w:rsidR="00C26629" w:rsidRDefault="00C26629" w:rsidP="00C26629">
      <w:pPr>
        <w:pStyle w:val="Output"/>
        <w:rPr>
          <w:color w:val="4C483D" w:themeColor="text2"/>
        </w:rPr>
      </w:pPr>
      <w:r>
        <w:tab/>
      </w:r>
      <w:r>
        <w:tab/>
      </w:r>
      <w:r>
        <w:tab/>
      </w:r>
      <w:r>
        <w:rPr>
          <w:bCs/>
          <w:color w:val="7F0055"/>
        </w:rPr>
        <w:t>return</w:t>
      </w:r>
      <w:r>
        <w:t xml:space="preserve"> 1;</w:t>
      </w:r>
    </w:p>
    <w:p w14:paraId="3A0C55D9" w14:textId="77777777" w:rsidR="00C26629" w:rsidRDefault="00C26629" w:rsidP="00C26629">
      <w:pPr>
        <w:pStyle w:val="Output"/>
        <w:rPr>
          <w:color w:val="4C483D" w:themeColor="text2"/>
        </w:rPr>
      </w:pPr>
      <w:r>
        <w:tab/>
      </w:r>
      <w:r>
        <w:tab/>
        <w:t xml:space="preserve">} </w:t>
      </w:r>
      <w:r>
        <w:rPr>
          <w:bCs/>
          <w:color w:val="7F0055"/>
        </w:rPr>
        <w:t>else</w:t>
      </w:r>
      <w:r>
        <w:t xml:space="preserve"> {</w:t>
      </w:r>
    </w:p>
    <w:p w14:paraId="06463FD3" w14:textId="77777777" w:rsidR="00C26629" w:rsidRDefault="00C26629" w:rsidP="00C26629">
      <w:pPr>
        <w:pStyle w:val="Output"/>
        <w:rPr>
          <w:color w:val="4C483D" w:themeColor="text2"/>
        </w:rPr>
      </w:pPr>
      <w:r>
        <w:tab/>
      </w:r>
      <w:r>
        <w:tab/>
      </w:r>
      <w:r>
        <w:tab/>
      </w:r>
      <w:r>
        <w:rPr>
          <w:bCs/>
          <w:color w:val="7F0055"/>
        </w:rPr>
        <w:t>return</w:t>
      </w:r>
      <w:r>
        <w:t xml:space="preserve"> 0;</w:t>
      </w:r>
    </w:p>
    <w:p w14:paraId="500B3AE6" w14:textId="77777777" w:rsidR="00C26629" w:rsidRDefault="00C26629" w:rsidP="00C26629">
      <w:pPr>
        <w:pStyle w:val="Output"/>
        <w:rPr>
          <w:color w:val="4C483D" w:themeColor="text2"/>
        </w:rPr>
      </w:pPr>
      <w:r>
        <w:tab/>
      </w:r>
      <w:r>
        <w:tab/>
        <w:t>}</w:t>
      </w:r>
    </w:p>
    <w:p w14:paraId="68A77A5D" w14:textId="30C46C8E" w:rsidR="00C26629" w:rsidRDefault="00C26629" w:rsidP="00C26629">
      <w:pPr>
        <w:pStyle w:val="Output"/>
        <w:rPr>
          <w:color w:val="4C483D" w:themeColor="text2"/>
        </w:rPr>
      </w:pPr>
      <w:r>
        <w:tab/>
        <w:t>}</w:t>
      </w:r>
    </w:p>
    <w:p w14:paraId="7C0E2CDB" w14:textId="77777777" w:rsidR="00C26629" w:rsidRDefault="00C26629" w:rsidP="00C26629">
      <w:pPr>
        <w:pStyle w:val="Output"/>
        <w:rPr>
          <w:color w:val="4C483D" w:themeColor="text2"/>
        </w:rPr>
      </w:pPr>
      <w:r>
        <w:tab/>
      </w:r>
      <w:r>
        <w:rPr>
          <w:color w:val="646464"/>
        </w:rPr>
        <w:t>@Override</w:t>
      </w:r>
    </w:p>
    <w:p w14:paraId="46DBBD0D" w14:textId="77777777" w:rsidR="00C26629" w:rsidRDefault="00C26629" w:rsidP="00C26629">
      <w:pPr>
        <w:pStyle w:val="Output"/>
        <w:rPr>
          <w:color w:val="4C483D" w:themeColor="text2"/>
        </w:rPr>
      </w:pPr>
      <w:r>
        <w:tab/>
      </w:r>
      <w:r>
        <w:rPr>
          <w:bCs/>
          <w:color w:val="7F0055"/>
        </w:rPr>
        <w:t>public</w:t>
      </w:r>
      <w:r>
        <w:t xml:space="preserve"> String toString() {</w:t>
      </w:r>
    </w:p>
    <w:p w14:paraId="76F08059" w14:textId="77777777" w:rsidR="00C26629" w:rsidRDefault="00C26629" w:rsidP="00C26629">
      <w:pPr>
        <w:pStyle w:val="Output"/>
        <w:rPr>
          <w:color w:val="4C483D" w:themeColor="text2"/>
        </w:rPr>
      </w:pPr>
      <w:r>
        <w:tab/>
      </w:r>
      <w:r>
        <w:tab/>
      </w:r>
      <w:r>
        <w:rPr>
          <w:bCs/>
          <w:color w:val="7F0055"/>
        </w:rPr>
        <w:t>return</w:t>
      </w:r>
      <w:r>
        <w:t xml:space="preserve"> </w:t>
      </w:r>
      <w:r>
        <w:rPr>
          <w:color w:val="2A00FF"/>
        </w:rPr>
        <w:t>"Employee [id="</w:t>
      </w:r>
      <w:r>
        <w:t xml:space="preserve"> + </w:t>
      </w:r>
      <w:r>
        <w:rPr>
          <w:color w:val="0000C0"/>
        </w:rPr>
        <w:t>id</w:t>
      </w:r>
      <w:r>
        <w:t xml:space="preserve"> + </w:t>
      </w:r>
      <w:r>
        <w:rPr>
          <w:color w:val="2A00FF"/>
        </w:rPr>
        <w:t>", name="</w:t>
      </w:r>
      <w:r>
        <w:t xml:space="preserve"> + </w:t>
      </w:r>
      <w:r>
        <w:rPr>
          <w:color w:val="0000C0"/>
        </w:rPr>
        <w:t>name</w:t>
      </w:r>
      <w:r>
        <w:t xml:space="preserve"> + </w:t>
      </w:r>
      <w:r>
        <w:rPr>
          <w:color w:val="2A00FF"/>
        </w:rPr>
        <w:t>", salary="</w:t>
      </w:r>
      <w:r>
        <w:t xml:space="preserve"> + </w:t>
      </w:r>
      <w:r>
        <w:rPr>
          <w:color w:val="0000C0"/>
        </w:rPr>
        <w:t>salary</w:t>
      </w:r>
      <w:r>
        <w:t xml:space="preserve"> + </w:t>
      </w:r>
      <w:r>
        <w:rPr>
          <w:color w:val="2A00FF"/>
        </w:rPr>
        <w:t>"]"</w:t>
      </w:r>
      <w:r>
        <w:t>;</w:t>
      </w:r>
    </w:p>
    <w:p w14:paraId="0378D45E" w14:textId="77777777" w:rsidR="00C26629" w:rsidRDefault="00C26629" w:rsidP="00C26629">
      <w:pPr>
        <w:pStyle w:val="Output"/>
        <w:rPr>
          <w:color w:val="4C483D" w:themeColor="text2"/>
        </w:rPr>
      </w:pPr>
      <w:r>
        <w:tab/>
        <w:t>}</w:t>
      </w:r>
    </w:p>
    <w:p w14:paraId="0AF7322E" w14:textId="7A854F8F" w:rsidR="00C26629" w:rsidRDefault="00C26629" w:rsidP="009C3383">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484CCE40" w14:textId="77777777" w:rsidR="00C26629" w:rsidRDefault="00C26629" w:rsidP="00C26629">
      <w:pPr>
        <w:pStyle w:val="Output"/>
        <w:rPr>
          <w:color w:val="4C483D" w:themeColor="text2"/>
        </w:rPr>
      </w:pPr>
      <w:r>
        <w:tab/>
      </w:r>
      <w:r>
        <w:tab/>
        <w:t xml:space="preserve">List&lt;Employee&gt; </w:t>
      </w:r>
      <w:r>
        <w:rPr>
          <w:color w:val="6A3E3E"/>
        </w:rPr>
        <w:t>employees</w:t>
      </w:r>
      <w:r>
        <w:t xml:space="preserve"> = </w:t>
      </w:r>
      <w:r>
        <w:rPr>
          <w:bCs/>
          <w:color w:val="7F0055"/>
        </w:rPr>
        <w:t>new</w:t>
      </w:r>
      <w:r>
        <w:t xml:space="preserve"> ArrayList&lt;Employee&gt;();</w:t>
      </w:r>
    </w:p>
    <w:p w14:paraId="4591484A"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Employee(105, </w:t>
      </w:r>
      <w:r>
        <w:rPr>
          <w:color w:val="2A00FF"/>
        </w:rPr>
        <w:t>"Satya"</w:t>
      </w:r>
      <w:r>
        <w:t>, 3000));</w:t>
      </w:r>
    </w:p>
    <w:p w14:paraId="718F0CF5"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Employee(102, </w:t>
      </w:r>
      <w:r>
        <w:rPr>
          <w:color w:val="2A00FF"/>
        </w:rPr>
        <w:t>"RAJ"</w:t>
      </w:r>
      <w:r>
        <w:t>, 2000));</w:t>
      </w:r>
    </w:p>
    <w:p w14:paraId="17F0F730"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Employee(104, </w:t>
      </w:r>
      <w:r>
        <w:rPr>
          <w:color w:val="2A00FF"/>
        </w:rPr>
        <w:t>"Madhu"</w:t>
      </w:r>
      <w:r>
        <w:t>, 5000));</w:t>
      </w:r>
    </w:p>
    <w:p w14:paraId="12479A5F"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Employee(101, </w:t>
      </w:r>
      <w:r>
        <w:rPr>
          <w:color w:val="2A00FF"/>
        </w:rPr>
        <w:t>"Srini"</w:t>
      </w:r>
      <w:r>
        <w:t>, 1000));</w:t>
      </w:r>
    </w:p>
    <w:p w14:paraId="5FF9EF40"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Employee(103, </w:t>
      </w:r>
      <w:r>
        <w:rPr>
          <w:color w:val="2A00FF"/>
        </w:rPr>
        <w:t>"Vinod"</w:t>
      </w:r>
      <w:r>
        <w:t>, 4000));</w:t>
      </w:r>
    </w:p>
    <w:p w14:paraId="125C41B2" w14:textId="77777777" w:rsidR="00C26629" w:rsidRDefault="00C26629" w:rsidP="00C26629">
      <w:pPr>
        <w:pStyle w:val="Output"/>
        <w:rPr>
          <w:color w:val="4C483D" w:themeColor="text2"/>
        </w:rPr>
      </w:pPr>
    </w:p>
    <w:p w14:paraId="7850FC2A" w14:textId="77777777" w:rsidR="00C26629" w:rsidRDefault="00C26629" w:rsidP="00C26629">
      <w:pPr>
        <w:pStyle w:val="Output"/>
      </w:pPr>
      <w:r>
        <w:tab/>
      </w:r>
      <w:r>
        <w:tab/>
        <w:t>System.</w:t>
      </w:r>
      <w:r>
        <w:rPr>
          <w:bCs/>
          <w:i/>
          <w:iCs/>
          <w:color w:val="0000C0"/>
        </w:rPr>
        <w:t>out</w:t>
      </w:r>
      <w:r>
        <w:t>.println(</w:t>
      </w:r>
      <w:r>
        <w:rPr>
          <w:color w:val="2A00FF"/>
        </w:rPr>
        <w:t>"Before : "</w:t>
      </w:r>
      <w:r>
        <w:t xml:space="preserve"> + </w:t>
      </w:r>
      <w:r>
        <w:rPr>
          <w:color w:val="6A3E3E"/>
        </w:rPr>
        <w:t>employees</w:t>
      </w:r>
      <w:r>
        <w:t>);</w:t>
      </w:r>
    </w:p>
    <w:p w14:paraId="55E6C16E" w14:textId="52C63198" w:rsidR="00C26629" w:rsidRPr="00F71245" w:rsidRDefault="00C26629" w:rsidP="00C26629">
      <w:pPr>
        <w:pStyle w:val="Output"/>
        <w:rPr>
          <w:color w:val="FF0000"/>
        </w:rPr>
      </w:pPr>
      <w:r>
        <w:tab/>
      </w:r>
      <w:r>
        <w:tab/>
      </w:r>
      <w:r w:rsidRPr="00F71245">
        <w:rPr>
          <w:color w:val="FF0000"/>
        </w:rPr>
        <w:t>//</w:t>
      </w:r>
      <w:r w:rsidR="00647313" w:rsidRPr="00F71245">
        <w:rPr>
          <w:color w:val="FF0000"/>
        </w:rPr>
        <w:t>Until</w:t>
      </w:r>
      <w:r w:rsidRPr="00F71245">
        <w:rPr>
          <w:color w:val="FF0000"/>
        </w:rPr>
        <w:t xml:space="preserve"> here no sorting will be performed</w:t>
      </w:r>
    </w:p>
    <w:p w14:paraId="109781A4" w14:textId="77777777" w:rsidR="00C26629" w:rsidRDefault="00C26629" w:rsidP="00C26629">
      <w:pPr>
        <w:pStyle w:val="Output"/>
        <w:rPr>
          <w:color w:val="4C483D" w:themeColor="text2"/>
        </w:rPr>
      </w:pPr>
    </w:p>
    <w:p w14:paraId="1F551A8A" w14:textId="77777777" w:rsidR="00C26629" w:rsidRDefault="00C26629" w:rsidP="00C26629">
      <w:pPr>
        <w:pStyle w:val="Output"/>
      </w:pPr>
      <w:r>
        <w:tab/>
      </w:r>
      <w:r>
        <w:tab/>
        <w:t>Collections.</w:t>
      </w:r>
      <w:r>
        <w:rPr>
          <w:i/>
          <w:iCs/>
        </w:rPr>
        <w:t>sort</w:t>
      </w:r>
      <w:r>
        <w:t>(</w:t>
      </w:r>
      <w:r>
        <w:rPr>
          <w:color w:val="6A3E3E"/>
        </w:rPr>
        <w:t>employees</w:t>
      </w:r>
      <w:r>
        <w:t>);</w:t>
      </w:r>
    </w:p>
    <w:p w14:paraId="53622185" w14:textId="77777777" w:rsidR="002929C4" w:rsidRDefault="00C26629" w:rsidP="00C26629">
      <w:pPr>
        <w:pStyle w:val="Output"/>
        <w:rPr>
          <w:color w:val="FF0000"/>
        </w:rPr>
      </w:pPr>
      <w:r>
        <w:tab/>
      </w:r>
      <w:r>
        <w:tab/>
      </w:r>
      <w:r w:rsidRPr="00F71245">
        <w:rPr>
          <w:color w:val="FF0000"/>
        </w:rPr>
        <w:t>//</w:t>
      </w:r>
      <w:r w:rsidRPr="00647313">
        <w:rPr>
          <w:color w:val="00B050"/>
        </w:rPr>
        <w:t xml:space="preserve">Collection.sort(Comparable) </w:t>
      </w:r>
      <w:r w:rsidRPr="00F71245">
        <w:rPr>
          <w:color w:val="FF0000"/>
        </w:rPr>
        <w:t xml:space="preserve">method will </w:t>
      </w:r>
      <w:r w:rsidR="007B37BD" w:rsidRPr="00F71245">
        <w:rPr>
          <w:color w:val="FF0000"/>
        </w:rPr>
        <w:t>intern</w:t>
      </w:r>
      <w:r w:rsidRPr="00F71245">
        <w:rPr>
          <w:color w:val="FF0000"/>
        </w:rPr>
        <w:t xml:space="preserve"> call CompareTo, </w:t>
      </w:r>
    </w:p>
    <w:p w14:paraId="1EE7EF2F" w14:textId="0DA9C423" w:rsidR="00C26629" w:rsidRDefault="002929C4" w:rsidP="002929C4">
      <w:pPr>
        <w:pStyle w:val="Output"/>
        <w:ind w:firstLine="720"/>
        <w:rPr>
          <w:color w:val="4C483D" w:themeColor="text2"/>
        </w:rPr>
      </w:pPr>
      <w:r>
        <w:rPr>
          <w:color w:val="FF0000"/>
        </w:rPr>
        <w:t xml:space="preserve">         </w:t>
      </w:r>
      <w:r w:rsidR="00C26629" w:rsidRPr="00F71245">
        <w:rPr>
          <w:color w:val="FF0000"/>
        </w:rPr>
        <w:t>&amp; it will compare each</w:t>
      </w:r>
      <w:r>
        <w:rPr>
          <w:color w:val="FF0000"/>
        </w:rPr>
        <w:t xml:space="preserve"> </w:t>
      </w:r>
      <w:r w:rsidR="00C26629">
        <w:rPr>
          <w:color w:val="FF0000"/>
        </w:rPr>
        <w:t>e</w:t>
      </w:r>
      <w:r w:rsidR="00C26629" w:rsidRPr="00F71245">
        <w:rPr>
          <w:color w:val="FF0000"/>
        </w:rPr>
        <w:t xml:space="preserve">lement with other &amp; Sort the elements </w:t>
      </w:r>
    </w:p>
    <w:p w14:paraId="42CFA9C0" w14:textId="77777777" w:rsidR="00C26629" w:rsidRDefault="00C26629" w:rsidP="00C26629">
      <w:pPr>
        <w:pStyle w:val="Output"/>
      </w:pPr>
      <w:r>
        <w:tab/>
      </w:r>
      <w:r>
        <w:tab/>
      </w:r>
    </w:p>
    <w:p w14:paraId="33B01620" w14:textId="216A5011" w:rsidR="00C26629" w:rsidRDefault="008601A2" w:rsidP="008601A2">
      <w:pPr>
        <w:pStyle w:val="Output"/>
        <w:ind w:firstLine="720"/>
        <w:rPr>
          <w:color w:val="4C483D" w:themeColor="text2"/>
        </w:rPr>
      </w:pPr>
      <w:r>
        <w:t xml:space="preserve">       </w:t>
      </w:r>
      <w:r w:rsidR="00C26629">
        <w:t>System.</w:t>
      </w:r>
      <w:r w:rsidR="00C26629">
        <w:rPr>
          <w:bCs/>
          <w:i/>
          <w:iCs/>
          <w:color w:val="0000C0"/>
        </w:rPr>
        <w:t>out</w:t>
      </w:r>
      <w:r w:rsidR="00C26629">
        <w:t>.println(</w:t>
      </w:r>
      <w:r w:rsidR="00C26629">
        <w:rPr>
          <w:color w:val="2A00FF"/>
        </w:rPr>
        <w:t>"After : "</w:t>
      </w:r>
      <w:r w:rsidR="00C26629">
        <w:t xml:space="preserve"> + </w:t>
      </w:r>
      <w:r w:rsidR="00C26629">
        <w:rPr>
          <w:color w:val="6A3E3E"/>
        </w:rPr>
        <w:t>employees</w:t>
      </w:r>
      <w:r w:rsidR="00C26629">
        <w:t>);</w:t>
      </w:r>
    </w:p>
    <w:p w14:paraId="054D8845" w14:textId="77777777" w:rsidR="00C26629" w:rsidRDefault="00C26629" w:rsidP="00C26629">
      <w:pPr>
        <w:pStyle w:val="Output"/>
        <w:rPr>
          <w:color w:val="4C483D" w:themeColor="text2"/>
        </w:rPr>
      </w:pPr>
      <w:r>
        <w:tab/>
        <w:t>}</w:t>
      </w:r>
    </w:p>
    <w:p w14:paraId="0A716CDA" w14:textId="77777777" w:rsidR="00C26629" w:rsidRDefault="00C26629" w:rsidP="00C26629">
      <w:pPr>
        <w:pStyle w:val="Output"/>
        <w:rPr>
          <w:color w:val="4C483D" w:themeColor="text2"/>
        </w:rPr>
      </w:pPr>
      <w:r>
        <w:t>}</w:t>
      </w:r>
    </w:p>
    <w:p w14:paraId="3C6999FF" w14:textId="77777777" w:rsidR="00C26629" w:rsidRDefault="00C26629" w:rsidP="00C26629">
      <w:pPr>
        <w:pStyle w:val="Output"/>
        <w:shd w:val="clear" w:color="auto" w:fill="000000" w:themeFill="text1"/>
      </w:pPr>
      <w:r>
        <w:t>Before : [Employee [id=105, name=Satya, salary=3000.0], Employee [id=102, name=RAJ, salary=2000.0], Employee [id=104, name=Madhu, salary=5000.0], Employee [id=101, name=Srini, salary=1000.0], Employee [id=103, name=Vinod, salary=4000.0]]</w:t>
      </w:r>
    </w:p>
    <w:p w14:paraId="3A45AB52" w14:textId="77777777" w:rsidR="00C26629" w:rsidRDefault="00C26629" w:rsidP="00C26629">
      <w:pPr>
        <w:pStyle w:val="Output"/>
        <w:shd w:val="clear" w:color="auto" w:fill="000000" w:themeFill="text1"/>
        <w:rPr>
          <w:color w:val="4C483D" w:themeColor="text2"/>
        </w:rPr>
      </w:pPr>
    </w:p>
    <w:p w14:paraId="1DCA40E8" w14:textId="77777777" w:rsidR="00C26629" w:rsidRDefault="00C26629" w:rsidP="00C26629">
      <w:pPr>
        <w:pStyle w:val="Output"/>
        <w:shd w:val="clear" w:color="auto" w:fill="000000" w:themeFill="text1"/>
        <w:rPr>
          <w:color w:val="4C483D" w:themeColor="text2"/>
        </w:rPr>
      </w:pPr>
      <w:r>
        <w:t>After : [Employee [id=101, name=Srini, salary=1000.0], Employee [id=102, name=RAJ, salary=2000.0], Employee [id=103, name=Vinod, salary=4000.0], Employee [id=104, name=Madhu, salary=5000.0], Employee [id=105, name=Satya, salary=3000.0]]</w:t>
      </w:r>
    </w:p>
    <w:p w14:paraId="7328CF22" w14:textId="3DBEAEC4" w:rsidR="00C26629" w:rsidRDefault="00C26629" w:rsidP="002929C4">
      <w:r>
        <w:t xml:space="preserve">In above we sorted </w:t>
      </w:r>
      <w:r w:rsidR="009217CD">
        <w:t>Employees</w:t>
      </w:r>
      <w:r>
        <w:t xml:space="preserve"> only on their ID type, but if we want to sort by Name &amp; Salary at a time it </w:t>
      </w:r>
      <w:r w:rsidR="009217CD">
        <w:t>won’t</w:t>
      </w:r>
      <w:r>
        <w:t xml:space="preserve"> possible. It accepts only one variable </w:t>
      </w:r>
      <w:r w:rsidR="009217CD">
        <w:t>comparison</w:t>
      </w:r>
      <w:r>
        <w:t xml:space="preserve"> at a time.</w:t>
      </w:r>
    </w:p>
    <w:p w14:paraId="7F9F36CC" w14:textId="77777777" w:rsidR="00C26629" w:rsidRDefault="00C26629" w:rsidP="00C26629"/>
    <w:p w14:paraId="1A061C3C" w14:textId="5B38D085" w:rsidR="00C26629" w:rsidRDefault="00C26629" w:rsidP="00C26629">
      <w:r>
        <w:t xml:space="preserve">If we want to sort by Id, Name &amp; Salary at a time, we can use Comparator </w:t>
      </w:r>
      <w:r w:rsidR="009217CD">
        <w:t>interface</w:t>
      </w:r>
      <w:r w:rsidR="00A6779C">
        <w:t>.</w:t>
      </w:r>
    </w:p>
    <w:p w14:paraId="2DA469B1" w14:textId="77777777" w:rsidR="00A6779C" w:rsidRDefault="00A6779C" w:rsidP="00C26629"/>
    <w:p w14:paraId="7775E177" w14:textId="77777777" w:rsidR="00C26629" w:rsidRPr="00954C91" w:rsidRDefault="00C26629" w:rsidP="00C26629">
      <w:pPr>
        <w:pStyle w:val="Howitworks"/>
      </w:pPr>
      <w:r w:rsidRPr="00954C91">
        <w:t>Comparator</w:t>
      </w:r>
      <w:r>
        <w:t xml:space="preserve"> Interface</w:t>
      </w:r>
    </w:p>
    <w:p w14:paraId="005790DD" w14:textId="72C377AF" w:rsidR="00C26629" w:rsidRPr="008E7901" w:rsidRDefault="00C26629" w:rsidP="008E7901">
      <w:pPr>
        <w:rPr>
          <w:rFonts w:ascii="Consolas" w:hAnsi="Consolas"/>
          <w:b/>
          <w:sz w:val="18"/>
          <w:szCs w:val="18"/>
        </w:rPr>
      </w:pPr>
      <w:r>
        <w:t xml:space="preserve">Comparator present in </w:t>
      </w:r>
      <w:r w:rsidRPr="003141A5">
        <w:rPr>
          <w:rStyle w:val="0SyntaxPinkChar"/>
        </w:rPr>
        <w:t>java.util package</w:t>
      </w:r>
      <w:r w:rsidRPr="008E7901">
        <w:rPr>
          <w:sz w:val="18"/>
          <w:szCs w:val="18"/>
        </w:rPr>
        <w:t xml:space="preserve"> </w:t>
      </w:r>
      <w:r>
        <w:t xml:space="preserve">&amp; it defines two methods </w:t>
      </w:r>
      <w:r w:rsidRPr="008E7901">
        <w:rPr>
          <w:rFonts w:ascii="Consolas" w:hAnsi="Consolas"/>
          <w:b/>
          <w:color w:val="0000FF"/>
          <w:sz w:val="18"/>
          <w:szCs w:val="18"/>
        </w:rPr>
        <w:t>compare(ob1, ob2)</w:t>
      </w:r>
      <w:r w:rsidRPr="008E7901">
        <w:rPr>
          <w:b/>
          <w:color w:val="0000FF"/>
          <w:sz w:val="18"/>
          <w:szCs w:val="18"/>
        </w:rPr>
        <w:t xml:space="preserve"> </w:t>
      </w:r>
      <w:r w:rsidRPr="008E7901">
        <w:rPr>
          <w:b/>
          <w:color w:val="FF0000"/>
        </w:rPr>
        <w:t>&amp;</w:t>
      </w:r>
      <w:r w:rsidRPr="008E7901">
        <w:rPr>
          <w:b/>
          <w:color w:val="0000FF"/>
        </w:rPr>
        <w:t xml:space="preserve">   </w:t>
      </w:r>
      <w:r w:rsidRPr="008E7901">
        <w:rPr>
          <w:rFonts w:ascii="Consolas" w:hAnsi="Consolas"/>
          <w:b/>
          <w:color w:val="0000FF"/>
          <w:sz w:val="18"/>
          <w:szCs w:val="18"/>
        </w:rPr>
        <w:t>equals(ob1)</w:t>
      </w:r>
    </w:p>
    <w:p w14:paraId="3A5D20DD" w14:textId="77777777" w:rsidR="00C26629" w:rsidRPr="00930BE8" w:rsidRDefault="00C26629" w:rsidP="00C26629">
      <w:pPr>
        <w:pStyle w:val="Output"/>
        <w:ind w:left="360"/>
        <w:rPr>
          <w:sz w:val="18"/>
          <w:szCs w:val="14"/>
        </w:rPr>
      </w:pPr>
      <w:r w:rsidRPr="00930BE8">
        <w:rPr>
          <w:sz w:val="18"/>
          <w:szCs w:val="14"/>
        </w:rPr>
        <w:t xml:space="preserve">public </w:t>
      </w:r>
      <w:r w:rsidRPr="00930BE8">
        <w:rPr>
          <w:color w:val="C00000"/>
          <w:sz w:val="18"/>
          <w:szCs w:val="14"/>
        </w:rPr>
        <w:t xml:space="preserve">int </w:t>
      </w:r>
      <w:r w:rsidRPr="00930BE8">
        <w:rPr>
          <w:color w:val="0070C0"/>
          <w:sz w:val="18"/>
          <w:szCs w:val="14"/>
        </w:rPr>
        <w:t>compare</w:t>
      </w:r>
      <w:r w:rsidRPr="00930BE8">
        <w:rPr>
          <w:sz w:val="18"/>
          <w:szCs w:val="14"/>
        </w:rPr>
        <w:t>(Object ob1, Object ob2);</w:t>
      </w:r>
    </w:p>
    <w:p w14:paraId="21C28911" w14:textId="77777777" w:rsidR="00C26629" w:rsidRPr="00930BE8" w:rsidRDefault="00C26629" w:rsidP="00C26629">
      <w:pPr>
        <w:pStyle w:val="Output"/>
        <w:ind w:left="360"/>
        <w:rPr>
          <w:sz w:val="18"/>
          <w:szCs w:val="14"/>
        </w:rPr>
      </w:pPr>
    </w:p>
    <w:p w14:paraId="3F111DAE" w14:textId="77777777" w:rsidR="00C26629" w:rsidRPr="00930BE8" w:rsidRDefault="00C26629" w:rsidP="00C26629">
      <w:pPr>
        <w:pStyle w:val="Output"/>
        <w:ind w:left="360"/>
        <w:rPr>
          <w:sz w:val="18"/>
          <w:szCs w:val="14"/>
        </w:rPr>
      </w:pPr>
      <w:r w:rsidRPr="00930BE8">
        <w:rPr>
          <w:sz w:val="18"/>
          <w:szCs w:val="14"/>
        </w:rPr>
        <w:t xml:space="preserve">public </w:t>
      </w:r>
      <w:r w:rsidRPr="00930BE8">
        <w:rPr>
          <w:color w:val="C00000"/>
          <w:sz w:val="18"/>
          <w:szCs w:val="14"/>
        </w:rPr>
        <w:t xml:space="preserve">boolean </w:t>
      </w:r>
      <w:r w:rsidRPr="00930BE8">
        <w:rPr>
          <w:color w:val="0070C0"/>
          <w:sz w:val="18"/>
          <w:szCs w:val="14"/>
        </w:rPr>
        <w:t>equals</w:t>
      </w:r>
      <w:r w:rsidRPr="00930BE8">
        <w:rPr>
          <w:sz w:val="18"/>
          <w:szCs w:val="14"/>
        </w:rPr>
        <w:t>(Object ob)</w:t>
      </w:r>
    </w:p>
    <w:p w14:paraId="22F4DAC3" w14:textId="77777777" w:rsidR="009C3383" w:rsidRDefault="009C3383" w:rsidP="00FC4AEE">
      <w:pPr>
        <w:spacing w:line="240" w:lineRule="auto"/>
      </w:pPr>
    </w:p>
    <w:p w14:paraId="0617A67B" w14:textId="674A2831" w:rsidR="00C26629" w:rsidRDefault="00C26629" w:rsidP="00FC4AEE">
      <w:pPr>
        <w:spacing w:line="240" w:lineRule="auto"/>
      </w:pPr>
      <w:r>
        <w:t xml:space="preserve">Whenever we are implementing comparator interface we should provide implementation only for </w:t>
      </w:r>
      <w:r w:rsidRPr="003141A5">
        <w:rPr>
          <w:rStyle w:val="0SyntaxPinkChar"/>
        </w:rPr>
        <w:t>compare()</w:t>
      </w:r>
      <w:r>
        <w:t xml:space="preserve"> method &amp; we are not required implementation for </w:t>
      </w:r>
      <w:r w:rsidRPr="003141A5">
        <w:rPr>
          <w:rStyle w:val="0SyntaxPinkChar"/>
        </w:rPr>
        <w:t>equals()</w:t>
      </w:r>
      <w:r w:rsidRPr="00EC057D">
        <w:rPr>
          <w:b/>
        </w:rPr>
        <w:t xml:space="preserve"> </w:t>
      </w:r>
      <w:r>
        <w:t>method, because it is already available to our class from Object class through inheritance</w:t>
      </w:r>
      <w:r w:rsidR="008E7901">
        <w:t>.</w:t>
      </w:r>
    </w:p>
    <w:p w14:paraId="545A6E96" w14:textId="77777777" w:rsidR="00C26629" w:rsidRPr="008E7901" w:rsidRDefault="00C26629" w:rsidP="008E7901">
      <w:pPr>
        <w:pStyle w:val="Qsns"/>
        <w:rPr>
          <w:sz w:val="18"/>
          <w:szCs w:val="18"/>
        </w:rPr>
      </w:pPr>
      <w:r w:rsidRPr="008E7901">
        <w:rPr>
          <w:sz w:val="18"/>
          <w:szCs w:val="18"/>
        </w:rPr>
        <w:t>Example: To insert integer Objects into TreeSet where Sorting Order is Descending order</w:t>
      </w:r>
    </w:p>
    <w:p w14:paraId="2C514949" w14:textId="77777777" w:rsidR="00C26629" w:rsidRDefault="00C26629" w:rsidP="00FC4AEE">
      <w:pPr>
        <w:spacing w:line="240" w:lineRule="auto"/>
      </w:pPr>
      <w:r>
        <w:rPr>
          <w:noProof/>
          <w:lang w:eastAsia="en-US"/>
        </w:rPr>
        <w:lastRenderedPageBreak/>
        <w:drawing>
          <wp:inline distT="0" distB="0" distL="0" distR="0" wp14:anchorId="3FAE65E4" wp14:editId="6D728F4B">
            <wp:extent cx="5711352" cy="2145933"/>
            <wp:effectExtent l="0" t="0" r="3810" b="6985"/>
            <wp:docPr id="212" name="Picture 212"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mps"/>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810102" cy="2183037"/>
                    </a:xfrm>
                    <a:prstGeom prst="rect">
                      <a:avLst/>
                    </a:prstGeom>
                    <a:noFill/>
                    <a:ln>
                      <a:noFill/>
                    </a:ln>
                  </pic:spPr>
                </pic:pic>
              </a:graphicData>
            </a:graphic>
          </wp:inline>
        </w:drawing>
      </w:r>
    </w:p>
    <w:p w14:paraId="67B10699" w14:textId="77777777" w:rsidR="00CA6ED3" w:rsidRPr="00CA6ED3" w:rsidRDefault="00CA6ED3" w:rsidP="00CA6ED3">
      <w:pPr>
        <w:pStyle w:val="Output"/>
        <w:rPr>
          <w:color w:val="4C483D" w:themeColor="text2"/>
        </w:rPr>
      </w:pPr>
      <w:r w:rsidRPr="00CA6ED3">
        <w:rPr>
          <w:bCs/>
          <w:color w:val="7F0055"/>
        </w:rPr>
        <w:t>public</w:t>
      </w:r>
      <w:r w:rsidRPr="00CA6ED3">
        <w:t xml:space="preserve"> </w:t>
      </w:r>
      <w:r w:rsidRPr="00CA6ED3">
        <w:rPr>
          <w:bCs/>
          <w:color w:val="7F0055"/>
        </w:rPr>
        <w:t>class</w:t>
      </w:r>
      <w:r w:rsidRPr="00CA6ED3">
        <w:t xml:space="preserve"> MyComparator </w:t>
      </w:r>
      <w:r w:rsidRPr="00CA6ED3">
        <w:rPr>
          <w:bCs/>
          <w:color w:val="7F0055"/>
        </w:rPr>
        <w:t>implements</w:t>
      </w:r>
      <w:r w:rsidRPr="00CA6ED3">
        <w:t xml:space="preserve"> Comparator {</w:t>
      </w:r>
    </w:p>
    <w:p w14:paraId="6175C3D4" w14:textId="77777777" w:rsidR="00CA6ED3" w:rsidRPr="00CA6ED3" w:rsidRDefault="00CA6ED3" w:rsidP="00CA6ED3">
      <w:pPr>
        <w:pStyle w:val="Output"/>
        <w:rPr>
          <w:color w:val="4C483D" w:themeColor="text2"/>
        </w:rPr>
      </w:pPr>
      <w:r w:rsidRPr="00CA6ED3">
        <w:tab/>
      </w:r>
      <w:r w:rsidRPr="00CA6ED3">
        <w:rPr>
          <w:color w:val="646464"/>
        </w:rPr>
        <w:t>@Override</w:t>
      </w:r>
    </w:p>
    <w:p w14:paraId="7DE68630" w14:textId="77777777" w:rsidR="00CA6ED3" w:rsidRPr="00CA6ED3" w:rsidRDefault="00CA6ED3" w:rsidP="00CA6ED3">
      <w:pPr>
        <w:pStyle w:val="Output"/>
        <w:rPr>
          <w:color w:val="4C483D" w:themeColor="text2"/>
        </w:rPr>
      </w:pPr>
      <w:r w:rsidRPr="00CA6ED3">
        <w:tab/>
      </w:r>
      <w:r w:rsidRPr="00CA6ED3">
        <w:rPr>
          <w:bCs/>
          <w:color w:val="7F0055"/>
        </w:rPr>
        <w:t>public</w:t>
      </w:r>
      <w:r w:rsidRPr="00CA6ED3">
        <w:t xml:space="preserve"> </w:t>
      </w:r>
      <w:r w:rsidRPr="00CA6ED3">
        <w:rPr>
          <w:bCs/>
          <w:color w:val="7F0055"/>
        </w:rPr>
        <w:t>int</w:t>
      </w:r>
      <w:r w:rsidRPr="00CA6ED3">
        <w:t xml:space="preserve"> compare(Object </w:t>
      </w:r>
      <w:r w:rsidRPr="00CA6ED3">
        <w:rPr>
          <w:color w:val="6A3E3E"/>
        </w:rPr>
        <w:t>oldObj</w:t>
      </w:r>
      <w:r w:rsidRPr="00CA6ED3">
        <w:t xml:space="preserve">, Object </w:t>
      </w:r>
      <w:r w:rsidRPr="00CA6ED3">
        <w:rPr>
          <w:color w:val="6A3E3E"/>
        </w:rPr>
        <w:t>newObj</w:t>
      </w:r>
      <w:r w:rsidRPr="00CA6ED3">
        <w:t>) {</w:t>
      </w:r>
    </w:p>
    <w:p w14:paraId="0FB6C80A" w14:textId="77777777" w:rsidR="00CA6ED3" w:rsidRPr="00CA6ED3" w:rsidRDefault="00CA6ED3" w:rsidP="00CA6ED3">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"newObj: "</w:t>
      </w:r>
      <w:r w:rsidRPr="00CA6ED3">
        <w:t xml:space="preserve"> + </w:t>
      </w:r>
      <w:r w:rsidRPr="00CA6ED3">
        <w:rPr>
          <w:color w:val="6A3E3E"/>
        </w:rPr>
        <w:t>newObj</w:t>
      </w:r>
      <w:r w:rsidRPr="00CA6ED3">
        <w:t xml:space="preserve"> + </w:t>
      </w:r>
      <w:r w:rsidRPr="00CA6ED3">
        <w:rPr>
          <w:color w:val="2A00FF"/>
        </w:rPr>
        <w:t>", oldObj: "</w:t>
      </w:r>
      <w:r w:rsidRPr="00CA6ED3">
        <w:t xml:space="preserve"> + </w:t>
      </w:r>
      <w:r w:rsidRPr="00CA6ED3">
        <w:rPr>
          <w:color w:val="6A3E3E"/>
        </w:rPr>
        <w:t>oldObj</w:t>
      </w:r>
      <w:r w:rsidRPr="00CA6ED3">
        <w:t>);</w:t>
      </w:r>
    </w:p>
    <w:p w14:paraId="7224F0FC" w14:textId="77777777" w:rsidR="00CA6ED3" w:rsidRPr="00CA6ED3" w:rsidRDefault="00CA6ED3" w:rsidP="00CA6ED3">
      <w:pPr>
        <w:pStyle w:val="Output"/>
        <w:rPr>
          <w:color w:val="4C483D" w:themeColor="text2"/>
        </w:rPr>
      </w:pPr>
      <w:r w:rsidRPr="00CA6ED3">
        <w:tab/>
      </w:r>
      <w:r w:rsidRPr="00CA6ED3">
        <w:tab/>
      </w:r>
    </w:p>
    <w:p w14:paraId="0E3DED15" w14:textId="77777777" w:rsidR="00CA6ED3" w:rsidRPr="00CA6ED3" w:rsidRDefault="00CA6ED3" w:rsidP="00CA6ED3">
      <w:pPr>
        <w:pStyle w:val="Output"/>
        <w:rPr>
          <w:color w:val="4C483D" w:themeColor="text2"/>
        </w:rPr>
      </w:pPr>
      <w:r w:rsidRPr="00CA6ED3">
        <w:tab/>
      </w:r>
      <w:r w:rsidRPr="00CA6ED3">
        <w:tab/>
        <w:t xml:space="preserve">Integer </w:t>
      </w:r>
      <w:r w:rsidRPr="00CA6ED3">
        <w:rPr>
          <w:color w:val="6A3E3E"/>
        </w:rPr>
        <w:t>i1</w:t>
      </w:r>
      <w:r w:rsidRPr="00CA6ED3">
        <w:t xml:space="preserve"> = (Integer) </w:t>
      </w:r>
      <w:r w:rsidRPr="00CA6ED3">
        <w:rPr>
          <w:color w:val="6A3E3E"/>
        </w:rPr>
        <w:t>oldObj</w:t>
      </w:r>
      <w:r w:rsidRPr="00CA6ED3">
        <w:t>;</w:t>
      </w:r>
    </w:p>
    <w:p w14:paraId="78BD0A14" w14:textId="77777777" w:rsidR="00CA6ED3" w:rsidRPr="00CA6ED3" w:rsidRDefault="00CA6ED3" w:rsidP="00CA6ED3">
      <w:pPr>
        <w:pStyle w:val="Output"/>
        <w:rPr>
          <w:color w:val="4C483D" w:themeColor="text2"/>
        </w:rPr>
      </w:pPr>
      <w:r w:rsidRPr="00CA6ED3">
        <w:tab/>
      </w:r>
      <w:r w:rsidRPr="00CA6ED3">
        <w:tab/>
        <w:t xml:space="preserve">Integer </w:t>
      </w:r>
      <w:r w:rsidRPr="00CA6ED3">
        <w:rPr>
          <w:color w:val="6A3E3E"/>
        </w:rPr>
        <w:t>i2</w:t>
      </w:r>
      <w:r w:rsidRPr="00CA6ED3">
        <w:t xml:space="preserve"> = (Integer) </w:t>
      </w:r>
      <w:r w:rsidRPr="00CA6ED3">
        <w:rPr>
          <w:color w:val="6A3E3E"/>
        </w:rPr>
        <w:t>newObj</w:t>
      </w:r>
      <w:r w:rsidRPr="00CA6ED3">
        <w:t>;</w:t>
      </w:r>
    </w:p>
    <w:p w14:paraId="07389E1A" w14:textId="77777777" w:rsidR="00CA6ED3" w:rsidRPr="00CA6ED3" w:rsidRDefault="00CA6ED3" w:rsidP="00CA6ED3">
      <w:pPr>
        <w:pStyle w:val="Output"/>
        <w:rPr>
          <w:color w:val="4C483D" w:themeColor="text2"/>
        </w:rPr>
      </w:pPr>
      <w:r w:rsidRPr="00CA6ED3">
        <w:tab/>
      </w:r>
      <w:r w:rsidRPr="00CA6ED3">
        <w:tab/>
      </w:r>
    </w:p>
    <w:p w14:paraId="2215F03D" w14:textId="77777777" w:rsidR="00CA6ED3" w:rsidRPr="00CA6ED3" w:rsidRDefault="00CA6ED3" w:rsidP="00CA6ED3">
      <w:pPr>
        <w:pStyle w:val="Output"/>
        <w:rPr>
          <w:color w:val="4C483D" w:themeColor="text2"/>
        </w:rPr>
      </w:pPr>
      <w:r w:rsidRPr="00CA6ED3">
        <w:tab/>
      </w:r>
      <w:r w:rsidRPr="00CA6ED3">
        <w:tab/>
      </w:r>
      <w:r w:rsidRPr="00CA6ED3">
        <w:rPr>
          <w:bCs/>
          <w:color w:val="7F0055"/>
        </w:rPr>
        <w:t>if</w:t>
      </w:r>
      <w:r w:rsidRPr="00CA6ED3">
        <w:t xml:space="preserve"> (</w:t>
      </w:r>
      <w:r w:rsidRPr="00CA6ED3">
        <w:rPr>
          <w:color w:val="6A3E3E"/>
        </w:rPr>
        <w:t>i1</w:t>
      </w:r>
      <w:r w:rsidRPr="00CA6ED3">
        <w:t xml:space="preserve"> &lt; </w:t>
      </w:r>
      <w:r w:rsidRPr="00CA6ED3">
        <w:rPr>
          <w:color w:val="6A3E3E"/>
        </w:rPr>
        <w:t>i2</w:t>
      </w:r>
      <w:r w:rsidRPr="00CA6ED3">
        <w:t>) {</w:t>
      </w:r>
    </w:p>
    <w:p w14:paraId="3EAE0EC1" w14:textId="77777777" w:rsidR="00CA6ED3" w:rsidRPr="00CA6ED3" w:rsidRDefault="00CA6ED3" w:rsidP="00CA6ED3">
      <w:pPr>
        <w:pStyle w:val="Output"/>
        <w:rPr>
          <w:color w:val="4C483D" w:themeColor="text2"/>
        </w:rPr>
      </w:pPr>
      <w:r w:rsidRPr="00CA6ED3">
        <w:tab/>
      </w:r>
      <w:r w:rsidRPr="00CA6ED3">
        <w:tab/>
      </w:r>
      <w:r w:rsidRPr="00CA6ED3">
        <w:tab/>
      </w:r>
      <w:r w:rsidRPr="00CA6ED3">
        <w:rPr>
          <w:bCs/>
          <w:color w:val="7F0055"/>
        </w:rPr>
        <w:t>return</w:t>
      </w:r>
      <w:r w:rsidRPr="00CA6ED3">
        <w:t xml:space="preserve"> +1;</w:t>
      </w:r>
    </w:p>
    <w:p w14:paraId="3678DD9A" w14:textId="77777777" w:rsidR="00CA6ED3" w:rsidRPr="00CA6ED3" w:rsidRDefault="00CA6ED3" w:rsidP="00CA6ED3">
      <w:pPr>
        <w:pStyle w:val="Output"/>
        <w:rPr>
          <w:color w:val="4C483D" w:themeColor="text2"/>
        </w:rPr>
      </w:pPr>
      <w:r w:rsidRPr="00CA6ED3">
        <w:tab/>
      </w:r>
      <w:r w:rsidRPr="00CA6ED3">
        <w:tab/>
        <w:t xml:space="preserve">} </w:t>
      </w:r>
      <w:r w:rsidRPr="00CA6ED3">
        <w:rPr>
          <w:bCs/>
          <w:color w:val="7F0055"/>
        </w:rPr>
        <w:t>else</w:t>
      </w:r>
      <w:r w:rsidRPr="00CA6ED3">
        <w:t xml:space="preserve"> </w:t>
      </w:r>
      <w:r w:rsidRPr="00CA6ED3">
        <w:rPr>
          <w:bCs/>
          <w:color w:val="7F0055"/>
        </w:rPr>
        <w:t>if</w:t>
      </w:r>
      <w:r w:rsidRPr="00CA6ED3">
        <w:t xml:space="preserve"> (</w:t>
      </w:r>
      <w:r w:rsidRPr="00CA6ED3">
        <w:rPr>
          <w:color w:val="6A3E3E"/>
        </w:rPr>
        <w:t>i1</w:t>
      </w:r>
      <w:r w:rsidRPr="00CA6ED3">
        <w:t xml:space="preserve"> &gt; </w:t>
      </w:r>
      <w:r w:rsidRPr="00CA6ED3">
        <w:rPr>
          <w:color w:val="6A3E3E"/>
        </w:rPr>
        <w:t>i2</w:t>
      </w:r>
      <w:r w:rsidRPr="00CA6ED3">
        <w:t>) {</w:t>
      </w:r>
    </w:p>
    <w:p w14:paraId="55DA2E77" w14:textId="77777777" w:rsidR="00CA6ED3" w:rsidRPr="00CA6ED3" w:rsidRDefault="00CA6ED3" w:rsidP="00CA6ED3">
      <w:pPr>
        <w:pStyle w:val="Output"/>
        <w:rPr>
          <w:color w:val="4C483D" w:themeColor="text2"/>
        </w:rPr>
      </w:pPr>
      <w:r w:rsidRPr="00CA6ED3">
        <w:tab/>
      </w:r>
      <w:r w:rsidRPr="00CA6ED3">
        <w:tab/>
      </w:r>
      <w:r w:rsidRPr="00CA6ED3">
        <w:tab/>
      </w:r>
      <w:r w:rsidRPr="00CA6ED3">
        <w:rPr>
          <w:bCs/>
          <w:color w:val="7F0055"/>
        </w:rPr>
        <w:t>return</w:t>
      </w:r>
      <w:r w:rsidRPr="00CA6ED3">
        <w:t xml:space="preserve"> -1;</w:t>
      </w:r>
    </w:p>
    <w:p w14:paraId="2E357D0C" w14:textId="77777777" w:rsidR="00CA6ED3" w:rsidRPr="00CA6ED3" w:rsidRDefault="00CA6ED3" w:rsidP="00CA6ED3">
      <w:pPr>
        <w:pStyle w:val="Output"/>
        <w:rPr>
          <w:color w:val="4C483D" w:themeColor="text2"/>
        </w:rPr>
      </w:pPr>
      <w:r w:rsidRPr="00CA6ED3">
        <w:tab/>
      </w:r>
      <w:r w:rsidRPr="00CA6ED3">
        <w:tab/>
        <w:t xml:space="preserve">} </w:t>
      </w:r>
      <w:r w:rsidRPr="00CA6ED3">
        <w:rPr>
          <w:bCs/>
          <w:color w:val="7F0055"/>
        </w:rPr>
        <w:t>else</w:t>
      </w:r>
      <w:r w:rsidRPr="00CA6ED3">
        <w:t xml:space="preserve"> {</w:t>
      </w:r>
    </w:p>
    <w:p w14:paraId="550B0BD3" w14:textId="77777777" w:rsidR="00CA6ED3" w:rsidRPr="00CA6ED3" w:rsidRDefault="00CA6ED3" w:rsidP="00CA6ED3">
      <w:pPr>
        <w:pStyle w:val="Output"/>
        <w:rPr>
          <w:color w:val="4C483D" w:themeColor="text2"/>
        </w:rPr>
      </w:pPr>
      <w:r w:rsidRPr="00CA6ED3">
        <w:tab/>
      </w:r>
      <w:r w:rsidRPr="00CA6ED3">
        <w:tab/>
      </w:r>
      <w:r w:rsidRPr="00CA6ED3">
        <w:tab/>
      </w:r>
      <w:r w:rsidRPr="00CA6ED3">
        <w:rPr>
          <w:bCs/>
          <w:color w:val="7F0055"/>
        </w:rPr>
        <w:t>return</w:t>
      </w:r>
      <w:r w:rsidRPr="00CA6ED3">
        <w:t xml:space="preserve"> 0;</w:t>
      </w:r>
    </w:p>
    <w:p w14:paraId="23D18F05" w14:textId="77777777" w:rsidR="00CA6ED3" w:rsidRPr="00CA6ED3" w:rsidRDefault="00CA6ED3" w:rsidP="00CA6ED3">
      <w:pPr>
        <w:pStyle w:val="Output"/>
        <w:rPr>
          <w:color w:val="4C483D" w:themeColor="text2"/>
        </w:rPr>
      </w:pPr>
      <w:r w:rsidRPr="00CA6ED3">
        <w:tab/>
      </w:r>
      <w:r w:rsidRPr="00CA6ED3">
        <w:tab/>
        <w:t>}</w:t>
      </w:r>
    </w:p>
    <w:p w14:paraId="396885D6" w14:textId="77777777" w:rsidR="00CA6ED3" w:rsidRPr="00CA6ED3" w:rsidRDefault="00CA6ED3" w:rsidP="00CA6ED3">
      <w:pPr>
        <w:pStyle w:val="Output"/>
        <w:rPr>
          <w:color w:val="4C483D" w:themeColor="text2"/>
        </w:rPr>
      </w:pPr>
      <w:r w:rsidRPr="00CA6ED3">
        <w:tab/>
        <w:t>}</w:t>
      </w:r>
    </w:p>
    <w:p w14:paraId="79E34678" w14:textId="77777777" w:rsidR="00CA6ED3" w:rsidRPr="00CA6ED3" w:rsidRDefault="00CA6ED3" w:rsidP="00CA6ED3">
      <w:pPr>
        <w:pStyle w:val="Output"/>
        <w:rPr>
          <w:color w:val="4C483D" w:themeColor="text2"/>
        </w:rPr>
      </w:pPr>
    </w:p>
    <w:p w14:paraId="1F1360BB" w14:textId="77777777" w:rsidR="00CA6ED3" w:rsidRPr="00CA6ED3" w:rsidRDefault="00CA6ED3" w:rsidP="00CA6ED3">
      <w:pPr>
        <w:pStyle w:val="Output"/>
        <w:rPr>
          <w:color w:val="4C483D" w:themeColor="text2"/>
        </w:rPr>
      </w:pPr>
      <w:r w:rsidRPr="00CA6ED3">
        <w:tab/>
      </w:r>
      <w:r w:rsidRPr="00CA6ED3">
        <w:rPr>
          <w:bCs/>
          <w:color w:val="7F0055"/>
        </w:rPr>
        <w:t>public</w:t>
      </w:r>
      <w:r w:rsidRPr="00CA6ED3">
        <w:t xml:space="preserve"> </w:t>
      </w:r>
      <w:r w:rsidRPr="00CA6ED3">
        <w:rPr>
          <w:bCs/>
          <w:color w:val="7F0055"/>
        </w:rPr>
        <w:t>static</w:t>
      </w:r>
      <w:r w:rsidRPr="00CA6ED3">
        <w:t xml:space="preserve"> </w:t>
      </w:r>
      <w:r w:rsidRPr="00CA6ED3">
        <w:rPr>
          <w:bCs/>
          <w:color w:val="7F0055"/>
        </w:rPr>
        <w:t>void</w:t>
      </w:r>
      <w:r w:rsidRPr="00CA6ED3">
        <w:t xml:space="preserve"> main(String[] </w:t>
      </w:r>
      <w:r w:rsidRPr="00CA6ED3">
        <w:rPr>
          <w:color w:val="6A3E3E"/>
        </w:rPr>
        <w:t>args</w:t>
      </w:r>
      <w:r w:rsidRPr="00CA6ED3">
        <w:t>) {</w:t>
      </w:r>
    </w:p>
    <w:p w14:paraId="4572B894" w14:textId="77777777" w:rsidR="00CA6ED3" w:rsidRPr="00CA6ED3" w:rsidRDefault="00CA6ED3" w:rsidP="00CA6ED3">
      <w:pPr>
        <w:pStyle w:val="Output"/>
        <w:rPr>
          <w:color w:val="4C483D" w:themeColor="text2"/>
        </w:rPr>
      </w:pPr>
      <w:r w:rsidRPr="00CA6ED3">
        <w:tab/>
      </w:r>
      <w:r w:rsidRPr="00CA6ED3">
        <w:tab/>
      </w:r>
      <w:r w:rsidRPr="00CA6ED3">
        <w:rPr>
          <w:color w:val="3F7F5F"/>
        </w:rPr>
        <w:t>//TreeSet t = new TreeSet();// Line-1</w:t>
      </w:r>
    </w:p>
    <w:p w14:paraId="5D1FED04" w14:textId="77777777" w:rsidR="00CA6ED3" w:rsidRPr="00CA6ED3" w:rsidRDefault="00CA6ED3" w:rsidP="00CA6ED3">
      <w:pPr>
        <w:pStyle w:val="Output"/>
        <w:rPr>
          <w:color w:val="4C483D" w:themeColor="text2"/>
        </w:rPr>
      </w:pPr>
      <w:r w:rsidRPr="00CA6ED3">
        <w:tab/>
      </w:r>
      <w:r w:rsidRPr="00CA6ED3">
        <w:tab/>
        <w:t xml:space="preserve">TreeSet </w:t>
      </w:r>
      <w:r w:rsidRPr="00CA6ED3">
        <w:rPr>
          <w:color w:val="6A3E3E"/>
        </w:rPr>
        <w:t>t</w:t>
      </w:r>
      <w:r w:rsidRPr="00CA6ED3">
        <w:t xml:space="preserve"> = </w:t>
      </w:r>
      <w:r w:rsidRPr="00CA6ED3">
        <w:rPr>
          <w:bCs/>
          <w:color w:val="7F0055"/>
        </w:rPr>
        <w:t>new</w:t>
      </w:r>
      <w:r w:rsidRPr="00CA6ED3">
        <w:t xml:space="preserve"> TreeSet(</w:t>
      </w:r>
      <w:r w:rsidRPr="00CA6ED3">
        <w:rPr>
          <w:bCs/>
          <w:color w:val="7F0055"/>
        </w:rPr>
        <w:t>new</w:t>
      </w:r>
      <w:r w:rsidRPr="00CA6ED3">
        <w:t xml:space="preserve"> MyComparator()); </w:t>
      </w:r>
      <w:r w:rsidRPr="00CA6ED3">
        <w:rPr>
          <w:color w:val="3F7F5F"/>
        </w:rPr>
        <w:t>// Line-2</w:t>
      </w:r>
    </w:p>
    <w:p w14:paraId="2CD497D5" w14:textId="77777777" w:rsidR="00CA6ED3" w:rsidRPr="00CA6ED3" w:rsidRDefault="00CA6ED3" w:rsidP="00CA6ED3">
      <w:pPr>
        <w:pStyle w:val="Output"/>
        <w:rPr>
          <w:color w:val="4C483D" w:themeColor="text2"/>
        </w:rPr>
      </w:pPr>
      <w:r w:rsidRPr="00CA6ED3">
        <w:tab/>
      </w:r>
      <w:r w:rsidRPr="00CA6ED3">
        <w:tab/>
      </w:r>
    </w:p>
    <w:p w14:paraId="72D19700" w14:textId="77777777" w:rsidR="00CA6ED3" w:rsidRPr="00CA6ED3" w:rsidRDefault="00CA6ED3" w:rsidP="00CA6ED3">
      <w:pPr>
        <w:pStyle w:val="Output"/>
        <w:rPr>
          <w:color w:val="4C483D" w:themeColor="text2"/>
        </w:rPr>
      </w:pPr>
      <w:r w:rsidRPr="00CA6ED3">
        <w:tab/>
      </w:r>
      <w:r w:rsidRPr="00CA6ED3">
        <w:tab/>
      </w:r>
      <w:r w:rsidRPr="00CA6ED3">
        <w:rPr>
          <w:color w:val="6A3E3E"/>
        </w:rPr>
        <w:t>t</w:t>
      </w:r>
      <w:r w:rsidRPr="00CA6ED3">
        <w:t>.add(50);</w:t>
      </w:r>
    </w:p>
    <w:p w14:paraId="6D9AC5EC" w14:textId="078C381E" w:rsidR="00CA6ED3" w:rsidRPr="00CA6ED3" w:rsidRDefault="00CA6ED3" w:rsidP="00CA6ED3">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 xml:space="preserve">"After </w:t>
      </w:r>
      <w:r w:rsidR="00034CD4" w:rsidRPr="00CA6ED3">
        <w:rPr>
          <w:color w:val="2A00FF"/>
        </w:rPr>
        <w:t>50:</w:t>
      </w:r>
      <w:r w:rsidRPr="00CA6ED3">
        <w:rPr>
          <w:color w:val="2A00FF"/>
        </w:rPr>
        <w:t xml:space="preserve"> ------&gt; "</w:t>
      </w:r>
      <w:r w:rsidRPr="00CA6ED3">
        <w:t xml:space="preserve"> + </w:t>
      </w:r>
      <w:r w:rsidRPr="00CA6ED3">
        <w:rPr>
          <w:color w:val="6A3E3E"/>
        </w:rPr>
        <w:t>t</w:t>
      </w:r>
      <w:r w:rsidRPr="00CA6ED3">
        <w:t xml:space="preserve"> + </w:t>
      </w:r>
      <w:r w:rsidRPr="00CA6ED3">
        <w:rPr>
          <w:color w:val="2A00FF"/>
        </w:rPr>
        <w:t>"\n"</w:t>
      </w:r>
      <w:r w:rsidRPr="00CA6ED3">
        <w:t>);</w:t>
      </w:r>
    </w:p>
    <w:p w14:paraId="65A7D05D" w14:textId="77777777" w:rsidR="00CA6ED3" w:rsidRPr="00CA6ED3" w:rsidRDefault="00CA6ED3" w:rsidP="00CA6ED3">
      <w:pPr>
        <w:pStyle w:val="Output"/>
        <w:rPr>
          <w:color w:val="4C483D" w:themeColor="text2"/>
        </w:rPr>
      </w:pPr>
    </w:p>
    <w:p w14:paraId="71F173B2" w14:textId="77777777" w:rsidR="00CA6ED3" w:rsidRPr="00CA6ED3" w:rsidRDefault="00CA6ED3" w:rsidP="00CA6ED3">
      <w:pPr>
        <w:pStyle w:val="Output"/>
        <w:rPr>
          <w:color w:val="4C483D" w:themeColor="text2"/>
        </w:rPr>
      </w:pPr>
      <w:r w:rsidRPr="00CA6ED3">
        <w:tab/>
      </w:r>
      <w:r w:rsidRPr="00CA6ED3">
        <w:tab/>
      </w:r>
      <w:r w:rsidRPr="00CA6ED3">
        <w:rPr>
          <w:color w:val="6A3E3E"/>
        </w:rPr>
        <w:t>t</w:t>
      </w:r>
      <w:r w:rsidRPr="00CA6ED3">
        <w:t>.add(40);</w:t>
      </w:r>
    </w:p>
    <w:p w14:paraId="56F073CA" w14:textId="39C8C471" w:rsidR="00CA6ED3" w:rsidRPr="00CA6ED3" w:rsidRDefault="00CA6ED3" w:rsidP="00CA6ED3">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 xml:space="preserve">"After </w:t>
      </w:r>
      <w:r w:rsidR="00034CD4" w:rsidRPr="00CA6ED3">
        <w:rPr>
          <w:color w:val="2A00FF"/>
        </w:rPr>
        <w:t>40:</w:t>
      </w:r>
      <w:r w:rsidRPr="00CA6ED3">
        <w:rPr>
          <w:color w:val="2A00FF"/>
        </w:rPr>
        <w:t xml:space="preserve"> ------&gt; "</w:t>
      </w:r>
      <w:r w:rsidRPr="00CA6ED3">
        <w:t xml:space="preserve"> + </w:t>
      </w:r>
      <w:r w:rsidRPr="00CA6ED3">
        <w:rPr>
          <w:color w:val="6A3E3E"/>
        </w:rPr>
        <w:t>t</w:t>
      </w:r>
      <w:r w:rsidRPr="00CA6ED3">
        <w:t xml:space="preserve"> + </w:t>
      </w:r>
      <w:r w:rsidRPr="00CA6ED3">
        <w:rPr>
          <w:color w:val="2A00FF"/>
        </w:rPr>
        <w:t>"\n"</w:t>
      </w:r>
      <w:r w:rsidRPr="00CA6ED3">
        <w:t>);</w:t>
      </w:r>
    </w:p>
    <w:p w14:paraId="6196FD99" w14:textId="77777777" w:rsidR="00CA6ED3" w:rsidRPr="00CA6ED3" w:rsidRDefault="00CA6ED3" w:rsidP="00CA6ED3">
      <w:pPr>
        <w:pStyle w:val="Output"/>
        <w:rPr>
          <w:color w:val="4C483D" w:themeColor="text2"/>
        </w:rPr>
      </w:pPr>
    </w:p>
    <w:p w14:paraId="788BC207" w14:textId="77777777" w:rsidR="00CA6ED3" w:rsidRPr="00CA6ED3" w:rsidRDefault="00CA6ED3" w:rsidP="00CA6ED3">
      <w:pPr>
        <w:pStyle w:val="Output"/>
        <w:rPr>
          <w:color w:val="4C483D" w:themeColor="text2"/>
        </w:rPr>
      </w:pPr>
      <w:r w:rsidRPr="00CA6ED3">
        <w:tab/>
      </w:r>
      <w:r w:rsidRPr="00CA6ED3">
        <w:tab/>
      </w:r>
      <w:r w:rsidRPr="00CA6ED3">
        <w:rPr>
          <w:color w:val="6A3E3E"/>
        </w:rPr>
        <w:t>t</w:t>
      </w:r>
      <w:r w:rsidRPr="00CA6ED3">
        <w:t>.add(10);</w:t>
      </w:r>
    </w:p>
    <w:p w14:paraId="249F7284" w14:textId="33BBCBDD" w:rsidR="00CA6ED3" w:rsidRPr="00CA6ED3" w:rsidRDefault="00CA6ED3" w:rsidP="00CA6ED3">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 xml:space="preserve">"After </w:t>
      </w:r>
      <w:r w:rsidR="00034CD4" w:rsidRPr="00CA6ED3">
        <w:rPr>
          <w:color w:val="2A00FF"/>
        </w:rPr>
        <w:t>10:</w:t>
      </w:r>
      <w:r w:rsidRPr="00CA6ED3">
        <w:rPr>
          <w:color w:val="2A00FF"/>
        </w:rPr>
        <w:t xml:space="preserve"> ------&gt; "</w:t>
      </w:r>
      <w:r w:rsidRPr="00CA6ED3">
        <w:t xml:space="preserve"> + </w:t>
      </w:r>
      <w:r w:rsidRPr="00CA6ED3">
        <w:rPr>
          <w:color w:val="6A3E3E"/>
        </w:rPr>
        <w:t>t</w:t>
      </w:r>
      <w:r w:rsidRPr="00CA6ED3">
        <w:t xml:space="preserve"> + </w:t>
      </w:r>
      <w:r w:rsidRPr="00CA6ED3">
        <w:rPr>
          <w:color w:val="2A00FF"/>
        </w:rPr>
        <w:t>"\n"</w:t>
      </w:r>
      <w:r w:rsidRPr="00CA6ED3">
        <w:t>);</w:t>
      </w:r>
    </w:p>
    <w:p w14:paraId="13F9020E" w14:textId="77777777" w:rsidR="00CA6ED3" w:rsidRPr="00CA6ED3" w:rsidRDefault="00CA6ED3" w:rsidP="00CA6ED3">
      <w:pPr>
        <w:pStyle w:val="Output"/>
        <w:rPr>
          <w:color w:val="4C483D" w:themeColor="text2"/>
        </w:rPr>
      </w:pPr>
    </w:p>
    <w:p w14:paraId="52D08D3B" w14:textId="77777777" w:rsidR="00CA6ED3" w:rsidRPr="00CA6ED3" w:rsidRDefault="00CA6ED3" w:rsidP="00CA6ED3">
      <w:pPr>
        <w:pStyle w:val="Output"/>
        <w:rPr>
          <w:color w:val="4C483D" w:themeColor="text2"/>
        </w:rPr>
      </w:pPr>
      <w:r w:rsidRPr="00CA6ED3">
        <w:tab/>
      </w:r>
      <w:r w:rsidRPr="00CA6ED3">
        <w:tab/>
      </w:r>
      <w:r w:rsidRPr="00CA6ED3">
        <w:rPr>
          <w:color w:val="6A3E3E"/>
        </w:rPr>
        <w:t>t</w:t>
      </w:r>
      <w:r w:rsidRPr="00CA6ED3">
        <w:t>.add(30);</w:t>
      </w:r>
    </w:p>
    <w:p w14:paraId="25C6E87A" w14:textId="04A426C9" w:rsidR="00CA6ED3" w:rsidRPr="00CA6ED3" w:rsidRDefault="00CA6ED3" w:rsidP="00CA6ED3">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 xml:space="preserve">"After </w:t>
      </w:r>
      <w:r w:rsidR="00034CD4" w:rsidRPr="00CA6ED3">
        <w:rPr>
          <w:color w:val="2A00FF"/>
        </w:rPr>
        <w:t>30:</w:t>
      </w:r>
      <w:r w:rsidRPr="00CA6ED3">
        <w:rPr>
          <w:color w:val="2A00FF"/>
        </w:rPr>
        <w:t xml:space="preserve"> ------&gt; "</w:t>
      </w:r>
      <w:r w:rsidRPr="00CA6ED3">
        <w:t xml:space="preserve"> + </w:t>
      </w:r>
      <w:r w:rsidRPr="00CA6ED3">
        <w:rPr>
          <w:color w:val="6A3E3E"/>
        </w:rPr>
        <w:t>t</w:t>
      </w:r>
      <w:r w:rsidRPr="00CA6ED3">
        <w:t xml:space="preserve"> + </w:t>
      </w:r>
      <w:r w:rsidRPr="00CA6ED3">
        <w:rPr>
          <w:color w:val="2A00FF"/>
        </w:rPr>
        <w:t>"\n"</w:t>
      </w:r>
      <w:r w:rsidRPr="00CA6ED3">
        <w:t>);</w:t>
      </w:r>
    </w:p>
    <w:p w14:paraId="5AD15434" w14:textId="77777777" w:rsidR="00CA6ED3" w:rsidRPr="00CA6ED3" w:rsidRDefault="00CA6ED3" w:rsidP="00CA6ED3">
      <w:pPr>
        <w:pStyle w:val="Output"/>
        <w:rPr>
          <w:color w:val="4C483D" w:themeColor="text2"/>
        </w:rPr>
      </w:pPr>
    </w:p>
    <w:p w14:paraId="2B983E76" w14:textId="77777777" w:rsidR="00CA6ED3" w:rsidRPr="00CA6ED3" w:rsidRDefault="00CA6ED3" w:rsidP="00CA6ED3">
      <w:pPr>
        <w:pStyle w:val="Output"/>
        <w:rPr>
          <w:color w:val="4C483D" w:themeColor="text2"/>
        </w:rPr>
      </w:pPr>
      <w:r w:rsidRPr="00CA6ED3">
        <w:tab/>
      </w:r>
      <w:r w:rsidRPr="00CA6ED3">
        <w:tab/>
      </w:r>
      <w:r w:rsidRPr="00CA6ED3">
        <w:rPr>
          <w:color w:val="6A3E3E"/>
        </w:rPr>
        <w:t>t</w:t>
      </w:r>
      <w:r w:rsidRPr="00CA6ED3">
        <w:t>.add(20);</w:t>
      </w:r>
    </w:p>
    <w:p w14:paraId="0AA0FA1B" w14:textId="03E6B885" w:rsidR="00CA6ED3" w:rsidRPr="00CA6ED3" w:rsidRDefault="00CA6ED3" w:rsidP="00CA6ED3">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 xml:space="preserve">"After </w:t>
      </w:r>
      <w:r w:rsidR="00034CD4" w:rsidRPr="00CA6ED3">
        <w:rPr>
          <w:color w:val="2A00FF"/>
        </w:rPr>
        <w:t>20:</w:t>
      </w:r>
      <w:r w:rsidRPr="00CA6ED3">
        <w:rPr>
          <w:color w:val="2A00FF"/>
        </w:rPr>
        <w:t xml:space="preserve"> ------&gt; "</w:t>
      </w:r>
      <w:r w:rsidRPr="00CA6ED3">
        <w:t xml:space="preserve"> + </w:t>
      </w:r>
      <w:r w:rsidRPr="00CA6ED3">
        <w:rPr>
          <w:color w:val="6A3E3E"/>
        </w:rPr>
        <w:t>t</w:t>
      </w:r>
      <w:r w:rsidRPr="00CA6ED3">
        <w:t xml:space="preserve"> + </w:t>
      </w:r>
      <w:r w:rsidRPr="00CA6ED3">
        <w:rPr>
          <w:color w:val="2A00FF"/>
        </w:rPr>
        <w:t>"\n"</w:t>
      </w:r>
      <w:r w:rsidRPr="00CA6ED3">
        <w:t>);</w:t>
      </w:r>
    </w:p>
    <w:p w14:paraId="5CA78AFD" w14:textId="77777777" w:rsidR="00CA6ED3" w:rsidRPr="00CA6ED3" w:rsidRDefault="00CA6ED3" w:rsidP="00CA6ED3">
      <w:pPr>
        <w:pStyle w:val="Output"/>
        <w:rPr>
          <w:color w:val="4C483D" w:themeColor="text2"/>
        </w:rPr>
      </w:pPr>
    </w:p>
    <w:p w14:paraId="6F04C55F" w14:textId="2785FDBF" w:rsidR="00CA6ED3" w:rsidRPr="00CA6ED3" w:rsidRDefault="00CA6ED3" w:rsidP="00CA6ED3">
      <w:pPr>
        <w:pStyle w:val="Output"/>
        <w:rPr>
          <w:color w:val="4C483D" w:themeColor="text2"/>
        </w:rPr>
      </w:pPr>
      <w:r w:rsidRPr="00CA6ED3">
        <w:t xml:space="preserve">           </w:t>
      </w:r>
      <w:r>
        <w:tab/>
      </w:r>
      <w:r w:rsidRPr="00CA6ED3">
        <w:rPr>
          <w:color w:val="3F7F5F"/>
        </w:rPr>
        <w:t>//See here we are adding 1, which is less than all exiting elements.</w:t>
      </w:r>
    </w:p>
    <w:p w14:paraId="2514C8FF" w14:textId="77777777" w:rsidR="00CA6ED3" w:rsidRPr="00CA6ED3" w:rsidRDefault="00CA6ED3" w:rsidP="00CA6ED3">
      <w:pPr>
        <w:pStyle w:val="Output"/>
        <w:rPr>
          <w:color w:val="4C483D" w:themeColor="text2"/>
        </w:rPr>
      </w:pPr>
      <w:r w:rsidRPr="00CA6ED3">
        <w:tab/>
      </w:r>
      <w:r w:rsidRPr="00CA6ED3">
        <w:tab/>
      </w:r>
      <w:r w:rsidRPr="00CA6ED3">
        <w:rPr>
          <w:color w:val="3F7F5F"/>
        </w:rPr>
        <w:t>//So, it will compare with almost all elements using compare() method</w:t>
      </w:r>
    </w:p>
    <w:p w14:paraId="296F9F4D" w14:textId="77777777" w:rsidR="00CA6ED3" w:rsidRPr="00CA6ED3" w:rsidRDefault="00CA6ED3" w:rsidP="00CA6ED3">
      <w:pPr>
        <w:pStyle w:val="Output"/>
        <w:rPr>
          <w:color w:val="4C483D" w:themeColor="text2"/>
        </w:rPr>
      </w:pPr>
      <w:r w:rsidRPr="00CA6ED3">
        <w:tab/>
      </w:r>
      <w:r w:rsidRPr="00CA6ED3">
        <w:tab/>
      </w:r>
      <w:r w:rsidRPr="00CA6ED3">
        <w:rPr>
          <w:color w:val="6A3E3E"/>
        </w:rPr>
        <w:t>t</w:t>
      </w:r>
      <w:r w:rsidRPr="00CA6ED3">
        <w:t>.add(1);</w:t>
      </w:r>
    </w:p>
    <w:p w14:paraId="22597B67" w14:textId="4447C67B" w:rsidR="00CA6ED3" w:rsidRPr="00CA6ED3" w:rsidRDefault="00CA6ED3" w:rsidP="00CA6ED3">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 xml:space="preserve">"After </w:t>
      </w:r>
      <w:r w:rsidR="00034CD4" w:rsidRPr="00CA6ED3">
        <w:rPr>
          <w:color w:val="2A00FF"/>
        </w:rPr>
        <w:t>1:</w:t>
      </w:r>
      <w:r w:rsidRPr="00CA6ED3">
        <w:rPr>
          <w:color w:val="2A00FF"/>
        </w:rPr>
        <w:t xml:space="preserve"> ------&gt; "</w:t>
      </w:r>
      <w:r w:rsidRPr="00CA6ED3">
        <w:t xml:space="preserve"> + </w:t>
      </w:r>
      <w:r w:rsidRPr="00CA6ED3">
        <w:rPr>
          <w:color w:val="6A3E3E"/>
        </w:rPr>
        <w:t>t</w:t>
      </w:r>
      <w:r w:rsidRPr="00CA6ED3">
        <w:t xml:space="preserve"> + </w:t>
      </w:r>
      <w:r w:rsidRPr="00CA6ED3">
        <w:rPr>
          <w:color w:val="2A00FF"/>
        </w:rPr>
        <w:t>"\n"</w:t>
      </w:r>
      <w:r w:rsidRPr="00CA6ED3">
        <w:t>);</w:t>
      </w:r>
    </w:p>
    <w:p w14:paraId="5DDFE1DA" w14:textId="77777777" w:rsidR="00CA6ED3" w:rsidRPr="00CA6ED3" w:rsidRDefault="00CA6ED3" w:rsidP="00CA6ED3">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6A3E3E"/>
        </w:rPr>
        <w:t>t</w:t>
      </w:r>
      <w:r w:rsidRPr="00CA6ED3">
        <w:t>);</w:t>
      </w:r>
    </w:p>
    <w:p w14:paraId="70E85450" w14:textId="77777777" w:rsidR="00CA6ED3" w:rsidRPr="00CA6ED3" w:rsidRDefault="00CA6ED3" w:rsidP="00CA6ED3">
      <w:pPr>
        <w:pStyle w:val="Output"/>
        <w:rPr>
          <w:color w:val="4C483D" w:themeColor="text2"/>
        </w:rPr>
      </w:pPr>
      <w:r w:rsidRPr="00CA6ED3">
        <w:tab/>
        <w:t>}</w:t>
      </w:r>
    </w:p>
    <w:p w14:paraId="1BF78563" w14:textId="77777777" w:rsidR="00CA6ED3" w:rsidRPr="00CA6ED3" w:rsidRDefault="00CA6ED3" w:rsidP="00CA6ED3">
      <w:pPr>
        <w:pStyle w:val="Output"/>
        <w:rPr>
          <w:color w:val="4C483D" w:themeColor="text2"/>
        </w:rPr>
      </w:pPr>
      <w:r w:rsidRPr="00CA6ED3">
        <w:t>}</w:t>
      </w:r>
    </w:p>
    <w:p w14:paraId="092BE569" w14:textId="77777777" w:rsidR="00034CD4" w:rsidRDefault="00034CD4" w:rsidP="00034CD4">
      <w:pPr>
        <w:pStyle w:val="Output"/>
        <w:shd w:val="clear" w:color="auto" w:fill="000000" w:themeFill="text1"/>
        <w:rPr>
          <w:color w:val="4C483D" w:themeColor="text2"/>
        </w:rPr>
      </w:pPr>
      <w:r>
        <w:t>newObj: 50, oldObj: 50</w:t>
      </w:r>
    </w:p>
    <w:p w14:paraId="740CA424" w14:textId="075DC701" w:rsidR="00034CD4" w:rsidRDefault="00034CD4" w:rsidP="00034CD4">
      <w:pPr>
        <w:pStyle w:val="Output"/>
        <w:shd w:val="clear" w:color="auto" w:fill="000000" w:themeFill="text1"/>
        <w:rPr>
          <w:color w:val="4C483D" w:themeColor="text2"/>
        </w:rPr>
      </w:pPr>
      <w:r>
        <w:t xml:space="preserve">After </w:t>
      </w:r>
      <w:r w:rsidR="008C53F7">
        <w:t>50:</w:t>
      </w:r>
      <w:r>
        <w:t xml:space="preserve"> ------&gt; [50]</w:t>
      </w:r>
    </w:p>
    <w:p w14:paraId="2401DF5B" w14:textId="77777777" w:rsidR="00034CD4" w:rsidRDefault="00034CD4" w:rsidP="00034CD4">
      <w:pPr>
        <w:pStyle w:val="Output"/>
        <w:shd w:val="clear" w:color="auto" w:fill="000000" w:themeFill="text1"/>
        <w:rPr>
          <w:color w:val="4C483D" w:themeColor="text2"/>
        </w:rPr>
      </w:pPr>
    </w:p>
    <w:p w14:paraId="76E27DA6" w14:textId="77777777" w:rsidR="00034CD4" w:rsidRDefault="00034CD4" w:rsidP="00034CD4">
      <w:pPr>
        <w:pStyle w:val="Output"/>
        <w:shd w:val="clear" w:color="auto" w:fill="000000" w:themeFill="text1"/>
        <w:rPr>
          <w:color w:val="4C483D" w:themeColor="text2"/>
        </w:rPr>
      </w:pPr>
      <w:r>
        <w:t>newObj: 50, oldObj: 40</w:t>
      </w:r>
    </w:p>
    <w:p w14:paraId="69FB301B" w14:textId="56D903E9" w:rsidR="00034CD4" w:rsidRDefault="00034CD4" w:rsidP="00034CD4">
      <w:pPr>
        <w:pStyle w:val="Output"/>
        <w:shd w:val="clear" w:color="auto" w:fill="000000" w:themeFill="text1"/>
        <w:rPr>
          <w:color w:val="4C483D" w:themeColor="text2"/>
        </w:rPr>
      </w:pPr>
      <w:r>
        <w:t xml:space="preserve">After </w:t>
      </w:r>
      <w:r w:rsidR="008C53F7">
        <w:t>40:</w:t>
      </w:r>
      <w:r>
        <w:t xml:space="preserve"> ------&gt; [50, 40]</w:t>
      </w:r>
    </w:p>
    <w:p w14:paraId="64715DBD" w14:textId="77777777" w:rsidR="00034CD4" w:rsidRDefault="00034CD4" w:rsidP="00034CD4">
      <w:pPr>
        <w:pStyle w:val="Output"/>
        <w:shd w:val="clear" w:color="auto" w:fill="000000" w:themeFill="text1"/>
        <w:rPr>
          <w:color w:val="4C483D" w:themeColor="text2"/>
        </w:rPr>
      </w:pPr>
    </w:p>
    <w:p w14:paraId="6C260502" w14:textId="77777777" w:rsidR="00034CD4" w:rsidRDefault="00034CD4" w:rsidP="00034CD4">
      <w:pPr>
        <w:pStyle w:val="Output"/>
        <w:shd w:val="clear" w:color="auto" w:fill="000000" w:themeFill="text1"/>
        <w:rPr>
          <w:color w:val="4C483D" w:themeColor="text2"/>
        </w:rPr>
      </w:pPr>
      <w:r>
        <w:t>newObj: 50, oldObj: 10</w:t>
      </w:r>
    </w:p>
    <w:p w14:paraId="099B0668" w14:textId="77777777" w:rsidR="00034CD4" w:rsidRDefault="00034CD4" w:rsidP="00034CD4">
      <w:pPr>
        <w:pStyle w:val="Output"/>
        <w:shd w:val="clear" w:color="auto" w:fill="000000" w:themeFill="text1"/>
        <w:rPr>
          <w:color w:val="4C483D" w:themeColor="text2"/>
        </w:rPr>
      </w:pPr>
      <w:r>
        <w:t>newObj: 40, oldObj: 10</w:t>
      </w:r>
    </w:p>
    <w:p w14:paraId="1B516DD2" w14:textId="3A11945A" w:rsidR="00034CD4" w:rsidRDefault="00034CD4" w:rsidP="00034CD4">
      <w:pPr>
        <w:pStyle w:val="Output"/>
        <w:shd w:val="clear" w:color="auto" w:fill="000000" w:themeFill="text1"/>
        <w:rPr>
          <w:color w:val="4C483D" w:themeColor="text2"/>
        </w:rPr>
      </w:pPr>
      <w:r>
        <w:t xml:space="preserve">After </w:t>
      </w:r>
      <w:r w:rsidR="008C53F7">
        <w:t>10:</w:t>
      </w:r>
      <w:r>
        <w:t xml:space="preserve"> ------&gt; [50, 40, 10]</w:t>
      </w:r>
    </w:p>
    <w:p w14:paraId="6B6CCB78" w14:textId="77777777" w:rsidR="00034CD4" w:rsidRDefault="00034CD4" w:rsidP="00034CD4">
      <w:pPr>
        <w:pStyle w:val="Output"/>
        <w:shd w:val="clear" w:color="auto" w:fill="000000" w:themeFill="text1"/>
        <w:rPr>
          <w:color w:val="4C483D" w:themeColor="text2"/>
        </w:rPr>
      </w:pPr>
      <w:r>
        <w:t>newObj: 40, oldObj: 30</w:t>
      </w:r>
    </w:p>
    <w:p w14:paraId="47C6A657" w14:textId="77777777" w:rsidR="00034CD4" w:rsidRDefault="00034CD4" w:rsidP="00034CD4">
      <w:pPr>
        <w:pStyle w:val="Output"/>
        <w:shd w:val="clear" w:color="auto" w:fill="000000" w:themeFill="text1"/>
        <w:rPr>
          <w:color w:val="4C483D" w:themeColor="text2"/>
        </w:rPr>
      </w:pPr>
      <w:r>
        <w:t>newObj: 10, oldObj: 30</w:t>
      </w:r>
    </w:p>
    <w:p w14:paraId="2AE8393D" w14:textId="5C1A3956" w:rsidR="00034CD4" w:rsidRDefault="00034CD4" w:rsidP="00034CD4">
      <w:pPr>
        <w:pStyle w:val="Output"/>
        <w:shd w:val="clear" w:color="auto" w:fill="000000" w:themeFill="text1"/>
        <w:rPr>
          <w:color w:val="4C483D" w:themeColor="text2"/>
        </w:rPr>
      </w:pPr>
      <w:r>
        <w:lastRenderedPageBreak/>
        <w:t xml:space="preserve">After </w:t>
      </w:r>
      <w:r w:rsidR="008C53F7">
        <w:t>30:</w:t>
      </w:r>
      <w:r>
        <w:t xml:space="preserve"> ------&gt; [50, 40, 30, 10]</w:t>
      </w:r>
    </w:p>
    <w:p w14:paraId="29E8A6A3" w14:textId="77777777" w:rsidR="00034CD4" w:rsidRDefault="00034CD4" w:rsidP="00034CD4">
      <w:pPr>
        <w:pStyle w:val="Output"/>
        <w:shd w:val="clear" w:color="auto" w:fill="000000" w:themeFill="text1"/>
        <w:rPr>
          <w:color w:val="4C483D" w:themeColor="text2"/>
        </w:rPr>
      </w:pPr>
    </w:p>
    <w:p w14:paraId="5D4D8E02" w14:textId="77777777" w:rsidR="00034CD4" w:rsidRDefault="00034CD4" w:rsidP="00034CD4">
      <w:pPr>
        <w:pStyle w:val="Output"/>
        <w:shd w:val="clear" w:color="auto" w:fill="000000" w:themeFill="text1"/>
        <w:rPr>
          <w:color w:val="4C483D" w:themeColor="text2"/>
        </w:rPr>
      </w:pPr>
      <w:r>
        <w:t>newObj: 40, oldObj: 20</w:t>
      </w:r>
    </w:p>
    <w:p w14:paraId="034DD7EB" w14:textId="77777777" w:rsidR="00034CD4" w:rsidRDefault="00034CD4" w:rsidP="00034CD4">
      <w:pPr>
        <w:pStyle w:val="Output"/>
        <w:shd w:val="clear" w:color="auto" w:fill="000000" w:themeFill="text1"/>
        <w:rPr>
          <w:color w:val="4C483D" w:themeColor="text2"/>
        </w:rPr>
      </w:pPr>
      <w:r>
        <w:t>newObj: 10, oldObj: 20</w:t>
      </w:r>
    </w:p>
    <w:p w14:paraId="5C610924" w14:textId="77777777" w:rsidR="00034CD4" w:rsidRDefault="00034CD4" w:rsidP="00034CD4">
      <w:pPr>
        <w:pStyle w:val="Output"/>
        <w:shd w:val="clear" w:color="auto" w:fill="000000" w:themeFill="text1"/>
        <w:rPr>
          <w:color w:val="4C483D" w:themeColor="text2"/>
        </w:rPr>
      </w:pPr>
      <w:r>
        <w:t>newObj: 30, oldObj: 20</w:t>
      </w:r>
    </w:p>
    <w:p w14:paraId="11A8A1D2" w14:textId="78D8A4A9" w:rsidR="00034CD4" w:rsidRDefault="00034CD4" w:rsidP="00034CD4">
      <w:pPr>
        <w:pStyle w:val="Output"/>
        <w:shd w:val="clear" w:color="auto" w:fill="000000" w:themeFill="text1"/>
        <w:rPr>
          <w:color w:val="4C483D" w:themeColor="text2"/>
        </w:rPr>
      </w:pPr>
      <w:r>
        <w:t xml:space="preserve">After </w:t>
      </w:r>
      <w:r w:rsidR="008C53F7">
        <w:t>20:</w:t>
      </w:r>
      <w:r>
        <w:t xml:space="preserve"> ------&gt; [50, 40, 30, 20, 10]</w:t>
      </w:r>
    </w:p>
    <w:p w14:paraId="0D54A373" w14:textId="77777777" w:rsidR="00034CD4" w:rsidRDefault="00034CD4" w:rsidP="00034CD4">
      <w:pPr>
        <w:pStyle w:val="Output"/>
        <w:shd w:val="clear" w:color="auto" w:fill="000000" w:themeFill="text1"/>
        <w:rPr>
          <w:color w:val="4C483D" w:themeColor="text2"/>
        </w:rPr>
      </w:pPr>
    </w:p>
    <w:p w14:paraId="030F2210" w14:textId="77777777" w:rsidR="00034CD4" w:rsidRDefault="00034CD4" w:rsidP="00034CD4">
      <w:pPr>
        <w:pStyle w:val="Output"/>
        <w:shd w:val="clear" w:color="auto" w:fill="000000" w:themeFill="text1"/>
        <w:rPr>
          <w:color w:val="4C483D" w:themeColor="text2"/>
        </w:rPr>
      </w:pPr>
      <w:r>
        <w:t>newObj: 40, oldObj: 1</w:t>
      </w:r>
    </w:p>
    <w:p w14:paraId="769A6486" w14:textId="77777777" w:rsidR="00034CD4" w:rsidRDefault="00034CD4" w:rsidP="00034CD4">
      <w:pPr>
        <w:pStyle w:val="Output"/>
        <w:shd w:val="clear" w:color="auto" w:fill="000000" w:themeFill="text1"/>
        <w:rPr>
          <w:color w:val="4C483D" w:themeColor="text2"/>
        </w:rPr>
      </w:pPr>
      <w:r>
        <w:t>newObj: 20, oldObj: 1</w:t>
      </w:r>
    </w:p>
    <w:p w14:paraId="1C0F6909" w14:textId="77777777" w:rsidR="00034CD4" w:rsidRDefault="00034CD4" w:rsidP="00034CD4">
      <w:pPr>
        <w:pStyle w:val="Output"/>
        <w:shd w:val="clear" w:color="auto" w:fill="000000" w:themeFill="text1"/>
        <w:rPr>
          <w:color w:val="4C483D" w:themeColor="text2"/>
        </w:rPr>
      </w:pPr>
      <w:r>
        <w:t>newObj: 10, oldObj: 1</w:t>
      </w:r>
    </w:p>
    <w:p w14:paraId="163D4E85" w14:textId="564CB8D0" w:rsidR="00034CD4" w:rsidRDefault="00034CD4" w:rsidP="00034CD4">
      <w:pPr>
        <w:pStyle w:val="Output"/>
        <w:shd w:val="clear" w:color="auto" w:fill="000000" w:themeFill="text1"/>
        <w:rPr>
          <w:color w:val="4C483D" w:themeColor="text2"/>
        </w:rPr>
      </w:pPr>
      <w:r>
        <w:t xml:space="preserve">After </w:t>
      </w:r>
      <w:r w:rsidR="008C53F7">
        <w:t>1:</w:t>
      </w:r>
      <w:r>
        <w:t xml:space="preserve"> ------&gt; [50, 40, 30, 20, 10, 1]</w:t>
      </w:r>
    </w:p>
    <w:p w14:paraId="48FA0C66" w14:textId="77777777" w:rsidR="00034CD4" w:rsidRDefault="00034CD4" w:rsidP="00034CD4">
      <w:pPr>
        <w:pStyle w:val="Output"/>
        <w:shd w:val="clear" w:color="auto" w:fill="000000" w:themeFill="text1"/>
        <w:rPr>
          <w:color w:val="4C483D" w:themeColor="text2"/>
        </w:rPr>
      </w:pPr>
    </w:p>
    <w:p w14:paraId="3BBA74DB" w14:textId="77777777" w:rsidR="00034CD4" w:rsidRDefault="00034CD4" w:rsidP="00034CD4">
      <w:pPr>
        <w:pStyle w:val="Output"/>
        <w:shd w:val="clear" w:color="auto" w:fill="000000" w:themeFill="text1"/>
        <w:rPr>
          <w:color w:val="4C483D" w:themeColor="text2"/>
        </w:rPr>
      </w:pPr>
      <w:r>
        <w:t>[50, 40, 30, 20, 10, 1]</w:t>
      </w:r>
    </w:p>
    <w:p w14:paraId="5ADC54CF" w14:textId="7AFAE614" w:rsidR="00C26629" w:rsidRDefault="00FC4AEE" w:rsidP="00FC4AEE">
      <w:r>
        <w:rPr>
          <w:rFonts w:ascii="Consolas" w:hAnsi="Consolas" w:cs="Consolas"/>
          <w:color w:val="000000"/>
        </w:rPr>
        <w:t>[50, 40, 30, 20, 10, 1]</w:t>
      </w:r>
      <w:r>
        <w:t xml:space="preserve"> At</w:t>
      </w:r>
      <w:r w:rsidR="00C26629">
        <w:t xml:space="preserve"> </w:t>
      </w:r>
      <w:r w:rsidR="00C26629">
        <w:rPr>
          <w:b/>
          <w:color w:val="00B050"/>
        </w:rPr>
        <w:t>Line1,</w:t>
      </w:r>
      <w:r w:rsidR="00C26629">
        <w:rPr>
          <w:color w:val="00B050"/>
        </w:rPr>
        <w:t xml:space="preserve"> </w:t>
      </w:r>
      <w:r w:rsidR="00C26629">
        <w:t xml:space="preserve">if we </w:t>
      </w:r>
      <w:r w:rsidR="00C26629">
        <w:rPr>
          <w:rStyle w:val="HowitworksChar"/>
        </w:rPr>
        <w:t>not</w:t>
      </w:r>
      <w:r w:rsidR="00C26629">
        <w:t xml:space="preserve"> passing </w:t>
      </w:r>
      <w:r w:rsidR="00C26629">
        <w:rPr>
          <w:rStyle w:val="HowitworksChar"/>
        </w:rPr>
        <w:t>MyComparator</w:t>
      </w:r>
      <w:r w:rsidR="00C26629">
        <w:t xml:space="preserve"> object then internally JVM will call </w:t>
      </w:r>
      <w:r w:rsidR="00C26629">
        <w:rPr>
          <w:b/>
        </w:rPr>
        <w:t>compareTo()</w:t>
      </w:r>
      <w:r w:rsidR="00C26629">
        <w:t xml:space="preserve"> method which is for default Natural Sorting order.in this case output is [0,5,10,15,20]. </w:t>
      </w:r>
    </w:p>
    <w:p w14:paraId="0635C69D" w14:textId="77777777" w:rsidR="00FC4AEE" w:rsidRDefault="00FC4AEE" w:rsidP="00FC4AEE">
      <w:pPr>
        <w:spacing w:line="240" w:lineRule="auto"/>
      </w:pPr>
    </w:p>
    <w:p w14:paraId="202DA548" w14:textId="4F388B47" w:rsidR="00FC4AEE" w:rsidRDefault="00C26629" w:rsidP="00FC4AEE">
      <w:r>
        <w:t xml:space="preserve">At </w:t>
      </w:r>
      <w:r>
        <w:rPr>
          <w:b/>
          <w:color w:val="00B050"/>
        </w:rPr>
        <w:t>Line</w:t>
      </w:r>
      <w:r w:rsidR="000C49E9">
        <w:rPr>
          <w:b/>
          <w:color w:val="00B050"/>
        </w:rPr>
        <w:t>2</w:t>
      </w:r>
      <w:r>
        <w:rPr>
          <w:b/>
          <w:color w:val="00B050"/>
        </w:rPr>
        <w:t>,</w:t>
      </w:r>
      <w:r>
        <w:rPr>
          <w:color w:val="00B050"/>
        </w:rPr>
        <w:t xml:space="preserve"> </w:t>
      </w:r>
      <w:r>
        <w:t xml:space="preserve">if we passing </w:t>
      </w:r>
      <w:r>
        <w:rPr>
          <w:rStyle w:val="HowitworksChar"/>
        </w:rPr>
        <w:t>MyComparator</w:t>
      </w:r>
      <w:r>
        <w:t xml:space="preserve"> object then JVM will call </w:t>
      </w:r>
      <w:r>
        <w:rPr>
          <w:b/>
        </w:rPr>
        <w:t>compare()</w:t>
      </w:r>
      <w:r>
        <w:t xml:space="preserve"> method which is for customize Sorting order.in this case output is [20,15,10,5,0]. </w:t>
      </w:r>
    </w:p>
    <w:p w14:paraId="3262609E" w14:textId="77777777" w:rsidR="00FC4AEE" w:rsidRDefault="00FC4AEE" w:rsidP="00FC4AEE">
      <w:pPr>
        <w:spacing w:line="240" w:lineRule="auto"/>
      </w:pPr>
    </w:p>
    <w:p w14:paraId="2B8A37C1" w14:textId="13EDFEBA" w:rsidR="00C26629" w:rsidRDefault="00C26629" w:rsidP="00C26629">
      <w:r>
        <w:rPr>
          <w:noProof/>
          <w:lang w:eastAsia="en-US"/>
        </w:rPr>
        <w:drawing>
          <wp:inline distT="0" distB="0" distL="0" distR="0" wp14:anchorId="0E47A5D1" wp14:editId="18681D79">
            <wp:extent cx="3615316" cy="3801756"/>
            <wp:effectExtent l="0" t="0" r="4445" b="8255"/>
            <wp:docPr id="213" name="Picture 213"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mps"/>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648586" cy="3836742"/>
                    </a:xfrm>
                    <a:prstGeom prst="rect">
                      <a:avLst/>
                    </a:prstGeom>
                    <a:noFill/>
                    <a:ln>
                      <a:noFill/>
                    </a:ln>
                  </pic:spPr>
                </pic:pic>
              </a:graphicData>
            </a:graphic>
          </wp:inline>
        </w:drawing>
      </w:r>
    </w:p>
    <w:p w14:paraId="2C51E244" w14:textId="77777777" w:rsidR="001037EB" w:rsidRDefault="001037EB" w:rsidP="001037EB">
      <w:pPr>
        <w:spacing w:line="240" w:lineRule="auto"/>
      </w:pPr>
    </w:p>
    <w:p w14:paraId="7089A3BA" w14:textId="77777777" w:rsidR="00C26629" w:rsidRDefault="00C26629" w:rsidP="001037EB">
      <w:pPr>
        <w:spacing w:line="240" w:lineRule="auto"/>
      </w:pPr>
      <w:r>
        <w:t>As the same way if we want to change String order we do as follows</w:t>
      </w:r>
    </w:p>
    <w:p w14:paraId="6B5B14BF" w14:textId="77777777" w:rsidR="00C26629" w:rsidRPr="00622081" w:rsidRDefault="00C26629" w:rsidP="001037EB">
      <w:pPr>
        <w:pStyle w:val="Output"/>
      </w:pPr>
      <w:r w:rsidRPr="00622081">
        <w:rPr>
          <w:bCs/>
          <w:color w:val="7F0055"/>
        </w:rPr>
        <w:t>public</w:t>
      </w:r>
      <w:r w:rsidRPr="00622081">
        <w:t xml:space="preserve"> </w:t>
      </w:r>
      <w:r w:rsidRPr="00622081">
        <w:rPr>
          <w:bCs/>
          <w:color w:val="7F0055"/>
        </w:rPr>
        <w:t>class</w:t>
      </w:r>
      <w:r w:rsidRPr="00622081">
        <w:t xml:space="preserve"> TreesetStringComp {</w:t>
      </w:r>
    </w:p>
    <w:p w14:paraId="2037DF18" w14:textId="77777777" w:rsidR="00C26629" w:rsidRPr="00622081" w:rsidRDefault="00C26629" w:rsidP="001037EB">
      <w:pPr>
        <w:pStyle w:val="Output"/>
      </w:pPr>
      <w:r w:rsidRPr="00622081">
        <w:tab/>
      </w:r>
      <w:r w:rsidRPr="00622081">
        <w:rPr>
          <w:bCs/>
          <w:color w:val="7F0055"/>
        </w:rPr>
        <w:t>public</w:t>
      </w:r>
      <w:r w:rsidRPr="00622081">
        <w:t xml:space="preserve"> </w:t>
      </w:r>
      <w:r w:rsidRPr="00622081">
        <w:rPr>
          <w:bCs/>
          <w:color w:val="7F0055"/>
        </w:rPr>
        <w:t>static</w:t>
      </w:r>
      <w:r w:rsidRPr="00622081">
        <w:t xml:space="preserve"> </w:t>
      </w:r>
      <w:r w:rsidRPr="00622081">
        <w:rPr>
          <w:bCs/>
          <w:color w:val="7F0055"/>
        </w:rPr>
        <w:t>void</w:t>
      </w:r>
      <w:r w:rsidRPr="00622081">
        <w:t xml:space="preserve"> main(String[] </w:t>
      </w:r>
      <w:r w:rsidRPr="00622081">
        <w:rPr>
          <w:color w:val="6A3E3E"/>
        </w:rPr>
        <w:t>args</w:t>
      </w:r>
      <w:r w:rsidRPr="00622081">
        <w:t>) {</w:t>
      </w:r>
    </w:p>
    <w:p w14:paraId="1A76715D" w14:textId="77777777" w:rsidR="00C26629" w:rsidRPr="00622081" w:rsidRDefault="00C26629" w:rsidP="001037EB">
      <w:pPr>
        <w:pStyle w:val="Output"/>
      </w:pPr>
      <w:r w:rsidRPr="00622081">
        <w:tab/>
      </w:r>
      <w:r w:rsidRPr="00622081">
        <w:tab/>
        <w:t xml:space="preserve">TreeSet </w:t>
      </w:r>
      <w:r w:rsidRPr="00622081">
        <w:rPr>
          <w:color w:val="6A3E3E"/>
        </w:rPr>
        <w:t>t</w:t>
      </w:r>
      <w:r w:rsidRPr="00622081">
        <w:t xml:space="preserve"> = </w:t>
      </w:r>
      <w:r w:rsidRPr="00622081">
        <w:rPr>
          <w:bCs/>
          <w:color w:val="7F0055"/>
        </w:rPr>
        <w:t>new</w:t>
      </w:r>
      <w:r w:rsidRPr="00622081">
        <w:t xml:space="preserve"> TreeSet(</w:t>
      </w:r>
      <w:r w:rsidRPr="00622081">
        <w:rPr>
          <w:bCs/>
          <w:color w:val="7F0055"/>
        </w:rPr>
        <w:t>new</w:t>
      </w:r>
      <w:r w:rsidRPr="00622081">
        <w:t xml:space="preserve"> MyComparators());</w:t>
      </w:r>
    </w:p>
    <w:p w14:paraId="4CE7C7DD" w14:textId="77777777" w:rsidR="00C26629" w:rsidRPr="00622081" w:rsidRDefault="00C26629" w:rsidP="001037EB">
      <w:pPr>
        <w:pStyle w:val="Output"/>
      </w:pPr>
      <w:r w:rsidRPr="00622081">
        <w:tab/>
      </w:r>
      <w:r w:rsidRPr="00622081">
        <w:tab/>
      </w:r>
      <w:r w:rsidRPr="00622081">
        <w:rPr>
          <w:color w:val="6A3E3E"/>
        </w:rPr>
        <w:t>t</w:t>
      </w:r>
      <w:r w:rsidRPr="00622081">
        <w:t>.add(</w:t>
      </w:r>
      <w:r w:rsidRPr="00622081">
        <w:rPr>
          <w:color w:val="2A00FF"/>
        </w:rPr>
        <w:t>"HYDERABAD"</w:t>
      </w:r>
      <w:r w:rsidRPr="00622081">
        <w:t>);</w:t>
      </w:r>
    </w:p>
    <w:p w14:paraId="72EB4345" w14:textId="77777777" w:rsidR="00C26629" w:rsidRPr="00622081" w:rsidRDefault="00C26629" w:rsidP="001037EB">
      <w:pPr>
        <w:pStyle w:val="Output"/>
      </w:pPr>
      <w:r w:rsidRPr="00622081">
        <w:tab/>
      </w:r>
      <w:r w:rsidRPr="00622081">
        <w:tab/>
      </w:r>
      <w:r w:rsidRPr="00622081">
        <w:rPr>
          <w:color w:val="6A3E3E"/>
        </w:rPr>
        <w:t>t</w:t>
      </w:r>
      <w:r w:rsidRPr="00622081">
        <w:t>.add(</w:t>
      </w:r>
      <w:r w:rsidRPr="00622081">
        <w:rPr>
          <w:color w:val="2A00FF"/>
        </w:rPr>
        <w:t>"VIJAYAWADA"</w:t>
      </w:r>
      <w:r w:rsidRPr="00622081">
        <w:t>);</w:t>
      </w:r>
    </w:p>
    <w:p w14:paraId="4680B40A" w14:textId="77777777" w:rsidR="00C26629" w:rsidRPr="00622081" w:rsidRDefault="00C26629" w:rsidP="001037EB">
      <w:pPr>
        <w:pStyle w:val="Output"/>
      </w:pPr>
      <w:r w:rsidRPr="00622081">
        <w:tab/>
      </w:r>
      <w:r w:rsidRPr="00622081">
        <w:tab/>
      </w:r>
      <w:r w:rsidRPr="00622081">
        <w:rPr>
          <w:color w:val="6A3E3E"/>
        </w:rPr>
        <w:t>t</w:t>
      </w:r>
      <w:r w:rsidRPr="00622081">
        <w:t>.add(</w:t>
      </w:r>
      <w:r w:rsidRPr="00622081">
        <w:rPr>
          <w:color w:val="2A00FF"/>
        </w:rPr>
        <w:t>"BANGLORE"</w:t>
      </w:r>
      <w:r w:rsidRPr="00622081">
        <w:t>);</w:t>
      </w:r>
    </w:p>
    <w:p w14:paraId="5287B4C8" w14:textId="77777777" w:rsidR="00C26629" w:rsidRPr="00622081" w:rsidRDefault="00C26629" w:rsidP="001037EB">
      <w:pPr>
        <w:pStyle w:val="Output"/>
      </w:pPr>
      <w:r w:rsidRPr="00622081">
        <w:tab/>
      </w:r>
      <w:r w:rsidRPr="00622081">
        <w:tab/>
      </w:r>
      <w:r w:rsidRPr="00622081">
        <w:rPr>
          <w:color w:val="6A3E3E"/>
        </w:rPr>
        <w:t>t</w:t>
      </w:r>
      <w:r w:rsidRPr="00622081">
        <w:t>.add(</w:t>
      </w:r>
      <w:r w:rsidRPr="00622081">
        <w:rPr>
          <w:color w:val="2A00FF"/>
        </w:rPr>
        <w:t>"VIZAG"</w:t>
      </w:r>
      <w:r w:rsidRPr="00622081">
        <w:t>);</w:t>
      </w:r>
      <w:r w:rsidRPr="00622081">
        <w:tab/>
        <w:t xml:space="preserve"> </w:t>
      </w:r>
    </w:p>
    <w:p w14:paraId="3B2F2BA2" w14:textId="77777777" w:rsidR="00C26629" w:rsidRPr="00622081" w:rsidRDefault="00C26629" w:rsidP="001037EB">
      <w:pPr>
        <w:pStyle w:val="Output"/>
      </w:pPr>
      <w:r w:rsidRPr="00622081">
        <w:tab/>
      </w:r>
      <w:r w:rsidRPr="00622081">
        <w:tab/>
        <w:t>System.</w:t>
      </w:r>
      <w:r w:rsidRPr="00622081">
        <w:rPr>
          <w:bCs/>
          <w:i/>
          <w:iCs/>
          <w:color w:val="0000C0"/>
        </w:rPr>
        <w:t>out</w:t>
      </w:r>
      <w:r w:rsidRPr="00622081">
        <w:t>.println(</w:t>
      </w:r>
      <w:r w:rsidRPr="00622081">
        <w:rPr>
          <w:color w:val="6A3E3E"/>
        </w:rPr>
        <w:t>t</w:t>
      </w:r>
      <w:r w:rsidRPr="00622081">
        <w:t>);</w:t>
      </w:r>
    </w:p>
    <w:p w14:paraId="1BA9AA90" w14:textId="77777777" w:rsidR="00C26629" w:rsidRPr="00622081" w:rsidRDefault="00C26629" w:rsidP="001037EB">
      <w:pPr>
        <w:pStyle w:val="Output"/>
      </w:pPr>
      <w:r w:rsidRPr="00622081">
        <w:tab/>
        <w:t>}</w:t>
      </w:r>
    </w:p>
    <w:p w14:paraId="57011F71" w14:textId="5BD0DA9B" w:rsidR="00C26629" w:rsidRDefault="00C26629" w:rsidP="001037EB">
      <w:pPr>
        <w:pStyle w:val="Output"/>
      </w:pPr>
      <w:r w:rsidRPr="00622081">
        <w:t>}</w:t>
      </w:r>
    </w:p>
    <w:p w14:paraId="765F4D6A" w14:textId="77777777" w:rsidR="001037EB" w:rsidRPr="00622081" w:rsidRDefault="001037EB" w:rsidP="001037EB">
      <w:pPr>
        <w:pStyle w:val="Output"/>
      </w:pPr>
    </w:p>
    <w:p w14:paraId="612016AE" w14:textId="77777777" w:rsidR="00C26629" w:rsidRPr="00622081" w:rsidRDefault="00C26629" w:rsidP="001037EB">
      <w:pPr>
        <w:pStyle w:val="Output"/>
      </w:pPr>
      <w:r w:rsidRPr="00622081">
        <w:rPr>
          <w:bCs/>
          <w:color w:val="7F0055"/>
        </w:rPr>
        <w:t>class</w:t>
      </w:r>
      <w:r w:rsidRPr="00622081">
        <w:t xml:space="preserve"> MyComparators </w:t>
      </w:r>
      <w:r w:rsidRPr="00622081">
        <w:rPr>
          <w:bCs/>
          <w:color w:val="7F0055"/>
        </w:rPr>
        <w:t>implements</w:t>
      </w:r>
      <w:r w:rsidRPr="00622081">
        <w:t xml:space="preserve"> Comparator {</w:t>
      </w:r>
      <w:r w:rsidRPr="00622081">
        <w:tab/>
      </w:r>
      <w:r w:rsidRPr="00622081">
        <w:rPr>
          <w:color w:val="646464"/>
        </w:rPr>
        <w:t xml:space="preserve"> </w:t>
      </w:r>
    </w:p>
    <w:p w14:paraId="2712E8E1" w14:textId="77777777" w:rsidR="00C26629" w:rsidRPr="00622081" w:rsidRDefault="00C26629" w:rsidP="001037EB">
      <w:pPr>
        <w:pStyle w:val="Output"/>
      </w:pPr>
      <w:r w:rsidRPr="00622081">
        <w:tab/>
      </w:r>
      <w:r w:rsidRPr="00622081">
        <w:rPr>
          <w:bCs/>
          <w:color w:val="7F0055"/>
        </w:rPr>
        <w:t>public</w:t>
      </w:r>
      <w:r w:rsidRPr="00622081">
        <w:t xml:space="preserve"> </w:t>
      </w:r>
      <w:r w:rsidRPr="00622081">
        <w:rPr>
          <w:bCs/>
          <w:color w:val="7F0055"/>
        </w:rPr>
        <w:t>int</w:t>
      </w:r>
      <w:r w:rsidRPr="00622081">
        <w:t xml:space="preserve"> compare(Object </w:t>
      </w:r>
      <w:r w:rsidRPr="00622081">
        <w:rPr>
          <w:color w:val="6A3E3E"/>
        </w:rPr>
        <w:t>newObj</w:t>
      </w:r>
      <w:r w:rsidRPr="00622081">
        <w:t xml:space="preserve">, Object </w:t>
      </w:r>
      <w:r w:rsidRPr="00622081">
        <w:rPr>
          <w:color w:val="6A3E3E"/>
        </w:rPr>
        <w:t>oldObj</w:t>
      </w:r>
      <w:r w:rsidRPr="00622081">
        <w:t>) {</w:t>
      </w:r>
    </w:p>
    <w:p w14:paraId="1B7CC726" w14:textId="77777777" w:rsidR="00C26629" w:rsidRPr="00622081" w:rsidRDefault="00C26629" w:rsidP="001037EB">
      <w:pPr>
        <w:pStyle w:val="Output"/>
      </w:pPr>
      <w:r w:rsidRPr="00622081">
        <w:lastRenderedPageBreak/>
        <w:tab/>
      </w:r>
      <w:r w:rsidRPr="00622081">
        <w:tab/>
        <w:t xml:space="preserve">String </w:t>
      </w:r>
      <w:r w:rsidRPr="00622081">
        <w:rPr>
          <w:color w:val="6A3E3E"/>
        </w:rPr>
        <w:t>s1</w:t>
      </w:r>
      <w:r w:rsidRPr="00622081">
        <w:t xml:space="preserve"> = (String) </w:t>
      </w:r>
      <w:r w:rsidRPr="00622081">
        <w:rPr>
          <w:color w:val="6A3E3E"/>
        </w:rPr>
        <w:t>newObj</w:t>
      </w:r>
      <w:r w:rsidRPr="00622081">
        <w:t>;</w:t>
      </w:r>
    </w:p>
    <w:p w14:paraId="1CF0B441" w14:textId="77777777" w:rsidR="00C26629" w:rsidRPr="00622081" w:rsidRDefault="00C26629" w:rsidP="001037EB">
      <w:pPr>
        <w:pStyle w:val="Output"/>
      </w:pPr>
      <w:r w:rsidRPr="00622081">
        <w:tab/>
      </w:r>
      <w:r w:rsidRPr="00622081">
        <w:tab/>
        <w:t xml:space="preserve">String </w:t>
      </w:r>
      <w:r w:rsidRPr="00622081">
        <w:rPr>
          <w:color w:val="6A3E3E"/>
        </w:rPr>
        <w:t>s2</w:t>
      </w:r>
      <w:r w:rsidRPr="00622081">
        <w:t xml:space="preserve"> = (String) </w:t>
      </w:r>
      <w:r w:rsidRPr="00622081">
        <w:rPr>
          <w:color w:val="6A3E3E"/>
        </w:rPr>
        <w:t>oldObj</w:t>
      </w:r>
      <w:r w:rsidRPr="00622081">
        <w:t>;</w:t>
      </w:r>
      <w:r w:rsidRPr="00622081">
        <w:tab/>
      </w:r>
      <w:r w:rsidRPr="00622081">
        <w:tab/>
      </w:r>
    </w:p>
    <w:p w14:paraId="593FE4F9" w14:textId="77777777" w:rsidR="00C26629" w:rsidRPr="00622081" w:rsidRDefault="00C26629" w:rsidP="001037EB">
      <w:pPr>
        <w:pStyle w:val="Output"/>
      </w:pPr>
      <w:r w:rsidRPr="00622081">
        <w:tab/>
      </w:r>
      <w:r w:rsidRPr="00622081">
        <w:tab/>
      </w:r>
      <w:r w:rsidRPr="00622081">
        <w:rPr>
          <w:bCs/>
          <w:color w:val="7F0055"/>
        </w:rPr>
        <w:t>int</w:t>
      </w:r>
      <w:r w:rsidRPr="00622081">
        <w:t xml:space="preserve"> </w:t>
      </w:r>
      <w:r w:rsidRPr="00622081">
        <w:rPr>
          <w:color w:val="6A3E3E"/>
        </w:rPr>
        <w:t>i1</w:t>
      </w:r>
      <w:r w:rsidRPr="00622081">
        <w:t xml:space="preserve"> = </w:t>
      </w:r>
      <w:r w:rsidRPr="00622081">
        <w:rPr>
          <w:color w:val="6A3E3E"/>
        </w:rPr>
        <w:t>s1</w:t>
      </w:r>
      <w:r w:rsidRPr="00622081">
        <w:t>.length();</w:t>
      </w:r>
    </w:p>
    <w:p w14:paraId="0340099D" w14:textId="77777777" w:rsidR="00C26629" w:rsidRPr="00622081" w:rsidRDefault="00C26629" w:rsidP="001037EB">
      <w:pPr>
        <w:pStyle w:val="Output"/>
      </w:pPr>
      <w:r w:rsidRPr="00622081">
        <w:tab/>
      </w:r>
      <w:r w:rsidRPr="00622081">
        <w:tab/>
      </w:r>
      <w:r w:rsidRPr="00622081">
        <w:rPr>
          <w:bCs/>
          <w:color w:val="7F0055"/>
        </w:rPr>
        <w:t>int</w:t>
      </w:r>
      <w:r w:rsidRPr="00622081">
        <w:t xml:space="preserve"> </w:t>
      </w:r>
      <w:r w:rsidRPr="00622081">
        <w:rPr>
          <w:color w:val="6A3E3E"/>
        </w:rPr>
        <w:t>i2</w:t>
      </w:r>
      <w:r w:rsidRPr="00622081">
        <w:t xml:space="preserve"> = </w:t>
      </w:r>
      <w:r w:rsidRPr="00622081">
        <w:rPr>
          <w:color w:val="6A3E3E"/>
        </w:rPr>
        <w:t>s2</w:t>
      </w:r>
      <w:r w:rsidRPr="00622081">
        <w:t>.length();</w:t>
      </w:r>
    </w:p>
    <w:p w14:paraId="4ABD87C1" w14:textId="77777777" w:rsidR="00C26629" w:rsidRPr="00622081" w:rsidRDefault="00C26629" w:rsidP="001037EB">
      <w:pPr>
        <w:pStyle w:val="Output"/>
      </w:pPr>
      <w:r w:rsidRPr="00622081">
        <w:tab/>
      </w:r>
      <w:r w:rsidRPr="00622081">
        <w:tab/>
      </w:r>
      <w:r w:rsidRPr="00622081">
        <w:rPr>
          <w:bCs/>
          <w:color w:val="7F0055"/>
        </w:rPr>
        <w:t>if</w:t>
      </w:r>
      <w:r w:rsidRPr="00622081">
        <w:t xml:space="preserve"> (</w:t>
      </w:r>
      <w:r w:rsidRPr="00622081">
        <w:rPr>
          <w:color w:val="6A3E3E"/>
        </w:rPr>
        <w:t>i1</w:t>
      </w:r>
      <w:r w:rsidRPr="00622081">
        <w:t xml:space="preserve"> &lt; </w:t>
      </w:r>
      <w:r w:rsidRPr="00622081">
        <w:rPr>
          <w:color w:val="6A3E3E"/>
        </w:rPr>
        <w:t>i2</w:t>
      </w:r>
      <w:r w:rsidRPr="00622081">
        <w:t>) {</w:t>
      </w:r>
    </w:p>
    <w:p w14:paraId="640DC809" w14:textId="77777777" w:rsidR="00C26629" w:rsidRPr="00622081" w:rsidRDefault="00C26629" w:rsidP="001037EB">
      <w:pPr>
        <w:pStyle w:val="Output"/>
      </w:pPr>
      <w:r w:rsidRPr="00622081">
        <w:tab/>
      </w:r>
      <w:r w:rsidRPr="00622081">
        <w:tab/>
      </w:r>
      <w:r w:rsidRPr="00622081">
        <w:tab/>
      </w:r>
      <w:r w:rsidRPr="00622081">
        <w:rPr>
          <w:bCs/>
          <w:color w:val="7F0055"/>
        </w:rPr>
        <w:t>return</w:t>
      </w:r>
      <w:r w:rsidRPr="00622081">
        <w:t xml:space="preserve"> +1;</w:t>
      </w:r>
    </w:p>
    <w:p w14:paraId="7FBFF8B4" w14:textId="77777777" w:rsidR="00C26629" w:rsidRPr="00622081" w:rsidRDefault="00C26629" w:rsidP="001037EB">
      <w:pPr>
        <w:pStyle w:val="Output"/>
      </w:pPr>
      <w:r w:rsidRPr="00622081">
        <w:tab/>
      </w:r>
      <w:r w:rsidRPr="00622081">
        <w:tab/>
        <w:t xml:space="preserve">} </w:t>
      </w:r>
      <w:r w:rsidRPr="00622081">
        <w:rPr>
          <w:bCs/>
          <w:color w:val="7F0055"/>
        </w:rPr>
        <w:t>else</w:t>
      </w:r>
      <w:r w:rsidRPr="00622081">
        <w:t xml:space="preserve"> </w:t>
      </w:r>
      <w:r w:rsidRPr="00622081">
        <w:rPr>
          <w:bCs/>
          <w:color w:val="7F0055"/>
        </w:rPr>
        <w:t>if</w:t>
      </w:r>
      <w:r w:rsidRPr="00622081">
        <w:t xml:space="preserve"> (</w:t>
      </w:r>
      <w:r w:rsidRPr="00622081">
        <w:rPr>
          <w:color w:val="6A3E3E"/>
        </w:rPr>
        <w:t>i1</w:t>
      </w:r>
      <w:r w:rsidRPr="00622081">
        <w:t xml:space="preserve"> &gt; </w:t>
      </w:r>
      <w:r w:rsidRPr="00622081">
        <w:rPr>
          <w:color w:val="6A3E3E"/>
        </w:rPr>
        <w:t>i2</w:t>
      </w:r>
      <w:r w:rsidRPr="00622081">
        <w:t>) {</w:t>
      </w:r>
    </w:p>
    <w:p w14:paraId="02B4FFC4" w14:textId="77777777" w:rsidR="00C26629" w:rsidRPr="00622081" w:rsidRDefault="00C26629" w:rsidP="001037EB">
      <w:pPr>
        <w:pStyle w:val="Output"/>
      </w:pPr>
      <w:r w:rsidRPr="00622081">
        <w:tab/>
      </w:r>
      <w:r w:rsidRPr="00622081">
        <w:tab/>
      </w:r>
      <w:r w:rsidRPr="00622081">
        <w:tab/>
      </w:r>
      <w:r w:rsidRPr="00622081">
        <w:rPr>
          <w:bCs/>
          <w:color w:val="7F0055"/>
        </w:rPr>
        <w:t>return</w:t>
      </w:r>
      <w:r w:rsidRPr="00622081">
        <w:t xml:space="preserve"> -1;</w:t>
      </w:r>
    </w:p>
    <w:p w14:paraId="74C4A4BE" w14:textId="77777777" w:rsidR="00C26629" w:rsidRPr="00622081" w:rsidRDefault="00C26629" w:rsidP="001037EB">
      <w:pPr>
        <w:pStyle w:val="Output"/>
      </w:pPr>
      <w:r w:rsidRPr="00622081">
        <w:tab/>
      </w:r>
      <w:r w:rsidRPr="00622081">
        <w:tab/>
        <w:t xml:space="preserve">} </w:t>
      </w:r>
      <w:r w:rsidRPr="00622081">
        <w:rPr>
          <w:bCs/>
          <w:color w:val="7F0055"/>
        </w:rPr>
        <w:t>else</w:t>
      </w:r>
      <w:r w:rsidRPr="00622081">
        <w:t xml:space="preserve"> {</w:t>
      </w:r>
    </w:p>
    <w:p w14:paraId="36F1031D" w14:textId="77777777" w:rsidR="00C26629" w:rsidRPr="00622081" w:rsidRDefault="00C26629" w:rsidP="001037EB">
      <w:pPr>
        <w:pStyle w:val="Output"/>
      </w:pPr>
      <w:r w:rsidRPr="00622081">
        <w:tab/>
      </w:r>
      <w:r w:rsidRPr="00622081">
        <w:tab/>
      </w:r>
      <w:r w:rsidRPr="00622081">
        <w:tab/>
      </w:r>
      <w:r w:rsidRPr="00622081">
        <w:rPr>
          <w:bCs/>
          <w:color w:val="7F0055"/>
        </w:rPr>
        <w:t>return</w:t>
      </w:r>
      <w:r w:rsidRPr="00622081">
        <w:t xml:space="preserve"> 0;</w:t>
      </w:r>
    </w:p>
    <w:p w14:paraId="57114447" w14:textId="77777777" w:rsidR="00C26629" w:rsidRPr="00622081" w:rsidRDefault="00C26629" w:rsidP="001037EB">
      <w:pPr>
        <w:pStyle w:val="Output"/>
      </w:pPr>
      <w:r w:rsidRPr="00622081">
        <w:tab/>
      </w:r>
      <w:r w:rsidRPr="00622081">
        <w:tab/>
        <w:t>}</w:t>
      </w:r>
    </w:p>
    <w:p w14:paraId="4C754257" w14:textId="77777777" w:rsidR="00C26629" w:rsidRPr="00622081" w:rsidRDefault="00C26629" w:rsidP="001037EB">
      <w:pPr>
        <w:pStyle w:val="Output"/>
      </w:pPr>
      <w:r w:rsidRPr="00622081">
        <w:tab/>
        <w:t>}</w:t>
      </w:r>
    </w:p>
    <w:p w14:paraId="497EE8AF" w14:textId="77777777" w:rsidR="00C26629" w:rsidRPr="00622081" w:rsidRDefault="00C26629" w:rsidP="001037EB">
      <w:pPr>
        <w:pStyle w:val="Output"/>
      </w:pPr>
      <w:r w:rsidRPr="00622081">
        <w:t>}</w:t>
      </w:r>
    </w:p>
    <w:p w14:paraId="24B15CB0" w14:textId="77777777" w:rsidR="00C26629" w:rsidRDefault="00C26629" w:rsidP="00C26629">
      <w:pPr>
        <w:pStyle w:val="Output"/>
      </w:pPr>
      <w:r>
        <w:t>[VIJAYAWADA, HYDERABAD, BANGLORE, VIZAG]</w:t>
      </w:r>
    </w:p>
    <w:p w14:paraId="2E559D3E" w14:textId="77777777" w:rsidR="00C26629" w:rsidRDefault="00C26629" w:rsidP="00B413EE">
      <w:pPr>
        <w:pStyle w:val="ListParagraph"/>
        <w:numPr>
          <w:ilvl w:val="0"/>
          <w:numId w:val="235"/>
        </w:numPr>
      </w:pPr>
      <w:r w:rsidRPr="001037EB">
        <w:rPr>
          <w:rStyle w:val="0SyntaxPinkChar"/>
        </w:rPr>
        <w:t>EmpName</w:t>
      </w:r>
      <w:r>
        <w:t xml:space="preserve"> </w:t>
      </w:r>
      <w:r>
        <w:rPr>
          <w:bCs/>
          <w:color w:val="7F0055"/>
        </w:rPr>
        <w:t>implements</w:t>
      </w:r>
      <w:r>
        <w:t xml:space="preserve"> Comparator for NAME Sorting</w:t>
      </w:r>
    </w:p>
    <w:p w14:paraId="257E281F" w14:textId="77777777" w:rsidR="00C26629" w:rsidRDefault="00C26629" w:rsidP="00B413EE">
      <w:pPr>
        <w:pStyle w:val="ListParagraph"/>
        <w:numPr>
          <w:ilvl w:val="0"/>
          <w:numId w:val="235"/>
        </w:numPr>
      </w:pPr>
      <w:r w:rsidRPr="001037EB">
        <w:rPr>
          <w:rStyle w:val="0SyntaxPinkChar"/>
        </w:rPr>
        <w:t>EmpSalary</w:t>
      </w:r>
      <w:r>
        <w:t xml:space="preserve"> </w:t>
      </w:r>
      <w:r w:rsidRPr="005653A3">
        <w:rPr>
          <w:bCs/>
          <w:color w:val="7F0055"/>
        </w:rPr>
        <w:t>implements</w:t>
      </w:r>
      <w:r>
        <w:t xml:space="preserve"> Comparator for SALARY Sorting</w:t>
      </w:r>
    </w:p>
    <w:p w14:paraId="73D5E382" w14:textId="77777777" w:rsidR="00C26629" w:rsidRDefault="00C26629" w:rsidP="00B413EE">
      <w:pPr>
        <w:pStyle w:val="ListParagraph"/>
        <w:numPr>
          <w:ilvl w:val="0"/>
          <w:numId w:val="235"/>
        </w:numPr>
      </w:pPr>
      <w:r w:rsidRPr="001037EB">
        <w:rPr>
          <w:rStyle w:val="0SyntaxPinkChar"/>
        </w:rPr>
        <w:t>Comparable</w:t>
      </w:r>
      <w:r>
        <w:t xml:space="preserve"> for ID Sorting for Employe Class</w:t>
      </w:r>
    </w:p>
    <w:p w14:paraId="6F85DF8B" w14:textId="77777777" w:rsidR="00C26629" w:rsidRDefault="00C26629" w:rsidP="00C26629">
      <w:pPr>
        <w:pStyle w:val="ListParagraph"/>
      </w:pPr>
    </w:p>
    <w:p w14:paraId="7DDDD84B" w14:textId="77777777" w:rsidR="00C26629" w:rsidRDefault="00C26629" w:rsidP="001037EB">
      <w:pPr>
        <w:spacing w:line="240" w:lineRule="auto"/>
      </w:pPr>
      <w:r>
        <w:t xml:space="preserve">1.EmpName </w:t>
      </w:r>
      <w:r w:rsidRPr="007B0FD3">
        <w:rPr>
          <w:bCs/>
          <w:color w:val="7F0055"/>
        </w:rPr>
        <w:t>implements</w:t>
      </w:r>
      <w:r>
        <w:t xml:space="preserve"> Comparator for NAME Sorting</w:t>
      </w:r>
    </w:p>
    <w:p w14:paraId="42BFBEBD" w14:textId="77777777" w:rsidR="00C26629" w:rsidRDefault="00C26629" w:rsidP="00C26629">
      <w:pPr>
        <w:pStyle w:val="Output"/>
        <w:rPr>
          <w:color w:val="4C483D" w:themeColor="text2"/>
        </w:rPr>
      </w:pPr>
      <w:r>
        <w:rPr>
          <w:bCs/>
          <w:color w:val="7F0055"/>
        </w:rPr>
        <w:t>class</w:t>
      </w:r>
      <w:r>
        <w:t xml:space="preserve"> EmpName </w:t>
      </w:r>
      <w:r>
        <w:rPr>
          <w:bCs/>
          <w:color w:val="7F0055"/>
        </w:rPr>
        <w:t>implements</w:t>
      </w:r>
      <w:r>
        <w:t xml:space="preserve"> Comparator&lt;Employee&gt; {</w:t>
      </w:r>
    </w:p>
    <w:p w14:paraId="51053E7D" w14:textId="77777777" w:rsidR="00C26629" w:rsidRDefault="00C26629" w:rsidP="00C26629">
      <w:pPr>
        <w:pStyle w:val="Output"/>
        <w:rPr>
          <w:color w:val="4C483D" w:themeColor="text2"/>
        </w:rPr>
      </w:pPr>
      <w:r>
        <w:tab/>
      </w:r>
      <w:r>
        <w:rPr>
          <w:bCs/>
          <w:color w:val="7F0055"/>
        </w:rPr>
        <w:t>public</w:t>
      </w:r>
      <w:r>
        <w:t xml:space="preserve"> </w:t>
      </w:r>
      <w:r>
        <w:rPr>
          <w:bCs/>
          <w:color w:val="7F0055"/>
        </w:rPr>
        <w:t>int</w:t>
      </w:r>
      <w:r>
        <w:t xml:space="preserve"> compare(Employee </w:t>
      </w:r>
      <w:r>
        <w:rPr>
          <w:color w:val="6A3E3E"/>
        </w:rPr>
        <w:t>o1</w:t>
      </w:r>
      <w:r>
        <w:t xml:space="preserve">, Employee </w:t>
      </w:r>
      <w:r>
        <w:rPr>
          <w:color w:val="6A3E3E"/>
        </w:rPr>
        <w:t>o2</w:t>
      </w:r>
      <w:r>
        <w:t>) {</w:t>
      </w:r>
    </w:p>
    <w:p w14:paraId="513B157B" w14:textId="77777777" w:rsidR="00C26629" w:rsidRDefault="00C26629" w:rsidP="00C26629">
      <w:pPr>
        <w:pStyle w:val="Output"/>
        <w:rPr>
          <w:color w:val="4C483D" w:themeColor="text2"/>
        </w:rPr>
      </w:pPr>
      <w:r>
        <w:tab/>
      </w:r>
      <w:r>
        <w:tab/>
      </w:r>
      <w:r>
        <w:rPr>
          <w:bCs/>
          <w:color w:val="7F0055"/>
        </w:rPr>
        <w:t>return</w:t>
      </w:r>
      <w:r>
        <w:t xml:space="preserve"> </w:t>
      </w:r>
      <w:r>
        <w:rPr>
          <w:color w:val="6A3E3E"/>
        </w:rPr>
        <w:t>o1</w:t>
      </w:r>
      <w:r>
        <w:t>.getName().compareTo(</w:t>
      </w:r>
      <w:r>
        <w:rPr>
          <w:color w:val="6A3E3E"/>
        </w:rPr>
        <w:t>o2</w:t>
      </w:r>
      <w:r>
        <w:t>.getName());</w:t>
      </w:r>
    </w:p>
    <w:p w14:paraId="62B3E1E1" w14:textId="77777777" w:rsidR="00C26629" w:rsidRDefault="00C26629" w:rsidP="00C26629">
      <w:pPr>
        <w:pStyle w:val="Output"/>
        <w:rPr>
          <w:color w:val="4C483D" w:themeColor="text2"/>
        </w:rPr>
      </w:pPr>
      <w:r>
        <w:tab/>
        <w:t>};</w:t>
      </w:r>
    </w:p>
    <w:p w14:paraId="29ED588B" w14:textId="77777777" w:rsidR="00C26629" w:rsidRDefault="00C26629" w:rsidP="00C26629">
      <w:pPr>
        <w:pStyle w:val="Output"/>
        <w:rPr>
          <w:color w:val="4C483D" w:themeColor="text2"/>
        </w:rPr>
      </w:pPr>
      <w:r>
        <w:t>}</w:t>
      </w:r>
    </w:p>
    <w:p w14:paraId="116AA43E" w14:textId="77777777" w:rsidR="00C26629" w:rsidRDefault="00C26629" w:rsidP="001037EB">
      <w:pPr>
        <w:spacing w:line="240" w:lineRule="auto"/>
      </w:pPr>
    </w:p>
    <w:p w14:paraId="432B8689" w14:textId="77777777" w:rsidR="00C26629" w:rsidRDefault="00C26629" w:rsidP="001037EB">
      <w:pPr>
        <w:spacing w:line="240" w:lineRule="auto"/>
      </w:pPr>
      <w:r>
        <w:t>2.</w:t>
      </w:r>
      <w:r w:rsidRPr="007B0FD3">
        <w:t xml:space="preserve">EmpSalary </w:t>
      </w:r>
      <w:r>
        <w:rPr>
          <w:bCs/>
          <w:color w:val="7F0055"/>
        </w:rPr>
        <w:t>implements</w:t>
      </w:r>
      <w:r>
        <w:t xml:space="preserve"> </w:t>
      </w:r>
      <w:r w:rsidRPr="007B0FD3">
        <w:t>Comparator for SALARY Sorting</w:t>
      </w:r>
    </w:p>
    <w:p w14:paraId="77D50F75" w14:textId="77777777" w:rsidR="00C26629" w:rsidRDefault="00C26629" w:rsidP="00C26629">
      <w:pPr>
        <w:pStyle w:val="Output"/>
        <w:rPr>
          <w:color w:val="4C483D" w:themeColor="text2"/>
        </w:rPr>
      </w:pPr>
      <w:r>
        <w:t xml:space="preserve"> </w:t>
      </w:r>
      <w:r>
        <w:rPr>
          <w:bCs/>
          <w:color w:val="7F0055"/>
        </w:rPr>
        <w:t>class</w:t>
      </w:r>
      <w:r>
        <w:t xml:space="preserve"> EmpSalary </w:t>
      </w:r>
      <w:r>
        <w:rPr>
          <w:bCs/>
          <w:color w:val="7F0055"/>
        </w:rPr>
        <w:t>implements</w:t>
      </w:r>
      <w:r>
        <w:t xml:space="preserve"> Comparator&lt;Employee&gt; {</w:t>
      </w:r>
    </w:p>
    <w:p w14:paraId="43BEE59A" w14:textId="77777777" w:rsidR="00C26629" w:rsidRDefault="00C26629" w:rsidP="00C26629">
      <w:pPr>
        <w:pStyle w:val="Output"/>
        <w:rPr>
          <w:color w:val="4C483D" w:themeColor="text2"/>
        </w:rPr>
      </w:pPr>
      <w:r>
        <w:tab/>
      </w:r>
      <w:r>
        <w:rPr>
          <w:bCs/>
          <w:color w:val="7F0055"/>
        </w:rPr>
        <w:t>public</w:t>
      </w:r>
      <w:r>
        <w:t xml:space="preserve"> </w:t>
      </w:r>
      <w:r>
        <w:rPr>
          <w:bCs/>
          <w:color w:val="7F0055"/>
        </w:rPr>
        <w:t>int</w:t>
      </w:r>
      <w:r>
        <w:t xml:space="preserve"> compare(Employee </w:t>
      </w:r>
      <w:r>
        <w:rPr>
          <w:color w:val="6A3E3E"/>
        </w:rPr>
        <w:t>o1</w:t>
      </w:r>
      <w:r>
        <w:t xml:space="preserve">, Employee </w:t>
      </w:r>
      <w:r>
        <w:rPr>
          <w:color w:val="6A3E3E"/>
        </w:rPr>
        <w:t>o2</w:t>
      </w:r>
      <w:r>
        <w:t>) {</w:t>
      </w:r>
    </w:p>
    <w:p w14:paraId="0D7B2695" w14:textId="77777777" w:rsidR="00C26629" w:rsidRDefault="00C26629" w:rsidP="00C26629">
      <w:pPr>
        <w:pStyle w:val="Output"/>
        <w:rPr>
          <w:color w:val="4C483D" w:themeColor="text2"/>
        </w:rPr>
      </w:pPr>
      <w:r>
        <w:tab/>
      </w:r>
      <w:r>
        <w:tab/>
      </w:r>
      <w:r>
        <w:rPr>
          <w:bCs/>
          <w:color w:val="7F0055"/>
        </w:rPr>
        <w:t>if</w:t>
      </w:r>
      <w:r>
        <w:t xml:space="preserve"> (</w:t>
      </w:r>
      <w:r>
        <w:rPr>
          <w:color w:val="6A3E3E"/>
        </w:rPr>
        <w:t>o1</w:t>
      </w:r>
      <w:r>
        <w:t xml:space="preserve">.getSalary() &lt; </w:t>
      </w:r>
      <w:r>
        <w:rPr>
          <w:color w:val="6A3E3E"/>
        </w:rPr>
        <w:t>o2</w:t>
      </w:r>
      <w:r>
        <w:t>.getSalary()) {</w:t>
      </w:r>
    </w:p>
    <w:p w14:paraId="4883C93E" w14:textId="77777777" w:rsidR="00C26629" w:rsidRDefault="00C26629" w:rsidP="00C26629">
      <w:pPr>
        <w:pStyle w:val="Output"/>
        <w:rPr>
          <w:color w:val="4C483D" w:themeColor="text2"/>
        </w:rPr>
      </w:pPr>
      <w:r>
        <w:tab/>
      </w:r>
      <w:r>
        <w:tab/>
      </w:r>
      <w:r>
        <w:tab/>
      </w:r>
      <w:r>
        <w:rPr>
          <w:bCs/>
          <w:color w:val="7F0055"/>
        </w:rPr>
        <w:t>return</w:t>
      </w:r>
      <w:r>
        <w:t xml:space="preserve"> -1;</w:t>
      </w:r>
    </w:p>
    <w:p w14:paraId="02CC2253" w14:textId="77777777" w:rsidR="00C26629" w:rsidRDefault="00C26629" w:rsidP="00C26629">
      <w:pPr>
        <w:pStyle w:val="Output"/>
        <w:rPr>
          <w:color w:val="4C483D" w:themeColor="text2"/>
        </w:rPr>
      </w:pPr>
      <w:r>
        <w:tab/>
      </w:r>
      <w:r>
        <w:tab/>
        <w:t xml:space="preserve">} </w:t>
      </w:r>
      <w:r>
        <w:rPr>
          <w:bCs/>
          <w:color w:val="7F0055"/>
        </w:rPr>
        <w:t>else</w:t>
      </w:r>
      <w:r>
        <w:t xml:space="preserve"> </w:t>
      </w:r>
      <w:r>
        <w:rPr>
          <w:bCs/>
          <w:color w:val="7F0055"/>
        </w:rPr>
        <w:t>if</w:t>
      </w:r>
      <w:r>
        <w:t xml:space="preserve"> (</w:t>
      </w:r>
      <w:r>
        <w:rPr>
          <w:color w:val="6A3E3E"/>
        </w:rPr>
        <w:t>o1</w:t>
      </w:r>
      <w:r>
        <w:t xml:space="preserve">.getSalary() &gt; </w:t>
      </w:r>
      <w:r>
        <w:rPr>
          <w:color w:val="6A3E3E"/>
        </w:rPr>
        <w:t>o2</w:t>
      </w:r>
      <w:r>
        <w:t>.getSalary()) {</w:t>
      </w:r>
    </w:p>
    <w:p w14:paraId="6C4D729C" w14:textId="77777777" w:rsidR="00C26629" w:rsidRDefault="00C26629" w:rsidP="00C26629">
      <w:pPr>
        <w:pStyle w:val="Output"/>
        <w:rPr>
          <w:color w:val="4C483D" w:themeColor="text2"/>
        </w:rPr>
      </w:pPr>
      <w:r>
        <w:tab/>
      </w:r>
      <w:r>
        <w:tab/>
      </w:r>
      <w:r>
        <w:tab/>
      </w:r>
      <w:r>
        <w:rPr>
          <w:bCs/>
          <w:color w:val="7F0055"/>
        </w:rPr>
        <w:t>return</w:t>
      </w:r>
      <w:r>
        <w:t xml:space="preserve"> 1;</w:t>
      </w:r>
    </w:p>
    <w:p w14:paraId="7232CE2C" w14:textId="77777777" w:rsidR="00C26629" w:rsidRDefault="00C26629" w:rsidP="00C26629">
      <w:pPr>
        <w:pStyle w:val="Output"/>
        <w:rPr>
          <w:color w:val="4C483D" w:themeColor="text2"/>
        </w:rPr>
      </w:pPr>
      <w:r>
        <w:tab/>
      </w:r>
      <w:r>
        <w:tab/>
        <w:t>}</w:t>
      </w:r>
    </w:p>
    <w:p w14:paraId="221C565D" w14:textId="77777777" w:rsidR="00C26629" w:rsidRDefault="00C26629" w:rsidP="00C26629">
      <w:pPr>
        <w:pStyle w:val="Output"/>
        <w:rPr>
          <w:color w:val="4C483D" w:themeColor="text2"/>
        </w:rPr>
      </w:pPr>
      <w:r>
        <w:tab/>
      </w:r>
      <w:r>
        <w:tab/>
      </w:r>
      <w:r>
        <w:rPr>
          <w:bCs/>
          <w:color w:val="7F0055"/>
        </w:rPr>
        <w:t>return</w:t>
      </w:r>
      <w:r>
        <w:t xml:space="preserve"> 0;</w:t>
      </w:r>
    </w:p>
    <w:p w14:paraId="3429E250" w14:textId="77777777" w:rsidR="00C26629" w:rsidRDefault="00C26629" w:rsidP="00C26629">
      <w:pPr>
        <w:pStyle w:val="Output"/>
        <w:rPr>
          <w:color w:val="4C483D" w:themeColor="text2"/>
        </w:rPr>
      </w:pPr>
      <w:r>
        <w:tab/>
        <w:t>}</w:t>
      </w:r>
    </w:p>
    <w:p w14:paraId="45DBD733" w14:textId="77777777" w:rsidR="00C26629" w:rsidRDefault="00C26629" w:rsidP="00C26629">
      <w:pPr>
        <w:pStyle w:val="Output"/>
        <w:rPr>
          <w:color w:val="4C483D" w:themeColor="text2"/>
        </w:rPr>
      </w:pPr>
      <w:r>
        <w:t>}</w:t>
      </w:r>
    </w:p>
    <w:p w14:paraId="1DDBABF3" w14:textId="77777777" w:rsidR="00C26629" w:rsidRDefault="00C26629" w:rsidP="001037EB">
      <w:pPr>
        <w:spacing w:line="240" w:lineRule="auto"/>
      </w:pPr>
    </w:p>
    <w:p w14:paraId="0F605CC0" w14:textId="18D4BC33" w:rsidR="00C26629" w:rsidRDefault="00C26629" w:rsidP="001037EB">
      <w:pPr>
        <w:spacing w:line="240" w:lineRule="auto"/>
      </w:pPr>
      <w:r>
        <w:t xml:space="preserve">3.Comparable for ID Sorting for </w:t>
      </w:r>
      <w:r w:rsidR="001037EB">
        <w:t>Employee</w:t>
      </w:r>
      <w:r>
        <w:t xml:space="preserve"> Class</w:t>
      </w:r>
    </w:p>
    <w:p w14:paraId="7ED2F28F" w14:textId="77777777" w:rsidR="00C26629" w:rsidRDefault="00C26629" w:rsidP="00C26629">
      <w:pPr>
        <w:pStyle w:val="Output"/>
        <w:rPr>
          <w:color w:val="4C483D" w:themeColor="text2"/>
        </w:rPr>
      </w:pPr>
    </w:p>
    <w:p w14:paraId="7DB05CB8" w14:textId="77777777" w:rsidR="00C26629" w:rsidRDefault="00C26629" w:rsidP="00C26629">
      <w:pPr>
        <w:pStyle w:val="Output"/>
        <w:rPr>
          <w:color w:val="4C483D" w:themeColor="text2"/>
        </w:rPr>
      </w:pPr>
      <w:r>
        <w:rPr>
          <w:bCs/>
          <w:color w:val="7F0055"/>
        </w:rPr>
        <w:t>public</w:t>
      </w:r>
      <w:r>
        <w:t xml:space="preserve"> </w:t>
      </w:r>
      <w:r>
        <w:rPr>
          <w:bCs/>
          <w:color w:val="7F0055"/>
        </w:rPr>
        <w:t>class</w:t>
      </w:r>
      <w:r>
        <w:t xml:space="preserve"> Employee </w:t>
      </w:r>
      <w:r>
        <w:rPr>
          <w:bCs/>
          <w:color w:val="7F0055"/>
        </w:rPr>
        <w:t>implements</w:t>
      </w:r>
      <w:r>
        <w:t xml:space="preserve"> Comparable&lt;Employee&gt; {</w:t>
      </w:r>
    </w:p>
    <w:p w14:paraId="71E1F9F3" w14:textId="77777777" w:rsidR="00C26629" w:rsidRDefault="00C26629" w:rsidP="00C26629">
      <w:pPr>
        <w:pStyle w:val="Output"/>
        <w:rPr>
          <w:color w:val="4C483D" w:themeColor="text2"/>
        </w:rPr>
      </w:pPr>
      <w:r>
        <w:tab/>
      </w:r>
      <w:r>
        <w:rPr>
          <w:bCs/>
          <w:color w:val="7F0055"/>
        </w:rPr>
        <w:t>private</w:t>
      </w:r>
      <w:r>
        <w:t xml:space="preserve"> </w:t>
      </w:r>
      <w:r>
        <w:rPr>
          <w:bCs/>
          <w:color w:val="7F0055"/>
        </w:rPr>
        <w:t>int</w:t>
      </w:r>
      <w:r>
        <w:t xml:space="preserve"> </w:t>
      </w:r>
      <w:r>
        <w:rPr>
          <w:color w:val="0000C0"/>
        </w:rPr>
        <w:t>id</w:t>
      </w:r>
      <w:r>
        <w:t>;</w:t>
      </w:r>
    </w:p>
    <w:p w14:paraId="053EC9E7" w14:textId="77777777" w:rsidR="00C26629" w:rsidRDefault="00C26629" w:rsidP="00C26629">
      <w:pPr>
        <w:pStyle w:val="Output"/>
        <w:rPr>
          <w:color w:val="4C483D" w:themeColor="text2"/>
        </w:rPr>
      </w:pPr>
      <w:r>
        <w:tab/>
      </w:r>
      <w:r>
        <w:rPr>
          <w:bCs/>
          <w:color w:val="7F0055"/>
        </w:rPr>
        <w:t>private</w:t>
      </w:r>
      <w:r>
        <w:t xml:space="preserve"> String </w:t>
      </w:r>
      <w:r>
        <w:rPr>
          <w:color w:val="0000C0"/>
        </w:rPr>
        <w:t>name</w:t>
      </w:r>
      <w:r>
        <w:t>;</w:t>
      </w:r>
    </w:p>
    <w:p w14:paraId="1F38B57E" w14:textId="222D2D2B" w:rsidR="00B0543B" w:rsidRDefault="00C26629" w:rsidP="00C26629">
      <w:pPr>
        <w:pStyle w:val="Output"/>
        <w:rPr>
          <w:color w:val="4C483D" w:themeColor="text2"/>
        </w:rPr>
      </w:pPr>
      <w:r>
        <w:tab/>
      </w:r>
      <w:r>
        <w:rPr>
          <w:bCs/>
          <w:color w:val="7F0055"/>
        </w:rPr>
        <w:t>private</w:t>
      </w:r>
      <w:r>
        <w:t xml:space="preserve"> </w:t>
      </w:r>
      <w:r>
        <w:rPr>
          <w:bCs/>
          <w:color w:val="7F0055"/>
        </w:rPr>
        <w:t>double</w:t>
      </w:r>
      <w:r>
        <w:t xml:space="preserve"> </w:t>
      </w:r>
      <w:r>
        <w:rPr>
          <w:color w:val="0000C0"/>
        </w:rPr>
        <w:t>salary</w:t>
      </w:r>
      <w:r>
        <w:t>;</w:t>
      </w:r>
    </w:p>
    <w:p w14:paraId="73C092CE" w14:textId="3A2A8D62" w:rsidR="00C26629" w:rsidRDefault="00C26629" w:rsidP="00184AC6">
      <w:pPr>
        <w:pStyle w:val="Output"/>
        <w:ind w:firstLine="720"/>
        <w:rPr>
          <w:color w:val="4C483D" w:themeColor="text2"/>
        </w:rPr>
      </w:pPr>
      <w:r>
        <w:rPr>
          <w:color w:val="4C483D" w:themeColor="text2"/>
        </w:rPr>
        <w:t>//Setters &amp; Getters</w:t>
      </w:r>
    </w:p>
    <w:p w14:paraId="0D7EBC60" w14:textId="77777777" w:rsidR="00184AC6" w:rsidRDefault="00184AC6" w:rsidP="00C26629">
      <w:pPr>
        <w:pStyle w:val="Output"/>
        <w:rPr>
          <w:color w:val="4C483D" w:themeColor="text2"/>
        </w:rPr>
      </w:pPr>
    </w:p>
    <w:p w14:paraId="3DCCE07F" w14:textId="77777777" w:rsidR="00C26629" w:rsidRDefault="00C26629" w:rsidP="00C26629">
      <w:pPr>
        <w:pStyle w:val="Output"/>
        <w:rPr>
          <w:color w:val="4C483D" w:themeColor="text2"/>
        </w:rPr>
      </w:pPr>
      <w:r>
        <w:tab/>
      </w:r>
      <w:r>
        <w:rPr>
          <w:bCs/>
          <w:color w:val="7F0055"/>
        </w:rPr>
        <w:t>public</w:t>
      </w:r>
      <w:r>
        <w:t xml:space="preserve"> Employee(</w:t>
      </w:r>
      <w:r>
        <w:rPr>
          <w:bCs/>
          <w:color w:val="7F0055"/>
        </w:rPr>
        <w:t>int</w:t>
      </w:r>
      <w:r>
        <w:t xml:space="preserve"> </w:t>
      </w:r>
      <w:r>
        <w:rPr>
          <w:color w:val="6A3E3E"/>
        </w:rPr>
        <w:t>id</w:t>
      </w:r>
      <w:r>
        <w:t xml:space="preserve">, String </w:t>
      </w:r>
      <w:r>
        <w:rPr>
          <w:color w:val="6A3E3E"/>
        </w:rPr>
        <w:t>name</w:t>
      </w:r>
      <w:r>
        <w:t xml:space="preserve">, </w:t>
      </w:r>
      <w:r>
        <w:rPr>
          <w:bCs/>
          <w:color w:val="7F0055"/>
        </w:rPr>
        <w:t>double</w:t>
      </w:r>
      <w:r>
        <w:t xml:space="preserve"> </w:t>
      </w:r>
      <w:r>
        <w:rPr>
          <w:color w:val="6A3E3E"/>
        </w:rPr>
        <w:t>salary</w:t>
      </w:r>
      <w:r>
        <w:t>) {</w:t>
      </w:r>
    </w:p>
    <w:p w14:paraId="77CD451F" w14:textId="77777777" w:rsidR="00C26629" w:rsidRDefault="00C26629" w:rsidP="00C26629">
      <w:pPr>
        <w:pStyle w:val="Output"/>
        <w:rPr>
          <w:color w:val="4C483D" w:themeColor="text2"/>
        </w:rPr>
      </w:pPr>
      <w:r>
        <w:tab/>
      </w:r>
      <w:r>
        <w:tab/>
      </w:r>
      <w:r>
        <w:rPr>
          <w:bCs/>
          <w:color w:val="7F0055"/>
        </w:rPr>
        <w:t>super</w:t>
      </w:r>
      <w:r>
        <w:t>();</w:t>
      </w:r>
    </w:p>
    <w:p w14:paraId="18E1A010" w14:textId="77777777" w:rsidR="00C26629" w:rsidRDefault="00C26629" w:rsidP="00C26629">
      <w:pPr>
        <w:pStyle w:val="Output"/>
        <w:rPr>
          <w:color w:val="4C483D" w:themeColor="text2"/>
        </w:rPr>
      </w:pPr>
      <w:r>
        <w:tab/>
      </w:r>
      <w:r>
        <w:tab/>
      </w:r>
      <w:r>
        <w:rPr>
          <w:bCs/>
          <w:color w:val="7F0055"/>
        </w:rPr>
        <w:t>this</w:t>
      </w:r>
      <w:r>
        <w:t>.</w:t>
      </w:r>
      <w:r>
        <w:rPr>
          <w:color w:val="0000C0"/>
        </w:rPr>
        <w:t>id</w:t>
      </w:r>
      <w:r>
        <w:t xml:space="preserve"> = </w:t>
      </w:r>
      <w:r>
        <w:rPr>
          <w:color w:val="6A3E3E"/>
        </w:rPr>
        <w:t>id</w:t>
      </w:r>
      <w:r>
        <w:t>;</w:t>
      </w:r>
    </w:p>
    <w:p w14:paraId="22C64B93" w14:textId="77777777" w:rsidR="00C26629" w:rsidRDefault="00C26629" w:rsidP="00C26629">
      <w:pPr>
        <w:pStyle w:val="Output"/>
        <w:rPr>
          <w:color w:val="4C483D" w:themeColor="text2"/>
        </w:rPr>
      </w:pPr>
      <w:r>
        <w:tab/>
      </w:r>
      <w:r>
        <w:tab/>
      </w:r>
      <w:r>
        <w:rPr>
          <w:bCs/>
          <w:color w:val="7F0055"/>
        </w:rPr>
        <w:t>this</w:t>
      </w:r>
      <w:r>
        <w:t>.</w:t>
      </w:r>
      <w:r>
        <w:rPr>
          <w:color w:val="0000C0"/>
        </w:rPr>
        <w:t>name</w:t>
      </w:r>
      <w:r>
        <w:t xml:space="preserve"> = </w:t>
      </w:r>
      <w:r>
        <w:rPr>
          <w:color w:val="6A3E3E"/>
        </w:rPr>
        <w:t>name</w:t>
      </w:r>
      <w:r>
        <w:t>;</w:t>
      </w:r>
    </w:p>
    <w:p w14:paraId="2C4DFE00" w14:textId="77777777" w:rsidR="00C26629" w:rsidRDefault="00C26629" w:rsidP="00C26629">
      <w:pPr>
        <w:pStyle w:val="Output"/>
        <w:rPr>
          <w:color w:val="4C483D" w:themeColor="text2"/>
        </w:rPr>
      </w:pPr>
      <w:r>
        <w:tab/>
      </w:r>
      <w:r>
        <w:tab/>
      </w:r>
      <w:r>
        <w:rPr>
          <w:bCs/>
          <w:color w:val="7F0055"/>
        </w:rPr>
        <w:t>this</w:t>
      </w:r>
      <w:r>
        <w:t>.</w:t>
      </w:r>
      <w:r>
        <w:rPr>
          <w:color w:val="0000C0"/>
        </w:rPr>
        <w:t>salary</w:t>
      </w:r>
      <w:r>
        <w:t xml:space="preserve"> = </w:t>
      </w:r>
      <w:r>
        <w:rPr>
          <w:color w:val="6A3E3E"/>
        </w:rPr>
        <w:t>salary</w:t>
      </w:r>
      <w:r>
        <w:t>;</w:t>
      </w:r>
    </w:p>
    <w:p w14:paraId="3B453F9F" w14:textId="77777777" w:rsidR="00893566" w:rsidRDefault="00C26629" w:rsidP="00893566">
      <w:pPr>
        <w:pStyle w:val="Output"/>
        <w:rPr>
          <w:color w:val="646464"/>
        </w:rPr>
      </w:pPr>
      <w:r>
        <w:tab/>
        <w:t>}</w:t>
      </w:r>
    </w:p>
    <w:p w14:paraId="5CB51BAF" w14:textId="0D77780D" w:rsidR="00C26629" w:rsidRDefault="00C26629" w:rsidP="00893566">
      <w:pPr>
        <w:pStyle w:val="Output"/>
        <w:rPr>
          <w:color w:val="4C483D" w:themeColor="text2"/>
        </w:rPr>
      </w:pPr>
      <w:r>
        <w:tab/>
      </w:r>
      <w:r>
        <w:rPr>
          <w:bCs/>
          <w:color w:val="7F0055"/>
        </w:rPr>
        <w:t>public</w:t>
      </w:r>
      <w:r>
        <w:t xml:space="preserve"> </w:t>
      </w:r>
      <w:r>
        <w:rPr>
          <w:bCs/>
          <w:color w:val="7F0055"/>
        </w:rPr>
        <w:t>int</w:t>
      </w:r>
      <w:r>
        <w:t xml:space="preserve"> compareTo(Employee </w:t>
      </w:r>
      <w:r>
        <w:rPr>
          <w:color w:val="6A3E3E"/>
        </w:rPr>
        <w:t>o</w:t>
      </w:r>
      <w:r>
        <w:t>) {</w:t>
      </w:r>
    </w:p>
    <w:p w14:paraId="2AF3E629" w14:textId="77777777" w:rsidR="00C26629" w:rsidRDefault="00C26629" w:rsidP="00C26629">
      <w:pPr>
        <w:pStyle w:val="Output"/>
        <w:rPr>
          <w:color w:val="4C483D" w:themeColor="text2"/>
        </w:rPr>
      </w:pPr>
      <w:r>
        <w:tab/>
      </w:r>
      <w:r>
        <w:tab/>
      </w:r>
      <w:r>
        <w:rPr>
          <w:bCs/>
          <w:color w:val="7F0055"/>
        </w:rPr>
        <w:t>if</w:t>
      </w:r>
      <w:r>
        <w:t xml:space="preserve"> (</w:t>
      </w:r>
      <w:r>
        <w:rPr>
          <w:bCs/>
          <w:color w:val="7F0055"/>
        </w:rPr>
        <w:t>this</w:t>
      </w:r>
      <w:r>
        <w:t>.</w:t>
      </w:r>
      <w:r>
        <w:rPr>
          <w:color w:val="0000C0"/>
        </w:rPr>
        <w:t>id</w:t>
      </w:r>
      <w:r>
        <w:t xml:space="preserve"> &lt; </w:t>
      </w:r>
      <w:r>
        <w:rPr>
          <w:color w:val="6A3E3E"/>
        </w:rPr>
        <w:t>o</w:t>
      </w:r>
      <w:r>
        <w:t>.</w:t>
      </w:r>
      <w:r>
        <w:rPr>
          <w:color w:val="0000C0"/>
        </w:rPr>
        <w:t>id</w:t>
      </w:r>
      <w:r>
        <w:t>) {</w:t>
      </w:r>
    </w:p>
    <w:p w14:paraId="69D187B6" w14:textId="77777777" w:rsidR="00C26629" w:rsidRDefault="00C26629" w:rsidP="00C26629">
      <w:pPr>
        <w:pStyle w:val="Output"/>
        <w:rPr>
          <w:color w:val="4C483D" w:themeColor="text2"/>
        </w:rPr>
      </w:pPr>
      <w:r>
        <w:tab/>
      </w:r>
      <w:r>
        <w:tab/>
      </w:r>
      <w:r>
        <w:tab/>
      </w:r>
      <w:r>
        <w:rPr>
          <w:bCs/>
          <w:color w:val="7F0055"/>
        </w:rPr>
        <w:t>return</w:t>
      </w:r>
      <w:r>
        <w:t xml:space="preserve"> -1;</w:t>
      </w:r>
    </w:p>
    <w:p w14:paraId="265042A3" w14:textId="77777777" w:rsidR="00C26629" w:rsidRDefault="00C26629" w:rsidP="00C26629">
      <w:pPr>
        <w:pStyle w:val="Output"/>
        <w:rPr>
          <w:color w:val="4C483D" w:themeColor="text2"/>
        </w:rPr>
      </w:pPr>
      <w:r>
        <w:tab/>
      </w:r>
      <w:r>
        <w:tab/>
        <w:t xml:space="preserve">} </w:t>
      </w:r>
      <w:r>
        <w:rPr>
          <w:bCs/>
          <w:color w:val="7F0055"/>
        </w:rPr>
        <w:t>else</w:t>
      </w:r>
      <w:r>
        <w:t xml:space="preserve"> </w:t>
      </w:r>
      <w:r>
        <w:rPr>
          <w:bCs/>
          <w:color w:val="7F0055"/>
        </w:rPr>
        <w:t>if</w:t>
      </w:r>
      <w:r>
        <w:t xml:space="preserve"> (</w:t>
      </w:r>
      <w:r>
        <w:rPr>
          <w:bCs/>
          <w:color w:val="7F0055"/>
        </w:rPr>
        <w:t>this</w:t>
      </w:r>
      <w:r>
        <w:t>.</w:t>
      </w:r>
      <w:r>
        <w:rPr>
          <w:color w:val="0000C0"/>
        </w:rPr>
        <w:t>id</w:t>
      </w:r>
      <w:r>
        <w:t xml:space="preserve"> &gt; </w:t>
      </w:r>
      <w:r>
        <w:rPr>
          <w:color w:val="6A3E3E"/>
        </w:rPr>
        <w:t>o</w:t>
      </w:r>
      <w:r>
        <w:t>.</w:t>
      </w:r>
      <w:r>
        <w:rPr>
          <w:color w:val="0000C0"/>
        </w:rPr>
        <w:t>id</w:t>
      </w:r>
      <w:r>
        <w:t>) {</w:t>
      </w:r>
    </w:p>
    <w:p w14:paraId="701921CE" w14:textId="77777777" w:rsidR="00C26629" w:rsidRDefault="00C26629" w:rsidP="00C26629">
      <w:pPr>
        <w:pStyle w:val="Output"/>
        <w:rPr>
          <w:color w:val="4C483D" w:themeColor="text2"/>
        </w:rPr>
      </w:pPr>
      <w:r>
        <w:tab/>
      </w:r>
      <w:r>
        <w:tab/>
      </w:r>
      <w:r>
        <w:tab/>
      </w:r>
      <w:r>
        <w:rPr>
          <w:bCs/>
          <w:color w:val="7F0055"/>
        </w:rPr>
        <w:t>return</w:t>
      </w:r>
      <w:r>
        <w:t xml:space="preserve"> 1;</w:t>
      </w:r>
    </w:p>
    <w:p w14:paraId="0F32DDB1" w14:textId="77777777" w:rsidR="00C26629" w:rsidRDefault="00C26629" w:rsidP="00C26629">
      <w:pPr>
        <w:pStyle w:val="Output"/>
        <w:rPr>
          <w:color w:val="4C483D" w:themeColor="text2"/>
        </w:rPr>
      </w:pPr>
      <w:r>
        <w:tab/>
      </w:r>
      <w:r>
        <w:tab/>
        <w:t xml:space="preserve">} </w:t>
      </w:r>
      <w:r>
        <w:rPr>
          <w:bCs/>
          <w:color w:val="7F0055"/>
        </w:rPr>
        <w:t>else</w:t>
      </w:r>
      <w:r>
        <w:t xml:space="preserve"> {</w:t>
      </w:r>
    </w:p>
    <w:p w14:paraId="2D6F7A89" w14:textId="77777777" w:rsidR="00C26629" w:rsidRDefault="00C26629" w:rsidP="00C26629">
      <w:pPr>
        <w:pStyle w:val="Output"/>
        <w:rPr>
          <w:color w:val="4C483D" w:themeColor="text2"/>
        </w:rPr>
      </w:pPr>
      <w:r>
        <w:tab/>
      </w:r>
      <w:r>
        <w:tab/>
      </w:r>
      <w:r>
        <w:tab/>
      </w:r>
      <w:r>
        <w:rPr>
          <w:bCs/>
          <w:color w:val="7F0055"/>
        </w:rPr>
        <w:t>return</w:t>
      </w:r>
      <w:r>
        <w:t xml:space="preserve"> 0;</w:t>
      </w:r>
    </w:p>
    <w:p w14:paraId="28BCAC31" w14:textId="77777777" w:rsidR="00C26629" w:rsidRDefault="00C26629" w:rsidP="00C26629">
      <w:pPr>
        <w:pStyle w:val="Output"/>
        <w:rPr>
          <w:color w:val="4C483D" w:themeColor="text2"/>
        </w:rPr>
      </w:pPr>
      <w:r>
        <w:tab/>
      </w:r>
      <w:r>
        <w:tab/>
        <w:t>}</w:t>
      </w:r>
    </w:p>
    <w:p w14:paraId="7DD23E72" w14:textId="77777777" w:rsidR="00893566" w:rsidRDefault="00C26629" w:rsidP="00893566">
      <w:pPr>
        <w:pStyle w:val="Output"/>
        <w:rPr>
          <w:color w:val="646464"/>
        </w:rPr>
      </w:pPr>
      <w:r>
        <w:tab/>
        <w:t>}</w:t>
      </w:r>
    </w:p>
    <w:p w14:paraId="1FF36B87" w14:textId="1464E5D8" w:rsidR="00C26629" w:rsidRDefault="00C26629" w:rsidP="00893566">
      <w:pPr>
        <w:pStyle w:val="Output"/>
        <w:rPr>
          <w:color w:val="4C483D" w:themeColor="text2"/>
        </w:rPr>
      </w:pPr>
      <w:r>
        <w:tab/>
      </w:r>
      <w:r>
        <w:rPr>
          <w:bCs/>
          <w:color w:val="7F0055"/>
        </w:rPr>
        <w:t>public</w:t>
      </w:r>
      <w:r>
        <w:t xml:space="preserve"> String toString() {</w:t>
      </w:r>
    </w:p>
    <w:p w14:paraId="5870ECB0" w14:textId="77777777" w:rsidR="00C26629" w:rsidRDefault="00C26629" w:rsidP="00C26629">
      <w:pPr>
        <w:pStyle w:val="Output"/>
        <w:rPr>
          <w:color w:val="4C483D" w:themeColor="text2"/>
        </w:rPr>
      </w:pPr>
      <w:r>
        <w:tab/>
      </w:r>
      <w:r>
        <w:tab/>
      </w:r>
      <w:r>
        <w:rPr>
          <w:bCs/>
          <w:color w:val="7F0055"/>
        </w:rPr>
        <w:t>return</w:t>
      </w:r>
      <w:r>
        <w:t xml:space="preserve"> </w:t>
      </w:r>
      <w:r>
        <w:rPr>
          <w:color w:val="2A00FF"/>
        </w:rPr>
        <w:t>"Employee [id="</w:t>
      </w:r>
      <w:r>
        <w:t xml:space="preserve"> + </w:t>
      </w:r>
      <w:r>
        <w:rPr>
          <w:color w:val="0000C0"/>
        </w:rPr>
        <w:t>id</w:t>
      </w:r>
      <w:r>
        <w:t xml:space="preserve"> + </w:t>
      </w:r>
      <w:r>
        <w:rPr>
          <w:color w:val="2A00FF"/>
        </w:rPr>
        <w:t>", name="</w:t>
      </w:r>
      <w:r>
        <w:t xml:space="preserve"> + </w:t>
      </w:r>
      <w:r>
        <w:rPr>
          <w:color w:val="0000C0"/>
        </w:rPr>
        <w:t>name</w:t>
      </w:r>
      <w:r>
        <w:t xml:space="preserve"> + </w:t>
      </w:r>
      <w:r>
        <w:rPr>
          <w:color w:val="2A00FF"/>
        </w:rPr>
        <w:t>", salary="</w:t>
      </w:r>
      <w:r>
        <w:t xml:space="preserve"> + </w:t>
      </w:r>
      <w:r>
        <w:rPr>
          <w:color w:val="0000C0"/>
        </w:rPr>
        <w:t>salary</w:t>
      </w:r>
      <w:r>
        <w:t xml:space="preserve"> + </w:t>
      </w:r>
      <w:r>
        <w:rPr>
          <w:color w:val="2A00FF"/>
        </w:rPr>
        <w:t>"]"</w:t>
      </w:r>
      <w:r>
        <w:t>;</w:t>
      </w:r>
    </w:p>
    <w:p w14:paraId="7F35032F" w14:textId="77777777" w:rsidR="00C26629" w:rsidRDefault="00C26629" w:rsidP="00C26629">
      <w:pPr>
        <w:pStyle w:val="Output"/>
        <w:rPr>
          <w:color w:val="4C483D" w:themeColor="text2"/>
        </w:rPr>
      </w:pPr>
      <w:r>
        <w:tab/>
        <w:t>}</w:t>
      </w:r>
    </w:p>
    <w:p w14:paraId="2FC82DD1" w14:textId="77777777" w:rsidR="00C26629" w:rsidRDefault="00C26629" w:rsidP="00C26629">
      <w:pPr>
        <w:pStyle w:val="Output"/>
        <w:rPr>
          <w:color w:val="4C483D" w:themeColor="text2"/>
        </w:rPr>
      </w:pPr>
    </w:p>
    <w:p w14:paraId="2D927BA0" w14:textId="77777777" w:rsidR="00C26629" w:rsidRDefault="00C26629" w:rsidP="00C26629">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679D74A7" w14:textId="77777777" w:rsidR="00C26629" w:rsidRDefault="00C26629" w:rsidP="00C26629">
      <w:pPr>
        <w:pStyle w:val="Output"/>
        <w:rPr>
          <w:color w:val="4C483D" w:themeColor="text2"/>
        </w:rPr>
      </w:pPr>
    </w:p>
    <w:p w14:paraId="1E91081B" w14:textId="77777777" w:rsidR="00C26629" w:rsidRDefault="00C26629" w:rsidP="00C26629">
      <w:pPr>
        <w:pStyle w:val="Output"/>
        <w:rPr>
          <w:color w:val="4C483D" w:themeColor="text2"/>
        </w:rPr>
      </w:pPr>
      <w:r>
        <w:lastRenderedPageBreak/>
        <w:tab/>
      </w:r>
      <w:r>
        <w:tab/>
        <w:t xml:space="preserve">List&lt;Employee&gt; </w:t>
      </w:r>
      <w:r>
        <w:rPr>
          <w:color w:val="6A3E3E"/>
        </w:rPr>
        <w:t>employees</w:t>
      </w:r>
      <w:r>
        <w:t xml:space="preserve"> = </w:t>
      </w:r>
      <w:r>
        <w:rPr>
          <w:bCs/>
          <w:color w:val="7F0055"/>
        </w:rPr>
        <w:t>new</w:t>
      </w:r>
      <w:r>
        <w:t xml:space="preserve"> ArrayList&lt;Employee&gt;();</w:t>
      </w:r>
    </w:p>
    <w:p w14:paraId="3CF0BAB1"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Employee(105, </w:t>
      </w:r>
      <w:r>
        <w:rPr>
          <w:color w:val="2A00FF"/>
        </w:rPr>
        <w:t>"AAA"</w:t>
      </w:r>
      <w:r>
        <w:t>, 3000));</w:t>
      </w:r>
    </w:p>
    <w:p w14:paraId="7A36EBB1"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Employee(102, </w:t>
      </w:r>
      <w:r>
        <w:rPr>
          <w:color w:val="2A00FF"/>
        </w:rPr>
        <w:t>"ZZZ"</w:t>
      </w:r>
      <w:r>
        <w:t>, 2000));</w:t>
      </w:r>
    </w:p>
    <w:p w14:paraId="27FCEBE0"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Employee(104, </w:t>
      </w:r>
      <w:r>
        <w:rPr>
          <w:color w:val="2A00FF"/>
        </w:rPr>
        <w:t>"BBB"</w:t>
      </w:r>
      <w:r>
        <w:t>, 5000));</w:t>
      </w:r>
    </w:p>
    <w:p w14:paraId="2CF1AC8B"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Employee(101, </w:t>
      </w:r>
      <w:r>
        <w:rPr>
          <w:color w:val="2A00FF"/>
        </w:rPr>
        <w:t>"DDD"</w:t>
      </w:r>
      <w:r>
        <w:t>, 1000));</w:t>
      </w:r>
    </w:p>
    <w:p w14:paraId="4E7524DD" w14:textId="77777777" w:rsidR="00C26629" w:rsidRDefault="00C26629" w:rsidP="00C26629">
      <w:pPr>
        <w:pStyle w:val="Output"/>
        <w:rPr>
          <w:color w:val="4C483D" w:themeColor="text2"/>
        </w:rPr>
      </w:pPr>
      <w:r>
        <w:tab/>
      </w:r>
      <w:r>
        <w:tab/>
      </w:r>
      <w:r>
        <w:rPr>
          <w:color w:val="6A3E3E"/>
        </w:rPr>
        <w:t>employees</w:t>
      </w:r>
      <w:r>
        <w:t>.add(</w:t>
      </w:r>
      <w:r>
        <w:rPr>
          <w:bCs/>
          <w:color w:val="7F0055"/>
        </w:rPr>
        <w:t>new</w:t>
      </w:r>
      <w:r>
        <w:t xml:space="preserve"> Employee(103, </w:t>
      </w:r>
      <w:r>
        <w:rPr>
          <w:color w:val="2A00FF"/>
        </w:rPr>
        <w:t>"CCC"</w:t>
      </w:r>
      <w:r>
        <w:t>, 4000));</w:t>
      </w:r>
    </w:p>
    <w:p w14:paraId="7F14205A" w14:textId="77777777" w:rsidR="00C26629" w:rsidRDefault="00C26629" w:rsidP="00C26629">
      <w:pPr>
        <w:pStyle w:val="Output"/>
        <w:rPr>
          <w:color w:val="4C483D" w:themeColor="text2"/>
        </w:rPr>
      </w:pPr>
    </w:p>
    <w:p w14:paraId="422A1661" w14:textId="77777777" w:rsidR="00C26629" w:rsidRDefault="00C26629" w:rsidP="00C26629">
      <w:pPr>
        <w:pStyle w:val="Output"/>
        <w:rPr>
          <w:color w:val="4C483D" w:themeColor="text2"/>
        </w:rPr>
      </w:pPr>
      <w:r>
        <w:tab/>
      </w:r>
      <w:r>
        <w:tab/>
        <w:t>System.</w:t>
      </w:r>
      <w:r>
        <w:rPr>
          <w:bCs/>
          <w:i/>
          <w:iCs/>
          <w:color w:val="0000C0"/>
        </w:rPr>
        <w:t>out</w:t>
      </w:r>
      <w:r>
        <w:t>.println(</w:t>
      </w:r>
      <w:r>
        <w:rPr>
          <w:color w:val="2A00FF"/>
        </w:rPr>
        <w:t>"Before : "</w:t>
      </w:r>
      <w:r>
        <w:t xml:space="preserve"> + </w:t>
      </w:r>
      <w:r>
        <w:rPr>
          <w:color w:val="6A3E3E"/>
        </w:rPr>
        <w:t>employees</w:t>
      </w:r>
      <w:r>
        <w:t>);</w:t>
      </w:r>
    </w:p>
    <w:p w14:paraId="63A9607A" w14:textId="77777777" w:rsidR="00C26629" w:rsidRDefault="00C26629" w:rsidP="00C26629">
      <w:pPr>
        <w:pStyle w:val="Output"/>
        <w:rPr>
          <w:color w:val="4C483D" w:themeColor="text2"/>
        </w:rPr>
      </w:pPr>
      <w:r>
        <w:tab/>
      </w:r>
      <w:r>
        <w:tab/>
        <w:t>Collections.</w:t>
      </w:r>
      <w:r>
        <w:rPr>
          <w:i/>
          <w:iCs/>
        </w:rPr>
        <w:t>sort</w:t>
      </w:r>
      <w:r>
        <w:t>(</w:t>
      </w:r>
      <w:r>
        <w:rPr>
          <w:color w:val="6A3E3E"/>
        </w:rPr>
        <w:t>employees</w:t>
      </w:r>
      <w:r>
        <w:t>);</w:t>
      </w:r>
    </w:p>
    <w:p w14:paraId="73E70EF8" w14:textId="77777777" w:rsidR="00C26629" w:rsidRDefault="00C26629" w:rsidP="00C26629">
      <w:pPr>
        <w:pStyle w:val="Output"/>
        <w:rPr>
          <w:color w:val="4C483D" w:themeColor="text2"/>
        </w:rPr>
      </w:pPr>
      <w:r>
        <w:tab/>
      </w:r>
      <w:r>
        <w:tab/>
        <w:t>System.</w:t>
      </w:r>
      <w:r>
        <w:rPr>
          <w:bCs/>
          <w:i/>
          <w:iCs/>
          <w:color w:val="0000C0"/>
        </w:rPr>
        <w:t>out</w:t>
      </w:r>
      <w:r>
        <w:t>.println(</w:t>
      </w:r>
      <w:r>
        <w:rPr>
          <w:color w:val="2A00FF"/>
        </w:rPr>
        <w:t>"ByID :\n "</w:t>
      </w:r>
      <w:r>
        <w:t xml:space="preserve"> + </w:t>
      </w:r>
      <w:r>
        <w:rPr>
          <w:color w:val="6A3E3E"/>
        </w:rPr>
        <w:t>employees</w:t>
      </w:r>
      <w:r>
        <w:t>);</w:t>
      </w:r>
    </w:p>
    <w:p w14:paraId="02363A75" w14:textId="77777777" w:rsidR="00C26629" w:rsidRDefault="00C26629" w:rsidP="00C26629">
      <w:pPr>
        <w:pStyle w:val="Output"/>
        <w:rPr>
          <w:color w:val="4C483D" w:themeColor="text2"/>
        </w:rPr>
      </w:pPr>
      <w:r>
        <w:tab/>
      </w:r>
      <w:r>
        <w:tab/>
      </w:r>
    </w:p>
    <w:p w14:paraId="756D3F71" w14:textId="718F1A3A" w:rsidR="00C26629" w:rsidRDefault="00C26629" w:rsidP="00C26629">
      <w:pPr>
        <w:pStyle w:val="Output"/>
        <w:rPr>
          <w:color w:val="3F7F5F"/>
        </w:rPr>
      </w:pPr>
      <w:r>
        <w:tab/>
      </w:r>
      <w:r>
        <w:tab/>
      </w:r>
      <w:r>
        <w:rPr>
          <w:color w:val="3F7F5F"/>
        </w:rPr>
        <w:t xml:space="preserve">//Now we can Sort our </w:t>
      </w:r>
      <w:r w:rsidR="001037EB">
        <w:rPr>
          <w:color w:val="3F7F5F"/>
          <w:u w:val="single"/>
        </w:rPr>
        <w:t>Employees</w:t>
      </w:r>
      <w:r>
        <w:rPr>
          <w:color w:val="3F7F5F"/>
        </w:rPr>
        <w:t xml:space="preserve"> based on Multiple Sorting(EmpName, EmpSaltry)</w:t>
      </w:r>
    </w:p>
    <w:p w14:paraId="7B27C0F2" w14:textId="7E2A2A0C" w:rsidR="00C26629" w:rsidRDefault="00C26629" w:rsidP="00C26629">
      <w:pPr>
        <w:pStyle w:val="Output"/>
        <w:rPr>
          <w:color w:val="4C483D" w:themeColor="text2"/>
        </w:rPr>
      </w:pPr>
      <w:r>
        <w:rPr>
          <w:color w:val="3F7F5F"/>
        </w:rPr>
        <w:tab/>
      </w:r>
      <w:r>
        <w:rPr>
          <w:color w:val="3F7F5F"/>
        </w:rPr>
        <w:tab/>
        <w:t>//</w:t>
      </w:r>
      <w:r w:rsidR="001037EB">
        <w:rPr>
          <w:color w:val="3F7F5F"/>
        </w:rPr>
        <w:t>s</w:t>
      </w:r>
      <w:r>
        <w:rPr>
          <w:color w:val="3F7F5F"/>
        </w:rPr>
        <w:t>or</w:t>
      </w:r>
      <w:r w:rsidR="001037EB">
        <w:rPr>
          <w:color w:val="3F7F5F"/>
        </w:rPr>
        <w:t>t</w:t>
      </w:r>
      <w:r>
        <w:rPr>
          <w:color w:val="3F7F5F"/>
        </w:rPr>
        <w:t xml:space="preserve"> method accepts </w:t>
      </w:r>
      <w:r w:rsidR="001037EB">
        <w:rPr>
          <w:color w:val="3F7F5F"/>
        </w:rPr>
        <w:t>Comparator:</w:t>
      </w:r>
      <w:r>
        <w:rPr>
          <w:color w:val="3F7F5F"/>
        </w:rPr>
        <w:t xml:space="preserve"> Collections.sort(&lt;list&gt;, Comparator)</w:t>
      </w:r>
    </w:p>
    <w:p w14:paraId="3F21EE3D" w14:textId="77777777" w:rsidR="00C26629" w:rsidRDefault="00C26629" w:rsidP="00C26629">
      <w:pPr>
        <w:pStyle w:val="Output"/>
        <w:rPr>
          <w:color w:val="4C483D" w:themeColor="text2"/>
        </w:rPr>
      </w:pPr>
      <w:r>
        <w:tab/>
      </w:r>
      <w:r>
        <w:tab/>
        <w:t>Collections.</w:t>
      </w:r>
      <w:r>
        <w:rPr>
          <w:i/>
          <w:iCs/>
        </w:rPr>
        <w:t>sort</w:t>
      </w:r>
      <w:r>
        <w:t>(</w:t>
      </w:r>
      <w:r>
        <w:rPr>
          <w:color w:val="6A3E3E"/>
        </w:rPr>
        <w:t>employees</w:t>
      </w:r>
      <w:r>
        <w:t xml:space="preserve">, </w:t>
      </w:r>
      <w:r>
        <w:rPr>
          <w:bCs/>
          <w:color w:val="7F0055"/>
        </w:rPr>
        <w:t>new</w:t>
      </w:r>
      <w:r>
        <w:t xml:space="preserve"> EmpName());</w:t>
      </w:r>
    </w:p>
    <w:p w14:paraId="13BD6A69" w14:textId="77777777" w:rsidR="00C26629" w:rsidRDefault="00C26629" w:rsidP="00C26629">
      <w:pPr>
        <w:pStyle w:val="Output"/>
        <w:rPr>
          <w:color w:val="4C483D" w:themeColor="text2"/>
        </w:rPr>
      </w:pPr>
      <w:r>
        <w:tab/>
      </w:r>
      <w:r>
        <w:tab/>
        <w:t>System.</w:t>
      </w:r>
      <w:r>
        <w:rPr>
          <w:bCs/>
          <w:i/>
          <w:iCs/>
          <w:color w:val="0000C0"/>
        </w:rPr>
        <w:t>out</w:t>
      </w:r>
      <w:r>
        <w:t>.println(</w:t>
      </w:r>
      <w:r>
        <w:rPr>
          <w:color w:val="2A00FF"/>
        </w:rPr>
        <w:t>"EmpName : \n "</w:t>
      </w:r>
      <w:r>
        <w:t>+</w:t>
      </w:r>
      <w:r>
        <w:rPr>
          <w:color w:val="6A3E3E"/>
        </w:rPr>
        <w:t>employees</w:t>
      </w:r>
      <w:r>
        <w:t>);</w:t>
      </w:r>
    </w:p>
    <w:p w14:paraId="64A80639" w14:textId="77777777" w:rsidR="00C26629" w:rsidRDefault="00C26629" w:rsidP="00C26629">
      <w:pPr>
        <w:pStyle w:val="Output"/>
        <w:rPr>
          <w:color w:val="4C483D" w:themeColor="text2"/>
        </w:rPr>
      </w:pPr>
      <w:r>
        <w:tab/>
      </w:r>
      <w:r>
        <w:tab/>
      </w:r>
    </w:p>
    <w:p w14:paraId="1D03AEDF" w14:textId="77777777" w:rsidR="00C26629" w:rsidRDefault="00C26629" w:rsidP="00C26629">
      <w:pPr>
        <w:pStyle w:val="Output"/>
        <w:rPr>
          <w:color w:val="4C483D" w:themeColor="text2"/>
        </w:rPr>
      </w:pPr>
      <w:r>
        <w:tab/>
      </w:r>
      <w:r>
        <w:tab/>
        <w:t>Collections.</w:t>
      </w:r>
      <w:r>
        <w:rPr>
          <w:i/>
          <w:iCs/>
        </w:rPr>
        <w:t>sort</w:t>
      </w:r>
      <w:r>
        <w:t>(</w:t>
      </w:r>
      <w:r>
        <w:rPr>
          <w:color w:val="6A3E3E"/>
        </w:rPr>
        <w:t>employees</w:t>
      </w:r>
      <w:r>
        <w:t xml:space="preserve">, </w:t>
      </w:r>
      <w:r>
        <w:rPr>
          <w:bCs/>
          <w:color w:val="7F0055"/>
        </w:rPr>
        <w:t>new</w:t>
      </w:r>
      <w:r>
        <w:t xml:space="preserve"> EmpSalary());</w:t>
      </w:r>
    </w:p>
    <w:p w14:paraId="27405378" w14:textId="4F2E8DE7" w:rsidR="00C26629" w:rsidRDefault="00C26629" w:rsidP="00C26629">
      <w:pPr>
        <w:pStyle w:val="Output"/>
        <w:rPr>
          <w:color w:val="4C483D" w:themeColor="text2"/>
        </w:rPr>
      </w:pPr>
      <w:r>
        <w:tab/>
      </w:r>
      <w:r>
        <w:tab/>
        <w:t>System.</w:t>
      </w:r>
      <w:r>
        <w:rPr>
          <w:bCs/>
          <w:i/>
          <w:iCs/>
          <w:color w:val="0000C0"/>
        </w:rPr>
        <w:t>out</w:t>
      </w:r>
      <w:r>
        <w:t>.println(</w:t>
      </w:r>
      <w:r>
        <w:rPr>
          <w:color w:val="2A00FF"/>
        </w:rPr>
        <w:t>"EmpSalary : \n "</w:t>
      </w:r>
      <w:r>
        <w:t>+</w:t>
      </w:r>
      <w:r>
        <w:rPr>
          <w:color w:val="6A3E3E"/>
        </w:rPr>
        <w:t>employees</w:t>
      </w:r>
      <w:r>
        <w:t>);</w:t>
      </w:r>
    </w:p>
    <w:p w14:paraId="69CEE4FA" w14:textId="77777777" w:rsidR="00C26629" w:rsidRDefault="00C26629" w:rsidP="00C26629">
      <w:pPr>
        <w:pStyle w:val="Output"/>
        <w:rPr>
          <w:color w:val="4C483D" w:themeColor="text2"/>
        </w:rPr>
      </w:pPr>
      <w:r>
        <w:tab/>
        <w:t>}</w:t>
      </w:r>
    </w:p>
    <w:p w14:paraId="67703B3F" w14:textId="77777777" w:rsidR="00C26629" w:rsidRDefault="00C26629" w:rsidP="00C26629">
      <w:pPr>
        <w:pStyle w:val="Output"/>
      </w:pPr>
      <w:r>
        <w:t>}</w:t>
      </w:r>
    </w:p>
    <w:p w14:paraId="5C99BBD2" w14:textId="77777777" w:rsidR="00C26629" w:rsidRDefault="00C26629" w:rsidP="00C26629">
      <w:pPr>
        <w:pStyle w:val="Output"/>
        <w:shd w:val="clear" w:color="auto" w:fill="000000" w:themeFill="text1"/>
        <w:rPr>
          <w:color w:val="4C483D" w:themeColor="text2"/>
        </w:rPr>
      </w:pPr>
      <w:r>
        <w:t>Before : [Employee [id=105, name=AAA, salary=3000.0], Employee [id=102, name=ZZZ, salary=2000.0], Employee [id=104, name=BBB, salary=5000.0], Employee [id=101, name=DDD, salary=1000.0], Employee [id=103, name=CCC, salary=4000.0]]</w:t>
      </w:r>
    </w:p>
    <w:p w14:paraId="10C75E0E" w14:textId="77777777" w:rsidR="00C26629" w:rsidRDefault="00C26629" w:rsidP="00C26629">
      <w:pPr>
        <w:pStyle w:val="Output"/>
        <w:shd w:val="clear" w:color="auto" w:fill="000000" w:themeFill="text1"/>
        <w:rPr>
          <w:color w:val="4C483D" w:themeColor="text2"/>
        </w:rPr>
      </w:pPr>
      <w:r>
        <w:t>ByID :</w:t>
      </w:r>
    </w:p>
    <w:p w14:paraId="4B6FEEBD" w14:textId="77777777" w:rsidR="00C26629" w:rsidRDefault="00C26629" w:rsidP="00C26629">
      <w:pPr>
        <w:pStyle w:val="Output"/>
        <w:shd w:val="clear" w:color="auto" w:fill="000000" w:themeFill="text1"/>
        <w:rPr>
          <w:color w:val="4C483D" w:themeColor="text2"/>
        </w:rPr>
      </w:pPr>
      <w:r>
        <w:t>[Employee[id=101, name=DDD, salary=1000.0], Employee [id=102, name=ZZZ, salary=2000.0], Employee [id=103, name=CCC, salary=4000.0], Employee [id=104, name=BBB, salary=5000.0], Employee [id=105, name=AAA, salary=3000.0]]</w:t>
      </w:r>
    </w:p>
    <w:p w14:paraId="2026B695" w14:textId="77777777" w:rsidR="00C26629" w:rsidRDefault="00C26629" w:rsidP="00C26629">
      <w:pPr>
        <w:pStyle w:val="Output"/>
        <w:shd w:val="clear" w:color="auto" w:fill="000000" w:themeFill="text1"/>
        <w:rPr>
          <w:color w:val="4C483D" w:themeColor="text2"/>
        </w:rPr>
      </w:pPr>
      <w:r>
        <w:t xml:space="preserve">EmpName : </w:t>
      </w:r>
    </w:p>
    <w:p w14:paraId="08373784" w14:textId="77777777" w:rsidR="00C26629" w:rsidRDefault="00C26629" w:rsidP="00C26629">
      <w:pPr>
        <w:pStyle w:val="Output"/>
        <w:shd w:val="clear" w:color="auto" w:fill="000000" w:themeFill="text1"/>
        <w:rPr>
          <w:color w:val="4C483D" w:themeColor="text2"/>
        </w:rPr>
      </w:pPr>
      <w:r>
        <w:t>[Employee[id=105, name=AAA, salary=3000.0], Employee [id=104, name=BBB, salary=5000.0], Employee [id=103, name=CCC, salary=4000.0], Employee [id=101, name=DDD, salary=1000.0], Employee [id=102, name=ZZZ, salary=2000.0]]</w:t>
      </w:r>
    </w:p>
    <w:p w14:paraId="49597E12" w14:textId="77777777" w:rsidR="00C26629" w:rsidRDefault="00C26629" w:rsidP="00C26629">
      <w:pPr>
        <w:pStyle w:val="Output"/>
        <w:shd w:val="clear" w:color="auto" w:fill="000000" w:themeFill="text1"/>
        <w:rPr>
          <w:color w:val="4C483D" w:themeColor="text2"/>
        </w:rPr>
      </w:pPr>
      <w:r>
        <w:t xml:space="preserve">EmpSalary : </w:t>
      </w:r>
    </w:p>
    <w:p w14:paraId="09465E72" w14:textId="77777777" w:rsidR="00C26629" w:rsidRDefault="00C26629" w:rsidP="00C26629">
      <w:pPr>
        <w:pStyle w:val="Output"/>
        <w:shd w:val="clear" w:color="auto" w:fill="000000" w:themeFill="text1"/>
        <w:rPr>
          <w:color w:val="4C483D" w:themeColor="text2"/>
        </w:rPr>
      </w:pPr>
      <w:r>
        <w:t>[Employee[id=101, name=DDD, salary=1000.0], Employee [id=102, name=ZZZ, salary=2000.0], Employee [id=105, name=AAA, salary=3000.0], Employee [id=103, name=CCC, salary=4000.0], Employee [id=104, name=BBB, salary=5000.0]]</w:t>
      </w:r>
    </w:p>
    <w:p w14:paraId="6BA1F016" w14:textId="47FBC78E" w:rsidR="00C26629" w:rsidRDefault="00C26629" w:rsidP="00B413EE">
      <w:pPr>
        <w:pStyle w:val="ListParagraph"/>
        <w:numPr>
          <w:ilvl w:val="0"/>
          <w:numId w:val="232"/>
        </w:numPr>
        <w:spacing w:line="240" w:lineRule="auto"/>
      </w:pPr>
      <w:r w:rsidRPr="00DB1307">
        <w:rPr>
          <w:b/>
        </w:rPr>
        <w:t>Comparable</w:t>
      </w:r>
      <w:r w:rsidRPr="00DB1307">
        <w:t xml:space="preserve"> interface can be used to provide </w:t>
      </w:r>
      <w:r w:rsidRPr="00DB1307">
        <w:rPr>
          <w:b/>
        </w:rPr>
        <w:t>single way of sorting</w:t>
      </w:r>
      <w:r w:rsidRPr="00DB1307">
        <w:t xml:space="preserve"> whereas </w:t>
      </w:r>
      <w:r w:rsidRPr="00DB1307">
        <w:rPr>
          <w:b/>
        </w:rPr>
        <w:t>Comparator</w:t>
      </w:r>
      <w:r w:rsidRPr="00DB1307">
        <w:t xml:space="preserve"> interface is used to provide </w:t>
      </w:r>
      <w:r w:rsidRPr="00DB1307">
        <w:rPr>
          <w:b/>
        </w:rPr>
        <w:t>different ways of sorting</w:t>
      </w:r>
      <w:r w:rsidRPr="00DB1307">
        <w:t>.</w:t>
      </w:r>
    </w:p>
    <w:p w14:paraId="21237B1D" w14:textId="77777777" w:rsidR="008311EE" w:rsidRPr="00DB1307" w:rsidRDefault="008311EE" w:rsidP="008311EE">
      <w:pPr>
        <w:pStyle w:val="ListParagraph"/>
        <w:spacing w:line="240" w:lineRule="auto"/>
        <w:ind w:left="360"/>
      </w:pPr>
    </w:p>
    <w:p w14:paraId="3E84706E" w14:textId="6936C9EB" w:rsidR="00C26629" w:rsidRDefault="00C26629" w:rsidP="00B413EE">
      <w:pPr>
        <w:pStyle w:val="ListParagraph"/>
        <w:numPr>
          <w:ilvl w:val="0"/>
          <w:numId w:val="232"/>
        </w:numPr>
        <w:spacing w:line="240" w:lineRule="auto"/>
      </w:pPr>
      <w:r w:rsidRPr="00DB1307">
        <w:t>For using Comparable, Class needs to implement it whereas for using Comparator we don’t need to make any change in the class</w:t>
      </w:r>
      <w:r>
        <w:t xml:space="preserve">, </w:t>
      </w:r>
      <w:r w:rsidRPr="005D3079">
        <w:rPr>
          <w:b/>
        </w:rPr>
        <w:t>we can implement it in outside</w:t>
      </w:r>
      <w:r w:rsidRPr="00DB1307">
        <w:t>.</w:t>
      </w:r>
    </w:p>
    <w:p w14:paraId="75ED3A06" w14:textId="77777777" w:rsidR="008311EE" w:rsidRPr="00DB1307" w:rsidRDefault="008311EE" w:rsidP="008311EE">
      <w:pPr>
        <w:pStyle w:val="ListParagraph"/>
        <w:spacing w:line="240" w:lineRule="auto"/>
        <w:ind w:left="360"/>
      </w:pPr>
    </w:p>
    <w:p w14:paraId="79DA1049" w14:textId="5842A23D" w:rsidR="00C26629" w:rsidRDefault="00C26629" w:rsidP="00B413EE">
      <w:pPr>
        <w:pStyle w:val="ListParagraph"/>
        <w:numPr>
          <w:ilvl w:val="0"/>
          <w:numId w:val="233"/>
        </w:numPr>
      </w:pPr>
      <w:r w:rsidRPr="005D3079">
        <w:rPr>
          <w:b/>
        </w:rPr>
        <w:t>Comparable</w:t>
      </w:r>
      <w:r w:rsidRPr="00DB1307">
        <w:t xml:space="preserve"> interface is in </w:t>
      </w:r>
      <w:r w:rsidRPr="008311EE">
        <w:rPr>
          <w:rStyle w:val="0SyntaxPinkChar"/>
        </w:rPr>
        <w:t>java.lang</w:t>
      </w:r>
      <w:r w:rsidRPr="008311EE">
        <w:t> </w:t>
      </w:r>
      <w:r w:rsidRPr="00DB1307">
        <w:t xml:space="preserve">package </w:t>
      </w:r>
      <w:r w:rsidR="008311EE">
        <w:t xml:space="preserve">, but </w:t>
      </w:r>
      <w:r w:rsidRPr="005D3079">
        <w:rPr>
          <w:b/>
        </w:rPr>
        <w:t>Comparator</w:t>
      </w:r>
      <w:r w:rsidRPr="00DB1307">
        <w:t xml:space="preserve"> interface is present in </w:t>
      </w:r>
      <w:r w:rsidRPr="008311EE">
        <w:rPr>
          <w:rStyle w:val="0SyntaxPinkChar"/>
        </w:rPr>
        <w:t>java.util</w:t>
      </w:r>
      <w:r w:rsidR="008311EE">
        <w:t>.</w:t>
      </w:r>
    </w:p>
    <w:p w14:paraId="04928567" w14:textId="77777777" w:rsidR="008311EE" w:rsidRDefault="008311EE" w:rsidP="008311EE">
      <w:pPr>
        <w:pStyle w:val="ListParagraph"/>
        <w:spacing w:line="240" w:lineRule="auto"/>
        <w:ind w:left="360"/>
      </w:pPr>
    </w:p>
    <w:p w14:paraId="3DAFC90A" w14:textId="179E3CE3" w:rsidR="00C26629" w:rsidRDefault="00C26629" w:rsidP="00B413EE">
      <w:pPr>
        <w:pStyle w:val="ListParagraph"/>
        <w:numPr>
          <w:ilvl w:val="0"/>
          <w:numId w:val="233"/>
        </w:numPr>
        <w:spacing w:line="240" w:lineRule="auto"/>
      </w:pPr>
      <w:r w:rsidRPr="00DB1307">
        <w:t>We don’t need to make any code c</w:t>
      </w:r>
      <w:r>
        <w:t xml:space="preserve">hanges at client side </w:t>
      </w:r>
      <w:r w:rsidR="008311EE">
        <w:t>while</w:t>
      </w:r>
      <w:r>
        <w:t xml:space="preserve"> using C</w:t>
      </w:r>
      <w:r w:rsidRPr="00DB1307">
        <w:t>omparable</w:t>
      </w:r>
      <w:r w:rsidR="008311EE">
        <w:t xml:space="preserve">. </w:t>
      </w:r>
      <w:r w:rsidRPr="00DB1307">
        <w:t>For Comparator, client needs to provide the Comparator class to use in compare() method.</w:t>
      </w:r>
    </w:p>
    <w:p w14:paraId="7D77CEEB" w14:textId="77777777" w:rsidR="008311EE" w:rsidRPr="008311EE" w:rsidRDefault="008311EE" w:rsidP="008311EE">
      <w:pPr>
        <w:pStyle w:val="ListParagraph"/>
        <w:ind w:left="360"/>
        <w:rPr>
          <w:rStyle w:val="0SyntaxPinkChar"/>
          <w:rFonts w:ascii="Segoe UI" w:hAnsi="Segoe UI"/>
          <w:color w:val="000000" w:themeColor="text1"/>
          <w:sz w:val="20"/>
        </w:rPr>
      </w:pPr>
    </w:p>
    <w:p w14:paraId="4FC50E60" w14:textId="3853AF45" w:rsidR="008311EE" w:rsidRDefault="008311EE" w:rsidP="00B413EE">
      <w:pPr>
        <w:pStyle w:val="ListParagraph"/>
        <w:numPr>
          <w:ilvl w:val="0"/>
          <w:numId w:val="233"/>
        </w:numPr>
      </w:pPr>
      <w:r w:rsidRPr="008311EE">
        <w:rPr>
          <w:rStyle w:val="0SyntaxPinkChar"/>
          <w:b/>
          <w:bCs/>
          <w:color w:val="0000FF"/>
          <w:sz w:val="16"/>
          <w:szCs w:val="18"/>
        </w:rPr>
        <w:t>Arrays.sort()</w:t>
      </w:r>
      <w:r w:rsidRPr="008311EE">
        <w:rPr>
          <w:color w:val="0000FF"/>
          <w:sz w:val="18"/>
          <w:szCs w:val="18"/>
        </w:rPr>
        <w:t> </w:t>
      </w:r>
      <w:r w:rsidRPr="00DB1307">
        <w:t>or </w:t>
      </w:r>
      <w:r w:rsidRPr="008311EE">
        <w:rPr>
          <w:rStyle w:val="0SyntaxPinkChar"/>
          <w:b/>
          <w:bCs/>
          <w:color w:val="0000FF"/>
          <w:sz w:val="16"/>
          <w:szCs w:val="18"/>
        </w:rPr>
        <w:t>Collection.sort()</w:t>
      </w:r>
      <w:r w:rsidRPr="008311EE">
        <w:rPr>
          <w:sz w:val="18"/>
          <w:szCs w:val="18"/>
        </w:rPr>
        <w:t> </w:t>
      </w:r>
      <w:r w:rsidRPr="00DB1307">
        <w:t xml:space="preserve">methods </w:t>
      </w:r>
      <w:r>
        <w:t>implemented using</w:t>
      </w:r>
      <w:r w:rsidRPr="00DB1307">
        <w:t xml:space="preserve"> compareTo() method of the class. </w:t>
      </w:r>
    </w:p>
    <w:p w14:paraId="1BC05CAD" w14:textId="77777777" w:rsidR="00C26978" w:rsidRDefault="00C26629" w:rsidP="00D91BA2">
      <w:r>
        <w:rPr>
          <w:noProof/>
          <w:lang w:eastAsia="en-US"/>
        </w:rPr>
        <w:drawing>
          <wp:inline distT="0" distB="0" distL="0" distR="0" wp14:anchorId="39B2D60A" wp14:editId="03E537EF">
            <wp:extent cx="5491739" cy="1902798"/>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B9C4A9B.tmp"/>
                    <pic:cNvPicPr/>
                  </pic:nvPicPr>
                  <pic:blipFill>
                    <a:blip r:embed="rId290">
                      <a:extLst>
                        <a:ext uri="{28A0092B-C50C-407E-A947-70E740481C1C}">
                          <a14:useLocalDpi xmlns:a14="http://schemas.microsoft.com/office/drawing/2010/main" val="0"/>
                        </a:ext>
                      </a:extLst>
                    </a:blip>
                    <a:stretch>
                      <a:fillRect/>
                    </a:stretch>
                  </pic:blipFill>
                  <pic:spPr>
                    <a:xfrm>
                      <a:off x="0" y="0"/>
                      <a:ext cx="5584467" cy="1934927"/>
                    </a:xfrm>
                    <a:prstGeom prst="rect">
                      <a:avLst/>
                    </a:prstGeom>
                  </pic:spPr>
                </pic:pic>
              </a:graphicData>
            </a:graphic>
          </wp:inline>
        </w:drawing>
      </w:r>
    </w:p>
    <w:p w14:paraId="797C0144" w14:textId="77777777" w:rsidR="00D91BA2" w:rsidRDefault="00D91BA2" w:rsidP="00D91BA2">
      <w:pPr>
        <w:pStyle w:val="Heading2"/>
      </w:pPr>
      <w:bookmarkStart w:id="120" w:name="_Toc94350674"/>
      <w:r>
        <w:lastRenderedPageBreak/>
        <w:t>Queue</w:t>
      </w:r>
      <w:bookmarkEnd w:id="120"/>
    </w:p>
    <w:p w14:paraId="25498E82" w14:textId="77777777" w:rsidR="00D91BA2" w:rsidRDefault="00D91BA2" w:rsidP="006F728B">
      <w:pPr>
        <w:pStyle w:val="ListParagraph"/>
        <w:numPr>
          <w:ilvl w:val="0"/>
          <w:numId w:val="143"/>
        </w:numPr>
      </w:pPr>
      <w:r w:rsidRPr="003F3829">
        <w:t>The Queue is used to insert elements at the end of the queue and removes from the beginning of the queue. It follows FIFO concept.</w:t>
      </w:r>
    </w:p>
    <w:p w14:paraId="11ECCDFF" w14:textId="77777777" w:rsidR="00D91BA2" w:rsidRPr="000511E1" w:rsidRDefault="00D91BA2" w:rsidP="006F728B">
      <w:pPr>
        <w:pStyle w:val="ListParagraph"/>
        <w:numPr>
          <w:ilvl w:val="0"/>
          <w:numId w:val="143"/>
        </w:numPr>
        <w:spacing w:line="240" w:lineRule="auto"/>
      </w:pPr>
      <w:r w:rsidRPr="000511E1">
        <w:rPr>
          <w:b/>
        </w:rPr>
        <w:t>LinkedList</w:t>
      </w:r>
      <w:r w:rsidRPr="000511E1">
        <w:t xml:space="preserve">, </w:t>
      </w:r>
      <w:r w:rsidRPr="00905885">
        <w:rPr>
          <w:b/>
        </w:rPr>
        <w:t>PriorityQueue</w:t>
      </w:r>
      <w:r w:rsidRPr="000511E1">
        <w:t xml:space="preserve"> are the most frequently used implementations.</w:t>
      </w:r>
    </w:p>
    <w:p w14:paraId="44A76F07" w14:textId="77777777" w:rsidR="00D91BA2" w:rsidRPr="003F3829" w:rsidRDefault="00D91BA2" w:rsidP="007E7898">
      <w:pPr>
        <w:ind w:left="360"/>
      </w:pPr>
      <w:r>
        <w:rPr>
          <w:noProof/>
          <w:lang w:eastAsia="en-US"/>
        </w:rPr>
        <w:drawing>
          <wp:inline distT="0" distB="0" distL="0" distR="0" wp14:anchorId="0CE571CF" wp14:editId="6810BCB1">
            <wp:extent cx="4661689" cy="822652"/>
            <wp:effectExtent l="0" t="0" r="5715" b="0"/>
            <wp:docPr id="197" name="Picture 197" descr="https://cdncontribute.geeksforgeeks.org/wp-content/uploads/Selection_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cdncontribute.geeksforgeeks.org/wp-content/uploads/Selection_031.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813576" cy="849456"/>
                    </a:xfrm>
                    <a:prstGeom prst="rect">
                      <a:avLst/>
                    </a:prstGeom>
                    <a:noFill/>
                    <a:ln>
                      <a:noFill/>
                    </a:ln>
                  </pic:spPr>
                </pic:pic>
              </a:graphicData>
            </a:graphic>
          </wp:inline>
        </w:drawing>
      </w:r>
    </w:p>
    <w:p w14:paraId="665B2CA4" w14:textId="77777777" w:rsidR="00D91BA2" w:rsidRDefault="00D91BA2" w:rsidP="00BD5731">
      <w:pPr>
        <w:spacing w:line="240" w:lineRule="auto"/>
      </w:pPr>
    </w:p>
    <w:p w14:paraId="52CC8C42" w14:textId="77777777" w:rsidR="00D91BA2" w:rsidRDefault="00D91BA2" w:rsidP="000E4144">
      <w:pPr>
        <w:pStyle w:val="Heading30"/>
      </w:pPr>
      <w:r>
        <w:t>PriorityQueue – Internal implementation</w:t>
      </w:r>
    </w:p>
    <w:p w14:paraId="0C2DA369" w14:textId="015505BB" w:rsidR="002433EF" w:rsidRDefault="002433EF" w:rsidP="00B413EE">
      <w:pPr>
        <w:pStyle w:val="ListParagraph"/>
        <w:numPr>
          <w:ilvl w:val="0"/>
          <w:numId w:val="287"/>
        </w:numPr>
      </w:pPr>
      <w:r w:rsidRPr="00EC722D">
        <w:t xml:space="preserve">Queue in Java is just an interface. We need a concrete implementation of the Queue </w:t>
      </w:r>
      <w:r w:rsidR="00783944" w:rsidRPr="00EC722D">
        <w:t>interface</w:t>
      </w:r>
      <w:r w:rsidR="00783944">
        <w:t>.</w:t>
      </w:r>
      <w:r w:rsidR="00783944" w:rsidRPr="00EC722D">
        <w:t xml:space="preserve"> LinkedList</w:t>
      </w:r>
      <w:r w:rsidRPr="00EC722D">
        <w:t xml:space="preserve"> class implements the Queue interface and therefore it can be used as a Queue.</w:t>
      </w:r>
    </w:p>
    <w:p w14:paraId="35C9919A" w14:textId="77777777" w:rsidR="00783944" w:rsidRDefault="00783944" w:rsidP="00783944">
      <w:pPr>
        <w:spacing w:line="240" w:lineRule="auto"/>
      </w:pPr>
    </w:p>
    <w:p w14:paraId="4DE2A80B" w14:textId="161FD755" w:rsidR="002433EF" w:rsidRDefault="002433EF" w:rsidP="00B413EE">
      <w:pPr>
        <w:pStyle w:val="ListParagraph"/>
        <w:numPr>
          <w:ilvl w:val="0"/>
          <w:numId w:val="287"/>
        </w:numPr>
      </w:pPr>
      <w:r w:rsidRPr="00EC722D">
        <w:t xml:space="preserve">The process of adding an element at the </w:t>
      </w:r>
      <w:r>
        <w:t>end</w:t>
      </w:r>
      <w:r w:rsidRPr="00EC722D">
        <w:t xml:space="preserve"> of the Queue is called </w:t>
      </w:r>
      <w:r w:rsidRPr="000B5540">
        <w:rPr>
          <w:b/>
        </w:rPr>
        <w:t>Enqueue</w:t>
      </w:r>
      <w:r w:rsidRPr="00EC722D">
        <w:t xml:space="preserve">, and the process of removing an element from the front of the Queue is called </w:t>
      </w:r>
      <w:r w:rsidRPr="000B5540">
        <w:rPr>
          <w:b/>
        </w:rPr>
        <w:t>Dequeue</w:t>
      </w:r>
      <w:r w:rsidRPr="00EC722D">
        <w:t>.</w:t>
      </w:r>
    </w:p>
    <w:p w14:paraId="5E949A1D" w14:textId="77777777" w:rsidR="00783944" w:rsidRDefault="00783944" w:rsidP="00DA75DF">
      <w:pPr>
        <w:spacing w:line="240" w:lineRule="auto"/>
      </w:pPr>
    </w:p>
    <w:p w14:paraId="0B5590FB" w14:textId="77777777" w:rsidR="002433EF" w:rsidRDefault="002433EF" w:rsidP="00B413EE">
      <w:pPr>
        <w:pStyle w:val="ListParagraph"/>
        <w:numPr>
          <w:ilvl w:val="0"/>
          <w:numId w:val="287"/>
        </w:numPr>
      </w:pPr>
      <w:r w:rsidRPr="00786A73">
        <w:t>A priority queue in Java is a special type of </w:t>
      </w:r>
      <w:hyperlink r:id="rId292" w:history="1">
        <w:r w:rsidRPr="00786A73">
          <w:rPr>
            <w:rStyle w:val="Hyperlink"/>
          </w:rPr>
          <w:t>queue</w:t>
        </w:r>
      </w:hyperlink>
      <w:r w:rsidRPr="00786A73">
        <w:t> wherein all the elements are </w:t>
      </w:r>
      <w:r w:rsidRPr="000B5540">
        <w:rPr>
          <w:b/>
          <w:bCs/>
        </w:rPr>
        <w:t>ordered</w:t>
      </w:r>
      <w:r w:rsidRPr="00786A73">
        <w:t> </w:t>
      </w:r>
    </w:p>
    <w:p w14:paraId="6CA79EA2" w14:textId="77777777" w:rsidR="002433EF" w:rsidRDefault="002433EF" w:rsidP="00B413EE">
      <w:pPr>
        <w:pStyle w:val="ListParagraph"/>
        <w:numPr>
          <w:ilvl w:val="0"/>
          <w:numId w:val="288"/>
        </w:numPr>
      </w:pPr>
      <w:r w:rsidRPr="00786A73">
        <w:t xml:space="preserve">as per their </w:t>
      </w:r>
      <w:r w:rsidRPr="00786A73">
        <w:rPr>
          <w:b/>
        </w:rPr>
        <w:t>natural ordering</w:t>
      </w:r>
      <w:r>
        <w:t xml:space="preserve"> using Comparable or</w:t>
      </w:r>
    </w:p>
    <w:p w14:paraId="1C5FFFFB" w14:textId="4D53D59D" w:rsidR="000B5540" w:rsidRDefault="002433EF" w:rsidP="00B413EE">
      <w:pPr>
        <w:pStyle w:val="ListParagraph"/>
        <w:numPr>
          <w:ilvl w:val="0"/>
          <w:numId w:val="288"/>
        </w:numPr>
        <w:spacing w:line="240" w:lineRule="auto"/>
      </w:pPr>
      <w:r w:rsidRPr="00786A73">
        <w:t xml:space="preserve">based on a </w:t>
      </w:r>
      <w:r w:rsidRPr="000B5540">
        <w:rPr>
          <w:b/>
        </w:rPr>
        <w:t>custom Comparator</w:t>
      </w:r>
      <w:r w:rsidRPr="00786A73">
        <w:t> supplied at the time of creation.</w:t>
      </w:r>
    </w:p>
    <w:p w14:paraId="37D6EB89" w14:textId="77777777" w:rsidR="000B5540" w:rsidRDefault="000B5540" w:rsidP="000B5540">
      <w:pPr>
        <w:pStyle w:val="ListParagraph"/>
        <w:spacing w:line="240" w:lineRule="auto"/>
      </w:pPr>
    </w:p>
    <w:p w14:paraId="6938D15F" w14:textId="652E2F3C" w:rsidR="002433EF" w:rsidRDefault="002433EF" w:rsidP="00B413EE">
      <w:pPr>
        <w:pStyle w:val="ListParagraph"/>
        <w:numPr>
          <w:ilvl w:val="0"/>
          <w:numId w:val="289"/>
        </w:numPr>
        <w:spacing w:line="240" w:lineRule="auto"/>
      </w:pPr>
      <w:r w:rsidRPr="007E19BC">
        <w:t>The </w:t>
      </w:r>
      <w:r w:rsidRPr="000B5540">
        <w:rPr>
          <w:b/>
          <w:i/>
          <w:iCs/>
        </w:rPr>
        <w:t>front</w:t>
      </w:r>
      <w:r w:rsidRPr="007E19BC">
        <w:t> of the priority queue contains the least element</w:t>
      </w:r>
      <w:r w:rsidR="003665A2">
        <w:t>(small)</w:t>
      </w:r>
      <w:r w:rsidRPr="007E19BC">
        <w:t xml:space="preserve"> according to the specified ordering, and the </w:t>
      </w:r>
      <w:r w:rsidRPr="000B5540">
        <w:rPr>
          <w:b/>
          <w:i/>
          <w:iCs/>
        </w:rPr>
        <w:t>rear</w:t>
      </w:r>
      <w:r w:rsidRPr="007E19BC">
        <w:t> of the priority queue contains the greatest element</w:t>
      </w:r>
      <w:r w:rsidR="003665A2">
        <w:t>(large)</w:t>
      </w:r>
      <w:r w:rsidRPr="007E19BC">
        <w:t>.</w:t>
      </w:r>
      <w:r>
        <w:rPr>
          <w:noProof/>
          <w:lang w:eastAsia="en-US"/>
        </w:rPr>
        <w:drawing>
          <wp:inline distT="0" distB="0" distL="0" distR="0" wp14:anchorId="4C1C01CF" wp14:editId="2B5F47B7">
            <wp:extent cx="4429290" cy="1790440"/>
            <wp:effectExtent l="0" t="0" r="0" b="635"/>
            <wp:docPr id="215" name="Picture 215" descr="Priority Queue Data Structure Exampl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ority Queue Data Structure Example in Java"/>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468887" cy="1806446"/>
                    </a:xfrm>
                    <a:prstGeom prst="rect">
                      <a:avLst/>
                    </a:prstGeom>
                    <a:noFill/>
                    <a:ln>
                      <a:noFill/>
                    </a:ln>
                  </pic:spPr>
                </pic:pic>
              </a:graphicData>
            </a:graphic>
          </wp:inline>
        </w:drawing>
      </w:r>
    </w:p>
    <w:p w14:paraId="43C50A8B" w14:textId="26608DF8" w:rsidR="002433EF" w:rsidRDefault="00CD5EC8" w:rsidP="000B5540">
      <w:pPr>
        <w:spacing w:line="240" w:lineRule="auto"/>
      </w:pPr>
      <w:r w:rsidRPr="007E19BC">
        <w:t>So,</w:t>
      </w:r>
      <w:r w:rsidR="002433EF" w:rsidRPr="007E19BC">
        <w:t xml:space="preserve"> when you remove an element from the priority queue, the least element according to the specified ordering is removed first.</w:t>
      </w:r>
    </w:p>
    <w:p w14:paraId="5C28A935"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7F0055"/>
          <w:sz w:val="16"/>
          <w:szCs w:val="16"/>
        </w:rPr>
        <w:t>public</w:t>
      </w:r>
      <w:r w:rsidRPr="000B5540">
        <w:rPr>
          <w:rFonts w:ascii="Consolas" w:hAnsi="Consolas" w:cs="Consolas"/>
          <w:b/>
          <w:bCs/>
          <w:color w:val="000000"/>
          <w:sz w:val="16"/>
          <w:szCs w:val="16"/>
        </w:rPr>
        <w:t xml:space="preserve"> </w:t>
      </w:r>
      <w:r w:rsidRPr="000B5540">
        <w:rPr>
          <w:rFonts w:ascii="Consolas" w:hAnsi="Consolas" w:cs="Consolas"/>
          <w:b/>
          <w:bCs/>
          <w:color w:val="7F0055"/>
          <w:sz w:val="16"/>
          <w:szCs w:val="16"/>
        </w:rPr>
        <w:t>class</w:t>
      </w:r>
      <w:r w:rsidRPr="000B5540">
        <w:rPr>
          <w:rFonts w:ascii="Consolas" w:hAnsi="Consolas" w:cs="Consolas"/>
          <w:b/>
          <w:bCs/>
          <w:color w:val="000000"/>
          <w:sz w:val="16"/>
          <w:szCs w:val="16"/>
        </w:rPr>
        <w:t xml:space="preserve"> Demo {</w:t>
      </w:r>
    </w:p>
    <w:p w14:paraId="1EF03A36"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7F0055"/>
          <w:sz w:val="16"/>
          <w:szCs w:val="16"/>
        </w:rPr>
        <w:t>public</w:t>
      </w:r>
      <w:r w:rsidRPr="000B5540">
        <w:rPr>
          <w:rFonts w:ascii="Consolas" w:hAnsi="Consolas" w:cs="Consolas"/>
          <w:b/>
          <w:bCs/>
          <w:color w:val="000000"/>
          <w:sz w:val="16"/>
          <w:szCs w:val="16"/>
        </w:rPr>
        <w:t xml:space="preserve"> </w:t>
      </w:r>
      <w:r w:rsidRPr="000B5540">
        <w:rPr>
          <w:rFonts w:ascii="Consolas" w:hAnsi="Consolas" w:cs="Consolas"/>
          <w:b/>
          <w:bCs/>
          <w:color w:val="7F0055"/>
          <w:sz w:val="16"/>
          <w:szCs w:val="16"/>
        </w:rPr>
        <w:t>static</w:t>
      </w:r>
      <w:r w:rsidRPr="000B5540">
        <w:rPr>
          <w:rFonts w:ascii="Consolas" w:hAnsi="Consolas" w:cs="Consolas"/>
          <w:b/>
          <w:bCs/>
          <w:color w:val="000000"/>
          <w:sz w:val="16"/>
          <w:szCs w:val="16"/>
        </w:rPr>
        <w:t xml:space="preserve"> </w:t>
      </w:r>
      <w:r w:rsidRPr="000B5540">
        <w:rPr>
          <w:rFonts w:ascii="Consolas" w:hAnsi="Consolas" w:cs="Consolas"/>
          <w:b/>
          <w:bCs/>
          <w:color w:val="7F0055"/>
          <w:sz w:val="16"/>
          <w:szCs w:val="16"/>
        </w:rPr>
        <w:t>void</w:t>
      </w:r>
      <w:r w:rsidRPr="000B5540">
        <w:rPr>
          <w:rFonts w:ascii="Consolas" w:hAnsi="Consolas" w:cs="Consolas"/>
          <w:b/>
          <w:bCs/>
          <w:color w:val="000000"/>
          <w:sz w:val="16"/>
          <w:szCs w:val="16"/>
        </w:rPr>
        <w:t xml:space="preserve"> main(String[] </w:t>
      </w:r>
      <w:r w:rsidRPr="000B5540">
        <w:rPr>
          <w:rFonts w:ascii="Consolas" w:hAnsi="Consolas" w:cs="Consolas"/>
          <w:b/>
          <w:bCs/>
          <w:color w:val="6A3E3E"/>
          <w:sz w:val="16"/>
          <w:szCs w:val="16"/>
        </w:rPr>
        <w:t>args</w:t>
      </w:r>
      <w:r w:rsidRPr="000B5540">
        <w:rPr>
          <w:rFonts w:ascii="Consolas" w:hAnsi="Consolas" w:cs="Consolas"/>
          <w:b/>
          <w:bCs/>
          <w:color w:val="000000"/>
          <w:sz w:val="16"/>
          <w:szCs w:val="16"/>
        </w:rPr>
        <w:t>) {</w:t>
      </w:r>
    </w:p>
    <w:p w14:paraId="00F5E8F0"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000000"/>
          <w:sz w:val="16"/>
          <w:szCs w:val="16"/>
        </w:rPr>
        <w:tab/>
        <w:t xml:space="preserve">Queue&lt;Integer&gt; </w:t>
      </w:r>
      <w:r w:rsidRPr="000B5540">
        <w:rPr>
          <w:rFonts w:ascii="Consolas" w:hAnsi="Consolas" w:cs="Consolas"/>
          <w:b/>
          <w:bCs/>
          <w:color w:val="6A3E3E"/>
          <w:sz w:val="16"/>
          <w:szCs w:val="16"/>
        </w:rPr>
        <w:t>q</w:t>
      </w:r>
      <w:r w:rsidRPr="000B5540">
        <w:rPr>
          <w:rFonts w:ascii="Consolas" w:hAnsi="Consolas" w:cs="Consolas"/>
          <w:b/>
          <w:bCs/>
          <w:color w:val="000000"/>
          <w:sz w:val="16"/>
          <w:szCs w:val="16"/>
        </w:rPr>
        <w:t xml:space="preserve"> = </w:t>
      </w:r>
      <w:r w:rsidRPr="000B5540">
        <w:rPr>
          <w:rFonts w:ascii="Consolas" w:hAnsi="Consolas" w:cs="Consolas"/>
          <w:b/>
          <w:bCs/>
          <w:color w:val="7F0055"/>
          <w:sz w:val="16"/>
          <w:szCs w:val="16"/>
        </w:rPr>
        <w:t>new</w:t>
      </w:r>
      <w:r w:rsidRPr="000B5540">
        <w:rPr>
          <w:rFonts w:ascii="Consolas" w:hAnsi="Consolas" w:cs="Consolas"/>
          <w:b/>
          <w:bCs/>
          <w:color w:val="000000"/>
          <w:sz w:val="16"/>
          <w:szCs w:val="16"/>
        </w:rPr>
        <w:t xml:space="preserve"> </w:t>
      </w:r>
      <w:r w:rsidRPr="000B5540">
        <w:rPr>
          <w:rFonts w:ascii="Consolas" w:hAnsi="Consolas" w:cs="Consolas"/>
          <w:b/>
          <w:bCs/>
          <w:color w:val="000000"/>
          <w:sz w:val="16"/>
          <w:szCs w:val="16"/>
          <w:shd w:val="clear" w:color="auto" w:fill="D4D4D4"/>
        </w:rPr>
        <w:t>PriorityQueue</w:t>
      </w:r>
      <w:r w:rsidRPr="000B5540">
        <w:rPr>
          <w:rFonts w:ascii="Consolas" w:hAnsi="Consolas" w:cs="Consolas"/>
          <w:b/>
          <w:bCs/>
          <w:color w:val="000000"/>
          <w:sz w:val="16"/>
          <w:szCs w:val="16"/>
        </w:rPr>
        <w:t>&lt;&gt;();</w:t>
      </w:r>
    </w:p>
    <w:p w14:paraId="74F5DEF4"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000000"/>
          <w:sz w:val="16"/>
          <w:szCs w:val="16"/>
        </w:rPr>
        <w:tab/>
      </w:r>
      <w:r w:rsidRPr="000B5540">
        <w:rPr>
          <w:rFonts w:ascii="Consolas" w:hAnsi="Consolas" w:cs="Consolas"/>
          <w:b/>
          <w:bCs/>
          <w:color w:val="6A3E3E"/>
          <w:sz w:val="16"/>
          <w:szCs w:val="16"/>
        </w:rPr>
        <w:t>q</w:t>
      </w:r>
      <w:r w:rsidRPr="000B5540">
        <w:rPr>
          <w:rFonts w:ascii="Consolas" w:hAnsi="Consolas" w:cs="Consolas"/>
          <w:b/>
          <w:bCs/>
          <w:color w:val="000000"/>
          <w:sz w:val="16"/>
          <w:szCs w:val="16"/>
        </w:rPr>
        <w:t>.offer(400);</w:t>
      </w:r>
    </w:p>
    <w:p w14:paraId="17773772"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000000"/>
          <w:sz w:val="16"/>
          <w:szCs w:val="16"/>
        </w:rPr>
        <w:tab/>
      </w:r>
      <w:r w:rsidRPr="000B5540">
        <w:rPr>
          <w:rFonts w:ascii="Consolas" w:hAnsi="Consolas" w:cs="Consolas"/>
          <w:b/>
          <w:bCs/>
          <w:color w:val="6A3E3E"/>
          <w:sz w:val="16"/>
          <w:szCs w:val="16"/>
        </w:rPr>
        <w:t>q</w:t>
      </w:r>
      <w:r w:rsidRPr="000B5540">
        <w:rPr>
          <w:rFonts w:ascii="Consolas" w:hAnsi="Consolas" w:cs="Consolas"/>
          <w:b/>
          <w:bCs/>
          <w:color w:val="000000"/>
          <w:sz w:val="16"/>
          <w:szCs w:val="16"/>
        </w:rPr>
        <w:t>.add(200);</w:t>
      </w:r>
    </w:p>
    <w:p w14:paraId="5396D8B8"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000000"/>
          <w:sz w:val="16"/>
          <w:szCs w:val="16"/>
        </w:rPr>
        <w:tab/>
      </w:r>
      <w:r w:rsidRPr="000B5540">
        <w:rPr>
          <w:rFonts w:ascii="Consolas" w:hAnsi="Consolas" w:cs="Consolas"/>
          <w:b/>
          <w:bCs/>
          <w:color w:val="6A3E3E"/>
          <w:sz w:val="16"/>
          <w:szCs w:val="16"/>
        </w:rPr>
        <w:t>q</w:t>
      </w:r>
      <w:r w:rsidRPr="000B5540">
        <w:rPr>
          <w:rFonts w:ascii="Consolas" w:hAnsi="Consolas" w:cs="Consolas"/>
          <w:b/>
          <w:bCs/>
          <w:color w:val="000000"/>
          <w:sz w:val="16"/>
          <w:szCs w:val="16"/>
        </w:rPr>
        <w:t>.add(700);</w:t>
      </w:r>
    </w:p>
    <w:p w14:paraId="5D04EF8C"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000000"/>
          <w:sz w:val="16"/>
          <w:szCs w:val="16"/>
        </w:rPr>
        <w:tab/>
      </w:r>
      <w:r w:rsidRPr="000B5540">
        <w:rPr>
          <w:rFonts w:ascii="Consolas" w:hAnsi="Consolas" w:cs="Consolas"/>
          <w:b/>
          <w:bCs/>
          <w:color w:val="6A3E3E"/>
          <w:sz w:val="16"/>
          <w:szCs w:val="16"/>
        </w:rPr>
        <w:t>q</w:t>
      </w:r>
      <w:r w:rsidRPr="000B5540">
        <w:rPr>
          <w:rFonts w:ascii="Consolas" w:hAnsi="Consolas" w:cs="Consolas"/>
          <w:b/>
          <w:bCs/>
          <w:color w:val="000000"/>
          <w:sz w:val="16"/>
          <w:szCs w:val="16"/>
        </w:rPr>
        <w:t>.add(100);</w:t>
      </w:r>
    </w:p>
    <w:p w14:paraId="2166AC7F"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000000"/>
          <w:sz w:val="16"/>
          <w:szCs w:val="16"/>
        </w:rPr>
        <w:tab/>
      </w:r>
      <w:r w:rsidRPr="000B5540">
        <w:rPr>
          <w:rFonts w:ascii="Consolas" w:hAnsi="Consolas" w:cs="Consolas"/>
          <w:b/>
          <w:bCs/>
          <w:color w:val="6A3E3E"/>
          <w:sz w:val="16"/>
          <w:szCs w:val="16"/>
        </w:rPr>
        <w:t>q</w:t>
      </w:r>
      <w:r w:rsidRPr="000B5540">
        <w:rPr>
          <w:rFonts w:ascii="Consolas" w:hAnsi="Consolas" w:cs="Consolas"/>
          <w:b/>
          <w:bCs/>
          <w:color w:val="000000"/>
          <w:sz w:val="16"/>
          <w:szCs w:val="16"/>
        </w:rPr>
        <w:t>.add(500);</w:t>
      </w:r>
    </w:p>
    <w:p w14:paraId="7AF4476B"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000000"/>
          <w:sz w:val="16"/>
          <w:szCs w:val="16"/>
        </w:rPr>
        <w:tab/>
      </w:r>
      <w:r w:rsidRPr="000B5540">
        <w:rPr>
          <w:rFonts w:ascii="Consolas" w:hAnsi="Consolas" w:cs="Consolas"/>
          <w:b/>
          <w:bCs/>
          <w:color w:val="7F0055"/>
          <w:sz w:val="16"/>
          <w:szCs w:val="16"/>
        </w:rPr>
        <w:t>while</w:t>
      </w:r>
      <w:r w:rsidRPr="000B5540">
        <w:rPr>
          <w:rFonts w:ascii="Consolas" w:hAnsi="Consolas" w:cs="Consolas"/>
          <w:b/>
          <w:bCs/>
          <w:color w:val="000000"/>
          <w:sz w:val="16"/>
          <w:szCs w:val="16"/>
        </w:rPr>
        <w:t xml:space="preserve"> (!</w:t>
      </w:r>
      <w:r w:rsidRPr="000B5540">
        <w:rPr>
          <w:rFonts w:ascii="Consolas" w:hAnsi="Consolas" w:cs="Consolas"/>
          <w:b/>
          <w:bCs/>
          <w:color w:val="6A3E3E"/>
          <w:sz w:val="16"/>
          <w:szCs w:val="16"/>
        </w:rPr>
        <w:t>q</w:t>
      </w:r>
      <w:r w:rsidRPr="000B5540">
        <w:rPr>
          <w:rFonts w:ascii="Consolas" w:hAnsi="Consolas" w:cs="Consolas"/>
          <w:b/>
          <w:bCs/>
          <w:color w:val="000000"/>
          <w:sz w:val="16"/>
          <w:szCs w:val="16"/>
        </w:rPr>
        <w:t>.isEmpty()) {</w:t>
      </w:r>
    </w:p>
    <w:p w14:paraId="0864D86C"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000000"/>
          <w:sz w:val="16"/>
          <w:szCs w:val="16"/>
        </w:rPr>
        <w:tab/>
      </w:r>
      <w:r w:rsidRPr="000B5540">
        <w:rPr>
          <w:rFonts w:ascii="Consolas" w:hAnsi="Consolas" w:cs="Consolas"/>
          <w:b/>
          <w:bCs/>
          <w:color w:val="000000"/>
          <w:sz w:val="16"/>
          <w:szCs w:val="16"/>
        </w:rPr>
        <w:tab/>
        <w:t>System.</w:t>
      </w:r>
      <w:r w:rsidRPr="000B5540">
        <w:rPr>
          <w:rFonts w:ascii="Consolas" w:hAnsi="Consolas" w:cs="Consolas"/>
          <w:b/>
          <w:bCs/>
          <w:i/>
          <w:iCs/>
          <w:color w:val="0000C0"/>
          <w:sz w:val="16"/>
          <w:szCs w:val="16"/>
        </w:rPr>
        <w:t>out</w:t>
      </w:r>
      <w:r w:rsidRPr="000B5540">
        <w:rPr>
          <w:rFonts w:ascii="Consolas" w:hAnsi="Consolas" w:cs="Consolas"/>
          <w:b/>
          <w:bCs/>
          <w:color w:val="000000"/>
          <w:sz w:val="16"/>
          <w:szCs w:val="16"/>
        </w:rPr>
        <w:t>.println(</w:t>
      </w:r>
      <w:r w:rsidRPr="000B5540">
        <w:rPr>
          <w:rFonts w:ascii="Consolas" w:hAnsi="Consolas" w:cs="Consolas"/>
          <w:b/>
          <w:bCs/>
          <w:color w:val="6A3E3E"/>
          <w:sz w:val="16"/>
          <w:szCs w:val="16"/>
        </w:rPr>
        <w:t>q</w:t>
      </w:r>
      <w:r w:rsidRPr="000B5540">
        <w:rPr>
          <w:rFonts w:ascii="Consolas" w:hAnsi="Consolas" w:cs="Consolas"/>
          <w:b/>
          <w:bCs/>
          <w:color w:val="000000"/>
          <w:sz w:val="16"/>
          <w:szCs w:val="16"/>
        </w:rPr>
        <w:t>.remove());</w:t>
      </w:r>
    </w:p>
    <w:p w14:paraId="1FCF6727"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r>
      <w:r w:rsidRPr="000B5540">
        <w:rPr>
          <w:rFonts w:ascii="Consolas" w:hAnsi="Consolas" w:cs="Consolas"/>
          <w:b/>
          <w:bCs/>
          <w:color w:val="000000"/>
          <w:sz w:val="16"/>
          <w:szCs w:val="16"/>
        </w:rPr>
        <w:tab/>
        <w:t>}</w:t>
      </w:r>
    </w:p>
    <w:p w14:paraId="72B4F451"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ab/>
        <w:t>}</w:t>
      </w:r>
    </w:p>
    <w:p w14:paraId="230DCDA0" w14:textId="77777777" w:rsidR="000B5540" w:rsidRPr="000B5540" w:rsidRDefault="000B5540" w:rsidP="000B5540">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4C483D" w:themeColor="text2"/>
          <w:sz w:val="16"/>
          <w:szCs w:val="16"/>
        </w:rPr>
      </w:pPr>
      <w:r w:rsidRPr="000B5540">
        <w:rPr>
          <w:rFonts w:ascii="Consolas" w:hAnsi="Consolas" w:cs="Consolas"/>
          <w:b/>
          <w:bCs/>
          <w:color w:val="000000"/>
          <w:sz w:val="16"/>
          <w:szCs w:val="16"/>
        </w:rPr>
        <w:t>}</w:t>
      </w:r>
    </w:p>
    <w:p w14:paraId="4AB0F711" w14:textId="77777777" w:rsidR="002433EF" w:rsidRPr="00C04696" w:rsidRDefault="002433EF" w:rsidP="00C04696">
      <w:pPr>
        <w:pStyle w:val="Output"/>
        <w:shd w:val="clear" w:color="auto" w:fill="000000" w:themeFill="text1"/>
        <w:rPr>
          <w:color w:val="4C483D" w:themeColor="text2"/>
          <w:sz w:val="15"/>
          <w:szCs w:val="15"/>
        </w:rPr>
      </w:pPr>
      <w:r w:rsidRPr="00C04696">
        <w:rPr>
          <w:sz w:val="15"/>
          <w:szCs w:val="15"/>
        </w:rPr>
        <w:t>100</w:t>
      </w:r>
    </w:p>
    <w:p w14:paraId="02031F25" w14:textId="77777777" w:rsidR="002433EF" w:rsidRPr="00C04696" w:rsidRDefault="002433EF" w:rsidP="00C04696">
      <w:pPr>
        <w:pStyle w:val="Output"/>
        <w:shd w:val="clear" w:color="auto" w:fill="000000" w:themeFill="text1"/>
        <w:rPr>
          <w:color w:val="4C483D" w:themeColor="text2"/>
          <w:sz w:val="15"/>
          <w:szCs w:val="15"/>
        </w:rPr>
      </w:pPr>
      <w:r w:rsidRPr="00C04696">
        <w:rPr>
          <w:sz w:val="15"/>
          <w:szCs w:val="15"/>
        </w:rPr>
        <w:t>200</w:t>
      </w:r>
    </w:p>
    <w:p w14:paraId="4CCE8B5C" w14:textId="77777777" w:rsidR="002433EF" w:rsidRPr="00C04696" w:rsidRDefault="002433EF" w:rsidP="00C04696">
      <w:pPr>
        <w:pStyle w:val="Output"/>
        <w:shd w:val="clear" w:color="auto" w:fill="000000" w:themeFill="text1"/>
        <w:rPr>
          <w:color w:val="4C483D" w:themeColor="text2"/>
          <w:sz w:val="15"/>
          <w:szCs w:val="15"/>
        </w:rPr>
      </w:pPr>
      <w:r w:rsidRPr="00C04696">
        <w:rPr>
          <w:sz w:val="15"/>
          <w:szCs w:val="15"/>
        </w:rPr>
        <w:t>400</w:t>
      </w:r>
    </w:p>
    <w:p w14:paraId="2AC515C0" w14:textId="77777777" w:rsidR="002433EF" w:rsidRPr="00C04696" w:rsidRDefault="002433EF" w:rsidP="00C04696">
      <w:pPr>
        <w:pStyle w:val="Output"/>
        <w:shd w:val="clear" w:color="auto" w:fill="000000" w:themeFill="text1"/>
        <w:rPr>
          <w:color w:val="4C483D" w:themeColor="text2"/>
          <w:sz w:val="15"/>
          <w:szCs w:val="15"/>
        </w:rPr>
      </w:pPr>
      <w:r w:rsidRPr="00C04696">
        <w:rPr>
          <w:sz w:val="15"/>
          <w:szCs w:val="15"/>
        </w:rPr>
        <w:t>500</w:t>
      </w:r>
    </w:p>
    <w:p w14:paraId="65E0429C" w14:textId="77777777" w:rsidR="002433EF" w:rsidRPr="00C04696" w:rsidRDefault="002433EF" w:rsidP="00C04696">
      <w:pPr>
        <w:pStyle w:val="Output"/>
        <w:shd w:val="clear" w:color="auto" w:fill="000000" w:themeFill="text1"/>
        <w:rPr>
          <w:sz w:val="15"/>
          <w:szCs w:val="15"/>
        </w:rPr>
      </w:pPr>
      <w:r w:rsidRPr="00C04696">
        <w:rPr>
          <w:sz w:val="15"/>
          <w:szCs w:val="15"/>
        </w:rPr>
        <w:t>700</w:t>
      </w:r>
    </w:p>
    <w:p w14:paraId="27ACE97B" w14:textId="44232CBA" w:rsidR="002433EF" w:rsidRDefault="002433EF" w:rsidP="00A01465">
      <w:r w:rsidRPr="00FD575B">
        <w:lastRenderedPageBreak/>
        <w:t>Let’s say that we need to create a priority queue of String elements in which the String with the smallest </w:t>
      </w:r>
      <w:r w:rsidRPr="00FD575B">
        <w:rPr>
          <w:i/>
          <w:iCs/>
        </w:rPr>
        <w:t>length</w:t>
      </w:r>
      <w:r w:rsidRPr="00FD575B">
        <w:t> is processed first.</w:t>
      </w:r>
      <w:r w:rsidR="00A01465">
        <w:t xml:space="preserve"> </w:t>
      </w:r>
      <w:r w:rsidRPr="00FD575B">
        <w:t>We can create such a priority queue by passing a custom Comparator that compares two Strings by their length</w:t>
      </w:r>
    </w:p>
    <w:p w14:paraId="4D3868AE" w14:textId="77777777" w:rsidR="00A01465" w:rsidRDefault="00A01465" w:rsidP="00A01465">
      <w:pPr>
        <w:spacing w:line="240" w:lineRule="auto"/>
      </w:pPr>
    </w:p>
    <w:p w14:paraId="2F85EC06" w14:textId="1FBAB5CD" w:rsidR="002433EF" w:rsidRPr="00E44FEE" w:rsidRDefault="002433EF" w:rsidP="00A01465">
      <w:pPr>
        <w:rPr>
          <w:b/>
        </w:rPr>
      </w:pPr>
      <w:r w:rsidRPr="00E44FEE">
        <w:t xml:space="preserve">Since </w:t>
      </w:r>
      <w:r w:rsidR="00A01465" w:rsidRPr="00A01465">
        <w:rPr>
          <w:b/>
          <w:bCs/>
        </w:rPr>
        <w:t>P</w:t>
      </w:r>
      <w:r w:rsidRPr="00A01465">
        <w:rPr>
          <w:b/>
          <w:bCs/>
        </w:rPr>
        <w:t>riority</w:t>
      </w:r>
      <w:r w:rsidR="00A01465" w:rsidRPr="00A01465">
        <w:rPr>
          <w:b/>
          <w:bCs/>
        </w:rPr>
        <w:t>Q</w:t>
      </w:r>
      <w:r w:rsidRPr="00A01465">
        <w:rPr>
          <w:b/>
          <w:bCs/>
        </w:rPr>
        <w:t>ueue</w:t>
      </w:r>
      <w:r w:rsidRPr="00E44FEE">
        <w:t xml:space="preserve"> needs to compare its elements and order them accordingly, the user defined class must implement the </w:t>
      </w:r>
      <w:r w:rsidRPr="00A01465">
        <w:rPr>
          <w:rStyle w:val="0SyntaxPinkChar"/>
        </w:rPr>
        <w:t>Comparable</w:t>
      </w:r>
      <w:r w:rsidRPr="00E44FEE">
        <w:t> interface, or you must provide a </w:t>
      </w:r>
      <w:r w:rsidRPr="00A01465">
        <w:rPr>
          <w:rStyle w:val="0SyntaxPinkChar"/>
        </w:rPr>
        <w:t>Comparator</w:t>
      </w:r>
      <w:r w:rsidRPr="00E44FEE">
        <w:t xml:space="preserve"> while creating the priority queue. </w:t>
      </w:r>
      <w:r w:rsidRPr="00E44FEE">
        <w:rPr>
          <w:b/>
        </w:rPr>
        <w:t xml:space="preserve">Otherwise, </w:t>
      </w:r>
      <w:r w:rsidR="00A01465" w:rsidRPr="00A01465">
        <w:rPr>
          <w:b/>
          <w:bCs/>
        </w:rPr>
        <w:t>PriorityQueue</w:t>
      </w:r>
      <w:r w:rsidR="00A01465" w:rsidRPr="00E44FEE">
        <w:t xml:space="preserve"> </w:t>
      </w:r>
      <w:r w:rsidRPr="00E44FEE">
        <w:rPr>
          <w:b/>
        </w:rPr>
        <w:t>will throw a </w:t>
      </w:r>
      <w:r w:rsidRPr="00A01465">
        <w:rPr>
          <w:rStyle w:val="0SyntaxPinkChar"/>
          <w:color w:val="FF0000"/>
        </w:rPr>
        <w:t>ClassCastException</w:t>
      </w:r>
      <w:r w:rsidRPr="00A01465">
        <w:rPr>
          <w:b/>
          <w:color w:val="FF0000"/>
        </w:rPr>
        <w:t> </w:t>
      </w:r>
      <w:r w:rsidRPr="00E44FEE">
        <w:rPr>
          <w:b/>
        </w:rPr>
        <w:t>when you add new objects to it.</w:t>
      </w:r>
    </w:p>
    <w:p w14:paraId="1F63202F" w14:textId="77777777" w:rsidR="00A01465" w:rsidRDefault="00A01465" w:rsidP="00A01465">
      <w:pPr>
        <w:spacing w:line="240" w:lineRule="auto"/>
        <w:rPr>
          <w:b/>
          <w:u w:val="single"/>
          <w:bdr w:val="none" w:sz="0" w:space="0" w:color="auto" w:frame="1"/>
          <w:lang w:eastAsia="en-US"/>
        </w:rPr>
      </w:pPr>
    </w:p>
    <w:p w14:paraId="3DD1B346" w14:textId="48D7F1C6" w:rsidR="00D91BA2" w:rsidRPr="005F43D9" w:rsidRDefault="00D91BA2" w:rsidP="00D91BA2">
      <w:pPr>
        <w:rPr>
          <w:b/>
          <w:sz w:val="24"/>
          <w:szCs w:val="24"/>
          <w:u w:val="single"/>
          <w:lang w:eastAsia="en-US"/>
        </w:rPr>
      </w:pPr>
      <w:r w:rsidRPr="005F43D9">
        <w:rPr>
          <w:b/>
          <w:u w:val="single"/>
          <w:bdr w:val="none" w:sz="0" w:space="0" w:color="auto" w:frame="1"/>
          <w:lang w:eastAsia="en-US"/>
        </w:rPr>
        <w:t>Constructors of PriorityQueue class</w:t>
      </w:r>
    </w:p>
    <w:p w14:paraId="30D74B2A" w14:textId="77777777" w:rsidR="00D91BA2" w:rsidRPr="005F43D9" w:rsidRDefault="00D91BA2" w:rsidP="006F728B">
      <w:pPr>
        <w:pStyle w:val="ListParagraph"/>
        <w:numPr>
          <w:ilvl w:val="0"/>
          <w:numId w:val="144"/>
        </w:numPr>
        <w:rPr>
          <w:lang w:eastAsia="en-US"/>
        </w:rPr>
      </w:pPr>
      <w:r w:rsidRPr="00A01465">
        <w:rPr>
          <w:rFonts w:ascii="Consolas" w:hAnsi="Consolas"/>
          <w:b/>
          <w:color w:val="0000FF"/>
          <w:sz w:val="18"/>
          <w:szCs w:val="18"/>
          <w:bdr w:val="none" w:sz="0" w:space="0" w:color="auto" w:frame="1"/>
          <w:lang w:eastAsia="en-US"/>
        </w:rPr>
        <w:t>PriorityQueue():</w:t>
      </w:r>
      <w:r w:rsidRPr="00A01465">
        <w:rPr>
          <w:color w:val="0000FF"/>
          <w:sz w:val="18"/>
          <w:szCs w:val="18"/>
          <w:lang w:eastAsia="en-US"/>
        </w:rPr>
        <w:t> </w:t>
      </w:r>
      <w:r w:rsidRPr="005F43D9">
        <w:rPr>
          <w:lang w:eastAsia="en-US"/>
        </w:rPr>
        <w:t xml:space="preserve">Creates with the default capacity (11) </w:t>
      </w:r>
      <w:r>
        <w:rPr>
          <w:lang w:eastAsia="en-US"/>
        </w:rPr>
        <w:t>&amp;</w:t>
      </w:r>
      <w:r w:rsidRPr="005F43D9">
        <w:rPr>
          <w:lang w:eastAsia="en-US"/>
        </w:rPr>
        <w:t>natural ordering.</w:t>
      </w:r>
    </w:p>
    <w:p w14:paraId="4E6B4FB7" w14:textId="77777777" w:rsidR="00D91BA2" w:rsidRPr="005F43D9" w:rsidRDefault="00D91BA2" w:rsidP="006F728B">
      <w:pPr>
        <w:pStyle w:val="ListParagraph"/>
        <w:numPr>
          <w:ilvl w:val="0"/>
          <w:numId w:val="144"/>
        </w:numPr>
        <w:rPr>
          <w:lang w:eastAsia="en-US"/>
        </w:rPr>
      </w:pPr>
      <w:r w:rsidRPr="00A01465">
        <w:rPr>
          <w:rFonts w:ascii="Consolas" w:hAnsi="Consolas"/>
          <w:b/>
          <w:color w:val="0000FF"/>
          <w:sz w:val="18"/>
          <w:szCs w:val="18"/>
          <w:bdr w:val="none" w:sz="0" w:space="0" w:color="auto" w:frame="1"/>
          <w:lang w:eastAsia="en-US"/>
        </w:rPr>
        <w:t>PriorityQueue(int initialCapacity)</w:t>
      </w:r>
      <w:r w:rsidRPr="00A01465">
        <w:rPr>
          <w:rFonts w:ascii="Consolas" w:hAnsi="Consolas"/>
          <w:b/>
          <w:color w:val="0000FF"/>
          <w:sz w:val="18"/>
          <w:szCs w:val="18"/>
          <w:lang w:eastAsia="en-US"/>
        </w:rPr>
        <w:t>:</w:t>
      </w:r>
      <w:r w:rsidRPr="00A01465">
        <w:rPr>
          <w:color w:val="0000FF"/>
          <w:sz w:val="18"/>
          <w:szCs w:val="18"/>
          <w:lang w:eastAsia="en-US"/>
        </w:rPr>
        <w:t xml:space="preserve"> </w:t>
      </w:r>
      <w:r w:rsidRPr="005F43D9">
        <w:rPr>
          <w:lang w:eastAsia="en-US"/>
        </w:rPr>
        <w:t xml:space="preserve">specified initial capacity </w:t>
      </w:r>
      <w:r>
        <w:rPr>
          <w:lang w:eastAsia="en-US"/>
        </w:rPr>
        <w:t xml:space="preserve">&amp; </w:t>
      </w:r>
      <w:r w:rsidRPr="005F43D9">
        <w:rPr>
          <w:lang w:eastAsia="en-US"/>
        </w:rPr>
        <w:t>natural ordering.</w:t>
      </w:r>
    </w:p>
    <w:p w14:paraId="05DE07EF" w14:textId="77777777" w:rsidR="00D91BA2" w:rsidRPr="00A01465" w:rsidRDefault="00D91BA2" w:rsidP="006F728B">
      <w:pPr>
        <w:pStyle w:val="ListParagraph"/>
        <w:numPr>
          <w:ilvl w:val="0"/>
          <w:numId w:val="144"/>
        </w:numPr>
        <w:rPr>
          <w:rFonts w:ascii="Consolas" w:hAnsi="Consolas"/>
          <w:color w:val="0000FF"/>
          <w:sz w:val="18"/>
          <w:szCs w:val="18"/>
          <w:lang w:eastAsia="en-US"/>
        </w:rPr>
      </w:pPr>
      <w:r w:rsidRPr="00A01465">
        <w:rPr>
          <w:rFonts w:ascii="Consolas" w:hAnsi="Consolas"/>
          <w:b/>
          <w:color w:val="0000FF"/>
          <w:sz w:val="18"/>
          <w:szCs w:val="18"/>
          <w:bdr w:val="none" w:sz="0" w:space="0" w:color="auto" w:frame="1"/>
          <w:lang w:eastAsia="en-US"/>
        </w:rPr>
        <w:t>PriorityQueue(int initialCapacity, Comparator comparator</w:t>
      </w:r>
      <w:r w:rsidR="002433EF" w:rsidRPr="00A01465">
        <w:rPr>
          <w:rFonts w:ascii="Consolas" w:hAnsi="Consolas"/>
          <w:b/>
          <w:color w:val="0000FF"/>
          <w:sz w:val="18"/>
          <w:szCs w:val="18"/>
          <w:bdr w:val="none" w:sz="0" w:space="0" w:color="auto" w:frame="1"/>
          <w:lang w:eastAsia="en-US"/>
        </w:rPr>
        <w:t>)</w:t>
      </w:r>
    </w:p>
    <w:p w14:paraId="31E3173E" w14:textId="77777777" w:rsidR="00D91BA2" w:rsidRDefault="00D91BA2" w:rsidP="006F728B">
      <w:pPr>
        <w:pStyle w:val="ListParagraph"/>
        <w:numPr>
          <w:ilvl w:val="0"/>
          <w:numId w:val="144"/>
        </w:numPr>
        <w:spacing w:line="240" w:lineRule="auto"/>
        <w:rPr>
          <w:lang w:eastAsia="en-US"/>
        </w:rPr>
      </w:pPr>
      <w:r w:rsidRPr="00A01465">
        <w:rPr>
          <w:rFonts w:ascii="Consolas" w:hAnsi="Consolas"/>
          <w:b/>
          <w:color w:val="0000FF"/>
          <w:sz w:val="18"/>
          <w:szCs w:val="18"/>
          <w:bdr w:val="none" w:sz="0" w:space="0" w:color="auto" w:frame="1"/>
          <w:lang w:eastAsia="en-US"/>
        </w:rPr>
        <w:t>PriorityQueue(PriorityQueue c)</w:t>
      </w:r>
      <w:r w:rsidRPr="00A01465">
        <w:rPr>
          <w:rFonts w:ascii="Consolas" w:hAnsi="Consolas"/>
          <w:b/>
          <w:color w:val="0000FF"/>
          <w:sz w:val="18"/>
          <w:szCs w:val="18"/>
          <w:lang w:eastAsia="en-US"/>
        </w:rPr>
        <w:t>:</w:t>
      </w:r>
      <w:r w:rsidRPr="00A01465">
        <w:rPr>
          <w:color w:val="0000FF"/>
          <w:sz w:val="18"/>
          <w:szCs w:val="18"/>
          <w:lang w:eastAsia="en-US"/>
        </w:rPr>
        <w:t xml:space="preserve"> </w:t>
      </w:r>
      <w:r w:rsidRPr="005F43D9">
        <w:rPr>
          <w:lang w:eastAsia="en-US"/>
        </w:rPr>
        <w:t>Creates a PriorityQueue containing the elements in the specified priority queue.</w:t>
      </w:r>
    </w:p>
    <w:p w14:paraId="6FFF80EF" w14:textId="77777777" w:rsidR="00D91BA2" w:rsidRDefault="00D91BA2" w:rsidP="006F728B">
      <w:pPr>
        <w:pStyle w:val="ListParagraph"/>
        <w:numPr>
          <w:ilvl w:val="0"/>
          <w:numId w:val="144"/>
        </w:numPr>
        <w:spacing w:line="240" w:lineRule="auto"/>
        <w:rPr>
          <w:lang w:eastAsia="en-US"/>
        </w:rPr>
      </w:pPr>
      <w:r w:rsidRPr="00A01465">
        <w:rPr>
          <w:rFonts w:ascii="Consolas" w:hAnsi="Consolas"/>
          <w:b/>
          <w:color w:val="0000FF"/>
          <w:sz w:val="18"/>
          <w:szCs w:val="18"/>
          <w:bdr w:val="none" w:sz="0" w:space="0" w:color="auto" w:frame="1"/>
          <w:lang w:eastAsia="en-US"/>
        </w:rPr>
        <w:t>PriorityQueue(SortedSet c)</w:t>
      </w:r>
      <w:r w:rsidRPr="00A01465">
        <w:rPr>
          <w:rFonts w:ascii="Consolas" w:hAnsi="Consolas"/>
          <w:b/>
          <w:color w:val="0000FF"/>
          <w:sz w:val="18"/>
          <w:szCs w:val="18"/>
          <w:lang w:eastAsia="en-US"/>
        </w:rPr>
        <w:t>:</w:t>
      </w:r>
      <w:r w:rsidRPr="00A01465">
        <w:rPr>
          <w:color w:val="0000FF"/>
          <w:sz w:val="18"/>
          <w:szCs w:val="18"/>
          <w:lang w:eastAsia="en-US"/>
        </w:rPr>
        <w:t xml:space="preserve"> </w:t>
      </w:r>
      <w:r w:rsidRPr="005F43D9">
        <w:rPr>
          <w:lang w:eastAsia="en-US"/>
        </w:rPr>
        <w:t>Creates a PriorityQueue containing the elements in the specified sorted set.</w:t>
      </w:r>
    </w:p>
    <w:p w14:paraId="3B28275C" w14:textId="77777777" w:rsidR="00923925" w:rsidRPr="00923925" w:rsidRDefault="00923925" w:rsidP="00923925">
      <w:pPr>
        <w:pStyle w:val="Output"/>
        <w:rPr>
          <w:color w:val="4C483D" w:themeColor="text2"/>
        </w:rPr>
      </w:pPr>
      <w:r w:rsidRPr="00923925">
        <w:rPr>
          <w:bCs/>
          <w:color w:val="7F0055"/>
        </w:rPr>
        <w:t>public</w:t>
      </w:r>
      <w:r w:rsidRPr="00923925">
        <w:t xml:space="preserve"> </w:t>
      </w:r>
      <w:r w:rsidRPr="00923925">
        <w:rPr>
          <w:bCs/>
          <w:color w:val="7F0055"/>
        </w:rPr>
        <w:t>class</w:t>
      </w:r>
      <w:r w:rsidRPr="00923925">
        <w:t xml:space="preserve"> PriorityQDemo {</w:t>
      </w:r>
    </w:p>
    <w:p w14:paraId="0E7AD169" w14:textId="77777777" w:rsidR="00923925" w:rsidRPr="00923925" w:rsidRDefault="00923925" w:rsidP="00923925">
      <w:pPr>
        <w:pStyle w:val="Output"/>
        <w:rPr>
          <w:color w:val="4C483D" w:themeColor="text2"/>
        </w:rPr>
      </w:pPr>
      <w:r w:rsidRPr="00923925">
        <w:tab/>
      </w:r>
      <w:r w:rsidRPr="00923925">
        <w:rPr>
          <w:bCs/>
          <w:color w:val="7F0055"/>
        </w:rPr>
        <w:t>public</w:t>
      </w:r>
      <w:r w:rsidRPr="00923925">
        <w:t xml:space="preserve"> </w:t>
      </w:r>
      <w:r w:rsidRPr="00923925">
        <w:rPr>
          <w:bCs/>
          <w:color w:val="7F0055"/>
        </w:rPr>
        <w:t>static</w:t>
      </w:r>
      <w:r w:rsidRPr="00923925">
        <w:t xml:space="preserve"> </w:t>
      </w:r>
      <w:r w:rsidRPr="00923925">
        <w:rPr>
          <w:bCs/>
          <w:color w:val="7F0055"/>
        </w:rPr>
        <w:t>void</w:t>
      </w:r>
      <w:r w:rsidRPr="00923925">
        <w:t xml:space="preserve"> main(String[] </w:t>
      </w:r>
      <w:r w:rsidRPr="00923925">
        <w:rPr>
          <w:color w:val="6A3E3E"/>
        </w:rPr>
        <w:t>args</w:t>
      </w:r>
      <w:r w:rsidRPr="00923925">
        <w:t>) {</w:t>
      </w:r>
    </w:p>
    <w:p w14:paraId="18C06C95" w14:textId="77777777" w:rsidR="00923925" w:rsidRPr="00923925" w:rsidRDefault="00923925" w:rsidP="00923925">
      <w:pPr>
        <w:pStyle w:val="Output"/>
        <w:rPr>
          <w:color w:val="4C483D" w:themeColor="text2"/>
        </w:rPr>
      </w:pPr>
      <w:r w:rsidRPr="00923925">
        <w:tab/>
      </w:r>
      <w:r w:rsidRPr="00923925">
        <w:tab/>
        <w:t xml:space="preserve">PriorityQueue </w:t>
      </w:r>
      <w:r w:rsidRPr="00923925">
        <w:rPr>
          <w:color w:val="6A3E3E"/>
        </w:rPr>
        <w:t>q</w:t>
      </w:r>
      <w:r w:rsidRPr="00923925">
        <w:t xml:space="preserve"> = </w:t>
      </w:r>
      <w:r w:rsidRPr="00923925">
        <w:rPr>
          <w:bCs/>
          <w:color w:val="7F0055"/>
        </w:rPr>
        <w:t>new</w:t>
      </w:r>
      <w:r w:rsidRPr="00923925">
        <w:t xml:space="preserve"> PriorityQueue();</w:t>
      </w:r>
    </w:p>
    <w:p w14:paraId="69C114A2" w14:textId="77777777" w:rsidR="00FD5CB9" w:rsidRDefault="00923925" w:rsidP="00923925">
      <w:pPr>
        <w:pStyle w:val="Output"/>
        <w:rPr>
          <w:color w:val="3F7F5F"/>
        </w:rPr>
      </w:pPr>
      <w:r w:rsidRPr="00923925">
        <w:tab/>
      </w:r>
      <w:r w:rsidRPr="00923925">
        <w:tab/>
        <w:t>System.</w:t>
      </w:r>
      <w:r w:rsidRPr="00923925">
        <w:rPr>
          <w:bCs/>
          <w:i/>
          <w:iCs/>
          <w:color w:val="0000C0"/>
        </w:rPr>
        <w:t>out</w:t>
      </w:r>
      <w:r w:rsidRPr="00923925">
        <w:t>.println(</w:t>
      </w:r>
      <w:r w:rsidRPr="00923925">
        <w:rPr>
          <w:color w:val="6A3E3E"/>
        </w:rPr>
        <w:t>q</w:t>
      </w:r>
      <w:r w:rsidRPr="00923925">
        <w:t xml:space="preserve">.peek()); </w:t>
      </w:r>
      <w:r w:rsidRPr="00923925">
        <w:rPr>
          <w:color w:val="3F7F5F"/>
        </w:rPr>
        <w:t>// null</w:t>
      </w:r>
    </w:p>
    <w:p w14:paraId="291255E4" w14:textId="72BCE2FE" w:rsidR="00923925" w:rsidRPr="00923925" w:rsidRDefault="00FD5CB9" w:rsidP="00FD5CB9">
      <w:pPr>
        <w:pStyle w:val="Output"/>
        <w:ind w:firstLine="720"/>
        <w:rPr>
          <w:color w:val="4C483D" w:themeColor="text2"/>
        </w:rPr>
      </w:pPr>
      <w:r>
        <w:rPr>
          <w:color w:val="3F7F5F"/>
        </w:rPr>
        <w:t xml:space="preserve">        </w:t>
      </w:r>
      <w:r w:rsidR="00923925" w:rsidRPr="00923925">
        <w:rPr>
          <w:color w:val="3F7F5F"/>
        </w:rPr>
        <w:t>//System.out.println(q.element());//java.util.NoSuchElementException</w:t>
      </w:r>
    </w:p>
    <w:p w14:paraId="3F75C36D" w14:textId="77777777" w:rsidR="00923925" w:rsidRPr="00923925" w:rsidRDefault="00923925" w:rsidP="00923925">
      <w:pPr>
        <w:pStyle w:val="Output"/>
        <w:rPr>
          <w:color w:val="4C483D" w:themeColor="text2"/>
        </w:rPr>
      </w:pPr>
      <w:r w:rsidRPr="00923925">
        <w:tab/>
      </w:r>
      <w:r w:rsidRPr="00923925">
        <w:tab/>
      </w:r>
      <w:r w:rsidRPr="00923925">
        <w:rPr>
          <w:bCs/>
          <w:color w:val="7F0055"/>
        </w:rPr>
        <w:t>for</w:t>
      </w:r>
      <w:r w:rsidRPr="00923925">
        <w:t xml:space="preserve"> (</w:t>
      </w:r>
      <w:r w:rsidRPr="00923925">
        <w:rPr>
          <w:bCs/>
          <w:color w:val="7F0055"/>
        </w:rPr>
        <w:t>int</w:t>
      </w:r>
      <w:r w:rsidRPr="00923925">
        <w:t xml:space="preserve"> </w:t>
      </w:r>
      <w:r w:rsidRPr="00923925">
        <w:rPr>
          <w:color w:val="6A3E3E"/>
        </w:rPr>
        <w:t>i</w:t>
      </w:r>
      <w:r w:rsidRPr="00923925">
        <w:t xml:space="preserve"> = 1; </w:t>
      </w:r>
      <w:r w:rsidRPr="00923925">
        <w:rPr>
          <w:color w:val="6A3E3E"/>
        </w:rPr>
        <w:t>i</w:t>
      </w:r>
      <w:r w:rsidRPr="00923925">
        <w:t xml:space="preserve"> &lt;= 10; </w:t>
      </w:r>
      <w:r w:rsidRPr="00923925">
        <w:rPr>
          <w:color w:val="6A3E3E"/>
        </w:rPr>
        <w:t>i</w:t>
      </w:r>
      <w:r w:rsidRPr="00923925">
        <w:t>++) {</w:t>
      </w:r>
    </w:p>
    <w:p w14:paraId="23D6FDE6" w14:textId="77777777" w:rsidR="00923925" w:rsidRPr="00923925" w:rsidRDefault="00923925" w:rsidP="00923925">
      <w:pPr>
        <w:pStyle w:val="Output"/>
        <w:rPr>
          <w:color w:val="4C483D" w:themeColor="text2"/>
        </w:rPr>
      </w:pPr>
      <w:r w:rsidRPr="00923925">
        <w:tab/>
      </w:r>
      <w:r w:rsidRPr="00923925">
        <w:tab/>
      </w:r>
      <w:r w:rsidRPr="00923925">
        <w:tab/>
      </w:r>
      <w:r w:rsidRPr="00923925">
        <w:rPr>
          <w:color w:val="6A3E3E"/>
        </w:rPr>
        <w:t>q</w:t>
      </w:r>
      <w:r w:rsidRPr="00923925">
        <w:t>.offer(</w:t>
      </w:r>
      <w:r w:rsidRPr="00923925">
        <w:rPr>
          <w:color w:val="6A3E3E"/>
        </w:rPr>
        <w:t>i</w:t>
      </w:r>
      <w:r w:rsidRPr="00923925">
        <w:t>);</w:t>
      </w:r>
    </w:p>
    <w:p w14:paraId="09D7171B" w14:textId="77777777" w:rsidR="00923925" w:rsidRPr="00923925" w:rsidRDefault="00923925" w:rsidP="00923925">
      <w:pPr>
        <w:pStyle w:val="Output"/>
        <w:rPr>
          <w:color w:val="4C483D" w:themeColor="text2"/>
        </w:rPr>
      </w:pPr>
      <w:r w:rsidRPr="00923925">
        <w:tab/>
      </w:r>
      <w:r w:rsidRPr="00923925">
        <w:tab/>
        <w:t>}</w:t>
      </w:r>
    </w:p>
    <w:p w14:paraId="1B9E2347" w14:textId="77777777" w:rsidR="00923925" w:rsidRPr="00923925" w:rsidRDefault="00923925" w:rsidP="00923925">
      <w:pPr>
        <w:pStyle w:val="Output"/>
        <w:rPr>
          <w:color w:val="4C483D" w:themeColor="text2"/>
        </w:rPr>
      </w:pPr>
      <w:r w:rsidRPr="00923925">
        <w:tab/>
      </w:r>
      <w:r w:rsidRPr="00923925">
        <w:tab/>
        <w:t>System.</w:t>
      </w:r>
      <w:r w:rsidRPr="00923925">
        <w:rPr>
          <w:bCs/>
          <w:i/>
          <w:iCs/>
          <w:color w:val="0000C0"/>
        </w:rPr>
        <w:t>out</w:t>
      </w:r>
      <w:r w:rsidRPr="00923925">
        <w:t>.println(</w:t>
      </w:r>
      <w:r w:rsidRPr="00923925">
        <w:rPr>
          <w:color w:val="6A3E3E"/>
        </w:rPr>
        <w:t>q</w:t>
      </w:r>
      <w:r w:rsidRPr="00923925">
        <w:t xml:space="preserve">); </w:t>
      </w:r>
      <w:r w:rsidRPr="00923925">
        <w:rPr>
          <w:color w:val="3F7F5F"/>
        </w:rPr>
        <w:t>// [1, 2, 3, 4, 5, 6, 7, 8, 9, 10]</w:t>
      </w:r>
    </w:p>
    <w:p w14:paraId="1CBC24AD" w14:textId="77777777" w:rsidR="00923925" w:rsidRPr="00923925" w:rsidRDefault="00923925" w:rsidP="00923925">
      <w:pPr>
        <w:pStyle w:val="Output"/>
        <w:rPr>
          <w:color w:val="4C483D" w:themeColor="text2"/>
        </w:rPr>
      </w:pPr>
      <w:r w:rsidRPr="00923925">
        <w:tab/>
      </w:r>
      <w:r w:rsidRPr="00923925">
        <w:tab/>
        <w:t>System.</w:t>
      </w:r>
      <w:r w:rsidRPr="00923925">
        <w:rPr>
          <w:bCs/>
          <w:i/>
          <w:iCs/>
          <w:color w:val="0000C0"/>
        </w:rPr>
        <w:t>out</w:t>
      </w:r>
      <w:r w:rsidRPr="00923925">
        <w:t>.println(</w:t>
      </w:r>
      <w:r w:rsidRPr="00923925">
        <w:rPr>
          <w:color w:val="6A3E3E"/>
        </w:rPr>
        <w:t>q</w:t>
      </w:r>
      <w:r w:rsidRPr="00923925">
        <w:t>.poll());</w:t>
      </w:r>
      <w:r w:rsidRPr="00923925">
        <w:rPr>
          <w:color w:val="3F7F5F"/>
        </w:rPr>
        <w:t>// 1</w:t>
      </w:r>
    </w:p>
    <w:p w14:paraId="78D7B811" w14:textId="77777777" w:rsidR="00923925" w:rsidRPr="00923925" w:rsidRDefault="00923925" w:rsidP="00923925">
      <w:pPr>
        <w:pStyle w:val="Output"/>
        <w:rPr>
          <w:color w:val="4C483D" w:themeColor="text2"/>
        </w:rPr>
      </w:pPr>
      <w:r w:rsidRPr="00923925">
        <w:tab/>
      </w:r>
      <w:r w:rsidRPr="00923925">
        <w:tab/>
        <w:t>System.</w:t>
      </w:r>
      <w:r w:rsidRPr="00923925">
        <w:rPr>
          <w:bCs/>
          <w:i/>
          <w:iCs/>
          <w:color w:val="0000C0"/>
        </w:rPr>
        <w:t>out</w:t>
      </w:r>
      <w:r w:rsidRPr="00923925">
        <w:t>.println(</w:t>
      </w:r>
      <w:r w:rsidRPr="00923925">
        <w:rPr>
          <w:color w:val="6A3E3E"/>
        </w:rPr>
        <w:t>q</w:t>
      </w:r>
      <w:r w:rsidRPr="00923925">
        <w:t xml:space="preserve">); </w:t>
      </w:r>
      <w:r w:rsidRPr="00923925">
        <w:rPr>
          <w:color w:val="3F7F5F"/>
        </w:rPr>
        <w:t>// [2, 4, 3, 8, 5, 6, 7, 10, 9]</w:t>
      </w:r>
    </w:p>
    <w:p w14:paraId="06BD5F5D" w14:textId="77777777" w:rsidR="00923925" w:rsidRPr="00923925" w:rsidRDefault="00923925" w:rsidP="00923925">
      <w:pPr>
        <w:pStyle w:val="Output"/>
        <w:rPr>
          <w:color w:val="4C483D" w:themeColor="text2"/>
        </w:rPr>
      </w:pPr>
      <w:r w:rsidRPr="00923925">
        <w:tab/>
        <w:t>}</w:t>
      </w:r>
    </w:p>
    <w:p w14:paraId="2A001794" w14:textId="77777777" w:rsidR="00923925" w:rsidRPr="00923925" w:rsidRDefault="00923925" w:rsidP="00923925">
      <w:pPr>
        <w:pStyle w:val="Output"/>
        <w:rPr>
          <w:color w:val="4C483D" w:themeColor="text2"/>
        </w:rPr>
      </w:pPr>
      <w:r w:rsidRPr="00923925">
        <w:t>}</w:t>
      </w:r>
    </w:p>
    <w:p w14:paraId="0839AE5C" w14:textId="77777777" w:rsidR="00763A03" w:rsidRDefault="00763A03" w:rsidP="00763A03">
      <w:pPr>
        <w:pStyle w:val="Output"/>
        <w:shd w:val="clear" w:color="auto" w:fill="000000" w:themeFill="text1"/>
        <w:rPr>
          <w:lang w:eastAsia="en-US"/>
        </w:rPr>
      </w:pPr>
      <w:r>
        <w:rPr>
          <w:lang w:eastAsia="en-US"/>
        </w:rPr>
        <w:t>null</w:t>
      </w:r>
    </w:p>
    <w:p w14:paraId="27E2BF43" w14:textId="77777777" w:rsidR="00763A03" w:rsidRDefault="00763A03" w:rsidP="00763A03">
      <w:pPr>
        <w:pStyle w:val="Output"/>
        <w:shd w:val="clear" w:color="auto" w:fill="000000" w:themeFill="text1"/>
        <w:rPr>
          <w:lang w:eastAsia="en-US"/>
        </w:rPr>
      </w:pPr>
      <w:r>
        <w:rPr>
          <w:lang w:eastAsia="en-US"/>
        </w:rPr>
        <w:t>[1, 2, 3, 4, 5, 6, 7, 8, 9, 10]</w:t>
      </w:r>
    </w:p>
    <w:p w14:paraId="40D03DE3" w14:textId="77777777" w:rsidR="00763A03" w:rsidRDefault="00763A03" w:rsidP="00763A03">
      <w:pPr>
        <w:pStyle w:val="Output"/>
        <w:shd w:val="clear" w:color="auto" w:fill="000000" w:themeFill="text1"/>
        <w:rPr>
          <w:lang w:eastAsia="en-US"/>
        </w:rPr>
      </w:pPr>
      <w:r>
        <w:rPr>
          <w:lang w:eastAsia="en-US"/>
        </w:rPr>
        <w:t>1</w:t>
      </w:r>
    </w:p>
    <w:p w14:paraId="15201B8D" w14:textId="6C4A6AB6" w:rsidR="00763A03" w:rsidRDefault="00763A03" w:rsidP="001F5A86">
      <w:pPr>
        <w:pStyle w:val="Output"/>
        <w:shd w:val="clear" w:color="auto" w:fill="000000" w:themeFill="text1"/>
        <w:rPr>
          <w:lang w:eastAsia="en-US"/>
        </w:rPr>
      </w:pPr>
      <w:r>
        <w:rPr>
          <w:lang w:eastAsia="en-US"/>
        </w:rPr>
        <w:t>[2, 4, 3, 8, 5, 6, 7, 10, 9]            //see Order Changed</w:t>
      </w:r>
    </w:p>
    <w:p w14:paraId="7DECC159" w14:textId="77777777" w:rsidR="00682EE7" w:rsidRDefault="00682EE7" w:rsidP="00682EE7">
      <w:pPr>
        <w:rPr>
          <w:lang w:eastAsia="en-US"/>
        </w:rPr>
      </w:pPr>
    </w:p>
    <w:p w14:paraId="0BCDB65C" w14:textId="77777777" w:rsidR="00D91BA2" w:rsidRDefault="00D91BA2" w:rsidP="00D91BA2">
      <w:pPr>
        <w:pStyle w:val="Howitworks"/>
        <w:rPr>
          <w:lang w:eastAsia="en-US"/>
        </w:rPr>
      </w:pPr>
      <w:r>
        <w:rPr>
          <w:lang w:eastAsia="en-US"/>
        </w:rPr>
        <w:t>Internal implementation</w:t>
      </w:r>
    </w:p>
    <w:p w14:paraId="2B2C223D" w14:textId="77777777" w:rsidR="00682EE7" w:rsidRDefault="00D91BA2" w:rsidP="00682EE7">
      <w:r>
        <w:t>Priority queue represented as a balanced binary heap: the two children of queue[n] are queue[2*n+1] and queue[2*(n+1)].  The priority queue is ordered by comparator, or by the elements' natural ordering</w:t>
      </w:r>
      <w:r w:rsidR="00682EE7">
        <w:t>.</w:t>
      </w:r>
    </w:p>
    <w:p w14:paraId="0D7C1551" w14:textId="77777777" w:rsidR="00682EE7" w:rsidRDefault="00682EE7" w:rsidP="00D91BA2"/>
    <w:p w14:paraId="6DD99B7F" w14:textId="572A5141" w:rsidR="00D91BA2" w:rsidRDefault="00D91BA2" w:rsidP="00682EE7">
      <w:pPr>
        <w:spacing w:line="240" w:lineRule="auto"/>
        <w:rPr>
          <w:rFonts w:ascii="Consolas" w:hAnsi="Consolas" w:cs="Consolas"/>
          <w:color w:val="4C483D" w:themeColor="text2"/>
          <w:sz w:val="28"/>
          <w:szCs w:val="28"/>
        </w:rPr>
      </w:pPr>
      <w:r>
        <w:t>if comparator is null: For each node n in the heap and each descendant d of n, n &lt;= d.  The element with the lowest value is in queue[0], assuming the queue is nonempty.</w:t>
      </w:r>
    </w:p>
    <w:p w14:paraId="502F3A31" w14:textId="77777777" w:rsidR="00D91BA2" w:rsidRDefault="00D91BA2" w:rsidP="00D91BA2">
      <w:pPr>
        <w:pStyle w:val="Output"/>
        <w:rPr>
          <w:color w:val="4C483D" w:themeColor="text2"/>
        </w:rPr>
      </w:pPr>
      <w:r>
        <w:rPr>
          <w:color w:val="000000"/>
        </w:rPr>
        <w:t xml:space="preserve">    </w:t>
      </w:r>
      <w:r>
        <w:rPr>
          <w:color w:val="7F0055"/>
        </w:rPr>
        <w:t>private</w:t>
      </w:r>
      <w:r>
        <w:rPr>
          <w:color w:val="000000"/>
        </w:rPr>
        <w:t xml:space="preserve"> </w:t>
      </w:r>
      <w:r>
        <w:rPr>
          <w:color w:val="7F0055"/>
        </w:rPr>
        <w:t>static</w:t>
      </w:r>
      <w:r>
        <w:rPr>
          <w:color w:val="000000"/>
        </w:rPr>
        <w:t xml:space="preserve"> </w:t>
      </w:r>
      <w:r>
        <w:rPr>
          <w:color w:val="7F0055"/>
        </w:rPr>
        <w:t>final</w:t>
      </w:r>
      <w:r>
        <w:rPr>
          <w:color w:val="000000"/>
        </w:rPr>
        <w:t xml:space="preserve"> </w:t>
      </w:r>
      <w:r>
        <w:rPr>
          <w:color w:val="7F0055"/>
        </w:rPr>
        <w:t>int</w:t>
      </w:r>
      <w:r>
        <w:rPr>
          <w:color w:val="000000"/>
        </w:rPr>
        <w:t xml:space="preserve"> </w:t>
      </w:r>
      <w:r>
        <w:rPr>
          <w:i/>
          <w:iCs/>
        </w:rPr>
        <w:t>DEFAULT_INITIAL_CAPACITY</w:t>
      </w:r>
      <w:r>
        <w:rPr>
          <w:color w:val="000000"/>
        </w:rPr>
        <w:t xml:space="preserve"> = 11;</w:t>
      </w:r>
    </w:p>
    <w:p w14:paraId="3ED848BC" w14:textId="77777777" w:rsidR="00D91BA2" w:rsidRDefault="00D91BA2" w:rsidP="00D91BA2">
      <w:pPr>
        <w:pStyle w:val="Output"/>
      </w:pPr>
      <w:r>
        <w:rPr>
          <w:color w:val="000000"/>
        </w:rPr>
        <w:t xml:space="preserve">    </w:t>
      </w:r>
      <w:r>
        <w:rPr>
          <w:color w:val="7F0055"/>
        </w:rPr>
        <w:t>transient</w:t>
      </w:r>
      <w:r>
        <w:rPr>
          <w:color w:val="000000"/>
        </w:rPr>
        <w:t xml:space="preserve"> Object[] </w:t>
      </w:r>
      <w:r>
        <w:t>queue</w:t>
      </w:r>
      <w:r>
        <w:rPr>
          <w:color w:val="000000"/>
        </w:rPr>
        <w:t xml:space="preserve">; </w:t>
      </w:r>
    </w:p>
    <w:p w14:paraId="0A6B3376" w14:textId="77777777" w:rsidR="00D91BA2" w:rsidRDefault="00D91BA2" w:rsidP="00D91BA2"/>
    <w:p w14:paraId="4DA1DD34" w14:textId="77777777" w:rsidR="00D91BA2" w:rsidRDefault="00D91BA2" w:rsidP="00682EE7">
      <w:pPr>
        <w:spacing w:line="240" w:lineRule="auto"/>
      </w:pPr>
      <w:r>
        <w:t xml:space="preserve">If array Reaches maximum capacity </w:t>
      </w:r>
    </w:p>
    <w:p w14:paraId="55AFFB97" w14:textId="77777777" w:rsidR="00D91BA2" w:rsidRDefault="00D91BA2" w:rsidP="00D91BA2">
      <w:pPr>
        <w:pStyle w:val="Output"/>
      </w:pPr>
      <w:r w:rsidRPr="000A1087">
        <w:rPr>
          <w:color w:val="0000C0"/>
        </w:rPr>
        <w:t>queue</w:t>
      </w:r>
      <w:r w:rsidRPr="000A1087">
        <w:t xml:space="preserve"> = Arrays.</w:t>
      </w:r>
      <w:r w:rsidRPr="000A1087">
        <w:rPr>
          <w:i/>
          <w:iCs/>
        </w:rPr>
        <w:t>copyOf</w:t>
      </w:r>
      <w:r w:rsidRPr="000A1087">
        <w:t>(</w:t>
      </w:r>
      <w:r w:rsidRPr="000A1087">
        <w:rPr>
          <w:color w:val="0000C0"/>
        </w:rPr>
        <w:t>queue</w:t>
      </w:r>
      <w:r w:rsidRPr="000A1087">
        <w:t xml:space="preserve">, </w:t>
      </w:r>
      <w:r w:rsidRPr="000A1087">
        <w:rPr>
          <w:color w:val="6A3E3E"/>
        </w:rPr>
        <w:t>newCapacity</w:t>
      </w:r>
      <w:r w:rsidRPr="000A1087">
        <w:t>);</w:t>
      </w:r>
    </w:p>
    <w:p w14:paraId="5B53B8AE" w14:textId="77777777" w:rsidR="00D91BA2" w:rsidRDefault="00D91BA2" w:rsidP="00D91BA2"/>
    <w:p w14:paraId="35E0C979" w14:textId="77777777" w:rsidR="00D91BA2" w:rsidRDefault="00D91BA2" w:rsidP="00B21332">
      <w:pPr>
        <w:spacing w:line="240" w:lineRule="auto"/>
        <w:rPr>
          <w:color w:val="4C483D" w:themeColor="text2"/>
        </w:rPr>
      </w:pPr>
      <w:r>
        <w:rPr>
          <w:color w:val="3F5FBF"/>
        </w:rPr>
        <w:t xml:space="preserve">Establishes the heap invariant (described above) in the entire tree, assuming nothing about the order of the elements prior to the call. </w:t>
      </w:r>
    </w:p>
    <w:p w14:paraId="0B9DEDC5" w14:textId="77777777" w:rsidR="00D91BA2" w:rsidRDefault="00D91BA2" w:rsidP="00D91BA2">
      <w:pPr>
        <w:pStyle w:val="Output"/>
        <w:rPr>
          <w:color w:val="4C483D" w:themeColor="text2"/>
        </w:rPr>
      </w:pPr>
      <w:r>
        <w:rPr>
          <w:color w:val="000000"/>
        </w:rPr>
        <w:t xml:space="preserve">    </w:t>
      </w:r>
      <w:r>
        <w:t>@SuppressWarnings</w:t>
      </w:r>
      <w:r>
        <w:rPr>
          <w:color w:val="000000"/>
        </w:rPr>
        <w:t>(</w:t>
      </w:r>
      <w:r>
        <w:rPr>
          <w:color w:val="2A00FF"/>
        </w:rPr>
        <w:t>"unchecked"</w:t>
      </w:r>
      <w:r>
        <w:rPr>
          <w:color w:val="000000"/>
        </w:rPr>
        <w:t>)</w:t>
      </w:r>
    </w:p>
    <w:p w14:paraId="44B744A1" w14:textId="77777777" w:rsidR="00D91BA2" w:rsidRDefault="00D91BA2" w:rsidP="00D91BA2">
      <w:pPr>
        <w:pStyle w:val="Output"/>
        <w:rPr>
          <w:color w:val="4C483D" w:themeColor="text2"/>
        </w:rPr>
      </w:pPr>
      <w:r>
        <w:rPr>
          <w:color w:val="000000"/>
        </w:rPr>
        <w:t xml:space="preserve">    </w:t>
      </w:r>
      <w:r>
        <w:rPr>
          <w:bCs/>
          <w:color w:val="7F0055"/>
        </w:rPr>
        <w:t>private</w:t>
      </w:r>
      <w:r>
        <w:rPr>
          <w:color w:val="000000"/>
        </w:rPr>
        <w:t xml:space="preserve"> </w:t>
      </w:r>
      <w:r>
        <w:rPr>
          <w:bCs/>
          <w:color w:val="7F0055"/>
        </w:rPr>
        <w:t>void</w:t>
      </w:r>
      <w:r>
        <w:rPr>
          <w:color w:val="000000"/>
        </w:rPr>
        <w:t xml:space="preserve"> heapify() {</w:t>
      </w:r>
    </w:p>
    <w:p w14:paraId="45D0B8D1" w14:textId="77777777" w:rsidR="00D91BA2" w:rsidRDefault="00D91BA2" w:rsidP="00D91BA2">
      <w:pPr>
        <w:pStyle w:val="Output"/>
        <w:rPr>
          <w:color w:val="4C483D" w:themeColor="text2"/>
        </w:rPr>
      </w:pPr>
      <w:r>
        <w:rPr>
          <w:color w:val="000000"/>
        </w:rPr>
        <w:t xml:space="preserve">        </w:t>
      </w:r>
      <w:r>
        <w:rPr>
          <w:bCs/>
          <w:color w:val="7F0055"/>
        </w:rPr>
        <w:t>for</w:t>
      </w:r>
      <w:r>
        <w:rPr>
          <w:color w:val="000000"/>
        </w:rPr>
        <w:t xml:space="preserve"> (</w:t>
      </w:r>
      <w:r>
        <w:rPr>
          <w:bCs/>
          <w:color w:val="7F0055"/>
        </w:rPr>
        <w:t>int</w:t>
      </w:r>
      <w:r>
        <w:rPr>
          <w:color w:val="000000"/>
        </w:rPr>
        <w:t xml:space="preserve"> </w:t>
      </w:r>
      <w:r>
        <w:rPr>
          <w:color w:val="6A3E3E"/>
        </w:rPr>
        <w:t>i</w:t>
      </w:r>
      <w:r>
        <w:rPr>
          <w:color w:val="000000"/>
        </w:rPr>
        <w:t xml:space="preserve"> = (</w:t>
      </w:r>
      <w:r>
        <w:rPr>
          <w:color w:val="0000C0"/>
        </w:rPr>
        <w:t>size</w:t>
      </w:r>
      <w:r>
        <w:rPr>
          <w:color w:val="000000"/>
        </w:rPr>
        <w:t xml:space="preserve"> &gt;&gt;&gt; 1) - 1; </w:t>
      </w:r>
      <w:r>
        <w:rPr>
          <w:color w:val="6A3E3E"/>
        </w:rPr>
        <w:t>i</w:t>
      </w:r>
      <w:r>
        <w:rPr>
          <w:color w:val="000000"/>
        </w:rPr>
        <w:t xml:space="preserve"> &gt;= 0; </w:t>
      </w:r>
      <w:r>
        <w:rPr>
          <w:color w:val="6A3E3E"/>
        </w:rPr>
        <w:t>i</w:t>
      </w:r>
      <w:r>
        <w:rPr>
          <w:color w:val="000000"/>
        </w:rPr>
        <w:t>--)</w:t>
      </w:r>
    </w:p>
    <w:p w14:paraId="734F0C14" w14:textId="77777777" w:rsidR="00D91BA2" w:rsidRDefault="00D91BA2" w:rsidP="00D91BA2">
      <w:pPr>
        <w:pStyle w:val="Output"/>
        <w:rPr>
          <w:color w:val="4C483D" w:themeColor="text2"/>
        </w:rPr>
      </w:pPr>
      <w:r>
        <w:rPr>
          <w:color w:val="000000"/>
        </w:rPr>
        <w:t xml:space="preserve">            siftDown(</w:t>
      </w:r>
      <w:r>
        <w:rPr>
          <w:color w:val="6A3E3E"/>
        </w:rPr>
        <w:t>i</w:t>
      </w:r>
      <w:r>
        <w:rPr>
          <w:color w:val="000000"/>
        </w:rPr>
        <w:t xml:space="preserve">, (E) </w:t>
      </w:r>
      <w:r>
        <w:rPr>
          <w:color w:val="0000C0"/>
        </w:rPr>
        <w:t>queue</w:t>
      </w:r>
      <w:r>
        <w:rPr>
          <w:color w:val="000000"/>
        </w:rPr>
        <w:t>[</w:t>
      </w:r>
      <w:r>
        <w:rPr>
          <w:color w:val="6A3E3E"/>
        </w:rPr>
        <w:t>i</w:t>
      </w:r>
      <w:r>
        <w:rPr>
          <w:color w:val="000000"/>
        </w:rPr>
        <w:t>]);</w:t>
      </w:r>
    </w:p>
    <w:p w14:paraId="3A8F5985" w14:textId="77777777" w:rsidR="00D91BA2" w:rsidRDefault="00D91BA2" w:rsidP="00D91BA2">
      <w:pPr>
        <w:pStyle w:val="Output"/>
        <w:rPr>
          <w:color w:val="4C483D" w:themeColor="text2"/>
        </w:rPr>
      </w:pPr>
      <w:r>
        <w:rPr>
          <w:color w:val="000000"/>
        </w:rPr>
        <w:t xml:space="preserve">    }</w:t>
      </w:r>
    </w:p>
    <w:p w14:paraId="286A1FB4" w14:textId="77777777" w:rsidR="00D91BA2" w:rsidRDefault="00D91BA2" w:rsidP="00D91BA2">
      <w:r>
        <w:rPr>
          <w:noProof/>
          <w:lang w:eastAsia="en-US"/>
        </w:rPr>
        <w:lastRenderedPageBreak/>
        <w:drawing>
          <wp:inline distT="0" distB="0" distL="0" distR="0" wp14:anchorId="2E477579" wp14:editId="3CC1C11E">
            <wp:extent cx="4764016" cy="2130065"/>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06972" cy="2149271"/>
                    </a:xfrm>
                    <a:prstGeom prst="rect">
                      <a:avLst/>
                    </a:prstGeom>
                    <a:noFill/>
                    <a:ln>
                      <a:noFill/>
                    </a:ln>
                  </pic:spPr>
                </pic:pic>
              </a:graphicData>
            </a:graphic>
          </wp:inline>
        </w:drawing>
      </w:r>
    </w:p>
    <w:p w14:paraId="0A4F14CF" w14:textId="77777777" w:rsidR="00D91BA2" w:rsidRDefault="00D91BA2" w:rsidP="00D91BA2"/>
    <w:p w14:paraId="16DE0991" w14:textId="77777777" w:rsidR="00D91BA2" w:rsidRDefault="00D91BA2" w:rsidP="00D91BA2">
      <w:pPr>
        <w:pStyle w:val="Heading2"/>
      </w:pPr>
      <w:bookmarkStart w:id="121" w:name="_Toc94350675"/>
      <w:r>
        <w:t>Deque (Double Ended Queue)</w:t>
      </w:r>
      <w:bookmarkEnd w:id="121"/>
    </w:p>
    <w:p w14:paraId="5F21B446" w14:textId="49E9F764" w:rsidR="00D91BA2" w:rsidRPr="00D172B7" w:rsidRDefault="00D91BA2" w:rsidP="00B21332">
      <w:pPr>
        <w:spacing w:line="240" w:lineRule="auto"/>
        <w:rPr>
          <w:b/>
        </w:rPr>
      </w:pPr>
      <w:r w:rsidRPr="00D172B7">
        <w:t>The Deque is related to the double-ended queue that supports addition or removal of elements from either end of the data structure, it can be used as a </w:t>
      </w:r>
      <w:hyperlink r:id="rId295" w:history="1">
        <w:r w:rsidRPr="00D172B7">
          <w:rPr>
            <w:rStyle w:val="Hyperlink"/>
            <w:b/>
          </w:rPr>
          <w:t>queue (first-in-first-out/FIFO)</w:t>
        </w:r>
      </w:hyperlink>
      <w:r w:rsidRPr="00D172B7">
        <w:rPr>
          <w:b/>
        </w:rPr>
        <w:t> or as a </w:t>
      </w:r>
      <w:hyperlink r:id="rId296" w:history="1">
        <w:r w:rsidRPr="00D172B7">
          <w:rPr>
            <w:rStyle w:val="Hyperlink"/>
            <w:b/>
          </w:rPr>
          <w:t>stack (last-in-first-out/LIFO)</w:t>
        </w:r>
      </w:hyperlink>
      <w:r w:rsidRPr="00D172B7">
        <w:rPr>
          <w:b/>
        </w:rPr>
        <w:t>. </w:t>
      </w:r>
    </w:p>
    <w:p w14:paraId="2B0DCEE7" w14:textId="2FC49FB4" w:rsidR="00D91BA2" w:rsidRDefault="00D91BA2" w:rsidP="00D91BA2">
      <w:r>
        <w:rPr>
          <w:noProof/>
          <w:lang w:eastAsia="en-US"/>
        </w:rPr>
        <w:drawing>
          <wp:inline distT="0" distB="0" distL="0" distR="0" wp14:anchorId="709AB63F" wp14:editId="59A6ECDE">
            <wp:extent cx="4767565" cy="1020643"/>
            <wp:effectExtent l="0" t="0" r="0" b="8255"/>
            <wp:docPr id="46" name="Picture 46" descr="https://www.geeksforgeeks.org/wp-content/uploads/Selection_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ww.geeksforgeeks.org/wp-content/uploads/Selection_034.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15893" cy="1030989"/>
                    </a:xfrm>
                    <a:prstGeom prst="rect">
                      <a:avLst/>
                    </a:prstGeom>
                    <a:noFill/>
                    <a:ln>
                      <a:noFill/>
                    </a:ln>
                  </pic:spPr>
                </pic:pic>
              </a:graphicData>
            </a:graphic>
          </wp:inline>
        </w:drawing>
      </w:r>
    </w:p>
    <w:p w14:paraId="252F9735" w14:textId="77777777" w:rsidR="00B21332" w:rsidRDefault="00B21332" w:rsidP="00D91BA2"/>
    <w:p w14:paraId="4BC735DB" w14:textId="77777777" w:rsidR="00D91BA2" w:rsidRPr="0047540B" w:rsidRDefault="00D91BA2" w:rsidP="000E4144">
      <w:pPr>
        <w:pStyle w:val="Heading30"/>
      </w:pPr>
      <w:r>
        <w:t>ArrayDeque – Internal implementation</w:t>
      </w:r>
    </w:p>
    <w:p w14:paraId="3469E668" w14:textId="77777777" w:rsidR="00D91BA2" w:rsidRPr="00933ADC" w:rsidRDefault="00D91BA2" w:rsidP="00B21332">
      <w:pPr>
        <w:spacing w:line="240" w:lineRule="auto"/>
      </w:pPr>
      <w:r w:rsidRPr="00933ADC">
        <w:t>The ArrayDeque class provides the facility of using deque and resizable-array. It inherits AbstractCollection class and implements the Deque interface.</w:t>
      </w:r>
    </w:p>
    <w:p w14:paraId="7FBA1F46" w14:textId="77777777" w:rsidR="00B21332" w:rsidRDefault="00B21332" w:rsidP="00B21332">
      <w:pPr>
        <w:spacing w:line="240" w:lineRule="auto"/>
      </w:pPr>
    </w:p>
    <w:p w14:paraId="5DB8E112" w14:textId="3C14A992" w:rsidR="00D91BA2" w:rsidRPr="00933ADC" w:rsidRDefault="00D91BA2" w:rsidP="00D91BA2">
      <w:r w:rsidRPr="00933ADC">
        <w:t>The important points about ArrayDeque class are:</w:t>
      </w:r>
    </w:p>
    <w:p w14:paraId="189F5FB6" w14:textId="77777777" w:rsidR="00D91BA2" w:rsidRPr="00933ADC" w:rsidRDefault="00D91BA2" w:rsidP="006F728B">
      <w:pPr>
        <w:pStyle w:val="ListParagraph"/>
        <w:numPr>
          <w:ilvl w:val="0"/>
          <w:numId w:val="145"/>
        </w:numPr>
      </w:pPr>
      <w:r w:rsidRPr="00933ADC">
        <w:t>Unlike Queue, we can add or remove elements from both sides.</w:t>
      </w:r>
    </w:p>
    <w:p w14:paraId="3527795F" w14:textId="77777777" w:rsidR="00D91BA2" w:rsidRPr="00933ADC" w:rsidRDefault="00D91BA2" w:rsidP="006F728B">
      <w:pPr>
        <w:pStyle w:val="ListParagraph"/>
        <w:numPr>
          <w:ilvl w:val="0"/>
          <w:numId w:val="145"/>
        </w:numPr>
      </w:pPr>
      <w:r w:rsidRPr="00933ADC">
        <w:t>Null elements are not allowed in the ArrayDeque.</w:t>
      </w:r>
    </w:p>
    <w:p w14:paraId="46680A74" w14:textId="77777777" w:rsidR="00D91BA2" w:rsidRPr="00933ADC" w:rsidRDefault="00D91BA2" w:rsidP="006F728B">
      <w:pPr>
        <w:pStyle w:val="ListParagraph"/>
        <w:numPr>
          <w:ilvl w:val="0"/>
          <w:numId w:val="145"/>
        </w:numPr>
      </w:pPr>
      <w:r w:rsidRPr="00933ADC">
        <w:t>ArrayDeque is not thread safe, in the absence of external synchronization.</w:t>
      </w:r>
    </w:p>
    <w:p w14:paraId="2065CEEC" w14:textId="77777777" w:rsidR="00D91BA2" w:rsidRPr="00933ADC" w:rsidRDefault="00D91BA2" w:rsidP="006F728B">
      <w:pPr>
        <w:pStyle w:val="ListParagraph"/>
        <w:numPr>
          <w:ilvl w:val="0"/>
          <w:numId w:val="145"/>
        </w:numPr>
      </w:pPr>
      <w:r w:rsidRPr="00933ADC">
        <w:t>ArrayDeque has no capacity restrictions.</w:t>
      </w:r>
    </w:p>
    <w:p w14:paraId="308CB0BF" w14:textId="390CA52D" w:rsidR="00D91BA2" w:rsidRDefault="00D91BA2" w:rsidP="006F728B">
      <w:pPr>
        <w:pStyle w:val="ListParagraph"/>
        <w:numPr>
          <w:ilvl w:val="0"/>
          <w:numId w:val="145"/>
        </w:numPr>
      </w:pPr>
      <w:r w:rsidRPr="00933ADC">
        <w:t>ArrayDeque is faster than LinkedList and Stack.</w:t>
      </w:r>
    </w:p>
    <w:p w14:paraId="20656C73" w14:textId="77777777" w:rsidR="00D91BA2" w:rsidRDefault="00D91BA2" w:rsidP="00D91BA2">
      <w:r>
        <w:rPr>
          <w:noProof/>
          <w:lang w:eastAsia="en-US"/>
        </w:rPr>
        <w:drawing>
          <wp:inline distT="0" distB="0" distL="0" distR="0" wp14:anchorId="2F256186" wp14:editId="6BB76DBB">
            <wp:extent cx="4626779" cy="2098363"/>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707148" cy="2134813"/>
                    </a:xfrm>
                    <a:prstGeom prst="rect">
                      <a:avLst/>
                    </a:prstGeom>
                    <a:noFill/>
                    <a:ln>
                      <a:noFill/>
                    </a:ln>
                  </pic:spPr>
                </pic:pic>
              </a:graphicData>
            </a:graphic>
          </wp:inline>
        </w:drawing>
      </w:r>
    </w:p>
    <w:p w14:paraId="6DFE422E" w14:textId="77777777" w:rsidR="00D91BA2" w:rsidRDefault="00D91BA2" w:rsidP="00D91BA2">
      <w:pPr>
        <w:pStyle w:val="Heading2"/>
      </w:pPr>
      <w:bookmarkStart w:id="122" w:name="_Toc94350676"/>
      <w:r>
        <w:lastRenderedPageBreak/>
        <w:t>Concurrent Collections</w:t>
      </w:r>
      <w:bookmarkEnd w:id="122"/>
    </w:p>
    <w:p w14:paraId="4E3DC6B6" w14:textId="77777777" w:rsidR="00D91BA2" w:rsidRDefault="00D91BA2" w:rsidP="00D91BA2">
      <w:r>
        <w:rPr>
          <w:noProof/>
          <w:lang w:eastAsia="en-US"/>
        </w:rPr>
        <w:drawing>
          <wp:inline distT="0" distB="0" distL="0" distR="0" wp14:anchorId="51F7864D" wp14:editId="1FE82A8A">
            <wp:extent cx="5301248" cy="4124325"/>
            <wp:effectExtent l="0" t="0" r="0" b="0"/>
            <wp:docPr id="200" name="Picture 200" descr="C:\Users\kaveti_S\AppData\Local\Microsoft\Windows\INetCache\Content.Word\concu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AppData\Local\Microsoft\Windows\INetCache\Content.Word\concurr.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301248" cy="4124325"/>
                    </a:xfrm>
                    <a:prstGeom prst="rect">
                      <a:avLst/>
                    </a:prstGeom>
                    <a:noFill/>
                    <a:ln>
                      <a:noFill/>
                    </a:ln>
                  </pic:spPr>
                </pic:pic>
              </a:graphicData>
            </a:graphic>
          </wp:inline>
        </w:drawing>
      </w:r>
    </w:p>
    <w:p w14:paraId="32FD1274" w14:textId="63EB3815" w:rsidR="00D91BA2" w:rsidRDefault="00D91BA2" w:rsidP="00D91BA2"/>
    <w:p w14:paraId="51D3652E" w14:textId="77777777" w:rsidR="005D3E80" w:rsidRDefault="005D3E80" w:rsidP="00D91BA2"/>
    <w:p w14:paraId="31B9B9EB" w14:textId="77777777" w:rsidR="00D91BA2" w:rsidRPr="0047540B" w:rsidRDefault="00D91BA2" w:rsidP="000E4144">
      <w:pPr>
        <w:pStyle w:val="Heading30"/>
      </w:pPr>
      <w:r>
        <w:t>List – CopyOnWriteArrayList</w:t>
      </w:r>
    </w:p>
    <w:p w14:paraId="3D1E34AD" w14:textId="6F06EBB1" w:rsidR="00D91BA2" w:rsidRDefault="00366718" w:rsidP="006F728B">
      <w:pPr>
        <w:pStyle w:val="ListParagraph"/>
        <w:numPr>
          <w:ilvl w:val="0"/>
          <w:numId w:val="146"/>
        </w:numPr>
      </w:pPr>
      <w:r w:rsidRPr="00E34C22">
        <w:rPr>
          <w:b/>
        </w:rPr>
        <w:t>CopyOnWriteArrayList</w:t>
      </w:r>
      <w:r>
        <w:t xml:space="preserve"> </w:t>
      </w:r>
      <w:r w:rsidRPr="00390714">
        <w:t>is</w:t>
      </w:r>
      <w:r w:rsidR="00D91BA2" w:rsidRPr="00390714">
        <w:t xml:space="preserve"> a thread-safe variant of </w:t>
      </w:r>
      <w:r w:rsidR="00D91BA2" w:rsidRPr="00D17545">
        <w:rPr>
          <w:rStyle w:val="0SyntaxPinkChar"/>
          <w:b/>
          <w:bCs/>
        </w:rPr>
        <w:t>java.util.ArrayList</w:t>
      </w:r>
      <w:r w:rsidR="00D91BA2">
        <w:t>.</w:t>
      </w:r>
      <w:r w:rsidR="00DE70B5">
        <w:t xml:space="preserve"> </w:t>
      </w:r>
      <w:r w:rsidR="00D91BA2">
        <w:t>A</w:t>
      </w:r>
      <w:r w:rsidR="00D91BA2" w:rsidRPr="00390714">
        <w:t xml:space="preserve">ll mutative operations </w:t>
      </w:r>
      <w:r w:rsidR="00D91BA2" w:rsidRPr="00567B35">
        <w:rPr>
          <w:b/>
        </w:rPr>
        <w:t>(add, set, and so on)</w:t>
      </w:r>
      <w:r w:rsidR="00D91BA2" w:rsidRPr="00390714">
        <w:t xml:space="preserve"> are implemented by </w:t>
      </w:r>
      <w:r w:rsidR="00D91BA2" w:rsidRPr="00567B35">
        <w:rPr>
          <w:b/>
        </w:rPr>
        <w:t>making a fresh copy of the underlying array</w:t>
      </w:r>
      <w:r w:rsidR="00D91BA2" w:rsidRPr="00390714">
        <w:t>.</w:t>
      </w:r>
    </w:p>
    <w:p w14:paraId="5C43B192" w14:textId="77777777" w:rsidR="00A5385A" w:rsidRDefault="00A5385A" w:rsidP="00DE70B5">
      <w:pPr>
        <w:pStyle w:val="ListParagraph"/>
        <w:spacing w:line="240" w:lineRule="auto"/>
      </w:pPr>
    </w:p>
    <w:p w14:paraId="4AD7B58D" w14:textId="1463C0AA" w:rsidR="00D91BA2" w:rsidRPr="00E34C22" w:rsidRDefault="00D91BA2" w:rsidP="006F728B">
      <w:pPr>
        <w:pStyle w:val="ListParagraph"/>
        <w:numPr>
          <w:ilvl w:val="0"/>
          <w:numId w:val="146"/>
        </w:numPr>
      </w:pPr>
      <w:r w:rsidRPr="00E34C22">
        <w:t xml:space="preserve">As the name indicates, </w:t>
      </w:r>
      <w:r w:rsidRPr="00B97B67">
        <w:rPr>
          <w:rStyle w:val="0SyntaxPinkChar"/>
        </w:rPr>
        <w:t>CopyOnWriteArrayList</w:t>
      </w:r>
      <w:r w:rsidRPr="00E34C22">
        <w:t xml:space="preserve"> creates a Cloned copy of underlying </w:t>
      </w:r>
      <w:r w:rsidR="00B97B67" w:rsidRPr="00E34C22">
        <w:t>ArrayList</w:t>
      </w:r>
      <w:r w:rsidR="00B97B67">
        <w:t>.</w:t>
      </w:r>
      <w:r w:rsidR="00B97B67" w:rsidRPr="00E34C22">
        <w:t xml:space="preserve"> For</w:t>
      </w:r>
      <w:r w:rsidRPr="00E34C22">
        <w:t xml:space="preserve"> every update operation at certain point both will </w:t>
      </w:r>
      <w:r w:rsidR="00366718" w:rsidRPr="00E34C22">
        <w:t>synchronize</w:t>
      </w:r>
      <w:r w:rsidR="00366718">
        <w:t xml:space="preserve"> automatically</w:t>
      </w:r>
      <w:r w:rsidRPr="00E34C22">
        <w:t xml:space="preserve"> which is takes care by JVM. </w:t>
      </w:r>
      <w:r>
        <w:t>So,</w:t>
      </w:r>
      <w:r w:rsidRPr="00E34C22">
        <w:t xml:space="preserve"> there is no effect for threads which are performing read operation.</w:t>
      </w:r>
    </w:p>
    <w:p w14:paraId="19C4E2B2" w14:textId="77777777" w:rsidR="00A5385A" w:rsidRDefault="00A5385A" w:rsidP="00DE70B5">
      <w:pPr>
        <w:pStyle w:val="ListParagraph"/>
        <w:spacing w:line="240" w:lineRule="auto"/>
      </w:pPr>
    </w:p>
    <w:p w14:paraId="505CC0DB" w14:textId="1DFEAFA0" w:rsidR="00D91BA2" w:rsidRDefault="00D91BA2" w:rsidP="006F728B">
      <w:pPr>
        <w:pStyle w:val="ListParagraph"/>
        <w:numPr>
          <w:ilvl w:val="0"/>
          <w:numId w:val="146"/>
        </w:numPr>
      </w:pPr>
      <w:r w:rsidRPr="00E34C22">
        <w:t xml:space="preserve">It is costly to use because for every update operation a cloned copy will be created. Hence CopyOnWriteArrayList is the best choice </w:t>
      </w:r>
      <w:r w:rsidR="00B97B67">
        <w:t xml:space="preserve">for </w:t>
      </w:r>
      <w:r w:rsidRPr="00B97B67">
        <w:rPr>
          <w:b/>
          <w:bCs/>
        </w:rPr>
        <w:t>frequent read</w:t>
      </w:r>
      <w:r w:rsidRPr="00E34C22">
        <w:t xml:space="preserve"> operation</w:t>
      </w:r>
      <w:r w:rsidR="00B97B67">
        <w:t xml:space="preserve">, worst choice for </w:t>
      </w:r>
      <w:r w:rsidR="00B97B67" w:rsidRPr="00B97B67">
        <w:rPr>
          <w:b/>
          <w:bCs/>
        </w:rPr>
        <w:t xml:space="preserve">frequent </w:t>
      </w:r>
      <w:r w:rsidR="00B97B67">
        <w:rPr>
          <w:b/>
          <w:bCs/>
        </w:rPr>
        <w:t xml:space="preserve">write </w:t>
      </w:r>
      <w:r w:rsidR="00B97B67" w:rsidRPr="00E34C22">
        <w:t>operation</w:t>
      </w:r>
      <w:r w:rsidR="00B97B67">
        <w:t>.</w:t>
      </w:r>
    </w:p>
    <w:p w14:paraId="069F16C7" w14:textId="77777777" w:rsidR="00A5385A" w:rsidRDefault="00A5385A" w:rsidP="00DE70B5">
      <w:pPr>
        <w:pStyle w:val="ListParagraph"/>
        <w:spacing w:line="240" w:lineRule="auto"/>
      </w:pPr>
    </w:p>
    <w:p w14:paraId="115F7B36" w14:textId="7A71331A" w:rsidR="00D91BA2" w:rsidRDefault="00D91BA2" w:rsidP="006F728B">
      <w:pPr>
        <w:pStyle w:val="ListParagraph"/>
        <w:numPr>
          <w:ilvl w:val="0"/>
          <w:numId w:val="146"/>
        </w:numPr>
      </w:pPr>
      <w:r>
        <w:t xml:space="preserve">The underlined data structure is </w:t>
      </w:r>
      <w:r w:rsidRPr="00B97B67">
        <w:rPr>
          <w:b/>
          <w:bCs/>
        </w:rPr>
        <w:t>growable array</w:t>
      </w:r>
      <w:r w:rsidR="00B97B67">
        <w:t>.</w:t>
      </w:r>
    </w:p>
    <w:p w14:paraId="59D44A7D" w14:textId="77777777" w:rsidR="00A5385A" w:rsidRDefault="00A5385A" w:rsidP="00DE70B5">
      <w:pPr>
        <w:pStyle w:val="ListParagraph"/>
        <w:spacing w:line="240" w:lineRule="auto"/>
        <w:rPr>
          <w:b/>
          <w:color w:val="00B050"/>
        </w:rPr>
      </w:pPr>
    </w:p>
    <w:p w14:paraId="17067E71" w14:textId="203985F2" w:rsidR="00D91BA2" w:rsidRPr="00E3467D" w:rsidRDefault="00D91BA2" w:rsidP="006F728B">
      <w:pPr>
        <w:pStyle w:val="ListParagraph"/>
        <w:numPr>
          <w:ilvl w:val="0"/>
          <w:numId w:val="146"/>
        </w:numPr>
        <w:rPr>
          <w:b/>
          <w:color w:val="00B050"/>
        </w:rPr>
      </w:pPr>
      <w:r w:rsidRPr="00E3467D">
        <w:rPr>
          <w:b/>
          <w:color w:val="00B050"/>
        </w:rPr>
        <w:t>It is thread-safe version of ArrayList.</w:t>
      </w:r>
    </w:p>
    <w:p w14:paraId="69FDCAFE" w14:textId="26A58B3C" w:rsidR="00A5385A" w:rsidRDefault="00A5385A" w:rsidP="00D91BA2">
      <w:pPr>
        <w:rPr>
          <w:b/>
          <w:bdr w:val="none" w:sz="0" w:space="0" w:color="auto" w:frame="1"/>
          <w:lang w:eastAsia="en-US"/>
        </w:rPr>
      </w:pPr>
    </w:p>
    <w:p w14:paraId="6F2D74E3" w14:textId="05961705" w:rsidR="00D91BA2" w:rsidRPr="00567B35" w:rsidRDefault="00D91BA2" w:rsidP="00D91BA2">
      <w:pPr>
        <w:rPr>
          <w:b/>
          <w:sz w:val="24"/>
          <w:szCs w:val="24"/>
          <w:lang w:eastAsia="en-US"/>
        </w:rPr>
      </w:pPr>
      <w:r w:rsidRPr="00567B35">
        <w:rPr>
          <w:b/>
          <w:bdr w:val="none" w:sz="0" w:space="0" w:color="auto" w:frame="1"/>
          <w:lang w:eastAsia="en-US"/>
        </w:rPr>
        <w:t>Methods Summary:</w:t>
      </w:r>
    </w:p>
    <w:p w14:paraId="3DEA1F60" w14:textId="77777777" w:rsidR="00D91BA2" w:rsidRPr="00084B9F" w:rsidRDefault="00D91BA2" w:rsidP="00084B9F">
      <w:pPr>
        <w:pStyle w:val="Output"/>
        <w:spacing w:line="360" w:lineRule="auto"/>
        <w:rPr>
          <w:sz w:val="18"/>
          <w:szCs w:val="22"/>
          <w:lang w:eastAsia="en-US"/>
        </w:rPr>
      </w:pPr>
      <w:r w:rsidRPr="00084B9F">
        <w:rPr>
          <w:sz w:val="18"/>
          <w:szCs w:val="22"/>
          <w:lang w:eastAsia="en-US"/>
        </w:rPr>
        <w:t xml:space="preserve">public </w:t>
      </w:r>
      <w:r w:rsidRPr="00084B9F">
        <w:rPr>
          <w:color w:val="0000FF"/>
          <w:sz w:val="18"/>
          <w:szCs w:val="22"/>
          <w:lang w:eastAsia="en-US"/>
        </w:rPr>
        <w:t xml:space="preserve">boolean </w:t>
      </w:r>
      <w:r w:rsidRPr="00084B9F">
        <w:rPr>
          <w:color w:val="7030A0"/>
          <w:sz w:val="18"/>
          <w:szCs w:val="22"/>
          <w:lang w:eastAsia="en-US"/>
        </w:rPr>
        <w:t>addIfAbsent</w:t>
      </w:r>
      <w:r w:rsidRPr="00084B9F">
        <w:rPr>
          <w:sz w:val="18"/>
          <w:szCs w:val="22"/>
          <w:lang w:eastAsia="en-US"/>
        </w:rPr>
        <w:t>(Object obj)</w:t>
      </w:r>
    </w:p>
    <w:p w14:paraId="59C289E7" w14:textId="0545DE0C" w:rsidR="00D91BA2" w:rsidRPr="00084B9F" w:rsidRDefault="00D91BA2" w:rsidP="00084B9F">
      <w:pPr>
        <w:pStyle w:val="Output"/>
        <w:spacing w:line="360" w:lineRule="auto"/>
        <w:rPr>
          <w:sz w:val="18"/>
          <w:szCs w:val="22"/>
          <w:lang w:eastAsia="en-US"/>
        </w:rPr>
      </w:pPr>
      <w:r w:rsidRPr="00084B9F">
        <w:rPr>
          <w:sz w:val="18"/>
          <w:szCs w:val="22"/>
          <w:lang w:eastAsia="en-US"/>
        </w:rPr>
        <w:t xml:space="preserve">public     </w:t>
      </w:r>
      <w:r w:rsidRPr="00084B9F">
        <w:rPr>
          <w:color w:val="0000FF"/>
          <w:sz w:val="18"/>
          <w:szCs w:val="22"/>
          <w:lang w:eastAsia="en-US"/>
        </w:rPr>
        <w:t xml:space="preserve">int </w:t>
      </w:r>
      <w:r w:rsidRPr="00084B9F">
        <w:rPr>
          <w:color w:val="7030A0"/>
          <w:sz w:val="18"/>
          <w:szCs w:val="22"/>
          <w:lang w:eastAsia="en-US"/>
        </w:rPr>
        <w:t>addAllAbsent</w:t>
      </w:r>
      <w:r w:rsidRPr="00084B9F">
        <w:rPr>
          <w:sz w:val="18"/>
          <w:szCs w:val="22"/>
          <w:lang w:eastAsia="en-US"/>
        </w:rPr>
        <w:t>(Collection C)</w:t>
      </w:r>
    </w:p>
    <w:p w14:paraId="23204DC1" w14:textId="77777777" w:rsidR="00D91BA2" w:rsidRPr="009C666E" w:rsidRDefault="00D91BA2" w:rsidP="00D91BA2">
      <w:pPr>
        <w:pStyle w:val="Qsns"/>
      </w:pPr>
      <w:r>
        <w:lastRenderedPageBreak/>
        <w:t xml:space="preserve">Differences between ArrayList &amp; </w:t>
      </w:r>
      <w:r w:rsidRPr="009C666E">
        <w:t>CopyOnWriteArrayList</w:t>
      </w:r>
    </w:p>
    <w:p w14:paraId="29539E49" w14:textId="155403F4" w:rsidR="00D91BA2" w:rsidRDefault="00D91BA2" w:rsidP="00D91BA2">
      <w:pPr>
        <w:rPr>
          <w:b/>
        </w:rPr>
      </w:pPr>
      <w:r w:rsidRPr="00C53AA1">
        <w:rPr>
          <w:b/>
          <w:bCs/>
        </w:rPr>
        <w:t xml:space="preserve">1. </w:t>
      </w:r>
      <w:r w:rsidR="003512EB" w:rsidRPr="00C53AA1">
        <w:rPr>
          <w:b/>
          <w:bCs/>
        </w:rPr>
        <w:t>Synchronization:</w:t>
      </w:r>
      <w:r w:rsidRPr="00C53AA1">
        <w:rPr>
          <w:b/>
          <w:bCs/>
        </w:rPr>
        <w:t xml:space="preserve">  </w:t>
      </w:r>
      <w:r w:rsidRPr="00C53AA1">
        <w:t xml:space="preserve">ArrayList is not </w:t>
      </w:r>
      <w:r w:rsidR="000E0E2A" w:rsidRPr="00C53AA1">
        <w:t>synchronized.</w:t>
      </w:r>
      <w:r w:rsidRPr="00C53AA1">
        <w:t xml:space="preserve"> CopyOnWriteArrayList is </w:t>
      </w:r>
      <w:r w:rsidR="003512EB" w:rsidRPr="00C53AA1">
        <w:t>synchronized.</w:t>
      </w:r>
    </w:p>
    <w:p w14:paraId="07EC20B4" w14:textId="77777777" w:rsidR="00D91BA2" w:rsidRDefault="00D91BA2" w:rsidP="00057512">
      <w:pPr>
        <w:spacing w:line="240" w:lineRule="auto"/>
        <w:rPr>
          <w:b/>
        </w:rPr>
      </w:pPr>
    </w:p>
    <w:p w14:paraId="08AF4620" w14:textId="77777777" w:rsidR="00D91BA2" w:rsidRPr="009C666E" w:rsidRDefault="00D91BA2" w:rsidP="00057512">
      <w:pPr>
        <w:spacing w:line="240" w:lineRule="auto"/>
        <w:rPr>
          <w:b/>
        </w:rPr>
      </w:pPr>
      <w:r>
        <w:rPr>
          <w:b/>
        </w:rPr>
        <w:t>2.</w:t>
      </w:r>
      <w:r w:rsidRPr="009C666E">
        <w:rPr>
          <w:b/>
        </w:rPr>
        <w:t xml:space="preserve">Iterator </w:t>
      </w:r>
    </w:p>
    <w:p w14:paraId="4721FDF6" w14:textId="4154691D" w:rsidR="00D91BA2" w:rsidRDefault="00D91BA2" w:rsidP="006F728B">
      <w:pPr>
        <w:pStyle w:val="ListParagraph"/>
        <w:numPr>
          <w:ilvl w:val="0"/>
          <w:numId w:val="183"/>
        </w:numPr>
      </w:pPr>
      <w:r w:rsidRPr="00465EC2">
        <w:t>Iterator of </w:t>
      </w:r>
      <w:r w:rsidRPr="009C666E">
        <w:rPr>
          <w:b/>
          <w:color w:val="auto"/>
        </w:rPr>
        <w:t>CopyOnWriteArrayList</w:t>
      </w:r>
      <w:r w:rsidRPr="009C666E">
        <w:rPr>
          <w:color w:val="auto"/>
        </w:rPr>
        <w:t> </w:t>
      </w:r>
      <w:r w:rsidRPr="009C666E">
        <w:rPr>
          <w:color w:val="00B050"/>
        </w:rPr>
        <w:t>is</w:t>
      </w:r>
      <w:r w:rsidRPr="009C666E">
        <w:rPr>
          <w:b/>
          <w:color w:val="00B050"/>
        </w:rPr>
        <w:t> </w:t>
      </w:r>
      <w:hyperlink r:id="rId300" w:history="1">
        <w:r w:rsidRPr="009C666E">
          <w:rPr>
            <w:b/>
            <w:color w:val="00B050"/>
          </w:rPr>
          <w:t>fail-safe</w:t>
        </w:r>
      </w:hyperlink>
      <w:r w:rsidRPr="00465EC2">
        <w:t> </w:t>
      </w:r>
      <w:r>
        <w:t>&amp;</w:t>
      </w:r>
      <w:r w:rsidRPr="00465EC2">
        <w:t xml:space="preserve"> doesn't </w:t>
      </w:r>
      <w:r w:rsidRPr="00567B35">
        <w:t xml:space="preserve">throw </w:t>
      </w:r>
      <w:r w:rsidRPr="00057512">
        <w:rPr>
          <w:b/>
          <w:color w:val="FF0000"/>
          <w:sz w:val="18"/>
          <w:szCs w:val="18"/>
        </w:rPr>
        <w:t>ConcurrentModificationException</w:t>
      </w:r>
      <w:r w:rsidRPr="00057512">
        <w:rPr>
          <w:color w:val="FF0000"/>
          <w:sz w:val="18"/>
          <w:szCs w:val="18"/>
        </w:rPr>
        <w:t xml:space="preserve"> </w:t>
      </w:r>
      <w:r w:rsidRPr="00567B35">
        <w:t>even if underlying CopyOnWriteArrayList is modified once Iteration begins</w:t>
      </w:r>
      <w:r w:rsidR="00057512">
        <w:t>.</w:t>
      </w:r>
    </w:p>
    <w:p w14:paraId="7E189304" w14:textId="762F1BCD" w:rsidR="00D91BA2" w:rsidRDefault="00057512" w:rsidP="006F728B">
      <w:pPr>
        <w:pStyle w:val="ListParagraph"/>
        <w:numPr>
          <w:ilvl w:val="0"/>
          <w:numId w:val="183"/>
        </w:numPr>
      </w:pPr>
      <w:r>
        <w:t>B</w:t>
      </w:r>
      <w:r w:rsidRPr="00567B35">
        <w:t>ecause</w:t>
      </w:r>
      <w:r w:rsidR="00D91BA2">
        <w:t xml:space="preserve"> </w:t>
      </w:r>
      <w:r w:rsidR="00D91BA2" w:rsidRPr="00567B35">
        <w:t xml:space="preserve">Iterator is operating on a separate copy of ArrayList. Consequently, all the updates made on CopyOnWriteArrayList is not available to Iterator </w:t>
      </w:r>
    </w:p>
    <w:p w14:paraId="084A8A9A" w14:textId="77777777" w:rsidR="00057512" w:rsidRDefault="00057512" w:rsidP="00057512">
      <w:pPr>
        <w:pStyle w:val="ListParagraph"/>
        <w:spacing w:line="240" w:lineRule="auto"/>
      </w:pPr>
    </w:p>
    <w:p w14:paraId="0FCCF9B1" w14:textId="77777777" w:rsidR="00D91BA2" w:rsidRPr="009C666E" w:rsidRDefault="00D91BA2" w:rsidP="00057512">
      <w:pPr>
        <w:spacing w:line="240" w:lineRule="auto"/>
        <w:rPr>
          <w:b/>
        </w:rPr>
      </w:pPr>
      <w:r>
        <w:rPr>
          <w:b/>
        </w:rPr>
        <w:t>3</w:t>
      </w:r>
      <w:r w:rsidRPr="009C666E">
        <w:rPr>
          <w:b/>
        </w:rPr>
        <w:t>.Remove Operation</w:t>
      </w:r>
    </w:p>
    <w:p w14:paraId="4593AAE1" w14:textId="42FF231F" w:rsidR="00D91BA2" w:rsidRDefault="00D91BA2" w:rsidP="00057512">
      <w:r w:rsidRPr="00465EC2">
        <w:t>Iterator of CopyOnWriteArrayList doesn’t support remove operation</w:t>
      </w:r>
      <w:r w:rsidR="00057512">
        <w:t>.</w:t>
      </w:r>
      <w:r w:rsidRPr="00465EC2">
        <w:t xml:space="preserve"> </w:t>
      </w:r>
      <w:r w:rsidR="00057512">
        <w:t>But,</w:t>
      </w:r>
      <w:r w:rsidRPr="00465EC2">
        <w:t xml:space="preserve"> Iterator of ArrayList</w:t>
      </w:r>
      <w:r>
        <w:t xml:space="preserve"> </w:t>
      </w:r>
      <w:r w:rsidRPr="00465EC2">
        <w:t>supports </w:t>
      </w:r>
      <w:r w:rsidRPr="00057512">
        <w:rPr>
          <w:rStyle w:val="0SyntaxPinkChar"/>
        </w:rPr>
        <w:t>remove()</w:t>
      </w:r>
      <w:r w:rsidRPr="00465EC2">
        <w:t> operation.</w:t>
      </w:r>
      <w:r w:rsidRPr="009C666E">
        <w:rPr>
          <w:rFonts w:ascii="Arial" w:hAnsi="Arial" w:cs="Arial"/>
          <w:color w:val="000000"/>
          <w:sz w:val="21"/>
          <w:szCs w:val="21"/>
          <w:shd w:val="clear" w:color="auto" w:fill="FFFFFF"/>
        </w:rPr>
        <w:t> </w:t>
      </w:r>
    </w:p>
    <w:p w14:paraId="4D0F60B0" w14:textId="37665BE3" w:rsidR="00D91BA2" w:rsidRDefault="00D91BA2" w:rsidP="00C5676E">
      <w:pPr>
        <w:spacing w:line="240" w:lineRule="auto"/>
      </w:pPr>
      <w:r w:rsidRPr="00C53AA1">
        <w:br/>
      </w:r>
      <w:r>
        <w:rPr>
          <w:b/>
          <w:bCs/>
        </w:rPr>
        <w:t>4</w:t>
      </w:r>
      <w:r w:rsidRPr="00C53AA1">
        <w:rPr>
          <w:b/>
          <w:bCs/>
        </w:rPr>
        <w:t xml:space="preserve">. </w:t>
      </w:r>
      <w:r w:rsidR="00D26B37" w:rsidRPr="00C53AA1">
        <w:rPr>
          <w:b/>
          <w:bCs/>
        </w:rPr>
        <w:t>Performance:</w:t>
      </w:r>
      <w:r w:rsidRPr="00C53AA1">
        <w:rPr>
          <w:b/>
          <w:bCs/>
        </w:rPr>
        <w:t xml:space="preserve">  </w:t>
      </w:r>
      <w:r w:rsidRPr="00C53AA1">
        <w:t xml:space="preserve">ArrayList is faster as it is not synchronized. That means many threads can execute the same piece of code simultaneously. In </w:t>
      </w:r>
      <w:r w:rsidR="00947194" w:rsidRPr="00C53AA1">
        <w:t>comparison, CopyOnWriteArrayList</w:t>
      </w:r>
      <w:r w:rsidRPr="00C53AA1">
        <w:t xml:space="preserve"> is slower.</w:t>
      </w:r>
      <w:r w:rsidRPr="00C53AA1">
        <w:br/>
      </w:r>
      <w:bookmarkStart w:id="123" w:name="more"/>
      <w:bookmarkEnd w:id="123"/>
      <w:r w:rsidRPr="00C53AA1">
        <w:br/>
      </w:r>
      <w:r>
        <w:rPr>
          <w:b/>
          <w:bCs/>
        </w:rPr>
        <w:t>5</w:t>
      </w:r>
      <w:r w:rsidRPr="00C53AA1">
        <w:rPr>
          <w:b/>
          <w:bCs/>
        </w:rPr>
        <w:t xml:space="preserve">. Added in java </w:t>
      </w:r>
      <w:r w:rsidR="00947194" w:rsidRPr="00C53AA1">
        <w:rPr>
          <w:b/>
          <w:bCs/>
        </w:rPr>
        <w:t>version:</w:t>
      </w:r>
      <w:r w:rsidRPr="00C53AA1">
        <w:rPr>
          <w:b/>
          <w:bCs/>
        </w:rPr>
        <w:t> </w:t>
      </w:r>
      <w:r w:rsidRPr="00C53AA1">
        <w:t xml:space="preserve">ArrayList class was added in java version </w:t>
      </w:r>
      <w:r w:rsidR="00947194" w:rsidRPr="00C53AA1">
        <w:t>1.2,</w:t>
      </w:r>
      <w:r w:rsidRPr="00C53AA1">
        <w:t xml:space="preserve"> while CopyOnWriteArrayList class was added in java version 1.5 (or java 5</w:t>
      </w:r>
      <w:r w:rsidR="00947194" w:rsidRPr="00C53AA1">
        <w:t>).</w:t>
      </w:r>
      <w:r w:rsidRPr="00C53AA1">
        <w:br/>
      </w:r>
      <w:r w:rsidRPr="00C53AA1">
        <w:rPr>
          <w:b/>
          <w:bCs/>
        </w:rPr>
        <w:br/>
        <w:t xml:space="preserve">6. </w:t>
      </w:r>
      <w:r w:rsidR="00947194" w:rsidRPr="00C53AA1">
        <w:rPr>
          <w:b/>
          <w:bCs/>
        </w:rPr>
        <w:t>Package:</w:t>
      </w:r>
      <w:r w:rsidRPr="00C53AA1">
        <w:rPr>
          <w:b/>
          <w:bCs/>
        </w:rPr>
        <w:t xml:space="preserve">  </w:t>
      </w:r>
      <w:r w:rsidRPr="00C53AA1">
        <w:t xml:space="preserve">ArrayList class is present in </w:t>
      </w:r>
      <w:r w:rsidRPr="00057512">
        <w:rPr>
          <w:rStyle w:val="0SyntaxPinkChar"/>
        </w:rPr>
        <w:t>java.util</w:t>
      </w:r>
      <w:r w:rsidRPr="00C53AA1">
        <w:t xml:space="preserve"> package , while CopyOnWriteArrayList class is present in </w:t>
      </w:r>
      <w:r w:rsidRPr="00057512">
        <w:rPr>
          <w:rStyle w:val="0SyntaxPinkChar"/>
        </w:rPr>
        <w:t>java.util.concurrent</w:t>
      </w:r>
      <w:r w:rsidRPr="00C53AA1">
        <w:t xml:space="preserve"> package</w:t>
      </w:r>
    </w:p>
    <w:p w14:paraId="61FD2FCE" w14:textId="77777777" w:rsidR="00D91BA2" w:rsidRDefault="00D91BA2" w:rsidP="00D91BA2">
      <w:pPr>
        <w:pStyle w:val="Output"/>
        <w:rPr>
          <w:color w:val="4C483D" w:themeColor="text2"/>
        </w:rPr>
      </w:pPr>
      <w:r>
        <w:rPr>
          <w:bCs/>
          <w:color w:val="7F0055"/>
        </w:rPr>
        <w:t>public</w:t>
      </w:r>
      <w:r>
        <w:t xml:space="preserve"> </w:t>
      </w:r>
      <w:r>
        <w:rPr>
          <w:bCs/>
          <w:color w:val="7F0055"/>
        </w:rPr>
        <w:t>class</w:t>
      </w:r>
      <w:r>
        <w:t xml:space="preserve"> CopyOnWriteArrayListExample {</w:t>
      </w:r>
    </w:p>
    <w:p w14:paraId="64EC50F9" w14:textId="3053AFC4" w:rsidR="00D91BA2" w:rsidRDefault="00D91BA2" w:rsidP="00D91BA2">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r>
        <w:tab/>
        <w:t xml:space="preserve">      </w:t>
      </w:r>
    </w:p>
    <w:p w14:paraId="58EB5019" w14:textId="77777777" w:rsidR="00D91BA2" w:rsidRDefault="00D91BA2" w:rsidP="00D91BA2">
      <w:pPr>
        <w:pStyle w:val="Output"/>
        <w:rPr>
          <w:color w:val="4C483D" w:themeColor="text2"/>
        </w:rPr>
      </w:pPr>
      <w:r>
        <w:t xml:space="preserve">        CopyOnWriteArrayList&lt;String&gt; </w:t>
      </w:r>
      <w:r>
        <w:rPr>
          <w:color w:val="6A3E3E"/>
        </w:rPr>
        <w:t>list</w:t>
      </w:r>
      <w:r>
        <w:t xml:space="preserve"> = </w:t>
      </w:r>
      <w:r>
        <w:rPr>
          <w:bCs/>
          <w:color w:val="7F0055"/>
        </w:rPr>
        <w:t>new</w:t>
      </w:r>
      <w:r>
        <w:t xml:space="preserve"> CopyOnWriteArrayList&lt;String&gt;();</w:t>
      </w:r>
    </w:p>
    <w:p w14:paraId="566CC1A5" w14:textId="77777777" w:rsidR="00D91BA2" w:rsidRDefault="00D91BA2" w:rsidP="00D91BA2">
      <w:pPr>
        <w:pStyle w:val="Output"/>
        <w:rPr>
          <w:color w:val="4C483D" w:themeColor="text2"/>
        </w:rPr>
      </w:pPr>
      <w:r>
        <w:t xml:space="preserve">        </w:t>
      </w:r>
      <w:r>
        <w:rPr>
          <w:color w:val="6A3E3E"/>
        </w:rPr>
        <w:t>list</w:t>
      </w:r>
      <w:r>
        <w:t>.add(</w:t>
      </w:r>
      <w:r>
        <w:rPr>
          <w:color w:val="2A00FF"/>
        </w:rPr>
        <w:t>"Java"</w:t>
      </w:r>
      <w:r>
        <w:t>);</w:t>
      </w:r>
    </w:p>
    <w:p w14:paraId="254DCCBB" w14:textId="77777777" w:rsidR="00D91BA2" w:rsidRDefault="00D91BA2" w:rsidP="00D91BA2">
      <w:pPr>
        <w:pStyle w:val="Output"/>
        <w:rPr>
          <w:color w:val="4C483D" w:themeColor="text2"/>
        </w:rPr>
      </w:pPr>
      <w:r>
        <w:t xml:space="preserve">        </w:t>
      </w:r>
      <w:r>
        <w:rPr>
          <w:color w:val="6A3E3E"/>
        </w:rPr>
        <w:t>list</w:t>
      </w:r>
      <w:r>
        <w:t>.add(</w:t>
      </w:r>
      <w:r>
        <w:rPr>
          <w:color w:val="2A00FF"/>
        </w:rPr>
        <w:t>"J2EE"</w:t>
      </w:r>
      <w:r>
        <w:t>);</w:t>
      </w:r>
    </w:p>
    <w:p w14:paraId="34B3EA17" w14:textId="77777777" w:rsidR="00D91BA2" w:rsidRDefault="00D91BA2" w:rsidP="00D91BA2">
      <w:pPr>
        <w:pStyle w:val="Output"/>
        <w:rPr>
          <w:color w:val="4C483D" w:themeColor="text2"/>
        </w:rPr>
      </w:pPr>
      <w:r>
        <w:t xml:space="preserve">        </w:t>
      </w:r>
      <w:r>
        <w:rPr>
          <w:color w:val="6A3E3E"/>
        </w:rPr>
        <w:t>list</w:t>
      </w:r>
      <w:r>
        <w:t>.add(</w:t>
      </w:r>
      <w:r>
        <w:rPr>
          <w:color w:val="2A00FF"/>
        </w:rPr>
        <w:t>"Collection"</w:t>
      </w:r>
      <w:r>
        <w:t>);</w:t>
      </w:r>
    </w:p>
    <w:p w14:paraId="75284B1F" w14:textId="77777777" w:rsidR="00D91BA2" w:rsidRDefault="00D91BA2" w:rsidP="00D91BA2">
      <w:pPr>
        <w:pStyle w:val="Output"/>
        <w:rPr>
          <w:color w:val="4C483D" w:themeColor="text2"/>
        </w:rPr>
      </w:pPr>
      <w:r>
        <w:t xml:space="preserve">      </w:t>
      </w:r>
    </w:p>
    <w:p w14:paraId="25D6CB24" w14:textId="77777777" w:rsidR="00D91BA2" w:rsidRDefault="00D91BA2" w:rsidP="00D91BA2">
      <w:pPr>
        <w:pStyle w:val="Output"/>
        <w:rPr>
          <w:color w:val="4C483D" w:themeColor="text2"/>
        </w:rPr>
      </w:pPr>
      <w:r>
        <w:t xml:space="preserve">        </w:t>
      </w:r>
      <w:r>
        <w:rPr>
          <w:color w:val="3F7F5F"/>
        </w:rPr>
        <w:t>//add, remove operator is not supported by CopyOnWriteArrayList iterator</w:t>
      </w:r>
    </w:p>
    <w:p w14:paraId="3C3BE6B1" w14:textId="77777777" w:rsidR="00D91BA2" w:rsidRDefault="00D91BA2" w:rsidP="00D91BA2">
      <w:pPr>
        <w:pStyle w:val="Output"/>
        <w:rPr>
          <w:color w:val="4C483D" w:themeColor="text2"/>
        </w:rPr>
      </w:pPr>
      <w:r>
        <w:t xml:space="preserve">        Iterator&lt;String&gt; </w:t>
      </w:r>
      <w:r>
        <w:rPr>
          <w:color w:val="6A3E3E"/>
        </w:rPr>
        <w:t>itr</w:t>
      </w:r>
      <w:r>
        <w:t xml:space="preserve"> = </w:t>
      </w:r>
      <w:r>
        <w:rPr>
          <w:color w:val="6A3E3E"/>
        </w:rPr>
        <w:t>list</w:t>
      </w:r>
      <w:r>
        <w:t>.iterator();</w:t>
      </w:r>
    </w:p>
    <w:p w14:paraId="610DDA22" w14:textId="77777777" w:rsidR="00D91BA2" w:rsidRDefault="00D91BA2" w:rsidP="00D91BA2">
      <w:pPr>
        <w:pStyle w:val="Output"/>
        <w:rPr>
          <w:color w:val="4C483D" w:themeColor="text2"/>
        </w:rPr>
      </w:pPr>
      <w:r>
        <w:t xml:space="preserve">        </w:t>
      </w:r>
      <w:r>
        <w:rPr>
          <w:bCs/>
          <w:color w:val="7F0055"/>
        </w:rPr>
        <w:t>while</w:t>
      </w:r>
      <w:r>
        <w:t>(</w:t>
      </w:r>
      <w:r>
        <w:rPr>
          <w:color w:val="6A3E3E"/>
        </w:rPr>
        <w:t>itr</w:t>
      </w:r>
      <w:r>
        <w:t>.hasNext()){</w:t>
      </w:r>
    </w:p>
    <w:p w14:paraId="6B762F47" w14:textId="77777777" w:rsidR="00D91BA2" w:rsidRDefault="00D91BA2" w:rsidP="00D91BA2">
      <w:pPr>
        <w:pStyle w:val="Output"/>
        <w:rPr>
          <w:color w:val="4C483D" w:themeColor="text2"/>
        </w:rPr>
      </w:pPr>
      <w:r>
        <w:t xml:space="preserve">            System.</w:t>
      </w:r>
      <w:r>
        <w:rPr>
          <w:bCs/>
          <w:i/>
          <w:iCs/>
          <w:color w:val="0000C0"/>
        </w:rPr>
        <w:t>out</w:t>
      </w:r>
      <w:r>
        <w:t>.printf(</w:t>
      </w:r>
      <w:r>
        <w:rPr>
          <w:color w:val="2A00FF"/>
        </w:rPr>
        <w:t>"Read from CopyOnWriteArrayList : %s %n"</w:t>
      </w:r>
      <w:r>
        <w:t xml:space="preserve">, </w:t>
      </w:r>
      <w:r>
        <w:rPr>
          <w:color w:val="6A3E3E"/>
        </w:rPr>
        <w:t>itr</w:t>
      </w:r>
      <w:r>
        <w:t>.next());</w:t>
      </w:r>
    </w:p>
    <w:p w14:paraId="3000AA55" w14:textId="77777777" w:rsidR="00D91BA2" w:rsidRDefault="00D91BA2" w:rsidP="00D91BA2">
      <w:pPr>
        <w:pStyle w:val="Output"/>
        <w:rPr>
          <w:color w:val="4C483D" w:themeColor="text2"/>
        </w:rPr>
      </w:pPr>
      <w:r>
        <w:t xml:space="preserve">          </w:t>
      </w:r>
      <w:r>
        <w:rPr>
          <w:color w:val="3F7F5F"/>
        </w:rPr>
        <w:t>//  itr.remove(); //not supported in CopyOnWriteArrayList in Java</w:t>
      </w:r>
    </w:p>
    <w:p w14:paraId="24935C51" w14:textId="77777777" w:rsidR="00D91BA2" w:rsidRDefault="00D91BA2" w:rsidP="00D91BA2">
      <w:pPr>
        <w:pStyle w:val="Output"/>
        <w:rPr>
          <w:color w:val="4C483D" w:themeColor="text2"/>
        </w:rPr>
      </w:pPr>
      <w:r>
        <w:t xml:space="preserve">            </w:t>
      </w:r>
      <w:r>
        <w:rPr>
          <w:color w:val="6A3E3E"/>
        </w:rPr>
        <w:t>list</w:t>
      </w:r>
      <w:r>
        <w:t>.add(</w:t>
      </w:r>
      <w:r>
        <w:rPr>
          <w:color w:val="2A00FF"/>
        </w:rPr>
        <w:t>"New"</w:t>
      </w:r>
      <w:r>
        <w:t xml:space="preserve">);        </w:t>
      </w:r>
    </w:p>
    <w:p w14:paraId="4449564F" w14:textId="77777777" w:rsidR="00D91BA2" w:rsidRDefault="00D91BA2" w:rsidP="00D91BA2">
      <w:pPr>
        <w:pStyle w:val="Output"/>
        <w:rPr>
          <w:color w:val="4C483D" w:themeColor="text2"/>
        </w:rPr>
      </w:pPr>
      <w:r>
        <w:t xml:space="preserve">        }</w:t>
      </w:r>
    </w:p>
    <w:p w14:paraId="4C80E818" w14:textId="77777777" w:rsidR="00D91BA2" w:rsidRDefault="00D91BA2" w:rsidP="00D91BA2">
      <w:pPr>
        <w:pStyle w:val="Output"/>
        <w:rPr>
          <w:color w:val="4C483D" w:themeColor="text2"/>
        </w:rPr>
      </w:pPr>
      <w:r>
        <w:t xml:space="preserve">        System.</w:t>
      </w:r>
      <w:r>
        <w:rPr>
          <w:bCs/>
          <w:i/>
          <w:iCs/>
          <w:color w:val="0000C0"/>
        </w:rPr>
        <w:t>out</w:t>
      </w:r>
      <w:r>
        <w:t>.println(</w:t>
      </w:r>
      <w:r>
        <w:rPr>
          <w:color w:val="6A3E3E"/>
        </w:rPr>
        <w:t>list</w:t>
      </w:r>
      <w:r>
        <w:t>);</w:t>
      </w:r>
    </w:p>
    <w:p w14:paraId="0854C0EE" w14:textId="77777777" w:rsidR="00D91BA2" w:rsidRDefault="00D91BA2" w:rsidP="00D91BA2">
      <w:pPr>
        <w:pStyle w:val="Output"/>
        <w:rPr>
          <w:color w:val="4C483D" w:themeColor="text2"/>
        </w:rPr>
      </w:pPr>
      <w:r>
        <w:t xml:space="preserve">    }</w:t>
      </w:r>
    </w:p>
    <w:p w14:paraId="367A26A1" w14:textId="77777777" w:rsidR="00D91BA2" w:rsidRDefault="00D91BA2" w:rsidP="00D91BA2">
      <w:pPr>
        <w:pStyle w:val="Output"/>
        <w:rPr>
          <w:color w:val="4C483D" w:themeColor="text2"/>
        </w:rPr>
      </w:pPr>
      <w:r>
        <w:t>}</w:t>
      </w:r>
    </w:p>
    <w:p w14:paraId="0728C2DD" w14:textId="77777777" w:rsidR="00D91BA2" w:rsidRDefault="00D91BA2" w:rsidP="00D91BA2"/>
    <w:p w14:paraId="41C839A1" w14:textId="77777777" w:rsidR="00D91BA2" w:rsidRDefault="00D91BA2" w:rsidP="000E4144">
      <w:pPr>
        <w:pStyle w:val="Heading30"/>
      </w:pPr>
      <w:r>
        <w:t>Set – CopyOnWriteArraySet, ConcurrentSkipListSet</w:t>
      </w:r>
    </w:p>
    <w:p w14:paraId="3957A8CF" w14:textId="77777777" w:rsidR="00D91BA2" w:rsidRPr="0047540B" w:rsidRDefault="00D91BA2" w:rsidP="00057512">
      <w:pPr>
        <w:pStyle w:val="Heading4"/>
        <w:spacing w:after="0" w:line="240" w:lineRule="auto"/>
        <w:ind w:left="360"/>
      </w:pPr>
      <w:r>
        <w:t>CopyOnWriteArraySet</w:t>
      </w:r>
    </w:p>
    <w:p w14:paraId="72F3E670" w14:textId="3B3E42B6" w:rsidR="00D91BA2" w:rsidRDefault="00D91BA2" w:rsidP="006F728B">
      <w:pPr>
        <w:pStyle w:val="ListParagraph"/>
        <w:numPr>
          <w:ilvl w:val="0"/>
          <w:numId w:val="147"/>
        </w:numPr>
      </w:pPr>
      <w:r w:rsidRPr="00B105E0">
        <w:rPr>
          <w:b/>
          <w:bCs/>
        </w:rPr>
        <w:t>CopyOnWriteArraySet</w:t>
      </w:r>
      <w:r w:rsidRPr="0098799D">
        <w:t> is a Set that uses an internal </w:t>
      </w:r>
      <w:hyperlink r:id="rId301" w:history="1">
        <w:r w:rsidRPr="0098799D">
          <w:rPr>
            <w:rStyle w:val="Hyperlink"/>
          </w:rPr>
          <w:t>CopyOnWriteArrayList</w:t>
        </w:r>
      </w:hyperlink>
      <w:r w:rsidRPr="0098799D">
        <w:t xml:space="preserve"> for </w:t>
      </w:r>
      <w:r w:rsidR="00057512" w:rsidRPr="0098799D">
        <w:t>all</w:t>
      </w:r>
      <w:r w:rsidRPr="0098799D">
        <w:t xml:space="preserve"> its operations</w:t>
      </w:r>
      <w:r>
        <w:t>.</w:t>
      </w:r>
    </w:p>
    <w:p w14:paraId="5E920C2B" w14:textId="77777777" w:rsidR="00057512" w:rsidRDefault="00057512" w:rsidP="00057512">
      <w:pPr>
        <w:pStyle w:val="ListParagraph"/>
        <w:spacing w:line="240" w:lineRule="auto"/>
      </w:pPr>
    </w:p>
    <w:p w14:paraId="0E6C9C17" w14:textId="1A93A603" w:rsidR="00057512" w:rsidRDefault="00D91BA2" w:rsidP="006F728B">
      <w:pPr>
        <w:pStyle w:val="ListParagraph"/>
        <w:numPr>
          <w:ilvl w:val="0"/>
          <w:numId w:val="147"/>
        </w:numPr>
      </w:pPr>
      <w:r w:rsidRPr="00057512">
        <w:rPr>
          <w:rStyle w:val="0SyntaxPinkChar"/>
        </w:rPr>
        <w:t>CopyOnWriteArraySet</w:t>
      </w:r>
      <w:r w:rsidRPr="00B105E0">
        <w:t> is backed by </w:t>
      </w:r>
      <w:hyperlink r:id="rId302" w:history="1">
        <w:r w:rsidRPr="00B105E0">
          <w:rPr>
            <w:rStyle w:val="Hyperlink"/>
          </w:rPr>
          <w:t>CopyOnWriteArrayList</w:t>
        </w:r>
      </w:hyperlink>
      <w:r w:rsidRPr="00B105E0">
        <w:t>, which means it also share all basic properties of CopyOnWriteArrayList.</w:t>
      </w:r>
    </w:p>
    <w:p w14:paraId="77E7B08A" w14:textId="77777777" w:rsidR="00057512" w:rsidRDefault="00057512" w:rsidP="00057512">
      <w:pPr>
        <w:pStyle w:val="ListParagraph"/>
        <w:spacing w:line="240" w:lineRule="auto"/>
      </w:pPr>
    </w:p>
    <w:p w14:paraId="492A06C0" w14:textId="292E34D2" w:rsidR="00D91BA2" w:rsidRDefault="00D91BA2" w:rsidP="006F728B">
      <w:pPr>
        <w:pStyle w:val="ListParagraph"/>
        <w:numPr>
          <w:ilvl w:val="0"/>
          <w:numId w:val="147"/>
        </w:numPr>
      </w:pPr>
      <w:r w:rsidRPr="00B105E0">
        <w:t xml:space="preserve">Iterators of </w:t>
      </w:r>
      <w:r w:rsidR="00057512" w:rsidRPr="00057512">
        <w:rPr>
          <w:rStyle w:val="0SyntaxPinkChar"/>
        </w:rPr>
        <w:t>CopyOnWriteArraySet</w:t>
      </w:r>
      <w:r w:rsidR="00057512" w:rsidRPr="00B105E0">
        <w:t xml:space="preserve">  </w:t>
      </w:r>
      <w:r w:rsidRPr="00B105E0">
        <w:t>class doesn't support remove() operation, trying to remove an element while iterating will result in </w:t>
      </w:r>
      <w:r w:rsidRPr="00057512">
        <w:rPr>
          <w:rStyle w:val="0SyntaxPinkChar"/>
          <w:color w:val="FF0000"/>
        </w:rPr>
        <w:t>UnSupportedOperationException</w:t>
      </w:r>
      <w:r w:rsidRPr="00B105E0">
        <w:t>.</w:t>
      </w:r>
    </w:p>
    <w:p w14:paraId="0A67A0FC" w14:textId="77777777" w:rsidR="00057512" w:rsidRDefault="00057512" w:rsidP="00057512">
      <w:pPr>
        <w:pStyle w:val="ListParagraph"/>
        <w:spacing w:line="240" w:lineRule="auto"/>
      </w:pPr>
    </w:p>
    <w:p w14:paraId="6C51CCEA" w14:textId="2C778F5D" w:rsidR="00D91BA2" w:rsidRDefault="00D91BA2" w:rsidP="006F728B">
      <w:pPr>
        <w:pStyle w:val="ListParagraph"/>
        <w:numPr>
          <w:ilvl w:val="0"/>
          <w:numId w:val="147"/>
        </w:numPr>
      </w:pPr>
      <w:r>
        <w:t xml:space="preserve">Only difference </w:t>
      </w:r>
      <w:r w:rsidR="00057512">
        <w:t xml:space="preserve">between </w:t>
      </w:r>
      <w:r w:rsidR="00057512" w:rsidRPr="00057512">
        <w:rPr>
          <w:rStyle w:val="0SyntaxPinkChar"/>
        </w:rPr>
        <w:t>CopyOnWriteArray</w:t>
      </w:r>
      <w:r w:rsidR="00057512">
        <w:rPr>
          <w:rStyle w:val="0SyntaxPinkChar"/>
        </w:rPr>
        <w:t>List</w:t>
      </w:r>
      <w:r w:rsidR="00057512">
        <w:t xml:space="preserve"> &amp; </w:t>
      </w:r>
      <w:r w:rsidR="00057512" w:rsidRPr="00057512">
        <w:rPr>
          <w:rStyle w:val="0SyntaxPinkChar"/>
        </w:rPr>
        <w:t>CopyOnWriteArraySet</w:t>
      </w:r>
      <w:r w:rsidR="00057512">
        <w:t xml:space="preserve"> </w:t>
      </w:r>
      <w:r>
        <w:t xml:space="preserve">are one is List and other is </w:t>
      </w:r>
      <w:r w:rsidR="00057512">
        <w:t>Set. But</w:t>
      </w:r>
      <w:r>
        <w:t xml:space="preserve"> that brings all difference between Set and List in Java. For example, List is ordered, allows duplicate while Set is unordered, but doesn't allow duplicate.</w:t>
      </w:r>
    </w:p>
    <w:p w14:paraId="192F0CB2" w14:textId="77777777" w:rsidR="00D91BA2" w:rsidRDefault="00D91BA2" w:rsidP="002F0CC9">
      <w:pPr>
        <w:spacing w:line="240" w:lineRule="auto"/>
      </w:pPr>
      <w:r w:rsidRPr="00873407">
        <w:rPr>
          <w:rStyle w:val="Heading4Char"/>
        </w:rPr>
        <w:lastRenderedPageBreak/>
        <w:t>ConcurrentSkipListSet</w:t>
      </w:r>
    </w:p>
    <w:p w14:paraId="3D06BA7E" w14:textId="4F8D9890" w:rsidR="00D91BA2" w:rsidRDefault="00D91BA2" w:rsidP="006F728B">
      <w:pPr>
        <w:pStyle w:val="ListParagraph"/>
        <w:numPr>
          <w:ilvl w:val="0"/>
          <w:numId w:val="150"/>
        </w:numPr>
        <w:ind w:left="360"/>
      </w:pPr>
      <w:r w:rsidRPr="002F0CC9">
        <w:rPr>
          <w:rStyle w:val="0SyntaxPinkChar"/>
        </w:rPr>
        <w:t>ConcurrentSkipListSet</w:t>
      </w:r>
      <w:r w:rsidRPr="00D01F9A">
        <w:t xml:space="preserve"> maintains the behavior same as </w:t>
      </w:r>
      <w:r w:rsidRPr="00D50B09">
        <w:rPr>
          <w:b/>
        </w:rPr>
        <w:t>TreeSet</w:t>
      </w:r>
      <w:r w:rsidRPr="00D01F9A">
        <w:t>.</w:t>
      </w:r>
    </w:p>
    <w:p w14:paraId="0622AEB2" w14:textId="77777777" w:rsidR="002F0CC9" w:rsidRDefault="002F0CC9" w:rsidP="002F0CC9">
      <w:pPr>
        <w:pStyle w:val="ListParagraph"/>
        <w:spacing w:line="240" w:lineRule="auto"/>
        <w:ind w:left="360"/>
      </w:pPr>
    </w:p>
    <w:p w14:paraId="462D4598" w14:textId="7B94A918" w:rsidR="00D91BA2" w:rsidRDefault="00D91BA2" w:rsidP="006F728B">
      <w:pPr>
        <w:pStyle w:val="ListParagraph"/>
        <w:numPr>
          <w:ilvl w:val="0"/>
          <w:numId w:val="149"/>
        </w:numPr>
        <w:ind w:left="360"/>
      </w:pPr>
      <w:r w:rsidRPr="00D50B09">
        <w:t xml:space="preserve">Since </w:t>
      </w:r>
      <w:r w:rsidRPr="002F0CC9">
        <w:rPr>
          <w:rStyle w:val="0SyntaxPinkChar"/>
        </w:rPr>
        <w:t>ConcurrentSkipListSet</w:t>
      </w:r>
      <w:r w:rsidRPr="00D50B09">
        <w:t xml:space="preserve"> implements </w:t>
      </w:r>
      <w:r w:rsidRPr="00D50B09">
        <w:rPr>
          <w:b/>
          <w:bCs/>
        </w:rPr>
        <w:t>NavigableSet</w:t>
      </w:r>
      <w:r w:rsidRPr="00D50B09">
        <w:t> in Java, it is a sorted set just like </w:t>
      </w:r>
      <w:hyperlink r:id="rId303" w:tgtFrame="_blank" w:history="1">
        <w:r w:rsidRPr="002F0CC9">
          <w:rPr>
            <w:rStyle w:val="0SyntaxPinkChar"/>
            <w:color w:val="0000FF"/>
          </w:rPr>
          <w:t>TreeSet</w:t>
        </w:r>
      </w:hyperlink>
      <w:r w:rsidRPr="002F0CC9">
        <w:rPr>
          <w:color w:val="0000FF"/>
        </w:rPr>
        <w:t> </w:t>
      </w:r>
      <w:r w:rsidRPr="00D50B09">
        <w:t>with </w:t>
      </w:r>
      <w:r w:rsidRPr="00D50B09">
        <w:rPr>
          <w:i/>
          <w:iCs/>
        </w:rPr>
        <w:t>added feature of being concurrent</w:t>
      </w:r>
      <w:r w:rsidRPr="00D50B09">
        <w:t>. Which essentially means it is a sorted data structure which can be used by multiple </w:t>
      </w:r>
      <w:hyperlink r:id="rId304" w:tgtFrame="_blank" w:history="1">
        <w:r w:rsidRPr="00D50B09">
          <w:rPr>
            <w:rStyle w:val="Hyperlink"/>
          </w:rPr>
          <w:t>threads</w:t>
        </w:r>
      </w:hyperlink>
      <w:r w:rsidRPr="00D50B09">
        <w:t> where as TreeSet is not thread safe.</w:t>
      </w:r>
    </w:p>
    <w:p w14:paraId="1127F409" w14:textId="77777777" w:rsidR="002F0CC9" w:rsidRDefault="002F0CC9" w:rsidP="002F0CC9">
      <w:pPr>
        <w:pStyle w:val="ListParagraph"/>
        <w:spacing w:line="240" w:lineRule="auto"/>
        <w:ind w:left="360"/>
      </w:pPr>
    </w:p>
    <w:p w14:paraId="51D3BF8B" w14:textId="44C9A98D" w:rsidR="00D91BA2" w:rsidRDefault="00D91BA2" w:rsidP="006F728B">
      <w:pPr>
        <w:pStyle w:val="ListParagraph"/>
        <w:numPr>
          <w:ilvl w:val="0"/>
          <w:numId w:val="149"/>
        </w:numPr>
        <w:ind w:left="360"/>
      </w:pPr>
      <w:r w:rsidRPr="00D50B09">
        <w:t xml:space="preserve">The elements of the </w:t>
      </w:r>
      <w:r w:rsidRPr="002F0CC9">
        <w:rPr>
          <w:rStyle w:val="0SyntaxPinkChar"/>
        </w:rPr>
        <w:t>ConcurrentSkipListSet</w:t>
      </w:r>
      <w:r w:rsidRPr="00D50B09">
        <w:t xml:space="preserve"> are kept sorted according to their </w:t>
      </w:r>
      <w:r w:rsidRPr="00D50B09">
        <w:rPr>
          <w:b/>
          <w:bCs/>
        </w:rPr>
        <w:t>natural ordering</w:t>
      </w:r>
      <w:r w:rsidRPr="00D50B09">
        <w:t>, or by a </w:t>
      </w:r>
      <w:hyperlink r:id="rId305" w:tgtFrame="_blank" w:history="1">
        <w:r w:rsidRPr="00D50B09">
          <w:rPr>
            <w:rStyle w:val="Hyperlink"/>
          </w:rPr>
          <w:t>Comparator</w:t>
        </w:r>
      </w:hyperlink>
      <w:r w:rsidRPr="00D50B09">
        <w:t> provided at set creation time, depending on which </w:t>
      </w:r>
      <w:hyperlink r:id="rId306" w:tgtFrame="_blank" w:history="1">
        <w:r w:rsidRPr="00D50B09">
          <w:rPr>
            <w:rStyle w:val="Hyperlink"/>
          </w:rPr>
          <w:t>constructor</w:t>
        </w:r>
      </w:hyperlink>
      <w:r w:rsidRPr="00D50B09">
        <w:t> is used.</w:t>
      </w:r>
    </w:p>
    <w:p w14:paraId="077A6D7A" w14:textId="77777777" w:rsidR="002F0CC9" w:rsidRDefault="002F0CC9" w:rsidP="002F0CC9">
      <w:pPr>
        <w:pStyle w:val="ListParagraph"/>
        <w:spacing w:line="240" w:lineRule="auto"/>
        <w:ind w:left="360"/>
      </w:pPr>
    </w:p>
    <w:p w14:paraId="436823D8" w14:textId="4E94E7F4" w:rsidR="00D91BA2" w:rsidRDefault="00D91BA2" w:rsidP="006F728B">
      <w:pPr>
        <w:pStyle w:val="ListParagraph"/>
        <w:numPr>
          <w:ilvl w:val="0"/>
          <w:numId w:val="148"/>
        </w:numPr>
        <w:tabs>
          <w:tab w:val="clear" w:pos="720"/>
          <w:tab w:val="num" w:pos="360"/>
        </w:tabs>
        <w:ind w:left="360"/>
      </w:pPr>
      <w:r w:rsidRPr="00D50B09">
        <w:t xml:space="preserve">ConcurrentSkipListSet provides a constructor that takes a </w:t>
      </w:r>
      <w:r w:rsidRPr="002F0CC9">
        <w:rPr>
          <w:rStyle w:val="0SyntaxPinkChar"/>
        </w:rPr>
        <w:t>comparator</w:t>
      </w:r>
      <w:r w:rsidRPr="00D50B09">
        <w:t xml:space="preserve"> as a parameter.</w:t>
      </w:r>
    </w:p>
    <w:p w14:paraId="41935C4C" w14:textId="77777777" w:rsidR="002F0CC9" w:rsidRDefault="002F0CC9" w:rsidP="002F0CC9">
      <w:pPr>
        <w:pStyle w:val="ListParagraph"/>
        <w:spacing w:line="240" w:lineRule="auto"/>
        <w:ind w:left="360"/>
      </w:pPr>
    </w:p>
    <w:p w14:paraId="0D33E1F9" w14:textId="4D48B596" w:rsidR="00D91BA2" w:rsidRDefault="00D91BA2" w:rsidP="006F728B">
      <w:pPr>
        <w:pStyle w:val="ListParagraph"/>
        <w:numPr>
          <w:ilvl w:val="0"/>
          <w:numId w:val="148"/>
        </w:numPr>
        <w:tabs>
          <w:tab w:val="clear" w:pos="720"/>
          <w:tab w:val="num" w:pos="360"/>
        </w:tabs>
        <w:ind w:left="360"/>
      </w:pPr>
      <w:r w:rsidRPr="00D50B09">
        <w:rPr>
          <w:b/>
          <w:bCs/>
        </w:rPr>
        <w:t>ConcurrentSkipListSet(Comparator&lt;? super E&gt; comparator)</w:t>
      </w:r>
      <w:r w:rsidRPr="00D50B09">
        <w:t> - Constructs a new, empty set that orders its elements according to the specified comparator.</w:t>
      </w:r>
    </w:p>
    <w:p w14:paraId="796B1D7F" w14:textId="77777777" w:rsidR="002F0CC9" w:rsidRDefault="002F0CC9" w:rsidP="002F0CC9">
      <w:pPr>
        <w:pStyle w:val="ListParagraph"/>
        <w:spacing w:line="240" w:lineRule="auto"/>
        <w:ind w:left="360"/>
      </w:pPr>
    </w:p>
    <w:p w14:paraId="1A70D265" w14:textId="77777777" w:rsidR="00D91BA2" w:rsidRDefault="00D91BA2" w:rsidP="006F728B">
      <w:pPr>
        <w:pStyle w:val="ListParagraph"/>
        <w:numPr>
          <w:ilvl w:val="0"/>
          <w:numId w:val="148"/>
        </w:numPr>
        <w:tabs>
          <w:tab w:val="clear" w:pos="720"/>
          <w:tab w:val="num" w:pos="360"/>
        </w:tabs>
        <w:ind w:left="360"/>
      </w:pPr>
      <w:r w:rsidRPr="00D50B09">
        <w:rPr>
          <w:b/>
          <w:bCs/>
        </w:rPr>
        <w:t>ConcurrentSkipListSet</w:t>
      </w:r>
      <w:r w:rsidRPr="00D50B09">
        <w:t> implementation provides expected average log(n) time cost for the </w:t>
      </w:r>
      <w:r w:rsidRPr="00D50B09">
        <w:rPr>
          <w:b/>
          <w:bCs/>
        </w:rPr>
        <w:t>contains</w:t>
      </w:r>
      <w:r w:rsidRPr="00D50B09">
        <w:t>, </w:t>
      </w:r>
      <w:r w:rsidRPr="00D50B09">
        <w:rPr>
          <w:b/>
          <w:bCs/>
        </w:rPr>
        <w:t>add</w:t>
      </w:r>
      <w:r w:rsidRPr="00D50B09">
        <w:t>, and </w:t>
      </w:r>
      <w:r w:rsidRPr="00D50B09">
        <w:rPr>
          <w:b/>
          <w:bCs/>
        </w:rPr>
        <w:t>remove</w:t>
      </w:r>
      <w:r w:rsidRPr="00D50B09">
        <w:t> operations and their variants. Insertion, removal, and access operations safely execute concurrently by multiple threads.</w:t>
      </w:r>
    </w:p>
    <w:p w14:paraId="7544245C" w14:textId="77777777" w:rsidR="00D91BA2" w:rsidRDefault="00D91BA2" w:rsidP="00D91BA2">
      <w:pPr>
        <w:pStyle w:val="ListParagraph"/>
        <w:ind w:left="360"/>
      </w:pPr>
    </w:p>
    <w:p w14:paraId="5233DC0D" w14:textId="77777777" w:rsidR="00D91BA2" w:rsidRPr="0047540B" w:rsidRDefault="00D91BA2" w:rsidP="000E4144">
      <w:pPr>
        <w:pStyle w:val="Heading30"/>
      </w:pPr>
      <w:r>
        <w:t xml:space="preserve">Map – ConcurrentMap </w:t>
      </w:r>
      <w:r>
        <w:sym w:font="Wingdings" w:char="F0E0"/>
      </w:r>
      <w:r>
        <w:t xml:space="preserve"> ConcurrentHashMap, ConcurrentSkipListMap</w:t>
      </w:r>
    </w:p>
    <w:p w14:paraId="2A8DB7AA" w14:textId="16D15A03" w:rsidR="00D91BA2" w:rsidRDefault="002F0CC9" w:rsidP="002F0CC9">
      <w:pPr>
        <w:pStyle w:val="Heading4"/>
        <w:spacing w:after="0"/>
      </w:pPr>
      <w:r w:rsidRPr="00D50B09">
        <w:t>ConcurrentMap</w:t>
      </w:r>
      <w:r w:rsidR="00D91BA2" w:rsidRPr="00D50B09">
        <w:t>:</w:t>
      </w:r>
    </w:p>
    <w:p w14:paraId="19CBBF8A" w14:textId="7876DF15" w:rsidR="00D91BA2" w:rsidRDefault="00D91BA2" w:rsidP="00D91BA2">
      <w:r w:rsidRPr="00D50B09">
        <w:t>ConcurrentMap is an interface, which is introduced in JDK 1.5 represents a Map which is capable of handling concurrent access</w:t>
      </w:r>
    </w:p>
    <w:p w14:paraId="387FCF40" w14:textId="77777777" w:rsidR="00D91BA2" w:rsidRPr="00D50B09" w:rsidRDefault="00D91BA2" w:rsidP="00D91BA2">
      <w:r w:rsidRPr="00D50B09">
        <w:t>It extends </w:t>
      </w:r>
      <w:hyperlink r:id="rId307" w:history="1">
        <w:r w:rsidRPr="00D50B09">
          <w:rPr>
            <w:rStyle w:val="Hyperlink"/>
          </w:rPr>
          <w:t>map interface in Java</w:t>
        </w:r>
      </w:hyperlink>
      <w:r w:rsidRPr="00D50B09">
        <w:t>. Below are specific methods of ConcurrentMap interface:</w:t>
      </w:r>
    </w:p>
    <w:p w14:paraId="1A3E93FB" w14:textId="0BE300EC" w:rsidR="00D91BA2" w:rsidRDefault="00D91BA2" w:rsidP="006F728B">
      <w:pPr>
        <w:pStyle w:val="ListParagraph"/>
        <w:numPr>
          <w:ilvl w:val="0"/>
          <w:numId w:val="151"/>
        </w:numPr>
        <w:spacing w:line="240" w:lineRule="auto"/>
      </w:pPr>
      <w:r w:rsidRPr="00D50B09">
        <w:rPr>
          <w:b/>
          <w:bCs/>
        </w:rPr>
        <w:t>Object putIfAbsent(K key, V value)</w:t>
      </w:r>
      <w:r w:rsidRPr="00D50B09">
        <w:t>:If the specified key is not already associated with a value, associate it with the given value.</w:t>
      </w:r>
    </w:p>
    <w:p w14:paraId="1EA70573" w14:textId="77777777" w:rsidR="002F0CC9" w:rsidRPr="00D50B09" w:rsidRDefault="002F0CC9" w:rsidP="002F0CC9">
      <w:pPr>
        <w:pStyle w:val="ListParagraph"/>
        <w:spacing w:line="240" w:lineRule="auto"/>
      </w:pPr>
    </w:p>
    <w:p w14:paraId="269791D3" w14:textId="797872AC" w:rsidR="002F0CC9" w:rsidRDefault="00D91BA2" w:rsidP="006F728B">
      <w:pPr>
        <w:pStyle w:val="ListParagraph"/>
        <w:numPr>
          <w:ilvl w:val="0"/>
          <w:numId w:val="151"/>
        </w:numPr>
        <w:spacing w:line="240" w:lineRule="auto"/>
      </w:pPr>
      <w:r w:rsidRPr="002F0CC9">
        <w:rPr>
          <w:b/>
          <w:bCs/>
        </w:rPr>
        <w:t>boolean remove(Object key, Object value):</w:t>
      </w:r>
      <w:r w:rsidRPr="00D50B09">
        <w:t>Removes the entry for a key only if currently mapped to a given value.</w:t>
      </w:r>
    </w:p>
    <w:p w14:paraId="02D0FD71" w14:textId="77777777" w:rsidR="002F0CC9" w:rsidRPr="00D50B09" w:rsidRDefault="002F0CC9" w:rsidP="002F0CC9">
      <w:pPr>
        <w:pStyle w:val="ListParagraph"/>
        <w:spacing w:line="240" w:lineRule="auto"/>
      </w:pPr>
    </w:p>
    <w:p w14:paraId="732E6F70" w14:textId="77777777" w:rsidR="00D91BA2" w:rsidRDefault="00D91BA2" w:rsidP="006F728B">
      <w:pPr>
        <w:pStyle w:val="ListParagraph"/>
        <w:numPr>
          <w:ilvl w:val="0"/>
          <w:numId w:val="151"/>
        </w:numPr>
        <w:spacing w:line="240" w:lineRule="auto"/>
      </w:pPr>
      <w:r w:rsidRPr="00D50B09">
        <w:rPr>
          <w:b/>
          <w:bCs/>
        </w:rPr>
        <w:t>boolean replace(K key, V oldValue, V newValue):</w:t>
      </w:r>
      <w:r w:rsidRPr="00D50B09">
        <w:t>Replaces the entry for a key only if currently mapped to a given value</w:t>
      </w:r>
    </w:p>
    <w:p w14:paraId="57760C9A" w14:textId="77777777" w:rsidR="00D91BA2" w:rsidRPr="00D50B09" w:rsidRDefault="00D91BA2" w:rsidP="002F0CC9">
      <w:pPr>
        <w:spacing w:line="240" w:lineRule="auto"/>
      </w:pPr>
    </w:p>
    <w:p w14:paraId="66CE65F5" w14:textId="77777777" w:rsidR="00D91BA2" w:rsidRDefault="00D91BA2" w:rsidP="00D91BA2">
      <w:pPr>
        <w:pStyle w:val="Howitworks"/>
      </w:pPr>
      <w:r>
        <w:t>ConcurrentHashMap</w:t>
      </w:r>
    </w:p>
    <w:p w14:paraId="172A4511" w14:textId="77777777" w:rsidR="00D91BA2" w:rsidRDefault="00D91BA2" w:rsidP="006F728B">
      <w:pPr>
        <w:pStyle w:val="ListParagraph"/>
        <w:numPr>
          <w:ilvl w:val="0"/>
          <w:numId w:val="152"/>
        </w:numPr>
      </w:pPr>
      <w:r>
        <w:t>ConcurrentHashMap only locks a portion of the collection on update.</w:t>
      </w:r>
    </w:p>
    <w:p w14:paraId="4BA86794" w14:textId="77777777" w:rsidR="00D91BA2" w:rsidRDefault="00D91BA2" w:rsidP="006F728B">
      <w:pPr>
        <w:pStyle w:val="ListParagraph"/>
        <w:numPr>
          <w:ilvl w:val="0"/>
          <w:numId w:val="152"/>
        </w:numPr>
      </w:pPr>
      <w:r>
        <w:t>ConcurrentHashMap is better than Hashtable and synchronized Map.</w:t>
      </w:r>
    </w:p>
    <w:p w14:paraId="169A80C5" w14:textId="77777777" w:rsidR="00D91BA2" w:rsidRDefault="00D91BA2" w:rsidP="006F728B">
      <w:pPr>
        <w:pStyle w:val="ListParagraph"/>
        <w:numPr>
          <w:ilvl w:val="0"/>
          <w:numId w:val="152"/>
        </w:numPr>
      </w:pPr>
      <w:r>
        <w:t xml:space="preserve">ConcurrentHashMap is failsafe does not throws </w:t>
      </w:r>
      <w:r w:rsidRPr="002E726E">
        <w:rPr>
          <w:b/>
        </w:rPr>
        <w:t>ConcurrentModificationException</w:t>
      </w:r>
      <w:r>
        <w:t>.</w:t>
      </w:r>
    </w:p>
    <w:p w14:paraId="404ABD8A" w14:textId="77777777" w:rsidR="00D91BA2" w:rsidRDefault="00D91BA2" w:rsidP="006F728B">
      <w:pPr>
        <w:pStyle w:val="ListParagraph"/>
        <w:numPr>
          <w:ilvl w:val="0"/>
          <w:numId w:val="152"/>
        </w:numPr>
      </w:pPr>
      <w:r>
        <w:t>null is not allowed as a key or value in ConcurrentHashMap.</w:t>
      </w:r>
    </w:p>
    <w:p w14:paraId="0E5624E9" w14:textId="77777777" w:rsidR="00D91BA2" w:rsidRDefault="00D91BA2" w:rsidP="006F728B">
      <w:pPr>
        <w:pStyle w:val="ListParagraph"/>
        <w:numPr>
          <w:ilvl w:val="0"/>
          <w:numId w:val="152"/>
        </w:numPr>
      </w:pPr>
      <w:r>
        <w:t>Level of concurrency can be chosen by the programmer on a ConcurrentHashMap while initializing it.</w:t>
      </w:r>
    </w:p>
    <w:p w14:paraId="19D2C6F4" w14:textId="77777777" w:rsidR="00D91BA2" w:rsidRPr="007A7C61" w:rsidRDefault="00D91BA2" w:rsidP="00D91BA2">
      <w:pPr>
        <w:pBdr>
          <w:top w:val="dashed" w:sz="6" w:space="3" w:color="CFCFCF"/>
          <w:left w:val="dashed" w:sz="6" w:space="3" w:color="CFCFCF"/>
          <w:bottom w:val="dashed" w:sz="6" w:space="3" w:color="CFCFCF"/>
          <w:right w:val="dashed" w:sz="6" w:space="3"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nsolas" w:eastAsia="Times New Roman" w:hAnsi="Consolas" w:cs="Courier New"/>
          <w:b/>
          <w:color w:val="000000"/>
          <w:szCs w:val="27"/>
          <w:lang w:eastAsia="en-US"/>
        </w:rPr>
      </w:pPr>
      <w:r w:rsidRPr="007A7C61">
        <w:rPr>
          <w:rFonts w:ascii="Consolas" w:eastAsia="Times New Roman" w:hAnsi="Consolas" w:cs="Courier New"/>
          <w:b/>
          <w:color w:val="4271AE"/>
          <w:szCs w:val="27"/>
          <w:lang w:eastAsia="en-US"/>
        </w:rPr>
        <w:t>ConcurrentHashMap</w:t>
      </w:r>
      <w:r w:rsidRPr="007A7C61">
        <w:rPr>
          <w:rFonts w:ascii="Consolas" w:eastAsia="Times New Roman" w:hAnsi="Consolas" w:cs="Courier New"/>
          <w:b/>
          <w:color w:val="4D4D4C"/>
          <w:szCs w:val="27"/>
          <w:lang w:eastAsia="en-US"/>
        </w:rPr>
        <w:t>(</w:t>
      </w:r>
      <w:r w:rsidRPr="007A7C61">
        <w:rPr>
          <w:rFonts w:ascii="Consolas" w:eastAsia="Times New Roman" w:hAnsi="Consolas" w:cs="Courier New"/>
          <w:b/>
          <w:color w:val="8959A8"/>
          <w:szCs w:val="27"/>
          <w:lang w:eastAsia="en-US"/>
        </w:rPr>
        <w:t>int</w:t>
      </w:r>
      <w:r w:rsidRPr="007A7C61">
        <w:rPr>
          <w:rFonts w:ascii="Consolas" w:eastAsia="Times New Roman" w:hAnsi="Consolas" w:cs="Courier New"/>
          <w:b/>
          <w:color w:val="4D4D4C"/>
          <w:szCs w:val="27"/>
          <w:lang w:eastAsia="en-US"/>
        </w:rPr>
        <w:t xml:space="preserve"> initialCapacity, </w:t>
      </w:r>
      <w:r w:rsidRPr="007A7C61">
        <w:rPr>
          <w:rFonts w:ascii="Consolas" w:eastAsia="Times New Roman" w:hAnsi="Consolas" w:cs="Courier New"/>
          <w:b/>
          <w:color w:val="8959A8"/>
          <w:szCs w:val="27"/>
          <w:lang w:eastAsia="en-US"/>
        </w:rPr>
        <w:t>float</w:t>
      </w:r>
      <w:r w:rsidRPr="007A7C61">
        <w:rPr>
          <w:rFonts w:ascii="Consolas" w:eastAsia="Times New Roman" w:hAnsi="Consolas" w:cs="Courier New"/>
          <w:b/>
          <w:color w:val="4D4D4C"/>
          <w:szCs w:val="27"/>
          <w:lang w:eastAsia="en-US"/>
        </w:rPr>
        <w:t xml:space="preserve"> loadFactor, </w:t>
      </w:r>
      <w:r w:rsidRPr="007A7C61">
        <w:rPr>
          <w:rFonts w:ascii="Consolas" w:eastAsia="Times New Roman" w:hAnsi="Consolas" w:cs="Courier New"/>
          <w:b/>
          <w:color w:val="8959A8"/>
          <w:szCs w:val="27"/>
          <w:lang w:eastAsia="en-US"/>
        </w:rPr>
        <w:t>int</w:t>
      </w:r>
      <w:r w:rsidRPr="007A7C61">
        <w:rPr>
          <w:rFonts w:ascii="Consolas" w:eastAsia="Times New Roman" w:hAnsi="Consolas" w:cs="Courier New"/>
          <w:b/>
          <w:color w:val="4D4D4C"/>
          <w:szCs w:val="27"/>
          <w:lang w:eastAsia="en-US"/>
        </w:rPr>
        <w:t xml:space="preserve"> concurrencyLevel)</w:t>
      </w:r>
    </w:p>
    <w:p w14:paraId="46273CFB" w14:textId="190839C3" w:rsidR="00D91BA2" w:rsidRDefault="00D91BA2" w:rsidP="00D91BA2">
      <w:r w:rsidRPr="007A7C61">
        <w:t xml:space="preserve">By </w:t>
      </w:r>
      <w:r w:rsidR="007F0445" w:rsidRPr="007A7C61">
        <w:t>default,</w:t>
      </w:r>
      <w:r w:rsidRPr="007A7C61">
        <w:t xml:space="preserve"> ConcurrentHashMap allows </w:t>
      </w:r>
      <w:r w:rsidRPr="00A07598">
        <w:rPr>
          <w:b/>
          <w:bCs/>
          <w:color w:val="0000FF"/>
        </w:rPr>
        <w:t>16 number of concurrent threads.</w:t>
      </w:r>
      <w:r w:rsidRPr="00A07598">
        <w:rPr>
          <w:color w:val="0000FF"/>
        </w:rPr>
        <w:t xml:space="preserve"> </w:t>
      </w:r>
      <w:r w:rsidRPr="007A7C61">
        <w:t>We can change this number using the concurrencyLevl argument.</w:t>
      </w:r>
    </w:p>
    <w:p w14:paraId="6A5B47D1" w14:textId="77777777" w:rsidR="00D91BA2" w:rsidRDefault="00D91BA2" w:rsidP="00D91BA2">
      <w:pPr>
        <w:pStyle w:val="Howitworks"/>
      </w:pPr>
      <w:r>
        <w:t>ConcurrentSkipListMap</w:t>
      </w:r>
    </w:p>
    <w:p w14:paraId="4ADF0693" w14:textId="07C43417" w:rsidR="00D91BA2" w:rsidRDefault="00D91BA2" w:rsidP="00B413EE">
      <w:pPr>
        <w:pStyle w:val="ListParagraph"/>
        <w:numPr>
          <w:ilvl w:val="0"/>
          <w:numId w:val="290"/>
        </w:numPr>
      </w:pPr>
      <w:r w:rsidRPr="00793B14">
        <w:lastRenderedPageBreak/>
        <w:t>ConcurrentSkipListMap implements ConcurrentNavigableMap, it is a sorted map just like</w:t>
      </w:r>
      <w:hyperlink r:id="rId308" w:tgtFrame="_blank" w:history="1">
        <w:r w:rsidRPr="00793B14">
          <w:rPr>
            <w:rStyle w:val="Hyperlink"/>
          </w:rPr>
          <w:t>TreeMap</w:t>
        </w:r>
      </w:hyperlink>
      <w:r w:rsidRPr="00793B14">
        <w:t> (Which also implements NavigableMap interface).</w:t>
      </w:r>
    </w:p>
    <w:p w14:paraId="74D0FBFB" w14:textId="77777777" w:rsidR="007F0445" w:rsidRPr="00793B14" w:rsidRDefault="007F0445" w:rsidP="007F0445">
      <w:pPr>
        <w:spacing w:line="240" w:lineRule="auto"/>
      </w:pPr>
    </w:p>
    <w:p w14:paraId="690C1396" w14:textId="44031CCD" w:rsidR="00D91BA2" w:rsidRDefault="00D91BA2" w:rsidP="00B413EE">
      <w:pPr>
        <w:pStyle w:val="ListParagraph"/>
        <w:numPr>
          <w:ilvl w:val="0"/>
          <w:numId w:val="290"/>
        </w:numPr>
      </w:pPr>
      <w:r w:rsidRPr="00793B14">
        <w:t>ConcurrentSkipListMap is sorted according to the natural ordering of its keys, or by a </w:t>
      </w:r>
      <w:hyperlink r:id="rId309" w:tgtFrame="_blank" w:history="1">
        <w:r w:rsidRPr="00793B14">
          <w:rPr>
            <w:rStyle w:val="Hyperlink"/>
          </w:rPr>
          <w:t>Comparator</w:t>
        </w:r>
      </w:hyperlink>
      <w:r w:rsidR="007F0445">
        <w:rPr>
          <w:rStyle w:val="Hyperlink"/>
        </w:rPr>
        <w:t xml:space="preserve"> </w:t>
      </w:r>
      <w:r w:rsidRPr="00793B14">
        <w:t>provided at map creation time, depending on which </w:t>
      </w:r>
      <w:hyperlink r:id="rId310" w:tgtFrame="_blank" w:history="1">
        <w:r w:rsidRPr="00793B14">
          <w:rPr>
            <w:rStyle w:val="Hyperlink"/>
          </w:rPr>
          <w:t>constructor</w:t>
        </w:r>
      </w:hyperlink>
      <w:r w:rsidRPr="00793B14">
        <w:t> is used.</w:t>
      </w:r>
    </w:p>
    <w:p w14:paraId="4674BEB0" w14:textId="77777777" w:rsidR="007F0445" w:rsidRPr="00793B14" w:rsidRDefault="007F0445" w:rsidP="007F0445">
      <w:pPr>
        <w:spacing w:line="240" w:lineRule="auto"/>
      </w:pPr>
    </w:p>
    <w:p w14:paraId="0F5847B3" w14:textId="77777777" w:rsidR="00D91BA2" w:rsidRPr="00793B14" w:rsidRDefault="00D91BA2" w:rsidP="00B413EE">
      <w:pPr>
        <w:pStyle w:val="ListParagraph"/>
        <w:numPr>
          <w:ilvl w:val="0"/>
          <w:numId w:val="290"/>
        </w:numPr>
      </w:pPr>
      <w:r w:rsidRPr="00793B14">
        <w:t>ConcurrentSkipListMap in Java provides four constructors, out of those 2 relevant ones are -</w:t>
      </w:r>
    </w:p>
    <w:p w14:paraId="22D78587" w14:textId="77777777" w:rsidR="007F0445" w:rsidRPr="00793B14" w:rsidRDefault="007F0445" w:rsidP="00B413EE">
      <w:pPr>
        <w:numPr>
          <w:ilvl w:val="1"/>
          <w:numId w:val="290"/>
        </w:numPr>
        <w:spacing w:line="240" w:lineRule="auto"/>
      </w:pPr>
      <w:r w:rsidRPr="00793B14">
        <w:rPr>
          <w:b/>
          <w:bCs/>
        </w:rPr>
        <w:t>ConcurrentSkipListMap()</w:t>
      </w:r>
      <w:r w:rsidRPr="00793B14">
        <w:t> - Constructs a new, empty map, sorted according to the natural ordering of the keys.</w:t>
      </w:r>
    </w:p>
    <w:p w14:paraId="412A5BFE" w14:textId="77777777" w:rsidR="007F0445" w:rsidRDefault="007F0445" w:rsidP="00B413EE">
      <w:pPr>
        <w:numPr>
          <w:ilvl w:val="1"/>
          <w:numId w:val="290"/>
        </w:numPr>
        <w:spacing w:line="240" w:lineRule="auto"/>
      </w:pPr>
      <w:r w:rsidRPr="00793B14">
        <w:rPr>
          <w:b/>
          <w:bCs/>
        </w:rPr>
        <w:t>ConcurrentSkipListMap(Comparator&lt;? super K&gt; comparator)</w:t>
      </w:r>
      <w:r w:rsidRPr="00793B14">
        <w:t> - Constructs a new, empty map, sorted according to the specified comparator.</w:t>
      </w:r>
    </w:p>
    <w:p w14:paraId="21640487" w14:textId="77777777" w:rsidR="007F0445" w:rsidRDefault="007F0445" w:rsidP="007F0445">
      <w:pPr>
        <w:spacing w:line="240" w:lineRule="auto"/>
      </w:pPr>
    </w:p>
    <w:p w14:paraId="71C4B819" w14:textId="28EAA452" w:rsidR="007F0445" w:rsidRDefault="00D91BA2" w:rsidP="00B413EE">
      <w:pPr>
        <w:pStyle w:val="ListParagraph"/>
        <w:numPr>
          <w:ilvl w:val="0"/>
          <w:numId w:val="291"/>
        </w:numPr>
      </w:pPr>
      <w:r w:rsidRPr="00793B14">
        <w:t>ConcurrentSkipListMap class in Java implements a concurrent variant of </w:t>
      </w:r>
      <w:r w:rsidRPr="007F0445">
        <w:rPr>
          <w:b/>
          <w:bCs/>
        </w:rPr>
        <w:t>SkipLists</w:t>
      </w:r>
      <w:r w:rsidRPr="00793B14">
        <w:t xml:space="preserve"> data structure providing expected average log(n) time cost for the </w:t>
      </w:r>
      <w:r w:rsidRPr="007F0445">
        <w:rPr>
          <w:b/>
          <w:bCs/>
        </w:rPr>
        <w:t>containsKey</w:t>
      </w:r>
      <w:r w:rsidRPr="007F0445">
        <w:rPr>
          <w:rStyle w:val="0SyntaxPinkChar"/>
        </w:rPr>
        <w:t>, get, put</w:t>
      </w:r>
      <w:r w:rsidRPr="00793B14">
        <w:t xml:space="preserve"> and </w:t>
      </w:r>
      <w:r w:rsidRPr="007F0445">
        <w:rPr>
          <w:rStyle w:val="0SyntaxPinkChar"/>
        </w:rPr>
        <w:t>remove</w:t>
      </w:r>
      <w:r w:rsidRPr="00793B14">
        <w:t xml:space="preserve"> operations and their variants.</w:t>
      </w:r>
    </w:p>
    <w:p w14:paraId="4CAEA831" w14:textId="77777777" w:rsidR="007F0445" w:rsidRDefault="007F0445" w:rsidP="007F0445">
      <w:pPr>
        <w:pStyle w:val="ListParagraph"/>
        <w:spacing w:line="240" w:lineRule="auto"/>
      </w:pPr>
    </w:p>
    <w:p w14:paraId="147F7DB8" w14:textId="2294FAEF" w:rsidR="00D91BA2" w:rsidRDefault="00D91BA2" w:rsidP="00B413EE">
      <w:pPr>
        <w:pStyle w:val="ListParagraph"/>
        <w:numPr>
          <w:ilvl w:val="0"/>
          <w:numId w:val="291"/>
        </w:numPr>
      </w:pPr>
      <w:r w:rsidRPr="00793B14">
        <w:t>Insertion, removal, update, and access operations safely execute concurrently by multiple threads.</w:t>
      </w:r>
    </w:p>
    <w:p w14:paraId="5B55DD10" w14:textId="77777777" w:rsidR="007F0445" w:rsidRDefault="007F0445" w:rsidP="00657E66">
      <w:pPr>
        <w:pStyle w:val="ListParagraph"/>
        <w:spacing w:line="240" w:lineRule="auto"/>
      </w:pPr>
    </w:p>
    <w:p w14:paraId="486B66DC" w14:textId="77777777" w:rsidR="007F0445" w:rsidRDefault="007F0445" w:rsidP="00657E66">
      <w:pPr>
        <w:spacing w:line="240" w:lineRule="auto"/>
      </w:pPr>
    </w:p>
    <w:p w14:paraId="704C6E42" w14:textId="77777777" w:rsidR="00D91BA2" w:rsidRPr="0047540B" w:rsidRDefault="00D91BA2" w:rsidP="000E4144">
      <w:pPr>
        <w:pStyle w:val="Heading30"/>
      </w:pPr>
      <w:r>
        <w:t xml:space="preserve">Queue – BlockingQueue </w:t>
      </w:r>
      <w:r>
        <w:sym w:font="Wingdings" w:char="F0E0"/>
      </w:r>
      <w:r>
        <w:t xml:space="preserve"> PriorityBlockingQueue ,ArrayBlockingQueue, </w:t>
      </w:r>
    </w:p>
    <w:p w14:paraId="3F2EBD1B" w14:textId="77777777" w:rsidR="00D91BA2" w:rsidRDefault="00D91BA2" w:rsidP="00D91BA2">
      <w:pPr>
        <w:pStyle w:val="Howitworks"/>
      </w:pPr>
      <w:r>
        <w:t>BlockingQueue</w:t>
      </w:r>
    </w:p>
    <w:p w14:paraId="7F199AA2" w14:textId="0A6F9C07" w:rsidR="00D91BA2" w:rsidRDefault="00D91BA2" w:rsidP="00D91BA2">
      <w:r w:rsidRPr="00300846">
        <w:rPr>
          <w:b/>
        </w:rPr>
        <w:t>BlockingQueue</w:t>
      </w:r>
      <w:r w:rsidRPr="00300846">
        <w:t xml:space="preserve"> is used </w:t>
      </w:r>
      <w:r>
        <w:t xml:space="preserve">when </w:t>
      </w:r>
      <w:r w:rsidRPr="00300846">
        <w:t>on</w:t>
      </w:r>
      <w:r>
        <w:t>e</w:t>
      </w:r>
      <w:r w:rsidRPr="00300846">
        <w:t xml:space="preserve"> thread</w:t>
      </w:r>
      <w:r>
        <w:t xml:space="preserve"> will produce objects, another thread consumes those Objects.</w:t>
      </w:r>
    </w:p>
    <w:p w14:paraId="144E334A" w14:textId="77777777" w:rsidR="00D91BA2" w:rsidRDefault="00D91BA2" w:rsidP="00D91BA2">
      <w:pPr>
        <w:ind w:left="720"/>
        <w:jc w:val="center"/>
      </w:pPr>
      <w:r>
        <w:rPr>
          <w:noProof/>
          <w:lang w:eastAsia="en-US"/>
        </w:rPr>
        <w:drawing>
          <wp:inline distT="0" distB="0" distL="0" distR="0" wp14:anchorId="28B4BF8F" wp14:editId="1D296029">
            <wp:extent cx="3225776" cy="1231533"/>
            <wp:effectExtent l="0" t="0" r="0" b="6985"/>
            <wp:docPr id="201" name="Picture 201" descr="A BlockingQueue with one thread putting into it, and another thread taking fro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ockingQueue with one thread putting into it, and another thread taking from i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306744" cy="1262445"/>
                    </a:xfrm>
                    <a:prstGeom prst="rect">
                      <a:avLst/>
                    </a:prstGeom>
                    <a:noFill/>
                    <a:ln>
                      <a:noFill/>
                    </a:ln>
                  </pic:spPr>
                </pic:pic>
              </a:graphicData>
            </a:graphic>
          </wp:inline>
        </w:drawing>
      </w:r>
    </w:p>
    <w:tbl>
      <w:tblPr>
        <w:tblW w:w="0" w:type="auto"/>
        <w:tblCellSpacing w:w="0" w:type="dxa"/>
        <w:tblBorders>
          <w:top w:val="single" w:sz="6" w:space="0" w:color="CCCCCC"/>
          <w:left w:val="single" w:sz="6" w:space="0" w:color="CCCCCC"/>
          <w:bottom w:val="single" w:sz="6" w:space="0" w:color="CCCCCC"/>
          <w:right w:val="single" w:sz="6" w:space="0" w:color="CCCCCC"/>
        </w:tblBorders>
        <w:shd w:val="clear" w:color="auto" w:fill="F0F0F0"/>
        <w:tblCellMar>
          <w:top w:w="75" w:type="dxa"/>
          <w:left w:w="75" w:type="dxa"/>
          <w:bottom w:w="75" w:type="dxa"/>
          <w:right w:w="75" w:type="dxa"/>
        </w:tblCellMar>
        <w:tblLook w:val="04A0" w:firstRow="1" w:lastRow="0" w:firstColumn="1" w:lastColumn="0" w:noHBand="0" w:noVBand="1"/>
      </w:tblPr>
      <w:tblGrid>
        <w:gridCol w:w="985"/>
        <w:gridCol w:w="1769"/>
        <w:gridCol w:w="1390"/>
        <w:gridCol w:w="919"/>
        <w:gridCol w:w="3187"/>
      </w:tblGrid>
      <w:tr w:rsidR="00D91BA2" w:rsidRPr="00300846" w14:paraId="0DA6B489" w14:textId="77777777" w:rsidTr="007F3A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171249DE" w14:textId="77777777" w:rsidR="00D91BA2" w:rsidRPr="00657E66" w:rsidRDefault="00D91BA2" w:rsidP="007F3A18">
            <w:pPr>
              <w:spacing w:line="240" w:lineRule="auto"/>
              <w:rPr>
                <w:sz w:val="18"/>
                <w:szCs w:val="18"/>
                <w:lang w:eastAsia="en-US"/>
              </w:rPr>
            </w:pPr>
            <w:r w:rsidRPr="00657E66">
              <w:rPr>
                <w:sz w:val="18"/>
                <w:szCs w:val="18"/>
                <w:lang w:eastAsia="en-US"/>
              </w:rPr>
              <w:t> </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33A89507" w14:textId="77777777" w:rsidR="00D91BA2" w:rsidRPr="00657E66" w:rsidRDefault="00D91BA2" w:rsidP="007F3A18">
            <w:pPr>
              <w:spacing w:line="240" w:lineRule="auto"/>
              <w:rPr>
                <w:sz w:val="18"/>
                <w:szCs w:val="18"/>
                <w:lang w:eastAsia="en-US"/>
              </w:rPr>
            </w:pPr>
            <w:r w:rsidRPr="00657E66">
              <w:rPr>
                <w:b/>
                <w:bCs/>
                <w:sz w:val="18"/>
                <w:szCs w:val="18"/>
                <w:lang w:eastAsia="en-US"/>
              </w:rPr>
              <w:t>Throws Exception</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6569FD0A" w14:textId="77777777" w:rsidR="00D91BA2" w:rsidRPr="00657E66" w:rsidRDefault="00D91BA2" w:rsidP="007F3A18">
            <w:pPr>
              <w:spacing w:line="240" w:lineRule="auto"/>
              <w:rPr>
                <w:sz w:val="18"/>
                <w:szCs w:val="18"/>
                <w:lang w:eastAsia="en-US"/>
              </w:rPr>
            </w:pPr>
            <w:r w:rsidRPr="00657E66">
              <w:rPr>
                <w:b/>
                <w:bCs/>
                <w:sz w:val="18"/>
                <w:szCs w:val="18"/>
                <w:lang w:eastAsia="en-US"/>
              </w:rPr>
              <w:t>Special Value</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2E1D5E1F" w14:textId="77777777" w:rsidR="00D91BA2" w:rsidRPr="00657E66" w:rsidRDefault="00D91BA2" w:rsidP="007F3A18">
            <w:pPr>
              <w:spacing w:line="240" w:lineRule="auto"/>
              <w:rPr>
                <w:sz w:val="18"/>
                <w:szCs w:val="18"/>
                <w:lang w:eastAsia="en-US"/>
              </w:rPr>
            </w:pPr>
            <w:r w:rsidRPr="00657E66">
              <w:rPr>
                <w:b/>
                <w:bCs/>
                <w:sz w:val="18"/>
                <w:szCs w:val="18"/>
                <w:lang w:eastAsia="en-US"/>
              </w:rPr>
              <w:t>Blocks</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37B09DE9" w14:textId="77777777" w:rsidR="00D91BA2" w:rsidRPr="00657E66" w:rsidRDefault="00D91BA2" w:rsidP="007F3A18">
            <w:pPr>
              <w:spacing w:line="240" w:lineRule="auto"/>
              <w:rPr>
                <w:sz w:val="18"/>
                <w:szCs w:val="18"/>
                <w:lang w:eastAsia="en-US"/>
              </w:rPr>
            </w:pPr>
            <w:r w:rsidRPr="00657E66">
              <w:rPr>
                <w:b/>
                <w:bCs/>
                <w:sz w:val="18"/>
                <w:szCs w:val="18"/>
                <w:lang w:eastAsia="en-US"/>
              </w:rPr>
              <w:t>Times Out</w:t>
            </w:r>
          </w:p>
        </w:tc>
      </w:tr>
      <w:tr w:rsidR="00D91BA2" w:rsidRPr="00300846" w14:paraId="6DC64FCF" w14:textId="77777777" w:rsidTr="007F3A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4F68AAC9" w14:textId="77777777" w:rsidR="00D91BA2" w:rsidRPr="00657E66" w:rsidRDefault="00D91BA2" w:rsidP="007F3A18">
            <w:pPr>
              <w:spacing w:line="240" w:lineRule="auto"/>
              <w:rPr>
                <w:sz w:val="18"/>
                <w:szCs w:val="18"/>
                <w:lang w:eastAsia="en-US"/>
              </w:rPr>
            </w:pPr>
            <w:r w:rsidRPr="00657E66">
              <w:rPr>
                <w:b/>
                <w:bCs/>
                <w:sz w:val="18"/>
                <w:szCs w:val="18"/>
                <w:lang w:eastAsia="en-US"/>
              </w:rPr>
              <w:t>Insert</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7D6CB1A4"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add(o)</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4DE7CB80"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offer(o)</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5076CF22"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put(o)</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78F518D3"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offer(o, timeout, timeunit)</w:t>
            </w:r>
          </w:p>
        </w:tc>
      </w:tr>
      <w:tr w:rsidR="00D91BA2" w:rsidRPr="00300846" w14:paraId="4F3F6698" w14:textId="77777777" w:rsidTr="007F3A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6BF0AD76" w14:textId="77777777" w:rsidR="00D91BA2" w:rsidRPr="00657E66" w:rsidRDefault="00D91BA2" w:rsidP="007F3A18">
            <w:pPr>
              <w:spacing w:line="240" w:lineRule="auto"/>
              <w:rPr>
                <w:sz w:val="18"/>
                <w:szCs w:val="18"/>
                <w:lang w:eastAsia="en-US"/>
              </w:rPr>
            </w:pPr>
            <w:r w:rsidRPr="00657E66">
              <w:rPr>
                <w:b/>
                <w:bCs/>
                <w:sz w:val="18"/>
                <w:szCs w:val="18"/>
                <w:lang w:eastAsia="en-US"/>
              </w:rPr>
              <w:t>Remove</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0B3B6C0D"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remove(o)</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01ACDCA8"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poll()</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5F99D9C5"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take()</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2C443203"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poll(timeout, timeunit)</w:t>
            </w:r>
          </w:p>
        </w:tc>
      </w:tr>
      <w:tr w:rsidR="00D91BA2" w:rsidRPr="00300846" w14:paraId="1BA163D2" w14:textId="77777777" w:rsidTr="007F3A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4E4FB653" w14:textId="77777777" w:rsidR="00D91BA2" w:rsidRPr="00657E66" w:rsidRDefault="00D91BA2" w:rsidP="007F3A18">
            <w:pPr>
              <w:spacing w:line="240" w:lineRule="auto"/>
              <w:rPr>
                <w:sz w:val="18"/>
                <w:szCs w:val="18"/>
                <w:lang w:eastAsia="en-US"/>
              </w:rPr>
            </w:pPr>
            <w:r w:rsidRPr="00657E66">
              <w:rPr>
                <w:b/>
                <w:bCs/>
                <w:sz w:val="18"/>
                <w:szCs w:val="18"/>
                <w:lang w:eastAsia="en-US"/>
              </w:rPr>
              <w:t>Examine</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63127793"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element()</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5682320B"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peek()</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5BC6C28F"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 </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7322DDBC" w14:textId="77777777" w:rsidR="00D91BA2" w:rsidRPr="00657E66" w:rsidRDefault="00D91BA2" w:rsidP="007F3A18">
            <w:pPr>
              <w:spacing w:line="240" w:lineRule="auto"/>
              <w:rPr>
                <w:b/>
                <w:bCs/>
                <w:sz w:val="18"/>
                <w:szCs w:val="18"/>
                <w:lang w:eastAsia="en-US"/>
              </w:rPr>
            </w:pPr>
            <w:r w:rsidRPr="00657E66">
              <w:rPr>
                <w:rFonts w:ascii="Courier New" w:hAnsi="Courier New" w:cs="Courier New"/>
                <w:b/>
                <w:bCs/>
                <w:sz w:val="18"/>
                <w:szCs w:val="18"/>
                <w:lang w:eastAsia="en-US"/>
              </w:rPr>
              <w:t> </w:t>
            </w:r>
          </w:p>
        </w:tc>
      </w:tr>
    </w:tbl>
    <w:p w14:paraId="552902E6" w14:textId="77777777" w:rsidR="006778C4" w:rsidRPr="006778C4" w:rsidRDefault="006778C4" w:rsidP="006778C4">
      <w:pPr>
        <w:pStyle w:val="ListParagraph"/>
        <w:spacing w:line="240" w:lineRule="auto"/>
        <w:ind w:left="360"/>
      </w:pPr>
    </w:p>
    <w:p w14:paraId="197F1FC5" w14:textId="2475C591" w:rsidR="00D91BA2" w:rsidRPr="005D1BB5" w:rsidRDefault="00D91BA2" w:rsidP="006F728B">
      <w:pPr>
        <w:pStyle w:val="ListParagraph"/>
        <w:numPr>
          <w:ilvl w:val="0"/>
          <w:numId w:val="153"/>
        </w:numPr>
        <w:spacing w:line="240" w:lineRule="auto"/>
      </w:pPr>
      <w:r w:rsidRPr="005D1BB5">
        <w:rPr>
          <w:b/>
        </w:rPr>
        <w:t>BlockingQueue</w:t>
      </w:r>
      <w:r w:rsidRPr="007B7C12">
        <w:t xml:space="preserve"> in </w:t>
      </w:r>
      <w:r w:rsidRPr="005D1BB5">
        <w:rPr>
          <w:b/>
        </w:rPr>
        <w:t>Java doesn't allow null elements</w:t>
      </w:r>
      <w:r>
        <w:t xml:space="preserve">, </w:t>
      </w:r>
      <w:r w:rsidRPr="005D1BB5">
        <w:t xml:space="preserve">various implementations like </w:t>
      </w:r>
      <w:r w:rsidRPr="006778C4">
        <w:rPr>
          <w:rStyle w:val="0SyntaxPinkChar"/>
        </w:rPr>
        <w:t>ArrayBlockingQueue</w:t>
      </w:r>
      <w:r w:rsidRPr="005D1BB5">
        <w:t xml:space="preserve">, </w:t>
      </w:r>
      <w:r w:rsidRPr="006778C4">
        <w:rPr>
          <w:rStyle w:val="0SyntaxPinkChar"/>
        </w:rPr>
        <w:t>LinkedBlockingQueue</w:t>
      </w:r>
      <w:r w:rsidRPr="005D1BB5">
        <w:t xml:space="preserve"> throws </w:t>
      </w:r>
      <w:r w:rsidRPr="00A07598">
        <w:rPr>
          <w:rFonts w:ascii="Consolas" w:hAnsi="Consolas"/>
        </w:rPr>
        <w:t>NullPointerException</w:t>
      </w:r>
      <w:r w:rsidRPr="005D1BB5">
        <w:t xml:space="preserve"> when you try to add null on queue</w:t>
      </w:r>
    </w:p>
    <w:p w14:paraId="501820B2" w14:textId="77777777" w:rsidR="00A07598" w:rsidRDefault="00A07598" w:rsidP="00A07598">
      <w:pPr>
        <w:pStyle w:val="ListParagraph"/>
        <w:ind w:left="360"/>
        <w:rPr>
          <w:b/>
        </w:rPr>
      </w:pPr>
    </w:p>
    <w:p w14:paraId="3CF2900C" w14:textId="6F8654AF" w:rsidR="00D91BA2" w:rsidRPr="005D1BB5" w:rsidRDefault="00A73692" w:rsidP="006F728B">
      <w:pPr>
        <w:pStyle w:val="ListParagraph"/>
        <w:numPr>
          <w:ilvl w:val="0"/>
          <w:numId w:val="153"/>
        </w:numPr>
        <w:rPr>
          <w:b/>
        </w:rPr>
      </w:pPr>
      <w:r>
        <w:rPr>
          <w:b/>
        </w:rPr>
        <w:t>T</w:t>
      </w:r>
      <w:r w:rsidR="00D91BA2" w:rsidRPr="005D1BB5">
        <w:rPr>
          <w:b/>
        </w:rPr>
        <w:t>wo types of BlockingQueue:</w:t>
      </w:r>
    </w:p>
    <w:p w14:paraId="408D0123" w14:textId="77777777" w:rsidR="00D91BA2" w:rsidRPr="00230131" w:rsidRDefault="00D91BA2" w:rsidP="006F728B">
      <w:pPr>
        <w:pStyle w:val="ListParagraph"/>
        <w:numPr>
          <w:ilvl w:val="1"/>
          <w:numId w:val="153"/>
        </w:numPr>
        <w:rPr>
          <w:b/>
        </w:rPr>
      </w:pPr>
      <w:r w:rsidRPr="007B7C12">
        <w:rPr>
          <w:b/>
        </w:rPr>
        <w:t>Bounded queue</w:t>
      </w:r>
      <w:r>
        <w:t xml:space="preserve"> – with maximal capacity defined</w:t>
      </w:r>
    </w:p>
    <w:p w14:paraId="7C718150" w14:textId="77777777" w:rsidR="00D91BA2" w:rsidRPr="00A73692" w:rsidRDefault="00D91BA2" w:rsidP="00D91BA2">
      <w:pPr>
        <w:pStyle w:val="Output"/>
        <w:ind w:left="360"/>
        <w:rPr>
          <w:sz w:val="12"/>
          <w:szCs w:val="16"/>
        </w:rPr>
      </w:pPr>
      <w:r w:rsidRPr="00A73692">
        <w:rPr>
          <w:rStyle w:val="HTMLCode"/>
          <w:rFonts w:ascii="Consolas" w:eastAsiaTheme="minorEastAsia" w:hAnsi="Consolas"/>
          <w:sz w:val="18"/>
          <w:szCs w:val="18"/>
        </w:rPr>
        <w:t>BlockingQueue&lt;String&gt; blockingQueue = new</w:t>
      </w:r>
      <w:r w:rsidRPr="00A73692">
        <w:rPr>
          <w:color w:val="333333"/>
          <w:sz w:val="12"/>
          <w:szCs w:val="16"/>
          <w:shd w:val="clear" w:color="auto" w:fill="FFFFFF"/>
        </w:rPr>
        <w:t xml:space="preserve"> </w:t>
      </w:r>
      <w:r w:rsidRPr="00A73692">
        <w:rPr>
          <w:rStyle w:val="HTMLCode"/>
          <w:rFonts w:ascii="Consolas" w:eastAsiaTheme="minorEastAsia" w:hAnsi="Consolas"/>
          <w:sz w:val="18"/>
          <w:szCs w:val="18"/>
        </w:rPr>
        <w:t>LinkedBlockingDeque&lt;&gt;(</w:t>
      </w:r>
      <w:r w:rsidR="00DA174A" w:rsidRPr="00815C86">
        <w:rPr>
          <w:rStyle w:val="HTMLCode"/>
          <w:rFonts w:ascii="Consolas" w:eastAsiaTheme="minorEastAsia" w:hAnsi="Consolas"/>
          <w:color w:val="0000FF"/>
          <w:sz w:val="18"/>
          <w:szCs w:val="18"/>
        </w:rPr>
        <w:t>10</w:t>
      </w:r>
      <w:r w:rsidRPr="00A73692">
        <w:rPr>
          <w:rStyle w:val="HTMLCode"/>
          <w:rFonts w:ascii="Consolas" w:eastAsiaTheme="minorEastAsia" w:hAnsi="Consolas"/>
          <w:sz w:val="18"/>
          <w:szCs w:val="18"/>
        </w:rPr>
        <w:t>);</w:t>
      </w:r>
    </w:p>
    <w:p w14:paraId="077AA64D" w14:textId="77777777" w:rsidR="00A73692" w:rsidRPr="00A73692" w:rsidRDefault="00A73692" w:rsidP="00A73692">
      <w:pPr>
        <w:pStyle w:val="ListParagraph"/>
        <w:ind w:left="1080"/>
      </w:pPr>
    </w:p>
    <w:p w14:paraId="297AE5F5" w14:textId="6BFB3F9E" w:rsidR="00D91BA2" w:rsidRDefault="00815C86" w:rsidP="006F728B">
      <w:pPr>
        <w:pStyle w:val="ListParagraph"/>
        <w:numPr>
          <w:ilvl w:val="1"/>
          <w:numId w:val="153"/>
        </w:numPr>
        <w:spacing w:line="240" w:lineRule="auto"/>
      </w:pPr>
      <w:r w:rsidRPr="007B7C12">
        <w:rPr>
          <w:b/>
        </w:rPr>
        <w:t>Unbounded</w:t>
      </w:r>
      <w:r w:rsidR="00D91BA2" w:rsidRPr="007B7C12">
        <w:rPr>
          <w:b/>
        </w:rPr>
        <w:t xml:space="preserve"> queue</w:t>
      </w:r>
      <w:r w:rsidR="00D91BA2">
        <w:t xml:space="preserve"> –no maximum capacity, can grow almost indefinitely</w:t>
      </w:r>
    </w:p>
    <w:p w14:paraId="6AD4A046" w14:textId="77777777" w:rsidR="00D91BA2" w:rsidRPr="00A73692" w:rsidRDefault="00D91BA2" w:rsidP="00D91BA2">
      <w:pPr>
        <w:pStyle w:val="Output"/>
        <w:ind w:left="360"/>
        <w:rPr>
          <w:sz w:val="18"/>
          <w:szCs w:val="18"/>
        </w:rPr>
      </w:pPr>
      <w:r w:rsidRPr="00A73692">
        <w:rPr>
          <w:rStyle w:val="HTMLCode"/>
          <w:rFonts w:ascii="Consolas" w:eastAsiaTheme="minorEastAsia" w:hAnsi="Consolas"/>
          <w:sz w:val="18"/>
          <w:szCs w:val="18"/>
        </w:rPr>
        <w:t>BlockingQueue&lt;String&gt; blockingQueue = new</w:t>
      </w:r>
      <w:r w:rsidRPr="00A73692">
        <w:rPr>
          <w:color w:val="333333"/>
          <w:sz w:val="18"/>
          <w:szCs w:val="18"/>
          <w:shd w:val="clear" w:color="auto" w:fill="FFFFFF"/>
        </w:rPr>
        <w:t xml:space="preserve"> </w:t>
      </w:r>
      <w:r w:rsidR="00DA174A" w:rsidRPr="00A73692">
        <w:rPr>
          <w:rStyle w:val="HTMLCode"/>
          <w:rFonts w:ascii="Consolas" w:eastAsiaTheme="minorEastAsia" w:hAnsi="Consolas"/>
          <w:sz w:val="18"/>
          <w:szCs w:val="18"/>
        </w:rPr>
        <w:t>LinkedBlockingDeque&lt;&gt;()</w:t>
      </w:r>
      <w:r w:rsidRPr="00A73692">
        <w:rPr>
          <w:rStyle w:val="HTMLCode"/>
          <w:rFonts w:ascii="Consolas" w:eastAsiaTheme="minorEastAsia" w:hAnsi="Consolas"/>
          <w:sz w:val="18"/>
          <w:szCs w:val="18"/>
        </w:rPr>
        <w:t>;</w:t>
      </w:r>
    </w:p>
    <w:p w14:paraId="26EBE89A" w14:textId="77777777" w:rsidR="00D91BA2" w:rsidRPr="00866685" w:rsidRDefault="00D91BA2" w:rsidP="00D91BA2">
      <w:pPr>
        <w:pStyle w:val="Howitworks"/>
      </w:pPr>
      <w:r w:rsidRPr="00866685">
        <w:t>Producer-Consumer Example</w:t>
      </w:r>
    </w:p>
    <w:p w14:paraId="434729CC" w14:textId="0977432C" w:rsidR="00D91BA2" w:rsidRDefault="00D91BA2" w:rsidP="000D7A77">
      <w:pPr>
        <w:rPr>
          <w:shd w:val="clear" w:color="auto" w:fill="FFFFFF"/>
        </w:rPr>
      </w:pPr>
      <w:r>
        <w:rPr>
          <w:shd w:val="clear" w:color="auto" w:fill="FFFFFF"/>
        </w:rPr>
        <w:lastRenderedPageBreak/>
        <w:t>BlockingQueue provides a </w:t>
      </w:r>
      <w:r w:rsidRPr="006C26A5">
        <w:rPr>
          <w:rFonts w:ascii="Courier New" w:hAnsi="Courier New" w:cs="Courier New"/>
          <w:b/>
          <w:bCs/>
          <w:color w:val="0000FF"/>
        </w:rPr>
        <w:t>put</w:t>
      </w:r>
      <w:r w:rsidR="001C6E9E">
        <w:rPr>
          <w:rFonts w:ascii="Courier New" w:hAnsi="Courier New" w:cs="Courier New"/>
          <w:b/>
          <w:bCs/>
          <w:color w:val="0000FF"/>
        </w:rPr>
        <w:t>(</w:t>
      </w:r>
      <w:r w:rsidRPr="006C26A5">
        <w:rPr>
          <w:rFonts w:ascii="Courier New" w:hAnsi="Courier New" w:cs="Courier New"/>
          <w:b/>
          <w:bCs/>
          <w:color w:val="0000FF"/>
        </w:rPr>
        <w:t>)</w:t>
      </w:r>
      <w:r w:rsidRPr="006C26A5">
        <w:rPr>
          <w:color w:val="0000FF"/>
          <w:shd w:val="clear" w:color="auto" w:fill="FFFFFF"/>
        </w:rPr>
        <w:t> </w:t>
      </w:r>
      <w:r>
        <w:rPr>
          <w:shd w:val="clear" w:color="auto" w:fill="FFFFFF"/>
        </w:rPr>
        <w:t>method to store the element and </w:t>
      </w:r>
      <w:r w:rsidRPr="006C26A5">
        <w:rPr>
          <w:rFonts w:ascii="Courier New" w:hAnsi="Courier New" w:cs="Courier New"/>
          <w:b/>
          <w:bCs/>
          <w:color w:val="0000FF"/>
        </w:rPr>
        <w:t>take()</w:t>
      </w:r>
      <w:r w:rsidRPr="006C26A5">
        <w:rPr>
          <w:color w:val="0000FF"/>
          <w:shd w:val="clear" w:color="auto" w:fill="FFFFFF"/>
        </w:rPr>
        <w:t> </w:t>
      </w:r>
      <w:r>
        <w:rPr>
          <w:shd w:val="clear" w:color="auto" w:fill="FFFFFF"/>
        </w:rPr>
        <w:t xml:space="preserve">method to retrieve the element. Both are blocking method, which means </w:t>
      </w:r>
      <w:r w:rsidRPr="00752409">
        <w:rPr>
          <w:b/>
          <w:shd w:val="clear" w:color="auto" w:fill="FFFFFF"/>
        </w:rPr>
        <w:t>put()</w:t>
      </w:r>
      <w:r>
        <w:rPr>
          <w:shd w:val="clear" w:color="auto" w:fill="FFFFFF"/>
        </w:rPr>
        <w:t xml:space="preserve"> will block if the queue has reached its capacity and there is no place to add a new element.</w:t>
      </w:r>
    </w:p>
    <w:p w14:paraId="66F61C49" w14:textId="77777777" w:rsidR="000D7A77" w:rsidRDefault="000D7A77" w:rsidP="000D7A77">
      <w:pPr>
        <w:spacing w:line="240" w:lineRule="auto"/>
        <w:rPr>
          <w:shd w:val="clear" w:color="auto" w:fill="FFFFFF"/>
        </w:rPr>
      </w:pPr>
    </w:p>
    <w:p w14:paraId="1C1B4663" w14:textId="77777777" w:rsidR="00D91BA2" w:rsidRDefault="00D91BA2" w:rsidP="000D7A77">
      <w:pPr>
        <w:rPr>
          <w:color w:val="4C483D" w:themeColor="text2"/>
        </w:rPr>
      </w:pPr>
      <w:r>
        <w:rPr>
          <w:shd w:val="clear" w:color="auto" w:fill="FFFFFF"/>
        </w:rPr>
        <w:t>Similarly</w:t>
      </w:r>
      <w:r w:rsidRPr="00752409">
        <w:rPr>
          <w:b/>
          <w:shd w:val="clear" w:color="auto" w:fill="FFFFFF"/>
        </w:rPr>
        <w:t>, take()</w:t>
      </w:r>
      <w:r>
        <w:rPr>
          <w:shd w:val="clear" w:color="auto" w:fill="FFFFFF"/>
        </w:rPr>
        <w:t xml:space="preserve"> method will block if blocking queue is empty. So, you can see that critical requirement of the producer-consumer pattern is met right there, you don't need to put any thread synchronization code.</w:t>
      </w:r>
    </w:p>
    <w:p w14:paraId="6C8DA057" w14:textId="77777777" w:rsidR="000D7A77" w:rsidRPr="000D7A77" w:rsidRDefault="000D7A77" w:rsidP="000D7A77">
      <w:pPr>
        <w:pStyle w:val="Output"/>
        <w:rPr>
          <w:color w:val="4C483D" w:themeColor="text2"/>
        </w:rPr>
      </w:pPr>
      <w:r w:rsidRPr="000D7A77">
        <w:rPr>
          <w:bCs/>
          <w:color w:val="7F0055"/>
        </w:rPr>
        <w:t>class</w:t>
      </w:r>
      <w:r w:rsidRPr="000D7A77">
        <w:t xml:space="preserve"> Producer </w:t>
      </w:r>
      <w:r w:rsidRPr="000D7A77">
        <w:rPr>
          <w:bCs/>
          <w:color w:val="7F0055"/>
        </w:rPr>
        <w:t>extends</w:t>
      </w:r>
      <w:r w:rsidRPr="000D7A77">
        <w:t xml:space="preserve"> Thread {</w:t>
      </w:r>
    </w:p>
    <w:p w14:paraId="104D2491" w14:textId="77777777" w:rsidR="000D7A77" w:rsidRPr="000D7A77" w:rsidRDefault="000D7A77" w:rsidP="000D7A77">
      <w:pPr>
        <w:pStyle w:val="Output"/>
        <w:rPr>
          <w:color w:val="4C483D" w:themeColor="text2"/>
        </w:rPr>
      </w:pPr>
      <w:r w:rsidRPr="000D7A77">
        <w:tab/>
      </w:r>
      <w:r w:rsidRPr="000D7A77">
        <w:rPr>
          <w:bCs/>
          <w:color w:val="7F0055"/>
        </w:rPr>
        <w:t>private</w:t>
      </w:r>
      <w:r w:rsidRPr="000D7A77">
        <w:t xml:space="preserve"> BlockingQueue&lt;Integer&gt; </w:t>
      </w:r>
      <w:r w:rsidRPr="000D7A77">
        <w:rPr>
          <w:color w:val="0000C0"/>
        </w:rPr>
        <w:t>sharedQueue</w:t>
      </w:r>
      <w:r w:rsidRPr="000D7A77">
        <w:t>;</w:t>
      </w:r>
    </w:p>
    <w:p w14:paraId="7A8084FF" w14:textId="77777777" w:rsidR="000D7A77" w:rsidRPr="000D7A77" w:rsidRDefault="000D7A77" w:rsidP="000D7A77">
      <w:pPr>
        <w:pStyle w:val="Output"/>
        <w:rPr>
          <w:color w:val="4C483D" w:themeColor="text2"/>
        </w:rPr>
      </w:pPr>
    </w:p>
    <w:p w14:paraId="2F7B1EED" w14:textId="77777777" w:rsidR="000D7A77" w:rsidRPr="000D7A77" w:rsidRDefault="000D7A77" w:rsidP="000D7A77">
      <w:pPr>
        <w:pStyle w:val="Output"/>
        <w:rPr>
          <w:color w:val="4C483D" w:themeColor="text2"/>
        </w:rPr>
      </w:pPr>
      <w:r w:rsidRPr="000D7A77">
        <w:tab/>
      </w:r>
      <w:r w:rsidRPr="000D7A77">
        <w:rPr>
          <w:bCs/>
          <w:color w:val="7F0055"/>
        </w:rPr>
        <w:t>public</w:t>
      </w:r>
      <w:r w:rsidRPr="000D7A77">
        <w:t xml:space="preserve"> Producer(BlockingQueue&lt;Integer&gt; </w:t>
      </w:r>
      <w:r w:rsidRPr="000D7A77">
        <w:rPr>
          <w:color w:val="6A3E3E"/>
        </w:rPr>
        <w:t>aQueue</w:t>
      </w:r>
      <w:r w:rsidRPr="000D7A77">
        <w:t>) {</w:t>
      </w:r>
    </w:p>
    <w:p w14:paraId="215E4058" w14:textId="77777777" w:rsidR="000D7A77" w:rsidRPr="000D7A77" w:rsidRDefault="000D7A77" w:rsidP="000D7A77">
      <w:pPr>
        <w:pStyle w:val="Output"/>
        <w:rPr>
          <w:color w:val="4C483D" w:themeColor="text2"/>
        </w:rPr>
      </w:pPr>
      <w:r w:rsidRPr="000D7A77">
        <w:tab/>
      </w:r>
      <w:r w:rsidRPr="000D7A77">
        <w:tab/>
      </w:r>
      <w:r w:rsidRPr="000D7A77">
        <w:rPr>
          <w:bCs/>
          <w:color w:val="7F0055"/>
        </w:rPr>
        <w:t>super</w:t>
      </w:r>
      <w:r w:rsidRPr="000D7A77">
        <w:t>(</w:t>
      </w:r>
      <w:r w:rsidRPr="000D7A77">
        <w:rPr>
          <w:color w:val="2A00FF"/>
        </w:rPr>
        <w:t>"PRODUCER"</w:t>
      </w:r>
      <w:r w:rsidRPr="000D7A77">
        <w:t>);</w:t>
      </w:r>
    </w:p>
    <w:p w14:paraId="37D72611" w14:textId="77777777" w:rsidR="000D7A77" w:rsidRPr="000D7A77" w:rsidRDefault="000D7A77" w:rsidP="000D7A77">
      <w:pPr>
        <w:pStyle w:val="Output"/>
        <w:rPr>
          <w:color w:val="4C483D" w:themeColor="text2"/>
        </w:rPr>
      </w:pPr>
      <w:r w:rsidRPr="000D7A77">
        <w:tab/>
      </w:r>
      <w:r w:rsidRPr="000D7A77">
        <w:tab/>
      </w:r>
      <w:r w:rsidRPr="000D7A77">
        <w:rPr>
          <w:bCs/>
          <w:color w:val="7F0055"/>
        </w:rPr>
        <w:t>this</w:t>
      </w:r>
      <w:r w:rsidRPr="000D7A77">
        <w:t>.</w:t>
      </w:r>
      <w:r w:rsidRPr="000D7A77">
        <w:rPr>
          <w:color w:val="0000C0"/>
        </w:rPr>
        <w:t>sharedQueue</w:t>
      </w:r>
      <w:r w:rsidRPr="000D7A77">
        <w:t xml:space="preserve"> = </w:t>
      </w:r>
      <w:r w:rsidRPr="000D7A77">
        <w:rPr>
          <w:color w:val="6A3E3E"/>
        </w:rPr>
        <w:t>aQueue</w:t>
      </w:r>
      <w:r w:rsidRPr="000D7A77">
        <w:t>;</w:t>
      </w:r>
    </w:p>
    <w:p w14:paraId="4299058E" w14:textId="3E2D4A40" w:rsidR="000D7A77" w:rsidRPr="000D7A77" w:rsidRDefault="000D7A77" w:rsidP="000D7A77">
      <w:pPr>
        <w:pStyle w:val="Output"/>
        <w:rPr>
          <w:color w:val="4C483D" w:themeColor="text2"/>
        </w:rPr>
      </w:pPr>
      <w:r w:rsidRPr="000D7A77">
        <w:tab/>
        <w:t>}</w:t>
      </w:r>
    </w:p>
    <w:p w14:paraId="0376F3ED" w14:textId="77777777" w:rsidR="000D7A77" w:rsidRPr="000D7A77" w:rsidRDefault="000D7A77" w:rsidP="000D7A77">
      <w:pPr>
        <w:pStyle w:val="Output"/>
        <w:rPr>
          <w:color w:val="4C483D" w:themeColor="text2"/>
        </w:rPr>
      </w:pPr>
      <w:r w:rsidRPr="000D7A77">
        <w:tab/>
      </w:r>
      <w:r w:rsidRPr="000D7A77">
        <w:rPr>
          <w:bCs/>
          <w:color w:val="7F0055"/>
        </w:rPr>
        <w:t>public</w:t>
      </w:r>
      <w:r w:rsidRPr="000D7A77">
        <w:t xml:space="preserve"> </w:t>
      </w:r>
      <w:r w:rsidRPr="000D7A77">
        <w:rPr>
          <w:bCs/>
          <w:color w:val="7F0055"/>
        </w:rPr>
        <w:t>void</w:t>
      </w:r>
      <w:r w:rsidRPr="000D7A77">
        <w:t xml:space="preserve"> run() { </w:t>
      </w:r>
      <w:r w:rsidRPr="000D7A77">
        <w:rPr>
          <w:color w:val="3F7F5F"/>
        </w:rPr>
        <w:t>// no synchronization needed</w:t>
      </w:r>
    </w:p>
    <w:p w14:paraId="05788EB0" w14:textId="77777777" w:rsidR="000D7A77" w:rsidRPr="000D7A77" w:rsidRDefault="000D7A77" w:rsidP="000D7A77">
      <w:pPr>
        <w:pStyle w:val="Output"/>
        <w:rPr>
          <w:color w:val="4C483D" w:themeColor="text2"/>
        </w:rPr>
      </w:pPr>
      <w:r w:rsidRPr="000D7A77">
        <w:tab/>
      </w:r>
      <w:r w:rsidRPr="000D7A77">
        <w:tab/>
      </w:r>
      <w:r w:rsidRPr="000D7A77">
        <w:rPr>
          <w:bCs/>
          <w:color w:val="7F0055"/>
        </w:rPr>
        <w:t>for</w:t>
      </w:r>
      <w:r w:rsidRPr="000D7A77">
        <w:t xml:space="preserve"> (</w:t>
      </w:r>
      <w:r w:rsidRPr="000D7A77">
        <w:rPr>
          <w:bCs/>
          <w:color w:val="7F0055"/>
        </w:rPr>
        <w:t>int</w:t>
      </w:r>
      <w:r w:rsidRPr="000D7A77">
        <w:t xml:space="preserve"> </w:t>
      </w:r>
      <w:r w:rsidRPr="000D7A77">
        <w:rPr>
          <w:color w:val="6A3E3E"/>
        </w:rPr>
        <w:t>i</w:t>
      </w:r>
      <w:r w:rsidRPr="000D7A77">
        <w:t xml:space="preserve"> = 0; </w:t>
      </w:r>
      <w:r w:rsidRPr="000D7A77">
        <w:rPr>
          <w:color w:val="6A3E3E"/>
        </w:rPr>
        <w:t>i</w:t>
      </w:r>
      <w:r w:rsidRPr="000D7A77">
        <w:t xml:space="preserve"> &lt; 10; </w:t>
      </w:r>
      <w:r w:rsidRPr="000D7A77">
        <w:rPr>
          <w:color w:val="6A3E3E"/>
        </w:rPr>
        <w:t>i</w:t>
      </w:r>
      <w:r w:rsidRPr="000D7A77">
        <w:t>++) {</w:t>
      </w:r>
    </w:p>
    <w:p w14:paraId="7D06A344" w14:textId="77777777" w:rsidR="000D7A77" w:rsidRPr="000D7A77" w:rsidRDefault="000D7A77" w:rsidP="000D7A77">
      <w:pPr>
        <w:pStyle w:val="Output"/>
        <w:rPr>
          <w:color w:val="4C483D" w:themeColor="text2"/>
        </w:rPr>
      </w:pPr>
      <w:r w:rsidRPr="000D7A77">
        <w:tab/>
      </w:r>
      <w:r w:rsidRPr="000D7A77">
        <w:tab/>
      </w:r>
      <w:r w:rsidRPr="000D7A77">
        <w:tab/>
      </w:r>
      <w:r w:rsidRPr="000D7A77">
        <w:rPr>
          <w:bCs/>
          <w:color w:val="7F0055"/>
        </w:rPr>
        <w:t>try</w:t>
      </w:r>
      <w:r w:rsidRPr="000D7A77">
        <w:t xml:space="preserve"> {</w:t>
      </w:r>
    </w:p>
    <w:p w14:paraId="02B263CA" w14:textId="77777777" w:rsidR="000D7A77" w:rsidRPr="000D7A77" w:rsidRDefault="000D7A77" w:rsidP="000D7A77">
      <w:pPr>
        <w:pStyle w:val="Output"/>
        <w:rPr>
          <w:color w:val="4C483D" w:themeColor="text2"/>
        </w:rPr>
      </w:pPr>
      <w:r w:rsidRPr="000D7A77">
        <w:tab/>
      </w:r>
      <w:r w:rsidRPr="000D7A77">
        <w:tab/>
      </w:r>
      <w:r w:rsidRPr="000D7A77">
        <w:tab/>
      </w:r>
      <w:r w:rsidRPr="000D7A77">
        <w:tab/>
        <w:t>System.</w:t>
      </w:r>
      <w:r w:rsidRPr="000D7A77">
        <w:rPr>
          <w:bCs/>
          <w:i/>
          <w:iCs/>
          <w:color w:val="0000C0"/>
        </w:rPr>
        <w:t>out</w:t>
      </w:r>
      <w:r w:rsidRPr="000D7A77">
        <w:t xml:space="preserve">.println(getName() + </w:t>
      </w:r>
      <w:r w:rsidRPr="000D7A77">
        <w:rPr>
          <w:color w:val="2A00FF"/>
        </w:rPr>
        <w:t>" produced "</w:t>
      </w:r>
      <w:r w:rsidRPr="000D7A77">
        <w:t xml:space="preserve"> + </w:t>
      </w:r>
      <w:r w:rsidRPr="000D7A77">
        <w:rPr>
          <w:color w:val="6A3E3E"/>
        </w:rPr>
        <w:t>i</w:t>
      </w:r>
      <w:r w:rsidRPr="000D7A77">
        <w:t>);</w:t>
      </w:r>
    </w:p>
    <w:p w14:paraId="10AAE812" w14:textId="77777777" w:rsidR="000D7A77" w:rsidRPr="000D7A77" w:rsidRDefault="000D7A77" w:rsidP="000D7A77">
      <w:pPr>
        <w:pStyle w:val="Output"/>
        <w:rPr>
          <w:color w:val="4C483D" w:themeColor="text2"/>
        </w:rPr>
      </w:pPr>
      <w:r w:rsidRPr="000D7A77">
        <w:tab/>
      </w:r>
      <w:r w:rsidRPr="000D7A77">
        <w:tab/>
      </w:r>
      <w:r w:rsidRPr="000D7A77">
        <w:tab/>
      </w:r>
      <w:r w:rsidRPr="000D7A77">
        <w:tab/>
      </w:r>
      <w:r w:rsidRPr="000D7A77">
        <w:rPr>
          <w:color w:val="0000C0"/>
        </w:rPr>
        <w:t>sharedQueue</w:t>
      </w:r>
      <w:r w:rsidRPr="000D7A77">
        <w:t>.put(</w:t>
      </w:r>
      <w:r w:rsidRPr="000D7A77">
        <w:rPr>
          <w:color w:val="6A3E3E"/>
        </w:rPr>
        <w:t>i</w:t>
      </w:r>
      <w:r w:rsidRPr="000D7A77">
        <w:t>);</w:t>
      </w:r>
    </w:p>
    <w:p w14:paraId="0795AA0D" w14:textId="77777777" w:rsidR="000D7A77" w:rsidRPr="000D7A77" w:rsidRDefault="000D7A77" w:rsidP="000D7A77">
      <w:pPr>
        <w:pStyle w:val="Output"/>
        <w:rPr>
          <w:color w:val="4C483D" w:themeColor="text2"/>
        </w:rPr>
      </w:pPr>
      <w:r w:rsidRPr="000D7A77">
        <w:tab/>
      </w:r>
      <w:r w:rsidRPr="000D7A77">
        <w:tab/>
      </w:r>
      <w:r w:rsidRPr="000D7A77">
        <w:tab/>
      </w:r>
      <w:r w:rsidRPr="000D7A77">
        <w:tab/>
        <w:t>Thread.</w:t>
      </w:r>
      <w:r w:rsidRPr="000D7A77">
        <w:rPr>
          <w:i/>
          <w:iCs/>
        </w:rPr>
        <w:t>sleep</w:t>
      </w:r>
      <w:r w:rsidRPr="000D7A77">
        <w:t>(200);</w:t>
      </w:r>
    </w:p>
    <w:p w14:paraId="13A95EFC" w14:textId="77777777" w:rsidR="000D7A77" w:rsidRPr="000D7A77" w:rsidRDefault="000D7A77" w:rsidP="000D7A77">
      <w:pPr>
        <w:pStyle w:val="Output"/>
        <w:rPr>
          <w:color w:val="4C483D" w:themeColor="text2"/>
        </w:rPr>
      </w:pPr>
      <w:r w:rsidRPr="000D7A77">
        <w:tab/>
      </w:r>
      <w:r w:rsidRPr="000D7A77">
        <w:tab/>
      </w:r>
      <w:r w:rsidRPr="000D7A77">
        <w:tab/>
      </w:r>
      <w:r w:rsidRPr="000D7A77">
        <w:tab/>
      </w:r>
      <w:r w:rsidRPr="000D7A77">
        <w:rPr>
          <w:color w:val="3F7F5F"/>
        </w:rPr>
        <w:t>// if we remove sleep, put will execute 10 times, then take will execute</w:t>
      </w:r>
    </w:p>
    <w:p w14:paraId="63ADAE1B" w14:textId="77777777" w:rsidR="000D7A77" w:rsidRPr="000D7A77" w:rsidRDefault="000D7A77" w:rsidP="000D7A77">
      <w:pPr>
        <w:pStyle w:val="Output"/>
        <w:rPr>
          <w:color w:val="4C483D" w:themeColor="text2"/>
        </w:rPr>
      </w:pPr>
      <w:r w:rsidRPr="000D7A77">
        <w:tab/>
      </w:r>
      <w:r w:rsidRPr="000D7A77">
        <w:tab/>
      </w:r>
      <w:r w:rsidRPr="000D7A77">
        <w:tab/>
        <w:t xml:space="preserve">} </w:t>
      </w:r>
      <w:r w:rsidRPr="000D7A77">
        <w:rPr>
          <w:bCs/>
          <w:color w:val="7F0055"/>
        </w:rPr>
        <w:t>catch</w:t>
      </w:r>
      <w:r w:rsidRPr="000D7A77">
        <w:t xml:space="preserve"> (InterruptedException </w:t>
      </w:r>
      <w:r w:rsidRPr="000D7A77">
        <w:rPr>
          <w:color w:val="6A3E3E"/>
        </w:rPr>
        <w:t>e</w:t>
      </w:r>
      <w:r w:rsidRPr="000D7A77">
        <w:t>) {</w:t>
      </w:r>
    </w:p>
    <w:p w14:paraId="18FD235E" w14:textId="77777777" w:rsidR="000D7A77" w:rsidRPr="000D7A77" w:rsidRDefault="000D7A77" w:rsidP="000D7A77">
      <w:pPr>
        <w:pStyle w:val="Output"/>
        <w:rPr>
          <w:color w:val="4C483D" w:themeColor="text2"/>
        </w:rPr>
      </w:pPr>
      <w:r w:rsidRPr="000D7A77">
        <w:tab/>
      </w:r>
      <w:r w:rsidRPr="000D7A77">
        <w:tab/>
      </w:r>
      <w:r w:rsidRPr="000D7A77">
        <w:tab/>
      </w:r>
      <w:r w:rsidRPr="000D7A77">
        <w:tab/>
      </w:r>
      <w:r w:rsidRPr="000D7A77">
        <w:rPr>
          <w:color w:val="6A3E3E"/>
        </w:rPr>
        <w:t>e</w:t>
      </w:r>
      <w:r w:rsidRPr="000D7A77">
        <w:t>.printStackTrace();</w:t>
      </w:r>
    </w:p>
    <w:p w14:paraId="424293A8" w14:textId="77777777" w:rsidR="000D7A77" w:rsidRPr="000D7A77" w:rsidRDefault="000D7A77" w:rsidP="000D7A77">
      <w:pPr>
        <w:pStyle w:val="Output"/>
        <w:rPr>
          <w:color w:val="4C483D" w:themeColor="text2"/>
        </w:rPr>
      </w:pPr>
      <w:r w:rsidRPr="000D7A77">
        <w:tab/>
      </w:r>
      <w:r w:rsidRPr="000D7A77">
        <w:tab/>
      </w:r>
      <w:r w:rsidRPr="000D7A77">
        <w:tab/>
        <w:t>}</w:t>
      </w:r>
    </w:p>
    <w:p w14:paraId="0F276AF4" w14:textId="77777777" w:rsidR="000D7A77" w:rsidRPr="000D7A77" w:rsidRDefault="000D7A77" w:rsidP="000D7A77">
      <w:pPr>
        <w:pStyle w:val="Output"/>
        <w:rPr>
          <w:color w:val="4C483D" w:themeColor="text2"/>
        </w:rPr>
      </w:pPr>
      <w:r w:rsidRPr="000D7A77">
        <w:tab/>
      </w:r>
      <w:r w:rsidRPr="000D7A77">
        <w:tab/>
        <w:t>}</w:t>
      </w:r>
    </w:p>
    <w:p w14:paraId="763EBAB9" w14:textId="77777777" w:rsidR="000D7A77" w:rsidRPr="000D7A77" w:rsidRDefault="000D7A77" w:rsidP="000D7A77">
      <w:pPr>
        <w:pStyle w:val="Output"/>
        <w:rPr>
          <w:color w:val="4C483D" w:themeColor="text2"/>
        </w:rPr>
      </w:pPr>
      <w:r w:rsidRPr="000D7A77">
        <w:tab/>
        <w:t>}</w:t>
      </w:r>
    </w:p>
    <w:p w14:paraId="5F8E523A" w14:textId="77777777" w:rsidR="000D7A77" w:rsidRPr="000D7A77" w:rsidRDefault="000D7A77" w:rsidP="000D7A77">
      <w:pPr>
        <w:pStyle w:val="Output"/>
        <w:rPr>
          <w:color w:val="4C483D" w:themeColor="text2"/>
        </w:rPr>
      </w:pPr>
      <w:r w:rsidRPr="000D7A77">
        <w:t>}</w:t>
      </w:r>
    </w:p>
    <w:p w14:paraId="71F56132" w14:textId="77777777" w:rsidR="000D7A77" w:rsidRPr="000D7A77" w:rsidRDefault="000D7A77" w:rsidP="000D7A77">
      <w:pPr>
        <w:pStyle w:val="Output"/>
        <w:rPr>
          <w:color w:val="4C483D" w:themeColor="text2"/>
        </w:rPr>
      </w:pPr>
    </w:p>
    <w:p w14:paraId="6D9EAB1B" w14:textId="77777777" w:rsidR="000D7A77" w:rsidRPr="000D7A77" w:rsidRDefault="000D7A77" w:rsidP="000D7A77">
      <w:pPr>
        <w:pStyle w:val="Output"/>
        <w:rPr>
          <w:color w:val="4C483D" w:themeColor="text2"/>
        </w:rPr>
      </w:pPr>
      <w:r w:rsidRPr="000D7A77">
        <w:rPr>
          <w:bCs/>
          <w:color w:val="7F0055"/>
        </w:rPr>
        <w:t>class</w:t>
      </w:r>
      <w:r w:rsidRPr="000D7A77">
        <w:t xml:space="preserve"> Consumer </w:t>
      </w:r>
      <w:r w:rsidRPr="000D7A77">
        <w:rPr>
          <w:bCs/>
          <w:color w:val="7F0055"/>
        </w:rPr>
        <w:t>extends</w:t>
      </w:r>
      <w:r w:rsidRPr="000D7A77">
        <w:t xml:space="preserve"> Thread {</w:t>
      </w:r>
    </w:p>
    <w:p w14:paraId="7B171308" w14:textId="77777777" w:rsidR="000D7A77" w:rsidRPr="000D7A77" w:rsidRDefault="000D7A77" w:rsidP="000D7A77">
      <w:pPr>
        <w:pStyle w:val="Output"/>
        <w:rPr>
          <w:color w:val="4C483D" w:themeColor="text2"/>
        </w:rPr>
      </w:pPr>
      <w:r w:rsidRPr="000D7A77">
        <w:tab/>
      </w:r>
      <w:r w:rsidRPr="000D7A77">
        <w:rPr>
          <w:bCs/>
          <w:color w:val="7F0055"/>
        </w:rPr>
        <w:t>private</w:t>
      </w:r>
      <w:r w:rsidRPr="000D7A77">
        <w:t xml:space="preserve"> BlockingQueue&lt;Integer&gt; </w:t>
      </w:r>
      <w:r w:rsidRPr="000D7A77">
        <w:rPr>
          <w:color w:val="0000C0"/>
        </w:rPr>
        <w:t>sharedQueue</w:t>
      </w:r>
      <w:r w:rsidRPr="000D7A77">
        <w:t>;</w:t>
      </w:r>
    </w:p>
    <w:p w14:paraId="3F420D39" w14:textId="77777777" w:rsidR="000D7A77" w:rsidRPr="000D7A77" w:rsidRDefault="000D7A77" w:rsidP="000D7A77">
      <w:pPr>
        <w:pStyle w:val="Output"/>
        <w:rPr>
          <w:color w:val="4C483D" w:themeColor="text2"/>
        </w:rPr>
      </w:pPr>
    </w:p>
    <w:p w14:paraId="64020C29" w14:textId="77777777" w:rsidR="000D7A77" w:rsidRPr="000D7A77" w:rsidRDefault="000D7A77" w:rsidP="000D7A77">
      <w:pPr>
        <w:pStyle w:val="Output"/>
        <w:rPr>
          <w:color w:val="4C483D" w:themeColor="text2"/>
        </w:rPr>
      </w:pPr>
      <w:r w:rsidRPr="000D7A77">
        <w:tab/>
      </w:r>
      <w:r w:rsidRPr="000D7A77">
        <w:rPr>
          <w:bCs/>
          <w:color w:val="7F0055"/>
        </w:rPr>
        <w:t>public</w:t>
      </w:r>
      <w:r w:rsidRPr="000D7A77">
        <w:t xml:space="preserve"> Consumer(BlockingQueue&lt;Integer&gt; </w:t>
      </w:r>
      <w:r w:rsidRPr="000D7A77">
        <w:rPr>
          <w:color w:val="6A3E3E"/>
        </w:rPr>
        <w:t>aQueue</w:t>
      </w:r>
      <w:r w:rsidRPr="000D7A77">
        <w:t>) {</w:t>
      </w:r>
    </w:p>
    <w:p w14:paraId="3D997389" w14:textId="77777777" w:rsidR="000D7A77" w:rsidRPr="000D7A77" w:rsidRDefault="000D7A77" w:rsidP="000D7A77">
      <w:pPr>
        <w:pStyle w:val="Output"/>
        <w:rPr>
          <w:color w:val="4C483D" w:themeColor="text2"/>
        </w:rPr>
      </w:pPr>
      <w:r w:rsidRPr="000D7A77">
        <w:tab/>
      </w:r>
      <w:r w:rsidRPr="000D7A77">
        <w:tab/>
      </w:r>
      <w:r w:rsidRPr="000D7A77">
        <w:rPr>
          <w:bCs/>
          <w:color w:val="7F0055"/>
        </w:rPr>
        <w:t>super</w:t>
      </w:r>
      <w:r w:rsidRPr="000D7A77">
        <w:t>(</w:t>
      </w:r>
      <w:r w:rsidRPr="000D7A77">
        <w:rPr>
          <w:color w:val="2A00FF"/>
        </w:rPr>
        <w:t>"CONSUMER"</w:t>
      </w:r>
      <w:r w:rsidRPr="000D7A77">
        <w:t>);</w:t>
      </w:r>
    </w:p>
    <w:p w14:paraId="42F22529" w14:textId="77777777" w:rsidR="000D7A77" w:rsidRPr="000D7A77" w:rsidRDefault="000D7A77" w:rsidP="000D7A77">
      <w:pPr>
        <w:pStyle w:val="Output"/>
        <w:rPr>
          <w:color w:val="4C483D" w:themeColor="text2"/>
        </w:rPr>
      </w:pPr>
      <w:r w:rsidRPr="000D7A77">
        <w:tab/>
      </w:r>
      <w:r w:rsidRPr="000D7A77">
        <w:tab/>
      </w:r>
      <w:r w:rsidRPr="000D7A77">
        <w:rPr>
          <w:bCs/>
          <w:color w:val="7F0055"/>
        </w:rPr>
        <w:t>this</w:t>
      </w:r>
      <w:r w:rsidRPr="000D7A77">
        <w:t>.</w:t>
      </w:r>
      <w:r w:rsidRPr="000D7A77">
        <w:rPr>
          <w:color w:val="0000C0"/>
        </w:rPr>
        <w:t>sharedQueue</w:t>
      </w:r>
      <w:r w:rsidRPr="000D7A77">
        <w:t xml:space="preserve"> = </w:t>
      </w:r>
      <w:r w:rsidRPr="000D7A77">
        <w:rPr>
          <w:color w:val="6A3E3E"/>
        </w:rPr>
        <w:t>aQueue</w:t>
      </w:r>
      <w:r w:rsidRPr="000D7A77">
        <w:t>;</w:t>
      </w:r>
    </w:p>
    <w:p w14:paraId="35AE9463" w14:textId="6A865483" w:rsidR="000D7A77" w:rsidRPr="000D7A77" w:rsidRDefault="000D7A77" w:rsidP="000D7A77">
      <w:pPr>
        <w:pStyle w:val="Output"/>
        <w:rPr>
          <w:color w:val="4C483D" w:themeColor="text2"/>
        </w:rPr>
      </w:pPr>
      <w:r w:rsidRPr="000D7A77">
        <w:tab/>
        <w:t>}</w:t>
      </w:r>
    </w:p>
    <w:p w14:paraId="057F7D53" w14:textId="77777777" w:rsidR="000D7A77" w:rsidRPr="000D7A77" w:rsidRDefault="000D7A77" w:rsidP="000D7A77">
      <w:pPr>
        <w:pStyle w:val="Output"/>
        <w:rPr>
          <w:color w:val="4C483D" w:themeColor="text2"/>
        </w:rPr>
      </w:pPr>
      <w:r w:rsidRPr="000D7A77">
        <w:tab/>
      </w:r>
      <w:r w:rsidRPr="000D7A77">
        <w:rPr>
          <w:bCs/>
          <w:color w:val="7F0055"/>
        </w:rPr>
        <w:t>public</w:t>
      </w:r>
      <w:r w:rsidRPr="000D7A77">
        <w:t xml:space="preserve"> </w:t>
      </w:r>
      <w:r w:rsidRPr="000D7A77">
        <w:rPr>
          <w:bCs/>
          <w:color w:val="7F0055"/>
        </w:rPr>
        <w:t>void</w:t>
      </w:r>
      <w:r w:rsidRPr="000D7A77">
        <w:t xml:space="preserve"> run() {</w:t>
      </w:r>
    </w:p>
    <w:p w14:paraId="06F78716" w14:textId="77777777" w:rsidR="000D7A77" w:rsidRPr="000D7A77" w:rsidRDefault="000D7A77" w:rsidP="000D7A77">
      <w:pPr>
        <w:pStyle w:val="Output"/>
        <w:rPr>
          <w:color w:val="4C483D" w:themeColor="text2"/>
        </w:rPr>
      </w:pPr>
      <w:r w:rsidRPr="000D7A77">
        <w:tab/>
      </w:r>
      <w:r w:rsidRPr="000D7A77">
        <w:tab/>
      </w:r>
      <w:r w:rsidRPr="000D7A77">
        <w:rPr>
          <w:bCs/>
          <w:color w:val="7F0055"/>
        </w:rPr>
        <w:t>try</w:t>
      </w:r>
      <w:r w:rsidRPr="000D7A77">
        <w:t xml:space="preserve"> {</w:t>
      </w:r>
    </w:p>
    <w:p w14:paraId="610617BB" w14:textId="77777777" w:rsidR="000D7A77" w:rsidRPr="000D7A77" w:rsidRDefault="000D7A77" w:rsidP="000D7A77">
      <w:pPr>
        <w:pStyle w:val="Output"/>
        <w:rPr>
          <w:color w:val="4C483D" w:themeColor="text2"/>
        </w:rPr>
      </w:pPr>
      <w:r w:rsidRPr="000D7A77">
        <w:tab/>
      </w:r>
      <w:r w:rsidRPr="000D7A77">
        <w:tab/>
      </w:r>
      <w:r w:rsidRPr="000D7A77">
        <w:tab/>
      </w:r>
      <w:r w:rsidRPr="000D7A77">
        <w:rPr>
          <w:bCs/>
          <w:color w:val="7F0055"/>
        </w:rPr>
        <w:t>while</w:t>
      </w:r>
      <w:r w:rsidRPr="000D7A77">
        <w:t xml:space="preserve"> (</w:t>
      </w:r>
      <w:r w:rsidRPr="000D7A77">
        <w:rPr>
          <w:bCs/>
          <w:color w:val="7F0055"/>
        </w:rPr>
        <w:t>true</w:t>
      </w:r>
      <w:r w:rsidRPr="000D7A77">
        <w:t>) {</w:t>
      </w:r>
    </w:p>
    <w:p w14:paraId="41C93860" w14:textId="77777777" w:rsidR="000D7A77" w:rsidRPr="000D7A77" w:rsidRDefault="000D7A77" w:rsidP="000D7A77">
      <w:pPr>
        <w:pStyle w:val="Output"/>
        <w:rPr>
          <w:color w:val="4C483D" w:themeColor="text2"/>
        </w:rPr>
      </w:pPr>
      <w:r w:rsidRPr="000D7A77">
        <w:tab/>
      </w:r>
      <w:r w:rsidRPr="000D7A77">
        <w:tab/>
      </w:r>
      <w:r w:rsidRPr="000D7A77">
        <w:tab/>
      </w:r>
      <w:r w:rsidRPr="000D7A77">
        <w:tab/>
        <w:t xml:space="preserve">Integer </w:t>
      </w:r>
      <w:r w:rsidRPr="000D7A77">
        <w:rPr>
          <w:color w:val="6A3E3E"/>
        </w:rPr>
        <w:t>item</w:t>
      </w:r>
      <w:r w:rsidRPr="000D7A77">
        <w:t xml:space="preserve"> = </w:t>
      </w:r>
      <w:r w:rsidRPr="000D7A77">
        <w:rPr>
          <w:color w:val="0000C0"/>
        </w:rPr>
        <w:t>sharedQueue</w:t>
      </w:r>
      <w:r w:rsidRPr="000D7A77">
        <w:t>.take();</w:t>
      </w:r>
    </w:p>
    <w:p w14:paraId="5F8493BD" w14:textId="77777777" w:rsidR="000D7A77" w:rsidRPr="000D7A77" w:rsidRDefault="000D7A77" w:rsidP="000D7A77">
      <w:pPr>
        <w:pStyle w:val="Output"/>
        <w:rPr>
          <w:color w:val="4C483D" w:themeColor="text2"/>
        </w:rPr>
      </w:pPr>
      <w:r w:rsidRPr="000D7A77">
        <w:tab/>
      </w:r>
      <w:r w:rsidRPr="000D7A77">
        <w:tab/>
      </w:r>
      <w:r w:rsidRPr="000D7A77">
        <w:tab/>
      </w:r>
      <w:r w:rsidRPr="000D7A77">
        <w:tab/>
        <w:t>System.</w:t>
      </w:r>
      <w:r w:rsidRPr="000D7A77">
        <w:rPr>
          <w:bCs/>
          <w:i/>
          <w:iCs/>
          <w:color w:val="0000C0"/>
        </w:rPr>
        <w:t>out</w:t>
      </w:r>
      <w:r w:rsidRPr="000D7A77">
        <w:t xml:space="preserve">.println(getName() + </w:t>
      </w:r>
      <w:r w:rsidRPr="000D7A77">
        <w:rPr>
          <w:color w:val="2A00FF"/>
        </w:rPr>
        <w:t>" consumed "</w:t>
      </w:r>
      <w:r w:rsidRPr="000D7A77">
        <w:t xml:space="preserve"> + </w:t>
      </w:r>
      <w:r w:rsidRPr="000D7A77">
        <w:rPr>
          <w:color w:val="6A3E3E"/>
        </w:rPr>
        <w:t>item</w:t>
      </w:r>
      <w:r w:rsidRPr="000D7A77">
        <w:t>);</w:t>
      </w:r>
    </w:p>
    <w:p w14:paraId="7C24A3D5" w14:textId="77777777" w:rsidR="000D7A77" w:rsidRPr="000D7A77" w:rsidRDefault="000D7A77" w:rsidP="000D7A77">
      <w:pPr>
        <w:pStyle w:val="Output"/>
        <w:rPr>
          <w:color w:val="4C483D" w:themeColor="text2"/>
        </w:rPr>
      </w:pPr>
      <w:r w:rsidRPr="000D7A77">
        <w:tab/>
      </w:r>
      <w:r w:rsidRPr="000D7A77">
        <w:tab/>
      </w:r>
      <w:r w:rsidRPr="000D7A77">
        <w:tab/>
        <w:t>}</w:t>
      </w:r>
    </w:p>
    <w:p w14:paraId="24AE0AFB" w14:textId="77777777" w:rsidR="000D7A77" w:rsidRPr="000D7A77" w:rsidRDefault="000D7A77" w:rsidP="000D7A77">
      <w:pPr>
        <w:pStyle w:val="Output"/>
        <w:rPr>
          <w:color w:val="4C483D" w:themeColor="text2"/>
        </w:rPr>
      </w:pPr>
      <w:r w:rsidRPr="000D7A77">
        <w:tab/>
      </w:r>
      <w:r w:rsidRPr="000D7A77">
        <w:tab/>
        <w:t xml:space="preserve">} </w:t>
      </w:r>
      <w:r w:rsidRPr="000D7A77">
        <w:rPr>
          <w:bCs/>
          <w:color w:val="7F0055"/>
        </w:rPr>
        <w:t>catch</w:t>
      </w:r>
      <w:r w:rsidRPr="000D7A77">
        <w:t xml:space="preserve"> (InterruptedException </w:t>
      </w:r>
      <w:r w:rsidRPr="000D7A77">
        <w:rPr>
          <w:color w:val="6A3E3E"/>
        </w:rPr>
        <w:t>e</w:t>
      </w:r>
      <w:r w:rsidRPr="000D7A77">
        <w:t>) {</w:t>
      </w:r>
    </w:p>
    <w:p w14:paraId="43E8088A" w14:textId="77777777" w:rsidR="000D7A77" w:rsidRPr="000D7A77" w:rsidRDefault="000D7A77" w:rsidP="000D7A77">
      <w:pPr>
        <w:pStyle w:val="Output"/>
        <w:rPr>
          <w:color w:val="4C483D" w:themeColor="text2"/>
        </w:rPr>
      </w:pPr>
      <w:r w:rsidRPr="000D7A77">
        <w:tab/>
      </w:r>
      <w:r w:rsidRPr="000D7A77">
        <w:tab/>
      </w:r>
      <w:r w:rsidRPr="000D7A77">
        <w:tab/>
      </w:r>
      <w:r w:rsidRPr="000D7A77">
        <w:rPr>
          <w:color w:val="6A3E3E"/>
        </w:rPr>
        <w:t>e</w:t>
      </w:r>
      <w:r w:rsidRPr="000D7A77">
        <w:t>.printStackTrace();</w:t>
      </w:r>
    </w:p>
    <w:p w14:paraId="379C694E" w14:textId="77777777" w:rsidR="000D7A77" w:rsidRPr="000D7A77" w:rsidRDefault="000D7A77" w:rsidP="000D7A77">
      <w:pPr>
        <w:pStyle w:val="Output"/>
        <w:rPr>
          <w:color w:val="4C483D" w:themeColor="text2"/>
        </w:rPr>
      </w:pPr>
      <w:r w:rsidRPr="000D7A77">
        <w:tab/>
      </w:r>
      <w:r w:rsidRPr="000D7A77">
        <w:tab/>
        <w:t>}</w:t>
      </w:r>
    </w:p>
    <w:p w14:paraId="0680A0A5" w14:textId="77777777" w:rsidR="000D7A77" w:rsidRPr="000D7A77" w:rsidRDefault="000D7A77" w:rsidP="000D7A77">
      <w:pPr>
        <w:pStyle w:val="Output"/>
        <w:rPr>
          <w:color w:val="4C483D" w:themeColor="text2"/>
        </w:rPr>
      </w:pPr>
      <w:r w:rsidRPr="000D7A77">
        <w:tab/>
        <w:t>}</w:t>
      </w:r>
    </w:p>
    <w:p w14:paraId="0F9F7C1D" w14:textId="77777777" w:rsidR="000D7A77" w:rsidRPr="000D7A77" w:rsidRDefault="000D7A77" w:rsidP="000D7A77">
      <w:pPr>
        <w:pStyle w:val="Output"/>
        <w:rPr>
          <w:color w:val="4C483D" w:themeColor="text2"/>
        </w:rPr>
      </w:pPr>
      <w:r w:rsidRPr="000D7A77">
        <w:t>}</w:t>
      </w:r>
    </w:p>
    <w:p w14:paraId="7DCE0824" w14:textId="77777777" w:rsidR="000D7A77" w:rsidRPr="000D7A77" w:rsidRDefault="000D7A77" w:rsidP="000D7A77">
      <w:pPr>
        <w:pStyle w:val="Output"/>
        <w:rPr>
          <w:color w:val="4C483D" w:themeColor="text2"/>
        </w:rPr>
      </w:pPr>
      <w:r w:rsidRPr="000D7A77">
        <w:rPr>
          <w:bCs/>
          <w:color w:val="7F0055"/>
        </w:rPr>
        <w:t>public</w:t>
      </w:r>
      <w:r w:rsidRPr="000D7A77">
        <w:t xml:space="preserve"> </w:t>
      </w:r>
      <w:r w:rsidRPr="000D7A77">
        <w:rPr>
          <w:bCs/>
          <w:color w:val="7F0055"/>
        </w:rPr>
        <w:t>class</w:t>
      </w:r>
      <w:r w:rsidRPr="000D7A77">
        <w:t xml:space="preserve"> BlockingQueueDemo {</w:t>
      </w:r>
    </w:p>
    <w:p w14:paraId="641B3800" w14:textId="77777777" w:rsidR="000D7A77" w:rsidRPr="000D7A77" w:rsidRDefault="000D7A77" w:rsidP="000D7A77">
      <w:pPr>
        <w:pStyle w:val="Output"/>
        <w:rPr>
          <w:color w:val="4C483D" w:themeColor="text2"/>
        </w:rPr>
      </w:pPr>
      <w:r w:rsidRPr="000D7A77">
        <w:tab/>
      </w:r>
      <w:r w:rsidRPr="000D7A77">
        <w:rPr>
          <w:bCs/>
          <w:color w:val="7F0055"/>
        </w:rPr>
        <w:t>public</w:t>
      </w:r>
      <w:r w:rsidRPr="000D7A77">
        <w:t xml:space="preserve"> </w:t>
      </w:r>
      <w:r w:rsidRPr="000D7A77">
        <w:rPr>
          <w:bCs/>
          <w:color w:val="7F0055"/>
        </w:rPr>
        <w:t>static</w:t>
      </w:r>
      <w:r w:rsidRPr="000D7A77">
        <w:t xml:space="preserve"> </w:t>
      </w:r>
      <w:r w:rsidRPr="000D7A77">
        <w:rPr>
          <w:bCs/>
          <w:color w:val="7F0055"/>
        </w:rPr>
        <w:t>void</w:t>
      </w:r>
      <w:r w:rsidRPr="000D7A77">
        <w:t xml:space="preserve"> main(String[] </w:t>
      </w:r>
      <w:r w:rsidRPr="000D7A77">
        <w:rPr>
          <w:color w:val="6A3E3E"/>
        </w:rPr>
        <w:t>args</w:t>
      </w:r>
      <w:r w:rsidRPr="000D7A77">
        <w:t>) {</w:t>
      </w:r>
    </w:p>
    <w:p w14:paraId="034039A3" w14:textId="77777777" w:rsidR="000D7A77" w:rsidRPr="000D7A77" w:rsidRDefault="000D7A77" w:rsidP="000D7A77">
      <w:pPr>
        <w:pStyle w:val="Output"/>
        <w:rPr>
          <w:color w:val="4C483D" w:themeColor="text2"/>
        </w:rPr>
      </w:pPr>
      <w:r w:rsidRPr="000D7A77">
        <w:tab/>
      </w:r>
      <w:r w:rsidRPr="000D7A77">
        <w:tab/>
        <w:t xml:space="preserve">BlockingQueue&lt;Integer&gt; </w:t>
      </w:r>
      <w:r w:rsidRPr="000D7A77">
        <w:rPr>
          <w:color w:val="6A3E3E"/>
        </w:rPr>
        <w:t>sharedQ</w:t>
      </w:r>
      <w:r w:rsidRPr="000D7A77">
        <w:t xml:space="preserve"> = </w:t>
      </w:r>
      <w:r w:rsidRPr="000D7A77">
        <w:rPr>
          <w:bCs/>
          <w:color w:val="7F0055"/>
        </w:rPr>
        <w:t>new</w:t>
      </w:r>
      <w:r w:rsidRPr="000D7A77">
        <w:t xml:space="preserve"> LinkedBlockingQueue&lt;Integer&gt;();</w:t>
      </w:r>
    </w:p>
    <w:p w14:paraId="51EFC954" w14:textId="77777777" w:rsidR="000D7A77" w:rsidRPr="000D7A77" w:rsidRDefault="000D7A77" w:rsidP="000D7A77">
      <w:pPr>
        <w:pStyle w:val="Output"/>
        <w:rPr>
          <w:color w:val="4C483D" w:themeColor="text2"/>
        </w:rPr>
      </w:pPr>
      <w:r w:rsidRPr="000D7A77">
        <w:tab/>
      </w:r>
      <w:r w:rsidRPr="000D7A77">
        <w:tab/>
        <w:t xml:space="preserve">Producer </w:t>
      </w:r>
      <w:r w:rsidRPr="000D7A77">
        <w:rPr>
          <w:color w:val="6A3E3E"/>
        </w:rPr>
        <w:t>p</w:t>
      </w:r>
      <w:r w:rsidRPr="000D7A77">
        <w:t xml:space="preserve"> = </w:t>
      </w:r>
      <w:r w:rsidRPr="000D7A77">
        <w:rPr>
          <w:bCs/>
          <w:color w:val="7F0055"/>
        </w:rPr>
        <w:t>new</w:t>
      </w:r>
      <w:r w:rsidRPr="000D7A77">
        <w:t xml:space="preserve"> Producer(</w:t>
      </w:r>
      <w:r w:rsidRPr="000D7A77">
        <w:rPr>
          <w:color w:val="6A3E3E"/>
        </w:rPr>
        <w:t>sharedQ</w:t>
      </w:r>
      <w:r w:rsidRPr="000D7A77">
        <w:t>);</w:t>
      </w:r>
    </w:p>
    <w:p w14:paraId="770B6E50" w14:textId="77777777" w:rsidR="000D7A77" w:rsidRPr="000D7A77" w:rsidRDefault="000D7A77" w:rsidP="000D7A77">
      <w:pPr>
        <w:pStyle w:val="Output"/>
        <w:rPr>
          <w:color w:val="4C483D" w:themeColor="text2"/>
        </w:rPr>
      </w:pPr>
      <w:r w:rsidRPr="000D7A77">
        <w:tab/>
      </w:r>
      <w:r w:rsidRPr="000D7A77">
        <w:tab/>
        <w:t xml:space="preserve">Consumer </w:t>
      </w:r>
      <w:r w:rsidRPr="000D7A77">
        <w:rPr>
          <w:color w:val="6A3E3E"/>
        </w:rPr>
        <w:t>c</w:t>
      </w:r>
      <w:r w:rsidRPr="000D7A77">
        <w:t xml:space="preserve"> = </w:t>
      </w:r>
      <w:r w:rsidRPr="000D7A77">
        <w:rPr>
          <w:bCs/>
          <w:color w:val="7F0055"/>
        </w:rPr>
        <w:t>new</w:t>
      </w:r>
      <w:r w:rsidRPr="000D7A77">
        <w:t xml:space="preserve"> Consumer(</w:t>
      </w:r>
      <w:r w:rsidRPr="000D7A77">
        <w:rPr>
          <w:color w:val="6A3E3E"/>
        </w:rPr>
        <w:t>sharedQ</w:t>
      </w:r>
      <w:r w:rsidRPr="000D7A77">
        <w:t>);</w:t>
      </w:r>
    </w:p>
    <w:p w14:paraId="0C93D8E5" w14:textId="77777777" w:rsidR="000D7A77" w:rsidRPr="000D7A77" w:rsidRDefault="000D7A77" w:rsidP="000D7A77">
      <w:pPr>
        <w:pStyle w:val="Output"/>
        <w:rPr>
          <w:color w:val="4C483D" w:themeColor="text2"/>
        </w:rPr>
      </w:pPr>
      <w:r w:rsidRPr="000D7A77">
        <w:tab/>
      </w:r>
      <w:r w:rsidRPr="000D7A77">
        <w:tab/>
      </w:r>
      <w:r w:rsidRPr="000D7A77">
        <w:rPr>
          <w:color w:val="6A3E3E"/>
        </w:rPr>
        <w:t>p</w:t>
      </w:r>
      <w:r w:rsidRPr="000D7A77">
        <w:t>.start();</w:t>
      </w:r>
    </w:p>
    <w:p w14:paraId="1EF476FA" w14:textId="77777777" w:rsidR="000D7A77" w:rsidRPr="000D7A77" w:rsidRDefault="000D7A77" w:rsidP="000D7A77">
      <w:pPr>
        <w:pStyle w:val="Output"/>
        <w:rPr>
          <w:color w:val="4C483D" w:themeColor="text2"/>
        </w:rPr>
      </w:pPr>
      <w:r w:rsidRPr="000D7A77">
        <w:tab/>
      </w:r>
      <w:r w:rsidRPr="000D7A77">
        <w:tab/>
      </w:r>
      <w:r w:rsidRPr="000D7A77">
        <w:rPr>
          <w:color w:val="6A3E3E"/>
        </w:rPr>
        <w:t>c</w:t>
      </w:r>
      <w:r w:rsidRPr="000D7A77">
        <w:t>.start();</w:t>
      </w:r>
    </w:p>
    <w:p w14:paraId="238507A0" w14:textId="77777777" w:rsidR="000D7A77" w:rsidRPr="000D7A77" w:rsidRDefault="000D7A77" w:rsidP="000D7A77">
      <w:pPr>
        <w:pStyle w:val="Output"/>
        <w:rPr>
          <w:color w:val="4C483D" w:themeColor="text2"/>
        </w:rPr>
      </w:pPr>
      <w:r w:rsidRPr="000D7A77">
        <w:tab/>
        <w:t>}</w:t>
      </w:r>
    </w:p>
    <w:p w14:paraId="41823E72" w14:textId="77777777" w:rsidR="000D7A77" w:rsidRPr="000D7A77" w:rsidRDefault="000D7A77" w:rsidP="000D7A77">
      <w:pPr>
        <w:pStyle w:val="Output"/>
        <w:rPr>
          <w:color w:val="4C483D" w:themeColor="text2"/>
        </w:rPr>
      </w:pPr>
      <w:r w:rsidRPr="000D7A77">
        <w:t>}</w:t>
      </w:r>
    </w:p>
    <w:p w14:paraId="5841472E" w14:textId="77777777" w:rsidR="00CD0FC8" w:rsidRDefault="00CD0FC8" w:rsidP="00CD0FC8">
      <w:pPr>
        <w:spacing w:line="240" w:lineRule="auto"/>
      </w:pPr>
    </w:p>
    <w:p w14:paraId="7658B8B5" w14:textId="20709AE5" w:rsidR="002304E3" w:rsidRDefault="009D004C" w:rsidP="006F728B">
      <w:pPr>
        <w:numPr>
          <w:ilvl w:val="0"/>
          <w:numId w:val="154"/>
        </w:numPr>
        <w:tabs>
          <w:tab w:val="num" w:pos="720"/>
        </w:tabs>
      </w:pPr>
      <w:hyperlink r:id="rId312" w:tooltip="Java ArrayBlockingQueue" w:history="1">
        <w:r w:rsidR="00D91BA2" w:rsidRPr="00E93261">
          <w:rPr>
            <w:rStyle w:val="Hyperlink"/>
            <w:b/>
            <w:color w:val="000000" w:themeColor="text1"/>
          </w:rPr>
          <w:t>ArrayBlockingQueue</w:t>
        </w:r>
      </w:hyperlink>
      <w:r w:rsidR="00D91BA2" w:rsidRPr="00E93261">
        <w:t> </w:t>
      </w:r>
      <w:r w:rsidR="00D91BA2" w:rsidRPr="00523AA7">
        <w:t>– a blocking queue class based on bounded Java Array. Once instantiated, cannot be resized.</w:t>
      </w:r>
    </w:p>
    <w:p w14:paraId="6C3BBEB4" w14:textId="0855B26F" w:rsidR="002304E3" w:rsidRDefault="00D91BA2" w:rsidP="006F728B">
      <w:pPr>
        <w:numPr>
          <w:ilvl w:val="0"/>
          <w:numId w:val="154"/>
        </w:numPr>
        <w:tabs>
          <w:tab w:val="num" w:pos="720"/>
        </w:tabs>
      </w:pPr>
      <w:r w:rsidRPr="002304E3">
        <w:rPr>
          <w:b/>
        </w:rPr>
        <w:t>PriorityBlockingQueue</w:t>
      </w:r>
      <w:r w:rsidRPr="00523AA7">
        <w:t xml:space="preserve"> – a priority </w:t>
      </w:r>
      <w:r w:rsidR="00602E5B" w:rsidRPr="00523AA7">
        <w:t>queue-based</w:t>
      </w:r>
      <w:r w:rsidRPr="00523AA7">
        <w:t xml:space="preserve"> blocking queue. It is an unbounded concurrent collection.</w:t>
      </w:r>
    </w:p>
    <w:p w14:paraId="46CE425C" w14:textId="461A8875" w:rsidR="00D91BA2" w:rsidRDefault="00D91BA2" w:rsidP="006F728B">
      <w:pPr>
        <w:pStyle w:val="ListParagraph"/>
        <w:numPr>
          <w:ilvl w:val="0"/>
          <w:numId w:val="154"/>
        </w:numPr>
      </w:pPr>
      <w:r w:rsidRPr="006719A5">
        <w:rPr>
          <w:b/>
        </w:rPr>
        <w:t>LinkedBlockingQueue</w:t>
      </w:r>
      <w:r w:rsidRPr="006719A5">
        <w:t xml:space="preserve"> – an optionally bounded Java concurrent collection. </w:t>
      </w:r>
      <w:r w:rsidR="00E93261">
        <w:t>It o</w:t>
      </w:r>
      <w:r w:rsidRPr="006719A5">
        <w:t>rders elements based on FIFO order.</w:t>
      </w:r>
      <w:r>
        <w:t xml:space="preserve"> </w:t>
      </w:r>
    </w:p>
    <w:p w14:paraId="05655C39" w14:textId="77777777" w:rsidR="00D91BA2" w:rsidRPr="0047540B" w:rsidRDefault="00D91BA2" w:rsidP="000E4144">
      <w:pPr>
        <w:pStyle w:val="Heading30"/>
      </w:pPr>
      <w:r>
        <w:lastRenderedPageBreak/>
        <w:t>Deque - ConcurrentLinkedDeque</w:t>
      </w:r>
    </w:p>
    <w:p w14:paraId="3B0AEB24" w14:textId="6220BA35" w:rsidR="00EF5180" w:rsidRDefault="00D91BA2" w:rsidP="00D91BA2">
      <w:r w:rsidRPr="00894A5E">
        <w:t>ConcurrentLinkedDeque in Java is an </w:t>
      </w:r>
      <w:r w:rsidRPr="00894A5E">
        <w:rPr>
          <w:b/>
          <w:bCs/>
        </w:rPr>
        <w:t>unbounded</w:t>
      </w:r>
      <w:r w:rsidRPr="00894A5E">
        <w:t> thread-safe </w:t>
      </w:r>
      <w:r w:rsidRPr="00894A5E">
        <w:rPr>
          <w:b/>
          <w:bCs/>
        </w:rPr>
        <w:t>Deque</w:t>
      </w:r>
      <w:r w:rsidRPr="00894A5E">
        <w:t> which stores its elements as linked nodes. Since it implements deque interface </w:t>
      </w:r>
      <w:r w:rsidRPr="00894A5E">
        <w:rPr>
          <w:b/>
          <w:bCs/>
        </w:rPr>
        <w:t>ConcurrentLinkedDeque</w:t>
      </w:r>
      <w:r w:rsidRPr="00894A5E">
        <w:t> supports element </w:t>
      </w:r>
      <w:r w:rsidRPr="00894A5E">
        <w:rPr>
          <w:i/>
          <w:iCs/>
        </w:rPr>
        <w:t>insertion and removal at both ends</w:t>
      </w:r>
      <w:r w:rsidRPr="00894A5E">
        <w:t xml:space="preserve">. </w:t>
      </w:r>
    </w:p>
    <w:p w14:paraId="1C947E37" w14:textId="77777777" w:rsidR="00960A9A" w:rsidRDefault="00960A9A" w:rsidP="00960A9A">
      <w:pPr>
        <w:spacing w:line="240" w:lineRule="auto"/>
      </w:pPr>
    </w:p>
    <w:p w14:paraId="1C8F9E32" w14:textId="07BABA3B" w:rsidR="00D91BA2" w:rsidRDefault="00EF5180" w:rsidP="00D91BA2">
      <w:r w:rsidRPr="00EF5180">
        <w:rPr>
          <w:sz w:val="18"/>
          <w:szCs w:val="18"/>
        </w:rPr>
        <w:t>We have methods</w:t>
      </w:r>
      <w:r w:rsidRPr="00EF5180">
        <w:rPr>
          <w:rFonts w:ascii="Consolas" w:hAnsi="Consolas"/>
          <w:b/>
          <w:bCs/>
          <w:sz w:val="16"/>
          <w:szCs w:val="16"/>
        </w:rPr>
        <w:t xml:space="preserve"> </w:t>
      </w:r>
      <w:r w:rsidR="00D91BA2" w:rsidRPr="00EF5180">
        <w:rPr>
          <w:rFonts w:ascii="Consolas" w:hAnsi="Consolas"/>
          <w:b/>
          <w:bCs/>
          <w:sz w:val="18"/>
          <w:szCs w:val="18"/>
        </w:rPr>
        <w:t>addFirst()</w:t>
      </w:r>
      <w:r w:rsidR="00D91BA2" w:rsidRPr="00EF5180">
        <w:rPr>
          <w:rFonts w:ascii="Consolas" w:hAnsi="Consolas"/>
          <w:sz w:val="18"/>
          <w:szCs w:val="18"/>
        </w:rPr>
        <w:t>, </w:t>
      </w:r>
      <w:r w:rsidR="00D91BA2" w:rsidRPr="00EF5180">
        <w:rPr>
          <w:rFonts w:ascii="Consolas" w:hAnsi="Consolas"/>
          <w:b/>
          <w:bCs/>
          <w:sz w:val="18"/>
          <w:szCs w:val="18"/>
        </w:rPr>
        <w:t>addLast()</w:t>
      </w:r>
      <w:r w:rsidR="00D91BA2" w:rsidRPr="00EF5180">
        <w:rPr>
          <w:rFonts w:ascii="Consolas" w:hAnsi="Consolas"/>
          <w:sz w:val="18"/>
          <w:szCs w:val="18"/>
        </w:rPr>
        <w:t>, </w:t>
      </w:r>
      <w:r w:rsidR="00D91BA2" w:rsidRPr="00EF5180">
        <w:rPr>
          <w:rFonts w:ascii="Consolas" w:hAnsi="Consolas"/>
          <w:b/>
          <w:bCs/>
          <w:sz w:val="18"/>
          <w:szCs w:val="18"/>
        </w:rPr>
        <w:t>getFirst()</w:t>
      </w:r>
      <w:r w:rsidR="00D91BA2" w:rsidRPr="00EF5180">
        <w:rPr>
          <w:rFonts w:ascii="Consolas" w:hAnsi="Consolas"/>
          <w:sz w:val="18"/>
          <w:szCs w:val="18"/>
        </w:rPr>
        <w:t>, </w:t>
      </w:r>
      <w:r w:rsidR="00D91BA2" w:rsidRPr="00EF5180">
        <w:rPr>
          <w:rFonts w:ascii="Consolas" w:hAnsi="Consolas"/>
          <w:b/>
          <w:bCs/>
          <w:sz w:val="18"/>
          <w:szCs w:val="18"/>
        </w:rPr>
        <w:t>getLast()</w:t>
      </w:r>
      <w:r w:rsidR="00D91BA2" w:rsidRPr="00EF5180">
        <w:rPr>
          <w:rFonts w:ascii="Consolas" w:hAnsi="Consolas"/>
          <w:sz w:val="18"/>
          <w:szCs w:val="18"/>
        </w:rPr>
        <w:t>, </w:t>
      </w:r>
      <w:r w:rsidR="00D91BA2" w:rsidRPr="00EF5180">
        <w:rPr>
          <w:rFonts w:ascii="Consolas" w:hAnsi="Consolas"/>
          <w:b/>
          <w:bCs/>
          <w:sz w:val="18"/>
          <w:szCs w:val="18"/>
        </w:rPr>
        <w:t>removeFirst()</w:t>
      </w:r>
      <w:r w:rsidR="00D91BA2" w:rsidRPr="00EF5180">
        <w:rPr>
          <w:rFonts w:ascii="Consolas" w:hAnsi="Consolas"/>
          <w:sz w:val="18"/>
          <w:szCs w:val="18"/>
        </w:rPr>
        <w:t>,</w:t>
      </w:r>
      <w:r>
        <w:t xml:space="preserve"> </w:t>
      </w:r>
      <w:r w:rsidR="00D91BA2" w:rsidRPr="00894A5E">
        <w:t> </w:t>
      </w:r>
      <w:r w:rsidR="00D91BA2" w:rsidRPr="00EF5180">
        <w:rPr>
          <w:rFonts w:ascii="Consolas" w:hAnsi="Consolas"/>
        </w:rPr>
        <w:t>removeLast()</w:t>
      </w:r>
      <w:r>
        <w:rPr>
          <w:b/>
          <w:bCs/>
        </w:rPr>
        <w:t xml:space="preserve"> </w:t>
      </w:r>
      <w:r w:rsidR="00D91BA2" w:rsidRPr="00894A5E">
        <w:t> to facilitate operations at both ends.</w:t>
      </w:r>
    </w:p>
    <w:p w14:paraId="21873065" w14:textId="77777777" w:rsidR="00960A9A" w:rsidRPr="00894A5E" w:rsidRDefault="00960A9A" w:rsidP="00D91BA2"/>
    <w:p w14:paraId="4CB4B370" w14:textId="77777777" w:rsidR="00D91BA2" w:rsidRPr="00894A5E" w:rsidRDefault="00D91BA2" w:rsidP="00960A9A">
      <w:pPr>
        <w:spacing w:line="240" w:lineRule="auto"/>
      </w:pPr>
      <w:r w:rsidRPr="00894A5E">
        <w:rPr>
          <w:b/>
          <w:bCs/>
          <w:u w:val="single"/>
        </w:rPr>
        <w:t>Usage of ConcurrentLinkedDeque</w:t>
      </w:r>
    </w:p>
    <w:p w14:paraId="4B54B045" w14:textId="77777777" w:rsidR="00D91BA2" w:rsidRPr="00894A5E" w:rsidRDefault="00D91BA2" w:rsidP="00960A9A">
      <w:r w:rsidRPr="00894A5E">
        <w:t>A ConcurrentLinkedDeque is an appropriate choice when many threads will share access to a common collection as concurrent insertion, removal, and access operations execute safely across multiple threads.</w:t>
      </w:r>
    </w:p>
    <w:p w14:paraId="013F63DD" w14:textId="77777777" w:rsidR="00960A9A" w:rsidRDefault="00960A9A" w:rsidP="00960A9A">
      <w:pPr>
        <w:spacing w:line="240" w:lineRule="auto"/>
      </w:pPr>
    </w:p>
    <w:p w14:paraId="0AFB2614" w14:textId="25F348DF" w:rsidR="00D91BA2" w:rsidRDefault="00D91BA2" w:rsidP="00960A9A">
      <w:r w:rsidRPr="00894A5E">
        <w:t>Note that it </w:t>
      </w:r>
      <w:r w:rsidRPr="00894A5E">
        <w:rPr>
          <w:b/>
          <w:bCs/>
        </w:rPr>
        <w:t>doesn't block</w:t>
      </w:r>
      <w:r w:rsidRPr="00894A5E">
        <w:t> operations as done in the implementation of </w:t>
      </w:r>
      <w:hyperlink r:id="rId313" w:history="1">
        <w:r w:rsidRPr="00894A5E">
          <w:rPr>
            <w:rStyle w:val="Hyperlink"/>
          </w:rPr>
          <w:t>BlockingDequeue interface</w:t>
        </w:r>
      </w:hyperlink>
      <w:r w:rsidR="00FE3C07">
        <w:rPr>
          <w:rStyle w:val="Hyperlink"/>
        </w:rPr>
        <w:t xml:space="preserve"> </w:t>
      </w:r>
      <w:r w:rsidRPr="00894A5E">
        <w:t>like </w:t>
      </w:r>
      <w:hyperlink r:id="rId314" w:history="1">
        <w:r w:rsidRPr="00894A5E">
          <w:rPr>
            <w:rStyle w:val="Hyperlink"/>
          </w:rPr>
          <w:t>LinkedBlockingDeque</w:t>
        </w:r>
      </w:hyperlink>
      <w:r w:rsidRPr="00894A5E">
        <w:t>. So there are no putFirst(), takeFirst() or putLast(), takeLast() methods which will wait if required.</w:t>
      </w:r>
    </w:p>
    <w:p w14:paraId="5FF08D07" w14:textId="77777777" w:rsidR="00D91BA2" w:rsidRPr="00894A5E" w:rsidRDefault="00D91BA2" w:rsidP="00D91BA2"/>
    <w:p w14:paraId="2A5F357D" w14:textId="77777777" w:rsidR="00D91BA2" w:rsidRDefault="00D91BA2" w:rsidP="00FA07C9">
      <w:pPr>
        <w:pStyle w:val="Heading2"/>
      </w:pPr>
      <w:bookmarkStart w:id="124" w:name="_Toc94350677"/>
      <w:r>
        <w:t>Java.util.Arrays</w:t>
      </w:r>
      <w:bookmarkEnd w:id="124"/>
      <w:r>
        <w:t xml:space="preserve"> </w:t>
      </w:r>
    </w:p>
    <w:p w14:paraId="2193BE20" w14:textId="77777777" w:rsidR="00D91BA2" w:rsidRDefault="00D91BA2" w:rsidP="00960A9A">
      <w:r w:rsidRPr="00CE5891">
        <w:t>This class contains various methods for manipulating arrays (such as sorting and searching). This class also contains a static factory that allows arrays to be viewed as lists.</w:t>
      </w:r>
    </w:p>
    <w:p w14:paraId="3BF19091" w14:textId="77777777" w:rsidR="00D91BA2" w:rsidRPr="00EE25CD" w:rsidRDefault="00D91BA2" w:rsidP="006F728B">
      <w:pPr>
        <w:pStyle w:val="ListParagraph"/>
        <w:numPr>
          <w:ilvl w:val="0"/>
          <w:numId w:val="184"/>
        </w:numPr>
        <w:rPr>
          <w:b/>
          <w:color w:val="FF0000"/>
        </w:rPr>
      </w:pPr>
      <w:r w:rsidRPr="00EE25CD">
        <w:rPr>
          <w:b/>
          <w:color w:val="FF0000"/>
        </w:rPr>
        <w:t>Arrays to list</w:t>
      </w:r>
    </w:p>
    <w:p w14:paraId="3D43D455" w14:textId="77777777" w:rsidR="00D91BA2" w:rsidRPr="00EE25CD" w:rsidRDefault="00D91BA2" w:rsidP="006F728B">
      <w:pPr>
        <w:pStyle w:val="ListParagraph"/>
        <w:numPr>
          <w:ilvl w:val="0"/>
          <w:numId w:val="184"/>
        </w:numPr>
        <w:rPr>
          <w:b/>
          <w:color w:val="FF0000"/>
        </w:rPr>
      </w:pPr>
      <w:r w:rsidRPr="00EE25CD">
        <w:rPr>
          <w:b/>
          <w:color w:val="FF0000"/>
        </w:rPr>
        <w:t xml:space="preserve">Sorting &amp; Searching </w:t>
      </w:r>
    </w:p>
    <w:p w14:paraId="6E35898F" w14:textId="496BFE5E" w:rsidR="00D91BA2" w:rsidRDefault="00D91BA2" w:rsidP="006F728B">
      <w:pPr>
        <w:pStyle w:val="ListParagraph"/>
        <w:numPr>
          <w:ilvl w:val="0"/>
          <w:numId w:val="184"/>
        </w:numPr>
        <w:rPr>
          <w:b/>
          <w:color w:val="FF0000"/>
        </w:rPr>
      </w:pPr>
      <w:r w:rsidRPr="00EE25CD">
        <w:rPr>
          <w:b/>
          <w:color w:val="FF0000"/>
        </w:rPr>
        <w:t>Copying &amp; filling</w:t>
      </w:r>
    </w:p>
    <w:p w14:paraId="4F0A2E45" w14:textId="77777777" w:rsidR="00393638" w:rsidRPr="00EE25CD" w:rsidRDefault="00393638" w:rsidP="00393638">
      <w:pPr>
        <w:pStyle w:val="ListParagraph"/>
        <w:ind w:left="1080"/>
        <w:rPr>
          <w:b/>
          <w:color w:val="FF0000"/>
        </w:rPr>
      </w:pPr>
    </w:p>
    <w:p w14:paraId="16EB1422" w14:textId="77777777" w:rsidR="00D91BA2" w:rsidRDefault="00D91BA2" w:rsidP="006F728B">
      <w:pPr>
        <w:pStyle w:val="ListParagraph"/>
        <w:numPr>
          <w:ilvl w:val="0"/>
          <w:numId w:val="155"/>
        </w:numPr>
      </w:pPr>
      <w:r w:rsidRPr="00AA2400">
        <w:rPr>
          <w:b/>
          <w:bCs/>
        </w:rPr>
        <w:t>public static String toString(int[] a)</w:t>
      </w:r>
      <w:r w:rsidRPr="001406BA">
        <w:t> The string representation consists of a list of the array’s elements, enclosed in square brackets (“[]”).</w:t>
      </w:r>
    </w:p>
    <w:p w14:paraId="53702674" w14:textId="77777777" w:rsidR="00D91BA2" w:rsidRPr="00E41406" w:rsidRDefault="00D91BA2" w:rsidP="00D91BA2">
      <w:pPr>
        <w:pStyle w:val="Output"/>
        <w:ind w:left="720"/>
        <w:rPr>
          <w:color w:val="4C483D" w:themeColor="text2"/>
        </w:rPr>
      </w:pPr>
      <w:r w:rsidRPr="00E41406">
        <w:tab/>
      </w:r>
      <w:r w:rsidRPr="00E41406">
        <w:rPr>
          <w:bCs/>
          <w:color w:val="7F0055"/>
        </w:rPr>
        <w:t>public</w:t>
      </w:r>
      <w:r w:rsidRPr="00E41406">
        <w:t xml:space="preserve"> </w:t>
      </w:r>
      <w:r w:rsidRPr="00E41406">
        <w:rPr>
          <w:bCs/>
          <w:color w:val="7F0055"/>
        </w:rPr>
        <w:t>static</w:t>
      </w:r>
      <w:r w:rsidRPr="00E41406">
        <w:t xml:space="preserve"> </w:t>
      </w:r>
      <w:r w:rsidRPr="00E41406">
        <w:rPr>
          <w:bCs/>
          <w:color w:val="7F0055"/>
        </w:rPr>
        <w:t>void</w:t>
      </w:r>
      <w:r w:rsidRPr="00E41406">
        <w:t xml:space="preserve"> main(String[] </w:t>
      </w:r>
      <w:r w:rsidRPr="00E41406">
        <w:rPr>
          <w:color w:val="6A3E3E"/>
        </w:rPr>
        <w:t>args</w:t>
      </w:r>
      <w:r w:rsidRPr="00E41406">
        <w:t xml:space="preserve">) </w:t>
      </w:r>
      <w:r w:rsidRPr="00E41406">
        <w:rPr>
          <w:bCs/>
          <w:color w:val="7F0055"/>
        </w:rPr>
        <w:t>throws</w:t>
      </w:r>
      <w:r w:rsidRPr="00E41406">
        <w:t xml:space="preserve"> Exception {</w:t>
      </w:r>
      <w:r w:rsidRPr="00E41406">
        <w:tab/>
      </w:r>
      <w:r w:rsidRPr="00E41406">
        <w:tab/>
        <w:t xml:space="preserve"> </w:t>
      </w:r>
    </w:p>
    <w:p w14:paraId="108022A2" w14:textId="77777777" w:rsidR="00D91BA2" w:rsidRPr="00E41406" w:rsidRDefault="00D91BA2" w:rsidP="00D91BA2">
      <w:pPr>
        <w:pStyle w:val="Output"/>
        <w:ind w:left="720"/>
        <w:rPr>
          <w:color w:val="4C483D" w:themeColor="text2"/>
        </w:rPr>
      </w:pPr>
      <w:r w:rsidRPr="00E41406">
        <w:tab/>
      </w:r>
      <w:r w:rsidRPr="00E41406">
        <w:tab/>
        <w:t xml:space="preserve"> String </w:t>
      </w:r>
      <w:r w:rsidRPr="00E41406">
        <w:rPr>
          <w:color w:val="6A3E3E"/>
        </w:rPr>
        <w:t>a</w:t>
      </w:r>
      <w:r w:rsidRPr="00E41406">
        <w:t>[] = {</w:t>
      </w:r>
      <w:r w:rsidRPr="00E41406">
        <w:rPr>
          <w:color w:val="2A00FF"/>
        </w:rPr>
        <w:t>"a"</w:t>
      </w:r>
      <w:r w:rsidRPr="00E41406">
        <w:t xml:space="preserve">, </w:t>
      </w:r>
      <w:r w:rsidRPr="00E41406">
        <w:rPr>
          <w:color w:val="2A00FF"/>
        </w:rPr>
        <w:t>"b"</w:t>
      </w:r>
      <w:r w:rsidRPr="00E41406">
        <w:t xml:space="preserve">, </w:t>
      </w:r>
      <w:r w:rsidRPr="00E41406">
        <w:rPr>
          <w:color w:val="2A00FF"/>
        </w:rPr>
        <w:t>"c"</w:t>
      </w:r>
      <w:r w:rsidRPr="00E41406">
        <w:t>};</w:t>
      </w:r>
    </w:p>
    <w:p w14:paraId="1EBD694F" w14:textId="77777777" w:rsidR="00D91BA2" w:rsidRPr="00E41406" w:rsidRDefault="00D91BA2" w:rsidP="00D91BA2">
      <w:pPr>
        <w:pStyle w:val="Output"/>
        <w:ind w:left="720"/>
        <w:rPr>
          <w:color w:val="4C483D" w:themeColor="text2"/>
        </w:rPr>
      </w:pPr>
      <w:r w:rsidRPr="00E41406">
        <w:tab/>
      </w:r>
      <w:r w:rsidRPr="00E41406">
        <w:tab/>
        <w:t xml:space="preserve"> System.</w:t>
      </w:r>
      <w:r w:rsidRPr="00E41406">
        <w:rPr>
          <w:bCs/>
          <w:i/>
          <w:iCs/>
          <w:color w:val="0000C0"/>
        </w:rPr>
        <w:t>out</w:t>
      </w:r>
      <w:r w:rsidRPr="00E41406">
        <w:t>.println(</w:t>
      </w:r>
      <w:r w:rsidRPr="00E41406">
        <w:rPr>
          <w:color w:val="2A00FF"/>
        </w:rPr>
        <w:t>"OLD \t :"</w:t>
      </w:r>
      <w:r w:rsidRPr="00E41406">
        <w:t>+</w:t>
      </w:r>
      <w:r w:rsidRPr="00E41406">
        <w:rPr>
          <w:color w:val="6A3E3E"/>
        </w:rPr>
        <w:t>a</w:t>
      </w:r>
      <w:r w:rsidRPr="00E41406">
        <w:t>.toString());</w:t>
      </w:r>
    </w:p>
    <w:p w14:paraId="637DC7F9" w14:textId="77777777" w:rsidR="00D91BA2" w:rsidRPr="00E41406" w:rsidRDefault="00D91BA2" w:rsidP="00D91BA2">
      <w:pPr>
        <w:pStyle w:val="Output"/>
        <w:ind w:left="720"/>
        <w:rPr>
          <w:color w:val="4C483D" w:themeColor="text2"/>
        </w:rPr>
      </w:pPr>
      <w:r w:rsidRPr="00E41406">
        <w:tab/>
      </w:r>
      <w:r w:rsidRPr="00E41406">
        <w:tab/>
        <w:t xml:space="preserve"> System.</w:t>
      </w:r>
      <w:r w:rsidRPr="00E41406">
        <w:rPr>
          <w:bCs/>
          <w:i/>
          <w:iCs/>
          <w:color w:val="0000C0"/>
        </w:rPr>
        <w:t>out</w:t>
      </w:r>
      <w:r w:rsidRPr="00E41406">
        <w:t>.println(</w:t>
      </w:r>
      <w:r w:rsidRPr="00E41406">
        <w:rPr>
          <w:color w:val="2A00FF"/>
        </w:rPr>
        <w:t>"New \t :"</w:t>
      </w:r>
      <w:r w:rsidRPr="00E41406">
        <w:t>+</w:t>
      </w:r>
      <w:r w:rsidRPr="00E41406">
        <w:rPr>
          <w:shd w:val="clear" w:color="auto" w:fill="D4D4D4"/>
        </w:rPr>
        <w:t>Arrays</w:t>
      </w:r>
      <w:r w:rsidRPr="00E41406">
        <w:t>.</w:t>
      </w:r>
      <w:r w:rsidRPr="00E41406">
        <w:rPr>
          <w:i/>
          <w:iCs/>
        </w:rPr>
        <w:t>toString</w:t>
      </w:r>
      <w:r w:rsidRPr="00E41406">
        <w:t>(</w:t>
      </w:r>
      <w:r w:rsidRPr="00E41406">
        <w:rPr>
          <w:color w:val="6A3E3E"/>
        </w:rPr>
        <w:t>a</w:t>
      </w:r>
      <w:r w:rsidRPr="00E41406">
        <w:t>));</w:t>
      </w:r>
    </w:p>
    <w:p w14:paraId="6B6D9836" w14:textId="77777777" w:rsidR="00D91BA2" w:rsidRDefault="00D91BA2" w:rsidP="00D91BA2">
      <w:pPr>
        <w:pStyle w:val="Output"/>
        <w:ind w:left="720"/>
      </w:pPr>
      <w:r w:rsidRPr="00E41406">
        <w:tab/>
        <w:t>}</w:t>
      </w:r>
    </w:p>
    <w:p w14:paraId="66753A03" w14:textId="6BA1ACA8" w:rsidR="00D91BA2" w:rsidRDefault="00D91BA2" w:rsidP="00D91BA2">
      <w:pPr>
        <w:pStyle w:val="Output"/>
        <w:shd w:val="clear" w:color="auto" w:fill="000000" w:themeFill="text1"/>
        <w:ind w:left="720"/>
      </w:pPr>
      <w:r>
        <w:t xml:space="preserve">OLD </w:t>
      </w:r>
      <w:r w:rsidR="00993C56">
        <w:tab/>
        <w:t>: [</w:t>
      </w:r>
      <w:r>
        <w:t>Ljava.lang.String;@6d06d69c</w:t>
      </w:r>
    </w:p>
    <w:p w14:paraId="3A3F8298" w14:textId="03CEFD80" w:rsidR="00D91BA2" w:rsidRDefault="00D91BA2" w:rsidP="00D91BA2">
      <w:pPr>
        <w:pStyle w:val="Output"/>
        <w:shd w:val="clear" w:color="auto" w:fill="000000" w:themeFill="text1"/>
        <w:ind w:left="720"/>
      </w:pPr>
      <w:r>
        <w:t xml:space="preserve">New </w:t>
      </w:r>
      <w:r w:rsidR="00993C56">
        <w:tab/>
        <w:t>: [</w:t>
      </w:r>
      <w:r>
        <w:t>a, b, c]</w:t>
      </w:r>
    </w:p>
    <w:p w14:paraId="3181E493" w14:textId="77777777" w:rsidR="00D91BA2" w:rsidRPr="00E41406" w:rsidRDefault="00D91BA2" w:rsidP="00D91BA2">
      <w:pPr>
        <w:pStyle w:val="ListParagraph"/>
      </w:pPr>
    </w:p>
    <w:p w14:paraId="5F2AAFB2" w14:textId="77777777" w:rsidR="00D91BA2" w:rsidRDefault="00D91BA2" w:rsidP="006F728B">
      <w:pPr>
        <w:pStyle w:val="ListParagraph"/>
        <w:numPr>
          <w:ilvl w:val="0"/>
          <w:numId w:val="155"/>
        </w:numPr>
      </w:pPr>
      <w:r w:rsidRPr="00AA2400">
        <w:rPr>
          <w:b/>
          <w:bCs/>
        </w:rPr>
        <w:t xml:space="preserve">public static List asList(T… a) - </w:t>
      </w:r>
      <w:r w:rsidRPr="00AA2400">
        <w:rPr>
          <w:bCs/>
        </w:rPr>
        <w:t xml:space="preserve">This method returns a </w:t>
      </w:r>
      <w:r w:rsidRPr="00AA2400">
        <w:rPr>
          <w:b/>
          <w:bCs/>
        </w:rPr>
        <w:t>fixed-size list</w:t>
      </w:r>
      <w:r w:rsidRPr="00AA2400">
        <w:rPr>
          <w:bCs/>
        </w:rPr>
        <w:t xml:space="preserve"> backed by the specified array</w:t>
      </w:r>
      <w:r w:rsidRPr="00AA2400">
        <w:rPr>
          <w:b/>
          <w:bCs/>
        </w:rPr>
        <w:t>.</w:t>
      </w:r>
      <w:r w:rsidRPr="00AA2400">
        <w:rPr>
          <w:rFonts w:ascii="Helvetica" w:hAnsi="Helvetica"/>
          <w:color w:val="000000"/>
          <w:sz w:val="23"/>
          <w:szCs w:val="23"/>
          <w:shd w:val="clear" w:color="auto" w:fill="FFFFFF"/>
        </w:rPr>
        <w:t xml:space="preserve"> </w:t>
      </w:r>
      <w:r w:rsidRPr="006E696E">
        <w:rPr>
          <w:b/>
          <w:bCs/>
          <w:color w:val="FF0000"/>
        </w:rPr>
        <w:t>adding or removing elements from the list aren’t allowed</w:t>
      </w:r>
      <w:r w:rsidRPr="00AA2400">
        <w:rPr>
          <w:bCs/>
        </w:rPr>
        <w:t xml:space="preserve"> on th</w:t>
      </w:r>
      <w:r>
        <w:rPr>
          <w:bCs/>
        </w:rPr>
        <w:t>is created list,</w:t>
      </w:r>
      <w:r w:rsidRPr="00AA2400">
        <w:rPr>
          <w:bCs/>
        </w:rPr>
        <w:t xml:space="preserve"> you can only read or overwrite the elements</w:t>
      </w:r>
    </w:p>
    <w:p w14:paraId="03A326C5" w14:textId="77777777" w:rsidR="00D91BA2" w:rsidRPr="00E41406" w:rsidRDefault="00D91BA2" w:rsidP="00960A9A">
      <w:pPr>
        <w:pStyle w:val="ListParagraph"/>
        <w:spacing w:line="240" w:lineRule="auto"/>
      </w:pPr>
    </w:p>
    <w:p w14:paraId="251304A5" w14:textId="77777777" w:rsidR="00D91BA2" w:rsidRPr="001406BA" w:rsidRDefault="00D91BA2" w:rsidP="006F728B">
      <w:pPr>
        <w:pStyle w:val="ListParagraph"/>
        <w:numPr>
          <w:ilvl w:val="0"/>
          <w:numId w:val="155"/>
        </w:numPr>
      </w:pPr>
      <w:r w:rsidRPr="00AA2400">
        <w:rPr>
          <w:b/>
          <w:bCs/>
        </w:rPr>
        <w:t>public static void sort(int[] a) </w:t>
      </w:r>
      <w:r w:rsidRPr="001406BA">
        <w:t>– Sorts the specified array into ascending numerical order.</w:t>
      </w:r>
    </w:p>
    <w:p w14:paraId="65A606CE" w14:textId="77777777" w:rsidR="00D91BA2" w:rsidRPr="001406BA" w:rsidRDefault="00D91BA2" w:rsidP="006F728B">
      <w:pPr>
        <w:pStyle w:val="ListParagraph"/>
        <w:numPr>
          <w:ilvl w:val="0"/>
          <w:numId w:val="155"/>
        </w:numPr>
      </w:pPr>
      <w:r w:rsidRPr="00AA2400">
        <w:rPr>
          <w:b/>
          <w:bCs/>
        </w:rPr>
        <w:t>public static void sort(int[] a, int fromIndex, int toIndex)</w:t>
      </w:r>
      <w:r w:rsidRPr="001406BA">
        <w:t> If we wish to sort a specified range of the array into ascending order. </w:t>
      </w:r>
    </w:p>
    <w:p w14:paraId="2D5FF703" w14:textId="77777777" w:rsidR="00D91BA2" w:rsidRPr="00E41406" w:rsidRDefault="00D91BA2" w:rsidP="00960A9A">
      <w:pPr>
        <w:pStyle w:val="ListParagraph"/>
        <w:spacing w:line="240" w:lineRule="auto"/>
      </w:pPr>
    </w:p>
    <w:p w14:paraId="5593F053" w14:textId="77777777" w:rsidR="00D91BA2" w:rsidRDefault="00D91BA2" w:rsidP="006F728B">
      <w:pPr>
        <w:pStyle w:val="ListParagraph"/>
        <w:numPr>
          <w:ilvl w:val="0"/>
          <w:numId w:val="155"/>
        </w:numPr>
      </w:pPr>
      <w:r w:rsidRPr="00E41406">
        <w:rPr>
          <w:b/>
          <w:bCs/>
        </w:rPr>
        <w:t>public static int binarySearch(int[] a, int key)</w:t>
      </w:r>
      <w:r w:rsidRPr="001406BA">
        <w:t> Returns an int value for the index of the specified key in the specified array. Returns a negative number if the specified key is not found in the array.</w:t>
      </w:r>
    </w:p>
    <w:p w14:paraId="27778FDF" w14:textId="77777777" w:rsidR="00D91BA2" w:rsidRDefault="00D91BA2" w:rsidP="00D91BA2">
      <w:pPr>
        <w:pStyle w:val="ListParagraph"/>
      </w:pPr>
    </w:p>
    <w:p w14:paraId="30D7312F" w14:textId="77777777" w:rsidR="00D91BA2" w:rsidRPr="001406BA" w:rsidRDefault="00D91BA2" w:rsidP="006F728B">
      <w:pPr>
        <w:pStyle w:val="ListParagraph"/>
        <w:numPr>
          <w:ilvl w:val="0"/>
          <w:numId w:val="155"/>
        </w:numPr>
      </w:pPr>
      <w:r w:rsidRPr="00AA2400">
        <w:rPr>
          <w:b/>
          <w:bCs/>
        </w:rPr>
        <w:t>public static int[] copyOf(int[] original, int newLength)</w:t>
      </w:r>
      <w:r w:rsidRPr="001406BA">
        <w:t> Copies the specified array and length. It truncates the array if provided length is smaller and pads if provided.</w:t>
      </w:r>
    </w:p>
    <w:p w14:paraId="4A86A360" w14:textId="77777777" w:rsidR="00D91BA2" w:rsidRDefault="00D91BA2" w:rsidP="006F728B">
      <w:pPr>
        <w:pStyle w:val="ListParagraph"/>
        <w:numPr>
          <w:ilvl w:val="0"/>
          <w:numId w:val="155"/>
        </w:numPr>
      </w:pPr>
      <w:r w:rsidRPr="00AA2400">
        <w:rPr>
          <w:b/>
          <w:bCs/>
        </w:rPr>
        <w:lastRenderedPageBreak/>
        <w:t>public static int[] copyOfRange(int[] original, int from, int to)</w:t>
      </w:r>
      <w:r w:rsidRPr="001406BA">
        <w:t> Copies the specified range of the specified array into a new array</w:t>
      </w:r>
    </w:p>
    <w:p w14:paraId="2A3688C5" w14:textId="77777777" w:rsidR="00D91BA2" w:rsidRPr="001406BA" w:rsidRDefault="00D91BA2" w:rsidP="00D91BA2">
      <w:pPr>
        <w:pStyle w:val="ListParagraph"/>
      </w:pPr>
    </w:p>
    <w:p w14:paraId="0929C0D1" w14:textId="77777777" w:rsidR="00D91BA2" w:rsidRPr="00D53281" w:rsidRDefault="00D91BA2" w:rsidP="006F728B">
      <w:pPr>
        <w:pStyle w:val="ListParagraph"/>
        <w:numPr>
          <w:ilvl w:val="0"/>
          <w:numId w:val="155"/>
        </w:numPr>
      </w:pPr>
      <w:r w:rsidRPr="00AA2400">
        <w:rPr>
          <w:b/>
          <w:bCs/>
        </w:rPr>
        <w:t>public static void fill(int[] a, int val) </w:t>
      </w:r>
      <w:r w:rsidRPr="00D53281">
        <w:t>Fills all elements of the specified array with the specified value.</w:t>
      </w:r>
    </w:p>
    <w:p w14:paraId="21D6BDD6" w14:textId="77777777" w:rsidR="00D91BA2" w:rsidRDefault="00D91BA2" w:rsidP="006F728B">
      <w:pPr>
        <w:pStyle w:val="ListParagraph"/>
        <w:numPr>
          <w:ilvl w:val="0"/>
          <w:numId w:val="155"/>
        </w:numPr>
      </w:pPr>
      <w:r w:rsidRPr="00AA2400">
        <w:rPr>
          <w:b/>
          <w:bCs/>
        </w:rPr>
        <w:t>public static void fill(int[] a, int fromIndex, int toIndex, int val)</w:t>
      </w:r>
      <w:r w:rsidRPr="00D53281">
        <w:t> – Fills elements of the specified array with the specified value from the fromIndex element, but not including the toIndex element.</w:t>
      </w:r>
    </w:p>
    <w:p w14:paraId="463D7F27" w14:textId="77777777" w:rsidR="00D91BA2" w:rsidRDefault="00D91BA2" w:rsidP="00D91BA2">
      <w:pPr>
        <w:pStyle w:val="ListParagraph"/>
      </w:pPr>
    </w:p>
    <w:p w14:paraId="4043CECA" w14:textId="77777777" w:rsidR="00D91BA2" w:rsidRDefault="009D004C" w:rsidP="006F728B">
      <w:pPr>
        <w:pStyle w:val="ListParagraph"/>
        <w:numPr>
          <w:ilvl w:val="0"/>
          <w:numId w:val="155"/>
        </w:numPr>
        <w:spacing w:line="240" w:lineRule="auto"/>
      </w:pPr>
      <w:hyperlink r:id="rId315" w:history="1">
        <w:r w:rsidR="00D91BA2" w:rsidRPr="003B22AE">
          <w:rPr>
            <w:rStyle w:val="Hyperlink"/>
            <w:b/>
            <w:color w:val="auto"/>
            <w:u w:val="none"/>
          </w:rPr>
          <w:t>static boolean equals(Object[] a, Object[] a2)</w:t>
        </w:r>
      </w:hyperlink>
      <w:r w:rsidR="00D91BA2" w:rsidRPr="00AA2400">
        <w:rPr>
          <w:b/>
        </w:rPr>
        <w:t xml:space="preserve"> - </w:t>
      </w:r>
      <w:r w:rsidR="00D91BA2" w:rsidRPr="00DC5E4F">
        <w:t>It will compare the Content</w:t>
      </w:r>
      <w:r w:rsidR="00D91BA2">
        <w:t xml:space="preserve"> of two arrays </w:t>
      </w:r>
      <w:r w:rsidR="00D91BA2" w:rsidRPr="00DC5E4F">
        <w:t xml:space="preserve"> &amp; must be in same Order</w:t>
      </w:r>
    </w:p>
    <w:p w14:paraId="0460EA23" w14:textId="77777777" w:rsidR="00D91BA2" w:rsidRPr="00DC5E4F" w:rsidRDefault="00D91BA2" w:rsidP="00D91BA2">
      <w:pPr>
        <w:pStyle w:val="Output"/>
        <w:ind w:left="720"/>
        <w:rPr>
          <w:color w:val="4C483D" w:themeColor="text2"/>
        </w:rPr>
      </w:pPr>
      <w:r w:rsidRPr="00DC5E4F">
        <w:tab/>
      </w:r>
      <w:r w:rsidRPr="00DC5E4F">
        <w:rPr>
          <w:bCs/>
          <w:color w:val="7F0055"/>
        </w:rPr>
        <w:t>public</w:t>
      </w:r>
      <w:r w:rsidRPr="00DC5E4F">
        <w:t xml:space="preserve"> </w:t>
      </w:r>
      <w:r w:rsidRPr="00DC5E4F">
        <w:rPr>
          <w:bCs/>
          <w:color w:val="7F0055"/>
        </w:rPr>
        <w:t>static</w:t>
      </w:r>
      <w:r w:rsidRPr="00DC5E4F">
        <w:t xml:space="preserve"> </w:t>
      </w:r>
      <w:r w:rsidRPr="00DC5E4F">
        <w:rPr>
          <w:bCs/>
          <w:color w:val="7F0055"/>
        </w:rPr>
        <w:t>void</w:t>
      </w:r>
      <w:r w:rsidRPr="00DC5E4F">
        <w:t xml:space="preserve"> main(String[] </w:t>
      </w:r>
      <w:r w:rsidRPr="00DC5E4F">
        <w:rPr>
          <w:color w:val="6A3E3E"/>
        </w:rPr>
        <w:t>args</w:t>
      </w:r>
      <w:r w:rsidRPr="00DC5E4F">
        <w:t xml:space="preserve">) </w:t>
      </w:r>
      <w:r w:rsidRPr="00DC5E4F">
        <w:rPr>
          <w:bCs/>
          <w:color w:val="7F0055"/>
        </w:rPr>
        <w:t>throws</w:t>
      </w:r>
      <w:r w:rsidRPr="00DC5E4F">
        <w:t xml:space="preserve"> Exception {</w:t>
      </w:r>
      <w:r w:rsidRPr="00DC5E4F">
        <w:tab/>
      </w:r>
      <w:r w:rsidRPr="00DC5E4F">
        <w:tab/>
        <w:t xml:space="preserve"> </w:t>
      </w:r>
    </w:p>
    <w:p w14:paraId="1502F086" w14:textId="77777777" w:rsidR="00D91BA2" w:rsidRPr="00DC5E4F" w:rsidRDefault="00D91BA2" w:rsidP="00D91BA2">
      <w:pPr>
        <w:pStyle w:val="Output"/>
        <w:ind w:left="720"/>
        <w:rPr>
          <w:color w:val="4C483D" w:themeColor="text2"/>
        </w:rPr>
      </w:pPr>
      <w:r w:rsidRPr="00DC5E4F">
        <w:tab/>
      </w:r>
      <w:r w:rsidRPr="00DC5E4F">
        <w:tab/>
        <w:t xml:space="preserve"> String </w:t>
      </w:r>
      <w:r w:rsidRPr="00DC5E4F">
        <w:rPr>
          <w:color w:val="6A3E3E"/>
        </w:rPr>
        <w:t>a</w:t>
      </w:r>
      <w:r w:rsidRPr="00DC5E4F">
        <w:t>[] = {</w:t>
      </w:r>
      <w:r w:rsidRPr="00DC5E4F">
        <w:rPr>
          <w:color w:val="2A00FF"/>
        </w:rPr>
        <w:t>"a"</w:t>
      </w:r>
      <w:r w:rsidRPr="00DC5E4F">
        <w:t xml:space="preserve">, </w:t>
      </w:r>
      <w:r w:rsidRPr="00DC5E4F">
        <w:rPr>
          <w:color w:val="2A00FF"/>
        </w:rPr>
        <w:t>"b"</w:t>
      </w:r>
      <w:r w:rsidRPr="00DC5E4F">
        <w:t xml:space="preserve">, </w:t>
      </w:r>
      <w:r w:rsidRPr="00DC5E4F">
        <w:rPr>
          <w:color w:val="2A00FF"/>
        </w:rPr>
        <w:t>"c"</w:t>
      </w:r>
      <w:r w:rsidRPr="00DC5E4F">
        <w:t>};</w:t>
      </w:r>
    </w:p>
    <w:p w14:paraId="2CD1F3D0" w14:textId="77777777" w:rsidR="00D91BA2" w:rsidRPr="00DC5E4F" w:rsidRDefault="00D91BA2" w:rsidP="00D91BA2">
      <w:pPr>
        <w:pStyle w:val="Output"/>
        <w:ind w:left="720"/>
        <w:rPr>
          <w:color w:val="4C483D" w:themeColor="text2"/>
        </w:rPr>
      </w:pPr>
      <w:r w:rsidRPr="00DC5E4F">
        <w:tab/>
      </w:r>
      <w:r w:rsidRPr="00DC5E4F">
        <w:tab/>
        <w:t xml:space="preserve"> String </w:t>
      </w:r>
      <w:r w:rsidRPr="00DC5E4F">
        <w:rPr>
          <w:color w:val="6A3E3E"/>
        </w:rPr>
        <w:t>b</w:t>
      </w:r>
      <w:r w:rsidRPr="00DC5E4F">
        <w:t>[] = {</w:t>
      </w:r>
      <w:r w:rsidRPr="00DC5E4F">
        <w:rPr>
          <w:color w:val="2A00FF"/>
        </w:rPr>
        <w:t>"a"</w:t>
      </w:r>
      <w:r w:rsidRPr="00DC5E4F">
        <w:t xml:space="preserve">, </w:t>
      </w:r>
      <w:r w:rsidRPr="00DC5E4F">
        <w:rPr>
          <w:color w:val="2A00FF"/>
        </w:rPr>
        <w:t>"b"</w:t>
      </w:r>
      <w:r w:rsidRPr="00DC5E4F">
        <w:t xml:space="preserve">, </w:t>
      </w:r>
      <w:r w:rsidRPr="00DC5E4F">
        <w:rPr>
          <w:color w:val="2A00FF"/>
        </w:rPr>
        <w:t>"c"</w:t>
      </w:r>
      <w:r w:rsidRPr="00DC5E4F">
        <w:t>};</w:t>
      </w:r>
    </w:p>
    <w:p w14:paraId="0D832FB5" w14:textId="77777777" w:rsidR="00D91BA2" w:rsidRPr="00DC5E4F" w:rsidRDefault="00D91BA2" w:rsidP="00D91BA2">
      <w:pPr>
        <w:pStyle w:val="Output"/>
        <w:ind w:left="720"/>
        <w:rPr>
          <w:color w:val="4C483D" w:themeColor="text2"/>
        </w:rPr>
      </w:pPr>
      <w:r w:rsidRPr="00DC5E4F">
        <w:tab/>
      </w:r>
      <w:r w:rsidRPr="00DC5E4F">
        <w:tab/>
        <w:t xml:space="preserve"> String </w:t>
      </w:r>
      <w:r w:rsidRPr="00DC5E4F">
        <w:rPr>
          <w:color w:val="6A3E3E"/>
        </w:rPr>
        <w:t>c</w:t>
      </w:r>
      <w:r w:rsidRPr="00DC5E4F">
        <w:t>[] = {</w:t>
      </w:r>
      <w:r w:rsidRPr="00DC5E4F">
        <w:rPr>
          <w:color w:val="2A00FF"/>
        </w:rPr>
        <w:t>"c"</w:t>
      </w:r>
      <w:r w:rsidRPr="00DC5E4F">
        <w:t xml:space="preserve">, </w:t>
      </w:r>
      <w:r w:rsidRPr="00DC5E4F">
        <w:rPr>
          <w:color w:val="2A00FF"/>
        </w:rPr>
        <w:t>"b"</w:t>
      </w:r>
      <w:r w:rsidRPr="00DC5E4F">
        <w:t xml:space="preserve">, </w:t>
      </w:r>
      <w:r w:rsidRPr="00DC5E4F">
        <w:rPr>
          <w:color w:val="2A00FF"/>
        </w:rPr>
        <w:t>"a"</w:t>
      </w:r>
      <w:r w:rsidRPr="00DC5E4F">
        <w:t>};</w:t>
      </w:r>
    </w:p>
    <w:p w14:paraId="7CC9EE9E" w14:textId="77777777" w:rsidR="00D91BA2" w:rsidRPr="00DC5E4F" w:rsidRDefault="00D91BA2" w:rsidP="00D91BA2">
      <w:pPr>
        <w:pStyle w:val="Output"/>
        <w:ind w:left="720"/>
        <w:rPr>
          <w:color w:val="4C483D" w:themeColor="text2"/>
        </w:rPr>
      </w:pPr>
      <w:r w:rsidRPr="00DC5E4F">
        <w:tab/>
      </w:r>
      <w:r w:rsidRPr="00DC5E4F">
        <w:tab/>
        <w:t xml:space="preserve"> System.</w:t>
      </w:r>
      <w:r w:rsidRPr="00DC5E4F">
        <w:rPr>
          <w:bCs/>
          <w:i/>
          <w:iCs/>
          <w:color w:val="0000C0"/>
        </w:rPr>
        <w:t>out</w:t>
      </w:r>
      <w:r w:rsidRPr="00DC5E4F">
        <w:t>.println(</w:t>
      </w:r>
      <w:r w:rsidRPr="00DC5E4F">
        <w:rPr>
          <w:color w:val="2A00FF"/>
        </w:rPr>
        <w:t>"OLD : "</w:t>
      </w:r>
      <w:r w:rsidRPr="00DC5E4F">
        <w:t>+</w:t>
      </w:r>
      <w:r w:rsidRPr="00DC5E4F">
        <w:rPr>
          <w:color w:val="6A3E3E"/>
        </w:rPr>
        <w:t>a</w:t>
      </w:r>
      <w:r w:rsidRPr="00DC5E4F">
        <w:t>.equals(</w:t>
      </w:r>
      <w:r w:rsidRPr="00DC5E4F">
        <w:rPr>
          <w:color w:val="6A3E3E"/>
        </w:rPr>
        <w:t>b</w:t>
      </w:r>
      <w:r w:rsidRPr="00DC5E4F">
        <w:t>));</w:t>
      </w:r>
    </w:p>
    <w:p w14:paraId="69D4289E" w14:textId="77777777" w:rsidR="00D91BA2" w:rsidRPr="00DC5E4F" w:rsidRDefault="00D91BA2" w:rsidP="00D91BA2">
      <w:pPr>
        <w:pStyle w:val="Output"/>
        <w:ind w:left="720"/>
        <w:rPr>
          <w:color w:val="4C483D" w:themeColor="text2"/>
        </w:rPr>
      </w:pPr>
      <w:r w:rsidRPr="00DC5E4F">
        <w:tab/>
      </w:r>
      <w:r w:rsidRPr="00DC5E4F">
        <w:tab/>
        <w:t xml:space="preserve"> System.</w:t>
      </w:r>
      <w:r w:rsidRPr="00DC5E4F">
        <w:rPr>
          <w:bCs/>
          <w:i/>
          <w:iCs/>
          <w:color w:val="0000C0"/>
        </w:rPr>
        <w:t>out</w:t>
      </w:r>
      <w:r w:rsidRPr="00DC5E4F">
        <w:t>.println(</w:t>
      </w:r>
      <w:r w:rsidRPr="00DC5E4F">
        <w:rPr>
          <w:color w:val="2A00FF"/>
        </w:rPr>
        <w:t>"New : "</w:t>
      </w:r>
      <w:r w:rsidRPr="00DC5E4F">
        <w:t>+Arrays.</w:t>
      </w:r>
      <w:r w:rsidRPr="00DC5E4F">
        <w:rPr>
          <w:i/>
          <w:iCs/>
        </w:rPr>
        <w:t>equals</w:t>
      </w:r>
      <w:r w:rsidRPr="00DC5E4F">
        <w:t>(</w:t>
      </w:r>
      <w:r w:rsidRPr="00DC5E4F">
        <w:rPr>
          <w:color w:val="6A3E3E"/>
        </w:rPr>
        <w:t>a</w:t>
      </w:r>
      <w:r w:rsidRPr="00DC5E4F">
        <w:t xml:space="preserve">, </w:t>
      </w:r>
      <w:r w:rsidRPr="00DC5E4F">
        <w:rPr>
          <w:color w:val="6A3E3E"/>
        </w:rPr>
        <w:t>b</w:t>
      </w:r>
      <w:r w:rsidRPr="00DC5E4F">
        <w:t>));</w:t>
      </w:r>
    </w:p>
    <w:p w14:paraId="0B27341B" w14:textId="77777777" w:rsidR="00D91BA2" w:rsidRPr="00DC5E4F" w:rsidRDefault="00D91BA2" w:rsidP="00D91BA2">
      <w:pPr>
        <w:pStyle w:val="Output"/>
        <w:ind w:left="720"/>
        <w:rPr>
          <w:color w:val="4C483D" w:themeColor="text2"/>
        </w:rPr>
      </w:pPr>
      <w:r w:rsidRPr="00DC5E4F">
        <w:tab/>
      </w:r>
      <w:r w:rsidRPr="00DC5E4F">
        <w:tab/>
        <w:t xml:space="preserve"> System.</w:t>
      </w:r>
      <w:r w:rsidRPr="00DC5E4F">
        <w:rPr>
          <w:bCs/>
          <w:i/>
          <w:iCs/>
          <w:color w:val="0000C0"/>
        </w:rPr>
        <w:t>out</w:t>
      </w:r>
      <w:r w:rsidRPr="00DC5E4F">
        <w:t>.println(</w:t>
      </w:r>
      <w:r w:rsidRPr="00DC5E4F">
        <w:rPr>
          <w:color w:val="2A00FF"/>
        </w:rPr>
        <w:t>"Wrong O</w:t>
      </w:r>
      <w:r>
        <w:rPr>
          <w:color w:val="2A00FF"/>
        </w:rPr>
        <w:t>r</w:t>
      </w:r>
      <w:r w:rsidRPr="00DC5E4F">
        <w:rPr>
          <w:color w:val="2A00FF"/>
        </w:rPr>
        <w:t>der : "</w:t>
      </w:r>
      <w:r w:rsidRPr="00DC5E4F">
        <w:t>+Arrays.</w:t>
      </w:r>
      <w:r w:rsidRPr="00DC5E4F">
        <w:rPr>
          <w:i/>
          <w:iCs/>
        </w:rPr>
        <w:t>equals</w:t>
      </w:r>
      <w:r w:rsidRPr="00DC5E4F">
        <w:t>(</w:t>
      </w:r>
      <w:r w:rsidRPr="00DC5E4F">
        <w:rPr>
          <w:color w:val="6A3E3E"/>
        </w:rPr>
        <w:t>a</w:t>
      </w:r>
      <w:r w:rsidRPr="00DC5E4F">
        <w:t xml:space="preserve">, </w:t>
      </w:r>
      <w:r w:rsidRPr="00DC5E4F">
        <w:rPr>
          <w:color w:val="6A3E3E"/>
        </w:rPr>
        <w:t>c</w:t>
      </w:r>
      <w:r w:rsidRPr="00DC5E4F">
        <w:t>));</w:t>
      </w:r>
    </w:p>
    <w:p w14:paraId="7A06A933" w14:textId="77777777" w:rsidR="00D91BA2" w:rsidRPr="00DC5E4F" w:rsidRDefault="00D91BA2" w:rsidP="00D91BA2">
      <w:pPr>
        <w:pStyle w:val="Output"/>
        <w:ind w:left="720"/>
        <w:rPr>
          <w:color w:val="4C483D" w:themeColor="text2"/>
        </w:rPr>
      </w:pPr>
      <w:r w:rsidRPr="00DC5E4F">
        <w:tab/>
      </w:r>
      <w:r w:rsidRPr="00DC5E4F">
        <w:tab/>
        <w:t xml:space="preserve"> </w:t>
      </w:r>
      <w:r w:rsidRPr="00DC5E4F">
        <w:rPr>
          <w:color w:val="3F7F5F"/>
        </w:rPr>
        <w:t>//It will compare the Content &amp; must be in same Order</w:t>
      </w:r>
    </w:p>
    <w:p w14:paraId="6C960EF9" w14:textId="77777777" w:rsidR="00D91BA2" w:rsidRPr="00DC5E4F" w:rsidRDefault="00D91BA2" w:rsidP="00D91BA2">
      <w:pPr>
        <w:pStyle w:val="Output"/>
        <w:ind w:left="720"/>
        <w:rPr>
          <w:color w:val="4C483D" w:themeColor="text2"/>
        </w:rPr>
      </w:pPr>
      <w:r w:rsidRPr="00DC5E4F">
        <w:tab/>
      </w:r>
      <w:r w:rsidRPr="00DC5E4F">
        <w:tab/>
      </w:r>
      <w:r w:rsidRPr="00DC5E4F">
        <w:rPr>
          <w:u w:val="single"/>
        </w:rPr>
        <w:t>}</w:t>
      </w:r>
      <w:r w:rsidRPr="00DC5E4F">
        <w:t xml:space="preserve">  </w:t>
      </w:r>
    </w:p>
    <w:p w14:paraId="53C953A0" w14:textId="77777777" w:rsidR="00D91BA2" w:rsidRPr="00DC5E4F" w:rsidRDefault="00D91BA2" w:rsidP="00D91BA2">
      <w:pPr>
        <w:pStyle w:val="Output"/>
        <w:shd w:val="clear" w:color="auto" w:fill="000000" w:themeFill="text1"/>
        <w:ind w:left="720"/>
        <w:rPr>
          <w:color w:val="4C483D" w:themeColor="text2"/>
        </w:rPr>
      </w:pPr>
      <w:r w:rsidRPr="00DC5E4F">
        <w:tab/>
        <w:t xml:space="preserve">OLD : </w:t>
      </w:r>
      <w:r w:rsidRPr="00DC5E4F">
        <w:rPr>
          <w:bCs/>
          <w:color w:val="7F0055"/>
        </w:rPr>
        <w:t>false</w:t>
      </w:r>
    </w:p>
    <w:p w14:paraId="6D9A13FD" w14:textId="77777777" w:rsidR="00D91BA2" w:rsidRPr="00DC5E4F" w:rsidRDefault="00D91BA2" w:rsidP="00D91BA2">
      <w:pPr>
        <w:pStyle w:val="Output"/>
        <w:shd w:val="clear" w:color="auto" w:fill="000000" w:themeFill="text1"/>
        <w:ind w:left="720"/>
        <w:rPr>
          <w:color w:val="4C483D" w:themeColor="text2"/>
        </w:rPr>
      </w:pPr>
      <w:r w:rsidRPr="00DC5E4F">
        <w:tab/>
        <w:t xml:space="preserve">New : </w:t>
      </w:r>
      <w:r w:rsidRPr="00DC5E4F">
        <w:rPr>
          <w:bCs/>
          <w:color w:val="7F0055"/>
        </w:rPr>
        <w:t>true</w:t>
      </w:r>
    </w:p>
    <w:p w14:paraId="4AFDBC35" w14:textId="77777777" w:rsidR="00D91BA2" w:rsidRPr="00DC5E4F" w:rsidRDefault="00D91BA2" w:rsidP="00D91BA2">
      <w:pPr>
        <w:pStyle w:val="Output"/>
        <w:shd w:val="clear" w:color="auto" w:fill="000000" w:themeFill="text1"/>
        <w:ind w:left="720"/>
      </w:pPr>
      <w:r w:rsidRPr="00DC5E4F">
        <w:tab/>
        <w:t>Wrong O</w:t>
      </w:r>
      <w:r>
        <w:t>r</w:t>
      </w:r>
      <w:r w:rsidRPr="00DC5E4F">
        <w:t xml:space="preserve">der : </w:t>
      </w:r>
      <w:r w:rsidRPr="00DC5E4F">
        <w:rPr>
          <w:bCs/>
          <w:color w:val="7F0055"/>
        </w:rPr>
        <w:t>false</w:t>
      </w:r>
    </w:p>
    <w:p w14:paraId="032A1B4B" w14:textId="77777777" w:rsidR="00D91BA2" w:rsidRDefault="00D91BA2" w:rsidP="00960A9A">
      <w:pPr>
        <w:spacing w:line="240" w:lineRule="auto"/>
      </w:pPr>
    </w:p>
    <w:p w14:paraId="0165BE27" w14:textId="65B869CB" w:rsidR="00D91BA2" w:rsidRDefault="00D91BA2" w:rsidP="006F728B">
      <w:pPr>
        <w:pStyle w:val="ListParagraph"/>
        <w:numPr>
          <w:ilvl w:val="0"/>
          <w:numId w:val="155"/>
        </w:numPr>
      </w:pPr>
      <w:r w:rsidRPr="003C470E">
        <w:rPr>
          <w:b/>
        </w:rPr>
        <w:t xml:space="preserve">static int hashCode(Object[] a)- </w:t>
      </w:r>
      <w:r>
        <w:t>This method returns a hash code based on the contents of the specified array.</w:t>
      </w:r>
    </w:p>
    <w:p w14:paraId="6EBF7479" w14:textId="77777777" w:rsidR="00920288" w:rsidRPr="00D53281" w:rsidRDefault="00920288" w:rsidP="00920288">
      <w:pPr>
        <w:ind w:left="360"/>
      </w:pPr>
    </w:p>
    <w:p w14:paraId="373C9099" w14:textId="77777777" w:rsidR="00D91BA2" w:rsidRDefault="00D91BA2" w:rsidP="00920288">
      <w:pPr>
        <w:pStyle w:val="Heading2"/>
      </w:pPr>
      <w:bookmarkStart w:id="125" w:name="_Toc94350678"/>
      <w:r>
        <w:t>java.util.Collections class</w:t>
      </w:r>
      <w:bookmarkEnd w:id="125"/>
    </w:p>
    <w:p w14:paraId="2984116C" w14:textId="04021AE6" w:rsidR="00D91BA2" w:rsidRDefault="00D91BA2" w:rsidP="00960A9A">
      <w:r w:rsidRPr="001A7F1A">
        <w:t>This class consists exclusively of static methods that operate on or return collections. It contains polymorphic algorithms that operate on collections, "wrappers", which return a new collection backed by a specified collection, and a few other odds and ends.</w:t>
      </w:r>
    </w:p>
    <w:p w14:paraId="5FCE92B0" w14:textId="77777777" w:rsidR="00960A9A" w:rsidRPr="001A7F1A" w:rsidRDefault="00960A9A" w:rsidP="00D91BA2"/>
    <w:p w14:paraId="4A9D2CC8" w14:textId="77777777" w:rsidR="00D91BA2" w:rsidRDefault="00D91BA2" w:rsidP="00960A9A">
      <w:r w:rsidRPr="001A7F1A">
        <w:t>The methods of this class all throw a </w:t>
      </w:r>
      <w:r w:rsidRPr="001E193A">
        <w:rPr>
          <w:rStyle w:val="0SyntaxPinkChar"/>
        </w:rPr>
        <w:t>NullPointerException</w:t>
      </w:r>
      <w:r w:rsidRPr="001A7F1A">
        <w:t xml:space="preserve"> if the collections or class objects provided to them are </w:t>
      </w:r>
      <w:r w:rsidRPr="001E193A">
        <w:rPr>
          <w:rStyle w:val="0SyntaxPinkChar"/>
        </w:rPr>
        <w:t>null</w:t>
      </w:r>
      <w:r w:rsidRPr="001A7F1A">
        <w:t>.</w:t>
      </w:r>
    </w:p>
    <w:p w14:paraId="0ACBD89D" w14:textId="77777777" w:rsidR="00D91BA2" w:rsidRDefault="00D91BA2" w:rsidP="006F728B">
      <w:pPr>
        <w:pStyle w:val="ListParagraph"/>
        <w:numPr>
          <w:ilvl w:val="0"/>
          <w:numId w:val="184"/>
        </w:numPr>
        <w:rPr>
          <w:b/>
          <w:color w:val="FF0000"/>
        </w:rPr>
      </w:pPr>
      <w:r>
        <w:rPr>
          <w:b/>
          <w:color w:val="FF0000"/>
        </w:rPr>
        <w:t>Create List/Set/Map from Arrays</w:t>
      </w:r>
    </w:p>
    <w:p w14:paraId="4941BE59" w14:textId="287B4B22" w:rsidR="00D91BA2" w:rsidRPr="00EE25CD" w:rsidRDefault="00D91BA2" w:rsidP="006F728B">
      <w:pPr>
        <w:pStyle w:val="ListParagraph"/>
        <w:numPr>
          <w:ilvl w:val="0"/>
          <w:numId w:val="184"/>
        </w:numPr>
        <w:rPr>
          <w:b/>
          <w:color w:val="FF0000"/>
        </w:rPr>
      </w:pPr>
      <w:r>
        <w:rPr>
          <w:b/>
          <w:color w:val="FF0000"/>
        </w:rPr>
        <w:t xml:space="preserve">Converting List/Set/Map to Synchronized &amp; </w:t>
      </w:r>
      <w:r w:rsidRPr="00BC5916">
        <w:rPr>
          <w:b/>
          <w:color w:val="FF0000"/>
        </w:rPr>
        <w:t>unmodifiable</w:t>
      </w:r>
    </w:p>
    <w:p w14:paraId="7A3048D3" w14:textId="77777777" w:rsidR="00D91BA2" w:rsidRPr="00EE25CD" w:rsidRDefault="00D91BA2" w:rsidP="006F728B">
      <w:pPr>
        <w:pStyle w:val="ListParagraph"/>
        <w:numPr>
          <w:ilvl w:val="0"/>
          <w:numId w:val="184"/>
        </w:numPr>
        <w:rPr>
          <w:b/>
          <w:color w:val="FF0000"/>
        </w:rPr>
      </w:pPr>
      <w:r w:rsidRPr="00EE25CD">
        <w:rPr>
          <w:b/>
          <w:color w:val="FF0000"/>
        </w:rPr>
        <w:t xml:space="preserve">Sorting &amp; Searching </w:t>
      </w:r>
    </w:p>
    <w:p w14:paraId="2966C775" w14:textId="5DB7E1B9" w:rsidR="00D91BA2" w:rsidRPr="00960A9A" w:rsidRDefault="00D91BA2" w:rsidP="006F728B">
      <w:pPr>
        <w:pStyle w:val="ListParagraph"/>
        <w:numPr>
          <w:ilvl w:val="0"/>
          <w:numId w:val="184"/>
        </w:numPr>
      </w:pPr>
      <w:r>
        <w:rPr>
          <w:b/>
          <w:color w:val="FF0000"/>
        </w:rPr>
        <w:t>Reverse, shuffle, min,</w:t>
      </w:r>
      <w:r w:rsidR="004C52D3">
        <w:rPr>
          <w:b/>
          <w:color w:val="FF0000"/>
        </w:rPr>
        <w:t xml:space="preserve"> </w:t>
      </w:r>
      <w:r>
        <w:rPr>
          <w:b/>
          <w:color w:val="FF0000"/>
        </w:rPr>
        <w:t>max,</w:t>
      </w:r>
      <w:r w:rsidR="004C52D3">
        <w:rPr>
          <w:b/>
          <w:color w:val="FF0000"/>
        </w:rPr>
        <w:t xml:space="preserve"> </w:t>
      </w:r>
      <w:r>
        <w:rPr>
          <w:b/>
          <w:color w:val="FF0000"/>
        </w:rPr>
        <w:t>copy</w:t>
      </w:r>
    </w:p>
    <w:p w14:paraId="5F1C1C7E" w14:textId="77777777" w:rsidR="00960A9A" w:rsidRDefault="00960A9A" w:rsidP="00960A9A">
      <w:pPr>
        <w:pStyle w:val="ListParagraph"/>
        <w:spacing w:line="240" w:lineRule="auto"/>
        <w:ind w:left="1080"/>
      </w:pPr>
    </w:p>
    <w:p w14:paraId="66FE9045" w14:textId="77777777" w:rsidR="00D91BA2" w:rsidRPr="00960A9A" w:rsidRDefault="00D91BA2" w:rsidP="006F728B">
      <w:pPr>
        <w:pStyle w:val="ListParagraph"/>
        <w:numPr>
          <w:ilvl w:val="0"/>
          <w:numId w:val="157"/>
        </w:numPr>
        <w:spacing w:line="360" w:lineRule="auto"/>
        <w:rPr>
          <w:rFonts w:ascii="Consolas" w:eastAsia="Times New Roman" w:hAnsi="Consolas" w:cs="Times New Roman"/>
          <w:b/>
          <w:color w:val="333333"/>
          <w:sz w:val="18"/>
          <w:szCs w:val="18"/>
          <w:lang w:eastAsia="en-US"/>
        </w:rPr>
      </w:pPr>
      <w:r w:rsidRPr="00960A9A">
        <w:rPr>
          <w:rFonts w:ascii="Consolas" w:eastAsia="Times New Roman" w:hAnsi="Consolas" w:cs="Courier New"/>
          <w:b/>
          <w:color w:val="333333"/>
          <w:sz w:val="18"/>
          <w:szCs w:val="18"/>
          <w:lang w:eastAsia="en-US"/>
        </w:rPr>
        <w:t>List&lt;String&gt; list = List.of("foo", "bar", "baz");</w:t>
      </w:r>
    </w:p>
    <w:p w14:paraId="4EF18CD2" w14:textId="77777777" w:rsidR="00D91BA2" w:rsidRPr="00960A9A" w:rsidRDefault="00D91BA2" w:rsidP="006F728B">
      <w:pPr>
        <w:pStyle w:val="ListParagraph"/>
        <w:numPr>
          <w:ilvl w:val="0"/>
          <w:numId w:val="157"/>
        </w:numPr>
        <w:spacing w:line="360" w:lineRule="auto"/>
        <w:rPr>
          <w:rFonts w:ascii="Consolas" w:eastAsia="Times New Roman" w:hAnsi="Consolas" w:cs="Times New Roman"/>
          <w:b/>
          <w:color w:val="333333"/>
          <w:sz w:val="18"/>
          <w:szCs w:val="18"/>
          <w:lang w:eastAsia="en-US"/>
        </w:rPr>
      </w:pPr>
      <w:r w:rsidRPr="00960A9A">
        <w:rPr>
          <w:rFonts w:ascii="Consolas" w:eastAsia="Times New Roman" w:hAnsi="Consolas" w:cs="Courier New"/>
          <w:b/>
          <w:color w:val="333333"/>
          <w:sz w:val="18"/>
          <w:szCs w:val="18"/>
          <w:lang w:eastAsia="en-US"/>
        </w:rPr>
        <w:t>Set&lt;String&gt; set</w:t>
      </w:r>
      <w:r w:rsidRPr="00960A9A">
        <w:rPr>
          <w:rFonts w:ascii="Consolas" w:eastAsia="Times New Roman" w:hAnsi="Consolas" w:cs="Times New Roman"/>
          <w:b/>
          <w:color w:val="333333"/>
          <w:sz w:val="18"/>
          <w:szCs w:val="18"/>
          <w:lang w:eastAsia="en-US"/>
        </w:rPr>
        <w:t xml:space="preserve"> </w:t>
      </w:r>
      <w:r w:rsidRPr="00960A9A">
        <w:rPr>
          <w:rFonts w:ascii="Consolas" w:eastAsia="Times New Roman" w:hAnsi="Consolas" w:cs="Courier New"/>
          <w:b/>
          <w:color w:val="333333"/>
          <w:sz w:val="18"/>
          <w:szCs w:val="18"/>
          <w:lang w:eastAsia="en-US"/>
        </w:rPr>
        <w:t>= Set.of("foo", "bar", "baz");</w:t>
      </w:r>
    </w:p>
    <w:p w14:paraId="23B42164" w14:textId="77777777" w:rsidR="00D91BA2" w:rsidRPr="00960A9A" w:rsidRDefault="00D91BA2" w:rsidP="006F728B">
      <w:pPr>
        <w:pStyle w:val="ListParagraph"/>
        <w:numPr>
          <w:ilvl w:val="0"/>
          <w:numId w:val="157"/>
        </w:numPr>
        <w:spacing w:line="360" w:lineRule="auto"/>
        <w:rPr>
          <w:rStyle w:val="HTMLCode"/>
          <w:rFonts w:ascii="Consolas" w:eastAsiaTheme="minorEastAsia" w:hAnsi="Consolas"/>
          <w:b/>
          <w:sz w:val="18"/>
          <w:szCs w:val="18"/>
        </w:rPr>
      </w:pPr>
      <w:r w:rsidRPr="00960A9A">
        <w:rPr>
          <w:rStyle w:val="HTMLCode"/>
          <w:rFonts w:ascii="Consolas" w:eastAsiaTheme="minorEastAsia" w:hAnsi="Consolas"/>
          <w:b/>
          <w:sz w:val="18"/>
          <w:szCs w:val="18"/>
        </w:rPr>
        <w:t>Map&lt;String, String&gt; map = Map.of("foo", "a", "bar", "b", "baz", "c");</w:t>
      </w:r>
    </w:p>
    <w:p w14:paraId="5071CFA5" w14:textId="77777777" w:rsidR="00D91BA2" w:rsidRPr="00B81077" w:rsidRDefault="00D91BA2" w:rsidP="00D91BA2">
      <w:pPr>
        <w:pStyle w:val="Output"/>
        <w:rPr>
          <w:rFonts w:cs="Times New Roman"/>
          <w:sz w:val="21"/>
          <w:szCs w:val="21"/>
          <w:lang w:eastAsia="en-US"/>
        </w:rPr>
      </w:pPr>
      <w:r w:rsidRPr="00B81077">
        <w:rPr>
          <w:lang w:eastAsia="en-US"/>
        </w:rPr>
        <w:t>Map&lt;String, String&gt; map = Map.ofEntries(</w:t>
      </w:r>
    </w:p>
    <w:p w14:paraId="3937D05F" w14:textId="77777777" w:rsidR="00D91BA2" w:rsidRPr="00B81077" w:rsidRDefault="00D91BA2" w:rsidP="00D91BA2">
      <w:pPr>
        <w:pStyle w:val="Output"/>
        <w:rPr>
          <w:rFonts w:cs="Times New Roman"/>
          <w:sz w:val="21"/>
          <w:szCs w:val="21"/>
          <w:lang w:eastAsia="en-US"/>
        </w:rPr>
      </w:pPr>
      <w:r w:rsidRPr="00B81077">
        <w:rPr>
          <w:lang w:eastAsia="en-US"/>
        </w:rPr>
        <w:t>  new</w:t>
      </w:r>
      <w:r w:rsidRPr="00B81077">
        <w:rPr>
          <w:rFonts w:cs="Times New Roman"/>
          <w:sz w:val="21"/>
          <w:szCs w:val="21"/>
          <w:lang w:eastAsia="en-US"/>
        </w:rPr>
        <w:t xml:space="preserve"> </w:t>
      </w:r>
      <w:r w:rsidRPr="00B81077">
        <w:rPr>
          <w:lang w:eastAsia="en-US"/>
        </w:rPr>
        <w:t>AbstractMap.SimpleEntry&lt;&gt;("foo", "a"),</w:t>
      </w:r>
    </w:p>
    <w:p w14:paraId="2D41A7C7" w14:textId="77777777" w:rsidR="00D91BA2" w:rsidRPr="00B81077" w:rsidRDefault="00D91BA2" w:rsidP="00D91BA2">
      <w:pPr>
        <w:pStyle w:val="Output"/>
        <w:rPr>
          <w:rFonts w:cs="Times New Roman"/>
          <w:sz w:val="21"/>
          <w:szCs w:val="21"/>
          <w:lang w:eastAsia="en-US"/>
        </w:rPr>
      </w:pPr>
      <w:r w:rsidRPr="00B81077">
        <w:rPr>
          <w:lang w:eastAsia="en-US"/>
        </w:rPr>
        <w:t>  new</w:t>
      </w:r>
      <w:r w:rsidRPr="00B81077">
        <w:rPr>
          <w:rFonts w:cs="Times New Roman"/>
          <w:sz w:val="21"/>
          <w:szCs w:val="21"/>
          <w:lang w:eastAsia="en-US"/>
        </w:rPr>
        <w:t xml:space="preserve"> </w:t>
      </w:r>
      <w:r w:rsidRPr="00B81077">
        <w:rPr>
          <w:lang w:eastAsia="en-US"/>
        </w:rPr>
        <w:t>AbstractMap.SimpleEntry&lt;&gt;("bar", "b"),</w:t>
      </w:r>
    </w:p>
    <w:p w14:paraId="4ACE39E9" w14:textId="77777777" w:rsidR="00D91BA2" w:rsidRPr="00B81077" w:rsidRDefault="00D91BA2" w:rsidP="00D91BA2">
      <w:pPr>
        <w:pStyle w:val="Output"/>
        <w:rPr>
          <w:rFonts w:cs="Times New Roman"/>
          <w:sz w:val="21"/>
          <w:szCs w:val="21"/>
          <w:lang w:eastAsia="en-US"/>
        </w:rPr>
      </w:pPr>
      <w:r w:rsidRPr="00B81077">
        <w:rPr>
          <w:lang w:eastAsia="en-US"/>
        </w:rPr>
        <w:t>  new</w:t>
      </w:r>
      <w:r w:rsidRPr="00B81077">
        <w:rPr>
          <w:rFonts w:cs="Times New Roman"/>
          <w:sz w:val="21"/>
          <w:szCs w:val="21"/>
          <w:lang w:eastAsia="en-US"/>
        </w:rPr>
        <w:t xml:space="preserve"> </w:t>
      </w:r>
      <w:r w:rsidRPr="00B81077">
        <w:rPr>
          <w:lang w:eastAsia="en-US"/>
        </w:rPr>
        <w:t>AbstractMap.SimpleEntry&lt;&gt;("baz", "c"));</w:t>
      </w:r>
    </w:p>
    <w:p w14:paraId="64907775" w14:textId="6B1C506C" w:rsidR="00D91BA2" w:rsidRDefault="00D91BA2" w:rsidP="006F728B">
      <w:pPr>
        <w:numPr>
          <w:ilvl w:val="0"/>
          <w:numId w:val="156"/>
        </w:numPr>
        <w:spacing w:line="240" w:lineRule="auto"/>
      </w:pPr>
      <w:r w:rsidRPr="001A7F1A">
        <w:rPr>
          <w:b/>
          <w:bCs/>
        </w:rPr>
        <w:t>static void sort(List list1):</w:t>
      </w:r>
      <w:r w:rsidRPr="001A7F1A">
        <w:t> Sorts the list </w:t>
      </w:r>
      <w:r w:rsidRPr="001A7F1A">
        <w:rPr>
          <w:b/>
          <w:bCs/>
        </w:rPr>
        <w:t>list1</w:t>
      </w:r>
      <w:r w:rsidRPr="001A7F1A">
        <w:t> into ascending order according to the natural sequence (a before b or 1 before 2) of the elements.</w:t>
      </w:r>
    </w:p>
    <w:p w14:paraId="38462EBA" w14:textId="77777777" w:rsidR="00112B54" w:rsidRPr="001A7F1A" w:rsidRDefault="00112B54" w:rsidP="00112B54">
      <w:pPr>
        <w:spacing w:line="240" w:lineRule="auto"/>
        <w:ind w:left="360"/>
      </w:pPr>
    </w:p>
    <w:p w14:paraId="1543BF37" w14:textId="0E934627" w:rsidR="00D91BA2" w:rsidRDefault="00D91BA2" w:rsidP="006F728B">
      <w:pPr>
        <w:numPr>
          <w:ilvl w:val="0"/>
          <w:numId w:val="156"/>
        </w:numPr>
        <w:spacing w:line="240" w:lineRule="auto"/>
      </w:pPr>
      <w:r w:rsidRPr="003C470E">
        <w:rPr>
          <w:b/>
          <w:bCs/>
        </w:rPr>
        <w:lastRenderedPageBreak/>
        <w:t xml:space="preserve">static int binarySearch(List </w:t>
      </w:r>
      <w:r w:rsidR="006B1721">
        <w:rPr>
          <w:b/>
          <w:bCs/>
        </w:rPr>
        <w:t>list</w:t>
      </w:r>
      <w:r w:rsidRPr="003C470E">
        <w:rPr>
          <w:b/>
          <w:bCs/>
        </w:rPr>
        <w:t>, Object ob):</w:t>
      </w:r>
      <w:r w:rsidRPr="001A7F1A">
        <w:t> Searches the </w:t>
      </w:r>
      <w:r w:rsidRPr="003C470E">
        <w:rPr>
          <w:b/>
          <w:bCs/>
        </w:rPr>
        <w:t>ob</w:t>
      </w:r>
      <w:r w:rsidRPr="001A7F1A">
        <w:t> in the list </w:t>
      </w:r>
      <w:r w:rsidRPr="003C470E">
        <w:rPr>
          <w:b/>
          <w:bCs/>
        </w:rPr>
        <w:t>list</w:t>
      </w:r>
      <w:r w:rsidRPr="001A7F1A">
        <w:t>. Returns the index of the element </w:t>
      </w:r>
      <w:r w:rsidRPr="003C470E">
        <w:rPr>
          <w:b/>
          <w:bCs/>
        </w:rPr>
        <w:t>obj</w:t>
      </w:r>
      <w:r w:rsidRPr="001A7F1A">
        <w:t xml:space="preserve">. Before applying this method, </w:t>
      </w:r>
      <w:r w:rsidRPr="009B31B9">
        <w:rPr>
          <w:b/>
        </w:rPr>
        <w:t>the elements must be sorted</w:t>
      </w:r>
      <w:r w:rsidRPr="001A7F1A">
        <w:t xml:space="preserve"> earlier with </w:t>
      </w:r>
      <w:r w:rsidRPr="003C470E">
        <w:rPr>
          <w:b/>
          <w:bCs/>
        </w:rPr>
        <w:t>sort()</w:t>
      </w:r>
      <w:r w:rsidRPr="001A7F1A">
        <w:t> method</w:t>
      </w:r>
    </w:p>
    <w:p w14:paraId="499F1579" w14:textId="77777777" w:rsidR="00960A9A" w:rsidRDefault="00960A9A" w:rsidP="00960A9A">
      <w:pPr>
        <w:spacing w:line="240" w:lineRule="auto"/>
        <w:ind w:left="360"/>
      </w:pPr>
    </w:p>
    <w:p w14:paraId="630B502F" w14:textId="66937B7C" w:rsidR="00D91BA2" w:rsidRDefault="00D91BA2" w:rsidP="006F728B">
      <w:pPr>
        <w:numPr>
          <w:ilvl w:val="0"/>
          <w:numId w:val="156"/>
        </w:numPr>
        <w:spacing w:line="240" w:lineRule="auto"/>
      </w:pPr>
      <w:r w:rsidRPr="009B3EFF">
        <w:rPr>
          <w:b/>
          <w:bCs/>
        </w:rPr>
        <w:t>static Collection synchronizedCollection(Collection col1):</w:t>
      </w:r>
      <w:r w:rsidRPr="001A7F1A">
        <w:t> Returns a synchronized version of collection </w:t>
      </w:r>
      <w:r w:rsidRPr="009B3EFF">
        <w:rPr>
          <w:b/>
          <w:bCs/>
        </w:rPr>
        <w:t>col1</w:t>
      </w:r>
      <w:r w:rsidRPr="001A7F1A">
        <w:t xml:space="preserve">. It is used for thread-safe </w:t>
      </w:r>
      <w:r w:rsidR="00112B54" w:rsidRPr="001A7F1A">
        <w:t>operations</w:t>
      </w:r>
      <w:r w:rsidR="00112B54">
        <w:t>. We</w:t>
      </w:r>
      <w:r>
        <w:t xml:space="preserve"> have following specific </w:t>
      </w:r>
      <w:r w:rsidRPr="001A7F1A">
        <w:t xml:space="preserve">Methods like </w:t>
      </w:r>
    </w:p>
    <w:p w14:paraId="4410058C" w14:textId="77777777" w:rsidR="00D91BA2" w:rsidRPr="009F21E0" w:rsidRDefault="00D91BA2" w:rsidP="006F728B">
      <w:pPr>
        <w:pStyle w:val="ListParagraph"/>
        <w:numPr>
          <w:ilvl w:val="0"/>
          <w:numId w:val="185"/>
        </w:numPr>
        <w:spacing w:line="240" w:lineRule="auto"/>
      </w:pPr>
      <w:r w:rsidRPr="001A7C65">
        <w:rPr>
          <w:b/>
        </w:rPr>
        <w:t>synchronizedList()</w:t>
      </w:r>
    </w:p>
    <w:p w14:paraId="7BD26E53" w14:textId="5D0A1F3D" w:rsidR="00D91BA2" w:rsidRPr="001A7C65" w:rsidRDefault="00D91BA2" w:rsidP="006F728B">
      <w:pPr>
        <w:pStyle w:val="ListParagraph"/>
        <w:numPr>
          <w:ilvl w:val="0"/>
          <w:numId w:val="185"/>
        </w:numPr>
        <w:spacing w:line="240" w:lineRule="auto"/>
      </w:pPr>
      <w:r>
        <w:rPr>
          <w:b/>
        </w:rPr>
        <w:t>synchronizedSet()</w:t>
      </w:r>
    </w:p>
    <w:p w14:paraId="5EA02BCD" w14:textId="6C397DA5" w:rsidR="00D91BA2" w:rsidRDefault="00D91BA2" w:rsidP="006F728B">
      <w:pPr>
        <w:pStyle w:val="ListParagraph"/>
        <w:numPr>
          <w:ilvl w:val="0"/>
          <w:numId w:val="186"/>
        </w:numPr>
        <w:spacing w:line="240" w:lineRule="auto"/>
      </w:pPr>
      <w:r w:rsidRPr="006B1721">
        <w:rPr>
          <w:b/>
        </w:rPr>
        <w:t>synchronizedMap</w:t>
      </w:r>
      <w:r w:rsidR="006B1721" w:rsidRPr="006B1721">
        <w:rPr>
          <w:b/>
        </w:rPr>
        <w:t>()., etc</w:t>
      </w:r>
    </w:p>
    <w:p w14:paraId="1BB135AB" w14:textId="77777777" w:rsidR="00960A9A" w:rsidRDefault="00960A9A" w:rsidP="00960A9A">
      <w:pPr>
        <w:pStyle w:val="ListParagraph"/>
        <w:spacing w:line="240" w:lineRule="auto"/>
        <w:ind w:left="1080"/>
      </w:pPr>
    </w:p>
    <w:p w14:paraId="41BD4E9C" w14:textId="546DD242" w:rsidR="00D91BA2" w:rsidRDefault="00D91BA2" w:rsidP="00960A9A">
      <w:pPr>
        <w:spacing w:line="240" w:lineRule="auto"/>
      </w:pPr>
      <w:r>
        <w:rPr>
          <w:b/>
          <w:bCs/>
        </w:rPr>
        <w:t xml:space="preserve">4. </w:t>
      </w:r>
      <w:r w:rsidRPr="001A7F1A">
        <w:rPr>
          <w:b/>
          <w:bCs/>
        </w:rPr>
        <w:t>static Collection unmodifiableCollection(Collection col1):</w:t>
      </w:r>
      <w:r w:rsidRPr="001A7F1A">
        <w:t> </w:t>
      </w:r>
      <w:r>
        <w:t>make</w:t>
      </w:r>
      <w:r w:rsidRPr="001A7F1A">
        <w:t xml:space="preserve"> an</w:t>
      </w:r>
      <w:r>
        <w:t>y Collection to</w:t>
      </w:r>
      <w:r w:rsidRPr="001A7F1A">
        <w:t xml:space="preserve"> unmodifiable (read-only) version of </w:t>
      </w:r>
      <w:r w:rsidRPr="001A7F1A">
        <w:rPr>
          <w:b/>
          <w:bCs/>
        </w:rPr>
        <w:t>col</w:t>
      </w:r>
      <w:r w:rsidR="00112B54">
        <w:rPr>
          <w:b/>
          <w:bCs/>
        </w:rPr>
        <w:t>l</w:t>
      </w:r>
      <w:r>
        <w:rPr>
          <w:b/>
          <w:bCs/>
        </w:rPr>
        <w:t>ection</w:t>
      </w:r>
      <w:r w:rsidRPr="001A7F1A">
        <w:t>. Any methods like add() or remove(), if applied throws </w:t>
      </w:r>
      <w:hyperlink r:id="rId316" w:history="1">
        <w:r w:rsidRPr="008D6660">
          <w:rPr>
            <w:rStyle w:val="Hyperlink"/>
            <w:b/>
          </w:rPr>
          <w:t>UnsupportedOperationException</w:t>
        </w:r>
      </w:hyperlink>
      <w:r w:rsidRPr="008D6660">
        <w:t xml:space="preserve"> </w:t>
      </w:r>
      <w:r>
        <w:t xml:space="preserve">We have following specific </w:t>
      </w:r>
      <w:r w:rsidRPr="001A7F1A">
        <w:t xml:space="preserve">Methods like </w:t>
      </w:r>
    </w:p>
    <w:p w14:paraId="167D892C" w14:textId="77777777" w:rsidR="00D91BA2" w:rsidRPr="008D6660" w:rsidRDefault="00D91BA2" w:rsidP="006F728B">
      <w:pPr>
        <w:pStyle w:val="ListParagraph"/>
        <w:numPr>
          <w:ilvl w:val="0"/>
          <w:numId w:val="186"/>
        </w:numPr>
        <w:spacing w:line="240" w:lineRule="auto"/>
        <w:rPr>
          <w:b/>
        </w:rPr>
      </w:pPr>
      <w:r w:rsidRPr="008D6660">
        <w:rPr>
          <w:b/>
        </w:rPr>
        <w:t>unmodifiableList()</w:t>
      </w:r>
    </w:p>
    <w:p w14:paraId="5BE43171" w14:textId="5544109B" w:rsidR="00D91BA2" w:rsidRPr="008D6660" w:rsidRDefault="00D91BA2" w:rsidP="006F728B">
      <w:pPr>
        <w:pStyle w:val="ListParagraph"/>
        <w:numPr>
          <w:ilvl w:val="0"/>
          <w:numId w:val="186"/>
        </w:numPr>
        <w:spacing w:line="240" w:lineRule="auto"/>
        <w:rPr>
          <w:b/>
        </w:rPr>
      </w:pPr>
      <w:r w:rsidRPr="008D6660">
        <w:rPr>
          <w:b/>
        </w:rPr>
        <w:t>unmodifiableSet()</w:t>
      </w:r>
    </w:p>
    <w:p w14:paraId="12498C7D" w14:textId="5FB16E81" w:rsidR="00D91BA2" w:rsidRPr="006B1721" w:rsidRDefault="00D91BA2" w:rsidP="006F728B">
      <w:pPr>
        <w:pStyle w:val="ListParagraph"/>
        <w:numPr>
          <w:ilvl w:val="0"/>
          <w:numId w:val="186"/>
        </w:numPr>
        <w:spacing w:line="240" w:lineRule="auto"/>
        <w:rPr>
          <w:b/>
        </w:rPr>
      </w:pPr>
      <w:r w:rsidRPr="006B1721">
        <w:rPr>
          <w:b/>
        </w:rPr>
        <w:t>unmodifiableMap()., etc</w:t>
      </w:r>
    </w:p>
    <w:p w14:paraId="79DD925D" w14:textId="77777777" w:rsidR="00960A9A" w:rsidRPr="008D6660" w:rsidRDefault="00960A9A" w:rsidP="00960A9A">
      <w:pPr>
        <w:pStyle w:val="ListParagraph"/>
        <w:spacing w:line="240" w:lineRule="auto"/>
        <w:ind w:left="1080"/>
        <w:rPr>
          <w:b/>
        </w:rPr>
      </w:pPr>
    </w:p>
    <w:p w14:paraId="2A9F5574" w14:textId="06EF72C3" w:rsidR="00D91BA2" w:rsidRDefault="00D91BA2" w:rsidP="006F728B">
      <w:pPr>
        <w:numPr>
          <w:ilvl w:val="0"/>
          <w:numId w:val="156"/>
        </w:numPr>
        <w:spacing w:line="240" w:lineRule="auto"/>
      </w:pPr>
      <w:r w:rsidRPr="009B3EFF">
        <w:rPr>
          <w:b/>
          <w:bCs/>
        </w:rPr>
        <w:t>static void reverse(List list1):</w:t>
      </w:r>
      <w:r w:rsidRPr="001A7F1A">
        <w:t> Existing order of the elements in the list </w:t>
      </w:r>
      <w:r w:rsidRPr="009B3EFF">
        <w:rPr>
          <w:b/>
          <w:bCs/>
        </w:rPr>
        <w:t>list1</w:t>
      </w:r>
      <w:r w:rsidRPr="001A7F1A">
        <w:t xml:space="preserve"> are reversed. </w:t>
      </w:r>
    </w:p>
    <w:p w14:paraId="2B125139" w14:textId="77777777" w:rsidR="006B1721" w:rsidRDefault="006B1721" w:rsidP="006B1721">
      <w:pPr>
        <w:spacing w:line="240" w:lineRule="auto"/>
        <w:ind w:left="360"/>
      </w:pPr>
    </w:p>
    <w:p w14:paraId="3D9E05E7" w14:textId="78C2BBE3" w:rsidR="00D91BA2" w:rsidRDefault="00D91BA2" w:rsidP="006F728B">
      <w:pPr>
        <w:numPr>
          <w:ilvl w:val="0"/>
          <w:numId w:val="156"/>
        </w:numPr>
        <w:spacing w:line="240" w:lineRule="auto"/>
      </w:pPr>
      <w:r w:rsidRPr="003C470E">
        <w:rPr>
          <w:b/>
          <w:bCs/>
        </w:rPr>
        <w:t>static void shuffle(List list1):</w:t>
      </w:r>
      <w:r w:rsidRPr="001A7F1A">
        <w:t> Shuffles the existing elements of </w:t>
      </w:r>
      <w:r w:rsidRPr="003C470E">
        <w:rPr>
          <w:b/>
          <w:bCs/>
        </w:rPr>
        <w:t>list1</w:t>
      </w:r>
      <w:r w:rsidRPr="001A7F1A">
        <w:t> </w:t>
      </w:r>
      <w:r w:rsidRPr="008D6660">
        <w:rPr>
          <w:b/>
          <w:color w:val="FF0000"/>
        </w:rPr>
        <w:t>randomly</w:t>
      </w:r>
      <w:r w:rsidRPr="001A7F1A">
        <w:t>. For repeated execution of the method, elements with different order are obtained.</w:t>
      </w:r>
    </w:p>
    <w:p w14:paraId="61AEFEE8" w14:textId="77777777" w:rsidR="006B1721" w:rsidRPr="001A7F1A" w:rsidRDefault="006B1721" w:rsidP="006B1721">
      <w:pPr>
        <w:spacing w:line="240" w:lineRule="auto"/>
        <w:ind w:left="360"/>
      </w:pPr>
    </w:p>
    <w:p w14:paraId="725542AF" w14:textId="3E53786B" w:rsidR="00D91BA2" w:rsidRDefault="00D91BA2" w:rsidP="006F728B">
      <w:pPr>
        <w:numPr>
          <w:ilvl w:val="0"/>
          <w:numId w:val="156"/>
        </w:numPr>
        <w:spacing w:line="240" w:lineRule="auto"/>
      </w:pPr>
      <w:r w:rsidRPr="001A7F1A">
        <w:rPr>
          <w:b/>
          <w:bCs/>
        </w:rPr>
        <w:t>static void swap(List list1, int index1, int index2):</w:t>
      </w:r>
      <w:r w:rsidRPr="001A7F1A">
        <w:t> List </w:t>
      </w:r>
      <w:r w:rsidRPr="001A7F1A">
        <w:rPr>
          <w:b/>
          <w:bCs/>
        </w:rPr>
        <w:t>list1</w:t>
      </w:r>
      <w:r w:rsidRPr="001A7F1A">
        <w:t> elements at index numbers </w:t>
      </w:r>
      <w:r w:rsidRPr="001A7F1A">
        <w:rPr>
          <w:b/>
          <w:bCs/>
        </w:rPr>
        <w:t>index1</w:t>
      </w:r>
      <w:r w:rsidRPr="001A7F1A">
        <w:t> and </w:t>
      </w:r>
      <w:r w:rsidRPr="001A7F1A">
        <w:rPr>
          <w:b/>
          <w:bCs/>
        </w:rPr>
        <w:t>index2</w:t>
      </w:r>
      <w:r w:rsidRPr="001A7F1A">
        <w:t> are swapped.</w:t>
      </w:r>
    </w:p>
    <w:p w14:paraId="233F6702" w14:textId="77777777" w:rsidR="00960A9A" w:rsidRPr="001A7F1A" w:rsidRDefault="00960A9A" w:rsidP="00960A9A">
      <w:pPr>
        <w:spacing w:line="240" w:lineRule="auto"/>
        <w:ind w:left="360"/>
      </w:pPr>
    </w:p>
    <w:p w14:paraId="4BEC36A0" w14:textId="72F1089A" w:rsidR="00D91BA2" w:rsidRDefault="00D91BA2" w:rsidP="006F728B">
      <w:pPr>
        <w:numPr>
          <w:ilvl w:val="0"/>
          <w:numId w:val="156"/>
        </w:numPr>
        <w:spacing w:line="240" w:lineRule="auto"/>
      </w:pPr>
      <w:r w:rsidRPr="001A7F1A">
        <w:rPr>
          <w:b/>
          <w:bCs/>
        </w:rPr>
        <w:t>static void fill(List list1, Object obj1):</w:t>
      </w:r>
      <w:r w:rsidRPr="001A7F1A">
        <w:t> Replaces all the elements of </w:t>
      </w:r>
      <w:r w:rsidRPr="001A7F1A">
        <w:rPr>
          <w:b/>
          <w:bCs/>
        </w:rPr>
        <w:t>list1</w:t>
      </w:r>
      <w:r w:rsidRPr="001A7F1A">
        <w:t> with </w:t>
      </w:r>
      <w:r w:rsidRPr="001A7F1A">
        <w:rPr>
          <w:b/>
          <w:bCs/>
        </w:rPr>
        <w:t>obj1</w:t>
      </w:r>
      <w:r w:rsidRPr="001A7F1A">
        <w:t>. Earlier elements are lost. This method is used to fill all the elements with the same values.</w:t>
      </w:r>
    </w:p>
    <w:p w14:paraId="23E3FE3F" w14:textId="77777777" w:rsidR="006B1721" w:rsidRPr="001A7F1A" w:rsidRDefault="006B1721" w:rsidP="006B1721">
      <w:pPr>
        <w:spacing w:line="240" w:lineRule="auto"/>
        <w:ind w:left="360"/>
      </w:pPr>
    </w:p>
    <w:p w14:paraId="3FF86620" w14:textId="525F6BCD" w:rsidR="00D91BA2" w:rsidRDefault="00D91BA2" w:rsidP="006F728B">
      <w:pPr>
        <w:numPr>
          <w:ilvl w:val="0"/>
          <w:numId w:val="156"/>
        </w:numPr>
        <w:spacing w:line="240" w:lineRule="auto"/>
      </w:pPr>
      <w:r w:rsidRPr="001A7F1A">
        <w:rPr>
          <w:b/>
          <w:bCs/>
        </w:rPr>
        <w:t>static void copy(List destination1, List source1):</w:t>
      </w:r>
      <w:r w:rsidRPr="001A7F1A">
        <w:t> Copies all the elements of List </w:t>
      </w:r>
      <w:r w:rsidRPr="001A7F1A">
        <w:rPr>
          <w:b/>
          <w:bCs/>
        </w:rPr>
        <w:t>source1</w:t>
      </w:r>
      <w:r w:rsidRPr="001A7F1A">
        <w:t>into the </w:t>
      </w:r>
      <w:r w:rsidRPr="001A7F1A">
        <w:rPr>
          <w:b/>
          <w:bCs/>
        </w:rPr>
        <w:t>destination1</w:t>
      </w:r>
      <w:r w:rsidRPr="001A7F1A">
        <w:t> list. It is like </w:t>
      </w:r>
      <w:hyperlink r:id="rId317" w:history="1">
        <w:r w:rsidRPr="001A7F1A">
          <w:rPr>
            <w:rStyle w:val="Hyperlink"/>
          </w:rPr>
          <w:t>arraycopy()</w:t>
        </w:r>
      </w:hyperlink>
      <w:r w:rsidRPr="001A7F1A">
        <w:t> method.</w:t>
      </w:r>
    </w:p>
    <w:p w14:paraId="31B77A87" w14:textId="77777777" w:rsidR="00960A9A" w:rsidRPr="001A7F1A" w:rsidRDefault="00960A9A" w:rsidP="00960A9A">
      <w:pPr>
        <w:spacing w:line="240" w:lineRule="auto"/>
        <w:ind w:left="360"/>
      </w:pPr>
    </w:p>
    <w:p w14:paraId="3772B6D6" w14:textId="77777777" w:rsidR="00D91BA2" w:rsidRDefault="00D91BA2" w:rsidP="006F728B">
      <w:pPr>
        <w:numPr>
          <w:ilvl w:val="0"/>
          <w:numId w:val="156"/>
        </w:numPr>
        <w:spacing w:line="240" w:lineRule="auto"/>
      </w:pPr>
      <w:r w:rsidRPr="003C470E">
        <w:rPr>
          <w:b/>
          <w:bCs/>
        </w:rPr>
        <w:t>static Object min(Collection col1):</w:t>
      </w:r>
      <w:r w:rsidRPr="001A7F1A">
        <w:t xml:space="preserve"> Returns the element with the minimum value </w:t>
      </w:r>
    </w:p>
    <w:p w14:paraId="46DD0815" w14:textId="6409753C" w:rsidR="00D91BA2" w:rsidRDefault="00D91BA2" w:rsidP="006F728B">
      <w:pPr>
        <w:numPr>
          <w:ilvl w:val="0"/>
          <w:numId w:val="156"/>
        </w:numPr>
        <w:spacing w:line="240" w:lineRule="auto"/>
      </w:pPr>
      <w:r w:rsidRPr="003C470E">
        <w:rPr>
          <w:b/>
          <w:bCs/>
        </w:rPr>
        <w:t>static Object max(Collection col1):</w:t>
      </w:r>
      <w:r w:rsidRPr="001A7F1A">
        <w:t> Returns the element with the maximum value</w:t>
      </w:r>
    </w:p>
    <w:p w14:paraId="59E37B1A" w14:textId="77777777" w:rsidR="00960A9A" w:rsidRPr="001A7F1A" w:rsidRDefault="00960A9A" w:rsidP="00960A9A">
      <w:pPr>
        <w:spacing w:line="240" w:lineRule="auto"/>
        <w:ind w:left="360"/>
      </w:pPr>
    </w:p>
    <w:p w14:paraId="288BED64" w14:textId="430E0985" w:rsidR="00D91BA2" w:rsidRDefault="00D91BA2" w:rsidP="006F728B">
      <w:pPr>
        <w:numPr>
          <w:ilvl w:val="0"/>
          <w:numId w:val="156"/>
        </w:numPr>
        <w:spacing w:line="240" w:lineRule="auto"/>
      </w:pPr>
      <w:r w:rsidRPr="001A7F1A">
        <w:rPr>
          <w:b/>
          <w:bCs/>
        </w:rPr>
        <w:t>static void rotate(List list1, int dist1):</w:t>
      </w:r>
      <w:r w:rsidRPr="001A7F1A">
        <w:t> Rotates the elements in the list </w:t>
      </w:r>
      <w:r w:rsidRPr="001A7F1A">
        <w:rPr>
          <w:b/>
          <w:bCs/>
        </w:rPr>
        <w:t>list1</w:t>
      </w:r>
      <w:r w:rsidRPr="001A7F1A">
        <w:t> by the specified distance </w:t>
      </w:r>
      <w:r w:rsidRPr="001A7F1A">
        <w:rPr>
          <w:b/>
          <w:bCs/>
        </w:rPr>
        <w:t>dist1</w:t>
      </w:r>
      <w:r w:rsidRPr="001A7F1A">
        <w:t>.</w:t>
      </w:r>
    </w:p>
    <w:p w14:paraId="0C900810" w14:textId="77777777" w:rsidR="006B1721" w:rsidRPr="001A7F1A" w:rsidRDefault="006B1721" w:rsidP="006B1721">
      <w:pPr>
        <w:spacing w:line="240" w:lineRule="auto"/>
        <w:ind w:left="360"/>
      </w:pPr>
    </w:p>
    <w:p w14:paraId="1B1ECE0D" w14:textId="5AC948B7" w:rsidR="00D91BA2" w:rsidRDefault="00D91BA2" w:rsidP="006F728B">
      <w:pPr>
        <w:numPr>
          <w:ilvl w:val="0"/>
          <w:numId w:val="156"/>
        </w:numPr>
        <w:spacing w:line="240" w:lineRule="auto"/>
      </w:pPr>
      <w:r w:rsidRPr="001A7F1A">
        <w:rPr>
          <w:b/>
          <w:bCs/>
        </w:rPr>
        <w:t>static boolean replaceAll(List list1, Object oldObj, Object newObj):</w:t>
      </w:r>
      <w:r w:rsidRPr="001A7F1A">
        <w:t> Replaces the old element </w:t>
      </w:r>
      <w:r w:rsidRPr="001A7F1A">
        <w:rPr>
          <w:b/>
          <w:bCs/>
        </w:rPr>
        <w:t>oldObj</w:t>
      </w:r>
      <w:r w:rsidRPr="001A7F1A">
        <w:t> with the new element </w:t>
      </w:r>
      <w:r w:rsidRPr="001A7F1A">
        <w:rPr>
          <w:b/>
          <w:bCs/>
        </w:rPr>
        <w:t>newObj</w:t>
      </w:r>
      <w:r w:rsidRPr="001A7F1A">
        <w:t> in the list </w:t>
      </w:r>
      <w:r w:rsidRPr="001A7F1A">
        <w:rPr>
          <w:b/>
          <w:bCs/>
        </w:rPr>
        <w:t>list1</w:t>
      </w:r>
      <w:r w:rsidRPr="001A7F1A">
        <w:t> (all the occurrences). Returns true when the operation is successful (when the </w:t>
      </w:r>
      <w:r w:rsidRPr="001A7F1A">
        <w:rPr>
          <w:b/>
          <w:bCs/>
        </w:rPr>
        <w:t>oldObj </w:t>
      </w:r>
      <w:r w:rsidRPr="001A7F1A">
        <w:t>exists).</w:t>
      </w:r>
    </w:p>
    <w:p w14:paraId="76F76F97" w14:textId="77777777" w:rsidR="006B1721" w:rsidRPr="001A7F1A" w:rsidRDefault="006B1721" w:rsidP="006B1721">
      <w:pPr>
        <w:spacing w:line="240" w:lineRule="auto"/>
        <w:ind w:left="360"/>
      </w:pPr>
    </w:p>
    <w:p w14:paraId="07D38F75" w14:textId="06F67B67" w:rsidR="00D91BA2" w:rsidRDefault="00D91BA2" w:rsidP="006F728B">
      <w:pPr>
        <w:numPr>
          <w:ilvl w:val="0"/>
          <w:numId w:val="156"/>
        </w:numPr>
        <w:spacing w:line="240" w:lineRule="auto"/>
      </w:pPr>
      <w:r w:rsidRPr="001A7F1A">
        <w:rPr>
          <w:b/>
          <w:bCs/>
        </w:rPr>
        <w:t>static int frequency(Collection col1, Object obj1):</w:t>
      </w:r>
      <w:r w:rsidRPr="001A7F1A">
        <w:t> Checks how many times </w:t>
      </w:r>
      <w:r w:rsidRPr="001A7F1A">
        <w:rPr>
          <w:b/>
          <w:bCs/>
        </w:rPr>
        <w:t>obj1</w:t>
      </w:r>
      <w:r w:rsidRPr="001A7F1A">
        <w:t> exists in collection </w:t>
      </w:r>
      <w:r w:rsidRPr="001A7F1A">
        <w:rPr>
          <w:b/>
          <w:bCs/>
        </w:rPr>
        <w:t>col1</w:t>
      </w:r>
      <w:r w:rsidRPr="001A7F1A">
        <w:t>, returns as an integer value.</w:t>
      </w:r>
    </w:p>
    <w:p w14:paraId="38E8C18F" w14:textId="77777777" w:rsidR="00960A9A" w:rsidRPr="001A7F1A" w:rsidRDefault="00960A9A" w:rsidP="00960A9A">
      <w:pPr>
        <w:spacing w:line="240" w:lineRule="auto"/>
        <w:ind w:left="360"/>
      </w:pPr>
    </w:p>
    <w:p w14:paraId="5A3340F6" w14:textId="2667BD7A" w:rsidR="00D91BA2" w:rsidRDefault="00D91BA2" w:rsidP="006F728B">
      <w:pPr>
        <w:numPr>
          <w:ilvl w:val="0"/>
          <w:numId w:val="156"/>
        </w:numPr>
        <w:spacing w:line="240" w:lineRule="auto"/>
      </w:pPr>
      <w:r w:rsidRPr="001A7F1A">
        <w:rPr>
          <w:b/>
          <w:bCs/>
        </w:rPr>
        <w:t>static boolean disjoint(Collection col1, Collection col2):</w:t>
      </w:r>
      <w:r w:rsidRPr="001A7F1A">
        <w:t> Returns true if the collection classes </w:t>
      </w:r>
      <w:r w:rsidRPr="001A7F1A">
        <w:rPr>
          <w:b/>
          <w:bCs/>
        </w:rPr>
        <w:t>col1</w:t>
      </w:r>
      <w:r w:rsidRPr="001A7F1A">
        <w:t> and </w:t>
      </w:r>
      <w:r w:rsidRPr="001A7F1A">
        <w:rPr>
          <w:b/>
          <w:bCs/>
        </w:rPr>
        <w:t>col2</w:t>
      </w:r>
      <w:r w:rsidRPr="001A7F1A">
        <w:t> do not have any common elements. Introduced with </w:t>
      </w:r>
      <w:hyperlink r:id="rId318" w:history="1">
        <w:r w:rsidRPr="001A7F1A">
          <w:rPr>
            <w:rStyle w:val="Hyperlink"/>
          </w:rPr>
          <w:t>JDK 1.5</w:t>
        </w:r>
      </w:hyperlink>
      <w:r w:rsidRPr="001A7F1A">
        <w:t>.</w:t>
      </w:r>
    </w:p>
    <w:p w14:paraId="74DCA684" w14:textId="77777777" w:rsidR="006B1721" w:rsidRPr="001A7F1A" w:rsidRDefault="006B1721" w:rsidP="006B1721">
      <w:pPr>
        <w:spacing w:line="240" w:lineRule="auto"/>
        <w:ind w:left="360"/>
      </w:pPr>
    </w:p>
    <w:p w14:paraId="7B5005D0" w14:textId="168BF809" w:rsidR="00D91BA2" w:rsidRDefault="00D91BA2" w:rsidP="006F728B">
      <w:pPr>
        <w:numPr>
          <w:ilvl w:val="0"/>
          <w:numId w:val="156"/>
        </w:numPr>
        <w:spacing w:line="240" w:lineRule="auto"/>
      </w:pPr>
      <w:r w:rsidRPr="001A7F1A">
        <w:rPr>
          <w:b/>
          <w:bCs/>
        </w:rPr>
        <w:t>static boolean addAll(Collection col1, Object obj1):</w:t>
      </w:r>
      <w:r w:rsidRPr="001A7F1A">
        <w:t> Here, obj1 can be a single element or an array. Adds </w:t>
      </w:r>
      <w:r w:rsidRPr="001A7F1A">
        <w:rPr>
          <w:b/>
          <w:bCs/>
        </w:rPr>
        <w:t>obj1</w:t>
      </w:r>
      <w:r w:rsidRPr="001A7F1A">
        <w:t> to the collection </w:t>
      </w:r>
      <w:r w:rsidRPr="001A7F1A">
        <w:rPr>
          <w:b/>
          <w:bCs/>
        </w:rPr>
        <w:t>col1</w:t>
      </w:r>
      <w:r w:rsidRPr="001A7F1A">
        <w:t>.</w:t>
      </w:r>
    </w:p>
    <w:p w14:paraId="47FC04B5" w14:textId="77777777" w:rsidR="001546AD" w:rsidRDefault="001546AD" w:rsidP="001546AD">
      <w:pPr>
        <w:pStyle w:val="Heading1"/>
      </w:pPr>
      <w:bookmarkStart w:id="126" w:name="_Toc94350679"/>
      <w:r>
        <w:lastRenderedPageBreak/>
        <w:t>12. Stream API</w:t>
      </w:r>
      <w:bookmarkEnd w:id="126"/>
    </w:p>
    <w:p w14:paraId="2A4D6F3E" w14:textId="270DFC5C" w:rsidR="001546AD" w:rsidRDefault="00CC727D" w:rsidP="00512E9B">
      <w:pPr>
        <w:rPr>
          <w:b/>
        </w:rPr>
      </w:pPr>
      <w:r>
        <w:t>L</w:t>
      </w:r>
      <w:r w:rsidR="001546AD" w:rsidRPr="004D446F">
        <w:t xml:space="preserve">ambda expressions are new in Java 8. </w:t>
      </w:r>
      <w:r w:rsidR="001546AD" w:rsidRPr="004D446F">
        <w:rPr>
          <w:b/>
        </w:rPr>
        <w:t>Java lambda expressions are Java's first step into functional programming</w:t>
      </w:r>
      <w:r w:rsidR="001546AD">
        <w:rPr>
          <w:b/>
        </w:rPr>
        <w:t>.</w:t>
      </w:r>
    </w:p>
    <w:p w14:paraId="5C6F25BF" w14:textId="77777777" w:rsidR="0024504E" w:rsidRDefault="0024504E" w:rsidP="0024504E">
      <w:pPr>
        <w:spacing w:line="240" w:lineRule="auto"/>
        <w:rPr>
          <w:b/>
        </w:rPr>
      </w:pPr>
    </w:p>
    <w:p w14:paraId="77B16F0B" w14:textId="77777777" w:rsidR="001546AD" w:rsidRPr="004D446F" w:rsidRDefault="001546AD" w:rsidP="00512E9B">
      <w:r w:rsidRPr="00194BCE">
        <w:t>Java lambda expressions are commonly used to implement simple event listeners / callbacks, or in functional programming with the </w:t>
      </w:r>
      <w:hyperlink r:id="rId319" w:history="1">
        <w:r w:rsidRPr="00194BCE">
          <w:rPr>
            <w:rStyle w:val="Hyperlink"/>
          </w:rPr>
          <w:t>Java Streams API</w:t>
        </w:r>
      </w:hyperlink>
    </w:p>
    <w:p w14:paraId="6CFDEACF" w14:textId="77777777" w:rsidR="001546AD" w:rsidRDefault="001546AD" w:rsidP="001546AD">
      <w:pPr>
        <w:pStyle w:val="Heading2"/>
      </w:pPr>
      <w:bookmarkStart w:id="127" w:name="_Toc94350680"/>
      <w:r>
        <w:t>Functional Interfaces</w:t>
      </w:r>
      <w:bookmarkEnd w:id="127"/>
    </w:p>
    <w:p w14:paraId="6426041A" w14:textId="77777777" w:rsidR="001546AD" w:rsidRDefault="001546AD" w:rsidP="00CC727D">
      <w:pPr>
        <w:pStyle w:val="Output"/>
        <w:ind w:firstLine="720"/>
      </w:pPr>
      <w:r>
        <w:t>Runnable r = new Runnable(){</w:t>
      </w:r>
    </w:p>
    <w:p w14:paraId="217851DB" w14:textId="77777777" w:rsidR="001546AD" w:rsidRDefault="001546AD" w:rsidP="001546AD">
      <w:pPr>
        <w:pStyle w:val="Output"/>
      </w:pPr>
      <w:r>
        <w:tab/>
      </w:r>
      <w:r>
        <w:tab/>
      </w:r>
      <w:r>
        <w:tab/>
        <w:t>@Override</w:t>
      </w:r>
    </w:p>
    <w:p w14:paraId="1FE9146E" w14:textId="77777777" w:rsidR="001546AD" w:rsidRDefault="001546AD" w:rsidP="001546AD">
      <w:pPr>
        <w:pStyle w:val="Output"/>
      </w:pPr>
      <w:r>
        <w:tab/>
      </w:r>
      <w:r>
        <w:tab/>
      </w:r>
      <w:r>
        <w:tab/>
        <w:t>public void run() {</w:t>
      </w:r>
    </w:p>
    <w:p w14:paraId="4BC17995" w14:textId="77777777" w:rsidR="001546AD" w:rsidRDefault="001546AD" w:rsidP="001546AD">
      <w:pPr>
        <w:pStyle w:val="Output"/>
      </w:pPr>
      <w:r>
        <w:tab/>
      </w:r>
      <w:r>
        <w:tab/>
      </w:r>
      <w:r>
        <w:tab/>
      </w:r>
      <w:r>
        <w:tab/>
        <w:t>System.out.println("My Runnable");</w:t>
      </w:r>
    </w:p>
    <w:p w14:paraId="586216C1" w14:textId="77777777" w:rsidR="001546AD" w:rsidRDefault="001546AD" w:rsidP="001546AD">
      <w:pPr>
        <w:pStyle w:val="Output"/>
      </w:pPr>
      <w:r>
        <w:tab/>
      </w:r>
      <w:r>
        <w:tab/>
      </w:r>
      <w:r>
        <w:tab/>
        <w:t>}};</w:t>
      </w:r>
    </w:p>
    <w:p w14:paraId="460FCAD8" w14:textId="482133EA" w:rsidR="001546AD" w:rsidRDefault="001546AD" w:rsidP="00512E9B">
      <w:r w:rsidRPr="00AF7D0A">
        <w:t xml:space="preserve">If you look at the above code, the actual part </w:t>
      </w:r>
      <w:r>
        <w:t xml:space="preserve">of the </w:t>
      </w:r>
      <w:r w:rsidRPr="00AF7D0A">
        <w:t xml:space="preserve">code </w:t>
      </w:r>
      <w:r>
        <w:t xml:space="preserve">is </w:t>
      </w:r>
      <w:r w:rsidRPr="00AF7D0A">
        <w:t xml:space="preserve">inside </w:t>
      </w:r>
      <w:r w:rsidRPr="00CC727D">
        <w:rPr>
          <w:rStyle w:val="0SyntaxPinkChar"/>
        </w:rPr>
        <w:t>run()</w:t>
      </w:r>
      <w:r w:rsidRPr="00AF7D0A">
        <w:t xml:space="preserve"> method. Rest </w:t>
      </w:r>
      <w:r w:rsidR="00CC727D">
        <w:t>of</w:t>
      </w:r>
      <w:r w:rsidRPr="00AF7D0A">
        <w:t xml:space="preserve"> the code is the way java programs are structured.</w:t>
      </w:r>
      <w:r w:rsidR="00CC727D">
        <w:t xml:space="preserve"> This is a type of </w:t>
      </w:r>
      <w:r w:rsidR="00CC727D" w:rsidRPr="00AF7D0A">
        <w:rPr>
          <w:b/>
        </w:rPr>
        <w:t>boiler-plate</w:t>
      </w:r>
      <w:r w:rsidR="00CC727D" w:rsidRPr="00AF7D0A">
        <w:t xml:space="preserve"> code</w:t>
      </w:r>
      <w:r w:rsidR="00CC727D">
        <w:t>.</w:t>
      </w:r>
    </w:p>
    <w:p w14:paraId="1A7B64EB" w14:textId="77777777" w:rsidR="00735B6B" w:rsidRPr="00AF7D0A" w:rsidRDefault="00735B6B" w:rsidP="00CC727D">
      <w:pPr>
        <w:spacing w:line="240" w:lineRule="auto"/>
      </w:pPr>
    </w:p>
    <w:p w14:paraId="5856F07C" w14:textId="174AF495" w:rsidR="00512E9B" w:rsidRPr="00AF7D0A" w:rsidRDefault="001546AD" w:rsidP="00512E9B">
      <w:r w:rsidRPr="00B168D9">
        <w:rPr>
          <w:b/>
        </w:rPr>
        <w:t>Java 8 Functional Interfaces and Lambda Expressions</w:t>
      </w:r>
      <w:r w:rsidRPr="00AF7D0A">
        <w:t xml:space="preserve"> help us in writing smaller and cleaner code by removing a lot of </w:t>
      </w:r>
      <w:r w:rsidRPr="00AF7D0A">
        <w:rPr>
          <w:b/>
        </w:rPr>
        <w:t>boiler-plate</w:t>
      </w:r>
      <w:r w:rsidRPr="00AF7D0A">
        <w:t xml:space="preserve"> code.</w:t>
      </w:r>
      <w:r w:rsidR="00CC727D" w:rsidRPr="00CC727D">
        <w:rPr>
          <w:b/>
        </w:rPr>
        <w:t xml:space="preserve"> </w:t>
      </w:r>
      <w:r w:rsidR="00CC727D" w:rsidRPr="00CC727D">
        <w:rPr>
          <w:bCs/>
        </w:rPr>
        <w:t>Functional Interfaces has following Characteristics</w:t>
      </w:r>
      <w:r w:rsidR="00512E9B">
        <w:rPr>
          <w:bCs/>
        </w:rPr>
        <w:t>.</w:t>
      </w:r>
    </w:p>
    <w:p w14:paraId="70DEE9B6" w14:textId="268CAB2A" w:rsidR="00512E9B" w:rsidRDefault="001546AD" w:rsidP="006F728B">
      <w:pPr>
        <w:pStyle w:val="ListParagraph"/>
        <w:numPr>
          <w:ilvl w:val="0"/>
          <w:numId w:val="105"/>
        </w:numPr>
      </w:pPr>
      <w:r w:rsidRPr="00512E9B">
        <w:rPr>
          <w:b/>
        </w:rPr>
        <w:t>An interface with exactly one abstract method is called Functional Interface</w:t>
      </w:r>
      <w:r w:rsidRPr="00AF7D0A">
        <w:t>.</w:t>
      </w:r>
    </w:p>
    <w:p w14:paraId="7D8F2DEA" w14:textId="77777777" w:rsidR="00512E9B" w:rsidRDefault="00512E9B" w:rsidP="00512E9B">
      <w:pPr>
        <w:pStyle w:val="ListParagraph"/>
        <w:spacing w:line="240" w:lineRule="auto"/>
      </w:pPr>
    </w:p>
    <w:p w14:paraId="271B8206" w14:textId="1CB75737" w:rsidR="001546AD" w:rsidRDefault="00F8675E" w:rsidP="006F728B">
      <w:pPr>
        <w:pStyle w:val="ListParagraph"/>
        <w:numPr>
          <w:ilvl w:val="0"/>
          <w:numId w:val="105"/>
        </w:numPr>
      </w:pPr>
      <w:r w:rsidRPr="00F8675E">
        <w:rPr>
          <w:bCs/>
          <w:color w:val="auto"/>
        </w:rPr>
        <w:t>Using</w:t>
      </w:r>
      <w:r w:rsidRPr="00F8675E">
        <w:rPr>
          <w:b/>
          <w:color w:val="auto"/>
        </w:rPr>
        <w:t xml:space="preserve"> </w:t>
      </w:r>
      <w:r w:rsidR="001546AD" w:rsidRPr="00AF7D0A">
        <w:rPr>
          <w:b/>
          <w:color w:val="FF0000"/>
        </w:rPr>
        <w:t xml:space="preserve">@FunctionalInterface </w:t>
      </w:r>
      <w:r w:rsidR="001546AD" w:rsidRPr="00AF7D0A">
        <w:rPr>
          <w:b/>
        </w:rPr>
        <w:t>annotation</w:t>
      </w:r>
      <w:r>
        <w:rPr>
          <w:b/>
        </w:rPr>
        <w:t>,</w:t>
      </w:r>
      <w:r w:rsidR="001546AD" w:rsidRPr="00AF7D0A">
        <w:rPr>
          <w:b/>
        </w:rPr>
        <w:t xml:space="preserve"> </w:t>
      </w:r>
      <w:r>
        <w:t xml:space="preserve">we can mark </w:t>
      </w:r>
      <w:r w:rsidR="001546AD" w:rsidRPr="00AF7D0A">
        <w:t>an interface as functional interface.</w:t>
      </w:r>
    </w:p>
    <w:p w14:paraId="78095E7C" w14:textId="77777777" w:rsidR="00512E9B" w:rsidRPr="00512E9B" w:rsidRDefault="00512E9B" w:rsidP="00512E9B">
      <w:pPr>
        <w:pStyle w:val="ListParagraph"/>
        <w:spacing w:line="240" w:lineRule="auto"/>
      </w:pPr>
    </w:p>
    <w:p w14:paraId="6557DAD9" w14:textId="2A6FF237" w:rsidR="001546AD" w:rsidRPr="00837BD3" w:rsidRDefault="001546AD" w:rsidP="006F728B">
      <w:pPr>
        <w:pStyle w:val="ListParagraph"/>
        <w:numPr>
          <w:ilvl w:val="0"/>
          <w:numId w:val="105"/>
        </w:numPr>
      </w:pPr>
      <w:r w:rsidRPr="00AF7D0A">
        <w:rPr>
          <w:shd w:val="clear" w:color="auto" w:fill="FFFFFF"/>
        </w:rPr>
        <w:t xml:space="preserve">If </w:t>
      </w:r>
      <w:r w:rsidR="00F8675E">
        <w:rPr>
          <w:shd w:val="clear" w:color="auto" w:fill="FFFFFF"/>
        </w:rPr>
        <w:t>an</w:t>
      </w:r>
      <w:r w:rsidRPr="00AF7D0A">
        <w:rPr>
          <w:shd w:val="clear" w:color="auto" w:fill="FFFFFF"/>
        </w:rPr>
        <w:t xml:space="preserve"> interface is annotated with </w:t>
      </w:r>
      <w:r w:rsidRPr="00B168D9">
        <w:rPr>
          <w:rStyle w:val="OutputChar"/>
          <w:color w:val="0070C0"/>
          <w:sz w:val="20"/>
        </w:rPr>
        <w:t>@FunctionalInterface</w:t>
      </w:r>
      <w:r w:rsidRPr="00B168D9">
        <w:rPr>
          <w:color w:val="0070C0"/>
          <w:sz w:val="24"/>
          <w:shd w:val="clear" w:color="auto" w:fill="FFFFFF"/>
        </w:rPr>
        <w:t> </w:t>
      </w:r>
      <w:r w:rsidRPr="00AF7D0A">
        <w:rPr>
          <w:shd w:val="clear" w:color="auto" w:fill="FFFFFF"/>
        </w:rPr>
        <w:t xml:space="preserve">annotation and we try to have more than one abstract method, </w:t>
      </w:r>
      <w:r w:rsidRPr="00AF7D0A">
        <w:rPr>
          <w:b/>
          <w:color w:val="FF0000"/>
          <w:shd w:val="clear" w:color="auto" w:fill="FFFFFF"/>
        </w:rPr>
        <w:t>it throws compiler error</w:t>
      </w:r>
      <w:r w:rsidRPr="00AF7D0A">
        <w:rPr>
          <w:shd w:val="clear" w:color="auto" w:fill="FFFFFF"/>
        </w:rPr>
        <w:t>.</w:t>
      </w:r>
    </w:p>
    <w:p w14:paraId="719F35B8" w14:textId="77777777" w:rsidR="00512E9B" w:rsidRDefault="00512E9B" w:rsidP="00512E9B">
      <w:pPr>
        <w:pStyle w:val="ListParagraph"/>
        <w:spacing w:line="240" w:lineRule="auto"/>
      </w:pPr>
    </w:p>
    <w:p w14:paraId="76739949" w14:textId="1132DCE5" w:rsidR="001546AD" w:rsidRDefault="001546AD" w:rsidP="006F728B">
      <w:pPr>
        <w:pStyle w:val="ListParagraph"/>
        <w:numPr>
          <w:ilvl w:val="0"/>
          <w:numId w:val="105"/>
        </w:numPr>
      </w:pPr>
      <w:r w:rsidRPr="00837BD3">
        <w:t>The major benefit of java 8 functional interfaces is that we can use </w:t>
      </w:r>
      <w:r w:rsidRPr="00837BD3">
        <w:rPr>
          <w:b/>
          <w:bCs/>
        </w:rPr>
        <w:t>lambda expressions</w:t>
      </w:r>
      <w:r w:rsidRPr="00837BD3">
        <w:t> to instantiate them and avoid using bulky anonymous class implementation</w:t>
      </w:r>
      <w:r w:rsidR="00512E9B">
        <w:t>.</w:t>
      </w:r>
    </w:p>
    <w:p w14:paraId="5A385DE6" w14:textId="77777777" w:rsidR="00512E9B" w:rsidRDefault="00512E9B" w:rsidP="00512E9B">
      <w:pPr>
        <w:spacing w:line="240" w:lineRule="auto"/>
      </w:pPr>
    </w:p>
    <w:p w14:paraId="4BCC7949" w14:textId="3C084D3F" w:rsidR="001546AD" w:rsidRDefault="001546AD" w:rsidP="00CC727D">
      <w:r w:rsidRPr="00837BD3">
        <w:t>Java 8 has defined a lot of functional interfaces in </w:t>
      </w:r>
      <w:r w:rsidRPr="00B168D9">
        <w:rPr>
          <w:rStyle w:val="OutputChar"/>
          <w:sz w:val="20"/>
        </w:rPr>
        <w:t>java.util.function</w:t>
      </w:r>
      <w:r w:rsidRPr="00B168D9">
        <w:rPr>
          <w:sz w:val="24"/>
        </w:rPr>
        <w:t> </w:t>
      </w:r>
      <w:r w:rsidRPr="00837BD3">
        <w:t>package. Some of the useful functional interfaces are </w:t>
      </w:r>
      <w:r w:rsidRPr="00CC727D">
        <w:rPr>
          <w:rStyle w:val="0SyntaxPinkChar"/>
        </w:rPr>
        <w:t>Predicate, Function, Consumer, Supplier</w:t>
      </w:r>
      <w:r w:rsidR="00735B6B">
        <w:t>.</w:t>
      </w:r>
    </w:p>
    <w:p w14:paraId="2F6DE3CB" w14:textId="77777777" w:rsidR="00735B6B" w:rsidRDefault="00735B6B" w:rsidP="00512E9B">
      <w:pPr>
        <w:spacing w:line="240" w:lineRule="auto"/>
      </w:pPr>
    </w:p>
    <w:p w14:paraId="38845626" w14:textId="77777777" w:rsidR="001546AD" w:rsidRPr="003A4F83" w:rsidRDefault="001546AD" w:rsidP="001546AD">
      <w:pPr>
        <w:pStyle w:val="Howitworks"/>
      </w:pPr>
      <w:r w:rsidRPr="003A4F83">
        <w:t>java.util.function Package:</w:t>
      </w:r>
    </w:p>
    <w:p w14:paraId="47E9C872" w14:textId="60DC13EB" w:rsidR="001546AD" w:rsidRPr="00EC6298" w:rsidRDefault="001546AD" w:rsidP="001546AD">
      <w:r w:rsidRPr="00CC727D">
        <w:rPr>
          <w:rStyle w:val="0SyntaxPinkChar"/>
        </w:rPr>
        <w:t>java.util.function</w:t>
      </w:r>
      <w:r w:rsidRPr="00EC6298">
        <w:t xml:space="preserve"> package in Java 8 contains many built-in functional interfaces like-</w:t>
      </w:r>
    </w:p>
    <w:p w14:paraId="63132FBA" w14:textId="77777777" w:rsidR="004D7ED0" w:rsidRDefault="004D7ED0" w:rsidP="00512E9B">
      <w:pPr>
        <w:spacing w:line="240" w:lineRule="auto"/>
        <w:rPr>
          <w:b/>
        </w:rPr>
      </w:pPr>
    </w:p>
    <w:p w14:paraId="6EBB92AE" w14:textId="282F91C0" w:rsidR="001546AD" w:rsidRPr="00EC6298" w:rsidRDefault="001546AD" w:rsidP="00F8675E">
      <w:r>
        <w:rPr>
          <w:b/>
        </w:rPr>
        <w:t>1.</w:t>
      </w:r>
      <w:r w:rsidRPr="00EC6298">
        <w:rPr>
          <w:b/>
        </w:rPr>
        <w:t>Predicate</w:t>
      </w:r>
      <w:r w:rsidR="00F8675E">
        <w:rPr>
          <w:b/>
        </w:rPr>
        <w:t>(test)</w:t>
      </w:r>
      <w:r w:rsidRPr="00EC6298">
        <w:t xml:space="preserve">: The Predicate interface has an abstract method </w:t>
      </w:r>
      <w:r w:rsidRPr="004A22E4">
        <w:rPr>
          <w:rFonts w:ascii="Consolas" w:hAnsi="Consolas"/>
          <w:b/>
          <w:color w:val="FF0000"/>
        </w:rPr>
        <w:t>test()</w:t>
      </w:r>
      <w:r w:rsidRPr="004A22E4">
        <w:rPr>
          <w:color w:val="FF0000"/>
        </w:rPr>
        <w:t xml:space="preserve"> </w:t>
      </w:r>
      <w:r w:rsidRPr="00EC6298">
        <w:t xml:space="preserve">which gives a </w:t>
      </w:r>
      <w:r w:rsidR="00D10CC6" w:rsidRPr="00D10CC6">
        <w:rPr>
          <w:rFonts w:ascii="Consolas" w:hAnsi="Consolas"/>
          <w:b/>
          <w:color w:val="0070C0"/>
        </w:rPr>
        <w:t>b</w:t>
      </w:r>
      <w:r w:rsidRPr="00D10CC6">
        <w:rPr>
          <w:rFonts w:ascii="Consolas" w:hAnsi="Consolas"/>
          <w:b/>
          <w:color w:val="0070C0"/>
        </w:rPr>
        <w:t>oolean</w:t>
      </w:r>
      <w:r w:rsidRPr="00D10CC6">
        <w:rPr>
          <w:color w:val="0070C0"/>
        </w:rPr>
        <w:t xml:space="preserve"> </w:t>
      </w:r>
      <w:r w:rsidRPr="00EC6298">
        <w:t>value as a result</w:t>
      </w:r>
      <w:r w:rsidR="00D10CC6">
        <w:t xml:space="preserve">, by taking input </w:t>
      </w:r>
      <w:r w:rsidRPr="00EC6298">
        <w:t>argument</w:t>
      </w:r>
      <w:r w:rsidR="00D10CC6">
        <w:t xml:space="preserve"> type</w:t>
      </w:r>
      <w:r w:rsidR="00D10CC6" w:rsidRPr="004A22E4">
        <w:rPr>
          <w:b/>
          <w:bCs/>
          <w:color w:val="00B050"/>
        </w:rPr>
        <w:t xml:space="preserve"> T</w:t>
      </w:r>
      <w:r w:rsidRPr="00EC6298">
        <w:t>. Its prototype is</w:t>
      </w:r>
    </w:p>
    <w:p w14:paraId="2CF7122D" w14:textId="77777777" w:rsidR="001546AD" w:rsidRPr="00EC6298" w:rsidRDefault="001546AD" w:rsidP="001546AD">
      <w:pPr>
        <w:pStyle w:val="Output"/>
      </w:pPr>
      <w:r w:rsidRPr="00EC6298">
        <w:t>public Predicate</w:t>
      </w:r>
    </w:p>
    <w:p w14:paraId="1D8110A8" w14:textId="77777777" w:rsidR="001546AD" w:rsidRPr="00EC6298" w:rsidRDefault="001546AD" w:rsidP="001546AD">
      <w:pPr>
        <w:pStyle w:val="Output"/>
      </w:pPr>
      <w:r w:rsidRPr="00EC6298">
        <w:t>{</w:t>
      </w:r>
    </w:p>
    <w:p w14:paraId="7B68BB5E" w14:textId="77777777" w:rsidR="001546AD" w:rsidRPr="00EC6298" w:rsidRDefault="001546AD" w:rsidP="001546AD">
      <w:pPr>
        <w:pStyle w:val="Output"/>
      </w:pPr>
      <w:r w:rsidRPr="00EC6298">
        <w:t xml:space="preserve">   public boolean test(T  t);</w:t>
      </w:r>
    </w:p>
    <w:p w14:paraId="7BE90A25" w14:textId="1E6141C2" w:rsidR="001546AD" w:rsidRPr="00EC6298" w:rsidRDefault="001546AD" w:rsidP="001546AD">
      <w:pPr>
        <w:pStyle w:val="Output"/>
      </w:pPr>
      <w:r w:rsidRPr="00EC6298">
        <w:t>}</w:t>
      </w:r>
    </w:p>
    <w:p w14:paraId="3637172B" w14:textId="77777777" w:rsidR="001546AD" w:rsidRDefault="001546AD" w:rsidP="001546AD">
      <w:pPr>
        <w:rPr>
          <w:b/>
        </w:rPr>
      </w:pPr>
    </w:p>
    <w:p w14:paraId="7A808B7C" w14:textId="0F705F50" w:rsidR="001546AD" w:rsidRPr="00EC6298" w:rsidRDefault="001546AD" w:rsidP="00F8675E">
      <w:r>
        <w:rPr>
          <w:b/>
        </w:rPr>
        <w:t>2.</w:t>
      </w:r>
      <w:r w:rsidRPr="00EC6298">
        <w:rPr>
          <w:b/>
        </w:rPr>
        <w:t>Function</w:t>
      </w:r>
      <w:r>
        <w:t>: T</w:t>
      </w:r>
      <w:r w:rsidRPr="00EC6298">
        <w:t xml:space="preserve">he Function interface has an abstract method </w:t>
      </w:r>
      <w:r w:rsidRPr="00CF4EF1">
        <w:rPr>
          <w:rFonts w:ascii="Consolas" w:hAnsi="Consolas"/>
          <w:b/>
          <w:color w:val="FF0000"/>
        </w:rPr>
        <w:t>appl</w:t>
      </w:r>
      <w:r w:rsidR="00CF4EF1">
        <w:rPr>
          <w:rFonts w:ascii="Consolas" w:hAnsi="Consolas"/>
          <w:b/>
          <w:color w:val="FF0000"/>
        </w:rPr>
        <w:t>y()</w:t>
      </w:r>
      <w:r w:rsidRPr="00CF4EF1">
        <w:t xml:space="preserve"> </w:t>
      </w:r>
      <w:r w:rsidRPr="00EC6298">
        <w:t xml:space="preserve">which takes argument of </w:t>
      </w:r>
      <w:r w:rsidRPr="005C799E">
        <w:rPr>
          <w:b/>
        </w:rPr>
        <w:t xml:space="preserve">one type </w:t>
      </w:r>
      <w:r w:rsidRPr="005C799E">
        <w:rPr>
          <w:b/>
          <w:color w:val="00B050"/>
        </w:rPr>
        <w:t>T</w:t>
      </w:r>
      <w:r w:rsidRPr="00EC6298">
        <w:t xml:space="preserve"> and </w:t>
      </w:r>
      <w:r w:rsidRPr="005C799E">
        <w:t>returns a result of</w:t>
      </w:r>
      <w:r w:rsidRPr="00EC6298">
        <w:rPr>
          <w:b/>
        </w:rPr>
        <w:t xml:space="preserve"> </w:t>
      </w:r>
      <w:r>
        <w:rPr>
          <w:b/>
        </w:rPr>
        <w:t xml:space="preserve">another </w:t>
      </w:r>
      <w:r w:rsidRPr="00EC6298">
        <w:rPr>
          <w:b/>
        </w:rPr>
        <w:t>type</w:t>
      </w:r>
      <w:r w:rsidRPr="00EC6298">
        <w:t xml:space="preserve"> </w:t>
      </w:r>
      <w:r w:rsidRPr="005C799E">
        <w:rPr>
          <w:b/>
          <w:color w:val="FF0000"/>
        </w:rPr>
        <w:t>R</w:t>
      </w:r>
      <w:r w:rsidRPr="00EC6298">
        <w:t>. Its prototype is</w:t>
      </w:r>
    </w:p>
    <w:p w14:paraId="3073FD19" w14:textId="77777777" w:rsidR="001546AD" w:rsidRPr="00EC6298" w:rsidRDefault="001546AD" w:rsidP="001546AD">
      <w:pPr>
        <w:pStyle w:val="Output"/>
      </w:pPr>
      <w:r w:rsidRPr="00EC6298">
        <w:t xml:space="preserve">public interface Function </w:t>
      </w:r>
    </w:p>
    <w:p w14:paraId="6CC17508" w14:textId="77777777" w:rsidR="001546AD" w:rsidRPr="00EC6298" w:rsidRDefault="001546AD" w:rsidP="001546AD">
      <w:pPr>
        <w:pStyle w:val="Output"/>
      </w:pPr>
      <w:r w:rsidRPr="00EC6298">
        <w:t>{</w:t>
      </w:r>
    </w:p>
    <w:p w14:paraId="54B3A2A6" w14:textId="77777777" w:rsidR="001546AD" w:rsidRPr="00EC6298" w:rsidRDefault="001546AD" w:rsidP="001546AD">
      <w:pPr>
        <w:pStyle w:val="Output"/>
      </w:pPr>
      <w:r w:rsidRPr="00EC6298">
        <w:t xml:space="preserve">   public </w:t>
      </w:r>
      <w:r w:rsidRPr="005C799E">
        <w:rPr>
          <w:color w:val="FF0000"/>
          <w:sz w:val="18"/>
        </w:rPr>
        <w:t xml:space="preserve">R </w:t>
      </w:r>
      <w:r w:rsidRPr="00EC6298">
        <w:t>apply(</w:t>
      </w:r>
      <w:r w:rsidRPr="005C799E">
        <w:rPr>
          <w:color w:val="00B050"/>
          <w:sz w:val="18"/>
        </w:rPr>
        <w:t>T</w:t>
      </w:r>
      <w:r w:rsidRPr="00EC6298">
        <w:t xml:space="preserve"> t);</w:t>
      </w:r>
    </w:p>
    <w:p w14:paraId="0A73A621" w14:textId="77777777" w:rsidR="001546AD" w:rsidRPr="00EC6298" w:rsidRDefault="001546AD" w:rsidP="001546AD">
      <w:pPr>
        <w:pStyle w:val="Output"/>
      </w:pPr>
      <w:r w:rsidRPr="00EC6298">
        <w:t>}</w:t>
      </w:r>
    </w:p>
    <w:p w14:paraId="3381ABC6" w14:textId="77777777" w:rsidR="004827A5" w:rsidRDefault="004827A5" w:rsidP="003F3066">
      <w:pPr>
        <w:spacing w:line="240" w:lineRule="auto"/>
        <w:rPr>
          <w:b/>
        </w:rPr>
      </w:pPr>
    </w:p>
    <w:p w14:paraId="019174B0" w14:textId="4C4CA5CE" w:rsidR="001546AD" w:rsidRDefault="001546AD" w:rsidP="003F3066">
      <w:pPr>
        <w:spacing w:line="240" w:lineRule="auto"/>
      </w:pPr>
      <w:r w:rsidRPr="008B129F">
        <w:rPr>
          <w:b/>
        </w:rPr>
        <w:lastRenderedPageBreak/>
        <w:t>3.</w:t>
      </w:r>
      <w:r w:rsidRPr="008B129F">
        <w:rPr>
          <w:b/>
          <w:bCs/>
        </w:rPr>
        <w:t>Consumer Interface</w:t>
      </w:r>
      <w:r>
        <w:rPr>
          <w:b/>
          <w:bCs/>
        </w:rPr>
        <w:t>:</w:t>
      </w:r>
      <w:r w:rsidRPr="008B129F">
        <w:t> </w:t>
      </w:r>
      <w:r w:rsidRPr="00343822">
        <w:t xml:space="preserve"> It accepts an input and returns no result</w:t>
      </w:r>
      <w:r>
        <w:t>.</w:t>
      </w:r>
    </w:p>
    <w:p w14:paraId="443638FD" w14:textId="77777777" w:rsidR="001546AD" w:rsidRPr="00343822" w:rsidRDefault="001546AD" w:rsidP="001546AD">
      <w:pPr>
        <w:pStyle w:val="Output"/>
        <w:rPr>
          <w:rFonts w:cs="Times New Roman"/>
          <w:sz w:val="21"/>
          <w:szCs w:val="21"/>
          <w:lang w:eastAsia="en-US"/>
        </w:rPr>
      </w:pPr>
      <w:r w:rsidRPr="00343822">
        <w:rPr>
          <w:lang w:eastAsia="en-US"/>
        </w:rPr>
        <w:t>@FunctionalInterface</w:t>
      </w:r>
    </w:p>
    <w:p w14:paraId="6F350C76" w14:textId="77777777" w:rsidR="001546AD" w:rsidRPr="00343822" w:rsidRDefault="001546AD" w:rsidP="001546AD">
      <w:pPr>
        <w:pStyle w:val="Output"/>
        <w:rPr>
          <w:rFonts w:cs="Times New Roman"/>
          <w:sz w:val="21"/>
          <w:szCs w:val="21"/>
          <w:lang w:eastAsia="en-US"/>
        </w:rPr>
      </w:pPr>
      <w:r w:rsidRPr="00343822">
        <w:rPr>
          <w:lang w:eastAsia="en-US"/>
        </w:rPr>
        <w:t>public</w:t>
      </w:r>
      <w:r w:rsidRPr="00343822">
        <w:rPr>
          <w:rFonts w:cs="Times New Roman"/>
          <w:sz w:val="21"/>
          <w:szCs w:val="21"/>
          <w:lang w:eastAsia="en-US"/>
        </w:rPr>
        <w:t xml:space="preserve"> </w:t>
      </w:r>
      <w:r w:rsidRPr="00343822">
        <w:rPr>
          <w:lang w:eastAsia="en-US"/>
        </w:rPr>
        <w:t>interface</w:t>
      </w:r>
      <w:r w:rsidRPr="00343822">
        <w:rPr>
          <w:rFonts w:cs="Times New Roman"/>
          <w:sz w:val="21"/>
          <w:szCs w:val="21"/>
          <w:lang w:eastAsia="en-US"/>
        </w:rPr>
        <w:t xml:space="preserve"> </w:t>
      </w:r>
      <w:r w:rsidRPr="00343822">
        <w:rPr>
          <w:lang w:eastAsia="en-US"/>
        </w:rPr>
        <w:t>Consumer {</w:t>
      </w:r>
    </w:p>
    <w:p w14:paraId="612C0C44" w14:textId="77777777" w:rsidR="001546AD" w:rsidRPr="00343822" w:rsidRDefault="001546AD" w:rsidP="001546AD">
      <w:pPr>
        <w:pStyle w:val="Output"/>
        <w:rPr>
          <w:rFonts w:cs="Times New Roman"/>
          <w:sz w:val="21"/>
          <w:szCs w:val="21"/>
          <w:lang w:eastAsia="en-US"/>
        </w:rPr>
      </w:pPr>
      <w:r w:rsidRPr="00343822">
        <w:rPr>
          <w:lang w:eastAsia="en-US"/>
        </w:rPr>
        <w:t>    void</w:t>
      </w:r>
      <w:r w:rsidRPr="00343822">
        <w:rPr>
          <w:rFonts w:cs="Times New Roman"/>
          <w:sz w:val="21"/>
          <w:szCs w:val="21"/>
          <w:lang w:eastAsia="en-US"/>
        </w:rPr>
        <w:t xml:space="preserve"> </w:t>
      </w:r>
      <w:r w:rsidRPr="00343822">
        <w:rPr>
          <w:lang w:eastAsia="en-US"/>
        </w:rPr>
        <w:t>accept(T t);</w:t>
      </w:r>
    </w:p>
    <w:p w14:paraId="71DF8137" w14:textId="77777777" w:rsidR="001546AD" w:rsidRPr="00343822" w:rsidRDefault="001546AD" w:rsidP="001546AD">
      <w:pPr>
        <w:pStyle w:val="Output"/>
        <w:rPr>
          <w:rFonts w:cs="Times New Roman"/>
          <w:sz w:val="21"/>
          <w:szCs w:val="21"/>
          <w:lang w:eastAsia="en-US"/>
        </w:rPr>
      </w:pPr>
      <w:r w:rsidRPr="00343822">
        <w:rPr>
          <w:lang w:eastAsia="en-US"/>
        </w:rPr>
        <w:t>}</w:t>
      </w:r>
    </w:p>
    <w:p w14:paraId="266D0621" w14:textId="77777777" w:rsidR="001546AD" w:rsidRPr="008B129F" w:rsidRDefault="001546AD" w:rsidP="001546AD">
      <w:r>
        <w:t xml:space="preserve">And it contains </w:t>
      </w:r>
      <w:r w:rsidRPr="008B129F">
        <w:t>default method </w:t>
      </w:r>
      <w:r w:rsidRPr="00FA27E2">
        <w:rPr>
          <w:b/>
        </w:rPr>
        <w:t>andThen</w:t>
      </w:r>
      <w:r w:rsidRPr="008B129F">
        <w:t>(Consumer&lt;? super T&gt; after)</w:t>
      </w:r>
    </w:p>
    <w:p w14:paraId="24764ADF" w14:textId="77777777" w:rsidR="00CC727D" w:rsidRDefault="00CC727D" w:rsidP="001546AD">
      <w:pPr>
        <w:rPr>
          <w:b/>
          <w:bCs/>
          <w:lang w:eastAsia="en-US"/>
        </w:rPr>
      </w:pPr>
    </w:p>
    <w:p w14:paraId="3F90F03D" w14:textId="1A82BC16" w:rsidR="001546AD" w:rsidRDefault="001546AD" w:rsidP="00BD0DF3">
      <w:pPr>
        <w:rPr>
          <w:lang w:eastAsia="en-US"/>
        </w:rPr>
      </w:pPr>
      <w:r>
        <w:rPr>
          <w:b/>
          <w:bCs/>
          <w:lang w:eastAsia="en-US"/>
        </w:rPr>
        <w:t>4.</w:t>
      </w:r>
      <w:r w:rsidRPr="00D626C6">
        <w:rPr>
          <w:b/>
          <w:bCs/>
          <w:lang w:eastAsia="en-US"/>
        </w:rPr>
        <w:t>Supplier</w:t>
      </w:r>
      <w:r>
        <w:rPr>
          <w:b/>
          <w:bCs/>
          <w:lang w:eastAsia="en-US"/>
        </w:rPr>
        <w:t xml:space="preserve"> Interface</w:t>
      </w:r>
      <w:r w:rsidRPr="00D626C6">
        <w:rPr>
          <w:lang w:eastAsia="en-US"/>
        </w:rPr>
        <w:t xml:space="preserve">: In </w:t>
      </w:r>
      <w:r>
        <w:rPr>
          <w:lang w:eastAsia="en-US"/>
        </w:rPr>
        <w:t>some</w:t>
      </w:r>
      <w:r w:rsidRPr="00D626C6">
        <w:rPr>
          <w:lang w:eastAsia="en-US"/>
        </w:rPr>
        <w:t xml:space="preserve"> scenarios </w:t>
      </w:r>
      <w:r>
        <w:rPr>
          <w:lang w:eastAsia="en-US"/>
        </w:rPr>
        <w:t xml:space="preserve">we have </w:t>
      </w:r>
      <w:r w:rsidRPr="001B76BE">
        <w:rPr>
          <w:b/>
          <w:color w:val="FF0000"/>
          <w:lang w:eastAsia="en-US"/>
        </w:rPr>
        <w:t>no input</w:t>
      </w:r>
      <w:r w:rsidRPr="001B76BE">
        <w:rPr>
          <w:color w:val="FF0000"/>
          <w:lang w:eastAsia="en-US"/>
        </w:rPr>
        <w:t xml:space="preserve"> </w:t>
      </w:r>
      <w:r>
        <w:rPr>
          <w:lang w:eastAsia="en-US"/>
        </w:rPr>
        <w:t xml:space="preserve">but expected to </w:t>
      </w:r>
      <w:r w:rsidRPr="001B76BE">
        <w:rPr>
          <w:b/>
          <w:color w:val="00B050"/>
          <w:lang w:eastAsia="en-US"/>
        </w:rPr>
        <w:t>return an output</w:t>
      </w:r>
      <w:r>
        <w:rPr>
          <w:lang w:eastAsia="en-US"/>
        </w:rPr>
        <w:t xml:space="preserve">. Those situations </w:t>
      </w:r>
      <w:r w:rsidRPr="00D626C6">
        <w:rPr>
          <w:b/>
          <w:bCs/>
          <w:lang w:eastAsia="en-US"/>
        </w:rPr>
        <w:t>Supplier&lt;T&gt;</w:t>
      </w:r>
      <w:r w:rsidRPr="00D626C6">
        <w:rPr>
          <w:lang w:eastAsia="en-US"/>
        </w:rPr>
        <w:t> can be used without the need to define a new functional interface every time.</w:t>
      </w:r>
    </w:p>
    <w:p w14:paraId="365D1C3E" w14:textId="77777777" w:rsidR="001546AD" w:rsidRPr="003031E0" w:rsidRDefault="001546AD" w:rsidP="001546AD">
      <w:pPr>
        <w:pStyle w:val="Output"/>
        <w:rPr>
          <w:rFonts w:ascii="Times New Roman" w:hAnsi="Times New Roman" w:cs="Times New Roman"/>
          <w:sz w:val="24"/>
          <w:szCs w:val="24"/>
          <w:lang w:eastAsia="en-US"/>
        </w:rPr>
      </w:pPr>
      <w:r w:rsidRPr="003031E0">
        <w:rPr>
          <w:lang w:eastAsia="en-US"/>
        </w:rPr>
        <w:t>@FunctionalInterface</w:t>
      </w:r>
    </w:p>
    <w:p w14:paraId="2D114653" w14:textId="77777777" w:rsidR="001546AD" w:rsidRPr="003031E0" w:rsidRDefault="001546AD" w:rsidP="001546AD">
      <w:pPr>
        <w:pStyle w:val="Output"/>
        <w:rPr>
          <w:rFonts w:ascii="Times New Roman" w:hAnsi="Times New Roman" w:cs="Times New Roman"/>
          <w:sz w:val="24"/>
          <w:szCs w:val="24"/>
          <w:lang w:eastAsia="en-US"/>
        </w:rPr>
      </w:pPr>
      <w:r w:rsidRPr="003031E0">
        <w:rPr>
          <w:lang w:eastAsia="en-US"/>
        </w:rPr>
        <w:t>public</w:t>
      </w:r>
      <w:r w:rsidRPr="003031E0">
        <w:rPr>
          <w:rFonts w:ascii="Times New Roman" w:hAnsi="Times New Roman" w:cs="Times New Roman"/>
          <w:sz w:val="24"/>
          <w:szCs w:val="24"/>
          <w:lang w:eastAsia="en-US"/>
        </w:rPr>
        <w:t xml:space="preserve"> </w:t>
      </w:r>
      <w:r w:rsidRPr="003031E0">
        <w:rPr>
          <w:lang w:eastAsia="en-US"/>
        </w:rPr>
        <w:t>interface</w:t>
      </w:r>
      <w:r w:rsidRPr="003031E0">
        <w:rPr>
          <w:rFonts w:ascii="Times New Roman" w:hAnsi="Times New Roman" w:cs="Times New Roman"/>
          <w:sz w:val="24"/>
          <w:szCs w:val="24"/>
          <w:lang w:eastAsia="en-US"/>
        </w:rPr>
        <w:t xml:space="preserve"> </w:t>
      </w:r>
      <w:r w:rsidRPr="003031E0">
        <w:rPr>
          <w:lang w:eastAsia="en-US"/>
        </w:rPr>
        <w:t>Supplier&lt;T&gt; {</w:t>
      </w:r>
    </w:p>
    <w:p w14:paraId="0AC3A2CA" w14:textId="77777777" w:rsidR="001546AD" w:rsidRPr="003031E0" w:rsidRDefault="001546AD" w:rsidP="001546AD">
      <w:pPr>
        <w:pStyle w:val="Output"/>
        <w:rPr>
          <w:rFonts w:ascii="Times New Roman" w:hAnsi="Times New Roman" w:cs="Times New Roman"/>
          <w:sz w:val="24"/>
          <w:szCs w:val="24"/>
          <w:lang w:eastAsia="en-US"/>
        </w:rPr>
      </w:pPr>
      <w:r w:rsidRPr="003031E0">
        <w:rPr>
          <w:lang w:eastAsia="en-US"/>
        </w:rPr>
        <w:t>    T get();</w:t>
      </w:r>
    </w:p>
    <w:p w14:paraId="0E48E18C" w14:textId="77777777" w:rsidR="001546AD" w:rsidRPr="00FA27E2" w:rsidRDefault="001546AD" w:rsidP="001546AD">
      <w:pPr>
        <w:pStyle w:val="Output"/>
        <w:rPr>
          <w:lang w:eastAsia="en-US"/>
        </w:rPr>
      </w:pPr>
      <w:r w:rsidRPr="003031E0">
        <w:rPr>
          <w:lang w:eastAsia="en-US"/>
        </w:rPr>
        <w:t>}</w:t>
      </w:r>
    </w:p>
    <w:p w14:paraId="1D017A40" w14:textId="77777777" w:rsidR="001546AD" w:rsidRDefault="001546AD" w:rsidP="001546AD"/>
    <w:p w14:paraId="5CBB9A2D" w14:textId="77777777" w:rsidR="001546AD" w:rsidRPr="00EC6298" w:rsidRDefault="001546AD" w:rsidP="00BD0DF3">
      <w:r w:rsidRPr="00D626C6">
        <w:rPr>
          <w:b/>
        </w:rPr>
        <w:t>5.</w:t>
      </w:r>
      <w:r w:rsidRPr="008B129F">
        <w:rPr>
          <w:b/>
        </w:rPr>
        <w:t>BinaryOperator</w:t>
      </w:r>
      <w:r w:rsidRPr="00EC6298">
        <w:t xml:space="preserve">: The BinaryOperator interface has an abstract method </w:t>
      </w:r>
      <w:r w:rsidRPr="008B129F">
        <w:rPr>
          <w:b/>
        </w:rPr>
        <w:t>apply</w:t>
      </w:r>
      <w:r w:rsidRPr="00EC6298">
        <w:t xml:space="preserve"> which takes two arguments and returns </w:t>
      </w:r>
      <w:r w:rsidRPr="001B76BE">
        <w:rPr>
          <w:b/>
        </w:rPr>
        <w:t>a result of</w:t>
      </w:r>
      <w:r w:rsidRPr="00EC6298">
        <w:t xml:space="preserve"> </w:t>
      </w:r>
      <w:r w:rsidRPr="001B76BE">
        <w:rPr>
          <w:b/>
        </w:rPr>
        <w:t>same type</w:t>
      </w:r>
      <w:r w:rsidRPr="00EC6298">
        <w:t>. Its prototype is</w:t>
      </w:r>
    </w:p>
    <w:p w14:paraId="2416A1A4" w14:textId="77777777" w:rsidR="001546AD" w:rsidRPr="00EC6298" w:rsidRDefault="001546AD" w:rsidP="001546AD">
      <w:pPr>
        <w:pStyle w:val="Output"/>
      </w:pPr>
      <w:r w:rsidRPr="00EC6298">
        <w:t xml:space="preserve">public interface BinaryOperator </w:t>
      </w:r>
    </w:p>
    <w:p w14:paraId="1343DCA2" w14:textId="77777777" w:rsidR="001546AD" w:rsidRPr="00EC6298" w:rsidRDefault="001546AD" w:rsidP="001546AD">
      <w:pPr>
        <w:pStyle w:val="Output"/>
      </w:pPr>
      <w:r w:rsidRPr="00EC6298">
        <w:t>{</w:t>
      </w:r>
    </w:p>
    <w:p w14:paraId="2D73F457" w14:textId="77777777" w:rsidR="001546AD" w:rsidRPr="00EC6298" w:rsidRDefault="001546AD" w:rsidP="001546AD">
      <w:pPr>
        <w:pStyle w:val="Output"/>
      </w:pPr>
      <w:r w:rsidRPr="00EC6298">
        <w:t xml:space="preserve">     public T apply(T x, T y);</w:t>
      </w:r>
    </w:p>
    <w:p w14:paraId="54717E01" w14:textId="77777777" w:rsidR="001546AD" w:rsidRPr="00EC6298" w:rsidRDefault="001546AD" w:rsidP="001546AD">
      <w:pPr>
        <w:pStyle w:val="Output"/>
      </w:pPr>
      <w:r w:rsidRPr="00EC6298">
        <w:t xml:space="preserve">}       </w:t>
      </w:r>
    </w:p>
    <w:p w14:paraId="20FBC262" w14:textId="77777777" w:rsidR="001546AD" w:rsidRDefault="001546AD" w:rsidP="003F3066">
      <w:pPr>
        <w:spacing w:line="240" w:lineRule="auto"/>
      </w:pPr>
    </w:p>
    <w:p w14:paraId="755CF128" w14:textId="77777777" w:rsidR="001546AD" w:rsidRDefault="001546AD" w:rsidP="003F3066">
      <w:pPr>
        <w:spacing w:line="360" w:lineRule="auto"/>
      </w:pPr>
    </w:p>
    <w:p w14:paraId="099C7748" w14:textId="77777777" w:rsidR="001546AD" w:rsidRDefault="001546AD" w:rsidP="001546AD">
      <w:pPr>
        <w:pStyle w:val="Heading2"/>
      </w:pPr>
      <w:bookmarkStart w:id="128" w:name="_Toc94350681"/>
      <w:r>
        <w:t>Lambdas</w:t>
      </w:r>
      <w:bookmarkEnd w:id="128"/>
    </w:p>
    <w:p w14:paraId="5298C06C" w14:textId="77777777" w:rsidR="001546AD" w:rsidRPr="002F5572" w:rsidRDefault="001546AD" w:rsidP="001546AD">
      <w:r>
        <w:t xml:space="preserve">Lambda’s are used </w:t>
      </w:r>
      <w:r w:rsidRPr="002F5572">
        <w:t xml:space="preserve">to provide the </w:t>
      </w:r>
      <w:r w:rsidRPr="002F5572">
        <w:rPr>
          <w:b/>
        </w:rPr>
        <w:t>implementation of Functional interface, Less coding</w:t>
      </w:r>
      <w:r w:rsidRPr="002F5572">
        <w:t>.</w:t>
      </w:r>
    </w:p>
    <w:p w14:paraId="491AE313" w14:textId="77777777" w:rsidR="001546AD" w:rsidRDefault="001546AD" w:rsidP="003F3066">
      <w:pPr>
        <w:spacing w:line="240" w:lineRule="auto"/>
      </w:pPr>
    </w:p>
    <w:p w14:paraId="278622B3" w14:textId="1D3DC727" w:rsidR="001546AD" w:rsidRPr="002F5572" w:rsidRDefault="001546AD" w:rsidP="003F3066">
      <w:r w:rsidRPr="002F5572">
        <w:t>Lambda Expressions syntax is </w:t>
      </w:r>
      <w:r w:rsidRPr="005C32ED">
        <w:rPr>
          <w:rFonts w:ascii="Consolas" w:hAnsi="Consolas"/>
          <w:b/>
          <w:bCs/>
          <w:color w:val="3333FF"/>
        </w:rPr>
        <w:t>(argument)-&gt;(body)</w:t>
      </w:r>
      <w:r w:rsidRPr="005C32ED">
        <w:rPr>
          <w:rFonts w:ascii="Consolas" w:hAnsi="Consolas"/>
          <w:color w:val="3333FF"/>
        </w:rPr>
        <w:t>.</w:t>
      </w:r>
      <w:r w:rsidRPr="002F5572">
        <w:t xml:space="preserve"> Now let’s see how we can write above anonymous Runnable using lambda expression.</w:t>
      </w:r>
    </w:p>
    <w:p w14:paraId="5FEDFBDA" w14:textId="77777777" w:rsidR="001546AD" w:rsidRDefault="001546AD" w:rsidP="001546AD">
      <w:pPr>
        <w:pStyle w:val="Output"/>
      </w:pPr>
      <w:r w:rsidRPr="002F5572">
        <w:t>Runnable r1 = () -&gt; System.out.println("My Runnable");</w:t>
      </w:r>
    </w:p>
    <w:p w14:paraId="47E3B755" w14:textId="77777777" w:rsidR="001546AD" w:rsidRPr="007B3B78" w:rsidRDefault="001546AD" w:rsidP="006F728B">
      <w:pPr>
        <w:pStyle w:val="ListParagraph"/>
        <w:numPr>
          <w:ilvl w:val="0"/>
          <w:numId w:val="106"/>
        </w:numPr>
      </w:pPr>
      <w:r w:rsidRPr="007B3B78">
        <w:t>The body of a lambda expression can contain zero, one or more statements.</w:t>
      </w:r>
    </w:p>
    <w:p w14:paraId="4CC0BFCB" w14:textId="75A668DA" w:rsidR="003F3066" w:rsidRDefault="003F3066" w:rsidP="003F3066">
      <w:pPr>
        <w:pStyle w:val="ListParagraph"/>
        <w:spacing w:line="240" w:lineRule="auto"/>
        <w:ind w:left="360"/>
      </w:pPr>
    </w:p>
    <w:p w14:paraId="05FD0941" w14:textId="719DC5F8" w:rsidR="001546AD" w:rsidRPr="007B3B78" w:rsidRDefault="001546AD" w:rsidP="006F728B">
      <w:pPr>
        <w:pStyle w:val="ListParagraph"/>
        <w:numPr>
          <w:ilvl w:val="0"/>
          <w:numId w:val="106"/>
        </w:numPr>
      </w:pPr>
      <w:r w:rsidRPr="007B3B78">
        <w:t xml:space="preserve">When there is a single statement curly brackets are </w:t>
      </w:r>
      <w:r w:rsidR="000C5D1D">
        <w:t>Optional,</w:t>
      </w:r>
      <w:r>
        <w:t xml:space="preserve"> </w:t>
      </w:r>
      <w:r w:rsidRPr="007B3B78">
        <w:t>and the return type of the anonymous function is the same as that of the body expression.</w:t>
      </w:r>
    </w:p>
    <w:p w14:paraId="1587962A" w14:textId="77777777" w:rsidR="003F3066" w:rsidRDefault="003F3066" w:rsidP="003F3066">
      <w:pPr>
        <w:pStyle w:val="ListParagraph"/>
        <w:spacing w:line="240" w:lineRule="auto"/>
        <w:ind w:left="360"/>
      </w:pPr>
    </w:p>
    <w:p w14:paraId="1290DE4E" w14:textId="7F79363A" w:rsidR="003F3066" w:rsidRDefault="001546AD" w:rsidP="006F728B">
      <w:pPr>
        <w:pStyle w:val="ListParagraph"/>
        <w:numPr>
          <w:ilvl w:val="0"/>
          <w:numId w:val="106"/>
        </w:numPr>
      </w:pPr>
      <w:r w:rsidRPr="007B3B78">
        <w:t xml:space="preserve">When there are more than one statements, then these must be enclosed in </w:t>
      </w:r>
      <w:r w:rsidR="00F8675E">
        <w:t>{</w:t>
      </w:r>
      <w:r w:rsidRPr="007B3B78">
        <w:t>curly brackets</w:t>
      </w:r>
      <w:r w:rsidR="00F8675E">
        <w:t>}</w:t>
      </w:r>
      <w:r w:rsidRPr="007B3B78">
        <w:t xml:space="preserve"> and the return type of the anonymous function is the same as the type of the value returned within the code block, or void if nothing is returne</w:t>
      </w:r>
      <w:r>
        <w:t>d</w:t>
      </w:r>
      <w:r w:rsidR="003F3066">
        <w:t>.</w:t>
      </w:r>
    </w:p>
    <w:p w14:paraId="2192AA02" w14:textId="07F053EA" w:rsidR="003F3066" w:rsidRDefault="003F3066" w:rsidP="00F8675E">
      <w:pPr>
        <w:pStyle w:val="ListParagraph"/>
        <w:spacing w:line="360" w:lineRule="auto"/>
        <w:ind w:left="360"/>
      </w:pPr>
    </w:p>
    <w:p w14:paraId="02CF90B4" w14:textId="3E92039D" w:rsidR="001546AD" w:rsidRPr="0026575B" w:rsidRDefault="001546AD" w:rsidP="003F3066">
      <w:pPr>
        <w:spacing w:line="240" w:lineRule="auto"/>
        <w:rPr>
          <w:b/>
          <w:lang w:eastAsia="en-US"/>
        </w:rPr>
      </w:pPr>
      <w:r>
        <w:rPr>
          <w:b/>
          <w:bdr w:val="none" w:sz="0" w:space="0" w:color="auto" w:frame="1"/>
          <w:lang w:eastAsia="en-US"/>
        </w:rPr>
        <w:t>1.</w:t>
      </w:r>
      <w:r w:rsidRPr="0026575B">
        <w:rPr>
          <w:b/>
          <w:bdr w:val="none" w:sz="0" w:space="0" w:color="auto" w:frame="1"/>
          <w:lang w:eastAsia="en-US"/>
        </w:rPr>
        <w:t>Zero parameter</w:t>
      </w:r>
    </w:p>
    <w:p w14:paraId="6FEEED47" w14:textId="77777777" w:rsidR="001546AD" w:rsidRPr="0026575B" w:rsidRDefault="001546AD" w:rsidP="003F3066">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40"/>
        <w:jc w:val="both"/>
        <w:textAlignment w:val="baseline"/>
        <w:rPr>
          <w:rFonts w:ascii="Consolas" w:eastAsia="Times New Roman" w:hAnsi="Consolas" w:cs="Courier New"/>
          <w:color w:val="000000"/>
          <w:sz w:val="18"/>
          <w:szCs w:val="18"/>
          <w:lang w:eastAsia="en-US"/>
        </w:rPr>
      </w:pPr>
      <w:r w:rsidRPr="0026575B">
        <w:rPr>
          <w:rFonts w:ascii="Consolas" w:eastAsia="Times New Roman" w:hAnsi="Consolas" w:cs="Courier New"/>
          <w:color w:val="000000"/>
          <w:sz w:val="18"/>
          <w:szCs w:val="18"/>
          <w:lang w:eastAsia="en-US"/>
        </w:rPr>
        <w:t>() -&gt; System.out.println("Zero parameter lambda");</w:t>
      </w:r>
    </w:p>
    <w:p w14:paraId="7B01BD42" w14:textId="77777777" w:rsidR="00F60C98" w:rsidRDefault="00F60C98" w:rsidP="00F60C98">
      <w:pPr>
        <w:spacing w:line="240" w:lineRule="auto"/>
        <w:rPr>
          <w:b/>
          <w:bdr w:val="none" w:sz="0" w:space="0" w:color="auto" w:frame="1"/>
          <w:lang w:eastAsia="en-US"/>
        </w:rPr>
      </w:pPr>
    </w:p>
    <w:p w14:paraId="3C11BD39" w14:textId="06DFA54B" w:rsidR="001546AD" w:rsidRPr="0026575B" w:rsidRDefault="001546AD" w:rsidP="003F3066">
      <w:pPr>
        <w:spacing w:line="240" w:lineRule="auto"/>
        <w:rPr>
          <w:b/>
          <w:lang w:eastAsia="en-US"/>
        </w:rPr>
      </w:pPr>
      <w:r>
        <w:rPr>
          <w:b/>
          <w:bdr w:val="none" w:sz="0" w:space="0" w:color="auto" w:frame="1"/>
          <w:lang w:eastAsia="en-US"/>
        </w:rPr>
        <w:t>2.</w:t>
      </w:r>
      <w:r w:rsidRPr="0026575B">
        <w:rPr>
          <w:b/>
          <w:bdr w:val="none" w:sz="0" w:space="0" w:color="auto" w:frame="1"/>
          <w:lang w:eastAsia="en-US"/>
        </w:rPr>
        <w:t xml:space="preserve">One </w:t>
      </w:r>
      <w:r w:rsidR="00F60C98" w:rsidRPr="0026575B">
        <w:rPr>
          <w:b/>
          <w:bdr w:val="none" w:sz="0" w:space="0" w:color="auto" w:frame="1"/>
          <w:lang w:eastAsia="en-US"/>
        </w:rPr>
        <w:t>parameter</w:t>
      </w:r>
    </w:p>
    <w:p w14:paraId="0F950B00" w14:textId="77777777" w:rsidR="001546AD" w:rsidRPr="0026575B" w:rsidRDefault="001546AD" w:rsidP="00FF3F0A">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40"/>
        <w:jc w:val="both"/>
        <w:textAlignment w:val="baseline"/>
        <w:rPr>
          <w:rFonts w:ascii="Consolas" w:eastAsia="Times New Roman" w:hAnsi="Consolas" w:cs="Courier New"/>
          <w:color w:val="000000"/>
          <w:sz w:val="18"/>
          <w:szCs w:val="18"/>
          <w:lang w:eastAsia="en-US"/>
        </w:rPr>
      </w:pPr>
      <w:r w:rsidRPr="0026575B">
        <w:rPr>
          <w:rFonts w:ascii="Consolas" w:eastAsia="Times New Roman" w:hAnsi="Consolas" w:cs="Courier New"/>
          <w:color w:val="000000"/>
          <w:sz w:val="18"/>
          <w:szCs w:val="18"/>
          <w:lang w:eastAsia="en-US"/>
        </w:rPr>
        <w:t>(p) -&gt; System.out.println("One parameter: " + p);</w:t>
      </w:r>
    </w:p>
    <w:p w14:paraId="69BDD7F7" w14:textId="77777777" w:rsidR="00F60C98" w:rsidRPr="0026575B" w:rsidRDefault="00F60C98" w:rsidP="00F8675E">
      <w:pPr>
        <w:spacing w:line="240" w:lineRule="auto"/>
        <w:rPr>
          <w:lang w:eastAsia="en-US"/>
        </w:rPr>
      </w:pPr>
    </w:p>
    <w:p w14:paraId="4EF67B83" w14:textId="4CD4E1E0" w:rsidR="001546AD" w:rsidRPr="0026575B" w:rsidRDefault="001546AD" w:rsidP="003F3066">
      <w:pPr>
        <w:spacing w:line="240" w:lineRule="auto"/>
        <w:rPr>
          <w:b/>
          <w:lang w:eastAsia="en-US"/>
        </w:rPr>
      </w:pPr>
      <w:r w:rsidRPr="0026575B">
        <w:rPr>
          <w:b/>
          <w:bdr w:val="none" w:sz="0" w:space="0" w:color="auto" w:frame="1"/>
          <w:lang w:eastAsia="en-US"/>
        </w:rPr>
        <w:t xml:space="preserve">3.Multiple </w:t>
      </w:r>
      <w:r w:rsidR="00F60C98" w:rsidRPr="0026575B">
        <w:rPr>
          <w:b/>
          <w:bdr w:val="none" w:sz="0" w:space="0" w:color="auto" w:frame="1"/>
          <w:lang w:eastAsia="en-US"/>
        </w:rPr>
        <w:t>parameters</w:t>
      </w:r>
    </w:p>
    <w:p w14:paraId="60ED3870" w14:textId="61FFA7AF" w:rsidR="001546AD" w:rsidRDefault="001546AD" w:rsidP="001546AD">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lang w:eastAsia="en-US"/>
        </w:rPr>
      </w:pPr>
      <w:r w:rsidRPr="0026575B">
        <w:rPr>
          <w:rFonts w:ascii="Consolas" w:eastAsia="Times New Roman" w:hAnsi="Consolas" w:cs="Courier New"/>
          <w:color w:val="000000"/>
          <w:sz w:val="18"/>
          <w:szCs w:val="18"/>
          <w:lang w:eastAsia="en-US"/>
        </w:rPr>
        <w:t>(p1, p2) -&gt; System.out.println("Multiple parameters: " + p1 + ", " + p2);</w:t>
      </w:r>
    </w:p>
    <w:p w14:paraId="079B1774" w14:textId="77777777" w:rsidR="001546AD" w:rsidRDefault="001546AD" w:rsidP="001546AD">
      <w:pPr>
        <w:pStyle w:val="Howitworks"/>
      </w:pPr>
      <w:r w:rsidRPr="00BF0575">
        <w:lastRenderedPageBreak/>
        <w:t xml:space="preserve">Java Lambda Expression Example: </w:t>
      </w:r>
      <w:r>
        <w:t>ForE</w:t>
      </w:r>
      <w:r w:rsidRPr="00BF0575">
        <w:t>ach Loop</w:t>
      </w:r>
    </w:p>
    <w:p w14:paraId="512398CB" w14:textId="77777777" w:rsidR="005B289B" w:rsidRDefault="001546AD" w:rsidP="001546AD">
      <w:r w:rsidRPr="00836E13">
        <w:t xml:space="preserve">Java provides a new method </w:t>
      </w:r>
      <w:r w:rsidRPr="00BD0DF3">
        <w:rPr>
          <w:rStyle w:val="0SyntaxPinkChar"/>
        </w:rPr>
        <w:t>forEach()</w:t>
      </w:r>
      <w:r w:rsidRPr="00836E13">
        <w:t xml:space="preserve"> to iterate the elements. It is defined in Iterable and Stream interface. </w:t>
      </w:r>
      <w:r w:rsidRPr="00320105">
        <w:rPr>
          <w:b/>
          <w:color w:val="00B050"/>
        </w:rPr>
        <w:t>It is a default method defined in the Iterable interface</w:t>
      </w:r>
      <w:r w:rsidRPr="00836E13">
        <w:t xml:space="preserve">. </w:t>
      </w:r>
    </w:p>
    <w:p w14:paraId="27CCC38D" w14:textId="77777777" w:rsidR="005B289B" w:rsidRDefault="005B289B" w:rsidP="005B289B">
      <w:pPr>
        <w:pStyle w:val="Output"/>
      </w:pPr>
      <w:r>
        <w:t>public interface Iterable&lt;T&gt;</w:t>
      </w:r>
    </w:p>
    <w:p w14:paraId="7576BD01" w14:textId="77777777" w:rsidR="005B289B" w:rsidRDefault="005B289B" w:rsidP="005B289B">
      <w:pPr>
        <w:pStyle w:val="Output"/>
      </w:pPr>
      <w:r>
        <w:t>{</w:t>
      </w:r>
    </w:p>
    <w:p w14:paraId="47DB103C" w14:textId="3C5A1412" w:rsidR="005B289B" w:rsidRDefault="005B289B" w:rsidP="005B289B">
      <w:pPr>
        <w:pStyle w:val="Output"/>
      </w:pPr>
      <w:r>
        <w:t xml:space="preserve"> </w:t>
      </w:r>
      <w:r>
        <w:tab/>
        <w:t xml:space="preserve"> Iterator&lt;T&gt;    iterator();  </w:t>
      </w:r>
    </w:p>
    <w:p w14:paraId="469440F7" w14:textId="0C0A38CF" w:rsidR="005B289B" w:rsidRDefault="005B289B" w:rsidP="005B289B">
      <w:pPr>
        <w:pStyle w:val="Output"/>
      </w:pPr>
      <w:r>
        <w:t xml:space="preserve">  </w:t>
      </w:r>
      <w:r>
        <w:tab/>
        <w:t xml:space="preserve"> Spliterator&lt;T&gt; spliterator();</w:t>
      </w:r>
    </w:p>
    <w:p w14:paraId="408D0D4F" w14:textId="3D5D9E0A" w:rsidR="005B289B" w:rsidRDefault="005B289B" w:rsidP="005B289B">
      <w:pPr>
        <w:pStyle w:val="Output"/>
      </w:pPr>
      <w:r>
        <w:t xml:space="preserve">  </w:t>
      </w:r>
      <w:r>
        <w:tab/>
        <w:t xml:space="preserve"> void           forEach(Consumer&lt;? super T&gt; action);</w:t>
      </w:r>
    </w:p>
    <w:p w14:paraId="4988DD92" w14:textId="7E4477C5" w:rsidR="005B289B" w:rsidRDefault="005B289B" w:rsidP="005B289B">
      <w:pPr>
        <w:pStyle w:val="Output"/>
      </w:pPr>
      <w:r>
        <w:t>}</w:t>
      </w:r>
    </w:p>
    <w:p w14:paraId="48DB825A" w14:textId="77777777" w:rsidR="005B289B" w:rsidRDefault="005B289B" w:rsidP="001546AD"/>
    <w:p w14:paraId="63DF6CCB" w14:textId="22A902C2" w:rsidR="001546AD" w:rsidRDefault="001546AD" w:rsidP="00E85FF2">
      <w:pPr>
        <w:spacing w:line="240" w:lineRule="auto"/>
      </w:pPr>
      <w:r w:rsidRPr="00836E13">
        <w:t>Collection classes which extends Iterable interface can use forEach loop to iterate elements.</w:t>
      </w:r>
    </w:p>
    <w:p w14:paraId="0D5D95AB" w14:textId="77777777" w:rsidR="001546AD" w:rsidRPr="00320105" w:rsidRDefault="001546AD" w:rsidP="001546AD">
      <w:pPr>
        <w:pStyle w:val="Output"/>
        <w:rPr>
          <w:sz w:val="20"/>
        </w:rPr>
      </w:pPr>
      <w:r w:rsidRPr="00320105">
        <w:rPr>
          <w:rStyle w:val="keyword"/>
          <w:color w:val="00B0F0"/>
          <w:sz w:val="20"/>
        </w:rPr>
        <w:t>default</w:t>
      </w:r>
      <w:r w:rsidRPr="00320105">
        <w:rPr>
          <w:color w:val="00B0F0"/>
          <w:sz w:val="20"/>
        </w:rPr>
        <w:t> </w:t>
      </w:r>
      <w:r w:rsidRPr="00320105">
        <w:rPr>
          <w:rStyle w:val="keyword"/>
          <w:sz w:val="20"/>
        </w:rPr>
        <w:t>void</w:t>
      </w:r>
      <w:r w:rsidRPr="00320105">
        <w:rPr>
          <w:sz w:val="20"/>
        </w:rPr>
        <w:t> </w:t>
      </w:r>
      <w:r w:rsidRPr="00320105">
        <w:rPr>
          <w:color w:val="FF0000"/>
          <w:sz w:val="20"/>
        </w:rPr>
        <w:t>forEach</w:t>
      </w:r>
      <w:r w:rsidRPr="00320105">
        <w:rPr>
          <w:sz w:val="20"/>
        </w:rPr>
        <w:t>(Consumer&lt;</w:t>
      </w:r>
      <w:r w:rsidRPr="00320105">
        <w:rPr>
          <w:rStyle w:val="keyword"/>
          <w:sz w:val="20"/>
        </w:rPr>
        <w:t>super</w:t>
      </w:r>
      <w:r w:rsidRPr="00320105">
        <w:rPr>
          <w:sz w:val="20"/>
        </w:rPr>
        <w:t> T&gt;action) </w:t>
      </w:r>
    </w:p>
    <w:p w14:paraId="161F3A0F" w14:textId="77777777" w:rsidR="00E85FF2" w:rsidRDefault="00E85FF2" w:rsidP="001546AD">
      <w:pPr>
        <w:rPr>
          <w:i/>
          <w:iCs/>
        </w:rPr>
      </w:pPr>
    </w:p>
    <w:p w14:paraId="5A438681" w14:textId="4479F7AB" w:rsidR="001546AD" w:rsidRPr="00BF0575" w:rsidRDefault="001546AD" w:rsidP="00E85FF2">
      <w:pPr>
        <w:spacing w:line="240" w:lineRule="auto"/>
      </w:pPr>
      <w:r w:rsidRPr="00343822">
        <w:rPr>
          <w:i/>
          <w:iCs/>
        </w:rPr>
        <w:t>“performs the given action for each element of the Iterable until all elements have been processed or the action throws an exception.”</w:t>
      </w:r>
    </w:p>
    <w:p w14:paraId="6B8BE458" w14:textId="77777777" w:rsidR="001546AD" w:rsidRDefault="001546AD" w:rsidP="001546AD">
      <w:pPr>
        <w:pStyle w:val="Output"/>
        <w:rPr>
          <w:color w:val="4C483D" w:themeColor="text2"/>
        </w:rPr>
      </w:pPr>
      <w:r>
        <w:rPr>
          <w:bCs/>
          <w:color w:val="7F0055"/>
        </w:rPr>
        <w:t>public</w:t>
      </w:r>
      <w:r>
        <w:t xml:space="preserve"> </w:t>
      </w:r>
      <w:r>
        <w:rPr>
          <w:bCs/>
          <w:color w:val="7F0055"/>
        </w:rPr>
        <w:t>class</w:t>
      </w:r>
      <w:r>
        <w:t xml:space="preserve"> LambdaExpressionExample7{  </w:t>
      </w:r>
    </w:p>
    <w:p w14:paraId="70C3E9DE" w14:textId="77777777" w:rsidR="001546AD" w:rsidRDefault="001546AD" w:rsidP="001546AD">
      <w:pPr>
        <w:pStyle w:val="Output"/>
        <w:rPr>
          <w:color w:val="4C483D" w:themeColor="text2"/>
        </w:rPr>
      </w:pPr>
      <w:r>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            </w:t>
      </w:r>
    </w:p>
    <w:p w14:paraId="26EFEB0D" w14:textId="77777777" w:rsidR="001546AD" w:rsidRDefault="001546AD" w:rsidP="001546AD">
      <w:pPr>
        <w:pStyle w:val="Output"/>
        <w:rPr>
          <w:color w:val="4C483D" w:themeColor="text2"/>
        </w:rPr>
      </w:pPr>
      <w:r>
        <w:t xml:space="preserve">        List&lt;String&gt; </w:t>
      </w:r>
      <w:r>
        <w:rPr>
          <w:color w:val="6A3E3E"/>
        </w:rPr>
        <w:t>list</w:t>
      </w:r>
      <w:r>
        <w:t>=</w:t>
      </w:r>
      <w:r>
        <w:rPr>
          <w:bCs/>
          <w:color w:val="7F0055"/>
        </w:rPr>
        <w:t>new</w:t>
      </w:r>
      <w:r>
        <w:t xml:space="preserve"> ArrayList&lt;String&gt;();  </w:t>
      </w:r>
    </w:p>
    <w:p w14:paraId="5D191FDF" w14:textId="77777777" w:rsidR="001546AD" w:rsidRDefault="001546AD" w:rsidP="001546AD">
      <w:pPr>
        <w:pStyle w:val="Output"/>
        <w:rPr>
          <w:color w:val="4C483D" w:themeColor="text2"/>
        </w:rPr>
      </w:pPr>
      <w:r>
        <w:t xml:space="preserve">        </w:t>
      </w:r>
      <w:r>
        <w:rPr>
          <w:color w:val="6A3E3E"/>
        </w:rPr>
        <w:t>list</w:t>
      </w:r>
      <w:r>
        <w:t>.add(</w:t>
      </w:r>
      <w:r>
        <w:rPr>
          <w:color w:val="2A00FF"/>
        </w:rPr>
        <w:t>"ankit"</w:t>
      </w:r>
      <w:r>
        <w:t xml:space="preserve">);  </w:t>
      </w:r>
    </w:p>
    <w:p w14:paraId="27E89929" w14:textId="77777777" w:rsidR="001546AD" w:rsidRDefault="001546AD" w:rsidP="001546AD">
      <w:pPr>
        <w:pStyle w:val="Output"/>
        <w:rPr>
          <w:color w:val="4C483D" w:themeColor="text2"/>
        </w:rPr>
      </w:pPr>
      <w:r>
        <w:t xml:space="preserve">        </w:t>
      </w:r>
      <w:r>
        <w:rPr>
          <w:color w:val="6A3E3E"/>
        </w:rPr>
        <w:t>list</w:t>
      </w:r>
      <w:r>
        <w:t>.add(</w:t>
      </w:r>
      <w:r>
        <w:rPr>
          <w:color w:val="2A00FF"/>
        </w:rPr>
        <w:t>"mayank"</w:t>
      </w:r>
      <w:r>
        <w:t xml:space="preserve">);  </w:t>
      </w:r>
    </w:p>
    <w:p w14:paraId="214889FF" w14:textId="77777777" w:rsidR="001546AD" w:rsidRDefault="001546AD" w:rsidP="001546AD">
      <w:pPr>
        <w:pStyle w:val="Output"/>
        <w:rPr>
          <w:color w:val="4C483D" w:themeColor="text2"/>
        </w:rPr>
      </w:pPr>
      <w:r>
        <w:t xml:space="preserve">        </w:t>
      </w:r>
      <w:r>
        <w:rPr>
          <w:color w:val="6A3E3E"/>
        </w:rPr>
        <w:t>list</w:t>
      </w:r>
      <w:r>
        <w:t>.add(</w:t>
      </w:r>
      <w:r>
        <w:rPr>
          <w:color w:val="2A00FF"/>
        </w:rPr>
        <w:t>"irfan"</w:t>
      </w:r>
      <w:r>
        <w:t xml:space="preserve">);  </w:t>
      </w:r>
    </w:p>
    <w:p w14:paraId="76E2B5C7" w14:textId="77777777" w:rsidR="001546AD" w:rsidRDefault="001546AD" w:rsidP="001546AD">
      <w:pPr>
        <w:pStyle w:val="Output"/>
        <w:rPr>
          <w:color w:val="4C483D" w:themeColor="text2"/>
        </w:rPr>
      </w:pPr>
      <w:r>
        <w:t xml:space="preserve">        </w:t>
      </w:r>
      <w:r>
        <w:rPr>
          <w:color w:val="6A3E3E"/>
        </w:rPr>
        <w:t>list</w:t>
      </w:r>
      <w:r>
        <w:t>.add(</w:t>
      </w:r>
      <w:r>
        <w:rPr>
          <w:color w:val="2A00FF"/>
        </w:rPr>
        <w:t>"jai"</w:t>
      </w:r>
      <w:r>
        <w:t xml:space="preserve">);            </w:t>
      </w:r>
    </w:p>
    <w:p w14:paraId="726491B2" w14:textId="77777777" w:rsidR="001546AD" w:rsidRDefault="001546AD" w:rsidP="001546AD">
      <w:pPr>
        <w:pStyle w:val="Output"/>
        <w:rPr>
          <w:color w:val="4C483D" w:themeColor="text2"/>
        </w:rPr>
      </w:pPr>
      <w:r>
        <w:t xml:space="preserve">        </w:t>
      </w:r>
      <w:r>
        <w:rPr>
          <w:color w:val="6A3E3E"/>
        </w:rPr>
        <w:t>list</w:t>
      </w:r>
      <w:r>
        <w:t xml:space="preserve">.forEach(  </w:t>
      </w:r>
    </w:p>
    <w:p w14:paraId="173643FD" w14:textId="77777777" w:rsidR="001546AD" w:rsidRDefault="001546AD" w:rsidP="001546AD">
      <w:pPr>
        <w:pStyle w:val="Output"/>
        <w:rPr>
          <w:color w:val="4C483D" w:themeColor="text2"/>
        </w:rPr>
      </w:pPr>
      <w:r>
        <w:t xml:space="preserve">            (</w:t>
      </w:r>
      <w:r>
        <w:rPr>
          <w:color w:val="6A3E3E"/>
        </w:rPr>
        <w:t>n</w:t>
      </w:r>
      <w:r>
        <w:t>)-&gt;System.</w:t>
      </w:r>
      <w:r>
        <w:rPr>
          <w:bCs/>
          <w:i/>
          <w:iCs/>
          <w:color w:val="0000C0"/>
        </w:rPr>
        <w:t>out</w:t>
      </w:r>
      <w:r>
        <w:t>.println(</w:t>
      </w:r>
      <w:r>
        <w:rPr>
          <w:color w:val="6A3E3E"/>
        </w:rPr>
        <w:t>n</w:t>
      </w:r>
      <w:r>
        <w:t xml:space="preserve">)  </w:t>
      </w:r>
    </w:p>
    <w:p w14:paraId="17DB1129" w14:textId="77777777" w:rsidR="001546AD" w:rsidRDefault="001546AD" w:rsidP="001546AD">
      <w:pPr>
        <w:pStyle w:val="Output"/>
        <w:rPr>
          <w:color w:val="4C483D" w:themeColor="text2"/>
        </w:rPr>
      </w:pPr>
      <w:r>
        <w:t xml:space="preserve">        );  </w:t>
      </w:r>
    </w:p>
    <w:p w14:paraId="4A2E19FA" w14:textId="77777777" w:rsidR="001546AD" w:rsidRDefault="001546AD" w:rsidP="001546AD">
      <w:pPr>
        <w:pStyle w:val="Output"/>
        <w:rPr>
          <w:color w:val="4C483D" w:themeColor="text2"/>
        </w:rPr>
      </w:pPr>
      <w:r>
        <w:t xml:space="preserve">    }  </w:t>
      </w:r>
    </w:p>
    <w:p w14:paraId="65A75B9E" w14:textId="77777777" w:rsidR="001546AD" w:rsidRDefault="001546AD" w:rsidP="001546AD">
      <w:pPr>
        <w:pStyle w:val="Output"/>
        <w:rPr>
          <w:color w:val="4C483D" w:themeColor="text2"/>
        </w:rPr>
      </w:pPr>
      <w:r>
        <w:t xml:space="preserve">} </w:t>
      </w:r>
    </w:p>
    <w:p w14:paraId="4DA46705" w14:textId="77777777" w:rsidR="00E85FF2" w:rsidRDefault="001546AD" w:rsidP="00E85FF2">
      <w:pPr>
        <w:spacing w:line="240" w:lineRule="auto"/>
        <w:rPr>
          <w:rStyle w:val="0SyntaxPinkChar"/>
        </w:rPr>
      </w:pPr>
      <w:r w:rsidRPr="003835D9">
        <w:t>This code will print every element of the list. You can even replace lambda expression with </w:t>
      </w:r>
      <w:hyperlink r:id="rId320" w:tgtFrame="_blank" w:history="1">
        <w:r w:rsidRPr="003835D9">
          <w:rPr>
            <w:rStyle w:val="Hyperlink"/>
          </w:rPr>
          <w:t>method reference</w:t>
        </w:r>
      </w:hyperlink>
      <w:r w:rsidR="005B289B">
        <w:rPr>
          <w:rStyle w:val="Hyperlink"/>
        </w:rPr>
        <w:t xml:space="preserve">, </w:t>
      </w:r>
      <w:r w:rsidRPr="003835D9">
        <w:t xml:space="preserve"> because we are passing the lambda parameter as it is </w:t>
      </w:r>
      <w:r w:rsidR="005B289B">
        <w:t xml:space="preserve">- </w:t>
      </w:r>
      <w:r w:rsidRPr="003835D9">
        <w:t xml:space="preserve">to System.out.println() method as </w:t>
      </w:r>
      <w:r>
        <w:t xml:space="preserve"> </w:t>
      </w:r>
      <w:r w:rsidRPr="003835D9">
        <w:br/>
      </w:r>
    </w:p>
    <w:p w14:paraId="6072A765" w14:textId="2B8CA50B" w:rsidR="001546AD" w:rsidRDefault="001546AD" w:rsidP="00E85FF2">
      <w:pPr>
        <w:spacing w:line="240" w:lineRule="auto"/>
        <w:rPr>
          <w:rStyle w:val="0SyntaxPinkChar"/>
        </w:rPr>
      </w:pPr>
      <w:r w:rsidRPr="00E85FF2">
        <w:rPr>
          <w:rStyle w:val="0SyntaxPinkChar"/>
        </w:rPr>
        <w:t>list.forEach(System.out::println);</w:t>
      </w:r>
    </w:p>
    <w:p w14:paraId="298CB638" w14:textId="55D845E5" w:rsidR="001546AD" w:rsidRDefault="001546AD" w:rsidP="001546AD">
      <w:pPr>
        <w:rPr>
          <w:rStyle w:val="0SyntaxPinkChar"/>
        </w:rPr>
      </w:pPr>
      <w:r>
        <w:rPr>
          <w:rStyle w:val="OutputChar"/>
        </w:rPr>
        <w:t xml:space="preserve">If both Passing </w:t>
      </w:r>
      <w:r w:rsidR="00E04C83">
        <w:rPr>
          <w:rStyle w:val="OutputChar"/>
        </w:rPr>
        <w:t>Parameter</w:t>
      </w:r>
      <w:r>
        <w:rPr>
          <w:rStyle w:val="OutputChar"/>
        </w:rPr>
        <w:t xml:space="preserve"> &amp; </w:t>
      </w:r>
      <w:r w:rsidR="00E04C83">
        <w:rPr>
          <w:rStyle w:val="OutputChar"/>
        </w:rPr>
        <w:t>Printing</w:t>
      </w:r>
      <w:r>
        <w:rPr>
          <w:rStyle w:val="OutputChar"/>
        </w:rPr>
        <w:t xml:space="preserve"> parameter is same we can use </w:t>
      </w:r>
      <w:r w:rsidRPr="00E85FF2">
        <w:rPr>
          <w:rStyle w:val="0SyntaxPinkChar"/>
        </w:rPr>
        <w:t>System.out::println</w:t>
      </w:r>
    </w:p>
    <w:p w14:paraId="64FE5368" w14:textId="77777777" w:rsidR="00E85FF2" w:rsidRPr="00E85FF2" w:rsidRDefault="00E85FF2" w:rsidP="001546AD">
      <w:pPr>
        <w:rPr>
          <w:rStyle w:val="0SyntaxPinkChar"/>
        </w:rPr>
      </w:pPr>
    </w:p>
    <w:p w14:paraId="163744BC" w14:textId="2CD041D5" w:rsidR="001546AD" w:rsidRPr="00745B7F" w:rsidRDefault="001546AD" w:rsidP="006F728B">
      <w:pPr>
        <w:pStyle w:val="ListParagraph"/>
        <w:numPr>
          <w:ilvl w:val="0"/>
          <w:numId w:val="107"/>
        </w:numPr>
      </w:pPr>
      <w:r w:rsidRPr="001B0D6E">
        <w:rPr>
          <w:b/>
          <w:shd w:val="clear" w:color="auto" w:fill="FFFFFF"/>
        </w:rPr>
        <w:t>forEach() is a terminal operation</w:t>
      </w:r>
      <w:r w:rsidRPr="004A6E56">
        <w:rPr>
          <w:shd w:val="clear" w:color="auto" w:fill="FFFFFF"/>
        </w:rPr>
        <w:t xml:space="preserve">, which means once calling forEach() method on stream, </w:t>
      </w:r>
      <w:r w:rsidRPr="001B0D6E">
        <w:rPr>
          <w:b/>
          <w:color w:val="FF0000"/>
          <w:shd w:val="clear" w:color="auto" w:fill="FFFFFF"/>
        </w:rPr>
        <w:t>you cannot call another method</w:t>
      </w:r>
      <w:r w:rsidRPr="004A6E56">
        <w:rPr>
          <w:shd w:val="clear" w:color="auto" w:fill="FFFFFF"/>
        </w:rPr>
        <w:t>. It will result in a runtime exception.</w:t>
      </w:r>
    </w:p>
    <w:p w14:paraId="4C7A4ED0" w14:textId="77777777" w:rsidR="00745B7F" w:rsidRPr="004A6E56" w:rsidRDefault="00745B7F" w:rsidP="00E85FF2">
      <w:pPr>
        <w:pStyle w:val="ListParagraph"/>
        <w:spacing w:line="240" w:lineRule="auto"/>
        <w:ind w:left="360"/>
      </w:pPr>
    </w:p>
    <w:p w14:paraId="61549139" w14:textId="77777777" w:rsidR="001546AD" w:rsidRPr="004A6E56" w:rsidRDefault="001546AD" w:rsidP="006F728B">
      <w:pPr>
        <w:pStyle w:val="ListParagraph"/>
        <w:numPr>
          <w:ilvl w:val="0"/>
          <w:numId w:val="107"/>
        </w:numPr>
      </w:pPr>
      <w:r w:rsidRPr="004A6E56">
        <w:rPr>
          <w:shd w:val="clear" w:color="auto" w:fill="FFFFFF"/>
        </w:rPr>
        <w:t>When you call </w:t>
      </w:r>
      <w:r w:rsidRPr="00186D70">
        <w:rPr>
          <w:rFonts w:ascii="Consolas" w:hAnsi="Consolas" w:cs="Courier New"/>
          <w:color w:val="3333FF"/>
        </w:rPr>
        <w:t>forEach()</w:t>
      </w:r>
      <w:r w:rsidRPr="00186D70">
        <w:rPr>
          <w:color w:val="3333FF"/>
          <w:shd w:val="clear" w:color="auto" w:fill="FFFFFF"/>
        </w:rPr>
        <w:t> </w:t>
      </w:r>
      <w:r w:rsidRPr="004A6E56">
        <w:rPr>
          <w:shd w:val="clear" w:color="auto" w:fill="FFFFFF"/>
        </w:rPr>
        <w:t>on parallel stream, the </w:t>
      </w:r>
      <w:hyperlink r:id="rId321" w:tgtFrame="_blank" w:history="1">
        <w:r w:rsidRPr="001B0D6E">
          <w:rPr>
            <w:b/>
            <w:color w:val="FF0000"/>
          </w:rPr>
          <w:t>order of iteration</w:t>
        </w:r>
      </w:hyperlink>
      <w:r w:rsidRPr="001B0D6E">
        <w:rPr>
          <w:b/>
          <w:color w:val="FF0000"/>
        </w:rPr>
        <w:t> is not guaranteed</w:t>
      </w:r>
      <w:r w:rsidRPr="004A6E56">
        <w:rPr>
          <w:shd w:val="clear" w:color="auto" w:fill="FFFFFF"/>
        </w:rPr>
        <w:t>, but you can ensure that ordering by calling </w:t>
      </w:r>
      <w:r w:rsidRPr="00186D70">
        <w:rPr>
          <w:rFonts w:ascii="Consolas" w:hAnsi="Consolas" w:cs="Courier New"/>
          <w:color w:val="3333FF"/>
        </w:rPr>
        <w:t>forEachOrdered()</w:t>
      </w:r>
      <w:r w:rsidRPr="00186D70">
        <w:rPr>
          <w:color w:val="3333FF"/>
          <w:shd w:val="clear" w:color="auto" w:fill="FFFFFF"/>
        </w:rPr>
        <w:t> </w:t>
      </w:r>
      <w:r w:rsidRPr="004A6E56">
        <w:rPr>
          <w:shd w:val="clear" w:color="auto" w:fill="FFFFFF"/>
        </w:rPr>
        <w:t>method.</w:t>
      </w:r>
    </w:p>
    <w:p w14:paraId="0AF9E12A" w14:textId="77777777" w:rsidR="00745B7F" w:rsidRPr="00745B7F" w:rsidRDefault="00745B7F" w:rsidP="00745B7F">
      <w:pPr>
        <w:pStyle w:val="ListParagraph"/>
        <w:ind w:left="360"/>
      </w:pPr>
    </w:p>
    <w:p w14:paraId="663DF674" w14:textId="5F3016AA" w:rsidR="00E85FF2" w:rsidRPr="00E85FF2" w:rsidRDefault="001546AD" w:rsidP="006F728B">
      <w:pPr>
        <w:pStyle w:val="ListParagraph"/>
        <w:numPr>
          <w:ilvl w:val="0"/>
          <w:numId w:val="107"/>
        </w:numPr>
        <w:rPr>
          <w:shd w:val="clear" w:color="auto" w:fill="FFFFFF"/>
        </w:rPr>
      </w:pPr>
      <w:r w:rsidRPr="00E85FF2">
        <w:rPr>
          <w:shd w:val="clear" w:color="auto" w:fill="FFFFFF"/>
        </w:rPr>
        <w:t>There are two forEach() method in Java 8, one defined inside </w:t>
      </w:r>
      <w:r w:rsidRPr="00E85FF2">
        <w:rPr>
          <w:rStyle w:val="0SyntaxPinkChar"/>
        </w:rPr>
        <w:t>Iterable</w:t>
      </w:r>
      <w:r w:rsidRPr="00E85FF2">
        <w:rPr>
          <w:shd w:val="clear" w:color="auto" w:fill="FFFFFF"/>
        </w:rPr>
        <w:t> and other inside </w:t>
      </w:r>
      <w:r w:rsidRPr="00E85FF2">
        <w:rPr>
          <w:rStyle w:val="0SyntaxPinkChar"/>
        </w:rPr>
        <w:t>java.util.stream.Stream</w:t>
      </w:r>
      <w:r w:rsidRPr="00E85FF2">
        <w:rPr>
          <w:shd w:val="clear" w:color="auto" w:fill="FFFFFF"/>
        </w:rPr>
        <w:t xml:space="preserve"> class. </w:t>
      </w:r>
    </w:p>
    <w:p w14:paraId="79BD45DB" w14:textId="6FCF98C9" w:rsidR="00E85FF2" w:rsidRPr="00E85FF2" w:rsidRDefault="001546AD" w:rsidP="006F728B">
      <w:pPr>
        <w:pStyle w:val="ListParagraph"/>
        <w:numPr>
          <w:ilvl w:val="1"/>
          <w:numId w:val="107"/>
        </w:numPr>
        <w:spacing w:line="240" w:lineRule="auto"/>
      </w:pPr>
      <w:r w:rsidRPr="004A6E56">
        <w:rPr>
          <w:shd w:val="clear" w:color="auto" w:fill="FFFFFF"/>
        </w:rPr>
        <w:t>If purpose of forEach() is just iteration then you can directly call it e.g.</w:t>
      </w:r>
      <w:r w:rsidRPr="004A6E56">
        <w:rPr>
          <w:rFonts w:ascii="Courier New" w:hAnsi="Courier New" w:cs="Courier New"/>
        </w:rPr>
        <w:t> </w:t>
      </w:r>
      <w:r w:rsidRPr="00E85FF2">
        <w:rPr>
          <w:rFonts w:ascii="Consolas" w:hAnsi="Consolas" w:cs="Courier New"/>
          <w:b/>
          <w:bCs/>
          <w:color w:val="0000FF"/>
          <w:sz w:val="16"/>
          <w:szCs w:val="16"/>
        </w:rPr>
        <w:t>list.forEach()</w:t>
      </w:r>
      <w:r w:rsidRPr="00E85FF2">
        <w:rPr>
          <w:sz w:val="16"/>
          <w:szCs w:val="16"/>
          <w:shd w:val="clear" w:color="auto" w:fill="FFFFFF"/>
        </w:rPr>
        <w:t> </w:t>
      </w:r>
      <w:r w:rsidRPr="00E85FF2">
        <w:rPr>
          <w:sz w:val="18"/>
          <w:szCs w:val="18"/>
          <w:shd w:val="clear" w:color="auto" w:fill="FFFFFF"/>
        </w:rPr>
        <w:t>or </w:t>
      </w:r>
      <w:r w:rsidRPr="00E85FF2">
        <w:rPr>
          <w:rFonts w:ascii="Courier New" w:hAnsi="Courier New" w:cs="Courier New"/>
          <w:b/>
          <w:bCs/>
          <w:color w:val="0000FF"/>
          <w:sz w:val="16"/>
          <w:szCs w:val="16"/>
        </w:rPr>
        <w:t>set.forEach()</w:t>
      </w:r>
    </w:p>
    <w:p w14:paraId="0A25543A" w14:textId="77777777" w:rsidR="00E85FF2" w:rsidRPr="00E85FF2" w:rsidRDefault="00E85FF2" w:rsidP="00E85FF2">
      <w:pPr>
        <w:pStyle w:val="ListParagraph"/>
        <w:spacing w:line="240" w:lineRule="auto"/>
        <w:ind w:left="1080"/>
      </w:pPr>
    </w:p>
    <w:p w14:paraId="541471DF" w14:textId="34F70D42" w:rsidR="00E85FF2" w:rsidRPr="004A6E56" w:rsidRDefault="001546AD" w:rsidP="006F728B">
      <w:pPr>
        <w:pStyle w:val="ListParagraph"/>
        <w:numPr>
          <w:ilvl w:val="1"/>
          <w:numId w:val="107"/>
        </w:numPr>
        <w:spacing w:line="240" w:lineRule="auto"/>
      </w:pPr>
      <w:r w:rsidRPr="004A6E56">
        <w:rPr>
          <w:shd w:val="clear" w:color="auto" w:fill="FFFFFF"/>
        </w:rPr>
        <w:t xml:space="preserve">if you want to perform some operations e.g. </w:t>
      </w:r>
      <w:r w:rsidRPr="00E85FF2">
        <w:rPr>
          <w:rStyle w:val="0SyntaxPinkChar"/>
        </w:rPr>
        <w:t>filter</w:t>
      </w:r>
      <w:r w:rsidRPr="004A6E56">
        <w:rPr>
          <w:shd w:val="clear" w:color="auto" w:fill="FFFFFF"/>
        </w:rPr>
        <w:t xml:space="preserve"> or </w:t>
      </w:r>
      <w:r w:rsidRPr="00E85FF2">
        <w:rPr>
          <w:rStyle w:val="0SyntaxPinkChar"/>
        </w:rPr>
        <w:t>map</w:t>
      </w:r>
      <w:r w:rsidR="00E85FF2">
        <w:rPr>
          <w:shd w:val="clear" w:color="auto" w:fill="FFFFFF"/>
        </w:rPr>
        <w:t>,</w:t>
      </w:r>
      <w:r w:rsidRPr="004A6E56">
        <w:rPr>
          <w:shd w:val="clear" w:color="auto" w:fill="FFFFFF"/>
        </w:rPr>
        <w:t xml:space="preserve"> then better first get the stream and then perform that operation and finally call forEach() method.</w:t>
      </w:r>
    </w:p>
    <w:p w14:paraId="3C0921D9" w14:textId="77777777" w:rsidR="00745B7F" w:rsidRPr="00745B7F" w:rsidRDefault="00745B7F" w:rsidP="00745B7F">
      <w:pPr>
        <w:pStyle w:val="ListParagraph"/>
        <w:spacing w:line="240" w:lineRule="auto"/>
        <w:ind w:left="360"/>
      </w:pPr>
    </w:p>
    <w:p w14:paraId="74562792" w14:textId="77777777" w:rsidR="001546AD" w:rsidRPr="00BF0575" w:rsidRDefault="001546AD" w:rsidP="001546AD">
      <w:pPr>
        <w:pStyle w:val="Howitworks"/>
      </w:pPr>
      <w:r w:rsidRPr="00BF0575">
        <w:t>Java Lambda Expression Example: Comparator</w:t>
      </w:r>
    </w:p>
    <w:p w14:paraId="283902CD" w14:textId="715F712F" w:rsidR="001546AD" w:rsidRDefault="001546AD" w:rsidP="001546AD">
      <w:pPr>
        <w:pStyle w:val="Output"/>
        <w:rPr>
          <w:color w:val="4C483D" w:themeColor="text2"/>
        </w:rPr>
      </w:pPr>
      <w:r>
        <w:t>Collections.sort(</w:t>
      </w:r>
      <w:r w:rsidR="00B9516D">
        <w:t>list, (</w:t>
      </w:r>
      <w:r>
        <w:t xml:space="preserve">p1,p2)-&gt;{  </w:t>
      </w:r>
    </w:p>
    <w:p w14:paraId="2E2D4891" w14:textId="77777777" w:rsidR="001546AD" w:rsidRDefault="001546AD" w:rsidP="001546AD">
      <w:pPr>
        <w:pStyle w:val="Output"/>
        <w:rPr>
          <w:color w:val="4C483D" w:themeColor="text2"/>
        </w:rPr>
      </w:pPr>
      <w:r>
        <w:t xml:space="preserve">    </w:t>
      </w:r>
      <w:r>
        <w:rPr>
          <w:bCs/>
          <w:color w:val="7F0055"/>
        </w:rPr>
        <w:t>return</w:t>
      </w:r>
      <w:r>
        <w:t xml:space="preserve"> p1.name.compareTo(p2.name);  </w:t>
      </w:r>
    </w:p>
    <w:p w14:paraId="1A45B134" w14:textId="123E43CD" w:rsidR="001546AD" w:rsidRDefault="001546AD" w:rsidP="001546AD">
      <w:pPr>
        <w:pStyle w:val="Output"/>
      </w:pPr>
      <w:r>
        <w:t xml:space="preserve">    });  </w:t>
      </w:r>
    </w:p>
    <w:p w14:paraId="79BBC3EB" w14:textId="77777777" w:rsidR="008D1216" w:rsidRDefault="008D1216" w:rsidP="001546AD">
      <w:pPr>
        <w:pStyle w:val="Output"/>
        <w:rPr>
          <w:color w:val="4C483D" w:themeColor="text2"/>
        </w:rPr>
      </w:pPr>
    </w:p>
    <w:p w14:paraId="7EABD926" w14:textId="77777777" w:rsidR="001546AD" w:rsidRDefault="001546AD" w:rsidP="001546AD">
      <w:pPr>
        <w:pStyle w:val="Output"/>
        <w:rPr>
          <w:color w:val="4C483D" w:themeColor="text2"/>
        </w:rPr>
      </w:pPr>
      <w:r>
        <w:t xml:space="preserve">    </w:t>
      </w:r>
      <w:r>
        <w:rPr>
          <w:bCs/>
          <w:color w:val="7F0055"/>
        </w:rPr>
        <w:t>for</w:t>
      </w:r>
      <w:r>
        <w:t>(</w:t>
      </w:r>
      <w:r>
        <w:rPr>
          <w:u w:val="single"/>
        </w:rPr>
        <w:t>Product</w:t>
      </w:r>
      <w:r>
        <w:t xml:space="preserve"> </w:t>
      </w:r>
      <w:r>
        <w:rPr>
          <w:color w:val="0000C0"/>
        </w:rPr>
        <w:t>p</w:t>
      </w:r>
      <w:r>
        <w:t xml:space="preserve">:list){  </w:t>
      </w:r>
    </w:p>
    <w:p w14:paraId="21B68F07" w14:textId="77777777" w:rsidR="001546AD" w:rsidRDefault="001546AD" w:rsidP="001546AD">
      <w:pPr>
        <w:pStyle w:val="Output"/>
      </w:pPr>
      <w:r>
        <w:t xml:space="preserve">        System.</w:t>
      </w:r>
      <w:r>
        <w:rPr>
          <w:bCs/>
          <w:i/>
          <w:iCs/>
          <w:color w:val="0000C0"/>
        </w:rPr>
        <w:t>out</w:t>
      </w:r>
      <w:r>
        <w:t>.println(</w:t>
      </w:r>
      <w:r>
        <w:rPr>
          <w:color w:val="0000C0"/>
          <w:u w:val="single"/>
        </w:rPr>
        <w:t>p</w:t>
      </w:r>
      <w:r>
        <w:t>.id+</w:t>
      </w:r>
      <w:r>
        <w:rPr>
          <w:color w:val="2A00FF"/>
        </w:rPr>
        <w:t>" "</w:t>
      </w:r>
      <w:r>
        <w:t>+</w:t>
      </w:r>
      <w:r>
        <w:rPr>
          <w:color w:val="0000C0"/>
          <w:u w:val="single"/>
        </w:rPr>
        <w:t>p</w:t>
      </w:r>
      <w:r>
        <w:t>.name+</w:t>
      </w:r>
      <w:r>
        <w:rPr>
          <w:color w:val="2A00FF"/>
        </w:rPr>
        <w:t>" "</w:t>
      </w:r>
      <w:r>
        <w:t>+</w:t>
      </w:r>
      <w:r>
        <w:rPr>
          <w:color w:val="0000C0"/>
          <w:u w:val="single"/>
        </w:rPr>
        <w:t>p</w:t>
      </w:r>
      <w:r>
        <w:t xml:space="preserve">.price); </w:t>
      </w:r>
    </w:p>
    <w:p w14:paraId="7399BBB5" w14:textId="77777777" w:rsidR="001546AD" w:rsidRDefault="001546AD" w:rsidP="001546AD">
      <w:pPr>
        <w:pStyle w:val="Output"/>
      </w:pPr>
      <w:r>
        <w:t xml:space="preserve">    }  </w:t>
      </w:r>
    </w:p>
    <w:p w14:paraId="344FC844" w14:textId="77777777" w:rsidR="001546AD" w:rsidRDefault="001546AD" w:rsidP="001546AD">
      <w:pPr>
        <w:pStyle w:val="Heading2"/>
        <w:spacing w:after="0"/>
      </w:pPr>
      <w:bookmarkStart w:id="129" w:name="_Toc94350682"/>
      <w:r>
        <w:lastRenderedPageBreak/>
        <w:t>Streams</w:t>
      </w:r>
      <w:bookmarkEnd w:id="129"/>
    </w:p>
    <w:p w14:paraId="422D0806" w14:textId="6882E6EA" w:rsidR="00760406" w:rsidRDefault="00760406" w:rsidP="00760406">
      <w:r w:rsidRPr="00760406">
        <w:t xml:space="preserve">All of us have watched online videos on </w:t>
      </w:r>
      <w:r w:rsidRPr="00760406">
        <w:rPr>
          <w:b/>
          <w:bCs/>
        </w:rPr>
        <w:t>Youtube</w:t>
      </w:r>
      <w:r w:rsidRPr="00760406">
        <w:t xml:space="preserve">. When we start watching a video, a small portion of the video file is first loaded into our computer and starts playing. we don’t need to download the complete video before we start watching it. This is called </w:t>
      </w:r>
      <w:r w:rsidRPr="00760406">
        <w:rPr>
          <w:b/>
          <w:bCs/>
        </w:rPr>
        <w:t>video streaming</w:t>
      </w:r>
      <w:r w:rsidRPr="00760406">
        <w:t>.</w:t>
      </w:r>
    </w:p>
    <w:p w14:paraId="00E198B2" w14:textId="77777777" w:rsidR="00F90B73" w:rsidRPr="00760406" w:rsidRDefault="00F90B73" w:rsidP="00760406"/>
    <w:p w14:paraId="5499A0F9" w14:textId="72649F0B" w:rsidR="00760406" w:rsidRPr="00760406" w:rsidRDefault="00760406" w:rsidP="00760406">
      <w:r w:rsidRPr="00760406">
        <w:t xml:space="preserve">At a very high level, we can think of </w:t>
      </w:r>
      <w:r w:rsidR="00F90B73" w:rsidRPr="00760406">
        <w:t>that small portion of the video file</w:t>
      </w:r>
      <w:r w:rsidRPr="00760406">
        <w:t xml:space="preserve"> as a </w:t>
      </w:r>
      <w:r w:rsidR="00F90B73">
        <w:rPr>
          <w:b/>
          <w:bCs/>
        </w:rPr>
        <w:t>S</w:t>
      </w:r>
      <w:r w:rsidRPr="00760406">
        <w:rPr>
          <w:b/>
          <w:bCs/>
        </w:rPr>
        <w:t>tream</w:t>
      </w:r>
      <w:r w:rsidRPr="00760406">
        <w:t xml:space="preserve"> and the whole video as a </w:t>
      </w:r>
      <w:r w:rsidRPr="00760406">
        <w:rPr>
          <w:b/>
          <w:bCs/>
        </w:rPr>
        <w:t>Collection</w:t>
      </w:r>
    </w:p>
    <w:p w14:paraId="4175EAF7" w14:textId="77777777" w:rsidR="00760406" w:rsidRDefault="00760406" w:rsidP="00A86E08"/>
    <w:p w14:paraId="72A27871" w14:textId="6FC742C6" w:rsidR="001F4D11" w:rsidRDefault="001F4D11" w:rsidP="00A86E08">
      <w:pPr>
        <w:spacing w:line="240" w:lineRule="auto"/>
      </w:pPr>
      <w:r w:rsidRPr="001F4D11">
        <w:t>In Java, </w:t>
      </w:r>
      <w:r w:rsidRPr="00D1361F">
        <w:rPr>
          <w:rStyle w:val="0SyntaxPinkChar"/>
        </w:rPr>
        <w:t>java.util.Stream</w:t>
      </w:r>
      <w:r w:rsidRPr="001F4D11">
        <w:t> interface represents a stream on which one or more operations can be performed. </w:t>
      </w:r>
      <w:r w:rsidRPr="001F4D11">
        <w:rPr>
          <w:b/>
          <w:bCs/>
        </w:rPr>
        <w:t>Stream operations are either intermediate or termina</w:t>
      </w:r>
      <w:r>
        <w:rPr>
          <w:b/>
          <w:bCs/>
        </w:rPr>
        <w:t>l.</w:t>
      </w:r>
    </w:p>
    <w:p w14:paraId="77B9B839" w14:textId="3FADB883" w:rsidR="001546AD" w:rsidRDefault="001546AD" w:rsidP="006F728B">
      <w:pPr>
        <w:pStyle w:val="ListParagraph"/>
        <w:numPr>
          <w:ilvl w:val="0"/>
          <w:numId w:val="104"/>
        </w:numPr>
      </w:pPr>
      <w:r w:rsidRPr="0007240D">
        <w:rPr>
          <w:b/>
        </w:rPr>
        <w:t>Intermediate</w:t>
      </w:r>
      <w:r w:rsidRPr="0021605C">
        <w:t xml:space="preserve"> operations return a </w:t>
      </w:r>
      <w:r w:rsidRPr="0007240D">
        <w:rPr>
          <w:b/>
        </w:rPr>
        <w:t>stream</w:t>
      </w:r>
      <w:r w:rsidR="00A86E08">
        <w:rPr>
          <w:b/>
        </w:rPr>
        <w:t>.</w:t>
      </w:r>
      <w:r w:rsidRPr="0021605C">
        <w:t xml:space="preserve"> so we can chain multiple intermediate operations without using semicolons. </w:t>
      </w:r>
    </w:p>
    <w:p w14:paraId="2ADD6456" w14:textId="299F6B33" w:rsidR="001546AD" w:rsidRDefault="001546AD" w:rsidP="006F728B">
      <w:pPr>
        <w:pStyle w:val="ListParagraph"/>
        <w:numPr>
          <w:ilvl w:val="0"/>
          <w:numId w:val="104"/>
        </w:numPr>
      </w:pPr>
      <w:r w:rsidRPr="0007240D">
        <w:rPr>
          <w:b/>
        </w:rPr>
        <w:t>Terminal</w:t>
      </w:r>
      <w:r w:rsidRPr="0021605C">
        <w:t xml:space="preserve"> operations are either void or return a non-stream result</w:t>
      </w:r>
    </w:p>
    <w:p w14:paraId="63E03C2C" w14:textId="25860201" w:rsidR="00452EE4" w:rsidRDefault="00452EE4" w:rsidP="00452EE4"/>
    <w:p w14:paraId="6B056D16" w14:textId="20656D67" w:rsidR="00452EE4" w:rsidRPr="00452EE4" w:rsidRDefault="00452EE4" w:rsidP="00452EE4">
      <w:r w:rsidRPr="00452EE4">
        <w:t>Streams are created on a source, e.g. a </w:t>
      </w:r>
      <w:r w:rsidRPr="00452EE4">
        <w:rPr>
          <w:rStyle w:val="0SyntxBlueChar"/>
        </w:rPr>
        <w:t>java.util.Collection</w:t>
      </w:r>
      <w:r w:rsidRPr="00452EE4">
        <w:t> like </w:t>
      </w:r>
      <w:r w:rsidRPr="00452EE4">
        <w:rPr>
          <w:b/>
          <w:bCs/>
        </w:rPr>
        <w:t>List</w:t>
      </w:r>
      <w:r w:rsidRPr="00452EE4">
        <w:t> or </w:t>
      </w:r>
      <w:r w:rsidRPr="00452EE4">
        <w:rPr>
          <w:b/>
          <w:bCs/>
        </w:rPr>
        <w:t>Set</w:t>
      </w:r>
      <w:r w:rsidRPr="00452EE4">
        <w:t>. The </w:t>
      </w:r>
      <w:r w:rsidRPr="00452EE4">
        <w:rPr>
          <w:b/>
          <w:bCs/>
          <w:color w:val="FF0000"/>
        </w:rPr>
        <w:t>Map</w:t>
      </w:r>
      <w:r w:rsidRPr="00452EE4">
        <w:rPr>
          <w:color w:val="FF0000"/>
        </w:rPr>
        <w:t> </w:t>
      </w:r>
      <w:r w:rsidRPr="00452EE4">
        <w:rPr>
          <w:b/>
          <w:bCs/>
          <w:color w:val="FF0000"/>
        </w:rPr>
        <w:t>is not supported</w:t>
      </w:r>
      <w:r w:rsidRPr="00452EE4">
        <w:rPr>
          <w:color w:val="FF0000"/>
        </w:rPr>
        <w:t xml:space="preserve"> </w:t>
      </w:r>
      <w:r w:rsidRPr="00452EE4">
        <w:t>directly, we can create stream of map keys, values or entries.</w:t>
      </w:r>
      <w:r w:rsidR="00352F31">
        <w:t xml:space="preserve"> </w:t>
      </w:r>
      <w:r w:rsidRPr="00452EE4">
        <w:t xml:space="preserve">Stream operations can either be executed </w:t>
      </w:r>
      <w:r w:rsidRPr="00452EE4">
        <w:rPr>
          <w:b/>
          <w:bCs/>
        </w:rPr>
        <w:t>sequentially</w:t>
      </w:r>
      <w:r w:rsidRPr="00452EE4">
        <w:t xml:space="preserve"> or </w:t>
      </w:r>
      <w:r w:rsidRPr="00452EE4">
        <w:rPr>
          <w:b/>
          <w:bCs/>
        </w:rPr>
        <w:t>parallel</w:t>
      </w:r>
      <w:r w:rsidRPr="00452EE4">
        <w:t>. when performed parallelly, it is called a </w:t>
      </w:r>
      <w:r w:rsidRPr="00452EE4">
        <w:rPr>
          <w:b/>
          <w:bCs/>
          <w:i/>
          <w:iCs/>
        </w:rPr>
        <w:t>parallel stream</w:t>
      </w:r>
      <w:r w:rsidRPr="00452EE4">
        <w:t>.</w:t>
      </w:r>
    </w:p>
    <w:p w14:paraId="21079B2F" w14:textId="77777777" w:rsidR="00452EE4" w:rsidRDefault="00452EE4" w:rsidP="00452EE4"/>
    <w:p w14:paraId="0A5EF403" w14:textId="77777777" w:rsidR="001546AD" w:rsidRDefault="001546AD" w:rsidP="001546AD">
      <w:pPr>
        <w:pStyle w:val="Howitworks"/>
      </w:pPr>
      <w:r>
        <w:t>How Stream Work</w:t>
      </w:r>
    </w:p>
    <w:p w14:paraId="60066A69" w14:textId="4F20FC99" w:rsidR="001546AD" w:rsidRDefault="001546AD" w:rsidP="001546AD">
      <w:r>
        <w:rPr>
          <w:noProof/>
          <w:lang w:eastAsia="en-US"/>
        </w:rPr>
        <w:drawing>
          <wp:inline distT="0" distB="0" distL="0" distR="0" wp14:anchorId="726F7793" wp14:editId="41B7A1F0">
            <wp:extent cx="2811176" cy="748145"/>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913366" cy="775341"/>
                    </a:xfrm>
                    <a:prstGeom prst="rect">
                      <a:avLst/>
                    </a:prstGeom>
                  </pic:spPr>
                </pic:pic>
              </a:graphicData>
            </a:graphic>
          </wp:inline>
        </w:drawing>
      </w:r>
      <w:r>
        <w:rPr>
          <w:noProof/>
          <w:lang w:eastAsia="en-US"/>
        </w:rPr>
        <w:drawing>
          <wp:inline distT="0" distB="0" distL="0" distR="0" wp14:anchorId="137B71C5" wp14:editId="02E01ACB">
            <wp:extent cx="3895090" cy="109445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946665" cy="1108945"/>
                    </a:xfrm>
                    <a:prstGeom prst="rect">
                      <a:avLst/>
                    </a:prstGeom>
                  </pic:spPr>
                </pic:pic>
              </a:graphicData>
            </a:graphic>
          </wp:inline>
        </w:drawing>
      </w:r>
      <w:r>
        <w:rPr>
          <w:noProof/>
          <w:lang w:eastAsia="en-US"/>
        </w:rPr>
        <w:drawing>
          <wp:inline distT="0" distB="0" distL="0" distR="0" wp14:anchorId="7DF425FB" wp14:editId="2828A47F">
            <wp:extent cx="3857193" cy="1202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17718" cy="1221775"/>
                    </a:xfrm>
                    <a:prstGeom prst="rect">
                      <a:avLst/>
                    </a:prstGeom>
                  </pic:spPr>
                </pic:pic>
              </a:graphicData>
            </a:graphic>
          </wp:inline>
        </w:drawing>
      </w:r>
    </w:p>
    <w:p w14:paraId="712D288A" w14:textId="77777777" w:rsidR="001546AD" w:rsidRPr="00932B6F" w:rsidRDefault="001546AD" w:rsidP="001546AD">
      <w:pPr>
        <w:pStyle w:val="Output"/>
        <w:rPr>
          <w:bdr w:val="none" w:sz="0" w:space="0" w:color="auto" w:frame="1"/>
          <w:lang w:eastAsia="en-US"/>
        </w:rPr>
      </w:pPr>
      <w:r w:rsidRPr="00932B6F">
        <w:rPr>
          <w:bdr w:val="none" w:sz="0" w:space="0" w:color="auto" w:frame="1"/>
          <w:lang w:eastAsia="en-US"/>
        </w:rPr>
        <w:t>List&lt;String&gt; myList =  Arrays.asList("a1", "a2", "b1", "c2", "c1");</w:t>
      </w:r>
    </w:p>
    <w:p w14:paraId="6C7933A3" w14:textId="77777777" w:rsidR="001546AD" w:rsidRPr="00932B6F" w:rsidRDefault="001546AD" w:rsidP="001546AD">
      <w:pPr>
        <w:pStyle w:val="Output"/>
        <w:rPr>
          <w:bdr w:val="none" w:sz="0" w:space="0" w:color="auto" w:frame="1"/>
          <w:lang w:eastAsia="en-US"/>
        </w:rPr>
      </w:pPr>
    </w:p>
    <w:p w14:paraId="3463B048" w14:textId="2DBC97A8" w:rsidR="001546AD" w:rsidRPr="00932B6F" w:rsidRDefault="001546AD" w:rsidP="001546AD">
      <w:pPr>
        <w:pStyle w:val="Output"/>
        <w:rPr>
          <w:bdr w:val="none" w:sz="0" w:space="0" w:color="auto" w:frame="1"/>
          <w:lang w:eastAsia="en-US"/>
        </w:rPr>
      </w:pPr>
      <w:r w:rsidRPr="00932B6F">
        <w:rPr>
          <w:bdr w:val="none" w:sz="0" w:space="0" w:color="auto" w:frame="1"/>
          <w:lang w:eastAsia="en-US"/>
        </w:rPr>
        <w:t>myList.stream()</w:t>
      </w:r>
    </w:p>
    <w:p w14:paraId="6F6E7DBD" w14:textId="77777777" w:rsidR="001546AD" w:rsidRPr="00932B6F" w:rsidRDefault="001546AD" w:rsidP="001546AD">
      <w:pPr>
        <w:pStyle w:val="Output"/>
        <w:rPr>
          <w:bdr w:val="none" w:sz="0" w:space="0" w:color="auto" w:frame="1"/>
          <w:lang w:eastAsia="en-US"/>
        </w:rPr>
      </w:pPr>
      <w:r w:rsidRPr="00932B6F">
        <w:rPr>
          <w:bdr w:val="none" w:sz="0" w:space="0" w:color="auto" w:frame="1"/>
          <w:lang w:eastAsia="en-US"/>
        </w:rPr>
        <w:t xml:space="preserve">    .filter(s -&gt; s.startsWith("c"))</w:t>
      </w:r>
    </w:p>
    <w:p w14:paraId="7CDAC137" w14:textId="77777777" w:rsidR="001546AD" w:rsidRPr="00932B6F" w:rsidRDefault="001546AD" w:rsidP="001546AD">
      <w:pPr>
        <w:pStyle w:val="Output"/>
        <w:rPr>
          <w:bdr w:val="none" w:sz="0" w:space="0" w:color="auto" w:frame="1"/>
          <w:lang w:eastAsia="en-US"/>
        </w:rPr>
      </w:pPr>
      <w:r w:rsidRPr="00932B6F">
        <w:rPr>
          <w:bdr w:val="none" w:sz="0" w:space="0" w:color="auto" w:frame="1"/>
          <w:lang w:eastAsia="en-US"/>
        </w:rPr>
        <w:t xml:space="preserve">    .map(String::toUpperCase)</w:t>
      </w:r>
    </w:p>
    <w:p w14:paraId="6F3365D2" w14:textId="77777777" w:rsidR="001546AD" w:rsidRPr="00932B6F" w:rsidRDefault="001546AD" w:rsidP="001546AD">
      <w:pPr>
        <w:pStyle w:val="Output"/>
        <w:rPr>
          <w:bdr w:val="none" w:sz="0" w:space="0" w:color="auto" w:frame="1"/>
          <w:lang w:eastAsia="en-US"/>
        </w:rPr>
      </w:pPr>
      <w:r w:rsidRPr="00932B6F">
        <w:rPr>
          <w:bdr w:val="none" w:sz="0" w:space="0" w:color="auto" w:frame="1"/>
          <w:lang w:eastAsia="en-US"/>
        </w:rPr>
        <w:t xml:space="preserve">    .sorted()</w:t>
      </w:r>
    </w:p>
    <w:p w14:paraId="21D61975" w14:textId="77777777" w:rsidR="001546AD" w:rsidRPr="00932B6F" w:rsidRDefault="001546AD" w:rsidP="001546AD">
      <w:pPr>
        <w:pStyle w:val="Output"/>
        <w:rPr>
          <w:sz w:val="24"/>
          <w:szCs w:val="24"/>
          <w:lang w:eastAsia="en-US"/>
        </w:rPr>
      </w:pPr>
      <w:r w:rsidRPr="00932B6F">
        <w:rPr>
          <w:bdr w:val="none" w:sz="0" w:space="0" w:color="auto" w:frame="1"/>
          <w:lang w:eastAsia="en-US"/>
        </w:rPr>
        <w:t xml:space="preserve">    .forEach(System.out::println);</w:t>
      </w:r>
    </w:p>
    <w:p w14:paraId="606DFCB7" w14:textId="77777777" w:rsidR="00DD7754" w:rsidRDefault="001546AD" w:rsidP="001546AD">
      <w:pPr>
        <w:rPr>
          <w:shd w:val="clear" w:color="auto" w:fill="FFFFFF"/>
        </w:rPr>
      </w:pPr>
      <w:r>
        <w:rPr>
          <w:shd w:val="clear" w:color="auto" w:fill="FFFFFF"/>
        </w:rPr>
        <w:t xml:space="preserve">In above </w:t>
      </w:r>
      <w:r w:rsidRPr="00260B07">
        <w:rPr>
          <w:rStyle w:val="0SyntaxPinkChar"/>
        </w:rPr>
        <w:t>filter</w:t>
      </w:r>
      <w:r>
        <w:rPr>
          <w:shd w:val="clear" w:color="auto" w:fill="FFFFFF"/>
        </w:rPr>
        <w:t>, </w:t>
      </w:r>
      <w:r w:rsidRPr="00260B07">
        <w:rPr>
          <w:rStyle w:val="0SyntaxPinkChar"/>
        </w:rPr>
        <w:t>map</w:t>
      </w:r>
      <w:r>
        <w:rPr>
          <w:shd w:val="clear" w:color="auto" w:fill="FFFFFF"/>
        </w:rPr>
        <w:t> and </w:t>
      </w:r>
      <w:r w:rsidRPr="00260B07">
        <w:rPr>
          <w:rStyle w:val="0SyntaxPinkChar"/>
        </w:rPr>
        <w:t>sorted</w:t>
      </w:r>
      <w:r>
        <w:rPr>
          <w:shd w:val="clear" w:color="auto" w:fill="FFFFFF"/>
        </w:rPr>
        <w:t> are intermediate operations whereas </w:t>
      </w:r>
      <w:r w:rsidRPr="00260B07">
        <w:rPr>
          <w:rStyle w:val="0SyntaxPinkChar"/>
        </w:rPr>
        <w:t>forEach</w:t>
      </w:r>
      <w:r>
        <w:rPr>
          <w:shd w:val="clear" w:color="auto" w:fill="FFFFFF"/>
        </w:rPr>
        <w:t> is a terminal operation.</w:t>
      </w:r>
    </w:p>
    <w:p w14:paraId="29E1D00C" w14:textId="140D61CF" w:rsidR="001546AD" w:rsidRDefault="001546AD" w:rsidP="001546AD">
      <w:r w:rsidRPr="009E62AB">
        <w:t>Streams can be created from various data sources, especially collections. Lists and Sets support new methods </w:t>
      </w:r>
      <w:r w:rsidRPr="009E62AB">
        <w:rPr>
          <w:b/>
        </w:rPr>
        <w:t>stream()</w:t>
      </w:r>
      <w:r w:rsidRPr="009E62AB">
        <w:t> and </w:t>
      </w:r>
      <w:r w:rsidRPr="009E62AB">
        <w:rPr>
          <w:b/>
        </w:rPr>
        <w:t>parallelStream()</w:t>
      </w:r>
      <w:r w:rsidRPr="009E62AB">
        <w:t> to either create a sequential or a parallel stream.</w:t>
      </w:r>
      <w:r w:rsidRPr="004A6E56">
        <w:rPr>
          <w:b/>
        </w:rPr>
        <w:t>Parallel streams</w:t>
      </w:r>
      <w:r w:rsidRPr="009E62AB">
        <w:t xml:space="preserve"> </w:t>
      </w:r>
      <w:r w:rsidR="00F72F4A" w:rsidRPr="004A6E56">
        <w:rPr>
          <w:b/>
        </w:rPr>
        <w:t>can operate</w:t>
      </w:r>
      <w:r w:rsidRPr="004A6E56">
        <w:rPr>
          <w:b/>
        </w:rPr>
        <w:t xml:space="preserve"> on multiple threads</w:t>
      </w:r>
      <w:r w:rsidR="00EF390F">
        <w:t>.</w:t>
      </w:r>
    </w:p>
    <w:p w14:paraId="56F71767" w14:textId="77777777" w:rsidR="001546AD" w:rsidRPr="00CF4254" w:rsidRDefault="001546AD" w:rsidP="00F44190">
      <w:pPr>
        <w:spacing w:line="240" w:lineRule="auto"/>
        <w:rPr>
          <w:b/>
          <w:u w:val="single"/>
        </w:rPr>
      </w:pPr>
      <w:r w:rsidRPr="00CF4254">
        <w:rPr>
          <w:b/>
          <w:u w:val="single"/>
        </w:rPr>
        <w:lastRenderedPageBreak/>
        <w:t xml:space="preserve">The features of Java stream are </w:t>
      </w:r>
    </w:p>
    <w:p w14:paraId="0C979AAB" w14:textId="77777777" w:rsidR="004827A5" w:rsidRDefault="001546AD" w:rsidP="006130CB">
      <w:pPr>
        <w:pStyle w:val="ListParagraph"/>
        <w:numPr>
          <w:ilvl w:val="0"/>
          <w:numId w:val="108"/>
        </w:numPr>
        <w:spacing w:line="360" w:lineRule="auto"/>
      </w:pPr>
      <w:r w:rsidRPr="008834E5">
        <w:t>A stream is not a data structure</w:t>
      </w:r>
      <w:r w:rsidR="004827A5">
        <w:t>.</w:t>
      </w:r>
    </w:p>
    <w:p w14:paraId="6049A95A" w14:textId="2F155003" w:rsidR="001546AD" w:rsidRDefault="001546AD" w:rsidP="006130CB">
      <w:pPr>
        <w:pStyle w:val="ListParagraph"/>
        <w:numPr>
          <w:ilvl w:val="0"/>
          <w:numId w:val="108"/>
        </w:numPr>
        <w:spacing w:line="360" w:lineRule="auto"/>
      </w:pPr>
      <w:r w:rsidRPr="008834E5">
        <w:t xml:space="preserve">it takes input from the </w:t>
      </w:r>
      <w:r w:rsidRPr="00F44190">
        <w:rPr>
          <w:b/>
          <w:bCs/>
        </w:rPr>
        <w:t>Collections, Arrays</w:t>
      </w:r>
      <w:r w:rsidRPr="008834E5">
        <w:t xml:space="preserve"> or </w:t>
      </w:r>
      <w:r w:rsidRPr="00F44190">
        <w:rPr>
          <w:b/>
          <w:bCs/>
        </w:rPr>
        <w:t>I/O</w:t>
      </w:r>
      <w:r w:rsidRPr="008834E5">
        <w:t xml:space="preserve"> channels.</w:t>
      </w:r>
    </w:p>
    <w:p w14:paraId="04F2C0DC" w14:textId="3BD010EE" w:rsidR="001546AD" w:rsidRDefault="001546AD" w:rsidP="006130CB">
      <w:pPr>
        <w:pStyle w:val="ListParagraph"/>
        <w:numPr>
          <w:ilvl w:val="0"/>
          <w:numId w:val="108"/>
        </w:numPr>
        <w:spacing w:line="240" w:lineRule="auto"/>
      </w:pPr>
      <w:r w:rsidRPr="008834E5">
        <w:rPr>
          <w:b/>
        </w:rPr>
        <w:t>Streams don’t change original data structure</w:t>
      </w:r>
      <w:r w:rsidRPr="008834E5">
        <w:t>; they only provide the result as per the pipelined methods.</w:t>
      </w:r>
    </w:p>
    <w:p w14:paraId="382644B7" w14:textId="77777777" w:rsidR="006130CB" w:rsidRPr="008834E5" w:rsidRDefault="006130CB" w:rsidP="006130CB">
      <w:pPr>
        <w:pStyle w:val="ListParagraph"/>
        <w:spacing w:line="240" w:lineRule="auto"/>
        <w:ind w:left="360"/>
      </w:pPr>
    </w:p>
    <w:p w14:paraId="639546E3" w14:textId="77777777" w:rsidR="006130CB" w:rsidRDefault="006130CB" w:rsidP="006130CB">
      <w:pPr>
        <w:pStyle w:val="ListParagraph"/>
        <w:numPr>
          <w:ilvl w:val="0"/>
          <w:numId w:val="108"/>
        </w:numPr>
        <w:spacing w:line="360" w:lineRule="auto"/>
      </w:pPr>
      <w:r>
        <w:t>Do not support indexed access</w:t>
      </w:r>
    </w:p>
    <w:p w14:paraId="12B252F2" w14:textId="77777777" w:rsidR="006130CB" w:rsidRDefault="006130CB" w:rsidP="006130CB">
      <w:pPr>
        <w:pStyle w:val="ListParagraph"/>
        <w:numPr>
          <w:ilvl w:val="0"/>
          <w:numId w:val="108"/>
        </w:numPr>
        <w:spacing w:line="360" w:lineRule="auto"/>
      </w:pPr>
      <w:r>
        <w:t>Lazy access supported</w:t>
      </w:r>
    </w:p>
    <w:p w14:paraId="5E24C9C8" w14:textId="77777777" w:rsidR="006130CB" w:rsidRDefault="006130CB" w:rsidP="006130CB">
      <w:pPr>
        <w:pStyle w:val="ListParagraph"/>
        <w:numPr>
          <w:ilvl w:val="0"/>
          <w:numId w:val="108"/>
        </w:numPr>
        <w:spacing w:line="360" w:lineRule="auto"/>
      </w:pPr>
      <w:r>
        <w:t>Parallelizable</w:t>
      </w:r>
    </w:p>
    <w:p w14:paraId="1A9C4EAE" w14:textId="7DD8A29C" w:rsidR="001546AD" w:rsidRDefault="001546AD" w:rsidP="006130CB">
      <w:pPr>
        <w:pStyle w:val="ListParagraph"/>
        <w:numPr>
          <w:ilvl w:val="0"/>
          <w:numId w:val="108"/>
        </w:numPr>
      </w:pPr>
      <w:r w:rsidRPr="008834E5">
        <w:t>Each intermediate operation is lazily executed and returns a stream as a result</w:t>
      </w:r>
      <w:r w:rsidR="00F44190">
        <w:t>.</w:t>
      </w:r>
      <w:r w:rsidRPr="008834E5">
        <w:t xml:space="preserve"> hence various intermediate operations can be pipelined. Terminal operations mark the end of the stream and return the result.</w:t>
      </w:r>
    </w:p>
    <w:p w14:paraId="6E3B9B93" w14:textId="63091960" w:rsidR="00F44190" w:rsidRDefault="00F44190" w:rsidP="00F44190">
      <w:pPr>
        <w:pStyle w:val="ListParagraph"/>
        <w:spacing w:line="240" w:lineRule="auto"/>
        <w:ind w:left="360"/>
      </w:pPr>
    </w:p>
    <w:p w14:paraId="6F1F5DDA" w14:textId="0DE1F00B" w:rsidR="00A22310" w:rsidRDefault="00A22310" w:rsidP="009900D0">
      <w:pPr>
        <w:spacing w:line="240" w:lineRule="auto"/>
      </w:pPr>
    </w:p>
    <w:p w14:paraId="2FC28C8C" w14:textId="3E8106BE" w:rsidR="009900D0" w:rsidRDefault="009900D0" w:rsidP="009900D0">
      <w:pPr>
        <w:pStyle w:val="Heading30"/>
      </w:pPr>
      <w:r>
        <w:t>1</w:t>
      </w:r>
      <w:r w:rsidRPr="009900D0">
        <w:t>. Creating Streams</w:t>
      </w:r>
    </w:p>
    <w:p w14:paraId="5E174BEB" w14:textId="417A13D1" w:rsidR="003D74D1" w:rsidRPr="00EF3D1D" w:rsidRDefault="003D74D1" w:rsidP="003D74D1">
      <w:pPr>
        <w:spacing w:line="240" w:lineRule="auto"/>
        <w:rPr>
          <w:b/>
          <w:bCs/>
        </w:rPr>
      </w:pPr>
      <w:r>
        <w:rPr>
          <w:rStyle w:val="Heading4Char"/>
        </w:rPr>
        <w:t>XxxStream</w:t>
      </w:r>
      <w:r w:rsidRPr="00DE45F4">
        <w:rPr>
          <w:rStyle w:val="Heading4Char"/>
        </w:rPr>
        <w:t>.of()</w:t>
      </w:r>
      <w:r>
        <w:tab/>
        <w:t xml:space="preserve">: Create Steam using </w:t>
      </w:r>
      <w:r w:rsidRPr="00EF3D1D">
        <w:rPr>
          <w:b/>
          <w:bCs/>
        </w:rPr>
        <w:t>Primitive</w:t>
      </w:r>
      <w:r>
        <w:rPr>
          <w:b/>
          <w:bCs/>
        </w:rPr>
        <w:t xml:space="preserve"> </w:t>
      </w:r>
      <w:r w:rsidRPr="00EF3D1D">
        <w:rPr>
          <w:b/>
          <w:bCs/>
        </w:rPr>
        <w:t>types (</w:t>
      </w:r>
      <w:r>
        <w:rPr>
          <w:b/>
          <w:bCs/>
        </w:rPr>
        <w:t>int</w:t>
      </w:r>
      <w:r w:rsidRPr="00EF3D1D">
        <w:rPr>
          <w:b/>
          <w:bCs/>
        </w:rPr>
        <w:t xml:space="preserve">, </w:t>
      </w:r>
      <w:r>
        <w:rPr>
          <w:b/>
          <w:bCs/>
        </w:rPr>
        <w:t>char</w:t>
      </w:r>
      <w:r w:rsidRPr="00EF3D1D">
        <w:rPr>
          <w:b/>
          <w:bCs/>
        </w:rPr>
        <w:t>,</w:t>
      </w:r>
      <w:r>
        <w:rPr>
          <w:b/>
          <w:bCs/>
        </w:rPr>
        <w:t xml:space="preserve"> byte, double</w:t>
      </w:r>
      <w:r w:rsidRPr="00EF3D1D">
        <w:rPr>
          <w:b/>
          <w:bCs/>
        </w:rPr>
        <w:t>)</w:t>
      </w:r>
    </w:p>
    <w:p w14:paraId="35F8CCE6" w14:textId="6D58D7A8" w:rsidR="00FB6875" w:rsidRPr="00FB6875" w:rsidRDefault="00FB6875" w:rsidP="00FB6875">
      <w:pPr>
        <w:pStyle w:val="Output"/>
        <w:rPr>
          <w:color w:val="4C483D" w:themeColor="text2"/>
        </w:rPr>
      </w:pPr>
      <w:r w:rsidRPr="00FB6875">
        <w:t xml:space="preserve">IntStream </w:t>
      </w:r>
      <w:r w:rsidRPr="00FB6875">
        <w:rPr>
          <w:color w:val="6A3E3E"/>
        </w:rPr>
        <w:t>is</w:t>
      </w:r>
      <w:r w:rsidRPr="00FB6875">
        <w:t xml:space="preserve"> = IntStream.of(3, 4, 5, 6);</w:t>
      </w:r>
    </w:p>
    <w:p w14:paraId="5CD1401F" w14:textId="04562E76" w:rsidR="00FB6875" w:rsidRDefault="00FB6875" w:rsidP="00FB6875">
      <w:pPr>
        <w:pStyle w:val="Output"/>
        <w:rPr>
          <w:rStyle w:val="Heading4Char"/>
        </w:rPr>
      </w:pPr>
      <w:r w:rsidRPr="00FB6875">
        <w:t xml:space="preserve">DoubleStream </w:t>
      </w:r>
      <w:r w:rsidRPr="00FB6875">
        <w:rPr>
          <w:color w:val="6A3E3E"/>
        </w:rPr>
        <w:t>is</w:t>
      </w:r>
      <w:r w:rsidRPr="00FB6875">
        <w:t xml:space="preserve"> = DoubleStream.of(3.1, 4.0, 5.7, 6.0);</w:t>
      </w:r>
    </w:p>
    <w:p w14:paraId="2A8E238B" w14:textId="77777777" w:rsidR="00FB6875" w:rsidRDefault="00FB6875" w:rsidP="003D74D1">
      <w:pPr>
        <w:rPr>
          <w:rStyle w:val="Heading4Char"/>
        </w:rPr>
      </w:pPr>
    </w:p>
    <w:p w14:paraId="71195ECC" w14:textId="604DA60D" w:rsidR="009900D0" w:rsidRPr="00EF3D1D" w:rsidRDefault="00E378F1" w:rsidP="009900D0">
      <w:pPr>
        <w:spacing w:line="240" w:lineRule="auto"/>
        <w:rPr>
          <w:b/>
          <w:bCs/>
        </w:rPr>
      </w:pPr>
      <w:r w:rsidRPr="00DE45F4">
        <w:rPr>
          <w:rStyle w:val="Heading4Char"/>
        </w:rPr>
        <w:t>Stream.of()</w:t>
      </w:r>
      <w:r>
        <w:tab/>
        <w:t xml:space="preserve">: </w:t>
      </w:r>
      <w:r w:rsidR="00EF3D1D">
        <w:t xml:space="preserve">Create Steam using </w:t>
      </w:r>
      <w:r w:rsidRPr="00EF3D1D">
        <w:rPr>
          <w:b/>
          <w:bCs/>
        </w:rPr>
        <w:t>Primitive</w:t>
      </w:r>
      <w:r w:rsidR="005A0FDE">
        <w:rPr>
          <w:b/>
          <w:bCs/>
        </w:rPr>
        <w:t xml:space="preserve"> Object</w:t>
      </w:r>
      <w:r w:rsidRPr="00EF3D1D">
        <w:rPr>
          <w:b/>
          <w:bCs/>
        </w:rPr>
        <w:t xml:space="preserve"> types (Int, String,</w:t>
      </w:r>
      <w:r w:rsidR="003D74D1">
        <w:rPr>
          <w:b/>
          <w:bCs/>
        </w:rPr>
        <w:t xml:space="preserve"> Wrapper types )</w:t>
      </w:r>
    </w:p>
    <w:p w14:paraId="6F955A39" w14:textId="794BADC1" w:rsidR="00A42B87" w:rsidRPr="00A42B87" w:rsidRDefault="00A42B87" w:rsidP="00A42B87">
      <w:pPr>
        <w:pStyle w:val="Output"/>
        <w:rPr>
          <w:color w:val="4C483D" w:themeColor="text2"/>
        </w:rPr>
      </w:pPr>
      <w:r w:rsidRPr="00A42B87">
        <w:t>//Primitive Types</w:t>
      </w:r>
    </w:p>
    <w:p w14:paraId="4FB32C46" w14:textId="6755B2F5" w:rsidR="00A42B87" w:rsidRPr="00A42B87" w:rsidRDefault="00A42B87" w:rsidP="00A42B87">
      <w:pPr>
        <w:pStyle w:val="Output"/>
        <w:rPr>
          <w:color w:val="4C483D" w:themeColor="text2"/>
        </w:rPr>
      </w:pPr>
      <w:r w:rsidRPr="00A42B87">
        <w:rPr>
          <w:color w:val="000000"/>
        </w:rPr>
        <w:t xml:space="preserve">Stream&lt;Integer&gt;  </w:t>
      </w:r>
      <w:r w:rsidRPr="00A42B87">
        <w:rPr>
          <w:color w:val="6A3E3E"/>
        </w:rPr>
        <w:t>intStream</w:t>
      </w:r>
      <w:r w:rsidRPr="00A42B87">
        <w:rPr>
          <w:color w:val="000000"/>
        </w:rPr>
        <w:t>= Stream.</w:t>
      </w:r>
      <w:r w:rsidRPr="00A42B87">
        <w:rPr>
          <w:i/>
          <w:iCs/>
          <w:color w:val="000000"/>
        </w:rPr>
        <w:t>of</w:t>
      </w:r>
      <w:r w:rsidRPr="00A42B87">
        <w:rPr>
          <w:color w:val="000000"/>
        </w:rPr>
        <w:t>(1,2,3,4,5,6,7,8);</w:t>
      </w:r>
    </w:p>
    <w:p w14:paraId="27B6651A" w14:textId="5DBF45EE" w:rsidR="00A42B87" w:rsidRPr="00A42B87" w:rsidRDefault="00A42B87" w:rsidP="00A42B87">
      <w:pPr>
        <w:pStyle w:val="Output"/>
        <w:rPr>
          <w:color w:val="4C483D" w:themeColor="text2"/>
        </w:rPr>
      </w:pPr>
    </w:p>
    <w:p w14:paraId="1B5170F6" w14:textId="0DEAAF01" w:rsidR="00A42B87" w:rsidRPr="00A42B87" w:rsidRDefault="00A42B87" w:rsidP="00A42B87">
      <w:pPr>
        <w:pStyle w:val="Output"/>
        <w:rPr>
          <w:color w:val="4C483D" w:themeColor="text2"/>
        </w:rPr>
      </w:pPr>
      <w:r w:rsidRPr="00A42B87">
        <w:rPr>
          <w:color w:val="000000"/>
        </w:rPr>
        <w:t xml:space="preserve">Stream&lt;Character&gt; </w:t>
      </w:r>
      <w:r w:rsidRPr="00A42B87">
        <w:rPr>
          <w:color w:val="6A3E3E"/>
        </w:rPr>
        <w:t>charStream</w:t>
      </w:r>
      <w:r w:rsidRPr="00A42B87">
        <w:rPr>
          <w:color w:val="000000"/>
        </w:rPr>
        <w:t xml:space="preserve"> = Stream.</w:t>
      </w:r>
      <w:r w:rsidRPr="00A42B87">
        <w:rPr>
          <w:i/>
          <w:iCs/>
          <w:color w:val="000000"/>
        </w:rPr>
        <w:t>of</w:t>
      </w:r>
      <w:r w:rsidRPr="00A42B87">
        <w:rPr>
          <w:color w:val="000000"/>
        </w:rPr>
        <w:t>(</w:t>
      </w:r>
      <w:r w:rsidRPr="00A42B87">
        <w:rPr>
          <w:color w:val="2A00FF"/>
        </w:rPr>
        <w:t>'A'</w:t>
      </w:r>
      <w:r w:rsidRPr="00A42B87">
        <w:rPr>
          <w:color w:val="000000"/>
        </w:rPr>
        <w:t>,</w:t>
      </w:r>
      <w:r w:rsidRPr="00A42B87">
        <w:rPr>
          <w:color w:val="2A00FF"/>
        </w:rPr>
        <w:t>'B'</w:t>
      </w:r>
      <w:r w:rsidRPr="00A42B87">
        <w:rPr>
          <w:color w:val="000000"/>
        </w:rPr>
        <w:t>,</w:t>
      </w:r>
      <w:r w:rsidRPr="00A42B87">
        <w:rPr>
          <w:color w:val="2A00FF"/>
        </w:rPr>
        <w:t>'C'</w:t>
      </w:r>
      <w:r w:rsidRPr="00A42B87">
        <w:rPr>
          <w:color w:val="000000"/>
        </w:rPr>
        <w:t>,</w:t>
      </w:r>
      <w:r w:rsidRPr="00A42B87">
        <w:rPr>
          <w:color w:val="2A00FF"/>
        </w:rPr>
        <w:t>'D'</w:t>
      </w:r>
      <w:r w:rsidRPr="00A42B87">
        <w:rPr>
          <w:color w:val="000000"/>
        </w:rPr>
        <w:t>,</w:t>
      </w:r>
      <w:r w:rsidRPr="00A42B87">
        <w:rPr>
          <w:color w:val="2A00FF"/>
        </w:rPr>
        <w:t>'E'</w:t>
      </w:r>
      <w:r w:rsidRPr="00A42B87">
        <w:rPr>
          <w:color w:val="000000"/>
        </w:rPr>
        <w:t>);</w:t>
      </w:r>
    </w:p>
    <w:p w14:paraId="1E675108" w14:textId="7F487048" w:rsidR="00A42B87" w:rsidRPr="00A42B87" w:rsidRDefault="00A42B87" w:rsidP="00A42B87">
      <w:pPr>
        <w:pStyle w:val="Output"/>
        <w:rPr>
          <w:color w:val="4C483D" w:themeColor="text2"/>
        </w:rPr>
      </w:pPr>
    </w:p>
    <w:p w14:paraId="5205FFB5" w14:textId="19087FD5" w:rsidR="00A42B87" w:rsidRPr="00A42B87" w:rsidRDefault="00A42B87" w:rsidP="00A42B87">
      <w:pPr>
        <w:pStyle w:val="Output"/>
      </w:pPr>
      <w:r w:rsidRPr="00A42B87">
        <w:rPr>
          <w:color w:val="000000"/>
        </w:rPr>
        <w:t xml:space="preserve">Stream&lt;String&gt; </w:t>
      </w:r>
      <w:r w:rsidRPr="00A42B87">
        <w:rPr>
          <w:color w:val="6A3E3E"/>
        </w:rPr>
        <w:t>strStream</w:t>
      </w:r>
      <w:r w:rsidRPr="00A42B87">
        <w:rPr>
          <w:color w:val="000000"/>
        </w:rPr>
        <w:t xml:space="preserve"> = Stream.</w:t>
      </w:r>
      <w:r w:rsidRPr="00A42B87">
        <w:rPr>
          <w:i/>
          <w:iCs/>
          <w:color w:val="000000"/>
        </w:rPr>
        <w:t>of</w:t>
      </w:r>
      <w:r w:rsidRPr="00A42B87">
        <w:rPr>
          <w:color w:val="000000"/>
        </w:rPr>
        <w:t>(</w:t>
      </w:r>
      <w:r w:rsidRPr="00A42B87">
        <w:rPr>
          <w:color w:val="2A00FF"/>
        </w:rPr>
        <w:t>"Aaa"</w:t>
      </w:r>
      <w:r w:rsidRPr="00A42B87">
        <w:rPr>
          <w:color w:val="000000"/>
        </w:rPr>
        <w:t xml:space="preserve">, </w:t>
      </w:r>
      <w:r w:rsidRPr="00A42B87">
        <w:rPr>
          <w:color w:val="2A00FF"/>
        </w:rPr>
        <w:t>"Bbbb"</w:t>
      </w:r>
      <w:r w:rsidRPr="00A42B87">
        <w:rPr>
          <w:color w:val="000000"/>
        </w:rPr>
        <w:t xml:space="preserve">, </w:t>
      </w:r>
      <w:r w:rsidRPr="00A42B87">
        <w:rPr>
          <w:color w:val="2A00FF"/>
        </w:rPr>
        <w:t>"Cccc"</w:t>
      </w:r>
      <w:r w:rsidRPr="00A42B87">
        <w:rPr>
          <w:color w:val="000000"/>
        </w:rPr>
        <w:t xml:space="preserve">, </w:t>
      </w:r>
      <w:r w:rsidRPr="00A42B87">
        <w:rPr>
          <w:color w:val="2A00FF"/>
        </w:rPr>
        <w:t>"Dddd"</w:t>
      </w:r>
      <w:r w:rsidRPr="00A42B87">
        <w:rPr>
          <w:color w:val="000000"/>
        </w:rPr>
        <w:t>);</w:t>
      </w:r>
    </w:p>
    <w:p w14:paraId="0A184393" w14:textId="77777777" w:rsidR="00496CA8" w:rsidRDefault="009D004C" w:rsidP="00496CA8">
      <w:hyperlink r:id="rId325" w:history="1">
        <w:r w:rsidR="00496CA8">
          <w:rPr>
            <w:rStyle w:val="HTMLCode"/>
            <w:rFonts w:ascii="var(--ff-mono)" w:eastAsiaTheme="majorEastAsia" w:hAnsi="var(--ff-mono)"/>
            <w:color w:val="0000FF"/>
            <w:bdr w:val="none" w:sz="0" w:space="0" w:color="auto" w:frame="1"/>
          </w:rPr>
          <w:t>IntStream</w:t>
        </w:r>
      </w:hyperlink>
      <w:r w:rsidR="00496CA8">
        <w:t> is a stream of </w:t>
      </w:r>
      <w:r w:rsidR="00496CA8">
        <w:rPr>
          <w:rStyle w:val="Emphasis"/>
          <w:rFonts w:ascii="inherit" w:hAnsi="inherit" w:cs="Segoe UI"/>
          <w:color w:val="232629"/>
          <w:sz w:val="23"/>
          <w:szCs w:val="23"/>
          <w:bdr w:val="none" w:sz="0" w:space="0" w:color="auto" w:frame="1"/>
        </w:rPr>
        <w:t>primitive</w:t>
      </w:r>
      <w:r w:rsidR="00496CA8">
        <w:t> </w:t>
      </w:r>
      <w:r w:rsidR="00496CA8">
        <w:rPr>
          <w:rStyle w:val="HTMLCode"/>
          <w:rFonts w:ascii="var(--ff-mono)" w:eastAsiaTheme="majorEastAsia" w:hAnsi="var(--ff-mono)"/>
          <w:color w:val="232629"/>
          <w:bdr w:val="none" w:sz="0" w:space="0" w:color="auto" w:frame="1"/>
        </w:rPr>
        <w:t>int</w:t>
      </w:r>
      <w:r w:rsidR="00496CA8">
        <w:t> values.</w:t>
      </w:r>
    </w:p>
    <w:p w14:paraId="5FE51F37" w14:textId="77777777" w:rsidR="00496CA8" w:rsidRDefault="009D004C" w:rsidP="00496CA8">
      <w:hyperlink r:id="rId326" w:history="1">
        <w:r w:rsidR="00496CA8">
          <w:rPr>
            <w:rStyle w:val="HTMLCode"/>
            <w:rFonts w:ascii="var(--ff-mono)" w:eastAsiaTheme="majorEastAsia" w:hAnsi="var(--ff-mono)"/>
            <w:color w:val="0000FF"/>
            <w:bdr w:val="none" w:sz="0" w:space="0" w:color="auto" w:frame="1"/>
          </w:rPr>
          <w:t>Stream&lt;Integer&gt;</w:t>
        </w:r>
      </w:hyperlink>
      <w:r w:rsidR="00496CA8">
        <w:t> is a stream of </w:t>
      </w:r>
      <w:r w:rsidR="00496CA8">
        <w:rPr>
          <w:rStyle w:val="HTMLCode"/>
          <w:rFonts w:ascii="var(--ff-mono)" w:eastAsiaTheme="majorEastAsia" w:hAnsi="var(--ff-mono)"/>
          <w:color w:val="232629"/>
          <w:bdr w:val="none" w:sz="0" w:space="0" w:color="auto" w:frame="1"/>
        </w:rPr>
        <w:t>Integer</w:t>
      </w:r>
      <w:r w:rsidR="00496CA8">
        <w:t> </w:t>
      </w:r>
      <w:r w:rsidR="00496CA8">
        <w:rPr>
          <w:rStyle w:val="Emphasis"/>
          <w:rFonts w:ascii="inherit" w:hAnsi="inherit" w:cs="Segoe UI"/>
          <w:color w:val="232629"/>
          <w:sz w:val="23"/>
          <w:szCs w:val="23"/>
          <w:bdr w:val="none" w:sz="0" w:space="0" w:color="auto" w:frame="1"/>
        </w:rPr>
        <w:t>objects</w:t>
      </w:r>
    </w:p>
    <w:p w14:paraId="637E5ED3" w14:textId="77777777" w:rsidR="00496CA8" w:rsidRDefault="00496CA8" w:rsidP="000C75FB">
      <w:pPr>
        <w:spacing w:line="240" w:lineRule="auto"/>
      </w:pPr>
    </w:p>
    <w:p w14:paraId="7A9238A8" w14:textId="5694751F" w:rsidR="000C75FB" w:rsidRDefault="000C75FB" w:rsidP="000C75FB">
      <w:pPr>
        <w:spacing w:line="240" w:lineRule="auto"/>
      </w:pPr>
    </w:p>
    <w:p w14:paraId="185E1C47" w14:textId="307B2898" w:rsidR="000C75FB" w:rsidRDefault="00EF3D1D" w:rsidP="000C75FB">
      <w:pPr>
        <w:spacing w:line="240" w:lineRule="auto"/>
      </w:pPr>
      <w:r w:rsidRPr="00DE45F4">
        <w:rPr>
          <w:rStyle w:val="Heading4Char"/>
        </w:rPr>
        <w:t>Stream.of(</w:t>
      </w:r>
      <w:r>
        <w:rPr>
          <w:rStyle w:val="Heading4Char"/>
        </w:rPr>
        <w:t>array</w:t>
      </w:r>
      <w:r w:rsidRPr="00DE45F4">
        <w:rPr>
          <w:rStyle w:val="Heading4Char"/>
        </w:rPr>
        <w:t>)</w:t>
      </w:r>
      <w:r>
        <w:tab/>
        <w:t xml:space="preserve">: Create Steam using </w:t>
      </w:r>
      <w:r>
        <w:rPr>
          <w:b/>
          <w:bCs/>
        </w:rPr>
        <w:t>Array</w:t>
      </w:r>
      <w:r w:rsidRPr="00EF3D1D">
        <w:rPr>
          <w:b/>
          <w:bCs/>
        </w:rPr>
        <w:t xml:space="preserve"> types (Int, String)</w:t>
      </w:r>
    </w:p>
    <w:p w14:paraId="4A84D964" w14:textId="248DFD84" w:rsidR="005A24C4" w:rsidRPr="005A24C4" w:rsidRDefault="005A24C4" w:rsidP="005A24C4">
      <w:pPr>
        <w:pStyle w:val="Output"/>
        <w:rPr>
          <w:color w:val="4C483D" w:themeColor="text2"/>
        </w:rPr>
      </w:pPr>
      <w:r w:rsidRPr="005A24C4">
        <w:t xml:space="preserve">Stream&lt;Integer&gt; </w:t>
      </w:r>
      <w:r w:rsidRPr="005A24C4">
        <w:rPr>
          <w:color w:val="6A3E3E"/>
        </w:rPr>
        <w:t>intArraystream</w:t>
      </w:r>
      <w:r w:rsidRPr="005A24C4">
        <w:t xml:space="preserve"> = Stream.</w:t>
      </w:r>
      <w:r w:rsidRPr="005A24C4">
        <w:rPr>
          <w:i/>
          <w:iCs/>
        </w:rPr>
        <w:t>of</w:t>
      </w:r>
      <w:r w:rsidRPr="005A24C4">
        <w:t xml:space="preserve">( </w:t>
      </w:r>
      <w:r w:rsidRPr="005A24C4">
        <w:rPr>
          <w:bCs/>
          <w:color w:val="7F0055"/>
        </w:rPr>
        <w:t>new</w:t>
      </w:r>
      <w:r w:rsidRPr="005A24C4">
        <w:t xml:space="preserve"> Integer[]{1,2,3,4,5,6,7,8,9} );</w:t>
      </w:r>
    </w:p>
    <w:p w14:paraId="2B63E06C" w14:textId="77777777" w:rsidR="005A24C4" w:rsidRDefault="005A24C4" w:rsidP="005A24C4">
      <w:pPr>
        <w:pStyle w:val="Output"/>
      </w:pPr>
    </w:p>
    <w:p w14:paraId="6594B116" w14:textId="7809CF55" w:rsidR="005A24C4" w:rsidRPr="005A24C4" w:rsidRDefault="005A24C4" w:rsidP="005A24C4">
      <w:pPr>
        <w:pStyle w:val="Output"/>
        <w:rPr>
          <w:color w:val="4C483D" w:themeColor="text2"/>
        </w:rPr>
      </w:pPr>
      <w:r w:rsidRPr="005A24C4">
        <w:t xml:space="preserve">Stream&lt;Character&gt; </w:t>
      </w:r>
      <w:r w:rsidRPr="005A24C4">
        <w:rPr>
          <w:color w:val="6A3E3E"/>
        </w:rPr>
        <w:t>charArraystream</w:t>
      </w:r>
      <w:r w:rsidRPr="005A24C4">
        <w:t xml:space="preserve"> = Stream.</w:t>
      </w:r>
      <w:r w:rsidRPr="005A24C4">
        <w:rPr>
          <w:i/>
          <w:iCs/>
        </w:rPr>
        <w:t>of</w:t>
      </w:r>
      <w:r w:rsidRPr="005A24C4">
        <w:t xml:space="preserve">( </w:t>
      </w:r>
      <w:r w:rsidRPr="005A24C4">
        <w:rPr>
          <w:bCs/>
          <w:color w:val="7F0055"/>
        </w:rPr>
        <w:t>new</w:t>
      </w:r>
      <w:r w:rsidRPr="005A24C4">
        <w:t xml:space="preserve"> Character[]{</w:t>
      </w:r>
      <w:r w:rsidRPr="005A24C4">
        <w:rPr>
          <w:color w:val="2A00FF"/>
        </w:rPr>
        <w:t>'A'</w:t>
      </w:r>
      <w:r w:rsidRPr="005A24C4">
        <w:t>,</w:t>
      </w:r>
      <w:r w:rsidRPr="005A24C4">
        <w:rPr>
          <w:color w:val="2A00FF"/>
        </w:rPr>
        <w:t>'B'</w:t>
      </w:r>
      <w:r w:rsidRPr="005A24C4">
        <w:t>,</w:t>
      </w:r>
      <w:r w:rsidRPr="005A24C4">
        <w:rPr>
          <w:color w:val="2A00FF"/>
        </w:rPr>
        <w:t>'C'</w:t>
      </w:r>
      <w:r w:rsidRPr="005A24C4">
        <w:t>,</w:t>
      </w:r>
      <w:r w:rsidRPr="005A24C4">
        <w:rPr>
          <w:color w:val="2A00FF"/>
        </w:rPr>
        <w:t>'D'</w:t>
      </w:r>
      <w:r w:rsidRPr="005A24C4">
        <w:t>,</w:t>
      </w:r>
      <w:r w:rsidRPr="005A24C4">
        <w:rPr>
          <w:color w:val="2A00FF"/>
        </w:rPr>
        <w:t>'E'</w:t>
      </w:r>
      <w:r w:rsidRPr="005A24C4">
        <w:t>} );</w:t>
      </w:r>
    </w:p>
    <w:p w14:paraId="30BFDAF5" w14:textId="77777777" w:rsidR="005A24C4" w:rsidRDefault="005A24C4" w:rsidP="005A24C4">
      <w:pPr>
        <w:pStyle w:val="Output"/>
      </w:pPr>
    </w:p>
    <w:p w14:paraId="145A7814" w14:textId="31A5627B" w:rsidR="005A24C4" w:rsidRPr="005A24C4" w:rsidRDefault="005A24C4" w:rsidP="005A24C4">
      <w:pPr>
        <w:pStyle w:val="Output"/>
        <w:rPr>
          <w:color w:val="4C483D" w:themeColor="text2"/>
        </w:rPr>
      </w:pPr>
      <w:r w:rsidRPr="005A24C4">
        <w:t xml:space="preserve">Stream&lt;String&gt; </w:t>
      </w:r>
      <w:r w:rsidRPr="005A24C4">
        <w:rPr>
          <w:color w:val="6A3E3E"/>
        </w:rPr>
        <w:t>strArraystream</w:t>
      </w:r>
      <w:r w:rsidRPr="005A24C4">
        <w:t xml:space="preserve"> = Stream.</w:t>
      </w:r>
      <w:r w:rsidRPr="005A24C4">
        <w:rPr>
          <w:i/>
          <w:iCs/>
        </w:rPr>
        <w:t>of</w:t>
      </w:r>
      <w:r w:rsidRPr="005A24C4">
        <w:t xml:space="preserve">( </w:t>
      </w:r>
      <w:r w:rsidRPr="005A24C4">
        <w:rPr>
          <w:bCs/>
          <w:color w:val="7F0055"/>
        </w:rPr>
        <w:t>new</w:t>
      </w:r>
      <w:r w:rsidRPr="005A24C4">
        <w:t xml:space="preserve"> String[]{</w:t>
      </w:r>
      <w:r w:rsidRPr="005A24C4">
        <w:rPr>
          <w:color w:val="2A00FF"/>
        </w:rPr>
        <w:t>"Aaa"</w:t>
      </w:r>
      <w:r w:rsidRPr="005A24C4">
        <w:t xml:space="preserve">, </w:t>
      </w:r>
      <w:r w:rsidRPr="005A24C4">
        <w:rPr>
          <w:color w:val="2A00FF"/>
        </w:rPr>
        <w:t>"Bbbb"</w:t>
      </w:r>
      <w:r w:rsidRPr="005A24C4">
        <w:t xml:space="preserve">, </w:t>
      </w:r>
      <w:r w:rsidRPr="005A24C4">
        <w:rPr>
          <w:color w:val="2A00FF"/>
        </w:rPr>
        <w:t>"Cccc"</w:t>
      </w:r>
      <w:r w:rsidRPr="005A24C4">
        <w:t xml:space="preserve">, </w:t>
      </w:r>
      <w:r w:rsidRPr="005A24C4">
        <w:rPr>
          <w:color w:val="2A00FF"/>
        </w:rPr>
        <w:t>"Dddd"</w:t>
      </w:r>
      <w:r w:rsidRPr="005A24C4">
        <w:t>} );</w:t>
      </w:r>
    </w:p>
    <w:p w14:paraId="6A875A2D" w14:textId="7ABE86D3" w:rsidR="000C75FB" w:rsidRDefault="005A24C4" w:rsidP="005A24C4">
      <w:pPr>
        <w:spacing w:line="240" w:lineRule="auto"/>
        <w:rPr>
          <w:rFonts w:ascii="Consolas" w:hAnsi="Consolas" w:cs="Consolas"/>
          <w:color w:val="000000"/>
        </w:rPr>
      </w:pPr>
      <w:r>
        <w:rPr>
          <w:rFonts w:ascii="Consolas" w:hAnsi="Consolas" w:cs="Consolas"/>
          <w:color w:val="000000"/>
        </w:rPr>
        <w:tab/>
      </w:r>
      <w:r>
        <w:rPr>
          <w:rFonts w:ascii="Consolas" w:hAnsi="Consolas" w:cs="Consolas"/>
          <w:color w:val="000000"/>
        </w:rPr>
        <w:tab/>
      </w:r>
    </w:p>
    <w:p w14:paraId="7A473C24" w14:textId="77777777" w:rsidR="005A600F" w:rsidRDefault="005A600F" w:rsidP="005A24C4">
      <w:pPr>
        <w:spacing w:line="240" w:lineRule="auto"/>
      </w:pPr>
    </w:p>
    <w:p w14:paraId="74DEA2D9" w14:textId="7510408E" w:rsidR="008C379E" w:rsidRDefault="008C379E" w:rsidP="008C379E">
      <w:pPr>
        <w:spacing w:line="240" w:lineRule="auto"/>
      </w:pPr>
      <w:r>
        <w:rPr>
          <w:rStyle w:val="Heading4Char"/>
        </w:rPr>
        <w:t>List.s</w:t>
      </w:r>
      <w:r w:rsidRPr="00DE45F4">
        <w:rPr>
          <w:rStyle w:val="Heading4Char"/>
        </w:rPr>
        <w:t>tream</w:t>
      </w:r>
      <w:r>
        <w:rPr>
          <w:rStyle w:val="Heading4Char"/>
        </w:rPr>
        <w:t>()</w:t>
      </w:r>
      <w:r>
        <w:tab/>
        <w:t xml:space="preserve">: Create Steam from </w:t>
      </w:r>
      <w:r>
        <w:rPr>
          <w:b/>
          <w:bCs/>
        </w:rPr>
        <w:t>Collection</w:t>
      </w:r>
      <w:r w:rsidRPr="00EF3D1D">
        <w:rPr>
          <w:b/>
          <w:bCs/>
        </w:rPr>
        <w:t xml:space="preserve"> types (</w:t>
      </w:r>
      <w:r>
        <w:rPr>
          <w:b/>
          <w:bCs/>
        </w:rPr>
        <w:t>List</w:t>
      </w:r>
      <w:r w:rsidRPr="00EF3D1D">
        <w:rPr>
          <w:b/>
          <w:bCs/>
        </w:rPr>
        <w:t xml:space="preserve">, </w:t>
      </w:r>
      <w:r>
        <w:rPr>
          <w:b/>
          <w:bCs/>
        </w:rPr>
        <w:t>Set, Not MAP</w:t>
      </w:r>
      <w:r w:rsidRPr="00EF3D1D">
        <w:rPr>
          <w:b/>
          <w:bCs/>
        </w:rPr>
        <w:t>)</w:t>
      </w:r>
    </w:p>
    <w:p w14:paraId="2F0B8BD7" w14:textId="77777777" w:rsidR="00E712F2" w:rsidRDefault="00E712F2" w:rsidP="00E712F2">
      <w:pPr>
        <w:pStyle w:val="Output"/>
        <w:rPr>
          <w:color w:val="4C483D" w:themeColor="text2"/>
        </w:rPr>
      </w:pPr>
      <w:r>
        <w:rPr>
          <w:color w:val="000000"/>
        </w:rPr>
        <w:tab/>
      </w:r>
      <w:r>
        <w:rPr>
          <w:color w:val="000000"/>
        </w:rPr>
        <w:tab/>
      </w:r>
      <w:r>
        <w:t>//Collection types</w:t>
      </w:r>
    </w:p>
    <w:p w14:paraId="6900894D" w14:textId="77777777" w:rsidR="00E712F2" w:rsidRDefault="00E712F2" w:rsidP="00E712F2">
      <w:pPr>
        <w:pStyle w:val="Output"/>
        <w:rPr>
          <w:color w:val="4C483D" w:themeColor="text2"/>
        </w:rPr>
      </w:pPr>
      <w:r>
        <w:rPr>
          <w:color w:val="000000"/>
        </w:rPr>
        <w:tab/>
      </w:r>
      <w:r>
        <w:rPr>
          <w:color w:val="000000"/>
        </w:rPr>
        <w:tab/>
        <w:t xml:space="preserve">List&lt;String&gt; </w:t>
      </w:r>
      <w:r>
        <w:rPr>
          <w:color w:val="6A3E3E"/>
        </w:rPr>
        <w:t>list</w:t>
      </w:r>
      <w:r>
        <w:rPr>
          <w:color w:val="000000"/>
        </w:rPr>
        <w:t xml:space="preserve"> = </w:t>
      </w:r>
      <w:r>
        <w:rPr>
          <w:bCs/>
          <w:color w:val="7F0055"/>
        </w:rPr>
        <w:t>new</w:t>
      </w:r>
      <w:r>
        <w:rPr>
          <w:color w:val="000000"/>
        </w:rPr>
        <w:t xml:space="preserve"> ArrayList&lt;String&gt;();</w:t>
      </w:r>
    </w:p>
    <w:p w14:paraId="54A032C7" w14:textId="77777777" w:rsidR="00E712F2" w:rsidRDefault="00E712F2" w:rsidP="00E712F2">
      <w:pPr>
        <w:pStyle w:val="Output"/>
        <w:rPr>
          <w:color w:val="4C483D" w:themeColor="text2"/>
        </w:rPr>
      </w:pPr>
      <w:r>
        <w:rPr>
          <w:color w:val="000000"/>
        </w:rPr>
        <w:tab/>
      </w:r>
      <w:r>
        <w:rPr>
          <w:color w:val="000000"/>
        </w:rPr>
        <w:tab/>
      </w:r>
      <w:r>
        <w:rPr>
          <w:color w:val="6A3E3E"/>
        </w:rPr>
        <w:t>list</w:t>
      </w:r>
      <w:r>
        <w:rPr>
          <w:color w:val="000000"/>
        </w:rPr>
        <w:t>.add(</w:t>
      </w:r>
      <w:r>
        <w:rPr>
          <w:color w:val="2A00FF"/>
        </w:rPr>
        <w:t>"a"</w:t>
      </w:r>
      <w:r>
        <w:rPr>
          <w:color w:val="000000"/>
        </w:rPr>
        <w:t>);</w:t>
      </w:r>
    </w:p>
    <w:p w14:paraId="20C8D409" w14:textId="77777777" w:rsidR="00E712F2" w:rsidRDefault="00E712F2" w:rsidP="00E712F2">
      <w:pPr>
        <w:pStyle w:val="Output"/>
        <w:rPr>
          <w:color w:val="4C483D" w:themeColor="text2"/>
        </w:rPr>
      </w:pPr>
      <w:r>
        <w:rPr>
          <w:color w:val="000000"/>
        </w:rPr>
        <w:tab/>
      </w:r>
      <w:r>
        <w:rPr>
          <w:color w:val="000000"/>
        </w:rPr>
        <w:tab/>
      </w:r>
      <w:r>
        <w:rPr>
          <w:color w:val="6A3E3E"/>
        </w:rPr>
        <w:t>list</w:t>
      </w:r>
      <w:r>
        <w:rPr>
          <w:color w:val="000000"/>
        </w:rPr>
        <w:t>.add(</w:t>
      </w:r>
      <w:r>
        <w:rPr>
          <w:color w:val="2A00FF"/>
        </w:rPr>
        <w:t>"b"</w:t>
      </w:r>
      <w:r>
        <w:rPr>
          <w:color w:val="000000"/>
        </w:rPr>
        <w:t>);</w:t>
      </w:r>
    </w:p>
    <w:p w14:paraId="537B2BA5" w14:textId="77777777" w:rsidR="00E712F2" w:rsidRDefault="00E712F2" w:rsidP="00E712F2">
      <w:pPr>
        <w:pStyle w:val="Output"/>
        <w:rPr>
          <w:color w:val="4C483D" w:themeColor="text2"/>
        </w:rPr>
      </w:pPr>
      <w:r>
        <w:rPr>
          <w:color w:val="000000"/>
        </w:rPr>
        <w:tab/>
      </w:r>
      <w:r>
        <w:rPr>
          <w:color w:val="000000"/>
        </w:rPr>
        <w:tab/>
      </w:r>
      <w:r>
        <w:rPr>
          <w:color w:val="6A3E3E"/>
        </w:rPr>
        <w:t>list</w:t>
      </w:r>
      <w:r>
        <w:rPr>
          <w:color w:val="000000"/>
        </w:rPr>
        <w:t>.add(</w:t>
      </w:r>
      <w:r>
        <w:rPr>
          <w:color w:val="2A00FF"/>
        </w:rPr>
        <w:t>"c"</w:t>
      </w:r>
      <w:r>
        <w:rPr>
          <w:color w:val="000000"/>
        </w:rPr>
        <w:t>);</w:t>
      </w:r>
      <w:r>
        <w:rPr>
          <w:color w:val="000000"/>
        </w:rPr>
        <w:tab/>
      </w:r>
      <w:r>
        <w:rPr>
          <w:color w:val="000000"/>
        </w:rPr>
        <w:tab/>
      </w:r>
      <w:r>
        <w:rPr>
          <w:color w:val="000000"/>
        </w:rPr>
        <w:tab/>
      </w:r>
    </w:p>
    <w:p w14:paraId="374632A2" w14:textId="77777777" w:rsidR="00E712F2" w:rsidRDefault="00E712F2" w:rsidP="00E712F2">
      <w:pPr>
        <w:pStyle w:val="Output"/>
        <w:rPr>
          <w:color w:val="4C483D" w:themeColor="text2"/>
        </w:rPr>
      </w:pPr>
      <w:r>
        <w:rPr>
          <w:color w:val="000000"/>
        </w:rPr>
        <w:tab/>
      </w:r>
      <w:r>
        <w:rPr>
          <w:color w:val="000000"/>
        </w:rPr>
        <w:tab/>
        <w:t xml:space="preserve">Stream&lt;String&gt; </w:t>
      </w:r>
      <w:r>
        <w:rPr>
          <w:color w:val="6A3E3E"/>
          <w:u w:val="single"/>
        </w:rPr>
        <w:t>strListStream</w:t>
      </w:r>
      <w:r>
        <w:rPr>
          <w:color w:val="000000"/>
        </w:rPr>
        <w:t xml:space="preserve"> = </w:t>
      </w:r>
      <w:r>
        <w:rPr>
          <w:color w:val="6A3E3E"/>
        </w:rPr>
        <w:t>list</w:t>
      </w:r>
      <w:r>
        <w:rPr>
          <w:color w:val="000000"/>
        </w:rPr>
        <w:t>.stream();</w:t>
      </w:r>
    </w:p>
    <w:p w14:paraId="1B113497" w14:textId="77777777" w:rsidR="00E712F2" w:rsidRDefault="00E712F2" w:rsidP="00E712F2">
      <w:pPr>
        <w:pStyle w:val="Output"/>
        <w:rPr>
          <w:color w:val="4C483D" w:themeColor="text2"/>
        </w:rPr>
      </w:pPr>
      <w:r>
        <w:rPr>
          <w:color w:val="000000"/>
        </w:rPr>
        <w:tab/>
      </w:r>
      <w:r>
        <w:rPr>
          <w:color w:val="000000"/>
        </w:rPr>
        <w:tab/>
      </w:r>
    </w:p>
    <w:p w14:paraId="7E1B401F" w14:textId="77777777" w:rsidR="00E712F2" w:rsidRDefault="00E712F2" w:rsidP="00E712F2">
      <w:pPr>
        <w:pStyle w:val="Output"/>
        <w:rPr>
          <w:color w:val="4C483D" w:themeColor="text2"/>
        </w:rPr>
      </w:pPr>
      <w:r>
        <w:rPr>
          <w:color w:val="000000"/>
        </w:rPr>
        <w:tab/>
      </w:r>
      <w:r>
        <w:rPr>
          <w:color w:val="000000"/>
        </w:rPr>
        <w:tab/>
        <w:t xml:space="preserve">List&lt;Integer&gt; </w:t>
      </w:r>
      <w:r>
        <w:rPr>
          <w:color w:val="6A3E3E"/>
          <w:shd w:val="clear" w:color="auto" w:fill="F0D8A8"/>
        </w:rPr>
        <w:t>list2</w:t>
      </w:r>
      <w:r>
        <w:rPr>
          <w:color w:val="000000"/>
        </w:rPr>
        <w:t xml:space="preserve"> = </w:t>
      </w:r>
      <w:r>
        <w:rPr>
          <w:bCs/>
          <w:color w:val="7F0055"/>
        </w:rPr>
        <w:t>new</w:t>
      </w:r>
      <w:r>
        <w:rPr>
          <w:color w:val="000000"/>
        </w:rPr>
        <w:t xml:space="preserve"> ArrayList&lt;Integer&gt;();</w:t>
      </w:r>
    </w:p>
    <w:p w14:paraId="7677D919" w14:textId="77777777" w:rsidR="00E712F2" w:rsidRDefault="00E712F2" w:rsidP="00E712F2">
      <w:pPr>
        <w:pStyle w:val="Output"/>
        <w:rPr>
          <w:color w:val="4C483D" w:themeColor="text2"/>
        </w:rPr>
      </w:pPr>
      <w:r>
        <w:rPr>
          <w:color w:val="000000"/>
        </w:rPr>
        <w:tab/>
      </w:r>
      <w:r>
        <w:rPr>
          <w:color w:val="000000"/>
        </w:rPr>
        <w:tab/>
      </w:r>
      <w:r>
        <w:rPr>
          <w:color w:val="6A3E3E"/>
          <w:shd w:val="clear" w:color="auto" w:fill="D4D4D4"/>
        </w:rPr>
        <w:t>list2</w:t>
      </w:r>
      <w:r>
        <w:rPr>
          <w:color w:val="000000"/>
        </w:rPr>
        <w:t>.add(1);</w:t>
      </w:r>
    </w:p>
    <w:p w14:paraId="6ED08D63" w14:textId="77777777" w:rsidR="00E712F2" w:rsidRDefault="00E712F2" w:rsidP="00E712F2">
      <w:pPr>
        <w:pStyle w:val="Output"/>
        <w:rPr>
          <w:color w:val="4C483D" w:themeColor="text2"/>
        </w:rPr>
      </w:pPr>
      <w:r>
        <w:rPr>
          <w:color w:val="000000"/>
        </w:rPr>
        <w:tab/>
      </w:r>
      <w:r>
        <w:rPr>
          <w:color w:val="000000"/>
        </w:rPr>
        <w:tab/>
      </w:r>
      <w:r>
        <w:rPr>
          <w:color w:val="6A3E3E"/>
          <w:shd w:val="clear" w:color="auto" w:fill="D4D4D4"/>
        </w:rPr>
        <w:t>list2</w:t>
      </w:r>
      <w:r>
        <w:rPr>
          <w:color w:val="000000"/>
        </w:rPr>
        <w:t>.add(2);</w:t>
      </w:r>
    </w:p>
    <w:p w14:paraId="51CD122A" w14:textId="77777777" w:rsidR="00E712F2" w:rsidRDefault="00E712F2" w:rsidP="00E712F2">
      <w:pPr>
        <w:pStyle w:val="Output"/>
        <w:rPr>
          <w:color w:val="4C483D" w:themeColor="text2"/>
        </w:rPr>
      </w:pPr>
      <w:r>
        <w:rPr>
          <w:color w:val="000000"/>
        </w:rPr>
        <w:tab/>
      </w:r>
      <w:r>
        <w:rPr>
          <w:color w:val="000000"/>
        </w:rPr>
        <w:tab/>
      </w:r>
      <w:r>
        <w:rPr>
          <w:color w:val="6A3E3E"/>
          <w:shd w:val="clear" w:color="auto" w:fill="D4D4D4"/>
        </w:rPr>
        <w:t>list2</w:t>
      </w:r>
      <w:r>
        <w:rPr>
          <w:color w:val="000000"/>
        </w:rPr>
        <w:t>.add(3);</w:t>
      </w:r>
      <w:r>
        <w:rPr>
          <w:color w:val="000000"/>
        </w:rPr>
        <w:tab/>
      </w:r>
      <w:r>
        <w:rPr>
          <w:color w:val="000000"/>
        </w:rPr>
        <w:tab/>
      </w:r>
    </w:p>
    <w:p w14:paraId="006F435F" w14:textId="433EB132" w:rsidR="008C379E" w:rsidRDefault="00E712F2" w:rsidP="00E712F2">
      <w:pPr>
        <w:pStyle w:val="Output"/>
      </w:pPr>
      <w:r>
        <w:rPr>
          <w:color w:val="000000"/>
        </w:rPr>
        <w:tab/>
      </w:r>
      <w:r>
        <w:rPr>
          <w:color w:val="000000"/>
        </w:rPr>
        <w:tab/>
        <w:t xml:space="preserve">Stream&lt;Integer&gt; </w:t>
      </w:r>
      <w:r>
        <w:rPr>
          <w:color w:val="6A3E3E"/>
          <w:u w:val="single"/>
        </w:rPr>
        <w:t>intListStream</w:t>
      </w:r>
      <w:r>
        <w:rPr>
          <w:color w:val="000000"/>
        </w:rPr>
        <w:t xml:space="preserve"> = </w:t>
      </w:r>
      <w:r>
        <w:rPr>
          <w:color w:val="6A3E3E"/>
          <w:shd w:val="clear" w:color="auto" w:fill="D4D4D4"/>
        </w:rPr>
        <w:t>list2</w:t>
      </w:r>
      <w:r>
        <w:rPr>
          <w:color w:val="000000"/>
        </w:rPr>
        <w:t>.stream();</w:t>
      </w:r>
    </w:p>
    <w:p w14:paraId="5EEEEFE0" w14:textId="77777777" w:rsidR="00A22310" w:rsidRPr="008834E5" w:rsidRDefault="00A22310" w:rsidP="00F44190">
      <w:pPr>
        <w:pStyle w:val="ListParagraph"/>
        <w:spacing w:line="240" w:lineRule="auto"/>
        <w:ind w:left="360"/>
      </w:pPr>
    </w:p>
    <w:p w14:paraId="66B8C2C4" w14:textId="0217511F" w:rsidR="0000344E" w:rsidRDefault="0000344E" w:rsidP="0080665A">
      <w:pPr>
        <w:spacing w:line="240" w:lineRule="auto"/>
      </w:pPr>
    </w:p>
    <w:p w14:paraId="538FCB82" w14:textId="596B3228" w:rsidR="00FB0CDC" w:rsidRPr="00E00499" w:rsidRDefault="00FB0CDC" w:rsidP="0080665A">
      <w:pPr>
        <w:spacing w:line="240" w:lineRule="auto"/>
        <w:rPr>
          <w:b/>
          <w:bCs/>
        </w:rPr>
      </w:pPr>
      <w:r w:rsidRPr="00E00499">
        <w:rPr>
          <w:b/>
          <w:bCs/>
        </w:rPr>
        <w:lastRenderedPageBreak/>
        <w:t>Ex: Create Steam by Splitting String</w:t>
      </w:r>
    </w:p>
    <w:p w14:paraId="14252D42" w14:textId="4CFEC57E" w:rsidR="0080665A" w:rsidRDefault="00457B93" w:rsidP="0080665A">
      <w:pPr>
        <w:spacing w:line="240" w:lineRule="auto"/>
        <w:rPr>
          <w:rFonts w:ascii="Consolas" w:hAnsi="Consolas" w:cs="Consolas"/>
          <w:color w:val="000000"/>
          <w:shd w:val="clear" w:color="auto" w:fill="E8F2FE"/>
        </w:rPr>
      </w:pPr>
      <w:r>
        <w:rPr>
          <w:rFonts w:ascii="Consolas" w:hAnsi="Consolas" w:cs="Consolas"/>
          <w:color w:val="000000"/>
          <w:shd w:val="clear" w:color="auto" w:fill="D4D4D4"/>
        </w:rPr>
        <w:t>Stream</w:t>
      </w:r>
      <w:r>
        <w:rPr>
          <w:rFonts w:ascii="Consolas" w:hAnsi="Consolas" w:cs="Consolas"/>
          <w:color w:val="000000"/>
          <w:shd w:val="clear" w:color="auto" w:fill="E8F2FE"/>
        </w:rPr>
        <w:t xml:space="preserve">&lt;String&gt; </w:t>
      </w:r>
      <w:r>
        <w:rPr>
          <w:rFonts w:ascii="Consolas" w:hAnsi="Consolas" w:cs="Consolas"/>
          <w:color w:val="6A3E3E"/>
          <w:u w:val="single"/>
          <w:shd w:val="clear" w:color="auto" w:fill="E8F2FE"/>
        </w:rPr>
        <w:t>splitStream</w:t>
      </w:r>
      <w:r>
        <w:rPr>
          <w:rFonts w:ascii="Consolas" w:hAnsi="Consolas" w:cs="Consolas"/>
          <w:color w:val="000000"/>
          <w:shd w:val="clear" w:color="auto" w:fill="E8F2FE"/>
        </w:rPr>
        <w:t xml:space="preserve"> = </w:t>
      </w:r>
      <w:r>
        <w:rPr>
          <w:rFonts w:ascii="Consolas" w:hAnsi="Consolas" w:cs="Consolas"/>
          <w:color w:val="000000"/>
          <w:shd w:val="clear" w:color="auto" w:fill="D4D4D4"/>
        </w:rPr>
        <w:t>Stream</w:t>
      </w:r>
      <w:r>
        <w:rPr>
          <w:rFonts w:ascii="Consolas" w:hAnsi="Consolas" w:cs="Consolas"/>
          <w:color w:val="000000"/>
          <w:shd w:val="clear" w:color="auto" w:fill="E8F2FE"/>
        </w:rPr>
        <w:t>.</w:t>
      </w:r>
      <w:r>
        <w:rPr>
          <w:rFonts w:ascii="Consolas" w:hAnsi="Consolas" w:cs="Consolas"/>
          <w:i/>
          <w:iCs/>
          <w:color w:val="000000"/>
          <w:shd w:val="clear" w:color="auto" w:fill="E8F2FE"/>
        </w:rPr>
        <w:t>of</w:t>
      </w:r>
      <w:r>
        <w:rPr>
          <w:rFonts w:ascii="Consolas" w:hAnsi="Consolas" w:cs="Consolas"/>
          <w:color w:val="000000"/>
          <w:shd w:val="clear" w:color="auto" w:fill="E8F2FE"/>
        </w:rPr>
        <w:t>(</w:t>
      </w:r>
      <w:r>
        <w:rPr>
          <w:rFonts w:ascii="Consolas" w:hAnsi="Consolas" w:cs="Consolas"/>
          <w:color w:val="2A00FF"/>
          <w:shd w:val="clear" w:color="auto" w:fill="E8F2FE"/>
        </w:rPr>
        <w:t>"A$B$C$D"</w:t>
      </w:r>
      <w:r>
        <w:rPr>
          <w:rFonts w:ascii="Consolas" w:hAnsi="Consolas" w:cs="Consolas"/>
          <w:color w:val="000000"/>
          <w:shd w:val="clear" w:color="auto" w:fill="E8F2FE"/>
        </w:rPr>
        <w:t>.split(</w:t>
      </w:r>
      <w:r>
        <w:rPr>
          <w:rFonts w:ascii="Consolas" w:hAnsi="Consolas" w:cs="Consolas"/>
          <w:color w:val="2A00FF"/>
          <w:shd w:val="clear" w:color="auto" w:fill="E8F2FE"/>
        </w:rPr>
        <w:t>"\\$"</w:t>
      </w:r>
      <w:r>
        <w:rPr>
          <w:rFonts w:ascii="Consolas" w:hAnsi="Consolas" w:cs="Consolas"/>
          <w:color w:val="000000"/>
          <w:shd w:val="clear" w:color="auto" w:fill="E8F2FE"/>
        </w:rPr>
        <w:t>));</w:t>
      </w:r>
    </w:p>
    <w:p w14:paraId="64EB4CFC" w14:textId="31F55410" w:rsidR="00457B93" w:rsidRDefault="00457B93" w:rsidP="0080665A">
      <w:pPr>
        <w:spacing w:line="240" w:lineRule="auto"/>
        <w:rPr>
          <w:rFonts w:ascii="Consolas" w:hAnsi="Consolas" w:cs="Consolas"/>
          <w:color w:val="000000"/>
          <w:shd w:val="clear" w:color="auto" w:fill="E8F2FE"/>
        </w:rPr>
      </w:pPr>
    </w:p>
    <w:p w14:paraId="2BA6AE99" w14:textId="34E53675" w:rsidR="00457B93" w:rsidRDefault="00457B93" w:rsidP="0080665A">
      <w:pPr>
        <w:spacing w:line="240" w:lineRule="auto"/>
        <w:rPr>
          <w:rFonts w:ascii="Consolas" w:hAnsi="Consolas" w:cs="Consolas"/>
          <w:color w:val="000000"/>
          <w:shd w:val="clear" w:color="auto" w:fill="E8F2FE"/>
        </w:rPr>
      </w:pPr>
    </w:p>
    <w:p w14:paraId="74DEEB21" w14:textId="120CC604" w:rsidR="004D0DE0" w:rsidRDefault="004D0DE0" w:rsidP="004D0DE0">
      <w:pPr>
        <w:pStyle w:val="Heading30"/>
      </w:pPr>
      <w:r>
        <w:t xml:space="preserve">2. Stream Operations </w:t>
      </w:r>
    </w:p>
    <w:p w14:paraId="0497765B" w14:textId="71FC3DE2" w:rsidR="001546AD" w:rsidRPr="0000344E" w:rsidRDefault="001546AD" w:rsidP="0000344E">
      <w:pPr>
        <w:pStyle w:val="Howitworks"/>
        <w:ind w:firstLine="720"/>
        <w:jc w:val="left"/>
        <w:rPr>
          <w:sz w:val="20"/>
          <w:szCs w:val="18"/>
        </w:rPr>
      </w:pPr>
      <w:r w:rsidRPr="0000344E">
        <w:rPr>
          <w:sz w:val="20"/>
          <w:szCs w:val="18"/>
        </w:rPr>
        <w:t>Stream Operations: Intermediate</w:t>
      </w:r>
    </w:p>
    <w:tbl>
      <w:tblPr>
        <w:tblW w:w="95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3"/>
        <w:gridCol w:w="7182"/>
      </w:tblGrid>
      <w:tr w:rsidR="001546AD" w:rsidRPr="00FA0333" w14:paraId="43DB90D8" w14:textId="77777777" w:rsidTr="0080665A">
        <w:trPr>
          <w:trHeight w:val="264"/>
        </w:trPr>
        <w:tc>
          <w:tcPr>
            <w:tcW w:w="2417" w:type="dxa"/>
            <w:shd w:val="clear" w:color="auto" w:fill="EAEAEA"/>
            <w:noWrap/>
            <w:vAlign w:val="bottom"/>
            <w:hideMark/>
          </w:tcPr>
          <w:p w14:paraId="09E250C5"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filter(Predicate&lt;T&gt;)</w:t>
            </w:r>
          </w:p>
        </w:tc>
        <w:tc>
          <w:tcPr>
            <w:tcW w:w="7182" w:type="dxa"/>
            <w:shd w:val="clear" w:color="auto" w:fill="EAEAEA"/>
            <w:noWrap/>
            <w:vAlign w:val="bottom"/>
            <w:hideMark/>
          </w:tcPr>
          <w:p w14:paraId="4A413D5A" w14:textId="49DF7BCD" w:rsidR="001546AD" w:rsidRPr="00CD33D0" w:rsidRDefault="001546AD" w:rsidP="007F3A18">
            <w:pPr>
              <w:rPr>
                <w:sz w:val="18"/>
                <w:szCs w:val="18"/>
                <w:lang w:eastAsia="en-US"/>
              </w:rPr>
            </w:pPr>
            <w:r w:rsidRPr="00CD33D0">
              <w:rPr>
                <w:sz w:val="18"/>
                <w:szCs w:val="18"/>
                <w:lang w:eastAsia="en-US"/>
              </w:rPr>
              <w:t>The elements of the stream matching the predicate</w:t>
            </w:r>
            <w:r w:rsidR="00352F31">
              <w:rPr>
                <w:sz w:val="18"/>
                <w:szCs w:val="18"/>
                <w:lang w:eastAsia="en-US"/>
              </w:rPr>
              <w:t xml:space="preserve"> (Condition)</w:t>
            </w:r>
          </w:p>
        </w:tc>
      </w:tr>
      <w:tr w:rsidR="001546AD" w:rsidRPr="00FA0333" w14:paraId="28E1201E" w14:textId="77777777" w:rsidTr="0080665A">
        <w:trPr>
          <w:trHeight w:val="264"/>
        </w:trPr>
        <w:tc>
          <w:tcPr>
            <w:tcW w:w="2417" w:type="dxa"/>
            <w:shd w:val="clear" w:color="auto" w:fill="EAEAEA"/>
            <w:noWrap/>
            <w:vAlign w:val="bottom"/>
            <w:hideMark/>
          </w:tcPr>
          <w:p w14:paraId="59507E91"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map(Function&lt;T, U&gt;)</w:t>
            </w:r>
          </w:p>
        </w:tc>
        <w:tc>
          <w:tcPr>
            <w:tcW w:w="7182" w:type="dxa"/>
            <w:shd w:val="clear" w:color="auto" w:fill="EAEAEA"/>
            <w:noWrap/>
            <w:vAlign w:val="bottom"/>
            <w:hideMark/>
          </w:tcPr>
          <w:p w14:paraId="00146130" w14:textId="018AF39D" w:rsidR="001546AD" w:rsidRPr="00CD33D0" w:rsidRDefault="00CB67A8" w:rsidP="007F3A18">
            <w:pPr>
              <w:rPr>
                <w:sz w:val="18"/>
                <w:szCs w:val="18"/>
                <w:lang w:eastAsia="en-US"/>
              </w:rPr>
            </w:pPr>
            <w:r>
              <w:rPr>
                <w:sz w:val="18"/>
                <w:szCs w:val="18"/>
                <w:lang w:eastAsia="en-US"/>
              </w:rPr>
              <w:t xml:space="preserve">Performs some </w:t>
            </w:r>
            <w:r w:rsidR="004E174C">
              <w:rPr>
                <w:sz w:val="18"/>
                <w:szCs w:val="18"/>
                <w:lang w:eastAsia="en-US"/>
              </w:rPr>
              <w:t>operation on each element</w:t>
            </w:r>
            <w:r>
              <w:rPr>
                <w:sz w:val="18"/>
                <w:szCs w:val="18"/>
                <w:lang w:eastAsia="en-US"/>
              </w:rPr>
              <w:t xml:space="preserve"> &amp; return </w:t>
            </w:r>
            <w:r w:rsidR="004E174C">
              <w:rPr>
                <w:sz w:val="18"/>
                <w:szCs w:val="18"/>
                <w:lang w:eastAsia="en-US"/>
              </w:rPr>
              <w:t>something</w:t>
            </w:r>
            <w:r w:rsidR="00352F31">
              <w:rPr>
                <w:sz w:val="18"/>
                <w:szCs w:val="18"/>
                <w:lang w:eastAsia="en-US"/>
              </w:rPr>
              <w:t xml:space="preserve"> (add, </w:t>
            </w:r>
            <w:r w:rsidR="004E174C">
              <w:rPr>
                <w:sz w:val="18"/>
                <w:szCs w:val="18"/>
                <w:lang w:eastAsia="en-US"/>
              </w:rPr>
              <w:t>multiply</w:t>
            </w:r>
            <w:r w:rsidR="00352F31">
              <w:rPr>
                <w:sz w:val="18"/>
                <w:szCs w:val="18"/>
                <w:lang w:eastAsia="en-US"/>
              </w:rPr>
              <w:t>, convert)</w:t>
            </w:r>
          </w:p>
        </w:tc>
      </w:tr>
      <w:tr w:rsidR="001546AD" w:rsidRPr="00FA0333" w14:paraId="23D358C5" w14:textId="77777777" w:rsidTr="0080665A">
        <w:trPr>
          <w:trHeight w:val="264"/>
        </w:trPr>
        <w:tc>
          <w:tcPr>
            <w:tcW w:w="2417" w:type="dxa"/>
            <w:shd w:val="clear" w:color="auto" w:fill="EAEAEA"/>
            <w:noWrap/>
            <w:vAlign w:val="bottom"/>
            <w:hideMark/>
          </w:tcPr>
          <w:p w14:paraId="5F99E2C9"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flatMap(Function&lt;T, Stream&lt;U&gt;&gt;</w:t>
            </w:r>
          </w:p>
        </w:tc>
        <w:tc>
          <w:tcPr>
            <w:tcW w:w="7182" w:type="dxa"/>
            <w:shd w:val="clear" w:color="auto" w:fill="EAEAEA"/>
            <w:noWrap/>
            <w:vAlign w:val="bottom"/>
            <w:hideMark/>
          </w:tcPr>
          <w:p w14:paraId="2D9E0FDD" w14:textId="77777777" w:rsidR="001546AD" w:rsidRPr="00CD33D0" w:rsidRDefault="001546AD" w:rsidP="0080665A">
            <w:pPr>
              <w:spacing w:line="240" w:lineRule="auto"/>
              <w:rPr>
                <w:sz w:val="18"/>
                <w:szCs w:val="18"/>
                <w:lang w:eastAsia="en-US"/>
              </w:rPr>
            </w:pPr>
            <w:r w:rsidRPr="00CD33D0">
              <w:rPr>
                <w:sz w:val="18"/>
                <w:szCs w:val="18"/>
                <w:lang w:eastAsia="en-US"/>
              </w:rPr>
              <w:t>The elements of the streams resulting from applying the provided stream-bearing function to the elements of the stream</w:t>
            </w:r>
          </w:p>
        </w:tc>
      </w:tr>
      <w:tr w:rsidR="001546AD" w:rsidRPr="00FA0333" w14:paraId="5856918C" w14:textId="77777777" w:rsidTr="0080665A">
        <w:trPr>
          <w:trHeight w:val="264"/>
        </w:trPr>
        <w:tc>
          <w:tcPr>
            <w:tcW w:w="2417" w:type="dxa"/>
            <w:shd w:val="clear" w:color="auto" w:fill="EAEAEA"/>
            <w:noWrap/>
            <w:vAlign w:val="bottom"/>
            <w:hideMark/>
          </w:tcPr>
          <w:p w14:paraId="7E013BFA"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distinct()</w:t>
            </w:r>
          </w:p>
        </w:tc>
        <w:tc>
          <w:tcPr>
            <w:tcW w:w="7182" w:type="dxa"/>
            <w:shd w:val="clear" w:color="auto" w:fill="EAEAEA"/>
            <w:noWrap/>
            <w:vAlign w:val="bottom"/>
            <w:hideMark/>
          </w:tcPr>
          <w:p w14:paraId="1066F1CA" w14:textId="77777777" w:rsidR="001546AD" w:rsidRPr="00CD33D0" w:rsidRDefault="001546AD" w:rsidP="007F3A18">
            <w:pPr>
              <w:rPr>
                <w:sz w:val="18"/>
                <w:szCs w:val="18"/>
                <w:lang w:eastAsia="en-US"/>
              </w:rPr>
            </w:pPr>
            <w:r w:rsidRPr="00CD33D0">
              <w:rPr>
                <w:sz w:val="18"/>
                <w:szCs w:val="18"/>
                <w:lang w:eastAsia="en-US"/>
              </w:rPr>
              <w:t>The elements of the stream, with duplicates removed</w:t>
            </w:r>
          </w:p>
        </w:tc>
      </w:tr>
      <w:tr w:rsidR="001546AD" w:rsidRPr="00FA0333" w14:paraId="4F469887" w14:textId="77777777" w:rsidTr="0080665A">
        <w:trPr>
          <w:trHeight w:val="264"/>
        </w:trPr>
        <w:tc>
          <w:tcPr>
            <w:tcW w:w="2417" w:type="dxa"/>
            <w:shd w:val="clear" w:color="auto" w:fill="EAEAEA"/>
            <w:noWrap/>
            <w:vAlign w:val="bottom"/>
            <w:hideMark/>
          </w:tcPr>
          <w:p w14:paraId="0C1A866C"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sorted()</w:t>
            </w:r>
          </w:p>
        </w:tc>
        <w:tc>
          <w:tcPr>
            <w:tcW w:w="7182" w:type="dxa"/>
            <w:shd w:val="clear" w:color="auto" w:fill="EAEAEA"/>
            <w:noWrap/>
            <w:vAlign w:val="bottom"/>
            <w:hideMark/>
          </w:tcPr>
          <w:p w14:paraId="70A3998D" w14:textId="77777777" w:rsidR="001546AD" w:rsidRPr="00CD33D0" w:rsidRDefault="001546AD" w:rsidP="007F3A18">
            <w:pPr>
              <w:rPr>
                <w:sz w:val="18"/>
                <w:szCs w:val="18"/>
                <w:lang w:eastAsia="en-US"/>
              </w:rPr>
            </w:pPr>
            <w:r w:rsidRPr="00CD33D0">
              <w:rPr>
                <w:sz w:val="18"/>
                <w:szCs w:val="18"/>
                <w:lang w:eastAsia="en-US"/>
              </w:rPr>
              <w:t>The elements of the stream, sorted in natural order</w:t>
            </w:r>
          </w:p>
        </w:tc>
      </w:tr>
      <w:tr w:rsidR="001546AD" w:rsidRPr="00FA0333" w14:paraId="74F9F2D3" w14:textId="77777777" w:rsidTr="0080665A">
        <w:trPr>
          <w:trHeight w:val="264"/>
        </w:trPr>
        <w:tc>
          <w:tcPr>
            <w:tcW w:w="2417" w:type="dxa"/>
            <w:shd w:val="clear" w:color="auto" w:fill="EAEAEA"/>
            <w:noWrap/>
            <w:vAlign w:val="bottom"/>
            <w:hideMark/>
          </w:tcPr>
          <w:p w14:paraId="625658DE"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Sorted(Comparator&lt;T&gt;)</w:t>
            </w:r>
          </w:p>
        </w:tc>
        <w:tc>
          <w:tcPr>
            <w:tcW w:w="7182" w:type="dxa"/>
            <w:shd w:val="clear" w:color="auto" w:fill="EAEAEA"/>
            <w:noWrap/>
            <w:vAlign w:val="bottom"/>
            <w:hideMark/>
          </w:tcPr>
          <w:p w14:paraId="259C3715" w14:textId="77777777" w:rsidR="001546AD" w:rsidRPr="00CD33D0" w:rsidRDefault="001546AD" w:rsidP="007F3A18">
            <w:pPr>
              <w:rPr>
                <w:sz w:val="18"/>
                <w:szCs w:val="18"/>
                <w:lang w:eastAsia="en-US"/>
              </w:rPr>
            </w:pPr>
            <w:r w:rsidRPr="00CD33D0">
              <w:rPr>
                <w:sz w:val="18"/>
                <w:szCs w:val="18"/>
                <w:lang w:eastAsia="en-US"/>
              </w:rPr>
              <w:t>The elements of the stream, sorted by the provided comparator</w:t>
            </w:r>
          </w:p>
        </w:tc>
      </w:tr>
      <w:tr w:rsidR="001546AD" w:rsidRPr="00FA0333" w14:paraId="2B3CEB43" w14:textId="77777777" w:rsidTr="0080665A">
        <w:trPr>
          <w:trHeight w:val="264"/>
        </w:trPr>
        <w:tc>
          <w:tcPr>
            <w:tcW w:w="2417" w:type="dxa"/>
            <w:shd w:val="clear" w:color="auto" w:fill="EAEAEA"/>
            <w:noWrap/>
            <w:vAlign w:val="bottom"/>
            <w:hideMark/>
          </w:tcPr>
          <w:p w14:paraId="33E56C75"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limit(long)</w:t>
            </w:r>
          </w:p>
        </w:tc>
        <w:tc>
          <w:tcPr>
            <w:tcW w:w="7182" w:type="dxa"/>
            <w:shd w:val="clear" w:color="auto" w:fill="EAEAEA"/>
            <w:noWrap/>
            <w:vAlign w:val="bottom"/>
            <w:hideMark/>
          </w:tcPr>
          <w:p w14:paraId="037E9C40" w14:textId="77777777" w:rsidR="001546AD" w:rsidRPr="00CD33D0" w:rsidRDefault="001546AD" w:rsidP="007F3A18">
            <w:pPr>
              <w:rPr>
                <w:sz w:val="18"/>
                <w:szCs w:val="18"/>
                <w:lang w:eastAsia="en-US"/>
              </w:rPr>
            </w:pPr>
            <w:r w:rsidRPr="00CD33D0">
              <w:rPr>
                <w:sz w:val="18"/>
                <w:szCs w:val="18"/>
                <w:lang w:eastAsia="en-US"/>
              </w:rPr>
              <w:t>The elements of the stream, truncated to the provided length</w:t>
            </w:r>
          </w:p>
        </w:tc>
      </w:tr>
      <w:tr w:rsidR="001546AD" w:rsidRPr="00FA0333" w14:paraId="69D16E35" w14:textId="77777777" w:rsidTr="0080665A">
        <w:trPr>
          <w:trHeight w:val="264"/>
        </w:trPr>
        <w:tc>
          <w:tcPr>
            <w:tcW w:w="2417" w:type="dxa"/>
            <w:shd w:val="clear" w:color="auto" w:fill="EAEAEA"/>
            <w:noWrap/>
            <w:vAlign w:val="bottom"/>
            <w:hideMark/>
          </w:tcPr>
          <w:p w14:paraId="5B1A4307"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skip(long)</w:t>
            </w:r>
          </w:p>
        </w:tc>
        <w:tc>
          <w:tcPr>
            <w:tcW w:w="7182" w:type="dxa"/>
            <w:shd w:val="clear" w:color="auto" w:fill="EAEAEA"/>
            <w:noWrap/>
            <w:vAlign w:val="bottom"/>
            <w:hideMark/>
          </w:tcPr>
          <w:p w14:paraId="198A4DA5" w14:textId="77777777" w:rsidR="001546AD" w:rsidRPr="00CD33D0" w:rsidRDefault="001546AD" w:rsidP="007F3A18">
            <w:pPr>
              <w:rPr>
                <w:sz w:val="18"/>
                <w:szCs w:val="18"/>
                <w:lang w:eastAsia="en-US"/>
              </w:rPr>
            </w:pPr>
            <w:r w:rsidRPr="00CD33D0">
              <w:rPr>
                <w:sz w:val="18"/>
                <w:szCs w:val="18"/>
                <w:lang w:eastAsia="en-US"/>
              </w:rPr>
              <w:t>The elements of the stream, discarding the first N elements</w:t>
            </w:r>
          </w:p>
        </w:tc>
      </w:tr>
      <w:tr w:rsidR="001546AD" w:rsidRPr="00FA0333" w14:paraId="447968C7" w14:textId="77777777" w:rsidTr="0080665A">
        <w:trPr>
          <w:trHeight w:val="264"/>
        </w:trPr>
        <w:tc>
          <w:tcPr>
            <w:tcW w:w="2417" w:type="dxa"/>
            <w:shd w:val="clear" w:color="auto" w:fill="EAEAEA"/>
            <w:noWrap/>
            <w:vAlign w:val="bottom"/>
            <w:hideMark/>
          </w:tcPr>
          <w:p w14:paraId="227DDB18"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takeWhile(Predicate&lt;T&gt;)</w:t>
            </w:r>
          </w:p>
        </w:tc>
        <w:tc>
          <w:tcPr>
            <w:tcW w:w="7182" w:type="dxa"/>
            <w:shd w:val="clear" w:color="auto" w:fill="EAEAEA"/>
            <w:noWrap/>
            <w:vAlign w:val="bottom"/>
            <w:hideMark/>
          </w:tcPr>
          <w:p w14:paraId="514AFA84" w14:textId="6994451B" w:rsidR="001546AD" w:rsidRPr="00CD33D0" w:rsidRDefault="001546AD" w:rsidP="0080665A">
            <w:pPr>
              <w:spacing w:line="240" w:lineRule="auto"/>
              <w:rPr>
                <w:sz w:val="18"/>
                <w:szCs w:val="18"/>
                <w:lang w:eastAsia="en-US"/>
              </w:rPr>
            </w:pPr>
            <w:r w:rsidRPr="00CD33D0">
              <w:rPr>
                <w:sz w:val="18"/>
                <w:szCs w:val="18"/>
                <w:lang w:eastAsia="en-US"/>
              </w:rPr>
              <w:t>(The elements of the stream, truncated at the first element for which the provided predicate is not true</w:t>
            </w:r>
          </w:p>
        </w:tc>
      </w:tr>
      <w:tr w:rsidR="001546AD" w:rsidRPr="00FA0333" w14:paraId="1E8208C3" w14:textId="77777777" w:rsidTr="0080665A">
        <w:trPr>
          <w:trHeight w:val="251"/>
        </w:trPr>
        <w:tc>
          <w:tcPr>
            <w:tcW w:w="2417" w:type="dxa"/>
            <w:shd w:val="clear" w:color="auto" w:fill="EAEAEA"/>
            <w:noWrap/>
            <w:vAlign w:val="bottom"/>
            <w:hideMark/>
          </w:tcPr>
          <w:p w14:paraId="00B5776F" w14:textId="77777777" w:rsidR="001546AD" w:rsidRPr="00CD33D0" w:rsidRDefault="001546AD" w:rsidP="007F3A18">
            <w:pPr>
              <w:rPr>
                <w:rFonts w:ascii="Consolas" w:hAnsi="Consolas"/>
                <w:b/>
                <w:color w:val="3333FF"/>
                <w:sz w:val="18"/>
                <w:szCs w:val="18"/>
                <w:lang w:eastAsia="en-US"/>
              </w:rPr>
            </w:pPr>
            <w:r w:rsidRPr="00CD33D0">
              <w:rPr>
                <w:rFonts w:ascii="Consolas" w:hAnsi="Consolas"/>
                <w:b/>
                <w:color w:val="3333FF"/>
                <w:sz w:val="18"/>
                <w:szCs w:val="18"/>
                <w:lang w:eastAsia="en-US"/>
              </w:rPr>
              <w:t>dropWhile(Predicate&lt;T&gt;)</w:t>
            </w:r>
          </w:p>
        </w:tc>
        <w:tc>
          <w:tcPr>
            <w:tcW w:w="7182" w:type="dxa"/>
            <w:shd w:val="clear" w:color="auto" w:fill="EAEAEA"/>
            <w:noWrap/>
            <w:vAlign w:val="bottom"/>
            <w:hideMark/>
          </w:tcPr>
          <w:p w14:paraId="4CB38855" w14:textId="77777777" w:rsidR="001546AD" w:rsidRPr="00CD33D0" w:rsidRDefault="001546AD" w:rsidP="0080665A">
            <w:pPr>
              <w:spacing w:line="240" w:lineRule="auto"/>
              <w:rPr>
                <w:sz w:val="18"/>
                <w:szCs w:val="18"/>
                <w:lang w:eastAsia="en-US"/>
              </w:rPr>
            </w:pPr>
            <w:r w:rsidRPr="00CD33D0">
              <w:rPr>
                <w:sz w:val="18"/>
                <w:szCs w:val="18"/>
                <w:lang w:eastAsia="en-US"/>
              </w:rPr>
              <w:t>(Java 9 only) The elements of the stream, discarding the initial segment of elements for which the provided predicate is true</w:t>
            </w:r>
          </w:p>
        </w:tc>
      </w:tr>
    </w:tbl>
    <w:p w14:paraId="7D96E4A6" w14:textId="68C80F0A" w:rsidR="001546AD" w:rsidRDefault="001546AD" w:rsidP="0080665A">
      <w:pPr>
        <w:spacing w:line="240" w:lineRule="auto"/>
      </w:pPr>
    </w:p>
    <w:p w14:paraId="5DF5DAA2" w14:textId="77777777" w:rsidR="0080665A" w:rsidRDefault="0080665A" w:rsidP="0080665A">
      <w:pPr>
        <w:spacing w:line="240" w:lineRule="auto"/>
      </w:pPr>
    </w:p>
    <w:p w14:paraId="20CE9CE8" w14:textId="77777777" w:rsidR="001546AD" w:rsidRPr="0000344E" w:rsidRDefault="001546AD" w:rsidP="0000344E">
      <w:pPr>
        <w:pStyle w:val="Howitworks"/>
        <w:ind w:firstLine="720"/>
        <w:jc w:val="left"/>
        <w:rPr>
          <w:sz w:val="20"/>
          <w:szCs w:val="18"/>
        </w:rPr>
      </w:pPr>
      <w:r w:rsidRPr="0000344E">
        <w:rPr>
          <w:sz w:val="20"/>
          <w:szCs w:val="18"/>
        </w:rPr>
        <w:t>Terminal Operations</w:t>
      </w:r>
    </w:p>
    <w:tbl>
      <w:tblPr>
        <w:tblW w:w="94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2"/>
        <w:gridCol w:w="6111"/>
      </w:tblGrid>
      <w:tr w:rsidR="001546AD" w:rsidRPr="009C3FB3" w14:paraId="477BA245" w14:textId="77777777" w:rsidTr="0080665A">
        <w:trPr>
          <w:trHeight w:val="312"/>
        </w:trPr>
        <w:tc>
          <w:tcPr>
            <w:tcW w:w="3371" w:type="dxa"/>
            <w:shd w:val="clear" w:color="auto" w:fill="EAEAEA"/>
            <w:noWrap/>
            <w:vAlign w:val="bottom"/>
            <w:hideMark/>
          </w:tcPr>
          <w:p w14:paraId="316639A3"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forEach(Consumer&lt;T&gt; action)</w:t>
            </w:r>
          </w:p>
        </w:tc>
        <w:tc>
          <w:tcPr>
            <w:tcW w:w="6111" w:type="dxa"/>
            <w:shd w:val="clear" w:color="auto" w:fill="EAEAEA"/>
            <w:noWrap/>
            <w:vAlign w:val="bottom"/>
            <w:hideMark/>
          </w:tcPr>
          <w:p w14:paraId="39BDF563" w14:textId="77777777" w:rsidR="001546AD" w:rsidRPr="00CD33D0" w:rsidRDefault="001546AD" w:rsidP="007F3A18">
            <w:pPr>
              <w:rPr>
                <w:sz w:val="18"/>
                <w:szCs w:val="18"/>
                <w:lang w:eastAsia="en-US"/>
              </w:rPr>
            </w:pPr>
            <w:r w:rsidRPr="00CD33D0">
              <w:rPr>
                <w:sz w:val="18"/>
                <w:szCs w:val="18"/>
                <w:lang w:eastAsia="en-US"/>
              </w:rPr>
              <w:t>Apply the provided action to each element of the stream.</w:t>
            </w:r>
          </w:p>
        </w:tc>
      </w:tr>
      <w:tr w:rsidR="001546AD" w:rsidRPr="009C3FB3" w14:paraId="3FADD85D" w14:textId="77777777" w:rsidTr="0080665A">
        <w:trPr>
          <w:trHeight w:val="312"/>
        </w:trPr>
        <w:tc>
          <w:tcPr>
            <w:tcW w:w="3371" w:type="dxa"/>
            <w:shd w:val="clear" w:color="auto" w:fill="EAEAEA"/>
            <w:noWrap/>
            <w:vAlign w:val="bottom"/>
            <w:hideMark/>
          </w:tcPr>
          <w:p w14:paraId="6D0CF998"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toArray()</w:t>
            </w:r>
          </w:p>
        </w:tc>
        <w:tc>
          <w:tcPr>
            <w:tcW w:w="6111" w:type="dxa"/>
            <w:shd w:val="clear" w:color="auto" w:fill="EAEAEA"/>
            <w:noWrap/>
            <w:vAlign w:val="bottom"/>
            <w:hideMark/>
          </w:tcPr>
          <w:p w14:paraId="25D035D4" w14:textId="77777777" w:rsidR="001546AD" w:rsidRPr="00CD33D0" w:rsidRDefault="001546AD" w:rsidP="007F3A18">
            <w:pPr>
              <w:rPr>
                <w:sz w:val="18"/>
                <w:szCs w:val="18"/>
                <w:lang w:eastAsia="en-US"/>
              </w:rPr>
            </w:pPr>
            <w:r w:rsidRPr="00CD33D0">
              <w:rPr>
                <w:sz w:val="18"/>
                <w:szCs w:val="18"/>
                <w:lang w:eastAsia="en-US"/>
              </w:rPr>
              <w:t>Create an array from the elements of the stream.</w:t>
            </w:r>
          </w:p>
        </w:tc>
      </w:tr>
      <w:tr w:rsidR="001546AD" w:rsidRPr="009C3FB3" w14:paraId="67275E99" w14:textId="77777777" w:rsidTr="0080665A">
        <w:trPr>
          <w:trHeight w:val="312"/>
        </w:trPr>
        <w:tc>
          <w:tcPr>
            <w:tcW w:w="3371" w:type="dxa"/>
            <w:shd w:val="clear" w:color="auto" w:fill="EAEAEA"/>
            <w:noWrap/>
            <w:vAlign w:val="bottom"/>
            <w:hideMark/>
          </w:tcPr>
          <w:p w14:paraId="0B52332B"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reduce(...)</w:t>
            </w:r>
          </w:p>
        </w:tc>
        <w:tc>
          <w:tcPr>
            <w:tcW w:w="6111" w:type="dxa"/>
            <w:shd w:val="clear" w:color="auto" w:fill="EAEAEA"/>
            <w:noWrap/>
            <w:vAlign w:val="bottom"/>
            <w:hideMark/>
          </w:tcPr>
          <w:p w14:paraId="6B81A1C1" w14:textId="77777777" w:rsidR="001546AD" w:rsidRPr="00CD33D0" w:rsidRDefault="001546AD" w:rsidP="007F3A18">
            <w:pPr>
              <w:rPr>
                <w:sz w:val="18"/>
                <w:szCs w:val="18"/>
                <w:lang w:eastAsia="en-US"/>
              </w:rPr>
            </w:pPr>
            <w:r w:rsidRPr="00CD33D0">
              <w:rPr>
                <w:sz w:val="18"/>
                <w:szCs w:val="18"/>
                <w:lang w:eastAsia="en-US"/>
              </w:rPr>
              <w:t>Aggregate the elements of the stream into a summary value.</w:t>
            </w:r>
          </w:p>
        </w:tc>
      </w:tr>
      <w:tr w:rsidR="001546AD" w:rsidRPr="009C3FB3" w14:paraId="665BC556" w14:textId="77777777" w:rsidTr="0080665A">
        <w:trPr>
          <w:trHeight w:val="312"/>
        </w:trPr>
        <w:tc>
          <w:tcPr>
            <w:tcW w:w="3371" w:type="dxa"/>
            <w:shd w:val="clear" w:color="auto" w:fill="EAEAEA"/>
            <w:noWrap/>
            <w:vAlign w:val="bottom"/>
            <w:hideMark/>
          </w:tcPr>
          <w:p w14:paraId="6C650C97"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collect(...)</w:t>
            </w:r>
          </w:p>
        </w:tc>
        <w:tc>
          <w:tcPr>
            <w:tcW w:w="6111" w:type="dxa"/>
            <w:shd w:val="clear" w:color="auto" w:fill="EAEAEA"/>
            <w:noWrap/>
            <w:vAlign w:val="bottom"/>
            <w:hideMark/>
          </w:tcPr>
          <w:p w14:paraId="7BA0E41A" w14:textId="77777777" w:rsidR="001546AD" w:rsidRPr="00CD33D0" w:rsidRDefault="001546AD" w:rsidP="007F3A18">
            <w:pPr>
              <w:rPr>
                <w:sz w:val="18"/>
                <w:szCs w:val="18"/>
                <w:lang w:eastAsia="en-US"/>
              </w:rPr>
            </w:pPr>
            <w:r w:rsidRPr="00CD33D0">
              <w:rPr>
                <w:sz w:val="18"/>
                <w:szCs w:val="18"/>
                <w:lang w:eastAsia="en-US"/>
              </w:rPr>
              <w:t>Aggregate the elements of the stream into a summary result container.</w:t>
            </w:r>
          </w:p>
        </w:tc>
      </w:tr>
      <w:tr w:rsidR="001546AD" w:rsidRPr="009C3FB3" w14:paraId="3B9AD55D" w14:textId="77777777" w:rsidTr="0080665A">
        <w:trPr>
          <w:trHeight w:val="312"/>
        </w:trPr>
        <w:tc>
          <w:tcPr>
            <w:tcW w:w="3371" w:type="dxa"/>
            <w:shd w:val="clear" w:color="auto" w:fill="EAEAEA"/>
            <w:noWrap/>
            <w:vAlign w:val="bottom"/>
            <w:hideMark/>
          </w:tcPr>
          <w:p w14:paraId="69AE52E0"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min(Comparator&lt;T&gt;)</w:t>
            </w:r>
          </w:p>
        </w:tc>
        <w:tc>
          <w:tcPr>
            <w:tcW w:w="6111" w:type="dxa"/>
            <w:shd w:val="clear" w:color="auto" w:fill="EAEAEA"/>
            <w:noWrap/>
            <w:vAlign w:val="bottom"/>
            <w:hideMark/>
          </w:tcPr>
          <w:p w14:paraId="5FAE4506" w14:textId="77777777" w:rsidR="001546AD" w:rsidRPr="00CD33D0" w:rsidRDefault="001546AD" w:rsidP="007F3A18">
            <w:pPr>
              <w:rPr>
                <w:sz w:val="18"/>
                <w:szCs w:val="18"/>
                <w:lang w:eastAsia="en-US"/>
              </w:rPr>
            </w:pPr>
            <w:r w:rsidRPr="00CD33D0">
              <w:rPr>
                <w:sz w:val="18"/>
                <w:szCs w:val="18"/>
                <w:lang w:eastAsia="en-US"/>
              </w:rPr>
              <w:t>Return the minimal element of the stream according to the comparator.</w:t>
            </w:r>
          </w:p>
        </w:tc>
      </w:tr>
      <w:tr w:rsidR="001546AD" w:rsidRPr="009C3FB3" w14:paraId="35E86476" w14:textId="77777777" w:rsidTr="0080665A">
        <w:trPr>
          <w:trHeight w:val="312"/>
        </w:trPr>
        <w:tc>
          <w:tcPr>
            <w:tcW w:w="3371" w:type="dxa"/>
            <w:shd w:val="clear" w:color="auto" w:fill="EAEAEA"/>
            <w:noWrap/>
            <w:vAlign w:val="bottom"/>
            <w:hideMark/>
          </w:tcPr>
          <w:p w14:paraId="3DF836FD"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max(Comparator&lt;T&gt;)</w:t>
            </w:r>
          </w:p>
        </w:tc>
        <w:tc>
          <w:tcPr>
            <w:tcW w:w="6111" w:type="dxa"/>
            <w:shd w:val="clear" w:color="auto" w:fill="EAEAEA"/>
            <w:noWrap/>
            <w:vAlign w:val="bottom"/>
            <w:hideMark/>
          </w:tcPr>
          <w:p w14:paraId="76625874" w14:textId="77777777" w:rsidR="001546AD" w:rsidRPr="00CD33D0" w:rsidRDefault="001546AD" w:rsidP="007F3A18">
            <w:pPr>
              <w:rPr>
                <w:sz w:val="18"/>
                <w:szCs w:val="18"/>
                <w:lang w:eastAsia="en-US"/>
              </w:rPr>
            </w:pPr>
            <w:r w:rsidRPr="00CD33D0">
              <w:rPr>
                <w:sz w:val="18"/>
                <w:szCs w:val="18"/>
                <w:lang w:eastAsia="en-US"/>
              </w:rPr>
              <w:t>Return the maximal element of the stream according to the comparator.</w:t>
            </w:r>
          </w:p>
        </w:tc>
      </w:tr>
      <w:tr w:rsidR="001546AD" w:rsidRPr="009C3FB3" w14:paraId="1A9EDE7A" w14:textId="77777777" w:rsidTr="0080665A">
        <w:trPr>
          <w:trHeight w:val="312"/>
        </w:trPr>
        <w:tc>
          <w:tcPr>
            <w:tcW w:w="3371" w:type="dxa"/>
            <w:shd w:val="clear" w:color="auto" w:fill="EAEAEA"/>
            <w:noWrap/>
            <w:vAlign w:val="bottom"/>
            <w:hideMark/>
          </w:tcPr>
          <w:p w14:paraId="2F62C255"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count()</w:t>
            </w:r>
          </w:p>
        </w:tc>
        <w:tc>
          <w:tcPr>
            <w:tcW w:w="6111" w:type="dxa"/>
            <w:shd w:val="clear" w:color="auto" w:fill="EAEAEA"/>
            <w:noWrap/>
            <w:vAlign w:val="bottom"/>
            <w:hideMark/>
          </w:tcPr>
          <w:p w14:paraId="7AC60AF2" w14:textId="77777777" w:rsidR="001546AD" w:rsidRPr="00CD33D0" w:rsidRDefault="001546AD" w:rsidP="007F3A18">
            <w:pPr>
              <w:rPr>
                <w:sz w:val="18"/>
                <w:szCs w:val="18"/>
                <w:lang w:eastAsia="en-US"/>
              </w:rPr>
            </w:pPr>
            <w:r w:rsidRPr="00CD33D0">
              <w:rPr>
                <w:sz w:val="18"/>
                <w:szCs w:val="18"/>
                <w:lang w:eastAsia="en-US"/>
              </w:rPr>
              <w:t>Return the size of the stream.</w:t>
            </w:r>
          </w:p>
        </w:tc>
      </w:tr>
      <w:tr w:rsidR="001546AD" w:rsidRPr="009C3FB3" w14:paraId="2FA79F65" w14:textId="77777777" w:rsidTr="0080665A">
        <w:trPr>
          <w:trHeight w:val="312"/>
        </w:trPr>
        <w:tc>
          <w:tcPr>
            <w:tcW w:w="3371" w:type="dxa"/>
            <w:shd w:val="clear" w:color="auto" w:fill="EAEAEA"/>
            <w:noWrap/>
            <w:vAlign w:val="bottom"/>
            <w:hideMark/>
          </w:tcPr>
          <w:p w14:paraId="5BC9ABD6"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{any,all,none}Match(Predicate&lt;T&gt;)</w:t>
            </w:r>
          </w:p>
        </w:tc>
        <w:tc>
          <w:tcPr>
            <w:tcW w:w="6111" w:type="dxa"/>
            <w:shd w:val="clear" w:color="auto" w:fill="EAEAEA"/>
            <w:noWrap/>
            <w:vAlign w:val="bottom"/>
            <w:hideMark/>
          </w:tcPr>
          <w:p w14:paraId="62D20F73" w14:textId="71F31C12" w:rsidR="001546AD" w:rsidRPr="00CD33D0" w:rsidRDefault="001546AD" w:rsidP="007F3A18">
            <w:pPr>
              <w:rPr>
                <w:sz w:val="18"/>
                <w:szCs w:val="18"/>
                <w:lang w:eastAsia="en-US"/>
              </w:rPr>
            </w:pPr>
            <w:r w:rsidRPr="00CD33D0">
              <w:rPr>
                <w:sz w:val="18"/>
                <w:szCs w:val="18"/>
                <w:lang w:eastAsia="en-US"/>
              </w:rPr>
              <w:t>Return any/all/none of the elements of the stream match the predicate.</w:t>
            </w:r>
          </w:p>
        </w:tc>
      </w:tr>
      <w:tr w:rsidR="001546AD" w:rsidRPr="009C3FB3" w14:paraId="14079454" w14:textId="77777777" w:rsidTr="0080665A">
        <w:trPr>
          <w:trHeight w:val="312"/>
        </w:trPr>
        <w:tc>
          <w:tcPr>
            <w:tcW w:w="3371" w:type="dxa"/>
            <w:shd w:val="clear" w:color="auto" w:fill="EAEAEA"/>
            <w:noWrap/>
            <w:vAlign w:val="bottom"/>
            <w:hideMark/>
          </w:tcPr>
          <w:p w14:paraId="4C9ABFC1"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findFirst()</w:t>
            </w:r>
          </w:p>
        </w:tc>
        <w:tc>
          <w:tcPr>
            <w:tcW w:w="6111" w:type="dxa"/>
            <w:shd w:val="clear" w:color="auto" w:fill="EAEAEA"/>
            <w:noWrap/>
            <w:vAlign w:val="bottom"/>
            <w:hideMark/>
          </w:tcPr>
          <w:p w14:paraId="67BB35B0" w14:textId="77777777" w:rsidR="001546AD" w:rsidRPr="00CD33D0" w:rsidRDefault="001546AD" w:rsidP="007F3A18">
            <w:pPr>
              <w:rPr>
                <w:sz w:val="18"/>
                <w:szCs w:val="18"/>
                <w:lang w:eastAsia="en-US"/>
              </w:rPr>
            </w:pPr>
            <w:r w:rsidRPr="00CD33D0">
              <w:rPr>
                <w:sz w:val="18"/>
                <w:szCs w:val="18"/>
                <w:lang w:eastAsia="en-US"/>
              </w:rPr>
              <w:t>Return the first element of the stream, if present.</w:t>
            </w:r>
          </w:p>
        </w:tc>
      </w:tr>
      <w:tr w:rsidR="001546AD" w:rsidRPr="009C3FB3" w14:paraId="7CE9EEA1" w14:textId="77777777" w:rsidTr="0080665A">
        <w:trPr>
          <w:trHeight w:val="298"/>
        </w:trPr>
        <w:tc>
          <w:tcPr>
            <w:tcW w:w="3371" w:type="dxa"/>
            <w:shd w:val="clear" w:color="auto" w:fill="EAEAEA"/>
            <w:noWrap/>
            <w:vAlign w:val="bottom"/>
            <w:hideMark/>
          </w:tcPr>
          <w:p w14:paraId="01D229DE" w14:textId="77777777" w:rsidR="001546AD" w:rsidRPr="00DF2F66" w:rsidRDefault="001546AD" w:rsidP="007F3A18">
            <w:pPr>
              <w:rPr>
                <w:rFonts w:ascii="Consolas" w:hAnsi="Consolas"/>
                <w:b/>
                <w:color w:val="3333FF"/>
                <w:sz w:val="18"/>
                <w:szCs w:val="18"/>
                <w:lang w:eastAsia="en-US"/>
              </w:rPr>
            </w:pPr>
            <w:r w:rsidRPr="00DF2F66">
              <w:rPr>
                <w:rFonts w:ascii="Consolas" w:hAnsi="Consolas"/>
                <w:b/>
                <w:color w:val="3333FF"/>
                <w:sz w:val="18"/>
                <w:szCs w:val="18"/>
                <w:lang w:eastAsia="en-US"/>
              </w:rPr>
              <w:t>findAny()</w:t>
            </w:r>
          </w:p>
        </w:tc>
        <w:tc>
          <w:tcPr>
            <w:tcW w:w="6111" w:type="dxa"/>
            <w:shd w:val="clear" w:color="auto" w:fill="EAEAEA"/>
            <w:noWrap/>
            <w:vAlign w:val="bottom"/>
            <w:hideMark/>
          </w:tcPr>
          <w:p w14:paraId="769CEAD5" w14:textId="77777777" w:rsidR="001546AD" w:rsidRPr="00CD33D0" w:rsidRDefault="001546AD" w:rsidP="007F3A18">
            <w:pPr>
              <w:rPr>
                <w:sz w:val="18"/>
                <w:szCs w:val="18"/>
                <w:lang w:eastAsia="en-US"/>
              </w:rPr>
            </w:pPr>
            <w:r w:rsidRPr="00CD33D0">
              <w:rPr>
                <w:sz w:val="18"/>
                <w:szCs w:val="18"/>
                <w:lang w:eastAsia="en-US"/>
              </w:rPr>
              <w:t>Return any element of the stream, if present.</w:t>
            </w:r>
          </w:p>
        </w:tc>
      </w:tr>
    </w:tbl>
    <w:p w14:paraId="357493FF" w14:textId="1D2F733F" w:rsidR="001546AD" w:rsidRDefault="001546AD" w:rsidP="00270784">
      <w:pPr>
        <w:spacing w:line="240" w:lineRule="auto"/>
      </w:pPr>
    </w:p>
    <w:p w14:paraId="4064EDAF" w14:textId="46224130" w:rsidR="0080665A" w:rsidRDefault="00710EC1" w:rsidP="00B4228E">
      <w:pPr>
        <w:pStyle w:val="Heading4"/>
        <w:spacing w:after="0"/>
      </w:pPr>
      <w:r>
        <w:t>Collectors &amp; collect method</w:t>
      </w:r>
    </w:p>
    <w:p w14:paraId="1BDF1952" w14:textId="77777777" w:rsidR="00710EC1" w:rsidRDefault="00710EC1" w:rsidP="00710EC1">
      <w:pPr>
        <w:pStyle w:val="Output"/>
      </w:pPr>
      <w:r>
        <w:t>java.util.stream</w:t>
      </w:r>
    </w:p>
    <w:p w14:paraId="58DB0F7E" w14:textId="77777777" w:rsidR="00710EC1" w:rsidRDefault="00710EC1" w:rsidP="00710EC1">
      <w:pPr>
        <w:pStyle w:val="Output"/>
      </w:pPr>
      <w:r>
        <w:t>|</w:t>
      </w:r>
    </w:p>
    <w:p w14:paraId="66EE3128" w14:textId="77777777" w:rsidR="00710EC1" w:rsidRDefault="00710EC1" w:rsidP="00710EC1">
      <w:pPr>
        <w:pStyle w:val="Output"/>
      </w:pPr>
      <w:r>
        <w:t xml:space="preserve">Interface </w:t>
      </w:r>
      <w:r w:rsidRPr="009540D0">
        <w:rPr>
          <w:color w:val="FF0000"/>
        </w:rPr>
        <w:t>Collector</w:t>
      </w:r>
    </w:p>
    <w:p w14:paraId="5AE0CA4F" w14:textId="3F6BE37B" w:rsidR="00710EC1" w:rsidRDefault="00710EC1" w:rsidP="009540D0">
      <w:pPr>
        <w:pStyle w:val="Output"/>
        <w:tabs>
          <w:tab w:val="left" w:pos="1455"/>
        </w:tabs>
      </w:pPr>
      <w:r>
        <w:t>|</w:t>
      </w:r>
      <w:r w:rsidR="009540D0">
        <w:tab/>
      </w:r>
    </w:p>
    <w:p w14:paraId="77943CA4" w14:textId="7CBE1F6C" w:rsidR="00710EC1" w:rsidRDefault="00710EC1" w:rsidP="00710EC1">
      <w:pPr>
        <w:pStyle w:val="Output"/>
      </w:pPr>
      <w:r>
        <w:t xml:space="preserve">class </w:t>
      </w:r>
      <w:r w:rsidRPr="009540D0">
        <w:rPr>
          <w:color w:val="0000FF"/>
        </w:rPr>
        <w:t>Collectors</w:t>
      </w:r>
    </w:p>
    <w:p w14:paraId="2246F982" w14:textId="3BD20AE7" w:rsidR="00710EC1" w:rsidRDefault="009540D0" w:rsidP="001546AD">
      <w:r w:rsidRPr="009540D0">
        <w:rPr>
          <w:b/>
          <w:bCs/>
        </w:rPr>
        <w:t>Collectors class</w:t>
      </w:r>
      <w:r>
        <w:t xml:space="preserve">  : </w:t>
      </w:r>
      <w:r w:rsidRPr="009540D0">
        <w:t>Implementations of </w:t>
      </w:r>
      <w:hyperlink r:id="rId327" w:tooltip="interface in java.util.stream" w:history="1">
        <w:r w:rsidRPr="009540D0">
          <w:rPr>
            <w:rStyle w:val="Hyperlink"/>
          </w:rPr>
          <w:t>Collector</w:t>
        </w:r>
      </w:hyperlink>
      <w:r w:rsidRPr="009540D0">
        <w:t xml:space="preserve"> that implement various useful reduction operations, such as </w:t>
      </w:r>
      <w:r>
        <w:t>gathering</w:t>
      </w:r>
      <w:r w:rsidRPr="009540D0">
        <w:t xml:space="preserve"> elements into collections, summarizing elements according to various criteria, etc.</w:t>
      </w:r>
    </w:p>
    <w:p w14:paraId="03F90E99" w14:textId="1B4A0F94" w:rsidR="009540D0" w:rsidRDefault="009540D0" w:rsidP="00270784">
      <w:pPr>
        <w:spacing w:line="240" w:lineRule="auto"/>
      </w:pPr>
    </w:p>
    <w:p w14:paraId="03446508" w14:textId="172A10DD" w:rsidR="009540D0" w:rsidRDefault="009540D0" w:rsidP="001546AD">
      <w:r>
        <w:t>Some of Useful methods:</w:t>
      </w:r>
    </w:p>
    <w:tbl>
      <w:tblPr>
        <w:tblStyle w:val="TableGrid"/>
        <w:tblW w:w="0" w:type="auto"/>
        <w:tblLook w:val="04A0" w:firstRow="1" w:lastRow="0" w:firstColumn="1" w:lastColumn="0" w:noHBand="0" w:noVBand="1"/>
      </w:tblPr>
      <w:tblGrid>
        <w:gridCol w:w="3051"/>
        <w:gridCol w:w="3114"/>
        <w:gridCol w:w="3185"/>
      </w:tblGrid>
      <w:tr w:rsidR="009540D0" w:rsidRPr="00B4228E" w14:paraId="7B019DB7" w14:textId="77777777" w:rsidTr="009540D0">
        <w:tc>
          <w:tcPr>
            <w:tcW w:w="3116" w:type="dxa"/>
          </w:tcPr>
          <w:p w14:paraId="046FE818" w14:textId="4C759909" w:rsidR="009540D0" w:rsidRPr="00B4228E" w:rsidRDefault="009540D0" w:rsidP="001546AD">
            <w:pPr>
              <w:rPr>
                <w:sz w:val="18"/>
                <w:szCs w:val="18"/>
              </w:rPr>
            </w:pPr>
            <w:r w:rsidRPr="00B4228E">
              <w:rPr>
                <w:sz w:val="18"/>
                <w:szCs w:val="18"/>
              </w:rPr>
              <w:t>To Collections</w:t>
            </w:r>
          </w:p>
        </w:tc>
        <w:tc>
          <w:tcPr>
            <w:tcW w:w="3117" w:type="dxa"/>
          </w:tcPr>
          <w:p w14:paraId="5427A38E" w14:textId="4C7D7E39" w:rsidR="009540D0" w:rsidRPr="00B4228E" w:rsidRDefault="009540D0" w:rsidP="001546AD">
            <w:pPr>
              <w:rPr>
                <w:sz w:val="18"/>
                <w:szCs w:val="18"/>
              </w:rPr>
            </w:pPr>
            <w:r w:rsidRPr="00B4228E">
              <w:rPr>
                <w:sz w:val="18"/>
                <w:szCs w:val="18"/>
              </w:rPr>
              <w:t>Math Operations</w:t>
            </w:r>
          </w:p>
        </w:tc>
        <w:tc>
          <w:tcPr>
            <w:tcW w:w="3117" w:type="dxa"/>
          </w:tcPr>
          <w:p w14:paraId="0FBA5954" w14:textId="04DF8EB2" w:rsidR="009540D0" w:rsidRPr="00B4228E" w:rsidRDefault="009540D0" w:rsidP="001546AD">
            <w:pPr>
              <w:rPr>
                <w:sz w:val="18"/>
                <w:szCs w:val="18"/>
              </w:rPr>
            </w:pPr>
            <w:r w:rsidRPr="00B4228E">
              <w:rPr>
                <w:sz w:val="18"/>
                <w:szCs w:val="18"/>
              </w:rPr>
              <w:t>Map Grouping</w:t>
            </w:r>
          </w:p>
        </w:tc>
      </w:tr>
      <w:tr w:rsidR="009540D0" w:rsidRPr="00B4228E" w14:paraId="5FF76AAE" w14:textId="77777777" w:rsidTr="009540D0">
        <w:tc>
          <w:tcPr>
            <w:tcW w:w="3116" w:type="dxa"/>
          </w:tcPr>
          <w:p w14:paraId="28B3D909" w14:textId="77777777" w:rsidR="009540D0" w:rsidRPr="00B4228E" w:rsidRDefault="009540D0" w:rsidP="009540D0">
            <w:pPr>
              <w:rPr>
                <w:rFonts w:ascii="Consolas" w:hAnsi="Consolas"/>
                <w:sz w:val="18"/>
                <w:szCs w:val="18"/>
              </w:rPr>
            </w:pPr>
            <w:r w:rsidRPr="00B4228E">
              <w:rPr>
                <w:rFonts w:ascii="Consolas" w:hAnsi="Consolas"/>
                <w:sz w:val="18"/>
                <w:szCs w:val="18"/>
              </w:rPr>
              <w:t>toCollection(Supplier)</w:t>
            </w:r>
          </w:p>
          <w:p w14:paraId="1699E545" w14:textId="77777777" w:rsidR="009540D0" w:rsidRPr="00B4228E" w:rsidRDefault="009540D0" w:rsidP="009540D0">
            <w:pPr>
              <w:rPr>
                <w:rFonts w:ascii="Consolas" w:hAnsi="Consolas"/>
                <w:sz w:val="18"/>
                <w:szCs w:val="18"/>
              </w:rPr>
            </w:pPr>
            <w:r w:rsidRPr="00B4228E">
              <w:rPr>
                <w:rFonts w:ascii="Consolas" w:hAnsi="Consolas"/>
                <w:sz w:val="18"/>
                <w:szCs w:val="18"/>
              </w:rPr>
              <w:t>toList()</w:t>
            </w:r>
          </w:p>
          <w:p w14:paraId="28FD47FB" w14:textId="77777777" w:rsidR="009540D0" w:rsidRPr="00B4228E" w:rsidRDefault="009540D0" w:rsidP="009540D0">
            <w:pPr>
              <w:rPr>
                <w:rFonts w:ascii="Consolas" w:hAnsi="Consolas"/>
                <w:sz w:val="18"/>
                <w:szCs w:val="18"/>
              </w:rPr>
            </w:pPr>
            <w:r w:rsidRPr="00B4228E">
              <w:rPr>
                <w:rFonts w:ascii="Consolas" w:hAnsi="Consolas"/>
                <w:sz w:val="18"/>
                <w:szCs w:val="18"/>
              </w:rPr>
              <w:t>toSet()</w:t>
            </w:r>
          </w:p>
          <w:p w14:paraId="67A777EC" w14:textId="77777777" w:rsidR="009540D0" w:rsidRDefault="009540D0" w:rsidP="009540D0">
            <w:pPr>
              <w:rPr>
                <w:rFonts w:ascii="Consolas" w:hAnsi="Consolas"/>
                <w:sz w:val="18"/>
                <w:szCs w:val="18"/>
              </w:rPr>
            </w:pPr>
            <w:r w:rsidRPr="00B4228E">
              <w:rPr>
                <w:rFonts w:ascii="Consolas" w:hAnsi="Consolas"/>
                <w:sz w:val="18"/>
                <w:szCs w:val="18"/>
              </w:rPr>
              <w:t>toMap(Function, Function)</w:t>
            </w:r>
          </w:p>
          <w:p w14:paraId="75D158E9" w14:textId="77777777" w:rsidR="00B4228E" w:rsidRDefault="00B4228E" w:rsidP="009540D0">
            <w:pPr>
              <w:rPr>
                <w:rFonts w:ascii="Consolas" w:hAnsi="Consolas"/>
                <w:sz w:val="18"/>
                <w:szCs w:val="18"/>
              </w:rPr>
            </w:pPr>
          </w:p>
          <w:p w14:paraId="014AA571" w14:textId="77777777" w:rsidR="00B4228E" w:rsidRPr="00B4228E" w:rsidRDefault="00B4228E" w:rsidP="00B4228E">
            <w:pPr>
              <w:rPr>
                <w:rFonts w:ascii="Consolas" w:hAnsi="Consolas"/>
                <w:sz w:val="18"/>
                <w:szCs w:val="18"/>
              </w:rPr>
            </w:pPr>
            <w:r w:rsidRPr="00B4228E">
              <w:rPr>
                <w:rFonts w:ascii="Consolas" w:hAnsi="Consolas"/>
                <w:sz w:val="18"/>
                <w:szCs w:val="18"/>
              </w:rPr>
              <w:t>joining()</w:t>
            </w:r>
          </w:p>
          <w:p w14:paraId="5D7D6A42" w14:textId="77777777" w:rsidR="00B4228E" w:rsidRDefault="00B4228E" w:rsidP="00B4228E">
            <w:pPr>
              <w:rPr>
                <w:rFonts w:ascii="Consolas" w:hAnsi="Consolas"/>
                <w:sz w:val="18"/>
                <w:szCs w:val="18"/>
              </w:rPr>
            </w:pPr>
            <w:r w:rsidRPr="00B4228E">
              <w:rPr>
                <w:rFonts w:ascii="Consolas" w:hAnsi="Consolas"/>
                <w:sz w:val="18"/>
                <w:szCs w:val="18"/>
              </w:rPr>
              <w:t>mapping(Function, Collector)</w:t>
            </w:r>
          </w:p>
          <w:p w14:paraId="080C6A26" w14:textId="7217C2EA" w:rsidR="00B4228E" w:rsidRPr="00B4228E" w:rsidRDefault="00B4228E" w:rsidP="00B4228E">
            <w:pPr>
              <w:rPr>
                <w:rFonts w:ascii="Consolas" w:hAnsi="Consolas"/>
                <w:sz w:val="18"/>
                <w:szCs w:val="18"/>
              </w:rPr>
            </w:pPr>
            <w:r w:rsidRPr="00B4228E">
              <w:rPr>
                <w:rFonts w:ascii="Consolas" w:hAnsi="Consolas"/>
                <w:sz w:val="18"/>
                <w:szCs w:val="18"/>
              </w:rPr>
              <w:t>filtering(Pred</w:t>
            </w:r>
            <w:r>
              <w:rPr>
                <w:rFonts w:ascii="Consolas" w:hAnsi="Consolas"/>
                <w:sz w:val="18"/>
                <w:szCs w:val="18"/>
              </w:rPr>
              <w:t>c</w:t>
            </w:r>
            <w:r w:rsidRPr="00B4228E">
              <w:rPr>
                <w:rFonts w:ascii="Consolas" w:hAnsi="Consolas"/>
                <w:sz w:val="18"/>
                <w:szCs w:val="18"/>
              </w:rPr>
              <w:t>t, Collector)</w:t>
            </w:r>
          </w:p>
        </w:tc>
        <w:tc>
          <w:tcPr>
            <w:tcW w:w="3117" w:type="dxa"/>
          </w:tcPr>
          <w:p w14:paraId="6F128CD7" w14:textId="77777777" w:rsidR="009540D0" w:rsidRPr="00B4228E" w:rsidRDefault="009540D0" w:rsidP="009540D0">
            <w:pPr>
              <w:rPr>
                <w:rFonts w:ascii="Consolas" w:hAnsi="Consolas"/>
                <w:sz w:val="18"/>
                <w:szCs w:val="18"/>
              </w:rPr>
            </w:pPr>
            <w:r w:rsidRPr="00B4228E">
              <w:rPr>
                <w:rFonts w:ascii="Consolas" w:hAnsi="Consolas"/>
                <w:sz w:val="18"/>
                <w:szCs w:val="18"/>
              </w:rPr>
              <w:lastRenderedPageBreak/>
              <w:t>counting()</w:t>
            </w:r>
          </w:p>
          <w:p w14:paraId="35B201A7" w14:textId="77777777" w:rsidR="009540D0" w:rsidRPr="00B4228E" w:rsidRDefault="009540D0" w:rsidP="009540D0">
            <w:pPr>
              <w:rPr>
                <w:rFonts w:ascii="Consolas" w:hAnsi="Consolas"/>
                <w:sz w:val="18"/>
                <w:szCs w:val="18"/>
              </w:rPr>
            </w:pPr>
            <w:r w:rsidRPr="00B4228E">
              <w:rPr>
                <w:rFonts w:ascii="Consolas" w:hAnsi="Consolas"/>
                <w:sz w:val="18"/>
                <w:szCs w:val="18"/>
              </w:rPr>
              <w:t>minBy(Comparator)</w:t>
            </w:r>
          </w:p>
          <w:p w14:paraId="05A10B24" w14:textId="66327BCD" w:rsidR="00B4228E" w:rsidRPr="00B4228E" w:rsidRDefault="009540D0" w:rsidP="009540D0">
            <w:pPr>
              <w:rPr>
                <w:rFonts w:ascii="Consolas" w:hAnsi="Consolas"/>
                <w:sz w:val="18"/>
                <w:szCs w:val="18"/>
              </w:rPr>
            </w:pPr>
            <w:r w:rsidRPr="00B4228E">
              <w:rPr>
                <w:rFonts w:ascii="Consolas" w:hAnsi="Consolas"/>
                <w:sz w:val="18"/>
                <w:szCs w:val="18"/>
              </w:rPr>
              <w:t>maxBy(Comparator)</w:t>
            </w:r>
          </w:p>
          <w:p w14:paraId="671E92DE" w14:textId="77777777" w:rsidR="009540D0" w:rsidRPr="00B4228E" w:rsidRDefault="009540D0" w:rsidP="009540D0">
            <w:pPr>
              <w:rPr>
                <w:rFonts w:ascii="Consolas" w:hAnsi="Consolas"/>
                <w:sz w:val="18"/>
                <w:szCs w:val="18"/>
              </w:rPr>
            </w:pPr>
            <w:r w:rsidRPr="00B4228E">
              <w:rPr>
                <w:rFonts w:ascii="Consolas" w:hAnsi="Consolas"/>
                <w:sz w:val="18"/>
                <w:szCs w:val="18"/>
              </w:rPr>
              <w:t xml:space="preserve">summingInt(ToIntFunction), </w:t>
            </w:r>
          </w:p>
          <w:p w14:paraId="1AF52A70" w14:textId="77777777" w:rsidR="009540D0" w:rsidRPr="00B4228E" w:rsidRDefault="009540D0" w:rsidP="009540D0">
            <w:pPr>
              <w:rPr>
                <w:rFonts w:ascii="Consolas" w:hAnsi="Consolas"/>
                <w:sz w:val="18"/>
                <w:szCs w:val="18"/>
              </w:rPr>
            </w:pPr>
            <w:r w:rsidRPr="00B4228E">
              <w:rPr>
                <w:rFonts w:ascii="Consolas" w:hAnsi="Consolas"/>
                <w:sz w:val="18"/>
                <w:szCs w:val="18"/>
              </w:rPr>
              <w:lastRenderedPageBreak/>
              <w:t xml:space="preserve">summingLong(ToLongFunction), </w:t>
            </w:r>
          </w:p>
          <w:p w14:paraId="4A69D1B8" w14:textId="77777777" w:rsidR="009540D0" w:rsidRPr="00B4228E" w:rsidRDefault="009540D0" w:rsidP="009540D0">
            <w:pPr>
              <w:rPr>
                <w:rFonts w:ascii="Consolas" w:hAnsi="Consolas"/>
                <w:sz w:val="18"/>
                <w:szCs w:val="18"/>
              </w:rPr>
            </w:pPr>
          </w:p>
          <w:p w14:paraId="589F612D" w14:textId="77777777" w:rsidR="009540D0" w:rsidRPr="00B4228E" w:rsidRDefault="009540D0" w:rsidP="009540D0">
            <w:pPr>
              <w:rPr>
                <w:rFonts w:ascii="Consolas" w:hAnsi="Consolas"/>
                <w:sz w:val="18"/>
                <w:szCs w:val="18"/>
              </w:rPr>
            </w:pPr>
            <w:r w:rsidRPr="00B4228E">
              <w:rPr>
                <w:rFonts w:ascii="Consolas" w:hAnsi="Consolas"/>
                <w:sz w:val="18"/>
                <w:szCs w:val="18"/>
              </w:rPr>
              <w:t xml:space="preserve">averagingInt(ToIntFunction), </w:t>
            </w:r>
          </w:p>
          <w:p w14:paraId="5F50E03C" w14:textId="755FD34F" w:rsidR="009540D0" w:rsidRPr="00B4228E" w:rsidRDefault="009540D0" w:rsidP="009540D0">
            <w:pPr>
              <w:rPr>
                <w:rFonts w:ascii="Consolas" w:hAnsi="Consolas"/>
                <w:sz w:val="18"/>
                <w:szCs w:val="18"/>
              </w:rPr>
            </w:pPr>
            <w:r w:rsidRPr="00B4228E">
              <w:rPr>
                <w:rFonts w:ascii="Consolas" w:hAnsi="Consolas"/>
                <w:sz w:val="18"/>
                <w:szCs w:val="18"/>
              </w:rPr>
              <w:t>averagingLong(ToLongFunction)</w:t>
            </w:r>
          </w:p>
        </w:tc>
        <w:tc>
          <w:tcPr>
            <w:tcW w:w="3117" w:type="dxa"/>
          </w:tcPr>
          <w:p w14:paraId="3A5953F1" w14:textId="77777777" w:rsidR="009540D0" w:rsidRPr="00B4228E" w:rsidRDefault="009540D0" w:rsidP="009540D0">
            <w:pPr>
              <w:rPr>
                <w:rFonts w:ascii="Consolas" w:hAnsi="Consolas"/>
                <w:sz w:val="18"/>
                <w:szCs w:val="18"/>
              </w:rPr>
            </w:pPr>
            <w:r w:rsidRPr="00B4228E">
              <w:rPr>
                <w:rFonts w:ascii="Consolas" w:hAnsi="Consolas"/>
                <w:sz w:val="18"/>
                <w:szCs w:val="18"/>
              </w:rPr>
              <w:lastRenderedPageBreak/>
              <w:t>groupingBy(Function)</w:t>
            </w:r>
          </w:p>
          <w:p w14:paraId="0FF6139A" w14:textId="0E351A1B" w:rsidR="009540D0" w:rsidRDefault="009540D0" w:rsidP="009540D0">
            <w:pPr>
              <w:rPr>
                <w:rFonts w:ascii="Consolas" w:hAnsi="Consolas"/>
                <w:sz w:val="18"/>
                <w:szCs w:val="18"/>
              </w:rPr>
            </w:pPr>
            <w:r w:rsidRPr="00B4228E">
              <w:rPr>
                <w:rFonts w:ascii="Consolas" w:hAnsi="Consolas"/>
                <w:sz w:val="18"/>
                <w:szCs w:val="18"/>
              </w:rPr>
              <w:t>groupingByConcurrent(Function)</w:t>
            </w:r>
          </w:p>
          <w:p w14:paraId="26372FDD" w14:textId="77777777" w:rsidR="00B4228E" w:rsidRPr="00B4228E" w:rsidRDefault="00B4228E" w:rsidP="009540D0">
            <w:pPr>
              <w:rPr>
                <w:rFonts w:ascii="Consolas" w:hAnsi="Consolas"/>
                <w:sz w:val="18"/>
                <w:szCs w:val="18"/>
              </w:rPr>
            </w:pPr>
          </w:p>
          <w:p w14:paraId="6E5AC69F" w14:textId="77777777" w:rsidR="009540D0" w:rsidRPr="00B4228E" w:rsidRDefault="009540D0" w:rsidP="009540D0">
            <w:pPr>
              <w:rPr>
                <w:rFonts w:ascii="Consolas" w:hAnsi="Consolas"/>
                <w:sz w:val="18"/>
                <w:szCs w:val="18"/>
              </w:rPr>
            </w:pPr>
            <w:r w:rsidRPr="00B4228E">
              <w:rPr>
                <w:rFonts w:ascii="Consolas" w:hAnsi="Consolas"/>
                <w:sz w:val="18"/>
                <w:szCs w:val="18"/>
              </w:rPr>
              <w:t>partitioningBy(Predicate)</w:t>
            </w:r>
          </w:p>
          <w:p w14:paraId="3CB752FC" w14:textId="2B82AD23" w:rsidR="009540D0" w:rsidRPr="00B4228E" w:rsidRDefault="009540D0" w:rsidP="009540D0">
            <w:pPr>
              <w:rPr>
                <w:rFonts w:ascii="Consolas" w:hAnsi="Consolas"/>
                <w:sz w:val="18"/>
                <w:szCs w:val="18"/>
              </w:rPr>
            </w:pPr>
            <w:r w:rsidRPr="00B4228E">
              <w:rPr>
                <w:rFonts w:ascii="Consolas" w:hAnsi="Consolas"/>
                <w:sz w:val="18"/>
                <w:szCs w:val="18"/>
              </w:rPr>
              <w:lastRenderedPageBreak/>
              <w:t>reducing(BinaryOperator)</w:t>
            </w:r>
          </w:p>
        </w:tc>
      </w:tr>
    </w:tbl>
    <w:p w14:paraId="545E5AB4" w14:textId="514623DC" w:rsidR="001546AD" w:rsidRDefault="000B65DA" w:rsidP="001546AD">
      <w:pPr>
        <w:pStyle w:val="Howitworks"/>
      </w:pPr>
      <w:r>
        <w:t>Finally,</w:t>
      </w:r>
      <w:r w:rsidR="001546AD">
        <w:t xml:space="preserve"> most commonly used Operations</w:t>
      </w:r>
    </w:p>
    <w:p w14:paraId="5F13714B" w14:textId="12B9CF51" w:rsidR="004B083B" w:rsidRDefault="004B083B" w:rsidP="001546AD">
      <w:pPr>
        <w:rPr>
          <w:lang w:eastAsia="en-US"/>
        </w:rPr>
      </w:pPr>
      <w:r>
        <w:rPr>
          <w:lang w:eastAsia="en-US"/>
        </w:rPr>
        <w:t>Following are Country names as List – common for all below Operations</w:t>
      </w:r>
    </w:p>
    <w:p w14:paraId="406D0294" w14:textId="77777777" w:rsidR="00381883" w:rsidRDefault="00381883" w:rsidP="00381883">
      <w:pPr>
        <w:pStyle w:val="Output"/>
        <w:rPr>
          <w:color w:val="4C483D" w:themeColor="text2"/>
        </w:rPr>
      </w:pPr>
      <w:r>
        <w:tab/>
      </w:r>
      <w:r>
        <w:tab/>
      </w:r>
      <w:r>
        <w:tab/>
        <w:t xml:space="preserve">List&lt;String&gt; </w:t>
      </w:r>
      <w:r>
        <w:rPr>
          <w:color w:val="6A3E3E"/>
        </w:rPr>
        <w:t>list</w:t>
      </w:r>
      <w:r>
        <w:t xml:space="preserve"> = </w:t>
      </w:r>
      <w:r>
        <w:rPr>
          <w:bCs/>
          <w:color w:val="7F0055"/>
        </w:rPr>
        <w:t>new</w:t>
      </w:r>
      <w:r>
        <w:t xml:space="preserve"> ArrayList&lt;String&gt;();</w:t>
      </w:r>
    </w:p>
    <w:p w14:paraId="3108CB92" w14:textId="77777777" w:rsidR="00381883" w:rsidRDefault="00381883" w:rsidP="00381883">
      <w:pPr>
        <w:pStyle w:val="Output"/>
        <w:rPr>
          <w:color w:val="4C483D" w:themeColor="text2"/>
        </w:rPr>
      </w:pPr>
      <w:r>
        <w:tab/>
      </w:r>
      <w:r>
        <w:tab/>
      </w:r>
      <w:r>
        <w:tab/>
      </w:r>
      <w:r>
        <w:rPr>
          <w:color w:val="6A3E3E"/>
        </w:rPr>
        <w:t>list</w:t>
      </w:r>
      <w:r>
        <w:t>.add(</w:t>
      </w:r>
      <w:r>
        <w:rPr>
          <w:color w:val="2A00FF"/>
        </w:rPr>
        <w:t>"America"</w:t>
      </w:r>
      <w:r>
        <w:t>);</w:t>
      </w:r>
    </w:p>
    <w:p w14:paraId="397677C8" w14:textId="77777777" w:rsidR="00381883" w:rsidRDefault="00381883" w:rsidP="00381883">
      <w:pPr>
        <w:pStyle w:val="Output"/>
        <w:rPr>
          <w:color w:val="4C483D" w:themeColor="text2"/>
        </w:rPr>
      </w:pPr>
      <w:r>
        <w:tab/>
      </w:r>
      <w:r>
        <w:tab/>
      </w:r>
      <w:r>
        <w:tab/>
      </w:r>
      <w:r>
        <w:rPr>
          <w:color w:val="6A3E3E"/>
        </w:rPr>
        <w:t>list</w:t>
      </w:r>
      <w:r>
        <w:t>.add(</w:t>
      </w:r>
      <w:r>
        <w:rPr>
          <w:color w:val="2A00FF"/>
        </w:rPr>
        <w:t>"China"</w:t>
      </w:r>
      <w:r>
        <w:t>);</w:t>
      </w:r>
    </w:p>
    <w:p w14:paraId="10DE0209" w14:textId="77777777" w:rsidR="00381883" w:rsidRDefault="00381883" w:rsidP="00381883">
      <w:pPr>
        <w:pStyle w:val="Output"/>
        <w:rPr>
          <w:color w:val="4C483D" w:themeColor="text2"/>
        </w:rPr>
      </w:pPr>
      <w:r>
        <w:tab/>
      </w:r>
      <w:r>
        <w:tab/>
      </w:r>
      <w:r>
        <w:tab/>
      </w:r>
      <w:r>
        <w:rPr>
          <w:color w:val="6A3E3E"/>
        </w:rPr>
        <w:t>list</w:t>
      </w:r>
      <w:r>
        <w:t>.add(</w:t>
      </w:r>
      <w:r>
        <w:rPr>
          <w:color w:val="2A00FF"/>
        </w:rPr>
        <w:t>"Japan"</w:t>
      </w:r>
      <w:r>
        <w:t>);</w:t>
      </w:r>
    </w:p>
    <w:p w14:paraId="3000C699" w14:textId="77777777" w:rsidR="00381883" w:rsidRDefault="00381883" w:rsidP="00381883">
      <w:pPr>
        <w:pStyle w:val="Output"/>
        <w:rPr>
          <w:color w:val="4C483D" w:themeColor="text2"/>
        </w:rPr>
      </w:pPr>
      <w:r>
        <w:tab/>
      </w:r>
      <w:r>
        <w:tab/>
      </w:r>
      <w:r>
        <w:tab/>
      </w:r>
      <w:r>
        <w:rPr>
          <w:color w:val="6A3E3E"/>
        </w:rPr>
        <w:t>list</w:t>
      </w:r>
      <w:r>
        <w:t>.add(</w:t>
      </w:r>
      <w:r>
        <w:rPr>
          <w:color w:val="2A00FF"/>
        </w:rPr>
        <w:t>"Germany"</w:t>
      </w:r>
      <w:r>
        <w:t>);</w:t>
      </w:r>
    </w:p>
    <w:p w14:paraId="28CF9F52" w14:textId="77777777" w:rsidR="00381883" w:rsidRDefault="00381883" w:rsidP="00381883">
      <w:pPr>
        <w:pStyle w:val="Output"/>
        <w:rPr>
          <w:color w:val="4C483D" w:themeColor="text2"/>
        </w:rPr>
      </w:pPr>
      <w:r>
        <w:tab/>
      </w:r>
      <w:r>
        <w:tab/>
      </w:r>
      <w:r>
        <w:tab/>
      </w:r>
      <w:r>
        <w:rPr>
          <w:color w:val="6A3E3E"/>
        </w:rPr>
        <w:t>list</w:t>
      </w:r>
      <w:r>
        <w:t>.add(</w:t>
      </w:r>
      <w:r>
        <w:rPr>
          <w:color w:val="2A00FF"/>
        </w:rPr>
        <w:t>"India"</w:t>
      </w:r>
      <w:r>
        <w:t>);</w:t>
      </w:r>
    </w:p>
    <w:p w14:paraId="401FC80F" w14:textId="77777777" w:rsidR="00381883" w:rsidRDefault="00381883" w:rsidP="00381883">
      <w:pPr>
        <w:pStyle w:val="Output"/>
        <w:rPr>
          <w:color w:val="4C483D" w:themeColor="text2"/>
        </w:rPr>
      </w:pPr>
      <w:r>
        <w:tab/>
      </w:r>
      <w:r>
        <w:tab/>
      </w:r>
      <w:r>
        <w:tab/>
      </w:r>
      <w:r>
        <w:rPr>
          <w:color w:val="6A3E3E"/>
        </w:rPr>
        <w:t>list</w:t>
      </w:r>
      <w:r>
        <w:t>.add(</w:t>
      </w:r>
      <w:r>
        <w:rPr>
          <w:color w:val="2A00FF"/>
        </w:rPr>
        <w:t>"Italy"</w:t>
      </w:r>
      <w:r>
        <w:t>);</w:t>
      </w:r>
    </w:p>
    <w:p w14:paraId="1E4AB4ED" w14:textId="77777777" w:rsidR="00381883" w:rsidRDefault="00381883" w:rsidP="00381883">
      <w:pPr>
        <w:pStyle w:val="Output"/>
        <w:rPr>
          <w:color w:val="4C483D" w:themeColor="text2"/>
        </w:rPr>
      </w:pPr>
      <w:r>
        <w:tab/>
      </w:r>
      <w:r>
        <w:tab/>
      </w:r>
      <w:r>
        <w:tab/>
      </w:r>
      <w:r>
        <w:rPr>
          <w:color w:val="6A3E3E"/>
        </w:rPr>
        <w:t>list</w:t>
      </w:r>
      <w:r>
        <w:t>.add(</w:t>
      </w:r>
      <w:r>
        <w:rPr>
          <w:color w:val="2A00FF"/>
        </w:rPr>
        <w:t>"Russia"</w:t>
      </w:r>
      <w:r>
        <w:t>);</w:t>
      </w:r>
    </w:p>
    <w:p w14:paraId="330BBAE5" w14:textId="77777777" w:rsidR="00381883" w:rsidRDefault="00381883" w:rsidP="00381883">
      <w:pPr>
        <w:pStyle w:val="Output"/>
        <w:rPr>
          <w:color w:val="4C483D" w:themeColor="text2"/>
        </w:rPr>
      </w:pPr>
      <w:r>
        <w:tab/>
      </w:r>
      <w:r>
        <w:tab/>
      </w:r>
      <w:r>
        <w:tab/>
      </w:r>
      <w:r>
        <w:rPr>
          <w:color w:val="6A3E3E"/>
        </w:rPr>
        <w:t>list</w:t>
      </w:r>
      <w:r>
        <w:t>.add(</w:t>
      </w:r>
      <w:r>
        <w:rPr>
          <w:color w:val="2A00FF"/>
        </w:rPr>
        <w:t>"Sweden"</w:t>
      </w:r>
      <w:r>
        <w:t>);</w:t>
      </w:r>
    </w:p>
    <w:p w14:paraId="640DB204" w14:textId="77777777" w:rsidR="00381883" w:rsidRDefault="00381883" w:rsidP="00381883">
      <w:pPr>
        <w:pStyle w:val="Output"/>
        <w:rPr>
          <w:color w:val="4C483D" w:themeColor="text2"/>
        </w:rPr>
      </w:pPr>
      <w:r>
        <w:tab/>
      </w:r>
      <w:r>
        <w:tab/>
      </w:r>
      <w:r>
        <w:tab/>
      </w:r>
      <w:r>
        <w:rPr>
          <w:color w:val="6A3E3E"/>
        </w:rPr>
        <w:t>list</w:t>
      </w:r>
      <w:r>
        <w:t>.add(</w:t>
      </w:r>
      <w:r>
        <w:rPr>
          <w:color w:val="2A00FF"/>
        </w:rPr>
        <w:t>"Ukraine"</w:t>
      </w:r>
      <w:r>
        <w:t>);</w:t>
      </w:r>
    </w:p>
    <w:p w14:paraId="7C732096" w14:textId="77777777" w:rsidR="00381883" w:rsidRDefault="00381883" w:rsidP="00381883">
      <w:pPr>
        <w:pStyle w:val="Output"/>
        <w:rPr>
          <w:color w:val="4C483D" w:themeColor="text2"/>
        </w:rPr>
      </w:pPr>
      <w:r>
        <w:tab/>
      </w:r>
      <w:r>
        <w:tab/>
      </w:r>
      <w:r>
        <w:tab/>
      </w:r>
      <w:r>
        <w:rPr>
          <w:color w:val="6A3E3E"/>
        </w:rPr>
        <w:t>list</w:t>
      </w:r>
      <w:r>
        <w:t>.add(</w:t>
      </w:r>
      <w:r>
        <w:rPr>
          <w:color w:val="2A00FF"/>
        </w:rPr>
        <w:t>"India"</w:t>
      </w:r>
      <w:r>
        <w:t>);</w:t>
      </w:r>
    </w:p>
    <w:p w14:paraId="377A0D78" w14:textId="67B6123A" w:rsidR="004B083B" w:rsidRDefault="00381883" w:rsidP="00381883">
      <w:pPr>
        <w:pStyle w:val="Output"/>
        <w:rPr>
          <w:lang w:eastAsia="en-US"/>
        </w:rPr>
      </w:pPr>
      <w:r>
        <w:tab/>
      </w:r>
      <w:r>
        <w:tab/>
      </w:r>
      <w:r>
        <w:tab/>
      </w:r>
      <w:r>
        <w:rPr>
          <w:color w:val="6A3E3E"/>
        </w:rPr>
        <w:t>list</w:t>
      </w:r>
      <w:r>
        <w:t>.add(</w:t>
      </w:r>
      <w:r>
        <w:rPr>
          <w:color w:val="2A00FF"/>
        </w:rPr>
        <w:t>"Italy"</w:t>
      </w:r>
      <w:r>
        <w:t>);</w:t>
      </w:r>
    </w:p>
    <w:p w14:paraId="6550B605" w14:textId="6463DD31" w:rsidR="004B083B" w:rsidRDefault="004B083B" w:rsidP="001546AD">
      <w:pPr>
        <w:rPr>
          <w:lang w:eastAsia="en-US"/>
        </w:rPr>
      </w:pPr>
    </w:p>
    <w:p w14:paraId="662998E9" w14:textId="64DC0300" w:rsidR="004B083B" w:rsidRDefault="004B083B" w:rsidP="001546AD">
      <w:pPr>
        <w:rPr>
          <w:lang w:eastAsia="en-US"/>
        </w:rPr>
      </w:pPr>
    </w:p>
    <w:p w14:paraId="676C0777" w14:textId="77777777" w:rsidR="004B083B" w:rsidRDefault="004B083B" w:rsidP="001546AD">
      <w:pPr>
        <w:rPr>
          <w:b/>
          <w:u w:val="single"/>
          <w:bdr w:val="none" w:sz="0" w:space="0" w:color="auto" w:frame="1"/>
          <w:lang w:eastAsia="en-US"/>
        </w:rPr>
      </w:pPr>
    </w:p>
    <w:p w14:paraId="42CA86A7" w14:textId="4DE52D13" w:rsidR="001546AD" w:rsidRDefault="001546AD" w:rsidP="001546AD">
      <w:pPr>
        <w:rPr>
          <w:b/>
          <w:u w:val="single"/>
          <w:bdr w:val="none" w:sz="0" w:space="0" w:color="auto" w:frame="1"/>
          <w:lang w:eastAsia="en-US"/>
        </w:rPr>
      </w:pPr>
      <w:r w:rsidRPr="00F54CB0">
        <w:rPr>
          <w:b/>
          <w:u w:val="single"/>
          <w:bdr w:val="none" w:sz="0" w:space="0" w:color="auto" w:frame="1"/>
          <w:lang w:eastAsia="en-US"/>
        </w:rPr>
        <w:t>Intermediate Operations:</w:t>
      </w:r>
    </w:p>
    <w:p w14:paraId="6C492558" w14:textId="77777777" w:rsidR="00503E91" w:rsidRPr="00A72DD9" w:rsidRDefault="00270784" w:rsidP="00F97491">
      <w:pPr>
        <w:pStyle w:val="Heading4"/>
        <w:spacing w:after="0"/>
        <w:rPr>
          <w:rStyle w:val="Heading4Char"/>
          <w:b/>
        </w:rPr>
      </w:pPr>
      <w:r w:rsidRPr="00A72DD9">
        <w:rPr>
          <w:rStyle w:val="Heading4Char"/>
          <w:b/>
        </w:rPr>
        <w:t>1. Stream.</w:t>
      </w:r>
      <w:r w:rsidR="00216D4D" w:rsidRPr="00A72DD9">
        <w:rPr>
          <w:rStyle w:val="Heading4Char"/>
          <w:b/>
        </w:rPr>
        <w:t>forEach(consumer</w:t>
      </w:r>
      <w:r w:rsidR="002F6393" w:rsidRPr="00A72DD9">
        <w:rPr>
          <w:rStyle w:val="Heading4Char"/>
          <w:b/>
        </w:rPr>
        <w:t>):</w:t>
      </w:r>
    </w:p>
    <w:p w14:paraId="562F84DC" w14:textId="24A89BD4" w:rsidR="0029093D" w:rsidRDefault="00216D4D" w:rsidP="002A103D">
      <w:pPr>
        <w:rPr>
          <w:lang w:eastAsia="en-US"/>
        </w:rPr>
      </w:pPr>
      <w:r>
        <w:rPr>
          <w:lang w:eastAsia="en-US"/>
        </w:rPr>
        <w:t>Printing list using foreach</w:t>
      </w:r>
    </w:p>
    <w:p w14:paraId="6606E94C" w14:textId="608129DA" w:rsidR="007476B0" w:rsidRDefault="007476B0" w:rsidP="0029093D">
      <w:pPr>
        <w:pStyle w:val="Output"/>
        <w:ind w:firstLine="720"/>
        <w:rPr>
          <w:lang w:eastAsia="en-US"/>
        </w:rPr>
      </w:pPr>
      <w:r w:rsidRPr="0029093D">
        <w:rPr>
          <w:rStyle w:val="0SyntxBlueChar"/>
        </w:rPr>
        <w:t>list</w:t>
      </w:r>
      <w:r>
        <w:t>.stream().forEach(System.</w:t>
      </w:r>
      <w:r w:rsidRPr="0029093D">
        <w:rPr>
          <w:bCs/>
          <w:i/>
          <w:iCs/>
          <w:color w:val="0000C0"/>
        </w:rPr>
        <w:t>out</w:t>
      </w:r>
      <w:r>
        <w:t>::println);</w:t>
      </w:r>
    </w:p>
    <w:p w14:paraId="2F516BA3" w14:textId="619B09E1" w:rsidR="002A103D" w:rsidRDefault="002A103D" w:rsidP="00270784">
      <w:pPr>
        <w:rPr>
          <w:lang w:eastAsia="en-US"/>
        </w:rPr>
      </w:pPr>
    </w:p>
    <w:p w14:paraId="1AC1D97A" w14:textId="33601B67" w:rsidR="002A103D" w:rsidRPr="002A103D" w:rsidRDefault="00270784" w:rsidP="00503E91">
      <w:pPr>
        <w:pStyle w:val="Heading4"/>
        <w:spacing w:after="0"/>
        <w:rPr>
          <w:lang w:eastAsia="en-US"/>
        </w:rPr>
      </w:pPr>
      <w:r>
        <w:rPr>
          <w:lang w:eastAsia="en-US"/>
        </w:rPr>
        <w:t xml:space="preserve">2. </w:t>
      </w:r>
      <w:bookmarkStart w:id="130" w:name="_Hlk98428895"/>
      <w:r w:rsidR="002A103D" w:rsidRPr="002A103D">
        <w:rPr>
          <w:lang w:eastAsia="en-US"/>
        </w:rPr>
        <w:t>Stream</w:t>
      </w:r>
      <w:bookmarkEnd w:id="130"/>
      <w:r w:rsidR="002A103D" w:rsidRPr="002A103D">
        <w:rPr>
          <w:lang w:eastAsia="en-US"/>
        </w:rPr>
        <w:t>.filter()</w:t>
      </w:r>
    </w:p>
    <w:p w14:paraId="19C0CD34" w14:textId="77777777" w:rsidR="002A103D" w:rsidRPr="002A103D" w:rsidRDefault="002A103D" w:rsidP="002A103D">
      <w:pPr>
        <w:rPr>
          <w:lang w:eastAsia="en-US"/>
        </w:rPr>
      </w:pPr>
      <w:r w:rsidRPr="002A103D">
        <w:rPr>
          <w:lang w:eastAsia="en-US"/>
        </w:rPr>
        <w:t>The </w:t>
      </w:r>
      <w:r w:rsidRPr="002A103D">
        <w:rPr>
          <w:rStyle w:val="0SyntxBlueChar"/>
          <w:lang w:eastAsia="en-US"/>
        </w:rPr>
        <w:t>filter()</w:t>
      </w:r>
      <w:r w:rsidRPr="002A103D">
        <w:rPr>
          <w:lang w:eastAsia="en-US"/>
        </w:rPr>
        <w:t> method accepts a </w:t>
      </w:r>
      <w:hyperlink r:id="rId328" w:tgtFrame="_blank" w:history="1">
        <w:r w:rsidRPr="002A103D">
          <w:rPr>
            <w:rStyle w:val="Hyperlink"/>
            <w:lang w:eastAsia="en-US"/>
          </w:rPr>
          <w:t>Predicate</w:t>
        </w:r>
      </w:hyperlink>
      <w:r w:rsidRPr="002A103D">
        <w:rPr>
          <w:lang w:eastAsia="en-US"/>
        </w:rPr>
        <w:t> to filter all elements of the stream. This operation is intermediate which enables us to call another stream operation (e.g. </w:t>
      </w:r>
      <w:hyperlink r:id="rId329" w:tgtFrame="_blank" w:history="1">
        <w:r w:rsidRPr="002A103D">
          <w:rPr>
            <w:rStyle w:val="Hyperlink"/>
            <w:lang w:eastAsia="en-US"/>
          </w:rPr>
          <w:t>forEach()</w:t>
        </w:r>
      </w:hyperlink>
      <w:r w:rsidRPr="002A103D">
        <w:rPr>
          <w:lang w:eastAsia="en-US"/>
        </w:rPr>
        <w:t>) on the result.</w:t>
      </w:r>
    </w:p>
    <w:p w14:paraId="47483F14" w14:textId="43B04703" w:rsidR="00C64D52" w:rsidRDefault="00C64D52" w:rsidP="00C64D52">
      <w:pPr>
        <w:pStyle w:val="Output"/>
        <w:rPr>
          <w:color w:val="4C483D" w:themeColor="text2"/>
        </w:rPr>
      </w:pPr>
      <w:r>
        <w:rPr>
          <w:color w:val="000000"/>
        </w:rPr>
        <w:tab/>
        <w:t>System.</w:t>
      </w:r>
      <w:r>
        <w:rPr>
          <w:bCs/>
          <w:i/>
          <w:iCs/>
          <w:color w:val="0000C0"/>
        </w:rPr>
        <w:t>out</w:t>
      </w:r>
      <w:r>
        <w:rPr>
          <w:color w:val="000000"/>
        </w:rPr>
        <w:t>.println(</w:t>
      </w:r>
      <w:r>
        <w:t>"\n \nPrint Countries name Start with I"</w:t>
      </w:r>
      <w:r>
        <w:rPr>
          <w:color w:val="000000"/>
        </w:rPr>
        <w:t>);</w:t>
      </w:r>
    </w:p>
    <w:p w14:paraId="39A8CB04" w14:textId="61657F37" w:rsidR="00C64D52" w:rsidRDefault="00C64D52" w:rsidP="00C64D52">
      <w:pPr>
        <w:pStyle w:val="Output"/>
        <w:rPr>
          <w:color w:val="4C483D" w:themeColor="text2"/>
        </w:rPr>
      </w:pPr>
      <w:r>
        <w:rPr>
          <w:color w:val="000000"/>
        </w:rPr>
        <w:tab/>
      </w:r>
      <w:r w:rsidR="003D4852">
        <w:rPr>
          <w:color w:val="000000"/>
        </w:rPr>
        <w:t xml:space="preserve">    </w:t>
      </w:r>
      <w:r>
        <w:rPr>
          <w:color w:val="6A3E3E"/>
        </w:rPr>
        <w:t>list</w:t>
      </w:r>
      <w:r>
        <w:rPr>
          <w:color w:val="000000"/>
        </w:rPr>
        <w:t>.stream()</w:t>
      </w:r>
    </w:p>
    <w:p w14:paraId="1B812FBF" w14:textId="67C565EA" w:rsidR="00C64D52" w:rsidRDefault="00C64D52" w:rsidP="00C64D52">
      <w:pPr>
        <w:pStyle w:val="Output"/>
        <w:rPr>
          <w:color w:val="4C483D" w:themeColor="text2"/>
        </w:rPr>
      </w:pPr>
      <w:r>
        <w:rPr>
          <w:color w:val="000000"/>
        </w:rPr>
        <w:tab/>
      </w:r>
      <w:r>
        <w:rPr>
          <w:color w:val="000000"/>
        </w:rPr>
        <w:tab/>
        <w:t>.filter((</w:t>
      </w:r>
      <w:r>
        <w:rPr>
          <w:color w:val="6A3E3E"/>
        </w:rPr>
        <w:t>n</w:t>
      </w:r>
      <w:r>
        <w:rPr>
          <w:color w:val="000000"/>
        </w:rPr>
        <w:t>)-&gt;</w:t>
      </w:r>
      <w:r>
        <w:rPr>
          <w:color w:val="6A3E3E"/>
        </w:rPr>
        <w:t>n</w:t>
      </w:r>
      <w:r>
        <w:rPr>
          <w:color w:val="000000"/>
        </w:rPr>
        <w:t>.startsWith(</w:t>
      </w:r>
      <w:r>
        <w:t>"I"</w:t>
      </w:r>
      <w:r>
        <w:rPr>
          <w:color w:val="000000"/>
        </w:rPr>
        <w:t>))</w:t>
      </w:r>
    </w:p>
    <w:p w14:paraId="13D6E963" w14:textId="1AE3B972" w:rsidR="002A103D" w:rsidRDefault="00C64D52" w:rsidP="00C64D52">
      <w:pPr>
        <w:pStyle w:val="Output"/>
        <w:rPr>
          <w:color w:val="000000"/>
        </w:rPr>
      </w:pPr>
      <w:r>
        <w:rPr>
          <w:color w:val="000000"/>
        </w:rPr>
        <w:tab/>
      </w:r>
      <w:r>
        <w:rPr>
          <w:color w:val="000000"/>
        </w:rPr>
        <w:tab/>
        <w:t>.forEach(System.</w:t>
      </w:r>
      <w:r>
        <w:rPr>
          <w:bCs/>
          <w:i/>
          <w:iCs/>
          <w:color w:val="0000C0"/>
        </w:rPr>
        <w:t>out</w:t>
      </w:r>
      <w:r>
        <w:rPr>
          <w:color w:val="000000"/>
        </w:rPr>
        <w:t>::println);</w:t>
      </w:r>
    </w:p>
    <w:p w14:paraId="74EF9CC2" w14:textId="77777777" w:rsidR="00C64D52" w:rsidRDefault="00C64D52" w:rsidP="00C64D52">
      <w:pPr>
        <w:pStyle w:val="Output"/>
        <w:shd w:val="clear" w:color="auto" w:fill="000000" w:themeFill="text1"/>
        <w:rPr>
          <w:color w:val="4C483D" w:themeColor="text2"/>
        </w:rPr>
      </w:pPr>
      <w:r>
        <w:t>Print Countries name Start with I</w:t>
      </w:r>
    </w:p>
    <w:p w14:paraId="275DBB3C" w14:textId="77777777" w:rsidR="00C64D52" w:rsidRDefault="00C64D52" w:rsidP="00C64D52">
      <w:pPr>
        <w:pStyle w:val="Output"/>
        <w:shd w:val="clear" w:color="auto" w:fill="000000" w:themeFill="text1"/>
        <w:rPr>
          <w:color w:val="4C483D" w:themeColor="text2"/>
        </w:rPr>
      </w:pPr>
      <w:r>
        <w:t>India</w:t>
      </w:r>
    </w:p>
    <w:p w14:paraId="51E4B0E8" w14:textId="77777777" w:rsidR="00C64D52" w:rsidRDefault="00C64D52" w:rsidP="00C64D52">
      <w:pPr>
        <w:pStyle w:val="Output"/>
        <w:shd w:val="clear" w:color="auto" w:fill="000000" w:themeFill="text1"/>
        <w:rPr>
          <w:color w:val="4C483D" w:themeColor="text2"/>
        </w:rPr>
      </w:pPr>
      <w:r>
        <w:t>Italy</w:t>
      </w:r>
    </w:p>
    <w:p w14:paraId="4D639264" w14:textId="77777777" w:rsidR="00C64D52" w:rsidRDefault="00C64D52" w:rsidP="00C64D52">
      <w:pPr>
        <w:pStyle w:val="Output"/>
        <w:shd w:val="clear" w:color="auto" w:fill="000000" w:themeFill="text1"/>
        <w:rPr>
          <w:color w:val="4C483D" w:themeColor="text2"/>
        </w:rPr>
      </w:pPr>
      <w:r>
        <w:t>India</w:t>
      </w:r>
    </w:p>
    <w:p w14:paraId="16C461FD" w14:textId="7FF3E58F" w:rsidR="00C64D52" w:rsidRDefault="00C64D52" w:rsidP="00C64D52">
      <w:pPr>
        <w:pStyle w:val="Output"/>
        <w:shd w:val="clear" w:color="auto" w:fill="000000" w:themeFill="text1"/>
        <w:rPr>
          <w:lang w:eastAsia="en-US"/>
        </w:rPr>
      </w:pPr>
      <w:r>
        <w:t>Italy</w:t>
      </w:r>
    </w:p>
    <w:p w14:paraId="2F80FE32" w14:textId="02A48116" w:rsidR="00503E91" w:rsidRDefault="00503E91" w:rsidP="00503E91">
      <w:pPr>
        <w:rPr>
          <w:lang w:eastAsia="en-US"/>
        </w:rPr>
      </w:pPr>
    </w:p>
    <w:p w14:paraId="118EB3D0" w14:textId="3F0E55B6" w:rsidR="00503E91" w:rsidRPr="00503E91" w:rsidRDefault="00A72DD9" w:rsidP="007604B7">
      <w:pPr>
        <w:pStyle w:val="Heading4"/>
        <w:spacing w:after="0"/>
        <w:rPr>
          <w:lang w:eastAsia="en-US"/>
        </w:rPr>
      </w:pPr>
      <w:r>
        <w:rPr>
          <w:lang w:eastAsia="en-US"/>
        </w:rPr>
        <w:t xml:space="preserve">3. </w:t>
      </w:r>
      <w:r w:rsidR="00503E91" w:rsidRPr="00503E91">
        <w:rPr>
          <w:lang w:eastAsia="en-US"/>
        </w:rPr>
        <w:t>Stream.map()</w:t>
      </w:r>
    </w:p>
    <w:p w14:paraId="30A558A3" w14:textId="605B00C0" w:rsidR="00503E91" w:rsidRPr="00503E91" w:rsidRDefault="00503E91" w:rsidP="00503E91">
      <w:pPr>
        <w:rPr>
          <w:lang w:eastAsia="en-US"/>
        </w:rPr>
      </w:pPr>
      <w:r w:rsidRPr="00503E91">
        <w:rPr>
          <w:lang w:eastAsia="en-US"/>
        </w:rPr>
        <w:t>The </w:t>
      </w:r>
      <w:r w:rsidRPr="00503E91">
        <w:rPr>
          <w:rStyle w:val="0SyntxBlueChar"/>
          <w:lang w:eastAsia="en-US"/>
        </w:rPr>
        <w:t>map()</w:t>
      </w:r>
      <w:r w:rsidRPr="00503E91">
        <w:rPr>
          <w:lang w:eastAsia="en-US"/>
        </w:rPr>
        <w:t> intermediate operation converts each element in the stream into another object via the given function.</w:t>
      </w:r>
      <w:r w:rsidR="00DF1D73">
        <w:rPr>
          <w:lang w:eastAsia="en-US"/>
        </w:rPr>
        <w:t xml:space="preserve"> </w:t>
      </w:r>
      <w:r w:rsidRPr="00503E91">
        <w:rPr>
          <w:lang w:eastAsia="en-US"/>
        </w:rPr>
        <w:t>The following example converts each string into an UPPERCASE string. But we can use map() to transform an object into another type as well.</w:t>
      </w:r>
    </w:p>
    <w:p w14:paraId="035AD911" w14:textId="2453F24C" w:rsidR="000838E0" w:rsidRDefault="000838E0" w:rsidP="000838E0">
      <w:pPr>
        <w:pStyle w:val="Output"/>
        <w:rPr>
          <w:color w:val="4C483D" w:themeColor="text2"/>
        </w:rPr>
      </w:pPr>
      <w:r>
        <w:rPr>
          <w:color w:val="000000"/>
        </w:rPr>
        <w:t>System.</w:t>
      </w:r>
      <w:r>
        <w:rPr>
          <w:bCs/>
          <w:i/>
          <w:iCs/>
          <w:color w:val="0000C0"/>
        </w:rPr>
        <w:t>out</w:t>
      </w:r>
      <w:r>
        <w:rPr>
          <w:color w:val="000000"/>
        </w:rPr>
        <w:t>.println(</w:t>
      </w:r>
      <w:r>
        <w:t>"\n \n Convert to Upper case"</w:t>
      </w:r>
      <w:r>
        <w:rPr>
          <w:color w:val="000000"/>
        </w:rPr>
        <w:t>);</w:t>
      </w:r>
    </w:p>
    <w:p w14:paraId="4F461F5E" w14:textId="43CF8F9E" w:rsidR="000838E0" w:rsidRDefault="005D6129" w:rsidP="005016AB">
      <w:pPr>
        <w:pStyle w:val="Output"/>
        <w:ind w:firstLine="720"/>
        <w:rPr>
          <w:color w:val="4C483D" w:themeColor="text2"/>
        </w:rPr>
      </w:pPr>
      <w:r>
        <w:rPr>
          <w:color w:val="6A3E3E"/>
        </w:rPr>
        <w:t xml:space="preserve">    </w:t>
      </w:r>
      <w:r w:rsidR="000838E0">
        <w:rPr>
          <w:color w:val="6A3E3E"/>
        </w:rPr>
        <w:t>list</w:t>
      </w:r>
      <w:r w:rsidR="000838E0">
        <w:rPr>
          <w:color w:val="000000"/>
        </w:rPr>
        <w:t>.stream()</w:t>
      </w:r>
    </w:p>
    <w:p w14:paraId="502E29D8" w14:textId="68930660" w:rsidR="000838E0" w:rsidRDefault="000838E0" w:rsidP="000838E0">
      <w:pPr>
        <w:pStyle w:val="Output"/>
        <w:rPr>
          <w:color w:val="4C483D" w:themeColor="text2"/>
        </w:rPr>
      </w:pPr>
      <w:r>
        <w:rPr>
          <w:color w:val="000000"/>
        </w:rPr>
        <w:tab/>
      </w:r>
      <w:r>
        <w:rPr>
          <w:color w:val="000000"/>
        </w:rPr>
        <w:tab/>
        <w:t>.filter((</w:t>
      </w:r>
      <w:r>
        <w:rPr>
          <w:color w:val="6A3E3E"/>
        </w:rPr>
        <w:t>n</w:t>
      </w:r>
      <w:r>
        <w:rPr>
          <w:color w:val="000000"/>
        </w:rPr>
        <w:t xml:space="preserve">) -&gt; </w:t>
      </w:r>
      <w:r>
        <w:rPr>
          <w:color w:val="6A3E3E"/>
        </w:rPr>
        <w:t>n</w:t>
      </w:r>
      <w:r>
        <w:rPr>
          <w:color w:val="000000"/>
        </w:rPr>
        <w:t>.startsWith(</w:t>
      </w:r>
      <w:r>
        <w:t>"I"</w:t>
      </w:r>
      <w:r>
        <w:rPr>
          <w:color w:val="000000"/>
        </w:rPr>
        <w:t>))</w:t>
      </w:r>
    </w:p>
    <w:p w14:paraId="1608355D" w14:textId="6B687DE5" w:rsidR="000838E0" w:rsidRDefault="000838E0" w:rsidP="000838E0">
      <w:pPr>
        <w:pStyle w:val="Output"/>
        <w:rPr>
          <w:color w:val="4C483D" w:themeColor="text2"/>
        </w:rPr>
      </w:pPr>
      <w:r>
        <w:rPr>
          <w:color w:val="000000"/>
        </w:rPr>
        <w:tab/>
      </w:r>
      <w:r>
        <w:rPr>
          <w:color w:val="000000"/>
        </w:rPr>
        <w:tab/>
        <w:t>.map((</w:t>
      </w:r>
      <w:r>
        <w:rPr>
          <w:color w:val="6A3E3E"/>
        </w:rPr>
        <w:t>n</w:t>
      </w:r>
      <w:r>
        <w:rPr>
          <w:color w:val="000000"/>
        </w:rPr>
        <w:t xml:space="preserve">) -&gt; </w:t>
      </w:r>
      <w:r>
        <w:rPr>
          <w:color w:val="6A3E3E"/>
        </w:rPr>
        <w:t>n</w:t>
      </w:r>
      <w:r>
        <w:rPr>
          <w:color w:val="000000"/>
        </w:rPr>
        <w:t>.toUpperCase())</w:t>
      </w:r>
    </w:p>
    <w:p w14:paraId="53F3E7DB" w14:textId="22B29F0C" w:rsidR="000838E0" w:rsidRDefault="000838E0" w:rsidP="000838E0">
      <w:pPr>
        <w:pStyle w:val="Output"/>
        <w:rPr>
          <w:color w:val="4C483D" w:themeColor="text2"/>
        </w:rPr>
      </w:pPr>
      <w:r>
        <w:rPr>
          <w:color w:val="000000"/>
        </w:rPr>
        <w:tab/>
      </w:r>
      <w:r>
        <w:rPr>
          <w:color w:val="000000"/>
        </w:rPr>
        <w:tab/>
        <w:t>.map((String::toUpperCase))</w:t>
      </w:r>
      <w:r>
        <w:rPr>
          <w:color w:val="000000"/>
        </w:rPr>
        <w:tab/>
      </w:r>
      <w:r>
        <w:rPr>
          <w:color w:val="3F7F5F"/>
        </w:rPr>
        <w:t xml:space="preserve">//Using reference &lt;RETURN TYPE&gt; :: </w:t>
      </w:r>
      <w:r>
        <w:rPr>
          <w:color w:val="3F7F5F"/>
          <w:u w:val="single"/>
        </w:rPr>
        <w:t>Opration</w:t>
      </w:r>
    </w:p>
    <w:p w14:paraId="7BF8CFF4" w14:textId="398C55B8" w:rsidR="00503E91" w:rsidRDefault="000838E0" w:rsidP="000838E0">
      <w:pPr>
        <w:pStyle w:val="Output"/>
        <w:rPr>
          <w:lang w:eastAsia="en-US"/>
        </w:rPr>
      </w:pPr>
      <w:r>
        <w:rPr>
          <w:color w:val="000000"/>
        </w:rPr>
        <w:tab/>
      </w:r>
      <w:r>
        <w:rPr>
          <w:color w:val="000000"/>
        </w:rPr>
        <w:tab/>
        <w:t>.forEach(System.</w:t>
      </w:r>
      <w:r>
        <w:rPr>
          <w:bCs/>
          <w:i/>
          <w:iCs/>
          <w:color w:val="0000C0"/>
        </w:rPr>
        <w:t>out</w:t>
      </w:r>
      <w:r>
        <w:rPr>
          <w:color w:val="000000"/>
        </w:rPr>
        <w:t>::println);</w:t>
      </w:r>
    </w:p>
    <w:p w14:paraId="0380CE95" w14:textId="77777777" w:rsidR="001546AD" w:rsidRDefault="001546AD" w:rsidP="001546AD">
      <w:pPr>
        <w:ind w:left="720"/>
        <w:rPr>
          <w:lang w:eastAsia="en-US"/>
        </w:rPr>
      </w:pPr>
    </w:p>
    <w:p w14:paraId="109E9090" w14:textId="2C22D103" w:rsidR="005016AB" w:rsidRPr="005016AB" w:rsidRDefault="005016AB" w:rsidP="005016AB">
      <w:pPr>
        <w:pStyle w:val="Heading4"/>
        <w:spacing w:after="0"/>
        <w:rPr>
          <w:bdr w:val="none" w:sz="0" w:space="0" w:color="auto" w:frame="1"/>
          <w:lang w:eastAsia="en-US"/>
        </w:rPr>
      </w:pPr>
      <w:r>
        <w:rPr>
          <w:bdr w:val="none" w:sz="0" w:space="0" w:color="auto" w:frame="1"/>
          <w:lang w:eastAsia="en-US"/>
        </w:rPr>
        <w:lastRenderedPageBreak/>
        <w:t>4.</w:t>
      </w:r>
      <w:r w:rsidR="004B0AF9">
        <w:rPr>
          <w:bdr w:val="none" w:sz="0" w:space="0" w:color="auto" w:frame="1"/>
          <w:lang w:eastAsia="en-US"/>
        </w:rPr>
        <w:t xml:space="preserve"> </w:t>
      </w:r>
      <w:r w:rsidRPr="005016AB">
        <w:rPr>
          <w:bdr w:val="none" w:sz="0" w:space="0" w:color="auto" w:frame="1"/>
          <w:lang w:eastAsia="en-US"/>
        </w:rPr>
        <w:t>Stream.sorted()</w:t>
      </w:r>
    </w:p>
    <w:p w14:paraId="2E1C9E89" w14:textId="77777777" w:rsidR="005016AB" w:rsidRPr="005016AB" w:rsidRDefault="005016AB" w:rsidP="005016AB">
      <w:pPr>
        <w:rPr>
          <w:bdr w:val="none" w:sz="0" w:space="0" w:color="auto" w:frame="1"/>
          <w:lang w:eastAsia="en-US"/>
        </w:rPr>
      </w:pPr>
      <w:r w:rsidRPr="005016AB">
        <w:rPr>
          <w:bdr w:val="none" w:sz="0" w:space="0" w:color="auto" w:frame="1"/>
          <w:lang w:eastAsia="en-US"/>
        </w:rPr>
        <w:t>The </w:t>
      </w:r>
      <w:r w:rsidRPr="005016AB">
        <w:rPr>
          <w:rStyle w:val="0SyntxBlueChar"/>
          <w:lang w:eastAsia="en-US"/>
        </w:rPr>
        <w:t>sorted()</w:t>
      </w:r>
      <w:r w:rsidRPr="005016AB">
        <w:rPr>
          <w:bdr w:val="none" w:sz="0" w:space="0" w:color="auto" w:frame="1"/>
          <w:lang w:eastAsia="en-US"/>
        </w:rPr>
        <w:t> method is an intermediate operation that returns a sorted view of the stream. The elements in the stream are sorted in natural order unless we pass a custom </w:t>
      </w:r>
      <w:hyperlink r:id="rId330" w:tgtFrame="_blank" w:history="1">
        <w:r w:rsidRPr="005016AB">
          <w:rPr>
            <w:rStyle w:val="Hyperlink"/>
            <w:b/>
            <w:bCs/>
            <w:color w:val="0000CC"/>
            <w:bdr w:val="none" w:sz="0" w:space="0" w:color="auto" w:frame="1"/>
            <w:lang w:eastAsia="en-US"/>
          </w:rPr>
          <w:t>Comparator</w:t>
        </w:r>
      </w:hyperlink>
      <w:r w:rsidRPr="005016AB">
        <w:rPr>
          <w:bdr w:val="none" w:sz="0" w:space="0" w:color="auto" w:frame="1"/>
          <w:lang w:eastAsia="en-US"/>
        </w:rPr>
        <w:t>.</w:t>
      </w:r>
    </w:p>
    <w:p w14:paraId="669BD3A2" w14:textId="11EBC3C2" w:rsidR="003E17BF" w:rsidRDefault="003E17BF" w:rsidP="003E17BF">
      <w:pPr>
        <w:pStyle w:val="Output"/>
        <w:rPr>
          <w:color w:val="4C483D" w:themeColor="text2"/>
        </w:rPr>
      </w:pPr>
      <w:r>
        <w:rPr>
          <w:color w:val="000000"/>
        </w:rPr>
        <w:tab/>
        <w:t>System.</w:t>
      </w:r>
      <w:r>
        <w:rPr>
          <w:bCs/>
          <w:i/>
          <w:iCs/>
          <w:color w:val="0000C0"/>
        </w:rPr>
        <w:t>out</w:t>
      </w:r>
      <w:r>
        <w:rPr>
          <w:color w:val="000000"/>
        </w:rPr>
        <w:t>.println(</w:t>
      </w:r>
      <w:r>
        <w:t>"\n \n Convert to Upper case &amp; Sort"</w:t>
      </w:r>
      <w:r>
        <w:rPr>
          <w:color w:val="000000"/>
        </w:rPr>
        <w:t>);</w:t>
      </w:r>
    </w:p>
    <w:p w14:paraId="0312DF86" w14:textId="1CC1A3C6" w:rsidR="003E17BF" w:rsidRDefault="003E17BF" w:rsidP="003E17BF">
      <w:pPr>
        <w:pStyle w:val="Output"/>
        <w:rPr>
          <w:color w:val="4C483D" w:themeColor="text2"/>
        </w:rPr>
      </w:pPr>
      <w:r>
        <w:rPr>
          <w:color w:val="000000"/>
        </w:rPr>
        <w:tab/>
      </w:r>
      <w:r>
        <w:rPr>
          <w:color w:val="6A3E3E"/>
        </w:rPr>
        <w:t>list</w:t>
      </w:r>
      <w:r>
        <w:rPr>
          <w:color w:val="000000"/>
        </w:rPr>
        <w:t>.stream()</w:t>
      </w:r>
    </w:p>
    <w:p w14:paraId="0615B9DA" w14:textId="1B00D609" w:rsidR="003E17BF" w:rsidRDefault="003E17BF" w:rsidP="003E17BF">
      <w:pPr>
        <w:pStyle w:val="Output"/>
        <w:rPr>
          <w:color w:val="4C483D" w:themeColor="text2"/>
        </w:rPr>
      </w:pPr>
      <w:r>
        <w:rPr>
          <w:color w:val="000000"/>
        </w:rPr>
        <w:tab/>
        <w:t xml:space="preserve">    .map(String::toUpperCase)</w:t>
      </w:r>
    </w:p>
    <w:p w14:paraId="0A878D15" w14:textId="7608650F" w:rsidR="003E17BF" w:rsidRDefault="003E17BF" w:rsidP="003E17BF">
      <w:pPr>
        <w:pStyle w:val="Output"/>
        <w:rPr>
          <w:color w:val="4C483D" w:themeColor="text2"/>
        </w:rPr>
      </w:pPr>
      <w:r>
        <w:rPr>
          <w:color w:val="000000"/>
        </w:rPr>
        <w:tab/>
        <w:t xml:space="preserve">    .sorted()</w:t>
      </w:r>
    </w:p>
    <w:p w14:paraId="0D3C2189" w14:textId="3B19D5E7" w:rsidR="003E17BF" w:rsidRDefault="003E17BF" w:rsidP="003E17BF">
      <w:pPr>
        <w:pStyle w:val="Output"/>
        <w:rPr>
          <w:color w:val="4C483D" w:themeColor="text2"/>
        </w:rPr>
      </w:pPr>
      <w:r>
        <w:rPr>
          <w:color w:val="000000"/>
        </w:rPr>
        <w:tab/>
        <w:t xml:space="preserve">    .</w:t>
      </w:r>
      <w:r>
        <w:rPr>
          <w:color w:val="000000"/>
          <w:shd w:val="clear" w:color="auto" w:fill="D4D4D4"/>
        </w:rPr>
        <w:t>forEach</w:t>
      </w:r>
      <w:r>
        <w:rPr>
          <w:color w:val="000000"/>
        </w:rPr>
        <w:t>(System.</w:t>
      </w:r>
      <w:r>
        <w:rPr>
          <w:bCs/>
          <w:i/>
          <w:iCs/>
          <w:color w:val="0000C0"/>
        </w:rPr>
        <w:t>out</w:t>
      </w:r>
      <w:r>
        <w:rPr>
          <w:color w:val="000000"/>
        </w:rPr>
        <w:t>::println);</w:t>
      </w:r>
    </w:p>
    <w:p w14:paraId="56DF30DB" w14:textId="54382C8E" w:rsidR="003E17BF" w:rsidRDefault="003E17BF" w:rsidP="003E17BF">
      <w:pPr>
        <w:pStyle w:val="Output"/>
        <w:rPr>
          <w:color w:val="4C483D" w:themeColor="text2"/>
        </w:rPr>
      </w:pPr>
      <w:r>
        <w:rPr>
          <w:color w:val="000000"/>
        </w:rPr>
        <w:tab/>
      </w:r>
    </w:p>
    <w:p w14:paraId="4B621B50" w14:textId="0A121B41" w:rsidR="003E17BF" w:rsidRDefault="003E17BF" w:rsidP="003E17BF">
      <w:pPr>
        <w:pStyle w:val="Output"/>
        <w:rPr>
          <w:color w:val="4C483D" w:themeColor="text2"/>
        </w:rPr>
      </w:pPr>
      <w:r>
        <w:rPr>
          <w:color w:val="000000"/>
        </w:rPr>
        <w:tab/>
      </w:r>
      <w:r>
        <w:rPr>
          <w:color w:val="6A3E3E"/>
        </w:rPr>
        <w:t>list</w:t>
      </w:r>
      <w:r>
        <w:rPr>
          <w:color w:val="000000"/>
        </w:rPr>
        <w:t>.stream()</w:t>
      </w:r>
    </w:p>
    <w:p w14:paraId="0DBEADD9" w14:textId="692FE20C" w:rsidR="003E17BF" w:rsidRDefault="003E17BF" w:rsidP="003E17BF">
      <w:pPr>
        <w:pStyle w:val="Output"/>
        <w:rPr>
          <w:color w:val="4C483D" w:themeColor="text2"/>
        </w:rPr>
      </w:pPr>
      <w:r>
        <w:rPr>
          <w:color w:val="000000"/>
        </w:rPr>
        <w:tab/>
        <w:t xml:space="preserve">    .map(String::toUpperCase)</w:t>
      </w:r>
    </w:p>
    <w:p w14:paraId="672012E1" w14:textId="35CA6F23" w:rsidR="003E17BF" w:rsidRDefault="003E17BF" w:rsidP="003E17BF">
      <w:pPr>
        <w:pStyle w:val="Output"/>
        <w:rPr>
          <w:color w:val="4C483D" w:themeColor="text2"/>
        </w:rPr>
      </w:pPr>
      <w:r>
        <w:rPr>
          <w:color w:val="000000"/>
        </w:rPr>
        <w:tab/>
        <w:t xml:space="preserve">    .sorted(Comparator.</w:t>
      </w:r>
      <w:r>
        <w:rPr>
          <w:i/>
          <w:iCs/>
          <w:color w:val="000000"/>
        </w:rPr>
        <w:t>reverseOrder</w:t>
      </w:r>
      <w:r>
        <w:rPr>
          <w:color w:val="000000"/>
        </w:rPr>
        <w:t>())</w:t>
      </w:r>
    </w:p>
    <w:p w14:paraId="354A6BBE" w14:textId="6A50B8B2" w:rsidR="001546AD" w:rsidRDefault="003E17BF" w:rsidP="003E17BF">
      <w:pPr>
        <w:pStyle w:val="Output"/>
        <w:rPr>
          <w:bdr w:val="none" w:sz="0" w:space="0" w:color="auto" w:frame="1"/>
          <w:lang w:eastAsia="en-US"/>
        </w:rPr>
      </w:pPr>
      <w:r>
        <w:rPr>
          <w:color w:val="000000"/>
        </w:rPr>
        <w:tab/>
        <w:t xml:space="preserve">    </w:t>
      </w:r>
      <w:r w:rsidR="00A94305">
        <w:rPr>
          <w:color w:val="000000"/>
        </w:rPr>
        <w:t>.</w:t>
      </w:r>
      <w:r>
        <w:rPr>
          <w:color w:val="000000"/>
          <w:shd w:val="clear" w:color="auto" w:fill="D4D4D4"/>
        </w:rPr>
        <w:t>forEach</w:t>
      </w:r>
      <w:r>
        <w:rPr>
          <w:color w:val="000000"/>
        </w:rPr>
        <w:t>(System.</w:t>
      </w:r>
      <w:r>
        <w:rPr>
          <w:bCs/>
          <w:i/>
          <w:iCs/>
          <w:color w:val="0000C0"/>
        </w:rPr>
        <w:t>out</w:t>
      </w:r>
      <w:r>
        <w:rPr>
          <w:color w:val="000000"/>
        </w:rPr>
        <w:t>::println);</w:t>
      </w:r>
    </w:p>
    <w:p w14:paraId="03141911" w14:textId="34C7580D" w:rsidR="001546AD" w:rsidRDefault="001546AD" w:rsidP="001546AD">
      <w:pPr>
        <w:shd w:val="clear" w:color="auto" w:fill="FFFFFF"/>
        <w:spacing w:line="240" w:lineRule="auto"/>
        <w:jc w:val="both"/>
        <w:textAlignment w:val="baseline"/>
        <w:rPr>
          <w:rFonts w:ascii="Helvetica" w:eastAsia="Times New Roman" w:hAnsi="Helvetica" w:cs="Times New Roman"/>
          <w:b/>
          <w:bCs/>
          <w:color w:val="000000"/>
          <w:sz w:val="23"/>
          <w:szCs w:val="23"/>
          <w:bdr w:val="none" w:sz="0" w:space="0" w:color="auto" w:frame="1"/>
          <w:lang w:eastAsia="en-US"/>
        </w:rPr>
      </w:pPr>
    </w:p>
    <w:p w14:paraId="5E89CAEE" w14:textId="2D932B32" w:rsidR="00F533AD" w:rsidRDefault="00F533AD" w:rsidP="003D4081">
      <w:pPr>
        <w:spacing w:line="240" w:lineRule="auto"/>
        <w:rPr>
          <w:bdr w:val="none" w:sz="0" w:space="0" w:color="auto" w:frame="1"/>
          <w:lang w:eastAsia="en-US"/>
        </w:rPr>
      </w:pPr>
      <w:r>
        <w:rPr>
          <w:bdr w:val="none" w:sz="0" w:space="0" w:color="auto" w:frame="1"/>
          <w:lang w:eastAsia="en-US"/>
        </w:rPr>
        <w:t>To Sort User Object based on Age</w:t>
      </w:r>
    </w:p>
    <w:p w14:paraId="3EF0F1FA" w14:textId="011E3C26" w:rsidR="00F533AD" w:rsidRPr="00F533AD" w:rsidRDefault="00F533AD" w:rsidP="00F533AD">
      <w:pPr>
        <w:pStyle w:val="Output"/>
        <w:rPr>
          <w:bdr w:val="none" w:sz="0" w:space="0" w:color="auto" w:frame="1"/>
          <w:lang w:eastAsia="en-US"/>
        </w:rPr>
      </w:pPr>
      <w:r w:rsidRPr="00F533AD">
        <w:rPr>
          <w:bdr w:val="none" w:sz="0" w:space="0" w:color="auto" w:frame="1"/>
          <w:lang w:eastAsia="en-US"/>
        </w:rPr>
        <w:t>List&lt;User&gt; sortedList = users.stream()</w:t>
      </w:r>
    </w:p>
    <w:p w14:paraId="3C7FD2CC" w14:textId="77777777" w:rsidR="00F533AD" w:rsidRPr="00F533AD" w:rsidRDefault="00F533AD" w:rsidP="00F533AD">
      <w:pPr>
        <w:pStyle w:val="Output"/>
        <w:rPr>
          <w:bdr w:val="none" w:sz="0" w:space="0" w:color="auto" w:frame="1"/>
          <w:lang w:eastAsia="en-US"/>
        </w:rPr>
      </w:pPr>
      <w:r w:rsidRPr="00F533AD">
        <w:rPr>
          <w:bdr w:val="none" w:sz="0" w:space="0" w:color="auto" w:frame="1"/>
          <w:lang w:eastAsia="en-US"/>
        </w:rPr>
        <w:tab/>
      </w:r>
      <w:r w:rsidRPr="00F533AD">
        <w:rPr>
          <w:bdr w:val="none" w:sz="0" w:space="0" w:color="auto" w:frame="1"/>
          <w:lang w:eastAsia="en-US"/>
        </w:rPr>
        <w:tab/>
        <w:t>.sorted(Comparator.comparingInt(User::getAge)</w:t>
      </w:r>
    </w:p>
    <w:p w14:paraId="0EC6A0D2" w14:textId="77777777" w:rsidR="00F533AD" w:rsidRPr="00F533AD" w:rsidRDefault="00F533AD" w:rsidP="00F533AD">
      <w:pPr>
        <w:pStyle w:val="Output"/>
        <w:rPr>
          <w:bdr w:val="none" w:sz="0" w:space="0" w:color="auto" w:frame="1"/>
          <w:lang w:eastAsia="en-US"/>
        </w:rPr>
      </w:pPr>
      <w:r w:rsidRPr="00F533AD">
        <w:rPr>
          <w:bdr w:val="none" w:sz="0" w:space="0" w:color="auto" w:frame="1"/>
          <w:lang w:eastAsia="en-US"/>
        </w:rPr>
        <w:tab/>
      </w:r>
      <w:r w:rsidRPr="00F533AD">
        <w:rPr>
          <w:bdr w:val="none" w:sz="0" w:space="0" w:color="auto" w:frame="1"/>
          <w:lang w:eastAsia="en-US"/>
        </w:rPr>
        <w:tab/>
        <w:t>.reversed())</w:t>
      </w:r>
    </w:p>
    <w:p w14:paraId="29EA2A80" w14:textId="567940E6" w:rsidR="00F533AD" w:rsidRPr="00F533AD" w:rsidRDefault="00F533AD" w:rsidP="00F533AD">
      <w:pPr>
        <w:pStyle w:val="Output"/>
        <w:rPr>
          <w:bdr w:val="none" w:sz="0" w:space="0" w:color="auto" w:frame="1"/>
          <w:lang w:eastAsia="en-US"/>
        </w:rPr>
      </w:pPr>
      <w:r w:rsidRPr="00F533AD">
        <w:rPr>
          <w:bdr w:val="none" w:sz="0" w:space="0" w:color="auto" w:frame="1"/>
          <w:lang w:eastAsia="en-US"/>
        </w:rPr>
        <w:tab/>
      </w:r>
      <w:r w:rsidRPr="00F533AD">
        <w:rPr>
          <w:bdr w:val="none" w:sz="0" w:space="0" w:color="auto" w:frame="1"/>
          <w:lang w:eastAsia="en-US"/>
        </w:rPr>
        <w:tab/>
        <w:t>.collect(Collectors.toList());</w:t>
      </w:r>
    </w:p>
    <w:p w14:paraId="01ECF5CF" w14:textId="1B855B0F" w:rsidR="00F533AD" w:rsidRDefault="00F533AD" w:rsidP="00F533AD">
      <w:pPr>
        <w:pStyle w:val="Output"/>
        <w:rPr>
          <w:bdr w:val="none" w:sz="0" w:space="0" w:color="auto" w:frame="1"/>
          <w:lang w:eastAsia="en-US"/>
        </w:rPr>
      </w:pPr>
      <w:r w:rsidRPr="00F533AD">
        <w:rPr>
          <w:bdr w:val="none" w:sz="0" w:space="0" w:color="auto" w:frame="1"/>
          <w:lang w:eastAsia="en-US"/>
        </w:rPr>
        <w:t xml:space="preserve">    sortedList.forEach(System.out::println);</w:t>
      </w:r>
    </w:p>
    <w:p w14:paraId="6603175A" w14:textId="7FF62104" w:rsidR="006A7FC2" w:rsidRDefault="006A7FC2" w:rsidP="00F533AD">
      <w:pPr>
        <w:pStyle w:val="Output"/>
        <w:rPr>
          <w:bdr w:val="none" w:sz="0" w:space="0" w:color="auto" w:frame="1"/>
          <w:lang w:eastAsia="en-US"/>
        </w:rPr>
      </w:pPr>
    </w:p>
    <w:p w14:paraId="51B4BFFF" w14:textId="77777777" w:rsidR="00B57BA6" w:rsidRDefault="00B57BA6" w:rsidP="00B57BA6">
      <w:pPr>
        <w:rPr>
          <w:bdr w:val="none" w:sz="0" w:space="0" w:color="auto" w:frame="1"/>
          <w:lang w:eastAsia="en-US"/>
        </w:rPr>
      </w:pPr>
    </w:p>
    <w:p w14:paraId="41513E02" w14:textId="14DF3303" w:rsidR="00B57BA6" w:rsidRDefault="00B57BA6" w:rsidP="003D4081">
      <w:pPr>
        <w:spacing w:line="240" w:lineRule="auto"/>
        <w:rPr>
          <w:bdr w:val="none" w:sz="0" w:space="0" w:color="auto" w:frame="1"/>
          <w:lang w:eastAsia="en-US"/>
        </w:rPr>
      </w:pPr>
      <w:r>
        <w:rPr>
          <w:bdr w:val="none" w:sz="0" w:space="0" w:color="auto" w:frame="1"/>
          <w:lang w:eastAsia="en-US"/>
        </w:rPr>
        <w:t>To Sort User Object based on Name</w:t>
      </w:r>
    </w:p>
    <w:p w14:paraId="5DB6BC63" w14:textId="77777777" w:rsidR="006A7FC2" w:rsidRPr="006A7FC2" w:rsidRDefault="006A7FC2" w:rsidP="006A7FC2">
      <w:pPr>
        <w:pStyle w:val="Output"/>
        <w:rPr>
          <w:bdr w:val="none" w:sz="0" w:space="0" w:color="auto" w:frame="1"/>
          <w:lang w:eastAsia="en-US"/>
        </w:rPr>
      </w:pPr>
      <w:r w:rsidRPr="006A7FC2">
        <w:rPr>
          <w:bdr w:val="none" w:sz="0" w:space="0" w:color="auto" w:frame="1"/>
          <w:lang w:eastAsia="en-US"/>
        </w:rPr>
        <w:t>List&lt;User&gt; sortedList = users.stream()</w:t>
      </w:r>
    </w:p>
    <w:p w14:paraId="4666186D" w14:textId="77777777" w:rsidR="006A7FC2" w:rsidRPr="006A7FC2" w:rsidRDefault="006A7FC2" w:rsidP="006A7FC2">
      <w:pPr>
        <w:pStyle w:val="Output"/>
        <w:rPr>
          <w:bdr w:val="none" w:sz="0" w:space="0" w:color="auto" w:frame="1"/>
          <w:lang w:eastAsia="en-US"/>
        </w:rPr>
      </w:pPr>
      <w:r w:rsidRPr="006A7FC2">
        <w:rPr>
          <w:bdr w:val="none" w:sz="0" w:space="0" w:color="auto" w:frame="1"/>
          <w:lang w:eastAsia="en-US"/>
        </w:rPr>
        <w:tab/>
      </w:r>
      <w:r w:rsidRPr="006A7FC2">
        <w:rPr>
          <w:bdr w:val="none" w:sz="0" w:space="0" w:color="auto" w:frame="1"/>
          <w:lang w:eastAsia="en-US"/>
        </w:rPr>
        <w:tab/>
        <w:t>.sorted(Comparator.comparing(User::getName))</w:t>
      </w:r>
    </w:p>
    <w:p w14:paraId="6A1A55AF" w14:textId="55C3EE1B" w:rsidR="006A7FC2" w:rsidRPr="00F533AD" w:rsidRDefault="006A7FC2" w:rsidP="006A7FC2">
      <w:pPr>
        <w:pStyle w:val="Output"/>
        <w:rPr>
          <w:bdr w:val="none" w:sz="0" w:space="0" w:color="auto" w:frame="1"/>
          <w:lang w:eastAsia="en-US"/>
        </w:rPr>
      </w:pPr>
      <w:r w:rsidRPr="006A7FC2">
        <w:rPr>
          <w:bdr w:val="none" w:sz="0" w:space="0" w:color="auto" w:frame="1"/>
          <w:lang w:eastAsia="en-US"/>
        </w:rPr>
        <w:tab/>
      </w:r>
      <w:r w:rsidRPr="006A7FC2">
        <w:rPr>
          <w:bdr w:val="none" w:sz="0" w:space="0" w:color="auto" w:frame="1"/>
          <w:lang w:eastAsia="en-US"/>
        </w:rPr>
        <w:tab/>
        <w:t>.collect(Collectors.toList());</w:t>
      </w:r>
    </w:p>
    <w:p w14:paraId="5AEF5AA4" w14:textId="77777777" w:rsidR="00F533AD" w:rsidRDefault="00F533AD" w:rsidP="001546AD">
      <w:pPr>
        <w:shd w:val="clear" w:color="auto" w:fill="FFFFFF"/>
        <w:spacing w:line="240" w:lineRule="auto"/>
        <w:jc w:val="both"/>
        <w:textAlignment w:val="baseline"/>
        <w:rPr>
          <w:rFonts w:ascii="Helvetica" w:eastAsia="Times New Roman" w:hAnsi="Helvetica" w:cs="Times New Roman"/>
          <w:b/>
          <w:bCs/>
          <w:color w:val="000000"/>
          <w:sz w:val="23"/>
          <w:szCs w:val="23"/>
          <w:bdr w:val="none" w:sz="0" w:space="0" w:color="auto" w:frame="1"/>
          <w:lang w:eastAsia="en-US"/>
        </w:rPr>
      </w:pPr>
    </w:p>
    <w:p w14:paraId="6454BDA9" w14:textId="3CF9F0F8" w:rsidR="009F4DD5" w:rsidRDefault="009F4DD5" w:rsidP="001546AD">
      <w:pPr>
        <w:shd w:val="clear" w:color="auto" w:fill="FFFFFF"/>
        <w:spacing w:line="240" w:lineRule="auto"/>
        <w:jc w:val="both"/>
        <w:textAlignment w:val="baseline"/>
        <w:rPr>
          <w:rFonts w:ascii="Helvetica" w:eastAsia="Times New Roman" w:hAnsi="Helvetica" w:cs="Times New Roman"/>
          <w:b/>
          <w:bCs/>
          <w:color w:val="000000"/>
          <w:sz w:val="23"/>
          <w:szCs w:val="23"/>
          <w:bdr w:val="none" w:sz="0" w:space="0" w:color="auto" w:frame="1"/>
          <w:lang w:eastAsia="en-US"/>
        </w:rPr>
      </w:pPr>
    </w:p>
    <w:p w14:paraId="5CBA3D56" w14:textId="4C9B8143" w:rsidR="007C79E3" w:rsidRPr="005016AB" w:rsidRDefault="007C79E3" w:rsidP="007C79E3">
      <w:pPr>
        <w:pStyle w:val="Heading4"/>
        <w:spacing w:after="0"/>
        <w:rPr>
          <w:bdr w:val="none" w:sz="0" w:space="0" w:color="auto" w:frame="1"/>
          <w:lang w:eastAsia="en-US"/>
        </w:rPr>
      </w:pPr>
      <w:r>
        <w:rPr>
          <w:bdr w:val="none" w:sz="0" w:space="0" w:color="auto" w:frame="1"/>
          <w:lang w:eastAsia="en-US"/>
        </w:rPr>
        <w:t xml:space="preserve">5. </w:t>
      </w:r>
      <w:r w:rsidRPr="005016AB">
        <w:rPr>
          <w:bdr w:val="none" w:sz="0" w:space="0" w:color="auto" w:frame="1"/>
          <w:lang w:eastAsia="en-US"/>
        </w:rPr>
        <w:t>Stream.</w:t>
      </w:r>
      <w:r>
        <w:rPr>
          <w:bdr w:val="none" w:sz="0" w:space="0" w:color="auto" w:frame="1"/>
          <w:lang w:eastAsia="en-US"/>
        </w:rPr>
        <w:t>distinct</w:t>
      </w:r>
      <w:r w:rsidRPr="005016AB">
        <w:rPr>
          <w:bdr w:val="none" w:sz="0" w:space="0" w:color="auto" w:frame="1"/>
          <w:lang w:eastAsia="en-US"/>
        </w:rPr>
        <w:t>()</w:t>
      </w:r>
    </w:p>
    <w:p w14:paraId="5B9E233A" w14:textId="018DCD62" w:rsidR="007C79E3" w:rsidRPr="007C79E3" w:rsidRDefault="007C79E3" w:rsidP="007C79E3">
      <w:pPr>
        <w:rPr>
          <w:bdr w:val="none" w:sz="0" w:space="0" w:color="auto" w:frame="1"/>
          <w:lang w:eastAsia="en-US"/>
        </w:rPr>
      </w:pPr>
      <w:r>
        <w:rPr>
          <w:bdr w:val="none" w:sz="0" w:space="0" w:color="auto" w:frame="1"/>
          <w:lang w:eastAsia="en-US"/>
        </w:rPr>
        <w:t>To Remove duplicate items from Stream.</w:t>
      </w:r>
      <w:r w:rsidR="005049A7" w:rsidRPr="005049A7">
        <w:rPr>
          <w:rFonts w:cs="Segoe UI"/>
          <w:color w:val="232629"/>
          <w:sz w:val="23"/>
          <w:szCs w:val="23"/>
          <w:shd w:val="clear" w:color="auto" w:fill="FFFFFF"/>
        </w:rPr>
        <w:t xml:space="preserve"> </w:t>
      </w:r>
      <w:hyperlink r:id="rId331" w:anchor="distinct--" w:history="1">
        <w:r w:rsidR="0021394B" w:rsidRPr="0021394B">
          <w:rPr>
            <w:rStyle w:val="Hyperlink"/>
            <w:bdr w:val="none" w:sz="0" w:space="0" w:color="auto" w:frame="1"/>
            <w:lang w:eastAsia="en-US"/>
          </w:rPr>
          <w:t>Javadocs</w:t>
        </w:r>
      </w:hyperlink>
      <w:r w:rsidR="0021394B" w:rsidRPr="0021394B">
        <w:rPr>
          <w:bdr w:val="none" w:sz="0" w:space="0" w:color="auto" w:frame="1"/>
          <w:lang w:eastAsia="en-US"/>
        </w:rPr>
        <w:t> say that distinct() - Returns a stream consisting of the distinct elements (according to Object.equals(Object)) of this stream.</w:t>
      </w:r>
      <w:r w:rsidR="0021394B">
        <w:rPr>
          <w:bdr w:val="none" w:sz="0" w:space="0" w:color="auto" w:frame="1"/>
          <w:lang w:eastAsia="en-US"/>
        </w:rPr>
        <w:t xml:space="preserve"> In case of object types we need to generate hashcode to made objects equal.</w:t>
      </w:r>
    </w:p>
    <w:p w14:paraId="59A2B066" w14:textId="74B50EED" w:rsidR="00C6190C" w:rsidRDefault="00C6190C" w:rsidP="00C6190C">
      <w:pPr>
        <w:pStyle w:val="Output"/>
        <w:rPr>
          <w:color w:val="4C483D" w:themeColor="text2"/>
        </w:rPr>
      </w:pPr>
      <w:r>
        <w:rPr>
          <w:color w:val="000000"/>
        </w:rPr>
        <w:t>System.</w:t>
      </w:r>
      <w:r>
        <w:rPr>
          <w:bCs/>
          <w:i/>
          <w:iCs/>
          <w:color w:val="0000C0"/>
        </w:rPr>
        <w:t>out</w:t>
      </w:r>
      <w:r>
        <w:rPr>
          <w:color w:val="000000"/>
        </w:rPr>
        <w:t>.println(</w:t>
      </w:r>
      <w:r>
        <w:t>"\n \n List of Strings Start with I"</w:t>
      </w:r>
      <w:r>
        <w:rPr>
          <w:color w:val="000000"/>
        </w:rPr>
        <w:t>);</w:t>
      </w:r>
    </w:p>
    <w:p w14:paraId="51561AFC" w14:textId="610A9773" w:rsidR="00C6190C" w:rsidRDefault="00C6190C" w:rsidP="00C6190C">
      <w:pPr>
        <w:pStyle w:val="Output"/>
        <w:rPr>
          <w:color w:val="4C483D" w:themeColor="text2"/>
        </w:rPr>
      </w:pPr>
      <w:r>
        <w:rPr>
          <w:color w:val="000000"/>
          <w:u w:val="single"/>
        </w:rPr>
        <w:t>List</w:t>
      </w:r>
      <w:r>
        <w:rPr>
          <w:color w:val="000000"/>
        </w:rPr>
        <w:t xml:space="preserve"> </w:t>
      </w:r>
      <w:r>
        <w:rPr>
          <w:color w:val="6A3E3E"/>
        </w:rPr>
        <w:t>tempList</w:t>
      </w:r>
      <w:r>
        <w:rPr>
          <w:color w:val="000000"/>
        </w:rPr>
        <w:t xml:space="preserve"> =</w:t>
      </w:r>
      <w:r>
        <w:rPr>
          <w:color w:val="000000"/>
        </w:rPr>
        <w:tab/>
      </w:r>
      <w:r>
        <w:rPr>
          <w:color w:val="6A3E3E"/>
        </w:rPr>
        <w:t>list</w:t>
      </w:r>
      <w:r>
        <w:rPr>
          <w:color w:val="000000"/>
        </w:rPr>
        <w:t>.stream()</w:t>
      </w:r>
    </w:p>
    <w:p w14:paraId="6F561EE5" w14:textId="6E6112A2" w:rsidR="00C6190C" w:rsidRDefault="00C6190C" w:rsidP="00C6190C">
      <w:pPr>
        <w:pStyle w:val="Output"/>
        <w:rPr>
          <w:color w:val="4C483D" w:themeColor="text2"/>
        </w:rPr>
      </w:pPr>
      <w:r>
        <w:rPr>
          <w:color w:val="000000"/>
        </w:rPr>
        <w:tab/>
        <w:t>.filter((</w:t>
      </w:r>
      <w:r>
        <w:rPr>
          <w:color w:val="6A3E3E"/>
        </w:rPr>
        <w:t>n</w:t>
      </w:r>
      <w:r>
        <w:rPr>
          <w:color w:val="000000"/>
        </w:rPr>
        <w:t xml:space="preserve">)-&gt; </w:t>
      </w:r>
      <w:r>
        <w:rPr>
          <w:color w:val="6A3E3E"/>
        </w:rPr>
        <w:t>n</w:t>
      </w:r>
      <w:r>
        <w:rPr>
          <w:color w:val="000000"/>
        </w:rPr>
        <w:t>.startsWith(</w:t>
      </w:r>
      <w:r>
        <w:t>"I"</w:t>
      </w:r>
      <w:r>
        <w:rPr>
          <w:color w:val="000000"/>
        </w:rPr>
        <w:t>))</w:t>
      </w:r>
    </w:p>
    <w:p w14:paraId="55EC1FDD" w14:textId="1D14B45C" w:rsidR="00C6190C" w:rsidRDefault="00C6190C" w:rsidP="00C6190C">
      <w:pPr>
        <w:pStyle w:val="Output"/>
        <w:rPr>
          <w:color w:val="4C483D" w:themeColor="text2"/>
        </w:rPr>
      </w:pPr>
      <w:r>
        <w:rPr>
          <w:color w:val="000000"/>
        </w:rPr>
        <w:tab/>
        <w:t>.distinct()</w:t>
      </w:r>
    </w:p>
    <w:p w14:paraId="5E8F580C" w14:textId="3E57E94A" w:rsidR="00C6190C" w:rsidRDefault="00C6190C" w:rsidP="00C6190C">
      <w:pPr>
        <w:pStyle w:val="Output"/>
        <w:rPr>
          <w:color w:val="4C483D" w:themeColor="text2"/>
        </w:rPr>
      </w:pPr>
      <w:r>
        <w:rPr>
          <w:color w:val="000000"/>
        </w:rPr>
        <w:tab/>
        <w:t>.collect(Collectors.</w:t>
      </w:r>
      <w:r>
        <w:rPr>
          <w:i/>
          <w:iCs/>
          <w:color w:val="000000"/>
        </w:rPr>
        <w:t>toList</w:t>
      </w:r>
      <w:r>
        <w:rPr>
          <w:color w:val="000000"/>
        </w:rPr>
        <w:t>());</w:t>
      </w:r>
    </w:p>
    <w:p w14:paraId="797F7B6B" w14:textId="4D9D9ABE" w:rsidR="006A7FC0" w:rsidRDefault="00C6190C" w:rsidP="00C6190C">
      <w:pPr>
        <w:pStyle w:val="Output"/>
        <w:rPr>
          <w:rFonts w:ascii="Helvetica" w:eastAsia="Times New Roman" w:hAnsi="Helvetica" w:cs="Times New Roman"/>
          <w:bCs/>
          <w:color w:val="000000"/>
          <w:sz w:val="23"/>
          <w:szCs w:val="23"/>
          <w:bdr w:val="none" w:sz="0" w:space="0" w:color="auto" w:frame="1"/>
          <w:lang w:eastAsia="en-US"/>
        </w:rPr>
      </w:pPr>
      <w:r>
        <w:rPr>
          <w:color w:val="000000"/>
        </w:rPr>
        <w:t>System.</w:t>
      </w:r>
      <w:r>
        <w:rPr>
          <w:bCs/>
          <w:i/>
          <w:iCs/>
          <w:color w:val="0000C0"/>
        </w:rPr>
        <w:t>out</w:t>
      </w:r>
      <w:r>
        <w:rPr>
          <w:color w:val="000000"/>
        </w:rPr>
        <w:t>.println(</w:t>
      </w:r>
      <w:r>
        <w:rPr>
          <w:color w:val="6A3E3E"/>
        </w:rPr>
        <w:t>tempList</w:t>
      </w:r>
      <w:r>
        <w:rPr>
          <w:color w:val="000000"/>
        </w:rPr>
        <w:t>);</w:t>
      </w:r>
    </w:p>
    <w:p w14:paraId="0AB62FCA" w14:textId="6930269F" w:rsidR="006A7FC0" w:rsidRDefault="006A7FC0" w:rsidP="001546AD">
      <w:pPr>
        <w:shd w:val="clear" w:color="auto" w:fill="FFFFFF"/>
        <w:spacing w:line="240" w:lineRule="auto"/>
        <w:jc w:val="both"/>
        <w:textAlignment w:val="baseline"/>
        <w:rPr>
          <w:rFonts w:ascii="Helvetica" w:eastAsia="Times New Roman" w:hAnsi="Helvetica" w:cs="Times New Roman"/>
          <w:b/>
          <w:bCs/>
          <w:color w:val="000000"/>
          <w:sz w:val="23"/>
          <w:szCs w:val="23"/>
          <w:bdr w:val="none" w:sz="0" w:space="0" w:color="auto" w:frame="1"/>
          <w:lang w:eastAsia="en-US"/>
        </w:rPr>
      </w:pPr>
    </w:p>
    <w:p w14:paraId="77468198" w14:textId="66E68A45" w:rsidR="0021394B" w:rsidRDefault="0021394B" w:rsidP="001546AD">
      <w:pPr>
        <w:shd w:val="clear" w:color="auto" w:fill="FFFFFF"/>
        <w:spacing w:line="240" w:lineRule="auto"/>
        <w:jc w:val="both"/>
        <w:textAlignment w:val="baseline"/>
        <w:rPr>
          <w:rFonts w:ascii="Helvetica" w:eastAsia="Times New Roman" w:hAnsi="Helvetica" w:cs="Times New Roman"/>
          <w:b/>
          <w:bCs/>
          <w:color w:val="000000"/>
          <w:sz w:val="23"/>
          <w:szCs w:val="23"/>
          <w:bdr w:val="none" w:sz="0" w:space="0" w:color="auto" w:frame="1"/>
          <w:lang w:eastAsia="en-US"/>
        </w:rPr>
      </w:pPr>
    </w:p>
    <w:p w14:paraId="35536231" w14:textId="77777777" w:rsidR="0021394B" w:rsidRDefault="0021394B" w:rsidP="001546AD">
      <w:pPr>
        <w:shd w:val="clear" w:color="auto" w:fill="FFFFFF"/>
        <w:spacing w:line="240" w:lineRule="auto"/>
        <w:jc w:val="both"/>
        <w:textAlignment w:val="baseline"/>
        <w:rPr>
          <w:rFonts w:ascii="Helvetica" w:eastAsia="Times New Roman" w:hAnsi="Helvetica" w:cs="Times New Roman"/>
          <w:b/>
          <w:bCs/>
          <w:color w:val="000000"/>
          <w:sz w:val="23"/>
          <w:szCs w:val="23"/>
          <w:bdr w:val="none" w:sz="0" w:space="0" w:color="auto" w:frame="1"/>
          <w:lang w:eastAsia="en-US"/>
        </w:rPr>
      </w:pPr>
    </w:p>
    <w:p w14:paraId="351247C4" w14:textId="77777777" w:rsidR="001546AD" w:rsidRPr="008E6A4C" w:rsidRDefault="001546AD" w:rsidP="0039546B">
      <w:pPr>
        <w:rPr>
          <w:b/>
          <w:sz w:val="24"/>
          <w:szCs w:val="24"/>
          <w:u w:val="single"/>
          <w:lang w:eastAsia="en-US"/>
        </w:rPr>
      </w:pPr>
      <w:r w:rsidRPr="008E6A4C">
        <w:rPr>
          <w:b/>
          <w:u w:val="single"/>
          <w:bdr w:val="none" w:sz="0" w:space="0" w:color="auto" w:frame="1"/>
          <w:lang w:eastAsia="en-US"/>
        </w:rPr>
        <w:t>Terminal Operations:</w:t>
      </w:r>
    </w:p>
    <w:p w14:paraId="5768FEFB" w14:textId="77777777" w:rsidR="006A7FC0" w:rsidRPr="0039546B" w:rsidRDefault="006A7FC0" w:rsidP="006A7FC0">
      <w:pPr>
        <w:rPr>
          <w:rStyle w:val="OutputChar"/>
        </w:rPr>
      </w:pPr>
      <w:r w:rsidRPr="006A7FC0">
        <w:rPr>
          <w:b/>
        </w:rPr>
        <w:t>forEach</w:t>
      </w:r>
      <w:r w:rsidRPr="008E6A4C">
        <w:t>: The forEach method is used to iterate through every element of the stream.</w:t>
      </w:r>
      <w:r w:rsidRPr="008E6A4C">
        <w:br/>
      </w:r>
      <w:r w:rsidRPr="0039546B">
        <w:rPr>
          <w:rStyle w:val="OutputChar"/>
        </w:rPr>
        <w:t>List number = Arrays.asList(2,3,4,5);</w:t>
      </w:r>
      <w:r w:rsidRPr="0039546B">
        <w:rPr>
          <w:rStyle w:val="OutputChar"/>
        </w:rPr>
        <w:br/>
        <w:t>number.stream().map(x-&gt;x*x).forEach(y-&gt;System.out.println(y));</w:t>
      </w:r>
    </w:p>
    <w:p w14:paraId="004858B5" w14:textId="77777777" w:rsidR="009F4DD5" w:rsidRPr="006A7FC0" w:rsidRDefault="009F4DD5" w:rsidP="006A7FC0">
      <w:pPr>
        <w:rPr>
          <w:rStyle w:val="OutputChar"/>
          <w:rFonts w:ascii="Rockwell" w:hAnsi="Rockwell" w:cstheme="minorBidi"/>
          <w:b w:val="0"/>
          <w:color w:val="000000" w:themeColor="text1"/>
          <w:sz w:val="20"/>
          <w:shd w:val="clear" w:color="auto" w:fill="auto"/>
          <w:lang w:eastAsia="en-US"/>
        </w:rPr>
      </w:pPr>
    </w:p>
    <w:p w14:paraId="5E0240CD" w14:textId="07F5559D" w:rsidR="001546AD" w:rsidRDefault="001546AD" w:rsidP="00346523">
      <w:pPr>
        <w:rPr>
          <w:lang w:eastAsia="en-US"/>
        </w:rPr>
      </w:pPr>
    </w:p>
    <w:p w14:paraId="1C9353EB" w14:textId="194F3055" w:rsidR="005B2C13" w:rsidRPr="005B2C13" w:rsidRDefault="00CE02C3" w:rsidP="00BB5354">
      <w:pPr>
        <w:pStyle w:val="Heading4"/>
        <w:spacing w:after="0"/>
        <w:rPr>
          <w:lang w:eastAsia="en-US"/>
        </w:rPr>
      </w:pPr>
      <w:r>
        <w:rPr>
          <w:lang w:eastAsia="en-US"/>
        </w:rPr>
        <w:t>5</w:t>
      </w:r>
      <w:r w:rsidR="00573E9E">
        <w:rPr>
          <w:lang w:eastAsia="en-US"/>
        </w:rPr>
        <w:t xml:space="preserve">. </w:t>
      </w:r>
      <w:r w:rsidR="005B2C13" w:rsidRPr="005B2C13">
        <w:rPr>
          <w:lang w:eastAsia="en-US"/>
        </w:rPr>
        <w:t>Stream.collect()</w:t>
      </w:r>
      <w:r w:rsidR="00A259E7">
        <w:rPr>
          <w:lang w:eastAsia="en-US"/>
        </w:rPr>
        <w:tab/>
      </w:r>
      <w:r w:rsidR="00A259E7">
        <w:rPr>
          <w:lang w:eastAsia="en-US"/>
        </w:rPr>
        <w:tab/>
        <w:t>:: Collection</w:t>
      </w:r>
    </w:p>
    <w:p w14:paraId="5B07136B" w14:textId="77777777" w:rsidR="005B2C13" w:rsidRPr="005B2C13" w:rsidRDefault="005B2C13" w:rsidP="005B2C13">
      <w:pPr>
        <w:rPr>
          <w:lang w:eastAsia="en-US"/>
        </w:rPr>
      </w:pPr>
      <w:r w:rsidRPr="005B2C13">
        <w:rPr>
          <w:lang w:eastAsia="en-US"/>
        </w:rPr>
        <w:t>The </w:t>
      </w:r>
      <w:r w:rsidRPr="005B2C13">
        <w:rPr>
          <w:rStyle w:val="0SyntxBlueChar"/>
          <w:lang w:eastAsia="en-US"/>
        </w:rPr>
        <w:t>collect()</w:t>
      </w:r>
      <w:r w:rsidRPr="005B2C13">
        <w:rPr>
          <w:lang w:eastAsia="en-US"/>
        </w:rPr>
        <w:t xml:space="preserve"> method is used to receive elements from a steam and store them in a </w:t>
      </w:r>
      <w:r w:rsidRPr="005B2C13">
        <w:rPr>
          <w:b/>
          <w:bCs/>
          <w:lang w:eastAsia="en-US"/>
        </w:rPr>
        <w:t>collection</w:t>
      </w:r>
      <w:r w:rsidRPr="005B2C13">
        <w:rPr>
          <w:lang w:eastAsia="en-US"/>
        </w:rPr>
        <w:t>.</w:t>
      </w:r>
    </w:p>
    <w:tbl>
      <w:tblPr>
        <w:tblStyle w:val="TableGrid"/>
        <w:tblW w:w="0" w:type="auto"/>
        <w:tblLook w:val="04A0" w:firstRow="1" w:lastRow="0" w:firstColumn="1" w:lastColumn="0" w:noHBand="0" w:noVBand="1"/>
      </w:tblPr>
      <w:tblGrid>
        <w:gridCol w:w="3051"/>
        <w:gridCol w:w="3114"/>
        <w:gridCol w:w="3185"/>
      </w:tblGrid>
      <w:tr w:rsidR="00573E9E" w:rsidRPr="00B4228E" w14:paraId="6BB43D6C" w14:textId="77777777" w:rsidTr="00D479E6">
        <w:tc>
          <w:tcPr>
            <w:tcW w:w="3116" w:type="dxa"/>
          </w:tcPr>
          <w:p w14:paraId="58CDDCAE" w14:textId="77777777" w:rsidR="00573E9E" w:rsidRPr="00B4228E" w:rsidRDefault="00573E9E" w:rsidP="00D479E6">
            <w:pPr>
              <w:rPr>
                <w:sz w:val="18"/>
                <w:szCs w:val="18"/>
              </w:rPr>
            </w:pPr>
            <w:r w:rsidRPr="00B4228E">
              <w:rPr>
                <w:sz w:val="18"/>
                <w:szCs w:val="18"/>
              </w:rPr>
              <w:t>To Collections</w:t>
            </w:r>
          </w:p>
        </w:tc>
        <w:tc>
          <w:tcPr>
            <w:tcW w:w="3117" w:type="dxa"/>
          </w:tcPr>
          <w:p w14:paraId="6C97E124" w14:textId="77777777" w:rsidR="00573E9E" w:rsidRPr="00B4228E" w:rsidRDefault="00573E9E" w:rsidP="00D479E6">
            <w:pPr>
              <w:rPr>
                <w:sz w:val="18"/>
                <w:szCs w:val="18"/>
              </w:rPr>
            </w:pPr>
            <w:r w:rsidRPr="00B4228E">
              <w:rPr>
                <w:sz w:val="18"/>
                <w:szCs w:val="18"/>
              </w:rPr>
              <w:t>Math Operations</w:t>
            </w:r>
          </w:p>
        </w:tc>
        <w:tc>
          <w:tcPr>
            <w:tcW w:w="3117" w:type="dxa"/>
          </w:tcPr>
          <w:p w14:paraId="19A50B6E" w14:textId="77777777" w:rsidR="00573E9E" w:rsidRPr="00B4228E" w:rsidRDefault="00573E9E" w:rsidP="00D479E6">
            <w:pPr>
              <w:rPr>
                <w:sz w:val="18"/>
                <w:szCs w:val="18"/>
              </w:rPr>
            </w:pPr>
            <w:r w:rsidRPr="00B4228E">
              <w:rPr>
                <w:sz w:val="18"/>
                <w:szCs w:val="18"/>
              </w:rPr>
              <w:t>Map Grouping</w:t>
            </w:r>
          </w:p>
        </w:tc>
      </w:tr>
      <w:tr w:rsidR="00573E9E" w:rsidRPr="00B4228E" w14:paraId="64771684" w14:textId="77777777" w:rsidTr="00D479E6">
        <w:tc>
          <w:tcPr>
            <w:tcW w:w="3116" w:type="dxa"/>
          </w:tcPr>
          <w:p w14:paraId="7CA5367E" w14:textId="77777777" w:rsidR="00573E9E" w:rsidRPr="00B4228E" w:rsidRDefault="00573E9E" w:rsidP="00D479E6">
            <w:pPr>
              <w:rPr>
                <w:rFonts w:ascii="Consolas" w:hAnsi="Consolas"/>
                <w:sz w:val="18"/>
                <w:szCs w:val="18"/>
              </w:rPr>
            </w:pPr>
            <w:r w:rsidRPr="00B4228E">
              <w:rPr>
                <w:rFonts w:ascii="Consolas" w:hAnsi="Consolas"/>
                <w:sz w:val="18"/>
                <w:szCs w:val="18"/>
              </w:rPr>
              <w:t>toCollection(Supplier)</w:t>
            </w:r>
          </w:p>
          <w:p w14:paraId="69286D17" w14:textId="77777777" w:rsidR="00573E9E" w:rsidRPr="00B4228E" w:rsidRDefault="00573E9E" w:rsidP="00D479E6">
            <w:pPr>
              <w:rPr>
                <w:rFonts w:ascii="Consolas" w:hAnsi="Consolas"/>
                <w:sz w:val="18"/>
                <w:szCs w:val="18"/>
              </w:rPr>
            </w:pPr>
            <w:r w:rsidRPr="00B4228E">
              <w:rPr>
                <w:rFonts w:ascii="Consolas" w:hAnsi="Consolas"/>
                <w:sz w:val="18"/>
                <w:szCs w:val="18"/>
              </w:rPr>
              <w:t>toList()</w:t>
            </w:r>
          </w:p>
          <w:p w14:paraId="4EEE0C28" w14:textId="77777777" w:rsidR="00573E9E" w:rsidRPr="00B4228E" w:rsidRDefault="00573E9E" w:rsidP="00D479E6">
            <w:pPr>
              <w:rPr>
                <w:rFonts w:ascii="Consolas" w:hAnsi="Consolas"/>
                <w:sz w:val="18"/>
                <w:szCs w:val="18"/>
              </w:rPr>
            </w:pPr>
            <w:r w:rsidRPr="00B4228E">
              <w:rPr>
                <w:rFonts w:ascii="Consolas" w:hAnsi="Consolas"/>
                <w:sz w:val="18"/>
                <w:szCs w:val="18"/>
              </w:rPr>
              <w:t>toSet()</w:t>
            </w:r>
          </w:p>
          <w:p w14:paraId="1D553D97" w14:textId="77777777" w:rsidR="00573E9E" w:rsidRDefault="00573E9E" w:rsidP="00D479E6">
            <w:pPr>
              <w:rPr>
                <w:rFonts w:ascii="Consolas" w:hAnsi="Consolas"/>
                <w:sz w:val="18"/>
                <w:szCs w:val="18"/>
              </w:rPr>
            </w:pPr>
            <w:r w:rsidRPr="00B4228E">
              <w:rPr>
                <w:rFonts w:ascii="Consolas" w:hAnsi="Consolas"/>
                <w:sz w:val="18"/>
                <w:szCs w:val="18"/>
              </w:rPr>
              <w:lastRenderedPageBreak/>
              <w:t>toMap(Function, Function)</w:t>
            </w:r>
          </w:p>
          <w:p w14:paraId="6A288246" w14:textId="77777777" w:rsidR="00573E9E" w:rsidRDefault="00573E9E" w:rsidP="00D479E6">
            <w:pPr>
              <w:rPr>
                <w:rFonts w:ascii="Consolas" w:hAnsi="Consolas"/>
                <w:sz w:val="18"/>
                <w:szCs w:val="18"/>
              </w:rPr>
            </w:pPr>
          </w:p>
          <w:p w14:paraId="2F1AAF04" w14:textId="77777777" w:rsidR="00573E9E" w:rsidRPr="00B4228E" w:rsidRDefault="00573E9E" w:rsidP="00D479E6">
            <w:pPr>
              <w:rPr>
                <w:rFonts w:ascii="Consolas" w:hAnsi="Consolas"/>
                <w:sz w:val="18"/>
                <w:szCs w:val="18"/>
              </w:rPr>
            </w:pPr>
            <w:r w:rsidRPr="00B4228E">
              <w:rPr>
                <w:rFonts w:ascii="Consolas" w:hAnsi="Consolas"/>
                <w:sz w:val="18"/>
                <w:szCs w:val="18"/>
              </w:rPr>
              <w:t>joining()</w:t>
            </w:r>
          </w:p>
          <w:p w14:paraId="2DB90266" w14:textId="77777777" w:rsidR="00573E9E" w:rsidRDefault="00573E9E" w:rsidP="00D479E6">
            <w:pPr>
              <w:rPr>
                <w:rFonts w:ascii="Consolas" w:hAnsi="Consolas"/>
                <w:sz w:val="18"/>
                <w:szCs w:val="18"/>
              </w:rPr>
            </w:pPr>
            <w:r w:rsidRPr="00B4228E">
              <w:rPr>
                <w:rFonts w:ascii="Consolas" w:hAnsi="Consolas"/>
                <w:sz w:val="18"/>
                <w:szCs w:val="18"/>
              </w:rPr>
              <w:t>mapping(Function, Collector)</w:t>
            </w:r>
          </w:p>
          <w:p w14:paraId="2D9DC3A5" w14:textId="77777777" w:rsidR="00573E9E" w:rsidRPr="00B4228E" w:rsidRDefault="00573E9E" w:rsidP="00D479E6">
            <w:pPr>
              <w:rPr>
                <w:rFonts w:ascii="Consolas" w:hAnsi="Consolas"/>
                <w:sz w:val="18"/>
                <w:szCs w:val="18"/>
              </w:rPr>
            </w:pPr>
            <w:r w:rsidRPr="00B4228E">
              <w:rPr>
                <w:rFonts w:ascii="Consolas" w:hAnsi="Consolas"/>
                <w:sz w:val="18"/>
                <w:szCs w:val="18"/>
              </w:rPr>
              <w:t>filtering(Pred</w:t>
            </w:r>
            <w:r>
              <w:rPr>
                <w:rFonts w:ascii="Consolas" w:hAnsi="Consolas"/>
                <w:sz w:val="18"/>
                <w:szCs w:val="18"/>
              </w:rPr>
              <w:t>c</w:t>
            </w:r>
            <w:r w:rsidRPr="00B4228E">
              <w:rPr>
                <w:rFonts w:ascii="Consolas" w:hAnsi="Consolas"/>
                <w:sz w:val="18"/>
                <w:szCs w:val="18"/>
              </w:rPr>
              <w:t>t, Collector)</w:t>
            </w:r>
          </w:p>
        </w:tc>
        <w:tc>
          <w:tcPr>
            <w:tcW w:w="3117" w:type="dxa"/>
          </w:tcPr>
          <w:p w14:paraId="18675A73" w14:textId="77777777" w:rsidR="00573E9E" w:rsidRPr="00B4228E" w:rsidRDefault="00573E9E" w:rsidP="00D479E6">
            <w:pPr>
              <w:rPr>
                <w:rFonts w:ascii="Consolas" w:hAnsi="Consolas"/>
                <w:sz w:val="18"/>
                <w:szCs w:val="18"/>
              </w:rPr>
            </w:pPr>
            <w:r w:rsidRPr="00B4228E">
              <w:rPr>
                <w:rFonts w:ascii="Consolas" w:hAnsi="Consolas"/>
                <w:sz w:val="18"/>
                <w:szCs w:val="18"/>
              </w:rPr>
              <w:lastRenderedPageBreak/>
              <w:t>counting()</w:t>
            </w:r>
          </w:p>
          <w:p w14:paraId="5005A885" w14:textId="77777777" w:rsidR="00573E9E" w:rsidRPr="00B4228E" w:rsidRDefault="00573E9E" w:rsidP="00D479E6">
            <w:pPr>
              <w:rPr>
                <w:rFonts w:ascii="Consolas" w:hAnsi="Consolas"/>
                <w:sz w:val="18"/>
                <w:szCs w:val="18"/>
              </w:rPr>
            </w:pPr>
            <w:r w:rsidRPr="00B4228E">
              <w:rPr>
                <w:rFonts w:ascii="Consolas" w:hAnsi="Consolas"/>
                <w:sz w:val="18"/>
                <w:szCs w:val="18"/>
              </w:rPr>
              <w:t>minBy(Comparator)</w:t>
            </w:r>
          </w:p>
          <w:p w14:paraId="041EDFBF" w14:textId="77777777" w:rsidR="00573E9E" w:rsidRPr="00B4228E" w:rsidRDefault="00573E9E" w:rsidP="00D479E6">
            <w:pPr>
              <w:rPr>
                <w:rFonts w:ascii="Consolas" w:hAnsi="Consolas"/>
                <w:sz w:val="18"/>
                <w:szCs w:val="18"/>
              </w:rPr>
            </w:pPr>
            <w:r w:rsidRPr="00B4228E">
              <w:rPr>
                <w:rFonts w:ascii="Consolas" w:hAnsi="Consolas"/>
                <w:sz w:val="18"/>
                <w:szCs w:val="18"/>
              </w:rPr>
              <w:t>maxBy(Comparator)</w:t>
            </w:r>
          </w:p>
          <w:p w14:paraId="2F7A454E" w14:textId="77777777" w:rsidR="00573E9E" w:rsidRPr="00B4228E" w:rsidRDefault="00573E9E" w:rsidP="00D479E6">
            <w:pPr>
              <w:rPr>
                <w:rFonts w:ascii="Consolas" w:hAnsi="Consolas"/>
                <w:sz w:val="18"/>
                <w:szCs w:val="18"/>
              </w:rPr>
            </w:pPr>
            <w:r w:rsidRPr="00B4228E">
              <w:rPr>
                <w:rFonts w:ascii="Consolas" w:hAnsi="Consolas"/>
                <w:sz w:val="18"/>
                <w:szCs w:val="18"/>
              </w:rPr>
              <w:lastRenderedPageBreak/>
              <w:t xml:space="preserve">summingInt(ToIntFunction), </w:t>
            </w:r>
          </w:p>
          <w:p w14:paraId="00C18D8B" w14:textId="77777777" w:rsidR="00573E9E" w:rsidRPr="00B4228E" w:rsidRDefault="00573E9E" w:rsidP="00D479E6">
            <w:pPr>
              <w:rPr>
                <w:rFonts w:ascii="Consolas" w:hAnsi="Consolas"/>
                <w:sz w:val="18"/>
                <w:szCs w:val="18"/>
              </w:rPr>
            </w:pPr>
            <w:r w:rsidRPr="00B4228E">
              <w:rPr>
                <w:rFonts w:ascii="Consolas" w:hAnsi="Consolas"/>
                <w:sz w:val="18"/>
                <w:szCs w:val="18"/>
              </w:rPr>
              <w:t xml:space="preserve">summingLong(ToLongFunction), </w:t>
            </w:r>
          </w:p>
          <w:p w14:paraId="1C5FB68F" w14:textId="77777777" w:rsidR="00573E9E" w:rsidRPr="00B4228E" w:rsidRDefault="00573E9E" w:rsidP="00D479E6">
            <w:pPr>
              <w:rPr>
                <w:rFonts w:ascii="Consolas" w:hAnsi="Consolas"/>
                <w:sz w:val="18"/>
                <w:szCs w:val="18"/>
              </w:rPr>
            </w:pPr>
          </w:p>
          <w:p w14:paraId="1EEB541C" w14:textId="77777777" w:rsidR="00573E9E" w:rsidRPr="00B4228E" w:rsidRDefault="00573E9E" w:rsidP="00D479E6">
            <w:pPr>
              <w:rPr>
                <w:rFonts w:ascii="Consolas" w:hAnsi="Consolas"/>
                <w:sz w:val="18"/>
                <w:szCs w:val="18"/>
              </w:rPr>
            </w:pPr>
            <w:r w:rsidRPr="00B4228E">
              <w:rPr>
                <w:rFonts w:ascii="Consolas" w:hAnsi="Consolas"/>
                <w:sz w:val="18"/>
                <w:szCs w:val="18"/>
              </w:rPr>
              <w:t xml:space="preserve">averagingInt(ToIntFunction), </w:t>
            </w:r>
          </w:p>
          <w:p w14:paraId="45067214" w14:textId="77777777" w:rsidR="00573E9E" w:rsidRPr="00B4228E" w:rsidRDefault="00573E9E" w:rsidP="00D479E6">
            <w:pPr>
              <w:rPr>
                <w:rFonts w:ascii="Consolas" w:hAnsi="Consolas"/>
                <w:sz w:val="18"/>
                <w:szCs w:val="18"/>
              </w:rPr>
            </w:pPr>
            <w:r w:rsidRPr="00B4228E">
              <w:rPr>
                <w:rFonts w:ascii="Consolas" w:hAnsi="Consolas"/>
                <w:sz w:val="18"/>
                <w:szCs w:val="18"/>
              </w:rPr>
              <w:t>averagingLong(ToLongFunction)</w:t>
            </w:r>
          </w:p>
        </w:tc>
        <w:tc>
          <w:tcPr>
            <w:tcW w:w="3117" w:type="dxa"/>
          </w:tcPr>
          <w:p w14:paraId="2353386E" w14:textId="77777777" w:rsidR="00573E9E" w:rsidRPr="00B4228E" w:rsidRDefault="00573E9E" w:rsidP="00D479E6">
            <w:pPr>
              <w:rPr>
                <w:rFonts w:ascii="Consolas" w:hAnsi="Consolas"/>
                <w:sz w:val="18"/>
                <w:szCs w:val="18"/>
              </w:rPr>
            </w:pPr>
            <w:r w:rsidRPr="00B4228E">
              <w:rPr>
                <w:rFonts w:ascii="Consolas" w:hAnsi="Consolas"/>
                <w:sz w:val="18"/>
                <w:szCs w:val="18"/>
              </w:rPr>
              <w:lastRenderedPageBreak/>
              <w:t>groupingBy(Function)</w:t>
            </w:r>
          </w:p>
          <w:p w14:paraId="4AA896F2" w14:textId="77777777" w:rsidR="00573E9E" w:rsidRDefault="00573E9E" w:rsidP="00D479E6">
            <w:pPr>
              <w:rPr>
                <w:rFonts w:ascii="Consolas" w:hAnsi="Consolas"/>
                <w:sz w:val="18"/>
                <w:szCs w:val="18"/>
              </w:rPr>
            </w:pPr>
            <w:r w:rsidRPr="00B4228E">
              <w:rPr>
                <w:rFonts w:ascii="Consolas" w:hAnsi="Consolas"/>
                <w:sz w:val="18"/>
                <w:szCs w:val="18"/>
              </w:rPr>
              <w:t>groupingByConcurrent(Function)</w:t>
            </w:r>
          </w:p>
          <w:p w14:paraId="40B3AA97" w14:textId="77777777" w:rsidR="00573E9E" w:rsidRPr="00B4228E" w:rsidRDefault="00573E9E" w:rsidP="00D479E6">
            <w:pPr>
              <w:rPr>
                <w:rFonts w:ascii="Consolas" w:hAnsi="Consolas"/>
                <w:sz w:val="18"/>
                <w:szCs w:val="18"/>
              </w:rPr>
            </w:pPr>
          </w:p>
          <w:p w14:paraId="47A4332E" w14:textId="77777777" w:rsidR="00573E9E" w:rsidRPr="00B4228E" w:rsidRDefault="00573E9E" w:rsidP="00D479E6">
            <w:pPr>
              <w:rPr>
                <w:rFonts w:ascii="Consolas" w:hAnsi="Consolas"/>
                <w:sz w:val="18"/>
                <w:szCs w:val="18"/>
              </w:rPr>
            </w:pPr>
            <w:r w:rsidRPr="00B4228E">
              <w:rPr>
                <w:rFonts w:ascii="Consolas" w:hAnsi="Consolas"/>
                <w:sz w:val="18"/>
                <w:szCs w:val="18"/>
              </w:rPr>
              <w:lastRenderedPageBreak/>
              <w:t>partitioningBy(Predicate)</w:t>
            </w:r>
          </w:p>
          <w:p w14:paraId="014C3AC4" w14:textId="77777777" w:rsidR="00573E9E" w:rsidRPr="00B4228E" w:rsidRDefault="00573E9E" w:rsidP="00D479E6">
            <w:pPr>
              <w:rPr>
                <w:rFonts w:ascii="Consolas" w:hAnsi="Consolas"/>
                <w:sz w:val="18"/>
                <w:szCs w:val="18"/>
              </w:rPr>
            </w:pPr>
            <w:r w:rsidRPr="00B4228E">
              <w:rPr>
                <w:rFonts w:ascii="Consolas" w:hAnsi="Consolas"/>
                <w:sz w:val="18"/>
                <w:szCs w:val="18"/>
              </w:rPr>
              <w:t>reducing(BinaryOperator)</w:t>
            </w:r>
          </w:p>
        </w:tc>
      </w:tr>
    </w:tbl>
    <w:p w14:paraId="69E22B65" w14:textId="24A7A6D9" w:rsidR="005B2C13" w:rsidRDefault="005B2C13" w:rsidP="00346523">
      <w:pPr>
        <w:rPr>
          <w:lang w:eastAsia="en-US"/>
        </w:rPr>
      </w:pPr>
    </w:p>
    <w:p w14:paraId="2BFA9CFD" w14:textId="7DBF3178" w:rsidR="00746061" w:rsidRDefault="00746061" w:rsidP="00746061">
      <w:pPr>
        <w:pStyle w:val="Output"/>
        <w:rPr>
          <w:color w:val="4C483D" w:themeColor="text2"/>
        </w:rPr>
      </w:pPr>
      <w:r>
        <w:rPr>
          <w:color w:val="000000"/>
        </w:rPr>
        <w:t>System.</w:t>
      </w:r>
      <w:r>
        <w:rPr>
          <w:bCs/>
          <w:i/>
          <w:iCs/>
          <w:color w:val="0000C0"/>
        </w:rPr>
        <w:t>out</w:t>
      </w:r>
      <w:r>
        <w:rPr>
          <w:color w:val="000000"/>
        </w:rPr>
        <w:t>.println(</w:t>
      </w:r>
      <w:r>
        <w:t>"\n \n List of Strings Start with I"</w:t>
      </w:r>
      <w:r>
        <w:rPr>
          <w:color w:val="000000"/>
        </w:rPr>
        <w:t>);</w:t>
      </w:r>
    </w:p>
    <w:p w14:paraId="4865712C" w14:textId="2AD9B46B" w:rsidR="00746061" w:rsidRDefault="00746061" w:rsidP="00746061">
      <w:pPr>
        <w:pStyle w:val="Output"/>
        <w:rPr>
          <w:color w:val="4C483D" w:themeColor="text2"/>
        </w:rPr>
      </w:pPr>
      <w:r>
        <w:rPr>
          <w:color w:val="000000"/>
          <w:u w:val="single"/>
        </w:rPr>
        <w:t>List</w:t>
      </w:r>
      <w:r>
        <w:rPr>
          <w:color w:val="000000"/>
        </w:rPr>
        <w:t xml:space="preserve"> </w:t>
      </w:r>
      <w:r>
        <w:rPr>
          <w:color w:val="6A3E3E"/>
        </w:rPr>
        <w:t>tempList</w:t>
      </w:r>
      <w:r>
        <w:rPr>
          <w:color w:val="000000"/>
        </w:rPr>
        <w:t xml:space="preserve"> =</w:t>
      </w:r>
      <w:r>
        <w:rPr>
          <w:color w:val="000000"/>
        </w:rPr>
        <w:tab/>
      </w:r>
      <w:r>
        <w:rPr>
          <w:color w:val="6A3E3E"/>
        </w:rPr>
        <w:t>list</w:t>
      </w:r>
      <w:r>
        <w:rPr>
          <w:color w:val="000000"/>
        </w:rPr>
        <w:t>.stream()</w:t>
      </w:r>
    </w:p>
    <w:p w14:paraId="76B387F6" w14:textId="4A229EE7" w:rsidR="00746061" w:rsidRDefault="00746061" w:rsidP="00746061">
      <w:pPr>
        <w:pStyle w:val="Output"/>
        <w:rPr>
          <w:color w:val="4C483D" w:themeColor="text2"/>
        </w:rPr>
      </w:pPr>
      <w:r>
        <w:rPr>
          <w:color w:val="000000"/>
        </w:rPr>
        <w:tab/>
      </w:r>
      <w:r>
        <w:rPr>
          <w:color w:val="000000"/>
        </w:rPr>
        <w:tab/>
        <w:t xml:space="preserve">    .filter((</w:t>
      </w:r>
      <w:r>
        <w:rPr>
          <w:color w:val="6A3E3E"/>
        </w:rPr>
        <w:t>n</w:t>
      </w:r>
      <w:r>
        <w:rPr>
          <w:color w:val="000000"/>
        </w:rPr>
        <w:t xml:space="preserve">)-&gt; </w:t>
      </w:r>
      <w:r>
        <w:rPr>
          <w:color w:val="6A3E3E"/>
        </w:rPr>
        <w:t>n</w:t>
      </w:r>
      <w:r>
        <w:rPr>
          <w:color w:val="000000"/>
        </w:rPr>
        <w:t>.startsWith(</w:t>
      </w:r>
      <w:r>
        <w:t>"I"</w:t>
      </w:r>
      <w:r>
        <w:rPr>
          <w:color w:val="000000"/>
        </w:rPr>
        <w:t>))</w:t>
      </w:r>
    </w:p>
    <w:p w14:paraId="6073E68B" w14:textId="4631D505" w:rsidR="00746061" w:rsidRDefault="00746061" w:rsidP="00746061">
      <w:pPr>
        <w:pStyle w:val="Output"/>
        <w:rPr>
          <w:color w:val="4C483D" w:themeColor="text2"/>
        </w:rPr>
      </w:pPr>
      <w:r>
        <w:rPr>
          <w:color w:val="000000"/>
        </w:rPr>
        <w:tab/>
      </w:r>
      <w:r>
        <w:rPr>
          <w:color w:val="000000"/>
        </w:rPr>
        <w:tab/>
        <w:t xml:space="preserve">    .collect(Collectors.</w:t>
      </w:r>
      <w:r>
        <w:rPr>
          <w:i/>
          <w:iCs/>
          <w:color w:val="000000"/>
        </w:rPr>
        <w:t>toList</w:t>
      </w:r>
      <w:r>
        <w:rPr>
          <w:color w:val="000000"/>
        </w:rPr>
        <w:t>());</w:t>
      </w:r>
    </w:p>
    <w:p w14:paraId="59605E34" w14:textId="4EA2BA79" w:rsidR="00746061" w:rsidRDefault="00746061" w:rsidP="00746061">
      <w:pPr>
        <w:pStyle w:val="Output"/>
        <w:rPr>
          <w:color w:val="4C483D" w:themeColor="text2"/>
        </w:rPr>
      </w:pPr>
      <w:r>
        <w:rPr>
          <w:color w:val="000000"/>
        </w:rPr>
        <w:t>System.</w:t>
      </w:r>
      <w:r>
        <w:rPr>
          <w:bCs/>
          <w:i/>
          <w:iCs/>
          <w:color w:val="0000C0"/>
        </w:rPr>
        <w:t>out</w:t>
      </w:r>
      <w:r>
        <w:rPr>
          <w:color w:val="000000"/>
        </w:rPr>
        <w:t>.println(</w:t>
      </w:r>
      <w:r>
        <w:rPr>
          <w:color w:val="6A3E3E"/>
        </w:rPr>
        <w:t>tempList</w:t>
      </w:r>
      <w:r>
        <w:rPr>
          <w:color w:val="000000"/>
        </w:rPr>
        <w:t>);</w:t>
      </w:r>
    </w:p>
    <w:p w14:paraId="4EB88E8D" w14:textId="610AC675" w:rsidR="005B2C13" w:rsidRPr="004077F2" w:rsidRDefault="00746061" w:rsidP="00746061">
      <w:pPr>
        <w:rPr>
          <w:lang w:eastAsia="en-U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
    <w:p w14:paraId="2F1AE501" w14:textId="727FD15F" w:rsidR="001546AD" w:rsidRDefault="001546AD" w:rsidP="001546AD">
      <w:pPr>
        <w:pStyle w:val="ListParagraph"/>
        <w:rPr>
          <w:lang w:eastAsia="en-US"/>
        </w:rPr>
      </w:pPr>
    </w:p>
    <w:p w14:paraId="2C901D81" w14:textId="77777777" w:rsidR="009F4DD5" w:rsidRDefault="009F4DD5" w:rsidP="001546AD">
      <w:pPr>
        <w:pStyle w:val="ListParagraph"/>
        <w:rPr>
          <w:lang w:eastAsia="en-US"/>
        </w:rPr>
      </w:pPr>
    </w:p>
    <w:p w14:paraId="6A341FD2" w14:textId="3C1AB015" w:rsidR="00795876" w:rsidRPr="00795876" w:rsidRDefault="00CE02C3" w:rsidP="00795876">
      <w:pPr>
        <w:pStyle w:val="Heading4"/>
        <w:rPr>
          <w:lang w:eastAsia="en-US"/>
        </w:rPr>
      </w:pPr>
      <w:r>
        <w:rPr>
          <w:lang w:eastAsia="en-US"/>
        </w:rPr>
        <w:t xml:space="preserve">6. </w:t>
      </w:r>
      <w:r w:rsidR="00795876" w:rsidRPr="00795876">
        <w:rPr>
          <w:lang w:eastAsia="en-US"/>
        </w:rPr>
        <w:t>Stream.match()</w:t>
      </w:r>
      <w:r w:rsidR="004B6A79">
        <w:rPr>
          <w:lang w:eastAsia="en-US"/>
        </w:rPr>
        <w:tab/>
        <w:t>::</w:t>
      </w:r>
      <w:r w:rsidR="004B6A79">
        <w:rPr>
          <w:lang w:eastAsia="en-US"/>
        </w:rPr>
        <w:tab/>
        <w:t>boolean</w:t>
      </w:r>
    </w:p>
    <w:p w14:paraId="6CB59D5E" w14:textId="77777777" w:rsidR="00795876" w:rsidRPr="00795876" w:rsidRDefault="00795876" w:rsidP="00795876">
      <w:pPr>
        <w:rPr>
          <w:lang w:eastAsia="en-US"/>
        </w:rPr>
      </w:pPr>
      <w:r w:rsidRPr="00795876">
        <w:rPr>
          <w:lang w:eastAsia="en-US"/>
        </w:rPr>
        <w:t>Various matching operations can be used to check whether a given predicate matches the stream elements. All of these matching operations are terminal and return a boolean result.</w:t>
      </w:r>
    </w:p>
    <w:p w14:paraId="0E631670" w14:textId="77777777" w:rsidR="00795876" w:rsidRPr="00795876" w:rsidRDefault="00795876" w:rsidP="00795876">
      <w:pPr>
        <w:pStyle w:val="Output"/>
        <w:rPr>
          <w:lang w:eastAsia="en-US"/>
        </w:rPr>
      </w:pPr>
      <w:r w:rsidRPr="00795876">
        <w:rPr>
          <w:lang w:eastAsia="en-US"/>
        </w:rPr>
        <w:t>boolean matchedResult = memberNames.stream()</w:t>
      </w:r>
    </w:p>
    <w:p w14:paraId="3338638D" w14:textId="26BF9DF4" w:rsidR="00795876" w:rsidRPr="00795876" w:rsidRDefault="00795876" w:rsidP="00795876">
      <w:pPr>
        <w:pStyle w:val="Output"/>
        <w:rPr>
          <w:lang w:eastAsia="en-US"/>
        </w:rPr>
      </w:pPr>
      <w:r w:rsidRPr="00795876">
        <w:rPr>
          <w:lang w:eastAsia="en-US"/>
        </w:rPr>
        <w:t xml:space="preserve">        .</w:t>
      </w:r>
      <w:r w:rsidRPr="00795876">
        <w:rPr>
          <w:color w:val="0000CC"/>
          <w:lang w:eastAsia="en-US"/>
        </w:rPr>
        <w:t>anyMatch</w:t>
      </w:r>
      <w:r w:rsidRPr="00795876">
        <w:rPr>
          <w:lang w:eastAsia="en-US"/>
        </w:rPr>
        <w:t xml:space="preserve">((s) -&gt; s.startsWith("A")); </w:t>
      </w:r>
    </w:p>
    <w:p w14:paraId="154FE03B" w14:textId="77777777" w:rsidR="00795876" w:rsidRPr="00795876" w:rsidRDefault="00795876" w:rsidP="00795876">
      <w:pPr>
        <w:pStyle w:val="Output"/>
        <w:rPr>
          <w:lang w:eastAsia="en-US"/>
        </w:rPr>
      </w:pPr>
      <w:r w:rsidRPr="00795876">
        <w:rPr>
          <w:lang w:eastAsia="en-US"/>
        </w:rPr>
        <w:t>System.out.println(matchedResult);     //true</w:t>
      </w:r>
    </w:p>
    <w:p w14:paraId="345A0044" w14:textId="77777777" w:rsidR="00795876" w:rsidRPr="00795876" w:rsidRDefault="00795876" w:rsidP="00795876">
      <w:pPr>
        <w:pStyle w:val="Output"/>
        <w:rPr>
          <w:lang w:eastAsia="en-US"/>
        </w:rPr>
      </w:pPr>
      <w:r w:rsidRPr="00795876">
        <w:rPr>
          <w:lang w:eastAsia="en-US"/>
        </w:rPr>
        <w:t xml:space="preserve"> </w:t>
      </w:r>
    </w:p>
    <w:p w14:paraId="7BC8F975" w14:textId="77777777" w:rsidR="00795876" w:rsidRPr="00795876" w:rsidRDefault="00795876" w:rsidP="00795876">
      <w:pPr>
        <w:pStyle w:val="Output"/>
        <w:rPr>
          <w:lang w:eastAsia="en-US"/>
        </w:rPr>
      </w:pPr>
      <w:r w:rsidRPr="00795876">
        <w:rPr>
          <w:lang w:eastAsia="en-US"/>
        </w:rPr>
        <w:t>matchedResult = memberNames.stream()</w:t>
      </w:r>
    </w:p>
    <w:p w14:paraId="51752417" w14:textId="201B60AD" w:rsidR="00795876" w:rsidRPr="00795876" w:rsidRDefault="00795876" w:rsidP="00795876">
      <w:pPr>
        <w:pStyle w:val="Output"/>
        <w:rPr>
          <w:lang w:eastAsia="en-US"/>
        </w:rPr>
      </w:pPr>
      <w:r w:rsidRPr="00795876">
        <w:rPr>
          <w:lang w:eastAsia="en-US"/>
        </w:rPr>
        <w:t xml:space="preserve">        .</w:t>
      </w:r>
      <w:r w:rsidRPr="00795876">
        <w:rPr>
          <w:color w:val="0000CC"/>
          <w:lang w:eastAsia="en-US"/>
        </w:rPr>
        <w:t>allMatch</w:t>
      </w:r>
      <w:r w:rsidRPr="00795876">
        <w:rPr>
          <w:lang w:eastAsia="en-US"/>
        </w:rPr>
        <w:t xml:space="preserve">((s) -&gt; s.startsWith("A")); </w:t>
      </w:r>
    </w:p>
    <w:p w14:paraId="15F659D4" w14:textId="77777777" w:rsidR="00795876" w:rsidRPr="00795876" w:rsidRDefault="00795876" w:rsidP="00795876">
      <w:pPr>
        <w:pStyle w:val="Output"/>
        <w:rPr>
          <w:lang w:eastAsia="en-US"/>
        </w:rPr>
      </w:pPr>
      <w:r w:rsidRPr="00795876">
        <w:rPr>
          <w:lang w:eastAsia="en-US"/>
        </w:rPr>
        <w:t>System.out.println(matchedResult);     //false</w:t>
      </w:r>
    </w:p>
    <w:p w14:paraId="26E0DAD5" w14:textId="77777777" w:rsidR="00795876" w:rsidRPr="00795876" w:rsidRDefault="00795876" w:rsidP="00795876">
      <w:pPr>
        <w:pStyle w:val="Output"/>
        <w:rPr>
          <w:lang w:eastAsia="en-US"/>
        </w:rPr>
      </w:pPr>
      <w:r w:rsidRPr="00795876">
        <w:rPr>
          <w:lang w:eastAsia="en-US"/>
        </w:rPr>
        <w:t xml:space="preserve"> </w:t>
      </w:r>
    </w:p>
    <w:p w14:paraId="1B37D56E" w14:textId="77777777" w:rsidR="00795876" w:rsidRPr="00795876" w:rsidRDefault="00795876" w:rsidP="00795876">
      <w:pPr>
        <w:pStyle w:val="Output"/>
        <w:rPr>
          <w:lang w:eastAsia="en-US"/>
        </w:rPr>
      </w:pPr>
      <w:r w:rsidRPr="00795876">
        <w:rPr>
          <w:lang w:eastAsia="en-US"/>
        </w:rPr>
        <w:t>matchedResult = memberNames.stream()</w:t>
      </w:r>
    </w:p>
    <w:p w14:paraId="4B057327" w14:textId="1F7CF21C" w:rsidR="00795876" w:rsidRPr="00795876" w:rsidRDefault="00795876" w:rsidP="00795876">
      <w:pPr>
        <w:pStyle w:val="Output"/>
        <w:rPr>
          <w:lang w:eastAsia="en-US"/>
        </w:rPr>
      </w:pPr>
      <w:r w:rsidRPr="00795876">
        <w:rPr>
          <w:lang w:eastAsia="en-US"/>
        </w:rPr>
        <w:t xml:space="preserve">        .</w:t>
      </w:r>
      <w:r w:rsidRPr="00795876">
        <w:rPr>
          <w:color w:val="0000CC"/>
          <w:lang w:eastAsia="en-US"/>
        </w:rPr>
        <w:t>noneMatch</w:t>
      </w:r>
      <w:r w:rsidRPr="00795876">
        <w:rPr>
          <w:lang w:eastAsia="en-US"/>
        </w:rPr>
        <w:t xml:space="preserve">((s) -&gt; s.startsWith("A")); </w:t>
      </w:r>
    </w:p>
    <w:p w14:paraId="2B1F843F" w14:textId="77777777" w:rsidR="00795876" w:rsidRPr="00795876" w:rsidRDefault="00795876" w:rsidP="00795876">
      <w:pPr>
        <w:pStyle w:val="Output"/>
        <w:rPr>
          <w:lang w:eastAsia="en-US"/>
        </w:rPr>
      </w:pPr>
      <w:r w:rsidRPr="00795876">
        <w:rPr>
          <w:lang w:eastAsia="en-US"/>
        </w:rPr>
        <w:t>System.out.println(matchedResult);     //false</w:t>
      </w:r>
    </w:p>
    <w:p w14:paraId="12B11D7B" w14:textId="4E9EE46D" w:rsidR="0039546B" w:rsidRDefault="0039546B" w:rsidP="0039546B">
      <w:pPr>
        <w:rPr>
          <w:lang w:eastAsia="en-US"/>
        </w:rPr>
      </w:pPr>
    </w:p>
    <w:p w14:paraId="40AE0862" w14:textId="7B3F7A3E" w:rsidR="009F4DD5" w:rsidRDefault="009F4DD5" w:rsidP="0039546B">
      <w:pPr>
        <w:rPr>
          <w:lang w:eastAsia="en-US"/>
        </w:rPr>
      </w:pPr>
    </w:p>
    <w:p w14:paraId="35D2F553" w14:textId="06B9D9FD" w:rsidR="00916D9E" w:rsidRPr="00916D9E" w:rsidRDefault="00CE02C3" w:rsidP="00222129">
      <w:pPr>
        <w:pStyle w:val="Heading4"/>
        <w:spacing w:after="0"/>
        <w:rPr>
          <w:lang w:eastAsia="en-US"/>
        </w:rPr>
      </w:pPr>
      <w:r>
        <w:rPr>
          <w:lang w:eastAsia="en-US"/>
        </w:rPr>
        <w:t xml:space="preserve">7. </w:t>
      </w:r>
      <w:r w:rsidR="00916D9E" w:rsidRPr="00916D9E">
        <w:rPr>
          <w:lang w:eastAsia="en-US"/>
        </w:rPr>
        <w:t>Stream.count()</w:t>
      </w:r>
      <w:r w:rsidR="00916D9E">
        <w:rPr>
          <w:lang w:eastAsia="en-US"/>
        </w:rPr>
        <w:tab/>
        <w:t>::</w:t>
      </w:r>
      <w:r w:rsidR="00916D9E">
        <w:rPr>
          <w:lang w:eastAsia="en-US"/>
        </w:rPr>
        <w:tab/>
        <w:t>Int</w:t>
      </w:r>
      <w:r w:rsidR="003F1C38">
        <w:rPr>
          <w:lang w:eastAsia="en-US"/>
        </w:rPr>
        <w:t>eger</w:t>
      </w:r>
      <w:r w:rsidR="007C0EA7">
        <w:rPr>
          <w:lang w:eastAsia="en-US"/>
        </w:rPr>
        <w:t>/</w:t>
      </w:r>
      <w:r w:rsidR="006C654B">
        <w:rPr>
          <w:lang w:eastAsia="en-US"/>
        </w:rPr>
        <w:t xml:space="preserve">Any </w:t>
      </w:r>
      <w:r w:rsidR="007C0EA7">
        <w:rPr>
          <w:lang w:eastAsia="en-US"/>
        </w:rPr>
        <w:t>Number</w:t>
      </w:r>
    </w:p>
    <w:p w14:paraId="791A4E36" w14:textId="77777777" w:rsidR="00916D9E" w:rsidRPr="00916D9E" w:rsidRDefault="00916D9E" w:rsidP="00916D9E">
      <w:pPr>
        <w:rPr>
          <w:lang w:eastAsia="en-US"/>
        </w:rPr>
      </w:pPr>
      <w:r w:rsidRPr="00916D9E">
        <w:rPr>
          <w:lang w:eastAsia="en-US"/>
        </w:rPr>
        <w:t>The </w:t>
      </w:r>
      <w:r w:rsidRPr="00916D9E">
        <w:rPr>
          <w:rStyle w:val="0SyntxBlueChar"/>
          <w:lang w:eastAsia="en-US"/>
        </w:rPr>
        <w:t>count()</w:t>
      </w:r>
      <w:r w:rsidRPr="00916D9E">
        <w:rPr>
          <w:lang w:eastAsia="en-US"/>
        </w:rPr>
        <w:t> is a terminal operation returning the number of elements in the stream as a long value.</w:t>
      </w:r>
    </w:p>
    <w:p w14:paraId="01375E63" w14:textId="77777777" w:rsidR="00916D9E" w:rsidRPr="00916D9E" w:rsidRDefault="00916D9E" w:rsidP="00916D9E">
      <w:pPr>
        <w:pStyle w:val="Output"/>
        <w:rPr>
          <w:lang w:eastAsia="en-US"/>
        </w:rPr>
      </w:pPr>
      <w:r w:rsidRPr="00916D9E">
        <w:rPr>
          <w:lang w:eastAsia="en-US"/>
        </w:rPr>
        <w:t>long totalMatched = memberNames.stream()</w:t>
      </w:r>
    </w:p>
    <w:p w14:paraId="442CBDAD" w14:textId="77777777" w:rsidR="00916D9E" w:rsidRPr="00916D9E" w:rsidRDefault="00916D9E" w:rsidP="00916D9E">
      <w:pPr>
        <w:pStyle w:val="Output"/>
        <w:rPr>
          <w:lang w:eastAsia="en-US"/>
        </w:rPr>
      </w:pPr>
      <w:r w:rsidRPr="00916D9E">
        <w:rPr>
          <w:lang w:eastAsia="en-US"/>
        </w:rPr>
        <w:t xml:space="preserve">    .filter((s) -&gt; s.startsWith("A"))</w:t>
      </w:r>
    </w:p>
    <w:p w14:paraId="4D025C49" w14:textId="24BC150B" w:rsidR="00916D9E" w:rsidRPr="00916D9E" w:rsidRDefault="00916D9E" w:rsidP="00916D9E">
      <w:pPr>
        <w:pStyle w:val="Output"/>
        <w:rPr>
          <w:lang w:eastAsia="en-US"/>
        </w:rPr>
      </w:pPr>
      <w:r w:rsidRPr="00916D9E">
        <w:rPr>
          <w:lang w:eastAsia="en-US"/>
        </w:rPr>
        <w:t xml:space="preserve">    .count(); </w:t>
      </w:r>
    </w:p>
    <w:p w14:paraId="6E9B438B" w14:textId="77777777" w:rsidR="00916D9E" w:rsidRPr="00916D9E" w:rsidRDefault="00916D9E" w:rsidP="00916D9E">
      <w:pPr>
        <w:pStyle w:val="Output"/>
        <w:rPr>
          <w:lang w:eastAsia="en-US"/>
        </w:rPr>
      </w:pPr>
      <w:r w:rsidRPr="00916D9E">
        <w:rPr>
          <w:lang w:eastAsia="en-US"/>
        </w:rPr>
        <w:t>System.out.println(totalMatched);     //2</w:t>
      </w:r>
    </w:p>
    <w:p w14:paraId="4D41935C" w14:textId="67BF0D8E" w:rsidR="009F4DD5" w:rsidRDefault="009F4DD5" w:rsidP="0039546B">
      <w:pPr>
        <w:rPr>
          <w:lang w:eastAsia="en-US"/>
        </w:rPr>
      </w:pPr>
    </w:p>
    <w:p w14:paraId="0BAD2FD6" w14:textId="469DE721" w:rsidR="00841895" w:rsidRPr="00841895" w:rsidRDefault="00CE02C3" w:rsidP="00841895">
      <w:pPr>
        <w:pStyle w:val="Heading4"/>
        <w:spacing w:after="0"/>
        <w:rPr>
          <w:lang w:eastAsia="en-US"/>
        </w:rPr>
      </w:pPr>
      <w:r>
        <w:rPr>
          <w:lang w:eastAsia="en-US"/>
        </w:rPr>
        <w:t xml:space="preserve">8. </w:t>
      </w:r>
      <w:r w:rsidR="00841895" w:rsidRPr="00841895">
        <w:rPr>
          <w:lang w:eastAsia="en-US"/>
        </w:rPr>
        <w:t>Stream.reduce()</w:t>
      </w:r>
    </w:p>
    <w:p w14:paraId="0E10E752" w14:textId="77777777" w:rsidR="00841895" w:rsidRPr="00841895" w:rsidRDefault="00841895" w:rsidP="00841895">
      <w:pPr>
        <w:rPr>
          <w:lang w:eastAsia="en-US"/>
        </w:rPr>
      </w:pPr>
      <w:r w:rsidRPr="00841895">
        <w:rPr>
          <w:lang w:eastAsia="en-US"/>
        </w:rPr>
        <w:t>The </w:t>
      </w:r>
      <w:r w:rsidRPr="00841895">
        <w:rPr>
          <w:rStyle w:val="0SyntxBlueChar"/>
          <w:lang w:eastAsia="en-US"/>
        </w:rPr>
        <w:t>reduce()</w:t>
      </w:r>
      <w:r w:rsidRPr="00841895">
        <w:rPr>
          <w:lang w:eastAsia="en-US"/>
        </w:rPr>
        <w:t> method performs a reduction on the elements of the stream with the given function. The result is an </w:t>
      </w:r>
      <w:hyperlink r:id="rId332" w:history="1">
        <w:r w:rsidRPr="00841895">
          <w:rPr>
            <w:rStyle w:val="Hyperlink"/>
            <w:lang w:eastAsia="en-US"/>
          </w:rPr>
          <w:t>Optional</w:t>
        </w:r>
      </w:hyperlink>
      <w:r w:rsidRPr="00841895">
        <w:rPr>
          <w:lang w:eastAsia="en-US"/>
        </w:rPr>
        <w:t> holding the reduced value.</w:t>
      </w:r>
    </w:p>
    <w:p w14:paraId="3986E3F5" w14:textId="77777777" w:rsidR="00841895" w:rsidRPr="00841895" w:rsidRDefault="00841895" w:rsidP="00841895">
      <w:pPr>
        <w:rPr>
          <w:lang w:eastAsia="en-US"/>
        </w:rPr>
      </w:pPr>
      <w:r w:rsidRPr="00841895">
        <w:rPr>
          <w:lang w:eastAsia="en-US"/>
        </w:rPr>
        <w:t>In the given example, we are reducing all the strings by concatenating them using a separator #.</w:t>
      </w:r>
    </w:p>
    <w:p w14:paraId="06E401D1" w14:textId="77777777" w:rsidR="00841895" w:rsidRPr="00841895" w:rsidRDefault="00841895" w:rsidP="00841895">
      <w:pPr>
        <w:pStyle w:val="Output"/>
        <w:rPr>
          <w:lang w:eastAsia="en-US"/>
        </w:rPr>
      </w:pPr>
      <w:r w:rsidRPr="00841895">
        <w:rPr>
          <w:lang w:eastAsia="en-US"/>
        </w:rPr>
        <w:t>Optional&lt;String&gt; reduced = memberNames.stream()</w:t>
      </w:r>
    </w:p>
    <w:p w14:paraId="74265596" w14:textId="77777777" w:rsidR="00841895" w:rsidRPr="00841895" w:rsidRDefault="00841895" w:rsidP="00841895">
      <w:pPr>
        <w:pStyle w:val="Output"/>
        <w:rPr>
          <w:lang w:eastAsia="en-US"/>
        </w:rPr>
      </w:pPr>
      <w:r w:rsidRPr="00841895">
        <w:rPr>
          <w:lang w:eastAsia="en-US"/>
        </w:rPr>
        <w:t xml:space="preserve">        .reduce((s1,s2) -&gt; s1 + "#" + s2);</w:t>
      </w:r>
    </w:p>
    <w:p w14:paraId="7DAE5133" w14:textId="77777777" w:rsidR="00841895" w:rsidRPr="00841895" w:rsidRDefault="00841895" w:rsidP="00841895">
      <w:pPr>
        <w:pStyle w:val="Output"/>
        <w:rPr>
          <w:lang w:eastAsia="en-US"/>
        </w:rPr>
      </w:pPr>
      <w:r w:rsidRPr="00841895">
        <w:rPr>
          <w:lang w:eastAsia="en-US"/>
        </w:rPr>
        <w:t xml:space="preserve"> </w:t>
      </w:r>
    </w:p>
    <w:p w14:paraId="236E1F85" w14:textId="77777777" w:rsidR="00841895" w:rsidRPr="00841895" w:rsidRDefault="00841895" w:rsidP="00841895">
      <w:pPr>
        <w:pStyle w:val="Output"/>
        <w:rPr>
          <w:lang w:eastAsia="en-US"/>
        </w:rPr>
      </w:pPr>
      <w:r w:rsidRPr="00841895">
        <w:rPr>
          <w:lang w:eastAsia="en-US"/>
        </w:rPr>
        <w:t>reduced.ifPresent(System.out::println);</w:t>
      </w:r>
    </w:p>
    <w:p w14:paraId="47438FD5" w14:textId="5AC8FE5F" w:rsidR="009F4DD5" w:rsidRDefault="009F4DD5" w:rsidP="0039546B">
      <w:pPr>
        <w:rPr>
          <w:lang w:eastAsia="en-US"/>
        </w:rPr>
      </w:pPr>
    </w:p>
    <w:p w14:paraId="547DB7E8" w14:textId="0A1EEFA1" w:rsidR="008240C8" w:rsidRPr="008240C8" w:rsidRDefault="00D009CB" w:rsidP="008240C8">
      <w:pPr>
        <w:pStyle w:val="Heading4"/>
        <w:spacing w:after="0"/>
        <w:rPr>
          <w:lang w:eastAsia="en-US"/>
        </w:rPr>
      </w:pPr>
      <w:r>
        <w:rPr>
          <w:lang w:eastAsia="en-US"/>
        </w:rPr>
        <w:t xml:space="preserve">9. </w:t>
      </w:r>
      <w:r w:rsidR="008240C8" w:rsidRPr="008240C8">
        <w:rPr>
          <w:lang w:eastAsia="en-US"/>
        </w:rPr>
        <w:t>Stream.anyMatch()</w:t>
      </w:r>
      <w:r w:rsidR="008240C8">
        <w:rPr>
          <w:lang w:eastAsia="en-US"/>
        </w:rPr>
        <w:tab/>
        <w:t xml:space="preserve">:: Boolean </w:t>
      </w:r>
    </w:p>
    <w:p w14:paraId="76051260" w14:textId="77777777" w:rsidR="008240C8" w:rsidRPr="008240C8" w:rsidRDefault="008240C8" w:rsidP="008240C8">
      <w:pPr>
        <w:rPr>
          <w:lang w:eastAsia="en-US"/>
        </w:rPr>
      </w:pPr>
      <w:r w:rsidRPr="008240C8">
        <w:rPr>
          <w:lang w:eastAsia="en-US"/>
        </w:rPr>
        <w:t>The </w:t>
      </w:r>
      <w:r w:rsidRPr="008240C8">
        <w:rPr>
          <w:rStyle w:val="0SyntxBlueChar"/>
          <w:lang w:eastAsia="en-US"/>
        </w:rPr>
        <w:t>anyMatch()</w:t>
      </w:r>
      <w:r w:rsidRPr="008240C8">
        <w:rPr>
          <w:lang w:eastAsia="en-US"/>
        </w:rPr>
        <w:t> will return true once a condition passed as predicate satisfies. Once a matching value is found, no more elements will be processed in the stream.</w:t>
      </w:r>
    </w:p>
    <w:p w14:paraId="3B9ED793" w14:textId="77777777" w:rsidR="008240C8" w:rsidRPr="008240C8" w:rsidRDefault="008240C8" w:rsidP="008240C8">
      <w:pPr>
        <w:rPr>
          <w:lang w:eastAsia="en-US"/>
        </w:rPr>
      </w:pPr>
      <w:r w:rsidRPr="008240C8">
        <w:rPr>
          <w:lang w:eastAsia="en-US"/>
        </w:rPr>
        <w:lastRenderedPageBreak/>
        <w:t>In the given example, as soon as a String is found starting with the letter 'A', the stream will end and the result will be returned.</w:t>
      </w:r>
    </w:p>
    <w:p w14:paraId="57C0EF0E" w14:textId="77777777" w:rsidR="008240C8" w:rsidRPr="008240C8" w:rsidRDefault="008240C8" w:rsidP="00D009CB">
      <w:pPr>
        <w:pStyle w:val="Output"/>
        <w:rPr>
          <w:lang w:eastAsia="en-US"/>
        </w:rPr>
      </w:pPr>
      <w:r w:rsidRPr="008240C8">
        <w:rPr>
          <w:lang w:eastAsia="en-US"/>
        </w:rPr>
        <w:t>boolean matched = memberNames.stream()</w:t>
      </w:r>
    </w:p>
    <w:p w14:paraId="4E6D92CC" w14:textId="4AA1006F" w:rsidR="008240C8" w:rsidRPr="008240C8" w:rsidRDefault="008240C8" w:rsidP="00D009CB">
      <w:pPr>
        <w:pStyle w:val="Output"/>
        <w:rPr>
          <w:lang w:eastAsia="en-US"/>
        </w:rPr>
      </w:pPr>
      <w:r w:rsidRPr="008240C8">
        <w:rPr>
          <w:lang w:eastAsia="en-US"/>
        </w:rPr>
        <w:t xml:space="preserve">        .anyMatch((s) -&gt; s.startsWith("A")); </w:t>
      </w:r>
    </w:p>
    <w:p w14:paraId="5CA5751F" w14:textId="77777777" w:rsidR="008240C8" w:rsidRPr="008240C8" w:rsidRDefault="008240C8" w:rsidP="00D009CB">
      <w:pPr>
        <w:pStyle w:val="Output"/>
        <w:rPr>
          <w:lang w:eastAsia="en-US"/>
        </w:rPr>
      </w:pPr>
      <w:r w:rsidRPr="008240C8">
        <w:rPr>
          <w:lang w:eastAsia="en-US"/>
        </w:rPr>
        <w:t>System.out.println(matched);    //true</w:t>
      </w:r>
    </w:p>
    <w:p w14:paraId="481128C4" w14:textId="77777777" w:rsidR="00D009CB" w:rsidRDefault="00D009CB" w:rsidP="008240C8">
      <w:pPr>
        <w:rPr>
          <w:b/>
          <w:bCs/>
          <w:lang w:eastAsia="en-US"/>
        </w:rPr>
      </w:pPr>
    </w:p>
    <w:p w14:paraId="528B1E5F" w14:textId="4D6C8807" w:rsidR="008240C8" w:rsidRPr="008240C8" w:rsidRDefault="00D009CB" w:rsidP="00D009CB">
      <w:pPr>
        <w:pStyle w:val="Heading4"/>
        <w:spacing w:after="0"/>
        <w:rPr>
          <w:lang w:eastAsia="en-US"/>
        </w:rPr>
      </w:pPr>
      <w:r>
        <w:rPr>
          <w:lang w:eastAsia="en-US"/>
        </w:rPr>
        <w:t xml:space="preserve">10. </w:t>
      </w:r>
      <w:r w:rsidR="008240C8" w:rsidRPr="008240C8">
        <w:rPr>
          <w:lang w:eastAsia="en-US"/>
        </w:rPr>
        <w:t>Stream.findFirst()</w:t>
      </w:r>
    </w:p>
    <w:p w14:paraId="3E1902DF" w14:textId="77777777" w:rsidR="008240C8" w:rsidRPr="008240C8" w:rsidRDefault="008240C8" w:rsidP="008240C8">
      <w:pPr>
        <w:rPr>
          <w:lang w:eastAsia="en-US"/>
        </w:rPr>
      </w:pPr>
      <w:r w:rsidRPr="008240C8">
        <w:rPr>
          <w:lang w:eastAsia="en-US"/>
        </w:rPr>
        <w:t>The </w:t>
      </w:r>
      <w:r w:rsidRPr="008240C8">
        <w:rPr>
          <w:rStyle w:val="0SyntxBlueChar"/>
          <w:lang w:eastAsia="en-US"/>
        </w:rPr>
        <w:t>findFirst()</w:t>
      </w:r>
      <w:r w:rsidRPr="008240C8">
        <w:rPr>
          <w:lang w:eastAsia="en-US"/>
        </w:rPr>
        <w:t> method will return the first element from the stream and then it will not process any more elements.</w:t>
      </w:r>
    </w:p>
    <w:p w14:paraId="608FEF1D" w14:textId="77777777" w:rsidR="008240C8" w:rsidRPr="008240C8" w:rsidRDefault="008240C8" w:rsidP="00D009CB">
      <w:pPr>
        <w:pStyle w:val="Output"/>
        <w:rPr>
          <w:lang w:eastAsia="en-US"/>
        </w:rPr>
      </w:pPr>
      <w:r w:rsidRPr="008240C8">
        <w:rPr>
          <w:lang w:eastAsia="en-US"/>
        </w:rPr>
        <w:t>String firstMatchedName = memberNames.stream()</w:t>
      </w:r>
    </w:p>
    <w:p w14:paraId="0CD51E07" w14:textId="77777777" w:rsidR="008240C8" w:rsidRPr="008240C8" w:rsidRDefault="008240C8" w:rsidP="00D009CB">
      <w:pPr>
        <w:pStyle w:val="Output"/>
        <w:rPr>
          <w:lang w:eastAsia="en-US"/>
        </w:rPr>
      </w:pPr>
      <w:r w:rsidRPr="008240C8">
        <w:rPr>
          <w:lang w:eastAsia="en-US"/>
        </w:rPr>
        <w:t xml:space="preserve">            .filter((s) -&gt; s.startsWith("L"))</w:t>
      </w:r>
    </w:p>
    <w:p w14:paraId="2DBC6930" w14:textId="237654B6" w:rsidR="008240C8" w:rsidRPr="008240C8" w:rsidRDefault="008240C8" w:rsidP="00D009CB">
      <w:pPr>
        <w:pStyle w:val="Output"/>
        <w:rPr>
          <w:lang w:eastAsia="en-US"/>
        </w:rPr>
      </w:pPr>
      <w:r w:rsidRPr="008240C8">
        <w:rPr>
          <w:lang w:eastAsia="en-US"/>
        </w:rPr>
        <w:t xml:space="preserve">            .findFirst().get(); </w:t>
      </w:r>
    </w:p>
    <w:p w14:paraId="301C1A79" w14:textId="77777777" w:rsidR="008240C8" w:rsidRPr="008240C8" w:rsidRDefault="008240C8" w:rsidP="00D009CB">
      <w:pPr>
        <w:pStyle w:val="Output"/>
        <w:rPr>
          <w:lang w:eastAsia="en-US"/>
        </w:rPr>
      </w:pPr>
      <w:r w:rsidRPr="008240C8">
        <w:rPr>
          <w:lang w:eastAsia="en-US"/>
        </w:rPr>
        <w:t>System.out.println(firstMatchedName);    //Lokesh</w:t>
      </w:r>
    </w:p>
    <w:p w14:paraId="6BD35EBF" w14:textId="5ADDB16F" w:rsidR="008240C8" w:rsidRDefault="008240C8" w:rsidP="0039546B">
      <w:pPr>
        <w:rPr>
          <w:lang w:eastAsia="en-US"/>
        </w:rPr>
      </w:pPr>
    </w:p>
    <w:p w14:paraId="617AA1D5" w14:textId="77777777" w:rsidR="00885FA1" w:rsidRDefault="00885FA1" w:rsidP="00885FA1">
      <w:pPr>
        <w:pStyle w:val="Heading4"/>
        <w:rPr>
          <w:lang w:eastAsia="en-US"/>
        </w:rPr>
      </w:pPr>
      <w:r>
        <w:rPr>
          <w:lang w:eastAsia="en-US"/>
        </w:rPr>
        <w:t>11.</w:t>
      </w:r>
      <w:r w:rsidRPr="00885FA1">
        <w:rPr>
          <w:color w:val="243B53"/>
          <w:sz w:val="27"/>
          <w:szCs w:val="27"/>
          <w:shd w:val="clear" w:color="auto" w:fill="F8FAFF"/>
        </w:rPr>
        <w:t xml:space="preserve"> </w:t>
      </w:r>
      <w:r w:rsidRPr="00885FA1">
        <w:rPr>
          <w:lang w:eastAsia="en-US"/>
        </w:rPr>
        <w:t>flatMap()</w:t>
      </w:r>
    </w:p>
    <w:p w14:paraId="039C10CF" w14:textId="79F82177" w:rsidR="00885FA1" w:rsidRDefault="00885FA1" w:rsidP="0039546B">
      <w:pPr>
        <w:rPr>
          <w:b/>
          <w:bCs/>
          <w:lang w:eastAsia="en-US"/>
        </w:rPr>
      </w:pPr>
      <w:r w:rsidRPr="00885FA1">
        <w:rPr>
          <w:b/>
          <w:bCs/>
          <w:lang w:eastAsia="en-US"/>
        </w:rPr>
        <w:t>flattening is referred to as merging multiple collections/arrays into on</w:t>
      </w:r>
      <w:r>
        <w:rPr>
          <w:b/>
          <w:bCs/>
          <w:lang w:eastAsia="en-US"/>
        </w:rPr>
        <w:t>e</w:t>
      </w:r>
    </w:p>
    <w:p w14:paraId="05ECD78E" w14:textId="0ED45A62" w:rsidR="007C79E3" w:rsidRDefault="00885FA1" w:rsidP="00885FA1">
      <w:pPr>
        <w:pStyle w:val="Output"/>
        <w:rPr>
          <w:lang w:eastAsia="en-US"/>
        </w:rPr>
      </w:pPr>
      <w:r w:rsidRPr="00885FA1">
        <w:rPr>
          <w:lang w:eastAsia="en-US"/>
        </w:rPr>
        <w:t>flatMap() = Flattening + map()</w:t>
      </w:r>
    </w:p>
    <w:p w14:paraId="199D7104" w14:textId="44D251FF" w:rsidR="00885FA1" w:rsidRDefault="00885FA1" w:rsidP="00885FA1">
      <w:pPr>
        <w:rPr>
          <w:lang w:eastAsia="en-US"/>
        </w:rPr>
      </w:pPr>
      <w:r w:rsidRPr="00885FA1">
        <w:rPr>
          <w:rStyle w:val="0SyntxBlueChar"/>
          <w:lang w:eastAsia="en-US"/>
        </w:rPr>
        <w:t>Stream.flatMap()</w:t>
      </w:r>
      <w:r w:rsidRPr="00885FA1">
        <w:rPr>
          <w:lang w:eastAsia="en-US"/>
        </w:rPr>
        <w:t> helps in converting </w:t>
      </w:r>
      <w:r w:rsidRPr="00885FA1">
        <w:rPr>
          <w:rStyle w:val="0SyntaxPinkChar"/>
          <w:lang w:eastAsia="en-US"/>
        </w:rPr>
        <w:t>Stream&lt;Collection&lt;T&gt;&gt;</w:t>
      </w:r>
      <w:r w:rsidRPr="00885FA1">
        <w:rPr>
          <w:lang w:eastAsia="en-US"/>
        </w:rPr>
        <w:t> to </w:t>
      </w:r>
      <w:r w:rsidRPr="00885FA1">
        <w:rPr>
          <w:rStyle w:val="0SyntxBlueChar"/>
          <w:lang w:eastAsia="en-US"/>
        </w:rPr>
        <w:t>Stream&lt;T&gt;.</w:t>
      </w:r>
    </w:p>
    <w:p w14:paraId="7F6FC6AD" w14:textId="71064BF9" w:rsidR="00885FA1" w:rsidRDefault="00885FA1" w:rsidP="00885FA1">
      <w:pPr>
        <w:rPr>
          <w:lang w:eastAsia="en-US"/>
        </w:rPr>
      </w:pPr>
      <w:r>
        <w:rPr>
          <w:lang w:eastAsia="en-US"/>
        </w:rPr>
        <w:t>Flattening example 1</w:t>
      </w:r>
    </w:p>
    <w:p w14:paraId="7E25E191" w14:textId="77777777" w:rsidR="00885FA1" w:rsidRDefault="00885FA1" w:rsidP="00885FA1">
      <w:pPr>
        <w:pStyle w:val="Output"/>
        <w:rPr>
          <w:lang w:eastAsia="en-US"/>
        </w:rPr>
      </w:pPr>
      <w:r>
        <w:rPr>
          <w:lang w:eastAsia="en-US"/>
        </w:rPr>
        <w:t>Before flattening   : [[1, 2, 3], [4, 5], [6, 7, 8]]</w:t>
      </w:r>
    </w:p>
    <w:p w14:paraId="706453BB" w14:textId="0E4B684C" w:rsidR="00885FA1" w:rsidRDefault="00885FA1" w:rsidP="00885FA1">
      <w:pPr>
        <w:pStyle w:val="Output"/>
        <w:rPr>
          <w:lang w:eastAsia="en-US"/>
        </w:rPr>
      </w:pPr>
      <w:r>
        <w:rPr>
          <w:lang w:eastAsia="en-US"/>
        </w:rPr>
        <w:t>After flattening  : [1, 2, 3, 4, 5, 6, 7, 8]</w:t>
      </w:r>
    </w:p>
    <w:p w14:paraId="28274A59" w14:textId="10410E98" w:rsidR="00885FA1" w:rsidRDefault="00885FA1" w:rsidP="0039546B">
      <w:pPr>
        <w:rPr>
          <w:lang w:eastAsia="en-US"/>
        </w:rPr>
      </w:pPr>
    </w:p>
    <w:p w14:paraId="3A2DF1D8" w14:textId="0B3672DB" w:rsidR="00885FA1" w:rsidRPr="00885FA1" w:rsidRDefault="00885FA1" w:rsidP="00885FA1">
      <w:pPr>
        <w:pStyle w:val="Output"/>
        <w:rPr>
          <w:color w:val="4C483D" w:themeColor="text2"/>
        </w:rPr>
      </w:pPr>
      <w:r w:rsidRPr="00885FA1">
        <w:tab/>
      </w:r>
      <w:r w:rsidRPr="00885FA1">
        <w:tab/>
        <w:t xml:space="preserve"> List &lt;Integer&gt; </w:t>
      </w:r>
      <w:r w:rsidRPr="00885FA1">
        <w:rPr>
          <w:color w:val="6A3E3E"/>
        </w:rPr>
        <w:t>list1</w:t>
      </w:r>
      <w:r w:rsidRPr="00885FA1">
        <w:t xml:space="preserve"> = Arrays.asList(1, 2, 3);</w:t>
      </w:r>
    </w:p>
    <w:p w14:paraId="0FA3B1C1" w14:textId="42E0F70D" w:rsidR="00885FA1" w:rsidRPr="00885FA1" w:rsidRDefault="00885FA1" w:rsidP="00885FA1">
      <w:pPr>
        <w:pStyle w:val="Output"/>
        <w:rPr>
          <w:color w:val="4C483D" w:themeColor="text2"/>
        </w:rPr>
      </w:pPr>
      <w:r w:rsidRPr="00885FA1">
        <w:tab/>
      </w:r>
      <w:r w:rsidRPr="00885FA1">
        <w:tab/>
        <w:t xml:space="preserve"> List &lt;Integer&gt; </w:t>
      </w:r>
      <w:r w:rsidRPr="00885FA1">
        <w:rPr>
          <w:color w:val="6A3E3E"/>
        </w:rPr>
        <w:t>list2</w:t>
      </w:r>
      <w:r w:rsidRPr="00885FA1">
        <w:t xml:space="preserve"> = Arrays.asList(4, 5, 6);</w:t>
      </w:r>
    </w:p>
    <w:p w14:paraId="15E6FB21" w14:textId="4B72901A" w:rsidR="00885FA1" w:rsidRPr="00885FA1" w:rsidRDefault="00885FA1" w:rsidP="00885FA1">
      <w:pPr>
        <w:pStyle w:val="Output"/>
        <w:rPr>
          <w:color w:val="4C483D" w:themeColor="text2"/>
        </w:rPr>
      </w:pPr>
      <w:r w:rsidRPr="00885FA1">
        <w:tab/>
      </w:r>
      <w:r w:rsidRPr="00885FA1">
        <w:tab/>
        <w:t xml:space="preserve"> List &lt;Integer&gt; </w:t>
      </w:r>
      <w:r w:rsidRPr="00885FA1">
        <w:rPr>
          <w:color w:val="6A3E3E"/>
        </w:rPr>
        <w:t>list3</w:t>
      </w:r>
      <w:r w:rsidRPr="00885FA1">
        <w:t xml:space="preserve"> = Arrays.asList(7, 8, 9);</w:t>
      </w:r>
    </w:p>
    <w:p w14:paraId="593CD570" w14:textId="77777777" w:rsidR="00885FA1" w:rsidRPr="00885FA1" w:rsidRDefault="00885FA1" w:rsidP="00885FA1">
      <w:pPr>
        <w:pStyle w:val="Output"/>
        <w:rPr>
          <w:color w:val="4C483D" w:themeColor="text2"/>
        </w:rPr>
      </w:pPr>
    </w:p>
    <w:p w14:paraId="0DD50939" w14:textId="30A17479" w:rsidR="00885FA1" w:rsidRPr="00885FA1" w:rsidRDefault="00885FA1" w:rsidP="00885FA1">
      <w:pPr>
        <w:pStyle w:val="Output"/>
        <w:rPr>
          <w:color w:val="4C483D" w:themeColor="text2"/>
        </w:rPr>
      </w:pPr>
      <w:r w:rsidRPr="00885FA1">
        <w:tab/>
      </w:r>
      <w:r w:rsidRPr="00885FA1">
        <w:tab/>
        <w:t xml:space="preserve"> List &lt;List &lt;Integer &gt;&gt; </w:t>
      </w:r>
      <w:r w:rsidRPr="00885FA1">
        <w:rPr>
          <w:color w:val="6A3E3E"/>
        </w:rPr>
        <w:t>listOfLists</w:t>
      </w:r>
      <w:r w:rsidRPr="00885FA1">
        <w:t xml:space="preserve"> = Arrays.asList(</w:t>
      </w:r>
      <w:r w:rsidRPr="00885FA1">
        <w:rPr>
          <w:color w:val="6A3E3E"/>
        </w:rPr>
        <w:t>list1</w:t>
      </w:r>
      <w:r w:rsidRPr="00885FA1">
        <w:t xml:space="preserve">, </w:t>
      </w:r>
      <w:r w:rsidRPr="00885FA1">
        <w:rPr>
          <w:color w:val="6A3E3E"/>
        </w:rPr>
        <w:t>list2</w:t>
      </w:r>
      <w:r w:rsidRPr="00885FA1">
        <w:t xml:space="preserve">, </w:t>
      </w:r>
      <w:r w:rsidRPr="00885FA1">
        <w:rPr>
          <w:color w:val="6A3E3E"/>
        </w:rPr>
        <w:t>list3</w:t>
      </w:r>
      <w:r w:rsidRPr="00885FA1">
        <w:t>);</w:t>
      </w:r>
    </w:p>
    <w:p w14:paraId="40CF99E3" w14:textId="77777777" w:rsidR="00885FA1" w:rsidRPr="00885FA1" w:rsidRDefault="00885FA1" w:rsidP="00885FA1">
      <w:pPr>
        <w:pStyle w:val="Output"/>
        <w:rPr>
          <w:color w:val="4C483D" w:themeColor="text2"/>
        </w:rPr>
      </w:pPr>
    </w:p>
    <w:p w14:paraId="774F6C8F" w14:textId="77777777" w:rsidR="00885FA1" w:rsidRPr="00885FA1" w:rsidRDefault="00885FA1" w:rsidP="00885FA1">
      <w:pPr>
        <w:pStyle w:val="Output"/>
        <w:rPr>
          <w:color w:val="4C483D" w:themeColor="text2"/>
        </w:rPr>
      </w:pPr>
      <w:r w:rsidRPr="00885FA1">
        <w:tab/>
      </w:r>
      <w:r w:rsidRPr="00885FA1">
        <w:tab/>
        <w:t xml:space="preserve"> List &lt; Integer &gt; </w:t>
      </w:r>
      <w:r w:rsidRPr="00885FA1">
        <w:rPr>
          <w:color w:val="6A3E3E"/>
        </w:rPr>
        <w:t>listOfAllIntegers</w:t>
      </w:r>
      <w:r w:rsidRPr="00885FA1">
        <w:t xml:space="preserve"> = </w:t>
      </w:r>
      <w:r w:rsidRPr="00885FA1">
        <w:rPr>
          <w:color w:val="6A3E3E"/>
        </w:rPr>
        <w:t>listOfLists</w:t>
      </w:r>
      <w:r w:rsidRPr="00885FA1">
        <w:t>.stream()</w:t>
      </w:r>
    </w:p>
    <w:p w14:paraId="3D0494A6" w14:textId="77777777" w:rsidR="00885FA1" w:rsidRPr="00885FA1" w:rsidRDefault="00885FA1" w:rsidP="00885FA1">
      <w:pPr>
        <w:pStyle w:val="Output"/>
        <w:rPr>
          <w:color w:val="4C483D" w:themeColor="text2"/>
        </w:rPr>
      </w:pPr>
      <w:r w:rsidRPr="00885FA1">
        <w:tab/>
      </w:r>
      <w:r w:rsidRPr="00885FA1">
        <w:tab/>
        <w:t xml:space="preserve">   .flatMap(x -&gt; x.stream())</w:t>
      </w:r>
    </w:p>
    <w:p w14:paraId="73C770F4" w14:textId="77777777" w:rsidR="00885FA1" w:rsidRPr="00885FA1" w:rsidRDefault="00885FA1" w:rsidP="00885FA1">
      <w:pPr>
        <w:pStyle w:val="Output"/>
        <w:rPr>
          <w:color w:val="4C483D" w:themeColor="text2"/>
        </w:rPr>
      </w:pPr>
      <w:r w:rsidRPr="00885FA1">
        <w:tab/>
      </w:r>
      <w:r w:rsidRPr="00885FA1">
        <w:tab/>
        <w:t xml:space="preserve">   .collect(Collectors.toList());</w:t>
      </w:r>
    </w:p>
    <w:p w14:paraId="454539E0" w14:textId="77777777" w:rsidR="00885FA1" w:rsidRPr="00885FA1" w:rsidRDefault="00885FA1" w:rsidP="00885FA1">
      <w:pPr>
        <w:pStyle w:val="Output"/>
        <w:rPr>
          <w:color w:val="4C483D" w:themeColor="text2"/>
        </w:rPr>
      </w:pPr>
    </w:p>
    <w:p w14:paraId="2AD98F7F" w14:textId="1B8F5D94" w:rsidR="00885FA1" w:rsidRDefault="00885FA1" w:rsidP="00885FA1">
      <w:pPr>
        <w:pStyle w:val="Output"/>
      </w:pPr>
      <w:r w:rsidRPr="00885FA1">
        <w:tab/>
      </w:r>
      <w:r w:rsidRPr="00885FA1">
        <w:tab/>
        <w:t xml:space="preserve"> System.</w:t>
      </w:r>
      <w:r w:rsidRPr="00885FA1">
        <w:rPr>
          <w:bCs/>
          <w:i/>
          <w:iCs/>
          <w:color w:val="0000C0"/>
        </w:rPr>
        <w:t>out</w:t>
      </w:r>
      <w:r w:rsidRPr="00885FA1">
        <w:t>.println(</w:t>
      </w:r>
      <w:r w:rsidRPr="00885FA1">
        <w:rPr>
          <w:color w:val="6A3E3E"/>
        </w:rPr>
        <w:t>listOfAllIntegers</w:t>
      </w:r>
      <w:r w:rsidRPr="00885FA1">
        <w:t>);</w:t>
      </w:r>
    </w:p>
    <w:p w14:paraId="6605C07E" w14:textId="554ED06B" w:rsidR="00A52961" w:rsidRDefault="00A52961" w:rsidP="00A52961">
      <w:pPr>
        <w:rPr>
          <w:lang w:eastAsia="en-US"/>
        </w:rPr>
      </w:pPr>
    </w:p>
    <w:p w14:paraId="246AC174" w14:textId="09DE2A58" w:rsidR="00AC78DB" w:rsidRPr="00AC78DB" w:rsidRDefault="00EB22F7" w:rsidP="00DE0D0D">
      <w:pPr>
        <w:pStyle w:val="Heading4"/>
        <w:spacing w:after="0"/>
        <w:rPr>
          <w:rFonts w:ascii="Source Code Pro" w:eastAsia="Times New Roman" w:hAnsi="Source Code Pro" w:cs="Times New Roman"/>
          <w:color w:val="243B53"/>
          <w:sz w:val="22"/>
          <w:szCs w:val="22"/>
          <w:lang w:eastAsia="en-US"/>
        </w:rPr>
      </w:pPr>
      <w:r>
        <w:rPr>
          <w:lang w:eastAsia="en-US"/>
        </w:rPr>
        <w:t xml:space="preserve">12. </w:t>
      </w:r>
      <w:r w:rsidR="00AC78DB">
        <w:rPr>
          <w:lang w:eastAsia="en-US"/>
        </w:rPr>
        <w:t>toArray</w:t>
      </w:r>
    </w:p>
    <w:p w14:paraId="2E8C3517" w14:textId="77777777" w:rsidR="00AC78DB" w:rsidRPr="00AC78DB" w:rsidRDefault="00AC78DB" w:rsidP="00AC78DB">
      <w:pPr>
        <w:pStyle w:val="Output"/>
        <w:rPr>
          <w:rFonts w:cs="Times New Roman"/>
          <w:sz w:val="22"/>
          <w:szCs w:val="22"/>
          <w:lang w:eastAsia="en-US"/>
        </w:rPr>
      </w:pPr>
      <w:r w:rsidRPr="00AC78DB">
        <w:rPr>
          <w:lang w:eastAsia="en-US"/>
        </w:rPr>
        <w:t>    Employee[] employeesArray = employeeList.stream()</w:t>
      </w:r>
    </w:p>
    <w:p w14:paraId="53DD84CD" w14:textId="77777777" w:rsidR="00AC78DB" w:rsidRPr="00AC78DB" w:rsidRDefault="00AC78DB" w:rsidP="00AC78DB">
      <w:pPr>
        <w:pStyle w:val="Output"/>
        <w:rPr>
          <w:rFonts w:cs="Times New Roman"/>
          <w:sz w:val="22"/>
          <w:szCs w:val="22"/>
          <w:lang w:eastAsia="en-US"/>
        </w:rPr>
      </w:pPr>
      <w:r w:rsidRPr="00AC78DB">
        <w:rPr>
          <w:lang w:eastAsia="en-US"/>
        </w:rPr>
        <w:t>            .filter(e -&gt; e.getSalary() &lt; 400)</w:t>
      </w:r>
    </w:p>
    <w:p w14:paraId="743C9751" w14:textId="77777777" w:rsidR="00AC78DB" w:rsidRPr="00AC78DB" w:rsidRDefault="00AC78DB" w:rsidP="00AC78DB">
      <w:pPr>
        <w:pStyle w:val="Output"/>
        <w:rPr>
          <w:rFonts w:cs="Times New Roman"/>
          <w:sz w:val="22"/>
          <w:szCs w:val="22"/>
          <w:lang w:eastAsia="en-US"/>
        </w:rPr>
      </w:pPr>
      <w:r w:rsidRPr="00AC78DB">
        <w:rPr>
          <w:lang w:eastAsia="en-US"/>
        </w:rPr>
        <w:t>            .toArray(Employee[]::new);</w:t>
      </w:r>
    </w:p>
    <w:p w14:paraId="5518B8E3" w14:textId="77777777" w:rsidR="00AC78DB" w:rsidRDefault="00AC78DB" w:rsidP="00A52961">
      <w:pPr>
        <w:rPr>
          <w:lang w:eastAsia="en-US"/>
        </w:rPr>
      </w:pPr>
    </w:p>
    <w:p w14:paraId="1C843847" w14:textId="77777777" w:rsidR="00AC78DB" w:rsidRPr="00885FA1" w:rsidRDefault="00AC78DB" w:rsidP="00A52961">
      <w:pPr>
        <w:rPr>
          <w:lang w:eastAsia="en-US"/>
        </w:rPr>
      </w:pPr>
    </w:p>
    <w:p w14:paraId="2885F3A5" w14:textId="77777777" w:rsidR="001546AD" w:rsidRPr="0039546B" w:rsidRDefault="001546AD" w:rsidP="001546AD">
      <w:pPr>
        <w:pStyle w:val="Howitworks"/>
        <w:rPr>
          <w:sz w:val="20"/>
          <w:szCs w:val="18"/>
        </w:rPr>
      </w:pPr>
      <w:r w:rsidRPr="0039546B">
        <w:rPr>
          <w:sz w:val="20"/>
          <w:szCs w:val="18"/>
        </w:rPr>
        <w:t>Example</w:t>
      </w:r>
    </w:p>
    <w:p w14:paraId="35E0CFD8" w14:textId="77777777" w:rsidR="001546AD" w:rsidRDefault="001546AD" w:rsidP="001546AD">
      <w:pPr>
        <w:pStyle w:val="Output"/>
        <w:rPr>
          <w:color w:val="4C483D" w:themeColor="text2"/>
        </w:rPr>
      </w:pPr>
      <w:r>
        <w:t>class</w:t>
      </w:r>
      <w:r>
        <w:rPr>
          <w:color w:val="000000"/>
        </w:rPr>
        <w:t xml:space="preserve"> Product{  </w:t>
      </w:r>
    </w:p>
    <w:p w14:paraId="0C924F37" w14:textId="77777777" w:rsidR="001546AD" w:rsidRDefault="001546AD" w:rsidP="001546AD">
      <w:pPr>
        <w:pStyle w:val="Output"/>
        <w:rPr>
          <w:color w:val="4C483D" w:themeColor="text2"/>
        </w:rPr>
      </w:pPr>
      <w:r>
        <w:rPr>
          <w:color w:val="000000"/>
        </w:rPr>
        <w:t xml:space="preserve">    </w:t>
      </w:r>
      <w:r>
        <w:t>int</w:t>
      </w:r>
      <w:r>
        <w:rPr>
          <w:color w:val="000000"/>
        </w:rPr>
        <w:t xml:space="preserve"> </w:t>
      </w:r>
      <w:r>
        <w:rPr>
          <w:color w:val="0000C0"/>
        </w:rPr>
        <w:t>id</w:t>
      </w:r>
      <w:r>
        <w:rPr>
          <w:color w:val="000000"/>
        </w:rPr>
        <w:t xml:space="preserve">;  </w:t>
      </w:r>
    </w:p>
    <w:p w14:paraId="63F597DE" w14:textId="77777777" w:rsidR="001546AD" w:rsidRDefault="001546AD" w:rsidP="001546AD">
      <w:pPr>
        <w:pStyle w:val="Output"/>
        <w:rPr>
          <w:color w:val="4C483D" w:themeColor="text2"/>
        </w:rPr>
      </w:pPr>
      <w:r>
        <w:rPr>
          <w:color w:val="000000"/>
        </w:rPr>
        <w:t xml:space="preserve">    String </w:t>
      </w:r>
      <w:r>
        <w:rPr>
          <w:color w:val="0000C0"/>
        </w:rPr>
        <w:t>name</w:t>
      </w:r>
      <w:r>
        <w:rPr>
          <w:color w:val="000000"/>
        </w:rPr>
        <w:t xml:space="preserve">;  </w:t>
      </w:r>
    </w:p>
    <w:p w14:paraId="5FD003E7" w14:textId="77777777" w:rsidR="001546AD" w:rsidRDefault="001546AD" w:rsidP="001546AD">
      <w:pPr>
        <w:pStyle w:val="Output"/>
        <w:rPr>
          <w:color w:val="4C483D" w:themeColor="text2"/>
        </w:rPr>
      </w:pPr>
      <w:r>
        <w:rPr>
          <w:color w:val="000000"/>
        </w:rPr>
        <w:t xml:space="preserve">    </w:t>
      </w:r>
      <w:r>
        <w:t>float</w:t>
      </w:r>
      <w:r>
        <w:rPr>
          <w:color w:val="000000"/>
        </w:rPr>
        <w:t xml:space="preserve"> </w:t>
      </w:r>
      <w:r>
        <w:rPr>
          <w:color w:val="0000C0"/>
        </w:rPr>
        <w:t>price</w:t>
      </w:r>
      <w:r>
        <w:rPr>
          <w:color w:val="000000"/>
        </w:rPr>
        <w:t xml:space="preserve">;  </w:t>
      </w:r>
    </w:p>
    <w:p w14:paraId="4A32901B" w14:textId="77777777" w:rsidR="001546AD" w:rsidRDefault="001546AD" w:rsidP="001546AD">
      <w:pPr>
        <w:pStyle w:val="Output"/>
        <w:rPr>
          <w:color w:val="4C483D" w:themeColor="text2"/>
        </w:rPr>
      </w:pPr>
      <w:r>
        <w:rPr>
          <w:color w:val="000000"/>
        </w:rPr>
        <w:t xml:space="preserve">    </w:t>
      </w:r>
      <w:r>
        <w:t>public</w:t>
      </w:r>
      <w:r>
        <w:rPr>
          <w:color w:val="000000"/>
        </w:rPr>
        <w:t xml:space="preserve"> Product(</w:t>
      </w:r>
      <w:r>
        <w:t>int</w:t>
      </w:r>
      <w:r>
        <w:rPr>
          <w:color w:val="000000"/>
        </w:rPr>
        <w:t xml:space="preserve"> </w:t>
      </w:r>
      <w:r>
        <w:rPr>
          <w:color w:val="6A3E3E"/>
        </w:rPr>
        <w:t>id</w:t>
      </w:r>
      <w:r>
        <w:rPr>
          <w:color w:val="000000"/>
        </w:rPr>
        <w:t xml:space="preserve">, String </w:t>
      </w:r>
      <w:r>
        <w:rPr>
          <w:color w:val="6A3E3E"/>
        </w:rPr>
        <w:t>name</w:t>
      </w:r>
      <w:r>
        <w:rPr>
          <w:color w:val="000000"/>
        </w:rPr>
        <w:t xml:space="preserve">, </w:t>
      </w:r>
      <w:r>
        <w:t>float</w:t>
      </w:r>
      <w:r>
        <w:rPr>
          <w:color w:val="000000"/>
        </w:rPr>
        <w:t xml:space="preserve"> </w:t>
      </w:r>
      <w:r>
        <w:rPr>
          <w:color w:val="6A3E3E"/>
        </w:rPr>
        <w:t>price</w:t>
      </w:r>
      <w:r>
        <w:rPr>
          <w:color w:val="000000"/>
        </w:rPr>
        <w:t xml:space="preserve">) {  </w:t>
      </w:r>
    </w:p>
    <w:p w14:paraId="10CF37D3" w14:textId="77777777" w:rsidR="001546AD" w:rsidRDefault="001546AD" w:rsidP="001546AD">
      <w:pPr>
        <w:pStyle w:val="Output"/>
        <w:rPr>
          <w:color w:val="4C483D" w:themeColor="text2"/>
        </w:rPr>
      </w:pPr>
      <w:r>
        <w:rPr>
          <w:color w:val="000000"/>
        </w:rPr>
        <w:t xml:space="preserve">        </w:t>
      </w:r>
      <w:r>
        <w:t>this</w:t>
      </w:r>
      <w:r>
        <w:rPr>
          <w:color w:val="000000"/>
        </w:rPr>
        <w:t>.</w:t>
      </w:r>
      <w:r>
        <w:rPr>
          <w:color w:val="0000C0"/>
        </w:rPr>
        <w:t>id</w:t>
      </w:r>
      <w:r>
        <w:rPr>
          <w:color w:val="000000"/>
        </w:rPr>
        <w:t xml:space="preserve"> = </w:t>
      </w:r>
      <w:r>
        <w:rPr>
          <w:color w:val="6A3E3E"/>
        </w:rPr>
        <w:t>id</w:t>
      </w:r>
      <w:r>
        <w:rPr>
          <w:color w:val="000000"/>
        </w:rPr>
        <w:t xml:space="preserve">;  </w:t>
      </w:r>
    </w:p>
    <w:p w14:paraId="789D4F39" w14:textId="77777777" w:rsidR="001546AD" w:rsidRDefault="001546AD" w:rsidP="001546AD">
      <w:pPr>
        <w:pStyle w:val="Output"/>
        <w:rPr>
          <w:color w:val="4C483D" w:themeColor="text2"/>
        </w:rPr>
      </w:pPr>
      <w:r>
        <w:rPr>
          <w:color w:val="000000"/>
        </w:rPr>
        <w:t xml:space="preserve">        </w:t>
      </w:r>
      <w:r>
        <w:t>this</w:t>
      </w:r>
      <w:r>
        <w:rPr>
          <w:color w:val="000000"/>
        </w:rPr>
        <w:t>.</w:t>
      </w:r>
      <w:r>
        <w:rPr>
          <w:color w:val="0000C0"/>
        </w:rPr>
        <w:t>name</w:t>
      </w:r>
      <w:r>
        <w:rPr>
          <w:color w:val="000000"/>
        </w:rPr>
        <w:t xml:space="preserve"> = </w:t>
      </w:r>
      <w:r>
        <w:rPr>
          <w:color w:val="6A3E3E"/>
        </w:rPr>
        <w:t>name</w:t>
      </w:r>
      <w:r>
        <w:rPr>
          <w:color w:val="000000"/>
        </w:rPr>
        <w:t xml:space="preserve">;  </w:t>
      </w:r>
    </w:p>
    <w:p w14:paraId="45F5390A" w14:textId="77777777" w:rsidR="001546AD" w:rsidRDefault="001546AD" w:rsidP="001546AD">
      <w:pPr>
        <w:pStyle w:val="Output"/>
        <w:rPr>
          <w:color w:val="4C483D" w:themeColor="text2"/>
        </w:rPr>
      </w:pPr>
      <w:r>
        <w:rPr>
          <w:color w:val="000000"/>
        </w:rPr>
        <w:t xml:space="preserve">        </w:t>
      </w:r>
      <w:r>
        <w:t>this</w:t>
      </w:r>
      <w:r>
        <w:rPr>
          <w:color w:val="000000"/>
        </w:rPr>
        <w:t>.</w:t>
      </w:r>
      <w:r>
        <w:rPr>
          <w:color w:val="0000C0"/>
        </w:rPr>
        <w:t>price</w:t>
      </w:r>
      <w:r>
        <w:rPr>
          <w:color w:val="000000"/>
        </w:rPr>
        <w:t xml:space="preserve"> = </w:t>
      </w:r>
      <w:r>
        <w:rPr>
          <w:color w:val="6A3E3E"/>
        </w:rPr>
        <w:t>price</w:t>
      </w:r>
      <w:r>
        <w:rPr>
          <w:color w:val="000000"/>
        </w:rPr>
        <w:t xml:space="preserve">;  </w:t>
      </w:r>
    </w:p>
    <w:p w14:paraId="6B9A0DDF" w14:textId="77777777" w:rsidR="001546AD" w:rsidRDefault="001546AD" w:rsidP="001546AD">
      <w:pPr>
        <w:pStyle w:val="Output"/>
        <w:rPr>
          <w:color w:val="4C483D" w:themeColor="text2"/>
        </w:rPr>
      </w:pPr>
      <w:r>
        <w:rPr>
          <w:color w:val="000000"/>
        </w:rPr>
        <w:t xml:space="preserve">    }  </w:t>
      </w:r>
    </w:p>
    <w:p w14:paraId="10130AAB" w14:textId="77777777" w:rsidR="001546AD" w:rsidRDefault="001546AD" w:rsidP="001546AD">
      <w:pPr>
        <w:pStyle w:val="Output"/>
        <w:rPr>
          <w:color w:val="4C483D" w:themeColor="text2"/>
        </w:rPr>
      </w:pPr>
      <w:r>
        <w:rPr>
          <w:color w:val="000000"/>
        </w:rPr>
        <w:t xml:space="preserve">}  </w:t>
      </w:r>
    </w:p>
    <w:p w14:paraId="458CEFE7" w14:textId="77777777" w:rsidR="001546AD" w:rsidRDefault="001546AD" w:rsidP="001546AD">
      <w:pPr>
        <w:pStyle w:val="Output"/>
        <w:rPr>
          <w:color w:val="4C483D" w:themeColor="text2"/>
        </w:rPr>
      </w:pPr>
    </w:p>
    <w:p w14:paraId="4ADC4A15" w14:textId="227A94CF" w:rsidR="001546AD" w:rsidRDefault="001546AD" w:rsidP="001546AD">
      <w:pPr>
        <w:pStyle w:val="Output"/>
        <w:rPr>
          <w:color w:val="4C483D" w:themeColor="text2"/>
        </w:rPr>
      </w:pPr>
      <w:r>
        <w:t>public</w:t>
      </w:r>
      <w:r>
        <w:rPr>
          <w:color w:val="000000"/>
        </w:rPr>
        <w:t xml:space="preserve"> </w:t>
      </w:r>
      <w:r>
        <w:t>class</w:t>
      </w:r>
      <w:r>
        <w:rPr>
          <w:color w:val="000000"/>
        </w:rPr>
        <w:t xml:space="preserve"> Str</w:t>
      </w:r>
      <w:r w:rsidR="0039546B">
        <w:rPr>
          <w:color w:val="000000"/>
        </w:rPr>
        <w:t>e</w:t>
      </w:r>
      <w:r>
        <w:rPr>
          <w:color w:val="000000"/>
        </w:rPr>
        <w:t>ams {</w:t>
      </w:r>
    </w:p>
    <w:p w14:paraId="0012E751" w14:textId="77777777" w:rsidR="001546AD" w:rsidRDefault="001546AD" w:rsidP="001546AD">
      <w:pPr>
        <w:pStyle w:val="Output"/>
        <w:rPr>
          <w:color w:val="4C483D" w:themeColor="text2"/>
        </w:rPr>
      </w:pPr>
      <w:r>
        <w:rPr>
          <w:color w:val="000000"/>
        </w:rPr>
        <w:lastRenderedPageBreak/>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7040C02D" w14:textId="77777777" w:rsidR="001546AD" w:rsidRDefault="001546AD" w:rsidP="001546AD">
      <w:pPr>
        <w:pStyle w:val="Output"/>
        <w:rPr>
          <w:color w:val="4C483D" w:themeColor="text2"/>
        </w:rPr>
      </w:pPr>
      <w:r>
        <w:rPr>
          <w:color w:val="000000"/>
        </w:rPr>
        <w:tab/>
      </w:r>
      <w:r>
        <w:rPr>
          <w:color w:val="000000"/>
        </w:rPr>
        <w:tab/>
      </w:r>
    </w:p>
    <w:p w14:paraId="7F196F90" w14:textId="77777777" w:rsidR="001546AD" w:rsidRDefault="001546AD" w:rsidP="001546AD">
      <w:pPr>
        <w:pStyle w:val="Output"/>
        <w:rPr>
          <w:color w:val="4C483D" w:themeColor="text2"/>
        </w:rPr>
      </w:pPr>
      <w:r>
        <w:rPr>
          <w:color w:val="000000"/>
        </w:rPr>
        <w:tab/>
      </w:r>
      <w:r>
        <w:rPr>
          <w:color w:val="000000"/>
        </w:rPr>
        <w:tab/>
        <w:t xml:space="preserve">List&lt;Product&gt; </w:t>
      </w:r>
      <w:r>
        <w:rPr>
          <w:color w:val="6A3E3E"/>
        </w:rPr>
        <w:t>productsList</w:t>
      </w:r>
      <w:r>
        <w:rPr>
          <w:color w:val="000000"/>
        </w:rPr>
        <w:t xml:space="preserve"> = </w:t>
      </w:r>
      <w:r>
        <w:t>new</w:t>
      </w:r>
      <w:r>
        <w:rPr>
          <w:color w:val="000000"/>
        </w:rPr>
        <w:t xml:space="preserve"> ArrayList&lt;Product&gt;();  </w:t>
      </w:r>
    </w:p>
    <w:p w14:paraId="0DD9E07A" w14:textId="77777777" w:rsidR="001546AD" w:rsidRDefault="001546AD" w:rsidP="001546AD">
      <w:pPr>
        <w:pStyle w:val="Output"/>
        <w:rPr>
          <w:color w:val="4C483D" w:themeColor="text2"/>
        </w:rPr>
      </w:pPr>
      <w:r>
        <w:rPr>
          <w:color w:val="000000"/>
        </w:rPr>
        <w:t xml:space="preserve">        </w:t>
      </w:r>
      <w:r>
        <w:rPr>
          <w:color w:val="3F7F5F"/>
        </w:rPr>
        <w:t xml:space="preserve">//Adding Products  </w:t>
      </w:r>
    </w:p>
    <w:p w14:paraId="7A8550DA" w14:textId="77777777" w:rsidR="001546AD" w:rsidRDefault="001546AD" w:rsidP="001546AD">
      <w:pPr>
        <w:pStyle w:val="Output"/>
        <w:rPr>
          <w:color w:val="4C483D" w:themeColor="text2"/>
        </w:rPr>
      </w:pPr>
      <w:r>
        <w:rPr>
          <w:color w:val="000000"/>
        </w:rPr>
        <w:t xml:space="preserve">        </w:t>
      </w:r>
      <w:r>
        <w:rPr>
          <w:color w:val="6A3E3E"/>
        </w:rPr>
        <w:t>productsList</w:t>
      </w:r>
      <w:r>
        <w:rPr>
          <w:color w:val="000000"/>
        </w:rPr>
        <w:t>.add(</w:t>
      </w:r>
      <w:r>
        <w:t>new</w:t>
      </w:r>
      <w:r>
        <w:rPr>
          <w:color w:val="000000"/>
        </w:rPr>
        <w:t xml:space="preserve"> Product(1,</w:t>
      </w:r>
      <w:r>
        <w:rPr>
          <w:color w:val="2A00FF"/>
        </w:rPr>
        <w:t>"HP Laptop"</w:t>
      </w:r>
      <w:r>
        <w:rPr>
          <w:color w:val="000000"/>
        </w:rPr>
        <w:t xml:space="preserve">,25000f));  </w:t>
      </w:r>
    </w:p>
    <w:p w14:paraId="677BC5A9" w14:textId="77777777" w:rsidR="001546AD" w:rsidRDefault="001546AD" w:rsidP="001546AD">
      <w:pPr>
        <w:pStyle w:val="Output"/>
        <w:rPr>
          <w:color w:val="4C483D" w:themeColor="text2"/>
        </w:rPr>
      </w:pPr>
      <w:r>
        <w:rPr>
          <w:color w:val="000000"/>
        </w:rPr>
        <w:t xml:space="preserve">        </w:t>
      </w:r>
      <w:r>
        <w:rPr>
          <w:color w:val="6A3E3E"/>
        </w:rPr>
        <w:t>productsList</w:t>
      </w:r>
      <w:r>
        <w:rPr>
          <w:color w:val="000000"/>
        </w:rPr>
        <w:t>.add(</w:t>
      </w:r>
      <w:r>
        <w:t>new</w:t>
      </w:r>
      <w:r>
        <w:rPr>
          <w:color w:val="000000"/>
        </w:rPr>
        <w:t xml:space="preserve"> Product(2,</w:t>
      </w:r>
      <w:r>
        <w:rPr>
          <w:color w:val="2A00FF"/>
        </w:rPr>
        <w:t>"Dell Laptop"</w:t>
      </w:r>
      <w:r>
        <w:rPr>
          <w:color w:val="000000"/>
        </w:rPr>
        <w:t xml:space="preserve">,30000f));  </w:t>
      </w:r>
    </w:p>
    <w:p w14:paraId="125AD803" w14:textId="77777777" w:rsidR="001546AD" w:rsidRDefault="001546AD" w:rsidP="001546AD">
      <w:pPr>
        <w:pStyle w:val="Output"/>
        <w:rPr>
          <w:color w:val="4C483D" w:themeColor="text2"/>
        </w:rPr>
      </w:pPr>
      <w:r>
        <w:rPr>
          <w:color w:val="000000"/>
        </w:rPr>
        <w:t xml:space="preserve">        </w:t>
      </w:r>
      <w:r>
        <w:rPr>
          <w:color w:val="6A3E3E"/>
        </w:rPr>
        <w:t>productsList</w:t>
      </w:r>
      <w:r>
        <w:rPr>
          <w:color w:val="000000"/>
        </w:rPr>
        <w:t>.add(</w:t>
      </w:r>
      <w:r>
        <w:t>new</w:t>
      </w:r>
      <w:r>
        <w:rPr>
          <w:color w:val="000000"/>
        </w:rPr>
        <w:t xml:space="preserve"> Product(3,</w:t>
      </w:r>
      <w:r>
        <w:rPr>
          <w:color w:val="2A00FF"/>
        </w:rPr>
        <w:t>"Lenevo Laptop"</w:t>
      </w:r>
      <w:r>
        <w:rPr>
          <w:color w:val="000000"/>
        </w:rPr>
        <w:t xml:space="preserve">,28000f));  </w:t>
      </w:r>
    </w:p>
    <w:p w14:paraId="421DA8FB" w14:textId="77777777" w:rsidR="001546AD" w:rsidRDefault="001546AD" w:rsidP="001546AD">
      <w:pPr>
        <w:pStyle w:val="Output"/>
        <w:rPr>
          <w:color w:val="4C483D" w:themeColor="text2"/>
        </w:rPr>
      </w:pPr>
      <w:r>
        <w:rPr>
          <w:color w:val="000000"/>
        </w:rPr>
        <w:t xml:space="preserve">        </w:t>
      </w:r>
      <w:r>
        <w:rPr>
          <w:color w:val="6A3E3E"/>
        </w:rPr>
        <w:t>productsList</w:t>
      </w:r>
      <w:r>
        <w:rPr>
          <w:color w:val="000000"/>
        </w:rPr>
        <w:t>.add(</w:t>
      </w:r>
      <w:r>
        <w:t>new</w:t>
      </w:r>
      <w:r>
        <w:rPr>
          <w:color w:val="000000"/>
        </w:rPr>
        <w:t xml:space="preserve"> Product(4,</w:t>
      </w:r>
      <w:r>
        <w:rPr>
          <w:color w:val="2A00FF"/>
        </w:rPr>
        <w:t>"Sony Laptop"</w:t>
      </w:r>
      <w:r>
        <w:rPr>
          <w:color w:val="000000"/>
        </w:rPr>
        <w:t xml:space="preserve">,28000f));  </w:t>
      </w:r>
    </w:p>
    <w:p w14:paraId="06E88060" w14:textId="77777777" w:rsidR="001546AD" w:rsidRDefault="001546AD" w:rsidP="001546AD">
      <w:pPr>
        <w:pStyle w:val="Output"/>
        <w:rPr>
          <w:color w:val="4C483D" w:themeColor="text2"/>
        </w:rPr>
      </w:pPr>
      <w:r>
        <w:rPr>
          <w:color w:val="000000"/>
        </w:rPr>
        <w:t xml:space="preserve">        </w:t>
      </w:r>
      <w:r>
        <w:rPr>
          <w:color w:val="6A3E3E"/>
        </w:rPr>
        <w:t>productsList</w:t>
      </w:r>
      <w:r>
        <w:rPr>
          <w:color w:val="000000"/>
        </w:rPr>
        <w:t>.add(</w:t>
      </w:r>
      <w:r>
        <w:t>new</w:t>
      </w:r>
      <w:r>
        <w:rPr>
          <w:color w:val="000000"/>
        </w:rPr>
        <w:t xml:space="preserve"> Product(5,</w:t>
      </w:r>
      <w:r>
        <w:rPr>
          <w:color w:val="2A00FF"/>
        </w:rPr>
        <w:t>"Apple Laptop"</w:t>
      </w:r>
      <w:r>
        <w:rPr>
          <w:color w:val="000000"/>
        </w:rPr>
        <w:t xml:space="preserve">,90000f));  </w:t>
      </w:r>
    </w:p>
    <w:p w14:paraId="20919887" w14:textId="77777777" w:rsidR="001546AD" w:rsidRDefault="001546AD" w:rsidP="001546AD">
      <w:pPr>
        <w:pStyle w:val="Output"/>
        <w:rPr>
          <w:color w:val="4C483D" w:themeColor="text2"/>
        </w:rPr>
      </w:pPr>
      <w:r>
        <w:rPr>
          <w:color w:val="000000"/>
        </w:rPr>
        <w:t xml:space="preserve">        </w:t>
      </w:r>
    </w:p>
    <w:p w14:paraId="0C95289F" w14:textId="77777777" w:rsidR="001546AD" w:rsidRDefault="001546AD" w:rsidP="001546AD">
      <w:pPr>
        <w:pStyle w:val="Output"/>
        <w:rPr>
          <w:color w:val="4C483D" w:themeColor="text2"/>
        </w:rPr>
      </w:pPr>
      <w:r>
        <w:rPr>
          <w:color w:val="000000"/>
        </w:rPr>
        <w:t xml:space="preserve">        List&lt;Float&gt; </w:t>
      </w:r>
      <w:r>
        <w:rPr>
          <w:color w:val="6A3E3E"/>
        </w:rPr>
        <w:t>productPriceList2</w:t>
      </w:r>
      <w:r>
        <w:rPr>
          <w:color w:val="000000"/>
        </w:rPr>
        <w:t xml:space="preserve"> =</w:t>
      </w:r>
      <w:r>
        <w:rPr>
          <w:color w:val="6A3E3E"/>
        </w:rPr>
        <w:t>productsList</w:t>
      </w:r>
      <w:r>
        <w:rPr>
          <w:color w:val="000000"/>
        </w:rPr>
        <w:t xml:space="preserve">.stream()  </w:t>
      </w:r>
    </w:p>
    <w:p w14:paraId="51440A5E" w14:textId="77777777" w:rsidR="001546AD" w:rsidRDefault="001546AD" w:rsidP="001546AD">
      <w:pPr>
        <w:pStyle w:val="Output"/>
        <w:rPr>
          <w:color w:val="4C483D" w:themeColor="text2"/>
        </w:rPr>
      </w:pPr>
      <w:r>
        <w:rPr>
          <w:color w:val="000000"/>
        </w:rPr>
        <w:t xml:space="preserve">                      .filter(</w:t>
      </w:r>
      <w:r>
        <w:rPr>
          <w:color w:val="6A3E3E"/>
        </w:rPr>
        <w:t>p</w:t>
      </w:r>
      <w:r>
        <w:rPr>
          <w:color w:val="000000"/>
        </w:rPr>
        <w:t xml:space="preserve"> -&gt; </w:t>
      </w:r>
      <w:r>
        <w:rPr>
          <w:color w:val="6A3E3E"/>
        </w:rPr>
        <w:t>p</w:t>
      </w:r>
      <w:r>
        <w:rPr>
          <w:color w:val="000000"/>
        </w:rPr>
        <w:t>.</w:t>
      </w:r>
      <w:r>
        <w:rPr>
          <w:color w:val="0000C0"/>
        </w:rPr>
        <w:t>price</w:t>
      </w:r>
      <w:r>
        <w:rPr>
          <w:color w:val="000000"/>
        </w:rPr>
        <w:t xml:space="preserve"> &gt; 30000)</w:t>
      </w:r>
      <w:r>
        <w:rPr>
          <w:color w:val="3F7F5F"/>
        </w:rPr>
        <w:t xml:space="preserve">// filtering data  </w:t>
      </w:r>
    </w:p>
    <w:p w14:paraId="3A4E913D" w14:textId="77777777" w:rsidR="001546AD" w:rsidRDefault="001546AD" w:rsidP="001546AD">
      <w:pPr>
        <w:pStyle w:val="Output"/>
        <w:rPr>
          <w:color w:val="4C483D" w:themeColor="text2"/>
        </w:rPr>
      </w:pPr>
      <w:r>
        <w:rPr>
          <w:color w:val="000000"/>
        </w:rPr>
        <w:t xml:space="preserve">                      .map(</w:t>
      </w:r>
      <w:r>
        <w:rPr>
          <w:color w:val="6A3E3E"/>
        </w:rPr>
        <w:t>p</w:t>
      </w:r>
      <w:r>
        <w:rPr>
          <w:color w:val="000000"/>
        </w:rPr>
        <w:t>-&gt;</w:t>
      </w:r>
      <w:r>
        <w:rPr>
          <w:color w:val="6A3E3E"/>
        </w:rPr>
        <w:t>p</w:t>
      </w:r>
      <w:r>
        <w:rPr>
          <w:color w:val="000000"/>
        </w:rPr>
        <w:t>.</w:t>
      </w:r>
      <w:r>
        <w:rPr>
          <w:color w:val="0000C0"/>
        </w:rPr>
        <w:t>price</w:t>
      </w:r>
      <w:r>
        <w:rPr>
          <w:color w:val="000000"/>
        </w:rPr>
        <w:t xml:space="preserve">)        </w:t>
      </w:r>
      <w:r>
        <w:rPr>
          <w:color w:val="3F7F5F"/>
        </w:rPr>
        <w:t xml:space="preserve">// fetching price  </w:t>
      </w:r>
    </w:p>
    <w:p w14:paraId="7326A9DF" w14:textId="77777777" w:rsidR="001546AD" w:rsidRDefault="001546AD" w:rsidP="001546AD">
      <w:pPr>
        <w:pStyle w:val="Output"/>
        <w:rPr>
          <w:color w:val="4C483D" w:themeColor="text2"/>
        </w:rPr>
      </w:pPr>
      <w:r>
        <w:rPr>
          <w:color w:val="000000"/>
        </w:rPr>
        <w:t xml:space="preserve">                      .collect(Collectors.</w:t>
      </w:r>
      <w:r>
        <w:rPr>
          <w:i/>
          <w:iCs/>
          <w:color w:val="000000"/>
        </w:rPr>
        <w:t>toList</w:t>
      </w:r>
      <w:r>
        <w:rPr>
          <w:color w:val="000000"/>
        </w:rPr>
        <w:t xml:space="preserve">()); </w:t>
      </w:r>
      <w:r>
        <w:rPr>
          <w:color w:val="3F7F5F"/>
        </w:rPr>
        <w:t xml:space="preserve">// collecting as list  </w:t>
      </w:r>
    </w:p>
    <w:p w14:paraId="2D4FD29D" w14:textId="77777777" w:rsidR="001546AD" w:rsidRDefault="001546AD" w:rsidP="001546AD">
      <w:pPr>
        <w:pStyle w:val="Output"/>
        <w:rPr>
          <w:color w:val="4C483D" w:themeColor="text2"/>
        </w:rPr>
      </w:pPr>
      <w:r>
        <w:rPr>
          <w:color w:val="000000"/>
        </w:rPr>
        <w:t xml:space="preserve">        System.</w:t>
      </w:r>
      <w:r>
        <w:rPr>
          <w:i/>
          <w:iCs/>
          <w:color w:val="0000C0"/>
        </w:rPr>
        <w:t>out</w:t>
      </w:r>
      <w:r>
        <w:rPr>
          <w:color w:val="000000"/>
        </w:rPr>
        <w:t>.println(</w:t>
      </w:r>
      <w:r>
        <w:rPr>
          <w:color w:val="6A3E3E"/>
        </w:rPr>
        <w:t>productPriceList2</w:t>
      </w:r>
      <w:r>
        <w:rPr>
          <w:color w:val="000000"/>
        </w:rPr>
        <w:t xml:space="preserve">);  </w:t>
      </w:r>
      <w:r>
        <w:rPr>
          <w:color w:val="3F7F5F"/>
        </w:rPr>
        <w:t>//[90000.0]</w:t>
      </w:r>
    </w:p>
    <w:p w14:paraId="6A4F9B96" w14:textId="77777777" w:rsidR="001546AD" w:rsidRDefault="001546AD" w:rsidP="001546AD">
      <w:pPr>
        <w:pStyle w:val="Output"/>
        <w:rPr>
          <w:color w:val="4C483D" w:themeColor="text2"/>
        </w:rPr>
      </w:pPr>
      <w:r>
        <w:rPr>
          <w:color w:val="000000"/>
        </w:rPr>
        <w:t xml:space="preserve">      </w:t>
      </w:r>
    </w:p>
    <w:p w14:paraId="0B10BF6F" w14:textId="77777777" w:rsidR="001546AD" w:rsidRDefault="001546AD" w:rsidP="001546AD">
      <w:pPr>
        <w:pStyle w:val="Output"/>
        <w:rPr>
          <w:color w:val="4C483D" w:themeColor="text2"/>
        </w:rPr>
      </w:pPr>
    </w:p>
    <w:p w14:paraId="1C8CB50E" w14:textId="77777777" w:rsidR="001546AD" w:rsidRDefault="001546AD" w:rsidP="001546AD">
      <w:pPr>
        <w:pStyle w:val="Output"/>
        <w:rPr>
          <w:color w:val="4C483D" w:themeColor="text2"/>
        </w:rPr>
      </w:pPr>
      <w:r>
        <w:rPr>
          <w:color w:val="000000"/>
        </w:rPr>
        <w:tab/>
      </w:r>
      <w:r>
        <w:rPr>
          <w:color w:val="000000"/>
        </w:rPr>
        <w:tab/>
      </w:r>
    </w:p>
    <w:p w14:paraId="5D0AA89C" w14:textId="77777777" w:rsidR="001546AD" w:rsidRDefault="001546AD" w:rsidP="001546AD">
      <w:pPr>
        <w:pStyle w:val="Output"/>
        <w:rPr>
          <w:color w:val="4C483D" w:themeColor="text2"/>
        </w:rPr>
      </w:pPr>
      <w:r>
        <w:rPr>
          <w:color w:val="000000"/>
        </w:rPr>
        <w:t xml:space="preserve">        </w:t>
      </w:r>
      <w:r>
        <w:rPr>
          <w:color w:val="3F7F5F"/>
        </w:rPr>
        <w:t xml:space="preserve">// This is more compact approach for filtering data  </w:t>
      </w:r>
    </w:p>
    <w:p w14:paraId="7CF3504B" w14:textId="77777777" w:rsidR="001546AD" w:rsidRDefault="001546AD" w:rsidP="001546AD">
      <w:pPr>
        <w:pStyle w:val="Output"/>
        <w:rPr>
          <w:color w:val="4C483D" w:themeColor="text2"/>
        </w:rPr>
      </w:pPr>
      <w:r>
        <w:rPr>
          <w:color w:val="000000"/>
        </w:rPr>
        <w:t xml:space="preserve">        </w:t>
      </w:r>
      <w:r>
        <w:rPr>
          <w:color w:val="6A3E3E"/>
        </w:rPr>
        <w:t>productsList</w:t>
      </w:r>
      <w:r>
        <w:rPr>
          <w:color w:val="000000"/>
        </w:rPr>
        <w:t xml:space="preserve">.stream()  </w:t>
      </w:r>
    </w:p>
    <w:p w14:paraId="1D5C5578" w14:textId="77777777" w:rsidR="001546AD" w:rsidRDefault="001546AD" w:rsidP="001546AD">
      <w:pPr>
        <w:pStyle w:val="Output"/>
        <w:rPr>
          <w:color w:val="4C483D" w:themeColor="text2"/>
        </w:rPr>
      </w:pPr>
      <w:r>
        <w:rPr>
          <w:color w:val="000000"/>
        </w:rPr>
        <w:t xml:space="preserve">                    .filter(</w:t>
      </w:r>
      <w:r>
        <w:rPr>
          <w:color w:val="6A3E3E"/>
        </w:rPr>
        <w:t>product</w:t>
      </w:r>
      <w:r>
        <w:rPr>
          <w:color w:val="000000"/>
        </w:rPr>
        <w:t xml:space="preserve"> -&gt; </w:t>
      </w:r>
      <w:r>
        <w:rPr>
          <w:color w:val="6A3E3E"/>
        </w:rPr>
        <w:t>product</w:t>
      </w:r>
      <w:r>
        <w:rPr>
          <w:color w:val="000000"/>
        </w:rPr>
        <w:t>.</w:t>
      </w:r>
      <w:r>
        <w:rPr>
          <w:color w:val="0000C0"/>
        </w:rPr>
        <w:t>price</w:t>
      </w:r>
      <w:r>
        <w:rPr>
          <w:color w:val="000000"/>
        </w:rPr>
        <w:t xml:space="preserve"> == 30000)  </w:t>
      </w:r>
    </w:p>
    <w:p w14:paraId="7A4798C2" w14:textId="77777777" w:rsidR="001546AD" w:rsidRDefault="001546AD" w:rsidP="001546AD">
      <w:pPr>
        <w:pStyle w:val="Output"/>
        <w:rPr>
          <w:color w:val="4C483D" w:themeColor="text2"/>
        </w:rPr>
      </w:pPr>
      <w:r>
        <w:rPr>
          <w:color w:val="000000"/>
        </w:rPr>
        <w:t xml:space="preserve">                    .forEach(</w:t>
      </w:r>
      <w:r>
        <w:rPr>
          <w:color w:val="6A3E3E"/>
        </w:rPr>
        <w:t>product</w:t>
      </w:r>
      <w:r>
        <w:rPr>
          <w:color w:val="000000"/>
        </w:rPr>
        <w:t xml:space="preserve"> -&gt; System.</w:t>
      </w:r>
      <w:r>
        <w:rPr>
          <w:i/>
          <w:iCs/>
          <w:color w:val="0000C0"/>
        </w:rPr>
        <w:t>out</w:t>
      </w:r>
      <w:r>
        <w:rPr>
          <w:color w:val="000000"/>
        </w:rPr>
        <w:t>.println(</w:t>
      </w:r>
      <w:r>
        <w:rPr>
          <w:color w:val="6A3E3E"/>
        </w:rPr>
        <w:t>product</w:t>
      </w:r>
      <w:r>
        <w:rPr>
          <w:color w:val="000000"/>
        </w:rPr>
        <w:t>.</w:t>
      </w:r>
      <w:r>
        <w:rPr>
          <w:color w:val="0000C0"/>
        </w:rPr>
        <w:t>name</w:t>
      </w:r>
      <w:r>
        <w:rPr>
          <w:color w:val="000000"/>
        </w:rPr>
        <w:t xml:space="preserve">));  </w:t>
      </w:r>
      <w:r>
        <w:rPr>
          <w:color w:val="3F7F5F"/>
        </w:rPr>
        <w:t xml:space="preserve">//  Dell </w:t>
      </w:r>
      <w:r>
        <w:rPr>
          <w:color w:val="3F7F5F"/>
          <w:u w:val="single"/>
        </w:rPr>
        <w:t>Laptop</w:t>
      </w:r>
    </w:p>
    <w:p w14:paraId="27BC4536" w14:textId="77777777" w:rsidR="001546AD" w:rsidRDefault="001546AD" w:rsidP="001546AD">
      <w:pPr>
        <w:pStyle w:val="Output"/>
        <w:rPr>
          <w:color w:val="4C483D" w:themeColor="text2"/>
        </w:rPr>
      </w:pPr>
      <w:r>
        <w:rPr>
          <w:color w:val="000000"/>
        </w:rPr>
        <w:t xml:space="preserve">        </w:t>
      </w:r>
    </w:p>
    <w:p w14:paraId="7CB7F078" w14:textId="77777777" w:rsidR="001546AD" w:rsidRDefault="001546AD" w:rsidP="001546AD">
      <w:pPr>
        <w:pStyle w:val="Output"/>
        <w:rPr>
          <w:color w:val="4C483D" w:themeColor="text2"/>
        </w:rPr>
      </w:pPr>
      <w:r>
        <w:rPr>
          <w:color w:val="000000"/>
        </w:rPr>
        <w:t xml:space="preserve">        </w:t>
      </w:r>
      <w:r>
        <w:rPr>
          <w:color w:val="3F7F5F"/>
        </w:rPr>
        <w:t xml:space="preserve">// count number of products based on the filter  </w:t>
      </w:r>
    </w:p>
    <w:p w14:paraId="37913337" w14:textId="77777777" w:rsidR="001546AD" w:rsidRDefault="001546AD" w:rsidP="001546AD">
      <w:pPr>
        <w:pStyle w:val="Output"/>
        <w:rPr>
          <w:color w:val="4C483D" w:themeColor="text2"/>
        </w:rPr>
      </w:pPr>
      <w:r>
        <w:rPr>
          <w:color w:val="000000"/>
        </w:rPr>
        <w:t xml:space="preserve">        </w:t>
      </w:r>
      <w:r>
        <w:t>long</w:t>
      </w:r>
      <w:r>
        <w:rPr>
          <w:color w:val="000000"/>
        </w:rPr>
        <w:t xml:space="preserve"> </w:t>
      </w:r>
      <w:r>
        <w:rPr>
          <w:color w:val="6A3E3E"/>
        </w:rPr>
        <w:t>count</w:t>
      </w:r>
      <w:r>
        <w:rPr>
          <w:color w:val="000000"/>
        </w:rPr>
        <w:t xml:space="preserve"> = </w:t>
      </w:r>
      <w:r>
        <w:rPr>
          <w:color w:val="6A3E3E"/>
        </w:rPr>
        <w:t>productsList</w:t>
      </w:r>
      <w:r>
        <w:rPr>
          <w:color w:val="000000"/>
        </w:rPr>
        <w:t xml:space="preserve">.stream()  </w:t>
      </w:r>
    </w:p>
    <w:p w14:paraId="58669620" w14:textId="77777777" w:rsidR="001546AD" w:rsidRDefault="001546AD" w:rsidP="001546AD">
      <w:pPr>
        <w:pStyle w:val="Output"/>
        <w:rPr>
          <w:color w:val="4C483D" w:themeColor="text2"/>
        </w:rPr>
      </w:pPr>
      <w:r>
        <w:rPr>
          <w:color w:val="000000"/>
        </w:rPr>
        <w:t xml:space="preserve">                    .filter(</w:t>
      </w:r>
      <w:r>
        <w:rPr>
          <w:color w:val="6A3E3E"/>
        </w:rPr>
        <w:t>product</w:t>
      </w:r>
      <w:r>
        <w:rPr>
          <w:color w:val="000000"/>
        </w:rPr>
        <w:t>-&gt;</w:t>
      </w:r>
      <w:r>
        <w:rPr>
          <w:color w:val="6A3E3E"/>
        </w:rPr>
        <w:t>product</w:t>
      </w:r>
      <w:r>
        <w:rPr>
          <w:color w:val="000000"/>
        </w:rPr>
        <w:t>.</w:t>
      </w:r>
      <w:r>
        <w:rPr>
          <w:color w:val="0000C0"/>
        </w:rPr>
        <w:t>price</w:t>
      </w:r>
      <w:r>
        <w:rPr>
          <w:color w:val="000000"/>
        </w:rPr>
        <w:t xml:space="preserve">&lt;30000)  </w:t>
      </w:r>
    </w:p>
    <w:p w14:paraId="729A3EF6" w14:textId="77777777" w:rsidR="001546AD" w:rsidRDefault="001546AD" w:rsidP="001546AD">
      <w:pPr>
        <w:pStyle w:val="Output"/>
        <w:rPr>
          <w:color w:val="4C483D" w:themeColor="text2"/>
        </w:rPr>
      </w:pPr>
      <w:r>
        <w:rPr>
          <w:color w:val="000000"/>
        </w:rPr>
        <w:t xml:space="preserve">                    .count();  </w:t>
      </w:r>
    </w:p>
    <w:p w14:paraId="226E4E71" w14:textId="77777777" w:rsidR="001546AD" w:rsidRDefault="001546AD" w:rsidP="001546AD">
      <w:pPr>
        <w:pStyle w:val="Output"/>
        <w:rPr>
          <w:color w:val="4C483D" w:themeColor="text2"/>
        </w:rPr>
      </w:pPr>
      <w:r>
        <w:rPr>
          <w:color w:val="000000"/>
        </w:rPr>
        <w:t xml:space="preserve">        System.</w:t>
      </w:r>
      <w:r>
        <w:rPr>
          <w:i/>
          <w:iCs/>
          <w:color w:val="0000C0"/>
        </w:rPr>
        <w:t>out</w:t>
      </w:r>
      <w:r>
        <w:rPr>
          <w:color w:val="000000"/>
        </w:rPr>
        <w:t>.println(</w:t>
      </w:r>
      <w:r>
        <w:rPr>
          <w:color w:val="6A3E3E"/>
        </w:rPr>
        <w:t>count</w:t>
      </w:r>
      <w:r>
        <w:rPr>
          <w:color w:val="000000"/>
        </w:rPr>
        <w:t xml:space="preserve">);  </w:t>
      </w:r>
      <w:r>
        <w:rPr>
          <w:color w:val="3F7F5F"/>
        </w:rPr>
        <w:t>//3</w:t>
      </w:r>
    </w:p>
    <w:p w14:paraId="7CC40E41" w14:textId="77777777" w:rsidR="001546AD" w:rsidRDefault="001546AD" w:rsidP="001546AD">
      <w:pPr>
        <w:pStyle w:val="Output"/>
        <w:rPr>
          <w:color w:val="4C483D" w:themeColor="text2"/>
        </w:rPr>
      </w:pPr>
      <w:r>
        <w:rPr>
          <w:color w:val="000000"/>
        </w:rPr>
        <w:t xml:space="preserve">        </w:t>
      </w:r>
    </w:p>
    <w:p w14:paraId="0863BF37" w14:textId="77777777" w:rsidR="001546AD" w:rsidRDefault="001546AD" w:rsidP="001546AD">
      <w:pPr>
        <w:pStyle w:val="Output"/>
        <w:rPr>
          <w:color w:val="4C483D" w:themeColor="text2"/>
        </w:rPr>
      </w:pPr>
      <w:r>
        <w:rPr>
          <w:color w:val="000000"/>
        </w:rPr>
        <w:t xml:space="preserve">        </w:t>
      </w:r>
      <w:r>
        <w:rPr>
          <w:color w:val="3F7F5F"/>
        </w:rPr>
        <w:t xml:space="preserve">// Converting product List into Set  </w:t>
      </w:r>
    </w:p>
    <w:p w14:paraId="75AB4E29" w14:textId="77777777" w:rsidR="001546AD" w:rsidRDefault="001546AD" w:rsidP="001546AD">
      <w:pPr>
        <w:pStyle w:val="Output"/>
        <w:rPr>
          <w:color w:val="4C483D" w:themeColor="text2"/>
        </w:rPr>
      </w:pPr>
      <w:r>
        <w:rPr>
          <w:color w:val="000000"/>
        </w:rPr>
        <w:t xml:space="preserve">        Set&lt;Float&gt; </w:t>
      </w:r>
      <w:r>
        <w:rPr>
          <w:color w:val="6A3E3E"/>
        </w:rPr>
        <w:t>productPriceList</w:t>
      </w:r>
      <w:r>
        <w:rPr>
          <w:color w:val="000000"/>
        </w:rPr>
        <w:t xml:space="preserve"> =    </w:t>
      </w:r>
      <w:r>
        <w:rPr>
          <w:color w:val="6A3E3E"/>
        </w:rPr>
        <w:t>productsList</w:t>
      </w:r>
      <w:r>
        <w:rPr>
          <w:color w:val="000000"/>
        </w:rPr>
        <w:t xml:space="preserve">.stream()  </w:t>
      </w:r>
    </w:p>
    <w:p w14:paraId="47E2690A" w14:textId="77777777" w:rsidR="001546AD" w:rsidRDefault="001546AD" w:rsidP="001546AD">
      <w:pPr>
        <w:pStyle w:val="Output"/>
        <w:rPr>
          <w:color w:val="4C483D" w:themeColor="text2"/>
        </w:rPr>
      </w:pPr>
      <w:r>
        <w:rPr>
          <w:color w:val="000000"/>
        </w:rPr>
        <w:t xml:space="preserve">            .filter(</w:t>
      </w:r>
      <w:r>
        <w:rPr>
          <w:color w:val="6A3E3E"/>
        </w:rPr>
        <w:t>product</w:t>
      </w:r>
      <w:r>
        <w:rPr>
          <w:color w:val="000000"/>
        </w:rPr>
        <w:t>-&gt;</w:t>
      </w:r>
      <w:r>
        <w:rPr>
          <w:color w:val="6A3E3E"/>
        </w:rPr>
        <w:t>product</w:t>
      </w:r>
      <w:r>
        <w:rPr>
          <w:color w:val="000000"/>
        </w:rPr>
        <w:t>.</w:t>
      </w:r>
      <w:r>
        <w:rPr>
          <w:color w:val="0000C0"/>
        </w:rPr>
        <w:t>price</w:t>
      </w:r>
      <w:r>
        <w:rPr>
          <w:color w:val="000000"/>
        </w:rPr>
        <w:t xml:space="preserve"> &lt; 30000)   </w:t>
      </w:r>
      <w:r>
        <w:rPr>
          <w:color w:val="3F7F5F"/>
        </w:rPr>
        <w:t xml:space="preserve">// filter product on the base of price  </w:t>
      </w:r>
    </w:p>
    <w:p w14:paraId="53E47F12" w14:textId="77777777" w:rsidR="001546AD" w:rsidRDefault="001546AD" w:rsidP="001546AD">
      <w:pPr>
        <w:pStyle w:val="Output"/>
        <w:rPr>
          <w:color w:val="4C483D" w:themeColor="text2"/>
        </w:rPr>
      </w:pPr>
      <w:r>
        <w:rPr>
          <w:color w:val="000000"/>
        </w:rPr>
        <w:t xml:space="preserve">            .map(</w:t>
      </w:r>
      <w:r>
        <w:rPr>
          <w:color w:val="6A3E3E"/>
        </w:rPr>
        <w:t>product</w:t>
      </w:r>
      <w:r>
        <w:rPr>
          <w:color w:val="000000"/>
        </w:rPr>
        <w:t>-&gt;</w:t>
      </w:r>
      <w:r>
        <w:rPr>
          <w:color w:val="6A3E3E"/>
        </w:rPr>
        <w:t>product</w:t>
      </w:r>
      <w:r>
        <w:rPr>
          <w:color w:val="000000"/>
        </w:rPr>
        <w:t>.</w:t>
      </w:r>
      <w:r>
        <w:rPr>
          <w:color w:val="0000C0"/>
        </w:rPr>
        <w:t>price</w:t>
      </w:r>
      <w:r>
        <w:rPr>
          <w:color w:val="000000"/>
        </w:rPr>
        <w:t xml:space="preserve">)  </w:t>
      </w:r>
      <w:r>
        <w:rPr>
          <w:color w:val="3F7F5F"/>
        </w:rPr>
        <w:t>//get the price</w:t>
      </w:r>
    </w:p>
    <w:p w14:paraId="7FEBB897" w14:textId="77777777" w:rsidR="001546AD" w:rsidRDefault="001546AD" w:rsidP="001546AD">
      <w:pPr>
        <w:pStyle w:val="Output"/>
        <w:rPr>
          <w:color w:val="4C483D" w:themeColor="text2"/>
        </w:rPr>
      </w:pPr>
      <w:r>
        <w:rPr>
          <w:color w:val="000000"/>
        </w:rPr>
        <w:t xml:space="preserve">            .collect(Collectors.</w:t>
      </w:r>
      <w:r>
        <w:rPr>
          <w:i/>
          <w:iCs/>
          <w:color w:val="000000"/>
        </w:rPr>
        <w:t>toSet</w:t>
      </w:r>
      <w:r>
        <w:rPr>
          <w:color w:val="000000"/>
        </w:rPr>
        <w:t xml:space="preserve">());   </w:t>
      </w:r>
      <w:r>
        <w:rPr>
          <w:color w:val="3F7F5F"/>
        </w:rPr>
        <w:t xml:space="preserve">// collect it as Set(remove duplicate elements)  </w:t>
      </w:r>
    </w:p>
    <w:p w14:paraId="11157E02" w14:textId="77777777" w:rsidR="001546AD" w:rsidRDefault="001546AD" w:rsidP="001546AD">
      <w:pPr>
        <w:pStyle w:val="Output"/>
        <w:rPr>
          <w:color w:val="4C483D" w:themeColor="text2"/>
        </w:rPr>
      </w:pPr>
      <w:r>
        <w:rPr>
          <w:color w:val="000000"/>
        </w:rPr>
        <w:t xml:space="preserve">        System.</w:t>
      </w:r>
      <w:r>
        <w:rPr>
          <w:i/>
          <w:iCs/>
          <w:color w:val="0000C0"/>
        </w:rPr>
        <w:t>out</w:t>
      </w:r>
      <w:r>
        <w:rPr>
          <w:color w:val="000000"/>
        </w:rPr>
        <w:t>.println(</w:t>
      </w:r>
      <w:r>
        <w:rPr>
          <w:color w:val="6A3E3E"/>
        </w:rPr>
        <w:t>productPriceList</w:t>
      </w:r>
      <w:r>
        <w:rPr>
          <w:color w:val="000000"/>
        </w:rPr>
        <w:t xml:space="preserve">);  </w:t>
      </w:r>
      <w:r>
        <w:rPr>
          <w:color w:val="3F7F5F"/>
        </w:rPr>
        <w:t>//[25000.0, 28000.0]</w:t>
      </w:r>
      <w:r>
        <w:rPr>
          <w:color w:val="000000"/>
        </w:rPr>
        <w:tab/>
      </w:r>
      <w:r>
        <w:rPr>
          <w:color w:val="000000"/>
        </w:rPr>
        <w:tab/>
      </w:r>
    </w:p>
    <w:p w14:paraId="008FBDAA" w14:textId="77777777" w:rsidR="001546AD" w:rsidRDefault="001546AD" w:rsidP="001546AD">
      <w:pPr>
        <w:pStyle w:val="Output"/>
        <w:rPr>
          <w:color w:val="4C483D" w:themeColor="text2"/>
        </w:rPr>
      </w:pPr>
      <w:r>
        <w:rPr>
          <w:color w:val="000000"/>
        </w:rPr>
        <w:tab/>
      </w:r>
      <w:r>
        <w:rPr>
          <w:color w:val="000000"/>
        </w:rPr>
        <w:tab/>
      </w:r>
    </w:p>
    <w:p w14:paraId="256BD94F" w14:textId="77777777" w:rsidR="001546AD" w:rsidRDefault="001546AD" w:rsidP="001546AD">
      <w:pPr>
        <w:pStyle w:val="Output"/>
        <w:rPr>
          <w:color w:val="4C483D" w:themeColor="text2"/>
        </w:rPr>
      </w:pPr>
      <w:r>
        <w:rPr>
          <w:color w:val="000000"/>
        </w:rPr>
        <w:tab/>
        <w:t>}</w:t>
      </w:r>
    </w:p>
    <w:p w14:paraId="357C682B" w14:textId="77777777" w:rsidR="001546AD" w:rsidRDefault="001546AD" w:rsidP="001546AD">
      <w:pPr>
        <w:pStyle w:val="Output"/>
        <w:rPr>
          <w:color w:val="4C483D" w:themeColor="text2"/>
        </w:rPr>
      </w:pPr>
      <w:r>
        <w:rPr>
          <w:color w:val="000000"/>
        </w:rPr>
        <w:t>}</w:t>
      </w:r>
    </w:p>
    <w:p w14:paraId="00B50F02" w14:textId="389059F9" w:rsidR="001546AD" w:rsidRDefault="001546AD" w:rsidP="001546AD"/>
    <w:p w14:paraId="14D873AF" w14:textId="42042035" w:rsidR="003616CF" w:rsidRDefault="003616CF" w:rsidP="001546AD"/>
    <w:p w14:paraId="33547177" w14:textId="147BEE92" w:rsidR="001B314C" w:rsidRDefault="001B314C" w:rsidP="001B314C">
      <w:pPr>
        <w:pStyle w:val="Heading30"/>
      </w:pPr>
      <w:r>
        <w:t>3.</w:t>
      </w:r>
      <w:r w:rsidRPr="001B314C">
        <w:t xml:space="preserve"> Parallel </w:t>
      </w:r>
      <w:r>
        <w:t>S</w:t>
      </w:r>
      <w:r w:rsidRPr="001B314C">
        <w:t>treams</w:t>
      </w:r>
    </w:p>
    <w:p w14:paraId="152334E9" w14:textId="331B117B" w:rsidR="001B314C" w:rsidRDefault="005B7FF9" w:rsidP="00B413EE">
      <w:pPr>
        <w:pStyle w:val="ListParagraph"/>
        <w:numPr>
          <w:ilvl w:val="0"/>
          <w:numId w:val="313"/>
        </w:numPr>
      </w:pPr>
      <w:r w:rsidRPr="005B7FF9">
        <w:t>Sequential</w:t>
      </w:r>
      <w:r>
        <w:t xml:space="preserve"> or Normal</w:t>
      </w:r>
      <w:r w:rsidRPr="005B7FF9">
        <w:t xml:space="preserve"> streams just work like for-loop using a single core</w:t>
      </w:r>
      <w:r>
        <w:t>.</w:t>
      </w:r>
      <w:r w:rsidRPr="005B7FF9">
        <w:t xml:space="preserve"> Parallel streams divide the provided task</w:t>
      </w:r>
      <w:r>
        <w:t>(like fork&amp; join)</w:t>
      </w:r>
      <w:r w:rsidRPr="005B7FF9">
        <w:t xml:space="preserve"> into many and run them in different threads, utilizing multiple cores of the computer. </w:t>
      </w:r>
    </w:p>
    <w:p w14:paraId="307A6F74" w14:textId="77777777" w:rsidR="009741B4" w:rsidRDefault="009741B4" w:rsidP="009741B4">
      <w:pPr>
        <w:pStyle w:val="ListParagraph"/>
      </w:pPr>
    </w:p>
    <w:p w14:paraId="2BBC2CAA" w14:textId="1812AA5E" w:rsidR="009741B4" w:rsidRDefault="009741B4" w:rsidP="00B413EE">
      <w:pPr>
        <w:pStyle w:val="ListParagraph"/>
        <w:numPr>
          <w:ilvl w:val="0"/>
          <w:numId w:val="313"/>
        </w:numPr>
      </w:pPr>
      <w:r w:rsidRPr="009741B4">
        <w:t>In parallel execution, if number of tasks are more than available cores at a given time, the remaining tasks are queued waiting for currently running task to finish.</w:t>
      </w:r>
    </w:p>
    <w:p w14:paraId="74ADEA76" w14:textId="77777777" w:rsidR="00BB332A" w:rsidRDefault="00BB332A" w:rsidP="00BB332A">
      <w:pPr>
        <w:pStyle w:val="ListParagraph"/>
      </w:pPr>
    </w:p>
    <w:p w14:paraId="2C6BC306" w14:textId="2A3A92B4" w:rsidR="00B54C53" w:rsidRDefault="00BB332A" w:rsidP="00B413EE">
      <w:pPr>
        <w:pStyle w:val="ListParagraph"/>
        <w:numPr>
          <w:ilvl w:val="0"/>
          <w:numId w:val="313"/>
        </w:numPr>
      </w:pPr>
      <w:r>
        <w:t>In</w:t>
      </w:r>
      <w:r w:rsidRPr="00BB332A">
        <w:t xml:space="preserve"> above-listed stream examples, anytime we want to do a particular job using multiple threads in parallel cores, all we have to call </w:t>
      </w:r>
      <w:r w:rsidRPr="00BB332A">
        <w:rPr>
          <w:rStyle w:val="0SyntaxPinkChar"/>
        </w:rPr>
        <w:t>parallelStream()</w:t>
      </w:r>
      <w:r w:rsidRPr="00BB332A">
        <w:t> method instead of </w:t>
      </w:r>
      <w:r w:rsidRPr="00BB332A">
        <w:rPr>
          <w:rStyle w:val="0SyntxBlueChar"/>
        </w:rPr>
        <w:t>stream()</w:t>
      </w:r>
      <w:r w:rsidRPr="00BB332A">
        <w:t> method.</w:t>
      </w:r>
    </w:p>
    <w:p w14:paraId="753A9825" w14:textId="02C56FD9" w:rsidR="008F369E" w:rsidRDefault="008F369E" w:rsidP="00B54C53">
      <w:pPr>
        <w:pStyle w:val="Output"/>
        <w:ind w:left="720"/>
        <w:rPr>
          <w:shd w:val="clear" w:color="auto" w:fill="E8F2FE"/>
        </w:rPr>
      </w:pPr>
      <w:r>
        <w:rPr>
          <w:shd w:val="clear" w:color="auto" w:fill="E8F2FE"/>
        </w:rPr>
        <w:t>//For ArrayTypes</w:t>
      </w:r>
    </w:p>
    <w:p w14:paraId="594C7F79" w14:textId="6B609174" w:rsidR="008F369E" w:rsidRDefault="008F369E" w:rsidP="00B54C53">
      <w:pPr>
        <w:pStyle w:val="Output"/>
        <w:ind w:left="720"/>
        <w:rPr>
          <w:shd w:val="clear" w:color="auto" w:fill="E8F2FE"/>
        </w:rPr>
      </w:pPr>
      <w:r>
        <w:rPr>
          <w:color w:val="000000"/>
          <w:shd w:val="clear" w:color="auto" w:fill="E8F2FE"/>
        </w:rPr>
        <w:t xml:space="preserve">Stream&lt;Integer&gt; </w:t>
      </w:r>
      <w:r>
        <w:rPr>
          <w:color w:val="6A3E3E"/>
          <w:u w:val="single"/>
          <w:shd w:val="clear" w:color="auto" w:fill="E8F2FE"/>
        </w:rPr>
        <w:t>parllelStream</w:t>
      </w:r>
      <w:r>
        <w:rPr>
          <w:color w:val="000000"/>
          <w:shd w:val="clear" w:color="auto" w:fill="E8F2FE"/>
        </w:rPr>
        <w:t xml:space="preserve"> =Stream.</w:t>
      </w:r>
      <w:r>
        <w:rPr>
          <w:i/>
          <w:iCs/>
          <w:color w:val="000000"/>
          <w:shd w:val="clear" w:color="auto" w:fill="E8F2FE"/>
        </w:rPr>
        <w:t>of</w:t>
      </w:r>
      <w:r>
        <w:rPr>
          <w:color w:val="000000"/>
          <w:shd w:val="clear" w:color="auto" w:fill="E8F2FE"/>
        </w:rPr>
        <w:t>(</w:t>
      </w:r>
      <w:r>
        <w:rPr>
          <w:color w:val="6A3E3E"/>
          <w:shd w:val="clear" w:color="auto" w:fill="E8F2FE"/>
        </w:rPr>
        <w:t>nums</w:t>
      </w:r>
      <w:r>
        <w:rPr>
          <w:color w:val="000000"/>
          <w:shd w:val="clear" w:color="auto" w:fill="E8F2FE"/>
        </w:rPr>
        <w:t>).</w:t>
      </w:r>
      <w:r w:rsidRPr="00A974B4">
        <w:rPr>
          <w:color w:val="DF1010" w:themeColor="accent1" w:themeShade="BF"/>
          <w:shd w:val="clear" w:color="auto" w:fill="E8F2FE"/>
        </w:rPr>
        <w:t>parallel</w:t>
      </w:r>
      <w:r>
        <w:rPr>
          <w:color w:val="000000"/>
          <w:shd w:val="clear" w:color="auto" w:fill="E8F2FE"/>
        </w:rPr>
        <w:t>();</w:t>
      </w:r>
    </w:p>
    <w:p w14:paraId="66A6A819" w14:textId="77777777" w:rsidR="008F369E" w:rsidRDefault="008F369E" w:rsidP="00B54C53">
      <w:pPr>
        <w:pStyle w:val="Output"/>
        <w:ind w:left="720"/>
        <w:rPr>
          <w:shd w:val="clear" w:color="auto" w:fill="E8F2FE"/>
        </w:rPr>
      </w:pPr>
    </w:p>
    <w:p w14:paraId="6653078C" w14:textId="4B358BE8" w:rsidR="008F369E" w:rsidRDefault="008F369E" w:rsidP="00B54C53">
      <w:pPr>
        <w:pStyle w:val="Output"/>
        <w:ind w:left="720"/>
        <w:rPr>
          <w:shd w:val="clear" w:color="auto" w:fill="E8F2FE"/>
        </w:rPr>
      </w:pPr>
      <w:r>
        <w:rPr>
          <w:shd w:val="clear" w:color="auto" w:fill="E8F2FE"/>
        </w:rPr>
        <w:t>//For List Types</w:t>
      </w:r>
    </w:p>
    <w:p w14:paraId="12B10725" w14:textId="0F4C17D2" w:rsidR="00B54C53" w:rsidRDefault="00B54C53" w:rsidP="00B54C53">
      <w:pPr>
        <w:pStyle w:val="Output"/>
        <w:ind w:left="720"/>
      </w:pPr>
      <w:r>
        <w:rPr>
          <w:shd w:val="clear" w:color="auto" w:fill="E8F2FE"/>
        </w:rPr>
        <w:t xml:space="preserve">Stream&lt;String&gt; </w:t>
      </w:r>
      <w:r>
        <w:rPr>
          <w:color w:val="6A3E3E"/>
          <w:u w:val="single"/>
          <w:shd w:val="clear" w:color="auto" w:fill="E8F2FE"/>
        </w:rPr>
        <w:t>stream</w:t>
      </w:r>
      <w:r>
        <w:rPr>
          <w:shd w:val="clear" w:color="auto" w:fill="E8F2FE"/>
        </w:rPr>
        <w:t xml:space="preserve"> = </w:t>
      </w:r>
      <w:r>
        <w:rPr>
          <w:color w:val="6A3E3E"/>
          <w:shd w:val="clear" w:color="auto" w:fill="E8F2FE"/>
        </w:rPr>
        <w:t>list</w:t>
      </w:r>
      <w:r>
        <w:rPr>
          <w:shd w:val="clear" w:color="auto" w:fill="E8F2FE"/>
        </w:rPr>
        <w:t>.</w:t>
      </w:r>
      <w:r w:rsidRPr="00A974B4">
        <w:rPr>
          <w:color w:val="DF1010" w:themeColor="accent1" w:themeShade="BF"/>
          <w:shd w:val="clear" w:color="auto" w:fill="E8F2FE"/>
        </w:rPr>
        <w:t>parallelStream</w:t>
      </w:r>
      <w:r>
        <w:rPr>
          <w:shd w:val="clear" w:color="auto" w:fill="E8F2FE"/>
        </w:rPr>
        <w:t>();</w:t>
      </w:r>
    </w:p>
    <w:p w14:paraId="7A2D023F" w14:textId="77777777" w:rsidR="009741B4" w:rsidRDefault="009741B4" w:rsidP="001B314C"/>
    <w:p w14:paraId="5F2F39DE" w14:textId="1A30A9B7" w:rsidR="005B7FF9" w:rsidRDefault="00E5761B" w:rsidP="001B314C">
      <w:r>
        <w:rPr>
          <w:noProof/>
        </w:rPr>
        <w:lastRenderedPageBreak/>
        <w:drawing>
          <wp:inline distT="0" distB="0" distL="0" distR="0" wp14:anchorId="458E15DD" wp14:editId="3E34E96F">
            <wp:extent cx="3618481" cy="2757545"/>
            <wp:effectExtent l="0" t="0" r="1270" b="50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637856" cy="2772310"/>
                    </a:xfrm>
                    <a:prstGeom prst="rect">
                      <a:avLst/>
                    </a:prstGeom>
                    <a:noFill/>
                    <a:ln>
                      <a:noFill/>
                    </a:ln>
                  </pic:spPr>
                </pic:pic>
              </a:graphicData>
            </a:graphic>
          </wp:inline>
        </w:drawing>
      </w:r>
    </w:p>
    <w:p w14:paraId="6C206F1D" w14:textId="033C4569" w:rsidR="008F292E" w:rsidRDefault="008F292E" w:rsidP="008F292E">
      <w:pPr>
        <w:pStyle w:val="Output"/>
        <w:rPr>
          <w:color w:val="4C483D" w:themeColor="text2"/>
        </w:rPr>
      </w:pPr>
      <w:r>
        <w:tab/>
        <w:t xml:space="preserve">Integer[] </w:t>
      </w:r>
      <w:r>
        <w:rPr>
          <w:color w:val="6A3E3E"/>
        </w:rPr>
        <w:t>nums</w:t>
      </w:r>
      <w:r>
        <w:t xml:space="preserve"> = {1,1, 2, 3,3, 4, 5, 6, 7, 8, 9, 10};</w:t>
      </w:r>
    </w:p>
    <w:p w14:paraId="3353A1D9" w14:textId="3A3F8E68" w:rsidR="008F292E" w:rsidRDefault="008F292E" w:rsidP="008F292E">
      <w:pPr>
        <w:pStyle w:val="Output"/>
        <w:rPr>
          <w:color w:val="4C483D" w:themeColor="text2"/>
        </w:rPr>
      </w:pPr>
      <w:r>
        <w:tab/>
        <w:t>System.</w:t>
      </w:r>
      <w:r>
        <w:rPr>
          <w:bCs/>
          <w:i/>
          <w:iCs/>
          <w:color w:val="0000C0"/>
        </w:rPr>
        <w:t>out</w:t>
      </w:r>
      <w:r>
        <w:t>.println(</w:t>
      </w:r>
      <w:r>
        <w:rPr>
          <w:color w:val="2A00FF"/>
        </w:rPr>
        <w:t>"\n \n Print Strings using normal Stream"</w:t>
      </w:r>
      <w:r>
        <w:t>);</w:t>
      </w:r>
    </w:p>
    <w:p w14:paraId="2A74D47B" w14:textId="33470DA4" w:rsidR="008F292E" w:rsidRDefault="008F292E" w:rsidP="008F292E">
      <w:pPr>
        <w:pStyle w:val="Output"/>
        <w:rPr>
          <w:color w:val="4C483D" w:themeColor="text2"/>
        </w:rPr>
      </w:pPr>
      <w:r>
        <w:tab/>
        <w:t xml:space="preserve">Stream&lt;Integer&gt; </w:t>
      </w:r>
      <w:r>
        <w:rPr>
          <w:color w:val="6A3E3E"/>
        </w:rPr>
        <w:t>seqStream</w:t>
      </w:r>
      <w:r>
        <w:t xml:space="preserve"> =Stream.</w:t>
      </w:r>
      <w:r>
        <w:rPr>
          <w:i/>
          <w:iCs/>
        </w:rPr>
        <w:t>of</w:t>
      </w:r>
      <w:r>
        <w:t>(</w:t>
      </w:r>
      <w:r>
        <w:rPr>
          <w:color w:val="6A3E3E"/>
        </w:rPr>
        <w:t>nums</w:t>
      </w:r>
      <w:r>
        <w:t>);</w:t>
      </w:r>
      <w:r>
        <w:tab/>
      </w:r>
      <w:r>
        <w:tab/>
      </w:r>
      <w:r>
        <w:tab/>
      </w:r>
    </w:p>
    <w:p w14:paraId="5F083392" w14:textId="47E31F99" w:rsidR="008F292E" w:rsidRDefault="008F292E" w:rsidP="008F292E">
      <w:pPr>
        <w:pStyle w:val="Output"/>
        <w:rPr>
          <w:color w:val="4C483D" w:themeColor="text2"/>
        </w:rPr>
      </w:pPr>
      <w:r>
        <w:tab/>
      </w:r>
      <w:r>
        <w:rPr>
          <w:color w:val="6A3E3E"/>
        </w:rPr>
        <w:t>seqStream</w:t>
      </w:r>
      <w:r>
        <w:t>.distinct()</w:t>
      </w:r>
    </w:p>
    <w:p w14:paraId="58AF4D6A" w14:textId="6F40144F" w:rsidR="008F292E" w:rsidRDefault="008F292E" w:rsidP="008F292E">
      <w:pPr>
        <w:pStyle w:val="Output"/>
        <w:rPr>
          <w:color w:val="4C483D" w:themeColor="text2"/>
        </w:rPr>
      </w:pPr>
      <w:r>
        <w:tab/>
      </w:r>
      <w:r>
        <w:tab/>
        <w:t xml:space="preserve">  .sorted(Comparator.</w:t>
      </w:r>
      <w:r>
        <w:rPr>
          <w:i/>
          <w:iCs/>
        </w:rPr>
        <w:t>reverseOrder</w:t>
      </w:r>
      <w:r>
        <w:t>())</w:t>
      </w:r>
    </w:p>
    <w:p w14:paraId="5839D27E" w14:textId="085811D7" w:rsidR="008F292E" w:rsidRDefault="008F292E" w:rsidP="008F292E">
      <w:pPr>
        <w:pStyle w:val="Output"/>
        <w:rPr>
          <w:color w:val="4C483D" w:themeColor="text2"/>
        </w:rPr>
      </w:pPr>
      <w:r>
        <w:tab/>
      </w:r>
      <w:r>
        <w:tab/>
        <w:t xml:space="preserve">  .forEach((</w:t>
      </w:r>
      <w:r>
        <w:rPr>
          <w:color w:val="6A3E3E"/>
        </w:rPr>
        <w:t>n</w:t>
      </w:r>
      <w:r>
        <w:t>)-&gt; {</w:t>
      </w:r>
    </w:p>
    <w:p w14:paraId="3D4D16B2" w14:textId="35B11164" w:rsidR="008F292E" w:rsidRDefault="008F292E" w:rsidP="008F292E">
      <w:pPr>
        <w:pStyle w:val="Output"/>
        <w:rPr>
          <w:color w:val="4C483D" w:themeColor="text2"/>
        </w:rPr>
      </w:pPr>
      <w:r>
        <w:tab/>
      </w:r>
      <w:r>
        <w:tab/>
      </w:r>
      <w:r>
        <w:tab/>
        <w:t xml:space="preserve">  System.</w:t>
      </w:r>
      <w:r>
        <w:rPr>
          <w:bCs/>
          <w:i/>
          <w:iCs/>
          <w:color w:val="0000C0"/>
        </w:rPr>
        <w:t>out</w:t>
      </w:r>
      <w:r>
        <w:t>.println(Thread.</w:t>
      </w:r>
      <w:r>
        <w:rPr>
          <w:i/>
          <w:iCs/>
        </w:rPr>
        <w:t>currentThread</w:t>
      </w:r>
      <w:r>
        <w:t>().getName()+</w:t>
      </w:r>
      <w:r>
        <w:rPr>
          <w:color w:val="2A00FF"/>
        </w:rPr>
        <w:t>" : "</w:t>
      </w:r>
      <w:r>
        <w:t>+</w:t>
      </w:r>
      <w:r>
        <w:rPr>
          <w:color w:val="6A3E3E"/>
        </w:rPr>
        <w:t>n</w:t>
      </w:r>
      <w:r>
        <w:t>);</w:t>
      </w:r>
    </w:p>
    <w:p w14:paraId="516C8C38" w14:textId="64F4EA37" w:rsidR="008F292E" w:rsidRDefault="008F292E" w:rsidP="008F292E">
      <w:pPr>
        <w:pStyle w:val="Output"/>
        <w:rPr>
          <w:color w:val="4C483D" w:themeColor="text2"/>
        </w:rPr>
      </w:pPr>
      <w:r>
        <w:tab/>
      </w:r>
      <w:r>
        <w:tab/>
      </w:r>
    </w:p>
    <w:p w14:paraId="4C4C2D37" w14:textId="22CA255C" w:rsidR="008F292E" w:rsidRDefault="008F292E" w:rsidP="008F292E">
      <w:pPr>
        <w:pStyle w:val="Output"/>
        <w:rPr>
          <w:color w:val="4C483D" w:themeColor="text2"/>
        </w:rPr>
      </w:pPr>
      <w:r>
        <w:tab/>
        <w:t xml:space="preserve">  </w:t>
      </w:r>
      <w:r>
        <w:tab/>
        <w:t>});</w:t>
      </w:r>
      <w:r>
        <w:tab/>
      </w:r>
    </w:p>
    <w:p w14:paraId="57D79C64" w14:textId="403D6919" w:rsidR="008F292E" w:rsidRDefault="008F292E" w:rsidP="008F292E">
      <w:pPr>
        <w:pStyle w:val="Output"/>
        <w:shd w:val="clear" w:color="auto" w:fill="000000" w:themeFill="text1"/>
      </w:pPr>
      <w:r>
        <w:t>Print Strings using normal Stream</w:t>
      </w:r>
    </w:p>
    <w:p w14:paraId="05977FB3" w14:textId="77777777" w:rsidR="008F292E" w:rsidRDefault="008F292E" w:rsidP="008F292E">
      <w:pPr>
        <w:pStyle w:val="Output"/>
        <w:shd w:val="clear" w:color="auto" w:fill="000000" w:themeFill="text1"/>
      </w:pPr>
      <w:r>
        <w:t>main : 10</w:t>
      </w:r>
    </w:p>
    <w:p w14:paraId="200AA190" w14:textId="77777777" w:rsidR="008F292E" w:rsidRDefault="008F292E" w:rsidP="008F292E">
      <w:pPr>
        <w:pStyle w:val="Output"/>
        <w:shd w:val="clear" w:color="auto" w:fill="000000" w:themeFill="text1"/>
      </w:pPr>
      <w:r>
        <w:t>main : 9</w:t>
      </w:r>
    </w:p>
    <w:p w14:paraId="52E4D93E" w14:textId="77777777" w:rsidR="008F292E" w:rsidRDefault="008F292E" w:rsidP="008F292E">
      <w:pPr>
        <w:pStyle w:val="Output"/>
        <w:shd w:val="clear" w:color="auto" w:fill="000000" w:themeFill="text1"/>
      </w:pPr>
      <w:r>
        <w:t>main : 8</w:t>
      </w:r>
    </w:p>
    <w:p w14:paraId="306F07C0" w14:textId="77777777" w:rsidR="008F292E" w:rsidRDefault="008F292E" w:rsidP="008F292E">
      <w:pPr>
        <w:pStyle w:val="Output"/>
        <w:shd w:val="clear" w:color="auto" w:fill="000000" w:themeFill="text1"/>
      </w:pPr>
      <w:r>
        <w:t>main : 7</w:t>
      </w:r>
    </w:p>
    <w:p w14:paraId="2E891DA1" w14:textId="77777777" w:rsidR="008F292E" w:rsidRDefault="008F292E" w:rsidP="008F292E">
      <w:pPr>
        <w:pStyle w:val="Output"/>
        <w:shd w:val="clear" w:color="auto" w:fill="000000" w:themeFill="text1"/>
      </w:pPr>
      <w:r>
        <w:t>main : 6</w:t>
      </w:r>
    </w:p>
    <w:p w14:paraId="5D426AE6" w14:textId="77777777" w:rsidR="008F292E" w:rsidRDefault="008F292E" w:rsidP="008F292E">
      <w:pPr>
        <w:pStyle w:val="Output"/>
        <w:shd w:val="clear" w:color="auto" w:fill="000000" w:themeFill="text1"/>
      </w:pPr>
      <w:r>
        <w:t>main : 5</w:t>
      </w:r>
    </w:p>
    <w:p w14:paraId="580BE959" w14:textId="77777777" w:rsidR="008F292E" w:rsidRDefault="008F292E" w:rsidP="008F292E">
      <w:pPr>
        <w:pStyle w:val="Output"/>
        <w:shd w:val="clear" w:color="auto" w:fill="000000" w:themeFill="text1"/>
      </w:pPr>
      <w:r>
        <w:t>main : 4</w:t>
      </w:r>
    </w:p>
    <w:p w14:paraId="5C03D578" w14:textId="77777777" w:rsidR="008F292E" w:rsidRDefault="008F292E" w:rsidP="008F292E">
      <w:pPr>
        <w:pStyle w:val="Output"/>
        <w:shd w:val="clear" w:color="auto" w:fill="000000" w:themeFill="text1"/>
      </w:pPr>
      <w:r>
        <w:t>main : 3</w:t>
      </w:r>
    </w:p>
    <w:p w14:paraId="1A214A24" w14:textId="77777777" w:rsidR="008F292E" w:rsidRDefault="008F292E" w:rsidP="008F292E">
      <w:pPr>
        <w:pStyle w:val="Output"/>
        <w:shd w:val="clear" w:color="auto" w:fill="000000" w:themeFill="text1"/>
      </w:pPr>
      <w:r>
        <w:t>main : 2</w:t>
      </w:r>
    </w:p>
    <w:p w14:paraId="0A260FFD" w14:textId="77777777" w:rsidR="008F292E" w:rsidRDefault="008F292E" w:rsidP="008F292E">
      <w:pPr>
        <w:pStyle w:val="Output"/>
        <w:shd w:val="clear" w:color="auto" w:fill="000000" w:themeFill="text1"/>
      </w:pPr>
      <w:r>
        <w:t>main : 1</w:t>
      </w:r>
    </w:p>
    <w:p w14:paraId="216F6DE6" w14:textId="71400645" w:rsidR="008F292E" w:rsidRDefault="008F292E" w:rsidP="008F292E">
      <w:pPr>
        <w:pStyle w:val="Output"/>
        <w:rPr>
          <w:color w:val="4C483D" w:themeColor="text2"/>
        </w:rPr>
      </w:pPr>
    </w:p>
    <w:p w14:paraId="4AD7DF01" w14:textId="0F9C8FEC" w:rsidR="008F292E" w:rsidRDefault="008F292E" w:rsidP="008F292E">
      <w:pPr>
        <w:pStyle w:val="Output"/>
        <w:rPr>
          <w:color w:val="4C483D" w:themeColor="text2"/>
        </w:rPr>
      </w:pPr>
      <w:r>
        <w:tab/>
        <w:t>System.</w:t>
      </w:r>
      <w:r>
        <w:rPr>
          <w:bCs/>
          <w:i/>
          <w:iCs/>
          <w:color w:val="0000C0"/>
        </w:rPr>
        <w:t>out</w:t>
      </w:r>
      <w:r>
        <w:t>.println(</w:t>
      </w:r>
      <w:r>
        <w:rPr>
          <w:color w:val="2A00FF"/>
        </w:rPr>
        <w:t>"\n \n Print Strings using Parllel Stream"</w:t>
      </w:r>
      <w:r>
        <w:t>);</w:t>
      </w:r>
      <w:r>
        <w:tab/>
      </w:r>
      <w:r>
        <w:tab/>
      </w:r>
      <w:r>
        <w:tab/>
      </w:r>
    </w:p>
    <w:p w14:paraId="56930A05" w14:textId="044A0BEF" w:rsidR="008F292E" w:rsidRDefault="008F292E" w:rsidP="008F292E">
      <w:pPr>
        <w:pStyle w:val="Output"/>
        <w:rPr>
          <w:color w:val="4C483D" w:themeColor="text2"/>
        </w:rPr>
      </w:pPr>
      <w:r>
        <w:tab/>
        <w:t xml:space="preserve">Stream&lt;Integer&gt; </w:t>
      </w:r>
      <w:r>
        <w:rPr>
          <w:color w:val="6A3E3E"/>
        </w:rPr>
        <w:t>parllelStream</w:t>
      </w:r>
      <w:r>
        <w:t xml:space="preserve"> =Stream.</w:t>
      </w:r>
      <w:r>
        <w:rPr>
          <w:i/>
          <w:iCs/>
        </w:rPr>
        <w:t>of</w:t>
      </w:r>
      <w:r>
        <w:t>(</w:t>
      </w:r>
      <w:r>
        <w:rPr>
          <w:color w:val="6A3E3E"/>
        </w:rPr>
        <w:t>nums</w:t>
      </w:r>
      <w:r>
        <w:t>).parallel();</w:t>
      </w:r>
      <w:r>
        <w:tab/>
      </w:r>
      <w:r>
        <w:tab/>
      </w:r>
      <w:r>
        <w:tab/>
      </w:r>
    </w:p>
    <w:p w14:paraId="61F447CB" w14:textId="27B86FF8" w:rsidR="008F292E" w:rsidRDefault="008F292E" w:rsidP="008F292E">
      <w:pPr>
        <w:pStyle w:val="Output"/>
        <w:rPr>
          <w:color w:val="4C483D" w:themeColor="text2"/>
        </w:rPr>
      </w:pPr>
      <w:r>
        <w:tab/>
      </w:r>
      <w:r>
        <w:rPr>
          <w:color w:val="6A3E3E"/>
        </w:rPr>
        <w:t>parllelStream</w:t>
      </w:r>
      <w:r>
        <w:t>.distinct()</w:t>
      </w:r>
    </w:p>
    <w:p w14:paraId="737318C0" w14:textId="69AC5402" w:rsidR="008F292E" w:rsidRDefault="008F292E" w:rsidP="008F292E">
      <w:pPr>
        <w:pStyle w:val="Output"/>
        <w:rPr>
          <w:color w:val="4C483D" w:themeColor="text2"/>
        </w:rPr>
      </w:pPr>
      <w:r>
        <w:tab/>
      </w:r>
      <w:r>
        <w:tab/>
        <w:t xml:space="preserve">  .sorted(Comparator.</w:t>
      </w:r>
      <w:r>
        <w:rPr>
          <w:i/>
          <w:iCs/>
        </w:rPr>
        <w:t>reverseOrder</w:t>
      </w:r>
      <w:r>
        <w:t>())</w:t>
      </w:r>
    </w:p>
    <w:p w14:paraId="21896E12" w14:textId="131FC58B" w:rsidR="008F292E" w:rsidRDefault="008F292E" w:rsidP="008F292E">
      <w:pPr>
        <w:pStyle w:val="Output"/>
        <w:rPr>
          <w:color w:val="4C483D" w:themeColor="text2"/>
        </w:rPr>
      </w:pPr>
      <w:r>
        <w:tab/>
      </w:r>
      <w:r>
        <w:tab/>
        <w:t xml:space="preserve">  .forEach((</w:t>
      </w:r>
      <w:r>
        <w:rPr>
          <w:color w:val="6A3E3E"/>
        </w:rPr>
        <w:t>n</w:t>
      </w:r>
      <w:r>
        <w:t>)-&gt; {</w:t>
      </w:r>
    </w:p>
    <w:p w14:paraId="305066CE" w14:textId="64D26E5C" w:rsidR="008F292E" w:rsidRDefault="008F292E" w:rsidP="008F292E">
      <w:pPr>
        <w:pStyle w:val="Output"/>
        <w:rPr>
          <w:color w:val="4C483D" w:themeColor="text2"/>
        </w:rPr>
      </w:pPr>
      <w:r>
        <w:tab/>
      </w:r>
      <w:r>
        <w:tab/>
      </w:r>
      <w:r>
        <w:tab/>
        <w:t xml:space="preserve">  System.</w:t>
      </w:r>
      <w:r>
        <w:rPr>
          <w:bCs/>
          <w:i/>
          <w:iCs/>
          <w:color w:val="0000C0"/>
        </w:rPr>
        <w:t>out</w:t>
      </w:r>
      <w:r>
        <w:t>.println(Thread.</w:t>
      </w:r>
      <w:r>
        <w:rPr>
          <w:i/>
          <w:iCs/>
        </w:rPr>
        <w:t>currentThread</w:t>
      </w:r>
      <w:r>
        <w:t>().getName()+</w:t>
      </w:r>
      <w:r>
        <w:rPr>
          <w:color w:val="2A00FF"/>
        </w:rPr>
        <w:t>" : "</w:t>
      </w:r>
      <w:r>
        <w:t>+</w:t>
      </w:r>
      <w:r>
        <w:rPr>
          <w:color w:val="6A3E3E"/>
        </w:rPr>
        <w:t>n</w:t>
      </w:r>
      <w:r>
        <w:t>);</w:t>
      </w:r>
      <w:r>
        <w:tab/>
      </w:r>
      <w:r>
        <w:tab/>
      </w:r>
    </w:p>
    <w:p w14:paraId="57EB936B" w14:textId="7F9DC2E9" w:rsidR="008F292E" w:rsidRDefault="008F292E" w:rsidP="008F292E">
      <w:pPr>
        <w:pStyle w:val="Output"/>
      </w:pPr>
      <w:r>
        <w:tab/>
        <w:t xml:space="preserve">  </w:t>
      </w:r>
      <w:r>
        <w:tab/>
        <w:t>});</w:t>
      </w:r>
    </w:p>
    <w:p w14:paraId="7ABF34B2" w14:textId="01987A09" w:rsidR="008F292E" w:rsidRDefault="008F292E" w:rsidP="008F292E">
      <w:pPr>
        <w:pStyle w:val="Output"/>
        <w:shd w:val="clear" w:color="auto" w:fill="000000" w:themeFill="text1"/>
      </w:pPr>
      <w:r>
        <w:t>Print Strings using Parllel Stream</w:t>
      </w:r>
    </w:p>
    <w:p w14:paraId="14557B37" w14:textId="77777777" w:rsidR="008F292E" w:rsidRDefault="008F292E" w:rsidP="008F292E">
      <w:pPr>
        <w:pStyle w:val="Output"/>
        <w:shd w:val="clear" w:color="auto" w:fill="000000" w:themeFill="text1"/>
      </w:pPr>
      <w:r>
        <w:t>main : 4</w:t>
      </w:r>
    </w:p>
    <w:p w14:paraId="2E64ABD9" w14:textId="77777777" w:rsidR="008F292E" w:rsidRDefault="008F292E" w:rsidP="008F292E">
      <w:pPr>
        <w:pStyle w:val="Output"/>
        <w:shd w:val="clear" w:color="auto" w:fill="000000" w:themeFill="text1"/>
      </w:pPr>
      <w:r>
        <w:t>ForkJoinPool.commonPool-worker-7 : 6</w:t>
      </w:r>
    </w:p>
    <w:p w14:paraId="67216684" w14:textId="77777777" w:rsidR="008F292E" w:rsidRDefault="008F292E" w:rsidP="008F292E">
      <w:pPr>
        <w:pStyle w:val="Output"/>
        <w:shd w:val="clear" w:color="auto" w:fill="000000" w:themeFill="text1"/>
      </w:pPr>
      <w:r>
        <w:t>ForkJoinPool.commonPool-worker-5 : 9</w:t>
      </w:r>
    </w:p>
    <w:p w14:paraId="0766C91F" w14:textId="77777777" w:rsidR="008F292E" w:rsidRDefault="008F292E" w:rsidP="008F292E">
      <w:pPr>
        <w:pStyle w:val="Output"/>
        <w:shd w:val="clear" w:color="auto" w:fill="000000" w:themeFill="text1"/>
      </w:pPr>
      <w:r>
        <w:t>ForkJoinPool.commonPool-worker-9 : 2</w:t>
      </w:r>
    </w:p>
    <w:p w14:paraId="0D3E64B6" w14:textId="77777777" w:rsidR="008F292E" w:rsidRDefault="008F292E" w:rsidP="008F292E">
      <w:pPr>
        <w:pStyle w:val="Output"/>
        <w:shd w:val="clear" w:color="auto" w:fill="000000" w:themeFill="text1"/>
      </w:pPr>
      <w:r>
        <w:t>ForkJoinPool.commonPool-worker-3 : 3</w:t>
      </w:r>
    </w:p>
    <w:p w14:paraId="2DAA414E" w14:textId="77777777" w:rsidR="008F292E" w:rsidRDefault="008F292E" w:rsidP="008F292E">
      <w:pPr>
        <w:pStyle w:val="Output"/>
        <w:shd w:val="clear" w:color="auto" w:fill="000000" w:themeFill="text1"/>
      </w:pPr>
      <w:r>
        <w:t>ForkJoinPool.commonPool-worker-15 : 1</w:t>
      </w:r>
    </w:p>
    <w:p w14:paraId="77982719" w14:textId="77777777" w:rsidR="008F292E" w:rsidRDefault="008F292E" w:rsidP="008F292E">
      <w:pPr>
        <w:pStyle w:val="Output"/>
        <w:shd w:val="clear" w:color="auto" w:fill="000000" w:themeFill="text1"/>
      </w:pPr>
      <w:r>
        <w:t>ForkJoinPool.commonPool-worker-11 : 8</w:t>
      </w:r>
    </w:p>
    <w:p w14:paraId="2320DB27" w14:textId="77777777" w:rsidR="008F292E" w:rsidRDefault="008F292E" w:rsidP="008F292E">
      <w:pPr>
        <w:pStyle w:val="Output"/>
        <w:shd w:val="clear" w:color="auto" w:fill="000000" w:themeFill="text1"/>
      </w:pPr>
      <w:r>
        <w:t>ForkJoinPool.commonPool-worker-13 : 5</w:t>
      </w:r>
    </w:p>
    <w:p w14:paraId="3E841E64" w14:textId="77777777" w:rsidR="008F292E" w:rsidRDefault="008F292E" w:rsidP="008F292E">
      <w:pPr>
        <w:pStyle w:val="Output"/>
        <w:shd w:val="clear" w:color="auto" w:fill="000000" w:themeFill="text1"/>
      </w:pPr>
      <w:r>
        <w:t>ForkJoinPool.commonPool-worker-5 : 10</w:t>
      </w:r>
    </w:p>
    <w:p w14:paraId="624B6FA2" w14:textId="6D8EB725" w:rsidR="008F292E" w:rsidRDefault="008F292E" w:rsidP="008F292E">
      <w:pPr>
        <w:pStyle w:val="Output"/>
        <w:shd w:val="clear" w:color="auto" w:fill="000000" w:themeFill="text1"/>
      </w:pPr>
      <w:r>
        <w:t>ForkJoinPool.commonPool-worker-7 : 7</w:t>
      </w:r>
    </w:p>
    <w:p w14:paraId="783D1D60" w14:textId="4894336C" w:rsidR="005B7FF9" w:rsidRDefault="009E0954" w:rsidP="001B314C">
      <w:r>
        <w:t>In Above we are using parllelStream, So order is not correct, because the steam is processed by many threads.</w:t>
      </w:r>
    </w:p>
    <w:p w14:paraId="2B818AD0" w14:textId="59150D14" w:rsidR="005B7FF9" w:rsidRDefault="005B7FF9" w:rsidP="001B314C"/>
    <w:p w14:paraId="17A38B10" w14:textId="742C3286" w:rsidR="00E95DE2" w:rsidRDefault="00E95DE2" w:rsidP="001B314C"/>
    <w:p w14:paraId="5E9B3F41" w14:textId="77777777" w:rsidR="00E95DE2" w:rsidRDefault="00E95DE2" w:rsidP="001B314C"/>
    <w:p w14:paraId="3ADD7E7E" w14:textId="1EF7E1C9" w:rsidR="003616CF" w:rsidRDefault="003616CF" w:rsidP="001B314C">
      <w:pPr>
        <w:pStyle w:val="Heading30"/>
      </w:pPr>
      <w:r>
        <w:lastRenderedPageBreak/>
        <w:t>Examples</w:t>
      </w:r>
    </w:p>
    <w:tbl>
      <w:tblPr>
        <w:tblStyle w:val="TableGrid"/>
        <w:tblW w:w="0" w:type="auto"/>
        <w:tblLook w:val="04A0" w:firstRow="1" w:lastRow="0" w:firstColumn="1" w:lastColumn="0" w:noHBand="0" w:noVBand="1"/>
      </w:tblPr>
      <w:tblGrid>
        <w:gridCol w:w="2504"/>
        <w:gridCol w:w="2188"/>
        <w:gridCol w:w="3151"/>
      </w:tblGrid>
      <w:tr w:rsidR="00313666" w:rsidRPr="00313666" w14:paraId="2CF85A9F" w14:textId="77777777" w:rsidTr="00533113">
        <w:trPr>
          <w:trHeight w:val="253"/>
        </w:trPr>
        <w:tc>
          <w:tcPr>
            <w:tcW w:w="2504" w:type="dxa"/>
            <w:noWrap/>
            <w:hideMark/>
          </w:tcPr>
          <w:p w14:paraId="486D5CC8" w14:textId="77777777" w:rsidR="00313666" w:rsidRPr="00313666" w:rsidRDefault="00313666" w:rsidP="00313666">
            <w:pPr>
              <w:rPr>
                <w:b/>
                <w:bCs/>
              </w:rPr>
            </w:pPr>
            <w:r w:rsidRPr="00313666">
              <w:rPr>
                <w:b/>
                <w:bCs/>
              </w:rPr>
              <w:t>Creating Streams</w:t>
            </w:r>
          </w:p>
        </w:tc>
        <w:tc>
          <w:tcPr>
            <w:tcW w:w="2188" w:type="dxa"/>
            <w:noWrap/>
            <w:hideMark/>
          </w:tcPr>
          <w:p w14:paraId="268D3B0D" w14:textId="77777777" w:rsidR="00313666" w:rsidRPr="00313666" w:rsidRDefault="00313666">
            <w:pPr>
              <w:rPr>
                <w:b/>
                <w:bCs/>
              </w:rPr>
            </w:pPr>
            <w:r w:rsidRPr="00313666">
              <w:rPr>
                <w:b/>
                <w:bCs/>
              </w:rPr>
              <w:t>Interamediate</w:t>
            </w:r>
          </w:p>
        </w:tc>
        <w:tc>
          <w:tcPr>
            <w:tcW w:w="3151" w:type="dxa"/>
            <w:noWrap/>
            <w:hideMark/>
          </w:tcPr>
          <w:p w14:paraId="131F25C3" w14:textId="77777777" w:rsidR="00313666" w:rsidRPr="00313666" w:rsidRDefault="00313666">
            <w:pPr>
              <w:rPr>
                <w:b/>
                <w:bCs/>
              </w:rPr>
            </w:pPr>
            <w:r w:rsidRPr="00313666">
              <w:rPr>
                <w:b/>
                <w:bCs/>
              </w:rPr>
              <w:t>Terminal Operations</w:t>
            </w:r>
          </w:p>
        </w:tc>
      </w:tr>
      <w:tr w:rsidR="00313666" w:rsidRPr="00313666" w14:paraId="40A5CB8B" w14:textId="77777777" w:rsidTr="00533113">
        <w:trPr>
          <w:trHeight w:val="245"/>
        </w:trPr>
        <w:tc>
          <w:tcPr>
            <w:tcW w:w="2504" w:type="dxa"/>
            <w:noWrap/>
            <w:hideMark/>
          </w:tcPr>
          <w:p w14:paraId="4EB942C1" w14:textId="77777777" w:rsidR="00313666" w:rsidRPr="00533113" w:rsidRDefault="00313666">
            <w:pPr>
              <w:rPr>
                <w:rFonts w:ascii="Consolas" w:hAnsi="Consolas"/>
                <w:b/>
                <w:bCs/>
                <w:color w:val="0000CC"/>
                <w:sz w:val="18"/>
                <w:szCs w:val="18"/>
              </w:rPr>
            </w:pPr>
            <w:r w:rsidRPr="00533113">
              <w:rPr>
                <w:rFonts w:ascii="Consolas" w:hAnsi="Consolas"/>
                <w:b/>
                <w:bCs/>
                <w:color w:val="0000CC"/>
                <w:sz w:val="18"/>
                <w:szCs w:val="18"/>
              </w:rPr>
              <w:t>concat()</w:t>
            </w:r>
          </w:p>
        </w:tc>
        <w:tc>
          <w:tcPr>
            <w:tcW w:w="2188" w:type="dxa"/>
            <w:hideMark/>
          </w:tcPr>
          <w:p w14:paraId="3442BA69" w14:textId="77777777" w:rsidR="00313666" w:rsidRPr="00533113" w:rsidRDefault="009D004C" w:rsidP="00313666">
            <w:pPr>
              <w:rPr>
                <w:rFonts w:ascii="Consolas" w:hAnsi="Consolas"/>
                <w:b/>
                <w:bCs/>
                <w:color w:val="00B050"/>
                <w:sz w:val="18"/>
                <w:szCs w:val="18"/>
                <w:u w:val="single"/>
              </w:rPr>
            </w:pPr>
            <w:hyperlink r:id="rId334" w:history="1">
              <w:r w:rsidR="00313666" w:rsidRPr="00533113">
                <w:rPr>
                  <w:rStyle w:val="Hyperlink"/>
                  <w:rFonts w:ascii="Consolas" w:hAnsi="Consolas"/>
                  <w:b/>
                  <w:bCs/>
                  <w:color w:val="00B050"/>
                  <w:sz w:val="18"/>
                  <w:szCs w:val="18"/>
                </w:rPr>
                <w:t>filter()</w:t>
              </w:r>
            </w:hyperlink>
          </w:p>
        </w:tc>
        <w:tc>
          <w:tcPr>
            <w:tcW w:w="3151" w:type="dxa"/>
            <w:hideMark/>
          </w:tcPr>
          <w:p w14:paraId="7EF60EE1" w14:textId="77777777" w:rsidR="00313666" w:rsidRPr="00533113" w:rsidRDefault="009D004C" w:rsidP="00313666">
            <w:pPr>
              <w:rPr>
                <w:rFonts w:ascii="Consolas" w:hAnsi="Consolas"/>
                <w:b/>
                <w:bCs/>
                <w:color w:val="0000CC"/>
                <w:sz w:val="18"/>
                <w:szCs w:val="18"/>
                <w:u w:val="single"/>
              </w:rPr>
            </w:pPr>
            <w:hyperlink r:id="rId335" w:history="1">
              <w:r w:rsidR="00313666" w:rsidRPr="00533113">
                <w:rPr>
                  <w:rStyle w:val="Hyperlink"/>
                  <w:rFonts w:ascii="Consolas" w:hAnsi="Consolas"/>
                  <w:b/>
                  <w:bCs/>
                  <w:color w:val="0000CC"/>
                  <w:sz w:val="18"/>
                  <w:szCs w:val="18"/>
                </w:rPr>
                <w:t>forEach()</w:t>
              </w:r>
            </w:hyperlink>
          </w:p>
        </w:tc>
      </w:tr>
      <w:tr w:rsidR="00313666" w:rsidRPr="00313666" w14:paraId="1B5ECBD9" w14:textId="77777777" w:rsidTr="00533113">
        <w:trPr>
          <w:trHeight w:val="245"/>
        </w:trPr>
        <w:tc>
          <w:tcPr>
            <w:tcW w:w="2504" w:type="dxa"/>
            <w:noWrap/>
            <w:hideMark/>
          </w:tcPr>
          <w:p w14:paraId="337E6C70" w14:textId="77777777" w:rsidR="00313666" w:rsidRPr="00533113" w:rsidRDefault="00313666">
            <w:pPr>
              <w:rPr>
                <w:rFonts w:ascii="Consolas" w:hAnsi="Consolas"/>
                <w:b/>
                <w:bCs/>
                <w:color w:val="0000CC"/>
                <w:sz w:val="18"/>
                <w:szCs w:val="18"/>
              </w:rPr>
            </w:pPr>
            <w:r w:rsidRPr="00533113">
              <w:rPr>
                <w:rFonts w:ascii="Consolas" w:hAnsi="Consolas"/>
                <w:b/>
                <w:bCs/>
                <w:color w:val="0000CC"/>
                <w:sz w:val="18"/>
                <w:szCs w:val="18"/>
              </w:rPr>
              <w:t>empty()</w:t>
            </w:r>
          </w:p>
        </w:tc>
        <w:tc>
          <w:tcPr>
            <w:tcW w:w="2188" w:type="dxa"/>
            <w:hideMark/>
          </w:tcPr>
          <w:p w14:paraId="1412CF78" w14:textId="77777777" w:rsidR="00313666" w:rsidRPr="00533113" w:rsidRDefault="009D004C" w:rsidP="00313666">
            <w:pPr>
              <w:rPr>
                <w:rFonts w:ascii="Consolas" w:hAnsi="Consolas"/>
                <w:b/>
                <w:bCs/>
                <w:color w:val="00B050"/>
                <w:sz w:val="18"/>
                <w:szCs w:val="18"/>
                <w:u w:val="single"/>
              </w:rPr>
            </w:pPr>
            <w:hyperlink r:id="rId336" w:history="1">
              <w:r w:rsidR="00313666" w:rsidRPr="00533113">
                <w:rPr>
                  <w:rStyle w:val="Hyperlink"/>
                  <w:rFonts w:ascii="Consolas" w:hAnsi="Consolas"/>
                  <w:b/>
                  <w:bCs/>
                  <w:color w:val="00B050"/>
                  <w:sz w:val="18"/>
                  <w:szCs w:val="18"/>
                </w:rPr>
                <w:t>map()</w:t>
              </w:r>
            </w:hyperlink>
          </w:p>
        </w:tc>
        <w:tc>
          <w:tcPr>
            <w:tcW w:w="3151" w:type="dxa"/>
            <w:hideMark/>
          </w:tcPr>
          <w:p w14:paraId="30ADECB6" w14:textId="77777777" w:rsidR="00313666" w:rsidRPr="00533113" w:rsidRDefault="009D004C" w:rsidP="00313666">
            <w:pPr>
              <w:rPr>
                <w:rFonts w:ascii="Consolas" w:hAnsi="Consolas"/>
                <w:b/>
                <w:bCs/>
                <w:color w:val="0000CC"/>
                <w:sz w:val="18"/>
                <w:szCs w:val="18"/>
                <w:u w:val="single"/>
              </w:rPr>
            </w:pPr>
            <w:hyperlink r:id="rId337" w:history="1">
              <w:r w:rsidR="00313666" w:rsidRPr="00533113">
                <w:rPr>
                  <w:rStyle w:val="Hyperlink"/>
                  <w:rFonts w:ascii="Consolas" w:hAnsi="Consolas"/>
                  <w:b/>
                  <w:bCs/>
                  <w:color w:val="0000CC"/>
                  <w:sz w:val="18"/>
                  <w:szCs w:val="18"/>
                </w:rPr>
                <w:t>forEachOrdered()</w:t>
              </w:r>
            </w:hyperlink>
          </w:p>
        </w:tc>
      </w:tr>
      <w:tr w:rsidR="00313666" w:rsidRPr="00313666" w14:paraId="03509463" w14:textId="77777777" w:rsidTr="00533113">
        <w:trPr>
          <w:trHeight w:val="245"/>
        </w:trPr>
        <w:tc>
          <w:tcPr>
            <w:tcW w:w="2504" w:type="dxa"/>
            <w:noWrap/>
            <w:hideMark/>
          </w:tcPr>
          <w:p w14:paraId="1EBF137C" w14:textId="77777777" w:rsidR="00313666" w:rsidRPr="00533113" w:rsidRDefault="00313666">
            <w:pPr>
              <w:rPr>
                <w:rFonts w:ascii="Consolas" w:hAnsi="Consolas"/>
                <w:b/>
                <w:bCs/>
                <w:color w:val="0000CC"/>
                <w:sz w:val="18"/>
                <w:szCs w:val="18"/>
              </w:rPr>
            </w:pPr>
            <w:r w:rsidRPr="00533113">
              <w:rPr>
                <w:rFonts w:ascii="Consolas" w:hAnsi="Consolas"/>
                <w:b/>
                <w:bCs/>
                <w:color w:val="0000CC"/>
                <w:sz w:val="18"/>
                <w:szCs w:val="18"/>
              </w:rPr>
              <w:t>generate()</w:t>
            </w:r>
          </w:p>
        </w:tc>
        <w:tc>
          <w:tcPr>
            <w:tcW w:w="2188" w:type="dxa"/>
            <w:hideMark/>
          </w:tcPr>
          <w:p w14:paraId="235B32BF" w14:textId="77777777" w:rsidR="00313666" w:rsidRPr="00533113" w:rsidRDefault="009D004C" w:rsidP="00313666">
            <w:pPr>
              <w:rPr>
                <w:rFonts w:ascii="Consolas" w:hAnsi="Consolas"/>
                <w:b/>
                <w:bCs/>
                <w:color w:val="00B050"/>
                <w:sz w:val="18"/>
                <w:szCs w:val="18"/>
                <w:u w:val="single"/>
              </w:rPr>
            </w:pPr>
            <w:hyperlink r:id="rId338" w:history="1">
              <w:r w:rsidR="00313666" w:rsidRPr="00533113">
                <w:rPr>
                  <w:rStyle w:val="Hyperlink"/>
                  <w:rFonts w:ascii="Consolas" w:hAnsi="Consolas"/>
                  <w:b/>
                  <w:bCs/>
                  <w:color w:val="00B050"/>
                  <w:sz w:val="18"/>
                  <w:szCs w:val="18"/>
                </w:rPr>
                <w:t>flatMap()</w:t>
              </w:r>
            </w:hyperlink>
          </w:p>
        </w:tc>
        <w:tc>
          <w:tcPr>
            <w:tcW w:w="3151" w:type="dxa"/>
            <w:hideMark/>
          </w:tcPr>
          <w:p w14:paraId="7CB693CA" w14:textId="77777777" w:rsidR="00313666" w:rsidRPr="00533113" w:rsidRDefault="009D004C" w:rsidP="00313666">
            <w:pPr>
              <w:rPr>
                <w:rFonts w:ascii="Consolas" w:hAnsi="Consolas"/>
                <w:b/>
                <w:bCs/>
                <w:color w:val="0000CC"/>
                <w:sz w:val="18"/>
                <w:szCs w:val="18"/>
                <w:u w:val="single"/>
              </w:rPr>
            </w:pPr>
            <w:hyperlink r:id="rId339" w:history="1">
              <w:r w:rsidR="00313666" w:rsidRPr="00533113">
                <w:rPr>
                  <w:rStyle w:val="Hyperlink"/>
                  <w:rFonts w:ascii="Consolas" w:hAnsi="Consolas"/>
                  <w:b/>
                  <w:bCs/>
                  <w:color w:val="0000CC"/>
                  <w:sz w:val="18"/>
                  <w:szCs w:val="18"/>
                </w:rPr>
                <w:t>toArray()</w:t>
              </w:r>
            </w:hyperlink>
          </w:p>
        </w:tc>
      </w:tr>
      <w:tr w:rsidR="00313666" w:rsidRPr="00313666" w14:paraId="5EE44B45" w14:textId="77777777" w:rsidTr="00533113">
        <w:trPr>
          <w:trHeight w:val="245"/>
        </w:trPr>
        <w:tc>
          <w:tcPr>
            <w:tcW w:w="2504" w:type="dxa"/>
            <w:noWrap/>
            <w:hideMark/>
          </w:tcPr>
          <w:p w14:paraId="455951F0" w14:textId="77777777" w:rsidR="00313666" w:rsidRPr="00533113" w:rsidRDefault="00313666">
            <w:pPr>
              <w:rPr>
                <w:rFonts w:ascii="Consolas" w:hAnsi="Consolas"/>
                <w:b/>
                <w:bCs/>
                <w:color w:val="0000CC"/>
                <w:sz w:val="18"/>
                <w:szCs w:val="18"/>
              </w:rPr>
            </w:pPr>
            <w:r w:rsidRPr="00533113">
              <w:rPr>
                <w:rFonts w:ascii="Consolas" w:hAnsi="Consolas"/>
                <w:b/>
                <w:bCs/>
                <w:color w:val="0000CC"/>
                <w:sz w:val="18"/>
                <w:szCs w:val="18"/>
              </w:rPr>
              <w:t>iterate()</w:t>
            </w:r>
          </w:p>
        </w:tc>
        <w:tc>
          <w:tcPr>
            <w:tcW w:w="2188" w:type="dxa"/>
            <w:hideMark/>
          </w:tcPr>
          <w:p w14:paraId="0EA931F8" w14:textId="77777777" w:rsidR="00313666" w:rsidRPr="00533113" w:rsidRDefault="009D004C" w:rsidP="00313666">
            <w:pPr>
              <w:rPr>
                <w:rFonts w:ascii="Consolas" w:hAnsi="Consolas"/>
                <w:b/>
                <w:bCs/>
                <w:color w:val="00B050"/>
                <w:sz w:val="18"/>
                <w:szCs w:val="18"/>
                <w:u w:val="single"/>
              </w:rPr>
            </w:pPr>
            <w:hyperlink r:id="rId340" w:history="1">
              <w:r w:rsidR="00313666" w:rsidRPr="00533113">
                <w:rPr>
                  <w:rStyle w:val="Hyperlink"/>
                  <w:rFonts w:ascii="Consolas" w:hAnsi="Consolas"/>
                  <w:b/>
                  <w:bCs/>
                  <w:color w:val="00B050"/>
                  <w:sz w:val="18"/>
                  <w:szCs w:val="18"/>
                </w:rPr>
                <w:t>distinct()</w:t>
              </w:r>
            </w:hyperlink>
          </w:p>
        </w:tc>
        <w:tc>
          <w:tcPr>
            <w:tcW w:w="3151" w:type="dxa"/>
            <w:hideMark/>
          </w:tcPr>
          <w:p w14:paraId="0BEEB00B" w14:textId="77777777" w:rsidR="00313666" w:rsidRPr="00533113" w:rsidRDefault="00313666" w:rsidP="00313666">
            <w:pPr>
              <w:rPr>
                <w:rFonts w:ascii="Consolas" w:hAnsi="Consolas"/>
                <w:b/>
                <w:bCs/>
                <w:color w:val="0000CC"/>
                <w:sz w:val="18"/>
                <w:szCs w:val="18"/>
              </w:rPr>
            </w:pPr>
            <w:r w:rsidRPr="00533113">
              <w:rPr>
                <w:rFonts w:ascii="Consolas" w:hAnsi="Consolas"/>
                <w:b/>
                <w:bCs/>
                <w:color w:val="0000CC"/>
                <w:sz w:val="18"/>
                <w:szCs w:val="18"/>
              </w:rPr>
              <w:t>reduce()</w:t>
            </w:r>
          </w:p>
        </w:tc>
      </w:tr>
      <w:tr w:rsidR="00313666" w:rsidRPr="00313666" w14:paraId="54FB0A35" w14:textId="77777777" w:rsidTr="00533113">
        <w:trPr>
          <w:trHeight w:val="245"/>
        </w:trPr>
        <w:tc>
          <w:tcPr>
            <w:tcW w:w="2504" w:type="dxa"/>
            <w:noWrap/>
            <w:hideMark/>
          </w:tcPr>
          <w:p w14:paraId="77287586" w14:textId="77777777" w:rsidR="00313666" w:rsidRPr="00533113" w:rsidRDefault="00313666">
            <w:pPr>
              <w:rPr>
                <w:rFonts w:ascii="Consolas" w:hAnsi="Consolas"/>
                <w:b/>
                <w:bCs/>
                <w:color w:val="0000CC"/>
                <w:sz w:val="18"/>
                <w:szCs w:val="18"/>
              </w:rPr>
            </w:pPr>
            <w:r w:rsidRPr="00533113">
              <w:rPr>
                <w:rFonts w:ascii="Consolas" w:hAnsi="Consolas"/>
                <w:b/>
                <w:bCs/>
                <w:color w:val="0000CC"/>
                <w:sz w:val="18"/>
                <w:szCs w:val="18"/>
              </w:rPr>
              <w:t>of()</w:t>
            </w:r>
          </w:p>
        </w:tc>
        <w:tc>
          <w:tcPr>
            <w:tcW w:w="2188" w:type="dxa"/>
            <w:hideMark/>
          </w:tcPr>
          <w:p w14:paraId="66317F40" w14:textId="77777777" w:rsidR="00313666" w:rsidRPr="00533113" w:rsidRDefault="009D004C" w:rsidP="00313666">
            <w:pPr>
              <w:rPr>
                <w:rFonts w:ascii="Consolas" w:hAnsi="Consolas"/>
                <w:b/>
                <w:bCs/>
                <w:color w:val="00B050"/>
                <w:sz w:val="18"/>
                <w:szCs w:val="18"/>
                <w:u w:val="single"/>
              </w:rPr>
            </w:pPr>
            <w:hyperlink r:id="rId341" w:history="1">
              <w:r w:rsidR="00313666" w:rsidRPr="00533113">
                <w:rPr>
                  <w:rStyle w:val="Hyperlink"/>
                  <w:rFonts w:ascii="Consolas" w:hAnsi="Consolas"/>
                  <w:b/>
                  <w:bCs/>
                  <w:color w:val="00B050"/>
                  <w:sz w:val="18"/>
                  <w:szCs w:val="18"/>
                </w:rPr>
                <w:t>sorted()</w:t>
              </w:r>
            </w:hyperlink>
          </w:p>
        </w:tc>
        <w:tc>
          <w:tcPr>
            <w:tcW w:w="3151" w:type="dxa"/>
            <w:hideMark/>
          </w:tcPr>
          <w:p w14:paraId="13EBB7E8" w14:textId="77777777" w:rsidR="00313666" w:rsidRPr="00533113" w:rsidRDefault="00313666" w:rsidP="00313666">
            <w:pPr>
              <w:rPr>
                <w:rFonts w:ascii="Consolas" w:hAnsi="Consolas"/>
                <w:b/>
                <w:bCs/>
                <w:color w:val="0000CC"/>
                <w:sz w:val="18"/>
                <w:szCs w:val="18"/>
              </w:rPr>
            </w:pPr>
            <w:r w:rsidRPr="00533113">
              <w:rPr>
                <w:rFonts w:ascii="Consolas" w:hAnsi="Consolas"/>
                <w:b/>
                <w:bCs/>
                <w:color w:val="0000CC"/>
                <w:sz w:val="18"/>
                <w:szCs w:val="18"/>
              </w:rPr>
              <w:t>collect()</w:t>
            </w:r>
          </w:p>
        </w:tc>
      </w:tr>
      <w:tr w:rsidR="00313666" w:rsidRPr="00313666" w14:paraId="7CC7DF93" w14:textId="77777777" w:rsidTr="00533113">
        <w:trPr>
          <w:trHeight w:val="245"/>
        </w:trPr>
        <w:tc>
          <w:tcPr>
            <w:tcW w:w="2504" w:type="dxa"/>
            <w:noWrap/>
            <w:hideMark/>
          </w:tcPr>
          <w:p w14:paraId="3DC385AB" w14:textId="77777777" w:rsidR="00313666" w:rsidRPr="00533113" w:rsidRDefault="00313666" w:rsidP="00313666">
            <w:pPr>
              <w:rPr>
                <w:rFonts w:ascii="Consolas" w:hAnsi="Consolas"/>
                <w:b/>
                <w:bCs/>
                <w:color w:val="0000CC"/>
                <w:sz w:val="18"/>
                <w:szCs w:val="18"/>
              </w:rPr>
            </w:pPr>
          </w:p>
        </w:tc>
        <w:tc>
          <w:tcPr>
            <w:tcW w:w="2188" w:type="dxa"/>
            <w:hideMark/>
          </w:tcPr>
          <w:p w14:paraId="10EBD8FA" w14:textId="77777777" w:rsidR="00313666" w:rsidRPr="00533113" w:rsidRDefault="009D004C" w:rsidP="00313666">
            <w:pPr>
              <w:rPr>
                <w:rFonts w:ascii="Consolas" w:hAnsi="Consolas"/>
                <w:b/>
                <w:bCs/>
                <w:color w:val="00B050"/>
                <w:sz w:val="18"/>
                <w:szCs w:val="18"/>
                <w:u w:val="single"/>
              </w:rPr>
            </w:pPr>
            <w:hyperlink r:id="rId342" w:history="1">
              <w:r w:rsidR="00313666" w:rsidRPr="00533113">
                <w:rPr>
                  <w:rStyle w:val="Hyperlink"/>
                  <w:rFonts w:ascii="Consolas" w:hAnsi="Consolas"/>
                  <w:b/>
                  <w:bCs/>
                  <w:color w:val="00B050"/>
                  <w:sz w:val="18"/>
                  <w:szCs w:val="18"/>
                </w:rPr>
                <w:t>peek()</w:t>
              </w:r>
            </w:hyperlink>
          </w:p>
        </w:tc>
        <w:tc>
          <w:tcPr>
            <w:tcW w:w="3151" w:type="dxa"/>
            <w:hideMark/>
          </w:tcPr>
          <w:p w14:paraId="42EF98DB" w14:textId="77777777" w:rsidR="00313666" w:rsidRPr="00533113" w:rsidRDefault="009D004C" w:rsidP="00313666">
            <w:pPr>
              <w:rPr>
                <w:rFonts w:ascii="Consolas" w:hAnsi="Consolas"/>
                <w:b/>
                <w:bCs/>
                <w:color w:val="0000CC"/>
                <w:sz w:val="18"/>
                <w:szCs w:val="18"/>
                <w:u w:val="single"/>
              </w:rPr>
            </w:pPr>
            <w:hyperlink r:id="rId343" w:history="1">
              <w:r w:rsidR="00313666" w:rsidRPr="00533113">
                <w:rPr>
                  <w:rStyle w:val="Hyperlink"/>
                  <w:rFonts w:ascii="Consolas" w:hAnsi="Consolas"/>
                  <w:b/>
                  <w:bCs/>
                  <w:color w:val="0000CC"/>
                  <w:sz w:val="18"/>
                  <w:szCs w:val="18"/>
                </w:rPr>
                <w:t>min()</w:t>
              </w:r>
            </w:hyperlink>
          </w:p>
        </w:tc>
      </w:tr>
      <w:tr w:rsidR="00313666" w:rsidRPr="00313666" w14:paraId="37FE810B" w14:textId="77777777" w:rsidTr="00533113">
        <w:trPr>
          <w:trHeight w:val="245"/>
        </w:trPr>
        <w:tc>
          <w:tcPr>
            <w:tcW w:w="2504" w:type="dxa"/>
            <w:noWrap/>
            <w:hideMark/>
          </w:tcPr>
          <w:p w14:paraId="1AD8F853" w14:textId="77777777" w:rsidR="00313666" w:rsidRPr="00533113" w:rsidRDefault="00313666" w:rsidP="00313666">
            <w:pPr>
              <w:rPr>
                <w:rFonts w:ascii="Consolas" w:hAnsi="Consolas"/>
                <w:b/>
                <w:bCs/>
                <w:color w:val="0000CC"/>
                <w:sz w:val="18"/>
                <w:szCs w:val="18"/>
                <w:u w:val="single"/>
              </w:rPr>
            </w:pPr>
          </w:p>
        </w:tc>
        <w:tc>
          <w:tcPr>
            <w:tcW w:w="2188" w:type="dxa"/>
            <w:hideMark/>
          </w:tcPr>
          <w:p w14:paraId="10BB4D9D" w14:textId="77777777" w:rsidR="00313666" w:rsidRPr="00533113" w:rsidRDefault="009D004C" w:rsidP="00313666">
            <w:pPr>
              <w:rPr>
                <w:rFonts w:ascii="Consolas" w:hAnsi="Consolas"/>
                <w:b/>
                <w:bCs/>
                <w:color w:val="00B050"/>
                <w:sz w:val="18"/>
                <w:szCs w:val="18"/>
                <w:u w:val="single"/>
              </w:rPr>
            </w:pPr>
            <w:hyperlink r:id="rId344" w:history="1">
              <w:r w:rsidR="00313666" w:rsidRPr="00533113">
                <w:rPr>
                  <w:rStyle w:val="Hyperlink"/>
                  <w:rFonts w:ascii="Consolas" w:hAnsi="Consolas"/>
                  <w:b/>
                  <w:bCs/>
                  <w:color w:val="00B050"/>
                  <w:sz w:val="18"/>
                  <w:szCs w:val="18"/>
                </w:rPr>
                <w:t>limit()</w:t>
              </w:r>
            </w:hyperlink>
          </w:p>
        </w:tc>
        <w:tc>
          <w:tcPr>
            <w:tcW w:w="3151" w:type="dxa"/>
            <w:hideMark/>
          </w:tcPr>
          <w:p w14:paraId="7C9D421E" w14:textId="77777777" w:rsidR="00313666" w:rsidRPr="00533113" w:rsidRDefault="009D004C" w:rsidP="00313666">
            <w:pPr>
              <w:rPr>
                <w:rFonts w:ascii="Consolas" w:hAnsi="Consolas"/>
                <w:b/>
                <w:bCs/>
                <w:color w:val="0000CC"/>
                <w:sz w:val="18"/>
                <w:szCs w:val="18"/>
                <w:u w:val="single"/>
              </w:rPr>
            </w:pPr>
            <w:hyperlink r:id="rId345" w:history="1">
              <w:r w:rsidR="00313666" w:rsidRPr="00533113">
                <w:rPr>
                  <w:rStyle w:val="Hyperlink"/>
                  <w:rFonts w:ascii="Consolas" w:hAnsi="Consolas"/>
                  <w:b/>
                  <w:bCs/>
                  <w:color w:val="0000CC"/>
                  <w:sz w:val="18"/>
                  <w:szCs w:val="18"/>
                </w:rPr>
                <w:t>max()</w:t>
              </w:r>
            </w:hyperlink>
          </w:p>
        </w:tc>
      </w:tr>
      <w:tr w:rsidR="00313666" w:rsidRPr="00313666" w14:paraId="1BF4203E" w14:textId="77777777" w:rsidTr="00533113">
        <w:trPr>
          <w:trHeight w:val="245"/>
        </w:trPr>
        <w:tc>
          <w:tcPr>
            <w:tcW w:w="2504" w:type="dxa"/>
            <w:noWrap/>
            <w:hideMark/>
          </w:tcPr>
          <w:p w14:paraId="39A95E7C" w14:textId="77777777" w:rsidR="00313666" w:rsidRPr="00533113" w:rsidRDefault="00313666" w:rsidP="00313666">
            <w:pPr>
              <w:rPr>
                <w:rFonts w:ascii="Consolas" w:hAnsi="Consolas"/>
                <w:b/>
                <w:bCs/>
                <w:color w:val="0000CC"/>
                <w:sz w:val="18"/>
                <w:szCs w:val="18"/>
                <w:u w:val="single"/>
              </w:rPr>
            </w:pPr>
          </w:p>
        </w:tc>
        <w:tc>
          <w:tcPr>
            <w:tcW w:w="2188" w:type="dxa"/>
            <w:hideMark/>
          </w:tcPr>
          <w:p w14:paraId="319A8C92" w14:textId="77777777" w:rsidR="00313666" w:rsidRPr="00533113" w:rsidRDefault="009D004C" w:rsidP="00313666">
            <w:pPr>
              <w:rPr>
                <w:rFonts w:ascii="Consolas" w:hAnsi="Consolas"/>
                <w:b/>
                <w:bCs/>
                <w:color w:val="00B050"/>
                <w:sz w:val="18"/>
                <w:szCs w:val="18"/>
                <w:u w:val="single"/>
              </w:rPr>
            </w:pPr>
            <w:hyperlink r:id="rId346" w:history="1">
              <w:r w:rsidR="00313666" w:rsidRPr="00533113">
                <w:rPr>
                  <w:rStyle w:val="Hyperlink"/>
                  <w:rFonts w:ascii="Consolas" w:hAnsi="Consolas"/>
                  <w:b/>
                  <w:bCs/>
                  <w:color w:val="00B050"/>
                  <w:sz w:val="18"/>
                  <w:szCs w:val="18"/>
                </w:rPr>
                <w:t>skip()</w:t>
              </w:r>
            </w:hyperlink>
          </w:p>
        </w:tc>
        <w:tc>
          <w:tcPr>
            <w:tcW w:w="3151" w:type="dxa"/>
            <w:hideMark/>
          </w:tcPr>
          <w:p w14:paraId="110F887F" w14:textId="77777777" w:rsidR="00313666" w:rsidRPr="00533113" w:rsidRDefault="009D004C" w:rsidP="00313666">
            <w:pPr>
              <w:rPr>
                <w:rFonts w:ascii="Consolas" w:hAnsi="Consolas"/>
                <w:b/>
                <w:bCs/>
                <w:color w:val="0000CC"/>
                <w:sz w:val="18"/>
                <w:szCs w:val="18"/>
                <w:u w:val="single"/>
              </w:rPr>
            </w:pPr>
            <w:hyperlink r:id="rId347" w:history="1">
              <w:r w:rsidR="00313666" w:rsidRPr="00533113">
                <w:rPr>
                  <w:rStyle w:val="Hyperlink"/>
                  <w:rFonts w:ascii="Consolas" w:hAnsi="Consolas"/>
                  <w:b/>
                  <w:bCs/>
                  <w:color w:val="0000CC"/>
                  <w:sz w:val="18"/>
                  <w:szCs w:val="18"/>
                </w:rPr>
                <w:t>count()</w:t>
              </w:r>
            </w:hyperlink>
          </w:p>
        </w:tc>
      </w:tr>
      <w:tr w:rsidR="00313666" w:rsidRPr="00313666" w14:paraId="7CD3B144" w14:textId="77777777" w:rsidTr="00533113">
        <w:trPr>
          <w:trHeight w:val="245"/>
        </w:trPr>
        <w:tc>
          <w:tcPr>
            <w:tcW w:w="2504" w:type="dxa"/>
            <w:noWrap/>
            <w:hideMark/>
          </w:tcPr>
          <w:p w14:paraId="7F85B586" w14:textId="77777777" w:rsidR="00313666" w:rsidRPr="00533113" w:rsidRDefault="00313666" w:rsidP="00313666">
            <w:pPr>
              <w:rPr>
                <w:rFonts w:ascii="Consolas" w:hAnsi="Consolas"/>
                <w:b/>
                <w:bCs/>
                <w:color w:val="0000CC"/>
                <w:sz w:val="18"/>
                <w:szCs w:val="18"/>
                <w:u w:val="single"/>
              </w:rPr>
            </w:pPr>
          </w:p>
        </w:tc>
        <w:tc>
          <w:tcPr>
            <w:tcW w:w="2188" w:type="dxa"/>
            <w:noWrap/>
            <w:hideMark/>
          </w:tcPr>
          <w:p w14:paraId="4791CF10" w14:textId="77777777" w:rsidR="00313666" w:rsidRPr="00533113" w:rsidRDefault="00313666">
            <w:pPr>
              <w:rPr>
                <w:rFonts w:ascii="Consolas" w:hAnsi="Consolas"/>
                <w:b/>
                <w:bCs/>
                <w:color w:val="0000CC"/>
                <w:sz w:val="18"/>
                <w:szCs w:val="18"/>
              </w:rPr>
            </w:pPr>
          </w:p>
        </w:tc>
        <w:tc>
          <w:tcPr>
            <w:tcW w:w="3151" w:type="dxa"/>
            <w:hideMark/>
          </w:tcPr>
          <w:p w14:paraId="3FC17C8B" w14:textId="77777777" w:rsidR="00313666" w:rsidRPr="00533113" w:rsidRDefault="009D004C" w:rsidP="00313666">
            <w:pPr>
              <w:rPr>
                <w:rFonts w:ascii="Consolas" w:hAnsi="Consolas"/>
                <w:b/>
                <w:bCs/>
                <w:color w:val="0000CC"/>
                <w:sz w:val="18"/>
                <w:szCs w:val="18"/>
                <w:u w:val="single"/>
              </w:rPr>
            </w:pPr>
            <w:hyperlink r:id="rId348" w:tgtFrame="_blank" w:history="1">
              <w:r w:rsidR="00313666" w:rsidRPr="00533113">
                <w:rPr>
                  <w:rStyle w:val="Hyperlink"/>
                  <w:rFonts w:ascii="Consolas" w:hAnsi="Consolas"/>
                  <w:b/>
                  <w:bCs/>
                  <w:color w:val="0000CC"/>
                  <w:sz w:val="18"/>
                  <w:szCs w:val="18"/>
                </w:rPr>
                <w:t>anyMatch()</w:t>
              </w:r>
            </w:hyperlink>
          </w:p>
        </w:tc>
      </w:tr>
      <w:tr w:rsidR="00313666" w:rsidRPr="00313666" w14:paraId="0B28A728" w14:textId="77777777" w:rsidTr="00533113">
        <w:trPr>
          <w:trHeight w:val="245"/>
        </w:trPr>
        <w:tc>
          <w:tcPr>
            <w:tcW w:w="2504" w:type="dxa"/>
            <w:noWrap/>
            <w:hideMark/>
          </w:tcPr>
          <w:p w14:paraId="60447690" w14:textId="77777777" w:rsidR="00313666" w:rsidRPr="00533113" w:rsidRDefault="00313666" w:rsidP="00313666">
            <w:pPr>
              <w:rPr>
                <w:rFonts w:ascii="Consolas" w:hAnsi="Consolas"/>
                <w:b/>
                <w:bCs/>
                <w:color w:val="0000CC"/>
                <w:sz w:val="18"/>
                <w:szCs w:val="18"/>
                <w:u w:val="single"/>
              </w:rPr>
            </w:pPr>
          </w:p>
        </w:tc>
        <w:tc>
          <w:tcPr>
            <w:tcW w:w="2188" w:type="dxa"/>
            <w:noWrap/>
            <w:hideMark/>
          </w:tcPr>
          <w:p w14:paraId="3D854BB4" w14:textId="77777777" w:rsidR="00313666" w:rsidRPr="00533113" w:rsidRDefault="00313666">
            <w:pPr>
              <w:rPr>
                <w:rFonts w:ascii="Consolas" w:hAnsi="Consolas"/>
                <w:b/>
                <w:bCs/>
                <w:color w:val="0000CC"/>
                <w:sz w:val="18"/>
                <w:szCs w:val="18"/>
              </w:rPr>
            </w:pPr>
          </w:p>
        </w:tc>
        <w:tc>
          <w:tcPr>
            <w:tcW w:w="3151" w:type="dxa"/>
            <w:hideMark/>
          </w:tcPr>
          <w:p w14:paraId="3DB6069E" w14:textId="77777777" w:rsidR="00313666" w:rsidRPr="00533113" w:rsidRDefault="009D004C" w:rsidP="00313666">
            <w:pPr>
              <w:rPr>
                <w:rFonts w:ascii="Consolas" w:hAnsi="Consolas"/>
                <w:b/>
                <w:bCs/>
                <w:color w:val="0000CC"/>
                <w:sz w:val="18"/>
                <w:szCs w:val="18"/>
                <w:u w:val="single"/>
              </w:rPr>
            </w:pPr>
            <w:hyperlink r:id="rId349" w:tgtFrame="_blank" w:history="1">
              <w:r w:rsidR="00313666" w:rsidRPr="00533113">
                <w:rPr>
                  <w:rStyle w:val="Hyperlink"/>
                  <w:rFonts w:ascii="Consolas" w:hAnsi="Consolas"/>
                  <w:b/>
                  <w:bCs/>
                  <w:color w:val="0000CC"/>
                  <w:sz w:val="18"/>
                  <w:szCs w:val="18"/>
                </w:rPr>
                <w:t>allMatch()</w:t>
              </w:r>
            </w:hyperlink>
          </w:p>
        </w:tc>
      </w:tr>
      <w:tr w:rsidR="00313666" w:rsidRPr="00313666" w14:paraId="3D7DA721" w14:textId="77777777" w:rsidTr="00533113">
        <w:trPr>
          <w:trHeight w:val="245"/>
        </w:trPr>
        <w:tc>
          <w:tcPr>
            <w:tcW w:w="2504" w:type="dxa"/>
            <w:noWrap/>
            <w:hideMark/>
          </w:tcPr>
          <w:p w14:paraId="31A14F25" w14:textId="77777777" w:rsidR="00313666" w:rsidRPr="00533113" w:rsidRDefault="00313666" w:rsidP="00313666">
            <w:pPr>
              <w:rPr>
                <w:rFonts w:ascii="Consolas" w:hAnsi="Consolas"/>
                <w:b/>
                <w:bCs/>
                <w:color w:val="0000CC"/>
                <w:sz w:val="18"/>
                <w:szCs w:val="18"/>
                <w:u w:val="single"/>
              </w:rPr>
            </w:pPr>
          </w:p>
        </w:tc>
        <w:tc>
          <w:tcPr>
            <w:tcW w:w="2188" w:type="dxa"/>
            <w:noWrap/>
            <w:hideMark/>
          </w:tcPr>
          <w:p w14:paraId="14661F54" w14:textId="77777777" w:rsidR="00313666" w:rsidRPr="00533113" w:rsidRDefault="00313666">
            <w:pPr>
              <w:rPr>
                <w:rFonts w:ascii="Consolas" w:hAnsi="Consolas"/>
                <w:b/>
                <w:bCs/>
                <w:color w:val="0000CC"/>
                <w:sz w:val="18"/>
                <w:szCs w:val="18"/>
              </w:rPr>
            </w:pPr>
          </w:p>
        </w:tc>
        <w:tc>
          <w:tcPr>
            <w:tcW w:w="3151" w:type="dxa"/>
            <w:hideMark/>
          </w:tcPr>
          <w:p w14:paraId="2CCC87AC" w14:textId="77777777" w:rsidR="00313666" w:rsidRPr="00533113" w:rsidRDefault="009D004C" w:rsidP="00313666">
            <w:pPr>
              <w:rPr>
                <w:rFonts w:ascii="Consolas" w:hAnsi="Consolas"/>
                <w:b/>
                <w:bCs/>
                <w:color w:val="0000CC"/>
                <w:sz w:val="18"/>
                <w:szCs w:val="18"/>
                <w:u w:val="single"/>
              </w:rPr>
            </w:pPr>
            <w:hyperlink r:id="rId350" w:tgtFrame="_blank" w:history="1">
              <w:r w:rsidR="00313666" w:rsidRPr="00533113">
                <w:rPr>
                  <w:rStyle w:val="Hyperlink"/>
                  <w:rFonts w:ascii="Consolas" w:hAnsi="Consolas"/>
                  <w:b/>
                  <w:bCs/>
                  <w:color w:val="0000CC"/>
                  <w:sz w:val="18"/>
                  <w:szCs w:val="18"/>
                </w:rPr>
                <w:t>noneMatch()</w:t>
              </w:r>
            </w:hyperlink>
          </w:p>
        </w:tc>
      </w:tr>
      <w:tr w:rsidR="00313666" w:rsidRPr="00313666" w14:paraId="4C8C75CC" w14:textId="77777777" w:rsidTr="00533113">
        <w:trPr>
          <w:trHeight w:val="245"/>
        </w:trPr>
        <w:tc>
          <w:tcPr>
            <w:tcW w:w="2504" w:type="dxa"/>
            <w:noWrap/>
            <w:hideMark/>
          </w:tcPr>
          <w:p w14:paraId="18816812" w14:textId="77777777" w:rsidR="00313666" w:rsidRPr="00533113" w:rsidRDefault="00313666" w:rsidP="00313666">
            <w:pPr>
              <w:rPr>
                <w:rFonts w:ascii="Consolas" w:hAnsi="Consolas"/>
                <w:b/>
                <w:bCs/>
                <w:color w:val="0000CC"/>
                <w:sz w:val="18"/>
                <w:szCs w:val="18"/>
                <w:u w:val="single"/>
              </w:rPr>
            </w:pPr>
          </w:p>
        </w:tc>
        <w:tc>
          <w:tcPr>
            <w:tcW w:w="2188" w:type="dxa"/>
            <w:noWrap/>
            <w:hideMark/>
          </w:tcPr>
          <w:p w14:paraId="37822E2A" w14:textId="77777777" w:rsidR="00313666" w:rsidRPr="00533113" w:rsidRDefault="00313666">
            <w:pPr>
              <w:rPr>
                <w:rFonts w:ascii="Consolas" w:hAnsi="Consolas"/>
                <w:b/>
                <w:bCs/>
                <w:color w:val="0000CC"/>
                <w:sz w:val="18"/>
                <w:szCs w:val="18"/>
              </w:rPr>
            </w:pPr>
          </w:p>
        </w:tc>
        <w:tc>
          <w:tcPr>
            <w:tcW w:w="3151" w:type="dxa"/>
            <w:hideMark/>
          </w:tcPr>
          <w:p w14:paraId="1831E0DE" w14:textId="77777777" w:rsidR="00313666" w:rsidRPr="00533113" w:rsidRDefault="009D004C" w:rsidP="00313666">
            <w:pPr>
              <w:rPr>
                <w:rFonts w:ascii="Consolas" w:hAnsi="Consolas"/>
                <w:b/>
                <w:bCs/>
                <w:color w:val="0000CC"/>
                <w:sz w:val="18"/>
                <w:szCs w:val="18"/>
                <w:u w:val="single"/>
              </w:rPr>
            </w:pPr>
            <w:hyperlink r:id="rId351" w:history="1">
              <w:r w:rsidR="00313666" w:rsidRPr="00533113">
                <w:rPr>
                  <w:rStyle w:val="Hyperlink"/>
                  <w:rFonts w:ascii="Consolas" w:hAnsi="Consolas"/>
                  <w:b/>
                  <w:bCs/>
                  <w:color w:val="0000CC"/>
                  <w:sz w:val="18"/>
                  <w:szCs w:val="18"/>
                </w:rPr>
                <w:t>findFirst()</w:t>
              </w:r>
            </w:hyperlink>
          </w:p>
        </w:tc>
      </w:tr>
      <w:tr w:rsidR="00313666" w:rsidRPr="00313666" w14:paraId="6B2A46F2" w14:textId="77777777" w:rsidTr="00533113">
        <w:trPr>
          <w:trHeight w:val="245"/>
        </w:trPr>
        <w:tc>
          <w:tcPr>
            <w:tcW w:w="2504" w:type="dxa"/>
            <w:noWrap/>
            <w:hideMark/>
          </w:tcPr>
          <w:p w14:paraId="438FE215" w14:textId="77777777" w:rsidR="00313666" w:rsidRPr="00533113" w:rsidRDefault="00313666" w:rsidP="00313666">
            <w:pPr>
              <w:rPr>
                <w:rFonts w:ascii="Consolas" w:hAnsi="Consolas"/>
                <w:b/>
                <w:bCs/>
                <w:color w:val="0000CC"/>
                <w:sz w:val="18"/>
                <w:szCs w:val="18"/>
                <w:u w:val="single"/>
              </w:rPr>
            </w:pPr>
          </w:p>
        </w:tc>
        <w:tc>
          <w:tcPr>
            <w:tcW w:w="2188" w:type="dxa"/>
            <w:noWrap/>
            <w:hideMark/>
          </w:tcPr>
          <w:p w14:paraId="01E12AB5" w14:textId="77777777" w:rsidR="00313666" w:rsidRPr="00533113" w:rsidRDefault="00313666">
            <w:pPr>
              <w:rPr>
                <w:rFonts w:ascii="Consolas" w:hAnsi="Consolas"/>
                <w:b/>
                <w:bCs/>
                <w:color w:val="0000CC"/>
                <w:sz w:val="18"/>
                <w:szCs w:val="18"/>
              </w:rPr>
            </w:pPr>
          </w:p>
        </w:tc>
        <w:tc>
          <w:tcPr>
            <w:tcW w:w="3151" w:type="dxa"/>
            <w:hideMark/>
          </w:tcPr>
          <w:p w14:paraId="36300486" w14:textId="77777777" w:rsidR="00313666" w:rsidRPr="00533113" w:rsidRDefault="009D004C" w:rsidP="00313666">
            <w:pPr>
              <w:rPr>
                <w:rFonts w:ascii="Consolas" w:hAnsi="Consolas"/>
                <w:b/>
                <w:bCs/>
                <w:color w:val="0000CC"/>
                <w:sz w:val="18"/>
                <w:szCs w:val="18"/>
                <w:u w:val="single"/>
              </w:rPr>
            </w:pPr>
            <w:hyperlink r:id="rId352" w:history="1">
              <w:r w:rsidR="00313666" w:rsidRPr="00533113">
                <w:rPr>
                  <w:rStyle w:val="Hyperlink"/>
                  <w:rFonts w:ascii="Consolas" w:hAnsi="Consolas"/>
                  <w:b/>
                  <w:bCs/>
                  <w:color w:val="0000CC"/>
                  <w:sz w:val="18"/>
                  <w:szCs w:val="18"/>
                </w:rPr>
                <w:t>findAny()</w:t>
              </w:r>
            </w:hyperlink>
          </w:p>
        </w:tc>
      </w:tr>
    </w:tbl>
    <w:p w14:paraId="269DAFF1" w14:textId="77777777" w:rsidR="00313666" w:rsidRDefault="00313666" w:rsidP="00313666"/>
    <w:p w14:paraId="5EA6A7A9" w14:textId="00DA64F9" w:rsidR="003616CF" w:rsidRPr="003616CF" w:rsidRDefault="003616CF" w:rsidP="003616CF">
      <w:pPr>
        <w:pStyle w:val="Heading4"/>
      </w:pPr>
      <w:r>
        <w:t>1.</w:t>
      </w:r>
      <w:r w:rsidRPr="003616CF">
        <w:t>Count Occurrences of a Char in a String</w:t>
      </w:r>
    </w:p>
    <w:p w14:paraId="285DF7FB" w14:textId="77777777" w:rsidR="005033C6" w:rsidRPr="005033C6" w:rsidRDefault="005033C6" w:rsidP="005033C6">
      <w:pPr>
        <w:pStyle w:val="Output"/>
        <w:rPr>
          <w:sz w:val="20"/>
          <w:shd w:val="clear" w:color="auto" w:fill="FAFAFA"/>
        </w:rPr>
      </w:pPr>
      <w:r w:rsidRPr="005033C6">
        <w:rPr>
          <w:rStyle w:val="hljs-type"/>
          <w:b w:val="0"/>
          <w:bCs/>
          <w:color w:val="4E9359"/>
          <w:sz w:val="20"/>
        </w:rPr>
        <w:t>String</w:t>
      </w:r>
      <w:r w:rsidRPr="005033C6">
        <w:rPr>
          <w:sz w:val="20"/>
          <w:shd w:val="clear" w:color="auto" w:fill="FAFAFA"/>
        </w:rPr>
        <w:t xml:space="preserve"> </w:t>
      </w:r>
      <w:r w:rsidRPr="005033C6">
        <w:rPr>
          <w:rStyle w:val="hljs-variable"/>
          <w:color w:val="BC6060"/>
          <w:sz w:val="20"/>
        </w:rPr>
        <w:t>someString</w:t>
      </w:r>
      <w:r w:rsidRPr="005033C6">
        <w:rPr>
          <w:sz w:val="20"/>
          <w:shd w:val="clear" w:color="auto" w:fill="FAFAFA"/>
        </w:rPr>
        <w:t xml:space="preserve"> </w:t>
      </w:r>
      <w:r w:rsidRPr="005033C6">
        <w:rPr>
          <w:rStyle w:val="hljs-operator"/>
          <w:color w:val="000000"/>
          <w:sz w:val="20"/>
        </w:rPr>
        <w:t>=</w:t>
      </w:r>
      <w:r w:rsidRPr="005033C6">
        <w:rPr>
          <w:sz w:val="20"/>
          <w:shd w:val="clear" w:color="auto" w:fill="FAFAFA"/>
        </w:rPr>
        <w:t xml:space="preserve"> </w:t>
      </w:r>
      <w:r w:rsidRPr="005033C6">
        <w:rPr>
          <w:rStyle w:val="hljs-string"/>
          <w:color w:val="4E9359"/>
          <w:sz w:val="20"/>
        </w:rPr>
        <w:t>"elephant"</w:t>
      </w:r>
      <w:r w:rsidRPr="005033C6">
        <w:rPr>
          <w:sz w:val="20"/>
          <w:shd w:val="clear" w:color="auto" w:fill="FAFAFA"/>
        </w:rPr>
        <w:t xml:space="preserve">; </w:t>
      </w:r>
    </w:p>
    <w:p w14:paraId="5012D12F" w14:textId="77777777" w:rsidR="005033C6" w:rsidRPr="005033C6" w:rsidRDefault="005033C6" w:rsidP="005033C6">
      <w:pPr>
        <w:pStyle w:val="Output"/>
        <w:rPr>
          <w:sz w:val="20"/>
          <w:shd w:val="clear" w:color="auto" w:fill="FAFAFA"/>
        </w:rPr>
      </w:pPr>
      <w:r w:rsidRPr="005033C6">
        <w:rPr>
          <w:rStyle w:val="hljs-type"/>
          <w:b w:val="0"/>
          <w:bCs/>
          <w:color w:val="4E9359"/>
          <w:sz w:val="20"/>
        </w:rPr>
        <w:t>long</w:t>
      </w:r>
      <w:r w:rsidRPr="005033C6">
        <w:rPr>
          <w:sz w:val="20"/>
          <w:shd w:val="clear" w:color="auto" w:fill="FAFAFA"/>
        </w:rPr>
        <w:t xml:space="preserve"> </w:t>
      </w:r>
      <w:r w:rsidRPr="005033C6">
        <w:rPr>
          <w:rStyle w:val="hljs-variable"/>
          <w:color w:val="BC6060"/>
          <w:sz w:val="20"/>
        </w:rPr>
        <w:t>count</w:t>
      </w:r>
      <w:r w:rsidRPr="005033C6">
        <w:rPr>
          <w:sz w:val="20"/>
          <w:shd w:val="clear" w:color="auto" w:fill="FAFAFA"/>
        </w:rPr>
        <w:t xml:space="preserve"> </w:t>
      </w:r>
      <w:r w:rsidRPr="005033C6">
        <w:rPr>
          <w:rStyle w:val="hljs-operator"/>
          <w:color w:val="000000"/>
          <w:sz w:val="20"/>
        </w:rPr>
        <w:t>=</w:t>
      </w:r>
      <w:r w:rsidRPr="005033C6">
        <w:rPr>
          <w:sz w:val="20"/>
          <w:shd w:val="clear" w:color="auto" w:fill="FAFAFA"/>
        </w:rPr>
        <w:t xml:space="preserve"> someString</w:t>
      </w:r>
    </w:p>
    <w:p w14:paraId="58DB4A51" w14:textId="77777777" w:rsidR="005033C6" w:rsidRPr="005033C6" w:rsidRDefault="005033C6" w:rsidP="005033C6">
      <w:pPr>
        <w:pStyle w:val="Output"/>
        <w:ind w:firstLine="720"/>
        <w:rPr>
          <w:sz w:val="20"/>
          <w:shd w:val="clear" w:color="auto" w:fill="FAFAFA"/>
        </w:rPr>
      </w:pPr>
      <w:r w:rsidRPr="005033C6">
        <w:rPr>
          <w:sz w:val="20"/>
          <w:shd w:val="clear" w:color="auto" w:fill="FAFAFA"/>
        </w:rPr>
        <w:t xml:space="preserve">         .chars()</w:t>
      </w:r>
    </w:p>
    <w:p w14:paraId="74F6A25A" w14:textId="77777777" w:rsidR="005033C6" w:rsidRPr="005033C6" w:rsidRDefault="005033C6" w:rsidP="005033C6">
      <w:pPr>
        <w:pStyle w:val="Output"/>
        <w:ind w:firstLine="720"/>
        <w:rPr>
          <w:sz w:val="20"/>
          <w:shd w:val="clear" w:color="auto" w:fill="FAFAFA"/>
        </w:rPr>
      </w:pPr>
      <w:r w:rsidRPr="005033C6">
        <w:rPr>
          <w:sz w:val="20"/>
          <w:shd w:val="clear" w:color="auto" w:fill="FAFAFA"/>
        </w:rPr>
        <w:t xml:space="preserve">         .filter(ch -&gt; ch == </w:t>
      </w:r>
      <w:r w:rsidRPr="005033C6">
        <w:rPr>
          <w:rStyle w:val="hljs-string"/>
          <w:color w:val="4E9359"/>
          <w:sz w:val="20"/>
        </w:rPr>
        <w:t>'e'</w:t>
      </w:r>
      <w:r w:rsidRPr="005033C6">
        <w:rPr>
          <w:sz w:val="20"/>
          <w:shd w:val="clear" w:color="auto" w:fill="FAFAFA"/>
        </w:rPr>
        <w:t>)</w:t>
      </w:r>
    </w:p>
    <w:p w14:paraId="3D0D5F32" w14:textId="0D22440B" w:rsidR="00200584" w:rsidRDefault="005033C6" w:rsidP="005033C6">
      <w:pPr>
        <w:pStyle w:val="Output"/>
        <w:ind w:firstLine="720"/>
        <w:rPr>
          <w:sz w:val="20"/>
          <w:shd w:val="clear" w:color="auto" w:fill="FAFAFA"/>
        </w:rPr>
      </w:pPr>
      <w:r w:rsidRPr="005033C6">
        <w:rPr>
          <w:sz w:val="20"/>
          <w:shd w:val="clear" w:color="auto" w:fill="FAFAFA"/>
        </w:rPr>
        <w:t xml:space="preserve">         .count();</w:t>
      </w:r>
    </w:p>
    <w:p w14:paraId="6E7F2354" w14:textId="10789D41" w:rsidR="009B2DA6" w:rsidRDefault="002D076D" w:rsidP="002D076D">
      <w:pPr>
        <w:pStyle w:val="Output"/>
      </w:pPr>
      <w:r>
        <w:rPr>
          <w:sz w:val="18"/>
          <w:szCs w:val="22"/>
          <w:shd w:val="clear" w:color="auto" w:fill="FAFAFA"/>
        </w:rPr>
        <w:t xml:space="preserve"> </w:t>
      </w:r>
    </w:p>
    <w:p w14:paraId="7BE2B7B1" w14:textId="0FDCB546" w:rsidR="009B2DA6" w:rsidRDefault="009B2DA6" w:rsidP="001546AD"/>
    <w:p w14:paraId="2122F1E8" w14:textId="2A1A8080" w:rsidR="005A0FDE" w:rsidRDefault="005A0FDE" w:rsidP="001546AD">
      <w:r>
        <w:t>Using map:</w:t>
      </w:r>
    </w:p>
    <w:p w14:paraId="71EFD25E" w14:textId="77777777" w:rsidR="00E56193" w:rsidRDefault="00E56193" w:rsidP="00B413EE">
      <w:pPr>
        <w:pStyle w:val="ListParagraph"/>
        <w:numPr>
          <w:ilvl w:val="0"/>
          <w:numId w:val="314"/>
        </w:numPr>
      </w:pPr>
      <w:r w:rsidRPr="00E56193">
        <w:t>Invoke the </w:t>
      </w:r>
      <w:r w:rsidRPr="00E56193">
        <w:rPr>
          <w:b/>
          <w:bCs/>
          <w:i/>
          <w:iCs/>
        </w:rPr>
        <w:t>chars()</w:t>
      </w:r>
      <w:r w:rsidRPr="00E56193">
        <w:t> method on the input string and which returns the IntStream instance. This int stream holds the integer representation of each character in the string.</w:t>
      </w:r>
    </w:p>
    <w:p w14:paraId="44C6F69B" w14:textId="77777777" w:rsidR="00E56193" w:rsidRDefault="00E56193" w:rsidP="00B413EE">
      <w:pPr>
        <w:pStyle w:val="ListParagraph"/>
        <w:numPr>
          <w:ilvl w:val="0"/>
          <w:numId w:val="314"/>
        </w:numPr>
      </w:pPr>
      <w:r w:rsidRPr="00E56193">
        <w:t>Need to convert </w:t>
      </w:r>
      <w:hyperlink r:id="rId353" w:tgtFrame="_blank" w:history="1">
        <w:r w:rsidRPr="00E56193">
          <w:rPr>
            <w:rStyle w:val="Hyperlink"/>
          </w:rPr>
          <w:t>IntStream</w:t>
        </w:r>
      </w:hyperlink>
      <w:r w:rsidRPr="00E56193">
        <w:t> to Char</w:t>
      </w:r>
      <w:r>
        <w:t>S</w:t>
      </w:r>
      <w:r w:rsidRPr="00E56193">
        <w:t>tream using the </w:t>
      </w:r>
      <w:r w:rsidRPr="00E56193">
        <w:rPr>
          <w:b/>
          <w:bCs/>
          <w:i/>
          <w:iCs/>
        </w:rPr>
        <w:t>mapToObj()</w:t>
      </w:r>
      <w:r w:rsidRPr="00E56193">
        <w:t> method.</w:t>
      </w:r>
    </w:p>
    <w:p w14:paraId="55C075E8" w14:textId="5374D973" w:rsidR="00E56193" w:rsidRDefault="00E56193" w:rsidP="00B413EE">
      <w:pPr>
        <w:pStyle w:val="ListParagraph"/>
        <w:numPr>
          <w:ilvl w:val="0"/>
          <w:numId w:val="314"/>
        </w:numPr>
      </w:pPr>
      <w:r w:rsidRPr="00E56193">
        <w:t>Last, need to group by characters by calling </w:t>
      </w:r>
      <w:r w:rsidRPr="00E56193">
        <w:rPr>
          <w:b/>
          <w:bCs/>
          <w:i/>
          <w:iCs/>
        </w:rPr>
        <w:t>Collectors.groupingBy()</w:t>
      </w:r>
      <w:r w:rsidRPr="00E56193">
        <w:t> and to count call </w:t>
      </w:r>
      <w:hyperlink r:id="rId354" w:tgtFrame="_blank" w:history="1">
        <w:r w:rsidRPr="00E56193">
          <w:rPr>
            <w:rStyle w:val="Hyperlink"/>
            <w:b/>
            <w:bCs/>
            <w:i/>
            <w:iCs/>
          </w:rPr>
          <w:t>Collectors.counting()</w:t>
        </w:r>
      </w:hyperlink>
      <w:r w:rsidRPr="00E56193">
        <w:t> method.</w:t>
      </w:r>
    </w:p>
    <w:p w14:paraId="788840C9" w14:textId="348995C7" w:rsidR="005A0FDE" w:rsidRDefault="005A0FDE" w:rsidP="001546AD"/>
    <w:p w14:paraId="2B26BEB5" w14:textId="4490E7FD" w:rsidR="00C36EF4" w:rsidRDefault="00C36EF4" w:rsidP="00BE593B">
      <w:pPr>
        <w:pStyle w:val="Output"/>
        <w:ind w:firstLine="360"/>
      </w:pPr>
      <w:r>
        <w:t xml:space="preserve">String </w:t>
      </w:r>
      <w:r>
        <w:rPr>
          <w:color w:val="6A3E3E"/>
        </w:rPr>
        <w:t>input</w:t>
      </w:r>
      <w:r>
        <w:t xml:space="preserve"> = </w:t>
      </w:r>
      <w:r>
        <w:rPr>
          <w:color w:val="2A00FF"/>
        </w:rPr>
        <w:t>"success"</w:t>
      </w:r>
      <w:r>
        <w:t>;</w:t>
      </w:r>
    </w:p>
    <w:p w14:paraId="0620C0F6" w14:textId="77777777" w:rsidR="00B07E55" w:rsidRDefault="00B07E55" w:rsidP="00BE593B">
      <w:pPr>
        <w:pStyle w:val="Output"/>
        <w:ind w:firstLine="360"/>
        <w:rPr>
          <w:color w:val="4C483D" w:themeColor="text2"/>
        </w:rPr>
      </w:pPr>
    </w:p>
    <w:p w14:paraId="223C9F54" w14:textId="1B0B894C" w:rsidR="00C36EF4" w:rsidRDefault="00C36EF4" w:rsidP="00B07E55">
      <w:pPr>
        <w:pStyle w:val="Output"/>
        <w:ind w:firstLine="360"/>
        <w:rPr>
          <w:color w:val="4C483D" w:themeColor="text2"/>
        </w:rPr>
      </w:pPr>
      <w:r>
        <w:t xml:space="preserve">IntStream </w:t>
      </w:r>
      <w:r>
        <w:rPr>
          <w:color w:val="6A3E3E"/>
        </w:rPr>
        <w:t>intStream</w:t>
      </w:r>
      <w:r>
        <w:t xml:space="preserve"> = </w:t>
      </w:r>
      <w:r>
        <w:rPr>
          <w:color w:val="6A3E3E"/>
        </w:rPr>
        <w:t>input</w:t>
      </w:r>
      <w:r>
        <w:t>.chars();</w:t>
      </w:r>
    </w:p>
    <w:p w14:paraId="12A29EB1" w14:textId="70D54F79" w:rsidR="00C36EF4" w:rsidRDefault="00C36EF4" w:rsidP="00BE593B">
      <w:pPr>
        <w:pStyle w:val="Output"/>
        <w:rPr>
          <w:color w:val="4C483D" w:themeColor="text2"/>
        </w:rPr>
      </w:pPr>
      <w:r>
        <w:t xml:space="preserve">    Stream&lt;Character&gt; </w:t>
      </w:r>
      <w:r w:rsidR="00B07E55">
        <w:rPr>
          <w:color w:val="6A3E3E"/>
        </w:rPr>
        <w:t>stream</w:t>
      </w:r>
      <w:r>
        <w:t xml:space="preserve"> = </w:t>
      </w:r>
      <w:r>
        <w:rPr>
          <w:color w:val="6A3E3E"/>
        </w:rPr>
        <w:t>intStream</w:t>
      </w:r>
      <w:r>
        <w:t>.mapToObj(</w:t>
      </w:r>
      <w:r>
        <w:rPr>
          <w:color w:val="6A3E3E"/>
        </w:rPr>
        <w:t>ch</w:t>
      </w:r>
      <w:r>
        <w:t xml:space="preserve"> -&gt; (</w:t>
      </w:r>
      <w:r>
        <w:rPr>
          <w:bCs/>
          <w:color w:val="7F0055"/>
        </w:rPr>
        <w:t>char</w:t>
      </w:r>
      <w:r>
        <w:t xml:space="preserve">) </w:t>
      </w:r>
      <w:r>
        <w:rPr>
          <w:color w:val="6A3E3E"/>
        </w:rPr>
        <w:t>ch</w:t>
      </w:r>
      <w:r>
        <w:t>);</w:t>
      </w:r>
    </w:p>
    <w:p w14:paraId="076A61D7" w14:textId="14745C77" w:rsidR="00C36EF4" w:rsidRDefault="00B07E55" w:rsidP="00BE593B">
      <w:pPr>
        <w:pStyle w:val="Output"/>
        <w:rPr>
          <w:color w:val="4C483D" w:themeColor="text2"/>
        </w:rPr>
      </w:pPr>
      <w:r>
        <w:t xml:space="preserve"> </w:t>
      </w:r>
      <w:r w:rsidR="00C36EF4">
        <w:t xml:space="preserve">   Map&lt;Character, Long&gt; </w:t>
      </w:r>
      <w:r w:rsidR="00C36EF4">
        <w:rPr>
          <w:color w:val="6A3E3E"/>
        </w:rPr>
        <w:t>output</w:t>
      </w:r>
      <w:r w:rsidR="00C36EF4">
        <w:t xml:space="preserve"> = </w:t>
      </w:r>
      <w:r>
        <w:rPr>
          <w:color w:val="6A3E3E"/>
        </w:rPr>
        <w:t>stream</w:t>
      </w:r>
      <w:r w:rsidR="00C36EF4">
        <w:t>.collect(Collectors.</w:t>
      </w:r>
      <w:r w:rsidR="00C36EF4">
        <w:rPr>
          <w:i/>
          <w:iCs/>
        </w:rPr>
        <w:t>groupingBy</w:t>
      </w:r>
      <w:r w:rsidR="00C36EF4">
        <w:t>(</w:t>
      </w:r>
      <w:r w:rsidR="00C36EF4">
        <w:rPr>
          <w:color w:val="6A3E3E"/>
        </w:rPr>
        <w:t>ch</w:t>
      </w:r>
      <w:r w:rsidR="00C36EF4">
        <w:t xml:space="preserve"> -&gt; </w:t>
      </w:r>
      <w:r w:rsidR="00C36EF4">
        <w:rPr>
          <w:color w:val="6A3E3E"/>
        </w:rPr>
        <w:t>ch</w:t>
      </w:r>
      <w:r w:rsidR="00C36EF4">
        <w:t>, Collectors.</w:t>
      </w:r>
      <w:r w:rsidR="00C36EF4">
        <w:rPr>
          <w:i/>
          <w:iCs/>
        </w:rPr>
        <w:t>counting</w:t>
      </w:r>
      <w:r w:rsidR="00C36EF4">
        <w:t>()));</w:t>
      </w:r>
    </w:p>
    <w:p w14:paraId="17381E9E" w14:textId="20F5D424" w:rsidR="00C36EF4" w:rsidRDefault="00C36EF4" w:rsidP="00BE593B">
      <w:pPr>
        <w:pStyle w:val="Output"/>
        <w:rPr>
          <w:color w:val="4C483D" w:themeColor="text2"/>
        </w:rPr>
      </w:pPr>
      <w:r>
        <w:t xml:space="preserve">  </w:t>
      </w:r>
      <w:r w:rsidR="00B07E55">
        <w:t xml:space="preserve">  </w:t>
      </w:r>
      <w:r>
        <w:t>System.</w:t>
      </w:r>
      <w:r>
        <w:rPr>
          <w:bCs/>
          <w:i/>
          <w:iCs/>
          <w:color w:val="0000C0"/>
        </w:rPr>
        <w:t>out</w:t>
      </w:r>
      <w:r>
        <w:t>.println(</w:t>
      </w:r>
      <w:r>
        <w:rPr>
          <w:color w:val="6A3E3E"/>
        </w:rPr>
        <w:t>output</w:t>
      </w:r>
      <w:r>
        <w:t>);</w:t>
      </w:r>
    </w:p>
    <w:p w14:paraId="5EFB5F00" w14:textId="77777777" w:rsidR="00C36EF4" w:rsidRDefault="00C36EF4" w:rsidP="00BE593B">
      <w:pPr>
        <w:pStyle w:val="Output"/>
        <w:rPr>
          <w:color w:val="4C483D" w:themeColor="text2"/>
        </w:rPr>
      </w:pPr>
      <w:r>
        <w:t xml:space="preserve">        </w:t>
      </w:r>
    </w:p>
    <w:p w14:paraId="6C786767" w14:textId="77777777" w:rsidR="00C36EF4" w:rsidRDefault="00C36EF4" w:rsidP="00BE593B">
      <w:pPr>
        <w:pStyle w:val="Output"/>
        <w:rPr>
          <w:color w:val="4C483D" w:themeColor="text2"/>
        </w:rPr>
      </w:pPr>
      <w:r>
        <w:t xml:space="preserve">        </w:t>
      </w:r>
      <w:r>
        <w:rPr>
          <w:color w:val="3F7F5F"/>
        </w:rPr>
        <w:t>//Single Line</w:t>
      </w:r>
    </w:p>
    <w:p w14:paraId="674F1042" w14:textId="2D7DCC4E" w:rsidR="00C36EF4" w:rsidRDefault="00C36EF4" w:rsidP="00BE593B">
      <w:pPr>
        <w:pStyle w:val="Output"/>
        <w:rPr>
          <w:color w:val="4C483D" w:themeColor="text2"/>
        </w:rPr>
      </w:pPr>
      <w:r>
        <w:t xml:space="preserve">        Map&lt;Character, Long&gt; </w:t>
      </w:r>
      <w:r>
        <w:rPr>
          <w:color w:val="6A3E3E"/>
        </w:rPr>
        <w:t>output2</w:t>
      </w:r>
      <w:r>
        <w:t xml:space="preserve"> =  </w:t>
      </w:r>
      <w:r>
        <w:tab/>
      </w:r>
      <w:r>
        <w:rPr>
          <w:color w:val="6A3E3E"/>
        </w:rPr>
        <w:t>input</w:t>
      </w:r>
      <w:r>
        <w:t xml:space="preserve">.chars()        </w:t>
      </w:r>
      <w:r>
        <w:tab/>
      </w:r>
      <w:r>
        <w:tab/>
      </w:r>
      <w:r>
        <w:tab/>
      </w:r>
      <w:r>
        <w:tab/>
      </w:r>
      <w:r>
        <w:tab/>
      </w:r>
      <w:r>
        <w:tab/>
      </w:r>
      <w:r>
        <w:tab/>
      </w:r>
      <w:r>
        <w:tab/>
      </w:r>
      <w:r>
        <w:tab/>
      </w:r>
      <w:r>
        <w:tab/>
        <w:t>.mapToObj(</w:t>
      </w:r>
      <w:r>
        <w:rPr>
          <w:color w:val="6A3E3E"/>
        </w:rPr>
        <w:t>ch</w:t>
      </w:r>
      <w:r>
        <w:t xml:space="preserve"> -&gt; (</w:t>
      </w:r>
      <w:r>
        <w:rPr>
          <w:bCs/>
          <w:color w:val="7F0055"/>
        </w:rPr>
        <w:t>char</w:t>
      </w:r>
      <w:r>
        <w:t xml:space="preserve">) </w:t>
      </w:r>
      <w:r>
        <w:rPr>
          <w:color w:val="6A3E3E"/>
        </w:rPr>
        <w:t>ch</w:t>
      </w:r>
      <w:r>
        <w:t xml:space="preserve">)        </w:t>
      </w:r>
      <w:r>
        <w:tab/>
      </w:r>
      <w:r>
        <w:tab/>
      </w:r>
      <w:r>
        <w:tab/>
      </w:r>
      <w:r>
        <w:tab/>
      </w:r>
      <w:r>
        <w:tab/>
      </w:r>
      <w:r>
        <w:tab/>
      </w:r>
      <w:r>
        <w:tab/>
      </w:r>
      <w:r>
        <w:tab/>
      </w:r>
      <w:r>
        <w:tab/>
        <w:t>.collect(Collectors.</w:t>
      </w:r>
      <w:r>
        <w:rPr>
          <w:i/>
          <w:iCs/>
        </w:rPr>
        <w:t>groupingBy</w:t>
      </w:r>
      <w:r>
        <w:t>(</w:t>
      </w:r>
      <w:r>
        <w:rPr>
          <w:color w:val="6A3E3E"/>
        </w:rPr>
        <w:t>ch</w:t>
      </w:r>
      <w:r>
        <w:t xml:space="preserve"> -&gt; </w:t>
      </w:r>
      <w:r>
        <w:rPr>
          <w:color w:val="6A3E3E"/>
        </w:rPr>
        <w:t>ch</w:t>
      </w:r>
      <w:r>
        <w:t>, Collectors.</w:t>
      </w:r>
      <w:r>
        <w:rPr>
          <w:i/>
          <w:iCs/>
        </w:rPr>
        <w:t>counting</w:t>
      </w:r>
      <w:r>
        <w:t>() ) );</w:t>
      </w:r>
    </w:p>
    <w:p w14:paraId="1D43B9E1" w14:textId="5F2FA425" w:rsidR="00C36EF4" w:rsidRDefault="00C36EF4" w:rsidP="00BE593B">
      <w:pPr>
        <w:pStyle w:val="Output"/>
      </w:pPr>
      <w:r>
        <w:t xml:space="preserve">        System.</w:t>
      </w:r>
      <w:r>
        <w:rPr>
          <w:bCs/>
          <w:i/>
          <w:iCs/>
          <w:color w:val="0000C0"/>
        </w:rPr>
        <w:t>out</w:t>
      </w:r>
      <w:r>
        <w:t>.println(</w:t>
      </w:r>
      <w:r>
        <w:rPr>
          <w:color w:val="6A3E3E"/>
        </w:rPr>
        <w:t>output2</w:t>
      </w:r>
      <w:r>
        <w:t>);</w:t>
      </w:r>
    </w:p>
    <w:p w14:paraId="2AF4C408" w14:textId="77777777" w:rsidR="005A0FDE" w:rsidRDefault="005A0FDE" w:rsidP="001546AD"/>
    <w:p w14:paraId="19486D66" w14:textId="77777777" w:rsidR="00DE3A7C" w:rsidRPr="00DE3A7C" w:rsidRDefault="00DE3A7C" w:rsidP="00DE3A7C">
      <w:pPr>
        <w:pStyle w:val="Heading4"/>
      </w:pPr>
      <w:r w:rsidRPr="00DE3A7C">
        <w:t>Counting Empty String</w:t>
      </w:r>
    </w:p>
    <w:p w14:paraId="1D5B1F8A" w14:textId="02C57235" w:rsidR="001B065B" w:rsidRDefault="001B065B" w:rsidP="001B065B">
      <w:pPr>
        <w:pStyle w:val="Output"/>
        <w:rPr>
          <w:color w:val="4C483D" w:themeColor="text2"/>
        </w:rPr>
      </w:pPr>
      <w:r>
        <w:rPr>
          <w:color w:val="000000"/>
        </w:rPr>
        <w:tab/>
        <w:t xml:space="preserve">List&lt;String&gt; </w:t>
      </w:r>
      <w:r>
        <w:rPr>
          <w:color w:val="6A3E3E"/>
        </w:rPr>
        <w:t>strList</w:t>
      </w:r>
      <w:r>
        <w:rPr>
          <w:color w:val="000000"/>
        </w:rPr>
        <w:t xml:space="preserve"> = Arrays.</w:t>
      </w:r>
      <w:r>
        <w:rPr>
          <w:i/>
          <w:iCs/>
          <w:color w:val="000000"/>
        </w:rPr>
        <w:t>asList</w:t>
      </w:r>
      <w:r>
        <w:rPr>
          <w:color w:val="000000"/>
        </w:rPr>
        <w:t>(</w:t>
      </w:r>
      <w:r>
        <w:t>"abc"</w:t>
      </w:r>
      <w:r>
        <w:rPr>
          <w:color w:val="000000"/>
        </w:rPr>
        <w:t xml:space="preserve">, </w:t>
      </w:r>
      <w:r>
        <w:t>""</w:t>
      </w:r>
      <w:r>
        <w:rPr>
          <w:color w:val="000000"/>
        </w:rPr>
        <w:t xml:space="preserve">, </w:t>
      </w:r>
      <w:r>
        <w:t>"bcd"</w:t>
      </w:r>
      <w:r>
        <w:rPr>
          <w:color w:val="000000"/>
        </w:rPr>
        <w:t xml:space="preserve">, </w:t>
      </w:r>
      <w:r>
        <w:t>""</w:t>
      </w:r>
      <w:r>
        <w:rPr>
          <w:color w:val="000000"/>
        </w:rPr>
        <w:t xml:space="preserve">, </w:t>
      </w:r>
      <w:r>
        <w:t>"defg"</w:t>
      </w:r>
      <w:r>
        <w:rPr>
          <w:color w:val="000000"/>
        </w:rPr>
        <w:t xml:space="preserve">, </w:t>
      </w:r>
      <w:r>
        <w:t>"jk"</w:t>
      </w:r>
      <w:r>
        <w:rPr>
          <w:color w:val="000000"/>
        </w:rPr>
        <w:t>);</w:t>
      </w:r>
    </w:p>
    <w:p w14:paraId="1F0145E1" w14:textId="77777777" w:rsidR="00746D7E" w:rsidRDefault="001B065B" w:rsidP="001B065B">
      <w:pPr>
        <w:pStyle w:val="Output"/>
        <w:rPr>
          <w:color w:val="000000"/>
        </w:rPr>
      </w:pPr>
      <w:r>
        <w:rPr>
          <w:color w:val="000000"/>
        </w:rPr>
        <w:tab/>
      </w:r>
      <w:r>
        <w:rPr>
          <w:bCs/>
          <w:color w:val="7F0055"/>
        </w:rPr>
        <w:t>long</w:t>
      </w:r>
      <w:r>
        <w:rPr>
          <w:color w:val="000000"/>
        </w:rPr>
        <w:t xml:space="preserve"> </w:t>
      </w:r>
      <w:r>
        <w:rPr>
          <w:color w:val="6A3E3E"/>
        </w:rPr>
        <w:t>c1</w:t>
      </w:r>
      <w:r>
        <w:rPr>
          <w:color w:val="000000"/>
        </w:rPr>
        <w:t xml:space="preserve"> = </w:t>
      </w:r>
      <w:r>
        <w:rPr>
          <w:color w:val="6A3E3E"/>
        </w:rPr>
        <w:t>strList</w:t>
      </w:r>
      <w:r>
        <w:rPr>
          <w:color w:val="000000"/>
        </w:rPr>
        <w:t>.stream()</w:t>
      </w:r>
    </w:p>
    <w:p w14:paraId="7C83703F" w14:textId="77777777" w:rsidR="00746D7E" w:rsidRDefault="00746D7E" w:rsidP="00746D7E">
      <w:pPr>
        <w:pStyle w:val="Output"/>
        <w:ind w:firstLine="720"/>
        <w:rPr>
          <w:color w:val="000000"/>
        </w:rPr>
      </w:pPr>
      <w:r>
        <w:rPr>
          <w:color w:val="000000"/>
        </w:rPr>
        <w:t xml:space="preserve">                 </w:t>
      </w:r>
      <w:r w:rsidR="001B065B">
        <w:rPr>
          <w:color w:val="000000"/>
        </w:rPr>
        <w:t>.filter(</w:t>
      </w:r>
      <w:r w:rsidR="001B065B">
        <w:rPr>
          <w:color w:val="6A3E3E"/>
        </w:rPr>
        <w:t>s</w:t>
      </w:r>
      <w:r w:rsidR="001B065B">
        <w:rPr>
          <w:color w:val="000000"/>
        </w:rPr>
        <w:t xml:space="preserve"> -&gt; </w:t>
      </w:r>
      <w:r w:rsidR="001B065B">
        <w:rPr>
          <w:color w:val="6A3E3E"/>
        </w:rPr>
        <w:t>s</w:t>
      </w:r>
      <w:r w:rsidR="001B065B">
        <w:rPr>
          <w:color w:val="000000"/>
        </w:rPr>
        <w:t>.isEmpty())</w:t>
      </w:r>
    </w:p>
    <w:p w14:paraId="4BD5B40C" w14:textId="72578A8C" w:rsidR="001B065B" w:rsidRDefault="00746D7E" w:rsidP="00746D7E">
      <w:pPr>
        <w:pStyle w:val="Output"/>
        <w:ind w:firstLine="720"/>
        <w:rPr>
          <w:color w:val="4C483D" w:themeColor="text2"/>
        </w:rPr>
      </w:pPr>
      <w:r>
        <w:rPr>
          <w:color w:val="000000"/>
        </w:rPr>
        <w:t xml:space="preserve">                 </w:t>
      </w:r>
      <w:r w:rsidR="001B065B">
        <w:rPr>
          <w:color w:val="000000"/>
        </w:rPr>
        <w:t>.count();</w:t>
      </w:r>
    </w:p>
    <w:p w14:paraId="286547EA" w14:textId="02FD046E" w:rsidR="009B2DA6" w:rsidRDefault="001B065B" w:rsidP="001B065B">
      <w:pPr>
        <w:pStyle w:val="Output"/>
      </w:pPr>
      <w:r>
        <w:rPr>
          <w:color w:val="000000"/>
        </w:rPr>
        <w:tab/>
        <w:t>System.</w:t>
      </w:r>
      <w:r>
        <w:rPr>
          <w:bCs/>
          <w:i/>
          <w:iCs/>
          <w:color w:val="0000C0"/>
        </w:rPr>
        <w:t>out</w:t>
      </w:r>
      <w:r>
        <w:rPr>
          <w:color w:val="000000"/>
        </w:rPr>
        <w:t>.println(</w:t>
      </w:r>
      <w:r>
        <w:rPr>
          <w:color w:val="6A3E3E"/>
        </w:rPr>
        <w:t>c1</w:t>
      </w:r>
      <w:r>
        <w:rPr>
          <w:color w:val="000000"/>
        </w:rPr>
        <w:t>);</w:t>
      </w:r>
      <w:r>
        <w:rPr>
          <w:color w:val="3F7F5F"/>
        </w:rPr>
        <w:t>//2</w:t>
      </w:r>
    </w:p>
    <w:p w14:paraId="7270653D" w14:textId="745AA122" w:rsidR="00DE3A7C" w:rsidRDefault="00DE3A7C" w:rsidP="001546AD"/>
    <w:p w14:paraId="53E491BB" w14:textId="58C6E432" w:rsidR="00CD5DB7" w:rsidRDefault="00CD5DB7" w:rsidP="000C2A7E">
      <w:pPr>
        <w:pStyle w:val="Heading4"/>
        <w:spacing w:after="0"/>
      </w:pPr>
      <w:r>
        <w:lastRenderedPageBreak/>
        <w:t>Map &amp; joining</w:t>
      </w:r>
    </w:p>
    <w:p w14:paraId="453FA68A" w14:textId="656F88DD" w:rsidR="000C2A7E" w:rsidRDefault="000C2A7E" w:rsidP="000C2A7E">
      <w:pPr>
        <w:pStyle w:val="Output"/>
        <w:rPr>
          <w:color w:val="4C483D" w:themeColor="text2"/>
        </w:rPr>
      </w:pPr>
      <w:r>
        <w:rPr>
          <w:color w:val="000000"/>
        </w:rPr>
        <w:tab/>
        <w:t>System.</w:t>
      </w:r>
      <w:r>
        <w:rPr>
          <w:bCs/>
          <w:i/>
          <w:iCs/>
          <w:color w:val="0000C0"/>
        </w:rPr>
        <w:t>out</w:t>
      </w:r>
      <w:r>
        <w:rPr>
          <w:color w:val="000000"/>
        </w:rPr>
        <w:t>.println(</w:t>
      </w:r>
      <w:r>
        <w:t>"Count String whose length is more than three"</w:t>
      </w:r>
      <w:r>
        <w:rPr>
          <w:color w:val="000000"/>
        </w:rPr>
        <w:t>);</w:t>
      </w:r>
    </w:p>
    <w:p w14:paraId="35E4C869" w14:textId="02E27FD3" w:rsidR="000C2A7E" w:rsidRDefault="000C2A7E" w:rsidP="000C2A7E">
      <w:pPr>
        <w:pStyle w:val="Output"/>
        <w:rPr>
          <w:color w:val="4C483D" w:themeColor="text2"/>
        </w:rPr>
      </w:pPr>
      <w:r>
        <w:rPr>
          <w:color w:val="000000"/>
        </w:rPr>
        <w:tab/>
        <w:t xml:space="preserve"> </w:t>
      </w:r>
      <w:r>
        <w:rPr>
          <w:color w:val="6A3E3E"/>
        </w:rPr>
        <w:t>c1</w:t>
      </w:r>
      <w:r>
        <w:rPr>
          <w:color w:val="000000"/>
        </w:rPr>
        <w:t xml:space="preserve"> = </w:t>
      </w:r>
      <w:r>
        <w:rPr>
          <w:color w:val="6A3E3E"/>
        </w:rPr>
        <w:t>strList</w:t>
      </w:r>
      <w:r>
        <w:rPr>
          <w:color w:val="000000"/>
        </w:rPr>
        <w:t>.stream().filter(</w:t>
      </w:r>
      <w:r>
        <w:rPr>
          <w:color w:val="6A3E3E"/>
        </w:rPr>
        <w:t>s</w:t>
      </w:r>
      <w:r>
        <w:rPr>
          <w:color w:val="000000"/>
        </w:rPr>
        <w:t xml:space="preserve"> -&gt; </w:t>
      </w:r>
      <w:r>
        <w:rPr>
          <w:color w:val="6A3E3E"/>
        </w:rPr>
        <w:t>s</w:t>
      </w:r>
      <w:r>
        <w:rPr>
          <w:color w:val="000000"/>
        </w:rPr>
        <w:t>.length()&gt;3).count();</w:t>
      </w:r>
    </w:p>
    <w:p w14:paraId="24E93A8A" w14:textId="464E6698" w:rsidR="000C2A7E" w:rsidRDefault="000C2A7E" w:rsidP="000C2A7E">
      <w:pPr>
        <w:pStyle w:val="Output"/>
        <w:rPr>
          <w:color w:val="4C483D" w:themeColor="text2"/>
        </w:rPr>
      </w:pPr>
      <w:r>
        <w:rPr>
          <w:color w:val="000000"/>
        </w:rPr>
        <w:tab/>
        <w:t>System.</w:t>
      </w:r>
      <w:r>
        <w:rPr>
          <w:bCs/>
          <w:i/>
          <w:iCs/>
          <w:color w:val="0000C0"/>
        </w:rPr>
        <w:t>out</w:t>
      </w:r>
      <w:r>
        <w:rPr>
          <w:color w:val="000000"/>
        </w:rPr>
        <w:t>.println(</w:t>
      </w:r>
      <w:r>
        <w:rPr>
          <w:color w:val="6A3E3E"/>
        </w:rPr>
        <w:t>c1</w:t>
      </w:r>
      <w:r>
        <w:rPr>
          <w:color w:val="000000"/>
        </w:rPr>
        <w:t>);</w:t>
      </w:r>
      <w:r>
        <w:rPr>
          <w:color w:val="3F7F5F"/>
        </w:rPr>
        <w:t>//1</w:t>
      </w:r>
    </w:p>
    <w:p w14:paraId="2277842B" w14:textId="48C29DC0" w:rsidR="000C2A7E" w:rsidRDefault="000C2A7E" w:rsidP="000C2A7E">
      <w:pPr>
        <w:pStyle w:val="Output"/>
        <w:rPr>
          <w:color w:val="4C483D" w:themeColor="text2"/>
        </w:rPr>
      </w:pPr>
      <w:r>
        <w:rPr>
          <w:color w:val="000000"/>
        </w:rPr>
        <w:tab/>
      </w:r>
    </w:p>
    <w:p w14:paraId="5E163CC3" w14:textId="6D2AB8FF" w:rsidR="000C2A7E" w:rsidRDefault="000C2A7E" w:rsidP="000C2A7E">
      <w:pPr>
        <w:pStyle w:val="Output"/>
        <w:rPr>
          <w:color w:val="4C483D" w:themeColor="text2"/>
        </w:rPr>
      </w:pPr>
      <w:r>
        <w:rPr>
          <w:color w:val="000000"/>
        </w:rPr>
        <w:tab/>
        <w:t>System.</w:t>
      </w:r>
      <w:r>
        <w:rPr>
          <w:bCs/>
          <w:i/>
          <w:iCs/>
          <w:color w:val="0000C0"/>
        </w:rPr>
        <w:t>out</w:t>
      </w:r>
      <w:r>
        <w:rPr>
          <w:color w:val="000000"/>
        </w:rPr>
        <w:t>.println(</w:t>
      </w:r>
      <w:r>
        <w:t>"Remove all empty Strings from List"</w:t>
      </w:r>
      <w:r>
        <w:rPr>
          <w:color w:val="000000"/>
        </w:rPr>
        <w:t>);</w:t>
      </w:r>
    </w:p>
    <w:p w14:paraId="672A8E66" w14:textId="77777777" w:rsidR="000C2A7E" w:rsidRDefault="000C2A7E" w:rsidP="000C2A7E">
      <w:pPr>
        <w:pStyle w:val="Output"/>
        <w:rPr>
          <w:color w:val="000000"/>
        </w:rPr>
      </w:pPr>
      <w:r>
        <w:rPr>
          <w:color w:val="000000"/>
        </w:rPr>
        <w:tab/>
      </w:r>
      <w:r>
        <w:rPr>
          <w:color w:val="000000"/>
          <w:u w:val="single"/>
        </w:rPr>
        <w:t>List</w:t>
      </w:r>
      <w:r>
        <w:rPr>
          <w:color w:val="000000"/>
        </w:rPr>
        <w:t xml:space="preserve"> </w:t>
      </w:r>
      <w:r>
        <w:rPr>
          <w:color w:val="6A3E3E"/>
        </w:rPr>
        <w:t>l1</w:t>
      </w:r>
      <w:r>
        <w:rPr>
          <w:color w:val="000000"/>
        </w:rPr>
        <w:t xml:space="preserve"> = </w:t>
      </w:r>
      <w:r>
        <w:rPr>
          <w:color w:val="6A3E3E"/>
        </w:rPr>
        <w:t>strList</w:t>
      </w:r>
      <w:r>
        <w:rPr>
          <w:color w:val="000000"/>
        </w:rPr>
        <w:t>.stream()</w:t>
      </w:r>
    </w:p>
    <w:p w14:paraId="047A2F5A" w14:textId="77777777" w:rsidR="000C2A7E" w:rsidRDefault="000C2A7E" w:rsidP="000C2A7E">
      <w:pPr>
        <w:pStyle w:val="Output"/>
        <w:rPr>
          <w:color w:val="000000"/>
        </w:rPr>
      </w:pPr>
      <w:r>
        <w:rPr>
          <w:color w:val="000000"/>
        </w:rPr>
        <w:t xml:space="preserve">                     .filter(</w:t>
      </w:r>
      <w:r>
        <w:rPr>
          <w:color w:val="6A3E3E"/>
        </w:rPr>
        <w:t>s</w:t>
      </w:r>
      <w:r>
        <w:rPr>
          <w:color w:val="000000"/>
        </w:rPr>
        <w:t xml:space="preserve"> -&gt; !</w:t>
      </w:r>
      <w:r>
        <w:rPr>
          <w:color w:val="6A3E3E"/>
        </w:rPr>
        <w:t>s</w:t>
      </w:r>
      <w:r>
        <w:rPr>
          <w:color w:val="000000"/>
        </w:rPr>
        <w:t>.isEmpty())</w:t>
      </w:r>
    </w:p>
    <w:p w14:paraId="47499A75" w14:textId="63636D25" w:rsidR="000C2A7E" w:rsidRDefault="000C2A7E" w:rsidP="000C2A7E">
      <w:pPr>
        <w:pStyle w:val="Output"/>
        <w:rPr>
          <w:color w:val="4C483D" w:themeColor="text2"/>
        </w:rPr>
      </w:pPr>
      <w:r>
        <w:rPr>
          <w:color w:val="000000"/>
        </w:rPr>
        <w:t xml:space="preserve">                     .collect(Collectors.</w:t>
      </w:r>
      <w:r>
        <w:rPr>
          <w:i/>
          <w:iCs/>
          <w:color w:val="000000"/>
        </w:rPr>
        <w:t>toList</w:t>
      </w:r>
      <w:r>
        <w:rPr>
          <w:color w:val="000000"/>
        </w:rPr>
        <w:t>());</w:t>
      </w:r>
      <w:r>
        <w:rPr>
          <w:color w:val="4C483D" w:themeColor="text2"/>
        </w:rPr>
        <w:t xml:space="preserve"> </w:t>
      </w:r>
    </w:p>
    <w:p w14:paraId="6DB7619A" w14:textId="1DAB2234" w:rsidR="000C2A7E" w:rsidRDefault="000C2A7E" w:rsidP="000C2A7E">
      <w:pPr>
        <w:pStyle w:val="Output"/>
        <w:rPr>
          <w:color w:val="4C483D" w:themeColor="text2"/>
        </w:rPr>
      </w:pPr>
      <w:r>
        <w:rPr>
          <w:color w:val="000000"/>
        </w:rPr>
        <w:tab/>
      </w:r>
    </w:p>
    <w:p w14:paraId="2F284EC0" w14:textId="494BE242" w:rsidR="000C2A7E" w:rsidRDefault="000C2A7E" w:rsidP="000C2A7E">
      <w:pPr>
        <w:pStyle w:val="Output"/>
        <w:rPr>
          <w:color w:val="4C483D" w:themeColor="text2"/>
        </w:rPr>
      </w:pPr>
      <w:r>
        <w:rPr>
          <w:color w:val="000000"/>
        </w:rPr>
        <w:tab/>
        <w:t>System.</w:t>
      </w:r>
      <w:r>
        <w:rPr>
          <w:bCs/>
          <w:i/>
          <w:iCs/>
          <w:color w:val="0000C0"/>
        </w:rPr>
        <w:t>out</w:t>
      </w:r>
      <w:r>
        <w:rPr>
          <w:color w:val="000000"/>
        </w:rPr>
        <w:t>.println(</w:t>
      </w:r>
      <w:r>
        <w:t>"Convert Strings in a list to uppercase and Join them with coma"</w:t>
      </w:r>
      <w:r>
        <w:rPr>
          <w:color w:val="000000"/>
        </w:rPr>
        <w:t>);</w:t>
      </w:r>
    </w:p>
    <w:p w14:paraId="7B66D3F4" w14:textId="77777777" w:rsidR="000C2A7E" w:rsidRDefault="000C2A7E" w:rsidP="000C2A7E">
      <w:pPr>
        <w:pStyle w:val="Output"/>
        <w:rPr>
          <w:color w:val="000000"/>
        </w:rPr>
      </w:pPr>
      <w:r>
        <w:rPr>
          <w:color w:val="000000"/>
        </w:rPr>
        <w:tab/>
        <w:t xml:space="preserve">String </w:t>
      </w:r>
      <w:r>
        <w:rPr>
          <w:color w:val="6A3E3E"/>
          <w:shd w:val="clear" w:color="auto" w:fill="F0D8A8"/>
        </w:rPr>
        <w:t>join</w:t>
      </w:r>
      <w:r>
        <w:rPr>
          <w:color w:val="000000"/>
        </w:rPr>
        <w:t xml:space="preserve"> = </w:t>
      </w:r>
      <w:r>
        <w:rPr>
          <w:color w:val="6A3E3E"/>
        </w:rPr>
        <w:t>strList</w:t>
      </w:r>
      <w:r>
        <w:rPr>
          <w:color w:val="000000"/>
        </w:rPr>
        <w:t>.stream()</w:t>
      </w:r>
    </w:p>
    <w:p w14:paraId="5982DB2E" w14:textId="77777777" w:rsidR="000C2A7E" w:rsidRDefault="000C2A7E" w:rsidP="000C2A7E">
      <w:pPr>
        <w:pStyle w:val="Output"/>
        <w:ind w:firstLine="720"/>
        <w:rPr>
          <w:color w:val="000000"/>
        </w:rPr>
      </w:pPr>
      <w:r>
        <w:rPr>
          <w:color w:val="000000"/>
        </w:rPr>
        <w:t xml:space="preserve">                     .map(</w:t>
      </w:r>
      <w:r>
        <w:rPr>
          <w:color w:val="6A3E3E"/>
        </w:rPr>
        <w:t>s</w:t>
      </w:r>
      <w:r>
        <w:rPr>
          <w:color w:val="000000"/>
        </w:rPr>
        <w:t xml:space="preserve"> -&gt; </w:t>
      </w:r>
      <w:r>
        <w:rPr>
          <w:color w:val="6A3E3E"/>
        </w:rPr>
        <w:t>s</w:t>
      </w:r>
      <w:r>
        <w:rPr>
          <w:color w:val="000000"/>
        </w:rPr>
        <w:t>.toUpperCase())</w:t>
      </w:r>
    </w:p>
    <w:p w14:paraId="59A2B6F1" w14:textId="22E01B77" w:rsidR="00CD5DB7" w:rsidRDefault="000C2A7E" w:rsidP="000C2A7E">
      <w:pPr>
        <w:pStyle w:val="Output"/>
        <w:ind w:firstLine="720"/>
      </w:pPr>
      <w:r>
        <w:rPr>
          <w:color w:val="000000"/>
        </w:rPr>
        <w:t xml:space="preserve">                     .collect(Collectors.</w:t>
      </w:r>
      <w:r>
        <w:rPr>
          <w:i/>
          <w:iCs/>
          <w:color w:val="000000"/>
        </w:rPr>
        <w:t>joining</w:t>
      </w:r>
      <w:r>
        <w:rPr>
          <w:color w:val="000000"/>
        </w:rPr>
        <w:t>(</w:t>
      </w:r>
      <w:r>
        <w:t>","</w:t>
      </w:r>
      <w:r>
        <w:rPr>
          <w:color w:val="000000"/>
        </w:rPr>
        <w:t>));</w:t>
      </w:r>
      <w:r>
        <w:rPr>
          <w:color w:val="4C483D" w:themeColor="text2"/>
        </w:rPr>
        <w:t xml:space="preserve"> </w:t>
      </w:r>
    </w:p>
    <w:p w14:paraId="0CD3B8D1" w14:textId="3165D589" w:rsidR="00CD5DB7" w:rsidRDefault="00CD5DB7" w:rsidP="001546AD"/>
    <w:p w14:paraId="2ABDB7AC" w14:textId="4B3BFF3A" w:rsidR="00CD5DB7" w:rsidRDefault="00CD5DB7" w:rsidP="001546AD"/>
    <w:p w14:paraId="297C2B07" w14:textId="77777777" w:rsidR="0073370F" w:rsidRDefault="000C2A7E" w:rsidP="0073370F">
      <w:pPr>
        <w:pStyle w:val="Heading4"/>
      </w:pPr>
      <w:r w:rsidRPr="000C2A7E">
        <w:t>Statistics: Get count, min, max, sum, and the average for numbers</w:t>
      </w:r>
    </w:p>
    <w:p w14:paraId="2A914B1E" w14:textId="77777777" w:rsidR="0073370F" w:rsidRDefault="0073370F" w:rsidP="0073370F">
      <w:r w:rsidRPr="0073370F">
        <w:t>we will learn how to get some statistical data from Collection, e.g. </w:t>
      </w:r>
      <w:hyperlink r:id="rId355" w:history="1">
        <w:r w:rsidRPr="0073370F">
          <w:rPr>
            <w:rStyle w:val="Hyperlink"/>
          </w:rPr>
          <w:t>finding the minimum or maximum number from List</w:t>
        </w:r>
      </w:hyperlink>
      <w:r w:rsidRPr="0073370F">
        <w:t>, calculating the sum of all numbers from a numeric list, or calculating the average of all numbers from List. </w:t>
      </w:r>
    </w:p>
    <w:p w14:paraId="4C10F83E" w14:textId="77777777" w:rsidR="0073370F" w:rsidRDefault="0073370F" w:rsidP="0073370F"/>
    <w:p w14:paraId="57BB2152" w14:textId="478CA877" w:rsidR="00CD5DB7" w:rsidRDefault="0073370F" w:rsidP="0073370F">
      <w:r w:rsidRPr="0073370F">
        <w:t>Since these statistics operations are numeric in nature, it's essential to call the </w:t>
      </w:r>
      <w:r w:rsidRPr="0073370F">
        <w:rPr>
          <w:rStyle w:val="0SyntxBlueChar"/>
        </w:rPr>
        <w:t>mapToInt()</w:t>
      </w:r>
      <w:r w:rsidRPr="0073370F">
        <w:t> method. After this, we call the </w:t>
      </w:r>
      <w:r w:rsidRPr="0073370F">
        <w:rPr>
          <w:rStyle w:val="0SyntxBlueChar"/>
        </w:rPr>
        <w:t>summaryStatistics(),</w:t>
      </w:r>
      <w:r w:rsidRPr="0073370F">
        <w:t xml:space="preserve"> which returns an instance of an IntSummaryStatistics.</w:t>
      </w:r>
      <w:r w:rsidRPr="0073370F">
        <w:br/>
      </w:r>
      <w:r w:rsidRPr="0073370F">
        <w:br/>
        <w:t>It is this object which provides us utility method like </w:t>
      </w:r>
      <w:r w:rsidRPr="00D70E05">
        <w:rPr>
          <w:rStyle w:val="0SyntaxPinkChar"/>
        </w:rPr>
        <w:t>getMin(), getMax(), getSum() or getAverage().</w:t>
      </w:r>
      <w:r w:rsidRPr="0073370F">
        <w:br/>
      </w:r>
      <w:r>
        <w:t xml:space="preserve"> </w:t>
      </w:r>
    </w:p>
    <w:p w14:paraId="41AEB1FB" w14:textId="77777777" w:rsidR="00D70E05" w:rsidRDefault="00D70E05" w:rsidP="00D70E05">
      <w:pPr>
        <w:pStyle w:val="Output"/>
        <w:rPr>
          <w:color w:val="4C483D" w:themeColor="text2"/>
        </w:rPr>
      </w:pPr>
      <w:r>
        <w:tab/>
        <w:t xml:space="preserve">List&lt;Integer&gt; </w:t>
      </w:r>
      <w:r>
        <w:rPr>
          <w:color w:val="6A3E3E"/>
        </w:rPr>
        <w:t>primes</w:t>
      </w:r>
      <w:r>
        <w:t xml:space="preserve"> = Arrays.</w:t>
      </w:r>
      <w:r>
        <w:rPr>
          <w:i/>
          <w:iCs/>
        </w:rPr>
        <w:t>asList</w:t>
      </w:r>
      <w:r>
        <w:t>(2, 3, 5, 7, 11, 13, 17, 19, 23, 29);</w:t>
      </w:r>
    </w:p>
    <w:p w14:paraId="0F4A0CB0" w14:textId="77777777" w:rsidR="00D70E05" w:rsidRDefault="00D70E05" w:rsidP="00D70E05">
      <w:pPr>
        <w:pStyle w:val="Output"/>
      </w:pPr>
      <w:r>
        <w:tab/>
      </w:r>
      <w:r>
        <w:tab/>
      </w:r>
      <w:r>
        <w:tab/>
      </w:r>
      <w:r>
        <w:rPr>
          <w:color w:val="6A3E3E"/>
          <w:shd w:val="clear" w:color="auto" w:fill="F0D8A8"/>
        </w:rPr>
        <w:t>c1</w:t>
      </w:r>
      <w:r>
        <w:t xml:space="preserve"> = </w:t>
      </w:r>
      <w:r>
        <w:rPr>
          <w:color w:val="6A3E3E"/>
        </w:rPr>
        <w:t>primes</w:t>
      </w:r>
      <w:r>
        <w:t>.stream()</w:t>
      </w:r>
    </w:p>
    <w:p w14:paraId="737666C6" w14:textId="77777777" w:rsidR="00D70E05" w:rsidRDefault="00D70E05" w:rsidP="00D70E05">
      <w:pPr>
        <w:pStyle w:val="Output"/>
        <w:ind w:firstLine="720"/>
      </w:pPr>
      <w:r>
        <w:t xml:space="preserve">                           .mapToInt(</w:t>
      </w:r>
      <w:r>
        <w:rPr>
          <w:color w:val="6A3E3E"/>
        </w:rPr>
        <w:t>s</w:t>
      </w:r>
      <w:r>
        <w:t xml:space="preserve"> -&gt; </w:t>
      </w:r>
      <w:r>
        <w:rPr>
          <w:color w:val="6A3E3E"/>
        </w:rPr>
        <w:t>s</w:t>
      </w:r>
      <w:r>
        <w:t>)</w:t>
      </w:r>
    </w:p>
    <w:p w14:paraId="4CACB0A8" w14:textId="77777777" w:rsidR="00D70E05" w:rsidRDefault="00D70E05" w:rsidP="00D70E05">
      <w:pPr>
        <w:pStyle w:val="Output"/>
        <w:ind w:firstLine="720"/>
      </w:pPr>
      <w:r>
        <w:t xml:space="preserve">                           .summaryStatistics()</w:t>
      </w:r>
    </w:p>
    <w:p w14:paraId="65EEC43F" w14:textId="1801E9B0" w:rsidR="00D70E05" w:rsidRDefault="00D70E05" w:rsidP="00D70E05">
      <w:pPr>
        <w:pStyle w:val="Output"/>
        <w:ind w:firstLine="720"/>
        <w:rPr>
          <w:color w:val="4C483D" w:themeColor="text2"/>
        </w:rPr>
      </w:pPr>
      <w:r>
        <w:t xml:space="preserve">                           .getSum();</w:t>
      </w:r>
    </w:p>
    <w:p w14:paraId="7A27AF6C" w14:textId="13EB8B77" w:rsidR="00D70E05" w:rsidRDefault="00D70E05" w:rsidP="00D70E05">
      <w:pPr>
        <w:pStyle w:val="Output"/>
      </w:pPr>
      <w:r>
        <w:tab/>
      </w:r>
      <w:r>
        <w:tab/>
      </w:r>
      <w:r>
        <w:tab/>
        <w:t>System.</w:t>
      </w:r>
      <w:r>
        <w:rPr>
          <w:bCs/>
          <w:i/>
          <w:iCs/>
          <w:color w:val="0000C0"/>
        </w:rPr>
        <w:t>out</w:t>
      </w:r>
      <w:r>
        <w:t>.println(</w:t>
      </w:r>
      <w:r>
        <w:rPr>
          <w:color w:val="6A3E3E"/>
          <w:shd w:val="clear" w:color="auto" w:fill="D4D4D4"/>
        </w:rPr>
        <w:t>c1</w:t>
      </w:r>
      <w:r>
        <w:t>);</w:t>
      </w:r>
    </w:p>
    <w:p w14:paraId="5852202F" w14:textId="61A98716" w:rsidR="00CD5DB7" w:rsidRDefault="00CD5DB7" w:rsidP="0073370F"/>
    <w:p w14:paraId="19169B0C" w14:textId="77777777" w:rsidR="002A5CBA" w:rsidRDefault="002A5CBA" w:rsidP="002A5CBA">
      <w:pPr>
        <w:pStyle w:val="Output"/>
        <w:rPr>
          <w:color w:val="4C483D" w:themeColor="text2"/>
        </w:rPr>
      </w:pPr>
      <w:r>
        <w:tab/>
      </w:r>
      <w:r>
        <w:tab/>
        <w:t xml:space="preserve">List&lt;Integer&gt; </w:t>
      </w:r>
      <w:r>
        <w:rPr>
          <w:color w:val="6A3E3E"/>
        </w:rPr>
        <w:t>primes1</w:t>
      </w:r>
      <w:r>
        <w:t xml:space="preserve"> = Arrays.</w:t>
      </w:r>
      <w:r>
        <w:rPr>
          <w:i/>
          <w:iCs/>
        </w:rPr>
        <w:t>asList</w:t>
      </w:r>
      <w:r>
        <w:t>(2, 3, 5, 7, 11, 13, 17, 19, 23, 29);</w:t>
      </w:r>
    </w:p>
    <w:p w14:paraId="1346CD1D" w14:textId="77777777" w:rsidR="002A5CBA" w:rsidRDefault="002A5CBA" w:rsidP="002A5CBA">
      <w:pPr>
        <w:pStyle w:val="Output"/>
        <w:rPr>
          <w:color w:val="4C483D" w:themeColor="text2"/>
        </w:rPr>
      </w:pPr>
      <w:r>
        <w:tab/>
      </w:r>
      <w:r>
        <w:tab/>
      </w:r>
      <w:r>
        <w:rPr>
          <w:shd w:val="clear" w:color="auto" w:fill="D4D4D4"/>
        </w:rPr>
        <w:t>IntSummaryStatistics</w:t>
      </w:r>
      <w:r>
        <w:t xml:space="preserve"> </w:t>
      </w:r>
      <w:r>
        <w:rPr>
          <w:color w:val="6A3E3E"/>
        </w:rPr>
        <w:t>stats</w:t>
      </w:r>
      <w:r>
        <w:t xml:space="preserve"> = </w:t>
      </w:r>
      <w:r>
        <w:rPr>
          <w:color w:val="6A3E3E"/>
        </w:rPr>
        <w:t>primes1</w:t>
      </w:r>
      <w:r>
        <w:t>.stream().mapToInt((</w:t>
      </w:r>
      <w:r>
        <w:rPr>
          <w:color w:val="6A3E3E"/>
        </w:rPr>
        <w:t>x</w:t>
      </w:r>
      <w:r>
        <w:t xml:space="preserve">) -&gt; </w:t>
      </w:r>
      <w:r>
        <w:rPr>
          <w:color w:val="6A3E3E"/>
        </w:rPr>
        <w:t>x</w:t>
      </w:r>
      <w:r>
        <w:t>).summaryStatistics();</w:t>
      </w:r>
    </w:p>
    <w:p w14:paraId="1E379C64" w14:textId="77777777" w:rsidR="002A5CBA" w:rsidRDefault="002A5CBA" w:rsidP="002A5CBA">
      <w:pPr>
        <w:pStyle w:val="Output"/>
        <w:rPr>
          <w:color w:val="4C483D" w:themeColor="text2"/>
        </w:rPr>
      </w:pPr>
      <w:r>
        <w:tab/>
      </w:r>
      <w:r>
        <w:tab/>
        <w:t>System.</w:t>
      </w:r>
      <w:r>
        <w:rPr>
          <w:bCs/>
          <w:i/>
          <w:iCs/>
          <w:color w:val="0000C0"/>
        </w:rPr>
        <w:t>out</w:t>
      </w:r>
      <w:r>
        <w:t>.println(</w:t>
      </w:r>
      <w:r>
        <w:rPr>
          <w:color w:val="2A00FF"/>
        </w:rPr>
        <w:t>"Highest prime number in List : "</w:t>
      </w:r>
      <w:r>
        <w:t xml:space="preserve"> + </w:t>
      </w:r>
      <w:r>
        <w:rPr>
          <w:color w:val="6A3E3E"/>
        </w:rPr>
        <w:t>stats</w:t>
      </w:r>
      <w:r>
        <w:t>.getMax());</w:t>
      </w:r>
    </w:p>
    <w:p w14:paraId="56776D69" w14:textId="77777777" w:rsidR="002A5CBA" w:rsidRDefault="002A5CBA" w:rsidP="002A5CBA">
      <w:pPr>
        <w:pStyle w:val="Output"/>
        <w:rPr>
          <w:color w:val="4C483D" w:themeColor="text2"/>
        </w:rPr>
      </w:pPr>
      <w:r>
        <w:tab/>
      </w:r>
      <w:r>
        <w:tab/>
        <w:t>System.</w:t>
      </w:r>
      <w:r>
        <w:rPr>
          <w:bCs/>
          <w:i/>
          <w:iCs/>
          <w:color w:val="0000C0"/>
        </w:rPr>
        <w:t>out</w:t>
      </w:r>
      <w:r>
        <w:t>.println(</w:t>
      </w:r>
      <w:r>
        <w:rPr>
          <w:color w:val="2A00FF"/>
        </w:rPr>
        <w:t>"Lowest prime number in List : "</w:t>
      </w:r>
      <w:r>
        <w:t xml:space="preserve"> + </w:t>
      </w:r>
      <w:r>
        <w:rPr>
          <w:color w:val="6A3E3E"/>
        </w:rPr>
        <w:t>stats</w:t>
      </w:r>
      <w:r>
        <w:t>.getMin());</w:t>
      </w:r>
    </w:p>
    <w:p w14:paraId="3EAD411E" w14:textId="77777777" w:rsidR="002A5CBA" w:rsidRDefault="002A5CBA" w:rsidP="002A5CBA">
      <w:pPr>
        <w:pStyle w:val="Output"/>
        <w:rPr>
          <w:color w:val="4C483D" w:themeColor="text2"/>
        </w:rPr>
      </w:pPr>
      <w:r>
        <w:tab/>
      </w:r>
      <w:r>
        <w:tab/>
        <w:t>System.</w:t>
      </w:r>
      <w:r>
        <w:rPr>
          <w:bCs/>
          <w:i/>
          <w:iCs/>
          <w:color w:val="0000C0"/>
        </w:rPr>
        <w:t>out</w:t>
      </w:r>
      <w:r>
        <w:t>.println(</w:t>
      </w:r>
      <w:r>
        <w:rPr>
          <w:color w:val="2A00FF"/>
        </w:rPr>
        <w:t>"Sum of all prime numbers : "</w:t>
      </w:r>
      <w:r>
        <w:t xml:space="preserve"> + </w:t>
      </w:r>
      <w:r>
        <w:rPr>
          <w:color w:val="6A3E3E"/>
        </w:rPr>
        <w:t>stats</w:t>
      </w:r>
      <w:r>
        <w:t>.getSum());</w:t>
      </w:r>
    </w:p>
    <w:p w14:paraId="3FB032EE" w14:textId="17A7EBED" w:rsidR="00CD5DB7" w:rsidRDefault="002A5CBA" w:rsidP="002A5CBA">
      <w:pPr>
        <w:pStyle w:val="Output"/>
      </w:pPr>
      <w:r>
        <w:tab/>
      </w:r>
      <w:r>
        <w:tab/>
        <w:t>System.</w:t>
      </w:r>
      <w:r>
        <w:rPr>
          <w:bCs/>
          <w:i/>
          <w:iCs/>
          <w:color w:val="0000C0"/>
        </w:rPr>
        <w:t>out</w:t>
      </w:r>
      <w:r>
        <w:t>.println(</w:t>
      </w:r>
      <w:r>
        <w:rPr>
          <w:color w:val="2A00FF"/>
        </w:rPr>
        <w:t>"Average of all prime numbers : "</w:t>
      </w:r>
      <w:r>
        <w:t xml:space="preserve"> + </w:t>
      </w:r>
      <w:r>
        <w:rPr>
          <w:color w:val="6A3E3E"/>
        </w:rPr>
        <w:t>stats</w:t>
      </w:r>
      <w:r>
        <w:t>.getAverage());</w:t>
      </w:r>
    </w:p>
    <w:p w14:paraId="12D6BA0E" w14:textId="52AC5D70" w:rsidR="00CD5DB7" w:rsidRDefault="00CD5DB7" w:rsidP="0073370F"/>
    <w:p w14:paraId="39896DED" w14:textId="684AE793" w:rsidR="00CD5DB7" w:rsidRDefault="00CD5DB7" w:rsidP="0073370F"/>
    <w:p w14:paraId="1CA2E160" w14:textId="2FACD3BA" w:rsidR="00CD5DB7" w:rsidRDefault="00CD5DB7" w:rsidP="0073370F"/>
    <w:p w14:paraId="144354B9" w14:textId="77777777" w:rsidR="00CD5DB7" w:rsidRDefault="00CD5DB7" w:rsidP="0073370F"/>
    <w:p w14:paraId="6BFF829E" w14:textId="5F47CE8D" w:rsidR="009B2DA6" w:rsidRDefault="009B2DA6" w:rsidP="004E1CE2">
      <w:pPr>
        <w:pStyle w:val="Heading3"/>
      </w:pPr>
      <w:r>
        <w:t>Ref.</w:t>
      </w:r>
    </w:p>
    <w:p w14:paraId="11DB781E" w14:textId="23754438" w:rsidR="00066455" w:rsidRDefault="009D004C" w:rsidP="004E1CE2">
      <w:hyperlink r:id="rId356" w:history="1">
        <w:r w:rsidR="00066455" w:rsidRPr="009B1208">
          <w:rPr>
            <w:rStyle w:val="Hyperlink"/>
          </w:rPr>
          <w:t>https://howtodoinjava.com/java/stream/java-streams-by-examples/</w:t>
        </w:r>
      </w:hyperlink>
      <w:r w:rsidR="004E1CE2">
        <w:t xml:space="preserve"> </w:t>
      </w:r>
    </w:p>
    <w:p w14:paraId="130FB125" w14:textId="108AFDB4" w:rsidR="004E1CE2" w:rsidRDefault="009D004C" w:rsidP="004E1CE2">
      <w:hyperlink r:id="rId357" w:history="1">
        <w:r w:rsidR="002E6DC1" w:rsidRPr="009B1208">
          <w:rPr>
            <w:rStyle w:val="Hyperlink"/>
          </w:rPr>
          <w:t>https://www.java67.com/2014/04/java-8-stream-examples-and-tutorial.html</w:t>
        </w:r>
      </w:hyperlink>
    </w:p>
    <w:p w14:paraId="5C0B871F" w14:textId="77777777" w:rsidR="004E1CE2" w:rsidRDefault="009D004C" w:rsidP="004E1CE2">
      <w:hyperlink r:id="rId358" w:history="1">
        <w:r w:rsidR="004E1CE2" w:rsidRPr="009B1208">
          <w:rPr>
            <w:rStyle w:val="Hyperlink"/>
          </w:rPr>
          <w:t>https://javabypatel.blogspot.com/2018/06/java-8-stream-practice-problems.html</w:t>
        </w:r>
      </w:hyperlink>
    </w:p>
    <w:p w14:paraId="4D69D249" w14:textId="277D6BE5" w:rsidR="009F4DD5" w:rsidRDefault="009F4DD5" w:rsidP="001546AD"/>
    <w:p w14:paraId="11A0F02F" w14:textId="30E897CE" w:rsidR="009F4DD5" w:rsidRDefault="009F4DD5" w:rsidP="001546AD"/>
    <w:p w14:paraId="661478EC" w14:textId="221E6D98" w:rsidR="009F4DD5" w:rsidRDefault="009F4DD5" w:rsidP="001546AD"/>
    <w:p w14:paraId="4509E618" w14:textId="77777777" w:rsidR="003738B6" w:rsidRDefault="003738B6" w:rsidP="003738B6">
      <w:pPr>
        <w:pStyle w:val="Heading1"/>
      </w:pPr>
      <w:bookmarkStart w:id="131" w:name="_Toc458531534"/>
      <w:bookmarkStart w:id="132" w:name="_Toc94350683"/>
      <w:r>
        <w:lastRenderedPageBreak/>
        <w:t>13.Java UI (Applets/Swings)</w:t>
      </w:r>
      <w:bookmarkEnd w:id="131"/>
      <w:bookmarkEnd w:id="132"/>
    </w:p>
    <w:p w14:paraId="27CCFF5C" w14:textId="60588458" w:rsidR="003738B6" w:rsidRDefault="003738B6" w:rsidP="003738B6">
      <w:pPr>
        <w:ind w:firstLine="720"/>
        <w:rPr>
          <w:b/>
        </w:rPr>
      </w:pPr>
      <w:r>
        <w:t xml:space="preserve">In JAVA we write two types of programs or applications. They are </w:t>
      </w:r>
      <w:r>
        <w:rPr>
          <w:b/>
        </w:rPr>
        <w:t>standalone applications (Local/Desktop)</w:t>
      </w:r>
      <w:r>
        <w:t xml:space="preserve"> and </w:t>
      </w:r>
      <w:r>
        <w:rPr>
          <w:b/>
        </w:rPr>
        <w:t>distributed applications (web/Network)</w:t>
      </w:r>
    </w:p>
    <w:p w14:paraId="3EDA0933" w14:textId="77777777" w:rsidR="00142BBE" w:rsidRDefault="00142BBE" w:rsidP="007B4698">
      <w:pPr>
        <w:spacing w:line="240" w:lineRule="auto"/>
        <w:rPr>
          <w:b/>
        </w:rPr>
      </w:pPr>
    </w:p>
    <w:p w14:paraId="7E6D41B0" w14:textId="77777777" w:rsidR="003738B6" w:rsidRDefault="003738B6" w:rsidP="007F37C6">
      <w:r>
        <w:t>Initially, before Servlets come into picture above 2 types of applications are implemented using</w:t>
      </w:r>
    </w:p>
    <w:p w14:paraId="407DF1E7" w14:textId="287AF58D" w:rsidR="003738B6" w:rsidRDefault="003738B6" w:rsidP="00B413EE">
      <w:pPr>
        <w:pStyle w:val="ListParagraph"/>
        <w:numPr>
          <w:ilvl w:val="0"/>
          <w:numId w:val="198"/>
        </w:numPr>
      </w:pPr>
      <w:r>
        <w:rPr>
          <w:b/>
        </w:rPr>
        <w:t>Swings</w:t>
      </w:r>
      <w:r>
        <w:tab/>
      </w:r>
      <w:r w:rsidR="00D0075E">
        <w:t xml:space="preserve">   </w:t>
      </w:r>
      <w:r>
        <w:sym w:font="Wingdings" w:char="F0E0"/>
      </w:r>
      <w:r>
        <w:t xml:space="preserve"> Developing Standalone Applications</w:t>
      </w:r>
    </w:p>
    <w:p w14:paraId="3AB5F339" w14:textId="102ADF84" w:rsidR="003738B6" w:rsidRDefault="003738B6" w:rsidP="00B413EE">
      <w:pPr>
        <w:pStyle w:val="ListParagraph"/>
        <w:numPr>
          <w:ilvl w:val="0"/>
          <w:numId w:val="198"/>
        </w:numPr>
      </w:pPr>
      <w:r>
        <w:rPr>
          <w:b/>
        </w:rPr>
        <w:t>Applets</w:t>
      </w:r>
      <w:r w:rsidR="00142BBE">
        <w:rPr>
          <w:b/>
        </w:rPr>
        <w:tab/>
      </w:r>
      <w:r w:rsidR="00D0075E">
        <w:rPr>
          <w:b/>
        </w:rPr>
        <w:t xml:space="preserve">   </w:t>
      </w:r>
      <w:r>
        <w:sym w:font="Wingdings" w:char="F0E0"/>
      </w:r>
      <w:r>
        <w:t xml:space="preserve"> Developing Distributed Applications</w:t>
      </w:r>
    </w:p>
    <w:p w14:paraId="7EC2510C" w14:textId="77777777" w:rsidR="00C04AA3" w:rsidRDefault="00C04AA3" w:rsidP="00C04AA3"/>
    <w:p w14:paraId="7140B668" w14:textId="41242270" w:rsidR="003738B6" w:rsidRDefault="00F257F7" w:rsidP="00F257F7">
      <w:pPr>
        <w:pStyle w:val="Heading2"/>
      </w:pPr>
      <w:bookmarkStart w:id="133" w:name="_Toc458531535"/>
      <w:bookmarkStart w:id="134" w:name="_Toc94350684"/>
      <w:r>
        <w:t xml:space="preserve">1. </w:t>
      </w:r>
      <w:r w:rsidR="003738B6">
        <w:t>Applet Basics</w:t>
      </w:r>
      <w:bookmarkEnd w:id="133"/>
      <w:bookmarkEnd w:id="134"/>
    </w:p>
    <w:p w14:paraId="5AA2B8C7" w14:textId="2332E5E7" w:rsidR="003738B6" w:rsidRDefault="00E55358" w:rsidP="007F37C6">
      <w:pPr>
        <w:rPr>
          <w:b/>
        </w:rPr>
      </w:pPr>
      <w:r>
        <w:rPr>
          <w:b/>
        </w:rPr>
        <w:t>” An</w:t>
      </w:r>
      <w:r w:rsidR="003738B6">
        <w:rPr>
          <w:b/>
        </w:rPr>
        <w:t xml:space="preserve"> applet is a JAVA program which runs in the context of browser or World Wide We</w:t>
      </w:r>
      <w:r w:rsidR="00FC1870">
        <w:rPr>
          <w:b/>
        </w:rPr>
        <w:t>b”</w:t>
      </w:r>
    </w:p>
    <w:p w14:paraId="2F979405" w14:textId="59952D71" w:rsidR="003738B6" w:rsidRDefault="003738B6" w:rsidP="00B413EE">
      <w:pPr>
        <w:pStyle w:val="ListParagraph"/>
        <w:numPr>
          <w:ilvl w:val="1"/>
          <w:numId w:val="200"/>
        </w:numPr>
      </w:pPr>
      <w:r>
        <w:t xml:space="preserve">To deal with applets we must import a package called </w:t>
      </w:r>
      <w:r w:rsidRPr="007B4698">
        <w:rPr>
          <w:rStyle w:val="0SyntaxPinkChar"/>
        </w:rPr>
        <w:t>java.applet.*</w:t>
      </w:r>
      <w:r>
        <w:t xml:space="preserve"> </w:t>
      </w:r>
    </w:p>
    <w:p w14:paraId="22061664" w14:textId="4AFD3991" w:rsidR="003738B6" w:rsidRPr="00C04AA3" w:rsidRDefault="003738B6" w:rsidP="00B413EE">
      <w:pPr>
        <w:pStyle w:val="ListParagraph"/>
        <w:numPr>
          <w:ilvl w:val="1"/>
          <w:numId w:val="200"/>
        </w:numPr>
      </w:pPr>
      <w:r>
        <w:t xml:space="preserve">It </w:t>
      </w:r>
      <w:r w:rsidR="007F37C6">
        <w:t xml:space="preserve">has </w:t>
      </w:r>
      <w:r>
        <w:t>only one class</w:t>
      </w:r>
      <w:r w:rsidR="00DB203B">
        <w:t>,</w:t>
      </w:r>
      <w:r>
        <w:t xml:space="preserve"> whose fully qualified name is </w:t>
      </w:r>
      <w:r w:rsidRPr="007B4698">
        <w:rPr>
          <w:rStyle w:val="0SyntaxPinkChar"/>
        </w:rPr>
        <w:t>java.applet.Applet</w:t>
      </w:r>
    </w:p>
    <w:p w14:paraId="08154ED8" w14:textId="325C43BF" w:rsidR="00C04AA3" w:rsidRDefault="00C04AA3" w:rsidP="00C04AA3"/>
    <w:p w14:paraId="189FBC73" w14:textId="77777777" w:rsidR="00D44F11" w:rsidRDefault="00D44F11" w:rsidP="00C04AA3"/>
    <w:p w14:paraId="7DB54237" w14:textId="678AB044" w:rsidR="007F37C6" w:rsidRDefault="003738B6" w:rsidP="007F37C6">
      <w:r>
        <w:t xml:space="preserve">In </w:t>
      </w:r>
      <w:r w:rsidRPr="003D5237">
        <w:rPr>
          <w:rFonts w:ascii="Consolas" w:hAnsi="Consolas"/>
          <w:b/>
        </w:rPr>
        <w:t>java.applet.Applet</w:t>
      </w:r>
      <w:r>
        <w:t xml:space="preserve"> we have four life cycle methods. </w:t>
      </w:r>
    </w:p>
    <w:p w14:paraId="4E99166A" w14:textId="77777777" w:rsidR="00D44F11" w:rsidRDefault="00D44F11" w:rsidP="00D44F11">
      <w:pPr>
        <w:spacing w:line="240" w:lineRule="auto"/>
      </w:pPr>
    </w:p>
    <w:p w14:paraId="1775A8A6" w14:textId="3199108F" w:rsidR="003738B6" w:rsidRPr="003208D5" w:rsidRDefault="004B1D89" w:rsidP="00D44F11">
      <w:pPr>
        <w:rPr>
          <w:rFonts w:ascii="Consolas" w:hAnsi="Consolas"/>
          <w:color w:val="3333FF"/>
        </w:rPr>
      </w:pPr>
      <w:r w:rsidRPr="003208D5">
        <w:rPr>
          <w:rFonts w:ascii="Consolas" w:hAnsi="Consolas"/>
          <w:b/>
          <w:color w:val="3333FF"/>
        </w:rPr>
        <w:t xml:space="preserve">1. </w:t>
      </w:r>
      <w:r w:rsidR="003D5237" w:rsidRPr="003208D5">
        <w:rPr>
          <w:rFonts w:ascii="Consolas" w:hAnsi="Consolas"/>
          <w:b/>
          <w:color w:val="3333FF"/>
        </w:rPr>
        <w:t>p</w:t>
      </w:r>
      <w:r w:rsidR="003738B6" w:rsidRPr="003208D5">
        <w:rPr>
          <w:rFonts w:ascii="Consolas" w:hAnsi="Consolas"/>
          <w:b/>
          <w:color w:val="3333FF"/>
        </w:rPr>
        <w:t>ublic void init():</w:t>
      </w:r>
      <w:r w:rsidR="003738B6" w:rsidRPr="003208D5">
        <w:rPr>
          <w:rFonts w:ascii="Consolas" w:hAnsi="Consolas"/>
          <w:color w:val="3333FF"/>
        </w:rPr>
        <w:t xml:space="preserve"> </w:t>
      </w:r>
    </w:p>
    <w:p w14:paraId="17D3B050" w14:textId="7D3956C7" w:rsidR="003738B6" w:rsidRDefault="003738B6" w:rsidP="00D44F11">
      <w:pPr>
        <w:ind w:left="360"/>
      </w:pPr>
      <w:r>
        <w:t xml:space="preserve">This is the method which is called by the browser </w:t>
      </w:r>
      <w:r>
        <w:rPr>
          <w:b/>
        </w:rPr>
        <w:t>only one time after loading the applet</w:t>
      </w:r>
      <w:r>
        <w:t>. In this block</w:t>
      </w:r>
      <w:r w:rsidR="008230CF">
        <w:t xml:space="preserve"> we</w:t>
      </w:r>
      <w:r>
        <w:t xml:space="preserve"> will </w:t>
      </w:r>
      <w:r w:rsidR="00F50BBC">
        <w:t xml:space="preserve">perform </w:t>
      </w:r>
      <w:r>
        <w:t xml:space="preserve">onetime operations, </w:t>
      </w:r>
      <w:r w:rsidR="00F50BBC">
        <w:t xml:space="preserve">like - </w:t>
      </w:r>
      <w:r w:rsidR="00AC43C3">
        <w:t xml:space="preserve">initializing the parameters, obtaining the database connection, </w:t>
      </w:r>
      <w:r>
        <w:t>obtaining the resources like opening the files, etc.</w:t>
      </w:r>
    </w:p>
    <w:p w14:paraId="1BC315F8" w14:textId="77777777" w:rsidR="00D44F11" w:rsidRDefault="00D44F11" w:rsidP="00D44F11">
      <w:pPr>
        <w:spacing w:line="240" w:lineRule="auto"/>
        <w:ind w:left="360"/>
      </w:pPr>
    </w:p>
    <w:p w14:paraId="2F1FB5E5" w14:textId="581CFDC9" w:rsidR="003738B6" w:rsidRPr="003208D5" w:rsidRDefault="004B1D89" w:rsidP="00B413EE">
      <w:pPr>
        <w:pStyle w:val="ListParagraph"/>
        <w:numPr>
          <w:ilvl w:val="0"/>
          <w:numId w:val="199"/>
        </w:numPr>
        <w:rPr>
          <w:rFonts w:ascii="Consolas" w:hAnsi="Consolas"/>
          <w:color w:val="3333FF"/>
        </w:rPr>
      </w:pPr>
      <w:r w:rsidRPr="003208D5">
        <w:rPr>
          <w:rFonts w:ascii="Consolas" w:hAnsi="Consolas"/>
          <w:b/>
          <w:color w:val="3333FF"/>
        </w:rPr>
        <w:t>p</w:t>
      </w:r>
      <w:r w:rsidR="003738B6" w:rsidRPr="003208D5">
        <w:rPr>
          <w:rFonts w:ascii="Consolas" w:hAnsi="Consolas"/>
          <w:b/>
          <w:color w:val="3333FF"/>
        </w:rPr>
        <w:t>ublic void start():</w:t>
      </w:r>
      <w:r w:rsidR="003738B6" w:rsidRPr="003208D5">
        <w:rPr>
          <w:rFonts w:ascii="Consolas" w:hAnsi="Consolas"/>
          <w:color w:val="3333FF"/>
        </w:rPr>
        <w:t xml:space="preserve"> </w:t>
      </w:r>
    </w:p>
    <w:p w14:paraId="6E91DAF2" w14:textId="77777777" w:rsidR="003738B6" w:rsidRDefault="003738B6" w:rsidP="00D44F11">
      <w:pPr>
        <w:pStyle w:val="ListParagraph"/>
        <w:ind w:left="360"/>
      </w:pPr>
      <w:r>
        <w:rPr>
          <w:b/>
        </w:rPr>
        <w:t>Start</w:t>
      </w:r>
      <w:r>
        <w:t xml:space="preserve"> method will be called </w:t>
      </w:r>
      <w:r w:rsidRPr="00C04AA3">
        <w:rPr>
          <w:b/>
          <w:bCs/>
        </w:rPr>
        <w:t>each and every time</w:t>
      </w:r>
      <w:r>
        <w:t>. In this method we write the block of statement which provides business logic.</w:t>
      </w:r>
    </w:p>
    <w:p w14:paraId="6C895E10" w14:textId="77777777" w:rsidR="003738B6" w:rsidRDefault="003738B6" w:rsidP="00D44F11">
      <w:pPr>
        <w:pStyle w:val="ListParagraph"/>
        <w:spacing w:line="240" w:lineRule="auto"/>
        <w:ind w:left="360"/>
      </w:pPr>
    </w:p>
    <w:p w14:paraId="6CEA783B" w14:textId="06CECB41" w:rsidR="003738B6" w:rsidRPr="003208D5" w:rsidRDefault="004B1D89" w:rsidP="00B413EE">
      <w:pPr>
        <w:pStyle w:val="ListParagraph"/>
        <w:numPr>
          <w:ilvl w:val="0"/>
          <w:numId w:val="199"/>
        </w:numPr>
        <w:rPr>
          <w:rFonts w:ascii="Consolas" w:hAnsi="Consolas"/>
          <w:b/>
          <w:color w:val="3333FF"/>
        </w:rPr>
      </w:pPr>
      <w:r w:rsidRPr="003208D5">
        <w:rPr>
          <w:rFonts w:ascii="Consolas" w:hAnsi="Consolas"/>
          <w:b/>
          <w:color w:val="3333FF"/>
        </w:rPr>
        <w:t>public void stop():</w:t>
      </w:r>
    </w:p>
    <w:p w14:paraId="7A136957" w14:textId="3DA771A5" w:rsidR="003738B6" w:rsidRDefault="003738B6" w:rsidP="00D44F11">
      <w:pPr>
        <w:pStyle w:val="ListParagraph"/>
        <w:ind w:left="360"/>
      </w:pPr>
      <w:r>
        <w:rPr>
          <w:b/>
        </w:rPr>
        <w:t>Stop</w:t>
      </w:r>
      <w:r>
        <w:t xml:space="preserve"> method is called by the browser when we </w:t>
      </w:r>
      <w:r w:rsidRPr="00C04AA3">
        <w:rPr>
          <w:b/>
          <w:bCs/>
        </w:rPr>
        <w:t>minimize the window</w:t>
      </w:r>
      <w:r>
        <w:t>. In this method we write the block of statements which will temporarily releases the resources which are obtained in init</w:t>
      </w:r>
      <w:r w:rsidR="00C04AA3">
        <w:t>()</w:t>
      </w:r>
      <w:r>
        <w:t xml:space="preserve"> method.</w:t>
      </w:r>
    </w:p>
    <w:p w14:paraId="55BD1CD3" w14:textId="77777777" w:rsidR="003738B6" w:rsidRDefault="003738B6" w:rsidP="003738B6">
      <w:pPr>
        <w:pStyle w:val="ListParagraph"/>
        <w:ind w:left="360"/>
      </w:pPr>
    </w:p>
    <w:p w14:paraId="5307ABFC" w14:textId="45003F2B" w:rsidR="003738B6" w:rsidRPr="003208D5" w:rsidRDefault="004B1D89" w:rsidP="00B413EE">
      <w:pPr>
        <w:pStyle w:val="ListParagraph"/>
        <w:numPr>
          <w:ilvl w:val="0"/>
          <w:numId w:val="199"/>
        </w:numPr>
        <w:rPr>
          <w:rFonts w:ascii="Consolas" w:hAnsi="Consolas"/>
          <w:b/>
          <w:color w:val="3333FF"/>
        </w:rPr>
      </w:pPr>
      <w:r w:rsidRPr="003208D5">
        <w:rPr>
          <w:rFonts w:ascii="Consolas" w:hAnsi="Consolas"/>
          <w:b/>
          <w:color w:val="3333FF"/>
        </w:rPr>
        <w:t>public void destroy():</w:t>
      </w:r>
    </w:p>
    <w:p w14:paraId="685DBA83" w14:textId="77777777" w:rsidR="003738B6" w:rsidRDefault="003738B6" w:rsidP="00D44F11">
      <w:pPr>
        <w:pStyle w:val="ListParagraph"/>
        <w:ind w:left="360"/>
      </w:pPr>
      <w:r>
        <w:t xml:space="preserve">This is the method which will be called by the browser when we </w:t>
      </w:r>
      <w:r w:rsidRPr="00C04AA3">
        <w:rPr>
          <w:b/>
          <w:bCs/>
        </w:rPr>
        <w:t xml:space="preserve">close the window </w:t>
      </w:r>
      <w:r>
        <w:t>button or when we terminate the applet application. In this method we write same block of statements which will releases the resources permanently which are obtained in init method.</w:t>
      </w:r>
    </w:p>
    <w:p w14:paraId="6EC916DE" w14:textId="77777777" w:rsidR="003738B6" w:rsidRDefault="003738B6" w:rsidP="003738B6">
      <w:pPr>
        <w:pStyle w:val="ListParagraph"/>
        <w:ind w:left="360"/>
      </w:pPr>
    </w:p>
    <w:p w14:paraId="337F3657" w14:textId="2915F408" w:rsidR="003738B6" w:rsidRPr="003208D5" w:rsidRDefault="004B1D89" w:rsidP="00B413EE">
      <w:pPr>
        <w:pStyle w:val="ListParagraph"/>
        <w:numPr>
          <w:ilvl w:val="0"/>
          <w:numId w:val="199"/>
        </w:numPr>
        <w:rPr>
          <w:rFonts w:ascii="Consolas" w:hAnsi="Consolas"/>
          <w:color w:val="00B050"/>
        </w:rPr>
      </w:pPr>
      <w:r w:rsidRPr="003208D5">
        <w:rPr>
          <w:rFonts w:ascii="Consolas" w:hAnsi="Consolas"/>
          <w:b/>
          <w:color w:val="00B050"/>
        </w:rPr>
        <w:t>p</w:t>
      </w:r>
      <w:r w:rsidR="003738B6" w:rsidRPr="003208D5">
        <w:rPr>
          <w:rFonts w:ascii="Consolas" w:hAnsi="Consolas"/>
          <w:b/>
          <w:color w:val="00B050"/>
        </w:rPr>
        <w:t>ublic void paint()</w:t>
      </w:r>
      <w:r w:rsidRPr="003208D5">
        <w:rPr>
          <w:rFonts w:ascii="Consolas" w:hAnsi="Consolas"/>
          <w:b/>
          <w:color w:val="00B050"/>
        </w:rPr>
        <w:t>:</w:t>
      </w:r>
    </w:p>
    <w:p w14:paraId="32546C77" w14:textId="77777777" w:rsidR="003738B6" w:rsidRDefault="003738B6" w:rsidP="00D44F11">
      <w:pPr>
        <w:pStyle w:val="ListParagraph"/>
        <w:ind w:left="360"/>
        <w:rPr>
          <w:b/>
        </w:rPr>
      </w:pPr>
      <w:r>
        <w:t xml:space="preserve">This is the method which will be called by the browser </w:t>
      </w:r>
      <w:r>
        <w:rPr>
          <w:b/>
        </w:rPr>
        <w:t>after completion of start method</w:t>
      </w:r>
      <w:r>
        <w:t xml:space="preserve">. This method is used for displaying the data on to the browser. Paint method is internally call </w:t>
      </w:r>
      <w:r>
        <w:rPr>
          <w:b/>
        </w:rPr>
        <w:t>drawstring method</w:t>
      </w:r>
    </w:p>
    <w:p w14:paraId="6BD1E84B" w14:textId="5BBF90F8" w:rsidR="003738B6" w:rsidRDefault="003738B6" w:rsidP="003738B6">
      <w:pPr>
        <w:pStyle w:val="ListParagraph"/>
        <w:ind w:left="0"/>
      </w:pPr>
    </w:p>
    <w:p w14:paraId="5F29659D" w14:textId="522C2AF9" w:rsidR="00C04AA3" w:rsidRDefault="00C04AA3" w:rsidP="003738B6">
      <w:pPr>
        <w:pStyle w:val="ListParagraph"/>
        <w:ind w:left="0"/>
      </w:pPr>
    </w:p>
    <w:p w14:paraId="037984BA" w14:textId="67E5871E" w:rsidR="00C04AA3" w:rsidRDefault="00C04AA3" w:rsidP="003738B6">
      <w:pPr>
        <w:pStyle w:val="ListParagraph"/>
        <w:ind w:left="0"/>
      </w:pPr>
    </w:p>
    <w:p w14:paraId="6EC987FE" w14:textId="14AB4666" w:rsidR="003738B6" w:rsidRDefault="001B1EC7" w:rsidP="003738B6">
      <w:pPr>
        <w:pStyle w:val="Howitworks"/>
      </w:pPr>
      <w:r>
        <w:t xml:space="preserve">Steps to developing Applet Program </w:t>
      </w:r>
    </w:p>
    <w:p w14:paraId="44731A21" w14:textId="77777777" w:rsidR="003738B6" w:rsidRDefault="003738B6" w:rsidP="00B413EE">
      <w:pPr>
        <w:pStyle w:val="ListParagraph"/>
        <w:numPr>
          <w:ilvl w:val="0"/>
          <w:numId w:val="201"/>
        </w:numPr>
        <w:spacing w:line="360" w:lineRule="auto"/>
      </w:pPr>
      <w:r>
        <w:rPr>
          <w:b/>
        </w:rPr>
        <w:t xml:space="preserve">Import </w:t>
      </w:r>
      <w:r w:rsidRPr="00583543">
        <w:rPr>
          <w:rFonts w:ascii="Consolas" w:hAnsi="Consolas"/>
          <w:b/>
          <w:color w:val="3333FF"/>
        </w:rPr>
        <w:t>java.applet.Applet</w:t>
      </w:r>
      <w:r w:rsidRPr="00583543">
        <w:rPr>
          <w:color w:val="3333FF"/>
        </w:rPr>
        <w:t xml:space="preserve"> </w:t>
      </w:r>
      <w:r>
        <w:t>package.</w:t>
      </w:r>
    </w:p>
    <w:p w14:paraId="0EBE2B66" w14:textId="77777777" w:rsidR="003738B6" w:rsidRDefault="003738B6" w:rsidP="00B413EE">
      <w:pPr>
        <w:pStyle w:val="ListParagraph"/>
        <w:numPr>
          <w:ilvl w:val="0"/>
          <w:numId w:val="201"/>
        </w:numPr>
        <w:spacing w:line="360" w:lineRule="auto"/>
      </w:pPr>
      <w:r>
        <w:lastRenderedPageBreak/>
        <w:t xml:space="preserve">Choose the user defined </w:t>
      </w:r>
      <w:r>
        <w:rPr>
          <w:b/>
        </w:rPr>
        <w:t xml:space="preserve">public class that must extends </w:t>
      </w:r>
      <w:r w:rsidRPr="00583543">
        <w:rPr>
          <w:rFonts w:ascii="Consolas" w:hAnsi="Consolas"/>
          <w:b/>
          <w:color w:val="3333FF"/>
        </w:rPr>
        <w:t>java.applet.Applet</w:t>
      </w:r>
      <w:r w:rsidRPr="00583543">
        <w:rPr>
          <w:b/>
          <w:color w:val="3333FF"/>
        </w:rPr>
        <w:t xml:space="preserve"> </w:t>
      </w:r>
      <w:r>
        <w:rPr>
          <w:b/>
        </w:rPr>
        <w:t>class</w:t>
      </w:r>
      <w:r>
        <w:t xml:space="preserve"> </w:t>
      </w:r>
    </w:p>
    <w:p w14:paraId="30939F81" w14:textId="77777777" w:rsidR="003738B6" w:rsidRDefault="003738B6" w:rsidP="00B413EE">
      <w:pPr>
        <w:pStyle w:val="ListParagraph"/>
        <w:numPr>
          <w:ilvl w:val="0"/>
          <w:numId w:val="201"/>
        </w:numPr>
        <w:spacing w:line="360" w:lineRule="auto"/>
      </w:pPr>
      <w:r>
        <w:rPr>
          <w:b/>
        </w:rPr>
        <w:t>Overwrite the life cycle methods</w:t>
      </w:r>
      <w:r>
        <w:t xml:space="preserve"> of the applet if require.</w:t>
      </w:r>
    </w:p>
    <w:p w14:paraId="2A5ADB3A" w14:textId="77777777" w:rsidR="003738B6" w:rsidRDefault="003738B6" w:rsidP="00B413EE">
      <w:pPr>
        <w:pStyle w:val="ListParagraph"/>
        <w:numPr>
          <w:ilvl w:val="0"/>
          <w:numId w:val="201"/>
        </w:numPr>
        <w:spacing w:line="360" w:lineRule="auto"/>
      </w:pPr>
      <w:r>
        <w:t xml:space="preserve">Save the program and </w:t>
      </w:r>
      <w:r>
        <w:rPr>
          <w:b/>
        </w:rPr>
        <w:t>compile.</w:t>
      </w:r>
    </w:p>
    <w:p w14:paraId="7A98FEDB" w14:textId="77777777" w:rsidR="003738B6" w:rsidRDefault="003738B6" w:rsidP="00B413EE">
      <w:pPr>
        <w:pStyle w:val="ListParagraph"/>
        <w:numPr>
          <w:ilvl w:val="0"/>
          <w:numId w:val="201"/>
        </w:numPr>
        <w:spacing w:line="240" w:lineRule="auto"/>
      </w:pPr>
      <w:r>
        <w:rPr>
          <w:b/>
        </w:rPr>
        <w:t>Run the applet</w:t>
      </w:r>
      <w:r>
        <w:t>: To run the applet we have two ways.</w:t>
      </w:r>
    </w:p>
    <w:p w14:paraId="5A762000" w14:textId="77777777" w:rsidR="003738B6" w:rsidRDefault="003738B6" w:rsidP="00B413EE">
      <w:pPr>
        <w:pStyle w:val="ListParagraph"/>
        <w:numPr>
          <w:ilvl w:val="0"/>
          <w:numId w:val="202"/>
        </w:numPr>
      </w:pPr>
      <w:r>
        <w:t xml:space="preserve">Using HTML program </w:t>
      </w:r>
    </w:p>
    <w:p w14:paraId="00B6975D" w14:textId="77777777" w:rsidR="003738B6" w:rsidRDefault="003738B6" w:rsidP="00B413EE">
      <w:pPr>
        <w:pStyle w:val="ListParagraph"/>
        <w:numPr>
          <w:ilvl w:val="0"/>
          <w:numId w:val="202"/>
        </w:numPr>
      </w:pPr>
      <w:r>
        <w:t>Using applet viewer tool.</w:t>
      </w:r>
    </w:p>
    <w:p w14:paraId="77D98BD2" w14:textId="77777777" w:rsidR="003738B6" w:rsidRPr="00F73A74" w:rsidRDefault="003738B6" w:rsidP="003738B6">
      <w:pPr>
        <w:pStyle w:val="Output"/>
      </w:pPr>
      <w:r w:rsidRPr="00F73A74">
        <w:rPr>
          <w:bCs/>
          <w:color w:val="7F0055"/>
        </w:rPr>
        <w:t>public</w:t>
      </w:r>
      <w:r w:rsidRPr="00F73A74">
        <w:t xml:space="preserve"> </w:t>
      </w:r>
      <w:r w:rsidRPr="00F73A74">
        <w:rPr>
          <w:bCs/>
          <w:color w:val="7F0055"/>
        </w:rPr>
        <w:t>class</w:t>
      </w:r>
      <w:r w:rsidRPr="00F73A74">
        <w:t xml:space="preserve"> AppletDemo </w:t>
      </w:r>
      <w:r w:rsidRPr="00F73A74">
        <w:rPr>
          <w:bCs/>
          <w:color w:val="7F0055"/>
        </w:rPr>
        <w:t>extends</w:t>
      </w:r>
      <w:r w:rsidRPr="00F73A74">
        <w:t xml:space="preserve"> Applet {</w:t>
      </w:r>
    </w:p>
    <w:p w14:paraId="6FD5EA9A" w14:textId="77777777" w:rsidR="003738B6" w:rsidRPr="00F73A74" w:rsidRDefault="003738B6" w:rsidP="003738B6">
      <w:pPr>
        <w:pStyle w:val="Output"/>
      </w:pPr>
      <w:r w:rsidRPr="00F73A74">
        <w:tab/>
        <w:t xml:space="preserve">String </w:t>
      </w:r>
      <w:r w:rsidRPr="00F73A74">
        <w:rPr>
          <w:color w:val="0000C0"/>
        </w:rPr>
        <w:t>s</w:t>
      </w:r>
      <w:r w:rsidRPr="00F73A74">
        <w:t xml:space="preserve"> = </w:t>
      </w:r>
      <w:r w:rsidRPr="00F73A74">
        <w:rPr>
          <w:color w:val="2A00FF"/>
        </w:rPr>
        <w:t>""</w:t>
      </w:r>
      <w:r w:rsidRPr="00F73A74">
        <w:t>;</w:t>
      </w:r>
    </w:p>
    <w:p w14:paraId="7C96104D" w14:textId="77777777" w:rsidR="003738B6" w:rsidRPr="00F73A74" w:rsidRDefault="003738B6" w:rsidP="003738B6">
      <w:pPr>
        <w:pStyle w:val="Output"/>
      </w:pPr>
    </w:p>
    <w:p w14:paraId="23FC4BA4" w14:textId="77777777" w:rsidR="003738B6" w:rsidRPr="00F73A74" w:rsidRDefault="003738B6" w:rsidP="003738B6">
      <w:pPr>
        <w:pStyle w:val="Output"/>
      </w:pPr>
      <w:r w:rsidRPr="00F73A74">
        <w:tab/>
      </w:r>
      <w:r w:rsidRPr="00F73A74">
        <w:rPr>
          <w:bCs/>
          <w:color w:val="7F0055"/>
        </w:rPr>
        <w:t>public</w:t>
      </w:r>
      <w:r w:rsidRPr="00F73A74">
        <w:t xml:space="preserve"> </w:t>
      </w:r>
      <w:r w:rsidRPr="00F73A74">
        <w:rPr>
          <w:bCs/>
          <w:color w:val="7F0055"/>
        </w:rPr>
        <w:t>void</w:t>
      </w:r>
      <w:r w:rsidRPr="00F73A74">
        <w:t xml:space="preserve"> init() {</w:t>
      </w:r>
    </w:p>
    <w:p w14:paraId="20EE9B30" w14:textId="77777777" w:rsidR="003738B6" w:rsidRPr="00F73A74" w:rsidRDefault="003738B6" w:rsidP="003738B6">
      <w:pPr>
        <w:pStyle w:val="Output"/>
      </w:pPr>
      <w:r w:rsidRPr="00F73A74">
        <w:tab/>
      </w:r>
      <w:r w:rsidRPr="00F73A74">
        <w:tab/>
      </w:r>
      <w:r w:rsidRPr="00F73A74">
        <w:rPr>
          <w:color w:val="0000C0"/>
        </w:rPr>
        <w:t>s</w:t>
      </w:r>
      <w:r w:rsidRPr="00F73A74">
        <w:t xml:space="preserve"> = </w:t>
      </w:r>
      <w:r w:rsidRPr="00F73A74">
        <w:rPr>
          <w:color w:val="0000C0"/>
        </w:rPr>
        <w:t>s</w:t>
      </w:r>
      <w:r w:rsidRPr="00F73A74">
        <w:t xml:space="preserve"> + </w:t>
      </w:r>
      <w:r w:rsidRPr="00F73A74">
        <w:rPr>
          <w:color w:val="2A00FF"/>
        </w:rPr>
        <w:t>"  -INIT"</w:t>
      </w:r>
      <w:r w:rsidRPr="00F73A74">
        <w:t>;</w:t>
      </w:r>
    </w:p>
    <w:p w14:paraId="7CC43449" w14:textId="77777777" w:rsidR="003738B6" w:rsidRPr="00F73A74" w:rsidRDefault="003738B6" w:rsidP="003738B6">
      <w:pPr>
        <w:pStyle w:val="Output"/>
      </w:pPr>
      <w:r w:rsidRPr="00F73A74">
        <w:tab/>
        <w:t>}</w:t>
      </w:r>
    </w:p>
    <w:p w14:paraId="0E16C909" w14:textId="77777777" w:rsidR="003738B6" w:rsidRPr="00F73A74" w:rsidRDefault="003738B6" w:rsidP="003738B6">
      <w:pPr>
        <w:pStyle w:val="Output"/>
      </w:pPr>
      <w:r w:rsidRPr="00F73A74">
        <w:tab/>
      </w:r>
      <w:r w:rsidRPr="00F73A74">
        <w:rPr>
          <w:bCs/>
          <w:color w:val="7F0055"/>
        </w:rPr>
        <w:t>public</w:t>
      </w:r>
      <w:r w:rsidRPr="00F73A74">
        <w:t xml:space="preserve"> </w:t>
      </w:r>
      <w:r w:rsidRPr="00F73A74">
        <w:rPr>
          <w:bCs/>
          <w:color w:val="7F0055"/>
        </w:rPr>
        <w:t>void</w:t>
      </w:r>
      <w:r w:rsidRPr="00F73A74">
        <w:t xml:space="preserve"> start() {</w:t>
      </w:r>
    </w:p>
    <w:p w14:paraId="1B2B2322" w14:textId="77777777" w:rsidR="003738B6" w:rsidRPr="00F73A74" w:rsidRDefault="003738B6" w:rsidP="003738B6">
      <w:pPr>
        <w:pStyle w:val="Output"/>
      </w:pPr>
      <w:r w:rsidRPr="00F73A74">
        <w:tab/>
      </w:r>
      <w:r w:rsidRPr="00F73A74">
        <w:tab/>
      </w:r>
      <w:r w:rsidRPr="00F73A74">
        <w:rPr>
          <w:color w:val="0000C0"/>
        </w:rPr>
        <w:t>s</w:t>
      </w:r>
      <w:r w:rsidRPr="00F73A74">
        <w:t xml:space="preserve"> = </w:t>
      </w:r>
      <w:r w:rsidRPr="00F73A74">
        <w:rPr>
          <w:color w:val="0000C0"/>
        </w:rPr>
        <w:t>s</w:t>
      </w:r>
      <w:r w:rsidRPr="00F73A74">
        <w:t xml:space="preserve"> + </w:t>
      </w:r>
      <w:r w:rsidRPr="00F73A74">
        <w:rPr>
          <w:color w:val="2A00FF"/>
        </w:rPr>
        <w:t>"  -START"</w:t>
      </w:r>
      <w:r w:rsidRPr="00F73A74">
        <w:t>;</w:t>
      </w:r>
    </w:p>
    <w:p w14:paraId="60EF800E" w14:textId="77777777" w:rsidR="003738B6" w:rsidRPr="00F73A74" w:rsidRDefault="003738B6" w:rsidP="003738B6">
      <w:pPr>
        <w:pStyle w:val="Output"/>
      </w:pPr>
      <w:r w:rsidRPr="00F73A74">
        <w:tab/>
        <w:t>}</w:t>
      </w:r>
    </w:p>
    <w:p w14:paraId="5F107579" w14:textId="77777777" w:rsidR="003738B6" w:rsidRPr="00F73A74" w:rsidRDefault="003738B6" w:rsidP="003738B6">
      <w:pPr>
        <w:pStyle w:val="Output"/>
      </w:pPr>
      <w:r w:rsidRPr="00F73A74">
        <w:tab/>
      </w:r>
      <w:r w:rsidRPr="00F73A74">
        <w:rPr>
          <w:bCs/>
          <w:color w:val="7F0055"/>
        </w:rPr>
        <w:t>public</w:t>
      </w:r>
      <w:r w:rsidRPr="00F73A74">
        <w:t xml:space="preserve"> </w:t>
      </w:r>
      <w:r w:rsidRPr="00F73A74">
        <w:rPr>
          <w:bCs/>
          <w:color w:val="7F0055"/>
        </w:rPr>
        <w:t>void</w:t>
      </w:r>
      <w:r w:rsidRPr="00F73A74">
        <w:t xml:space="preserve"> paint(Graphics </w:t>
      </w:r>
      <w:r w:rsidRPr="00F73A74">
        <w:rPr>
          <w:color w:val="6A3E3E"/>
        </w:rPr>
        <w:t>g</w:t>
      </w:r>
      <w:r w:rsidRPr="00F73A74">
        <w:t>) {</w:t>
      </w:r>
    </w:p>
    <w:p w14:paraId="15777B60" w14:textId="77777777" w:rsidR="003738B6" w:rsidRPr="00F73A74" w:rsidRDefault="003738B6" w:rsidP="003738B6">
      <w:pPr>
        <w:pStyle w:val="Output"/>
      </w:pPr>
      <w:r w:rsidRPr="00F73A74">
        <w:tab/>
      </w:r>
      <w:r w:rsidRPr="00F73A74">
        <w:tab/>
      </w:r>
      <w:r w:rsidRPr="00F73A74">
        <w:rPr>
          <w:color w:val="6A3E3E"/>
        </w:rPr>
        <w:t>g</w:t>
      </w:r>
      <w:r w:rsidRPr="00F73A74">
        <w:t>.drawString(</w:t>
      </w:r>
      <w:r w:rsidRPr="00F73A74">
        <w:rPr>
          <w:color w:val="0000C0"/>
        </w:rPr>
        <w:t>s</w:t>
      </w:r>
      <w:r w:rsidRPr="00F73A74">
        <w:t>, 50, 50);</w:t>
      </w:r>
    </w:p>
    <w:p w14:paraId="23C4D23E" w14:textId="77777777" w:rsidR="003738B6" w:rsidRPr="00F73A74" w:rsidRDefault="003738B6" w:rsidP="003738B6">
      <w:pPr>
        <w:pStyle w:val="Output"/>
      </w:pPr>
      <w:r w:rsidRPr="00F73A74">
        <w:tab/>
        <w:t>}</w:t>
      </w:r>
    </w:p>
    <w:p w14:paraId="50C2491F" w14:textId="77777777" w:rsidR="003738B6" w:rsidRPr="00F73A74" w:rsidRDefault="003738B6" w:rsidP="003738B6">
      <w:pPr>
        <w:pStyle w:val="Output"/>
      </w:pPr>
      <w:r w:rsidRPr="00F73A74">
        <w:tab/>
      </w:r>
      <w:r w:rsidRPr="00F73A74">
        <w:rPr>
          <w:bCs/>
          <w:color w:val="7F0055"/>
        </w:rPr>
        <w:t>public</w:t>
      </w:r>
      <w:r w:rsidRPr="00F73A74">
        <w:t xml:space="preserve"> </w:t>
      </w:r>
      <w:r w:rsidRPr="00F73A74">
        <w:rPr>
          <w:bCs/>
          <w:color w:val="7F0055"/>
        </w:rPr>
        <w:t>void</w:t>
      </w:r>
      <w:r w:rsidRPr="00F73A74">
        <w:t xml:space="preserve"> stop() {</w:t>
      </w:r>
    </w:p>
    <w:p w14:paraId="487C17BB" w14:textId="77777777" w:rsidR="003738B6" w:rsidRPr="00F73A74" w:rsidRDefault="003738B6" w:rsidP="003738B6">
      <w:pPr>
        <w:pStyle w:val="Output"/>
      </w:pPr>
      <w:r w:rsidRPr="00F73A74">
        <w:tab/>
      </w:r>
      <w:r w:rsidRPr="00F73A74">
        <w:tab/>
      </w:r>
      <w:r w:rsidRPr="00F73A74">
        <w:rPr>
          <w:color w:val="0000C0"/>
        </w:rPr>
        <w:t>s</w:t>
      </w:r>
      <w:r w:rsidRPr="00F73A74">
        <w:t xml:space="preserve"> = </w:t>
      </w:r>
      <w:r w:rsidRPr="00F73A74">
        <w:rPr>
          <w:color w:val="0000C0"/>
        </w:rPr>
        <w:t>s</w:t>
      </w:r>
      <w:r w:rsidRPr="00F73A74">
        <w:t xml:space="preserve"> + </w:t>
      </w:r>
      <w:r w:rsidRPr="00F73A74">
        <w:rPr>
          <w:color w:val="2A00FF"/>
        </w:rPr>
        <w:t>"  -STOP"</w:t>
      </w:r>
      <w:r w:rsidRPr="00F73A74">
        <w:t>;</w:t>
      </w:r>
    </w:p>
    <w:p w14:paraId="5BA7493B" w14:textId="77777777" w:rsidR="003738B6" w:rsidRPr="00F73A74" w:rsidRDefault="003738B6" w:rsidP="003738B6">
      <w:pPr>
        <w:pStyle w:val="Output"/>
      </w:pPr>
      <w:r w:rsidRPr="00F73A74">
        <w:tab/>
        <w:t>}</w:t>
      </w:r>
    </w:p>
    <w:p w14:paraId="3BB156A4" w14:textId="77777777" w:rsidR="003738B6" w:rsidRPr="00F73A74" w:rsidRDefault="003738B6" w:rsidP="003738B6">
      <w:pPr>
        <w:pStyle w:val="Output"/>
      </w:pPr>
      <w:r w:rsidRPr="00F73A74">
        <w:tab/>
      </w:r>
      <w:r w:rsidRPr="00F73A74">
        <w:rPr>
          <w:bCs/>
          <w:color w:val="7F0055"/>
        </w:rPr>
        <w:t>public</w:t>
      </w:r>
      <w:r w:rsidRPr="00F73A74">
        <w:t xml:space="preserve"> </w:t>
      </w:r>
      <w:r w:rsidRPr="00F73A74">
        <w:rPr>
          <w:bCs/>
          <w:color w:val="7F0055"/>
        </w:rPr>
        <w:t>void</w:t>
      </w:r>
      <w:r w:rsidRPr="00F73A74">
        <w:t xml:space="preserve"> destroy() {</w:t>
      </w:r>
    </w:p>
    <w:p w14:paraId="1D55B53C" w14:textId="77777777" w:rsidR="003738B6" w:rsidRPr="00F73A74" w:rsidRDefault="003738B6" w:rsidP="003738B6">
      <w:pPr>
        <w:pStyle w:val="Output"/>
      </w:pPr>
      <w:r w:rsidRPr="00F73A74">
        <w:tab/>
      </w:r>
      <w:r w:rsidRPr="00F73A74">
        <w:tab/>
      </w:r>
      <w:r w:rsidRPr="00F73A74">
        <w:rPr>
          <w:color w:val="0000C0"/>
        </w:rPr>
        <w:t>s</w:t>
      </w:r>
      <w:r w:rsidRPr="00F73A74">
        <w:t xml:space="preserve"> = </w:t>
      </w:r>
      <w:r w:rsidRPr="00F73A74">
        <w:rPr>
          <w:color w:val="0000C0"/>
        </w:rPr>
        <w:t>s</w:t>
      </w:r>
      <w:r w:rsidRPr="00F73A74">
        <w:t xml:space="preserve"> + </w:t>
      </w:r>
      <w:r w:rsidRPr="00F73A74">
        <w:rPr>
          <w:color w:val="2A00FF"/>
        </w:rPr>
        <w:t>"  -DESTROY"</w:t>
      </w:r>
      <w:r w:rsidRPr="00F73A74">
        <w:t>;</w:t>
      </w:r>
    </w:p>
    <w:p w14:paraId="7C168899" w14:textId="77777777" w:rsidR="003738B6" w:rsidRPr="00F73A74" w:rsidRDefault="003738B6" w:rsidP="003738B6">
      <w:pPr>
        <w:pStyle w:val="Output"/>
      </w:pPr>
      <w:r w:rsidRPr="00F73A74">
        <w:tab/>
        <w:t>}</w:t>
      </w:r>
    </w:p>
    <w:p w14:paraId="07835291" w14:textId="77777777" w:rsidR="003738B6" w:rsidRPr="00F73A74" w:rsidRDefault="003738B6" w:rsidP="003738B6">
      <w:pPr>
        <w:pStyle w:val="Output"/>
      </w:pPr>
      <w:r w:rsidRPr="00F73A74">
        <w:t>}</w:t>
      </w:r>
    </w:p>
    <w:p w14:paraId="54033740" w14:textId="77777777" w:rsidR="003738B6" w:rsidRDefault="003738B6" w:rsidP="003738B6"/>
    <w:p w14:paraId="1A6B8365" w14:textId="77777777" w:rsidR="003738B6" w:rsidRDefault="003738B6" w:rsidP="003738B6">
      <w:r>
        <w:t>Compile the above Program, Run using any of below methods</w:t>
      </w:r>
    </w:p>
    <w:p w14:paraId="299C77CF" w14:textId="77777777" w:rsidR="003738B6" w:rsidRDefault="003738B6" w:rsidP="003738B6">
      <w:pPr>
        <w:rPr>
          <w:b/>
          <w:u w:val="single"/>
        </w:rPr>
      </w:pPr>
      <w:r>
        <w:rPr>
          <w:b/>
          <w:u w:val="single"/>
        </w:rPr>
        <w:t>1</w:t>
      </w:r>
      <w:r>
        <w:rPr>
          <w:b/>
          <w:sz w:val="24"/>
          <w:szCs w:val="24"/>
          <w:u w:val="single"/>
        </w:rPr>
        <w:t>) Using HTML program</w:t>
      </w:r>
      <w:r>
        <w:rPr>
          <w:b/>
          <w:u w:val="single"/>
        </w:rPr>
        <w:t xml:space="preserve"> </w:t>
      </w:r>
    </w:p>
    <w:p w14:paraId="72AD09ED" w14:textId="77777777" w:rsidR="003738B6" w:rsidRDefault="003738B6" w:rsidP="003738B6">
      <w:pPr>
        <w:pStyle w:val="Output"/>
        <w:ind w:left="720"/>
      </w:pPr>
      <w:r>
        <w:t>&lt;APPLET code="AppletDemo " height=100 width=150&gt;</w:t>
      </w:r>
    </w:p>
    <w:p w14:paraId="7362BF1B" w14:textId="77777777" w:rsidR="003738B6" w:rsidRDefault="003738B6" w:rsidP="003738B6"/>
    <w:p w14:paraId="2E4A724F" w14:textId="77777777" w:rsidR="003738B6" w:rsidRDefault="003738B6" w:rsidP="003738B6">
      <w:pPr>
        <w:rPr>
          <w:b/>
          <w:u w:val="single"/>
        </w:rPr>
      </w:pPr>
      <w:r>
        <w:rPr>
          <w:b/>
          <w:u w:val="single"/>
        </w:rPr>
        <w:t>2) Using applet viewer tool.</w:t>
      </w:r>
    </w:p>
    <w:p w14:paraId="79101225" w14:textId="77777777" w:rsidR="003738B6" w:rsidRDefault="003738B6" w:rsidP="003738B6">
      <w:pPr>
        <w:pStyle w:val="Output"/>
        <w:ind w:left="720"/>
      </w:pPr>
      <w:r>
        <w:t>appletviewer AppletDemo.java</w:t>
      </w:r>
    </w:p>
    <w:p w14:paraId="78950049" w14:textId="77777777" w:rsidR="003738B6" w:rsidRDefault="003738B6" w:rsidP="003738B6"/>
    <w:p w14:paraId="0738F1A0" w14:textId="77777777" w:rsidR="003738B6" w:rsidRDefault="003738B6" w:rsidP="003738B6">
      <w:pPr>
        <w:ind w:left="360"/>
      </w:pPr>
      <w:r>
        <w:rPr>
          <w:noProof/>
          <w:lang w:eastAsia="en-US"/>
        </w:rPr>
        <w:drawing>
          <wp:inline distT="0" distB="0" distL="0" distR="0" wp14:anchorId="3CE90A92" wp14:editId="53476040">
            <wp:extent cx="5457825" cy="16383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457825" cy="1638300"/>
                    </a:xfrm>
                    <a:prstGeom prst="rect">
                      <a:avLst/>
                    </a:prstGeom>
                    <a:noFill/>
                    <a:ln>
                      <a:noFill/>
                    </a:ln>
                  </pic:spPr>
                </pic:pic>
              </a:graphicData>
            </a:graphic>
          </wp:inline>
        </w:drawing>
      </w:r>
    </w:p>
    <w:p w14:paraId="2E9A3967" w14:textId="425CDDED" w:rsidR="003738B6" w:rsidRDefault="003738B6" w:rsidP="003738B6">
      <w:pPr>
        <w:ind w:left="360"/>
      </w:pPr>
    </w:p>
    <w:p w14:paraId="7FBA97CC" w14:textId="345E70FC" w:rsidR="00E52634" w:rsidRDefault="00E52634" w:rsidP="003738B6">
      <w:pPr>
        <w:ind w:left="360"/>
      </w:pPr>
    </w:p>
    <w:p w14:paraId="26214166" w14:textId="77777777" w:rsidR="00E52634" w:rsidRDefault="00E52634" w:rsidP="003738B6">
      <w:pPr>
        <w:ind w:left="360"/>
      </w:pPr>
    </w:p>
    <w:p w14:paraId="6D98F9AF" w14:textId="705BB88C" w:rsidR="003738B6" w:rsidRDefault="005A5C6C" w:rsidP="005A5C6C">
      <w:pPr>
        <w:pStyle w:val="Heading2"/>
      </w:pPr>
      <w:bookmarkStart w:id="135" w:name="_Toc458531536"/>
      <w:bookmarkStart w:id="136" w:name="_Toc94350685"/>
      <w:r>
        <w:t xml:space="preserve">2. </w:t>
      </w:r>
      <w:r w:rsidR="003738B6">
        <w:t>Swing Basics</w:t>
      </w:r>
      <w:bookmarkEnd w:id="135"/>
      <w:bookmarkEnd w:id="136"/>
    </w:p>
    <w:p w14:paraId="0D21AD71" w14:textId="7D0EE5D8" w:rsidR="003738B6" w:rsidRDefault="003738B6" w:rsidP="009B6FBD">
      <w:pPr>
        <w:rPr>
          <w:rStyle w:val="0SyntaxPinkChar"/>
        </w:rPr>
      </w:pPr>
      <w:r>
        <w:t>We can develop standalone applications by using AWT (old) &amp; Swing concepts</w:t>
      </w:r>
      <w:r w:rsidR="006F5C85">
        <w:t xml:space="preserve">. </w:t>
      </w:r>
      <w:r>
        <w:t xml:space="preserve">For developing any Swing based application we need to extend either </w:t>
      </w:r>
      <w:r w:rsidRPr="006F5C85">
        <w:rPr>
          <w:rStyle w:val="0SyntaxPinkChar"/>
        </w:rPr>
        <w:t>java.awt.Frame</w:t>
      </w:r>
      <w:r>
        <w:t xml:space="preserve"> or </w:t>
      </w:r>
      <w:r w:rsidRPr="006F5C85">
        <w:rPr>
          <w:rStyle w:val="0SyntaxPinkChar"/>
        </w:rPr>
        <w:t>javax.swing.JFrame</w:t>
      </w:r>
    </w:p>
    <w:p w14:paraId="3F948362" w14:textId="77777777" w:rsidR="009B6FBD" w:rsidRDefault="009B6FBD" w:rsidP="003738B6"/>
    <w:p w14:paraId="60078664" w14:textId="77777777" w:rsidR="003738B6" w:rsidRDefault="003738B6" w:rsidP="003738B6">
      <w:r>
        <w:rPr>
          <w:b/>
          <w:u w:val="single"/>
        </w:rPr>
        <w:t>Difference between AWT and Swing</w:t>
      </w:r>
      <w:r>
        <w:t xml:space="preserve"> </w:t>
      </w:r>
    </w:p>
    <w:tbl>
      <w:tblPr>
        <w:tblW w:w="9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4425"/>
        <w:gridCol w:w="4629"/>
      </w:tblGrid>
      <w:tr w:rsidR="009B6FBD" w:rsidRPr="003738B6" w14:paraId="269D756B" w14:textId="77777777" w:rsidTr="009B6FBD">
        <w:trPr>
          <w:trHeight w:val="86"/>
          <w:jc w:val="center"/>
        </w:trPr>
        <w:tc>
          <w:tcPr>
            <w:tcW w:w="4425" w:type="dxa"/>
            <w:tcBorders>
              <w:top w:val="single" w:sz="4" w:space="0" w:color="auto"/>
              <w:left w:val="single" w:sz="4" w:space="0" w:color="auto"/>
              <w:bottom w:val="single" w:sz="4" w:space="0" w:color="auto"/>
              <w:right w:val="single" w:sz="4" w:space="0" w:color="auto"/>
            </w:tcBorders>
            <w:shd w:val="clear" w:color="auto" w:fill="00B050"/>
            <w:tcMar>
              <w:top w:w="75" w:type="dxa"/>
              <w:left w:w="75" w:type="dxa"/>
              <w:bottom w:w="75" w:type="dxa"/>
              <w:right w:w="75" w:type="dxa"/>
            </w:tcMar>
            <w:hideMark/>
          </w:tcPr>
          <w:p w14:paraId="04822F05" w14:textId="77777777" w:rsidR="009B6FBD" w:rsidRPr="009B6FBD" w:rsidRDefault="009B6FBD" w:rsidP="009B6FBD">
            <w:pPr>
              <w:spacing w:line="240" w:lineRule="auto"/>
              <w:jc w:val="center"/>
              <w:rPr>
                <w:b/>
                <w:bCs/>
                <w:color w:val="FFFFFF" w:themeColor="background1"/>
                <w:sz w:val="18"/>
              </w:rPr>
            </w:pPr>
            <w:r w:rsidRPr="009B6FBD">
              <w:rPr>
                <w:b/>
                <w:bCs/>
                <w:color w:val="FFFFFF" w:themeColor="background1"/>
                <w:sz w:val="18"/>
              </w:rPr>
              <w:lastRenderedPageBreak/>
              <w:t>Java AWT</w:t>
            </w:r>
          </w:p>
        </w:tc>
        <w:tc>
          <w:tcPr>
            <w:tcW w:w="4629" w:type="dxa"/>
            <w:tcBorders>
              <w:top w:val="single" w:sz="4" w:space="0" w:color="auto"/>
              <w:left w:val="single" w:sz="4" w:space="0" w:color="auto"/>
              <w:bottom w:val="single" w:sz="4" w:space="0" w:color="auto"/>
              <w:right w:val="single" w:sz="4" w:space="0" w:color="auto"/>
            </w:tcBorders>
            <w:shd w:val="clear" w:color="auto" w:fill="00B050"/>
            <w:tcMar>
              <w:top w:w="75" w:type="dxa"/>
              <w:left w:w="75" w:type="dxa"/>
              <w:bottom w:w="75" w:type="dxa"/>
              <w:right w:w="75" w:type="dxa"/>
            </w:tcMar>
            <w:hideMark/>
          </w:tcPr>
          <w:p w14:paraId="11528AA4" w14:textId="77777777" w:rsidR="009B6FBD" w:rsidRPr="009B6FBD" w:rsidRDefault="009B6FBD" w:rsidP="009B6FBD">
            <w:pPr>
              <w:spacing w:line="240" w:lineRule="auto"/>
              <w:jc w:val="center"/>
              <w:rPr>
                <w:b/>
                <w:bCs/>
                <w:color w:val="FFFFFF" w:themeColor="background1"/>
                <w:sz w:val="18"/>
              </w:rPr>
            </w:pPr>
            <w:r w:rsidRPr="009B6FBD">
              <w:rPr>
                <w:b/>
                <w:bCs/>
                <w:color w:val="FFFFFF" w:themeColor="background1"/>
                <w:sz w:val="18"/>
              </w:rPr>
              <w:t>Java Swing</w:t>
            </w:r>
          </w:p>
        </w:tc>
      </w:tr>
      <w:tr w:rsidR="009B6FBD" w:rsidRPr="003738B6" w14:paraId="3A869C04" w14:textId="77777777" w:rsidTr="009B6FBD">
        <w:trPr>
          <w:trHeight w:val="23"/>
          <w:jc w:val="center"/>
        </w:trPr>
        <w:tc>
          <w:tcPr>
            <w:tcW w:w="4425"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8CF9ED4" w14:textId="77777777" w:rsidR="009B6FBD" w:rsidRPr="003738B6" w:rsidRDefault="009B6FBD" w:rsidP="003738B6">
            <w:pPr>
              <w:spacing w:line="240" w:lineRule="auto"/>
              <w:rPr>
                <w:sz w:val="18"/>
              </w:rPr>
            </w:pPr>
            <w:r w:rsidRPr="003738B6">
              <w:rPr>
                <w:sz w:val="18"/>
              </w:rPr>
              <w:t>AWT components are </w:t>
            </w:r>
            <w:r w:rsidRPr="003738B6">
              <w:rPr>
                <w:b/>
                <w:bCs/>
                <w:sz w:val="18"/>
              </w:rPr>
              <w:t>platform-dependent</w:t>
            </w:r>
            <w:r w:rsidRPr="003738B6">
              <w:rPr>
                <w:sz w:val="18"/>
              </w:rPr>
              <w:t>.</w:t>
            </w:r>
          </w:p>
        </w:tc>
        <w:tc>
          <w:tcPr>
            <w:tcW w:w="4629"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00CEA54" w14:textId="77777777" w:rsidR="009B6FBD" w:rsidRPr="003738B6" w:rsidRDefault="009B6FBD" w:rsidP="003738B6">
            <w:pPr>
              <w:spacing w:line="240" w:lineRule="auto"/>
              <w:rPr>
                <w:sz w:val="18"/>
              </w:rPr>
            </w:pPr>
            <w:r w:rsidRPr="003738B6">
              <w:rPr>
                <w:sz w:val="18"/>
              </w:rPr>
              <w:t>Java swing components are </w:t>
            </w:r>
            <w:r w:rsidRPr="003738B6">
              <w:rPr>
                <w:b/>
                <w:bCs/>
                <w:sz w:val="18"/>
              </w:rPr>
              <w:t>platform-independent</w:t>
            </w:r>
            <w:r w:rsidRPr="003738B6">
              <w:rPr>
                <w:sz w:val="18"/>
              </w:rPr>
              <w:t>.</w:t>
            </w:r>
          </w:p>
        </w:tc>
      </w:tr>
      <w:tr w:rsidR="009B6FBD" w:rsidRPr="003738B6" w14:paraId="699A595A" w14:textId="77777777" w:rsidTr="009B6FBD">
        <w:trPr>
          <w:trHeight w:val="95"/>
          <w:jc w:val="center"/>
        </w:trPr>
        <w:tc>
          <w:tcPr>
            <w:tcW w:w="4425"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25A76068" w14:textId="77777777" w:rsidR="009B6FBD" w:rsidRPr="003738B6" w:rsidRDefault="009B6FBD" w:rsidP="003738B6">
            <w:pPr>
              <w:spacing w:line="240" w:lineRule="auto"/>
              <w:rPr>
                <w:sz w:val="18"/>
              </w:rPr>
            </w:pPr>
            <w:r w:rsidRPr="003738B6">
              <w:rPr>
                <w:sz w:val="18"/>
              </w:rPr>
              <w:t>AWT components are </w:t>
            </w:r>
            <w:r w:rsidRPr="003738B6">
              <w:rPr>
                <w:b/>
                <w:bCs/>
                <w:sz w:val="18"/>
              </w:rPr>
              <w:t>heavyweight</w:t>
            </w:r>
            <w:r w:rsidRPr="003738B6">
              <w:rPr>
                <w:sz w:val="18"/>
              </w:rPr>
              <w:t>.</w:t>
            </w:r>
          </w:p>
        </w:tc>
        <w:tc>
          <w:tcPr>
            <w:tcW w:w="4629"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212A2A02" w14:textId="77777777" w:rsidR="009B6FBD" w:rsidRPr="003738B6" w:rsidRDefault="009B6FBD" w:rsidP="003738B6">
            <w:pPr>
              <w:spacing w:line="240" w:lineRule="auto"/>
              <w:rPr>
                <w:sz w:val="18"/>
              </w:rPr>
            </w:pPr>
            <w:r w:rsidRPr="003738B6">
              <w:rPr>
                <w:sz w:val="18"/>
              </w:rPr>
              <w:t>Swing components are </w:t>
            </w:r>
            <w:r w:rsidRPr="003738B6">
              <w:rPr>
                <w:b/>
                <w:bCs/>
                <w:sz w:val="18"/>
              </w:rPr>
              <w:t>lightweight</w:t>
            </w:r>
            <w:r w:rsidRPr="003738B6">
              <w:rPr>
                <w:sz w:val="18"/>
              </w:rPr>
              <w:t>.</w:t>
            </w:r>
          </w:p>
        </w:tc>
      </w:tr>
      <w:tr w:rsidR="009B6FBD" w:rsidRPr="003738B6" w14:paraId="288B3C2C" w14:textId="77777777" w:rsidTr="009B6FBD">
        <w:trPr>
          <w:trHeight w:val="41"/>
          <w:jc w:val="center"/>
        </w:trPr>
        <w:tc>
          <w:tcPr>
            <w:tcW w:w="4425"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269CBBEB" w14:textId="77777777" w:rsidR="009B6FBD" w:rsidRPr="003738B6" w:rsidRDefault="009B6FBD" w:rsidP="003738B6">
            <w:pPr>
              <w:spacing w:line="240" w:lineRule="auto"/>
              <w:rPr>
                <w:sz w:val="18"/>
              </w:rPr>
            </w:pPr>
            <w:r w:rsidRPr="003738B6">
              <w:rPr>
                <w:sz w:val="18"/>
              </w:rPr>
              <w:t>AWT </w:t>
            </w:r>
            <w:r w:rsidRPr="003738B6">
              <w:rPr>
                <w:b/>
                <w:bCs/>
                <w:sz w:val="18"/>
              </w:rPr>
              <w:t>doesn't support pluggable look and feel</w:t>
            </w:r>
            <w:r w:rsidRPr="003738B6">
              <w:rPr>
                <w:sz w:val="18"/>
              </w:rPr>
              <w:t>.</w:t>
            </w:r>
          </w:p>
        </w:tc>
        <w:tc>
          <w:tcPr>
            <w:tcW w:w="4629"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5E1F545" w14:textId="77777777" w:rsidR="009B6FBD" w:rsidRPr="003738B6" w:rsidRDefault="009B6FBD" w:rsidP="003738B6">
            <w:pPr>
              <w:spacing w:line="240" w:lineRule="auto"/>
              <w:rPr>
                <w:sz w:val="18"/>
              </w:rPr>
            </w:pPr>
            <w:r w:rsidRPr="003738B6">
              <w:rPr>
                <w:sz w:val="18"/>
              </w:rPr>
              <w:t>Swing </w:t>
            </w:r>
            <w:r w:rsidRPr="003738B6">
              <w:rPr>
                <w:b/>
                <w:bCs/>
                <w:sz w:val="18"/>
              </w:rPr>
              <w:t>supports pluggable look and feel</w:t>
            </w:r>
            <w:r w:rsidRPr="003738B6">
              <w:rPr>
                <w:sz w:val="18"/>
              </w:rPr>
              <w:t>.</w:t>
            </w:r>
          </w:p>
        </w:tc>
      </w:tr>
      <w:tr w:rsidR="009B6FBD" w:rsidRPr="003738B6" w14:paraId="381FB21F" w14:textId="77777777" w:rsidTr="009B6FBD">
        <w:trPr>
          <w:trHeight w:val="248"/>
          <w:jc w:val="center"/>
        </w:trPr>
        <w:tc>
          <w:tcPr>
            <w:tcW w:w="4425"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36BDAF0D" w14:textId="77777777" w:rsidR="009B6FBD" w:rsidRPr="003738B6" w:rsidRDefault="009B6FBD" w:rsidP="003738B6">
            <w:pPr>
              <w:spacing w:line="240" w:lineRule="auto"/>
              <w:rPr>
                <w:sz w:val="18"/>
              </w:rPr>
            </w:pPr>
            <w:r w:rsidRPr="003738B6">
              <w:rPr>
                <w:sz w:val="18"/>
              </w:rPr>
              <w:t>AWT provides </w:t>
            </w:r>
            <w:r w:rsidRPr="003738B6">
              <w:rPr>
                <w:b/>
                <w:bCs/>
                <w:sz w:val="18"/>
              </w:rPr>
              <w:t>less components</w:t>
            </w:r>
            <w:r w:rsidRPr="003738B6">
              <w:rPr>
                <w:sz w:val="18"/>
              </w:rPr>
              <w:t> than Swing.</w:t>
            </w:r>
          </w:p>
        </w:tc>
        <w:tc>
          <w:tcPr>
            <w:tcW w:w="4629"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25F160EA" w14:textId="77777777" w:rsidR="009B6FBD" w:rsidRPr="003738B6" w:rsidRDefault="009B6FBD" w:rsidP="003738B6">
            <w:pPr>
              <w:spacing w:line="240" w:lineRule="auto"/>
              <w:rPr>
                <w:sz w:val="18"/>
              </w:rPr>
            </w:pPr>
            <w:r w:rsidRPr="003738B6">
              <w:rPr>
                <w:sz w:val="18"/>
              </w:rPr>
              <w:t>Swing provides </w:t>
            </w:r>
            <w:r w:rsidRPr="003738B6">
              <w:rPr>
                <w:b/>
                <w:bCs/>
                <w:sz w:val="18"/>
              </w:rPr>
              <w:t>more powerful components</w:t>
            </w:r>
            <w:r w:rsidRPr="003738B6">
              <w:rPr>
                <w:sz w:val="18"/>
              </w:rPr>
              <w:t> such as tables, lists, scrollpanes, colorchooser, tabbedpane etc.</w:t>
            </w:r>
          </w:p>
        </w:tc>
      </w:tr>
      <w:tr w:rsidR="009B6FBD" w:rsidRPr="003738B6" w14:paraId="51309917" w14:textId="77777777" w:rsidTr="009B6FBD">
        <w:trPr>
          <w:trHeight w:val="59"/>
          <w:jc w:val="center"/>
        </w:trPr>
        <w:tc>
          <w:tcPr>
            <w:tcW w:w="4425"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4DAF8655" w14:textId="77777777" w:rsidR="009B6FBD" w:rsidRPr="003738B6" w:rsidRDefault="009B6FBD" w:rsidP="003738B6">
            <w:pPr>
              <w:spacing w:line="240" w:lineRule="auto"/>
              <w:rPr>
                <w:sz w:val="18"/>
              </w:rPr>
            </w:pPr>
            <w:r w:rsidRPr="003738B6">
              <w:rPr>
                <w:sz w:val="18"/>
              </w:rPr>
              <w:t>AWT </w:t>
            </w:r>
            <w:r w:rsidRPr="003738B6">
              <w:rPr>
                <w:b/>
                <w:bCs/>
                <w:sz w:val="18"/>
              </w:rPr>
              <w:t>doesn't follows MVC</w:t>
            </w:r>
          </w:p>
        </w:tc>
        <w:tc>
          <w:tcPr>
            <w:tcW w:w="4629"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1C156EC" w14:textId="77777777" w:rsidR="009B6FBD" w:rsidRPr="003738B6" w:rsidRDefault="009B6FBD" w:rsidP="003738B6">
            <w:pPr>
              <w:spacing w:line="240" w:lineRule="auto"/>
              <w:rPr>
                <w:sz w:val="18"/>
              </w:rPr>
            </w:pPr>
            <w:r w:rsidRPr="003738B6">
              <w:rPr>
                <w:sz w:val="18"/>
              </w:rPr>
              <w:t>Swing </w:t>
            </w:r>
            <w:r w:rsidRPr="003738B6">
              <w:rPr>
                <w:b/>
                <w:bCs/>
                <w:sz w:val="18"/>
              </w:rPr>
              <w:t>follows MVC</w:t>
            </w:r>
            <w:r w:rsidRPr="003738B6">
              <w:rPr>
                <w:sz w:val="18"/>
              </w:rPr>
              <w:t>.</w:t>
            </w:r>
          </w:p>
        </w:tc>
      </w:tr>
    </w:tbl>
    <w:p w14:paraId="3AC3B831" w14:textId="77777777" w:rsidR="001958BA" w:rsidRDefault="001958BA" w:rsidP="001958BA"/>
    <w:p w14:paraId="506DDCC6" w14:textId="63C940B1" w:rsidR="003738B6" w:rsidRPr="00A1564F" w:rsidRDefault="003738B6" w:rsidP="003738B6">
      <w:pPr>
        <w:pStyle w:val="Output"/>
      </w:pPr>
      <w:r w:rsidRPr="00A1564F">
        <w:rPr>
          <w:bCs/>
          <w:color w:val="7F0055"/>
        </w:rPr>
        <w:t>public</w:t>
      </w:r>
      <w:r w:rsidRPr="00A1564F">
        <w:t xml:space="preserve"> </w:t>
      </w:r>
      <w:r w:rsidRPr="00A1564F">
        <w:rPr>
          <w:bCs/>
          <w:color w:val="7F0055"/>
        </w:rPr>
        <w:t>class</w:t>
      </w:r>
      <w:r w:rsidRPr="00A1564F">
        <w:t xml:space="preserve"> FrameDemo </w:t>
      </w:r>
      <w:r w:rsidRPr="00A1564F">
        <w:rPr>
          <w:bCs/>
          <w:color w:val="7F0055"/>
        </w:rPr>
        <w:t>extends</w:t>
      </w:r>
      <w:r w:rsidRPr="00A1564F">
        <w:t xml:space="preserve"> Frame {</w:t>
      </w:r>
    </w:p>
    <w:p w14:paraId="21BB7478" w14:textId="77777777" w:rsidR="003738B6" w:rsidRPr="00A1564F" w:rsidRDefault="003738B6" w:rsidP="003738B6">
      <w:pPr>
        <w:pStyle w:val="Output"/>
      </w:pPr>
      <w:r w:rsidRPr="00A1564F">
        <w:tab/>
      </w:r>
      <w:r w:rsidRPr="00A1564F">
        <w:rPr>
          <w:bCs/>
          <w:color w:val="7F0055"/>
        </w:rPr>
        <w:t>public</w:t>
      </w:r>
      <w:r w:rsidRPr="00A1564F">
        <w:t xml:space="preserve"> FrameDemo() {</w:t>
      </w:r>
    </w:p>
    <w:p w14:paraId="2F6FDF95" w14:textId="77777777" w:rsidR="003738B6" w:rsidRPr="00A1564F" w:rsidRDefault="003738B6" w:rsidP="003738B6">
      <w:pPr>
        <w:pStyle w:val="Output"/>
      </w:pPr>
      <w:r w:rsidRPr="00A1564F">
        <w:tab/>
      </w:r>
      <w:r w:rsidRPr="00A1564F">
        <w:tab/>
        <w:t>setTitle(</w:t>
      </w:r>
      <w:r w:rsidRPr="00A1564F">
        <w:rPr>
          <w:color w:val="2A00FF"/>
        </w:rPr>
        <w:t>"Demo"</w:t>
      </w:r>
      <w:r w:rsidRPr="00A1564F">
        <w:t>);</w:t>
      </w:r>
    </w:p>
    <w:p w14:paraId="71E1359C" w14:textId="77777777" w:rsidR="003738B6" w:rsidRPr="00A1564F" w:rsidRDefault="003738B6" w:rsidP="003738B6">
      <w:pPr>
        <w:pStyle w:val="Output"/>
      </w:pPr>
      <w:r w:rsidRPr="00A1564F">
        <w:tab/>
      </w:r>
      <w:r w:rsidRPr="00A1564F">
        <w:tab/>
        <w:t>setSize(100, 100);</w:t>
      </w:r>
    </w:p>
    <w:p w14:paraId="67D2A3BF" w14:textId="77777777" w:rsidR="003738B6" w:rsidRPr="00A1564F" w:rsidRDefault="003738B6" w:rsidP="003738B6">
      <w:pPr>
        <w:pStyle w:val="Output"/>
      </w:pPr>
      <w:r w:rsidRPr="00A1564F">
        <w:tab/>
      </w:r>
      <w:r w:rsidRPr="00A1564F">
        <w:tab/>
        <w:t>setBackground(Color.</w:t>
      </w:r>
      <w:r w:rsidRPr="00A1564F">
        <w:rPr>
          <w:bCs/>
          <w:i/>
          <w:iCs/>
          <w:color w:val="0000C0"/>
        </w:rPr>
        <w:t>black</w:t>
      </w:r>
      <w:r w:rsidRPr="00A1564F">
        <w:t>);</w:t>
      </w:r>
    </w:p>
    <w:p w14:paraId="16E0BCD1" w14:textId="77777777" w:rsidR="003738B6" w:rsidRPr="00A1564F" w:rsidRDefault="003738B6" w:rsidP="003738B6">
      <w:pPr>
        <w:pStyle w:val="Output"/>
      </w:pPr>
      <w:r w:rsidRPr="00A1564F">
        <w:tab/>
      </w:r>
      <w:r w:rsidRPr="00A1564F">
        <w:tab/>
        <w:t>setForeground(Color.</w:t>
      </w:r>
      <w:r w:rsidRPr="00A1564F">
        <w:rPr>
          <w:bCs/>
          <w:i/>
          <w:iCs/>
          <w:color w:val="0000C0"/>
        </w:rPr>
        <w:t>red</w:t>
      </w:r>
      <w:r w:rsidRPr="00A1564F">
        <w:t>);</w:t>
      </w:r>
    </w:p>
    <w:p w14:paraId="46B85D04" w14:textId="77777777" w:rsidR="003738B6" w:rsidRPr="00A1564F" w:rsidRDefault="003738B6" w:rsidP="003738B6">
      <w:pPr>
        <w:pStyle w:val="Output"/>
      </w:pPr>
      <w:r w:rsidRPr="00A1564F">
        <w:tab/>
      </w:r>
      <w:r w:rsidRPr="00A1564F">
        <w:tab/>
        <w:t>setVisible(</w:t>
      </w:r>
      <w:r w:rsidRPr="00A1564F">
        <w:rPr>
          <w:bCs/>
          <w:color w:val="7F0055"/>
        </w:rPr>
        <w:t>true</w:t>
      </w:r>
      <w:r w:rsidRPr="00A1564F">
        <w:t>);</w:t>
      </w:r>
    </w:p>
    <w:p w14:paraId="29D53A0C" w14:textId="77777777" w:rsidR="003738B6" w:rsidRPr="00A1564F" w:rsidRDefault="003738B6" w:rsidP="003738B6">
      <w:pPr>
        <w:pStyle w:val="Output"/>
      </w:pPr>
      <w:r w:rsidRPr="00A1564F">
        <w:tab/>
        <w:t>}</w:t>
      </w:r>
    </w:p>
    <w:p w14:paraId="74209ECB" w14:textId="77777777" w:rsidR="003738B6" w:rsidRPr="00A1564F" w:rsidRDefault="003738B6" w:rsidP="003738B6">
      <w:pPr>
        <w:pStyle w:val="Output"/>
      </w:pPr>
    </w:p>
    <w:p w14:paraId="2278DA0B" w14:textId="77777777" w:rsidR="003738B6" w:rsidRPr="00A1564F" w:rsidRDefault="003738B6" w:rsidP="003738B6">
      <w:pPr>
        <w:pStyle w:val="Output"/>
      </w:pPr>
      <w:r w:rsidRPr="00A1564F">
        <w:tab/>
      </w:r>
      <w:r w:rsidRPr="00A1564F">
        <w:rPr>
          <w:bCs/>
          <w:color w:val="7F0055"/>
        </w:rPr>
        <w:t>public</w:t>
      </w:r>
      <w:r w:rsidRPr="00A1564F">
        <w:t xml:space="preserve"> </w:t>
      </w:r>
      <w:r w:rsidRPr="00A1564F">
        <w:rPr>
          <w:bCs/>
          <w:color w:val="7F0055"/>
        </w:rPr>
        <w:t>static</w:t>
      </w:r>
      <w:r w:rsidRPr="00A1564F">
        <w:t xml:space="preserve"> </w:t>
      </w:r>
      <w:r w:rsidRPr="00A1564F">
        <w:rPr>
          <w:bCs/>
          <w:color w:val="7F0055"/>
        </w:rPr>
        <w:t>void</w:t>
      </w:r>
      <w:r w:rsidRPr="00A1564F">
        <w:t xml:space="preserve"> main(String[] </w:t>
      </w:r>
      <w:r w:rsidRPr="00A1564F">
        <w:rPr>
          <w:color w:val="6A3E3E"/>
        </w:rPr>
        <w:t>args</w:t>
      </w:r>
      <w:r w:rsidRPr="00A1564F">
        <w:t>) {</w:t>
      </w:r>
    </w:p>
    <w:p w14:paraId="11519B0F" w14:textId="77777777" w:rsidR="003738B6" w:rsidRPr="00A1564F" w:rsidRDefault="003738B6" w:rsidP="003738B6">
      <w:pPr>
        <w:pStyle w:val="Output"/>
      </w:pPr>
      <w:r w:rsidRPr="00A1564F">
        <w:tab/>
      </w:r>
      <w:r w:rsidRPr="00A1564F">
        <w:tab/>
      </w:r>
      <w:r w:rsidRPr="00A1564F">
        <w:rPr>
          <w:bCs/>
          <w:color w:val="7F0055"/>
        </w:rPr>
        <w:t>new</w:t>
      </w:r>
      <w:r w:rsidRPr="00A1564F">
        <w:t xml:space="preserve"> FrameDemo();</w:t>
      </w:r>
    </w:p>
    <w:p w14:paraId="02B657BC" w14:textId="77777777" w:rsidR="003738B6" w:rsidRPr="00A1564F" w:rsidRDefault="003738B6" w:rsidP="003738B6">
      <w:pPr>
        <w:pStyle w:val="Output"/>
      </w:pPr>
      <w:r w:rsidRPr="00A1564F">
        <w:tab/>
        <w:t>}</w:t>
      </w:r>
    </w:p>
    <w:p w14:paraId="28506D23" w14:textId="77777777" w:rsidR="003738B6" w:rsidRPr="00A1564F" w:rsidRDefault="003738B6" w:rsidP="003738B6">
      <w:pPr>
        <w:pStyle w:val="Output"/>
      </w:pPr>
      <w:r w:rsidRPr="00A1564F">
        <w:t>}</w:t>
      </w:r>
    </w:p>
    <w:p w14:paraId="3D9773D2" w14:textId="77777777" w:rsidR="001958BA" w:rsidRDefault="003738B6" w:rsidP="003738B6">
      <w:r>
        <w:rPr>
          <w:noProof/>
          <w:lang w:eastAsia="en-US"/>
        </w:rPr>
        <w:drawing>
          <wp:inline distT="0" distB="0" distL="0" distR="0" wp14:anchorId="74444F96" wp14:editId="04194330">
            <wp:extent cx="2754775" cy="1971307"/>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782891" cy="1991427"/>
                    </a:xfrm>
                    <a:prstGeom prst="rect">
                      <a:avLst/>
                    </a:prstGeom>
                    <a:noFill/>
                    <a:ln>
                      <a:noFill/>
                    </a:ln>
                  </pic:spPr>
                </pic:pic>
              </a:graphicData>
            </a:graphic>
          </wp:inline>
        </w:drawing>
      </w:r>
      <w:r>
        <w:t xml:space="preserve"> </w:t>
      </w:r>
    </w:p>
    <w:p w14:paraId="3077A724" w14:textId="58332822" w:rsidR="003738B6" w:rsidRDefault="003738B6" w:rsidP="003738B6">
      <w:r>
        <w:t>This is very basic program. We will explain the in detail in upcoming topics</w:t>
      </w:r>
      <w:r>
        <w:sym w:font="Wingdings" w:char="F04A"/>
      </w:r>
    </w:p>
    <w:p w14:paraId="7953EF3C" w14:textId="1853CE53" w:rsidR="003738B6" w:rsidRDefault="003738B6" w:rsidP="003738B6"/>
    <w:p w14:paraId="621F17BF" w14:textId="5DDEF32B" w:rsidR="001958BA" w:rsidRDefault="001958BA" w:rsidP="003738B6"/>
    <w:p w14:paraId="4D23B155" w14:textId="305E5B85" w:rsidR="001958BA" w:rsidRDefault="001958BA" w:rsidP="003738B6"/>
    <w:p w14:paraId="2EE9D6EF" w14:textId="1CE8BEC7" w:rsidR="001958BA" w:rsidRDefault="001958BA" w:rsidP="003738B6"/>
    <w:p w14:paraId="240DC4DD" w14:textId="4D7CB5CE" w:rsidR="003738B6" w:rsidRDefault="002D45CE" w:rsidP="002D45CE">
      <w:pPr>
        <w:pStyle w:val="Heading2"/>
      </w:pPr>
      <w:bookmarkStart w:id="137" w:name="_Toc458531537"/>
      <w:bookmarkStart w:id="138" w:name="_Toc94350686"/>
      <w:r>
        <w:lastRenderedPageBreak/>
        <w:t xml:space="preserve">3. </w:t>
      </w:r>
      <w:r w:rsidR="003738B6">
        <w:t>AWT (abstract windowing toolkit)</w:t>
      </w:r>
      <w:bookmarkEnd w:id="137"/>
      <w:bookmarkEnd w:id="138"/>
    </w:p>
    <w:p w14:paraId="7E6E8374" w14:textId="59635C44" w:rsidR="003738B6" w:rsidRDefault="003738B6" w:rsidP="002730CD">
      <w:r>
        <w:t xml:space="preserve">See, </w:t>
      </w:r>
      <w:r w:rsidR="00276DB6" w:rsidRPr="00884759">
        <w:rPr>
          <w:rStyle w:val="0SyntaxPinkChar"/>
        </w:rPr>
        <w:t>java.awt.*</w:t>
      </w:r>
      <w:r w:rsidRPr="00884759">
        <w:rPr>
          <w:rStyle w:val="0SyntaxPinkChar"/>
        </w:rPr>
        <w:t xml:space="preserve"> &amp; javax.swing.*</w:t>
      </w:r>
      <w:r>
        <w:t xml:space="preserve"> both packages hierarchy almost same. Only difference is letter </w:t>
      </w:r>
      <w:r>
        <w:rPr>
          <w:b/>
        </w:rPr>
        <w:t>‘J’</w:t>
      </w:r>
      <w:r>
        <w:rPr>
          <w:noProof/>
          <w:lang w:eastAsia="en-US"/>
        </w:rPr>
        <w:drawing>
          <wp:inline distT="0" distB="0" distL="0" distR="0" wp14:anchorId="64FEED44" wp14:editId="0791A233">
            <wp:extent cx="5942233" cy="4190036"/>
            <wp:effectExtent l="0" t="0" r="0" b="1270"/>
            <wp:docPr id="242" name="Picture 242" descr="swings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wingsapi"/>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95912" cy="4227886"/>
                    </a:xfrm>
                    <a:prstGeom prst="rect">
                      <a:avLst/>
                    </a:prstGeom>
                    <a:noFill/>
                    <a:ln>
                      <a:noFill/>
                    </a:ln>
                  </pic:spPr>
                </pic:pic>
              </a:graphicData>
            </a:graphic>
          </wp:inline>
        </w:drawing>
      </w:r>
    </w:p>
    <w:p w14:paraId="70B5F9A4" w14:textId="77777777" w:rsidR="003738B6" w:rsidRDefault="003738B6" w:rsidP="00884759">
      <w:pPr>
        <w:spacing w:line="240" w:lineRule="auto"/>
        <w:rPr>
          <w:b/>
          <w:u w:val="single"/>
        </w:rPr>
      </w:pPr>
      <w:r>
        <w:rPr>
          <w:b/>
          <w:u w:val="single"/>
        </w:rPr>
        <w:t>1. Component:</w:t>
      </w:r>
    </w:p>
    <w:p w14:paraId="1036F634" w14:textId="77777777" w:rsidR="003738B6" w:rsidRDefault="003738B6" w:rsidP="003738B6">
      <w:r>
        <w:t>Component is any GUI Component like Label, Button, Etc</w:t>
      </w:r>
    </w:p>
    <w:p w14:paraId="278FD27A" w14:textId="77777777" w:rsidR="003738B6" w:rsidRDefault="003738B6" w:rsidP="003738B6">
      <w:r>
        <w:rPr>
          <w:noProof/>
          <w:lang w:eastAsia="en-US"/>
        </w:rPr>
        <w:drawing>
          <wp:inline distT="0" distB="0" distL="0" distR="0" wp14:anchorId="3719A3C0" wp14:editId="6DABBB76">
            <wp:extent cx="3086100" cy="336041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93608" cy="3368595"/>
                    </a:xfrm>
                    <a:prstGeom prst="rect">
                      <a:avLst/>
                    </a:prstGeom>
                    <a:noFill/>
                    <a:ln>
                      <a:noFill/>
                    </a:ln>
                  </pic:spPr>
                </pic:pic>
              </a:graphicData>
            </a:graphic>
          </wp:inline>
        </w:drawing>
      </w:r>
    </w:p>
    <w:p w14:paraId="538A64E4" w14:textId="77777777" w:rsidR="003738B6" w:rsidRDefault="003738B6" w:rsidP="00884759">
      <w:pPr>
        <w:spacing w:line="240" w:lineRule="auto"/>
        <w:rPr>
          <w:b/>
          <w:u w:val="single"/>
        </w:rPr>
      </w:pPr>
      <w:r>
        <w:rPr>
          <w:b/>
          <w:u w:val="single"/>
        </w:rPr>
        <w:lastRenderedPageBreak/>
        <w:t>2. Container</w:t>
      </w:r>
    </w:p>
    <w:p w14:paraId="7F4D5F1C" w14:textId="7F72B7CB" w:rsidR="003738B6" w:rsidRDefault="003738B6" w:rsidP="003738B6">
      <w:pPr>
        <w:rPr>
          <w:noProof/>
          <w:lang w:eastAsia="en-US"/>
        </w:rPr>
      </w:pPr>
      <w:r>
        <w:t xml:space="preserve">Container is an empty space, </w:t>
      </w:r>
      <w:r w:rsidR="00E657F6">
        <w:t xml:space="preserve">where </w:t>
      </w:r>
      <w:r>
        <w:t>we place components</w:t>
      </w:r>
      <w:r>
        <w:rPr>
          <w:noProof/>
          <w:lang w:eastAsia="en-US"/>
        </w:rPr>
        <w:t xml:space="preserve">  </w:t>
      </w:r>
    </w:p>
    <w:p w14:paraId="56469EAB" w14:textId="77777777" w:rsidR="003738B6" w:rsidRDefault="003738B6" w:rsidP="003738B6">
      <w:r>
        <w:rPr>
          <w:noProof/>
          <w:lang w:eastAsia="en-US"/>
        </w:rPr>
        <w:drawing>
          <wp:inline distT="0" distB="0" distL="0" distR="0" wp14:anchorId="70439F57" wp14:editId="6D44C803">
            <wp:extent cx="5943600" cy="375285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6E41FCBB" w14:textId="77777777" w:rsidR="00200584" w:rsidRDefault="00200584" w:rsidP="003738B6"/>
    <w:p w14:paraId="74898060" w14:textId="202B2B36" w:rsidR="003738B6" w:rsidRPr="00982BD7" w:rsidRDefault="00982BD7" w:rsidP="00982BD7">
      <w:pPr>
        <w:rPr>
          <w:b/>
          <w:u w:val="single"/>
        </w:rPr>
      </w:pPr>
      <w:r>
        <w:rPr>
          <w:b/>
          <w:u w:val="single"/>
        </w:rPr>
        <w:t>3.</w:t>
      </w:r>
      <w:r w:rsidR="003738B6" w:rsidRPr="00982BD7">
        <w:rPr>
          <w:b/>
          <w:u w:val="single"/>
        </w:rPr>
        <w:t>Window &amp; Frame</w:t>
      </w:r>
    </w:p>
    <w:p w14:paraId="5A0ED92F" w14:textId="77777777" w:rsidR="003738B6" w:rsidRDefault="003738B6" w:rsidP="00A839AA">
      <w:pPr>
        <w:pStyle w:val="ListParagraph"/>
        <w:ind w:left="0"/>
        <w:rPr>
          <w:b/>
          <w:u w:val="single"/>
        </w:rPr>
      </w:pPr>
      <w:r>
        <w:rPr>
          <w:b/>
          <w:noProof/>
          <w:lang w:eastAsia="en-US"/>
        </w:rPr>
        <w:drawing>
          <wp:inline distT="0" distB="0" distL="0" distR="0" wp14:anchorId="02B9FB3A" wp14:editId="33E79558">
            <wp:extent cx="5943600" cy="33432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AED916" w14:textId="77777777" w:rsidR="003738B6" w:rsidRDefault="003738B6" w:rsidP="003738B6">
      <w:pPr>
        <w:pStyle w:val="ListParagraph"/>
        <w:ind w:left="360"/>
        <w:rPr>
          <w:b/>
          <w:u w:val="single"/>
        </w:rPr>
      </w:pPr>
    </w:p>
    <w:p w14:paraId="7CCAE1E0" w14:textId="77777777" w:rsidR="00200584" w:rsidRDefault="00200584" w:rsidP="003738B6">
      <w:pPr>
        <w:pStyle w:val="ListParagraph"/>
        <w:ind w:left="360"/>
        <w:rPr>
          <w:b/>
          <w:u w:val="single"/>
        </w:rPr>
      </w:pPr>
    </w:p>
    <w:p w14:paraId="0E485A1F" w14:textId="77777777" w:rsidR="00200584" w:rsidRDefault="00200584" w:rsidP="003738B6">
      <w:pPr>
        <w:pStyle w:val="ListParagraph"/>
        <w:ind w:left="360"/>
        <w:rPr>
          <w:b/>
          <w:u w:val="single"/>
        </w:rPr>
      </w:pPr>
    </w:p>
    <w:p w14:paraId="08B6019A" w14:textId="77777777" w:rsidR="00200584" w:rsidRDefault="00200584" w:rsidP="003738B6">
      <w:pPr>
        <w:pStyle w:val="ListParagraph"/>
        <w:ind w:left="360"/>
        <w:rPr>
          <w:b/>
          <w:u w:val="single"/>
        </w:rPr>
      </w:pPr>
    </w:p>
    <w:p w14:paraId="4968161C" w14:textId="61C69BF7" w:rsidR="003738B6" w:rsidRDefault="006616A6" w:rsidP="00276DB6">
      <w:pPr>
        <w:spacing w:line="240" w:lineRule="auto"/>
      </w:pPr>
      <w:r>
        <w:rPr>
          <w:b/>
          <w:u w:val="single"/>
        </w:rPr>
        <w:t xml:space="preserve">5. </w:t>
      </w:r>
      <w:r w:rsidR="003738B6" w:rsidRPr="006616A6">
        <w:rPr>
          <w:b/>
          <w:u w:val="single"/>
        </w:rPr>
        <w:t>Panel &amp; Applet</w:t>
      </w:r>
    </w:p>
    <w:p w14:paraId="39250D9C" w14:textId="74061AF9" w:rsidR="003738B6" w:rsidRDefault="003738B6" w:rsidP="003738B6">
      <w:r>
        <w:rPr>
          <w:noProof/>
          <w:lang w:eastAsia="en-US"/>
        </w:rPr>
        <w:drawing>
          <wp:inline distT="0" distB="0" distL="0" distR="0" wp14:anchorId="5659306E" wp14:editId="36A3C62D">
            <wp:extent cx="5391150" cy="303738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398318" cy="3041427"/>
                    </a:xfrm>
                    <a:prstGeom prst="rect">
                      <a:avLst/>
                    </a:prstGeom>
                    <a:noFill/>
                    <a:ln>
                      <a:noFill/>
                    </a:ln>
                  </pic:spPr>
                </pic:pic>
              </a:graphicData>
            </a:graphic>
          </wp:inline>
        </w:drawing>
      </w:r>
    </w:p>
    <w:p w14:paraId="2945C236" w14:textId="080771B7" w:rsidR="00972240" w:rsidRDefault="00972240" w:rsidP="003738B6"/>
    <w:p w14:paraId="20A22D7C" w14:textId="77777777" w:rsidR="002D45CE" w:rsidRDefault="002D45CE" w:rsidP="003738B6"/>
    <w:p w14:paraId="5D87E08D" w14:textId="77777777" w:rsidR="003738B6" w:rsidRDefault="003738B6" w:rsidP="003738B6">
      <w:pPr>
        <w:pStyle w:val="Heading2"/>
      </w:pPr>
      <w:bookmarkStart w:id="139" w:name="_Toc458531538"/>
      <w:bookmarkStart w:id="140" w:name="_Toc94350687"/>
      <w:r>
        <w:t>4. Events Handling</w:t>
      </w:r>
      <w:bookmarkEnd w:id="139"/>
      <w:bookmarkEnd w:id="140"/>
    </w:p>
    <w:p w14:paraId="2BBEF5F8" w14:textId="57EF07B4" w:rsidR="002D45CE" w:rsidRDefault="003738B6" w:rsidP="00276DB6">
      <w:pPr>
        <w:rPr>
          <w:b/>
        </w:rPr>
      </w:pPr>
      <w:r>
        <w:t xml:space="preserve">As a part of GUI </w:t>
      </w:r>
      <w:r w:rsidR="00972240">
        <w:t>applications,</w:t>
      </w:r>
      <w:r>
        <w:t xml:space="preserve"> we use to create two types of components. They are </w:t>
      </w:r>
      <w:r>
        <w:rPr>
          <w:b/>
        </w:rPr>
        <w:t>passive components</w:t>
      </w:r>
      <w:r>
        <w:t xml:space="preserve"> and </w:t>
      </w:r>
      <w:r>
        <w:rPr>
          <w:b/>
        </w:rPr>
        <w:t>active components</w:t>
      </w:r>
    </w:p>
    <w:p w14:paraId="6680CF64" w14:textId="492A623B" w:rsidR="003738B6" w:rsidRDefault="003738B6" w:rsidP="00B413EE">
      <w:pPr>
        <w:pStyle w:val="ListParagraph"/>
        <w:numPr>
          <w:ilvl w:val="0"/>
          <w:numId w:val="203"/>
        </w:numPr>
      </w:pPr>
      <w:r>
        <w:rPr>
          <w:b/>
        </w:rPr>
        <w:t>Passive component</w:t>
      </w:r>
      <w:r>
        <w:t xml:space="preserve">, no interaction from the user. For </w:t>
      </w:r>
      <w:r w:rsidR="00972240">
        <w:t>example,</w:t>
      </w:r>
      <w:r>
        <w:t xml:space="preserve"> </w:t>
      </w:r>
      <w:r>
        <w:rPr>
          <w:b/>
        </w:rPr>
        <w:t>Label</w:t>
      </w:r>
      <w:r>
        <w:t>.</w:t>
      </w:r>
    </w:p>
    <w:p w14:paraId="76A111DB" w14:textId="2501D02E" w:rsidR="003738B6" w:rsidRDefault="003738B6" w:rsidP="00B413EE">
      <w:pPr>
        <w:pStyle w:val="ListParagraph"/>
        <w:numPr>
          <w:ilvl w:val="0"/>
          <w:numId w:val="203"/>
        </w:numPr>
      </w:pPr>
      <w:r>
        <w:rPr>
          <w:b/>
        </w:rPr>
        <w:t>Active component</w:t>
      </w:r>
      <w:r>
        <w:t xml:space="preserve"> there is an interaction from the user. For </w:t>
      </w:r>
      <w:r w:rsidR="00972240">
        <w:t>example,</w:t>
      </w:r>
      <w:r>
        <w:t xml:space="preserve"> </w:t>
      </w:r>
      <w:r>
        <w:rPr>
          <w:b/>
        </w:rPr>
        <w:t>button, check box, etc</w:t>
      </w:r>
    </w:p>
    <w:p w14:paraId="1C36F94B" w14:textId="77777777" w:rsidR="003738B6" w:rsidRDefault="003738B6" w:rsidP="00273F6B">
      <w:pPr>
        <w:pStyle w:val="ListParagraph"/>
      </w:pPr>
    </w:p>
    <w:p w14:paraId="04067A1B" w14:textId="492F7591" w:rsidR="003738B6" w:rsidRDefault="003738B6" w:rsidP="00273F6B">
      <w:r>
        <w:t>For developing Event handling, a class must have below steps</w:t>
      </w:r>
    </w:p>
    <w:p w14:paraId="07C5E910" w14:textId="3C171A4F" w:rsidR="00130590" w:rsidRDefault="001E17A5" w:rsidP="00B413EE">
      <w:pPr>
        <w:pStyle w:val="ListParagraph"/>
        <w:numPr>
          <w:ilvl w:val="0"/>
          <w:numId w:val="253"/>
        </w:numPr>
      </w:pPr>
      <w:r>
        <w:t>Internalize the Component</w:t>
      </w:r>
    </w:p>
    <w:p w14:paraId="078718B5" w14:textId="250E6A45" w:rsidR="003738B6" w:rsidRDefault="001E17A5" w:rsidP="00B413EE">
      <w:pPr>
        <w:pStyle w:val="ListParagraph"/>
        <w:numPr>
          <w:ilvl w:val="0"/>
          <w:numId w:val="253"/>
        </w:numPr>
      </w:pPr>
      <w:r>
        <w:t>Create a c</w:t>
      </w:r>
      <w:r w:rsidR="003738B6">
        <w:t>lass which implement Listener Interface</w:t>
      </w:r>
    </w:p>
    <w:p w14:paraId="64CB8263" w14:textId="77777777" w:rsidR="003738B6" w:rsidRDefault="003738B6" w:rsidP="00B413EE">
      <w:pPr>
        <w:pStyle w:val="ListParagraph"/>
        <w:numPr>
          <w:ilvl w:val="0"/>
          <w:numId w:val="253"/>
        </w:numPr>
      </w:pPr>
      <w:r>
        <w:t>Component must register with Listener</w:t>
      </w:r>
    </w:p>
    <w:p w14:paraId="034B210C" w14:textId="77777777" w:rsidR="00FF00D4" w:rsidRDefault="003738B6" w:rsidP="00B413EE">
      <w:pPr>
        <w:pStyle w:val="ListParagraph"/>
        <w:numPr>
          <w:ilvl w:val="0"/>
          <w:numId w:val="253"/>
        </w:numPr>
      </w:pPr>
      <w:r>
        <w:t>Get the object of Event class</w:t>
      </w:r>
      <w:r w:rsidR="001E17A5">
        <w:t xml:space="preserve"> </w:t>
      </w:r>
    </w:p>
    <w:p w14:paraId="72FF9E19" w14:textId="1F00F887" w:rsidR="003738B6" w:rsidRDefault="003738B6" w:rsidP="00B413EE">
      <w:pPr>
        <w:pStyle w:val="ListParagraph"/>
        <w:numPr>
          <w:ilvl w:val="0"/>
          <w:numId w:val="253"/>
        </w:numPr>
      </w:pPr>
      <w:r>
        <w:t>Implement event method</w:t>
      </w:r>
      <w:r w:rsidR="00972240">
        <w:t>.</w:t>
      </w:r>
    </w:p>
    <w:p w14:paraId="2C47D207" w14:textId="0C085513" w:rsidR="001E17A5" w:rsidRPr="00276DB6" w:rsidRDefault="001E17A5" w:rsidP="001E17A5">
      <w:pPr>
        <w:pStyle w:val="Output"/>
        <w:rPr>
          <w:bCs/>
          <w:color w:val="00B050"/>
        </w:rPr>
      </w:pPr>
      <w:r w:rsidRPr="00276DB6">
        <w:rPr>
          <w:bCs/>
          <w:color w:val="00B050"/>
        </w:rPr>
        <w:t>//2.Create a class which implement Listener Interface</w:t>
      </w:r>
    </w:p>
    <w:p w14:paraId="340705D8" w14:textId="578534CF" w:rsidR="001E17A5" w:rsidRPr="00276DB6" w:rsidRDefault="001E17A5" w:rsidP="001E17A5">
      <w:pPr>
        <w:pStyle w:val="Output"/>
        <w:rPr>
          <w:color w:val="4C483D" w:themeColor="text2"/>
        </w:rPr>
      </w:pPr>
      <w:r w:rsidRPr="00276DB6">
        <w:rPr>
          <w:bCs/>
          <w:color w:val="7F0055"/>
        </w:rPr>
        <w:t>public</w:t>
      </w:r>
      <w:r w:rsidRPr="00276DB6">
        <w:t xml:space="preserve"> </w:t>
      </w:r>
      <w:r w:rsidRPr="00276DB6">
        <w:rPr>
          <w:bCs/>
          <w:color w:val="7F0055"/>
        </w:rPr>
        <w:t>class</w:t>
      </w:r>
      <w:r w:rsidRPr="00276DB6">
        <w:t xml:space="preserve"> LoginDemo </w:t>
      </w:r>
      <w:r w:rsidRPr="00276DB6">
        <w:rPr>
          <w:bCs/>
          <w:color w:val="7F0055"/>
        </w:rPr>
        <w:t>extends</w:t>
      </w:r>
      <w:r w:rsidRPr="00276DB6">
        <w:t xml:space="preserve"> Frame </w:t>
      </w:r>
      <w:r w:rsidRPr="00276DB6">
        <w:rPr>
          <w:bCs/>
          <w:color w:val="7F0055"/>
        </w:rPr>
        <w:t>implements</w:t>
      </w:r>
      <w:r w:rsidRPr="00276DB6">
        <w:t xml:space="preserve"> ActionListener { </w:t>
      </w:r>
    </w:p>
    <w:p w14:paraId="0C780484" w14:textId="134EF7CD" w:rsidR="001E17A5" w:rsidRPr="00276DB6" w:rsidRDefault="001E17A5" w:rsidP="001E17A5">
      <w:pPr>
        <w:pStyle w:val="Output"/>
        <w:rPr>
          <w:color w:val="00B050"/>
        </w:rPr>
      </w:pPr>
      <w:r w:rsidRPr="00276DB6">
        <w:tab/>
        <w:t xml:space="preserve"> </w:t>
      </w:r>
    </w:p>
    <w:p w14:paraId="7351F5A5" w14:textId="5D591580" w:rsidR="001E17A5" w:rsidRPr="00276DB6" w:rsidRDefault="001E17A5" w:rsidP="001E17A5">
      <w:pPr>
        <w:pStyle w:val="Output"/>
      </w:pPr>
      <w:r w:rsidRPr="00276DB6">
        <w:tab/>
      </w:r>
      <w:r w:rsidRPr="00276DB6">
        <w:rPr>
          <w:bCs/>
          <w:color w:val="7F0055"/>
        </w:rPr>
        <w:t>public</w:t>
      </w:r>
      <w:r w:rsidRPr="00276DB6">
        <w:t xml:space="preserve"> LoginDemo() { </w:t>
      </w:r>
    </w:p>
    <w:p w14:paraId="3D9AB04F" w14:textId="7D299ABB" w:rsidR="001E17A5" w:rsidRPr="00276DB6" w:rsidRDefault="001E17A5" w:rsidP="001E17A5">
      <w:pPr>
        <w:pStyle w:val="Output"/>
        <w:rPr>
          <w:color w:val="4C483D" w:themeColor="text2"/>
        </w:rPr>
      </w:pPr>
      <w:r w:rsidRPr="00276DB6">
        <w:tab/>
      </w:r>
      <w:r w:rsidRPr="00276DB6">
        <w:tab/>
      </w:r>
      <w:r w:rsidRPr="00276DB6">
        <w:rPr>
          <w:color w:val="00B050"/>
        </w:rPr>
        <w:t>//1. Internalize the Component</w:t>
      </w:r>
    </w:p>
    <w:p w14:paraId="05BF2BE8" w14:textId="7B0E7D1E" w:rsidR="001E17A5" w:rsidRPr="00276DB6" w:rsidRDefault="001E17A5" w:rsidP="001E17A5">
      <w:pPr>
        <w:pStyle w:val="Output"/>
        <w:ind w:firstLine="720"/>
      </w:pPr>
      <w:r w:rsidRPr="00276DB6">
        <w:t xml:space="preserve">        Button</w:t>
      </w:r>
      <w:r w:rsidRPr="00276DB6">
        <w:rPr>
          <w:color w:val="0000C0"/>
        </w:rPr>
        <w:t xml:space="preserve"> login</w:t>
      </w:r>
      <w:r w:rsidRPr="00276DB6">
        <w:t xml:space="preserve"> = </w:t>
      </w:r>
      <w:r w:rsidRPr="00276DB6">
        <w:rPr>
          <w:bCs/>
          <w:color w:val="7F0055"/>
        </w:rPr>
        <w:t>new</w:t>
      </w:r>
      <w:r w:rsidRPr="00276DB6">
        <w:t xml:space="preserve"> Button(</w:t>
      </w:r>
      <w:r w:rsidRPr="00276DB6">
        <w:rPr>
          <w:color w:val="2A00FF"/>
        </w:rPr>
        <w:t>"Login"</w:t>
      </w:r>
      <w:r w:rsidRPr="00276DB6">
        <w:t>);</w:t>
      </w:r>
    </w:p>
    <w:p w14:paraId="75E2DD88" w14:textId="1B59B181" w:rsidR="001E17A5" w:rsidRPr="00276DB6" w:rsidRDefault="001E17A5" w:rsidP="001E17A5">
      <w:pPr>
        <w:pStyle w:val="Output"/>
        <w:ind w:firstLine="720"/>
      </w:pPr>
    </w:p>
    <w:p w14:paraId="5AFB6885" w14:textId="743AEF60" w:rsidR="001E17A5" w:rsidRPr="00276DB6" w:rsidRDefault="001E17A5" w:rsidP="001E17A5">
      <w:pPr>
        <w:pStyle w:val="Output"/>
        <w:ind w:firstLine="720"/>
        <w:rPr>
          <w:color w:val="00B050"/>
        </w:rPr>
      </w:pPr>
      <w:r w:rsidRPr="00276DB6">
        <w:tab/>
      </w:r>
      <w:r w:rsidRPr="00276DB6">
        <w:rPr>
          <w:color w:val="00B050"/>
        </w:rPr>
        <w:t>// 3.Component must register with Listener</w:t>
      </w:r>
    </w:p>
    <w:p w14:paraId="68D4153D" w14:textId="7C0EDBF2" w:rsidR="001E17A5" w:rsidRPr="00276DB6" w:rsidRDefault="001E17A5" w:rsidP="001E17A5">
      <w:pPr>
        <w:pStyle w:val="Output"/>
        <w:rPr>
          <w:color w:val="4C483D" w:themeColor="text2"/>
        </w:rPr>
      </w:pPr>
      <w:r w:rsidRPr="00276DB6">
        <w:tab/>
      </w:r>
      <w:r w:rsidRPr="00276DB6">
        <w:tab/>
        <w:t>login.addActionListener(</w:t>
      </w:r>
      <w:r w:rsidRPr="00276DB6">
        <w:rPr>
          <w:bCs/>
          <w:color w:val="7F0055"/>
        </w:rPr>
        <w:t>this</w:t>
      </w:r>
      <w:r w:rsidRPr="00276DB6">
        <w:t xml:space="preserve">); </w:t>
      </w:r>
    </w:p>
    <w:p w14:paraId="46BA4705" w14:textId="2510EDC3" w:rsidR="001E17A5" w:rsidRPr="00276DB6" w:rsidRDefault="001E17A5" w:rsidP="001E17A5">
      <w:pPr>
        <w:pStyle w:val="Output"/>
      </w:pPr>
      <w:r w:rsidRPr="00276DB6">
        <w:tab/>
        <w:t xml:space="preserve">} </w:t>
      </w:r>
    </w:p>
    <w:p w14:paraId="6BE42903" w14:textId="0274A924" w:rsidR="005D459A" w:rsidRPr="00276DB6" w:rsidRDefault="005D459A" w:rsidP="001E17A5">
      <w:pPr>
        <w:pStyle w:val="Output"/>
        <w:rPr>
          <w:color w:val="4C483D" w:themeColor="text2"/>
        </w:rPr>
      </w:pPr>
      <w:r w:rsidRPr="00276DB6">
        <w:tab/>
      </w:r>
      <w:r w:rsidRPr="00276DB6">
        <w:tab/>
      </w:r>
      <w:r w:rsidRPr="00276DB6">
        <w:tab/>
        <w:t xml:space="preserve">   </w:t>
      </w:r>
      <w:r w:rsidRPr="00276DB6">
        <w:tab/>
        <w:t xml:space="preserve"> // </w:t>
      </w:r>
      <w:r w:rsidRPr="00276DB6">
        <w:rPr>
          <w:color w:val="00B050"/>
        </w:rPr>
        <w:t>4.Get the object of Event class</w:t>
      </w:r>
      <w:r w:rsidRPr="00276DB6">
        <w:tab/>
      </w:r>
    </w:p>
    <w:p w14:paraId="73436746" w14:textId="50896E7E" w:rsidR="001E17A5" w:rsidRPr="00276DB6" w:rsidRDefault="001E17A5" w:rsidP="001E17A5">
      <w:pPr>
        <w:pStyle w:val="Output"/>
      </w:pPr>
      <w:r w:rsidRPr="00276DB6">
        <w:tab/>
      </w:r>
      <w:r w:rsidRPr="00276DB6">
        <w:rPr>
          <w:bCs/>
          <w:color w:val="7F0055"/>
        </w:rPr>
        <w:t>public</w:t>
      </w:r>
      <w:r w:rsidRPr="00276DB6">
        <w:t xml:space="preserve"> </w:t>
      </w:r>
      <w:r w:rsidRPr="00276DB6">
        <w:rPr>
          <w:bCs/>
          <w:color w:val="7F0055"/>
        </w:rPr>
        <w:t>void</w:t>
      </w:r>
      <w:r w:rsidRPr="00276DB6">
        <w:t xml:space="preserve"> actionPerformed(ActionEvent </w:t>
      </w:r>
      <w:r w:rsidRPr="00276DB6">
        <w:rPr>
          <w:color w:val="6A3E3E"/>
        </w:rPr>
        <w:t>e</w:t>
      </w:r>
      <w:r w:rsidRPr="00276DB6">
        <w:t xml:space="preserve">) { </w:t>
      </w:r>
    </w:p>
    <w:p w14:paraId="4360BC41" w14:textId="75043B85" w:rsidR="005D459A" w:rsidRPr="00276DB6" w:rsidRDefault="005D459A" w:rsidP="001E17A5">
      <w:pPr>
        <w:pStyle w:val="Output"/>
        <w:rPr>
          <w:color w:val="00B050"/>
        </w:rPr>
      </w:pPr>
      <w:r w:rsidRPr="00276DB6">
        <w:tab/>
      </w:r>
      <w:r w:rsidRPr="00276DB6">
        <w:tab/>
      </w:r>
      <w:r w:rsidRPr="00276DB6">
        <w:rPr>
          <w:color w:val="00B050"/>
        </w:rPr>
        <w:t>//5.Implement event method</w:t>
      </w:r>
    </w:p>
    <w:p w14:paraId="7BDDEE2C" w14:textId="77777777" w:rsidR="001E17A5" w:rsidRPr="00276DB6" w:rsidRDefault="001E17A5" w:rsidP="001E17A5">
      <w:pPr>
        <w:pStyle w:val="Output"/>
        <w:rPr>
          <w:color w:val="4C483D" w:themeColor="text2"/>
        </w:rPr>
      </w:pPr>
      <w:r w:rsidRPr="00276DB6">
        <w:tab/>
        <w:t>}</w:t>
      </w:r>
    </w:p>
    <w:p w14:paraId="0C071708" w14:textId="77777777" w:rsidR="001E17A5" w:rsidRPr="00276DB6" w:rsidRDefault="001E17A5" w:rsidP="001E17A5">
      <w:pPr>
        <w:pStyle w:val="Output"/>
        <w:rPr>
          <w:color w:val="4C483D" w:themeColor="text2"/>
        </w:rPr>
      </w:pPr>
      <w:r w:rsidRPr="00276DB6">
        <w:t xml:space="preserve"> </w:t>
      </w:r>
    </w:p>
    <w:p w14:paraId="3560AAB0" w14:textId="157E2949" w:rsidR="001E17A5" w:rsidRPr="00276DB6" w:rsidRDefault="001E17A5" w:rsidP="001E17A5">
      <w:pPr>
        <w:pStyle w:val="Output"/>
      </w:pPr>
      <w:r w:rsidRPr="00276DB6">
        <w:t>}</w:t>
      </w:r>
    </w:p>
    <w:p w14:paraId="24028806" w14:textId="77777777" w:rsidR="00BD3522" w:rsidRDefault="00BD3522" w:rsidP="001E17A5">
      <w:pPr>
        <w:pStyle w:val="Output"/>
      </w:pPr>
    </w:p>
    <w:p w14:paraId="536113E6" w14:textId="43264999" w:rsidR="003738B6" w:rsidRDefault="00FF00D4" w:rsidP="004A0EB3">
      <w:pPr>
        <w:pStyle w:val="Qsns"/>
      </w:pPr>
      <w:r>
        <w:t>2</w:t>
      </w:r>
      <w:r w:rsidR="003738B6">
        <w:t>. Class which implement Listener Interface</w:t>
      </w:r>
    </w:p>
    <w:p w14:paraId="184CB89E" w14:textId="77777777" w:rsidR="004A0EB3" w:rsidRDefault="004A0EB3" w:rsidP="004A0EB3">
      <w:pPr>
        <w:spacing w:line="240" w:lineRule="auto"/>
      </w:pPr>
    </w:p>
    <w:p w14:paraId="4E455145" w14:textId="5C1E7A75" w:rsidR="003738B6" w:rsidRPr="004A0EB3" w:rsidRDefault="003738B6" w:rsidP="004A0EB3">
      <w:pPr>
        <w:spacing w:line="240" w:lineRule="auto"/>
      </w:pPr>
      <w:r w:rsidRPr="004A0EB3">
        <w:t>Every interactive component must have a predefined listener whose general notation is xxx listener.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262"/>
      </w:tblGrid>
      <w:tr w:rsidR="003738B6" w:rsidRPr="004A0EB3" w14:paraId="6FCD40E3" w14:textId="77777777" w:rsidTr="00D47501">
        <w:trPr>
          <w:cantSplit/>
          <w:trHeight w:val="7"/>
        </w:trPr>
        <w:tc>
          <w:tcPr>
            <w:tcW w:w="1838" w:type="dxa"/>
            <w:noWrap/>
            <w:vAlign w:val="center"/>
            <w:hideMark/>
          </w:tcPr>
          <w:p w14:paraId="544BA16D" w14:textId="77777777" w:rsidR="003738B6" w:rsidRPr="004A0EB3" w:rsidRDefault="003738B6" w:rsidP="00D47501">
            <w:pPr>
              <w:spacing w:line="360" w:lineRule="auto"/>
              <w:rPr>
                <w:sz w:val="18"/>
                <w:szCs w:val="18"/>
              </w:rPr>
            </w:pPr>
            <w:r w:rsidRPr="004A0EB3">
              <w:rPr>
                <w:sz w:val="18"/>
                <w:szCs w:val="18"/>
              </w:rPr>
              <w:t>Button</w:t>
            </w:r>
          </w:p>
        </w:tc>
        <w:tc>
          <w:tcPr>
            <w:tcW w:w="4262" w:type="dxa"/>
            <w:noWrap/>
            <w:vAlign w:val="center"/>
            <w:hideMark/>
          </w:tcPr>
          <w:p w14:paraId="747CB8DF" w14:textId="77777777" w:rsidR="003738B6" w:rsidRPr="004A0EB3" w:rsidRDefault="003738B6" w:rsidP="00D47501">
            <w:pPr>
              <w:spacing w:line="360" w:lineRule="auto"/>
              <w:rPr>
                <w:b/>
                <w:sz w:val="18"/>
                <w:szCs w:val="18"/>
              </w:rPr>
            </w:pPr>
            <w:r w:rsidRPr="004A0EB3">
              <w:rPr>
                <w:b/>
                <w:sz w:val="18"/>
                <w:szCs w:val="18"/>
              </w:rPr>
              <w:t>java.awt.event.ActionListener</w:t>
            </w:r>
          </w:p>
        </w:tc>
      </w:tr>
      <w:tr w:rsidR="003738B6" w:rsidRPr="004A0EB3" w14:paraId="75CCAD42" w14:textId="77777777" w:rsidTr="00D47501">
        <w:trPr>
          <w:cantSplit/>
          <w:trHeight w:val="7"/>
        </w:trPr>
        <w:tc>
          <w:tcPr>
            <w:tcW w:w="1838" w:type="dxa"/>
            <w:noWrap/>
            <w:vAlign w:val="center"/>
            <w:hideMark/>
          </w:tcPr>
          <w:p w14:paraId="303F4AAA" w14:textId="77777777" w:rsidR="003738B6" w:rsidRPr="004A0EB3" w:rsidRDefault="003738B6" w:rsidP="00D47501">
            <w:pPr>
              <w:spacing w:line="360" w:lineRule="auto"/>
              <w:rPr>
                <w:sz w:val="18"/>
                <w:szCs w:val="18"/>
              </w:rPr>
            </w:pPr>
            <w:r w:rsidRPr="004A0EB3">
              <w:rPr>
                <w:sz w:val="18"/>
                <w:szCs w:val="18"/>
              </w:rPr>
              <w:t>Choice</w:t>
            </w:r>
          </w:p>
        </w:tc>
        <w:tc>
          <w:tcPr>
            <w:tcW w:w="4262" w:type="dxa"/>
            <w:noWrap/>
            <w:vAlign w:val="center"/>
            <w:hideMark/>
          </w:tcPr>
          <w:p w14:paraId="07201B87" w14:textId="77777777" w:rsidR="003738B6" w:rsidRPr="004A0EB3" w:rsidRDefault="003738B6" w:rsidP="00D47501">
            <w:pPr>
              <w:spacing w:line="360" w:lineRule="auto"/>
              <w:rPr>
                <w:b/>
                <w:sz w:val="18"/>
                <w:szCs w:val="18"/>
              </w:rPr>
            </w:pPr>
            <w:r w:rsidRPr="004A0EB3">
              <w:rPr>
                <w:b/>
                <w:sz w:val="18"/>
                <w:szCs w:val="18"/>
              </w:rPr>
              <w:t>java.awt.event.ItemListener</w:t>
            </w:r>
          </w:p>
        </w:tc>
      </w:tr>
      <w:tr w:rsidR="003738B6" w:rsidRPr="004A0EB3" w14:paraId="3C2EBB12" w14:textId="77777777" w:rsidTr="00D47501">
        <w:trPr>
          <w:cantSplit/>
          <w:trHeight w:val="7"/>
        </w:trPr>
        <w:tc>
          <w:tcPr>
            <w:tcW w:w="1838" w:type="dxa"/>
            <w:noWrap/>
            <w:vAlign w:val="center"/>
            <w:hideMark/>
          </w:tcPr>
          <w:p w14:paraId="481FA50D" w14:textId="77777777" w:rsidR="003738B6" w:rsidRPr="004A0EB3" w:rsidRDefault="003738B6" w:rsidP="00D47501">
            <w:pPr>
              <w:spacing w:line="360" w:lineRule="auto"/>
              <w:rPr>
                <w:sz w:val="18"/>
                <w:szCs w:val="18"/>
              </w:rPr>
            </w:pPr>
            <w:r w:rsidRPr="004A0EB3">
              <w:rPr>
                <w:sz w:val="18"/>
                <w:szCs w:val="18"/>
              </w:rPr>
              <w:t>TextField</w:t>
            </w:r>
          </w:p>
        </w:tc>
        <w:tc>
          <w:tcPr>
            <w:tcW w:w="4262" w:type="dxa"/>
            <w:noWrap/>
            <w:vAlign w:val="center"/>
            <w:hideMark/>
          </w:tcPr>
          <w:p w14:paraId="010BC91B" w14:textId="77777777" w:rsidR="003738B6" w:rsidRPr="004A0EB3" w:rsidRDefault="003738B6" w:rsidP="00D47501">
            <w:pPr>
              <w:spacing w:line="360" w:lineRule="auto"/>
              <w:rPr>
                <w:b/>
                <w:sz w:val="18"/>
                <w:szCs w:val="18"/>
              </w:rPr>
            </w:pPr>
            <w:r w:rsidRPr="004A0EB3">
              <w:rPr>
                <w:b/>
                <w:sz w:val="18"/>
                <w:szCs w:val="18"/>
              </w:rPr>
              <w:t>java.awt.event.TextListener</w:t>
            </w:r>
          </w:p>
        </w:tc>
      </w:tr>
      <w:tr w:rsidR="003738B6" w:rsidRPr="004A0EB3" w14:paraId="2CA85C4D" w14:textId="77777777" w:rsidTr="00D47501">
        <w:trPr>
          <w:cantSplit/>
          <w:trHeight w:val="7"/>
        </w:trPr>
        <w:tc>
          <w:tcPr>
            <w:tcW w:w="1838" w:type="dxa"/>
            <w:noWrap/>
            <w:vAlign w:val="center"/>
            <w:hideMark/>
          </w:tcPr>
          <w:p w14:paraId="67CB6619" w14:textId="77777777" w:rsidR="003738B6" w:rsidRPr="004A0EB3" w:rsidRDefault="003738B6" w:rsidP="00D47501">
            <w:pPr>
              <w:spacing w:line="360" w:lineRule="auto"/>
              <w:rPr>
                <w:sz w:val="18"/>
                <w:szCs w:val="18"/>
              </w:rPr>
            </w:pPr>
            <w:r w:rsidRPr="004A0EB3">
              <w:rPr>
                <w:sz w:val="18"/>
                <w:szCs w:val="18"/>
              </w:rPr>
              <w:t>TextArea</w:t>
            </w:r>
          </w:p>
        </w:tc>
        <w:tc>
          <w:tcPr>
            <w:tcW w:w="4262" w:type="dxa"/>
            <w:noWrap/>
            <w:vAlign w:val="center"/>
            <w:hideMark/>
          </w:tcPr>
          <w:p w14:paraId="0118BA1B" w14:textId="77777777" w:rsidR="003738B6" w:rsidRPr="004A0EB3" w:rsidRDefault="003738B6" w:rsidP="00D47501">
            <w:pPr>
              <w:spacing w:line="360" w:lineRule="auto"/>
              <w:rPr>
                <w:b/>
                <w:sz w:val="18"/>
                <w:szCs w:val="18"/>
              </w:rPr>
            </w:pPr>
            <w:r w:rsidRPr="004A0EB3">
              <w:rPr>
                <w:b/>
                <w:sz w:val="18"/>
                <w:szCs w:val="18"/>
              </w:rPr>
              <w:t>java.awt.event.TextListener</w:t>
            </w:r>
          </w:p>
        </w:tc>
      </w:tr>
      <w:tr w:rsidR="003738B6" w:rsidRPr="004A0EB3" w14:paraId="06AE23F3" w14:textId="77777777" w:rsidTr="00D47501">
        <w:trPr>
          <w:cantSplit/>
          <w:trHeight w:val="7"/>
        </w:trPr>
        <w:tc>
          <w:tcPr>
            <w:tcW w:w="1838" w:type="dxa"/>
            <w:noWrap/>
            <w:vAlign w:val="center"/>
            <w:hideMark/>
          </w:tcPr>
          <w:p w14:paraId="51E9BC2E" w14:textId="77777777" w:rsidR="003738B6" w:rsidRPr="004A0EB3" w:rsidRDefault="003738B6" w:rsidP="00D47501">
            <w:pPr>
              <w:spacing w:line="360" w:lineRule="auto"/>
              <w:rPr>
                <w:sz w:val="18"/>
                <w:szCs w:val="18"/>
              </w:rPr>
            </w:pPr>
            <w:r w:rsidRPr="004A0EB3">
              <w:rPr>
                <w:sz w:val="18"/>
                <w:szCs w:val="18"/>
              </w:rPr>
              <w:t>Scrollbar</w:t>
            </w:r>
          </w:p>
        </w:tc>
        <w:tc>
          <w:tcPr>
            <w:tcW w:w="4262" w:type="dxa"/>
            <w:noWrap/>
            <w:vAlign w:val="center"/>
            <w:hideMark/>
          </w:tcPr>
          <w:p w14:paraId="0EE51D9F" w14:textId="77777777" w:rsidR="003738B6" w:rsidRPr="004A0EB3" w:rsidRDefault="003738B6" w:rsidP="00D47501">
            <w:pPr>
              <w:spacing w:line="360" w:lineRule="auto"/>
              <w:rPr>
                <w:b/>
                <w:sz w:val="18"/>
                <w:szCs w:val="18"/>
              </w:rPr>
            </w:pPr>
            <w:r w:rsidRPr="004A0EB3">
              <w:rPr>
                <w:b/>
                <w:sz w:val="18"/>
                <w:szCs w:val="18"/>
              </w:rPr>
              <w:t>java.awt.event.AdjustmentListener</w:t>
            </w:r>
          </w:p>
        </w:tc>
      </w:tr>
    </w:tbl>
    <w:p w14:paraId="61A5C3D1" w14:textId="7B8B85D3" w:rsidR="003738B6" w:rsidRDefault="003738B6" w:rsidP="00D47501"/>
    <w:p w14:paraId="3299DBED" w14:textId="77777777" w:rsidR="00D47501" w:rsidRDefault="00D47501" w:rsidP="00D47501"/>
    <w:p w14:paraId="2F561F04" w14:textId="39306D34" w:rsidR="003738B6" w:rsidRDefault="00FF00D4" w:rsidP="003738B6">
      <w:pPr>
        <w:pStyle w:val="Qsns"/>
      </w:pPr>
      <w:r>
        <w:t>3</w:t>
      </w:r>
      <w:r w:rsidR="00972240">
        <w:t>. Component</w:t>
      </w:r>
      <w:r w:rsidR="003738B6">
        <w:t xml:space="preserve"> must register with Listener</w:t>
      </w:r>
    </w:p>
    <w:p w14:paraId="15F09A1F" w14:textId="77777777" w:rsidR="003738B6" w:rsidRDefault="003738B6" w:rsidP="004A0EB3">
      <w:r>
        <w:t>Each and every interactive component must be registered and unregistered with particular event and Listener. The general form of registration and un-registration methods is as follows:</w:t>
      </w:r>
    </w:p>
    <w:p w14:paraId="4A555D8B" w14:textId="77777777" w:rsidR="003738B6" w:rsidRPr="004A0EB3" w:rsidRDefault="003738B6" w:rsidP="004A0EB3">
      <w:pPr>
        <w:pStyle w:val="Output"/>
        <w:ind w:left="720"/>
      </w:pPr>
      <w:r w:rsidRPr="004A0EB3">
        <w:t xml:space="preserve">public void </w:t>
      </w:r>
      <w:r w:rsidRPr="004A0EB3">
        <w:rPr>
          <w:color w:val="3333FF"/>
        </w:rPr>
        <w:t xml:space="preserve">addxxxListener </w:t>
      </w:r>
      <w:r w:rsidRPr="004A0EB3">
        <w:t>(xxxListener);</w:t>
      </w:r>
    </w:p>
    <w:p w14:paraId="47F285DF" w14:textId="77777777" w:rsidR="003738B6" w:rsidRPr="004A0EB3" w:rsidRDefault="003738B6" w:rsidP="004A0EB3">
      <w:pPr>
        <w:pStyle w:val="Output"/>
        <w:ind w:left="720"/>
      </w:pPr>
      <w:r w:rsidRPr="004A0EB3">
        <w:t xml:space="preserve">public void </w:t>
      </w:r>
      <w:r w:rsidRPr="004A0EB3">
        <w:rPr>
          <w:color w:val="3333FF"/>
        </w:rPr>
        <w:t xml:space="preserve">removexxxListener </w:t>
      </w:r>
      <w:r w:rsidRPr="004A0EB3">
        <w:t>(xxxListener);</w:t>
      </w:r>
    </w:p>
    <w:p w14:paraId="3E0696D3" w14:textId="5396D8B5" w:rsidR="003738B6" w:rsidRDefault="003738B6" w:rsidP="003738B6">
      <w:r>
        <w:rPr>
          <w:noProof/>
          <w:lang w:eastAsia="en-US"/>
        </w:rPr>
        <w:drawing>
          <wp:inline distT="0" distB="0" distL="0" distR="0" wp14:anchorId="43F67A7F" wp14:editId="61C64548">
            <wp:extent cx="6035040" cy="1336391"/>
            <wp:effectExtent l="0" t="0" r="381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077944" cy="1345891"/>
                    </a:xfrm>
                    <a:prstGeom prst="rect">
                      <a:avLst/>
                    </a:prstGeom>
                    <a:noFill/>
                    <a:ln>
                      <a:noFill/>
                    </a:ln>
                  </pic:spPr>
                </pic:pic>
              </a:graphicData>
            </a:graphic>
          </wp:inline>
        </w:drawing>
      </w:r>
    </w:p>
    <w:p w14:paraId="5D0467C7" w14:textId="77777777" w:rsidR="00D47501" w:rsidRDefault="00D47501" w:rsidP="00D47501"/>
    <w:p w14:paraId="1DD4FC30" w14:textId="2B522010" w:rsidR="003738B6" w:rsidRDefault="00DB0D31" w:rsidP="003738B6">
      <w:pPr>
        <w:pStyle w:val="Qsns"/>
      </w:pPr>
      <w:r>
        <w:t>4</w:t>
      </w:r>
      <w:r w:rsidR="003738B6">
        <w:t>. Get the object of Event class</w:t>
      </w:r>
    </w:p>
    <w:p w14:paraId="0EDB879F" w14:textId="77777777" w:rsidR="003738B6" w:rsidRDefault="003738B6" w:rsidP="00043927">
      <w:r>
        <w:t>Whenever we interact any active component, the corresponding active component Event class object will be created. That object contains two details:</w:t>
      </w:r>
    </w:p>
    <w:p w14:paraId="16EE8B7F" w14:textId="60792BC6" w:rsidR="003738B6" w:rsidRPr="00043927" w:rsidRDefault="003738B6" w:rsidP="00B413EE">
      <w:pPr>
        <w:pStyle w:val="ListParagraph"/>
        <w:numPr>
          <w:ilvl w:val="0"/>
          <w:numId w:val="254"/>
        </w:numPr>
        <w:spacing w:line="240" w:lineRule="auto"/>
        <w:rPr>
          <w:b/>
          <w:i/>
        </w:rPr>
      </w:pPr>
      <w:r w:rsidRPr="00043927">
        <w:rPr>
          <w:b/>
          <w:i/>
        </w:rPr>
        <w:t>Name of the component.</w:t>
      </w:r>
    </w:p>
    <w:p w14:paraId="1C1AA214" w14:textId="5701EDCB" w:rsidR="00043927" w:rsidRPr="004A0EB3" w:rsidRDefault="003738B6" w:rsidP="00B413EE">
      <w:pPr>
        <w:pStyle w:val="ListParagraph"/>
        <w:numPr>
          <w:ilvl w:val="0"/>
          <w:numId w:val="254"/>
        </w:numPr>
        <w:spacing w:line="240" w:lineRule="auto"/>
        <w:rPr>
          <w:b/>
          <w:i/>
        </w:rPr>
      </w:pPr>
      <w:r w:rsidRPr="004A0EB3">
        <w:rPr>
          <w:b/>
          <w:i/>
        </w:rPr>
        <w:t>Reference of the component.</w:t>
      </w:r>
    </w:p>
    <w:p w14:paraId="00DE2D9D" w14:textId="77777777" w:rsidR="003738B6" w:rsidRDefault="003738B6" w:rsidP="00043927">
      <w:r>
        <w:t xml:space="preserve">The general form of every Event class is </w:t>
      </w:r>
      <w:r>
        <w:rPr>
          <w:b/>
        </w:rPr>
        <w:t>xxxEvent</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5130"/>
      </w:tblGrid>
      <w:tr w:rsidR="003738B6" w:rsidRPr="000B7F44" w14:paraId="3A20A95D" w14:textId="77777777" w:rsidTr="00043927">
        <w:trPr>
          <w:trHeight w:val="300"/>
        </w:trPr>
        <w:tc>
          <w:tcPr>
            <w:tcW w:w="3685" w:type="dxa"/>
            <w:noWrap/>
            <w:hideMark/>
          </w:tcPr>
          <w:p w14:paraId="66888C8A" w14:textId="77777777" w:rsidR="003738B6" w:rsidRPr="004A0EB3" w:rsidRDefault="003738B6" w:rsidP="003738B6">
            <w:pPr>
              <w:rPr>
                <w:b/>
                <w:bCs/>
                <w:sz w:val="18"/>
                <w:szCs w:val="18"/>
              </w:rPr>
            </w:pPr>
            <w:r w:rsidRPr="004A0EB3">
              <w:rPr>
                <w:b/>
                <w:bCs/>
                <w:sz w:val="18"/>
                <w:szCs w:val="18"/>
              </w:rPr>
              <w:t>Component name</w:t>
            </w:r>
          </w:p>
        </w:tc>
        <w:tc>
          <w:tcPr>
            <w:tcW w:w="5130" w:type="dxa"/>
            <w:noWrap/>
            <w:hideMark/>
          </w:tcPr>
          <w:p w14:paraId="1F84864B" w14:textId="77777777" w:rsidR="003738B6" w:rsidRPr="004A0EB3" w:rsidRDefault="003738B6" w:rsidP="003738B6">
            <w:pPr>
              <w:rPr>
                <w:b/>
                <w:bCs/>
                <w:sz w:val="18"/>
                <w:szCs w:val="18"/>
              </w:rPr>
            </w:pPr>
            <w:r w:rsidRPr="004A0EB3">
              <w:rPr>
                <w:b/>
                <w:bCs/>
                <w:sz w:val="18"/>
                <w:szCs w:val="18"/>
              </w:rPr>
              <w:t>Event name</w:t>
            </w:r>
          </w:p>
        </w:tc>
      </w:tr>
      <w:tr w:rsidR="003738B6" w:rsidRPr="000B7F44" w14:paraId="47A05A02" w14:textId="77777777" w:rsidTr="00043927">
        <w:trPr>
          <w:trHeight w:val="300"/>
        </w:trPr>
        <w:tc>
          <w:tcPr>
            <w:tcW w:w="3685" w:type="dxa"/>
            <w:noWrap/>
            <w:hideMark/>
          </w:tcPr>
          <w:p w14:paraId="120E1E85" w14:textId="77777777" w:rsidR="003738B6" w:rsidRPr="004A0EB3" w:rsidRDefault="003738B6" w:rsidP="003738B6">
            <w:pPr>
              <w:rPr>
                <w:sz w:val="18"/>
                <w:szCs w:val="18"/>
              </w:rPr>
            </w:pPr>
            <w:r w:rsidRPr="004A0EB3">
              <w:rPr>
                <w:sz w:val="18"/>
                <w:szCs w:val="18"/>
              </w:rPr>
              <w:t>Button</w:t>
            </w:r>
          </w:p>
        </w:tc>
        <w:tc>
          <w:tcPr>
            <w:tcW w:w="5130" w:type="dxa"/>
            <w:noWrap/>
            <w:hideMark/>
          </w:tcPr>
          <w:p w14:paraId="42B57D9A" w14:textId="77777777" w:rsidR="003738B6" w:rsidRPr="004A0EB3" w:rsidRDefault="003738B6" w:rsidP="003738B6">
            <w:pPr>
              <w:rPr>
                <w:b/>
                <w:sz w:val="18"/>
                <w:szCs w:val="18"/>
              </w:rPr>
            </w:pPr>
            <w:r w:rsidRPr="004A0EB3">
              <w:rPr>
                <w:b/>
                <w:sz w:val="18"/>
                <w:szCs w:val="18"/>
              </w:rPr>
              <w:t>java.awt.event.ActionEvent</w:t>
            </w:r>
          </w:p>
        </w:tc>
      </w:tr>
      <w:tr w:rsidR="003738B6" w:rsidRPr="000B7F44" w14:paraId="01986E40" w14:textId="77777777" w:rsidTr="00043927">
        <w:trPr>
          <w:trHeight w:val="300"/>
        </w:trPr>
        <w:tc>
          <w:tcPr>
            <w:tcW w:w="3685" w:type="dxa"/>
            <w:noWrap/>
            <w:hideMark/>
          </w:tcPr>
          <w:p w14:paraId="6DA9C921" w14:textId="77777777" w:rsidR="003738B6" w:rsidRPr="004A0EB3" w:rsidRDefault="003738B6" w:rsidP="003738B6">
            <w:pPr>
              <w:rPr>
                <w:sz w:val="18"/>
                <w:szCs w:val="18"/>
              </w:rPr>
            </w:pPr>
            <w:r w:rsidRPr="004A0EB3">
              <w:rPr>
                <w:sz w:val="18"/>
                <w:szCs w:val="18"/>
              </w:rPr>
              <w:t>choice</w:t>
            </w:r>
          </w:p>
        </w:tc>
        <w:tc>
          <w:tcPr>
            <w:tcW w:w="5130" w:type="dxa"/>
            <w:noWrap/>
            <w:hideMark/>
          </w:tcPr>
          <w:p w14:paraId="2595DEFE" w14:textId="77777777" w:rsidR="003738B6" w:rsidRPr="004A0EB3" w:rsidRDefault="003738B6" w:rsidP="003738B6">
            <w:pPr>
              <w:rPr>
                <w:b/>
                <w:sz w:val="18"/>
                <w:szCs w:val="18"/>
              </w:rPr>
            </w:pPr>
            <w:r w:rsidRPr="004A0EB3">
              <w:rPr>
                <w:b/>
                <w:sz w:val="18"/>
                <w:szCs w:val="18"/>
              </w:rPr>
              <w:t>java.awt.event.ItemEvent</w:t>
            </w:r>
          </w:p>
        </w:tc>
      </w:tr>
      <w:tr w:rsidR="003738B6" w:rsidRPr="000B7F44" w14:paraId="5FE823FB" w14:textId="77777777" w:rsidTr="00043927">
        <w:trPr>
          <w:trHeight w:val="300"/>
        </w:trPr>
        <w:tc>
          <w:tcPr>
            <w:tcW w:w="3685" w:type="dxa"/>
            <w:noWrap/>
            <w:hideMark/>
          </w:tcPr>
          <w:p w14:paraId="4FCA34A9" w14:textId="77777777" w:rsidR="003738B6" w:rsidRPr="004A0EB3" w:rsidRDefault="003738B6" w:rsidP="003738B6">
            <w:pPr>
              <w:rPr>
                <w:sz w:val="18"/>
                <w:szCs w:val="18"/>
              </w:rPr>
            </w:pPr>
            <w:r w:rsidRPr="004A0EB3">
              <w:rPr>
                <w:sz w:val="18"/>
                <w:szCs w:val="18"/>
              </w:rPr>
              <w:t>textField</w:t>
            </w:r>
          </w:p>
        </w:tc>
        <w:tc>
          <w:tcPr>
            <w:tcW w:w="5130" w:type="dxa"/>
            <w:noWrap/>
            <w:hideMark/>
          </w:tcPr>
          <w:p w14:paraId="1B532611" w14:textId="77777777" w:rsidR="003738B6" w:rsidRPr="004A0EB3" w:rsidRDefault="003738B6" w:rsidP="003738B6">
            <w:pPr>
              <w:rPr>
                <w:b/>
                <w:sz w:val="18"/>
                <w:szCs w:val="18"/>
              </w:rPr>
            </w:pPr>
            <w:r w:rsidRPr="004A0EB3">
              <w:rPr>
                <w:b/>
                <w:sz w:val="18"/>
                <w:szCs w:val="18"/>
              </w:rPr>
              <w:t>java.awt.event.TextEvent</w:t>
            </w:r>
          </w:p>
        </w:tc>
      </w:tr>
      <w:tr w:rsidR="003738B6" w:rsidRPr="000B7F44" w14:paraId="6BDA5449" w14:textId="77777777" w:rsidTr="00043927">
        <w:trPr>
          <w:trHeight w:val="300"/>
        </w:trPr>
        <w:tc>
          <w:tcPr>
            <w:tcW w:w="3685" w:type="dxa"/>
            <w:noWrap/>
            <w:hideMark/>
          </w:tcPr>
          <w:p w14:paraId="67B92ACC" w14:textId="77777777" w:rsidR="003738B6" w:rsidRPr="004A0EB3" w:rsidRDefault="003738B6" w:rsidP="003738B6">
            <w:pPr>
              <w:rPr>
                <w:sz w:val="18"/>
                <w:szCs w:val="18"/>
              </w:rPr>
            </w:pPr>
            <w:r w:rsidRPr="004A0EB3">
              <w:rPr>
                <w:sz w:val="18"/>
                <w:szCs w:val="18"/>
              </w:rPr>
              <w:t>textArea</w:t>
            </w:r>
          </w:p>
        </w:tc>
        <w:tc>
          <w:tcPr>
            <w:tcW w:w="5130" w:type="dxa"/>
            <w:noWrap/>
            <w:hideMark/>
          </w:tcPr>
          <w:p w14:paraId="45ABD36A" w14:textId="77777777" w:rsidR="003738B6" w:rsidRPr="004A0EB3" w:rsidRDefault="003738B6" w:rsidP="003738B6">
            <w:pPr>
              <w:rPr>
                <w:b/>
                <w:sz w:val="18"/>
                <w:szCs w:val="18"/>
              </w:rPr>
            </w:pPr>
            <w:r w:rsidRPr="004A0EB3">
              <w:rPr>
                <w:b/>
                <w:sz w:val="18"/>
                <w:szCs w:val="18"/>
              </w:rPr>
              <w:t>java.awt.event.TextEvent</w:t>
            </w:r>
          </w:p>
        </w:tc>
      </w:tr>
      <w:tr w:rsidR="003738B6" w:rsidRPr="000B7F44" w14:paraId="06819B75" w14:textId="77777777" w:rsidTr="00043927">
        <w:trPr>
          <w:trHeight w:val="300"/>
        </w:trPr>
        <w:tc>
          <w:tcPr>
            <w:tcW w:w="3685" w:type="dxa"/>
            <w:noWrap/>
            <w:hideMark/>
          </w:tcPr>
          <w:p w14:paraId="31E05900" w14:textId="77777777" w:rsidR="003738B6" w:rsidRPr="004A0EB3" w:rsidRDefault="003738B6" w:rsidP="003738B6">
            <w:pPr>
              <w:rPr>
                <w:sz w:val="18"/>
                <w:szCs w:val="18"/>
              </w:rPr>
            </w:pPr>
            <w:r w:rsidRPr="004A0EB3">
              <w:rPr>
                <w:sz w:val="18"/>
                <w:szCs w:val="18"/>
              </w:rPr>
              <w:t>scrollbar</w:t>
            </w:r>
          </w:p>
        </w:tc>
        <w:tc>
          <w:tcPr>
            <w:tcW w:w="5130" w:type="dxa"/>
            <w:noWrap/>
            <w:hideMark/>
          </w:tcPr>
          <w:p w14:paraId="06C31ECF" w14:textId="77777777" w:rsidR="003738B6" w:rsidRPr="004A0EB3" w:rsidRDefault="003738B6" w:rsidP="003738B6">
            <w:pPr>
              <w:rPr>
                <w:b/>
                <w:sz w:val="18"/>
                <w:szCs w:val="18"/>
              </w:rPr>
            </w:pPr>
            <w:r w:rsidRPr="004A0EB3">
              <w:rPr>
                <w:b/>
                <w:sz w:val="18"/>
                <w:szCs w:val="18"/>
              </w:rPr>
              <w:t>java.awt.event.AdjustmentEvent</w:t>
            </w:r>
          </w:p>
        </w:tc>
      </w:tr>
    </w:tbl>
    <w:p w14:paraId="35358A15" w14:textId="17CE915C" w:rsidR="003738B6" w:rsidRDefault="003738B6" w:rsidP="003738B6">
      <w:pPr>
        <w:pStyle w:val="ListParagraph"/>
      </w:pPr>
    </w:p>
    <w:p w14:paraId="61FF1268" w14:textId="77777777" w:rsidR="003738B6" w:rsidRDefault="003738B6" w:rsidP="004A0EB3">
      <w:pPr>
        <w:pStyle w:val="Qsns"/>
      </w:pPr>
      <w:r>
        <w:t>4. Implement Event method</w:t>
      </w:r>
    </w:p>
    <w:p w14:paraId="11720443" w14:textId="77777777" w:rsidR="003738B6" w:rsidRDefault="003738B6" w:rsidP="00043927">
      <w:r>
        <w:t xml:space="preserve">All these methods are present in </w:t>
      </w:r>
      <w:r>
        <w:rPr>
          <w:b/>
        </w:rPr>
        <w:t>xxxLisnter</w:t>
      </w:r>
      <w:r>
        <w:t xml:space="preserve"> classes. We have to implement appropriate method</w:t>
      </w:r>
    </w:p>
    <w:p w14:paraId="5E1A4811" w14:textId="77777777" w:rsidR="003738B6" w:rsidRDefault="003738B6" w:rsidP="003738B6">
      <w:r>
        <w:rPr>
          <w:noProof/>
          <w:lang w:eastAsia="en-US"/>
        </w:rPr>
        <w:drawing>
          <wp:inline distT="0" distB="0" distL="0" distR="0" wp14:anchorId="0E5CD19F" wp14:editId="19E27AE9">
            <wp:extent cx="5934075" cy="8477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34075" cy="847725"/>
                    </a:xfrm>
                    <a:prstGeom prst="rect">
                      <a:avLst/>
                    </a:prstGeom>
                    <a:noFill/>
                    <a:ln>
                      <a:noFill/>
                    </a:ln>
                  </pic:spPr>
                </pic:pic>
              </a:graphicData>
            </a:graphic>
          </wp:inline>
        </w:drawing>
      </w:r>
    </w:p>
    <w:p w14:paraId="526788E7" w14:textId="77777777" w:rsidR="003738B6" w:rsidRDefault="003738B6" w:rsidP="003738B6">
      <w:pPr>
        <w:pStyle w:val="Heading2"/>
      </w:pPr>
      <w:bookmarkStart w:id="141" w:name="_Toc458531539"/>
      <w:bookmarkStart w:id="142" w:name="_Toc94350688"/>
      <w:r>
        <w:lastRenderedPageBreak/>
        <w:t>5. Components</w:t>
      </w:r>
      <w:bookmarkEnd w:id="141"/>
      <w:bookmarkEnd w:id="142"/>
      <w:r>
        <w:t xml:space="preserve"> </w:t>
      </w:r>
    </w:p>
    <w:p w14:paraId="68FBEDEB" w14:textId="77777777" w:rsidR="003738B6" w:rsidRPr="00A66ADC" w:rsidRDefault="003738B6" w:rsidP="00A66ADC">
      <w:pPr>
        <w:spacing w:line="240" w:lineRule="auto"/>
        <w:rPr>
          <w:b/>
          <w:color w:val="00B050"/>
          <w:u w:val="single"/>
        </w:rPr>
      </w:pPr>
      <w:r w:rsidRPr="00A66ADC">
        <w:rPr>
          <w:b/>
          <w:color w:val="00B050"/>
          <w:u w:val="single"/>
        </w:rPr>
        <w:t>1. Label</w:t>
      </w:r>
    </w:p>
    <w:p w14:paraId="23E32EB5" w14:textId="6C5E429A" w:rsidR="003738B6" w:rsidRDefault="003738B6" w:rsidP="003738B6">
      <w:pPr>
        <w:rPr>
          <w:b/>
          <w:u w:val="single"/>
        </w:rPr>
      </w:pPr>
      <w:r>
        <w:rPr>
          <w:noProof/>
          <w:lang w:eastAsia="en-US"/>
        </w:rPr>
        <w:drawing>
          <wp:inline distT="0" distB="0" distL="0" distR="0" wp14:anchorId="2091EE53" wp14:editId="5EEF80A7">
            <wp:extent cx="4398937" cy="2024365"/>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413511" cy="2031072"/>
                    </a:xfrm>
                    <a:prstGeom prst="rect">
                      <a:avLst/>
                    </a:prstGeom>
                    <a:noFill/>
                    <a:ln>
                      <a:noFill/>
                    </a:ln>
                  </pic:spPr>
                </pic:pic>
              </a:graphicData>
            </a:graphic>
          </wp:inline>
        </w:drawing>
      </w:r>
    </w:p>
    <w:p w14:paraId="772E10C5" w14:textId="77777777" w:rsidR="00555C64" w:rsidRDefault="00555C64" w:rsidP="003738B6">
      <w:pPr>
        <w:rPr>
          <w:b/>
          <w:u w:val="single"/>
        </w:rPr>
      </w:pPr>
    </w:p>
    <w:p w14:paraId="5D83A387" w14:textId="77777777" w:rsidR="003738B6" w:rsidRPr="00A66ADC" w:rsidRDefault="003738B6" w:rsidP="00A66ADC">
      <w:pPr>
        <w:spacing w:line="240" w:lineRule="auto"/>
        <w:rPr>
          <w:b/>
          <w:color w:val="00B050"/>
          <w:u w:val="single"/>
        </w:rPr>
      </w:pPr>
      <w:r w:rsidRPr="00A66ADC">
        <w:rPr>
          <w:b/>
          <w:color w:val="00B050"/>
          <w:u w:val="single"/>
        </w:rPr>
        <w:t>2. Button</w:t>
      </w:r>
    </w:p>
    <w:p w14:paraId="1E2560B7" w14:textId="3D464C07" w:rsidR="003738B6" w:rsidRDefault="003738B6" w:rsidP="003738B6">
      <w:pPr>
        <w:rPr>
          <w:b/>
          <w:u w:val="single"/>
        </w:rPr>
      </w:pPr>
      <w:r>
        <w:rPr>
          <w:noProof/>
          <w:lang w:eastAsia="en-US"/>
        </w:rPr>
        <w:drawing>
          <wp:inline distT="0" distB="0" distL="0" distR="0" wp14:anchorId="12380AD7" wp14:editId="686288A8">
            <wp:extent cx="5111126" cy="252148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133069" cy="2532314"/>
                    </a:xfrm>
                    <a:prstGeom prst="rect">
                      <a:avLst/>
                    </a:prstGeom>
                    <a:noFill/>
                    <a:ln>
                      <a:noFill/>
                    </a:ln>
                  </pic:spPr>
                </pic:pic>
              </a:graphicData>
            </a:graphic>
          </wp:inline>
        </w:drawing>
      </w:r>
    </w:p>
    <w:p w14:paraId="4CDF8920" w14:textId="77777777" w:rsidR="00555C64" w:rsidRDefault="00555C64" w:rsidP="003738B6">
      <w:pPr>
        <w:rPr>
          <w:b/>
          <w:u w:val="single"/>
        </w:rPr>
      </w:pPr>
    </w:p>
    <w:p w14:paraId="0BA2807C" w14:textId="19FBF399" w:rsidR="00C2776E" w:rsidRPr="00555C64" w:rsidRDefault="00555C64" w:rsidP="00555C64">
      <w:pPr>
        <w:spacing w:line="240" w:lineRule="auto"/>
        <w:rPr>
          <w:b/>
          <w:color w:val="00B050"/>
          <w:u w:val="single"/>
        </w:rPr>
      </w:pPr>
      <w:r w:rsidRPr="00555C64">
        <w:rPr>
          <w:b/>
          <w:color w:val="00B050"/>
          <w:u w:val="single"/>
        </w:rPr>
        <w:t>3</w:t>
      </w:r>
      <w:r w:rsidR="00C2776E" w:rsidRPr="00555C64">
        <w:rPr>
          <w:b/>
          <w:color w:val="00B050"/>
          <w:u w:val="single"/>
        </w:rPr>
        <w:t>. Text Field</w:t>
      </w:r>
      <w:r>
        <w:rPr>
          <w:b/>
          <w:color w:val="00B050"/>
          <w:u w:val="single"/>
        </w:rPr>
        <w:t xml:space="preserve"> (TextArea)</w:t>
      </w:r>
    </w:p>
    <w:p w14:paraId="7427BBEF" w14:textId="77777777" w:rsidR="00C2776E" w:rsidRDefault="00C2776E" w:rsidP="00C2776E">
      <w:r>
        <w:rPr>
          <w:noProof/>
          <w:lang w:eastAsia="en-US"/>
        </w:rPr>
        <w:drawing>
          <wp:inline distT="0" distB="0" distL="0" distR="0" wp14:anchorId="3361A414" wp14:editId="11E1875E">
            <wp:extent cx="4844575" cy="2732629"/>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910182" cy="2769635"/>
                    </a:xfrm>
                    <a:prstGeom prst="rect">
                      <a:avLst/>
                    </a:prstGeom>
                    <a:noFill/>
                    <a:ln>
                      <a:noFill/>
                    </a:ln>
                  </pic:spPr>
                </pic:pic>
              </a:graphicData>
            </a:graphic>
          </wp:inline>
        </w:drawing>
      </w:r>
    </w:p>
    <w:p w14:paraId="1AFC0AD3" w14:textId="77777777" w:rsidR="003738B6" w:rsidRDefault="003738B6" w:rsidP="003738B6">
      <w:pPr>
        <w:rPr>
          <w:b/>
          <w:u w:val="single"/>
        </w:rPr>
      </w:pPr>
    </w:p>
    <w:p w14:paraId="5237F8EC" w14:textId="3328BC24" w:rsidR="003738B6" w:rsidRPr="00555C64" w:rsidRDefault="00555C64" w:rsidP="003738B6">
      <w:pPr>
        <w:rPr>
          <w:b/>
          <w:color w:val="00B050"/>
          <w:u w:val="single"/>
        </w:rPr>
      </w:pPr>
      <w:r w:rsidRPr="00555C64">
        <w:rPr>
          <w:b/>
          <w:color w:val="00B050"/>
          <w:u w:val="single"/>
        </w:rPr>
        <w:t>4</w:t>
      </w:r>
      <w:r w:rsidR="003738B6" w:rsidRPr="00555C64">
        <w:rPr>
          <w:b/>
          <w:color w:val="00B050"/>
          <w:u w:val="single"/>
        </w:rPr>
        <w:t xml:space="preserve">.TextComponet </w:t>
      </w:r>
    </w:p>
    <w:p w14:paraId="48555F62" w14:textId="77777777" w:rsidR="003738B6" w:rsidRDefault="003738B6" w:rsidP="003738B6">
      <w:pPr>
        <w:pStyle w:val="ListParagraph"/>
        <w:ind w:left="360"/>
      </w:pPr>
      <w:r>
        <w:rPr>
          <w:noProof/>
          <w:lang w:eastAsia="en-US"/>
        </w:rPr>
        <w:drawing>
          <wp:inline distT="0" distB="0" distL="0" distR="0" wp14:anchorId="4B61A026" wp14:editId="1CFCFEEE">
            <wp:extent cx="5145253" cy="3768597"/>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183409" cy="3796544"/>
                    </a:xfrm>
                    <a:prstGeom prst="rect">
                      <a:avLst/>
                    </a:prstGeom>
                    <a:noFill/>
                    <a:ln>
                      <a:noFill/>
                    </a:ln>
                  </pic:spPr>
                </pic:pic>
              </a:graphicData>
            </a:graphic>
          </wp:inline>
        </w:drawing>
      </w:r>
    </w:p>
    <w:p w14:paraId="5C192C79" w14:textId="77777777" w:rsidR="00F271C8" w:rsidRDefault="00F271C8" w:rsidP="003738B6"/>
    <w:p w14:paraId="307D9C7A" w14:textId="77777777" w:rsidR="00F271C8" w:rsidRDefault="00CA5B08" w:rsidP="00770A6D">
      <w:pPr>
        <w:spacing w:line="240" w:lineRule="auto"/>
        <w:rPr>
          <w:b/>
          <w:u w:val="single"/>
        </w:rPr>
      </w:pPr>
      <w:r w:rsidRPr="00F271C8">
        <w:rPr>
          <w:b/>
          <w:color w:val="00B050"/>
          <w:u w:val="single"/>
        </w:rPr>
        <w:t>5.</w:t>
      </w:r>
      <w:r w:rsidR="003738B6" w:rsidRPr="00F271C8">
        <w:rPr>
          <w:b/>
          <w:color w:val="00B050"/>
          <w:u w:val="single"/>
        </w:rPr>
        <w:t>Layout Managers</w:t>
      </w:r>
    </w:p>
    <w:p w14:paraId="4EEC781C" w14:textId="4BA26806" w:rsidR="003738B6" w:rsidRDefault="003738B6" w:rsidP="00770A6D">
      <w:pPr>
        <w:spacing w:line="240" w:lineRule="auto"/>
        <w:rPr>
          <w:b/>
          <w:u w:val="single"/>
        </w:rPr>
      </w:pPr>
      <w:r>
        <w:rPr>
          <w:noProof/>
          <w:lang w:eastAsia="en-US"/>
        </w:rPr>
        <w:drawing>
          <wp:inline distT="0" distB="0" distL="0" distR="0" wp14:anchorId="7F8144A4" wp14:editId="0DC12DB6">
            <wp:extent cx="4300149" cy="1189248"/>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08560" cy="1191574"/>
                    </a:xfrm>
                    <a:prstGeom prst="rect">
                      <a:avLst/>
                    </a:prstGeom>
                    <a:noFill/>
                    <a:ln>
                      <a:noFill/>
                    </a:ln>
                  </pic:spPr>
                </pic:pic>
              </a:graphicData>
            </a:graphic>
          </wp:inline>
        </w:drawing>
      </w:r>
      <w:r>
        <w:rPr>
          <w:noProof/>
          <w:lang w:eastAsia="en-US"/>
        </w:rPr>
        <w:drawing>
          <wp:inline distT="0" distB="0" distL="0" distR="0" wp14:anchorId="51502CAE" wp14:editId="0BCEFC76">
            <wp:extent cx="5362575" cy="27813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362575" cy="2781300"/>
                    </a:xfrm>
                    <a:prstGeom prst="rect">
                      <a:avLst/>
                    </a:prstGeom>
                    <a:noFill/>
                    <a:ln>
                      <a:noFill/>
                    </a:ln>
                  </pic:spPr>
                </pic:pic>
              </a:graphicData>
            </a:graphic>
          </wp:inline>
        </w:drawing>
      </w:r>
    </w:p>
    <w:p w14:paraId="60C8A91B" w14:textId="77777777" w:rsidR="003738B6" w:rsidRDefault="003738B6" w:rsidP="003738B6">
      <w:pPr>
        <w:pStyle w:val="ListParagraph"/>
        <w:ind w:left="0"/>
        <w:rPr>
          <w:b/>
          <w:u w:val="single"/>
        </w:rPr>
      </w:pPr>
      <w:r>
        <w:rPr>
          <w:noProof/>
          <w:lang w:eastAsia="en-US"/>
        </w:rPr>
        <w:lastRenderedPageBreak/>
        <w:drawing>
          <wp:inline distT="0" distB="0" distL="0" distR="0" wp14:anchorId="1EB7E7E7" wp14:editId="78672A50">
            <wp:extent cx="5933636" cy="3335182"/>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72125" cy="3356816"/>
                    </a:xfrm>
                    <a:prstGeom prst="rect">
                      <a:avLst/>
                    </a:prstGeom>
                    <a:noFill/>
                    <a:ln>
                      <a:noFill/>
                    </a:ln>
                  </pic:spPr>
                </pic:pic>
              </a:graphicData>
            </a:graphic>
          </wp:inline>
        </w:drawing>
      </w:r>
    </w:p>
    <w:p w14:paraId="6825DE65" w14:textId="77777777" w:rsidR="00586D08" w:rsidRDefault="00586D08" w:rsidP="003738B6">
      <w:pPr>
        <w:pStyle w:val="ListParagraph"/>
        <w:ind w:left="0"/>
        <w:rPr>
          <w:b/>
          <w:u w:val="single"/>
        </w:rPr>
      </w:pPr>
    </w:p>
    <w:p w14:paraId="2CF91573" w14:textId="77777777" w:rsidR="000B7F44" w:rsidRDefault="000B7F44" w:rsidP="003738B6">
      <w:pPr>
        <w:pStyle w:val="ListParagraph"/>
        <w:ind w:left="0"/>
        <w:rPr>
          <w:b/>
          <w:u w:val="single"/>
        </w:rPr>
      </w:pPr>
    </w:p>
    <w:p w14:paraId="6AB89F3D" w14:textId="77777777" w:rsidR="003738B6" w:rsidRDefault="003738B6" w:rsidP="003738B6">
      <w:pPr>
        <w:pStyle w:val="Howitworks"/>
      </w:pPr>
      <w:r>
        <w:t>Steps for developing awt program:</w:t>
      </w:r>
    </w:p>
    <w:p w14:paraId="47C1C56B" w14:textId="6C8C4D9F" w:rsidR="003738B6" w:rsidRDefault="003738B6" w:rsidP="00B413EE">
      <w:pPr>
        <w:pStyle w:val="ListParagraph"/>
        <w:numPr>
          <w:ilvl w:val="0"/>
          <w:numId w:val="255"/>
        </w:numPr>
        <w:spacing w:line="240" w:lineRule="auto"/>
        <w:ind w:left="720"/>
      </w:pPr>
      <w:r>
        <w:t>Import the appropriate packages.</w:t>
      </w:r>
    </w:p>
    <w:p w14:paraId="5D8ABD61" w14:textId="77777777" w:rsidR="00D95249" w:rsidRDefault="00D95249" w:rsidP="00D95249">
      <w:pPr>
        <w:pStyle w:val="ListParagraph"/>
        <w:spacing w:line="240" w:lineRule="auto"/>
      </w:pPr>
    </w:p>
    <w:p w14:paraId="78840D5B" w14:textId="67442E66" w:rsidR="00D95249" w:rsidRDefault="003738B6" w:rsidP="00B413EE">
      <w:pPr>
        <w:pStyle w:val="ListParagraph"/>
        <w:numPr>
          <w:ilvl w:val="0"/>
          <w:numId w:val="255"/>
        </w:numPr>
        <w:spacing w:line="240" w:lineRule="auto"/>
        <w:ind w:left="720"/>
      </w:pPr>
      <w:r>
        <w:t xml:space="preserve">Choose the appropriate class and it must </w:t>
      </w:r>
      <w:r w:rsidRPr="00D95249">
        <w:rPr>
          <w:b/>
        </w:rPr>
        <w:t>extend</w:t>
      </w:r>
      <w:r>
        <w:t xml:space="preserve"> </w:t>
      </w:r>
      <w:r w:rsidRPr="00C50C70">
        <w:rPr>
          <w:rStyle w:val="0SyntaxPinkChar"/>
        </w:rPr>
        <w:t>java.awt.Frame</w:t>
      </w:r>
      <w:r>
        <w:t xml:space="preserve"> and </w:t>
      </w:r>
      <w:r w:rsidRPr="00D95249">
        <w:rPr>
          <w:b/>
        </w:rPr>
        <w:t>implements</w:t>
      </w:r>
      <w:r>
        <w:t xml:space="preserve"> appropriate </w:t>
      </w:r>
      <w:r w:rsidRPr="00D95249">
        <w:rPr>
          <w:b/>
        </w:rPr>
        <w:t>Listener</w:t>
      </w:r>
      <w:r>
        <w:t xml:space="preserve"> if required.</w:t>
      </w:r>
    </w:p>
    <w:p w14:paraId="45CA2F44" w14:textId="77777777" w:rsidR="00D95249" w:rsidRDefault="00D95249" w:rsidP="00D95249">
      <w:pPr>
        <w:pStyle w:val="ListParagraph"/>
        <w:spacing w:line="240" w:lineRule="auto"/>
      </w:pPr>
    </w:p>
    <w:p w14:paraId="6223F40F" w14:textId="57FEBCD8" w:rsidR="00D95249" w:rsidRDefault="003738B6" w:rsidP="00B413EE">
      <w:pPr>
        <w:pStyle w:val="ListParagraph"/>
        <w:numPr>
          <w:ilvl w:val="0"/>
          <w:numId w:val="255"/>
        </w:numPr>
        <w:spacing w:line="240" w:lineRule="auto"/>
        <w:ind w:left="720"/>
      </w:pPr>
      <w:r>
        <w:t xml:space="preserve">Identify &amp; </w:t>
      </w:r>
      <w:r w:rsidRPr="00D95249">
        <w:rPr>
          <w:b/>
        </w:rPr>
        <w:t>declare components</w:t>
      </w:r>
      <w:r>
        <w:t xml:space="preserve"> as data members in the top of the class.</w:t>
      </w:r>
    </w:p>
    <w:p w14:paraId="25023E7C" w14:textId="77777777" w:rsidR="00D95249" w:rsidRDefault="00D95249" w:rsidP="00D95249">
      <w:pPr>
        <w:pStyle w:val="ListParagraph"/>
        <w:spacing w:line="240" w:lineRule="auto"/>
      </w:pPr>
    </w:p>
    <w:p w14:paraId="71547C90" w14:textId="4C5920B7" w:rsidR="003738B6" w:rsidRDefault="003738B6" w:rsidP="00B413EE">
      <w:pPr>
        <w:pStyle w:val="ListParagraph"/>
        <w:numPr>
          <w:ilvl w:val="0"/>
          <w:numId w:val="255"/>
        </w:numPr>
        <w:spacing w:line="240" w:lineRule="auto"/>
        <w:ind w:left="720"/>
      </w:pPr>
      <w:r w:rsidRPr="00D95249">
        <w:rPr>
          <w:b/>
        </w:rPr>
        <w:t>Set the title</w:t>
      </w:r>
      <w:r>
        <w:t xml:space="preserve"> for the window.</w:t>
      </w:r>
    </w:p>
    <w:p w14:paraId="1248E2E0" w14:textId="77777777" w:rsidR="00D95249" w:rsidRDefault="00D95249" w:rsidP="00D95249">
      <w:pPr>
        <w:pStyle w:val="ListParagraph"/>
        <w:spacing w:line="240" w:lineRule="auto"/>
      </w:pPr>
    </w:p>
    <w:p w14:paraId="513B8278" w14:textId="629F9A2F" w:rsidR="003738B6" w:rsidRDefault="003738B6" w:rsidP="00B413EE">
      <w:pPr>
        <w:pStyle w:val="ListParagraph"/>
        <w:numPr>
          <w:ilvl w:val="0"/>
          <w:numId w:val="255"/>
        </w:numPr>
        <w:spacing w:line="240" w:lineRule="auto"/>
        <w:ind w:left="720"/>
      </w:pPr>
      <w:r w:rsidRPr="00D95249">
        <w:rPr>
          <w:b/>
        </w:rPr>
        <w:t>Set the size</w:t>
      </w:r>
      <w:r>
        <w:t xml:space="preserve"> of the window.</w:t>
      </w:r>
    </w:p>
    <w:p w14:paraId="1FEAF69C" w14:textId="77777777" w:rsidR="00D95249" w:rsidRDefault="00D95249" w:rsidP="00D95249">
      <w:pPr>
        <w:pStyle w:val="ListParagraph"/>
        <w:spacing w:line="240" w:lineRule="auto"/>
      </w:pPr>
    </w:p>
    <w:p w14:paraId="73090DA2" w14:textId="7BA0C3F0" w:rsidR="003738B6" w:rsidRDefault="003738B6" w:rsidP="00B413EE">
      <w:pPr>
        <w:pStyle w:val="ListParagraph"/>
        <w:numPr>
          <w:ilvl w:val="0"/>
          <w:numId w:val="255"/>
        </w:numPr>
        <w:spacing w:line="240" w:lineRule="auto"/>
        <w:ind w:left="720"/>
      </w:pPr>
      <w:r w:rsidRPr="00D95249">
        <w:rPr>
          <w:b/>
        </w:rPr>
        <w:t xml:space="preserve">Create Objects of the components in the Constructor </w:t>
      </w:r>
      <w:r>
        <w:t>which are identified in step 3.</w:t>
      </w:r>
    </w:p>
    <w:p w14:paraId="6189C6D2" w14:textId="77777777" w:rsidR="00D95249" w:rsidRDefault="00D95249" w:rsidP="00D95249">
      <w:pPr>
        <w:pStyle w:val="ListParagraph"/>
        <w:spacing w:line="240" w:lineRule="auto"/>
      </w:pPr>
    </w:p>
    <w:p w14:paraId="3D5CEA1A" w14:textId="7D9D5135" w:rsidR="003738B6" w:rsidRDefault="003738B6" w:rsidP="00B413EE">
      <w:pPr>
        <w:pStyle w:val="ListParagraph"/>
        <w:numPr>
          <w:ilvl w:val="0"/>
          <w:numId w:val="255"/>
        </w:numPr>
        <w:spacing w:line="240" w:lineRule="auto"/>
        <w:ind w:left="720"/>
      </w:pPr>
      <w:r w:rsidRPr="00D95249">
        <w:rPr>
          <w:b/>
        </w:rPr>
        <w:t>Add</w:t>
      </w:r>
      <w:r>
        <w:t xml:space="preserve"> the created </w:t>
      </w:r>
      <w:r w:rsidRPr="00D95249">
        <w:rPr>
          <w:b/>
        </w:rPr>
        <w:t>components to container</w:t>
      </w:r>
      <w:r>
        <w:t>.</w:t>
      </w:r>
    </w:p>
    <w:p w14:paraId="1741662D" w14:textId="77777777" w:rsidR="00D95249" w:rsidRDefault="00D95249" w:rsidP="00D95249">
      <w:pPr>
        <w:pStyle w:val="ListParagraph"/>
        <w:spacing w:line="240" w:lineRule="auto"/>
      </w:pPr>
    </w:p>
    <w:p w14:paraId="308DB0CD" w14:textId="42F99301" w:rsidR="003738B6" w:rsidRDefault="003738B6" w:rsidP="00B413EE">
      <w:pPr>
        <w:pStyle w:val="ListParagraph"/>
        <w:numPr>
          <w:ilvl w:val="0"/>
          <w:numId w:val="255"/>
        </w:numPr>
        <w:spacing w:line="240" w:lineRule="auto"/>
        <w:ind w:left="720"/>
      </w:pPr>
      <w:r w:rsidRPr="00D95249">
        <w:rPr>
          <w:b/>
        </w:rPr>
        <w:t>Register</w:t>
      </w:r>
      <w:r>
        <w:t xml:space="preserve"> the events of the appropriate interactive component </w:t>
      </w:r>
      <w:r w:rsidRPr="00D95249">
        <w:rPr>
          <w:b/>
        </w:rPr>
        <w:t>with appropriate Listener</w:t>
      </w:r>
      <w:r>
        <w:t>.</w:t>
      </w:r>
    </w:p>
    <w:p w14:paraId="7B897237" w14:textId="77777777" w:rsidR="00D95249" w:rsidRDefault="00D95249" w:rsidP="00D95249">
      <w:pPr>
        <w:pStyle w:val="ListParagraph"/>
        <w:spacing w:line="240" w:lineRule="auto"/>
      </w:pPr>
    </w:p>
    <w:p w14:paraId="46C47BA5" w14:textId="62EF948D" w:rsidR="003738B6" w:rsidRDefault="003738B6" w:rsidP="00B413EE">
      <w:pPr>
        <w:pStyle w:val="ListParagraph"/>
        <w:numPr>
          <w:ilvl w:val="0"/>
          <w:numId w:val="255"/>
        </w:numPr>
        <w:spacing w:line="240" w:lineRule="auto"/>
        <w:ind w:left="720"/>
      </w:pPr>
      <w:r>
        <w:t>Make the components to be visible (</w:t>
      </w:r>
      <w:r w:rsidRPr="00D95249">
        <w:rPr>
          <w:b/>
        </w:rPr>
        <w:t>setvisible(true</w:t>
      </w:r>
      <w:r>
        <w:t>)).</w:t>
      </w:r>
    </w:p>
    <w:p w14:paraId="1C22C6B5" w14:textId="77777777" w:rsidR="00D95249" w:rsidRDefault="00D95249" w:rsidP="00D95249">
      <w:pPr>
        <w:pStyle w:val="ListParagraph"/>
        <w:spacing w:line="240" w:lineRule="auto"/>
      </w:pPr>
    </w:p>
    <w:p w14:paraId="7AC8343E" w14:textId="7D2DCD4A" w:rsidR="003738B6" w:rsidRDefault="003738B6" w:rsidP="00B413EE">
      <w:pPr>
        <w:pStyle w:val="ListParagraph"/>
        <w:numPr>
          <w:ilvl w:val="0"/>
          <w:numId w:val="255"/>
        </w:numPr>
        <w:spacing w:line="240" w:lineRule="auto"/>
        <w:ind w:left="720"/>
      </w:pPr>
      <w:r w:rsidRPr="00D95249">
        <w:rPr>
          <w:b/>
        </w:rPr>
        <w:t>Define the undefined methods</w:t>
      </w:r>
      <w:r>
        <w:t xml:space="preserve"> in the current class which is coming from appropriate </w:t>
      </w:r>
      <w:r w:rsidRPr="00D95249">
        <w:rPr>
          <w:b/>
        </w:rPr>
        <w:t>Listener</w:t>
      </w:r>
      <w:r>
        <w:t>.</w:t>
      </w:r>
    </w:p>
    <w:p w14:paraId="61299148" w14:textId="77777777" w:rsidR="00D95249" w:rsidRDefault="00D95249" w:rsidP="00D95249">
      <w:pPr>
        <w:pStyle w:val="ListParagraph"/>
        <w:spacing w:line="240" w:lineRule="auto"/>
      </w:pPr>
    </w:p>
    <w:p w14:paraId="6D891D6A" w14:textId="4B739B7F" w:rsidR="003738B6" w:rsidRDefault="003738B6" w:rsidP="00B413EE">
      <w:pPr>
        <w:pStyle w:val="ListParagraph"/>
        <w:numPr>
          <w:ilvl w:val="0"/>
          <w:numId w:val="255"/>
        </w:numPr>
        <w:spacing w:line="240" w:lineRule="auto"/>
        <w:ind w:left="720"/>
      </w:pPr>
      <w:r>
        <w:t>Write functionality to GUI component in that method</w:t>
      </w:r>
    </w:p>
    <w:p w14:paraId="403A651E" w14:textId="412E49ED" w:rsidR="003738B6" w:rsidRDefault="003738B6" w:rsidP="003738B6"/>
    <w:p w14:paraId="27D6ED34" w14:textId="1CD9933A" w:rsidR="00914B66" w:rsidRDefault="00914B66" w:rsidP="003738B6"/>
    <w:p w14:paraId="61F1E432" w14:textId="17CC40FC" w:rsidR="00F271C8" w:rsidRDefault="00F271C8" w:rsidP="003738B6"/>
    <w:p w14:paraId="11E5CFD4" w14:textId="0B196C4F" w:rsidR="00F271C8" w:rsidRDefault="00F271C8" w:rsidP="003738B6"/>
    <w:p w14:paraId="1B46023F" w14:textId="77777777" w:rsidR="003738B6" w:rsidRDefault="003738B6" w:rsidP="003738B6">
      <w:pPr>
        <w:pStyle w:val="Howitworks"/>
      </w:pPr>
      <w:r>
        <w:lastRenderedPageBreak/>
        <w:t>Example</w:t>
      </w:r>
    </w:p>
    <w:p w14:paraId="67D0F643" w14:textId="77777777" w:rsidR="003738B6" w:rsidRPr="0022542C" w:rsidRDefault="003738B6" w:rsidP="003738B6">
      <w:pPr>
        <w:pStyle w:val="Output"/>
      </w:pPr>
      <w:r w:rsidRPr="0022542C">
        <w:rPr>
          <w:bCs/>
          <w:color w:val="7F0055"/>
        </w:rPr>
        <w:t>public</w:t>
      </w:r>
      <w:r w:rsidRPr="0022542C">
        <w:t xml:space="preserve"> </w:t>
      </w:r>
      <w:r w:rsidRPr="0022542C">
        <w:rPr>
          <w:bCs/>
          <w:color w:val="7F0055"/>
        </w:rPr>
        <w:t>class</w:t>
      </w:r>
      <w:r w:rsidRPr="0022542C">
        <w:t xml:space="preserve"> LoginDemo </w:t>
      </w:r>
      <w:r w:rsidRPr="0022542C">
        <w:rPr>
          <w:bCs/>
          <w:color w:val="7F0055"/>
        </w:rPr>
        <w:t>extends</w:t>
      </w:r>
      <w:r w:rsidRPr="0022542C">
        <w:t xml:space="preserve"> Frame </w:t>
      </w:r>
      <w:r w:rsidRPr="0022542C">
        <w:rPr>
          <w:bCs/>
          <w:color w:val="7F0055"/>
        </w:rPr>
        <w:t>implements</w:t>
      </w:r>
      <w:r w:rsidRPr="0022542C">
        <w:t xml:space="preserve"> ActionListener {</w:t>
      </w:r>
    </w:p>
    <w:p w14:paraId="56845E33" w14:textId="77777777" w:rsidR="003738B6" w:rsidRPr="0022542C" w:rsidRDefault="003738B6" w:rsidP="003738B6">
      <w:pPr>
        <w:pStyle w:val="Output"/>
      </w:pPr>
      <w:r w:rsidRPr="0022542C">
        <w:tab/>
      </w:r>
      <w:r w:rsidRPr="0022542C">
        <w:rPr>
          <w:color w:val="3F7F5F"/>
        </w:rPr>
        <w:t>// 1. Decalring components</w:t>
      </w:r>
    </w:p>
    <w:p w14:paraId="2F1EC004" w14:textId="77777777" w:rsidR="003738B6" w:rsidRPr="0022542C" w:rsidRDefault="003738B6" w:rsidP="003738B6">
      <w:pPr>
        <w:pStyle w:val="Output"/>
      </w:pPr>
      <w:r w:rsidRPr="0022542C">
        <w:tab/>
        <w:t xml:space="preserve">Label </w:t>
      </w:r>
      <w:r w:rsidRPr="0022542C">
        <w:rPr>
          <w:color w:val="0000C0"/>
        </w:rPr>
        <w:t>l1</w:t>
      </w:r>
      <w:r w:rsidRPr="0022542C">
        <w:t xml:space="preserve">, </w:t>
      </w:r>
      <w:r w:rsidRPr="0022542C">
        <w:rPr>
          <w:color w:val="0000C0"/>
        </w:rPr>
        <w:t>l2</w:t>
      </w:r>
      <w:r w:rsidRPr="0022542C">
        <w:t xml:space="preserve">, </w:t>
      </w:r>
      <w:r w:rsidRPr="0022542C">
        <w:rPr>
          <w:color w:val="0000C0"/>
        </w:rPr>
        <w:t>status</w:t>
      </w:r>
      <w:r w:rsidRPr="0022542C">
        <w:t>;</w:t>
      </w:r>
    </w:p>
    <w:p w14:paraId="49B92C19" w14:textId="77777777" w:rsidR="003738B6" w:rsidRPr="0022542C" w:rsidRDefault="003738B6" w:rsidP="003738B6">
      <w:pPr>
        <w:pStyle w:val="Output"/>
      </w:pPr>
      <w:r w:rsidRPr="0022542C">
        <w:tab/>
        <w:t xml:space="preserve">TextField </w:t>
      </w:r>
      <w:r w:rsidRPr="0022542C">
        <w:rPr>
          <w:color w:val="0000C0"/>
        </w:rPr>
        <w:t>t1</w:t>
      </w:r>
      <w:r w:rsidRPr="0022542C">
        <w:t xml:space="preserve">, </w:t>
      </w:r>
      <w:r w:rsidRPr="0022542C">
        <w:rPr>
          <w:color w:val="0000C0"/>
        </w:rPr>
        <w:t>t2</w:t>
      </w:r>
      <w:r w:rsidRPr="0022542C">
        <w:t>;</w:t>
      </w:r>
    </w:p>
    <w:p w14:paraId="5FDDA255" w14:textId="77777777" w:rsidR="003738B6" w:rsidRPr="0022542C" w:rsidRDefault="003738B6" w:rsidP="003738B6">
      <w:pPr>
        <w:pStyle w:val="Output"/>
      </w:pPr>
      <w:r w:rsidRPr="0022542C">
        <w:tab/>
        <w:t xml:space="preserve">Button </w:t>
      </w:r>
      <w:r w:rsidRPr="0022542C">
        <w:rPr>
          <w:color w:val="0000C0"/>
        </w:rPr>
        <w:t>login</w:t>
      </w:r>
      <w:r w:rsidRPr="0022542C">
        <w:t>;</w:t>
      </w:r>
    </w:p>
    <w:p w14:paraId="54A97C42" w14:textId="77777777" w:rsidR="003738B6" w:rsidRPr="0022542C" w:rsidRDefault="003738B6" w:rsidP="003738B6">
      <w:pPr>
        <w:pStyle w:val="Output"/>
      </w:pPr>
    </w:p>
    <w:p w14:paraId="0510C09A" w14:textId="77777777" w:rsidR="003738B6" w:rsidRPr="0022542C" w:rsidRDefault="003738B6" w:rsidP="003738B6">
      <w:pPr>
        <w:pStyle w:val="Output"/>
      </w:pPr>
      <w:r w:rsidRPr="0022542C">
        <w:tab/>
      </w:r>
      <w:r w:rsidRPr="0022542C">
        <w:rPr>
          <w:bCs/>
          <w:color w:val="7F0055"/>
        </w:rPr>
        <w:t>public</w:t>
      </w:r>
      <w:r w:rsidRPr="0022542C">
        <w:t xml:space="preserve"> LoginDemo() {</w:t>
      </w:r>
    </w:p>
    <w:p w14:paraId="6EB99881" w14:textId="77777777" w:rsidR="003738B6" w:rsidRPr="0022542C" w:rsidRDefault="003738B6" w:rsidP="003738B6">
      <w:pPr>
        <w:pStyle w:val="Output"/>
      </w:pPr>
      <w:r w:rsidRPr="0022542C">
        <w:tab/>
      </w:r>
      <w:r w:rsidRPr="0022542C">
        <w:tab/>
      </w:r>
      <w:r w:rsidRPr="0022542C">
        <w:rPr>
          <w:color w:val="3F7F5F"/>
        </w:rPr>
        <w:t>// 4,5 Setting title &amp; Size</w:t>
      </w:r>
    </w:p>
    <w:p w14:paraId="611C6E6B" w14:textId="77777777" w:rsidR="003738B6" w:rsidRPr="0022542C" w:rsidRDefault="003738B6" w:rsidP="003738B6">
      <w:pPr>
        <w:pStyle w:val="Output"/>
      </w:pPr>
      <w:r w:rsidRPr="0022542C">
        <w:tab/>
      </w:r>
      <w:r w:rsidRPr="0022542C">
        <w:tab/>
        <w:t>setSize(200, 200);</w:t>
      </w:r>
    </w:p>
    <w:p w14:paraId="1AC4EBE5" w14:textId="77777777" w:rsidR="003738B6" w:rsidRPr="0022542C" w:rsidRDefault="003738B6" w:rsidP="003738B6">
      <w:pPr>
        <w:pStyle w:val="Output"/>
      </w:pPr>
      <w:r w:rsidRPr="0022542C">
        <w:tab/>
      </w:r>
      <w:r w:rsidRPr="0022542C">
        <w:tab/>
        <w:t>setTitle(</w:t>
      </w:r>
      <w:r w:rsidRPr="0022542C">
        <w:rPr>
          <w:color w:val="2A00FF"/>
        </w:rPr>
        <w:t>"Login"</w:t>
      </w:r>
      <w:r w:rsidRPr="0022542C">
        <w:t>);</w:t>
      </w:r>
    </w:p>
    <w:p w14:paraId="0F9A6EAF" w14:textId="77777777" w:rsidR="003738B6" w:rsidRPr="0022542C" w:rsidRDefault="003738B6" w:rsidP="003738B6">
      <w:pPr>
        <w:pStyle w:val="Output"/>
      </w:pPr>
    </w:p>
    <w:p w14:paraId="3294F5C8" w14:textId="77777777" w:rsidR="003738B6" w:rsidRPr="0022542C" w:rsidRDefault="003738B6" w:rsidP="003738B6">
      <w:pPr>
        <w:pStyle w:val="Output"/>
      </w:pPr>
      <w:r w:rsidRPr="0022542C">
        <w:tab/>
      </w:r>
      <w:r w:rsidRPr="0022542C">
        <w:tab/>
      </w:r>
      <w:r w:rsidRPr="0022542C">
        <w:rPr>
          <w:color w:val="3F7F5F"/>
        </w:rPr>
        <w:t>// 6.creating Component Objects</w:t>
      </w:r>
    </w:p>
    <w:p w14:paraId="17A5DB11" w14:textId="77777777" w:rsidR="003738B6" w:rsidRPr="0022542C" w:rsidRDefault="003738B6" w:rsidP="003738B6">
      <w:pPr>
        <w:pStyle w:val="Output"/>
      </w:pPr>
      <w:r w:rsidRPr="0022542C">
        <w:tab/>
      </w:r>
      <w:r w:rsidRPr="0022542C">
        <w:tab/>
      </w:r>
      <w:r w:rsidRPr="0022542C">
        <w:rPr>
          <w:color w:val="0000C0"/>
        </w:rPr>
        <w:t>l1</w:t>
      </w:r>
      <w:r w:rsidRPr="0022542C">
        <w:t xml:space="preserve"> = </w:t>
      </w:r>
      <w:r w:rsidRPr="0022542C">
        <w:rPr>
          <w:bCs/>
          <w:color w:val="7F0055"/>
        </w:rPr>
        <w:t>new</w:t>
      </w:r>
      <w:r w:rsidRPr="0022542C">
        <w:t xml:space="preserve"> Label(</w:t>
      </w:r>
      <w:r w:rsidRPr="0022542C">
        <w:rPr>
          <w:color w:val="2A00FF"/>
        </w:rPr>
        <w:t>"Username : "</w:t>
      </w:r>
      <w:r w:rsidRPr="0022542C">
        <w:t>);</w:t>
      </w:r>
    </w:p>
    <w:p w14:paraId="50D1D3BF" w14:textId="77777777" w:rsidR="003738B6" w:rsidRPr="0022542C" w:rsidRDefault="003738B6" w:rsidP="003738B6">
      <w:pPr>
        <w:pStyle w:val="Output"/>
      </w:pPr>
      <w:r w:rsidRPr="0022542C">
        <w:tab/>
      </w:r>
      <w:r w:rsidRPr="0022542C">
        <w:tab/>
      </w:r>
      <w:r w:rsidRPr="0022542C">
        <w:rPr>
          <w:color w:val="0000C0"/>
        </w:rPr>
        <w:t>l2</w:t>
      </w:r>
      <w:r w:rsidRPr="0022542C">
        <w:t xml:space="preserve"> = </w:t>
      </w:r>
      <w:r w:rsidRPr="0022542C">
        <w:rPr>
          <w:bCs/>
          <w:color w:val="7F0055"/>
        </w:rPr>
        <w:t>new</w:t>
      </w:r>
      <w:r w:rsidRPr="0022542C">
        <w:t xml:space="preserve"> Label(</w:t>
      </w:r>
      <w:r w:rsidRPr="0022542C">
        <w:rPr>
          <w:color w:val="2A00FF"/>
        </w:rPr>
        <w:t>"Password : "</w:t>
      </w:r>
      <w:r w:rsidRPr="0022542C">
        <w:t>);</w:t>
      </w:r>
    </w:p>
    <w:p w14:paraId="1CB5258C" w14:textId="77777777" w:rsidR="003738B6" w:rsidRPr="0022542C" w:rsidRDefault="003738B6" w:rsidP="003738B6">
      <w:pPr>
        <w:pStyle w:val="Output"/>
      </w:pPr>
      <w:r w:rsidRPr="0022542C">
        <w:tab/>
      </w:r>
      <w:r w:rsidRPr="0022542C">
        <w:tab/>
      </w:r>
      <w:r w:rsidRPr="0022542C">
        <w:rPr>
          <w:color w:val="0000C0"/>
        </w:rPr>
        <w:t>status</w:t>
      </w:r>
      <w:r w:rsidRPr="0022542C">
        <w:t xml:space="preserve"> = </w:t>
      </w:r>
      <w:r w:rsidRPr="0022542C">
        <w:rPr>
          <w:bCs/>
          <w:color w:val="7F0055"/>
        </w:rPr>
        <w:t>new</w:t>
      </w:r>
      <w:r w:rsidRPr="0022542C">
        <w:t xml:space="preserve"> Label(</w:t>
      </w:r>
      <w:r w:rsidRPr="0022542C">
        <w:rPr>
          <w:color w:val="2A00FF"/>
        </w:rPr>
        <w:t>"Status"</w:t>
      </w:r>
      <w:r w:rsidRPr="0022542C">
        <w:t>);</w:t>
      </w:r>
    </w:p>
    <w:p w14:paraId="6C6E398F" w14:textId="77777777" w:rsidR="003738B6" w:rsidRPr="0022542C" w:rsidRDefault="003738B6" w:rsidP="003738B6">
      <w:pPr>
        <w:pStyle w:val="Output"/>
      </w:pPr>
      <w:r w:rsidRPr="0022542C">
        <w:tab/>
      </w:r>
      <w:r w:rsidRPr="0022542C">
        <w:tab/>
      </w:r>
      <w:r w:rsidRPr="0022542C">
        <w:rPr>
          <w:color w:val="0000C0"/>
        </w:rPr>
        <w:t>t1</w:t>
      </w:r>
      <w:r w:rsidRPr="0022542C">
        <w:t xml:space="preserve"> = </w:t>
      </w:r>
      <w:r w:rsidRPr="0022542C">
        <w:rPr>
          <w:bCs/>
          <w:color w:val="7F0055"/>
        </w:rPr>
        <w:t>new</w:t>
      </w:r>
      <w:r w:rsidRPr="0022542C">
        <w:t xml:space="preserve"> TextField(50);</w:t>
      </w:r>
    </w:p>
    <w:p w14:paraId="5BA30AA6" w14:textId="77777777" w:rsidR="003738B6" w:rsidRPr="0022542C" w:rsidRDefault="003738B6" w:rsidP="003738B6">
      <w:pPr>
        <w:pStyle w:val="Output"/>
      </w:pPr>
      <w:r w:rsidRPr="0022542C">
        <w:tab/>
      </w:r>
      <w:r w:rsidRPr="0022542C">
        <w:tab/>
      </w:r>
      <w:r w:rsidRPr="0022542C">
        <w:rPr>
          <w:color w:val="0000C0"/>
        </w:rPr>
        <w:t>t2</w:t>
      </w:r>
      <w:r w:rsidRPr="0022542C">
        <w:t xml:space="preserve"> = </w:t>
      </w:r>
      <w:r w:rsidRPr="0022542C">
        <w:rPr>
          <w:bCs/>
          <w:color w:val="7F0055"/>
        </w:rPr>
        <w:t>new</w:t>
      </w:r>
      <w:r w:rsidRPr="0022542C">
        <w:t xml:space="preserve"> TextField(50);</w:t>
      </w:r>
    </w:p>
    <w:p w14:paraId="18DC6B22" w14:textId="77777777" w:rsidR="003738B6" w:rsidRPr="0022542C" w:rsidRDefault="003738B6" w:rsidP="003738B6">
      <w:pPr>
        <w:pStyle w:val="Output"/>
      </w:pPr>
      <w:r w:rsidRPr="0022542C">
        <w:tab/>
      </w:r>
      <w:r w:rsidRPr="0022542C">
        <w:tab/>
      </w:r>
      <w:r w:rsidRPr="0022542C">
        <w:rPr>
          <w:color w:val="0000C0"/>
        </w:rPr>
        <w:t>login</w:t>
      </w:r>
      <w:r w:rsidRPr="0022542C">
        <w:t xml:space="preserve"> = </w:t>
      </w:r>
      <w:r w:rsidRPr="0022542C">
        <w:rPr>
          <w:bCs/>
          <w:color w:val="7F0055"/>
        </w:rPr>
        <w:t>new</w:t>
      </w:r>
      <w:r w:rsidRPr="0022542C">
        <w:t xml:space="preserve"> Button(</w:t>
      </w:r>
      <w:r w:rsidRPr="0022542C">
        <w:rPr>
          <w:color w:val="2A00FF"/>
        </w:rPr>
        <w:t>"Login"</w:t>
      </w:r>
      <w:r w:rsidRPr="0022542C">
        <w:t>);</w:t>
      </w:r>
    </w:p>
    <w:p w14:paraId="5B06AF3F" w14:textId="77777777" w:rsidR="003738B6" w:rsidRPr="0022542C" w:rsidRDefault="003738B6" w:rsidP="003738B6">
      <w:pPr>
        <w:pStyle w:val="Output"/>
      </w:pPr>
    </w:p>
    <w:p w14:paraId="2A7DF10F" w14:textId="77777777" w:rsidR="003738B6" w:rsidRPr="0022542C" w:rsidRDefault="003738B6" w:rsidP="003738B6">
      <w:pPr>
        <w:pStyle w:val="Output"/>
      </w:pPr>
      <w:r w:rsidRPr="0022542C">
        <w:tab/>
      </w:r>
      <w:r w:rsidRPr="0022542C">
        <w:tab/>
      </w:r>
      <w:r w:rsidRPr="0022542C">
        <w:rPr>
          <w:color w:val="3F7F5F"/>
        </w:rPr>
        <w:t>// 7.adding componets to container</w:t>
      </w:r>
    </w:p>
    <w:p w14:paraId="3C9598E0" w14:textId="77777777" w:rsidR="003738B6" w:rsidRPr="0022542C" w:rsidRDefault="003738B6" w:rsidP="003738B6">
      <w:pPr>
        <w:pStyle w:val="Output"/>
      </w:pPr>
      <w:r w:rsidRPr="0022542C">
        <w:tab/>
      </w:r>
      <w:r w:rsidRPr="0022542C">
        <w:tab/>
        <w:t>add(</w:t>
      </w:r>
      <w:r w:rsidRPr="0022542C">
        <w:rPr>
          <w:color w:val="0000C0"/>
        </w:rPr>
        <w:t>l1</w:t>
      </w:r>
      <w:r w:rsidRPr="0022542C">
        <w:t>);</w:t>
      </w:r>
    </w:p>
    <w:p w14:paraId="5216ADB4" w14:textId="77777777" w:rsidR="003738B6" w:rsidRPr="0022542C" w:rsidRDefault="003738B6" w:rsidP="003738B6">
      <w:pPr>
        <w:pStyle w:val="Output"/>
      </w:pPr>
      <w:r w:rsidRPr="0022542C">
        <w:tab/>
      </w:r>
      <w:r w:rsidRPr="0022542C">
        <w:tab/>
        <w:t>add(</w:t>
      </w:r>
      <w:r w:rsidRPr="0022542C">
        <w:rPr>
          <w:color w:val="0000C0"/>
        </w:rPr>
        <w:t>t1</w:t>
      </w:r>
      <w:r w:rsidRPr="0022542C">
        <w:t>);</w:t>
      </w:r>
    </w:p>
    <w:p w14:paraId="4B12B48C" w14:textId="77777777" w:rsidR="003738B6" w:rsidRPr="0022542C" w:rsidRDefault="003738B6" w:rsidP="003738B6">
      <w:pPr>
        <w:pStyle w:val="Output"/>
      </w:pPr>
      <w:r w:rsidRPr="0022542C">
        <w:tab/>
      </w:r>
      <w:r w:rsidRPr="0022542C">
        <w:tab/>
        <w:t>add(</w:t>
      </w:r>
      <w:r w:rsidRPr="0022542C">
        <w:rPr>
          <w:color w:val="0000C0"/>
        </w:rPr>
        <w:t>l2</w:t>
      </w:r>
      <w:r w:rsidRPr="0022542C">
        <w:t>);</w:t>
      </w:r>
    </w:p>
    <w:p w14:paraId="27A536C1" w14:textId="77777777" w:rsidR="003738B6" w:rsidRPr="0022542C" w:rsidRDefault="003738B6" w:rsidP="003738B6">
      <w:pPr>
        <w:pStyle w:val="Output"/>
      </w:pPr>
      <w:r w:rsidRPr="0022542C">
        <w:tab/>
      </w:r>
      <w:r w:rsidRPr="0022542C">
        <w:tab/>
        <w:t>add(</w:t>
      </w:r>
      <w:r w:rsidRPr="0022542C">
        <w:rPr>
          <w:color w:val="0000C0"/>
        </w:rPr>
        <w:t>t2</w:t>
      </w:r>
      <w:r w:rsidRPr="0022542C">
        <w:t>);</w:t>
      </w:r>
    </w:p>
    <w:p w14:paraId="08324011" w14:textId="77777777" w:rsidR="003738B6" w:rsidRPr="0022542C" w:rsidRDefault="003738B6" w:rsidP="003738B6">
      <w:pPr>
        <w:pStyle w:val="Output"/>
      </w:pPr>
      <w:r w:rsidRPr="0022542C">
        <w:tab/>
      </w:r>
      <w:r w:rsidRPr="0022542C">
        <w:tab/>
        <w:t>add(</w:t>
      </w:r>
      <w:r w:rsidRPr="0022542C">
        <w:rPr>
          <w:color w:val="0000C0"/>
        </w:rPr>
        <w:t>login</w:t>
      </w:r>
      <w:r w:rsidRPr="0022542C">
        <w:t>);</w:t>
      </w:r>
    </w:p>
    <w:p w14:paraId="0AD07743" w14:textId="77777777" w:rsidR="003738B6" w:rsidRPr="0022542C" w:rsidRDefault="003738B6" w:rsidP="003738B6">
      <w:pPr>
        <w:pStyle w:val="Output"/>
      </w:pPr>
      <w:r w:rsidRPr="0022542C">
        <w:tab/>
      </w:r>
      <w:r w:rsidRPr="0022542C">
        <w:tab/>
        <w:t>add(</w:t>
      </w:r>
      <w:r w:rsidRPr="0022542C">
        <w:rPr>
          <w:color w:val="0000C0"/>
        </w:rPr>
        <w:t>status</w:t>
      </w:r>
      <w:r w:rsidRPr="0022542C">
        <w:t>);</w:t>
      </w:r>
    </w:p>
    <w:p w14:paraId="7A7C09D2" w14:textId="77777777" w:rsidR="003738B6" w:rsidRPr="0022542C" w:rsidRDefault="003738B6" w:rsidP="003738B6">
      <w:pPr>
        <w:pStyle w:val="Output"/>
      </w:pPr>
      <w:r w:rsidRPr="0022542C">
        <w:tab/>
      </w:r>
      <w:r w:rsidRPr="0022542C">
        <w:tab/>
        <w:t>setLayout(</w:t>
      </w:r>
      <w:r w:rsidRPr="0022542C">
        <w:rPr>
          <w:bCs/>
          <w:color w:val="7F0055"/>
        </w:rPr>
        <w:t>new</w:t>
      </w:r>
      <w:r w:rsidRPr="0022542C">
        <w:t xml:space="preserve"> FlowLayout());</w:t>
      </w:r>
    </w:p>
    <w:p w14:paraId="0391BE3F" w14:textId="77777777" w:rsidR="003738B6" w:rsidRPr="0022542C" w:rsidRDefault="003738B6" w:rsidP="003738B6">
      <w:pPr>
        <w:pStyle w:val="Output"/>
      </w:pPr>
    </w:p>
    <w:p w14:paraId="093C1B3B" w14:textId="77777777" w:rsidR="003738B6" w:rsidRPr="0022542C" w:rsidRDefault="003738B6" w:rsidP="003738B6">
      <w:pPr>
        <w:pStyle w:val="Output"/>
      </w:pPr>
      <w:r w:rsidRPr="0022542C">
        <w:tab/>
      </w:r>
      <w:r w:rsidRPr="0022542C">
        <w:tab/>
      </w:r>
      <w:r w:rsidRPr="0022542C">
        <w:rPr>
          <w:color w:val="3F7F5F"/>
        </w:rPr>
        <w:t>// 8.reister with Listener</w:t>
      </w:r>
    </w:p>
    <w:p w14:paraId="61ED5D94" w14:textId="77777777" w:rsidR="003738B6" w:rsidRPr="0022542C" w:rsidRDefault="003738B6" w:rsidP="003738B6">
      <w:pPr>
        <w:pStyle w:val="Output"/>
      </w:pPr>
      <w:r w:rsidRPr="0022542C">
        <w:tab/>
      </w:r>
      <w:r w:rsidRPr="0022542C">
        <w:tab/>
      </w:r>
      <w:r w:rsidRPr="0022542C">
        <w:rPr>
          <w:color w:val="0000C0"/>
        </w:rPr>
        <w:t>login</w:t>
      </w:r>
      <w:r w:rsidRPr="0022542C">
        <w:t>.addActionListener(</w:t>
      </w:r>
      <w:r w:rsidRPr="0022542C">
        <w:rPr>
          <w:bCs/>
          <w:color w:val="7F0055"/>
        </w:rPr>
        <w:t>this</w:t>
      </w:r>
      <w:r w:rsidRPr="0022542C">
        <w:t>);</w:t>
      </w:r>
    </w:p>
    <w:p w14:paraId="6A2BEAFA" w14:textId="77777777" w:rsidR="003738B6" w:rsidRPr="0022542C" w:rsidRDefault="003738B6" w:rsidP="003738B6">
      <w:pPr>
        <w:pStyle w:val="Output"/>
      </w:pPr>
      <w:r w:rsidRPr="0022542C">
        <w:tab/>
      </w:r>
      <w:r w:rsidRPr="0022542C">
        <w:tab/>
        <w:t>setVisible(</w:t>
      </w:r>
      <w:r w:rsidRPr="0022542C">
        <w:rPr>
          <w:bCs/>
          <w:color w:val="7F0055"/>
        </w:rPr>
        <w:t>true</w:t>
      </w:r>
      <w:r w:rsidRPr="0022542C">
        <w:t>);</w:t>
      </w:r>
      <w:r w:rsidRPr="0022542C">
        <w:rPr>
          <w:color w:val="3F7F5F"/>
        </w:rPr>
        <w:t>// 9.setvisble</w:t>
      </w:r>
    </w:p>
    <w:p w14:paraId="31E26E75" w14:textId="77777777" w:rsidR="003738B6" w:rsidRPr="0022542C" w:rsidRDefault="003738B6" w:rsidP="003738B6">
      <w:pPr>
        <w:pStyle w:val="Output"/>
      </w:pPr>
      <w:r w:rsidRPr="0022542C">
        <w:tab/>
        <w:t>}</w:t>
      </w:r>
    </w:p>
    <w:p w14:paraId="56B45F16" w14:textId="77777777" w:rsidR="003738B6" w:rsidRPr="0022542C" w:rsidRDefault="003738B6" w:rsidP="003738B6">
      <w:pPr>
        <w:pStyle w:val="Output"/>
      </w:pPr>
    </w:p>
    <w:p w14:paraId="60B0AE00" w14:textId="77777777" w:rsidR="003738B6" w:rsidRPr="0022542C" w:rsidRDefault="003738B6" w:rsidP="003738B6">
      <w:pPr>
        <w:pStyle w:val="Output"/>
      </w:pPr>
      <w:r w:rsidRPr="0022542C">
        <w:tab/>
      </w:r>
      <w:r w:rsidRPr="0022542C">
        <w:rPr>
          <w:color w:val="646464"/>
        </w:rPr>
        <w:t>@Override</w:t>
      </w:r>
      <w:r w:rsidRPr="0022542C">
        <w:t xml:space="preserve"> </w:t>
      </w:r>
      <w:r w:rsidRPr="0022542C">
        <w:rPr>
          <w:color w:val="3F7F5F"/>
        </w:rPr>
        <w:t>// 10</w:t>
      </w:r>
    </w:p>
    <w:p w14:paraId="75101C20" w14:textId="77777777" w:rsidR="003738B6" w:rsidRPr="0022542C" w:rsidRDefault="003738B6" w:rsidP="003738B6">
      <w:pPr>
        <w:pStyle w:val="Output"/>
      </w:pPr>
      <w:r w:rsidRPr="0022542C">
        <w:tab/>
      </w:r>
      <w:r w:rsidRPr="0022542C">
        <w:rPr>
          <w:bCs/>
          <w:color w:val="7F0055"/>
        </w:rPr>
        <w:t>public</w:t>
      </w:r>
      <w:r w:rsidRPr="0022542C">
        <w:t xml:space="preserve"> </w:t>
      </w:r>
      <w:r w:rsidRPr="0022542C">
        <w:rPr>
          <w:bCs/>
          <w:color w:val="7F0055"/>
        </w:rPr>
        <w:t>void</w:t>
      </w:r>
      <w:r w:rsidRPr="0022542C">
        <w:t xml:space="preserve"> actionPerformed(ActionEvent </w:t>
      </w:r>
      <w:r w:rsidRPr="0022542C">
        <w:rPr>
          <w:color w:val="6A3E3E"/>
        </w:rPr>
        <w:t>e</w:t>
      </w:r>
      <w:r w:rsidRPr="0022542C">
        <w:t>) {</w:t>
      </w:r>
    </w:p>
    <w:p w14:paraId="0613E792" w14:textId="77777777" w:rsidR="003738B6" w:rsidRPr="0022542C" w:rsidRDefault="003738B6" w:rsidP="003738B6">
      <w:pPr>
        <w:pStyle w:val="Output"/>
      </w:pPr>
      <w:r w:rsidRPr="0022542C">
        <w:tab/>
      </w:r>
      <w:r w:rsidRPr="0022542C">
        <w:tab/>
      </w:r>
      <w:r w:rsidRPr="0022542C">
        <w:rPr>
          <w:bCs/>
          <w:color w:val="7F0055"/>
        </w:rPr>
        <w:t>if</w:t>
      </w:r>
      <w:r w:rsidRPr="0022542C">
        <w:t xml:space="preserve"> (</w:t>
      </w:r>
      <w:r w:rsidRPr="0022542C">
        <w:rPr>
          <w:color w:val="6A3E3E"/>
        </w:rPr>
        <w:t>e</w:t>
      </w:r>
      <w:r w:rsidRPr="0022542C">
        <w:t xml:space="preserve">.getSource() == </w:t>
      </w:r>
      <w:r w:rsidRPr="0022542C">
        <w:rPr>
          <w:color w:val="0000C0"/>
        </w:rPr>
        <w:t>login</w:t>
      </w:r>
      <w:r w:rsidRPr="0022542C">
        <w:t>) {</w:t>
      </w:r>
    </w:p>
    <w:p w14:paraId="44A78DE7" w14:textId="77777777" w:rsidR="003738B6" w:rsidRPr="0022542C" w:rsidRDefault="003738B6" w:rsidP="003738B6">
      <w:pPr>
        <w:pStyle w:val="Output"/>
      </w:pPr>
      <w:r w:rsidRPr="0022542C">
        <w:tab/>
      </w:r>
      <w:r w:rsidRPr="0022542C">
        <w:tab/>
      </w:r>
      <w:r w:rsidRPr="0022542C">
        <w:tab/>
      </w:r>
      <w:r w:rsidRPr="0022542C">
        <w:rPr>
          <w:color w:val="3F7F5F"/>
        </w:rPr>
        <w:t>// 11.implemeting Logic</w:t>
      </w:r>
    </w:p>
    <w:p w14:paraId="6AFBA3CB" w14:textId="77777777" w:rsidR="003738B6" w:rsidRPr="0022542C" w:rsidRDefault="003738B6" w:rsidP="003738B6">
      <w:pPr>
        <w:pStyle w:val="Output"/>
      </w:pPr>
      <w:r w:rsidRPr="0022542C">
        <w:tab/>
      </w:r>
      <w:r w:rsidRPr="0022542C">
        <w:tab/>
      </w:r>
      <w:r w:rsidRPr="0022542C">
        <w:tab/>
      </w:r>
      <w:r w:rsidRPr="0022542C">
        <w:rPr>
          <w:color w:val="0000C0"/>
        </w:rPr>
        <w:t>status</w:t>
      </w:r>
      <w:r w:rsidRPr="0022542C">
        <w:t>.setText(</w:t>
      </w:r>
      <w:r w:rsidRPr="0022542C">
        <w:rPr>
          <w:color w:val="0000C0"/>
        </w:rPr>
        <w:t>t1</w:t>
      </w:r>
      <w:r w:rsidRPr="0022542C">
        <w:t xml:space="preserve">.getText() + </w:t>
      </w:r>
      <w:r w:rsidRPr="0022542C">
        <w:rPr>
          <w:color w:val="2A00FF"/>
        </w:rPr>
        <w:t>" :  "</w:t>
      </w:r>
      <w:r w:rsidRPr="0022542C">
        <w:t xml:space="preserve"> + </w:t>
      </w:r>
      <w:r w:rsidRPr="0022542C">
        <w:rPr>
          <w:color w:val="0000C0"/>
        </w:rPr>
        <w:t>t2</w:t>
      </w:r>
      <w:r w:rsidRPr="0022542C">
        <w:t>.getText());</w:t>
      </w:r>
    </w:p>
    <w:p w14:paraId="52C78A85" w14:textId="77777777" w:rsidR="003738B6" w:rsidRPr="0022542C" w:rsidRDefault="003738B6" w:rsidP="003738B6">
      <w:pPr>
        <w:pStyle w:val="Output"/>
      </w:pPr>
      <w:r w:rsidRPr="0022542C">
        <w:tab/>
      </w:r>
      <w:r w:rsidRPr="0022542C">
        <w:tab/>
        <w:t>}</w:t>
      </w:r>
    </w:p>
    <w:p w14:paraId="4C1A002F" w14:textId="77777777" w:rsidR="003738B6" w:rsidRPr="0022542C" w:rsidRDefault="003738B6" w:rsidP="003738B6">
      <w:pPr>
        <w:pStyle w:val="Output"/>
      </w:pPr>
      <w:r w:rsidRPr="0022542C">
        <w:tab/>
        <w:t>}</w:t>
      </w:r>
    </w:p>
    <w:p w14:paraId="1C85EC2F" w14:textId="77777777" w:rsidR="003738B6" w:rsidRPr="0022542C" w:rsidRDefault="003738B6" w:rsidP="003738B6">
      <w:pPr>
        <w:pStyle w:val="Output"/>
      </w:pPr>
    </w:p>
    <w:p w14:paraId="58C28A22" w14:textId="77777777" w:rsidR="003738B6" w:rsidRPr="0022542C" w:rsidRDefault="003738B6" w:rsidP="003738B6">
      <w:pPr>
        <w:pStyle w:val="Output"/>
      </w:pPr>
      <w:r w:rsidRPr="0022542C">
        <w:tab/>
      </w:r>
      <w:r w:rsidRPr="0022542C">
        <w:rPr>
          <w:bCs/>
          <w:color w:val="7F0055"/>
        </w:rPr>
        <w:t>public</w:t>
      </w:r>
      <w:r w:rsidRPr="0022542C">
        <w:t xml:space="preserve"> </w:t>
      </w:r>
      <w:r w:rsidRPr="0022542C">
        <w:rPr>
          <w:bCs/>
          <w:color w:val="7F0055"/>
        </w:rPr>
        <w:t>static</w:t>
      </w:r>
      <w:r w:rsidRPr="0022542C">
        <w:t xml:space="preserve"> </w:t>
      </w:r>
      <w:r w:rsidRPr="0022542C">
        <w:rPr>
          <w:bCs/>
          <w:color w:val="7F0055"/>
        </w:rPr>
        <w:t>void</w:t>
      </w:r>
      <w:r w:rsidRPr="0022542C">
        <w:t xml:space="preserve"> main(String[] </w:t>
      </w:r>
      <w:r w:rsidRPr="0022542C">
        <w:rPr>
          <w:color w:val="6A3E3E"/>
        </w:rPr>
        <w:t>args</w:t>
      </w:r>
      <w:r w:rsidRPr="0022542C">
        <w:t>) {</w:t>
      </w:r>
    </w:p>
    <w:p w14:paraId="3A3A29FF" w14:textId="77777777" w:rsidR="003738B6" w:rsidRPr="0022542C" w:rsidRDefault="003738B6" w:rsidP="003738B6">
      <w:pPr>
        <w:pStyle w:val="Output"/>
      </w:pPr>
      <w:r w:rsidRPr="0022542C">
        <w:tab/>
      </w:r>
      <w:r w:rsidRPr="0022542C">
        <w:tab/>
      </w:r>
      <w:r w:rsidRPr="0022542C">
        <w:rPr>
          <w:bCs/>
          <w:color w:val="7F0055"/>
        </w:rPr>
        <w:t>new</w:t>
      </w:r>
      <w:r w:rsidRPr="0022542C">
        <w:t xml:space="preserve"> LoginDemo();</w:t>
      </w:r>
    </w:p>
    <w:p w14:paraId="6469E7D6" w14:textId="77777777" w:rsidR="003738B6" w:rsidRPr="0022542C" w:rsidRDefault="003738B6" w:rsidP="003738B6">
      <w:pPr>
        <w:pStyle w:val="Output"/>
      </w:pPr>
      <w:r w:rsidRPr="0022542C">
        <w:tab/>
        <w:t>}</w:t>
      </w:r>
    </w:p>
    <w:p w14:paraId="4DEFF287" w14:textId="0951A015" w:rsidR="003738B6" w:rsidRDefault="003738B6" w:rsidP="003738B6">
      <w:pPr>
        <w:pStyle w:val="Output"/>
      </w:pPr>
      <w:r w:rsidRPr="0022542C">
        <w:t>}</w:t>
      </w:r>
    </w:p>
    <w:p w14:paraId="1B76F224" w14:textId="77777777" w:rsidR="00FF1C05" w:rsidRPr="0022542C" w:rsidRDefault="00FF1C05" w:rsidP="00FF1C05"/>
    <w:p w14:paraId="09381391" w14:textId="77777777" w:rsidR="003738B6" w:rsidRDefault="003738B6" w:rsidP="003738B6">
      <w:r>
        <w:rPr>
          <w:noProof/>
          <w:lang w:eastAsia="en-US"/>
        </w:rPr>
        <w:drawing>
          <wp:inline distT="0" distB="0" distL="0" distR="0" wp14:anchorId="3F36155F" wp14:editId="5AD1B27A">
            <wp:extent cx="4034989" cy="1834086"/>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51494" cy="1887043"/>
                    </a:xfrm>
                    <a:prstGeom prst="rect">
                      <a:avLst/>
                    </a:prstGeom>
                    <a:noFill/>
                    <a:ln>
                      <a:noFill/>
                    </a:ln>
                  </pic:spPr>
                </pic:pic>
              </a:graphicData>
            </a:graphic>
          </wp:inline>
        </w:drawing>
      </w:r>
      <w:r>
        <w:t xml:space="preserve"> </w:t>
      </w:r>
    </w:p>
    <w:p w14:paraId="47535214" w14:textId="77777777" w:rsidR="003738B6" w:rsidRDefault="003738B6" w:rsidP="003738B6">
      <w:r>
        <w:t xml:space="preserve">Similarly we have no.of components but the process of each one is similar. </w:t>
      </w:r>
    </w:p>
    <w:p w14:paraId="6280B024" w14:textId="39B8D97F" w:rsidR="003738B6" w:rsidRDefault="003738B6" w:rsidP="003738B6"/>
    <w:p w14:paraId="037CBB8D" w14:textId="6333BE9A" w:rsidR="00FF1C05" w:rsidRDefault="00FF1C05" w:rsidP="003738B6"/>
    <w:p w14:paraId="5324047E" w14:textId="77777777" w:rsidR="00FF1C05" w:rsidRDefault="00FF1C05" w:rsidP="003738B6"/>
    <w:p w14:paraId="7DF23DF9" w14:textId="77777777" w:rsidR="003738B6" w:rsidRDefault="003738B6" w:rsidP="003738B6">
      <w:pPr>
        <w:pStyle w:val="Qsns"/>
      </w:pPr>
      <w:r>
        <w:lastRenderedPageBreak/>
        <w:t>Combined steps to develop FRAME and APPLET applications</w:t>
      </w:r>
    </w:p>
    <w:p w14:paraId="5140850C" w14:textId="48708359" w:rsidR="003738B6" w:rsidRDefault="003738B6" w:rsidP="00B413EE">
      <w:pPr>
        <w:pStyle w:val="ListParagraph"/>
        <w:numPr>
          <w:ilvl w:val="0"/>
          <w:numId w:val="292"/>
        </w:numPr>
        <w:spacing w:line="240" w:lineRule="auto"/>
      </w:pPr>
      <w:r w:rsidRPr="00FF1C05">
        <w:rPr>
          <w:b/>
          <w:bCs/>
        </w:rPr>
        <w:t>Import</w:t>
      </w:r>
      <w:r>
        <w:t xml:space="preserve"> appropriate packages for GUI components </w:t>
      </w:r>
      <w:r w:rsidRPr="00FF1C05">
        <w:rPr>
          <w:rStyle w:val="0SyntaxPinkChar"/>
        </w:rPr>
        <w:t>(java.awt.*)</w:t>
      </w:r>
      <w:r>
        <w:t xml:space="preserve"> providing functionality to GUI components </w:t>
      </w:r>
      <w:r w:rsidRPr="00FF1C05">
        <w:rPr>
          <w:rStyle w:val="0SyntaxPinkChar"/>
        </w:rPr>
        <w:t>(java.awt.event.*)</w:t>
      </w:r>
      <w:r>
        <w:t xml:space="preserve"> and for applet development </w:t>
      </w:r>
      <w:r w:rsidRPr="00FF1C05">
        <w:rPr>
          <w:rStyle w:val="0SyntaxPinkChar"/>
        </w:rPr>
        <w:t>(java.applet.Applet).</w:t>
      </w:r>
    </w:p>
    <w:p w14:paraId="08975D58" w14:textId="77777777" w:rsidR="00FF1C05" w:rsidRDefault="00FF1C05" w:rsidP="00FF1C05">
      <w:pPr>
        <w:spacing w:line="240" w:lineRule="auto"/>
      </w:pPr>
    </w:p>
    <w:p w14:paraId="333D067C" w14:textId="327D7B1A" w:rsidR="003738B6" w:rsidRDefault="003738B6" w:rsidP="00B413EE">
      <w:pPr>
        <w:pStyle w:val="ListParagraph"/>
        <w:numPr>
          <w:ilvl w:val="0"/>
          <w:numId w:val="292"/>
        </w:numPr>
        <w:spacing w:line="240" w:lineRule="auto"/>
      </w:pPr>
      <w:r>
        <w:t xml:space="preserve">Every user defined class must </w:t>
      </w:r>
      <w:r w:rsidRPr="00FF1C05">
        <w:rPr>
          <w:b/>
          <w:bCs/>
        </w:rPr>
        <w:t xml:space="preserve">extend either </w:t>
      </w:r>
      <w:r w:rsidRPr="00FF1C05">
        <w:rPr>
          <w:rStyle w:val="0SyntaxPinkChar"/>
        </w:rPr>
        <w:t>Frame</w:t>
      </w:r>
      <w:r w:rsidRPr="00FF1C05">
        <w:rPr>
          <w:b/>
          <w:bCs/>
        </w:rPr>
        <w:t xml:space="preserve"> or </w:t>
      </w:r>
      <w:r w:rsidRPr="00FF1C05">
        <w:rPr>
          <w:rStyle w:val="0SyntaxPinkChar"/>
        </w:rPr>
        <w:t>Applet</w:t>
      </w:r>
      <w:r>
        <w:t xml:space="preserve"> and it must implement appropriate Listener if required.</w:t>
      </w:r>
    </w:p>
    <w:p w14:paraId="12E858A2" w14:textId="77777777" w:rsidR="00FF1C05" w:rsidRDefault="00FF1C05" w:rsidP="00FF1C05">
      <w:pPr>
        <w:pStyle w:val="ListParagraph"/>
        <w:spacing w:line="240" w:lineRule="auto"/>
        <w:ind w:left="360"/>
      </w:pPr>
    </w:p>
    <w:p w14:paraId="62F90207" w14:textId="77777777" w:rsidR="00FF1C05" w:rsidRDefault="003738B6" w:rsidP="00B413EE">
      <w:pPr>
        <w:pStyle w:val="ListParagraph"/>
        <w:numPr>
          <w:ilvl w:val="0"/>
          <w:numId w:val="292"/>
        </w:numPr>
        <w:spacing w:line="360" w:lineRule="auto"/>
      </w:pPr>
      <w:r w:rsidRPr="00FF1C05">
        <w:rPr>
          <w:b/>
          <w:bCs/>
        </w:rPr>
        <w:t>Identify which components</w:t>
      </w:r>
      <w:r>
        <w:t xml:space="preserve"> are required to develop a GUI application.</w:t>
      </w:r>
    </w:p>
    <w:p w14:paraId="6566C416" w14:textId="4D85F500" w:rsidR="00FF1C05" w:rsidRDefault="003738B6" w:rsidP="00B413EE">
      <w:pPr>
        <w:pStyle w:val="ListParagraph"/>
        <w:numPr>
          <w:ilvl w:val="0"/>
          <w:numId w:val="292"/>
        </w:numPr>
        <w:spacing w:line="240" w:lineRule="auto"/>
      </w:pPr>
      <w:r>
        <w:t>Use life cycle methods (init, start, destroy) in the case of applet, use default Constructor in the case of Frame for creating the components, adding the components, registering the components, etc.</w:t>
      </w:r>
    </w:p>
    <w:p w14:paraId="2714E8C7" w14:textId="77777777" w:rsidR="00FF1C05" w:rsidRDefault="00FF1C05" w:rsidP="00FF1C05">
      <w:pPr>
        <w:pStyle w:val="ListParagraph"/>
        <w:spacing w:line="240" w:lineRule="auto"/>
        <w:ind w:left="360"/>
      </w:pPr>
    </w:p>
    <w:p w14:paraId="3B56D0F6" w14:textId="0B3E0587" w:rsidR="003738B6" w:rsidRDefault="003738B6" w:rsidP="00B413EE">
      <w:pPr>
        <w:pStyle w:val="ListParagraph"/>
        <w:numPr>
          <w:ilvl w:val="0"/>
          <w:numId w:val="292"/>
        </w:numPr>
        <w:spacing w:line="480" w:lineRule="auto"/>
      </w:pPr>
      <w:r>
        <w:t xml:space="preserve">Set the </w:t>
      </w:r>
      <w:r w:rsidRPr="00FF1C05">
        <w:rPr>
          <w:b/>
          <w:bCs/>
        </w:rPr>
        <w:t>title</w:t>
      </w:r>
      <w:r>
        <w:t xml:space="preserve"> of the window.</w:t>
      </w:r>
    </w:p>
    <w:p w14:paraId="0C9B439D" w14:textId="07F3E581" w:rsidR="003738B6" w:rsidRDefault="003738B6" w:rsidP="00B413EE">
      <w:pPr>
        <w:pStyle w:val="ListParagraph"/>
        <w:numPr>
          <w:ilvl w:val="0"/>
          <w:numId w:val="292"/>
        </w:numPr>
        <w:spacing w:line="480" w:lineRule="auto"/>
      </w:pPr>
      <w:r>
        <w:t xml:space="preserve">Set the </w:t>
      </w:r>
      <w:r w:rsidRPr="00FF1C05">
        <w:rPr>
          <w:b/>
          <w:bCs/>
        </w:rPr>
        <w:t>size</w:t>
      </w:r>
      <w:r>
        <w:t xml:space="preserve"> of the window.</w:t>
      </w:r>
    </w:p>
    <w:p w14:paraId="3B7D9422" w14:textId="70414652" w:rsidR="003738B6" w:rsidRDefault="003738B6" w:rsidP="00B413EE">
      <w:pPr>
        <w:pStyle w:val="ListParagraph"/>
        <w:numPr>
          <w:ilvl w:val="0"/>
          <w:numId w:val="292"/>
        </w:numPr>
        <w:spacing w:line="480" w:lineRule="auto"/>
      </w:pPr>
      <w:r>
        <w:t xml:space="preserve">Set the </w:t>
      </w:r>
      <w:r w:rsidRPr="00FF1C05">
        <w:rPr>
          <w:b/>
          <w:bCs/>
        </w:rPr>
        <w:t>layout</w:t>
      </w:r>
      <w:r>
        <w:t xml:space="preserve"> if required.</w:t>
      </w:r>
    </w:p>
    <w:p w14:paraId="5BA8BBBC" w14:textId="57C4F835" w:rsidR="003738B6" w:rsidRDefault="003738B6" w:rsidP="00B413EE">
      <w:pPr>
        <w:pStyle w:val="ListParagraph"/>
        <w:numPr>
          <w:ilvl w:val="0"/>
          <w:numId w:val="292"/>
        </w:numPr>
        <w:spacing w:line="480" w:lineRule="auto"/>
      </w:pPr>
      <w:r>
        <w:t>Create</w:t>
      </w:r>
      <w:r w:rsidR="00FF1C05">
        <w:t xml:space="preserve"> &amp; initialize </w:t>
      </w:r>
      <w:r>
        <w:t>those components which are identified.</w:t>
      </w:r>
    </w:p>
    <w:p w14:paraId="7336FDE6" w14:textId="41607ED7" w:rsidR="003738B6" w:rsidRDefault="003738B6" w:rsidP="00B413EE">
      <w:pPr>
        <w:pStyle w:val="ListParagraph"/>
        <w:numPr>
          <w:ilvl w:val="0"/>
          <w:numId w:val="292"/>
        </w:numPr>
        <w:spacing w:line="480" w:lineRule="auto"/>
      </w:pPr>
      <w:r w:rsidRPr="00FF1C05">
        <w:rPr>
          <w:b/>
          <w:bCs/>
        </w:rPr>
        <w:t>Add</w:t>
      </w:r>
      <w:r>
        <w:t xml:space="preserve"> the created components to container.</w:t>
      </w:r>
    </w:p>
    <w:p w14:paraId="1FB76242" w14:textId="6036A9D5" w:rsidR="003738B6" w:rsidRDefault="003738B6" w:rsidP="00B413EE">
      <w:pPr>
        <w:pStyle w:val="ListParagraph"/>
        <w:numPr>
          <w:ilvl w:val="0"/>
          <w:numId w:val="292"/>
        </w:numPr>
        <w:spacing w:line="480" w:lineRule="auto"/>
      </w:pPr>
      <w:r>
        <w:t xml:space="preserve">Every interactive component must be </w:t>
      </w:r>
      <w:r w:rsidRPr="00FF1C05">
        <w:rPr>
          <w:b/>
          <w:bCs/>
        </w:rPr>
        <w:t>registered</w:t>
      </w:r>
      <w:r>
        <w:t xml:space="preserve"> with appropriate </w:t>
      </w:r>
      <w:r w:rsidRPr="00FF1C05">
        <w:rPr>
          <w:b/>
          <w:bCs/>
        </w:rPr>
        <w:t>Listener</w:t>
      </w:r>
      <w:r>
        <w:t>.</w:t>
      </w:r>
    </w:p>
    <w:p w14:paraId="594141A3" w14:textId="4CBE595A" w:rsidR="003738B6" w:rsidRDefault="003738B6" w:rsidP="00B413EE">
      <w:pPr>
        <w:pStyle w:val="ListParagraph"/>
        <w:numPr>
          <w:ilvl w:val="0"/>
          <w:numId w:val="292"/>
        </w:numPr>
        <w:spacing w:line="480" w:lineRule="auto"/>
      </w:pPr>
      <w:r>
        <w:t xml:space="preserve">Make the components to be </w:t>
      </w:r>
      <w:r w:rsidRPr="00FF1C05">
        <w:rPr>
          <w:b/>
          <w:bCs/>
        </w:rPr>
        <w:t>visible</w:t>
      </w:r>
      <w:r>
        <w:t xml:space="preserve"> in the case of Frame only.</w:t>
      </w:r>
    </w:p>
    <w:p w14:paraId="377FE4E1" w14:textId="331EAA86" w:rsidR="003738B6" w:rsidRDefault="003738B6" w:rsidP="00B413EE">
      <w:pPr>
        <w:pStyle w:val="ListParagraph"/>
        <w:numPr>
          <w:ilvl w:val="0"/>
          <w:numId w:val="292"/>
        </w:numPr>
        <w:spacing w:line="480" w:lineRule="auto"/>
      </w:pPr>
      <w:r>
        <w:t>Implement or define the abstract method which is coming from appropriate Listener.</w:t>
      </w:r>
    </w:p>
    <w:p w14:paraId="2FD342E2" w14:textId="56B9A74D" w:rsidR="0044206F" w:rsidRDefault="0044206F" w:rsidP="003738B6"/>
    <w:p w14:paraId="28247CB2" w14:textId="77777777" w:rsidR="0044206F" w:rsidRPr="00FF1C05" w:rsidRDefault="0044206F" w:rsidP="0044206F">
      <w:pPr>
        <w:pStyle w:val="Output"/>
        <w:rPr>
          <w:color w:val="4C483D" w:themeColor="text2"/>
        </w:rPr>
      </w:pPr>
      <w:r w:rsidRPr="00FF1C05">
        <w:rPr>
          <w:bCs/>
          <w:color w:val="7F0055"/>
        </w:rPr>
        <w:t>public</w:t>
      </w:r>
      <w:r w:rsidRPr="00FF1C05">
        <w:t xml:space="preserve"> </w:t>
      </w:r>
      <w:r w:rsidRPr="00FF1C05">
        <w:rPr>
          <w:bCs/>
          <w:color w:val="7F0055"/>
        </w:rPr>
        <w:t>class</w:t>
      </w:r>
      <w:r w:rsidRPr="00FF1C05">
        <w:t xml:space="preserve"> AppletClass </w:t>
      </w:r>
      <w:r w:rsidRPr="00FF1C05">
        <w:rPr>
          <w:bCs/>
          <w:color w:val="7F0055"/>
        </w:rPr>
        <w:t>extends</w:t>
      </w:r>
      <w:r w:rsidRPr="00FF1C05">
        <w:t xml:space="preserve"> Applet </w:t>
      </w:r>
      <w:r w:rsidRPr="00FF1C05">
        <w:rPr>
          <w:bCs/>
          <w:color w:val="7F0055"/>
        </w:rPr>
        <w:t>implements</w:t>
      </w:r>
      <w:r w:rsidRPr="00FF1C05">
        <w:t xml:space="preserve"> ActionListener {</w:t>
      </w:r>
    </w:p>
    <w:p w14:paraId="1AD07F40" w14:textId="77777777" w:rsidR="0044206F" w:rsidRPr="00FF1C05" w:rsidRDefault="0044206F" w:rsidP="0044206F">
      <w:pPr>
        <w:pStyle w:val="Output"/>
        <w:rPr>
          <w:color w:val="4C483D" w:themeColor="text2"/>
        </w:rPr>
      </w:pPr>
      <w:r w:rsidRPr="00FF1C05">
        <w:tab/>
        <w:t xml:space="preserve">Label </w:t>
      </w:r>
      <w:r w:rsidRPr="00FF1C05">
        <w:rPr>
          <w:color w:val="0000C0"/>
        </w:rPr>
        <w:t>l</w:t>
      </w:r>
      <w:r w:rsidRPr="00FF1C05">
        <w:t>;</w:t>
      </w:r>
    </w:p>
    <w:p w14:paraId="4BAE71C5" w14:textId="77777777" w:rsidR="0044206F" w:rsidRPr="00FF1C05" w:rsidRDefault="0044206F" w:rsidP="0044206F">
      <w:pPr>
        <w:pStyle w:val="Output"/>
        <w:rPr>
          <w:color w:val="4C483D" w:themeColor="text2"/>
        </w:rPr>
      </w:pPr>
      <w:r w:rsidRPr="00FF1C05">
        <w:tab/>
        <w:t xml:space="preserve">Button </w:t>
      </w:r>
      <w:r w:rsidRPr="00FF1C05">
        <w:rPr>
          <w:color w:val="0000C0"/>
        </w:rPr>
        <w:t>a</w:t>
      </w:r>
      <w:r w:rsidRPr="00FF1C05">
        <w:t xml:space="preserve">, </w:t>
      </w:r>
      <w:r w:rsidRPr="00FF1C05">
        <w:rPr>
          <w:color w:val="0000C0"/>
        </w:rPr>
        <w:t>b</w:t>
      </w:r>
      <w:r w:rsidRPr="00FF1C05">
        <w:t xml:space="preserve">, </w:t>
      </w:r>
      <w:r w:rsidRPr="00FF1C05">
        <w:rPr>
          <w:color w:val="0000C0"/>
        </w:rPr>
        <w:t>c</w:t>
      </w:r>
      <w:r w:rsidRPr="00FF1C05">
        <w:t xml:space="preserve">, </w:t>
      </w:r>
      <w:r w:rsidRPr="00FF1C05">
        <w:rPr>
          <w:color w:val="0000C0"/>
        </w:rPr>
        <w:t>d</w:t>
      </w:r>
      <w:r w:rsidRPr="00FF1C05">
        <w:t xml:space="preserve">, </w:t>
      </w:r>
      <w:r w:rsidRPr="00FF1C05">
        <w:rPr>
          <w:color w:val="0000C0"/>
        </w:rPr>
        <w:t>e</w:t>
      </w:r>
      <w:r w:rsidRPr="00FF1C05">
        <w:t>;</w:t>
      </w:r>
    </w:p>
    <w:p w14:paraId="7E4F8341" w14:textId="07579850" w:rsidR="0044206F" w:rsidRDefault="0044206F" w:rsidP="0044206F">
      <w:pPr>
        <w:pStyle w:val="Output"/>
        <w:rPr>
          <w:color w:val="4C483D" w:themeColor="text2"/>
        </w:rPr>
      </w:pPr>
    </w:p>
    <w:p w14:paraId="467AE3BE" w14:textId="77777777" w:rsidR="00FF1C05" w:rsidRPr="00FF1C05" w:rsidRDefault="00FF1C05" w:rsidP="0044206F">
      <w:pPr>
        <w:pStyle w:val="Output"/>
        <w:rPr>
          <w:color w:val="4C483D" w:themeColor="text2"/>
        </w:rPr>
      </w:pPr>
    </w:p>
    <w:p w14:paraId="4B6B5C02" w14:textId="77777777" w:rsidR="0044206F" w:rsidRPr="00FF1C05" w:rsidRDefault="0044206F" w:rsidP="0044206F">
      <w:pPr>
        <w:pStyle w:val="Output"/>
        <w:rPr>
          <w:color w:val="4C483D" w:themeColor="text2"/>
        </w:rPr>
      </w:pPr>
      <w:r w:rsidRPr="00FF1C05">
        <w:tab/>
      </w:r>
      <w:r w:rsidRPr="00FF1C05">
        <w:rPr>
          <w:bCs/>
          <w:color w:val="7F0055"/>
        </w:rPr>
        <w:t>public</w:t>
      </w:r>
      <w:r w:rsidRPr="00FF1C05">
        <w:t xml:space="preserve"> </w:t>
      </w:r>
      <w:r w:rsidRPr="00FF1C05">
        <w:rPr>
          <w:bCs/>
          <w:color w:val="7F0055"/>
        </w:rPr>
        <w:t>void</w:t>
      </w:r>
      <w:r w:rsidRPr="00FF1C05">
        <w:t xml:space="preserve"> init() {</w:t>
      </w:r>
    </w:p>
    <w:p w14:paraId="70B59B41" w14:textId="77777777" w:rsidR="0044206F" w:rsidRPr="00FF1C05" w:rsidRDefault="0044206F" w:rsidP="0044206F">
      <w:pPr>
        <w:pStyle w:val="Output"/>
        <w:rPr>
          <w:color w:val="4C483D" w:themeColor="text2"/>
        </w:rPr>
      </w:pPr>
      <w:r w:rsidRPr="00FF1C05">
        <w:tab/>
      </w:r>
      <w:r w:rsidRPr="00FF1C05">
        <w:tab/>
        <w:t>setSize(300, 300);</w:t>
      </w:r>
    </w:p>
    <w:p w14:paraId="0212075A" w14:textId="77777777" w:rsidR="0044206F" w:rsidRPr="00FF1C05" w:rsidRDefault="0044206F" w:rsidP="0044206F">
      <w:pPr>
        <w:pStyle w:val="Output"/>
        <w:rPr>
          <w:color w:val="4C483D" w:themeColor="text2"/>
        </w:rPr>
      </w:pPr>
      <w:r w:rsidRPr="00FF1C05">
        <w:tab/>
      </w:r>
      <w:r w:rsidRPr="00FF1C05">
        <w:tab/>
      </w:r>
      <w:r w:rsidRPr="00FF1C05">
        <w:rPr>
          <w:color w:val="0000C0"/>
        </w:rPr>
        <w:t>a</w:t>
      </w:r>
      <w:r w:rsidRPr="00FF1C05">
        <w:t xml:space="preserve"> = </w:t>
      </w:r>
      <w:r w:rsidRPr="00FF1C05">
        <w:rPr>
          <w:bCs/>
          <w:color w:val="7F0055"/>
        </w:rPr>
        <w:t>new</w:t>
      </w:r>
      <w:r w:rsidRPr="00FF1C05">
        <w:t xml:space="preserve"> Button(</w:t>
      </w:r>
      <w:r w:rsidRPr="00FF1C05">
        <w:rPr>
          <w:color w:val="2A00FF"/>
        </w:rPr>
        <w:t>"NORTH EXIT"</w:t>
      </w:r>
      <w:r w:rsidRPr="00FF1C05">
        <w:t>);</w:t>
      </w:r>
    </w:p>
    <w:p w14:paraId="08B0A931" w14:textId="77777777" w:rsidR="0044206F" w:rsidRPr="00FF1C05" w:rsidRDefault="0044206F" w:rsidP="0044206F">
      <w:pPr>
        <w:pStyle w:val="Output"/>
        <w:rPr>
          <w:color w:val="4C483D" w:themeColor="text2"/>
        </w:rPr>
      </w:pPr>
      <w:r w:rsidRPr="00FF1C05">
        <w:tab/>
      </w:r>
      <w:r w:rsidRPr="00FF1C05">
        <w:tab/>
      </w:r>
      <w:r w:rsidRPr="00FF1C05">
        <w:rPr>
          <w:color w:val="0000C0"/>
        </w:rPr>
        <w:t>b</w:t>
      </w:r>
      <w:r w:rsidRPr="00FF1C05">
        <w:t xml:space="preserve"> = </w:t>
      </w:r>
      <w:r w:rsidRPr="00FF1C05">
        <w:rPr>
          <w:bCs/>
          <w:color w:val="7F0055"/>
        </w:rPr>
        <w:t>new</w:t>
      </w:r>
      <w:r w:rsidRPr="00FF1C05">
        <w:t xml:space="preserve"> Button(</w:t>
      </w:r>
      <w:r w:rsidRPr="00FF1C05">
        <w:rPr>
          <w:color w:val="2A00FF"/>
        </w:rPr>
        <w:t>"SOUTH"</w:t>
      </w:r>
      <w:r w:rsidRPr="00FF1C05">
        <w:t>);</w:t>
      </w:r>
    </w:p>
    <w:p w14:paraId="7C5777B2" w14:textId="77777777" w:rsidR="0044206F" w:rsidRPr="00FF1C05" w:rsidRDefault="0044206F" w:rsidP="0044206F">
      <w:pPr>
        <w:pStyle w:val="Output"/>
        <w:rPr>
          <w:color w:val="4C483D" w:themeColor="text2"/>
        </w:rPr>
      </w:pPr>
      <w:r w:rsidRPr="00FF1C05">
        <w:tab/>
      </w:r>
      <w:r w:rsidRPr="00FF1C05">
        <w:tab/>
      </w:r>
      <w:r w:rsidRPr="00FF1C05">
        <w:rPr>
          <w:color w:val="0000C0"/>
        </w:rPr>
        <w:t>c</w:t>
      </w:r>
      <w:r w:rsidRPr="00FF1C05">
        <w:t xml:space="preserve"> = </w:t>
      </w:r>
      <w:r w:rsidRPr="00FF1C05">
        <w:rPr>
          <w:bCs/>
          <w:color w:val="7F0055"/>
        </w:rPr>
        <w:t>new</w:t>
      </w:r>
      <w:r w:rsidRPr="00FF1C05">
        <w:t xml:space="preserve"> Button(</w:t>
      </w:r>
      <w:r w:rsidRPr="00FF1C05">
        <w:rPr>
          <w:color w:val="2A00FF"/>
        </w:rPr>
        <w:t>"WEST"</w:t>
      </w:r>
      <w:r w:rsidRPr="00FF1C05">
        <w:t>);</w:t>
      </w:r>
    </w:p>
    <w:p w14:paraId="4297CFA8" w14:textId="77777777" w:rsidR="0044206F" w:rsidRPr="00FF1C05" w:rsidRDefault="0044206F" w:rsidP="0044206F">
      <w:pPr>
        <w:pStyle w:val="Output"/>
        <w:rPr>
          <w:color w:val="4C483D" w:themeColor="text2"/>
        </w:rPr>
      </w:pPr>
      <w:r w:rsidRPr="00FF1C05">
        <w:tab/>
      </w:r>
      <w:r w:rsidRPr="00FF1C05">
        <w:tab/>
      </w:r>
      <w:r w:rsidRPr="00FF1C05">
        <w:rPr>
          <w:color w:val="0000C0"/>
        </w:rPr>
        <w:t>d</w:t>
      </w:r>
      <w:r w:rsidRPr="00FF1C05">
        <w:t xml:space="preserve"> = </w:t>
      </w:r>
      <w:r w:rsidRPr="00FF1C05">
        <w:rPr>
          <w:bCs/>
          <w:color w:val="7F0055"/>
        </w:rPr>
        <w:t>new</w:t>
      </w:r>
      <w:r w:rsidRPr="00FF1C05">
        <w:t xml:space="preserve"> Button(</w:t>
      </w:r>
      <w:r w:rsidRPr="00FF1C05">
        <w:rPr>
          <w:color w:val="2A00FF"/>
        </w:rPr>
        <w:t>"EAST"</w:t>
      </w:r>
      <w:r w:rsidRPr="00FF1C05">
        <w:t>);</w:t>
      </w:r>
    </w:p>
    <w:p w14:paraId="55062F3B" w14:textId="77777777" w:rsidR="0044206F" w:rsidRPr="00FF1C05" w:rsidRDefault="0044206F" w:rsidP="0044206F">
      <w:pPr>
        <w:pStyle w:val="Output"/>
        <w:rPr>
          <w:color w:val="4C483D" w:themeColor="text2"/>
        </w:rPr>
      </w:pPr>
      <w:r w:rsidRPr="00FF1C05">
        <w:tab/>
      </w:r>
      <w:r w:rsidRPr="00FF1C05">
        <w:tab/>
      </w:r>
      <w:r w:rsidRPr="00FF1C05">
        <w:rPr>
          <w:color w:val="0000C0"/>
        </w:rPr>
        <w:t>l</w:t>
      </w:r>
      <w:r w:rsidRPr="00FF1C05">
        <w:t xml:space="preserve"> = </w:t>
      </w:r>
      <w:r w:rsidRPr="00FF1C05">
        <w:rPr>
          <w:bCs/>
          <w:color w:val="7F0055"/>
        </w:rPr>
        <w:t>new</w:t>
      </w:r>
      <w:r w:rsidRPr="00FF1C05">
        <w:t xml:space="preserve"> Label(</w:t>
      </w:r>
      <w:r w:rsidRPr="00FF1C05">
        <w:rPr>
          <w:color w:val="2A00FF"/>
        </w:rPr>
        <w:t>"OK"</w:t>
      </w:r>
      <w:r w:rsidRPr="00FF1C05">
        <w:t>, Label.</w:t>
      </w:r>
      <w:r w:rsidRPr="00FF1C05">
        <w:rPr>
          <w:bCs/>
          <w:i/>
          <w:iCs/>
          <w:color w:val="0000C0"/>
        </w:rPr>
        <w:t>CENTER</w:t>
      </w:r>
      <w:r w:rsidRPr="00FF1C05">
        <w:t>);</w:t>
      </w:r>
    </w:p>
    <w:p w14:paraId="694EC40C" w14:textId="77777777" w:rsidR="0044206F" w:rsidRPr="00FF1C05" w:rsidRDefault="0044206F" w:rsidP="0044206F">
      <w:pPr>
        <w:pStyle w:val="Output"/>
        <w:rPr>
          <w:color w:val="4C483D" w:themeColor="text2"/>
        </w:rPr>
      </w:pPr>
    </w:p>
    <w:p w14:paraId="0DC3E37E" w14:textId="77777777" w:rsidR="0044206F" w:rsidRPr="00FF1C05" w:rsidRDefault="0044206F" w:rsidP="0044206F">
      <w:pPr>
        <w:pStyle w:val="Output"/>
        <w:rPr>
          <w:color w:val="4C483D" w:themeColor="text2"/>
        </w:rPr>
      </w:pPr>
      <w:r w:rsidRPr="00FF1C05">
        <w:tab/>
      </w:r>
      <w:r w:rsidRPr="00FF1C05">
        <w:tab/>
        <w:t>add(</w:t>
      </w:r>
      <w:r w:rsidRPr="00FF1C05">
        <w:rPr>
          <w:color w:val="0000C0"/>
        </w:rPr>
        <w:t>a</w:t>
      </w:r>
      <w:r w:rsidRPr="00FF1C05">
        <w:t xml:space="preserve">, </w:t>
      </w:r>
      <w:r w:rsidRPr="00FF1C05">
        <w:rPr>
          <w:color w:val="2A00FF"/>
        </w:rPr>
        <w:t>"North"</w:t>
      </w:r>
      <w:r w:rsidRPr="00FF1C05">
        <w:t>);</w:t>
      </w:r>
    </w:p>
    <w:p w14:paraId="2EFB182A" w14:textId="77777777" w:rsidR="0044206F" w:rsidRPr="00FF1C05" w:rsidRDefault="0044206F" w:rsidP="0044206F">
      <w:pPr>
        <w:pStyle w:val="Output"/>
        <w:rPr>
          <w:color w:val="4C483D" w:themeColor="text2"/>
        </w:rPr>
      </w:pPr>
      <w:r w:rsidRPr="00FF1C05">
        <w:tab/>
      </w:r>
      <w:r w:rsidRPr="00FF1C05">
        <w:tab/>
        <w:t>add(</w:t>
      </w:r>
      <w:r w:rsidRPr="00FF1C05">
        <w:rPr>
          <w:color w:val="0000C0"/>
        </w:rPr>
        <w:t>b</w:t>
      </w:r>
      <w:r w:rsidRPr="00FF1C05">
        <w:t xml:space="preserve">, </w:t>
      </w:r>
      <w:r w:rsidRPr="00FF1C05">
        <w:rPr>
          <w:color w:val="2A00FF"/>
        </w:rPr>
        <w:t>"South"</w:t>
      </w:r>
      <w:r w:rsidRPr="00FF1C05">
        <w:t>);</w:t>
      </w:r>
    </w:p>
    <w:p w14:paraId="71DAD05B" w14:textId="77777777" w:rsidR="0044206F" w:rsidRPr="00FF1C05" w:rsidRDefault="0044206F" w:rsidP="0044206F">
      <w:pPr>
        <w:pStyle w:val="Output"/>
        <w:rPr>
          <w:color w:val="4C483D" w:themeColor="text2"/>
        </w:rPr>
      </w:pPr>
      <w:r w:rsidRPr="00FF1C05">
        <w:tab/>
      </w:r>
      <w:r w:rsidRPr="00FF1C05">
        <w:tab/>
        <w:t>add(</w:t>
      </w:r>
      <w:r w:rsidRPr="00FF1C05">
        <w:rPr>
          <w:color w:val="0000C0"/>
        </w:rPr>
        <w:t>c</w:t>
      </w:r>
      <w:r w:rsidRPr="00FF1C05">
        <w:t xml:space="preserve">, </w:t>
      </w:r>
      <w:r w:rsidRPr="00FF1C05">
        <w:rPr>
          <w:color w:val="2A00FF"/>
        </w:rPr>
        <w:t>"East"</w:t>
      </w:r>
      <w:r w:rsidRPr="00FF1C05">
        <w:t>);</w:t>
      </w:r>
    </w:p>
    <w:p w14:paraId="72782FBD" w14:textId="77777777" w:rsidR="0044206F" w:rsidRPr="00FF1C05" w:rsidRDefault="0044206F" w:rsidP="0044206F">
      <w:pPr>
        <w:pStyle w:val="Output"/>
        <w:rPr>
          <w:color w:val="4C483D" w:themeColor="text2"/>
        </w:rPr>
      </w:pPr>
      <w:r w:rsidRPr="00FF1C05">
        <w:tab/>
      </w:r>
      <w:r w:rsidRPr="00FF1C05">
        <w:tab/>
        <w:t>add(</w:t>
      </w:r>
      <w:r w:rsidRPr="00FF1C05">
        <w:rPr>
          <w:color w:val="0000C0"/>
        </w:rPr>
        <w:t>d</w:t>
      </w:r>
      <w:r w:rsidRPr="00FF1C05">
        <w:t xml:space="preserve">, </w:t>
      </w:r>
      <w:r w:rsidRPr="00FF1C05">
        <w:rPr>
          <w:color w:val="2A00FF"/>
        </w:rPr>
        <w:t>"West"</w:t>
      </w:r>
      <w:r w:rsidRPr="00FF1C05">
        <w:t>);</w:t>
      </w:r>
    </w:p>
    <w:p w14:paraId="07CC4918" w14:textId="77777777" w:rsidR="0044206F" w:rsidRPr="00FF1C05" w:rsidRDefault="0044206F" w:rsidP="0044206F">
      <w:pPr>
        <w:pStyle w:val="Output"/>
        <w:rPr>
          <w:color w:val="4C483D" w:themeColor="text2"/>
        </w:rPr>
      </w:pPr>
      <w:r w:rsidRPr="00FF1C05">
        <w:tab/>
      </w:r>
      <w:r w:rsidRPr="00FF1C05">
        <w:tab/>
        <w:t>add(</w:t>
      </w:r>
      <w:r w:rsidRPr="00FF1C05">
        <w:rPr>
          <w:color w:val="0000C0"/>
        </w:rPr>
        <w:t>l</w:t>
      </w:r>
      <w:r w:rsidRPr="00FF1C05">
        <w:t xml:space="preserve">, </w:t>
      </w:r>
      <w:r w:rsidRPr="00FF1C05">
        <w:rPr>
          <w:color w:val="2A00FF"/>
        </w:rPr>
        <w:t>"Center"</w:t>
      </w:r>
      <w:r w:rsidRPr="00FF1C05">
        <w:t>);</w:t>
      </w:r>
    </w:p>
    <w:p w14:paraId="431CD2B1" w14:textId="77777777" w:rsidR="0044206F" w:rsidRPr="00FF1C05" w:rsidRDefault="0044206F" w:rsidP="0044206F">
      <w:pPr>
        <w:pStyle w:val="Output"/>
        <w:rPr>
          <w:color w:val="4C483D" w:themeColor="text2"/>
        </w:rPr>
      </w:pPr>
      <w:r w:rsidRPr="00FF1C05">
        <w:tab/>
        <w:t>}</w:t>
      </w:r>
      <w:r w:rsidRPr="00FF1C05">
        <w:rPr>
          <w:color w:val="3F7F5F"/>
        </w:rPr>
        <w:t>// init</w:t>
      </w:r>
    </w:p>
    <w:p w14:paraId="43CBBA40" w14:textId="737FD014" w:rsidR="0044206F" w:rsidRDefault="0044206F" w:rsidP="0044206F">
      <w:pPr>
        <w:pStyle w:val="Output"/>
        <w:rPr>
          <w:color w:val="4C483D" w:themeColor="text2"/>
        </w:rPr>
      </w:pPr>
    </w:p>
    <w:p w14:paraId="095E8A3A" w14:textId="77777777" w:rsidR="00FF1C05" w:rsidRPr="00FF1C05" w:rsidRDefault="00FF1C05" w:rsidP="0044206F">
      <w:pPr>
        <w:pStyle w:val="Output"/>
        <w:rPr>
          <w:color w:val="4C483D" w:themeColor="text2"/>
        </w:rPr>
      </w:pPr>
    </w:p>
    <w:p w14:paraId="79B4FCF1" w14:textId="77777777" w:rsidR="0044206F" w:rsidRPr="00FF1C05" w:rsidRDefault="0044206F" w:rsidP="0044206F">
      <w:pPr>
        <w:pStyle w:val="Output"/>
        <w:rPr>
          <w:color w:val="4C483D" w:themeColor="text2"/>
        </w:rPr>
      </w:pPr>
      <w:r w:rsidRPr="00FF1C05">
        <w:tab/>
      </w:r>
      <w:r w:rsidRPr="00FF1C05">
        <w:rPr>
          <w:bCs/>
          <w:color w:val="7F0055"/>
        </w:rPr>
        <w:t>public</w:t>
      </w:r>
      <w:r w:rsidRPr="00FF1C05">
        <w:t xml:space="preserve"> </w:t>
      </w:r>
      <w:r w:rsidRPr="00FF1C05">
        <w:rPr>
          <w:bCs/>
          <w:color w:val="7F0055"/>
        </w:rPr>
        <w:t>void</w:t>
      </w:r>
      <w:r w:rsidRPr="00FF1C05">
        <w:t xml:space="preserve"> start() {</w:t>
      </w:r>
    </w:p>
    <w:p w14:paraId="2F58A5A2" w14:textId="77777777" w:rsidR="0044206F" w:rsidRPr="00FF1C05" w:rsidRDefault="0044206F" w:rsidP="0044206F">
      <w:pPr>
        <w:pStyle w:val="Output"/>
        <w:rPr>
          <w:color w:val="4C483D" w:themeColor="text2"/>
        </w:rPr>
      </w:pPr>
    </w:p>
    <w:p w14:paraId="76D709E5" w14:textId="77777777" w:rsidR="0044206F" w:rsidRPr="00FF1C05" w:rsidRDefault="0044206F" w:rsidP="0044206F">
      <w:pPr>
        <w:pStyle w:val="Output"/>
        <w:rPr>
          <w:color w:val="4C483D" w:themeColor="text2"/>
        </w:rPr>
      </w:pPr>
      <w:r w:rsidRPr="00FF1C05">
        <w:tab/>
      </w:r>
      <w:r w:rsidRPr="00FF1C05">
        <w:tab/>
      </w:r>
      <w:r w:rsidRPr="00FF1C05">
        <w:rPr>
          <w:color w:val="0000C0"/>
        </w:rPr>
        <w:t>a</w:t>
      </w:r>
      <w:r w:rsidRPr="00FF1C05">
        <w:t>.addActionListener(</w:t>
      </w:r>
      <w:r w:rsidRPr="00FF1C05">
        <w:rPr>
          <w:bCs/>
          <w:color w:val="7F0055"/>
        </w:rPr>
        <w:t>this</w:t>
      </w:r>
      <w:r w:rsidRPr="00FF1C05">
        <w:t>);</w:t>
      </w:r>
    </w:p>
    <w:p w14:paraId="32A3926C" w14:textId="77777777" w:rsidR="0044206F" w:rsidRPr="00FF1C05" w:rsidRDefault="0044206F" w:rsidP="0044206F">
      <w:pPr>
        <w:pStyle w:val="Output"/>
        <w:rPr>
          <w:color w:val="4C483D" w:themeColor="text2"/>
        </w:rPr>
      </w:pPr>
      <w:r w:rsidRPr="00FF1C05">
        <w:tab/>
      </w:r>
      <w:r w:rsidRPr="00FF1C05">
        <w:tab/>
      </w:r>
      <w:r w:rsidRPr="00FF1C05">
        <w:rPr>
          <w:color w:val="0000C0"/>
        </w:rPr>
        <w:t>b</w:t>
      </w:r>
      <w:r w:rsidRPr="00FF1C05">
        <w:t>.addActionListener(</w:t>
      </w:r>
      <w:r w:rsidRPr="00FF1C05">
        <w:rPr>
          <w:bCs/>
          <w:color w:val="7F0055"/>
        </w:rPr>
        <w:t>this</w:t>
      </w:r>
      <w:r w:rsidRPr="00FF1C05">
        <w:t>);</w:t>
      </w:r>
    </w:p>
    <w:p w14:paraId="4835195E" w14:textId="77777777" w:rsidR="0044206F" w:rsidRPr="00FF1C05" w:rsidRDefault="0044206F" w:rsidP="0044206F">
      <w:pPr>
        <w:pStyle w:val="Output"/>
        <w:rPr>
          <w:color w:val="4C483D" w:themeColor="text2"/>
        </w:rPr>
      </w:pPr>
      <w:r w:rsidRPr="00FF1C05">
        <w:tab/>
      </w:r>
      <w:r w:rsidRPr="00FF1C05">
        <w:tab/>
      </w:r>
      <w:r w:rsidRPr="00FF1C05">
        <w:rPr>
          <w:color w:val="0000C0"/>
        </w:rPr>
        <w:t>c</w:t>
      </w:r>
      <w:r w:rsidRPr="00FF1C05">
        <w:t>.addActionListener(</w:t>
      </w:r>
      <w:r w:rsidRPr="00FF1C05">
        <w:rPr>
          <w:bCs/>
          <w:color w:val="7F0055"/>
        </w:rPr>
        <w:t>this</w:t>
      </w:r>
      <w:r w:rsidRPr="00FF1C05">
        <w:t>);</w:t>
      </w:r>
    </w:p>
    <w:p w14:paraId="381B06B6" w14:textId="77777777" w:rsidR="0044206F" w:rsidRPr="00FF1C05" w:rsidRDefault="0044206F" w:rsidP="0044206F">
      <w:pPr>
        <w:pStyle w:val="Output"/>
        <w:rPr>
          <w:color w:val="4C483D" w:themeColor="text2"/>
        </w:rPr>
      </w:pPr>
      <w:r w:rsidRPr="00FF1C05">
        <w:tab/>
      </w:r>
      <w:r w:rsidRPr="00FF1C05">
        <w:tab/>
      </w:r>
      <w:r w:rsidRPr="00FF1C05">
        <w:rPr>
          <w:color w:val="0000C0"/>
        </w:rPr>
        <w:t>d</w:t>
      </w:r>
      <w:r w:rsidRPr="00FF1C05">
        <w:t>.addActionListener(</w:t>
      </w:r>
      <w:r w:rsidRPr="00FF1C05">
        <w:rPr>
          <w:bCs/>
          <w:color w:val="7F0055"/>
        </w:rPr>
        <w:t>this</w:t>
      </w:r>
      <w:r w:rsidRPr="00FF1C05">
        <w:t>);</w:t>
      </w:r>
    </w:p>
    <w:p w14:paraId="7FDD4C9B" w14:textId="77777777" w:rsidR="0044206F" w:rsidRPr="00FF1C05" w:rsidRDefault="0044206F" w:rsidP="0044206F">
      <w:pPr>
        <w:pStyle w:val="Output"/>
        <w:rPr>
          <w:color w:val="4C483D" w:themeColor="text2"/>
        </w:rPr>
      </w:pPr>
    </w:p>
    <w:p w14:paraId="67D0C400" w14:textId="77777777" w:rsidR="0044206F" w:rsidRPr="00FF1C05" w:rsidRDefault="0044206F" w:rsidP="0044206F">
      <w:pPr>
        <w:pStyle w:val="Output"/>
        <w:rPr>
          <w:color w:val="4C483D" w:themeColor="text2"/>
        </w:rPr>
      </w:pPr>
      <w:r w:rsidRPr="00FF1C05">
        <w:tab/>
      </w:r>
      <w:r w:rsidRPr="00FF1C05">
        <w:tab/>
      </w:r>
      <w:r w:rsidRPr="00FF1C05">
        <w:rPr>
          <w:color w:val="3F7F5F"/>
        </w:rPr>
        <w:t>// defaultCloseOperation(EXIT_ON_CLOSE);</w:t>
      </w:r>
    </w:p>
    <w:p w14:paraId="4EFC3134" w14:textId="77777777" w:rsidR="0044206F" w:rsidRPr="00FF1C05" w:rsidRDefault="0044206F" w:rsidP="0044206F">
      <w:pPr>
        <w:pStyle w:val="Output"/>
        <w:rPr>
          <w:color w:val="4C483D" w:themeColor="text2"/>
        </w:rPr>
      </w:pPr>
      <w:r w:rsidRPr="00FF1C05">
        <w:tab/>
      </w:r>
      <w:r w:rsidRPr="00FF1C05">
        <w:tab/>
        <w:t>setVisible(</w:t>
      </w:r>
      <w:r w:rsidRPr="00FF1C05">
        <w:rPr>
          <w:bCs/>
          <w:color w:val="7F0055"/>
        </w:rPr>
        <w:t>true</w:t>
      </w:r>
      <w:r w:rsidRPr="00FF1C05">
        <w:t>);</w:t>
      </w:r>
    </w:p>
    <w:p w14:paraId="3BF885BC" w14:textId="77777777" w:rsidR="0044206F" w:rsidRPr="00FF1C05" w:rsidRDefault="0044206F" w:rsidP="0044206F">
      <w:pPr>
        <w:pStyle w:val="Output"/>
        <w:rPr>
          <w:color w:val="4C483D" w:themeColor="text2"/>
        </w:rPr>
      </w:pPr>
      <w:r w:rsidRPr="00FF1C05">
        <w:tab/>
        <w:t>}</w:t>
      </w:r>
      <w:r w:rsidRPr="00FF1C05">
        <w:rPr>
          <w:color w:val="3F7F5F"/>
        </w:rPr>
        <w:t>// Start</w:t>
      </w:r>
    </w:p>
    <w:p w14:paraId="482F6213" w14:textId="77777777" w:rsidR="0044206F" w:rsidRPr="00FF1C05" w:rsidRDefault="0044206F" w:rsidP="0044206F">
      <w:pPr>
        <w:pStyle w:val="Output"/>
        <w:rPr>
          <w:color w:val="4C483D" w:themeColor="text2"/>
        </w:rPr>
      </w:pPr>
    </w:p>
    <w:p w14:paraId="5CD25881" w14:textId="77777777" w:rsidR="0044206F" w:rsidRPr="00FF1C05" w:rsidRDefault="0044206F" w:rsidP="0044206F">
      <w:pPr>
        <w:pStyle w:val="Output"/>
        <w:rPr>
          <w:color w:val="4C483D" w:themeColor="text2"/>
        </w:rPr>
      </w:pPr>
      <w:r w:rsidRPr="00FF1C05">
        <w:tab/>
      </w:r>
      <w:r w:rsidRPr="00FF1C05">
        <w:rPr>
          <w:bCs/>
          <w:color w:val="7F0055"/>
        </w:rPr>
        <w:t>public</w:t>
      </w:r>
      <w:r w:rsidRPr="00FF1C05">
        <w:t xml:space="preserve"> </w:t>
      </w:r>
      <w:r w:rsidRPr="00FF1C05">
        <w:rPr>
          <w:bCs/>
          <w:color w:val="7F0055"/>
        </w:rPr>
        <w:t>void</w:t>
      </w:r>
      <w:r w:rsidRPr="00FF1C05">
        <w:t xml:space="preserve"> actionPerformed(ActionEvent </w:t>
      </w:r>
      <w:r w:rsidRPr="00FF1C05">
        <w:rPr>
          <w:color w:val="6A3E3E"/>
        </w:rPr>
        <w:t>ae</w:t>
      </w:r>
      <w:r w:rsidRPr="00FF1C05">
        <w:t>) {</w:t>
      </w:r>
    </w:p>
    <w:p w14:paraId="0C9A3265" w14:textId="77777777" w:rsidR="0044206F" w:rsidRPr="00FF1C05" w:rsidRDefault="0044206F" w:rsidP="0044206F">
      <w:pPr>
        <w:pStyle w:val="Output"/>
        <w:rPr>
          <w:color w:val="4C483D" w:themeColor="text2"/>
        </w:rPr>
      </w:pPr>
    </w:p>
    <w:p w14:paraId="128C04E4" w14:textId="77777777" w:rsidR="0044206F" w:rsidRPr="00FF1C05" w:rsidRDefault="0044206F" w:rsidP="0044206F">
      <w:pPr>
        <w:pStyle w:val="Output"/>
        <w:rPr>
          <w:color w:val="4C483D" w:themeColor="text2"/>
        </w:rPr>
      </w:pPr>
      <w:r w:rsidRPr="00FF1C05">
        <w:tab/>
      </w:r>
      <w:r w:rsidRPr="00FF1C05">
        <w:tab/>
      </w:r>
      <w:r w:rsidRPr="00FF1C05">
        <w:rPr>
          <w:bCs/>
          <w:color w:val="7F0055"/>
        </w:rPr>
        <w:t>if</w:t>
      </w:r>
      <w:r w:rsidRPr="00FF1C05">
        <w:t xml:space="preserve"> (</w:t>
      </w:r>
      <w:r w:rsidRPr="00FF1C05">
        <w:rPr>
          <w:color w:val="6A3E3E"/>
        </w:rPr>
        <w:t>ae</w:t>
      </w:r>
      <w:r w:rsidRPr="00FF1C05">
        <w:t xml:space="preserve">.getSource() == </w:t>
      </w:r>
      <w:r w:rsidRPr="00FF1C05">
        <w:rPr>
          <w:color w:val="0000C0"/>
        </w:rPr>
        <w:t>a</w:t>
      </w:r>
      <w:r w:rsidRPr="00FF1C05">
        <w:t>) {</w:t>
      </w:r>
    </w:p>
    <w:p w14:paraId="20A45B26" w14:textId="77777777" w:rsidR="0044206F" w:rsidRPr="00FF1C05" w:rsidRDefault="0044206F" w:rsidP="0044206F">
      <w:pPr>
        <w:pStyle w:val="Output"/>
        <w:rPr>
          <w:color w:val="4C483D" w:themeColor="text2"/>
        </w:rPr>
      </w:pPr>
      <w:r w:rsidRPr="00FF1C05">
        <w:tab/>
      </w:r>
      <w:r w:rsidRPr="00FF1C05">
        <w:tab/>
      </w:r>
      <w:r w:rsidRPr="00FF1C05">
        <w:tab/>
      </w:r>
      <w:r w:rsidRPr="00FF1C05">
        <w:rPr>
          <w:color w:val="0000C0"/>
        </w:rPr>
        <w:t>l</w:t>
      </w:r>
      <w:r w:rsidRPr="00FF1C05">
        <w:t>.setText(</w:t>
      </w:r>
      <w:r w:rsidRPr="00FF1C05">
        <w:rPr>
          <w:color w:val="2A00FF"/>
        </w:rPr>
        <w:t>"NORTH is Clicked"</w:t>
      </w:r>
      <w:r w:rsidRPr="00FF1C05">
        <w:t>);</w:t>
      </w:r>
    </w:p>
    <w:p w14:paraId="5C497CBF" w14:textId="77777777" w:rsidR="0044206F" w:rsidRPr="00FF1C05" w:rsidRDefault="0044206F" w:rsidP="0044206F">
      <w:pPr>
        <w:pStyle w:val="Output"/>
        <w:rPr>
          <w:color w:val="4C483D" w:themeColor="text2"/>
        </w:rPr>
      </w:pPr>
      <w:r w:rsidRPr="00FF1C05">
        <w:tab/>
      </w:r>
      <w:r w:rsidRPr="00FF1C05">
        <w:tab/>
      </w:r>
      <w:r w:rsidRPr="00FF1C05">
        <w:tab/>
      </w:r>
      <w:r w:rsidRPr="00FF1C05">
        <w:rPr>
          <w:color w:val="3F7F5F"/>
        </w:rPr>
        <w:t>// System.exit(0);</w:t>
      </w:r>
    </w:p>
    <w:p w14:paraId="0A439138" w14:textId="77777777" w:rsidR="0044206F" w:rsidRPr="00FF1C05" w:rsidRDefault="0044206F" w:rsidP="0044206F">
      <w:pPr>
        <w:pStyle w:val="Output"/>
        <w:rPr>
          <w:color w:val="4C483D" w:themeColor="text2"/>
        </w:rPr>
      </w:pPr>
      <w:r w:rsidRPr="00FF1C05">
        <w:tab/>
      </w:r>
      <w:r w:rsidRPr="00FF1C05">
        <w:tab/>
        <w:t>}</w:t>
      </w:r>
    </w:p>
    <w:p w14:paraId="5D26BF0C" w14:textId="77777777" w:rsidR="0044206F" w:rsidRPr="00FF1C05" w:rsidRDefault="0044206F" w:rsidP="0044206F">
      <w:pPr>
        <w:pStyle w:val="Output"/>
        <w:rPr>
          <w:color w:val="4C483D" w:themeColor="text2"/>
        </w:rPr>
      </w:pPr>
    </w:p>
    <w:p w14:paraId="327C27EC" w14:textId="77777777" w:rsidR="0044206F" w:rsidRPr="00FF1C05" w:rsidRDefault="0044206F" w:rsidP="0044206F">
      <w:pPr>
        <w:pStyle w:val="Output"/>
        <w:rPr>
          <w:color w:val="4C483D" w:themeColor="text2"/>
        </w:rPr>
      </w:pPr>
      <w:r w:rsidRPr="00FF1C05">
        <w:tab/>
      </w:r>
      <w:r w:rsidRPr="00FF1C05">
        <w:tab/>
      </w:r>
      <w:r w:rsidRPr="00FF1C05">
        <w:rPr>
          <w:bCs/>
          <w:color w:val="7F0055"/>
        </w:rPr>
        <w:t>if</w:t>
      </w:r>
      <w:r w:rsidRPr="00FF1C05">
        <w:t xml:space="preserve"> (</w:t>
      </w:r>
      <w:r w:rsidRPr="00FF1C05">
        <w:rPr>
          <w:color w:val="6A3E3E"/>
        </w:rPr>
        <w:t>ae</w:t>
      </w:r>
      <w:r w:rsidRPr="00FF1C05">
        <w:t xml:space="preserve">.getSource() == </w:t>
      </w:r>
      <w:r w:rsidRPr="00FF1C05">
        <w:rPr>
          <w:color w:val="0000C0"/>
        </w:rPr>
        <w:t>b</w:t>
      </w:r>
      <w:r w:rsidRPr="00FF1C05">
        <w:t>) {</w:t>
      </w:r>
    </w:p>
    <w:p w14:paraId="6014462D" w14:textId="77777777" w:rsidR="0044206F" w:rsidRPr="00FF1C05" w:rsidRDefault="0044206F" w:rsidP="0044206F">
      <w:pPr>
        <w:pStyle w:val="Output"/>
        <w:rPr>
          <w:color w:val="4C483D" w:themeColor="text2"/>
        </w:rPr>
      </w:pPr>
      <w:r w:rsidRPr="00FF1C05">
        <w:tab/>
      </w:r>
      <w:r w:rsidRPr="00FF1C05">
        <w:tab/>
      </w:r>
      <w:r w:rsidRPr="00FF1C05">
        <w:tab/>
      </w:r>
      <w:r w:rsidRPr="00FF1C05">
        <w:rPr>
          <w:color w:val="0000C0"/>
        </w:rPr>
        <w:t>l</w:t>
      </w:r>
      <w:r w:rsidRPr="00FF1C05">
        <w:t>.setText(</w:t>
      </w:r>
      <w:r w:rsidRPr="00FF1C05">
        <w:rPr>
          <w:color w:val="2A00FF"/>
        </w:rPr>
        <w:t>"SOUTH is Clicked"</w:t>
      </w:r>
      <w:r w:rsidRPr="00FF1C05">
        <w:t>);</w:t>
      </w:r>
    </w:p>
    <w:p w14:paraId="04D50418" w14:textId="77777777" w:rsidR="0044206F" w:rsidRPr="00FF1C05" w:rsidRDefault="0044206F" w:rsidP="0044206F">
      <w:pPr>
        <w:pStyle w:val="Output"/>
        <w:rPr>
          <w:color w:val="4C483D" w:themeColor="text2"/>
        </w:rPr>
      </w:pPr>
      <w:r w:rsidRPr="00FF1C05">
        <w:tab/>
      </w:r>
      <w:r w:rsidRPr="00FF1C05">
        <w:tab/>
        <w:t>}</w:t>
      </w:r>
    </w:p>
    <w:p w14:paraId="7B0AB4BA" w14:textId="77777777" w:rsidR="0044206F" w:rsidRPr="00FF1C05" w:rsidRDefault="0044206F" w:rsidP="0044206F">
      <w:pPr>
        <w:pStyle w:val="Output"/>
        <w:rPr>
          <w:color w:val="4C483D" w:themeColor="text2"/>
        </w:rPr>
      </w:pPr>
    </w:p>
    <w:p w14:paraId="64C4439F" w14:textId="77777777" w:rsidR="0044206F" w:rsidRPr="00FF1C05" w:rsidRDefault="0044206F" w:rsidP="0044206F">
      <w:pPr>
        <w:pStyle w:val="Output"/>
        <w:rPr>
          <w:color w:val="4C483D" w:themeColor="text2"/>
        </w:rPr>
      </w:pPr>
      <w:r w:rsidRPr="00FF1C05">
        <w:tab/>
      </w:r>
      <w:r w:rsidRPr="00FF1C05">
        <w:tab/>
      </w:r>
      <w:r w:rsidRPr="00FF1C05">
        <w:rPr>
          <w:bCs/>
          <w:color w:val="7F0055"/>
        </w:rPr>
        <w:t>if</w:t>
      </w:r>
      <w:r w:rsidRPr="00FF1C05">
        <w:t xml:space="preserve"> (</w:t>
      </w:r>
      <w:r w:rsidRPr="00FF1C05">
        <w:rPr>
          <w:color w:val="6A3E3E"/>
        </w:rPr>
        <w:t>ae</w:t>
      </w:r>
      <w:r w:rsidRPr="00FF1C05">
        <w:t xml:space="preserve">.getSource() == </w:t>
      </w:r>
      <w:r w:rsidRPr="00FF1C05">
        <w:rPr>
          <w:color w:val="0000C0"/>
        </w:rPr>
        <w:t>c</w:t>
      </w:r>
      <w:r w:rsidRPr="00FF1C05">
        <w:t>) {</w:t>
      </w:r>
    </w:p>
    <w:p w14:paraId="586314EF" w14:textId="77777777" w:rsidR="0044206F" w:rsidRPr="00FF1C05" w:rsidRDefault="0044206F" w:rsidP="0044206F">
      <w:pPr>
        <w:pStyle w:val="Output"/>
        <w:rPr>
          <w:color w:val="4C483D" w:themeColor="text2"/>
        </w:rPr>
      </w:pPr>
      <w:r w:rsidRPr="00FF1C05">
        <w:tab/>
      </w:r>
      <w:r w:rsidRPr="00FF1C05">
        <w:tab/>
      </w:r>
      <w:r w:rsidRPr="00FF1C05">
        <w:tab/>
      </w:r>
      <w:r w:rsidRPr="00FF1C05">
        <w:rPr>
          <w:color w:val="0000C0"/>
        </w:rPr>
        <w:t>l</w:t>
      </w:r>
      <w:r w:rsidRPr="00FF1C05">
        <w:t>.setText(</w:t>
      </w:r>
      <w:r w:rsidRPr="00FF1C05">
        <w:rPr>
          <w:color w:val="2A00FF"/>
        </w:rPr>
        <w:t>"WEST is Clicked"</w:t>
      </w:r>
      <w:r w:rsidRPr="00FF1C05">
        <w:t>);</w:t>
      </w:r>
    </w:p>
    <w:p w14:paraId="6C26FD6C" w14:textId="77777777" w:rsidR="0044206F" w:rsidRPr="00FF1C05" w:rsidRDefault="0044206F" w:rsidP="0044206F">
      <w:pPr>
        <w:pStyle w:val="Output"/>
        <w:rPr>
          <w:color w:val="4C483D" w:themeColor="text2"/>
        </w:rPr>
      </w:pPr>
      <w:r w:rsidRPr="00FF1C05">
        <w:tab/>
      </w:r>
      <w:r w:rsidRPr="00FF1C05">
        <w:tab/>
        <w:t>}</w:t>
      </w:r>
    </w:p>
    <w:p w14:paraId="2ED507F4" w14:textId="77777777" w:rsidR="0044206F" w:rsidRPr="00FF1C05" w:rsidRDefault="0044206F" w:rsidP="0044206F">
      <w:pPr>
        <w:pStyle w:val="Output"/>
        <w:rPr>
          <w:color w:val="4C483D" w:themeColor="text2"/>
        </w:rPr>
      </w:pPr>
    </w:p>
    <w:p w14:paraId="3D9EEEE3" w14:textId="77777777" w:rsidR="0044206F" w:rsidRPr="00FF1C05" w:rsidRDefault="0044206F" w:rsidP="0044206F">
      <w:pPr>
        <w:pStyle w:val="Output"/>
        <w:rPr>
          <w:color w:val="4C483D" w:themeColor="text2"/>
        </w:rPr>
      </w:pPr>
      <w:r w:rsidRPr="00FF1C05">
        <w:tab/>
      </w:r>
      <w:r w:rsidRPr="00FF1C05">
        <w:tab/>
      </w:r>
      <w:r w:rsidRPr="00FF1C05">
        <w:rPr>
          <w:bCs/>
          <w:color w:val="7F0055"/>
        </w:rPr>
        <w:t>if</w:t>
      </w:r>
      <w:r w:rsidRPr="00FF1C05">
        <w:t xml:space="preserve"> (</w:t>
      </w:r>
      <w:r w:rsidRPr="00FF1C05">
        <w:rPr>
          <w:color w:val="6A3E3E"/>
        </w:rPr>
        <w:t>ae</w:t>
      </w:r>
      <w:r w:rsidRPr="00FF1C05">
        <w:t xml:space="preserve">.getSource() == </w:t>
      </w:r>
      <w:r w:rsidRPr="00FF1C05">
        <w:rPr>
          <w:color w:val="0000C0"/>
        </w:rPr>
        <w:t>d</w:t>
      </w:r>
      <w:r w:rsidRPr="00FF1C05">
        <w:t>) {</w:t>
      </w:r>
    </w:p>
    <w:p w14:paraId="153F4CBD" w14:textId="77777777" w:rsidR="0044206F" w:rsidRPr="00FF1C05" w:rsidRDefault="0044206F" w:rsidP="0044206F">
      <w:pPr>
        <w:pStyle w:val="Output"/>
        <w:rPr>
          <w:color w:val="4C483D" w:themeColor="text2"/>
        </w:rPr>
      </w:pPr>
      <w:r w:rsidRPr="00FF1C05">
        <w:tab/>
      </w:r>
      <w:r w:rsidRPr="00FF1C05">
        <w:tab/>
      </w:r>
      <w:r w:rsidRPr="00FF1C05">
        <w:tab/>
      </w:r>
      <w:r w:rsidRPr="00FF1C05">
        <w:rPr>
          <w:color w:val="0000C0"/>
        </w:rPr>
        <w:t>l</w:t>
      </w:r>
      <w:r w:rsidRPr="00FF1C05">
        <w:t>.setText(</w:t>
      </w:r>
      <w:r w:rsidRPr="00FF1C05">
        <w:rPr>
          <w:color w:val="2A00FF"/>
        </w:rPr>
        <w:t>"EAST is Clicked"</w:t>
      </w:r>
      <w:r w:rsidRPr="00FF1C05">
        <w:t>);</w:t>
      </w:r>
    </w:p>
    <w:p w14:paraId="386FB312" w14:textId="77777777" w:rsidR="0044206F" w:rsidRPr="00FF1C05" w:rsidRDefault="0044206F" w:rsidP="0044206F">
      <w:pPr>
        <w:pStyle w:val="Output"/>
        <w:rPr>
          <w:color w:val="4C483D" w:themeColor="text2"/>
        </w:rPr>
      </w:pPr>
      <w:r w:rsidRPr="00FF1C05">
        <w:tab/>
      </w:r>
      <w:r w:rsidRPr="00FF1C05">
        <w:tab/>
        <w:t>}</w:t>
      </w:r>
    </w:p>
    <w:p w14:paraId="30358D29" w14:textId="77777777" w:rsidR="0044206F" w:rsidRPr="00FF1C05" w:rsidRDefault="0044206F" w:rsidP="0044206F">
      <w:pPr>
        <w:pStyle w:val="Output"/>
        <w:rPr>
          <w:color w:val="4C483D" w:themeColor="text2"/>
        </w:rPr>
      </w:pPr>
    </w:p>
    <w:p w14:paraId="11752CA6" w14:textId="77777777" w:rsidR="0044206F" w:rsidRPr="00FF1C05" w:rsidRDefault="0044206F" w:rsidP="0044206F">
      <w:pPr>
        <w:pStyle w:val="Output"/>
        <w:rPr>
          <w:color w:val="4C483D" w:themeColor="text2"/>
        </w:rPr>
      </w:pPr>
      <w:r w:rsidRPr="00FF1C05">
        <w:tab/>
        <w:t>}</w:t>
      </w:r>
    </w:p>
    <w:p w14:paraId="573E8C1C" w14:textId="77777777" w:rsidR="0044206F" w:rsidRPr="00FF1C05" w:rsidRDefault="0044206F" w:rsidP="0044206F">
      <w:pPr>
        <w:pStyle w:val="Output"/>
        <w:rPr>
          <w:color w:val="4C483D" w:themeColor="text2"/>
        </w:rPr>
      </w:pPr>
      <w:r w:rsidRPr="00FF1C05">
        <w:t>}</w:t>
      </w:r>
    </w:p>
    <w:p w14:paraId="09B0CB36" w14:textId="0AE98966" w:rsidR="0044206F" w:rsidRDefault="0044206F" w:rsidP="003738B6">
      <w:r>
        <w:rPr>
          <w:noProof/>
        </w:rPr>
        <w:drawing>
          <wp:inline distT="0" distB="0" distL="0" distR="0" wp14:anchorId="52FF7120" wp14:editId="5B64B142">
            <wp:extent cx="4854479" cy="156837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919756" cy="1589459"/>
                    </a:xfrm>
                    <a:prstGeom prst="rect">
                      <a:avLst/>
                    </a:prstGeom>
                  </pic:spPr>
                </pic:pic>
              </a:graphicData>
            </a:graphic>
          </wp:inline>
        </w:drawing>
      </w:r>
    </w:p>
    <w:p w14:paraId="3C48B59E" w14:textId="4C6C44A4" w:rsidR="00FF1C05" w:rsidRDefault="00FF1C05" w:rsidP="003738B6"/>
    <w:p w14:paraId="70922409" w14:textId="35C651A9" w:rsidR="00FF1C05" w:rsidRDefault="00FF1C05" w:rsidP="003738B6"/>
    <w:p w14:paraId="14377FDD" w14:textId="1247D767" w:rsidR="00FF1C05" w:rsidRDefault="00FF1C05" w:rsidP="003738B6"/>
    <w:p w14:paraId="691F3BCB" w14:textId="2F8A9379" w:rsidR="00FF1C05" w:rsidRDefault="00FF1C05" w:rsidP="003738B6"/>
    <w:p w14:paraId="72484B31" w14:textId="0E06B996" w:rsidR="00FF1C05" w:rsidRDefault="00FF1C05" w:rsidP="003738B6"/>
    <w:p w14:paraId="330A73E8" w14:textId="4CEAB4B4" w:rsidR="00FF1C05" w:rsidRDefault="00FF1C05" w:rsidP="003738B6"/>
    <w:p w14:paraId="632332CF" w14:textId="500DEBCA" w:rsidR="00FF1C05" w:rsidRDefault="00FF1C05" w:rsidP="003738B6"/>
    <w:p w14:paraId="411B8018" w14:textId="1DC20FC9" w:rsidR="00FF1C05" w:rsidRDefault="00FF1C05" w:rsidP="003738B6"/>
    <w:p w14:paraId="38E45275" w14:textId="3F2D0229" w:rsidR="00FF1C05" w:rsidRDefault="00FF1C05" w:rsidP="003738B6"/>
    <w:p w14:paraId="3CB8AF38" w14:textId="4633ED85" w:rsidR="00FF1C05" w:rsidRDefault="00FF1C05" w:rsidP="003738B6"/>
    <w:p w14:paraId="512BEC52" w14:textId="13528F99" w:rsidR="00FF1C05" w:rsidRDefault="00FF1C05" w:rsidP="003738B6"/>
    <w:p w14:paraId="615B9255" w14:textId="3924A33B" w:rsidR="00FF1C05" w:rsidRDefault="00FF1C05" w:rsidP="003738B6"/>
    <w:p w14:paraId="4D96DE75" w14:textId="493B6A68" w:rsidR="00FF1C05" w:rsidRDefault="00FF1C05" w:rsidP="003738B6"/>
    <w:p w14:paraId="076DE483" w14:textId="38F95839" w:rsidR="00FF1C05" w:rsidRDefault="00FF1C05" w:rsidP="003738B6"/>
    <w:p w14:paraId="50BA50EE" w14:textId="5A4DDAE8" w:rsidR="00FF1C05" w:rsidRDefault="00FF1C05" w:rsidP="003738B6"/>
    <w:p w14:paraId="77D3CACC" w14:textId="77777777" w:rsidR="00FF1C05" w:rsidRDefault="00FF1C05" w:rsidP="003738B6"/>
    <w:p w14:paraId="7E157EA9" w14:textId="77777777" w:rsidR="00104EC9" w:rsidRDefault="00104EC9" w:rsidP="00104EC9">
      <w:pPr>
        <w:pStyle w:val="Heading1"/>
      </w:pPr>
      <w:bookmarkStart w:id="143" w:name="_Toc94350689"/>
      <w:r>
        <w:t>Features by Version</w:t>
      </w:r>
      <w:bookmarkEnd w:id="143"/>
    </w:p>
    <w:p w14:paraId="19A9121B" w14:textId="39C793D1" w:rsidR="00104EC9" w:rsidRDefault="00104EC9" w:rsidP="00104EC9">
      <w:pPr>
        <w:pStyle w:val="Heading2"/>
      </w:pPr>
      <w:bookmarkStart w:id="144" w:name="_Toc94350690"/>
      <w:r>
        <w:t>Java</w:t>
      </w:r>
      <w:r w:rsidR="00BD2476">
        <w:t xml:space="preserve"> </w:t>
      </w:r>
      <w:r>
        <w:t xml:space="preserve">4 </w:t>
      </w:r>
      <w:r w:rsidR="00BE515A">
        <w:t>(</w:t>
      </w:r>
      <w:r w:rsidR="00BE515A" w:rsidRPr="00BE515A">
        <w:t>2002</w:t>
      </w:r>
      <w:r w:rsidR="00BE515A">
        <w:t>)</w:t>
      </w:r>
      <w:bookmarkEnd w:id="144"/>
    </w:p>
    <w:p w14:paraId="06286144" w14:textId="77777777" w:rsidR="00104EC9" w:rsidRDefault="00104EC9" w:rsidP="000E4144">
      <w:pPr>
        <w:pStyle w:val="Heading30"/>
      </w:pPr>
      <w:r>
        <w:t>RMI(1.1</w:t>
      </w:r>
      <w:r w:rsidRPr="00EE77DC">
        <w:t>V)</w:t>
      </w:r>
    </w:p>
    <w:p w14:paraId="56281DCE" w14:textId="77777777" w:rsidR="00104EC9" w:rsidRDefault="00104EC9" w:rsidP="00993859">
      <w:pPr>
        <w:spacing w:line="240" w:lineRule="auto"/>
      </w:pPr>
      <w:r>
        <w:t>RMI used to invoke methods which is running on one JVM from another JVM</w:t>
      </w:r>
    </w:p>
    <w:p w14:paraId="5C0C5933" w14:textId="77777777" w:rsidR="00104EC9" w:rsidRDefault="00104EC9" w:rsidP="00A276DE">
      <w:pPr>
        <w:spacing w:line="240" w:lineRule="auto"/>
        <w:ind w:left="720"/>
        <w:jc w:val="center"/>
      </w:pPr>
      <w:r>
        <w:rPr>
          <w:noProof/>
          <w:lang w:eastAsia="en-US"/>
        </w:rPr>
        <w:lastRenderedPageBreak/>
        <w:drawing>
          <wp:inline distT="0" distB="0" distL="0" distR="0" wp14:anchorId="325AF2CF" wp14:editId="5B5C2A5B">
            <wp:extent cx="3001476" cy="1887675"/>
            <wp:effectExtent l="0" t="0" r="8890" b="0"/>
            <wp:docPr id="202" name="Picture 202" descr="stub and skeleton in R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ub and skeleton in RMI"/>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042199" cy="1913286"/>
                    </a:xfrm>
                    <a:prstGeom prst="rect">
                      <a:avLst/>
                    </a:prstGeom>
                    <a:noFill/>
                    <a:ln>
                      <a:noFill/>
                    </a:ln>
                  </pic:spPr>
                </pic:pic>
              </a:graphicData>
            </a:graphic>
          </wp:inline>
        </w:drawing>
      </w:r>
    </w:p>
    <w:p w14:paraId="4B61B860" w14:textId="40CF033F" w:rsidR="00104EC9" w:rsidRDefault="00104EC9" w:rsidP="00A276DE">
      <w:pPr>
        <w:spacing w:line="240" w:lineRule="auto"/>
      </w:pPr>
      <w:r>
        <w:rPr>
          <w:b/>
          <w:u w:val="single"/>
        </w:rPr>
        <w:t>1. Stub</w:t>
      </w:r>
      <w:r w:rsidR="00A276DE">
        <w:rPr>
          <w:b/>
          <w:u w:val="single"/>
        </w:rPr>
        <w:t xml:space="preserve">: </w:t>
      </w:r>
      <w:r>
        <w:t xml:space="preserve">The stub is an object, acts as a gateway for the client </w:t>
      </w:r>
      <w:r w:rsidR="000263DB">
        <w:t>side. If</w:t>
      </w:r>
      <w:r>
        <w:t xml:space="preserve"> we </w:t>
      </w:r>
      <w:r w:rsidR="000263DB">
        <w:t>invoke</w:t>
      </w:r>
      <w:r>
        <w:t xml:space="preserve"> method on the stub object, it does the following tasks:</w:t>
      </w:r>
    </w:p>
    <w:p w14:paraId="7EEB0BA5" w14:textId="77777777" w:rsidR="00104EC9" w:rsidRDefault="00104EC9" w:rsidP="00B413EE">
      <w:pPr>
        <w:pStyle w:val="ListParagraph"/>
        <w:numPr>
          <w:ilvl w:val="0"/>
          <w:numId w:val="218"/>
        </w:numPr>
        <w:rPr>
          <w:b/>
        </w:rPr>
      </w:pPr>
      <w:r>
        <w:t xml:space="preserve">It </w:t>
      </w:r>
      <w:r>
        <w:rPr>
          <w:b/>
        </w:rPr>
        <w:t>initiates a connection with remote Virtual Machine (JVM),</w:t>
      </w:r>
    </w:p>
    <w:p w14:paraId="1A2AB1CE" w14:textId="77777777" w:rsidR="00104EC9" w:rsidRDefault="00104EC9" w:rsidP="00B413EE">
      <w:pPr>
        <w:pStyle w:val="ListParagraph"/>
        <w:numPr>
          <w:ilvl w:val="0"/>
          <w:numId w:val="218"/>
        </w:numPr>
      </w:pPr>
      <w:r>
        <w:t xml:space="preserve">It </w:t>
      </w:r>
      <w:r>
        <w:rPr>
          <w:b/>
        </w:rPr>
        <w:t>writes and sends</w:t>
      </w:r>
      <w:r>
        <w:t xml:space="preserve"> (marshals) the parameters to the remote Virtual Machine (JVM),</w:t>
      </w:r>
    </w:p>
    <w:p w14:paraId="72F3DEDC" w14:textId="77777777" w:rsidR="00104EC9" w:rsidRDefault="00104EC9" w:rsidP="00B413EE">
      <w:pPr>
        <w:pStyle w:val="ListParagraph"/>
        <w:numPr>
          <w:ilvl w:val="0"/>
          <w:numId w:val="218"/>
        </w:numPr>
      </w:pPr>
      <w:r>
        <w:t>It waits for the result</w:t>
      </w:r>
    </w:p>
    <w:p w14:paraId="2EAF5C6A" w14:textId="77777777" w:rsidR="003722A2" w:rsidRDefault="00104EC9" w:rsidP="00B413EE">
      <w:pPr>
        <w:pStyle w:val="ListParagraph"/>
        <w:numPr>
          <w:ilvl w:val="0"/>
          <w:numId w:val="218"/>
        </w:numPr>
      </w:pPr>
      <w:r>
        <w:t xml:space="preserve">It </w:t>
      </w:r>
      <w:r w:rsidRPr="003722A2">
        <w:rPr>
          <w:b/>
        </w:rPr>
        <w:t>reads</w:t>
      </w:r>
      <w:r>
        <w:t xml:space="preserve"> (unmarshals) the </w:t>
      </w:r>
      <w:r w:rsidRPr="003722A2">
        <w:rPr>
          <w:b/>
        </w:rPr>
        <w:t>return value or exception</w:t>
      </w:r>
      <w:r w:rsidR="003722A2">
        <w:t>.</w:t>
      </w:r>
    </w:p>
    <w:p w14:paraId="77283CE0" w14:textId="77777777" w:rsidR="003722A2" w:rsidRDefault="003722A2" w:rsidP="00A276DE">
      <w:pPr>
        <w:spacing w:line="240" w:lineRule="auto"/>
      </w:pPr>
    </w:p>
    <w:p w14:paraId="3A367758" w14:textId="60BC6074" w:rsidR="00104EC9" w:rsidRDefault="00104EC9" w:rsidP="00A276DE">
      <w:pPr>
        <w:spacing w:line="240" w:lineRule="auto"/>
      </w:pPr>
      <w:r w:rsidRPr="003722A2">
        <w:rPr>
          <w:b/>
          <w:u w:val="single"/>
        </w:rPr>
        <w:t>2. Skeleton:</w:t>
      </w:r>
      <w:r>
        <w:t xml:space="preserve"> The skeleton is an object, acts as a gateway for the </w:t>
      </w:r>
      <w:r w:rsidR="00042D5C">
        <w:t>server-side</w:t>
      </w:r>
      <w:r>
        <w:t xml:space="preserve"> object. All the incoming requests are routed through it. When the skeleton receives the incoming request, it does following tasks</w:t>
      </w:r>
    </w:p>
    <w:p w14:paraId="568D36F2" w14:textId="77777777" w:rsidR="00104EC9" w:rsidRDefault="00104EC9" w:rsidP="00B413EE">
      <w:pPr>
        <w:pStyle w:val="ListParagraph"/>
        <w:numPr>
          <w:ilvl w:val="0"/>
          <w:numId w:val="219"/>
        </w:numPr>
      </w:pPr>
      <w:r>
        <w:t>It reads the parameter for the remote method</w:t>
      </w:r>
    </w:p>
    <w:p w14:paraId="0281C2CD" w14:textId="77777777" w:rsidR="00104EC9" w:rsidRDefault="00104EC9" w:rsidP="00B413EE">
      <w:pPr>
        <w:pStyle w:val="ListParagraph"/>
        <w:numPr>
          <w:ilvl w:val="0"/>
          <w:numId w:val="219"/>
        </w:numPr>
      </w:pPr>
      <w:r>
        <w:t>It invokes the method on the actual remote object, and</w:t>
      </w:r>
    </w:p>
    <w:p w14:paraId="471AE0A1" w14:textId="634E88CF" w:rsidR="00104EC9" w:rsidRDefault="00104EC9" w:rsidP="00B413EE">
      <w:pPr>
        <w:pStyle w:val="ListParagraph"/>
        <w:numPr>
          <w:ilvl w:val="0"/>
          <w:numId w:val="219"/>
        </w:numPr>
      </w:pPr>
      <w:r>
        <w:t>It writes and transmits (marshals) the result to the caller.</w:t>
      </w:r>
    </w:p>
    <w:p w14:paraId="56E35619" w14:textId="77777777" w:rsidR="00993859" w:rsidRDefault="00993859" w:rsidP="00A276DE">
      <w:pPr>
        <w:spacing w:line="240" w:lineRule="auto"/>
      </w:pPr>
    </w:p>
    <w:p w14:paraId="6D285622" w14:textId="77777777" w:rsidR="00104EC9" w:rsidRDefault="00104EC9" w:rsidP="00104EC9">
      <w:pPr>
        <w:pStyle w:val="Howitworks"/>
      </w:pPr>
      <w:r>
        <w:t>Steps to Create Skeleton / Client</w:t>
      </w:r>
    </w:p>
    <w:p w14:paraId="3F7D386F" w14:textId="77777777" w:rsidR="00104EC9" w:rsidRDefault="00104EC9" w:rsidP="00B413EE">
      <w:pPr>
        <w:pStyle w:val="ListParagraph"/>
        <w:numPr>
          <w:ilvl w:val="0"/>
          <w:numId w:val="220"/>
        </w:numPr>
      </w:pPr>
      <w:r>
        <w:t xml:space="preserve">Create an </w:t>
      </w:r>
      <w:r>
        <w:rPr>
          <w:b/>
        </w:rPr>
        <w:t>Interface by implementing Remote</w:t>
      </w:r>
      <w:r>
        <w:t xml:space="preserve"> interface with methods you want to share</w:t>
      </w:r>
    </w:p>
    <w:p w14:paraId="41EACB52" w14:textId="3BEE05E5" w:rsidR="00104EC9" w:rsidRDefault="00104EC9" w:rsidP="00B413EE">
      <w:pPr>
        <w:pStyle w:val="ListParagraph"/>
        <w:numPr>
          <w:ilvl w:val="0"/>
          <w:numId w:val="220"/>
        </w:numPr>
      </w:pPr>
      <w:r>
        <w:t xml:space="preserve">Create a </w:t>
      </w:r>
      <w:r>
        <w:rPr>
          <w:b/>
        </w:rPr>
        <w:t>Class</w:t>
      </w:r>
      <w:r>
        <w:t xml:space="preserve"> by </w:t>
      </w:r>
      <w:r w:rsidR="00B77E1B">
        <w:t>extending</w:t>
      </w:r>
      <w:r>
        <w:t xml:space="preserve"> </w:t>
      </w:r>
      <w:r w:rsidRPr="00B77E1B">
        <w:rPr>
          <w:rFonts w:ascii="Consolas" w:hAnsi="Consolas" w:cs="Courier New"/>
          <w:color w:val="3333FF"/>
          <w:highlight w:val="lightGray"/>
        </w:rPr>
        <w:t>UnicastRemoteObject</w:t>
      </w:r>
      <w:r>
        <w:rPr>
          <w:rFonts w:ascii="Courier New" w:hAnsi="Courier New" w:cs="Courier New"/>
          <w:color w:val="000000"/>
        </w:rPr>
        <w:t xml:space="preserve"> </w:t>
      </w:r>
      <w:r>
        <w:t xml:space="preserve">&amp; also implement above methods </w:t>
      </w:r>
    </w:p>
    <w:p w14:paraId="6786F030" w14:textId="77777777" w:rsidR="00104EC9" w:rsidRDefault="00104EC9" w:rsidP="00B413EE">
      <w:pPr>
        <w:pStyle w:val="ListParagraph"/>
        <w:numPr>
          <w:ilvl w:val="0"/>
          <w:numId w:val="220"/>
        </w:numPr>
      </w:pPr>
      <w:r>
        <w:t xml:space="preserve">Create a </w:t>
      </w:r>
      <w:r>
        <w:rPr>
          <w:b/>
        </w:rPr>
        <w:t xml:space="preserve">class to Share the Remote Class Object </w:t>
      </w:r>
      <w:r>
        <w:t>over the Network</w:t>
      </w:r>
    </w:p>
    <w:p w14:paraId="3EB954C1" w14:textId="77777777" w:rsidR="00104EC9" w:rsidRDefault="00104EC9" w:rsidP="00BC29F6">
      <w:pPr>
        <w:pStyle w:val="Qsns"/>
      </w:pPr>
      <w:r>
        <w:t>1. Interface by implementing Remote</w:t>
      </w:r>
    </w:p>
    <w:p w14:paraId="66F5387E" w14:textId="7D6CC3F8" w:rsidR="00104EC9" w:rsidRDefault="00104EC9" w:rsidP="00993859">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000000"/>
          <w:sz w:val="18"/>
          <w:szCs w:val="18"/>
        </w:rPr>
      </w:pPr>
      <w:r w:rsidRPr="00993859">
        <w:rPr>
          <w:rFonts w:ascii="Consolas" w:hAnsi="Consolas" w:cs="Courier New"/>
          <w:b/>
          <w:bCs/>
          <w:color w:val="7F0055"/>
          <w:sz w:val="18"/>
          <w:szCs w:val="18"/>
        </w:rPr>
        <w:t>public</w:t>
      </w:r>
      <w:r w:rsidRPr="00993859">
        <w:rPr>
          <w:rFonts w:ascii="Consolas" w:hAnsi="Consolas" w:cs="Courier New"/>
          <w:color w:val="000000"/>
          <w:sz w:val="18"/>
          <w:szCs w:val="18"/>
        </w:rPr>
        <w:t xml:space="preserve"> </w:t>
      </w:r>
      <w:r w:rsidRPr="00993859">
        <w:rPr>
          <w:rFonts w:ascii="Consolas" w:hAnsi="Consolas" w:cs="Courier New"/>
          <w:b/>
          <w:bCs/>
          <w:color w:val="7F0055"/>
          <w:sz w:val="18"/>
          <w:szCs w:val="18"/>
        </w:rPr>
        <w:t>interface</w:t>
      </w:r>
      <w:r w:rsidRPr="00993859">
        <w:rPr>
          <w:rFonts w:ascii="Consolas" w:hAnsi="Consolas" w:cs="Courier New"/>
          <w:color w:val="000000"/>
          <w:sz w:val="18"/>
          <w:szCs w:val="18"/>
        </w:rPr>
        <w:t xml:space="preserve"> RemoteInterface </w:t>
      </w:r>
      <w:r w:rsidRPr="00993859">
        <w:rPr>
          <w:rFonts w:ascii="Consolas" w:hAnsi="Consolas" w:cs="Courier New"/>
          <w:b/>
          <w:bCs/>
          <w:color w:val="7F0055"/>
          <w:sz w:val="18"/>
          <w:szCs w:val="18"/>
        </w:rPr>
        <w:t>extends</w:t>
      </w:r>
      <w:r w:rsidRPr="00993859">
        <w:rPr>
          <w:rFonts w:ascii="Consolas" w:hAnsi="Consolas" w:cs="Courier New"/>
          <w:color w:val="000000"/>
          <w:sz w:val="18"/>
          <w:szCs w:val="18"/>
        </w:rPr>
        <w:t xml:space="preserve"> Remote {</w:t>
      </w:r>
    </w:p>
    <w:p w14:paraId="21983801" w14:textId="780AD150" w:rsidR="00993859" w:rsidRDefault="00104EC9" w:rsidP="000E6B78">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firstLine="720"/>
        <w:rPr>
          <w:rFonts w:ascii="Consolas" w:hAnsi="Consolas" w:cs="Courier New"/>
          <w:color w:val="000000"/>
          <w:sz w:val="18"/>
          <w:szCs w:val="18"/>
        </w:rPr>
      </w:pPr>
      <w:r w:rsidRPr="00993859">
        <w:rPr>
          <w:rFonts w:ascii="Consolas" w:hAnsi="Consolas" w:cs="Courier New"/>
          <w:b/>
          <w:bCs/>
          <w:color w:val="7F0055"/>
          <w:sz w:val="18"/>
          <w:szCs w:val="18"/>
        </w:rPr>
        <w:t>public</w:t>
      </w:r>
      <w:r w:rsidRPr="00993859">
        <w:rPr>
          <w:rFonts w:ascii="Consolas" w:hAnsi="Consolas" w:cs="Courier New"/>
          <w:color w:val="000000"/>
          <w:sz w:val="18"/>
          <w:szCs w:val="18"/>
        </w:rPr>
        <w:t xml:space="preserve"> String show(String </w:t>
      </w:r>
      <w:r w:rsidRPr="00993859">
        <w:rPr>
          <w:rFonts w:ascii="Consolas" w:hAnsi="Consolas" w:cs="Courier New"/>
          <w:color w:val="6A3E3E"/>
          <w:sz w:val="18"/>
          <w:szCs w:val="18"/>
        </w:rPr>
        <w:t>name</w:t>
      </w:r>
      <w:r w:rsidRPr="00993859">
        <w:rPr>
          <w:rFonts w:ascii="Consolas" w:hAnsi="Consolas" w:cs="Courier New"/>
          <w:color w:val="000000"/>
          <w:sz w:val="18"/>
          <w:szCs w:val="18"/>
        </w:rPr>
        <w:t>);</w:t>
      </w:r>
    </w:p>
    <w:p w14:paraId="56FA60ED" w14:textId="520CF461" w:rsidR="00104EC9" w:rsidRDefault="00104EC9" w:rsidP="00A276DE">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rFonts w:ascii="Consolas" w:hAnsi="Consolas" w:cs="Courier New"/>
          <w:color w:val="000000"/>
          <w:sz w:val="18"/>
          <w:szCs w:val="18"/>
        </w:rPr>
      </w:pPr>
      <w:r w:rsidRPr="00993859">
        <w:rPr>
          <w:rFonts w:ascii="Consolas" w:hAnsi="Consolas" w:cs="Courier New"/>
          <w:color w:val="000000"/>
          <w:sz w:val="18"/>
          <w:szCs w:val="18"/>
        </w:rPr>
        <w:t>}</w:t>
      </w:r>
    </w:p>
    <w:p w14:paraId="56081311" w14:textId="77777777" w:rsidR="000E6B78" w:rsidRPr="00993859" w:rsidRDefault="000E6B78" w:rsidP="000E6B78"/>
    <w:p w14:paraId="5E654E1F" w14:textId="17311DAB" w:rsidR="00104EC9" w:rsidRDefault="00104EC9" w:rsidP="00BC29F6">
      <w:pPr>
        <w:pStyle w:val="Qsns"/>
        <w:rPr>
          <w:rFonts w:ascii="Courier New" w:hAnsi="Courier New" w:cs="Courier New"/>
          <w:bCs/>
          <w:color w:val="7F0055"/>
        </w:rPr>
      </w:pPr>
      <w:r>
        <w:t xml:space="preserve">2.Class by </w:t>
      </w:r>
      <w:r w:rsidR="009B0CC2">
        <w:t>extending</w:t>
      </w:r>
      <w:r>
        <w:t xml:space="preserve"> </w:t>
      </w:r>
      <w:r>
        <w:rPr>
          <w:rFonts w:ascii="Courier New" w:hAnsi="Courier New" w:cs="Courier New"/>
          <w:color w:val="000000"/>
          <w:highlight w:val="lightGray"/>
        </w:rPr>
        <w:t>UnicastRemoteObject</w:t>
      </w:r>
    </w:p>
    <w:p w14:paraId="6F72D5EC" w14:textId="77777777" w:rsidR="00104EC9" w:rsidRPr="00993859"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993859">
        <w:rPr>
          <w:rFonts w:ascii="Consolas" w:hAnsi="Consolas" w:cs="Courier New"/>
          <w:b/>
          <w:bCs/>
          <w:color w:val="7F0055"/>
          <w:sz w:val="18"/>
          <w:szCs w:val="18"/>
        </w:rPr>
        <w:t>public</w:t>
      </w:r>
      <w:r w:rsidRPr="00993859">
        <w:rPr>
          <w:rFonts w:ascii="Consolas" w:hAnsi="Consolas" w:cs="Courier New"/>
          <w:color w:val="000000"/>
          <w:sz w:val="18"/>
          <w:szCs w:val="18"/>
        </w:rPr>
        <w:t xml:space="preserve"> </w:t>
      </w:r>
      <w:r w:rsidRPr="00993859">
        <w:rPr>
          <w:rFonts w:ascii="Consolas" w:hAnsi="Consolas" w:cs="Courier New"/>
          <w:b/>
          <w:bCs/>
          <w:color w:val="7F0055"/>
          <w:sz w:val="18"/>
          <w:szCs w:val="18"/>
        </w:rPr>
        <w:t>class</w:t>
      </w:r>
      <w:r w:rsidRPr="00993859">
        <w:rPr>
          <w:rFonts w:ascii="Consolas" w:hAnsi="Consolas" w:cs="Courier New"/>
          <w:color w:val="000000"/>
          <w:sz w:val="18"/>
          <w:szCs w:val="18"/>
        </w:rPr>
        <w:t xml:space="preserve"> RemoteClass </w:t>
      </w:r>
      <w:r w:rsidRPr="00993859">
        <w:rPr>
          <w:rFonts w:ascii="Consolas" w:hAnsi="Consolas" w:cs="Courier New"/>
          <w:b/>
          <w:bCs/>
          <w:color w:val="7F0055"/>
          <w:sz w:val="18"/>
          <w:szCs w:val="18"/>
        </w:rPr>
        <w:t>extends</w:t>
      </w:r>
      <w:r w:rsidRPr="00993859">
        <w:rPr>
          <w:rFonts w:ascii="Consolas" w:hAnsi="Consolas" w:cs="Courier New"/>
          <w:color w:val="000000"/>
          <w:sz w:val="18"/>
          <w:szCs w:val="18"/>
        </w:rPr>
        <w:t xml:space="preserve"> UnicastRemoteObject </w:t>
      </w:r>
      <w:r w:rsidRPr="00993859">
        <w:rPr>
          <w:rFonts w:ascii="Consolas" w:hAnsi="Consolas" w:cs="Courier New"/>
          <w:b/>
          <w:bCs/>
          <w:color w:val="7F0055"/>
          <w:sz w:val="18"/>
          <w:szCs w:val="18"/>
        </w:rPr>
        <w:t>implements</w:t>
      </w:r>
      <w:r w:rsidRPr="00993859">
        <w:rPr>
          <w:rFonts w:ascii="Consolas" w:hAnsi="Consolas" w:cs="Courier New"/>
          <w:color w:val="000000"/>
          <w:sz w:val="18"/>
          <w:szCs w:val="18"/>
        </w:rPr>
        <w:t xml:space="preserve"> RemoteInterface {</w:t>
      </w:r>
    </w:p>
    <w:p w14:paraId="2385B6B2" w14:textId="77777777" w:rsidR="00104EC9" w:rsidRPr="00993859"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993859">
        <w:rPr>
          <w:rFonts w:ascii="Consolas" w:hAnsi="Consolas" w:cs="Courier New"/>
          <w:color w:val="000000"/>
          <w:sz w:val="18"/>
          <w:szCs w:val="18"/>
        </w:rPr>
        <w:tab/>
      </w:r>
      <w:r w:rsidRPr="00993859">
        <w:rPr>
          <w:rFonts w:ascii="Consolas" w:hAnsi="Consolas" w:cs="Courier New"/>
          <w:b/>
          <w:bCs/>
          <w:color w:val="7F0055"/>
          <w:sz w:val="18"/>
          <w:szCs w:val="18"/>
        </w:rPr>
        <w:t>protected</w:t>
      </w:r>
      <w:r w:rsidRPr="00993859">
        <w:rPr>
          <w:rFonts w:ascii="Consolas" w:hAnsi="Consolas" w:cs="Courier New"/>
          <w:color w:val="000000"/>
          <w:sz w:val="18"/>
          <w:szCs w:val="18"/>
        </w:rPr>
        <w:t xml:space="preserve"> RemoteClass() </w:t>
      </w:r>
      <w:r w:rsidRPr="00993859">
        <w:rPr>
          <w:rFonts w:ascii="Consolas" w:hAnsi="Consolas" w:cs="Courier New"/>
          <w:b/>
          <w:bCs/>
          <w:color w:val="7F0055"/>
          <w:sz w:val="18"/>
          <w:szCs w:val="18"/>
        </w:rPr>
        <w:t>throws</w:t>
      </w:r>
      <w:r w:rsidRPr="00993859">
        <w:rPr>
          <w:rFonts w:ascii="Consolas" w:hAnsi="Consolas" w:cs="Courier New"/>
          <w:color w:val="000000"/>
          <w:sz w:val="18"/>
          <w:szCs w:val="18"/>
        </w:rPr>
        <w:t xml:space="preserve"> RemoteException {</w:t>
      </w:r>
    </w:p>
    <w:p w14:paraId="5BBE9D29" w14:textId="77777777" w:rsidR="00104EC9" w:rsidRPr="00993859"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993859">
        <w:rPr>
          <w:rFonts w:ascii="Consolas" w:hAnsi="Consolas" w:cs="Courier New"/>
          <w:color w:val="000000"/>
          <w:sz w:val="18"/>
          <w:szCs w:val="18"/>
        </w:rPr>
        <w:tab/>
      </w:r>
      <w:r w:rsidRPr="00993859">
        <w:rPr>
          <w:rFonts w:ascii="Consolas" w:hAnsi="Consolas" w:cs="Courier New"/>
          <w:color w:val="000000"/>
          <w:sz w:val="18"/>
          <w:szCs w:val="18"/>
        </w:rPr>
        <w:tab/>
      </w:r>
      <w:r w:rsidRPr="00993859">
        <w:rPr>
          <w:rFonts w:ascii="Consolas" w:hAnsi="Consolas" w:cs="Courier New"/>
          <w:b/>
          <w:bCs/>
          <w:color w:val="7F0055"/>
          <w:sz w:val="18"/>
          <w:szCs w:val="18"/>
        </w:rPr>
        <w:t>super</w:t>
      </w:r>
      <w:r w:rsidRPr="00993859">
        <w:rPr>
          <w:rFonts w:ascii="Consolas" w:hAnsi="Consolas" w:cs="Courier New"/>
          <w:color w:val="000000"/>
          <w:sz w:val="18"/>
          <w:szCs w:val="18"/>
        </w:rPr>
        <w:t>();</w:t>
      </w:r>
    </w:p>
    <w:p w14:paraId="3AA00736" w14:textId="77777777" w:rsidR="00104EC9" w:rsidRPr="00993859"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993859">
        <w:rPr>
          <w:rFonts w:ascii="Consolas" w:hAnsi="Consolas" w:cs="Courier New"/>
          <w:color w:val="000000"/>
          <w:sz w:val="18"/>
          <w:szCs w:val="18"/>
        </w:rPr>
        <w:tab/>
        <w:t>}</w:t>
      </w:r>
    </w:p>
    <w:p w14:paraId="284169E0" w14:textId="77777777" w:rsidR="00104EC9" w:rsidRPr="00993859"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993859">
        <w:rPr>
          <w:rFonts w:ascii="Consolas" w:hAnsi="Consolas" w:cs="Courier New"/>
          <w:color w:val="000000"/>
          <w:sz w:val="18"/>
          <w:szCs w:val="18"/>
        </w:rPr>
        <w:tab/>
      </w:r>
      <w:r w:rsidRPr="00993859">
        <w:rPr>
          <w:rFonts w:ascii="Consolas" w:hAnsi="Consolas" w:cs="Courier New"/>
          <w:color w:val="646464"/>
          <w:sz w:val="18"/>
          <w:szCs w:val="18"/>
        </w:rPr>
        <w:t>@Override</w:t>
      </w:r>
    </w:p>
    <w:p w14:paraId="1A3610DB" w14:textId="2BCD9598" w:rsidR="00104EC9" w:rsidRPr="00993859" w:rsidRDefault="00104EC9" w:rsidP="00792582">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993859">
        <w:rPr>
          <w:rFonts w:ascii="Consolas" w:hAnsi="Consolas" w:cs="Courier New"/>
          <w:color w:val="000000"/>
          <w:sz w:val="18"/>
          <w:szCs w:val="18"/>
        </w:rPr>
        <w:tab/>
      </w:r>
      <w:r w:rsidRPr="00993859">
        <w:rPr>
          <w:rFonts w:ascii="Consolas" w:hAnsi="Consolas" w:cs="Courier New"/>
          <w:b/>
          <w:bCs/>
          <w:color w:val="7F0055"/>
          <w:sz w:val="18"/>
          <w:szCs w:val="18"/>
        </w:rPr>
        <w:t>public</w:t>
      </w:r>
      <w:r w:rsidRPr="00993859">
        <w:rPr>
          <w:rFonts w:ascii="Consolas" w:hAnsi="Consolas" w:cs="Courier New"/>
          <w:color w:val="000000"/>
          <w:sz w:val="18"/>
          <w:szCs w:val="18"/>
        </w:rPr>
        <w:t xml:space="preserve"> String show(String </w:t>
      </w:r>
      <w:r w:rsidRPr="00993859">
        <w:rPr>
          <w:rFonts w:ascii="Consolas" w:hAnsi="Consolas" w:cs="Courier New"/>
          <w:color w:val="6A3E3E"/>
          <w:sz w:val="18"/>
          <w:szCs w:val="18"/>
        </w:rPr>
        <w:t>name</w:t>
      </w:r>
      <w:r w:rsidRPr="00993859">
        <w:rPr>
          <w:rFonts w:ascii="Consolas" w:hAnsi="Consolas" w:cs="Courier New"/>
          <w:color w:val="000000"/>
          <w:sz w:val="18"/>
          <w:szCs w:val="18"/>
        </w:rPr>
        <w:t>) {</w:t>
      </w:r>
    </w:p>
    <w:p w14:paraId="27315FAD" w14:textId="77777777" w:rsidR="00104EC9" w:rsidRPr="00993859"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993859">
        <w:rPr>
          <w:rFonts w:ascii="Consolas" w:hAnsi="Consolas" w:cs="Courier New"/>
          <w:color w:val="000000"/>
          <w:sz w:val="18"/>
          <w:szCs w:val="18"/>
        </w:rPr>
        <w:tab/>
      </w:r>
      <w:r w:rsidRPr="00993859">
        <w:rPr>
          <w:rFonts w:ascii="Consolas" w:hAnsi="Consolas" w:cs="Courier New"/>
          <w:color w:val="000000"/>
          <w:sz w:val="18"/>
          <w:szCs w:val="18"/>
        </w:rPr>
        <w:tab/>
      </w:r>
      <w:r w:rsidRPr="00993859">
        <w:rPr>
          <w:rFonts w:ascii="Consolas" w:hAnsi="Consolas" w:cs="Courier New"/>
          <w:b/>
          <w:bCs/>
          <w:color w:val="7F0055"/>
          <w:sz w:val="18"/>
          <w:szCs w:val="18"/>
        </w:rPr>
        <w:t>return</w:t>
      </w:r>
      <w:r w:rsidRPr="00993859">
        <w:rPr>
          <w:rFonts w:ascii="Consolas" w:hAnsi="Consolas" w:cs="Courier New"/>
          <w:color w:val="000000"/>
          <w:sz w:val="18"/>
          <w:szCs w:val="18"/>
        </w:rPr>
        <w:t xml:space="preserve"> </w:t>
      </w:r>
      <w:r w:rsidRPr="00993859">
        <w:rPr>
          <w:rFonts w:ascii="Consolas" w:hAnsi="Consolas" w:cs="Courier New"/>
          <w:color w:val="2A00FF"/>
          <w:sz w:val="18"/>
          <w:szCs w:val="18"/>
        </w:rPr>
        <w:t>"Your Name Is : "</w:t>
      </w:r>
      <w:r w:rsidRPr="00993859">
        <w:rPr>
          <w:rFonts w:ascii="Consolas" w:hAnsi="Consolas" w:cs="Courier New"/>
          <w:color w:val="000000"/>
          <w:sz w:val="18"/>
          <w:szCs w:val="18"/>
        </w:rPr>
        <w:t xml:space="preserve"> + </w:t>
      </w:r>
      <w:r w:rsidRPr="00993859">
        <w:rPr>
          <w:rFonts w:ascii="Consolas" w:hAnsi="Consolas" w:cs="Courier New"/>
          <w:color w:val="6A3E3E"/>
          <w:sz w:val="18"/>
          <w:szCs w:val="18"/>
        </w:rPr>
        <w:t>name</w:t>
      </w:r>
      <w:r w:rsidRPr="00993859">
        <w:rPr>
          <w:rFonts w:ascii="Consolas" w:hAnsi="Consolas" w:cs="Courier New"/>
          <w:color w:val="000000"/>
          <w:sz w:val="18"/>
          <w:szCs w:val="18"/>
        </w:rPr>
        <w:t>;</w:t>
      </w:r>
    </w:p>
    <w:p w14:paraId="2C303994" w14:textId="77777777" w:rsidR="00104EC9" w:rsidRPr="00993859"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993859">
        <w:rPr>
          <w:rFonts w:ascii="Consolas" w:hAnsi="Consolas" w:cs="Courier New"/>
          <w:color w:val="000000"/>
          <w:sz w:val="18"/>
          <w:szCs w:val="18"/>
        </w:rPr>
        <w:tab/>
        <w:t>}</w:t>
      </w:r>
    </w:p>
    <w:p w14:paraId="511DB26A" w14:textId="77777777" w:rsidR="00104EC9" w:rsidRPr="00993859"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993859">
        <w:rPr>
          <w:rFonts w:ascii="Consolas" w:hAnsi="Consolas" w:cs="Courier New"/>
          <w:color w:val="000000"/>
          <w:sz w:val="18"/>
          <w:szCs w:val="18"/>
        </w:rPr>
        <w:t>}</w:t>
      </w:r>
    </w:p>
    <w:p w14:paraId="23A8D072" w14:textId="3F962558" w:rsidR="00104EC9" w:rsidRDefault="00104EC9" w:rsidP="00BC29F6">
      <w:pPr>
        <w:pStyle w:val="Qsns"/>
      </w:pPr>
      <w:r>
        <w:t>3.Create a class to Share the Remote Class Object over the Network</w:t>
      </w:r>
    </w:p>
    <w:p w14:paraId="1E516721" w14:textId="77777777"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5B3C51">
        <w:rPr>
          <w:rFonts w:ascii="Consolas" w:hAnsi="Consolas" w:cs="Courier New"/>
          <w:b/>
          <w:bCs/>
          <w:color w:val="7F0055"/>
          <w:sz w:val="18"/>
          <w:szCs w:val="18"/>
        </w:rPr>
        <w:t>public</w:t>
      </w:r>
      <w:r w:rsidRPr="005B3C51">
        <w:rPr>
          <w:rFonts w:ascii="Consolas" w:hAnsi="Consolas" w:cs="Courier New"/>
          <w:color w:val="000000"/>
          <w:sz w:val="18"/>
          <w:szCs w:val="18"/>
        </w:rPr>
        <w:t xml:space="preserve"> </w:t>
      </w:r>
      <w:r w:rsidRPr="005B3C51">
        <w:rPr>
          <w:rFonts w:ascii="Consolas" w:hAnsi="Consolas" w:cs="Courier New"/>
          <w:b/>
          <w:bCs/>
          <w:color w:val="7F0055"/>
          <w:sz w:val="18"/>
          <w:szCs w:val="18"/>
        </w:rPr>
        <w:t>class</w:t>
      </w:r>
      <w:r w:rsidRPr="005B3C51">
        <w:rPr>
          <w:rFonts w:ascii="Consolas" w:hAnsi="Consolas" w:cs="Courier New"/>
          <w:color w:val="000000"/>
          <w:sz w:val="18"/>
          <w:szCs w:val="18"/>
        </w:rPr>
        <w:t xml:space="preserve"> RemoteObject {</w:t>
      </w:r>
    </w:p>
    <w:p w14:paraId="33EE1BEE" w14:textId="6578BEA0"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5B3C51">
        <w:rPr>
          <w:rFonts w:ascii="Consolas" w:hAnsi="Consolas" w:cs="Courier New"/>
          <w:b/>
          <w:bCs/>
          <w:color w:val="7F0055"/>
          <w:sz w:val="18"/>
          <w:szCs w:val="18"/>
        </w:rPr>
        <w:t>public</w:t>
      </w:r>
      <w:r w:rsidRPr="005B3C51">
        <w:rPr>
          <w:rFonts w:ascii="Consolas" w:hAnsi="Consolas" w:cs="Courier New"/>
          <w:color w:val="000000"/>
          <w:sz w:val="18"/>
          <w:szCs w:val="18"/>
        </w:rPr>
        <w:t xml:space="preserve"> </w:t>
      </w:r>
      <w:r w:rsidRPr="005B3C51">
        <w:rPr>
          <w:rFonts w:ascii="Consolas" w:hAnsi="Consolas" w:cs="Courier New"/>
          <w:b/>
          <w:bCs/>
          <w:color w:val="7F0055"/>
          <w:sz w:val="18"/>
          <w:szCs w:val="18"/>
        </w:rPr>
        <w:t>static</w:t>
      </w:r>
      <w:r w:rsidRPr="005B3C51">
        <w:rPr>
          <w:rFonts w:ascii="Consolas" w:hAnsi="Consolas" w:cs="Courier New"/>
          <w:color w:val="000000"/>
          <w:sz w:val="18"/>
          <w:szCs w:val="18"/>
        </w:rPr>
        <w:t xml:space="preserve"> </w:t>
      </w:r>
      <w:r w:rsidRPr="005B3C51">
        <w:rPr>
          <w:rFonts w:ascii="Consolas" w:hAnsi="Consolas" w:cs="Courier New"/>
          <w:b/>
          <w:bCs/>
          <w:color w:val="7F0055"/>
          <w:sz w:val="18"/>
          <w:szCs w:val="18"/>
        </w:rPr>
        <w:t>void</w:t>
      </w:r>
      <w:r w:rsidRPr="005B3C51">
        <w:rPr>
          <w:rFonts w:ascii="Consolas" w:hAnsi="Consolas" w:cs="Courier New"/>
          <w:color w:val="000000"/>
          <w:sz w:val="18"/>
          <w:szCs w:val="18"/>
        </w:rPr>
        <w:t xml:space="preserve"> main(String[] </w:t>
      </w:r>
      <w:r w:rsidRPr="005B3C51">
        <w:rPr>
          <w:rFonts w:ascii="Consolas" w:hAnsi="Consolas" w:cs="Courier New"/>
          <w:color w:val="6A3E3E"/>
          <w:sz w:val="18"/>
          <w:szCs w:val="18"/>
        </w:rPr>
        <w:t>args</w:t>
      </w:r>
      <w:r w:rsidRPr="005B3C51">
        <w:rPr>
          <w:rFonts w:ascii="Consolas" w:hAnsi="Consolas" w:cs="Courier New"/>
          <w:color w:val="000000"/>
          <w:sz w:val="18"/>
          <w:szCs w:val="18"/>
        </w:rPr>
        <w:t xml:space="preserve">) </w:t>
      </w:r>
      <w:r w:rsidRPr="005B3C51">
        <w:rPr>
          <w:rFonts w:ascii="Consolas" w:hAnsi="Consolas" w:cs="Courier New"/>
          <w:b/>
          <w:bCs/>
          <w:color w:val="7F0055"/>
          <w:sz w:val="18"/>
          <w:szCs w:val="18"/>
        </w:rPr>
        <w:t>throws</w:t>
      </w:r>
      <w:r w:rsidRPr="005B3C51">
        <w:rPr>
          <w:rFonts w:ascii="Consolas" w:hAnsi="Consolas" w:cs="Courier New"/>
          <w:color w:val="000000"/>
          <w:sz w:val="18"/>
          <w:szCs w:val="18"/>
        </w:rPr>
        <w:t xml:space="preserve"> RemoteException, MalformedURLException{</w:t>
      </w:r>
    </w:p>
    <w:p w14:paraId="50B2431D" w14:textId="77777777"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5B3C51">
        <w:rPr>
          <w:rFonts w:ascii="Consolas" w:hAnsi="Consolas" w:cs="Courier New"/>
          <w:color w:val="000000"/>
          <w:sz w:val="18"/>
          <w:szCs w:val="18"/>
        </w:rPr>
        <w:tab/>
        <w:t xml:space="preserve">RemoteInterface </w:t>
      </w:r>
      <w:r w:rsidRPr="005B3C51">
        <w:rPr>
          <w:rFonts w:ascii="Consolas" w:hAnsi="Consolas" w:cs="Courier New"/>
          <w:color w:val="6A3E3E"/>
          <w:sz w:val="18"/>
          <w:szCs w:val="18"/>
        </w:rPr>
        <w:t>obj</w:t>
      </w:r>
      <w:r w:rsidRPr="005B3C51">
        <w:rPr>
          <w:rFonts w:ascii="Consolas" w:hAnsi="Consolas" w:cs="Courier New"/>
          <w:color w:val="000000"/>
          <w:sz w:val="18"/>
          <w:szCs w:val="18"/>
        </w:rPr>
        <w:t xml:space="preserve"> = </w:t>
      </w:r>
      <w:r w:rsidRPr="005B3C51">
        <w:rPr>
          <w:rFonts w:ascii="Consolas" w:hAnsi="Consolas" w:cs="Courier New"/>
          <w:b/>
          <w:bCs/>
          <w:color w:val="7F0055"/>
          <w:sz w:val="18"/>
          <w:szCs w:val="18"/>
        </w:rPr>
        <w:t>new</w:t>
      </w:r>
      <w:r w:rsidRPr="005B3C51">
        <w:rPr>
          <w:rFonts w:ascii="Consolas" w:hAnsi="Consolas" w:cs="Courier New"/>
          <w:color w:val="000000"/>
          <w:sz w:val="18"/>
          <w:szCs w:val="18"/>
        </w:rPr>
        <w:t xml:space="preserve"> RemoteClass();</w:t>
      </w:r>
    </w:p>
    <w:p w14:paraId="61C59E94" w14:textId="77777777"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5B3C51">
        <w:rPr>
          <w:rFonts w:ascii="Consolas" w:hAnsi="Consolas" w:cs="Courier New"/>
          <w:color w:val="000000"/>
          <w:sz w:val="18"/>
          <w:szCs w:val="18"/>
        </w:rPr>
        <w:tab/>
        <w:t>Naming.</w:t>
      </w:r>
      <w:r w:rsidRPr="005B3C51">
        <w:rPr>
          <w:rFonts w:ascii="Consolas" w:hAnsi="Consolas" w:cs="Courier New"/>
          <w:i/>
          <w:iCs/>
          <w:color w:val="000000"/>
          <w:sz w:val="18"/>
          <w:szCs w:val="18"/>
        </w:rPr>
        <w:t>rebind</w:t>
      </w:r>
      <w:r w:rsidRPr="005B3C51">
        <w:rPr>
          <w:rFonts w:ascii="Consolas" w:hAnsi="Consolas" w:cs="Courier New"/>
          <w:color w:val="000000"/>
          <w:sz w:val="18"/>
          <w:szCs w:val="18"/>
        </w:rPr>
        <w:t>(</w:t>
      </w:r>
      <w:r w:rsidRPr="005B3C51">
        <w:rPr>
          <w:rFonts w:ascii="Consolas" w:hAnsi="Consolas" w:cs="Courier New"/>
          <w:color w:val="2A00FF"/>
          <w:sz w:val="18"/>
          <w:szCs w:val="18"/>
        </w:rPr>
        <w:t>"obj"</w:t>
      </w:r>
      <w:r w:rsidRPr="005B3C51">
        <w:rPr>
          <w:rFonts w:ascii="Consolas" w:hAnsi="Consolas" w:cs="Courier New"/>
          <w:color w:val="000000"/>
          <w:sz w:val="18"/>
          <w:szCs w:val="18"/>
        </w:rPr>
        <w:t xml:space="preserve">,  </w:t>
      </w:r>
      <w:r w:rsidRPr="005B3C51">
        <w:rPr>
          <w:rFonts w:ascii="Consolas" w:hAnsi="Consolas" w:cs="Courier New"/>
          <w:color w:val="6A3E3E"/>
          <w:sz w:val="18"/>
          <w:szCs w:val="18"/>
        </w:rPr>
        <w:t>obj</w:t>
      </w:r>
      <w:r w:rsidRPr="005B3C51">
        <w:rPr>
          <w:rFonts w:ascii="Consolas" w:hAnsi="Consolas" w:cs="Courier New"/>
          <w:color w:val="000000"/>
          <w:sz w:val="18"/>
          <w:szCs w:val="18"/>
        </w:rPr>
        <w:t>);</w:t>
      </w:r>
    </w:p>
    <w:p w14:paraId="756174F2" w14:textId="77777777"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000000"/>
          <w:sz w:val="18"/>
          <w:szCs w:val="18"/>
        </w:rPr>
      </w:pPr>
      <w:r w:rsidRPr="005B3C51">
        <w:rPr>
          <w:rFonts w:ascii="Consolas" w:hAnsi="Consolas" w:cs="Courier New"/>
          <w:color w:val="000000"/>
          <w:sz w:val="18"/>
          <w:szCs w:val="18"/>
        </w:rPr>
        <w:t xml:space="preserve"> }</w:t>
      </w:r>
    </w:p>
    <w:p w14:paraId="36D0584F" w14:textId="77777777"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sz w:val="18"/>
          <w:szCs w:val="18"/>
        </w:rPr>
      </w:pPr>
      <w:r w:rsidRPr="005B3C51">
        <w:rPr>
          <w:rFonts w:ascii="Consolas" w:hAnsi="Consolas" w:cs="Courier New"/>
          <w:color w:val="000000"/>
          <w:sz w:val="18"/>
          <w:szCs w:val="18"/>
        </w:rPr>
        <w:t>}</w:t>
      </w:r>
    </w:p>
    <w:p w14:paraId="71D893DB" w14:textId="77777777" w:rsidR="00104EC9" w:rsidRDefault="00104EC9" w:rsidP="00104EC9">
      <w:pPr>
        <w:ind w:left="360"/>
      </w:pPr>
    </w:p>
    <w:p w14:paraId="1CAD2B80" w14:textId="77777777" w:rsidR="00104EC9" w:rsidRDefault="00104EC9" w:rsidP="00104EC9">
      <w:pPr>
        <w:pStyle w:val="Qsns"/>
      </w:pPr>
      <w:r>
        <w:lastRenderedPageBreak/>
        <w:t>4.stub class - Client</w:t>
      </w:r>
    </w:p>
    <w:p w14:paraId="3A6A998E" w14:textId="77777777"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5B3C51">
        <w:rPr>
          <w:rFonts w:ascii="Consolas" w:hAnsi="Consolas" w:cs="Courier New"/>
          <w:b/>
          <w:bCs/>
          <w:color w:val="7F0055"/>
          <w:sz w:val="18"/>
          <w:szCs w:val="18"/>
        </w:rPr>
        <w:t>public</w:t>
      </w:r>
      <w:r w:rsidRPr="005B3C51">
        <w:rPr>
          <w:rFonts w:ascii="Consolas" w:hAnsi="Consolas" w:cs="Courier New"/>
          <w:color w:val="000000"/>
          <w:sz w:val="18"/>
          <w:szCs w:val="18"/>
        </w:rPr>
        <w:t xml:space="preserve"> </w:t>
      </w:r>
      <w:r w:rsidRPr="005B3C51">
        <w:rPr>
          <w:rFonts w:ascii="Consolas" w:hAnsi="Consolas" w:cs="Courier New"/>
          <w:b/>
          <w:bCs/>
          <w:color w:val="7F0055"/>
          <w:sz w:val="18"/>
          <w:szCs w:val="18"/>
        </w:rPr>
        <w:t>class</w:t>
      </w:r>
      <w:r w:rsidRPr="005B3C51">
        <w:rPr>
          <w:rFonts w:ascii="Consolas" w:hAnsi="Consolas" w:cs="Courier New"/>
          <w:color w:val="000000"/>
          <w:sz w:val="18"/>
          <w:szCs w:val="18"/>
        </w:rPr>
        <w:t xml:space="preserve"> Client {</w:t>
      </w:r>
    </w:p>
    <w:p w14:paraId="26919E13" w14:textId="5A44DB1D" w:rsidR="00104EC9"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000000"/>
          <w:sz w:val="18"/>
          <w:szCs w:val="18"/>
        </w:rPr>
      </w:pPr>
      <w:r w:rsidRPr="005B3C51">
        <w:rPr>
          <w:rFonts w:ascii="Consolas" w:hAnsi="Consolas" w:cs="Courier New"/>
          <w:color w:val="000000"/>
          <w:sz w:val="18"/>
          <w:szCs w:val="18"/>
        </w:rPr>
        <w:tab/>
      </w:r>
      <w:r w:rsidRPr="005B3C51">
        <w:rPr>
          <w:rFonts w:ascii="Consolas" w:hAnsi="Consolas" w:cs="Courier New"/>
          <w:b/>
          <w:bCs/>
          <w:color w:val="7F0055"/>
          <w:sz w:val="18"/>
          <w:szCs w:val="18"/>
        </w:rPr>
        <w:t>public</w:t>
      </w:r>
      <w:r w:rsidRPr="005B3C51">
        <w:rPr>
          <w:rFonts w:ascii="Consolas" w:hAnsi="Consolas" w:cs="Courier New"/>
          <w:color w:val="000000"/>
          <w:sz w:val="18"/>
          <w:szCs w:val="18"/>
        </w:rPr>
        <w:t xml:space="preserve"> </w:t>
      </w:r>
      <w:r w:rsidRPr="005B3C51">
        <w:rPr>
          <w:rFonts w:ascii="Consolas" w:hAnsi="Consolas" w:cs="Courier New"/>
          <w:b/>
          <w:bCs/>
          <w:color w:val="7F0055"/>
          <w:sz w:val="18"/>
          <w:szCs w:val="18"/>
        </w:rPr>
        <w:t>static</w:t>
      </w:r>
      <w:r w:rsidRPr="005B3C51">
        <w:rPr>
          <w:rFonts w:ascii="Consolas" w:hAnsi="Consolas" w:cs="Courier New"/>
          <w:color w:val="000000"/>
          <w:sz w:val="18"/>
          <w:szCs w:val="18"/>
        </w:rPr>
        <w:t xml:space="preserve"> </w:t>
      </w:r>
      <w:r w:rsidRPr="005B3C51">
        <w:rPr>
          <w:rFonts w:ascii="Consolas" w:hAnsi="Consolas" w:cs="Courier New"/>
          <w:b/>
          <w:bCs/>
          <w:color w:val="7F0055"/>
          <w:sz w:val="18"/>
          <w:szCs w:val="18"/>
        </w:rPr>
        <w:t>void</w:t>
      </w:r>
      <w:r w:rsidRPr="005B3C51">
        <w:rPr>
          <w:rFonts w:ascii="Consolas" w:hAnsi="Consolas" w:cs="Courier New"/>
          <w:color w:val="000000"/>
          <w:sz w:val="18"/>
          <w:szCs w:val="18"/>
        </w:rPr>
        <w:t xml:space="preserve"> main(String </w:t>
      </w:r>
      <w:r w:rsidRPr="005B3C51">
        <w:rPr>
          <w:rFonts w:ascii="Consolas" w:hAnsi="Consolas" w:cs="Courier New"/>
          <w:color w:val="6A3E3E"/>
          <w:sz w:val="18"/>
          <w:szCs w:val="18"/>
        </w:rPr>
        <w:t>args</w:t>
      </w:r>
      <w:r w:rsidRPr="005B3C51">
        <w:rPr>
          <w:rFonts w:ascii="Consolas" w:hAnsi="Consolas" w:cs="Courier New"/>
          <w:color w:val="000000"/>
          <w:sz w:val="18"/>
          <w:szCs w:val="18"/>
        </w:rPr>
        <w:t xml:space="preserve">[]) </w:t>
      </w:r>
      <w:r w:rsidRPr="005B3C51">
        <w:rPr>
          <w:rFonts w:ascii="Consolas" w:hAnsi="Consolas" w:cs="Courier New"/>
          <w:b/>
          <w:bCs/>
          <w:color w:val="7F0055"/>
          <w:sz w:val="18"/>
          <w:szCs w:val="18"/>
        </w:rPr>
        <w:t>throws</w:t>
      </w:r>
      <w:r w:rsidRPr="005B3C51">
        <w:rPr>
          <w:rFonts w:ascii="Consolas" w:hAnsi="Consolas" w:cs="Courier New"/>
          <w:color w:val="000000"/>
          <w:sz w:val="18"/>
          <w:szCs w:val="18"/>
        </w:rPr>
        <w:t xml:space="preserve"> Exception</w:t>
      </w:r>
      <w:r w:rsidR="005B3C51">
        <w:rPr>
          <w:rFonts w:ascii="Consolas" w:hAnsi="Consolas" w:cs="Courier New"/>
          <w:color w:val="000000"/>
          <w:sz w:val="18"/>
          <w:szCs w:val="18"/>
        </w:rPr>
        <w:t>{</w:t>
      </w:r>
    </w:p>
    <w:p w14:paraId="1E96D502" w14:textId="77777777" w:rsidR="005B3C51" w:rsidRPr="005B3C51" w:rsidRDefault="005B3C51"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p>
    <w:p w14:paraId="3B6A0F4D" w14:textId="7D032607" w:rsidR="00104EC9" w:rsidRPr="005B3C51" w:rsidRDefault="005B3C51"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firstLine="720"/>
        <w:rPr>
          <w:rFonts w:ascii="Consolas" w:hAnsi="Consolas" w:cs="Courier New"/>
          <w:color w:val="auto"/>
          <w:sz w:val="18"/>
          <w:szCs w:val="18"/>
        </w:rPr>
      </w:pPr>
      <w:r>
        <w:rPr>
          <w:rFonts w:ascii="Consolas" w:hAnsi="Consolas" w:cs="Courier New"/>
          <w:color w:val="000000"/>
          <w:sz w:val="18"/>
          <w:szCs w:val="18"/>
        </w:rPr>
        <w:t xml:space="preserve">       </w:t>
      </w:r>
      <w:r w:rsidR="00104EC9" w:rsidRPr="005B3C51">
        <w:rPr>
          <w:rFonts w:ascii="Consolas" w:hAnsi="Consolas" w:cs="Courier New"/>
          <w:color w:val="000000"/>
          <w:sz w:val="18"/>
          <w:szCs w:val="18"/>
        </w:rPr>
        <w:t xml:space="preserve">RemoteInterface </w:t>
      </w:r>
      <w:r w:rsidR="00104EC9" w:rsidRPr="005B3C51">
        <w:rPr>
          <w:rFonts w:ascii="Consolas" w:hAnsi="Consolas" w:cs="Courier New"/>
          <w:color w:val="6A3E3E"/>
          <w:sz w:val="18"/>
          <w:szCs w:val="18"/>
        </w:rPr>
        <w:t>st</w:t>
      </w:r>
      <w:r w:rsidR="00104EC9" w:rsidRPr="005B3C51">
        <w:rPr>
          <w:rFonts w:ascii="Consolas" w:hAnsi="Consolas" w:cs="Courier New"/>
          <w:color w:val="000000"/>
          <w:sz w:val="18"/>
          <w:szCs w:val="18"/>
        </w:rPr>
        <w:t>=(RemoteInterface) Naming.</w:t>
      </w:r>
      <w:r w:rsidR="00104EC9" w:rsidRPr="005B3C51">
        <w:rPr>
          <w:rFonts w:ascii="Consolas" w:hAnsi="Consolas" w:cs="Courier New"/>
          <w:i/>
          <w:iCs/>
          <w:color w:val="000000"/>
          <w:sz w:val="18"/>
          <w:szCs w:val="18"/>
        </w:rPr>
        <w:t>lookup</w:t>
      </w:r>
      <w:r w:rsidR="00104EC9" w:rsidRPr="005B3C51">
        <w:rPr>
          <w:rFonts w:ascii="Consolas" w:hAnsi="Consolas" w:cs="Courier New"/>
          <w:color w:val="000000"/>
          <w:sz w:val="18"/>
          <w:szCs w:val="18"/>
        </w:rPr>
        <w:t>(</w:t>
      </w:r>
      <w:r w:rsidR="00104EC9" w:rsidRPr="005B3C51">
        <w:rPr>
          <w:rFonts w:ascii="Consolas" w:hAnsi="Consolas" w:cs="Courier New"/>
          <w:color w:val="2A00FF"/>
          <w:sz w:val="18"/>
          <w:szCs w:val="18"/>
        </w:rPr>
        <w:t>"rmi://"</w:t>
      </w:r>
      <w:r w:rsidR="00104EC9" w:rsidRPr="005B3C51">
        <w:rPr>
          <w:rFonts w:ascii="Consolas" w:hAnsi="Consolas" w:cs="Courier New"/>
          <w:color w:val="000000"/>
          <w:sz w:val="18"/>
          <w:szCs w:val="18"/>
        </w:rPr>
        <w:t>+</w:t>
      </w:r>
      <w:r w:rsidR="00104EC9" w:rsidRPr="005B3C51">
        <w:rPr>
          <w:rFonts w:ascii="Consolas" w:hAnsi="Consolas" w:cs="Courier New"/>
          <w:color w:val="6A3E3E"/>
          <w:sz w:val="18"/>
          <w:szCs w:val="18"/>
        </w:rPr>
        <w:t>args</w:t>
      </w:r>
      <w:r w:rsidR="00104EC9" w:rsidRPr="005B3C51">
        <w:rPr>
          <w:rFonts w:ascii="Consolas" w:hAnsi="Consolas" w:cs="Courier New"/>
          <w:color w:val="000000"/>
          <w:sz w:val="18"/>
          <w:szCs w:val="18"/>
        </w:rPr>
        <w:t xml:space="preserve">[0]+ </w:t>
      </w:r>
      <w:r w:rsidR="00104EC9" w:rsidRPr="005B3C51">
        <w:rPr>
          <w:rFonts w:ascii="Consolas" w:hAnsi="Consolas" w:cs="Courier New"/>
          <w:color w:val="2A00FF"/>
          <w:sz w:val="18"/>
          <w:szCs w:val="18"/>
        </w:rPr>
        <w:t>"/obj"</w:t>
      </w:r>
      <w:r w:rsidR="00104EC9" w:rsidRPr="005B3C51">
        <w:rPr>
          <w:rFonts w:ascii="Consolas" w:hAnsi="Consolas" w:cs="Courier New"/>
          <w:color w:val="000000"/>
          <w:sz w:val="18"/>
          <w:szCs w:val="18"/>
        </w:rPr>
        <w:t>);</w:t>
      </w:r>
    </w:p>
    <w:p w14:paraId="6ED9D2FD" w14:textId="77777777"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auto"/>
          <w:sz w:val="18"/>
          <w:szCs w:val="18"/>
        </w:rPr>
      </w:pPr>
      <w:r w:rsidRPr="005B3C51">
        <w:rPr>
          <w:rFonts w:ascii="Consolas" w:hAnsi="Consolas" w:cs="Courier New"/>
          <w:color w:val="000000"/>
          <w:sz w:val="18"/>
          <w:szCs w:val="18"/>
        </w:rPr>
        <w:tab/>
      </w:r>
      <w:r w:rsidRPr="005B3C51">
        <w:rPr>
          <w:rFonts w:ascii="Consolas" w:hAnsi="Consolas" w:cs="Courier New"/>
          <w:color w:val="000000"/>
          <w:sz w:val="18"/>
          <w:szCs w:val="18"/>
        </w:rPr>
        <w:tab/>
        <w:t>System.</w:t>
      </w:r>
      <w:r w:rsidRPr="005B3C51">
        <w:rPr>
          <w:rFonts w:ascii="Consolas" w:hAnsi="Consolas" w:cs="Courier New"/>
          <w:b/>
          <w:bCs/>
          <w:i/>
          <w:iCs/>
          <w:color w:val="0000C0"/>
          <w:sz w:val="18"/>
          <w:szCs w:val="18"/>
        </w:rPr>
        <w:t>out</w:t>
      </w:r>
      <w:r w:rsidRPr="005B3C51">
        <w:rPr>
          <w:rFonts w:ascii="Consolas" w:hAnsi="Consolas" w:cs="Courier New"/>
          <w:color w:val="000000"/>
          <w:sz w:val="18"/>
          <w:szCs w:val="18"/>
        </w:rPr>
        <w:t>.println(</w:t>
      </w:r>
      <w:r w:rsidRPr="005B3C51">
        <w:rPr>
          <w:rFonts w:ascii="Consolas" w:hAnsi="Consolas" w:cs="Courier New"/>
          <w:color w:val="6A3E3E"/>
          <w:sz w:val="18"/>
          <w:szCs w:val="18"/>
        </w:rPr>
        <w:t>st</w:t>
      </w:r>
      <w:r w:rsidRPr="005B3C51">
        <w:rPr>
          <w:rFonts w:ascii="Consolas" w:hAnsi="Consolas" w:cs="Courier New"/>
          <w:color w:val="000000"/>
          <w:sz w:val="18"/>
          <w:szCs w:val="18"/>
        </w:rPr>
        <w:t>.show(</w:t>
      </w:r>
      <w:r w:rsidRPr="005B3C51">
        <w:rPr>
          <w:rFonts w:ascii="Consolas" w:hAnsi="Consolas" w:cs="Courier New"/>
          <w:color w:val="2A00FF"/>
          <w:sz w:val="18"/>
          <w:szCs w:val="18"/>
        </w:rPr>
        <w:t>"Satya"</w:t>
      </w:r>
      <w:r w:rsidRPr="005B3C51">
        <w:rPr>
          <w:rFonts w:ascii="Consolas" w:hAnsi="Consolas" w:cs="Courier New"/>
          <w:color w:val="000000"/>
          <w:sz w:val="18"/>
          <w:szCs w:val="18"/>
        </w:rPr>
        <w:t>));</w:t>
      </w:r>
    </w:p>
    <w:p w14:paraId="358021D5" w14:textId="77777777"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color w:val="000000"/>
          <w:sz w:val="18"/>
          <w:szCs w:val="18"/>
        </w:rPr>
      </w:pPr>
      <w:r w:rsidRPr="005B3C51">
        <w:rPr>
          <w:rFonts w:ascii="Consolas" w:hAnsi="Consolas" w:cs="Courier New"/>
          <w:color w:val="000000"/>
          <w:sz w:val="18"/>
          <w:szCs w:val="18"/>
        </w:rPr>
        <w:tab/>
        <w:t>}</w:t>
      </w:r>
    </w:p>
    <w:p w14:paraId="0F9EADD7" w14:textId="77777777" w:rsidR="00104EC9" w:rsidRPr="005B3C51" w:rsidRDefault="00104EC9" w:rsidP="005B3C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sz w:val="18"/>
          <w:szCs w:val="18"/>
        </w:rPr>
      </w:pPr>
      <w:r w:rsidRPr="005B3C51">
        <w:rPr>
          <w:rFonts w:ascii="Consolas" w:hAnsi="Consolas" w:cs="Courier New"/>
          <w:color w:val="000000"/>
          <w:sz w:val="18"/>
          <w:szCs w:val="18"/>
        </w:rPr>
        <w:t>}</w:t>
      </w:r>
    </w:p>
    <w:p w14:paraId="557FD331" w14:textId="5A5BFADA" w:rsidR="00104EC9" w:rsidRDefault="00104EC9" w:rsidP="00104EC9"/>
    <w:p w14:paraId="15B36EA4" w14:textId="77777777" w:rsidR="008E2053" w:rsidRDefault="008E2053" w:rsidP="00104EC9"/>
    <w:p w14:paraId="23D5E096" w14:textId="7E1D483E" w:rsidR="00104EC9" w:rsidRDefault="00104EC9" w:rsidP="000E4144">
      <w:pPr>
        <w:pStyle w:val="Heading30"/>
      </w:pPr>
      <w:r w:rsidRPr="00EE77DC">
        <w:t>JDBC</w:t>
      </w:r>
      <w:r>
        <w:t>(1.1V)</w:t>
      </w:r>
      <w:r w:rsidR="00A276DE">
        <w:t xml:space="preserve"> -</w:t>
      </w:r>
    </w:p>
    <w:p w14:paraId="5F158F8A" w14:textId="77777777" w:rsidR="00104EC9" w:rsidRDefault="00104EC9" w:rsidP="00104EC9">
      <w:r>
        <w:t>We know it already.</w:t>
      </w:r>
    </w:p>
    <w:p w14:paraId="375FCC4C" w14:textId="1FA83D35" w:rsidR="008B1D9A" w:rsidRDefault="008B1D9A" w:rsidP="00104EC9"/>
    <w:p w14:paraId="1440D381" w14:textId="77777777" w:rsidR="008E2053" w:rsidRDefault="008E2053" w:rsidP="00104EC9"/>
    <w:p w14:paraId="712D55B3" w14:textId="77777777" w:rsidR="00104EC9" w:rsidRDefault="00104EC9" w:rsidP="000E4144">
      <w:pPr>
        <w:pStyle w:val="Heading30"/>
      </w:pPr>
      <w:r w:rsidRPr="00EE77DC">
        <w:t>Assertions</w:t>
      </w:r>
    </w:p>
    <w:p w14:paraId="733DA8EA" w14:textId="77777777" w:rsidR="00104EC9" w:rsidRDefault="00104EC9" w:rsidP="000E6B78">
      <w:r>
        <w:t xml:space="preserve">Assert keyword is used to check the given statement is </w:t>
      </w:r>
      <w:r>
        <w:rPr>
          <w:b/>
        </w:rPr>
        <w:t>TRUE or FALSE</w:t>
      </w:r>
    </w:p>
    <w:p w14:paraId="1F8600A3" w14:textId="77777777" w:rsidR="00104EC9" w:rsidRDefault="00104EC9" w:rsidP="000E6B78">
      <w:pPr>
        <w:spacing w:line="240" w:lineRule="auto"/>
      </w:pPr>
      <w:r>
        <w:t>There are two types of using assert in our program</w:t>
      </w:r>
    </w:p>
    <w:p w14:paraId="24D49F91" w14:textId="77777777" w:rsidR="000E6B78" w:rsidRDefault="00104EC9" w:rsidP="000E6B78">
      <w:pPr>
        <w:pBdr>
          <w:top w:val="single" w:sz="4" w:space="1" w:color="auto"/>
          <w:left w:val="single" w:sz="4" w:space="4" w:color="auto"/>
          <w:bottom w:val="single" w:sz="4" w:space="1" w:color="auto"/>
          <w:right w:val="single" w:sz="4" w:space="4" w:color="auto"/>
        </w:pBdr>
        <w:shd w:val="clear" w:color="auto" w:fill="FFFFFF"/>
        <w:spacing w:after="150" w:line="240" w:lineRule="auto"/>
        <w:jc w:val="both"/>
        <w:rPr>
          <w:rFonts w:ascii="Consolas" w:eastAsia="Times New Roman" w:hAnsi="Consolas" w:cs="Times New Roman"/>
          <w:color w:val="000000"/>
          <w:bdr w:val="none" w:sz="0" w:space="0" w:color="auto" w:frame="1"/>
          <w:lang w:eastAsia="en-US"/>
        </w:rPr>
      </w:pPr>
      <w:r w:rsidRPr="000E6B78">
        <w:rPr>
          <w:rFonts w:ascii="Consolas" w:eastAsia="Times New Roman" w:hAnsi="Consolas" w:cs="Times New Roman"/>
          <w:b/>
          <w:bCs/>
          <w:color w:val="006699"/>
          <w:bdr w:val="none" w:sz="0" w:space="0" w:color="auto" w:frame="1"/>
          <w:lang w:eastAsia="en-US"/>
        </w:rPr>
        <w:t>1. assert</w:t>
      </w:r>
      <w:r w:rsidRPr="000E6B78">
        <w:rPr>
          <w:rFonts w:ascii="Consolas" w:eastAsia="Times New Roman" w:hAnsi="Consolas" w:cs="Times New Roman"/>
          <w:color w:val="000000"/>
          <w:bdr w:val="none" w:sz="0" w:space="0" w:color="auto" w:frame="1"/>
          <w:lang w:eastAsia="en-US"/>
        </w:rPr>
        <w:t> (</w:t>
      </w:r>
      <w:r w:rsidRPr="000E6B78">
        <w:rPr>
          <w:rFonts w:ascii="Consolas" w:eastAsia="Times New Roman" w:hAnsi="Consolas" w:cs="Times New Roman"/>
          <w:b/>
          <w:color w:val="7030A0"/>
          <w:bdr w:val="none" w:sz="0" w:space="0" w:color="auto" w:frame="1"/>
          <w:lang w:eastAsia="en-US"/>
        </w:rPr>
        <w:t>boolean</w:t>
      </w:r>
      <w:r w:rsidRPr="000E6B78">
        <w:rPr>
          <w:rFonts w:ascii="Consolas" w:eastAsia="Times New Roman" w:hAnsi="Consolas" w:cs="Times New Roman"/>
          <w:color w:val="7030A0"/>
          <w:bdr w:val="none" w:sz="0" w:space="0" w:color="auto" w:frame="1"/>
          <w:lang w:eastAsia="en-US"/>
        </w:rPr>
        <w:t xml:space="preserve"> </w:t>
      </w:r>
      <w:r w:rsidRPr="000E6B78">
        <w:rPr>
          <w:rFonts w:ascii="Consolas" w:eastAsia="Times New Roman" w:hAnsi="Consolas" w:cs="Times New Roman"/>
          <w:color w:val="000000"/>
          <w:bdr w:val="none" w:sz="0" w:space="0" w:color="auto" w:frame="1"/>
          <w:lang w:eastAsia="en-US"/>
        </w:rPr>
        <w:t>expression);  </w:t>
      </w:r>
      <w:r w:rsidR="000E6B78">
        <w:rPr>
          <w:rFonts w:ascii="Consolas" w:eastAsia="Times New Roman" w:hAnsi="Consolas" w:cs="Times New Roman"/>
          <w:color w:val="000000"/>
          <w:bdr w:val="none" w:sz="0" w:space="0" w:color="auto" w:frame="1"/>
          <w:lang w:eastAsia="en-US"/>
        </w:rPr>
        <w:t>/</w:t>
      </w:r>
      <w:r w:rsidRPr="000E6B78">
        <w:rPr>
          <w:rFonts w:ascii="Consolas" w:eastAsia="Times New Roman" w:hAnsi="Consolas" w:cs="Times New Roman"/>
          <w:color w:val="000000"/>
          <w:bdr w:val="none" w:sz="0" w:space="0" w:color="auto" w:frame="1"/>
          <w:lang w:eastAsia="en-US"/>
        </w:rPr>
        <w:t>/Simple assert</w:t>
      </w:r>
    </w:p>
    <w:p w14:paraId="29D06A02" w14:textId="71214803" w:rsidR="00104EC9" w:rsidRPr="000E6B78" w:rsidRDefault="00104EC9" w:rsidP="000E6B78">
      <w:pPr>
        <w:pBdr>
          <w:top w:val="single" w:sz="4" w:space="1" w:color="auto"/>
          <w:left w:val="single" w:sz="4" w:space="4" w:color="auto"/>
          <w:bottom w:val="single" w:sz="4" w:space="1" w:color="auto"/>
          <w:right w:val="single" w:sz="4" w:space="4" w:color="auto"/>
        </w:pBdr>
        <w:shd w:val="clear" w:color="auto" w:fill="FFFFFF"/>
        <w:spacing w:after="150" w:line="240" w:lineRule="auto"/>
        <w:jc w:val="both"/>
        <w:rPr>
          <w:rFonts w:ascii="Consolas" w:eastAsia="Times New Roman" w:hAnsi="Consolas" w:cs="Times New Roman"/>
          <w:color w:val="000000"/>
          <w:lang w:eastAsia="en-US"/>
        </w:rPr>
      </w:pPr>
      <w:r w:rsidRPr="000E6B78">
        <w:rPr>
          <w:rFonts w:ascii="Consolas" w:eastAsia="Times New Roman" w:hAnsi="Consolas" w:cs="Times New Roman"/>
          <w:b/>
          <w:bCs/>
          <w:color w:val="006699"/>
          <w:bdr w:val="none" w:sz="0" w:space="0" w:color="auto" w:frame="1"/>
          <w:lang w:eastAsia="en-US"/>
        </w:rPr>
        <w:t>2. assert</w:t>
      </w:r>
      <w:r w:rsidRPr="000E6B78">
        <w:rPr>
          <w:rFonts w:ascii="Consolas" w:eastAsia="Times New Roman" w:hAnsi="Consolas" w:cs="Times New Roman"/>
          <w:color w:val="000000"/>
          <w:bdr w:val="none" w:sz="0" w:space="0" w:color="auto" w:frame="1"/>
          <w:lang w:eastAsia="en-US"/>
        </w:rPr>
        <w:t> (</w:t>
      </w:r>
      <w:r w:rsidRPr="000E6B78">
        <w:rPr>
          <w:rFonts w:ascii="Consolas" w:eastAsia="Times New Roman" w:hAnsi="Consolas" w:cs="Times New Roman"/>
          <w:b/>
          <w:color w:val="7030A0"/>
          <w:bdr w:val="none" w:sz="0" w:space="0" w:color="auto" w:frame="1"/>
          <w:lang w:eastAsia="en-US"/>
        </w:rPr>
        <w:t>boolean</w:t>
      </w:r>
      <w:r w:rsidRPr="000E6B78">
        <w:rPr>
          <w:rFonts w:ascii="Consolas" w:eastAsia="Times New Roman" w:hAnsi="Consolas" w:cs="Times New Roman"/>
          <w:color w:val="7030A0"/>
          <w:bdr w:val="none" w:sz="0" w:space="0" w:color="auto" w:frame="1"/>
          <w:lang w:eastAsia="en-US"/>
        </w:rPr>
        <w:t xml:space="preserve"> </w:t>
      </w:r>
      <w:r w:rsidRPr="000E6B78">
        <w:rPr>
          <w:rFonts w:ascii="Consolas" w:eastAsia="Times New Roman" w:hAnsi="Consolas" w:cs="Times New Roman"/>
          <w:color w:val="000000"/>
          <w:bdr w:val="none" w:sz="0" w:space="0" w:color="auto" w:frame="1"/>
          <w:lang w:eastAsia="en-US"/>
        </w:rPr>
        <w:t>expression1) : (</w:t>
      </w:r>
      <w:r w:rsidRPr="000E6B78">
        <w:rPr>
          <w:rFonts w:ascii="Consolas" w:eastAsia="Times New Roman" w:hAnsi="Consolas" w:cs="Times New Roman"/>
          <w:b/>
          <w:color w:val="7030A0"/>
          <w:bdr w:val="none" w:sz="0" w:space="0" w:color="auto" w:frame="1"/>
          <w:lang w:eastAsia="en-US"/>
        </w:rPr>
        <w:t>anytype</w:t>
      </w:r>
      <w:r w:rsidRPr="000E6B78">
        <w:rPr>
          <w:rFonts w:ascii="Consolas" w:eastAsia="Times New Roman" w:hAnsi="Consolas" w:cs="Times New Roman"/>
          <w:color w:val="7030A0"/>
          <w:bdr w:val="none" w:sz="0" w:space="0" w:color="auto" w:frame="1"/>
          <w:lang w:eastAsia="en-US"/>
        </w:rPr>
        <w:t xml:space="preserve"> </w:t>
      </w:r>
      <w:r w:rsidRPr="000E6B78">
        <w:rPr>
          <w:rFonts w:ascii="Consolas" w:eastAsia="Times New Roman" w:hAnsi="Consolas" w:cs="Times New Roman"/>
          <w:color w:val="000000"/>
          <w:bdr w:val="none" w:sz="0" w:space="0" w:color="auto" w:frame="1"/>
          <w:lang w:eastAsia="en-US"/>
        </w:rPr>
        <w:t>expression2);  </w:t>
      </w:r>
      <w:r w:rsidRPr="000E6B78">
        <w:rPr>
          <w:rFonts w:ascii="Consolas" w:eastAsia="Times New Roman" w:hAnsi="Consolas" w:cs="Times New Roman"/>
          <w:color w:val="000000"/>
          <w:bdr w:val="none" w:sz="0" w:space="0" w:color="auto" w:frame="1"/>
          <w:lang w:eastAsia="en-US"/>
        </w:rPr>
        <w:tab/>
        <w:t>//</w:t>
      </w:r>
      <w:r w:rsidR="00E47407" w:rsidRPr="000E6B78">
        <w:rPr>
          <w:rFonts w:ascii="Consolas" w:eastAsia="Times New Roman" w:hAnsi="Consolas" w:cs="Times New Roman"/>
          <w:color w:val="000000"/>
          <w:bdr w:val="none" w:sz="0" w:space="0" w:color="auto" w:frame="1"/>
          <w:lang w:eastAsia="en-US"/>
        </w:rPr>
        <w:t>Augmented</w:t>
      </w:r>
      <w:r w:rsidRPr="000E6B78">
        <w:rPr>
          <w:rFonts w:ascii="Consolas" w:eastAsia="Times New Roman" w:hAnsi="Consolas" w:cs="Times New Roman"/>
          <w:color w:val="000000"/>
          <w:bdr w:val="none" w:sz="0" w:space="0" w:color="auto" w:frame="1"/>
          <w:lang w:eastAsia="en-US"/>
        </w:rPr>
        <w:t xml:space="preserve"> assert</w:t>
      </w:r>
    </w:p>
    <w:p w14:paraId="3B7F9130" w14:textId="77777777" w:rsidR="00104EC9" w:rsidRDefault="00104EC9" w:rsidP="000E6B78">
      <w:r>
        <w:t xml:space="preserve">Assertion is disabled by default. To enable we have to use </w:t>
      </w:r>
      <w:r w:rsidRPr="000E6B78">
        <w:rPr>
          <w:rStyle w:val="0SyntaxPinkChar"/>
        </w:rPr>
        <w:t>java –ea classname</w:t>
      </w:r>
      <w:r>
        <w:t xml:space="preserve"> or </w:t>
      </w:r>
      <w:r w:rsidRPr="000E6B78">
        <w:rPr>
          <w:rStyle w:val="0SyntaxPinkChar"/>
        </w:rPr>
        <w:t>-enableassertions</w:t>
      </w:r>
    </w:p>
    <w:p w14:paraId="1C41A241" w14:textId="77777777" w:rsidR="000E6B78" w:rsidRDefault="000E6B78" w:rsidP="000E6B78"/>
    <w:p w14:paraId="27F1BCB3" w14:textId="58144255" w:rsidR="00104EC9" w:rsidRDefault="00104EC9" w:rsidP="000E6B78">
      <w:r>
        <w:t xml:space="preserve">The main advantage of assert is for </w:t>
      </w:r>
      <w:r>
        <w:rPr>
          <w:b/>
        </w:rPr>
        <w:t>DEBUGGING</w:t>
      </w:r>
      <w:r>
        <w:t xml:space="preserve">. If we write s.o.p’s for debugging after completion of code we have to </w:t>
      </w:r>
      <w:r w:rsidR="007B5959">
        <w:t>manually</w:t>
      </w:r>
      <w:r>
        <w:t xml:space="preserve"> remove the s.o.p’s. But if we use assertions for debugging after completion of </w:t>
      </w:r>
      <w:r w:rsidR="007B5959">
        <w:t>code,</w:t>
      </w:r>
      <w:r>
        <w:t xml:space="preserve"> we don’t need to remove the code, just DISABLING assertion is </w:t>
      </w:r>
      <w:r w:rsidR="007B5959">
        <w:t>enough.</w:t>
      </w:r>
    </w:p>
    <w:p w14:paraId="4A57A787" w14:textId="77777777" w:rsidR="007B5959" w:rsidRDefault="007B5959" w:rsidP="00104EC9"/>
    <w:p w14:paraId="7FE0E5D5" w14:textId="07EE1EA5" w:rsidR="00104EC9" w:rsidRDefault="000E6B78" w:rsidP="00104EC9">
      <w:pPr>
        <w:pStyle w:val="Howitworks"/>
      </w:pPr>
      <w:r>
        <w:t>1.</w:t>
      </w:r>
      <w:r w:rsidR="00104EC9">
        <w:t xml:space="preserve"> Simple assert</w:t>
      </w:r>
    </w:p>
    <w:p w14:paraId="71DE0F2B" w14:textId="77777777" w:rsidR="00104EC9" w:rsidRPr="00AE790B" w:rsidRDefault="00104EC9" w:rsidP="00104EC9">
      <w:pPr>
        <w:pStyle w:val="ListParagraph"/>
        <w:pBdr>
          <w:top w:val="single" w:sz="4" w:space="1" w:color="auto"/>
          <w:left w:val="single" w:sz="4" w:space="4" w:color="auto"/>
          <w:bottom w:val="single" w:sz="4" w:space="1" w:color="auto"/>
          <w:right w:val="single" w:sz="4" w:space="4" w:color="auto"/>
        </w:pBdr>
        <w:ind w:left="360"/>
        <w:rPr>
          <w:rFonts w:ascii="Consolas" w:eastAsia="Times New Roman" w:hAnsi="Consolas" w:cs="Times New Roman"/>
          <w:color w:val="000000"/>
          <w:bdr w:val="none" w:sz="0" w:space="0" w:color="auto" w:frame="1"/>
          <w:lang w:eastAsia="en-US"/>
        </w:rPr>
      </w:pPr>
      <w:r w:rsidRPr="00AE790B">
        <w:rPr>
          <w:rFonts w:ascii="Consolas" w:eastAsia="Times New Roman" w:hAnsi="Consolas" w:cs="Times New Roman"/>
          <w:b/>
          <w:bCs/>
          <w:color w:val="006699"/>
          <w:bdr w:val="none" w:sz="0" w:space="0" w:color="auto" w:frame="1"/>
          <w:lang w:eastAsia="en-US"/>
        </w:rPr>
        <w:t>assert</w:t>
      </w:r>
      <w:r w:rsidRPr="00AE790B">
        <w:rPr>
          <w:rFonts w:ascii="Consolas" w:eastAsia="Times New Roman" w:hAnsi="Consolas" w:cs="Times New Roman"/>
          <w:color w:val="000000"/>
          <w:bdr w:val="none" w:sz="0" w:space="0" w:color="auto" w:frame="1"/>
          <w:lang w:eastAsia="en-US"/>
        </w:rPr>
        <w:t> (</w:t>
      </w:r>
      <w:r w:rsidRPr="00AE790B">
        <w:rPr>
          <w:rFonts w:ascii="Consolas" w:eastAsia="Times New Roman" w:hAnsi="Consolas" w:cs="Times New Roman"/>
          <w:b/>
          <w:color w:val="7030A0"/>
          <w:bdr w:val="none" w:sz="0" w:space="0" w:color="auto" w:frame="1"/>
          <w:lang w:eastAsia="en-US"/>
        </w:rPr>
        <w:t>boolean</w:t>
      </w:r>
      <w:r w:rsidRPr="00AE790B">
        <w:rPr>
          <w:rFonts w:ascii="Consolas" w:eastAsia="Times New Roman" w:hAnsi="Consolas" w:cs="Times New Roman"/>
          <w:color w:val="7030A0"/>
          <w:bdr w:val="none" w:sz="0" w:space="0" w:color="auto" w:frame="1"/>
          <w:lang w:eastAsia="en-US"/>
        </w:rPr>
        <w:t xml:space="preserve"> </w:t>
      </w:r>
      <w:r w:rsidRPr="00AE790B">
        <w:rPr>
          <w:rFonts w:ascii="Consolas" w:eastAsia="Times New Roman" w:hAnsi="Consolas" w:cs="Times New Roman"/>
          <w:color w:val="000000"/>
          <w:bdr w:val="none" w:sz="0" w:space="0" w:color="auto" w:frame="1"/>
          <w:lang w:eastAsia="en-US"/>
        </w:rPr>
        <w:t>expression);  </w:t>
      </w:r>
    </w:p>
    <w:p w14:paraId="5941F482" w14:textId="77777777" w:rsidR="00104EC9" w:rsidRDefault="00104EC9" w:rsidP="00B413EE">
      <w:pPr>
        <w:pStyle w:val="ListParagraph"/>
        <w:numPr>
          <w:ilvl w:val="0"/>
          <w:numId w:val="212"/>
        </w:numPr>
      </w:pPr>
      <w:r>
        <w:t xml:space="preserve">Here the Expression Should be </w:t>
      </w:r>
      <w:r w:rsidRPr="00A276DE">
        <w:rPr>
          <w:rStyle w:val="0SyntaxPinkChar"/>
        </w:rPr>
        <w:t>Boolean</w:t>
      </w:r>
      <w:r>
        <w:t xml:space="preserve"> type.</w:t>
      </w:r>
    </w:p>
    <w:p w14:paraId="524DFE29" w14:textId="68DE706F" w:rsidR="00104EC9" w:rsidRDefault="00104EC9" w:rsidP="00B413EE">
      <w:pPr>
        <w:pStyle w:val="ListParagraph"/>
        <w:numPr>
          <w:ilvl w:val="0"/>
          <w:numId w:val="212"/>
        </w:numPr>
      </w:pPr>
      <w:r>
        <w:t xml:space="preserve">If expression is </w:t>
      </w:r>
      <w:r w:rsidRPr="00A276DE">
        <w:rPr>
          <w:rStyle w:val="0SyntaxPinkChar"/>
        </w:rPr>
        <w:t>TRUE</w:t>
      </w:r>
      <w:r>
        <w:t xml:space="preserve"> it </w:t>
      </w:r>
      <w:r w:rsidR="007B5959">
        <w:t>won’t</w:t>
      </w:r>
      <w:r>
        <w:t xml:space="preserve"> return anything,</w:t>
      </w:r>
    </w:p>
    <w:p w14:paraId="151C4A0E" w14:textId="15FEA6A6" w:rsidR="00104EC9" w:rsidRPr="008E2053" w:rsidRDefault="00104EC9" w:rsidP="00B413EE">
      <w:pPr>
        <w:pStyle w:val="ListParagraph"/>
        <w:numPr>
          <w:ilvl w:val="0"/>
          <w:numId w:val="212"/>
        </w:numPr>
        <w:rPr>
          <w:sz w:val="18"/>
          <w:szCs w:val="18"/>
        </w:rPr>
      </w:pPr>
      <w:r>
        <w:t xml:space="preserve">Otherwise it will throws </w:t>
      </w:r>
      <w:r>
        <w:rPr>
          <w:b/>
        </w:rPr>
        <w:t xml:space="preserve">Runtime </w:t>
      </w:r>
      <w:r w:rsidR="00D70C66">
        <w:rPr>
          <w:b/>
        </w:rPr>
        <w:t>Exception</w:t>
      </w:r>
      <w:r w:rsidR="00D70C66">
        <w:t>:</w:t>
      </w:r>
      <w:r>
        <w:t xml:space="preserve"> </w:t>
      </w:r>
      <w:r w:rsidRPr="00AE790B">
        <w:rPr>
          <w:b/>
          <w:color w:val="FF0000"/>
          <w:sz w:val="18"/>
          <w:szCs w:val="18"/>
        </w:rPr>
        <w:t xml:space="preserve">java.lang.AssertionError:  </w:t>
      </w:r>
      <w:r w:rsidR="00AE790B" w:rsidRPr="00AE790B">
        <w:rPr>
          <w:b/>
          <w:color w:val="FF0000"/>
          <w:sz w:val="18"/>
          <w:szCs w:val="18"/>
        </w:rPr>
        <w:t>Default message</w:t>
      </w:r>
    </w:p>
    <w:p w14:paraId="654BFD47" w14:textId="77777777" w:rsidR="008E2053" w:rsidRPr="008E2053" w:rsidRDefault="008E2053" w:rsidP="008E2053">
      <w:pPr>
        <w:rPr>
          <w:sz w:val="18"/>
          <w:szCs w:val="18"/>
        </w:rPr>
      </w:pPr>
    </w:p>
    <w:p w14:paraId="7951C8C9"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b/>
          <w:bCs/>
          <w:color w:val="7F0055"/>
          <w:sz w:val="18"/>
          <w:szCs w:val="18"/>
        </w:rPr>
        <w:t>public</w:t>
      </w:r>
      <w:r w:rsidRPr="00A31124">
        <w:rPr>
          <w:rFonts w:ascii="Consolas" w:hAnsi="Consolas" w:cs="Courier New"/>
          <w:color w:val="000000"/>
          <w:sz w:val="18"/>
          <w:szCs w:val="18"/>
        </w:rPr>
        <w:t xml:space="preserve"> </w:t>
      </w:r>
      <w:r w:rsidRPr="00A31124">
        <w:rPr>
          <w:rFonts w:ascii="Consolas" w:hAnsi="Consolas" w:cs="Courier New"/>
          <w:b/>
          <w:bCs/>
          <w:color w:val="7F0055"/>
          <w:sz w:val="18"/>
          <w:szCs w:val="18"/>
        </w:rPr>
        <w:t>class</w:t>
      </w:r>
      <w:r w:rsidRPr="00A31124">
        <w:rPr>
          <w:rFonts w:ascii="Consolas" w:hAnsi="Consolas" w:cs="Courier New"/>
          <w:color w:val="000000"/>
          <w:sz w:val="18"/>
          <w:szCs w:val="18"/>
        </w:rPr>
        <w:t xml:space="preserve"> AssertDemo {</w:t>
      </w:r>
    </w:p>
    <w:p w14:paraId="5190AEB8"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b/>
          <w:bCs/>
          <w:color w:val="7F0055"/>
          <w:sz w:val="18"/>
          <w:szCs w:val="18"/>
        </w:rPr>
        <w:t>public</w:t>
      </w:r>
      <w:r w:rsidRPr="00A31124">
        <w:rPr>
          <w:rFonts w:ascii="Consolas" w:hAnsi="Consolas" w:cs="Courier New"/>
          <w:color w:val="000000"/>
          <w:sz w:val="18"/>
          <w:szCs w:val="18"/>
        </w:rPr>
        <w:t xml:space="preserve"> </w:t>
      </w:r>
      <w:r w:rsidRPr="00A31124">
        <w:rPr>
          <w:rFonts w:ascii="Consolas" w:hAnsi="Consolas" w:cs="Courier New"/>
          <w:b/>
          <w:bCs/>
          <w:color w:val="7F0055"/>
          <w:sz w:val="18"/>
          <w:szCs w:val="18"/>
        </w:rPr>
        <w:t>static</w:t>
      </w:r>
      <w:r w:rsidRPr="00A31124">
        <w:rPr>
          <w:rFonts w:ascii="Consolas" w:hAnsi="Consolas" w:cs="Courier New"/>
          <w:color w:val="000000"/>
          <w:sz w:val="18"/>
          <w:szCs w:val="18"/>
        </w:rPr>
        <w:t xml:space="preserve"> </w:t>
      </w:r>
      <w:r w:rsidRPr="00A31124">
        <w:rPr>
          <w:rFonts w:ascii="Consolas" w:hAnsi="Consolas" w:cs="Courier New"/>
          <w:b/>
          <w:bCs/>
          <w:color w:val="7F0055"/>
          <w:sz w:val="18"/>
          <w:szCs w:val="18"/>
        </w:rPr>
        <w:t>void</w:t>
      </w:r>
      <w:r w:rsidRPr="00A31124">
        <w:rPr>
          <w:rFonts w:ascii="Consolas" w:hAnsi="Consolas" w:cs="Courier New"/>
          <w:color w:val="000000"/>
          <w:sz w:val="18"/>
          <w:szCs w:val="18"/>
        </w:rPr>
        <w:t xml:space="preserve"> main(String[] </w:t>
      </w:r>
      <w:r w:rsidRPr="00A31124">
        <w:rPr>
          <w:rFonts w:ascii="Consolas" w:hAnsi="Consolas" w:cs="Courier New"/>
          <w:color w:val="6A3E3E"/>
          <w:sz w:val="18"/>
          <w:szCs w:val="18"/>
        </w:rPr>
        <w:t>args</w:t>
      </w:r>
      <w:r w:rsidRPr="00A31124">
        <w:rPr>
          <w:rFonts w:ascii="Consolas" w:hAnsi="Consolas" w:cs="Courier New"/>
          <w:color w:val="000000"/>
          <w:sz w:val="18"/>
          <w:szCs w:val="18"/>
        </w:rPr>
        <w:t>) {</w:t>
      </w:r>
    </w:p>
    <w:p w14:paraId="368BB1AB"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color w:val="000000"/>
          <w:sz w:val="18"/>
          <w:szCs w:val="18"/>
        </w:rPr>
        <w:tab/>
      </w:r>
      <w:r w:rsidRPr="00A31124">
        <w:rPr>
          <w:rFonts w:ascii="Consolas" w:hAnsi="Consolas" w:cs="Courier New"/>
          <w:b/>
          <w:bCs/>
          <w:color w:val="7F0055"/>
          <w:sz w:val="18"/>
          <w:szCs w:val="18"/>
        </w:rPr>
        <w:t>int</w:t>
      </w:r>
      <w:r w:rsidRPr="00A31124">
        <w:rPr>
          <w:rFonts w:ascii="Consolas" w:hAnsi="Consolas" w:cs="Courier New"/>
          <w:color w:val="000000"/>
          <w:sz w:val="18"/>
          <w:szCs w:val="18"/>
        </w:rPr>
        <w:t xml:space="preserve"> </w:t>
      </w:r>
      <w:r w:rsidRPr="00A31124">
        <w:rPr>
          <w:rFonts w:ascii="Consolas" w:hAnsi="Consolas" w:cs="Courier New"/>
          <w:color w:val="6A3E3E"/>
          <w:sz w:val="18"/>
          <w:szCs w:val="18"/>
        </w:rPr>
        <w:t>i</w:t>
      </w:r>
      <w:r w:rsidRPr="00A31124">
        <w:rPr>
          <w:rFonts w:ascii="Consolas" w:hAnsi="Consolas" w:cs="Courier New"/>
          <w:color w:val="000000"/>
          <w:sz w:val="18"/>
          <w:szCs w:val="18"/>
        </w:rPr>
        <w:t xml:space="preserve"> = 100;</w:t>
      </w:r>
    </w:p>
    <w:p w14:paraId="282BCB62"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color w:val="000000"/>
          <w:sz w:val="18"/>
          <w:szCs w:val="18"/>
        </w:rPr>
        <w:tab/>
      </w:r>
      <w:r w:rsidRPr="00A31124">
        <w:rPr>
          <w:rFonts w:ascii="Consolas" w:hAnsi="Consolas" w:cs="Courier New"/>
          <w:b/>
          <w:bCs/>
          <w:color w:val="7F0055"/>
          <w:sz w:val="18"/>
          <w:szCs w:val="18"/>
        </w:rPr>
        <w:t>assert</w:t>
      </w:r>
      <w:r w:rsidRPr="00A31124">
        <w:rPr>
          <w:rFonts w:ascii="Consolas" w:hAnsi="Consolas" w:cs="Courier New"/>
          <w:color w:val="000000"/>
          <w:sz w:val="18"/>
          <w:szCs w:val="18"/>
        </w:rPr>
        <w:t xml:space="preserve"> (</w:t>
      </w:r>
      <w:r w:rsidRPr="00A31124">
        <w:rPr>
          <w:rFonts w:ascii="Consolas" w:hAnsi="Consolas" w:cs="Courier New"/>
          <w:color w:val="6A3E3E"/>
          <w:sz w:val="18"/>
          <w:szCs w:val="18"/>
        </w:rPr>
        <w:t>i</w:t>
      </w:r>
      <w:r w:rsidRPr="00A31124">
        <w:rPr>
          <w:rFonts w:ascii="Consolas" w:hAnsi="Consolas" w:cs="Courier New"/>
          <w:color w:val="000000"/>
          <w:sz w:val="18"/>
          <w:szCs w:val="18"/>
        </w:rPr>
        <w:t>&gt;10);</w:t>
      </w:r>
    </w:p>
    <w:p w14:paraId="33263569"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color w:val="000000"/>
          <w:sz w:val="18"/>
          <w:szCs w:val="18"/>
        </w:rPr>
        <w:tab/>
        <w:t>System.</w:t>
      </w:r>
      <w:r w:rsidRPr="00A31124">
        <w:rPr>
          <w:rFonts w:ascii="Consolas" w:hAnsi="Consolas" w:cs="Courier New"/>
          <w:b/>
          <w:bCs/>
          <w:i/>
          <w:iCs/>
          <w:color w:val="0000C0"/>
          <w:sz w:val="18"/>
          <w:szCs w:val="18"/>
        </w:rPr>
        <w:t>out</w:t>
      </w:r>
      <w:r w:rsidRPr="00A31124">
        <w:rPr>
          <w:rFonts w:ascii="Consolas" w:hAnsi="Consolas" w:cs="Courier New"/>
          <w:color w:val="000000"/>
          <w:sz w:val="18"/>
          <w:szCs w:val="18"/>
        </w:rPr>
        <w:t>.println(</w:t>
      </w:r>
      <w:r w:rsidRPr="00A31124">
        <w:rPr>
          <w:rFonts w:ascii="Consolas" w:hAnsi="Consolas" w:cs="Courier New"/>
          <w:color w:val="6A3E3E"/>
          <w:sz w:val="18"/>
          <w:szCs w:val="18"/>
        </w:rPr>
        <w:t>i</w:t>
      </w:r>
      <w:r w:rsidRPr="00A31124">
        <w:rPr>
          <w:rFonts w:ascii="Consolas" w:hAnsi="Consolas" w:cs="Courier New"/>
          <w:color w:val="000000"/>
          <w:sz w:val="18"/>
          <w:szCs w:val="18"/>
        </w:rPr>
        <w:t>); //100</w:t>
      </w:r>
    </w:p>
    <w:p w14:paraId="5BDBC992" w14:textId="32766B30" w:rsidR="00104EC9" w:rsidRPr="00A31124" w:rsidRDefault="00E82C97" w:rsidP="00E82C97">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color w:val="000000"/>
          <w:sz w:val="18"/>
          <w:szCs w:val="18"/>
        </w:rPr>
        <w:t xml:space="preserve">  </w:t>
      </w:r>
      <w:r w:rsidR="00104EC9" w:rsidRPr="00A31124">
        <w:rPr>
          <w:rFonts w:ascii="Consolas" w:hAnsi="Consolas" w:cs="Courier New"/>
          <w:color w:val="000000"/>
          <w:sz w:val="18"/>
          <w:szCs w:val="18"/>
        </w:rPr>
        <w:t>}</w:t>
      </w:r>
    </w:p>
    <w:p w14:paraId="19D0CA5F"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color w:val="000000"/>
          <w:sz w:val="18"/>
          <w:szCs w:val="18"/>
        </w:rPr>
        <w:t>}</w:t>
      </w:r>
    </w:p>
    <w:p w14:paraId="79F05A4D" w14:textId="68EBDA02" w:rsidR="00104EC9" w:rsidRDefault="00104EC9" w:rsidP="00104EC9">
      <w:pPr>
        <w:pStyle w:val="ListParagraph"/>
        <w:ind w:left="360"/>
        <w:rPr>
          <w:b/>
          <w:color w:val="FF0000"/>
        </w:rPr>
      </w:pPr>
      <w:r>
        <w:t xml:space="preserve">If we give </w:t>
      </w:r>
      <w:r>
        <w:rPr>
          <w:rFonts w:ascii="Courier New" w:hAnsi="Courier New" w:cs="Courier New"/>
          <w:b/>
          <w:bCs/>
          <w:color w:val="7F0055"/>
        </w:rPr>
        <w:t>int</w:t>
      </w:r>
      <w:r>
        <w:rPr>
          <w:rFonts w:ascii="Courier New" w:hAnsi="Courier New" w:cs="Courier New"/>
          <w:color w:val="000000"/>
        </w:rPr>
        <w:t xml:space="preserve"> </w:t>
      </w:r>
      <w:r>
        <w:rPr>
          <w:rFonts w:ascii="Courier New" w:hAnsi="Courier New" w:cs="Courier New"/>
          <w:color w:val="6A3E3E"/>
        </w:rPr>
        <w:t>i</w:t>
      </w:r>
      <w:r>
        <w:rPr>
          <w:rFonts w:ascii="Courier New" w:hAnsi="Courier New" w:cs="Courier New"/>
          <w:color w:val="000000"/>
        </w:rPr>
        <w:t xml:space="preserve"> = 10;</w:t>
      </w:r>
      <w:r>
        <w:t xml:space="preserve"> it will throws </w:t>
      </w:r>
      <w:r>
        <w:rPr>
          <w:b/>
          <w:color w:val="FF0000"/>
        </w:rPr>
        <w:t xml:space="preserve">java.lang.AssertionError:  </w:t>
      </w:r>
      <w:r w:rsidR="00AE790B" w:rsidRPr="00AE790B">
        <w:rPr>
          <w:b/>
          <w:color w:val="FF0000"/>
          <w:sz w:val="18"/>
          <w:szCs w:val="18"/>
        </w:rPr>
        <w:t>Default message</w:t>
      </w:r>
    </w:p>
    <w:p w14:paraId="14C53A3B" w14:textId="77777777" w:rsidR="00104EC9" w:rsidRDefault="00104EC9" w:rsidP="00104EC9">
      <w:pPr>
        <w:pStyle w:val="ListParagraph"/>
        <w:ind w:left="360"/>
      </w:pPr>
    </w:p>
    <w:p w14:paraId="558D23EB" w14:textId="11AFA222" w:rsidR="00104EC9" w:rsidRDefault="00104EC9" w:rsidP="00A31124">
      <w:pPr>
        <w:pStyle w:val="Howitworks"/>
      </w:pPr>
      <w:r>
        <w:t>2</w:t>
      </w:r>
      <w:r w:rsidR="00DD4DBE">
        <w:t>.</w:t>
      </w:r>
      <w:r w:rsidR="006129CA">
        <w:t>Augmented</w:t>
      </w:r>
      <w:r>
        <w:t xml:space="preserve"> assert</w:t>
      </w:r>
    </w:p>
    <w:p w14:paraId="22A7D51A" w14:textId="27543BAE" w:rsidR="00104EC9" w:rsidRPr="00A31124" w:rsidRDefault="00104EC9" w:rsidP="00104EC9">
      <w:pPr>
        <w:pBdr>
          <w:top w:val="single" w:sz="4" w:space="1" w:color="auto"/>
          <w:left w:val="single" w:sz="4" w:space="4" w:color="auto"/>
          <w:bottom w:val="single" w:sz="4" w:space="1" w:color="auto"/>
          <w:right w:val="single" w:sz="4" w:space="4" w:color="auto"/>
        </w:pBdr>
        <w:shd w:val="clear" w:color="auto" w:fill="FFFFFF"/>
        <w:spacing w:after="150" w:line="345" w:lineRule="atLeast"/>
        <w:jc w:val="both"/>
        <w:rPr>
          <w:rFonts w:ascii="Consolas" w:eastAsia="Times New Roman" w:hAnsi="Consolas" w:cs="Times New Roman"/>
          <w:color w:val="000000"/>
          <w:lang w:eastAsia="en-US"/>
        </w:rPr>
      </w:pPr>
      <w:r w:rsidRPr="00A31124">
        <w:rPr>
          <w:rFonts w:ascii="Consolas" w:eastAsia="Times New Roman" w:hAnsi="Consolas" w:cs="Times New Roman"/>
          <w:b/>
          <w:bCs/>
          <w:color w:val="006699"/>
          <w:bdr w:val="none" w:sz="0" w:space="0" w:color="auto" w:frame="1"/>
          <w:lang w:eastAsia="en-US"/>
        </w:rPr>
        <w:t>assert</w:t>
      </w:r>
      <w:r w:rsidRPr="00A31124">
        <w:rPr>
          <w:rFonts w:ascii="Consolas" w:eastAsia="Times New Roman" w:hAnsi="Consolas" w:cs="Times New Roman"/>
          <w:color w:val="000000"/>
          <w:bdr w:val="none" w:sz="0" w:space="0" w:color="auto" w:frame="1"/>
          <w:lang w:eastAsia="en-US"/>
        </w:rPr>
        <w:t> (</w:t>
      </w:r>
      <w:r w:rsidRPr="00A31124">
        <w:rPr>
          <w:rFonts w:ascii="Consolas" w:eastAsia="Times New Roman" w:hAnsi="Consolas" w:cs="Times New Roman"/>
          <w:b/>
          <w:color w:val="7030A0"/>
          <w:bdr w:val="none" w:sz="0" w:space="0" w:color="auto" w:frame="1"/>
          <w:lang w:eastAsia="en-US"/>
        </w:rPr>
        <w:t>boolean</w:t>
      </w:r>
      <w:r w:rsidRPr="00A31124">
        <w:rPr>
          <w:rFonts w:ascii="Consolas" w:eastAsia="Times New Roman" w:hAnsi="Consolas" w:cs="Times New Roman"/>
          <w:color w:val="7030A0"/>
          <w:bdr w:val="none" w:sz="0" w:space="0" w:color="auto" w:frame="1"/>
          <w:lang w:eastAsia="en-US"/>
        </w:rPr>
        <w:t xml:space="preserve"> </w:t>
      </w:r>
      <w:r w:rsidRPr="00A31124">
        <w:rPr>
          <w:rFonts w:ascii="Consolas" w:eastAsia="Times New Roman" w:hAnsi="Consolas" w:cs="Times New Roman"/>
          <w:color w:val="000000"/>
          <w:bdr w:val="none" w:sz="0" w:space="0" w:color="auto" w:frame="1"/>
          <w:lang w:eastAsia="en-US"/>
        </w:rPr>
        <w:t>expression1</w:t>
      </w:r>
      <w:r w:rsidR="00522221" w:rsidRPr="00A31124">
        <w:rPr>
          <w:rFonts w:ascii="Consolas" w:eastAsia="Times New Roman" w:hAnsi="Consolas" w:cs="Times New Roman"/>
          <w:color w:val="000000"/>
          <w:bdr w:val="none" w:sz="0" w:space="0" w:color="auto" w:frame="1"/>
          <w:lang w:eastAsia="en-US"/>
        </w:rPr>
        <w:t>):</w:t>
      </w:r>
      <w:r w:rsidRPr="00A31124">
        <w:rPr>
          <w:rFonts w:ascii="Consolas" w:eastAsia="Times New Roman" w:hAnsi="Consolas" w:cs="Times New Roman"/>
          <w:color w:val="000000"/>
          <w:bdr w:val="none" w:sz="0" w:space="0" w:color="auto" w:frame="1"/>
          <w:lang w:eastAsia="en-US"/>
        </w:rPr>
        <w:t> (</w:t>
      </w:r>
      <w:r w:rsidRPr="00A31124">
        <w:rPr>
          <w:rFonts w:ascii="Consolas" w:eastAsia="Times New Roman" w:hAnsi="Consolas" w:cs="Times New Roman"/>
          <w:b/>
          <w:color w:val="7030A0"/>
          <w:bdr w:val="none" w:sz="0" w:space="0" w:color="auto" w:frame="1"/>
          <w:lang w:eastAsia="en-US"/>
        </w:rPr>
        <w:t>anytype</w:t>
      </w:r>
      <w:r w:rsidRPr="00A31124">
        <w:rPr>
          <w:rFonts w:ascii="Consolas" w:eastAsia="Times New Roman" w:hAnsi="Consolas" w:cs="Times New Roman"/>
          <w:color w:val="7030A0"/>
          <w:bdr w:val="none" w:sz="0" w:space="0" w:color="auto" w:frame="1"/>
          <w:lang w:eastAsia="en-US"/>
        </w:rPr>
        <w:t xml:space="preserve"> </w:t>
      </w:r>
      <w:r w:rsidRPr="00A31124">
        <w:rPr>
          <w:rFonts w:ascii="Consolas" w:eastAsia="Times New Roman" w:hAnsi="Consolas" w:cs="Times New Roman"/>
          <w:color w:val="000000"/>
          <w:bdr w:val="none" w:sz="0" w:space="0" w:color="auto" w:frame="1"/>
          <w:lang w:eastAsia="en-US"/>
        </w:rPr>
        <w:t>expression2</w:t>
      </w:r>
      <w:r w:rsidR="00A31124" w:rsidRPr="00A31124">
        <w:rPr>
          <w:rFonts w:ascii="Consolas" w:eastAsia="Times New Roman" w:hAnsi="Consolas" w:cs="Times New Roman"/>
          <w:color w:val="000000"/>
          <w:bdr w:val="none" w:sz="0" w:space="0" w:color="auto" w:frame="1"/>
          <w:lang w:eastAsia="en-US"/>
        </w:rPr>
        <w:t xml:space="preserve">); </w:t>
      </w:r>
      <w:r w:rsidR="00A31124" w:rsidRPr="00A31124">
        <w:rPr>
          <w:rFonts w:ascii="Consolas" w:eastAsia="Times New Roman" w:hAnsi="Consolas" w:cs="Times New Roman"/>
          <w:color w:val="000000"/>
          <w:bdr w:val="none" w:sz="0" w:space="0" w:color="auto" w:frame="1"/>
          <w:lang w:eastAsia="en-US"/>
        </w:rPr>
        <w:tab/>
      </w:r>
      <w:r w:rsidRPr="00A31124">
        <w:rPr>
          <w:rFonts w:ascii="Consolas" w:eastAsia="Times New Roman" w:hAnsi="Consolas" w:cs="Times New Roman"/>
          <w:color w:val="000000"/>
          <w:bdr w:val="none" w:sz="0" w:space="0" w:color="auto" w:frame="1"/>
          <w:lang w:eastAsia="en-US"/>
        </w:rPr>
        <w:t>//Agumented assert</w:t>
      </w:r>
    </w:p>
    <w:p w14:paraId="1BA6FB0C" w14:textId="5EA3A948" w:rsidR="00104EC9" w:rsidRDefault="00104EC9" w:rsidP="00104EC9">
      <w:pPr>
        <w:pStyle w:val="ListParagraph"/>
        <w:ind w:left="360"/>
        <w:rPr>
          <w:rFonts w:ascii="Verdana" w:eastAsia="Times New Roman" w:hAnsi="Verdana" w:cs="Times New Roman"/>
          <w:color w:val="000000"/>
          <w:bdr w:val="none" w:sz="0" w:space="0" w:color="auto" w:frame="1"/>
          <w:lang w:eastAsia="en-US"/>
        </w:rPr>
      </w:pPr>
      <w:r>
        <w:rPr>
          <w:rFonts w:ascii="Verdana" w:eastAsia="Times New Roman" w:hAnsi="Verdana" w:cs="Times New Roman"/>
          <w:color w:val="000000"/>
          <w:highlight w:val="yellow"/>
          <w:bdr w:val="none" w:sz="0" w:space="0" w:color="auto" w:frame="1"/>
          <w:lang w:eastAsia="en-US"/>
        </w:rPr>
        <w:t>Expression2</w:t>
      </w:r>
      <w:r>
        <w:rPr>
          <w:rFonts w:ascii="Verdana" w:eastAsia="Times New Roman" w:hAnsi="Verdana" w:cs="Times New Roman"/>
          <w:color w:val="000000"/>
          <w:highlight w:val="yellow"/>
          <w:bdr w:val="none" w:sz="0" w:space="0" w:color="auto" w:frame="1"/>
          <w:lang w:eastAsia="en-US"/>
        </w:rPr>
        <w:sym w:font="Wingdings" w:char="F0E0"/>
      </w:r>
      <w:r>
        <w:rPr>
          <w:rFonts w:ascii="Verdana" w:eastAsia="Times New Roman" w:hAnsi="Verdana" w:cs="Times New Roman"/>
          <w:color w:val="000000"/>
          <w:highlight w:val="yellow"/>
          <w:bdr w:val="none" w:sz="0" w:space="0" w:color="auto" w:frame="1"/>
          <w:lang w:eastAsia="en-US"/>
        </w:rPr>
        <w:t xml:space="preserve"> is used to </w:t>
      </w:r>
      <w:r w:rsidR="006129CA">
        <w:rPr>
          <w:rFonts w:ascii="Verdana" w:eastAsia="Times New Roman" w:hAnsi="Verdana" w:cs="Times New Roman"/>
          <w:color w:val="000000"/>
          <w:highlight w:val="yellow"/>
          <w:bdr w:val="none" w:sz="0" w:space="0" w:color="auto" w:frame="1"/>
          <w:lang w:eastAsia="en-US"/>
        </w:rPr>
        <w:t>Display</w:t>
      </w:r>
      <w:r>
        <w:rPr>
          <w:rFonts w:ascii="Verdana" w:eastAsia="Times New Roman" w:hAnsi="Verdana" w:cs="Times New Roman"/>
          <w:color w:val="000000"/>
          <w:highlight w:val="yellow"/>
          <w:bdr w:val="none" w:sz="0" w:space="0" w:color="auto" w:frame="1"/>
          <w:lang w:eastAsia="en-US"/>
        </w:rPr>
        <w:t xml:space="preserve"> some message along with Error Message</w:t>
      </w:r>
    </w:p>
    <w:p w14:paraId="6FF9C277" w14:textId="77777777" w:rsidR="00104EC9" w:rsidRDefault="00104EC9" w:rsidP="00B413EE">
      <w:pPr>
        <w:pStyle w:val="ListParagraph"/>
        <w:numPr>
          <w:ilvl w:val="0"/>
          <w:numId w:val="212"/>
        </w:numPr>
      </w:pPr>
      <w:r>
        <w:t>Here the 1</w:t>
      </w:r>
      <w:r>
        <w:rPr>
          <w:vertAlign w:val="superscript"/>
        </w:rPr>
        <w:t>st</w:t>
      </w:r>
      <w:r>
        <w:t xml:space="preserve"> Expression Should be </w:t>
      </w:r>
      <w:r>
        <w:rPr>
          <w:b/>
        </w:rPr>
        <w:t>Boolean</w:t>
      </w:r>
      <w:r>
        <w:t xml:space="preserve"> type, 2</w:t>
      </w:r>
      <w:r>
        <w:rPr>
          <w:vertAlign w:val="superscript"/>
        </w:rPr>
        <w:t>nd</w:t>
      </w:r>
      <w:r>
        <w:t xml:space="preserve"> Expression can be </w:t>
      </w:r>
      <w:r>
        <w:rPr>
          <w:b/>
        </w:rPr>
        <w:t>Any type</w:t>
      </w:r>
    </w:p>
    <w:p w14:paraId="5BA63787" w14:textId="4348C6EE" w:rsidR="00104EC9" w:rsidRDefault="00104EC9" w:rsidP="00B413EE">
      <w:pPr>
        <w:pStyle w:val="ListParagraph"/>
        <w:numPr>
          <w:ilvl w:val="0"/>
          <w:numId w:val="212"/>
        </w:numPr>
      </w:pPr>
      <w:r>
        <w:t xml:space="preserve">If expression is </w:t>
      </w:r>
      <w:r w:rsidRPr="00EF6B4B">
        <w:rPr>
          <w:rStyle w:val="0SyntaxPinkChar"/>
        </w:rPr>
        <w:t>TRUE</w:t>
      </w:r>
      <w:r>
        <w:t xml:space="preserve"> it </w:t>
      </w:r>
      <w:r w:rsidR="00EF6B4B">
        <w:t>won’t</w:t>
      </w:r>
      <w:r>
        <w:t xml:space="preserve"> return anything,</w:t>
      </w:r>
    </w:p>
    <w:p w14:paraId="12AD3041" w14:textId="7E695A2D" w:rsidR="00104EC9" w:rsidRDefault="00104EC9" w:rsidP="00B413EE">
      <w:pPr>
        <w:pStyle w:val="ListParagraph"/>
        <w:numPr>
          <w:ilvl w:val="0"/>
          <w:numId w:val="212"/>
        </w:numPr>
      </w:pPr>
      <w:r>
        <w:t xml:space="preserve">Otherwise it will throws </w:t>
      </w:r>
      <w:r>
        <w:rPr>
          <w:b/>
        </w:rPr>
        <w:t xml:space="preserve">Runtime </w:t>
      </w:r>
      <w:r w:rsidR="00BC1271">
        <w:rPr>
          <w:b/>
        </w:rPr>
        <w:t>Exception</w:t>
      </w:r>
      <w:r w:rsidR="00BC1271">
        <w:t>:</w:t>
      </w:r>
      <w:r>
        <w:t xml:space="preserve"> </w:t>
      </w:r>
      <w:r>
        <w:rPr>
          <w:b/>
          <w:color w:val="FF0000"/>
        </w:rPr>
        <w:t>java.lang.AssertionError:  expression2</w:t>
      </w:r>
    </w:p>
    <w:p w14:paraId="6F091B8D" w14:textId="77777777" w:rsidR="00BC1271" w:rsidRDefault="00BC1271" w:rsidP="00104EC9">
      <w:pPr>
        <w:pStyle w:val="ListParagraph"/>
        <w:ind w:left="360"/>
      </w:pPr>
    </w:p>
    <w:p w14:paraId="1920EAE8" w14:textId="24370D62" w:rsidR="00104EC9" w:rsidRPr="00C65D81" w:rsidRDefault="00BC1271" w:rsidP="00BC1271">
      <w:pPr>
        <w:pStyle w:val="ListParagraph"/>
        <w:ind w:left="360"/>
        <w:rPr>
          <w:b/>
          <w:bCs/>
          <w:i/>
          <w:iCs/>
          <w:color w:val="009900"/>
        </w:rPr>
      </w:pPr>
      <w:r w:rsidRPr="00C65D81">
        <w:rPr>
          <w:b/>
          <w:bCs/>
          <w:i/>
          <w:iCs/>
          <w:color w:val="009900"/>
          <w:highlight w:val="yellow"/>
        </w:rPr>
        <w:lastRenderedPageBreak/>
        <w:t>Second parameter mostly used for customized error message</w:t>
      </w:r>
      <w:r w:rsidRPr="00C65D81">
        <w:rPr>
          <w:b/>
          <w:bCs/>
          <w:i/>
          <w:iCs/>
          <w:color w:val="009900"/>
        </w:rPr>
        <w:t xml:space="preserve"> </w:t>
      </w:r>
    </w:p>
    <w:p w14:paraId="1EE09017"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b/>
          <w:bCs/>
          <w:color w:val="7F0055"/>
          <w:sz w:val="18"/>
          <w:szCs w:val="18"/>
        </w:rPr>
        <w:t>public</w:t>
      </w:r>
      <w:r w:rsidRPr="00A31124">
        <w:rPr>
          <w:rFonts w:ascii="Consolas" w:hAnsi="Consolas" w:cs="Courier New"/>
          <w:color w:val="000000"/>
          <w:sz w:val="18"/>
          <w:szCs w:val="18"/>
        </w:rPr>
        <w:t xml:space="preserve"> </w:t>
      </w:r>
      <w:r w:rsidRPr="00A31124">
        <w:rPr>
          <w:rFonts w:ascii="Consolas" w:hAnsi="Consolas" w:cs="Courier New"/>
          <w:b/>
          <w:bCs/>
          <w:color w:val="7F0055"/>
          <w:sz w:val="18"/>
          <w:szCs w:val="18"/>
        </w:rPr>
        <w:t>class</w:t>
      </w:r>
      <w:r w:rsidRPr="00A31124">
        <w:rPr>
          <w:rFonts w:ascii="Consolas" w:hAnsi="Consolas" w:cs="Courier New"/>
          <w:color w:val="000000"/>
          <w:sz w:val="18"/>
          <w:szCs w:val="18"/>
        </w:rPr>
        <w:t xml:space="preserve"> AssertDemo {</w:t>
      </w:r>
    </w:p>
    <w:p w14:paraId="2804729C"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color w:val="000000"/>
          <w:sz w:val="18"/>
          <w:szCs w:val="18"/>
        </w:rPr>
        <w:tab/>
      </w:r>
      <w:r w:rsidRPr="00A31124">
        <w:rPr>
          <w:rFonts w:ascii="Consolas" w:hAnsi="Consolas" w:cs="Courier New"/>
          <w:b/>
          <w:bCs/>
          <w:color w:val="7F0055"/>
          <w:sz w:val="18"/>
          <w:szCs w:val="18"/>
        </w:rPr>
        <w:t>public</w:t>
      </w:r>
      <w:r w:rsidRPr="00A31124">
        <w:rPr>
          <w:rFonts w:ascii="Consolas" w:hAnsi="Consolas" w:cs="Courier New"/>
          <w:color w:val="000000"/>
          <w:sz w:val="18"/>
          <w:szCs w:val="18"/>
        </w:rPr>
        <w:t xml:space="preserve"> </w:t>
      </w:r>
      <w:r w:rsidRPr="00A31124">
        <w:rPr>
          <w:rFonts w:ascii="Consolas" w:hAnsi="Consolas" w:cs="Courier New"/>
          <w:b/>
          <w:bCs/>
          <w:color w:val="7F0055"/>
          <w:sz w:val="18"/>
          <w:szCs w:val="18"/>
        </w:rPr>
        <w:t>static</w:t>
      </w:r>
      <w:r w:rsidRPr="00A31124">
        <w:rPr>
          <w:rFonts w:ascii="Consolas" w:hAnsi="Consolas" w:cs="Courier New"/>
          <w:color w:val="000000"/>
          <w:sz w:val="18"/>
          <w:szCs w:val="18"/>
        </w:rPr>
        <w:t xml:space="preserve"> </w:t>
      </w:r>
      <w:r w:rsidRPr="00A31124">
        <w:rPr>
          <w:rFonts w:ascii="Consolas" w:hAnsi="Consolas" w:cs="Courier New"/>
          <w:b/>
          <w:bCs/>
          <w:color w:val="7F0055"/>
          <w:sz w:val="18"/>
          <w:szCs w:val="18"/>
        </w:rPr>
        <w:t>void</w:t>
      </w:r>
      <w:r w:rsidRPr="00A31124">
        <w:rPr>
          <w:rFonts w:ascii="Consolas" w:hAnsi="Consolas" w:cs="Courier New"/>
          <w:color w:val="000000"/>
          <w:sz w:val="18"/>
          <w:szCs w:val="18"/>
        </w:rPr>
        <w:t xml:space="preserve"> main(String[] </w:t>
      </w:r>
      <w:r w:rsidRPr="00A31124">
        <w:rPr>
          <w:rFonts w:ascii="Consolas" w:hAnsi="Consolas" w:cs="Courier New"/>
          <w:color w:val="6A3E3E"/>
          <w:sz w:val="18"/>
          <w:szCs w:val="18"/>
        </w:rPr>
        <w:t>args</w:t>
      </w:r>
      <w:r w:rsidRPr="00A31124">
        <w:rPr>
          <w:rFonts w:ascii="Consolas" w:hAnsi="Consolas" w:cs="Courier New"/>
          <w:color w:val="000000"/>
          <w:sz w:val="18"/>
          <w:szCs w:val="18"/>
        </w:rPr>
        <w:t>) {</w:t>
      </w:r>
    </w:p>
    <w:p w14:paraId="4DADA39C"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color w:val="000000"/>
          <w:sz w:val="18"/>
          <w:szCs w:val="18"/>
        </w:rPr>
        <w:tab/>
      </w:r>
      <w:r w:rsidRPr="00A31124">
        <w:rPr>
          <w:rFonts w:ascii="Consolas" w:hAnsi="Consolas" w:cs="Courier New"/>
          <w:color w:val="000000"/>
          <w:sz w:val="18"/>
          <w:szCs w:val="18"/>
        </w:rPr>
        <w:tab/>
      </w:r>
      <w:r w:rsidRPr="00A31124">
        <w:rPr>
          <w:rFonts w:ascii="Consolas" w:hAnsi="Consolas" w:cs="Courier New"/>
          <w:b/>
          <w:bCs/>
          <w:color w:val="7F0055"/>
          <w:sz w:val="18"/>
          <w:szCs w:val="18"/>
        </w:rPr>
        <w:t>int</w:t>
      </w:r>
      <w:r w:rsidRPr="00A31124">
        <w:rPr>
          <w:rFonts w:ascii="Consolas" w:hAnsi="Consolas" w:cs="Courier New"/>
          <w:color w:val="000000"/>
          <w:sz w:val="18"/>
          <w:szCs w:val="18"/>
        </w:rPr>
        <w:t xml:space="preserve"> </w:t>
      </w:r>
      <w:r w:rsidRPr="00A31124">
        <w:rPr>
          <w:rFonts w:ascii="Consolas" w:hAnsi="Consolas" w:cs="Courier New"/>
          <w:color w:val="6A3E3E"/>
          <w:sz w:val="18"/>
          <w:szCs w:val="18"/>
        </w:rPr>
        <w:t>i</w:t>
      </w:r>
      <w:r w:rsidRPr="00A31124">
        <w:rPr>
          <w:rFonts w:ascii="Consolas" w:hAnsi="Consolas" w:cs="Courier New"/>
          <w:color w:val="000000"/>
          <w:sz w:val="18"/>
          <w:szCs w:val="18"/>
        </w:rPr>
        <w:t xml:space="preserve"> = 1;</w:t>
      </w:r>
    </w:p>
    <w:p w14:paraId="196A88D1"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color w:val="000000"/>
          <w:sz w:val="18"/>
          <w:szCs w:val="18"/>
        </w:rPr>
        <w:tab/>
      </w:r>
      <w:r w:rsidRPr="00A31124">
        <w:rPr>
          <w:rFonts w:ascii="Consolas" w:hAnsi="Consolas" w:cs="Courier New"/>
          <w:color w:val="000000"/>
          <w:sz w:val="18"/>
          <w:szCs w:val="18"/>
        </w:rPr>
        <w:tab/>
      </w:r>
      <w:r w:rsidRPr="00A31124">
        <w:rPr>
          <w:rFonts w:ascii="Consolas" w:hAnsi="Consolas" w:cs="Courier New"/>
          <w:b/>
          <w:bCs/>
          <w:color w:val="7F0055"/>
          <w:sz w:val="18"/>
          <w:szCs w:val="18"/>
        </w:rPr>
        <w:t>assert</w:t>
      </w:r>
      <w:r w:rsidRPr="00A31124">
        <w:rPr>
          <w:rFonts w:ascii="Consolas" w:hAnsi="Consolas" w:cs="Courier New"/>
          <w:color w:val="000000"/>
          <w:sz w:val="18"/>
          <w:szCs w:val="18"/>
        </w:rPr>
        <w:t xml:space="preserve"> (</w:t>
      </w:r>
      <w:r w:rsidRPr="00A31124">
        <w:rPr>
          <w:rFonts w:ascii="Consolas" w:hAnsi="Consolas" w:cs="Courier New"/>
          <w:color w:val="6A3E3E"/>
          <w:sz w:val="18"/>
          <w:szCs w:val="18"/>
        </w:rPr>
        <w:t>i</w:t>
      </w:r>
      <w:r w:rsidRPr="00A31124">
        <w:rPr>
          <w:rFonts w:ascii="Consolas" w:hAnsi="Consolas" w:cs="Courier New"/>
          <w:color w:val="000000"/>
          <w:sz w:val="18"/>
          <w:szCs w:val="18"/>
        </w:rPr>
        <w:t xml:space="preserve"> &gt; 10) : </w:t>
      </w:r>
      <w:r w:rsidRPr="00A31124">
        <w:rPr>
          <w:rFonts w:ascii="Consolas" w:hAnsi="Consolas" w:cs="Courier New"/>
          <w:color w:val="2A00FF"/>
          <w:sz w:val="18"/>
          <w:szCs w:val="18"/>
        </w:rPr>
        <w:t>"This is Anytype"</w:t>
      </w:r>
      <w:r w:rsidRPr="00A31124">
        <w:rPr>
          <w:rFonts w:ascii="Consolas" w:hAnsi="Consolas" w:cs="Courier New"/>
          <w:color w:val="000000"/>
          <w:sz w:val="18"/>
          <w:szCs w:val="18"/>
        </w:rPr>
        <w:t>;</w:t>
      </w:r>
    </w:p>
    <w:p w14:paraId="270F780B"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auto"/>
          <w:sz w:val="18"/>
          <w:szCs w:val="18"/>
        </w:rPr>
      </w:pPr>
      <w:r w:rsidRPr="00A31124">
        <w:rPr>
          <w:rFonts w:ascii="Consolas" w:hAnsi="Consolas" w:cs="Courier New"/>
          <w:color w:val="000000"/>
          <w:sz w:val="18"/>
          <w:szCs w:val="18"/>
        </w:rPr>
        <w:tab/>
      </w:r>
      <w:r w:rsidRPr="00A31124">
        <w:rPr>
          <w:rFonts w:ascii="Consolas" w:hAnsi="Consolas" w:cs="Courier New"/>
          <w:color w:val="000000"/>
          <w:sz w:val="18"/>
          <w:szCs w:val="18"/>
        </w:rPr>
        <w:tab/>
        <w:t>System.</w:t>
      </w:r>
      <w:r w:rsidRPr="00A31124">
        <w:rPr>
          <w:rFonts w:ascii="Consolas" w:hAnsi="Consolas" w:cs="Courier New"/>
          <w:b/>
          <w:bCs/>
          <w:i/>
          <w:iCs/>
          <w:color w:val="0000C0"/>
          <w:sz w:val="18"/>
          <w:szCs w:val="18"/>
        </w:rPr>
        <w:t>out</w:t>
      </w:r>
      <w:r w:rsidRPr="00A31124">
        <w:rPr>
          <w:rFonts w:ascii="Consolas" w:hAnsi="Consolas" w:cs="Courier New"/>
          <w:color w:val="000000"/>
          <w:sz w:val="18"/>
          <w:szCs w:val="18"/>
        </w:rPr>
        <w:t>.println(</w:t>
      </w:r>
      <w:r w:rsidRPr="00A31124">
        <w:rPr>
          <w:rFonts w:ascii="Consolas" w:hAnsi="Consolas" w:cs="Courier New"/>
          <w:color w:val="6A3E3E"/>
          <w:sz w:val="18"/>
          <w:szCs w:val="18"/>
        </w:rPr>
        <w:t>i</w:t>
      </w:r>
      <w:r w:rsidRPr="00A31124">
        <w:rPr>
          <w:rFonts w:ascii="Consolas" w:hAnsi="Consolas" w:cs="Courier New"/>
          <w:color w:val="000000"/>
          <w:sz w:val="18"/>
          <w:szCs w:val="18"/>
        </w:rPr>
        <w:t>);</w:t>
      </w:r>
    </w:p>
    <w:p w14:paraId="177D07BA"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000000"/>
          <w:sz w:val="18"/>
          <w:szCs w:val="18"/>
        </w:rPr>
      </w:pPr>
      <w:r w:rsidRPr="00A31124">
        <w:rPr>
          <w:rFonts w:ascii="Consolas" w:hAnsi="Consolas" w:cs="Courier New"/>
          <w:color w:val="000000"/>
          <w:sz w:val="18"/>
          <w:szCs w:val="18"/>
        </w:rPr>
        <w:tab/>
        <w:t>}</w:t>
      </w:r>
    </w:p>
    <w:p w14:paraId="329E3A38"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720"/>
        <w:rPr>
          <w:rFonts w:ascii="Consolas" w:hAnsi="Consolas" w:cs="Courier New"/>
          <w:color w:val="000000"/>
          <w:sz w:val="18"/>
          <w:szCs w:val="18"/>
        </w:rPr>
      </w:pPr>
      <w:r w:rsidRPr="00A31124">
        <w:rPr>
          <w:rFonts w:ascii="Consolas" w:hAnsi="Consolas" w:cs="Courier New"/>
          <w:color w:val="000000"/>
          <w:sz w:val="18"/>
          <w:szCs w:val="18"/>
        </w:rPr>
        <w:t>}</w:t>
      </w:r>
    </w:p>
    <w:p w14:paraId="7B2C5367" w14:textId="77777777" w:rsidR="00104EC9" w:rsidRPr="00A31124" w:rsidRDefault="00104EC9" w:rsidP="00A31124">
      <w:pPr>
        <w:autoSpaceDE w:val="0"/>
        <w:autoSpaceDN w:val="0"/>
        <w:adjustRightInd w:val="0"/>
        <w:spacing w:line="240" w:lineRule="auto"/>
        <w:ind w:firstLine="720"/>
        <w:rPr>
          <w:rFonts w:ascii="Courier New" w:hAnsi="Courier New" w:cs="Courier New"/>
          <w:color w:val="auto"/>
          <w:sz w:val="18"/>
          <w:szCs w:val="18"/>
        </w:rPr>
      </w:pPr>
      <w:r w:rsidRPr="00A31124">
        <w:rPr>
          <w:rFonts w:ascii="Courier New" w:hAnsi="Courier New" w:cs="Courier New"/>
          <w:color w:val="FF0000"/>
          <w:sz w:val="18"/>
          <w:szCs w:val="18"/>
        </w:rPr>
        <w:t>Exception in thread "main" java.lang.AssertionError: This is Anytype</w:t>
      </w:r>
    </w:p>
    <w:p w14:paraId="6E88872F" w14:textId="77777777" w:rsidR="00104EC9" w:rsidRPr="00A31124" w:rsidRDefault="00104EC9" w:rsidP="00A31124">
      <w:pPr>
        <w:spacing w:line="240" w:lineRule="auto"/>
        <w:rPr>
          <w:rFonts w:ascii="Courier New" w:hAnsi="Courier New" w:cs="Courier New"/>
          <w:color w:val="FF0000"/>
          <w:sz w:val="18"/>
          <w:szCs w:val="18"/>
        </w:rPr>
      </w:pPr>
      <w:r w:rsidRPr="00A31124">
        <w:rPr>
          <w:rFonts w:ascii="Courier New" w:hAnsi="Courier New" w:cs="Courier New"/>
          <w:color w:val="FF0000"/>
          <w:sz w:val="18"/>
          <w:szCs w:val="18"/>
        </w:rPr>
        <w:tab/>
        <w:t>at features.AssertDemo.main(</w:t>
      </w:r>
      <w:r w:rsidRPr="00A31124">
        <w:rPr>
          <w:rFonts w:ascii="Courier New" w:hAnsi="Courier New" w:cs="Courier New"/>
          <w:color w:val="0066CC"/>
          <w:sz w:val="18"/>
          <w:szCs w:val="18"/>
          <w:u w:val="single"/>
        </w:rPr>
        <w:t>AssertDemo.java:6</w:t>
      </w:r>
      <w:r w:rsidRPr="00A31124">
        <w:rPr>
          <w:rFonts w:ascii="Courier New" w:hAnsi="Courier New" w:cs="Courier New"/>
          <w:color w:val="FF0000"/>
          <w:sz w:val="18"/>
          <w:szCs w:val="18"/>
        </w:rPr>
        <w:t>)</w:t>
      </w:r>
    </w:p>
    <w:p w14:paraId="06B6FE27" w14:textId="22D401EC" w:rsidR="00104EC9" w:rsidRDefault="00104EC9" w:rsidP="00B413EE">
      <w:pPr>
        <w:pStyle w:val="ListParagraph"/>
        <w:numPr>
          <w:ilvl w:val="0"/>
          <w:numId w:val="256"/>
        </w:numPr>
      </w:pPr>
      <w:r>
        <w:t xml:space="preserve">To ENABLE </w:t>
      </w:r>
      <w:r w:rsidR="0046141C">
        <w:t>assertions,</w:t>
      </w:r>
      <w:r>
        <w:t xml:space="preserve"> we have to use</w:t>
      </w:r>
      <w:r>
        <w:tab/>
        <w:t xml:space="preserve"> </w:t>
      </w:r>
      <w:r w:rsidRPr="00A31124">
        <w:rPr>
          <w:b/>
        </w:rPr>
        <w:t>java –ea classname or –enableassertions</w:t>
      </w:r>
    </w:p>
    <w:p w14:paraId="3540DD2F" w14:textId="7189813D" w:rsidR="00104EC9" w:rsidRPr="00A31124" w:rsidRDefault="00104EC9" w:rsidP="00B413EE">
      <w:pPr>
        <w:pStyle w:val="ListParagraph"/>
        <w:numPr>
          <w:ilvl w:val="0"/>
          <w:numId w:val="256"/>
        </w:numPr>
        <w:rPr>
          <w:b/>
        </w:rPr>
      </w:pPr>
      <w:r>
        <w:t xml:space="preserve">To DISABLE </w:t>
      </w:r>
      <w:r w:rsidR="0046141C">
        <w:t>assertions,</w:t>
      </w:r>
      <w:r>
        <w:t xml:space="preserve"> we have to use</w:t>
      </w:r>
      <w:r>
        <w:tab/>
      </w:r>
      <w:r w:rsidRPr="00A31124">
        <w:rPr>
          <w:b/>
        </w:rPr>
        <w:t xml:space="preserve"> java –da classname or –disableassertions</w:t>
      </w:r>
    </w:p>
    <w:p w14:paraId="147224B3" w14:textId="77777777" w:rsidR="00104EC9" w:rsidRPr="00EE77DC" w:rsidRDefault="00104EC9" w:rsidP="00B413EE">
      <w:pPr>
        <w:pStyle w:val="ListParagraph"/>
        <w:numPr>
          <w:ilvl w:val="0"/>
          <w:numId w:val="256"/>
        </w:numPr>
      </w:pPr>
      <w:r>
        <w:t xml:space="preserve">To ENABLE assertions in </w:t>
      </w:r>
      <w:r w:rsidRPr="00A31124">
        <w:rPr>
          <w:b/>
        </w:rPr>
        <w:t>ECLIPSE</w:t>
      </w:r>
      <w:r>
        <w:t xml:space="preserve"> </w:t>
      </w:r>
      <w:r>
        <w:tab/>
        <w:t xml:space="preserve">File </w:t>
      </w:r>
      <w:r>
        <w:sym w:font="Wingdings" w:char="F0E0"/>
      </w:r>
      <w:r>
        <w:t xml:space="preserve"> Run As </w:t>
      </w:r>
      <w:r>
        <w:sym w:font="Wingdings" w:char="F0E0"/>
      </w:r>
      <w:r>
        <w:t xml:space="preserve"> Run Config.,&gt;Vm args = -ea &gt; Save&gt;Run</w:t>
      </w:r>
    </w:p>
    <w:p w14:paraId="79F6AB95" w14:textId="5A047E70" w:rsidR="00104EC9" w:rsidRDefault="00104EC9" w:rsidP="00104EC9"/>
    <w:p w14:paraId="797370B1" w14:textId="77777777" w:rsidR="00EF6B4B" w:rsidRDefault="00EF6B4B" w:rsidP="00104EC9"/>
    <w:p w14:paraId="07217B0D" w14:textId="77777777" w:rsidR="00104EC9" w:rsidRDefault="00104EC9" w:rsidP="000E4144">
      <w:pPr>
        <w:pStyle w:val="Heading30"/>
        <w:rPr>
          <w:color w:val="FFFFFF" w:themeColor="background1"/>
        </w:rPr>
      </w:pPr>
      <w:r>
        <w:t xml:space="preserve">RegExp </w:t>
      </w:r>
    </w:p>
    <w:p w14:paraId="2A7A6862" w14:textId="0E70E8FE" w:rsidR="00104EC9" w:rsidRDefault="00104EC9" w:rsidP="00104EC9">
      <w:pPr>
        <w:ind w:firstLine="720"/>
        <w:rPr>
          <w:b/>
        </w:rPr>
      </w:pPr>
      <w:r>
        <w:rPr>
          <w:b/>
        </w:rPr>
        <w:t>Java.util.regex</w:t>
      </w:r>
      <w:r>
        <w:t xml:space="preserve"> or Regular Expression is an API to </w:t>
      </w:r>
      <w:r>
        <w:rPr>
          <w:b/>
        </w:rPr>
        <w:t>define pattern for searching or manipulating strings.</w:t>
      </w:r>
      <w:r>
        <w:t xml:space="preserve"> It is widely used to define constraint on strings such as</w:t>
      </w:r>
      <w:r>
        <w:rPr>
          <w:b/>
        </w:rPr>
        <w:t xml:space="preserve"> password and email validation.</w:t>
      </w:r>
    </w:p>
    <w:p w14:paraId="1CA717F7" w14:textId="77777777" w:rsidR="00434ECB" w:rsidRDefault="00434ECB" w:rsidP="00104EC9">
      <w:pPr>
        <w:ind w:firstLine="720"/>
        <w:rPr>
          <w:b/>
        </w:rPr>
      </w:pPr>
    </w:p>
    <w:p w14:paraId="35033618" w14:textId="77777777" w:rsidR="00104EC9" w:rsidRDefault="00104EC9" w:rsidP="00104EC9">
      <w:r>
        <w:t>It provides following classes are widely used in java regular expression.</w:t>
      </w:r>
    </w:p>
    <w:p w14:paraId="573EFCED" w14:textId="24E1C332" w:rsidR="00104EC9" w:rsidRDefault="00104EC9" w:rsidP="00B413EE">
      <w:pPr>
        <w:pStyle w:val="ListParagraph"/>
        <w:numPr>
          <w:ilvl w:val="0"/>
          <w:numId w:val="211"/>
        </w:numPr>
      </w:pPr>
      <w:r w:rsidRPr="00434ECB">
        <w:rPr>
          <w:rStyle w:val="0SyntaxPinkChar"/>
        </w:rPr>
        <w:t>Pattern</w:t>
      </w:r>
      <w:r>
        <w:t xml:space="preserve"> class</w:t>
      </w:r>
      <w:r>
        <w:tab/>
      </w:r>
      <w:r>
        <w:tab/>
      </w:r>
      <w:r w:rsidR="00522221">
        <w:t xml:space="preserve">        </w:t>
      </w:r>
      <w:r>
        <w:t>-</w:t>
      </w:r>
      <w:r w:rsidR="00522221">
        <w:t xml:space="preserve"> </w:t>
      </w:r>
      <w:r>
        <w:t>it represents the Complied pattern</w:t>
      </w:r>
    </w:p>
    <w:p w14:paraId="2679F182" w14:textId="040A1F6C" w:rsidR="00104EC9" w:rsidRDefault="00104EC9" w:rsidP="00B413EE">
      <w:pPr>
        <w:pStyle w:val="ListParagraph"/>
        <w:numPr>
          <w:ilvl w:val="0"/>
          <w:numId w:val="211"/>
        </w:numPr>
      </w:pPr>
      <w:r w:rsidRPr="00434ECB">
        <w:rPr>
          <w:rStyle w:val="0SyntaxPinkChar"/>
        </w:rPr>
        <w:t>Matcher</w:t>
      </w:r>
      <w:r>
        <w:t xml:space="preserve"> class</w:t>
      </w:r>
      <w:r>
        <w:tab/>
      </w:r>
      <w:r>
        <w:tab/>
      </w:r>
      <w:r w:rsidR="00522221">
        <w:t xml:space="preserve">        </w:t>
      </w:r>
      <w:r>
        <w:t>-</w:t>
      </w:r>
      <w:r w:rsidR="00522221">
        <w:t xml:space="preserve"> </w:t>
      </w:r>
      <w:r>
        <w:t>used for performing matching operations on complied pattern</w:t>
      </w:r>
    </w:p>
    <w:p w14:paraId="2F32C0CC" w14:textId="2F758767" w:rsidR="00104EC9" w:rsidRDefault="00104EC9" w:rsidP="00B413EE">
      <w:pPr>
        <w:pStyle w:val="ListParagraph"/>
        <w:numPr>
          <w:ilvl w:val="0"/>
          <w:numId w:val="211"/>
        </w:numPr>
      </w:pPr>
      <w:r w:rsidRPr="00434ECB">
        <w:rPr>
          <w:rStyle w:val="0SyntaxPinkChar"/>
        </w:rPr>
        <w:t>PatternSyntaxException</w:t>
      </w:r>
      <w:r w:rsidR="00522221">
        <w:t xml:space="preserve">       </w:t>
      </w:r>
      <w:r>
        <w:t>- checks syntax error in a regular expression pattern.</w:t>
      </w:r>
    </w:p>
    <w:p w14:paraId="4AD84798" w14:textId="77777777" w:rsidR="00434ECB" w:rsidRDefault="00434ECB" w:rsidP="00434ECB"/>
    <w:p w14:paraId="333DF1C5" w14:textId="77777777" w:rsidR="00104EC9" w:rsidRDefault="00104EC9" w:rsidP="00104EC9">
      <w:pPr>
        <w:rPr>
          <w:rFonts w:ascii="Verdana" w:hAnsi="Verdana" w:cs="Times New Roman"/>
          <w:b/>
          <w:color w:val="000000"/>
          <w:u w:val="single"/>
        </w:rPr>
      </w:pPr>
      <w:r>
        <w:rPr>
          <w:b/>
          <w:u w:val="single"/>
        </w:rPr>
        <w:t>1. Pattern class</w:t>
      </w:r>
      <w:r>
        <w:t xml:space="preserve"> it represents the Complied pattern</w:t>
      </w:r>
    </w:p>
    <w:tbl>
      <w:tblPr>
        <w:tblW w:w="10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2"/>
        <w:gridCol w:w="5070"/>
      </w:tblGrid>
      <w:tr w:rsidR="00104EC9" w14:paraId="54ADB048" w14:textId="77777777" w:rsidTr="00A31124">
        <w:trPr>
          <w:trHeight w:val="177"/>
        </w:trPr>
        <w:tc>
          <w:tcPr>
            <w:tcW w:w="506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6A70D3E7" w14:textId="77777777" w:rsidR="00104EC9" w:rsidRPr="00A31124" w:rsidRDefault="00104EC9" w:rsidP="00A31124">
            <w:pPr>
              <w:spacing w:line="240" w:lineRule="auto"/>
              <w:jc w:val="center"/>
              <w:rPr>
                <w:rFonts w:cs="Segoe UI"/>
                <w:b/>
                <w:sz w:val="18"/>
                <w:szCs w:val="18"/>
              </w:rPr>
            </w:pPr>
            <w:r w:rsidRPr="00A31124">
              <w:rPr>
                <w:rFonts w:cs="Segoe UI"/>
                <w:b/>
                <w:sz w:val="18"/>
                <w:szCs w:val="18"/>
              </w:rPr>
              <w:t>Method</w:t>
            </w:r>
          </w:p>
        </w:tc>
        <w:tc>
          <w:tcPr>
            <w:tcW w:w="507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057E2DBF" w14:textId="77777777" w:rsidR="00104EC9" w:rsidRPr="00A31124" w:rsidRDefault="00104EC9" w:rsidP="00A31124">
            <w:pPr>
              <w:spacing w:line="240" w:lineRule="auto"/>
              <w:jc w:val="center"/>
              <w:rPr>
                <w:rFonts w:cs="Segoe UI"/>
                <w:b/>
                <w:sz w:val="18"/>
                <w:szCs w:val="18"/>
              </w:rPr>
            </w:pPr>
            <w:r w:rsidRPr="00A31124">
              <w:rPr>
                <w:rFonts w:cs="Segoe UI"/>
                <w:b/>
                <w:sz w:val="18"/>
                <w:szCs w:val="18"/>
              </w:rPr>
              <w:t>Description</w:t>
            </w:r>
          </w:p>
        </w:tc>
      </w:tr>
      <w:tr w:rsidR="00104EC9" w14:paraId="7193BAE1" w14:textId="77777777" w:rsidTr="00A31124">
        <w:trPr>
          <w:trHeight w:val="161"/>
        </w:trPr>
        <w:tc>
          <w:tcPr>
            <w:tcW w:w="5062" w:type="dxa"/>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14:paraId="2650A754" w14:textId="77777777" w:rsidR="00104EC9" w:rsidRPr="00A31124" w:rsidRDefault="00104EC9" w:rsidP="00A31124">
            <w:pPr>
              <w:spacing w:line="240" w:lineRule="auto"/>
              <w:rPr>
                <w:rFonts w:ascii="Consolas" w:hAnsi="Consolas" w:cs="Segoe UI"/>
                <w:color w:val="3333FF"/>
                <w:sz w:val="18"/>
                <w:szCs w:val="18"/>
              </w:rPr>
            </w:pPr>
            <w:r w:rsidRPr="00434ECB">
              <w:rPr>
                <w:rFonts w:ascii="Consolas" w:hAnsi="Consolas" w:cs="Segoe UI"/>
                <w:sz w:val="18"/>
                <w:szCs w:val="18"/>
              </w:rPr>
              <w:t xml:space="preserve">static Pattern </w:t>
            </w:r>
            <w:r w:rsidRPr="00434ECB">
              <w:rPr>
                <w:rStyle w:val="0SyntaxPinkChar"/>
              </w:rPr>
              <w:t>compile</w:t>
            </w:r>
            <w:r w:rsidRPr="00A31124">
              <w:rPr>
                <w:rFonts w:ascii="Consolas" w:hAnsi="Consolas" w:cs="Segoe UI"/>
                <w:color w:val="3333FF"/>
                <w:sz w:val="18"/>
                <w:szCs w:val="18"/>
              </w:rPr>
              <w:t>(String regex)</w:t>
            </w:r>
          </w:p>
        </w:tc>
        <w:tc>
          <w:tcPr>
            <w:tcW w:w="5070" w:type="dxa"/>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14:paraId="7F300DF0" w14:textId="18638358" w:rsidR="00104EC9" w:rsidRPr="00A31124" w:rsidRDefault="00104EC9" w:rsidP="00A31124">
            <w:pPr>
              <w:spacing w:line="240" w:lineRule="auto"/>
              <w:jc w:val="both"/>
              <w:rPr>
                <w:rFonts w:cs="Segoe UI"/>
                <w:sz w:val="18"/>
                <w:szCs w:val="18"/>
              </w:rPr>
            </w:pPr>
            <w:r w:rsidRPr="00A31124">
              <w:rPr>
                <w:rFonts w:cs="Segoe UI"/>
                <w:sz w:val="18"/>
                <w:szCs w:val="18"/>
              </w:rPr>
              <w:t>Compiles given regex and return the instance of pattern.</w:t>
            </w:r>
          </w:p>
        </w:tc>
      </w:tr>
      <w:tr w:rsidR="00104EC9" w14:paraId="3E4EF3B4" w14:textId="77777777" w:rsidTr="00A31124">
        <w:trPr>
          <w:trHeight w:val="166"/>
        </w:trPr>
        <w:tc>
          <w:tcPr>
            <w:tcW w:w="5062" w:type="dxa"/>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14:paraId="4B752BF8" w14:textId="77777777" w:rsidR="00104EC9" w:rsidRPr="00A31124" w:rsidRDefault="00104EC9" w:rsidP="00A31124">
            <w:pPr>
              <w:spacing w:line="240" w:lineRule="auto"/>
              <w:rPr>
                <w:rFonts w:ascii="Consolas" w:hAnsi="Consolas" w:cs="Segoe UI"/>
                <w:color w:val="3333FF"/>
                <w:sz w:val="18"/>
                <w:szCs w:val="18"/>
              </w:rPr>
            </w:pPr>
            <w:r w:rsidRPr="00434ECB">
              <w:rPr>
                <w:rFonts w:ascii="Consolas" w:hAnsi="Consolas" w:cs="Segoe UI"/>
                <w:sz w:val="18"/>
                <w:szCs w:val="18"/>
              </w:rPr>
              <w:t xml:space="preserve">Matcher </w:t>
            </w:r>
            <w:r w:rsidRPr="00434ECB">
              <w:rPr>
                <w:rStyle w:val="0SyntaxPinkChar"/>
              </w:rPr>
              <w:t>matcher</w:t>
            </w:r>
            <w:r w:rsidRPr="00A31124">
              <w:rPr>
                <w:rFonts w:ascii="Consolas" w:hAnsi="Consolas" w:cs="Segoe UI"/>
                <w:color w:val="3333FF"/>
                <w:sz w:val="18"/>
                <w:szCs w:val="18"/>
              </w:rPr>
              <w:t>(CharSequence input)</w:t>
            </w:r>
          </w:p>
        </w:tc>
        <w:tc>
          <w:tcPr>
            <w:tcW w:w="5070" w:type="dxa"/>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14:paraId="6924A807" w14:textId="0FC24D54" w:rsidR="00104EC9" w:rsidRPr="00A31124" w:rsidRDefault="00A229F0" w:rsidP="00A31124">
            <w:pPr>
              <w:spacing w:line="240" w:lineRule="auto"/>
              <w:jc w:val="both"/>
              <w:rPr>
                <w:rFonts w:cs="Segoe UI"/>
                <w:sz w:val="18"/>
                <w:szCs w:val="18"/>
              </w:rPr>
            </w:pPr>
            <w:r w:rsidRPr="00A31124">
              <w:rPr>
                <w:rFonts w:cs="Segoe UI"/>
                <w:sz w:val="18"/>
                <w:szCs w:val="18"/>
              </w:rPr>
              <w:t>Retunes</w:t>
            </w:r>
            <w:r w:rsidR="00104EC9" w:rsidRPr="00A31124">
              <w:rPr>
                <w:rFonts w:cs="Segoe UI"/>
                <w:sz w:val="18"/>
                <w:szCs w:val="18"/>
              </w:rPr>
              <w:t xml:space="preserve"> </w:t>
            </w:r>
            <w:r w:rsidRPr="00A31124">
              <w:rPr>
                <w:rFonts w:cs="Segoe UI"/>
                <w:sz w:val="18"/>
                <w:szCs w:val="18"/>
              </w:rPr>
              <w:t>char sequence</w:t>
            </w:r>
            <w:r w:rsidR="00104EC9" w:rsidRPr="00A31124">
              <w:rPr>
                <w:rFonts w:cs="Segoe UI"/>
                <w:sz w:val="18"/>
                <w:szCs w:val="18"/>
              </w:rPr>
              <w:t xml:space="preserve"> to be </w:t>
            </w:r>
            <w:r w:rsidRPr="00A31124">
              <w:rPr>
                <w:rFonts w:cs="Segoe UI"/>
                <w:sz w:val="18"/>
                <w:szCs w:val="18"/>
              </w:rPr>
              <w:t>compare</w:t>
            </w:r>
            <w:r w:rsidR="00104EC9" w:rsidRPr="00A31124">
              <w:rPr>
                <w:rFonts w:cs="Segoe UI"/>
                <w:sz w:val="18"/>
                <w:szCs w:val="18"/>
              </w:rPr>
              <w:t xml:space="preserve"> with patten </w:t>
            </w:r>
          </w:p>
        </w:tc>
      </w:tr>
      <w:tr w:rsidR="00104EC9" w14:paraId="448A15E8" w14:textId="77777777" w:rsidTr="00A31124">
        <w:trPr>
          <w:trHeight w:val="166"/>
        </w:trPr>
        <w:tc>
          <w:tcPr>
            <w:tcW w:w="5062" w:type="dxa"/>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14:paraId="6271700E" w14:textId="41F91192" w:rsidR="00104EC9" w:rsidRPr="00A31124" w:rsidRDefault="00104EC9" w:rsidP="00A31124">
            <w:pPr>
              <w:spacing w:line="240" w:lineRule="auto"/>
              <w:rPr>
                <w:rFonts w:ascii="Consolas" w:hAnsi="Consolas" w:cs="Segoe UI"/>
                <w:b/>
                <w:color w:val="3333FF"/>
                <w:sz w:val="18"/>
                <w:szCs w:val="18"/>
              </w:rPr>
            </w:pPr>
            <w:r w:rsidRPr="00434ECB">
              <w:rPr>
                <w:rFonts w:ascii="Consolas" w:hAnsi="Consolas" w:cs="Segoe UI"/>
                <w:sz w:val="18"/>
                <w:szCs w:val="18"/>
              </w:rPr>
              <w:t>boolean</w:t>
            </w:r>
            <w:r w:rsidR="00A229F0" w:rsidRPr="00434ECB">
              <w:rPr>
                <w:rFonts w:ascii="Consolas" w:hAnsi="Consolas" w:cs="Segoe UI"/>
                <w:sz w:val="18"/>
                <w:szCs w:val="18"/>
              </w:rPr>
              <w:t xml:space="preserve"> </w:t>
            </w:r>
            <w:r w:rsidRPr="00434ECB">
              <w:rPr>
                <w:rStyle w:val="0SyntaxPinkChar"/>
              </w:rPr>
              <w:t>matches</w:t>
            </w:r>
            <w:r w:rsidRPr="00A31124">
              <w:rPr>
                <w:rFonts w:ascii="Consolas" w:hAnsi="Consolas" w:cs="Segoe UI"/>
                <w:b/>
                <w:color w:val="3333FF"/>
                <w:sz w:val="18"/>
                <w:szCs w:val="18"/>
              </w:rPr>
              <w:t xml:space="preserve">(String regex, String </w:t>
            </w:r>
            <w:r w:rsidR="00A229F0" w:rsidRPr="00A31124">
              <w:rPr>
                <w:rFonts w:ascii="Consolas" w:hAnsi="Consolas" w:cs="Segoe UI"/>
                <w:b/>
                <w:color w:val="3333FF"/>
                <w:sz w:val="18"/>
                <w:szCs w:val="18"/>
              </w:rPr>
              <w:t>charSeq</w:t>
            </w:r>
            <w:r w:rsidR="00A2004A" w:rsidRPr="00A31124">
              <w:rPr>
                <w:rFonts w:ascii="Consolas" w:hAnsi="Consolas" w:cs="Segoe UI"/>
                <w:b/>
                <w:color w:val="3333FF"/>
                <w:sz w:val="18"/>
                <w:szCs w:val="18"/>
              </w:rPr>
              <w:t>ence</w:t>
            </w:r>
            <w:r w:rsidRPr="00A31124">
              <w:rPr>
                <w:rFonts w:ascii="Consolas" w:hAnsi="Consolas" w:cs="Segoe UI"/>
                <w:b/>
                <w:color w:val="3333FF"/>
                <w:sz w:val="18"/>
                <w:szCs w:val="18"/>
              </w:rPr>
              <w:t>)</w:t>
            </w:r>
          </w:p>
        </w:tc>
        <w:tc>
          <w:tcPr>
            <w:tcW w:w="5070" w:type="dxa"/>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14:paraId="34E4B1E9" w14:textId="1965A99B" w:rsidR="00104EC9" w:rsidRPr="00A31124" w:rsidRDefault="00A229F0" w:rsidP="00A31124">
            <w:pPr>
              <w:spacing w:line="240" w:lineRule="auto"/>
              <w:jc w:val="both"/>
              <w:rPr>
                <w:rFonts w:cs="Segoe UI"/>
                <w:sz w:val="18"/>
                <w:szCs w:val="18"/>
              </w:rPr>
            </w:pPr>
            <w:r w:rsidRPr="00A31124">
              <w:rPr>
                <w:rFonts w:cs="Segoe UI"/>
                <w:sz w:val="18"/>
                <w:szCs w:val="18"/>
              </w:rPr>
              <w:t>Directly</w:t>
            </w:r>
            <w:r w:rsidR="00104EC9" w:rsidRPr="00A31124">
              <w:rPr>
                <w:rFonts w:cs="Segoe UI"/>
                <w:sz w:val="18"/>
                <w:szCs w:val="18"/>
              </w:rPr>
              <w:t xml:space="preserve"> we can compare Expression with Sequence</w:t>
            </w:r>
          </w:p>
        </w:tc>
      </w:tr>
      <w:tr w:rsidR="00104EC9" w14:paraId="0652EEFE" w14:textId="77777777" w:rsidTr="00A31124">
        <w:trPr>
          <w:trHeight w:val="166"/>
        </w:trPr>
        <w:tc>
          <w:tcPr>
            <w:tcW w:w="5062" w:type="dxa"/>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14:paraId="00772C18" w14:textId="77777777" w:rsidR="00104EC9" w:rsidRPr="00A31124" w:rsidRDefault="00104EC9" w:rsidP="00A31124">
            <w:pPr>
              <w:spacing w:line="240" w:lineRule="auto"/>
              <w:rPr>
                <w:rFonts w:ascii="Consolas" w:hAnsi="Consolas" w:cs="Segoe UI"/>
                <w:b/>
                <w:color w:val="3333FF"/>
                <w:sz w:val="18"/>
                <w:szCs w:val="18"/>
              </w:rPr>
            </w:pPr>
            <w:r w:rsidRPr="00434ECB">
              <w:rPr>
                <w:rFonts w:ascii="Consolas" w:hAnsi="Consolas" w:cs="Segoe UI"/>
                <w:b/>
                <w:sz w:val="18"/>
                <w:szCs w:val="18"/>
              </w:rPr>
              <w:t xml:space="preserve">String </w:t>
            </w:r>
            <w:r w:rsidRPr="00434ECB">
              <w:rPr>
                <w:rStyle w:val="0SyntaxPinkChar"/>
              </w:rPr>
              <w:t>pattern</w:t>
            </w:r>
            <w:r w:rsidRPr="00A31124">
              <w:rPr>
                <w:rFonts w:ascii="Consolas" w:hAnsi="Consolas" w:cs="Segoe UI"/>
                <w:b/>
                <w:color w:val="3333FF"/>
                <w:sz w:val="18"/>
                <w:szCs w:val="18"/>
              </w:rPr>
              <w:t>()</w:t>
            </w:r>
          </w:p>
        </w:tc>
        <w:tc>
          <w:tcPr>
            <w:tcW w:w="5070" w:type="dxa"/>
            <w:tcBorders>
              <w:top w:val="single" w:sz="4" w:space="0" w:color="auto"/>
              <w:left w:val="single" w:sz="4" w:space="0" w:color="auto"/>
              <w:bottom w:val="single" w:sz="4" w:space="0" w:color="auto"/>
              <w:right w:val="single" w:sz="4" w:space="0" w:color="auto"/>
            </w:tcBorders>
            <w:tcMar>
              <w:top w:w="75" w:type="dxa"/>
              <w:left w:w="75" w:type="dxa"/>
              <w:bottom w:w="75" w:type="dxa"/>
              <w:right w:w="75" w:type="dxa"/>
            </w:tcMar>
            <w:hideMark/>
          </w:tcPr>
          <w:p w14:paraId="76E33AC8" w14:textId="227969FF" w:rsidR="00104EC9" w:rsidRPr="00A31124" w:rsidRDefault="00104EC9" w:rsidP="00A31124">
            <w:pPr>
              <w:spacing w:line="240" w:lineRule="auto"/>
              <w:jc w:val="both"/>
              <w:rPr>
                <w:rFonts w:cs="Segoe UI"/>
                <w:sz w:val="18"/>
                <w:szCs w:val="18"/>
              </w:rPr>
            </w:pPr>
            <w:r w:rsidRPr="00A31124">
              <w:rPr>
                <w:rFonts w:cs="Segoe UI"/>
                <w:sz w:val="18"/>
                <w:szCs w:val="18"/>
              </w:rPr>
              <w:t>returns the regex pattern.</w:t>
            </w:r>
          </w:p>
        </w:tc>
      </w:tr>
    </w:tbl>
    <w:p w14:paraId="36A72751" w14:textId="77777777" w:rsidR="00104EC9" w:rsidRDefault="00104EC9" w:rsidP="00104EC9"/>
    <w:p w14:paraId="459C2C3C" w14:textId="77777777" w:rsidR="00104EC9" w:rsidRDefault="00104EC9" w:rsidP="003769A4">
      <w:r>
        <w:rPr>
          <w:b/>
          <w:u w:val="single"/>
        </w:rPr>
        <w:t>2. Matcher class</w:t>
      </w:r>
      <w:r>
        <w:rPr>
          <w:b/>
        </w:rPr>
        <w:tab/>
      </w:r>
      <w:r>
        <w:t>-used for performing matching operations on complied pattern</w:t>
      </w:r>
    </w:p>
    <w:tbl>
      <w:tblPr>
        <w:tblW w:w="9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710"/>
        <w:gridCol w:w="7250"/>
      </w:tblGrid>
      <w:tr w:rsidR="00104EC9" w14:paraId="4087BFAD" w14:textId="77777777" w:rsidTr="009149EA">
        <w:trPr>
          <w:trHeight w:val="267"/>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1359E386" w14:textId="77777777" w:rsidR="00104EC9" w:rsidRDefault="00104EC9" w:rsidP="009149EA">
            <w:pPr>
              <w:rPr>
                <w:b/>
              </w:rPr>
            </w:pPr>
            <w:r>
              <w:rPr>
                <w:b/>
              </w:rPr>
              <w:t>Method</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7A7A4A77" w14:textId="77777777" w:rsidR="00104EC9" w:rsidRDefault="00104EC9" w:rsidP="009149EA">
            <w:pPr>
              <w:rPr>
                <w:b/>
              </w:rPr>
            </w:pPr>
            <w:r>
              <w:rPr>
                <w:b/>
              </w:rPr>
              <w:t>Description</w:t>
            </w:r>
          </w:p>
        </w:tc>
      </w:tr>
      <w:tr w:rsidR="00104EC9" w14:paraId="5DB068F6" w14:textId="77777777" w:rsidTr="009149EA">
        <w:trPr>
          <w:trHeight w:val="26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32D120D9" w14:textId="77777777" w:rsidR="00104EC9" w:rsidRPr="002B1027" w:rsidRDefault="00104EC9" w:rsidP="009149EA">
            <w:pPr>
              <w:rPr>
                <w:rFonts w:ascii="Consolas" w:hAnsi="Consolas"/>
                <w:color w:val="3333FF"/>
                <w:sz w:val="18"/>
                <w:szCs w:val="18"/>
              </w:rPr>
            </w:pPr>
            <w:r w:rsidRPr="002B1027">
              <w:rPr>
                <w:rFonts w:ascii="Consolas" w:hAnsi="Consolas"/>
                <w:color w:val="3333FF"/>
                <w:sz w:val="18"/>
                <w:szCs w:val="18"/>
              </w:rPr>
              <w:t>boolean matches()</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BE5E5DF" w14:textId="77777777" w:rsidR="00104EC9" w:rsidRPr="002B1027" w:rsidRDefault="00104EC9" w:rsidP="009149EA">
            <w:pPr>
              <w:rPr>
                <w:sz w:val="18"/>
                <w:szCs w:val="18"/>
              </w:rPr>
            </w:pPr>
            <w:r w:rsidRPr="002B1027">
              <w:rPr>
                <w:sz w:val="18"/>
                <w:szCs w:val="18"/>
              </w:rPr>
              <w:t>Test whether the regular expression matches the pattern.</w:t>
            </w:r>
          </w:p>
        </w:tc>
      </w:tr>
      <w:tr w:rsidR="00104EC9" w14:paraId="2A19F5FC" w14:textId="77777777" w:rsidTr="009149EA">
        <w:trPr>
          <w:trHeight w:val="26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53B7941C" w14:textId="77777777" w:rsidR="00104EC9" w:rsidRPr="002B1027" w:rsidRDefault="00104EC9" w:rsidP="009149EA">
            <w:pPr>
              <w:rPr>
                <w:rFonts w:ascii="Consolas" w:hAnsi="Consolas"/>
                <w:color w:val="3333FF"/>
                <w:sz w:val="18"/>
                <w:szCs w:val="18"/>
              </w:rPr>
            </w:pPr>
            <w:r w:rsidRPr="002B1027">
              <w:rPr>
                <w:rFonts w:ascii="Consolas" w:hAnsi="Consolas"/>
                <w:color w:val="3333FF"/>
                <w:sz w:val="18"/>
                <w:szCs w:val="18"/>
              </w:rPr>
              <w:t>boolean find()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44B9E1D8" w14:textId="77777777" w:rsidR="00104EC9" w:rsidRPr="002B1027" w:rsidRDefault="00104EC9" w:rsidP="009149EA">
            <w:pPr>
              <w:rPr>
                <w:sz w:val="18"/>
                <w:szCs w:val="18"/>
              </w:rPr>
            </w:pPr>
            <w:r w:rsidRPr="002B1027">
              <w:rPr>
                <w:sz w:val="18"/>
                <w:szCs w:val="18"/>
              </w:rPr>
              <w:t>Finds the next expression that matches the pattern.</w:t>
            </w:r>
          </w:p>
        </w:tc>
      </w:tr>
      <w:tr w:rsidR="00104EC9" w14:paraId="72208FF7" w14:textId="77777777" w:rsidTr="009149EA">
        <w:trPr>
          <w:trHeight w:val="26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40FE8835" w14:textId="77777777" w:rsidR="00104EC9" w:rsidRPr="002B1027" w:rsidRDefault="00104EC9" w:rsidP="009149EA">
            <w:pPr>
              <w:rPr>
                <w:rFonts w:ascii="Consolas" w:hAnsi="Consolas"/>
                <w:color w:val="3333FF"/>
                <w:sz w:val="18"/>
                <w:szCs w:val="18"/>
              </w:rPr>
            </w:pPr>
            <w:r w:rsidRPr="002B1027">
              <w:rPr>
                <w:rFonts w:ascii="Consolas" w:hAnsi="Consolas"/>
                <w:color w:val="3333FF"/>
                <w:sz w:val="18"/>
                <w:szCs w:val="18"/>
              </w:rPr>
              <w:t>boolean find(int start)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FBC33EA" w14:textId="77777777" w:rsidR="00104EC9" w:rsidRPr="002B1027" w:rsidRDefault="00104EC9" w:rsidP="009149EA">
            <w:pPr>
              <w:rPr>
                <w:sz w:val="18"/>
                <w:szCs w:val="18"/>
              </w:rPr>
            </w:pPr>
            <w:r w:rsidRPr="002B1027">
              <w:rPr>
                <w:sz w:val="18"/>
                <w:szCs w:val="18"/>
              </w:rPr>
              <w:t>Finds the next expression that matches the pattern from the given start number.</w:t>
            </w:r>
          </w:p>
        </w:tc>
      </w:tr>
      <w:tr w:rsidR="00104EC9" w14:paraId="07BB381E" w14:textId="77777777" w:rsidTr="009149EA">
        <w:trPr>
          <w:trHeight w:val="26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63FEF96" w14:textId="77777777" w:rsidR="00104EC9" w:rsidRPr="002B1027" w:rsidRDefault="00104EC9" w:rsidP="009149EA">
            <w:pPr>
              <w:rPr>
                <w:rFonts w:ascii="Consolas" w:hAnsi="Consolas"/>
                <w:color w:val="3333FF"/>
                <w:sz w:val="18"/>
                <w:szCs w:val="18"/>
              </w:rPr>
            </w:pPr>
            <w:r w:rsidRPr="002B1027">
              <w:rPr>
                <w:rFonts w:ascii="Consolas" w:hAnsi="Consolas"/>
                <w:color w:val="3333FF"/>
                <w:sz w:val="18"/>
                <w:szCs w:val="18"/>
              </w:rPr>
              <w:t>String group()</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3DD74D3F" w14:textId="77777777" w:rsidR="00104EC9" w:rsidRPr="002B1027" w:rsidRDefault="00104EC9" w:rsidP="009149EA">
            <w:pPr>
              <w:rPr>
                <w:sz w:val="18"/>
                <w:szCs w:val="18"/>
              </w:rPr>
            </w:pPr>
            <w:r w:rsidRPr="002B1027">
              <w:rPr>
                <w:sz w:val="18"/>
                <w:szCs w:val="18"/>
              </w:rPr>
              <w:t>Returns the matched subsequence.</w:t>
            </w:r>
          </w:p>
        </w:tc>
      </w:tr>
      <w:tr w:rsidR="00104EC9" w14:paraId="54D84ECE" w14:textId="77777777" w:rsidTr="009149EA">
        <w:trPr>
          <w:trHeight w:val="26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34647C4A" w14:textId="77777777" w:rsidR="00104EC9" w:rsidRPr="002B1027" w:rsidRDefault="00104EC9" w:rsidP="009149EA">
            <w:pPr>
              <w:rPr>
                <w:rFonts w:ascii="Consolas" w:hAnsi="Consolas"/>
                <w:color w:val="3333FF"/>
                <w:sz w:val="18"/>
                <w:szCs w:val="18"/>
              </w:rPr>
            </w:pPr>
            <w:r w:rsidRPr="002B1027">
              <w:rPr>
                <w:rFonts w:ascii="Consolas" w:hAnsi="Consolas"/>
                <w:color w:val="3333FF"/>
                <w:sz w:val="18"/>
                <w:szCs w:val="18"/>
              </w:rPr>
              <w:t>int start()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E00EEDD" w14:textId="77777777" w:rsidR="00104EC9" w:rsidRPr="002B1027" w:rsidRDefault="00104EC9" w:rsidP="009149EA">
            <w:pPr>
              <w:rPr>
                <w:sz w:val="18"/>
                <w:szCs w:val="18"/>
              </w:rPr>
            </w:pPr>
            <w:r w:rsidRPr="002B1027">
              <w:rPr>
                <w:sz w:val="18"/>
                <w:szCs w:val="18"/>
              </w:rPr>
              <w:t>Returns the starting index of the matched subsequence.</w:t>
            </w:r>
          </w:p>
        </w:tc>
      </w:tr>
      <w:tr w:rsidR="00104EC9" w14:paraId="76356D77" w14:textId="77777777" w:rsidTr="009149EA">
        <w:trPr>
          <w:trHeight w:val="26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954095C" w14:textId="77777777" w:rsidR="00104EC9" w:rsidRPr="002B1027" w:rsidRDefault="00104EC9" w:rsidP="009149EA">
            <w:pPr>
              <w:rPr>
                <w:rFonts w:ascii="Consolas" w:hAnsi="Consolas"/>
                <w:color w:val="3333FF"/>
                <w:sz w:val="18"/>
                <w:szCs w:val="18"/>
              </w:rPr>
            </w:pPr>
            <w:r w:rsidRPr="002B1027">
              <w:rPr>
                <w:rFonts w:ascii="Consolas" w:hAnsi="Consolas"/>
                <w:color w:val="3333FF"/>
                <w:sz w:val="18"/>
                <w:szCs w:val="18"/>
              </w:rPr>
              <w:t>int end()</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7F7BDB3" w14:textId="77777777" w:rsidR="00104EC9" w:rsidRPr="002B1027" w:rsidRDefault="00104EC9" w:rsidP="009149EA">
            <w:pPr>
              <w:rPr>
                <w:sz w:val="18"/>
                <w:szCs w:val="18"/>
              </w:rPr>
            </w:pPr>
            <w:r w:rsidRPr="002B1027">
              <w:rPr>
                <w:sz w:val="18"/>
                <w:szCs w:val="18"/>
              </w:rPr>
              <w:t>Returns the ending index of the matched subsequence.</w:t>
            </w:r>
          </w:p>
        </w:tc>
      </w:tr>
      <w:tr w:rsidR="00104EC9" w14:paraId="69BDBC88" w14:textId="77777777" w:rsidTr="009149EA">
        <w:trPr>
          <w:trHeight w:val="267"/>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AB56EBB" w14:textId="77777777" w:rsidR="00104EC9" w:rsidRPr="002B1027" w:rsidRDefault="00104EC9" w:rsidP="009149EA">
            <w:pPr>
              <w:rPr>
                <w:rFonts w:ascii="Consolas" w:hAnsi="Consolas"/>
                <w:color w:val="3333FF"/>
                <w:sz w:val="18"/>
                <w:szCs w:val="18"/>
              </w:rPr>
            </w:pPr>
            <w:r w:rsidRPr="002B1027">
              <w:rPr>
                <w:rFonts w:ascii="Consolas" w:hAnsi="Consolas"/>
                <w:color w:val="3333FF"/>
                <w:sz w:val="18"/>
                <w:szCs w:val="18"/>
              </w:rPr>
              <w:t>int groupCount()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D65E98E" w14:textId="77777777" w:rsidR="00104EC9" w:rsidRPr="002B1027" w:rsidRDefault="00104EC9" w:rsidP="009149EA">
            <w:pPr>
              <w:rPr>
                <w:sz w:val="18"/>
                <w:szCs w:val="18"/>
              </w:rPr>
            </w:pPr>
            <w:r w:rsidRPr="002B1027">
              <w:rPr>
                <w:sz w:val="18"/>
                <w:szCs w:val="18"/>
              </w:rPr>
              <w:t>Returns the total number of the matched subsequence.</w:t>
            </w:r>
          </w:p>
        </w:tc>
      </w:tr>
    </w:tbl>
    <w:p w14:paraId="2EF6A658" w14:textId="77777777" w:rsidR="00104EC9" w:rsidRDefault="00104EC9" w:rsidP="00104EC9"/>
    <w:p w14:paraId="475837E3"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31124">
        <w:rPr>
          <w:rFonts w:ascii="Consolas" w:hAnsi="Consolas" w:cs="Courier New"/>
          <w:b/>
          <w:bCs/>
          <w:color w:val="7F0055"/>
          <w:sz w:val="18"/>
          <w:szCs w:val="18"/>
        </w:rPr>
        <w:t>public</w:t>
      </w:r>
      <w:r w:rsidRPr="00A31124">
        <w:rPr>
          <w:rFonts w:ascii="Consolas" w:hAnsi="Consolas" w:cs="Courier New"/>
          <w:color w:val="000000"/>
          <w:sz w:val="18"/>
          <w:szCs w:val="18"/>
        </w:rPr>
        <w:t xml:space="preserve"> </w:t>
      </w:r>
      <w:r w:rsidRPr="00A31124">
        <w:rPr>
          <w:rFonts w:ascii="Consolas" w:hAnsi="Consolas" w:cs="Courier New"/>
          <w:b/>
          <w:bCs/>
          <w:color w:val="7F0055"/>
          <w:sz w:val="18"/>
          <w:szCs w:val="18"/>
        </w:rPr>
        <w:t>class</w:t>
      </w:r>
      <w:r w:rsidRPr="00A31124">
        <w:rPr>
          <w:rFonts w:ascii="Consolas" w:hAnsi="Consolas" w:cs="Courier New"/>
          <w:color w:val="000000"/>
          <w:sz w:val="18"/>
          <w:szCs w:val="18"/>
        </w:rPr>
        <w:t xml:space="preserve"> REDemo {</w:t>
      </w:r>
    </w:p>
    <w:p w14:paraId="1E64E8F7"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31124">
        <w:rPr>
          <w:rFonts w:ascii="Consolas" w:hAnsi="Consolas" w:cs="Courier New"/>
          <w:b/>
          <w:bCs/>
          <w:color w:val="7F0055"/>
          <w:sz w:val="18"/>
          <w:szCs w:val="18"/>
        </w:rPr>
        <w:lastRenderedPageBreak/>
        <w:t xml:space="preserve">   public</w:t>
      </w:r>
      <w:r w:rsidRPr="00A31124">
        <w:rPr>
          <w:rFonts w:ascii="Consolas" w:hAnsi="Consolas" w:cs="Courier New"/>
          <w:color w:val="000000"/>
          <w:sz w:val="18"/>
          <w:szCs w:val="18"/>
        </w:rPr>
        <w:t xml:space="preserve"> </w:t>
      </w:r>
      <w:r w:rsidRPr="00A31124">
        <w:rPr>
          <w:rFonts w:ascii="Consolas" w:hAnsi="Consolas" w:cs="Courier New"/>
          <w:b/>
          <w:bCs/>
          <w:color w:val="7F0055"/>
          <w:sz w:val="18"/>
          <w:szCs w:val="18"/>
        </w:rPr>
        <w:t>static</w:t>
      </w:r>
      <w:r w:rsidRPr="00A31124">
        <w:rPr>
          <w:rFonts w:ascii="Consolas" w:hAnsi="Consolas" w:cs="Courier New"/>
          <w:color w:val="000000"/>
          <w:sz w:val="18"/>
          <w:szCs w:val="18"/>
        </w:rPr>
        <w:t xml:space="preserve"> </w:t>
      </w:r>
      <w:r w:rsidRPr="00A31124">
        <w:rPr>
          <w:rFonts w:ascii="Consolas" w:hAnsi="Consolas" w:cs="Courier New"/>
          <w:b/>
          <w:bCs/>
          <w:color w:val="7F0055"/>
          <w:sz w:val="18"/>
          <w:szCs w:val="18"/>
        </w:rPr>
        <w:t>void</w:t>
      </w:r>
      <w:r w:rsidRPr="00A31124">
        <w:rPr>
          <w:rFonts w:ascii="Consolas" w:hAnsi="Consolas" w:cs="Courier New"/>
          <w:color w:val="000000"/>
          <w:sz w:val="18"/>
          <w:szCs w:val="18"/>
        </w:rPr>
        <w:t xml:space="preserve"> main(String[] </w:t>
      </w:r>
      <w:r w:rsidRPr="00A31124">
        <w:rPr>
          <w:rFonts w:ascii="Consolas" w:hAnsi="Consolas" w:cs="Courier New"/>
          <w:color w:val="6A3E3E"/>
          <w:sz w:val="18"/>
          <w:szCs w:val="18"/>
        </w:rPr>
        <w:t>args</w:t>
      </w:r>
      <w:r w:rsidRPr="00A31124">
        <w:rPr>
          <w:rFonts w:ascii="Consolas" w:hAnsi="Consolas" w:cs="Courier New"/>
          <w:color w:val="000000"/>
          <w:sz w:val="18"/>
          <w:szCs w:val="18"/>
        </w:rPr>
        <w:t>) {</w:t>
      </w:r>
    </w:p>
    <w:p w14:paraId="204A1BFB"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31124">
        <w:rPr>
          <w:rFonts w:ascii="Consolas" w:hAnsi="Consolas" w:cs="Courier New"/>
          <w:color w:val="000000"/>
          <w:sz w:val="18"/>
          <w:szCs w:val="18"/>
        </w:rPr>
        <w:tab/>
        <w:t xml:space="preserve">Pattern </w:t>
      </w:r>
      <w:r w:rsidRPr="00A31124">
        <w:rPr>
          <w:rFonts w:ascii="Consolas" w:hAnsi="Consolas" w:cs="Courier New"/>
          <w:color w:val="6A3E3E"/>
          <w:sz w:val="18"/>
          <w:szCs w:val="18"/>
        </w:rPr>
        <w:t>p</w:t>
      </w:r>
      <w:r w:rsidRPr="00A31124">
        <w:rPr>
          <w:rFonts w:ascii="Consolas" w:hAnsi="Consolas" w:cs="Courier New"/>
          <w:color w:val="000000"/>
          <w:sz w:val="18"/>
          <w:szCs w:val="18"/>
        </w:rPr>
        <w:t xml:space="preserve"> = Pattern.</w:t>
      </w:r>
      <w:r w:rsidRPr="00A31124">
        <w:rPr>
          <w:rFonts w:ascii="Consolas" w:hAnsi="Consolas" w:cs="Courier New"/>
          <w:i/>
          <w:iCs/>
          <w:color w:val="000000"/>
          <w:sz w:val="18"/>
          <w:szCs w:val="18"/>
        </w:rPr>
        <w:t>compile</w:t>
      </w:r>
      <w:r w:rsidRPr="00A31124">
        <w:rPr>
          <w:rFonts w:ascii="Consolas" w:hAnsi="Consolas" w:cs="Courier New"/>
          <w:color w:val="000000"/>
          <w:sz w:val="18"/>
          <w:szCs w:val="18"/>
        </w:rPr>
        <w:t>(</w:t>
      </w:r>
      <w:r w:rsidRPr="00A31124">
        <w:rPr>
          <w:rFonts w:ascii="Consolas" w:hAnsi="Consolas" w:cs="Courier New"/>
          <w:color w:val="2A00FF"/>
          <w:sz w:val="18"/>
          <w:szCs w:val="18"/>
        </w:rPr>
        <w:t>".a"</w:t>
      </w:r>
      <w:r w:rsidRPr="00A31124">
        <w:rPr>
          <w:rFonts w:ascii="Consolas" w:hAnsi="Consolas" w:cs="Courier New"/>
          <w:color w:val="000000"/>
          <w:sz w:val="18"/>
          <w:szCs w:val="18"/>
        </w:rPr>
        <w:t>);</w:t>
      </w:r>
      <w:r w:rsidRPr="00A31124">
        <w:rPr>
          <w:rFonts w:ascii="Consolas" w:hAnsi="Consolas" w:cs="Courier New"/>
          <w:color w:val="3F7F5F"/>
          <w:sz w:val="18"/>
          <w:szCs w:val="18"/>
        </w:rPr>
        <w:t>// only 2 char end with a</w:t>
      </w:r>
    </w:p>
    <w:p w14:paraId="56203443" w14:textId="3BA2BDDF" w:rsidR="00104EC9"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000000"/>
          <w:sz w:val="18"/>
          <w:szCs w:val="18"/>
        </w:rPr>
      </w:pPr>
      <w:r w:rsidRPr="00A31124">
        <w:rPr>
          <w:rFonts w:ascii="Consolas" w:hAnsi="Consolas" w:cs="Courier New"/>
          <w:color w:val="000000"/>
          <w:sz w:val="18"/>
          <w:szCs w:val="18"/>
        </w:rPr>
        <w:tab/>
        <w:t xml:space="preserve">Matcher </w:t>
      </w:r>
      <w:r w:rsidRPr="00A31124">
        <w:rPr>
          <w:rFonts w:ascii="Consolas" w:hAnsi="Consolas" w:cs="Courier New"/>
          <w:color w:val="6A3E3E"/>
          <w:sz w:val="18"/>
          <w:szCs w:val="18"/>
        </w:rPr>
        <w:t>m</w:t>
      </w:r>
      <w:r w:rsidRPr="00A31124">
        <w:rPr>
          <w:rFonts w:ascii="Consolas" w:hAnsi="Consolas" w:cs="Courier New"/>
          <w:color w:val="000000"/>
          <w:sz w:val="18"/>
          <w:szCs w:val="18"/>
        </w:rPr>
        <w:t xml:space="preserve"> = </w:t>
      </w:r>
      <w:r w:rsidRPr="00A31124">
        <w:rPr>
          <w:rFonts w:ascii="Consolas" w:hAnsi="Consolas" w:cs="Courier New"/>
          <w:color w:val="6A3E3E"/>
          <w:sz w:val="18"/>
          <w:szCs w:val="18"/>
        </w:rPr>
        <w:t>p</w:t>
      </w:r>
      <w:r w:rsidRPr="00A31124">
        <w:rPr>
          <w:rFonts w:ascii="Consolas" w:hAnsi="Consolas" w:cs="Courier New"/>
          <w:color w:val="000000"/>
          <w:sz w:val="18"/>
          <w:szCs w:val="18"/>
        </w:rPr>
        <w:t>.matcher(</w:t>
      </w:r>
      <w:r w:rsidRPr="00A31124">
        <w:rPr>
          <w:rFonts w:ascii="Consolas" w:hAnsi="Consolas" w:cs="Courier New"/>
          <w:color w:val="2A00FF"/>
          <w:sz w:val="18"/>
          <w:szCs w:val="18"/>
        </w:rPr>
        <w:t>"sa"</w:t>
      </w:r>
      <w:r w:rsidRPr="00A31124">
        <w:rPr>
          <w:rFonts w:ascii="Consolas" w:hAnsi="Consolas" w:cs="Courier New"/>
          <w:color w:val="000000"/>
          <w:sz w:val="18"/>
          <w:szCs w:val="18"/>
        </w:rPr>
        <w:t>);</w:t>
      </w:r>
    </w:p>
    <w:p w14:paraId="6D5AD845" w14:textId="77777777" w:rsidR="00434ECB" w:rsidRPr="00A31124" w:rsidRDefault="00434ECB"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p>
    <w:p w14:paraId="2C81E481"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31124">
        <w:rPr>
          <w:rFonts w:ascii="Consolas" w:hAnsi="Consolas" w:cs="Courier New"/>
          <w:color w:val="000000"/>
          <w:sz w:val="18"/>
          <w:szCs w:val="18"/>
        </w:rPr>
        <w:tab/>
      </w:r>
      <w:r w:rsidRPr="00A31124">
        <w:rPr>
          <w:rFonts w:ascii="Consolas" w:hAnsi="Consolas" w:cs="Courier New"/>
          <w:b/>
          <w:bCs/>
          <w:color w:val="7F0055"/>
          <w:sz w:val="18"/>
          <w:szCs w:val="18"/>
        </w:rPr>
        <w:t>boolean</w:t>
      </w:r>
      <w:r w:rsidRPr="00A31124">
        <w:rPr>
          <w:rFonts w:ascii="Consolas" w:hAnsi="Consolas" w:cs="Courier New"/>
          <w:color w:val="000000"/>
          <w:sz w:val="18"/>
          <w:szCs w:val="18"/>
        </w:rPr>
        <w:t xml:space="preserve"> </w:t>
      </w:r>
      <w:r w:rsidRPr="00A31124">
        <w:rPr>
          <w:rFonts w:ascii="Consolas" w:hAnsi="Consolas" w:cs="Courier New"/>
          <w:color w:val="6A3E3E"/>
          <w:sz w:val="18"/>
          <w:szCs w:val="18"/>
        </w:rPr>
        <w:t>b1</w:t>
      </w:r>
      <w:r w:rsidRPr="00A31124">
        <w:rPr>
          <w:rFonts w:ascii="Consolas" w:hAnsi="Consolas" w:cs="Courier New"/>
          <w:color w:val="000000"/>
          <w:sz w:val="18"/>
          <w:szCs w:val="18"/>
        </w:rPr>
        <w:t xml:space="preserve"> = </w:t>
      </w:r>
      <w:r w:rsidRPr="00A31124">
        <w:rPr>
          <w:rFonts w:ascii="Consolas" w:hAnsi="Consolas" w:cs="Courier New"/>
          <w:color w:val="6A3E3E"/>
          <w:sz w:val="18"/>
          <w:szCs w:val="18"/>
        </w:rPr>
        <w:t>m</w:t>
      </w:r>
      <w:r w:rsidRPr="00A31124">
        <w:rPr>
          <w:rFonts w:ascii="Consolas" w:hAnsi="Consolas" w:cs="Courier New"/>
          <w:color w:val="000000"/>
          <w:sz w:val="18"/>
          <w:szCs w:val="18"/>
        </w:rPr>
        <w:t>.matches();</w:t>
      </w:r>
    </w:p>
    <w:p w14:paraId="0E27ED80"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31124">
        <w:rPr>
          <w:rFonts w:ascii="Consolas" w:hAnsi="Consolas" w:cs="Courier New"/>
          <w:color w:val="000000"/>
          <w:sz w:val="18"/>
          <w:szCs w:val="18"/>
        </w:rPr>
        <w:tab/>
        <w:t>System.</w:t>
      </w:r>
      <w:r w:rsidRPr="00A31124">
        <w:rPr>
          <w:rFonts w:ascii="Consolas" w:hAnsi="Consolas" w:cs="Courier New"/>
          <w:b/>
          <w:bCs/>
          <w:i/>
          <w:iCs/>
          <w:color w:val="0000C0"/>
          <w:sz w:val="18"/>
          <w:szCs w:val="18"/>
        </w:rPr>
        <w:t>out</w:t>
      </w:r>
      <w:r w:rsidRPr="00A31124">
        <w:rPr>
          <w:rFonts w:ascii="Consolas" w:hAnsi="Consolas" w:cs="Courier New"/>
          <w:color w:val="000000"/>
          <w:sz w:val="18"/>
          <w:szCs w:val="18"/>
        </w:rPr>
        <w:t>.println(</w:t>
      </w:r>
      <w:r w:rsidRPr="00A31124">
        <w:rPr>
          <w:rFonts w:ascii="Consolas" w:hAnsi="Consolas" w:cs="Courier New"/>
          <w:color w:val="6A3E3E"/>
          <w:sz w:val="18"/>
          <w:szCs w:val="18"/>
        </w:rPr>
        <w:t>b1</w:t>
      </w:r>
      <w:r w:rsidRPr="00A31124">
        <w:rPr>
          <w:rFonts w:ascii="Consolas" w:hAnsi="Consolas" w:cs="Courier New"/>
          <w:color w:val="000000"/>
          <w:sz w:val="18"/>
          <w:szCs w:val="18"/>
        </w:rPr>
        <w:t>);//TRUE</w:t>
      </w:r>
    </w:p>
    <w:p w14:paraId="2CCF09AA"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p>
    <w:p w14:paraId="1DB28126"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31124">
        <w:rPr>
          <w:rFonts w:ascii="Consolas" w:hAnsi="Consolas" w:cs="Courier New"/>
          <w:color w:val="000000"/>
          <w:sz w:val="18"/>
          <w:szCs w:val="18"/>
        </w:rPr>
        <w:tab/>
      </w:r>
      <w:r w:rsidRPr="00A31124">
        <w:rPr>
          <w:rFonts w:ascii="Consolas" w:hAnsi="Consolas" w:cs="Courier New"/>
          <w:b/>
          <w:bCs/>
          <w:color w:val="7F0055"/>
          <w:sz w:val="18"/>
          <w:szCs w:val="18"/>
        </w:rPr>
        <w:t>boolean</w:t>
      </w:r>
      <w:r w:rsidRPr="00A31124">
        <w:rPr>
          <w:rFonts w:ascii="Consolas" w:hAnsi="Consolas" w:cs="Courier New"/>
          <w:color w:val="000000"/>
          <w:sz w:val="18"/>
          <w:szCs w:val="18"/>
        </w:rPr>
        <w:t xml:space="preserve"> </w:t>
      </w:r>
      <w:r w:rsidRPr="00A31124">
        <w:rPr>
          <w:rFonts w:ascii="Consolas" w:hAnsi="Consolas" w:cs="Courier New"/>
          <w:color w:val="6A3E3E"/>
          <w:sz w:val="18"/>
          <w:szCs w:val="18"/>
        </w:rPr>
        <w:t>b2</w:t>
      </w:r>
      <w:r w:rsidRPr="00A31124">
        <w:rPr>
          <w:rFonts w:ascii="Consolas" w:hAnsi="Consolas" w:cs="Courier New"/>
          <w:color w:val="000000"/>
          <w:sz w:val="18"/>
          <w:szCs w:val="18"/>
        </w:rPr>
        <w:t xml:space="preserve"> = Pattern.</w:t>
      </w:r>
      <w:r w:rsidRPr="00A31124">
        <w:rPr>
          <w:rFonts w:ascii="Consolas" w:hAnsi="Consolas" w:cs="Courier New"/>
          <w:i/>
          <w:iCs/>
          <w:color w:val="000000"/>
          <w:sz w:val="18"/>
          <w:szCs w:val="18"/>
        </w:rPr>
        <w:t>matches</w:t>
      </w:r>
      <w:r w:rsidRPr="00A31124">
        <w:rPr>
          <w:rFonts w:ascii="Consolas" w:hAnsi="Consolas" w:cs="Courier New"/>
          <w:color w:val="000000"/>
          <w:sz w:val="18"/>
          <w:szCs w:val="18"/>
        </w:rPr>
        <w:t>(</w:t>
      </w:r>
      <w:r w:rsidRPr="00A31124">
        <w:rPr>
          <w:rFonts w:ascii="Consolas" w:hAnsi="Consolas" w:cs="Courier New"/>
          <w:color w:val="2A00FF"/>
          <w:sz w:val="18"/>
          <w:szCs w:val="18"/>
        </w:rPr>
        <w:t>"s."</w:t>
      </w:r>
      <w:r w:rsidRPr="00A31124">
        <w:rPr>
          <w:rFonts w:ascii="Consolas" w:hAnsi="Consolas" w:cs="Courier New"/>
          <w:color w:val="000000"/>
          <w:sz w:val="18"/>
          <w:szCs w:val="18"/>
        </w:rPr>
        <w:t xml:space="preserve">, </w:t>
      </w:r>
      <w:r w:rsidRPr="00A31124">
        <w:rPr>
          <w:rFonts w:ascii="Consolas" w:hAnsi="Consolas" w:cs="Courier New"/>
          <w:color w:val="2A00FF"/>
          <w:sz w:val="18"/>
          <w:szCs w:val="18"/>
        </w:rPr>
        <w:t>"sa"</w:t>
      </w:r>
      <w:r w:rsidRPr="00A31124">
        <w:rPr>
          <w:rFonts w:ascii="Consolas" w:hAnsi="Consolas" w:cs="Courier New"/>
          <w:color w:val="000000"/>
          <w:sz w:val="18"/>
          <w:szCs w:val="18"/>
        </w:rPr>
        <w:t xml:space="preserve">); </w:t>
      </w:r>
      <w:r w:rsidRPr="00A31124">
        <w:rPr>
          <w:rFonts w:ascii="Consolas" w:hAnsi="Consolas" w:cs="Courier New"/>
          <w:color w:val="3F7F5F"/>
          <w:sz w:val="18"/>
          <w:szCs w:val="18"/>
        </w:rPr>
        <w:t>//only 2 char Start with s</w:t>
      </w:r>
    </w:p>
    <w:p w14:paraId="64113FBB"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31124">
        <w:rPr>
          <w:rFonts w:ascii="Consolas" w:hAnsi="Consolas" w:cs="Courier New"/>
          <w:color w:val="000000"/>
          <w:sz w:val="18"/>
          <w:szCs w:val="18"/>
        </w:rPr>
        <w:tab/>
        <w:t>System.</w:t>
      </w:r>
      <w:r w:rsidRPr="00A31124">
        <w:rPr>
          <w:rFonts w:ascii="Consolas" w:hAnsi="Consolas" w:cs="Courier New"/>
          <w:b/>
          <w:bCs/>
          <w:i/>
          <w:iCs/>
          <w:color w:val="0000C0"/>
          <w:sz w:val="18"/>
          <w:szCs w:val="18"/>
        </w:rPr>
        <w:t>out</w:t>
      </w:r>
      <w:r w:rsidRPr="00A31124">
        <w:rPr>
          <w:rFonts w:ascii="Consolas" w:hAnsi="Consolas" w:cs="Courier New"/>
          <w:color w:val="000000"/>
          <w:sz w:val="18"/>
          <w:szCs w:val="18"/>
        </w:rPr>
        <w:t>.println(</w:t>
      </w:r>
      <w:r w:rsidRPr="00A31124">
        <w:rPr>
          <w:rFonts w:ascii="Consolas" w:hAnsi="Consolas" w:cs="Courier New"/>
          <w:color w:val="6A3E3E"/>
          <w:sz w:val="18"/>
          <w:szCs w:val="18"/>
        </w:rPr>
        <w:t>b2</w:t>
      </w:r>
      <w:r w:rsidRPr="00A31124">
        <w:rPr>
          <w:rFonts w:ascii="Consolas" w:hAnsi="Consolas" w:cs="Courier New"/>
          <w:color w:val="000000"/>
          <w:sz w:val="18"/>
          <w:szCs w:val="18"/>
        </w:rPr>
        <w:t>); //TRUE</w:t>
      </w:r>
    </w:p>
    <w:p w14:paraId="04C6DA3B"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31124">
        <w:rPr>
          <w:rFonts w:ascii="Consolas" w:hAnsi="Consolas" w:cs="Courier New"/>
          <w:color w:val="000000"/>
          <w:sz w:val="18"/>
          <w:szCs w:val="18"/>
        </w:rPr>
        <w:tab/>
        <w:t>}</w:t>
      </w:r>
    </w:p>
    <w:p w14:paraId="5BAEAF1F" w14:textId="77777777" w:rsidR="00104EC9" w:rsidRPr="00A3112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31124">
        <w:rPr>
          <w:rFonts w:ascii="Consolas" w:hAnsi="Consolas" w:cs="Courier New"/>
          <w:color w:val="000000"/>
          <w:sz w:val="18"/>
          <w:szCs w:val="18"/>
        </w:rPr>
        <w:t>}</w:t>
      </w:r>
    </w:p>
    <w:p w14:paraId="5781201C" w14:textId="77777777" w:rsidR="00104EC9" w:rsidRDefault="00104EC9" w:rsidP="00104EC9"/>
    <w:p w14:paraId="0FB9C8F0" w14:textId="77777777" w:rsidR="00104EC9" w:rsidRDefault="00104EC9" w:rsidP="008B1D9A">
      <w:pPr>
        <w:pStyle w:val="Qsns"/>
      </w:pPr>
      <w:r>
        <w:t>1. Regex Character classes</w:t>
      </w:r>
    </w:p>
    <w:tbl>
      <w:tblPr>
        <w:tblW w:w="92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2108"/>
        <w:gridCol w:w="7155"/>
      </w:tblGrid>
      <w:tr w:rsidR="00104EC9" w:rsidRPr="008B1D9A" w14:paraId="16B9DDEE" w14:textId="77777777" w:rsidTr="008B1D9A">
        <w:trPr>
          <w:trHeight w:val="203"/>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655E4ED7" w14:textId="77777777" w:rsidR="00104EC9" w:rsidRPr="008B1D9A" w:rsidRDefault="00104EC9" w:rsidP="008B1D9A">
            <w:pPr>
              <w:spacing w:line="240" w:lineRule="auto"/>
              <w:jc w:val="center"/>
              <w:rPr>
                <w:rFonts w:ascii="Consolas" w:hAnsi="Consolas" w:cs="Consolas"/>
                <w:b/>
                <w:sz w:val="16"/>
              </w:rPr>
            </w:pPr>
            <w:r w:rsidRPr="008B1D9A">
              <w:rPr>
                <w:rFonts w:ascii="Consolas" w:hAnsi="Consolas" w:cs="Consolas"/>
                <w:b/>
                <w:sz w:val="16"/>
              </w:rPr>
              <w:t>Character Class</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6E037C06" w14:textId="77777777" w:rsidR="00104EC9" w:rsidRPr="008B1D9A" w:rsidRDefault="00104EC9" w:rsidP="008B1D9A">
            <w:pPr>
              <w:spacing w:line="240" w:lineRule="auto"/>
              <w:jc w:val="center"/>
              <w:rPr>
                <w:rFonts w:ascii="Consolas" w:hAnsi="Consolas" w:cs="Consolas"/>
                <w:b/>
                <w:sz w:val="16"/>
              </w:rPr>
            </w:pPr>
            <w:r w:rsidRPr="008B1D9A">
              <w:rPr>
                <w:rFonts w:ascii="Consolas" w:hAnsi="Consolas" w:cs="Consolas"/>
                <w:b/>
                <w:sz w:val="16"/>
              </w:rPr>
              <w:t>Description</w:t>
            </w:r>
          </w:p>
        </w:tc>
      </w:tr>
      <w:tr w:rsidR="00104EC9" w:rsidRPr="008B1D9A" w14:paraId="441CD417" w14:textId="77777777" w:rsidTr="008B1D9A">
        <w:trPr>
          <w:trHeight w:val="18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383AEBA" w14:textId="77777777" w:rsidR="00104EC9" w:rsidRPr="008B1D9A" w:rsidRDefault="00104EC9" w:rsidP="008B1D9A">
            <w:pPr>
              <w:spacing w:line="240" w:lineRule="auto"/>
              <w:rPr>
                <w:rFonts w:ascii="Consolas" w:hAnsi="Consolas" w:cs="Consolas"/>
                <w:b/>
                <w:sz w:val="16"/>
              </w:rPr>
            </w:pPr>
            <w:r w:rsidRPr="008B1D9A">
              <w:rPr>
                <w:rFonts w:ascii="Consolas" w:hAnsi="Consolas" w:cs="Consolas"/>
                <w:b/>
                <w:sz w:val="16"/>
              </w:rPr>
              <w:t>[abc]</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DD30969" w14:textId="77777777" w:rsidR="00104EC9" w:rsidRPr="008B1D9A" w:rsidRDefault="00104EC9" w:rsidP="008B1D9A">
            <w:pPr>
              <w:spacing w:line="240" w:lineRule="auto"/>
              <w:rPr>
                <w:rFonts w:ascii="Consolas" w:hAnsi="Consolas" w:cs="Consolas"/>
                <w:sz w:val="16"/>
              </w:rPr>
            </w:pPr>
            <w:r w:rsidRPr="008B1D9A">
              <w:rPr>
                <w:rFonts w:ascii="Consolas" w:hAnsi="Consolas" w:cs="Consolas"/>
                <w:sz w:val="16"/>
              </w:rPr>
              <w:t>a, b, or c (simple class)</w:t>
            </w:r>
          </w:p>
        </w:tc>
      </w:tr>
      <w:tr w:rsidR="00104EC9" w:rsidRPr="008B1D9A" w14:paraId="54198FDE" w14:textId="77777777" w:rsidTr="008B1D9A">
        <w:trPr>
          <w:trHeight w:val="18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2101531E" w14:textId="77777777" w:rsidR="00104EC9" w:rsidRPr="008B1D9A" w:rsidRDefault="00104EC9" w:rsidP="008B1D9A">
            <w:pPr>
              <w:spacing w:line="240" w:lineRule="auto"/>
              <w:rPr>
                <w:rFonts w:ascii="Consolas" w:hAnsi="Consolas" w:cs="Consolas"/>
                <w:b/>
                <w:sz w:val="16"/>
              </w:rPr>
            </w:pPr>
            <w:r w:rsidRPr="008B1D9A">
              <w:rPr>
                <w:rFonts w:ascii="Consolas" w:hAnsi="Consolas" w:cs="Consolas"/>
                <w:b/>
                <w:sz w:val="16"/>
              </w:rPr>
              <w:t>[^abc]</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4ADE7ACB" w14:textId="77777777" w:rsidR="00104EC9" w:rsidRPr="008B1D9A" w:rsidRDefault="00104EC9" w:rsidP="008B1D9A">
            <w:pPr>
              <w:spacing w:line="240" w:lineRule="auto"/>
              <w:rPr>
                <w:rFonts w:ascii="Consolas" w:hAnsi="Consolas" w:cs="Consolas"/>
                <w:sz w:val="16"/>
              </w:rPr>
            </w:pPr>
            <w:r w:rsidRPr="008B1D9A">
              <w:rPr>
                <w:rFonts w:ascii="Consolas" w:hAnsi="Consolas" w:cs="Consolas"/>
                <w:sz w:val="16"/>
              </w:rPr>
              <w:t>Any character except a, b, or c (negation)</w:t>
            </w:r>
          </w:p>
        </w:tc>
      </w:tr>
      <w:tr w:rsidR="00104EC9" w:rsidRPr="008B1D9A" w14:paraId="1E081CCC" w14:textId="77777777" w:rsidTr="008B1D9A">
        <w:trPr>
          <w:trHeight w:val="18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3B1147B" w14:textId="77777777" w:rsidR="00104EC9" w:rsidRPr="008B1D9A" w:rsidRDefault="00104EC9" w:rsidP="008B1D9A">
            <w:pPr>
              <w:spacing w:line="240" w:lineRule="auto"/>
              <w:rPr>
                <w:rFonts w:ascii="Consolas" w:hAnsi="Consolas" w:cs="Consolas"/>
                <w:b/>
                <w:sz w:val="16"/>
              </w:rPr>
            </w:pPr>
            <w:r w:rsidRPr="008B1D9A">
              <w:rPr>
                <w:rFonts w:ascii="Consolas" w:hAnsi="Consolas" w:cs="Consolas"/>
                <w:b/>
                <w:sz w:val="16"/>
              </w:rPr>
              <w:t>[a-zA-Z]</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B6BB4E8" w14:textId="77777777" w:rsidR="00104EC9" w:rsidRPr="008B1D9A" w:rsidRDefault="00104EC9" w:rsidP="008B1D9A">
            <w:pPr>
              <w:spacing w:line="240" w:lineRule="auto"/>
              <w:rPr>
                <w:rFonts w:ascii="Consolas" w:hAnsi="Consolas" w:cs="Consolas"/>
                <w:sz w:val="16"/>
              </w:rPr>
            </w:pPr>
            <w:r w:rsidRPr="008B1D9A">
              <w:rPr>
                <w:rFonts w:ascii="Consolas" w:hAnsi="Consolas" w:cs="Consolas"/>
                <w:sz w:val="16"/>
              </w:rPr>
              <w:t>a through z or A through Z, inclusive (range)</w:t>
            </w:r>
          </w:p>
        </w:tc>
      </w:tr>
      <w:tr w:rsidR="00104EC9" w:rsidRPr="008B1D9A" w14:paraId="65F07047" w14:textId="77777777" w:rsidTr="008B1D9A">
        <w:trPr>
          <w:trHeight w:val="18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384582F8" w14:textId="77777777" w:rsidR="00104EC9" w:rsidRPr="008B1D9A" w:rsidRDefault="00104EC9" w:rsidP="008B1D9A">
            <w:pPr>
              <w:spacing w:line="240" w:lineRule="auto"/>
              <w:rPr>
                <w:rFonts w:ascii="Consolas" w:hAnsi="Consolas" w:cs="Consolas"/>
                <w:b/>
                <w:sz w:val="16"/>
              </w:rPr>
            </w:pPr>
            <w:r w:rsidRPr="008B1D9A">
              <w:rPr>
                <w:rFonts w:ascii="Consolas" w:hAnsi="Consolas" w:cs="Consolas"/>
                <w:b/>
                <w:sz w:val="16"/>
              </w:rPr>
              <w:t>[a-d[m-p]]</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5DBE3B29" w14:textId="77777777" w:rsidR="00104EC9" w:rsidRPr="008B1D9A" w:rsidRDefault="00104EC9" w:rsidP="008B1D9A">
            <w:pPr>
              <w:spacing w:line="240" w:lineRule="auto"/>
              <w:rPr>
                <w:rFonts w:ascii="Consolas" w:hAnsi="Consolas" w:cs="Consolas"/>
                <w:sz w:val="16"/>
              </w:rPr>
            </w:pPr>
            <w:r w:rsidRPr="008B1D9A">
              <w:rPr>
                <w:rFonts w:ascii="Consolas" w:hAnsi="Consolas" w:cs="Consolas"/>
                <w:sz w:val="16"/>
              </w:rPr>
              <w:t>a through d, or m through p: [a-dm-p] (union)</w:t>
            </w:r>
          </w:p>
        </w:tc>
      </w:tr>
      <w:tr w:rsidR="00104EC9" w:rsidRPr="008B1D9A" w14:paraId="5BB0E72A" w14:textId="77777777" w:rsidTr="008B1D9A">
        <w:trPr>
          <w:trHeight w:val="18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54105292" w14:textId="77777777" w:rsidR="00104EC9" w:rsidRPr="008B1D9A" w:rsidRDefault="00104EC9" w:rsidP="008B1D9A">
            <w:pPr>
              <w:spacing w:line="240" w:lineRule="auto"/>
              <w:rPr>
                <w:rFonts w:ascii="Consolas" w:hAnsi="Consolas" w:cs="Consolas"/>
                <w:b/>
                <w:sz w:val="16"/>
              </w:rPr>
            </w:pPr>
            <w:r w:rsidRPr="008B1D9A">
              <w:rPr>
                <w:rFonts w:ascii="Consolas" w:hAnsi="Consolas" w:cs="Consolas"/>
                <w:b/>
                <w:sz w:val="16"/>
              </w:rPr>
              <w:t>[a-z&amp;&amp;[def]]</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13C91C5" w14:textId="77777777" w:rsidR="00104EC9" w:rsidRPr="008B1D9A" w:rsidRDefault="00104EC9" w:rsidP="008B1D9A">
            <w:pPr>
              <w:spacing w:line="240" w:lineRule="auto"/>
              <w:rPr>
                <w:rFonts w:ascii="Consolas" w:hAnsi="Consolas" w:cs="Consolas"/>
                <w:sz w:val="16"/>
              </w:rPr>
            </w:pPr>
            <w:r w:rsidRPr="008B1D9A">
              <w:rPr>
                <w:rFonts w:ascii="Consolas" w:hAnsi="Consolas" w:cs="Consolas"/>
                <w:sz w:val="16"/>
              </w:rPr>
              <w:t>d, e, or f (intersection)</w:t>
            </w:r>
          </w:p>
        </w:tc>
      </w:tr>
      <w:tr w:rsidR="00104EC9" w:rsidRPr="008B1D9A" w14:paraId="24E404DC" w14:textId="77777777" w:rsidTr="008B1D9A">
        <w:trPr>
          <w:trHeight w:val="18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2CA123BB" w14:textId="77777777" w:rsidR="00104EC9" w:rsidRPr="008B1D9A" w:rsidRDefault="00104EC9" w:rsidP="008B1D9A">
            <w:pPr>
              <w:spacing w:line="240" w:lineRule="auto"/>
              <w:rPr>
                <w:rFonts w:ascii="Consolas" w:hAnsi="Consolas" w:cs="Consolas"/>
                <w:b/>
                <w:sz w:val="16"/>
              </w:rPr>
            </w:pPr>
            <w:r w:rsidRPr="008B1D9A">
              <w:rPr>
                <w:rFonts w:ascii="Consolas" w:hAnsi="Consolas" w:cs="Consolas"/>
                <w:b/>
                <w:sz w:val="16"/>
              </w:rPr>
              <w:t>[a-z&amp;&amp;[^bc]]</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3CE47EDF" w14:textId="77777777" w:rsidR="00104EC9" w:rsidRPr="008B1D9A" w:rsidRDefault="00104EC9" w:rsidP="008B1D9A">
            <w:pPr>
              <w:spacing w:line="240" w:lineRule="auto"/>
              <w:rPr>
                <w:rFonts w:ascii="Consolas" w:hAnsi="Consolas" w:cs="Consolas"/>
                <w:sz w:val="16"/>
              </w:rPr>
            </w:pPr>
            <w:r w:rsidRPr="008B1D9A">
              <w:rPr>
                <w:rFonts w:ascii="Consolas" w:hAnsi="Consolas" w:cs="Consolas"/>
                <w:sz w:val="16"/>
              </w:rPr>
              <w:t>a through z, except for b and c: [ad-z] (subtraction)</w:t>
            </w:r>
          </w:p>
        </w:tc>
      </w:tr>
      <w:tr w:rsidR="00104EC9" w:rsidRPr="008B1D9A" w14:paraId="58F0B1A3" w14:textId="77777777" w:rsidTr="008B1D9A">
        <w:trPr>
          <w:trHeight w:val="17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5A9B2936" w14:textId="77777777" w:rsidR="00104EC9" w:rsidRPr="008B1D9A" w:rsidRDefault="00104EC9" w:rsidP="008B1D9A">
            <w:pPr>
              <w:spacing w:line="240" w:lineRule="auto"/>
              <w:rPr>
                <w:rFonts w:ascii="Consolas" w:hAnsi="Consolas" w:cs="Consolas"/>
                <w:b/>
                <w:sz w:val="16"/>
              </w:rPr>
            </w:pPr>
            <w:r w:rsidRPr="008B1D9A">
              <w:rPr>
                <w:rFonts w:ascii="Consolas" w:hAnsi="Consolas" w:cs="Consolas"/>
                <w:b/>
                <w:sz w:val="16"/>
              </w:rPr>
              <w:t>[a-z&amp;&amp;[^m-p]]</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D88ECCA" w14:textId="77777777" w:rsidR="00104EC9" w:rsidRPr="008B1D9A" w:rsidRDefault="00104EC9" w:rsidP="008B1D9A">
            <w:pPr>
              <w:spacing w:line="240" w:lineRule="auto"/>
              <w:rPr>
                <w:rFonts w:ascii="Consolas" w:hAnsi="Consolas" w:cs="Consolas"/>
                <w:sz w:val="16"/>
              </w:rPr>
            </w:pPr>
            <w:r w:rsidRPr="008B1D9A">
              <w:rPr>
                <w:rFonts w:ascii="Consolas" w:hAnsi="Consolas" w:cs="Consolas"/>
                <w:sz w:val="16"/>
              </w:rPr>
              <w:t>a through z, and not m through p: [a-lq-z](subtraction)</w:t>
            </w:r>
          </w:p>
        </w:tc>
      </w:tr>
    </w:tbl>
    <w:p w14:paraId="24DB9328" w14:textId="0379D054" w:rsidR="00104EC9" w:rsidRDefault="00104EC9" w:rsidP="00104EC9"/>
    <w:p w14:paraId="7339E2AE" w14:textId="77777777" w:rsidR="00937994" w:rsidRDefault="00937994" w:rsidP="00104EC9"/>
    <w:p w14:paraId="16A93050" w14:textId="77777777" w:rsidR="00104EC9" w:rsidRDefault="00104EC9" w:rsidP="00104EC9">
      <w:pPr>
        <w:pStyle w:val="Qsns"/>
      </w:pPr>
      <w:r>
        <w:t>2. Regex Quantifiers</w:t>
      </w:r>
    </w:p>
    <w:p w14:paraId="73AF2B2D" w14:textId="77777777" w:rsidR="00104EC9" w:rsidRDefault="00104EC9" w:rsidP="00104EC9">
      <w:pPr>
        <w:rPr>
          <w:rFonts w:cs="Times New Roman"/>
        </w:rPr>
      </w:pPr>
      <w:r>
        <w:t>The quantifiers specify the number of occurrences of a character.</w:t>
      </w:r>
    </w:p>
    <w:tbl>
      <w:tblPr>
        <w:tblW w:w="88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447"/>
        <w:gridCol w:w="7394"/>
      </w:tblGrid>
      <w:tr w:rsidR="00104EC9" w:rsidRPr="008B1D9A" w14:paraId="08172B18" w14:textId="77777777" w:rsidTr="00F21D85">
        <w:trPr>
          <w:trHeight w:val="127"/>
        </w:trPr>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22184D71" w14:textId="77777777" w:rsidR="00104EC9" w:rsidRPr="008B1D9A" w:rsidRDefault="00104EC9" w:rsidP="00F21D85">
            <w:pPr>
              <w:spacing w:line="240" w:lineRule="auto"/>
              <w:jc w:val="center"/>
              <w:rPr>
                <w:rFonts w:ascii="Times New Roman" w:hAnsi="Times New Roman"/>
                <w:b/>
                <w:sz w:val="16"/>
              </w:rPr>
            </w:pPr>
            <w:r w:rsidRPr="008B1D9A">
              <w:rPr>
                <w:b/>
                <w:sz w:val="16"/>
              </w:rPr>
              <w:t>Regex</w:t>
            </w:r>
          </w:p>
        </w:tc>
        <w:tc>
          <w:tcPr>
            <w:tcW w:w="0" w:type="auto"/>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195FB7B4" w14:textId="77777777" w:rsidR="00104EC9" w:rsidRPr="008B1D9A" w:rsidRDefault="00104EC9" w:rsidP="00F21D85">
            <w:pPr>
              <w:spacing w:line="240" w:lineRule="auto"/>
              <w:jc w:val="center"/>
              <w:rPr>
                <w:b/>
                <w:sz w:val="16"/>
              </w:rPr>
            </w:pPr>
            <w:r w:rsidRPr="008B1D9A">
              <w:rPr>
                <w:b/>
                <w:sz w:val="16"/>
              </w:rPr>
              <w:t>Description</w:t>
            </w:r>
          </w:p>
        </w:tc>
      </w:tr>
      <w:tr w:rsidR="00104EC9" w:rsidRPr="008B1D9A" w14:paraId="6791EBA7" w14:textId="77777777" w:rsidTr="00F21D85">
        <w:trPr>
          <w:trHeight w:val="120"/>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BDCDBC2" w14:textId="77777777" w:rsidR="00104EC9" w:rsidRPr="008B1D9A" w:rsidRDefault="00104EC9" w:rsidP="00F21D85">
            <w:pPr>
              <w:spacing w:line="240" w:lineRule="auto"/>
              <w:rPr>
                <w:rFonts w:ascii="Verdana" w:hAnsi="Verdana"/>
                <w:b/>
                <w:sz w:val="16"/>
              </w:rPr>
            </w:pPr>
            <w:r w:rsidRPr="008B1D9A">
              <w:rPr>
                <w:rFonts w:ascii="Verdana" w:hAnsi="Verdana"/>
                <w:b/>
                <w:sz w:val="16"/>
              </w:rPr>
              <w:t>X?</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2E7897A" w14:textId="77777777" w:rsidR="00104EC9" w:rsidRPr="008B1D9A" w:rsidRDefault="00104EC9" w:rsidP="00F21D85">
            <w:pPr>
              <w:spacing w:line="240" w:lineRule="auto"/>
              <w:rPr>
                <w:rFonts w:ascii="Verdana" w:hAnsi="Verdana"/>
                <w:sz w:val="16"/>
              </w:rPr>
            </w:pPr>
            <w:r w:rsidRPr="008B1D9A">
              <w:rPr>
                <w:rFonts w:ascii="Verdana" w:hAnsi="Verdana"/>
                <w:sz w:val="16"/>
              </w:rPr>
              <w:t>X occurs once or not at all</w:t>
            </w:r>
          </w:p>
        </w:tc>
      </w:tr>
      <w:tr w:rsidR="00104EC9" w:rsidRPr="008B1D9A" w14:paraId="114C9392" w14:textId="77777777" w:rsidTr="00F21D85">
        <w:trPr>
          <w:trHeight w:val="12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40A59CE" w14:textId="77777777" w:rsidR="00104EC9" w:rsidRPr="008B1D9A" w:rsidRDefault="00104EC9" w:rsidP="00F21D85">
            <w:pPr>
              <w:spacing w:line="240" w:lineRule="auto"/>
              <w:rPr>
                <w:rFonts w:ascii="Verdana" w:hAnsi="Verdana"/>
                <w:b/>
                <w:sz w:val="16"/>
              </w:rPr>
            </w:pPr>
            <w:r w:rsidRPr="008B1D9A">
              <w:rPr>
                <w:rFonts w:ascii="Verdana" w:hAnsi="Verdana"/>
                <w:b/>
                <w:sz w:val="16"/>
              </w:rPr>
              <w:t>X+</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C242280" w14:textId="77777777" w:rsidR="00104EC9" w:rsidRPr="008B1D9A" w:rsidRDefault="00104EC9" w:rsidP="00F21D85">
            <w:pPr>
              <w:spacing w:line="240" w:lineRule="auto"/>
              <w:rPr>
                <w:rFonts w:ascii="Verdana" w:hAnsi="Verdana"/>
                <w:sz w:val="16"/>
              </w:rPr>
            </w:pPr>
            <w:r w:rsidRPr="008B1D9A">
              <w:rPr>
                <w:rFonts w:ascii="Verdana" w:hAnsi="Verdana"/>
                <w:sz w:val="16"/>
              </w:rPr>
              <w:t>X occurs once or more times</w:t>
            </w:r>
          </w:p>
        </w:tc>
      </w:tr>
      <w:tr w:rsidR="00104EC9" w:rsidRPr="008B1D9A" w14:paraId="720DF484" w14:textId="77777777" w:rsidTr="00F21D85">
        <w:trPr>
          <w:trHeight w:val="120"/>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41C6004F" w14:textId="77777777" w:rsidR="00104EC9" w:rsidRPr="008B1D9A" w:rsidRDefault="00104EC9" w:rsidP="00F21D85">
            <w:pPr>
              <w:spacing w:line="240" w:lineRule="auto"/>
              <w:rPr>
                <w:rFonts w:ascii="Verdana" w:hAnsi="Verdana"/>
                <w:b/>
                <w:sz w:val="16"/>
              </w:rPr>
            </w:pPr>
            <w:r w:rsidRPr="008B1D9A">
              <w:rPr>
                <w:rFonts w:ascii="Verdana" w:hAnsi="Verdana"/>
                <w:b/>
                <w:sz w:val="16"/>
              </w:rPr>
              <w:t>X*</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406C059" w14:textId="77777777" w:rsidR="00104EC9" w:rsidRPr="008B1D9A" w:rsidRDefault="00104EC9" w:rsidP="00F21D85">
            <w:pPr>
              <w:spacing w:line="240" w:lineRule="auto"/>
              <w:rPr>
                <w:rFonts w:ascii="Verdana" w:hAnsi="Verdana"/>
                <w:sz w:val="16"/>
              </w:rPr>
            </w:pPr>
            <w:r w:rsidRPr="008B1D9A">
              <w:rPr>
                <w:rFonts w:ascii="Verdana" w:hAnsi="Verdana"/>
                <w:sz w:val="16"/>
              </w:rPr>
              <w:t>X occurs zero or more times</w:t>
            </w:r>
          </w:p>
        </w:tc>
      </w:tr>
      <w:tr w:rsidR="00104EC9" w:rsidRPr="008B1D9A" w14:paraId="37A37839" w14:textId="77777777" w:rsidTr="00F21D85">
        <w:trPr>
          <w:trHeight w:val="12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C6A5228" w14:textId="77777777" w:rsidR="00104EC9" w:rsidRPr="008B1D9A" w:rsidRDefault="00104EC9" w:rsidP="00F21D85">
            <w:pPr>
              <w:spacing w:line="240" w:lineRule="auto"/>
              <w:rPr>
                <w:rFonts w:ascii="Verdana" w:hAnsi="Verdana"/>
                <w:b/>
                <w:sz w:val="16"/>
              </w:rPr>
            </w:pPr>
            <w:r w:rsidRPr="008B1D9A">
              <w:rPr>
                <w:rFonts w:ascii="Verdana" w:hAnsi="Verdana"/>
                <w:b/>
                <w:sz w:val="16"/>
              </w:rPr>
              <w:t>X{n}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35DE9915" w14:textId="77777777" w:rsidR="00104EC9" w:rsidRPr="008B1D9A" w:rsidRDefault="00104EC9" w:rsidP="00F21D85">
            <w:pPr>
              <w:spacing w:line="240" w:lineRule="auto"/>
              <w:rPr>
                <w:rFonts w:ascii="Verdana" w:hAnsi="Verdana"/>
                <w:sz w:val="16"/>
              </w:rPr>
            </w:pPr>
            <w:r w:rsidRPr="008B1D9A">
              <w:rPr>
                <w:rFonts w:ascii="Verdana" w:hAnsi="Verdana"/>
                <w:sz w:val="16"/>
              </w:rPr>
              <w:t>X occurs n times only</w:t>
            </w:r>
          </w:p>
        </w:tc>
      </w:tr>
      <w:tr w:rsidR="00104EC9" w:rsidRPr="008B1D9A" w14:paraId="5BE2C580" w14:textId="77777777" w:rsidTr="00F21D85">
        <w:trPr>
          <w:trHeight w:val="120"/>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547E206" w14:textId="77777777" w:rsidR="00104EC9" w:rsidRPr="008B1D9A" w:rsidRDefault="00104EC9" w:rsidP="00F21D85">
            <w:pPr>
              <w:spacing w:line="240" w:lineRule="auto"/>
              <w:rPr>
                <w:rFonts w:ascii="Verdana" w:hAnsi="Verdana"/>
                <w:b/>
                <w:sz w:val="16"/>
              </w:rPr>
            </w:pPr>
            <w:r w:rsidRPr="008B1D9A">
              <w:rPr>
                <w:rFonts w:ascii="Verdana" w:hAnsi="Verdana"/>
                <w:b/>
                <w:sz w:val="16"/>
              </w:rPr>
              <w:t>X{n,}</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1B6C651" w14:textId="77777777" w:rsidR="00104EC9" w:rsidRPr="008B1D9A" w:rsidRDefault="00104EC9" w:rsidP="00F21D85">
            <w:pPr>
              <w:spacing w:line="240" w:lineRule="auto"/>
              <w:rPr>
                <w:rFonts w:ascii="Verdana" w:hAnsi="Verdana"/>
                <w:sz w:val="16"/>
              </w:rPr>
            </w:pPr>
            <w:r w:rsidRPr="008B1D9A">
              <w:rPr>
                <w:rFonts w:ascii="Verdana" w:hAnsi="Verdana"/>
                <w:sz w:val="16"/>
              </w:rPr>
              <w:t>X occurs n or more times</w:t>
            </w:r>
          </w:p>
        </w:tc>
      </w:tr>
      <w:tr w:rsidR="00104EC9" w:rsidRPr="008B1D9A" w14:paraId="07A98609" w14:textId="77777777" w:rsidTr="00F21D85">
        <w:trPr>
          <w:trHeight w:val="120"/>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25BFA28F" w14:textId="77777777" w:rsidR="00104EC9" w:rsidRPr="008B1D9A" w:rsidRDefault="00104EC9" w:rsidP="00F21D85">
            <w:pPr>
              <w:spacing w:line="240" w:lineRule="auto"/>
              <w:rPr>
                <w:rFonts w:ascii="Verdana" w:hAnsi="Verdana"/>
                <w:b/>
                <w:sz w:val="16"/>
              </w:rPr>
            </w:pPr>
            <w:r w:rsidRPr="008B1D9A">
              <w:rPr>
                <w:rFonts w:ascii="Verdana" w:hAnsi="Verdana"/>
                <w:b/>
                <w:sz w:val="16"/>
              </w:rPr>
              <w:t>X{y,z}</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43CC1760" w14:textId="77777777" w:rsidR="00104EC9" w:rsidRPr="008B1D9A" w:rsidRDefault="00104EC9" w:rsidP="00F21D85">
            <w:pPr>
              <w:spacing w:line="240" w:lineRule="auto"/>
              <w:rPr>
                <w:rFonts w:ascii="Verdana" w:hAnsi="Verdana"/>
                <w:sz w:val="16"/>
              </w:rPr>
            </w:pPr>
            <w:r w:rsidRPr="008B1D9A">
              <w:rPr>
                <w:rFonts w:ascii="Verdana" w:hAnsi="Verdana"/>
                <w:sz w:val="16"/>
              </w:rPr>
              <w:t>X occurs at least y times but less than z times</w:t>
            </w:r>
          </w:p>
        </w:tc>
      </w:tr>
    </w:tbl>
    <w:p w14:paraId="555FAB57" w14:textId="77777777" w:rsidR="008E6E40" w:rsidRDefault="008E6E40" w:rsidP="008E6E40"/>
    <w:p w14:paraId="0D87B7AD" w14:textId="57F10BD4" w:rsidR="00104EC9" w:rsidRDefault="00104EC9" w:rsidP="00104EC9">
      <w:pPr>
        <w:pStyle w:val="Qsns"/>
      </w:pPr>
      <w:r>
        <w:t>3. Regex Metacharacters</w:t>
      </w:r>
    </w:p>
    <w:p w14:paraId="2A9E285D" w14:textId="0703546B" w:rsidR="00104EC9" w:rsidRDefault="00104EC9" w:rsidP="008E6E40">
      <w:r>
        <w:t xml:space="preserve">The regular expression metacharacters work as a </w:t>
      </w:r>
      <w:r w:rsidR="003851AE">
        <w:t>short code</w:t>
      </w:r>
      <w:r>
        <w:t>.</w:t>
      </w:r>
    </w:p>
    <w:tbl>
      <w:tblPr>
        <w:tblW w:w="9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547"/>
        <w:gridCol w:w="7674"/>
      </w:tblGrid>
      <w:tr w:rsidR="00104EC9" w14:paraId="57E41F80" w14:textId="77777777" w:rsidTr="00045269">
        <w:trPr>
          <w:trHeight w:val="110"/>
        </w:trPr>
        <w:tc>
          <w:tcPr>
            <w:tcW w:w="154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107F3A53"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Regex</w:t>
            </w:r>
          </w:p>
        </w:tc>
        <w:tc>
          <w:tcPr>
            <w:tcW w:w="7674" w:type="dxa"/>
            <w:tcBorders>
              <w:top w:val="single" w:sz="4" w:space="0" w:color="auto"/>
              <w:left w:val="single" w:sz="4" w:space="0" w:color="auto"/>
              <w:bottom w:val="single" w:sz="4" w:space="0" w:color="auto"/>
              <w:right w:val="single" w:sz="4" w:space="0" w:color="auto"/>
            </w:tcBorders>
            <w:shd w:val="clear" w:color="auto" w:fill="F2F2F2" w:themeFill="background1" w:themeFillShade="F2"/>
            <w:tcMar>
              <w:top w:w="75" w:type="dxa"/>
              <w:left w:w="75" w:type="dxa"/>
              <w:bottom w:w="75" w:type="dxa"/>
              <w:right w:w="75" w:type="dxa"/>
            </w:tcMar>
            <w:hideMark/>
          </w:tcPr>
          <w:p w14:paraId="7BED4104"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Description</w:t>
            </w:r>
          </w:p>
        </w:tc>
      </w:tr>
      <w:tr w:rsidR="00104EC9" w14:paraId="263D9203" w14:textId="77777777" w:rsidTr="00045269">
        <w:trPr>
          <w:trHeight w:val="110"/>
        </w:trPr>
        <w:tc>
          <w:tcPr>
            <w:tcW w:w="1547"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59964D0"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  (dot)</w:t>
            </w:r>
          </w:p>
        </w:tc>
        <w:tc>
          <w:tcPr>
            <w:tcW w:w="7674"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48BD6E4E" w14:textId="77777777" w:rsidR="00104EC9" w:rsidRPr="008E6E40" w:rsidRDefault="00104EC9" w:rsidP="008E6E40">
            <w:pPr>
              <w:spacing w:line="240" w:lineRule="auto"/>
              <w:rPr>
                <w:rFonts w:cs="Segoe UI"/>
                <w:sz w:val="18"/>
                <w:szCs w:val="18"/>
              </w:rPr>
            </w:pPr>
            <w:r w:rsidRPr="008E6E40">
              <w:rPr>
                <w:rFonts w:cs="Segoe UI"/>
                <w:sz w:val="18"/>
                <w:szCs w:val="18"/>
              </w:rPr>
              <w:t>Any character (may or may not match terminator)</w:t>
            </w:r>
          </w:p>
        </w:tc>
      </w:tr>
      <w:tr w:rsidR="00104EC9" w14:paraId="738D74BC" w14:textId="77777777" w:rsidTr="00045269">
        <w:trPr>
          <w:trHeight w:val="107"/>
        </w:trPr>
        <w:tc>
          <w:tcPr>
            <w:tcW w:w="1547"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2317313E"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\d</w:t>
            </w:r>
          </w:p>
        </w:tc>
        <w:tc>
          <w:tcPr>
            <w:tcW w:w="7674"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4BC8DB2F" w14:textId="77777777" w:rsidR="00104EC9" w:rsidRPr="008E6E40" w:rsidRDefault="00104EC9" w:rsidP="008E6E40">
            <w:pPr>
              <w:spacing w:line="240" w:lineRule="auto"/>
              <w:rPr>
                <w:rFonts w:cs="Segoe UI"/>
                <w:sz w:val="18"/>
                <w:szCs w:val="18"/>
              </w:rPr>
            </w:pPr>
            <w:r w:rsidRPr="008E6E40">
              <w:rPr>
                <w:rFonts w:cs="Segoe UI"/>
                <w:sz w:val="18"/>
                <w:szCs w:val="18"/>
              </w:rPr>
              <w:t>Any digits, short of [0-9]</w:t>
            </w:r>
          </w:p>
        </w:tc>
      </w:tr>
      <w:tr w:rsidR="00104EC9" w14:paraId="40A7A146" w14:textId="77777777" w:rsidTr="00045269">
        <w:trPr>
          <w:trHeight w:val="35"/>
        </w:trPr>
        <w:tc>
          <w:tcPr>
            <w:tcW w:w="1547"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14C44843"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\D</w:t>
            </w:r>
          </w:p>
        </w:tc>
        <w:tc>
          <w:tcPr>
            <w:tcW w:w="7674"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4914DE79" w14:textId="77777777" w:rsidR="00104EC9" w:rsidRPr="008E6E40" w:rsidRDefault="00104EC9" w:rsidP="008E6E40">
            <w:pPr>
              <w:spacing w:line="240" w:lineRule="auto"/>
              <w:rPr>
                <w:rFonts w:cs="Segoe UI"/>
                <w:sz w:val="18"/>
                <w:szCs w:val="18"/>
              </w:rPr>
            </w:pPr>
            <w:r w:rsidRPr="008E6E40">
              <w:rPr>
                <w:rFonts w:cs="Segoe UI"/>
                <w:sz w:val="18"/>
                <w:szCs w:val="18"/>
              </w:rPr>
              <w:t>Any non-digit, short for [^0-9]</w:t>
            </w:r>
          </w:p>
        </w:tc>
      </w:tr>
      <w:tr w:rsidR="00104EC9" w14:paraId="63E89350" w14:textId="77777777" w:rsidTr="00045269">
        <w:trPr>
          <w:trHeight w:val="15"/>
        </w:trPr>
        <w:tc>
          <w:tcPr>
            <w:tcW w:w="1547"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9E2C1AF"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\s</w:t>
            </w:r>
          </w:p>
        </w:tc>
        <w:tc>
          <w:tcPr>
            <w:tcW w:w="7674"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B2D4CD1" w14:textId="77777777" w:rsidR="00104EC9" w:rsidRPr="008E6E40" w:rsidRDefault="00104EC9" w:rsidP="008E6E40">
            <w:pPr>
              <w:spacing w:line="240" w:lineRule="auto"/>
              <w:rPr>
                <w:rFonts w:cs="Segoe UI"/>
                <w:sz w:val="18"/>
                <w:szCs w:val="18"/>
              </w:rPr>
            </w:pPr>
            <w:r w:rsidRPr="008E6E40">
              <w:rPr>
                <w:rFonts w:cs="Segoe UI"/>
                <w:sz w:val="18"/>
                <w:szCs w:val="18"/>
              </w:rPr>
              <w:t>Any whitespace character, short for [\t\n\x0B\f\r]</w:t>
            </w:r>
          </w:p>
        </w:tc>
      </w:tr>
      <w:tr w:rsidR="00104EC9" w14:paraId="77AAF490" w14:textId="77777777" w:rsidTr="00045269">
        <w:trPr>
          <w:trHeight w:val="43"/>
        </w:trPr>
        <w:tc>
          <w:tcPr>
            <w:tcW w:w="1547"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C685667"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\S</w:t>
            </w:r>
          </w:p>
        </w:tc>
        <w:tc>
          <w:tcPr>
            <w:tcW w:w="7674"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9C78E4C" w14:textId="77777777" w:rsidR="00104EC9" w:rsidRPr="008E6E40" w:rsidRDefault="00104EC9" w:rsidP="008E6E40">
            <w:pPr>
              <w:spacing w:line="240" w:lineRule="auto"/>
              <w:rPr>
                <w:rFonts w:cs="Segoe UI"/>
                <w:sz w:val="18"/>
                <w:szCs w:val="18"/>
              </w:rPr>
            </w:pPr>
            <w:r w:rsidRPr="008E6E40">
              <w:rPr>
                <w:rFonts w:cs="Segoe UI"/>
                <w:sz w:val="18"/>
                <w:szCs w:val="18"/>
              </w:rPr>
              <w:t>Any non-whitespace character, short for [^\s]</w:t>
            </w:r>
          </w:p>
        </w:tc>
      </w:tr>
      <w:tr w:rsidR="00104EC9" w14:paraId="6D89F84E" w14:textId="77777777" w:rsidTr="00045269">
        <w:trPr>
          <w:trHeight w:val="107"/>
        </w:trPr>
        <w:tc>
          <w:tcPr>
            <w:tcW w:w="1547"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4753B5C"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\w</w:t>
            </w:r>
          </w:p>
        </w:tc>
        <w:tc>
          <w:tcPr>
            <w:tcW w:w="7674"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50732CC9" w14:textId="77777777" w:rsidR="00104EC9" w:rsidRPr="008E6E40" w:rsidRDefault="00104EC9" w:rsidP="008E6E40">
            <w:pPr>
              <w:spacing w:line="240" w:lineRule="auto"/>
              <w:rPr>
                <w:rFonts w:cs="Segoe UI"/>
                <w:sz w:val="18"/>
                <w:szCs w:val="18"/>
              </w:rPr>
            </w:pPr>
            <w:r w:rsidRPr="008E6E40">
              <w:rPr>
                <w:rFonts w:cs="Segoe UI"/>
                <w:sz w:val="18"/>
                <w:szCs w:val="18"/>
              </w:rPr>
              <w:t>Any word character, short for [a-zA-Z_0-9]</w:t>
            </w:r>
          </w:p>
        </w:tc>
      </w:tr>
      <w:tr w:rsidR="00104EC9" w14:paraId="7A354D39" w14:textId="77777777" w:rsidTr="00045269">
        <w:trPr>
          <w:trHeight w:val="110"/>
        </w:trPr>
        <w:tc>
          <w:tcPr>
            <w:tcW w:w="1547"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107A7A5"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lastRenderedPageBreak/>
              <w:t>\W</w:t>
            </w:r>
          </w:p>
        </w:tc>
        <w:tc>
          <w:tcPr>
            <w:tcW w:w="7674"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7DB74093" w14:textId="77777777" w:rsidR="00104EC9" w:rsidRPr="008E6E40" w:rsidRDefault="00104EC9" w:rsidP="008E6E40">
            <w:pPr>
              <w:spacing w:line="240" w:lineRule="auto"/>
              <w:rPr>
                <w:rFonts w:cs="Segoe UI"/>
                <w:sz w:val="18"/>
                <w:szCs w:val="18"/>
              </w:rPr>
            </w:pPr>
            <w:r w:rsidRPr="008E6E40">
              <w:rPr>
                <w:rFonts w:cs="Segoe UI"/>
                <w:sz w:val="18"/>
                <w:szCs w:val="18"/>
              </w:rPr>
              <w:t>Any non-word character, short for [^\w]</w:t>
            </w:r>
          </w:p>
        </w:tc>
      </w:tr>
      <w:tr w:rsidR="00104EC9" w14:paraId="75D4EC7C" w14:textId="77777777" w:rsidTr="00045269">
        <w:trPr>
          <w:trHeight w:val="107"/>
        </w:trPr>
        <w:tc>
          <w:tcPr>
            <w:tcW w:w="1547"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9E06D6E"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\b</w:t>
            </w:r>
          </w:p>
        </w:tc>
        <w:tc>
          <w:tcPr>
            <w:tcW w:w="7674"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1D2FA30" w14:textId="77777777" w:rsidR="00104EC9" w:rsidRPr="008E6E40" w:rsidRDefault="00104EC9" w:rsidP="008E6E40">
            <w:pPr>
              <w:spacing w:line="240" w:lineRule="auto"/>
              <w:rPr>
                <w:rFonts w:cs="Segoe UI"/>
                <w:sz w:val="18"/>
                <w:szCs w:val="18"/>
              </w:rPr>
            </w:pPr>
            <w:r w:rsidRPr="008E6E40">
              <w:rPr>
                <w:rFonts w:cs="Segoe UI"/>
                <w:sz w:val="18"/>
                <w:szCs w:val="18"/>
              </w:rPr>
              <w:t>A word boundary</w:t>
            </w:r>
          </w:p>
        </w:tc>
      </w:tr>
      <w:tr w:rsidR="00104EC9" w14:paraId="43407F05" w14:textId="77777777" w:rsidTr="00045269">
        <w:trPr>
          <w:trHeight w:val="107"/>
        </w:trPr>
        <w:tc>
          <w:tcPr>
            <w:tcW w:w="1547"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04814437" w14:textId="77777777" w:rsidR="00104EC9" w:rsidRPr="008E6E40" w:rsidRDefault="00104EC9" w:rsidP="008E6E40">
            <w:pPr>
              <w:spacing w:line="240" w:lineRule="auto"/>
              <w:jc w:val="center"/>
              <w:rPr>
                <w:rFonts w:cs="Segoe UI"/>
                <w:b/>
                <w:sz w:val="18"/>
                <w:szCs w:val="18"/>
              </w:rPr>
            </w:pPr>
            <w:r w:rsidRPr="008E6E40">
              <w:rPr>
                <w:rFonts w:cs="Segoe UI"/>
                <w:b/>
                <w:sz w:val="18"/>
                <w:szCs w:val="18"/>
              </w:rPr>
              <w:t>\B</w:t>
            </w:r>
          </w:p>
        </w:tc>
        <w:tc>
          <w:tcPr>
            <w:tcW w:w="7674" w:type="dxa"/>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75" w:type="dxa"/>
              <w:bottom w:w="75" w:type="dxa"/>
              <w:right w:w="75" w:type="dxa"/>
            </w:tcMar>
            <w:hideMark/>
          </w:tcPr>
          <w:p w14:paraId="6E22AC7F" w14:textId="53D546A2" w:rsidR="00104EC9" w:rsidRPr="008E6E40" w:rsidRDefault="00104EC9" w:rsidP="008E6E40">
            <w:pPr>
              <w:spacing w:line="240" w:lineRule="auto"/>
              <w:rPr>
                <w:rFonts w:cs="Segoe UI"/>
                <w:sz w:val="18"/>
                <w:szCs w:val="18"/>
              </w:rPr>
            </w:pPr>
            <w:r w:rsidRPr="008E6E40">
              <w:rPr>
                <w:rFonts w:cs="Segoe UI"/>
                <w:sz w:val="18"/>
                <w:szCs w:val="18"/>
              </w:rPr>
              <w:t xml:space="preserve">A </w:t>
            </w:r>
            <w:r w:rsidR="008E6E40" w:rsidRPr="008E6E40">
              <w:rPr>
                <w:rFonts w:cs="Segoe UI"/>
                <w:sz w:val="18"/>
                <w:szCs w:val="18"/>
              </w:rPr>
              <w:t>non-word</w:t>
            </w:r>
            <w:r w:rsidRPr="008E6E40">
              <w:rPr>
                <w:rFonts w:cs="Segoe UI"/>
                <w:sz w:val="18"/>
                <w:szCs w:val="18"/>
              </w:rPr>
              <w:t xml:space="preserve"> boundary</w:t>
            </w:r>
          </w:p>
        </w:tc>
      </w:tr>
    </w:tbl>
    <w:p w14:paraId="1C55B876" w14:textId="77777777" w:rsidR="00104EC9" w:rsidRDefault="00104EC9" w:rsidP="00045269">
      <w:pPr>
        <w:spacing w:line="240" w:lineRule="auto"/>
      </w:pPr>
    </w:p>
    <w:p w14:paraId="4B5E8AE7"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8E6E40">
        <w:rPr>
          <w:rFonts w:ascii="Consolas" w:hAnsi="Consolas" w:cs="Courier New"/>
          <w:b/>
          <w:bCs/>
          <w:color w:val="7F0055"/>
          <w:sz w:val="18"/>
          <w:szCs w:val="18"/>
        </w:rPr>
        <w:t>public</w:t>
      </w:r>
      <w:r w:rsidRPr="008E6E40">
        <w:rPr>
          <w:rFonts w:ascii="Consolas" w:hAnsi="Consolas" w:cs="Courier New"/>
          <w:color w:val="000000"/>
          <w:sz w:val="18"/>
          <w:szCs w:val="18"/>
        </w:rPr>
        <w:t xml:space="preserve"> </w:t>
      </w:r>
      <w:r w:rsidRPr="008E6E40">
        <w:rPr>
          <w:rFonts w:ascii="Consolas" w:hAnsi="Consolas" w:cs="Courier New"/>
          <w:b/>
          <w:bCs/>
          <w:color w:val="7F0055"/>
          <w:sz w:val="18"/>
          <w:szCs w:val="18"/>
        </w:rPr>
        <w:t>class</w:t>
      </w:r>
      <w:r w:rsidRPr="008E6E40">
        <w:rPr>
          <w:rFonts w:ascii="Consolas" w:hAnsi="Consolas" w:cs="Courier New"/>
          <w:color w:val="000000"/>
          <w:sz w:val="18"/>
          <w:szCs w:val="18"/>
        </w:rPr>
        <w:t xml:space="preserve"> REDemo {</w:t>
      </w:r>
    </w:p>
    <w:p w14:paraId="05039F88" w14:textId="0A1ECC2A"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8E6E40">
        <w:rPr>
          <w:rFonts w:ascii="Consolas" w:hAnsi="Consolas" w:cs="Courier New"/>
          <w:b/>
          <w:bCs/>
          <w:color w:val="7F0055"/>
          <w:sz w:val="18"/>
          <w:szCs w:val="18"/>
        </w:rPr>
        <w:t>public</w:t>
      </w:r>
      <w:r w:rsidRPr="008E6E40">
        <w:rPr>
          <w:rFonts w:ascii="Consolas" w:hAnsi="Consolas" w:cs="Courier New"/>
          <w:color w:val="000000"/>
          <w:sz w:val="18"/>
          <w:szCs w:val="18"/>
        </w:rPr>
        <w:t xml:space="preserve"> </w:t>
      </w:r>
      <w:r w:rsidRPr="008E6E40">
        <w:rPr>
          <w:rFonts w:ascii="Consolas" w:hAnsi="Consolas" w:cs="Courier New"/>
          <w:b/>
          <w:bCs/>
          <w:color w:val="7F0055"/>
          <w:sz w:val="18"/>
          <w:szCs w:val="18"/>
        </w:rPr>
        <w:t>static</w:t>
      </w:r>
      <w:r w:rsidRPr="008E6E40">
        <w:rPr>
          <w:rFonts w:ascii="Consolas" w:hAnsi="Consolas" w:cs="Courier New"/>
          <w:color w:val="000000"/>
          <w:sz w:val="18"/>
          <w:szCs w:val="18"/>
        </w:rPr>
        <w:t xml:space="preserve"> </w:t>
      </w:r>
      <w:r w:rsidRPr="008E6E40">
        <w:rPr>
          <w:rFonts w:ascii="Consolas" w:hAnsi="Consolas" w:cs="Courier New"/>
          <w:b/>
          <w:bCs/>
          <w:color w:val="7F0055"/>
          <w:sz w:val="18"/>
          <w:szCs w:val="18"/>
        </w:rPr>
        <w:t>void</w:t>
      </w:r>
      <w:r w:rsidRPr="008E6E40">
        <w:rPr>
          <w:rFonts w:ascii="Consolas" w:hAnsi="Consolas" w:cs="Courier New"/>
          <w:color w:val="000000"/>
          <w:sz w:val="18"/>
          <w:szCs w:val="18"/>
        </w:rPr>
        <w:t xml:space="preserve"> main(String[] </w:t>
      </w:r>
      <w:r w:rsidRPr="008E6E40">
        <w:rPr>
          <w:rFonts w:ascii="Consolas" w:hAnsi="Consolas" w:cs="Courier New"/>
          <w:color w:val="6A3E3E"/>
          <w:sz w:val="18"/>
          <w:szCs w:val="18"/>
        </w:rPr>
        <w:t>args</w:t>
      </w:r>
      <w:r w:rsidRPr="008E6E40">
        <w:rPr>
          <w:rFonts w:ascii="Consolas" w:hAnsi="Consolas" w:cs="Courier New"/>
          <w:color w:val="000000"/>
          <w:sz w:val="18"/>
          <w:szCs w:val="18"/>
        </w:rPr>
        <w:t>) {</w:t>
      </w:r>
    </w:p>
    <w:p w14:paraId="770BCF30"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w:t>
      </w:r>
      <w:r w:rsidRPr="008E6E40">
        <w:rPr>
          <w:rFonts w:ascii="Consolas" w:hAnsi="Consolas" w:cs="Courier New"/>
          <w:color w:val="2A00FF"/>
          <w:sz w:val="18"/>
          <w:szCs w:val="18"/>
        </w:rPr>
        <w:t>"1.Regex Character classes\n--------------"</w:t>
      </w:r>
      <w:r w:rsidRPr="008E6E40">
        <w:rPr>
          <w:rFonts w:ascii="Consolas" w:hAnsi="Consolas" w:cs="Courier New"/>
          <w:color w:val="000000"/>
          <w:sz w:val="18"/>
          <w:szCs w:val="18"/>
        </w:rPr>
        <w:t>);</w:t>
      </w:r>
    </w:p>
    <w:p w14:paraId="1B1859C7"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"[amn]"</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"abcd"</w:t>
      </w:r>
      <w:r w:rsidRPr="008E6E40">
        <w:rPr>
          <w:rFonts w:ascii="Consolas" w:hAnsi="Consolas" w:cs="Courier New"/>
          <w:color w:val="000000"/>
          <w:sz w:val="18"/>
          <w:szCs w:val="18"/>
        </w:rPr>
        <w:t>));</w:t>
      </w:r>
      <w:r w:rsidRPr="008E6E40">
        <w:rPr>
          <w:rFonts w:ascii="Consolas" w:hAnsi="Consolas" w:cs="Courier New"/>
          <w:color w:val="3F7F5F"/>
          <w:sz w:val="18"/>
          <w:szCs w:val="18"/>
        </w:rPr>
        <w:t xml:space="preserve">//false (not a or m or n)  </w:t>
      </w:r>
    </w:p>
    <w:p w14:paraId="4D0F027C" w14:textId="77777777" w:rsid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3F7F5F"/>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"[amn]"</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"a"</w:t>
      </w:r>
      <w:r w:rsidRPr="008E6E40">
        <w:rPr>
          <w:rFonts w:ascii="Consolas" w:hAnsi="Consolas" w:cs="Courier New"/>
          <w:color w:val="000000"/>
          <w:sz w:val="18"/>
          <w:szCs w:val="18"/>
        </w:rPr>
        <w:t>));</w:t>
      </w:r>
      <w:r w:rsidRPr="008E6E40">
        <w:rPr>
          <w:rFonts w:ascii="Consolas" w:hAnsi="Consolas" w:cs="Courier New"/>
          <w:color w:val="3F7F5F"/>
          <w:sz w:val="18"/>
          <w:szCs w:val="18"/>
        </w:rPr>
        <w:t>//true (among a or m or n)</w:t>
      </w:r>
    </w:p>
    <w:p w14:paraId="1038EC28" w14:textId="05F6184D"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"[amn]"</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"ammmna"</w:t>
      </w:r>
      <w:r w:rsidRPr="008E6E40">
        <w:rPr>
          <w:rFonts w:ascii="Consolas" w:hAnsi="Consolas" w:cs="Courier New"/>
          <w:color w:val="000000"/>
          <w:sz w:val="18"/>
          <w:szCs w:val="18"/>
        </w:rPr>
        <w:t>));</w:t>
      </w:r>
      <w:r w:rsidRPr="008E6E40">
        <w:rPr>
          <w:rFonts w:ascii="Consolas" w:hAnsi="Consolas" w:cs="Courier New"/>
          <w:color w:val="3F7F5F"/>
          <w:sz w:val="18"/>
          <w:szCs w:val="18"/>
        </w:rPr>
        <w:t>//false(m &amp;a morethan once)</w:t>
      </w:r>
    </w:p>
    <w:p w14:paraId="72C86B3B"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8E6E40">
        <w:rPr>
          <w:rFonts w:ascii="Consolas" w:hAnsi="Consolas" w:cs="Courier New"/>
          <w:color w:val="000000"/>
          <w:sz w:val="18"/>
          <w:szCs w:val="18"/>
        </w:rPr>
        <w:tab/>
      </w:r>
      <w:r w:rsidRPr="008E6E40">
        <w:rPr>
          <w:rFonts w:ascii="Consolas" w:hAnsi="Consolas" w:cs="Courier New"/>
          <w:color w:val="000000"/>
          <w:sz w:val="18"/>
          <w:szCs w:val="18"/>
        </w:rPr>
        <w:tab/>
      </w:r>
    </w:p>
    <w:p w14:paraId="0DC6B930"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w:t>
      </w:r>
      <w:r w:rsidRPr="008E6E40">
        <w:rPr>
          <w:rFonts w:ascii="Consolas" w:hAnsi="Consolas" w:cs="Courier New"/>
          <w:color w:val="2A00FF"/>
          <w:sz w:val="18"/>
          <w:szCs w:val="18"/>
        </w:rPr>
        <w:t>"\n2.Regex Quantifiers\n--------------"</w:t>
      </w:r>
      <w:r w:rsidRPr="008E6E40">
        <w:rPr>
          <w:rFonts w:ascii="Consolas" w:hAnsi="Consolas" w:cs="Courier New"/>
          <w:color w:val="000000"/>
          <w:sz w:val="18"/>
          <w:szCs w:val="18"/>
        </w:rPr>
        <w:t>);</w:t>
      </w:r>
    </w:p>
    <w:p w14:paraId="1BBB1891"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w:t>
      </w:r>
      <w:r w:rsidRPr="008E6E40">
        <w:rPr>
          <w:rFonts w:ascii="Consolas" w:hAnsi="Consolas" w:cs="Courier New"/>
          <w:color w:val="2A00FF"/>
          <w:sz w:val="18"/>
          <w:szCs w:val="18"/>
        </w:rPr>
        <w:t>"? quantifier ...."</w:t>
      </w:r>
      <w:r w:rsidRPr="008E6E40">
        <w:rPr>
          <w:rFonts w:ascii="Consolas" w:hAnsi="Consolas" w:cs="Courier New"/>
          <w:color w:val="000000"/>
          <w:sz w:val="18"/>
          <w:szCs w:val="18"/>
        </w:rPr>
        <w:t xml:space="preserve">);  </w:t>
      </w:r>
    </w:p>
    <w:p w14:paraId="73AA3A01"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"[amn]?"</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"a"</w:t>
      </w:r>
      <w:r w:rsidRPr="008E6E40">
        <w:rPr>
          <w:rFonts w:ascii="Consolas" w:hAnsi="Consolas" w:cs="Courier New"/>
          <w:color w:val="000000"/>
          <w:sz w:val="18"/>
          <w:szCs w:val="18"/>
        </w:rPr>
        <w:t>));</w:t>
      </w:r>
      <w:r w:rsidRPr="008E6E40">
        <w:rPr>
          <w:rFonts w:ascii="Consolas" w:hAnsi="Consolas" w:cs="Courier New"/>
          <w:color w:val="3F7F5F"/>
          <w:sz w:val="18"/>
          <w:szCs w:val="18"/>
        </w:rPr>
        <w:t xml:space="preserve">//true (a or m or n comes one time)  </w:t>
      </w:r>
    </w:p>
    <w:p w14:paraId="64803591"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"[amn]?"</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"aaa"</w:t>
      </w:r>
      <w:r w:rsidRPr="008E6E40">
        <w:rPr>
          <w:rFonts w:ascii="Consolas" w:hAnsi="Consolas" w:cs="Courier New"/>
          <w:color w:val="000000"/>
          <w:sz w:val="18"/>
          <w:szCs w:val="18"/>
        </w:rPr>
        <w:t>));</w:t>
      </w:r>
      <w:r w:rsidRPr="008E6E40">
        <w:rPr>
          <w:rFonts w:ascii="Consolas" w:hAnsi="Consolas" w:cs="Courier New"/>
          <w:color w:val="3F7F5F"/>
          <w:sz w:val="18"/>
          <w:szCs w:val="18"/>
        </w:rPr>
        <w:t xml:space="preserve">//false (a comes more than one time)  </w:t>
      </w:r>
    </w:p>
    <w:p w14:paraId="2593E999" w14:textId="2379173B"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"[amn]?"</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"aammmnn"</w:t>
      </w:r>
      <w:r w:rsidRPr="008E6E40">
        <w:rPr>
          <w:rFonts w:ascii="Consolas" w:hAnsi="Consolas" w:cs="Courier New"/>
          <w:color w:val="000000"/>
          <w:sz w:val="18"/>
          <w:szCs w:val="18"/>
        </w:rPr>
        <w:t>));</w:t>
      </w:r>
      <w:r w:rsidRPr="008E6E40">
        <w:rPr>
          <w:rFonts w:ascii="Consolas" w:hAnsi="Consolas" w:cs="Courier New"/>
          <w:color w:val="3F7F5F"/>
          <w:sz w:val="18"/>
          <w:szCs w:val="18"/>
        </w:rPr>
        <w:t xml:space="preserve">//false (a m n comes more than one time) </w:t>
      </w:r>
    </w:p>
    <w:p w14:paraId="367557F7"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8E6E40">
        <w:rPr>
          <w:rFonts w:ascii="Consolas" w:hAnsi="Consolas" w:cs="Courier New"/>
          <w:color w:val="000000"/>
          <w:sz w:val="18"/>
          <w:szCs w:val="18"/>
        </w:rPr>
        <w:tab/>
      </w:r>
      <w:r w:rsidRPr="008E6E40">
        <w:rPr>
          <w:rFonts w:ascii="Consolas" w:hAnsi="Consolas" w:cs="Courier New"/>
          <w:color w:val="000000"/>
          <w:sz w:val="18"/>
          <w:szCs w:val="18"/>
        </w:rPr>
        <w:tab/>
      </w:r>
    </w:p>
    <w:p w14:paraId="4EBC8036"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w:t>
      </w:r>
      <w:r w:rsidRPr="008E6E40">
        <w:rPr>
          <w:rFonts w:ascii="Consolas" w:hAnsi="Consolas" w:cs="Courier New"/>
          <w:color w:val="2A00FF"/>
          <w:sz w:val="18"/>
          <w:szCs w:val="18"/>
        </w:rPr>
        <w:t>"+ quantifier ...."</w:t>
      </w:r>
      <w:r w:rsidRPr="008E6E40">
        <w:rPr>
          <w:rFonts w:ascii="Consolas" w:hAnsi="Consolas" w:cs="Courier New"/>
          <w:color w:val="000000"/>
          <w:sz w:val="18"/>
          <w:szCs w:val="18"/>
        </w:rPr>
        <w:t xml:space="preserve">);  </w:t>
      </w:r>
    </w:p>
    <w:p w14:paraId="308F7D85"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"[amn]+"</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"a"</w:t>
      </w:r>
      <w:r w:rsidRPr="008E6E40">
        <w:rPr>
          <w:rFonts w:ascii="Consolas" w:hAnsi="Consolas" w:cs="Courier New"/>
          <w:color w:val="000000"/>
          <w:sz w:val="18"/>
          <w:szCs w:val="18"/>
        </w:rPr>
        <w:t>));</w:t>
      </w:r>
      <w:r w:rsidRPr="008E6E40">
        <w:rPr>
          <w:rFonts w:ascii="Consolas" w:hAnsi="Consolas" w:cs="Courier New"/>
          <w:color w:val="3F7F5F"/>
          <w:sz w:val="18"/>
          <w:szCs w:val="18"/>
        </w:rPr>
        <w:t xml:space="preserve">//true (a or m or n once or more times)  </w:t>
      </w:r>
    </w:p>
    <w:p w14:paraId="0BCF325C"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"[amn]+"</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"aaa"</w:t>
      </w:r>
      <w:r w:rsidRPr="008E6E40">
        <w:rPr>
          <w:rFonts w:ascii="Consolas" w:hAnsi="Consolas" w:cs="Courier New"/>
          <w:color w:val="000000"/>
          <w:sz w:val="18"/>
          <w:szCs w:val="18"/>
        </w:rPr>
        <w:t>));</w:t>
      </w:r>
      <w:r w:rsidRPr="008E6E40">
        <w:rPr>
          <w:rFonts w:ascii="Consolas" w:hAnsi="Consolas" w:cs="Courier New"/>
          <w:color w:val="3F7F5F"/>
          <w:sz w:val="18"/>
          <w:szCs w:val="18"/>
        </w:rPr>
        <w:t xml:space="preserve">//true (a comes more than one time)  </w:t>
      </w:r>
    </w:p>
    <w:p w14:paraId="6C0B4B87" w14:textId="500460C8"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8E6E40">
        <w:rPr>
          <w:rFonts w:ascii="Consolas" w:hAnsi="Consolas" w:cs="Courier New"/>
          <w:color w:val="000000"/>
          <w:sz w:val="18"/>
          <w:szCs w:val="18"/>
        </w:rPr>
        <w:tab/>
      </w:r>
      <w:r w:rsidRPr="008E6E40">
        <w:rPr>
          <w:rFonts w:ascii="Consolas" w:hAnsi="Consolas" w:cs="Courier New"/>
          <w:color w:val="000000"/>
          <w:sz w:val="18"/>
          <w:szCs w:val="18"/>
        </w:rPr>
        <w:tab/>
      </w:r>
      <w:r w:rsidRPr="008E6E40">
        <w:rPr>
          <w:rFonts w:ascii="Consolas" w:hAnsi="Consolas" w:cs="Courier New"/>
          <w:color w:val="000000"/>
          <w:sz w:val="18"/>
          <w:szCs w:val="18"/>
        </w:rPr>
        <w:tab/>
      </w:r>
      <w:r w:rsidRPr="008E6E40">
        <w:rPr>
          <w:rFonts w:ascii="Consolas" w:hAnsi="Consolas" w:cs="Courier New"/>
          <w:color w:val="000000"/>
          <w:sz w:val="18"/>
          <w:szCs w:val="18"/>
        </w:rPr>
        <w:tab/>
      </w:r>
    </w:p>
    <w:p w14:paraId="085D74A1"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w:t>
      </w:r>
      <w:r w:rsidRPr="008E6E40">
        <w:rPr>
          <w:rFonts w:ascii="Consolas" w:hAnsi="Consolas" w:cs="Courier New"/>
          <w:color w:val="2A00FF"/>
          <w:sz w:val="18"/>
          <w:szCs w:val="18"/>
        </w:rPr>
        <w:t>"\n3.Regex Metacharacters\n--------------\n"</w:t>
      </w:r>
      <w:r w:rsidRPr="008E6E40">
        <w:rPr>
          <w:rFonts w:ascii="Consolas" w:hAnsi="Consolas" w:cs="Courier New"/>
          <w:color w:val="000000"/>
          <w:sz w:val="18"/>
          <w:szCs w:val="18"/>
        </w:rPr>
        <w:t>);</w:t>
      </w:r>
    </w:p>
    <w:p w14:paraId="044FFE43"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"\\d"</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"abc"</w:t>
      </w:r>
      <w:r w:rsidRPr="008E6E40">
        <w:rPr>
          <w:rFonts w:ascii="Consolas" w:hAnsi="Consolas" w:cs="Courier New"/>
          <w:color w:val="000000"/>
          <w:sz w:val="18"/>
          <w:szCs w:val="18"/>
        </w:rPr>
        <w:t>));</w:t>
      </w:r>
      <w:r w:rsidRPr="008E6E40">
        <w:rPr>
          <w:rFonts w:ascii="Consolas" w:hAnsi="Consolas" w:cs="Courier New"/>
          <w:color w:val="3F7F5F"/>
          <w:sz w:val="18"/>
          <w:szCs w:val="18"/>
        </w:rPr>
        <w:t xml:space="preserve">//false (non-digit)  </w:t>
      </w:r>
    </w:p>
    <w:p w14:paraId="0BDA058B"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"\\d"</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"1"</w:t>
      </w:r>
      <w:r w:rsidRPr="008E6E40">
        <w:rPr>
          <w:rFonts w:ascii="Consolas" w:hAnsi="Consolas" w:cs="Courier New"/>
          <w:color w:val="000000"/>
          <w:sz w:val="18"/>
          <w:szCs w:val="18"/>
        </w:rPr>
        <w:t>));</w:t>
      </w:r>
      <w:r w:rsidRPr="008E6E40">
        <w:rPr>
          <w:rFonts w:ascii="Consolas" w:hAnsi="Consolas" w:cs="Courier New"/>
          <w:color w:val="3F7F5F"/>
          <w:sz w:val="18"/>
          <w:szCs w:val="18"/>
        </w:rPr>
        <w:t xml:space="preserve">//true (digit and comes once)  </w:t>
      </w:r>
    </w:p>
    <w:p w14:paraId="461357A0"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auto"/>
          <w:sz w:val="18"/>
          <w:szCs w:val="18"/>
        </w:rPr>
      </w:pPr>
      <w:r w:rsidRPr="008E6E40">
        <w:rPr>
          <w:rFonts w:ascii="Consolas" w:hAnsi="Consolas" w:cs="Courier New"/>
          <w:color w:val="000000"/>
          <w:sz w:val="18"/>
          <w:szCs w:val="18"/>
          <w:u w:val="single"/>
        </w:rPr>
        <w:t>S</w:t>
      </w:r>
      <w:r w:rsidRPr="008E6E40">
        <w:rPr>
          <w:rFonts w:ascii="Consolas" w:hAnsi="Consolas" w:cs="Courier New"/>
          <w:color w:val="000000"/>
          <w:sz w:val="18"/>
          <w:szCs w:val="18"/>
        </w:rPr>
        <w:t>.o.p(Pattern.</w:t>
      </w:r>
      <w:r w:rsidRPr="008E6E40">
        <w:rPr>
          <w:rFonts w:ascii="Consolas" w:hAnsi="Consolas" w:cs="Courier New"/>
          <w:i/>
          <w:iCs/>
          <w:color w:val="000000"/>
          <w:sz w:val="18"/>
          <w:szCs w:val="18"/>
          <w:u w:val="single"/>
        </w:rPr>
        <w:t>matches</w:t>
      </w:r>
      <w:r w:rsidRPr="008E6E40">
        <w:rPr>
          <w:rFonts w:ascii="Consolas" w:hAnsi="Consolas" w:cs="Courier New"/>
          <w:color w:val="000000"/>
          <w:sz w:val="18"/>
          <w:szCs w:val="18"/>
        </w:rPr>
        <w:t>(</w:t>
      </w:r>
      <w:r w:rsidRPr="008E6E40">
        <w:rPr>
          <w:rFonts w:ascii="Consolas" w:hAnsi="Consolas" w:cs="Courier New"/>
          <w:color w:val="2A00FF"/>
          <w:sz w:val="18"/>
          <w:szCs w:val="18"/>
        </w:rPr>
        <w:t>"\\d"</w:t>
      </w:r>
      <w:r w:rsidRPr="008E6E40">
        <w:rPr>
          <w:rFonts w:ascii="Consolas" w:hAnsi="Consolas" w:cs="Courier New"/>
          <w:color w:val="000000"/>
          <w:sz w:val="18"/>
          <w:szCs w:val="18"/>
        </w:rPr>
        <w:t xml:space="preserve">, </w:t>
      </w:r>
      <w:r w:rsidRPr="008E6E40">
        <w:rPr>
          <w:rFonts w:ascii="Consolas" w:hAnsi="Consolas" w:cs="Courier New"/>
          <w:color w:val="2A00FF"/>
          <w:sz w:val="18"/>
          <w:szCs w:val="18"/>
        </w:rPr>
        <w:t>"4443"</w:t>
      </w:r>
      <w:r w:rsidRPr="008E6E40">
        <w:rPr>
          <w:rFonts w:ascii="Consolas" w:hAnsi="Consolas" w:cs="Courier New"/>
          <w:color w:val="000000"/>
          <w:sz w:val="18"/>
          <w:szCs w:val="18"/>
        </w:rPr>
        <w:t>));</w:t>
      </w:r>
      <w:r w:rsidRPr="008E6E40">
        <w:rPr>
          <w:rFonts w:ascii="Consolas" w:hAnsi="Consolas" w:cs="Courier New"/>
          <w:color w:val="3F7F5F"/>
          <w:sz w:val="18"/>
          <w:szCs w:val="18"/>
        </w:rPr>
        <w:t xml:space="preserve">//false (digit but comes more than 1)  </w:t>
      </w:r>
    </w:p>
    <w:p w14:paraId="6F155C74" w14:textId="77777777" w:rsidR="00104EC9" w:rsidRPr="008E6E40" w:rsidRDefault="00104EC9" w:rsidP="00F21D85">
      <w:pPr>
        <w:pBdr>
          <w:top w:val="single" w:sz="4" w:space="1" w:color="auto"/>
          <w:left w:val="single" w:sz="4" w:space="0"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8E6E40">
        <w:rPr>
          <w:rFonts w:ascii="Consolas" w:hAnsi="Consolas" w:cs="Courier New"/>
          <w:color w:val="000000"/>
          <w:sz w:val="18"/>
          <w:szCs w:val="18"/>
        </w:rPr>
        <w:tab/>
        <w:t>}</w:t>
      </w:r>
    </w:p>
    <w:p w14:paraId="2188CB59" w14:textId="25CA3E1A" w:rsidR="00104EC9" w:rsidRDefault="00104EC9" w:rsidP="00045269">
      <w:pPr>
        <w:pBdr>
          <w:top w:val="single" w:sz="4" w:space="1" w:color="auto"/>
          <w:left w:val="single" w:sz="4" w:space="0" w:color="auto"/>
          <w:bottom w:val="single" w:sz="4" w:space="1" w:color="auto"/>
          <w:right w:val="single" w:sz="4" w:space="4" w:color="auto"/>
        </w:pBdr>
        <w:spacing w:line="240" w:lineRule="auto"/>
        <w:rPr>
          <w:rFonts w:ascii="Consolas" w:hAnsi="Consolas" w:cs="Courier New"/>
          <w:color w:val="000000"/>
          <w:sz w:val="18"/>
          <w:szCs w:val="18"/>
        </w:rPr>
      </w:pPr>
      <w:r w:rsidRPr="008E6E40">
        <w:rPr>
          <w:rFonts w:ascii="Consolas" w:hAnsi="Consolas" w:cs="Courier New"/>
          <w:color w:val="000000"/>
          <w:sz w:val="18"/>
          <w:szCs w:val="18"/>
        </w:rPr>
        <w:t>}</w:t>
      </w:r>
    </w:p>
    <w:p w14:paraId="5ABD2BE2" w14:textId="77777777" w:rsidR="003851AE" w:rsidRPr="008E6E40" w:rsidRDefault="003851AE" w:rsidP="003851AE"/>
    <w:p w14:paraId="1B3FDC37" w14:textId="77777777" w:rsidR="00104EC9" w:rsidRDefault="00104EC9" w:rsidP="000E4144">
      <w:pPr>
        <w:pStyle w:val="Heading30"/>
      </w:pPr>
      <w:r>
        <w:t>Logging API</w:t>
      </w:r>
    </w:p>
    <w:p w14:paraId="7BEFE518" w14:textId="03B9B090" w:rsidR="00104EC9" w:rsidRDefault="00104EC9" w:rsidP="00045269">
      <w:r>
        <w:t xml:space="preserve">In common we use </w:t>
      </w:r>
      <w:r>
        <w:rPr>
          <w:b/>
        </w:rPr>
        <w:t>System.out.println()</w:t>
      </w:r>
      <w:r>
        <w:t xml:space="preserve"> statements for DEBUGGING. But these are printed at console and they will </w:t>
      </w:r>
      <w:r w:rsidR="00817AD9">
        <w:t>be lost</w:t>
      </w:r>
      <w:r>
        <w:t xml:space="preserve"> after closing the Console.so these results are not savable</w:t>
      </w:r>
    </w:p>
    <w:p w14:paraId="29F88817" w14:textId="77777777" w:rsidR="00045269" w:rsidRDefault="00045269" w:rsidP="00045269">
      <w:pPr>
        <w:spacing w:line="240" w:lineRule="auto"/>
      </w:pPr>
    </w:p>
    <w:p w14:paraId="3D34D5FC" w14:textId="13C5E540" w:rsidR="00104EC9" w:rsidRDefault="00104EC9" w:rsidP="00045269">
      <w:r>
        <w:t xml:space="preserve">To overcome these problems apache released </w:t>
      </w:r>
      <w:r>
        <w:rPr>
          <w:b/>
        </w:rPr>
        <w:t>Log4j.</w:t>
      </w:r>
      <w:r>
        <w:t xml:space="preserve"> With Log4j we can store the flow details of our Java/J2EE in a file or databases</w:t>
      </w:r>
    </w:p>
    <w:p w14:paraId="7DD506EA" w14:textId="77777777" w:rsidR="00045269" w:rsidRDefault="00045269" w:rsidP="00045269">
      <w:pPr>
        <w:spacing w:line="240" w:lineRule="auto"/>
      </w:pPr>
    </w:p>
    <w:p w14:paraId="2F01FF96" w14:textId="77777777" w:rsidR="00104EC9" w:rsidRDefault="00104EC9" w:rsidP="00FD19A4">
      <w:r>
        <w:t>We have mainly 3 components to work with Log4j</w:t>
      </w:r>
    </w:p>
    <w:p w14:paraId="7AB6EB90" w14:textId="5301B39E" w:rsidR="00104EC9" w:rsidRDefault="00104EC9" w:rsidP="00B413EE">
      <w:pPr>
        <w:pStyle w:val="ListParagraph"/>
        <w:numPr>
          <w:ilvl w:val="0"/>
          <w:numId w:val="213"/>
        </w:numPr>
        <w:rPr>
          <w:b/>
        </w:rPr>
      </w:pPr>
      <w:r w:rsidRPr="00045269">
        <w:rPr>
          <w:rStyle w:val="0SyntaxPinkChar"/>
        </w:rPr>
        <w:t>Logger</w:t>
      </w:r>
      <w:r>
        <w:rPr>
          <w:b/>
        </w:rPr>
        <w:tab/>
      </w:r>
      <w:r w:rsidR="00810C1F">
        <w:rPr>
          <w:b/>
        </w:rPr>
        <w:t xml:space="preserve"> </w:t>
      </w:r>
      <w:r>
        <w:rPr>
          <w:b/>
        </w:rPr>
        <w:t>class</w:t>
      </w:r>
      <w:r>
        <w:rPr>
          <w:b/>
        </w:rPr>
        <w:tab/>
      </w:r>
      <w:r>
        <w:rPr>
          <w:b/>
        </w:rPr>
        <w:tab/>
        <w:t>-</w:t>
      </w:r>
      <w:r w:rsidRPr="004E2390">
        <w:rPr>
          <w:bCs/>
        </w:rPr>
        <w:t xml:space="preserve">for </w:t>
      </w:r>
      <w:r w:rsidRPr="004E2390">
        <w:rPr>
          <w:b/>
        </w:rPr>
        <w:t>printing LOG</w:t>
      </w:r>
      <w:r w:rsidRPr="004E2390">
        <w:rPr>
          <w:bCs/>
        </w:rPr>
        <w:t xml:space="preserve"> messages</w:t>
      </w:r>
    </w:p>
    <w:p w14:paraId="5677FDDB" w14:textId="0354A1DF" w:rsidR="00104EC9" w:rsidRPr="004E2390" w:rsidRDefault="00104EC9" w:rsidP="00B413EE">
      <w:pPr>
        <w:pStyle w:val="ListParagraph"/>
        <w:numPr>
          <w:ilvl w:val="0"/>
          <w:numId w:val="213"/>
        </w:numPr>
        <w:rPr>
          <w:bCs/>
        </w:rPr>
      </w:pPr>
      <w:r w:rsidRPr="00045269">
        <w:rPr>
          <w:rStyle w:val="0SyntaxPinkChar"/>
        </w:rPr>
        <w:t>Appender</w:t>
      </w:r>
      <w:r>
        <w:rPr>
          <w:b/>
        </w:rPr>
        <w:t xml:space="preserve"> interface</w:t>
      </w:r>
      <w:r>
        <w:rPr>
          <w:b/>
        </w:rPr>
        <w:tab/>
        <w:t>-</w:t>
      </w:r>
      <w:r w:rsidRPr="004E2390">
        <w:rPr>
          <w:bCs/>
        </w:rPr>
        <w:t xml:space="preserve">to store messages in </w:t>
      </w:r>
      <w:r w:rsidRPr="004E2390">
        <w:rPr>
          <w:b/>
        </w:rPr>
        <w:t>Files/Databases</w:t>
      </w:r>
    </w:p>
    <w:p w14:paraId="54528EDA" w14:textId="6713E7A3" w:rsidR="00104EC9" w:rsidRPr="004E2390" w:rsidRDefault="00104EC9" w:rsidP="00B413EE">
      <w:pPr>
        <w:pStyle w:val="ListParagraph"/>
        <w:numPr>
          <w:ilvl w:val="0"/>
          <w:numId w:val="213"/>
        </w:numPr>
        <w:rPr>
          <w:b/>
        </w:rPr>
      </w:pPr>
      <w:r w:rsidRPr="00045269">
        <w:rPr>
          <w:rStyle w:val="0SyntaxPinkChar"/>
        </w:rPr>
        <w:t>Layout</w:t>
      </w:r>
      <w:r>
        <w:rPr>
          <w:b/>
        </w:rPr>
        <w:tab/>
      </w:r>
      <w:r>
        <w:rPr>
          <w:b/>
        </w:rPr>
        <w:tab/>
      </w:r>
      <w:r>
        <w:rPr>
          <w:b/>
        </w:rPr>
        <w:tab/>
        <w:t>-</w:t>
      </w:r>
      <w:r w:rsidRPr="004E2390">
        <w:rPr>
          <w:bCs/>
        </w:rPr>
        <w:t xml:space="preserve">which </w:t>
      </w:r>
      <w:r w:rsidR="00944F13" w:rsidRPr="004E2390">
        <w:rPr>
          <w:bCs/>
        </w:rPr>
        <w:t>Format</w:t>
      </w:r>
      <w:r w:rsidRPr="004E2390">
        <w:rPr>
          <w:bCs/>
        </w:rPr>
        <w:t xml:space="preserve"> the message should </w:t>
      </w:r>
      <w:r w:rsidR="004E2390" w:rsidRPr="004E2390">
        <w:rPr>
          <w:bCs/>
        </w:rPr>
        <w:t xml:space="preserve">Save </w:t>
      </w:r>
      <w:r w:rsidR="004E2390" w:rsidRPr="004E2390">
        <w:rPr>
          <w:b/>
        </w:rPr>
        <w:t>(</w:t>
      </w:r>
      <w:r w:rsidRPr="004E2390">
        <w:rPr>
          <w:b/>
        </w:rPr>
        <w:t>HTML,Text,etc)</w:t>
      </w:r>
    </w:p>
    <w:p w14:paraId="7E3F284B" w14:textId="77777777" w:rsidR="00104EC9" w:rsidRDefault="00104EC9" w:rsidP="0097642D">
      <w:pPr>
        <w:spacing w:line="240" w:lineRule="auto"/>
        <w:rPr>
          <w:b/>
          <w:u w:val="single"/>
        </w:rPr>
      </w:pPr>
      <w:r>
        <w:rPr>
          <w:b/>
          <w:u w:val="single"/>
        </w:rPr>
        <w:t>1. Logger class</w:t>
      </w:r>
    </w:p>
    <w:p w14:paraId="57F9C30D" w14:textId="77777777" w:rsidR="00104EC9" w:rsidRDefault="00104EC9" w:rsidP="00B413EE">
      <w:pPr>
        <w:pStyle w:val="ListParagraph"/>
        <w:numPr>
          <w:ilvl w:val="0"/>
          <w:numId w:val="214"/>
        </w:numPr>
      </w:pPr>
      <w:r>
        <w:t xml:space="preserve">Logger is a class, in </w:t>
      </w:r>
      <w:r w:rsidRPr="0097642D">
        <w:rPr>
          <w:rStyle w:val="0SyntaxPinkChar"/>
        </w:rPr>
        <w:t>org.apache.log4j.*</w:t>
      </w:r>
    </w:p>
    <w:p w14:paraId="23BCA2AA" w14:textId="30687E6D" w:rsidR="00104EC9" w:rsidRDefault="00104EC9" w:rsidP="00B413EE">
      <w:pPr>
        <w:pStyle w:val="ListParagraph"/>
        <w:numPr>
          <w:ilvl w:val="0"/>
          <w:numId w:val="214"/>
        </w:numPr>
      </w:pPr>
      <w:r>
        <w:t xml:space="preserve">We need to create </w:t>
      </w:r>
      <w:r>
        <w:rPr>
          <w:b/>
        </w:rPr>
        <w:t xml:space="preserve">Logger object one per java </w:t>
      </w:r>
      <w:r w:rsidR="00B11A10">
        <w:rPr>
          <w:b/>
        </w:rPr>
        <w:t>class</w:t>
      </w:r>
      <w:r w:rsidR="00B11A10">
        <w:t>, it</w:t>
      </w:r>
      <w:r>
        <w:t xml:space="preserve"> will </w:t>
      </w:r>
      <w:r w:rsidR="00B11A10">
        <w:t>enable</w:t>
      </w:r>
      <w:r>
        <w:t xml:space="preserve"> Log4j in our java class</w:t>
      </w:r>
    </w:p>
    <w:p w14:paraId="16B91E8A" w14:textId="3B36A71C" w:rsidR="00104EC9" w:rsidRDefault="00104EC9" w:rsidP="00B413EE">
      <w:pPr>
        <w:pStyle w:val="ListParagraph"/>
        <w:numPr>
          <w:ilvl w:val="0"/>
          <w:numId w:val="214"/>
        </w:numPr>
      </w:pPr>
      <w:r>
        <w:t>Logger methods are used to generate log statements in a java class instead of sop</w:t>
      </w:r>
      <w:r w:rsidR="0097642D">
        <w:t>’</w:t>
      </w:r>
      <w:r>
        <w:t>s</w:t>
      </w:r>
    </w:p>
    <w:p w14:paraId="0F96D8D6" w14:textId="77777777" w:rsidR="0097642D" w:rsidRDefault="0097642D" w:rsidP="00912BE0">
      <w:pPr>
        <w:spacing w:line="240" w:lineRule="auto"/>
      </w:pPr>
    </w:p>
    <w:p w14:paraId="56D5523F" w14:textId="2E495B2C" w:rsidR="00104EC9" w:rsidRDefault="0097642D" w:rsidP="0097642D">
      <w:r>
        <w:t>To</w:t>
      </w:r>
      <w:r w:rsidR="00104EC9">
        <w:t xml:space="preserve"> get an object of Logger class, we need to call a </w:t>
      </w:r>
      <w:r w:rsidR="00104EC9" w:rsidRPr="0097642D">
        <w:rPr>
          <w:b/>
        </w:rPr>
        <w:t>static factory method</w:t>
      </w:r>
      <w:r w:rsidR="00104EC9">
        <w:t xml:space="preserve"> </w:t>
      </w:r>
    </w:p>
    <w:p w14:paraId="50C12AFB" w14:textId="77777777" w:rsidR="00104EC9" w:rsidRDefault="00104EC9" w:rsidP="0097642D">
      <w:pPr>
        <w:pStyle w:val="Output"/>
        <w:ind w:left="360"/>
      </w:pPr>
      <w:r>
        <w:rPr>
          <w:highlight w:val="yellow"/>
          <w:shd w:val="clear" w:color="auto" w:fill="F9FBF6"/>
        </w:rPr>
        <w:t>static Logger log = Logger.getLogger(YourClassName.class.getName())</w:t>
      </w:r>
    </w:p>
    <w:p w14:paraId="60E63161" w14:textId="77777777" w:rsidR="0097642D" w:rsidRDefault="0097642D" w:rsidP="00912BE0">
      <w:pPr>
        <w:spacing w:line="240" w:lineRule="auto"/>
      </w:pPr>
    </w:p>
    <w:p w14:paraId="1D9AAED6" w14:textId="29093294" w:rsidR="00104EC9" w:rsidRDefault="00104EC9" w:rsidP="008B1D9A">
      <w:r>
        <w:t>We have following methods to print debugging statements on Logger</w:t>
      </w:r>
    </w:p>
    <w:p w14:paraId="5231FE70" w14:textId="77777777" w:rsidR="00104EC9" w:rsidRDefault="00104EC9" w:rsidP="00B413EE">
      <w:pPr>
        <w:pStyle w:val="ListParagraph"/>
        <w:numPr>
          <w:ilvl w:val="0"/>
          <w:numId w:val="215"/>
        </w:numPr>
        <w:rPr>
          <w:b/>
        </w:rPr>
      </w:pPr>
      <w:r>
        <w:rPr>
          <w:b/>
        </w:rPr>
        <w:t>log.debug (“ ”)</w:t>
      </w:r>
      <w:r>
        <w:rPr>
          <w:b/>
        </w:rPr>
        <w:tab/>
      </w:r>
    </w:p>
    <w:p w14:paraId="62FAFF74" w14:textId="77777777" w:rsidR="00104EC9" w:rsidRDefault="00104EC9" w:rsidP="00B413EE">
      <w:pPr>
        <w:pStyle w:val="ListParagraph"/>
        <w:numPr>
          <w:ilvl w:val="0"/>
          <w:numId w:val="215"/>
        </w:numPr>
        <w:rPr>
          <w:b/>
          <w:color w:val="3333CC"/>
        </w:rPr>
      </w:pPr>
      <w:r>
        <w:rPr>
          <w:b/>
          <w:color w:val="3333CC"/>
        </w:rPr>
        <w:t>log.info (“”)</w:t>
      </w:r>
    </w:p>
    <w:p w14:paraId="5226ED24" w14:textId="77777777" w:rsidR="00104EC9" w:rsidRDefault="00104EC9" w:rsidP="00B413EE">
      <w:pPr>
        <w:pStyle w:val="ListParagraph"/>
        <w:numPr>
          <w:ilvl w:val="0"/>
          <w:numId w:val="215"/>
        </w:numPr>
        <w:rPr>
          <w:b/>
          <w:color w:val="FFC000"/>
        </w:rPr>
      </w:pPr>
      <w:r>
        <w:rPr>
          <w:b/>
          <w:color w:val="FFC000"/>
        </w:rPr>
        <w:t>log.warn (“”)</w:t>
      </w:r>
    </w:p>
    <w:p w14:paraId="3A645C6A" w14:textId="77777777" w:rsidR="00104EC9" w:rsidRDefault="00104EC9" w:rsidP="00B413EE">
      <w:pPr>
        <w:pStyle w:val="ListParagraph"/>
        <w:numPr>
          <w:ilvl w:val="0"/>
          <w:numId w:val="215"/>
        </w:numPr>
        <w:rPr>
          <w:b/>
          <w:color w:val="FF0000"/>
        </w:rPr>
      </w:pPr>
      <w:r>
        <w:rPr>
          <w:b/>
          <w:color w:val="FF0000"/>
        </w:rPr>
        <w:lastRenderedPageBreak/>
        <w:t>log.error (“”)</w:t>
      </w:r>
    </w:p>
    <w:p w14:paraId="373A1C49" w14:textId="77777777" w:rsidR="00104EC9" w:rsidRDefault="00104EC9" w:rsidP="00B413EE">
      <w:pPr>
        <w:pStyle w:val="ListParagraph"/>
        <w:numPr>
          <w:ilvl w:val="0"/>
          <w:numId w:val="215"/>
        </w:numPr>
        <w:rPr>
          <w:b/>
          <w:color w:val="640000"/>
        </w:rPr>
      </w:pPr>
      <w:r>
        <w:rPr>
          <w:b/>
          <w:color w:val="640000"/>
        </w:rPr>
        <w:t>log.fatal (“”)</w:t>
      </w:r>
    </w:p>
    <w:p w14:paraId="1F66575C" w14:textId="64B662C7" w:rsidR="00104EC9" w:rsidRDefault="00104EC9" w:rsidP="00104EC9">
      <w:pPr>
        <w:rPr>
          <w:b/>
        </w:rPr>
      </w:pPr>
      <w:r>
        <w:rPr>
          <w:b/>
        </w:rPr>
        <w:t xml:space="preserve">Priority Order: </w:t>
      </w:r>
      <w:r>
        <w:rPr>
          <w:b/>
          <w:highlight w:val="yellow"/>
        </w:rPr>
        <w:t>debug &lt; info &lt; warn &lt; error &lt; fatal</w:t>
      </w:r>
    </w:p>
    <w:p w14:paraId="43F8671A" w14:textId="77777777" w:rsidR="00B11A10" w:rsidRDefault="00B11A10" w:rsidP="00B11A10"/>
    <w:p w14:paraId="34321CB2" w14:textId="77777777" w:rsidR="00104EC9" w:rsidRDefault="00104EC9" w:rsidP="00912BE0">
      <w:pPr>
        <w:spacing w:line="240" w:lineRule="auto"/>
        <w:rPr>
          <w:b/>
          <w:u w:val="single"/>
        </w:rPr>
      </w:pPr>
      <w:r>
        <w:rPr>
          <w:b/>
          <w:u w:val="single"/>
        </w:rPr>
        <w:t>2. Appender interface</w:t>
      </w:r>
    </w:p>
    <w:p w14:paraId="01839BF4" w14:textId="3C1CCADC" w:rsidR="00104EC9" w:rsidRDefault="00104EC9" w:rsidP="00104EC9">
      <w:r>
        <w:t xml:space="preserve">Appender job is to write the messages into the </w:t>
      </w:r>
      <w:r>
        <w:rPr>
          <w:b/>
        </w:rPr>
        <w:t xml:space="preserve">external file or database or </w:t>
      </w:r>
      <w:r w:rsidR="00816285">
        <w:rPr>
          <w:b/>
        </w:rPr>
        <w:t>SMTP.</w:t>
      </w:r>
      <w:r w:rsidR="00816285">
        <w:t xml:space="preserve"> In</w:t>
      </w:r>
      <w:r>
        <w:t xml:space="preserve"> log4j we have different </w:t>
      </w:r>
      <w:r w:rsidR="00816285">
        <w:t>Appender</w:t>
      </w:r>
      <w:r>
        <w:t xml:space="preserve"> implementation classes</w:t>
      </w:r>
    </w:p>
    <w:p w14:paraId="31029777" w14:textId="7A0BA365" w:rsidR="00104EC9" w:rsidRDefault="00104EC9" w:rsidP="00B413EE">
      <w:pPr>
        <w:pStyle w:val="ListParagraph"/>
        <w:numPr>
          <w:ilvl w:val="0"/>
          <w:numId w:val="216"/>
        </w:numPr>
      </w:pPr>
      <w:r>
        <w:rPr>
          <w:b/>
        </w:rPr>
        <w:t>ConsoleAppende</w:t>
      </w:r>
      <w:r>
        <w:t xml:space="preserve">r </w:t>
      </w:r>
      <w:r>
        <w:tab/>
      </w:r>
      <w:r w:rsidR="00912BE0">
        <w:tab/>
      </w:r>
      <w:r>
        <w:t xml:space="preserve">[ Writing into </w:t>
      </w:r>
      <w:r w:rsidR="00B11A10">
        <w:t>console]</w:t>
      </w:r>
    </w:p>
    <w:p w14:paraId="4B797012" w14:textId="64655AA2" w:rsidR="00104EC9" w:rsidRDefault="00104EC9" w:rsidP="00B413EE">
      <w:pPr>
        <w:pStyle w:val="ListParagraph"/>
        <w:numPr>
          <w:ilvl w:val="0"/>
          <w:numId w:val="216"/>
        </w:numPr>
      </w:pPr>
      <w:r>
        <w:rPr>
          <w:b/>
        </w:rPr>
        <w:t xml:space="preserve">FileAppender </w:t>
      </w:r>
      <w:r>
        <w:rPr>
          <w:b/>
        </w:rPr>
        <w:tab/>
      </w:r>
      <w:r>
        <w:tab/>
        <w:t xml:space="preserve">[ writing into a </w:t>
      </w:r>
      <w:r w:rsidR="00B11A10">
        <w:t>file]</w:t>
      </w:r>
    </w:p>
    <w:p w14:paraId="0CCD3E98" w14:textId="1B61C5AE" w:rsidR="00104EC9" w:rsidRDefault="00104EC9" w:rsidP="00B413EE">
      <w:pPr>
        <w:pStyle w:val="ListParagraph"/>
        <w:numPr>
          <w:ilvl w:val="0"/>
          <w:numId w:val="216"/>
        </w:numPr>
      </w:pPr>
      <w:r>
        <w:rPr>
          <w:b/>
        </w:rPr>
        <w:t xml:space="preserve">JDBCAppender </w:t>
      </w:r>
      <w:r>
        <w:rPr>
          <w:b/>
        </w:rPr>
        <w:tab/>
      </w:r>
      <w:r>
        <w:rPr>
          <w:b/>
        </w:rPr>
        <w:tab/>
      </w:r>
      <w:r>
        <w:t xml:space="preserve">[ For </w:t>
      </w:r>
      <w:r w:rsidR="00B11A10">
        <w:t>Databases]</w:t>
      </w:r>
    </w:p>
    <w:p w14:paraId="38E6F322" w14:textId="47BCFE39" w:rsidR="00104EC9" w:rsidRDefault="00104EC9" w:rsidP="00B413EE">
      <w:pPr>
        <w:pStyle w:val="ListParagraph"/>
        <w:numPr>
          <w:ilvl w:val="0"/>
          <w:numId w:val="216"/>
        </w:numPr>
      </w:pPr>
      <w:r>
        <w:rPr>
          <w:b/>
        </w:rPr>
        <w:t xml:space="preserve">SMTPAppender </w:t>
      </w:r>
      <w:r>
        <w:rPr>
          <w:b/>
        </w:rPr>
        <w:tab/>
      </w:r>
      <w:r>
        <w:rPr>
          <w:b/>
        </w:rPr>
        <w:tab/>
      </w:r>
      <w:r>
        <w:t xml:space="preserve">[sent logs via </w:t>
      </w:r>
      <w:r w:rsidR="00B11A10">
        <w:t>Mails]</w:t>
      </w:r>
    </w:p>
    <w:p w14:paraId="0F0A35BF" w14:textId="7E1DB307" w:rsidR="00104EC9" w:rsidRDefault="00104EC9" w:rsidP="00B413EE">
      <w:pPr>
        <w:pStyle w:val="ListParagraph"/>
        <w:numPr>
          <w:ilvl w:val="0"/>
          <w:numId w:val="216"/>
        </w:numPr>
      </w:pPr>
      <w:r>
        <w:rPr>
          <w:b/>
        </w:rPr>
        <w:t xml:space="preserve">SocketAppender </w:t>
      </w:r>
      <w:r>
        <w:tab/>
      </w:r>
      <w:r>
        <w:tab/>
        <w:t xml:space="preserve">[ For remote </w:t>
      </w:r>
      <w:r w:rsidR="00B11A10">
        <w:t>storage]</w:t>
      </w:r>
    </w:p>
    <w:p w14:paraId="546A1265" w14:textId="77777777" w:rsidR="004849CF" w:rsidRDefault="004849CF" w:rsidP="004849CF">
      <w:pPr>
        <w:pStyle w:val="ListParagraph"/>
        <w:ind w:left="1080"/>
      </w:pPr>
    </w:p>
    <w:p w14:paraId="15BCA46D" w14:textId="77777777" w:rsidR="00104EC9" w:rsidRDefault="00104EC9" w:rsidP="00912BE0">
      <w:pPr>
        <w:spacing w:line="240" w:lineRule="auto"/>
        <w:rPr>
          <w:b/>
          <w:u w:val="single"/>
        </w:rPr>
      </w:pPr>
      <w:r>
        <w:rPr>
          <w:b/>
          <w:u w:val="single"/>
        </w:rPr>
        <w:t>3. Layout</w:t>
      </w:r>
    </w:p>
    <w:p w14:paraId="00FC9A61" w14:textId="77777777" w:rsidR="00104EC9" w:rsidRDefault="00104EC9" w:rsidP="00912BE0">
      <w:r>
        <w:t xml:space="preserve">This component specifies the format in which the log </w:t>
      </w:r>
      <w:r>
        <w:rPr>
          <w:b/>
        </w:rPr>
        <w:t>statements are written into the destination</w:t>
      </w:r>
      <w:r>
        <w:t xml:space="preserve"> by the appender</w:t>
      </w:r>
    </w:p>
    <w:p w14:paraId="75BB383A" w14:textId="77777777" w:rsidR="00104EC9" w:rsidRDefault="00104EC9" w:rsidP="00B413EE">
      <w:pPr>
        <w:pStyle w:val="ListParagraph"/>
        <w:numPr>
          <w:ilvl w:val="0"/>
          <w:numId w:val="217"/>
        </w:numPr>
        <w:rPr>
          <w:b/>
        </w:rPr>
      </w:pPr>
      <w:r>
        <w:rPr>
          <w:b/>
        </w:rPr>
        <w:t>SimpleLayout</w:t>
      </w:r>
      <w:r>
        <w:rPr>
          <w:b/>
        </w:rPr>
        <w:tab/>
      </w:r>
    </w:p>
    <w:p w14:paraId="2A6903BB" w14:textId="77777777" w:rsidR="00104EC9" w:rsidRDefault="00104EC9" w:rsidP="00B413EE">
      <w:pPr>
        <w:pStyle w:val="ListParagraph"/>
        <w:numPr>
          <w:ilvl w:val="0"/>
          <w:numId w:val="217"/>
        </w:numPr>
        <w:rPr>
          <w:b/>
        </w:rPr>
      </w:pPr>
      <w:r>
        <w:rPr>
          <w:b/>
        </w:rPr>
        <w:t>PatternLayout</w:t>
      </w:r>
    </w:p>
    <w:p w14:paraId="19C0E94A" w14:textId="77777777" w:rsidR="00104EC9" w:rsidRDefault="00104EC9" w:rsidP="00B413EE">
      <w:pPr>
        <w:pStyle w:val="ListParagraph"/>
        <w:numPr>
          <w:ilvl w:val="0"/>
          <w:numId w:val="217"/>
        </w:numPr>
        <w:rPr>
          <w:b/>
        </w:rPr>
      </w:pPr>
      <w:r>
        <w:rPr>
          <w:b/>
        </w:rPr>
        <w:t>HTMLLayout</w:t>
      </w:r>
    </w:p>
    <w:p w14:paraId="18C272E2" w14:textId="77777777" w:rsidR="00104EC9" w:rsidRDefault="00104EC9" w:rsidP="00B413EE">
      <w:pPr>
        <w:pStyle w:val="ListParagraph"/>
        <w:numPr>
          <w:ilvl w:val="0"/>
          <w:numId w:val="217"/>
        </w:numPr>
        <w:rPr>
          <w:b/>
        </w:rPr>
      </w:pPr>
      <w:r>
        <w:rPr>
          <w:b/>
        </w:rPr>
        <w:t>XMLLayout</w:t>
      </w:r>
    </w:p>
    <w:p w14:paraId="76BE0803" w14:textId="77777777" w:rsidR="00104EC9" w:rsidRDefault="00104EC9" w:rsidP="00104EC9">
      <w:pPr>
        <w:pStyle w:val="Qsns"/>
        <w:ind w:left="360"/>
      </w:pPr>
      <w:r>
        <w:t>Simple Hello world</w:t>
      </w:r>
    </w:p>
    <w:p w14:paraId="6CD001ED"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b/>
          <w:bCs/>
          <w:color w:val="7F0055"/>
          <w:sz w:val="18"/>
          <w:szCs w:val="18"/>
        </w:rPr>
        <w:t>public</w:t>
      </w:r>
      <w:r w:rsidRPr="00A26E0C">
        <w:rPr>
          <w:rFonts w:ascii="Consolas" w:hAnsi="Consolas" w:cs="Courier New"/>
          <w:color w:val="000000"/>
          <w:sz w:val="18"/>
          <w:szCs w:val="18"/>
        </w:rPr>
        <w:t xml:space="preserve"> </w:t>
      </w:r>
      <w:r w:rsidRPr="00A26E0C">
        <w:rPr>
          <w:rFonts w:ascii="Consolas" w:hAnsi="Consolas" w:cs="Courier New"/>
          <w:b/>
          <w:bCs/>
          <w:color w:val="7F0055"/>
          <w:sz w:val="18"/>
          <w:szCs w:val="18"/>
        </w:rPr>
        <w:t>class</w:t>
      </w:r>
      <w:r w:rsidRPr="00A26E0C">
        <w:rPr>
          <w:rFonts w:ascii="Consolas" w:hAnsi="Consolas" w:cs="Courier New"/>
          <w:color w:val="000000"/>
          <w:sz w:val="18"/>
          <w:szCs w:val="18"/>
        </w:rPr>
        <w:t xml:space="preserve"> LogDemo {</w:t>
      </w:r>
    </w:p>
    <w:p w14:paraId="02E6C73B"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b/>
          <w:bCs/>
          <w:color w:val="7F0055"/>
          <w:sz w:val="18"/>
          <w:szCs w:val="18"/>
        </w:rPr>
        <w:t>public</w:t>
      </w:r>
      <w:r w:rsidRPr="00A26E0C">
        <w:rPr>
          <w:rFonts w:ascii="Consolas" w:hAnsi="Consolas" w:cs="Courier New"/>
          <w:color w:val="000000"/>
          <w:sz w:val="18"/>
          <w:szCs w:val="18"/>
        </w:rPr>
        <w:t xml:space="preserve"> </w:t>
      </w:r>
      <w:r w:rsidRPr="00A26E0C">
        <w:rPr>
          <w:rFonts w:ascii="Consolas" w:hAnsi="Consolas" w:cs="Courier New"/>
          <w:b/>
          <w:bCs/>
          <w:color w:val="7F0055"/>
          <w:sz w:val="18"/>
          <w:szCs w:val="18"/>
        </w:rPr>
        <w:t>static</w:t>
      </w:r>
      <w:r w:rsidRPr="00A26E0C">
        <w:rPr>
          <w:rFonts w:ascii="Consolas" w:hAnsi="Consolas" w:cs="Courier New"/>
          <w:color w:val="000000"/>
          <w:sz w:val="18"/>
          <w:szCs w:val="18"/>
        </w:rPr>
        <w:t xml:space="preserve"> </w:t>
      </w:r>
      <w:r w:rsidRPr="00A26E0C">
        <w:rPr>
          <w:rFonts w:ascii="Consolas" w:hAnsi="Consolas" w:cs="Courier New"/>
          <w:b/>
          <w:bCs/>
          <w:color w:val="7F0055"/>
          <w:sz w:val="18"/>
          <w:szCs w:val="18"/>
        </w:rPr>
        <w:t>void</w:t>
      </w:r>
      <w:r w:rsidRPr="00A26E0C">
        <w:rPr>
          <w:rFonts w:ascii="Consolas" w:hAnsi="Consolas" w:cs="Courier New"/>
          <w:color w:val="000000"/>
          <w:sz w:val="18"/>
          <w:szCs w:val="18"/>
        </w:rPr>
        <w:t xml:space="preserve"> main(String[] </w:t>
      </w:r>
      <w:r w:rsidRPr="00A26E0C">
        <w:rPr>
          <w:rFonts w:ascii="Consolas" w:hAnsi="Consolas" w:cs="Courier New"/>
          <w:color w:val="6A3E3E"/>
          <w:sz w:val="18"/>
          <w:szCs w:val="18"/>
        </w:rPr>
        <w:t>args</w:t>
      </w:r>
      <w:r w:rsidRPr="00A26E0C">
        <w:rPr>
          <w:rFonts w:ascii="Consolas" w:hAnsi="Consolas" w:cs="Courier New"/>
          <w:color w:val="000000"/>
          <w:sz w:val="18"/>
          <w:szCs w:val="18"/>
        </w:rPr>
        <w:t>) {</w:t>
      </w:r>
    </w:p>
    <w:p w14:paraId="6A75C5B9"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color w:val="000000"/>
          <w:sz w:val="18"/>
          <w:szCs w:val="18"/>
        </w:rPr>
        <w:tab/>
        <w:t xml:space="preserve">Logger </w:t>
      </w:r>
      <w:r w:rsidRPr="00A26E0C">
        <w:rPr>
          <w:rFonts w:ascii="Consolas" w:hAnsi="Consolas" w:cs="Courier New"/>
          <w:color w:val="6A3E3E"/>
          <w:sz w:val="18"/>
          <w:szCs w:val="18"/>
          <w:highlight w:val="yellow"/>
        </w:rPr>
        <w:t>logger</w:t>
      </w:r>
      <w:r w:rsidRPr="00A26E0C">
        <w:rPr>
          <w:rFonts w:ascii="Consolas" w:hAnsi="Consolas" w:cs="Courier New"/>
          <w:color w:val="000000"/>
          <w:sz w:val="18"/>
          <w:szCs w:val="18"/>
        </w:rPr>
        <w:t xml:space="preserve"> = Logger.</w:t>
      </w:r>
      <w:r w:rsidRPr="00A26E0C">
        <w:rPr>
          <w:rFonts w:ascii="Consolas" w:hAnsi="Consolas" w:cs="Courier New"/>
          <w:i/>
          <w:iCs/>
          <w:color w:val="000000"/>
          <w:sz w:val="18"/>
          <w:szCs w:val="18"/>
        </w:rPr>
        <w:t>getLogger</w:t>
      </w:r>
      <w:r w:rsidRPr="00A26E0C">
        <w:rPr>
          <w:rFonts w:ascii="Consolas" w:hAnsi="Consolas" w:cs="Courier New"/>
          <w:color w:val="000000"/>
          <w:sz w:val="18"/>
          <w:szCs w:val="18"/>
        </w:rPr>
        <w:t>(LogDemo.</w:t>
      </w:r>
      <w:r w:rsidRPr="00A26E0C">
        <w:rPr>
          <w:rFonts w:ascii="Consolas" w:hAnsi="Consolas" w:cs="Courier New"/>
          <w:b/>
          <w:bCs/>
          <w:color w:val="7F0055"/>
          <w:sz w:val="18"/>
          <w:szCs w:val="18"/>
        </w:rPr>
        <w:t>class</w:t>
      </w:r>
      <w:r w:rsidRPr="00A26E0C">
        <w:rPr>
          <w:rFonts w:ascii="Consolas" w:hAnsi="Consolas" w:cs="Courier New"/>
          <w:color w:val="000000"/>
          <w:sz w:val="18"/>
          <w:szCs w:val="18"/>
        </w:rPr>
        <w:t>.getName());</w:t>
      </w:r>
    </w:p>
    <w:p w14:paraId="432F3941"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color w:val="000000"/>
          <w:sz w:val="18"/>
          <w:szCs w:val="18"/>
        </w:rPr>
        <w:tab/>
        <w:t xml:space="preserve">Layout </w:t>
      </w:r>
      <w:r w:rsidRPr="00A26E0C">
        <w:rPr>
          <w:rFonts w:ascii="Consolas" w:hAnsi="Consolas" w:cs="Courier New"/>
          <w:color w:val="6A3E3E"/>
          <w:sz w:val="18"/>
          <w:szCs w:val="18"/>
        </w:rPr>
        <w:t>layout</w:t>
      </w:r>
      <w:r w:rsidRPr="00A26E0C">
        <w:rPr>
          <w:rFonts w:ascii="Consolas" w:hAnsi="Consolas" w:cs="Courier New"/>
          <w:color w:val="000000"/>
          <w:sz w:val="18"/>
          <w:szCs w:val="18"/>
        </w:rPr>
        <w:t xml:space="preserve"> = </w:t>
      </w:r>
      <w:r w:rsidRPr="00A26E0C">
        <w:rPr>
          <w:rFonts w:ascii="Consolas" w:hAnsi="Consolas" w:cs="Courier New"/>
          <w:b/>
          <w:bCs/>
          <w:color w:val="7F0055"/>
          <w:sz w:val="18"/>
          <w:szCs w:val="18"/>
        </w:rPr>
        <w:t>new</w:t>
      </w:r>
      <w:r w:rsidRPr="00A26E0C">
        <w:rPr>
          <w:rFonts w:ascii="Consolas" w:hAnsi="Consolas" w:cs="Courier New"/>
          <w:color w:val="000000"/>
          <w:sz w:val="18"/>
          <w:szCs w:val="18"/>
        </w:rPr>
        <w:t xml:space="preserve"> SimpleLayout();</w:t>
      </w:r>
    </w:p>
    <w:p w14:paraId="05B44470"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color w:val="000000"/>
          <w:sz w:val="18"/>
          <w:szCs w:val="18"/>
        </w:rPr>
        <w:tab/>
        <w:t xml:space="preserve">Appender </w:t>
      </w:r>
      <w:r w:rsidRPr="00A26E0C">
        <w:rPr>
          <w:rFonts w:ascii="Consolas" w:hAnsi="Consolas" w:cs="Courier New"/>
          <w:color w:val="6A3E3E"/>
          <w:sz w:val="18"/>
          <w:szCs w:val="18"/>
        </w:rPr>
        <w:t>a</w:t>
      </w:r>
      <w:r w:rsidRPr="00A26E0C">
        <w:rPr>
          <w:rFonts w:ascii="Consolas" w:hAnsi="Consolas" w:cs="Courier New"/>
          <w:color w:val="000000"/>
          <w:sz w:val="18"/>
          <w:szCs w:val="18"/>
        </w:rPr>
        <w:t xml:space="preserve"> = </w:t>
      </w:r>
      <w:r w:rsidRPr="00A26E0C">
        <w:rPr>
          <w:rFonts w:ascii="Consolas" w:hAnsi="Consolas" w:cs="Courier New"/>
          <w:b/>
          <w:bCs/>
          <w:color w:val="7F0055"/>
          <w:sz w:val="18"/>
          <w:szCs w:val="18"/>
        </w:rPr>
        <w:t>new</w:t>
      </w:r>
      <w:r w:rsidRPr="00A26E0C">
        <w:rPr>
          <w:rFonts w:ascii="Consolas" w:hAnsi="Consolas" w:cs="Courier New"/>
          <w:color w:val="000000"/>
          <w:sz w:val="18"/>
          <w:szCs w:val="18"/>
        </w:rPr>
        <w:t xml:space="preserve"> ConsoleAppender(</w:t>
      </w:r>
      <w:r w:rsidRPr="00A26E0C">
        <w:rPr>
          <w:rFonts w:ascii="Consolas" w:hAnsi="Consolas" w:cs="Courier New"/>
          <w:color w:val="6A3E3E"/>
          <w:sz w:val="18"/>
          <w:szCs w:val="18"/>
        </w:rPr>
        <w:t>layout</w:t>
      </w:r>
      <w:r w:rsidRPr="00A26E0C">
        <w:rPr>
          <w:rFonts w:ascii="Consolas" w:hAnsi="Consolas" w:cs="Courier New"/>
          <w:color w:val="000000"/>
          <w:sz w:val="18"/>
          <w:szCs w:val="18"/>
        </w:rPr>
        <w:t>);</w:t>
      </w:r>
    </w:p>
    <w:p w14:paraId="6FB23DA6"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000000"/>
          <w:sz w:val="18"/>
          <w:szCs w:val="18"/>
        </w:rPr>
      </w:pPr>
      <w:r w:rsidRPr="00A26E0C">
        <w:rPr>
          <w:rFonts w:ascii="Consolas" w:hAnsi="Consolas" w:cs="Courier New"/>
          <w:color w:val="000000"/>
          <w:sz w:val="18"/>
          <w:szCs w:val="18"/>
        </w:rPr>
        <w:tab/>
      </w:r>
      <w:r w:rsidRPr="00A26E0C">
        <w:rPr>
          <w:rFonts w:ascii="Consolas" w:hAnsi="Consolas" w:cs="Courier New"/>
          <w:color w:val="6A3E3E"/>
          <w:sz w:val="18"/>
          <w:szCs w:val="18"/>
          <w:highlight w:val="lightGray"/>
        </w:rPr>
        <w:t>logger</w:t>
      </w:r>
      <w:r w:rsidRPr="00A26E0C">
        <w:rPr>
          <w:rFonts w:ascii="Consolas" w:hAnsi="Consolas" w:cs="Courier New"/>
          <w:color w:val="000000"/>
          <w:sz w:val="18"/>
          <w:szCs w:val="18"/>
        </w:rPr>
        <w:t>.addAppender(</w:t>
      </w:r>
      <w:r w:rsidRPr="00A26E0C">
        <w:rPr>
          <w:rFonts w:ascii="Consolas" w:hAnsi="Consolas" w:cs="Courier New"/>
          <w:color w:val="6A3E3E"/>
          <w:sz w:val="18"/>
          <w:szCs w:val="18"/>
        </w:rPr>
        <w:t>a</w:t>
      </w:r>
      <w:r w:rsidRPr="00A26E0C">
        <w:rPr>
          <w:rFonts w:ascii="Consolas" w:hAnsi="Consolas" w:cs="Courier New"/>
          <w:color w:val="000000"/>
          <w:sz w:val="18"/>
          <w:szCs w:val="18"/>
        </w:rPr>
        <w:t>);</w:t>
      </w:r>
    </w:p>
    <w:p w14:paraId="23F3F5A7"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p>
    <w:p w14:paraId="6123D451"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color w:val="000000"/>
          <w:sz w:val="18"/>
          <w:szCs w:val="18"/>
        </w:rPr>
        <w:tab/>
      </w:r>
      <w:r w:rsidRPr="00A26E0C">
        <w:rPr>
          <w:rFonts w:ascii="Consolas" w:hAnsi="Consolas" w:cs="Courier New"/>
          <w:color w:val="6A3E3E"/>
          <w:sz w:val="18"/>
          <w:szCs w:val="18"/>
          <w:highlight w:val="lightGray"/>
        </w:rPr>
        <w:t>logger</w:t>
      </w:r>
      <w:r w:rsidRPr="00A26E0C">
        <w:rPr>
          <w:rFonts w:ascii="Consolas" w:hAnsi="Consolas" w:cs="Courier New"/>
          <w:color w:val="000000"/>
          <w:sz w:val="18"/>
          <w:szCs w:val="18"/>
        </w:rPr>
        <w:t>.debug(</w:t>
      </w:r>
      <w:r w:rsidRPr="00A26E0C">
        <w:rPr>
          <w:rFonts w:ascii="Consolas" w:hAnsi="Consolas" w:cs="Courier New"/>
          <w:color w:val="2A00FF"/>
          <w:sz w:val="18"/>
          <w:szCs w:val="18"/>
        </w:rPr>
        <w:t>"Debug Message"</w:t>
      </w:r>
      <w:r w:rsidRPr="00A26E0C">
        <w:rPr>
          <w:rFonts w:ascii="Consolas" w:hAnsi="Consolas" w:cs="Courier New"/>
          <w:color w:val="000000"/>
          <w:sz w:val="18"/>
          <w:szCs w:val="18"/>
        </w:rPr>
        <w:t>);</w:t>
      </w:r>
    </w:p>
    <w:p w14:paraId="369520A9"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color w:val="000000"/>
          <w:sz w:val="18"/>
          <w:szCs w:val="18"/>
        </w:rPr>
        <w:tab/>
      </w:r>
      <w:r w:rsidRPr="00A26E0C">
        <w:rPr>
          <w:rFonts w:ascii="Consolas" w:hAnsi="Consolas" w:cs="Courier New"/>
          <w:color w:val="6A3E3E"/>
          <w:sz w:val="18"/>
          <w:szCs w:val="18"/>
          <w:highlight w:val="lightGray"/>
        </w:rPr>
        <w:t>logger</w:t>
      </w:r>
      <w:r w:rsidRPr="00A26E0C">
        <w:rPr>
          <w:rFonts w:ascii="Consolas" w:hAnsi="Consolas" w:cs="Courier New"/>
          <w:color w:val="000000"/>
          <w:sz w:val="18"/>
          <w:szCs w:val="18"/>
        </w:rPr>
        <w:t>.info(</w:t>
      </w:r>
      <w:r w:rsidRPr="00A26E0C">
        <w:rPr>
          <w:rFonts w:ascii="Consolas" w:hAnsi="Consolas" w:cs="Courier New"/>
          <w:color w:val="2A00FF"/>
          <w:sz w:val="18"/>
          <w:szCs w:val="18"/>
        </w:rPr>
        <w:t>"Info Message"</w:t>
      </w:r>
      <w:r w:rsidRPr="00A26E0C">
        <w:rPr>
          <w:rFonts w:ascii="Consolas" w:hAnsi="Consolas" w:cs="Courier New"/>
          <w:color w:val="000000"/>
          <w:sz w:val="18"/>
          <w:szCs w:val="18"/>
        </w:rPr>
        <w:t>);</w:t>
      </w:r>
    </w:p>
    <w:p w14:paraId="1212C931"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color w:val="000000"/>
          <w:sz w:val="18"/>
          <w:szCs w:val="18"/>
        </w:rPr>
        <w:tab/>
      </w:r>
      <w:r w:rsidRPr="00A26E0C">
        <w:rPr>
          <w:rFonts w:ascii="Consolas" w:hAnsi="Consolas" w:cs="Courier New"/>
          <w:color w:val="6A3E3E"/>
          <w:sz w:val="18"/>
          <w:szCs w:val="18"/>
          <w:highlight w:val="lightGray"/>
        </w:rPr>
        <w:t>logger</w:t>
      </w:r>
      <w:r w:rsidRPr="00A26E0C">
        <w:rPr>
          <w:rFonts w:ascii="Consolas" w:hAnsi="Consolas" w:cs="Courier New"/>
          <w:color w:val="000000"/>
          <w:sz w:val="18"/>
          <w:szCs w:val="18"/>
        </w:rPr>
        <w:t>.warn(</w:t>
      </w:r>
      <w:r w:rsidRPr="00A26E0C">
        <w:rPr>
          <w:rFonts w:ascii="Consolas" w:hAnsi="Consolas" w:cs="Courier New"/>
          <w:color w:val="2A00FF"/>
          <w:sz w:val="18"/>
          <w:szCs w:val="18"/>
        </w:rPr>
        <w:t>"Warning Message"</w:t>
      </w:r>
      <w:r w:rsidRPr="00A26E0C">
        <w:rPr>
          <w:rFonts w:ascii="Consolas" w:hAnsi="Consolas" w:cs="Courier New"/>
          <w:color w:val="000000"/>
          <w:sz w:val="18"/>
          <w:szCs w:val="18"/>
        </w:rPr>
        <w:t>);</w:t>
      </w:r>
    </w:p>
    <w:p w14:paraId="75BD0F73"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color w:val="000000"/>
          <w:sz w:val="18"/>
          <w:szCs w:val="18"/>
        </w:rPr>
        <w:tab/>
      </w:r>
      <w:r w:rsidRPr="00A26E0C">
        <w:rPr>
          <w:rFonts w:ascii="Consolas" w:hAnsi="Consolas" w:cs="Courier New"/>
          <w:color w:val="6A3E3E"/>
          <w:sz w:val="18"/>
          <w:szCs w:val="18"/>
          <w:highlight w:val="lightGray"/>
        </w:rPr>
        <w:t>logger</w:t>
      </w:r>
      <w:r w:rsidRPr="00A26E0C">
        <w:rPr>
          <w:rFonts w:ascii="Consolas" w:hAnsi="Consolas" w:cs="Courier New"/>
          <w:color w:val="000000"/>
          <w:sz w:val="18"/>
          <w:szCs w:val="18"/>
        </w:rPr>
        <w:t>.error(</w:t>
      </w:r>
      <w:r w:rsidRPr="00A26E0C">
        <w:rPr>
          <w:rFonts w:ascii="Consolas" w:hAnsi="Consolas" w:cs="Courier New"/>
          <w:color w:val="2A00FF"/>
          <w:sz w:val="18"/>
          <w:szCs w:val="18"/>
        </w:rPr>
        <w:t>"Error Message"</w:t>
      </w:r>
      <w:r w:rsidRPr="00A26E0C">
        <w:rPr>
          <w:rFonts w:ascii="Consolas" w:hAnsi="Consolas" w:cs="Courier New"/>
          <w:color w:val="000000"/>
          <w:sz w:val="18"/>
          <w:szCs w:val="18"/>
        </w:rPr>
        <w:t>);</w:t>
      </w:r>
    </w:p>
    <w:p w14:paraId="7106A6E2"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color w:val="000000"/>
          <w:sz w:val="18"/>
          <w:szCs w:val="18"/>
        </w:rPr>
        <w:tab/>
      </w:r>
      <w:r w:rsidRPr="00A26E0C">
        <w:rPr>
          <w:rFonts w:ascii="Consolas" w:hAnsi="Consolas" w:cs="Courier New"/>
          <w:color w:val="6A3E3E"/>
          <w:sz w:val="18"/>
          <w:szCs w:val="18"/>
          <w:highlight w:val="lightGray"/>
        </w:rPr>
        <w:t>logger</w:t>
      </w:r>
      <w:r w:rsidRPr="00A26E0C">
        <w:rPr>
          <w:rFonts w:ascii="Consolas" w:hAnsi="Consolas" w:cs="Courier New"/>
          <w:color w:val="000000"/>
          <w:sz w:val="18"/>
          <w:szCs w:val="18"/>
        </w:rPr>
        <w:t>.fatal(</w:t>
      </w:r>
      <w:r w:rsidRPr="00A26E0C">
        <w:rPr>
          <w:rFonts w:ascii="Consolas" w:hAnsi="Consolas" w:cs="Courier New"/>
          <w:color w:val="2A00FF"/>
          <w:sz w:val="18"/>
          <w:szCs w:val="18"/>
        </w:rPr>
        <w:t>"Fatal Message"</w:t>
      </w:r>
      <w:r w:rsidRPr="00A26E0C">
        <w:rPr>
          <w:rFonts w:ascii="Consolas" w:hAnsi="Consolas" w:cs="Courier New"/>
          <w:color w:val="000000"/>
          <w:sz w:val="18"/>
          <w:szCs w:val="18"/>
        </w:rPr>
        <w:t>);</w:t>
      </w:r>
      <w:r w:rsidRPr="00A26E0C">
        <w:rPr>
          <w:rFonts w:ascii="Consolas" w:hAnsi="Consolas" w:cs="Courier New"/>
          <w:color w:val="000000"/>
          <w:sz w:val="18"/>
          <w:szCs w:val="18"/>
        </w:rPr>
        <w:tab/>
      </w:r>
    </w:p>
    <w:p w14:paraId="273D32E6"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urier New"/>
          <w:color w:val="auto"/>
          <w:sz w:val="18"/>
          <w:szCs w:val="18"/>
        </w:rPr>
      </w:pPr>
      <w:r w:rsidRPr="00A26E0C">
        <w:rPr>
          <w:rFonts w:ascii="Consolas" w:hAnsi="Consolas" w:cs="Courier New"/>
          <w:color w:val="000000"/>
          <w:sz w:val="18"/>
          <w:szCs w:val="18"/>
        </w:rPr>
        <w:t>}</w:t>
      </w:r>
    </w:p>
    <w:p w14:paraId="71D672B3" w14:textId="77777777" w:rsidR="00104EC9" w:rsidRPr="00A26E0C" w:rsidRDefault="00104EC9" w:rsidP="00104EC9">
      <w:pPr>
        <w:pBdr>
          <w:top w:val="single" w:sz="4" w:space="1" w:color="auto"/>
          <w:left w:val="single" w:sz="4" w:space="4" w:color="auto"/>
          <w:bottom w:val="single" w:sz="4" w:space="1" w:color="auto"/>
          <w:right w:val="single" w:sz="4" w:space="4" w:color="auto"/>
        </w:pBdr>
        <w:ind w:left="360"/>
        <w:rPr>
          <w:rFonts w:ascii="Consolas" w:hAnsi="Consolas"/>
          <w:sz w:val="18"/>
          <w:szCs w:val="18"/>
        </w:rPr>
      </w:pPr>
      <w:r w:rsidRPr="00A26E0C">
        <w:rPr>
          <w:rFonts w:ascii="Consolas" w:hAnsi="Consolas" w:cs="Courier New"/>
          <w:color w:val="000000"/>
          <w:sz w:val="18"/>
          <w:szCs w:val="18"/>
        </w:rPr>
        <w:t>}</w:t>
      </w:r>
    </w:p>
    <w:p w14:paraId="4AFB325D" w14:textId="427AF29E" w:rsidR="00104EC9" w:rsidRDefault="00104EC9" w:rsidP="00912BE0">
      <w:r>
        <w:t xml:space="preserve">In above Example we used </w:t>
      </w:r>
      <w:r>
        <w:rPr>
          <w:b/>
        </w:rPr>
        <w:t>Layout, Appenders</w:t>
      </w:r>
      <w:r>
        <w:t xml:space="preserve"> programmatically which is NOT </w:t>
      </w:r>
      <w:r w:rsidR="00984328">
        <w:t>RECOMMENDED. We</w:t>
      </w:r>
      <w:r>
        <w:t xml:space="preserve"> have to use </w:t>
      </w:r>
      <w:r w:rsidRPr="00912BE0">
        <w:rPr>
          <w:rStyle w:val="0SyntaxPinkChar"/>
        </w:rPr>
        <w:t>log4j.properties</w:t>
      </w:r>
      <w:r>
        <w:rPr>
          <w:b/>
        </w:rPr>
        <w:t xml:space="preserve"> </w:t>
      </w:r>
      <w:r>
        <w:t>to configure those.</w:t>
      </w:r>
    </w:p>
    <w:p w14:paraId="21C80502" w14:textId="77777777" w:rsidR="00104EC9" w:rsidRDefault="00104EC9" w:rsidP="00104EC9">
      <w:pPr>
        <w:pStyle w:val="Qsns"/>
        <w:ind w:left="360"/>
      </w:pPr>
      <w:r>
        <w:t>Log4j.properties Structure</w:t>
      </w:r>
    </w:p>
    <w:p w14:paraId="1174F4CC" w14:textId="77777777" w:rsidR="00104EC9" w:rsidRDefault="00104EC9" w:rsidP="00104EC9">
      <w:pPr>
        <w:pStyle w:val="Output"/>
        <w:ind w:left="360"/>
      </w:pPr>
      <w:r>
        <w:t>log4j.rootLogger=DEBUG, CONSOLE, LOGFILE</w:t>
      </w:r>
    </w:p>
    <w:p w14:paraId="4EDFEC22" w14:textId="77777777" w:rsidR="00104EC9" w:rsidRDefault="00104EC9" w:rsidP="00104EC9">
      <w:pPr>
        <w:pStyle w:val="Output"/>
        <w:ind w:left="360"/>
      </w:pPr>
      <w:r>
        <w:t>log4j.appender.CONSOLE=</w:t>
      </w:r>
    </w:p>
    <w:p w14:paraId="7F72ACC3" w14:textId="77777777" w:rsidR="00104EC9" w:rsidRDefault="00104EC9" w:rsidP="00104EC9">
      <w:pPr>
        <w:pStyle w:val="Output"/>
        <w:ind w:left="360"/>
      </w:pPr>
      <w:r>
        <w:t>log4j.appender.CONSOLE.layout=</w:t>
      </w:r>
    </w:p>
    <w:p w14:paraId="6D5AC1ED" w14:textId="77777777" w:rsidR="00104EC9" w:rsidRDefault="00104EC9" w:rsidP="00104EC9">
      <w:pPr>
        <w:pStyle w:val="Output"/>
        <w:ind w:left="360"/>
      </w:pPr>
      <w:r>
        <w:t>log4j.appender.CONSOLE.layout.ConversionPattern=</w:t>
      </w:r>
    </w:p>
    <w:p w14:paraId="4DCEA280" w14:textId="77777777" w:rsidR="00104EC9" w:rsidRDefault="00104EC9" w:rsidP="00104EC9">
      <w:pPr>
        <w:pStyle w:val="Output"/>
        <w:ind w:left="360"/>
      </w:pPr>
      <w:r>
        <w:t>log4j.appender.LOGFILE=</w:t>
      </w:r>
    </w:p>
    <w:p w14:paraId="0B3CD6A7" w14:textId="77777777" w:rsidR="00104EC9" w:rsidRDefault="00104EC9" w:rsidP="00104EC9">
      <w:pPr>
        <w:pStyle w:val="Output"/>
        <w:ind w:left="360"/>
      </w:pPr>
      <w:r>
        <w:t>log4j.appender.LOGFILE.File=</w:t>
      </w:r>
    </w:p>
    <w:p w14:paraId="38038974" w14:textId="77777777" w:rsidR="00104EC9" w:rsidRDefault="00104EC9" w:rsidP="00104EC9">
      <w:pPr>
        <w:pStyle w:val="Output"/>
        <w:ind w:left="360"/>
      </w:pPr>
      <w:r>
        <w:t>log4j.appender.LOGFILE.MaxFileSize=</w:t>
      </w:r>
    </w:p>
    <w:p w14:paraId="7ABCF73C" w14:textId="77777777" w:rsidR="00104EC9" w:rsidRDefault="00104EC9" w:rsidP="00104EC9">
      <w:pPr>
        <w:pStyle w:val="Output"/>
        <w:ind w:left="360"/>
      </w:pPr>
      <w:r>
        <w:t>log4j.appender.LOGFILE.layout=</w:t>
      </w:r>
    </w:p>
    <w:p w14:paraId="3E65BFAB" w14:textId="77777777" w:rsidR="00104EC9" w:rsidRDefault="00104EC9" w:rsidP="00104EC9">
      <w:pPr>
        <w:pStyle w:val="Output"/>
        <w:ind w:left="360"/>
      </w:pPr>
      <w:r>
        <w:t>log4j.appender.LOGFILE.layout.ConversionPattern=</w:t>
      </w:r>
    </w:p>
    <w:p w14:paraId="6076DB29" w14:textId="66FED532" w:rsidR="00104EC9" w:rsidRDefault="00104EC9" w:rsidP="004849CF">
      <w:r>
        <w:t xml:space="preserve">If we </w:t>
      </w:r>
      <w:r w:rsidR="00984328">
        <w:t>use. properties</w:t>
      </w:r>
      <w:r>
        <w:t xml:space="preserve"> file, we </w:t>
      </w:r>
      <w:r>
        <w:rPr>
          <w:b/>
        </w:rPr>
        <w:t>no need to import any related classes</w:t>
      </w:r>
      <w:r>
        <w:t xml:space="preserve"> into our java class</w:t>
      </w:r>
    </w:p>
    <w:p w14:paraId="1397FB90" w14:textId="77777777" w:rsidR="00912BE0" w:rsidRDefault="00912BE0" w:rsidP="00912BE0">
      <w:pPr>
        <w:spacing w:line="240" w:lineRule="auto"/>
      </w:pPr>
    </w:p>
    <w:p w14:paraId="4AC29E24" w14:textId="7BEECF69" w:rsidR="00104EC9" w:rsidRDefault="00104EC9" w:rsidP="00912BE0">
      <w:r>
        <w:t xml:space="preserve">if we wrote </w:t>
      </w:r>
      <w:r>
        <w:rPr>
          <w:b/>
          <w:color w:val="0070C0"/>
        </w:rPr>
        <w:t>log4j.rootLogger = WARN,abc</w:t>
      </w:r>
      <w:r>
        <w:rPr>
          <w:color w:val="0070C0"/>
        </w:rPr>
        <w:t xml:space="preserve"> </w:t>
      </w:r>
      <w:r>
        <w:t>then it will prints the messages in l.warn(), l.error(), l.fatal() and ignores l.debug(), l.info(). Means &gt;Warn level only it prints</w:t>
      </w:r>
      <w:r w:rsidR="00A26E0C">
        <w:t>.</w:t>
      </w:r>
    </w:p>
    <w:p w14:paraId="61048A2F" w14:textId="77777777" w:rsidR="00A26E0C" w:rsidRDefault="00A26E0C" w:rsidP="00912BE0">
      <w:pPr>
        <w:spacing w:line="240" w:lineRule="auto"/>
      </w:pPr>
    </w:p>
    <w:p w14:paraId="2739BAA6" w14:textId="77777777" w:rsidR="00104EC9" w:rsidRPr="00912BE0" w:rsidRDefault="00104EC9" w:rsidP="00104EC9">
      <w:pPr>
        <w:pStyle w:val="Howitworks"/>
        <w:rPr>
          <w:sz w:val="18"/>
          <w:szCs w:val="16"/>
        </w:rPr>
      </w:pPr>
      <w:r w:rsidRPr="00912BE0">
        <w:rPr>
          <w:sz w:val="18"/>
          <w:szCs w:val="16"/>
        </w:rPr>
        <w:lastRenderedPageBreak/>
        <w:t>Make sure LOG file should be placed in /src Folder</w:t>
      </w:r>
    </w:p>
    <w:p w14:paraId="6CBA3789" w14:textId="3DD88A1E" w:rsidR="00104EC9" w:rsidRDefault="00104EC9" w:rsidP="00104EC9">
      <w:pPr>
        <w:pStyle w:val="Qsns"/>
      </w:pPr>
      <w:r>
        <w:t xml:space="preserve">Example </w:t>
      </w:r>
      <w:r w:rsidR="00402E79">
        <w:t>program</w:t>
      </w:r>
      <w:r>
        <w:t xml:space="preserve"> to Store LOG’s in a FILE</w:t>
      </w:r>
    </w:p>
    <w:p w14:paraId="3EF17CAE" w14:textId="77777777" w:rsidR="00104EC9" w:rsidRPr="00912BE0"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912BE0">
        <w:rPr>
          <w:rFonts w:ascii="Consolas" w:hAnsi="Consolas" w:cs="Courier New"/>
          <w:b/>
          <w:bCs/>
          <w:color w:val="7F0055"/>
          <w:sz w:val="16"/>
          <w:szCs w:val="16"/>
        </w:rPr>
        <w:t>public</w:t>
      </w:r>
      <w:r w:rsidRPr="00912BE0">
        <w:rPr>
          <w:rFonts w:ascii="Consolas" w:hAnsi="Consolas" w:cs="Courier New"/>
          <w:b/>
          <w:bCs/>
          <w:color w:val="000000"/>
          <w:sz w:val="16"/>
          <w:szCs w:val="16"/>
        </w:rPr>
        <w:t xml:space="preserve"> </w:t>
      </w:r>
      <w:r w:rsidRPr="00912BE0">
        <w:rPr>
          <w:rFonts w:ascii="Consolas" w:hAnsi="Consolas" w:cs="Courier New"/>
          <w:b/>
          <w:bCs/>
          <w:color w:val="7F0055"/>
          <w:sz w:val="16"/>
          <w:szCs w:val="16"/>
        </w:rPr>
        <w:t>class</w:t>
      </w:r>
      <w:r w:rsidRPr="00912BE0">
        <w:rPr>
          <w:rFonts w:ascii="Consolas" w:hAnsi="Consolas" w:cs="Courier New"/>
          <w:b/>
          <w:bCs/>
          <w:color w:val="000000"/>
          <w:sz w:val="16"/>
          <w:szCs w:val="16"/>
        </w:rPr>
        <w:t xml:space="preserve"> LogDemo {</w:t>
      </w:r>
    </w:p>
    <w:p w14:paraId="5148E711" w14:textId="77777777" w:rsidR="00104EC9" w:rsidRPr="00912BE0"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912BE0">
        <w:rPr>
          <w:rFonts w:ascii="Consolas" w:hAnsi="Consolas" w:cs="Courier New"/>
          <w:b/>
          <w:bCs/>
          <w:color w:val="000000"/>
          <w:sz w:val="16"/>
          <w:szCs w:val="16"/>
        </w:rPr>
        <w:tab/>
      </w:r>
      <w:r w:rsidRPr="00912BE0">
        <w:rPr>
          <w:rFonts w:ascii="Consolas" w:hAnsi="Consolas" w:cs="Courier New"/>
          <w:b/>
          <w:bCs/>
          <w:color w:val="7F0055"/>
          <w:sz w:val="16"/>
          <w:szCs w:val="16"/>
        </w:rPr>
        <w:t>static</w:t>
      </w:r>
      <w:r w:rsidRPr="00912BE0">
        <w:rPr>
          <w:rFonts w:ascii="Consolas" w:hAnsi="Consolas" w:cs="Courier New"/>
          <w:b/>
          <w:bCs/>
          <w:color w:val="000000"/>
          <w:sz w:val="16"/>
          <w:szCs w:val="16"/>
        </w:rPr>
        <w:t xml:space="preserve"> Logger </w:t>
      </w:r>
      <w:r w:rsidRPr="00912BE0">
        <w:rPr>
          <w:rFonts w:ascii="Consolas" w:hAnsi="Consolas" w:cs="Courier New"/>
          <w:b/>
          <w:bCs/>
          <w:i/>
          <w:iCs/>
          <w:color w:val="0000C0"/>
          <w:sz w:val="16"/>
          <w:szCs w:val="16"/>
        </w:rPr>
        <w:t>logger</w:t>
      </w:r>
      <w:r w:rsidRPr="00912BE0">
        <w:rPr>
          <w:rFonts w:ascii="Consolas" w:hAnsi="Consolas" w:cs="Courier New"/>
          <w:b/>
          <w:bCs/>
          <w:color w:val="000000"/>
          <w:sz w:val="16"/>
          <w:szCs w:val="16"/>
        </w:rPr>
        <w:t xml:space="preserve"> = Logger.</w:t>
      </w:r>
      <w:r w:rsidRPr="00912BE0">
        <w:rPr>
          <w:rFonts w:ascii="Consolas" w:hAnsi="Consolas" w:cs="Courier New"/>
          <w:b/>
          <w:bCs/>
          <w:i/>
          <w:iCs/>
          <w:color w:val="000000"/>
          <w:sz w:val="16"/>
          <w:szCs w:val="16"/>
        </w:rPr>
        <w:t>getLogger</w:t>
      </w:r>
      <w:r w:rsidRPr="00912BE0">
        <w:rPr>
          <w:rFonts w:ascii="Consolas" w:hAnsi="Consolas" w:cs="Courier New"/>
          <w:b/>
          <w:bCs/>
          <w:color w:val="000000"/>
          <w:sz w:val="16"/>
          <w:szCs w:val="16"/>
        </w:rPr>
        <w:t>(LogDemo.</w:t>
      </w:r>
      <w:r w:rsidRPr="00912BE0">
        <w:rPr>
          <w:rFonts w:ascii="Consolas" w:hAnsi="Consolas" w:cs="Courier New"/>
          <w:b/>
          <w:bCs/>
          <w:color w:val="7F0055"/>
          <w:sz w:val="16"/>
          <w:szCs w:val="16"/>
        </w:rPr>
        <w:t>class</w:t>
      </w:r>
      <w:r w:rsidRPr="00912BE0">
        <w:rPr>
          <w:rFonts w:ascii="Consolas" w:hAnsi="Consolas" w:cs="Courier New"/>
          <w:b/>
          <w:bCs/>
          <w:color w:val="000000"/>
          <w:sz w:val="16"/>
          <w:szCs w:val="16"/>
        </w:rPr>
        <w:t>.getName());</w:t>
      </w:r>
    </w:p>
    <w:p w14:paraId="74D5586E" w14:textId="77777777" w:rsidR="00104EC9" w:rsidRPr="00912BE0"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912BE0">
        <w:rPr>
          <w:rFonts w:ascii="Consolas" w:hAnsi="Consolas" w:cs="Courier New"/>
          <w:b/>
          <w:bCs/>
          <w:color w:val="000000"/>
          <w:sz w:val="16"/>
          <w:szCs w:val="16"/>
        </w:rPr>
        <w:tab/>
      </w:r>
      <w:r w:rsidRPr="00912BE0">
        <w:rPr>
          <w:rFonts w:ascii="Consolas" w:hAnsi="Consolas" w:cs="Courier New"/>
          <w:b/>
          <w:bCs/>
          <w:color w:val="7F0055"/>
          <w:sz w:val="16"/>
          <w:szCs w:val="16"/>
        </w:rPr>
        <w:t>public</w:t>
      </w:r>
      <w:r w:rsidRPr="00912BE0">
        <w:rPr>
          <w:rFonts w:ascii="Consolas" w:hAnsi="Consolas" w:cs="Courier New"/>
          <w:b/>
          <w:bCs/>
          <w:color w:val="000000"/>
          <w:sz w:val="16"/>
          <w:szCs w:val="16"/>
        </w:rPr>
        <w:t xml:space="preserve"> </w:t>
      </w:r>
      <w:r w:rsidRPr="00912BE0">
        <w:rPr>
          <w:rFonts w:ascii="Consolas" w:hAnsi="Consolas" w:cs="Courier New"/>
          <w:b/>
          <w:bCs/>
          <w:color w:val="7F0055"/>
          <w:sz w:val="16"/>
          <w:szCs w:val="16"/>
        </w:rPr>
        <w:t>static</w:t>
      </w:r>
      <w:r w:rsidRPr="00912BE0">
        <w:rPr>
          <w:rFonts w:ascii="Consolas" w:hAnsi="Consolas" w:cs="Courier New"/>
          <w:b/>
          <w:bCs/>
          <w:color w:val="000000"/>
          <w:sz w:val="16"/>
          <w:szCs w:val="16"/>
        </w:rPr>
        <w:t xml:space="preserve"> </w:t>
      </w:r>
      <w:r w:rsidRPr="00912BE0">
        <w:rPr>
          <w:rFonts w:ascii="Consolas" w:hAnsi="Consolas" w:cs="Courier New"/>
          <w:b/>
          <w:bCs/>
          <w:color w:val="7F0055"/>
          <w:sz w:val="16"/>
          <w:szCs w:val="16"/>
        </w:rPr>
        <w:t>void</w:t>
      </w:r>
      <w:r w:rsidRPr="00912BE0">
        <w:rPr>
          <w:rFonts w:ascii="Consolas" w:hAnsi="Consolas" w:cs="Courier New"/>
          <w:b/>
          <w:bCs/>
          <w:color w:val="000000"/>
          <w:sz w:val="16"/>
          <w:szCs w:val="16"/>
        </w:rPr>
        <w:t xml:space="preserve"> main(String[] </w:t>
      </w:r>
      <w:r w:rsidRPr="00912BE0">
        <w:rPr>
          <w:rFonts w:ascii="Consolas" w:hAnsi="Consolas" w:cs="Courier New"/>
          <w:b/>
          <w:bCs/>
          <w:color w:val="6A3E3E"/>
          <w:sz w:val="16"/>
          <w:szCs w:val="16"/>
        </w:rPr>
        <w:t>args</w:t>
      </w:r>
      <w:r w:rsidRPr="00912BE0">
        <w:rPr>
          <w:rFonts w:ascii="Consolas" w:hAnsi="Consolas" w:cs="Courier New"/>
          <w:b/>
          <w:bCs/>
          <w:color w:val="000000"/>
          <w:sz w:val="16"/>
          <w:szCs w:val="16"/>
        </w:rPr>
        <w:t>) {</w:t>
      </w:r>
    </w:p>
    <w:p w14:paraId="37AE6B53" w14:textId="77777777" w:rsidR="00104EC9" w:rsidRPr="00912BE0"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912BE0">
        <w:rPr>
          <w:rFonts w:ascii="Consolas" w:hAnsi="Consolas" w:cs="Courier New"/>
          <w:b/>
          <w:bCs/>
          <w:color w:val="000000"/>
          <w:sz w:val="16"/>
          <w:szCs w:val="16"/>
        </w:rPr>
        <w:tab/>
      </w:r>
      <w:r w:rsidRPr="00912BE0">
        <w:rPr>
          <w:rFonts w:ascii="Consolas" w:hAnsi="Consolas" w:cs="Courier New"/>
          <w:b/>
          <w:bCs/>
          <w:color w:val="000000"/>
          <w:sz w:val="16"/>
          <w:szCs w:val="16"/>
        </w:rPr>
        <w:tab/>
      </w:r>
      <w:r w:rsidRPr="00912BE0">
        <w:rPr>
          <w:rFonts w:ascii="Consolas" w:hAnsi="Consolas" w:cs="Courier New"/>
          <w:b/>
          <w:bCs/>
          <w:i/>
          <w:iCs/>
          <w:color w:val="0000C0"/>
          <w:sz w:val="16"/>
          <w:szCs w:val="16"/>
        </w:rPr>
        <w:t>logger</w:t>
      </w:r>
      <w:r w:rsidRPr="00912BE0">
        <w:rPr>
          <w:rFonts w:ascii="Consolas" w:hAnsi="Consolas" w:cs="Courier New"/>
          <w:b/>
          <w:bCs/>
          <w:color w:val="000000"/>
          <w:sz w:val="16"/>
          <w:szCs w:val="16"/>
        </w:rPr>
        <w:t>.debug(</w:t>
      </w:r>
      <w:r w:rsidRPr="00912BE0">
        <w:rPr>
          <w:rFonts w:ascii="Consolas" w:hAnsi="Consolas" w:cs="Courier New"/>
          <w:b/>
          <w:bCs/>
          <w:color w:val="2A00FF"/>
          <w:sz w:val="16"/>
          <w:szCs w:val="16"/>
        </w:rPr>
        <w:t>"Debug Message"</w:t>
      </w:r>
      <w:r w:rsidRPr="00912BE0">
        <w:rPr>
          <w:rFonts w:ascii="Consolas" w:hAnsi="Consolas" w:cs="Courier New"/>
          <w:b/>
          <w:bCs/>
          <w:color w:val="000000"/>
          <w:sz w:val="16"/>
          <w:szCs w:val="16"/>
        </w:rPr>
        <w:t>);</w:t>
      </w:r>
    </w:p>
    <w:p w14:paraId="39581044" w14:textId="77777777" w:rsidR="00104EC9" w:rsidRPr="00912BE0"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912BE0">
        <w:rPr>
          <w:rFonts w:ascii="Consolas" w:hAnsi="Consolas" w:cs="Courier New"/>
          <w:b/>
          <w:bCs/>
          <w:color w:val="000000"/>
          <w:sz w:val="16"/>
          <w:szCs w:val="16"/>
        </w:rPr>
        <w:tab/>
      </w:r>
      <w:r w:rsidRPr="00912BE0">
        <w:rPr>
          <w:rFonts w:ascii="Consolas" w:hAnsi="Consolas" w:cs="Courier New"/>
          <w:b/>
          <w:bCs/>
          <w:color w:val="000000"/>
          <w:sz w:val="16"/>
          <w:szCs w:val="16"/>
        </w:rPr>
        <w:tab/>
      </w:r>
      <w:r w:rsidRPr="00912BE0">
        <w:rPr>
          <w:rFonts w:ascii="Consolas" w:hAnsi="Consolas" w:cs="Courier New"/>
          <w:b/>
          <w:bCs/>
          <w:i/>
          <w:iCs/>
          <w:color w:val="0000C0"/>
          <w:sz w:val="16"/>
          <w:szCs w:val="16"/>
        </w:rPr>
        <w:t>logger</w:t>
      </w:r>
      <w:r w:rsidRPr="00912BE0">
        <w:rPr>
          <w:rFonts w:ascii="Consolas" w:hAnsi="Consolas" w:cs="Courier New"/>
          <w:b/>
          <w:bCs/>
          <w:color w:val="000000"/>
          <w:sz w:val="16"/>
          <w:szCs w:val="16"/>
        </w:rPr>
        <w:t>.info(</w:t>
      </w:r>
      <w:r w:rsidRPr="00912BE0">
        <w:rPr>
          <w:rFonts w:ascii="Consolas" w:hAnsi="Consolas" w:cs="Courier New"/>
          <w:b/>
          <w:bCs/>
          <w:color w:val="2A00FF"/>
          <w:sz w:val="16"/>
          <w:szCs w:val="16"/>
        </w:rPr>
        <w:t>"Info Message"</w:t>
      </w:r>
      <w:r w:rsidRPr="00912BE0">
        <w:rPr>
          <w:rFonts w:ascii="Consolas" w:hAnsi="Consolas" w:cs="Courier New"/>
          <w:b/>
          <w:bCs/>
          <w:color w:val="000000"/>
          <w:sz w:val="16"/>
          <w:szCs w:val="16"/>
        </w:rPr>
        <w:t>);</w:t>
      </w:r>
    </w:p>
    <w:p w14:paraId="0274D4A0" w14:textId="77777777" w:rsidR="00104EC9" w:rsidRPr="00912BE0"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912BE0">
        <w:rPr>
          <w:rFonts w:ascii="Consolas" w:hAnsi="Consolas" w:cs="Courier New"/>
          <w:b/>
          <w:bCs/>
          <w:color w:val="000000"/>
          <w:sz w:val="16"/>
          <w:szCs w:val="16"/>
        </w:rPr>
        <w:tab/>
      </w:r>
      <w:r w:rsidRPr="00912BE0">
        <w:rPr>
          <w:rFonts w:ascii="Consolas" w:hAnsi="Consolas" w:cs="Courier New"/>
          <w:b/>
          <w:bCs/>
          <w:color w:val="000000"/>
          <w:sz w:val="16"/>
          <w:szCs w:val="16"/>
        </w:rPr>
        <w:tab/>
      </w:r>
      <w:r w:rsidRPr="00912BE0">
        <w:rPr>
          <w:rFonts w:ascii="Consolas" w:hAnsi="Consolas" w:cs="Courier New"/>
          <w:b/>
          <w:bCs/>
          <w:i/>
          <w:iCs/>
          <w:color w:val="0000C0"/>
          <w:sz w:val="16"/>
          <w:szCs w:val="16"/>
        </w:rPr>
        <w:t>logger</w:t>
      </w:r>
      <w:r w:rsidRPr="00912BE0">
        <w:rPr>
          <w:rFonts w:ascii="Consolas" w:hAnsi="Consolas" w:cs="Courier New"/>
          <w:b/>
          <w:bCs/>
          <w:color w:val="000000"/>
          <w:sz w:val="16"/>
          <w:szCs w:val="16"/>
        </w:rPr>
        <w:t>.warn(</w:t>
      </w:r>
      <w:r w:rsidRPr="00912BE0">
        <w:rPr>
          <w:rFonts w:ascii="Consolas" w:hAnsi="Consolas" w:cs="Courier New"/>
          <w:b/>
          <w:bCs/>
          <w:color w:val="2A00FF"/>
          <w:sz w:val="16"/>
          <w:szCs w:val="16"/>
        </w:rPr>
        <w:t>"Warning Message"</w:t>
      </w:r>
      <w:r w:rsidRPr="00912BE0">
        <w:rPr>
          <w:rFonts w:ascii="Consolas" w:hAnsi="Consolas" w:cs="Courier New"/>
          <w:b/>
          <w:bCs/>
          <w:color w:val="000000"/>
          <w:sz w:val="16"/>
          <w:szCs w:val="16"/>
        </w:rPr>
        <w:t>);</w:t>
      </w:r>
    </w:p>
    <w:p w14:paraId="570DC262" w14:textId="77777777" w:rsidR="00104EC9" w:rsidRPr="00912BE0"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912BE0">
        <w:rPr>
          <w:rFonts w:ascii="Consolas" w:hAnsi="Consolas" w:cs="Courier New"/>
          <w:b/>
          <w:bCs/>
          <w:color w:val="000000"/>
          <w:sz w:val="16"/>
          <w:szCs w:val="16"/>
        </w:rPr>
        <w:tab/>
      </w:r>
      <w:r w:rsidRPr="00912BE0">
        <w:rPr>
          <w:rFonts w:ascii="Consolas" w:hAnsi="Consolas" w:cs="Courier New"/>
          <w:b/>
          <w:bCs/>
          <w:color w:val="000000"/>
          <w:sz w:val="16"/>
          <w:szCs w:val="16"/>
        </w:rPr>
        <w:tab/>
      </w:r>
      <w:r w:rsidRPr="00912BE0">
        <w:rPr>
          <w:rFonts w:ascii="Consolas" w:hAnsi="Consolas" w:cs="Courier New"/>
          <w:b/>
          <w:bCs/>
          <w:i/>
          <w:iCs/>
          <w:color w:val="0000C0"/>
          <w:sz w:val="16"/>
          <w:szCs w:val="16"/>
        </w:rPr>
        <w:t>logger</w:t>
      </w:r>
      <w:r w:rsidRPr="00912BE0">
        <w:rPr>
          <w:rFonts w:ascii="Consolas" w:hAnsi="Consolas" w:cs="Courier New"/>
          <w:b/>
          <w:bCs/>
          <w:color w:val="000000"/>
          <w:sz w:val="16"/>
          <w:szCs w:val="16"/>
        </w:rPr>
        <w:t>.error(</w:t>
      </w:r>
      <w:r w:rsidRPr="00912BE0">
        <w:rPr>
          <w:rFonts w:ascii="Consolas" w:hAnsi="Consolas" w:cs="Courier New"/>
          <w:b/>
          <w:bCs/>
          <w:color w:val="2A00FF"/>
          <w:sz w:val="16"/>
          <w:szCs w:val="16"/>
        </w:rPr>
        <w:t>"Error Message"</w:t>
      </w:r>
      <w:r w:rsidRPr="00912BE0">
        <w:rPr>
          <w:rFonts w:ascii="Consolas" w:hAnsi="Consolas" w:cs="Courier New"/>
          <w:b/>
          <w:bCs/>
          <w:color w:val="000000"/>
          <w:sz w:val="16"/>
          <w:szCs w:val="16"/>
        </w:rPr>
        <w:t>);</w:t>
      </w:r>
    </w:p>
    <w:p w14:paraId="45E715A7" w14:textId="77777777" w:rsidR="00104EC9" w:rsidRPr="00912BE0"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912BE0">
        <w:rPr>
          <w:rFonts w:ascii="Consolas" w:hAnsi="Consolas" w:cs="Courier New"/>
          <w:b/>
          <w:bCs/>
          <w:color w:val="000000"/>
          <w:sz w:val="16"/>
          <w:szCs w:val="16"/>
        </w:rPr>
        <w:tab/>
      </w:r>
      <w:r w:rsidRPr="00912BE0">
        <w:rPr>
          <w:rFonts w:ascii="Consolas" w:hAnsi="Consolas" w:cs="Courier New"/>
          <w:b/>
          <w:bCs/>
          <w:color w:val="000000"/>
          <w:sz w:val="16"/>
          <w:szCs w:val="16"/>
        </w:rPr>
        <w:tab/>
      </w:r>
      <w:r w:rsidRPr="00912BE0">
        <w:rPr>
          <w:rFonts w:ascii="Consolas" w:hAnsi="Consolas" w:cs="Courier New"/>
          <w:b/>
          <w:bCs/>
          <w:i/>
          <w:iCs/>
          <w:color w:val="0000C0"/>
          <w:sz w:val="16"/>
          <w:szCs w:val="16"/>
        </w:rPr>
        <w:t>logger</w:t>
      </w:r>
      <w:r w:rsidRPr="00912BE0">
        <w:rPr>
          <w:rFonts w:ascii="Consolas" w:hAnsi="Consolas" w:cs="Courier New"/>
          <w:b/>
          <w:bCs/>
          <w:color w:val="000000"/>
          <w:sz w:val="16"/>
          <w:szCs w:val="16"/>
        </w:rPr>
        <w:t>.fatal(</w:t>
      </w:r>
      <w:r w:rsidRPr="00912BE0">
        <w:rPr>
          <w:rFonts w:ascii="Consolas" w:hAnsi="Consolas" w:cs="Courier New"/>
          <w:b/>
          <w:bCs/>
          <w:color w:val="2A00FF"/>
          <w:sz w:val="16"/>
          <w:szCs w:val="16"/>
        </w:rPr>
        <w:t>"Fatal Message"</w:t>
      </w:r>
      <w:r w:rsidRPr="00912BE0">
        <w:rPr>
          <w:rFonts w:ascii="Consolas" w:hAnsi="Consolas" w:cs="Courier New"/>
          <w:b/>
          <w:bCs/>
          <w:color w:val="000000"/>
          <w:sz w:val="16"/>
          <w:szCs w:val="16"/>
        </w:rPr>
        <w:t>);</w:t>
      </w:r>
    </w:p>
    <w:p w14:paraId="4D366F4D" w14:textId="77777777" w:rsidR="00104EC9" w:rsidRPr="00912BE0"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912BE0">
        <w:rPr>
          <w:rFonts w:ascii="Consolas" w:hAnsi="Consolas" w:cs="Courier New"/>
          <w:b/>
          <w:bCs/>
          <w:color w:val="000000"/>
          <w:sz w:val="16"/>
          <w:szCs w:val="16"/>
        </w:rPr>
        <w:tab/>
        <w:t>}</w:t>
      </w:r>
    </w:p>
    <w:p w14:paraId="3C58A953" w14:textId="77777777" w:rsidR="00104EC9" w:rsidRPr="00912BE0" w:rsidRDefault="00104EC9" w:rsidP="00912BE0">
      <w:pPr>
        <w:pBdr>
          <w:top w:val="single" w:sz="4" w:space="1" w:color="auto"/>
          <w:left w:val="single" w:sz="4" w:space="4" w:color="auto"/>
          <w:bottom w:val="single" w:sz="4" w:space="1" w:color="auto"/>
          <w:right w:val="single" w:sz="4" w:space="4" w:color="auto"/>
        </w:pBdr>
        <w:spacing w:line="240" w:lineRule="auto"/>
        <w:rPr>
          <w:rFonts w:ascii="Consolas" w:hAnsi="Consolas"/>
          <w:b/>
          <w:bCs/>
          <w:sz w:val="16"/>
          <w:szCs w:val="16"/>
        </w:rPr>
      </w:pPr>
      <w:r w:rsidRPr="00912BE0">
        <w:rPr>
          <w:rFonts w:ascii="Consolas" w:hAnsi="Consolas" w:cs="Courier New"/>
          <w:b/>
          <w:bCs/>
          <w:color w:val="000000"/>
          <w:sz w:val="16"/>
          <w:szCs w:val="16"/>
        </w:rPr>
        <w:t>}</w:t>
      </w:r>
    </w:p>
    <w:p w14:paraId="3064B284" w14:textId="77777777" w:rsidR="00104EC9" w:rsidRDefault="00104EC9" w:rsidP="00912BE0">
      <w:pPr>
        <w:spacing w:line="240" w:lineRule="auto"/>
        <w:rPr>
          <w:b/>
        </w:rPr>
      </w:pPr>
    </w:p>
    <w:p w14:paraId="222131DE" w14:textId="77777777" w:rsidR="00104EC9" w:rsidRDefault="00104EC9" w:rsidP="00912BE0">
      <w:pPr>
        <w:spacing w:line="240" w:lineRule="auto"/>
        <w:rPr>
          <w:b/>
        </w:rPr>
      </w:pPr>
      <w:r>
        <w:rPr>
          <w:b/>
        </w:rPr>
        <w:t xml:space="preserve">Log4j.properties </w:t>
      </w:r>
    </w:p>
    <w:p w14:paraId="6E82E92A"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26E0C">
        <w:rPr>
          <w:rFonts w:ascii="Consolas" w:hAnsi="Consolas" w:cs="Courier New"/>
          <w:color w:val="000000"/>
          <w:sz w:val="18"/>
          <w:szCs w:val="18"/>
        </w:rPr>
        <w:t xml:space="preserve">log4j.rootLogger = </w:t>
      </w:r>
      <w:r w:rsidRPr="00A26E0C">
        <w:rPr>
          <w:rFonts w:ascii="Consolas" w:hAnsi="Consolas" w:cs="Courier New"/>
          <w:color w:val="2A00FF"/>
          <w:sz w:val="18"/>
          <w:szCs w:val="18"/>
        </w:rPr>
        <w:t>DEBUG,</w:t>
      </w:r>
      <w:r w:rsidRPr="00A26E0C">
        <w:rPr>
          <w:rFonts w:ascii="Consolas" w:hAnsi="Consolas" w:cs="Courier New"/>
          <w:color w:val="2A00FF"/>
          <w:sz w:val="18"/>
          <w:szCs w:val="18"/>
          <w:u w:val="single"/>
        </w:rPr>
        <w:t>abc</w:t>
      </w:r>
    </w:p>
    <w:p w14:paraId="2F37D018"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26E0C">
        <w:rPr>
          <w:rFonts w:ascii="Consolas" w:hAnsi="Consolas" w:cs="Courier New"/>
          <w:color w:val="000000"/>
          <w:sz w:val="18"/>
          <w:szCs w:val="18"/>
        </w:rPr>
        <w:t xml:space="preserve">log4j.appender.abc = </w:t>
      </w:r>
      <w:r w:rsidRPr="00A26E0C">
        <w:rPr>
          <w:rFonts w:ascii="Consolas" w:hAnsi="Consolas" w:cs="Courier New"/>
          <w:color w:val="2A00FF"/>
          <w:sz w:val="18"/>
          <w:szCs w:val="18"/>
        </w:rPr>
        <w:t>org.apache.log4j.FileAppender</w:t>
      </w:r>
    </w:p>
    <w:p w14:paraId="0B36E87C" w14:textId="77777777" w:rsidR="00104EC9" w:rsidRPr="00A26E0C"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A26E0C">
        <w:rPr>
          <w:rFonts w:ascii="Consolas" w:hAnsi="Consolas" w:cs="Courier New"/>
          <w:color w:val="000000"/>
          <w:sz w:val="18"/>
          <w:szCs w:val="18"/>
        </w:rPr>
        <w:t xml:space="preserve">log4j.appender.abc.file = </w:t>
      </w:r>
      <w:r w:rsidRPr="00A26E0C">
        <w:rPr>
          <w:rFonts w:ascii="Consolas" w:hAnsi="Consolas" w:cs="Courier New"/>
          <w:color w:val="2A00FF"/>
          <w:sz w:val="18"/>
          <w:szCs w:val="18"/>
        </w:rPr>
        <w:t>logfile.log</w:t>
      </w:r>
    </w:p>
    <w:p w14:paraId="5481A6A0" w14:textId="51A6DCFD" w:rsidR="00104EC9" w:rsidRDefault="00104EC9" w:rsidP="00104EC9">
      <w:pPr>
        <w:pBdr>
          <w:top w:val="single" w:sz="4" w:space="1" w:color="auto"/>
          <w:left w:val="single" w:sz="4" w:space="4" w:color="auto"/>
          <w:bottom w:val="single" w:sz="4" w:space="1" w:color="auto"/>
          <w:right w:val="single" w:sz="4" w:space="4" w:color="auto"/>
        </w:pBdr>
        <w:rPr>
          <w:rFonts w:ascii="Consolas" w:hAnsi="Consolas" w:cs="Courier New"/>
          <w:color w:val="2A00FF"/>
          <w:sz w:val="18"/>
          <w:szCs w:val="18"/>
        </w:rPr>
      </w:pPr>
      <w:r w:rsidRPr="00A26E0C">
        <w:rPr>
          <w:rFonts w:ascii="Consolas" w:hAnsi="Consolas" w:cs="Courier New"/>
          <w:color w:val="000000"/>
          <w:sz w:val="18"/>
          <w:szCs w:val="18"/>
        </w:rPr>
        <w:t xml:space="preserve">log4j.appender.abc.layout = </w:t>
      </w:r>
      <w:r w:rsidRPr="00A26E0C">
        <w:rPr>
          <w:rFonts w:ascii="Consolas" w:hAnsi="Consolas" w:cs="Courier New"/>
          <w:color w:val="2A00FF"/>
          <w:sz w:val="18"/>
          <w:szCs w:val="18"/>
        </w:rPr>
        <w:t>org.apache.log4j.SimpleLayout</w:t>
      </w:r>
    </w:p>
    <w:p w14:paraId="0978C0D6" w14:textId="788A8CEF" w:rsidR="00A26E0C" w:rsidRDefault="00A26E0C" w:rsidP="00912BE0">
      <w:pPr>
        <w:spacing w:line="240" w:lineRule="auto"/>
      </w:pPr>
    </w:p>
    <w:p w14:paraId="0CE23034" w14:textId="77777777" w:rsidR="00104EC9" w:rsidRDefault="00104EC9" w:rsidP="00912BE0">
      <w:pPr>
        <w:spacing w:line="240" w:lineRule="auto"/>
        <w:rPr>
          <w:b/>
        </w:rPr>
      </w:pPr>
      <w:r>
        <w:rPr>
          <w:b/>
        </w:rPr>
        <w:t>logfile.log</w:t>
      </w:r>
    </w:p>
    <w:p w14:paraId="5C5FF9D4" w14:textId="595B53A5" w:rsidR="00104EC9" w:rsidRDefault="00104EC9" w:rsidP="00104EC9">
      <w:pPr>
        <w:pStyle w:val="Output"/>
      </w:pPr>
      <w:r>
        <w:t xml:space="preserve">DEBUG </w:t>
      </w:r>
      <w:r w:rsidR="00EA3256">
        <w:tab/>
      </w:r>
      <w:r>
        <w:t>- Debug Message</w:t>
      </w:r>
    </w:p>
    <w:p w14:paraId="69002A08" w14:textId="3C6066FA" w:rsidR="00104EC9" w:rsidRDefault="00104EC9" w:rsidP="00104EC9">
      <w:pPr>
        <w:pStyle w:val="Output"/>
      </w:pPr>
      <w:r>
        <w:t xml:space="preserve">INFO </w:t>
      </w:r>
      <w:r w:rsidR="00EA3256">
        <w:tab/>
      </w:r>
      <w:r>
        <w:t>- Info Message</w:t>
      </w:r>
    </w:p>
    <w:p w14:paraId="465963F3" w14:textId="1FA4BE14" w:rsidR="00104EC9" w:rsidRDefault="00104EC9" w:rsidP="00104EC9">
      <w:pPr>
        <w:pStyle w:val="Output"/>
      </w:pPr>
      <w:r>
        <w:t xml:space="preserve">WARN </w:t>
      </w:r>
      <w:r w:rsidR="00EA3256">
        <w:tab/>
      </w:r>
      <w:r>
        <w:t>- Warning Message</w:t>
      </w:r>
    </w:p>
    <w:p w14:paraId="6E5C4275" w14:textId="0E1CD6A4" w:rsidR="00104EC9" w:rsidRDefault="00104EC9" w:rsidP="00104EC9">
      <w:pPr>
        <w:pStyle w:val="Output"/>
      </w:pPr>
      <w:r>
        <w:t xml:space="preserve">ERROR </w:t>
      </w:r>
      <w:r w:rsidR="00EA3256">
        <w:tab/>
      </w:r>
      <w:r>
        <w:t>- Error Message</w:t>
      </w:r>
    </w:p>
    <w:p w14:paraId="646E72E5" w14:textId="03630F19" w:rsidR="00104EC9" w:rsidRDefault="00104EC9" w:rsidP="00104EC9">
      <w:pPr>
        <w:pStyle w:val="Output"/>
      </w:pPr>
      <w:r>
        <w:t xml:space="preserve">FATAL </w:t>
      </w:r>
      <w:r w:rsidR="00EA3256">
        <w:tab/>
      </w:r>
      <w:r>
        <w:t>- Fatal Message</w:t>
      </w:r>
    </w:p>
    <w:p w14:paraId="7C3AA6B6" w14:textId="3E9A82FB" w:rsidR="00104EC9" w:rsidRDefault="00104EC9" w:rsidP="00912BE0">
      <w:pPr>
        <w:spacing w:line="240" w:lineRule="auto"/>
      </w:pPr>
      <w:r>
        <w:t xml:space="preserve">The above example only saves log’s to file. You can’t see logs on </w:t>
      </w:r>
      <w:r w:rsidR="00F87A9A">
        <w:t>console. if</w:t>
      </w:r>
      <w:r>
        <w:t xml:space="preserve"> want both use below. Use</w:t>
      </w:r>
      <w:r w:rsidR="00F87A9A">
        <w:t xml:space="preserve"> </w:t>
      </w:r>
      <w:r>
        <w:t xml:space="preserve">same java </w:t>
      </w:r>
      <w:r w:rsidR="00E61747">
        <w:t>program but</w:t>
      </w:r>
      <w:r>
        <w:t xml:space="preserve"> change log4j.properties file</w:t>
      </w:r>
      <w:r w:rsidR="00F87A9A">
        <w:t>.</w:t>
      </w:r>
    </w:p>
    <w:p w14:paraId="489FBC09" w14:textId="77777777" w:rsidR="00912BE0" w:rsidRDefault="00912BE0" w:rsidP="00912BE0"/>
    <w:p w14:paraId="21BC1681" w14:textId="77777777" w:rsidR="00104EC9" w:rsidRPr="00E61747" w:rsidRDefault="00104EC9" w:rsidP="00E61747">
      <w:pPr>
        <w:pStyle w:val="Howitworks"/>
        <w:rPr>
          <w:sz w:val="18"/>
          <w:szCs w:val="16"/>
        </w:rPr>
      </w:pPr>
      <w:r w:rsidRPr="00E61747">
        <w:rPr>
          <w:sz w:val="18"/>
          <w:szCs w:val="16"/>
        </w:rPr>
        <w:t>log4j.properties in Real world Applications</w:t>
      </w:r>
    </w:p>
    <w:p w14:paraId="47B8146D" w14:textId="77777777" w:rsidR="00104EC9" w:rsidRDefault="00104EC9" w:rsidP="00104EC9">
      <w:pPr>
        <w:pStyle w:val="Output"/>
      </w:pPr>
      <w:r>
        <w:t>log4j.rootLogger=DEBUG,CONSOLE,LOGFILE</w:t>
      </w:r>
    </w:p>
    <w:p w14:paraId="7BF470F6" w14:textId="77777777" w:rsidR="00104EC9" w:rsidRDefault="00104EC9" w:rsidP="00104EC9">
      <w:pPr>
        <w:pStyle w:val="Output"/>
      </w:pPr>
      <w:r>
        <w:t>log4j.appender.CONSOLE=org.apache.log4j.ConsoleAppender</w:t>
      </w:r>
    </w:p>
    <w:p w14:paraId="6B9E85A0" w14:textId="77777777" w:rsidR="00104EC9" w:rsidRDefault="00104EC9" w:rsidP="00104EC9">
      <w:pPr>
        <w:pStyle w:val="Output"/>
      </w:pPr>
      <w:r>
        <w:t>log4j.appender.CONSOLE.layout=org.apache.log4j.PatternLayout</w:t>
      </w:r>
    </w:p>
    <w:p w14:paraId="3B79397F" w14:textId="77777777" w:rsidR="00104EC9" w:rsidRDefault="00104EC9" w:rsidP="00104EC9">
      <w:pPr>
        <w:pStyle w:val="Output"/>
      </w:pPr>
      <w:r>
        <w:t>log4j.appender.CONSOLE.layout.ConversionPattern=%-4r [%t] %-5p %c %x – %m%n</w:t>
      </w:r>
    </w:p>
    <w:p w14:paraId="349F860B" w14:textId="77777777" w:rsidR="00104EC9" w:rsidRDefault="00104EC9" w:rsidP="00104EC9">
      <w:pPr>
        <w:pStyle w:val="Output"/>
      </w:pPr>
      <w:r>
        <w:t>log4j.appender.LOGFILE=org.apache.log4j.RollingFileAppender</w:t>
      </w:r>
    </w:p>
    <w:p w14:paraId="66E623B8" w14:textId="77777777" w:rsidR="00104EC9" w:rsidRDefault="00104EC9" w:rsidP="00104EC9">
      <w:pPr>
        <w:pStyle w:val="Output"/>
      </w:pPr>
      <w:r>
        <w:t>log4j.appender.LOGFILE.File=logfile.log</w:t>
      </w:r>
    </w:p>
    <w:p w14:paraId="25F52DE0" w14:textId="77777777" w:rsidR="00104EC9" w:rsidRDefault="00104EC9" w:rsidP="00104EC9">
      <w:pPr>
        <w:pStyle w:val="Output"/>
      </w:pPr>
      <w:r>
        <w:t>log4j.appender.LOGFILE.MaxFileSize=1kb</w:t>
      </w:r>
    </w:p>
    <w:p w14:paraId="49EDB0A8" w14:textId="77777777" w:rsidR="00104EC9" w:rsidRDefault="00104EC9" w:rsidP="00104EC9">
      <w:pPr>
        <w:pStyle w:val="Output"/>
      </w:pPr>
      <w:r>
        <w:t>log4j.appender.LOGFILE.layout=org.apache.log4j.PatternLayout</w:t>
      </w:r>
    </w:p>
    <w:p w14:paraId="3E9F0568" w14:textId="77777777" w:rsidR="00104EC9" w:rsidRDefault="00104EC9" w:rsidP="00104EC9">
      <w:pPr>
        <w:pStyle w:val="Output"/>
      </w:pPr>
      <w:r>
        <w:t>log4j.appender.LOGFILE.layout.ConversionPattern=[%t] %-5p %c %d{dd/MM/yyyy HH:mm:ss} – %m%n</w:t>
      </w:r>
    </w:p>
    <w:p w14:paraId="759F4197" w14:textId="77777777" w:rsidR="00104EC9" w:rsidRDefault="00104EC9" w:rsidP="00104EC9">
      <w:pPr>
        <w:pStyle w:val="Output"/>
        <w:shd w:val="clear" w:color="auto" w:fill="000000" w:themeFill="text1"/>
      </w:pPr>
      <w:r>
        <w:t>[main] DEBUG log.LogDemo 15/09/2016 19:23:38 â?? Debug Message</w:t>
      </w:r>
    </w:p>
    <w:p w14:paraId="79A443C0" w14:textId="77777777" w:rsidR="00104EC9" w:rsidRDefault="00104EC9" w:rsidP="00104EC9">
      <w:pPr>
        <w:pStyle w:val="Output"/>
        <w:shd w:val="clear" w:color="auto" w:fill="000000" w:themeFill="text1"/>
      </w:pPr>
      <w:r>
        <w:t>[main] INFO  log.LogDemo 15/09/2016 19:23:38 â?? Info Message</w:t>
      </w:r>
    </w:p>
    <w:p w14:paraId="2DC80D5E" w14:textId="77777777" w:rsidR="00104EC9" w:rsidRDefault="00104EC9" w:rsidP="00104EC9">
      <w:pPr>
        <w:pStyle w:val="Output"/>
        <w:shd w:val="clear" w:color="auto" w:fill="000000" w:themeFill="text1"/>
      </w:pPr>
      <w:r>
        <w:t>[main] WARN  log.LogDemo 15/09/2016 19:23:38 â?? Warning Message</w:t>
      </w:r>
    </w:p>
    <w:p w14:paraId="6EB5A949" w14:textId="77777777" w:rsidR="00104EC9" w:rsidRDefault="00104EC9" w:rsidP="00104EC9">
      <w:pPr>
        <w:pStyle w:val="Output"/>
        <w:shd w:val="clear" w:color="auto" w:fill="000000" w:themeFill="text1"/>
      </w:pPr>
      <w:r>
        <w:t>[main] ERROR log.LogDemo 15/09/2016 19:23:38 â?? Error Message</w:t>
      </w:r>
    </w:p>
    <w:p w14:paraId="4A2C4310" w14:textId="77777777" w:rsidR="00104EC9" w:rsidRDefault="00104EC9" w:rsidP="00104EC9">
      <w:pPr>
        <w:pStyle w:val="Output"/>
        <w:shd w:val="clear" w:color="auto" w:fill="000000" w:themeFill="text1"/>
      </w:pPr>
      <w:r>
        <w:t>[main] FATAL log.LogDemo 15/09/2016 19:23:38 â?? Fatal Message</w:t>
      </w:r>
    </w:p>
    <w:p w14:paraId="04CADF43" w14:textId="7C1481E1" w:rsidR="00104EC9" w:rsidRDefault="00104EC9" w:rsidP="00104EC9">
      <w:pPr>
        <w:pStyle w:val="Heading2"/>
      </w:pPr>
      <w:bookmarkStart w:id="145" w:name="_Toc94350691"/>
      <w:r>
        <w:t>Java</w:t>
      </w:r>
      <w:r w:rsidR="00BD2476">
        <w:t xml:space="preserve"> </w:t>
      </w:r>
      <w:r>
        <w:t>5 (2005)</w:t>
      </w:r>
      <w:bookmarkEnd w:id="145"/>
    </w:p>
    <w:p w14:paraId="75E3C84E" w14:textId="77777777" w:rsidR="00104EC9" w:rsidRDefault="00104EC9" w:rsidP="000E4144">
      <w:pPr>
        <w:pStyle w:val="Heading30"/>
        <w:rPr>
          <w:rFonts w:eastAsiaTheme="majorEastAsia"/>
        </w:rPr>
      </w:pPr>
      <w:r>
        <w:t>Annotations</w:t>
      </w:r>
    </w:p>
    <w:p w14:paraId="3E8856AA" w14:textId="774952D3" w:rsidR="00104EC9" w:rsidRDefault="00104EC9" w:rsidP="00104EC9">
      <w:r>
        <w:t>Java </w:t>
      </w:r>
      <w:r>
        <w:rPr>
          <w:b/>
          <w:bCs/>
        </w:rPr>
        <w:t>Annotation</w:t>
      </w:r>
      <w:r>
        <w:t> is a tag that represents the </w:t>
      </w:r>
      <w:r>
        <w:rPr>
          <w:i/>
          <w:iCs/>
        </w:rPr>
        <w:t>metadata</w:t>
      </w:r>
      <w:r>
        <w:t> i.e. attached with class, interface, methods or fields to indicate some additional information which can be used by java compiler and JVM.</w:t>
      </w:r>
    </w:p>
    <w:p w14:paraId="52FB4FFA" w14:textId="77777777" w:rsidR="00DA6FD1" w:rsidRDefault="00DA6FD1" w:rsidP="00DA6FD1">
      <w:pPr>
        <w:spacing w:line="240" w:lineRule="auto"/>
      </w:pPr>
    </w:p>
    <w:p w14:paraId="0F719B31" w14:textId="216FA8CA" w:rsidR="00104EC9" w:rsidRDefault="00104EC9" w:rsidP="008B1D9A">
      <w:r>
        <w:t xml:space="preserve">Annotations have </w:t>
      </w:r>
      <w:r w:rsidR="00226831">
        <w:t>several</w:t>
      </w:r>
      <w:r>
        <w:t xml:space="preserve"> uses, </w:t>
      </w:r>
      <w:r w:rsidR="00226831">
        <w:t xml:space="preserve">below are few </w:t>
      </w:r>
      <w:r>
        <w:t>among them:</w:t>
      </w:r>
    </w:p>
    <w:p w14:paraId="145B5BB4" w14:textId="75246B1B" w:rsidR="00104EC9" w:rsidRDefault="00104EC9" w:rsidP="00B413EE">
      <w:pPr>
        <w:pStyle w:val="ListParagraph"/>
        <w:numPr>
          <w:ilvl w:val="0"/>
          <w:numId w:val="242"/>
        </w:numPr>
        <w:ind w:left="720"/>
      </w:pPr>
      <w:r w:rsidRPr="008B1D9A">
        <w:rPr>
          <w:b/>
          <w:bCs/>
        </w:rPr>
        <w:t>Information for the compiler</w:t>
      </w:r>
      <w:r>
        <w:t> — Annotations can be used by the compiler to detect errors or suppress warnings.</w:t>
      </w:r>
    </w:p>
    <w:p w14:paraId="112DE3AC" w14:textId="77777777" w:rsidR="00E12068" w:rsidRDefault="00E12068" w:rsidP="00DA6FD1">
      <w:pPr>
        <w:pStyle w:val="ListParagraph"/>
        <w:spacing w:line="240" w:lineRule="auto"/>
      </w:pPr>
    </w:p>
    <w:p w14:paraId="0FD9C503" w14:textId="1B9CFF73" w:rsidR="00104EC9" w:rsidRDefault="00104EC9" w:rsidP="00B413EE">
      <w:pPr>
        <w:pStyle w:val="ListParagraph"/>
        <w:numPr>
          <w:ilvl w:val="0"/>
          <w:numId w:val="242"/>
        </w:numPr>
        <w:ind w:left="720"/>
      </w:pPr>
      <w:r w:rsidRPr="008B1D9A">
        <w:rPr>
          <w:b/>
          <w:bCs/>
        </w:rPr>
        <w:t>Compile-time and deployment-time processing</w:t>
      </w:r>
      <w:r>
        <w:t xml:space="preserve"> — Software tools can process annotation information to generate code, XML files, and so </w:t>
      </w:r>
      <w:r w:rsidR="005602EC">
        <w:t>forth. (</w:t>
      </w:r>
      <w:r w:rsidR="00E12068">
        <w:t>Spring Autowire</w:t>
      </w:r>
      <w:r w:rsidR="00DA6FD1">
        <w:t>, Java Doc</w:t>
      </w:r>
      <w:r w:rsidR="00E12068">
        <w:t xml:space="preserve"> kind of)</w:t>
      </w:r>
    </w:p>
    <w:p w14:paraId="68AE9FD0" w14:textId="77777777" w:rsidR="00E12068" w:rsidRPr="00E12068" w:rsidRDefault="00E12068" w:rsidP="006E618A">
      <w:pPr>
        <w:pStyle w:val="ListParagraph"/>
        <w:spacing w:line="240" w:lineRule="auto"/>
      </w:pPr>
    </w:p>
    <w:p w14:paraId="3067B58B" w14:textId="2883F083" w:rsidR="00104EC9" w:rsidRDefault="00104EC9" w:rsidP="00B413EE">
      <w:pPr>
        <w:pStyle w:val="ListParagraph"/>
        <w:numPr>
          <w:ilvl w:val="0"/>
          <w:numId w:val="242"/>
        </w:numPr>
        <w:ind w:left="720"/>
      </w:pPr>
      <w:r w:rsidRPr="008B1D9A">
        <w:rPr>
          <w:b/>
          <w:bCs/>
        </w:rPr>
        <w:t>Runtime processing</w:t>
      </w:r>
      <w:r>
        <w:t> — Some annotations are available to be examined at runtime</w:t>
      </w:r>
    </w:p>
    <w:p w14:paraId="15AC6AD8" w14:textId="77777777" w:rsidR="008B1D9A" w:rsidRDefault="008B1D9A" w:rsidP="008B1D9A">
      <w:pPr>
        <w:pStyle w:val="ListParagraph"/>
        <w:ind w:left="360"/>
      </w:pPr>
    </w:p>
    <w:p w14:paraId="128B8FAD" w14:textId="02664AB4" w:rsidR="00104EC9" w:rsidRDefault="00104EC9" w:rsidP="0021234F">
      <w:pPr>
        <w:spacing w:line="240" w:lineRule="auto"/>
      </w:pPr>
      <w:r>
        <w:t>The annotation can include </w:t>
      </w:r>
      <w:r>
        <w:rPr>
          <w:b/>
          <w:i/>
          <w:iCs/>
        </w:rPr>
        <w:t>elements</w:t>
      </w:r>
      <w:r w:rsidR="00545099">
        <w:rPr>
          <w:b/>
          <w:i/>
          <w:iCs/>
        </w:rPr>
        <w:t>(parameters)</w:t>
      </w:r>
      <w:r>
        <w:t xml:space="preserve">, which can be named or unnamed, and </w:t>
      </w:r>
      <w:r w:rsidR="00545099">
        <w:t xml:space="preserve">we need to provide </w:t>
      </w:r>
      <w:r>
        <w:t>values for those elements:</w:t>
      </w:r>
    </w:p>
    <w:p w14:paraId="0F13A3F6" w14:textId="77777777" w:rsidR="00104EC9" w:rsidRDefault="00104EC9" w:rsidP="00104EC9">
      <w:pPr>
        <w:pStyle w:val="Output"/>
      </w:pPr>
      <w:r>
        <w:t>@Author(</w:t>
      </w:r>
    </w:p>
    <w:p w14:paraId="7F85CC1C" w14:textId="77777777" w:rsidR="00104EC9" w:rsidRDefault="00104EC9" w:rsidP="00104EC9">
      <w:pPr>
        <w:pStyle w:val="Output"/>
      </w:pPr>
      <w:r>
        <w:t xml:space="preserve">   </w:t>
      </w:r>
      <w:r w:rsidRPr="003C1A87">
        <w:rPr>
          <w:color w:val="3333FF"/>
        </w:rPr>
        <w:t xml:space="preserve">name </w:t>
      </w:r>
      <w:r>
        <w:t>= "Benjamin Franklin",</w:t>
      </w:r>
    </w:p>
    <w:p w14:paraId="4AF453C5" w14:textId="77777777" w:rsidR="00104EC9" w:rsidRDefault="00104EC9" w:rsidP="00104EC9">
      <w:pPr>
        <w:pStyle w:val="Output"/>
      </w:pPr>
      <w:r>
        <w:t xml:space="preserve">   </w:t>
      </w:r>
      <w:r w:rsidRPr="003C1A87">
        <w:rPr>
          <w:color w:val="3333FF"/>
        </w:rPr>
        <w:t xml:space="preserve">date </w:t>
      </w:r>
      <w:r>
        <w:t>= "3/27/2003"</w:t>
      </w:r>
    </w:p>
    <w:p w14:paraId="1A3E8150" w14:textId="77777777" w:rsidR="00104EC9" w:rsidRDefault="00104EC9" w:rsidP="00104EC9">
      <w:pPr>
        <w:pStyle w:val="Output"/>
      </w:pPr>
      <w:r>
        <w:t>)</w:t>
      </w:r>
    </w:p>
    <w:p w14:paraId="6AF39E3F" w14:textId="77777777" w:rsidR="00104EC9" w:rsidRDefault="00104EC9" w:rsidP="00104EC9">
      <w:pPr>
        <w:pStyle w:val="Output"/>
      </w:pPr>
      <w:r>
        <w:t>class MyClass() { ... }</w:t>
      </w:r>
    </w:p>
    <w:p w14:paraId="1F0ABBF8" w14:textId="77777777" w:rsidR="00104EC9" w:rsidRDefault="00104EC9" w:rsidP="00390253">
      <w:pPr>
        <w:spacing w:line="240" w:lineRule="auto"/>
      </w:pPr>
    </w:p>
    <w:p w14:paraId="79D9CDEA" w14:textId="77777777" w:rsidR="00104EC9" w:rsidRDefault="00104EC9" w:rsidP="0021234F">
      <w:pPr>
        <w:spacing w:line="240" w:lineRule="auto"/>
      </w:pPr>
      <w:r>
        <w:t xml:space="preserve">If there </w:t>
      </w:r>
      <w:r>
        <w:rPr>
          <w:b/>
        </w:rPr>
        <w:t>is just one element</w:t>
      </w:r>
      <w:r>
        <w:t xml:space="preserve"> named value, then the name can be omitted, as in:</w:t>
      </w:r>
    </w:p>
    <w:p w14:paraId="33BD8C62" w14:textId="77777777" w:rsidR="00104EC9" w:rsidRDefault="00104EC9" w:rsidP="00104EC9">
      <w:pPr>
        <w:pStyle w:val="Output"/>
      </w:pPr>
      <w:r w:rsidRPr="0021234F">
        <w:rPr>
          <w:color w:val="00B050"/>
        </w:rPr>
        <w:t>@SuppressWarnings</w:t>
      </w:r>
      <w:r>
        <w:t>("unchecked")</w:t>
      </w:r>
    </w:p>
    <w:p w14:paraId="09BF678B" w14:textId="77777777" w:rsidR="00104EC9" w:rsidRDefault="00104EC9" w:rsidP="00104EC9">
      <w:pPr>
        <w:pStyle w:val="Output"/>
      </w:pPr>
      <w:r>
        <w:t>void myMethod() { ... }</w:t>
      </w:r>
    </w:p>
    <w:p w14:paraId="488BA5BB" w14:textId="77777777" w:rsidR="0021234F" w:rsidRDefault="0021234F" w:rsidP="00390253">
      <w:pPr>
        <w:spacing w:line="240" w:lineRule="auto"/>
      </w:pPr>
    </w:p>
    <w:p w14:paraId="3F023489" w14:textId="7AF5F381" w:rsidR="00104EC9" w:rsidRDefault="00104EC9" w:rsidP="0021234F">
      <w:pPr>
        <w:spacing w:line="240" w:lineRule="auto"/>
      </w:pPr>
      <w:r>
        <w:t>If the annotation has no elements, then the parentheses can be omitted</w:t>
      </w:r>
    </w:p>
    <w:p w14:paraId="52A6447C" w14:textId="772BE22D" w:rsidR="00104EC9" w:rsidRDefault="00104EC9" w:rsidP="00104EC9">
      <w:pPr>
        <w:pStyle w:val="Output"/>
      </w:pPr>
      <w:r>
        <w:t> </w:t>
      </w:r>
      <w:r w:rsidR="00545099">
        <w:t>example :</w:t>
      </w:r>
      <w:r>
        <w:t xml:space="preserve"> </w:t>
      </w:r>
      <w:r w:rsidRPr="0021234F">
        <w:rPr>
          <w:color w:val="00B050"/>
        </w:rPr>
        <w:t>@Override </w:t>
      </w:r>
    </w:p>
    <w:p w14:paraId="4F9E2548" w14:textId="77777777" w:rsidR="00104EC9" w:rsidRDefault="00104EC9" w:rsidP="00390253">
      <w:pPr>
        <w:spacing w:line="240" w:lineRule="auto"/>
      </w:pPr>
    </w:p>
    <w:p w14:paraId="01092C01" w14:textId="77777777" w:rsidR="00104EC9" w:rsidRDefault="00104EC9" w:rsidP="0021234F">
      <w:pPr>
        <w:spacing w:line="240" w:lineRule="auto"/>
      </w:pPr>
      <w:r>
        <w:t>It is also possible to use multiple annotations on the same declaration:</w:t>
      </w:r>
    </w:p>
    <w:p w14:paraId="57E9C49B" w14:textId="77777777" w:rsidR="00104EC9" w:rsidRDefault="00104EC9" w:rsidP="00104EC9">
      <w:pPr>
        <w:pStyle w:val="Output"/>
      </w:pPr>
      <w:r w:rsidRPr="0021234F">
        <w:rPr>
          <w:color w:val="00B050"/>
        </w:rPr>
        <w:t>@Author</w:t>
      </w:r>
      <w:r>
        <w:t>(name = "Jane Doe")</w:t>
      </w:r>
    </w:p>
    <w:p w14:paraId="3E284886" w14:textId="77777777" w:rsidR="00104EC9" w:rsidRDefault="00104EC9" w:rsidP="00104EC9">
      <w:pPr>
        <w:pStyle w:val="Output"/>
      </w:pPr>
      <w:r w:rsidRPr="0021234F">
        <w:rPr>
          <w:color w:val="00B050"/>
        </w:rPr>
        <w:t>@EBook</w:t>
      </w:r>
    </w:p>
    <w:p w14:paraId="2A73164C" w14:textId="77777777" w:rsidR="00104EC9" w:rsidRDefault="00104EC9" w:rsidP="00104EC9">
      <w:pPr>
        <w:pStyle w:val="Output"/>
      </w:pPr>
      <w:r>
        <w:t>class MyClass { ... }</w:t>
      </w:r>
    </w:p>
    <w:p w14:paraId="1C2B1E61" w14:textId="77777777" w:rsidR="00104EC9" w:rsidRDefault="00104EC9" w:rsidP="00390253">
      <w:pPr>
        <w:spacing w:line="240" w:lineRule="auto"/>
      </w:pPr>
    </w:p>
    <w:p w14:paraId="3D392EA1" w14:textId="77777777" w:rsidR="00104EC9" w:rsidRDefault="00104EC9" w:rsidP="00390253">
      <w:pPr>
        <w:spacing w:line="240" w:lineRule="auto"/>
      </w:pPr>
      <w:r>
        <w:t>If the annotations have the same type, then this is called a repeating annotation Repeating annotations are supported as of the Java SE 8 release.</w:t>
      </w:r>
    </w:p>
    <w:p w14:paraId="55BEA397" w14:textId="77777777" w:rsidR="00104EC9" w:rsidRDefault="00104EC9" w:rsidP="00104EC9">
      <w:pPr>
        <w:pStyle w:val="Output"/>
      </w:pPr>
      <w:r>
        <w:t>@Author(name = "Jane Doe")</w:t>
      </w:r>
    </w:p>
    <w:p w14:paraId="0D96AE2D" w14:textId="77777777" w:rsidR="00104EC9" w:rsidRDefault="00104EC9" w:rsidP="00104EC9">
      <w:pPr>
        <w:pStyle w:val="Output"/>
      </w:pPr>
      <w:r>
        <w:t>@Author(name = "John Smith")</w:t>
      </w:r>
    </w:p>
    <w:p w14:paraId="68A4B169" w14:textId="77777777" w:rsidR="00104EC9" w:rsidRDefault="00104EC9" w:rsidP="00104EC9">
      <w:pPr>
        <w:pStyle w:val="Output"/>
      </w:pPr>
      <w:r>
        <w:t>class MyClass { ... }</w:t>
      </w:r>
    </w:p>
    <w:p w14:paraId="11370AC6" w14:textId="77777777" w:rsidR="00104EC9" w:rsidRDefault="00104EC9" w:rsidP="00104EC9"/>
    <w:p w14:paraId="07A50A8D" w14:textId="75A04A5E" w:rsidR="00104EC9" w:rsidRDefault="00104EC9" w:rsidP="003C1A87">
      <w:r>
        <w:rPr>
          <w:b/>
          <w:bCs/>
        </w:rPr>
        <w:t>Java Custom annotations</w:t>
      </w:r>
      <w:r>
        <w:t> or Java User-defined annotations are easy to create and use. The </w:t>
      </w:r>
      <w:r>
        <w:rPr>
          <w:b/>
          <w:i/>
          <w:iCs/>
          <w:color w:val="FF0000"/>
        </w:rPr>
        <w:t>@interface</w:t>
      </w:r>
      <w:r>
        <w:rPr>
          <w:color w:val="FF0000"/>
        </w:rPr>
        <w:t> </w:t>
      </w:r>
      <w:r>
        <w:t xml:space="preserve">element is used to declare an annotation. </w:t>
      </w:r>
    </w:p>
    <w:p w14:paraId="619274AC" w14:textId="733AE745" w:rsidR="00104EC9" w:rsidRPr="003C1A87" w:rsidRDefault="00104EC9" w:rsidP="006F728B">
      <w:pPr>
        <w:pStyle w:val="ListParagraph"/>
        <w:numPr>
          <w:ilvl w:val="0"/>
          <w:numId w:val="58"/>
        </w:numPr>
      </w:pPr>
      <w:r>
        <w:t xml:space="preserve">Method should </w:t>
      </w:r>
      <w:r w:rsidRPr="00596895">
        <w:rPr>
          <w:b/>
          <w:color w:val="FF0000"/>
        </w:rPr>
        <w:t xml:space="preserve">not </w:t>
      </w:r>
      <w:r w:rsidR="00596895" w:rsidRPr="00596895">
        <w:rPr>
          <w:b/>
          <w:color w:val="FF0000"/>
        </w:rPr>
        <w:t>throw</w:t>
      </w:r>
      <w:r w:rsidR="002761D2" w:rsidRPr="00596895">
        <w:rPr>
          <w:b/>
          <w:color w:val="FF0000"/>
        </w:rPr>
        <w:t xml:space="preserve"> </w:t>
      </w:r>
      <w:r w:rsidR="00596895">
        <w:rPr>
          <w:b/>
        </w:rPr>
        <w:t>Exception</w:t>
      </w:r>
    </w:p>
    <w:p w14:paraId="178E43F7" w14:textId="77777777" w:rsidR="003C1A87" w:rsidRDefault="003C1A87" w:rsidP="006F728B">
      <w:pPr>
        <w:pStyle w:val="ListParagraph"/>
        <w:numPr>
          <w:ilvl w:val="0"/>
          <w:numId w:val="58"/>
        </w:numPr>
      </w:pPr>
      <w:r>
        <w:t xml:space="preserve">Method </w:t>
      </w:r>
      <w:r>
        <w:rPr>
          <w:b/>
        </w:rPr>
        <w:t xml:space="preserve">should </w:t>
      </w:r>
      <w:r w:rsidRPr="00596895">
        <w:rPr>
          <w:b/>
          <w:color w:val="FF0000"/>
        </w:rPr>
        <w:t xml:space="preserve">not have </w:t>
      </w:r>
      <w:r>
        <w:rPr>
          <w:b/>
        </w:rPr>
        <w:t>any parameter</w:t>
      </w:r>
      <w:r>
        <w:t>.</w:t>
      </w:r>
    </w:p>
    <w:p w14:paraId="4A92E631" w14:textId="77777777" w:rsidR="00104EC9" w:rsidRDefault="00104EC9" w:rsidP="006F728B">
      <w:pPr>
        <w:pStyle w:val="ListParagraph"/>
        <w:numPr>
          <w:ilvl w:val="0"/>
          <w:numId w:val="58"/>
        </w:numPr>
      </w:pPr>
      <w:r>
        <w:t xml:space="preserve">Method should </w:t>
      </w:r>
      <w:r>
        <w:rPr>
          <w:b/>
        </w:rPr>
        <w:t>return something</w:t>
      </w:r>
    </w:p>
    <w:p w14:paraId="0B41EFA0" w14:textId="77777777" w:rsidR="00104EC9" w:rsidRDefault="00104EC9" w:rsidP="006F728B">
      <w:pPr>
        <w:pStyle w:val="ListParagraph"/>
        <w:numPr>
          <w:ilvl w:val="0"/>
          <w:numId w:val="58"/>
        </w:numPr>
      </w:pPr>
      <w:r>
        <w:t xml:space="preserve">It </w:t>
      </w:r>
      <w:r>
        <w:rPr>
          <w:b/>
        </w:rPr>
        <w:t>may assign a default value to the method.</w:t>
      </w:r>
    </w:p>
    <w:p w14:paraId="7B9284DF" w14:textId="77777777" w:rsidR="00104EC9" w:rsidRDefault="00104EC9" w:rsidP="00104EC9">
      <w:pPr>
        <w:pStyle w:val="Output"/>
      </w:pPr>
      <w:r>
        <w:rPr>
          <w:rStyle w:val="keyword"/>
        </w:rPr>
        <w:t>@interface</w:t>
      </w:r>
      <w:r>
        <w:t> MyAnnotation{  </w:t>
      </w:r>
    </w:p>
    <w:p w14:paraId="3F0049BF" w14:textId="77777777" w:rsidR="00104EC9" w:rsidRDefault="00104EC9" w:rsidP="00104EC9">
      <w:pPr>
        <w:pStyle w:val="Output"/>
      </w:pPr>
      <w:r>
        <w:rPr>
          <w:rStyle w:val="keyword"/>
        </w:rPr>
        <w:t>int</w:t>
      </w:r>
      <w:r>
        <w:t> value() </w:t>
      </w:r>
      <w:r>
        <w:rPr>
          <w:rStyle w:val="keyword"/>
        </w:rPr>
        <w:t>default</w:t>
      </w:r>
      <w:r>
        <w:t> </w:t>
      </w:r>
      <w:r>
        <w:rPr>
          <w:rStyle w:val="number"/>
        </w:rPr>
        <w:t>0</w:t>
      </w:r>
      <w:r>
        <w:t>;  </w:t>
      </w:r>
    </w:p>
    <w:p w14:paraId="091A07D2" w14:textId="77777777" w:rsidR="00104EC9" w:rsidRDefault="00104EC9" w:rsidP="00104EC9">
      <w:pPr>
        <w:pStyle w:val="Output"/>
      </w:pPr>
      <w:r>
        <w:t>}  </w:t>
      </w:r>
    </w:p>
    <w:p w14:paraId="1E68EC6C" w14:textId="77777777" w:rsidR="00104EC9" w:rsidRDefault="00104EC9" w:rsidP="00104EC9">
      <w:pPr>
        <w:pStyle w:val="Howitworks"/>
      </w:pPr>
      <w:r>
        <w:t>Example</w:t>
      </w:r>
    </w:p>
    <w:p w14:paraId="3A429CB0" w14:textId="3B299C58" w:rsidR="00104EC9" w:rsidRDefault="00104EC9" w:rsidP="00D84F2B">
      <w:pPr>
        <w:spacing w:line="240" w:lineRule="auto"/>
      </w:pPr>
      <w:r>
        <w:t xml:space="preserve">Suppose Every class in a given Project should contain author info. Writing Author info in </w:t>
      </w:r>
      <w:r w:rsidR="00917218">
        <w:t>every</w:t>
      </w:r>
      <w:r>
        <w:t xml:space="preserve"> class is </w:t>
      </w:r>
      <w:r w:rsidR="003C1A87">
        <w:t>difficult</w:t>
      </w:r>
      <w:r>
        <w:t xml:space="preserve"> like below</w:t>
      </w:r>
    </w:p>
    <w:p w14:paraId="19AC5CBA" w14:textId="58D5CD25" w:rsidR="00104EC9" w:rsidRDefault="00104EC9" w:rsidP="00104EC9">
      <w:pPr>
        <w:pStyle w:val="Output"/>
        <w:rPr>
          <w:lang w:eastAsia="en-US"/>
        </w:rPr>
      </w:pPr>
      <w:r>
        <w:rPr>
          <w:lang w:eastAsia="en-US"/>
        </w:rPr>
        <w:t>public class GenrateWorkSheet extends DataList {</w:t>
      </w:r>
    </w:p>
    <w:p w14:paraId="046E0FAF" w14:textId="77777777" w:rsidR="00104EC9" w:rsidRDefault="00104EC9" w:rsidP="00104EC9">
      <w:pPr>
        <w:pStyle w:val="Output"/>
        <w:rPr>
          <w:lang w:eastAsia="en-US"/>
        </w:rPr>
      </w:pPr>
      <w:r>
        <w:rPr>
          <w:lang w:eastAsia="en-US"/>
        </w:rPr>
        <w:t xml:space="preserve">   // Author: John Doe</w:t>
      </w:r>
    </w:p>
    <w:p w14:paraId="0D5C6453" w14:textId="77777777" w:rsidR="00104EC9" w:rsidRDefault="00104EC9" w:rsidP="00104EC9">
      <w:pPr>
        <w:pStyle w:val="Output"/>
        <w:rPr>
          <w:lang w:eastAsia="en-US"/>
        </w:rPr>
      </w:pPr>
      <w:r>
        <w:rPr>
          <w:lang w:eastAsia="en-US"/>
        </w:rPr>
        <w:t xml:space="preserve">   // Date: 3/17/2002</w:t>
      </w:r>
    </w:p>
    <w:p w14:paraId="2C817D06" w14:textId="77777777" w:rsidR="00104EC9" w:rsidRDefault="00104EC9" w:rsidP="00104EC9">
      <w:pPr>
        <w:pStyle w:val="Output"/>
        <w:rPr>
          <w:lang w:eastAsia="en-US"/>
        </w:rPr>
      </w:pPr>
      <w:r>
        <w:rPr>
          <w:lang w:eastAsia="en-US"/>
        </w:rPr>
        <w:t xml:space="preserve">   // Current revision: 6</w:t>
      </w:r>
    </w:p>
    <w:p w14:paraId="7EA623D8" w14:textId="77777777" w:rsidR="00104EC9" w:rsidRDefault="00104EC9" w:rsidP="00104EC9">
      <w:pPr>
        <w:pStyle w:val="Output"/>
        <w:rPr>
          <w:lang w:eastAsia="en-US"/>
        </w:rPr>
      </w:pPr>
      <w:r>
        <w:rPr>
          <w:lang w:eastAsia="en-US"/>
        </w:rPr>
        <w:t xml:space="preserve">   // Last modified: 4/12/2004</w:t>
      </w:r>
    </w:p>
    <w:p w14:paraId="46BA1F69" w14:textId="77777777" w:rsidR="00104EC9" w:rsidRDefault="00104EC9" w:rsidP="00104EC9">
      <w:pPr>
        <w:pStyle w:val="Output"/>
        <w:rPr>
          <w:lang w:eastAsia="en-US"/>
        </w:rPr>
      </w:pPr>
      <w:r>
        <w:rPr>
          <w:lang w:eastAsia="en-US"/>
        </w:rPr>
        <w:t xml:space="preserve">   // By: Jane Doe</w:t>
      </w:r>
    </w:p>
    <w:p w14:paraId="6D53E86B" w14:textId="77777777" w:rsidR="00104EC9" w:rsidRDefault="00104EC9" w:rsidP="00104EC9">
      <w:pPr>
        <w:pStyle w:val="Output"/>
        <w:rPr>
          <w:lang w:eastAsia="en-US"/>
        </w:rPr>
      </w:pPr>
      <w:r>
        <w:rPr>
          <w:lang w:eastAsia="en-US"/>
        </w:rPr>
        <w:t xml:space="preserve">   // Reviewers: Alice, Bill, Cindy</w:t>
      </w:r>
    </w:p>
    <w:p w14:paraId="47083294" w14:textId="77777777" w:rsidR="00104EC9" w:rsidRDefault="00104EC9" w:rsidP="00104EC9">
      <w:pPr>
        <w:pStyle w:val="Output"/>
        <w:rPr>
          <w:lang w:eastAsia="en-US"/>
        </w:rPr>
      </w:pPr>
    </w:p>
    <w:p w14:paraId="20892C36" w14:textId="77777777" w:rsidR="00104EC9" w:rsidRDefault="00104EC9" w:rsidP="00104EC9">
      <w:pPr>
        <w:pStyle w:val="Output"/>
        <w:rPr>
          <w:lang w:eastAsia="en-US"/>
        </w:rPr>
      </w:pPr>
      <w:r>
        <w:rPr>
          <w:lang w:eastAsia="en-US"/>
        </w:rPr>
        <w:t xml:space="preserve">   // class code goes here</w:t>
      </w:r>
    </w:p>
    <w:p w14:paraId="31032672" w14:textId="77777777" w:rsidR="00104EC9" w:rsidRDefault="00104EC9" w:rsidP="00104EC9">
      <w:pPr>
        <w:pStyle w:val="Output"/>
        <w:rPr>
          <w:lang w:eastAsia="en-US"/>
        </w:rPr>
      </w:pPr>
      <w:r>
        <w:rPr>
          <w:lang w:eastAsia="en-US"/>
        </w:rPr>
        <w:t>}</w:t>
      </w:r>
    </w:p>
    <w:p w14:paraId="60E6BD07" w14:textId="77777777" w:rsidR="00104EC9" w:rsidRDefault="00104EC9" w:rsidP="00D77ACF">
      <w:pPr>
        <w:spacing w:line="240" w:lineRule="auto"/>
      </w:pPr>
    </w:p>
    <w:p w14:paraId="0EEE98AD" w14:textId="5F7C4BC2" w:rsidR="00104EC9" w:rsidRDefault="00104EC9" w:rsidP="00D77ACF">
      <w:pPr>
        <w:spacing w:line="240" w:lineRule="auto"/>
        <w:rPr>
          <w:rFonts w:ascii="Arial" w:eastAsia="Times New Roman" w:hAnsi="Arial" w:cs="Arial"/>
          <w:color w:val="000000"/>
          <w:sz w:val="19"/>
          <w:szCs w:val="19"/>
          <w:lang w:eastAsia="en-US"/>
        </w:rPr>
      </w:pPr>
      <w:r>
        <w:t xml:space="preserve">By Using </w:t>
      </w:r>
      <w:r w:rsidR="003C1A87">
        <w:t>Annotation,</w:t>
      </w:r>
      <w:r>
        <w:t xml:space="preserve"> we can provide above </w:t>
      </w:r>
      <w:r w:rsidR="003C1A87">
        <w:t>information. For</w:t>
      </w:r>
      <w:r>
        <w:t xml:space="preserve"> doing this we need to create an </w:t>
      </w:r>
      <w:r w:rsidR="003C1A87">
        <w:t>annotation &amp; all property</w:t>
      </w:r>
      <w:r>
        <w:t xml:space="preserve"> should define using methods. </w:t>
      </w:r>
    </w:p>
    <w:p w14:paraId="7263E43C" w14:textId="782055AC" w:rsidR="00104EC9" w:rsidRDefault="00104EC9" w:rsidP="00104EC9">
      <w:pPr>
        <w:pStyle w:val="Output"/>
        <w:rPr>
          <w:lang w:eastAsia="en-US"/>
        </w:rPr>
      </w:pPr>
      <w:r w:rsidRPr="00796C9D">
        <w:rPr>
          <w:color w:val="3333FF"/>
          <w:lang w:eastAsia="en-US"/>
        </w:rPr>
        <w:t xml:space="preserve">@interface </w:t>
      </w:r>
      <w:r w:rsidR="0079539C" w:rsidRPr="0079539C">
        <w:rPr>
          <w:color w:val="00B050"/>
          <w:lang w:eastAsia="en-US"/>
        </w:rPr>
        <w:t>AuthaorInfo</w:t>
      </w:r>
      <w:r w:rsidRPr="0079539C">
        <w:rPr>
          <w:color w:val="00B050"/>
          <w:lang w:eastAsia="en-US"/>
        </w:rPr>
        <w:t xml:space="preserve"> </w:t>
      </w:r>
      <w:r>
        <w:rPr>
          <w:lang w:eastAsia="en-US"/>
        </w:rPr>
        <w:t>{</w:t>
      </w:r>
    </w:p>
    <w:p w14:paraId="7D37C542" w14:textId="77777777" w:rsidR="00104EC9" w:rsidRDefault="00104EC9" w:rsidP="00104EC9">
      <w:pPr>
        <w:pStyle w:val="Output"/>
        <w:rPr>
          <w:lang w:eastAsia="en-US"/>
        </w:rPr>
      </w:pPr>
      <w:r>
        <w:rPr>
          <w:lang w:eastAsia="en-US"/>
        </w:rPr>
        <w:t xml:space="preserve">   String author();</w:t>
      </w:r>
    </w:p>
    <w:p w14:paraId="5F9771BB" w14:textId="77777777" w:rsidR="00104EC9" w:rsidRDefault="00104EC9" w:rsidP="00104EC9">
      <w:pPr>
        <w:pStyle w:val="Output"/>
        <w:rPr>
          <w:lang w:eastAsia="en-US"/>
        </w:rPr>
      </w:pPr>
      <w:r>
        <w:rPr>
          <w:lang w:eastAsia="en-US"/>
        </w:rPr>
        <w:t xml:space="preserve">   String date();</w:t>
      </w:r>
    </w:p>
    <w:p w14:paraId="4FF2FD68" w14:textId="77777777" w:rsidR="00104EC9" w:rsidRDefault="00104EC9" w:rsidP="00104EC9">
      <w:pPr>
        <w:pStyle w:val="Output"/>
        <w:rPr>
          <w:lang w:eastAsia="en-US"/>
        </w:rPr>
      </w:pPr>
      <w:r>
        <w:rPr>
          <w:lang w:eastAsia="en-US"/>
        </w:rPr>
        <w:t xml:space="preserve">   int currentRevision() default 1;</w:t>
      </w:r>
    </w:p>
    <w:p w14:paraId="37F05CE4" w14:textId="77777777" w:rsidR="00104EC9" w:rsidRDefault="00104EC9" w:rsidP="00104EC9">
      <w:pPr>
        <w:pStyle w:val="Output"/>
        <w:rPr>
          <w:lang w:eastAsia="en-US"/>
        </w:rPr>
      </w:pPr>
      <w:r>
        <w:rPr>
          <w:lang w:eastAsia="en-US"/>
        </w:rPr>
        <w:lastRenderedPageBreak/>
        <w:t xml:space="preserve">   String lastModified() default "N/A";</w:t>
      </w:r>
    </w:p>
    <w:p w14:paraId="1B287611" w14:textId="77777777" w:rsidR="00104EC9" w:rsidRDefault="00104EC9" w:rsidP="00104EC9">
      <w:pPr>
        <w:pStyle w:val="Output"/>
        <w:rPr>
          <w:lang w:eastAsia="en-US"/>
        </w:rPr>
      </w:pPr>
      <w:r>
        <w:rPr>
          <w:lang w:eastAsia="en-US"/>
        </w:rPr>
        <w:t xml:space="preserve">   String lastModifiedBy() default "N/A";</w:t>
      </w:r>
    </w:p>
    <w:p w14:paraId="7A46187A" w14:textId="77777777" w:rsidR="00104EC9" w:rsidRDefault="00104EC9" w:rsidP="00104EC9">
      <w:pPr>
        <w:pStyle w:val="Output"/>
        <w:rPr>
          <w:lang w:eastAsia="en-US"/>
        </w:rPr>
      </w:pPr>
      <w:r>
        <w:rPr>
          <w:lang w:eastAsia="en-US"/>
        </w:rPr>
        <w:t xml:space="preserve">   // Note use of array</w:t>
      </w:r>
    </w:p>
    <w:p w14:paraId="6E260A43" w14:textId="77777777" w:rsidR="00104EC9" w:rsidRDefault="00104EC9" w:rsidP="00104EC9">
      <w:pPr>
        <w:pStyle w:val="Output"/>
        <w:rPr>
          <w:lang w:eastAsia="en-US"/>
        </w:rPr>
      </w:pPr>
      <w:r>
        <w:rPr>
          <w:lang w:eastAsia="en-US"/>
        </w:rPr>
        <w:t xml:space="preserve">   String[] reviewers();</w:t>
      </w:r>
    </w:p>
    <w:p w14:paraId="4464959D" w14:textId="77777777" w:rsidR="00104EC9" w:rsidRDefault="00104EC9" w:rsidP="00104EC9">
      <w:pPr>
        <w:pStyle w:val="Output"/>
        <w:rPr>
          <w:lang w:eastAsia="en-US"/>
        </w:rPr>
      </w:pPr>
      <w:r>
        <w:rPr>
          <w:lang w:eastAsia="en-US"/>
        </w:rPr>
        <w:t>}</w:t>
      </w:r>
    </w:p>
    <w:p w14:paraId="138A5F2C" w14:textId="77777777" w:rsidR="0079539C" w:rsidRDefault="0079539C" w:rsidP="00D77ACF">
      <w:pPr>
        <w:spacing w:line="240" w:lineRule="auto"/>
      </w:pPr>
    </w:p>
    <w:p w14:paraId="7ECFF256" w14:textId="3CEE0D8B" w:rsidR="00104EC9" w:rsidRDefault="00104EC9" w:rsidP="00D77ACF">
      <w:pPr>
        <w:spacing w:line="240" w:lineRule="auto"/>
      </w:pPr>
      <w:r>
        <w:t xml:space="preserve">Once annotation </w:t>
      </w:r>
      <w:r w:rsidR="00796C9D">
        <w:t>ready</w:t>
      </w:r>
      <w:r>
        <w:t xml:space="preserve">, you can write that annotation top of </w:t>
      </w:r>
      <w:r w:rsidR="00796C9D">
        <w:t>each</w:t>
      </w:r>
      <w:r>
        <w:t xml:space="preserve"> class with values</w:t>
      </w:r>
    </w:p>
    <w:p w14:paraId="0A90BE2A" w14:textId="235CDF45" w:rsidR="00104EC9" w:rsidRDefault="00104EC9" w:rsidP="00104EC9">
      <w:pPr>
        <w:pStyle w:val="Output"/>
        <w:rPr>
          <w:lang w:eastAsia="en-US"/>
        </w:rPr>
      </w:pPr>
      <w:r w:rsidRPr="0079539C">
        <w:rPr>
          <w:color w:val="00B050"/>
          <w:lang w:eastAsia="en-US"/>
        </w:rPr>
        <w:t>@</w:t>
      </w:r>
      <w:r w:rsidR="0079539C" w:rsidRPr="0079539C">
        <w:rPr>
          <w:color w:val="00B050"/>
          <w:lang w:eastAsia="en-US"/>
        </w:rPr>
        <w:t xml:space="preserve">AuthaorInfo </w:t>
      </w:r>
      <w:r>
        <w:rPr>
          <w:lang w:eastAsia="en-US"/>
        </w:rPr>
        <w:t>(</w:t>
      </w:r>
    </w:p>
    <w:p w14:paraId="6DDBFA8A" w14:textId="77777777" w:rsidR="00104EC9" w:rsidRDefault="00104EC9" w:rsidP="00104EC9">
      <w:pPr>
        <w:pStyle w:val="Output"/>
        <w:rPr>
          <w:lang w:eastAsia="en-US"/>
        </w:rPr>
      </w:pPr>
      <w:r>
        <w:rPr>
          <w:lang w:eastAsia="en-US"/>
        </w:rPr>
        <w:t xml:space="preserve">   author = "John Doe",</w:t>
      </w:r>
    </w:p>
    <w:p w14:paraId="2B27838F" w14:textId="77777777" w:rsidR="00104EC9" w:rsidRDefault="00104EC9" w:rsidP="00104EC9">
      <w:pPr>
        <w:pStyle w:val="Output"/>
        <w:rPr>
          <w:lang w:eastAsia="en-US"/>
        </w:rPr>
      </w:pPr>
      <w:r>
        <w:rPr>
          <w:lang w:eastAsia="en-US"/>
        </w:rPr>
        <w:t xml:space="preserve">   date = "3/17/2002",</w:t>
      </w:r>
    </w:p>
    <w:p w14:paraId="25EECF81" w14:textId="77777777" w:rsidR="00104EC9" w:rsidRDefault="00104EC9" w:rsidP="00104EC9">
      <w:pPr>
        <w:pStyle w:val="Output"/>
        <w:rPr>
          <w:lang w:eastAsia="en-US"/>
        </w:rPr>
      </w:pPr>
      <w:r>
        <w:rPr>
          <w:lang w:eastAsia="en-US"/>
        </w:rPr>
        <w:t xml:space="preserve">   currentRevision = 6,</w:t>
      </w:r>
    </w:p>
    <w:p w14:paraId="559B5770" w14:textId="77777777" w:rsidR="00104EC9" w:rsidRDefault="00104EC9" w:rsidP="00104EC9">
      <w:pPr>
        <w:pStyle w:val="Output"/>
        <w:rPr>
          <w:lang w:eastAsia="en-US"/>
        </w:rPr>
      </w:pPr>
      <w:r>
        <w:rPr>
          <w:lang w:eastAsia="en-US"/>
        </w:rPr>
        <w:t xml:space="preserve">   lastModified = "4/12/2004",</w:t>
      </w:r>
    </w:p>
    <w:p w14:paraId="437639C8" w14:textId="77777777" w:rsidR="00104EC9" w:rsidRDefault="00104EC9" w:rsidP="00104EC9">
      <w:pPr>
        <w:pStyle w:val="Output"/>
        <w:rPr>
          <w:lang w:eastAsia="en-US"/>
        </w:rPr>
      </w:pPr>
      <w:r>
        <w:rPr>
          <w:lang w:eastAsia="en-US"/>
        </w:rPr>
        <w:t xml:space="preserve">   lastModifiedBy = "Jane Doe",</w:t>
      </w:r>
    </w:p>
    <w:p w14:paraId="29937C2F" w14:textId="77777777" w:rsidR="00104EC9" w:rsidRDefault="00104EC9" w:rsidP="00104EC9">
      <w:pPr>
        <w:pStyle w:val="Output"/>
        <w:rPr>
          <w:lang w:eastAsia="en-US"/>
        </w:rPr>
      </w:pPr>
      <w:r>
        <w:rPr>
          <w:lang w:eastAsia="en-US"/>
        </w:rPr>
        <w:t xml:space="preserve">   // Note array notation</w:t>
      </w:r>
    </w:p>
    <w:p w14:paraId="1A0FD857" w14:textId="77777777" w:rsidR="00104EC9" w:rsidRDefault="00104EC9" w:rsidP="00104EC9">
      <w:pPr>
        <w:pStyle w:val="Output"/>
        <w:rPr>
          <w:lang w:eastAsia="en-US"/>
        </w:rPr>
      </w:pPr>
      <w:r>
        <w:rPr>
          <w:lang w:eastAsia="en-US"/>
        </w:rPr>
        <w:t xml:space="preserve">   reviewers = {"Alice", "Bob", "Cindy"}</w:t>
      </w:r>
    </w:p>
    <w:p w14:paraId="6CEB3D19" w14:textId="77777777" w:rsidR="00104EC9" w:rsidRDefault="00104EC9" w:rsidP="00104EC9">
      <w:pPr>
        <w:pStyle w:val="Output"/>
        <w:rPr>
          <w:lang w:eastAsia="en-US"/>
        </w:rPr>
      </w:pPr>
      <w:r>
        <w:rPr>
          <w:lang w:eastAsia="en-US"/>
        </w:rPr>
        <w:t>)</w:t>
      </w:r>
    </w:p>
    <w:p w14:paraId="1793CA77" w14:textId="77777777" w:rsidR="00104EC9" w:rsidRDefault="00104EC9" w:rsidP="00104EC9">
      <w:pPr>
        <w:pStyle w:val="Output"/>
        <w:rPr>
          <w:lang w:eastAsia="en-US"/>
        </w:rPr>
      </w:pPr>
      <w:r>
        <w:rPr>
          <w:lang w:eastAsia="en-US"/>
        </w:rPr>
        <w:t>public class Generation3List extends Generation2List {</w:t>
      </w:r>
    </w:p>
    <w:p w14:paraId="55751293" w14:textId="78D4C43A" w:rsidR="00104EC9" w:rsidRDefault="00104EC9" w:rsidP="00446654">
      <w:pPr>
        <w:pStyle w:val="Output"/>
        <w:ind w:firstLine="720"/>
        <w:rPr>
          <w:lang w:eastAsia="en-US"/>
        </w:rPr>
      </w:pPr>
      <w:r>
        <w:rPr>
          <w:lang w:eastAsia="en-US"/>
        </w:rPr>
        <w:t>// class code goes here</w:t>
      </w:r>
    </w:p>
    <w:p w14:paraId="07568638" w14:textId="77777777" w:rsidR="00104EC9" w:rsidRDefault="00104EC9" w:rsidP="00104EC9">
      <w:pPr>
        <w:pStyle w:val="Output"/>
        <w:rPr>
          <w:lang w:eastAsia="en-US"/>
        </w:rPr>
      </w:pPr>
      <w:r>
        <w:rPr>
          <w:lang w:eastAsia="en-US"/>
        </w:rPr>
        <w:t>}</w:t>
      </w:r>
    </w:p>
    <w:p w14:paraId="4DF1F3A1" w14:textId="77777777" w:rsidR="00796C9D" w:rsidRDefault="00796C9D" w:rsidP="00104EC9"/>
    <w:p w14:paraId="4ECCF8C6" w14:textId="77777777" w:rsidR="00104EC9" w:rsidRDefault="00104EC9" w:rsidP="000E4144">
      <w:pPr>
        <w:pStyle w:val="Heading30"/>
      </w:pPr>
      <w:r>
        <w:t>Autoboxing</w:t>
      </w:r>
    </w:p>
    <w:p w14:paraId="2870B1B4" w14:textId="0502B48D" w:rsidR="00104EC9" w:rsidRDefault="00104EC9" w:rsidP="00B413EE">
      <w:pPr>
        <w:pStyle w:val="ListParagraph"/>
        <w:numPr>
          <w:ilvl w:val="0"/>
          <w:numId w:val="293"/>
        </w:numPr>
      </w:pPr>
      <w:r>
        <w:t>The automatic conversion of primitive data types into its equivalent Wrapper type is known as boxing and opposite operation is known as unboxing.</w:t>
      </w:r>
    </w:p>
    <w:p w14:paraId="53D53480" w14:textId="77777777" w:rsidR="00D77ACF" w:rsidRDefault="00D77ACF" w:rsidP="00D77ACF">
      <w:pPr>
        <w:spacing w:line="240" w:lineRule="auto"/>
      </w:pPr>
    </w:p>
    <w:p w14:paraId="5EDFE477" w14:textId="747AA3BD" w:rsidR="00184F11" w:rsidRDefault="00A57756" w:rsidP="00B413EE">
      <w:pPr>
        <w:pStyle w:val="ListParagraph"/>
        <w:numPr>
          <w:ilvl w:val="0"/>
          <w:numId w:val="293"/>
        </w:numPr>
      </w:pPr>
      <w:r>
        <w:t>Up to</w:t>
      </w:r>
      <w:r w:rsidR="00104EC9">
        <w:t xml:space="preserve"> JDK 1.4, all the data structures of Java stores only objects and when retrieved returns objects.</w:t>
      </w:r>
      <w:r w:rsidR="00104EC9" w:rsidRPr="00446654">
        <w:rPr>
          <w:rFonts w:ascii="Arial" w:hAnsi="Arial" w:cs="Arial"/>
          <w:color w:val="444444"/>
          <w:shd w:val="clear" w:color="auto" w:fill="FFFFFF"/>
        </w:rPr>
        <w:t xml:space="preserve"> </w:t>
      </w:r>
      <w:r w:rsidR="00104EC9">
        <w:t>Autoboxing permits to store data types directly in DS and retrieve back data types.</w:t>
      </w:r>
    </w:p>
    <w:p w14:paraId="1FE8812C" w14:textId="77777777" w:rsidR="00D77ACF" w:rsidRDefault="00D77ACF" w:rsidP="00D77ACF">
      <w:pPr>
        <w:spacing w:line="240" w:lineRule="auto"/>
      </w:pPr>
    </w:p>
    <w:p w14:paraId="4E4C8E62" w14:textId="3DCABEAF" w:rsidR="00184F11" w:rsidRDefault="00184F11" w:rsidP="00B413EE">
      <w:pPr>
        <w:pStyle w:val="ListParagraph"/>
        <w:numPr>
          <w:ilvl w:val="0"/>
          <w:numId w:val="293"/>
        </w:numPr>
      </w:pPr>
      <w:r>
        <w:t xml:space="preserve">If a </w:t>
      </w:r>
      <w:r w:rsidR="00A57756" w:rsidRPr="00446654">
        <w:rPr>
          <w:b/>
        </w:rPr>
        <w:t>method (</w:t>
      </w:r>
      <w:r w:rsidRPr="00446654">
        <w:rPr>
          <w:b/>
        </w:rPr>
        <w:t>remember only method – not direct)</w:t>
      </w:r>
      <w:r>
        <w:t xml:space="preserve"> requires Integer Object value, we can directly pass primitive value without issue. Autoboxing will take care about these.</w:t>
      </w:r>
    </w:p>
    <w:p w14:paraId="023297DE" w14:textId="77777777" w:rsidR="00446654" w:rsidRDefault="00446654" w:rsidP="00446654">
      <w:pPr>
        <w:spacing w:line="240" w:lineRule="auto"/>
      </w:pPr>
    </w:p>
    <w:p w14:paraId="69FF27AE" w14:textId="6356561E" w:rsidR="00184F11" w:rsidRDefault="00184F11" w:rsidP="00184F11">
      <w:r>
        <w:t>We can also do direct initializations (1.8 V)</w:t>
      </w:r>
    </w:p>
    <w:p w14:paraId="7CA2357E" w14:textId="77777777" w:rsidR="00184F11" w:rsidRPr="00AC13B3" w:rsidRDefault="00184F11" w:rsidP="00184F11">
      <w:pPr>
        <w:pStyle w:val="Output"/>
        <w:rPr>
          <w:color w:val="FF0000"/>
        </w:rPr>
      </w:pPr>
      <w:r>
        <w:t xml:space="preserve">Integer </w:t>
      </w:r>
      <w:r>
        <w:rPr>
          <w:color w:val="6A3E3E"/>
        </w:rPr>
        <w:t>i</w:t>
      </w:r>
      <w:r>
        <w:t xml:space="preserve"> = </w:t>
      </w:r>
      <w:r>
        <w:rPr>
          <w:u w:val="single"/>
        </w:rPr>
        <w:t>10</w:t>
      </w:r>
      <w:r>
        <w:t xml:space="preserve">;// </w:t>
      </w:r>
      <w:r w:rsidRPr="00E87F5A">
        <w:rPr>
          <w:color w:val="00B050"/>
        </w:rPr>
        <w:t>it will create Integer value of 10 using Autoboxing</w:t>
      </w:r>
    </w:p>
    <w:p w14:paraId="75EB2991" w14:textId="77777777" w:rsidR="00184F11" w:rsidRDefault="00184F11" w:rsidP="00184F11">
      <w:pPr>
        <w:pStyle w:val="Output"/>
      </w:pPr>
      <w:r>
        <w:rPr>
          <w:bCs/>
          <w:color w:val="7F0055"/>
        </w:rPr>
        <w:t>int</w:t>
      </w:r>
      <w:r>
        <w:t xml:space="preserve"> </w:t>
      </w:r>
      <w:r>
        <w:rPr>
          <w:color w:val="6A3E3E"/>
        </w:rPr>
        <w:t>j</w:t>
      </w:r>
      <w:r>
        <w:t xml:space="preserve"> = </w:t>
      </w:r>
      <w:r>
        <w:rPr>
          <w:color w:val="6A3E3E"/>
          <w:u w:val="single"/>
        </w:rPr>
        <w:t>i</w:t>
      </w:r>
      <w:r>
        <w:t>;//</w:t>
      </w:r>
      <w:r w:rsidRPr="005747D2">
        <w:t xml:space="preserve"> </w:t>
      </w:r>
      <w:r>
        <w:t xml:space="preserve">;// </w:t>
      </w:r>
      <w:r w:rsidRPr="00E87F5A">
        <w:rPr>
          <w:color w:val="00B050"/>
        </w:rPr>
        <w:t xml:space="preserve">it will </w:t>
      </w:r>
      <w:r>
        <w:rPr>
          <w:color w:val="00B050"/>
        </w:rPr>
        <w:t>convert Integer to int</w:t>
      </w:r>
      <w:r w:rsidRPr="00E87F5A">
        <w:rPr>
          <w:color w:val="00B050"/>
        </w:rPr>
        <w:t xml:space="preserve"> using Autoboxing</w:t>
      </w:r>
    </w:p>
    <w:p w14:paraId="59A6972F" w14:textId="77777777" w:rsidR="00184F11" w:rsidRDefault="00184F11" w:rsidP="00184F11"/>
    <w:p w14:paraId="6702DB7C" w14:textId="77777777" w:rsidR="00184F11" w:rsidRDefault="00184F11" w:rsidP="00D84F2B">
      <w:pPr>
        <w:spacing w:line="240" w:lineRule="auto"/>
      </w:pPr>
      <w:r>
        <w:t xml:space="preserve">Previously it shows </w:t>
      </w:r>
    </w:p>
    <w:p w14:paraId="73AB1616" w14:textId="77777777" w:rsidR="00184F11" w:rsidRPr="00AC13B3" w:rsidRDefault="00184F11" w:rsidP="00184F11">
      <w:pPr>
        <w:pStyle w:val="Output"/>
        <w:pBdr>
          <w:bottom w:val="single" w:sz="8" w:space="0" w:color="auto"/>
        </w:pBdr>
        <w:rPr>
          <w:color w:val="FF0000"/>
        </w:rPr>
      </w:pPr>
      <w:r>
        <w:t xml:space="preserve">Integer </w:t>
      </w:r>
      <w:r>
        <w:rPr>
          <w:color w:val="6A3E3E"/>
        </w:rPr>
        <w:t>i</w:t>
      </w:r>
      <w:r>
        <w:t xml:space="preserve"> = </w:t>
      </w:r>
      <w:r>
        <w:rPr>
          <w:u w:val="single"/>
        </w:rPr>
        <w:t>10</w:t>
      </w:r>
      <w:r>
        <w:t xml:space="preserve">;// </w:t>
      </w:r>
      <w:r w:rsidRPr="00E87F5A">
        <w:rPr>
          <w:color w:val="00B050"/>
        </w:rPr>
        <w:t>it will create Integer value of 10 using Autoboxing</w:t>
      </w:r>
    </w:p>
    <w:p w14:paraId="057B355E" w14:textId="77777777" w:rsidR="00184F11" w:rsidRDefault="00184F11" w:rsidP="00184F11">
      <w:pPr>
        <w:pStyle w:val="Output"/>
        <w:pBdr>
          <w:bottom w:val="single" w:sz="8" w:space="0" w:color="auto"/>
        </w:pBdr>
      </w:pPr>
      <w:r>
        <w:rPr>
          <w:bCs/>
          <w:color w:val="7F0055"/>
        </w:rPr>
        <w:t>int</w:t>
      </w:r>
      <w:r>
        <w:t xml:space="preserve"> </w:t>
      </w:r>
      <w:r>
        <w:rPr>
          <w:color w:val="6A3E3E"/>
        </w:rPr>
        <w:t>j</w:t>
      </w:r>
      <w:r>
        <w:t xml:space="preserve"> = </w:t>
      </w:r>
      <w:r>
        <w:rPr>
          <w:color w:val="6A3E3E"/>
          <w:u w:val="single"/>
        </w:rPr>
        <w:t>i</w:t>
      </w:r>
      <w:r>
        <w:t>;//But we cant assign int to Integer</w:t>
      </w:r>
      <w:r w:rsidRPr="00E87F5A">
        <w:rPr>
          <w:color w:val="FF0000"/>
        </w:rPr>
        <w:t xml:space="preserve"> </w:t>
      </w:r>
      <w:r w:rsidRPr="00AC13B3">
        <w:rPr>
          <w:color w:val="FF0000"/>
        </w:rPr>
        <w:t>Type mismatch: cannot convert from Integer to int</w:t>
      </w:r>
    </w:p>
    <w:p w14:paraId="1C2A101A" w14:textId="77777777" w:rsidR="00104EC9" w:rsidRDefault="00104EC9" w:rsidP="000E4144">
      <w:pPr>
        <w:pStyle w:val="Heading30"/>
      </w:pPr>
      <w:r>
        <w:t>Generics</w:t>
      </w:r>
    </w:p>
    <w:p w14:paraId="14B86F25" w14:textId="3AB25C61" w:rsidR="00104EC9" w:rsidRDefault="00104EC9" w:rsidP="00B711BA">
      <w:pPr>
        <w:spacing w:line="240" w:lineRule="auto"/>
      </w:pPr>
      <w:r>
        <w:t xml:space="preserve">Generics are introduced in Java 1.5 Version to solve </w:t>
      </w:r>
      <w:r>
        <w:rPr>
          <w:b/>
        </w:rPr>
        <w:t>Type-</w:t>
      </w:r>
      <w:r w:rsidR="00A57756">
        <w:rPr>
          <w:b/>
        </w:rPr>
        <w:t>safety</w:t>
      </w:r>
      <w:r>
        <w:t xml:space="preserve"> &amp; </w:t>
      </w:r>
      <w:r>
        <w:rPr>
          <w:b/>
        </w:rPr>
        <w:t>Type-casting</w:t>
      </w:r>
      <w:r>
        <w:t xml:space="preserve"> problems</w:t>
      </w:r>
    </w:p>
    <w:p w14:paraId="028C8CAD" w14:textId="77777777" w:rsidR="00104EC9" w:rsidRPr="00B711BA" w:rsidRDefault="00104EC9" w:rsidP="00B711B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b/>
          <w:bCs/>
          <w:color w:val="auto"/>
          <w:sz w:val="16"/>
          <w:szCs w:val="16"/>
        </w:rPr>
      </w:pPr>
      <w:r w:rsidRPr="00B711BA">
        <w:rPr>
          <w:rFonts w:ascii="Consolas" w:hAnsi="Consolas" w:cs="Courier New"/>
          <w:b/>
          <w:bCs/>
          <w:color w:val="7F0055"/>
          <w:sz w:val="16"/>
          <w:szCs w:val="16"/>
        </w:rPr>
        <w:t>public</w:t>
      </w:r>
      <w:r w:rsidRPr="00B711BA">
        <w:rPr>
          <w:rFonts w:ascii="Consolas" w:hAnsi="Consolas" w:cs="Courier New"/>
          <w:b/>
          <w:bCs/>
          <w:color w:val="000000"/>
          <w:sz w:val="16"/>
          <w:szCs w:val="16"/>
        </w:rPr>
        <w:t xml:space="preserve"> </w:t>
      </w:r>
      <w:r w:rsidRPr="00B711BA">
        <w:rPr>
          <w:rFonts w:ascii="Consolas" w:hAnsi="Consolas" w:cs="Courier New"/>
          <w:b/>
          <w:bCs/>
          <w:color w:val="7F0055"/>
          <w:sz w:val="16"/>
          <w:szCs w:val="16"/>
        </w:rPr>
        <w:t>class</w:t>
      </w:r>
      <w:r w:rsidRPr="00B711BA">
        <w:rPr>
          <w:rFonts w:ascii="Consolas" w:hAnsi="Consolas" w:cs="Courier New"/>
          <w:b/>
          <w:bCs/>
          <w:color w:val="000000"/>
          <w:sz w:val="16"/>
          <w:szCs w:val="16"/>
        </w:rPr>
        <w:t xml:space="preserve"> Student {</w:t>
      </w:r>
    </w:p>
    <w:p w14:paraId="64FD7F18" w14:textId="77777777" w:rsidR="00104EC9" w:rsidRPr="00B711BA" w:rsidRDefault="00104EC9" w:rsidP="00B711B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b/>
          <w:bCs/>
          <w:color w:val="auto"/>
          <w:sz w:val="16"/>
          <w:szCs w:val="16"/>
        </w:rPr>
      </w:pPr>
      <w:r w:rsidRPr="00B711BA">
        <w:rPr>
          <w:rFonts w:ascii="Consolas" w:hAnsi="Consolas" w:cs="Courier New"/>
          <w:b/>
          <w:bCs/>
          <w:color w:val="000000"/>
          <w:sz w:val="16"/>
          <w:szCs w:val="16"/>
        </w:rPr>
        <w:tab/>
      </w:r>
      <w:r w:rsidRPr="00B711BA">
        <w:rPr>
          <w:rFonts w:ascii="Consolas" w:hAnsi="Consolas" w:cs="Courier New"/>
          <w:b/>
          <w:bCs/>
          <w:color w:val="7F0055"/>
          <w:sz w:val="16"/>
          <w:szCs w:val="16"/>
        </w:rPr>
        <w:t>public</w:t>
      </w:r>
      <w:r w:rsidRPr="00B711BA">
        <w:rPr>
          <w:rFonts w:ascii="Consolas" w:hAnsi="Consolas" w:cs="Courier New"/>
          <w:b/>
          <w:bCs/>
          <w:color w:val="000000"/>
          <w:sz w:val="16"/>
          <w:szCs w:val="16"/>
        </w:rPr>
        <w:t xml:space="preserve"> </w:t>
      </w:r>
      <w:r w:rsidRPr="00B711BA">
        <w:rPr>
          <w:rFonts w:ascii="Consolas" w:hAnsi="Consolas" w:cs="Courier New"/>
          <w:b/>
          <w:bCs/>
          <w:color w:val="7F0055"/>
          <w:sz w:val="16"/>
          <w:szCs w:val="16"/>
        </w:rPr>
        <w:t>static</w:t>
      </w:r>
      <w:r w:rsidRPr="00B711BA">
        <w:rPr>
          <w:rFonts w:ascii="Consolas" w:hAnsi="Consolas" w:cs="Courier New"/>
          <w:b/>
          <w:bCs/>
          <w:color w:val="000000"/>
          <w:sz w:val="16"/>
          <w:szCs w:val="16"/>
        </w:rPr>
        <w:t xml:space="preserve"> </w:t>
      </w:r>
      <w:r w:rsidRPr="00B711BA">
        <w:rPr>
          <w:rFonts w:ascii="Consolas" w:hAnsi="Consolas" w:cs="Courier New"/>
          <w:b/>
          <w:bCs/>
          <w:color w:val="7F0055"/>
          <w:sz w:val="16"/>
          <w:szCs w:val="16"/>
        </w:rPr>
        <w:t>void</w:t>
      </w:r>
      <w:r w:rsidRPr="00B711BA">
        <w:rPr>
          <w:rFonts w:ascii="Consolas" w:hAnsi="Consolas" w:cs="Courier New"/>
          <w:b/>
          <w:bCs/>
          <w:color w:val="000000"/>
          <w:sz w:val="16"/>
          <w:szCs w:val="16"/>
        </w:rPr>
        <w:t xml:space="preserve"> main(String[] </w:t>
      </w:r>
      <w:r w:rsidRPr="00B711BA">
        <w:rPr>
          <w:rFonts w:ascii="Consolas" w:hAnsi="Consolas" w:cs="Courier New"/>
          <w:b/>
          <w:bCs/>
          <w:color w:val="6A3E3E"/>
          <w:sz w:val="16"/>
          <w:szCs w:val="16"/>
        </w:rPr>
        <w:t>args</w:t>
      </w:r>
      <w:r w:rsidRPr="00B711BA">
        <w:rPr>
          <w:rFonts w:ascii="Consolas" w:hAnsi="Consolas" w:cs="Courier New"/>
          <w:b/>
          <w:bCs/>
          <w:color w:val="000000"/>
          <w:sz w:val="16"/>
          <w:szCs w:val="16"/>
        </w:rPr>
        <w:t>) {</w:t>
      </w:r>
    </w:p>
    <w:p w14:paraId="6C01A90A" w14:textId="77777777" w:rsidR="00104EC9" w:rsidRPr="00B711BA" w:rsidRDefault="00104EC9" w:rsidP="00B711B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b/>
          <w:bCs/>
          <w:color w:val="auto"/>
          <w:sz w:val="16"/>
          <w:szCs w:val="16"/>
        </w:rPr>
      </w:pPr>
      <w:r w:rsidRPr="00B711BA">
        <w:rPr>
          <w:rFonts w:ascii="Consolas" w:hAnsi="Consolas" w:cs="Courier New"/>
          <w:b/>
          <w:bCs/>
          <w:color w:val="000000"/>
          <w:sz w:val="16"/>
          <w:szCs w:val="16"/>
        </w:rPr>
        <w:tab/>
      </w:r>
      <w:r w:rsidRPr="00B711BA">
        <w:rPr>
          <w:rFonts w:ascii="Consolas" w:hAnsi="Consolas" w:cs="Courier New"/>
          <w:b/>
          <w:bCs/>
          <w:color w:val="000000"/>
          <w:sz w:val="16"/>
          <w:szCs w:val="16"/>
        </w:rPr>
        <w:tab/>
        <w:t xml:space="preserve">ArrayList </w:t>
      </w:r>
      <w:r w:rsidRPr="00B711BA">
        <w:rPr>
          <w:rFonts w:ascii="Consolas" w:hAnsi="Consolas" w:cs="Courier New"/>
          <w:b/>
          <w:bCs/>
          <w:color w:val="6A3E3E"/>
          <w:sz w:val="16"/>
          <w:szCs w:val="16"/>
        </w:rPr>
        <w:t>l</w:t>
      </w:r>
      <w:r w:rsidRPr="00B711BA">
        <w:rPr>
          <w:rFonts w:ascii="Consolas" w:hAnsi="Consolas" w:cs="Courier New"/>
          <w:b/>
          <w:bCs/>
          <w:color w:val="000000"/>
          <w:sz w:val="16"/>
          <w:szCs w:val="16"/>
        </w:rPr>
        <w:t xml:space="preserve"> = </w:t>
      </w:r>
      <w:r w:rsidRPr="00B711BA">
        <w:rPr>
          <w:rFonts w:ascii="Consolas" w:hAnsi="Consolas" w:cs="Courier New"/>
          <w:b/>
          <w:bCs/>
          <w:color w:val="7F0055"/>
          <w:sz w:val="16"/>
          <w:szCs w:val="16"/>
        </w:rPr>
        <w:t>new</w:t>
      </w:r>
      <w:r w:rsidRPr="00B711BA">
        <w:rPr>
          <w:rFonts w:ascii="Consolas" w:hAnsi="Consolas" w:cs="Courier New"/>
          <w:b/>
          <w:bCs/>
          <w:color w:val="000000"/>
          <w:sz w:val="16"/>
          <w:szCs w:val="16"/>
        </w:rPr>
        <w:t xml:space="preserve"> ArrayList(); </w:t>
      </w:r>
      <w:r w:rsidRPr="00B711BA">
        <w:rPr>
          <w:rFonts w:ascii="Consolas" w:hAnsi="Consolas" w:cs="Courier New"/>
          <w:b/>
          <w:bCs/>
          <w:color w:val="3F7F5F"/>
          <w:sz w:val="16"/>
          <w:szCs w:val="16"/>
        </w:rPr>
        <w:t>//1</w:t>
      </w:r>
    </w:p>
    <w:p w14:paraId="16BED601" w14:textId="03ABD465" w:rsidR="00104EC9" w:rsidRDefault="00104EC9" w:rsidP="00B711B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b/>
          <w:bCs/>
          <w:color w:val="000000"/>
          <w:sz w:val="16"/>
          <w:szCs w:val="16"/>
        </w:rPr>
      </w:pPr>
      <w:r w:rsidRPr="00B711BA">
        <w:rPr>
          <w:rFonts w:ascii="Consolas" w:hAnsi="Consolas" w:cs="Courier New"/>
          <w:b/>
          <w:bCs/>
          <w:color w:val="000000"/>
          <w:sz w:val="16"/>
          <w:szCs w:val="16"/>
        </w:rPr>
        <w:tab/>
      </w:r>
      <w:r w:rsidRPr="00B711BA">
        <w:rPr>
          <w:rFonts w:ascii="Consolas" w:hAnsi="Consolas" w:cs="Courier New"/>
          <w:b/>
          <w:bCs/>
          <w:color w:val="000000"/>
          <w:sz w:val="16"/>
          <w:szCs w:val="16"/>
        </w:rPr>
        <w:tab/>
      </w:r>
      <w:r w:rsidRPr="00B711BA">
        <w:rPr>
          <w:rFonts w:ascii="Consolas" w:hAnsi="Consolas" w:cs="Courier New"/>
          <w:b/>
          <w:bCs/>
          <w:color w:val="6A3E3E"/>
          <w:sz w:val="16"/>
          <w:szCs w:val="16"/>
        </w:rPr>
        <w:t>l</w:t>
      </w:r>
      <w:r w:rsidRPr="00B711BA">
        <w:rPr>
          <w:rFonts w:ascii="Consolas" w:hAnsi="Consolas" w:cs="Courier New"/>
          <w:b/>
          <w:bCs/>
          <w:color w:val="000000"/>
          <w:sz w:val="16"/>
          <w:szCs w:val="16"/>
        </w:rPr>
        <w:t>.add(</w:t>
      </w:r>
      <w:r w:rsidRPr="00B711BA">
        <w:rPr>
          <w:rFonts w:ascii="Consolas" w:hAnsi="Consolas" w:cs="Courier New"/>
          <w:b/>
          <w:bCs/>
          <w:color w:val="2A00FF"/>
          <w:sz w:val="16"/>
          <w:szCs w:val="16"/>
        </w:rPr>
        <w:t>"Satya"</w:t>
      </w:r>
      <w:r w:rsidRPr="00B711BA">
        <w:rPr>
          <w:rFonts w:ascii="Consolas" w:hAnsi="Consolas" w:cs="Courier New"/>
          <w:b/>
          <w:bCs/>
          <w:color w:val="000000"/>
          <w:sz w:val="16"/>
          <w:szCs w:val="16"/>
        </w:rPr>
        <w:t>);</w:t>
      </w:r>
    </w:p>
    <w:p w14:paraId="71FFE913" w14:textId="77777777" w:rsidR="00B711BA" w:rsidRPr="00B711BA" w:rsidRDefault="00B711BA" w:rsidP="00B711B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b/>
          <w:bCs/>
          <w:color w:val="auto"/>
          <w:sz w:val="16"/>
          <w:szCs w:val="16"/>
        </w:rPr>
      </w:pPr>
    </w:p>
    <w:p w14:paraId="32249119" w14:textId="77777777" w:rsidR="00104EC9" w:rsidRPr="00B711BA" w:rsidRDefault="00104EC9" w:rsidP="00B711B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b/>
          <w:bCs/>
          <w:color w:val="auto"/>
          <w:sz w:val="16"/>
          <w:szCs w:val="16"/>
        </w:rPr>
      </w:pPr>
      <w:r w:rsidRPr="00B711BA">
        <w:rPr>
          <w:rFonts w:ascii="Consolas" w:hAnsi="Consolas" w:cs="Courier New"/>
          <w:b/>
          <w:bCs/>
          <w:color w:val="000000"/>
          <w:sz w:val="16"/>
          <w:szCs w:val="16"/>
        </w:rPr>
        <w:tab/>
      </w:r>
      <w:r w:rsidRPr="00B711BA">
        <w:rPr>
          <w:rFonts w:ascii="Consolas" w:hAnsi="Consolas" w:cs="Courier New"/>
          <w:b/>
          <w:bCs/>
          <w:color w:val="000000"/>
          <w:sz w:val="16"/>
          <w:szCs w:val="16"/>
        </w:rPr>
        <w:tab/>
        <w:t xml:space="preserve">String </w:t>
      </w:r>
      <w:r w:rsidRPr="00B711BA">
        <w:rPr>
          <w:rFonts w:ascii="Consolas" w:hAnsi="Consolas" w:cs="Courier New"/>
          <w:b/>
          <w:bCs/>
          <w:color w:val="6A3E3E"/>
          <w:sz w:val="16"/>
          <w:szCs w:val="16"/>
        </w:rPr>
        <w:t>s</w:t>
      </w:r>
      <w:r w:rsidRPr="00B711BA">
        <w:rPr>
          <w:rFonts w:ascii="Consolas" w:hAnsi="Consolas" w:cs="Courier New"/>
          <w:b/>
          <w:bCs/>
          <w:color w:val="000000"/>
          <w:sz w:val="16"/>
          <w:szCs w:val="16"/>
        </w:rPr>
        <w:t xml:space="preserve"> = (String) </w:t>
      </w:r>
      <w:r w:rsidRPr="00B711BA">
        <w:rPr>
          <w:rFonts w:ascii="Consolas" w:hAnsi="Consolas" w:cs="Courier New"/>
          <w:b/>
          <w:bCs/>
          <w:color w:val="6A3E3E"/>
          <w:sz w:val="16"/>
          <w:szCs w:val="16"/>
        </w:rPr>
        <w:t>l</w:t>
      </w:r>
      <w:r w:rsidRPr="00B711BA">
        <w:rPr>
          <w:rFonts w:ascii="Consolas" w:hAnsi="Consolas" w:cs="Courier New"/>
          <w:b/>
          <w:bCs/>
          <w:color w:val="000000"/>
          <w:sz w:val="16"/>
          <w:szCs w:val="16"/>
        </w:rPr>
        <w:t xml:space="preserve">.get(0); </w:t>
      </w:r>
      <w:r w:rsidRPr="00B711BA">
        <w:rPr>
          <w:rFonts w:ascii="Consolas" w:hAnsi="Consolas" w:cs="Courier New"/>
          <w:b/>
          <w:bCs/>
          <w:color w:val="3F7F5F"/>
          <w:sz w:val="16"/>
          <w:szCs w:val="16"/>
        </w:rPr>
        <w:t>//2</w:t>
      </w:r>
    </w:p>
    <w:p w14:paraId="3FDF306B" w14:textId="77777777" w:rsidR="00104EC9" w:rsidRPr="00B711BA" w:rsidRDefault="00104EC9" w:rsidP="00B711B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b/>
          <w:bCs/>
          <w:color w:val="auto"/>
          <w:sz w:val="16"/>
          <w:szCs w:val="16"/>
        </w:rPr>
      </w:pPr>
      <w:r w:rsidRPr="00B711BA">
        <w:rPr>
          <w:rFonts w:ascii="Consolas" w:hAnsi="Consolas" w:cs="Courier New"/>
          <w:b/>
          <w:bCs/>
          <w:color w:val="000000"/>
          <w:sz w:val="16"/>
          <w:szCs w:val="16"/>
        </w:rPr>
        <w:tab/>
      </w:r>
      <w:r w:rsidRPr="00B711BA">
        <w:rPr>
          <w:rFonts w:ascii="Consolas" w:hAnsi="Consolas" w:cs="Courier New"/>
          <w:b/>
          <w:bCs/>
          <w:color w:val="000000"/>
          <w:sz w:val="16"/>
          <w:szCs w:val="16"/>
        </w:rPr>
        <w:tab/>
        <w:t>System.</w:t>
      </w:r>
      <w:r w:rsidRPr="00B711BA">
        <w:rPr>
          <w:rFonts w:ascii="Consolas" w:hAnsi="Consolas" w:cs="Courier New"/>
          <w:b/>
          <w:bCs/>
          <w:i/>
          <w:iCs/>
          <w:color w:val="0000C0"/>
          <w:sz w:val="16"/>
          <w:szCs w:val="16"/>
        </w:rPr>
        <w:t>out</w:t>
      </w:r>
      <w:r w:rsidRPr="00B711BA">
        <w:rPr>
          <w:rFonts w:ascii="Consolas" w:hAnsi="Consolas" w:cs="Courier New"/>
          <w:b/>
          <w:bCs/>
          <w:color w:val="000000"/>
          <w:sz w:val="16"/>
          <w:szCs w:val="16"/>
        </w:rPr>
        <w:t>.println(</w:t>
      </w:r>
      <w:r w:rsidRPr="00B711BA">
        <w:rPr>
          <w:rFonts w:ascii="Consolas" w:hAnsi="Consolas" w:cs="Courier New"/>
          <w:b/>
          <w:bCs/>
          <w:color w:val="6A3E3E"/>
          <w:sz w:val="16"/>
          <w:szCs w:val="16"/>
        </w:rPr>
        <w:t>s</w:t>
      </w:r>
      <w:r w:rsidRPr="00B711BA">
        <w:rPr>
          <w:rFonts w:ascii="Consolas" w:hAnsi="Consolas" w:cs="Courier New"/>
          <w:b/>
          <w:bCs/>
          <w:color w:val="000000"/>
          <w:sz w:val="16"/>
          <w:szCs w:val="16"/>
        </w:rPr>
        <w:t>);</w:t>
      </w:r>
    </w:p>
    <w:p w14:paraId="70514585" w14:textId="77777777" w:rsidR="00104EC9" w:rsidRPr="00B711BA" w:rsidRDefault="00104EC9" w:rsidP="00B711BA">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urier New"/>
          <w:b/>
          <w:bCs/>
          <w:color w:val="auto"/>
          <w:sz w:val="16"/>
          <w:szCs w:val="16"/>
        </w:rPr>
      </w:pPr>
      <w:r w:rsidRPr="00B711BA">
        <w:rPr>
          <w:rFonts w:ascii="Consolas" w:hAnsi="Consolas" w:cs="Courier New"/>
          <w:b/>
          <w:bCs/>
          <w:color w:val="000000"/>
          <w:sz w:val="16"/>
          <w:szCs w:val="16"/>
        </w:rPr>
        <w:tab/>
        <w:t>}</w:t>
      </w:r>
    </w:p>
    <w:p w14:paraId="78E4F88C" w14:textId="77777777" w:rsidR="00104EC9" w:rsidRPr="00B711BA" w:rsidRDefault="00104EC9" w:rsidP="00B711BA">
      <w:pPr>
        <w:pBdr>
          <w:top w:val="single" w:sz="4" w:space="1" w:color="auto"/>
          <w:left w:val="single" w:sz="4" w:space="4" w:color="auto"/>
          <w:bottom w:val="single" w:sz="4" w:space="1" w:color="auto"/>
          <w:right w:val="single" w:sz="4" w:space="4" w:color="auto"/>
        </w:pBdr>
        <w:shd w:val="clear" w:color="auto" w:fill="F2F2F2" w:themeFill="background1" w:themeFillShade="F2"/>
        <w:spacing w:line="240" w:lineRule="auto"/>
        <w:rPr>
          <w:rFonts w:ascii="Consolas" w:hAnsi="Consolas"/>
          <w:b/>
          <w:bCs/>
          <w:sz w:val="16"/>
          <w:szCs w:val="16"/>
        </w:rPr>
      </w:pPr>
      <w:r w:rsidRPr="00B711BA">
        <w:rPr>
          <w:rFonts w:ascii="Consolas" w:hAnsi="Consolas" w:cs="Courier New"/>
          <w:b/>
          <w:bCs/>
          <w:color w:val="000000"/>
          <w:sz w:val="16"/>
          <w:szCs w:val="16"/>
        </w:rPr>
        <w:t>}</w:t>
      </w:r>
    </w:p>
    <w:p w14:paraId="03200F2B" w14:textId="54756F7E" w:rsidR="00104EC9" w:rsidRDefault="00104EC9" w:rsidP="00B413EE">
      <w:pPr>
        <w:pStyle w:val="ListParagraph"/>
        <w:numPr>
          <w:ilvl w:val="0"/>
          <w:numId w:val="204"/>
        </w:numPr>
        <w:rPr>
          <w:b/>
        </w:rPr>
      </w:pPr>
      <w:r>
        <w:rPr>
          <w:b/>
        </w:rPr>
        <w:t>line1</w:t>
      </w:r>
      <w:r w:rsidR="00B711BA">
        <w:rPr>
          <w:b/>
        </w:rPr>
        <w:t>:</w:t>
      </w:r>
      <w:r>
        <w:t xml:space="preserve"> ArrayList is </w:t>
      </w:r>
      <w:r>
        <w:rPr>
          <w:b/>
        </w:rPr>
        <w:t>NOT generic</w:t>
      </w:r>
      <w:r>
        <w:t xml:space="preserve"> type – so we can add any type of elements results </w:t>
      </w:r>
      <w:r>
        <w:rPr>
          <w:b/>
        </w:rPr>
        <w:t>Type-</w:t>
      </w:r>
      <w:r w:rsidR="008B1D9A">
        <w:rPr>
          <w:b/>
        </w:rPr>
        <w:t>Safety</w:t>
      </w:r>
    </w:p>
    <w:p w14:paraId="7FF2A548" w14:textId="38430C24" w:rsidR="00104EC9" w:rsidRDefault="00104EC9" w:rsidP="00B413EE">
      <w:pPr>
        <w:pStyle w:val="ListParagraph"/>
        <w:numPr>
          <w:ilvl w:val="0"/>
          <w:numId w:val="204"/>
        </w:numPr>
        <w:rPr>
          <w:b/>
        </w:rPr>
      </w:pPr>
      <w:r>
        <w:rPr>
          <w:b/>
        </w:rPr>
        <w:t>line2</w:t>
      </w:r>
      <w:r w:rsidR="00B711BA">
        <w:rPr>
          <w:b/>
        </w:rPr>
        <w:t>:</w:t>
      </w:r>
      <w:r>
        <w:t xml:space="preserve"> It returns added String data as Object. So </w:t>
      </w:r>
      <w:r w:rsidR="008B1D9A">
        <w:t>manually</w:t>
      </w:r>
      <w:r>
        <w:t xml:space="preserve"> we have to </w:t>
      </w:r>
      <w:r>
        <w:rPr>
          <w:b/>
        </w:rPr>
        <w:t>Type-cast to String</w:t>
      </w:r>
    </w:p>
    <w:p w14:paraId="1199E7F5" w14:textId="77777777" w:rsidR="00B711BA" w:rsidRDefault="00B711BA" w:rsidP="00B711BA">
      <w:pPr>
        <w:spacing w:line="240" w:lineRule="auto"/>
      </w:pPr>
    </w:p>
    <w:p w14:paraId="1ABBB1FF" w14:textId="019D7B90" w:rsidR="00104EC9" w:rsidRDefault="00104EC9" w:rsidP="00B711BA">
      <w:pPr>
        <w:spacing w:line="240" w:lineRule="auto"/>
      </w:pPr>
      <w:r>
        <w:t xml:space="preserve">To resolve above problems </w:t>
      </w:r>
      <w:r w:rsidR="008B1D9A">
        <w:t>Generics</w:t>
      </w:r>
      <w:r>
        <w:t xml:space="preserve"> are </w:t>
      </w:r>
      <w:r w:rsidR="008B1D9A">
        <w:t>introduced</w:t>
      </w:r>
    </w:p>
    <w:p w14:paraId="2DA85157" w14:textId="77777777" w:rsidR="00104EC9" w:rsidRPr="00FA51C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FA51C4">
        <w:rPr>
          <w:rFonts w:ascii="Consolas" w:hAnsi="Consolas" w:cs="Courier New"/>
          <w:b/>
          <w:bCs/>
          <w:color w:val="7F0055"/>
          <w:sz w:val="16"/>
          <w:szCs w:val="16"/>
        </w:rPr>
        <w:t>public</w:t>
      </w:r>
      <w:r w:rsidRPr="00FA51C4">
        <w:rPr>
          <w:rFonts w:ascii="Consolas" w:hAnsi="Consolas" w:cs="Courier New"/>
          <w:b/>
          <w:bCs/>
          <w:color w:val="000000"/>
          <w:sz w:val="16"/>
          <w:szCs w:val="16"/>
        </w:rPr>
        <w:t xml:space="preserve"> </w:t>
      </w:r>
      <w:r w:rsidRPr="00FA51C4">
        <w:rPr>
          <w:rFonts w:ascii="Consolas" w:hAnsi="Consolas" w:cs="Courier New"/>
          <w:b/>
          <w:bCs/>
          <w:color w:val="7F0055"/>
          <w:sz w:val="16"/>
          <w:szCs w:val="16"/>
        </w:rPr>
        <w:t>class</w:t>
      </w:r>
      <w:r w:rsidRPr="00FA51C4">
        <w:rPr>
          <w:rFonts w:ascii="Consolas" w:hAnsi="Consolas" w:cs="Courier New"/>
          <w:b/>
          <w:bCs/>
          <w:color w:val="000000"/>
          <w:sz w:val="16"/>
          <w:szCs w:val="16"/>
        </w:rPr>
        <w:t xml:space="preserve"> Student {</w:t>
      </w:r>
    </w:p>
    <w:p w14:paraId="2D4537F2" w14:textId="77777777" w:rsidR="00104EC9" w:rsidRPr="00FA51C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FA51C4">
        <w:rPr>
          <w:rFonts w:ascii="Consolas" w:hAnsi="Consolas" w:cs="Courier New"/>
          <w:b/>
          <w:bCs/>
          <w:color w:val="000000"/>
          <w:sz w:val="16"/>
          <w:szCs w:val="16"/>
        </w:rPr>
        <w:tab/>
      </w:r>
      <w:r w:rsidRPr="00FA51C4">
        <w:rPr>
          <w:rFonts w:ascii="Consolas" w:hAnsi="Consolas" w:cs="Courier New"/>
          <w:b/>
          <w:bCs/>
          <w:color w:val="7F0055"/>
          <w:sz w:val="16"/>
          <w:szCs w:val="16"/>
        </w:rPr>
        <w:t>public</w:t>
      </w:r>
      <w:r w:rsidRPr="00FA51C4">
        <w:rPr>
          <w:rFonts w:ascii="Consolas" w:hAnsi="Consolas" w:cs="Courier New"/>
          <w:b/>
          <w:bCs/>
          <w:color w:val="000000"/>
          <w:sz w:val="16"/>
          <w:szCs w:val="16"/>
        </w:rPr>
        <w:t xml:space="preserve"> </w:t>
      </w:r>
      <w:r w:rsidRPr="00FA51C4">
        <w:rPr>
          <w:rFonts w:ascii="Consolas" w:hAnsi="Consolas" w:cs="Courier New"/>
          <w:b/>
          <w:bCs/>
          <w:color w:val="7F0055"/>
          <w:sz w:val="16"/>
          <w:szCs w:val="16"/>
        </w:rPr>
        <w:t>static</w:t>
      </w:r>
      <w:r w:rsidRPr="00FA51C4">
        <w:rPr>
          <w:rFonts w:ascii="Consolas" w:hAnsi="Consolas" w:cs="Courier New"/>
          <w:b/>
          <w:bCs/>
          <w:color w:val="000000"/>
          <w:sz w:val="16"/>
          <w:szCs w:val="16"/>
        </w:rPr>
        <w:t xml:space="preserve"> </w:t>
      </w:r>
      <w:r w:rsidRPr="00FA51C4">
        <w:rPr>
          <w:rFonts w:ascii="Consolas" w:hAnsi="Consolas" w:cs="Courier New"/>
          <w:b/>
          <w:bCs/>
          <w:color w:val="7F0055"/>
          <w:sz w:val="16"/>
          <w:szCs w:val="16"/>
        </w:rPr>
        <w:t>void</w:t>
      </w:r>
      <w:r w:rsidRPr="00FA51C4">
        <w:rPr>
          <w:rFonts w:ascii="Consolas" w:hAnsi="Consolas" w:cs="Courier New"/>
          <w:b/>
          <w:bCs/>
          <w:color w:val="000000"/>
          <w:sz w:val="16"/>
          <w:szCs w:val="16"/>
        </w:rPr>
        <w:t xml:space="preserve"> main(</w:t>
      </w:r>
      <w:r w:rsidRPr="00FA51C4">
        <w:rPr>
          <w:rFonts w:ascii="Consolas" w:hAnsi="Consolas" w:cs="Courier New"/>
          <w:b/>
          <w:bCs/>
          <w:color w:val="000000"/>
          <w:sz w:val="16"/>
          <w:szCs w:val="16"/>
          <w:highlight w:val="lightGray"/>
        </w:rPr>
        <w:t>String</w:t>
      </w:r>
      <w:r w:rsidRPr="00FA51C4">
        <w:rPr>
          <w:rFonts w:ascii="Consolas" w:hAnsi="Consolas" w:cs="Courier New"/>
          <w:b/>
          <w:bCs/>
          <w:color w:val="000000"/>
          <w:sz w:val="16"/>
          <w:szCs w:val="16"/>
        </w:rPr>
        <w:t xml:space="preserve">[] </w:t>
      </w:r>
      <w:r w:rsidRPr="00FA51C4">
        <w:rPr>
          <w:rFonts w:ascii="Consolas" w:hAnsi="Consolas" w:cs="Courier New"/>
          <w:b/>
          <w:bCs/>
          <w:color w:val="6A3E3E"/>
          <w:sz w:val="16"/>
          <w:szCs w:val="16"/>
        </w:rPr>
        <w:t>args</w:t>
      </w:r>
      <w:r w:rsidRPr="00FA51C4">
        <w:rPr>
          <w:rFonts w:ascii="Consolas" w:hAnsi="Consolas" w:cs="Courier New"/>
          <w:b/>
          <w:bCs/>
          <w:color w:val="000000"/>
          <w:sz w:val="16"/>
          <w:szCs w:val="16"/>
        </w:rPr>
        <w:t>) {</w:t>
      </w:r>
    </w:p>
    <w:p w14:paraId="53800160" w14:textId="77777777" w:rsidR="00104EC9" w:rsidRPr="00FA51C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FA51C4">
        <w:rPr>
          <w:rFonts w:ascii="Consolas" w:hAnsi="Consolas" w:cs="Courier New"/>
          <w:b/>
          <w:bCs/>
          <w:color w:val="000000"/>
          <w:sz w:val="16"/>
          <w:szCs w:val="16"/>
        </w:rPr>
        <w:tab/>
      </w:r>
      <w:r w:rsidRPr="00FA51C4">
        <w:rPr>
          <w:rFonts w:ascii="Consolas" w:hAnsi="Consolas" w:cs="Courier New"/>
          <w:b/>
          <w:bCs/>
          <w:color w:val="000000"/>
          <w:sz w:val="16"/>
          <w:szCs w:val="16"/>
        </w:rPr>
        <w:tab/>
        <w:t>ArrayList&lt;</w:t>
      </w:r>
      <w:r w:rsidRPr="00FA51C4">
        <w:rPr>
          <w:rFonts w:ascii="Consolas" w:hAnsi="Consolas" w:cs="Courier New"/>
          <w:b/>
          <w:bCs/>
          <w:color w:val="000000"/>
          <w:sz w:val="16"/>
          <w:szCs w:val="16"/>
          <w:highlight w:val="lightGray"/>
        </w:rPr>
        <w:t>String</w:t>
      </w:r>
      <w:r w:rsidRPr="00FA51C4">
        <w:rPr>
          <w:rFonts w:ascii="Consolas" w:hAnsi="Consolas" w:cs="Courier New"/>
          <w:b/>
          <w:bCs/>
          <w:color w:val="000000"/>
          <w:sz w:val="16"/>
          <w:szCs w:val="16"/>
        </w:rPr>
        <w:t xml:space="preserve">&gt; </w:t>
      </w:r>
      <w:r w:rsidRPr="00FA51C4">
        <w:rPr>
          <w:rFonts w:ascii="Consolas" w:hAnsi="Consolas" w:cs="Courier New"/>
          <w:b/>
          <w:bCs/>
          <w:color w:val="6A3E3E"/>
          <w:sz w:val="16"/>
          <w:szCs w:val="16"/>
        </w:rPr>
        <w:t>l</w:t>
      </w:r>
      <w:r w:rsidRPr="00FA51C4">
        <w:rPr>
          <w:rFonts w:ascii="Consolas" w:hAnsi="Consolas" w:cs="Courier New"/>
          <w:b/>
          <w:bCs/>
          <w:color w:val="000000"/>
          <w:sz w:val="16"/>
          <w:szCs w:val="16"/>
        </w:rPr>
        <w:t xml:space="preserve"> = </w:t>
      </w:r>
      <w:r w:rsidRPr="00FA51C4">
        <w:rPr>
          <w:rFonts w:ascii="Consolas" w:hAnsi="Consolas" w:cs="Courier New"/>
          <w:b/>
          <w:bCs/>
          <w:color w:val="7F0055"/>
          <w:sz w:val="16"/>
          <w:szCs w:val="16"/>
        </w:rPr>
        <w:t>new</w:t>
      </w:r>
      <w:r w:rsidRPr="00FA51C4">
        <w:rPr>
          <w:rFonts w:ascii="Consolas" w:hAnsi="Consolas" w:cs="Courier New"/>
          <w:b/>
          <w:bCs/>
          <w:color w:val="000000"/>
          <w:sz w:val="16"/>
          <w:szCs w:val="16"/>
        </w:rPr>
        <w:t xml:space="preserve"> ArrayList&lt;</w:t>
      </w:r>
      <w:r w:rsidRPr="00FA51C4">
        <w:rPr>
          <w:rFonts w:ascii="Consolas" w:hAnsi="Consolas" w:cs="Courier New"/>
          <w:b/>
          <w:bCs/>
          <w:color w:val="000000"/>
          <w:sz w:val="16"/>
          <w:szCs w:val="16"/>
          <w:highlight w:val="lightGray"/>
        </w:rPr>
        <w:t>String</w:t>
      </w:r>
      <w:r w:rsidRPr="00FA51C4">
        <w:rPr>
          <w:rFonts w:ascii="Consolas" w:hAnsi="Consolas" w:cs="Courier New"/>
          <w:b/>
          <w:bCs/>
          <w:color w:val="000000"/>
          <w:sz w:val="16"/>
          <w:szCs w:val="16"/>
        </w:rPr>
        <w:t xml:space="preserve">&gt;(); </w:t>
      </w:r>
      <w:r w:rsidRPr="00FA51C4">
        <w:rPr>
          <w:rFonts w:ascii="Consolas" w:hAnsi="Consolas" w:cs="Courier New"/>
          <w:b/>
          <w:bCs/>
          <w:color w:val="3F7F5F"/>
          <w:sz w:val="16"/>
          <w:szCs w:val="16"/>
        </w:rPr>
        <w:t>// 1</w:t>
      </w:r>
    </w:p>
    <w:p w14:paraId="70C19E22" w14:textId="15E4CF91" w:rsidR="00104EC9"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000000"/>
          <w:sz w:val="16"/>
          <w:szCs w:val="16"/>
        </w:rPr>
      </w:pPr>
      <w:r w:rsidRPr="00FA51C4">
        <w:rPr>
          <w:rFonts w:ascii="Consolas" w:hAnsi="Consolas" w:cs="Courier New"/>
          <w:b/>
          <w:bCs/>
          <w:color w:val="000000"/>
          <w:sz w:val="16"/>
          <w:szCs w:val="16"/>
        </w:rPr>
        <w:tab/>
      </w:r>
      <w:r w:rsidRPr="00FA51C4">
        <w:rPr>
          <w:rFonts w:ascii="Consolas" w:hAnsi="Consolas" w:cs="Courier New"/>
          <w:b/>
          <w:bCs/>
          <w:color w:val="000000"/>
          <w:sz w:val="16"/>
          <w:szCs w:val="16"/>
        </w:rPr>
        <w:tab/>
      </w:r>
      <w:r w:rsidRPr="00FA51C4">
        <w:rPr>
          <w:rFonts w:ascii="Consolas" w:hAnsi="Consolas" w:cs="Courier New"/>
          <w:b/>
          <w:bCs/>
          <w:color w:val="6A3E3E"/>
          <w:sz w:val="16"/>
          <w:szCs w:val="16"/>
        </w:rPr>
        <w:t>l</w:t>
      </w:r>
      <w:r w:rsidRPr="00FA51C4">
        <w:rPr>
          <w:rFonts w:ascii="Consolas" w:hAnsi="Consolas" w:cs="Courier New"/>
          <w:b/>
          <w:bCs/>
          <w:color w:val="000000"/>
          <w:sz w:val="16"/>
          <w:szCs w:val="16"/>
        </w:rPr>
        <w:t>.add(</w:t>
      </w:r>
      <w:r w:rsidRPr="00FA51C4">
        <w:rPr>
          <w:rFonts w:ascii="Consolas" w:hAnsi="Consolas" w:cs="Courier New"/>
          <w:b/>
          <w:bCs/>
          <w:color w:val="2A00FF"/>
          <w:sz w:val="16"/>
          <w:szCs w:val="16"/>
        </w:rPr>
        <w:t>"Satya"</w:t>
      </w:r>
      <w:r w:rsidRPr="00FA51C4">
        <w:rPr>
          <w:rFonts w:ascii="Consolas" w:hAnsi="Consolas" w:cs="Courier New"/>
          <w:b/>
          <w:bCs/>
          <w:color w:val="000000"/>
          <w:sz w:val="16"/>
          <w:szCs w:val="16"/>
        </w:rPr>
        <w:t>);</w:t>
      </w:r>
    </w:p>
    <w:p w14:paraId="05FBAE31" w14:textId="77777777" w:rsidR="00FA51C4" w:rsidRPr="00FA51C4" w:rsidRDefault="00FA51C4"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p>
    <w:p w14:paraId="4EDC6B86" w14:textId="77777777" w:rsidR="00104EC9" w:rsidRPr="00FA51C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FA51C4">
        <w:rPr>
          <w:rFonts w:ascii="Consolas" w:hAnsi="Consolas" w:cs="Courier New"/>
          <w:b/>
          <w:bCs/>
          <w:color w:val="000000"/>
          <w:sz w:val="16"/>
          <w:szCs w:val="16"/>
        </w:rPr>
        <w:tab/>
      </w:r>
      <w:r w:rsidRPr="00FA51C4">
        <w:rPr>
          <w:rFonts w:ascii="Consolas" w:hAnsi="Consolas" w:cs="Courier New"/>
          <w:b/>
          <w:bCs/>
          <w:color w:val="000000"/>
          <w:sz w:val="16"/>
          <w:szCs w:val="16"/>
        </w:rPr>
        <w:tab/>
      </w:r>
      <w:r w:rsidRPr="00FA51C4">
        <w:rPr>
          <w:rFonts w:ascii="Consolas" w:hAnsi="Consolas" w:cs="Courier New"/>
          <w:b/>
          <w:bCs/>
          <w:color w:val="000000"/>
          <w:sz w:val="16"/>
          <w:szCs w:val="16"/>
          <w:highlight w:val="lightGray"/>
        </w:rPr>
        <w:t>String</w:t>
      </w:r>
      <w:r w:rsidRPr="00FA51C4">
        <w:rPr>
          <w:rFonts w:ascii="Consolas" w:hAnsi="Consolas" w:cs="Courier New"/>
          <w:b/>
          <w:bCs/>
          <w:color w:val="000000"/>
          <w:sz w:val="16"/>
          <w:szCs w:val="16"/>
        </w:rPr>
        <w:t xml:space="preserve"> </w:t>
      </w:r>
      <w:r w:rsidRPr="00FA51C4">
        <w:rPr>
          <w:rFonts w:ascii="Consolas" w:hAnsi="Consolas" w:cs="Courier New"/>
          <w:b/>
          <w:bCs/>
          <w:color w:val="6A3E3E"/>
          <w:sz w:val="16"/>
          <w:szCs w:val="16"/>
        </w:rPr>
        <w:t>s</w:t>
      </w:r>
      <w:r w:rsidRPr="00FA51C4">
        <w:rPr>
          <w:rFonts w:ascii="Consolas" w:hAnsi="Consolas" w:cs="Courier New"/>
          <w:b/>
          <w:bCs/>
          <w:color w:val="000000"/>
          <w:sz w:val="16"/>
          <w:szCs w:val="16"/>
        </w:rPr>
        <w:t xml:space="preserve"> = </w:t>
      </w:r>
      <w:r w:rsidRPr="00FA51C4">
        <w:rPr>
          <w:rFonts w:ascii="Consolas" w:hAnsi="Consolas" w:cs="Courier New"/>
          <w:b/>
          <w:bCs/>
          <w:color w:val="6A3E3E"/>
          <w:sz w:val="16"/>
          <w:szCs w:val="16"/>
        </w:rPr>
        <w:t>l</w:t>
      </w:r>
      <w:r w:rsidRPr="00FA51C4">
        <w:rPr>
          <w:rFonts w:ascii="Consolas" w:hAnsi="Consolas" w:cs="Courier New"/>
          <w:b/>
          <w:bCs/>
          <w:color w:val="000000"/>
          <w:sz w:val="16"/>
          <w:szCs w:val="16"/>
        </w:rPr>
        <w:t xml:space="preserve">.get(0); </w:t>
      </w:r>
      <w:r w:rsidRPr="00FA51C4">
        <w:rPr>
          <w:rFonts w:ascii="Consolas" w:hAnsi="Consolas" w:cs="Courier New"/>
          <w:b/>
          <w:bCs/>
          <w:color w:val="3F7F5F"/>
          <w:sz w:val="16"/>
          <w:szCs w:val="16"/>
        </w:rPr>
        <w:t>// 2</w:t>
      </w:r>
    </w:p>
    <w:p w14:paraId="7915C02E" w14:textId="77777777" w:rsidR="00104EC9" w:rsidRPr="00FA51C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FA51C4">
        <w:rPr>
          <w:rFonts w:ascii="Consolas" w:hAnsi="Consolas" w:cs="Courier New"/>
          <w:b/>
          <w:bCs/>
          <w:color w:val="000000"/>
          <w:sz w:val="16"/>
          <w:szCs w:val="16"/>
        </w:rPr>
        <w:tab/>
      </w:r>
      <w:r w:rsidRPr="00FA51C4">
        <w:rPr>
          <w:rFonts w:ascii="Consolas" w:hAnsi="Consolas" w:cs="Courier New"/>
          <w:b/>
          <w:bCs/>
          <w:color w:val="000000"/>
          <w:sz w:val="16"/>
          <w:szCs w:val="16"/>
        </w:rPr>
        <w:tab/>
        <w:t>System.</w:t>
      </w:r>
      <w:r w:rsidRPr="00FA51C4">
        <w:rPr>
          <w:rFonts w:ascii="Consolas" w:hAnsi="Consolas" w:cs="Courier New"/>
          <w:b/>
          <w:bCs/>
          <w:i/>
          <w:iCs/>
          <w:color w:val="0000C0"/>
          <w:sz w:val="16"/>
          <w:szCs w:val="16"/>
        </w:rPr>
        <w:t>out</w:t>
      </w:r>
      <w:r w:rsidRPr="00FA51C4">
        <w:rPr>
          <w:rFonts w:ascii="Consolas" w:hAnsi="Consolas" w:cs="Courier New"/>
          <w:b/>
          <w:bCs/>
          <w:color w:val="000000"/>
          <w:sz w:val="16"/>
          <w:szCs w:val="16"/>
        </w:rPr>
        <w:t>.println(</w:t>
      </w:r>
      <w:r w:rsidRPr="00FA51C4">
        <w:rPr>
          <w:rFonts w:ascii="Consolas" w:hAnsi="Consolas" w:cs="Courier New"/>
          <w:b/>
          <w:bCs/>
          <w:color w:val="6A3E3E"/>
          <w:sz w:val="16"/>
          <w:szCs w:val="16"/>
        </w:rPr>
        <w:t>s</w:t>
      </w:r>
      <w:r w:rsidRPr="00FA51C4">
        <w:rPr>
          <w:rFonts w:ascii="Consolas" w:hAnsi="Consolas" w:cs="Courier New"/>
          <w:b/>
          <w:bCs/>
          <w:color w:val="000000"/>
          <w:sz w:val="16"/>
          <w:szCs w:val="16"/>
        </w:rPr>
        <w:t>);</w:t>
      </w:r>
    </w:p>
    <w:p w14:paraId="527A9002" w14:textId="77777777" w:rsidR="00104EC9" w:rsidRPr="00FA51C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FA51C4">
        <w:rPr>
          <w:rFonts w:ascii="Consolas" w:hAnsi="Consolas" w:cs="Courier New"/>
          <w:b/>
          <w:bCs/>
          <w:color w:val="000000"/>
          <w:sz w:val="16"/>
          <w:szCs w:val="16"/>
        </w:rPr>
        <w:lastRenderedPageBreak/>
        <w:tab/>
        <w:t>}</w:t>
      </w:r>
    </w:p>
    <w:p w14:paraId="42F37AC3" w14:textId="77777777" w:rsidR="00104EC9" w:rsidRPr="00FA51C4"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b/>
          <w:bCs/>
          <w:color w:val="auto"/>
          <w:sz w:val="16"/>
          <w:szCs w:val="16"/>
        </w:rPr>
      </w:pPr>
      <w:r w:rsidRPr="00FA51C4">
        <w:rPr>
          <w:rFonts w:ascii="Consolas" w:hAnsi="Consolas" w:cs="Courier New"/>
          <w:b/>
          <w:bCs/>
          <w:color w:val="000000"/>
          <w:sz w:val="16"/>
          <w:szCs w:val="16"/>
        </w:rPr>
        <w:t>}</w:t>
      </w:r>
    </w:p>
    <w:p w14:paraId="101BDB9A" w14:textId="5577F014" w:rsidR="00104EC9" w:rsidRPr="008B1D9A" w:rsidRDefault="00104EC9" w:rsidP="008B1D9A">
      <w:pPr>
        <w:pStyle w:val="Qsns"/>
        <w:rPr>
          <w:sz w:val="18"/>
        </w:rPr>
      </w:pPr>
      <w:r w:rsidRPr="008B1D9A">
        <w:rPr>
          <w:sz w:val="18"/>
        </w:rPr>
        <w:t xml:space="preserve">Generics solves </w:t>
      </w:r>
      <w:r w:rsidRPr="00A57756">
        <w:rPr>
          <w:color w:val="FFFF00"/>
          <w:sz w:val="18"/>
        </w:rPr>
        <w:t>ClassCastException</w:t>
      </w:r>
      <w:r w:rsidRPr="008B1D9A">
        <w:rPr>
          <w:sz w:val="18"/>
        </w:rPr>
        <w:t xml:space="preserve">, </w:t>
      </w:r>
      <w:r w:rsidR="00A57756" w:rsidRPr="008B1D9A">
        <w:rPr>
          <w:sz w:val="18"/>
        </w:rPr>
        <w:t>because</w:t>
      </w:r>
      <w:r w:rsidRPr="008B1D9A">
        <w:rPr>
          <w:sz w:val="18"/>
        </w:rPr>
        <w:t xml:space="preserve"> TYPE-CHECKING done at COMPILE-TIME itself</w:t>
      </w:r>
    </w:p>
    <w:p w14:paraId="4154D878" w14:textId="77777777" w:rsidR="00FA51C4" w:rsidRDefault="00FA51C4" w:rsidP="00C37641">
      <w:pPr>
        <w:spacing w:line="240" w:lineRule="auto"/>
        <w:rPr>
          <w:b/>
        </w:rPr>
      </w:pPr>
    </w:p>
    <w:p w14:paraId="17C45FCA" w14:textId="23565057" w:rsidR="00104EC9" w:rsidRDefault="00104EC9" w:rsidP="00A54DC8">
      <w:pPr>
        <w:rPr>
          <w:b/>
        </w:rPr>
      </w:pPr>
      <w:r>
        <w:rPr>
          <w:b/>
        </w:rPr>
        <w:t>Generics can be used in following areas</w:t>
      </w:r>
    </w:p>
    <w:p w14:paraId="3261E910" w14:textId="77777777" w:rsidR="00A54DC8" w:rsidRPr="009856F9" w:rsidRDefault="00A54DC8" w:rsidP="00B413EE">
      <w:pPr>
        <w:pStyle w:val="ListParagraph"/>
        <w:numPr>
          <w:ilvl w:val="0"/>
          <w:numId w:val="205"/>
        </w:numPr>
        <w:rPr>
          <w:rFonts w:ascii="Consolas" w:hAnsi="Consolas"/>
          <w:b/>
          <w:iCs/>
        </w:rPr>
      </w:pPr>
      <w:r w:rsidRPr="00FA51C4">
        <w:rPr>
          <w:rStyle w:val="0SyntaxPinkChar"/>
        </w:rPr>
        <w:t>Interface</w:t>
      </w:r>
      <w:r w:rsidRPr="009856F9">
        <w:rPr>
          <w:rFonts w:ascii="Consolas" w:hAnsi="Consolas"/>
          <w:b/>
          <w:iCs/>
        </w:rPr>
        <w:t xml:space="preserve"> level</w:t>
      </w:r>
    </w:p>
    <w:p w14:paraId="639B8EBD" w14:textId="77777777" w:rsidR="00104EC9" w:rsidRPr="009856F9" w:rsidRDefault="00104EC9" w:rsidP="00B413EE">
      <w:pPr>
        <w:pStyle w:val="ListParagraph"/>
        <w:numPr>
          <w:ilvl w:val="0"/>
          <w:numId w:val="205"/>
        </w:numPr>
        <w:rPr>
          <w:rFonts w:ascii="Consolas" w:hAnsi="Consolas"/>
          <w:b/>
          <w:iCs/>
        </w:rPr>
      </w:pPr>
      <w:r w:rsidRPr="00FA51C4">
        <w:rPr>
          <w:rStyle w:val="0SyntaxPinkChar"/>
        </w:rPr>
        <w:t>Class</w:t>
      </w:r>
      <w:r w:rsidRPr="009856F9">
        <w:rPr>
          <w:rFonts w:ascii="Consolas" w:hAnsi="Consolas"/>
          <w:b/>
          <w:iCs/>
        </w:rPr>
        <w:t xml:space="preserve"> level</w:t>
      </w:r>
    </w:p>
    <w:p w14:paraId="17CE750F" w14:textId="6374D51C" w:rsidR="00104EC9" w:rsidRPr="009856F9" w:rsidRDefault="00104EC9" w:rsidP="00B413EE">
      <w:pPr>
        <w:pStyle w:val="ListParagraph"/>
        <w:numPr>
          <w:ilvl w:val="0"/>
          <w:numId w:val="205"/>
        </w:numPr>
        <w:rPr>
          <w:rFonts w:ascii="Consolas" w:hAnsi="Consolas"/>
          <w:b/>
          <w:iCs/>
        </w:rPr>
      </w:pPr>
      <w:r w:rsidRPr="00FA51C4">
        <w:rPr>
          <w:rStyle w:val="0SyntaxPinkChar"/>
        </w:rPr>
        <w:t>Constructor</w:t>
      </w:r>
      <w:r w:rsidRPr="009856F9">
        <w:rPr>
          <w:rFonts w:ascii="Consolas" w:hAnsi="Consolas"/>
          <w:b/>
          <w:iCs/>
        </w:rPr>
        <w:t xml:space="preserve"> level</w:t>
      </w:r>
    </w:p>
    <w:p w14:paraId="666D79FE" w14:textId="77777777" w:rsidR="00104EC9" w:rsidRPr="009856F9" w:rsidRDefault="00104EC9" w:rsidP="00B413EE">
      <w:pPr>
        <w:pStyle w:val="ListParagraph"/>
        <w:numPr>
          <w:ilvl w:val="0"/>
          <w:numId w:val="205"/>
        </w:numPr>
        <w:rPr>
          <w:rFonts w:ascii="Consolas" w:hAnsi="Consolas"/>
          <w:b/>
          <w:iCs/>
        </w:rPr>
      </w:pPr>
      <w:r w:rsidRPr="00FA51C4">
        <w:rPr>
          <w:rStyle w:val="0SyntaxPinkChar"/>
        </w:rPr>
        <w:t>Method</w:t>
      </w:r>
      <w:r w:rsidRPr="009856F9">
        <w:rPr>
          <w:rFonts w:ascii="Consolas" w:hAnsi="Consolas"/>
          <w:b/>
          <w:iCs/>
        </w:rPr>
        <w:t xml:space="preserve"> level</w:t>
      </w:r>
    </w:p>
    <w:p w14:paraId="224BF2BF" w14:textId="77777777" w:rsidR="00FA51C4" w:rsidRDefault="00FA51C4" w:rsidP="00C37641">
      <w:pPr>
        <w:spacing w:line="240" w:lineRule="auto"/>
      </w:pPr>
    </w:p>
    <w:p w14:paraId="10EDF24C" w14:textId="6F015CA4" w:rsidR="00104EC9" w:rsidRDefault="00104EC9" w:rsidP="00FA51C4">
      <w:pPr>
        <w:spacing w:line="240" w:lineRule="auto"/>
      </w:pPr>
      <w:r>
        <w:t>Sample Generic class</w:t>
      </w:r>
    </w:p>
    <w:p w14:paraId="13750C1A" w14:textId="77777777" w:rsidR="00104EC9" w:rsidRDefault="00104EC9" w:rsidP="008B1D9A">
      <w:pPr>
        <w:pStyle w:val="Output"/>
      </w:pPr>
      <w:r>
        <w:rPr>
          <w:bCs/>
          <w:color w:val="7F0055"/>
        </w:rPr>
        <w:t>class</w:t>
      </w:r>
      <w:r>
        <w:t xml:space="preserve"> </w:t>
      </w:r>
      <w:r>
        <w:rPr>
          <w:highlight w:val="lightGray"/>
        </w:rPr>
        <w:t>SmlGen</w:t>
      </w:r>
      <w:r>
        <w:t>&lt;T&gt; {</w:t>
      </w:r>
    </w:p>
    <w:p w14:paraId="0C5E07A8" w14:textId="77777777" w:rsidR="00104EC9" w:rsidRDefault="00104EC9" w:rsidP="008B1D9A">
      <w:pPr>
        <w:pStyle w:val="Output"/>
      </w:pPr>
      <w:r>
        <w:tab/>
        <w:t xml:space="preserve">T </w:t>
      </w:r>
      <w:r>
        <w:rPr>
          <w:color w:val="0000C0"/>
        </w:rPr>
        <w:t>obj</w:t>
      </w:r>
      <w:r>
        <w:t>;</w:t>
      </w:r>
    </w:p>
    <w:p w14:paraId="0E587314" w14:textId="77777777" w:rsidR="00104EC9" w:rsidRDefault="00104EC9" w:rsidP="008B1D9A">
      <w:pPr>
        <w:pStyle w:val="Output"/>
      </w:pPr>
    </w:p>
    <w:p w14:paraId="72437ED5" w14:textId="77777777" w:rsidR="00104EC9" w:rsidRDefault="00104EC9" w:rsidP="008B1D9A">
      <w:pPr>
        <w:pStyle w:val="Output"/>
      </w:pPr>
      <w:r>
        <w:tab/>
      </w:r>
      <w:r>
        <w:rPr>
          <w:bCs/>
          <w:color w:val="7F0055"/>
        </w:rPr>
        <w:t>void</w:t>
      </w:r>
      <w:r>
        <w:t xml:space="preserve"> add(T </w:t>
      </w:r>
      <w:r>
        <w:rPr>
          <w:color w:val="6A3E3E"/>
        </w:rPr>
        <w:t>obj</w:t>
      </w:r>
      <w:r>
        <w:t>) {</w:t>
      </w:r>
    </w:p>
    <w:p w14:paraId="2265B6E7" w14:textId="77777777" w:rsidR="00104EC9" w:rsidRDefault="00104EC9" w:rsidP="008B1D9A">
      <w:pPr>
        <w:pStyle w:val="Output"/>
      </w:pPr>
      <w:r>
        <w:tab/>
      </w:r>
      <w:r>
        <w:tab/>
      </w:r>
      <w:r>
        <w:rPr>
          <w:bCs/>
          <w:color w:val="7F0055"/>
        </w:rPr>
        <w:t>this</w:t>
      </w:r>
      <w:r>
        <w:t>.</w:t>
      </w:r>
      <w:r>
        <w:rPr>
          <w:color w:val="0000C0"/>
        </w:rPr>
        <w:t>obj</w:t>
      </w:r>
      <w:r>
        <w:t xml:space="preserve"> = </w:t>
      </w:r>
      <w:r>
        <w:rPr>
          <w:color w:val="6A3E3E"/>
        </w:rPr>
        <w:t>obj</w:t>
      </w:r>
      <w:r>
        <w:t>;</w:t>
      </w:r>
    </w:p>
    <w:p w14:paraId="332689C5" w14:textId="77777777" w:rsidR="00104EC9" w:rsidRDefault="00104EC9" w:rsidP="008B1D9A">
      <w:pPr>
        <w:pStyle w:val="Output"/>
      </w:pPr>
      <w:r>
        <w:tab/>
        <w:t>}</w:t>
      </w:r>
    </w:p>
    <w:p w14:paraId="688019D7" w14:textId="77777777" w:rsidR="00104EC9" w:rsidRDefault="00104EC9" w:rsidP="008B1D9A">
      <w:pPr>
        <w:pStyle w:val="Output"/>
      </w:pPr>
      <w:r>
        <w:tab/>
        <w:t>T get() {</w:t>
      </w:r>
    </w:p>
    <w:p w14:paraId="156C2DB1" w14:textId="77777777" w:rsidR="00104EC9" w:rsidRDefault="00104EC9" w:rsidP="008B1D9A">
      <w:pPr>
        <w:pStyle w:val="Output"/>
      </w:pPr>
      <w:r>
        <w:tab/>
      </w:r>
      <w:r>
        <w:tab/>
      </w:r>
      <w:r>
        <w:rPr>
          <w:bCs/>
          <w:color w:val="7F0055"/>
        </w:rPr>
        <w:t>return</w:t>
      </w:r>
      <w:r>
        <w:t xml:space="preserve"> </w:t>
      </w:r>
      <w:r>
        <w:rPr>
          <w:color w:val="0000C0"/>
        </w:rPr>
        <w:t>obj</w:t>
      </w:r>
      <w:r>
        <w:t>;</w:t>
      </w:r>
    </w:p>
    <w:p w14:paraId="722197F2" w14:textId="77777777" w:rsidR="00104EC9" w:rsidRDefault="00104EC9" w:rsidP="008B1D9A">
      <w:pPr>
        <w:pStyle w:val="Output"/>
      </w:pPr>
      <w:r>
        <w:tab/>
        <w:t>}</w:t>
      </w:r>
    </w:p>
    <w:p w14:paraId="0DCF050B" w14:textId="77777777" w:rsidR="00104EC9" w:rsidRDefault="00104EC9" w:rsidP="008B1D9A">
      <w:pPr>
        <w:pStyle w:val="Output"/>
        <w:rPr>
          <w:rFonts w:ascii="Segoe UI" w:hAnsi="Segoe UI"/>
        </w:rPr>
      </w:pPr>
      <w:r>
        <w:t>}</w:t>
      </w:r>
    </w:p>
    <w:p w14:paraId="5A0140A6" w14:textId="5F206D1E" w:rsidR="00104EC9" w:rsidRDefault="00104EC9" w:rsidP="00C37641">
      <w:pPr>
        <w:spacing w:line="240" w:lineRule="auto"/>
      </w:pPr>
      <w:r>
        <w:t xml:space="preserve">The </w:t>
      </w:r>
      <w:r>
        <w:rPr>
          <w:b/>
        </w:rPr>
        <w:t>&lt;T&gt;</w:t>
      </w:r>
      <w:r>
        <w:t xml:space="preserve"> indicates that it can refer to any type (like String, Integer, and Student etc.). The type you specify for the class, will be used to store and retrieve the data</w:t>
      </w:r>
    </w:p>
    <w:p w14:paraId="7A07049E" w14:textId="77777777" w:rsidR="00C37641" w:rsidRDefault="00C37641" w:rsidP="00104EC9"/>
    <w:p w14:paraId="7D1A0F58" w14:textId="77777777" w:rsidR="00104EC9" w:rsidRDefault="00104EC9" w:rsidP="00104EC9">
      <w:pPr>
        <w:pStyle w:val="Qsns"/>
      </w:pPr>
      <w:r>
        <w:t>1. Type Parameter&lt;T&gt; Naming Conventions</w:t>
      </w:r>
    </w:p>
    <w:p w14:paraId="6BCBAA83" w14:textId="41958284" w:rsidR="00104EC9" w:rsidRDefault="00104EC9" w:rsidP="00993081">
      <w:r>
        <w:t xml:space="preserve">In above &lt;T&gt; refers any type. </w:t>
      </w:r>
      <w:r w:rsidR="004F3AC6">
        <w:t>Similarly,</w:t>
      </w:r>
      <w:r>
        <w:t xml:space="preserve"> we have to follow below naming </w:t>
      </w:r>
      <w:r w:rsidR="004F3AC6">
        <w:t>conventions</w:t>
      </w:r>
      <w:r>
        <w:t xml:space="preserve"> to where to use which Naming </w:t>
      </w:r>
      <w:r w:rsidR="004F3AC6">
        <w:t>conventions</w:t>
      </w:r>
      <w:r>
        <w:t>. It improves readability. These are NOT compulsory but recommended to use</w:t>
      </w:r>
    </w:p>
    <w:p w14:paraId="7F59540E" w14:textId="500C2DFB" w:rsidR="00104EC9" w:rsidRDefault="00104EC9" w:rsidP="00B413EE">
      <w:pPr>
        <w:pStyle w:val="ListParagraph"/>
        <w:numPr>
          <w:ilvl w:val="0"/>
          <w:numId w:val="206"/>
        </w:numPr>
        <w:rPr>
          <w:b/>
        </w:rPr>
      </w:pPr>
      <w:r>
        <w:rPr>
          <w:b/>
        </w:rPr>
        <w:t>T – Type</w:t>
      </w:r>
      <w:r w:rsidR="004F3AC6">
        <w:rPr>
          <w:b/>
        </w:rPr>
        <w:tab/>
      </w:r>
      <w:r>
        <w:rPr>
          <w:b/>
        </w:rPr>
        <w:t>-</w:t>
      </w:r>
      <w:r>
        <w:rPr>
          <w:b/>
        </w:rPr>
        <w:tab/>
      </w:r>
      <w:r w:rsidR="003B49AA" w:rsidRPr="004F3AC6">
        <w:t>Any Type, can be use any level</w:t>
      </w:r>
      <w:r w:rsidR="00993081">
        <w:tab/>
      </w:r>
      <w:r w:rsidR="00993081">
        <w:tab/>
      </w:r>
      <w:r w:rsidRPr="004F3AC6">
        <w:t>(Class, Interface, Methods...)</w:t>
      </w:r>
    </w:p>
    <w:p w14:paraId="20FA8FA7" w14:textId="6A9A8527" w:rsidR="00104EC9" w:rsidRDefault="00104EC9" w:rsidP="00B413EE">
      <w:pPr>
        <w:pStyle w:val="ListParagraph"/>
        <w:numPr>
          <w:ilvl w:val="0"/>
          <w:numId w:val="206"/>
        </w:numPr>
        <w:rPr>
          <w:b/>
        </w:rPr>
      </w:pPr>
      <w:r>
        <w:rPr>
          <w:b/>
        </w:rPr>
        <w:t>N – Number</w:t>
      </w:r>
      <w:r w:rsidR="004F3AC6">
        <w:rPr>
          <w:b/>
        </w:rPr>
        <w:tab/>
      </w:r>
      <w:r>
        <w:rPr>
          <w:b/>
        </w:rPr>
        <w:t>-</w:t>
      </w:r>
      <w:r>
        <w:rPr>
          <w:b/>
        </w:rPr>
        <w:tab/>
      </w:r>
      <w:r w:rsidRPr="004F3AC6">
        <w:t xml:space="preserve">Indicates it allows Number Types </w:t>
      </w:r>
      <w:r w:rsidRPr="004F3AC6">
        <w:tab/>
        <w:t>(int,long,float etec)</w:t>
      </w:r>
    </w:p>
    <w:p w14:paraId="4765C92B" w14:textId="3E2E02B4" w:rsidR="00104EC9" w:rsidRDefault="00104EC9" w:rsidP="00B413EE">
      <w:pPr>
        <w:pStyle w:val="ListParagraph"/>
        <w:numPr>
          <w:ilvl w:val="0"/>
          <w:numId w:val="206"/>
        </w:numPr>
        <w:rPr>
          <w:b/>
        </w:rPr>
      </w:pPr>
      <w:r>
        <w:rPr>
          <w:b/>
        </w:rPr>
        <w:t>E – Element</w:t>
      </w:r>
      <w:r w:rsidR="004F3AC6">
        <w:rPr>
          <w:b/>
        </w:rPr>
        <w:tab/>
      </w:r>
      <w:r>
        <w:rPr>
          <w:b/>
        </w:rPr>
        <w:t>-</w:t>
      </w:r>
      <w:r>
        <w:rPr>
          <w:b/>
        </w:rPr>
        <w:tab/>
      </w:r>
      <w:r w:rsidR="003B49AA" w:rsidRPr="004F3AC6">
        <w:t>Exclusively</w:t>
      </w:r>
      <w:r w:rsidRPr="004F3AC6">
        <w:t xml:space="preserve"> used in Collection</w:t>
      </w:r>
      <w:r w:rsidRPr="004F3AC6">
        <w:tab/>
      </w:r>
      <w:r w:rsidRPr="004F3AC6">
        <w:tab/>
        <w:t>(ArrayList&lt;E&gt;)</w:t>
      </w:r>
    </w:p>
    <w:p w14:paraId="26E345BF" w14:textId="722FFDA5" w:rsidR="00104EC9" w:rsidRDefault="00104EC9" w:rsidP="00B413EE">
      <w:pPr>
        <w:pStyle w:val="ListParagraph"/>
        <w:numPr>
          <w:ilvl w:val="0"/>
          <w:numId w:val="206"/>
        </w:numPr>
        <w:rPr>
          <w:b/>
        </w:rPr>
      </w:pPr>
      <w:r>
        <w:rPr>
          <w:b/>
        </w:rPr>
        <w:t>K – Key</w:t>
      </w:r>
      <w:r w:rsidR="00C37641">
        <w:rPr>
          <w:b/>
        </w:rPr>
        <w:tab/>
      </w:r>
      <w:r w:rsidR="004F3AC6">
        <w:rPr>
          <w:b/>
        </w:rPr>
        <w:tab/>
      </w:r>
      <w:r>
        <w:rPr>
          <w:b/>
        </w:rPr>
        <w:t>-</w:t>
      </w:r>
      <w:r>
        <w:rPr>
          <w:b/>
        </w:rPr>
        <w:tab/>
      </w:r>
      <w:r w:rsidRPr="004F3AC6">
        <w:t>Map KEY area</w:t>
      </w:r>
    </w:p>
    <w:p w14:paraId="77F78308" w14:textId="127DA92F" w:rsidR="00104EC9" w:rsidRDefault="00104EC9" w:rsidP="00B413EE">
      <w:pPr>
        <w:pStyle w:val="ListParagraph"/>
        <w:numPr>
          <w:ilvl w:val="0"/>
          <w:numId w:val="206"/>
        </w:numPr>
        <w:rPr>
          <w:b/>
        </w:rPr>
      </w:pPr>
      <w:r>
        <w:rPr>
          <w:b/>
        </w:rPr>
        <w:t>V – Value</w:t>
      </w:r>
      <w:r w:rsidR="004F3AC6">
        <w:rPr>
          <w:b/>
        </w:rPr>
        <w:tab/>
      </w:r>
      <w:r>
        <w:rPr>
          <w:b/>
        </w:rPr>
        <w:t>-</w:t>
      </w:r>
      <w:r>
        <w:rPr>
          <w:b/>
        </w:rPr>
        <w:tab/>
      </w:r>
      <w:r w:rsidRPr="004F3AC6">
        <w:t>Map Value area</w:t>
      </w:r>
    </w:p>
    <w:p w14:paraId="6D6AB128" w14:textId="28DD8B96" w:rsidR="00104EC9" w:rsidRDefault="00DC5D43" w:rsidP="00B413EE">
      <w:pPr>
        <w:pStyle w:val="ListParagraph"/>
        <w:numPr>
          <w:ilvl w:val="0"/>
          <w:numId w:val="206"/>
        </w:numPr>
        <w:rPr>
          <w:b/>
        </w:rPr>
      </w:pPr>
      <w:r>
        <w:rPr>
          <w:b/>
        </w:rPr>
        <w:t>S, U</w:t>
      </w:r>
      <w:r w:rsidR="00104EC9">
        <w:rPr>
          <w:b/>
        </w:rPr>
        <w:t>,V etc</w:t>
      </w:r>
      <w:r w:rsidR="004F3AC6">
        <w:rPr>
          <w:b/>
        </w:rPr>
        <w:tab/>
      </w:r>
      <w:r w:rsidR="00104EC9">
        <w:rPr>
          <w:b/>
        </w:rPr>
        <w:t>-</w:t>
      </w:r>
      <w:r w:rsidR="004F3AC6">
        <w:rPr>
          <w:b/>
        </w:rPr>
        <w:tab/>
      </w:r>
      <w:r w:rsidR="00104EC9" w:rsidRPr="004F3AC6">
        <w:t>2nd, 3rd, 4th types</w:t>
      </w:r>
    </w:p>
    <w:p w14:paraId="311B310F" w14:textId="77777777" w:rsidR="00104EC9" w:rsidRDefault="00104EC9" w:rsidP="00104EC9">
      <w:pPr>
        <w:pStyle w:val="ListParagraph"/>
        <w:rPr>
          <w:b/>
        </w:rPr>
      </w:pPr>
    </w:p>
    <w:p w14:paraId="7B35EB15" w14:textId="77777777" w:rsidR="00104EC9" w:rsidRDefault="00104EC9" w:rsidP="00DC5D43">
      <w:pPr>
        <w:spacing w:line="240" w:lineRule="auto"/>
        <w:rPr>
          <w:b/>
          <w:sz w:val="22"/>
          <w:u w:val="single"/>
        </w:rPr>
      </w:pPr>
      <w:r>
        <w:t xml:space="preserve"> </w:t>
      </w:r>
      <w:r>
        <w:rPr>
          <w:b/>
          <w:sz w:val="22"/>
          <w:u w:val="single"/>
        </w:rPr>
        <w:t xml:space="preserve">1. </w:t>
      </w:r>
      <w:r w:rsidR="003B49AA">
        <w:rPr>
          <w:b/>
          <w:sz w:val="22"/>
          <w:u w:val="single"/>
        </w:rPr>
        <w:t>Generics</w:t>
      </w:r>
      <w:r>
        <w:rPr>
          <w:b/>
          <w:sz w:val="22"/>
          <w:u w:val="single"/>
        </w:rPr>
        <w:t xml:space="preserve"> at Class /Method /</w:t>
      </w:r>
      <w:r w:rsidR="003B49AA">
        <w:rPr>
          <w:b/>
          <w:sz w:val="22"/>
          <w:u w:val="single"/>
        </w:rPr>
        <w:t>Constructor</w:t>
      </w:r>
      <w:r>
        <w:rPr>
          <w:b/>
          <w:sz w:val="22"/>
          <w:u w:val="single"/>
        </w:rPr>
        <w:t xml:space="preserve"> level</w:t>
      </w:r>
    </w:p>
    <w:p w14:paraId="5E886E47" w14:textId="77777777" w:rsidR="00104EC9" w:rsidRDefault="00104EC9" w:rsidP="00DC5D43">
      <w:pPr>
        <w:spacing w:line="240" w:lineRule="auto"/>
        <w:rPr>
          <w:b/>
        </w:rPr>
      </w:pPr>
      <w:r>
        <w:t>A generic class is defined with the following format</w:t>
      </w:r>
      <w:r>
        <w:rPr>
          <w:b/>
        </w:rPr>
        <w:t>:</w:t>
      </w:r>
    </w:p>
    <w:p w14:paraId="32FB7821" w14:textId="77777777" w:rsidR="00104EC9" w:rsidRDefault="00104EC9" w:rsidP="00104EC9">
      <w:pPr>
        <w:pStyle w:val="Output"/>
        <w:ind w:left="720"/>
      </w:pPr>
      <w:r>
        <w:t>class name&lt;T1, T2, ..., Tn&gt; {</w:t>
      </w:r>
    </w:p>
    <w:p w14:paraId="743C57C3" w14:textId="77777777" w:rsidR="00104EC9" w:rsidRDefault="00104EC9" w:rsidP="00104EC9">
      <w:pPr>
        <w:pStyle w:val="Output"/>
        <w:ind w:left="720"/>
      </w:pPr>
      <w:r>
        <w:t>---</w:t>
      </w:r>
    </w:p>
    <w:p w14:paraId="49FFC282" w14:textId="77777777" w:rsidR="00104EC9" w:rsidRDefault="00104EC9" w:rsidP="00104EC9">
      <w:pPr>
        <w:pStyle w:val="Output"/>
        <w:ind w:left="720"/>
      </w:pPr>
      <w:r>
        <w:t xml:space="preserve"> }</w:t>
      </w:r>
    </w:p>
    <w:p w14:paraId="627CFECB" w14:textId="77777777" w:rsidR="00294D32" w:rsidRDefault="00294D32" w:rsidP="00E005DF">
      <w:pPr>
        <w:spacing w:line="240" w:lineRule="auto"/>
      </w:pPr>
    </w:p>
    <w:p w14:paraId="6E193DF7" w14:textId="75C35ABD"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b/>
          <w:bCs/>
          <w:color w:val="7F0055"/>
          <w:sz w:val="16"/>
          <w:szCs w:val="16"/>
        </w:rPr>
        <w:t>class</w:t>
      </w:r>
      <w:r w:rsidRPr="00E005DF">
        <w:rPr>
          <w:rFonts w:ascii="Consolas" w:hAnsi="Consolas" w:cs="Courier New"/>
          <w:color w:val="000000"/>
          <w:sz w:val="16"/>
          <w:szCs w:val="16"/>
        </w:rPr>
        <w:t xml:space="preserve"> SmlGen&lt;T&gt; {</w:t>
      </w:r>
      <w:r w:rsidRPr="00E005DF">
        <w:rPr>
          <w:rFonts w:ascii="Consolas" w:hAnsi="Consolas" w:cs="Courier New"/>
          <w:color w:val="000000"/>
          <w:sz w:val="16"/>
          <w:szCs w:val="16"/>
        </w:rPr>
        <w:tab/>
      </w:r>
      <w:r w:rsidRPr="00E005DF">
        <w:rPr>
          <w:rFonts w:ascii="Consolas" w:hAnsi="Consolas" w:cs="Courier New"/>
          <w:color w:val="000000"/>
          <w:sz w:val="16"/>
          <w:szCs w:val="16"/>
        </w:rPr>
        <w:tab/>
      </w:r>
      <w:r w:rsidRPr="00E005DF">
        <w:rPr>
          <w:rFonts w:ascii="Consolas" w:hAnsi="Consolas" w:cs="Courier New"/>
          <w:color w:val="000000"/>
          <w:sz w:val="16"/>
          <w:szCs w:val="16"/>
        </w:rPr>
        <w:tab/>
      </w:r>
      <w:r w:rsidRPr="00E005DF">
        <w:rPr>
          <w:rFonts w:ascii="Consolas" w:hAnsi="Consolas" w:cs="Courier New"/>
          <w:color w:val="000000"/>
          <w:sz w:val="16"/>
          <w:szCs w:val="16"/>
        </w:rPr>
        <w:tab/>
        <w:t>//1.Class Level</w:t>
      </w:r>
    </w:p>
    <w:p w14:paraId="596B1242"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t xml:space="preserve">T </w:t>
      </w:r>
      <w:r w:rsidRPr="00E005DF">
        <w:rPr>
          <w:rFonts w:ascii="Consolas" w:hAnsi="Consolas" w:cs="Courier New"/>
          <w:color w:val="0000C0"/>
          <w:sz w:val="16"/>
          <w:szCs w:val="16"/>
        </w:rPr>
        <w:t>obj</w:t>
      </w:r>
      <w:r w:rsidRPr="00E005DF">
        <w:rPr>
          <w:rFonts w:ascii="Consolas" w:hAnsi="Consolas" w:cs="Courier New"/>
          <w:color w:val="000000"/>
          <w:sz w:val="16"/>
          <w:szCs w:val="16"/>
        </w:rPr>
        <w:t>;</w:t>
      </w:r>
    </w:p>
    <w:p w14:paraId="7BA84C9C"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b/>
          <w:bCs/>
          <w:color w:val="7F0055"/>
          <w:sz w:val="16"/>
          <w:szCs w:val="16"/>
        </w:rPr>
        <w:t>public</w:t>
      </w:r>
      <w:r w:rsidRPr="00E005DF">
        <w:rPr>
          <w:rFonts w:ascii="Consolas" w:hAnsi="Consolas" w:cs="Courier New"/>
          <w:color w:val="000000"/>
          <w:sz w:val="16"/>
          <w:szCs w:val="16"/>
        </w:rPr>
        <w:t xml:space="preserve"> SmlGen() {</w:t>
      </w:r>
    </w:p>
    <w:p w14:paraId="028FE653"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color w:val="000000"/>
          <w:sz w:val="16"/>
          <w:szCs w:val="16"/>
        </w:rPr>
        <w:tab/>
      </w:r>
      <w:r w:rsidRPr="00E005DF">
        <w:rPr>
          <w:rFonts w:ascii="Consolas" w:hAnsi="Consolas" w:cs="Courier New"/>
          <w:color w:val="000000"/>
          <w:sz w:val="16"/>
          <w:szCs w:val="16"/>
        </w:rPr>
        <w:tab/>
        <w:t>}</w:t>
      </w:r>
    </w:p>
    <w:p w14:paraId="08EEB768"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b/>
          <w:bCs/>
          <w:color w:val="7F0055"/>
          <w:sz w:val="16"/>
          <w:szCs w:val="16"/>
        </w:rPr>
        <w:t>public</w:t>
      </w:r>
      <w:r w:rsidRPr="00E005DF">
        <w:rPr>
          <w:rFonts w:ascii="Consolas" w:hAnsi="Consolas" w:cs="Courier New"/>
          <w:color w:val="000000"/>
          <w:sz w:val="16"/>
          <w:szCs w:val="16"/>
        </w:rPr>
        <w:t xml:space="preserve"> SmlGen(T </w:t>
      </w:r>
      <w:r w:rsidRPr="00E005DF">
        <w:rPr>
          <w:rFonts w:ascii="Consolas" w:hAnsi="Consolas" w:cs="Courier New"/>
          <w:color w:val="6A3E3E"/>
          <w:sz w:val="16"/>
          <w:szCs w:val="16"/>
        </w:rPr>
        <w:t>obj</w:t>
      </w:r>
      <w:r w:rsidRPr="00E005DF">
        <w:rPr>
          <w:rFonts w:ascii="Consolas" w:hAnsi="Consolas" w:cs="Courier New"/>
          <w:color w:val="000000"/>
          <w:sz w:val="16"/>
          <w:szCs w:val="16"/>
        </w:rPr>
        <w:t>) {</w:t>
      </w:r>
      <w:r w:rsidRPr="00E005DF">
        <w:rPr>
          <w:rFonts w:ascii="Consolas" w:hAnsi="Consolas" w:cs="Courier New"/>
          <w:color w:val="000000"/>
          <w:sz w:val="16"/>
          <w:szCs w:val="16"/>
        </w:rPr>
        <w:tab/>
      </w:r>
      <w:r w:rsidRPr="00E005DF">
        <w:rPr>
          <w:rFonts w:ascii="Consolas" w:hAnsi="Consolas" w:cs="Courier New"/>
          <w:color w:val="000000"/>
          <w:sz w:val="16"/>
          <w:szCs w:val="16"/>
        </w:rPr>
        <w:tab/>
        <w:t>//2.Constrcutor Level</w:t>
      </w:r>
    </w:p>
    <w:p w14:paraId="48FEC9BA"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color w:val="000000"/>
          <w:sz w:val="16"/>
          <w:szCs w:val="16"/>
        </w:rPr>
        <w:tab/>
      </w:r>
      <w:r w:rsidRPr="00E005DF">
        <w:rPr>
          <w:rFonts w:ascii="Consolas" w:hAnsi="Consolas" w:cs="Courier New"/>
          <w:b/>
          <w:bCs/>
          <w:color w:val="7F0055"/>
          <w:sz w:val="16"/>
          <w:szCs w:val="16"/>
        </w:rPr>
        <w:t>this</w:t>
      </w:r>
      <w:r w:rsidRPr="00E005DF">
        <w:rPr>
          <w:rFonts w:ascii="Consolas" w:hAnsi="Consolas" w:cs="Courier New"/>
          <w:color w:val="000000"/>
          <w:sz w:val="16"/>
          <w:szCs w:val="16"/>
        </w:rPr>
        <w:t>.</w:t>
      </w:r>
      <w:r w:rsidRPr="00E005DF">
        <w:rPr>
          <w:rFonts w:ascii="Consolas" w:hAnsi="Consolas" w:cs="Courier New"/>
          <w:color w:val="0000C0"/>
          <w:sz w:val="16"/>
          <w:szCs w:val="16"/>
        </w:rPr>
        <w:t>obj</w:t>
      </w:r>
      <w:r w:rsidRPr="00E005DF">
        <w:rPr>
          <w:rFonts w:ascii="Consolas" w:hAnsi="Consolas" w:cs="Courier New"/>
          <w:color w:val="000000"/>
          <w:sz w:val="16"/>
          <w:szCs w:val="16"/>
        </w:rPr>
        <w:t xml:space="preserve"> = </w:t>
      </w:r>
      <w:r w:rsidRPr="00E005DF">
        <w:rPr>
          <w:rFonts w:ascii="Consolas" w:hAnsi="Consolas" w:cs="Courier New"/>
          <w:color w:val="6A3E3E"/>
          <w:sz w:val="16"/>
          <w:szCs w:val="16"/>
        </w:rPr>
        <w:t>obj</w:t>
      </w:r>
      <w:r w:rsidRPr="00E005DF">
        <w:rPr>
          <w:rFonts w:ascii="Consolas" w:hAnsi="Consolas" w:cs="Courier New"/>
          <w:color w:val="000000"/>
          <w:sz w:val="16"/>
          <w:szCs w:val="16"/>
        </w:rPr>
        <w:t>;</w:t>
      </w:r>
    </w:p>
    <w:p w14:paraId="718DC034"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t>}</w:t>
      </w:r>
    </w:p>
    <w:p w14:paraId="661390B6"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p>
    <w:p w14:paraId="17A37FD8"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b/>
          <w:bCs/>
          <w:color w:val="7F0055"/>
          <w:sz w:val="16"/>
          <w:szCs w:val="16"/>
        </w:rPr>
        <w:t>void</w:t>
      </w:r>
      <w:r w:rsidRPr="00E005DF">
        <w:rPr>
          <w:rFonts w:ascii="Consolas" w:hAnsi="Consolas" w:cs="Courier New"/>
          <w:color w:val="000000"/>
          <w:sz w:val="16"/>
          <w:szCs w:val="16"/>
        </w:rPr>
        <w:t xml:space="preserve"> add(T </w:t>
      </w:r>
      <w:r w:rsidRPr="00E005DF">
        <w:rPr>
          <w:rFonts w:ascii="Consolas" w:hAnsi="Consolas" w:cs="Courier New"/>
          <w:color w:val="6A3E3E"/>
          <w:sz w:val="16"/>
          <w:szCs w:val="16"/>
        </w:rPr>
        <w:t>obj</w:t>
      </w:r>
      <w:r w:rsidRPr="00E005DF">
        <w:rPr>
          <w:rFonts w:ascii="Consolas" w:hAnsi="Consolas" w:cs="Courier New"/>
          <w:color w:val="000000"/>
          <w:sz w:val="16"/>
          <w:szCs w:val="16"/>
        </w:rPr>
        <w:t>) {</w:t>
      </w:r>
    </w:p>
    <w:p w14:paraId="766C4041"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color w:val="000000"/>
          <w:sz w:val="16"/>
          <w:szCs w:val="16"/>
        </w:rPr>
        <w:tab/>
      </w:r>
      <w:r w:rsidRPr="00E005DF">
        <w:rPr>
          <w:rFonts w:ascii="Consolas" w:hAnsi="Consolas" w:cs="Courier New"/>
          <w:b/>
          <w:bCs/>
          <w:color w:val="7F0055"/>
          <w:sz w:val="16"/>
          <w:szCs w:val="16"/>
        </w:rPr>
        <w:t>this</w:t>
      </w:r>
      <w:r w:rsidRPr="00E005DF">
        <w:rPr>
          <w:rFonts w:ascii="Consolas" w:hAnsi="Consolas" w:cs="Courier New"/>
          <w:color w:val="000000"/>
          <w:sz w:val="16"/>
          <w:szCs w:val="16"/>
        </w:rPr>
        <w:t>.</w:t>
      </w:r>
      <w:r w:rsidRPr="00E005DF">
        <w:rPr>
          <w:rFonts w:ascii="Consolas" w:hAnsi="Consolas" w:cs="Courier New"/>
          <w:color w:val="0000C0"/>
          <w:sz w:val="16"/>
          <w:szCs w:val="16"/>
        </w:rPr>
        <w:t>obj</w:t>
      </w:r>
      <w:r w:rsidRPr="00E005DF">
        <w:rPr>
          <w:rFonts w:ascii="Consolas" w:hAnsi="Consolas" w:cs="Courier New"/>
          <w:color w:val="000000"/>
          <w:sz w:val="16"/>
          <w:szCs w:val="16"/>
        </w:rPr>
        <w:t xml:space="preserve"> = </w:t>
      </w:r>
      <w:r w:rsidRPr="00E005DF">
        <w:rPr>
          <w:rFonts w:ascii="Consolas" w:hAnsi="Consolas" w:cs="Courier New"/>
          <w:color w:val="6A3E3E"/>
          <w:sz w:val="16"/>
          <w:szCs w:val="16"/>
        </w:rPr>
        <w:t>obj</w:t>
      </w:r>
      <w:r w:rsidRPr="00E005DF">
        <w:rPr>
          <w:rFonts w:ascii="Consolas" w:hAnsi="Consolas" w:cs="Courier New"/>
          <w:color w:val="000000"/>
          <w:sz w:val="16"/>
          <w:szCs w:val="16"/>
        </w:rPr>
        <w:t>;</w:t>
      </w:r>
    </w:p>
    <w:p w14:paraId="79F73E72" w14:textId="70E10DE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t>}</w:t>
      </w:r>
    </w:p>
    <w:p w14:paraId="1D2382D1"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t>T get() {</w:t>
      </w:r>
      <w:r w:rsidRPr="00E005DF">
        <w:rPr>
          <w:rFonts w:ascii="Consolas" w:hAnsi="Consolas" w:cs="Courier New"/>
          <w:color w:val="000000"/>
          <w:sz w:val="16"/>
          <w:szCs w:val="16"/>
        </w:rPr>
        <w:tab/>
      </w:r>
      <w:r w:rsidRPr="00E005DF">
        <w:rPr>
          <w:rFonts w:ascii="Consolas" w:hAnsi="Consolas" w:cs="Courier New"/>
          <w:color w:val="000000"/>
          <w:sz w:val="16"/>
          <w:szCs w:val="16"/>
        </w:rPr>
        <w:tab/>
      </w:r>
      <w:r w:rsidRPr="00E005DF">
        <w:rPr>
          <w:rFonts w:ascii="Consolas" w:hAnsi="Consolas" w:cs="Courier New"/>
          <w:color w:val="000000"/>
          <w:sz w:val="16"/>
          <w:szCs w:val="16"/>
        </w:rPr>
        <w:tab/>
      </w:r>
      <w:r w:rsidRPr="00E005DF">
        <w:rPr>
          <w:rFonts w:ascii="Consolas" w:hAnsi="Consolas" w:cs="Courier New"/>
          <w:color w:val="000000"/>
          <w:sz w:val="16"/>
          <w:szCs w:val="16"/>
        </w:rPr>
        <w:tab/>
        <w:t>//3.Method Level</w:t>
      </w:r>
    </w:p>
    <w:p w14:paraId="765E58E0"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color w:val="000000"/>
          <w:sz w:val="16"/>
          <w:szCs w:val="16"/>
        </w:rPr>
        <w:tab/>
      </w:r>
      <w:r w:rsidRPr="00E005DF">
        <w:rPr>
          <w:rFonts w:ascii="Consolas" w:hAnsi="Consolas" w:cs="Courier New"/>
          <w:b/>
          <w:bCs/>
          <w:color w:val="7F0055"/>
          <w:sz w:val="16"/>
          <w:szCs w:val="16"/>
        </w:rPr>
        <w:t>return</w:t>
      </w:r>
      <w:r w:rsidRPr="00E005DF">
        <w:rPr>
          <w:rFonts w:ascii="Consolas" w:hAnsi="Consolas" w:cs="Courier New"/>
          <w:color w:val="000000"/>
          <w:sz w:val="16"/>
          <w:szCs w:val="16"/>
        </w:rPr>
        <w:t xml:space="preserve"> </w:t>
      </w:r>
      <w:r w:rsidRPr="00E005DF">
        <w:rPr>
          <w:rFonts w:ascii="Consolas" w:hAnsi="Consolas" w:cs="Courier New"/>
          <w:color w:val="0000C0"/>
          <w:sz w:val="16"/>
          <w:szCs w:val="16"/>
        </w:rPr>
        <w:t>obj</w:t>
      </w:r>
      <w:r w:rsidRPr="00E005DF">
        <w:rPr>
          <w:rFonts w:ascii="Consolas" w:hAnsi="Consolas" w:cs="Courier New"/>
          <w:color w:val="000000"/>
          <w:sz w:val="16"/>
          <w:szCs w:val="16"/>
        </w:rPr>
        <w:t>;</w:t>
      </w:r>
    </w:p>
    <w:p w14:paraId="1C84781F"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t>}</w:t>
      </w:r>
    </w:p>
    <w:p w14:paraId="3ED2354B" w14:textId="56FCDC4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w:t>
      </w:r>
    </w:p>
    <w:p w14:paraId="21536008"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b/>
          <w:bCs/>
          <w:color w:val="7F0055"/>
          <w:sz w:val="16"/>
          <w:szCs w:val="16"/>
        </w:rPr>
        <w:t>public</w:t>
      </w:r>
      <w:r w:rsidRPr="00E005DF">
        <w:rPr>
          <w:rFonts w:ascii="Consolas" w:hAnsi="Consolas" w:cs="Courier New"/>
          <w:color w:val="000000"/>
          <w:sz w:val="16"/>
          <w:szCs w:val="16"/>
        </w:rPr>
        <w:t xml:space="preserve"> </w:t>
      </w:r>
      <w:r w:rsidRPr="00E005DF">
        <w:rPr>
          <w:rFonts w:ascii="Consolas" w:hAnsi="Consolas" w:cs="Courier New"/>
          <w:b/>
          <w:bCs/>
          <w:color w:val="7F0055"/>
          <w:sz w:val="16"/>
          <w:szCs w:val="16"/>
        </w:rPr>
        <w:t>class</w:t>
      </w:r>
      <w:r w:rsidRPr="00E005DF">
        <w:rPr>
          <w:rFonts w:ascii="Consolas" w:hAnsi="Consolas" w:cs="Courier New"/>
          <w:color w:val="000000"/>
          <w:sz w:val="16"/>
          <w:szCs w:val="16"/>
        </w:rPr>
        <w:t xml:space="preserve"> Student {</w:t>
      </w:r>
    </w:p>
    <w:p w14:paraId="1697C7F5"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b/>
          <w:bCs/>
          <w:color w:val="7F0055"/>
          <w:sz w:val="16"/>
          <w:szCs w:val="16"/>
        </w:rPr>
        <w:t>public</w:t>
      </w:r>
      <w:r w:rsidRPr="00E005DF">
        <w:rPr>
          <w:rFonts w:ascii="Consolas" w:hAnsi="Consolas" w:cs="Courier New"/>
          <w:color w:val="000000"/>
          <w:sz w:val="16"/>
          <w:szCs w:val="16"/>
        </w:rPr>
        <w:t xml:space="preserve"> </w:t>
      </w:r>
      <w:r w:rsidRPr="00E005DF">
        <w:rPr>
          <w:rFonts w:ascii="Consolas" w:hAnsi="Consolas" w:cs="Courier New"/>
          <w:b/>
          <w:bCs/>
          <w:color w:val="7F0055"/>
          <w:sz w:val="16"/>
          <w:szCs w:val="16"/>
        </w:rPr>
        <w:t>static</w:t>
      </w:r>
      <w:r w:rsidRPr="00E005DF">
        <w:rPr>
          <w:rFonts w:ascii="Consolas" w:hAnsi="Consolas" w:cs="Courier New"/>
          <w:color w:val="000000"/>
          <w:sz w:val="16"/>
          <w:szCs w:val="16"/>
        </w:rPr>
        <w:t xml:space="preserve"> </w:t>
      </w:r>
      <w:r w:rsidRPr="00E005DF">
        <w:rPr>
          <w:rFonts w:ascii="Consolas" w:hAnsi="Consolas" w:cs="Courier New"/>
          <w:b/>
          <w:bCs/>
          <w:color w:val="7F0055"/>
          <w:sz w:val="16"/>
          <w:szCs w:val="16"/>
        </w:rPr>
        <w:t>void</w:t>
      </w:r>
      <w:r w:rsidRPr="00E005DF">
        <w:rPr>
          <w:rFonts w:ascii="Consolas" w:hAnsi="Consolas" w:cs="Courier New"/>
          <w:color w:val="000000"/>
          <w:sz w:val="16"/>
          <w:szCs w:val="16"/>
        </w:rPr>
        <w:t xml:space="preserve"> main(String[] </w:t>
      </w:r>
      <w:r w:rsidRPr="00E005DF">
        <w:rPr>
          <w:rFonts w:ascii="Consolas" w:hAnsi="Consolas" w:cs="Courier New"/>
          <w:color w:val="6A3E3E"/>
          <w:sz w:val="16"/>
          <w:szCs w:val="16"/>
        </w:rPr>
        <w:t>args</w:t>
      </w:r>
      <w:r w:rsidRPr="00E005DF">
        <w:rPr>
          <w:rFonts w:ascii="Consolas" w:hAnsi="Consolas" w:cs="Courier New"/>
          <w:color w:val="000000"/>
          <w:sz w:val="16"/>
          <w:szCs w:val="16"/>
        </w:rPr>
        <w:t>) {</w:t>
      </w:r>
    </w:p>
    <w:p w14:paraId="57DECC8E"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lastRenderedPageBreak/>
        <w:tab/>
      </w:r>
      <w:r w:rsidRPr="00E005DF">
        <w:rPr>
          <w:rFonts w:ascii="Consolas" w:hAnsi="Consolas" w:cs="Courier New"/>
          <w:color w:val="000000"/>
          <w:sz w:val="16"/>
          <w:szCs w:val="16"/>
        </w:rPr>
        <w:tab/>
        <w:t xml:space="preserve">SmlGen&lt;String&gt; </w:t>
      </w:r>
      <w:r w:rsidRPr="00E005DF">
        <w:rPr>
          <w:rFonts w:ascii="Consolas" w:hAnsi="Consolas" w:cs="Courier New"/>
          <w:color w:val="6A3E3E"/>
          <w:sz w:val="16"/>
          <w:szCs w:val="16"/>
        </w:rPr>
        <w:t>s</w:t>
      </w:r>
      <w:r w:rsidRPr="00E005DF">
        <w:rPr>
          <w:rFonts w:ascii="Consolas" w:hAnsi="Consolas" w:cs="Courier New"/>
          <w:color w:val="000000"/>
          <w:sz w:val="16"/>
          <w:szCs w:val="16"/>
        </w:rPr>
        <w:t xml:space="preserve"> = </w:t>
      </w:r>
      <w:r w:rsidRPr="00E005DF">
        <w:rPr>
          <w:rFonts w:ascii="Consolas" w:hAnsi="Consolas" w:cs="Courier New"/>
          <w:b/>
          <w:bCs/>
          <w:color w:val="7F0055"/>
          <w:sz w:val="16"/>
          <w:szCs w:val="16"/>
        </w:rPr>
        <w:t>new</w:t>
      </w:r>
      <w:r w:rsidRPr="00E005DF">
        <w:rPr>
          <w:rFonts w:ascii="Consolas" w:hAnsi="Consolas" w:cs="Courier New"/>
          <w:color w:val="000000"/>
          <w:sz w:val="16"/>
          <w:szCs w:val="16"/>
        </w:rPr>
        <w:t xml:space="preserve"> SmlGen&lt;String&gt;();</w:t>
      </w:r>
    </w:p>
    <w:p w14:paraId="195A5987"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color w:val="000000"/>
          <w:sz w:val="16"/>
          <w:szCs w:val="16"/>
        </w:rPr>
        <w:tab/>
      </w:r>
      <w:r w:rsidRPr="00E005DF">
        <w:rPr>
          <w:rFonts w:ascii="Consolas" w:hAnsi="Consolas" w:cs="Courier New"/>
          <w:color w:val="6A3E3E"/>
          <w:sz w:val="16"/>
          <w:szCs w:val="16"/>
        </w:rPr>
        <w:t>s</w:t>
      </w:r>
      <w:r w:rsidRPr="00E005DF">
        <w:rPr>
          <w:rFonts w:ascii="Consolas" w:hAnsi="Consolas" w:cs="Courier New"/>
          <w:color w:val="000000"/>
          <w:sz w:val="16"/>
          <w:szCs w:val="16"/>
        </w:rPr>
        <w:t>.add(</w:t>
      </w:r>
      <w:r w:rsidRPr="00E005DF">
        <w:rPr>
          <w:rFonts w:ascii="Consolas" w:hAnsi="Consolas" w:cs="Courier New"/>
          <w:color w:val="2A00FF"/>
          <w:sz w:val="16"/>
          <w:szCs w:val="16"/>
        </w:rPr>
        <w:t>"Satya"</w:t>
      </w:r>
      <w:r w:rsidRPr="00E005DF">
        <w:rPr>
          <w:rFonts w:ascii="Consolas" w:hAnsi="Consolas" w:cs="Courier New"/>
          <w:color w:val="000000"/>
          <w:sz w:val="16"/>
          <w:szCs w:val="16"/>
        </w:rPr>
        <w:t>);</w:t>
      </w:r>
    </w:p>
    <w:p w14:paraId="3A293FC6" w14:textId="7777777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auto"/>
          <w:sz w:val="16"/>
          <w:szCs w:val="16"/>
        </w:rPr>
      </w:pPr>
      <w:r w:rsidRPr="00E005DF">
        <w:rPr>
          <w:rFonts w:ascii="Consolas" w:hAnsi="Consolas" w:cs="Courier New"/>
          <w:color w:val="000000"/>
          <w:sz w:val="16"/>
          <w:szCs w:val="16"/>
        </w:rPr>
        <w:tab/>
      </w:r>
      <w:r w:rsidRPr="00E005DF">
        <w:rPr>
          <w:rFonts w:ascii="Consolas" w:hAnsi="Consolas" w:cs="Courier New"/>
          <w:color w:val="000000"/>
          <w:sz w:val="16"/>
          <w:szCs w:val="16"/>
        </w:rPr>
        <w:tab/>
        <w:t>System.</w:t>
      </w:r>
      <w:r w:rsidRPr="00E005DF">
        <w:rPr>
          <w:rFonts w:ascii="Consolas" w:hAnsi="Consolas" w:cs="Courier New"/>
          <w:b/>
          <w:bCs/>
          <w:i/>
          <w:iCs/>
          <w:color w:val="0000C0"/>
          <w:sz w:val="16"/>
          <w:szCs w:val="16"/>
        </w:rPr>
        <w:t>out</w:t>
      </w:r>
      <w:r w:rsidRPr="00E005DF">
        <w:rPr>
          <w:rFonts w:ascii="Consolas" w:hAnsi="Consolas" w:cs="Courier New"/>
          <w:color w:val="000000"/>
          <w:sz w:val="16"/>
          <w:szCs w:val="16"/>
        </w:rPr>
        <w:t>.println(</w:t>
      </w:r>
      <w:r w:rsidRPr="00E005DF">
        <w:rPr>
          <w:rFonts w:ascii="Consolas" w:hAnsi="Consolas" w:cs="Courier New"/>
          <w:color w:val="6A3E3E"/>
          <w:sz w:val="16"/>
          <w:szCs w:val="16"/>
        </w:rPr>
        <w:t>s</w:t>
      </w:r>
      <w:r w:rsidRPr="00E005DF">
        <w:rPr>
          <w:rFonts w:ascii="Consolas" w:hAnsi="Consolas" w:cs="Courier New"/>
          <w:color w:val="000000"/>
          <w:sz w:val="16"/>
          <w:szCs w:val="16"/>
        </w:rPr>
        <w:t>.get());</w:t>
      </w:r>
    </w:p>
    <w:p w14:paraId="62A642B6" w14:textId="77777777" w:rsidR="00431E3E"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cs="Courier New"/>
          <w:color w:val="000000"/>
          <w:sz w:val="16"/>
          <w:szCs w:val="16"/>
        </w:rPr>
      </w:pPr>
      <w:r w:rsidRPr="00E005DF">
        <w:rPr>
          <w:rFonts w:ascii="Consolas" w:hAnsi="Consolas" w:cs="Courier New"/>
          <w:color w:val="000000"/>
          <w:sz w:val="16"/>
          <w:szCs w:val="16"/>
        </w:rPr>
        <w:tab/>
        <w:t>}</w:t>
      </w:r>
    </w:p>
    <w:p w14:paraId="668E12C4" w14:textId="07910CD7" w:rsidR="00104EC9" w:rsidRPr="00E005DF" w:rsidRDefault="00104EC9" w:rsidP="00DC5D43">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left="720"/>
        <w:rPr>
          <w:rFonts w:ascii="Consolas" w:hAnsi="Consolas"/>
          <w:b/>
          <w:sz w:val="16"/>
          <w:szCs w:val="16"/>
        </w:rPr>
      </w:pPr>
      <w:r w:rsidRPr="00E005DF">
        <w:rPr>
          <w:rFonts w:ascii="Consolas" w:hAnsi="Consolas" w:cs="Courier New"/>
          <w:color w:val="000000"/>
          <w:sz w:val="16"/>
          <w:szCs w:val="16"/>
        </w:rPr>
        <w:t>}</w:t>
      </w:r>
    </w:p>
    <w:p w14:paraId="7372CB0F" w14:textId="77777777" w:rsidR="00104EC9" w:rsidRDefault="00104EC9" w:rsidP="00104EC9">
      <w:pPr>
        <w:rPr>
          <w:b/>
          <w:sz w:val="22"/>
          <w:u w:val="single"/>
        </w:rPr>
      </w:pPr>
    </w:p>
    <w:p w14:paraId="15E4E0D5" w14:textId="77777777" w:rsidR="00104EC9" w:rsidRDefault="00104EC9" w:rsidP="00DC5D43">
      <w:pPr>
        <w:spacing w:line="240" w:lineRule="auto"/>
        <w:rPr>
          <w:b/>
          <w:sz w:val="22"/>
          <w:u w:val="single"/>
        </w:rPr>
      </w:pPr>
      <w:r>
        <w:rPr>
          <w:b/>
          <w:sz w:val="22"/>
          <w:u w:val="single"/>
        </w:rPr>
        <w:t xml:space="preserve">2. </w:t>
      </w:r>
      <w:r w:rsidR="003B49AA">
        <w:rPr>
          <w:b/>
          <w:sz w:val="22"/>
          <w:u w:val="single"/>
        </w:rPr>
        <w:t>Generics</w:t>
      </w:r>
      <w:r>
        <w:rPr>
          <w:b/>
          <w:sz w:val="22"/>
          <w:u w:val="single"/>
        </w:rPr>
        <w:t xml:space="preserve"> at Interface level</w:t>
      </w:r>
    </w:p>
    <w:p w14:paraId="089211E4" w14:textId="065771E2" w:rsidR="00104EC9" w:rsidRDefault="00104EC9" w:rsidP="00104EC9">
      <w:r>
        <w:t xml:space="preserve">A generic interface is same as </w:t>
      </w:r>
      <w:r w:rsidR="004F3AC6">
        <w:t>generic</w:t>
      </w:r>
      <w:r>
        <w:t xml:space="preserve"> class.</w:t>
      </w:r>
    </w:p>
    <w:p w14:paraId="66C50861" w14:textId="77777777" w:rsidR="00104EC9" w:rsidRDefault="00104EC9" w:rsidP="00104EC9">
      <w:pPr>
        <w:pStyle w:val="Output"/>
        <w:rPr>
          <w:lang w:eastAsia="en-US"/>
        </w:rPr>
      </w:pPr>
      <w:r>
        <w:rPr>
          <w:lang w:eastAsia="en-US"/>
        </w:rPr>
        <w:t>public interface List&lt;T&gt; extends Collection&lt;T&gt; {</w:t>
      </w:r>
    </w:p>
    <w:p w14:paraId="2FDF660E" w14:textId="77777777" w:rsidR="00104EC9" w:rsidRDefault="00104EC9" w:rsidP="00104EC9">
      <w:pPr>
        <w:pStyle w:val="Output"/>
        <w:rPr>
          <w:lang w:eastAsia="en-US"/>
        </w:rPr>
      </w:pPr>
      <w:r>
        <w:rPr>
          <w:lang w:eastAsia="en-US"/>
        </w:rPr>
        <w:t>...</w:t>
      </w:r>
    </w:p>
    <w:p w14:paraId="285AE162" w14:textId="77777777" w:rsidR="00104EC9" w:rsidRDefault="00104EC9" w:rsidP="00104EC9">
      <w:pPr>
        <w:pStyle w:val="Output"/>
        <w:rPr>
          <w:lang w:eastAsia="en-US"/>
        </w:rPr>
      </w:pPr>
      <w:r>
        <w:rPr>
          <w:lang w:eastAsia="en-US"/>
        </w:rPr>
        <w:t>}</w:t>
      </w:r>
    </w:p>
    <w:p w14:paraId="41852C37" w14:textId="77777777" w:rsidR="003B49AA" w:rsidRDefault="003B49AA" w:rsidP="003B49AA"/>
    <w:p w14:paraId="2CFE1BFD" w14:textId="77777777" w:rsidR="00104EC9" w:rsidRDefault="00104EC9" w:rsidP="00431E3E">
      <w:pPr>
        <w:pStyle w:val="Qsns"/>
      </w:pPr>
      <w:r>
        <w:t>2. Wildcard in Generics</w:t>
      </w:r>
    </w:p>
    <w:p w14:paraId="2B8482DE" w14:textId="2736948E" w:rsidR="00104EC9" w:rsidRDefault="00104EC9" w:rsidP="00294D32">
      <w:r>
        <w:rPr>
          <w:b/>
          <w:sz w:val="24"/>
        </w:rPr>
        <w:t xml:space="preserve">? </w:t>
      </w:r>
      <w:r>
        <w:t xml:space="preserve">Operator is used to represents </w:t>
      </w:r>
      <w:r w:rsidR="003B49AA">
        <w:t>wildcards</w:t>
      </w:r>
      <w:r>
        <w:t xml:space="preserve"> in generics. We have t</w:t>
      </w:r>
      <w:r w:rsidR="00294D32">
        <w:t>w</w:t>
      </w:r>
      <w:r>
        <w:t xml:space="preserve">o types of Wildcards </w:t>
      </w:r>
    </w:p>
    <w:p w14:paraId="159D3CD8" w14:textId="77777777" w:rsidR="00104EC9" w:rsidRDefault="00104EC9" w:rsidP="00B413EE">
      <w:pPr>
        <w:pStyle w:val="ListParagraph"/>
        <w:numPr>
          <w:ilvl w:val="0"/>
          <w:numId w:val="207"/>
        </w:numPr>
        <w:rPr>
          <w:b/>
        </w:rPr>
      </w:pPr>
      <w:r>
        <w:rPr>
          <w:b/>
        </w:rPr>
        <w:t>Unbounded wildcards</w:t>
      </w:r>
    </w:p>
    <w:p w14:paraId="4C33D4CE" w14:textId="77777777" w:rsidR="00104EC9" w:rsidRDefault="00104EC9" w:rsidP="00B413EE">
      <w:pPr>
        <w:pStyle w:val="ListParagraph"/>
        <w:numPr>
          <w:ilvl w:val="0"/>
          <w:numId w:val="207"/>
        </w:numPr>
        <w:rPr>
          <w:b/>
        </w:rPr>
      </w:pPr>
      <w:r>
        <w:rPr>
          <w:b/>
        </w:rPr>
        <w:t>Bounded wildcards</w:t>
      </w:r>
    </w:p>
    <w:p w14:paraId="65CA2448" w14:textId="77777777" w:rsidR="00E005DF" w:rsidRDefault="00E005DF" w:rsidP="00E005DF">
      <w:pPr>
        <w:spacing w:line="240" w:lineRule="auto"/>
        <w:rPr>
          <w:b/>
        </w:rPr>
      </w:pPr>
    </w:p>
    <w:p w14:paraId="7B77AE5C" w14:textId="7684F579" w:rsidR="00104EC9" w:rsidRDefault="00104EC9" w:rsidP="00E005DF">
      <w:pPr>
        <w:spacing w:line="240" w:lineRule="auto"/>
        <w:rPr>
          <w:b/>
        </w:rPr>
      </w:pPr>
      <w:r>
        <w:rPr>
          <w:b/>
        </w:rPr>
        <w:t>1. Unbounded wildcards</w:t>
      </w:r>
    </w:p>
    <w:p w14:paraId="0CAD68AB" w14:textId="08FDB3A5" w:rsidR="00104EC9" w:rsidRDefault="00104EC9" w:rsidP="00104EC9">
      <w:r>
        <w:t>Unbounded wildcard like</w:t>
      </w:r>
      <w:r>
        <w:rPr>
          <w:rStyle w:val="apple-converted-space"/>
          <w:rFonts w:ascii="Arial" w:hAnsi="Arial" w:cs="Arial"/>
          <w:color w:val="242729"/>
          <w:sz w:val="23"/>
          <w:szCs w:val="23"/>
          <w:shd w:val="clear" w:color="auto" w:fill="FFFFFF"/>
        </w:rPr>
        <w:t> </w:t>
      </w:r>
      <w:r>
        <w:rPr>
          <w:rStyle w:val="HTMLCode"/>
          <w:rFonts w:ascii="Consolas" w:eastAsiaTheme="minorEastAsia" w:hAnsi="Consolas" w:cs="Consolas"/>
          <w:color w:val="242729"/>
          <w:bdr w:val="none" w:sz="0" w:space="0" w:color="auto" w:frame="1"/>
          <w:shd w:val="clear" w:color="auto" w:fill="EFF0F1"/>
        </w:rPr>
        <w:t>&lt;?&gt; -</w:t>
      </w:r>
      <w:r>
        <w:t xml:space="preserve"> means the generic can be any type.it is not bounded with </w:t>
      </w:r>
      <w:r w:rsidR="003B49AA">
        <w:t>any type</w:t>
      </w:r>
      <w:r>
        <w:t>.</w:t>
      </w:r>
    </w:p>
    <w:p w14:paraId="6561DDC0" w14:textId="77777777" w:rsidR="00E005DF" w:rsidRDefault="00E005DF" w:rsidP="00E005DF">
      <w:pPr>
        <w:spacing w:line="240" w:lineRule="auto"/>
        <w:rPr>
          <w:b/>
        </w:rPr>
      </w:pPr>
    </w:p>
    <w:p w14:paraId="73951C1E" w14:textId="7865685E" w:rsidR="00104EC9" w:rsidRDefault="00104EC9" w:rsidP="00E005DF">
      <w:pPr>
        <w:spacing w:line="240" w:lineRule="auto"/>
      </w:pPr>
      <w:r>
        <w:rPr>
          <w:b/>
        </w:rPr>
        <w:t>2. Bounded wildcards</w:t>
      </w:r>
    </w:p>
    <w:p w14:paraId="3A64AD59" w14:textId="77777777" w:rsidR="00104EC9" w:rsidRDefault="00104EC9" w:rsidP="00B413EE">
      <w:pPr>
        <w:pStyle w:val="ListParagraph"/>
        <w:numPr>
          <w:ilvl w:val="0"/>
          <w:numId w:val="257"/>
        </w:numPr>
      </w:pPr>
      <w:r w:rsidRPr="00E005DF">
        <w:rPr>
          <w:rStyle w:val="0SyntaxPinkChar"/>
        </w:rPr>
        <w:t>&lt;? extends T&gt; and &lt;? super T&gt;</w:t>
      </w:r>
      <w:r w:rsidRPr="00294D32">
        <w:rPr>
          <w:rStyle w:val="apple-converted-space"/>
          <w:rFonts w:ascii="Arial" w:hAnsi="Arial" w:cs="Arial"/>
          <w:color w:val="242729"/>
          <w:sz w:val="23"/>
          <w:szCs w:val="23"/>
          <w:shd w:val="clear" w:color="auto" w:fill="FFFFFF"/>
        </w:rPr>
        <w:t> </w:t>
      </w:r>
      <w:r>
        <w:t>are examples of bounded wildcards</w:t>
      </w:r>
    </w:p>
    <w:p w14:paraId="435B1250" w14:textId="77777777" w:rsidR="00104EC9" w:rsidRDefault="00104EC9" w:rsidP="00B413EE">
      <w:pPr>
        <w:pStyle w:val="ListParagraph"/>
        <w:numPr>
          <w:ilvl w:val="0"/>
          <w:numId w:val="257"/>
        </w:numPr>
      </w:pPr>
      <w:r w:rsidRPr="00E005DF">
        <w:rPr>
          <w:rStyle w:val="0SyntaxPinkChar"/>
        </w:rPr>
        <w:t>&lt;? extends T&gt;</w:t>
      </w:r>
      <w:r w:rsidRPr="00294D32">
        <w:rPr>
          <w:rStyle w:val="apple-converted-space"/>
          <w:rFonts w:ascii="Arial" w:hAnsi="Arial" w:cs="Arial"/>
          <w:color w:val="242729"/>
          <w:sz w:val="23"/>
          <w:szCs w:val="23"/>
          <w:shd w:val="clear" w:color="auto" w:fill="FFFFFF"/>
        </w:rPr>
        <w:t xml:space="preserve"> : </w:t>
      </w:r>
      <w:r>
        <w:t xml:space="preserve">means it can accept the </w:t>
      </w:r>
      <w:r w:rsidRPr="00294D32">
        <w:rPr>
          <w:b/>
        </w:rPr>
        <w:t>Child class Objects of the type&lt;T&gt;</w:t>
      </w:r>
      <w:r>
        <w:t xml:space="preserve"> </w:t>
      </w:r>
    </w:p>
    <w:p w14:paraId="17DA5EE2" w14:textId="2843594B" w:rsidR="00104EC9" w:rsidRDefault="00104EC9" w:rsidP="00B413EE">
      <w:pPr>
        <w:pStyle w:val="ListParagraph"/>
        <w:numPr>
          <w:ilvl w:val="0"/>
          <w:numId w:val="257"/>
        </w:numPr>
      </w:pPr>
      <w:r w:rsidRPr="00E005DF">
        <w:rPr>
          <w:rStyle w:val="0SyntaxPinkChar"/>
        </w:rPr>
        <w:t>&lt;? super T&gt;</w:t>
      </w:r>
      <w:r w:rsidRPr="00294D32">
        <w:rPr>
          <w:rStyle w:val="apple-converted-space"/>
          <w:rFonts w:ascii="Arial" w:hAnsi="Arial" w:cs="Arial"/>
          <w:color w:val="242729"/>
          <w:sz w:val="23"/>
          <w:szCs w:val="23"/>
          <w:shd w:val="clear" w:color="auto" w:fill="FFFFFF"/>
        </w:rPr>
        <w:t xml:space="preserve"> : </w:t>
      </w:r>
      <w:r>
        <w:t xml:space="preserve">means it can accept the </w:t>
      </w:r>
      <w:r w:rsidR="00294D32" w:rsidRPr="00294D32">
        <w:rPr>
          <w:b/>
        </w:rPr>
        <w:t>Parent</w:t>
      </w:r>
      <w:r w:rsidRPr="00294D32">
        <w:rPr>
          <w:b/>
        </w:rPr>
        <w:t xml:space="preserve">  class Objects of the type&lt;T&gt;</w:t>
      </w:r>
      <w:r>
        <w:t xml:space="preserve"> </w:t>
      </w:r>
    </w:p>
    <w:p w14:paraId="3AC55E99" w14:textId="7D10A5D9" w:rsidR="00294D32" w:rsidRDefault="00294D32" w:rsidP="00E005DF">
      <w:pPr>
        <w:spacing w:line="240" w:lineRule="auto"/>
      </w:pPr>
    </w:p>
    <w:p w14:paraId="02B77DE8" w14:textId="77777777" w:rsidR="00E005DF" w:rsidRDefault="00E005DF" w:rsidP="00294D32"/>
    <w:p w14:paraId="2F76B315" w14:textId="77777777" w:rsidR="00104EC9" w:rsidRDefault="00104EC9" w:rsidP="000E4144">
      <w:pPr>
        <w:pStyle w:val="Heading30"/>
      </w:pPr>
      <w:r>
        <w:t>Covariant Return Type (Java 5)</w:t>
      </w:r>
    </w:p>
    <w:p w14:paraId="77C10232" w14:textId="47B18E12" w:rsidR="00104EC9" w:rsidRDefault="00104EC9" w:rsidP="00104EC9">
      <w:r>
        <w:t>Before Java5, it was not possible to override any method by changing the return type. But, since Java5, it is possible to override method by changing the return type</w:t>
      </w:r>
      <w:r w:rsidR="00512C47">
        <w:t>.</w:t>
      </w:r>
      <w:r>
        <w:t xml:space="preserve"> </w:t>
      </w:r>
      <w:r w:rsidR="00E005DF">
        <w:t>I</w:t>
      </w:r>
      <w:r>
        <w:t xml:space="preserve">f subclass overrides any method whose return type is </w:t>
      </w:r>
      <w:r w:rsidRPr="00E005DF">
        <w:rPr>
          <w:b/>
          <w:bCs/>
        </w:rPr>
        <w:t>Non-</w:t>
      </w:r>
      <w:r w:rsidR="00431E3E" w:rsidRPr="00E005DF">
        <w:rPr>
          <w:b/>
          <w:bCs/>
        </w:rPr>
        <w:t>Primitive</w:t>
      </w:r>
      <w:r w:rsidR="00512C47" w:rsidRPr="00E005DF">
        <w:rPr>
          <w:b/>
          <w:bCs/>
        </w:rPr>
        <w:t>(Object type)</w:t>
      </w:r>
      <w:r w:rsidR="00431E3E" w:rsidRPr="00E005DF">
        <w:rPr>
          <w:b/>
          <w:bCs/>
        </w:rPr>
        <w:t>,</w:t>
      </w:r>
      <w:r>
        <w:t xml:space="preserve"> it </w:t>
      </w:r>
      <w:r w:rsidR="00512C47">
        <w:t xml:space="preserve">can </w:t>
      </w:r>
      <w:r>
        <w:t xml:space="preserve">changes its return type to subclass type. </w:t>
      </w:r>
    </w:p>
    <w:p w14:paraId="427E22A3" w14:textId="77777777" w:rsidR="00104EC9" w:rsidRDefault="00104EC9" w:rsidP="000E4144">
      <w:pPr>
        <w:pStyle w:val="Heading30"/>
      </w:pPr>
      <w:r>
        <w:t>Enhanced for loop</w:t>
      </w:r>
    </w:p>
    <w:p w14:paraId="7C03A565" w14:textId="77777777" w:rsidR="00104EC9" w:rsidRDefault="00104EC9" w:rsidP="00B413EE">
      <w:pPr>
        <w:pStyle w:val="ListParagraph"/>
        <w:numPr>
          <w:ilvl w:val="0"/>
          <w:numId w:val="208"/>
        </w:numPr>
      </w:pPr>
      <w:r>
        <w:t xml:space="preserve">For-each loop introduced in </w:t>
      </w:r>
      <w:r>
        <w:rPr>
          <w:b/>
        </w:rPr>
        <w:t>Java 1.5 version as an enhancement of traditional for-loop</w:t>
      </w:r>
    </w:p>
    <w:p w14:paraId="32ED2042" w14:textId="77777777" w:rsidR="00104EC9" w:rsidRDefault="00104EC9" w:rsidP="00B413EE">
      <w:pPr>
        <w:pStyle w:val="ListParagraph"/>
        <w:numPr>
          <w:ilvl w:val="0"/>
          <w:numId w:val="208"/>
        </w:numPr>
      </w:pPr>
      <w:r>
        <w:t xml:space="preserve">Main advantage is we </w:t>
      </w:r>
      <w:r>
        <w:rPr>
          <w:b/>
        </w:rPr>
        <w:t>don’t need to write extra code</w:t>
      </w:r>
      <w:r>
        <w:t xml:space="preserve"> traverse over array / collections</w:t>
      </w:r>
    </w:p>
    <w:p w14:paraId="4DFB5486" w14:textId="77777777" w:rsidR="00104EC9" w:rsidRDefault="00104EC9" w:rsidP="00B413EE">
      <w:pPr>
        <w:pStyle w:val="ListParagraph"/>
        <w:numPr>
          <w:ilvl w:val="0"/>
          <w:numId w:val="208"/>
        </w:numPr>
      </w:pPr>
      <w:r>
        <w:t xml:space="preserve">Mainly used for traverse on </w:t>
      </w:r>
      <w:r>
        <w:rPr>
          <w:b/>
        </w:rPr>
        <w:t>Array Elements &amp; Collection Elements</w:t>
      </w:r>
      <w:r>
        <w:t xml:space="preserve"> </w:t>
      </w:r>
    </w:p>
    <w:p w14:paraId="3DE67CA2" w14:textId="779B63B2" w:rsidR="00104EC9" w:rsidRDefault="00104EC9" w:rsidP="0048417F">
      <w:pPr>
        <w:pBdr>
          <w:top w:val="single" w:sz="4" w:space="1" w:color="auto"/>
          <w:left w:val="single" w:sz="4" w:space="4" w:color="auto"/>
          <w:bottom w:val="single" w:sz="4" w:space="1" w:color="auto"/>
          <w:right w:val="single" w:sz="4" w:space="4" w:color="auto"/>
        </w:pBdr>
        <w:ind w:left="360" w:firstLine="720"/>
        <w:rPr>
          <w:rFonts w:ascii="Consolas" w:hAnsi="Consolas" w:cs="Segoe UI"/>
        </w:rPr>
      </w:pPr>
      <w:r w:rsidRPr="00431E3E">
        <w:rPr>
          <w:rStyle w:val="keyword"/>
          <w:rFonts w:ascii="Consolas" w:hAnsi="Consolas" w:cs="Segoe UI"/>
          <w:b/>
          <w:bCs/>
          <w:color w:val="006699"/>
        </w:rPr>
        <w:t xml:space="preserve">for </w:t>
      </w:r>
      <w:r w:rsidRPr="00431E3E">
        <w:rPr>
          <w:rFonts w:ascii="Consolas" w:hAnsi="Consolas" w:cs="Segoe UI"/>
        </w:rPr>
        <w:t>(</w:t>
      </w:r>
      <w:r w:rsidRPr="00431E3E">
        <w:rPr>
          <w:rFonts w:ascii="Consolas" w:hAnsi="Consolas" w:cs="Segoe UI"/>
          <w:b/>
          <w:color w:val="7030A0"/>
        </w:rPr>
        <w:t>Datatype</w:t>
      </w:r>
      <w:r w:rsidRPr="00431E3E">
        <w:rPr>
          <w:rFonts w:ascii="Consolas" w:hAnsi="Consolas" w:cs="Segoe UI"/>
        </w:rPr>
        <w:t> temp_variable : </w:t>
      </w:r>
      <w:r w:rsidRPr="00431E3E">
        <w:rPr>
          <w:rFonts w:ascii="Consolas" w:hAnsi="Consolas" w:cs="Segoe UI"/>
          <w:b/>
          <w:color w:val="7030A0"/>
        </w:rPr>
        <w:t xml:space="preserve">Array/Collection </w:t>
      </w:r>
      <w:r w:rsidRPr="00431E3E">
        <w:rPr>
          <w:rFonts w:ascii="Consolas" w:hAnsi="Consolas" w:cs="Segoe UI"/>
        </w:rPr>
        <w:t>Variable){}  </w:t>
      </w:r>
    </w:p>
    <w:p w14:paraId="1F4C9EC6" w14:textId="77777777" w:rsidR="0048417F" w:rsidRPr="00431E3E" w:rsidRDefault="0048417F" w:rsidP="0048417F"/>
    <w:p w14:paraId="43AD7F8A" w14:textId="77777777" w:rsidR="00104EC9" w:rsidRPr="0048417F" w:rsidRDefault="00104EC9" w:rsidP="0048417F">
      <w:pPr>
        <w:pStyle w:val="Qsns"/>
      </w:pPr>
      <w:r>
        <w:t xml:space="preserve"> </w:t>
      </w:r>
      <w:r w:rsidR="003B49AA">
        <w:t>1.</w:t>
      </w:r>
      <w:r>
        <w:t>for-each loop on Array Elements</w:t>
      </w:r>
    </w:p>
    <w:p w14:paraId="7202AB92"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b/>
          <w:bCs/>
          <w:color w:val="7F0055"/>
          <w:sz w:val="18"/>
          <w:szCs w:val="18"/>
        </w:rPr>
        <w:t>public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class</w:t>
      </w:r>
      <w:r w:rsidRPr="00512C47">
        <w:rPr>
          <w:rFonts w:ascii="Consolas" w:hAnsi="Consolas" w:cs="Courier New"/>
          <w:color w:val="000000"/>
          <w:sz w:val="18"/>
          <w:szCs w:val="18"/>
        </w:rPr>
        <w:t xml:space="preserve"> Foreach {</w:t>
      </w:r>
    </w:p>
    <w:p w14:paraId="6B7CE318"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b/>
          <w:bCs/>
          <w:color w:val="7F0055"/>
          <w:sz w:val="18"/>
          <w:szCs w:val="18"/>
        </w:rPr>
        <w:t>public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static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void</w:t>
      </w:r>
      <w:r w:rsidRPr="00512C47">
        <w:rPr>
          <w:rFonts w:ascii="Consolas" w:hAnsi="Consolas" w:cs="Courier New"/>
          <w:color w:val="000000"/>
          <w:sz w:val="18"/>
          <w:szCs w:val="18"/>
        </w:rPr>
        <w:t xml:space="preserve"> main(String[] </w:t>
      </w:r>
      <w:r w:rsidRPr="00512C47">
        <w:rPr>
          <w:rFonts w:ascii="Consolas" w:hAnsi="Consolas" w:cs="Courier New"/>
          <w:color w:val="6A3E3E"/>
          <w:sz w:val="18"/>
          <w:szCs w:val="18"/>
        </w:rPr>
        <w:t>args</w:t>
      </w:r>
      <w:r w:rsidRPr="00512C47">
        <w:rPr>
          <w:rFonts w:ascii="Consolas" w:hAnsi="Consolas" w:cs="Courier New"/>
          <w:color w:val="000000"/>
          <w:sz w:val="18"/>
          <w:szCs w:val="18"/>
        </w:rPr>
        <w:t>) {</w:t>
      </w:r>
    </w:p>
    <w:p w14:paraId="3120EEA7"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b/>
          <w:bCs/>
          <w:color w:val="7F0055"/>
          <w:sz w:val="18"/>
          <w:szCs w:val="18"/>
        </w:rPr>
        <w:t>int</w:t>
      </w:r>
      <w:r w:rsidRPr="00512C47">
        <w:rPr>
          <w:rFonts w:ascii="Consolas" w:hAnsi="Consolas" w:cs="Courier New"/>
          <w:color w:val="000000"/>
          <w:sz w:val="18"/>
          <w:szCs w:val="18"/>
        </w:rPr>
        <w:t xml:space="preserve"> </w:t>
      </w:r>
      <w:r w:rsidRPr="00512C47">
        <w:rPr>
          <w:rFonts w:ascii="Consolas" w:hAnsi="Consolas" w:cs="Courier New"/>
          <w:color w:val="6A3E3E"/>
          <w:sz w:val="18"/>
          <w:szCs w:val="18"/>
        </w:rPr>
        <w:t>i</w:t>
      </w:r>
      <w:r w:rsidRPr="00512C47">
        <w:rPr>
          <w:rFonts w:ascii="Consolas" w:hAnsi="Consolas" w:cs="Courier New"/>
          <w:color w:val="000000"/>
          <w:sz w:val="18"/>
          <w:szCs w:val="18"/>
        </w:rPr>
        <w:t>[] = { 1, 2, 3, 4, 5, 6, 7, 8, 9, 10 };</w:t>
      </w:r>
    </w:p>
    <w:p w14:paraId="57705BE7"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b/>
          <w:bCs/>
          <w:color w:val="7F0055"/>
          <w:sz w:val="18"/>
          <w:szCs w:val="18"/>
        </w:rPr>
        <w:t>for</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int</w:t>
      </w:r>
      <w:r w:rsidRPr="00512C47">
        <w:rPr>
          <w:rFonts w:ascii="Consolas" w:hAnsi="Consolas" w:cs="Courier New"/>
          <w:color w:val="000000"/>
          <w:sz w:val="18"/>
          <w:szCs w:val="18"/>
        </w:rPr>
        <w:t xml:space="preserve"> </w:t>
      </w:r>
      <w:r w:rsidRPr="00512C47">
        <w:rPr>
          <w:rFonts w:ascii="Consolas" w:hAnsi="Consolas" w:cs="Courier New"/>
          <w:color w:val="6A3E3E"/>
          <w:sz w:val="18"/>
          <w:szCs w:val="18"/>
        </w:rPr>
        <w:t>b</w:t>
      </w:r>
      <w:r w:rsidRPr="00512C47">
        <w:rPr>
          <w:rFonts w:ascii="Consolas" w:hAnsi="Consolas" w:cs="Courier New"/>
          <w:color w:val="000000"/>
          <w:sz w:val="18"/>
          <w:szCs w:val="18"/>
        </w:rPr>
        <w:t xml:space="preserve"> : </w:t>
      </w:r>
      <w:r w:rsidRPr="00512C47">
        <w:rPr>
          <w:rFonts w:ascii="Consolas" w:hAnsi="Consolas" w:cs="Courier New"/>
          <w:color w:val="6A3E3E"/>
          <w:sz w:val="18"/>
          <w:szCs w:val="18"/>
        </w:rPr>
        <w:t>i</w:t>
      </w:r>
      <w:r w:rsidRPr="00512C47">
        <w:rPr>
          <w:rFonts w:ascii="Consolas" w:hAnsi="Consolas" w:cs="Courier New"/>
          <w:color w:val="000000"/>
          <w:sz w:val="18"/>
          <w:szCs w:val="18"/>
        </w:rPr>
        <w:t>) {</w:t>
      </w:r>
    </w:p>
    <w:p w14:paraId="0C828197"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color w:val="000000"/>
          <w:sz w:val="18"/>
          <w:szCs w:val="18"/>
        </w:rPr>
        <w:tab/>
        <w:t>System.</w:t>
      </w:r>
      <w:r w:rsidRPr="00512C47">
        <w:rPr>
          <w:rFonts w:ascii="Consolas" w:hAnsi="Consolas" w:cs="Courier New"/>
          <w:b/>
          <w:bCs/>
          <w:i/>
          <w:iCs/>
          <w:color w:val="0000C0"/>
          <w:sz w:val="18"/>
          <w:szCs w:val="18"/>
        </w:rPr>
        <w:t>out</w:t>
      </w:r>
      <w:r w:rsidRPr="00512C47">
        <w:rPr>
          <w:rFonts w:ascii="Consolas" w:hAnsi="Consolas" w:cs="Courier New"/>
          <w:color w:val="000000"/>
          <w:sz w:val="18"/>
          <w:szCs w:val="18"/>
        </w:rPr>
        <w:t>.print(</w:t>
      </w:r>
      <w:r w:rsidRPr="00512C47">
        <w:rPr>
          <w:rFonts w:ascii="Consolas" w:hAnsi="Consolas" w:cs="Courier New"/>
          <w:color w:val="6A3E3E"/>
          <w:sz w:val="18"/>
          <w:szCs w:val="18"/>
        </w:rPr>
        <w:t>b</w:t>
      </w:r>
      <w:r w:rsidRPr="00512C47">
        <w:rPr>
          <w:rFonts w:ascii="Consolas" w:hAnsi="Consolas" w:cs="Courier New"/>
          <w:color w:val="000000"/>
          <w:sz w:val="18"/>
          <w:szCs w:val="18"/>
        </w:rPr>
        <w:t>+</w:t>
      </w:r>
      <w:r w:rsidRPr="00512C47">
        <w:rPr>
          <w:rFonts w:ascii="Consolas" w:hAnsi="Consolas" w:cs="Courier New"/>
          <w:color w:val="2A00FF"/>
          <w:sz w:val="18"/>
          <w:szCs w:val="18"/>
        </w:rPr>
        <w:t>", "</w:t>
      </w:r>
      <w:r w:rsidRPr="00512C47">
        <w:rPr>
          <w:rFonts w:ascii="Consolas" w:hAnsi="Consolas" w:cs="Courier New"/>
          <w:color w:val="000000"/>
          <w:sz w:val="18"/>
          <w:szCs w:val="18"/>
        </w:rPr>
        <w:t>);</w:t>
      </w:r>
    </w:p>
    <w:p w14:paraId="05B23B13"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t>}</w:t>
      </w:r>
    </w:p>
    <w:p w14:paraId="21910ABE"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t>}</w:t>
      </w:r>
    </w:p>
    <w:p w14:paraId="5455CF66" w14:textId="77777777" w:rsidR="00104EC9" w:rsidRPr="00512C47" w:rsidRDefault="00104EC9" w:rsidP="00104EC9">
      <w:pPr>
        <w:pBdr>
          <w:top w:val="single" w:sz="4" w:space="1" w:color="auto"/>
          <w:left w:val="single" w:sz="4" w:space="4" w:color="auto"/>
          <w:bottom w:val="single" w:sz="4" w:space="1" w:color="auto"/>
          <w:right w:val="single" w:sz="4" w:space="4" w:color="auto"/>
        </w:pBdr>
        <w:rPr>
          <w:rFonts w:ascii="Consolas" w:hAnsi="Consolas"/>
          <w:sz w:val="18"/>
          <w:szCs w:val="18"/>
        </w:rPr>
      </w:pPr>
      <w:r w:rsidRPr="00512C47">
        <w:rPr>
          <w:rFonts w:ascii="Consolas" w:hAnsi="Consolas" w:cs="Courier New"/>
          <w:color w:val="000000"/>
          <w:sz w:val="18"/>
          <w:szCs w:val="18"/>
        </w:rPr>
        <w:t>}</w:t>
      </w:r>
    </w:p>
    <w:p w14:paraId="7B02549E" w14:textId="77777777" w:rsidR="00104EC9" w:rsidRDefault="00104EC9" w:rsidP="00104EC9">
      <w:pPr>
        <w:pStyle w:val="Output"/>
      </w:pPr>
      <w:r>
        <w:t>1, 2, 3, 4, 5, 6, 7, 8, 9, 10,</w:t>
      </w:r>
    </w:p>
    <w:p w14:paraId="23752610" w14:textId="77777777" w:rsidR="00104EC9" w:rsidRDefault="00104EC9" w:rsidP="00104EC9"/>
    <w:p w14:paraId="6042069B" w14:textId="77777777" w:rsidR="00104EC9" w:rsidRPr="00F80C9C" w:rsidRDefault="003B49AA" w:rsidP="00F80C9C">
      <w:pPr>
        <w:pStyle w:val="Qsns"/>
      </w:pPr>
      <w:r w:rsidRPr="00F80C9C">
        <w:t>2.</w:t>
      </w:r>
      <w:r w:rsidR="00104EC9" w:rsidRPr="00F80C9C">
        <w:t>for-each loop on Collection Elements</w:t>
      </w:r>
    </w:p>
    <w:p w14:paraId="60045D7F"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b/>
          <w:bCs/>
          <w:color w:val="7F0055"/>
          <w:sz w:val="18"/>
          <w:szCs w:val="18"/>
        </w:rPr>
        <w:t>public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class</w:t>
      </w:r>
      <w:r w:rsidRPr="00512C47">
        <w:rPr>
          <w:rFonts w:ascii="Consolas" w:hAnsi="Consolas" w:cs="Courier New"/>
          <w:color w:val="000000"/>
          <w:sz w:val="18"/>
          <w:szCs w:val="18"/>
        </w:rPr>
        <w:t xml:space="preserve"> Foreach {</w:t>
      </w:r>
    </w:p>
    <w:p w14:paraId="2283AE46"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b/>
          <w:bCs/>
          <w:color w:val="7F0055"/>
          <w:sz w:val="18"/>
          <w:szCs w:val="18"/>
        </w:rPr>
        <w:t>public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static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void</w:t>
      </w:r>
      <w:r w:rsidRPr="00512C47">
        <w:rPr>
          <w:rFonts w:ascii="Consolas" w:hAnsi="Consolas" w:cs="Courier New"/>
          <w:color w:val="000000"/>
          <w:sz w:val="18"/>
          <w:szCs w:val="18"/>
        </w:rPr>
        <w:t xml:space="preserve"> main(String[] </w:t>
      </w:r>
      <w:r w:rsidRPr="00512C47">
        <w:rPr>
          <w:rFonts w:ascii="Consolas" w:hAnsi="Consolas" w:cs="Courier New"/>
          <w:color w:val="6A3E3E"/>
          <w:sz w:val="18"/>
          <w:szCs w:val="18"/>
        </w:rPr>
        <w:t>args</w:t>
      </w:r>
      <w:r w:rsidRPr="00512C47">
        <w:rPr>
          <w:rFonts w:ascii="Consolas" w:hAnsi="Consolas" w:cs="Courier New"/>
          <w:color w:val="000000"/>
          <w:sz w:val="18"/>
          <w:szCs w:val="18"/>
        </w:rPr>
        <w:t>) {</w:t>
      </w:r>
    </w:p>
    <w:p w14:paraId="30C184CE"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t xml:space="preserve">ArrayList&lt;String&gt; </w:t>
      </w:r>
      <w:r w:rsidRPr="00512C47">
        <w:rPr>
          <w:rFonts w:ascii="Consolas" w:hAnsi="Consolas" w:cs="Courier New"/>
          <w:color w:val="6A3E3E"/>
          <w:sz w:val="18"/>
          <w:szCs w:val="18"/>
        </w:rPr>
        <w:t>l</w:t>
      </w:r>
      <w:r w:rsidRPr="00512C47">
        <w:rPr>
          <w:rFonts w:ascii="Consolas" w:hAnsi="Consolas" w:cs="Courier New"/>
          <w:color w:val="000000"/>
          <w:sz w:val="18"/>
          <w:szCs w:val="18"/>
        </w:rPr>
        <w:t xml:space="preserve"> = </w:t>
      </w:r>
      <w:r w:rsidRPr="00512C47">
        <w:rPr>
          <w:rFonts w:ascii="Consolas" w:hAnsi="Consolas" w:cs="Courier New"/>
          <w:b/>
          <w:bCs/>
          <w:color w:val="7F0055"/>
          <w:sz w:val="18"/>
          <w:szCs w:val="18"/>
        </w:rPr>
        <w:t>new</w:t>
      </w:r>
      <w:r w:rsidRPr="00512C47">
        <w:rPr>
          <w:rFonts w:ascii="Consolas" w:hAnsi="Consolas" w:cs="Courier New"/>
          <w:color w:val="000000"/>
          <w:sz w:val="18"/>
          <w:szCs w:val="18"/>
        </w:rPr>
        <w:t xml:space="preserve"> ArrayList&lt;String&gt;();</w:t>
      </w:r>
    </w:p>
    <w:p w14:paraId="0B10905B"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lastRenderedPageBreak/>
        <w:tab/>
      </w:r>
      <w:r w:rsidRPr="00512C47">
        <w:rPr>
          <w:rFonts w:ascii="Consolas" w:hAnsi="Consolas" w:cs="Courier New"/>
          <w:color w:val="000000"/>
          <w:sz w:val="18"/>
          <w:szCs w:val="18"/>
        </w:rPr>
        <w:tab/>
      </w:r>
      <w:r w:rsidRPr="00512C47">
        <w:rPr>
          <w:rFonts w:ascii="Consolas" w:hAnsi="Consolas" w:cs="Courier New"/>
          <w:color w:val="6A3E3E"/>
          <w:sz w:val="18"/>
          <w:szCs w:val="18"/>
        </w:rPr>
        <w:t>l</w:t>
      </w:r>
      <w:r w:rsidRPr="00512C47">
        <w:rPr>
          <w:rFonts w:ascii="Consolas" w:hAnsi="Consolas" w:cs="Courier New"/>
          <w:color w:val="000000"/>
          <w:sz w:val="18"/>
          <w:szCs w:val="18"/>
        </w:rPr>
        <w:t>.add(</w:t>
      </w:r>
      <w:r w:rsidRPr="00512C47">
        <w:rPr>
          <w:rFonts w:ascii="Consolas" w:hAnsi="Consolas" w:cs="Courier New"/>
          <w:color w:val="2A00FF"/>
          <w:sz w:val="18"/>
          <w:szCs w:val="18"/>
        </w:rPr>
        <w:t>"A"</w:t>
      </w:r>
      <w:r w:rsidRPr="00512C47">
        <w:rPr>
          <w:rFonts w:ascii="Consolas" w:hAnsi="Consolas" w:cs="Courier New"/>
          <w:color w:val="000000"/>
          <w:sz w:val="18"/>
          <w:szCs w:val="18"/>
        </w:rPr>
        <w:t>);</w:t>
      </w:r>
    </w:p>
    <w:p w14:paraId="157EAB68"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color w:val="6A3E3E"/>
          <w:sz w:val="18"/>
          <w:szCs w:val="18"/>
        </w:rPr>
        <w:t>l</w:t>
      </w:r>
      <w:r w:rsidRPr="00512C47">
        <w:rPr>
          <w:rFonts w:ascii="Consolas" w:hAnsi="Consolas" w:cs="Courier New"/>
          <w:color w:val="000000"/>
          <w:sz w:val="18"/>
          <w:szCs w:val="18"/>
        </w:rPr>
        <w:t>.add(</w:t>
      </w:r>
      <w:r w:rsidRPr="00512C47">
        <w:rPr>
          <w:rFonts w:ascii="Consolas" w:hAnsi="Consolas" w:cs="Courier New"/>
          <w:color w:val="2A00FF"/>
          <w:sz w:val="18"/>
          <w:szCs w:val="18"/>
        </w:rPr>
        <w:t>"B"</w:t>
      </w:r>
      <w:r w:rsidRPr="00512C47">
        <w:rPr>
          <w:rFonts w:ascii="Consolas" w:hAnsi="Consolas" w:cs="Courier New"/>
          <w:color w:val="000000"/>
          <w:sz w:val="18"/>
          <w:szCs w:val="18"/>
        </w:rPr>
        <w:t>);</w:t>
      </w:r>
    </w:p>
    <w:p w14:paraId="37827F09"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color w:val="6A3E3E"/>
          <w:sz w:val="18"/>
          <w:szCs w:val="18"/>
        </w:rPr>
        <w:t>l</w:t>
      </w:r>
      <w:r w:rsidRPr="00512C47">
        <w:rPr>
          <w:rFonts w:ascii="Consolas" w:hAnsi="Consolas" w:cs="Courier New"/>
          <w:color w:val="000000"/>
          <w:sz w:val="18"/>
          <w:szCs w:val="18"/>
        </w:rPr>
        <w:t>.add(</w:t>
      </w:r>
      <w:r w:rsidRPr="00512C47">
        <w:rPr>
          <w:rFonts w:ascii="Consolas" w:hAnsi="Consolas" w:cs="Courier New"/>
          <w:color w:val="2A00FF"/>
          <w:sz w:val="18"/>
          <w:szCs w:val="18"/>
        </w:rPr>
        <w:t>"C"</w:t>
      </w:r>
      <w:r w:rsidRPr="00512C47">
        <w:rPr>
          <w:rFonts w:ascii="Consolas" w:hAnsi="Consolas" w:cs="Courier New"/>
          <w:color w:val="000000"/>
          <w:sz w:val="18"/>
          <w:szCs w:val="18"/>
        </w:rPr>
        <w:t>);</w:t>
      </w:r>
    </w:p>
    <w:p w14:paraId="24505656"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color w:val="6A3E3E"/>
          <w:sz w:val="18"/>
          <w:szCs w:val="18"/>
        </w:rPr>
        <w:t>l</w:t>
      </w:r>
      <w:r w:rsidRPr="00512C47">
        <w:rPr>
          <w:rFonts w:ascii="Consolas" w:hAnsi="Consolas" w:cs="Courier New"/>
          <w:color w:val="000000"/>
          <w:sz w:val="18"/>
          <w:szCs w:val="18"/>
        </w:rPr>
        <w:t>.add(</w:t>
      </w:r>
      <w:r w:rsidRPr="00512C47">
        <w:rPr>
          <w:rFonts w:ascii="Consolas" w:hAnsi="Consolas" w:cs="Courier New"/>
          <w:color w:val="2A00FF"/>
          <w:sz w:val="18"/>
          <w:szCs w:val="18"/>
        </w:rPr>
        <w:t>"D"</w:t>
      </w:r>
      <w:r w:rsidRPr="00512C47">
        <w:rPr>
          <w:rFonts w:ascii="Consolas" w:hAnsi="Consolas" w:cs="Courier New"/>
          <w:color w:val="000000"/>
          <w:sz w:val="18"/>
          <w:szCs w:val="18"/>
        </w:rPr>
        <w:t>);</w:t>
      </w:r>
    </w:p>
    <w:p w14:paraId="390CE175"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color w:val="6A3E3E"/>
          <w:sz w:val="18"/>
          <w:szCs w:val="18"/>
        </w:rPr>
        <w:t>l</w:t>
      </w:r>
      <w:r w:rsidRPr="00512C47">
        <w:rPr>
          <w:rFonts w:ascii="Consolas" w:hAnsi="Consolas" w:cs="Courier New"/>
          <w:color w:val="000000"/>
          <w:sz w:val="18"/>
          <w:szCs w:val="18"/>
        </w:rPr>
        <w:t>.add(</w:t>
      </w:r>
      <w:r w:rsidRPr="00512C47">
        <w:rPr>
          <w:rFonts w:ascii="Consolas" w:hAnsi="Consolas" w:cs="Courier New"/>
          <w:color w:val="2A00FF"/>
          <w:sz w:val="18"/>
          <w:szCs w:val="18"/>
        </w:rPr>
        <w:t>"E"</w:t>
      </w:r>
      <w:r w:rsidRPr="00512C47">
        <w:rPr>
          <w:rFonts w:ascii="Consolas" w:hAnsi="Consolas" w:cs="Courier New"/>
          <w:color w:val="000000"/>
          <w:sz w:val="18"/>
          <w:szCs w:val="18"/>
        </w:rPr>
        <w:t>);</w:t>
      </w:r>
    </w:p>
    <w:p w14:paraId="3E321288"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b/>
          <w:bCs/>
          <w:color w:val="7F0055"/>
          <w:sz w:val="18"/>
          <w:szCs w:val="18"/>
        </w:rPr>
        <w:t>for</w:t>
      </w:r>
      <w:r w:rsidRPr="00512C47">
        <w:rPr>
          <w:rFonts w:ascii="Consolas" w:hAnsi="Consolas" w:cs="Courier New"/>
          <w:color w:val="000000"/>
          <w:sz w:val="18"/>
          <w:szCs w:val="18"/>
        </w:rPr>
        <w:t xml:space="preserve"> (String </w:t>
      </w:r>
      <w:r w:rsidRPr="00512C47">
        <w:rPr>
          <w:rFonts w:ascii="Consolas" w:hAnsi="Consolas" w:cs="Courier New"/>
          <w:color w:val="6A3E3E"/>
          <w:sz w:val="18"/>
          <w:szCs w:val="18"/>
        </w:rPr>
        <w:t>s</w:t>
      </w:r>
      <w:r w:rsidRPr="00512C47">
        <w:rPr>
          <w:rFonts w:ascii="Consolas" w:hAnsi="Consolas" w:cs="Courier New"/>
          <w:color w:val="000000"/>
          <w:sz w:val="18"/>
          <w:szCs w:val="18"/>
        </w:rPr>
        <w:t xml:space="preserve"> : </w:t>
      </w:r>
      <w:r w:rsidRPr="00512C47">
        <w:rPr>
          <w:rFonts w:ascii="Consolas" w:hAnsi="Consolas" w:cs="Courier New"/>
          <w:color w:val="6A3E3E"/>
          <w:sz w:val="18"/>
          <w:szCs w:val="18"/>
        </w:rPr>
        <w:t>l</w:t>
      </w:r>
      <w:r w:rsidRPr="00512C47">
        <w:rPr>
          <w:rFonts w:ascii="Consolas" w:hAnsi="Consolas" w:cs="Courier New"/>
          <w:color w:val="000000"/>
          <w:sz w:val="18"/>
          <w:szCs w:val="18"/>
        </w:rPr>
        <w:t>) {</w:t>
      </w:r>
    </w:p>
    <w:p w14:paraId="21FDBAC2"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color w:val="000000"/>
          <w:sz w:val="18"/>
          <w:szCs w:val="18"/>
        </w:rPr>
        <w:tab/>
        <w:t>System.</w:t>
      </w:r>
      <w:r w:rsidRPr="00512C47">
        <w:rPr>
          <w:rFonts w:ascii="Consolas" w:hAnsi="Consolas" w:cs="Courier New"/>
          <w:b/>
          <w:bCs/>
          <w:i/>
          <w:iCs/>
          <w:color w:val="0000C0"/>
          <w:sz w:val="18"/>
          <w:szCs w:val="18"/>
        </w:rPr>
        <w:t>out</w:t>
      </w:r>
      <w:r w:rsidRPr="00512C47">
        <w:rPr>
          <w:rFonts w:ascii="Consolas" w:hAnsi="Consolas" w:cs="Courier New"/>
          <w:color w:val="000000"/>
          <w:sz w:val="18"/>
          <w:szCs w:val="18"/>
        </w:rPr>
        <w:t>.</w:t>
      </w:r>
      <w:r w:rsidRPr="00512C47">
        <w:rPr>
          <w:rFonts w:ascii="Consolas" w:hAnsi="Consolas" w:cs="Courier New"/>
          <w:color w:val="000000"/>
          <w:sz w:val="18"/>
          <w:szCs w:val="18"/>
          <w:highlight w:val="lightGray"/>
        </w:rPr>
        <w:t>print</w:t>
      </w:r>
      <w:r w:rsidRPr="00512C47">
        <w:rPr>
          <w:rFonts w:ascii="Consolas" w:hAnsi="Consolas" w:cs="Courier New"/>
          <w:color w:val="000000"/>
          <w:sz w:val="18"/>
          <w:szCs w:val="18"/>
        </w:rPr>
        <w:t>(</w:t>
      </w:r>
      <w:r w:rsidRPr="00512C47">
        <w:rPr>
          <w:rFonts w:ascii="Consolas" w:hAnsi="Consolas" w:cs="Courier New"/>
          <w:color w:val="6A3E3E"/>
          <w:sz w:val="18"/>
          <w:szCs w:val="18"/>
        </w:rPr>
        <w:t>s</w:t>
      </w:r>
      <w:r w:rsidRPr="00512C47">
        <w:rPr>
          <w:rFonts w:ascii="Consolas" w:hAnsi="Consolas" w:cs="Courier New"/>
          <w:color w:val="000000"/>
          <w:sz w:val="18"/>
          <w:szCs w:val="18"/>
        </w:rPr>
        <w:t xml:space="preserve"> + </w:t>
      </w:r>
      <w:r w:rsidRPr="00512C47">
        <w:rPr>
          <w:rFonts w:ascii="Consolas" w:hAnsi="Consolas" w:cs="Courier New"/>
          <w:color w:val="2A00FF"/>
          <w:sz w:val="18"/>
          <w:szCs w:val="18"/>
        </w:rPr>
        <w:t>","</w:t>
      </w:r>
      <w:r w:rsidRPr="00512C47">
        <w:rPr>
          <w:rFonts w:ascii="Consolas" w:hAnsi="Consolas" w:cs="Courier New"/>
          <w:color w:val="000000"/>
          <w:sz w:val="18"/>
          <w:szCs w:val="18"/>
        </w:rPr>
        <w:t>);</w:t>
      </w:r>
    </w:p>
    <w:p w14:paraId="1DF265AB"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t>}</w:t>
      </w:r>
    </w:p>
    <w:p w14:paraId="773305A5"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t>}</w:t>
      </w:r>
    </w:p>
    <w:p w14:paraId="7B6C7171" w14:textId="77777777" w:rsidR="00104EC9" w:rsidRPr="00512C47" w:rsidRDefault="00104EC9" w:rsidP="00104EC9">
      <w:pPr>
        <w:pBdr>
          <w:top w:val="single" w:sz="4" w:space="1" w:color="auto"/>
          <w:left w:val="single" w:sz="4" w:space="4" w:color="auto"/>
          <w:bottom w:val="single" w:sz="4" w:space="1" w:color="auto"/>
          <w:right w:val="single" w:sz="4" w:space="4" w:color="auto"/>
        </w:pBdr>
        <w:rPr>
          <w:rFonts w:ascii="Consolas" w:hAnsi="Consolas"/>
          <w:sz w:val="18"/>
          <w:szCs w:val="18"/>
        </w:rPr>
      </w:pPr>
      <w:r w:rsidRPr="00512C47">
        <w:rPr>
          <w:rFonts w:ascii="Consolas" w:hAnsi="Consolas" w:cs="Courier New"/>
          <w:color w:val="000000"/>
          <w:sz w:val="18"/>
          <w:szCs w:val="18"/>
        </w:rPr>
        <w:t>}</w:t>
      </w:r>
    </w:p>
    <w:p w14:paraId="0A48E87A" w14:textId="77777777" w:rsidR="00104EC9" w:rsidRDefault="00104EC9" w:rsidP="00104EC9">
      <w:pPr>
        <w:pStyle w:val="Output"/>
      </w:pPr>
      <w:r>
        <w:t>A, B, C, D, E</w:t>
      </w:r>
    </w:p>
    <w:p w14:paraId="2A0B3D81" w14:textId="74B62A39" w:rsidR="00104EC9" w:rsidRDefault="00104EC9" w:rsidP="00104EC9"/>
    <w:p w14:paraId="0B7EBC94" w14:textId="77777777" w:rsidR="00F9780F" w:rsidRDefault="00F9780F" w:rsidP="00104EC9"/>
    <w:p w14:paraId="0C4345A6" w14:textId="532E5B11" w:rsidR="00104EC9" w:rsidRDefault="00104EC9" w:rsidP="000E4144">
      <w:pPr>
        <w:pStyle w:val="Heading30"/>
      </w:pPr>
      <w:r>
        <w:t>Var</w:t>
      </w:r>
      <w:r w:rsidR="005576F4">
        <w:t>-</w:t>
      </w:r>
      <w:r>
        <w:t>args</w:t>
      </w:r>
    </w:p>
    <w:p w14:paraId="0BD3A53C" w14:textId="34687983" w:rsidR="00104EC9" w:rsidRDefault="00512C47" w:rsidP="00A3262E">
      <w:r>
        <w:t>Sometimes</w:t>
      </w:r>
      <w:r w:rsidR="00104EC9">
        <w:t xml:space="preserve"> we don’t know no.of arguments used in our method </w:t>
      </w:r>
      <w:r>
        <w:t>implementation. Var</w:t>
      </w:r>
      <w:r w:rsidR="005576F4">
        <w:t>-</w:t>
      </w:r>
      <w:r w:rsidR="00104EC9">
        <w:t>args are introduced in 1.5v to solve these type of situations</w:t>
      </w:r>
    </w:p>
    <w:p w14:paraId="51769D8D" w14:textId="5C786A43" w:rsidR="00104EC9" w:rsidRPr="00A3262E" w:rsidRDefault="00104EC9" w:rsidP="00512C47">
      <w:pPr>
        <w:pStyle w:val="Output"/>
        <w:rPr>
          <w:sz w:val="20"/>
          <w:szCs w:val="24"/>
          <w:bdr w:val="none" w:sz="0" w:space="0" w:color="auto" w:frame="1"/>
          <w:shd w:val="clear" w:color="auto" w:fill="FFFFFF"/>
        </w:rPr>
      </w:pPr>
      <w:r w:rsidRPr="00A3262E">
        <w:rPr>
          <w:rStyle w:val="keyword"/>
          <w:b w:val="0"/>
          <w:color w:val="006699"/>
          <w:sz w:val="20"/>
          <w:szCs w:val="24"/>
          <w:bdr w:val="none" w:sz="0" w:space="0" w:color="auto" w:frame="1"/>
          <w:shd w:val="clear" w:color="auto" w:fill="FFFFFF"/>
        </w:rPr>
        <w:t>static</w:t>
      </w:r>
      <w:r w:rsidRPr="00A3262E">
        <w:rPr>
          <w:sz w:val="20"/>
          <w:szCs w:val="24"/>
          <w:bdr w:val="none" w:sz="0" w:space="0" w:color="auto" w:frame="1"/>
          <w:shd w:val="clear" w:color="auto" w:fill="FFFFFF"/>
        </w:rPr>
        <w:t> </w:t>
      </w:r>
      <w:r w:rsidRPr="00A3262E">
        <w:rPr>
          <w:rStyle w:val="keyword"/>
          <w:b w:val="0"/>
          <w:color w:val="006699"/>
          <w:sz w:val="20"/>
          <w:szCs w:val="24"/>
          <w:bdr w:val="none" w:sz="0" w:space="0" w:color="auto" w:frame="1"/>
          <w:shd w:val="clear" w:color="auto" w:fill="FFFFFF"/>
        </w:rPr>
        <w:t>returntype</w:t>
      </w:r>
      <w:r w:rsidRPr="00A3262E">
        <w:rPr>
          <w:sz w:val="20"/>
          <w:szCs w:val="24"/>
          <w:bdr w:val="none" w:sz="0" w:space="0" w:color="auto" w:frame="1"/>
          <w:shd w:val="clear" w:color="auto" w:fill="FFFFFF"/>
        </w:rPr>
        <w:t> </w:t>
      </w:r>
      <w:r w:rsidRPr="00A3262E">
        <w:rPr>
          <w:b w:val="0"/>
          <w:bCs/>
          <w:sz w:val="20"/>
          <w:szCs w:val="24"/>
          <w:bdr w:val="none" w:sz="0" w:space="0" w:color="auto" w:frame="1"/>
          <w:shd w:val="clear" w:color="auto" w:fill="FFFFFF"/>
        </w:rPr>
        <w:t>methodname</w:t>
      </w:r>
      <w:r w:rsidRPr="00A3262E">
        <w:rPr>
          <w:sz w:val="20"/>
          <w:szCs w:val="24"/>
          <w:bdr w:val="none" w:sz="0" w:space="0" w:color="auto" w:frame="1"/>
          <w:shd w:val="clear" w:color="auto" w:fill="FFFFFF"/>
        </w:rPr>
        <w:t>(</w:t>
      </w:r>
      <w:r w:rsidRPr="00A3262E">
        <w:rPr>
          <w:rStyle w:val="keyword"/>
          <w:bCs/>
          <w:color w:val="006699"/>
          <w:sz w:val="20"/>
          <w:szCs w:val="24"/>
          <w:bdr w:val="none" w:sz="0" w:space="0" w:color="auto" w:frame="1"/>
          <w:shd w:val="clear" w:color="auto" w:fill="FFFFFF"/>
        </w:rPr>
        <w:t>Datatype</w:t>
      </w:r>
      <w:r w:rsidRPr="00A3262E">
        <w:rPr>
          <w:sz w:val="20"/>
          <w:szCs w:val="24"/>
          <w:bdr w:val="none" w:sz="0" w:space="0" w:color="auto" w:frame="1"/>
          <w:shd w:val="clear" w:color="auto" w:fill="FFFFFF"/>
        </w:rPr>
        <w:t> … variblename)</w:t>
      </w:r>
    </w:p>
    <w:p w14:paraId="12917C70" w14:textId="77777777" w:rsidR="00512C47" w:rsidRPr="00512C47" w:rsidRDefault="00512C47" w:rsidP="00512C47"/>
    <w:p w14:paraId="4E871140"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b/>
          <w:bCs/>
          <w:color w:val="7F0055"/>
          <w:sz w:val="18"/>
          <w:szCs w:val="18"/>
        </w:rPr>
        <w:t>public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class</w:t>
      </w:r>
      <w:r w:rsidRPr="00512C47">
        <w:rPr>
          <w:rFonts w:ascii="Consolas" w:hAnsi="Consolas" w:cs="Courier New"/>
          <w:color w:val="000000"/>
          <w:sz w:val="18"/>
          <w:szCs w:val="18"/>
        </w:rPr>
        <w:t xml:space="preserve"> Varargs {</w:t>
      </w:r>
    </w:p>
    <w:p w14:paraId="2EAD94B9"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b/>
          <w:bCs/>
          <w:color w:val="7F0055"/>
          <w:sz w:val="18"/>
          <w:szCs w:val="18"/>
        </w:rPr>
        <w:t>static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void</w:t>
      </w:r>
      <w:r w:rsidRPr="00512C47">
        <w:rPr>
          <w:rFonts w:ascii="Consolas" w:hAnsi="Consolas" w:cs="Courier New"/>
          <w:color w:val="000000"/>
          <w:sz w:val="18"/>
          <w:szCs w:val="18"/>
        </w:rPr>
        <w:t xml:space="preserve"> show(String… </w:t>
      </w:r>
      <w:r w:rsidRPr="00512C47">
        <w:rPr>
          <w:rFonts w:ascii="Consolas" w:hAnsi="Consolas" w:cs="Courier New"/>
          <w:color w:val="6A3E3E"/>
          <w:sz w:val="18"/>
          <w:szCs w:val="18"/>
        </w:rPr>
        <w:t>var</w:t>
      </w:r>
      <w:r w:rsidRPr="00512C47">
        <w:rPr>
          <w:rFonts w:ascii="Consolas" w:hAnsi="Consolas" w:cs="Courier New"/>
          <w:color w:val="000000"/>
          <w:sz w:val="18"/>
          <w:szCs w:val="18"/>
        </w:rPr>
        <w:t>) {</w:t>
      </w:r>
    </w:p>
    <w:p w14:paraId="542F5A31"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t>System.</w:t>
      </w:r>
      <w:r w:rsidRPr="00512C47">
        <w:rPr>
          <w:rFonts w:ascii="Consolas" w:hAnsi="Consolas" w:cs="Courier New"/>
          <w:b/>
          <w:bCs/>
          <w:i/>
          <w:iCs/>
          <w:color w:val="0000C0"/>
          <w:sz w:val="18"/>
          <w:szCs w:val="18"/>
        </w:rPr>
        <w:t>out</w:t>
      </w:r>
      <w:r w:rsidRPr="00512C47">
        <w:rPr>
          <w:rFonts w:ascii="Consolas" w:hAnsi="Consolas" w:cs="Courier New"/>
          <w:color w:val="000000"/>
          <w:sz w:val="18"/>
          <w:szCs w:val="18"/>
        </w:rPr>
        <w:t>.println(</w:t>
      </w:r>
      <w:r w:rsidRPr="00512C47">
        <w:rPr>
          <w:rFonts w:ascii="Consolas" w:hAnsi="Consolas" w:cs="Courier New"/>
          <w:color w:val="2A00FF"/>
          <w:sz w:val="18"/>
          <w:szCs w:val="18"/>
        </w:rPr>
        <w:t>“Show() called”</w:t>
      </w:r>
      <w:r w:rsidRPr="00512C47">
        <w:rPr>
          <w:rFonts w:ascii="Consolas" w:hAnsi="Consolas" w:cs="Courier New"/>
          <w:color w:val="000000"/>
          <w:sz w:val="18"/>
          <w:szCs w:val="18"/>
        </w:rPr>
        <w:t>);</w:t>
      </w:r>
    </w:p>
    <w:p w14:paraId="37A3F39A"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t>}</w:t>
      </w:r>
    </w:p>
    <w:p w14:paraId="27C520B5"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b/>
          <w:bCs/>
          <w:color w:val="7F0055"/>
          <w:sz w:val="18"/>
          <w:szCs w:val="18"/>
        </w:rPr>
        <w:t>public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static</w:t>
      </w:r>
      <w:r w:rsidRPr="00512C47">
        <w:rPr>
          <w:rFonts w:ascii="Consolas" w:hAnsi="Consolas" w:cs="Courier New"/>
          <w:color w:val="000000"/>
          <w:sz w:val="18"/>
          <w:szCs w:val="18"/>
        </w:rPr>
        <w:t xml:space="preserve"> </w:t>
      </w:r>
      <w:r w:rsidRPr="00512C47">
        <w:rPr>
          <w:rFonts w:ascii="Consolas" w:hAnsi="Consolas" w:cs="Courier New"/>
          <w:b/>
          <w:bCs/>
          <w:color w:val="7F0055"/>
          <w:sz w:val="18"/>
          <w:szCs w:val="18"/>
        </w:rPr>
        <w:t>void</w:t>
      </w:r>
      <w:r w:rsidRPr="00512C47">
        <w:rPr>
          <w:rFonts w:ascii="Consolas" w:hAnsi="Consolas" w:cs="Courier New"/>
          <w:color w:val="000000"/>
          <w:sz w:val="18"/>
          <w:szCs w:val="18"/>
        </w:rPr>
        <w:t xml:space="preserve"> main(String[] </w:t>
      </w:r>
      <w:r w:rsidRPr="00512C47">
        <w:rPr>
          <w:rFonts w:ascii="Consolas" w:hAnsi="Consolas" w:cs="Courier New"/>
          <w:color w:val="6A3E3E"/>
          <w:sz w:val="18"/>
          <w:szCs w:val="18"/>
        </w:rPr>
        <w:t>args</w:t>
      </w:r>
      <w:r w:rsidRPr="00512C47">
        <w:rPr>
          <w:rFonts w:ascii="Consolas" w:hAnsi="Consolas" w:cs="Courier New"/>
          <w:color w:val="000000"/>
          <w:sz w:val="18"/>
          <w:szCs w:val="18"/>
        </w:rPr>
        <w:t>) {</w:t>
      </w:r>
    </w:p>
    <w:p w14:paraId="5084775A"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t xml:space="preserve">Varargs </w:t>
      </w:r>
      <w:r w:rsidRPr="00512C47">
        <w:rPr>
          <w:rFonts w:ascii="Consolas" w:hAnsi="Consolas" w:cs="Courier New"/>
          <w:color w:val="6A3E3E"/>
          <w:sz w:val="18"/>
          <w:szCs w:val="18"/>
        </w:rPr>
        <w:t>v</w:t>
      </w:r>
      <w:r w:rsidRPr="00512C47">
        <w:rPr>
          <w:rFonts w:ascii="Consolas" w:hAnsi="Consolas" w:cs="Courier New"/>
          <w:color w:val="000000"/>
          <w:sz w:val="18"/>
          <w:szCs w:val="18"/>
        </w:rPr>
        <w:t xml:space="preserve"> = </w:t>
      </w:r>
      <w:r w:rsidRPr="00512C47">
        <w:rPr>
          <w:rFonts w:ascii="Consolas" w:hAnsi="Consolas" w:cs="Courier New"/>
          <w:b/>
          <w:bCs/>
          <w:color w:val="7F0055"/>
          <w:sz w:val="18"/>
          <w:szCs w:val="18"/>
        </w:rPr>
        <w:t>new</w:t>
      </w:r>
      <w:r w:rsidRPr="00512C47">
        <w:rPr>
          <w:rFonts w:ascii="Consolas" w:hAnsi="Consolas" w:cs="Courier New"/>
          <w:color w:val="000000"/>
          <w:sz w:val="18"/>
          <w:szCs w:val="18"/>
        </w:rPr>
        <w:t xml:space="preserve"> Varargs();</w:t>
      </w:r>
    </w:p>
    <w:p w14:paraId="04E388FF"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color w:val="6A3E3E"/>
          <w:sz w:val="18"/>
          <w:szCs w:val="18"/>
        </w:rPr>
        <w:t>v</w:t>
      </w:r>
      <w:r w:rsidRPr="00512C47">
        <w:rPr>
          <w:rFonts w:ascii="Consolas" w:hAnsi="Consolas" w:cs="Courier New"/>
          <w:color w:val="000000"/>
          <w:sz w:val="18"/>
          <w:szCs w:val="18"/>
        </w:rPr>
        <w:t>.</w:t>
      </w:r>
      <w:r w:rsidRPr="00512C47">
        <w:rPr>
          <w:rFonts w:ascii="Consolas" w:hAnsi="Consolas" w:cs="Courier New"/>
          <w:i/>
          <w:iCs/>
          <w:color w:val="000000"/>
          <w:sz w:val="18"/>
          <w:szCs w:val="18"/>
        </w:rPr>
        <w:t>show</w:t>
      </w:r>
      <w:r w:rsidRPr="00512C47">
        <w:rPr>
          <w:rFonts w:ascii="Consolas" w:hAnsi="Consolas" w:cs="Courier New"/>
          <w:color w:val="000000"/>
          <w:sz w:val="18"/>
          <w:szCs w:val="18"/>
        </w:rPr>
        <w:t>();</w:t>
      </w:r>
    </w:p>
    <w:p w14:paraId="280B5530"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color w:val="6A3E3E"/>
          <w:sz w:val="18"/>
          <w:szCs w:val="18"/>
        </w:rPr>
        <w:t>v</w:t>
      </w:r>
      <w:r w:rsidRPr="00512C47">
        <w:rPr>
          <w:rFonts w:ascii="Consolas" w:hAnsi="Consolas" w:cs="Courier New"/>
          <w:color w:val="000000"/>
          <w:sz w:val="18"/>
          <w:szCs w:val="18"/>
        </w:rPr>
        <w:t>.</w:t>
      </w:r>
      <w:r w:rsidRPr="00512C47">
        <w:rPr>
          <w:rFonts w:ascii="Consolas" w:hAnsi="Consolas" w:cs="Courier New"/>
          <w:i/>
          <w:iCs/>
          <w:color w:val="000000"/>
          <w:sz w:val="18"/>
          <w:szCs w:val="18"/>
        </w:rPr>
        <w:t>show</w:t>
      </w:r>
      <w:r w:rsidRPr="00512C47">
        <w:rPr>
          <w:rFonts w:ascii="Consolas" w:hAnsi="Consolas" w:cs="Courier New"/>
          <w:color w:val="000000"/>
          <w:sz w:val="18"/>
          <w:szCs w:val="18"/>
        </w:rPr>
        <w:t>(</w:t>
      </w:r>
      <w:r w:rsidRPr="00512C47">
        <w:rPr>
          <w:rFonts w:ascii="Consolas" w:hAnsi="Consolas" w:cs="Courier New"/>
          <w:color w:val="2A00FF"/>
          <w:sz w:val="18"/>
          <w:szCs w:val="18"/>
        </w:rPr>
        <w:t>“A”</w:t>
      </w:r>
      <w:r w:rsidRPr="00512C47">
        <w:rPr>
          <w:rFonts w:ascii="Consolas" w:hAnsi="Consolas" w:cs="Courier New"/>
          <w:color w:val="000000"/>
          <w:sz w:val="18"/>
          <w:szCs w:val="18"/>
        </w:rPr>
        <w:t>);</w:t>
      </w:r>
    </w:p>
    <w:p w14:paraId="55CFCEE7"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r>
      <w:r w:rsidRPr="00512C47">
        <w:rPr>
          <w:rFonts w:ascii="Consolas" w:hAnsi="Consolas" w:cs="Courier New"/>
          <w:color w:val="000000"/>
          <w:sz w:val="18"/>
          <w:szCs w:val="18"/>
        </w:rPr>
        <w:tab/>
      </w:r>
      <w:r w:rsidRPr="00512C47">
        <w:rPr>
          <w:rFonts w:ascii="Consolas" w:hAnsi="Consolas" w:cs="Courier New"/>
          <w:color w:val="6A3E3E"/>
          <w:sz w:val="18"/>
          <w:szCs w:val="18"/>
        </w:rPr>
        <w:t>v</w:t>
      </w:r>
      <w:r w:rsidRPr="00512C47">
        <w:rPr>
          <w:rFonts w:ascii="Consolas" w:hAnsi="Consolas" w:cs="Courier New"/>
          <w:color w:val="000000"/>
          <w:sz w:val="18"/>
          <w:szCs w:val="18"/>
        </w:rPr>
        <w:t>.</w:t>
      </w:r>
      <w:r w:rsidRPr="00512C47">
        <w:rPr>
          <w:rFonts w:ascii="Consolas" w:hAnsi="Consolas" w:cs="Courier New"/>
          <w:i/>
          <w:iCs/>
          <w:color w:val="000000"/>
          <w:sz w:val="18"/>
          <w:szCs w:val="18"/>
        </w:rPr>
        <w:t>show</w:t>
      </w:r>
      <w:r w:rsidRPr="00512C47">
        <w:rPr>
          <w:rFonts w:ascii="Consolas" w:hAnsi="Consolas" w:cs="Courier New"/>
          <w:color w:val="000000"/>
          <w:sz w:val="18"/>
          <w:szCs w:val="18"/>
        </w:rPr>
        <w:t>(</w:t>
      </w:r>
      <w:r w:rsidRPr="00512C47">
        <w:rPr>
          <w:rFonts w:ascii="Consolas" w:hAnsi="Consolas" w:cs="Courier New"/>
          <w:color w:val="2A00FF"/>
          <w:sz w:val="18"/>
          <w:szCs w:val="18"/>
        </w:rPr>
        <w:t>“A”</w:t>
      </w:r>
      <w:r w:rsidRPr="00512C47">
        <w:rPr>
          <w:rFonts w:ascii="Consolas" w:hAnsi="Consolas" w:cs="Courier New"/>
          <w:color w:val="000000"/>
          <w:sz w:val="18"/>
          <w:szCs w:val="18"/>
        </w:rPr>
        <w:t xml:space="preserve">, </w:t>
      </w:r>
      <w:r w:rsidRPr="00512C47">
        <w:rPr>
          <w:rFonts w:ascii="Consolas" w:hAnsi="Consolas" w:cs="Courier New"/>
          <w:color w:val="2A00FF"/>
          <w:sz w:val="18"/>
          <w:szCs w:val="18"/>
        </w:rPr>
        <w:t>“B”</w:t>
      </w:r>
      <w:r w:rsidRPr="00512C47">
        <w:rPr>
          <w:rFonts w:ascii="Consolas" w:hAnsi="Consolas" w:cs="Courier New"/>
          <w:color w:val="000000"/>
          <w:sz w:val="18"/>
          <w:szCs w:val="18"/>
        </w:rPr>
        <w:t xml:space="preserve">, </w:t>
      </w:r>
      <w:r w:rsidRPr="00512C47">
        <w:rPr>
          <w:rFonts w:ascii="Consolas" w:hAnsi="Consolas" w:cs="Courier New"/>
          <w:color w:val="2A00FF"/>
          <w:sz w:val="18"/>
          <w:szCs w:val="18"/>
        </w:rPr>
        <w:t>“C”</w:t>
      </w:r>
      <w:r w:rsidRPr="00512C47">
        <w:rPr>
          <w:rFonts w:ascii="Consolas" w:hAnsi="Consolas" w:cs="Courier New"/>
          <w:color w:val="000000"/>
          <w:sz w:val="18"/>
          <w:szCs w:val="18"/>
        </w:rPr>
        <w:t>);</w:t>
      </w:r>
    </w:p>
    <w:p w14:paraId="2041642A" w14:textId="77777777" w:rsidR="00104EC9" w:rsidRPr="00512C47"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512C47">
        <w:rPr>
          <w:rFonts w:ascii="Consolas" w:hAnsi="Consolas" w:cs="Courier New"/>
          <w:color w:val="000000"/>
          <w:sz w:val="18"/>
          <w:szCs w:val="18"/>
        </w:rPr>
        <w:tab/>
        <w:t>}</w:t>
      </w:r>
    </w:p>
    <w:p w14:paraId="07AC567C" w14:textId="77777777" w:rsidR="00104EC9" w:rsidRPr="00512C47" w:rsidRDefault="00104EC9" w:rsidP="00104EC9">
      <w:pPr>
        <w:pBdr>
          <w:top w:val="single" w:sz="4" w:space="1" w:color="auto"/>
          <w:left w:val="single" w:sz="4" w:space="4" w:color="auto"/>
          <w:bottom w:val="single" w:sz="4" w:space="1" w:color="auto"/>
          <w:right w:val="single" w:sz="4" w:space="4" w:color="auto"/>
        </w:pBdr>
        <w:rPr>
          <w:rFonts w:ascii="Consolas" w:hAnsi="Consolas"/>
          <w:sz w:val="18"/>
          <w:szCs w:val="18"/>
        </w:rPr>
      </w:pPr>
      <w:r w:rsidRPr="00512C47">
        <w:rPr>
          <w:rFonts w:ascii="Consolas" w:hAnsi="Consolas" w:cs="Courier New"/>
          <w:color w:val="000000"/>
          <w:sz w:val="18"/>
          <w:szCs w:val="18"/>
        </w:rPr>
        <w:t>}</w:t>
      </w:r>
    </w:p>
    <w:p w14:paraId="797E8180" w14:textId="77777777" w:rsidR="00104EC9" w:rsidRDefault="00104EC9" w:rsidP="00104EC9">
      <w:pPr>
        <w:pStyle w:val="Output"/>
      </w:pPr>
      <w:r>
        <w:t>Show() called</w:t>
      </w:r>
    </w:p>
    <w:p w14:paraId="053AFD05" w14:textId="77777777" w:rsidR="00104EC9" w:rsidRDefault="00104EC9" w:rsidP="00104EC9">
      <w:pPr>
        <w:pStyle w:val="Output"/>
      </w:pPr>
      <w:r>
        <w:t>Show() called</w:t>
      </w:r>
    </w:p>
    <w:p w14:paraId="4309637C" w14:textId="77777777" w:rsidR="00104EC9" w:rsidRDefault="00104EC9" w:rsidP="00104EC9">
      <w:pPr>
        <w:pStyle w:val="Output"/>
      </w:pPr>
      <w:r>
        <w:t>Show() called</w:t>
      </w:r>
    </w:p>
    <w:p w14:paraId="5A3A6E80" w14:textId="3A35051B" w:rsidR="00104EC9" w:rsidRDefault="00104EC9" w:rsidP="00104EC9"/>
    <w:p w14:paraId="0EAE1844" w14:textId="77777777" w:rsidR="00104EC9" w:rsidRDefault="00104EC9" w:rsidP="00104EC9">
      <w:pPr>
        <w:pStyle w:val="Howitworks"/>
      </w:pPr>
      <w:r>
        <w:t>Rules for using Var-args</w:t>
      </w:r>
    </w:p>
    <w:p w14:paraId="47E5B488" w14:textId="77777777" w:rsidR="00104EC9" w:rsidRPr="003B49AA" w:rsidRDefault="00104EC9" w:rsidP="003B49AA">
      <w:pPr>
        <w:rPr>
          <w:b/>
          <w:sz w:val="22"/>
        </w:rPr>
      </w:pPr>
      <w:r w:rsidRPr="003B49AA">
        <w:rPr>
          <w:b/>
          <w:sz w:val="22"/>
        </w:rPr>
        <w:t>1. Var-args must be as the last argument in method signature</w:t>
      </w:r>
    </w:p>
    <w:p w14:paraId="524B985A" w14:textId="60202DB3" w:rsidR="00104EC9" w:rsidRDefault="00104EC9" w:rsidP="00104EC9">
      <w:pPr>
        <w:rPr>
          <w:sz w:val="24"/>
        </w:rPr>
      </w:pPr>
      <w:r>
        <w:rPr>
          <w:noProof/>
          <w:sz w:val="24"/>
          <w:lang w:eastAsia="en-US"/>
        </w:rPr>
        <w:drawing>
          <wp:inline distT="0" distB="0" distL="0" distR="0" wp14:anchorId="3830418F" wp14:editId="2E2F008E">
            <wp:extent cx="1971510" cy="677288"/>
            <wp:effectExtent l="0" t="0" r="0" b="8890"/>
            <wp:docPr id="203" name="Picture 203"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003725" cy="688355"/>
                    </a:xfrm>
                    <a:prstGeom prst="rect">
                      <a:avLst/>
                    </a:prstGeom>
                    <a:noFill/>
                    <a:ln>
                      <a:noFill/>
                    </a:ln>
                  </pic:spPr>
                </pic:pic>
              </a:graphicData>
            </a:graphic>
          </wp:inline>
        </w:drawing>
      </w:r>
    </w:p>
    <w:p w14:paraId="4D86112E" w14:textId="77777777" w:rsidR="00A3262E" w:rsidRDefault="00A3262E" w:rsidP="00A3262E">
      <w:pPr>
        <w:spacing w:line="240" w:lineRule="auto"/>
        <w:rPr>
          <w:sz w:val="24"/>
        </w:rPr>
      </w:pPr>
    </w:p>
    <w:p w14:paraId="39209175" w14:textId="77777777" w:rsidR="00104EC9" w:rsidRPr="003B49AA" w:rsidRDefault="00104EC9" w:rsidP="00A3262E">
      <w:pPr>
        <w:spacing w:line="240" w:lineRule="auto"/>
        <w:rPr>
          <w:sz w:val="22"/>
        </w:rPr>
      </w:pPr>
      <w:r w:rsidRPr="003B49AA">
        <w:rPr>
          <w:b/>
          <w:sz w:val="22"/>
        </w:rPr>
        <w:t>2</w:t>
      </w:r>
      <w:r w:rsidRPr="003B49AA">
        <w:rPr>
          <w:sz w:val="22"/>
        </w:rPr>
        <w:t xml:space="preserve">. </w:t>
      </w:r>
      <w:r w:rsidRPr="003B49AA">
        <w:rPr>
          <w:b/>
          <w:sz w:val="22"/>
        </w:rPr>
        <w:t>Only one Var-arg is allowed per a Method</w:t>
      </w:r>
    </w:p>
    <w:p w14:paraId="31790A66" w14:textId="72D1950D" w:rsidR="00104EC9" w:rsidRDefault="00104EC9" w:rsidP="00104EC9">
      <w:r>
        <w:rPr>
          <w:noProof/>
          <w:lang w:eastAsia="en-US"/>
        </w:rPr>
        <w:drawing>
          <wp:inline distT="0" distB="0" distL="0" distR="0" wp14:anchorId="4634B728" wp14:editId="67EDF407">
            <wp:extent cx="2389068" cy="689556"/>
            <wp:effectExtent l="0" t="0" r="0" b="0"/>
            <wp:docPr id="204" name="Picture 204" desc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437281" cy="703472"/>
                    </a:xfrm>
                    <a:prstGeom prst="rect">
                      <a:avLst/>
                    </a:prstGeom>
                    <a:noFill/>
                    <a:ln>
                      <a:noFill/>
                    </a:ln>
                  </pic:spPr>
                </pic:pic>
              </a:graphicData>
            </a:graphic>
          </wp:inline>
        </w:drawing>
      </w:r>
    </w:p>
    <w:p w14:paraId="7069C2F1" w14:textId="77777777" w:rsidR="00B24557" w:rsidRDefault="00B24557" w:rsidP="00104EC9"/>
    <w:p w14:paraId="0B90BD2E" w14:textId="77777777" w:rsidR="00104EC9" w:rsidRDefault="00104EC9" w:rsidP="000E4144">
      <w:pPr>
        <w:pStyle w:val="Heading30"/>
      </w:pPr>
      <w:r>
        <w:t>Enums</w:t>
      </w:r>
    </w:p>
    <w:p w14:paraId="4AB6442F" w14:textId="77777777" w:rsidR="00104EC9" w:rsidRDefault="00104EC9" w:rsidP="00104EC9">
      <w:pPr>
        <w:pStyle w:val="Howitworks"/>
      </w:pPr>
      <w:r>
        <w:t>Enum in java is a data type that contains fixed set of constants.</w:t>
      </w:r>
    </w:p>
    <w:p w14:paraId="4D629AF0" w14:textId="77777777" w:rsidR="00104EC9" w:rsidRDefault="00104EC9" w:rsidP="00B413EE">
      <w:pPr>
        <w:pStyle w:val="ListParagraph"/>
        <w:numPr>
          <w:ilvl w:val="0"/>
          <w:numId w:val="209"/>
        </w:numPr>
      </w:pPr>
      <w:r>
        <w:t xml:space="preserve">enums improves </w:t>
      </w:r>
      <w:r>
        <w:rPr>
          <w:b/>
        </w:rPr>
        <w:t>type safety</w:t>
      </w:r>
    </w:p>
    <w:p w14:paraId="5ADEB730" w14:textId="77777777" w:rsidR="00104EC9" w:rsidRDefault="00104EC9" w:rsidP="00B413EE">
      <w:pPr>
        <w:pStyle w:val="ListParagraph"/>
        <w:numPr>
          <w:ilvl w:val="0"/>
          <w:numId w:val="209"/>
        </w:numPr>
      </w:pPr>
      <w:r>
        <w:t xml:space="preserve">easily used in </w:t>
      </w:r>
      <w:r>
        <w:rPr>
          <w:b/>
        </w:rPr>
        <w:t>switch</w:t>
      </w:r>
    </w:p>
    <w:p w14:paraId="2D2689A6" w14:textId="77777777" w:rsidR="00104EC9" w:rsidRDefault="00104EC9" w:rsidP="00B413EE">
      <w:pPr>
        <w:pStyle w:val="ListParagraph"/>
        <w:numPr>
          <w:ilvl w:val="0"/>
          <w:numId w:val="209"/>
        </w:numPr>
      </w:pPr>
      <w:r>
        <w:t>enum can be traversed</w:t>
      </w:r>
    </w:p>
    <w:p w14:paraId="3A7B7DA5" w14:textId="154EFB9A" w:rsidR="00104EC9" w:rsidRDefault="00104EC9" w:rsidP="00B413EE">
      <w:pPr>
        <w:pStyle w:val="ListParagraph"/>
        <w:numPr>
          <w:ilvl w:val="0"/>
          <w:numId w:val="209"/>
        </w:numPr>
      </w:pPr>
      <w:r>
        <w:t xml:space="preserve">enum class is a just like normal class, we can write </w:t>
      </w:r>
      <w:r w:rsidRPr="00E27F95">
        <w:rPr>
          <w:b/>
          <w:bCs/>
        </w:rPr>
        <w:t xml:space="preserve">FIELDS, </w:t>
      </w:r>
      <w:r w:rsidR="000D3300" w:rsidRPr="00E27F95">
        <w:rPr>
          <w:b/>
          <w:bCs/>
        </w:rPr>
        <w:t>Constructors</w:t>
      </w:r>
      <w:r w:rsidRPr="00E27F95">
        <w:rPr>
          <w:b/>
          <w:bCs/>
        </w:rPr>
        <w:t>, Methods</w:t>
      </w:r>
      <w:r>
        <w:t xml:space="preserve"> in enum class</w:t>
      </w:r>
    </w:p>
    <w:p w14:paraId="2E9002B3" w14:textId="77777777" w:rsidR="00104EC9" w:rsidRDefault="00104EC9" w:rsidP="00B413EE">
      <w:pPr>
        <w:pStyle w:val="ListParagraph"/>
        <w:numPr>
          <w:ilvl w:val="0"/>
          <w:numId w:val="209"/>
        </w:numPr>
      </w:pPr>
      <w:r>
        <w:lastRenderedPageBreak/>
        <w:t xml:space="preserve">enum </w:t>
      </w:r>
      <w:r>
        <w:rPr>
          <w:b/>
        </w:rPr>
        <w:t>CANNOT</w:t>
      </w:r>
      <w:r>
        <w:t xml:space="preserve"> </w:t>
      </w:r>
      <w:r>
        <w:rPr>
          <w:b/>
        </w:rPr>
        <w:t>extend any class</w:t>
      </w:r>
      <w:r>
        <w:t xml:space="preserve"> because it internally </w:t>
      </w:r>
      <w:r w:rsidRPr="00E27F95">
        <w:rPr>
          <w:rStyle w:val="0SyntaxPinkChar"/>
        </w:rPr>
        <w:t>extends Enum class</w:t>
      </w:r>
    </w:p>
    <w:p w14:paraId="65C46C1C" w14:textId="20B941BF" w:rsidR="00104EC9" w:rsidRDefault="00104EC9" w:rsidP="00B413EE">
      <w:pPr>
        <w:pStyle w:val="ListParagraph"/>
        <w:numPr>
          <w:ilvl w:val="0"/>
          <w:numId w:val="209"/>
        </w:numPr>
      </w:pPr>
      <w:r>
        <w:t xml:space="preserve">enum may </w:t>
      </w:r>
      <w:r>
        <w:rPr>
          <w:b/>
        </w:rPr>
        <w:t>implement many interfaces</w:t>
      </w:r>
      <w:r>
        <w:t xml:space="preserve"> </w:t>
      </w:r>
    </w:p>
    <w:p w14:paraId="7E1BF21B" w14:textId="77777777" w:rsidR="00E27F95" w:rsidRDefault="00E27F95" w:rsidP="00313196">
      <w:pPr>
        <w:pStyle w:val="ListParagraph"/>
        <w:spacing w:line="240" w:lineRule="auto"/>
      </w:pPr>
    </w:p>
    <w:p w14:paraId="3B745B45" w14:textId="77777777" w:rsidR="00104EC9" w:rsidRDefault="00104EC9" w:rsidP="00104EC9">
      <w:r>
        <w:t xml:space="preserve">ALL fields in Enums by Default </w:t>
      </w:r>
      <w:r>
        <w:rPr>
          <w:b/>
          <w:color w:val="FF0000"/>
        </w:rPr>
        <w:t>PUBLIC STATIC FINAL</w:t>
      </w:r>
    </w:p>
    <w:p w14:paraId="79DE2B86" w14:textId="77777777" w:rsidR="00104EC9" w:rsidRDefault="00104EC9" w:rsidP="00104EC9">
      <w:pPr>
        <w:pStyle w:val="Qsns"/>
      </w:pPr>
      <w:r>
        <w:t>1. Simple ENUM Example</w:t>
      </w:r>
    </w:p>
    <w:p w14:paraId="25CA7FEC"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auto"/>
          <w:sz w:val="18"/>
          <w:szCs w:val="18"/>
        </w:rPr>
      </w:pPr>
      <w:r w:rsidRPr="00313196">
        <w:rPr>
          <w:rFonts w:ascii="Courier New" w:hAnsi="Courier New" w:cs="Courier New"/>
          <w:b/>
          <w:bCs/>
          <w:color w:val="7F0055"/>
          <w:sz w:val="18"/>
          <w:szCs w:val="18"/>
        </w:rPr>
        <w:t>enum</w:t>
      </w:r>
      <w:r w:rsidRPr="00313196">
        <w:rPr>
          <w:rFonts w:ascii="Courier New" w:hAnsi="Courier New" w:cs="Courier New"/>
          <w:color w:val="000000"/>
          <w:sz w:val="18"/>
          <w:szCs w:val="18"/>
        </w:rPr>
        <w:t xml:space="preserve"> </w:t>
      </w:r>
      <w:r w:rsidRPr="00313196">
        <w:rPr>
          <w:rFonts w:ascii="Courier New" w:hAnsi="Courier New" w:cs="Courier New"/>
          <w:color w:val="000000"/>
          <w:sz w:val="18"/>
          <w:szCs w:val="18"/>
          <w:highlight w:val="lightGray"/>
        </w:rPr>
        <w:t>Days</w:t>
      </w:r>
      <w:r w:rsidRPr="00313196">
        <w:rPr>
          <w:rFonts w:ascii="Courier New" w:hAnsi="Courier New" w:cs="Courier New"/>
          <w:color w:val="000000"/>
          <w:sz w:val="18"/>
          <w:szCs w:val="18"/>
        </w:rPr>
        <w:t xml:space="preserve"> {</w:t>
      </w:r>
    </w:p>
    <w:p w14:paraId="649A43B8"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auto"/>
          <w:sz w:val="18"/>
          <w:szCs w:val="18"/>
        </w:rPr>
      </w:pPr>
      <w:r w:rsidRPr="00313196">
        <w:rPr>
          <w:rFonts w:ascii="Courier New" w:hAnsi="Courier New" w:cs="Courier New"/>
          <w:color w:val="000000"/>
          <w:sz w:val="18"/>
          <w:szCs w:val="18"/>
        </w:rPr>
        <w:tab/>
      </w:r>
      <w:r w:rsidRPr="00313196">
        <w:rPr>
          <w:rFonts w:ascii="Courier New" w:hAnsi="Courier New" w:cs="Courier New"/>
          <w:b/>
          <w:bCs/>
          <w:i/>
          <w:iCs/>
          <w:color w:val="0000C0"/>
          <w:sz w:val="18"/>
          <w:szCs w:val="18"/>
        </w:rPr>
        <w:t>MONDAY</w:t>
      </w:r>
      <w:r w:rsidRPr="00313196">
        <w:rPr>
          <w:rFonts w:ascii="Courier New" w:hAnsi="Courier New" w:cs="Courier New"/>
          <w:color w:val="000000"/>
          <w:sz w:val="18"/>
          <w:szCs w:val="18"/>
        </w:rPr>
        <w:t xml:space="preserve">, </w:t>
      </w:r>
      <w:r w:rsidRPr="00313196">
        <w:rPr>
          <w:rFonts w:ascii="Courier New" w:hAnsi="Courier New" w:cs="Courier New"/>
          <w:b/>
          <w:bCs/>
          <w:i/>
          <w:iCs/>
          <w:color w:val="0000C0"/>
          <w:sz w:val="18"/>
          <w:szCs w:val="18"/>
        </w:rPr>
        <w:t>TUESDAY</w:t>
      </w:r>
      <w:r w:rsidRPr="00313196">
        <w:rPr>
          <w:rFonts w:ascii="Courier New" w:hAnsi="Courier New" w:cs="Courier New"/>
          <w:color w:val="000000"/>
          <w:sz w:val="18"/>
          <w:szCs w:val="18"/>
        </w:rPr>
        <w:t xml:space="preserve">, </w:t>
      </w:r>
      <w:r w:rsidRPr="00313196">
        <w:rPr>
          <w:rFonts w:ascii="Courier New" w:hAnsi="Courier New" w:cs="Courier New"/>
          <w:b/>
          <w:bCs/>
          <w:i/>
          <w:iCs/>
          <w:color w:val="0000C0"/>
          <w:sz w:val="18"/>
          <w:szCs w:val="18"/>
        </w:rPr>
        <w:t>WEDNESDAY</w:t>
      </w:r>
      <w:r w:rsidRPr="00313196">
        <w:rPr>
          <w:rFonts w:ascii="Courier New" w:hAnsi="Courier New" w:cs="Courier New"/>
          <w:color w:val="000000"/>
          <w:sz w:val="18"/>
          <w:szCs w:val="18"/>
        </w:rPr>
        <w:t xml:space="preserve">, </w:t>
      </w:r>
      <w:r w:rsidRPr="00313196">
        <w:rPr>
          <w:rFonts w:ascii="Courier New" w:hAnsi="Courier New" w:cs="Courier New"/>
          <w:b/>
          <w:bCs/>
          <w:i/>
          <w:iCs/>
          <w:color w:val="0000C0"/>
          <w:sz w:val="18"/>
          <w:szCs w:val="18"/>
        </w:rPr>
        <w:t>THURSDAY</w:t>
      </w:r>
      <w:r w:rsidRPr="00313196">
        <w:rPr>
          <w:rFonts w:ascii="Courier New" w:hAnsi="Courier New" w:cs="Courier New"/>
          <w:color w:val="000000"/>
          <w:sz w:val="18"/>
          <w:szCs w:val="18"/>
        </w:rPr>
        <w:t xml:space="preserve">, </w:t>
      </w:r>
      <w:r w:rsidRPr="00313196">
        <w:rPr>
          <w:rFonts w:ascii="Courier New" w:hAnsi="Courier New" w:cs="Courier New"/>
          <w:b/>
          <w:bCs/>
          <w:i/>
          <w:iCs/>
          <w:color w:val="0000C0"/>
          <w:sz w:val="18"/>
          <w:szCs w:val="18"/>
        </w:rPr>
        <w:t>FRIDAY</w:t>
      </w:r>
      <w:r w:rsidRPr="00313196">
        <w:rPr>
          <w:rFonts w:ascii="Courier New" w:hAnsi="Courier New" w:cs="Courier New"/>
          <w:color w:val="000000"/>
          <w:sz w:val="18"/>
          <w:szCs w:val="18"/>
        </w:rPr>
        <w:t xml:space="preserve">, </w:t>
      </w:r>
      <w:r w:rsidRPr="00313196">
        <w:rPr>
          <w:rFonts w:ascii="Courier New" w:hAnsi="Courier New" w:cs="Courier New"/>
          <w:b/>
          <w:bCs/>
          <w:i/>
          <w:iCs/>
          <w:color w:val="0000C0"/>
          <w:sz w:val="18"/>
          <w:szCs w:val="18"/>
        </w:rPr>
        <w:t>SATURDAY</w:t>
      </w:r>
      <w:r w:rsidRPr="00313196">
        <w:rPr>
          <w:rFonts w:ascii="Courier New" w:hAnsi="Courier New" w:cs="Courier New"/>
          <w:color w:val="000000"/>
          <w:sz w:val="18"/>
          <w:szCs w:val="18"/>
        </w:rPr>
        <w:t xml:space="preserve">, </w:t>
      </w:r>
      <w:r w:rsidRPr="00313196">
        <w:rPr>
          <w:rFonts w:ascii="Courier New" w:hAnsi="Courier New" w:cs="Courier New"/>
          <w:b/>
          <w:bCs/>
          <w:i/>
          <w:iCs/>
          <w:color w:val="0000C0"/>
          <w:sz w:val="18"/>
          <w:szCs w:val="18"/>
        </w:rPr>
        <w:t>SUNDAY</w:t>
      </w:r>
    </w:p>
    <w:p w14:paraId="0D24D286"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auto"/>
          <w:sz w:val="18"/>
          <w:szCs w:val="18"/>
        </w:rPr>
      </w:pPr>
      <w:r w:rsidRPr="00313196">
        <w:rPr>
          <w:rFonts w:ascii="Courier New" w:hAnsi="Courier New" w:cs="Courier New"/>
          <w:color w:val="000000"/>
          <w:sz w:val="18"/>
          <w:szCs w:val="18"/>
        </w:rPr>
        <w:t>}</w:t>
      </w:r>
    </w:p>
    <w:p w14:paraId="01314AA2"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auto"/>
          <w:sz w:val="18"/>
          <w:szCs w:val="18"/>
        </w:rPr>
      </w:pPr>
      <w:r w:rsidRPr="00313196">
        <w:rPr>
          <w:rFonts w:ascii="Courier New" w:hAnsi="Courier New" w:cs="Courier New"/>
          <w:b/>
          <w:bCs/>
          <w:color w:val="7F0055"/>
          <w:sz w:val="18"/>
          <w:szCs w:val="18"/>
        </w:rPr>
        <w:t>public</w:t>
      </w:r>
      <w:r w:rsidRPr="00313196">
        <w:rPr>
          <w:rFonts w:ascii="Courier New" w:hAnsi="Courier New" w:cs="Courier New"/>
          <w:color w:val="000000"/>
          <w:sz w:val="18"/>
          <w:szCs w:val="18"/>
        </w:rPr>
        <w:t xml:space="preserve"> </w:t>
      </w:r>
      <w:r w:rsidRPr="00313196">
        <w:rPr>
          <w:rFonts w:ascii="Courier New" w:hAnsi="Courier New" w:cs="Courier New"/>
          <w:b/>
          <w:bCs/>
          <w:color w:val="7F0055"/>
          <w:sz w:val="18"/>
          <w:szCs w:val="18"/>
        </w:rPr>
        <w:t>class</w:t>
      </w:r>
      <w:r w:rsidRPr="00313196">
        <w:rPr>
          <w:rFonts w:ascii="Courier New" w:hAnsi="Courier New" w:cs="Courier New"/>
          <w:color w:val="000000"/>
          <w:sz w:val="18"/>
          <w:szCs w:val="18"/>
        </w:rPr>
        <w:t xml:space="preserve"> EnumDemo {</w:t>
      </w:r>
    </w:p>
    <w:p w14:paraId="5B08CE2A"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auto"/>
          <w:sz w:val="18"/>
          <w:szCs w:val="18"/>
        </w:rPr>
      </w:pPr>
      <w:r w:rsidRPr="00313196">
        <w:rPr>
          <w:rFonts w:ascii="Courier New" w:hAnsi="Courier New" w:cs="Courier New"/>
          <w:color w:val="000000"/>
          <w:sz w:val="18"/>
          <w:szCs w:val="18"/>
        </w:rPr>
        <w:tab/>
      </w:r>
      <w:r w:rsidRPr="00313196">
        <w:rPr>
          <w:rFonts w:ascii="Courier New" w:hAnsi="Courier New" w:cs="Courier New"/>
          <w:b/>
          <w:bCs/>
          <w:color w:val="7F0055"/>
          <w:sz w:val="18"/>
          <w:szCs w:val="18"/>
        </w:rPr>
        <w:t>public</w:t>
      </w:r>
      <w:r w:rsidRPr="00313196">
        <w:rPr>
          <w:rFonts w:ascii="Courier New" w:hAnsi="Courier New" w:cs="Courier New"/>
          <w:color w:val="000000"/>
          <w:sz w:val="18"/>
          <w:szCs w:val="18"/>
        </w:rPr>
        <w:t xml:space="preserve"> </w:t>
      </w:r>
      <w:r w:rsidRPr="00313196">
        <w:rPr>
          <w:rFonts w:ascii="Courier New" w:hAnsi="Courier New" w:cs="Courier New"/>
          <w:b/>
          <w:bCs/>
          <w:color w:val="7F0055"/>
          <w:sz w:val="18"/>
          <w:szCs w:val="18"/>
        </w:rPr>
        <w:t>static</w:t>
      </w:r>
      <w:r w:rsidRPr="00313196">
        <w:rPr>
          <w:rFonts w:ascii="Courier New" w:hAnsi="Courier New" w:cs="Courier New"/>
          <w:color w:val="000000"/>
          <w:sz w:val="18"/>
          <w:szCs w:val="18"/>
        </w:rPr>
        <w:t xml:space="preserve"> </w:t>
      </w:r>
      <w:r w:rsidRPr="00313196">
        <w:rPr>
          <w:rFonts w:ascii="Courier New" w:hAnsi="Courier New" w:cs="Courier New"/>
          <w:b/>
          <w:bCs/>
          <w:color w:val="7F0055"/>
          <w:sz w:val="18"/>
          <w:szCs w:val="18"/>
        </w:rPr>
        <w:t>void</w:t>
      </w:r>
      <w:r w:rsidRPr="00313196">
        <w:rPr>
          <w:rFonts w:ascii="Courier New" w:hAnsi="Courier New" w:cs="Courier New"/>
          <w:color w:val="000000"/>
          <w:sz w:val="18"/>
          <w:szCs w:val="18"/>
        </w:rPr>
        <w:t xml:space="preserve"> main(String[] </w:t>
      </w:r>
      <w:r w:rsidRPr="00313196">
        <w:rPr>
          <w:rFonts w:ascii="Courier New" w:hAnsi="Courier New" w:cs="Courier New"/>
          <w:color w:val="6A3E3E"/>
          <w:sz w:val="18"/>
          <w:szCs w:val="18"/>
        </w:rPr>
        <w:t>args</w:t>
      </w:r>
      <w:r w:rsidRPr="00313196">
        <w:rPr>
          <w:rFonts w:ascii="Courier New" w:hAnsi="Courier New" w:cs="Courier New"/>
          <w:color w:val="000000"/>
          <w:sz w:val="18"/>
          <w:szCs w:val="18"/>
        </w:rPr>
        <w:t>) {</w:t>
      </w:r>
    </w:p>
    <w:p w14:paraId="7BDA0CA1"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auto"/>
          <w:sz w:val="18"/>
          <w:szCs w:val="18"/>
        </w:rPr>
      </w:pPr>
      <w:r w:rsidRPr="00313196">
        <w:rPr>
          <w:rFonts w:ascii="Courier New" w:hAnsi="Courier New" w:cs="Courier New"/>
          <w:color w:val="000000"/>
          <w:sz w:val="18"/>
          <w:szCs w:val="18"/>
        </w:rPr>
        <w:tab/>
      </w:r>
      <w:r w:rsidRPr="00313196">
        <w:rPr>
          <w:rFonts w:ascii="Courier New" w:hAnsi="Courier New" w:cs="Courier New"/>
          <w:color w:val="000000"/>
          <w:sz w:val="18"/>
          <w:szCs w:val="18"/>
        </w:rPr>
        <w:tab/>
      </w:r>
      <w:r w:rsidRPr="00313196">
        <w:rPr>
          <w:rFonts w:ascii="Courier New" w:hAnsi="Courier New" w:cs="Courier New"/>
          <w:b/>
          <w:bCs/>
          <w:color w:val="7F0055"/>
          <w:sz w:val="18"/>
          <w:szCs w:val="18"/>
        </w:rPr>
        <w:t>for</w:t>
      </w:r>
      <w:r w:rsidRPr="00313196">
        <w:rPr>
          <w:rFonts w:ascii="Courier New" w:hAnsi="Courier New" w:cs="Courier New"/>
          <w:color w:val="000000"/>
          <w:sz w:val="18"/>
          <w:szCs w:val="18"/>
        </w:rPr>
        <w:t xml:space="preserve"> (</w:t>
      </w:r>
      <w:r w:rsidRPr="00313196">
        <w:rPr>
          <w:rFonts w:ascii="Courier New" w:hAnsi="Courier New" w:cs="Courier New"/>
          <w:color w:val="000000"/>
          <w:sz w:val="18"/>
          <w:szCs w:val="18"/>
          <w:highlight w:val="lightGray"/>
        </w:rPr>
        <w:t>Days</w:t>
      </w:r>
      <w:r w:rsidRPr="00313196">
        <w:rPr>
          <w:rFonts w:ascii="Courier New" w:hAnsi="Courier New" w:cs="Courier New"/>
          <w:color w:val="000000"/>
          <w:sz w:val="18"/>
          <w:szCs w:val="18"/>
        </w:rPr>
        <w:t xml:space="preserve"> </w:t>
      </w:r>
      <w:r w:rsidRPr="00313196">
        <w:rPr>
          <w:rFonts w:ascii="Courier New" w:hAnsi="Courier New" w:cs="Courier New"/>
          <w:color w:val="6A3E3E"/>
          <w:sz w:val="18"/>
          <w:szCs w:val="18"/>
        </w:rPr>
        <w:t>s</w:t>
      </w:r>
      <w:r w:rsidRPr="00313196">
        <w:rPr>
          <w:rFonts w:ascii="Courier New" w:hAnsi="Courier New" w:cs="Courier New"/>
          <w:color w:val="000000"/>
          <w:sz w:val="18"/>
          <w:szCs w:val="18"/>
        </w:rPr>
        <w:t xml:space="preserve"> : </w:t>
      </w:r>
      <w:r w:rsidRPr="00313196">
        <w:rPr>
          <w:rFonts w:ascii="Courier New" w:hAnsi="Courier New" w:cs="Courier New"/>
          <w:color w:val="000000"/>
          <w:sz w:val="18"/>
          <w:szCs w:val="18"/>
          <w:highlight w:val="lightGray"/>
        </w:rPr>
        <w:t>Days</w:t>
      </w:r>
      <w:r w:rsidRPr="00313196">
        <w:rPr>
          <w:rFonts w:ascii="Courier New" w:hAnsi="Courier New" w:cs="Courier New"/>
          <w:color w:val="000000"/>
          <w:sz w:val="18"/>
          <w:szCs w:val="18"/>
        </w:rPr>
        <w:t>.</w:t>
      </w:r>
      <w:r w:rsidRPr="00313196">
        <w:rPr>
          <w:rFonts w:ascii="Courier New" w:hAnsi="Courier New" w:cs="Courier New"/>
          <w:i/>
          <w:iCs/>
          <w:color w:val="000000"/>
          <w:sz w:val="18"/>
          <w:szCs w:val="18"/>
        </w:rPr>
        <w:t>values</w:t>
      </w:r>
      <w:r w:rsidRPr="00313196">
        <w:rPr>
          <w:rFonts w:ascii="Courier New" w:hAnsi="Courier New" w:cs="Courier New"/>
          <w:color w:val="000000"/>
          <w:sz w:val="18"/>
          <w:szCs w:val="18"/>
        </w:rPr>
        <w:t>()) {</w:t>
      </w:r>
    </w:p>
    <w:p w14:paraId="77236CF4"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auto"/>
          <w:sz w:val="18"/>
          <w:szCs w:val="18"/>
        </w:rPr>
      </w:pPr>
      <w:r w:rsidRPr="00313196">
        <w:rPr>
          <w:rFonts w:ascii="Courier New" w:hAnsi="Courier New" w:cs="Courier New"/>
          <w:color w:val="000000"/>
          <w:sz w:val="18"/>
          <w:szCs w:val="18"/>
        </w:rPr>
        <w:tab/>
      </w:r>
      <w:r w:rsidRPr="00313196">
        <w:rPr>
          <w:rFonts w:ascii="Courier New" w:hAnsi="Courier New" w:cs="Courier New"/>
          <w:color w:val="000000"/>
          <w:sz w:val="18"/>
          <w:szCs w:val="18"/>
        </w:rPr>
        <w:tab/>
      </w:r>
      <w:r w:rsidRPr="00313196">
        <w:rPr>
          <w:rFonts w:ascii="Courier New" w:hAnsi="Courier New" w:cs="Courier New"/>
          <w:color w:val="000000"/>
          <w:sz w:val="18"/>
          <w:szCs w:val="18"/>
        </w:rPr>
        <w:tab/>
        <w:t>System.</w:t>
      </w:r>
      <w:r w:rsidRPr="00313196">
        <w:rPr>
          <w:rFonts w:ascii="Courier New" w:hAnsi="Courier New" w:cs="Courier New"/>
          <w:b/>
          <w:bCs/>
          <w:i/>
          <w:iCs/>
          <w:color w:val="0000C0"/>
          <w:sz w:val="18"/>
          <w:szCs w:val="18"/>
        </w:rPr>
        <w:t>out</w:t>
      </w:r>
      <w:r w:rsidRPr="00313196">
        <w:rPr>
          <w:rFonts w:ascii="Courier New" w:hAnsi="Courier New" w:cs="Courier New"/>
          <w:color w:val="000000"/>
          <w:sz w:val="18"/>
          <w:szCs w:val="18"/>
        </w:rPr>
        <w:t>.print(</w:t>
      </w:r>
      <w:r w:rsidRPr="00313196">
        <w:rPr>
          <w:rFonts w:ascii="Courier New" w:hAnsi="Courier New" w:cs="Courier New"/>
          <w:color w:val="6A3E3E"/>
          <w:sz w:val="18"/>
          <w:szCs w:val="18"/>
        </w:rPr>
        <w:t>s</w:t>
      </w:r>
      <w:r w:rsidRPr="00313196">
        <w:rPr>
          <w:rFonts w:ascii="Courier New" w:hAnsi="Courier New" w:cs="Courier New"/>
          <w:color w:val="000000"/>
          <w:sz w:val="18"/>
          <w:szCs w:val="18"/>
        </w:rPr>
        <w:t xml:space="preserve"> + </w:t>
      </w:r>
      <w:r w:rsidRPr="00313196">
        <w:rPr>
          <w:rFonts w:ascii="Courier New" w:hAnsi="Courier New" w:cs="Courier New"/>
          <w:color w:val="2A00FF"/>
          <w:sz w:val="18"/>
          <w:szCs w:val="18"/>
        </w:rPr>
        <w:t>","</w:t>
      </w:r>
      <w:r w:rsidRPr="00313196">
        <w:rPr>
          <w:rFonts w:ascii="Courier New" w:hAnsi="Courier New" w:cs="Courier New"/>
          <w:color w:val="000000"/>
          <w:sz w:val="18"/>
          <w:szCs w:val="18"/>
        </w:rPr>
        <w:t>);</w:t>
      </w:r>
    </w:p>
    <w:p w14:paraId="2517BF35"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auto"/>
          <w:sz w:val="18"/>
          <w:szCs w:val="18"/>
        </w:rPr>
      </w:pPr>
      <w:r w:rsidRPr="00313196">
        <w:rPr>
          <w:rFonts w:ascii="Courier New" w:hAnsi="Courier New" w:cs="Courier New"/>
          <w:color w:val="000000"/>
          <w:sz w:val="18"/>
          <w:szCs w:val="18"/>
        </w:rPr>
        <w:tab/>
      </w:r>
      <w:r w:rsidRPr="00313196">
        <w:rPr>
          <w:rFonts w:ascii="Courier New" w:hAnsi="Courier New" w:cs="Courier New"/>
          <w:color w:val="000000"/>
          <w:sz w:val="18"/>
          <w:szCs w:val="18"/>
        </w:rPr>
        <w:tab/>
        <w:t>}</w:t>
      </w:r>
    </w:p>
    <w:p w14:paraId="6542CA7B" w14:textId="77777777" w:rsidR="00313196" w:rsidRPr="00313196" w:rsidRDefault="00104EC9" w:rsidP="00313196">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18"/>
          <w:szCs w:val="18"/>
        </w:rPr>
      </w:pPr>
      <w:r w:rsidRPr="00313196">
        <w:rPr>
          <w:rFonts w:ascii="Courier New" w:hAnsi="Courier New" w:cs="Courier New"/>
          <w:color w:val="000000"/>
          <w:sz w:val="18"/>
          <w:szCs w:val="18"/>
        </w:rPr>
        <w:tab/>
        <w:t>}</w:t>
      </w:r>
    </w:p>
    <w:p w14:paraId="2EDB723D" w14:textId="5E8667A3" w:rsidR="00104EC9" w:rsidRPr="00313196" w:rsidRDefault="00104EC9" w:rsidP="00313196">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sz w:val="18"/>
          <w:szCs w:val="18"/>
        </w:rPr>
      </w:pPr>
      <w:r w:rsidRPr="00313196">
        <w:rPr>
          <w:rFonts w:ascii="Courier New" w:hAnsi="Courier New" w:cs="Courier New"/>
          <w:color w:val="000000"/>
          <w:sz w:val="18"/>
          <w:szCs w:val="18"/>
        </w:rPr>
        <w:t>}</w:t>
      </w:r>
    </w:p>
    <w:p w14:paraId="33BA60CF" w14:textId="77777777" w:rsidR="00104EC9" w:rsidRDefault="00104EC9" w:rsidP="00104EC9">
      <w:pPr>
        <w:pStyle w:val="Output"/>
      </w:pPr>
      <w:r>
        <w:t>MONDAY, TUESDAY, WEDNESDAY, THURSDAY, FRIDAY, SATURDAY, SUNDAY,</w:t>
      </w:r>
    </w:p>
    <w:p w14:paraId="1020A617" w14:textId="6B7A6649" w:rsidR="00104EC9" w:rsidRDefault="00104EC9" w:rsidP="00104EC9"/>
    <w:p w14:paraId="4F907F5F" w14:textId="77777777" w:rsidR="00104EC9" w:rsidRDefault="00104EC9" w:rsidP="00104EC9">
      <w:pPr>
        <w:pStyle w:val="Qsns"/>
      </w:pPr>
      <w:r>
        <w:t>2. Enum with Values</w:t>
      </w:r>
    </w:p>
    <w:p w14:paraId="75733022" w14:textId="77777777" w:rsidR="00104EC9" w:rsidRDefault="00104EC9" w:rsidP="00104EC9">
      <w:r>
        <w:t>To write Enum with values we have to follow below steps</w:t>
      </w:r>
    </w:p>
    <w:p w14:paraId="5F0A7346" w14:textId="77777777" w:rsidR="00104EC9" w:rsidRDefault="00104EC9" w:rsidP="00B413EE">
      <w:pPr>
        <w:pStyle w:val="ListParagraph"/>
        <w:numPr>
          <w:ilvl w:val="0"/>
          <w:numId w:val="210"/>
        </w:numPr>
      </w:pPr>
      <w:r>
        <w:t xml:space="preserve">Enum values must be placed inside </w:t>
      </w:r>
      <w:r w:rsidRPr="00313196">
        <w:rPr>
          <w:rStyle w:val="0SyntaxPinkChar"/>
        </w:rPr>
        <w:t>( )</w:t>
      </w:r>
      <w:r>
        <w:tab/>
      </w:r>
      <w:r>
        <w:sym w:font="Wingdings" w:char="F0E0"/>
      </w:r>
      <w:r>
        <w:t xml:space="preserve"> </w:t>
      </w:r>
      <w:r w:rsidRPr="00313196">
        <w:rPr>
          <w:rStyle w:val="0SyntaxPinkChar"/>
          <w:i/>
          <w:iCs/>
        </w:rPr>
        <w:t>MONDAY(1)</w:t>
      </w:r>
    </w:p>
    <w:p w14:paraId="2EF52610" w14:textId="77777777" w:rsidR="00104EC9" w:rsidRDefault="00104EC9" w:rsidP="00B413EE">
      <w:pPr>
        <w:pStyle w:val="ListParagraph"/>
        <w:numPr>
          <w:ilvl w:val="0"/>
          <w:numId w:val="210"/>
        </w:numPr>
      </w:pPr>
      <w:r>
        <w:t xml:space="preserve">Take </w:t>
      </w:r>
      <w:r w:rsidRPr="00313196">
        <w:rPr>
          <w:rStyle w:val="0SyntaxPinkChar"/>
        </w:rPr>
        <w:t>public</w:t>
      </w:r>
      <w:r>
        <w:t xml:space="preserve"> instance variable to Store enum value </w:t>
      </w:r>
      <w:r>
        <w:sym w:font="Wingdings" w:char="F0E0"/>
      </w:r>
      <w:r>
        <w:t xml:space="preserve"> </w:t>
      </w:r>
      <w:r>
        <w:rPr>
          <w:b/>
          <w:i/>
        </w:rPr>
        <w:t>public int Enum_Value;</w:t>
      </w:r>
    </w:p>
    <w:p w14:paraId="0DC2014B" w14:textId="77777777" w:rsidR="00104EC9" w:rsidRDefault="00104EC9" w:rsidP="00B413EE">
      <w:pPr>
        <w:pStyle w:val="ListParagraph"/>
        <w:numPr>
          <w:ilvl w:val="0"/>
          <w:numId w:val="210"/>
        </w:numPr>
      </w:pPr>
      <w:r>
        <w:t xml:space="preserve">Write </w:t>
      </w:r>
      <w:r>
        <w:rPr>
          <w:b/>
        </w:rPr>
        <w:t>private constructor</w:t>
      </w:r>
      <w:r>
        <w:t xml:space="preserve"> which can take enum value as argument</w:t>
      </w:r>
      <w:r>
        <w:sym w:font="Wingdings" w:char="F0E0"/>
      </w:r>
      <w:r>
        <w:t xml:space="preserve">  </w:t>
      </w:r>
      <w:r>
        <w:rPr>
          <w:b/>
        </w:rPr>
        <w:t>private Days(int Enu_Val)</w:t>
      </w:r>
    </w:p>
    <w:p w14:paraId="66B846AD"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b/>
          <w:bCs/>
          <w:color w:val="7F0055"/>
          <w:sz w:val="18"/>
          <w:szCs w:val="18"/>
        </w:rPr>
        <w:t>enum</w:t>
      </w:r>
      <w:r w:rsidRPr="00313196">
        <w:rPr>
          <w:rFonts w:ascii="Consolas" w:hAnsi="Consolas" w:cs="Courier New"/>
          <w:color w:val="000000"/>
          <w:sz w:val="18"/>
          <w:szCs w:val="18"/>
        </w:rPr>
        <w:t xml:space="preserve"> Days {</w:t>
      </w:r>
    </w:p>
    <w:p w14:paraId="467C5009" w14:textId="5617E541" w:rsidR="00104EC9" w:rsidRDefault="00104EC9" w:rsidP="00313196">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firstLine="720"/>
        <w:rPr>
          <w:rFonts w:ascii="Consolas" w:hAnsi="Consolas" w:cs="Courier New"/>
          <w:color w:val="000000"/>
          <w:sz w:val="18"/>
          <w:szCs w:val="18"/>
        </w:rPr>
      </w:pPr>
      <w:r w:rsidRPr="00313196">
        <w:rPr>
          <w:rFonts w:ascii="Consolas" w:hAnsi="Consolas" w:cs="Courier New"/>
          <w:b/>
          <w:bCs/>
          <w:i/>
          <w:iCs/>
          <w:color w:val="0000C0"/>
          <w:sz w:val="18"/>
          <w:szCs w:val="18"/>
        </w:rPr>
        <w:t>MONDAY</w:t>
      </w:r>
      <w:r w:rsidRPr="00313196">
        <w:rPr>
          <w:rFonts w:ascii="Consolas" w:hAnsi="Consolas" w:cs="Courier New"/>
          <w:color w:val="000000"/>
          <w:sz w:val="18"/>
          <w:szCs w:val="18"/>
        </w:rPr>
        <w:t xml:space="preserve">(1), </w:t>
      </w:r>
      <w:r w:rsidRPr="00313196">
        <w:rPr>
          <w:rFonts w:ascii="Consolas" w:hAnsi="Consolas" w:cs="Courier New"/>
          <w:b/>
          <w:bCs/>
          <w:i/>
          <w:iCs/>
          <w:color w:val="0000C0"/>
          <w:sz w:val="18"/>
          <w:szCs w:val="18"/>
        </w:rPr>
        <w:t>TUESDAY</w:t>
      </w:r>
      <w:r w:rsidRPr="00313196">
        <w:rPr>
          <w:rFonts w:ascii="Consolas" w:hAnsi="Consolas" w:cs="Courier New"/>
          <w:color w:val="000000"/>
          <w:sz w:val="18"/>
          <w:szCs w:val="18"/>
        </w:rPr>
        <w:t xml:space="preserve">(2), </w:t>
      </w:r>
      <w:r w:rsidRPr="00313196">
        <w:rPr>
          <w:rFonts w:ascii="Consolas" w:hAnsi="Consolas" w:cs="Courier New"/>
          <w:b/>
          <w:bCs/>
          <w:i/>
          <w:iCs/>
          <w:color w:val="0000C0"/>
          <w:sz w:val="18"/>
          <w:szCs w:val="18"/>
        </w:rPr>
        <w:t>WEDNESDAY</w:t>
      </w:r>
      <w:r w:rsidRPr="00313196">
        <w:rPr>
          <w:rFonts w:ascii="Consolas" w:hAnsi="Consolas" w:cs="Courier New"/>
          <w:color w:val="000000"/>
          <w:sz w:val="18"/>
          <w:szCs w:val="18"/>
        </w:rPr>
        <w:t xml:space="preserve">(3), </w:t>
      </w:r>
      <w:r w:rsidRPr="00313196">
        <w:rPr>
          <w:rFonts w:ascii="Consolas" w:hAnsi="Consolas" w:cs="Courier New"/>
          <w:b/>
          <w:bCs/>
          <w:i/>
          <w:iCs/>
          <w:color w:val="0000C0"/>
          <w:sz w:val="18"/>
          <w:szCs w:val="18"/>
        </w:rPr>
        <w:t>THURSDAY</w:t>
      </w:r>
      <w:r w:rsidRPr="00313196">
        <w:rPr>
          <w:rFonts w:ascii="Consolas" w:hAnsi="Consolas" w:cs="Courier New"/>
          <w:color w:val="000000"/>
          <w:sz w:val="18"/>
          <w:szCs w:val="18"/>
        </w:rPr>
        <w:t xml:space="preserve">(4), </w:t>
      </w:r>
      <w:r w:rsidRPr="00313196">
        <w:rPr>
          <w:rFonts w:ascii="Consolas" w:hAnsi="Consolas" w:cs="Courier New"/>
          <w:b/>
          <w:bCs/>
          <w:i/>
          <w:iCs/>
          <w:color w:val="0000C0"/>
          <w:sz w:val="18"/>
          <w:szCs w:val="18"/>
        </w:rPr>
        <w:t>FRIDAY</w:t>
      </w:r>
      <w:r w:rsidRPr="00313196">
        <w:rPr>
          <w:rFonts w:ascii="Consolas" w:hAnsi="Consolas" w:cs="Courier New"/>
          <w:color w:val="000000"/>
          <w:sz w:val="18"/>
          <w:szCs w:val="18"/>
        </w:rPr>
        <w:t xml:space="preserve">(5), </w:t>
      </w:r>
      <w:r w:rsidRPr="00313196">
        <w:rPr>
          <w:rFonts w:ascii="Consolas" w:hAnsi="Consolas" w:cs="Courier New"/>
          <w:b/>
          <w:bCs/>
          <w:i/>
          <w:iCs/>
          <w:color w:val="0000C0"/>
          <w:sz w:val="18"/>
          <w:szCs w:val="18"/>
        </w:rPr>
        <w:t>SATURDAY</w:t>
      </w:r>
      <w:r w:rsidRPr="00313196">
        <w:rPr>
          <w:rFonts w:ascii="Consolas" w:hAnsi="Consolas" w:cs="Courier New"/>
          <w:color w:val="000000"/>
          <w:sz w:val="18"/>
          <w:szCs w:val="18"/>
        </w:rPr>
        <w:t xml:space="preserve">(6), </w:t>
      </w:r>
      <w:r w:rsidRPr="00313196">
        <w:rPr>
          <w:rFonts w:ascii="Consolas" w:hAnsi="Consolas" w:cs="Courier New"/>
          <w:b/>
          <w:bCs/>
          <w:i/>
          <w:iCs/>
          <w:color w:val="0000C0"/>
          <w:sz w:val="18"/>
          <w:szCs w:val="18"/>
        </w:rPr>
        <w:t>SUNDAY</w:t>
      </w:r>
      <w:r w:rsidRPr="00313196">
        <w:rPr>
          <w:rFonts w:ascii="Consolas" w:hAnsi="Consolas" w:cs="Courier New"/>
          <w:color w:val="000000"/>
          <w:sz w:val="18"/>
          <w:szCs w:val="18"/>
        </w:rPr>
        <w:t>(7);</w:t>
      </w:r>
    </w:p>
    <w:p w14:paraId="6DC2CBF9" w14:textId="77777777" w:rsidR="00313196" w:rsidRPr="00313196" w:rsidRDefault="00313196"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p>
    <w:p w14:paraId="2A174668"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ab/>
      </w:r>
      <w:r w:rsidRPr="00313196">
        <w:rPr>
          <w:rFonts w:ascii="Consolas" w:hAnsi="Consolas" w:cs="Courier New"/>
          <w:b/>
          <w:bCs/>
          <w:color w:val="7F0055"/>
          <w:sz w:val="18"/>
          <w:szCs w:val="18"/>
        </w:rPr>
        <w:t>public</w:t>
      </w:r>
      <w:r w:rsidRPr="00313196">
        <w:rPr>
          <w:rFonts w:ascii="Consolas" w:hAnsi="Consolas" w:cs="Courier New"/>
          <w:color w:val="000000"/>
          <w:sz w:val="18"/>
          <w:szCs w:val="18"/>
        </w:rPr>
        <w:t xml:space="preserve"> </w:t>
      </w:r>
      <w:r w:rsidRPr="00313196">
        <w:rPr>
          <w:rFonts w:ascii="Consolas" w:hAnsi="Consolas" w:cs="Courier New"/>
          <w:b/>
          <w:bCs/>
          <w:color w:val="7F0055"/>
          <w:sz w:val="18"/>
          <w:szCs w:val="18"/>
        </w:rPr>
        <w:t>int</w:t>
      </w:r>
      <w:r w:rsidRPr="00313196">
        <w:rPr>
          <w:rFonts w:ascii="Consolas" w:hAnsi="Consolas" w:cs="Courier New"/>
          <w:color w:val="000000"/>
          <w:sz w:val="18"/>
          <w:szCs w:val="18"/>
        </w:rPr>
        <w:t xml:space="preserve"> </w:t>
      </w:r>
      <w:r w:rsidRPr="00313196">
        <w:rPr>
          <w:rFonts w:ascii="Consolas" w:hAnsi="Consolas" w:cs="Courier New"/>
          <w:color w:val="0000C0"/>
          <w:sz w:val="18"/>
          <w:szCs w:val="18"/>
        </w:rPr>
        <w:t>Enum_Value</w:t>
      </w:r>
      <w:r w:rsidRPr="00313196">
        <w:rPr>
          <w:rFonts w:ascii="Consolas" w:hAnsi="Consolas" w:cs="Courier New"/>
          <w:color w:val="000000"/>
          <w:sz w:val="18"/>
          <w:szCs w:val="18"/>
        </w:rPr>
        <w:t>;</w:t>
      </w:r>
    </w:p>
    <w:p w14:paraId="59F4D527"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ab/>
      </w:r>
      <w:r w:rsidRPr="00313196">
        <w:rPr>
          <w:rFonts w:ascii="Consolas" w:hAnsi="Consolas" w:cs="Courier New"/>
          <w:b/>
          <w:bCs/>
          <w:color w:val="7F0055"/>
          <w:sz w:val="18"/>
          <w:szCs w:val="18"/>
        </w:rPr>
        <w:t>private</w:t>
      </w:r>
      <w:r w:rsidRPr="00313196">
        <w:rPr>
          <w:rFonts w:ascii="Consolas" w:hAnsi="Consolas" w:cs="Courier New"/>
          <w:color w:val="000000"/>
          <w:sz w:val="18"/>
          <w:szCs w:val="18"/>
        </w:rPr>
        <w:t xml:space="preserve"> Days(</w:t>
      </w:r>
      <w:r w:rsidRPr="00313196">
        <w:rPr>
          <w:rFonts w:ascii="Consolas" w:hAnsi="Consolas" w:cs="Courier New"/>
          <w:b/>
          <w:bCs/>
          <w:color w:val="7F0055"/>
          <w:sz w:val="18"/>
          <w:szCs w:val="18"/>
        </w:rPr>
        <w:t>int</w:t>
      </w:r>
      <w:r w:rsidRPr="00313196">
        <w:rPr>
          <w:rFonts w:ascii="Consolas" w:hAnsi="Consolas" w:cs="Courier New"/>
          <w:color w:val="000000"/>
          <w:sz w:val="18"/>
          <w:szCs w:val="18"/>
        </w:rPr>
        <w:t xml:space="preserve"> </w:t>
      </w:r>
      <w:r w:rsidRPr="00313196">
        <w:rPr>
          <w:rFonts w:ascii="Consolas" w:hAnsi="Consolas" w:cs="Courier New"/>
          <w:color w:val="6A3E3E"/>
          <w:sz w:val="18"/>
          <w:szCs w:val="18"/>
        </w:rPr>
        <w:t>Enum_Value</w:t>
      </w:r>
      <w:r w:rsidRPr="00313196">
        <w:rPr>
          <w:rFonts w:ascii="Consolas" w:hAnsi="Consolas" w:cs="Courier New"/>
          <w:color w:val="000000"/>
          <w:sz w:val="18"/>
          <w:szCs w:val="18"/>
        </w:rPr>
        <w:t>) {</w:t>
      </w:r>
    </w:p>
    <w:p w14:paraId="20A21D0D"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ab/>
      </w:r>
      <w:r w:rsidRPr="00313196">
        <w:rPr>
          <w:rFonts w:ascii="Consolas" w:hAnsi="Consolas" w:cs="Courier New"/>
          <w:color w:val="000000"/>
          <w:sz w:val="18"/>
          <w:szCs w:val="18"/>
        </w:rPr>
        <w:tab/>
      </w:r>
      <w:r w:rsidRPr="00313196">
        <w:rPr>
          <w:rFonts w:ascii="Consolas" w:hAnsi="Consolas" w:cs="Courier New"/>
          <w:b/>
          <w:bCs/>
          <w:color w:val="7F0055"/>
          <w:sz w:val="18"/>
          <w:szCs w:val="18"/>
        </w:rPr>
        <w:t>this</w:t>
      </w:r>
      <w:r w:rsidRPr="00313196">
        <w:rPr>
          <w:rFonts w:ascii="Consolas" w:hAnsi="Consolas" w:cs="Courier New"/>
          <w:color w:val="000000"/>
          <w:sz w:val="18"/>
          <w:szCs w:val="18"/>
        </w:rPr>
        <w:t>.</w:t>
      </w:r>
      <w:r w:rsidRPr="00313196">
        <w:rPr>
          <w:rFonts w:ascii="Consolas" w:hAnsi="Consolas" w:cs="Courier New"/>
          <w:color w:val="0000C0"/>
          <w:sz w:val="18"/>
          <w:szCs w:val="18"/>
        </w:rPr>
        <w:t>Enum_Value</w:t>
      </w:r>
      <w:r w:rsidRPr="00313196">
        <w:rPr>
          <w:rFonts w:ascii="Consolas" w:hAnsi="Consolas" w:cs="Courier New"/>
          <w:color w:val="000000"/>
          <w:sz w:val="18"/>
          <w:szCs w:val="18"/>
        </w:rPr>
        <w:t xml:space="preserve"> = </w:t>
      </w:r>
      <w:r w:rsidRPr="00313196">
        <w:rPr>
          <w:rFonts w:ascii="Consolas" w:hAnsi="Consolas" w:cs="Courier New"/>
          <w:color w:val="6A3E3E"/>
          <w:sz w:val="18"/>
          <w:szCs w:val="18"/>
        </w:rPr>
        <w:t>Enum_Value</w:t>
      </w:r>
      <w:r w:rsidRPr="00313196">
        <w:rPr>
          <w:rFonts w:ascii="Consolas" w:hAnsi="Consolas" w:cs="Courier New"/>
          <w:color w:val="000000"/>
          <w:sz w:val="18"/>
          <w:szCs w:val="18"/>
        </w:rPr>
        <w:t>;</w:t>
      </w:r>
    </w:p>
    <w:p w14:paraId="06413413"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ab/>
        <w:t>}</w:t>
      </w:r>
    </w:p>
    <w:p w14:paraId="0E7760CC"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w:t>
      </w:r>
    </w:p>
    <w:p w14:paraId="14C925D0"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b/>
          <w:bCs/>
          <w:color w:val="7F0055"/>
          <w:sz w:val="18"/>
          <w:szCs w:val="18"/>
        </w:rPr>
        <w:t>public</w:t>
      </w:r>
      <w:r w:rsidRPr="00313196">
        <w:rPr>
          <w:rFonts w:ascii="Consolas" w:hAnsi="Consolas" w:cs="Courier New"/>
          <w:color w:val="000000"/>
          <w:sz w:val="18"/>
          <w:szCs w:val="18"/>
        </w:rPr>
        <w:t xml:space="preserve"> </w:t>
      </w:r>
      <w:r w:rsidRPr="00313196">
        <w:rPr>
          <w:rFonts w:ascii="Consolas" w:hAnsi="Consolas" w:cs="Courier New"/>
          <w:b/>
          <w:bCs/>
          <w:color w:val="7F0055"/>
          <w:sz w:val="18"/>
          <w:szCs w:val="18"/>
        </w:rPr>
        <w:t>class</w:t>
      </w:r>
      <w:r w:rsidRPr="00313196">
        <w:rPr>
          <w:rFonts w:ascii="Consolas" w:hAnsi="Consolas" w:cs="Courier New"/>
          <w:color w:val="000000"/>
          <w:sz w:val="18"/>
          <w:szCs w:val="18"/>
        </w:rPr>
        <w:t xml:space="preserve"> EnumDemo {</w:t>
      </w:r>
    </w:p>
    <w:p w14:paraId="03BC5CC8"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ab/>
      </w:r>
      <w:r w:rsidRPr="00313196">
        <w:rPr>
          <w:rFonts w:ascii="Consolas" w:hAnsi="Consolas" w:cs="Courier New"/>
          <w:b/>
          <w:bCs/>
          <w:color w:val="7F0055"/>
          <w:sz w:val="18"/>
          <w:szCs w:val="18"/>
        </w:rPr>
        <w:t>public</w:t>
      </w:r>
      <w:r w:rsidRPr="00313196">
        <w:rPr>
          <w:rFonts w:ascii="Consolas" w:hAnsi="Consolas" w:cs="Courier New"/>
          <w:color w:val="000000"/>
          <w:sz w:val="18"/>
          <w:szCs w:val="18"/>
        </w:rPr>
        <w:t xml:space="preserve"> </w:t>
      </w:r>
      <w:r w:rsidRPr="00313196">
        <w:rPr>
          <w:rFonts w:ascii="Consolas" w:hAnsi="Consolas" w:cs="Courier New"/>
          <w:b/>
          <w:bCs/>
          <w:color w:val="7F0055"/>
          <w:sz w:val="18"/>
          <w:szCs w:val="18"/>
        </w:rPr>
        <w:t>static</w:t>
      </w:r>
      <w:r w:rsidRPr="00313196">
        <w:rPr>
          <w:rFonts w:ascii="Consolas" w:hAnsi="Consolas" w:cs="Courier New"/>
          <w:color w:val="000000"/>
          <w:sz w:val="18"/>
          <w:szCs w:val="18"/>
        </w:rPr>
        <w:t xml:space="preserve"> </w:t>
      </w:r>
      <w:r w:rsidRPr="00313196">
        <w:rPr>
          <w:rFonts w:ascii="Consolas" w:hAnsi="Consolas" w:cs="Courier New"/>
          <w:b/>
          <w:bCs/>
          <w:color w:val="7F0055"/>
          <w:sz w:val="18"/>
          <w:szCs w:val="18"/>
        </w:rPr>
        <w:t>void</w:t>
      </w:r>
      <w:r w:rsidRPr="00313196">
        <w:rPr>
          <w:rFonts w:ascii="Consolas" w:hAnsi="Consolas" w:cs="Courier New"/>
          <w:color w:val="000000"/>
          <w:sz w:val="18"/>
          <w:szCs w:val="18"/>
        </w:rPr>
        <w:t xml:space="preserve"> main(String[] </w:t>
      </w:r>
      <w:r w:rsidRPr="00313196">
        <w:rPr>
          <w:rFonts w:ascii="Consolas" w:hAnsi="Consolas" w:cs="Courier New"/>
          <w:color w:val="6A3E3E"/>
          <w:sz w:val="18"/>
          <w:szCs w:val="18"/>
        </w:rPr>
        <w:t>args</w:t>
      </w:r>
      <w:r w:rsidRPr="00313196">
        <w:rPr>
          <w:rFonts w:ascii="Consolas" w:hAnsi="Consolas" w:cs="Courier New"/>
          <w:color w:val="000000"/>
          <w:sz w:val="18"/>
          <w:szCs w:val="18"/>
        </w:rPr>
        <w:t>) {</w:t>
      </w:r>
    </w:p>
    <w:p w14:paraId="6C400B51"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ab/>
      </w:r>
      <w:r w:rsidRPr="00313196">
        <w:rPr>
          <w:rFonts w:ascii="Consolas" w:hAnsi="Consolas" w:cs="Courier New"/>
          <w:color w:val="000000"/>
          <w:sz w:val="18"/>
          <w:szCs w:val="18"/>
        </w:rPr>
        <w:tab/>
      </w:r>
      <w:r w:rsidRPr="00313196">
        <w:rPr>
          <w:rFonts w:ascii="Consolas" w:hAnsi="Consolas" w:cs="Courier New"/>
          <w:b/>
          <w:bCs/>
          <w:color w:val="7F0055"/>
          <w:sz w:val="18"/>
          <w:szCs w:val="18"/>
        </w:rPr>
        <w:t>for</w:t>
      </w:r>
      <w:r w:rsidRPr="00313196">
        <w:rPr>
          <w:rFonts w:ascii="Consolas" w:hAnsi="Consolas" w:cs="Courier New"/>
          <w:color w:val="000000"/>
          <w:sz w:val="18"/>
          <w:szCs w:val="18"/>
        </w:rPr>
        <w:t xml:space="preserve"> (Days </w:t>
      </w:r>
      <w:r w:rsidRPr="00313196">
        <w:rPr>
          <w:rFonts w:ascii="Consolas" w:hAnsi="Consolas" w:cs="Courier New"/>
          <w:color w:val="6A3E3E"/>
          <w:sz w:val="18"/>
          <w:szCs w:val="18"/>
        </w:rPr>
        <w:t>s</w:t>
      </w:r>
      <w:r w:rsidRPr="00313196">
        <w:rPr>
          <w:rFonts w:ascii="Consolas" w:hAnsi="Consolas" w:cs="Courier New"/>
          <w:color w:val="000000"/>
          <w:sz w:val="18"/>
          <w:szCs w:val="18"/>
        </w:rPr>
        <w:t xml:space="preserve"> : Days.</w:t>
      </w:r>
      <w:r w:rsidRPr="00313196">
        <w:rPr>
          <w:rFonts w:ascii="Consolas" w:hAnsi="Consolas" w:cs="Courier New"/>
          <w:i/>
          <w:iCs/>
          <w:color w:val="000000"/>
          <w:sz w:val="18"/>
          <w:szCs w:val="18"/>
        </w:rPr>
        <w:t>values</w:t>
      </w:r>
      <w:r w:rsidRPr="00313196">
        <w:rPr>
          <w:rFonts w:ascii="Consolas" w:hAnsi="Consolas" w:cs="Courier New"/>
          <w:color w:val="000000"/>
          <w:sz w:val="18"/>
          <w:szCs w:val="18"/>
        </w:rPr>
        <w:t>()) {</w:t>
      </w:r>
    </w:p>
    <w:p w14:paraId="6FFF1823"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ab/>
      </w:r>
      <w:r w:rsidRPr="00313196">
        <w:rPr>
          <w:rFonts w:ascii="Consolas" w:hAnsi="Consolas" w:cs="Courier New"/>
          <w:color w:val="000000"/>
          <w:sz w:val="18"/>
          <w:szCs w:val="18"/>
        </w:rPr>
        <w:tab/>
      </w:r>
      <w:r w:rsidRPr="00313196">
        <w:rPr>
          <w:rFonts w:ascii="Consolas" w:hAnsi="Consolas" w:cs="Courier New"/>
          <w:color w:val="000000"/>
          <w:sz w:val="18"/>
          <w:szCs w:val="18"/>
        </w:rPr>
        <w:tab/>
        <w:t>System.</w:t>
      </w:r>
      <w:r w:rsidRPr="00313196">
        <w:rPr>
          <w:rFonts w:ascii="Consolas" w:hAnsi="Consolas" w:cs="Courier New"/>
          <w:b/>
          <w:bCs/>
          <w:i/>
          <w:iCs/>
          <w:color w:val="0000C0"/>
          <w:sz w:val="18"/>
          <w:szCs w:val="18"/>
        </w:rPr>
        <w:t>out</w:t>
      </w:r>
      <w:r w:rsidRPr="00313196">
        <w:rPr>
          <w:rFonts w:ascii="Consolas" w:hAnsi="Consolas" w:cs="Courier New"/>
          <w:color w:val="000000"/>
          <w:sz w:val="18"/>
          <w:szCs w:val="18"/>
        </w:rPr>
        <w:t>.println(</w:t>
      </w:r>
      <w:r w:rsidRPr="00313196">
        <w:rPr>
          <w:rFonts w:ascii="Consolas" w:hAnsi="Consolas" w:cs="Courier New"/>
          <w:color w:val="6A3E3E"/>
          <w:sz w:val="18"/>
          <w:szCs w:val="18"/>
        </w:rPr>
        <w:t>s</w:t>
      </w:r>
      <w:r w:rsidRPr="00313196">
        <w:rPr>
          <w:rFonts w:ascii="Consolas" w:hAnsi="Consolas" w:cs="Courier New"/>
          <w:color w:val="000000"/>
          <w:sz w:val="18"/>
          <w:szCs w:val="18"/>
        </w:rPr>
        <w:t xml:space="preserve"> + </w:t>
      </w:r>
      <w:r w:rsidRPr="00313196">
        <w:rPr>
          <w:rFonts w:ascii="Consolas" w:hAnsi="Consolas" w:cs="Courier New"/>
          <w:color w:val="2A00FF"/>
          <w:sz w:val="18"/>
          <w:szCs w:val="18"/>
        </w:rPr>
        <w:t>":"</w:t>
      </w:r>
      <w:r w:rsidRPr="00313196">
        <w:rPr>
          <w:rFonts w:ascii="Consolas" w:hAnsi="Consolas" w:cs="Courier New"/>
          <w:color w:val="000000"/>
          <w:sz w:val="18"/>
          <w:szCs w:val="18"/>
        </w:rPr>
        <w:t>+</w:t>
      </w:r>
      <w:r w:rsidRPr="00313196">
        <w:rPr>
          <w:rFonts w:ascii="Consolas" w:hAnsi="Consolas" w:cs="Courier New"/>
          <w:color w:val="6A3E3E"/>
          <w:sz w:val="18"/>
          <w:szCs w:val="18"/>
        </w:rPr>
        <w:t>s</w:t>
      </w:r>
      <w:r w:rsidRPr="00313196">
        <w:rPr>
          <w:rFonts w:ascii="Consolas" w:hAnsi="Consolas" w:cs="Courier New"/>
          <w:color w:val="000000"/>
          <w:sz w:val="18"/>
          <w:szCs w:val="18"/>
        </w:rPr>
        <w:t>.</w:t>
      </w:r>
      <w:r w:rsidRPr="00313196">
        <w:rPr>
          <w:rFonts w:ascii="Consolas" w:hAnsi="Consolas" w:cs="Courier New"/>
          <w:color w:val="0000C0"/>
          <w:sz w:val="18"/>
          <w:szCs w:val="18"/>
        </w:rPr>
        <w:t>Enum_Value</w:t>
      </w:r>
      <w:r w:rsidRPr="00313196">
        <w:rPr>
          <w:rFonts w:ascii="Consolas" w:hAnsi="Consolas" w:cs="Courier New"/>
          <w:color w:val="000000"/>
          <w:sz w:val="18"/>
          <w:szCs w:val="18"/>
        </w:rPr>
        <w:t>);</w:t>
      </w:r>
    </w:p>
    <w:p w14:paraId="284DDE58"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ab/>
      </w:r>
      <w:r w:rsidRPr="00313196">
        <w:rPr>
          <w:rFonts w:ascii="Consolas" w:hAnsi="Consolas" w:cs="Courier New"/>
          <w:color w:val="000000"/>
          <w:sz w:val="18"/>
          <w:szCs w:val="18"/>
        </w:rPr>
        <w:tab/>
        <w:t>}</w:t>
      </w:r>
    </w:p>
    <w:p w14:paraId="4E579189"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ab/>
        <w:t>}</w:t>
      </w:r>
    </w:p>
    <w:p w14:paraId="10771E1F" w14:textId="77777777" w:rsidR="00104EC9" w:rsidRPr="00313196"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13196">
        <w:rPr>
          <w:rFonts w:ascii="Consolas" w:hAnsi="Consolas" w:cs="Courier New"/>
          <w:color w:val="000000"/>
          <w:sz w:val="18"/>
          <w:szCs w:val="18"/>
        </w:rPr>
        <w:t>}</w:t>
      </w:r>
    </w:p>
    <w:p w14:paraId="44CB4D93" w14:textId="77777777" w:rsidR="00104EC9" w:rsidRDefault="00104EC9" w:rsidP="00104EC9">
      <w:pPr>
        <w:pStyle w:val="Output"/>
      </w:pPr>
      <w:r>
        <w:t>MONDAY</w:t>
      </w:r>
      <w:r>
        <w:tab/>
        <w:t>:1,  TUESDAY:2,  WEDNESDAY:3,  THURSDAY</w:t>
      </w:r>
      <w:r>
        <w:tab/>
        <w:t>:4,  FRIDAY:5,  SATURDAY:6  SUNDAY:7</w:t>
      </w:r>
    </w:p>
    <w:p w14:paraId="466BD0BA" w14:textId="77777777" w:rsidR="00104EC9" w:rsidRDefault="00104EC9" w:rsidP="00104EC9"/>
    <w:p w14:paraId="31333E9F" w14:textId="77777777" w:rsidR="00104EC9" w:rsidRDefault="00104EC9" w:rsidP="000E4144">
      <w:pPr>
        <w:pStyle w:val="Heading30"/>
      </w:pPr>
      <w:r>
        <w:t>Static imports</w:t>
      </w:r>
    </w:p>
    <w:p w14:paraId="15F62571" w14:textId="40F21FCE" w:rsidR="00104EC9" w:rsidRDefault="00104EC9" w:rsidP="000A28CC">
      <w:r>
        <w:t xml:space="preserve">The static import feature of Java 5 </w:t>
      </w:r>
      <w:r w:rsidR="003604F1">
        <w:t>facilitates</w:t>
      </w:r>
      <w:r>
        <w:t xml:space="preserve"> the java programmer to access any static member of a class directly. There is no need to qualify it by the class name.</w:t>
      </w:r>
    </w:p>
    <w:p w14:paraId="70259573" w14:textId="77777777" w:rsidR="00104EC9" w:rsidRPr="003604F1"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604F1">
        <w:rPr>
          <w:rFonts w:ascii="Consolas" w:hAnsi="Consolas" w:cs="Courier New"/>
          <w:b/>
          <w:bCs/>
          <w:color w:val="7F0055"/>
          <w:sz w:val="18"/>
          <w:szCs w:val="18"/>
          <w:highlight w:val="yellow"/>
        </w:rPr>
        <w:t>import</w:t>
      </w:r>
      <w:r w:rsidRPr="003604F1">
        <w:rPr>
          <w:rFonts w:ascii="Consolas" w:hAnsi="Consolas" w:cs="Courier New"/>
          <w:color w:val="000000"/>
          <w:sz w:val="18"/>
          <w:szCs w:val="18"/>
          <w:highlight w:val="yellow"/>
        </w:rPr>
        <w:t xml:space="preserve"> </w:t>
      </w:r>
      <w:r w:rsidRPr="003604F1">
        <w:rPr>
          <w:rFonts w:ascii="Consolas" w:hAnsi="Consolas" w:cs="Courier New"/>
          <w:b/>
          <w:bCs/>
          <w:color w:val="7F0055"/>
          <w:sz w:val="18"/>
          <w:szCs w:val="18"/>
          <w:highlight w:val="yellow"/>
        </w:rPr>
        <w:t>static</w:t>
      </w:r>
      <w:r w:rsidRPr="003604F1">
        <w:rPr>
          <w:rFonts w:ascii="Consolas" w:hAnsi="Consolas" w:cs="Courier New"/>
          <w:color w:val="000000"/>
          <w:sz w:val="18"/>
          <w:szCs w:val="18"/>
          <w:highlight w:val="yellow"/>
        </w:rPr>
        <w:t xml:space="preserve"> java.lang.System.*;</w:t>
      </w:r>
    </w:p>
    <w:p w14:paraId="6CE35748" w14:textId="77777777" w:rsidR="00104EC9" w:rsidRPr="003604F1"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p>
    <w:p w14:paraId="689864C2" w14:textId="77777777" w:rsidR="00104EC9" w:rsidRPr="003604F1"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604F1">
        <w:rPr>
          <w:rFonts w:ascii="Consolas" w:hAnsi="Consolas" w:cs="Courier New"/>
          <w:b/>
          <w:bCs/>
          <w:color w:val="7F0055"/>
          <w:sz w:val="18"/>
          <w:szCs w:val="18"/>
        </w:rPr>
        <w:t>public</w:t>
      </w:r>
      <w:r w:rsidRPr="003604F1">
        <w:rPr>
          <w:rFonts w:ascii="Consolas" w:hAnsi="Consolas" w:cs="Courier New"/>
          <w:color w:val="000000"/>
          <w:sz w:val="18"/>
          <w:szCs w:val="18"/>
        </w:rPr>
        <w:t xml:space="preserve"> </w:t>
      </w:r>
      <w:r w:rsidRPr="003604F1">
        <w:rPr>
          <w:rFonts w:ascii="Consolas" w:hAnsi="Consolas" w:cs="Courier New"/>
          <w:b/>
          <w:bCs/>
          <w:color w:val="7F0055"/>
          <w:sz w:val="18"/>
          <w:szCs w:val="18"/>
        </w:rPr>
        <w:t>class</w:t>
      </w:r>
      <w:r w:rsidRPr="003604F1">
        <w:rPr>
          <w:rFonts w:ascii="Consolas" w:hAnsi="Consolas" w:cs="Courier New"/>
          <w:color w:val="000000"/>
          <w:sz w:val="18"/>
          <w:szCs w:val="18"/>
        </w:rPr>
        <w:t xml:space="preserve"> StaticImport {</w:t>
      </w:r>
    </w:p>
    <w:p w14:paraId="395E4D34" w14:textId="77777777" w:rsidR="00104EC9" w:rsidRPr="003604F1"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604F1">
        <w:rPr>
          <w:rFonts w:ascii="Consolas" w:hAnsi="Consolas" w:cs="Courier New"/>
          <w:color w:val="000000"/>
          <w:sz w:val="18"/>
          <w:szCs w:val="18"/>
        </w:rPr>
        <w:tab/>
      </w:r>
      <w:r w:rsidRPr="003604F1">
        <w:rPr>
          <w:rFonts w:ascii="Consolas" w:hAnsi="Consolas" w:cs="Courier New"/>
          <w:b/>
          <w:bCs/>
          <w:color w:val="7F0055"/>
          <w:sz w:val="18"/>
          <w:szCs w:val="18"/>
        </w:rPr>
        <w:t>public</w:t>
      </w:r>
      <w:r w:rsidRPr="003604F1">
        <w:rPr>
          <w:rFonts w:ascii="Consolas" w:hAnsi="Consolas" w:cs="Courier New"/>
          <w:color w:val="000000"/>
          <w:sz w:val="18"/>
          <w:szCs w:val="18"/>
        </w:rPr>
        <w:t xml:space="preserve"> </w:t>
      </w:r>
      <w:r w:rsidRPr="003604F1">
        <w:rPr>
          <w:rFonts w:ascii="Consolas" w:hAnsi="Consolas" w:cs="Courier New"/>
          <w:b/>
          <w:bCs/>
          <w:color w:val="7F0055"/>
          <w:sz w:val="18"/>
          <w:szCs w:val="18"/>
        </w:rPr>
        <w:t>static</w:t>
      </w:r>
      <w:r w:rsidRPr="003604F1">
        <w:rPr>
          <w:rFonts w:ascii="Consolas" w:hAnsi="Consolas" w:cs="Courier New"/>
          <w:color w:val="000000"/>
          <w:sz w:val="18"/>
          <w:szCs w:val="18"/>
        </w:rPr>
        <w:t xml:space="preserve"> </w:t>
      </w:r>
      <w:r w:rsidRPr="003604F1">
        <w:rPr>
          <w:rFonts w:ascii="Consolas" w:hAnsi="Consolas" w:cs="Courier New"/>
          <w:b/>
          <w:bCs/>
          <w:color w:val="7F0055"/>
          <w:sz w:val="18"/>
          <w:szCs w:val="18"/>
        </w:rPr>
        <w:t>void</w:t>
      </w:r>
      <w:r w:rsidRPr="003604F1">
        <w:rPr>
          <w:rFonts w:ascii="Consolas" w:hAnsi="Consolas" w:cs="Courier New"/>
          <w:color w:val="000000"/>
          <w:sz w:val="18"/>
          <w:szCs w:val="18"/>
        </w:rPr>
        <w:t xml:space="preserve"> main(String[] </w:t>
      </w:r>
      <w:r w:rsidRPr="003604F1">
        <w:rPr>
          <w:rFonts w:ascii="Consolas" w:hAnsi="Consolas" w:cs="Courier New"/>
          <w:color w:val="6A3E3E"/>
          <w:sz w:val="18"/>
          <w:szCs w:val="18"/>
        </w:rPr>
        <w:t>args</w:t>
      </w:r>
      <w:r w:rsidRPr="003604F1">
        <w:rPr>
          <w:rFonts w:ascii="Consolas" w:hAnsi="Consolas" w:cs="Courier New"/>
          <w:color w:val="000000"/>
          <w:sz w:val="18"/>
          <w:szCs w:val="18"/>
        </w:rPr>
        <w:t>) {</w:t>
      </w:r>
    </w:p>
    <w:p w14:paraId="71C49EDA" w14:textId="77777777" w:rsidR="00104EC9" w:rsidRPr="003604F1"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604F1">
        <w:rPr>
          <w:rFonts w:ascii="Consolas" w:hAnsi="Consolas" w:cs="Courier New"/>
          <w:color w:val="000000"/>
          <w:sz w:val="18"/>
          <w:szCs w:val="18"/>
        </w:rPr>
        <w:tab/>
      </w:r>
      <w:r w:rsidRPr="003604F1">
        <w:rPr>
          <w:rFonts w:ascii="Consolas" w:hAnsi="Consolas" w:cs="Courier New"/>
          <w:color w:val="000000"/>
          <w:sz w:val="18"/>
          <w:szCs w:val="18"/>
        </w:rPr>
        <w:tab/>
      </w:r>
      <w:r w:rsidRPr="003604F1">
        <w:rPr>
          <w:rFonts w:ascii="Consolas" w:hAnsi="Consolas" w:cs="Courier New"/>
          <w:b/>
          <w:bCs/>
          <w:i/>
          <w:iCs/>
          <w:color w:val="0000C0"/>
          <w:sz w:val="18"/>
          <w:szCs w:val="18"/>
        </w:rPr>
        <w:t>out</w:t>
      </w:r>
      <w:r w:rsidRPr="003604F1">
        <w:rPr>
          <w:rFonts w:ascii="Consolas" w:hAnsi="Consolas" w:cs="Courier New"/>
          <w:color w:val="000000"/>
          <w:sz w:val="18"/>
          <w:szCs w:val="18"/>
        </w:rPr>
        <w:t>.println(</w:t>
      </w:r>
      <w:r w:rsidRPr="003604F1">
        <w:rPr>
          <w:rFonts w:ascii="Consolas" w:hAnsi="Consolas" w:cs="Courier New"/>
          <w:color w:val="2A00FF"/>
          <w:sz w:val="18"/>
          <w:szCs w:val="18"/>
        </w:rPr>
        <w:t>"Static Import"</w:t>
      </w:r>
      <w:r w:rsidRPr="003604F1">
        <w:rPr>
          <w:rFonts w:ascii="Consolas" w:hAnsi="Consolas" w:cs="Courier New"/>
          <w:color w:val="000000"/>
          <w:sz w:val="18"/>
          <w:szCs w:val="18"/>
        </w:rPr>
        <w:t>);</w:t>
      </w:r>
    </w:p>
    <w:p w14:paraId="1F0EFEAB" w14:textId="77777777" w:rsidR="00104EC9" w:rsidRPr="003604F1" w:rsidRDefault="00104EC9" w:rsidP="00104EC9">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nsolas" w:hAnsi="Consolas" w:cs="Courier New"/>
          <w:color w:val="auto"/>
          <w:sz w:val="18"/>
          <w:szCs w:val="18"/>
        </w:rPr>
      </w:pPr>
      <w:r w:rsidRPr="003604F1">
        <w:rPr>
          <w:rFonts w:ascii="Consolas" w:hAnsi="Consolas" w:cs="Courier New"/>
          <w:color w:val="000000"/>
          <w:sz w:val="18"/>
          <w:szCs w:val="18"/>
        </w:rPr>
        <w:tab/>
        <w:t>}</w:t>
      </w:r>
    </w:p>
    <w:p w14:paraId="1D4CA823" w14:textId="77777777" w:rsidR="00104EC9" w:rsidRPr="003604F1" w:rsidRDefault="00104EC9" w:rsidP="00104EC9">
      <w:pPr>
        <w:pBdr>
          <w:top w:val="single" w:sz="4" w:space="1" w:color="auto"/>
          <w:left w:val="single" w:sz="4" w:space="4" w:color="auto"/>
          <w:bottom w:val="single" w:sz="4" w:space="1" w:color="auto"/>
          <w:right w:val="single" w:sz="4" w:space="4" w:color="auto"/>
        </w:pBdr>
        <w:rPr>
          <w:rFonts w:ascii="Consolas" w:hAnsi="Consolas"/>
          <w:sz w:val="18"/>
          <w:szCs w:val="18"/>
        </w:rPr>
      </w:pPr>
      <w:r w:rsidRPr="003604F1">
        <w:rPr>
          <w:rFonts w:ascii="Consolas" w:hAnsi="Consolas" w:cs="Courier New"/>
          <w:color w:val="000000"/>
          <w:sz w:val="18"/>
          <w:szCs w:val="18"/>
        </w:rPr>
        <w:t>}</w:t>
      </w:r>
    </w:p>
    <w:p w14:paraId="20DAFB2B" w14:textId="77777777" w:rsidR="00104EC9" w:rsidRDefault="00104EC9" w:rsidP="00104EC9"/>
    <w:p w14:paraId="0BE259CB" w14:textId="77777777" w:rsidR="00104EC9" w:rsidRDefault="00104EC9" w:rsidP="000E4144">
      <w:pPr>
        <w:pStyle w:val="Heading30"/>
      </w:pPr>
      <w:r>
        <w:t>C-lang printf()</w:t>
      </w:r>
    </w:p>
    <w:p w14:paraId="059B8AEE" w14:textId="77777777" w:rsidR="00104EC9" w:rsidRDefault="00104EC9" w:rsidP="000A28CC">
      <w:r>
        <w:rPr>
          <w:b/>
          <w:bCs/>
        </w:rPr>
        <w:t>printf()</w:t>
      </w:r>
      <w:r>
        <w:t> is an extra method added to </w:t>
      </w:r>
      <w:r>
        <w:rPr>
          <w:b/>
          <w:bCs/>
        </w:rPr>
        <w:t>PrintStream</w:t>
      </w:r>
      <w:r>
        <w:t> class from JDK 1.5 version. </w:t>
      </w:r>
      <w:r>
        <w:rPr>
          <w:b/>
          <w:bCs/>
        </w:rPr>
        <w:t>printf()</w:t>
      </w:r>
      <w:r>
        <w:t> is used to print at command-prompt</w:t>
      </w:r>
    </w:p>
    <w:p w14:paraId="3B2D7932" w14:textId="77777777" w:rsidR="00104EC9" w:rsidRDefault="00104EC9" w:rsidP="00104EC9">
      <w:pPr>
        <w:pStyle w:val="Output"/>
      </w:pPr>
      <w:r>
        <w:rPr>
          <w:bCs/>
          <w:color w:val="7F0055"/>
          <w:u w:val="single"/>
        </w:rPr>
        <w:t>p</w:t>
      </w:r>
      <w:r>
        <w:rPr>
          <w:bCs/>
          <w:color w:val="7F0055"/>
        </w:rPr>
        <w:t>ublic</w:t>
      </w:r>
      <w:r>
        <w:t xml:space="preserve"> </w:t>
      </w:r>
      <w:r>
        <w:rPr>
          <w:bCs/>
          <w:color w:val="7F0055"/>
        </w:rPr>
        <w:t>class</w:t>
      </w:r>
      <w:r>
        <w:t xml:space="preserve"> </w:t>
      </w:r>
      <w:r>
        <w:rPr>
          <w:u w:val="single"/>
        </w:rPr>
        <w:t>PrintfDemo</w:t>
      </w:r>
    </w:p>
    <w:p w14:paraId="5A8F377F" w14:textId="77777777" w:rsidR="00104EC9" w:rsidRDefault="00104EC9" w:rsidP="00104EC9">
      <w:pPr>
        <w:pStyle w:val="Output"/>
      </w:pPr>
      <w:r>
        <w:t>{</w:t>
      </w:r>
    </w:p>
    <w:p w14:paraId="4350F627" w14:textId="77777777" w:rsidR="00104EC9" w:rsidRDefault="00104EC9" w:rsidP="00104EC9">
      <w:pPr>
        <w:pStyle w:val="Output"/>
      </w:pPr>
      <w:r>
        <w:lastRenderedPageBreak/>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w:t>
      </w:r>
    </w:p>
    <w:p w14:paraId="1400090B" w14:textId="77777777" w:rsidR="00104EC9" w:rsidRDefault="00104EC9" w:rsidP="00104EC9">
      <w:pPr>
        <w:pStyle w:val="Output"/>
      </w:pPr>
      <w:r>
        <w:t xml:space="preserve">  {</w:t>
      </w:r>
    </w:p>
    <w:p w14:paraId="60679A6D" w14:textId="77777777" w:rsidR="00104EC9" w:rsidRDefault="00104EC9" w:rsidP="00104EC9">
      <w:pPr>
        <w:pStyle w:val="Output"/>
      </w:pPr>
      <w:r>
        <w:t xml:space="preserve">    </w:t>
      </w:r>
      <w:r>
        <w:rPr>
          <w:bCs/>
          <w:color w:val="7F0055"/>
        </w:rPr>
        <w:t>boolean</w:t>
      </w:r>
      <w:r>
        <w:t xml:space="preserve"> </w:t>
      </w:r>
      <w:r>
        <w:rPr>
          <w:color w:val="6A3E3E"/>
        </w:rPr>
        <w:t>hot</w:t>
      </w:r>
      <w:r>
        <w:t xml:space="preserve"> = </w:t>
      </w:r>
      <w:r>
        <w:rPr>
          <w:bCs/>
          <w:color w:val="7F0055"/>
        </w:rPr>
        <w:t>false</w:t>
      </w:r>
      <w:r>
        <w:t>;</w:t>
      </w:r>
    </w:p>
    <w:p w14:paraId="019C209E" w14:textId="77777777" w:rsidR="00104EC9" w:rsidRDefault="00104EC9" w:rsidP="00104EC9">
      <w:pPr>
        <w:pStyle w:val="Output"/>
      </w:pPr>
      <w:r>
        <w:t xml:space="preserve">    </w:t>
      </w:r>
      <w:r>
        <w:rPr>
          <w:bCs/>
          <w:color w:val="7F0055"/>
        </w:rPr>
        <w:t>char</w:t>
      </w:r>
      <w:r>
        <w:t xml:space="preserve"> </w:t>
      </w:r>
      <w:r>
        <w:rPr>
          <w:color w:val="6A3E3E"/>
        </w:rPr>
        <w:t>alphabet</w:t>
      </w:r>
      <w:r>
        <w:t xml:space="preserve"> = </w:t>
      </w:r>
      <w:r>
        <w:rPr>
          <w:color w:val="2A00FF"/>
        </w:rPr>
        <w:t>'A'</w:t>
      </w:r>
      <w:r>
        <w:t>;</w:t>
      </w:r>
    </w:p>
    <w:p w14:paraId="5D9BF8C8" w14:textId="77777777" w:rsidR="00104EC9" w:rsidRDefault="00104EC9" w:rsidP="00104EC9">
      <w:pPr>
        <w:pStyle w:val="Output"/>
      </w:pPr>
      <w:r>
        <w:t xml:space="preserve">    </w:t>
      </w:r>
      <w:r>
        <w:rPr>
          <w:bCs/>
          <w:color w:val="7F0055"/>
        </w:rPr>
        <w:t>int</w:t>
      </w:r>
      <w:r>
        <w:t xml:space="preserve"> </w:t>
      </w:r>
      <w:r>
        <w:rPr>
          <w:color w:val="6A3E3E"/>
        </w:rPr>
        <w:t>rate</w:t>
      </w:r>
      <w:r>
        <w:t xml:space="preserve"> = 5;</w:t>
      </w:r>
    </w:p>
    <w:p w14:paraId="43A3F104" w14:textId="77777777" w:rsidR="00104EC9" w:rsidRDefault="00104EC9" w:rsidP="00104EC9">
      <w:pPr>
        <w:pStyle w:val="Output"/>
      </w:pPr>
      <w:r>
        <w:t xml:space="preserve">    </w:t>
      </w:r>
      <w:r>
        <w:rPr>
          <w:bCs/>
          <w:color w:val="7F0055"/>
        </w:rPr>
        <w:t>float</w:t>
      </w:r>
      <w:r>
        <w:t xml:space="preserve"> </w:t>
      </w:r>
      <w:r>
        <w:rPr>
          <w:color w:val="6A3E3E"/>
        </w:rPr>
        <w:t>temperature</w:t>
      </w:r>
      <w:r>
        <w:t xml:space="preserve"> = 12.3456789f;</w:t>
      </w:r>
    </w:p>
    <w:p w14:paraId="0361FC06" w14:textId="77777777" w:rsidR="00104EC9" w:rsidRDefault="00104EC9" w:rsidP="00104EC9">
      <w:pPr>
        <w:pStyle w:val="Output"/>
      </w:pPr>
    </w:p>
    <w:p w14:paraId="610E364A" w14:textId="6810F416" w:rsidR="00104EC9" w:rsidRDefault="00104EC9" w:rsidP="00104EC9">
      <w:pPr>
        <w:pStyle w:val="Output"/>
      </w:pPr>
      <w:r>
        <w:t xml:space="preserve">    System.</w:t>
      </w:r>
      <w:r>
        <w:rPr>
          <w:bCs/>
          <w:i/>
          <w:iCs/>
          <w:color w:val="0000C0"/>
        </w:rPr>
        <w:t>out</w:t>
      </w:r>
      <w:r>
        <w:t>.printf(</w:t>
      </w:r>
      <w:r>
        <w:rPr>
          <w:color w:val="2A00FF"/>
        </w:rPr>
        <w:t>"The boolean hot: %b"</w:t>
      </w:r>
      <w:r>
        <w:t xml:space="preserve">, </w:t>
      </w:r>
      <w:r>
        <w:rPr>
          <w:color w:val="6A3E3E"/>
        </w:rPr>
        <w:t>hot</w:t>
      </w:r>
      <w:r w:rsidR="001069E6">
        <w:t xml:space="preserve">);  </w:t>
      </w:r>
      <w:r>
        <w:t xml:space="preserve">   </w:t>
      </w:r>
      <w:r w:rsidR="001069E6">
        <w:tab/>
      </w:r>
      <w:r w:rsidR="001069E6">
        <w:tab/>
      </w:r>
      <w:r>
        <w:rPr>
          <w:color w:val="3F7F5F"/>
        </w:rPr>
        <w:t>//</w:t>
      </w:r>
      <w:r w:rsidR="001069E6">
        <w:rPr>
          <w:color w:val="3F7F5F"/>
        </w:rPr>
        <w:t xml:space="preserve"> </w:t>
      </w:r>
      <w:r>
        <w:rPr>
          <w:color w:val="3F7F5F"/>
        </w:rPr>
        <w:t>b for boolean</w:t>
      </w:r>
    </w:p>
    <w:p w14:paraId="794592FD" w14:textId="00AAA015" w:rsidR="00104EC9" w:rsidRDefault="00104EC9" w:rsidP="00104EC9">
      <w:pPr>
        <w:pStyle w:val="Output"/>
      </w:pPr>
      <w:r>
        <w:t xml:space="preserve">    System.</w:t>
      </w:r>
      <w:r>
        <w:rPr>
          <w:bCs/>
          <w:i/>
          <w:iCs/>
          <w:color w:val="0000C0"/>
        </w:rPr>
        <w:t>out</w:t>
      </w:r>
      <w:r>
        <w:t>.printf(</w:t>
      </w:r>
      <w:r>
        <w:rPr>
          <w:color w:val="2A00FF"/>
        </w:rPr>
        <w:t>"\nThe char alphabet: %c"</w:t>
      </w:r>
      <w:r>
        <w:t xml:space="preserve">, </w:t>
      </w:r>
      <w:r>
        <w:rPr>
          <w:color w:val="6A3E3E"/>
        </w:rPr>
        <w:t>alphabet</w:t>
      </w:r>
      <w:r w:rsidR="001069E6">
        <w:t xml:space="preserve">);  </w:t>
      </w:r>
      <w:r>
        <w:t xml:space="preserve">    </w:t>
      </w:r>
      <w:r>
        <w:rPr>
          <w:color w:val="3F7F5F"/>
        </w:rPr>
        <w:t xml:space="preserve">// c for char                </w:t>
      </w:r>
    </w:p>
    <w:p w14:paraId="7D24F981" w14:textId="5A34A7A4" w:rsidR="00104EC9" w:rsidRDefault="00104EC9" w:rsidP="00104EC9">
      <w:pPr>
        <w:pStyle w:val="Output"/>
      </w:pPr>
      <w:r>
        <w:t xml:space="preserve">    System.</w:t>
      </w:r>
      <w:r>
        <w:rPr>
          <w:bCs/>
          <w:i/>
          <w:iCs/>
          <w:color w:val="0000C0"/>
        </w:rPr>
        <w:t>out</w:t>
      </w:r>
      <w:r>
        <w:t>.printf(</w:t>
      </w:r>
      <w:r>
        <w:rPr>
          <w:color w:val="2A00FF"/>
        </w:rPr>
        <w:t>"\nThe int rate: %d"</w:t>
      </w:r>
      <w:r>
        <w:t xml:space="preserve">, </w:t>
      </w:r>
      <w:r>
        <w:rPr>
          <w:color w:val="6A3E3E"/>
        </w:rPr>
        <w:t>rate</w:t>
      </w:r>
      <w:r>
        <w:t xml:space="preserve">);               </w:t>
      </w:r>
      <w:r>
        <w:rPr>
          <w:color w:val="3F7F5F"/>
        </w:rPr>
        <w:t xml:space="preserve">// d for </w:t>
      </w:r>
      <w:r>
        <w:rPr>
          <w:color w:val="3F7F5F"/>
          <w:u w:val="single"/>
        </w:rPr>
        <w:t>int</w:t>
      </w:r>
    </w:p>
    <w:p w14:paraId="0E84C4F9" w14:textId="0A92075A" w:rsidR="00104EC9" w:rsidRDefault="00104EC9" w:rsidP="00104EC9">
      <w:pPr>
        <w:pStyle w:val="Output"/>
        <w:rPr>
          <w:color w:val="3F7F5F"/>
        </w:rPr>
      </w:pPr>
      <w:r>
        <w:t xml:space="preserve">    System.</w:t>
      </w:r>
      <w:r>
        <w:rPr>
          <w:bCs/>
          <w:i/>
          <w:iCs/>
          <w:color w:val="0000C0"/>
        </w:rPr>
        <w:t>out</w:t>
      </w:r>
      <w:r>
        <w:t>.printf(</w:t>
      </w:r>
      <w:r>
        <w:rPr>
          <w:color w:val="2A00FF"/>
        </w:rPr>
        <w:t>"\nThe float marks is %f"</w:t>
      </w:r>
      <w:r>
        <w:t xml:space="preserve">, </w:t>
      </w:r>
      <w:r>
        <w:rPr>
          <w:color w:val="6A3E3E"/>
        </w:rPr>
        <w:t>temperature</w:t>
      </w:r>
      <w:r>
        <w:t xml:space="preserve">);   </w:t>
      </w:r>
      <w:r>
        <w:rPr>
          <w:color w:val="3F7F5F"/>
        </w:rPr>
        <w:t>// f for float</w:t>
      </w:r>
    </w:p>
    <w:p w14:paraId="1F30C151" w14:textId="77777777" w:rsidR="001069E6" w:rsidRDefault="001069E6" w:rsidP="00104EC9">
      <w:pPr>
        <w:pStyle w:val="Output"/>
      </w:pPr>
    </w:p>
    <w:p w14:paraId="168548B8" w14:textId="77777777" w:rsidR="00104EC9" w:rsidRDefault="00104EC9" w:rsidP="00104EC9">
      <w:pPr>
        <w:pStyle w:val="Output"/>
      </w:pPr>
      <w:r>
        <w:t xml:space="preserve">    System.</w:t>
      </w:r>
      <w:r>
        <w:rPr>
          <w:bCs/>
          <w:i/>
          <w:iCs/>
          <w:color w:val="0000C0"/>
        </w:rPr>
        <w:t>out</w:t>
      </w:r>
      <w:r>
        <w:t>.printf(</w:t>
      </w:r>
      <w:r>
        <w:rPr>
          <w:color w:val="2A00FF"/>
        </w:rPr>
        <w:t>"\n value prefixed with 4 zeros: %04d"</w:t>
      </w:r>
      <w:r>
        <w:t xml:space="preserve">, </w:t>
      </w:r>
      <w:r>
        <w:rPr>
          <w:color w:val="6A3E3E"/>
        </w:rPr>
        <w:t>rate</w:t>
      </w:r>
      <w:r>
        <w:t>);</w:t>
      </w:r>
      <w:r>
        <w:rPr>
          <w:color w:val="3F7F5F"/>
        </w:rPr>
        <w:t>// filling with zeros</w:t>
      </w:r>
    </w:p>
    <w:p w14:paraId="12438088" w14:textId="77777777" w:rsidR="00104EC9" w:rsidRDefault="00104EC9" w:rsidP="00104EC9">
      <w:pPr>
        <w:pStyle w:val="Output"/>
      </w:pPr>
      <w:r>
        <w:t xml:space="preserve">    System.</w:t>
      </w:r>
      <w:r>
        <w:rPr>
          <w:bCs/>
          <w:i/>
          <w:iCs/>
          <w:color w:val="0000C0"/>
        </w:rPr>
        <w:t>out</w:t>
      </w:r>
      <w:r>
        <w:t>.printf(</w:t>
      </w:r>
      <w:r>
        <w:rPr>
          <w:color w:val="2A00FF"/>
        </w:rPr>
        <w:t>"\float temp %.3f"</w:t>
      </w:r>
      <w:r>
        <w:t xml:space="preserve">, </w:t>
      </w:r>
      <w:r>
        <w:rPr>
          <w:color w:val="6A3E3E"/>
        </w:rPr>
        <w:t>temperature</w:t>
      </w:r>
      <w:r>
        <w:t xml:space="preserve">); </w:t>
      </w:r>
      <w:r>
        <w:rPr>
          <w:color w:val="3F7F5F"/>
        </w:rPr>
        <w:t>// precision to three decimal values</w:t>
      </w:r>
    </w:p>
    <w:p w14:paraId="42A69209" w14:textId="77777777" w:rsidR="00104EC9" w:rsidRDefault="00104EC9" w:rsidP="00104EC9">
      <w:pPr>
        <w:pStyle w:val="Output"/>
      </w:pPr>
      <w:r>
        <w:t xml:space="preserve">    System.</w:t>
      </w:r>
      <w:r>
        <w:rPr>
          <w:bCs/>
          <w:i/>
          <w:iCs/>
          <w:color w:val="0000C0"/>
        </w:rPr>
        <w:t>out</w:t>
      </w:r>
      <w:r>
        <w:t>.printf(</w:t>
      </w:r>
      <w:r>
        <w:rPr>
          <w:color w:val="2A00FF"/>
        </w:rPr>
        <w:t>"\nThe float temperature in exponential form: %e"</w:t>
      </w:r>
      <w:r>
        <w:t xml:space="preserve">, </w:t>
      </w:r>
      <w:r>
        <w:rPr>
          <w:color w:val="6A3E3E"/>
        </w:rPr>
        <w:t>temperature</w:t>
      </w:r>
      <w:r>
        <w:t>);</w:t>
      </w:r>
    </w:p>
    <w:p w14:paraId="0B3D38B1" w14:textId="77777777" w:rsidR="00104EC9" w:rsidRDefault="00104EC9" w:rsidP="00104EC9">
      <w:pPr>
        <w:pStyle w:val="Output"/>
      </w:pPr>
      <w:r>
        <w:t xml:space="preserve">    System.</w:t>
      </w:r>
      <w:r>
        <w:rPr>
          <w:bCs/>
          <w:i/>
          <w:iCs/>
          <w:color w:val="0000C0"/>
        </w:rPr>
        <w:t>out</w:t>
      </w:r>
      <w:r>
        <w:t>.printf(</w:t>
      </w:r>
      <w:r>
        <w:rPr>
          <w:color w:val="2A00FF"/>
        </w:rPr>
        <w:t>"\n%s, %s and also %s belong to java.lang package"</w:t>
      </w:r>
      <w:r>
        <w:t xml:space="preserve">, </w:t>
      </w:r>
      <w:r>
        <w:rPr>
          <w:color w:val="2A00FF"/>
        </w:rPr>
        <w:t>"System"</w:t>
      </w:r>
      <w:r>
        <w:t>,</w:t>
      </w:r>
      <w:r>
        <w:rPr>
          <w:color w:val="2A00FF"/>
        </w:rPr>
        <w:t>"String"</w:t>
      </w:r>
      <w:r>
        <w:t>,</w:t>
      </w:r>
      <w:r>
        <w:rPr>
          <w:color w:val="2A00FF"/>
        </w:rPr>
        <w:t>"Math"</w:t>
      </w:r>
      <w:r>
        <w:t>);</w:t>
      </w:r>
    </w:p>
    <w:p w14:paraId="46B49479" w14:textId="77777777" w:rsidR="00104EC9" w:rsidRDefault="00104EC9" w:rsidP="00104EC9">
      <w:pPr>
        <w:pStyle w:val="Output"/>
      </w:pPr>
      <w:r>
        <w:t xml:space="preserve">    System.</w:t>
      </w:r>
      <w:r>
        <w:rPr>
          <w:bCs/>
          <w:i/>
          <w:iCs/>
          <w:color w:val="0000C0"/>
        </w:rPr>
        <w:t>out</w:t>
      </w:r>
      <w:r>
        <w:t>.printf(</w:t>
      </w:r>
      <w:r>
        <w:rPr>
          <w:color w:val="2A00FF"/>
        </w:rPr>
        <w:t>"\ntemperature is %4.2f"</w:t>
      </w:r>
      <w:r>
        <w:t xml:space="preserve">, </w:t>
      </w:r>
      <w:r>
        <w:rPr>
          <w:color w:val="6A3E3E"/>
        </w:rPr>
        <w:t>temperature</w:t>
      </w:r>
      <w:r>
        <w:t xml:space="preserve">); </w:t>
      </w:r>
      <w:r>
        <w:rPr>
          <w:color w:val="3F7F5F"/>
        </w:rPr>
        <w:t>// width is 4 and precision to 2 decimal points</w:t>
      </w:r>
    </w:p>
    <w:p w14:paraId="18B0CC50" w14:textId="77777777" w:rsidR="00104EC9" w:rsidRDefault="00104EC9" w:rsidP="00104EC9">
      <w:pPr>
        <w:pStyle w:val="Output"/>
      </w:pPr>
      <w:r>
        <w:t xml:space="preserve">  }</w:t>
      </w:r>
    </w:p>
    <w:p w14:paraId="519AD12F" w14:textId="77777777" w:rsidR="00104EC9" w:rsidRDefault="00104EC9" w:rsidP="00104EC9">
      <w:pPr>
        <w:pStyle w:val="Output"/>
      </w:pPr>
      <w:r>
        <w:t>}</w:t>
      </w:r>
    </w:p>
    <w:p w14:paraId="3B57D3C9" w14:textId="77777777" w:rsidR="00104EC9" w:rsidRDefault="00104EC9" w:rsidP="003604F1">
      <w:r>
        <w:rPr>
          <w:noProof/>
          <w:lang w:eastAsia="en-US"/>
        </w:rPr>
        <w:drawing>
          <wp:inline distT="0" distB="0" distL="0" distR="0" wp14:anchorId="4E51AE67" wp14:editId="2E9C7CDC">
            <wp:extent cx="3829050" cy="1476375"/>
            <wp:effectExtent l="0" t="0" r="0" b="9525"/>
            <wp:docPr id="205" name="Picture 205" descr="https://way2java.com/wp-content/uploads/2011/01/ss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ay2java.com/wp-content/uploads/2011/01/ss27.bmp"/>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829050" cy="1476375"/>
                    </a:xfrm>
                    <a:prstGeom prst="rect">
                      <a:avLst/>
                    </a:prstGeom>
                    <a:noFill/>
                    <a:ln>
                      <a:noFill/>
                    </a:ln>
                  </pic:spPr>
                </pic:pic>
              </a:graphicData>
            </a:graphic>
          </wp:inline>
        </w:drawing>
      </w:r>
    </w:p>
    <w:p w14:paraId="3364AC73" w14:textId="77777777" w:rsidR="00104EC9" w:rsidRDefault="00104EC9" w:rsidP="00104EC9">
      <w:r>
        <w:t xml:space="preserve">Java6 not many </w:t>
      </w:r>
      <w:r w:rsidR="003B49AA">
        <w:t>features</w:t>
      </w:r>
    </w:p>
    <w:p w14:paraId="383876DE" w14:textId="387E952A" w:rsidR="00104EC9" w:rsidRDefault="00104EC9" w:rsidP="00104EC9">
      <w:pPr>
        <w:pStyle w:val="Heading2"/>
      </w:pPr>
      <w:bookmarkStart w:id="146" w:name="_Toc94350692"/>
      <w:r>
        <w:t>Java 7</w:t>
      </w:r>
      <w:r w:rsidR="00BD2476">
        <w:t xml:space="preserve"> </w:t>
      </w:r>
      <w:r>
        <w:t>(2011)</w:t>
      </w:r>
      <w:bookmarkEnd w:id="146"/>
    </w:p>
    <w:p w14:paraId="6934FA3D" w14:textId="77777777" w:rsidR="00104EC9" w:rsidRDefault="00104EC9" w:rsidP="000E4144">
      <w:pPr>
        <w:pStyle w:val="Heading30"/>
        <w:rPr>
          <w:rFonts w:eastAsiaTheme="majorEastAsia"/>
        </w:rPr>
      </w:pPr>
      <w:r>
        <w:t>Underscores in Numeric Literals (Java 7)</w:t>
      </w:r>
    </w:p>
    <w:p w14:paraId="3070DCF7" w14:textId="77777777" w:rsidR="00104EC9" w:rsidRDefault="00104EC9" w:rsidP="00104EC9">
      <w:r>
        <w:t>Java allows you to use underscore in numeric literals.</w:t>
      </w:r>
    </w:p>
    <w:p w14:paraId="74D9AB4C" w14:textId="77777777" w:rsidR="00104EC9" w:rsidRDefault="00104EC9" w:rsidP="006F728B">
      <w:pPr>
        <w:pStyle w:val="ListParagraph"/>
        <w:numPr>
          <w:ilvl w:val="0"/>
          <w:numId w:val="60"/>
        </w:numPr>
      </w:pPr>
      <w:r>
        <w:t xml:space="preserve">You cannot use underscore at the </w:t>
      </w:r>
      <w:r w:rsidRPr="00027AC5">
        <w:t>beginning or end of a number</w:t>
      </w:r>
      <w:r>
        <w:t>.</w:t>
      </w:r>
    </w:p>
    <w:p w14:paraId="5D8D6BF5" w14:textId="442EC4F6" w:rsidR="00104EC9" w:rsidRDefault="00104EC9" w:rsidP="006F728B">
      <w:pPr>
        <w:pStyle w:val="ListParagraph"/>
        <w:numPr>
          <w:ilvl w:val="0"/>
          <w:numId w:val="60"/>
        </w:numPr>
      </w:pPr>
      <w:r>
        <w:t xml:space="preserve">You cannot use underscore adjacent to a decimal point in a </w:t>
      </w:r>
      <w:r w:rsidR="00027AC5">
        <w:t>floating-point</w:t>
      </w:r>
      <w:r>
        <w:t xml:space="preserve"> </w:t>
      </w:r>
      <w:r w:rsidR="00027AC5">
        <w:t>literal. (</w:t>
      </w:r>
      <w:r w:rsidR="00027AC5">
        <w:rPr>
          <w:rFonts w:ascii="Verdana" w:hAnsi="Verdana"/>
          <w:color w:val="000000"/>
          <w:bdr w:val="none" w:sz="0" w:space="0" w:color="auto" w:frame="1"/>
          <w:shd w:val="clear" w:color="auto" w:fill="FFFFFF"/>
        </w:rPr>
        <w:t xml:space="preserve"> </w:t>
      </w:r>
      <w:r w:rsidR="00027AC5">
        <w:t>10</w:t>
      </w:r>
      <w:r>
        <w:t>._0)</w:t>
      </w:r>
    </w:p>
    <w:p w14:paraId="15737ED5" w14:textId="77777777" w:rsidR="00104EC9" w:rsidRDefault="00104EC9" w:rsidP="006F728B">
      <w:pPr>
        <w:pStyle w:val="ListParagraph"/>
        <w:numPr>
          <w:ilvl w:val="0"/>
          <w:numId w:val="59"/>
        </w:numPr>
      </w:pPr>
      <w:r>
        <w:t>You cannot use underscore prior to an F or L suffix (</w:t>
      </w:r>
      <w:r>
        <w:rPr>
          <w:b/>
          <w:bCs/>
        </w:rPr>
        <w:t>long</w:t>
      </w:r>
      <w:r>
        <w:t> a = 10_100_00_L;)</w:t>
      </w:r>
    </w:p>
    <w:p w14:paraId="0AD56947" w14:textId="77777777" w:rsidR="00104EC9" w:rsidRPr="00065624" w:rsidRDefault="00104EC9" w:rsidP="006F728B">
      <w:pPr>
        <w:pStyle w:val="ListParagraph"/>
        <w:numPr>
          <w:ilvl w:val="0"/>
          <w:numId w:val="59"/>
        </w:numPr>
        <w:spacing w:line="240" w:lineRule="auto"/>
      </w:pPr>
      <w:r>
        <w:t>added in Java 7. You can have underscores in numbers to make them easier to read:</w:t>
      </w:r>
    </w:p>
    <w:p w14:paraId="38348F9A" w14:textId="77777777" w:rsidR="00104EC9" w:rsidRDefault="00104EC9" w:rsidP="00104EC9">
      <w:pPr>
        <w:pStyle w:val="Output"/>
        <w:ind w:left="360"/>
      </w:pPr>
      <w:r>
        <w:t>int million1 = 1000000;</w:t>
      </w:r>
    </w:p>
    <w:p w14:paraId="5375D35F" w14:textId="77777777" w:rsidR="00104EC9" w:rsidRDefault="00104EC9" w:rsidP="00104EC9">
      <w:pPr>
        <w:pStyle w:val="Output"/>
        <w:ind w:left="360"/>
      </w:pPr>
      <w:r>
        <w:t>int million2 = 1_000_000;</w:t>
      </w:r>
    </w:p>
    <w:p w14:paraId="6A3AC7D7" w14:textId="77777777" w:rsidR="00104EC9" w:rsidRDefault="00104EC9" w:rsidP="00104EC9">
      <w:pPr>
        <w:pStyle w:val="Output"/>
        <w:ind w:left="360"/>
      </w:pPr>
    </w:p>
    <w:p w14:paraId="6C116542" w14:textId="77777777" w:rsidR="00104EC9" w:rsidRDefault="00104EC9" w:rsidP="00104EC9">
      <w:pPr>
        <w:pStyle w:val="Output"/>
        <w:ind w:left="360"/>
      </w:pPr>
      <w:r>
        <w:t>double notAtStart = _1000.00; // DOES NOT COMPILE</w:t>
      </w:r>
    </w:p>
    <w:p w14:paraId="7266933A" w14:textId="77777777" w:rsidR="00104EC9" w:rsidRDefault="00104EC9" w:rsidP="00104EC9">
      <w:pPr>
        <w:pStyle w:val="Output"/>
        <w:ind w:left="360"/>
      </w:pPr>
      <w:r>
        <w:t>double notAtEnd = 1000.00_; // DOES NOT COMPILE</w:t>
      </w:r>
    </w:p>
    <w:p w14:paraId="642B1AD1" w14:textId="77777777" w:rsidR="00104EC9" w:rsidRDefault="00104EC9" w:rsidP="00104EC9">
      <w:pPr>
        <w:pStyle w:val="Output"/>
        <w:ind w:left="360"/>
      </w:pPr>
      <w:r>
        <w:t>double notByDecimal = 1000_.00; // DOES NOT COMPILE</w:t>
      </w:r>
    </w:p>
    <w:p w14:paraId="64B0C2C7" w14:textId="77777777" w:rsidR="00104EC9" w:rsidRDefault="00104EC9" w:rsidP="00104EC9"/>
    <w:p w14:paraId="6C2D39FC" w14:textId="77777777" w:rsidR="00104EC9" w:rsidRDefault="00104EC9" w:rsidP="000E4144">
      <w:pPr>
        <w:pStyle w:val="Heading30"/>
      </w:pPr>
      <w:r>
        <w:t>String in switch statement (Java 7)</w:t>
      </w:r>
    </w:p>
    <w:p w14:paraId="1E1675C1" w14:textId="77777777" w:rsidR="00104EC9" w:rsidRDefault="00104EC9" w:rsidP="00104EC9">
      <w:pPr>
        <w:pStyle w:val="Output"/>
      </w:pPr>
      <w:r>
        <w:rPr>
          <w:bCs/>
          <w:color w:val="7F0055"/>
        </w:rPr>
        <w:t>public</w:t>
      </w:r>
      <w:r>
        <w:t xml:space="preserve"> </w:t>
      </w:r>
      <w:r>
        <w:rPr>
          <w:bCs/>
          <w:color w:val="7F0055"/>
        </w:rPr>
        <w:t>class</w:t>
      </w:r>
      <w:r>
        <w:t xml:space="preserve"> StringInSwitchStatementExample {  </w:t>
      </w:r>
    </w:p>
    <w:p w14:paraId="5EB034AB" w14:textId="77777777" w:rsidR="00104EC9" w:rsidRDefault="00104EC9" w:rsidP="00104EC9">
      <w:pPr>
        <w:pStyle w:val="Output"/>
      </w:pPr>
      <w:r>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  </w:t>
      </w:r>
    </w:p>
    <w:p w14:paraId="28E16FDF" w14:textId="77777777" w:rsidR="00104EC9" w:rsidRDefault="00104EC9" w:rsidP="00104EC9">
      <w:pPr>
        <w:pStyle w:val="Output"/>
      </w:pPr>
      <w:r>
        <w:t xml:space="preserve">        String </w:t>
      </w:r>
      <w:r>
        <w:rPr>
          <w:color w:val="6A3E3E"/>
        </w:rPr>
        <w:t>game</w:t>
      </w:r>
      <w:r>
        <w:t xml:space="preserve"> = </w:t>
      </w:r>
      <w:r>
        <w:rPr>
          <w:color w:val="2A00FF"/>
        </w:rPr>
        <w:t>"Cricket"</w:t>
      </w:r>
      <w:r>
        <w:t xml:space="preserve">;  </w:t>
      </w:r>
    </w:p>
    <w:p w14:paraId="6B8D7921" w14:textId="77777777" w:rsidR="00104EC9" w:rsidRDefault="00104EC9" w:rsidP="00104EC9">
      <w:pPr>
        <w:pStyle w:val="Output"/>
      </w:pPr>
      <w:r>
        <w:t xml:space="preserve">        </w:t>
      </w:r>
      <w:r>
        <w:rPr>
          <w:bCs/>
          <w:color w:val="7F0055"/>
        </w:rPr>
        <w:t>switch</w:t>
      </w:r>
      <w:r>
        <w:t>(</w:t>
      </w:r>
      <w:r>
        <w:rPr>
          <w:color w:val="6A3E3E"/>
        </w:rPr>
        <w:t>game</w:t>
      </w:r>
      <w:r>
        <w:t xml:space="preserve">){  </w:t>
      </w:r>
    </w:p>
    <w:p w14:paraId="2D6CCCE4" w14:textId="77777777" w:rsidR="00104EC9" w:rsidRDefault="00104EC9" w:rsidP="00104EC9">
      <w:pPr>
        <w:pStyle w:val="Output"/>
      </w:pPr>
      <w:r>
        <w:t xml:space="preserve">        </w:t>
      </w:r>
      <w:r>
        <w:rPr>
          <w:bCs/>
          <w:color w:val="7F0055"/>
        </w:rPr>
        <w:t>case</w:t>
      </w:r>
      <w:r>
        <w:t xml:space="preserve"> </w:t>
      </w:r>
      <w:r>
        <w:rPr>
          <w:color w:val="2A00FF"/>
        </w:rPr>
        <w:t>"Hockey"</w:t>
      </w:r>
      <w:r>
        <w:t xml:space="preserve">:  </w:t>
      </w:r>
    </w:p>
    <w:p w14:paraId="41FD21DE" w14:textId="77777777" w:rsidR="00104EC9" w:rsidRDefault="00104EC9" w:rsidP="00104EC9">
      <w:pPr>
        <w:pStyle w:val="Output"/>
      </w:pPr>
      <w:r>
        <w:t xml:space="preserve">            System.</w:t>
      </w:r>
      <w:r>
        <w:rPr>
          <w:bCs/>
          <w:i/>
          <w:iCs/>
          <w:color w:val="0000C0"/>
        </w:rPr>
        <w:t>out</w:t>
      </w:r>
      <w:r>
        <w:t>.println(</w:t>
      </w:r>
      <w:r>
        <w:rPr>
          <w:color w:val="2A00FF"/>
        </w:rPr>
        <w:t>"Let's play Hockey"</w:t>
      </w:r>
      <w:r>
        <w:t xml:space="preserve">);  </w:t>
      </w:r>
    </w:p>
    <w:p w14:paraId="27090FBA" w14:textId="77777777" w:rsidR="00104EC9" w:rsidRDefault="00104EC9" w:rsidP="00104EC9">
      <w:pPr>
        <w:pStyle w:val="Output"/>
      </w:pPr>
      <w:r>
        <w:t xml:space="preserve">            </w:t>
      </w:r>
      <w:r>
        <w:rPr>
          <w:bCs/>
          <w:color w:val="7F0055"/>
        </w:rPr>
        <w:t>break</w:t>
      </w:r>
      <w:r>
        <w:t xml:space="preserve">;  </w:t>
      </w:r>
    </w:p>
    <w:p w14:paraId="21AD1063" w14:textId="77777777" w:rsidR="00104EC9" w:rsidRDefault="00104EC9" w:rsidP="00104EC9">
      <w:pPr>
        <w:pStyle w:val="Output"/>
      </w:pPr>
      <w:r>
        <w:t xml:space="preserve">        </w:t>
      </w:r>
      <w:r>
        <w:rPr>
          <w:bCs/>
          <w:color w:val="7F0055"/>
        </w:rPr>
        <w:t>case</w:t>
      </w:r>
      <w:r>
        <w:t xml:space="preserve"> </w:t>
      </w:r>
      <w:r>
        <w:rPr>
          <w:color w:val="2A00FF"/>
        </w:rPr>
        <w:t>"Cricket"</w:t>
      </w:r>
      <w:r>
        <w:t xml:space="preserve">:  </w:t>
      </w:r>
    </w:p>
    <w:p w14:paraId="075A7A30" w14:textId="77777777" w:rsidR="00104EC9" w:rsidRDefault="00104EC9" w:rsidP="00104EC9">
      <w:pPr>
        <w:pStyle w:val="Output"/>
      </w:pPr>
      <w:r>
        <w:t xml:space="preserve">            System.</w:t>
      </w:r>
      <w:r>
        <w:rPr>
          <w:bCs/>
          <w:i/>
          <w:iCs/>
          <w:color w:val="0000C0"/>
        </w:rPr>
        <w:t>out</w:t>
      </w:r>
      <w:r>
        <w:t>.println(</w:t>
      </w:r>
      <w:r>
        <w:rPr>
          <w:color w:val="2A00FF"/>
        </w:rPr>
        <w:t>"Let's play Cricket"</w:t>
      </w:r>
      <w:r>
        <w:t xml:space="preserve">);  </w:t>
      </w:r>
    </w:p>
    <w:p w14:paraId="350E3D35" w14:textId="77777777" w:rsidR="00104EC9" w:rsidRDefault="00104EC9" w:rsidP="00104EC9">
      <w:pPr>
        <w:pStyle w:val="Output"/>
      </w:pPr>
      <w:r>
        <w:t xml:space="preserve">            </w:t>
      </w:r>
      <w:r>
        <w:rPr>
          <w:bCs/>
          <w:color w:val="7F0055"/>
        </w:rPr>
        <w:t>break</w:t>
      </w:r>
      <w:r>
        <w:t xml:space="preserve">;  </w:t>
      </w:r>
    </w:p>
    <w:p w14:paraId="7E4EF5D0" w14:textId="77777777" w:rsidR="00104EC9" w:rsidRDefault="00104EC9" w:rsidP="00104EC9">
      <w:pPr>
        <w:pStyle w:val="Output"/>
      </w:pPr>
      <w:r>
        <w:t xml:space="preserve">        </w:t>
      </w:r>
      <w:r>
        <w:rPr>
          <w:bCs/>
          <w:color w:val="7F0055"/>
        </w:rPr>
        <w:t>case</w:t>
      </w:r>
      <w:r>
        <w:t xml:space="preserve"> </w:t>
      </w:r>
      <w:r>
        <w:rPr>
          <w:color w:val="2A00FF"/>
        </w:rPr>
        <w:t>"Football"</w:t>
      </w:r>
      <w:r>
        <w:t xml:space="preserve">:  </w:t>
      </w:r>
    </w:p>
    <w:p w14:paraId="36392B6B" w14:textId="77777777" w:rsidR="00104EC9" w:rsidRDefault="00104EC9" w:rsidP="00104EC9">
      <w:pPr>
        <w:pStyle w:val="Output"/>
      </w:pPr>
      <w:r>
        <w:t xml:space="preserve">            System.</w:t>
      </w:r>
      <w:r>
        <w:rPr>
          <w:bCs/>
          <w:i/>
          <w:iCs/>
          <w:color w:val="0000C0"/>
        </w:rPr>
        <w:t>out</w:t>
      </w:r>
      <w:r>
        <w:t>.println(</w:t>
      </w:r>
      <w:r>
        <w:rPr>
          <w:color w:val="2A00FF"/>
        </w:rPr>
        <w:t>"Let's play Football"</w:t>
      </w:r>
      <w:r>
        <w:t xml:space="preserve">);  </w:t>
      </w:r>
    </w:p>
    <w:p w14:paraId="4A436F47" w14:textId="77777777" w:rsidR="00104EC9" w:rsidRDefault="00104EC9" w:rsidP="00104EC9">
      <w:pPr>
        <w:pStyle w:val="Output"/>
      </w:pPr>
      <w:r>
        <w:t xml:space="preserve">        }  </w:t>
      </w:r>
    </w:p>
    <w:p w14:paraId="1810D49B" w14:textId="77777777" w:rsidR="00104EC9" w:rsidRDefault="00104EC9" w:rsidP="00104EC9">
      <w:pPr>
        <w:pStyle w:val="Output"/>
      </w:pPr>
      <w:r>
        <w:t xml:space="preserve">    }  </w:t>
      </w:r>
    </w:p>
    <w:p w14:paraId="58B901AB" w14:textId="77777777" w:rsidR="00104EC9" w:rsidRDefault="00104EC9" w:rsidP="00104EC9">
      <w:pPr>
        <w:pStyle w:val="Output"/>
      </w:pPr>
      <w:r>
        <w:t xml:space="preserve">}  </w:t>
      </w:r>
    </w:p>
    <w:p w14:paraId="4C81E246" w14:textId="77777777" w:rsidR="00104EC9" w:rsidRDefault="00104EC9" w:rsidP="00104EC9"/>
    <w:p w14:paraId="2DD27983" w14:textId="77777777" w:rsidR="00104EC9" w:rsidRDefault="00104EC9" w:rsidP="000E4144">
      <w:pPr>
        <w:pStyle w:val="Heading30"/>
      </w:pPr>
      <w:r>
        <w:t>The try-with-resources (Java 7)</w:t>
      </w:r>
    </w:p>
    <w:p w14:paraId="438CEF49" w14:textId="77777777" w:rsidR="00FB07B5" w:rsidRDefault="00104EC9" w:rsidP="00B413EE">
      <w:pPr>
        <w:pStyle w:val="ListParagraph"/>
        <w:numPr>
          <w:ilvl w:val="0"/>
          <w:numId w:val="294"/>
        </w:numPr>
      </w:pPr>
      <w:r>
        <w:t xml:space="preserve">try-with-resources statement is a try statement that declares one or more resources. The resource is as an object that must be closed after finishing the program. </w:t>
      </w:r>
    </w:p>
    <w:p w14:paraId="7E8C6782" w14:textId="0F3A1D91" w:rsidR="00104EC9" w:rsidRDefault="00104EC9" w:rsidP="00B413EE">
      <w:pPr>
        <w:pStyle w:val="ListParagraph"/>
        <w:numPr>
          <w:ilvl w:val="0"/>
          <w:numId w:val="294"/>
        </w:numPr>
      </w:pPr>
      <w:r>
        <w:t>The try-with-resources statement ensures that each resource is closed at the end of the statement execution.</w:t>
      </w:r>
    </w:p>
    <w:p w14:paraId="6B6BED05" w14:textId="62E53D1F" w:rsidR="00104EC9" w:rsidRDefault="00104EC9" w:rsidP="00B413EE">
      <w:pPr>
        <w:pStyle w:val="ListParagraph"/>
        <w:numPr>
          <w:ilvl w:val="0"/>
          <w:numId w:val="294"/>
        </w:numPr>
      </w:pPr>
      <w:r>
        <w:t>You can pass any object that implements java.lang.AutoCloseable, which includes all objects which implement java.io.Closeable</w:t>
      </w:r>
    </w:p>
    <w:p w14:paraId="0F66C76D" w14:textId="77777777" w:rsidR="00633865" w:rsidRDefault="00633865" w:rsidP="00104EC9"/>
    <w:p w14:paraId="2670D054" w14:textId="77777777" w:rsidR="00104EC9" w:rsidRDefault="00104EC9" w:rsidP="000E4144">
      <w:pPr>
        <w:pStyle w:val="Heading30"/>
      </w:pPr>
      <w:r>
        <w:t>Caching Multiple Exceptions by single catch (Java 7)</w:t>
      </w:r>
    </w:p>
    <w:p w14:paraId="50F4F590" w14:textId="0FE72DD9" w:rsidR="00104EC9" w:rsidRDefault="00104EC9" w:rsidP="00104EC9">
      <w:r>
        <w:t xml:space="preserve">Java allows you to catch multiple type exceptions in a single catch block. It was introduced in Java 7 and helps to optimize </w:t>
      </w:r>
      <w:r w:rsidR="00FB07B5">
        <w:t>code. You</w:t>
      </w:r>
      <w:r>
        <w:t xml:space="preserve"> can use vertical bar (|) to separate multiple exceptions in catch block.</w:t>
      </w:r>
    </w:p>
    <w:p w14:paraId="32D68A0A" w14:textId="77777777" w:rsidR="00FB07B5" w:rsidRDefault="00FB07B5" w:rsidP="00104EC9"/>
    <w:p w14:paraId="607D875A" w14:textId="77777777" w:rsidR="00104EC9" w:rsidRDefault="00104EC9" w:rsidP="000E4144">
      <w:pPr>
        <w:pStyle w:val="Heading30"/>
      </w:pPr>
      <w:r>
        <w:t>Diamond operator &lt;&gt;, removes right side of generics</w:t>
      </w:r>
    </w:p>
    <w:p w14:paraId="1E928FC4" w14:textId="6FB63BB2" w:rsidR="00DC6E43" w:rsidRDefault="00104EC9" w:rsidP="00DC6E43">
      <w:r>
        <w:t>you can replace the type arguments with an empty set of type parameters (&lt;&gt;). This pair of angle brackets is informally called the diamond.</w:t>
      </w:r>
    </w:p>
    <w:p w14:paraId="0751382F" w14:textId="77777777" w:rsidR="00104EC9" w:rsidRDefault="00104EC9" w:rsidP="00DC6E43">
      <w:pPr>
        <w:spacing w:line="240" w:lineRule="auto"/>
      </w:pPr>
      <w:r>
        <w:t>The following approach is used in Java 6 and prior version.</w:t>
      </w:r>
    </w:p>
    <w:p w14:paraId="51E510DB" w14:textId="77777777" w:rsidR="00104EC9" w:rsidRDefault="00104EC9" w:rsidP="00104EC9">
      <w:pPr>
        <w:pStyle w:val="Output"/>
      </w:pPr>
      <w:r>
        <w:t xml:space="preserve">Ex. List&lt;Integer&gt; list  = new List&lt;Integer&gt;();  </w:t>
      </w:r>
    </w:p>
    <w:p w14:paraId="34EDF631" w14:textId="77777777" w:rsidR="00DC6E43" w:rsidRDefault="00DC6E43" w:rsidP="00DC6E43">
      <w:pPr>
        <w:spacing w:line="240" w:lineRule="auto"/>
      </w:pPr>
    </w:p>
    <w:p w14:paraId="5BC47AB9" w14:textId="1715A880" w:rsidR="00104EC9" w:rsidRDefault="00104EC9" w:rsidP="00DC6E43">
      <w:pPr>
        <w:spacing w:line="240" w:lineRule="auto"/>
      </w:pPr>
      <w:r>
        <w:t>Now, you can use the following new approach introduced in Java 7.</w:t>
      </w:r>
    </w:p>
    <w:p w14:paraId="1BA4EAE5" w14:textId="77777777" w:rsidR="00104EC9" w:rsidRDefault="00104EC9" w:rsidP="00104EC9">
      <w:pPr>
        <w:pStyle w:val="Output"/>
      </w:pPr>
      <w:r>
        <w:t xml:space="preserve">Ex. List&lt;Integer&gt; list = new List&lt;&gt;(); // Here, we just used diamond  </w:t>
      </w:r>
    </w:p>
    <w:p w14:paraId="20D404F2" w14:textId="4099B944" w:rsidR="00104EC9" w:rsidRDefault="00104EC9" w:rsidP="00104EC9">
      <w:pPr>
        <w:pStyle w:val="Heading2"/>
      </w:pPr>
      <w:bookmarkStart w:id="147" w:name="_Toc94350693"/>
      <w:r>
        <w:t>Java</w:t>
      </w:r>
      <w:r w:rsidR="00BD2476">
        <w:t xml:space="preserve"> </w:t>
      </w:r>
      <w:r>
        <w:t>8</w:t>
      </w:r>
      <w:r w:rsidR="00BD2476">
        <w:t xml:space="preserve"> </w:t>
      </w:r>
      <w:r>
        <w:t>(2014)</w:t>
      </w:r>
      <w:bookmarkEnd w:id="147"/>
    </w:p>
    <w:p w14:paraId="00CE82C6" w14:textId="77777777" w:rsidR="00104EC9" w:rsidRDefault="00104EC9" w:rsidP="000E4144">
      <w:pPr>
        <w:pStyle w:val="Heading30"/>
        <w:rPr>
          <w:rFonts w:eastAsiaTheme="majorEastAsia"/>
        </w:rPr>
      </w:pPr>
      <w:r>
        <w:t>Functional Interfaces (Java 8)</w:t>
      </w:r>
    </w:p>
    <w:p w14:paraId="0D7B84A7" w14:textId="77777777" w:rsidR="00104EC9" w:rsidRDefault="00104EC9" w:rsidP="00E621C7">
      <w:r>
        <w:t>An Interface that contains exactly one abstract method is known as functional interface. It can have any number of default, static methods but can contain only one abstract method. It can also declare methods of object class</w:t>
      </w:r>
    </w:p>
    <w:p w14:paraId="569CC047" w14:textId="77777777" w:rsidR="00104EC9" w:rsidRDefault="00104EC9" w:rsidP="00104EC9">
      <w:pPr>
        <w:pStyle w:val="Output"/>
      </w:pPr>
      <w:r>
        <w:rPr>
          <w:rStyle w:val="annotation"/>
        </w:rPr>
        <w:t>@FunctionalInterface</w:t>
      </w:r>
      <w:r>
        <w:t>  </w:t>
      </w:r>
    </w:p>
    <w:p w14:paraId="56893F51" w14:textId="77777777" w:rsidR="00104EC9" w:rsidRDefault="00104EC9" w:rsidP="00104EC9">
      <w:pPr>
        <w:pStyle w:val="Output"/>
      </w:pPr>
      <w:r>
        <w:rPr>
          <w:rStyle w:val="keyword"/>
        </w:rPr>
        <w:t>interface</w:t>
      </w:r>
      <w:r>
        <w:t> sayable{  </w:t>
      </w:r>
    </w:p>
    <w:p w14:paraId="6A4EEE93" w14:textId="77777777" w:rsidR="00104EC9" w:rsidRDefault="00104EC9" w:rsidP="00104EC9">
      <w:pPr>
        <w:pStyle w:val="Output"/>
      </w:pPr>
      <w:r>
        <w:t>    </w:t>
      </w:r>
      <w:r>
        <w:rPr>
          <w:rStyle w:val="keyword"/>
        </w:rPr>
        <w:t>void</w:t>
      </w:r>
      <w:r>
        <w:t> say(String msg);  </w:t>
      </w:r>
    </w:p>
    <w:p w14:paraId="712369AC" w14:textId="77777777" w:rsidR="00104EC9" w:rsidRDefault="00104EC9" w:rsidP="00104EC9">
      <w:pPr>
        <w:pStyle w:val="Output"/>
      </w:pPr>
      <w:r>
        <w:t>}  </w:t>
      </w:r>
    </w:p>
    <w:p w14:paraId="7699D761" w14:textId="77777777" w:rsidR="00104EC9" w:rsidRDefault="00104EC9" w:rsidP="00104EC9"/>
    <w:p w14:paraId="06E893A9" w14:textId="77777777" w:rsidR="00104EC9" w:rsidRDefault="00104EC9" w:rsidP="000E4144">
      <w:pPr>
        <w:pStyle w:val="Heading30"/>
      </w:pPr>
      <w:r>
        <w:t>Lambda Expressions (Java 8)</w:t>
      </w:r>
    </w:p>
    <w:p w14:paraId="237571C5" w14:textId="400BE9D0" w:rsidR="00104EC9" w:rsidRDefault="00104EC9" w:rsidP="00E621C7">
      <w:r>
        <w:t>The Lambda expression is used to provide the implementation of an interface which has functional interface</w:t>
      </w:r>
    </w:p>
    <w:p w14:paraId="2415AF93" w14:textId="77777777" w:rsidR="00E621C7" w:rsidRDefault="00E621C7" w:rsidP="00104EC9"/>
    <w:p w14:paraId="6B9A4EF5" w14:textId="77777777" w:rsidR="00104EC9" w:rsidRDefault="00104EC9" w:rsidP="000E4144">
      <w:pPr>
        <w:pStyle w:val="Heading30"/>
      </w:pPr>
      <w:r>
        <w:t>Stream (Java 8)</w:t>
      </w:r>
    </w:p>
    <w:p w14:paraId="19D3F648" w14:textId="6EFD5A2A" w:rsidR="00104EC9" w:rsidRDefault="00104EC9" w:rsidP="00E621C7">
      <w:r>
        <w:t>Another major change introduced </w:t>
      </w:r>
      <w:r>
        <w:rPr>
          <w:b/>
          <w:bCs/>
        </w:rPr>
        <w:t>Java 8 Streams API</w:t>
      </w:r>
      <w:r>
        <w:t>, which provides a mechanism for processing a set of data in various ways that can include filtering, transformation, or any other way that may be useful to an application.</w:t>
      </w:r>
    </w:p>
    <w:p w14:paraId="0878ED34" w14:textId="77777777" w:rsidR="00E621C7" w:rsidRDefault="00E621C7" w:rsidP="00E621C7"/>
    <w:p w14:paraId="739BE392" w14:textId="2230A5C1" w:rsidR="00104EC9" w:rsidRDefault="00104EC9" w:rsidP="00E621C7">
      <w:r>
        <w:t>Streams API in Java 8 supports a different type of iteration where you simply define the set of items to be processed, the operation(s) to be performed on each item, and where the output of those operations is to be stored.</w:t>
      </w:r>
    </w:p>
    <w:p w14:paraId="3F53A9FD" w14:textId="77777777" w:rsidR="00E621C7" w:rsidRDefault="00E621C7" w:rsidP="00104EC9"/>
    <w:p w14:paraId="3E7659D1" w14:textId="77777777" w:rsidR="00104EC9" w:rsidRDefault="00104EC9" w:rsidP="000E4144">
      <w:pPr>
        <w:pStyle w:val="Heading30"/>
      </w:pPr>
      <w:r>
        <w:lastRenderedPageBreak/>
        <w:t>Default Methods &amp; Static methods Interface (Java 8)</w:t>
      </w:r>
    </w:p>
    <w:p w14:paraId="5D60717A" w14:textId="735D4A82" w:rsidR="00104EC9" w:rsidRDefault="00104EC9" w:rsidP="000D7724">
      <w:r>
        <w:t xml:space="preserve">Java 8 allows you to add non-abstract methods in interfaces. These methods must be declared default </w:t>
      </w:r>
      <w:r w:rsidR="000D7724">
        <w:t>methods. Default</w:t>
      </w:r>
      <w:r>
        <w:t xml:space="preserve"> methods enable you to add new functionality to the interfaces of your libraries and ensure binary compatibility with code written for older versions of those interfaces.</w:t>
      </w:r>
    </w:p>
    <w:p w14:paraId="57EE4B42" w14:textId="77777777" w:rsidR="00104EC9" w:rsidRPr="000D7724" w:rsidRDefault="00104EC9" w:rsidP="00104EC9">
      <w:pPr>
        <w:pStyle w:val="Output"/>
        <w:rPr>
          <w:b w:val="0"/>
          <w:bCs/>
          <w:sz w:val="18"/>
          <w:szCs w:val="18"/>
        </w:rPr>
      </w:pPr>
      <w:r w:rsidRPr="000D7724">
        <w:rPr>
          <w:rStyle w:val="HTMLCode"/>
          <w:rFonts w:ascii="Consolas" w:eastAsiaTheme="minorEastAsia" w:hAnsi="Consolas"/>
          <w:b w:val="0"/>
          <w:bCs/>
          <w:sz w:val="18"/>
          <w:szCs w:val="18"/>
        </w:rPr>
        <w:t>public</w:t>
      </w:r>
      <w:r w:rsidRPr="000D7724">
        <w:rPr>
          <w:b w:val="0"/>
          <w:bCs/>
          <w:sz w:val="18"/>
          <w:szCs w:val="18"/>
        </w:rPr>
        <w:t> </w:t>
      </w:r>
      <w:r w:rsidRPr="000D7724">
        <w:rPr>
          <w:rStyle w:val="HTMLCode"/>
          <w:rFonts w:ascii="Consolas" w:eastAsiaTheme="minorEastAsia" w:hAnsi="Consolas"/>
          <w:b w:val="0"/>
          <w:bCs/>
          <w:sz w:val="18"/>
          <w:szCs w:val="18"/>
        </w:rPr>
        <w:t>interface</w:t>
      </w:r>
      <w:r w:rsidRPr="000D7724">
        <w:rPr>
          <w:b w:val="0"/>
          <w:bCs/>
          <w:sz w:val="18"/>
          <w:szCs w:val="18"/>
        </w:rPr>
        <w:t> </w:t>
      </w:r>
      <w:r w:rsidRPr="000D7724">
        <w:rPr>
          <w:rStyle w:val="HTMLCode"/>
          <w:rFonts w:ascii="Consolas" w:eastAsiaTheme="minorEastAsia" w:hAnsi="Consolas"/>
          <w:b w:val="0"/>
          <w:bCs/>
          <w:sz w:val="18"/>
          <w:szCs w:val="18"/>
        </w:rPr>
        <w:t>Moveable {</w:t>
      </w:r>
    </w:p>
    <w:p w14:paraId="6BC9F911" w14:textId="77777777" w:rsidR="00104EC9" w:rsidRPr="000D7724" w:rsidRDefault="00104EC9" w:rsidP="00104EC9">
      <w:pPr>
        <w:pStyle w:val="Output"/>
        <w:rPr>
          <w:b w:val="0"/>
          <w:bCs/>
          <w:sz w:val="18"/>
          <w:szCs w:val="18"/>
        </w:rPr>
      </w:pPr>
      <w:r w:rsidRPr="000D7724">
        <w:rPr>
          <w:rStyle w:val="HTMLCode"/>
          <w:rFonts w:ascii="Consolas" w:eastAsiaTheme="minorEastAsia" w:hAnsi="Consolas"/>
          <w:b w:val="0"/>
          <w:bCs/>
          <w:sz w:val="18"/>
          <w:szCs w:val="18"/>
        </w:rPr>
        <w:t>    default</w:t>
      </w:r>
      <w:r w:rsidRPr="000D7724">
        <w:rPr>
          <w:b w:val="0"/>
          <w:bCs/>
          <w:sz w:val="18"/>
          <w:szCs w:val="18"/>
        </w:rPr>
        <w:t> </w:t>
      </w:r>
      <w:r w:rsidRPr="000D7724">
        <w:rPr>
          <w:rStyle w:val="HTMLCode"/>
          <w:rFonts w:ascii="Consolas" w:eastAsiaTheme="minorEastAsia" w:hAnsi="Consolas"/>
          <w:b w:val="0"/>
          <w:bCs/>
          <w:sz w:val="18"/>
          <w:szCs w:val="18"/>
        </w:rPr>
        <w:t>void</w:t>
      </w:r>
      <w:r w:rsidRPr="000D7724">
        <w:rPr>
          <w:b w:val="0"/>
          <w:bCs/>
          <w:sz w:val="18"/>
          <w:szCs w:val="18"/>
        </w:rPr>
        <w:t> </w:t>
      </w:r>
      <w:r w:rsidRPr="000D7724">
        <w:rPr>
          <w:rStyle w:val="HTMLCode"/>
          <w:rFonts w:ascii="Consolas" w:eastAsiaTheme="minorEastAsia" w:hAnsi="Consolas"/>
          <w:b w:val="0"/>
          <w:bCs/>
          <w:sz w:val="18"/>
          <w:szCs w:val="18"/>
        </w:rPr>
        <w:t>move(){</w:t>
      </w:r>
    </w:p>
    <w:p w14:paraId="3E64F610" w14:textId="77777777" w:rsidR="00104EC9" w:rsidRPr="000D7724" w:rsidRDefault="00104EC9" w:rsidP="00104EC9">
      <w:pPr>
        <w:pStyle w:val="Output"/>
        <w:rPr>
          <w:b w:val="0"/>
          <w:bCs/>
          <w:sz w:val="18"/>
          <w:szCs w:val="18"/>
        </w:rPr>
      </w:pPr>
      <w:r w:rsidRPr="000D7724">
        <w:rPr>
          <w:rStyle w:val="HTMLCode"/>
          <w:rFonts w:ascii="Consolas" w:eastAsiaTheme="minorEastAsia" w:hAnsi="Consolas"/>
          <w:b w:val="0"/>
          <w:bCs/>
          <w:sz w:val="18"/>
          <w:szCs w:val="18"/>
        </w:rPr>
        <w:t>        System.out.println("I am moving");</w:t>
      </w:r>
    </w:p>
    <w:p w14:paraId="4240AB70" w14:textId="77777777" w:rsidR="00104EC9" w:rsidRPr="000D7724" w:rsidRDefault="00104EC9" w:rsidP="00104EC9">
      <w:pPr>
        <w:pStyle w:val="Output"/>
        <w:rPr>
          <w:b w:val="0"/>
          <w:bCs/>
          <w:sz w:val="18"/>
          <w:szCs w:val="18"/>
        </w:rPr>
      </w:pPr>
      <w:r w:rsidRPr="000D7724">
        <w:rPr>
          <w:rStyle w:val="HTMLCode"/>
          <w:rFonts w:ascii="Consolas" w:eastAsiaTheme="minorEastAsia" w:hAnsi="Consolas"/>
          <w:b w:val="0"/>
          <w:bCs/>
          <w:sz w:val="18"/>
          <w:szCs w:val="18"/>
        </w:rPr>
        <w:t>    }</w:t>
      </w:r>
    </w:p>
    <w:p w14:paraId="45FDC98B" w14:textId="77777777" w:rsidR="00104EC9" w:rsidRPr="000D7724" w:rsidRDefault="00104EC9" w:rsidP="00104EC9">
      <w:pPr>
        <w:pStyle w:val="Output"/>
        <w:rPr>
          <w:rStyle w:val="HTMLCode"/>
          <w:rFonts w:ascii="Consolas" w:eastAsiaTheme="minorEastAsia" w:hAnsi="Consolas"/>
          <w:b w:val="0"/>
          <w:bCs/>
          <w:sz w:val="18"/>
          <w:szCs w:val="18"/>
        </w:rPr>
      </w:pPr>
      <w:r w:rsidRPr="000D7724">
        <w:rPr>
          <w:rStyle w:val="HTMLCode"/>
          <w:rFonts w:ascii="Consolas" w:eastAsiaTheme="minorEastAsia" w:hAnsi="Consolas"/>
          <w:b w:val="0"/>
          <w:bCs/>
          <w:sz w:val="18"/>
          <w:szCs w:val="18"/>
        </w:rPr>
        <w:t>}</w:t>
      </w:r>
    </w:p>
    <w:p w14:paraId="3429BBE1" w14:textId="77777777" w:rsidR="00104EC9" w:rsidRPr="000D7724" w:rsidRDefault="00104EC9" w:rsidP="00104EC9">
      <w:pPr>
        <w:pStyle w:val="Output"/>
        <w:rPr>
          <w:b w:val="0"/>
          <w:bCs/>
          <w:sz w:val="18"/>
          <w:szCs w:val="18"/>
        </w:rPr>
      </w:pPr>
      <w:r w:rsidRPr="000D7724">
        <w:rPr>
          <w:b w:val="0"/>
          <w:bCs/>
          <w:sz w:val="18"/>
          <w:szCs w:val="18"/>
        </w:rPr>
        <w:t>static void isNull(String str) {</w:t>
      </w:r>
    </w:p>
    <w:p w14:paraId="40196D2C" w14:textId="77777777" w:rsidR="00104EC9" w:rsidRPr="000D7724" w:rsidRDefault="00104EC9" w:rsidP="00104EC9">
      <w:pPr>
        <w:pStyle w:val="Output"/>
        <w:rPr>
          <w:b w:val="0"/>
          <w:bCs/>
          <w:sz w:val="18"/>
          <w:szCs w:val="18"/>
        </w:rPr>
      </w:pPr>
      <w:r w:rsidRPr="000D7724">
        <w:rPr>
          <w:b w:val="0"/>
          <w:bCs/>
          <w:sz w:val="18"/>
          <w:szCs w:val="18"/>
        </w:rPr>
        <w:t xml:space="preserve"> System.out.println("Interface Null Check"); </w:t>
      </w:r>
    </w:p>
    <w:p w14:paraId="2A7E00EF" w14:textId="77777777" w:rsidR="00104EC9" w:rsidRPr="000D7724" w:rsidRDefault="00104EC9" w:rsidP="00104EC9">
      <w:pPr>
        <w:pStyle w:val="Output"/>
        <w:rPr>
          <w:b w:val="0"/>
          <w:bCs/>
          <w:sz w:val="18"/>
          <w:szCs w:val="18"/>
        </w:rPr>
      </w:pPr>
      <w:r w:rsidRPr="000D7724">
        <w:rPr>
          <w:b w:val="0"/>
          <w:bCs/>
          <w:sz w:val="18"/>
          <w:szCs w:val="18"/>
        </w:rPr>
        <w:t>}</w:t>
      </w:r>
    </w:p>
    <w:p w14:paraId="3EF6A365" w14:textId="77777777" w:rsidR="00104EC9" w:rsidRDefault="00104EC9" w:rsidP="000D7724">
      <w:r>
        <w:t xml:space="preserve">If class willingly wants to customize the behavior of move() method then it can provide it’s own custom implementation and override the method.in this case we must remove </w:t>
      </w:r>
      <w:r>
        <w:rPr>
          <w:b/>
        </w:rPr>
        <w:t xml:space="preserve">default </w:t>
      </w:r>
      <w:r>
        <w:t>keyword.</w:t>
      </w:r>
    </w:p>
    <w:p w14:paraId="3F67C531" w14:textId="77777777" w:rsidR="000D7724" w:rsidRDefault="000D7724" w:rsidP="000D7724">
      <w:pPr>
        <w:spacing w:line="240" w:lineRule="auto"/>
        <w:rPr>
          <w:b/>
        </w:rPr>
      </w:pPr>
    </w:p>
    <w:p w14:paraId="16E739FA" w14:textId="52FEE47B" w:rsidR="00104EC9" w:rsidRDefault="00104EC9" w:rsidP="000D7724">
      <w:r>
        <w:rPr>
          <w:b/>
        </w:rPr>
        <w:t xml:space="preserve">Static </w:t>
      </w:r>
      <w:r w:rsidR="000D7724">
        <w:rPr>
          <w:b/>
        </w:rPr>
        <w:t>methods:</w:t>
      </w:r>
      <w:r>
        <w:t xml:space="preserve"> Java interface static method is similar to default method except that we can’t override them in the implementation classes. </w:t>
      </w:r>
    </w:p>
    <w:p w14:paraId="4A80537A" w14:textId="77777777" w:rsidR="000D7724" w:rsidRDefault="000D7724" w:rsidP="000D7724"/>
    <w:p w14:paraId="3FA7EEF5" w14:textId="77777777" w:rsidR="00104EC9" w:rsidRDefault="00104EC9" w:rsidP="000E4144">
      <w:pPr>
        <w:pStyle w:val="Heading30"/>
      </w:pPr>
      <w:r>
        <w:t>Java 8 Date/Time API (Java 8)</w:t>
      </w:r>
    </w:p>
    <w:p w14:paraId="2886FD41" w14:textId="77777777" w:rsidR="00104EC9" w:rsidRDefault="00104EC9" w:rsidP="00104EC9">
      <w:r>
        <w:rPr>
          <w:rStyle w:val="HTMLCode"/>
          <w:rFonts w:ascii="Consolas" w:eastAsiaTheme="minorEastAsia" w:hAnsi="Consolas"/>
          <w:color w:val="FF0779"/>
          <w:sz w:val="21"/>
          <w:szCs w:val="21"/>
        </w:rPr>
        <w:t>Date</w:t>
      </w:r>
      <w:r>
        <w:t> class has even become obsolete. The new classes intended to replace Date class are </w:t>
      </w:r>
      <w:r>
        <w:rPr>
          <w:rStyle w:val="HTMLCode"/>
          <w:rFonts w:ascii="Consolas" w:eastAsiaTheme="minorEastAsia" w:hAnsi="Consolas"/>
          <w:color w:val="FF0779"/>
          <w:sz w:val="21"/>
          <w:szCs w:val="21"/>
        </w:rPr>
        <w:t>LocalDate</w:t>
      </w:r>
      <w:r>
        <w:t>, </w:t>
      </w:r>
      <w:r>
        <w:rPr>
          <w:rStyle w:val="HTMLCode"/>
          <w:rFonts w:ascii="Consolas" w:eastAsiaTheme="minorEastAsia" w:hAnsi="Consolas"/>
          <w:color w:val="FF0779"/>
          <w:sz w:val="21"/>
          <w:szCs w:val="21"/>
        </w:rPr>
        <w:t>LocalTime</w:t>
      </w:r>
      <w:r>
        <w:t> and </w:t>
      </w:r>
      <w:r>
        <w:rPr>
          <w:rStyle w:val="HTMLCode"/>
          <w:rFonts w:ascii="Consolas" w:eastAsiaTheme="minorEastAsia" w:hAnsi="Consolas"/>
          <w:color w:val="FF0779"/>
          <w:sz w:val="21"/>
          <w:szCs w:val="21"/>
        </w:rPr>
        <w:t>LocalDateTime</w:t>
      </w:r>
      <w:r>
        <w:t>.</w:t>
      </w:r>
    </w:p>
    <w:p w14:paraId="5DAE6EB1" w14:textId="77777777" w:rsidR="00104EC9" w:rsidRDefault="00104EC9" w:rsidP="006F728B">
      <w:pPr>
        <w:pStyle w:val="ListParagraph"/>
        <w:numPr>
          <w:ilvl w:val="0"/>
          <w:numId w:val="61"/>
        </w:numPr>
      </w:pPr>
      <w:r>
        <w:t>The </w:t>
      </w:r>
      <w:r>
        <w:rPr>
          <w:rStyle w:val="HTMLCode"/>
          <w:rFonts w:ascii="Consolas" w:eastAsiaTheme="minorEastAsia" w:hAnsi="Consolas"/>
          <w:color w:val="FF0779"/>
          <w:sz w:val="21"/>
          <w:szCs w:val="21"/>
        </w:rPr>
        <w:t>LocalDate</w:t>
      </w:r>
      <w:r>
        <w:t> class represents a date. There is no representation of a time or time-zone.</w:t>
      </w:r>
    </w:p>
    <w:p w14:paraId="07D97277" w14:textId="77777777" w:rsidR="00104EC9" w:rsidRDefault="00104EC9" w:rsidP="006F728B">
      <w:pPr>
        <w:pStyle w:val="ListParagraph"/>
        <w:numPr>
          <w:ilvl w:val="0"/>
          <w:numId w:val="61"/>
        </w:numPr>
      </w:pPr>
      <w:r>
        <w:t>The </w:t>
      </w:r>
      <w:r>
        <w:rPr>
          <w:rStyle w:val="HTMLCode"/>
          <w:rFonts w:ascii="Consolas" w:eastAsiaTheme="minorEastAsia" w:hAnsi="Consolas"/>
          <w:color w:val="FF0779"/>
          <w:sz w:val="21"/>
          <w:szCs w:val="21"/>
        </w:rPr>
        <w:t>LocalTime</w:t>
      </w:r>
      <w:r>
        <w:t> class represents a time. There is no representation of a date or time-zone.</w:t>
      </w:r>
    </w:p>
    <w:p w14:paraId="3C0903DE" w14:textId="77777777" w:rsidR="00104EC9" w:rsidRDefault="00104EC9" w:rsidP="006F728B">
      <w:pPr>
        <w:pStyle w:val="ListParagraph"/>
        <w:numPr>
          <w:ilvl w:val="0"/>
          <w:numId w:val="61"/>
        </w:numPr>
      </w:pPr>
      <w:r>
        <w:t>The </w:t>
      </w:r>
      <w:r>
        <w:rPr>
          <w:rStyle w:val="HTMLCode"/>
          <w:rFonts w:ascii="Consolas" w:eastAsiaTheme="minorEastAsia" w:hAnsi="Consolas"/>
          <w:color w:val="FF0779"/>
          <w:sz w:val="21"/>
          <w:szCs w:val="21"/>
        </w:rPr>
        <w:t>LocalDateTime</w:t>
      </w:r>
      <w:r>
        <w:t> class represents a date-time. There is no representation of a time-zone</w:t>
      </w:r>
    </w:p>
    <w:p w14:paraId="40E61DCF" w14:textId="77777777" w:rsidR="00104EC9" w:rsidRPr="001A7C2E" w:rsidRDefault="00104EC9" w:rsidP="00104EC9">
      <w:pPr>
        <w:pStyle w:val="Output"/>
        <w:rPr>
          <w:sz w:val="14"/>
          <w:szCs w:val="18"/>
        </w:rPr>
      </w:pPr>
      <w:r w:rsidRPr="001A7C2E">
        <w:rPr>
          <w:rStyle w:val="HTMLCode"/>
          <w:rFonts w:ascii="Consolas" w:eastAsiaTheme="minorEastAsia" w:hAnsi="Consolas"/>
          <w:sz w:val="16"/>
          <w:szCs w:val="18"/>
        </w:rPr>
        <w:t>LocalDate localDate = LocalDate.now();</w:t>
      </w:r>
    </w:p>
    <w:p w14:paraId="34C2E0D2" w14:textId="1B24681A" w:rsidR="000D7724" w:rsidRPr="001A7C2E" w:rsidRDefault="00104EC9" w:rsidP="00104EC9">
      <w:pPr>
        <w:pStyle w:val="Output"/>
        <w:rPr>
          <w:sz w:val="14"/>
          <w:szCs w:val="18"/>
        </w:rPr>
      </w:pPr>
      <w:r w:rsidRPr="001A7C2E">
        <w:rPr>
          <w:rStyle w:val="HTMLCode"/>
          <w:rFonts w:ascii="Consolas" w:eastAsiaTheme="minorEastAsia" w:hAnsi="Consolas"/>
          <w:sz w:val="16"/>
          <w:szCs w:val="18"/>
        </w:rPr>
        <w:t>LocalTime localTime = LocalTime.of(12, 20);</w:t>
      </w:r>
    </w:p>
    <w:p w14:paraId="7A6A1F91" w14:textId="77777777" w:rsidR="00104EC9" w:rsidRPr="001A7C2E" w:rsidRDefault="00104EC9" w:rsidP="00104EC9">
      <w:pPr>
        <w:pStyle w:val="Output"/>
        <w:rPr>
          <w:sz w:val="14"/>
          <w:szCs w:val="18"/>
        </w:rPr>
      </w:pPr>
      <w:r w:rsidRPr="001A7C2E">
        <w:rPr>
          <w:rStyle w:val="HTMLCode"/>
          <w:rFonts w:ascii="Consolas" w:eastAsiaTheme="minorEastAsia" w:hAnsi="Consolas"/>
          <w:sz w:val="16"/>
          <w:szCs w:val="18"/>
        </w:rPr>
        <w:t>LocalDateTime localDateTime = LocalDateTime.now();</w:t>
      </w:r>
    </w:p>
    <w:p w14:paraId="5449EEF7" w14:textId="77777777" w:rsidR="00104EC9" w:rsidRPr="001A7C2E" w:rsidRDefault="00104EC9" w:rsidP="00104EC9">
      <w:pPr>
        <w:pStyle w:val="Output"/>
        <w:rPr>
          <w:sz w:val="14"/>
          <w:szCs w:val="18"/>
        </w:rPr>
      </w:pPr>
      <w:r w:rsidRPr="001A7C2E">
        <w:rPr>
          <w:rStyle w:val="HTMLCode"/>
          <w:rFonts w:ascii="Consolas" w:eastAsiaTheme="minorEastAsia" w:hAnsi="Consolas"/>
          <w:sz w:val="16"/>
          <w:szCs w:val="18"/>
        </w:rPr>
        <w:t>OffsetDateTime offsetDateTime = OffsetDateTime.now();</w:t>
      </w:r>
    </w:p>
    <w:p w14:paraId="33616C26" w14:textId="77777777" w:rsidR="00104EC9" w:rsidRPr="001A7C2E" w:rsidRDefault="00104EC9" w:rsidP="00104EC9">
      <w:pPr>
        <w:pStyle w:val="Output"/>
        <w:rPr>
          <w:sz w:val="14"/>
          <w:szCs w:val="18"/>
        </w:rPr>
      </w:pPr>
      <w:r w:rsidRPr="001A7C2E">
        <w:rPr>
          <w:rStyle w:val="HTMLCode"/>
          <w:rFonts w:ascii="Consolas" w:eastAsiaTheme="minorEastAsia" w:hAnsi="Consolas"/>
          <w:sz w:val="16"/>
          <w:szCs w:val="18"/>
        </w:rPr>
        <w:t>ZonedDateTime zonedDateTime = ZonedDateTime.now(ZoneId.of("Europe/Paris"));</w:t>
      </w:r>
    </w:p>
    <w:p w14:paraId="3B7EAF4B" w14:textId="77777777" w:rsidR="00104EC9" w:rsidRDefault="00104EC9" w:rsidP="001A7C2E">
      <w:pPr>
        <w:spacing w:line="240" w:lineRule="auto"/>
      </w:pPr>
    </w:p>
    <w:p w14:paraId="0617A0A6" w14:textId="77777777" w:rsidR="00104EC9" w:rsidRDefault="00104EC9" w:rsidP="00831A9B">
      <w:pPr>
        <w:spacing w:line="240" w:lineRule="auto"/>
      </w:pPr>
      <w:r w:rsidRPr="003B49AA">
        <w:rPr>
          <w:rStyle w:val="HTMLCode"/>
          <w:rFonts w:ascii="Consolas" w:eastAsiaTheme="minorEastAsia" w:hAnsi="Consolas"/>
          <w:color w:val="FF0779"/>
          <w:shd w:val="clear" w:color="auto" w:fill="FFFFFF"/>
        </w:rPr>
        <w:t>Duration</w:t>
      </w:r>
      <w:r w:rsidRPr="003B49AA">
        <w:rPr>
          <w:shd w:val="clear" w:color="auto" w:fill="FFFFFF"/>
        </w:rPr>
        <w:t> class is a whole new concept brought first time in java language. It represents the time difference between two time stamps</w:t>
      </w:r>
      <w:r>
        <w:rPr>
          <w:shd w:val="clear" w:color="auto" w:fill="FFFFFF"/>
        </w:rPr>
        <w:t>.</w:t>
      </w:r>
    </w:p>
    <w:p w14:paraId="537AAFF5" w14:textId="77777777" w:rsidR="00104EC9" w:rsidRPr="001A7C2E" w:rsidRDefault="00104EC9" w:rsidP="00104EC9">
      <w:pPr>
        <w:pStyle w:val="Output"/>
        <w:rPr>
          <w:sz w:val="14"/>
          <w:szCs w:val="18"/>
        </w:rPr>
      </w:pPr>
      <w:r w:rsidRPr="001A7C2E">
        <w:rPr>
          <w:rStyle w:val="HTMLCode"/>
          <w:rFonts w:eastAsiaTheme="minorEastAsia"/>
          <w:sz w:val="16"/>
          <w:szCs w:val="18"/>
        </w:rPr>
        <w:t>Duration duration = Duration.ofMillis(5000);</w:t>
      </w:r>
    </w:p>
    <w:p w14:paraId="24BD37ED" w14:textId="77777777" w:rsidR="00104EC9" w:rsidRPr="001A7C2E" w:rsidRDefault="00104EC9" w:rsidP="00104EC9">
      <w:pPr>
        <w:pStyle w:val="Output"/>
        <w:rPr>
          <w:sz w:val="14"/>
          <w:szCs w:val="18"/>
        </w:rPr>
      </w:pPr>
      <w:r w:rsidRPr="001A7C2E">
        <w:rPr>
          <w:rStyle w:val="HTMLCode"/>
          <w:rFonts w:eastAsiaTheme="minorEastAsia"/>
          <w:sz w:val="16"/>
          <w:szCs w:val="18"/>
        </w:rPr>
        <w:t>duration = Duration.ofSeconds(60);</w:t>
      </w:r>
    </w:p>
    <w:p w14:paraId="0A17447C" w14:textId="77777777" w:rsidR="00104EC9" w:rsidRPr="001A7C2E" w:rsidRDefault="00104EC9" w:rsidP="00104EC9">
      <w:pPr>
        <w:pStyle w:val="Output"/>
        <w:rPr>
          <w:sz w:val="14"/>
          <w:szCs w:val="18"/>
        </w:rPr>
      </w:pPr>
      <w:r w:rsidRPr="001A7C2E">
        <w:rPr>
          <w:rStyle w:val="HTMLCode"/>
          <w:rFonts w:eastAsiaTheme="minorEastAsia"/>
          <w:sz w:val="16"/>
          <w:szCs w:val="18"/>
        </w:rPr>
        <w:t>duration = Duration.ofMinutes(10);</w:t>
      </w:r>
    </w:p>
    <w:p w14:paraId="39AB042A" w14:textId="77777777" w:rsidR="00104EC9" w:rsidRDefault="00104EC9" w:rsidP="001A7C2E">
      <w:pPr>
        <w:spacing w:line="240" w:lineRule="auto"/>
      </w:pPr>
    </w:p>
    <w:p w14:paraId="70CBA528" w14:textId="77777777" w:rsidR="00104EC9" w:rsidRPr="003B49AA" w:rsidRDefault="00104EC9" w:rsidP="00831A9B">
      <w:pPr>
        <w:spacing w:line="240" w:lineRule="auto"/>
        <w:rPr>
          <w:shd w:val="clear" w:color="auto" w:fill="FFFFFF"/>
        </w:rPr>
      </w:pPr>
      <w:r w:rsidRPr="003B49AA">
        <w:rPr>
          <w:rStyle w:val="HTMLCode"/>
          <w:rFonts w:ascii="Consolas" w:eastAsiaTheme="minorEastAsia" w:hAnsi="Consolas"/>
          <w:color w:val="FF0779"/>
          <w:shd w:val="clear" w:color="auto" w:fill="FFFFFF"/>
        </w:rPr>
        <w:t>Duration</w:t>
      </w:r>
      <w:r w:rsidRPr="003B49AA">
        <w:rPr>
          <w:shd w:val="clear" w:color="auto" w:fill="FFFFFF"/>
        </w:rPr>
        <w:t> deals with small unit of time such as milliseconds, seconds, minutes and hour. They are more suitable for interacting with application code. To interact with human, you need to get </w:t>
      </w:r>
      <w:r w:rsidRPr="003B49AA">
        <w:rPr>
          <w:rStyle w:val="Strong"/>
          <w:rFonts w:cs="Segoe UI"/>
          <w:color w:val="000000"/>
          <w:shd w:val="clear" w:color="auto" w:fill="FFFFFF"/>
        </w:rPr>
        <w:t>bigger durations</w:t>
      </w:r>
      <w:r w:rsidRPr="003B49AA">
        <w:rPr>
          <w:shd w:val="clear" w:color="auto" w:fill="FFFFFF"/>
        </w:rPr>
        <w:t> which are presented with </w:t>
      </w:r>
      <w:r w:rsidRPr="003B49AA">
        <w:rPr>
          <w:rStyle w:val="HTMLCode"/>
          <w:rFonts w:ascii="Consolas" w:eastAsiaTheme="minorEastAsia" w:hAnsi="Consolas"/>
          <w:color w:val="FF0779"/>
          <w:shd w:val="clear" w:color="auto" w:fill="FFFFFF"/>
        </w:rPr>
        <w:t>Period</w:t>
      </w:r>
      <w:r w:rsidRPr="003B49AA">
        <w:rPr>
          <w:shd w:val="clear" w:color="auto" w:fill="FFFFFF"/>
        </w:rPr>
        <w:t> class.</w:t>
      </w:r>
    </w:p>
    <w:p w14:paraId="4F8BF0EF" w14:textId="77777777" w:rsidR="00104EC9" w:rsidRPr="001A7C2E" w:rsidRDefault="00104EC9" w:rsidP="00104EC9">
      <w:pPr>
        <w:pStyle w:val="Output"/>
        <w:rPr>
          <w:sz w:val="14"/>
          <w:szCs w:val="18"/>
        </w:rPr>
      </w:pPr>
      <w:r w:rsidRPr="001A7C2E">
        <w:rPr>
          <w:rStyle w:val="HTMLCode"/>
          <w:rFonts w:eastAsiaTheme="minorEastAsia"/>
          <w:sz w:val="16"/>
          <w:szCs w:val="18"/>
        </w:rPr>
        <w:t>Period period = Period.ofDays(6);</w:t>
      </w:r>
    </w:p>
    <w:p w14:paraId="46A6CEF9" w14:textId="77777777" w:rsidR="00104EC9" w:rsidRPr="001A7C2E" w:rsidRDefault="00104EC9" w:rsidP="00104EC9">
      <w:pPr>
        <w:pStyle w:val="Output"/>
        <w:rPr>
          <w:sz w:val="14"/>
          <w:szCs w:val="18"/>
        </w:rPr>
      </w:pPr>
      <w:r w:rsidRPr="001A7C2E">
        <w:rPr>
          <w:rStyle w:val="HTMLCode"/>
          <w:rFonts w:eastAsiaTheme="minorEastAsia"/>
          <w:sz w:val="16"/>
          <w:szCs w:val="18"/>
        </w:rPr>
        <w:t>period = Period.ofMonths(6);</w:t>
      </w:r>
    </w:p>
    <w:p w14:paraId="085F119C" w14:textId="77777777" w:rsidR="00104EC9" w:rsidRPr="001A7C2E" w:rsidRDefault="00104EC9" w:rsidP="00104EC9">
      <w:pPr>
        <w:pStyle w:val="Output"/>
        <w:rPr>
          <w:sz w:val="14"/>
          <w:szCs w:val="18"/>
        </w:rPr>
      </w:pPr>
      <w:r w:rsidRPr="001A7C2E">
        <w:rPr>
          <w:rStyle w:val="HTMLCode"/>
          <w:rFonts w:eastAsiaTheme="minorEastAsia"/>
          <w:sz w:val="16"/>
          <w:szCs w:val="18"/>
        </w:rPr>
        <w:t>period = Period.between(LocalDate.now(), LocalDate.now().plusDays(60));</w:t>
      </w:r>
    </w:p>
    <w:p w14:paraId="42333768" w14:textId="17E1EFEC" w:rsidR="00104EC9" w:rsidRDefault="00104EC9" w:rsidP="00104EC9"/>
    <w:p w14:paraId="103B1AA9" w14:textId="77777777" w:rsidR="007850D3" w:rsidRDefault="007850D3" w:rsidP="00104EC9"/>
    <w:p w14:paraId="135A2BDF" w14:textId="309FE6E3" w:rsidR="007850D3" w:rsidRDefault="007850D3" w:rsidP="008D362D">
      <w:pPr>
        <w:pStyle w:val="Heading30"/>
      </w:pPr>
      <w:r>
        <w:t>Optional Class</w:t>
      </w:r>
    </w:p>
    <w:p w14:paraId="2ED44FE2" w14:textId="77777777" w:rsidR="008D362D" w:rsidRDefault="008D362D" w:rsidP="00B413EE">
      <w:pPr>
        <w:pStyle w:val="ListParagraph"/>
        <w:numPr>
          <w:ilvl w:val="0"/>
          <w:numId w:val="315"/>
        </w:numPr>
      </w:pPr>
      <w:r w:rsidRPr="008D362D">
        <w:t>Every Java Programmer is familiar with </w:t>
      </w:r>
      <w:hyperlink r:id="rId381" w:history="1">
        <w:r w:rsidRPr="008D362D">
          <w:rPr>
            <w:rStyle w:val="0SyntaxPinkChar"/>
          </w:rPr>
          <w:t>NullPointerException</w:t>
        </w:r>
      </w:hyperlink>
      <w:r w:rsidRPr="008D362D">
        <w:t xml:space="preserve">. </w:t>
      </w:r>
      <w:r>
        <w:t>We need</w:t>
      </w:r>
      <w:r w:rsidRPr="008D362D">
        <w:t xml:space="preserve"> too many null checks</w:t>
      </w:r>
      <w:r>
        <w:t xml:space="preserve"> in our program</w:t>
      </w:r>
      <w:r w:rsidRPr="008D362D">
        <w:t>. </w:t>
      </w:r>
    </w:p>
    <w:p w14:paraId="5BFCCC61" w14:textId="77777777" w:rsidR="008D362D" w:rsidRDefault="008D362D" w:rsidP="00B413EE">
      <w:pPr>
        <w:pStyle w:val="ListParagraph"/>
        <w:numPr>
          <w:ilvl w:val="0"/>
          <w:numId w:val="315"/>
        </w:numPr>
      </w:pPr>
      <w:r w:rsidRPr="008D362D">
        <w:t>So, to overcome this, Java 8 has introduced a new class Optional in </w:t>
      </w:r>
      <w:r w:rsidRPr="00DB6097">
        <w:rPr>
          <w:rStyle w:val="0SyntaxPinkChar"/>
        </w:rPr>
        <w:t>java.util</w:t>
      </w:r>
      <w:r w:rsidRPr="008D362D">
        <w:rPr>
          <w:b/>
          <w:bCs/>
        </w:rPr>
        <w:t xml:space="preserve"> package</w:t>
      </w:r>
      <w:r w:rsidRPr="008D362D">
        <w:t>. It can help in writing a neat code without using too many null checks.</w:t>
      </w:r>
    </w:p>
    <w:p w14:paraId="63ACB27C" w14:textId="0C399410" w:rsidR="007850D3" w:rsidRDefault="008D362D" w:rsidP="00B413EE">
      <w:pPr>
        <w:pStyle w:val="ListParagraph"/>
        <w:numPr>
          <w:ilvl w:val="0"/>
          <w:numId w:val="315"/>
        </w:numPr>
      </w:pPr>
      <w:r w:rsidRPr="008D362D">
        <w:t>By using Optional, we can specify alternate values to return or alternate code to run.</w:t>
      </w:r>
    </w:p>
    <w:p w14:paraId="22E0F0BC" w14:textId="41D8454F" w:rsidR="007850D3" w:rsidRDefault="007850D3" w:rsidP="00104EC9"/>
    <w:p w14:paraId="02D14ED2" w14:textId="77777777" w:rsidR="003370A7" w:rsidRPr="003370A7" w:rsidRDefault="003370A7" w:rsidP="003370A7">
      <w:r w:rsidRPr="003370A7">
        <w:lastRenderedPageBreak/>
        <w:t>The Optional class has many methods but only two methods are most used in the coding. Those two are </w:t>
      </w:r>
      <w:r w:rsidRPr="003370A7">
        <w:rPr>
          <w:b/>
          <w:bCs/>
        </w:rPr>
        <w:t>isPresent()</w:t>
      </w:r>
      <w:r w:rsidRPr="003370A7">
        <w:t> and </w:t>
      </w:r>
      <w:r w:rsidRPr="003370A7">
        <w:rPr>
          <w:b/>
          <w:bCs/>
        </w:rPr>
        <w:t>get()</w:t>
      </w:r>
      <w:r w:rsidRPr="003370A7">
        <w:t> methods.</w:t>
      </w:r>
    </w:p>
    <w:p w14:paraId="32C98C68" w14:textId="77777777" w:rsidR="003370A7" w:rsidRPr="003370A7" w:rsidRDefault="003370A7" w:rsidP="00B413EE">
      <w:pPr>
        <w:pStyle w:val="ListParagraph"/>
        <w:numPr>
          <w:ilvl w:val="0"/>
          <w:numId w:val="316"/>
        </w:numPr>
      </w:pPr>
      <w:r w:rsidRPr="003370A7">
        <w:rPr>
          <w:b/>
          <w:bCs/>
        </w:rPr>
        <w:t>isPresent()</w:t>
      </w:r>
      <w:r w:rsidRPr="003370A7">
        <w:t> returns true if the optional has non-null values,  otherwise false.</w:t>
      </w:r>
    </w:p>
    <w:p w14:paraId="791C3B83" w14:textId="77777777" w:rsidR="003370A7" w:rsidRPr="003370A7" w:rsidRDefault="003370A7" w:rsidP="00B413EE">
      <w:pPr>
        <w:pStyle w:val="ListParagraph"/>
        <w:numPr>
          <w:ilvl w:val="0"/>
          <w:numId w:val="316"/>
        </w:numPr>
      </w:pPr>
      <w:r w:rsidRPr="003370A7">
        <w:rPr>
          <w:b/>
          <w:bCs/>
        </w:rPr>
        <w:t>get() returns the actual value from Optional object. </w:t>
      </w:r>
      <w:r w:rsidRPr="003370A7">
        <w:t xml:space="preserve">If optional has null value means it is empty. In such a case, </w:t>
      </w:r>
      <w:r w:rsidRPr="008B449C">
        <w:rPr>
          <w:rStyle w:val="OutputChar"/>
        </w:rPr>
        <w:t>NoSuchElementException</w:t>
      </w:r>
      <w:r w:rsidRPr="003370A7">
        <w:t xml:space="preserve"> is thrown.</w:t>
      </w:r>
    </w:p>
    <w:p w14:paraId="20E7CA9B" w14:textId="77777777" w:rsidR="003370A7" w:rsidRDefault="003370A7" w:rsidP="00104EC9"/>
    <w:p w14:paraId="7983988C" w14:textId="4B6303F0" w:rsidR="007850D3" w:rsidRDefault="003370A7" w:rsidP="00104EC9">
      <w:r>
        <w:rPr>
          <w:noProof/>
        </w:rPr>
        <w:drawing>
          <wp:inline distT="0" distB="0" distL="0" distR="0" wp14:anchorId="17D02240" wp14:editId="6BE7649F">
            <wp:extent cx="4495103" cy="3520684"/>
            <wp:effectExtent l="0" t="0" r="127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500726" cy="3525088"/>
                    </a:xfrm>
                    <a:prstGeom prst="rect">
                      <a:avLst/>
                    </a:prstGeom>
                    <a:noFill/>
                    <a:ln>
                      <a:noFill/>
                    </a:ln>
                  </pic:spPr>
                </pic:pic>
              </a:graphicData>
            </a:graphic>
          </wp:inline>
        </w:drawing>
      </w:r>
    </w:p>
    <w:p w14:paraId="309AE88D" w14:textId="77777777" w:rsidR="003370A7" w:rsidRDefault="003370A7" w:rsidP="00104EC9"/>
    <w:p w14:paraId="6EFF6902" w14:textId="587FE698" w:rsidR="007850D3" w:rsidRDefault="003370A7" w:rsidP="003370A7">
      <w:pPr>
        <w:pStyle w:val="Output"/>
      </w:pPr>
      <w:r w:rsidRPr="003370A7">
        <w:t>Optional&lt;Anthology&gt; findById(Integer id);</w:t>
      </w:r>
    </w:p>
    <w:p w14:paraId="3DBE4C81" w14:textId="4889D14C" w:rsidR="003370A7" w:rsidRDefault="003370A7" w:rsidP="003370A7">
      <w:pPr>
        <w:pStyle w:val="Output"/>
      </w:pPr>
    </w:p>
    <w:p w14:paraId="7F174B2F" w14:textId="77777777" w:rsidR="003370A7" w:rsidRDefault="003370A7" w:rsidP="003370A7">
      <w:pPr>
        <w:pStyle w:val="Output"/>
        <w:rPr>
          <w:color w:val="000000"/>
        </w:rPr>
      </w:pPr>
      <w:r>
        <w:rPr>
          <w:color w:val="000000"/>
        </w:rPr>
        <w:t xml:space="preserve">Anthology </w:t>
      </w:r>
      <w:r>
        <w:rPr>
          <w:color w:val="6A3E3E"/>
        </w:rPr>
        <w:t>anthology</w:t>
      </w:r>
      <w:r>
        <w:rPr>
          <w:color w:val="000000"/>
        </w:rPr>
        <w:t xml:space="preserve"> = </w:t>
      </w:r>
      <w:r>
        <w:rPr>
          <w:color w:val="0000C0"/>
        </w:rPr>
        <w:t>repo</w:t>
      </w:r>
      <w:r>
        <w:rPr>
          <w:color w:val="000000"/>
        </w:rPr>
        <w:t>.findById(</w:t>
      </w:r>
      <w:r>
        <w:rPr>
          <w:color w:val="6A3E3E"/>
        </w:rPr>
        <w:t>anthologyId</w:t>
      </w:r>
      <w:r>
        <w:rPr>
          <w:color w:val="000000"/>
        </w:rPr>
        <w:t>).orElseThrow(</w:t>
      </w:r>
    </w:p>
    <w:p w14:paraId="6A2F21AE" w14:textId="7B296BBE" w:rsidR="003370A7" w:rsidRDefault="003370A7" w:rsidP="003370A7">
      <w:pPr>
        <w:pStyle w:val="Output"/>
        <w:ind w:firstLine="720"/>
      </w:pPr>
      <w:r>
        <w:rPr>
          <w:color w:val="000000"/>
        </w:rPr>
        <w:t xml:space="preserve">() -&gt; </w:t>
      </w:r>
      <w:r>
        <w:rPr>
          <w:bCs/>
          <w:color w:val="7F0055"/>
        </w:rPr>
        <w:t>new</w:t>
      </w:r>
      <w:r>
        <w:rPr>
          <w:color w:val="000000"/>
        </w:rPr>
        <w:t xml:space="preserve"> ResourceNotFoundException(</w:t>
      </w:r>
      <w:r>
        <w:rPr>
          <w:color w:val="2A00FF"/>
        </w:rPr>
        <w:t>"Anthology not found for this id :: "</w:t>
      </w:r>
      <w:r>
        <w:rPr>
          <w:color w:val="000000"/>
        </w:rPr>
        <w:t xml:space="preserve"> + </w:t>
      </w:r>
      <w:r>
        <w:rPr>
          <w:color w:val="6A3E3E"/>
        </w:rPr>
        <w:t>anthologyId</w:t>
      </w:r>
      <w:r>
        <w:rPr>
          <w:color w:val="000000"/>
        </w:rPr>
        <w:t>));</w:t>
      </w:r>
    </w:p>
    <w:p w14:paraId="4B58F951" w14:textId="1F422A50" w:rsidR="007850D3" w:rsidRDefault="007850D3" w:rsidP="00104EC9"/>
    <w:p w14:paraId="485DFF6D" w14:textId="77777777" w:rsidR="007850D3" w:rsidRDefault="007850D3" w:rsidP="00104EC9"/>
    <w:p w14:paraId="41E1714A" w14:textId="64653FFD" w:rsidR="00104EC9" w:rsidRDefault="00104EC9" w:rsidP="00104EC9">
      <w:pPr>
        <w:pStyle w:val="Heading2"/>
      </w:pPr>
      <w:bookmarkStart w:id="148" w:name="_Toc94350694"/>
      <w:r>
        <w:t>Java</w:t>
      </w:r>
      <w:r w:rsidR="00BD2476">
        <w:t xml:space="preserve"> </w:t>
      </w:r>
      <w:r>
        <w:t>9 (2017)</w:t>
      </w:r>
      <w:bookmarkEnd w:id="148"/>
    </w:p>
    <w:p w14:paraId="00C3FBEE" w14:textId="77777777" w:rsidR="00104EC9" w:rsidRDefault="00104EC9" w:rsidP="000E4144">
      <w:pPr>
        <w:pStyle w:val="Heading30"/>
        <w:rPr>
          <w:rFonts w:eastAsiaTheme="majorEastAsia"/>
        </w:rPr>
      </w:pPr>
      <w:r>
        <w:t>JShell: The Java Shell (REPL)</w:t>
      </w:r>
    </w:p>
    <w:p w14:paraId="79A476FB" w14:textId="59E64763" w:rsidR="00104EC9" w:rsidRDefault="00104EC9" w:rsidP="001A7C2E">
      <w:r>
        <w:t xml:space="preserve">It is an interactive Java Shell </w:t>
      </w:r>
      <w:r w:rsidR="001A7C2E">
        <w:t>tool;</w:t>
      </w:r>
      <w:r>
        <w:t xml:space="preserve"> it allows us to execute Java code from the shell and shows output immediately. JShell is a REPL (Read Evaluate Print Loop) tool and run from the command line.</w:t>
      </w:r>
    </w:p>
    <w:p w14:paraId="724D7867" w14:textId="77777777" w:rsidR="001A7C2E" w:rsidRDefault="001A7C2E" w:rsidP="00104EC9"/>
    <w:p w14:paraId="35756AC1" w14:textId="77777777" w:rsidR="00104EC9" w:rsidRDefault="00104EC9" w:rsidP="000E4144">
      <w:pPr>
        <w:pStyle w:val="Heading30"/>
      </w:pPr>
      <w:r>
        <w:t>Module System (Project Jigsaw)</w:t>
      </w:r>
    </w:p>
    <w:p w14:paraId="748D3EF5" w14:textId="551A311D" w:rsidR="00104EC9" w:rsidRDefault="00104EC9" w:rsidP="00B413EE">
      <w:pPr>
        <w:pStyle w:val="ListParagraph"/>
        <w:numPr>
          <w:ilvl w:val="0"/>
          <w:numId w:val="295"/>
        </w:numPr>
      </w:pPr>
      <w:r>
        <w:t>In earlier versions of Java, there was no concept of module to create modular Java applications</w:t>
      </w:r>
      <w:r w:rsidR="001A7C2E">
        <w:t>.</w:t>
      </w:r>
      <w:r>
        <w:t xml:space="preserve"> that why size of application increased and difficult to move around. Even JDK itself was too heavy in size, in Java 8, </w:t>
      </w:r>
      <w:r w:rsidRPr="001A7C2E">
        <w:rPr>
          <w:b/>
          <w:bCs/>
        </w:rPr>
        <w:t>rt.jar</w:t>
      </w:r>
      <w:r>
        <w:t> file size is around 64MB.</w:t>
      </w:r>
    </w:p>
    <w:p w14:paraId="68DB1028" w14:textId="77777777" w:rsidR="001A7C2E" w:rsidRDefault="001A7C2E" w:rsidP="001A7C2E">
      <w:pPr>
        <w:spacing w:line="240" w:lineRule="auto"/>
      </w:pPr>
    </w:p>
    <w:p w14:paraId="69B53CD4" w14:textId="58DD65E5" w:rsidR="00104EC9" w:rsidRDefault="00104EC9" w:rsidP="00B413EE">
      <w:pPr>
        <w:pStyle w:val="ListParagraph"/>
        <w:numPr>
          <w:ilvl w:val="0"/>
          <w:numId w:val="295"/>
        </w:numPr>
      </w:pPr>
      <w:r>
        <w:t>To deal with situation, </w:t>
      </w:r>
      <w:r w:rsidRPr="001A7C2E">
        <w:rPr>
          <w:b/>
          <w:bCs/>
        </w:rPr>
        <w:t>Java 9 restructured JDK into set of modules</w:t>
      </w:r>
      <w:r>
        <w:t> so that we can use only required module for our project</w:t>
      </w:r>
    </w:p>
    <w:p w14:paraId="409ADEBA" w14:textId="77777777" w:rsidR="001A7C2E" w:rsidRDefault="001A7C2E" w:rsidP="001A7C2E">
      <w:pPr>
        <w:spacing w:line="240" w:lineRule="auto"/>
      </w:pPr>
    </w:p>
    <w:p w14:paraId="68EB8CB8" w14:textId="105F6BED" w:rsidR="00104EC9" w:rsidRDefault="00104EC9" w:rsidP="00B413EE">
      <w:pPr>
        <w:pStyle w:val="ListParagraph"/>
        <w:numPr>
          <w:ilvl w:val="0"/>
          <w:numId w:val="295"/>
        </w:numPr>
      </w:pPr>
      <w:r>
        <w:lastRenderedPageBreak/>
        <w:t>Create a file </w:t>
      </w:r>
      <w:r w:rsidRPr="001A7C2E">
        <w:rPr>
          <w:b/>
          <w:bCs/>
        </w:rPr>
        <w:t>module-info.java</w:t>
      </w:r>
      <w:r>
        <w:t>, inside this file, declare a module by using </w:t>
      </w:r>
      <w:r w:rsidRPr="001A7C2E">
        <w:rPr>
          <w:b/>
          <w:bCs/>
        </w:rPr>
        <w:t>module</w:t>
      </w:r>
      <w:r>
        <w:t> identifier and provide module name same as the directory name that contains it. In our case, our directory name is com.javatpoint.</w:t>
      </w:r>
    </w:p>
    <w:p w14:paraId="37BC1B38" w14:textId="77777777" w:rsidR="001A7C2E" w:rsidRDefault="001A7C2E" w:rsidP="001A7C2E">
      <w:pPr>
        <w:spacing w:line="240" w:lineRule="auto"/>
      </w:pPr>
    </w:p>
    <w:p w14:paraId="2F826AC7" w14:textId="77777777" w:rsidR="00104EC9" w:rsidRDefault="00104EC9" w:rsidP="000E4144">
      <w:pPr>
        <w:pStyle w:val="Heading30"/>
      </w:pPr>
      <w:r>
        <w:t>Interface Private Methods</w:t>
      </w:r>
    </w:p>
    <w:p w14:paraId="39471867" w14:textId="77777777" w:rsidR="00104EC9" w:rsidRDefault="00104EC9" w:rsidP="001A7C2E">
      <w:r>
        <w:t>In Java 9, we can create private methods inside an interface. Interface allows us to declare private methods that help to </w:t>
      </w:r>
      <w:r>
        <w:rPr>
          <w:b/>
          <w:bCs/>
        </w:rPr>
        <w:t xml:space="preserve">share </w:t>
      </w:r>
      <w:r>
        <w:t>common code between </w:t>
      </w:r>
      <w:r>
        <w:rPr>
          <w:b/>
          <w:bCs/>
        </w:rPr>
        <w:t>non-abstract</w:t>
      </w:r>
      <w:r>
        <w:t> methods / Default methods.</w:t>
      </w:r>
    </w:p>
    <w:p w14:paraId="77800586" w14:textId="77777777" w:rsidR="00104EC9" w:rsidRDefault="00104EC9" w:rsidP="00104EC9">
      <w:pPr>
        <w:pStyle w:val="Output"/>
      </w:pPr>
      <w:r>
        <w:rPr>
          <w:bCs/>
          <w:color w:val="7F0055"/>
          <w:u w:val="single"/>
        </w:rPr>
        <w:t>i</w:t>
      </w:r>
      <w:r>
        <w:rPr>
          <w:bCs/>
          <w:color w:val="7F0055"/>
        </w:rPr>
        <w:t>nterface</w:t>
      </w:r>
      <w:r>
        <w:t xml:space="preserve"> Sayable{  </w:t>
      </w:r>
    </w:p>
    <w:p w14:paraId="0560EB48" w14:textId="77777777" w:rsidR="00104EC9" w:rsidRDefault="00104EC9" w:rsidP="00104EC9">
      <w:pPr>
        <w:pStyle w:val="Output"/>
      </w:pPr>
      <w:r>
        <w:t xml:space="preserve">    </w:t>
      </w:r>
      <w:r>
        <w:rPr>
          <w:bCs/>
          <w:color w:val="7F0055"/>
        </w:rPr>
        <w:t>default</w:t>
      </w:r>
      <w:r>
        <w:t xml:space="preserve"> </w:t>
      </w:r>
      <w:r>
        <w:rPr>
          <w:bCs/>
          <w:color w:val="7F0055"/>
        </w:rPr>
        <w:t>void</w:t>
      </w:r>
      <w:r>
        <w:t xml:space="preserve"> </w:t>
      </w:r>
      <w:r>
        <w:rPr>
          <w:u w:val="single"/>
        </w:rPr>
        <w:t>say()</w:t>
      </w:r>
      <w:r>
        <w:t xml:space="preserve"> {  </w:t>
      </w:r>
    </w:p>
    <w:p w14:paraId="722ED789" w14:textId="77777777" w:rsidR="00104EC9" w:rsidRDefault="00104EC9" w:rsidP="00104EC9">
      <w:pPr>
        <w:pStyle w:val="Output"/>
      </w:pPr>
      <w:r>
        <w:t xml:space="preserve">        saySomething();  </w:t>
      </w:r>
    </w:p>
    <w:p w14:paraId="0A0F8D52" w14:textId="77777777" w:rsidR="00104EC9" w:rsidRDefault="00104EC9" w:rsidP="00104EC9">
      <w:pPr>
        <w:pStyle w:val="Output"/>
      </w:pPr>
      <w:r>
        <w:t xml:space="preserve">    }  </w:t>
      </w:r>
    </w:p>
    <w:p w14:paraId="11AD41A8" w14:textId="78422F0C" w:rsidR="00104EC9" w:rsidRDefault="00104EC9" w:rsidP="00104EC9">
      <w:pPr>
        <w:pStyle w:val="Output"/>
      </w:pPr>
      <w:r>
        <w:t xml:space="preserve"> </w:t>
      </w:r>
      <w:r>
        <w:rPr>
          <w:color w:val="3F7F5F"/>
        </w:rPr>
        <w:t xml:space="preserve">//Private method inside interface  </w:t>
      </w:r>
    </w:p>
    <w:p w14:paraId="3EBC8CB8" w14:textId="77777777" w:rsidR="00104EC9" w:rsidRDefault="00104EC9" w:rsidP="00104EC9">
      <w:pPr>
        <w:pStyle w:val="Output"/>
      </w:pPr>
      <w:r>
        <w:t xml:space="preserve">    </w:t>
      </w:r>
      <w:r>
        <w:rPr>
          <w:bCs/>
          <w:color w:val="7F0055"/>
        </w:rPr>
        <w:t>private</w:t>
      </w:r>
      <w:r>
        <w:t xml:space="preserve"> </w:t>
      </w:r>
      <w:r>
        <w:rPr>
          <w:bCs/>
          <w:color w:val="7F0055"/>
        </w:rPr>
        <w:t>void</w:t>
      </w:r>
      <w:r>
        <w:t xml:space="preserve"> </w:t>
      </w:r>
      <w:r>
        <w:rPr>
          <w:u w:val="single"/>
        </w:rPr>
        <w:t>saySomething()</w:t>
      </w:r>
      <w:r>
        <w:t xml:space="preserve"> {  </w:t>
      </w:r>
    </w:p>
    <w:p w14:paraId="626F3BA5" w14:textId="77777777" w:rsidR="00104EC9" w:rsidRDefault="00104EC9" w:rsidP="00104EC9">
      <w:pPr>
        <w:pStyle w:val="Output"/>
      </w:pPr>
      <w:r>
        <w:t xml:space="preserve">        System.out.println(</w:t>
      </w:r>
      <w:r>
        <w:rPr>
          <w:color w:val="2A00FF"/>
        </w:rPr>
        <w:t>"Hello... I'm private method"</w:t>
      </w:r>
      <w:r>
        <w:t xml:space="preserve">);  </w:t>
      </w:r>
    </w:p>
    <w:p w14:paraId="605009BF" w14:textId="77777777" w:rsidR="00104EC9" w:rsidRDefault="00104EC9" w:rsidP="00104EC9">
      <w:pPr>
        <w:pStyle w:val="Output"/>
      </w:pPr>
      <w:r>
        <w:t xml:space="preserve">    }  </w:t>
      </w:r>
    </w:p>
    <w:p w14:paraId="7992D84C" w14:textId="77777777" w:rsidR="00104EC9" w:rsidRDefault="00104EC9" w:rsidP="00104EC9">
      <w:pPr>
        <w:pStyle w:val="Output"/>
      </w:pPr>
      <w:r>
        <w:t xml:space="preserve">}  </w:t>
      </w:r>
    </w:p>
    <w:p w14:paraId="1180DBBD" w14:textId="77777777" w:rsidR="00104EC9" w:rsidRDefault="00104EC9" w:rsidP="00104EC9">
      <w:pPr>
        <w:pStyle w:val="Output"/>
      </w:pPr>
      <w:r>
        <w:rPr>
          <w:bCs/>
          <w:color w:val="7F0055"/>
        </w:rPr>
        <w:t>public</w:t>
      </w:r>
      <w:r>
        <w:t xml:space="preserve"> </w:t>
      </w:r>
      <w:r>
        <w:rPr>
          <w:bCs/>
          <w:color w:val="7F0055"/>
        </w:rPr>
        <w:t>class</w:t>
      </w:r>
      <w:r>
        <w:t xml:space="preserve"> </w:t>
      </w:r>
      <w:r>
        <w:rPr>
          <w:u w:val="single"/>
        </w:rPr>
        <w:t>PrivateInterface</w:t>
      </w:r>
      <w:r>
        <w:t xml:space="preserve"> </w:t>
      </w:r>
      <w:r>
        <w:rPr>
          <w:bCs/>
          <w:color w:val="7F0055"/>
        </w:rPr>
        <w:t>implements</w:t>
      </w:r>
      <w:r>
        <w:t xml:space="preserve"> Sayable {  </w:t>
      </w:r>
    </w:p>
    <w:p w14:paraId="177AAC84" w14:textId="77777777" w:rsidR="00104EC9" w:rsidRDefault="00104EC9" w:rsidP="00104EC9">
      <w:pPr>
        <w:pStyle w:val="Output"/>
      </w:pPr>
      <w:r>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  </w:t>
      </w:r>
    </w:p>
    <w:p w14:paraId="58390909" w14:textId="77777777" w:rsidR="00104EC9" w:rsidRDefault="00104EC9" w:rsidP="00104EC9">
      <w:pPr>
        <w:pStyle w:val="Output"/>
      </w:pPr>
      <w:r>
        <w:t xml:space="preserve">        Sayable </w:t>
      </w:r>
      <w:r>
        <w:rPr>
          <w:color w:val="6A3E3E"/>
        </w:rPr>
        <w:t>s</w:t>
      </w:r>
      <w:r>
        <w:t xml:space="preserve"> = </w:t>
      </w:r>
      <w:r>
        <w:rPr>
          <w:bCs/>
          <w:color w:val="7F0055"/>
        </w:rPr>
        <w:t>new</w:t>
      </w:r>
      <w:r>
        <w:t xml:space="preserve"> PrivateInterface();  </w:t>
      </w:r>
    </w:p>
    <w:p w14:paraId="1F1C8A3E" w14:textId="77777777" w:rsidR="00104EC9" w:rsidRDefault="00104EC9" w:rsidP="00104EC9">
      <w:pPr>
        <w:pStyle w:val="Output"/>
      </w:pPr>
      <w:r>
        <w:t xml:space="preserve">        </w:t>
      </w:r>
      <w:r>
        <w:rPr>
          <w:color w:val="6A3E3E"/>
        </w:rPr>
        <w:t>s</w:t>
      </w:r>
      <w:r>
        <w:t xml:space="preserve">.say();  </w:t>
      </w:r>
    </w:p>
    <w:p w14:paraId="24F03C8D" w14:textId="77777777" w:rsidR="00104EC9" w:rsidRDefault="00104EC9" w:rsidP="00104EC9">
      <w:pPr>
        <w:pStyle w:val="Output"/>
      </w:pPr>
      <w:r>
        <w:t xml:space="preserve">    }  </w:t>
      </w:r>
    </w:p>
    <w:p w14:paraId="2F4FA066" w14:textId="77777777" w:rsidR="00104EC9" w:rsidRDefault="00104EC9" w:rsidP="00104EC9">
      <w:pPr>
        <w:pStyle w:val="Output"/>
      </w:pPr>
      <w:r>
        <w:t>}</w:t>
      </w:r>
    </w:p>
    <w:p w14:paraId="1CC94538" w14:textId="77777777" w:rsidR="00104EC9" w:rsidRDefault="00104EC9" w:rsidP="000E4144">
      <w:pPr>
        <w:pStyle w:val="Heading30"/>
      </w:pPr>
      <w:r>
        <w:t>Multi-Release JAR Files</w:t>
      </w:r>
    </w:p>
    <w:p w14:paraId="707138DA" w14:textId="16ED86B8" w:rsidR="00104EC9" w:rsidRDefault="00104EC9" w:rsidP="0017175B">
      <w:r>
        <w:t xml:space="preserve">Previously, you had to package all classes into a </w:t>
      </w:r>
      <w:r w:rsidRPr="0017175B">
        <w:rPr>
          <w:rStyle w:val="0SyntaxPinkChar"/>
        </w:rPr>
        <w:t>jar</w:t>
      </w:r>
      <w:r>
        <w:t xml:space="preserve"> file and drop in the </w:t>
      </w:r>
      <w:r w:rsidR="0017175B">
        <w:t>class path</w:t>
      </w:r>
      <w:r>
        <w:t xml:space="preserve"> of </w:t>
      </w:r>
      <w:r w:rsidR="0017175B">
        <w:t>another</w:t>
      </w:r>
      <w:r>
        <w:t xml:space="preserve"> application, which wish to use it.</w:t>
      </w:r>
    </w:p>
    <w:p w14:paraId="688741A2" w14:textId="77777777" w:rsidR="0017175B" w:rsidRDefault="0017175B" w:rsidP="0017175B">
      <w:pPr>
        <w:spacing w:line="240" w:lineRule="auto"/>
      </w:pPr>
    </w:p>
    <w:p w14:paraId="429EF649" w14:textId="189B9C83" w:rsidR="00104EC9" w:rsidRDefault="00104EC9" w:rsidP="0017175B">
      <w:pPr>
        <w:rPr>
          <w:rFonts w:asciiTheme="majorHAnsi" w:hAnsiTheme="majorHAnsi"/>
          <w:bCs/>
          <w:color w:val="FFFFFF" w:themeColor="background1"/>
          <w:sz w:val="26"/>
          <w:szCs w:val="26"/>
        </w:rPr>
      </w:pPr>
      <w:r>
        <w:t xml:space="preserve">Using multi-release feature, now a jar can </w:t>
      </w:r>
      <w:r w:rsidR="0017175B">
        <w:t>contain</w:t>
      </w:r>
      <w:r>
        <w:t xml:space="preserve"> </w:t>
      </w:r>
      <w:r w:rsidRPr="0017175B">
        <w:rPr>
          <w:b/>
          <w:bCs/>
          <w:color w:val="00B050"/>
        </w:rPr>
        <w:t>different versions of a class</w:t>
      </w:r>
      <w:r w:rsidRPr="0017175B">
        <w:rPr>
          <w:color w:val="00B050"/>
        </w:rPr>
        <w:t xml:space="preserve"> </w:t>
      </w:r>
      <w:r w:rsidRPr="0017175B">
        <w:rPr>
          <w:b/>
          <w:bCs/>
          <w:color w:val="0000FF"/>
        </w:rPr>
        <w:t>– compatible to different JDK releases.</w:t>
      </w:r>
      <w:r>
        <w:t xml:space="preserve"> The information regarding different versions of a class, and in which JDK version which class shall be picked up by class loaded, is stored in </w:t>
      </w:r>
      <w:r>
        <w:rPr>
          <w:b/>
        </w:rPr>
        <w:t>MANIFEST.MF</w:t>
      </w:r>
      <w:r>
        <w:t> file.</w:t>
      </w:r>
    </w:p>
    <w:p w14:paraId="675B285B" w14:textId="77777777" w:rsidR="00104EC9" w:rsidRDefault="00104EC9" w:rsidP="00104EC9">
      <w:pPr>
        <w:rPr>
          <w:rFonts w:asciiTheme="majorHAnsi" w:hAnsiTheme="majorHAnsi"/>
          <w:bCs/>
          <w:color w:val="FFFFFF" w:themeColor="background1"/>
          <w:sz w:val="26"/>
          <w:szCs w:val="26"/>
        </w:rPr>
      </w:pPr>
    </w:p>
    <w:p w14:paraId="2F282318" w14:textId="6E9ED7B2" w:rsidR="00104EC9" w:rsidRDefault="00104EC9" w:rsidP="00104EC9">
      <w:pPr>
        <w:pStyle w:val="Heading2"/>
      </w:pPr>
      <w:bookmarkStart w:id="149" w:name="_Toc94350695"/>
      <w:r>
        <w:t>Java10 (</w:t>
      </w:r>
      <w:r w:rsidR="00BD2476">
        <w:t>Mar</w:t>
      </w:r>
      <w:r w:rsidR="004A5867">
        <w:t>ch</w:t>
      </w:r>
      <w:r w:rsidR="00BD2476">
        <w:t xml:space="preserve"> 2018</w:t>
      </w:r>
      <w:r>
        <w:t>)</w:t>
      </w:r>
      <w:bookmarkEnd w:id="149"/>
    </w:p>
    <w:p w14:paraId="31D7291C" w14:textId="77777777" w:rsidR="00104EC9" w:rsidRDefault="00104EC9" w:rsidP="000E4144">
      <w:pPr>
        <w:pStyle w:val="Heading30"/>
      </w:pPr>
      <w:r w:rsidRPr="00797D61">
        <w:t>Local Variable Type Inference</w:t>
      </w:r>
    </w:p>
    <w:p w14:paraId="2650E566" w14:textId="77777777" w:rsidR="00104EC9" w:rsidRDefault="00104EC9" w:rsidP="0053400A">
      <w:pPr>
        <w:rPr>
          <w:shd w:val="clear" w:color="auto" w:fill="FFFFFF"/>
        </w:rPr>
      </w:pPr>
      <w:r>
        <w:rPr>
          <w:shd w:val="clear" w:color="auto" w:fill="FFFFFF"/>
        </w:rPr>
        <w:t>Java has now </w:t>
      </w:r>
      <w:r>
        <w:rPr>
          <w:rStyle w:val="HTMLCode"/>
          <w:rFonts w:ascii="Consolas" w:eastAsiaTheme="minorEastAsia" w:hAnsi="Consolas"/>
          <w:color w:val="FF0779"/>
          <w:sz w:val="21"/>
          <w:szCs w:val="21"/>
          <w:shd w:val="clear" w:color="auto" w:fill="FFFFFF"/>
        </w:rPr>
        <w:t>var</w:t>
      </w:r>
      <w:r>
        <w:rPr>
          <w:shd w:val="clear" w:color="auto" w:fill="FFFFFF"/>
        </w:rPr>
        <w:t> style declarations. It allows you to declare a local variable without specifying its type. The type of variable will be inferred from type of actual object created. It claims to be the only real feature for developers in JDK 10</w:t>
      </w:r>
    </w:p>
    <w:p w14:paraId="087D45D0" w14:textId="77777777" w:rsidR="00104EC9" w:rsidRDefault="00104EC9" w:rsidP="00104EC9">
      <w:pPr>
        <w:pStyle w:val="Output"/>
      </w:pPr>
      <w:r>
        <w:rPr>
          <w:rStyle w:val="HTMLCode"/>
          <w:rFonts w:eastAsiaTheme="minorEastAsia"/>
          <w:color w:val="000000"/>
        </w:rPr>
        <w:t>var str = </w:t>
      </w:r>
      <w:r>
        <w:rPr>
          <w:rStyle w:val="HTMLCode"/>
          <w:rFonts w:eastAsiaTheme="minorEastAsia"/>
        </w:rPr>
        <w:t>"Hello world"</w:t>
      </w:r>
      <w:r>
        <w:rPr>
          <w:rStyle w:val="HTMLCode"/>
          <w:rFonts w:eastAsiaTheme="minorEastAsia"/>
          <w:color w:val="000000"/>
        </w:rPr>
        <w:t>;</w:t>
      </w:r>
    </w:p>
    <w:p w14:paraId="48EBE22D" w14:textId="77777777" w:rsidR="00104EC9" w:rsidRDefault="00104EC9" w:rsidP="00104EC9"/>
    <w:p w14:paraId="1C50B93C" w14:textId="77777777" w:rsidR="00104EC9" w:rsidRPr="001C7745" w:rsidRDefault="00104EC9" w:rsidP="000E4144">
      <w:pPr>
        <w:pStyle w:val="Heading30"/>
      </w:pPr>
      <w:r w:rsidRPr="001C7745">
        <w:t>Time-Based Release Versioning</w:t>
      </w:r>
    </w:p>
    <w:p w14:paraId="5FDEE0F3" w14:textId="77777777" w:rsidR="00104EC9" w:rsidRDefault="00104EC9" w:rsidP="00831A9B">
      <w:r>
        <w:t>On printing java version, it just shows version number only</w:t>
      </w:r>
    </w:p>
    <w:p w14:paraId="0468C64A" w14:textId="77777777" w:rsidR="00104EC9" w:rsidRDefault="00104EC9" w:rsidP="00104EC9">
      <w:pPr>
        <w:pStyle w:val="Output"/>
      </w:pPr>
      <w:r>
        <w:t>E:\Users\Kaveti_S&gt;java -version</w:t>
      </w:r>
    </w:p>
    <w:p w14:paraId="428BA999" w14:textId="77777777" w:rsidR="00104EC9" w:rsidRDefault="00104EC9" w:rsidP="00104EC9">
      <w:pPr>
        <w:pStyle w:val="Output"/>
      </w:pPr>
      <w:r>
        <w:t>java version "1.8.0_202-ea"</w:t>
      </w:r>
    </w:p>
    <w:p w14:paraId="02F62C93" w14:textId="77777777" w:rsidR="00104EC9" w:rsidRDefault="00104EC9" w:rsidP="00104EC9"/>
    <w:p w14:paraId="3918BCA6" w14:textId="77777777" w:rsidR="00104EC9" w:rsidRPr="001C7745" w:rsidRDefault="00104EC9" w:rsidP="00104EC9">
      <w:r>
        <w:t xml:space="preserve">But in 10, it will show the Date of version release </w:t>
      </w:r>
      <w:r w:rsidRPr="001C7745">
        <w:t>The new pattern of the Version number is:</w:t>
      </w:r>
    </w:p>
    <w:p w14:paraId="0509FD75" w14:textId="77777777" w:rsidR="00104EC9" w:rsidRPr="001C7745" w:rsidRDefault="00104EC9" w:rsidP="00104EC9">
      <w:pPr>
        <w:pStyle w:val="Output"/>
      </w:pPr>
      <w:r w:rsidRPr="001C7745">
        <w:t>$FEATURE.</w:t>
      </w:r>
      <w:r>
        <w:t xml:space="preserve"> </w:t>
      </w:r>
      <w:r w:rsidRPr="001C7745">
        <w:t>$INTERIM.</w:t>
      </w:r>
      <w:r>
        <w:t xml:space="preserve"> </w:t>
      </w:r>
      <w:r w:rsidRPr="001C7745">
        <w:t>$UPDATE.</w:t>
      </w:r>
      <w:r>
        <w:t xml:space="preserve"> </w:t>
      </w:r>
      <w:r w:rsidRPr="001C7745">
        <w:t>$PATCH</w:t>
      </w:r>
    </w:p>
    <w:p w14:paraId="6B4D311E" w14:textId="77777777" w:rsidR="00104EC9" w:rsidRDefault="00104EC9" w:rsidP="00104EC9">
      <w:pPr>
        <w:pStyle w:val="Output"/>
      </w:pPr>
      <w:r w:rsidRPr="001C7745">
        <w:t>java version "10" 2018-03-20</w:t>
      </w:r>
    </w:p>
    <w:p w14:paraId="0B622DE8" w14:textId="77777777" w:rsidR="00104EC9" w:rsidRDefault="00104EC9" w:rsidP="00104EC9"/>
    <w:p w14:paraId="5087E73C" w14:textId="77777777" w:rsidR="00104EC9" w:rsidRPr="001C7745" w:rsidRDefault="00104EC9" w:rsidP="000E4144">
      <w:pPr>
        <w:pStyle w:val="Heading30"/>
      </w:pPr>
      <w:r w:rsidRPr="001C7745">
        <w:t>Garbage Collector Interface</w:t>
      </w:r>
    </w:p>
    <w:p w14:paraId="08BECD5B" w14:textId="77777777" w:rsidR="00104EC9" w:rsidRDefault="00104EC9" w:rsidP="00104EC9">
      <w:r w:rsidRPr="001C7745">
        <w:t>Anyone wanting to implement a new GC would require knowledge about all these various places, as well as how to extend the various classes for their specific needs.</w:t>
      </w:r>
    </w:p>
    <w:p w14:paraId="1AD8C665" w14:textId="77777777" w:rsidR="00104EC9" w:rsidRDefault="00104EC9" w:rsidP="00104EC9"/>
    <w:p w14:paraId="093FDC39" w14:textId="60EB2B80" w:rsidR="00104EC9" w:rsidRDefault="00104EC9" w:rsidP="00104EC9">
      <w:pPr>
        <w:pStyle w:val="Heading2"/>
      </w:pPr>
      <w:bookmarkStart w:id="150" w:name="_Toc94350696"/>
      <w:r>
        <w:lastRenderedPageBreak/>
        <w:t>Java 11</w:t>
      </w:r>
      <w:r w:rsidR="00DD49B4">
        <w:t xml:space="preserve"> </w:t>
      </w:r>
      <w:r w:rsidR="0003493C">
        <w:t>(</w:t>
      </w:r>
      <w:r w:rsidR="004A5867" w:rsidRPr="00DF5DBE">
        <w:t xml:space="preserve">September </w:t>
      </w:r>
      <w:r w:rsidRPr="00F4688D">
        <w:t>2018</w:t>
      </w:r>
      <w:r w:rsidR="0003493C">
        <w:t>)</w:t>
      </w:r>
      <w:bookmarkEnd w:id="150"/>
    </w:p>
    <w:p w14:paraId="71F02DC7" w14:textId="082A592C" w:rsidR="00104EC9" w:rsidRDefault="00104EC9" w:rsidP="00104EC9">
      <w:pPr>
        <w:rPr>
          <w:b/>
        </w:rPr>
      </w:pPr>
      <w:r w:rsidRPr="00A264E5">
        <w:t xml:space="preserve">They’ve changed the licensing and support model which means if you download the Java 11 Oracle JDK, it will be </w:t>
      </w:r>
      <w:r w:rsidRPr="00A264E5">
        <w:rPr>
          <w:b/>
        </w:rPr>
        <w:t>paid for commercial use</w:t>
      </w:r>
    </w:p>
    <w:p w14:paraId="5BABB12B" w14:textId="77777777" w:rsidR="007E235E" w:rsidRDefault="007E235E" w:rsidP="00104EC9"/>
    <w:p w14:paraId="2619188A" w14:textId="77777777" w:rsidR="00104EC9" w:rsidRDefault="00104EC9" w:rsidP="00104EC9">
      <w:r w:rsidRPr="00A264E5">
        <w:rPr>
          <w:b/>
        </w:rPr>
        <w:t>Does that mean that I need to pay for Java from now on?</w:t>
      </w:r>
      <w:r w:rsidRPr="00A264E5">
        <w:br/>
      </w:r>
      <w:r w:rsidRPr="00A264E5">
        <w:rPr>
          <w:b/>
          <w:bCs/>
        </w:rPr>
        <w:t>NO.</w:t>
      </w:r>
      <w:r w:rsidRPr="00A264E5">
        <w:t xml:space="preserve"> Not necessarily unless you </w:t>
      </w:r>
      <w:r w:rsidRPr="00A264E5">
        <w:rPr>
          <w:b/>
        </w:rPr>
        <w:t>download the Oracle JDK and use it in production</w:t>
      </w:r>
    </w:p>
    <w:p w14:paraId="2BCF39AE" w14:textId="77777777" w:rsidR="00104EC9" w:rsidRPr="00A264E5" w:rsidRDefault="00104EC9" w:rsidP="00104EC9">
      <w:r w:rsidRPr="00A264E5">
        <w:t>You can use it in developing stages but to use it commercially, you need to buy a license. If you don’t, you can get an invoice bill from Oracle any day!</w:t>
      </w:r>
    </w:p>
    <w:p w14:paraId="47E48FFE" w14:textId="77777777" w:rsidR="00104EC9" w:rsidRPr="00A264E5" w:rsidRDefault="009D004C" w:rsidP="00104EC9">
      <w:pPr>
        <w:rPr>
          <w:b/>
          <w:color w:val="FF0000"/>
        </w:rPr>
      </w:pPr>
      <w:hyperlink r:id="rId383" w:history="1">
        <w:r w:rsidR="00104EC9" w:rsidRPr="00A264E5">
          <w:rPr>
            <w:rStyle w:val="Hyperlink"/>
            <w:b/>
            <w:color w:val="FF0000"/>
          </w:rPr>
          <w:t>Java 10</w:t>
        </w:r>
      </w:hyperlink>
      <w:r w:rsidR="00104EC9" w:rsidRPr="00A264E5">
        <w:rPr>
          <w:b/>
          <w:color w:val="FF0000"/>
        </w:rPr>
        <w:t> was the last free Oracle JDK that could be downloaded.</w:t>
      </w:r>
    </w:p>
    <w:p w14:paraId="2674DD90" w14:textId="77777777" w:rsidR="00104EC9" w:rsidRDefault="00104EC9" w:rsidP="00104EC9"/>
    <w:p w14:paraId="6C64B26E" w14:textId="77777777" w:rsidR="00104EC9" w:rsidRDefault="00104EC9" w:rsidP="000E4144">
      <w:pPr>
        <w:pStyle w:val="Heading30"/>
      </w:pPr>
      <w:r>
        <w:t>Running Java File with single command</w:t>
      </w:r>
    </w:p>
    <w:p w14:paraId="6E1E0CFC" w14:textId="118823A1" w:rsidR="00104EC9" w:rsidRDefault="00104EC9" w:rsidP="007E235E">
      <w:pPr>
        <w:rPr>
          <w:sz w:val="24"/>
          <w:szCs w:val="24"/>
        </w:rPr>
      </w:pPr>
      <w:r>
        <w:t>One major change is that you don’t need to compile the java source file with </w:t>
      </w:r>
      <w:r>
        <w:rPr>
          <w:rStyle w:val="HTMLCode"/>
          <w:rFonts w:eastAsiaTheme="minorEastAsia"/>
          <w:color w:val="FFFFFF"/>
          <w:sz w:val="24"/>
          <w:szCs w:val="24"/>
          <w:shd w:val="clear" w:color="auto" w:fill="000000"/>
        </w:rPr>
        <w:t>javac</w:t>
      </w:r>
      <w:r>
        <w:t> tool first. You can directly run the file with </w:t>
      </w:r>
      <w:r>
        <w:rPr>
          <w:rStyle w:val="Strong"/>
          <w:rFonts w:ascii="Arial" w:hAnsi="Arial" w:cs="Arial"/>
          <w:color w:val="000000"/>
        </w:rPr>
        <w:t>java</w:t>
      </w:r>
      <w:r>
        <w:t> </w:t>
      </w:r>
      <w:r w:rsidR="00874B44">
        <w:t>command,</w:t>
      </w:r>
      <w:r>
        <w:t xml:space="preserve"> and it implicitly compiles</w:t>
      </w:r>
    </w:p>
    <w:p w14:paraId="11E51676" w14:textId="77777777" w:rsidR="00104EC9" w:rsidRDefault="00104EC9" w:rsidP="00104EC9"/>
    <w:p w14:paraId="1C9B6A89" w14:textId="77777777" w:rsidR="00104EC9" w:rsidRPr="00561FA8" w:rsidRDefault="00104EC9" w:rsidP="000E4144">
      <w:pPr>
        <w:pStyle w:val="Heading30"/>
      </w:pPr>
      <w:r w:rsidRPr="00561FA8">
        <w:t>Java String Methods</w:t>
      </w:r>
    </w:p>
    <w:p w14:paraId="1152D00E" w14:textId="77777777" w:rsidR="00104EC9" w:rsidRPr="00561FA8" w:rsidRDefault="00104EC9" w:rsidP="00104EC9">
      <w:r w:rsidRPr="00561FA8">
        <w:rPr>
          <w:b/>
          <w:bCs/>
        </w:rPr>
        <w:t>isBlank()</w:t>
      </w:r>
      <w:r w:rsidRPr="00561FA8">
        <w:t> </w:t>
      </w:r>
    </w:p>
    <w:p w14:paraId="31046B19" w14:textId="77777777" w:rsidR="00104EC9" w:rsidRDefault="00104EC9" w:rsidP="00104EC9">
      <w:pPr>
        <w:pStyle w:val="Output"/>
      </w:pPr>
      <w:r>
        <w:tab/>
        <w:t>System.out.println(" ".isBlank()); //true</w:t>
      </w:r>
    </w:p>
    <w:p w14:paraId="118D78E6" w14:textId="77777777" w:rsidR="00104EC9" w:rsidRDefault="00104EC9" w:rsidP="00104EC9">
      <w:pPr>
        <w:pStyle w:val="Output"/>
      </w:pPr>
      <w:r>
        <w:t xml:space="preserve">        </w:t>
      </w:r>
    </w:p>
    <w:p w14:paraId="7B63C8B9" w14:textId="77777777" w:rsidR="00104EC9" w:rsidRDefault="00104EC9" w:rsidP="00104EC9">
      <w:pPr>
        <w:pStyle w:val="Output"/>
      </w:pPr>
      <w:r>
        <w:t xml:space="preserve">        String s = "Anupam";</w:t>
      </w:r>
    </w:p>
    <w:p w14:paraId="3E1851C0" w14:textId="77777777" w:rsidR="00104EC9" w:rsidRDefault="00104EC9" w:rsidP="00104EC9">
      <w:pPr>
        <w:pStyle w:val="Output"/>
      </w:pPr>
      <w:r>
        <w:t xml:space="preserve">        System.out.println(s.isBlank()); //false</w:t>
      </w:r>
    </w:p>
    <w:p w14:paraId="460505FF" w14:textId="77777777" w:rsidR="00104EC9" w:rsidRDefault="00104EC9" w:rsidP="00104EC9"/>
    <w:p w14:paraId="49C3D9E8" w14:textId="77777777" w:rsidR="00104EC9" w:rsidRPr="00561FA8" w:rsidRDefault="00104EC9" w:rsidP="007D22C5">
      <w:pPr>
        <w:spacing w:line="240" w:lineRule="auto"/>
      </w:pPr>
      <w:r w:rsidRPr="00561FA8">
        <w:rPr>
          <w:b/>
          <w:bCs/>
        </w:rPr>
        <w:t>repeat(int)</w:t>
      </w:r>
    </w:p>
    <w:p w14:paraId="798B840D" w14:textId="77777777" w:rsidR="00104EC9" w:rsidRDefault="00104EC9" w:rsidP="007D22C5">
      <w:r w:rsidRPr="00561FA8">
        <w:t>The repeat method simply repeats the string that many numbers of times as mentioned in the method in the form of an int.</w:t>
      </w:r>
      <w:r>
        <w:tab/>
      </w:r>
      <w:r>
        <w:tab/>
      </w:r>
    </w:p>
    <w:p w14:paraId="7855E0B4" w14:textId="77777777" w:rsidR="00104EC9" w:rsidRDefault="00104EC9" w:rsidP="00104EC9">
      <w:pPr>
        <w:pStyle w:val="Output"/>
      </w:pPr>
      <w:r>
        <w:tab/>
        <w:t>String str = "=".repeat(2);</w:t>
      </w:r>
    </w:p>
    <w:p w14:paraId="119A4E82" w14:textId="77777777" w:rsidR="00104EC9" w:rsidRDefault="00104EC9" w:rsidP="00104EC9">
      <w:pPr>
        <w:pStyle w:val="Output"/>
      </w:pPr>
      <w:r>
        <w:t xml:space="preserve">        System.out.println(str); //prints ==</w:t>
      </w:r>
    </w:p>
    <w:p w14:paraId="2BDFC546" w14:textId="1FC2D839" w:rsidR="0004468D" w:rsidRDefault="0004468D" w:rsidP="00904306">
      <w:pPr>
        <w:spacing w:line="360" w:lineRule="auto"/>
      </w:pPr>
    </w:p>
    <w:p w14:paraId="10EDC1A6" w14:textId="77777777" w:rsidR="00904306" w:rsidRDefault="00904306" w:rsidP="00904306">
      <w:pPr>
        <w:spacing w:line="240" w:lineRule="auto"/>
      </w:pPr>
    </w:p>
    <w:p w14:paraId="41249552" w14:textId="6D1140AB" w:rsidR="002C40D5" w:rsidRPr="002C40D5" w:rsidRDefault="002C40D5" w:rsidP="002C40D5">
      <w:pPr>
        <w:pStyle w:val="Heading2"/>
      </w:pPr>
      <w:bookmarkStart w:id="151" w:name="_Toc94350697"/>
      <w:r w:rsidRPr="002C40D5">
        <w:t xml:space="preserve">Java 12 </w:t>
      </w:r>
      <w:r>
        <w:t>(</w:t>
      </w:r>
      <w:r w:rsidRPr="002C40D5">
        <w:t>March</w:t>
      </w:r>
      <w:r>
        <w:t xml:space="preserve"> </w:t>
      </w:r>
      <w:r w:rsidRPr="002C40D5">
        <w:t>2019</w:t>
      </w:r>
      <w:r>
        <w:t>)</w:t>
      </w:r>
      <w:bookmarkEnd w:id="151"/>
    </w:p>
    <w:p w14:paraId="19A03A45" w14:textId="6B8233FE" w:rsidR="005969F5" w:rsidRDefault="00B56C05" w:rsidP="00137421">
      <w:r w:rsidRPr="00B56C05">
        <w:t>Java 12 got a couple of </w:t>
      </w:r>
      <w:hyperlink r:id="rId384" w:tgtFrame="_blank" w:history="1">
        <w:r w:rsidRPr="00B56C05">
          <w:rPr>
            <w:rStyle w:val="Hyperlink"/>
          </w:rPr>
          <w:t>new features and clean-ups</w:t>
        </w:r>
      </w:hyperlink>
      <w:r w:rsidRPr="00B56C05">
        <w:t xml:space="preserve">, but the only ones worth mentioning here are </w:t>
      </w:r>
      <w:r w:rsidRPr="004A6FC6">
        <w:rPr>
          <w:b/>
          <w:bCs/>
          <w:color w:val="0000FF"/>
        </w:rPr>
        <w:t>Unicode 11 support</w:t>
      </w:r>
      <w:r w:rsidRPr="004A6FC6">
        <w:rPr>
          <w:color w:val="0000FF"/>
        </w:rPr>
        <w:t xml:space="preserve"> </w:t>
      </w:r>
      <w:r w:rsidRPr="00B56C05">
        <w:t>and a preview of the new switch expression, which you will see covered in the next section.</w:t>
      </w:r>
    </w:p>
    <w:p w14:paraId="7D11862A" w14:textId="23481F34" w:rsidR="00B56C05" w:rsidRDefault="00B56C05" w:rsidP="00C157FE"/>
    <w:p w14:paraId="20E1DA78" w14:textId="77777777" w:rsidR="00904306" w:rsidRDefault="00904306" w:rsidP="00904306">
      <w:pPr>
        <w:spacing w:line="240" w:lineRule="auto"/>
      </w:pPr>
    </w:p>
    <w:p w14:paraId="6717FDB6" w14:textId="5D7EB02F" w:rsidR="00DF5DBE" w:rsidRDefault="00DF5DBE" w:rsidP="00DF5DBE">
      <w:pPr>
        <w:pStyle w:val="Heading2"/>
      </w:pPr>
      <w:bookmarkStart w:id="152" w:name="_Toc94350698"/>
      <w:r w:rsidRPr="00DF5DBE">
        <w:rPr>
          <w:b/>
        </w:rPr>
        <w:t xml:space="preserve">Java 13 </w:t>
      </w:r>
      <w:r>
        <w:rPr>
          <w:b/>
        </w:rPr>
        <w:t>(</w:t>
      </w:r>
      <w:r w:rsidRPr="00DF5DBE">
        <w:t>September 2019)</w:t>
      </w:r>
      <w:bookmarkEnd w:id="152"/>
      <w:r w:rsidRPr="00DF5DBE">
        <w:t xml:space="preserve"> </w:t>
      </w:r>
    </w:p>
    <w:p w14:paraId="0CDB3AD6" w14:textId="343B67CD" w:rsidR="005969F5" w:rsidRDefault="004A6FC6" w:rsidP="004975F2">
      <w:r w:rsidRPr="004A6FC6">
        <w:t>You can find a complete feature list </w:t>
      </w:r>
      <w:hyperlink r:id="rId385" w:tgtFrame="_blank" w:history="1">
        <w:r w:rsidRPr="004A6FC6">
          <w:rPr>
            <w:rStyle w:val="Hyperlink"/>
            <w:b/>
            <w:bCs/>
          </w:rPr>
          <w:t>here</w:t>
        </w:r>
      </w:hyperlink>
      <w:r w:rsidRPr="004A6FC6">
        <w:t xml:space="preserve">, but essentially, you are getting </w:t>
      </w:r>
      <w:r w:rsidRPr="004A6FC6">
        <w:rPr>
          <w:b/>
          <w:bCs/>
          <w:color w:val="0000FF"/>
        </w:rPr>
        <w:t>Unicode 12.1 support</w:t>
      </w:r>
      <w:r w:rsidRPr="004A6FC6">
        <w:t xml:space="preserve">, as well as </w:t>
      </w:r>
      <w:r w:rsidRPr="007609BA">
        <w:rPr>
          <w:b/>
          <w:bCs/>
        </w:rPr>
        <w:t>two new or improved</w:t>
      </w:r>
      <w:r w:rsidRPr="004A6FC6">
        <w:t xml:space="preserve"> </w:t>
      </w:r>
      <w:r w:rsidRPr="007609BA">
        <w:rPr>
          <w:b/>
          <w:bCs/>
          <w:color w:val="00B050"/>
        </w:rPr>
        <w:t>preview features</w:t>
      </w:r>
      <w:r w:rsidRPr="007609BA">
        <w:rPr>
          <w:color w:val="00B050"/>
        </w:rPr>
        <w:t xml:space="preserve"> </w:t>
      </w:r>
      <w:r w:rsidRPr="004A6FC6">
        <w:t>(subject to change in the future):</w:t>
      </w:r>
    </w:p>
    <w:p w14:paraId="73BD6CA0" w14:textId="49DAC7CA" w:rsidR="004A6FC6" w:rsidRDefault="004A6FC6" w:rsidP="004975F2">
      <w:pPr>
        <w:spacing w:line="240" w:lineRule="auto"/>
      </w:pPr>
    </w:p>
    <w:p w14:paraId="39DEB6C0" w14:textId="16D1C220" w:rsidR="00C94568" w:rsidRPr="00C94568" w:rsidRDefault="00C94568" w:rsidP="004975F2">
      <w:pPr>
        <w:rPr>
          <w:b/>
          <w:bCs/>
        </w:rPr>
      </w:pPr>
      <w:r>
        <w:rPr>
          <w:b/>
          <w:bCs/>
        </w:rPr>
        <w:t>1.</w:t>
      </w:r>
      <w:r w:rsidRPr="00C94568">
        <w:rPr>
          <w:b/>
          <w:bCs/>
        </w:rPr>
        <w:t>Switch Expression (Preview)</w:t>
      </w:r>
    </w:p>
    <w:p w14:paraId="4A2E9D06" w14:textId="104C2969" w:rsidR="00C94568" w:rsidRPr="00C94568" w:rsidRDefault="00C94568" w:rsidP="004975F2">
      <w:r w:rsidRPr="00C94568">
        <w:t xml:space="preserve">Switch expressions can now </w:t>
      </w:r>
      <w:r w:rsidRPr="00C94568">
        <w:rPr>
          <w:b/>
          <w:bCs/>
          <w:color w:val="0000FF"/>
        </w:rPr>
        <w:t>return a value</w:t>
      </w:r>
      <w:r w:rsidRPr="00C94568">
        <w:t xml:space="preserve">. And you can use a </w:t>
      </w:r>
      <w:r w:rsidRPr="00C94568">
        <w:rPr>
          <w:b/>
          <w:bCs/>
        </w:rPr>
        <w:t>lambda-style syntax</w:t>
      </w:r>
      <w:r w:rsidRPr="00C94568">
        <w:t xml:space="preserve"> for your expressions, </w:t>
      </w:r>
    </w:p>
    <w:p w14:paraId="019E4D89"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0000FF"/>
          <w:sz w:val="16"/>
          <w:szCs w:val="16"/>
        </w:rPr>
      </w:pPr>
      <w:r w:rsidRPr="006F5574">
        <w:rPr>
          <w:rFonts w:ascii="Consolas" w:hAnsi="Consolas" w:cs="Consolas"/>
          <w:b/>
          <w:bCs/>
          <w:color w:val="0000FF"/>
          <w:sz w:val="16"/>
          <w:szCs w:val="16"/>
        </w:rPr>
        <w:t>//Old switch statements looked like this:</w:t>
      </w:r>
    </w:p>
    <w:p w14:paraId="31113F09"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b/>
          <w:bCs/>
          <w:color w:val="7F0055"/>
          <w:sz w:val="16"/>
          <w:szCs w:val="16"/>
        </w:rPr>
        <w:t>switch</w:t>
      </w:r>
      <w:r w:rsidRPr="006F5574">
        <w:rPr>
          <w:rFonts w:ascii="Consolas" w:hAnsi="Consolas" w:cs="Consolas"/>
          <w:color w:val="000000"/>
          <w:sz w:val="16"/>
          <w:szCs w:val="16"/>
        </w:rPr>
        <w:t>(status) {</w:t>
      </w:r>
    </w:p>
    <w:p w14:paraId="7DAC13EF"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color w:val="000000"/>
          <w:sz w:val="16"/>
          <w:szCs w:val="16"/>
        </w:rPr>
        <w:t xml:space="preserve">  </w:t>
      </w:r>
      <w:r w:rsidRPr="006F5574">
        <w:rPr>
          <w:rFonts w:ascii="Consolas" w:hAnsi="Consolas" w:cs="Consolas"/>
          <w:b/>
          <w:bCs/>
          <w:color w:val="7F0055"/>
          <w:sz w:val="16"/>
          <w:szCs w:val="16"/>
        </w:rPr>
        <w:t>case</w:t>
      </w:r>
      <w:r w:rsidRPr="006F5574">
        <w:rPr>
          <w:rFonts w:ascii="Consolas" w:hAnsi="Consolas" w:cs="Consolas"/>
          <w:color w:val="000000"/>
          <w:sz w:val="16"/>
          <w:szCs w:val="16"/>
        </w:rPr>
        <w:t xml:space="preserve"> SUBSCRIBER:</w:t>
      </w:r>
    </w:p>
    <w:p w14:paraId="4D85B118"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color w:val="000000"/>
          <w:sz w:val="16"/>
          <w:szCs w:val="16"/>
        </w:rPr>
        <w:t xml:space="preserve">    </w:t>
      </w:r>
      <w:r w:rsidRPr="006F5574">
        <w:rPr>
          <w:rFonts w:ascii="Consolas" w:hAnsi="Consolas" w:cs="Consolas"/>
          <w:color w:val="3F7F5F"/>
          <w:sz w:val="16"/>
          <w:szCs w:val="16"/>
        </w:rPr>
        <w:t>// code block</w:t>
      </w:r>
    </w:p>
    <w:p w14:paraId="1CE7D24B"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color w:val="000000"/>
          <w:sz w:val="16"/>
          <w:szCs w:val="16"/>
        </w:rPr>
        <w:t xml:space="preserve">    </w:t>
      </w:r>
      <w:r w:rsidRPr="006F5574">
        <w:rPr>
          <w:rFonts w:ascii="Consolas" w:hAnsi="Consolas" w:cs="Consolas"/>
          <w:b/>
          <w:bCs/>
          <w:color w:val="7F0055"/>
          <w:sz w:val="16"/>
          <w:szCs w:val="16"/>
        </w:rPr>
        <w:t>break</w:t>
      </w:r>
      <w:r w:rsidRPr="006F5574">
        <w:rPr>
          <w:rFonts w:ascii="Consolas" w:hAnsi="Consolas" w:cs="Consolas"/>
          <w:color w:val="000000"/>
          <w:sz w:val="16"/>
          <w:szCs w:val="16"/>
        </w:rPr>
        <w:t>;</w:t>
      </w:r>
    </w:p>
    <w:p w14:paraId="047B424B"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color w:val="000000"/>
          <w:sz w:val="16"/>
          <w:szCs w:val="16"/>
        </w:rPr>
        <w:t xml:space="preserve">  </w:t>
      </w:r>
      <w:r w:rsidRPr="006F5574">
        <w:rPr>
          <w:rFonts w:ascii="Consolas" w:hAnsi="Consolas" w:cs="Consolas"/>
          <w:b/>
          <w:bCs/>
          <w:color w:val="7F0055"/>
          <w:sz w:val="16"/>
          <w:szCs w:val="16"/>
        </w:rPr>
        <w:t>case</w:t>
      </w:r>
      <w:r w:rsidRPr="006F5574">
        <w:rPr>
          <w:rFonts w:ascii="Consolas" w:hAnsi="Consolas" w:cs="Consolas"/>
          <w:color w:val="000000"/>
          <w:sz w:val="16"/>
          <w:szCs w:val="16"/>
        </w:rPr>
        <w:t xml:space="preserve"> FREE_TRIAL:</w:t>
      </w:r>
    </w:p>
    <w:p w14:paraId="07AAEFD2"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color w:val="000000"/>
          <w:sz w:val="16"/>
          <w:szCs w:val="16"/>
        </w:rPr>
        <w:lastRenderedPageBreak/>
        <w:t xml:space="preserve">    </w:t>
      </w:r>
      <w:r w:rsidRPr="006F5574">
        <w:rPr>
          <w:rFonts w:ascii="Consolas" w:hAnsi="Consolas" w:cs="Consolas"/>
          <w:color w:val="3F7F5F"/>
          <w:sz w:val="16"/>
          <w:szCs w:val="16"/>
        </w:rPr>
        <w:t>// code block</w:t>
      </w:r>
    </w:p>
    <w:p w14:paraId="43BF0416"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color w:val="000000"/>
          <w:sz w:val="16"/>
          <w:szCs w:val="16"/>
        </w:rPr>
        <w:t xml:space="preserve">    </w:t>
      </w:r>
      <w:r w:rsidRPr="006F5574">
        <w:rPr>
          <w:rFonts w:ascii="Consolas" w:hAnsi="Consolas" w:cs="Consolas"/>
          <w:b/>
          <w:bCs/>
          <w:color w:val="7F0055"/>
          <w:sz w:val="16"/>
          <w:szCs w:val="16"/>
        </w:rPr>
        <w:t>break</w:t>
      </w:r>
      <w:r w:rsidRPr="006F5574">
        <w:rPr>
          <w:rFonts w:ascii="Consolas" w:hAnsi="Consolas" w:cs="Consolas"/>
          <w:color w:val="000000"/>
          <w:sz w:val="16"/>
          <w:szCs w:val="16"/>
        </w:rPr>
        <w:t>;</w:t>
      </w:r>
    </w:p>
    <w:p w14:paraId="120C8DB2" w14:textId="12D2A92C"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color w:val="000000"/>
          <w:sz w:val="16"/>
          <w:szCs w:val="16"/>
        </w:rPr>
        <w:t xml:space="preserve">  </w:t>
      </w:r>
      <w:r w:rsidRPr="006F5574">
        <w:rPr>
          <w:rFonts w:ascii="Consolas" w:hAnsi="Consolas" w:cs="Consolas"/>
          <w:b/>
          <w:bCs/>
          <w:color w:val="7F0055"/>
          <w:sz w:val="16"/>
          <w:szCs w:val="16"/>
        </w:rPr>
        <w:t>default</w:t>
      </w:r>
      <w:r w:rsidRPr="006F5574">
        <w:rPr>
          <w:rFonts w:ascii="Consolas" w:hAnsi="Consolas" w:cs="Consolas"/>
          <w:color w:val="000000"/>
          <w:sz w:val="16"/>
          <w:szCs w:val="16"/>
        </w:rPr>
        <w:t>:</w:t>
      </w:r>
    </w:p>
    <w:p w14:paraId="06A4A701"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color w:val="000000"/>
          <w:sz w:val="16"/>
          <w:szCs w:val="16"/>
        </w:rPr>
        <w:t xml:space="preserve">    </w:t>
      </w:r>
      <w:r w:rsidRPr="006F5574">
        <w:rPr>
          <w:rFonts w:ascii="Consolas" w:hAnsi="Consolas" w:cs="Consolas"/>
          <w:color w:val="3F7F5F"/>
          <w:sz w:val="16"/>
          <w:szCs w:val="16"/>
        </w:rPr>
        <w:t>// code block</w:t>
      </w:r>
    </w:p>
    <w:p w14:paraId="75A793D2"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color w:val="000000"/>
          <w:sz w:val="16"/>
          <w:szCs w:val="16"/>
        </w:rPr>
        <w:t>}</w:t>
      </w:r>
    </w:p>
    <w:p w14:paraId="38DEE3EA"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p>
    <w:p w14:paraId="59DA4EF7"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b/>
          <w:bCs/>
          <w:color w:val="0000FF"/>
          <w:sz w:val="16"/>
          <w:szCs w:val="16"/>
        </w:rPr>
      </w:pPr>
      <w:r w:rsidRPr="006F5574">
        <w:rPr>
          <w:rFonts w:ascii="Consolas" w:hAnsi="Consolas" w:cs="Consolas"/>
          <w:b/>
          <w:bCs/>
          <w:color w:val="0000FF"/>
          <w:sz w:val="16"/>
          <w:szCs w:val="16"/>
        </w:rPr>
        <w:t>//Whereas with Java 13, switch statements can look like this:</w:t>
      </w:r>
    </w:p>
    <w:p w14:paraId="27143419" w14:textId="77777777" w:rsidR="00A57735"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rPr>
          <w:rFonts w:ascii="Consolas" w:hAnsi="Consolas" w:cs="Consolas"/>
          <w:color w:val="4C483D" w:themeColor="text2"/>
          <w:sz w:val="16"/>
          <w:szCs w:val="16"/>
        </w:rPr>
      </w:pPr>
      <w:r w:rsidRPr="006F5574">
        <w:rPr>
          <w:rFonts w:ascii="Consolas" w:hAnsi="Consolas" w:cs="Consolas"/>
          <w:b/>
          <w:bCs/>
          <w:color w:val="7F0055"/>
          <w:sz w:val="16"/>
          <w:szCs w:val="16"/>
        </w:rPr>
        <w:t>boolean</w:t>
      </w:r>
      <w:r w:rsidRPr="006F5574">
        <w:rPr>
          <w:rFonts w:ascii="Consolas" w:hAnsi="Consolas" w:cs="Consolas"/>
          <w:color w:val="000000"/>
          <w:sz w:val="16"/>
          <w:szCs w:val="16"/>
        </w:rPr>
        <w:t xml:space="preserve"> result = </w:t>
      </w:r>
      <w:r w:rsidRPr="006F5574">
        <w:rPr>
          <w:rFonts w:ascii="Consolas" w:hAnsi="Consolas" w:cs="Consolas"/>
          <w:b/>
          <w:bCs/>
          <w:color w:val="7F0055"/>
          <w:sz w:val="16"/>
          <w:szCs w:val="16"/>
        </w:rPr>
        <w:t>switch</w:t>
      </w:r>
      <w:r w:rsidRPr="006F5574">
        <w:rPr>
          <w:rFonts w:ascii="Consolas" w:hAnsi="Consolas" w:cs="Consolas"/>
          <w:color w:val="000000"/>
          <w:sz w:val="16"/>
          <w:szCs w:val="16"/>
        </w:rPr>
        <w:t xml:space="preserve"> (status) {</w:t>
      </w:r>
    </w:p>
    <w:p w14:paraId="4D1F58CE" w14:textId="77777777" w:rsidR="00A57735" w:rsidRPr="006F5574" w:rsidRDefault="00A57735" w:rsidP="0023469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firstLine="720"/>
        <w:rPr>
          <w:rFonts w:ascii="Consolas" w:hAnsi="Consolas" w:cs="Consolas"/>
          <w:color w:val="4C483D" w:themeColor="text2"/>
          <w:sz w:val="16"/>
          <w:szCs w:val="16"/>
        </w:rPr>
      </w:pPr>
      <w:r w:rsidRPr="006F5574">
        <w:rPr>
          <w:rFonts w:ascii="Consolas" w:hAnsi="Consolas" w:cs="Consolas"/>
          <w:b/>
          <w:bCs/>
          <w:color w:val="7F0055"/>
          <w:sz w:val="16"/>
          <w:szCs w:val="16"/>
        </w:rPr>
        <w:t>case</w:t>
      </w:r>
      <w:r w:rsidRPr="006F5574">
        <w:rPr>
          <w:rFonts w:ascii="Consolas" w:hAnsi="Consolas" w:cs="Consolas"/>
          <w:color w:val="000000"/>
          <w:sz w:val="16"/>
          <w:szCs w:val="16"/>
        </w:rPr>
        <w:t xml:space="preserve"> SUBSCRIBER -&gt; </w:t>
      </w:r>
      <w:r w:rsidRPr="006F5574">
        <w:rPr>
          <w:rFonts w:ascii="Consolas" w:hAnsi="Consolas" w:cs="Consolas"/>
          <w:b/>
          <w:bCs/>
          <w:color w:val="7F0055"/>
          <w:sz w:val="16"/>
          <w:szCs w:val="16"/>
        </w:rPr>
        <w:t>true</w:t>
      </w:r>
      <w:r w:rsidRPr="006F5574">
        <w:rPr>
          <w:rFonts w:ascii="Consolas" w:hAnsi="Consolas" w:cs="Consolas"/>
          <w:color w:val="000000"/>
          <w:sz w:val="16"/>
          <w:szCs w:val="16"/>
        </w:rPr>
        <w:t>;</w:t>
      </w:r>
    </w:p>
    <w:p w14:paraId="469EB9BE" w14:textId="77777777" w:rsidR="00A57735" w:rsidRPr="006F5574" w:rsidRDefault="00A57735" w:rsidP="0023469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firstLine="720"/>
        <w:rPr>
          <w:rFonts w:ascii="Consolas" w:hAnsi="Consolas" w:cs="Consolas"/>
          <w:color w:val="4C483D" w:themeColor="text2"/>
          <w:sz w:val="16"/>
          <w:szCs w:val="16"/>
        </w:rPr>
      </w:pPr>
      <w:r w:rsidRPr="006F5574">
        <w:rPr>
          <w:rFonts w:ascii="Consolas" w:hAnsi="Consolas" w:cs="Consolas"/>
          <w:b/>
          <w:bCs/>
          <w:color w:val="7F0055"/>
          <w:sz w:val="16"/>
          <w:szCs w:val="16"/>
        </w:rPr>
        <w:t>case</w:t>
      </w:r>
      <w:r w:rsidRPr="006F5574">
        <w:rPr>
          <w:rFonts w:ascii="Consolas" w:hAnsi="Consolas" w:cs="Consolas"/>
          <w:color w:val="000000"/>
          <w:sz w:val="16"/>
          <w:szCs w:val="16"/>
        </w:rPr>
        <w:t xml:space="preserve"> FREE_TRIAL -&gt; </w:t>
      </w:r>
      <w:r w:rsidRPr="006F5574">
        <w:rPr>
          <w:rFonts w:ascii="Consolas" w:hAnsi="Consolas" w:cs="Consolas"/>
          <w:b/>
          <w:bCs/>
          <w:color w:val="7F0055"/>
          <w:sz w:val="16"/>
          <w:szCs w:val="16"/>
        </w:rPr>
        <w:t>false</w:t>
      </w:r>
      <w:r w:rsidRPr="006F5574">
        <w:rPr>
          <w:rFonts w:ascii="Consolas" w:hAnsi="Consolas" w:cs="Consolas"/>
          <w:color w:val="000000"/>
          <w:sz w:val="16"/>
          <w:szCs w:val="16"/>
        </w:rPr>
        <w:t>;</w:t>
      </w:r>
    </w:p>
    <w:p w14:paraId="52487EDF" w14:textId="77777777" w:rsidR="00A57735" w:rsidRPr="006F5574" w:rsidRDefault="00A57735" w:rsidP="00234695">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line="240" w:lineRule="auto"/>
        <w:ind w:firstLine="720"/>
        <w:rPr>
          <w:rFonts w:ascii="Consolas" w:hAnsi="Consolas" w:cs="Consolas"/>
          <w:color w:val="4C483D" w:themeColor="text2"/>
          <w:sz w:val="16"/>
          <w:szCs w:val="16"/>
        </w:rPr>
      </w:pPr>
      <w:r w:rsidRPr="006F5574">
        <w:rPr>
          <w:rFonts w:ascii="Consolas" w:hAnsi="Consolas" w:cs="Consolas"/>
          <w:b/>
          <w:bCs/>
          <w:color w:val="7F0055"/>
          <w:sz w:val="16"/>
          <w:szCs w:val="16"/>
        </w:rPr>
        <w:t>default</w:t>
      </w:r>
      <w:r w:rsidRPr="006F5574">
        <w:rPr>
          <w:rFonts w:ascii="Consolas" w:hAnsi="Consolas" w:cs="Consolas"/>
          <w:color w:val="000000"/>
          <w:sz w:val="16"/>
          <w:szCs w:val="16"/>
        </w:rPr>
        <w:t xml:space="preserve"> -&gt; </w:t>
      </w:r>
      <w:r w:rsidRPr="006F5574">
        <w:rPr>
          <w:rFonts w:ascii="Consolas" w:hAnsi="Consolas" w:cs="Consolas"/>
          <w:b/>
          <w:bCs/>
          <w:color w:val="7F0055"/>
          <w:sz w:val="16"/>
          <w:szCs w:val="16"/>
        </w:rPr>
        <w:t>throw</w:t>
      </w:r>
      <w:r w:rsidRPr="006F5574">
        <w:rPr>
          <w:rFonts w:ascii="Consolas" w:hAnsi="Consolas" w:cs="Consolas"/>
          <w:color w:val="000000"/>
          <w:sz w:val="16"/>
          <w:szCs w:val="16"/>
        </w:rPr>
        <w:t xml:space="preserve"> </w:t>
      </w:r>
      <w:r w:rsidRPr="006F5574">
        <w:rPr>
          <w:rFonts w:ascii="Consolas" w:hAnsi="Consolas" w:cs="Consolas"/>
          <w:b/>
          <w:bCs/>
          <w:color w:val="7F0055"/>
          <w:sz w:val="16"/>
          <w:szCs w:val="16"/>
        </w:rPr>
        <w:t>new</w:t>
      </w:r>
      <w:r w:rsidRPr="006F5574">
        <w:rPr>
          <w:rFonts w:ascii="Consolas" w:hAnsi="Consolas" w:cs="Consolas"/>
          <w:color w:val="000000"/>
          <w:sz w:val="16"/>
          <w:szCs w:val="16"/>
        </w:rPr>
        <w:t xml:space="preserve"> IllegalArgumentException(</w:t>
      </w:r>
      <w:r w:rsidRPr="006F5574">
        <w:rPr>
          <w:rFonts w:ascii="Consolas" w:hAnsi="Consolas" w:cs="Consolas"/>
          <w:color w:val="2A00FF"/>
          <w:sz w:val="16"/>
          <w:szCs w:val="16"/>
        </w:rPr>
        <w:t>"something is murky!"</w:t>
      </w:r>
      <w:r w:rsidRPr="006F5574">
        <w:rPr>
          <w:rFonts w:ascii="Consolas" w:hAnsi="Consolas" w:cs="Consolas"/>
          <w:color w:val="000000"/>
          <w:sz w:val="16"/>
          <w:szCs w:val="16"/>
        </w:rPr>
        <w:t>);</w:t>
      </w:r>
    </w:p>
    <w:p w14:paraId="10209A1D" w14:textId="42380A7A" w:rsidR="007609BA" w:rsidRPr="006F5574" w:rsidRDefault="00A57735" w:rsidP="00A57735">
      <w:pPr>
        <w:pBdr>
          <w:top w:val="single" w:sz="4" w:space="1" w:color="auto"/>
          <w:left w:val="single" w:sz="4" w:space="4" w:color="auto"/>
          <w:bottom w:val="single" w:sz="4" w:space="1" w:color="auto"/>
          <w:right w:val="single" w:sz="4" w:space="4" w:color="auto"/>
        </w:pBdr>
        <w:shd w:val="clear" w:color="auto" w:fill="F2F2F2" w:themeFill="background1" w:themeFillShade="F2"/>
        <w:rPr>
          <w:sz w:val="16"/>
          <w:szCs w:val="16"/>
        </w:rPr>
      </w:pPr>
      <w:r w:rsidRPr="006F5574">
        <w:rPr>
          <w:rFonts w:ascii="Consolas" w:hAnsi="Consolas" w:cs="Consolas"/>
          <w:color w:val="000000"/>
          <w:sz w:val="16"/>
          <w:szCs w:val="16"/>
        </w:rPr>
        <w:t>};</w:t>
      </w:r>
    </w:p>
    <w:p w14:paraId="176EA07E" w14:textId="163CDC68" w:rsidR="007609BA" w:rsidRDefault="007609BA" w:rsidP="00C157FE"/>
    <w:p w14:paraId="41BA4930" w14:textId="5233AB86" w:rsidR="006F5574" w:rsidRPr="006F5574" w:rsidRDefault="00904306" w:rsidP="006F5574">
      <w:pPr>
        <w:spacing w:line="240" w:lineRule="auto"/>
        <w:rPr>
          <w:b/>
          <w:bCs/>
        </w:rPr>
      </w:pPr>
      <w:r>
        <w:rPr>
          <w:b/>
          <w:bCs/>
        </w:rPr>
        <w:t>2.</w:t>
      </w:r>
      <w:r w:rsidR="006F5574" w:rsidRPr="006F5574">
        <w:rPr>
          <w:b/>
          <w:bCs/>
        </w:rPr>
        <w:t>Multiline Strings (Preview)</w:t>
      </w:r>
    </w:p>
    <w:p w14:paraId="22968C15" w14:textId="5EE1EC58" w:rsidR="006F5574" w:rsidRPr="006F5574" w:rsidRDefault="006F5574" w:rsidP="006F5574">
      <w:pPr>
        <w:spacing w:line="240" w:lineRule="auto"/>
      </w:pPr>
      <w:r>
        <w:t>String should start with three Quotes</w:t>
      </w:r>
      <w:r w:rsidRPr="006F5574">
        <w:rPr>
          <w:b/>
          <w:bCs/>
          <w:color w:val="0000FF"/>
        </w:rPr>
        <w:t xml:space="preserve"> “””</w:t>
      </w:r>
    </w:p>
    <w:p w14:paraId="3666387F" w14:textId="77777777" w:rsidR="006F5574" w:rsidRPr="006F5574" w:rsidRDefault="006F5574" w:rsidP="006F5574">
      <w:pPr>
        <w:pStyle w:val="Output"/>
        <w:rPr>
          <w:color w:val="4C483D" w:themeColor="text2"/>
        </w:rPr>
      </w:pPr>
      <w:r w:rsidRPr="006F5574">
        <w:t xml:space="preserve">String </w:t>
      </w:r>
      <w:r w:rsidRPr="006F5574">
        <w:rPr>
          <w:rStyle w:val="0SyntaxPinkChar"/>
        </w:rPr>
        <w:t>htmlBeforeJava13</w:t>
      </w:r>
      <w:r w:rsidRPr="006F5574">
        <w:t xml:space="preserve"> = </w:t>
      </w:r>
      <w:r w:rsidRPr="006F5574">
        <w:rPr>
          <w:color w:val="2A00FF"/>
        </w:rPr>
        <w:t>"&lt;html&gt;\n"</w:t>
      </w:r>
      <w:r w:rsidRPr="006F5574">
        <w:t xml:space="preserve"> +</w:t>
      </w:r>
    </w:p>
    <w:p w14:paraId="0A922766" w14:textId="77777777" w:rsidR="006F5574" w:rsidRPr="006F5574" w:rsidRDefault="006F5574" w:rsidP="006F5574">
      <w:pPr>
        <w:pStyle w:val="Output"/>
        <w:rPr>
          <w:color w:val="4C483D" w:themeColor="text2"/>
        </w:rPr>
      </w:pPr>
      <w:r w:rsidRPr="006F5574">
        <w:t xml:space="preserve">              </w:t>
      </w:r>
      <w:r w:rsidRPr="006F5574">
        <w:rPr>
          <w:color w:val="2A00FF"/>
        </w:rPr>
        <w:t>"    &lt;body&gt;\n"</w:t>
      </w:r>
      <w:r w:rsidRPr="006F5574">
        <w:t xml:space="preserve"> +</w:t>
      </w:r>
    </w:p>
    <w:p w14:paraId="23FE1D91" w14:textId="77777777" w:rsidR="006F5574" w:rsidRPr="006F5574" w:rsidRDefault="006F5574" w:rsidP="006F5574">
      <w:pPr>
        <w:pStyle w:val="Output"/>
        <w:rPr>
          <w:color w:val="4C483D" w:themeColor="text2"/>
        </w:rPr>
      </w:pPr>
      <w:r w:rsidRPr="006F5574">
        <w:t xml:space="preserve">              </w:t>
      </w:r>
      <w:r w:rsidRPr="006F5574">
        <w:rPr>
          <w:color w:val="2A00FF"/>
        </w:rPr>
        <w:t>"        &lt;p&gt;Hello, world&lt;/p&gt;\n"</w:t>
      </w:r>
      <w:r w:rsidRPr="006F5574">
        <w:t xml:space="preserve"> +</w:t>
      </w:r>
    </w:p>
    <w:p w14:paraId="66C10F47" w14:textId="77777777" w:rsidR="006F5574" w:rsidRPr="006F5574" w:rsidRDefault="006F5574" w:rsidP="006F5574">
      <w:pPr>
        <w:pStyle w:val="Output"/>
        <w:rPr>
          <w:color w:val="4C483D" w:themeColor="text2"/>
        </w:rPr>
      </w:pPr>
      <w:r w:rsidRPr="006F5574">
        <w:t xml:space="preserve">              </w:t>
      </w:r>
      <w:r w:rsidRPr="006F5574">
        <w:rPr>
          <w:color w:val="2A00FF"/>
        </w:rPr>
        <w:t>"    &lt;/body&gt;\n"</w:t>
      </w:r>
      <w:r w:rsidRPr="006F5574">
        <w:t xml:space="preserve"> +</w:t>
      </w:r>
    </w:p>
    <w:p w14:paraId="1773FB33" w14:textId="77777777" w:rsidR="006F5574" w:rsidRPr="006F5574" w:rsidRDefault="006F5574" w:rsidP="006F5574">
      <w:pPr>
        <w:pStyle w:val="Output"/>
        <w:rPr>
          <w:color w:val="4C483D" w:themeColor="text2"/>
        </w:rPr>
      </w:pPr>
      <w:r w:rsidRPr="006F5574">
        <w:t xml:space="preserve">              </w:t>
      </w:r>
      <w:r w:rsidRPr="006F5574">
        <w:rPr>
          <w:color w:val="2A00FF"/>
        </w:rPr>
        <w:t>"&lt;/html&gt;\n"</w:t>
      </w:r>
      <w:r w:rsidRPr="006F5574">
        <w:t>;</w:t>
      </w:r>
    </w:p>
    <w:p w14:paraId="5778964A" w14:textId="77777777" w:rsidR="006F5574" w:rsidRPr="006F5574" w:rsidRDefault="006F5574" w:rsidP="006F5574">
      <w:pPr>
        <w:pStyle w:val="Output"/>
        <w:rPr>
          <w:color w:val="4C483D" w:themeColor="text2"/>
        </w:rPr>
      </w:pPr>
    </w:p>
    <w:p w14:paraId="482A68A7" w14:textId="77777777" w:rsidR="006F5574" w:rsidRPr="006F5574" w:rsidRDefault="006F5574" w:rsidP="006F5574">
      <w:pPr>
        <w:pStyle w:val="Output"/>
        <w:rPr>
          <w:color w:val="4C483D" w:themeColor="text2"/>
        </w:rPr>
      </w:pPr>
      <w:r w:rsidRPr="006F5574">
        <w:t xml:space="preserve">String </w:t>
      </w:r>
      <w:r w:rsidRPr="006F5574">
        <w:rPr>
          <w:rStyle w:val="0SyntaxPinkChar"/>
        </w:rPr>
        <w:t>htmlWithJava13</w:t>
      </w:r>
      <w:r w:rsidRPr="006F5574">
        <w:t xml:space="preserve"> = </w:t>
      </w:r>
      <w:r w:rsidRPr="006F5574">
        <w:rPr>
          <w:color w:val="2A00FF"/>
        </w:rPr>
        <w:t>"""</w:t>
      </w:r>
    </w:p>
    <w:p w14:paraId="1DFDAB5B" w14:textId="77777777" w:rsidR="006F5574" w:rsidRPr="006F5574" w:rsidRDefault="006F5574" w:rsidP="006F5574">
      <w:pPr>
        <w:pStyle w:val="Output"/>
        <w:rPr>
          <w:color w:val="4C483D" w:themeColor="text2"/>
        </w:rPr>
      </w:pPr>
      <w:r w:rsidRPr="006F5574">
        <w:t xml:space="preserve">              &lt;html&gt;</w:t>
      </w:r>
    </w:p>
    <w:p w14:paraId="27A38FFC" w14:textId="77777777" w:rsidR="006F5574" w:rsidRPr="006F5574" w:rsidRDefault="006F5574" w:rsidP="006F5574">
      <w:pPr>
        <w:pStyle w:val="Output"/>
        <w:rPr>
          <w:color w:val="4C483D" w:themeColor="text2"/>
        </w:rPr>
      </w:pPr>
      <w:r w:rsidRPr="006F5574">
        <w:t xml:space="preserve">                  &lt;body&gt;</w:t>
      </w:r>
    </w:p>
    <w:p w14:paraId="48D78CCA" w14:textId="77777777" w:rsidR="006F5574" w:rsidRPr="006F5574" w:rsidRDefault="006F5574" w:rsidP="006F5574">
      <w:pPr>
        <w:pStyle w:val="Output"/>
        <w:rPr>
          <w:color w:val="4C483D" w:themeColor="text2"/>
        </w:rPr>
      </w:pPr>
      <w:r w:rsidRPr="006F5574">
        <w:t xml:space="preserve">                      &lt;p&gt;Hello, world&lt;/p&gt;</w:t>
      </w:r>
    </w:p>
    <w:p w14:paraId="1040FDD9" w14:textId="77777777" w:rsidR="006F5574" w:rsidRPr="006F5574" w:rsidRDefault="006F5574" w:rsidP="006F5574">
      <w:pPr>
        <w:pStyle w:val="Output"/>
        <w:rPr>
          <w:color w:val="4C483D" w:themeColor="text2"/>
        </w:rPr>
      </w:pPr>
      <w:r w:rsidRPr="006F5574">
        <w:t xml:space="preserve">                  &lt;/body&gt;</w:t>
      </w:r>
    </w:p>
    <w:p w14:paraId="285726DB" w14:textId="77777777" w:rsidR="006F5574" w:rsidRPr="006F5574" w:rsidRDefault="006F5574" w:rsidP="006F5574">
      <w:pPr>
        <w:pStyle w:val="Output"/>
        <w:rPr>
          <w:color w:val="4C483D" w:themeColor="text2"/>
        </w:rPr>
      </w:pPr>
      <w:r w:rsidRPr="006F5574">
        <w:t xml:space="preserve">              &lt;/html&gt;</w:t>
      </w:r>
    </w:p>
    <w:p w14:paraId="37E045AB" w14:textId="327A5BCD" w:rsidR="006F5574" w:rsidRPr="006F5574" w:rsidRDefault="006F5574" w:rsidP="006F5574">
      <w:pPr>
        <w:pStyle w:val="Output"/>
      </w:pPr>
      <w:r w:rsidRPr="006F5574">
        <w:t xml:space="preserve">              </w:t>
      </w:r>
      <w:r w:rsidRPr="006F5574">
        <w:rPr>
          <w:color w:val="2A00FF"/>
        </w:rPr>
        <w:t>""";</w:t>
      </w:r>
    </w:p>
    <w:p w14:paraId="18AAADC1" w14:textId="66D8724B" w:rsidR="006F5574" w:rsidRDefault="006F5574" w:rsidP="00C157FE"/>
    <w:p w14:paraId="18A59565" w14:textId="77777777" w:rsidR="006F5574" w:rsidRDefault="006F5574" w:rsidP="00C157FE"/>
    <w:p w14:paraId="5A247F9E" w14:textId="2C5DE0B2" w:rsidR="00AF479A" w:rsidRDefault="00AF479A" w:rsidP="00AF479A">
      <w:pPr>
        <w:pStyle w:val="Heading2"/>
      </w:pPr>
      <w:bookmarkStart w:id="153" w:name="_Toc94350699"/>
      <w:r w:rsidRPr="00AF479A">
        <w:rPr>
          <w:b/>
        </w:rPr>
        <w:t xml:space="preserve">Java 14 </w:t>
      </w:r>
      <w:r>
        <w:rPr>
          <w:b/>
        </w:rPr>
        <w:t>(</w:t>
      </w:r>
      <w:r w:rsidRPr="00AF479A">
        <w:t>March 2020)</w:t>
      </w:r>
      <w:bookmarkEnd w:id="153"/>
      <w:r w:rsidRPr="00AF479A">
        <w:t xml:space="preserve"> </w:t>
      </w:r>
    </w:p>
    <w:p w14:paraId="1ADA527D" w14:textId="1B8A9135" w:rsidR="00AF479A" w:rsidRPr="00DA5CC5" w:rsidRDefault="009D004C" w:rsidP="00B413EE">
      <w:pPr>
        <w:pStyle w:val="ListParagraph"/>
        <w:numPr>
          <w:ilvl w:val="0"/>
          <w:numId w:val="296"/>
        </w:numPr>
        <w:rPr>
          <w:b/>
          <w:bCs/>
          <w:color w:val="0000FF"/>
        </w:rPr>
      </w:pPr>
      <w:hyperlink r:id="rId386" w:tgtFrame="_blank" w:history="1">
        <w:r w:rsidR="00AF479A" w:rsidRPr="00DA5CC5">
          <w:rPr>
            <w:rStyle w:val="Hyperlink"/>
            <w:b/>
            <w:bCs/>
            <w:color w:val="0000FF"/>
          </w:rPr>
          <w:t>JEP 305 – Pattern Matching for instanceof (Preview)</w:t>
        </w:r>
      </w:hyperlink>
    </w:p>
    <w:p w14:paraId="449B573B" w14:textId="77777777" w:rsidR="00AF479A" w:rsidRPr="00AF479A" w:rsidRDefault="009D004C" w:rsidP="00B413EE">
      <w:pPr>
        <w:numPr>
          <w:ilvl w:val="0"/>
          <w:numId w:val="296"/>
        </w:numPr>
        <w:rPr>
          <w:b/>
          <w:bCs/>
          <w:color w:val="0000FF"/>
        </w:rPr>
      </w:pPr>
      <w:hyperlink r:id="rId387" w:tgtFrame="_blank" w:history="1">
        <w:r w:rsidR="00AF479A" w:rsidRPr="00AF479A">
          <w:rPr>
            <w:rStyle w:val="Hyperlink"/>
            <w:b/>
            <w:bCs/>
            <w:color w:val="0000FF"/>
          </w:rPr>
          <w:t>JEP 368 – Text Blocks (Second Preview)</w:t>
        </w:r>
      </w:hyperlink>
    </w:p>
    <w:p w14:paraId="166E59C3" w14:textId="77777777" w:rsidR="00AF479A" w:rsidRPr="00AF479A" w:rsidRDefault="009D004C" w:rsidP="00B413EE">
      <w:pPr>
        <w:numPr>
          <w:ilvl w:val="0"/>
          <w:numId w:val="296"/>
        </w:numPr>
        <w:rPr>
          <w:b/>
          <w:bCs/>
          <w:color w:val="0000FF"/>
        </w:rPr>
      </w:pPr>
      <w:hyperlink r:id="rId388" w:tgtFrame="_blank" w:history="1">
        <w:r w:rsidR="00AF479A" w:rsidRPr="00AF479A">
          <w:rPr>
            <w:rStyle w:val="Hyperlink"/>
            <w:b/>
            <w:bCs/>
            <w:color w:val="0000FF"/>
          </w:rPr>
          <w:t>JEP 358 – Helpful NullPointerExceptions</w:t>
        </w:r>
      </w:hyperlink>
    </w:p>
    <w:p w14:paraId="227653D3" w14:textId="77777777" w:rsidR="00AF479A" w:rsidRPr="00AF479A" w:rsidRDefault="009D004C" w:rsidP="00B413EE">
      <w:pPr>
        <w:numPr>
          <w:ilvl w:val="0"/>
          <w:numId w:val="296"/>
        </w:numPr>
        <w:rPr>
          <w:b/>
          <w:bCs/>
          <w:color w:val="0000FF"/>
        </w:rPr>
      </w:pPr>
      <w:hyperlink r:id="rId389" w:tgtFrame="_blank" w:history="1">
        <w:r w:rsidR="00AF479A" w:rsidRPr="00AF479A">
          <w:rPr>
            <w:rStyle w:val="Hyperlink"/>
            <w:b/>
            <w:bCs/>
            <w:color w:val="0000FF"/>
          </w:rPr>
          <w:t>JEP 359 – Records (Preview)</w:t>
        </w:r>
      </w:hyperlink>
    </w:p>
    <w:p w14:paraId="307A9228" w14:textId="77777777" w:rsidR="00AF479A" w:rsidRPr="00AF479A" w:rsidRDefault="009D004C" w:rsidP="00B413EE">
      <w:pPr>
        <w:numPr>
          <w:ilvl w:val="0"/>
          <w:numId w:val="296"/>
        </w:numPr>
        <w:rPr>
          <w:b/>
          <w:bCs/>
          <w:color w:val="0000FF"/>
        </w:rPr>
      </w:pPr>
      <w:hyperlink r:id="rId390" w:tgtFrame="_blank" w:history="1">
        <w:r w:rsidR="00AF479A" w:rsidRPr="00AF479A">
          <w:rPr>
            <w:rStyle w:val="Hyperlink"/>
            <w:b/>
            <w:bCs/>
            <w:color w:val="0000FF"/>
          </w:rPr>
          <w:t>JEP 361 – Switch Expressions (Standard)</w:t>
        </w:r>
      </w:hyperlink>
    </w:p>
    <w:p w14:paraId="6945CD77" w14:textId="77777777" w:rsidR="00AF479A" w:rsidRPr="00AF479A" w:rsidRDefault="00AF479A" w:rsidP="00B413EE">
      <w:pPr>
        <w:numPr>
          <w:ilvl w:val="0"/>
          <w:numId w:val="296"/>
        </w:numPr>
      </w:pPr>
      <w:r w:rsidRPr="00AF479A">
        <w:t>JEP 343 – Packaging Tool (Incubator)</w:t>
      </w:r>
    </w:p>
    <w:p w14:paraId="35E82C44" w14:textId="77777777" w:rsidR="00AF479A" w:rsidRPr="00AF479A" w:rsidRDefault="00AF479A" w:rsidP="00B413EE">
      <w:pPr>
        <w:numPr>
          <w:ilvl w:val="0"/>
          <w:numId w:val="296"/>
        </w:numPr>
      </w:pPr>
      <w:r w:rsidRPr="00AF479A">
        <w:t>JEP 345 – NUMA-Aware Memory Allocation for G1</w:t>
      </w:r>
    </w:p>
    <w:p w14:paraId="26F704F8" w14:textId="77777777" w:rsidR="00AF479A" w:rsidRPr="00AF479A" w:rsidRDefault="00AF479A" w:rsidP="00B413EE">
      <w:pPr>
        <w:numPr>
          <w:ilvl w:val="0"/>
          <w:numId w:val="296"/>
        </w:numPr>
      </w:pPr>
      <w:r w:rsidRPr="00AF479A">
        <w:t>JEP 349 – JFR Event Streaming</w:t>
      </w:r>
    </w:p>
    <w:p w14:paraId="6D8676E2" w14:textId="77777777" w:rsidR="00AF479A" w:rsidRPr="00AF479A" w:rsidRDefault="00AF479A" w:rsidP="00B413EE">
      <w:pPr>
        <w:numPr>
          <w:ilvl w:val="0"/>
          <w:numId w:val="296"/>
        </w:numPr>
      </w:pPr>
      <w:r w:rsidRPr="00AF479A">
        <w:t>JEP 352 – Non-Volatile Mapped Byte Buffers</w:t>
      </w:r>
    </w:p>
    <w:p w14:paraId="5A8B9F4E" w14:textId="77777777" w:rsidR="00AF479A" w:rsidRPr="00AF479A" w:rsidRDefault="00AF479A" w:rsidP="00B413EE">
      <w:pPr>
        <w:numPr>
          <w:ilvl w:val="0"/>
          <w:numId w:val="296"/>
        </w:numPr>
        <w:rPr>
          <w:b/>
          <w:bCs/>
          <w:color w:val="0000FF"/>
        </w:rPr>
      </w:pPr>
      <w:r w:rsidRPr="00AF479A">
        <w:rPr>
          <w:b/>
          <w:bCs/>
          <w:color w:val="0000FF"/>
        </w:rPr>
        <w:t>JEP 363 – Remove the Concurrent Mark Sweep (CMS) Garbage Collector</w:t>
      </w:r>
    </w:p>
    <w:p w14:paraId="396B600F" w14:textId="77777777" w:rsidR="00AF479A" w:rsidRPr="00AF479A" w:rsidRDefault="00AF479A" w:rsidP="00B413EE">
      <w:pPr>
        <w:numPr>
          <w:ilvl w:val="0"/>
          <w:numId w:val="296"/>
        </w:numPr>
      </w:pPr>
      <w:r w:rsidRPr="00AF479A">
        <w:t>JEP 367 – Remove the Pack200 Tools and API</w:t>
      </w:r>
    </w:p>
    <w:p w14:paraId="6750E86D" w14:textId="77777777" w:rsidR="00AF479A" w:rsidRPr="00AF479A" w:rsidRDefault="00AF479A" w:rsidP="00B413EE">
      <w:pPr>
        <w:numPr>
          <w:ilvl w:val="0"/>
          <w:numId w:val="296"/>
        </w:numPr>
      </w:pPr>
      <w:r w:rsidRPr="00AF479A">
        <w:t>JEP 370 – Foreign-Memory Access API (Incubator)</w:t>
      </w:r>
    </w:p>
    <w:p w14:paraId="0B2F27F7" w14:textId="2B1CDB64" w:rsidR="005969F5" w:rsidRDefault="005969F5" w:rsidP="00C157FE"/>
    <w:p w14:paraId="47A273E3" w14:textId="55390C70" w:rsidR="00AF479A" w:rsidRDefault="00AF479A" w:rsidP="00C157FE"/>
    <w:p w14:paraId="089F1A54" w14:textId="41BD0720" w:rsidR="00445616" w:rsidRDefault="00445616" w:rsidP="00445616">
      <w:pPr>
        <w:pStyle w:val="Heading2"/>
      </w:pPr>
      <w:bookmarkStart w:id="154" w:name="_Toc94350700"/>
      <w:r w:rsidRPr="00445616">
        <w:t>Java 15</w:t>
      </w:r>
      <w:r>
        <w:t xml:space="preserve"> (</w:t>
      </w:r>
      <w:r w:rsidR="00404D29" w:rsidRPr="00404D29">
        <w:t xml:space="preserve">September </w:t>
      </w:r>
      <w:r>
        <w:t>2020)</w:t>
      </w:r>
      <w:bookmarkEnd w:id="154"/>
    </w:p>
    <w:p w14:paraId="452914E2" w14:textId="77777777" w:rsidR="001238E8" w:rsidRPr="001238E8" w:rsidRDefault="009D004C" w:rsidP="00B413EE">
      <w:pPr>
        <w:numPr>
          <w:ilvl w:val="0"/>
          <w:numId w:val="297"/>
        </w:numPr>
        <w:tabs>
          <w:tab w:val="clear" w:pos="720"/>
          <w:tab w:val="num" w:pos="360"/>
        </w:tabs>
        <w:ind w:left="360"/>
      </w:pPr>
      <w:hyperlink r:id="rId391" w:anchor="jep-339-edwards-curve-digital-signature-algorithm-eddsa" w:history="1">
        <w:r w:rsidR="001238E8" w:rsidRPr="001238E8">
          <w:rPr>
            <w:rStyle w:val="Hyperlink"/>
          </w:rPr>
          <w:t>1. JEP 339: Edwards-Curve Digital Signature Algorithm (EdDSA)</w:t>
        </w:r>
      </w:hyperlink>
    </w:p>
    <w:p w14:paraId="5412EF0D" w14:textId="3836BCEE" w:rsidR="001238E8" w:rsidRDefault="009D004C" w:rsidP="00B413EE">
      <w:pPr>
        <w:numPr>
          <w:ilvl w:val="0"/>
          <w:numId w:val="297"/>
        </w:numPr>
        <w:tabs>
          <w:tab w:val="clear" w:pos="720"/>
          <w:tab w:val="num" w:pos="360"/>
        </w:tabs>
        <w:ind w:left="360"/>
        <w:rPr>
          <w:b/>
          <w:bCs/>
          <w:color w:val="0000FF"/>
        </w:rPr>
      </w:pPr>
      <w:hyperlink r:id="rId392" w:anchor="jep-360-sealed-classes-preview" w:history="1">
        <w:r w:rsidR="001238E8" w:rsidRPr="001238E8">
          <w:rPr>
            <w:rStyle w:val="Hyperlink"/>
            <w:b/>
            <w:bCs/>
            <w:color w:val="0000FF"/>
          </w:rPr>
          <w:t>2. JEP 360: Sealed Classes (Preview)</w:t>
        </w:r>
      </w:hyperlink>
    </w:p>
    <w:p w14:paraId="26FAC417" w14:textId="1E621BB0" w:rsidR="001238E8" w:rsidRDefault="001238E8" w:rsidP="001238E8">
      <w:pPr>
        <w:ind w:left="360"/>
      </w:pPr>
      <w:r w:rsidRPr="001238E8">
        <w:t>Sealed Classes or Interfaces have the power to disallow themselves to be implemented or overridden by any object, which is not one of a given list of types</w:t>
      </w:r>
    </w:p>
    <w:p w14:paraId="50288627" w14:textId="15A86AAC" w:rsidR="001238E8" w:rsidRDefault="001238E8" w:rsidP="001238E8">
      <w:pPr>
        <w:pStyle w:val="Output"/>
        <w:ind w:left="360"/>
      </w:pPr>
      <w:r>
        <w:rPr>
          <w:color w:val="000000" w:themeColor="text1"/>
        </w:rPr>
        <w:t>p</w:t>
      </w:r>
      <w:r w:rsidRPr="001238E8">
        <w:rPr>
          <w:color w:val="000000" w:themeColor="text1"/>
        </w:rPr>
        <w:t xml:space="preserve">ublic </w:t>
      </w:r>
      <w:r w:rsidRPr="001238E8">
        <w:rPr>
          <w:bCs/>
          <w:color w:val="DF1010" w:themeColor="accent1" w:themeShade="BF"/>
        </w:rPr>
        <w:t>sealed</w:t>
      </w:r>
      <w:r w:rsidRPr="001238E8">
        <w:rPr>
          <w:color w:val="DF1010" w:themeColor="accent1" w:themeShade="BF"/>
        </w:rPr>
        <w:t xml:space="preserve"> </w:t>
      </w:r>
      <w:r w:rsidRPr="001238E8">
        <w:rPr>
          <w:bCs/>
          <w:color w:val="0000FF"/>
        </w:rPr>
        <w:t>interface</w:t>
      </w:r>
      <w:r w:rsidRPr="001238E8">
        <w:rPr>
          <w:color w:val="0000FF"/>
        </w:rPr>
        <w:t xml:space="preserve"> </w:t>
      </w:r>
      <w:r w:rsidRPr="001238E8">
        <w:rPr>
          <w:color w:val="000000" w:themeColor="text1"/>
        </w:rPr>
        <w:t xml:space="preserve">FrontEndDeveloper </w:t>
      </w:r>
      <w:r w:rsidRPr="001238E8">
        <w:t>permits Javascripter, Htmler</w:t>
      </w:r>
    </w:p>
    <w:p w14:paraId="5CF3F1B1" w14:textId="77777777" w:rsidR="001238E8" w:rsidRPr="001238E8" w:rsidRDefault="001238E8" w:rsidP="001238E8">
      <w:pPr>
        <w:ind w:left="360"/>
        <w:rPr>
          <w:b/>
          <w:bCs/>
          <w:color w:val="0000FF"/>
        </w:rPr>
      </w:pPr>
    </w:p>
    <w:p w14:paraId="7569B477" w14:textId="62A663FE" w:rsidR="001238E8" w:rsidRPr="000D6D11" w:rsidRDefault="009D004C" w:rsidP="00B413EE">
      <w:pPr>
        <w:pStyle w:val="ListParagraph"/>
        <w:numPr>
          <w:ilvl w:val="0"/>
          <w:numId w:val="297"/>
        </w:numPr>
        <w:rPr>
          <w:b/>
          <w:bCs/>
          <w:color w:val="0000FF"/>
        </w:rPr>
      </w:pPr>
      <w:hyperlink r:id="rId393" w:anchor="jep-371hidden-classes" w:history="1">
        <w:r w:rsidR="001238E8" w:rsidRPr="000D6D11">
          <w:rPr>
            <w:rStyle w:val="Hyperlink"/>
            <w:b/>
            <w:bCs/>
            <w:color w:val="0000FF"/>
          </w:rPr>
          <w:t>JEP 371: Hidden Classes</w:t>
        </w:r>
      </w:hyperlink>
    </w:p>
    <w:p w14:paraId="733D24E6" w14:textId="71492F3A" w:rsidR="001238E8" w:rsidRPr="001238E8" w:rsidRDefault="009D004C" w:rsidP="00B413EE">
      <w:pPr>
        <w:pStyle w:val="ListParagraph"/>
        <w:numPr>
          <w:ilvl w:val="0"/>
          <w:numId w:val="297"/>
        </w:numPr>
      </w:pPr>
      <w:hyperlink r:id="rId394" w:anchor="jep-372remove-the-nashorn-javascript-engine" w:history="1">
        <w:r w:rsidR="001238E8" w:rsidRPr="001238E8">
          <w:rPr>
            <w:rStyle w:val="Hyperlink"/>
          </w:rPr>
          <w:t>JEP 372: Remove the Nashorn JavaScript Engine</w:t>
        </w:r>
      </w:hyperlink>
    </w:p>
    <w:p w14:paraId="0BBD8C83" w14:textId="7FDE4107" w:rsidR="001238E8" w:rsidRPr="001238E8" w:rsidRDefault="009D004C" w:rsidP="00B413EE">
      <w:pPr>
        <w:pStyle w:val="ListParagraph"/>
        <w:numPr>
          <w:ilvl w:val="0"/>
          <w:numId w:val="297"/>
        </w:numPr>
      </w:pPr>
      <w:hyperlink r:id="rId395" w:anchor="jep-373reimplement-the-legacy-datagramsocket-api" w:history="1">
        <w:r w:rsidR="001238E8" w:rsidRPr="001238E8">
          <w:rPr>
            <w:rStyle w:val="Hyperlink"/>
          </w:rPr>
          <w:t>JEP 373: Reimplement the Legacy DatagramSocket API</w:t>
        </w:r>
      </w:hyperlink>
    </w:p>
    <w:p w14:paraId="01C421EF" w14:textId="3F830F6C" w:rsidR="001238E8" w:rsidRPr="001238E8" w:rsidRDefault="009D004C" w:rsidP="00B413EE">
      <w:pPr>
        <w:pStyle w:val="ListParagraph"/>
        <w:numPr>
          <w:ilvl w:val="0"/>
          <w:numId w:val="297"/>
        </w:numPr>
      </w:pPr>
      <w:hyperlink r:id="rId396" w:anchor="jep-374disable-and-deprecate-biased-locking" w:history="1">
        <w:r w:rsidR="001238E8" w:rsidRPr="001238E8">
          <w:rPr>
            <w:rStyle w:val="Hyperlink"/>
          </w:rPr>
          <w:t>JEP 374: Disable and Deprecate Biased Locking</w:t>
        </w:r>
      </w:hyperlink>
    </w:p>
    <w:p w14:paraId="5C5684F8" w14:textId="42DB6F2E" w:rsidR="001238E8" w:rsidRPr="001238E8" w:rsidRDefault="009D004C" w:rsidP="00B413EE">
      <w:pPr>
        <w:pStyle w:val="ListParagraph"/>
        <w:numPr>
          <w:ilvl w:val="0"/>
          <w:numId w:val="297"/>
        </w:numPr>
      </w:pPr>
      <w:hyperlink r:id="rId397" w:anchor="jep-375pattern-matching-for-instanceof-second-preview" w:history="1">
        <w:r w:rsidR="001238E8" w:rsidRPr="001238E8">
          <w:rPr>
            <w:rStyle w:val="Hyperlink"/>
          </w:rPr>
          <w:t>JEP 375: Pattern Matching for instanceof (Second Preview)</w:t>
        </w:r>
      </w:hyperlink>
    </w:p>
    <w:p w14:paraId="7E38124E" w14:textId="1077A9A4" w:rsidR="001238E8" w:rsidRPr="000D6D11" w:rsidRDefault="009D004C" w:rsidP="00B413EE">
      <w:pPr>
        <w:pStyle w:val="ListParagraph"/>
        <w:numPr>
          <w:ilvl w:val="0"/>
          <w:numId w:val="297"/>
        </w:numPr>
        <w:rPr>
          <w:b/>
          <w:bCs/>
          <w:color w:val="0000FF"/>
        </w:rPr>
      </w:pPr>
      <w:hyperlink r:id="rId398" w:anchor="jep-377zgc-a-scalable-low-latency-garbage-collector" w:history="1">
        <w:r w:rsidR="001238E8" w:rsidRPr="000D6D11">
          <w:rPr>
            <w:rStyle w:val="Hyperlink"/>
            <w:b/>
            <w:bCs/>
            <w:color w:val="0000FF"/>
          </w:rPr>
          <w:t>JEP 377: ZGC: A Scalable Low-Latency Garbage Collector</w:t>
        </w:r>
      </w:hyperlink>
    </w:p>
    <w:p w14:paraId="482346FA" w14:textId="17C93043" w:rsidR="001238E8" w:rsidRPr="000D6D11" w:rsidRDefault="009D004C" w:rsidP="00B413EE">
      <w:pPr>
        <w:pStyle w:val="ListParagraph"/>
        <w:numPr>
          <w:ilvl w:val="0"/>
          <w:numId w:val="297"/>
        </w:numPr>
        <w:rPr>
          <w:b/>
          <w:bCs/>
          <w:color w:val="0000FF"/>
        </w:rPr>
      </w:pPr>
      <w:hyperlink r:id="rId399" w:anchor="jep-378text-blocks" w:history="1">
        <w:r w:rsidR="001238E8" w:rsidRPr="000D6D11">
          <w:rPr>
            <w:rStyle w:val="Hyperlink"/>
            <w:b/>
            <w:bCs/>
            <w:color w:val="0000FF"/>
          </w:rPr>
          <w:t>JEP 378: Text Blocks</w:t>
        </w:r>
      </w:hyperlink>
      <w:r w:rsidR="000D6D11" w:rsidRPr="000D6D11">
        <w:rPr>
          <w:b/>
          <w:bCs/>
          <w:color w:val="0000FF"/>
        </w:rPr>
        <w:t>(Finally Realeased)</w:t>
      </w:r>
    </w:p>
    <w:p w14:paraId="5FB81167" w14:textId="338074C2" w:rsidR="000D6D11" w:rsidRDefault="009D004C" w:rsidP="00B413EE">
      <w:pPr>
        <w:pStyle w:val="ListParagraph"/>
        <w:numPr>
          <w:ilvl w:val="0"/>
          <w:numId w:val="297"/>
        </w:numPr>
      </w:pPr>
      <w:hyperlink r:id="rId400" w:anchor="jep-379shenandoah-a-low-pause-time-garbage-collector" w:history="1">
        <w:r w:rsidR="001238E8" w:rsidRPr="001238E8">
          <w:rPr>
            <w:rStyle w:val="Hyperlink"/>
          </w:rPr>
          <w:t>JEP 379: Shenandoah: A Low-Pause-Time Garbage Collector</w:t>
        </w:r>
      </w:hyperlink>
    </w:p>
    <w:p w14:paraId="0E199BD9" w14:textId="3B449B6F" w:rsidR="001238E8" w:rsidRPr="001238E8" w:rsidRDefault="009D004C" w:rsidP="00B413EE">
      <w:pPr>
        <w:pStyle w:val="ListParagraph"/>
        <w:numPr>
          <w:ilvl w:val="0"/>
          <w:numId w:val="297"/>
        </w:numPr>
      </w:pPr>
      <w:hyperlink r:id="rId401" w:anchor="jep-383foreign-memory-access-api-second-incubator" w:history="1">
        <w:r w:rsidR="001238E8" w:rsidRPr="001238E8">
          <w:rPr>
            <w:rStyle w:val="Hyperlink"/>
          </w:rPr>
          <w:t>JEP 383: Foreign-Memory Access API (Second Incubator)</w:t>
        </w:r>
      </w:hyperlink>
    </w:p>
    <w:p w14:paraId="077C96D2" w14:textId="134BD534" w:rsidR="001238E8" w:rsidRPr="001238E8" w:rsidRDefault="009D004C" w:rsidP="00B413EE">
      <w:pPr>
        <w:pStyle w:val="ListParagraph"/>
        <w:numPr>
          <w:ilvl w:val="0"/>
          <w:numId w:val="297"/>
        </w:numPr>
      </w:pPr>
      <w:hyperlink r:id="rId402" w:anchor="jep-384records-second-preview" w:history="1">
        <w:r w:rsidR="001238E8" w:rsidRPr="001238E8">
          <w:rPr>
            <w:rStyle w:val="Hyperlink"/>
          </w:rPr>
          <w:t>JEP 384: Records (Second Preview)</w:t>
        </w:r>
      </w:hyperlink>
    </w:p>
    <w:p w14:paraId="51B2B89A" w14:textId="3B1BDC0E" w:rsidR="001238E8" w:rsidRPr="001238E8" w:rsidRDefault="009D004C" w:rsidP="00B413EE">
      <w:pPr>
        <w:pStyle w:val="ListParagraph"/>
        <w:numPr>
          <w:ilvl w:val="0"/>
          <w:numId w:val="297"/>
        </w:numPr>
      </w:pPr>
      <w:hyperlink r:id="rId403" w:anchor="jep-385deprecate-rmi-activation-for-removal" w:history="1">
        <w:r w:rsidR="001238E8" w:rsidRPr="001238E8">
          <w:rPr>
            <w:rStyle w:val="Hyperlink"/>
          </w:rPr>
          <w:t>JEP 385: Deprecate RMI Activation for Removal</w:t>
        </w:r>
      </w:hyperlink>
    </w:p>
    <w:p w14:paraId="0140BE8D" w14:textId="43F7A8AB" w:rsidR="00BE2C67" w:rsidRDefault="00BE2C67" w:rsidP="00BE2C67">
      <w:pPr>
        <w:pStyle w:val="Heading2"/>
      </w:pPr>
      <w:bookmarkStart w:id="155" w:name="_Toc94350701"/>
      <w:r>
        <w:t>Java 16 (Mar</w:t>
      </w:r>
      <w:r w:rsidR="003E238E">
        <w:t>ch</w:t>
      </w:r>
      <w:r>
        <w:t xml:space="preserve"> 2021) – Latest</w:t>
      </w:r>
      <w:bookmarkEnd w:id="155"/>
      <w:r>
        <w:t xml:space="preserve"> </w:t>
      </w:r>
    </w:p>
    <w:p w14:paraId="2BDAE2A4" w14:textId="77777777" w:rsidR="00BE2C67" w:rsidRDefault="009D004C" w:rsidP="00BE2C67">
      <w:hyperlink r:id="rId404" w:anchor="jep-338-vector-api-incubator" w:history="1">
        <w:r w:rsidR="00BE2C67">
          <w:rPr>
            <w:rStyle w:val="Hyperlink"/>
            <w:rFonts w:ascii="Roboto" w:hAnsi="Roboto"/>
            <w:color w:val="256799"/>
            <w:u w:val="none"/>
          </w:rPr>
          <w:t>1. JEP 338: Vector API (Incubator)</w:t>
        </w:r>
      </w:hyperlink>
    </w:p>
    <w:p w14:paraId="073588FF" w14:textId="77777777" w:rsidR="00BE2C67" w:rsidRPr="00902E80" w:rsidRDefault="009D004C" w:rsidP="00BE2C67">
      <w:pPr>
        <w:rPr>
          <w:b/>
          <w:bCs/>
          <w:color w:val="0000FF"/>
        </w:rPr>
      </w:pPr>
      <w:hyperlink r:id="rId405" w:anchor="jep-347enable-c14-language-features" w:history="1">
        <w:r w:rsidR="00BE2C67" w:rsidRPr="00902E80">
          <w:rPr>
            <w:rStyle w:val="Hyperlink"/>
            <w:rFonts w:ascii="Roboto" w:hAnsi="Roboto"/>
            <w:b/>
            <w:bCs/>
            <w:color w:val="0000FF"/>
            <w:u w:val="none"/>
          </w:rPr>
          <w:t>2. JEP 347: Enable C++14 Language Features</w:t>
        </w:r>
      </w:hyperlink>
    </w:p>
    <w:p w14:paraId="2BD54E55" w14:textId="77777777" w:rsidR="00BE2C67" w:rsidRDefault="009D004C" w:rsidP="00BE2C67">
      <w:hyperlink r:id="rId406" w:anchor="jep-357-migrate-from-mercurial-to-git" w:history="1">
        <w:r w:rsidR="00BE2C67">
          <w:rPr>
            <w:rStyle w:val="Hyperlink"/>
            <w:rFonts w:ascii="Roboto" w:hAnsi="Roboto"/>
            <w:color w:val="256799"/>
            <w:u w:val="none"/>
          </w:rPr>
          <w:t>3. JEP 357: Migrate from Mercurial to Git</w:t>
        </w:r>
      </w:hyperlink>
    </w:p>
    <w:p w14:paraId="312ACABD" w14:textId="77777777" w:rsidR="00BE2C67" w:rsidRPr="00902E80" w:rsidRDefault="009D004C" w:rsidP="00BE2C67">
      <w:pPr>
        <w:rPr>
          <w:b/>
          <w:bCs/>
          <w:color w:val="0000FF"/>
        </w:rPr>
      </w:pPr>
      <w:hyperlink r:id="rId407" w:anchor="jep-369-migrate-to-github" w:history="1">
        <w:r w:rsidR="00BE2C67" w:rsidRPr="00902E80">
          <w:rPr>
            <w:rStyle w:val="Hyperlink"/>
            <w:rFonts w:ascii="Roboto" w:hAnsi="Roboto"/>
            <w:b/>
            <w:bCs/>
            <w:color w:val="0000FF"/>
            <w:u w:val="none"/>
          </w:rPr>
          <w:t>4. JEP 369: Migrate to GitHub</w:t>
        </w:r>
      </w:hyperlink>
    </w:p>
    <w:p w14:paraId="51B08B2A" w14:textId="77777777" w:rsidR="00BE2C67" w:rsidRDefault="009D004C" w:rsidP="00BE2C67">
      <w:hyperlink r:id="rId408" w:anchor="jep-376-zgc-concurrent-thread-stack-processing" w:history="1">
        <w:r w:rsidR="00BE2C67">
          <w:rPr>
            <w:rStyle w:val="Hyperlink"/>
            <w:rFonts w:ascii="Roboto" w:hAnsi="Roboto"/>
            <w:color w:val="256799"/>
            <w:u w:val="none"/>
          </w:rPr>
          <w:t>5. JEP 376: ZGC: Concurrent Thread-Stack Processing</w:t>
        </w:r>
      </w:hyperlink>
    </w:p>
    <w:p w14:paraId="7CD7ABEC" w14:textId="77777777" w:rsidR="00BE2C67" w:rsidRDefault="009D004C" w:rsidP="00BE2C67">
      <w:hyperlink r:id="rId409" w:anchor="jep-380-unix-domain-socket-channels" w:history="1">
        <w:r w:rsidR="00BE2C67">
          <w:rPr>
            <w:rStyle w:val="Hyperlink"/>
            <w:rFonts w:ascii="Roboto" w:hAnsi="Roboto"/>
            <w:color w:val="256799"/>
            <w:u w:val="none"/>
          </w:rPr>
          <w:t>6. JEP 380: Unix-Domain Socket Channels</w:t>
        </w:r>
      </w:hyperlink>
    </w:p>
    <w:p w14:paraId="78EB8733" w14:textId="77777777" w:rsidR="00BE2C67" w:rsidRDefault="009D004C" w:rsidP="00BE2C67">
      <w:hyperlink r:id="rId410" w:anchor="jep-386-alpine-linux-port" w:history="1">
        <w:r w:rsidR="00BE2C67">
          <w:rPr>
            <w:rStyle w:val="Hyperlink"/>
            <w:rFonts w:ascii="Roboto" w:hAnsi="Roboto"/>
            <w:color w:val="256799"/>
            <w:u w:val="none"/>
          </w:rPr>
          <w:t>7. JEP 386: Alpine Linux Port</w:t>
        </w:r>
      </w:hyperlink>
    </w:p>
    <w:p w14:paraId="7EAEA323" w14:textId="77777777" w:rsidR="00BE2C67" w:rsidRDefault="009D004C" w:rsidP="00BE2C67">
      <w:hyperlink r:id="rId411" w:anchor="jep-387-elastic-metaspace" w:history="1">
        <w:r w:rsidR="00BE2C67">
          <w:rPr>
            <w:rStyle w:val="Hyperlink"/>
            <w:rFonts w:ascii="Roboto" w:hAnsi="Roboto"/>
            <w:color w:val="256799"/>
            <w:u w:val="none"/>
          </w:rPr>
          <w:t>8. JEP 387: Elastic Metaspace</w:t>
        </w:r>
      </w:hyperlink>
    </w:p>
    <w:p w14:paraId="0CB58069" w14:textId="77777777" w:rsidR="00BE2C67" w:rsidRDefault="009D004C" w:rsidP="00BE2C67">
      <w:hyperlink r:id="rId412" w:anchor="jep-388-windowsaarch64-port" w:history="1">
        <w:r w:rsidR="00BE2C67">
          <w:rPr>
            <w:rStyle w:val="Hyperlink"/>
            <w:rFonts w:ascii="Roboto" w:hAnsi="Roboto"/>
            <w:color w:val="256799"/>
            <w:u w:val="none"/>
          </w:rPr>
          <w:t>9. JEP 388: Windows/AArch64 Port</w:t>
        </w:r>
      </w:hyperlink>
    </w:p>
    <w:p w14:paraId="2A0BF804" w14:textId="77777777" w:rsidR="00BE2C67" w:rsidRDefault="009D004C" w:rsidP="00BE2C67">
      <w:hyperlink r:id="rId413" w:anchor="jep-389-foreign-linker-api-incubator" w:history="1">
        <w:r w:rsidR="00BE2C67">
          <w:rPr>
            <w:rStyle w:val="Hyperlink"/>
            <w:rFonts w:ascii="Roboto" w:hAnsi="Roboto"/>
            <w:color w:val="256799"/>
            <w:u w:val="none"/>
          </w:rPr>
          <w:t>10. JEP 389: Foreign Linker API (Incubator)</w:t>
        </w:r>
      </w:hyperlink>
    </w:p>
    <w:p w14:paraId="283669F3" w14:textId="77777777" w:rsidR="00BE2C67" w:rsidRDefault="009D004C" w:rsidP="00BE2C67">
      <w:hyperlink r:id="rId414" w:anchor="jep-390-warnings-for-value-based-classes" w:history="1">
        <w:r w:rsidR="00BE2C67">
          <w:rPr>
            <w:rStyle w:val="Hyperlink"/>
            <w:rFonts w:ascii="Roboto" w:hAnsi="Roboto"/>
            <w:color w:val="256799"/>
            <w:u w:val="none"/>
          </w:rPr>
          <w:t>11. JEP 390: Warnings for Value-Based Classes</w:t>
        </w:r>
      </w:hyperlink>
    </w:p>
    <w:p w14:paraId="4A8B6778" w14:textId="77777777" w:rsidR="00BE2C67" w:rsidRPr="00902E80" w:rsidRDefault="009D004C" w:rsidP="00BE2C67">
      <w:pPr>
        <w:rPr>
          <w:b/>
          <w:bCs/>
          <w:color w:val="0000FF"/>
        </w:rPr>
      </w:pPr>
      <w:hyperlink r:id="rId415" w:anchor="jep-392-packaging-tool" w:history="1">
        <w:r w:rsidR="00BE2C67" w:rsidRPr="00902E80">
          <w:rPr>
            <w:rStyle w:val="Hyperlink"/>
            <w:rFonts w:ascii="Roboto" w:hAnsi="Roboto"/>
            <w:b/>
            <w:bCs/>
            <w:color w:val="0000FF"/>
            <w:u w:val="none"/>
          </w:rPr>
          <w:t>12. JEP 392: Packaging Tool</w:t>
        </w:r>
      </w:hyperlink>
    </w:p>
    <w:p w14:paraId="610D386A" w14:textId="77777777" w:rsidR="00BE2C67" w:rsidRDefault="009D004C" w:rsidP="00BE2C67">
      <w:hyperlink r:id="rId416" w:anchor="jep-393-foreign-memory-access-api-third-incubator" w:history="1">
        <w:r w:rsidR="00BE2C67">
          <w:rPr>
            <w:rStyle w:val="Hyperlink"/>
            <w:rFonts w:ascii="Roboto" w:hAnsi="Roboto"/>
            <w:color w:val="256799"/>
            <w:u w:val="none"/>
          </w:rPr>
          <w:t>13. JEP 393: Foreign-Memory Access API (Third Incubator)</w:t>
        </w:r>
      </w:hyperlink>
    </w:p>
    <w:p w14:paraId="533A21D5" w14:textId="77777777" w:rsidR="00BE2C67" w:rsidRDefault="009D004C" w:rsidP="00BE2C67">
      <w:hyperlink r:id="rId417" w:anchor="jep-394-pattern-matching-for-instanceof" w:history="1">
        <w:r w:rsidR="00BE2C67">
          <w:rPr>
            <w:rStyle w:val="Hyperlink"/>
            <w:rFonts w:ascii="Roboto" w:hAnsi="Roboto"/>
            <w:color w:val="256799"/>
            <w:u w:val="none"/>
          </w:rPr>
          <w:t>14. JEP 394: Pattern Matching for instanceof</w:t>
        </w:r>
      </w:hyperlink>
    </w:p>
    <w:p w14:paraId="7830D4B9" w14:textId="77777777" w:rsidR="00BE2C67" w:rsidRPr="00902E80" w:rsidRDefault="009D004C" w:rsidP="00BE2C67">
      <w:pPr>
        <w:rPr>
          <w:b/>
          <w:bCs/>
          <w:color w:val="0000FF"/>
        </w:rPr>
      </w:pPr>
      <w:hyperlink r:id="rId418" w:anchor="jep-395-records" w:history="1">
        <w:r w:rsidR="00BE2C67" w:rsidRPr="00902E80">
          <w:rPr>
            <w:rStyle w:val="Hyperlink"/>
            <w:rFonts w:ascii="Roboto" w:hAnsi="Roboto"/>
            <w:b/>
            <w:bCs/>
            <w:color w:val="0000FF"/>
            <w:u w:val="none"/>
          </w:rPr>
          <w:t>15. JEP 395: Records</w:t>
        </w:r>
      </w:hyperlink>
    </w:p>
    <w:p w14:paraId="045DB013" w14:textId="77777777" w:rsidR="00BE2C67" w:rsidRDefault="009D004C" w:rsidP="00BE2C67">
      <w:hyperlink r:id="rId419" w:anchor="jep-396-strongly-encapsulate-jdk-internals-by-default" w:history="1">
        <w:r w:rsidR="00BE2C67">
          <w:rPr>
            <w:rStyle w:val="Hyperlink"/>
            <w:rFonts w:ascii="Roboto" w:hAnsi="Roboto"/>
            <w:color w:val="256799"/>
            <w:u w:val="none"/>
          </w:rPr>
          <w:t>16. JEP 396: Strongly Encapsulate JDK Internals by Default</w:t>
        </w:r>
      </w:hyperlink>
    </w:p>
    <w:p w14:paraId="19388DEA" w14:textId="5726F058" w:rsidR="00BE2C67" w:rsidRDefault="009D004C" w:rsidP="00BE2C67">
      <w:pPr>
        <w:rPr>
          <w:b/>
          <w:bCs/>
          <w:color w:val="0000FF"/>
        </w:rPr>
      </w:pPr>
      <w:hyperlink r:id="rId420" w:anchor="jep-397-sealed-classes-second-preview" w:history="1">
        <w:r w:rsidR="00BE2C67" w:rsidRPr="00902E80">
          <w:rPr>
            <w:rStyle w:val="Hyperlink"/>
            <w:rFonts w:ascii="Roboto" w:hAnsi="Roboto"/>
            <w:b/>
            <w:bCs/>
            <w:color w:val="0000FF"/>
            <w:u w:val="none"/>
          </w:rPr>
          <w:t>17. JEP 397: Sealed Classes (Second Preview)</w:t>
        </w:r>
      </w:hyperlink>
    </w:p>
    <w:p w14:paraId="0BDF3B76" w14:textId="77777777" w:rsidR="00A7233B" w:rsidRPr="00902E80" w:rsidRDefault="00A7233B" w:rsidP="00BE2C67">
      <w:pPr>
        <w:rPr>
          <w:b/>
          <w:bCs/>
          <w:color w:val="0000FF"/>
        </w:rPr>
      </w:pPr>
    </w:p>
    <w:p w14:paraId="00058C30" w14:textId="08F41035" w:rsidR="005969F5" w:rsidRDefault="00A7233B" w:rsidP="00C157FE">
      <w:r>
        <w:t xml:space="preserve">More .. </w:t>
      </w:r>
      <w:hyperlink r:id="rId421" w:history="1">
        <w:r w:rsidRPr="00AE5773">
          <w:rPr>
            <w:rStyle w:val="Hyperlink"/>
          </w:rPr>
          <w:t>https://en.wikipedia.org/wiki/Java_version_history</w:t>
        </w:r>
      </w:hyperlink>
    </w:p>
    <w:p w14:paraId="75E48395" w14:textId="0BC72EBF" w:rsidR="005969F5" w:rsidRDefault="00E14DA1" w:rsidP="00C157FE">
      <w:r>
        <w:rPr>
          <w:noProof/>
        </w:rPr>
        <w:lastRenderedPageBreak/>
        <w:drawing>
          <wp:inline distT="0" distB="0" distL="0" distR="0" wp14:anchorId="7DE753CE" wp14:editId="1346AC42">
            <wp:extent cx="5943600" cy="3096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096260"/>
                    </a:xfrm>
                    <a:prstGeom prst="rect">
                      <a:avLst/>
                    </a:prstGeom>
                    <a:noFill/>
                    <a:ln>
                      <a:noFill/>
                    </a:ln>
                  </pic:spPr>
                </pic:pic>
              </a:graphicData>
            </a:graphic>
          </wp:inline>
        </w:drawing>
      </w:r>
    </w:p>
    <w:p w14:paraId="38F25721" w14:textId="44054FF9" w:rsidR="00F873A2" w:rsidRDefault="00F873A2" w:rsidP="00C157FE"/>
    <w:p w14:paraId="7358F9E0" w14:textId="6246B86B" w:rsidR="00404D29" w:rsidRDefault="00F873A2" w:rsidP="00C157FE">
      <w:r>
        <w:rPr>
          <w:noProof/>
        </w:rPr>
        <w:lastRenderedPageBreak/>
        <w:drawing>
          <wp:inline distT="0" distB="0" distL="0" distR="0" wp14:anchorId="376F12CF" wp14:editId="18B1684A">
            <wp:extent cx="5943600" cy="17145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1714500"/>
                    </a:xfrm>
                    <a:prstGeom prst="rect">
                      <a:avLst/>
                    </a:prstGeom>
                  </pic:spPr>
                </pic:pic>
              </a:graphicData>
            </a:graphic>
          </wp:inline>
        </w:drawing>
      </w:r>
      <w:r w:rsidR="00280CDE">
        <w:t xml:space="preserve"> </w:t>
      </w:r>
      <w:r w:rsidR="00404D29">
        <w:rPr>
          <w:noProof/>
        </w:rPr>
        <w:drawing>
          <wp:inline distT="0" distB="0" distL="0" distR="0" wp14:anchorId="2B3E737B" wp14:editId="216D18F8">
            <wp:extent cx="594360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4097020"/>
                    </a:xfrm>
                    <a:prstGeom prst="rect">
                      <a:avLst/>
                    </a:prstGeom>
                  </pic:spPr>
                </pic:pic>
              </a:graphicData>
            </a:graphic>
          </wp:inline>
        </w:drawing>
      </w:r>
    </w:p>
    <w:p w14:paraId="4039BED7" w14:textId="025B134E" w:rsidR="00300424" w:rsidRDefault="00300424" w:rsidP="00C157FE"/>
    <w:p w14:paraId="7B00389A" w14:textId="77777777" w:rsidR="00300424" w:rsidRDefault="00300424" w:rsidP="00C157FE"/>
    <w:p w14:paraId="7B6A08B8" w14:textId="6DC4CE29" w:rsidR="005969F5" w:rsidRDefault="005969F5" w:rsidP="005969F5">
      <w:pPr>
        <w:pStyle w:val="Heading1"/>
      </w:pPr>
      <w:bookmarkStart w:id="156" w:name="_Toc94350702"/>
      <w:r>
        <w:t>Ref.</w:t>
      </w:r>
      <w:bookmarkEnd w:id="156"/>
    </w:p>
    <w:p w14:paraId="71D4B13B" w14:textId="77777777" w:rsidR="005969F5" w:rsidRDefault="009D004C" w:rsidP="005969F5">
      <w:hyperlink r:id="rId425" w:history="1">
        <w:r w:rsidR="005969F5" w:rsidRPr="00D95D90">
          <w:rPr>
            <w:rStyle w:val="Hyperlink"/>
          </w:rPr>
          <w:t>https://srikarbandla.wordpress.com/2015/07/31/static-control-flow/</w:t>
        </w:r>
      </w:hyperlink>
    </w:p>
    <w:p w14:paraId="21186786" w14:textId="25E768D0" w:rsidR="005969F5" w:rsidRDefault="009D004C" w:rsidP="005969F5">
      <w:hyperlink r:id="rId426" w:history="1">
        <w:r w:rsidR="00E47DFA" w:rsidRPr="002C7F5E">
          <w:rPr>
            <w:rStyle w:val="Hyperlink"/>
          </w:rPr>
          <w:t>https://howtodoinjava.com/java-version-wise-features-history/</w:t>
        </w:r>
      </w:hyperlink>
    </w:p>
    <w:p w14:paraId="26E6B9B5" w14:textId="32DCA6BA" w:rsidR="00E47DFA" w:rsidRDefault="009D004C" w:rsidP="005969F5">
      <w:hyperlink r:id="rId427" w:anchor="_java_features_8_16" w:history="1">
        <w:r w:rsidR="0081019C" w:rsidRPr="00AE5773">
          <w:rPr>
            <w:rStyle w:val="Hyperlink"/>
          </w:rPr>
          <w:t>https://www.marcobehler.com/guides/a-guide-to-java-versions-and-features#_java_features_8_16</w:t>
        </w:r>
      </w:hyperlink>
    </w:p>
    <w:sectPr w:rsidR="00E47DFA">
      <w:footerReference w:type="default" r:id="rId428"/>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CD6E7" w14:textId="77777777" w:rsidR="009D004C" w:rsidRDefault="009D004C">
      <w:pPr>
        <w:spacing w:line="240" w:lineRule="auto"/>
      </w:pPr>
      <w:r>
        <w:separator/>
      </w:r>
    </w:p>
  </w:endnote>
  <w:endnote w:type="continuationSeparator" w:id="0">
    <w:p w14:paraId="3FE502F3" w14:textId="77777777" w:rsidR="009D004C" w:rsidRDefault="009D00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Wingdings-Regular">
    <w:altName w:val="Malgun Gothic Semilight"/>
    <w:panose1 w:val="00000000000000000000"/>
    <w:charset w:val="88"/>
    <w:family w:val="auto"/>
    <w:notTrueType/>
    <w:pitch w:val="default"/>
    <w:sig w:usb0="00000000" w:usb1="08080000" w:usb2="00000010" w:usb3="00000000" w:csb0="001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TE1948BD8t00">
    <w:altName w:val="Yu Gothic UI"/>
    <w:panose1 w:val="00000000000000000000"/>
    <w:charset w:val="80"/>
    <w:family w:val="auto"/>
    <w:notTrueType/>
    <w:pitch w:val="default"/>
    <w:sig w:usb0="00000003" w:usb1="08070000" w:usb2="00000010" w:usb3="00000000" w:csb0="00020001" w:csb1="00000000"/>
  </w:font>
  <w:font w:name="TTE18E61C8t00">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Estrangelo Edessa">
    <w:altName w:val="Segoe UI Historic"/>
    <w:panose1 w:val="00000000000000000000"/>
    <w:charset w:val="00"/>
    <w:family w:val="script"/>
    <w:pitch w:val="variable"/>
    <w:sig w:usb0="80002043" w:usb1="00000000" w:usb2="00000080" w:usb3="00000000" w:csb0="00000001" w:csb1="00000000"/>
  </w:font>
  <w:font w:name="Libre Franklin">
    <w:charset w:val="00"/>
    <w:family w:val="auto"/>
    <w:pitch w:val="variable"/>
    <w:sig w:usb0="A00000FF" w:usb1="4000205B" w:usb2="00000000" w:usb3="00000000" w:csb0="00000193" w:csb1="00000000"/>
  </w:font>
  <w:font w:name="Georgia">
    <w:panose1 w:val="02040502050405020303"/>
    <w:charset w:val="00"/>
    <w:family w:val="roman"/>
    <w:pitch w:val="variable"/>
    <w:sig w:usb0="00000287" w:usb1="00000000" w:usb2="00000000" w:usb3="00000000" w:csb0="0000009F" w:csb1="00000000"/>
  </w:font>
  <w:font w:name="Gautami">
    <w:panose1 w:val="02000500000000000000"/>
    <w:charset w:val="00"/>
    <w:family w:val="swiss"/>
    <w:pitch w:val="variable"/>
    <w:sig w:usb0="00200003" w:usb1="00000000" w:usb2="00000000" w:usb3="00000000" w:csb0="00000001" w:csb1="00000000"/>
  </w:font>
  <w:font w:name="Raleway">
    <w:panose1 w:val="020B0503030101060003"/>
    <w:charset w:val="00"/>
    <w:family w:val="swiss"/>
    <w:pitch w:val="variable"/>
    <w:sig w:usb0="A00002FF" w:usb1="5000205B" w:usb2="00000000" w:usb3="00000000" w:csb0="00000097" w:csb1="00000000"/>
  </w:font>
  <w:font w:name="LiberationSerif-Italic">
    <w:altName w:val="Yu Gothic"/>
    <w:panose1 w:val="00000000000000000000"/>
    <w:charset w:val="80"/>
    <w:family w:val="auto"/>
    <w:notTrueType/>
    <w:pitch w:val="default"/>
    <w:sig w:usb0="00000001" w:usb1="08070000" w:usb2="00000010" w:usb3="00000000" w:csb0="00020000" w:csb1="00000000"/>
  </w:font>
  <w:font w:name="Montserrat">
    <w:charset w:val="00"/>
    <w:family w:val="auto"/>
    <w:pitch w:val="variable"/>
    <w:sig w:usb0="2000020F" w:usb1="00000003" w:usb2="00000000" w:usb3="00000000" w:csb0="00000197" w:csb1="00000000"/>
  </w:font>
  <w:font w:name="Aharoni">
    <w:charset w:val="B1"/>
    <w:family w:val="auto"/>
    <w:pitch w:val="variable"/>
    <w:sig w:usb0="00000803" w:usb1="00000000" w:usb2="00000000" w:usb3="00000000" w:csb0="00000021"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 w:name="Roboto">
    <w:panose1 w:val="02000000000000000000"/>
    <w:charset w:val="00"/>
    <w:family w:val="auto"/>
    <w:pitch w:val="variable"/>
    <w:sig w:usb0="E00002FF" w:usb1="5000205B" w:usb2="00000020" w:usb3="00000000" w:csb0="0000019F" w:csb1="00000000"/>
  </w:font>
  <w:font w:name="Rage Italic">
    <w:panose1 w:val="03070502040507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7542819"/>
      <w:docPartObj>
        <w:docPartGallery w:val="Page Numbers (Bottom of Page)"/>
        <w:docPartUnique/>
      </w:docPartObj>
    </w:sdtPr>
    <w:sdtEndPr>
      <w:rPr>
        <w:color w:val="7F7F7F" w:themeColor="background1" w:themeShade="7F"/>
        <w:spacing w:val="60"/>
      </w:rPr>
    </w:sdtEndPr>
    <w:sdtContent>
      <w:p w14:paraId="250DFC9B" w14:textId="746CFD21" w:rsidR="009F4370" w:rsidRDefault="009F437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sidR="008C3255">
          <w:rPr>
            <w:color w:val="7F7F7F" w:themeColor="background1" w:themeShade="7F"/>
            <w:spacing w:val="60"/>
          </w:rPr>
          <w:tab/>
        </w:r>
        <w:r w:rsidR="008C3255">
          <w:rPr>
            <w:color w:val="7F7F7F" w:themeColor="background1" w:themeShade="7F"/>
            <w:spacing w:val="60"/>
          </w:rPr>
          <w:tab/>
        </w:r>
        <w:r w:rsidR="008C3255">
          <w:rPr>
            <w:color w:val="7F7F7F" w:themeColor="background1" w:themeShade="7F"/>
            <w:spacing w:val="60"/>
          </w:rPr>
          <w:tab/>
        </w:r>
        <w:r w:rsidR="008C3255">
          <w:rPr>
            <w:color w:val="7F7F7F" w:themeColor="background1" w:themeShade="7F"/>
            <w:spacing w:val="60"/>
          </w:rPr>
          <w:tab/>
        </w:r>
        <w:r w:rsidR="008C3255">
          <w:rPr>
            <w:color w:val="7F7F7F" w:themeColor="background1" w:themeShade="7F"/>
            <w:spacing w:val="60"/>
          </w:rPr>
          <w:tab/>
        </w:r>
        <w:r w:rsidR="008C3255">
          <w:rPr>
            <w:color w:val="7F7F7F" w:themeColor="background1" w:themeShade="7F"/>
            <w:spacing w:val="60"/>
          </w:rPr>
          <w:tab/>
        </w:r>
        <w:r w:rsidR="008C3255">
          <w:rPr>
            <w:color w:val="7F7F7F" w:themeColor="background1" w:themeShade="7F"/>
            <w:spacing w:val="60"/>
          </w:rPr>
          <w:tab/>
        </w:r>
        <w:r w:rsidR="008C3255">
          <w:rPr>
            <w:color w:val="7F7F7F" w:themeColor="background1" w:themeShade="7F"/>
            <w:spacing w:val="60"/>
          </w:rPr>
          <w:tab/>
        </w:r>
        <w:r w:rsidR="008C3255">
          <w:rPr>
            <w:color w:val="7F7F7F" w:themeColor="background1" w:themeShade="7F"/>
            <w:spacing w:val="60"/>
          </w:rPr>
          <w:tab/>
        </w:r>
        <w:r w:rsidR="008C3255" w:rsidRPr="008C3255">
          <w:rPr>
            <w:rFonts w:ascii="Rage Italic" w:hAnsi="Rage Italic"/>
            <w:caps w:val="0"/>
            <w:sz w:val="10"/>
            <w:szCs w:val="10"/>
          </w:rPr>
          <w:t>Satya Kaveti</w:t>
        </w:r>
      </w:p>
    </w:sdtContent>
  </w:sdt>
  <w:p w14:paraId="5CFB792E" w14:textId="77777777" w:rsidR="00357D97" w:rsidRDefault="00357D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9BA9F" w14:textId="77777777" w:rsidR="009D004C" w:rsidRDefault="009D004C">
      <w:pPr>
        <w:spacing w:line="240" w:lineRule="auto"/>
      </w:pPr>
      <w:r>
        <w:separator/>
      </w:r>
    </w:p>
  </w:footnote>
  <w:footnote w:type="continuationSeparator" w:id="0">
    <w:p w14:paraId="47027CBF" w14:textId="77777777" w:rsidR="009D004C" w:rsidRDefault="009D004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140958"/>
    <w:multiLevelType w:val="hybridMultilevel"/>
    <w:tmpl w:val="6CFC57A2"/>
    <w:lvl w:ilvl="0" w:tplc="7A0A63EC">
      <w:start w:val="1"/>
      <w:numFmt w:val="decimal"/>
      <w:lvlText w:val="%1)"/>
      <w:lvlJc w:val="left"/>
      <w:pPr>
        <w:ind w:left="1440" w:hanging="360"/>
      </w:pPr>
      <w:rPr>
        <w:rFonts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2B72A9"/>
    <w:multiLevelType w:val="hybridMultilevel"/>
    <w:tmpl w:val="07BC0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542EFA"/>
    <w:multiLevelType w:val="hybridMultilevel"/>
    <w:tmpl w:val="E6A25D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193000B"/>
    <w:multiLevelType w:val="hybridMultilevel"/>
    <w:tmpl w:val="8ADEE2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D577F6"/>
    <w:multiLevelType w:val="hybridMultilevel"/>
    <w:tmpl w:val="462A23E2"/>
    <w:lvl w:ilvl="0" w:tplc="6FF0C9B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22618BA"/>
    <w:multiLevelType w:val="multilevel"/>
    <w:tmpl w:val="37FC0F7A"/>
    <w:lvl w:ilvl="0">
      <w:start w:val="1"/>
      <w:numFmt w:val="decimal"/>
      <w:lvlText w:val="%1."/>
      <w:lvlJc w:val="left"/>
      <w:pPr>
        <w:tabs>
          <w:tab w:val="num" w:pos="720"/>
        </w:tabs>
        <w:ind w:left="720" w:hanging="360"/>
      </w:pPr>
      <w:rPr>
        <w:b/>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616A3D"/>
    <w:multiLevelType w:val="hybridMultilevel"/>
    <w:tmpl w:val="CE8C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2EA0A68"/>
    <w:multiLevelType w:val="hybridMultilevel"/>
    <w:tmpl w:val="CB645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575777"/>
    <w:multiLevelType w:val="hybridMultilevel"/>
    <w:tmpl w:val="7BBC78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42A6723"/>
    <w:multiLevelType w:val="hybridMultilevel"/>
    <w:tmpl w:val="B65EA426"/>
    <w:lvl w:ilvl="0" w:tplc="DD000A04">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15:restartNumberingAfterBreak="0">
    <w:nsid w:val="0442789C"/>
    <w:multiLevelType w:val="hybridMultilevel"/>
    <w:tmpl w:val="AFD62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4D64025"/>
    <w:multiLevelType w:val="hybridMultilevel"/>
    <w:tmpl w:val="196815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4DD37DC"/>
    <w:multiLevelType w:val="hybridMultilevel"/>
    <w:tmpl w:val="71541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4EC7FBB"/>
    <w:multiLevelType w:val="hybridMultilevel"/>
    <w:tmpl w:val="1834F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50124F6"/>
    <w:multiLevelType w:val="hybridMultilevel"/>
    <w:tmpl w:val="DFE87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5397AFF"/>
    <w:multiLevelType w:val="hybridMultilevel"/>
    <w:tmpl w:val="A298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5B34756"/>
    <w:multiLevelType w:val="hybridMultilevel"/>
    <w:tmpl w:val="010449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06A05448"/>
    <w:multiLevelType w:val="hybridMultilevel"/>
    <w:tmpl w:val="1BA2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F76EFE"/>
    <w:multiLevelType w:val="hybridMultilevel"/>
    <w:tmpl w:val="B20CE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B849F6"/>
    <w:multiLevelType w:val="hybridMultilevel"/>
    <w:tmpl w:val="72FEE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8CD58E4"/>
    <w:multiLevelType w:val="multilevel"/>
    <w:tmpl w:val="7D6C0E34"/>
    <w:lvl w:ilvl="0">
      <w:start w:val="1"/>
      <w:numFmt w:val="bullet"/>
      <w:lvlText w:val=""/>
      <w:lvlJc w:val="left"/>
      <w:pPr>
        <w:tabs>
          <w:tab w:val="num" w:pos="1080"/>
        </w:tabs>
        <w:ind w:left="1080" w:hanging="360"/>
      </w:pPr>
      <w:rPr>
        <w:rFonts w:ascii="Symbol" w:hAnsi="Symbol" w:hint="default"/>
        <w:b/>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08F7171E"/>
    <w:multiLevelType w:val="hybridMultilevel"/>
    <w:tmpl w:val="436E37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93848CE"/>
    <w:multiLevelType w:val="hybridMultilevel"/>
    <w:tmpl w:val="88C68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7C0AFC"/>
    <w:multiLevelType w:val="hybridMultilevel"/>
    <w:tmpl w:val="43BAAE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A0769B8"/>
    <w:multiLevelType w:val="hybridMultilevel"/>
    <w:tmpl w:val="216C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A576106"/>
    <w:multiLevelType w:val="hybridMultilevel"/>
    <w:tmpl w:val="FBD4A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AA0439C"/>
    <w:multiLevelType w:val="hybridMultilevel"/>
    <w:tmpl w:val="12884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B195CF8"/>
    <w:multiLevelType w:val="hybridMultilevel"/>
    <w:tmpl w:val="CA5E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B99246E"/>
    <w:multiLevelType w:val="hybridMultilevel"/>
    <w:tmpl w:val="FA6C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BBB3FE4"/>
    <w:multiLevelType w:val="hybridMultilevel"/>
    <w:tmpl w:val="831C5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BDF10AB"/>
    <w:multiLevelType w:val="hybridMultilevel"/>
    <w:tmpl w:val="6B2285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0CC104C6"/>
    <w:multiLevelType w:val="hybridMultilevel"/>
    <w:tmpl w:val="AF2EF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0D0F1790"/>
    <w:multiLevelType w:val="hybridMultilevel"/>
    <w:tmpl w:val="67DCCB34"/>
    <w:lvl w:ilvl="0" w:tplc="5978EC7C">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E5B666F"/>
    <w:multiLevelType w:val="hybridMultilevel"/>
    <w:tmpl w:val="062A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E864D59"/>
    <w:multiLevelType w:val="hybridMultilevel"/>
    <w:tmpl w:val="1ABC15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0EAF105B"/>
    <w:multiLevelType w:val="hybridMultilevel"/>
    <w:tmpl w:val="5108FF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0F3F186C"/>
    <w:multiLevelType w:val="hybridMultilevel"/>
    <w:tmpl w:val="CD2C9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F543ACA"/>
    <w:multiLevelType w:val="hybridMultilevel"/>
    <w:tmpl w:val="4810E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A90C1B"/>
    <w:multiLevelType w:val="hybridMultilevel"/>
    <w:tmpl w:val="253A8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FD75AA2"/>
    <w:multiLevelType w:val="hybridMultilevel"/>
    <w:tmpl w:val="8D2EB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0FE90140"/>
    <w:multiLevelType w:val="hybridMultilevel"/>
    <w:tmpl w:val="33FE1F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105411F8"/>
    <w:multiLevelType w:val="multilevel"/>
    <w:tmpl w:val="2E6E8DC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065219B"/>
    <w:multiLevelType w:val="hybridMultilevel"/>
    <w:tmpl w:val="F23A3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09A1AC3"/>
    <w:multiLevelType w:val="hybridMultilevel"/>
    <w:tmpl w:val="C2828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1C256D"/>
    <w:multiLevelType w:val="hybridMultilevel"/>
    <w:tmpl w:val="1A72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1D55195"/>
    <w:multiLevelType w:val="hybridMultilevel"/>
    <w:tmpl w:val="12AA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2644100"/>
    <w:multiLevelType w:val="hybridMultilevel"/>
    <w:tmpl w:val="D980A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C65C3D"/>
    <w:multiLevelType w:val="hybridMultilevel"/>
    <w:tmpl w:val="B77C8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2D47F8A"/>
    <w:multiLevelType w:val="hybridMultilevel"/>
    <w:tmpl w:val="555E7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4855CDD"/>
    <w:multiLevelType w:val="hybridMultilevel"/>
    <w:tmpl w:val="926A8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4F8119C"/>
    <w:multiLevelType w:val="hybridMultilevel"/>
    <w:tmpl w:val="6310C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50E6871"/>
    <w:multiLevelType w:val="multilevel"/>
    <w:tmpl w:val="1C289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153F4BE0"/>
    <w:multiLevelType w:val="hybridMultilevel"/>
    <w:tmpl w:val="1FE0378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5" w15:restartNumberingAfterBreak="0">
    <w:nsid w:val="15BD308B"/>
    <w:multiLevelType w:val="hybridMultilevel"/>
    <w:tmpl w:val="D884D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62F3411"/>
    <w:multiLevelType w:val="hybridMultilevel"/>
    <w:tmpl w:val="B34A9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6475DFA"/>
    <w:multiLevelType w:val="hybridMultilevel"/>
    <w:tmpl w:val="FC20E4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6F91259"/>
    <w:multiLevelType w:val="hybridMultilevel"/>
    <w:tmpl w:val="417A4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72239D2"/>
    <w:multiLevelType w:val="hybridMultilevel"/>
    <w:tmpl w:val="C1A2F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7677C0A"/>
    <w:multiLevelType w:val="hybridMultilevel"/>
    <w:tmpl w:val="C7129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7F132BA"/>
    <w:multiLevelType w:val="hybridMultilevel"/>
    <w:tmpl w:val="8F0E9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8BD4BE0"/>
    <w:multiLevelType w:val="multilevel"/>
    <w:tmpl w:val="10E20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2C1BE8"/>
    <w:multiLevelType w:val="hybridMultilevel"/>
    <w:tmpl w:val="790E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B8B6C0A"/>
    <w:multiLevelType w:val="multilevel"/>
    <w:tmpl w:val="14DEE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471390"/>
    <w:multiLevelType w:val="multilevel"/>
    <w:tmpl w:val="5F1C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A104DD"/>
    <w:multiLevelType w:val="hybridMultilevel"/>
    <w:tmpl w:val="AA1C9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D1976E2"/>
    <w:multiLevelType w:val="hybridMultilevel"/>
    <w:tmpl w:val="200EFC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1D516219"/>
    <w:multiLevelType w:val="hybridMultilevel"/>
    <w:tmpl w:val="4E28B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DBD0CD6"/>
    <w:multiLevelType w:val="hybridMultilevel"/>
    <w:tmpl w:val="439AB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DBD13BA"/>
    <w:multiLevelType w:val="hybridMultilevel"/>
    <w:tmpl w:val="0298F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DED402E"/>
    <w:multiLevelType w:val="multilevel"/>
    <w:tmpl w:val="CE2AC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0B3B55"/>
    <w:multiLevelType w:val="hybridMultilevel"/>
    <w:tmpl w:val="B8FE6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1F815A29"/>
    <w:multiLevelType w:val="hybridMultilevel"/>
    <w:tmpl w:val="41B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F86034E"/>
    <w:multiLevelType w:val="hybridMultilevel"/>
    <w:tmpl w:val="CAD60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FC32776"/>
    <w:multiLevelType w:val="hybridMultilevel"/>
    <w:tmpl w:val="16341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0871A7C"/>
    <w:multiLevelType w:val="hybridMultilevel"/>
    <w:tmpl w:val="9CD88C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20A9355A"/>
    <w:multiLevelType w:val="hybridMultilevel"/>
    <w:tmpl w:val="C222141E"/>
    <w:lvl w:ilvl="0" w:tplc="EA16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1090DAA"/>
    <w:multiLevelType w:val="hybridMultilevel"/>
    <w:tmpl w:val="EDCC3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1156DF2"/>
    <w:multiLevelType w:val="hybridMultilevel"/>
    <w:tmpl w:val="6AAA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21422E5"/>
    <w:multiLevelType w:val="multilevel"/>
    <w:tmpl w:val="D3F6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2E69E3"/>
    <w:multiLevelType w:val="hybridMultilevel"/>
    <w:tmpl w:val="C2C24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24B56EF"/>
    <w:multiLevelType w:val="hybridMultilevel"/>
    <w:tmpl w:val="93E0A6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22E84D6C"/>
    <w:multiLevelType w:val="hybridMultilevel"/>
    <w:tmpl w:val="2C3661E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4" w15:restartNumberingAfterBreak="0">
    <w:nsid w:val="23775770"/>
    <w:multiLevelType w:val="hybridMultilevel"/>
    <w:tmpl w:val="10421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15:restartNumberingAfterBreak="0">
    <w:nsid w:val="23BE6C16"/>
    <w:multiLevelType w:val="hybridMultilevel"/>
    <w:tmpl w:val="4AE46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4003F1E"/>
    <w:multiLevelType w:val="hybridMultilevel"/>
    <w:tmpl w:val="3A66C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4B90C4D"/>
    <w:multiLevelType w:val="hybridMultilevel"/>
    <w:tmpl w:val="32A4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4C1422C"/>
    <w:multiLevelType w:val="hybridMultilevel"/>
    <w:tmpl w:val="98822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24E80AC3"/>
    <w:multiLevelType w:val="hybridMultilevel"/>
    <w:tmpl w:val="2AECF6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251148CF"/>
    <w:multiLevelType w:val="hybridMultilevel"/>
    <w:tmpl w:val="C1FEA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5532623"/>
    <w:multiLevelType w:val="multilevel"/>
    <w:tmpl w:val="9A7CFFA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25793DFC"/>
    <w:multiLevelType w:val="hybridMultilevel"/>
    <w:tmpl w:val="04801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5C81A78"/>
    <w:multiLevelType w:val="hybridMultilevel"/>
    <w:tmpl w:val="44BC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63A38A8"/>
    <w:multiLevelType w:val="hybridMultilevel"/>
    <w:tmpl w:val="39B4F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6A3026D"/>
    <w:multiLevelType w:val="hybridMultilevel"/>
    <w:tmpl w:val="8FF08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6" w15:restartNumberingAfterBreak="0">
    <w:nsid w:val="270347AF"/>
    <w:multiLevelType w:val="hybridMultilevel"/>
    <w:tmpl w:val="711CC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774399B"/>
    <w:multiLevelType w:val="hybridMultilevel"/>
    <w:tmpl w:val="4B0A5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27F51936"/>
    <w:multiLevelType w:val="hybridMultilevel"/>
    <w:tmpl w:val="B366F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7FA5F5D"/>
    <w:multiLevelType w:val="hybridMultilevel"/>
    <w:tmpl w:val="5C3E2F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28173F33"/>
    <w:multiLevelType w:val="hybridMultilevel"/>
    <w:tmpl w:val="A4A6F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8656D6A"/>
    <w:multiLevelType w:val="hybridMultilevel"/>
    <w:tmpl w:val="713C8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86A12A1"/>
    <w:multiLevelType w:val="hybridMultilevel"/>
    <w:tmpl w:val="DD545F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28DA7688"/>
    <w:multiLevelType w:val="hybridMultilevel"/>
    <w:tmpl w:val="26643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28FD34E0"/>
    <w:multiLevelType w:val="hybridMultilevel"/>
    <w:tmpl w:val="85708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15:restartNumberingAfterBreak="0">
    <w:nsid w:val="29195C97"/>
    <w:multiLevelType w:val="hybridMultilevel"/>
    <w:tmpl w:val="8152B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29223207"/>
    <w:multiLevelType w:val="hybridMultilevel"/>
    <w:tmpl w:val="DD045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292C2909"/>
    <w:multiLevelType w:val="hybridMultilevel"/>
    <w:tmpl w:val="F22E8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96D6CB9"/>
    <w:multiLevelType w:val="hybridMultilevel"/>
    <w:tmpl w:val="3C2E2B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9C46DE1"/>
    <w:multiLevelType w:val="hybridMultilevel"/>
    <w:tmpl w:val="3F2A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AC4652C"/>
    <w:multiLevelType w:val="hybridMultilevel"/>
    <w:tmpl w:val="320A1D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1" w15:restartNumberingAfterBreak="0">
    <w:nsid w:val="2AEC4FE6"/>
    <w:multiLevelType w:val="hybridMultilevel"/>
    <w:tmpl w:val="9D8444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15:restartNumberingAfterBreak="0">
    <w:nsid w:val="2B54788A"/>
    <w:multiLevelType w:val="hybridMultilevel"/>
    <w:tmpl w:val="36908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B661815"/>
    <w:multiLevelType w:val="multilevel"/>
    <w:tmpl w:val="265E6C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15:restartNumberingAfterBreak="0">
    <w:nsid w:val="2C6C642A"/>
    <w:multiLevelType w:val="hybridMultilevel"/>
    <w:tmpl w:val="E54ACF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2D0B27FB"/>
    <w:multiLevelType w:val="hybridMultilevel"/>
    <w:tmpl w:val="10A00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EC44045"/>
    <w:multiLevelType w:val="hybridMultilevel"/>
    <w:tmpl w:val="A42A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F6D324F"/>
    <w:multiLevelType w:val="hybridMultilevel"/>
    <w:tmpl w:val="8362E7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2FEC3947"/>
    <w:multiLevelType w:val="hybridMultilevel"/>
    <w:tmpl w:val="1DA6C2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30782ACC"/>
    <w:multiLevelType w:val="multilevel"/>
    <w:tmpl w:val="35D2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9C0A6E"/>
    <w:multiLevelType w:val="hybridMultilevel"/>
    <w:tmpl w:val="13924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30FD29C6"/>
    <w:multiLevelType w:val="hybridMultilevel"/>
    <w:tmpl w:val="9FE8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13F05DB"/>
    <w:multiLevelType w:val="multilevel"/>
    <w:tmpl w:val="7D6C0E34"/>
    <w:lvl w:ilvl="0">
      <w:start w:val="1"/>
      <w:numFmt w:val="bullet"/>
      <w:lvlText w:val=""/>
      <w:lvlJc w:val="left"/>
      <w:pPr>
        <w:tabs>
          <w:tab w:val="num" w:pos="720"/>
        </w:tabs>
        <w:ind w:left="720" w:hanging="360"/>
      </w:pPr>
      <w:rPr>
        <w:rFonts w:ascii="Symbol" w:hAnsi="Symbol" w:hint="default"/>
        <w:b/>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4560BA"/>
    <w:multiLevelType w:val="hybridMultilevel"/>
    <w:tmpl w:val="16424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3166486D"/>
    <w:multiLevelType w:val="hybridMultilevel"/>
    <w:tmpl w:val="A3BE3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31706369"/>
    <w:multiLevelType w:val="hybridMultilevel"/>
    <w:tmpl w:val="0696F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6" w15:restartNumberingAfterBreak="0">
    <w:nsid w:val="31DA46D0"/>
    <w:multiLevelType w:val="hybridMultilevel"/>
    <w:tmpl w:val="A866EC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31E7252B"/>
    <w:multiLevelType w:val="hybridMultilevel"/>
    <w:tmpl w:val="27C64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2231B06"/>
    <w:multiLevelType w:val="hybridMultilevel"/>
    <w:tmpl w:val="D17AE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22D1B46"/>
    <w:multiLevelType w:val="hybridMultilevel"/>
    <w:tmpl w:val="F5902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328C69D9"/>
    <w:multiLevelType w:val="multilevel"/>
    <w:tmpl w:val="042E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32A22ED6"/>
    <w:multiLevelType w:val="hybridMultilevel"/>
    <w:tmpl w:val="F6CC8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2FC1BB6"/>
    <w:multiLevelType w:val="hybridMultilevel"/>
    <w:tmpl w:val="BD866E4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33" w15:restartNumberingAfterBreak="0">
    <w:nsid w:val="33517A30"/>
    <w:multiLevelType w:val="hybridMultilevel"/>
    <w:tmpl w:val="D4125F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3382524B"/>
    <w:multiLevelType w:val="hybridMultilevel"/>
    <w:tmpl w:val="8F22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3E22210"/>
    <w:multiLevelType w:val="hybridMultilevel"/>
    <w:tmpl w:val="FB384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3E52576"/>
    <w:multiLevelType w:val="hybridMultilevel"/>
    <w:tmpl w:val="95D21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43D4BFD"/>
    <w:multiLevelType w:val="hybridMultilevel"/>
    <w:tmpl w:val="F1C48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8" w15:restartNumberingAfterBreak="0">
    <w:nsid w:val="347D698D"/>
    <w:multiLevelType w:val="hybridMultilevel"/>
    <w:tmpl w:val="2648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59D11B1"/>
    <w:multiLevelType w:val="multilevel"/>
    <w:tmpl w:val="7D6C0E34"/>
    <w:lvl w:ilvl="0">
      <w:start w:val="1"/>
      <w:numFmt w:val="bullet"/>
      <w:lvlText w:val=""/>
      <w:lvlJc w:val="left"/>
      <w:pPr>
        <w:tabs>
          <w:tab w:val="num" w:pos="1080"/>
        </w:tabs>
        <w:ind w:left="1080" w:hanging="360"/>
      </w:pPr>
      <w:rPr>
        <w:rFonts w:ascii="Symbol" w:hAnsi="Symbol" w:hint="default"/>
        <w:b/>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40" w15:restartNumberingAfterBreak="0">
    <w:nsid w:val="35AB3231"/>
    <w:multiLevelType w:val="multilevel"/>
    <w:tmpl w:val="91281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369C2E8E"/>
    <w:multiLevelType w:val="hybridMultilevel"/>
    <w:tmpl w:val="7D70C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36C54F44"/>
    <w:multiLevelType w:val="hybridMultilevel"/>
    <w:tmpl w:val="35BCD5B6"/>
    <w:lvl w:ilvl="0" w:tplc="4E4E9336">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37602B50"/>
    <w:multiLevelType w:val="hybridMultilevel"/>
    <w:tmpl w:val="923C8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3845626B"/>
    <w:multiLevelType w:val="hybridMultilevel"/>
    <w:tmpl w:val="E10C0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A6B5A36"/>
    <w:multiLevelType w:val="hybridMultilevel"/>
    <w:tmpl w:val="1FAA3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3A9A7033"/>
    <w:multiLevelType w:val="hybridMultilevel"/>
    <w:tmpl w:val="57F6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ABD2313"/>
    <w:multiLevelType w:val="hybridMultilevel"/>
    <w:tmpl w:val="B3508C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15:restartNumberingAfterBreak="0">
    <w:nsid w:val="3B253020"/>
    <w:multiLevelType w:val="hybridMultilevel"/>
    <w:tmpl w:val="863AF5CA"/>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3B6A11C5"/>
    <w:multiLevelType w:val="hybridMultilevel"/>
    <w:tmpl w:val="D6BA5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B7B1549"/>
    <w:multiLevelType w:val="hybridMultilevel"/>
    <w:tmpl w:val="1AC43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3C24755F"/>
    <w:multiLevelType w:val="hybridMultilevel"/>
    <w:tmpl w:val="1FE282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2" w15:restartNumberingAfterBreak="0">
    <w:nsid w:val="3DC32C30"/>
    <w:multiLevelType w:val="hybridMultilevel"/>
    <w:tmpl w:val="B14C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DF6506D"/>
    <w:multiLevelType w:val="hybridMultilevel"/>
    <w:tmpl w:val="75C0E5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15:restartNumberingAfterBreak="0">
    <w:nsid w:val="3DF94D45"/>
    <w:multiLevelType w:val="hybridMultilevel"/>
    <w:tmpl w:val="13B2F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3E131908"/>
    <w:multiLevelType w:val="hybridMultilevel"/>
    <w:tmpl w:val="E49CC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3E8705F5"/>
    <w:multiLevelType w:val="hybridMultilevel"/>
    <w:tmpl w:val="8BCEC7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7" w15:restartNumberingAfterBreak="0">
    <w:nsid w:val="3F043BE5"/>
    <w:multiLevelType w:val="hybridMultilevel"/>
    <w:tmpl w:val="A0C89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3F810612"/>
    <w:multiLevelType w:val="hybridMultilevel"/>
    <w:tmpl w:val="3A822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3F8E7825"/>
    <w:multiLevelType w:val="hybridMultilevel"/>
    <w:tmpl w:val="0518DD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0" w15:restartNumberingAfterBreak="0">
    <w:nsid w:val="3F944402"/>
    <w:multiLevelType w:val="hybridMultilevel"/>
    <w:tmpl w:val="89D8B3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3FFF6608"/>
    <w:multiLevelType w:val="hybridMultilevel"/>
    <w:tmpl w:val="3C46A4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05C548E"/>
    <w:multiLevelType w:val="hybridMultilevel"/>
    <w:tmpl w:val="1DDE49D2"/>
    <w:lvl w:ilvl="0" w:tplc="A268D9CE">
      <w:start w:val="1"/>
      <w:numFmt w:val="decimal"/>
      <w:lvlText w:val="%1."/>
      <w:lvlJc w:val="left"/>
      <w:pPr>
        <w:ind w:left="360" w:hanging="360"/>
      </w:pPr>
      <w:rPr>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40F40817"/>
    <w:multiLevelType w:val="hybridMultilevel"/>
    <w:tmpl w:val="9A565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410C37AC"/>
    <w:multiLevelType w:val="hybridMultilevel"/>
    <w:tmpl w:val="6A64F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19C4FB8"/>
    <w:multiLevelType w:val="multilevel"/>
    <w:tmpl w:val="35A0A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2446E7B"/>
    <w:multiLevelType w:val="hybridMultilevel"/>
    <w:tmpl w:val="81F2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43A13095"/>
    <w:multiLevelType w:val="hybridMultilevel"/>
    <w:tmpl w:val="15188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43AB3EB6"/>
    <w:multiLevelType w:val="hybridMultilevel"/>
    <w:tmpl w:val="13167DA0"/>
    <w:lvl w:ilvl="0" w:tplc="04090003">
      <w:start w:val="1"/>
      <w:numFmt w:val="bullet"/>
      <w:lvlText w:val="o"/>
      <w:lvlJc w:val="left"/>
      <w:pPr>
        <w:ind w:left="360" w:hanging="360"/>
      </w:pPr>
      <w:rPr>
        <w:rFonts w:ascii="Courier New" w:hAnsi="Courier New" w:cs="Courier New"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9" w15:restartNumberingAfterBreak="0">
    <w:nsid w:val="43AF47A3"/>
    <w:multiLevelType w:val="hybridMultilevel"/>
    <w:tmpl w:val="165AE9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0" w15:restartNumberingAfterBreak="0">
    <w:nsid w:val="43C64551"/>
    <w:multiLevelType w:val="hybridMultilevel"/>
    <w:tmpl w:val="06C0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4EF39FC"/>
    <w:multiLevelType w:val="hybridMultilevel"/>
    <w:tmpl w:val="672092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72" w15:restartNumberingAfterBreak="0">
    <w:nsid w:val="45093CCC"/>
    <w:multiLevelType w:val="multilevel"/>
    <w:tmpl w:val="419A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5730D5D"/>
    <w:multiLevelType w:val="hybridMultilevel"/>
    <w:tmpl w:val="B8DE8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5D52F70"/>
    <w:multiLevelType w:val="hybridMultilevel"/>
    <w:tmpl w:val="24B470C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5" w15:restartNumberingAfterBreak="0">
    <w:nsid w:val="45F32D09"/>
    <w:multiLevelType w:val="multilevel"/>
    <w:tmpl w:val="E140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63C362A"/>
    <w:multiLevelType w:val="hybridMultilevel"/>
    <w:tmpl w:val="314C94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46492D06"/>
    <w:multiLevelType w:val="hybridMultilevel"/>
    <w:tmpl w:val="0D283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465450D7"/>
    <w:multiLevelType w:val="hybridMultilevel"/>
    <w:tmpl w:val="09904A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9" w15:restartNumberingAfterBreak="0">
    <w:nsid w:val="4657320A"/>
    <w:multiLevelType w:val="multilevel"/>
    <w:tmpl w:val="EFEE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66A0B6C"/>
    <w:multiLevelType w:val="hybridMultilevel"/>
    <w:tmpl w:val="B4047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1" w15:restartNumberingAfterBreak="0">
    <w:nsid w:val="471D7386"/>
    <w:multiLevelType w:val="hybridMultilevel"/>
    <w:tmpl w:val="718A4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47927904"/>
    <w:multiLevelType w:val="hybridMultilevel"/>
    <w:tmpl w:val="A28E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7C92A58"/>
    <w:multiLevelType w:val="multilevel"/>
    <w:tmpl w:val="53567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48F76A61"/>
    <w:multiLevelType w:val="hybridMultilevel"/>
    <w:tmpl w:val="D5361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91C746E"/>
    <w:multiLevelType w:val="hybridMultilevel"/>
    <w:tmpl w:val="BC4A0B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15:restartNumberingAfterBreak="0">
    <w:nsid w:val="491D1307"/>
    <w:multiLevelType w:val="hybridMultilevel"/>
    <w:tmpl w:val="E362B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9591683"/>
    <w:multiLevelType w:val="hybridMultilevel"/>
    <w:tmpl w:val="A9C0B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49A03045"/>
    <w:multiLevelType w:val="hybridMultilevel"/>
    <w:tmpl w:val="0C36F6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15:restartNumberingAfterBreak="0">
    <w:nsid w:val="49D36121"/>
    <w:multiLevelType w:val="hybridMultilevel"/>
    <w:tmpl w:val="D7A8F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A125F71"/>
    <w:multiLevelType w:val="hybridMultilevel"/>
    <w:tmpl w:val="DFC8A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15:restartNumberingAfterBreak="0">
    <w:nsid w:val="4A642A52"/>
    <w:multiLevelType w:val="hybridMultilevel"/>
    <w:tmpl w:val="6A5A590C"/>
    <w:lvl w:ilvl="0" w:tplc="6FF0C9B2">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15:restartNumberingAfterBreak="0">
    <w:nsid w:val="4B0721D9"/>
    <w:multiLevelType w:val="hybridMultilevel"/>
    <w:tmpl w:val="787A8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4B426F64"/>
    <w:multiLevelType w:val="hybridMultilevel"/>
    <w:tmpl w:val="11402D54"/>
    <w:lvl w:ilvl="0" w:tplc="5978EC7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BBF2AA4"/>
    <w:multiLevelType w:val="hybridMultilevel"/>
    <w:tmpl w:val="D1789D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5" w15:restartNumberingAfterBreak="0">
    <w:nsid w:val="4C411672"/>
    <w:multiLevelType w:val="hybridMultilevel"/>
    <w:tmpl w:val="B6685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CCA37A2"/>
    <w:multiLevelType w:val="hybridMultilevel"/>
    <w:tmpl w:val="1592D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CCE4C01"/>
    <w:multiLevelType w:val="hybridMultilevel"/>
    <w:tmpl w:val="1AB878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4CF62C6E"/>
    <w:multiLevelType w:val="hybridMultilevel"/>
    <w:tmpl w:val="62C0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15:restartNumberingAfterBreak="0">
    <w:nsid w:val="4D1A1443"/>
    <w:multiLevelType w:val="hybridMultilevel"/>
    <w:tmpl w:val="42541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4D2703FF"/>
    <w:multiLevelType w:val="hybridMultilevel"/>
    <w:tmpl w:val="0090E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4DB42E38"/>
    <w:multiLevelType w:val="hybridMultilevel"/>
    <w:tmpl w:val="C9929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4DC95765"/>
    <w:multiLevelType w:val="hybridMultilevel"/>
    <w:tmpl w:val="0936B3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15:restartNumberingAfterBreak="0">
    <w:nsid w:val="4F55286F"/>
    <w:multiLevelType w:val="hybridMultilevel"/>
    <w:tmpl w:val="EAD6C7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4" w15:restartNumberingAfterBreak="0">
    <w:nsid w:val="4FC87901"/>
    <w:multiLevelType w:val="hybridMultilevel"/>
    <w:tmpl w:val="B6F0C0A8"/>
    <w:lvl w:ilvl="0" w:tplc="6FF0C9B2">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05" w15:restartNumberingAfterBreak="0">
    <w:nsid w:val="50A80248"/>
    <w:multiLevelType w:val="hybridMultilevel"/>
    <w:tmpl w:val="75188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6" w15:restartNumberingAfterBreak="0">
    <w:nsid w:val="514F019A"/>
    <w:multiLevelType w:val="hybridMultilevel"/>
    <w:tmpl w:val="B44E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19B7316"/>
    <w:multiLevelType w:val="hybridMultilevel"/>
    <w:tmpl w:val="A6B89318"/>
    <w:lvl w:ilvl="0" w:tplc="6FF0C9B2">
      <w:start w:val="1"/>
      <w:numFmt w:val="decimal"/>
      <w:lvlText w:val="%1."/>
      <w:lvlJc w:val="left"/>
      <w:pPr>
        <w:ind w:left="72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8" w15:restartNumberingAfterBreak="0">
    <w:nsid w:val="520F5CAA"/>
    <w:multiLevelType w:val="multilevel"/>
    <w:tmpl w:val="6B5C0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25016D7"/>
    <w:multiLevelType w:val="hybridMultilevel"/>
    <w:tmpl w:val="E55E023C"/>
    <w:lvl w:ilvl="0" w:tplc="1D7219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527A600E"/>
    <w:multiLevelType w:val="hybridMultilevel"/>
    <w:tmpl w:val="6AC6936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11" w15:restartNumberingAfterBreak="0">
    <w:nsid w:val="53065E34"/>
    <w:multiLevelType w:val="multilevel"/>
    <w:tmpl w:val="37FC0F7A"/>
    <w:lvl w:ilvl="0">
      <w:start w:val="1"/>
      <w:numFmt w:val="decimal"/>
      <w:lvlText w:val="%1."/>
      <w:lvlJc w:val="left"/>
      <w:pPr>
        <w:tabs>
          <w:tab w:val="num" w:pos="720"/>
        </w:tabs>
        <w:ind w:left="720" w:hanging="360"/>
      </w:pPr>
      <w:rPr>
        <w:b/>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3965A40"/>
    <w:multiLevelType w:val="multilevel"/>
    <w:tmpl w:val="419EB5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3" w15:restartNumberingAfterBreak="0">
    <w:nsid w:val="542D0037"/>
    <w:multiLevelType w:val="hybridMultilevel"/>
    <w:tmpl w:val="B9A443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15:restartNumberingAfterBreak="0">
    <w:nsid w:val="548940E1"/>
    <w:multiLevelType w:val="hybridMultilevel"/>
    <w:tmpl w:val="94087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5D75ACD"/>
    <w:multiLevelType w:val="multilevel"/>
    <w:tmpl w:val="52F0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6" w15:restartNumberingAfterBreak="0">
    <w:nsid w:val="55F303A4"/>
    <w:multiLevelType w:val="hybridMultilevel"/>
    <w:tmpl w:val="B2748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566D4D07"/>
    <w:multiLevelType w:val="hybridMultilevel"/>
    <w:tmpl w:val="8E2EF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67C0DA6"/>
    <w:multiLevelType w:val="hybridMultilevel"/>
    <w:tmpl w:val="9B905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6804429"/>
    <w:multiLevelType w:val="multilevel"/>
    <w:tmpl w:val="141E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6F40916"/>
    <w:multiLevelType w:val="hybridMultilevel"/>
    <w:tmpl w:val="A7F87D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15:restartNumberingAfterBreak="0">
    <w:nsid w:val="57F17C31"/>
    <w:multiLevelType w:val="hybridMultilevel"/>
    <w:tmpl w:val="4912C2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581144CB"/>
    <w:multiLevelType w:val="hybridMultilevel"/>
    <w:tmpl w:val="A9BC0D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8672091"/>
    <w:multiLevelType w:val="hybridMultilevel"/>
    <w:tmpl w:val="1A906D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4" w15:restartNumberingAfterBreak="0">
    <w:nsid w:val="58DC3567"/>
    <w:multiLevelType w:val="multilevel"/>
    <w:tmpl w:val="D97CF4E4"/>
    <w:lvl w:ilvl="0">
      <w:start w:val="1"/>
      <w:numFmt w:val="decimal"/>
      <w:lvlText w:val="%1)"/>
      <w:lvlJc w:val="left"/>
      <w:pPr>
        <w:tabs>
          <w:tab w:val="num" w:pos="720"/>
        </w:tabs>
        <w:ind w:left="720" w:hanging="360"/>
      </w:pPr>
      <w:rPr>
        <w:rFonts w:hint="default"/>
        <w:b/>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963758F"/>
    <w:multiLevelType w:val="hybridMultilevel"/>
    <w:tmpl w:val="80082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A1D4C67"/>
    <w:multiLevelType w:val="multilevel"/>
    <w:tmpl w:val="BA5CF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A2D31A8"/>
    <w:multiLevelType w:val="hybridMultilevel"/>
    <w:tmpl w:val="924A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A930759"/>
    <w:multiLevelType w:val="hybridMultilevel"/>
    <w:tmpl w:val="FFF02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B1C18DD"/>
    <w:multiLevelType w:val="hybridMultilevel"/>
    <w:tmpl w:val="FC143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BA352AB"/>
    <w:multiLevelType w:val="hybridMultilevel"/>
    <w:tmpl w:val="64E8B71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D153645"/>
    <w:multiLevelType w:val="hybridMultilevel"/>
    <w:tmpl w:val="82D6C1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2" w15:restartNumberingAfterBreak="0">
    <w:nsid w:val="5DC52A32"/>
    <w:multiLevelType w:val="hybridMultilevel"/>
    <w:tmpl w:val="1136B7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15:restartNumberingAfterBreak="0">
    <w:nsid w:val="5E7B4F07"/>
    <w:multiLevelType w:val="hybridMultilevel"/>
    <w:tmpl w:val="E492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F143FF6"/>
    <w:multiLevelType w:val="hybridMultilevel"/>
    <w:tmpl w:val="B2B66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15:restartNumberingAfterBreak="0">
    <w:nsid w:val="5FC54C7C"/>
    <w:multiLevelType w:val="hybridMultilevel"/>
    <w:tmpl w:val="0116F3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6" w15:restartNumberingAfterBreak="0">
    <w:nsid w:val="5FEB767E"/>
    <w:multiLevelType w:val="hybridMultilevel"/>
    <w:tmpl w:val="2F3A3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60206ECD"/>
    <w:multiLevelType w:val="hybridMultilevel"/>
    <w:tmpl w:val="AC360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05B5DDF"/>
    <w:multiLevelType w:val="multilevel"/>
    <w:tmpl w:val="F0605634"/>
    <w:lvl w:ilvl="0">
      <w:start w:val="1"/>
      <w:numFmt w:val="decimal"/>
      <w:lvlText w:val="%1)"/>
      <w:lvlJc w:val="left"/>
      <w:pPr>
        <w:tabs>
          <w:tab w:val="num" w:pos="1080"/>
        </w:tabs>
        <w:ind w:left="1080" w:hanging="360"/>
      </w:pPr>
      <w:rPr>
        <w:b/>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39" w15:restartNumberingAfterBreak="0">
    <w:nsid w:val="608D5982"/>
    <w:multiLevelType w:val="hybridMultilevel"/>
    <w:tmpl w:val="FB34BE3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60F73BD1"/>
    <w:multiLevelType w:val="hybridMultilevel"/>
    <w:tmpl w:val="DE924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62371E2D"/>
    <w:multiLevelType w:val="hybridMultilevel"/>
    <w:tmpl w:val="97204BC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2" w15:restartNumberingAfterBreak="0">
    <w:nsid w:val="624E1443"/>
    <w:multiLevelType w:val="hybridMultilevel"/>
    <w:tmpl w:val="099CE06C"/>
    <w:lvl w:ilvl="0" w:tplc="0730F6FC">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3" w15:restartNumberingAfterBreak="0">
    <w:nsid w:val="629D63EB"/>
    <w:multiLevelType w:val="hybridMultilevel"/>
    <w:tmpl w:val="F828B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310208D"/>
    <w:multiLevelType w:val="hybridMultilevel"/>
    <w:tmpl w:val="1FCE6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633535EE"/>
    <w:multiLevelType w:val="multilevel"/>
    <w:tmpl w:val="7D6C0E34"/>
    <w:lvl w:ilvl="0">
      <w:start w:val="1"/>
      <w:numFmt w:val="bullet"/>
      <w:lvlText w:val=""/>
      <w:lvlJc w:val="left"/>
      <w:pPr>
        <w:tabs>
          <w:tab w:val="num" w:pos="720"/>
        </w:tabs>
        <w:ind w:left="720" w:hanging="360"/>
      </w:pPr>
      <w:rPr>
        <w:rFonts w:ascii="Symbol" w:hAnsi="Symbol" w:hint="default"/>
        <w:b/>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4AC6F3D"/>
    <w:multiLevelType w:val="hybridMultilevel"/>
    <w:tmpl w:val="78CA81B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7" w15:restartNumberingAfterBreak="0">
    <w:nsid w:val="65694802"/>
    <w:multiLevelType w:val="hybridMultilevel"/>
    <w:tmpl w:val="4AC4A9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15:restartNumberingAfterBreak="0">
    <w:nsid w:val="656B139D"/>
    <w:multiLevelType w:val="hybridMultilevel"/>
    <w:tmpl w:val="5314B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6064E54"/>
    <w:multiLevelType w:val="hybridMultilevel"/>
    <w:tmpl w:val="DA70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667C01EE"/>
    <w:multiLevelType w:val="hybridMultilevel"/>
    <w:tmpl w:val="C30667EA"/>
    <w:lvl w:ilvl="0" w:tplc="04090001">
      <w:start w:val="1"/>
      <w:numFmt w:val="bullet"/>
      <w:lvlText w:val=""/>
      <w:lvlJc w:val="left"/>
      <w:pPr>
        <w:ind w:left="772" w:hanging="360"/>
      </w:pPr>
      <w:rPr>
        <w:rFonts w:ascii="Symbol" w:hAnsi="Symbol" w:hint="default"/>
      </w:rPr>
    </w:lvl>
    <w:lvl w:ilvl="1" w:tplc="04090003">
      <w:start w:val="1"/>
      <w:numFmt w:val="bullet"/>
      <w:lvlText w:val="o"/>
      <w:lvlJc w:val="left"/>
      <w:pPr>
        <w:ind w:left="1492" w:hanging="360"/>
      </w:pPr>
      <w:rPr>
        <w:rFonts w:ascii="Courier New" w:hAnsi="Courier New" w:cs="Courier New" w:hint="default"/>
      </w:rPr>
    </w:lvl>
    <w:lvl w:ilvl="2" w:tplc="04090005">
      <w:start w:val="1"/>
      <w:numFmt w:val="bullet"/>
      <w:lvlText w:val=""/>
      <w:lvlJc w:val="left"/>
      <w:pPr>
        <w:ind w:left="2212" w:hanging="360"/>
      </w:pPr>
      <w:rPr>
        <w:rFonts w:ascii="Wingdings" w:hAnsi="Wingdings" w:hint="default"/>
      </w:rPr>
    </w:lvl>
    <w:lvl w:ilvl="3" w:tplc="04090001">
      <w:start w:val="1"/>
      <w:numFmt w:val="bullet"/>
      <w:lvlText w:val=""/>
      <w:lvlJc w:val="left"/>
      <w:pPr>
        <w:ind w:left="2932" w:hanging="360"/>
      </w:pPr>
      <w:rPr>
        <w:rFonts w:ascii="Symbol" w:hAnsi="Symbol" w:hint="default"/>
      </w:rPr>
    </w:lvl>
    <w:lvl w:ilvl="4" w:tplc="04090003">
      <w:start w:val="1"/>
      <w:numFmt w:val="bullet"/>
      <w:lvlText w:val="o"/>
      <w:lvlJc w:val="left"/>
      <w:pPr>
        <w:ind w:left="3652" w:hanging="360"/>
      </w:pPr>
      <w:rPr>
        <w:rFonts w:ascii="Courier New" w:hAnsi="Courier New" w:cs="Courier New" w:hint="default"/>
      </w:rPr>
    </w:lvl>
    <w:lvl w:ilvl="5" w:tplc="04090005">
      <w:start w:val="1"/>
      <w:numFmt w:val="bullet"/>
      <w:lvlText w:val=""/>
      <w:lvlJc w:val="left"/>
      <w:pPr>
        <w:ind w:left="4372" w:hanging="360"/>
      </w:pPr>
      <w:rPr>
        <w:rFonts w:ascii="Wingdings" w:hAnsi="Wingdings" w:hint="default"/>
      </w:rPr>
    </w:lvl>
    <w:lvl w:ilvl="6" w:tplc="04090001">
      <w:start w:val="1"/>
      <w:numFmt w:val="bullet"/>
      <w:lvlText w:val=""/>
      <w:lvlJc w:val="left"/>
      <w:pPr>
        <w:ind w:left="5092" w:hanging="360"/>
      </w:pPr>
      <w:rPr>
        <w:rFonts w:ascii="Symbol" w:hAnsi="Symbol" w:hint="default"/>
      </w:rPr>
    </w:lvl>
    <w:lvl w:ilvl="7" w:tplc="04090003">
      <w:start w:val="1"/>
      <w:numFmt w:val="bullet"/>
      <w:lvlText w:val="o"/>
      <w:lvlJc w:val="left"/>
      <w:pPr>
        <w:ind w:left="5812" w:hanging="360"/>
      </w:pPr>
      <w:rPr>
        <w:rFonts w:ascii="Courier New" w:hAnsi="Courier New" w:cs="Courier New" w:hint="default"/>
      </w:rPr>
    </w:lvl>
    <w:lvl w:ilvl="8" w:tplc="04090005">
      <w:start w:val="1"/>
      <w:numFmt w:val="bullet"/>
      <w:lvlText w:val=""/>
      <w:lvlJc w:val="left"/>
      <w:pPr>
        <w:ind w:left="6532" w:hanging="360"/>
      </w:pPr>
      <w:rPr>
        <w:rFonts w:ascii="Wingdings" w:hAnsi="Wingdings" w:hint="default"/>
      </w:rPr>
    </w:lvl>
  </w:abstractNum>
  <w:abstractNum w:abstractNumId="251" w15:restartNumberingAfterBreak="0">
    <w:nsid w:val="66C739C0"/>
    <w:multiLevelType w:val="multilevel"/>
    <w:tmpl w:val="7D6C0E34"/>
    <w:lvl w:ilvl="0">
      <w:start w:val="1"/>
      <w:numFmt w:val="bullet"/>
      <w:lvlText w:val=""/>
      <w:lvlJc w:val="left"/>
      <w:pPr>
        <w:tabs>
          <w:tab w:val="num" w:pos="720"/>
        </w:tabs>
        <w:ind w:left="720" w:hanging="360"/>
      </w:pPr>
      <w:rPr>
        <w:rFonts w:ascii="Symbol" w:hAnsi="Symbol" w:hint="default"/>
        <w:b/>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7075393"/>
    <w:multiLevelType w:val="hybridMultilevel"/>
    <w:tmpl w:val="DCD20E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15:restartNumberingAfterBreak="0">
    <w:nsid w:val="67533B66"/>
    <w:multiLevelType w:val="hybridMultilevel"/>
    <w:tmpl w:val="DE808C4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683D271C"/>
    <w:multiLevelType w:val="hybridMultilevel"/>
    <w:tmpl w:val="C4F0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867765E"/>
    <w:multiLevelType w:val="hybridMultilevel"/>
    <w:tmpl w:val="6712B02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6" w15:restartNumberingAfterBreak="0">
    <w:nsid w:val="6A66104A"/>
    <w:multiLevelType w:val="hybridMultilevel"/>
    <w:tmpl w:val="1EF4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15:restartNumberingAfterBreak="0">
    <w:nsid w:val="6AFE68E2"/>
    <w:multiLevelType w:val="hybridMultilevel"/>
    <w:tmpl w:val="D96A4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D093D51"/>
    <w:multiLevelType w:val="hybridMultilevel"/>
    <w:tmpl w:val="1F765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DE704B6"/>
    <w:multiLevelType w:val="hybridMultilevel"/>
    <w:tmpl w:val="C610F8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0" w15:restartNumberingAfterBreak="0">
    <w:nsid w:val="6E615710"/>
    <w:multiLevelType w:val="hybridMultilevel"/>
    <w:tmpl w:val="6EA8C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6E8F3139"/>
    <w:multiLevelType w:val="hybridMultilevel"/>
    <w:tmpl w:val="1F487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ED418DF"/>
    <w:multiLevelType w:val="hybridMultilevel"/>
    <w:tmpl w:val="AEE86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F084A4D"/>
    <w:multiLevelType w:val="hybridMultilevel"/>
    <w:tmpl w:val="6644A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6F3644AF"/>
    <w:multiLevelType w:val="hybridMultilevel"/>
    <w:tmpl w:val="592099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5" w15:restartNumberingAfterBreak="0">
    <w:nsid w:val="6F391F9B"/>
    <w:multiLevelType w:val="hybridMultilevel"/>
    <w:tmpl w:val="B6F212E4"/>
    <w:lvl w:ilvl="0" w:tplc="04090001">
      <w:start w:val="1"/>
      <w:numFmt w:val="bullet"/>
      <w:lvlText w:val=""/>
      <w:lvlJc w:val="left"/>
      <w:pPr>
        <w:ind w:left="720" w:hanging="360"/>
      </w:pPr>
      <w:rPr>
        <w:rFonts w:ascii="Symbol" w:hAnsi="Symbol" w:hint="default"/>
      </w:rPr>
    </w:lvl>
    <w:lvl w:ilvl="1" w:tplc="3C8A0286">
      <w:numFmt w:val="bullet"/>
      <w:lvlText w:val="•"/>
      <w:lvlJc w:val="left"/>
      <w:pPr>
        <w:ind w:left="1800" w:hanging="720"/>
      </w:pPr>
      <w:rPr>
        <w:rFonts w:ascii="Rockwell" w:eastAsiaTheme="minorEastAsia" w:hAnsi="Rockwel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F6C60D4"/>
    <w:multiLevelType w:val="hybridMultilevel"/>
    <w:tmpl w:val="F4E6C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F777971"/>
    <w:multiLevelType w:val="hybridMultilevel"/>
    <w:tmpl w:val="D7C676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15:restartNumberingAfterBreak="0">
    <w:nsid w:val="70326F5C"/>
    <w:multiLevelType w:val="hybridMultilevel"/>
    <w:tmpl w:val="EE2833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15:restartNumberingAfterBreak="0">
    <w:nsid w:val="705C3992"/>
    <w:multiLevelType w:val="hybridMultilevel"/>
    <w:tmpl w:val="8BB8A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0" w15:restartNumberingAfterBreak="0">
    <w:nsid w:val="70CC7F1A"/>
    <w:multiLevelType w:val="hybridMultilevel"/>
    <w:tmpl w:val="BFE65B10"/>
    <w:lvl w:ilvl="0" w:tplc="04090001">
      <w:start w:val="1"/>
      <w:numFmt w:val="bullet"/>
      <w:lvlText w:val=""/>
      <w:lvlJc w:val="left"/>
      <w:pPr>
        <w:ind w:left="870" w:hanging="51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0D60516"/>
    <w:multiLevelType w:val="hybridMultilevel"/>
    <w:tmpl w:val="92986C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2" w15:restartNumberingAfterBreak="0">
    <w:nsid w:val="71BA2F0A"/>
    <w:multiLevelType w:val="hybridMultilevel"/>
    <w:tmpl w:val="2BCA4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71DA0948"/>
    <w:multiLevelType w:val="hybridMultilevel"/>
    <w:tmpl w:val="771AB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2561B06"/>
    <w:multiLevelType w:val="hybridMultilevel"/>
    <w:tmpl w:val="E3D8694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5" w15:restartNumberingAfterBreak="0">
    <w:nsid w:val="72B54956"/>
    <w:multiLevelType w:val="multilevel"/>
    <w:tmpl w:val="53D6B1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2BA1525"/>
    <w:multiLevelType w:val="multilevel"/>
    <w:tmpl w:val="52F0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7" w15:restartNumberingAfterBreak="0">
    <w:nsid w:val="7337467F"/>
    <w:multiLevelType w:val="multilevel"/>
    <w:tmpl w:val="1AAED7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8" w15:restartNumberingAfterBreak="0">
    <w:nsid w:val="73CF1C5F"/>
    <w:multiLevelType w:val="multilevel"/>
    <w:tmpl w:val="35D21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4570EE0"/>
    <w:multiLevelType w:val="hybridMultilevel"/>
    <w:tmpl w:val="D3980B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80" w15:restartNumberingAfterBreak="0">
    <w:nsid w:val="7498494F"/>
    <w:multiLevelType w:val="hybridMultilevel"/>
    <w:tmpl w:val="5A16651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4E414A1"/>
    <w:multiLevelType w:val="hybridMultilevel"/>
    <w:tmpl w:val="25CC8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4FB113C"/>
    <w:multiLevelType w:val="multilevel"/>
    <w:tmpl w:val="BBDC7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57D0D1E"/>
    <w:multiLevelType w:val="hybridMultilevel"/>
    <w:tmpl w:val="B04E4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78A92B6A"/>
    <w:multiLevelType w:val="hybridMultilevel"/>
    <w:tmpl w:val="95D69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8DC50FD"/>
    <w:multiLevelType w:val="hybridMultilevel"/>
    <w:tmpl w:val="21146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79212F27"/>
    <w:multiLevelType w:val="hybridMultilevel"/>
    <w:tmpl w:val="52CCB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79243510"/>
    <w:multiLevelType w:val="hybridMultilevel"/>
    <w:tmpl w:val="A4303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8" w15:restartNumberingAfterBreak="0">
    <w:nsid w:val="7972610C"/>
    <w:multiLevelType w:val="hybridMultilevel"/>
    <w:tmpl w:val="9C362A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9" w15:restartNumberingAfterBreak="0">
    <w:nsid w:val="79CB326D"/>
    <w:multiLevelType w:val="hybridMultilevel"/>
    <w:tmpl w:val="5AE6B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79D94AD0"/>
    <w:multiLevelType w:val="hybridMultilevel"/>
    <w:tmpl w:val="AC26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79EA5D90"/>
    <w:multiLevelType w:val="hybridMultilevel"/>
    <w:tmpl w:val="665EB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7A527483"/>
    <w:multiLevelType w:val="hybridMultilevel"/>
    <w:tmpl w:val="4372D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A8F027B"/>
    <w:multiLevelType w:val="hybridMultilevel"/>
    <w:tmpl w:val="BC5EF1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7AB42F39"/>
    <w:multiLevelType w:val="hybridMultilevel"/>
    <w:tmpl w:val="4F980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7AC07578"/>
    <w:multiLevelType w:val="hybridMultilevel"/>
    <w:tmpl w:val="BB7E5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7AE62C82"/>
    <w:multiLevelType w:val="hybridMultilevel"/>
    <w:tmpl w:val="A69AD5D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B0123AF"/>
    <w:multiLevelType w:val="hybridMultilevel"/>
    <w:tmpl w:val="696A9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7B1362AC"/>
    <w:multiLevelType w:val="hybridMultilevel"/>
    <w:tmpl w:val="6810A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9" w15:restartNumberingAfterBreak="0">
    <w:nsid w:val="7BB074AC"/>
    <w:multiLevelType w:val="hybridMultilevel"/>
    <w:tmpl w:val="E734382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00" w15:restartNumberingAfterBreak="0">
    <w:nsid w:val="7BCA53C9"/>
    <w:multiLevelType w:val="hybridMultilevel"/>
    <w:tmpl w:val="2D52F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1" w15:restartNumberingAfterBreak="0">
    <w:nsid w:val="7BFF26CD"/>
    <w:multiLevelType w:val="hybridMultilevel"/>
    <w:tmpl w:val="89947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C186B9C"/>
    <w:multiLevelType w:val="hybridMultilevel"/>
    <w:tmpl w:val="0FB85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7C620AB1"/>
    <w:multiLevelType w:val="hybridMultilevel"/>
    <w:tmpl w:val="CC88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C97707C"/>
    <w:multiLevelType w:val="hybridMultilevel"/>
    <w:tmpl w:val="44EA4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D3D5106"/>
    <w:multiLevelType w:val="multilevel"/>
    <w:tmpl w:val="791CB79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D5E42B0"/>
    <w:multiLevelType w:val="hybridMultilevel"/>
    <w:tmpl w:val="4678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7" w15:restartNumberingAfterBreak="0">
    <w:nsid w:val="7DE05D65"/>
    <w:multiLevelType w:val="hybridMultilevel"/>
    <w:tmpl w:val="2D30F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7E00215A"/>
    <w:multiLevelType w:val="hybridMultilevel"/>
    <w:tmpl w:val="79120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E501521"/>
    <w:multiLevelType w:val="hybridMultilevel"/>
    <w:tmpl w:val="A7445530"/>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0" w15:restartNumberingAfterBreak="0">
    <w:nsid w:val="7E5548A2"/>
    <w:multiLevelType w:val="hybridMultilevel"/>
    <w:tmpl w:val="66DC78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1" w15:restartNumberingAfterBreak="0">
    <w:nsid w:val="7F02507A"/>
    <w:multiLevelType w:val="hybridMultilevel"/>
    <w:tmpl w:val="67AA4B2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7F250FD1"/>
    <w:multiLevelType w:val="hybridMultilevel"/>
    <w:tmpl w:val="E0FEFEA8"/>
    <w:lvl w:ilvl="0" w:tplc="6FF0C9B2">
      <w:start w:val="1"/>
      <w:numFmt w:val="decimal"/>
      <w:lvlText w:val="%1."/>
      <w:lvlJc w:val="left"/>
      <w:pPr>
        <w:ind w:left="36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7F357632"/>
    <w:multiLevelType w:val="hybridMultilevel"/>
    <w:tmpl w:val="4B2403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4" w15:restartNumberingAfterBreak="0">
    <w:nsid w:val="7FBB6D72"/>
    <w:multiLevelType w:val="hybridMultilevel"/>
    <w:tmpl w:val="FA702C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5" w15:restartNumberingAfterBreak="0">
    <w:nsid w:val="7FC04751"/>
    <w:multiLevelType w:val="hybridMultilevel"/>
    <w:tmpl w:val="64849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6" w15:restartNumberingAfterBreak="0">
    <w:nsid w:val="7FF23878"/>
    <w:multiLevelType w:val="hybridMultilevel"/>
    <w:tmpl w:val="3C74B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77"/>
  </w:num>
  <w:num w:numId="4">
    <w:abstractNumId w:val="219"/>
  </w:num>
  <w:num w:numId="5">
    <w:abstractNumId w:val="67"/>
  </w:num>
  <w:num w:numId="6">
    <w:abstractNumId w:val="202"/>
  </w:num>
  <w:num w:numId="7">
    <w:abstractNumId w:val="77"/>
  </w:num>
  <w:num w:numId="8">
    <w:abstractNumId w:val="4"/>
  </w:num>
  <w:num w:numId="9">
    <w:abstractNumId w:val="294"/>
  </w:num>
  <w:num w:numId="10">
    <w:abstractNumId w:val="199"/>
  </w:num>
  <w:num w:numId="11">
    <w:abstractNumId w:val="283"/>
  </w:num>
  <w:num w:numId="12">
    <w:abstractNumId w:val="285"/>
  </w:num>
  <w:num w:numId="13">
    <w:abstractNumId w:val="237"/>
  </w:num>
  <w:num w:numId="14">
    <w:abstractNumId w:val="120"/>
  </w:num>
  <w:num w:numId="15">
    <w:abstractNumId w:val="180"/>
  </w:num>
  <w:num w:numId="16">
    <w:abstractNumId w:val="239"/>
  </w:num>
  <w:num w:numId="17">
    <w:abstractNumId w:val="311"/>
  </w:num>
  <w:num w:numId="18">
    <w:abstractNumId w:val="75"/>
  </w:num>
  <w:num w:numId="19">
    <w:abstractNumId w:val="297"/>
  </w:num>
  <w:num w:numId="20">
    <w:abstractNumId w:val="30"/>
  </w:num>
  <w:num w:numId="21">
    <w:abstractNumId w:val="266"/>
  </w:num>
  <w:num w:numId="22">
    <w:abstractNumId w:val="230"/>
  </w:num>
  <w:num w:numId="23">
    <w:abstractNumId w:val="108"/>
  </w:num>
  <w:num w:numId="24">
    <w:abstractNumId w:val="94"/>
  </w:num>
  <w:num w:numId="25">
    <w:abstractNumId w:val="158"/>
  </w:num>
  <w:num w:numId="26">
    <w:abstractNumId w:val="49"/>
  </w:num>
  <w:num w:numId="27">
    <w:abstractNumId w:val="107"/>
  </w:num>
  <w:num w:numId="28">
    <w:abstractNumId w:val="209"/>
  </w:num>
  <w:num w:numId="29">
    <w:abstractNumId w:val="303"/>
  </w:num>
  <w:num w:numId="30">
    <w:abstractNumId w:val="124"/>
  </w:num>
  <w:num w:numId="31">
    <w:abstractNumId w:val="121"/>
  </w:num>
  <w:num w:numId="32">
    <w:abstractNumId w:val="56"/>
  </w:num>
  <w:num w:numId="33">
    <w:abstractNumId w:val="307"/>
  </w:num>
  <w:num w:numId="34">
    <w:abstractNumId w:val="47"/>
  </w:num>
  <w:num w:numId="35">
    <w:abstractNumId w:val="301"/>
  </w:num>
  <w:num w:numId="36">
    <w:abstractNumId w:val="254"/>
  </w:num>
  <w:num w:numId="37">
    <w:abstractNumId w:val="246"/>
  </w:num>
  <w:num w:numId="38">
    <w:abstractNumId w:val="272"/>
  </w:num>
  <w:num w:numId="39">
    <w:abstractNumId w:val="127"/>
  </w:num>
  <w:num w:numId="40">
    <w:abstractNumId w:val="192"/>
  </w:num>
  <w:num w:numId="41">
    <w:abstractNumId w:val="315"/>
  </w:num>
  <w:num w:numId="42">
    <w:abstractNumId w:val="16"/>
  </w:num>
  <w:num w:numId="43">
    <w:abstractNumId w:val="280"/>
  </w:num>
  <w:num w:numId="44">
    <w:abstractNumId w:val="27"/>
  </w:num>
  <w:num w:numId="45">
    <w:abstractNumId w:val="181"/>
  </w:num>
  <w:num w:numId="46">
    <w:abstractNumId w:val="293"/>
  </w:num>
  <w:num w:numId="47">
    <w:abstractNumId w:val="213"/>
  </w:num>
  <w:num w:numId="48">
    <w:abstractNumId w:val="150"/>
  </w:num>
  <w:num w:numId="49">
    <w:abstractNumId w:val="143"/>
  </w:num>
  <w:num w:numId="50">
    <w:abstractNumId w:val="99"/>
  </w:num>
  <w:num w:numId="51">
    <w:abstractNumId w:val="52"/>
  </w:num>
  <w:num w:numId="52">
    <w:abstractNumId w:val="242"/>
  </w:num>
  <w:num w:numId="53">
    <w:abstractNumId w:val="153"/>
  </w:num>
  <w:num w:numId="54">
    <w:abstractNumId w:val="41"/>
  </w:num>
  <w:num w:numId="55">
    <w:abstractNumId w:val="243"/>
  </w:num>
  <w:num w:numId="56">
    <w:abstractNumId w:val="166"/>
  </w:num>
  <w:num w:numId="57">
    <w:abstractNumId w:val="184"/>
  </w:num>
  <w:num w:numId="58">
    <w:abstractNumId w:val="141"/>
  </w:num>
  <w:num w:numId="59">
    <w:abstractNumId w:val="212"/>
  </w:num>
  <w:num w:numId="60">
    <w:abstractNumId w:val="215"/>
  </w:num>
  <w:num w:numId="61">
    <w:abstractNumId w:val="276"/>
  </w:num>
  <w:num w:numId="62">
    <w:abstractNumId w:val="231"/>
  </w:num>
  <w:num w:numId="63">
    <w:abstractNumId w:val="267"/>
  </w:num>
  <w:num w:numId="64">
    <w:abstractNumId w:val="177"/>
  </w:num>
  <w:num w:numId="65">
    <w:abstractNumId w:val="19"/>
  </w:num>
  <w:num w:numId="66">
    <w:abstractNumId w:val="155"/>
  </w:num>
  <w:num w:numId="67">
    <w:abstractNumId w:val="221"/>
  </w:num>
  <w:num w:numId="68">
    <w:abstractNumId w:val="29"/>
  </w:num>
  <w:num w:numId="69">
    <w:abstractNumId w:val="198"/>
  </w:num>
  <w:num w:numId="70">
    <w:abstractNumId w:val="15"/>
  </w:num>
  <w:num w:numId="71">
    <w:abstractNumId w:val="256"/>
  </w:num>
  <w:num w:numId="72">
    <w:abstractNumId w:val="144"/>
  </w:num>
  <w:num w:numId="73">
    <w:abstractNumId w:val="50"/>
  </w:num>
  <w:num w:numId="74">
    <w:abstractNumId w:val="174"/>
  </w:num>
  <w:num w:numId="75">
    <w:abstractNumId w:val="133"/>
  </w:num>
  <w:num w:numId="76">
    <w:abstractNumId w:val="148"/>
  </w:num>
  <w:num w:numId="77">
    <w:abstractNumId w:val="162"/>
  </w:num>
  <w:num w:numId="78">
    <w:abstractNumId w:val="86"/>
  </w:num>
  <w:num w:numId="79">
    <w:abstractNumId w:val="152"/>
  </w:num>
  <w:num w:numId="80">
    <w:abstractNumId w:val="232"/>
  </w:num>
  <w:num w:numId="81">
    <w:abstractNumId w:val="201"/>
  </w:num>
  <w:num w:numId="82">
    <w:abstractNumId w:val="306"/>
  </w:num>
  <w:num w:numId="83">
    <w:abstractNumId w:val="72"/>
  </w:num>
  <w:num w:numId="84">
    <w:abstractNumId w:val="12"/>
  </w:num>
  <w:num w:numId="85">
    <w:abstractNumId w:val="252"/>
  </w:num>
  <w:num w:numId="86">
    <w:abstractNumId w:val="305"/>
  </w:num>
  <w:num w:numId="87">
    <w:abstractNumId w:val="145"/>
  </w:num>
  <w:num w:numId="88">
    <w:abstractNumId w:val="23"/>
  </w:num>
  <w:num w:numId="89">
    <w:abstractNumId w:val="270"/>
  </w:num>
  <w:num w:numId="90">
    <w:abstractNumId w:val="130"/>
  </w:num>
  <w:num w:numId="91">
    <w:abstractNumId w:val="163"/>
  </w:num>
  <w:num w:numId="92">
    <w:abstractNumId w:val="308"/>
  </w:num>
  <w:num w:numId="93">
    <w:abstractNumId w:val="265"/>
  </w:num>
  <w:num w:numId="94">
    <w:abstractNumId w:val="234"/>
  </w:num>
  <w:num w:numId="95">
    <w:abstractNumId w:val="60"/>
  </w:num>
  <w:num w:numId="96">
    <w:abstractNumId w:val="31"/>
  </w:num>
  <w:num w:numId="97">
    <w:abstractNumId w:val="74"/>
  </w:num>
  <w:num w:numId="98">
    <w:abstractNumId w:val="206"/>
  </w:num>
  <w:num w:numId="99">
    <w:abstractNumId w:val="182"/>
  </w:num>
  <w:num w:numId="100">
    <w:abstractNumId w:val="134"/>
  </w:num>
  <w:num w:numId="101">
    <w:abstractNumId w:val="189"/>
  </w:num>
  <w:num w:numId="102">
    <w:abstractNumId w:val="73"/>
  </w:num>
  <w:num w:numId="103">
    <w:abstractNumId w:val="81"/>
  </w:num>
  <w:num w:numId="104">
    <w:abstractNumId w:val="200"/>
  </w:num>
  <w:num w:numId="105">
    <w:abstractNumId w:val="51"/>
  </w:num>
  <w:num w:numId="106">
    <w:abstractNumId w:val="160"/>
  </w:num>
  <w:num w:numId="107">
    <w:abstractNumId w:val="310"/>
  </w:num>
  <w:num w:numId="108">
    <w:abstractNumId w:val="89"/>
  </w:num>
  <w:num w:numId="109">
    <w:abstractNumId w:val="176"/>
  </w:num>
  <w:num w:numId="110">
    <w:abstractNumId w:val="42"/>
  </w:num>
  <w:num w:numId="111">
    <w:abstractNumId w:val="288"/>
  </w:num>
  <w:num w:numId="112">
    <w:abstractNumId w:val="79"/>
  </w:num>
  <w:num w:numId="113">
    <w:abstractNumId w:val="210"/>
  </w:num>
  <w:num w:numId="114">
    <w:abstractNumId w:val="128"/>
  </w:num>
  <w:num w:numId="115">
    <w:abstractNumId w:val="225"/>
  </w:num>
  <w:num w:numId="116">
    <w:abstractNumId w:val="87"/>
  </w:num>
  <w:num w:numId="117">
    <w:abstractNumId w:val="286"/>
  </w:num>
  <w:num w:numId="118">
    <w:abstractNumId w:val="249"/>
  </w:num>
  <w:num w:numId="119">
    <w:abstractNumId w:val="227"/>
  </w:num>
  <w:num w:numId="120">
    <w:abstractNumId w:val="66"/>
  </w:num>
  <w:num w:numId="121">
    <w:abstractNumId w:val="147"/>
  </w:num>
  <w:num w:numId="122">
    <w:abstractNumId w:val="5"/>
  </w:num>
  <w:num w:numId="123">
    <w:abstractNumId w:val="21"/>
  </w:num>
  <w:num w:numId="124">
    <w:abstractNumId w:val="123"/>
  </w:num>
  <w:num w:numId="125">
    <w:abstractNumId w:val="223"/>
  </w:num>
  <w:num w:numId="126">
    <w:abstractNumId w:val="105"/>
  </w:num>
  <w:num w:numId="127">
    <w:abstractNumId w:val="228"/>
  </w:num>
  <w:num w:numId="128">
    <w:abstractNumId w:val="268"/>
  </w:num>
  <w:num w:numId="129">
    <w:abstractNumId w:val="287"/>
  </w:num>
  <w:num w:numId="130">
    <w:abstractNumId w:val="236"/>
  </w:num>
  <w:num w:numId="131">
    <w:abstractNumId w:val="26"/>
  </w:num>
  <w:num w:numId="132">
    <w:abstractNumId w:val="240"/>
  </w:num>
  <w:num w:numId="133">
    <w:abstractNumId w:val="28"/>
  </w:num>
  <w:num w:numId="134">
    <w:abstractNumId w:val="274"/>
  </w:num>
  <w:num w:numId="135">
    <w:abstractNumId w:val="111"/>
  </w:num>
  <w:num w:numId="136">
    <w:abstractNumId w:val="57"/>
  </w:num>
  <w:num w:numId="137">
    <w:abstractNumId w:val="289"/>
  </w:num>
  <w:num w:numId="138">
    <w:abstractNumId w:val="142"/>
  </w:num>
  <w:num w:numId="139">
    <w:abstractNumId w:val="114"/>
  </w:num>
  <w:num w:numId="140">
    <w:abstractNumId w:val="244"/>
  </w:num>
  <w:num w:numId="141">
    <w:abstractNumId w:val="8"/>
  </w:num>
  <w:num w:numId="142">
    <w:abstractNumId w:val="39"/>
  </w:num>
  <w:num w:numId="143">
    <w:abstractNumId w:val="32"/>
  </w:num>
  <w:num w:numId="144">
    <w:abstractNumId w:val="193"/>
  </w:num>
  <w:num w:numId="145">
    <w:abstractNumId w:val="36"/>
  </w:num>
  <w:num w:numId="146">
    <w:abstractNumId w:val="298"/>
  </w:num>
  <w:num w:numId="147">
    <w:abstractNumId w:val="173"/>
  </w:num>
  <w:num w:numId="148">
    <w:abstractNumId w:val="183"/>
  </w:num>
  <w:num w:numId="149">
    <w:abstractNumId w:val="112"/>
  </w:num>
  <w:num w:numId="150">
    <w:abstractNumId w:val="281"/>
  </w:num>
  <w:num w:numId="151">
    <w:abstractNumId w:val="131"/>
  </w:num>
  <w:num w:numId="152">
    <w:abstractNumId w:val="300"/>
  </w:num>
  <w:num w:numId="153">
    <w:abstractNumId w:val="168"/>
  </w:num>
  <w:num w:numId="154">
    <w:abstractNumId w:val="113"/>
  </w:num>
  <w:num w:numId="155">
    <w:abstractNumId w:val="85"/>
  </w:num>
  <w:num w:numId="156">
    <w:abstractNumId w:val="91"/>
  </w:num>
  <w:num w:numId="157">
    <w:abstractNumId w:val="190"/>
  </w:num>
  <w:num w:numId="158">
    <w:abstractNumId w:val="188"/>
  </w:num>
  <w:num w:numId="159">
    <w:abstractNumId w:val="25"/>
  </w:num>
  <w:num w:numId="160">
    <w:abstractNumId w:val="179"/>
  </w:num>
  <w:num w:numId="161">
    <w:abstractNumId w:val="65"/>
  </w:num>
  <w:num w:numId="162">
    <w:abstractNumId w:val="175"/>
  </w:num>
  <w:num w:numId="163">
    <w:abstractNumId w:val="165"/>
  </w:num>
  <w:num w:numId="164">
    <w:abstractNumId w:val="167"/>
  </w:num>
  <w:num w:numId="165">
    <w:abstractNumId w:val="172"/>
  </w:num>
  <w:num w:numId="166">
    <w:abstractNumId w:val="48"/>
  </w:num>
  <w:num w:numId="167">
    <w:abstractNumId w:val="208"/>
  </w:num>
  <w:num w:numId="168">
    <w:abstractNumId w:val="226"/>
  </w:num>
  <w:num w:numId="169">
    <w:abstractNumId w:val="282"/>
  </w:num>
  <w:num w:numId="170">
    <w:abstractNumId w:val="80"/>
  </w:num>
  <w:num w:numId="171">
    <w:abstractNumId w:val="98"/>
  </w:num>
  <w:num w:numId="172">
    <w:abstractNumId w:val="71"/>
  </w:num>
  <w:num w:numId="173">
    <w:abstractNumId w:val="43"/>
  </w:num>
  <w:num w:numId="174">
    <w:abstractNumId w:val="17"/>
  </w:num>
  <w:num w:numId="175">
    <w:abstractNumId w:val="135"/>
  </w:num>
  <w:num w:numId="176">
    <w:abstractNumId w:val="196"/>
  </w:num>
  <w:num w:numId="177">
    <w:abstractNumId w:val="316"/>
  </w:num>
  <w:num w:numId="178">
    <w:abstractNumId w:val="100"/>
  </w:num>
  <w:num w:numId="179">
    <w:abstractNumId w:val="229"/>
  </w:num>
  <w:num w:numId="180">
    <w:abstractNumId w:val="46"/>
  </w:num>
  <w:num w:numId="181">
    <w:abstractNumId w:val="149"/>
  </w:num>
  <w:num w:numId="182">
    <w:abstractNumId w:val="217"/>
  </w:num>
  <w:num w:numId="183">
    <w:abstractNumId w:val="92"/>
  </w:num>
  <w:num w:numId="184">
    <w:abstractNumId w:val="259"/>
  </w:num>
  <w:num w:numId="185">
    <w:abstractNumId w:val="18"/>
  </w:num>
  <w:num w:numId="186">
    <w:abstractNumId w:val="205"/>
  </w:num>
  <w:num w:numId="187">
    <w:abstractNumId w:val="13"/>
  </w:num>
  <w:num w:numId="188">
    <w:abstractNumId w:val="220"/>
  </w:num>
  <w:num w:numId="189">
    <w:abstractNumId w:val="250"/>
  </w:num>
  <w:num w:numId="190">
    <w:abstractNumId w:val="11"/>
  </w:num>
  <w:num w:numId="191">
    <w:abstractNumId w:val="137"/>
  </w:num>
  <w:num w:numId="192">
    <w:abstractNumId w:val="264"/>
  </w:num>
  <w:num w:numId="193">
    <w:abstractNumId w:val="140"/>
  </w:num>
  <w:num w:numId="194">
    <w:abstractNumId w:val="38"/>
  </w:num>
  <w:num w:numId="195">
    <w:abstractNumId w:val="103"/>
  </w:num>
  <w:num w:numId="196">
    <w:abstractNumId w:val="20"/>
  </w:num>
  <w:num w:numId="197">
    <w:abstractNumId w:val="70"/>
  </w:num>
  <w:num w:numId="19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299"/>
  </w:num>
  <w:num w:numId="200">
    <w:abstractNumId w:val="83"/>
  </w:num>
  <w:num w:numId="201">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69"/>
  </w:num>
  <w:num w:numId="203">
    <w:abstractNumId w:val="82"/>
  </w:num>
  <w:num w:numId="204">
    <w:abstractNumId w:val="110"/>
  </w:num>
  <w:num w:numId="205">
    <w:abstractNumId w:val="156"/>
  </w:num>
  <w:num w:numId="206">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238"/>
    <w:lvlOverride w:ilvl="0">
      <w:startOverride w:val="1"/>
    </w:lvlOverride>
    <w:lvlOverride w:ilvl="1"/>
    <w:lvlOverride w:ilvl="2">
      <w:startOverride w:val="1"/>
    </w:lvlOverride>
    <w:lvlOverride w:ilvl="3">
      <w:startOverride w:val="1"/>
    </w:lvlOverride>
    <w:lvlOverride w:ilvl="4"/>
    <w:lvlOverride w:ilvl="5"/>
    <w:lvlOverride w:ilvl="6"/>
    <w:lvlOverride w:ilvl="7"/>
    <w:lvlOverride w:ilvl="8"/>
  </w:num>
  <w:num w:numId="208">
    <w:abstractNumId w:val="104"/>
  </w:num>
  <w:num w:numId="209">
    <w:abstractNumId w:val="97"/>
  </w:num>
  <w:num w:numId="210">
    <w:abstractNumId w:val="88"/>
  </w:num>
  <w:num w:numId="211">
    <w:abstractNumId w:val="122"/>
    <w:lvlOverride w:ilvl="0"/>
    <w:lvlOverride w:ilvl="1"/>
    <w:lvlOverride w:ilvl="2">
      <w:startOverride w:val="1"/>
    </w:lvlOverride>
    <w:lvlOverride w:ilvl="3">
      <w:startOverride w:val="1"/>
    </w:lvlOverride>
    <w:lvlOverride w:ilvl="4"/>
    <w:lvlOverride w:ilvl="5"/>
    <w:lvlOverride w:ilvl="6"/>
    <w:lvlOverride w:ilvl="7"/>
    <w:lvlOverride w:ilvl="8"/>
  </w:num>
  <w:num w:numId="212">
    <w:abstractNumId w:val="171"/>
  </w:num>
  <w:num w:numId="213">
    <w:abstractNumId w:val="251"/>
    <w:lvlOverride w:ilvl="0"/>
    <w:lvlOverride w:ilvl="1"/>
    <w:lvlOverride w:ilvl="2">
      <w:startOverride w:val="1"/>
    </w:lvlOverride>
    <w:lvlOverride w:ilvl="3">
      <w:startOverride w:val="1"/>
    </w:lvlOverride>
    <w:lvlOverride w:ilvl="4"/>
    <w:lvlOverride w:ilvl="5"/>
    <w:lvlOverride w:ilvl="6"/>
    <w:lvlOverride w:ilvl="7"/>
    <w:lvlOverride w:ilvl="8"/>
  </w:num>
  <w:num w:numId="214">
    <w:abstractNumId w:val="245"/>
    <w:lvlOverride w:ilvl="0"/>
    <w:lvlOverride w:ilvl="1"/>
    <w:lvlOverride w:ilvl="2">
      <w:startOverride w:val="1"/>
    </w:lvlOverride>
    <w:lvlOverride w:ilvl="3">
      <w:startOverride w:val="1"/>
    </w:lvlOverride>
    <w:lvlOverride w:ilvl="4"/>
    <w:lvlOverride w:ilvl="5"/>
    <w:lvlOverride w:ilvl="6"/>
    <w:lvlOverride w:ilvl="7"/>
    <w:lvlOverride w:ilvl="8"/>
  </w:num>
  <w:num w:numId="215">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139"/>
    <w:lvlOverride w:ilvl="0"/>
    <w:lvlOverride w:ilvl="1"/>
    <w:lvlOverride w:ilvl="2">
      <w:startOverride w:val="1"/>
    </w:lvlOverride>
    <w:lvlOverride w:ilvl="3">
      <w:startOverride w:val="1"/>
    </w:lvlOverride>
    <w:lvlOverride w:ilvl="4"/>
    <w:lvlOverride w:ilvl="5"/>
    <w:lvlOverride w:ilvl="6"/>
    <w:lvlOverride w:ilvl="7"/>
    <w:lvlOverride w:ilvl="8"/>
  </w:num>
  <w:num w:numId="217">
    <w:abstractNumId w:val="22"/>
    <w:lvlOverride w:ilvl="0"/>
    <w:lvlOverride w:ilvl="1"/>
    <w:lvlOverride w:ilvl="2">
      <w:startOverride w:val="1"/>
    </w:lvlOverride>
    <w:lvlOverride w:ilvl="3">
      <w:startOverride w:val="1"/>
    </w:lvlOverride>
    <w:lvlOverride w:ilvl="4"/>
    <w:lvlOverride w:ilvl="5"/>
    <w:lvlOverride w:ilvl="6"/>
    <w:lvlOverride w:ilvl="7"/>
    <w:lvlOverride w:ilvl="8"/>
  </w:num>
  <w:num w:numId="218">
    <w:abstractNumId w:val="125"/>
  </w:num>
  <w:num w:numId="219">
    <w:abstractNumId w:val="95"/>
  </w:num>
  <w:num w:numId="220">
    <w:abstractNumId w:val="7"/>
    <w:lvlOverride w:ilvl="0">
      <w:startOverride w:val="1"/>
    </w:lvlOverride>
    <w:lvlOverride w:ilvl="1"/>
    <w:lvlOverride w:ilvl="2">
      <w:startOverride w:val="1"/>
    </w:lvlOverride>
    <w:lvlOverride w:ilvl="3">
      <w:startOverride w:val="1"/>
    </w:lvlOverride>
    <w:lvlOverride w:ilvl="4"/>
    <w:lvlOverride w:ilvl="5"/>
    <w:lvlOverride w:ilvl="6"/>
    <w:lvlOverride w:ilvl="7"/>
    <w:lvlOverride w:ilvl="8"/>
  </w:num>
  <w:num w:numId="221">
    <w:abstractNumId w:val="102"/>
  </w:num>
  <w:num w:numId="222">
    <w:abstractNumId w:val="37"/>
  </w:num>
  <w:num w:numId="223">
    <w:abstractNumId w:val="3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178"/>
  </w:num>
  <w:num w:numId="225">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279"/>
  </w:num>
  <w:num w:numId="227">
    <w:abstractNumId w:val="214"/>
  </w:num>
  <w:num w:numId="228">
    <w:abstractNumId w:val="55"/>
  </w:num>
  <w:num w:numId="229">
    <w:abstractNumId w:val="186"/>
  </w:num>
  <w:num w:numId="230">
    <w:abstractNumId w:val="10"/>
  </w:num>
  <w:num w:numId="231">
    <w:abstractNumId w:val="211"/>
    <w:lvlOverride w:ilvl="0">
      <w:startOverride w:val="1"/>
    </w:lvlOverride>
    <w:lvlOverride w:ilvl="1"/>
    <w:lvlOverride w:ilvl="2">
      <w:startOverride w:val="1"/>
    </w:lvlOverride>
    <w:lvlOverride w:ilvl="3">
      <w:startOverride w:val="1"/>
    </w:lvlOverride>
    <w:lvlOverride w:ilvl="4"/>
    <w:lvlOverride w:ilvl="5"/>
    <w:lvlOverride w:ilvl="6"/>
    <w:lvlOverride w:ilvl="7"/>
    <w:lvlOverride w:ilvl="8"/>
  </w:num>
  <w:num w:numId="232">
    <w:abstractNumId w:val="84"/>
  </w:num>
  <w:num w:numId="233">
    <w:abstractNumId w:val="126"/>
  </w:num>
  <w:num w:numId="234">
    <w:abstractNumId w:val="296"/>
  </w:num>
  <w:num w:numId="235">
    <w:abstractNumId w:val="106"/>
  </w:num>
  <w:num w:numId="236">
    <w:abstractNumId w:val="115"/>
  </w:num>
  <w:num w:numId="237">
    <w:abstractNumId w:val="203"/>
  </w:num>
  <w:num w:numId="238">
    <w:abstractNumId w:val="164"/>
  </w:num>
  <w:num w:numId="239">
    <w:abstractNumId w:val="118"/>
  </w:num>
  <w:num w:numId="240">
    <w:abstractNumId w:val="157"/>
  </w:num>
  <w:num w:numId="241">
    <w:abstractNumId w:val="146"/>
  </w:num>
  <w:num w:numId="242">
    <w:abstractNumId w:val="185"/>
  </w:num>
  <w:num w:numId="243">
    <w:abstractNumId w:val="233"/>
  </w:num>
  <w:num w:numId="244">
    <w:abstractNumId w:val="24"/>
  </w:num>
  <w:num w:numId="245">
    <w:abstractNumId w:val="59"/>
  </w:num>
  <w:num w:numId="246">
    <w:abstractNumId w:val="101"/>
  </w:num>
  <w:num w:numId="247">
    <w:abstractNumId w:val="261"/>
  </w:num>
  <w:num w:numId="248">
    <w:abstractNumId w:val="304"/>
  </w:num>
  <w:num w:numId="249">
    <w:abstractNumId w:val="109"/>
  </w:num>
  <w:num w:numId="250">
    <w:abstractNumId w:val="216"/>
  </w:num>
  <w:num w:numId="251">
    <w:abstractNumId w:val="224"/>
  </w:num>
  <w:num w:numId="252">
    <w:abstractNumId w:val="35"/>
  </w:num>
  <w:num w:numId="253">
    <w:abstractNumId w:val="207"/>
  </w:num>
  <w:num w:numId="254">
    <w:abstractNumId w:val="117"/>
  </w:num>
  <w:num w:numId="255">
    <w:abstractNumId w:val="312"/>
  </w:num>
  <w:num w:numId="256">
    <w:abstractNumId w:val="154"/>
  </w:num>
  <w:num w:numId="257">
    <w:abstractNumId w:val="309"/>
  </w:num>
  <w:num w:numId="258">
    <w:abstractNumId w:val="247"/>
  </w:num>
  <w:num w:numId="259">
    <w:abstractNumId w:val="161"/>
  </w:num>
  <w:num w:numId="260">
    <w:abstractNumId w:val="187"/>
  </w:num>
  <w:num w:numId="261">
    <w:abstractNumId w:val="284"/>
  </w:num>
  <w:num w:numId="262">
    <w:abstractNumId w:val="44"/>
  </w:num>
  <w:num w:numId="263">
    <w:abstractNumId w:val="138"/>
  </w:num>
  <w:num w:numId="264">
    <w:abstractNumId w:val="90"/>
  </w:num>
  <w:num w:numId="265">
    <w:abstractNumId w:val="269"/>
  </w:num>
  <w:num w:numId="266">
    <w:abstractNumId w:val="69"/>
  </w:num>
  <w:num w:numId="267">
    <w:abstractNumId w:val="253"/>
  </w:num>
  <w:num w:numId="268">
    <w:abstractNumId w:val="194"/>
  </w:num>
  <w:num w:numId="269">
    <w:abstractNumId w:val="218"/>
  </w:num>
  <w:num w:numId="270">
    <w:abstractNumId w:val="235"/>
  </w:num>
  <w:num w:numId="271">
    <w:abstractNumId w:val="93"/>
  </w:num>
  <w:num w:numId="272">
    <w:abstractNumId w:val="275"/>
  </w:num>
  <w:num w:numId="273">
    <w:abstractNumId w:val="260"/>
  </w:num>
  <w:num w:numId="274">
    <w:abstractNumId w:val="255"/>
  </w:num>
  <w:num w:numId="275">
    <w:abstractNumId w:val="33"/>
  </w:num>
  <w:num w:numId="276">
    <w:abstractNumId w:val="54"/>
  </w:num>
  <w:num w:numId="277">
    <w:abstractNumId w:val="271"/>
  </w:num>
  <w:num w:numId="278">
    <w:abstractNumId w:val="2"/>
  </w:num>
  <w:num w:numId="279">
    <w:abstractNumId w:val="222"/>
  </w:num>
  <w:num w:numId="280">
    <w:abstractNumId w:val="62"/>
  </w:num>
  <w:num w:numId="281">
    <w:abstractNumId w:val="151"/>
  </w:num>
  <w:num w:numId="282">
    <w:abstractNumId w:val="9"/>
  </w:num>
  <w:num w:numId="283">
    <w:abstractNumId w:val="136"/>
  </w:num>
  <w:num w:numId="284">
    <w:abstractNumId w:val="63"/>
  </w:num>
  <w:num w:numId="285">
    <w:abstractNumId w:val="262"/>
  </w:num>
  <w:num w:numId="286">
    <w:abstractNumId w:val="45"/>
  </w:num>
  <w:num w:numId="287">
    <w:abstractNumId w:val="78"/>
  </w:num>
  <w:num w:numId="288">
    <w:abstractNumId w:val="197"/>
  </w:num>
  <w:num w:numId="289">
    <w:abstractNumId w:val="40"/>
  </w:num>
  <w:num w:numId="290">
    <w:abstractNumId w:val="34"/>
  </w:num>
  <w:num w:numId="291">
    <w:abstractNumId w:val="53"/>
  </w:num>
  <w:num w:numId="292">
    <w:abstractNumId w:val="191"/>
  </w:num>
  <w:num w:numId="293">
    <w:abstractNumId w:val="129"/>
  </w:num>
  <w:num w:numId="294">
    <w:abstractNumId w:val="292"/>
  </w:num>
  <w:num w:numId="295">
    <w:abstractNumId w:val="68"/>
  </w:num>
  <w:num w:numId="296">
    <w:abstractNumId w:val="278"/>
  </w:num>
  <w:num w:numId="297">
    <w:abstractNumId w:val="119"/>
  </w:num>
  <w:num w:numId="298">
    <w:abstractNumId w:val="116"/>
  </w:num>
  <w:num w:numId="299">
    <w:abstractNumId w:val="96"/>
  </w:num>
  <w:num w:numId="300">
    <w:abstractNumId w:val="58"/>
  </w:num>
  <w:num w:numId="301">
    <w:abstractNumId w:val="313"/>
  </w:num>
  <w:num w:numId="302">
    <w:abstractNumId w:val="76"/>
  </w:num>
  <w:num w:numId="303">
    <w:abstractNumId w:val="273"/>
  </w:num>
  <w:num w:numId="304">
    <w:abstractNumId w:val="195"/>
  </w:num>
  <w:num w:numId="305">
    <w:abstractNumId w:val="64"/>
  </w:num>
  <w:num w:numId="306">
    <w:abstractNumId w:val="295"/>
  </w:num>
  <w:num w:numId="307">
    <w:abstractNumId w:val="3"/>
  </w:num>
  <w:num w:numId="308">
    <w:abstractNumId w:val="170"/>
  </w:num>
  <w:num w:numId="309">
    <w:abstractNumId w:val="263"/>
  </w:num>
  <w:num w:numId="310">
    <w:abstractNumId w:val="291"/>
  </w:num>
  <w:num w:numId="311">
    <w:abstractNumId w:val="257"/>
  </w:num>
  <w:num w:numId="312">
    <w:abstractNumId w:val="290"/>
  </w:num>
  <w:num w:numId="313">
    <w:abstractNumId w:val="258"/>
  </w:num>
  <w:num w:numId="314">
    <w:abstractNumId w:val="14"/>
  </w:num>
  <w:num w:numId="315">
    <w:abstractNumId w:val="61"/>
  </w:num>
  <w:num w:numId="316">
    <w:abstractNumId w:val="302"/>
  </w:num>
  <w:num w:numId="317">
    <w:abstractNumId w:val="248"/>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7CB"/>
    <w:rsid w:val="00000BF3"/>
    <w:rsid w:val="000011A5"/>
    <w:rsid w:val="000017F2"/>
    <w:rsid w:val="00001822"/>
    <w:rsid w:val="00002A4C"/>
    <w:rsid w:val="000030A0"/>
    <w:rsid w:val="000032DC"/>
    <w:rsid w:val="0000344E"/>
    <w:rsid w:val="00004036"/>
    <w:rsid w:val="00004EDC"/>
    <w:rsid w:val="000054C0"/>
    <w:rsid w:val="00005A15"/>
    <w:rsid w:val="000068E6"/>
    <w:rsid w:val="000072C8"/>
    <w:rsid w:val="00010FEA"/>
    <w:rsid w:val="000124B3"/>
    <w:rsid w:val="00012787"/>
    <w:rsid w:val="00012C4D"/>
    <w:rsid w:val="0001366D"/>
    <w:rsid w:val="000136DA"/>
    <w:rsid w:val="00013A79"/>
    <w:rsid w:val="00013F67"/>
    <w:rsid w:val="0001447B"/>
    <w:rsid w:val="00014D6F"/>
    <w:rsid w:val="0001554D"/>
    <w:rsid w:val="000156D2"/>
    <w:rsid w:val="00015D5E"/>
    <w:rsid w:val="00015DF8"/>
    <w:rsid w:val="00016470"/>
    <w:rsid w:val="00016A0F"/>
    <w:rsid w:val="00016B11"/>
    <w:rsid w:val="0001773F"/>
    <w:rsid w:val="000205E9"/>
    <w:rsid w:val="00020D6C"/>
    <w:rsid w:val="0002120A"/>
    <w:rsid w:val="000216BC"/>
    <w:rsid w:val="000227FE"/>
    <w:rsid w:val="000239F9"/>
    <w:rsid w:val="00024EB8"/>
    <w:rsid w:val="0002512F"/>
    <w:rsid w:val="0002515A"/>
    <w:rsid w:val="00025701"/>
    <w:rsid w:val="000257A3"/>
    <w:rsid w:val="00025A42"/>
    <w:rsid w:val="00025B1F"/>
    <w:rsid w:val="00025D5A"/>
    <w:rsid w:val="000263DB"/>
    <w:rsid w:val="00027AC5"/>
    <w:rsid w:val="00030001"/>
    <w:rsid w:val="00030CE7"/>
    <w:rsid w:val="00030E25"/>
    <w:rsid w:val="00031ABF"/>
    <w:rsid w:val="00031EFD"/>
    <w:rsid w:val="00032565"/>
    <w:rsid w:val="00033EE3"/>
    <w:rsid w:val="0003418E"/>
    <w:rsid w:val="000343E4"/>
    <w:rsid w:val="0003493C"/>
    <w:rsid w:val="00034CD4"/>
    <w:rsid w:val="000415EF"/>
    <w:rsid w:val="0004214A"/>
    <w:rsid w:val="000423D0"/>
    <w:rsid w:val="00042825"/>
    <w:rsid w:val="000428C3"/>
    <w:rsid w:val="00042AB2"/>
    <w:rsid w:val="00042D5C"/>
    <w:rsid w:val="0004368B"/>
    <w:rsid w:val="000438B4"/>
    <w:rsid w:val="00043927"/>
    <w:rsid w:val="00043928"/>
    <w:rsid w:val="00044062"/>
    <w:rsid w:val="0004468D"/>
    <w:rsid w:val="00044827"/>
    <w:rsid w:val="00044CF0"/>
    <w:rsid w:val="000450B3"/>
    <w:rsid w:val="00045269"/>
    <w:rsid w:val="0004582E"/>
    <w:rsid w:val="00045C5C"/>
    <w:rsid w:val="00045C5D"/>
    <w:rsid w:val="000462E6"/>
    <w:rsid w:val="000466A9"/>
    <w:rsid w:val="00047816"/>
    <w:rsid w:val="00047D3A"/>
    <w:rsid w:val="0005097B"/>
    <w:rsid w:val="00050C86"/>
    <w:rsid w:val="00050E46"/>
    <w:rsid w:val="0005101D"/>
    <w:rsid w:val="00051635"/>
    <w:rsid w:val="0005280F"/>
    <w:rsid w:val="0005299A"/>
    <w:rsid w:val="00052F71"/>
    <w:rsid w:val="00053041"/>
    <w:rsid w:val="00053735"/>
    <w:rsid w:val="000537E2"/>
    <w:rsid w:val="00054570"/>
    <w:rsid w:val="000554B1"/>
    <w:rsid w:val="00055BBC"/>
    <w:rsid w:val="00055C06"/>
    <w:rsid w:val="0005639C"/>
    <w:rsid w:val="0005644D"/>
    <w:rsid w:val="00057355"/>
    <w:rsid w:val="00057512"/>
    <w:rsid w:val="00057E62"/>
    <w:rsid w:val="0006017B"/>
    <w:rsid w:val="0006084A"/>
    <w:rsid w:val="000611B1"/>
    <w:rsid w:val="00061A82"/>
    <w:rsid w:val="00061CB4"/>
    <w:rsid w:val="0006261C"/>
    <w:rsid w:val="00062B3F"/>
    <w:rsid w:val="00063805"/>
    <w:rsid w:val="000639BE"/>
    <w:rsid w:val="000647EF"/>
    <w:rsid w:val="00064AA1"/>
    <w:rsid w:val="00064B7E"/>
    <w:rsid w:val="00065271"/>
    <w:rsid w:val="00065A30"/>
    <w:rsid w:val="000660A6"/>
    <w:rsid w:val="00066455"/>
    <w:rsid w:val="00066708"/>
    <w:rsid w:val="0006733D"/>
    <w:rsid w:val="000676BD"/>
    <w:rsid w:val="00070159"/>
    <w:rsid w:val="00070A62"/>
    <w:rsid w:val="00070C90"/>
    <w:rsid w:val="00070CD9"/>
    <w:rsid w:val="00071574"/>
    <w:rsid w:val="00071EFF"/>
    <w:rsid w:val="000720C3"/>
    <w:rsid w:val="0007256D"/>
    <w:rsid w:val="00072AAA"/>
    <w:rsid w:val="00074D66"/>
    <w:rsid w:val="000752FD"/>
    <w:rsid w:val="000753D2"/>
    <w:rsid w:val="00075499"/>
    <w:rsid w:val="0007594F"/>
    <w:rsid w:val="000760A3"/>
    <w:rsid w:val="000760BB"/>
    <w:rsid w:val="000764DA"/>
    <w:rsid w:val="00076F58"/>
    <w:rsid w:val="000771B9"/>
    <w:rsid w:val="000773CA"/>
    <w:rsid w:val="00077C4B"/>
    <w:rsid w:val="00077F72"/>
    <w:rsid w:val="00080D73"/>
    <w:rsid w:val="00080EC2"/>
    <w:rsid w:val="00081064"/>
    <w:rsid w:val="00082610"/>
    <w:rsid w:val="00082FD4"/>
    <w:rsid w:val="000838E0"/>
    <w:rsid w:val="00084209"/>
    <w:rsid w:val="00084B9F"/>
    <w:rsid w:val="000859D9"/>
    <w:rsid w:val="00085B5F"/>
    <w:rsid w:val="00085E23"/>
    <w:rsid w:val="0008688D"/>
    <w:rsid w:val="00092404"/>
    <w:rsid w:val="00092529"/>
    <w:rsid w:val="0009266D"/>
    <w:rsid w:val="00092C38"/>
    <w:rsid w:val="00092C90"/>
    <w:rsid w:val="000948A4"/>
    <w:rsid w:val="00094BEF"/>
    <w:rsid w:val="0009666A"/>
    <w:rsid w:val="00096F3D"/>
    <w:rsid w:val="00097224"/>
    <w:rsid w:val="000973F5"/>
    <w:rsid w:val="000A12E2"/>
    <w:rsid w:val="000A1471"/>
    <w:rsid w:val="000A1EB9"/>
    <w:rsid w:val="000A2408"/>
    <w:rsid w:val="000A28CC"/>
    <w:rsid w:val="000A376D"/>
    <w:rsid w:val="000A3B22"/>
    <w:rsid w:val="000A3ECF"/>
    <w:rsid w:val="000A450B"/>
    <w:rsid w:val="000A54A8"/>
    <w:rsid w:val="000A6751"/>
    <w:rsid w:val="000A7A0F"/>
    <w:rsid w:val="000B043F"/>
    <w:rsid w:val="000B05FF"/>
    <w:rsid w:val="000B0A50"/>
    <w:rsid w:val="000B1286"/>
    <w:rsid w:val="000B1B0A"/>
    <w:rsid w:val="000B2ECE"/>
    <w:rsid w:val="000B3725"/>
    <w:rsid w:val="000B37F0"/>
    <w:rsid w:val="000B37FD"/>
    <w:rsid w:val="000B45A0"/>
    <w:rsid w:val="000B5540"/>
    <w:rsid w:val="000B65DA"/>
    <w:rsid w:val="000B66FA"/>
    <w:rsid w:val="000B6EDF"/>
    <w:rsid w:val="000B703D"/>
    <w:rsid w:val="000B75B5"/>
    <w:rsid w:val="000B7F44"/>
    <w:rsid w:val="000C02A8"/>
    <w:rsid w:val="000C062C"/>
    <w:rsid w:val="000C08BE"/>
    <w:rsid w:val="000C0C32"/>
    <w:rsid w:val="000C0D02"/>
    <w:rsid w:val="000C18F9"/>
    <w:rsid w:val="000C199F"/>
    <w:rsid w:val="000C284C"/>
    <w:rsid w:val="000C296E"/>
    <w:rsid w:val="000C2A7E"/>
    <w:rsid w:val="000C2AFA"/>
    <w:rsid w:val="000C321E"/>
    <w:rsid w:val="000C3908"/>
    <w:rsid w:val="000C3C54"/>
    <w:rsid w:val="000C439E"/>
    <w:rsid w:val="000C49E9"/>
    <w:rsid w:val="000C4A70"/>
    <w:rsid w:val="000C50AB"/>
    <w:rsid w:val="000C5D1D"/>
    <w:rsid w:val="000C6476"/>
    <w:rsid w:val="000C6F05"/>
    <w:rsid w:val="000C75FB"/>
    <w:rsid w:val="000C771D"/>
    <w:rsid w:val="000D02CE"/>
    <w:rsid w:val="000D05E0"/>
    <w:rsid w:val="000D066F"/>
    <w:rsid w:val="000D0B64"/>
    <w:rsid w:val="000D112D"/>
    <w:rsid w:val="000D1250"/>
    <w:rsid w:val="000D13C2"/>
    <w:rsid w:val="000D1D52"/>
    <w:rsid w:val="000D1F1D"/>
    <w:rsid w:val="000D2801"/>
    <w:rsid w:val="000D3300"/>
    <w:rsid w:val="000D38AD"/>
    <w:rsid w:val="000D38B5"/>
    <w:rsid w:val="000D4418"/>
    <w:rsid w:val="000D44BD"/>
    <w:rsid w:val="000D50DE"/>
    <w:rsid w:val="000D5D94"/>
    <w:rsid w:val="000D6914"/>
    <w:rsid w:val="000D6D11"/>
    <w:rsid w:val="000D7633"/>
    <w:rsid w:val="000D7724"/>
    <w:rsid w:val="000D791E"/>
    <w:rsid w:val="000D7A77"/>
    <w:rsid w:val="000E0E2A"/>
    <w:rsid w:val="000E1981"/>
    <w:rsid w:val="000E1C3A"/>
    <w:rsid w:val="000E2321"/>
    <w:rsid w:val="000E23CB"/>
    <w:rsid w:val="000E32BD"/>
    <w:rsid w:val="000E387F"/>
    <w:rsid w:val="000E3B12"/>
    <w:rsid w:val="000E3D23"/>
    <w:rsid w:val="000E4144"/>
    <w:rsid w:val="000E4790"/>
    <w:rsid w:val="000E5C12"/>
    <w:rsid w:val="000E6187"/>
    <w:rsid w:val="000E6B78"/>
    <w:rsid w:val="000E6D47"/>
    <w:rsid w:val="000E707D"/>
    <w:rsid w:val="000F060E"/>
    <w:rsid w:val="000F0A75"/>
    <w:rsid w:val="000F0AB7"/>
    <w:rsid w:val="000F143F"/>
    <w:rsid w:val="000F1C78"/>
    <w:rsid w:val="000F247A"/>
    <w:rsid w:val="000F2F25"/>
    <w:rsid w:val="000F3406"/>
    <w:rsid w:val="000F3609"/>
    <w:rsid w:val="000F387E"/>
    <w:rsid w:val="000F3CE2"/>
    <w:rsid w:val="000F3D7F"/>
    <w:rsid w:val="000F42EF"/>
    <w:rsid w:val="000F48F3"/>
    <w:rsid w:val="000F497E"/>
    <w:rsid w:val="000F5C53"/>
    <w:rsid w:val="000F5DDD"/>
    <w:rsid w:val="000F61A9"/>
    <w:rsid w:val="000F6536"/>
    <w:rsid w:val="000F6537"/>
    <w:rsid w:val="000F6CF0"/>
    <w:rsid w:val="000F78F0"/>
    <w:rsid w:val="000F799C"/>
    <w:rsid w:val="000F7DF8"/>
    <w:rsid w:val="00100358"/>
    <w:rsid w:val="0010080E"/>
    <w:rsid w:val="00100857"/>
    <w:rsid w:val="001008B6"/>
    <w:rsid w:val="0010137C"/>
    <w:rsid w:val="00101BFA"/>
    <w:rsid w:val="00101C4F"/>
    <w:rsid w:val="00102072"/>
    <w:rsid w:val="00102E8D"/>
    <w:rsid w:val="00102EBA"/>
    <w:rsid w:val="0010323A"/>
    <w:rsid w:val="001037EB"/>
    <w:rsid w:val="0010380C"/>
    <w:rsid w:val="00103ABF"/>
    <w:rsid w:val="00103AFA"/>
    <w:rsid w:val="001042EF"/>
    <w:rsid w:val="00104AD4"/>
    <w:rsid w:val="00104BB8"/>
    <w:rsid w:val="00104EC9"/>
    <w:rsid w:val="00105258"/>
    <w:rsid w:val="00105F63"/>
    <w:rsid w:val="00106755"/>
    <w:rsid w:val="001069B8"/>
    <w:rsid w:val="001069E6"/>
    <w:rsid w:val="00107309"/>
    <w:rsid w:val="00107676"/>
    <w:rsid w:val="00107FAB"/>
    <w:rsid w:val="00110757"/>
    <w:rsid w:val="0011083F"/>
    <w:rsid w:val="001121B4"/>
    <w:rsid w:val="001125B6"/>
    <w:rsid w:val="00112B54"/>
    <w:rsid w:val="00112FB4"/>
    <w:rsid w:val="0011371B"/>
    <w:rsid w:val="00113926"/>
    <w:rsid w:val="00113935"/>
    <w:rsid w:val="00113F0F"/>
    <w:rsid w:val="00113F3A"/>
    <w:rsid w:val="00115F27"/>
    <w:rsid w:val="00116538"/>
    <w:rsid w:val="00120E4E"/>
    <w:rsid w:val="0012108B"/>
    <w:rsid w:val="001214B3"/>
    <w:rsid w:val="00122679"/>
    <w:rsid w:val="001231B3"/>
    <w:rsid w:val="001238E8"/>
    <w:rsid w:val="00123CAC"/>
    <w:rsid w:val="00123D66"/>
    <w:rsid w:val="00123FD3"/>
    <w:rsid w:val="0012418E"/>
    <w:rsid w:val="00124272"/>
    <w:rsid w:val="001242E6"/>
    <w:rsid w:val="001244C2"/>
    <w:rsid w:val="00124CA3"/>
    <w:rsid w:val="00124E1A"/>
    <w:rsid w:val="00125A6B"/>
    <w:rsid w:val="001265F7"/>
    <w:rsid w:val="00126EFC"/>
    <w:rsid w:val="0012721F"/>
    <w:rsid w:val="001303C5"/>
    <w:rsid w:val="00130590"/>
    <w:rsid w:val="0013182F"/>
    <w:rsid w:val="001335F2"/>
    <w:rsid w:val="00133AF8"/>
    <w:rsid w:val="00133F72"/>
    <w:rsid w:val="00134259"/>
    <w:rsid w:val="001360C1"/>
    <w:rsid w:val="00136322"/>
    <w:rsid w:val="00136B33"/>
    <w:rsid w:val="00136E09"/>
    <w:rsid w:val="0013724A"/>
    <w:rsid w:val="00137421"/>
    <w:rsid w:val="0013755F"/>
    <w:rsid w:val="0013766C"/>
    <w:rsid w:val="001379FE"/>
    <w:rsid w:val="00137E20"/>
    <w:rsid w:val="00140583"/>
    <w:rsid w:val="00140825"/>
    <w:rsid w:val="001417CB"/>
    <w:rsid w:val="00141C25"/>
    <w:rsid w:val="00141EF4"/>
    <w:rsid w:val="00142BBE"/>
    <w:rsid w:val="00142C82"/>
    <w:rsid w:val="00143894"/>
    <w:rsid w:val="0014497F"/>
    <w:rsid w:val="00144A32"/>
    <w:rsid w:val="00145081"/>
    <w:rsid w:val="001461D7"/>
    <w:rsid w:val="00147C77"/>
    <w:rsid w:val="00147CC9"/>
    <w:rsid w:val="00147F0C"/>
    <w:rsid w:val="001509AC"/>
    <w:rsid w:val="00150D07"/>
    <w:rsid w:val="00150D2D"/>
    <w:rsid w:val="00152267"/>
    <w:rsid w:val="001527E5"/>
    <w:rsid w:val="00153C26"/>
    <w:rsid w:val="00154226"/>
    <w:rsid w:val="001546AD"/>
    <w:rsid w:val="00154DCD"/>
    <w:rsid w:val="00155356"/>
    <w:rsid w:val="00156F0B"/>
    <w:rsid w:val="00157280"/>
    <w:rsid w:val="00160241"/>
    <w:rsid w:val="00161FC7"/>
    <w:rsid w:val="00163359"/>
    <w:rsid w:val="00164A77"/>
    <w:rsid w:val="00164F28"/>
    <w:rsid w:val="00166807"/>
    <w:rsid w:val="00166A64"/>
    <w:rsid w:val="0016758F"/>
    <w:rsid w:val="001675F8"/>
    <w:rsid w:val="00167EEE"/>
    <w:rsid w:val="00170B4F"/>
    <w:rsid w:val="00170E9C"/>
    <w:rsid w:val="00170F53"/>
    <w:rsid w:val="001715F3"/>
    <w:rsid w:val="0017175B"/>
    <w:rsid w:val="00171CF3"/>
    <w:rsid w:val="00173C87"/>
    <w:rsid w:val="00174A04"/>
    <w:rsid w:val="001759E9"/>
    <w:rsid w:val="00175DF9"/>
    <w:rsid w:val="0017625B"/>
    <w:rsid w:val="001764E8"/>
    <w:rsid w:val="001769A6"/>
    <w:rsid w:val="00180406"/>
    <w:rsid w:val="001808D6"/>
    <w:rsid w:val="001811C4"/>
    <w:rsid w:val="001824DC"/>
    <w:rsid w:val="00182A7A"/>
    <w:rsid w:val="00182F78"/>
    <w:rsid w:val="00183009"/>
    <w:rsid w:val="00183765"/>
    <w:rsid w:val="00183EA7"/>
    <w:rsid w:val="0018408A"/>
    <w:rsid w:val="0018440E"/>
    <w:rsid w:val="0018469A"/>
    <w:rsid w:val="001847D5"/>
    <w:rsid w:val="00184AC6"/>
    <w:rsid w:val="00184EE0"/>
    <w:rsid w:val="00184F11"/>
    <w:rsid w:val="001863CF"/>
    <w:rsid w:val="0018656D"/>
    <w:rsid w:val="00186CE2"/>
    <w:rsid w:val="00186D70"/>
    <w:rsid w:val="00187BA7"/>
    <w:rsid w:val="00190368"/>
    <w:rsid w:val="00190606"/>
    <w:rsid w:val="00190717"/>
    <w:rsid w:val="00192638"/>
    <w:rsid w:val="00193684"/>
    <w:rsid w:val="001939AC"/>
    <w:rsid w:val="0019570F"/>
    <w:rsid w:val="001958BA"/>
    <w:rsid w:val="00196AE4"/>
    <w:rsid w:val="00196E83"/>
    <w:rsid w:val="00196F52"/>
    <w:rsid w:val="0019716C"/>
    <w:rsid w:val="001A07DA"/>
    <w:rsid w:val="001A141F"/>
    <w:rsid w:val="001A18F4"/>
    <w:rsid w:val="001A1E7F"/>
    <w:rsid w:val="001A2B18"/>
    <w:rsid w:val="001A44AC"/>
    <w:rsid w:val="001A4791"/>
    <w:rsid w:val="001A479D"/>
    <w:rsid w:val="001A49F2"/>
    <w:rsid w:val="001A4FEC"/>
    <w:rsid w:val="001A7C2E"/>
    <w:rsid w:val="001A7CCF"/>
    <w:rsid w:val="001A7E11"/>
    <w:rsid w:val="001B01D1"/>
    <w:rsid w:val="001B065B"/>
    <w:rsid w:val="001B0694"/>
    <w:rsid w:val="001B0B4F"/>
    <w:rsid w:val="001B165B"/>
    <w:rsid w:val="001B1CA5"/>
    <w:rsid w:val="001B1EC7"/>
    <w:rsid w:val="001B2729"/>
    <w:rsid w:val="001B2E52"/>
    <w:rsid w:val="001B30BA"/>
    <w:rsid w:val="001B314C"/>
    <w:rsid w:val="001B3535"/>
    <w:rsid w:val="001B36F3"/>
    <w:rsid w:val="001B382A"/>
    <w:rsid w:val="001B4005"/>
    <w:rsid w:val="001B4384"/>
    <w:rsid w:val="001B5017"/>
    <w:rsid w:val="001B6527"/>
    <w:rsid w:val="001B6BA4"/>
    <w:rsid w:val="001B6FED"/>
    <w:rsid w:val="001B7639"/>
    <w:rsid w:val="001B7799"/>
    <w:rsid w:val="001B79AA"/>
    <w:rsid w:val="001B79BA"/>
    <w:rsid w:val="001C087E"/>
    <w:rsid w:val="001C0D90"/>
    <w:rsid w:val="001C0E4C"/>
    <w:rsid w:val="001C1520"/>
    <w:rsid w:val="001C17CA"/>
    <w:rsid w:val="001C2641"/>
    <w:rsid w:val="001C29B2"/>
    <w:rsid w:val="001C2CCF"/>
    <w:rsid w:val="001C34D2"/>
    <w:rsid w:val="001C3C9C"/>
    <w:rsid w:val="001C45D3"/>
    <w:rsid w:val="001C4A74"/>
    <w:rsid w:val="001C5F86"/>
    <w:rsid w:val="001C6D56"/>
    <w:rsid w:val="001C6E9E"/>
    <w:rsid w:val="001C6F11"/>
    <w:rsid w:val="001C7745"/>
    <w:rsid w:val="001C788E"/>
    <w:rsid w:val="001C7C77"/>
    <w:rsid w:val="001C7CA5"/>
    <w:rsid w:val="001C7FF6"/>
    <w:rsid w:val="001D081C"/>
    <w:rsid w:val="001D0837"/>
    <w:rsid w:val="001D1F24"/>
    <w:rsid w:val="001D2087"/>
    <w:rsid w:val="001D23C3"/>
    <w:rsid w:val="001D276F"/>
    <w:rsid w:val="001D307F"/>
    <w:rsid w:val="001D3C79"/>
    <w:rsid w:val="001D43AD"/>
    <w:rsid w:val="001D71BE"/>
    <w:rsid w:val="001D7295"/>
    <w:rsid w:val="001D7E70"/>
    <w:rsid w:val="001D7E8F"/>
    <w:rsid w:val="001E0719"/>
    <w:rsid w:val="001E1132"/>
    <w:rsid w:val="001E1489"/>
    <w:rsid w:val="001E1636"/>
    <w:rsid w:val="001E17A5"/>
    <w:rsid w:val="001E193A"/>
    <w:rsid w:val="001E1AF9"/>
    <w:rsid w:val="001E20AF"/>
    <w:rsid w:val="001E20B6"/>
    <w:rsid w:val="001E2A9B"/>
    <w:rsid w:val="001E2C3C"/>
    <w:rsid w:val="001E311D"/>
    <w:rsid w:val="001E34AF"/>
    <w:rsid w:val="001E36B0"/>
    <w:rsid w:val="001E3C26"/>
    <w:rsid w:val="001E420A"/>
    <w:rsid w:val="001E464D"/>
    <w:rsid w:val="001E4AE3"/>
    <w:rsid w:val="001E5598"/>
    <w:rsid w:val="001E5C7E"/>
    <w:rsid w:val="001E606C"/>
    <w:rsid w:val="001E66C0"/>
    <w:rsid w:val="001E6DF5"/>
    <w:rsid w:val="001F0107"/>
    <w:rsid w:val="001F12AC"/>
    <w:rsid w:val="001F1D22"/>
    <w:rsid w:val="001F1D32"/>
    <w:rsid w:val="001F215A"/>
    <w:rsid w:val="001F277F"/>
    <w:rsid w:val="001F2D87"/>
    <w:rsid w:val="001F2EC6"/>
    <w:rsid w:val="001F34E6"/>
    <w:rsid w:val="001F3965"/>
    <w:rsid w:val="001F3F7C"/>
    <w:rsid w:val="001F4D11"/>
    <w:rsid w:val="001F5916"/>
    <w:rsid w:val="001F5A86"/>
    <w:rsid w:val="001F5D19"/>
    <w:rsid w:val="001F60B2"/>
    <w:rsid w:val="001F619A"/>
    <w:rsid w:val="001F65B6"/>
    <w:rsid w:val="001F6AE6"/>
    <w:rsid w:val="001F6DD6"/>
    <w:rsid w:val="001F7605"/>
    <w:rsid w:val="001F773E"/>
    <w:rsid w:val="001F7D18"/>
    <w:rsid w:val="00200566"/>
    <w:rsid w:val="00200584"/>
    <w:rsid w:val="00200C9C"/>
    <w:rsid w:val="002012E7"/>
    <w:rsid w:val="00201393"/>
    <w:rsid w:val="002016B6"/>
    <w:rsid w:val="002018EF"/>
    <w:rsid w:val="00201B7E"/>
    <w:rsid w:val="00201BAA"/>
    <w:rsid w:val="00201C0E"/>
    <w:rsid w:val="0020229B"/>
    <w:rsid w:val="002025E7"/>
    <w:rsid w:val="002025E8"/>
    <w:rsid w:val="002027D6"/>
    <w:rsid w:val="00202C93"/>
    <w:rsid w:val="00202F2C"/>
    <w:rsid w:val="0020356F"/>
    <w:rsid w:val="00203721"/>
    <w:rsid w:val="002042A4"/>
    <w:rsid w:val="0020474C"/>
    <w:rsid w:val="00204C99"/>
    <w:rsid w:val="002060FD"/>
    <w:rsid w:val="002062A9"/>
    <w:rsid w:val="002075D2"/>
    <w:rsid w:val="002079A2"/>
    <w:rsid w:val="00207C83"/>
    <w:rsid w:val="0021234F"/>
    <w:rsid w:val="002129CF"/>
    <w:rsid w:val="00212AA9"/>
    <w:rsid w:val="0021394B"/>
    <w:rsid w:val="00213FC2"/>
    <w:rsid w:val="0021412B"/>
    <w:rsid w:val="00214BBF"/>
    <w:rsid w:val="00214EFB"/>
    <w:rsid w:val="00215AE0"/>
    <w:rsid w:val="00215D12"/>
    <w:rsid w:val="00215F86"/>
    <w:rsid w:val="00216176"/>
    <w:rsid w:val="002165F6"/>
    <w:rsid w:val="00216B70"/>
    <w:rsid w:val="00216C30"/>
    <w:rsid w:val="00216D4D"/>
    <w:rsid w:val="0022091E"/>
    <w:rsid w:val="002218BB"/>
    <w:rsid w:val="00222129"/>
    <w:rsid w:val="00222150"/>
    <w:rsid w:val="002225C0"/>
    <w:rsid w:val="002225DF"/>
    <w:rsid w:val="00222B0A"/>
    <w:rsid w:val="0022461B"/>
    <w:rsid w:val="0022542C"/>
    <w:rsid w:val="00225846"/>
    <w:rsid w:val="00225C1F"/>
    <w:rsid w:val="00225FB8"/>
    <w:rsid w:val="00226831"/>
    <w:rsid w:val="002274B7"/>
    <w:rsid w:val="00227EBE"/>
    <w:rsid w:val="00227F93"/>
    <w:rsid w:val="002304E3"/>
    <w:rsid w:val="00230582"/>
    <w:rsid w:val="00230A32"/>
    <w:rsid w:val="00230F53"/>
    <w:rsid w:val="0023105C"/>
    <w:rsid w:val="00231843"/>
    <w:rsid w:val="00231B89"/>
    <w:rsid w:val="00232626"/>
    <w:rsid w:val="00232DD1"/>
    <w:rsid w:val="00233EAD"/>
    <w:rsid w:val="00234398"/>
    <w:rsid w:val="002343E7"/>
    <w:rsid w:val="00234695"/>
    <w:rsid w:val="00234B13"/>
    <w:rsid w:val="00234C3E"/>
    <w:rsid w:val="002351FE"/>
    <w:rsid w:val="00235717"/>
    <w:rsid w:val="0023598D"/>
    <w:rsid w:val="00235A2F"/>
    <w:rsid w:val="00235B4B"/>
    <w:rsid w:val="00235E90"/>
    <w:rsid w:val="002361F6"/>
    <w:rsid w:val="00236F1F"/>
    <w:rsid w:val="00236F63"/>
    <w:rsid w:val="00236F7E"/>
    <w:rsid w:val="00237123"/>
    <w:rsid w:val="00237537"/>
    <w:rsid w:val="00241F38"/>
    <w:rsid w:val="00241FBE"/>
    <w:rsid w:val="00242DB9"/>
    <w:rsid w:val="002430B0"/>
    <w:rsid w:val="002433EF"/>
    <w:rsid w:val="00244015"/>
    <w:rsid w:val="002442FA"/>
    <w:rsid w:val="0024494A"/>
    <w:rsid w:val="00244C7A"/>
    <w:rsid w:val="0024504E"/>
    <w:rsid w:val="00245932"/>
    <w:rsid w:val="002459A0"/>
    <w:rsid w:val="002464C8"/>
    <w:rsid w:val="00246CEC"/>
    <w:rsid w:val="0024772D"/>
    <w:rsid w:val="00247B95"/>
    <w:rsid w:val="00250CB1"/>
    <w:rsid w:val="00251293"/>
    <w:rsid w:val="002514F9"/>
    <w:rsid w:val="00252098"/>
    <w:rsid w:val="0025247B"/>
    <w:rsid w:val="00252C81"/>
    <w:rsid w:val="00253C97"/>
    <w:rsid w:val="00253DA3"/>
    <w:rsid w:val="002541DA"/>
    <w:rsid w:val="002545AB"/>
    <w:rsid w:val="002545D6"/>
    <w:rsid w:val="00254C78"/>
    <w:rsid w:val="002555BB"/>
    <w:rsid w:val="002558E9"/>
    <w:rsid w:val="0025610D"/>
    <w:rsid w:val="00256950"/>
    <w:rsid w:val="0025698E"/>
    <w:rsid w:val="00256A79"/>
    <w:rsid w:val="00256E0B"/>
    <w:rsid w:val="002572E1"/>
    <w:rsid w:val="00260819"/>
    <w:rsid w:val="00260995"/>
    <w:rsid w:val="00260B07"/>
    <w:rsid w:val="00261531"/>
    <w:rsid w:val="00261EEF"/>
    <w:rsid w:val="00262FCD"/>
    <w:rsid w:val="002641D4"/>
    <w:rsid w:val="00264DDA"/>
    <w:rsid w:val="002654E4"/>
    <w:rsid w:val="00265AEB"/>
    <w:rsid w:val="00265C44"/>
    <w:rsid w:val="00266846"/>
    <w:rsid w:val="00266A07"/>
    <w:rsid w:val="002675ED"/>
    <w:rsid w:val="00270776"/>
    <w:rsid w:val="00270784"/>
    <w:rsid w:val="00270DAF"/>
    <w:rsid w:val="00271241"/>
    <w:rsid w:val="0027151D"/>
    <w:rsid w:val="00271824"/>
    <w:rsid w:val="00271947"/>
    <w:rsid w:val="00271E92"/>
    <w:rsid w:val="0027246C"/>
    <w:rsid w:val="0027253F"/>
    <w:rsid w:val="0027293A"/>
    <w:rsid w:val="002730CD"/>
    <w:rsid w:val="002737D3"/>
    <w:rsid w:val="00273F6B"/>
    <w:rsid w:val="002743AF"/>
    <w:rsid w:val="0027492F"/>
    <w:rsid w:val="00275489"/>
    <w:rsid w:val="00275F56"/>
    <w:rsid w:val="00275FD1"/>
    <w:rsid w:val="002760D0"/>
    <w:rsid w:val="002761D2"/>
    <w:rsid w:val="002766E4"/>
    <w:rsid w:val="00276DB6"/>
    <w:rsid w:val="002770E9"/>
    <w:rsid w:val="00277B07"/>
    <w:rsid w:val="00277B17"/>
    <w:rsid w:val="00280509"/>
    <w:rsid w:val="00280CDE"/>
    <w:rsid w:val="0028156D"/>
    <w:rsid w:val="00281C0B"/>
    <w:rsid w:val="00281CD8"/>
    <w:rsid w:val="0028368F"/>
    <w:rsid w:val="00284368"/>
    <w:rsid w:val="002859C1"/>
    <w:rsid w:val="00285A25"/>
    <w:rsid w:val="002862E6"/>
    <w:rsid w:val="0028721A"/>
    <w:rsid w:val="00287AE1"/>
    <w:rsid w:val="00287D39"/>
    <w:rsid w:val="00290695"/>
    <w:rsid w:val="0029093D"/>
    <w:rsid w:val="00291429"/>
    <w:rsid w:val="00291457"/>
    <w:rsid w:val="002929C4"/>
    <w:rsid w:val="00292CB2"/>
    <w:rsid w:val="00292E79"/>
    <w:rsid w:val="00293017"/>
    <w:rsid w:val="00294AFC"/>
    <w:rsid w:val="00294D32"/>
    <w:rsid w:val="00295375"/>
    <w:rsid w:val="0029626D"/>
    <w:rsid w:val="00296D29"/>
    <w:rsid w:val="00297081"/>
    <w:rsid w:val="00297368"/>
    <w:rsid w:val="002974B6"/>
    <w:rsid w:val="002A0233"/>
    <w:rsid w:val="002A09BD"/>
    <w:rsid w:val="002A103D"/>
    <w:rsid w:val="002A1241"/>
    <w:rsid w:val="002A1A00"/>
    <w:rsid w:val="002A2651"/>
    <w:rsid w:val="002A2F2F"/>
    <w:rsid w:val="002A3740"/>
    <w:rsid w:val="002A41C8"/>
    <w:rsid w:val="002A4625"/>
    <w:rsid w:val="002A4907"/>
    <w:rsid w:val="002A52C0"/>
    <w:rsid w:val="002A5CBA"/>
    <w:rsid w:val="002A63D9"/>
    <w:rsid w:val="002A6FD7"/>
    <w:rsid w:val="002A76C5"/>
    <w:rsid w:val="002A78F0"/>
    <w:rsid w:val="002A7B43"/>
    <w:rsid w:val="002B0092"/>
    <w:rsid w:val="002B082C"/>
    <w:rsid w:val="002B1027"/>
    <w:rsid w:val="002B174D"/>
    <w:rsid w:val="002B17C3"/>
    <w:rsid w:val="002B1D24"/>
    <w:rsid w:val="002B24E7"/>
    <w:rsid w:val="002B3338"/>
    <w:rsid w:val="002B36CD"/>
    <w:rsid w:val="002B3AB9"/>
    <w:rsid w:val="002B48F5"/>
    <w:rsid w:val="002B4AE9"/>
    <w:rsid w:val="002B5027"/>
    <w:rsid w:val="002B5B36"/>
    <w:rsid w:val="002B5F8C"/>
    <w:rsid w:val="002B69B8"/>
    <w:rsid w:val="002B6BAE"/>
    <w:rsid w:val="002B6C7E"/>
    <w:rsid w:val="002B726C"/>
    <w:rsid w:val="002B7764"/>
    <w:rsid w:val="002B7B33"/>
    <w:rsid w:val="002C03D9"/>
    <w:rsid w:val="002C1573"/>
    <w:rsid w:val="002C1BED"/>
    <w:rsid w:val="002C1D2F"/>
    <w:rsid w:val="002C1E7A"/>
    <w:rsid w:val="002C21C8"/>
    <w:rsid w:val="002C2D51"/>
    <w:rsid w:val="002C2F0E"/>
    <w:rsid w:val="002C3135"/>
    <w:rsid w:val="002C362B"/>
    <w:rsid w:val="002C40D5"/>
    <w:rsid w:val="002C4213"/>
    <w:rsid w:val="002C4308"/>
    <w:rsid w:val="002C472F"/>
    <w:rsid w:val="002C4CCF"/>
    <w:rsid w:val="002D076D"/>
    <w:rsid w:val="002D1DE6"/>
    <w:rsid w:val="002D1F70"/>
    <w:rsid w:val="002D240D"/>
    <w:rsid w:val="002D2649"/>
    <w:rsid w:val="002D2745"/>
    <w:rsid w:val="002D27A9"/>
    <w:rsid w:val="002D27B6"/>
    <w:rsid w:val="002D2DFA"/>
    <w:rsid w:val="002D3E1D"/>
    <w:rsid w:val="002D45CE"/>
    <w:rsid w:val="002D4E10"/>
    <w:rsid w:val="002D5AEC"/>
    <w:rsid w:val="002D6353"/>
    <w:rsid w:val="002D65CE"/>
    <w:rsid w:val="002D6A91"/>
    <w:rsid w:val="002D76DB"/>
    <w:rsid w:val="002E19F9"/>
    <w:rsid w:val="002E3AE6"/>
    <w:rsid w:val="002E57A7"/>
    <w:rsid w:val="002E6CEA"/>
    <w:rsid w:val="002E6DC1"/>
    <w:rsid w:val="002E6F6B"/>
    <w:rsid w:val="002E7123"/>
    <w:rsid w:val="002E772C"/>
    <w:rsid w:val="002E7BA4"/>
    <w:rsid w:val="002E7E45"/>
    <w:rsid w:val="002F0080"/>
    <w:rsid w:val="002F0A28"/>
    <w:rsid w:val="002F0ABF"/>
    <w:rsid w:val="002F0CC9"/>
    <w:rsid w:val="002F1600"/>
    <w:rsid w:val="002F1ABB"/>
    <w:rsid w:val="002F1B09"/>
    <w:rsid w:val="002F25E6"/>
    <w:rsid w:val="002F292C"/>
    <w:rsid w:val="002F4075"/>
    <w:rsid w:val="002F4ACB"/>
    <w:rsid w:val="002F4E9B"/>
    <w:rsid w:val="002F58A8"/>
    <w:rsid w:val="002F5E0D"/>
    <w:rsid w:val="002F6393"/>
    <w:rsid w:val="002F64BA"/>
    <w:rsid w:val="002F771F"/>
    <w:rsid w:val="002F781B"/>
    <w:rsid w:val="00300424"/>
    <w:rsid w:val="00300553"/>
    <w:rsid w:val="00300CB6"/>
    <w:rsid w:val="00301578"/>
    <w:rsid w:val="003018AB"/>
    <w:rsid w:val="00302FF0"/>
    <w:rsid w:val="00304BE4"/>
    <w:rsid w:val="00305963"/>
    <w:rsid w:val="00306176"/>
    <w:rsid w:val="003070A7"/>
    <w:rsid w:val="00307134"/>
    <w:rsid w:val="003078C0"/>
    <w:rsid w:val="00310969"/>
    <w:rsid w:val="00310AE8"/>
    <w:rsid w:val="00311EA3"/>
    <w:rsid w:val="003123BA"/>
    <w:rsid w:val="00312B8A"/>
    <w:rsid w:val="00312E67"/>
    <w:rsid w:val="00313196"/>
    <w:rsid w:val="00313666"/>
    <w:rsid w:val="003141A5"/>
    <w:rsid w:val="003144A7"/>
    <w:rsid w:val="00315931"/>
    <w:rsid w:val="00315A8A"/>
    <w:rsid w:val="003160AB"/>
    <w:rsid w:val="0031668C"/>
    <w:rsid w:val="00317453"/>
    <w:rsid w:val="003179F3"/>
    <w:rsid w:val="00320303"/>
    <w:rsid w:val="0032047F"/>
    <w:rsid w:val="003208D5"/>
    <w:rsid w:val="003220E7"/>
    <w:rsid w:val="003224CF"/>
    <w:rsid w:val="00322A73"/>
    <w:rsid w:val="00323076"/>
    <w:rsid w:val="0032344A"/>
    <w:rsid w:val="0032363C"/>
    <w:rsid w:val="00324F3E"/>
    <w:rsid w:val="003250B8"/>
    <w:rsid w:val="003252C8"/>
    <w:rsid w:val="00325410"/>
    <w:rsid w:val="003256B2"/>
    <w:rsid w:val="00325908"/>
    <w:rsid w:val="00326534"/>
    <w:rsid w:val="003266DF"/>
    <w:rsid w:val="003266E2"/>
    <w:rsid w:val="00327491"/>
    <w:rsid w:val="00327911"/>
    <w:rsid w:val="00327ECF"/>
    <w:rsid w:val="003308C3"/>
    <w:rsid w:val="003311C0"/>
    <w:rsid w:val="00331563"/>
    <w:rsid w:val="0033172A"/>
    <w:rsid w:val="00332991"/>
    <w:rsid w:val="00333400"/>
    <w:rsid w:val="0033372D"/>
    <w:rsid w:val="003339AA"/>
    <w:rsid w:val="00334727"/>
    <w:rsid w:val="00334D09"/>
    <w:rsid w:val="003351A8"/>
    <w:rsid w:val="003351CB"/>
    <w:rsid w:val="0033555B"/>
    <w:rsid w:val="0033581A"/>
    <w:rsid w:val="0033682A"/>
    <w:rsid w:val="00336830"/>
    <w:rsid w:val="00336BA5"/>
    <w:rsid w:val="003370A7"/>
    <w:rsid w:val="00337A07"/>
    <w:rsid w:val="00337A9E"/>
    <w:rsid w:val="00337C91"/>
    <w:rsid w:val="00341214"/>
    <w:rsid w:val="00341916"/>
    <w:rsid w:val="003419B6"/>
    <w:rsid w:val="00341C0C"/>
    <w:rsid w:val="003425F0"/>
    <w:rsid w:val="00342740"/>
    <w:rsid w:val="00342F31"/>
    <w:rsid w:val="00344C21"/>
    <w:rsid w:val="00344CD0"/>
    <w:rsid w:val="00344F10"/>
    <w:rsid w:val="0034542E"/>
    <w:rsid w:val="0034647F"/>
    <w:rsid w:val="00346523"/>
    <w:rsid w:val="00347221"/>
    <w:rsid w:val="00347BB8"/>
    <w:rsid w:val="003500E7"/>
    <w:rsid w:val="003512EB"/>
    <w:rsid w:val="00352214"/>
    <w:rsid w:val="00352F31"/>
    <w:rsid w:val="003533DC"/>
    <w:rsid w:val="003540F2"/>
    <w:rsid w:val="00354989"/>
    <w:rsid w:val="00354C27"/>
    <w:rsid w:val="00354DFF"/>
    <w:rsid w:val="00355C69"/>
    <w:rsid w:val="00356874"/>
    <w:rsid w:val="00356F34"/>
    <w:rsid w:val="0035716A"/>
    <w:rsid w:val="003575A9"/>
    <w:rsid w:val="00357CAD"/>
    <w:rsid w:val="00357D97"/>
    <w:rsid w:val="003604F1"/>
    <w:rsid w:val="00360FD9"/>
    <w:rsid w:val="0036112C"/>
    <w:rsid w:val="00361654"/>
    <w:rsid w:val="003616CF"/>
    <w:rsid w:val="00361AA5"/>
    <w:rsid w:val="00362129"/>
    <w:rsid w:val="003625BA"/>
    <w:rsid w:val="003626C8"/>
    <w:rsid w:val="00362A29"/>
    <w:rsid w:val="00363561"/>
    <w:rsid w:val="00363F1B"/>
    <w:rsid w:val="003644B0"/>
    <w:rsid w:val="003645D0"/>
    <w:rsid w:val="003650CF"/>
    <w:rsid w:val="00365896"/>
    <w:rsid w:val="00365B29"/>
    <w:rsid w:val="003665A2"/>
    <w:rsid w:val="00366718"/>
    <w:rsid w:val="00366765"/>
    <w:rsid w:val="00366D61"/>
    <w:rsid w:val="00370629"/>
    <w:rsid w:val="00370846"/>
    <w:rsid w:val="00370A54"/>
    <w:rsid w:val="003722A2"/>
    <w:rsid w:val="00372380"/>
    <w:rsid w:val="00372453"/>
    <w:rsid w:val="0037283B"/>
    <w:rsid w:val="00373061"/>
    <w:rsid w:val="003738B6"/>
    <w:rsid w:val="00373914"/>
    <w:rsid w:val="00374B27"/>
    <w:rsid w:val="00374BCC"/>
    <w:rsid w:val="003769A4"/>
    <w:rsid w:val="003778C2"/>
    <w:rsid w:val="00377964"/>
    <w:rsid w:val="00380429"/>
    <w:rsid w:val="003806C3"/>
    <w:rsid w:val="00380F6A"/>
    <w:rsid w:val="00381883"/>
    <w:rsid w:val="00381E9E"/>
    <w:rsid w:val="0038227B"/>
    <w:rsid w:val="00382D93"/>
    <w:rsid w:val="003830A1"/>
    <w:rsid w:val="00383B17"/>
    <w:rsid w:val="0038421B"/>
    <w:rsid w:val="00384D4D"/>
    <w:rsid w:val="00384E5F"/>
    <w:rsid w:val="003851AE"/>
    <w:rsid w:val="00386466"/>
    <w:rsid w:val="00386838"/>
    <w:rsid w:val="0038697F"/>
    <w:rsid w:val="0038730B"/>
    <w:rsid w:val="003873D8"/>
    <w:rsid w:val="00387915"/>
    <w:rsid w:val="00387A37"/>
    <w:rsid w:val="00387A57"/>
    <w:rsid w:val="00390253"/>
    <w:rsid w:val="00390B92"/>
    <w:rsid w:val="00390F67"/>
    <w:rsid w:val="00391447"/>
    <w:rsid w:val="003925A6"/>
    <w:rsid w:val="0039332B"/>
    <w:rsid w:val="00393638"/>
    <w:rsid w:val="00393763"/>
    <w:rsid w:val="00393C0C"/>
    <w:rsid w:val="003942D5"/>
    <w:rsid w:val="00394C2C"/>
    <w:rsid w:val="00394EEA"/>
    <w:rsid w:val="00395148"/>
    <w:rsid w:val="0039546B"/>
    <w:rsid w:val="00395731"/>
    <w:rsid w:val="00395A96"/>
    <w:rsid w:val="00396656"/>
    <w:rsid w:val="00396784"/>
    <w:rsid w:val="003974C7"/>
    <w:rsid w:val="003975C3"/>
    <w:rsid w:val="003975CD"/>
    <w:rsid w:val="00397D88"/>
    <w:rsid w:val="003A0AA0"/>
    <w:rsid w:val="003A0BAD"/>
    <w:rsid w:val="003A1E4F"/>
    <w:rsid w:val="003A26D4"/>
    <w:rsid w:val="003A446D"/>
    <w:rsid w:val="003A4A9F"/>
    <w:rsid w:val="003A4AEB"/>
    <w:rsid w:val="003A4FA8"/>
    <w:rsid w:val="003A5CA3"/>
    <w:rsid w:val="003A5DED"/>
    <w:rsid w:val="003A6AE6"/>
    <w:rsid w:val="003A6B9E"/>
    <w:rsid w:val="003A7531"/>
    <w:rsid w:val="003A77D2"/>
    <w:rsid w:val="003A7A75"/>
    <w:rsid w:val="003B10D8"/>
    <w:rsid w:val="003B260A"/>
    <w:rsid w:val="003B2F6D"/>
    <w:rsid w:val="003B3258"/>
    <w:rsid w:val="003B3453"/>
    <w:rsid w:val="003B3561"/>
    <w:rsid w:val="003B3693"/>
    <w:rsid w:val="003B3741"/>
    <w:rsid w:val="003B3896"/>
    <w:rsid w:val="003B487C"/>
    <w:rsid w:val="003B49AA"/>
    <w:rsid w:val="003B4A50"/>
    <w:rsid w:val="003B4A64"/>
    <w:rsid w:val="003B50E3"/>
    <w:rsid w:val="003B5802"/>
    <w:rsid w:val="003B583A"/>
    <w:rsid w:val="003B7F55"/>
    <w:rsid w:val="003C00AF"/>
    <w:rsid w:val="003C0660"/>
    <w:rsid w:val="003C0CAB"/>
    <w:rsid w:val="003C0FD5"/>
    <w:rsid w:val="003C10F9"/>
    <w:rsid w:val="003C15F8"/>
    <w:rsid w:val="003C16DD"/>
    <w:rsid w:val="003C186E"/>
    <w:rsid w:val="003C1A87"/>
    <w:rsid w:val="003C1EA8"/>
    <w:rsid w:val="003C210F"/>
    <w:rsid w:val="003C2454"/>
    <w:rsid w:val="003C2C6A"/>
    <w:rsid w:val="003C2CED"/>
    <w:rsid w:val="003C2E31"/>
    <w:rsid w:val="003C2FCE"/>
    <w:rsid w:val="003C380B"/>
    <w:rsid w:val="003C3BCD"/>
    <w:rsid w:val="003C3D7A"/>
    <w:rsid w:val="003C4157"/>
    <w:rsid w:val="003C5A08"/>
    <w:rsid w:val="003C735D"/>
    <w:rsid w:val="003C7394"/>
    <w:rsid w:val="003D0A4D"/>
    <w:rsid w:val="003D207E"/>
    <w:rsid w:val="003D2146"/>
    <w:rsid w:val="003D21D8"/>
    <w:rsid w:val="003D2266"/>
    <w:rsid w:val="003D4081"/>
    <w:rsid w:val="003D4852"/>
    <w:rsid w:val="003D4AD7"/>
    <w:rsid w:val="003D4D3B"/>
    <w:rsid w:val="003D5237"/>
    <w:rsid w:val="003D5D2C"/>
    <w:rsid w:val="003D5D56"/>
    <w:rsid w:val="003D746E"/>
    <w:rsid w:val="003D74AC"/>
    <w:rsid w:val="003D74D1"/>
    <w:rsid w:val="003D7547"/>
    <w:rsid w:val="003E017E"/>
    <w:rsid w:val="003E0360"/>
    <w:rsid w:val="003E17BF"/>
    <w:rsid w:val="003E1865"/>
    <w:rsid w:val="003E1915"/>
    <w:rsid w:val="003E1A46"/>
    <w:rsid w:val="003E238E"/>
    <w:rsid w:val="003E2639"/>
    <w:rsid w:val="003E32A6"/>
    <w:rsid w:val="003E4501"/>
    <w:rsid w:val="003E4D16"/>
    <w:rsid w:val="003E4E48"/>
    <w:rsid w:val="003E51AF"/>
    <w:rsid w:val="003E5AA1"/>
    <w:rsid w:val="003E61F3"/>
    <w:rsid w:val="003E6873"/>
    <w:rsid w:val="003E7823"/>
    <w:rsid w:val="003F1C38"/>
    <w:rsid w:val="003F24BB"/>
    <w:rsid w:val="003F3066"/>
    <w:rsid w:val="003F372E"/>
    <w:rsid w:val="003F37CC"/>
    <w:rsid w:val="003F3BE4"/>
    <w:rsid w:val="003F4734"/>
    <w:rsid w:val="003F49DF"/>
    <w:rsid w:val="003F4D33"/>
    <w:rsid w:val="003F517F"/>
    <w:rsid w:val="003F573E"/>
    <w:rsid w:val="003F585E"/>
    <w:rsid w:val="003F5B75"/>
    <w:rsid w:val="003F6536"/>
    <w:rsid w:val="003F71A7"/>
    <w:rsid w:val="003F7336"/>
    <w:rsid w:val="003F7FAF"/>
    <w:rsid w:val="00401278"/>
    <w:rsid w:val="00401975"/>
    <w:rsid w:val="00401D74"/>
    <w:rsid w:val="00401D7B"/>
    <w:rsid w:val="00402178"/>
    <w:rsid w:val="0040290F"/>
    <w:rsid w:val="00402A03"/>
    <w:rsid w:val="00402E79"/>
    <w:rsid w:val="00403005"/>
    <w:rsid w:val="00403999"/>
    <w:rsid w:val="00403B9B"/>
    <w:rsid w:val="00403D1E"/>
    <w:rsid w:val="00404094"/>
    <w:rsid w:val="0040432E"/>
    <w:rsid w:val="00404BD0"/>
    <w:rsid w:val="00404D29"/>
    <w:rsid w:val="00405242"/>
    <w:rsid w:val="00405515"/>
    <w:rsid w:val="00405BCF"/>
    <w:rsid w:val="00406516"/>
    <w:rsid w:val="00406661"/>
    <w:rsid w:val="0040666A"/>
    <w:rsid w:val="00406A17"/>
    <w:rsid w:val="00406CE8"/>
    <w:rsid w:val="00410BD0"/>
    <w:rsid w:val="00410F59"/>
    <w:rsid w:val="004121C1"/>
    <w:rsid w:val="00412506"/>
    <w:rsid w:val="00412DF0"/>
    <w:rsid w:val="0041366B"/>
    <w:rsid w:val="00413947"/>
    <w:rsid w:val="00413BF5"/>
    <w:rsid w:val="00413D3C"/>
    <w:rsid w:val="00414BCC"/>
    <w:rsid w:val="00414D61"/>
    <w:rsid w:val="00414E27"/>
    <w:rsid w:val="0041553A"/>
    <w:rsid w:val="004157C6"/>
    <w:rsid w:val="00415CBD"/>
    <w:rsid w:val="00415E17"/>
    <w:rsid w:val="00417706"/>
    <w:rsid w:val="004179FB"/>
    <w:rsid w:val="00417AA6"/>
    <w:rsid w:val="0042020B"/>
    <w:rsid w:val="00420B2E"/>
    <w:rsid w:val="00420C7E"/>
    <w:rsid w:val="004224D6"/>
    <w:rsid w:val="00425BDB"/>
    <w:rsid w:val="00425F7D"/>
    <w:rsid w:val="004263A5"/>
    <w:rsid w:val="004264FA"/>
    <w:rsid w:val="004265D3"/>
    <w:rsid w:val="00426764"/>
    <w:rsid w:val="00426AA8"/>
    <w:rsid w:val="00426E8A"/>
    <w:rsid w:val="00427604"/>
    <w:rsid w:val="00427A36"/>
    <w:rsid w:val="00427D32"/>
    <w:rsid w:val="004302D7"/>
    <w:rsid w:val="00430B2C"/>
    <w:rsid w:val="00430E06"/>
    <w:rsid w:val="004310A7"/>
    <w:rsid w:val="004312E9"/>
    <w:rsid w:val="0043140C"/>
    <w:rsid w:val="00431E3E"/>
    <w:rsid w:val="0043205C"/>
    <w:rsid w:val="00433CF1"/>
    <w:rsid w:val="00434318"/>
    <w:rsid w:val="0043454E"/>
    <w:rsid w:val="0043472D"/>
    <w:rsid w:val="00434951"/>
    <w:rsid w:val="00434ECB"/>
    <w:rsid w:val="00435230"/>
    <w:rsid w:val="0043593B"/>
    <w:rsid w:val="00436996"/>
    <w:rsid w:val="00440401"/>
    <w:rsid w:val="00440566"/>
    <w:rsid w:val="0044076C"/>
    <w:rsid w:val="0044084A"/>
    <w:rsid w:val="00440EA4"/>
    <w:rsid w:val="0044110A"/>
    <w:rsid w:val="00441E1B"/>
    <w:rsid w:val="0044205D"/>
    <w:rsid w:val="0044206F"/>
    <w:rsid w:val="004428D2"/>
    <w:rsid w:val="004428E7"/>
    <w:rsid w:val="00442F35"/>
    <w:rsid w:val="0044381C"/>
    <w:rsid w:val="00444E70"/>
    <w:rsid w:val="0044509C"/>
    <w:rsid w:val="00445616"/>
    <w:rsid w:val="0044562B"/>
    <w:rsid w:val="00445A3A"/>
    <w:rsid w:val="00446654"/>
    <w:rsid w:val="004477B6"/>
    <w:rsid w:val="00447997"/>
    <w:rsid w:val="0045007E"/>
    <w:rsid w:val="00452C35"/>
    <w:rsid w:val="00452EE4"/>
    <w:rsid w:val="00454FEF"/>
    <w:rsid w:val="004556BD"/>
    <w:rsid w:val="00455705"/>
    <w:rsid w:val="00457572"/>
    <w:rsid w:val="00457B93"/>
    <w:rsid w:val="00460034"/>
    <w:rsid w:val="004600E3"/>
    <w:rsid w:val="0046046F"/>
    <w:rsid w:val="004607C0"/>
    <w:rsid w:val="004608F4"/>
    <w:rsid w:val="00460EB4"/>
    <w:rsid w:val="0046141C"/>
    <w:rsid w:val="00462959"/>
    <w:rsid w:val="00462DC0"/>
    <w:rsid w:val="004636E7"/>
    <w:rsid w:val="00463F3E"/>
    <w:rsid w:val="00464007"/>
    <w:rsid w:val="004641E8"/>
    <w:rsid w:val="00465336"/>
    <w:rsid w:val="00465797"/>
    <w:rsid w:val="00466B5F"/>
    <w:rsid w:val="004702C8"/>
    <w:rsid w:val="00470494"/>
    <w:rsid w:val="004705E1"/>
    <w:rsid w:val="00470D80"/>
    <w:rsid w:val="00471158"/>
    <w:rsid w:val="00471413"/>
    <w:rsid w:val="00472078"/>
    <w:rsid w:val="004721FC"/>
    <w:rsid w:val="004727BD"/>
    <w:rsid w:val="00472A11"/>
    <w:rsid w:val="00474513"/>
    <w:rsid w:val="00474B54"/>
    <w:rsid w:val="004759D9"/>
    <w:rsid w:val="0047606F"/>
    <w:rsid w:val="0047616C"/>
    <w:rsid w:val="00476C58"/>
    <w:rsid w:val="00476F86"/>
    <w:rsid w:val="004777D4"/>
    <w:rsid w:val="00477CCA"/>
    <w:rsid w:val="00477CE3"/>
    <w:rsid w:val="00480152"/>
    <w:rsid w:val="00482597"/>
    <w:rsid w:val="004827A5"/>
    <w:rsid w:val="00483594"/>
    <w:rsid w:val="0048417F"/>
    <w:rsid w:val="0048442E"/>
    <w:rsid w:val="004848F5"/>
    <w:rsid w:val="004849CF"/>
    <w:rsid w:val="00484A9D"/>
    <w:rsid w:val="004852D0"/>
    <w:rsid w:val="004854C6"/>
    <w:rsid w:val="00485A41"/>
    <w:rsid w:val="0048799E"/>
    <w:rsid w:val="0049001E"/>
    <w:rsid w:val="0049162D"/>
    <w:rsid w:val="00491D54"/>
    <w:rsid w:val="0049214B"/>
    <w:rsid w:val="00492D66"/>
    <w:rsid w:val="00492E9B"/>
    <w:rsid w:val="00494F14"/>
    <w:rsid w:val="00495D09"/>
    <w:rsid w:val="0049679A"/>
    <w:rsid w:val="00496987"/>
    <w:rsid w:val="00496CA5"/>
    <w:rsid w:val="00496CA8"/>
    <w:rsid w:val="004975F2"/>
    <w:rsid w:val="00497714"/>
    <w:rsid w:val="004A0EB3"/>
    <w:rsid w:val="004A1206"/>
    <w:rsid w:val="004A1A68"/>
    <w:rsid w:val="004A1BB1"/>
    <w:rsid w:val="004A1DE4"/>
    <w:rsid w:val="004A22E4"/>
    <w:rsid w:val="004A28C5"/>
    <w:rsid w:val="004A2FE0"/>
    <w:rsid w:val="004A34EC"/>
    <w:rsid w:val="004A3FAD"/>
    <w:rsid w:val="004A4705"/>
    <w:rsid w:val="004A4AD4"/>
    <w:rsid w:val="004A4CF7"/>
    <w:rsid w:val="004A4F03"/>
    <w:rsid w:val="004A4FFE"/>
    <w:rsid w:val="004A5867"/>
    <w:rsid w:val="004A58A6"/>
    <w:rsid w:val="004A5A53"/>
    <w:rsid w:val="004A5B6C"/>
    <w:rsid w:val="004A5D4D"/>
    <w:rsid w:val="004A6FC6"/>
    <w:rsid w:val="004A72DC"/>
    <w:rsid w:val="004B083B"/>
    <w:rsid w:val="004B08D6"/>
    <w:rsid w:val="004B0AF9"/>
    <w:rsid w:val="004B1D89"/>
    <w:rsid w:val="004B1DC7"/>
    <w:rsid w:val="004B2B03"/>
    <w:rsid w:val="004B3578"/>
    <w:rsid w:val="004B3802"/>
    <w:rsid w:val="004B4278"/>
    <w:rsid w:val="004B438F"/>
    <w:rsid w:val="004B47C1"/>
    <w:rsid w:val="004B4D68"/>
    <w:rsid w:val="004B543C"/>
    <w:rsid w:val="004B5FF5"/>
    <w:rsid w:val="004B61AD"/>
    <w:rsid w:val="004B6695"/>
    <w:rsid w:val="004B6858"/>
    <w:rsid w:val="004B6972"/>
    <w:rsid w:val="004B6A79"/>
    <w:rsid w:val="004B79F3"/>
    <w:rsid w:val="004C03B0"/>
    <w:rsid w:val="004C0700"/>
    <w:rsid w:val="004C0746"/>
    <w:rsid w:val="004C0D8D"/>
    <w:rsid w:val="004C14C6"/>
    <w:rsid w:val="004C1C93"/>
    <w:rsid w:val="004C22A1"/>
    <w:rsid w:val="004C26A6"/>
    <w:rsid w:val="004C315C"/>
    <w:rsid w:val="004C33A9"/>
    <w:rsid w:val="004C4AB1"/>
    <w:rsid w:val="004C52D3"/>
    <w:rsid w:val="004C641B"/>
    <w:rsid w:val="004C652F"/>
    <w:rsid w:val="004C6904"/>
    <w:rsid w:val="004C6EBF"/>
    <w:rsid w:val="004C72BD"/>
    <w:rsid w:val="004C77C0"/>
    <w:rsid w:val="004D04D8"/>
    <w:rsid w:val="004D0819"/>
    <w:rsid w:val="004D08C8"/>
    <w:rsid w:val="004D0A30"/>
    <w:rsid w:val="004D0DE0"/>
    <w:rsid w:val="004D14D1"/>
    <w:rsid w:val="004D1634"/>
    <w:rsid w:val="004D19E6"/>
    <w:rsid w:val="004D2149"/>
    <w:rsid w:val="004D2459"/>
    <w:rsid w:val="004D2983"/>
    <w:rsid w:val="004D4218"/>
    <w:rsid w:val="004D47D4"/>
    <w:rsid w:val="004D54BE"/>
    <w:rsid w:val="004D5546"/>
    <w:rsid w:val="004D5E1E"/>
    <w:rsid w:val="004D64B6"/>
    <w:rsid w:val="004D699C"/>
    <w:rsid w:val="004D6F90"/>
    <w:rsid w:val="004D6FEA"/>
    <w:rsid w:val="004D72B4"/>
    <w:rsid w:val="004D78D8"/>
    <w:rsid w:val="004D7ED0"/>
    <w:rsid w:val="004E03BB"/>
    <w:rsid w:val="004E0823"/>
    <w:rsid w:val="004E08D4"/>
    <w:rsid w:val="004E14CA"/>
    <w:rsid w:val="004E174C"/>
    <w:rsid w:val="004E18C6"/>
    <w:rsid w:val="004E1A22"/>
    <w:rsid w:val="004E1A40"/>
    <w:rsid w:val="004E1CE2"/>
    <w:rsid w:val="004E1FBE"/>
    <w:rsid w:val="004E1FE6"/>
    <w:rsid w:val="004E21A5"/>
    <w:rsid w:val="004E2390"/>
    <w:rsid w:val="004E239C"/>
    <w:rsid w:val="004E23A7"/>
    <w:rsid w:val="004E29A1"/>
    <w:rsid w:val="004E35D4"/>
    <w:rsid w:val="004E3992"/>
    <w:rsid w:val="004E3A17"/>
    <w:rsid w:val="004E48A0"/>
    <w:rsid w:val="004E51EB"/>
    <w:rsid w:val="004E5521"/>
    <w:rsid w:val="004E5527"/>
    <w:rsid w:val="004E5805"/>
    <w:rsid w:val="004E5DD8"/>
    <w:rsid w:val="004E5F35"/>
    <w:rsid w:val="004E60EB"/>
    <w:rsid w:val="004E627E"/>
    <w:rsid w:val="004E65CF"/>
    <w:rsid w:val="004E729E"/>
    <w:rsid w:val="004E7B5B"/>
    <w:rsid w:val="004F02D2"/>
    <w:rsid w:val="004F0B49"/>
    <w:rsid w:val="004F141C"/>
    <w:rsid w:val="004F270D"/>
    <w:rsid w:val="004F2713"/>
    <w:rsid w:val="004F2EB4"/>
    <w:rsid w:val="004F33AE"/>
    <w:rsid w:val="004F3848"/>
    <w:rsid w:val="004F3A87"/>
    <w:rsid w:val="004F3AC6"/>
    <w:rsid w:val="004F4149"/>
    <w:rsid w:val="004F4345"/>
    <w:rsid w:val="004F441C"/>
    <w:rsid w:val="004F44D9"/>
    <w:rsid w:val="004F4502"/>
    <w:rsid w:val="004F49CF"/>
    <w:rsid w:val="004F4AA2"/>
    <w:rsid w:val="004F4C2D"/>
    <w:rsid w:val="004F4FBF"/>
    <w:rsid w:val="004F5190"/>
    <w:rsid w:val="004F7775"/>
    <w:rsid w:val="00500689"/>
    <w:rsid w:val="005016AB"/>
    <w:rsid w:val="00501745"/>
    <w:rsid w:val="005017C7"/>
    <w:rsid w:val="00502318"/>
    <w:rsid w:val="005030E8"/>
    <w:rsid w:val="005033C6"/>
    <w:rsid w:val="005039DC"/>
    <w:rsid w:val="00503E7B"/>
    <w:rsid w:val="00503E91"/>
    <w:rsid w:val="00504664"/>
    <w:rsid w:val="005049A7"/>
    <w:rsid w:val="00504BCE"/>
    <w:rsid w:val="00504DA4"/>
    <w:rsid w:val="00505BFE"/>
    <w:rsid w:val="00505C86"/>
    <w:rsid w:val="005072EC"/>
    <w:rsid w:val="005075F7"/>
    <w:rsid w:val="00507FDC"/>
    <w:rsid w:val="00510D30"/>
    <w:rsid w:val="005110C7"/>
    <w:rsid w:val="00511C1E"/>
    <w:rsid w:val="00511CAE"/>
    <w:rsid w:val="00511D87"/>
    <w:rsid w:val="00512C47"/>
    <w:rsid w:val="00512E9B"/>
    <w:rsid w:val="00513552"/>
    <w:rsid w:val="00513DF7"/>
    <w:rsid w:val="00514247"/>
    <w:rsid w:val="00514F75"/>
    <w:rsid w:val="00516131"/>
    <w:rsid w:val="00517014"/>
    <w:rsid w:val="00517BB5"/>
    <w:rsid w:val="00517ECE"/>
    <w:rsid w:val="005201E7"/>
    <w:rsid w:val="005204CE"/>
    <w:rsid w:val="00520C84"/>
    <w:rsid w:val="00521409"/>
    <w:rsid w:val="00521F6D"/>
    <w:rsid w:val="00522221"/>
    <w:rsid w:val="00522817"/>
    <w:rsid w:val="00522AFE"/>
    <w:rsid w:val="00522F5E"/>
    <w:rsid w:val="005234C7"/>
    <w:rsid w:val="0052375A"/>
    <w:rsid w:val="00523E05"/>
    <w:rsid w:val="00523FC5"/>
    <w:rsid w:val="00524BBE"/>
    <w:rsid w:val="00525B5E"/>
    <w:rsid w:val="00526A5D"/>
    <w:rsid w:val="00526C5F"/>
    <w:rsid w:val="00526D05"/>
    <w:rsid w:val="0052746B"/>
    <w:rsid w:val="00530076"/>
    <w:rsid w:val="005300EF"/>
    <w:rsid w:val="00531107"/>
    <w:rsid w:val="00531814"/>
    <w:rsid w:val="005318C9"/>
    <w:rsid w:val="00531B4E"/>
    <w:rsid w:val="00532016"/>
    <w:rsid w:val="005320A2"/>
    <w:rsid w:val="00533113"/>
    <w:rsid w:val="0053315E"/>
    <w:rsid w:val="0053400A"/>
    <w:rsid w:val="005349D5"/>
    <w:rsid w:val="00534C8E"/>
    <w:rsid w:val="00536032"/>
    <w:rsid w:val="0053659F"/>
    <w:rsid w:val="005370FA"/>
    <w:rsid w:val="00540AE9"/>
    <w:rsid w:val="00541739"/>
    <w:rsid w:val="005420F0"/>
    <w:rsid w:val="00542522"/>
    <w:rsid w:val="00542C9B"/>
    <w:rsid w:val="0054300A"/>
    <w:rsid w:val="0054401D"/>
    <w:rsid w:val="00545099"/>
    <w:rsid w:val="00545583"/>
    <w:rsid w:val="005455C3"/>
    <w:rsid w:val="00545868"/>
    <w:rsid w:val="00546059"/>
    <w:rsid w:val="00546259"/>
    <w:rsid w:val="00547236"/>
    <w:rsid w:val="00547C47"/>
    <w:rsid w:val="00550D26"/>
    <w:rsid w:val="00551FC7"/>
    <w:rsid w:val="00552BDB"/>
    <w:rsid w:val="00552D38"/>
    <w:rsid w:val="00552DDB"/>
    <w:rsid w:val="00553359"/>
    <w:rsid w:val="0055342E"/>
    <w:rsid w:val="005553D8"/>
    <w:rsid w:val="00555C64"/>
    <w:rsid w:val="00555C8B"/>
    <w:rsid w:val="0055768D"/>
    <w:rsid w:val="005576F4"/>
    <w:rsid w:val="00557758"/>
    <w:rsid w:val="005602EC"/>
    <w:rsid w:val="00561C30"/>
    <w:rsid w:val="00561FA8"/>
    <w:rsid w:val="00562E89"/>
    <w:rsid w:val="005633FF"/>
    <w:rsid w:val="005638C7"/>
    <w:rsid w:val="00563AC6"/>
    <w:rsid w:val="0056413A"/>
    <w:rsid w:val="00564550"/>
    <w:rsid w:val="00564B30"/>
    <w:rsid w:val="00565EF1"/>
    <w:rsid w:val="00566DFD"/>
    <w:rsid w:val="00567841"/>
    <w:rsid w:val="00567854"/>
    <w:rsid w:val="0056791A"/>
    <w:rsid w:val="005702C4"/>
    <w:rsid w:val="005713F2"/>
    <w:rsid w:val="00571895"/>
    <w:rsid w:val="005722F0"/>
    <w:rsid w:val="00572450"/>
    <w:rsid w:val="0057329B"/>
    <w:rsid w:val="00573E9E"/>
    <w:rsid w:val="0057429C"/>
    <w:rsid w:val="0057438D"/>
    <w:rsid w:val="005747D2"/>
    <w:rsid w:val="00574BAF"/>
    <w:rsid w:val="00575F61"/>
    <w:rsid w:val="00575F68"/>
    <w:rsid w:val="00575F6D"/>
    <w:rsid w:val="0057796E"/>
    <w:rsid w:val="005803F6"/>
    <w:rsid w:val="00580F3C"/>
    <w:rsid w:val="00580F42"/>
    <w:rsid w:val="0058139C"/>
    <w:rsid w:val="005825D5"/>
    <w:rsid w:val="00582BB8"/>
    <w:rsid w:val="00582FF6"/>
    <w:rsid w:val="00583543"/>
    <w:rsid w:val="00583AE8"/>
    <w:rsid w:val="0058451E"/>
    <w:rsid w:val="00584F54"/>
    <w:rsid w:val="005851D0"/>
    <w:rsid w:val="00586D08"/>
    <w:rsid w:val="00587FFB"/>
    <w:rsid w:val="005901E8"/>
    <w:rsid w:val="00590910"/>
    <w:rsid w:val="0059122F"/>
    <w:rsid w:val="005914F8"/>
    <w:rsid w:val="005917F4"/>
    <w:rsid w:val="00591B81"/>
    <w:rsid w:val="00592532"/>
    <w:rsid w:val="00592959"/>
    <w:rsid w:val="00593098"/>
    <w:rsid w:val="00593B39"/>
    <w:rsid w:val="00593EED"/>
    <w:rsid w:val="00593F03"/>
    <w:rsid w:val="00593FA0"/>
    <w:rsid w:val="005948AA"/>
    <w:rsid w:val="00595B27"/>
    <w:rsid w:val="00596895"/>
    <w:rsid w:val="005969F5"/>
    <w:rsid w:val="00596B93"/>
    <w:rsid w:val="005972D5"/>
    <w:rsid w:val="005A03A3"/>
    <w:rsid w:val="005A05F1"/>
    <w:rsid w:val="005A073C"/>
    <w:rsid w:val="005A0DFE"/>
    <w:rsid w:val="005A0FDE"/>
    <w:rsid w:val="005A1318"/>
    <w:rsid w:val="005A14C3"/>
    <w:rsid w:val="005A1733"/>
    <w:rsid w:val="005A24C4"/>
    <w:rsid w:val="005A3E69"/>
    <w:rsid w:val="005A4D83"/>
    <w:rsid w:val="005A58DC"/>
    <w:rsid w:val="005A5C0E"/>
    <w:rsid w:val="005A5C6C"/>
    <w:rsid w:val="005A600F"/>
    <w:rsid w:val="005A7999"/>
    <w:rsid w:val="005A7C8F"/>
    <w:rsid w:val="005B1EAF"/>
    <w:rsid w:val="005B289B"/>
    <w:rsid w:val="005B2BA4"/>
    <w:rsid w:val="005B2C13"/>
    <w:rsid w:val="005B32AA"/>
    <w:rsid w:val="005B331B"/>
    <w:rsid w:val="005B35DE"/>
    <w:rsid w:val="005B36B1"/>
    <w:rsid w:val="005B3733"/>
    <w:rsid w:val="005B37C3"/>
    <w:rsid w:val="005B3C51"/>
    <w:rsid w:val="005B43A2"/>
    <w:rsid w:val="005B493F"/>
    <w:rsid w:val="005B5619"/>
    <w:rsid w:val="005B58F6"/>
    <w:rsid w:val="005B5B75"/>
    <w:rsid w:val="005B61C1"/>
    <w:rsid w:val="005B6598"/>
    <w:rsid w:val="005B679E"/>
    <w:rsid w:val="005B6811"/>
    <w:rsid w:val="005B6A93"/>
    <w:rsid w:val="005B6DDA"/>
    <w:rsid w:val="005B7798"/>
    <w:rsid w:val="005B7E1A"/>
    <w:rsid w:val="005B7FF9"/>
    <w:rsid w:val="005C01EE"/>
    <w:rsid w:val="005C0639"/>
    <w:rsid w:val="005C2EC5"/>
    <w:rsid w:val="005C2ED8"/>
    <w:rsid w:val="005C3096"/>
    <w:rsid w:val="005C312E"/>
    <w:rsid w:val="005C3166"/>
    <w:rsid w:val="005C32ED"/>
    <w:rsid w:val="005C435F"/>
    <w:rsid w:val="005C4FAB"/>
    <w:rsid w:val="005C50A6"/>
    <w:rsid w:val="005C533D"/>
    <w:rsid w:val="005C5F5F"/>
    <w:rsid w:val="005C64B4"/>
    <w:rsid w:val="005C64D7"/>
    <w:rsid w:val="005C66F1"/>
    <w:rsid w:val="005C6908"/>
    <w:rsid w:val="005C7106"/>
    <w:rsid w:val="005C7742"/>
    <w:rsid w:val="005D0119"/>
    <w:rsid w:val="005D0EC7"/>
    <w:rsid w:val="005D14F5"/>
    <w:rsid w:val="005D2528"/>
    <w:rsid w:val="005D2650"/>
    <w:rsid w:val="005D318A"/>
    <w:rsid w:val="005D3E80"/>
    <w:rsid w:val="005D459A"/>
    <w:rsid w:val="005D5859"/>
    <w:rsid w:val="005D6129"/>
    <w:rsid w:val="005D641A"/>
    <w:rsid w:val="005D740A"/>
    <w:rsid w:val="005D7579"/>
    <w:rsid w:val="005D7945"/>
    <w:rsid w:val="005D79F6"/>
    <w:rsid w:val="005D7CE4"/>
    <w:rsid w:val="005E0718"/>
    <w:rsid w:val="005E13AB"/>
    <w:rsid w:val="005E1D60"/>
    <w:rsid w:val="005E23BF"/>
    <w:rsid w:val="005E293F"/>
    <w:rsid w:val="005E41E6"/>
    <w:rsid w:val="005E50A3"/>
    <w:rsid w:val="005E53A5"/>
    <w:rsid w:val="005E6457"/>
    <w:rsid w:val="005F0525"/>
    <w:rsid w:val="005F06C5"/>
    <w:rsid w:val="005F09CE"/>
    <w:rsid w:val="005F0BD1"/>
    <w:rsid w:val="005F1236"/>
    <w:rsid w:val="005F135F"/>
    <w:rsid w:val="005F1603"/>
    <w:rsid w:val="005F32EE"/>
    <w:rsid w:val="005F3F90"/>
    <w:rsid w:val="005F3F97"/>
    <w:rsid w:val="005F40C5"/>
    <w:rsid w:val="005F461E"/>
    <w:rsid w:val="005F5A0D"/>
    <w:rsid w:val="005F5BB0"/>
    <w:rsid w:val="005F6169"/>
    <w:rsid w:val="005F6AD8"/>
    <w:rsid w:val="005F7186"/>
    <w:rsid w:val="00600C79"/>
    <w:rsid w:val="0060186A"/>
    <w:rsid w:val="00601D22"/>
    <w:rsid w:val="00601EF6"/>
    <w:rsid w:val="006029CD"/>
    <w:rsid w:val="00602E5B"/>
    <w:rsid w:val="00603D12"/>
    <w:rsid w:val="00604458"/>
    <w:rsid w:val="00604E49"/>
    <w:rsid w:val="00605023"/>
    <w:rsid w:val="006054E6"/>
    <w:rsid w:val="00605704"/>
    <w:rsid w:val="00605BED"/>
    <w:rsid w:val="00606896"/>
    <w:rsid w:val="0060798E"/>
    <w:rsid w:val="006106D1"/>
    <w:rsid w:val="006110DC"/>
    <w:rsid w:val="00611B5B"/>
    <w:rsid w:val="00611DFB"/>
    <w:rsid w:val="006129CA"/>
    <w:rsid w:val="00612A11"/>
    <w:rsid w:val="00612BCB"/>
    <w:rsid w:val="00612DA0"/>
    <w:rsid w:val="006130CB"/>
    <w:rsid w:val="00614003"/>
    <w:rsid w:val="006143B7"/>
    <w:rsid w:val="00614812"/>
    <w:rsid w:val="00614C5B"/>
    <w:rsid w:val="00616174"/>
    <w:rsid w:val="00616BCF"/>
    <w:rsid w:val="00617D55"/>
    <w:rsid w:val="00620289"/>
    <w:rsid w:val="00620AF8"/>
    <w:rsid w:val="00621E78"/>
    <w:rsid w:val="00622062"/>
    <w:rsid w:val="00622081"/>
    <w:rsid w:val="00623C10"/>
    <w:rsid w:val="00623E2E"/>
    <w:rsid w:val="0062406D"/>
    <w:rsid w:val="006240E9"/>
    <w:rsid w:val="00624342"/>
    <w:rsid w:val="00624F48"/>
    <w:rsid w:val="00625396"/>
    <w:rsid w:val="00625807"/>
    <w:rsid w:val="00625BB9"/>
    <w:rsid w:val="00625F5B"/>
    <w:rsid w:val="00626675"/>
    <w:rsid w:val="00626ECB"/>
    <w:rsid w:val="00626FD0"/>
    <w:rsid w:val="0062756D"/>
    <w:rsid w:val="00627806"/>
    <w:rsid w:val="00630628"/>
    <w:rsid w:val="00630E10"/>
    <w:rsid w:val="00631178"/>
    <w:rsid w:val="006315BD"/>
    <w:rsid w:val="006327AC"/>
    <w:rsid w:val="00632AB9"/>
    <w:rsid w:val="00632F12"/>
    <w:rsid w:val="00632F4E"/>
    <w:rsid w:val="006333DB"/>
    <w:rsid w:val="00633865"/>
    <w:rsid w:val="00633A37"/>
    <w:rsid w:val="00633C02"/>
    <w:rsid w:val="00634403"/>
    <w:rsid w:val="006344BE"/>
    <w:rsid w:val="00634C39"/>
    <w:rsid w:val="00635BAD"/>
    <w:rsid w:val="00636776"/>
    <w:rsid w:val="006371BF"/>
    <w:rsid w:val="006377EC"/>
    <w:rsid w:val="006378E0"/>
    <w:rsid w:val="00637C06"/>
    <w:rsid w:val="0064076B"/>
    <w:rsid w:val="00640787"/>
    <w:rsid w:val="00641C3D"/>
    <w:rsid w:val="00642220"/>
    <w:rsid w:val="00642776"/>
    <w:rsid w:val="00642D2D"/>
    <w:rsid w:val="00642EE3"/>
    <w:rsid w:val="00643428"/>
    <w:rsid w:val="0064354A"/>
    <w:rsid w:val="006437E7"/>
    <w:rsid w:val="006438EA"/>
    <w:rsid w:val="00643B9D"/>
    <w:rsid w:val="006443F9"/>
    <w:rsid w:val="006449E9"/>
    <w:rsid w:val="00644D1C"/>
    <w:rsid w:val="00644DD6"/>
    <w:rsid w:val="00644E0F"/>
    <w:rsid w:val="0064530F"/>
    <w:rsid w:val="00645EB2"/>
    <w:rsid w:val="00646174"/>
    <w:rsid w:val="00647313"/>
    <w:rsid w:val="006477E7"/>
    <w:rsid w:val="006506A6"/>
    <w:rsid w:val="00650726"/>
    <w:rsid w:val="00650F67"/>
    <w:rsid w:val="006512B6"/>
    <w:rsid w:val="00651665"/>
    <w:rsid w:val="00652160"/>
    <w:rsid w:val="00652288"/>
    <w:rsid w:val="00652315"/>
    <w:rsid w:val="00652E11"/>
    <w:rsid w:val="00653685"/>
    <w:rsid w:val="00653E41"/>
    <w:rsid w:val="00653F27"/>
    <w:rsid w:val="006541F5"/>
    <w:rsid w:val="00654502"/>
    <w:rsid w:val="006546AD"/>
    <w:rsid w:val="00654EB7"/>
    <w:rsid w:val="00655786"/>
    <w:rsid w:val="00655A0A"/>
    <w:rsid w:val="00655EFC"/>
    <w:rsid w:val="00655FAE"/>
    <w:rsid w:val="006560A4"/>
    <w:rsid w:val="0065618C"/>
    <w:rsid w:val="00656C9E"/>
    <w:rsid w:val="006571F7"/>
    <w:rsid w:val="006577AD"/>
    <w:rsid w:val="00657B1D"/>
    <w:rsid w:val="00657E66"/>
    <w:rsid w:val="00657F5F"/>
    <w:rsid w:val="00660420"/>
    <w:rsid w:val="00661242"/>
    <w:rsid w:val="006616A6"/>
    <w:rsid w:val="00662CFF"/>
    <w:rsid w:val="0066380F"/>
    <w:rsid w:val="00663EDC"/>
    <w:rsid w:val="00664272"/>
    <w:rsid w:val="00664345"/>
    <w:rsid w:val="0066623D"/>
    <w:rsid w:val="00666359"/>
    <w:rsid w:val="006666F4"/>
    <w:rsid w:val="0066675E"/>
    <w:rsid w:val="00666EAD"/>
    <w:rsid w:val="00667486"/>
    <w:rsid w:val="00667879"/>
    <w:rsid w:val="0067004A"/>
    <w:rsid w:val="006710CD"/>
    <w:rsid w:val="0067155A"/>
    <w:rsid w:val="00672A45"/>
    <w:rsid w:val="00672C5C"/>
    <w:rsid w:val="00673066"/>
    <w:rsid w:val="00673F8A"/>
    <w:rsid w:val="00674055"/>
    <w:rsid w:val="00674D13"/>
    <w:rsid w:val="00675025"/>
    <w:rsid w:val="00675DAA"/>
    <w:rsid w:val="00676078"/>
    <w:rsid w:val="006763E8"/>
    <w:rsid w:val="006768B5"/>
    <w:rsid w:val="00676AEC"/>
    <w:rsid w:val="00677092"/>
    <w:rsid w:val="006778C4"/>
    <w:rsid w:val="0068060F"/>
    <w:rsid w:val="00681A6A"/>
    <w:rsid w:val="00682EE7"/>
    <w:rsid w:val="00683169"/>
    <w:rsid w:val="00684CEE"/>
    <w:rsid w:val="006854A4"/>
    <w:rsid w:val="006854CB"/>
    <w:rsid w:val="0068699E"/>
    <w:rsid w:val="00686DFC"/>
    <w:rsid w:val="00686EE2"/>
    <w:rsid w:val="006872E8"/>
    <w:rsid w:val="00687916"/>
    <w:rsid w:val="00687BB7"/>
    <w:rsid w:val="00687C76"/>
    <w:rsid w:val="00687DAA"/>
    <w:rsid w:val="00690476"/>
    <w:rsid w:val="0069088E"/>
    <w:rsid w:val="00690925"/>
    <w:rsid w:val="00691543"/>
    <w:rsid w:val="00692BD6"/>
    <w:rsid w:val="006930D3"/>
    <w:rsid w:val="006939A7"/>
    <w:rsid w:val="006945B0"/>
    <w:rsid w:val="00694E66"/>
    <w:rsid w:val="0069507D"/>
    <w:rsid w:val="00695732"/>
    <w:rsid w:val="00695E2B"/>
    <w:rsid w:val="00696E31"/>
    <w:rsid w:val="00697A5C"/>
    <w:rsid w:val="006A056D"/>
    <w:rsid w:val="006A0759"/>
    <w:rsid w:val="006A0B8E"/>
    <w:rsid w:val="006A0C9D"/>
    <w:rsid w:val="006A2658"/>
    <w:rsid w:val="006A291D"/>
    <w:rsid w:val="006A299F"/>
    <w:rsid w:val="006A3608"/>
    <w:rsid w:val="006A3990"/>
    <w:rsid w:val="006A3C76"/>
    <w:rsid w:val="006A411B"/>
    <w:rsid w:val="006A5D39"/>
    <w:rsid w:val="006A6037"/>
    <w:rsid w:val="006A6C70"/>
    <w:rsid w:val="006A7273"/>
    <w:rsid w:val="006A7F58"/>
    <w:rsid w:val="006A7FC0"/>
    <w:rsid w:val="006A7FC2"/>
    <w:rsid w:val="006B1097"/>
    <w:rsid w:val="006B1721"/>
    <w:rsid w:val="006B1D24"/>
    <w:rsid w:val="006B2060"/>
    <w:rsid w:val="006B2077"/>
    <w:rsid w:val="006B2106"/>
    <w:rsid w:val="006B2113"/>
    <w:rsid w:val="006B26D5"/>
    <w:rsid w:val="006B30DA"/>
    <w:rsid w:val="006B36C1"/>
    <w:rsid w:val="006B3A84"/>
    <w:rsid w:val="006B3B1C"/>
    <w:rsid w:val="006B3D0E"/>
    <w:rsid w:val="006B3F1D"/>
    <w:rsid w:val="006B4336"/>
    <w:rsid w:val="006B47DD"/>
    <w:rsid w:val="006B4E9D"/>
    <w:rsid w:val="006B581A"/>
    <w:rsid w:val="006B603D"/>
    <w:rsid w:val="006B642F"/>
    <w:rsid w:val="006B68C9"/>
    <w:rsid w:val="006B6D92"/>
    <w:rsid w:val="006C0440"/>
    <w:rsid w:val="006C0623"/>
    <w:rsid w:val="006C0B37"/>
    <w:rsid w:val="006C11FB"/>
    <w:rsid w:val="006C1A1F"/>
    <w:rsid w:val="006C1CC5"/>
    <w:rsid w:val="006C1D07"/>
    <w:rsid w:val="006C2150"/>
    <w:rsid w:val="006C217C"/>
    <w:rsid w:val="006C2322"/>
    <w:rsid w:val="006C26A5"/>
    <w:rsid w:val="006C2771"/>
    <w:rsid w:val="006C2FF2"/>
    <w:rsid w:val="006C3250"/>
    <w:rsid w:val="006C3363"/>
    <w:rsid w:val="006C35B6"/>
    <w:rsid w:val="006C3FF8"/>
    <w:rsid w:val="006C5409"/>
    <w:rsid w:val="006C5595"/>
    <w:rsid w:val="006C63B5"/>
    <w:rsid w:val="006C63E7"/>
    <w:rsid w:val="006C654B"/>
    <w:rsid w:val="006C685C"/>
    <w:rsid w:val="006C7B25"/>
    <w:rsid w:val="006D0181"/>
    <w:rsid w:val="006D0BDE"/>
    <w:rsid w:val="006D10B3"/>
    <w:rsid w:val="006D12B6"/>
    <w:rsid w:val="006D172E"/>
    <w:rsid w:val="006D2402"/>
    <w:rsid w:val="006D2542"/>
    <w:rsid w:val="006D27A6"/>
    <w:rsid w:val="006D3E42"/>
    <w:rsid w:val="006D4693"/>
    <w:rsid w:val="006D6170"/>
    <w:rsid w:val="006D6CF2"/>
    <w:rsid w:val="006E0BF9"/>
    <w:rsid w:val="006E1400"/>
    <w:rsid w:val="006E16A4"/>
    <w:rsid w:val="006E1E8E"/>
    <w:rsid w:val="006E20D9"/>
    <w:rsid w:val="006E2591"/>
    <w:rsid w:val="006E25CC"/>
    <w:rsid w:val="006E285A"/>
    <w:rsid w:val="006E2900"/>
    <w:rsid w:val="006E3DF2"/>
    <w:rsid w:val="006E3ED7"/>
    <w:rsid w:val="006E508F"/>
    <w:rsid w:val="006E5A73"/>
    <w:rsid w:val="006E5CAD"/>
    <w:rsid w:val="006E618A"/>
    <w:rsid w:val="006E6DD8"/>
    <w:rsid w:val="006E733B"/>
    <w:rsid w:val="006E7DF5"/>
    <w:rsid w:val="006E7E30"/>
    <w:rsid w:val="006F0312"/>
    <w:rsid w:val="006F031C"/>
    <w:rsid w:val="006F0E1B"/>
    <w:rsid w:val="006F1AF1"/>
    <w:rsid w:val="006F2911"/>
    <w:rsid w:val="006F2930"/>
    <w:rsid w:val="006F432D"/>
    <w:rsid w:val="006F52FA"/>
    <w:rsid w:val="006F5498"/>
    <w:rsid w:val="006F5574"/>
    <w:rsid w:val="006F5C85"/>
    <w:rsid w:val="006F6DB0"/>
    <w:rsid w:val="006F728B"/>
    <w:rsid w:val="006F77F3"/>
    <w:rsid w:val="006F7C07"/>
    <w:rsid w:val="00700B5D"/>
    <w:rsid w:val="00700D81"/>
    <w:rsid w:val="00702351"/>
    <w:rsid w:val="0070320B"/>
    <w:rsid w:val="007038B7"/>
    <w:rsid w:val="00703AE7"/>
    <w:rsid w:val="00704128"/>
    <w:rsid w:val="00704AD9"/>
    <w:rsid w:val="0070528D"/>
    <w:rsid w:val="0070571A"/>
    <w:rsid w:val="00705BDC"/>
    <w:rsid w:val="00706937"/>
    <w:rsid w:val="00706EA1"/>
    <w:rsid w:val="00706F59"/>
    <w:rsid w:val="007073E8"/>
    <w:rsid w:val="0070784F"/>
    <w:rsid w:val="00707949"/>
    <w:rsid w:val="007101DB"/>
    <w:rsid w:val="00710CE7"/>
    <w:rsid w:val="00710EC1"/>
    <w:rsid w:val="00710FA2"/>
    <w:rsid w:val="007117D3"/>
    <w:rsid w:val="007125A5"/>
    <w:rsid w:val="00713443"/>
    <w:rsid w:val="00714874"/>
    <w:rsid w:val="00714BB4"/>
    <w:rsid w:val="00714FC4"/>
    <w:rsid w:val="00715034"/>
    <w:rsid w:val="00715201"/>
    <w:rsid w:val="007152C5"/>
    <w:rsid w:val="00715CC6"/>
    <w:rsid w:val="00716E62"/>
    <w:rsid w:val="00717A62"/>
    <w:rsid w:val="00720092"/>
    <w:rsid w:val="007204F4"/>
    <w:rsid w:val="00720537"/>
    <w:rsid w:val="00721378"/>
    <w:rsid w:val="00722DBD"/>
    <w:rsid w:val="0072368B"/>
    <w:rsid w:val="00723FCE"/>
    <w:rsid w:val="00724B7A"/>
    <w:rsid w:val="00724F04"/>
    <w:rsid w:val="007250A8"/>
    <w:rsid w:val="00726086"/>
    <w:rsid w:val="0072613D"/>
    <w:rsid w:val="00726736"/>
    <w:rsid w:val="00726D65"/>
    <w:rsid w:val="007272DE"/>
    <w:rsid w:val="0072735E"/>
    <w:rsid w:val="007273FF"/>
    <w:rsid w:val="00730E2B"/>
    <w:rsid w:val="00731FCE"/>
    <w:rsid w:val="00732187"/>
    <w:rsid w:val="0073370F"/>
    <w:rsid w:val="00733930"/>
    <w:rsid w:val="0073399D"/>
    <w:rsid w:val="00733ADA"/>
    <w:rsid w:val="00733E4B"/>
    <w:rsid w:val="00733FED"/>
    <w:rsid w:val="00734414"/>
    <w:rsid w:val="0073506D"/>
    <w:rsid w:val="00735B6B"/>
    <w:rsid w:val="00736C29"/>
    <w:rsid w:val="00737483"/>
    <w:rsid w:val="00737AFC"/>
    <w:rsid w:val="00737EFE"/>
    <w:rsid w:val="00740205"/>
    <w:rsid w:val="0074052B"/>
    <w:rsid w:val="00740712"/>
    <w:rsid w:val="00740AB5"/>
    <w:rsid w:val="00740E2B"/>
    <w:rsid w:val="007414AE"/>
    <w:rsid w:val="007414ED"/>
    <w:rsid w:val="0074205C"/>
    <w:rsid w:val="00742641"/>
    <w:rsid w:val="00742CA8"/>
    <w:rsid w:val="00743118"/>
    <w:rsid w:val="007440F2"/>
    <w:rsid w:val="00744F42"/>
    <w:rsid w:val="0074555B"/>
    <w:rsid w:val="0074598A"/>
    <w:rsid w:val="00745B7F"/>
    <w:rsid w:val="00745DCC"/>
    <w:rsid w:val="00746061"/>
    <w:rsid w:val="00746807"/>
    <w:rsid w:val="00746D7E"/>
    <w:rsid w:val="0074760A"/>
    <w:rsid w:val="007476B0"/>
    <w:rsid w:val="00750DC7"/>
    <w:rsid w:val="00750DDA"/>
    <w:rsid w:val="00752D0B"/>
    <w:rsid w:val="007531CC"/>
    <w:rsid w:val="007535C3"/>
    <w:rsid w:val="007543F6"/>
    <w:rsid w:val="00754CFA"/>
    <w:rsid w:val="00754F9B"/>
    <w:rsid w:val="007554F9"/>
    <w:rsid w:val="007560E5"/>
    <w:rsid w:val="007560F1"/>
    <w:rsid w:val="00756AFF"/>
    <w:rsid w:val="007571C0"/>
    <w:rsid w:val="007572CC"/>
    <w:rsid w:val="00757769"/>
    <w:rsid w:val="007579CA"/>
    <w:rsid w:val="007602BA"/>
    <w:rsid w:val="00760406"/>
    <w:rsid w:val="007604B7"/>
    <w:rsid w:val="00760905"/>
    <w:rsid w:val="007609BA"/>
    <w:rsid w:val="007613EA"/>
    <w:rsid w:val="00763267"/>
    <w:rsid w:val="007632C6"/>
    <w:rsid w:val="00763503"/>
    <w:rsid w:val="00763A03"/>
    <w:rsid w:val="0076491F"/>
    <w:rsid w:val="00764A53"/>
    <w:rsid w:val="0076545C"/>
    <w:rsid w:val="007658AC"/>
    <w:rsid w:val="00765B1C"/>
    <w:rsid w:val="00765CA8"/>
    <w:rsid w:val="0076693B"/>
    <w:rsid w:val="00766C70"/>
    <w:rsid w:val="00767515"/>
    <w:rsid w:val="007703B0"/>
    <w:rsid w:val="00770A6D"/>
    <w:rsid w:val="00770BC8"/>
    <w:rsid w:val="0077137A"/>
    <w:rsid w:val="007729EA"/>
    <w:rsid w:val="00772C96"/>
    <w:rsid w:val="0077373E"/>
    <w:rsid w:val="00773765"/>
    <w:rsid w:val="00773C7E"/>
    <w:rsid w:val="00774186"/>
    <w:rsid w:val="007759BF"/>
    <w:rsid w:val="00775A7F"/>
    <w:rsid w:val="00775F58"/>
    <w:rsid w:val="00777A9E"/>
    <w:rsid w:val="007812F0"/>
    <w:rsid w:val="00781850"/>
    <w:rsid w:val="00781DA7"/>
    <w:rsid w:val="007823FA"/>
    <w:rsid w:val="00782A5C"/>
    <w:rsid w:val="00782ED8"/>
    <w:rsid w:val="00783180"/>
    <w:rsid w:val="0078327C"/>
    <w:rsid w:val="00783944"/>
    <w:rsid w:val="007839E5"/>
    <w:rsid w:val="007850D3"/>
    <w:rsid w:val="00785CC5"/>
    <w:rsid w:val="007865B1"/>
    <w:rsid w:val="00786700"/>
    <w:rsid w:val="00786F90"/>
    <w:rsid w:val="00787109"/>
    <w:rsid w:val="00787D74"/>
    <w:rsid w:val="00787FE1"/>
    <w:rsid w:val="00790DA1"/>
    <w:rsid w:val="00791052"/>
    <w:rsid w:val="007911BC"/>
    <w:rsid w:val="00791323"/>
    <w:rsid w:val="00791A7A"/>
    <w:rsid w:val="00791BA0"/>
    <w:rsid w:val="00791C66"/>
    <w:rsid w:val="00792582"/>
    <w:rsid w:val="00792616"/>
    <w:rsid w:val="0079271D"/>
    <w:rsid w:val="00792B67"/>
    <w:rsid w:val="007946ED"/>
    <w:rsid w:val="007952E9"/>
    <w:rsid w:val="0079539C"/>
    <w:rsid w:val="00795536"/>
    <w:rsid w:val="00795876"/>
    <w:rsid w:val="00795A2E"/>
    <w:rsid w:val="00796C9D"/>
    <w:rsid w:val="0079747E"/>
    <w:rsid w:val="007975B6"/>
    <w:rsid w:val="00797D03"/>
    <w:rsid w:val="00797F7D"/>
    <w:rsid w:val="007A001C"/>
    <w:rsid w:val="007A0584"/>
    <w:rsid w:val="007A098F"/>
    <w:rsid w:val="007A204E"/>
    <w:rsid w:val="007A24A5"/>
    <w:rsid w:val="007A25A0"/>
    <w:rsid w:val="007A25B3"/>
    <w:rsid w:val="007A2657"/>
    <w:rsid w:val="007A2C06"/>
    <w:rsid w:val="007A3170"/>
    <w:rsid w:val="007A3629"/>
    <w:rsid w:val="007A3D82"/>
    <w:rsid w:val="007A46F4"/>
    <w:rsid w:val="007A475F"/>
    <w:rsid w:val="007A502C"/>
    <w:rsid w:val="007A5F8B"/>
    <w:rsid w:val="007A628C"/>
    <w:rsid w:val="007A6311"/>
    <w:rsid w:val="007A69CB"/>
    <w:rsid w:val="007A6C6C"/>
    <w:rsid w:val="007A6CCC"/>
    <w:rsid w:val="007A7531"/>
    <w:rsid w:val="007B0162"/>
    <w:rsid w:val="007B0628"/>
    <w:rsid w:val="007B0C8E"/>
    <w:rsid w:val="007B0D0D"/>
    <w:rsid w:val="007B0E0D"/>
    <w:rsid w:val="007B0F17"/>
    <w:rsid w:val="007B1338"/>
    <w:rsid w:val="007B1F2D"/>
    <w:rsid w:val="007B3181"/>
    <w:rsid w:val="007B36CD"/>
    <w:rsid w:val="007B37BD"/>
    <w:rsid w:val="007B3935"/>
    <w:rsid w:val="007B4208"/>
    <w:rsid w:val="007B4698"/>
    <w:rsid w:val="007B52B6"/>
    <w:rsid w:val="007B5879"/>
    <w:rsid w:val="007B5959"/>
    <w:rsid w:val="007B6132"/>
    <w:rsid w:val="007B63EE"/>
    <w:rsid w:val="007B671A"/>
    <w:rsid w:val="007B6B79"/>
    <w:rsid w:val="007B6BBB"/>
    <w:rsid w:val="007B6C0E"/>
    <w:rsid w:val="007B6F16"/>
    <w:rsid w:val="007B773B"/>
    <w:rsid w:val="007B79C4"/>
    <w:rsid w:val="007B7B95"/>
    <w:rsid w:val="007C00C9"/>
    <w:rsid w:val="007C0EA7"/>
    <w:rsid w:val="007C0F40"/>
    <w:rsid w:val="007C26FB"/>
    <w:rsid w:val="007C3490"/>
    <w:rsid w:val="007C4011"/>
    <w:rsid w:val="007C49B1"/>
    <w:rsid w:val="007C4BCD"/>
    <w:rsid w:val="007C566C"/>
    <w:rsid w:val="007C5866"/>
    <w:rsid w:val="007C6955"/>
    <w:rsid w:val="007C79E3"/>
    <w:rsid w:val="007C7A9F"/>
    <w:rsid w:val="007D014E"/>
    <w:rsid w:val="007D077F"/>
    <w:rsid w:val="007D0847"/>
    <w:rsid w:val="007D0BEB"/>
    <w:rsid w:val="007D1051"/>
    <w:rsid w:val="007D1352"/>
    <w:rsid w:val="007D1431"/>
    <w:rsid w:val="007D1A9B"/>
    <w:rsid w:val="007D1AC0"/>
    <w:rsid w:val="007D22C5"/>
    <w:rsid w:val="007D2364"/>
    <w:rsid w:val="007D25CB"/>
    <w:rsid w:val="007D268D"/>
    <w:rsid w:val="007D288C"/>
    <w:rsid w:val="007D2D6E"/>
    <w:rsid w:val="007D2EA2"/>
    <w:rsid w:val="007D4F72"/>
    <w:rsid w:val="007D4F7F"/>
    <w:rsid w:val="007D5341"/>
    <w:rsid w:val="007D6485"/>
    <w:rsid w:val="007D72B6"/>
    <w:rsid w:val="007D7632"/>
    <w:rsid w:val="007E016F"/>
    <w:rsid w:val="007E01CC"/>
    <w:rsid w:val="007E0B0E"/>
    <w:rsid w:val="007E17DC"/>
    <w:rsid w:val="007E235E"/>
    <w:rsid w:val="007E2507"/>
    <w:rsid w:val="007E29BE"/>
    <w:rsid w:val="007E2F0A"/>
    <w:rsid w:val="007E30E6"/>
    <w:rsid w:val="007E31C1"/>
    <w:rsid w:val="007E4697"/>
    <w:rsid w:val="007E47BF"/>
    <w:rsid w:val="007E63BF"/>
    <w:rsid w:val="007E6555"/>
    <w:rsid w:val="007E676B"/>
    <w:rsid w:val="007E67E3"/>
    <w:rsid w:val="007E6A0A"/>
    <w:rsid w:val="007E6A17"/>
    <w:rsid w:val="007E6BA1"/>
    <w:rsid w:val="007E767D"/>
    <w:rsid w:val="007E7898"/>
    <w:rsid w:val="007E7D2C"/>
    <w:rsid w:val="007F0445"/>
    <w:rsid w:val="007F2074"/>
    <w:rsid w:val="007F359A"/>
    <w:rsid w:val="007F37C6"/>
    <w:rsid w:val="007F3A18"/>
    <w:rsid w:val="007F3C38"/>
    <w:rsid w:val="007F4BCC"/>
    <w:rsid w:val="007F5826"/>
    <w:rsid w:val="007F62A6"/>
    <w:rsid w:val="007F79FA"/>
    <w:rsid w:val="0080032D"/>
    <w:rsid w:val="00800BE1"/>
    <w:rsid w:val="00801107"/>
    <w:rsid w:val="008019EC"/>
    <w:rsid w:val="0080213C"/>
    <w:rsid w:val="00803386"/>
    <w:rsid w:val="00803BE5"/>
    <w:rsid w:val="00803C15"/>
    <w:rsid w:val="00804253"/>
    <w:rsid w:val="008042B2"/>
    <w:rsid w:val="00805385"/>
    <w:rsid w:val="008053A9"/>
    <w:rsid w:val="00805412"/>
    <w:rsid w:val="00805C89"/>
    <w:rsid w:val="00805D8C"/>
    <w:rsid w:val="008060F6"/>
    <w:rsid w:val="0080665A"/>
    <w:rsid w:val="00806727"/>
    <w:rsid w:val="008068AB"/>
    <w:rsid w:val="00806D9D"/>
    <w:rsid w:val="008076E0"/>
    <w:rsid w:val="0081019C"/>
    <w:rsid w:val="00810339"/>
    <w:rsid w:val="00810B38"/>
    <w:rsid w:val="00810C1F"/>
    <w:rsid w:val="00810EE0"/>
    <w:rsid w:val="00810FC9"/>
    <w:rsid w:val="00812004"/>
    <w:rsid w:val="008128F0"/>
    <w:rsid w:val="00812D1D"/>
    <w:rsid w:val="008133BB"/>
    <w:rsid w:val="00813600"/>
    <w:rsid w:val="008149CE"/>
    <w:rsid w:val="0081575F"/>
    <w:rsid w:val="00815C86"/>
    <w:rsid w:val="0081612D"/>
    <w:rsid w:val="00816285"/>
    <w:rsid w:val="008164FF"/>
    <w:rsid w:val="0081665A"/>
    <w:rsid w:val="00816677"/>
    <w:rsid w:val="00816909"/>
    <w:rsid w:val="008169AA"/>
    <w:rsid w:val="00816B17"/>
    <w:rsid w:val="00817A2D"/>
    <w:rsid w:val="00817AD9"/>
    <w:rsid w:val="00820228"/>
    <w:rsid w:val="00820483"/>
    <w:rsid w:val="008206A9"/>
    <w:rsid w:val="00821727"/>
    <w:rsid w:val="00821C3D"/>
    <w:rsid w:val="00821C56"/>
    <w:rsid w:val="0082299C"/>
    <w:rsid w:val="00822C45"/>
    <w:rsid w:val="00822E0C"/>
    <w:rsid w:val="008230CF"/>
    <w:rsid w:val="0082361C"/>
    <w:rsid w:val="00823C36"/>
    <w:rsid w:val="008240C8"/>
    <w:rsid w:val="00824462"/>
    <w:rsid w:val="00824AF1"/>
    <w:rsid w:val="008263B2"/>
    <w:rsid w:val="008269BD"/>
    <w:rsid w:val="0082772B"/>
    <w:rsid w:val="00827AD5"/>
    <w:rsid w:val="00827B97"/>
    <w:rsid w:val="00827CF6"/>
    <w:rsid w:val="00830484"/>
    <w:rsid w:val="008311EE"/>
    <w:rsid w:val="008317D2"/>
    <w:rsid w:val="00831A9B"/>
    <w:rsid w:val="00832631"/>
    <w:rsid w:val="00832836"/>
    <w:rsid w:val="0083290D"/>
    <w:rsid w:val="00833AFD"/>
    <w:rsid w:val="00833B82"/>
    <w:rsid w:val="008351B6"/>
    <w:rsid w:val="00836ABC"/>
    <w:rsid w:val="00837000"/>
    <w:rsid w:val="008370D7"/>
    <w:rsid w:val="008402F7"/>
    <w:rsid w:val="0084065F"/>
    <w:rsid w:val="00840AF8"/>
    <w:rsid w:val="00840BED"/>
    <w:rsid w:val="0084157B"/>
    <w:rsid w:val="008415E7"/>
    <w:rsid w:val="00841895"/>
    <w:rsid w:val="00841E2E"/>
    <w:rsid w:val="0084204F"/>
    <w:rsid w:val="0084367B"/>
    <w:rsid w:val="00843777"/>
    <w:rsid w:val="0084474A"/>
    <w:rsid w:val="00844FC3"/>
    <w:rsid w:val="0084540E"/>
    <w:rsid w:val="008458EF"/>
    <w:rsid w:val="00845957"/>
    <w:rsid w:val="00846D69"/>
    <w:rsid w:val="00846F24"/>
    <w:rsid w:val="00847267"/>
    <w:rsid w:val="00847700"/>
    <w:rsid w:val="00847839"/>
    <w:rsid w:val="00847B11"/>
    <w:rsid w:val="00850391"/>
    <w:rsid w:val="0085041D"/>
    <w:rsid w:val="008507EE"/>
    <w:rsid w:val="008523AA"/>
    <w:rsid w:val="00852B58"/>
    <w:rsid w:val="008534F9"/>
    <w:rsid w:val="00854079"/>
    <w:rsid w:val="008540E0"/>
    <w:rsid w:val="00854C57"/>
    <w:rsid w:val="008556A8"/>
    <w:rsid w:val="008558DD"/>
    <w:rsid w:val="0085693F"/>
    <w:rsid w:val="00857219"/>
    <w:rsid w:val="008579AF"/>
    <w:rsid w:val="008579E0"/>
    <w:rsid w:val="00857F02"/>
    <w:rsid w:val="008601A2"/>
    <w:rsid w:val="0086049E"/>
    <w:rsid w:val="008607A8"/>
    <w:rsid w:val="00861828"/>
    <w:rsid w:val="00862C27"/>
    <w:rsid w:val="00862C4A"/>
    <w:rsid w:val="00862C60"/>
    <w:rsid w:val="008657D2"/>
    <w:rsid w:val="0086602B"/>
    <w:rsid w:val="008678C4"/>
    <w:rsid w:val="00867BCF"/>
    <w:rsid w:val="0087003E"/>
    <w:rsid w:val="00870600"/>
    <w:rsid w:val="00870A13"/>
    <w:rsid w:val="00870AAD"/>
    <w:rsid w:val="00870BD7"/>
    <w:rsid w:val="008710B7"/>
    <w:rsid w:val="00871C73"/>
    <w:rsid w:val="00871D5A"/>
    <w:rsid w:val="00872AC1"/>
    <w:rsid w:val="00873DEC"/>
    <w:rsid w:val="00874225"/>
    <w:rsid w:val="008743F2"/>
    <w:rsid w:val="00874B44"/>
    <w:rsid w:val="008750D3"/>
    <w:rsid w:val="00876CD5"/>
    <w:rsid w:val="00876DC1"/>
    <w:rsid w:val="008802E4"/>
    <w:rsid w:val="00881493"/>
    <w:rsid w:val="0088198E"/>
    <w:rsid w:val="00881DDC"/>
    <w:rsid w:val="008845AC"/>
    <w:rsid w:val="008845FE"/>
    <w:rsid w:val="00884759"/>
    <w:rsid w:val="00884802"/>
    <w:rsid w:val="008848E6"/>
    <w:rsid w:val="00884B11"/>
    <w:rsid w:val="00885FA1"/>
    <w:rsid w:val="008864F4"/>
    <w:rsid w:val="0088705E"/>
    <w:rsid w:val="008870E4"/>
    <w:rsid w:val="008871B9"/>
    <w:rsid w:val="00890724"/>
    <w:rsid w:val="0089100F"/>
    <w:rsid w:val="00891CEF"/>
    <w:rsid w:val="00891EBE"/>
    <w:rsid w:val="0089257D"/>
    <w:rsid w:val="008925D0"/>
    <w:rsid w:val="00892760"/>
    <w:rsid w:val="00892EE3"/>
    <w:rsid w:val="00893300"/>
    <w:rsid w:val="00893566"/>
    <w:rsid w:val="0089375B"/>
    <w:rsid w:val="00893D10"/>
    <w:rsid w:val="00893D8D"/>
    <w:rsid w:val="00895997"/>
    <w:rsid w:val="0089630E"/>
    <w:rsid w:val="00896B95"/>
    <w:rsid w:val="00896F79"/>
    <w:rsid w:val="00897D61"/>
    <w:rsid w:val="00897DB8"/>
    <w:rsid w:val="008A047D"/>
    <w:rsid w:val="008A0A3F"/>
    <w:rsid w:val="008A1574"/>
    <w:rsid w:val="008A182C"/>
    <w:rsid w:val="008A1878"/>
    <w:rsid w:val="008A1D57"/>
    <w:rsid w:val="008A2582"/>
    <w:rsid w:val="008A4B8B"/>
    <w:rsid w:val="008A5D60"/>
    <w:rsid w:val="008A5E01"/>
    <w:rsid w:val="008A5F4F"/>
    <w:rsid w:val="008A6320"/>
    <w:rsid w:val="008A64EE"/>
    <w:rsid w:val="008A64F6"/>
    <w:rsid w:val="008A666D"/>
    <w:rsid w:val="008B0003"/>
    <w:rsid w:val="008B008F"/>
    <w:rsid w:val="008B0413"/>
    <w:rsid w:val="008B18FB"/>
    <w:rsid w:val="008B1D9A"/>
    <w:rsid w:val="008B1E17"/>
    <w:rsid w:val="008B2C8C"/>
    <w:rsid w:val="008B39E8"/>
    <w:rsid w:val="008B3D31"/>
    <w:rsid w:val="008B3FA0"/>
    <w:rsid w:val="008B4453"/>
    <w:rsid w:val="008B449C"/>
    <w:rsid w:val="008B4641"/>
    <w:rsid w:val="008B475D"/>
    <w:rsid w:val="008B4D9C"/>
    <w:rsid w:val="008B5D44"/>
    <w:rsid w:val="008B69D2"/>
    <w:rsid w:val="008B711E"/>
    <w:rsid w:val="008B7D52"/>
    <w:rsid w:val="008C1057"/>
    <w:rsid w:val="008C1890"/>
    <w:rsid w:val="008C3255"/>
    <w:rsid w:val="008C379E"/>
    <w:rsid w:val="008C3C47"/>
    <w:rsid w:val="008C3E9E"/>
    <w:rsid w:val="008C40E7"/>
    <w:rsid w:val="008C52DD"/>
    <w:rsid w:val="008C5341"/>
    <w:rsid w:val="008C53F7"/>
    <w:rsid w:val="008C5B3B"/>
    <w:rsid w:val="008C5EB2"/>
    <w:rsid w:val="008C6993"/>
    <w:rsid w:val="008C69BF"/>
    <w:rsid w:val="008C7722"/>
    <w:rsid w:val="008C7807"/>
    <w:rsid w:val="008C7D70"/>
    <w:rsid w:val="008C7E60"/>
    <w:rsid w:val="008D034F"/>
    <w:rsid w:val="008D0891"/>
    <w:rsid w:val="008D1216"/>
    <w:rsid w:val="008D12A6"/>
    <w:rsid w:val="008D14E7"/>
    <w:rsid w:val="008D1955"/>
    <w:rsid w:val="008D2588"/>
    <w:rsid w:val="008D2B65"/>
    <w:rsid w:val="008D3200"/>
    <w:rsid w:val="008D34A0"/>
    <w:rsid w:val="008D362D"/>
    <w:rsid w:val="008D3D37"/>
    <w:rsid w:val="008D4157"/>
    <w:rsid w:val="008D4814"/>
    <w:rsid w:val="008D4B5D"/>
    <w:rsid w:val="008D4D7B"/>
    <w:rsid w:val="008D4F28"/>
    <w:rsid w:val="008D56EB"/>
    <w:rsid w:val="008D5D97"/>
    <w:rsid w:val="008D6987"/>
    <w:rsid w:val="008D69C8"/>
    <w:rsid w:val="008D6BF4"/>
    <w:rsid w:val="008D7339"/>
    <w:rsid w:val="008D77BC"/>
    <w:rsid w:val="008D7A6D"/>
    <w:rsid w:val="008D7C85"/>
    <w:rsid w:val="008D7E72"/>
    <w:rsid w:val="008E0640"/>
    <w:rsid w:val="008E0D09"/>
    <w:rsid w:val="008E2053"/>
    <w:rsid w:val="008E2A14"/>
    <w:rsid w:val="008E2C95"/>
    <w:rsid w:val="008E32A6"/>
    <w:rsid w:val="008E4F79"/>
    <w:rsid w:val="008E4F96"/>
    <w:rsid w:val="008E5261"/>
    <w:rsid w:val="008E54EE"/>
    <w:rsid w:val="008E5DC9"/>
    <w:rsid w:val="008E5F25"/>
    <w:rsid w:val="008E62FD"/>
    <w:rsid w:val="008E65A1"/>
    <w:rsid w:val="008E65DF"/>
    <w:rsid w:val="008E6E40"/>
    <w:rsid w:val="008E7901"/>
    <w:rsid w:val="008E7946"/>
    <w:rsid w:val="008E7C33"/>
    <w:rsid w:val="008F0002"/>
    <w:rsid w:val="008F04AF"/>
    <w:rsid w:val="008F06B7"/>
    <w:rsid w:val="008F1070"/>
    <w:rsid w:val="008F25CC"/>
    <w:rsid w:val="008F28E2"/>
    <w:rsid w:val="008F292E"/>
    <w:rsid w:val="008F2E1A"/>
    <w:rsid w:val="008F3238"/>
    <w:rsid w:val="008F338B"/>
    <w:rsid w:val="008F369E"/>
    <w:rsid w:val="008F445B"/>
    <w:rsid w:val="008F4F58"/>
    <w:rsid w:val="008F4F67"/>
    <w:rsid w:val="008F50A6"/>
    <w:rsid w:val="008F5742"/>
    <w:rsid w:val="008F5ADA"/>
    <w:rsid w:val="008F5DA7"/>
    <w:rsid w:val="008F609E"/>
    <w:rsid w:val="008F62E1"/>
    <w:rsid w:val="008F6ECD"/>
    <w:rsid w:val="008F70E2"/>
    <w:rsid w:val="008F74CC"/>
    <w:rsid w:val="008F75A9"/>
    <w:rsid w:val="008F7625"/>
    <w:rsid w:val="008F7801"/>
    <w:rsid w:val="008F7D09"/>
    <w:rsid w:val="00900039"/>
    <w:rsid w:val="00900A8D"/>
    <w:rsid w:val="00900AA2"/>
    <w:rsid w:val="00900B71"/>
    <w:rsid w:val="009014B8"/>
    <w:rsid w:val="00901A8A"/>
    <w:rsid w:val="00901C05"/>
    <w:rsid w:val="00902540"/>
    <w:rsid w:val="00902853"/>
    <w:rsid w:val="00902E80"/>
    <w:rsid w:val="00903149"/>
    <w:rsid w:val="009031C4"/>
    <w:rsid w:val="00903A08"/>
    <w:rsid w:val="00903CFF"/>
    <w:rsid w:val="009042E1"/>
    <w:rsid w:val="00904306"/>
    <w:rsid w:val="00904833"/>
    <w:rsid w:val="00907CE2"/>
    <w:rsid w:val="00910545"/>
    <w:rsid w:val="00910677"/>
    <w:rsid w:val="0091087E"/>
    <w:rsid w:val="00910D7D"/>
    <w:rsid w:val="00911BB7"/>
    <w:rsid w:val="00911DC0"/>
    <w:rsid w:val="00911E28"/>
    <w:rsid w:val="00912BE0"/>
    <w:rsid w:val="00912D3F"/>
    <w:rsid w:val="009137F4"/>
    <w:rsid w:val="00913C3C"/>
    <w:rsid w:val="0091410B"/>
    <w:rsid w:val="009149EA"/>
    <w:rsid w:val="00914B66"/>
    <w:rsid w:val="00915987"/>
    <w:rsid w:val="00915B20"/>
    <w:rsid w:val="00915D13"/>
    <w:rsid w:val="0091630C"/>
    <w:rsid w:val="00916906"/>
    <w:rsid w:val="00916D9E"/>
    <w:rsid w:val="009171AA"/>
    <w:rsid w:val="00917218"/>
    <w:rsid w:val="0091795A"/>
    <w:rsid w:val="009179B5"/>
    <w:rsid w:val="00920288"/>
    <w:rsid w:val="009203DD"/>
    <w:rsid w:val="00920B21"/>
    <w:rsid w:val="00920E53"/>
    <w:rsid w:val="0092147B"/>
    <w:rsid w:val="009217CD"/>
    <w:rsid w:val="00921945"/>
    <w:rsid w:val="009229EC"/>
    <w:rsid w:val="00922C36"/>
    <w:rsid w:val="00922E7A"/>
    <w:rsid w:val="0092325F"/>
    <w:rsid w:val="00923925"/>
    <w:rsid w:val="00923C67"/>
    <w:rsid w:val="00923D92"/>
    <w:rsid w:val="009245DB"/>
    <w:rsid w:val="00925107"/>
    <w:rsid w:val="009263A2"/>
    <w:rsid w:val="00930205"/>
    <w:rsid w:val="00930795"/>
    <w:rsid w:val="00930BE8"/>
    <w:rsid w:val="00930F1B"/>
    <w:rsid w:val="00930FD8"/>
    <w:rsid w:val="0093109A"/>
    <w:rsid w:val="009311FB"/>
    <w:rsid w:val="00931470"/>
    <w:rsid w:val="00931FEA"/>
    <w:rsid w:val="009321A7"/>
    <w:rsid w:val="00932D2F"/>
    <w:rsid w:val="0093329F"/>
    <w:rsid w:val="009335B9"/>
    <w:rsid w:val="00933E15"/>
    <w:rsid w:val="0093439D"/>
    <w:rsid w:val="0093452B"/>
    <w:rsid w:val="00934F42"/>
    <w:rsid w:val="009350E7"/>
    <w:rsid w:val="0093560B"/>
    <w:rsid w:val="00936D81"/>
    <w:rsid w:val="009373DC"/>
    <w:rsid w:val="00937994"/>
    <w:rsid w:val="00937DB9"/>
    <w:rsid w:val="00940602"/>
    <w:rsid w:val="00940BB7"/>
    <w:rsid w:val="00940C44"/>
    <w:rsid w:val="009412E0"/>
    <w:rsid w:val="0094181A"/>
    <w:rsid w:val="0094258B"/>
    <w:rsid w:val="00942E5E"/>
    <w:rsid w:val="00943176"/>
    <w:rsid w:val="009431E2"/>
    <w:rsid w:val="00943749"/>
    <w:rsid w:val="0094398F"/>
    <w:rsid w:val="00943C29"/>
    <w:rsid w:val="00944252"/>
    <w:rsid w:val="009445F4"/>
    <w:rsid w:val="00944F13"/>
    <w:rsid w:val="00945BBC"/>
    <w:rsid w:val="00947194"/>
    <w:rsid w:val="00947454"/>
    <w:rsid w:val="00947E11"/>
    <w:rsid w:val="00951086"/>
    <w:rsid w:val="00951A8C"/>
    <w:rsid w:val="00952EE4"/>
    <w:rsid w:val="00953AD0"/>
    <w:rsid w:val="00953B8F"/>
    <w:rsid w:val="009540D0"/>
    <w:rsid w:val="00955088"/>
    <w:rsid w:val="009553A1"/>
    <w:rsid w:val="00955596"/>
    <w:rsid w:val="00955B09"/>
    <w:rsid w:val="009560DC"/>
    <w:rsid w:val="009565AC"/>
    <w:rsid w:val="00956680"/>
    <w:rsid w:val="009569FA"/>
    <w:rsid w:val="00956A7C"/>
    <w:rsid w:val="0095755E"/>
    <w:rsid w:val="00957C5C"/>
    <w:rsid w:val="00957FFB"/>
    <w:rsid w:val="009609ED"/>
    <w:rsid w:val="00960A9A"/>
    <w:rsid w:val="00961DCB"/>
    <w:rsid w:val="0096315A"/>
    <w:rsid w:val="00964198"/>
    <w:rsid w:val="00964915"/>
    <w:rsid w:val="00964FC4"/>
    <w:rsid w:val="00965951"/>
    <w:rsid w:val="00965DB6"/>
    <w:rsid w:val="00965DF0"/>
    <w:rsid w:val="00965EC9"/>
    <w:rsid w:val="00965F08"/>
    <w:rsid w:val="009666FE"/>
    <w:rsid w:val="00966838"/>
    <w:rsid w:val="00966DD8"/>
    <w:rsid w:val="009675C1"/>
    <w:rsid w:val="009676E2"/>
    <w:rsid w:val="00967DBB"/>
    <w:rsid w:val="00967E19"/>
    <w:rsid w:val="0097194E"/>
    <w:rsid w:val="00972240"/>
    <w:rsid w:val="0097235B"/>
    <w:rsid w:val="00972923"/>
    <w:rsid w:val="00972A53"/>
    <w:rsid w:val="0097404D"/>
    <w:rsid w:val="009741B4"/>
    <w:rsid w:val="00974515"/>
    <w:rsid w:val="00974702"/>
    <w:rsid w:val="0097609C"/>
    <w:rsid w:val="0097642D"/>
    <w:rsid w:val="00976678"/>
    <w:rsid w:val="00976C9B"/>
    <w:rsid w:val="00977087"/>
    <w:rsid w:val="009778FC"/>
    <w:rsid w:val="0098006E"/>
    <w:rsid w:val="00981806"/>
    <w:rsid w:val="00981ADB"/>
    <w:rsid w:val="00981B02"/>
    <w:rsid w:val="00981CCB"/>
    <w:rsid w:val="00982210"/>
    <w:rsid w:val="00982BD7"/>
    <w:rsid w:val="009840FD"/>
    <w:rsid w:val="00984328"/>
    <w:rsid w:val="00984C02"/>
    <w:rsid w:val="00984D9A"/>
    <w:rsid w:val="00984E2D"/>
    <w:rsid w:val="00985520"/>
    <w:rsid w:val="009856F9"/>
    <w:rsid w:val="00985948"/>
    <w:rsid w:val="00986119"/>
    <w:rsid w:val="009861B5"/>
    <w:rsid w:val="00986E1E"/>
    <w:rsid w:val="00987548"/>
    <w:rsid w:val="009878F3"/>
    <w:rsid w:val="00987AD1"/>
    <w:rsid w:val="00990002"/>
    <w:rsid w:val="009900BE"/>
    <w:rsid w:val="009900D0"/>
    <w:rsid w:val="009902CC"/>
    <w:rsid w:val="009909A8"/>
    <w:rsid w:val="00990A0C"/>
    <w:rsid w:val="00990B0C"/>
    <w:rsid w:val="009911E2"/>
    <w:rsid w:val="00991EAF"/>
    <w:rsid w:val="00993081"/>
    <w:rsid w:val="00993859"/>
    <w:rsid w:val="00993C56"/>
    <w:rsid w:val="009948B5"/>
    <w:rsid w:val="009949AC"/>
    <w:rsid w:val="009950F5"/>
    <w:rsid w:val="00995583"/>
    <w:rsid w:val="009960B4"/>
    <w:rsid w:val="00997CF8"/>
    <w:rsid w:val="009A0794"/>
    <w:rsid w:val="009A0B40"/>
    <w:rsid w:val="009A186C"/>
    <w:rsid w:val="009A1FB4"/>
    <w:rsid w:val="009A235E"/>
    <w:rsid w:val="009A2466"/>
    <w:rsid w:val="009A25A7"/>
    <w:rsid w:val="009A2E9A"/>
    <w:rsid w:val="009A307A"/>
    <w:rsid w:val="009A3BAE"/>
    <w:rsid w:val="009A3DD7"/>
    <w:rsid w:val="009A3E49"/>
    <w:rsid w:val="009A5F3C"/>
    <w:rsid w:val="009A5FA2"/>
    <w:rsid w:val="009A622C"/>
    <w:rsid w:val="009A6235"/>
    <w:rsid w:val="009A6242"/>
    <w:rsid w:val="009A62E4"/>
    <w:rsid w:val="009A67EC"/>
    <w:rsid w:val="009A7702"/>
    <w:rsid w:val="009A7716"/>
    <w:rsid w:val="009B0CC2"/>
    <w:rsid w:val="009B190B"/>
    <w:rsid w:val="009B1A6C"/>
    <w:rsid w:val="009B1D66"/>
    <w:rsid w:val="009B1DEA"/>
    <w:rsid w:val="009B25B8"/>
    <w:rsid w:val="009B2677"/>
    <w:rsid w:val="009B2D9B"/>
    <w:rsid w:val="009B2DA6"/>
    <w:rsid w:val="009B3D76"/>
    <w:rsid w:val="009B4EFF"/>
    <w:rsid w:val="009B4FBF"/>
    <w:rsid w:val="009B56F1"/>
    <w:rsid w:val="009B5747"/>
    <w:rsid w:val="009B62EB"/>
    <w:rsid w:val="009B6320"/>
    <w:rsid w:val="009B6619"/>
    <w:rsid w:val="009B6ED8"/>
    <w:rsid w:val="009B6FBD"/>
    <w:rsid w:val="009B77A3"/>
    <w:rsid w:val="009B7A6C"/>
    <w:rsid w:val="009B7B49"/>
    <w:rsid w:val="009C0A07"/>
    <w:rsid w:val="009C1D83"/>
    <w:rsid w:val="009C262F"/>
    <w:rsid w:val="009C30BF"/>
    <w:rsid w:val="009C312B"/>
    <w:rsid w:val="009C3383"/>
    <w:rsid w:val="009C5F8B"/>
    <w:rsid w:val="009C6002"/>
    <w:rsid w:val="009C627D"/>
    <w:rsid w:val="009C6C84"/>
    <w:rsid w:val="009C7F35"/>
    <w:rsid w:val="009C7F43"/>
    <w:rsid w:val="009D004C"/>
    <w:rsid w:val="009D01AE"/>
    <w:rsid w:val="009D0241"/>
    <w:rsid w:val="009D0679"/>
    <w:rsid w:val="009D10C6"/>
    <w:rsid w:val="009D1C01"/>
    <w:rsid w:val="009D234C"/>
    <w:rsid w:val="009D2FEF"/>
    <w:rsid w:val="009D3539"/>
    <w:rsid w:val="009D39C4"/>
    <w:rsid w:val="009D3DF8"/>
    <w:rsid w:val="009D40B6"/>
    <w:rsid w:val="009D43BF"/>
    <w:rsid w:val="009D5949"/>
    <w:rsid w:val="009D5B56"/>
    <w:rsid w:val="009D67D5"/>
    <w:rsid w:val="009D6911"/>
    <w:rsid w:val="009D7120"/>
    <w:rsid w:val="009D7164"/>
    <w:rsid w:val="009D79B6"/>
    <w:rsid w:val="009E004E"/>
    <w:rsid w:val="009E0954"/>
    <w:rsid w:val="009E1727"/>
    <w:rsid w:val="009E1AE3"/>
    <w:rsid w:val="009E1B4C"/>
    <w:rsid w:val="009E27C5"/>
    <w:rsid w:val="009E2B6E"/>
    <w:rsid w:val="009E3F04"/>
    <w:rsid w:val="009E41CD"/>
    <w:rsid w:val="009E462F"/>
    <w:rsid w:val="009E4931"/>
    <w:rsid w:val="009E4961"/>
    <w:rsid w:val="009E4ED2"/>
    <w:rsid w:val="009E533C"/>
    <w:rsid w:val="009E5533"/>
    <w:rsid w:val="009E55AA"/>
    <w:rsid w:val="009E5A4F"/>
    <w:rsid w:val="009E6524"/>
    <w:rsid w:val="009E654D"/>
    <w:rsid w:val="009E6A69"/>
    <w:rsid w:val="009E70B7"/>
    <w:rsid w:val="009E7B22"/>
    <w:rsid w:val="009F025E"/>
    <w:rsid w:val="009F0738"/>
    <w:rsid w:val="009F07AA"/>
    <w:rsid w:val="009F0E42"/>
    <w:rsid w:val="009F16F4"/>
    <w:rsid w:val="009F27AF"/>
    <w:rsid w:val="009F27B1"/>
    <w:rsid w:val="009F2B2F"/>
    <w:rsid w:val="009F3165"/>
    <w:rsid w:val="009F33AF"/>
    <w:rsid w:val="009F368D"/>
    <w:rsid w:val="009F4370"/>
    <w:rsid w:val="009F4CA9"/>
    <w:rsid w:val="009F4DD5"/>
    <w:rsid w:val="009F657B"/>
    <w:rsid w:val="009F6BCE"/>
    <w:rsid w:val="009F7EE0"/>
    <w:rsid w:val="00A00D7C"/>
    <w:rsid w:val="00A01465"/>
    <w:rsid w:val="00A01B3F"/>
    <w:rsid w:val="00A023D0"/>
    <w:rsid w:val="00A032A3"/>
    <w:rsid w:val="00A0379E"/>
    <w:rsid w:val="00A041FC"/>
    <w:rsid w:val="00A04863"/>
    <w:rsid w:val="00A04E7E"/>
    <w:rsid w:val="00A05166"/>
    <w:rsid w:val="00A051A1"/>
    <w:rsid w:val="00A055AA"/>
    <w:rsid w:val="00A05859"/>
    <w:rsid w:val="00A0619F"/>
    <w:rsid w:val="00A06769"/>
    <w:rsid w:val="00A06A0F"/>
    <w:rsid w:val="00A07590"/>
    <w:rsid w:val="00A07598"/>
    <w:rsid w:val="00A0778E"/>
    <w:rsid w:val="00A07CD5"/>
    <w:rsid w:val="00A105A0"/>
    <w:rsid w:val="00A1093E"/>
    <w:rsid w:val="00A11083"/>
    <w:rsid w:val="00A11186"/>
    <w:rsid w:val="00A11720"/>
    <w:rsid w:val="00A11976"/>
    <w:rsid w:val="00A12BB8"/>
    <w:rsid w:val="00A12F7C"/>
    <w:rsid w:val="00A135AC"/>
    <w:rsid w:val="00A13660"/>
    <w:rsid w:val="00A14527"/>
    <w:rsid w:val="00A145F9"/>
    <w:rsid w:val="00A14C16"/>
    <w:rsid w:val="00A154CC"/>
    <w:rsid w:val="00A1564F"/>
    <w:rsid w:val="00A15CCF"/>
    <w:rsid w:val="00A15EE6"/>
    <w:rsid w:val="00A16486"/>
    <w:rsid w:val="00A1658E"/>
    <w:rsid w:val="00A16A3D"/>
    <w:rsid w:val="00A1761D"/>
    <w:rsid w:val="00A1768A"/>
    <w:rsid w:val="00A176B5"/>
    <w:rsid w:val="00A17E65"/>
    <w:rsid w:val="00A2004A"/>
    <w:rsid w:val="00A205BC"/>
    <w:rsid w:val="00A206B6"/>
    <w:rsid w:val="00A20C8B"/>
    <w:rsid w:val="00A211DC"/>
    <w:rsid w:val="00A21216"/>
    <w:rsid w:val="00A21505"/>
    <w:rsid w:val="00A21721"/>
    <w:rsid w:val="00A219A3"/>
    <w:rsid w:val="00A21C20"/>
    <w:rsid w:val="00A21E81"/>
    <w:rsid w:val="00A221CA"/>
    <w:rsid w:val="00A22310"/>
    <w:rsid w:val="00A229F0"/>
    <w:rsid w:val="00A23521"/>
    <w:rsid w:val="00A24224"/>
    <w:rsid w:val="00A246E0"/>
    <w:rsid w:val="00A25185"/>
    <w:rsid w:val="00A25375"/>
    <w:rsid w:val="00A25723"/>
    <w:rsid w:val="00A259E7"/>
    <w:rsid w:val="00A262B3"/>
    <w:rsid w:val="00A264B1"/>
    <w:rsid w:val="00A264E5"/>
    <w:rsid w:val="00A26A85"/>
    <w:rsid w:val="00A26E0C"/>
    <w:rsid w:val="00A27142"/>
    <w:rsid w:val="00A27375"/>
    <w:rsid w:val="00A276DE"/>
    <w:rsid w:val="00A304B8"/>
    <w:rsid w:val="00A31124"/>
    <w:rsid w:val="00A31950"/>
    <w:rsid w:val="00A31C2B"/>
    <w:rsid w:val="00A3262E"/>
    <w:rsid w:val="00A32A61"/>
    <w:rsid w:val="00A32CE8"/>
    <w:rsid w:val="00A3327E"/>
    <w:rsid w:val="00A33D3A"/>
    <w:rsid w:val="00A35592"/>
    <w:rsid w:val="00A355D2"/>
    <w:rsid w:val="00A37B23"/>
    <w:rsid w:val="00A4010F"/>
    <w:rsid w:val="00A40DFD"/>
    <w:rsid w:val="00A40EA4"/>
    <w:rsid w:val="00A4121D"/>
    <w:rsid w:val="00A419B9"/>
    <w:rsid w:val="00A41FF2"/>
    <w:rsid w:val="00A42283"/>
    <w:rsid w:val="00A425D5"/>
    <w:rsid w:val="00A42B87"/>
    <w:rsid w:val="00A42EE1"/>
    <w:rsid w:val="00A433A4"/>
    <w:rsid w:val="00A436BC"/>
    <w:rsid w:val="00A438B9"/>
    <w:rsid w:val="00A43A9E"/>
    <w:rsid w:val="00A4437C"/>
    <w:rsid w:val="00A444D8"/>
    <w:rsid w:val="00A44BF2"/>
    <w:rsid w:val="00A44C26"/>
    <w:rsid w:val="00A4660A"/>
    <w:rsid w:val="00A467B5"/>
    <w:rsid w:val="00A46AAF"/>
    <w:rsid w:val="00A46D69"/>
    <w:rsid w:val="00A46EC4"/>
    <w:rsid w:val="00A4736D"/>
    <w:rsid w:val="00A474A4"/>
    <w:rsid w:val="00A47596"/>
    <w:rsid w:val="00A479D9"/>
    <w:rsid w:val="00A47BF9"/>
    <w:rsid w:val="00A47E11"/>
    <w:rsid w:val="00A509D0"/>
    <w:rsid w:val="00A514ED"/>
    <w:rsid w:val="00A514FC"/>
    <w:rsid w:val="00A51E51"/>
    <w:rsid w:val="00A52282"/>
    <w:rsid w:val="00A52961"/>
    <w:rsid w:val="00A52C0A"/>
    <w:rsid w:val="00A534BA"/>
    <w:rsid w:val="00A5385A"/>
    <w:rsid w:val="00A54948"/>
    <w:rsid w:val="00A54DC8"/>
    <w:rsid w:val="00A54F15"/>
    <w:rsid w:val="00A55210"/>
    <w:rsid w:val="00A557A1"/>
    <w:rsid w:val="00A55B4A"/>
    <w:rsid w:val="00A55C77"/>
    <w:rsid w:val="00A55D65"/>
    <w:rsid w:val="00A5672F"/>
    <w:rsid w:val="00A57175"/>
    <w:rsid w:val="00A57735"/>
    <w:rsid w:val="00A57756"/>
    <w:rsid w:val="00A60971"/>
    <w:rsid w:val="00A60A99"/>
    <w:rsid w:val="00A60AD7"/>
    <w:rsid w:val="00A633A7"/>
    <w:rsid w:val="00A639AE"/>
    <w:rsid w:val="00A63A63"/>
    <w:rsid w:val="00A63A7F"/>
    <w:rsid w:val="00A63CF5"/>
    <w:rsid w:val="00A64026"/>
    <w:rsid w:val="00A648A6"/>
    <w:rsid w:val="00A654FE"/>
    <w:rsid w:val="00A65604"/>
    <w:rsid w:val="00A661DD"/>
    <w:rsid w:val="00A66938"/>
    <w:rsid w:val="00A66ADC"/>
    <w:rsid w:val="00A67649"/>
    <w:rsid w:val="00A6779C"/>
    <w:rsid w:val="00A677CC"/>
    <w:rsid w:val="00A67832"/>
    <w:rsid w:val="00A67CE3"/>
    <w:rsid w:val="00A70572"/>
    <w:rsid w:val="00A713BA"/>
    <w:rsid w:val="00A7233B"/>
    <w:rsid w:val="00A723DF"/>
    <w:rsid w:val="00A72AD2"/>
    <w:rsid w:val="00A72DD9"/>
    <w:rsid w:val="00A732C7"/>
    <w:rsid w:val="00A73692"/>
    <w:rsid w:val="00A738D1"/>
    <w:rsid w:val="00A74479"/>
    <w:rsid w:val="00A749A8"/>
    <w:rsid w:val="00A749D9"/>
    <w:rsid w:val="00A74AF3"/>
    <w:rsid w:val="00A75776"/>
    <w:rsid w:val="00A75DEC"/>
    <w:rsid w:val="00A76962"/>
    <w:rsid w:val="00A76DB5"/>
    <w:rsid w:val="00A77195"/>
    <w:rsid w:val="00A7731B"/>
    <w:rsid w:val="00A77FB2"/>
    <w:rsid w:val="00A80298"/>
    <w:rsid w:val="00A80724"/>
    <w:rsid w:val="00A80D52"/>
    <w:rsid w:val="00A8110D"/>
    <w:rsid w:val="00A81FAF"/>
    <w:rsid w:val="00A827DF"/>
    <w:rsid w:val="00A82E2F"/>
    <w:rsid w:val="00A8310C"/>
    <w:rsid w:val="00A839AA"/>
    <w:rsid w:val="00A83C12"/>
    <w:rsid w:val="00A84D2A"/>
    <w:rsid w:val="00A857AA"/>
    <w:rsid w:val="00A86B0E"/>
    <w:rsid w:val="00A86E08"/>
    <w:rsid w:val="00A8703A"/>
    <w:rsid w:val="00A9041E"/>
    <w:rsid w:val="00A906F7"/>
    <w:rsid w:val="00A91ACA"/>
    <w:rsid w:val="00A921CE"/>
    <w:rsid w:val="00A92D60"/>
    <w:rsid w:val="00A92DC1"/>
    <w:rsid w:val="00A92F48"/>
    <w:rsid w:val="00A930AA"/>
    <w:rsid w:val="00A94305"/>
    <w:rsid w:val="00A94700"/>
    <w:rsid w:val="00A95651"/>
    <w:rsid w:val="00A957A5"/>
    <w:rsid w:val="00A9583F"/>
    <w:rsid w:val="00A974B4"/>
    <w:rsid w:val="00A9777A"/>
    <w:rsid w:val="00A97CAA"/>
    <w:rsid w:val="00AA04E8"/>
    <w:rsid w:val="00AA11BA"/>
    <w:rsid w:val="00AA135E"/>
    <w:rsid w:val="00AA28AF"/>
    <w:rsid w:val="00AA3202"/>
    <w:rsid w:val="00AA39C9"/>
    <w:rsid w:val="00AA3B4E"/>
    <w:rsid w:val="00AA5246"/>
    <w:rsid w:val="00AA59A0"/>
    <w:rsid w:val="00AA5CAA"/>
    <w:rsid w:val="00AA5D98"/>
    <w:rsid w:val="00AA6541"/>
    <w:rsid w:val="00AA748A"/>
    <w:rsid w:val="00AA77B2"/>
    <w:rsid w:val="00AA7836"/>
    <w:rsid w:val="00AA7B92"/>
    <w:rsid w:val="00AA7F8D"/>
    <w:rsid w:val="00AB1BCA"/>
    <w:rsid w:val="00AB2C02"/>
    <w:rsid w:val="00AB2C10"/>
    <w:rsid w:val="00AB2DD0"/>
    <w:rsid w:val="00AB3080"/>
    <w:rsid w:val="00AB337B"/>
    <w:rsid w:val="00AB393F"/>
    <w:rsid w:val="00AB48EB"/>
    <w:rsid w:val="00AB4D90"/>
    <w:rsid w:val="00AB5146"/>
    <w:rsid w:val="00AB5623"/>
    <w:rsid w:val="00AB56E0"/>
    <w:rsid w:val="00AB6455"/>
    <w:rsid w:val="00AB6772"/>
    <w:rsid w:val="00AB6974"/>
    <w:rsid w:val="00AB6F6B"/>
    <w:rsid w:val="00AB7743"/>
    <w:rsid w:val="00AB7818"/>
    <w:rsid w:val="00AC0EE7"/>
    <w:rsid w:val="00AC1513"/>
    <w:rsid w:val="00AC1769"/>
    <w:rsid w:val="00AC1F74"/>
    <w:rsid w:val="00AC223F"/>
    <w:rsid w:val="00AC2615"/>
    <w:rsid w:val="00AC2E3D"/>
    <w:rsid w:val="00AC2FCC"/>
    <w:rsid w:val="00AC31AA"/>
    <w:rsid w:val="00AC3FC2"/>
    <w:rsid w:val="00AC4029"/>
    <w:rsid w:val="00AC43C3"/>
    <w:rsid w:val="00AC5B2E"/>
    <w:rsid w:val="00AC614E"/>
    <w:rsid w:val="00AC63EB"/>
    <w:rsid w:val="00AC77A5"/>
    <w:rsid w:val="00AC78DB"/>
    <w:rsid w:val="00AC7A5F"/>
    <w:rsid w:val="00AC7DD5"/>
    <w:rsid w:val="00AD0C65"/>
    <w:rsid w:val="00AD11B5"/>
    <w:rsid w:val="00AD2E53"/>
    <w:rsid w:val="00AD4443"/>
    <w:rsid w:val="00AD46DB"/>
    <w:rsid w:val="00AD4BB8"/>
    <w:rsid w:val="00AD4E3B"/>
    <w:rsid w:val="00AD6204"/>
    <w:rsid w:val="00AD65F4"/>
    <w:rsid w:val="00AD6C7D"/>
    <w:rsid w:val="00AD70E4"/>
    <w:rsid w:val="00AD7330"/>
    <w:rsid w:val="00AD751E"/>
    <w:rsid w:val="00AD76D3"/>
    <w:rsid w:val="00AD778D"/>
    <w:rsid w:val="00AD7FAB"/>
    <w:rsid w:val="00AE0694"/>
    <w:rsid w:val="00AE093F"/>
    <w:rsid w:val="00AE137F"/>
    <w:rsid w:val="00AE1505"/>
    <w:rsid w:val="00AE192E"/>
    <w:rsid w:val="00AE1E9A"/>
    <w:rsid w:val="00AE2979"/>
    <w:rsid w:val="00AE2CDA"/>
    <w:rsid w:val="00AE2E16"/>
    <w:rsid w:val="00AE3558"/>
    <w:rsid w:val="00AE37E9"/>
    <w:rsid w:val="00AE3986"/>
    <w:rsid w:val="00AE3DAD"/>
    <w:rsid w:val="00AE3F5F"/>
    <w:rsid w:val="00AE5810"/>
    <w:rsid w:val="00AE5B89"/>
    <w:rsid w:val="00AE6126"/>
    <w:rsid w:val="00AE63C7"/>
    <w:rsid w:val="00AE65AB"/>
    <w:rsid w:val="00AE6EC3"/>
    <w:rsid w:val="00AE6EF1"/>
    <w:rsid w:val="00AE6F51"/>
    <w:rsid w:val="00AE790B"/>
    <w:rsid w:val="00AF03BB"/>
    <w:rsid w:val="00AF084B"/>
    <w:rsid w:val="00AF0A1A"/>
    <w:rsid w:val="00AF0EE7"/>
    <w:rsid w:val="00AF1C68"/>
    <w:rsid w:val="00AF1E10"/>
    <w:rsid w:val="00AF2211"/>
    <w:rsid w:val="00AF28F3"/>
    <w:rsid w:val="00AF29EF"/>
    <w:rsid w:val="00AF2E27"/>
    <w:rsid w:val="00AF312B"/>
    <w:rsid w:val="00AF3232"/>
    <w:rsid w:val="00AF43FF"/>
    <w:rsid w:val="00AF479A"/>
    <w:rsid w:val="00AF48A6"/>
    <w:rsid w:val="00AF53FA"/>
    <w:rsid w:val="00AF55D1"/>
    <w:rsid w:val="00AF5765"/>
    <w:rsid w:val="00AF6433"/>
    <w:rsid w:val="00AF660C"/>
    <w:rsid w:val="00AF6D13"/>
    <w:rsid w:val="00AF762D"/>
    <w:rsid w:val="00AF7646"/>
    <w:rsid w:val="00AF7CB4"/>
    <w:rsid w:val="00B00DFF"/>
    <w:rsid w:val="00B00E48"/>
    <w:rsid w:val="00B00EDB"/>
    <w:rsid w:val="00B013B9"/>
    <w:rsid w:val="00B01546"/>
    <w:rsid w:val="00B02462"/>
    <w:rsid w:val="00B026AB"/>
    <w:rsid w:val="00B029A7"/>
    <w:rsid w:val="00B02B83"/>
    <w:rsid w:val="00B03354"/>
    <w:rsid w:val="00B035FF"/>
    <w:rsid w:val="00B03675"/>
    <w:rsid w:val="00B04953"/>
    <w:rsid w:val="00B04A30"/>
    <w:rsid w:val="00B0543B"/>
    <w:rsid w:val="00B05EAD"/>
    <w:rsid w:val="00B06DEE"/>
    <w:rsid w:val="00B07E55"/>
    <w:rsid w:val="00B1008E"/>
    <w:rsid w:val="00B1070E"/>
    <w:rsid w:val="00B10AFA"/>
    <w:rsid w:val="00B10F3E"/>
    <w:rsid w:val="00B11109"/>
    <w:rsid w:val="00B11751"/>
    <w:rsid w:val="00B11A10"/>
    <w:rsid w:val="00B11B82"/>
    <w:rsid w:val="00B11DB1"/>
    <w:rsid w:val="00B1242C"/>
    <w:rsid w:val="00B1426B"/>
    <w:rsid w:val="00B1491A"/>
    <w:rsid w:val="00B14C9E"/>
    <w:rsid w:val="00B14E7A"/>
    <w:rsid w:val="00B15068"/>
    <w:rsid w:val="00B160F4"/>
    <w:rsid w:val="00B16563"/>
    <w:rsid w:val="00B16A6C"/>
    <w:rsid w:val="00B16EF3"/>
    <w:rsid w:val="00B17615"/>
    <w:rsid w:val="00B2084F"/>
    <w:rsid w:val="00B20AD6"/>
    <w:rsid w:val="00B20FA1"/>
    <w:rsid w:val="00B21332"/>
    <w:rsid w:val="00B2146B"/>
    <w:rsid w:val="00B22B97"/>
    <w:rsid w:val="00B23261"/>
    <w:rsid w:val="00B23652"/>
    <w:rsid w:val="00B23925"/>
    <w:rsid w:val="00B23AC2"/>
    <w:rsid w:val="00B23CF7"/>
    <w:rsid w:val="00B2435E"/>
    <w:rsid w:val="00B24557"/>
    <w:rsid w:val="00B24FED"/>
    <w:rsid w:val="00B25EC5"/>
    <w:rsid w:val="00B2601B"/>
    <w:rsid w:val="00B2670D"/>
    <w:rsid w:val="00B26F5F"/>
    <w:rsid w:val="00B270D7"/>
    <w:rsid w:val="00B275EB"/>
    <w:rsid w:val="00B277AE"/>
    <w:rsid w:val="00B27ADE"/>
    <w:rsid w:val="00B27B97"/>
    <w:rsid w:val="00B27C90"/>
    <w:rsid w:val="00B3116E"/>
    <w:rsid w:val="00B31E36"/>
    <w:rsid w:val="00B32121"/>
    <w:rsid w:val="00B32157"/>
    <w:rsid w:val="00B32797"/>
    <w:rsid w:val="00B328E2"/>
    <w:rsid w:val="00B32E98"/>
    <w:rsid w:val="00B33F8D"/>
    <w:rsid w:val="00B35114"/>
    <w:rsid w:val="00B36340"/>
    <w:rsid w:val="00B379BD"/>
    <w:rsid w:val="00B40292"/>
    <w:rsid w:val="00B41302"/>
    <w:rsid w:val="00B413EE"/>
    <w:rsid w:val="00B4188F"/>
    <w:rsid w:val="00B4228E"/>
    <w:rsid w:val="00B42435"/>
    <w:rsid w:val="00B427A6"/>
    <w:rsid w:val="00B43032"/>
    <w:rsid w:val="00B430DC"/>
    <w:rsid w:val="00B44D36"/>
    <w:rsid w:val="00B44F30"/>
    <w:rsid w:val="00B45624"/>
    <w:rsid w:val="00B4660E"/>
    <w:rsid w:val="00B466B3"/>
    <w:rsid w:val="00B47DF6"/>
    <w:rsid w:val="00B50093"/>
    <w:rsid w:val="00B50109"/>
    <w:rsid w:val="00B50605"/>
    <w:rsid w:val="00B50939"/>
    <w:rsid w:val="00B511FB"/>
    <w:rsid w:val="00B5134D"/>
    <w:rsid w:val="00B532F2"/>
    <w:rsid w:val="00B5349B"/>
    <w:rsid w:val="00B53C99"/>
    <w:rsid w:val="00B54C53"/>
    <w:rsid w:val="00B552F2"/>
    <w:rsid w:val="00B553EF"/>
    <w:rsid w:val="00B557AF"/>
    <w:rsid w:val="00B56741"/>
    <w:rsid w:val="00B56AD8"/>
    <w:rsid w:val="00B56B2A"/>
    <w:rsid w:val="00B56C05"/>
    <w:rsid w:val="00B57ADA"/>
    <w:rsid w:val="00B57BA6"/>
    <w:rsid w:val="00B61711"/>
    <w:rsid w:val="00B6288A"/>
    <w:rsid w:val="00B62A33"/>
    <w:rsid w:val="00B63BF5"/>
    <w:rsid w:val="00B63D81"/>
    <w:rsid w:val="00B641FB"/>
    <w:rsid w:val="00B64323"/>
    <w:rsid w:val="00B64B35"/>
    <w:rsid w:val="00B64DC2"/>
    <w:rsid w:val="00B65A83"/>
    <w:rsid w:val="00B65E89"/>
    <w:rsid w:val="00B663C2"/>
    <w:rsid w:val="00B6681A"/>
    <w:rsid w:val="00B66BD3"/>
    <w:rsid w:val="00B67565"/>
    <w:rsid w:val="00B6776C"/>
    <w:rsid w:val="00B70491"/>
    <w:rsid w:val="00B711BA"/>
    <w:rsid w:val="00B724D5"/>
    <w:rsid w:val="00B72FE2"/>
    <w:rsid w:val="00B734B5"/>
    <w:rsid w:val="00B7355E"/>
    <w:rsid w:val="00B73CDD"/>
    <w:rsid w:val="00B73D94"/>
    <w:rsid w:val="00B73F70"/>
    <w:rsid w:val="00B7437F"/>
    <w:rsid w:val="00B7443E"/>
    <w:rsid w:val="00B7479B"/>
    <w:rsid w:val="00B74A27"/>
    <w:rsid w:val="00B757EE"/>
    <w:rsid w:val="00B762BB"/>
    <w:rsid w:val="00B7649F"/>
    <w:rsid w:val="00B767AE"/>
    <w:rsid w:val="00B76CF7"/>
    <w:rsid w:val="00B7777F"/>
    <w:rsid w:val="00B77943"/>
    <w:rsid w:val="00B7794A"/>
    <w:rsid w:val="00B77E1B"/>
    <w:rsid w:val="00B77F58"/>
    <w:rsid w:val="00B80244"/>
    <w:rsid w:val="00B80439"/>
    <w:rsid w:val="00B806E8"/>
    <w:rsid w:val="00B80EB9"/>
    <w:rsid w:val="00B81776"/>
    <w:rsid w:val="00B81C53"/>
    <w:rsid w:val="00B823EE"/>
    <w:rsid w:val="00B82454"/>
    <w:rsid w:val="00B8316F"/>
    <w:rsid w:val="00B83AFE"/>
    <w:rsid w:val="00B83DF6"/>
    <w:rsid w:val="00B83EB9"/>
    <w:rsid w:val="00B8487B"/>
    <w:rsid w:val="00B84C78"/>
    <w:rsid w:val="00B85261"/>
    <w:rsid w:val="00B86A69"/>
    <w:rsid w:val="00B86C9B"/>
    <w:rsid w:val="00B86F6D"/>
    <w:rsid w:val="00B87981"/>
    <w:rsid w:val="00B87B5E"/>
    <w:rsid w:val="00B87E41"/>
    <w:rsid w:val="00B90105"/>
    <w:rsid w:val="00B90F7C"/>
    <w:rsid w:val="00B91364"/>
    <w:rsid w:val="00B9156B"/>
    <w:rsid w:val="00B91B34"/>
    <w:rsid w:val="00B91C4B"/>
    <w:rsid w:val="00B922AB"/>
    <w:rsid w:val="00B9230E"/>
    <w:rsid w:val="00B92B1B"/>
    <w:rsid w:val="00B93465"/>
    <w:rsid w:val="00B9351D"/>
    <w:rsid w:val="00B94596"/>
    <w:rsid w:val="00B94C35"/>
    <w:rsid w:val="00B9516D"/>
    <w:rsid w:val="00B95C2B"/>
    <w:rsid w:val="00B95F4D"/>
    <w:rsid w:val="00B95F65"/>
    <w:rsid w:val="00B963D7"/>
    <w:rsid w:val="00B97B67"/>
    <w:rsid w:val="00BA0339"/>
    <w:rsid w:val="00BA112B"/>
    <w:rsid w:val="00BA1692"/>
    <w:rsid w:val="00BA1D24"/>
    <w:rsid w:val="00BA1F0C"/>
    <w:rsid w:val="00BA2CD1"/>
    <w:rsid w:val="00BA5102"/>
    <w:rsid w:val="00BA549C"/>
    <w:rsid w:val="00BA5F02"/>
    <w:rsid w:val="00BA6058"/>
    <w:rsid w:val="00BA633A"/>
    <w:rsid w:val="00BA67FC"/>
    <w:rsid w:val="00BA6D0F"/>
    <w:rsid w:val="00BA6ED6"/>
    <w:rsid w:val="00BA72DE"/>
    <w:rsid w:val="00BA76A5"/>
    <w:rsid w:val="00BB0923"/>
    <w:rsid w:val="00BB148C"/>
    <w:rsid w:val="00BB18F4"/>
    <w:rsid w:val="00BB2135"/>
    <w:rsid w:val="00BB265B"/>
    <w:rsid w:val="00BB2AA8"/>
    <w:rsid w:val="00BB2F7C"/>
    <w:rsid w:val="00BB3176"/>
    <w:rsid w:val="00BB332A"/>
    <w:rsid w:val="00BB3BBF"/>
    <w:rsid w:val="00BB4B98"/>
    <w:rsid w:val="00BB5304"/>
    <w:rsid w:val="00BB5354"/>
    <w:rsid w:val="00BB62B2"/>
    <w:rsid w:val="00BB6896"/>
    <w:rsid w:val="00BB6A37"/>
    <w:rsid w:val="00BB6EF2"/>
    <w:rsid w:val="00BB79E6"/>
    <w:rsid w:val="00BC115C"/>
    <w:rsid w:val="00BC1271"/>
    <w:rsid w:val="00BC13AE"/>
    <w:rsid w:val="00BC1AB8"/>
    <w:rsid w:val="00BC1DA9"/>
    <w:rsid w:val="00BC228A"/>
    <w:rsid w:val="00BC29F6"/>
    <w:rsid w:val="00BC3202"/>
    <w:rsid w:val="00BC46E8"/>
    <w:rsid w:val="00BC4C92"/>
    <w:rsid w:val="00BC4E8F"/>
    <w:rsid w:val="00BC4EF8"/>
    <w:rsid w:val="00BC4F21"/>
    <w:rsid w:val="00BC63D9"/>
    <w:rsid w:val="00BC7244"/>
    <w:rsid w:val="00BC778F"/>
    <w:rsid w:val="00BD0D97"/>
    <w:rsid w:val="00BD0DF3"/>
    <w:rsid w:val="00BD0FAC"/>
    <w:rsid w:val="00BD112F"/>
    <w:rsid w:val="00BD11F1"/>
    <w:rsid w:val="00BD1271"/>
    <w:rsid w:val="00BD16DE"/>
    <w:rsid w:val="00BD1D1B"/>
    <w:rsid w:val="00BD2476"/>
    <w:rsid w:val="00BD270B"/>
    <w:rsid w:val="00BD2A2A"/>
    <w:rsid w:val="00BD3522"/>
    <w:rsid w:val="00BD37CB"/>
    <w:rsid w:val="00BD380A"/>
    <w:rsid w:val="00BD3D2E"/>
    <w:rsid w:val="00BD42DC"/>
    <w:rsid w:val="00BD44AD"/>
    <w:rsid w:val="00BD48F5"/>
    <w:rsid w:val="00BD4BF0"/>
    <w:rsid w:val="00BD5731"/>
    <w:rsid w:val="00BD6173"/>
    <w:rsid w:val="00BD61D4"/>
    <w:rsid w:val="00BD76F5"/>
    <w:rsid w:val="00BD7A0F"/>
    <w:rsid w:val="00BD7DE0"/>
    <w:rsid w:val="00BE0308"/>
    <w:rsid w:val="00BE1980"/>
    <w:rsid w:val="00BE2626"/>
    <w:rsid w:val="00BE2C67"/>
    <w:rsid w:val="00BE335D"/>
    <w:rsid w:val="00BE339D"/>
    <w:rsid w:val="00BE3ACA"/>
    <w:rsid w:val="00BE4414"/>
    <w:rsid w:val="00BE49B1"/>
    <w:rsid w:val="00BE515A"/>
    <w:rsid w:val="00BE56F2"/>
    <w:rsid w:val="00BE5821"/>
    <w:rsid w:val="00BE58A4"/>
    <w:rsid w:val="00BE593B"/>
    <w:rsid w:val="00BE6087"/>
    <w:rsid w:val="00BE6690"/>
    <w:rsid w:val="00BE6F2D"/>
    <w:rsid w:val="00BF0683"/>
    <w:rsid w:val="00BF0699"/>
    <w:rsid w:val="00BF06D3"/>
    <w:rsid w:val="00BF096E"/>
    <w:rsid w:val="00BF0D80"/>
    <w:rsid w:val="00BF1310"/>
    <w:rsid w:val="00BF145C"/>
    <w:rsid w:val="00BF18F2"/>
    <w:rsid w:val="00BF1A46"/>
    <w:rsid w:val="00BF22C1"/>
    <w:rsid w:val="00BF3A67"/>
    <w:rsid w:val="00BF4395"/>
    <w:rsid w:val="00BF45F9"/>
    <w:rsid w:val="00BF461A"/>
    <w:rsid w:val="00BF4B7A"/>
    <w:rsid w:val="00BF50CB"/>
    <w:rsid w:val="00BF53B1"/>
    <w:rsid w:val="00BF56D1"/>
    <w:rsid w:val="00BF59E1"/>
    <w:rsid w:val="00BF718D"/>
    <w:rsid w:val="00BF743C"/>
    <w:rsid w:val="00BF7848"/>
    <w:rsid w:val="00BF7AF8"/>
    <w:rsid w:val="00BF7C3B"/>
    <w:rsid w:val="00C005A8"/>
    <w:rsid w:val="00C0287E"/>
    <w:rsid w:val="00C028E9"/>
    <w:rsid w:val="00C02D72"/>
    <w:rsid w:val="00C03260"/>
    <w:rsid w:val="00C0361D"/>
    <w:rsid w:val="00C03796"/>
    <w:rsid w:val="00C03AFF"/>
    <w:rsid w:val="00C03EFC"/>
    <w:rsid w:val="00C0419D"/>
    <w:rsid w:val="00C045CE"/>
    <w:rsid w:val="00C04696"/>
    <w:rsid w:val="00C04AA3"/>
    <w:rsid w:val="00C04E2F"/>
    <w:rsid w:val="00C05181"/>
    <w:rsid w:val="00C0578F"/>
    <w:rsid w:val="00C05CCD"/>
    <w:rsid w:val="00C05E93"/>
    <w:rsid w:val="00C06499"/>
    <w:rsid w:val="00C065AE"/>
    <w:rsid w:val="00C06C13"/>
    <w:rsid w:val="00C104B0"/>
    <w:rsid w:val="00C11E0B"/>
    <w:rsid w:val="00C1223D"/>
    <w:rsid w:val="00C12382"/>
    <w:rsid w:val="00C12E1B"/>
    <w:rsid w:val="00C1363E"/>
    <w:rsid w:val="00C137FB"/>
    <w:rsid w:val="00C138E4"/>
    <w:rsid w:val="00C13F5E"/>
    <w:rsid w:val="00C14360"/>
    <w:rsid w:val="00C1481D"/>
    <w:rsid w:val="00C14B1F"/>
    <w:rsid w:val="00C153D7"/>
    <w:rsid w:val="00C157FE"/>
    <w:rsid w:val="00C15BB4"/>
    <w:rsid w:val="00C15CE2"/>
    <w:rsid w:val="00C16F77"/>
    <w:rsid w:val="00C20649"/>
    <w:rsid w:val="00C21923"/>
    <w:rsid w:val="00C21A3E"/>
    <w:rsid w:val="00C21C36"/>
    <w:rsid w:val="00C22463"/>
    <w:rsid w:val="00C22645"/>
    <w:rsid w:val="00C232EE"/>
    <w:rsid w:val="00C23ACF"/>
    <w:rsid w:val="00C23AFA"/>
    <w:rsid w:val="00C23F62"/>
    <w:rsid w:val="00C2541C"/>
    <w:rsid w:val="00C2637E"/>
    <w:rsid w:val="00C26629"/>
    <w:rsid w:val="00C26978"/>
    <w:rsid w:val="00C27248"/>
    <w:rsid w:val="00C273A2"/>
    <w:rsid w:val="00C2776E"/>
    <w:rsid w:val="00C27F20"/>
    <w:rsid w:val="00C27FE0"/>
    <w:rsid w:val="00C30AAD"/>
    <w:rsid w:val="00C310B0"/>
    <w:rsid w:val="00C31983"/>
    <w:rsid w:val="00C32447"/>
    <w:rsid w:val="00C32A82"/>
    <w:rsid w:val="00C33E99"/>
    <w:rsid w:val="00C34340"/>
    <w:rsid w:val="00C346BC"/>
    <w:rsid w:val="00C34BF1"/>
    <w:rsid w:val="00C34DEC"/>
    <w:rsid w:val="00C35ADB"/>
    <w:rsid w:val="00C3646F"/>
    <w:rsid w:val="00C36EF4"/>
    <w:rsid w:val="00C37641"/>
    <w:rsid w:val="00C37EAF"/>
    <w:rsid w:val="00C40B42"/>
    <w:rsid w:val="00C4134B"/>
    <w:rsid w:val="00C43339"/>
    <w:rsid w:val="00C445C2"/>
    <w:rsid w:val="00C44EA1"/>
    <w:rsid w:val="00C451A5"/>
    <w:rsid w:val="00C45335"/>
    <w:rsid w:val="00C45C2B"/>
    <w:rsid w:val="00C4643F"/>
    <w:rsid w:val="00C46E57"/>
    <w:rsid w:val="00C47104"/>
    <w:rsid w:val="00C501C6"/>
    <w:rsid w:val="00C509DC"/>
    <w:rsid w:val="00C50C70"/>
    <w:rsid w:val="00C50E0F"/>
    <w:rsid w:val="00C51147"/>
    <w:rsid w:val="00C5284D"/>
    <w:rsid w:val="00C541CE"/>
    <w:rsid w:val="00C54976"/>
    <w:rsid w:val="00C55338"/>
    <w:rsid w:val="00C562C8"/>
    <w:rsid w:val="00C566B2"/>
    <w:rsid w:val="00C5676E"/>
    <w:rsid w:val="00C60347"/>
    <w:rsid w:val="00C60F3A"/>
    <w:rsid w:val="00C6142E"/>
    <w:rsid w:val="00C6190C"/>
    <w:rsid w:val="00C61C94"/>
    <w:rsid w:val="00C622D1"/>
    <w:rsid w:val="00C62C22"/>
    <w:rsid w:val="00C63C11"/>
    <w:rsid w:val="00C63CB6"/>
    <w:rsid w:val="00C64AA9"/>
    <w:rsid w:val="00C64D52"/>
    <w:rsid w:val="00C65908"/>
    <w:rsid w:val="00C65974"/>
    <w:rsid w:val="00C65A9B"/>
    <w:rsid w:val="00C65D81"/>
    <w:rsid w:val="00C6617F"/>
    <w:rsid w:val="00C6626A"/>
    <w:rsid w:val="00C66B4A"/>
    <w:rsid w:val="00C67353"/>
    <w:rsid w:val="00C674D2"/>
    <w:rsid w:val="00C7044C"/>
    <w:rsid w:val="00C70A51"/>
    <w:rsid w:val="00C7112F"/>
    <w:rsid w:val="00C71E40"/>
    <w:rsid w:val="00C71E6A"/>
    <w:rsid w:val="00C71FBB"/>
    <w:rsid w:val="00C7224C"/>
    <w:rsid w:val="00C7273B"/>
    <w:rsid w:val="00C75051"/>
    <w:rsid w:val="00C75348"/>
    <w:rsid w:val="00C75438"/>
    <w:rsid w:val="00C75D8A"/>
    <w:rsid w:val="00C75E9F"/>
    <w:rsid w:val="00C76ED6"/>
    <w:rsid w:val="00C7700F"/>
    <w:rsid w:val="00C77186"/>
    <w:rsid w:val="00C7735A"/>
    <w:rsid w:val="00C81102"/>
    <w:rsid w:val="00C81448"/>
    <w:rsid w:val="00C81A9A"/>
    <w:rsid w:val="00C81E46"/>
    <w:rsid w:val="00C81F32"/>
    <w:rsid w:val="00C8253C"/>
    <w:rsid w:val="00C8335E"/>
    <w:rsid w:val="00C84623"/>
    <w:rsid w:val="00C84B30"/>
    <w:rsid w:val="00C84BF1"/>
    <w:rsid w:val="00C850D3"/>
    <w:rsid w:val="00C8576C"/>
    <w:rsid w:val="00C862B0"/>
    <w:rsid w:val="00C868A2"/>
    <w:rsid w:val="00C869FD"/>
    <w:rsid w:val="00C901FE"/>
    <w:rsid w:val="00C910A6"/>
    <w:rsid w:val="00C91118"/>
    <w:rsid w:val="00C916D7"/>
    <w:rsid w:val="00C91EC0"/>
    <w:rsid w:val="00C93F3C"/>
    <w:rsid w:val="00C94300"/>
    <w:rsid w:val="00C9434B"/>
    <w:rsid w:val="00C94568"/>
    <w:rsid w:val="00C946D8"/>
    <w:rsid w:val="00C94B6C"/>
    <w:rsid w:val="00C975E4"/>
    <w:rsid w:val="00C97856"/>
    <w:rsid w:val="00CA000B"/>
    <w:rsid w:val="00CA033E"/>
    <w:rsid w:val="00CA0B88"/>
    <w:rsid w:val="00CA1553"/>
    <w:rsid w:val="00CA1706"/>
    <w:rsid w:val="00CA1B1F"/>
    <w:rsid w:val="00CA1BAE"/>
    <w:rsid w:val="00CA38B5"/>
    <w:rsid w:val="00CA4F71"/>
    <w:rsid w:val="00CA5712"/>
    <w:rsid w:val="00CA5A6B"/>
    <w:rsid w:val="00CA5B08"/>
    <w:rsid w:val="00CA60BA"/>
    <w:rsid w:val="00CA64BA"/>
    <w:rsid w:val="00CA667A"/>
    <w:rsid w:val="00CA69FE"/>
    <w:rsid w:val="00CA6C3D"/>
    <w:rsid w:val="00CA6D9E"/>
    <w:rsid w:val="00CA6ED3"/>
    <w:rsid w:val="00CA7029"/>
    <w:rsid w:val="00CA7134"/>
    <w:rsid w:val="00CA78AF"/>
    <w:rsid w:val="00CB0B3D"/>
    <w:rsid w:val="00CB2A17"/>
    <w:rsid w:val="00CB2E00"/>
    <w:rsid w:val="00CB30F4"/>
    <w:rsid w:val="00CB351A"/>
    <w:rsid w:val="00CB370F"/>
    <w:rsid w:val="00CB3858"/>
    <w:rsid w:val="00CB3EA5"/>
    <w:rsid w:val="00CB4184"/>
    <w:rsid w:val="00CB456F"/>
    <w:rsid w:val="00CB45A9"/>
    <w:rsid w:val="00CB48A7"/>
    <w:rsid w:val="00CB4F34"/>
    <w:rsid w:val="00CB507A"/>
    <w:rsid w:val="00CB51D6"/>
    <w:rsid w:val="00CB636A"/>
    <w:rsid w:val="00CB67A8"/>
    <w:rsid w:val="00CB75C4"/>
    <w:rsid w:val="00CB7929"/>
    <w:rsid w:val="00CB7DE9"/>
    <w:rsid w:val="00CC0C2C"/>
    <w:rsid w:val="00CC0F1C"/>
    <w:rsid w:val="00CC0F67"/>
    <w:rsid w:val="00CC1BC0"/>
    <w:rsid w:val="00CC1CFF"/>
    <w:rsid w:val="00CC3228"/>
    <w:rsid w:val="00CC33E6"/>
    <w:rsid w:val="00CC3C3D"/>
    <w:rsid w:val="00CC3F9E"/>
    <w:rsid w:val="00CC6085"/>
    <w:rsid w:val="00CC646A"/>
    <w:rsid w:val="00CC6724"/>
    <w:rsid w:val="00CC727D"/>
    <w:rsid w:val="00CC7C45"/>
    <w:rsid w:val="00CD022D"/>
    <w:rsid w:val="00CD058F"/>
    <w:rsid w:val="00CD0D09"/>
    <w:rsid w:val="00CD0FC8"/>
    <w:rsid w:val="00CD1A9E"/>
    <w:rsid w:val="00CD1D31"/>
    <w:rsid w:val="00CD1F7E"/>
    <w:rsid w:val="00CD2408"/>
    <w:rsid w:val="00CD33D0"/>
    <w:rsid w:val="00CD377B"/>
    <w:rsid w:val="00CD38A8"/>
    <w:rsid w:val="00CD3B25"/>
    <w:rsid w:val="00CD3DD3"/>
    <w:rsid w:val="00CD4773"/>
    <w:rsid w:val="00CD4A28"/>
    <w:rsid w:val="00CD4F38"/>
    <w:rsid w:val="00CD5630"/>
    <w:rsid w:val="00CD5DB7"/>
    <w:rsid w:val="00CD5EC8"/>
    <w:rsid w:val="00CD614F"/>
    <w:rsid w:val="00CD6350"/>
    <w:rsid w:val="00CD6C1D"/>
    <w:rsid w:val="00CD7C89"/>
    <w:rsid w:val="00CE02C3"/>
    <w:rsid w:val="00CE04EA"/>
    <w:rsid w:val="00CE1309"/>
    <w:rsid w:val="00CE2A33"/>
    <w:rsid w:val="00CE2D0C"/>
    <w:rsid w:val="00CE2FCF"/>
    <w:rsid w:val="00CE2FF5"/>
    <w:rsid w:val="00CE320B"/>
    <w:rsid w:val="00CE345A"/>
    <w:rsid w:val="00CE3A85"/>
    <w:rsid w:val="00CE420E"/>
    <w:rsid w:val="00CE4B20"/>
    <w:rsid w:val="00CE4C94"/>
    <w:rsid w:val="00CE4FED"/>
    <w:rsid w:val="00CE53ED"/>
    <w:rsid w:val="00CE560A"/>
    <w:rsid w:val="00CE5814"/>
    <w:rsid w:val="00CE691A"/>
    <w:rsid w:val="00CE7269"/>
    <w:rsid w:val="00CF06A4"/>
    <w:rsid w:val="00CF14AF"/>
    <w:rsid w:val="00CF1997"/>
    <w:rsid w:val="00CF2186"/>
    <w:rsid w:val="00CF2325"/>
    <w:rsid w:val="00CF3DC4"/>
    <w:rsid w:val="00CF3FEA"/>
    <w:rsid w:val="00CF4255"/>
    <w:rsid w:val="00CF42C0"/>
    <w:rsid w:val="00CF45C2"/>
    <w:rsid w:val="00CF4E25"/>
    <w:rsid w:val="00CF4E66"/>
    <w:rsid w:val="00CF4EF1"/>
    <w:rsid w:val="00CF4F15"/>
    <w:rsid w:val="00CF4FBF"/>
    <w:rsid w:val="00CF56EE"/>
    <w:rsid w:val="00CF5D02"/>
    <w:rsid w:val="00CF5D1D"/>
    <w:rsid w:val="00CF625B"/>
    <w:rsid w:val="00CF652B"/>
    <w:rsid w:val="00CF677E"/>
    <w:rsid w:val="00D00020"/>
    <w:rsid w:val="00D00317"/>
    <w:rsid w:val="00D00403"/>
    <w:rsid w:val="00D004EA"/>
    <w:rsid w:val="00D0075E"/>
    <w:rsid w:val="00D009CB"/>
    <w:rsid w:val="00D00C83"/>
    <w:rsid w:val="00D012D0"/>
    <w:rsid w:val="00D01582"/>
    <w:rsid w:val="00D02315"/>
    <w:rsid w:val="00D028FC"/>
    <w:rsid w:val="00D031D2"/>
    <w:rsid w:val="00D03338"/>
    <w:rsid w:val="00D0334E"/>
    <w:rsid w:val="00D0341E"/>
    <w:rsid w:val="00D045E9"/>
    <w:rsid w:val="00D048EB"/>
    <w:rsid w:val="00D0511D"/>
    <w:rsid w:val="00D0524B"/>
    <w:rsid w:val="00D05934"/>
    <w:rsid w:val="00D05AD3"/>
    <w:rsid w:val="00D05E4B"/>
    <w:rsid w:val="00D0622B"/>
    <w:rsid w:val="00D06562"/>
    <w:rsid w:val="00D067A9"/>
    <w:rsid w:val="00D06A22"/>
    <w:rsid w:val="00D073EC"/>
    <w:rsid w:val="00D076B4"/>
    <w:rsid w:val="00D07843"/>
    <w:rsid w:val="00D07E49"/>
    <w:rsid w:val="00D10ACF"/>
    <w:rsid w:val="00D10CC6"/>
    <w:rsid w:val="00D10DDE"/>
    <w:rsid w:val="00D116C5"/>
    <w:rsid w:val="00D117DA"/>
    <w:rsid w:val="00D122A7"/>
    <w:rsid w:val="00D12A1B"/>
    <w:rsid w:val="00D1303B"/>
    <w:rsid w:val="00D13352"/>
    <w:rsid w:val="00D1361F"/>
    <w:rsid w:val="00D13EBA"/>
    <w:rsid w:val="00D14A0E"/>
    <w:rsid w:val="00D14CB6"/>
    <w:rsid w:val="00D14CC6"/>
    <w:rsid w:val="00D15538"/>
    <w:rsid w:val="00D15D95"/>
    <w:rsid w:val="00D1654C"/>
    <w:rsid w:val="00D16AF7"/>
    <w:rsid w:val="00D16BB3"/>
    <w:rsid w:val="00D17545"/>
    <w:rsid w:val="00D201E9"/>
    <w:rsid w:val="00D206D7"/>
    <w:rsid w:val="00D20C04"/>
    <w:rsid w:val="00D2103C"/>
    <w:rsid w:val="00D22BC2"/>
    <w:rsid w:val="00D23818"/>
    <w:rsid w:val="00D25D2E"/>
    <w:rsid w:val="00D2609E"/>
    <w:rsid w:val="00D26B37"/>
    <w:rsid w:val="00D270E2"/>
    <w:rsid w:val="00D27C31"/>
    <w:rsid w:val="00D309E7"/>
    <w:rsid w:val="00D30AAC"/>
    <w:rsid w:val="00D32291"/>
    <w:rsid w:val="00D32332"/>
    <w:rsid w:val="00D323A1"/>
    <w:rsid w:val="00D335B1"/>
    <w:rsid w:val="00D35509"/>
    <w:rsid w:val="00D35C47"/>
    <w:rsid w:val="00D35E5A"/>
    <w:rsid w:val="00D361B7"/>
    <w:rsid w:val="00D36408"/>
    <w:rsid w:val="00D36416"/>
    <w:rsid w:val="00D37E6F"/>
    <w:rsid w:val="00D401D9"/>
    <w:rsid w:val="00D40C73"/>
    <w:rsid w:val="00D412D0"/>
    <w:rsid w:val="00D4138F"/>
    <w:rsid w:val="00D413A1"/>
    <w:rsid w:val="00D4180E"/>
    <w:rsid w:val="00D4195A"/>
    <w:rsid w:val="00D42345"/>
    <w:rsid w:val="00D42E40"/>
    <w:rsid w:val="00D431A7"/>
    <w:rsid w:val="00D433BB"/>
    <w:rsid w:val="00D437AA"/>
    <w:rsid w:val="00D43B87"/>
    <w:rsid w:val="00D43EBF"/>
    <w:rsid w:val="00D44108"/>
    <w:rsid w:val="00D4458A"/>
    <w:rsid w:val="00D446BF"/>
    <w:rsid w:val="00D44F11"/>
    <w:rsid w:val="00D45553"/>
    <w:rsid w:val="00D4577A"/>
    <w:rsid w:val="00D4647F"/>
    <w:rsid w:val="00D46549"/>
    <w:rsid w:val="00D46609"/>
    <w:rsid w:val="00D47501"/>
    <w:rsid w:val="00D501C8"/>
    <w:rsid w:val="00D508DE"/>
    <w:rsid w:val="00D50CC7"/>
    <w:rsid w:val="00D514D8"/>
    <w:rsid w:val="00D518EB"/>
    <w:rsid w:val="00D51FA0"/>
    <w:rsid w:val="00D528BE"/>
    <w:rsid w:val="00D52A87"/>
    <w:rsid w:val="00D5334C"/>
    <w:rsid w:val="00D534CB"/>
    <w:rsid w:val="00D534D3"/>
    <w:rsid w:val="00D53838"/>
    <w:rsid w:val="00D53FD1"/>
    <w:rsid w:val="00D55788"/>
    <w:rsid w:val="00D56C13"/>
    <w:rsid w:val="00D57B08"/>
    <w:rsid w:val="00D61887"/>
    <w:rsid w:val="00D61F46"/>
    <w:rsid w:val="00D62669"/>
    <w:rsid w:val="00D628D6"/>
    <w:rsid w:val="00D62D0D"/>
    <w:rsid w:val="00D638D5"/>
    <w:rsid w:val="00D638FF"/>
    <w:rsid w:val="00D639FA"/>
    <w:rsid w:val="00D63CC2"/>
    <w:rsid w:val="00D65C7C"/>
    <w:rsid w:val="00D65F3F"/>
    <w:rsid w:val="00D66BDE"/>
    <w:rsid w:val="00D678F7"/>
    <w:rsid w:val="00D67930"/>
    <w:rsid w:val="00D70AD5"/>
    <w:rsid w:val="00D70C66"/>
    <w:rsid w:val="00D70E05"/>
    <w:rsid w:val="00D72B1B"/>
    <w:rsid w:val="00D7390B"/>
    <w:rsid w:val="00D73AB7"/>
    <w:rsid w:val="00D73B1A"/>
    <w:rsid w:val="00D73E96"/>
    <w:rsid w:val="00D74439"/>
    <w:rsid w:val="00D74BB6"/>
    <w:rsid w:val="00D7513C"/>
    <w:rsid w:val="00D7595C"/>
    <w:rsid w:val="00D75D41"/>
    <w:rsid w:val="00D76489"/>
    <w:rsid w:val="00D766F1"/>
    <w:rsid w:val="00D76720"/>
    <w:rsid w:val="00D769A0"/>
    <w:rsid w:val="00D77829"/>
    <w:rsid w:val="00D77ACF"/>
    <w:rsid w:val="00D80BB0"/>
    <w:rsid w:val="00D80E04"/>
    <w:rsid w:val="00D81172"/>
    <w:rsid w:val="00D8119E"/>
    <w:rsid w:val="00D81298"/>
    <w:rsid w:val="00D81474"/>
    <w:rsid w:val="00D8219F"/>
    <w:rsid w:val="00D82404"/>
    <w:rsid w:val="00D826E7"/>
    <w:rsid w:val="00D82945"/>
    <w:rsid w:val="00D83943"/>
    <w:rsid w:val="00D83A10"/>
    <w:rsid w:val="00D84080"/>
    <w:rsid w:val="00D84F2B"/>
    <w:rsid w:val="00D86091"/>
    <w:rsid w:val="00D8659F"/>
    <w:rsid w:val="00D8668B"/>
    <w:rsid w:val="00D86BE3"/>
    <w:rsid w:val="00D91BA2"/>
    <w:rsid w:val="00D9204F"/>
    <w:rsid w:val="00D927E8"/>
    <w:rsid w:val="00D92ACD"/>
    <w:rsid w:val="00D92B31"/>
    <w:rsid w:val="00D930E8"/>
    <w:rsid w:val="00D933A3"/>
    <w:rsid w:val="00D93FAC"/>
    <w:rsid w:val="00D9401F"/>
    <w:rsid w:val="00D949CC"/>
    <w:rsid w:val="00D951F0"/>
    <w:rsid w:val="00D95249"/>
    <w:rsid w:val="00D960D2"/>
    <w:rsid w:val="00D96259"/>
    <w:rsid w:val="00D965E4"/>
    <w:rsid w:val="00D96FE4"/>
    <w:rsid w:val="00D973DD"/>
    <w:rsid w:val="00DA09DF"/>
    <w:rsid w:val="00DA174A"/>
    <w:rsid w:val="00DA1F65"/>
    <w:rsid w:val="00DA2172"/>
    <w:rsid w:val="00DA2FD1"/>
    <w:rsid w:val="00DA369C"/>
    <w:rsid w:val="00DA3B45"/>
    <w:rsid w:val="00DA419A"/>
    <w:rsid w:val="00DA45EE"/>
    <w:rsid w:val="00DA4EB0"/>
    <w:rsid w:val="00DA5310"/>
    <w:rsid w:val="00DA577D"/>
    <w:rsid w:val="00DA5CC5"/>
    <w:rsid w:val="00DA604E"/>
    <w:rsid w:val="00DA6FD1"/>
    <w:rsid w:val="00DA7027"/>
    <w:rsid w:val="00DA75DF"/>
    <w:rsid w:val="00DB0850"/>
    <w:rsid w:val="00DB0D31"/>
    <w:rsid w:val="00DB1582"/>
    <w:rsid w:val="00DB1624"/>
    <w:rsid w:val="00DB203B"/>
    <w:rsid w:val="00DB2925"/>
    <w:rsid w:val="00DB3498"/>
    <w:rsid w:val="00DB3F0F"/>
    <w:rsid w:val="00DB3FB9"/>
    <w:rsid w:val="00DB418D"/>
    <w:rsid w:val="00DB4530"/>
    <w:rsid w:val="00DB46F6"/>
    <w:rsid w:val="00DB51D6"/>
    <w:rsid w:val="00DB6097"/>
    <w:rsid w:val="00DB6B39"/>
    <w:rsid w:val="00DB7875"/>
    <w:rsid w:val="00DB7CC3"/>
    <w:rsid w:val="00DB7CF6"/>
    <w:rsid w:val="00DC05E4"/>
    <w:rsid w:val="00DC0FC4"/>
    <w:rsid w:val="00DC105C"/>
    <w:rsid w:val="00DC27C2"/>
    <w:rsid w:val="00DC283B"/>
    <w:rsid w:val="00DC35FE"/>
    <w:rsid w:val="00DC3FBD"/>
    <w:rsid w:val="00DC4F71"/>
    <w:rsid w:val="00DC5D43"/>
    <w:rsid w:val="00DC5D9C"/>
    <w:rsid w:val="00DC6249"/>
    <w:rsid w:val="00DC6E43"/>
    <w:rsid w:val="00DC7CE5"/>
    <w:rsid w:val="00DD161F"/>
    <w:rsid w:val="00DD1ACC"/>
    <w:rsid w:val="00DD23E4"/>
    <w:rsid w:val="00DD23F7"/>
    <w:rsid w:val="00DD2995"/>
    <w:rsid w:val="00DD3508"/>
    <w:rsid w:val="00DD445F"/>
    <w:rsid w:val="00DD49B4"/>
    <w:rsid w:val="00DD4DBE"/>
    <w:rsid w:val="00DD5CA0"/>
    <w:rsid w:val="00DD5D7A"/>
    <w:rsid w:val="00DD63A4"/>
    <w:rsid w:val="00DD6E77"/>
    <w:rsid w:val="00DD7290"/>
    <w:rsid w:val="00DD7307"/>
    <w:rsid w:val="00DD7754"/>
    <w:rsid w:val="00DD7952"/>
    <w:rsid w:val="00DE0835"/>
    <w:rsid w:val="00DE086D"/>
    <w:rsid w:val="00DE0D0D"/>
    <w:rsid w:val="00DE21E5"/>
    <w:rsid w:val="00DE2DB4"/>
    <w:rsid w:val="00DE3A7C"/>
    <w:rsid w:val="00DE3CFE"/>
    <w:rsid w:val="00DE3EA3"/>
    <w:rsid w:val="00DE40C4"/>
    <w:rsid w:val="00DE433E"/>
    <w:rsid w:val="00DE45F4"/>
    <w:rsid w:val="00DE533F"/>
    <w:rsid w:val="00DE5960"/>
    <w:rsid w:val="00DE6826"/>
    <w:rsid w:val="00DE69D0"/>
    <w:rsid w:val="00DE70B5"/>
    <w:rsid w:val="00DE759D"/>
    <w:rsid w:val="00DE7AB6"/>
    <w:rsid w:val="00DF06A4"/>
    <w:rsid w:val="00DF0A83"/>
    <w:rsid w:val="00DF142F"/>
    <w:rsid w:val="00DF1D73"/>
    <w:rsid w:val="00DF291D"/>
    <w:rsid w:val="00DF2F66"/>
    <w:rsid w:val="00DF2FFE"/>
    <w:rsid w:val="00DF3903"/>
    <w:rsid w:val="00DF3DF9"/>
    <w:rsid w:val="00DF4596"/>
    <w:rsid w:val="00DF5811"/>
    <w:rsid w:val="00DF5DBE"/>
    <w:rsid w:val="00DF647E"/>
    <w:rsid w:val="00DF6A08"/>
    <w:rsid w:val="00E00499"/>
    <w:rsid w:val="00E005B6"/>
    <w:rsid w:val="00E005DF"/>
    <w:rsid w:val="00E01942"/>
    <w:rsid w:val="00E01A99"/>
    <w:rsid w:val="00E020E1"/>
    <w:rsid w:val="00E025C0"/>
    <w:rsid w:val="00E02729"/>
    <w:rsid w:val="00E03633"/>
    <w:rsid w:val="00E0379E"/>
    <w:rsid w:val="00E03EC2"/>
    <w:rsid w:val="00E03F76"/>
    <w:rsid w:val="00E03F89"/>
    <w:rsid w:val="00E043A6"/>
    <w:rsid w:val="00E0463D"/>
    <w:rsid w:val="00E048DB"/>
    <w:rsid w:val="00E04C83"/>
    <w:rsid w:val="00E05247"/>
    <w:rsid w:val="00E062BA"/>
    <w:rsid w:val="00E06D2C"/>
    <w:rsid w:val="00E06DA8"/>
    <w:rsid w:val="00E10416"/>
    <w:rsid w:val="00E10CB4"/>
    <w:rsid w:val="00E1195D"/>
    <w:rsid w:val="00E11C3C"/>
    <w:rsid w:val="00E12068"/>
    <w:rsid w:val="00E12E3B"/>
    <w:rsid w:val="00E137E6"/>
    <w:rsid w:val="00E13E2B"/>
    <w:rsid w:val="00E1425E"/>
    <w:rsid w:val="00E14AE3"/>
    <w:rsid w:val="00E14DA1"/>
    <w:rsid w:val="00E15CC0"/>
    <w:rsid w:val="00E165BE"/>
    <w:rsid w:val="00E16B23"/>
    <w:rsid w:val="00E16D31"/>
    <w:rsid w:val="00E17BAC"/>
    <w:rsid w:val="00E212FD"/>
    <w:rsid w:val="00E21E23"/>
    <w:rsid w:val="00E22D7D"/>
    <w:rsid w:val="00E24433"/>
    <w:rsid w:val="00E25075"/>
    <w:rsid w:val="00E25869"/>
    <w:rsid w:val="00E25ADA"/>
    <w:rsid w:val="00E2707E"/>
    <w:rsid w:val="00E27870"/>
    <w:rsid w:val="00E27F95"/>
    <w:rsid w:val="00E3022B"/>
    <w:rsid w:val="00E30473"/>
    <w:rsid w:val="00E3060B"/>
    <w:rsid w:val="00E31374"/>
    <w:rsid w:val="00E34164"/>
    <w:rsid w:val="00E348B6"/>
    <w:rsid w:val="00E3556E"/>
    <w:rsid w:val="00E3575B"/>
    <w:rsid w:val="00E35965"/>
    <w:rsid w:val="00E36A06"/>
    <w:rsid w:val="00E3736A"/>
    <w:rsid w:val="00E37757"/>
    <w:rsid w:val="00E378A1"/>
    <w:rsid w:val="00E378F1"/>
    <w:rsid w:val="00E409C5"/>
    <w:rsid w:val="00E40B7D"/>
    <w:rsid w:val="00E40ED4"/>
    <w:rsid w:val="00E41A6E"/>
    <w:rsid w:val="00E41ADF"/>
    <w:rsid w:val="00E41B4C"/>
    <w:rsid w:val="00E42FB4"/>
    <w:rsid w:val="00E43090"/>
    <w:rsid w:val="00E43C30"/>
    <w:rsid w:val="00E44302"/>
    <w:rsid w:val="00E44550"/>
    <w:rsid w:val="00E44F7E"/>
    <w:rsid w:val="00E455A3"/>
    <w:rsid w:val="00E45914"/>
    <w:rsid w:val="00E45979"/>
    <w:rsid w:val="00E46270"/>
    <w:rsid w:val="00E4680C"/>
    <w:rsid w:val="00E46A98"/>
    <w:rsid w:val="00E47407"/>
    <w:rsid w:val="00E47DFA"/>
    <w:rsid w:val="00E50B39"/>
    <w:rsid w:val="00E51498"/>
    <w:rsid w:val="00E5190A"/>
    <w:rsid w:val="00E52634"/>
    <w:rsid w:val="00E53794"/>
    <w:rsid w:val="00E546A8"/>
    <w:rsid w:val="00E54978"/>
    <w:rsid w:val="00E54BD7"/>
    <w:rsid w:val="00E55358"/>
    <w:rsid w:val="00E559BB"/>
    <w:rsid w:val="00E55BC1"/>
    <w:rsid w:val="00E55CC7"/>
    <w:rsid w:val="00E55DA2"/>
    <w:rsid w:val="00E56128"/>
    <w:rsid w:val="00E56193"/>
    <w:rsid w:val="00E564CE"/>
    <w:rsid w:val="00E57336"/>
    <w:rsid w:val="00E5752F"/>
    <w:rsid w:val="00E5761B"/>
    <w:rsid w:val="00E57796"/>
    <w:rsid w:val="00E57B79"/>
    <w:rsid w:val="00E57DC9"/>
    <w:rsid w:val="00E57EB0"/>
    <w:rsid w:val="00E605D9"/>
    <w:rsid w:val="00E60D63"/>
    <w:rsid w:val="00E6136F"/>
    <w:rsid w:val="00E61663"/>
    <w:rsid w:val="00E61747"/>
    <w:rsid w:val="00E61B8C"/>
    <w:rsid w:val="00E61D97"/>
    <w:rsid w:val="00E621C7"/>
    <w:rsid w:val="00E62651"/>
    <w:rsid w:val="00E6294A"/>
    <w:rsid w:val="00E631D8"/>
    <w:rsid w:val="00E6333C"/>
    <w:rsid w:val="00E63BB1"/>
    <w:rsid w:val="00E641C6"/>
    <w:rsid w:val="00E64950"/>
    <w:rsid w:val="00E64CF7"/>
    <w:rsid w:val="00E654BC"/>
    <w:rsid w:val="00E657F6"/>
    <w:rsid w:val="00E65E9A"/>
    <w:rsid w:val="00E663A1"/>
    <w:rsid w:val="00E66429"/>
    <w:rsid w:val="00E67B36"/>
    <w:rsid w:val="00E67EF7"/>
    <w:rsid w:val="00E7004E"/>
    <w:rsid w:val="00E70EDE"/>
    <w:rsid w:val="00E712ED"/>
    <w:rsid w:val="00E712F2"/>
    <w:rsid w:val="00E72B36"/>
    <w:rsid w:val="00E72E29"/>
    <w:rsid w:val="00E73D9D"/>
    <w:rsid w:val="00E7447C"/>
    <w:rsid w:val="00E7449E"/>
    <w:rsid w:val="00E74904"/>
    <w:rsid w:val="00E751C2"/>
    <w:rsid w:val="00E761B5"/>
    <w:rsid w:val="00E764CA"/>
    <w:rsid w:val="00E76F6D"/>
    <w:rsid w:val="00E76FB3"/>
    <w:rsid w:val="00E772F0"/>
    <w:rsid w:val="00E778A8"/>
    <w:rsid w:val="00E77FD3"/>
    <w:rsid w:val="00E80631"/>
    <w:rsid w:val="00E806E9"/>
    <w:rsid w:val="00E81BF7"/>
    <w:rsid w:val="00E81DD3"/>
    <w:rsid w:val="00E81E12"/>
    <w:rsid w:val="00E826BB"/>
    <w:rsid w:val="00E828EF"/>
    <w:rsid w:val="00E82C97"/>
    <w:rsid w:val="00E846F1"/>
    <w:rsid w:val="00E84730"/>
    <w:rsid w:val="00E84ECD"/>
    <w:rsid w:val="00E84F91"/>
    <w:rsid w:val="00E85F4A"/>
    <w:rsid w:val="00E85FF2"/>
    <w:rsid w:val="00E86F5C"/>
    <w:rsid w:val="00E872A4"/>
    <w:rsid w:val="00E87765"/>
    <w:rsid w:val="00E87B2E"/>
    <w:rsid w:val="00E87F5A"/>
    <w:rsid w:val="00E9095F"/>
    <w:rsid w:val="00E9137D"/>
    <w:rsid w:val="00E91779"/>
    <w:rsid w:val="00E92579"/>
    <w:rsid w:val="00E92E73"/>
    <w:rsid w:val="00E93261"/>
    <w:rsid w:val="00E933E5"/>
    <w:rsid w:val="00E93580"/>
    <w:rsid w:val="00E938FA"/>
    <w:rsid w:val="00E94B06"/>
    <w:rsid w:val="00E94B88"/>
    <w:rsid w:val="00E94D53"/>
    <w:rsid w:val="00E95C5F"/>
    <w:rsid w:val="00E95DE2"/>
    <w:rsid w:val="00E9634D"/>
    <w:rsid w:val="00E965DC"/>
    <w:rsid w:val="00E96712"/>
    <w:rsid w:val="00E968F6"/>
    <w:rsid w:val="00E96EB2"/>
    <w:rsid w:val="00E976B1"/>
    <w:rsid w:val="00E9799B"/>
    <w:rsid w:val="00E97CD8"/>
    <w:rsid w:val="00EA0584"/>
    <w:rsid w:val="00EA117D"/>
    <w:rsid w:val="00EA1B31"/>
    <w:rsid w:val="00EA27A6"/>
    <w:rsid w:val="00EA2892"/>
    <w:rsid w:val="00EA3256"/>
    <w:rsid w:val="00EA4209"/>
    <w:rsid w:val="00EA4431"/>
    <w:rsid w:val="00EA4890"/>
    <w:rsid w:val="00EA4B6C"/>
    <w:rsid w:val="00EA519D"/>
    <w:rsid w:val="00EA5AA6"/>
    <w:rsid w:val="00EA6399"/>
    <w:rsid w:val="00EA6E59"/>
    <w:rsid w:val="00EA74B0"/>
    <w:rsid w:val="00EA7DEE"/>
    <w:rsid w:val="00EB0872"/>
    <w:rsid w:val="00EB0877"/>
    <w:rsid w:val="00EB0CA8"/>
    <w:rsid w:val="00EB14EE"/>
    <w:rsid w:val="00EB1F76"/>
    <w:rsid w:val="00EB214A"/>
    <w:rsid w:val="00EB22F7"/>
    <w:rsid w:val="00EB32D5"/>
    <w:rsid w:val="00EB3611"/>
    <w:rsid w:val="00EB3D62"/>
    <w:rsid w:val="00EB4BE2"/>
    <w:rsid w:val="00EB5469"/>
    <w:rsid w:val="00EB5E85"/>
    <w:rsid w:val="00EB6527"/>
    <w:rsid w:val="00EB6D6C"/>
    <w:rsid w:val="00EB72A8"/>
    <w:rsid w:val="00EB7903"/>
    <w:rsid w:val="00EC0490"/>
    <w:rsid w:val="00EC08F7"/>
    <w:rsid w:val="00EC090C"/>
    <w:rsid w:val="00EC0B30"/>
    <w:rsid w:val="00EC12C2"/>
    <w:rsid w:val="00EC18FE"/>
    <w:rsid w:val="00EC1C36"/>
    <w:rsid w:val="00EC2D8F"/>
    <w:rsid w:val="00EC3189"/>
    <w:rsid w:val="00EC553A"/>
    <w:rsid w:val="00EC56CA"/>
    <w:rsid w:val="00EC5800"/>
    <w:rsid w:val="00EC5AB7"/>
    <w:rsid w:val="00EC625E"/>
    <w:rsid w:val="00EC674E"/>
    <w:rsid w:val="00EC6F6D"/>
    <w:rsid w:val="00EC73E6"/>
    <w:rsid w:val="00EC78F4"/>
    <w:rsid w:val="00ED0F18"/>
    <w:rsid w:val="00ED122A"/>
    <w:rsid w:val="00ED1A4D"/>
    <w:rsid w:val="00ED362C"/>
    <w:rsid w:val="00ED40B6"/>
    <w:rsid w:val="00ED4293"/>
    <w:rsid w:val="00ED45C5"/>
    <w:rsid w:val="00ED5FA3"/>
    <w:rsid w:val="00ED630F"/>
    <w:rsid w:val="00ED6A5D"/>
    <w:rsid w:val="00ED6E1A"/>
    <w:rsid w:val="00ED6EEA"/>
    <w:rsid w:val="00ED7515"/>
    <w:rsid w:val="00ED7D9E"/>
    <w:rsid w:val="00EE0063"/>
    <w:rsid w:val="00EE0886"/>
    <w:rsid w:val="00EE0B98"/>
    <w:rsid w:val="00EE167F"/>
    <w:rsid w:val="00EE17B4"/>
    <w:rsid w:val="00EE1BB2"/>
    <w:rsid w:val="00EE345E"/>
    <w:rsid w:val="00EE346B"/>
    <w:rsid w:val="00EE367C"/>
    <w:rsid w:val="00EE3F12"/>
    <w:rsid w:val="00EE4035"/>
    <w:rsid w:val="00EE40C2"/>
    <w:rsid w:val="00EE56DA"/>
    <w:rsid w:val="00EE5C9E"/>
    <w:rsid w:val="00EE626B"/>
    <w:rsid w:val="00EE6A5A"/>
    <w:rsid w:val="00EF1387"/>
    <w:rsid w:val="00EF2FF3"/>
    <w:rsid w:val="00EF3084"/>
    <w:rsid w:val="00EF308B"/>
    <w:rsid w:val="00EF30DA"/>
    <w:rsid w:val="00EF3313"/>
    <w:rsid w:val="00EF390F"/>
    <w:rsid w:val="00EF3D1D"/>
    <w:rsid w:val="00EF404A"/>
    <w:rsid w:val="00EF449F"/>
    <w:rsid w:val="00EF4D5A"/>
    <w:rsid w:val="00EF5180"/>
    <w:rsid w:val="00EF5BFE"/>
    <w:rsid w:val="00EF67EA"/>
    <w:rsid w:val="00EF6B4B"/>
    <w:rsid w:val="00EF7AFF"/>
    <w:rsid w:val="00EF7DB0"/>
    <w:rsid w:val="00EF7DE9"/>
    <w:rsid w:val="00EF7F19"/>
    <w:rsid w:val="00EF7FD0"/>
    <w:rsid w:val="00F00B18"/>
    <w:rsid w:val="00F00B57"/>
    <w:rsid w:val="00F00E53"/>
    <w:rsid w:val="00F017A8"/>
    <w:rsid w:val="00F02C40"/>
    <w:rsid w:val="00F0346C"/>
    <w:rsid w:val="00F046D0"/>
    <w:rsid w:val="00F04C70"/>
    <w:rsid w:val="00F04CEA"/>
    <w:rsid w:val="00F05221"/>
    <w:rsid w:val="00F05C6B"/>
    <w:rsid w:val="00F0760E"/>
    <w:rsid w:val="00F1004E"/>
    <w:rsid w:val="00F103C4"/>
    <w:rsid w:val="00F10F74"/>
    <w:rsid w:val="00F11927"/>
    <w:rsid w:val="00F12465"/>
    <w:rsid w:val="00F134A9"/>
    <w:rsid w:val="00F139D5"/>
    <w:rsid w:val="00F144EB"/>
    <w:rsid w:val="00F14FF6"/>
    <w:rsid w:val="00F16AC0"/>
    <w:rsid w:val="00F175A5"/>
    <w:rsid w:val="00F218AC"/>
    <w:rsid w:val="00F21A6A"/>
    <w:rsid w:val="00F21D85"/>
    <w:rsid w:val="00F22293"/>
    <w:rsid w:val="00F22EFC"/>
    <w:rsid w:val="00F233B1"/>
    <w:rsid w:val="00F23A9C"/>
    <w:rsid w:val="00F23B18"/>
    <w:rsid w:val="00F24CD3"/>
    <w:rsid w:val="00F25274"/>
    <w:rsid w:val="00F25539"/>
    <w:rsid w:val="00F257F7"/>
    <w:rsid w:val="00F271C8"/>
    <w:rsid w:val="00F27551"/>
    <w:rsid w:val="00F3037C"/>
    <w:rsid w:val="00F3056C"/>
    <w:rsid w:val="00F30946"/>
    <w:rsid w:val="00F314D6"/>
    <w:rsid w:val="00F31580"/>
    <w:rsid w:val="00F3166A"/>
    <w:rsid w:val="00F31759"/>
    <w:rsid w:val="00F326C8"/>
    <w:rsid w:val="00F33A8B"/>
    <w:rsid w:val="00F3457E"/>
    <w:rsid w:val="00F34F49"/>
    <w:rsid w:val="00F35452"/>
    <w:rsid w:val="00F35B66"/>
    <w:rsid w:val="00F36618"/>
    <w:rsid w:val="00F36A78"/>
    <w:rsid w:val="00F36D30"/>
    <w:rsid w:val="00F40981"/>
    <w:rsid w:val="00F4100A"/>
    <w:rsid w:val="00F418C3"/>
    <w:rsid w:val="00F41D31"/>
    <w:rsid w:val="00F420EA"/>
    <w:rsid w:val="00F4279A"/>
    <w:rsid w:val="00F42A8C"/>
    <w:rsid w:val="00F43258"/>
    <w:rsid w:val="00F43418"/>
    <w:rsid w:val="00F435DF"/>
    <w:rsid w:val="00F43A34"/>
    <w:rsid w:val="00F43B75"/>
    <w:rsid w:val="00F43F14"/>
    <w:rsid w:val="00F44190"/>
    <w:rsid w:val="00F45230"/>
    <w:rsid w:val="00F45331"/>
    <w:rsid w:val="00F459BB"/>
    <w:rsid w:val="00F45E44"/>
    <w:rsid w:val="00F45F40"/>
    <w:rsid w:val="00F467EF"/>
    <w:rsid w:val="00F4682A"/>
    <w:rsid w:val="00F4688D"/>
    <w:rsid w:val="00F47D27"/>
    <w:rsid w:val="00F50BBC"/>
    <w:rsid w:val="00F50BC7"/>
    <w:rsid w:val="00F515D4"/>
    <w:rsid w:val="00F525E9"/>
    <w:rsid w:val="00F52B5F"/>
    <w:rsid w:val="00F52F80"/>
    <w:rsid w:val="00F533AD"/>
    <w:rsid w:val="00F5434E"/>
    <w:rsid w:val="00F54ED5"/>
    <w:rsid w:val="00F568A7"/>
    <w:rsid w:val="00F57006"/>
    <w:rsid w:val="00F57567"/>
    <w:rsid w:val="00F60C98"/>
    <w:rsid w:val="00F61568"/>
    <w:rsid w:val="00F61B70"/>
    <w:rsid w:val="00F61FBF"/>
    <w:rsid w:val="00F644B4"/>
    <w:rsid w:val="00F644D5"/>
    <w:rsid w:val="00F64F28"/>
    <w:rsid w:val="00F65093"/>
    <w:rsid w:val="00F65B89"/>
    <w:rsid w:val="00F6615D"/>
    <w:rsid w:val="00F6639D"/>
    <w:rsid w:val="00F664E8"/>
    <w:rsid w:val="00F66A13"/>
    <w:rsid w:val="00F66AAB"/>
    <w:rsid w:val="00F66F27"/>
    <w:rsid w:val="00F671B5"/>
    <w:rsid w:val="00F67991"/>
    <w:rsid w:val="00F67A0B"/>
    <w:rsid w:val="00F7075B"/>
    <w:rsid w:val="00F70847"/>
    <w:rsid w:val="00F71C31"/>
    <w:rsid w:val="00F72211"/>
    <w:rsid w:val="00F72F4A"/>
    <w:rsid w:val="00F73828"/>
    <w:rsid w:val="00F73A74"/>
    <w:rsid w:val="00F73C19"/>
    <w:rsid w:val="00F73DE3"/>
    <w:rsid w:val="00F743C6"/>
    <w:rsid w:val="00F74800"/>
    <w:rsid w:val="00F76221"/>
    <w:rsid w:val="00F762A2"/>
    <w:rsid w:val="00F765AD"/>
    <w:rsid w:val="00F76D85"/>
    <w:rsid w:val="00F76E56"/>
    <w:rsid w:val="00F772A3"/>
    <w:rsid w:val="00F7785C"/>
    <w:rsid w:val="00F77C86"/>
    <w:rsid w:val="00F77F3A"/>
    <w:rsid w:val="00F800D5"/>
    <w:rsid w:val="00F80C9C"/>
    <w:rsid w:val="00F828AE"/>
    <w:rsid w:val="00F82E69"/>
    <w:rsid w:val="00F8304C"/>
    <w:rsid w:val="00F83BF5"/>
    <w:rsid w:val="00F83C03"/>
    <w:rsid w:val="00F84062"/>
    <w:rsid w:val="00F858F0"/>
    <w:rsid w:val="00F862FF"/>
    <w:rsid w:val="00F866C3"/>
    <w:rsid w:val="00F8675E"/>
    <w:rsid w:val="00F86C4B"/>
    <w:rsid w:val="00F870E0"/>
    <w:rsid w:val="00F871A9"/>
    <w:rsid w:val="00F873A2"/>
    <w:rsid w:val="00F873E2"/>
    <w:rsid w:val="00F877EF"/>
    <w:rsid w:val="00F87A25"/>
    <w:rsid w:val="00F87A9A"/>
    <w:rsid w:val="00F905D5"/>
    <w:rsid w:val="00F90B73"/>
    <w:rsid w:val="00F90B8B"/>
    <w:rsid w:val="00F90D7A"/>
    <w:rsid w:val="00F9104D"/>
    <w:rsid w:val="00F91212"/>
    <w:rsid w:val="00F915C2"/>
    <w:rsid w:val="00F92700"/>
    <w:rsid w:val="00F93419"/>
    <w:rsid w:val="00F93CCB"/>
    <w:rsid w:val="00F9420F"/>
    <w:rsid w:val="00F945BD"/>
    <w:rsid w:val="00F94EA4"/>
    <w:rsid w:val="00F95738"/>
    <w:rsid w:val="00F95D94"/>
    <w:rsid w:val="00F96044"/>
    <w:rsid w:val="00F961E0"/>
    <w:rsid w:val="00F96618"/>
    <w:rsid w:val="00F96B2C"/>
    <w:rsid w:val="00F96B42"/>
    <w:rsid w:val="00F9745D"/>
    <w:rsid w:val="00F97491"/>
    <w:rsid w:val="00F9780F"/>
    <w:rsid w:val="00F97A83"/>
    <w:rsid w:val="00FA028B"/>
    <w:rsid w:val="00FA07C9"/>
    <w:rsid w:val="00FA0C75"/>
    <w:rsid w:val="00FA17F9"/>
    <w:rsid w:val="00FA1DC1"/>
    <w:rsid w:val="00FA2BD1"/>
    <w:rsid w:val="00FA303C"/>
    <w:rsid w:val="00FA38EC"/>
    <w:rsid w:val="00FA391E"/>
    <w:rsid w:val="00FA4DA1"/>
    <w:rsid w:val="00FA51C4"/>
    <w:rsid w:val="00FA55C1"/>
    <w:rsid w:val="00FA5633"/>
    <w:rsid w:val="00FA584F"/>
    <w:rsid w:val="00FA5A40"/>
    <w:rsid w:val="00FA5B2F"/>
    <w:rsid w:val="00FA6EC6"/>
    <w:rsid w:val="00FB07B5"/>
    <w:rsid w:val="00FB0A53"/>
    <w:rsid w:val="00FB0B8E"/>
    <w:rsid w:val="00FB0CDC"/>
    <w:rsid w:val="00FB0CFC"/>
    <w:rsid w:val="00FB111F"/>
    <w:rsid w:val="00FB12EB"/>
    <w:rsid w:val="00FB1A71"/>
    <w:rsid w:val="00FB1D7F"/>
    <w:rsid w:val="00FB3158"/>
    <w:rsid w:val="00FB3379"/>
    <w:rsid w:val="00FB3437"/>
    <w:rsid w:val="00FB3796"/>
    <w:rsid w:val="00FB4AE5"/>
    <w:rsid w:val="00FB533A"/>
    <w:rsid w:val="00FB5547"/>
    <w:rsid w:val="00FB56EB"/>
    <w:rsid w:val="00FB5727"/>
    <w:rsid w:val="00FB6875"/>
    <w:rsid w:val="00FB6DE5"/>
    <w:rsid w:val="00FB7857"/>
    <w:rsid w:val="00FC0021"/>
    <w:rsid w:val="00FC075A"/>
    <w:rsid w:val="00FC1152"/>
    <w:rsid w:val="00FC1340"/>
    <w:rsid w:val="00FC1870"/>
    <w:rsid w:val="00FC1AC1"/>
    <w:rsid w:val="00FC2E97"/>
    <w:rsid w:val="00FC367C"/>
    <w:rsid w:val="00FC43F8"/>
    <w:rsid w:val="00FC47A7"/>
    <w:rsid w:val="00FC4AEE"/>
    <w:rsid w:val="00FC4CCD"/>
    <w:rsid w:val="00FC515C"/>
    <w:rsid w:val="00FC524D"/>
    <w:rsid w:val="00FC58FD"/>
    <w:rsid w:val="00FC65D3"/>
    <w:rsid w:val="00FC669D"/>
    <w:rsid w:val="00FC77FA"/>
    <w:rsid w:val="00FC7837"/>
    <w:rsid w:val="00FC7E29"/>
    <w:rsid w:val="00FC7E98"/>
    <w:rsid w:val="00FD0007"/>
    <w:rsid w:val="00FD19A4"/>
    <w:rsid w:val="00FD253A"/>
    <w:rsid w:val="00FD26A7"/>
    <w:rsid w:val="00FD2750"/>
    <w:rsid w:val="00FD338B"/>
    <w:rsid w:val="00FD3490"/>
    <w:rsid w:val="00FD4309"/>
    <w:rsid w:val="00FD5082"/>
    <w:rsid w:val="00FD514B"/>
    <w:rsid w:val="00FD59CB"/>
    <w:rsid w:val="00FD5CB9"/>
    <w:rsid w:val="00FD6156"/>
    <w:rsid w:val="00FD62B7"/>
    <w:rsid w:val="00FD64FD"/>
    <w:rsid w:val="00FD7BFE"/>
    <w:rsid w:val="00FE0475"/>
    <w:rsid w:val="00FE0C55"/>
    <w:rsid w:val="00FE0D6C"/>
    <w:rsid w:val="00FE1204"/>
    <w:rsid w:val="00FE1C26"/>
    <w:rsid w:val="00FE1C67"/>
    <w:rsid w:val="00FE22A4"/>
    <w:rsid w:val="00FE2BB2"/>
    <w:rsid w:val="00FE30E6"/>
    <w:rsid w:val="00FE376A"/>
    <w:rsid w:val="00FE38BC"/>
    <w:rsid w:val="00FE3C07"/>
    <w:rsid w:val="00FE3CA2"/>
    <w:rsid w:val="00FE4306"/>
    <w:rsid w:val="00FE60FB"/>
    <w:rsid w:val="00FE6140"/>
    <w:rsid w:val="00FE6537"/>
    <w:rsid w:val="00FE771C"/>
    <w:rsid w:val="00FF00D4"/>
    <w:rsid w:val="00FF012E"/>
    <w:rsid w:val="00FF02C1"/>
    <w:rsid w:val="00FF0702"/>
    <w:rsid w:val="00FF0A28"/>
    <w:rsid w:val="00FF0F61"/>
    <w:rsid w:val="00FF1A14"/>
    <w:rsid w:val="00FF1C05"/>
    <w:rsid w:val="00FF26A2"/>
    <w:rsid w:val="00FF2A19"/>
    <w:rsid w:val="00FF34DC"/>
    <w:rsid w:val="00FF3A9E"/>
    <w:rsid w:val="00FF3CCB"/>
    <w:rsid w:val="00FF3F0A"/>
    <w:rsid w:val="00FF4750"/>
    <w:rsid w:val="00FF4D14"/>
    <w:rsid w:val="00FF5822"/>
    <w:rsid w:val="00FF5A18"/>
    <w:rsid w:val="00FF7B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B7C30C"/>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5F56"/>
    <w:pPr>
      <w:spacing w:after="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5722F0"/>
    <w:pPr>
      <w:keepNext/>
      <w:keepLines/>
      <w:spacing w:before="360" w:after="120"/>
      <w:outlineLvl w:val="2"/>
    </w:pPr>
    <w:rPr>
      <w:rFonts w:ascii="Century Gothic" w:hAnsi="Century Gothic"/>
      <w:b/>
      <w:bCs/>
      <w:iCs/>
      <w:sz w:val="28"/>
      <w:szCs w:val="24"/>
      <w:u w:val="single"/>
    </w:rPr>
  </w:style>
  <w:style w:type="paragraph" w:styleId="Heading4">
    <w:name w:val="heading 4"/>
    <w:basedOn w:val="ListBullet"/>
    <w:next w:val="Normal"/>
    <w:link w:val="Heading4Char"/>
    <w:uiPriority w:val="2"/>
    <w:unhideWhenUsed/>
    <w:qFormat/>
    <w:rsid w:val="00EC5800"/>
    <w:pPr>
      <w:keepNext/>
      <w:keepLines/>
      <w:numPr>
        <w:numId w:val="0"/>
      </w:numPr>
      <w:spacing w:before="240" w:after="120"/>
      <w:outlineLvl w:val="3"/>
    </w:pPr>
    <w:rPr>
      <w:rFonts w:asciiTheme="majorHAnsi" w:eastAsiaTheme="majorEastAsia" w:hAnsiTheme="majorHAnsi" w:cstheme="majorBidi"/>
      <w:b/>
      <w:color w:val="C00000"/>
      <w:sz w:val="24"/>
      <w:u w:val="single"/>
    </w:rPr>
  </w:style>
  <w:style w:type="paragraph" w:styleId="Heading5">
    <w:name w:val="heading 5"/>
    <w:basedOn w:val="Normal"/>
    <w:next w:val="Normal"/>
    <w:link w:val="Heading5Char"/>
    <w:uiPriority w:val="99"/>
    <w:unhideWhenUsed/>
    <w:qFormat/>
    <w:pPr>
      <w:keepNext/>
      <w:keepLines/>
      <w:spacing w:before="4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5722F0"/>
    <w:rPr>
      <w:rFonts w:ascii="Century Gothic" w:hAnsi="Century Gothic"/>
      <w:b/>
      <w:bCs/>
      <w:iCs/>
      <w:color w:val="000000" w:themeColor="text1"/>
      <w:sz w:val="28"/>
      <w:szCs w:val="24"/>
      <w:u w:val="single"/>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EC5800"/>
    <w:rPr>
      <w:rFonts w:asciiTheme="majorHAnsi" w:eastAsiaTheme="majorEastAsia" w:hAnsiTheme="majorHAnsi" w:cstheme="majorBidi"/>
      <w:b/>
      <w:color w:val="C00000"/>
      <w:sz w:val="24"/>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ind w:left="400"/>
    </w:pPr>
    <w:rPr>
      <w:rFonts w:asciiTheme="minorHAnsi" w:hAnsiTheme="minorHAnsi"/>
      <w:i/>
      <w:iCs/>
    </w:rPr>
  </w:style>
  <w:style w:type="paragraph" w:styleId="TOC4">
    <w:name w:val="toc 4"/>
    <w:basedOn w:val="Normal"/>
    <w:next w:val="Normal"/>
    <w:autoRedefine/>
    <w:uiPriority w:val="39"/>
    <w:unhideWhenUsed/>
    <w:pPr>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Output">
    <w:name w:val="Output"/>
    <w:basedOn w:val="Normal"/>
    <w:link w:val="OutputChar"/>
    <w:qFormat/>
    <w:rsid w:val="00341214"/>
    <w:pPr>
      <w:pBdr>
        <w:top w:val="single" w:sz="8" w:space="1" w:color="auto"/>
        <w:left w:val="single" w:sz="8" w:space="4" w:color="auto"/>
        <w:bottom w:val="single" w:sz="8" w:space="1" w:color="auto"/>
        <w:right w:val="single" w:sz="8" w:space="4" w:color="auto"/>
      </w:pBdr>
      <w:shd w:val="solid" w:color="F2F2F2" w:themeColor="background1" w:themeShade="F2" w:fill="808080" w:themeFill="background1" w:themeFillShade="80"/>
      <w:spacing w:line="240" w:lineRule="auto"/>
    </w:pPr>
    <w:rPr>
      <w:rFonts w:ascii="Consolas" w:hAnsi="Consolas" w:cs="Consolas"/>
      <w:b/>
      <w:color w:val="auto"/>
      <w:sz w:val="16"/>
    </w:rPr>
  </w:style>
  <w:style w:type="character" w:customStyle="1" w:styleId="OutputChar">
    <w:name w:val="Output Char"/>
    <w:basedOn w:val="DefaultParagraphFont"/>
    <w:link w:val="Output"/>
    <w:rsid w:val="00341214"/>
    <w:rPr>
      <w:rFonts w:ascii="Consolas" w:hAnsi="Consolas" w:cs="Consolas"/>
      <w:b/>
      <w:color w:val="auto"/>
      <w:sz w:val="16"/>
      <w:shd w:val="solid" w:color="F2F2F2" w:themeColor="background1" w:themeShade="F2" w:fill="808080" w:themeFill="background1" w:themeFillShade="80"/>
    </w:rPr>
  </w:style>
  <w:style w:type="paragraph" w:customStyle="1" w:styleId="Howitworks">
    <w:name w:val="Howitworks"/>
    <w:basedOn w:val="Normal"/>
    <w:link w:val="HowitworksChar"/>
    <w:qFormat/>
    <w:rsid w:val="00BE339D"/>
    <w:pPr>
      <w:pBdr>
        <w:top w:val="single" w:sz="4" w:space="1" w:color="46A28D" w:shadow="1"/>
        <w:left w:val="single" w:sz="4" w:space="4" w:color="46A28D" w:shadow="1"/>
        <w:bottom w:val="single" w:sz="4" w:space="1" w:color="46A28D" w:shadow="1"/>
        <w:right w:val="single" w:sz="4" w:space="4" w:color="46A28D" w:shadow="1"/>
      </w:pBdr>
      <w:shd w:val="solid" w:color="46A28D" w:fill="46A28D"/>
      <w:spacing w:line="240" w:lineRule="auto"/>
      <w:jc w:val="center"/>
    </w:pPr>
    <w:rPr>
      <w:b/>
      <w:color w:val="FFFFFF" w:themeColor="background1"/>
      <w:sz w:val="22"/>
      <w14:props3d w14:extrusionH="0" w14:contourW="0" w14:prstMaterial="warmMatte">
        <w14:bevelB w14:w="38100" w14:h="38100" w14:prst="angle"/>
      </w14:props3d>
    </w:rPr>
  </w:style>
  <w:style w:type="character" w:customStyle="1" w:styleId="HowitworksChar">
    <w:name w:val="Howitworks Char"/>
    <w:basedOn w:val="OutputChar"/>
    <w:link w:val="Howitworks"/>
    <w:rsid w:val="00BE339D"/>
    <w:rPr>
      <w:rFonts w:ascii="Rockwell" w:hAnsi="Rockwell" w:cs="Consolas"/>
      <w:b/>
      <w:color w:val="FFFFFF" w:themeColor="background1"/>
      <w:sz w:val="22"/>
      <w:shd w:val="solid" w:color="46A28D" w:fill="46A28D"/>
      <w14:props3d w14:extrusionH="0" w14:contourW="0" w14:prstMaterial="warmMatte">
        <w14:bevelB w14:w="38100" w14:h="38100" w14:prst="angle"/>
      </w14:props3d>
    </w:rPr>
  </w:style>
  <w:style w:type="paragraph" w:customStyle="1" w:styleId="Qsns">
    <w:name w:val="Qsns"/>
    <w:basedOn w:val="Howitworks"/>
    <w:link w:val="QsnsChar"/>
    <w:qFormat/>
    <w:rsid w:val="00AA135E"/>
    <w:pPr>
      <w:pBdr>
        <w:top w:val="single" w:sz="4" w:space="1" w:color="auto"/>
        <w:left w:val="single" w:sz="4" w:space="4" w:color="auto"/>
        <w:bottom w:val="single" w:sz="4" w:space="1" w:color="auto"/>
        <w:right w:val="single" w:sz="4" w:space="4" w:color="auto"/>
      </w:pBdr>
      <w:shd w:val="solid" w:color="7030A0" w:fill="7030A0"/>
      <w:jc w:val="left"/>
    </w:pPr>
    <w:rPr>
      <w:sz w:val="20"/>
    </w:rPr>
  </w:style>
  <w:style w:type="character" w:customStyle="1" w:styleId="QsnsChar">
    <w:name w:val="Qsns Char"/>
    <w:basedOn w:val="DefaultParagraphFont"/>
    <w:link w:val="Qsns"/>
    <w:rsid w:val="00AA135E"/>
    <w:rPr>
      <w:rFonts w:ascii="Segoe UI" w:hAnsi="Segoe UI"/>
      <w:b/>
      <w:color w:val="FFFFFF" w:themeColor="background1"/>
      <w:shd w:val="solid" w:color="7030A0" w:fill="7030A0"/>
      <w14:props3d w14:extrusionH="0" w14:contourW="0" w14:prstMaterial="warmMatte">
        <w14:bevelB w14:w="38100" w14:h="38100" w14:prst="angle"/>
      </w14:props3d>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line="240" w:lineRule="auto"/>
    </w:pPr>
    <w:rPr>
      <w:rFonts w:cs="Segoe UI"/>
      <w:sz w:val="18"/>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521409"/>
    <w:rPr>
      <w:noProof/>
      <w:lang w:eastAsia="en-US"/>
    </w:rPr>
  </w:style>
  <w:style w:type="character" w:customStyle="1" w:styleId="QuotesChar">
    <w:name w:val="Quotes Char"/>
    <w:basedOn w:val="DefaultParagraphFont"/>
    <w:link w:val="Quotes"/>
    <w:rsid w:val="00521409"/>
    <w:rPr>
      <w:rFonts w:ascii="Segoe UI" w:hAnsi="Segoe UI"/>
      <w:noProof/>
      <w:color w:val="000000" w:themeColor="text1"/>
      <w:lang w:eastAsia="en-US"/>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ind w:left="200"/>
    </w:pPr>
    <w:rPr>
      <w:rFonts w:asciiTheme="minorHAnsi" w:hAnsiTheme="minorHAnsi"/>
      <w:smallCaps/>
    </w:rPr>
  </w:style>
  <w:style w:type="character" w:customStyle="1" w:styleId="membernamelink">
    <w:name w:val="membernamelink"/>
    <w:basedOn w:val="DefaultParagraphFont"/>
    <w:rsid w:val="00B9156B"/>
  </w:style>
  <w:style w:type="character" w:customStyle="1" w:styleId="kwd">
    <w:name w:val="kwd"/>
    <w:basedOn w:val="DefaultParagraphFont"/>
    <w:rsid w:val="009D79B6"/>
  </w:style>
  <w:style w:type="character" w:customStyle="1" w:styleId="pln">
    <w:name w:val="pln"/>
    <w:basedOn w:val="DefaultParagraphFont"/>
    <w:rsid w:val="009D79B6"/>
  </w:style>
  <w:style w:type="character" w:customStyle="1" w:styleId="pun">
    <w:name w:val="pun"/>
    <w:basedOn w:val="DefaultParagraphFont"/>
    <w:rsid w:val="009D79B6"/>
  </w:style>
  <w:style w:type="character" w:customStyle="1" w:styleId="com">
    <w:name w:val="com"/>
    <w:basedOn w:val="DefaultParagraphFont"/>
    <w:rsid w:val="009D79B6"/>
  </w:style>
  <w:style w:type="character" w:styleId="FollowedHyperlink">
    <w:name w:val="FollowedHyperlink"/>
    <w:basedOn w:val="DefaultParagraphFont"/>
    <w:uiPriority w:val="99"/>
    <w:semiHidden/>
    <w:unhideWhenUsed/>
    <w:rsid w:val="00457572"/>
    <w:rPr>
      <w:color w:val="A3648B" w:themeColor="followedHyperlink"/>
      <w:u w:val="single"/>
    </w:rPr>
  </w:style>
  <w:style w:type="character" w:customStyle="1" w:styleId="typ">
    <w:name w:val="typ"/>
    <w:basedOn w:val="DefaultParagraphFont"/>
    <w:rsid w:val="008D4F28"/>
  </w:style>
  <w:style w:type="character" w:customStyle="1" w:styleId="number">
    <w:name w:val="number"/>
    <w:basedOn w:val="DefaultParagraphFont"/>
    <w:rsid w:val="005F0BD1"/>
  </w:style>
  <w:style w:type="character" w:customStyle="1" w:styleId="string">
    <w:name w:val="string"/>
    <w:basedOn w:val="DefaultParagraphFont"/>
    <w:rsid w:val="005F0BD1"/>
  </w:style>
  <w:style w:type="character" w:customStyle="1" w:styleId="annotation">
    <w:name w:val="annotation"/>
    <w:basedOn w:val="DefaultParagraphFont"/>
    <w:rsid w:val="00966DD8"/>
  </w:style>
  <w:style w:type="paragraph" w:styleId="TOC5">
    <w:name w:val="toc 5"/>
    <w:basedOn w:val="Normal"/>
    <w:next w:val="Normal"/>
    <w:autoRedefine/>
    <w:uiPriority w:val="39"/>
    <w:unhideWhenUsed/>
    <w:rsid w:val="003C00AF"/>
    <w:pPr>
      <w:ind w:left="800"/>
    </w:pPr>
    <w:rPr>
      <w:rFonts w:asciiTheme="minorHAnsi" w:hAnsiTheme="minorHAnsi"/>
      <w:sz w:val="18"/>
      <w:szCs w:val="18"/>
    </w:rPr>
  </w:style>
  <w:style w:type="paragraph" w:styleId="TOC6">
    <w:name w:val="toc 6"/>
    <w:basedOn w:val="Normal"/>
    <w:next w:val="Normal"/>
    <w:autoRedefine/>
    <w:uiPriority w:val="39"/>
    <w:unhideWhenUsed/>
    <w:rsid w:val="003C00AF"/>
    <w:pPr>
      <w:ind w:left="1000"/>
    </w:pPr>
    <w:rPr>
      <w:rFonts w:asciiTheme="minorHAnsi" w:hAnsiTheme="minorHAnsi"/>
      <w:sz w:val="18"/>
      <w:szCs w:val="18"/>
    </w:rPr>
  </w:style>
  <w:style w:type="paragraph" w:styleId="TOC7">
    <w:name w:val="toc 7"/>
    <w:basedOn w:val="Normal"/>
    <w:next w:val="Normal"/>
    <w:autoRedefine/>
    <w:uiPriority w:val="39"/>
    <w:unhideWhenUsed/>
    <w:rsid w:val="003C00AF"/>
    <w:pPr>
      <w:ind w:left="1200"/>
    </w:pPr>
    <w:rPr>
      <w:rFonts w:asciiTheme="minorHAnsi" w:hAnsiTheme="minorHAnsi"/>
      <w:sz w:val="18"/>
      <w:szCs w:val="18"/>
    </w:rPr>
  </w:style>
  <w:style w:type="paragraph" w:styleId="TOC8">
    <w:name w:val="toc 8"/>
    <w:basedOn w:val="Normal"/>
    <w:next w:val="Normal"/>
    <w:autoRedefine/>
    <w:uiPriority w:val="39"/>
    <w:unhideWhenUsed/>
    <w:rsid w:val="003C00AF"/>
    <w:pPr>
      <w:ind w:left="1400"/>
    </w:pPr>
    <w:rPr>
      <w:rFonts w:asciiTheme="minorHAnsi" w:hAnsiTheme="minorHAnsi"/>
      <w:sz w:val="18"/>
      <w:szCs w:val="18"/>
    </w:rPr>
  </w:style>
  <w:style w:type="paragraph" w:styleId="TOC9">
    <w:name w:val="toc 9"/>
    <w:basedOn w:val="Normal"/>
    <w:next w:val="Normal"/>
    <w:autoRedefine/>
    <w:uiPriority w:val="39"/>
    <w:unhideWhenUsed/>
    <w:rsid w:val="003C00AF"/>
    <w:pPr>
      <w:ind w:left="1600"/>
    </w:pPr>
    <w:rPr>
      <w:rFonts w:asciiTheme="minorHAnsi" w:hAnsiTheme="minorHAnsi"/>
      <w:sz w:val="18"/>
      <w:szCs w:val="18"/>
    </w:rPr>
  </w:style>
  <w:style w:type="character" w:customStyle="1" w:styleId="UnresolvedMention1">
    <w:name w:val="Unresolved Mention1"/>
    <w:basedOn w:val="DefaultParagraphFont"/>
    <w:uiPriority w:val="99"/>
    <w:semiHidden/>
    <w:unhideWhenUsed/>
    <w:rsid w:val="0040432E"/>
    <w:rPr>
      <w:color w:val="808080"/>
      <w:shd w:val="clear" w:color="auto" w:fill="E6E6E6"/>
    </w:rPr>
  </w:style>
  <w:style w:type="paragraph" w:customStyle="1" w:styleId="Heading30">
    <w:name w:val="Heading3"/>
    <w:basedOn w:val="Heading3"/>
    <w:link w:val="Heading3Char0"/>
    <w:autoRedefine/>
    <w:qFormat/>
    <w:rsid w:val="001B314C"/>
    <w:pPr>
      <w:spacing w:before="0" w:after="0" w:line="240" w:lineRule="auto"/>
    </w:pPr>
    <w:rPr>
      <w:rFonts w:ascii="Rockwell" w:hAnsi="Rockwell"/>
      <w:color w:val="388077"/>
      <w:sz w:val="22"/>
    </w:rPr>
  </w:style>
  <w:style w:type="character" w:customStyle="1" w:styleId="Heading3Char0">
    <w:name w:val="Heading3 Char"/>
    <w:basedOn w:val="Heading3Char"/>
    <w:link w:val="Heading30"/>
    <w:rsid w:val="001B314C"/>
    <w:rPr>
      <w:rFonts w:ascii="Rockwell" w:hAnsi="Rockwell"/>
      <w:b/>
      <w:bCs/>
      <w:iCs/>
      <w:color w:val="388077"/>
      <w:sz w:val="22"/>
      <w:szCs w:val="24"/>
      <w:u w:val="single"/>
    </w:rPr>
  </w:style>
  <w:style w:type="character" w:customStyle="1" w:styleId="crayon-m">
    <w:name w:val="crayon-m"/>
    <w:basedOn w:val="DefaultParagraphFont"/>
    <w:rsid w:val="00593098"/>
  </w:style>
  <w:style w:type="character" w:customStyle="1" w:styleId="crayon-h">
    <w:name w:val="crayon-h"/>
    <w:basedOn w:val="DefaultParagraphFont"/>
    <w:rsid w:val="00593098"/>
  </w:style>
  <w:style w:type="character" w:customStyle="1" w:styleId="crayon-t">
    <w:name w:val="crayon-t"/>
    <w:basedOn w:val="DefaultParagraphFont"/>
    <w:rsid w:val="00593098"/>
  </w:style>
  <w:style w:type="character" w:customStyle="1" w:styleId="crayon-e">
    <w:name w:val="crayon-e"/>
    <w:basedOn w:val="DefaultParagraphFont"/>
    <w:rsid w:val="00593098"/>
  </w:style>
  <w:style w:type="character" w:customStyle="1" w:styleId="crayon-sy">
    <w:name w:val="crayon-sy"/>
    <w:basedOn w:val="DefaultParagraphFont"/>
    <w:rsid w:val="00593098"/>
  </w:style>
  <w:style w:type="character" w:customStyle="1" w:styleId="crayon-v">
    <w:name w:val="crayon-v"/>
    <w:basedOn w:val="DefaultParagraphFont"/>
    <w:rsid w:val="00593098"/>
  </w:style>
  <w:style w:type="character" w:customStyle="1" w:styleId="crayon-s">
    <w:name w:val="crayon-s"/>
    <w:basedOn w:val="DefaultParagraphFont"/>
    <w:rsid w:val="00593098"/>
  </w:style>
  <w:style w:type="character" w:styleId="HTMLTypewriter">
    <w:name w:val="HTML Typewriter"/>
    <w:basedOn w:val="DefaultParagraphFont"/>
    <w:uiPriority w:val="99"/>
    <w:semiHidden/>
    <w:unhideWhenUsed/>
    <w:rsid w:val="006C7B25"/>
    <w:rPr>
      <w:rFonts w:ascii="Courier New" w:eastAsia="Times New Roman" w:hAnsi="Courier New" w:cs="Courier New"/>
      <w:sz w:val="20"/>
      <w:szCs w:val="20"/>
    </w:rPr>
  </w:style>
  <w:style w:type="character" w:customStyle="1" w:styleId="crayon-st">
    <w:name w:val="crayon-st"/>
    <w:basedOn w:val="DefaultParagraphFont"/>
    <w:rsid w:val="006C7B25"/>
  </w:style>
  <w:style w:type="character" w:customStyle="1" w:styleId="crayon-o">
    <w:name w:val="crayon-o"/>
    <w:basedOn w:val="DefaultParagraphFont"/>
    <w:rsid w:val="006C7B25"/>
  </w:style>
  <w:style w:type="character" w:customStyle="1" w:styleId="crayon-i">
    <w:name w:val="crayon-i"/>
    <w:basedOn w:val="DefaultParagraphFont"/>
    <w:rsid w:val="006C7B25"/>
  </w:style>
  <w:style w:type="paragraph" w:customStyle="1" w:styleId="syntax">
    <w:name w:val="syntax"/>
    <w:basedOn w:val="Normal"/>
    <w:link w:val="syntaxChar"/>
    <w:qFormat/>
    <w:rsid w:val="00C2541C"/>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sz w:val="18"/>
      <w14:props3d w14:extrusionH="0" w14:contourW="0" w14:prstMaterial="warmMatte">
        <w14:bevelB w14:w="38100" w14:h="38100" w14:prst="angle"/>
      </w14:props3d>
    </w:rPr>
  </w:style>
  <w:style w:type="character" w:customStyle="1" w:styleId="syntaxChar">
    <w:name w:val="syntax Char"/>
    <w:basedOn w:val="OutputChar"/>
    <w:link w:val="syntax"/>
    <w:rsid w:val="00C2541C"/>
    <w:rPr>
      <w:rFonts w:ascii="Rockwell" w:hAnsi="Rockwell"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sql1-reservedword1">
    <w:name w:val="sql1-reservedword1"/>
    <w:basedOn w:val="DefaultParagraphFont"/>
    <w:rsid w:val="00C2541C"/>
    <w:rPr>
      <w:b/>
      <w:bCs/>
      <w:color w:val="0000FF"/>
    </w:rPr>
  </w:style>
  <w:style w:type="character" w:customStyle="1" w:styleId="sql1-space">
    <w:name w:val="sql1-space"/>
    <w:basedOn w:val="DefaultParagraphFont"/>
    <w:rsid w:val="00C2541C"/>
  </w:style>
  <w:style w:type="character" w:customStyle="1" w:styleId="sql1-delimitedidentifier1">
    <w:name w:val="sql1-delimitedidentifier1"/>
    <w:basedOn w:val="DefaultParagraphFont"/>
    <w:rsid w:val="00C2541C"/>
    <w:rPr>
      <w:color w:val="808000"/>
    </w:rPr>
  </w:style>
  <w:style w:type="character" w:customStyle="1" w:styleId="sql1-symbol1">
    <w:name w:val="sql1-symbol1"/>
    <w:basedOn w:val="DefaultParagraphFont"/>
    <w:rsid w:val="00C2541C"/>
    <w:rPr>
      <w:color w:val="0000FF"/>
    </w:rPr>
  </w:style>
  <w:style w:type="character" w:customStyle="1" w:styleId="sql1-datatype1">
    <w:name w:val="sql1-datatype1"/>
    <w:basedOn w:val="DefaultParagraphFont"/>
    <w:rsid w:val="00C2541C"/>
    <w:rPr>
      <w:b/>
      <w:bCs/>
      <w:color w:val="800000"/>
    </w:rPr>
  </w:style>
  <w:style w:type="character" w:customStyle="1" w:styleId="sql1-string1">
    <w:name w:val="sql1-string1"/>
    <w:basedOn w:val="DefaultParagraphFont"/>
    <w:rsid w:val="00C2541C"/>
    <w:rPr>
      <w:color w:val="008000"/>
    </w:rPr>
  </w:style>
  <w:style w:type="character" w:customStyle="1" w:styleId="sql1-function1">
    <w:name w:val="sql1-function1"/>
    <w:basedOn w:val="DefaultParagraphFont"/>
    <w:rsid w:val="00C2541C"/>
    <w:rPr>
      <w:b/>
      <w:bCs/>
      <w:color w:val="000080"/>
    </w:rPr>
  </w:style>
  <w:style w:type="character" w:customStyle="1" w:styleId="sql1-number1">
    <w:name w:val="sql1-number1"/>
    <w:basedOn w:val="DefaultParagraphFont"/>
    <w:rsid w:val="00C2541C"/>
    <w:rPr>
      <w:color w:val="800080"/>
    </w:rPr>
  </w:style>
  <w:style w:type="character" w:customStyle="1" w:styleId="sql1-identifier1">
    <w:name w:val="sql1-identifier1"/>
    <w:basedOn w:val="DefaultParagraphFont"/>
    <w:rsid w:val="00C2541C"/>
    <w:rPr>
      <w:color w:val="808000"/>
    </w:rPr>
  </w:style>
  <w:style w:type="character" w:customStyle="1" w:styleId="sql1-tablename1">
    <w:name w:val="sql1-tablename1"/>
    <w:basedOn w:val="DefaultParagraphFont"/>
    <w:rsid w:val="00C2541C"/>
    <w:rPr>
      <w:color w:val="FF00FF"/>
    </w:rPr>
  </w:style>
  <w:style w:type="character" w:customStyle="1" w:styleId="str">
    <w:name w:val="str"/>
    <w:basedOn w:val="DefaultParagraphFont"/>
    <w:rsid w:val="00C2541C"/>
  </w:style>
  <w:style w:type="character" w:customStyle="1" w:styleId="lit">
    <w:name w:val="lit"/>
    <w:basedOn w:val="DefaultParagraphFont"/>
    <w:rsid w:val="00C2541C"/>
  </w:style>
  <w:style w:type="character" w:customStyle="1" w:styleId="string2">
    <w:name w:val="string2"/>
    <w:basedOn w:val="DefaultParagraphFont"/>
    <w:rsid w:val="00C2541C"/>
    <w:rPr>
      <w:color w:val="0000FF"/>
      <w:bdr w:val="none" w:sz="0" w:space="0" w:color="auto" w:frame="1"/>
    </w:rPr>
  </w:style>
  <w:style w:type="character" w:customStyle="1" w:styleId="tag">
    <w:name w:val="tag"/>
    <w:basedOn w:val="DefaultParagraphFont"/>
    <w:rsid w:val="00C2541C"/>
  </w:style>
  <w:style w:type="character" w:customStyle="1" w:styleId="tag-name">
    <w:name w:val="tag-name"/>
    <w:basedOn w:val="DefaultParagraphFont"/>
    <w:rsid w:val="00C2541C"/>
  </w:style>
  <w:style w:type="character" w:customStyle="1" w:styleId="comments">
    <w:name w:val="comments"/>
    <w:basedOn w:val="DefaultParagraphFont"/>
    <w:rsid w:val="00C2541C"/>
  </w:style>
  <w:style w:type="character" w:customStyle="1" w:styleId="attribute">
    <w:name w:val="attribute"/>
    <w:basedOn w:val="DefaultParagraphFont"/>
    <w:rsid w:val="00C2541C"/>
  </w:style>
  <w:style w:type="character" w:customStyle="1" w:styleId="attribute-value">
    <w:name w:val="attribute-value"/>
    <w:basedOn w:val="DefaultParagraphFont"/>
    <w:rsid w:val="00C2541C"/>
  </w:style>
  <w:style w:type="character" w:customStyle="1" w:styleId="crayon-r">
    <w:name w:val="crayon-r"/>
    <w:basedOn w:val="DefaultParagraphFont"/>
    <w:rsid w:val="00C2541C"/>
  </w:style>
  <w:style w:type="character" w:customStyle="1" w:styleId="CommentTextChar">
    <w:name w:val="Comment Text Char"/>
    <w:basedOn w:val="DefaultParagraphFont"/>
    <w:link w:val="CommentText"/>
    <w:uiPriority w:val="99"/>
    <w:semiHidden/>
    <w:rsid w:val="00C2541C"/>
    <w:rPr>
      <w:rFonts w:ascii="Verdana" w:hAnsi="Verdana"/>
      <w:color w:val="000000" w:themeColor="text1"/>
    </w:rPr>
  </w:style>
  <w:style w:type="paragraph" w:styleId="CommentText">
    <w:name w:val="annotation text"/>
    <w:basedOn w:val="Normal"/>
    <w:link w:val="CommentTextChar"/>
    <w:uiPriority w:val="99"/>
    <w:semiHidden/>
    <w:unhideWhenUsed/>
    <w:rsid w:val="00C2541C"/>
    <w:pPr>
      <w:spacing w:line="240" w:lineRule="auto"/>
    </w:pPr>
    <w:rPr>
      <w:rFonts w:ascii="Verdana" w:hAnsi="Verdana"/>
    </w:rPr>
  </w:style>
  <w:style w:type="character" w:customStyle="1" w:styleId="CommentTextChar1">
    <w:name w:val="Comment Text Char1"/>
    <w:basedOn w:val="DefaultParagraphFont"/>
    <w:uiPriority w:val="99"/>
    <w:semiHidden/>
    <w:rsid w:val="00C2541C"/>
    <w:rPr>
      <w:rFonts w:ascii="Rockwell" w:hAnsi="Rockwell"/>
      <w:color w:val="000000" w:themeColor="text1"/>
    </w:rPr>
  </w:style>
  <w:style w:type="character" w:customStyle="1" w:styleId="CommentSubjectChar">
    <w:name w:val="Comment Subject Char"/>
    <w:basedOn w:val="CommentTextChar"/>
    <w:link w:val="CommentSubject"/>
    <w:uiPriority w:val="99"/>
    <w:semiHidden/>
    <w:rsid w:val="00C2541C"/>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C2541C"/>
    <w:rPr>
      <w:b/>
      <w:bCs/>
    </w:rPr>
  </w:style>
  <w:style w:type="character" w:customStyle="1" w:styleId="CommentSubjectChar1">
    <w:name w:val="Comment Subject Char1"/>
    <w:basedOn w:val="CommentTextChar1"/>
    <w:uiPriority w:val="99"/>
    <w:semiHidden/>
    <w:rsid w:val="00C2541C"/>
    <w:rPr>
      <w:rFonts w:ascii="Rockwell" w:hAnsi="Rockwell"/>
      <w:b/>
      <w:bCs/>
      <w:color w:val="000000" w:themeColor="text1"/>
    </w:rPr>
  </w:style>
  <w:style w:type="character" w:customStyle="1" w:styleId="atn">
    <w:name w:val="atn"/>
    <w:basedOn w:val="DefaultParagraphFont"/>
    <w:rsid w:val="00C2541C"/>
  </w:style>
  <w:style w:type="character" w:customStyle="1" w:styleId="atv">
    <w:name w:val="atv"/>
    <w:basedOn w:val="DefaultParagraphFont"/>
    <w:rsid w:val="00C2541C"/>
  </w:style>
  <w:style w:type="paragraph" w:styleId="Caption">
    <w:name w:val="caption"/>
    <w:basedOn w:val="Normal"/>
    <w:next w:val="Normal"/>
    <w:uiPriority w:val="35"/>
    <w:unhideWhenUsed/>
    <w:qFormat/>
    <w:rsid w:val="00C2541C"/>
    <w:pPr>
      <w:spacing w:line="240" w:lineRule="auto"/>
    </w:pPr>
    <w:rPr>
      <w:i/>
      <w:iCs/>
      <w:color w:val="4C483D" w:themeColor="text2"/>
      <w:sz w:val="18"/>
      <w:szCs w:val="18"/>
    </w:rPr>
  </w:style>
  <w:style w:type="character" w:customStyle="1" w:styleId="block">
    <w:name w:val="block"/>
    <w:basedOn w:val="DefaultParagraphFont"/>
    <w:rsid w:val="00C2541C"/>
  </w:style>
  <w:style w:type="character" w:customStyle="1" w:styleId="code">
    <w:name w:val="code"/>
    <w:basedOn w:val="DefaultParagraphFont"/>
    <w:rsid w:val="00C2541C"/>
  </w:style>
  <w:style w:type="character" w:customStyle="1" w:styleId="tooltip">
    <w:name w:val="tooltip"/>
    <w:basedOn w:val="DefaultParagraphFont"/>
    <w:rsid w:val="00C2541C"/>
  </w:style>
  <w:style w:type="character" w:customStyle="1" w:styleId="note">
    <w:name w:val="note"/>
    <w:basedOn w:val="DefaultParagraphFont"/>
    <w:rsid w:val="00C2541C"/>
  </w:style>
  <w:style w:type="character" w:customStyle="1" w:styleId="ansidef">
    <w:name w:val="ansidef"/>
    <w:basedOn w:val="DefaultParagraphFont"/>
    <w:rsid w:val="00C2541C"/>
  </w:style>
  <w:style w:type="character" w:customStyle="1" w:styleId="ansi9">
    <w:name w:val="ansi9"/>
    <w:basedOn w:val="DefaultParagraphFont"/>
    <w:rsid w:val="00C2541C"/>
  </w:style>
  <w:style w:type="character" w:customStyle="1" w:styleId="UnresolvedMention10">
    <w:name w:val="Unresolved Mention1"/>
    <w:basedOn w:val="DefaultParagraphFont"/>
    <w:uiPriority w:val="99"/>
    <w:semiHidden/>
    <w:unhideWhenUsed/>
    <w:rsid w:val="00C2541C"/>
    <w:rPr>
      <w:color w:val="808080"/>
      <w:shd w:val="clear" w:color="auto" w:fill="E6E6E6"/>
    </w:rPr>
  </w:style>
  <w:style w:type="paragraph" w:customStyle="1" w:styleId="center">
    <w:name w:val="center"/>
    <w:basedOn w:val="Normal"/>
    <w:rsid w:val="00C2541C"/>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C2541C"/>
  </w:style>
  <w:style w:type="paragraph" w:customStyle="1" w:styleId="Default">
    <w:name w:val="Default"/>
    <w:rsid w:val="00C2541C"/>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C2541C"/>
    <w:rPr>
      <w:color w:val="808080"/>
      <w:shd w:val="clear" w:color="auto" w:fill="E6E6E6"/>
    </w:rPr>
  </w:style>
  <w:style w:type="character" w:customStyle="1" w:styleId="cm-keyword">
    <w:name w:val="cm-keyword"/>
    <w:basedOn w:val="DefaultParagraphFont"/>
    <w:rsid w:val="00C2541C"/>
  </w:style>
  <w:style w:type="character" w:customStyle="1" w:styleId="cm-variable">
    <w:name w:val="cm-variable"/>
    <w:basedOn w:val="DefaultParagraphFont"/>
    <w:rsid w:val="00C2541C"/>
  </w:style>
  <w:style w:type="character" w:customStyle="1" w:styleId="cm-operator">
    <w:name w:val="cm-operator"/>
    <w:basedOn w:val="DefaultParagraphFont"/>
    <w:rsid w:val="00C2541C"/>
  </w:style>
  <w:style w:type="character" w:customStyle="1" w:styleId="crayon-cn">
    <w:name w:val="crayon-cn"/>
    <w:basedOn w:val="DefaultParagraphFont"/>
    <w:rsid w:val="00C2541C"/>
  </w:style>
  <w:style w:type="character" w:customStyle="1" w:styleId="crayon-c">
    <w:name w:val="crayon-c"/>
    <w:basedOn w:val="DefaultParagraphFont"/>
    <w:rsid w:val="00C2541C"/>
  </w:style>
  <w:style w:type="character" w:customStyle="1" w:styleId="cm-comment">
    <w:name w:val="cm-comment"/>
    <w:basedOn w:val="DefaultParagraphFont"/>
    <w:rsid w:val="00C2541C"/>
  </w:style>
  <w:style w:type="character" w:customStyle="1" w:styleId="cm-number">
    <w:name w:val="cm-number"/>
    <w:basedOn w:val="DefaultParagraphFont"/>
    <w:rsid w:val="00C2541C"/>
  </w:style>
  <w:style w:type="character" w:customStyle="1" w:styleId="cm-type">
    <w:name w:val="cm-type"/>
    <w:basedOn w:val="DefaultParagraphFont"/>
    <w:rsid w:val="00C2541C"/>
  </w:style>
  <w:style w:type="character" w:customStyle="1" w:styleId="UnresolvedMention3">
    <w:name w:val="Unresolved Mention3"/>
    <w:basedOn w:val="DefaultParagraphFont"/>
    <w:uiPriority w:val="99"/>
    <w:semiHidden/>
    <w:unhideWhenUsed/>
    <w:rsid w:val="00310969"/>
    <w:rPr>
      <w:color w:val="808080"/>
      <w:shd w:val="clear" w:color="auto" w:fill="E6E6E6"/>
    </w:rPr>
  </w:style>
  <w:style w:type="character" w:customStyle="1" w:styleId="hljs-string">
    <w:name w:val="hljs-string"/>
    <w:basedOn w:val="DefaultParagraphFont"/>
    <w:rsid w:val="001C7745"/>
  </w:style>
  <w:style w:type="character" w:customStyle="1" w:styleId="hljs-number">
    <w:name w:val="hljs-number"/>
    <w:basedOn w:val="DefaultParagraphFont"/>
    <w:rsid w:val="001C7745"/>
  </w:style>
  <w:style w:type="character" w:styleId="UnresolvedMention">
    <w:name w:val="Unresolved Mention"/>
    <w:basedOn w:val="DefaultParagraphFont"/>
    <w:uiPriority w:val="99"/>
    <w:semiHidden/>
    <w:unhideWhenUsed/>
    <w:rsid w:val="00B63D81"/>
    <w:rPr>
      <w:color w:val="605E5C"/>
      <w:shd w:val="clear" w:color="auto" w:fill="E1DFDD"/>
    </w:rPr>
  </w:style>
  <w:style w:type="character" w:customStyle="1" w:styleId="hljs-meta">
    <w:name w:val="hljs-meta"/>
    <w:basedOn w:val="DefaultParagraphFont"/>
    <w:rsid w:val="00F90B8B"/>
  </w:style>
  <w:style w:type="character" w:customStyle="1" w:styleId="hljs-function">
    <w:name w:val="hljs-function"/>
    <w:basedOn w:val="DefaultParagraphFont"/>
    <w:rsid w:val="00F90B8B"/>
  </w:style>
  <w:style w:type="character" w:customStyle="1" w:styleId="hljs-keyword">
    <w:name w:val="hljs-keyword"/>
    <w:basedOn w:val="DefaultParagraphFont"/>
    <w:rsid w:val="00F90B8B"/>
  </w:style>
  <w:style w:type="character" w:customStyle="1" w:styleId="hljs-title">
    <w:name w:val="hljs-title"/>
    <w:basedOn w:val="DefaultParagraphFont"/>
    <w:rsid w:val="00F90B8B"/>
  </w:style>
  <w:style w:type="character" w:customStyle="1" w:styleId="hljs-params">
    <w:name w:val="hljs-params"/>
    <w:basedOn w:val="DefaultParagraphFont"/>
    <w:rsid w:val="00F90B8B"/>
  </w:style>
  <w:style w:type="paragraph" w:customStyle="1" w:styleId="0SyntaxPink">
    <w:name w:val="0SyntaxPink"/>
    <w:basedOn w:val="Normal"/>
    <w:link w:val="0SyntaxPinkChar"/>
    <w:qFormat/>
    <w:rsid w:val="00553359"/>
    <w:rPr>
      <w:rFonts w:ascii="Consolas" w:hAnsi="Consolas"/>
      <w:color w:val="FF158A"/>
      <w:sz w:val="18"/>
    </w:rPr>
  </w:style>
  <w:style w:type="character" w:customStyle="1" w:styleId="0SyntaxPinkChar">
    <w:name w:val="0SyntaxPink Char"/>
    <w:basedOn w:val="DefaultParagraphFont"/>
    <w:link w:val="0SyntaxPink"/>
    <w:rsid w:val="00553359"/>
    <w:rPr>
      <w:rFonts w:ascii="Consolas" w:hAnsi="Consolas"/>
      <w:color w:val="FF158A"/>
      <w:sz w:val="18"/>
    </w:rPr>
  </w:style>
  <w:style w:type="character" w:customStyle="1" w:styleId="hrcahc">
    <w:name w:val="hrcahc"/>
    <w:basedOn w:val="DefaultParagraphFont"/>
    <w:rsid w:val="00BD0FAC"/>
  </w:style>
  <w:style w:type="paragraph" w:customStyle="1" w:styleId="0BlueSyntax">
    <w:name w:val="0BlueSyntax"/>
    <w:basedOn w:val="Output"/>
    <w:link w:val="0BlueSyntaxChar"/>
    <w:rsid w:val="002F0A28"/>
    <w:pPr>
      <w:spacing w:line="360" w:lineRule="auto"/>
      <w:ind w:left="720"/>
    </w:pPr>
    <w:rPr>
      <w:color w:val="0000FF"/>
      <w:sz w:val="18"/>
      <w:szCs w:val="22"/>
    </w:rPr>
  </w:style>
  <w:style w:type="character" w:customStyle="1" w:styleId="0BlueSyntaxChar">
    <w:name w:val="0BlueSyntax Char"/>
    <w:basedOn w:val="OutputChar"/>
    <w:link w:val="0BlueSyntax"/>
    <w:rsid w:val="002F0A28"/>
    <w:rPr>
      <w:rFonts w:ascii="Consolas" w:hAnsi="Consolas" w:cs="Consolas"/>
      <w:b/>
      <w:color w:val="0000FF"/>
      <w:sz w:val="18"/>
      <w:szCs w:val="22"/>
      <w:shd w:val="solid" w:color="F2F2F2" w:themeColor="background1" w:themeShade="F2" w:fill="808080" w:themeFill="background1" w:themeFillShade="80"/>
    </w:rPr>
  </w:style>
  <w:style w:type="paragraph" w:customStyle="1" w:styleId="0SyntxBlue">
    <w:name w:val="0SyntxBlue"/>
    <w:basedOn w:val="Normal"/>
    <w:link w:val="0SyntxBlueChar"/>
    <w:qFormat/>
    <w:rsid w:val="009E533C"/>
    <w:rPr>
      <w:rFonts w:ascii="Consolas" w:hAnsi="Consolas"/>
      <w:b/>
      <w:color w:val="0000FF"/>
      <w:sz w:val="18"/>
    </w:rPr>
  </w:style>
  <w:style w:type="character" w:customStyle="1" w:styleId="0SyntxBlueChar">
    <w:name w:val="0SyntxBlue Char"/>
    <w:basedOn w:val="DefaultParagraphFont"/>
    <w:link w:val="0SyntxBlue"/>
    <w:rsid w:val="009E533C"/>
    <w:rPr>
      <w:rFonts w:ascii="Consolas" w:hAnsi="Consolas"/>
      <w:b/>
      <w:color w:val="0000FF"/>
      <w:sz w:val="18"/>
    </w:rPr>
  </w:style>
  <w:style w:type="character" w:customStyle="1" w:styleId="hljs-type">
    <w:name w:val="hljs-type"/>
    <w:basedOn w:val="DefaultParagraphFont"/>
    <w:rsid w:val="005033C6"/>
  </w:style>
  <w:style w:type="character" w:customStyle="1" w:styleId="hljs-variable">
    <w:name w:val="hljs-variable"/>
    <w:basedOn w:val="DefaultParagraphFont"/>
    <w:rsid w:val="005033C6"/>
  </w:style>
  <w:style w:type="character" w:customStyle="1" w:styleId="hljs-operator">
    <w:name w:val="hljs-operator"/>
    <w:basedOn w:val="DefaultParagraphFont"/>
    <w:rsid w:val="005033C6"/>
  </w:style>
  <w:style w:type="character" w:customStyle="1" w:styleId="hljs-comment">
    <w:name w:val="hljs-comment"/>
    <w:basedOn w:val="DefaultParagraphFont"/>
    <w:rsid w:val="00BD48F5"/>
  </w:style>
  <w:style w:type="character" w:customStyle="1" w:styleId="hljs-literal">
    <w:name w:val="hljs-literal"/>
    <w:basedOn w:val="DefaultParagraphFont"/>
    <w:rsid w:val="00BD48F5"/>
  </w:style>
  <w:style w:type="character" w:customStyle="1" w:styleId="hljs-builtin">
    <w:name w:val="hljs-built_in"/>
    <w:basedOn w:val="DefaultParagraphFont"/>
    <w:rsid w:val="00BD48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8534921">
      <w:bodyDiv w:val="1"/>
      <w:marLeft w:val="0"/>
      <w:marRight w:val="0"/>
      <w:marTop w:val="0"/>
      <w:marBottom w:val="0"/>
      <w:divBdr>
        <w:top w:val="none" w:sz="0" w:space="0" w:color="auto"/>
        <w:left w:val="none" w:sz="0" w:space="0" w:color="auto"/>
        <w:bottom w:val="none" w:sz="0" w:space="0" w:color="auto"/>
        <w:right w:val="none" w:sz="0" w:space="0" w:color="auto"/>
      </w:divBdr>
    </w:div>
    <w:div w:id="1469834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5397861">
      <w:bodyDiv w:val="1"/>
      <w:marLeft w:val="0"/>
      <w:marRight w:val="0"/>
      <w:marTop w:val="0"/>
      <w:marBottom w:val="0"/>
      <w:divBdr>
        <w:top w:val="none" w:sz="0" w:space="0" w:color="auto"/>
        <w:left w:val="none" w:sz="0" w:space="0" w:color="auto"/>
        <w:bottom w:val="none" w:sz="0" w:space="0" w:color="auto"/>
        <w:right w:val="none" w:sz="0" w:space="0" w:color="auto"/>
      </w:divBdr>
    </w:div>
    <w:div w:id="44449355">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1583245">
      <w:bodyDiv w:val="1"/>
      <w:marLeft w:val="0"/>
      <w:marRight w:val="0"/>
      <w:marTop w:val="0"/>
      <w:marBottom w:val="0"/>
      <w:divBdr>
        <w:top w:val="none" w:sz="0" w:space="0" w:color="auto"/>
        <w:left w:val="none" w:sz="0" w:space="0" w:color="auto"/>
        <w:bottom w:val="none" w:sz="0" w:space="0" w:color="auto"/>
        <w:right w:val="none" w:sz="0" w:space="0" w:color="auto"/>
      </w:divBdr>
    </w:div>
    <w:div w:id="58596895">
      <w:bodyDiv w:val="1"/>
      <w:marLeft w:val="0"/>
      <w:marRight w:val="0"/>
      <w:marTop w:val="0"/>
      <w:marBottom w:val="0"/>
      <w:divBdr>
        <w:top w:val="none" w:sz="0" w:space="0" w:color="auto"/>
        <w:left w:val="none" w:sz="0" w:space="0" w:color="auto"/>
        <w:bottom w:val="none" w:sz="0" w:space="0" w:color="auto"/>
        <w:right w:val="none" w:sz="0" w:space="0" w:color="auto"/>
      </w:divBdr>
    </w:div>
    <w:div w:id="61605464">
      <w:bodyDiv w:val="1"/>
      <w:marLeft w:val="0"/>
      <w:marRight w:val="0"/>
      <w:marTop w:val="0"/>
      <w:marBottom w:val="0"/>
      <w:divBdr>
        <w:top w:val="none" w:sz="0" w:space="0" w:color="auto"/>
        <w:left w:val="none" w:sz="0" w:space="0" w:color="auto"/>
        <w:bottom w:val="none" w:sz="0" w:space="0" w:color="auto"/>
        <w:right w:val="none" w:sz="0" w:space="0" w:color="auto"/>
      </w:divBdr>
    </w:div>
    <w:div w:id="61609254">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413538">
      <w:bodyDiv w:val="1"/>
      <w:marLeft w:val="0"/>
      <w:marRight w:val="0"/>
      <w:marTop w:val="0"/>
      <w:marBottom w:val="0"/>
      <w:divBdr>
        <w:top w:val="none" w:sz="0" w:space="0" w:color="auto"/>
        <w:left w:val="none" w:sz="0" w:space="0" w:color="auto"/>
        <w:bottom w:val="none" w:sz="0" w:space="0" w:color="auto"/>
        <w:right w:val="none" w:sz="0" w:space="0" w:color="auto"/>
      </w:divBdr>
    </w:div>
    <w:div w:id="81336358">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84888119">
      <w:bodyDiv w:val="1"/>
      <w:marLeft w:val="0"/>
      <w:marRight w:val="0"/>
      <w:marTop w:val="0"/>
      <w:marBottom w:val="0"/>
      <w:divBdr>
        <w:top w:val="none" w:sz="0" w:space="0" w:color="auto"/>
        <w:left w:val="none" w:sz="0" w:space="0" w:color="auto"/>
        <w:bottom w:val="none" w:sz="0" w:space="0" w:color="auto"/>
        <w:right w:val="none" w:sz="0" w:space="0" w:color="auto"/>
      </w:divBdr>
    </w:div>
    <w:div w:id="93324270">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1993344">
      <w:bodyDiv w:val="1"/>
      <w:marLeft w:val="0"/>
      <w:marRight w:val="0"/>
      <w:marTop w:val="0"/>
      <w:marBottom w:val="0"/>
      <w:divBdr>
        <w:top w:val="none" w:sz="0" w:space="0" w:color="auto"/>
        <w:left w:val="none" w:sz="0" w:space="0" w:color="auto"/>
        <w:bottom w:val="none" w:sz="0" w:space="0" w:color="auto"/>
        <w:right w:val="none" w:sz="0" w:space="0" w:color="auto"/>
      </w:divBdr>
    </w:div>
    <w:div w:id="109011421">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2308600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6511270">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3832649">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2893789">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3884775">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64632546">
      <w:bodyDiv w:val="1"/>
      <w:marLeft w:val="0"/>
      <w:marRight w:val="0"/>
      <w:marTop w:val="0"/>
      <w:marBottom w:val="0"/>
      <w:divBdr>
        <w:top w:val="none" w:sz="0" w:space="0" w:color="auto"/>
        <w:left w:val="none" w:sz="0" w:space="0" w:color="auto"/>
        <w:bottom w:val="none" w:sz="0" w:space="0" w:color="auto"/>
        <w:right w:val="none" w:sz="0" w:space="0" w:color="auto"/>
      </w:divBdr>
    </w:div>
    <w:div w:id="173500983">
      <w:bodyDiv w:val="1"/>
      <w:marLeft w:val="0"/>
      <w:marRight w:val="0"/>
      <w:marTop w:val="0"/>
      <w:marBottom w:val="0"/>
      <w:divBdr>
        <w:top w:val="none" w:sz="0" w:space="0" w:color="auto"/>
        <w:left w:val="none" w:sz="0" w:space="0" w:color="auto"/>
        <w:bottom w:val="none" w:sz="0" w:space="0" w:color="auto"/>
        <w:right w:val="none" w:sz="0" w:space="0" w:color="auto"/>
      </w:divBdr>
    </w:div>
    <w:div w:id="177162004">
      <w:bodyDiv w:val="1"/>
      <w:marLeft w:val="0"/>
      <w:marRight w:val="0"/>
      <w:marTop w:val="0"/>
      <w:marBottom w:val="0"/>
      <w:divBdr>
        <w:top w:val="none" w:sz="0" w:space="0" w:color="auto"/>
        <w:left w:val="none" w:sz="0" w:space="0" w:color="auto"/>
        <w:bottom w:val="none" w:sz="0" w:space="0" w:color="auto"/>
        <w:right w:val="none" w:sz="0" w:space="0" w:color="auto"/>
      </w:divBdr>
    </w:div>
    <w:div w:id="184367461">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223835357">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6645696">
      <w:bodyDiv w:val="1"/>
      <w:marLeft w:val="0"/>
      <w:marRight w:val="0"/>
      <w:marTop w:val="0"/>
      <w:marBottom w:val="0"/>
      <w:divBdr>
        <w:top w:val="none" w:sz="0" w:space="0" w:color="auto"/>
        <w:left w:val="none" w:sz="0" w:space="0" w:color="auto"/>
        <w:bottom w:val="none" w:sz="0" w:space="0" w:color="auto"/>
        <w:right w:val="none" w:sz="0" w:space="0" w:color="auto"/>
      </w:divBdr>
    </w:div>
    <w:div w:id="230965706">
      <w:bodyDiv w:val="1"/>
      <w:marLeft w:val="0"/>
      <w:marRight w:val="0"/>
      <w:marTop w:val="0"/>
      <w:marBottom w:val="0"/>
      <w:divBdr>
        <w:top w:val="none" w:sz="0" w:space="0" w:color="auto"/>
        <w:left w:val="none" w:sz="0" w:space="0" w:color="auto"/>
        <w:bottom w:val="none" w:sz="0" w:space="0" w:color="auto"/>
        <w:right w:val="none" w:sz="0" w:space="0" w:color="auto"/>
      </w:divBdr>
    </w:div>
    <w:div w:id="236132510">
      <w:bodyDiv w:val="1"/>
      <w:marLeft w:val="0"/>
      <w:marRight w:val="0"/>
      <w:marTop w:val="0"/>
      <w:marBottom w:val="0"/>
      <w:divBdr>
        <w:top w:val="none" w:sz="0" w:space="0" w:color="auto"/>
        <w:left w:val="none" w:sz="0" w:space="0" w:color="auto"/>
        <w:bottom w:val="none" w:sz="0" w:space="0" w:color="auto"/>
        <w:right w:val="none" w:sz="0" w:space="0" w:color="auto"/>
      </w:divBdr>
    </w:div>
    <w:div w:id="243032996">
      <w:bodyDiv w:val="1"/>
      <w:marLeft w:val="0"/>
      <w:marRight w:val="0"/>
      <w:marTop w:val="0"/>
      <w:marBottom w:val="0"/>
      <w:divBdr>
        <w:top w:val="none" w:sz="0" w:space="0" w:color="auto"/>
        <w:left w:val="none" w:sz="0" w:space="0" w:color="auto"/>
        <w:bottom w:val="none" w:sz="0" w:space="0" w:color="auto"/>
        <w:right w:val="none" w:sz="0" w:space="0" w:color="auto"/>
      </w:divBdr>
    </w:div>
    <w:div w:id="251087802">
      <w:bodyDiv w:val="1"/>
      <w:marLeft w:val="0"/>
      <w:marRight w:val="0"/>
      <w:marTop w:val="0"/>
      <w:marBottom w:val="0"/>
      <w:divBdr>
        <w:top w:val="none" w:sz="0" w:space="0" w:color="auto"/>
        <w:left w:val="none" w:sz="0" w:space="0" w:color="auto"/>
        <w:bottom w:val="none" w:sz="0" w:space="0" w:color="auto"/>
        <w:right w:val="none" w:sz="0" w:space="0" w:color="auto"/>
      </w:divBdr>
    </w:div>
    <w:div w:id="251743667">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56211923">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7956654">
      <w:bodyDiv w:val="1"/>
      <w:marLeft w:val="0"/>
      <w:marRight w:val="0"/>
      <w:marTop w:val="0"/>
      <w:marBottom w:val="0"/>
      <w:divBdr>
        <w:top w:val="none" w:sz="0" w:space="0" w:color="auto"/>
        <w:left w:val="none" w:sz="0" w:space="0" w:color="auto"/>
        <w:bottom w:val="none" w:sz="0" w:space="0" w:color="auto"/>
        <w:right w:val="none" w:sz="0" w:space="0" w:color="auto"/>
      </w:divBdr>
    </w:div>
    <w:div w:id="280037034">
      <w:bodyDiv w:val="1"/>
      <w:marLeft w:val="0"/>
      <w:marRight w:val="0"/>
      <w:marTop w:val="0"/>
      <w:marBottom w:val="0"/>
      <w:divBdr>
        <w:top w:val="none" w:sz="0" w:space="0" w:color="auto"/>
        <w:left w:val="none" w:sz="0" w:space="0" w:color="auto"/>
        <w:bottom w:val="none" w:sz="0" w:space="0" w:color="auto"/>
        <w:right w:val="none" w:sz="0" w:space="0" w:color="auto"/>
      </w:divBdr>
    </w:div>
    <w:div w:id="281616551">
      <w:bodyDiv w:val="1"/>
      <w:marLeft w:val="0"/>
      <w:marRight w:val="0"/>
      <w:marTop w:val="0"/>
      <w:marBottom w:val="0"/>
      <w:divBdr>
        <w:top w:val="none" w:sz="0" w:space="0" w:color="auto"/>
        <w:left w:val="none" w:sz="0" w:space="0" w:color="auto"/>
        <w:bottom w:val="none" w:sz="0" w:space="0" w:color="auto"/>
        <w:right w:val="none" w:sz="0" w:space="0" w:color="auto"/>
      </w:divBdr>
    </w:div>
    <w:div w:id="282149717">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298148217">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2659581">
      <w:bodyDiv w:val="1"/>
      <w:marLeft w:val="0"/>
      <w:marRight w:val="0"/>
      <w:marTop w:val="0"/>
      <w:marBottom w:val="0"/>
      <w:divBdr>
        <w:top w:val="none" w:sz="0" w:space="0" w:color="auto"/>
        <w:left w:val="none" w:sz="0" w:space="0" w:color="auto"/>
        <w:bottom w:val="none" w:sz="0" w:space="0" w:color="auto"/>
        <w:right w:val="none" w:sz="0" w:space="0" w:color="auto"/>
      </w:divBdr>
    </w:div>
    <w:div w:id="323896132">
      <w:bodyDiv w:val="1"/>
      <w:marLeft w:val="0"/>
      <w:marRight w:val="0"/>
      <w:marTop w:val="0"/>
      <w:marBottom w:val="0"/>
      <w:divBdr>
        <w:top w:val="none" w:sz="0" w:space="0" w:color="auto"/>
        <w:left w:val="none" w:sz="0" w:space="0" w:color="auto"/>
        <w:bottom w:val="none" w:sz="0" w:space="0" w:color="auto"/>
        <w:right w:val="none" w:sz="0" w:space="0" w:color="auto"/>
      </w:divBdr>
      <w:divsChild>
        <w:div w:id="579675523">
          <w:marLeft w:val="450"/>
          <w:marRight w:val="450"/>
          <w:marTop w:val="0"/>
          <w:marBottom w:val="0"/>
          <w:divBdr>
            <w:top w:val="none" w:sz="0" w:space="0" w:color="auto"/>
            <w:left w:val="none" w:sz="0" w:space="0" w:color="auto"/>
            <w:bottom w:val="none" w:sz="0" w:space="0" w:color="auto"/>
            <w:right w:val="none" w:sz="0" w:space="0" w:color="auto"/>
          </w:divBdr>
        </w:div>
      </w:divsChild>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35499900">
      <w:bodyDiv w:val="1"/>
      <w:marLeft w:val="0"/>
      <w:marRight w:val="0"/>
      <w:marTop w:val="0"/>
      <w:marBottom w:val="0"/>
      <w:divBdr>
        <w:top w:val="none" w:sz="0" w:space="0" w:color="auto"/>
        <w:left w:val="none" w:sz="0" w:space="0" w:color="auto"/>
        <w:bottom w:val="none" w:sz="0" w:space="0" w:color="auto"/>
        <w:right w:val="none" w:sz="0" w:space="0" w:color="auto"/>
      </w:divBdr>
    </w:div>
    <w:div w:id="341664240">
      <w:bodyDiv w:val="1"/>
      <w:marLeft w:val="0"/>
      <w:marRight w:val="0"/>
      <w:marTop w:val="0"/>
      <w:marBottom w:val="0"/>
      <w:divBdr>
        <w:top w:val="none" w:sz="0" w:space="0" w:color="auto"/>
        <w:left w:val="none" w:sz="0" w:space="0" w:color="auto"/>
        <w:bottom w:val="none" w:sz="0" w:space="0" w:color="auto"/>
        <w:right w:val="none" w:sz="0" w:space="0" w:color="auto"/>
      </w:divBdr>
    </w:div>
    <w:div w:id="35299410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4332211">
      <w:bodyDiv w:val="1"/>
      <w:marLeft w:val="0"/>
      <w:marRight w:val="0"/>
      <w:marTop w:val="0"/>
      <w:marBottom w:val="0"/>
      <w:divBdr>
        <w:top w:val="none" w:sz="0" w:space="0" w:color="auto"/>
        <w:left w:val="none" w:sz="0" w:space="0" w:color="auto"/>
        <w:bottom w:val="none" w:sz="0" w:space="0" w:color="auto"/>
        <w:right w:val="none" w:sz="0" w:space="0" w:color="auto"/>
      </w:divBdr>
    </w:div>
    <w:div w:id="368994141">
      <w:bodyDiv w:val="1"/>
      <w:marLeft w:val="0"/>
      <w:marRight w:val="0"/>
      <w:marTop w:val="0"/>
      <w:marBottom w:val="0"/>
      <w:divBdr>
        <w:top w:val="none" w:sz="0" w:space="0" w:color="auto"/>
        <w:left w:val="none" w:sz="0" w:space="0" w:color="auto"/>
        <w:bottom w:val="none" w:sz="0" w:space="0" w:color="auto"/>
        <w:right w:val="none" w:sz="0" w:space="0" w:color="auto"/>
      </w:divBdr>
    </w:div>
    <w:div w:id="371073219">
      <w:bodyDiv w:val="1"/>
      <w:marLeft w:val="0"/>
      <w:marRight w:val="0"/>
      <w:marTop w:val="0"/>
      <w:marBottom w:val="0"/>
      <w:divBdr>
        <w:top w:val="none" w:sz="0" w:space="0" w:color="auto"/>
        <w:left w:val="none" w:sz="0" w:space="0" w:color="auto"/>
        <w:bottom w:val="none" w:sz="0" w:space="0" w:color="auto"/>
        <w:right w:val="none" w:sz="0" w:space="0" w:color="auto"/>
      </w:divBdr>
    </w:div>
    <w:div w:id="377973639">
      <w:bodyDiv w:val="1"/>
      <w:marLeft w:val="0"/>
      <w:marRight w:val="0"/>
      <w:marTop w:val="0"/>
      <w:marBottom w:val="0"/>
      <w:divBdr>
        <w:top w:val="none" w:sz="0" w:space="0" w:color="auto"/>
        <w:left w:val="none" w:sz="0" w:space="0" w:color="auto"/>
        <w:bottom w:val="none" w:sz="0" w:space="0" w:color="auto"/>
        <w:right w:val="none" w:sz="0" w:space="0" w:color="auto"/>
      </w:divBdr>
    </w:div>
    <w:div w:id="382294736">
      <w:bodyDiv w:val="1"/>
      <w:marLeft w:val="0"/>
      <w:marRight w:val="0"/>
      <w:marTop w:val="0"/>
      <w:marBottom w:val="0"/>
      <w:divBdr>
        <w:top w:val="none" w:sz="0" w:space="0" w:color="auto"/>
        <w:left w:val="none" w:sz="0" w:space="0" w:color="auto"/>
        <w:bottom w:val="none" w:sz="0" w:space="0" w:color="auto"/>
        <w:right w:val="none" w:sz="0" w:space="0" w:color="auto"/>
      </w:divBdr>
      <w:divsChild>
        <w:div w:id="281965543">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396320961">
      <w:bodyDiv w:val="1"/>
      <w:marLeft w:val="0"/>
      <w:marRight w:val="0"/>
      <w:marTop w:val="0"/>
      <w:marBottom w:val="0"/>
      <w:divBdr>
        <w:top w:val="none" w:sz="0" w:space="0" w:color="auto"/>
        <w:left w:val="none" w:sz="0" w:space="0" w:color="auto"/>
        <w:bottom w:val="none" w:sz="0" w:space="0" w:color="auto"/>
        <w:right w:val="none" w:sz="0" w:space="0" w:color="auto"/>
      </w:divBdr>
    </w:div>
    <w:div w:id="396824264">
      <w:bodyDiv w:val="1"/>
      <w:marLeft w:val="0"/>
      <w:marRight w:val="0"/>
      <w:marTop w:val="0"/>
      <w:marBottom w:val="0"/>
      <w:divBdr>
        <w:top w:val="none" w:sz="0" w:space="0" w:color="auto"/>
        <w:left w:val="none" w:sz="0" w:space="0" w:color="auto"/>
        <w:bottom w:val="none" w:sz="0" w:space="0" w:color="auto"/>
        <w:right w:val="none" w:sz="0" w:space="0" w:color="auto"/>
      </w:divBdr>
    </w:div>
    <w:div w:id="402028253">
      <w:bodyDiv w:val="1"/>
      <w:marLeft w:val="0"/>
      <w:marRight w:val="0"/>
      <w:marTop w:val="0"/>
      <w:marBottom w:val="0"/>
      <w:divBdr>
        <w:top w:val="none" w:sz="0" w:space="0" w:color="auto"/>
        <w:left w:val="none" w:sz="0" w:space="0" w:color="auto"/>
        <w:bottom w:val="none" w:sz="0" w:space="0" w:color="auto"/>
        <w:right w:val="none" w:sz="0" w:space="0" w:color="auto"/>
      </w:divBdr>
    </w:div>
    <w:div w:id="402291180">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611925">
      <w:bodyDiv w:val="1"/>
      <w:marLeft w:val="0"/>
      <w:marRight w:val="0"/>
      <w:marTop w:val="0"/>
      <w:marBottom w:val="0"/>
      <w:divBdr>
        <w:top w:val="none" w:sz="0" w:space="0" w:color="auto"/>
        <w:left w:val="none" w:sz="0" w:space="0" w:color="auto"/>
        <w:bottom w:val="none" w:sz="0" w:space="0" w:color="auto"/>
        <w:right w:val="none" w:sz="0" w:space="0" w:color="auto"/>
      </w:divBdr>
    </w:div>
    <w:div w:id="406152226">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6731762">
      <w:bodyDiv w:val="1"/>
      <w:marLeft w:val="0"/>
      <w:marRight w:val="0"/>
      <w:marTop w:val="0"/>
      <w:marBottom w:val="0"/>
      <w:divBdr>
        <w:top w:val="none" w:sz="0" w:space="0" w:color="auto"/>
        <w:left w:val="none" w:sz="0" w:space="0" w:color="auto"/>
        <w:bottom w:val="none" w:sz="0" w:space="0" w:color="auto"/>
        <w:right w:val="none" w:sz="0" w:space="0" w:color="auto"/>
      </w:divBdr>
    </w:div>
    <w:div w:id="414205694">
      <w:bodyDiv w:val="1"/>
      <w:marLeft w:val="0"/>
      <w:marRight w:val="0"/>
      <w:marTop w:val="0"/>
      <w:marBottom w:val="0"/>
      <w:divBdr>
        <w:top w:val="none" w:sz="0" w:space="0" w:color="auto"/>
        <w:left w:val="none" w:sz="0" w:space="0" w:color="auto"/>
        <w:bottom w:val="none" w:sz="0" w:space="0" w:color="auto"/>
        <w:right w:val="none" w:sz="0" w:space="0" w:color="auto"/>
      </w:divBdr>
      <w:divsChild>
        <w:div w:id="971398288">
          <w:marLeft w:val="450"/>
          <w:marRight w:val="450"/>
          <w:marTop w:val="0"/>
          <w:marBottom w:val="0"/>
          <w:divBdr>
            <w:top w:val="none" w:sz="0" w:space="0" w:color="auto"/>
            <w:left w:val="none" w:sz="0" w:space="0" w:color="auto"/>
            <w:bottom w:val="none" w:sz="0" w:space="0" w:color="auto"/>
            <w:right w:val="none" w:sz="0" w:space="0" w:color="auto"/>
          </w:divBdr>
        </w:div>
        <w:div w:id="351424291">
          <w:marLeft w:val="450"/>
          <w:marRight w:val="450"/>
          <w:marTop w:val="0"/>
          <w:marBottom w:val="0"/>
          <w:divBdr>
            <w:top w:val="none" w:sz="0" w:space="0" w:color="auto"/>
            <w:left w:val="none" w:sz="0" w:space="0" w:color="auto"/>
            <w:bottom w:val="none" w:sz="0" w:space="0" w:color="auto"/>
            <w:right w:val="none" w:sz="0" w:space="0" w:color="auto"/>
          </w:divBdr>
        </w:div>
      </w:divsChild>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1072527">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35440793">
      <w:bodyDiv w:val="1"/>
      <w:marLeft w:val="0"/>
      <w:marRight w:val="0"/>
      <w:marTop w:val="0"/>
      <w:marBottom w:val="0"/>
      <w:divBdr>
        <w:top w:val="none" w:sz="0" w:space="0" w:color="auto"/>
        <w:left w:val="none" w:sz="0" w:space="0" w:color="auto"/>
        <w:bottom w:val="none" w:sz="0" w:space="0" w:color="auto"/>
        <w:right w:val="none" w:sz="0" w:space="0" w:color="auto"/>
      </w:divBdr>
    </w:div>
    <w:div w:id="436487005">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43379112">
      <w:bodyDiv w:val="1"/>
      <w:marLeft w:val="0"/>
      <w:marRight w:val="0"/>
      <w:marTop w:val="0"/>
      <w:marBottom w:val="0"/>
      <w:divBdr>
        <w:top w:val="none" w:sz="0" w:space="0" w:color="auto"/>
        <w:left w:val="none" w:sz="0" w:space="0" w:color="auto"/>
        <w:bottom w:val="none" w:sz="0" w:space="0" w:color="auto"/>
        <w:right w:val="none" w:sz="0" w:space="0" w:color="auto"/>
      </w:divBdr>
    </w:div>
    <w:div w:id="447430009">
      <w:bodyDiv w:val="1"/>
      <w:marLeft w:val="0"/>
      <w:marRight w:val="0"/>
      <w:marTop w:val="0"/>
      <w:marBottom w:val="0"/>
      <w:divBdr>
        <w:top w:val="none" w:sz="0" w:space="0" w:color="auto"/>
        <w:left w:val="none" w:sz="0" w:space="0" w:color="auto"/>
        <w:bottom w:val="none" w:sz="0" w:space="0" w:color="auto"/>
        <w:right w:val="none" w:sz="0" w:space="0" w:color="auto"/>
      </w:divBdr>
    </w:div>
    <w:div w:id="459610309">
      <w:bodyDiv w:val="1"/>
      <w:marLeft w:val="0"/>
      <w:marRight w:val="0"/>
      <w:marTop w:val="0"/>
      <w:marBottom w:val="0"/>
      <w:divBdr>
        <w:top w:val="none" w:sz="0" w:space="0" w:color="auto"/>
        <w:left w:val="none" w:sz="0" w:space="0" w:color="auto"/>
        <w:bottom w:val="none" w:sz="0" w:space="0" w:color="auto"/>
        <w:right w:val="none" w:sz="0" w:space="0" w:color="auto"/>
      </w:divBdr>
    </w:div>
    <w:div w:id="462698060">
      <w:bodyDiv w:val="1"/>
      <w:marLeft w:val="0"/>
      <w:marRight w:val="0"/>
      <w:marTop w:val="0"/>
      <w:marBottom w:val="0"/>
      <w:divBdr>
        <w:top w:val="none" w:sz="0" w:space="0" w:color="auto"/>
        <w:left w:val="none" w:sz="0" w:space="0" w:color="auto"/>
        <w:bottom w:val="none" w:sz="0" w:space="0" w:color="auto"/>
        <w:right w:val="none" w:sz="0" w:space="0" w:color="auto"/>
      </w:divBdr>
    </w:div>
    <w:div w:id="463894211">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8766333">
      <w:bodyDiv w:val="1"/>
      <w:marLeft w:val="0"/>
      <w:marRight w:val="0"/>
      <w:marTop w:val="0"/>
      <w:marBottom w:val="0"/>
      <w:divBdr>
        <w:top w:val="none" w:sz="0" w:space="0" w:color="auto"/>
        <w:left w:val="none" w:sz="0" w:space="0" w:color="auto"/>
        <w:bottom w:val="none" w:sz="0" w:space="0" w:color="auto"/>
        <w:right w:val="none" w:sz="0" w:space="0" w:color="auto"/>
      </w:divBdr>
    </w:div>
    <w:div w:id="479540524">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5656328">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8620297">
      <w:bodyDiv w:val="1"/>
      <w:marLeft w:val="0"/>
      <w:marRight w:val="0"/>
      <w:marTop w:val="0"/>
      <w:marBottom w:val="0"/>
      <w:divBdr>
        <w:top w:val="none" w:sz="0" w:space="0" w:color="auto"/>
        <w:left w:val="none" w:sz="0" w:space="0" w:color="auto"/>
        <w:bottom w:val="none" w:sz="0" w:space="0" w:color="auto"/>
        <w:right w:val="none" w:sz="0" w:space="0" w:color="auto"/>
      </w:divBdr>
      <w:divsChild>
        <w:div w:id="2012949664">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500852863">
      <w:bodyDiv w:val="1"/>
      <w:marLeft w:val="0"/>
      <w:marRight w:val="0"/>
      <w:marTop w:val="0"/>
      <w:marBottom w:val="0"/>
      <w:divBdr>
        <w:top w:val="none" w:sz="0" w:space="0" w:color="auto"/>
        <w:left w:val="none" w:sz="0" w:space="0" w:color="auto"/>
        <w:bottom w:val="none" w:sz="0" w:space="0" w:color="auto"/>
        <w:right w:val="none" w:sz="0" w:space="0" w:color="auto"/>
      </w:divBdr>
    </w:div>
    <w:div w:id="502667210">
      <w:bodyDiv w:val="1"/>
      <w:marLeft w:val="0"/>
      <w:marRight w:val="0"/>
      <w:marTop w:val="0"/>
      <w:marBottom w:val="0"/>
      <w:divBdr>
        <w:top w:val="none" w:sz="0" w:space="0" w:color="auto"/>
        <w:left w:val="none" w:sz="0" w:space="0" w:color="auto"/>
        <w:bottom w:val="none" w:sz="0" w:space="0" w:color="auto"/>
        <w:right w:val="none" w:sz="0" w:space="0" w:color="auto"/>
      </w:divBdr>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5677149">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453792">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43448777">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8762657">
      <w:bodyDiv w:val="1"/>
      <w:marLeft w:val="0"/>
      <w:marRight w:val="0"/>
      <w:marTop w:val="0"/>
      <w:marBottom w:val="0"/>
      <w:divBdr>
        <w:top w:val="none" w:sz="0" w:space="0" w:color="auto"/>
        <w:left w:val="none" w:sz="0" w:space="0" w:color="auto"/>
        <w:bottom w:val="none" w:sz="0" w:space="0" w:color="auto"/>
        <w:right w:val="none" w:sz="0" w:space="0" w:color="auto"/>
      </w:divBdr>
    </w:div>
    <w:div w:id="549457088">
      <w:bodyDiv w:val="1"/>
      <w:marLeft w:val="0"/>
      <w:marRight w:val="0"/>
      <w:marTop w:val="0"/>
      <w:marBottom w:val="0"/>
      <w:divBdr>
        <w:top w:val="none" w:sz="0" w:space="0" w:color="auto"/>
        <w:left w:val="none" w:sz="0" w:space="0" w:color="auto"/>
        <w:bottom w:val="none" w:sz="0" w:space="0" w:color="auto"/>
        <w:right w:val="none" w:sz="0" w:space="0" w:color="auto"/>
      </w:divBdr>
      <w:divsChild>
        <w:div w:id="1019353257">
          <w:marLeft w:val="-120"/>
          <w:marRight w:val="0"/>
          <w:marTop w:val="0"/>
          <w:marBottom w:val="0"/>
          <w:divBdr>
            <w:top w:val="none" w:sz="0" w:space="0" w:color="auto"/>
            <w:left w:val="none" w:sz="0" w:space="0" w:color="auto"/>
            <w:bottom w:val="none" w:sz="0" w:space="0" w:color="auto"/>
            <w:right w:val="none" w:sz="0" w:space="0" w:color="auto"/>
          </w:divBdr>
        </w:div>
      </w:divsChild>
    </w:div>
    <w:div w:id="549729099">
      <w:bodyDiv w:val="1"/>
      <w:marLeft w:val="0"/>
      <w:marRight w:val="0"/>
      <w:marTop w:val="0"/>
      <w:marBottom w:val="0"/>
      <w:divBdr>
        <w:top w:val="none" w:sz="0" w:space="0" w:color="auto"/>
        <w:left w:val="none" w:sz="0" w:space="0" w:color="auto"/>
        <w:bottom w:val="none" w:sz="0" w:space="0" w:color="auto"/>
        <w:right w:val="none" w:sz="0" w:space="0" w:color="auto"/>
      </w:divBdr>
    </w:div>
    <w:div w:id="549877877">
      <w:bodyDiv w:val="1"/>
      <w:marLeft w:val="0"/>
      <w:marRight w:val="0"/>
      <w:marTop w:val="0"/>
      <w:marBottom w:val="0"/>
      <w:divBdr>
        <w:top w:val="none" w:sz="0" w:space="0" w:color="auto"/>
        <w:left w:val="none" w:sz="0" w:space="0" w:color="auto"/>
        <w:bottom w:val="none" w:sz="0" w:space="0" w:color="auto"/>
        <w:right w:val="none" w:sz="0" w:space="0" w:color="auto"/>
      </w:divBdr>
    </w:div>
    <w:div w:id="555318980">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1986379">
      <w:bodyDiv w:val="1"/>
      <w:marLeft w:val="0"/>
      <w:marRight w:val="0"/>
      <w:marTop w:val="0"/>
      <w:marBottom w:val="0"/>
      <w:divBdr>
        <w:top w:val="none" w:sz="0" w:space="0" w:color="auto"/>
        <w:left w:val="none" w:sz="0" w:space="0" w:color="auto"/>
        <w:bottom w:val="none" w:sz="0" w:space="0" w:color="auto"/>
        <w:right w:val="none" w:sz="0" w:space="0" w:color="auto"/>
      </w:divBdr>
    </w:div>
    <w:div w:id="567811585">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83346908">
      <w:bodyDiv w:val="1"/>
      <w:marLeft w:val="0"/>
      <w:marRight w:val="0"/>
      <w:marTop w:val="0"/>
      <w:marBottom w:val="0"/>
      <w:divBdr>
        <w:top w:val="none" w:sz="0" w:space="0" w:color="auto"/>
        <w:left w:val="none" w:sz="0" w:space="0" w:color="auto"/>
        <w:bottom w:val="none" w:sz="0" w:space="0" w:color="auto"/>
        <w:right w:val="none" w:sz="0" w:space="0" w:color="auto"/>
      </w:divBdr>
    </w:div>
    <w:div w:id="584606414">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4482129">
      <w:bodyDiv w:val="1"/>
      <w:marLeft w:val="0"/>
      <w:marRight w:val="0"/>
      <w:marTop w:val="0"/>
      <w:marBottom w:val="0"/>
      <w:divBdr>
        <w:top w:val="none" w:sz="0" w:space="0" w:color="auto"/>
        <w:left w:val="none" w:sz="0" w:space="0" w:color="auto"/>
        <w:bottom w:val="none" w:sz="0" w:space="0" w:color="auto"/>
        <w:right w:val="none" w:sz="0" w:space="0" w:color="auto"/>
      </w:divBdr>
    </w:div>
    <w:div w:id="594939306">
      <w:bodyDiv w:val="1"/>
      <w:marLeft w:val="0"/>
      <w:marRight w:val="0"/>
      <w:marTop w:val="0"/>
      <w:marBottom w:val="0"/>
      <w:divBdr>
        <w:top w:val="none" w:sz="0" w:space="0" w:color="auto"/>
        <w:left w:val="none" w:sz="0" w:space="0" w:color="auto"/>
        <w:bottom w:val="none" w:sz="0" w:space="0" w:color="auto"/>
        <w:right w:val="none" w:sz="0" w:space="0" w:color="auto"/>
      </w:divBdr>
    </w:div>
    <w:div w:id="598441750">
      <w:bodyDiv w:val="1"/>
      <w:marLeft w:val="0"/>
      <w:marRight w:val="0"/>
      <w:marTop w:val="0"/>
      <w:marBottom w:val="0"/>
      <w:divBdr>
        <w:top w:val="none" w:sz="0" w:space="0" w:color="auto"/>
        <w:left w:val="none" w:sz="0" w:space="0" w:color="auto"/>
        <w:bottom w:val="none" w:sz="0" w:space="0" w:color="auto"/>
        <w:right w:val="none" w:sz="0" w:space="0" w:color="auto"/>
      </w:divBdr>
    </w:div>
    <w:div w:id="601843209">
      <w:bodyDiv w:val="1"/>
      <w:marLeft w:val="0"/>
      <w:marRight w:val="0"/>
      <w:marTop w:val="0"/>
      <w:marBottom w:val="0"/>
      <w:divBdr>
        <w:top w:val="none" w:sz="0" w:space="0" w:color="auto"/>
        <w:left w:val="none" w:sz="0" w:space="0" w:color="auto"/>
        <w:bottom w:val="none" w:sz="0" w:space="0" w:color="auto"/>
        <w:right w:val="none" w:sz="0" w:space="0" w:color="auto"/>
      </w:divBdr>
    </w:div>
    <w:div w:id="605431163">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6760204">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513281">
      <w:bodyDiv w:val="1"/>
      <w:marLeft w:val="0"/>
      <w:marRight w:val="0"/>
      <w:marTop w:val="0"/>
      <w:marBottom w:val="0"/>
      <w:divBdr>
        <w:top w:val="none" w:sz="0" w:space="0" w:color="auto"/>
        <w:left w:val="none" w:sz="0" w:space="0" w:color="auto"/>
        <w:bottom w:val="none" w:sz="0" w:space="0" w:color="auto"/>
        <w:right w:val="none" w:sz="0" w:space="0" w:color="auto"/>
      </w:divBdr>
    </w:div>
    <w:div w:id="634870661">
      <w:bodyDiv w:val="1"/>
      <w:marLeft w:val="0"/>
      <w:marRight w:val="0"/>
      <w:marTop w:val="0"/>
      <w:marBottom w:val="0"/>
      <w:divBdr>
        <w:top w:val="none" w:sz="0" w:space="0" w:color="auto"/>
        <w:left w:val="none" w:sz="0" w:space="0" w:color="auto"/>
        <w:bottom w:val="none" w:sz="0" w:space="0" w:color="auto"/>
        <w:right w:val="none" w:sz="0" w:space="0" w:color="auto"/>
      </w:divBdr>
    </w:div>
    <w:div w:id="635531990">
      <w:bodyDiv w:val="1"/>
      <w:marLeft w:val="0"/>
      <w:marRight w:val="0"/>
      <w:marTop w:val="0"/>
      <w:marBottom w:val="0"/>
      <w:divBdr>
        <w:top w:val="none" w:sz="0" w:space="0" w:color="auto"/>
        <w:left w:val="none" w:sz="0" w:space="0" w:color="auto"/>
        <w:bottom w:val="none" w:sz="0" w:space="0" w:color="auto"/>
        <w:right w:val="none" w:sz="0" w:space="0" w:color="auto"/>
      </w:divBdr>
    </w:div>
    <w:div w:id="638803227">
      <w:bodyDiv w:val="1"/>
      <w:marLeft w:val="0"/>
      <w:marRight w:val="0"/>
      <w:marTop w:val="0"/>
      <w:marBottom w:val="0"/>
      <w:divBdr>
        <w:top w:val="none" w:sz="0" w:space="0" w:color="auto"/>
        <w:left w:val="none" w:sz="0" w:space="0" w:color="auto"/>
        <w:bottom w:val="none" w:sz="0" w:space="0" w:color="auto"/>
        <w:right w:val="none" w:sz="0" w:space="0" w:color="auto"/>
      </w:divBdr>
    </w:div>
    <w:div w:id="638804341">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322443">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63165343">
      <w:bodyDiv w:val="1"/>
      <w:marLeft w:val="0"/>
      <w:marRight w:val="0"/>
      <w:marTop w:val="0"/>
      <w:marBottom w:val="0"/>
      <w:divBdr>
        <w:top w:val="none" w:sz="0" w:space="0" w:color="auto"/>
        <w:left w:val="none" w:sz="0" w:space="0" w:color="auto"/>
        <w:bottom w:val="none" w:sz="0" w:space="0" w:color="auto"/>
        <w:right w:val="none" w:sz="0" w:space="0" w:color="auto"/>
      </w:divBdr>
      <w:divsChild>
        <w:div w:id="576132131">
          <w:marLeft w:val="450"/>
          <w:marRight w:val="450"/>
          <w:marTop w:val="0"/>
          <w:marBottom w:val="0"/>
          <w:divBdr>
            <w:top w:val="none" w:sz="0" w:space="0" w:color="auto"/>
            <w:left w:val="none" w:sz="0" w:space="0" w:color="auto"/>
            <w:bottom w:val="none" w:sz="0" w:space="0" w:color="auto"/>
            <w:right w:val="none" w:sz="0" w:space="0" w:color="auto"/>
          </w:divBdr>
        </w:div>
        <w:div w:id="506211102">
          <w:marLeft w:val="450"/>
          <w:marRight w:val="450"/>
          <w:marTop w:val="0"/>
          <w:marBottom w:val="0"/>
          <w:divBdr>
            <w:top w:val="none" w:sz="0" w:space="0" w:color="auto"/>
            <w:left w:val="none" w:sz="0" w:space="0" w:color="auto"/>
            <w:bottom w:val="none" w:sz="0" w:space="0" w:color="auto"/>
            <w:right w:val="none" w:sz="0" w:space="0" w:color="auto"/>
          </w:divBdr>
        </w:div>
      </w:divsChild>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4669001">
      <w:bodyDiv w:val="1"/>
      <w:marLeft w:val="0"/>
      <w:marRight w:val="0"/>
      <w:marTop w:val="0"/>
      <w:marBottom w:val="0"/>
      <w:divBdr>
        <w:top w:val="none" w:sz="0" w:space="0" w:color="auto"/>
        <w:left w:val="none" w:sz="0" w:space="0" w:color="auto"/>
        <w:bottom w:val="none" w:sz="0" w:space="0" w:color="auto"/>
        <w:right w:val="none" w:sz="0" w:space="0" w:color="auto"/>
      </w:divBdr>
    </w:div>
    <w:div w:id="686056731">
      <w:bodyDiv w:val="1"/>
      <w:marLeft w:val="0"/>
      <w:marRight w:val="0"/>
      <w:marTop w:val="0"/>
      <w:marBottom w:val="0"/>
      <w:divBdr>
        <w:top w:val="none" w:sz="0" w:space="0" w:color="auto"/>
        <w:left w:val="none" w:sz="0" w:space="0" w:color="auto"/>
        <w:bottom w:val="none" w:sz="0" w:space="0" w:color="auto"/>
        <w:right w:val="none" w:sz="0" w:space="0" w:color="auto"/>
      </w:divBdr>
    </w:div>
    <w:div w:id="694696048">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6200877">
      <w:bodyDiv w:val="1"/>
      <w:marLeft w:val="0"/>
      <w:marRight w:val="0"/>
      <w:marTop w:val="0"/>
      <w:marBottom w:val="0"/>
      <w:divBdr>
        <w:top w:val="none" w:sz="0" w:space="0" w:color="auto"/>
        <w:left w:val="none" w:sz="0" w:space="0" w:color="auto"/>
        <w:bottom w:val="none" w:sz="0" w:space="0" w:color="auto"/>
        <w:right w:val="none" w:sz="0" w:space="0" w:color="auto"/>
      </w:divBdr>
    </w:div>
    <w:div w:id="708605896">
      <w:bodyDiv w:val="1"/>
      <w:marLeft w:val="0"/>
      <w:marRight w:val="0"/>
      <w:marTop w:val="0"/>
      <w:marBottom w:val="0"/>
      <w:divBdr>
        <w:top w:val="none" w:sz="0" w:space="0" w:color="auto"/>
        <w:left w:val="none" w:sz="0" w:space="0" w:color="auto"/>
        <w:bottom w:val="none" w:sz="0" w:space="0" w:color="auto"/>
        <w:right w:val="none" w:sz="0" w:space="0" w:color="auto"/>
      </w:divBdr>
    </w:div>
    <w:div w:id="715861901">
      <w:bodyDiv w:val="1"/>
      <w:marLeft w:val="0"/>
      <w:marRight w:val="0"/>
      <w:marTop w:val="0"/>
      <w:marBottom w:val="0"/>
      <w:divBdr>
        <w:top w:val="none" w:sz="0" w:space="0" w:color="auto"/>
        <w:left w:val="none" w:sz="0" w:space="0" w:color="auto"/>
        <w:bottom w:val="none" w:sz="0" w:space="0" w:color="auto"/>
        <w:right w:val="none" w:sz="0" w:space="0" w:color="auto"/>
      </w:divBdr>
    </w:div>
    <w:div w:id="729502264">
      <w:bodyDiv w:val="1"/>
      <w:marLeft w:val="0"/>
      <w:marRight w:val="0"/>
      <w:marTop w:val="0"/>
      <w:marBottom w:val="0"/>
      <w:divBdr>
        <w:top w:val="none" w:sz="0" w:space="0" w:color="auto"/>
        <w:left w:val="none" w:sz="0" w:space="0" w:color="auto"/>
        <w:bottom w:val="none" w:sz="0" w:space="0" w:color="auto"/>
        <w:right w:val="none" w:sz="0" w:space="0" w:color="auto"/>
      </w:divBdr>
    </w:div>
    <w:div w:id="733628016">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156775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46148417">
      <w:bodyDiv w:val="1"/>
      <w:marLeft w:val="0"/>
      <w:marRight w:val="0"/>
      <w:marTop w:val="0"/>
      <w:marBottom w:val="0"/>
      <w:divBdr>
        <w:top w:val="none" w:sz="0" w:space="0" w:color="auto"/>
        <w:left w:val="none" w:sz="0" w:space="0" w:color="auto"/>
        <w:bottom w:val="none" w:sz="0" w:space="0" w:color="auto"/>
        <w:right w:val="none" w:sz="0" w:space="0" w:color="auto"/>
      </w:divBdr>
      <w:divsChild>
        <w:div w:id="1822690353">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48120797">
      <w:bodyDiv w:val="1"/>
      <w:marLeft w:val="0"/>
      <w:marRight w:val="0"/>
      <w:marTop w:val="0"/>
      <w:marBottom w:val="0"/>
      <w:divBdr>
        <w:top w:val="none" w:sz="0" w:space="0" w:color="auto"/>
        <w:left w:val="none" w:sz="0" w:space="0" w:color="auto"/>
        <w:bottom w:val="none" w:sz="0" w:space="0" w:color="auto"/>
        <w:right w:val="none" w:sz="0" w:space="0" w:color="auto"/>
      </w:divBdr>
    </w:div>
    <w:div w:id="749498521">
      <w:bodyDiv w:val="1"/>
      <w:marLeft w:val="0"/>
      <w:marRight w:val="0"/>
      <w:marTop w:val="0"/>
      <w:marBottom w:val="0"/>
      <w:divBdr>
        <w:top w:val="none" w:sz="0" w:space="0" w:color="auto"/>
        <w:left w:val="none" w:sz="0" w:space="0" w:color="auto"/>
        <w:bottom w:val="none" w:sz="0" w:space="0" w:color="auto"/>
        <w:right w:val="none" w:sz="0" w:space="0" w:color="auto"/>
      </w:divBdr>
    </w:div>
    <w:div w:id="753013006">
      <w:bodyDiv w:val="1"/>
      <w:marLeft w:val="0"/>
      <w:marRight w:val="0"/>
      <w:marTop w:val="0"/>
      <w:marBottom w:val="0"/>
      <w:divBdr>
        <w:top w:val="none" w:sz="0" w:space="0" w:color="auto"/>
        <w:left w:val="none" w:sz="0" w:space="0" w:color="auto"/>
        <w:bottom w:val="none" w:sz="0" w:space="0" w:color="auto"/>
        <w:right w:val="none" w:sz="0" w:space="0" w:color="auto"/>
      </w:divBdr>
      <w:divsChild>
        <w:div w:id="1467965035">
          <w:marLeft w:val="0"/>
          <w:marRight w:val="0"/>
          <w:marTop w:val="0"/>
          <w:marBottom w:val="0"/>
          <w:divBdr>
            <w:top w:val="none" w:sz="0" w:space="0" w:color="auto"/>
            <w:left w:val="none" w:sz="0" w:space="0" w:color="auto"/>
            <w:bottom w:val="none" w:sz="0" w:space="0" w:color="auto"/>
            <w:right w:val="none" w:sz="0" w:space="0" w:color="auto"/>
          </w:divBdr>
          <w:divsChild>
            <w:div w:id="1897889429">
              <w:marLeft w:val="0"/>
              <w:marRight w:val="0"/>
              <w:marTop w:val="0"/>
              <w:marBottom w:val="0"/>
              <w:divBdr>
                <w:top w:val="none" w:sz="0" w:space="0" w:color="auto"/>
                <w:left w:val="none" w:sz="0" w:space="0" w:color="auto"/>
                <w:bottom w:val="none" w:sz="0" w:space="0" w:color="auto"/>
                <w:right w:val="none" w:sz="0" w:space="0" w:color="auto"/>
              </w:divBdr>
              <w:divsChild>
                <w:div w:id="1903172364">
                  <w:marLeft w:val="0"/>
                  <w:marRight w:val="0"/>
                  <w:marTop w:val="0"/>
                  <w:marBottom w:val="0"/>
                  <w:divBdr>
                    <w:top w:val="none" w:sz="0" w:space="0" w:color="auto"/>
                    <w:left w:val="none" w:sz="0" w:space="0" w:color="auto"/>
                    <w:bottom w:val="none" w:sz="0" w:space="0" w:color="auto"/>
                    <w:right w:val="none" w:sz="0" w:space="0" w:color="auto"/>
                  </w:divBdr>
                  <w:divsChild>
                    <w:div w:id="268465677">
                      <w:marLeft w:val="0"/>
                      <w:marRight w:val="0"/>
                      <w:marTop w:val="0"/>
                      <w:marBottom w:val="0"/>
                      <w:divBdr>
                        <w:top w:val="none" w:sz="0" w:space="0" w:color="auto"/>
                        <w:left w:val="none" w:sz="0" w:space="0" w:color="auto"/>
                        <w:bottom w:val="none" w:sz="0" w:space="0" w:color="auto"/>
                        <w:right w:val="none" w:sz="0" w:space="0" w:color="auto"/>
                      </w:divBdr>
                    </w:div>
                    <w:div w:id="129329759">
                      <w:marLeft w:val="0"/>
                      <w:marRight w:val="0"/>
                      <w:marTop w:val="0"/>
                      <w:marBottom w:val="0"/>
                      <w:divBdr>
                        <w:top w:val="none" w:sz="0" w:space="0" w:color="auto"/>
                        <w:left w:val="none" w:sz="0" w:space="0" w:color="auto"/>
                        <w:bottom w:val="none" w:sz="0" w:space="0" w:color="auto"/>
                        <w:right w:val="none" w:sz="0" w:space="0" w:color="auto"/>
                      </w:divBdr>
                    </w:div>
                    <w:div w:id="1503082990">
                      <w:marLeft w:val="0"/>
                      <w:marRight w:val="0"/>
                      <w:marTop w:val="0"/>
                      <w:marBottom w:val="0"/>
                      <w:divBdr>
                        <w:top w:val="none" w:sz="0" w:space="0" w:color="auto"/>
                        <w:left w:val="none" w:sz="0" w:space="0" w:color="auto"/>
                        <w:bottom w:val="none" w:sz="0" w:space="0" w:color="auto"/>
                        <w:right w:val="none" w:sz="0" w:space="0" w:color="auto"/>
                      </w:divBdr>
                    </w:div>
                    <w:div w:id="193320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27654">
          <w:marLeft w:val="0"/>
          <w:marRight w:val="0"/>
          <w:marTop w:val="0"/>
          <w:marBottom w:val="0"/>
          <w:divBdr>
            <w:top w:val="none" w:sz="0" w:space="0" w:color="auto"/>
            <w:left w:val="none" w:sz="0" w:space="0" w:color="auto"/>
            <w:bottom w:val="none" w:sz="0" w:space="0" w:color="auto"/>
            <w:right w:val="none" w:sz="0" w:space="0" w:color="auto"/>
          </w:divBdr>
          <w:divsChild>
            <w:div w:id="1664777546">
              <w:marLeft w:val="0"/>
              <w:marRight w:val="0"/>
              <w:marTop w:val="0"/>
              <w:marBottom w:val="0"/>
              <w:divBdr>
                <w:top w:val="none" w:sz="0" w:space="0" w:color="auto"/>
                <w:left w:val="none" w:sz="0" w:space="0" w:color="auto"/>
                <w:bottom w:val="none" w:sz="0" w:space="0" w:color="auto"/>
                <w:right w:val="none" w:sz="0" w:space="0" w:color="auto"/>
              </w:divBdr>
              <w:divsChild>
                <w:div w:id="139615234">
                  <w:marLeft w:val="0"/>
                  <w:marRight w:val="0"/>
                  <w:marTop w:val="0"/>
                  <w:marBottom w:val="0"/>
                  <w:divBdr>
                    <w:top w:val="none" w:sz="0" w:space="0" w:color="auto"/>
                    <w:left w:val="none" w:sz="0" w:space="0" w:color="auto"/>
                    <w:bottom w:val="none" w:sz="0" w:space="0" w:color="auto"/>
                    <w:right w:val="none" w:sz="0" w:space="0" w:color="auto"/>
                  </w:divBdr>
                  <w:divsChild>
                    <w:div w:id="1590385722">
                      <w:marLeft w:val="0"/>
                      <w:marRight w:val="0"/>
                      <w:marTop w:val="0"/>
                      <w:marBottom w:val="0"/>
                      <w:divBdr>
                        <w:top w:val="none" w:sz="0" w:space="0" w:color="auto"/>
                        <w:left w:val="none" w:sz="0" w:space="0" w:color="auto"/>
                        <w:bottom w:val="none" w:sz="0" w:space="0" w:color="auto"/>
                        <w:right w:val="none" w:sz="0" w:space="0" w:color="auto"/>
                      </w:divBdr>
                    </w:div>
                    <w:div w:id="852039326">
                      <w:marLeft w:val="0"/>
                      <w:marRight w:val="0"/>
                      <w:marTop w:val="0"/>
                      <w:marBottom w:val="0"/>
                      <w:divBdr>
                        <w:top w:val="none" w:sz="0" w:space="0" w:color="auto"/>
                        <w:left w:val="none" w:sz="0" w:space="0" w:color="auto"/>
                        <w:bottom w:val="none" w:sz="0" w:space="0" w:color="auto"/>
                        <w:right w:val="none" w:sz="0" w:space="0" w:color="auto"/>
                      </w:divBdr>
                    </w:div>
                    <w:div w:id="1293441588">
                      <w:marLeft w:val="0"/>
                      <w:marRight w:val="0"/>
                      <w:marTop w:val="0"/>
                      <w:marBottom w:val="0"/>
                      <w:divBdr>
                        <w:top w:val="none" w:sz="0" w:space="0" w:color="auto"/>
                        <w:left w:val="none" w:sz="0" w:space="0" w:color="auto"/>
                        <w:bottom w:val="none" w:sz="0" w:space="0" w:color="auto"/>
                        <w:right w:val="none" w:sz="0" w:space="0" w:color="auto"/>
                      </w:divBdr>
                    </w:div>
                    <w:div w:id="73998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964302">
          <w:marLeft w:val="0"/>
          <w:marRight w:val="0"/>
          <w:marTop w:val="0"/>
          <w:marBottom w:val="0"/>
          <w:divBdr>
            <w:top w:val="none" w:sz="0" w:space="0" w:color="auto"/>
            <w:left w:val="none" w:sz="0" w:space="0" w:color="auto"/>
            <w:bottom w:val="none" w:sz="0" w:space="0" w:color="auto"/>
            <w:right w:val="none" w:sz="0" w:space="0" w:color="auto"/>
          </w:divBdr>
          <w:divsChild>
            <w:div w:id="2006012599">
              <w:marLeft w:val="0"/>
              <w:marRight w:val="0"/>
              <w:marTop w:val="0"/>
              <w:marBottom w:val="0"/>
              <w:divBdr>
                <w:top w:val="none" w:sz="0" w:space="0" w:color="auto"/>
                <w:left w:val="none" w:sz="0" w:space="0" w:color="auto"/>
                <w:bottom w:val="none" w:sz="0" w:space="0" w:color="auto"/>
                <w:right w:val="none" w:sz="0" w:space="0" w:color="auto"/>
              </w:divBdr>
              <w:divsChild>
                <w:div w:id="1333337141">
                  <w:marLeft w:val="0"/>
                  <w:marRight w:val="0"/>
                  <w:marTop w:val="0"/>
                  <w:marBottom w:val="0"/>
                  <w:divBdr>
                    <w:top w:val="none" w:sz="0" w:space="0" w:color="auto"/>
                    <w:left w:val="none" w:sz="0" w:space="0" w:color="auto"/>
                    <w:bottom w:val="none" w:sz="0" w:space="0" w:color="auto"/>
                    <w:right w:val="none" w:sz="0" w:space="0" w:color="auto"/>
                  </w:divBdr>
                  <w:divsChild>
                    <w:div w:id="979925027">
                      <w:marLeft w:val="0"/>
                      <w:marRight w:val="0"/>
                      <w:marTop w:val="0"/>
                      <w:marBottom w:val="0"/>
                      <w:divBdr>
                        <w:top w:val="none" w:sz="0" w:space="0" w:color="auto"/>
                        <w:left w:val="none" w:sz="0" w:space="0" w:color="auto"/>
                        <w:bottom w:val="none" w:sz="0" w:space="0" w:color="auto"/>
                        <w:right w:val="none" w:sz="0" w:space="0" w:color="auto"/>
                      </w:divBdr>
                    </w:div>
                    <w:div w:id="1932742186">
                      <w:marLeft w:val="0"/>
                      <w:marRight w:val="0"/>
                      <w:marTop w:val="0"/>
                      <w:marBottom w:val="0"/>
                      <w:divBdr>
                        <w:top w:val="none" w:sz="0" w:space="0" w:color="auto"/>
                        <w:left w:val="none" w:sz="0" w:space="0" w:color="auto"/>
                        <w:bottom w:val="none" w:sz="0" w:space="0" w:color="auto"/>
                        <w:right w:val="none" w:sz="0" w:space="0" w:color="auto"/>
                      </w:divBdr>
                    </w:div>
                    <w:div w:id="900335748">
                      <w:marLeft w:val="0"/>
                      <w:marRight w:val="0"/>
                      <w:marTop w:val="0"/>
                      <w:marBottom w:val="0"/>
                      <w:divBdr>
                        <w:top w:val="none" w:sz="0" w:space="0" w:color="auto"/>
                        <w:left w:val="none" w:sz="0" w:space="0" w:color="auto"/>
                        <w:bottom w:val="none" w:sz="0" w:space="0" w:color="auto"/>
                        <w:right w:val="none" w:sz="0" w:space="0" w:color="auto"/>
                      </w:divBdr>
                    </w:div>
                    <w:div w:id="1097138704">
                      <w:marLeft w:val="0"/>
                      <w:marRight w:val="0"/>
                      <w:marTop w:val="0"/>
                      <w:marBottom w:val="0"/>
                      <w:divBdr>
                        <w:top w:val="none" w:sz="0" w:space="0" w:color="auto"/>
                        <w:left w:val="none" w:sz="0" w:space="0" w:color="auto"/>
                        <w:bottom w:val="none" w:sz="0" w:space="0" w:color="auto"/>
                        <w:right w:val="none" w:sz="0" w:space="0" w:color="auto"/>
                      </w:divBdr>
                    </w:div>
                    <w:div w:id="371266935">
                      <w:marLeft w:val="0"/>
                      <w:marRight w:val="0"/>
                      <w:marTop w:val="0"/>
                      <w:marBottom w:val="0"/>
                      <w:divBdr>
                        <w:top w:val="none" w:sz="0" w:space="0" w:color="auto"/>
                        <w:left w:val="none" w:sz="0" w:space="0" w:color="auto"/>
                        <w:bottom w:val="none" w:sz="0" w:space="0" w:color="auto"/>
                        <w:right w:val="none" w:sz="0" w:space="0" w:color="auto"/>
                      </w:divBdr>
                    </w:div>
                    <w:div w:id="2053653273">
                      <w:marLeft w:val="0"/>
                      <w:marRight w:val="0"/>
                      <w:marTop w:val="0"/>
                      <w:marBottom w:val="0"/>
                      <w:divBdr>
                        <w:top w:val="none" w:sz="0" w:space="0" w:color="auto"/>
                        <w:left w:val="none" w:sz="0" w:space="0" w:color="auto"/>
                        <w:bottom w:val="none" w:sz="0" w:space="0" w:color="auto"/>
                        <w:right w:val="none" w:sz="0" w:space="0" w:color="auto"/>
                      </w:divBdr>
                    </w:div>
                    <w:div w:id="51866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1013">
          <w:marLeft w:val="0"/>
          <w:marRight w:val="0"/>
          <w:marTop w:val="0"/>
          <w:marBottom w:val="0"/>
          <w:divBdr>
            <w:top w:val="none" w:sz="0" w:space="0" w:color="auto"/>
            <w:left w:val="none" w:sz="0" w:space="0" w:color="auto"/>
            <w:bottom w:val="none" w:sz="0" w:space="0" w:color="auto"/>
            <w:right w:val="none" w:sz="0" w:space="0" w:color="auto"/>
          </w:divBdr>
          <w:divsChild>
            <w:div w:id="224950244">
              <w:marLeft w:val="0"/>
              <w:marRight w:val="0"/>
              <w:marTop w:val="0"/>
              <w:marBottom w:val="0"/>
              <w:divBdr>
                <w:top w:val="none" w:sz="0" w:space="0" w:color="auto"/>
                <w:left w:val="none" w:sz="0" w:space="0" w:color="auto"/>
                <w:bottom w:val="none" w:sz="0" w:space="0" w:color="auto"/>
                <w:right w:val="none" w:sz="0" w:space="0" w:color="auto"/>
              </w:divBdr>
              <w:divsChild>
                <w:div w:id="1082725948">
                  <w:marLeft w:val="0"/>
                  <w:marRight w:val="0"/>
                  <w:marTop w:val="0"/>
                  <w:marBottom w:val="0"/>
                  <w:divBdr>
                    <w:top w:val="none" w:sz="0" w:space="0" w:color="auto"/>
                    <w:left w:val="none" w:sz="0" w:space="0" w:color="auto"/>
                    <w:bottom w:val="none" w:sz="0" w:space="0" w:color="auto"/>
                    <w:right w:val="none" w:sz="0" w:space="0" w:color="auto"/>
                  </w:divBdr>
                  <w:divsChild>
                    <w:div w:id="943029736">
                      <w:marLeft w:val="0"/>
                      <w:marRight w:val="0"/>
                      <w:marTop w:val="0"/>
                      <w:marBottom w:val="0"/>
                      <w:divBdr>
                        <w:top w:val="none" w:sz="0" w:space="0" w:color="auto"/>
                        <w:left w:val="none" w:sz="0" w:space="0" w:color="auto"/>
                        <w:bottom w:val="none" w:sz="0" w:space="0" w:color="auto"/>
                        <w:right w:val="none" w:sz="0" w:space="0" w:color="auto"/>
                      </w:divBdr>
                    </w:div>
                    <w:div w:id="1260723367">
                      <w:marLeft w:val="0"/>
                      <w:marRight w:val="0"/>
                      <w:marTop w:val="0"/>
                      <w:marBottom w:val="0"/>
                      <w:divBdr>
                        <w:top w:val="none" w:sz="0" w:space="0" w:color="auto"/>
                        <w:left w:val="none" w:sz="0" w:space="0" w:color="auto"/>
                        <w:bottom w:val="none" w:sz="0" w:space="0" w:color="auto"/>
                        <w:right w:val="none" w:sz="0" w:space="0" w:color="auto"/>
                      </w:divBdr>
                    </w:div>
                    <w:div w:id="1088192390">
                      <w:marLeft w:val="0"/>
                      <w:marRight w:val="0"/>
                      <w:marTop w:val="0"/>
                      <w:marBottom w:val="0"/>
                      <w:divBdr>
                        <w:top w:val="none" w:sz="0" w:space="0" w:color="auto"/>
                        <w:left w:val="none" w:sz="0" w:space="0" w:color="auto"/>
                        <w:bottom w:val="none" w:sz="0" w:space="0" w:color="auto"/>
                        <w:right w:val="none" w:sz="0" w:space="0" w:color="auto"/>
                      </w:divBdr>
                    </w:div>
                    <w:div w:id="2005741576">
                      <w:marLeft w:val="0"/>
                      <w:marRight w:val="0"/>
                      <w:marTop w:val="0"/>
                      <w:marBottom w:val="0"/>
                      <w:divBdr>
                        <w:top w:val="none" w:sz="0" w:space="0" w:color="auto"/>
                        <w:left w:val="none" w:sz="0" w:space="0" w:color="auto"/>
                        <w:bottom w:val="none" w:sz="0" w:space="0" w:color="auto"/>
                        <w:right w:val="none" w:sz="0" w:space="0" w:color="auto"/>
                      </w:divBdr>
                    </w:div>
                    <w:div w:id="1009214695">
                      <w:marLeft w:val="0"/>
                      <w:marRight w:val="0"/>
                      <w:marTop w:val="0"/>
                      <w:marBottom w:val="0"/>
                      <w:divBdr>
                        <w:top w:val="none" w:sz="0" w:space="0" w:color="auto"/>
                        <w:left w:val="none" w:sz="0" w:space="0" w:color="auto"/>
                        <w:bottom w:val="none" w:sz="0" w:space="0" w:color="auto"/>
                        <w:right w:val="none" w:sz="0" w:space="0" w:color="auto"/>
                      </w:divBdr>
                    </w:div>
                    <w:div w:id="106432204">
                      <w:marLeft w:val="0"/>
                      <w:marRight w:val="0"/>
                      <w:marTop w:val="0"/>
                      <w:marBottom w:val="0"/>
                      <w:divBdr>
                        <w:top w:val="none" w:sz="0" w:space="0" w:color="auto"/>
                        <w:left w:val="none" w:sz="0" w:space="0" w:color="auto"/>
                        <w:bottom w:val="none" w:sz="0" w:space="0" w:color="auto"/>
                        <w:right w:val="none" w:sz="0" w:space="0" w:color="auto"/>
                      </w:divBdr>
                    </w:div>
                    <w:div w:id="1227641685">
                      <w:marLeft w:val="0"/>
                      <w:marRight w:val="0"/>
                      <w:marTop w:val="0"/>
                      <w:marBottom w:val="0"/>
                      <w:divBdr>
                        <w:top w:val="none" w:sz="0" w:space="0" w:color="auto"/>
                        <w:left w:val="none" w:sz="0" w:space="0" w:color="auto"/>
                        <w:bottom w:val="none" w:sz="0" w:space="0" w:color="auto"/>
                        <w:right w:val="none" w:sz="0" w:space="0" w:color="auto"/>
                      </w:divBdr>
                    </w:div>
                    <w:div w:id="363754508">
                      <w:marLeft w:val="0"/>
                      <w:marRight w:val="0"/>
                      <w:marTop w:val="0"/>
                      <w:marBottom w:val="0"/>
                      <w:divBdr>
                        <w:top w:val="none" w:sz="0" w:space="0" w:color="auto"/>
                        <w:left w:val="none" w:sz="0" w:space="0" w:color="auto"/>
                        <w:bottom w:val="none" w:sz="0" w:space="0" w:color="auto"/>
                        <w:right w:val="none" w:sz="0" w:space="0" w:color="auto"/>
                      </w:divBdr>
                    </w:div>
                    <w:div w:id="520357671">
                      <w:marLeft w:val="0"/>
                      <w:marRight w:val="0"/>
                      <w:marTop w:val="0"/>
                      <w:marBottom w:val="0"/>
                      <w:divBdr>
                        <w:top w:val="none" w:sz="0" w:space="0" w:color="auto"/>
                        <w:left w:val="none" w:sz="0" w:space="0" w:color="auto"/>
                        <w:bottom w:val="none" w:sz="0" w:space="0" w:color="auto"/>
                        <w:right w:val="none" w:sz="0" w:space="0" w:color="auto"/>
                      </w:divBdr>
                    </w:div>
                    <w:div w:id="1885016220">
                      <w:marLeft w:val="0"/>
                      <w:marRight w:val="0"/>
                      <w:marTop w:val="0"/>
                      <w:marBottom w:val="0"/>
                      <w:divBdr>
                        <w:top w:val="none" w:sz="0" w:space="0" w:color="auto"/>
                        <w:left w:val="none" w:sz="0" w:space="0" w:color="auto"/>
                        <w:bottom w:val="none" w:sz="0" w:space="0" w:color="auto"/>
                        <w:right w:val="none" w:sz="0" w:space="0" w:color="auto"/>
                      </w:divBdr>
                    </w:div>
                    <w:div w:id="783305479">
                      <w:marLeft w:val="0"/>
                      <w:marRight w:val="0"/>
                      <w:marTop w:val="0"/>
                      <w:marBottom w:val="0"/>
                      <w:divBdr>
                        <w:top w:val="none" w:sz="0" w:space="0" w:color="auto"/>
                        <w:left w:val="none" w:sz="0" w:space="0" w:color="auto"/>
                        <w:bottom w:val="none" w:sz="0" w:space="0" w:color="auto"/>
                        <w:right w:val="none" w:sz="0" w:space="0" w:color="auto"/>
                      </w:divBdr>
                    </w:div>
                    <w:div w:id="173056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2260649">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4227944">
      <w:bodyDiv w:val="1"/>
      <w:marLeft w:val="0"/>
      <w:marRight w:val="0"/>
      <w:marTop w:val="0"/>
      <w:marBottom w:val="0"/>
      <w:divBdr>
        <w:top w:val="none" w:sz="0" w:space="0" w:color="auto"/>
        <w:left w:val="none" w:sz="0" w:space="0" w:color="auto"/>
        <w:bottom w:val="none" w:sz="0" w:space="0" w:color="auto"/>
        <w:right w:val="none" w:sz="0" w:space="0" w:color="auto"/>
      </w:divBdr>
    </w:div>
    <w:div w:id="770710902">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7717071">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4063140">
      <w:bodyDiv w:val="1"/>
      <w:marLeft w:val="0"/>
      <w:marRight w:val="0"/>
      <w:marTop w:val="0"/>
      <w:marBottom w:val="0"/>
      <w:divBdr>
        <w:top w:val="none" w:sz="0" w:space="0" w:color="auto"/>
        <w:left w:val="none" w:sz="0" w:space="0" w:color="auto"/>
        <w:bottom w:val="none" w:sz="0" w:space="0" w:color="auto"/>
        <w:right w:val="none" w:sz="0" w:space="0" w:color="auto"/>
      </w:divBdr>
    </w:div>
    <w:div w:id="802885873">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16383566">
      <w:bodyDiv w:val="1"/>
      <w:marLeft w:val="0"/>
      <w:marRight w:val="0"/>
      <w:marTop w:val="0"/>
      <w:marBottom w:val="0"/>
      <w:divBdr>
        <w:top w:val="none" w:sz="0" w:space="0" w:color="auto"/>
        <w:left w:val="none" w:sz="0" w:space="0" w:color="auto"/>
        <w:bottom w:val="none" w:sz="0" w:space="0" w:color="auto"/>
        <w:right w:val="none" w:sz="0" w:space="0" w:color="auto"/>
      </w:divBdr>
    </w:div>
    <w:div w:id="820538444">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629458">
      <w:bodyDiv w:val="1"/>
      <w:marLeft w:val="0"/>
      <w:marRight w:val="0"/>
      <w:marTop w:val="0"/>
      <w:marBottom w:val="0"/>
      <w:divBdr>
        <w:top w:val="none" w:sz="0" w:space="0" w:color="auto"/>
        <w:left w:val="none" w:sz="0" w:space="0" w:color="auto"/>
        <w:bottom w:val="none" w:sz="0" w:space="0" w:color="auto"/>
        <w:right w:val="none" w:sz="0" w:space="0" w:color="auto"/>
      </w:divBdr>
    </w:div>
    <w:div w:id="831144241">
      <w:bodyDiv w:val="1"/>
      <w:marLeft w:val="0"/>
      <w:marRight w:val="0"/>
      <w:marTop w:val="0"/>
      <w:marBottom w:val="0"/>
      <w:divBdr>
        <w:top w:val="none" w:sz="0" w:space="0" w:color="auto"/>
        <w:left w:val="none" w:sz="0" w:space="0" w:color="auto"/>
        <w:bottom w:val="none" w:sz="0" w:space="0" w:color="auto"/>
        <w:right w:val="none" w:sz="0" w:space="0" w:color="auto"/>
      </w:divBdr>
    </w:div>
    <w:div w:id="832457141">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7697035">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545162">
      <w:bodyDiv w:val="1"/>
      <w:marLeft w:val="0"/>
      <w:marRight w:val="0"/>
      <w:marTop w:val="0"/>
      <w:marBottom w:val="0"/>
      <w:divBdr>
        <w:top w:val="none" w:sz="0" w:space="0" w:color="auto"/>
        <w:left w:val="none" w:sz="0" w:space="0" w:color="auto"/>
        <w:bottom w:val="none" w:sz="0" w:space="0" w:color="auto"/>
        <w:right w:val="none" w:sz="0" w:space="0" w:color="auto"/>
      </w:divBdr>
    </w:div>
    <w:div w:id="848177032">
      <w:bodyDiv w:val="1"/>
      <w:marLeft w:val="0"/>
      <w:marRight w:val="0"/>
      <w:marTop w:val="0"/>
      <w:marBottom w:val="0"/>
      <w:divBdr>
        <w:top w:val="none" w:sz="0" w:space="0" w:color="auto"/>
        <w:left w:val="none" w:sz="0" w:space="0" w:color="auto"/>
        <w:bottom w:val="none" w:sz="0" w:space="0" w:color="auto"/>
        <w:right w:val="none" w:sz="0" w:space="0" w:color="auto"/>
      </w:divBdr>
    </w:div>
    <w:div w:id="849491878">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118193">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5533116">
      <w:bodyDiv w:val="1"/>
      <w:marLeft w:val="0"/>
      <w:marRight w:val="0"/>
      <w:marTop w:val="0"/>
      <w:marBottom w:val="0"/>
      <w:divBdr>
        <w:top w:val="none" w:sz="0" w:space="0" w:color="auto"/>
        <w:left w:val="none" w:sz="0" w:space="0" w:color="auto"/>
        <w:bottom w:val="none" w:sz="0" w:space="0" w:color="auto"/>
        <w:right w:val="none" w:sz="0" w:space="0" w:color="auto"/>
      </w:divBdr>
    </w:div>
    <w:div w:id="890070045">
      <w:bodyDiv w:val="1"/>
      <w:marLeft w:val="0"/>
      <w:marRight w:val="0"/>
      <w:marTop w:val="0"/>
      <w:marBottom w:val="0"/>
      <w:divBdr>
        <w:top w:val="none" w:sz="0" w:space="0" w:color="auto"/>
        <w:left w:val="none" w:sz="0" w:space="0" w:color="auto"/>
        <w:bottom w:val="none" w:sz="0" w:space="0" w:color="auto"/>
        <w:right w:val="none" w:sz="0" w:space="0" w:color="auto"/>
      </w:divBdr>
    </w:div>
    <w:div w:id="902914141">
      <w:bodyDiv w:val="1"/>
      <w:marLeft w:val="0"/>
      <w:marRight w:val="0"/>
      <w:marTop w:val="0"/>
      <w:marBottom w:val="0"/>
      <w:divBdr>
        <w:top w:val="none" w:sz="0" w:space="0" w:color="auto"/>
        <w:left w:val="none" w:sz="0" w:space="0" w:color="auto"/>
        <w:bottom w:val="none" w:sz="0" w:space="0" w:color="auto"/>
        <w:right w:val="none" w:sz="0" w:space="0" w:color="auto"/>
      </w:divBdr>
      <w:divsChild>
        <w:div w:id="12147054">
          <w:marLeft w:val="0"/>
          <w:marRight w:val="0"/>
          <w:marTop w:val="0"/>
          <w:marBottom w:val="0"/>
          <w:divBdr>
            <w:top w:val="none" w:sz="0" w:space="0" w:color="auto"/>
            <w:left w:val="none" w:sz="0" w:space="0" w:color="auto"/>
            <w:bottom w:val="none" w:sz="0" w:space="0" w:color="auto"/>
            <w:right w:val="none" w:sz="0" w:space="0" w:color="auto"/>
          </w:divBdr>
          <w:divsChild>
            <w:div w:id="1931355298">
              <w:marLeft w:val="0"/>
              <w:marRight w:val="0"/>
              <w:marTop w:val="0"/>
              <w:marBottom w:val="0"/>
              <w:divBdr>
                <w:top w:val="none" w:sz="0" w:space="0" w:color="auto"/>
                <w:left w:val="none" w:sz="0" w:space="0" w:color="auto"/>
                <w:bottom w:val="none" w:sz="0" w:space="0" w:color="auto"/>
                <w:right w:val="none" w:sz="0" w:space="0" w:color="auto"/>
              </w:divBdr>
            </w:div>
            <w:div w:id="185279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2937004">
      <w:bodyDiv w:val="1"/>
      <w:marLeft w:val="0"/>
      <w:marRight w:val="0"/>
      <w:marTop w:val="0"/>
      <w:marBottom w:val="0"/>
      <w:divBdr>
        <w:top w:val="none" w:sz="0" w:space="0" w:color="auto"/>
        <w:left w:val="none" w:sz="0" w:space="0" w:color="auto"/>
        <w:bottom w:val="none" w:sz="0" w:space="0" w:color="auto"/>
        <w:right w:val="none" w:sz="0" w:space="0" w:color="auto"/>
      </w:divBdr>
    </w:div>
    <w:div w:id="914582527">
      <w:bodyDiv w:val="1"/>
      <w:marLeft w:val="0"/>
      <w:marRight w:val="0"/>
      <w:marTop w:val="0"/>
      <w:marBottom w:val="0"/>
      <w:divBdr>
        <w:top w:val="none" w:sz="0" w:space="0" w:color="auto"/>
        <w:left w:val="none" w:sz="0" w:space="0" w:color="auto"/>
        <w:bottom w:val="none" w:sz="0" w:space="0" w:color="auto"/>
        <w:right w:val="none" w:sz="0" w:space="0" w:color="auto"/>
      </w:divBdr>
    </w:div>
    <w:div w:id="915824088">
      <w:bodyDiv w:val="1"/>
      <w:marLeft w:val="0"/>
      <w:marRight w:val="0"/>
      <w:marTop w:val="0"/>
      <w:marBottom w:val="0"/>
      <w:divBdr>
        <w:top w:val="none" w:sz="0" w:space="0" w:color="auto"/>
        <w:left w:val="none" w:sz="0" w:space="0" w:color="auto"/>
        <w:bottom w:val="none" w:sz="0" w:space="0" w:color="auto"/>
        <w:right w:val="none" w:sz="0" w:space="0" w:color="auto"/>
      </w:divBdr>
    </w:div>
    <w:div w:id="918175825">
      <w:bodyDiv w:val="1"/>
      <w:marLeft w:val="0"/>
      <w:marRight w:val="0"/>
      <w:marTop w:val="0"/>
      <w:marBottom w:val="0"/>
      <w:divBdr>
        <w:top w:val="none" w:sz="0" w:space="0" w:color="auto"/>
        <w:left w:val="none" w:sz="0" w:space="0" w:color="auto"/>
        <w:bottom w:val="none" w:sz="0" w:space="0" w:color="auto"/>
        <w:right w:val="none" w:sz="0" w:space="0" w:color="auto"/>
      </w:divBdr>
    </w:div>
    <w:div w:id="920673823">
      <w:bodyDiv w:val="1"/>
      <w:marLeft w:val="0"/>
      <w:marRight w:val="0"/>
      <w:marTop w:val="0"/>
      <w:marBottom w:val="0"/>
      <w:divBdr>
        <w:top w:val="none" w:sz="0" w:space="0" w:color="auto"/>
        <w:left w:val="none" w:sz="0" w:space="0" w:color="auto"/>
        <w:bottom w:val="none" w:sz="0" w:space="0" w:color="auto"/>
        <w:right w:val="none" w:sz="0" w:space="0" w:color="auto"/>
      </w:divBdr>
    </w:div>
    <w:div w:id="928544777">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7326008">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39993862">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4363261">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65770376">
      <w:bodyDiv w:val="1"/>
      <w:marLeft w:val="0"/>
      <w:marRight w:val="0"/>
      <w:marTop w:val="0"/>
      <w:marBottom w:val="0"/>
      <w:divBdr>
        <w:top w:val="none" w:sz="0" w:space="0" w:color="auto"/>
        <w:left w:val="none" w:sz="0" w:space="0" w:color="auto"/>
        <w:bottom w:val="none" w:sz="0" w:space="0" w:color="auto"/>
        <w:right w:val="none" w:sz="0" w:space="0" w:color="auto"/>
      </w:divBdr>
    </w:div>
    <w:div w:id="969897667">
      <w:bodyDiv w:val="1"/>
      <w:marLeft w:val="0"/>
      <w:marRight w:val="0"/>
      <w:marTop w:val="0"/>
      <w:marBottom w:val="0"/>
      <w:divBdr>
        <w:top w:val="none" w:sz="0" w:space="0" w:color="auto"/>
        <w:left w:val="none" w:sz="0" w:space="0" w:color="auto"/>
        <w:bottom w:val="none" w:sz="0" w:space="0" w:color="auto"/>
        <w:right w:val="none" w:sz="0" w:space="0" w:color="auto"/>
      </w:divBdr>
    </w:div>
    <w:div w:id="970211528">
      <w:bodyDiv w:val="1"/>
      <w:marLeft w:val="0"/>
      <w:marRight w:val="0"/>
      <w:marTop w:val="0"/>
      <w:marBottom w:val="0"/>
      <w:divBdr>
        <w:top w:val="none" w:sz="0" w:space="0" w:color="auto"/>
        <w:left w:val="none" w:sz="0" w:space="0" w:color="auto"/>
        <w:bottom w:val="none" w:sz="0" w:space="0" w:color="auto"/>
        <w:right w:val="none" w:sz="0" w:space="0" w:color="auto"/>
      </w:divBdr>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4647783">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6058305">
      <w:bodyDiv w:val="1"/>
      <w:marLeft w:val="0"/>
      <w:marRight w:val="0"/>
      <w:marTop w:val="0"/>
      <w:marBottom w:val="0"/>
      <w:divBdr>
        <w:top w:val="none" w:sz="0" w:space="0" w:color="auto"/>
        <w:left w:val="none" w:sz="0" w:space="0" w:color="auto"/>
        <w:bottom w:val="none" w:sz="0" w:space="0" w:color="auto"/>
        <w:right w:val="none" w:sz="0" w:space="0" w:color="auto"/>
      </w:divBdr>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27876465">
      <w:bodyDiv w:val="1"/>
      <w:marLeft w:val="0"/>
      <w:marRight w:val="0"/>
      <w:marTop w:val="0"/>
      <w:marBottom w:val="0"/>
      <w:divBdr>
        <w:top w:val="none" w:sz="0" w:space="0" w:color="auto"/>
        <w:left w:val="none" w:sz="0" w:space="0" w:color="auto"/>
        <w:bottom w:val="none" w:sz="0" w:space="0" w:color="auto"/>
        <w:right w:val="none" w:sz="0" w:space="0" w:color="auto"/>
      </w:divBdr>
    </w:div>
    <w:div w:id="103377249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374246">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7919487">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6995423">
      <w:bodyDiv w:val="1"/>
      <w:marLeft w:val="0"/>
      <w:marRight w:val="0"/>
      <w:marTop w:val="0"/>
      <w:marBottom w:val="0"/>
      <w:divBdr>
        <w:top w:val="none" w:sz="0" w:space="0" w:color="auto"/>
        <w:left w:val="none" w:sz="0" w:space="0" w:color="auto"/>
        <w:bottom w:val="none" w:sz="0" w:space="0" w:color="auto"/>
        <w:right w:val="none" w:sz="0" w:space="0" w:color="auto"/>
      </w:divBdr>
    </w:div>
    <w:div w:id="1091511452">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456353">
      <w:bodyDiv w:val="1"/>
      <w:marLeft w:val="0"/>
      <w:marRight w:val="0"/>
      <w:marTop w:val="0"/>
      <w:marBottom w:val="0"/>
      <w:divBdr>
        <w:top w:val="none" w:sz="0" w:space="0" w:color="auto"/>
        <w:left w:val="none" w:sz="0" w:space="0" w:color="auto"/>
        <w:bottom w:val="none" w:sz="0" w:space="0" w:color="auto"/>
        <w:right w:val="none" w:sz="0" w:space="0" w:color="auto"/>
      </w:divBdr>
    </w:div>
    <w:div w:id="1107191865">
      <w:bodyDiv w:val="1"/>
      <w:marLeft w:val="0"/>
      <w:marRight w:val="0"/>
      <w:marTop w:val="0"/>
      <w:marBottom w:val="0"/>
      <w:divBdr>
        <w:top w:val="none" w:sz="0" w:space="0" w:color="auto"/>
        <w:left w:val="none" w:sz="0" w:space="0" w:color="auto"/>
        <w:bottom w:val="none" w:sz="0" w:space="0" w:color="auto"/>
        <w:right w:val="none" w:sz="0" w:space="0" w:color="auto"/>
      </w:divBdr>
    </w:div>
    <w:div w:id="1113861363">
      <w:bodyDiv w:val="1"/>
      <w:marLeft w:val="0"/>
      <w:marRight w:val="0"/>
      <w:marTop w:val="0"/>
      <w:marBottom w:val="0"/>
      <w:divBdr>
        <w:top w:val="none" w:sz="0" w:space="0" w:color="auto"/>
        <w:left w:val="none" w:sz="0" w:space="0" w:color="auto"/>
        <w:bottom w:val="none" w:sz="0" w:space="0" w:color="auto"/>
        <w:right w:val="none" w:sz="0" w:space="0" w:color="auto"/>
      </w:divBdr>
      <w:divsChild>
        <w:div w:id="190412614">
          <w:marLeft w:val="0"/>
          <w:marRight w:val="0"/>
          <w:marTop w:val="0"/>
          <w:marBottom w:val="0"/>
          <w:divBdr>
            <w:top w:val="none" w:sz="0" w:space="0" w:color="auto"/>
            <w:left w:val="none" w:sz="0" w:space="0" w:color="auto"/>
            <w:bottom w:val="none" w:sz="0" w:space="0" w:color="auto"/>
            <w:right w:val="none" w:sz="0" w:space="0" w:color="auto"/>
          </w:divBdr>
          <w:divsChild>
            <w:div w:id="314533949">
              <w:marLeft w:val="0"/>
              <w:marRight w:val="0"/>
              <w:marTop w:val="0"/>
              <w:marBottom w:val="0"/>
              <w:divBdr>
                <w:top w:val="none" w:sz="0" w:space="0" w:color="auto"/>
                <w:left w:val="none" w:sz="0" w:space="0" w:color="auto"/>
                <w:bottom w:val="none" w:sz="0" w:space="0" w:color="auto"/>
                <w:right w:val="none" w:sz="0" w:space="0" w:color="auto"/>
              </w:divBdr>
              <w:divsChild>
                <w:div w:id="1888028899">
                  <w:marLeft w:val="0"/>
                  <w:marRight w:val="0"/>
                  <w:marTop w:val="0"/>
                  <w:marBottom w:val="0"/>
                  <w:divBdr>
                    <w:top w:val="none" w:sz="0" w:space="0" w:color="auto"/>
                    <w:left w:val="none" w:sz="0" w:space="0" w:color="auto"/>
                    <w:bottom w:val="none" w:sz="0" w:space="0" w:color="auto"/>
                    <w:right w:val="none" w:sz="0" w:space="0" w:color="auto"/>
                  </w:divBdr>
                  <w:divsChild>
                    <w:div w:id="68698727">
                      <w:marLeft w:val="0"/>
                      <w:marRight w:val="0"/>
                      <w:marTop w:val="0"/>
                      <w:marBottom w:val="0"/>
                      <w:divBdr>
                        <w:top w:val="none" w:sz="0" w:space="0" w:color="auto"/>
                        <w:left w:val="none" w:sz="0" w:space="0" w:color="auto"/>
                        <w:bottom w:val="none" w:sz="0" w:space="0" w:color="auto"/>
                        <w:right w:val="none" w:sz="0" w:space="0" w:color="auto"/>
                      </w:divBdr>
                    </w:div>
                    <w:div w:id="2141263838">
                      <w:marLeft w:val="0"/>
                      <w:marRight w:val="0"/>
                      <w:marTop w:val="0"/>
                      <w:marBottom w:val="0"/>
                      <w:divBdr>
                        <w:top w:val="none" w:sz="0" w:space="0" w:color="auto"/>
                        <w:left w:val="none" w:sz="0" w:space="0" w:color="auto"/>
                        <w:bottom w:val="none" w:sz="0" w:space="0" w:color="auto"/>
                        <w:right w:val="none" w:sz="0" w:space="0" w:color="auto"/>
                      </w:divBdr>
                    </w:div>
                    <w:div w:id="770393973">
                      <w:marLeft w:val="0"/>
                      <w:marRight w:val="0"/>
                      <w:marTop w:val="0"/>
                      <w:marBottom w:val="0"/>
                      <w:divBdr>
                        <w:top w:val="none" w:sz="0" w:space="0" w:color="auto"/>
                        <w:left w:val="none" w:sz="0" w:space="0" w:color="auto"/>
                        <w:bottom w:val="none" w:sz="0" w:space="0" w:color="auto"/>
                        <w:right w:val="none" w:sz="0" w:space="0" w:color="auto"/>
                      </w:divBdr>
                    </w:div>
                    <w:div w:id="66538270">
                      <w:marLeft w:val="0"/>
                      <w:marRight w:val="0"/>
                      <w:marTop w:val="0"/>
                      <w:marBottom w:val="0"/>
                      <w:divBdr>
                        <w:top w:val="none" w:sz="0" w:space="0" w:color="auto"/>
                        <w:left w:val="none" w:sz="0" w:space="0" w:color="auto"/>
                        <w:bottom w:val="none" w:sz="0" w:space="0" w:color="auto"/>
                        <w:right w:val="none" w:sz="0" w:space="0" w:color="auto"/>
                      </w:divBdr>
                    </w:div>
                    <w:div w:id="14746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447581">
          <w:marLeft w:val="0"/>
          <w:marRight w:val="0"/>
          <w:marTop w:val="0"/>
          <w:marBottom w:val="0"/>
          <w:divBdr>
            <w:top w:val="none" w:sz="0" w:space="0" w:color="auto"/>
            <w:left w:val="none" w:sz="0" w:space="0" w:color="auto"/>
            <w:bottom w:val="none" w:sz="0" w:space="0" w:color="auto"/>
            <w:right w:val="none" w:sz="0" w:space="0" w:color="auto"/>
          </w:divBdr>
          <w:divsChild>
            <w:div w:id="1759330687">
              <w:marLeft w:val="0"/>
              <w:marRight w:val="0"/>
              <w:marTop w:val="0"/>
              <w:marBottom w:val="0"/>
              <w:divBdr>
                <w:top w:val="none" w:sz="0" w:space="0" w:color="auto"/>
                <w:left w:val="none" w:sz="0" w:space="0" w:color="auto"/>
                <w:bottom w:val="none" w:sz="0" w:space="0" w:color="auto"/>
                <w:right w:val="none" w:sz="0" w:space="0" w:color="auto"/>
              </w:divBdr>
              <w:divsChild>
                <w:div w:id="1725058503">
                  <w:marLeft w:val="0"/>
                  <w:marRight w:val="0"/>
                  <w:marTop w:val="0"/>
                  <w:marBottom w:val="0"/>
                  <w:divBdr>
                    <w:top w:val="none" w:sz="0" w:space="0" w:color="auto"/>
                    <w:left w:val="none" w:sz="0" w:space="0" w:color="auto"/>
                    <w:bottom w:val="none" w:sz="0" w:space="0" w:color="auto"/>
                    <w:right w:val="none" w:sz="0" w:space="0" w:color="auto"/>
                  </w:divBdr>
                  <w:divsChild>
                    <w:div w:id="1785880446">
                      <w:marLeft w:val="0"/>
                      <w:marRight w:val="0"/>
                      <w:marTop w:val="0"/>
                      <w:marBottom w:val="0"/>
                      <w:divBdr>
                        <w:top w:val="none" w:sz="0" w:space="0" w:color="auto"/>
                        <w:left w:val="none" w:sz="0" w:space="0" w:color="auto"/>
                        <w:bottom w:val="none" w:sz="0" w:space="0" w:color="auto"/>
                        <w:right w:val="none" w:sz="0" w:space="0" w:color="auto"/>
                      </w:divBdr>
                    </w:div>
                    <w:div w:id="213005913">
                      <w:marLeft w:val="0"/>
                      <w:marRight w:val="0"/>
                      <w:marTop w:val="0"/>
                      <w:marBottom w:val="0"/>
                      <w:divBdr>
                        <w:top w:val="none" w:sz="0" w:space="0" w:color="auto"/>
                        <w:left w:val="none" w:sz="0" w:space="0" w:color="auto"/>
                        <w:bottom w:val="none" w:sz="0" w:space="0" w:color="auto"/>
                        <w:right w:val="none" w:sz="0" w:space="0" w:color="auto"/>
                      </w:divBdr>
                    </w:div>
                    <w:div w:id="415713663">
                      <w:marLeft w:val="0"/>
                      <w:marRight w:val="0"/>
                      <w:marTop w:val="0"/>
                      <w:marBottom w:val="0"/>
                      <w:divBdr>
                        <w:top w:val="none" w:sz="0" w:space="0" w:color="auto"/>
                        <w:left w:val="none" w:sz="0" w:space="0" w:color="auto"/>
                        <w:bottom w:val="none" w:sz="0" w:space="0" w:color="auto"/>
                        <w:right w:val="none" w:sz="0" w:space="0" w:color="auto"/>
                      </w:divBdr>
                    </w:div>
                    <w:div w:id="894698305">
                      <w:marLeft w:val="0"/>
                      <w:marRight w:val="0"/>
                      <w:marTop w:val="0"/>
                      <w:marBottom w:val="0"/>
                      <w:divBdr>
                        <w:top w:val="none" w:sz="0" w:space="0" w:color="auto"/>
                        <w:left w:val="none" w:sz="0" w:space="0" w:color="auto"/>
                        <w:bottom w:val="none" w:sz="0" w:space="0" w:color="auto"/>
                        <w:right w:val="none" w:sz="0" w:space="0" w:color="auto"/>
                      </w:divBdr>
                    </w:div>
                    <w:div w:id="1705322251">
                      <w:marLeft w:val="0"/>
                      <w:marRight w:val="0"/>
                      <w:marTop w:val="0"/>
                      <w:marBottom w:val="0"/>
                      <w:divBdr>
                        <w:top w:val="none" w:sz="0" w:space="0" w:color="auto"/>
                        <w:left w:val="none" w:sz="0" w:space="0" w:color="auto"/>
                        <w:bottom w:val="none" w:sz="0" w:space="0" w:color="auto"/>
                        <w:right w:val="none" w:sz="0" w:space="0" w:color="auto"/>
                      </w:divBdr>
                    </w:div>
                    <w:div w:id="1927767555">
                      <w:marLeft w:val="0"/>
                      <w:marRight w:val="0"/>
                      <w:marTop w:val="0"/>
                      <w:marBottom w:val="0"/>
                      <w:divBdr>
                        <w:top w:val="none" w:sz="0" w:space="0" w:color="auto"/>
                        <w:left w:val="none" w:sz="0" w:space="0" w:color="auto"/>
                        <w:bottom w:val="none" w:sz="0" w:space="0" w:color="auto"/>
                        <w:right w:val="none" w:sz="0" w:space="0" w:color="auto"/>
                      </w:divBdr>
                    </w:div>
                    <w:div w:id="938488529">
                      <w:marLeft w:val="0"/>
                      <w:marRight w:val="0"/>
                      <w:marTop w:val="0"/>
                      <w:marBottom w:val="0"/>
                      <w:divBdr>
                        <w:top w:val="none" w:sz="0" w:space="0" w:color="auto"/>
                        <w:left w:val="none" w:sz="0" w:space="0" w:color="auto"/>
                        <w:bottom w:val="none" w:sz="0" w:space="0" w:color="auto"/>
                        <w:right w:val="none" w:sz="0" w:space="0" w:color="auto"/>
                      </w:divBdr>
                    </w:div>
                    <w:div w:id="21786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077701">
      <w:bodyDiv w:val="1"/>
      <w:marLeft w:val="0"/>
      <w:marRight w:val="0"/>
      <w:marTop w:val="0"/>
      <w:marBottom w:val="0"/>
      <w:divBdr>
        <w:top w:val="none" w:sz="0" w:space="0" w:color="auto"/>
        <w:left w:val="none" w:sz="0" w:space="0" w:color="auto"/>
        <w:bottom w:val="none" w:sz="0" w:space="0" w:color="auto"/>
        <w:right w:val="none" w:sz="0" w:space="0" w:color="auto"/>
      </w:divBdr>
    </w:div>
    <w:div w:id="1122305331">
      <w:bodyDiv w:val="1"/>
      <w:marLeft w:val="0"/>
      <w:marRight w:val="0"/>
      <w:marTop w:val="0"/>
      <w:marBottom w:val="0"/>
      <w:divBdr>
        <w:top w:val="none" w:sz="0" w:space="0" w:color="auto"/>
        <w:left w:val="none" w:sz="0" w:space="0" w:color="auto"/>
        <w:bottom w:val="none" w:sz="0" w:space="0" w:color="auto"/>
        <w:right w:val="none" w:sz="0" w:space="0" w:color="auto"/>
      </w:divBdr>
    </w:div>
    <w:div w:id="1125271625">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58106444">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9639746">
      <w:bodyDiv w:val="1"/>
      <w:marLeft w:val="0"/>
      <w:marRight w:val="0"/>
      <w:marTop w:val="0"/>
      <w:marBottom w:val="0"/>
      <w:divBdr>
        <w:top w:val="none" w:sz="0" w:space="0" w:color="auto"/>
        <w:left w:val="none" w:sz="0" w:space="0" w:color="auto"/>
        <w:bottom w:val="none" w:sz="0" w:space="0" w:color="auto"/>
        <w:right w:val="none" w:sz="0" w:space="0" w:color="auto"/>
      </w:divBdr>
    </w:div>
    <w:div w:id="1170216550">
      <w:bodyDiv w:val="1"/>
      <w:marLeft w:val="0"/>
      <w:marRight w:val="0"/>
      <w:marTop w:val="0"/>
      <w:marBottom w:val="0"/>
      <w:divBdr>
        <w:top w:val="none" w:sz="0" w:space="0" w:color="auto"/>
        <w:left w:val="none" w:sz="0" w:space="0" w:color="auto"/>
        <w:bottom w:val="none" w:sz="0" w:space="0" w:color="auto"/>
        <w:right w:val="none" w:sz="0" w:space="0" w:color="auto"/>
      </w:divBdr>
      <w:divsChild>
        <w:div w:id="983386032">
          <w:marLeft w:val="450"/>
          <w:marRight w:val="450"/>
          <w:marTop w:val="0"/>
          <w:marBottom w:val="0"/>
          <w:divBdr>
            <w:top w:val="none" w:sz="0" w:space="0" w:color="auto"/>
            <w:left w:val="none" w:sz="0" w:space="0" w:color="auto"/>
            <w:bottom w:val="none" w:sz="0" w:space="0" w:color="auto"/>
            <w:right w:val="none" w:sz="0" w:space="0" w:color="auto"/>
          </w:divBdr>
        </w:div>
      </w:divsChild>
    </w:div>
    <w:div w:id="1171681433">
      <w:bodyDiv w:val="1"/>
      <w:marLeft w:val="0"/>
      <w:marRight w:val="0"/>
      <w:marTop w:val="0"/>
      <w:marBottom w:val="0"/>
      <w:divBdr>
        <w:top w:val="none" w:sz="0" w:space="0" w:color="auto"/>
        <w:left w:val="none" w:sz="0" w:space="0" w:color="auto"/>
        <w:bottom w:val="none" w:sz="0" w:space="0" w:color="auto"/>
        <w:right w:val="none" w:sz="0" w:space="0" w:color="auto"/>
      </w:divBdr>
      <w:divsChild>
        <w:div w:id="1960800843">
          <w:marLeft w:val="-240"/>
          <w:marRight w:val="0"/>
          <w:marTop w:val="0"/>
          <w:marBottom w:val="0"/>
          <w:divBdr>
            <w:top w:val="none" w:sz="0" w:space="0" w:color="auto"/>
            <w:left w:val="none" w:sz="0" w:space="0" w:color="auto"/>
            <w:bottom w:val="none" w:sz="0" w:space="0" w:color="auto"/>
            <w:right w:val="none" w:sz="0" w:space="0" w:color="auto"/>
          </w:divBdr>
          <w:divsChild>
            <w:div w:id="261694262">
              <w:marLeft w:val="240"/>
              <w:marRight w:val="0"/>
              <w:marTop w:val="0"/>
              <w:marBottom w:val="0"/>
              <w:divBdr>
                <w:top w:val="none" w:sz="0" w:space="0" w:color="auto"/>
                <w:left w:val="none" w:sz="0" w:space="0" w:color="auto"/>
                <w:bottom w:val="none" w:sz="0" w:space="0" w:color="auto"/>
                <w:right w:val="none" w:sz="0" w:space="0" w:color="auto"/>
              </w:divBdr>
            </w:div>
            <w:div w:id="1653869064">
              <w:marLeft w:val="240"/>
              <w:marRight w:val="0"/>
              <w:marTop w:val="0"/>
              <w:marBottom w:val="0"/>
              <w:divBdr>
                <w:top w:val="none" w:sz="0" w:space="0" w:color="auto"/>
                <w:left w:val="none" w:sz="0" w:space="0" w:color="auto"/>
                <w:bottom w:val="none" w:sz="0" w:space="0" w:color="auto"/>
                <w:right w:val="none" w:sz="0" w:space="0" w:color="auto"/>
              </w:divBdr>
            </w:div>
            <w:div w:id="1575890050">
              <w:marLeft w:val="240"/>
              <w:marRight w:val="0"/>
              <w:marTop w:val="0"/>
              <w:marBottom w:val="0"/>
              <w:divBdr>
                <w:top w:val="none" w:sz="0" w:space="0" w:color="auto"/>
                <w:left w:val="none" w:sz="0" w:space="0" w:color="auto"/>
                <w:bottom w:val="none" w:sz="0" w:space="0" w:color="auto"/>
                <w:right w:val="none" w:sz="0" w:space="0" w:color="auto"/>
              </w:divBdr>
            </w:div>
            <w:div w:id="2120493244">
              <w:marLeft w:val="240"/>
              <w:marRight w:val="0"/>
              <w:marTop w:val="0"/>
              <w:marBottom w:val="0"/>
              <w:divBdr>
                <w:top w:val="none" w:sz="0" w:space="0" w:color="auto"/>
                <w:left w:val="none" w:sz="0" w:space="0" w:color="auto"/>
                <w:bottom w:val="none" w:sz="0" w:space="0" w:color="auto"/>
                <w:right w:val="none" w:sz="0" w:space="0" w:color="auto"/>
              </w:divBdr>
            </w:div>
            <w:div w:id="117980979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175538308">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87210848">
      <w:bodyDiv w:val="1"/>
      <w:marLeft w:val="0"/>
      <w:marRight w:val="0"/>
      <w:marTop w:val="0"/>
      <w:marBottom w:val="0"/>
      <w:divBdr>
        <w:top w:val="none" w:sz="0" w:space="0" w:color="auto"/>
        <w:left w:val="none" w:sz="0" w:space="0" w:color="auto"/>
        <w:bottom w:val="none" w:sz="0" w:space="0" w:color="auto"/>
        <w:right w:val="none" w:sz="0" w:space="0" w:color="auto"/>
      </w:divBdr>
    </w:div>
    <w:div w:id="1188445305">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672691">
      <w:bodyDiv w:val="1"/>
      <w:marLeft w:val="0"/>
      <w:marRight w:val="0"/>
      <w:marTop w:val="0"/>
      <w:marBottom w:val="0"/>
      <w:divBdr>
        <w:top w:val="none" w:sz="0" w:space="0" w:color="auto"/>
        <w:left w:val="none" w:sz="0" w:space="0" w:color="auto"/>
        <w:bottom w:val="none" w:sz="0" w:space="0" w:color="auto"/>
        <w:right w:val="none" w:sz="0" w:space="0" w:color="auto"/>
      </w:divBdr>
    </w:div>
    <w:div w:id="1227179899">
      <w:bodyDiv w:val="1"/>
      <w:marLeft w:val="0"/>
      <w:marRight w:val="0"/>
      <w:marTop w:val="0"/>
      <w:marBottom w:val="0"/>
      <w:divBdr>
        <w:top w:val="none" w:sz="0" w:space="0" w:color="auto"/>
        <w:left w:val="none" w:sz="0" w:space="0" w:color="auto"/>
        <w:bottom w:val="none" w:sz="0" w:space="0" w:color="auto"/>
        <w:right w:val="none" w:sz="0" w:space="0" w:color="auto"/>
      </w:divBdr>
    </w:div>
    <w:div w:id="1228035009">
      <w:bodyDiv w:val="1"/>
      <w:marLeft w:val="0"/>
      <w:marRight w:val="0"/>
      <w:marTop w:val="0"/>
      <w:marBottom w:val="0"/>
      <w:divBdr>
        <w:top w:val="none" w:sz="0" w:space="0" w:color="auto"/>
        <w:left w:val="none" w:sz="0" w:space="0" w:color="auto"/>
        <w:bottom w:val="none" w:sz="0" w:space="0" w:color="auto"/>
        <w:right w:val="none" w:sz="0" w:space="0" w:color="auto"/>
      </w:divBdr>
    </w:div>
    <w:div w:id="1238054107">
      <w:bodyDiv w:val="1"/>
      <w:marLeft w:val="0"/>
      <w:marRight w:val="0"/>
      <w:marTop w:val="0"/>
      <w:marBottom w:val="0"/>
      <w:divBdr>
        <w:top w:val="none" w:sz="0" w:space="0" w:color="auto"/>
        <w:left w:val="none" w:sz="0" w:space="0" w:color="auto"/>
        <w:bottom w:val="none" w:sz="0" w:space="0" w:color="auto"/>
        <w:right w:val="none" w:sz="0" w:space="0" w:color="auto"/>
      </w:divBdr>
    </w:div>
    <w:div w:id="1241331839">
      <w:bodyDiv w:val="1"/>
      <w:marLeft w:val="0"/>
      <w:marRight w:val="0"/>
      <w:marTop w:val="0"/>
      <w:marBottom w:val="0"/>
      <w:divBdr>
        <w:top w:val="none" w:sz="0" w:space="0" w:color="auto"/>
        <w:left w:val="none" w:sz="0" w:space="0" w:color="auto"/>
        <w:bottom w:val="none" w:sz="0" w:space="0" w:color="auto"/>
        <w:right w:val="none" w:sz="0" w:space="0" w:color="auto"/>
      </w:divBdr>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648781">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225291">
      <w:bodyDiv w:val="1"/>
      <w:marLeft w:val="0"/>
      <w:marRight w:val="0"/>
      <w:marTop w:val="0"/>
      <w:marBottom w:val="0"/>
      <w:divBdr>
        <w:top w:val="none" w:sz="0" w:space="0" w:color="auto"/>
        <w:left w:val="none" w:sz="0" w:space="0" w:color="auto"/>
        <w:bottom w:val="none" w:sz="0" w:space="0" w:color="auto"/>
        <w:right w:val="none" w:sz="0" w:space="0" w:color="auto"/>
      </w:divBdr>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49734676">
      <w:bodyDiv w:val="1"/>
      <w:marLeft w:val="0"/>
      <w:marRight w:val="0"/>
      <w:marTop w:val="0"/>
      <w:marBottom w:val="0"/>
      <w:divBdr>
        <w:top w:val="none" w:sz="0" w:space="0" w:color="auto"/>
        <w:left w:val="none" w:sz="0" w:space="0" w:color="auto"/>
        <w:bottom w:val="none" w:sz="0" w:space="0" w:color="auto"/>
        <w:right w:val="none" w:sz="0" w:space="0" w:color="auto"/>
      </w:divBdr>
    </w:div>
    <w:div w:id="1252393820">
      <w:bodyDiv w:val="1"/>
      <w:marLeft w:val="0"/>
      <w:marRight w:val="0"/>
      <w:marTop w:val="0"/>
      <w:marBottom w:val="0"/>
      <w:divBdr>
        <w:top w:val="none" w:sz="0" w:space="0" w:color="auto"/>
        <w:left w:val="none" w:sz="0" w:space="0" w:color="auto"/>
        <w:bottom w:val="none" w:sz="0" w:space="0" w:color="auto"/>
        <w:right w:val="none" w:sz="0" w:space="0" w:color="auto"/>
      </w:divBdr>
    </w:div>
    <w:div w:id="1258636066">
      <w:bodyDiv w:val="1"/>
      <w:marLeft w:val="0"/>
      <w:marRight w:val="0"/>
      <w:marTop w:val="0"/>
      <w:marBottom w:val="0"/>
      <w:divBdr>
        <w:top w:val="none" w:sz="0" w:space="0" w:color="auto"/>
        <w:left w:val="none" w:sz="0" w:space="0" w:color="auto"/>
        <w:bottom w:val="none" w:sz="0" w:space="0" w:color="auto"/>
        <w:right w:val="none" w:sz="0" w:space="0" w:color="auto"/>
      </w:divBdr>
    </w:div>
    <w:div w:id="126407249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91789550">
      <w:bodyDiv w:val="1"/>
      <w:marLeft w:val="0"/>
      <w:marRight w:val="0"/>
      <w:marTop w:val="0"/>
      <w:marBottom w:val="0"/>
      <w:divBdr>
        <w:top w:val="none" w:sz="0" w:space="0" w:color="auto"/>
        <w:left w:val="none" w:sz="0" w:space="0" w:color="auto"/>
        <w:bottom w:val="none" w:sz="0" w:space="0" w:color="auto"/>
        <w:right w:val="none" w:sz="0" w:space="0" w:color="auto"/>
      </w:divBdr>
    </w:div>
    <w:div w:id="1291984002">
      <w:bodyDiv w:val="1"/>
      <w:marLeft w:val="0"/>
      <w:marRight w:val="0"/>
      <w:marTop w:val="0"/>
      <w:marBottom w:val="0"/>
      <w:divBdr>
        <w:top w:val="none" w:sz="0" w:space="0" w:color="auto"/>
        <w:left w:val="none" w:sz="0" w:space="0" w:color="auto"/>
        <w:bottom w:val="none" w:sz="0" w:space="0" w:color="auto"/>
        <w:right w:val="none" w:sz="0" w:space="0" w:color="auto"/>
      </w:divBdr>
    </w:div>
    <w:div w:id="1297221823">
      <w:bodyDiv w:val="1"/>
      <w:marLeft w:val="0"/>
      <w:marRight w:val="0"/>
      <w:marTop w:val="0"/>
      <w:marBottom w:val="0"/>
      <w:divBdr>
        <w:top w:val="none" w:sz="0" w:space="0" w:color="auto"/>
        <w:left w:val="none" w:sz="0" w:space="0" w:color="auto"/>
        <w:bottom w:val="none" w:sz="0" w:space="0" w:color="auto"/>
        <w:right w:val="none" w:sz="0" w:space="0" w:color="auto"/>
      </w:divBdr>
      <w:divsChild>
        <w:div w:id="531844379">
          <w:marLeft w:val="0"/>
          <w:marRight w:val="0"/>
          <w:marTop w:val="0"/>
          <w:marBottom w:val="0"/>
          <w:divBdr>
            <w:top w:val="none" w:sz="0" w:space="0" w:color="auto"/>
            <w:left w:val="none" w:sz="0" w:space="0" w:color="auto"/>
            <w:bottom w:val="none" w:sz="0" w:space="0" w:color="auto"/>
            <w:right w:val="none" w:sz="0" w:space="0" w:color="auto"/>
          </w:divBdr>
          <w:divsChild>
            <w:div w:id="2103061995">
              <w:marLeft w:val="0"/>
              <w:marRight w:val="0"/>
              <w:marTop w:val="0"/>
              <w:marBottom w:val="0"/>
              <w:divBdr>
                <w:top w:val="single" w:sz="6" w:space="0" w:color="D9DCDD"/>
                <w:left w:val="single" w:sz="6" w:space="0" w:color="D9DCDD"/>
                <w:bottom w:val="single" w:sz="6" w:space="0" w:color="D9DCDD"/>
                <w:right w:val="single" w:sz="6" w:space="0" w:color="D9DCDD"/>
              </w:divBdr>
              <w:divsChild>
                <w:div w:id="249894720">
                  <w:marLeft w:val="0"/>
                  <w:marRight w:val="-450"/>
                  <w:marTop w:val="0"/>
                  <w:marBottom w:val="0"/>
                  <w:divBdr>
                    <w:top w:val="none" w:sz="0" w:space="0" w:color="auto"/>
                    <w:left w:val="none" w:sz="0" w:space="0" w:color="auto"/>
                    <w:bottom w:val="none" w:sz="0" w:space="0" w:color="auto"/>
                    <w:right w:val="none" w:sz="0" w:space="0" w:color="auto"/>
                  </w:divBdr>
                  <w:divsChild>
                    <w:div w:id="787237850">
                      <w:marLeft w:val="465"/>
                      <w:marRight w:val="0"/>
                      <w:marTop w:val="0"/>
                      <w:marBottom w:val="0"/>
                      <w:divBdr>
                        <w:top w:val="none" w:sz="0" w:space="0" w:color="auto"/>
                        <w:left w:val="none" w:sz="0" w:space="0" w:color="auto"/>
                        <w:bottom w:val="none" w:sz="0" w:space="0" w:color="auto"/>
                        <w:right w:val="none" w:sz="0" w:space="0" w:color="auto"/>
                      </w:divBdr>
                      <w:divsChild>
                        <w:div w:id="279342085">
                          <w:marLeft w:val="0"/>
                          <w:marRight w:val="0"/>
                          <w:marTop w:val="0"/>
                          <w:marBottom w:val="0"/>
                          <w:divBdr>
                            <w:top w:val="none" w:sz="0" w:space="0" w:color="auto"/>
                            <w:left w:val="none" w:sz="0" w:space="0" w:color="auto"/>
                            <w:bottom w:val="none" w:sz="0" w:space="0" w:color="auto"/>
                            <w:right w:val="none" w:sz="0" w:space="0" w:color="auto"/>
                          </w:divBdr>
                          <w:divsChild>
                            <w:div w:id="958804943">
                              <w:marLeft w:val="0"/>
                              <w:marRight w:val="0"/>
                              <w:marTop w:val="0"/>
                              <w:marBottom w:val="0"/>
                              <w:divBdr>
                                <w:top w:val="none" w:sz="0" w:space="0" w:color="auto"/>
                                <w:left w:val="none" w:sz="0" w:space="0" w:color="auto"/>
                                <w:bottom w:val="none" w:sz="0" w:space="0" w:color="auto"/>
                                <w:right w:val="none" w:sz="0" w:space="0" w:color="auto"/>
                              </w:divBdr>
                              <w:divsChild>
                                <w:div w:id="114253672">
                                  <w:marLeft w:val="0"/>
                                  <w:marRight w:val="0"/>
                                  <w:marTop w:val="0"/>
                                  <w:marBottom w:val="0"/>
                                  <w:divBdr>
                                    <w:top w:val="none" w:sz="0" w:space="0" w:color="auto"/>
                                    <w:left w:val="none" w:sz="0" w:space="0" w:color="auto"/>
                                    <w:bottom w:val="none" w:sz="0" w:space="0" w:color="auto"/>
                                    <w:right w:val="none" w:sz="0" w:space="0" w:color="auto"/>
                                  </w:divBdr>
                                  <w:divsChild>
                                    <w:div w:id="53241256">
                                      <w:marLeft w:val="0"/>
                                      <w:marRight w:val="0"/>
                                      <w:marTop w:val="0"/>
                                      <w:marBottom w:val="0"/>
                                      <w:divBdr>
                                        <w:top w:val="none" w:sz="0" w:space="0" w:color="auto"/>
                                        <w:left w:val="none" w:sz="0" w:space="0" w:color="auto"/>
                                        <w:bottom w:val="none" w:sz="0" w:space="0" w:color="auto"/>
                                        <w:right w:val="none" w:sz="0" w:space="0" w:color="auto"/>
                                      </w:divBdr>
                                      <w:divsChild>
                                        <w:div w:id="1069614725">
                                          <w:marLeft w:val="0"/>
                                          <w:marRight w:val="0"/>
                                          <w:marTop w:val="0"/>
                                          <w:marBottom w:val="0"/>
                                          <w:divBdr>
                                            <w:top w:val="none" w:sz="0" w:space="0" w:color="auto"/>
                                            <w:left w:val="none" w:sz="0" w:space="0" w:color="auto"/>
                                            <w:bottom w:val="none" w:sz="0" w:space="0" w:color="auto"/>
                                            <w:right w:val="none" w:sz="0" w:space="0" w:color="auto"/>
                                          </w:divBdr>
                                          <w:divsChild>
                                            <w:div w:id="304744774">
                                              <w:marLeft w:val="0"/>
                                              <w:marRight w:val="0"/>
                                              <w:marTop w:val="0"/>
                                              <w:marBottom w:val="0"/>
                                              <w:divBdr>
                                                <w:top w:val="none" w:sz="0" w:space="0" w:color="auto"/>
                                                <w:left w:val="none" w:sz="0" w:space="0" w:color="auto"/>
                                                <w:bottom w:val="none" w:sz="0" w:space="0" w:color="auto"/>
                                                <w:right w:val="none" w:sz="0" w:space="0" w:color="auto"/>
                                              </w:divBdr>
                                            </w:div>
                                          </w:divsChild>
                                        </w:div>
                                        <w:div w:id="1791168882">
                                          <w:marLeft w:val="0"/>
                                          <w:marRight w:val="0"/>
                                          <w:marTop w:val="0"/>
                                          <w:marBottom w:val="0"/>
                                          <w:divBdr>
                                            <w:top w:val="none" w:sz="0" w:space="0" w:color="auto"/>
                                            <w:left w:val="none" w:sz="0" w:space="0" w:color="auto"/>
                                            <w:bottom w:val="none" w:sz="0" w:space="0" w:color="auto"/>
                                            <w:right w:val="none" w:sz="0" w:space="0" w:color="auto"/>
                                          </w:divBdr>
                                          <w:divsChild>
                                            <w:div w:id="871921638">
                                              <w:marLeft w:val="0"/>
                                              <w:marRight w:val="0"/>
                                              <w:marTop w:val="0"/>
                                              <w:marBottom w:val="0"/>
                                              <w:divBdr>
                                                <w:top w:val="none" w:sz="0" w:space="0" w:color="auto"/>
                                                <w:left w:val="none" w:sz="0" w:space="0" w:color="auto"/>
                                                <w:bottom w:val="none" w:sz="0" w:space="0" w:color="auto"/>
                                                <w:right w:val="none" w:sz="0" w:space="0" w:color="auto"/>
                                              </w:divBdr>
                                            </w:div>
                                          </w:divsChild>
                                        </w:div>
                                        <w:div w:id="1996949370">
                                          <w:marLeft w:val="0"/>
                                          <w:marRight w:val="0"/>
                                          <w:marTop w:val="0"/>
                                          <w:marBottom w:val="0"/>
                                          <w:divBdr>
                                            <w:top w:val="none" w:sz="0" w:space="0" w:color="auto"/>
                                            <w:left w:val="none" w:sz="0" w:space="0" w:color="auto"/>
                                            <w:bottom w:val="none" w:sz="0" w:space="0" w:color="auto"/>
                                            <w:right w:val="none" w:sz="0" w:space="0" w:color="auto"/>
                                          </w:divBdr>
                                          <w:divsChild>
                                            <w:div w:id="1152793010">
                                              <w:marLeft w:val="0"/>
                                              <w:marRight w:val="0"/>
                                              <w:marTop w:val="0"/>
                                              <w:marBottom w:val="0"/>
                                              <w:divBdr>
                                                <w:top w:val="none" w:sz="0" w:space="0" w:color="auto"/>
                                                <w:left w:val="none" w:sz="0" w:space="0" w:color="auto"/>
                                                <w:bottom w:val="none" w:sz="0" w:space="0" w:color="auto"/>
                                                <w:right w:val="none" w:sz="0" w:space="0" w:color="auto"/>
                                              </w:divBdr>
                                            </w:div>
                                          </w:divsChild>
                                        </w:div>
                                        <w:div w:id="534656533">
                                          <w:marLeft w:val="0"/>
                                          <w:marRight w:val="0"/>
                                          <w:marTop w:val="0"/>
                                          <w:marBottom w:val="0"/>
                                          <w:divBdr>
                                            <w:top w:val="none" w:sz="0" w:space="0" w:color="auto"/>
                                            <w:left w:val="none" w:sz="0" w:space="0" w:color="auto"/>
                                            <w:bottom w:val="none" w:sz="0" w:space="0" w:color="auto"/>
                                            <w:right w:val="none" w:sz="0" w:space="0" w:color="auto"/>
                                          </w:divBdr>
                                          <w:divsChild>
                                            <w:div w:id="1853374930">
                                              <w:marLeft w:val="0"/>
                                              <w:marRight w:val="0"/>
                                              <w:marTop w:val="0"/>
                                              <w:marBottom w:val="0"/>
                                              <w:divBdr>
                                                <w:top w:val="none" w:sz="0" w:space="0" w:color="auto"/>
                                                <w:left w:val="none" w:sz="0" w:space="0" w:color="auto"/>
                                                <w:bottom w:val="none" w:sz="0" w:space="0" w:color="auto"/>
                                                <w:right w:val="none" w:sz="0" w:space="0" w:color="auto"/>
                                              </w:divBdr>
                                            </w:div>
                                          </w:divsChild>
                                        </w:div>
                                        <w:div w:id="313217937">
                                          <w:marLeft w:val="0"/>
                                          <w:marRight w:val="0"/>
                                          <w:marTop w:val="0"/>
                                          <w:marBottom w:val="0"/>
                                          <w:divBdr>
                                            <w:top w:val="none" w:sz="0" w:space="0" w:color="auto"/>
                                            <w:left w:val="none" w:sz="0" w:space="0" w:color="auto"/>
                                            <w:bottom w:val="none" w:sz="0" w:space="0" w:color="auto"/>
                                            <w:right w:val="none" w:sz="0" w:space="0" w:color="auto"/>
                                          </w:divBdr>
                                          <w:divsChild>
                                            <w:div w:id="1757706182">
                                              <w:marLeft w:val="0"/>
                                              <w:marRight w:val="0"/>
                                              <w:marTop w:val="0"/>
                                              <w:marBottom w:val="0"/>
                                              <w:divBdr>
                                                <w:top w:val="none" w:sz="0" w:space="0" w:color="auto"/>
                                                <w:left w:val="none" w:sz="0" w:space="0" w:color="auto"/>
                                                <w:bottom w:val="none" w:sz="0" w:space="0" w:color="auto"/>
                                                <w:right w:val="none" w:sz="0" w:space="0" w:color="auto"/>
                                              </w:divBdr>
                                            </w:div>
                                          </w:divsChild>
                                        </w:div>
                                        <w:div w:id="1800106418">
                                          <w:marLeft w:val="0"/>
                                          <w:marRight w:val="0"/>
                                          <w:marTop w:val="0"/>
                                          <w:marBottom w:val="0"/>
                                          <w:divBdr>
                                            <w:top w:val="none" w:sz="0" w:space="0" w:color="auto"/>
                                            <w:left w:val="none" w:sz="0" w:space="0" w:color="auto"/>
                                            <w:bottom w:val="none" w:sz="0" w:space="0" w:color="auto"/>
                                            <w:right w:val="none" w:sz="0" w:space="0" w:color="auto"/>
                                          </w:divBdr>
                                          <w:divsChild>
                                            <w:div w:id="2101215315">
                                              <w:marLeft w:val="0"/>
                                              <w:marRight w:val="0"/>
                                              <w:marTop w:val="0"/>
                                              <w:marBottom w:val="0"/>
                                              <w:divBdr>
                                                <w:top w:val="none" w:sz="0" w:space="0" w:color="auto"/>
                                                <w:left w:val="none" w:sz="0" w:space="0" w:color="auto"/>
                                                <w:bottom w:val="none" w:sz="0" w:space="0" w:color="auto"/>
                                                <w:right w:val="none" w:sz="0" w:space="0" w:color="auto"/>
                                              </w:divBdr>
                                            </w:div>
                                          </w:divsChild>
                                        </w:div>
                                        <w:div w:id="210309259">
                                          <w:marLeft w:val="0"/>
                                          <w:marRight w:val="0"/>
                                          <w:marTop w:val="0"/>
                                          <w:marBottom w:val="0"/>
                                          <w:divBdr>
                                            <w:top w:val="none" w:sz="0" w:space="0" w:color="auto"/>
                                            <w:left w:val="none" w:sz="0" w:space="0" w:color="auto"/>
                                            <w:bottom w:val="none" w:sz="0" w:space="0" w:color="auto"/>
                                            <w:right w:val="none" w:sz="0" w:space="0" w:color="auto"/>
                                          </w:divBdr>
                                          <w:divsChild>
                                            <w:div w:id="1351222132">
                                              <w:marLeft w:val="0"/>
                                              <w:marRight w:val="0"/>
                                              <w:marTop w:val="0"/>
                                              <w:marBottom w:val="0"/>
                                              <w:divBdr>
                                                <w:top w:val="none" w:sz="0" w:space="0" w:color="auto"/>
                                                <w:left w:val="none" w:sz="0" w:space="0" w:color="auto"/>
                                                <w:bottom w:val="none" w:sz="0" w:space="0" w:color="auto"/>
                                                <w:right w:val="none" w:sz="0" w:space="0" w:color="auto"/>
                                              </w:divBdr>
                                            </w:div>
                                          </w:divsChild>
                                        </w:div>
                                        <w:div w:id="500589499">
                                          <w:marLeft w:val="0"/>
                                          <w:marRight w:val="0"/>
                                          <w:marTop w:val="0"/>
                                          <w:marBottom w:val="0"/>
                                          <w:divBdr>
                                            <w:top w:val="none" w:sz="0" w:space="0" w:color="auto"/>
                                            <w:left w:val="none" w:sz="0" w:space="0" w:color="auto"/>
                                            <w:bottom w:val="none" w:sz="0" w:space="0" w:color="auto"/>
                                            <w:right w:val="none" w:sz="0" w:space="0" w:color="auto"/>
                                          </w:divBdr>
                                          <w:divsChild>
                                            <w:div w:id="996154197">
                                              <w:marLeft w:val="0"/>
                                              <w:marRight w:val="0"/>
                                              <w:marTop w:val="0"/>
                                              <w:marBottom w:val="0"/>
                                              <w:divBdr>
                                                <w:top w:val="none" w:sz="0" w:space="0" w:color="auto"/>
                                                <w:left w:val="none" w:sz="0" w:space="0" w:color="auto"/>
                                                <w:bottom w:val="none" w:sz="0" w:space="0" w:color="auto"/>
                                                <w:right w:val="none" w:sz="0" w:space="0" w:color="auto"/>
                                              </w:divBdr>
                                            </w:div>
                                          </w:divsChild>
                                        </w:div>
                                        <w:div w:id="436875747">
                                          <w:marLeft w:val="0"/>
                                          <w:marRight w:val="0"/>
                                          <w:marTop w:val="0"/>
                                          <w:marBottom w:val="0"/>
                                          <w:divBdr>
                                            <w:top w:val="none" w:sz="0" w:space="0" w:color="auto"/>
                                            <w:left w:val="none" w:sz="0" w:space="0" w:color="auto"/>
                                            <w:bottom w:val="none" w:sz="0" w:space="0" w:color="auto"/>
                                            <w:right w:val="none" w:sz="0" w:space="0" w:color="auto"/>
                                          </w:divBdr>
                                          <w:divsChild>
                                            <w:div w:id="587814872">
                                              <w:marLeft w:val="0"/>
                                              <w:marRight w:val="0"/>
                                              <w:marTop w:val="0"/>
                                              <w:marBottom w:val="0"/>
                                              <w:divBdr>
                                                <w:top w:val="none" w:sz="0" w:space="0" w:color="auto"/>
                                                <w:left w:val="none" w:sz="0" w:space="0" w:color="auto"/>
                                                <w:bottom w:val="none" w:sz="0" w:space="0" w:color="auto"/>
                                                <w:right w:val="none" w:sz="0" w:space="0" w:color="auto"/>
                                              </w:divBdr>
                                            </w:div>
                                          </w:divsChild>
                                        </w:div>
                                        <w:div w:id="213582438">
                                          <w:marLeft w:val="0"/>
                                          <w:marRight w:val="0"/>
                                          <w:marTop w:val="0"/>
                                          <w:marBottom w:val="0"/>
                                          <w:divBdr>
                                            <w:top w:val="none" w:sz="0" w:space="0" w:color="auto"/>
                                            <w:left w:val="none" w:sz="0" w:space="0" w:color="auto"/>
                                            <w:bottom w:val="none" w:sz="0" w:space="0" w:color="auto"/>
                                            <w:right w:val="none" w:sz="0" w:space="0" w:color="auto"/>
                                          </w:divBdr>
                                          <w:divsChild>
                                            <w:div w:id="197027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657668">
          <w:marLeft w:val="0"/>
          <w:marRight w:val="0"/>
          <w:marTop w:val="0"/>
          <w:marBottom w:val="0"/>
          <w:divBdr>
            <w:top w:val="none" w:sz="0" w:space="0" w:color="auto"/>
            <w:left w:val="none" w:sz="0" w:space="0" w:color="auto"/>
            <w:bottom w:val="none" w:sz="0" w:space="0" w:color="auto"/>
            <w:right w:val="none" w:sz="0" w:space="0" w:color="auto"/>
          </w:divBdr>
          <w:divsChild>
            <w:div w:id="404228709">
              <w:marLeft w:val="0"/>
              <w:marRight w:val="0"/>
              <w:marTop w:val="0"/>
              <w:marBottom w:val="0"/>
              <w:divBdr>
                <w:top w:val="single" w:sz="6" w:space="0" w:color="D9DCDD"/>
                <w:left w:val="single" w:sz="6" w:space="0" w:color="D9DCDD"/>
                <w:bottom w:val="single" w:sz="6" w:space="0" w:color="D9DCDD"/>
                <w:right w:val="single" w:sz="6" w:space="0" w:color="D9DCDD"/>
              </w:divBdr>
              <w:divsChild>
                <w:div w:id="1921061256">
                  <w:marLeft w:val="0"/>
                  <w:marRight w:val="-450"/>
                  <w:marTop w:val="0"/>
                  <w:marBottom w:val="0"/>
                  <w:divBdr>
                    <w:top w:val="none" w:sz="0" w:space="0" w:color="auto"/>
                    <w:left w:val="none" w:sz="0" w:space="0" w:color="auto"/>
                    <w:bottom w:val="none" w:sz="0" w:space="0" w:color="auto"/>
                    <w:right w:val="none" w:sz="0" w:space="0" w:color="auto"/>
                  </w:divBdr>
                  <w:divsChild>
                    <w:div w:id="297414706">
                      <w:marLeft w:val="465"/>
                      <w:marRight w:val="0"/>
                      <w:marTop w:val="0"/>
                      <w:marBottom w:val="0"/>
                      <w:divBdr>
                        <w:top w:val="none" w:sz="0" w:space="0" w:color="auto"/>
                        <w:left w:val="none" w:sz="0" w:space="0" w:color="auto"/>
                        <w:bottom w:val="none" w:sz="0" w:space="0" w:color="auto"/>
                        <w:right w:val="none" w:sz="0" w:space="0" w:color="auto"/>
                      </w:divBdr>
                      <w:divsChild>
                        <w:div w:id="1607810847">
                          <w:marLeft w:val="0"/>
                          <w:marRight w:val="0"/>
                          <w:marTop w:val="0"/>
                          <w:marBottom w:val="0"/>
                          <w:divBdr>
                            <w:top w:val="none" w:sz="0" w:space="0" w:color="auto"/>
                            <w:left w:val="none" w:sz="0" w:space="0" w:color="auto"/>
                            <w:bottom w:val="none" w:sz="0" w:space="0" w:color="auto"/>
                            <w:right w:val="none" w:sz="0" w:space="0" w:color="auto"/>
                          </w:divBdr>
                          <w:divsChild>
                            <w:div w:id="2026783050">
                              <w:marLeft w:val="0"/>
                              <w:marRight w:val="0"/>
                              <w:marTop w:val="0"/>
                              <w:marBottom w:val="0"/>
                              <w:divBdr>
                                <w:top w:val="none" w:sz="0" w:space="0" w:color="auto"/>
                                <w:left w:val="none" w:sz="0" w:space="0" w:color="auto"/>
                                <w:bottom w:val="none" w:sz="0" w:space="0" w:color="auto"/>
                                <w:right w:val="none" w:sz="0" w:space="0" w:color="auto"/>
                              </w:divBdr>
                              <w:divsChild>
                                <w:div w:id="344014966">
                                  <w:marLeft w:val="0"/>
                                  <w:marRight w:val="0"/>
                                  <w:marTop w:val="0"/>
                                  <w:marBottom w:val="0"/>
                                  <w:divBdr>
                                    <w:top w:val="none" w:sz="0" w:space="0" w:color="auto"/>
                                    <w:left w:val="none" w:sz="0" w:space="0" w:color="auto"/>
                                    <w:bottom w:val="none" w:sz="0" w:space="0" w:color="auto"/>
                                    <w:right w:val="none" w:sz="0" w:space="0" w:color="auto"/>
                                  </w:divBdr>
                                  <w:divsChild>
                                    <w:div w:id="1318324">
                                      <w:marLeft w:val="0"/>
                                      <w:marRight w:val="0"/>
                                      <w:marTop w:val="0"/>
                                      <w:marBottom w:val="0"/>
                                      <w:divBdr>
                                        <w:top w:val="none" w:sz="0" w:space="0" w:color="auto"/>
                                        <w:left w:val="none" w:sz="0" w:space="0" w:color="auto"/>
                                        <w:bottom w:val="none" w:sz="0" w:space="0" w:color="auto"/>
                                        <w:right w:val="none" w:sz="0" w:space="0" w:color="auto"/>
                                      </w:divBdr>
                                      <w:divsChild>
                                        <w:div w:id="1793983978">
                                          <w:marLeft w:val="0"/>
                                          <w:marRight w:val="0"/>
                                          <w:marTop w:val="0"/>
                                          <w:marBottom w:val="0"/>
                                          <w:divBdr>
                                            <w:top w:val="none" w:sz="0" w:space="0" w:color="auto"/>
                                            <w:left w:val="none" w:sz="0" w:space="0" w:color="auto"/>
                                            <w:bottom w:val="none" w:sz="0" w:space="0" w:color="auto"/>
                                            <w:right w:val="none" w:sz="0" w:space="0" w:color="auto"/>
                                          </w:divBdr>
                                          <w:divsChild>
                                            <w:div w:id="897322448">
                                              <w:marLeft w:val="0"/>
                                              <w:marRight w:val="0"/>
                                              <w:marTop w:val="0"/>
                                              <w:marBottom w:val="0"/>
                                              <w:divBdr>
                                                <w:top w:val="none" w:sz="0" w:space="0" w:color="auto"/>
                                                <w:left w:val="none" w:sz="0" w:space="0" w:color="auto"/>
                                                <w:bottom w:val="none" w:sz="0" w:space="0" w:color="auto"/>
                                                <w:right w:val="none" w:sz="0" w:space="0" w:color="auto"/>
                                              </w:divBdr>
                                            </w:div>
                                          </w:divsChild>
                                        </w:div>
                                        <w:div w:id="1112478986">
                                          <w:marLeft w:val="0"/>
                                          <w:marRight w:val="0"/>
                                          <w:marTop w:val="0"/>
                                          <w:marBottom w:val="0"/>
                                          <w:divBdr>
                                            <w:top w:val="none" w:sz="0" w:space="0" w:color="auto"/>
                                            <w:left w:val="none" w:sz="0" w:space="0" w:color="auto"/>
                                            <w:bottom w:val="none" w:sz="0" w:space="0" w:color="auto"/>
                                            <w:right w:val="none" w:sz="0" w:space="0" w:color="auto"/>
                                          </w:divBdr>
                                          <w:divsChild>
                                            <w:div w:id="2066220030">
                                              <w:marLeft w:val="0"/>
                                              <w:marRight w:val="0"/>
                                              <w:marTop w:val="0"/>
                                              <w:marBottom w:val="0"/>
                                              <w:divBdr>
                                                <w:top w:val="none" w:sz="0" w:space="0" w:color="auto"/>
                                                <w:left w:val="none" w:sz="0" w:space="0" w:color="auto"/>
                                                <w:bottom w:val="none" w:sz="0" w:space="0" w:color="auto"/>
                                                <w:right w:val="none" w:sz="0" w:space="0" w:color="auto"/>
                                              </w:divBdr>
                                            </w:div>
                                          </w:divsChild>
                                        </w:div>
                                        <w:div w:id="1976907854">
                                          <w:marLeft w:val="0"/>
                                          <w:marRight w:val="0"/>
                                          <w:marTop w:val="0"/>
                                          <w:marBottom w:val="0"/>
                                          <w:divBdr>
                                            <w:top w:val="none" w:sz="0" w:space="0" w:color="auto"/>
                                            <w:left w:val="none" w:sz="0" w:space="0" w:color="auto"/>
                                            <w:bottom w:val="none" w:sz="0" w:space="0" w:color="auto"/>
                                            <w:right w:val="none" w:sz="0" w:space="0" w:color="auto"/>
                                          </w:divBdr>
                                          <w:divsChild>
                                            <w:div w:id="781998646">
                                              <w:marLeft w:val="0"/>
                                              <w:marRight w:val="0"/>
                                              <w:marTop w:val="0"/>
                                              <w:marBottom w:val="0"/>
                                              <w:divBdr>
                                                <w:top w:val="none" w:sz="0" w:space="0" w:color="auto"/>
                                                <w:left w:val="none" w:sz="0" w:space="0" w:color="auto"/>
                                                <w:bottom w:val="none" w:sz="0" w:space="0" w:color="auto"/>
                                                <w:right w:val="none" w:sz="0" w:space="0" w:color="auto"/>
                                              </w:divBdr>
                                            </w:div>
                                          </w:divsChild>
                                        </w:div>
                                        <w:div w:id="2099249556">
                                          <w:marLeft w:val="0"/>
                                          <w:marRight w:val="0"/>
                                          <w:marTop w:val="0"/>
                                          <w:marBottom w:val="0"/>
                                          <w:divBdr>
                                            <w:top w:val="none" w:sz="0" w:space="0" w:color="auto"/>
                                            <w:left w:val="none" w:sz="0" w:space="0" w:color="auto"/>
                                            <w:bottom w:val="none" w:sz="0" w:space="0" w:color="auto"/>
                                            <w:right w:val="none" w:sz="0" w:space="0" w:color="auto"/>
                                          </w:divBdr>
                                          <w:divsChild>
                                            <w:div w:id="523246080">
                                              <w:marLeft w:val="0"/>
                                              <w:marRight w:val="0"/>
                                              <w:marTop w:val="0"/>
                                              <w:marBottom w:val="0"/>
                                              <w:divBdr>
                                                <w:top w:val="none" w:sz="0" w:space="0" w:color="auto"/>
                                                <w:left w:val="none" w:sz="0" w:space="0" w:color="auto"/>
                                                <w:bottom w:val="none" w:sz="0" w:space="0" w:color="auto"/>
                                                <w:right w:val="none" w:sz="0" w:space="0" w:color="auto"/>
                                              </w:divBdr>
                                            </w:div>
                                          </w:divsChild>
                                        </w:div>
                                        <w:div w:id="22445582">
                                          <w:marLeft w:val="0"/>
                                          <w:marRight w:val="0"/>
                                          <w:marTop w:val="0"/>
                                          <w:marBottom w:val="0"/>
                                          <w:divBdr>
                                            <w:top w:val="none" w:sz="0" w:space="0" w:color="auto"/>
                                            <w:left w:val="none" w:sz="0" w:space="0" w:color="auto"/>
                                            <w:bottom w:val="none" w:sz="0" w:space="0" w:color="auto"/>
                                            <w:right w:val="none" w:sz="0" w:space="0" w:color="auto"/>
                                          </w:divBdr>
                                          <w:divsChild>
                                            <w:div w:id="63486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3606959">
          <w:marLeft w:val="0"/>
          <w:marRight w:val="0"/>
          <w:marTop w:val="0"/>
          <w:marBottom w:val="0"/>
          <w:divBdr>
            <w:top w:val="none" w:sz="0" w:space="0" w:color="auto"/>
            <w:left w:val="none" w:sz="0" w:space="0" w:color="auto"/>
            <w:bottom w:val="none" w:sz="0" w:space="0" w:color="auto"/>
            <w:right w:val="none" w:sz="0" w:space="0" w:color="auto"/>
          </w:divBdr>
          <w:divsChild>
            <w:div w:id="290870913">
              <w:marLeft w:val="0"/>
              <w:marRight w:val="0"/>
              <w:marTop w:val="0"/>
              <w:marBottom w:val="0"/>
              <w:divBdr>
                <w:top w:val="single" w:sz="6" w:space="0" w:color="D9DCDD"/>
                <w:left w:val="single" w:sz="6" w:space="0" w:color="D9DCDD"/>
                <w:bottom w:val="single" w:sz="6" w:space="0" w:color="D9DCDD"/>
                <w:right w:val="single" w:sz="6" w:space="0" w:color="D9DCDD"/>
              </w:divBdr>
              <w:divsChild>
                <w:div w:id="327906790">
                  <w:marLeft w:val="0"/>
                  <w:marRight w:val="-450"/>
                  <w:marTop w:val="0"/>
                  <w:marBottom w:val="0"/>
                  <w:divBdr>
                    <w:top w:val="none" w:sz="0" w:space="0" w:color="auto"/>
                    <w:left w:val="none" w:sz="0" w:space="0" w:color="auto"/>
                    <w:bottom w:val="none" w:sz="0" w:space="0" w:color="auto"/>
                    <w:right w:val="none" w:sz="0" w:space="0" w:color="auto"/>
                  </w:divBdr>
                  <w:divsChild>
                    <w:div w:id="491415480">
                      <w:marLeft w:val="465"/>
                      <w:marRight w:val="0"/>
                      <w:marTop w:val="0"/>
                      <w:marBottom w:val="0"/>
                      <w:divBdr>
                        <w:top w:val="none" w:sz="0" w:space="0" w:color="auto"/>
                        <w:left w:val="none" w:sz="0" w:space="0" w:color="auto"/>
                        <w:bottom w:val="none" w:sz="0" w:space="0" w:color="auto"/>
                        <w:right w:val="none" w:sz="0" w:space="0" w:color="auto"/>
                      </w:divBdr>
                      <w:divsChild>
                        <w:div w:id="1981183599">
                          <w:marLeft w:val="0"/>
                          <w:marRight w:val="0"/>
                          <w:marTop w:val="0"/>
                          <w:marBottom w:val="0"/>
                          <w:divBdr>
                            <w:top w:val="none" w:sz="0" w:space="0" w:color="auto"/>
                            <w:left w:val="none" w:sz="0" w:space="0" w:color="auto"/>
                            <w:bottom w:val="none" w:sz="0" w:space="0" w:color="auto"/>
                            <w:right w:val="none" w:sz="0" w:space="0" w:color="auto"/>
                          </w:divBdr>
                          <w:divsChild>
                            <w:div w:id="2118327741">
                              <w:marLeft w:val="0"/>
                              <w:marRight w:val="0"/>
                              <w:marTop w:val="0"/>
                              <w:marBottom w:val="0"/>
                              <w:divBdr>
                                <w:top w:val="none" w:sz="0" w:space="0" w:color="auto"/>
                                <w:left w:val="none" w:sz="0" w:space="0" w:color="auto"/>
                                <w:bottom w:val="none" w:sz="0" w:space="0" w:color="auto"/>
                                <w:right w:val="none" w:sz="0" w:space="0" w:color="auto"/>
                              </w:divBdr>
                              <w:divsChild>
                                <w:div w:id="120074917">
                                  <w:marLeft w:val="0"/>
                                  <w:marRight w:val="0"/>
                                  <w:marTop w:val="0"/>
                                  <w:marBottom w:val="0"/>
                                  <w:divBdr>
                                    <w:top w:val="none" w:sz="0" w:space="0" w:color="auto"/>
                                    <w:left w:val="none" w:sz="0" w:space="0" w:color="auto"/>
                                    <w:bottom w:val="none" w:sz="0" w:space="0" w:color="auto"/>
                                    <w:right w:val="none" w:sz="0" w:space="0" w:color="auto"/>
                                  </w:divBdr>
                                  <w:divsChild>
                                    <w:div w:id="181748888">
                                      <w:marLeft w:val="0"/>
                                      <w:marRight w:val="0"/>
                                      <w:marTop w:val="0"/>
                                      <w:marBottom w:val="0"/>
                                      <w:divBdr>
                                        <w:top w:val="none" w:sz="0" w:space="0" w:color="auto"/>
                                        <w:left w:val="none" w:sz="0" w:space="0" w:color="auto"/>
                                        <w:bottom w:val="none" w:sz="0" w:space="0" w:color="auto"/>
                                        <w:right w:val="none" w:sz="0" w:space="0" w:color="auto"/>
                                      </w:divBdr>
                                      <w:divsChild>
                                        <w:div w:id="1544826297">
                                          <w:marLeft w:val="0"/>
                                          <w:marRight w:val="0"/>
                                          <w:marTop w:val="0"/>
                                          <w:marBottom w:val="0"/>
                                          <w:divBdr>
                                            <w:top w:val="none" w:sz="0" w:space="0" w:color="auto"/>
                                            <w:left w:val="none" w:sz="0" w:space="0" w:color="auto"/>
                                            <w:bottom w:val="none" w:sz="0" w:space="0" w:color="auto"/>
                                            <w:right w:val="none" w:sz="0" w:space="0" w:color="auto"/>
                                          </w:divBdr>
                                          <w:divsChild>
                                            <w:div w:id="696125463">
                                              <w:marLeft w:val="0"/>
                                              <w:marRight w:val="0"/>
                                              <w:marTop w:val="0"/>
                                              <w:marBottom w:val="0"/>
                                              <w:divBdr>
                                                <w:top w:val="none" w:sz="0" w:space="0" w:color="auto"/>
                                                <w:left w:val="none" w:sz="0" w:space="0" w:color="auto"/>
                                                <w:bottom w:val="none" w:sz="0" w:space="0" w:color="auto"/>
                                                <w:right w:val="none" w:sz="0" w:space="0" w:color="auto"/>
                                              </w:divBdr>
                                            </w:div>
                                          </w:divsChild>
                                        </w:div>
                                        <w:div w:id="865213998">
                                          <w:marLeft w:val="0"/>
                                          <w:marRight w:val="0"/>
                                          <w:marTop w:val="0"/>
                                          <w:marBottom w:val="0"/>
                                          <w:divBdr>
                                            <w:top w:val="none" w:sz="0" w:space="0" w:color="auto"/>
                                            <w:left w:val="none" w:sz="0" w:space="0" w:color="auto"/>
                                            <w:bottom w:val="none" w:sz="0" w:space="0" w:color="auto"/>
                                            <w:right w:val="none" w:sz="0" w:space="0" w:color="auto"/>
                                          </w:divBdr>
                                          <w:divsChild>
                                            <w:div w:id="401219164">
                                              <w:marLeft w:val="0"/>
                                              <w:marRight w:val="0"/>
                                              <w:marTop w:val="0"/>
                                              <w:marBottom w:val="0"/>
                                              <w:divBdr>
                                                <w:top w:val="none" w:sz="0" w:space="0" w:color="auto"/>
                                                <w:left w:val="none" w:sz="0" w:space="0" w:color="auto"/>
                                                <w:bottom w:val="none" w:sz="0" w:space="0" w:color="auto"/>
                                                <w:right w:val="none" w:sz="0" w:space="0" w:color="auto"/>
                                              </w:divBdr>
                                            </w:div>
                                          </w:divsChild>
                                        </w:div>
                                        <w:div w:id="1423602487">
                                          <w:marLeft w:val="0"/>
                                          <w:marRight w:val="0"/>
                                          <w:marTop w:val="0"/>
                                          <w:marBottom w:val="0"/>
                                          <w:divBdr>
                                            <w:top w:val="none" w:sz="0" w:space="0" w:color="auto"/>
                                            <w:left w:val="none" w:sz="0" w:space="0" w:color="auto"/>
                                            <w:bottom w:val="none" w:sz="0" w:space="0" w:color="auto"/>
                                            <w:right w:val="none" w:sz="0" w:space="0" w:color="auto"/>
                                          </w:divBdr>
                                          <w:divsChild>
                                            <w:div w:id="1485001619">
                                              <w:marLeft w:val="0"/>
                                              <w:marRight w:val="0"/>
                                              <w:marTop w:val="0"/>
                                              <w:marBottom w:val="0"/>
                                              <w:divBdr>
                                                <w:top w:val="none" w:sz="0" w:space="0" w:color="auto"/>
                                                <w:left w:val="none" w:sz="0" w:space="0" w:color="auto"/>
                                                <w:bottom w:val="none" w:sz="0" w:space="0" w:color="auto"/>
                                                <w:right w:val="none" w:sz="0" w:space="0" w:color="auto"/>
                                              </w:divBdr>
                                            </w:div>
                                          </w:divsChild>
                                        </w:div>
                                        <w:div w:id="122236032">
                                          <w:marLeft w:val="0"/>
                                          <w:marRight w:val="0"/>
                                          <w:marTop w:val="0"/>
                                          <w:marBottom w:val="0"/>
                                          <w:divBdr>
                                            <w:top w:val="none" w:sz="0" w:space="0" w:color="auto"/>
                                            <w:left w:val="none" w:sz="0" w:space="0" w:color="auto"/>
                                            <w:bottom w:val="none" w:sz="0" w:space="0" w:color="auto"/>
                                            <w:right w:val="none" w:sz="0" w:space="0" w:color="auto"/>
                                          </w:divBdr>
                                          <w:divsChild>
                                            <w:div w:id="901141253">
                                              <w:marLeft w:val="0"/>
                                              <w:marRight w:val="0"/>
                                              <w:marTop w:val="0"/>
                                              <w:marBottom w:val="0"/>
                                              <w:divBdr>
                                                <w:top w:val="none" w:sz="0" w:space="0" w:color="auto"/>
                                                <w:left w:val="none" w:sz="0" w:space="0" w:color="auto"/>
                                                <w:bottom w:val="none" w:sz="0" w:space="0" w:color="auto"/>
                                                <w:right w:val="none" w:sz="0" w:space="0" w:color="auto"/>
                                              </w:divBdr>
                                            </w:div>
                                          </w:divsChild>
                                        </w:div>
                                        <w:div w:id="1727946195">
                                          <w:marLeft w:val="0"/>
                                          <w:marRight w:val="0"/>
                                          <w:marTop w:val="0"/>
                                          <w:marBottom w:val="0"/>
                                          <w:divBdr>
                                            <w:top w:val="none" w:sz="0" w:space="0" w:color="auto"/>
                                            <w:left w:val="none" w:sz="0" w:space="0" w:color="auto"/>
                                            <w:bottom w:val="none" w:sz="0" w:space="0" w:color="auto"/>
                                            <w:right w:val="none" w:sz="0" w:space="0" w:color="auto"/>
                                          </w:divBdr>
                                          <w:divsChild>
                                            <w:div w:id="1035354843">
                                              <w:marLeft w:val="0"/>
                                              <w:marRight w:val="0"/>
                                              <w:marTop w:val="0"/>
                                              <w:marBottom w:val="0"/>
                                              <w:divBdr>
                                                <w:top w:val="none" w:sz="0" w:space="0" w:color="auto"/>
                                                <w:left w:val="none" w:sz="0" w:space="0" w:color="auto"/>
                                                <w:bottom w:val="none" w:sz="0" w:space="0" w:color="auto"/>
                                                <w:right w:val="none" w:sz="0" w:space="0" w:color="auto"/>
                                              </w:divBdr>
                                            </w:div>
                                          </w:divsChild>
                                        </w:div>
                                        <w:div w:id="69624365">
                                          <w:marLeft w:val="0"/>
                                          <w:marRight w:val="0"/>
                                          <w:marTop w:val="0"/>
                                          <w:marBottom w:val="0"/>
                                          <w:divBdr>
                                            <w:top w:val="none" w:sz="0" w:space="0" w:color="auto"/>
                                            <w:left w:val="none" w:sz="0" w:space="0" w:color="auto"/>
                                            <w:bottom w:val="none" w:sz="0" w:space="0" w:color="auto"/>
                                            <w:right w:val="none" w:sz="0" w:space="0" w:color="auto"/>
                                          </w:divBdr>
                                          <w:divsChild>
                                            <w:div w:id="333729534">
                                              <w:marLeft w:val="0"/>
                                              <w:marRight w:val="0"/>
                                              <w:marTop w:val="0"/>
                                              <w:marBottom w:val="0"/>
                                              <w:divBdr>
                                                <w:top w:val="none" w:sz="0" w:space="0" w:color="auto"/>
                                                <w:left w:val="none" w:sz="0" w:space="0" w:color="auto"/>
                                                <w:bottom w:val="none" w:sz="0" w:space="0" w:color="auto"/>
                                                <w:right w:val="none" w:sz="0" w:space="0" w:color="auto"/>
                                              </w:divBdr>
                                            </w:div>
                                          </w:divsChild>
                                        </w:div>
                                        <w:div w:id="898249230">
                                          <w:marLeft w:val="0"/>
                                          <w:marRight w:val="0"/>
                                          <w:marTop w:val="0"/>
                                          <w:marBottom w:val="0"/>
                                          <w:divBdr>
                                            <w:top w:val="none" w:sz="0" w:space="0" w:color="auto"/>
                                            <w:left w:val="none" w:sz="0" w:space="0" w:color="auto"/>
                                            <w:bottom w:val="none" w:sz="0" w:space="0" w:color="auto"/>
                                            <w:right w:val="none" w:sz="0" w:space="0" w:color="auto"/>
                                          </w:divBdr>
                                          <w:divsChild>
                                            <w:div w:id="10034413">
                                              <w:marLeft w:val="0"/>
                                              <w:marRight w:val="0"/>
                                              <w:marTop w:val="0"/>
                                              <w:marBottom w:val="0"/>
                                              <w:divBdr>
                                                <w:top w:val="none" w:sz="0" w:space="0" w:color="auto"/>
                                                <w:left w:val="none" w:sz="0" w:space="0" w:color="auto"/>
                                                <w:bottom w:val="none" w:sz="0" w:space="0" w:color="auto"/>
                                                <w:right w:val="none" w:sz="0" w:space="0" w:color="auto"/>
                                              </w:divBdr>
                                            </w:div>
                                          </w:divsChild>
                                        </w:div>
                                        <w:div w:id="1028065939">
                                          <w:marLeft w:val="0"/>
                                          <w:marRight w:val="0"/>
                                          <w:marTop w:val="0"/>
                                          <w:marBottom w:val="0"/>
                                          <w:divBdr>
                                            <w:top w:val="none" w:sz="0" w:space="0" w:color="auto"/>
                                            <w:left w:val="none" w:sz="0" w:space="0" w:color="auto"/>
                                            <w:bottom w:val="none" w:sz="0" w:space="0" w:color="auto"/>
                                            <w:right w:val="none" w:sz="0" w:space="0" w:color="auto"/>
                                          </w:divBdr>
                                          <w:divsChild>
                                            <w:div w:id="1383092955">
                                              <w:marLeft w:val="0"/>
                                              <w:marRight w:val="0"/>
                                              <w:marTop w:val="0"/>
                                              <w:marBottom w:val="0"/>
                                              <w:divBdr>
                                                <w:top w:val="none" w:sz="0" w:space="0" w:color="auto"/>
                                                <w:left w:val="none" w:sz="0" w:space="0" w:color="auto"/>
                                                <w:bottom w:val="none" w:sz="0" w:space="0" w:color="auto"/>
                                                <w:right w:val="none" w:sz="0" w:space="0" w:color="auto"/>
                                              </w:divBdr>
                                            </w:div>
                                          </w:divsChild>
                                        </w:div>
                                        <w:div w:id="759569864">
                                          <w:marLeft w:val="0"/>
                                          <w:marRight w:val="0"/>
                                          <w:marTop w:val="0"/>
                                          <w:marBottom w:val="0"/>
                                          <w:divBdr>
                                            <w:top w:val="none" w:sz="0" w:space="0" w:color="auto"/>
                                            <w:left w:val="none" w:sz="0" w:space="0" w:color="auto"/>
                                            <w:bottom w:val="none" w:sz="0" w:space="0" w:color="auto"/>
                                            <w:right w:val="none" w:sz="0" w:space="0" w:color="auto"/>
                                          </w:divBdr>
                                          <w:divsChild>
                                            <w:div w:id="763184484">
                                              <w:marLeft w:val="0"/>
                                              <w:marRight w:val="0"/>
                                              <w:marTop w:val="0"/>
                                              <w:marBottom w:val="0"/>
                                              <w:divBdr>
                                                <w:top w:val="none" w:sz="0" w:space="0" w:color="auto"/>
                                                <w:left w:val="none" w:sz="0" w:space="0" w:color="auto"/>
                                                <w:bottom w:val="none" w:sz="0" w:space="0" w:color="auto"/>
                                                <w:right w:val="none" w:sz="0" w:space="0" w:color="auto"/>
                                              </w:divBdr>
                                            </w:div>
                                          </w:divsChild>
                                        </w:div>
                                        <w:div w:id="1140077357">
                                          <w:marLeft w:val="0"/>
                                          <w:marRight w:val="0"/>
                                          <w:marTop w:val="0"/>
                                          <w:marBottom w:val="0"/>
                                          <w:divBdr>
                                            <w:top w:val="none" w:sz="0" w:space="0" w:color="auto"/>
                                            <w:left w:val="none" w:sz="0" w:space="0" w:color="auto"/>
                                            <w:bottom w:val="none" w:sz="0" w:space="0" w:color="auto"/>
                                            <w:right w:val="none" w:sz="0" w:space="0" w:color="auto"/>
                                          </w:divBdr>
                                          <w:divsChild>
                                            <w:div w:id="528304241">
                                              <w:marLeft w:val="0"/>
                                              <w:marRight w:val="0"/>
                                              <w:marTop w:val="0"/>
                                              <w:marBottom w:val="0"/>
                                              <w:divBdr>
                                                <w:top w:val="none" w:sz="0" w:space="0" w:color="auto"/>
                                                <w:left w:val="none" w:sz="0" w:space="0" w:color="auto"/>
                                                <w:bottom w:val="none" w:sz="0" w:space="0" w:color="auto"/>
                                                <w:right w:val="none" w:sz="0" w:space="0" w:color="auto"/>
                                              </w:divBdr>
                                            </w:div>
                                          </w:divsChild>
                                        </w:div>
                                        <w:div w:id="1603298276">
                                          <w:marLeft w:val="0"/>
                                          <w:marRight w:val="0"/>
                                          <w:marTop w:val="0"/>
                                          <w:marBottom w:val="0"/>
                                          <w:divBdr>
                                            <w:top w:val="none" w:sz="0" w:space="0" w:color="auto"/>
                                            <w:left w:val="none" w:sz="0" w:space="0" w:color="auto"/>
                                            <w:bottom w:val="none" w:sz="0" w:space="0" w:color="auto"/>
                                            <w:right w:val="none" w:sz="0" w:space="0" w:color="auto"/>
                                          </w:divBdr>
                                          <w:divsChild>
                                            <w:div w:id="1783256339">
                                              <w:marLeft w:val="0"/>
                                              <w:marRight w:val="0"/>
                                              <w:marTop w:val="0"/>
                                              <w:marBottom w:val="0"/>
                                              <w:divBdr>
                                                <w:top w:val="none" w:sz="0" w:space="0" w:color="auto"/>
                                                <w:left w:val="none" w:sz="0" w:space="0" w:color="auto"/>
                                                <w:bottom w:val="none" w:sz="0" w:space="0" w:color="auto"/>
                                                <w:right w:val="none" w:sz="0" w:space="0" w:color="auto"/>
                                              </w:divBdr>
                                            </w:div>
                                          </w:divsChild>
                                        </w:div>
                                        <w:div w:id="1642034352">
                                          <w:marLeft w:val="0"/>
                                          <w:marRight w:val="0"/>
                                          <w:marTop w:val="0"/>
                                          <w:marBottom w:val="0"/>
                                          <w:divBdr>
                                            <w:top w:val="none" w:sz="0" w:space="0" w:color="auto"/>
                                            <w:left w:val="none" w:sz="0" w:space="0" w:color="auto"/>
                                            <w:bottom w:val="none" w:sz="0" w:space="0" w:color="auto"/>
                                            <w:right w:val="none" w:sz="0" w:space="0" w:color="auto"/>
                                          </w:divBdr>
                                          <w:divsChild>
                                            <w:div w:id="1475902692">
                                              <w:marLeft w:val="0"/>
                                              <w:marRight w:val="0"/>
                                              <w:marTop w:val="0"/>
                                              <w:marBottom w:val="0"/>
                                              <w:divBdr>
                                                <w:top w:val="none" w:sz="0" w:space="0" w:color="auto"/>
                                                <w:left w:val="none" w:sz="0" w:space="0" w:color="auto"/>
                                                <w:bottom w:val="none" w:sz="0" w:space="0" w:color="auto"/>
                                                <w:right w:val="none" w:sz="0" w:space="0" w:color="auto"/>
                                              </w:divBdr>
                                            </w:div>
                                          </w:divsChild>
                                        </w:div>
                                        <w:div w:id="1099177386">
                                          <w:marLeft w:val="0"/>
                                          <w:marRight w:val="0"/>
                                          <w:marTop w:val="0"/>
                                          <w:marBottom w:val="0"/>
                                          <w:divBdr>
                                            <w:top w:val="none" w:sz="0" w:space="0" w:color="auto"/>
                                            <w:left w:val="none" w:sz="0" w:space="0" w:color="auto"/>
                                            <w:bottom w:val="none" w:sz="0" w:space="0" w:color="auto"/>
                                            <w:right w:val="none" w:sz="0" w:space="0" w:color="auto"/>
                                          </w:divBdr>
                                          <w:divsChild>
                                            <w:div w:id="102243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2172880">
      <w:bodyDiv w:val="1"/>
      <w:marLeft w:val="0"/>
      <w:marRight w:val="0"/>
      <w:marTop w:val="0"/>
      <w:marBottom w:val="0"/>
      <w:divBdr>
        <w:top w:val="none" w:sz="0" w:space="0" w:color="auto"/>
        <w:left w:val="none" w:sz="0" w:space="0" w:color="auto"/>
        <w:bottom w:val="none" w:sz="0" w:space="0" w:color="auto"/>
        <w:right w:val="none" w:sz="0" w:space="0" w:color="auto"/>
      </w:divBdr>
    </w:div>
    <w:div w:id="1318999602">
      <w:bodyDiv w:val="1"/>
      <w:marLeft w:val="0"/>
      <w:marRight w:val="0"/>
      <w:marTop w:val="0"/>
      <w:marBottom w:val="0"/>
      <w:divBdr>
        <w:top w:val="none" w:sz="0" w:space="0" w:color="auto"/>
        <w:left w:val="none" w:sz="0" w:space="0" w:color="auto"/>
        <w:bottom w:val="none" w:sz="0" w:space="0" w:color="auto"/>
        <w:right w:val="none" w:sz="0" w:space="0" w:color="auto"/>
      </w:divBdr>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1420312">
      <w:bodyDiv w:val="1"/>
      <w:marLeft w:val="0"/>
      <w:marRight w:val="0"/>
      <w:marTop w:val="0"/>
      <w:marBottom w:val="0"/>
      <w:divBdr>
        <w:top w:val="none" w:sz="0" w:space="0" w:color="auto"/>
        <w:left w:val="none" w:sz="0" w:space="0" w:color="auto"/>
        <w:bottom w:val="none" w:sz="0" w:space="0" w:color="auto"/>
        <w:right w:val="none" w:sz="0" w:space="0" w:color="auto"/>
      </w:divBdr>
    </w:div>
    <w:div w:id="1322464954">
      <w:bodyDiv w:val="1"/>
      <w:marLeft w:val="0"/>
      <w:marRight w:val="0"/>
      <w:marTop w:val="0"/>
      <w:marBottom w:val="0"/>
      <w:divBdr>
        <w:top w:val="none" w:sz="0" w:space="0" w:color="auto"/>
        <w:left w:val="none" w:sz="0" w:space="0" w:color="auto"/>
        <w:bottom w:val="none" w:sz="0" w:space="0" w:color="auto"/>
        <w:right w:val="none" w:sz="0" w:space="0" w:color="auto"/>
      </w:divBdr>
    </w:div>
    <w:div w:id="1337801958">
      <w:bodyDiv w:val="1"/>
      <w:marLeft w:val="0"/>
      <w:marRight w:val="0"/>
      <w:marTop w:val="0"/>
      <w:marBottom w:val="0"/>
      <w:divBdr>
        <w:top w:val="none" w:sz="0" w:space="0" w:color="auto"/>
        <w:left w:val="none" w:sz="0" w:space="0" w:color="auto"/>
        <w:bottom w:val="none" w:sz="0" w:space="0" w:color="auto"/>
        <w:right w:val="none" w:sz="0" w:space="0" w:color="auto"/>
      </w:divBdr>
      <w:divsChild>
        <w:div w:id="1534923609">
          <w:marLeft w:val="-120"/>
          <w:marRight w:val="0"/>
          <w:marTop w:val="0"/>
          <w:marBottom w:val="0"/>
          <w:divBdr>
            <w:top w:val="none" w:sz="0" w:space="0" w:color="auto"/>
            <w:left w:val="none" w:sz="0" w:space="0" w:color="auto"/>
            <w:bottom w:val="none" w:sz="0" w:space="0" w:color="auto"/>
            <w:right w:val="none" w:sz="0" w:space="0" w:color="auto"/>
          </w:divBdr>
        </w:div>
      </w:divsChild>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45397482">
      <w:bodyDiv w:val="1"/>
      <w:marLeft w:val="0"/>
      <w:marRight w:val="0"/>
      <w:marTop w:val="0"/>
      <w:marBottom w:val="0"/>
      <w:divBdr>
        <w:top w:val="none" w:sz="0" w:space="0" w:color="auto"/>
        <w:left w:val="none" w:sz="0" w:space="0" w:color="auto"/>
        <w:bottom w:val="none" w:sz="0" w:space="0" w:color="auto"/>
        <w:right w:val="none" w:sz="0" w:space="0" w:color="auto"/>
      </w:divBdr>
    </w:div>
    <w:div w:id="1345402632">
      <w:bodyDiv w:val="1"/>
      <w:marLeft w:val="0"/>
      <w:marRight w:val="0"/>
      <w:marTop w:val="0"/>
      <w:marBottom w:val="0"/>
      <w:divBdr>
        <w:top w:val="none" w:sz="0" w:space="0" w:color="auto"/>
        <w:left w:val="none" w:sz="0" w:space="0" w:color="auto"/>
        <w:bottom w:val="none" w:sz="0" w:space="0" w:color="auto"/>
        <w:right w:val="none" w:sz="0" w:space="0" w:color="auto"/>
      </w:divBdr>
    </w:div>
    <w:div w:id="1353845621">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262718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72997206">
      <w:bodyDiv w:val="1"/>
      <w:marLeft w:val="0"/>
      <w:marRight w:val="0"/>
      <w:marTop w:val="0"/>
      <w:marBottom w:val="0"/>
      <w:divBdr>
        <w:top w:val="none" w:sz="0" w:space="0" w:color="auto"/>
        <w:left w:val="none" w:sz="0" w:space="0" w:color="auto"/>
        <w:bottom w:val="none" w:sz="0" w:space="0" w:color="auto"/>
        <w:right w:val="none" w:sz="0" w:space="0" w:color="auto"/>
      </w:divBdr>
    </w:div>
    <w:div w:id="1375278427">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77700946">
      <w:bodyDiv w:val="1"/>
      <w:marLeft w:val="0"/>
      <w:marRight w:val="0"/>
      <w:marTop w:val="0"/>
      <w:marBottom w:val="0"/>
      <w:divBdr>
        <w:top w:val="none" w:sz="0" w:space="0" w:color="auto"/>
        <w:left w:val="none" w:sz="0" w:space="0" w:color="auto"/>
        <w:bottom w:val="none" w:sz="0" w:space="0" w:color="auto"/>
        <w:right w:val="none" w:sz="0" w:space="0" w:color="auto"/>
      </w:divBdr>
    </w:div>
    <w:div w:id="1380208897">
      <w:bodyDiv w:val="1"/>
      <w:marLeft w:val="0"/>
      <w:marRight w:val="0"/>
      <w:marTop w:val="0"/>
      <w:marBottom w:val="0"/>
      <w:divBdr>
        <w:top w:val="none" w:sz="0" w:space="0" w:color="auto"/>
        <w:left w:val="none" w:sz="0" w:space="0" w:color="auto"/>
        <w:bottom w:val="none" w:sz="0" w:space="0" w:color="auto"/>
        <w:right w:val="none" w:sz="0" w:space="0" w:color="auto"/>
      </w:divBdr>
      <w:divsChild>
        <w:div w:id="2124154734">
          <w:marLeft w:val="0"/>
          <w:marRight w:val="0"/>
          <w:marTop w:val="0"/>
          <w:marBottom w:val="0"/>
          <w:divBdr>
            <w:top w:val="none" w:sz="0" w:space="0" w:color="auto"/>
            <w:left w:val="none" w:sz="0" w:space="0" w:color="auto"/>
            <w:bottom w:val="none" w:sz="0" w:space="0" w:color="auto"/>
            <w:right w:val="none" w:sz="0" w:space="0" w:color="auto"/>
          </w:divBdr>
          <w:divsChild>
            <w:div w:id="1975987780">
              <w:marLeft w:val="0"/>
              <w:marRight w:val="0"/>
              <w:marTop w:val="0"/>
              <w:marBottom w:val="0"/>
              <w:divBdr>
                <w:top w:val="single" w:sz="6" w:space="0" w:color="D9DCDD"/>
                <w:left w:val="single" w:sz="6" w:space="0" w:color="D9DCDD"/>
                <w:bottom w:val="single" w:sz="6" w:space="0" w:color="D9DCDD"/>
                <w:right w:val="single" w:sz="6" w:space="0" w:color="D9DCDD"/>
              </w:divBdr>
              <w:divsChild>
                <w:div w:id="1733966421">
                  <w:marLeft w:val="0"/>
                  <w:marRight w:val="-450"/>
                  <w:marTop w:val="0"/>
                  <w:marBottom w:val="0"/>
                  <w:divBdr>
                    <w:top w:val="none" w:sz="0" w:space="0" w:color="auto"/>
                    <w:left w:val="none" w:sz="0" w:space="0" w:color="auto"/>
                    <w:bottom w:val="none" w:sz="0" w:space="0" w:color="auto"/>
                    <w:right w:val="none" w:sz="0" w:space="0" w:color="auto"/>
                  </w:divBdr>
                  <w:divsChild>
                    <w:div w:id="1056396320">
                      <w:marLeft w:val="465"/>
                      <w:marRight w:val="0"/>
                      <w:marTop w:val="0"/>
                      <w:marBottom w:val="0"/>
                      <w:divBdr>
                        <w:top w:val="none" w:sz="0" w:space="0" w:color="auto"/>
                        <w:left w:val="none" w:sz="0" w:space="0" w:color="auto"/>
                        <w:bottom w:val="none" w:sz="0" w:space="0" w:color="auto"/>
                        <w:right w:val="none" w:sz="0" w:space="0" w:color="auto"/>
                      </w:divBdr>
                      <w:divsChild>
                        <w:div w:id="66152800">
                          <w:marLeft w:val="0"/>
                          <w:marRight w:val="0"/>
                          <w:marTop w:val="0"/>
                          <w:marBottom w:val="0"/>
                          <w:divBdr>
                            <w:top w:val="none" w:sz="0" w:space="0" w:color="auto"/>
                            <w:left w:val="none" w:sz="0" w:space="0" w:color="auto"/>
                            <w:bottom w:val="none" w:sz="0" w:space="0" w:color="auto"/>
                            <w:right w:val="none" w:sz="0" w:space="0" w:color="auto"/>
                          </w:divBdr>
                          <w:divsChild>
                            <w:div w:id="660306085">
                              <w:marLeft w:val="0"/>
                              <w:marRight w:val="0"/>
                              <w:marTop w:val="0"/>
                              <w:marBottom w:val="0"/>
                              <w:divBdr>
                                <w:top w:val="none" w:sz="0" w:space="0" w:color="auto"/>
                                <w:left w:val="none" w:sz="0" w:space="0" w:color="auto"/>
                                <w:bottom w:val="none" w:sz="0" w:space="0" w:color="auto"/>
                                <w:right w:val="none" w:sz="0" w:space="0" w:color="auto"/>
                              </w:divBdr>
                              <w:divsChild>
                                <w:div w:id="1133792466">
                                  <w:marLeft w:val="0"/>
                                  <w:marRight w:val="0"/>
                                  <w:marTop w:val="0"/>
                                  <w:marBottom w:val="0"/>
                                  <w:divBdr>
                                    <w:top w:val="none" w:sz="0" w:space="0" w:color="auto"/>
                                    <w:left w:val="none" w:sz="0" w:space="0" w:color="auto"/>
                                    <w:bottom w:val="none" w:sz="0" w:space="0" w:color="auto"/>
                                    <w:right w:val="none" w:sz="0" w:space="0" w:color="auto"/>
                                  </w:divBdr>
                                  <w:divsChild>
                                    <w:div w:id="1931424003">
                                      <w:marLeft w:val="0"/>
                                      <w:marRight w:val="0"/>
                                      <w:marTop w:val="0"/>
                                      <w:marBottom w:val="0"/>
                                      <w:divBdr>
                                        <w:top w:val="none" w:sz="0" w:space="0" w:color="auto"/>
                                        <w:left w:val="none" w:sz="0" w:space="0" w:color="auto"/>
                                        <w:bottom w:val="none" w:sz="0" w:space="0" w:color="auto"/>
                                        <w:right w:val="none" w:sz="0" w:space="0" w:color="auto"/>
                                      </w:divBdr>
                                      <w:divsChild>
                                        <w:div w:id="198666700">
                                          <w:marLeft w:val="0"/>
                                          <w:marRight w:val="0"/>
                                          <w:marTop w:val="0"/>
                                          <w:marBottom w:val="0"/>
                                          <w:divBdr>
                                            <w:top w:val="none" w:sz="0" w:space="0" w:color="auto"/>
                                            <w:left w:val="none" w:sz="0" w:space="0" w:color="auto"/>
                                            <w:bottom w:val="none" w:sz="0" w:space="0" w:color="auto"/>
                                            <w:right w:val="none" w:sz="0" w:space="0" w:color="auto"/>
                                          </w:divBdr>
                                          <w:divsChild>
                                            <w:div w:id="1892882460">
                                              <w:marLeft w:val="0"/>
                                              <w:marRight w:val="0"/>
                                              <w:marTop w:val="0"/>
                                              <w:marBottom w:val="0"/>
                                              <w:divBdr>
                                                <w:top w:val="none" w:sz="0" w:space="0" w:color="auto"/>
                                                <w:left w:val="none" w:sz="0" w:space="0" w:color="auto"/>
                                                <w:bottom w:val="none" w:sz="0" w:space="0" w:color="auto"/>
                                                <w:right w:val="none" w:sz="0" w:space="0" w:color="auto"/>
                                              </w:divBdr>
                                            </w:div>
                                          </w:divsChild>
                                        </w:div>
                                        <w:div w:id="1985888389">
                                          <w:marLeft w:val="0"/>
                                          <w:marRight w:val="0"/>
                                          <w:marTop w:val="0"/>
                                          <w:marBottom w:val="0"/>
                                          <w:divBdr>
                                            <w:top w:val="none" w:sz="0" w:space="0" w:color="auto"/>
                                            <w:left w:val="none" w:sz="0" w:space="0" w:color="auto"/>
                                            <w:bottom w:val="none" w:sz="0" w:space="0" w:color="auto"/>
                                            <w:right w:val="none" w:sz="0" w:space="0" w:color="auto"/>
                                          </w:divBdr>
                                          <w:divsChild>
                                            <w:div w:id="1837303521">
                                              <w:marLeft w:val="0"/>
                                              <w:marRight w:val="0"/>
                                              <w:marTop w:val="0"/>
                                              <w:marBottom w:val="0"/>
                                              <w:divBdr>
                                                <w:top w:val="none" w:sz="0" w:space="0" w:color="auto"/>
                                                <w:left w:val="none" w:sz="0" w:space="0" w:color="auto"/>
                                                <w:bottom w:val="none" w:sz="0" w:space="0" w:color="auto"/>
                                                <w:right w:val="none" w:sz="0" w:space="0" w:color="auto"/>
                                              </w:divBdr>
                                            </w:div>
                                          </w:divsChild>
                                        </w:div>
                                        <w:div w:id="626400493">
                                          <w:marLeft w:val="0"/>
                                          <w:marRight w:val="0"/>
                                          <w:marTop w:val="0"/>
                                          <w:marBottom w:val="0"/>
                                          <w:divBdr>
                                            <w:top w:val="none" w:sz="0" w:space="0" w:color="auto"/>
                                            <w:left w:val="none" w:sz="0" w:space="0" w:color="auto"/>
                                            <w:bottom w:val="none" w:sz="0" w:space="0" w:color="auto"/>
                                            <w:right w:val="none" w:sz="0" w:space="0" w:color="auto"/>
                                          </w:divBdr>
                                          <w:divsChild>
                                            <w:div w:id="1133979959">
                                              <w:marLeft w:val="0"/>
                                              <w:marRight w:val="0"/>
                                              <w:marTop w:val="0"/>
                                              <w:marBottom w:val="0"/>
                                              <w:divBdr>
                                                <w:top w:val="none" w:sz="0" w:space="0" w:color="auto"/>
                                                <w:left w:val="none" w:sz="0" w:space="0" w:color="auto"/>
                                                <w:bottom w:val="none" w:sz="0" w:space="0" w:color="auto"/>
                                                <w:right w:val="none" w:sz="0" w:space="0" w:color="auto"/>
                                              </w:divBdr>
                                            </w:div>
                                          </w:divsChild>
                                        </w:div>
                                        <w:div w:id="141508567">
                                          <w:marLeft w:val="0"/>
                                          <w:marRight w:val="0"/>
                                          <w:marTop w:val="0"/>
                                          <w:marBottom w:val="0"/>
                                          <w:divBdr>
                                            <w:top w:val="none" w:sz="0" w:space="0" w:color="auto"/>
                                            <w:left w:val="none" w:sz="0" w:space="0" w:color="auto"/>
                                            <w:bottom w:val="none" w:sz="0" w:space="0" w:color="auto"/>
                                            <w:right w:val="none" w:sz="0" w:space="0" w:color="auto"/>
                                          </w:divBdr>
                                          <w:divsChild>
                                            <w:div w:id="1294361941">
                                              <w:marLeft w:val="0"/>
                                              <w:marRight w:val="0"/>
                                              <w:marTop w:val="0"/>
                                              <w:marBottom w:val="0"/>
                                              <w:divBdr>
                                                <w:top w:val="none" w:sz="0" w:space="0" w:color="auto"/>
                                                <w:left w:val="none" w:sz="0" w:space="0" w:color="auto"/>
                                                <w:bottom w:val="none" w:sz="0" w:space="0" w:color="auto"/>
                                                <w:right w:val="none" w:sz="0" w:space="0" w:color="auto"/>
                                              </w:divBdr>
                                            </w:div>
                                          </w:divsChild>
                                        </w:div>
                                        <w:div w:id="2109885776">
                                          <w:marLeft w:val="0"/>
                                          <w:marRight w:val="0"/>
                                          <w:marTop w:val="0"/>
                                          <w:marBottom w:val="0"/>
                                          <w:divBdr>
                                            <w:top w:val="none" w:sz="0" w:space="0" w:color="auto"/>
                                            <w:left w:val="none" w:sz="0" w:space="0" w:color="auto"/>
                                            <w:bottom w:val="none" w:sz="0" w:space="0" w:color="auto"/>
                                            <w:right w:val="none" w:sz="0" w:space="0" w:color="auto"/>
                                          </w:divBdr>
                                          <w:divsChild>
                                            <w:div w:id="827212317">
                                              <w:marLeft w:val="0"/>
                                              <w:marRight w:val="0"/>
                                              <w:marTop w:val="0"/>
                                              <w:marBottom w:val="0"/>
                                              <w:divBdr>
                                                <w:top w:val="none" w:sz="0" w:space="0" w:color="auto"/>
                                                <w:left w:val="none" w:sz="0" w:space="0" w:color="auto"/>
                                                <w:bottom w:val="none" w:sz="0" w:space="0" w:color="auto"/>
                                                <w:right w:val="none" w:sz="0" w:space="0" w:color="auto"/>
                                              </w:divBdr>
                                            </w:div>
                                          </w:divsChild>
                                        </w:div>
                                        <w:div w:id="1325937217">
                                          <w:marLeft w:val="0"/>
                                          <w:marRight w:val="0"/>
                                          <w:marTop w:val="0"/>
                                          <w:marBottom w:val="0"/>
                                          <w:divBdr>
                                            <w:top w:val="none" w:sz="0" w:space="0" w:color="auto"/>
                                            <w:left w:val="none" w:sz="0" w:space="0" w:color="auto"/>
                                            <w:bottom w:val="none" w:sz="0" w:space="0" w:color="auto"/>
                                            <w:right w:val="none" w:sz="0" w:space="0" w:color="auto"/>
                                          </w:divBdr>
                                          <w:divsChild>
                                            <w:div w:id="465659509">
                                              <w:marLeft w:val="0"/>
                                              <w:marRight w:val="0"/>
                                              <w:marTop w:val="0"/>
                                              <w:marBottom w:val="0"/>
                                              <w:divBdr>
                                                <w:top w:val="none" w:sz="0" w:space="0" w:color="auto"/>
                                                <w:left w:val="none" w:sz="0" w:space="0" w:color="auto"/>
                                                <w:bottom w:val="none" w:sz="0" w:space="0" w:color="auto"/>
                                                <w:right w:val="none" w:sz="0" w:space="0" w:color="auto"/>
                                              </w:divBdr>
                                            </w:div>
                                          </w:divsChild>
                                        </w:div>
                                        <w:div w:id="461845882">
                                          <w:marLeft w:val="0"/>
                                          <w:marRight w:val="0"/>
                                          <w:marTop w:val="0"/>
                                          <w:marBottom w:val="0"/>
                                          <w:divBdr>
                                            <w:top w:val="none" w:sz="0" w:space="0" w:color="auto"/>
                                            <w:left w:val="none" w:sz="0" w:space="0" w:color="auto"/>
                                            <w:bottom w:val="none" w:sz="0" w:space="0" w:color="auto"/>
                                            <w:right w:val="none" w:sz="0" w:space="0" w:color="auto"/>
                                          </w:divBdr>
                                          <w:divsChild>
                                            <w:div w:id="227619494">
                                              <w:marLeft w:val="0"/>
                                              <w:marRight w:val="0"/>
                                              <w:marTop w:val="0"/>
                                              <w:marBottom w:val="0"/>
                                              <w:divBdr>
                                                <w:top w:val="none" w:sz="0" w:space="0" w:color="auto"/>
                                                <w:left w:val="none" w:sz="0" w:space="0" w:color="auto"/>
                                                <w:bottom w:val="none" w:sz="0" w:space="0" w:color="auto"/>
                                                <w:right w:val="none" w:sz="0" w:space="0" w:color="auto"/>
                                              </w:divBdr>
                                            </w:div>
                                          </w:divsChild>
                                        </w:div>
                                        <w:div w:id="921329893">
                                          <w:marLeft w:val="0"/>
                                          <w:marRight w:val="0"/>
                                          <w:marTop w:val="0"/>
                                          <w:marBottom w:val="0"/>
                                          <w:divBdr>
                                            <w:top w:val="none" w:sz="0" w:space="0" w:color="auto"/>
                                            <w:left w:val="none" w:sz="0" w:space="0" w:color="auto"/>
                                            <w:bottom w:val="none" w:sz="0" w:space="0" w:color="auto"/>
                                            <w:right w:val="none" w:sz="0" w:space="0" w:color="auto"/>
                                          </w:divBdr>
                                          <w:divsChild>
                                            <w:div w:id="758212930">
                                              <w:marLeft w:val="0"/>
                                              <w:marRight w:val="0"/>
                                              <w:marTop w:val="0"/>
                                              <w:marBottom w:val="0"/>
                                              <w:divBdr>
                                                <w:top w:val="none" w:sz="0" w:space="0" w:color="auto"/>
                                                <w:left w:val="none" w:sz="0" w:space="0" w:color="auto"/>
                                                <w:bottom w:val="none" w:sz="0" w:space="0" w:color="auto"/>
                                                <w:right w:val="none" w:sz="0" w:space="0" w:color="auto"/>
                                              </w:divBdr>
                                            </w:div>
                                          </w:divsChild>
                                        </w:div>
                                        <w:div w:id="1976448304">
                                          <w:marLeft w:val="0"/>
                                          <w:marRight w:val="0"/>
                                          <w:marTop w:val="0"/>
                                          <w:marBottom w:val="0"/>
                                          <w:divBdr>
                                            <w:top w:val="none" w:sz="0" w:space="0" w:color="auto"/>
                                            <w:left w:val="none" w:sz="0" w:space="0" w:color="auto"/>
                                            <w:bottom w:val="none" w:sz="0" w:space="0" w:color="auto"/>
                                            <w:right w:val="none" w:sz="0" w:space="0" w:color="auto"/>
                                          </w:divBdr>
                                          <w:divsChild>
                                            <w:div w:id="1696151859">
                                              <w:marLeft w:val="0"/>
                                              <w:marRight w:val="0"/>
                                              <w:marTop w:val="0"/>
                                              <w:marBottom w:val="0"/>
                                              <w:divBdr>
                                                <w:top w:val="none" w:sz="0" w:space="0" w:color="auto"/>
                                                <w:left w:val="none" w:sz="0" w:space="0" w:color="auto"/>
                                                <w:bottom w:val="none" w:sz="0" w:space="0" w:color="auto"/>
                                                <w:right w:val="none" w:sz="0" w:space="0" w:color="auto"/>
                                              </w:divBdr>
                                            </w:div>
                                          </w:divsChild>
                                        </w:div>
                                        <w:div w:id="865630933">
                                          <w:marLeft w:val="0"/>
                                          <w:marRight w:val="0"/>
                                          <w:marTop w:val="0"/>
                                          <w:marBottom w:val="0"/>
                                          <w:divBdr>
                                            <w:top w:val="none" w:sz="0" w:space="0" w:color="auto"/>
                                            <w:left w:val="none" w:sz="0" w:space="0" w:color="auto"/>
                                            <w:bottom w:val="none" w:sz="0" w:space="0" w:color="auto"/>
                                            <w:right w:val="none" w:sz="0" w:space="0" w:color="auto"/>
                                          </w:divBdr>
                                          <w:divsChild>
                                            <w:div w:id="8299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5374010">
          <w:marLeft w:val="0"/>
          <w:marRight w:val="0"/>
          <w:marTop w:val="0"/>
          <w:marBottom w:val="0"/>
          <w:divBdr>
            <w:top w:val="none" w:sz="0" w:space="0" w:color="auto"/>
            <w:left w:val="none" w:sz="0" w:space="0" w:color="auto"/>
            <w:bottom w:val="none" w:sz="0" w:space="0" w:color="auto"/>
            <w:right w:val="none" w:sz="0" w:space="0" w:color="auto"/>
          </w:divBdr>
          <w:divsChild>
            <w:div w:id="1259410292">
              <w:marLeft w:val="0"/>
              <w:marRight w:val="0"/>
              <w:marTop w:val="0"/>
              <w:marBottom w:val="0"/>
              <w:divBdr>
                <w:top w:val="single" w:sz="6" w:space="0" w:color="D9DCDD"/>
                <w:left w:val="single" w:sz="6" w:space="0" w:color="D9DCDD"/>
                <w:bottom w:val="single" w:sz="6" w:space="0" w:color="D9DCDD"/>
                <w:right w:val="single" w:sz="6" w:space="0" w:color="D9DCDD"/>
              </w:divBdr>
              <w:divsChild>
                <w:div w:id="194080828">
                  <w:marLeft w:val="0"/>
                  <w:marRight w:val="-450"/>
                  <w:marTop w:val="0"/>
                  <w:marBottom w:val="0"/>
                  <w:divBdr>
                    <w:top w:val="none" w:sz="0" w:space="0" w:color="auto"/>
                    <w:left w:val="none" w:sz="0" w:space="0" w:color="auto"/>
                    <w:bottom w:val="none" w:sz="0" w:space="0" w:color="auto"/>
                    <w:right w:val="none" w:sz="0" w:space="0" w:color="auto"/>
                  </w:divBdr>
                  <w:divsChild>
                    <w:div w:id="2086292846">
                      <w:marLeft w:val="465"/>
                      <w:marRight w:val="0"/>
                      <w:marTop w:val="0"/>
                      <w:marBottom w:val="0"/>
                      <w:divBdr>
                        <w:top w:val="none" w:sz="0" w:space="0" w:color="auto"/>
                        <w:left w:val="none" w:sz="0" w:space="0" w:color="auto"/>
                        <w:bottom w:val="none" w:sz="0" w:space="0" w:color="auto"/>
                        <w:right w:val="none" w:sz="0" w:space="0" w:color="auto"/>
                      </w:divBdr>
                      <w:divsChild>
                        <w:div w:id="670327605">
                          <w:marLeft w:val="0"/>
                          <w:marRight w:val="0"/>
                          <w:marTop w:val="0"/>
                          <w:marBottom w:val="0"/>
                          <w:divBdr>
                            <w:top w:val="none" w:sz="0" w:space="0" w:color="auto"/>
                            <w:left w:val="none" w:sz="0" w:space="0" w:color="auto"/>
                            <w:bottom w:val="none" w:sz="0" w:space="0" w:color="auto"/>
                            <w:right w:val="none" w:sz="0" w:space="0" w:color="auto"/>
                          </w:divBdr>
                          <w:divsChild>
                            <w:div w:id="1190486991">
                              <w:marLeft w:val="0"/>
                              <w:marRight w:val="0"/>
                              <w:marTop w:val="0"/>
                              <w:marBottom w:val="0"/>
                              <w:divBdr>
                                <w:top w:val="none" w:sz="0" w:space="0" w:color="auto"/>
                                <w:left w:val="none" w:sz="0" w:space="0" w:color="auto"/>
                                <w:bottom w:val="none" w:sz="0" w:space="0" w:color="auto"/>
                                <w:right w:val="none" w:sz="0" w:space="0" w:color="auto"/>
                              </w:divBdr>
                              <w:divsChild>
                                <w:div w:id="1655839691">
                                  <w:marLeft w:val="0"/>
                                  <w:marRight w:val="0"/>
                                  <w:marTop w:val="0"/>
                                  <w:marBottom w:val="0"/>
                                  <w:divBdr>
                                    <w:top w:val="none" w:sz="0" w:space="0" w:color="auto"/>
                                    <w:left w:val="none" w:sz="0" w:space="0" w:color="auto"/>
                                    <w:bottom w:val="none" w:sz="0" w:space="0" w:color="auto"/>
                                    <w:right w:val="none" w:sz="0" w:space="0" w:color="auto"/>
                                  </w:divBdr>
                                  <w:divsChild>
                                    <w:div w:id="1449665728">
                                      <w:marLeft w:val="0"/>
                                      <w:marRight w:val="0"/>
                                      <w:marTop w:val="0"/>
                                      <w:marBottom w:val="0"/>
                                      <w:divBdr>
                                        <w:top w:val="none" w:sz="0" w:space="0" w:color="auto"/>
                                        <w:left w:val="none" w:sz="0" w:space="0" w:color="auto"/>
                                        <w:bottom w:val="none" w:sz="0" w:space="0" w:color="auto"/>
                                        <w:right w:val="none" w:sz="0" w:space="0" w:color="auto"/>
                                      </w:divBdr>
                                      <w:divsChild>
                                        <w:div w:id="766390153">
                                          <w:marLeft w:val="0"/>
                                          <w:marRight w:val="0"/>
                                          <w:marTop w:val="0"/>
                                          <w:marBottom w:val="0"/>
                                          <w:divBdr>
                                            <w:top w:val="none" w:sz="0" w:space="0" w:color="auto"/>
                                            <w:left w:val="none" w:sz="0" w:space="0" w:color="auto"/>
                                            <w:bottom w:val="none" w:sz="0" w:space="0" w:color="auto"/>
                                            <w:right w:val="none" w:sz="0" w:space="0" w:color="auto"/>
                                          </w:divBdr>
                                          <w:divsChild>
                                            <w:div w:id="347290052">
                                              <w:marLeft w:val="0"/>
                                              <w:marRight w:val="0"/>
                                              <w:marTop w:val="0"/>
                                              <w:marBottom w:val="0"/>
                                              <w:divBdr>
                                                <w:top w:val="none" w:sz="0" w:space="0" w:color="auto"/>
                                                <w:left w:val="none" w:sz="0" w:space="0" w:color="auto"/>
                                                <w:bottom w:val="none" w:sz="0" w:space="0" w:color="auto"/>
                                                <w:right w:val="none" w:sz="0" w:space="0" w:color="auto"/>
                                              </w:divBdr>
                                            </w:div>
                                          </w:divsChild>
                                        </w:div>
                                        <w:div w:id="313294181">
                                          <w:marLeft w:val="0"/>
                                          <w:marRight w:val="0"/>
                                          <w:marTop w:val="0"/>
                                          <w:marBottom w:val="0"/>
                                          <w:divBdr>
                                            <w:top w:val="none" w:sz="0" w:space="0" w:color="auto"/>
                                            <w:left w:val="none" w:sz="0" w:space="0" w:color="auto"/>
                                            <w:bottom w:val="none" w:sz="0" w:space="0" w:color="auto"/>
                                            <w:right w:val="none" w:sz="0" w:space="0" w:color="auto"/>
                                          </w:divBdr>
                                          <w:divsChild>
                                            <w:div w:id="662901401">
                                              <w:marLeft w:val="0"/>
                                              <w:marRight w:val="0"/>
                                              <w:marTop w:val="0"/>
                                              <w:marBottom w:val="0"/>
                                              <w:divBdr>
                                                <w:top w:val="none" w:sz="0" w:space="0" w:color="auto"/>
                                                <w:left w:val="none" w:sz="0" w:space="0" w:color="auto"/>
                                                <w:bottom w:val="none" w:sz="0" w:space="0" w:color="auto"/>
                                                <w:right w:val="none" w:sz="0" w:space="0" w:color="auto"/>
                                              </w:divBdr>
                                            </w:div>
                                          </w:divsChild>
                                        </w:div>
                                        <w:div w:id="1089303895">
                                          <w:marLeft w:val="0"/>
                                          <w:marRight w:val="0"/>
                                          <w:marTop w:val="0"/>
                                          <w:marBottom w:val="0"/>
                                          <w:divBdr>
                                            <w:top w:val="none" w:sz="0" w:space="0" w:color="auto"/>
                                            <w:left w:val="none" w:sz="0" w:space="0" w:color="auto"/>
                                            <w:bottom w:val="none" w:sz="0" w:space="0" w:color="auto"/>
                                            <w:right w:val="none" w:sz="0" w:space="0" w:color="auto"/>
                                          </w:divBdr>
                                          <w:divsChild>
                                            <w:div w:id="842628757">
                                              <w:marLeft w:val="0"/>
                                              <w:marRight w:val="0"/>
                                              <w:marTop w:val="0"/>
                                              <w:marBottom w:val="0"/>
                                              <w:divBdr>
                                                <w:top w:val="none" w:sz="0" w:space="0" w:color="auto"/>
                                                <w:left w:val="none" w:sz="0" w:space="0" w:color="auto"/>
                                                <w:bottom w:val="none" w:sz="0" w:space="0" w:color="auto"/>
                                                <w:right w:val="none" w:sz="0" w:space="0" w:color="auto"/>
                                              </w:divBdr>
                                            </w:div>
                                          </w:divsChild>
                                        </w:div>
                                        <w:div w:id="564609394">
                                          <w:marLeft w:val="0"/>
                                          <w:marRight w:val="0"/>
                                          <w:marTop w:val="0"/>
                                          <w:marBottom w:val="0"/>
                                          <w:divBdr>
                                            <w:top w:val="none" w:sz="0" w:space="0" w:color="auto"/>
                                            <w:left w:val="none" w:sz="0" w:space="0" w:color="auto"/>
                                            <w:bottom w:val="none" w:sz="0" w:space="0" w:color="auto"/>
                                            <w:right w:val="none" w:sz="0" w:space="0" w:color="auto"/>
                                          </w:divBdr>
                                          <w:divsChild>
                                            <w:div w:id="742525893">
                                              <w:marLeft w:val="0"/>
                                              <w:marRight w:val="0"/>
                                              <w:marTop w:val="0"/>
                                              <w:marBottom w:val="0"/>
                                              <w:divBdr>
                                                <w:top w:val="none" w:sz="0" w:space="0" w:color="auto"/>
                                                <w:left w:val="none" w:sz="0" w:space="0" w:color="auto"/>
                                                <w:bottom w:val="none" w:sz="0" w:space="0" w:color="auto"/>
                                                <w:right w:val="none" w:sz="0" w:space="0" w:color="auto"/>
                                              </w:divBdr>
                                            </w:div>
                                          </w:divsChild>
                                        </w:div>
                                        <w:div w:id="380058624">
                                          <w:marLeft w:val="0"/>
                                          <w:marRight w:val="0"/>
                                          <w:marTop w:val="0"/>
                                          <w:marBottom w:val="0"/>
                                          <w:divBdr>
                                            <w:top w:val="none" w:sz="0" w:space="0" w:color="auto"/>
                                            <w:left w:val="none" w:sz="0" w:space="0" w:color="auto"/>
                                            <w:bottom w:val="none" w:sz="0" w:space="0" w:color="auto"/>
                                            <w:right w:val="none" w:sz="0" w:space="0" w:color="auto"/>
                                          </w:divBdr>
                                          <w:divsChild>
                                            <w:div w:id="15775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1362372">
          <w:marLeft w:val="0"/>
          <w:marRight w:val="0"/>
          <w:marTop w:val="0"/>
          <w:marBottom w:val="0"/>
          <w:divBdr>
            <w:top w:val="none" w:sz="0" w:space="0" w:color="auto"/>
            <w:left w:val="none" w:sz="0" w:space="0" w:color="auto"/>
            <w:bottom w:val="none" w:sz="0" w:space="0" w:color="auto"/>
            <w:right w:val="none" w:sz="0" w:space="0" w:color="auto"/>
          </w:divBdr>
          <w:divsChild>
            <w:div w:id="255023336">
              <w:marLeft w:val="0"/>
              <w:marRight w:val="0"/>
              <w:marTop w:val="0"/>
              <w:marBottom w:val="0"/>
              <w:divBdr>
                <w:top w:val="single" w:sz="6" w:space="0" w:color="D9DCDD"/>
                <w:left w:val="single" w:sz="6" w:space="0" w:color="D9DCDD"/>
                <w:bottom w:val="single" w:sz="6" w:space="0" w:color="D9DCDD"/>
                <w:right w:val="single" w:sz="6" w:space="0" w:color="D9DCDD"/>
              </w:divBdr>
              <w:divsChild>
                <w:div w:id="907612031">
                  <w:marLeft w:val="0"/>
                  <w:marRight w:val="-450"/>
                  <w:marTop w:val="0"/>
                  <w:marBottom w:val="0"/>
                  <w:divBdr>
                    <w:top w:val="none" w:sz="0" w:space="0" w:color="auto"/>
                    <w:left w:val="none" w:sz="0" w:space="0" w:color="auto"/>
                    <w:bottom w:val="none" w:sz="0" w:space="0" w:color="auto"/>
                    <w:right w:val="none" w:sz="0" w:space="0" w:color="auto"/>
                  </w:divBdr>
                  <w:divsChild>
                    <w:div w:id="1431272898">
                      <w:marLeft w:val="465"/>
                      <w:marRight w:val="0"/>
                      <w:marTop w:val="0"/>
                      <w:marBottom w:val="0"/>
                      <w:divBdr>
                        <w:top w:val="none" w:sz="0" w:space="0" w:color="auto"/>
                        <w:left w:val="none" w:sz="0" w:space="0" w:color="auto"/>
                        <w:bottom w:val="none" w:sz="0" w:space="0" w:color="auto"/>
                        <w:right w:val="none" w:sz="0" w:space="0" w:color="auto"/>
                      </w:divBdr>
                      <w:divsChild>
                        <w:div w:id="1601257625">
                          <w:marLeft w:val="0"/>
                          <w:marRight w:val="0"/>
                          <w:marTop w:val="0"/>
                          <w:marBottom w:val="0"/>
                          <w:divBdr>
                            <w:top w:val="none" w:sz="0" w:space="0" w:color="auto"/>
                            <w:left w:val="none" w:sz="0" w:space="0" w:color="auto"/>
                            <w:bottom w:val="none" w:sz="0" w:space="0" w:color="auto"/>
                            <w:right w:val="none" w:sz="0" w:space="0" w:color="auto"/>
                          </w:divBdr>
                          <w:divsChild>
                            <w:div w:id="506217826">
                              <w:marLeft w:val="0"/>
                              <w:marRight w:val="0"/>
                              <w:marTop w:val="0"/>
                              <w:marBottom w:val="0"/>
                              <w:divBdr>
                                <w:top w:val="none" w:sz="0" w:space="0" w:color="auto"/>
                                <w:left w:val="none" w:sz="0" w:space="0" w:color="auto"/>
                                <w:bottom w:val="none" w:sz="0" w:space="0" w:color="auto"/>
                                <w:right w:val="none" w:sz="0" w:space="0" w:color="auto"/>
                              </w:divBdr>
                              <w:divsChild>
                                <w:div w:id="348606010">
                                  <w:marLeft w:val="0"/>
                                  <w:marRight w:val="0"/>
                                  <w:marTop w:val="0"/>
                                  <w:marBottom w:val="0"/>
                                  <w:divBdr>
                                    <w:top w:val="none" w:sz="0" w:space="0" w:color="auto"/>
                                    <w:left w:val="none" w:sz="0" w:space="0" w:color="auto"/>
                                    <w:bottom w:val="none" w:sz="0" w:space="0" w:color="auto"/>
                                    <w:right w:val="none" w:sz="0" w:space="0" w:color="auto"/>
                                  </w:divBdr>
                                  <w:divsChild>
                                    <w:div w:id="488133708">
                                      <w:marLeft w:val="0"/>
                                      <w:marRight w:val="0"/>
                                      <w:marTop w:val="0"/>
                                      <w:marBottom w:val="0"/>
                                      <w:divBdr>
                                        <w:top w:val="none" w:sz="0" w:space="0" w:color="auto"/>
                                        <w:left w:val="none" w:sz="0" w:space="0" w:color="auto"/>
                                        <w:bottom w:val="none" w:sz="0" w:space="0" w:color="auto"/>
                                        <w:right w:val="none" w:sz="0" w:space="0" w:color="auto"/>
                                      </w:divBdr>
                                      <w:divsChild>
                                        <w:div w:id="578826653">
                                          <w:marLeft w:val="0"/>
                                          <w:marRight w:val="0"/>
                                          <w:marTop w:val="0"/>
                                          <w:marBottom w:val="0"/>
                                          <w:divBdr>
                                            <w:top w:val="none" w:sz="0" w:space="0" w:color="auto"/>
                                            <w:left w:val="none" w:sz="0" w:space="0" w:color="auto"/>
                                            <w:bottom w:val="none" w:sz="0" w:space="0" w:color="auto"/>
                                            <w:right w:val="none" w:sz="0" w:space="0" w:color="auto"/>
                                          </w:divBdr>
                                          <w:divsChild>
                                            <w:div w:id="1741054150">
                                              <w:marLeft w:val="0"/>
                                              <w:marRight w:val="0"/>
                                              <w:marTop w:val="0"/>
                                              <w:marBottom w:val="0"/>
                                              <w:divBdr>
                                                <w:top w:val="none" w:sz="0" w:space="0" w:color="auto"/>
                                                <w:left w:val="none" w:sz="0" w:space="0" w:color="auto"/>
                                                <w:bottom w:val="none" w:sz="0" w:space="0" w:color="auto"/>
                                                <w:right w:val="none" w:sz="0" w:space="0" w:color="auto"/>
                                              </w:divBdr>
                                            </w:div>
                                          </w:divsChild>
                                        </w:div>
                                        <w:div w:id="774911116">
                                          <w:marLeft w:val="0"/>
                                          <w:marRight w:val="0"/>
                                          <w:marTop w:val="0"/>
                                          <w:marBottom w:val="0"/>
                                          <w:divBdr>
                                            <w:top w:val="none" w:sz="0" w:space="0" w:color="auto"/>
                                            <w:left w:val="none" w:sz="0" w:space="0" w:color="auto"/>
                                            <w:bottom w:val="none" w:sz="0" w:space="0" w:color="auto"/>
                                            <w:right w:val="none" w:sz="0" w:space="0" w:color="auto"/>
                                          </w:divBdr>
                                          <w:divsChild>
                                            <w:div w:id="1588146671">
                                              <w:marLeft w:val="0"/>
                                              <w:marRight w:val="0"/>
                                              <w:marTop w:val="0"/>
                                              <w:marBottom w:val="0"/>
                                              <w:divBdr>
                                                <w:top w:val="none" w:sz="0" w:space="0" w:color="auto"/>
                                                <w:left w:val="none" w:sz="0" w:space="0" w:color="auto"/>
                                                <w:bottom w:val="none" w:sz="0" w:space="0" w:color="auto"/>
                                                <w:right w:val="none" w:sz="0" w:space="0" w:color="auto"/>
                                              </w:divBdr>
                                            </w:div>
                                          </w:divsChild>
                                        </w:div>
                                        <w:div w:id="991446861">
                                          <w:marLeft w:val="0"/>
                                          <w:marRight w:val="0"/>
                                          <w:marTop w:val="0"/>
                                          <w:marBottom w:val="0"/>
                                          <w:divBdr>
                                            <w:top w:val="none" w:sz="0" w:space="0" w:color="auto"/>
                                            <w:left w:val="none" w:sz="0" w:space="0" w:color="auto"/>
                                            <w:bottom w:val="none" w:sz="0" w:space="0" w:color="auto"/>
                                            <w:right w:val="none" w:sz="0" w:space="0" w:color="auto"/>
                                          </w:divBdr>
                                          <w:divsChild>
                                            <w:div w:id="2083137357">
                                              <w:marLeft w:val="0"/>
                                              <w:marRight w:val="0"/>
                                              <w:marTop w:val="0"/>
                                              <w:marBottom w:val="0"/>
                                              <w:divBdr>
                                                <w:top w:val="none" w:sz="0" w:space="0" w:color="auto"/>
                                                <w:left w:val="none" w:sz="0" w:space="0" w:color="auto"/>
                                                <w:bottom w:val="none" w:sz="0" w:space="0" w:color="auto"/>
                                                <w:right w:val="none" w:sz="0" w:space="0" w:color="auto"/>
                                              </w:divBdr>
                                            </w:div>
                                          </w:divsChild>
                                        </w:div>
                                        <w:div w:id="181286259">
                                          <w:marLeft w:val="0"/>
                                          <w:marRight w:val="0"/>
                                          <w:marTop w:val="0"/>
                                          <w:marBottom w:val="0"/>
                                          <w:divBdr>
                                            <w:top w:val="none" w:sz="0" w:space="0" w:color="auto"/>
                                            <w:left w:val="none" w:sz="0" w:space="0" w:color="auto"/>
                                            <w:bottom w:val="none" w:sz="0" w:space="0" w:color="auto"/>
                                            <w:right w:val="none" w:sz="0" w:space="0" w:color="auto"/>
                                          </w:divBdr>
                                          <w:divsChild>
                                            <w:div w:id="1623416992">
                                              <w:marLeft w:val="0"/>
                                              <w:marRight w:val="0"/>
                                              <w:marTop w:val="0"/>
                                              <w:marBottom w:val="0"/>
                                              <w:divBdr>
                                                <w:top w:val="none" w:sz="0" w:space="0" w:color="auto"/>
                                                <w:left w:val="none" w:sz="0" w:space="0" w:color="auto"/>
                                                <w:bottom w:val="none" w:sz="0" w:space="0" w:color="auto"/>
                                                <w:right w:val="none" w:sz="0" w:space="0" w:color="auto"/>
                                              </w:divBdr>
                                            </w:div>
                                          </w:divsChild>
                                        </w:div>
                                        <w:div w:id="1805082793">
                                          <w:marLeft w:val="0"/>
                                          <w:marRight w:val="0"/>
                                          <w:marTop w:val="0"/>
                                          <w:marBottom w:val="0"/>
                                          <w:divBdr>
                                            <w:top w:val="none" w:sz="0" w:space="0" w:color="auto"/>
                                            <w:left w:val="none" w:sz="0" w:space="0" w:color="auto"/>
                                            <w:bottom w:val="none" w:sz="0" w:space="0" w:color="auto"/>
                                            <w:right w:val="none" w:sz="0" w:space="0" w:color="auto"/>
                                          </w:divBdr>
                                          <w:divsChild>
                                            <w:div w:id="320429909">
                                              <w:marLeft w:val="0"/>
                                              <w:marRight w:val="0"/>
                                              <w:marTop w:val="0"/>
                                              <w:marBottom w:val="0"/>
                                              <w:divBdr>
                                                <w:top w:val="none" w:sz="0" w:space="0" w:color="auto"/>
                                                <w:left w:val="none" w:sz="0" w:space="0" w:color="auto"/>
                                                <w:bottom w:val="none" w:sz="0" w:space="0" w:color="auto"/>
                                                <w:right w:val="none" w:sz="0" w:space="0" w:color="auto"/>
                                              </w:divBdr>
                                            </w:div>
                                          </w:divsChild>
                                        </w:div>
                                        <w:div w:id="918439911">
                                          <w:marLeft w:val="0"/>
                                          <w:marRight w:val="0"/>
                                          <w:marTop w:val="0"/>
                                          <w:marBottom w:val="0"/>
                                          <w:divBdr>
                                            <w:top w:val="none" w:sz="0" w:space="0" w:color="auto"/>
                                            <w:left w:val="none" w:sz="0" w:space="0" w:color="auto"/>
                                            <w:bottom w:val="none" w:sz="0" w:space="0" w:color="auto"/>
                                            <w:right w:val="none" w:sz="0" w:space="0" w:color="auto"/>
                                          </w:divBdr>
                                          <w:divsChild>
                                            <w:div w:id="1222446359">
                                              <w:marLeft w:val="0"/>
                                              <w:marRight w:val="0"/>
                                              <w:marTop w:val="0"/>
                                              <w:marBottom w:val="0"/>
                                              <w:divBdr>
                                                <w:top w:val="none" w:sz="0" w:space="0" w:color="auto"/>
                                                <w:left w:val="none" w:sz="0" w:space="0" w:color="auto"/>
                                                <w:bottom w:val="none" w:sz="0" w:space="0" w:color="auto"/>
                                                <w:right w:val="none" w:sz="0" w:space="0" w:color="auto"/>
                                              </w:divBdr>
                                            </w:div>
                                          </w:divsChild>
                                        </w:div>
                                        <w:div w:id="623776706">
                                          <w:marLeft w:val="0"/>
                                          <w:marRight w:val="0"/>
                                          <w:marTop w:val="0"/>
                                          <w:marBottom w:val="0"/>
                                          <w:divBdr>
                                            <w:top w:val="none" w:sz="0" w:space="0" w:color="auto"/>
                                            <w:left w:val="none" w:sz="0" w:space="0" w:color="auto"/>
                                            <w:bottom w:val="none" w:sz="0" w:space="0" w:color="auto"/>
                                            <w:right w:val="none" w:sz="0" w:space="0" w:color="auto"/>
                                          </w:divBdr>
                                          <w:divsChild>
                                            <w:div w:id="145126219">
                                              <w:marLeft w:val="0"/>
                                              <w:marRight w:val="0"/>
                                              <w:marTop w:val="0"/>
                                              <w:marBottom w:val="0"/>
                                              <w:divBdr>
                                                <w:top w:val="none" w:sz="0" w:space="0" w:color="auto"/>
                                                <w:left w:val="none" w:sz="0" w:space="0" w:color="auto"/>
                                                <w:bottom w:val="none" w:sz="0" w:space="0" w:color="auto"/>
                                                <w:right w:val="none" w:sz="0" w:space="0" w:color="auto"/>
                                              </w:divBdr>
                                            </w:div>
                                          </w:divsChild>
                                        </w:div>
                                        <w:div w:id="1172913683">
                                          <w:marLeft w:val="0"/>
                                          <w:marRight w:val="0"/>
                                          <w:marTop w:val="0"/>
                                          <w:marBottom w:val="0"/>
                                          <w:divBdr>
                                            <w:top w:val="none" w:sz="0" w:space="0" w:color="auto"/>
                                            <w:left w:val="none" w:sz="0" w:space="0" w:color="auto"/>
                                            <w:bottom w:val="none" w:sz="0" w:space="0" w:color="auto"/>
                                            <w:right w:val="none" w:sz="0" w:space="0" w:color="auto"/>
                                          </w:divBdr>
                                          <w:divsChild>
                                            <w:div w:id="2131242953">
                                              <w:marLeft w:val="0"/>
                                              <w:marRight w:val="0"/>
                                              <w:marTop w:val="0"/>
                                              <w:marBottom w:val="0"/>
                                              <w:divBdr>
                                                <w:top w:val="none" w:sz="0" w:space="0" w:color="auto"/>
                                                <w:left w:val="none" w:sz="0" w:space="0" w:color="auto"/>
                                                <w:bottom w:val="none" w:sz="0" w:space="0" w:color="auto"/>
                                                <w:right w:val="none" w:sz="0" w:space="0" w:color="auto"/>
                                              </w:divBdr>
                                            </w:div>
                                          </w:divsChild>
                                        </w:div>
                                        <w:div w:id="686752458">
                                          <w:marLeft w:val="0"/>
                                          <w:marRight w:val="0"/>
                                          <w:marTop w:val="0"/>
                                          <w:marBottom w:val="0"/>
                                          <w:divBdr>
                                            <w:top w:val="none" w:sz="0" w:space="0" w:color="auto"/>
                                            <w:left w:val="none" w:sz="0" w:space="0" w:color="auto"/>
                                            <w:bottom w:val="none" w:sz="0" w:space="0" w:color="auto"/>
                                            <w:right w:val="none" w:sz="0" w:space="0" w:color="auto"/>
                                          </w:divBdr>
                                          <w:divsChild>
                                            <w:div w:id="2104260918">
                                              <w:marLeft w:val="0"/>
                                              <w:marRight w:val="0"/>
                                              <w:marTop w:val="0"/>
                                              <w:marBottom w:val="0"/>
                                              <w:divBdr>
                                                <w:top w:val="none" w:sz="0" w:space="0" w:color="auto"/>
                                                <w:left w:val="none" w:sz="0" w:space="0" w:color="auto"/>
                                                <w:bottom w:val="none" w:sz="0" w:space="0" w:color="auto"/>
                                                <w:right w:val="none" w:sz="0" w:space="0" w:color="auto"/>
                                              </w:divBdr>
                                            </w:div>
                                          </w:divsChild>
                                        </w:div>
                                        <w:div w:id="1073704343">
                                          <w:marLeft w:val="0"/>
                                          <w:marRight w:val="0"/>
                                          <w:marTop w:val="0"/>
                                          <w:marBottom w:val="0"/>
                                          <w:divBdr>
                                            <w:top w:val="none" w:sz="0" w:space="0" w:color="auto"/>
                                            <w:left w:val="none" w:sz="0" w:space="0" w:color="auto"/>
                                            <w:bottom w:val="none" w:sz="0" w:space="0" w:color="auto"/>
                                            <w:right w:val="none" w:sz="0" w:space="0" w:color="auto"/>
                                          </w:divBdr>
                                          <w:divsChild>
                                            <w:div w:id="263077350">
                                              <w:marLeft w:val="0"/>
                                              <w:marRight w:val="0"/>
                                              <w:marTop w:val="0"/>
                                              <w:marBottom w:val="0"/>
                                              <w:divBdr>
                                                <w:top w:val="none" w:sz="0" w:space="0" w:color="auto"/>
                                                <w:left w:val="none" w:sz="0" w:space="0" w:color="auto"/>
                                                <w:bottom w:val="none" w:sz="0" w:space="0" w:color="auto"/>
                                                <w:right w:val="none" w:sz="0" w:space="0" w:color="auto"/>
                                              </w:divBdr>
                                            </w:div>
                                          </w:divsChild>
                                        </w:div>
                                        <w:div w:id="1270625444">
                                          <w:marLeft w:val="0"/>
                                          <w:marRight w:val="0"/>
                                          <w:marTop w:val="0"/>
                                          <w:marBottom w:val="0"/>
                                          <w:divBdr>
                                            <w:top w:val="none" w:sz="0" w:space="0" w:color="auto"/>
                                            <w:left w:val="none" w:sz="0" w:space="0" w:color="auto"/>
                                            <w:bottom w:val="none" w:sz="0" w:space="0" w:color="auto"/>
                                            <w:right w:val="none" w:sz="0" w:space="0" w:color="auto"/>
                                          </w:divBdr>
                                          <w:divsChild>
                                            <w:div w:id="1768113582">
                                              <w:marLeft w:val="0"/>
                                              <w:marRight w:val="0"/>
                                              <w:marTop w:val="0"/>
                                              <w:marBottom w:val="0"/>
                                              <w:divBdr>
                                                <w:top w:val="none" w:sz="0" w:space="0" w:color="auto"/>
                                                <w:left w:val="none" w:sz="0" w:space="0" w:color="auto"/>
                                                <w:bottom w:val="none" w:sz="0" w:space="0" w:color="auto"/>
                                                <w:right w:val="none" w:sz="0" w:space="0" w:color="auto"/>
                                              </w:divBdr>
                                            </w:div>
                                          </w:divsChild>
                                        </w:div>
                                        <w:div w:id="1037966681">
                                          <w:marLeft w:val="0"/>
                                          <w:marRight w:val="0"/>
                                          <w:marTop w:val="0"/>
                                          <w:marBottom w:val="0"/>
                                          <w:divBdr>
                                            <w:top w:val="none" w:sz="0" w:space="0" w:color="auto"/>
                                            <w:left w:val="none" w:sz="0" w:space="0" w:color="auto"/>
                                            <w:bottom w:val="none" w:sz="0" w:space="0" w:color="auto"/>
                                            <w:right w:val="none" w:sz="0" w:space="0" w:color="auto"/>
                                          </w:divBdr>
                                          <w:divsChild>
                                            <w:div w:id="185142671">
                                              <w:marLeft w:val="0"/>
                                              <w:marRight w:val="0"/>
                                              <w:marTop w:val="0"/>
                                              <w:marBottom w:val="0"/>
                                              <w:divBdr>
                                                <w:top w:val="none" w:sz="0" w:space="0" w:color="auto"/>
                                                <w:left w:val="none" w:sz="0" w:space="0" w:color="auto"/>
                                                <w:bottom w:val="none" w:sz="0" w:space="0" w:color="auto"/>
                                                <w:right w:val="none" w:sz="0" w:space="0" w:color="auto"/>
                                              </w:divBdr>
                                            </w:div>
                                          </w:divsChild>
                                        </w:div>
                                        <w:div w:id="142280905">
                                          <w:marLeft w:val="0"/>
                                          <w:marRight w:val="0"/>
                                          <w:marTop w:val="0"/>
                                          <w:marBottom w:val="0"/>
                                          <w:divBdr>
                                            <w:top w:val="none" w:sz="0" w:space="0" w:color="auto"/>
                                            <w:left w:val="none" w:sz="0" w:space="0" w:color="auto"/>
                                            <w:bottom w:val="none" w:sz="0" w:space="0" w:color="auto"/>
                                            <w:right w:val="none" w:sz="0" w:space="0" w:color="auto"/>
                                          </w:divBdr>
                                          <w:divsChild>
                                            <w:div w:id="183560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9839183">
      <w:bodyDiv w:val="1"/>
      <w:marLeft w:val="0"/>
      <w:marRight w:val="0"/>
      <w:marTop w:val="0"/>
      <w:marBottom w:val="0"/>
      <w:divBdr>
        <w:top w:val="none" w:sz="0" w:space="0" w:color="auto"/>
        <w:left w:val="none" w:sz="0" w:space="0" w:color="auto"/>
        <w:bottom w:val="none" w:sz="0" w:space="0" w:color="auto"/>
        <w:right w:val="none" w:sz="0" w:space="0" w:color="auto"/>
      </w:divBdr>
    </w:div>
    <w:div w:id="1392190970">
      <w:bodyDiv w:val="1"/>
      <w:marLeft w:val="0"/>
      <w:marRight w:val="0"/>
      <w:marTop w:val="0"/>
      <w:marBottom w:val="0"/>
      <w:divBdr>
        <w:top w:val="none" w:sz="0" w:space="0" w:color="auto"/>
        <w:left w:val="none" w:sz="0" w:space="0" w:color="auto"/>
        <w:bottom w:val="none" w:sz="0" w:space="0" w:color="auto"/>
        <w:right w:val="none" w:sz="0" w:space="0" w:color="auto"/>
      </w:divBdr>
    </w:div>
    <w:div w:id="1393190989">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321004">
      <w:bodyDiv w:val="1"/>
      <w:marLeft w:val="0"/>
      <w:marRight w:val="0"/>
      <w:marTop w:val="0"/>
      <w:marBottom w:val="0"/>
      <w:divBdr>
        <w:top w:val="none" w:sz="0" w:space="0" w:color="auto"/>
        <w:left w:val="none" w:sz="0" w:space="0" w:color="auto"/>
        <w:bottom w:val="none" w:sz="0" w:space="0" w:color="auto"/>
        <w:right w:val="none" w:sz="0" w:space="0" w:color="auto"/>
      </w:divBdr>
    </w:div>
    <w:div w:id="1408189380">
      <w:bodyDiv w:val="1"/>
      <w:marLeft w:val="0"/>
      <w:marRight w:val="0"/>
      <w:marTop w:val="0"/>
      <w:marBottom w:val="0"/>
      <w:divBdr>
        <w:top w:val="none" w:sz="0" w:space="0" w:color="auto"/>
        <w:left w:val="none" w:sz="0" w:space="0" w:color="auto"/>
        <w:bottom w:val="none" w:sz="0" w:space="0" w:color="auto"/>
        <w:right w:val="none" w:sz="0" w:space="0" w:color="auto"/>
      </w:divBdr>
    </w:div>
    <w:div w:id="1410812773">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30083127">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43497475">
      <w:bodyDiv w:val="1"/>
      <w:marLeft w:val="0"/>
      <w:marRight w:val="0"/>
      <w:marTop w:val="0"/>
      <w:marBottom w:val="0"/>
      <w:divBdr>
        <w:top w:val="none" w:sz="0" w:space="0" w:color="auto"/>
        <w:left w:val="none" w:sz="0" w:space="0" w:color="auto"/>
        <w:bottom w:val="none" w:sz="0" w:space="0" w:color="auto"/>
        <w:right w:val="none" w:sz="0" w:space="0" w:color="auto"/>
      </w:divBdr>
    </w:div>
    <w:div w:id="1449274870">
      <w:bodyDiv w:val="1"/>
      <w:marLeft w:val="0"/>
      <w:marRight w:val="0"/>
      <w:marTop w:val="0"/>
      <w:marBottom w:val="0"/>
      <w:divBdr>
        <w:top w:val="none" w:sz="0" w:space="0" w:color="auto"/>
        <w:left w:val="none" w:sz="0" w:space="0" w:color="auto"/>
        <w:bottom w:val="none" w:sz="0" w:space="0" w:color="auto"/>
        <w:right w:val="none" w:sz="0" w:space="0" w:color="auto"/>
      </w:divBdr>
    </w:div>
    <w:div w:id="1453675022">
      <w:bodyDiv w:val="1"/>
      <w:marLeft w:val="0"/>
      <w:marRight w:val="0"/>
      <w:marTop w:val="0"/>
      <w:marBottom w:val="0"/>
      <w:divBdr>
        <w:top w:val="none" w:sz="0" w:space="0" w:color="auto"/>
        <w:left w:val="none" w:sz="0" w:space="0" w:color="auto"/>
        <w:bottom w:val="none" w:sz="0" w:space="0" w:color="auto"/>
        <w:right w:val="none" w:sz="0" w:space="0" w:color="auto"/>
      </w:divBdr>
      <w:divsChild>
        <w:div w:id="1138764764">
          <w:marLeft w:val="0"/>
          <w:marRight w:val="0"/>
          <w:marTop w:val="45"/>
          <w:marBottom w:val="0"/>
          <w:divBdr>
            <w:top w:val="none" w:sz="0" w:space="0" w:color="auto"/>
            <w:left w:val="none" w:sz="0" w:space="0" w:color="auto"/>
            <w:bottom w:val="none" w:sz="0" w:space="0" w:color="auto"/>
            <w:right w:val="none" w:sz="0" w:space="0" w:color="auto"/>
          </w:divBdr>
        </w:div>
        <w:div w:id="894393195">
          <w:marLeft w:val="0"/>
          <w:marRight w:val="0"/>
          <w:marTop w:val="45"/>
          <w:marBottom w:val="0"/>
          <w:divBdr>
            <w:top w:val="none" w:sz="0" w:space="0" w:color="auto"/>
            <w:left w:val="none" w:sz="0" w:space="0" w:color="auto"/>
            <w:bottom w:val="none" w:sz="0" w:space="0" w:color="auto"/>
            <w:right w:val="none" w:sz="0" w:space="0" w:color="auto"/>
          </w:divBdr>
        </w:div>
        <w:div w:id="1036541873">
          <w:marLeft w:val="0"/>
          <w:marRight w:val="0"/>
          <w:marTop w:val="45"/>
          <w:marBottom w:val="0"/>
          <w:divBdr>
            <w:top w:val="none" w:sz="0" w:space="0" w:color="auto"/>
            <w:left w:val="none" w:sz="0" w:space="0" w:color="auto"/>
            <w:bottom w:val="none" w:sz="0" w:space="0" w:color="auto"/>
            <w:right w:val="none" w:sz="0" w:space="0" w:color="auto"/>
          </w:divBdr>
        </w:div>
        <w:div w:id="623998099">
          <w:marLeft w:val="0"/>
          <w:marRight w:val="0"/>
          <w:marTop w:val="45"/>
          <w:marBottom w:val="0"/>
          <w:divBdr>
            <w:top w:val="none" w:sz="0" w:space="0" w:color="auto"/>
            <w:left w:val="none" w:sz="0" w:space="0" w:color="auto"/>
            <w:bottom w:val="none" w:sz="0" w:space="0" w:color="auto"/>
            <w:right w:val="none" w:sz="0" w:space="0" w:color="auto"/>
          </w:divBdr>
        </w:div>
        <w:div w:id="1678456924">
          <w:marLeft w:val="0"/>
          <w:marRight w:val="0"/>
          <w:marTop w:val="45"/>
          <w:marBottom w:val="0"/>
          <w:divBdr>
            <w:top w:val="none" w:sz="0" w:space="0" w:color="auto"/>
            <w:left w:val="none" w:sz="0" w:space="0" w:color="auto"/>
            <w:bottom w:val="none" w:sz="0" w:space="0" w:color="auto"/>
            <w:right w:val="none" w:sz="0" w:space="0" w:color="auto"/>
          </w:divBdr>
        </w:div>
        <w:div w:id="1246112310">
          <w:marLeft w:val="0"/>
          <w:marRight w:val="0"/>
          <w:marTop w:val="45"/>
          <w:marBottom w:val="0"/>
          <w:divBdr>
            <w:top w:val="none" w:sz="0" w:space="0" w:color="auto"/>
            <w:left w:val="none" w:sz="0" w:space="0" w:color="auto"/>
            <w:bottom w:val="none" w:sz="0" w:space="0" w:color="auto"/>
            <w:right w:val="none" w:sz="0" w:space="0" w:color="auto"/>
          </w:divBdr>
        </w:div>
        <w:div w:id="1570506355">
          <w:marLeft w:val="0"/>
          <w:marRight w:val="0"/>
          <w:marTop w:val="45"/>
          <w:marBottom w:val="0"/>
          <w:divBdr>
            <w:top w:val="none" w:sz="0" w:space="0" w:color="auto"/>
            <w:left w:val="none" w:sz="0" w:space="0" w:color="auto"/>
            <w:bottom w:val="none" w:sz="0" w:space="0" w:color="auto"/>
            <w:right w:val="none" w:sz="0" w:space="0" w:color="auto"/>
          </w:divBdr>
        </w:div>
        <w:div w:id="2119786479">
          <w:marLeft w:val="0"/>
          <w:marRight w:val="0"/>
          <w:marTop w:val="45"/>
          <w:marBottom w:val="0"/>
          <w:divBdr>
            <w:top w:val="none" w:sz="0" w:space="0" w:color="auto"/>
            <w:left w:val="none" w:sz="0" w:space="0" w:color="auto"/>
            <w:bottom w:val="none" w:sz="0" w:space="0" w:color="auto"/>
            <w:right w:val="none" w:sz="0" w:space="0" w:color="auto"/>
          </w:divBdr>
        </w:div>
        <w:div w:id="92168824">
          <w:marLeft w:val="0"/>
          <w:marRight w:val="0"/>
          <w:marTop w:val="45"/>
          <w:marBottom w:val="0"/>
          <w:divBdr>
            <w:top w:val="none" w:sz="0" w:space="0" w:color="auto"/>
            <w:left w:val="none" w:sz="0" w:space="0" w:color="auto"/>
            <w:bottom w:val="none" w:sz="0" w:space="0" w:color="auto"/>
            <w:right w:val="none" w:sz="0" w:space="0" w:color="auto"/>
          </w:divBdr>
        </w:div>
        <w:div w:id="926232541">
          <w:marLeft w:val="0"/>
          <w:marRight w:val="0"/>
          <w:marTop w:val="45"/>
          <w:marBottom w:val="0"/>
          <w:divBdr>
            <w:top w:val="none" w:sz="0" w:space="0" w:color="auto"/>
            <w:left w:val="none" w:sz="0" w:space="0" w:color="auto"/>
            <w:bottom w:val="none" w:sz="0" w:space="0" w:color="auto"/>
            <w:right w:val="none" w:sz="0" w:space="0" w:color="auto"/>
          </w:divBdr>
        </w:div>
        <w:div w:id="1194421315">
          <w:marLeft w:val="0"/>
          <w:marRight w:val="0"/>
          <w:marTop w:val="45"/>
          <w:marBottom w:val="0"/>
          <w:divBdr>
            <w:top w:val="none" w:sz="0" w:space="0" w:color="auto"/>
            <w:left w:val="none" w:sz="0" w:space="0" w:color="auto"/>
            <w:bottom w:val="none" w:sz="0" w:space="0" w:color="auto"/>
            <w:right w:val="none" w:sz="0" w:space="0" w:color="auto"/>
          </w:divBdr>
        </w:div>
        <w:div w:id="1737312817">
          <w:marLeft w:val="0"/>
          <w:marRight w:val="0"/>
          <w:marTop w:val="45"/>
          <w:marBottom w:val="0"/>
          <w:divBdr>
            <w:top w:val="none" w:sz="0" w:space="0" w:color="auto"/>
            <w:left w:val="none" w:sz="0" w:space="0" w:color="auto"/>
            <w:bottom w:val="none" w:sz="0" w:space="0" w:color="auto"/>
            <w:right w:val="none" w:sz="0" w:space="0" w:color="auto"/>
          </w:divBdr>
        </w:div>
        <w:div w:id="1679381677">
          <w:marLeft w:val="0"/>
          <w:marRight w:val="0"/>
          <w:marTop w:val="45"/>
          <w:marBottom w:val="0"/>
          <w:divBdr>
            <w:top w:val="none" w:sz="0" w:space="0" w:color="auto"/>
            <w:left w:val="none" w:sz="0" w:space="0" w:color="auto"/>
            <w:bottom w:val="none" w:sz="0" w:space="0" w:color="auto"/>
            <w:right w:val="none" w:sz="0" w:space="0" w:color="auto"/>
          </w:divBdr>
        </w:div>
        <w:div w:id="2781109">
          <w:marLeft w:val="0"/>
          <w:marRight w:val="0"/>
          <w:marTop w:val="45"/>
          <w:marBottom w:val="0"/>
          <w:divBdr>
            <w:top w:val="none" w:sz="0" w:space="0" w:color="auto"/>
            <w:left w:val="none" w:sz="0" w:space="0" w:color="auto"/>
            <w:bottom w:val="none" w:sz="0" w:space="0" w:color="auto"/>
            <w:right w:val="none" w:sz="0" w:space="0" w:color="auto"/>
          </w:divBdr>
        </w:div>
        <w:div w:id="363483938">
          <w:marLeft w:val="0"/>
          <w:marRight w:val="0"/>
          <w:marTop w:val="45"/>
          <w:marBottom w:val="0"/>
          <w:divBdr>
            <w:top w:val="none" w:sz="0" w:space="0" w:color="auto"/>
            <w:left w:val="none" w:sz="0" w:space="0" w:color="auto"/>
            <w:bottom w:val="none" w:sz="0" w:space="0" w:color="auto"/>
            <w:right w:val="none" w:sz="0" w:space="0" w:color="auto"/>
          </w:divBdr>
        </w:div>
      </w:divsChild>
    </w:div>
    <w:div w:id="1459688412">
      <w:bodyDiv w:val="1"/>
      <w:marLeft w:val="0"/>
      <w:marRight w:val="0"/>
      <w:marTop w:val="0"/>
      <w:marBottom w:val="0"/>
      <w:divBdr>
        <w:top w:val="none" w:sz="0" w:space="0" w:color="auto"/>
        <w:left w:val="none" w:sz="0" w:space="0" w:color="auto"/>
        <w:bottom w:val="none" w:sz="0" w:space="0" w:color="auto"/>
        <w:right w:val="none" w:sz="0" w:space="0" w:color="auto"/>
      </w:divBdr>
    </w:div>
    <w:div w:id="1459958499">
      <w:bodyDiv w:val="1"/>
      <w:marLeft w:val="0"/>
      <w:marRight w:val="0"/>
      <w:marTop w:val="0"/>
      <w:marBottom w:val="0"/>
      <w:divBdr>
        <w:top w:val="none" w:sz="0" w:space="0" w:color="auto"/>
        <w:left w:val="none" w:sz="0" w:space="0" w:color="auto"/>
        <w:bottom w:val="none" w:sz="0" w:space="0" w:color="auto"/>
        <w:right w:val="none" w:sz="0" w:space="0" w:color="auto"/>
      </w:divBdr>
    </w:div>
    <w:div w:id="1468275576">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514494327">
      <w:bodyDiv w:val="1"/>
      <w:marLeft w:val="0"/>
      <w:marRight w:val="0"/>
      <w:marTop w:val="0"/>
      <w:marBottom w:val="0"/>
      <w:divBdr>
        <w:top w:val="none" w:sz="0" w:space="0" w:color="auto"/>
        <w:left w:val="none" w:sz="0" w:space="0" w:color="auto"/>
        <w:bottom w:val="none" w:sz="0" w:space="0" w:color="auto"/>
        <w:right w:val="none" w:sz="0" w:space="0" w:color="auto"/>
      </w:divBdr>
    </w:div>
    <w:div w:id="1515682961">
      <w:bodyDiv w:val="1"/>
      <w:marLeft w:val="0"/>
      <w:marRight w:val="0"/>
      <w:marTop w:val="0"/>
      <w:marBottom w:val="0"/>
      <w:divBdr>
        <w:top w:val="none" w:sz="0" w:space="0" w:color="auto"/>
        <w:left w:val="none" w:sz="0" w:space="0" w:color="auto"/>
        <w:bottom w:val="none" w:sz="0" w:space="0" w:color="auto"/>
        <w:right w:val="none" w:sz="0" w:space="0" w:color="auto"/>
      </w:divBdr>
    </w:div>
    <w:div w:id="1516069971">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0194944">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43979850">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0653705">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71037808">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90041374">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6284913">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0914800">
      <w:bodyDiv w:val="1"/>
      <w:marLeft w:val="0"/>
      <w:marRight w:val="0"/>
      <w:marTop w:val="0"/>
      <w:marBottom w:val="0"/>
      <w:divBdr>
        <w:top w:val="none" w:sz="0" w:space="0" w:color="auto"/>
        <w:left w:val="none" w:sz="0" w:space="0" w:color="auto"/>
        <w:bottom w:val="none" w:sz="0" w:space="0" w:color="auto"/>
        <w:right w:val="none" w:sz="0" w:space="0" w:color="auto"/>
      </w:divBdr>
    </w:div>
    <w:div w:id="1628000847">
      <w:bodyDiv w:val="1"/>
      <w:marLeft w:val="0"/>
      <w:marRight w:val="0"/>
      <w:marTop w:val="0"/>
      <w:marBottom w:val="0"/>
      <w:divBdr>
        <w:top w:val="none" w:sz="0" w:space="0" w:color="auto"/>
        <w:left w:val="none" w:sz="0" w:space="0" w:color="auto"/>
        <w:bottom w:val="none" w:sz="0" w:space="0" w:color="auto"/>
        <w:right w:val="none" w:sz="0" w:space="0" w:color="auto"/>
      </w:divBdr>
      <w:divsChild>
        <w:div w:id="188228646">
          <w:marLeft w:val="450"/>
          <w:marRight w:val="450"/>
          <w:marTop w:val="0"/>
          <w:marBottom w:val="0"/>
          <w:divBdr>
            <w:top w:val="none" w:sz="0" w:space="0" w:color="auto"/>
            <w:left w:val="none" w:sz="0" w:space="0" w:color="auto"/>
            <w:bottom w:val="none" w:sz="0" w:space="0" w:color="auto"/>
            <w:right w:val="none" w:sz="0" w:space="0" w:color="auto"/>
          </w:divBdr>
        </w:div>
      </w:divsChild>
    </w:div>
    <w:div w:id="1630162241">
      <w:bodyDiv w:val="1"/>
      <w:marLeft w:val="0"/>
      <w:marRight w:val="0"/>
      <w:marTop w:val="0"/>
      <w:marBottom w:val="0"/>
      <w:divBdr>
        <w:top w:val="none" w:sz="0" w:space="0" w:color="auto"/>
        <w:left w:val="none" w:sz="0" w:space="0" w:color="auto"/>
        <w:bottom w:val="none" w:sz="0" w:space="0" w:color="auto"/>
        <w:right w:val="none" w:sz="0" w:space="0" w:color="auto"/>
      </w:divBdr>
    </w:div>
    <w:div w:id="1636371459">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1691663">
      <w:bodyDiv w:val="1"/>
      <w:marLeft w:val="0"/>
      <w:marRight w:val="0"/>
      <w:marTop w:val="0"/>
      <w:marBottom w:val="0"/>
      <w:divBdr>
        <w:top w:val="none" w:sz="0" w:space="0" w:color="auto"/>
        <w:left w:val="none" w:sz="0" w:space="0" w:color="auto"/>
        <w:bottom w:val="none" w:sz="0" w:space="0" w:color="auto"/>
        <w:right w:val="none" w:sz="0" w:space="0" w:color="auto"/>
      </w:divBdr>
    </w:div>
    <w:div w:id="1642230014">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2561120">
      <w:bodyDiv w:val="1"/>
      <w:marLeft w:val="0"/>
      <w:marRight w:val="0"/>
      <w:marTop w:val="0"/>
      <w:marBottom w:val="0"/>
      <w:divBdr>
        <w:top w:val="none" w:sz="0" w:space="0" w:color="auto"/>
        <w:left w:val="none" w:sz="0" w:space="0" w:color="auto"/>
        <w:bottom w:val="none" w:sz="0" w:space="0" w:color="auto"/>
        <w:right w:val="none" w:sz="0" w:space="0" w:color="auto"/>
      </w:divBdr>
    </w:div>
    <w:div w:id="1654679955">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3848098">
      <w:bodyDiv w:val="1"/>
      <w:marLeft w:val="0"/>
      <w:marRight w:val="0"/>
      <w:marTop w:val="0"/>
      <w:marBottom w:val="0"/>
      <w:divBdr>
        <w:top w:val="none" w:sz="0" w:space="0" w:color="auto"/>
        <w:left w:val="none" w:sz="0" w:space="0" w:color="auto"/>
        <w:bottom w:val="none" w:sz="0" w:space="0" w:color="auto"/>
        <w:right w:val="none" w:sz="0" w:space="0" w:color="auto"/>
      </w:divBdr>
    </w:div>
    <w:div w:id="1667394128">
      <w:bodyDiv w:val="1"/>
      <w:marLeft w:val="0"/>
      <w:marRight w:val="0"/>
      <w:marTop w:val="0"/>
      <w:marBottom w:val="0"/>
      <w:divBdr>
        <w:top w:val="none" w:sz="0" w:space="0" w:color="auto"/>
        <w:left w:val="none" w:sz="0" w:space="0" w:color="auto"/>
        <w:bottom w:val="none" w:sz="0" w:space="0" w:color="auto"/>
        <w:right w:val="none" w:sz="0" w:space="0" w:color="auto"/>
      </w:divBdr>
    </w:div>
    <w:div w:id="1668170912">
      <w:bodyDiv w:val="1"/>
      <w:marLeft w:val="0"/>
      <w:marRight w:val="0"/>
      <w:marTop w:val="0"/>
      <w:marBottom w:val="0"/>
      <w:divBdr>
        <w:top w:val="none" w:sz="0" w:space="0" w:color="auto"/>
        <w:left w:val="none" w:sz="0" w:space="0" w:color="auto"/>
        <w:bottom w:val="none" w:sz="0" w:space="0" w:color="auto"/>
        <w:right w:val="none" w:sz="0" w:space="0" w:color="auto"/>
      </w:divBdr>
    </w:div>
    <w:div w:id="1672443449">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5916819">
      <w:bodyDiv w:val="1"/>
      <w:marLeft w:val="0"/>
      <w:marRight w:val="0"/>
      <w:marTop w:val="0"/>
      <w:marBottom w:val="0"/>
      <w:divBdr>
        <w:top w:val="none" w:sz="0" w:space="0" w:color="auto"/>
        <w:left w:val="none" w:sz="0" w:space="0" w:color="auto"/>
        <w:bottom w:val="none" w:sz="0" w:space="0" w:color="auto"/>
        <w:right w:val="none" w:sz="0" w:space="0" w:color="auto"/>
      </w:divBdr>
    </w:div>
    <w:div w:id="1676179773">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89718031">
      <w:bodyDiv w:val="1"/>
      <w:marLeft w:val="0"/>
      <w:marRight w:val="0"/>
      <w:marTop w:val="0"/>
      <w:marBottom w:val="0"/>
      <w:divBdr>
        <w:top w:val="none" w:sz="0" w:space="0" w:color="auto"/>
        <w:left w:val="none" w:sz="0" w:space="0" w:color="auto"/>
        <w:bottom w:val="none" w:sz="0" w:space="0" w:color="auto"/>
        <w:right w:val="none" w:sz="0" w:space="0" w:color="auto"/>
      </w:divBdr>
    </w:div>
    <w:div w:id="1689990773">
      <w:bodyDiv w:val="1"/>
      <w:marLeft w:val="0"/>
      <w:marRight w:val="0"/>
      <w:marTop w:val="0"/>
      <w:marBottom w:val="0"/>
      <w:divBdr>
        <w:top w:val="none" w:sz="0" w:space="0" w:color="auto"/>
        <w:left w:val="none" w:sz="0" w:space="0" w:color="auto"/>
        <w:bottom w:val="none" w:sz="0" w:space="0" w:color="auto"/>
        <w:right w:val="none" w:sz="0" w:space="0" w:color="auto"/>
      </w:divBdr>
    </w:div>
    <w:div w:id="1692872654">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7849947">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1276915">
      <w:bodyDiv w:val="1"/>
      <w:marLeft w:val="0"/>
      <w:marRight w:val="0"/>
      <w:marTop w:val="0"/>
      <w:marBottom w:val="0"/>
      <w:divBdr>
        <w:top w:val="none" w:sz="0" w:space="0" w:color="auto"/>
        <w:left w:val="none" w:sz="0" w:space="0" w:color="auto"/>
        <w:bottom w:val="none" w:sz="0" w:space="0" w:color="auto"/>
        <w:right w:val="none" w:sz="0" w:space="0" w:color="auto"/>
      </w:divBdr>
    </w:div>
    <w:div w:id="1706440675">
      <w:bodyDiv w:val="1"/>
      <w:marLeft w:val="0"/>
      <w:marRight w:val="0"/>
      <w:marTop w:val="0"/>
      <w:marBottom w:val="0"/>
      <w:divBdr>
        <w:top w:val="none" w:sz="0" w:space="0" w:color="auto"/>
        <w:left w:val="none" w:sz="0" w:space="0" w:color="auto"/>
        <w:bottom w:val="none" w:sz="0" w:space="0" w:color="auto"/>
        <w:right w:val="none" w:sz="0" w:space="0" w:color="auto"/>
      </w:divBdr>
    </w:div>
    <w:div w:id="1707094252">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639609">
      <w:bodyDiv w:val="1"/>
      <w:marLeft w:val="0"/>
      <w:marRight w:val="0"/>
      <w:marTop w:val="0"/>
      <w:marBottom w:val="0"/>
      <w:divBdr>
        <w:top w:val="none" w:sz="0" w:space="0" w:color="auto"/>
        <w:left w:val="none" w:sz="0" w:space="0" w:color="auto"/>
        <w:bottom w:val="none" w:sz="0" w:space="0" w:color="auto"/>
        <w:right w:val="none" w:sz="0" w:space="0" w:color="auto"/>
      </w:divBdr>
      <w:divsChild>
        <w:div w:id="627517228">
          <w:marLeft w:val="0"/>
          <w:marRight w:val="0"/>
          <w:marTop w:val="0"/>
          <w:marBottom w:val="0"/>
          <w:divBdr>
            <w:top w:val="none" w:sz="0" w:space="0" w:color="auto"/>
            <w:left w:val="none" w:sz="0" w:space="0" w:color="auto"/>
            <w:bottom w:val="none" w:sz="0" w:space="0" w:color="auto"/>
            <w:right w:val="none" w:sz="0" w:space="0" w:color="auto"/>
          </w:divBdr>
        </w:div>
      </w:divsChild>
    </w:div>
    <w:div w:id="1730030816">
      <w:bodyDiv w:val="1"/>
      <w:marLeft w:val="0"/>
      <w:marRight w:val="0"/>
      <w:marTop w:val="0"/>
      <w:marBottom w:val="0"/>
      <w:divBdr>
        <w:top w:val="none" w:sz="0" w:space="0" w:color="auto"/>
        <w:left w:val="none" w:sz="0" w:space="0" w:color="auto"/>
        <w:bottom w:val="none" w:sz="0" w:space="0" w:color="auto"/>
        <w:right w:val="none" w:sz="0" w:space="0" w:color="auto"/>
      </w:divBdr>
    </w:div>
    <w:div w:id="1730693205">
      <w:bodyDiv w:val="1"/>
      <w:marLeft w:val="0"/>
      <w:marRight w:val="0"/>
      <w:marTop w:val="0"/>
      <w:marBottom w:val="0"/>
      <w:divBdr>
        <w:top w:val="none" w:sz="0" w:space="0" w:color="auto"/>
        <w:left w:val="none" w:sz="0" w:space="0" w:color="auto"/>
        <w:bottom w:val="none" w:sz="0" w:space="0" w:color="auto"/>
        <w:right w:val="none" w:sz="0" w:space="0" w:color="auto"/>
      </w:divBdr>
    </w:div>
    <w:div w:id="1735930673">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4402606">
      <w:bodyDiv w:val="1"/>
      <w:marLeft w:val="0"/>
      <w:marRight w:val="0"/>
      <w:marTop w:val="0"/>
      <w:marBottom w:val="0"/>
      <w:divBdr>
        <w:top w:val="none" w:sz="0" w:space="0" w:color="auto"/>
        <w:left w:val="none" w:sz="0" w:space="0" w:color="auto"/>
        <w:bottom w:val="none" w:sz="0" w:space="0" w:color="auto"/>
        <w:right w:val="none" w:sz="0" w:space="0" w:color="auto"/>
      </w:divBdr>
    </w:div>
    <w:div w:id="1744910624">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4912111">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70463146">
      <w:bodyDiv w:val="1"/>
      <w:marLeft w:val="0"/>
      <w:marRight w:val="0"/>
      <w:marTop w:val="0"/>
      <w:marBottom w:val="0"/>
      <w:divBdr>
        <w:top w:val="none" w:sz="0" w:space="0" w:color="auto"/>
        <w:left w:val="none" w:sz="0" w:space="0" w:color="auto"/>
        <w:bottom w:val="none" w:sz="0" w:space="0" w:color="auto"/>
        <w:right w:val="none" w:sz="0" w:space="0" w:color="auto"/>
      </w:divBdr>
      <w:divsChild>
        <w:div w:id="2118325786">
          <w:marLeft w:val="0"/>
          <w:marRight w:val="0"/>
          <w:marTop w:val="45"/>
          <w:marBottom w:val="0"/>
          <w:divBdr>
            <w:top w:val="none" w:sz="0" w:space="0" w:color="auto"/>
            <w:left w:val="none" w:sz="0" w:space="0" w:color="auto"/>
            <w:bottom w:val="none" w:sz="0" w:space="0" w:color="auto"/>
            <w:right w:val="none" w:sz="0" w:space="0" w:color="auto"/>
          </w:divBdr>
        </w:div>
        <w:div w:id="18901140">
          <w:marLeft w:val="0"/>
          <w:marRight w:val="0"/>
          <w:marTop w:val="45"/>
          <w:marBottom w:val="0"/>
          <w:divBdr>
            <w:top w:val="none" w:sz="0" w:space="0" w:color="auto"/>
            <w:left w:val="none" w:sz="0" w:space="0" w:color="auto"/>
            <w:bottom w:val="none" w:sz="0" w:space="0" w:color="auto"/>
            <w:right w:val="none" w:sz="0" w:space="0" w:color="auto"/>
          </w:divBdr>
        </w:div>
        <w:div w:id="512308393">
          <w:marLeft w:val="0"/>
          <w:marRight w:val="0"/>
          <w:marTop w:val="45"/>
          <w:marBottom w:val="0"/>
          <w:divBdr>
            <w:top w:val="none" w:sz="0" w:space="0" w:color="auto"/>
            <w:left w:val="none" w:sz="0" w:space="0" w:color="auto"/>
            <w:bottom w:val="none" w:sz="0" w:space="0" w:color="auto"/>
            <w:right w:val="none" w:sz="0" w:space="0" w:color="auto"/>
          </w:divBdr>
        </w:div>
        <w:div w:id="1215628242">
          <w:marLeft w:val="0"/>
          <w:marRight w:val="0"/>
          <w:marTop w:val="45"/>
          <w:marBottom w:val="0"/>
          <w:divBdr>
            <w:top w:val="none" w:sz="0" w:space="0" w:color="auto"/>
            <w:left w:val="none" w:sz="0" w:space="0" w:color="auto"/>
            <w:bottom w:val="none" w:sz="0" w:space="0" w:color="auto"/>
            <w:right w:val="none" w:sz="0" w:space="0" w:color="auto"/>
          </w:divBdr>
        </w:div>
        <w:div w:id="276911252">
          <w:marLeft w:val="0"/>
          <w:marRight w:val="0"/>
          <w:marTop w:val="45"/>
          <w:marBottom w:val="0"/>
          <w:divBdr>
            <w:top w:val="none" w:sz="0" w:space="0" w:color="auto"/>
            <w:left w:val="none" w:sz="0" w:space="0" w:color="auto"/>
            <w:bottom w:val="none" w:sz="0" w:space="0" w:color="auto"/>
            <w:right w:val="none" w:sz="0" w:space="0" w:color="auto"/>
          </w:divBdr>
        </w:div>
        <w:div w:id="1315254664">
          <w:marLeft w:val="0"/>
          <w:marRight w:val="0"/>
          <w:marTop w:val="45"/>
          <w:marBottom w:val="0"/>
          <w:divBdr>
            <w:top w:val="none" w:sz="0" w:space="0" w:color="auto"/>
            <w:left w:val="none" w:sz="0" w:space="0" w:color="auto"/>
            <w:bottom w:val="none" w:sz="0" w:space="0" w:color="auto"/>
            <w:right w:val="none" w:sz="0" w:space="0" w:color="auto"/>
          </w:divBdr>
        </w:div>
        <w:div w:id="1454711321">
          <w:marLeft w:val="0"/>
          <w:marRight w:val="0"/>
          <w:marTop w:val="45"/>
          <w:marBottom w:val="0"/>
          <w:divBdr>
            <w:top w:val="none" w:sz="0" w:space="0" w:color="auto"/>
            <w:left w:val="none" w:sz="0" w:space="0" w:color="auto"/>
            <w:bottom w:val="none" w:sz="0" w:space="0" w:color="auto"/>
            <w:right w:val="none" w:sz="0" w:space="0" w:color="auto"/>
          </w:divBdr>
        </w:div>
        <w:div w:id="426731557">
          <w:marLeft w:val="0"/>
          <w:marRight w:val="0"/>
          <w:marTop w:val="45"/>
          <w:marBottom w:val="0"/>
          <w:divBdr>
            <w:top w:val="none" w:sz="0" w:space="0" w:color="auto"/>
            <w:left w:val="none" w:sz="0" w:space="0" w:color="auto"/>
            <w:bottom w:val="none" w:sz="0" w:space="0" w:color="auto"/>
            <w:right w:val="none" w:sz="0" w:space="0" w:color="auto"/>
          </w:divBdr>
        </w:div>
        <w:div w:id="147983578">
          <w:marLeft w:val="0"/>
          <w:marRight w:val="0"/>
          <w:marTop w:val="45"/>
          <w:marBottom w:val="0"/>
          <w:divBdr>
            <w:top w:val="none" w:sz="0" w:space="0" w:color="auto"/>
            <w:left w:val="none" w:sz="0" w:space="0" w:color="auto"/>
            <w:bottom w:val="none" w:sz="0" w:space="0" w:color="auto"/>
            <w:right w:val="none" w:sz="0" w:space="0" w:color="auto"/>
          </w:divBdr>
        </w:div>
        <w:div w:id="86469609">
          <w:marLeft w:val="0"/>
          <w:marRight w:val="0"/>
          <w:marTop w:val="45"/>
          <w:marBottom w:val="0"/>
          <w:divBdr>
            <w:top w:val="none" w:sz="0" w:space="0" w:color="auto"/>
            <w:left w:val="none" w:sz="0" w:space="0" w:color="auto"/>
            <w:bottom w:val="none" w:sz="0" w:space="0" w:color="auto"/>
            <w:right w:val="none" w:sz="0" w:space="0" w:color="auto"/>
          </w:divBdr>
        </w:div>
        <w:div w:id="1956522039">
          <w:marLeft w:val="0"/>
          <w:marRight w:val="0"/>
          <w:marTop w:val="45"/>
          <w:marBottom w:val="0"/>
          <w:divBdr>
            <w:top w:val="none" w:sz="0" w:space="0" w:color="auto"/>
            <w:left w:val="none" w:sz="0" w:space="0" w:color="auto"/>
            <w:bottom w:val="none" w:sz="0" w:space="0" w:color="auto"/>
            <w:right w:val="none" w:sz="0" w:space="0" w:color="auto"/>
          </w:divBdr>
        </w:div>
      </w:divsChild>
    </w:div>
    <w:div w:id="1773159011">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94132807">
      <w:bodyDiv w:val="1"/>
      <w:marLeft w:val="0"/>
      <w:marRight w:val="0"/>
      <w:marTop w:val="0"/>
      <w:marBottom w:val="0"/>
      <w:divBdr>
        <w:top w:val="none" w:sz="0" w:space="0" w:color="auto"/>
        <w:left w:val="none" w:sz="0" w:space="0" w:color="auto"/>
        <w:bottom w:val="none" w:sz="0" w:space="0" w:color="auto"/>
        <w:right w:val="none" w:sz="0" w:space="0" w:color="auto"/>
      </w:divBdr>
    </w:div>
    <w:div w:id="1794245744">
      <w:bodyDiv w:val="1"/>
      <w:marLeft w:val="0"/>
      <w:marRight w:val="0"/>
      <w:marTop w:val="0"/>
      <w:marBottom w:val="0"/>
      <w:divBdr>
        <w:top w:val="none" w:sz="0" w:space="0" w:color="auto"/>
        <w:left w:val="none" w:sz="0" w:space="0" w:color="auto"/>
        <w:bottom w:val="none" w:sz="0" w:space="0" w:color="auto"/>
        <w:right w:val="none" w:sz="0" w:space="0" w:color="auto"/>
      </w:divBdr>
    </w:div>
    <w:div w:id="1806049027">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37525762">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40659537">
      <w:bodyDiv w:val="1"/>
      <w:marLeft w:val="0"/>
      <w:marRight w:val="0"/>
      <w:marTop w:val="0"/>
      <w:marBottom w:val="0"/>
      <w:divBdr>
        <w:top w:val="none" w:sz="0" w:space="0" w:color="auto"/>
        <w:left w:val="none" w:sz="0" w:space="0" w:color="auto"/>
        <w:bottom w:val="none" w:sz="0" w:space="0" w:color="auto"/>
        <w:right w:val="none" w:sz="0" w:space="0" w:color="auto"/>
      </w:divBdr>
    </w:div>
    <w:div w:id="1842617393">
      <w:bodyDiv w:val="1"/>
      <w:marLeft w:val="0"/>
      <w:marRight w:val="0"/>
      <w:marTop w:val="0"/>
      <w:marBottom w:val="0"/>
      <w:divBdr>
        <w:top w:val="none" w:sz="0" w:space="0" w:color="auto"/>
        <w:left w:val="none" w:sz="0" w:space="0" w:color="auto"/>
        <w:bottom w:val="none" w:sz="0" w:space="0" w:color="auto"/>
        <w:right w:val="none" w:sz="0" w:space="0" w:color="auto"/>
      </w:divBdr>
    </w:div>
    <w:div w:id="1843667751">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56188795">
      <w:bodyDiv w:val="1"/>
      <w:marLeft w:val="0"/>
      <w:marRight w:val="0"/>
      <w:marTop w:val="0"/>
      <w:marBottom w:val="0"/>
      <w:divBdr>
        <w:top w:val="none" w:sz="0" w:space="0" w:color="auto"/>
        <w:left w:val="none" w:sz="0" w:space="0" w:color="auto"/>
        <w:bottom w:val="none" w:sz="0" w:space="0" w:color="auto"/>
        <w:right w:val="none" w:sz="0" w:space="0" w:color="auto"/>
      </w:divBdr>
      <w:divsChild>
        <w:div w:id="708259476">
          <w:marLeft w:val="450"/>
          <w:marRight w:val="450"/>
          <w:marTop w:val="0"/>
          <w:marBottom w:val="0"/>
          <w:divBdr>
            <w:top w:val="none" w:sz="0" w:space="0" w:color="auto"/>
            <w:left w:val="none" w:sz="0" w:space="0" w:color="auto"/>
            <w:bottom w:val="none" w:sz="0" w:space="0" w:color="auto"/>
            <w:right w:val="none" w:sz="0" w:space="0" w:color="auto"/>
          </w:divBdr>
        </w:div>
      </w:divsChild>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233022">
      <w:bodyDiv w:val="1"/>
      <w:marLeft w:val="0"/>
      <w:marRight w:val="0"/>
      <w:marTop w:val="0"/>
      <w:marBottom w:val="0"/>
      <w:divBdr>
        <w:top w:val="none" w:sz="0" w:space="0" w:color="auto"/>
        <w:left w:val="none" w:sz="0" w:space="0" w:color="auto"/>
        <w:bottom w:val="none" w:sz="0" w:space="0" w:color="auto"/>
        <w:right w:val="none" w:sz="0" w:space="0" w:color="auto"/>
      </w:divBdr>
    </w:div>
    <w:div w:id="1863976602">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70952746">
      <w:bodyDiv w:val="1"/>
      <w:marLeft w:val="0"/>
      <w:marRight w:val="0"/>
      <w:marTop w:val="0"/>
      <w:marBottom w:val="0"/>
      <w:divBdr>
        <w:top w:val="none" w:sz="0" w:space="0" w:color="auto"/>
        <w:left w:val="none" w:sz="0" w:space="0" w:color="auto"/>
        <w:bottom w:val="none" w:sz="0" w:space="0" w:color="auto"/>
        <w:right w:val="none" w:sz="0" w:space="0" w:color="auto"/>
      </w:divBdr>
    </w:div>
    <w:div w:id="1877888616">
      <w:bodyDiv w:val="1"/>
      <w:marLeft w:val="0"/>
      <w:marRight w:val="0"/>
      <w:marTop w:val="0"/>
      <w:marBottom w:val="0"/>
      <w:divBdr>
        <w:top w:val="none" w:sz="0" w:space="0" w:color="auto"/>
        <w:left w:val="none" w:sz="0" w:space="0" w:color="auto"/>
        <w:bottom w:val="none" w:sz="0" w:space="0" w:color="auto"/>
        <w:right w:val="none" w:sz="0" w:space="0" w:color="auto"/>
      </w:divBdr>
    </w:div>
    <w:div w:id="1879395571">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0699938">
      <w:bodyDiv w:val="1"/>
      <w:marLeft w:val="0"/>
      <w:marRight w:val="0"/>
      <w:marTop w:val="0"/>
      <w:marBottom w:val="0"/>
      <w:divBdr>
        <w:top w:val="none" w:sz="0" w:space="0" w:color="auto"/>
        <w:left w:val="none" w:sz="0" w:space="0" w:color="auto"/>
        <w:bottom w:val="none" w:sz="0" w:space="0" w:color="auto"/>
        <w:right w:val="none" w:sz="0" w:space="0" w:color="auto"/>
      </w:divBdr>
      <w:divsChild>
        <w:div w:id="628434019">
          <w:marLeft w:val="450"/>
          <w:marRight w:val="450"/>
          <w:marTop w:val="0"/>
          <w:marBottom w:val="0"/>
          <w:divBdr>
            <w:top w:val="none" w:sz="0" w:space="0" w:color="auto"/>
            <w:left w:val="none" w:sz="0" w:space="0" w:color="auto"/>
            <w:bottom w:val="none" w:sz="0" w:space="0" w:color="auto"/>
            <w:right w:val="none" w:sz="0" w:space="0" w:color="auto"/>
          </w:divBdr>
        </w:div>
      </w:divsChild>
    </w:div>
    <w:div w:id="1881160084">
      <w:bodyDiv w:val="1"/>
      <w:marLeft w:val="0"/>
      <w:marRight w:val="0"/>
      <w:marTop w:val="0"/>
      <w:marBottom w:val="0"/>
      <w:divBdr>
        <w:top w:val="none" w:sz="0" w:space="0" w:color="auto"/>
        <w:left w:val="none" w:sz="0" w:space="0" w:color="auto"/>
        <w:bottom w:val="none" w:sz="0" w:space="0" w:color="auto"/>
        <w:right w:val="none" w:sz="0" w:space="0" w:color="auto"/>
      </w:divBdr>
      <w:divsChild>
        <w:div w:id="1159879793">
          <w:marLeft w:val="0"/>
          <w:marRight w:val="0"/>
          <w:marTop w:val="0"/>
          <w:marBottom w:val="0"/>
          <w:divBdr>
            <w:top w:val="none" w:sz="0" w:space="0" w:color="auto"/>
            <w:left w:val="none" w:sz="0" w:space="0" w:color="auto"/>
            <w:bottom w:val="none" w:sz="0" w:space="0" w:color="auto"/>
            <w:right w:val="none" w:sz="0" w:space="0" w:color="auto"/>
          </w:divBdr>
          <w:divsChild>
            <w:div w:id="1491483147">
              <w:marLeft w:val="0"/>
              <w:marRight w:val="0"/>
              <w:marTop w:val="0"/>
              <w:marBottom w:val="0"/>
              <w:divBdr>
                <w:top w:val="none" w:sz="0" w:space="0" w:color="auto"/>
                <w:left w:val="none" w:sz="0" w:space="0" w:color="auto"/>
                <w:bottom w:val="none" w:sz="0" w:space="0" w:color="auto"/>
                <w:right w:val="none" w:sz="0" w:space="0" w:color="auto"/>
              </w:divBdr>
              <w:divsChild>
                <w:div w:id="61874780">
                  <w:marLeft w:val="0"/>
                  <w:marRight w:val="0"/>
                  <w:marTop w:val="0"/>
                  <w:marBottom w:val="0"/>
                  <w:divBdr>
                    <w:top w:val="none" w:sz="0" w:space="0" w:color="auto"/>
                    <w:left w:val="none" w:sz="0" w:space="0" w:color="auto"/>
                    <w:bottom w:val="none" w:sz="0" w:space="0" w:color="auto"/>
                    <w:right w:val="none" w:sz="0" w:space="0" w:color="auto"/>
                  </w:divBdr>
                  <w:divsChild>
                    <w:div w:id="2061399993">
                      <w:marLeft w:val="0"/>
                      <w:marRight w:val="0"/>
                      <w:marTop w:val="0"/>
                      <w:marBottom w:val="0"/>
                      <w:divBdr>
                        <w:top w:val="none" w:sz="0" w:space="0" w:color="auto"/>
                        <w:left w:val="none" w:sz="0" w:space="0" w:color="auto"/>
                        <w:bottom w:val="none" w:sz="0" w:space="0" w:color="auto"/>
                        <w:right w:val="none" w:sz="0" w:space="0" w:color="auto"/>
                      </w:divBdr>
                    </w:div>
                    <w:div w:id="323777446">
                      <w:marLeft w:val="0"/>
                      <w:marRight w:val="0"/>
                      <w:marTop w:val="0"/>
                      <w:marBottom w:val="0"/>
                      <w:divBdr>
                        <w:top w:val="none" w:sz="0" w:space="0" w:color="auto"/>
                        <w:left w:val="none" w:sz="0" w:space="0" w:color="auto"/>
                        <w:bottom w:val="none" w:sz="0" w:space="0" w:color="auto"/>
                        <w:right w:val="none" w:sz="0" w:space="0" w:color="auto"/>
                      </w:divBdr>
                    </w:div>
                    <w:div w:id="1309282123">
                      <w:marLeft w:val="0"/>
                      <w:marRight w:val="0"/>
                      <w:marTop w:val="0"/>
                      <w:marBottom w:val="0"/>
                      <w:divBdr>
                        <w:top w:val="none" w:sz="0" w:space="0" w:color="auto"/>
                        <w:left w:val="none" w:sz="0" w:space="0" w:color="auto"/>
                        <w:bottom w:val="none" w:sz="0" w:space="0" w:color="auto"/>
                        <w:right w:val="none" w:sz="0" w:space="0" w:color="auto"/>
                      </w:divBdr>
                    </w:div>
                    <w:div w:id="12049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25">
          <w:marLeft w:val="0"/>
          <w:marRight w:val="0"/>
          <w:marTop w:val="0"/>
          <w:marBottom w:val="0"/>
          <w:divBdr>
            <w:top w:val="none" w:sz="0" w:space="0" w:color="auto"/>
            <w:left w:val="none" w:sz="0" w:space="0" w:color="auto"/>
            <w:bottom w:val="none" w:sz="0" w:space="0" w:color="auto"/>
            <w:right w:val="none" w:sz="0" w:space="0" w:color="auto"/>
          </w:divBdr>
          <w:divsChild>
            <w:div w:id="235362952">
              <w:marLeft w:val="0"/>
              <w:marRight w:val="0"/>
              <w:marTop w:val="0"/>
              <w:marBottom w:val="0"/>
              <w:divBdr>
                <w:top w:val="none" w:sz="0" w:space="0" w:color="auto"/>
                <w:left w:val="none" w:sz="0" w:space="0" w:color="auto"/>
                <w:bottom w:val="none" w:sz="0" w:space="0" w:color="auto"/>
                <w:right w:val="none" w:sz="0" w:space="0" w:color="auto"/>
              </w:divBdr>
              <w:divsChild>
                <w:div w:id="221790175">
                  <w:marLeft w:val="0"/>
                  <w:marRight w:val="0"/>
                  <w:marTop w:val="0"/>
                  <w:marBottom w:val="0"/>
                  <w:divBdr>
                    <w:top w:val="none" w:sz="0" w:space="0" w:color="auto"/>
                    <w:left w:val="none" w:sz="0" w:space="0" w:color="auto"/>
                    <w:bottom w:val="none" w:sz="0" w:space="0" w:color="auto"/>
                    <w:right w:val="none" w:sz="0" w:space="0" w:color="auto"/>
                  </w:divBdr>
                  <w:divsChild>
                    <w:div w:id="172842053">
                      <w:marLeft w:val="0"/>
                      <w:marRight w:val="0"/>
                      <w:marTop w:val="0"/>
                      <w:marBottom w:val="0"/>
                      <w:divBdr>
                        <w:top w:val="none" w:sz="0" w:space="0" w:color="auto"/>
                        <w:left w:val="none" w:sz="0" w:space="0" w:color="auto"/>
                        <w:bottom w:val="none" w:sz="0" w:space="0" w:color="auto"/>
                        <w:right w:val="none" w:sz="0" w:space="0" w:color="auto"/>
                      </w:divBdr>
                    </w:div>
                    <w:div w:id="1762490393">
                      <w:marLeft w:val="0"/>
                      <w:marRight w:val="0"/>
                      <w:marTop w:val="0"/>
                      <w:marBottom w:val="0"/>
                      <w:divBdr>
                        <w:top w:val="none" w:sz="0" w:space="0" w:color="auto"/>
                        <w:left w:val="none" w:sz="0" w:space="0" w:color="auto"/>
                        <w:bottom w:val="none" w:sz="0" w:space="0" w:color="auto"/>
                        <w:right w:val="none" w:sz="0" w:space="0" w:color="auto"/>
                      </w:divBdr>
                    </w:div>
                    <w:div w:id="367728006">
                      <w:marLeft w:val="0"/>
                      <w:marRight w:val="0"/>
                      <w:marTop w:val="0"/>
                      <w:marBottom w:val="0"/>
                      <w:divBdr>
                        <w:top w:val="none" w:sz="0" w:space="0" w:color="auto"/>
                        <w:left w:val="none" w:sz="0" w:space="0" w:color="auto"/>
                        <w:bottom w:val="none" w:sz="0" w:space="0" w:color="auto"/>
                        <w:right w:val="none" w:sz="0" w:space="0" w:color="auto"/>
                      </w:divBdr>
                    </w:div>
                    <w:div w:id="102348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228073">
          <w:marLeft w:val="0"/>
          <w:marRight w:val="0"/>
          <w:marTop w:val="0"/>
          <w:marBottom w:val="0"/>
          <w:divBdr>
            <w:top w:val="none" w:sz="0" w:space="0" w:color="auto"/>
            <w:left w:val="none" w:sz="0" w:space="0" w:color="auto"/>
            <w:bottom w:val="none" w:sz="0" w:space="0" w:color="auto"/>
            <w:right w:val="none" w:sz="0" w:space="0" w:color="auto"/>
          </w:divBdr>
          <w:divsChild>
            <w:div w:id="1567260249">
              <w:marLeft w:val="0"/>
              <w:marRight w:val="0"/>
              <w:marTop w:val="0"/>
              <w:marBottom w:val="0"/>
              <w:divBdr>
                <w:top w:val="none" w:sz="0" w:space="0" w:color="auto"/>
                <w:left w:val="none" w:sz="0" w:space="0" w:color="auto"/>
                <w:bottom w:val="none" w:sz="0" w:space="0" w:color="auto"/>
                <w:right w:val="none" w:sz="0" w:space="0" w:color="auto"/>
              </w:divBdr>
              <w:divsChild>
                <w:div w:id="1616869665">
                  <w:marLeft w:val="0"/>
                  <w:marRight w:val="0"/>
                  <w:marTop w:val="0"/>
                  <w:marBottom w:val="0"/>
                  <w:divBdr>
                    <w:top w:val="none" w:sz="0" w:space="0" w:color="auto"/>
                    <w:left w:val="none" w:sz="0" w:space="0" w:color="auto"/>
                    <w:bottom w:val="none" w:sz="0" w:space="0" w:color="auto"/>
                    <w:right w:val="none" w:sz="0" w:space="0" w:color="auto"/>
                  </w:divBdr>
                  <w:divsChild>
                    <w:div w:id="651258539">
                      <w:marLeft w:val="0"/>
                      <w:marRight w:val="0"/>
                      <w:marTop w:val="0"/>
                      <w:marBottom w:val="0"/>
                      <w:divBdr>
                        <w:top w:val="none" w:sz="0" w:space="0" w:color="auto"/>
                        <w:left w:val="none" w:sz="0" w:space="0" w:color="auto"/>
                        <w:bottom w:val="none" w:sz="0" w:space="0" w:color="auto"/>
                        <w:right w:val="none" w:sz="0" w:space="0" w:color="auto"/>
                      </w:divBdr>
                    </w:div>
                    <w:div w:id="919220774">
                      <w:marLeft w:val="0"/>
                      <w:marRight w:val="0"/>
                      <w:marTop w:val="0"/>
                      <w:marBottom w:val="0"/>
                      <w:divBdr>
                        <w:top w:val="none" w:sz="0" w:space="0" w:color="auto"/>
                        <w:left w:val="none" w:sz="0" w:space="0" w:color="auto"/>
                        <w:bottom w:val="none" w:sz="0" w:space="0" w:color="auto"/>
                        <w:right w:val="none" w:sz="0" w:space="0" w:color="auto"/>
                      </w:divBdr>
                    </w:div>
                    <w:div w:id="1873376664">
                      <w:marLeft w:val="0"/>
                      <w:marRight w:val="0"/>
                      <w:marTop w:val="0"/>
                      <w:marBottom w:val="0"/>
                      <w:divBdr>
                        <w:top w:val="none" w:sz="0" w:space="0" w:color="auto"/>
                        <w:left w:val="none" w:sz="0" w:space="0" w:color="auto"/>
                        <w:bottom w:val="none" w:sz="0" w:space="0" w:color="auto"/>
                        <w:right w:val="none" w:sz="0" w:space="0" w:color="auto"/>
                      </w:divBdr>
                    </w:div>
                    <w:div w:id="2019381979">
                      <w:marLeft w:val="0"/>
                      <w:marRight w:val="0"/>
                      <w:marTop w:val="0"/>
                      <w:marBottom w:val="0"/>
                      <w:divBdr>
                        <w:top w:val="none" w:sz="0" w:space="0" w:color="auto"/>
                        <w:left w:val="none" w:sz="0" w:space="0" w:color="auto"/>
                        <w:bottom w:val="none" w:sz="0" w:space="0" w:color="auto"/>
                        <w:right w:val="none" w:sz="0" w:space="0" w:color="auto"/>
                      </w:divBdr>
                    </w:div>
                    <w:div w:id="1288121854">
                      <w:marLeft w:val="0"/>
                      <w:marRight w:val="0"/>
                      <w:marTop w:val="0"/>
                      <w:marBottom w:val="0"/>
                      <w:divBdr>
                        <w:top w:val="none" w:sz="0" w:space="0" w:color="auto"/>
                        <w:left w:val="none" w:sz="0" w:space="0" w:color="auto"/>
                        <w:bottom w:val="none" w:sz="0" w:space="0" w:color="auto"/>
                        <w:right w:val="none" w:sz="0" w:space="0" w:color="auto"/>
                      </w:divBdr>
                    </w:div>
                    <w:div w:id="1860003232">
                      <w:marLeft w:val="0"/>
                      <w:marRight w:val="0"/>
                      <w:marTop w:val="0"/>
                      <w:marBottom w:val="0"/>
                      <w:divBdr>
                        <w:top w:val="none" w:sz="0" w:space="0" w:color="auto"/>
                        <w:left w:val="none" w:sz="0" w:space="0" w:color="auto"/>
                        <w:bottom w:val="none" w:sz="0" w:space="0" w:color="auto"/>
                        <w:right w:val="none" w:sz="0" w:space="0" w:color="auto"/>
                      </w:divBdr>
                    </w:div>
                    <w:div w:id="12021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79795">
          <w:marLeft w:val="0"/>
          <w:marRight w:val="0"/>
          <w:marTop w:val="0"/>
          <w:marBottom w:val="0"/>
          <w:divBdr>
            <w:top w:val="none" w:sz="0" w:space="0" w:color="auto"/>
            <w:left w:val="none" w:sz="0" w:space="0" w:color="auto"/>
            <w:bottom w:val="none" w:sz="0" w:space="0" w:color="auto"/>
            <w:right w:val="none" w:sz="0" w:space="0" w:color="auto"/>
          </w:divBdr>
          <w:divsChild>
            <w:div w:id="1023898546">
              <w:marLeft w:val="0"/>
              <w:marRight w:val="0"/>
              <w:marTop w:val="0"/>
              <w:marBottom w:val="0"/>
              <w:divBdr>
                <w:top w:val="none" w:sz="0" w:space="0" w:color="auto"/>
                <w:left w:val="none" w:sz="0" w:space="0" w:color="auto"/>
                <w:bottom w:val="none" w:sz="0" w:space="0" w:color="auto"/>
                <w:right w:val="none" w:sz="0" w:space="0" w:color="auto"/>
              </w:divBdr>
              <w:divsChild>
                <w:div w:id="914971353">
                  <w:marLeft w:val="0"/>
                  <w:marRight w:val="0"/>
                  <w:marTop w:val="0"/>
                  <w:marBottom w:val="0"/>
                  <w:divBdr>
                    <w:top w:val="none" w:sz="0" w:space="0" w:color="auto"/>
                    <w:left w:val="none" w:sz="0" w:space="0" w:color="auto"/>
                    <w:bottom w:val="none" w:sz="0" w:space="0" w:color="auto"/>
                    <w:right w:val="none" w:sz="0" w:space="0" w:color="auto"/>
                  </w:divBdr>
                  <w:divsChild>
                    <w:div w:id="37241725">
                      <w:marLeft w:val="0"/>
                      <w:marRight w:val="0"/>
                      <w:marTop w:val="0"/>
                      <w:marBottom w:val="0"/>
                      <w:divBdr>
                        <w:top w:val="none" w:sz="0" w:space="0" w:color="auto"/>
                        <w:left w:val="none" w:sz="0" w:space="0" w:color="auto"/>
                        <w:bottom w:val="none" w:sz="0" w:space="0" w:color="auto"/>
                        <w:right w:val="none" w:sz="0" w:space="0" w:color="auto"/>
                      </w:divBdr>
                    </w:div>
                    <w:div w:id="835681877">
                      <w:marLeft w:val="0"/>
                      <w:marRight w:val="0"/>
                      <w:marTop w:val="0"/>
                      <w:marBottom w:val="0"/>
                      <w:divBdr>
                        <w:top w:val="none" w:sz="0" w:space="0" w:color="auto"/>
                        <w:left w:val="none" w:sz="0" w:space="0" w:color="auto"/>
                        <w:bottom w:val="none" w:sz="0" w:space="0" w:color="auto"/>
                        <w:right w:val="none" w:sz="0" w:space="0" w:color="auto"/>
                      </w:divBdr>
                    </w:div>
                    <w:div w:id="840857061">
                      <w:marLeft w:val="0"/>
                      <w:marRight w:val="0"/>
                      <w:marTop w:val="0"/>
                      <w:marBottom w:val="0"/>
                      <w:divBdr>
                        <w:top w:val="none" w:sz="0" w:space="0" w:color="auto"/>
                        <w:left w:val="none" w:sz="0" w:space="0" w:color="auto"/>
                        <w:bottom w:val="none" w:sz="0" w:space="0" w:color="auto"/>
                        <w:right w:val="none" w:sz="0" w:space="0" w:color="auto"/>
                      </w:divBdr>
                    </w:div>
                    <w:div w:id="1782722034">
                      <w:marLeft w:val="0"/>
                      <w:marRight w:val="0"/>
                      <w:marTop w:val="0"/>
                      <w:marBottom w:val="0"/>
                      <w:divBdr>
                        <w:top w:val="none" w:sz="0" w:space="0" w:color="auto"/>
                        <w:left w:val="none" w:sz="0" w:space="0" w:color="auto"/>
                        <w:bottom w:val="none" w:sz="0" w:space="0" w:color="auto"/>
                        <w:right w:val="none" w:sz="0" w:space="0" w:color="auto"/>
                      </w:divBdr>
                    </w:div>
                    <w:div w:id="860362377">
                      <w:marLeft w:val="0"/>
                      <w:marRight w:val="0"/>
                      <w:marTop w:val="0"/>
                      <w:marBottom w:val="0"/>
                      <w:divBdr>
                        <w:top w:val="none" w:sz="0" w:space="0" w:color="auto"/>
                        <w:left w:val="none" w:sz="0" w:space="0" w:color="auto"/>
                        <w:bottom w:val="none" w:sz="0" w:space="0" w:color="auto"/>
                        <w:right w:val="none" w:sz="0" w:space="0" w:color="auto"/>
                      </w:divBdr>
                    </w:div>
                    <w:div w:id="101414410">
                      <w:marLeft w:val="0"/>
                      <w:marRight w:val="0"/>
                      <w:marTop w:val="0"/>
                      <w:marBottom w:val="0"/>
                      <w:divBdr>
                        <w:top w:val="none" w:sz="0" w:space="0" w:color="auto"/>
                        <w:left w:val="none" w:sz="0" w:space="0" w:color="auto"/>
                        <w:bottom w:val="none" w:sz="0" w:space="0" w:color="auto"/>
                        <w:right w:val="none" w:sz="0" w:space="0" w:color="auto"/>
                      </w:divBdr>
                    </w:div>
                    <w:div w:id="437871181">
                      <w:marLeft w:val="0"/>
                      <w:marRight w:val="0"/>
                      <w:marTop w:val="0"/>
                      <w:marBottom w:val="0"/>
                      <w:divBdr>
                        <w:top w:val="none" w:sz="0" w:space="0" w:color="auto"/>
                        <w:left w:val="none" w:sz="0" w:space="0" w:color="auto"/>
                        <w:bottom w:val="none" w:sz="0" w:space="0" w:color="auto"/>
                        <w:right w:val="none" w:sz="0" w:space="0" w:color="auto"/>
                      </w:divBdr>
                    </w:div>
                    <w:div w:id="1106999787">
                      <w:marLeft w:val="0"/>
                      <w:marRight w:val="0"/>
                      <w:marTop w:val="0"/>
                      <w:marBottom w:val="0"/>
                      <w:divBdr>
                        <w:top w:val="none" w:sz="0" w:space="0" w:color="auto"/>
                        <w:left w:val="none" w:sz="0" w:space="0" w:color="auto"/>
                        <w:bottom w:val="none" w:sz="0" w:space="0" w:color="auto"/>
                        <w:right w:val="none" w:sz="0" w:space="0" w:color="auto"/>
                      </w:divBdr>
                    </w:div>
                    <w:div w:id="1525749555">
                      <w:marLeft w:val="0"/>
                      <w:marRight w:val="0"/>
                      <w:marTop w:val="0"/>
                      <w:marBottom w:val="0"/>
                      <w:divBdr>
                        <w:top w:val="none" w:sz="0" w:space="0" w:color="auto"/>
                        <w:left w:val="none" w:sz="0" w:space="0" w:color="auto"/>
                        <w:bottom w:val="none" w:sz="0" w:space="0" w:color="auto"/>
                        <w:right w:val="none" w:sz="0" w:space="0" w:color="auto"/>
                      </w:divBdr>
                    </w:div>
                    <w:div w:id="241794890">
                      <w:marLeft w:val="0"/>
                      <w:marRight w:val="0"/>
                      <w:marTop w:val="0"/>
                      <w:marBottom w:val="0"/>
                      <w:divBdr>
                        <w:top w:val="none" w:sz="0" w:space="0" w:color="auto"/>
                        <w:left w:val="none" w:sz="0" w:space="0" w:color="auto"/>
                        <w:bottom w:val="none" w:sz="0" w:space="0" w:color="auto"/>
                        <w:right w:val="none" w:sz="0" w:space="0" w:color="auto"/>
                      </w:divBdr>
                    </w:div>
                    <w:div w:id="2003577774">
                      <w:marLeft w:val="0"/>
                      <w:marRight w:val="0"/>
                      <w:marTop w:val="0"/>
                      <w:marBottom w:val="0"/>
                      <w:divBdr>
                        <w:top w:val="none" w:sz="0" w:space="0" w:color="auto"/>
                        <w:left w:val="none" w:sz="0" w:space="0" w:color="auto"/>
                        <w:bottom w:val="none" w:sz="0" w:space="0" w:color="auto"/>
                        <w:right w:val="none" w:sz="0" w:space="0" w:color="auto"/>
                      </w:divBdr>
                    </w:div>
                    <w:div w:id="9408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81526">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4675540">
      <w:bodyDiv w:val="1"/>
      <w:marLeft w:val="0"/>
      <w:marRight w:val="0"/>
      <w:marTop w:val="0"/>
      <w:marBottom w:val="0"/>
      <w:divBdr>
        <w:top w:val="none" w:sz="0" w:space="0" w:color="auto"/>
        <w:left w:val="none" w:sz="0" w:space="0" w:color="auto"/>
        <w:bottom w:val="none" w:sz="0" w:space="0" w:color="auto"/>
        <w:right w:val="none" w:sz="0" w:space="0" w:color="auto"/>
      </w:divBdr>
    </w:div>
    <w:div w:id="1919362042">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6062384">
      <w:bodyDiv w:val="1"/>
      <w:marLeft w:val="0"/>
      <w:marRight w:val="0"/>
      <w:marTop w:val="0"/>
      <w:marBottom w:val="0"/>
      <w:divBdr>
        <w:top w:val="none" w:sz="0" w:space="0" w:color="auto"/>
        <w:left w:val="none" w:sz="0" w:space="0" w:color="auto"/>
        <w:bottom w:val="none" w:sz="0" w:space="0" w:color="auto"/>
        <w:right w:val="none" w:sz="0" w:space="0" w:color="auto"/>
      </w:divBdr>
    </w:div>
    <w:div w:id="1926108168">
      <w:bodyDiv w:val="1"/>
      <w:marLeft w:val="0"/>
      <w:marRight w:val="0"/>
      <w:marTop w:val="0"/>
      <w:marBottom w:val="0"/>
      <w:divBdr>
        <w:top w:val="none" w:sz="0" w:space="0" w:color="auto"/>
        <w:left w:val="none" w:sz="0" w:space="0" w:color="auto"/>
        <w:bottom w:val="none" w:sz="0" w:space="0" w:color="auto"/>
        <w:right w:val="none" w:sz="0" w:space="0" w:color="auto"/>
      </w:divBdr>
    </w:div>
    <w:div w:id="1926919900">
      <w:bodyDiv w:val="1"/>
      <w:marLeft w:val="0"/>
      <w:marRight w:val="0"/>
      <w:marTop w:val="0"/>
      <w:marBottom w:val="0"/>
      <w:divBdr>
        <w:top w:val="none" w:sz="0" w:space="0" w:color="auto"/>
        <w:left w:val="none" w:sz="0" w:space="0" w:color="auto"/>
        <w:bottom w:val="none" w:sz="0" w:space="0" w:color="auto"/>
        <w:right w:val="none" w:sz="0" w:space="0" w:color="auto"/>
      </w:divBdr>
    </w:div>
    <w:div w:id="1927300432">
      <w:bodyDiv w:val="1"/>
      <w:marLeft w:val="0"/>
      <w:marRight w:val="0"/>
      <w:marTop w:val="0"/>
      <w:marBottom w:val="0"/>
      <w:divBdr>
        <w:top w:val="none" w:sz="0" w:space="0" w:color="auto"/>
        <w:left w:val="none" w:sz="0" w:space="0" w:color="auto"/>
        <w:bottom w:val="none" w:sz="0" w:space="0" w:color="auto"/>
        <w:right w:val="none" w:sz="0" w:space="0" w:color="auto"/>
      </w:divBdr>
    </w:div>
    <w:div w:id="1929384506">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2618548">
      <w:bodyDiv w:val="1"/>
      <w:marLeft w:val="0"/>
      <w:marRight w:val="0"/>
      <w:marTop w:val="0"/>
      <w:marBottom w:val="0"/>
      <w:divBdr>
        <w:top w:val="none" w:sz="0" w:space="0" w:color="auto"/>
        <w:left w:val="none" w:sz="0" w:space="0" w:color="auto"/>
        <w:bottom w:val="none" w:sz="0" w:space="0" w:color="auto"/>
        <w:right w:val="none" w:sz="0" w:space="0" w:color="auto"/>
      </w:divBdr>
    </w:div>
    <w:div w:id="1934899501">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47039616">
      <w:bodyDiv w:val="1"/>
      <w:marLeft w:val="0"/>
      <w:marRight w:val="0"/>
      <w:marTop w:val="0"/>
      <w:marBottom w:val="0"/>
      <w:divBdr>
        <w:top w:val="none" w:sz="0" w:space="0" w:color="auto"/>
        <w:left w:val="none" w:sz="0" w:space="0" w:color="auto"/>
        <w:bottom w:val="none" w:sz="0" w:space="0" w:color="auto"/>
        <w:right w:val="none" w:sz="0" w:space="0" w:color="auto"/>
      </w:divBdr>
    </w:div>
    <w:div w:id="1960647074">
      <w:bodyDiv w:val="1"/>
      <w:marLeft w:val="0"/>
      <w:marRight w:val="0"/>
      <w:marTop w:val="0"/>
      <w:marBottom w:val="0"/>
      <w:divBdr>
        <w:top w:val="none" w:sz="0" w:space="0" w:color="auto"/>
        <w:left w:val="none" w:sz="0" w:space="0" w:color="auto"/>
        <w:bottom w:val="none" w:sz="0" w:space="0" w:color="auto"/>
        <w:right w:val="none" w:sz="0" w:space="0" w:color="auto"/>
      </w:divBdr>
    </w:div>
    <w:div w:id="1963999290">
      <w:bodyDiv w:val="1"/>
      <w:marLeft w:val="0"/>
      <w:marRight w:val="0"/>
      <w:marTop w:val="0"/>
      <w:marBottom w:val="0"/>
      <w:divBdr>
        <w:top w:val="none" w:sz="0" w:space="0" w:color="auto"/>
        <w:left w:val="none" w:sz="0" w:space="0" w:color="auto"/>
        <w:bottom w:val="none" w:sz="0" w:space="0" w:color="auto"/>
        <w:right w:val="none" w:sz="0" w:space="0" w:color="auto"/>
      </w:divBdr>
    </w:div>
    <w:div w:id="1973097672">
      <w:bodyDiv w:val="1"/>
      <w:marLeft w:val="0"/>
      <w:marRight w:val="0"/>
      <w:marTop w:val="0"/>
      <w:marBottom w:val="0"/>
      <w:divBdr>
        <w:top w:val="none" w:sz="0" w:space="0" w:color="auto"/>
        <w:left w:val="none" w:sz="0" w:space="0" w:color="auto"/>
        <w:bottom w:val="none" w:sz="0" w:space="0" w:color="auto"/>
        <w:right w:val="none" w:sz="0" w:space="0" w:color="auto"/>
      </w:divBdr>
      <w:divsChild>
        <w:div w:id="1331055444">
          <w:marLeft w:val="450"/>
          <w:marRight w:val="450"/>
          <w:marTop w:val="0"/>
          <w:marBottom w:val="0"/>
          <w:divBdr>
            <w:top w:val="none" w:sz="0" w:space="0" w:color="auto"/>
            <w:left w:val="none" w:sz="0" w:space="0" w:color="auto"/>
            <w:bottom w:val="none" w:sz="0" w:space="0" w:color="auto"/>
            <w:right w:val="none" w:sz="0" w:space="0" w:color="auto"/>
          </w:divBdr>
        </w:div>
      </w:divsChild>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4983843">
      <w:bodyDiv w:val="1"/>
      <w:marLeft w:val="0"/>
      <w:marRight w:val="0"/>
      <w:marTop w:val="0"/>
      <w:marBottom w:val="0"/>
      <w:divBdr>
        <w:top w:val="none" w:sz="0" w:space="0" w:color="auto"/>
        <w:left w:val="none" w:sz="0" w:space="0" w:color="auto"/>
        <w:bottom w:val="none" w:sz="0" w:space="0" w:color="auto"/>
        <w:right w:val="none" w:sz="0" w:space="0" w:color="auto"/>
      </w:divBdr>
    </w:div>
    <w:div w:id="1999308985">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7781876">
      <w:bodyDiv w:val="1"/>
      <w:marLeft w:val="0"/>
      <w:marRight w:val="0"/>
      <w:marTop w:val="0"/>
      <w:marBottom w:val="0"/>
      <w:divBdr>
        <w:top w:val="none" w:sz="0" w:space="0" w:color="auto"/>
        <w:left w:val="none" w:sz="0" w:space="0" w:color="auto"/>
        <w:bottom w:val="none" w:sz="0" w:space="0" w:color="auto"/>
        <w:right w:val="none" w:sz="0" w:space="0" w:color="auto"/>
      </w:divBdr>
    </w:div>
    <w:div w:id="2017733807">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0691694">
      <w:bodyDiv w:val="1"/>
      <w:marLeft w:val="0"/>
      <w:marRight w:val="0"/>
      <w:marTop w:val="0"/>
      <w:marBottom w:val="0"/>
      <w:divBdr>
        <w:top w:val="none" w:sz="0" w:space="0" w:color="auto"/>
        <w:left w:val="none" w:sz="0" w:space="0" w:color="auto"/>
        <w:bottom w:val="none" w:sz="0" w:space="0" w:color="auto"/>
        <w:right w:val="none" w:sz="0" w:space="0" w:color="auto"/>
      </w:divBdr>
    </w:div>
    <w:div w:id="2022272678">
      <w:bodyDiv w:val="1"/>
      <w:marLeft w:val="0"/>
      <w:marRight w:val="0"/>
      <w:marTop w:val="0"/>
      <w:marBottom w:val="0"/>
      <w:divBdr>
        <w:top w:val="none" w:sz="0" w:space="0" w:color="auto"/>
        <w:left w:val="none" w:sz="0" w:space="0" w:color="auto"/>
        <w:bottom w:val="none" w:sz="0" w:space="0" w:color="auto"/>
        <w:right w:val="none" w:sz="0" w:space="0" w:color="auto"/>
      </w:divBdr>
      <w:divsChild>
        <w:div w:id="1157109454">
          <w:marLeft w:val="450"/>
          <w:marRight w:val="450"/>
          <w:marTop w:val="0"/>
          <w:marBottom w:val="0"/>
          <w:divBdr>
            <w:top w:val="none" w:sz="0" w:space="0" w:color="auto"/>
            <w:left w:val="none" w:sz="0" w:space="0" w:color="auto"/>
            <w:bottom w:val="none" w:sz="0" w:space="0" w:color="auto"/>
            <w:right w:val="none" w:sz="0" w:space="0" w:color="auto"/>
          </w:divBdr>
        </w:div>
      </w:divsChild>
    </w:div>
    <w:div w:id="2025159546">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44475317">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7562407">
      <w:bodyDiv w:val="1"/>
      <w:marLeft w:val="0"/>
      <w:marRight w:val="0"/>
      <w:marTop w:val="0"/>
      <w:marBottom w:val="0"/>
      <w:divBdr>
        <w:top w:val="none" w:sz="0" w:space="0" w:color="auto"/>
        <w:left w:val="none" w:sz="0" w:space="0" w:color="auto"/>
        <w:bottom w:val="none" w:sz="0" w:space="0" w:color="auto"/>
        <w:right w:val="none" w:sz="0" w:space="0" w:color="auto"/>
      </w:divBdr>
    </w:div>
    <w:div w:id="2072344820">
      <w:bodyDiv w:val="1"/>
      <w:marLeft w:val="0"/>
      <w:marRight w:val="0"/>
      <w:marTop w:val="0"/>
      <w:marBottom w:val="0"/>
      <w:divBdr>
        <w:top w:val="none" w:sz="0" w:space="0" w:color="auto"/>
        <w:left w:val="none" w:sz="0" w:space="0" w:color="auto"/>
        <w:bottom w:val="none" w:sz="0" w:space="0" w:color="auto"/>
        <w:right w:val="none" w:sz="0" w:space="0" w:color="auto"/>
      </w:divBdr>
    </w:div>
    <w:div w:id="2080247326">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7554877">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3135779">
      <w:bodyDiv w:val="1"/>
      <w:marLeft w:val="0"/>
      <w:marRight w:val="0"/>
      <w:marTop w:val="0"/>
      <w:marBottom w:val="0"/>
      <w:divBdr>
        <w:top w:val="none" w:sz="0" w:space="0" w:color="auto"/>
        <w:left w:val="none" w:sz="0" w:space="0" w:color="auto"/>
        <w:bottom w:val="none" w:sz="0" w:space="0" w:color="auto"/>
        <w:right w:val="none" w:sz="0" w:space="0" w:color="auto"/>
      </w:divBdr>
    </w:div>
    <w:div w:id="2105808244">
      <w:bodyDiv w:val="1"/>
      <w:marLeft w:val="0"/>
      <w:marRight w:val="0"/>
      <w:marTop w:val="0"/>
      <w:marBottom w:val="0"/>
      <w:divBdr>
        <w:top w:val="none" w:sz="0" w:space="0" w:color="auto"/>
        <w:left w:val="none" w:sz="0" w:space="0" w:color="auto"/>
        <w:bottom w:val="none" w:sz="0" w:space="0" w:color="auto"/>
        <w:right w:val="none" w:sz="0" w:space="0" w:color="auto"/>
      </w:divBdr>
      <w:divsChild>
        <w:div w:id="1378629425">
          <w:marLeft w:val="450"/>
          <w:marRight w:val="450"/>
          <w:marTop w:val="0"/>
          <w:marBottom w:val="0"/>
          <w:divBdr>
            <w:top w:val="none" w:sz="0" w:space="0" w:color="auto"/>
            <w:left w:val="none" w:sz="0" w:space="0" w:color="auto"/>
            <w:bottom w:val="none" w:sz="0" w:space="0" w:color="auto"/>
            <w:right w:val="none" w:sz="0" w:space="0" w:color="auto"/>
          </w:divBdr>
        </w:div>
      </w:divsChild>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11005176">
      <w:bodyDiv w:val="1"/>
      <w:marLeft w:val="0"/>
      <w:marRight w:val="0"/>
      <w:marTop w:val="0"/>
      <w:marBottom w:val="0"/>
      <w:divBdr>
        <w:top w:val="none" w:sz="0" w:space="0" w:color="auto"/>
        <w:left w:val="none" w:sz="0" w:space="0" w:color="auto"/>
        <w:bottom w:val="none" w:sz="0" w:space="0" w:color="auto"/>
        <w:right w:val="none" w:sz="0" w:space="0" w:color="auto"/>
      </w:divBdr>
    </w:div>
    <w:div w:id="2113669417">
      <w:bodyDiv w:val="1"/>
      <w:marLeft w:val="0"/>
      <w:marRight w:val="0"/>
      <w:marTop w:val="0"/>
      <w:marBottom w:val="0"/>
      <w:divBdr>
        <w:top w:val="none" w:sz="0" w:space="0" w:color="auto"/>
        <w:left w:val="none" w:sz="0" w:space="0" w:color="auto"/>
        <w:bottom w:val="none" w:sz="0" w:space="0" w:color="auto"/>
        <w:right w:val="none" w:sz="0" w:space="0" w:color="auto"/>
      </w:divBdr>
      <w:divsChild>
        <w:div w:id="846099533">
          <w:marLeft w:val="0"/>
          <w:marRight w:val="0"/>
          <w:marTop w:val="75"/>
          <w:marBottom w:val="150"/>
          <w:divBdr>
            <w:top w:val="single" w:sz="6" w:space="0" w:color="D5DDC6"/>
            <w:left w:val="single" w:sz="6" w:space="0" w:color="D5DDC6"/>
            <w:bottom w:val="single" w:sz="6" w:space="0" w:color="D5DDC6"/>
            <w:right w:val="single" w:sz="6" w:space="0" w:color="D5DDC6"/>
          </w:divBdr>
        </w:div>
        <w:div w:id="190074348">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120290729">
      <w:bodyDiv w:val="1"/>
      <w:marLeft w:val="0"/>
      <w:marRight w:val="0"/>
      <w:marTop w:val="0"/>
      <w:marBottom w:val="0"/>
      <w:divBdr>
        <w:top w:val="none" w:sz="0" w:space="0" w:color="auto"/>
        <w:left w:val="none" w:sz="0" w:space="0" w:color="auto"/>
        <w:bottom w:val="none" w:sz="0" w:space="0" w:color="auto"/>
        <w:right w:val="none" w:sz="0" w:space="0" w:color="auto"/>
      </w:divBdr>
      <w:divsChild>
        <w:div w:id="1915431428">
          <w:blockQuote w:val="1"/>
          <w:marLeft w:val="720"/>
          <w:marRight w:val="720"/>
          <w:marTop w:val="100"/>
          <w:marBottom w:val="100"/>
          <w:divBdr>
            <w:top w:val="single" w:sz="12" w:space="0" w:color="D5DDC6"/>
            <w:left w:val="single" w:sz="12" w:space="8" w:color="D5DDC6"/>
            <w:bottom w:val="single" w:sz="12" w:space="5" w:color="D5DDC6"/>
            <w:right w:val="single" w:sz="12" w:space="8" w:color="D5DDC6"/>
          </w:divBdr>
        </w:div>
      </w:divsChild>
    </w:div>
    <w:div w:id="2129004334">
      <w:bodyDiv w:val="1"/>
      <w:marLeft w:val="0"/>
      <w:marRight w:val="0"/>
      <w:marTop w:val="0"/>
      <w:marBottom w:val="0"/>
      <w:divBdr>
        <w:top w:val="none" w:sz="0" w:space="0" w:color="auto"/>
        <w:left w:val="none" w:sz="0" w:space="0" w:color="auto"/>
        <w:bottom w:val="none" w:sz="0" w:space="0" w:color="auto"/>
        <w:right w:val="none" w:sz="0" w:space="0" w:color="auto"/>
      </w:divBdr>
    </w:div>
    <w:div w:id="2132941785">
      <w:bodyDiv w:val="1"/>
      <w:marLeft w:val="0"/>
      <w:marRight w:val="0"/>
      <w:marTop w:val="0"/>
      <w:marBottom w:val="0"/>
      <w:divBdr>
        <w:top w:val="none" w:sz="0" w:space="0" w:color="auto"/>
        <w:left w:val="none" w:sz="0" w:space="0" w:color="auto"/>
        <w:bottom w:val="none" w:sz="0" w:space="0" w:color="auto"/>
        <w:right w:val="none" w:sz="0" w:space="0" w:color="auto"/>
      </w:divBdr>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38527842">
      <w:bodyDiv w:val="1"/>
      <w:marLeft w:val="0"/>
      <w:marRight w:val="0"/>
      <w:marTop w:val="0"/>
      <w:marBottom w:val="0"/>
      <w:divBdr>
        <w:top w:val="none" w:sz="0" w:space="0" w:color="auto"/>
        <w:left w:val="none" w:sz="0" w:space="0" w:color="auto"/>
        <w:bottom w:val="none" w:sz="0" w:space="0" w:color="auto"/>
        <w:right w:val="none" w:sz="0" w:space="0" w:color="auto"/>
      </w:divBdr>
    </w:div>
    <w:div w:id="2139716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oracle.com/javase/8/docs/api/java/util/concurrent/locks/Condition.html" TargetMode="External"/><Relationship Id="rId299" Type="http://schemas.openxmlformats.org/officeDocument/2006/relationships/image" Target="media/image199.png"/><Relationship Id="rId21" Type="http://schemas.openxmlformats.org/officeDocument/2006/relationships/hyperlink" Target="https://www.cs.mun.ca/java-api-1.5/tooldocs/index.html" TargetMode="External"/><Relationship Id="rId63" Type="http://schemas.openxmlformats.org/officeDocument/2006/relationships/image" Target="media/image22.png"/><Relationship Id="rId159" Type="http://schemas.openxmlformats.org/officeDocument/2006/relationships/hyperlink" Target="https://docs.oracle.com/javase/8/docs/api/java/util/concurrent/ScheduledExecutorService.html" TargetMode="External"/><Relationship Id="rId324" Type="http://schemas.openxmlformats.org/officeDocument/2006/relationships/image" Target="media/image203.png"/><Relationship Id="rId366" Type="http://schemas.openxmlformats.org/officeDocument/2006/relationships/image" Target="media/image212.png"/><Relationship Id="rId170" Type="http://schemas.openxmlformats.org/officeDocument/2006/relationships/image" Target="media/image89.png"/><Relationship Id="rId226" Type="http://schemas.openxmlformats.org/officeDocument/2006/relationships/image" Target="media/image140.jpeg"/><Relationship Id="rId268" Type="http://schemas.openxmlformats.org/officeDocument/2006/relationships/image" Target="media/image172.png"/><Relationship Id="rId32" Type="http://schemas.openxmlformats.org/officeDocument/2006/relationships/image" Target="media/image14.png"/><Relationship Id="rId74" Type="http://schemas.openxmlformats.org/officeDocument/2006/relationships/hyperlink" Target="https://javapapers.com/java/types-of-java-garbage-collectors/" TargetMode="External"/><Relationship Id="rId128" Type="http://schemas.openxmlformats.org/officeDocument/2006/relationships/image" Target="media/image65.png"/><Relationship Id="rId335" Type="http://schemas.openxmlformats.org/officeDocument/2006/relationships/hyperlink" Target="https://howtodoinjava.com/java8/java-stream-foreach/" TargetMode="External"/><Relationship Id="rId377" Type="http://schemas.openxmlformats.org/officeDocument/2006/relationships/image" Target="media/image223.jpeg"/><Relationship Id="rId5" Type="http://schemas.openxmlformats.org/officeDocument/2006/relationships/styles" Target="styles.xml"/><Relationship Id="rId181" Type="http://schemas.openxmlformats.org/officeDocument/2006/relationships/image" Target="media/image100.png"/><Relationship Id="rId237" Type="http://schemas.openxmlformats.org/officeDocument/2006/relationships/image" Target="media/image151.tmp"/><Relationship Id="rId402" Type="http://schemas.openxmlformats.org/officeDocument/2006/relationships/hyperlink" Target="https://mkyong.com/java/what-is-new-in-java-15/" TargetMode="External"/><Relationship Id="rId279" Type="http://schemas.openxmlformats.org/officeDocument/2006/relationships/image" Target="media/image183.png"/><Relationship Id="rId43" Type="http://schemas.openxmlformats.org/officeDocument/2006/relationships/hyperlink" Target="http://www.smlcodes.com/java/vi-java-inner-classes/" TargetMode="External"/><Relationship Id="rId139" Type="http://schemas.openxmlformats.org/officeDocument/2006/relationships/image" Target="media/image75.png"/><Relationship Id="rId290" Type="http://schemas.openxmlformats.org/officeDocument/2006/relationships/image" Target="media/image193.tmp"/><Relationship Id="rId304" Type="http://schemas.openxmlformats.org/officeDocument/2006/relationships/hyperlink" Target="http://netjs.blogspot.com/2015/06/can-we-start-same-thread-twice-in-java.html" TargetMode="External"/><Relationship Id="rId346" Type="http://schemas.openxmlformats.org/officeDocument/2006/relationships/hyperlink" Target="https://howtodoinjava.com/java8/stream-skip-example/" TargetMode="External"/><Relationship Id="rId388" Type="http://schemas.openxmlformats.org/officeDocument/2006/relationships/hyperlink" Target="https://howtodoinjava.com/java14/helpful-nullpointerexception/" TargetMode="External"/><Relationship Id="rId85" Type="http://schemas.openxmlformats.org/officeDocument/2006/relationships/image" Target="media/image38.png"/><Relationship Id="rId150" Type="http://schemas.openxmlformats.org/officeDocument/2006/relationships/hyperlink" Target="https://docs.oracle.com/javase/8/docs/api/java/util/concurrent/Callable.html" TargetMode="External"/><Relationship Id="rId171" Type="http://schemas.openxmlformats.org/officeDocument/2006/relationships/image" Target="media/image90.png"/><Relationship Id="rId192" Type="http://schemas.openxmlformats.org/officeDocument/2006/relationships/image" Target="media/image111.png"/><Relationship Id="rId206" Type="http://schemas.openxmlformats.org/officeDocument/2006/relationships/image" Target="media/image120.tmp"/><Relationship Id="rId227" Type="http://schemas.openxmlformats.org/officeDocument/2006/relationships/image" Target="media/image141.jpeg"/><Relationship Id="rId413" Type="http://schemas.openxmlformats.org/officeDocument/2006/relationships/hyperlink" Target="https://mkyong.com/java/what-is-new-in-java-16/" TargetMode="External"/><Relationship Id="rId248" Type="http://schemas.openxmlformats.org/officeDocument/2006/relationships/image" Target="media/image160.png"/><Relationship Id="rId269" Type="http://schemas.openxmlformats.org/officeDocument/2006/relationships/image" Target="media/image173.png"/><Relationship Id="rId12" Type="http://schemas.openxmlformats.org/officeDocument/2006/relationships/image" Target="media/image2.png"/><Relationship Id="rId33" Type="http://schemas.openxmlformats.org/officeDocument/2006/relationships/hyperlink" Target="http://en.wikipedia.org/wiki/HotSpot" TargetMode="External"/><Relationship Id="rId108" Type="http://schemas.openxmlformats.org/officeDocument/2006/relationships/image" Target="media/image52.png"/><Relationship Id="rId129" Type="http://schemas.openxmlformats.org/officeDocument/2006/relationships/image" Target="media/image66.png"/><Relationship Id="rId280" Type="http://schemas.openxmlformats.org/officeDocument/2006/relationships/image" Target="media/image184.png"/><Relationship Id="rId315" Type="http://schemas.openxmlformats.org/officeDocument/2006/relationships/hyperlink" Target="https://www.tutorialspoint.com/java/util/arrays_equals_object.htm" TargetMode="External"/><Relationship Id="rId336" Type="http://schemas.openxmlformats.org/officeDocument/2006/relationships/hyperlink" Target="https://howtodoinjava.com/java8/stream-map-example/" TargetMode="External"/><Relationship Id="rId357" Type="http://schemas.openxmlformats.org/officeDocument/2006/relationships/hyperlink" Target="https://www.java67.com/2014/04/java-8-stream-examples-and-tutorial.html" TargetMode="External"/><Relationship Id="rId54" Type="http://schemas.openxmlformats.org/officeDocument/2006/relationships/hyperlink" Target="http://javarevisited.blogspot.com/2011/08/increase-heap-size-maven-ant.html" TargetMode="External"/><Relationship Id="rId75" Type="http://schemas.openxmlformats.org/officeDocument/2006/relationships/hyperlink" Target="https://javapapers.com/java/types-of-java-garbage-collectors/" TargetMode="External"/><Relationship Id="rId96" Type="http://schemas.openxmlformats.org/officeDocument/2006/relationships/image" Target="media/image46.png"/><Relationship Id="rId140" Type="http://schemas.openxmlformats.org/officeDocument/2006/relationships/image" Target="media/image76.png"/><Relationship Id="rId161" Type="http://schemas.openxmlformats.org/officeDocument/2006/relationships/image" Target="media/image80.png"/><Relationship Id="rId182" Type="http://schemas.openxmlformats.org/officeDocument/2006/relationships/image" Target="media/image101.png"/><Relationship Id="rId217" Type="http://schemas.openxmlformats.org/officeDocument/2006/relationships/image" Target="media/image131.jpeg"/><Relationship Id="rId378" Type="http://schemas.openxmlformats.org/officeDocument/2006/relationships/image" Target="media/image224.png"/><Relationship Id="rId399" Type="http://schemas.openxmlformats.org/officeDocument/2006/relationships/hyperlink" Target="https://mkyong.com/java/what-is-new-in-java-15/" TargetMode="External"/><Relationship Id="rId403" Type="http://schemas.openxmlformats.org/officeDocument/2006/relationships/hyperlink" Target="https://mkyong.com/java/what-is-new-in-java-15/" TargetMode="External"/><Relationship Id="rId6" Type="http://schemas.openxmlformats.org/officeDocument/2006/relationships/settings" Target="settings.xml"/><Relationship Id="rId238" Type="http://schemas.openxmlformats.org/officeDocument/2006/relationships/image" Target="media/image152.png"/><Relationship Id="rId259" Type="http://schemas.openxmlformats.org/officeDocument/2006/relationships/hyperlink" Target="https://www.miniwebtool.com/bitwise-calculator/" TargetMode="External"/><Relationship Id="rId424" Type="http://schemas.openxmlformats.org/officeDocument/2006/relationships/image" Target="media/image230.png"/><Relationship Id="rId23" Type="http://schemas.openxmlformats.org/officeDocument/2006/relationships/image" Target="media/image5.png"/><Relationship Id="rId119" Type="http://schemas.openxmlformats.org/officeDocument/2006/relationships/hyperlink" Target="https://docs.oracle.com/javase/8/docs/api/java/util/concurrent/locks/Condition.html" TargetMode="External"/><Relationship Id="rId270" Type="http://schemas.openxmlformats.org/officeDocument/2006/relationships/image" Target="media/image174.png"/><Relationship Id="rId291" Type="http://schemas.openxmlformats.org/officeDocument/2006/relationships/image" Target="media/image194.png"/><Relationship Id="rId305" Type="http://schemas.openxmlformats.org/officeDocument/2006/relationships/hyperlink" Target="http://netjs.blogspot.com/2015/10/difference-between-comparable-and-comparator-java.html" TargetMode="External"/><Relationship Id="rId326" Type="http://schemas.openxmlformats.org/officeDocument/2006/relationships/hyperlink" Target="https://docs.oracle.com/en/java/javase/15/docs/api/java.base/java/util/stream/Stream.html" TargetMode="External"/><Relationship Id="rId347" Type="http://schemas.openxmlformats.org/officeDocument/2006/relationships/hyperlink" Target="https://howtodoinjava.com/java8/stream-count-elements-example/" TargetMode="External"/><Relationship Id="rId44" Type="http://schemas.openxmlformats.org/officeDocument/2006/relationships/image" Target="media/image16.jpeg"/><Relationship Id="rId65" Type="http://schemas.openxmlformats.org/officeDocument/2006/relationships/image" Target="media/image24.png"/><Relationship Id="rId86" Type="http://schemas.openxmlformats.org/officeDocument/2006/relationships/hyperlink" Target="http://java67.blogspot.sg/2014/02/static-vs-dynamic-binding-in-java.html" TargetMode="External"/><Relationship Id="rId130" Type="http://schemas.openxmlformats.org/officeDocument/2006/relationships/hyperlink" Target="https://www.makeuseof.com/tag/cpu-technology-explained/" TargetMode="External"/><Relationship Id="rId151" Type="http://schemas.openxmlformats.org/officeDocument/2006/relationships/hyperlink" Target="https://docs.oracle.com/javase/8/docs/api/java/util/concurrent/Executor.html" TargetMode="External"/><Relationship Id="rId368" Type="http://schemas.openxmlformats.org/officeDocument/2006/relationships/image" Target="media/image214.png"/><Relationship Id="rId389" Type="http://schemas.openxmlformats.org/officeDocument/2006/relationships/hyperlink" Target="https://howtodoinjava.com/java14/java-14-record-type/" TargetMode="External"/><Relationship Id="rId172" Type="http://schemas.openxmlformats.org/officeDocument/2006/relationships/image" Target="media/image91.png"/><Relationship Id="rId193" Type="http://schemas.openxmlformats.org/officeDocument/2006/relationships/image" Target="media/image112.png"/><Relationship Id="rId207" Type="http://schemas.openxmlformats.org/officeDocument/2006/relationships/image" Target="media/image121.jpeg"/><Relationship Id="rId228" Type="http://schemas.openxmlformats.org/officeDocument/2006/relationships/image" Target="media/image142.jpeg"/><Relationship Id="rId249" Type="http://schemas.openxmlformats.org/officeDocument/2006/relationships/image" Target="media/image161.png"/><Relationship Id="rId414" Type="http://schemas.openxmlformats.org/officeDocument/2006/relationships/hyperlink" Target="https://mkyong.com/java/what-is-new-in-java-16/" TargetMode="External"/><Relationship Id="rId13" Type="http://schemas.openxmlformats.org/officeDocument/2006/relationships/image" Target="media/image3.png"/><Relationship Id="rId109" Type="http://schemas.openxmlformats.org/officeDocument/2006/relationships/image" Target="media/image53.png"/><Relationship Id="rId260" Type="http://schemas.openxmlformats.org/officeDocument/2006/relationships/image" Target="media/image169.png"/><Relationship Id="rId281" Type="http://schemas.openxmlformats.org/officeDocument/2006/relationships/image" Target="media/image185.png"/><Relationship Id="rId316" Type="http://schemas.openxmlformats.org/officeDocument/2006/relationships/hyperlink" Target="http://way2java.com/collections/unsupportedoperationexception/" TargetMode="External"/><Relationship Id="rId337" Type="http://schemas.openxmlformats.org/officeDocument/2006/relationships/hyperlink" Target="https://howtodoinjava.com/java8/java-stream-foreachordered/" TargetMode="External"/><Relationship Id="rId34" Type="http://schemas.openxmlformats.org/officeDocument/2006/relationships/hyperlink" Target="http://javarevisited.blogspot.sg/2012/03/how-to-create-and-execute-jar-file-in.html" TargetMode="External"/><Relationship Id="rId55" Type="http://schemas.openxmlformats.org/officeDocument/2006/relationships/image" Target="media/image19.png"/><Relationship Id="rId76" Type="http://schemas.openxmlformats.org/officeDocument/2006/relationships/hyperlink" Target="https://javapapers.com/java/types-of-java-garbage-collectors/" TargetMode="External"/><Relationship Id="rId97" Type="http://schemas.openxmlformats.org/officeDocument/2006/relationships/image" Target="media/image47.jpeg"/><Relationship Id="rId120" Type="http://schemas.openxmlformats.org/officeDocument/2006/relationships/image" Target="media/image58.png"/><Relationship Id="rId141" Type="http://schemas.openxmlformats.org/officeDocument/2006/relationships/image" Target="media/image77.tmp"/><Relationship Id="rId358" Type="http://schemas.openxmlformats.org/officeDocument/2006/relationships/hyperlink" Target="https://javabypatel.blogspot.com/2018/06/java-8-stream-practice-problems.html" TargetMode="External"/><Relationship Id="rId379" Type="http://schemas.openxmlformats.org/officeDocument/2006/relationships/image" Target="media/image225.png"/><Relationship Id="rId7" Type="http://schemas.openxmlformats.org/officeDocument/2006/relationships/webSettings" Target="webSettings.xml"/><Relationship Id="rId162" Type="http://schemas.openxmlformats.org/officeDocument/2006/relationships/image" Target="media/image81.png"/><Relationship Id="rId183" Type="http://schemas.openxmlformats.org/officeDocument/2006/relationships/image" Target="media/image102.png"/><Relationship Id="rId218" Type="http://schemas.openxmlformats.org/officeDocument/2006/relationships/image" Target="media/image132.png"/><Relationship Id="rId239" Type="http://schemas.openxmlformats.org/officeDocument/2006/relationships/image" Target="media/image153.tmp"/><Relationship Id="rId390" Type="http://schemas.openxmlformats.org/officeDocument/2006/relationships/hyperlink" Target="https://howtodoinjava.com/java14/switch-expressions/" TargetMode="External"/><Relationship Id="rId404" Type="http://schemas.openxmlformats.org/officeDocument/2006/relationships/hyperlink" Target="https://mkyong.com/java/what-is-new-in-java-16/" TargetMode="External"/><Relationship Id="rId425" Type="http://schemas.openxmlformats.org/officeDocument/2006/relationships/hyperlink" Target="https://srikarbandla.wordpress.com/2015/07/31/static-control-flow/" TargetMode="External"/><Relationship Id="rId250" Type="http://schemas.openxmlformats.org/officeDocument/2006/relationships/hyperlink" Target="http://www.smlcodes.com/wp-content/uploads/2016/09/image7-4.png" TargetMode="External"/><Relationship Id="rId271" Type="http://schemas.openxmlformats.org/officeDocument/2006/relationships/image" Target="media/image175.png"/><Relationship Id="rId292" Type="http://schemas.openxmlformats.org/officeDocument/2006/relationships/hyperlink" Target="https://www.callicoder.com/java-queue/" TargetMode="External"/><Relationship Id="rId306" Type="http://schemas.openxmlformats.org/officeDocument/2006/relationships/hyperlink" Target="http://netjs.blogspot.com/2015/04/constructor-in-java.html" TargetMode="External"/><Relationship Id="rId24" Type="http://schemas.openxmlformats.org/officeDocument/2006/relationships/image" Target="media/image6.png"/><Relationship Id="rId45" Type="http://schemas.openxmlformats.org/officeDocument/2006/relationships/hyperlink" Target="http://www.smlcodes.com/java/vi-java-inner-classes/" TargetMode="External"/><Relationship Id="rId66" Type="http://schemas.openxmlformats.org/officeDocument/2006/relationships/image" Target="media/image25.png"/><Relationship Id="rId87" Type="http://schemas.openxmlformats.org/officeDocument/2006/relationships/hyperlink" Target="https://www.journaldev.com/1827/java-design-patterns-example-tutorial" TargetMode="External"/><Relationship Id="rId110" Type="http://schemas.openxmlformats.org/officeDocument/2006/relationships/image" Target="media/image54.png"/><Relationship Id="rId131" Type="http://schemas.openxmlformats.org/officeDocument/2006/relationships/image" Target="media/image67.png"/><Relationship Id="rId327" Type="http://schemas.openxmlformats.org/officeDocument/2006/relationships/hyperlink" Target="https://docs.oracle.com/javase/8/docs/api/java/util/stream/Collector.html" TargetMode="External"/><Relationship Id="rId348" Type="http://schemas.openxmlformats.org/officeDocument/2006/relationships/hyperlink" Target="https://howtodoinjava.com/java8/stream-anymatch-example/" TargetMode="External"/><Relationship Id="rId369" Type="http://schemas.openxmlformats.org/officeDocument/2006/relationships/image" Target="media/image215.png"/><Relationship Id="rId152" Type="http://schemas.openxmlformats.org/officeDocument/2006/relationships/hyperlink" Target="https://docs.oracle.com/javase/8/docs/api/java/lang/Runnable.html" TargetMode="External"/><Relationship Id="rId173" Type="http://schemas.openxmlformats.org/officeDocument/2006/relationships/image" Target="media/image92.png"/><Relationship Id="rId194" Type="http://schemas.openxmlformats.org/officeDocument/2006/relationships/image" Target="media/image113.png"/><Relationship Id="rId208" Type="http://schemas.openxmlformats.org/officeDocument/2006/relationships/image" Target="media/image122.jpeg"/><Relationship Id="rId229" Type="http://schemas.openxmlformats.org/officeDocument/2006/relationships/image" Target="media/image143.jpeg"/><Relationship Id="rId380" Type="http://schemas.openxmlformats.org/officeDocument/2006/relationships/image" Target="media/image226.png"/><Relationship Id="rId415" Type="http://schemas.openxmlformats.org/officeDocument/2006/relationships/hyperlink" Target="https://mkyong.com/java/what-is-new-in-java-16/" TargetMode="External"/><Relationship Id="rId240" Type="http://schemas.openxmlformats.org/officeDocument/2006/relationships/image" Target="media/image154.png"/><Relationship Id="rId261" Type="http://schemas.openxmlformats.org/officeDocument/2006/relationships/hyperlink" Target="https://www.miniwebtool.com/bitwise-calculator/" TargetMode="External"/><Relationship Id="rId14" Type="http://schemas.openxmlformats.org/officeDocument/2006/relationships/image" Target="media/image4.png"/><Relationship Id="rId35" Type="http://schemas.openxmlformats.org/officeDocument/2006/relationships/hyperlink" Target="http://javarevisited.blogspot.sg/2011/12/jre-jvm-jdk-jit-in-java-programming.html" TargetMode="External"/><Relationship Id="rId56" Type="http://schemas.openxmlformats.org/officeDocument/2006/relationships/hyperlink" Target="https://commons.apache.org/proper/commons-lang/" TargetMode="External"/><Relationship Id="rId77" Type="http://schemas.openxmlformats.org/officeDocument/2006/relationships/image" Target="media/image31.png"/><Relationship Id="rId100" Type="http://schemas.openxmlformats.org/officeDocument/2006/relationships/hyperlink" Target="https://docs.oracle.com/javase/tutorial/essential/concurrency/newlocks.html" TargetMode="External"/><Relationship Id="rId282" Type="http://schemas.openxmlformats.org/officeDocument/2006/relationships/image" Target="media/image186.png"/><Relationship Id="rId317" Type="http://schemas.openxmlformats.org/officeDocument/2006/relationships/hyperlink" Target="http://way2java.com/arrays/java-array-copying/" TargetMode="External"/><Relationship Id="rId338" Type="http://schemas.openxmlformats.org/officeDocument/2006/relationships/hyperlink" Target="https://howtodoinjava.com/java8/stream-flatmap-example/" TargetMode="External"/><Relationship Id="rId359" Type="http://schemas.openxmlformats.org/officeDocument/2006/relationships/image" Target="media/image205.png"/><Relationship Id="rId8" Type="http://schemas.openxmlformats.org/officeDocument/2006/relationships/footnotes" Target="footnotes.xml"/><Relationship Id="rId98" Type="http://schemas.openxmlformats.org/officeDocument/2006/relationships/image" Target="media/image48.png"/><Relationship Id="rId121" Type="http://schemas.openxmlformats.org/officeDocument/2006/relationships/image" Target="media/image59.png"/><Relationship Id="rId142" Type="http://schemas.openxmlformats.org/officeDocument/2006/relationships/hyperlink" Target="https://docs.oracle.com/javase/8/docs/api/java/util/concurrent/Executor.html" TargetMode="External"/><Relationship Id="rId163" Type="http://schemas.openxmlformats.org/officeDocument/2006/relationships/image" Target="media/image82.png"/><Relationship Id="rId184" Type="http://schemas.openxmlformats.org/officeDocument/2006/relationships/image" Target="media/image103.png"/><Relationship Id="rId219" Type="http://schemas.openxmlformats.org/officeDocument/2006/relationships/image" Target="media/image133.png"/><Relationship Id="rId370" Type="http://schemas.openxmlformats.org/officeDocument/2006/relationships/image" Target="media/image216.png"/><Relationship Id="rId391" Type="http://schemas.openxmlformats.org/officeDocument/2006/relationships/hyperlink" Target="https://mkyong.com/java/what-is-new-in-java-15/" TargetMode="External"/><Relationship Id="rId405" Type="http://schemas.openxmlformats.org/officeDocument/2006/relationships/hyperlink" Target="https://mkyong.com/java/what-is-new-in-java-16/" TargetMode="External"/><Relationship Id="rId426" Type="http://schemas.openxmlformats.org/officeDocument/2006/relationships/hyperlink" Target="https://howtodoinjava.com/java-version-wise-features-history/" TargetMode="External"/><Relationship Id="rId230" Type="http://schemas.openxmlformats.org/officeDocument/2006/relationships/image" Target="media/image144.jpeg"/><Relationship Id="rId251" Type="http://schemas.openxmlformats.org/officeDocument/2006/relationships/image" Target="media/image162.png"/><Relationship Id="rId25" Type="http://schemas.openxmlformats.org/officeDocument/2006/relationships/image" Target="media/image7.png"/><Relationship Id="rId46" Type="http://schemas.openxmlformats.org/officeDocument/2006/relationships/hyperlink" Target="https://www.journaldev.com/817/java-override-annotation" TargetMode="External"/><Relationship Id="rId67" Type="http://schemas.openxmlformats.org/officeDocument/2006/relationships/hyperlink" Target="https://www.geeksforgeeks.org/daemon-thread-java/" TargetMode="External"/><Relationship Id="rId272" Type="http://schemas.openxmlformats.org/officeDocument/2006/relationships/image" Target="media/image176.png"/><Relationship Id="rId293" Type="http://schemas.openxmlformats.org/officeDocument/2006/relationships/image" Target="media/image195.jpeg"/><Relationship Id="rId307" Type="http://schemas.openxmlformats.org/officeDocument/2006/relationships/hyperlink" Target="https://www.geeksforgeeks.org/map-interface-java-examples/" TargetMode="External"/><Relationship Id="rId328" Type="http://schemas.openxmlformats.org/officeDocument/2006/relationships/hyperlink" Target="https://howtodoinjava.com/java8/how-to-use-predicate-in-java-8/" TargetMode="External"/><Relationship Id="rId349" Type="http://schemas.openxmlformats.org/officeDocument/2006/relationships/hyperlink" Target="https://howtodoinjava.com/java8/stream-allmatch-example/" TargetMode="External"/><Relationship Id="rId88" Type="http://schemas.openxmlformats.org/officeDocument/2006/relationships/image" Target="media/image39.jpeg"/><Relationship Id="rId111" Type="http://schemas.openxmlformats.org/officeDocument/2006/relationships/image" Target="media/image55.png"/><Relationship Id="rId132" Type="http://schemas.openxmlformats.org/officeDocument/2006/relationships/image" Target="media/image68.png"/><Relationship Id="rId153" Type="http://schemas.openxmlformats.org/officeDocument/2006/relationships/image" Target="media/image78.png"/><Relationship Id="rId174" Type="http://schemas.openxmlformats.org/officeDocument/2006/relationships/image" Target="media/image93.png"/><Relationship Id="rId195" Type="http://schemas.openxmlformats.org/officeDocument/2006/relationships/image" Target="media/image114.png"/><Relationship Id="rId209" Type="http://schemas.openxmlformats.org/officeDocument/2006/relationships/image" Target="media/image123.jpeg"/><Relationship Id="rId360" Type="http://schemas.openxmlformats.org/officeDocument/2006/relationships/image" Target="media/image206.png"/><Relationship Id="rId381" Type="http://schemas.openxmlformats.org/officeDocument/2006/relationships/hyperlink" Target="https://www.geeksforgeeks.org/null-pointer-exception-in-java/" TargetMode="External"/><Relationship Id="rId416" Type="http://schemas.openxmlformats.org/officeDocument/2006/relationships/hyperlink" Target="https://mkyong.com/java/what-is-new-in-java-16/" TargetMode="External"/><Relationship Id="rId220" Type="http://schemas.openxmlformats.org/officeDocument/2006/relationships/image" Target="media/image134.jpeg"/><Relationship Id="rId241" Type="http://schemas.openxmlformats.org/officeDocument/2006/relationships/image" Target="media/image155.png"/><Relationship Id="rId15" Type="http://schemas.openxmlformats.org/officeDocument/2006/relationships/hyperlink" Target="https://www.cs.mun.ca/java-api-1.5/tooldocs/index.html" TargetMode="External"/><Relationship Id="rId36" Type="http://schemas.openxmlformats.org/officeDocument/2006/relationships/image" Target="media/image15.tmp"/><Relationship Id="rId57" Type="http://schemas.openxmlformats.org/officeDocument/2006/relationships/hyperlink" Target="https://commons.apache.org/proper/commons-lang/apidocs/org/apache/commons/lang3/builder/HashCodeBuilder.html" TargetMode="External"/><Relationship Id="rId262" Type="http://schemas.openxmlformats.org/officeDocument/2006/relationships/image" Target="media/image170.png"/><Relationship Id="rId283" Type="http://schemas.openxmlformats.org/officeDocument/2006/relationships/image" Target="media/image187.png"/><Relationship Id="rId318" Type="http://schemas.openxmlformats.org/officeDocument/2006/relationships/hyperlink" Target="http://way2java.com/java-versions-2/jdk-1-5-java-se-5-version/" TargetMode="External"/><Relationship Id="rId339" Type="http://schemas.openxmlformats.org/officeDocument/2006/relationships/hyperlink" Target="https://howtodoinjava.com/java8/convert-stream-to-array/" TargetMode="External"/><Relationship Id="rId78" Type="http://schemas.openxmlformats.org/officeDocument/2006/relationships/image" Target="media/image32.png"/><Relationship Id="rId99" Type="http://schemas.openxmlformats.org/officeDocument/2006/relationships/image" Target="media/image49.png"/><Relationship Id="rId101" Type="http://schemas.openxmlformats.org/officeDocument/2006/relationships/hyperlink" Target="https://docs.oracle.com/javase/tutorial/essential/concurrency/executors.html" TargetMode="External"/><Relationship Id="rId122" Type="http://schemas.openxmlformats.org/officeDocument/2006/relationships/image" Target="media/image60.png"/><Relationship Id="rId143" Type="http://schemas.openxmlformats.org/officeDocument/2006/relationships/hyperlink" Target="https://docs.oracle.com/javase/8/docs/api/java/util/concurrent/ExecutorService.html" TargetMode="External"/><Relationship Id="rId164" Type="http://schemas.openxmlformats.org/officeDocument/2006/relationships/image" Target="media/image83.png"/><Relationship Id="rId185" Type="http://schemas.openxmlformats.org/officeDocument/2006/relationships/image" Target="media/image104.gif"/><Relationship Id="rId350" Type="http://schemas.openxmlformats.org/officeDocument/2006/relationships/hyperlink" Target="https://howtodoinjava.com/java8/stream-nonematch-example/" TargetMode="External"/><Relationship Id="rId371" Type="http://schemas.openxmlformats.org/officeDocument/2006/relationships/image" Target="media/image217.png"/><Relationship Id="rId406" Type="http://schemas.openxmlformats.org/officeDocument/2006/relationships/hyperlink" Target="https://mkyong.com/java/what-is-new-in-java-16/" TargetMode="External"/><Relationship Id="rId9" Type="http://schemas.openxmlformats.org/officeDocument/2006/relationships/endnotes" Target="endnotes.xml"/><Relationship Id="rId210" Type="http://schemas.openxmlformats.org/officeDocument/2006/relationships/image" Target="media/image124.jpeg"/><Relationship Id="rId392" Type="http://schemas.openxmlformats.org/officeDocument/2006/relationships/hyperlink" Target="https://mkyong.com/java/what-is-new-in-java-15/" TargetMode="External"/><Relationship Id="rId427" Type="http://schemas.openxmlformats.org/officeDocument/2006/relationships/hyperlink" Target="https://www.marcobehler.com/guides/a-guide-to-java-versions-and-features" TargetMode="External"/><Relationship Id="rId26" Type="http://schemas.openxmlformats.org/officeDocument/2006/relationships/image" Target="media/image8.png"/><Relationship Id="rId231" Type="http://schemas.openxmlformats.org/officeDocument/2006/relationships/image" Target="media/image145.jpeg"/><Relationship Id="rId252" Type="http://schemas.openxmlformats.org/officeDocument/2006/relationships/image" Target="media/image163.png"/><Relationship Id="rId273" Type="http://schemas.openxmlformats.org/officeDocument/2006/relationships/image" Target="media/image177.jpeg"/><Relationship Id="rId294" Type="http://schemas.openxmlformats.org/officeDocument/2006/relationships/image" Target="media/image196.png"/><Relationship Id="rId308" Type="http://schemas.openxmlformats.org/officeDocument/2006/relationships/hyperlink" Target="http://netjs.blogspot.com/2015/11/treemap-in-java.html" TargetMode="External"/><Relationship Id="rId329" Type="http://schemas.openxmlformats.org/officeDocument/2006/relationships/hyperlink" Target="https://howtodoinjava.com/java8/java-stream-foreach/" TargetMode="External"/><Relationship Id="rId47" Type="http://schemas.openxmlformats.org/officeDocument/2006/relationships/hyperlink" Target="https://howtodoinjava.com/oops/association-aggregation-composition/" TargetMode="External"/><Relationship Id="rId68" Type="http://schemas.openxmlformats.org/officeDocument/2006/relationships/image" Target="media/image26.png"/><Relationship Id="rId89" Type="http://schemas.openxmlformats.org/officeDocument/2006/relationships/image" Target="media/image40.jpeg"/><Relationship Id="rId112" Type="http://schemas.openxmlformats.org/officeDocument/2006/relationships/image" Target="media/image56.png"/><Relationship Id="rId133" Type="http://schemas.openxmlformats.org/officeDocument/2006/relationships/image" Target="media/image69.png"/><Relationship Id="rId154" Type="http://schemas.openxmlformats.org/officeDocument/2006/relationships/hyperlink" Target="https://docs.oracle.com/javase/8/docs/api/java/lang/Runnable.html" TargetMode="External"/><Relationship Id="rId175" Type="http://schemas.openxmlformats.org/officeDocument/2006/relationships/image" Target="media/image94.png"/><Relationship Id="rId340" Type="http://schemas.openxmlformats.org/officeDocument/2006/relationships/hyperlink" Target="https://howtodoinjava.com/java8/java-stream-distinct-examples/" TargetMode="External"/><Relationship Id="rId361" Type="http://schemas.openxmlformats.org/officeDocument/2006/relationships/image" Target="media/image207.png"/><Relationship Id="rId196" Type="http://schemas.openxmlformats.org/officeDocument/2006/relationships/hyperlink" Target="https://docs.oracle.com/javase/8/docs/api/java/util/concurrent/atomic/package-summary.html" TargetMode="External"/><Relationship Id="rId200" Type="http://schemas.openxmlformats.org/officeDocument/2006/relationships/hyperlink" Target="https://www.journaldev.com/1260/collections-in-java-tutorial" TargetMode="External"/><Relationship Id="rId382" Type="http://schemas.openxmlformats.org/officeDocument/2006/relationships/image" Target="media/image227.png"/><Relationship Id="rId417" Type="http://schemas.openxmlformats.org/officeDocument/2006/relationships/hyperlink" Target="https://mkyong.com/java/what-is-new-in-java-16/" TargetMode="External"/><Relationship Id="rId16" Type="http://schemas.openxmlformats.org/officeDocument/2006/relationships/hyperlink" Target="https://www.cs.mun.ca/java-api-1.5/tooldocs/index.html" TargetMode="External"/><Relationship Id="rId221" Type="http://schemas.openxmlformats.org/officeDocument/2006/relationships/image" Target="media/image135.jpeg"/><Relationship Id="rId242" Type="http://schemas.openxmlformats.org/officeDocument/2006/relationships/hyperlink" Target="http://www.smlcodes.com/wp-content/uploads/2016/09/image2-5.png" TargetMode="External"/><Relationship Id="rId263" Type="http://schemas.openxmlformats.org/officeDocument/2006/relationships/image" Target="media/image171.png"/><Relationship Id="rId284" Type="http://schemas.openxmlformats.org/officeDocument/2006/relationships/image" Target="media/image188.png"/><Relationship Id="rId319" Type="http://schemas.openxmlformats.org/officeDocument/2006/relationships/hyperlink" Target="http://tutorials.jenkov.com/java-collections/streams.html" TargetMode="External"/><Relationship Id="rId37" Type="http://schemas.openxmlformats.org/officeDocument/2006/relationships/hyperlink" Target="https://en.wikipedia.org/wiki/IEEE_754" TargetMode="External"/><Relationship Id="rId58" Type="http://schemas.openxmlformats.org/officeDocument/2006/relationships/hyperlink" Target="https://commons.apache.org/proper/commons-lang/apidocs/org/apache/commons/lang3/builder/EqualsBuilder.html" TargetMode="External"/><Relationship Id="rId79" Type="http://schemas.openxmlformats.org/officeDocument/2006/relationships/image" Target="media/image33.png"/><Relationship Id="rId102" Type="http://schemas.openxmlformats.org/officeDocument/2006/relationships/hyperlink" Target="https://docs.oracle.com/javase/tutorial/essential/concurrency/atomicvars.html" TargetMode="External"/><Relationship Id="rId123" Type="http://schemas.openxmlformats.org/officeDocument/2006/relationships/hyperlink" Target="https://www.youtube.com/watch?v=N0mMm5PF5Ow&amp;index=11&amp;t=1s&amp;list=PLhfHPmPYPPRk6yMrcbfafFGSbE2EPK_A6" TargetMode="External"/><Relationship Id="rId144" Type="http://schemas.openxmlformats.org/officeDocument/2006/relationships/hyperlink" Target="https://docs.oracle.com/javase/8/docs/api/java/util/concurrent/ScheduledExecutorService.html" TargetMode="External"/><Relationship Id="rId330" Type="http://schemas.openxmlformats.org/officeDocument/2006/relationships/hyperlink" Target="https://howtodoinjava.com/java/collections/java-comparator/" TargetMode="External"/><Relationship Id="rId90" Type="http://schemas.openxmlformats.org/officeDocument/2006/relationships/hyperlink" Target="https://howtodoinjava.com/java/serialization/java-externalizable-example/" TargetMode="External"/><Relationship Id="rId165" Type="http://schemas.openxmlformats.org/officeDocument/2006/relationships/image" Target="media/image84.png"/><Relationship Id="rId186" Type="http://schemas.openxmlformats.org/officeDocument/2006/relationships/image" Target="media/image105.png"/><Relationship Id="rId351" Type="http://schemas.openxmlformats.org/officeDocument/2006/relationships/hyperlink" Target="https://howtodoinjava.com/java8/stream-findfirst-findany/" TargetMode="External"/><Relationship Id="rId372" Type="http://schemas.openxmlformats.org/officeDocument/2006/relationships/image" Target="media/image218.png"/><Relationship Id="rId393" Type="http://schemas.openxmlformats.org/officeDocument/2006/relationships/hyperlink" Target="https://mkyong.com/java/what-is-new-in-java-15/" TargetMode="External"/><Relationship Id="rId407" Type="http://schemas.openxmlformats.org/officeDocument/2006/relationships/hyperlink" Target="https://mkyong.com/java/what-is-new-in-java-16/" TargetMode="External"/><Relationship Id="rId428" Type="http://schemas.openxmlformats.org/officeDocument/2006/relationships/footer" Target="footer1.xml"/><Relationship Id="rId211" Type="http://schemas.openxmlformats.org/officeDocument/2006/relationships/image" Target="media/image125.jpeg"/><Relationship Id="rId232" Type="http://schemas.openxmlformats.org/officeDocument/2006/relationships/image" Target="media/image146.jpeg"/><Relationship Id="rId253" Type="http://schemas.openxmlformats.org/officeDocument/2006/relationships/image" Target="media/image164.png"/><Relationship Id="rId274" Type="http://schemas.openxmlformats.org/officeDocument/2006/relationships/image" Target="media/image178.png"/><Relationship Id="rId295" Type="http://schemas.openxmlformats.org/officeDocument/2006/relationships/hyperlink" Target="https://www.geeksforgeeks.org/queue/" TargetMode="External"/><Relationship Id="rId309" Type="http://schemas.openxmlformats.org/officeDocument/2006/relationships/hyperlink" Target="http://netjs.blogspot.com/2015/10/difference-between-comparable-and-comparator-java.html" TargetMode="External"/><Relationship Id="rId27" Type="http://schemas.openxmlformats.org/officeDocument/2006/relationships/image" Target="media/image9.png"/><Relationship Id="rId48" Type="http://schemas.openxmlformats.org/officeDocument/2006/relationships/hyperlink" Target="http://java67.blogspot.sg/2012/08/can-we-override-private-method-in-java.html" TargetMode="External"/><Relationship Id="rId69" Type="http://schemas.openxmlformats.org/officeDocument/2006/relationships/image" Target="media/image27.png"/><Relationship Id="rId113" Type="http://schemas.openxmlformats.org/officeDocument/2006/relationships/image" Target="media/image57.png"/><Relationship Id="rId134" Type="http://schemas.openxmlformats.org/officeDocument/2006/relationships/image" Target="media/image70.png"/><Relationship Id="rId320" Type="http://schemas.openxmlformats.org/officeDocument/2006/relationships/hyperlink" Target="http://javarevisited.blogspot.com/2013/11/java-8-tutorials-resources-and-examples-lambda-expression-stream-api-functional-interfaces.html" TargetMode="External"/><Relationship Id="rId80" Type="http://schemas.openxmlformats.org/officeDocument/2006/relationships/image" Target="media/image34.png"/><Relationship Id="rId155" Type="http://schemas.openxmlformats.org/officeDocument/2006/relationships/hyperlink" Target="https://docs.oracle.com/javase/8/docs/api/java/util/concurrent/ExecutorService.html" TargetMode="External"/><Relationship Id="rId176" Type="http://schemas.openxmlformats.org/officeDocument/2006/relationships/image" Target="media/image95.png"/><Relationship Id="rId197" Type="http://schemas.openxmlformats.org/officeDocument/2006/relationships/hyperlink" Target="https://netjs.blogspot.com/2016/06/busy-spinning-in-multi-threading.html" TargetMode="External"/><Relationship Id="rId341" Type="http://schemas.openxmlformats.org/officeDocument/2006/relationships/hyperlink" Target="https://howtodoinjava.com/java8/stream-sorted-method/" TargetMode="External"/><Relationship Id="rId362" Type="http://schemas.openxmlformats.org/officeDocument/2006/relationships/image" Target="media/image208.png"/><Relationship Id="rId383" Type="http://schemas.openxmlformats.org/officeDocument/2006/relationships/hyperlink" Target="https://www.journaldev.com/20395/java-10-features" TargetMode="External"/><Relationship Id="rId418" Type="http://schemas.openxmlformats.org/officeDocument/2006/relationships/hyperlink" Target="https://mkyong.com/java/what-is-new-in-java-16/" TargetMode="External"/><Relationship Id="rId201" Type="http://schemas.openxmlformats.org/officeDocument/2006/relationships/hyperlink" Target="https://www.journaldev.com/1034/java-blockingqueue-example" TargetMode="External"/><Relationship Id="rId222" Type="http://schemas.openxmlformats.org/officeDocument/2006/relationships/image" Target="media/image136.jpeg"/><Relationship Id="rId243" Type="http://schemas.openxmlformats.org/officeDocument/2006/relationships/image" Target="media/image156.png"/><Relationship Id="rId264" Type="http://schemas.openxmlformats.org/officeDocument/2006/relationships/hyperlink" Target="https://www.journaldev.com/21095/java-equals-hashcode" TargetMode="External"/><Relationship Id="rId285" Type="http://schemas.openxmlformats.org/officeDocument/2006/relationships/image" Target="media/image189.png"/><Relationship Id="rId17" Type="http://schemas.openxmlformats.org/officeDocument/2006/relationships/hyperlink" Target="https://www.cs.mun.ca/java-api-1.5/tooldocs/index.html" TargetMode="External"/><Relationship Id="rId38" Type="http://schemas.openxmlformats.org/officeDocument/2006/relationships/hyperlink" Target="https://docs.oracle.com/javase/7/docs/api/java/math/BigDecimal.html" TargetMode="External"/><Relationship Id="rId59" Type="http://schemas.openxmlformats.org/officeDocument/2006/relationships/hyperlink" Target="https://kodejava.org/how-to-implement-the-hashcode-and-equals-method-using-apache-commons/" TargetMode="External"/><Relationship Id="rId103" Type="http://schemas.openxmlformats.org/officeDocument/2006/relationships/hyperlink" Target="https://docs.oracle.com/javase/tutorial/essential/concurrency/collections.html" TargetMode="External"/><Relationship Id="rId124" Type="http://schemas.openxmlformats.org/officeDocument/2006/relationships/image" Target="media/image61.png"/><Relationship Id="rId310" Type="http://schemas.openxmlformats.org/officeDocument/2006/relationships/hyperlink" Target="http://netjs.blogspot.com/2015/04/constructor-in-java.html" TargetMode="External"/><Relationship Id="rId70" Type="http://schemas.openxmlformats.org/officeDocument/2006/relationships/image" Target="media/image28.png"/><Relationship Id="rId91" Type="http://schemas.openxmlformats.org/officeDocument/2006/relationships/image" Target="media/image41.png"/><Relationship Id="rId145" Type="http://schemas.openxmlformats.org/officeDocument/2006/relationships/hyperlink" Target="https://docs.oracle.com/javase/8/docs/api/java/util/concurrent/ThreadFactory.html" TargetMode="External"/><Relationship Id="rId166" Type="http://schemas.openxmlformats.org/officeDocument/2006/relationships/image" Target="media/image85.png"/><Relationship Id="rId187" Type="http://schemas.openxmlformats.org/officeDocument/2006/relationships/image" Target="media/image106.png"/><Relationship Id="rId331" Type="http://schemas.openxmlformats.org/officeDocument/2006/relationships/hyperlink" Target="https://docs.oracle.com/javase/8/docs/api/java/util/stream/Stream.html" TargetMode="External"/><Relationship Id="rId352" Type="http://schemas.openxmlformats.org/officeDocument/2006/relationships/hyperlink" Target="https://howtodoinjava.com/java8/stream-findfirst-findany/" TargetMode="External"/><Relationship Id="rId373" Type="http://schemas.openxmlformats.org/officeDocument/2006/relationships/image" Target="media/image219.png"/><Relationship Id="rId394" Type="http://schemas.openxmlformats.org/officeDocument/2006/relationships/hyperlink" Target="https://mkyong.com/java/what-is-new-in-java-15/" TargetMode="External"/><Relationship Id="rId408" Type="http://schemas.openxmlformats.org/officeDocument/2006/relationships/hyperlink" Target="https://mkyong.com/java/what-is-new-in-java-16/" TargetMode="External"/><Relationship Id="rId429"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26.jpeg"/><Relationship Id="rId233" Type="http://schemas.openxmlformats.org/officeDocument/2006/relationships/image" Target="media/image147.png"/><Relationship Id="rId254" Type="http://schemas.openxmlformats.org/officeDocument/2006/relationships/image" Target="media/image165.png"/><Relationship Id="rId28" Type="http://schemas.openxmlformats.org/officeDocument/2006/relationships/image" Target="media/image10.png"/><Relationship Id="rId49" Type="http://schemas.openxmlformats.org/officeDocument/2006/relationships/hyperlink" Target="http://java67.blogspot.sg/2012/08/can-we-override-static-method-in-java.html" TargetMode="External"/><Relationship Id="rId114" Type="http://schemas.openxmlformats.org/officeDocument/2006/relationships/hyperlink" Target="https://docs.oracle.com/javase/8/docs/api/java/util/concurrent/locks/Condition.html" TargetMode="External"/><Relationship Id="rId275" Type="http://schemas.openxmlformats.org/officeDocument/2006/relationships/image" Target="media/image179.png"/><Relationship Id="rId296" Type="http://schemas.openxmlformats.org/officeDocument/2006/relationships/hyperlink" Target="https://www.geeksforgeeks.org/stack/" TargetMode="External"/><Relationship Id="rId300" Type="http://schemas.openxmlformats.org/officeDocument/2006/relationships/hyperlink" Target="http://javarevisited.blogspot.sg/2012/02/fail-safe-vs-fail-fast-iterator-in-java.html" TargetMode="External"/><Relationship Id="rId60" Type="http://schemas.openxmlformats.org/officeDocument/2006/relationships/hyperlink" Target="https://commons.apache.org/proper/commons-lang/apidocs/org/apache/commons/lang3/builder/EqualsBuilder.html" TargetMode="External"/><Relationship Id="rId81" Type="http://schemas.openxmlformats.org/officeDocument/2006/relationships/image" Target="media/image35.png"/><Relationship Id="rId135" Type="http://schemas.openxmlformats.org/officeDocument/2006/relationships/image" Target="media/image71.png"/><Relationship Id="rId156" Type="http://schemas.openxmlformats.org/officeDocument/2006/relationships/hyperlink" Target="https://docs.oracle.com/javase/8/docs/api/java/util/concurrent/Callable.html" TargetMode="External"/><Relationship Id="rId177" Type="http://schemas.openxmlformats.org/officeDocument/2006/relationships/image" Target="media/image96.png"/><Relationship Id="rId198" Type="http://schemas.openxmlformats.org/officeDocument/2006/relationships/image" Target="media/image115.png"/><Relationship Id="rId321" Type="http://schemas.openxmlformats.org/officeDocument/2006/relationships/hyperlink" Target="http://java67.blogspot.com/2014/05/3-examples-to-loop-map-in-java-foreach.html" TargetMode="External"/><Relationship Id="rId342" Type="http://schemas.openxmlformats.org/officeDocument/2006/relationships/hyperlink" Target="https://howtodoinjava.com/java8/java-stream-peek-example/" TargetMode="External"/><Relationship Id="rId363" Type="http://schemas.openxmlformats.org/officeDocument/2006/relationships/image" Target="media/image209.png"/><Relationship Id="rId384" Type="http://schemas.openxmlformats.org/officeDocument/2006/relationships/hyperlink" Target="https://www.oracle.com/technetwork/java/javase/12-relnote-issues-5211422.html" TargetMode="External"/><Relationship Id="rId419" Type="http://schemas.openxmlformats.org/officeDocument/2006/relationships/hyperlink" Target="https://mkyong.com/java/what-is-new-in-java-16/" TargetMode="External"/><Relationship Id="rId202" Type="http://schemas.openxmlformats.org/officeDocument/2006/relationships/image" Target="media/image116.jpeg"/><Relationship Id="rId223" Type="http://schemas.openxmlformats.org/officeDocument/2006/relationships/image" Target="media/image137.jpeg"/><Relationship Id="rId244" Type="http://schemas.openxmlformats.org/officeDocument/2006/relationships/hyperlink" Target="http://www.codenuclear.com/how-arraylist-works-internally-java/" TargetMode="External"/><Relationship Id="rId430" Type="http://schemas.openxmlformats.org/officeDocument/2006/relationships/theme" Target="theme/theme1.xml"/><Relationship Id="rId18" Type="http://schemas.openxmlformats.org/officeDocument/2006/relationships/hyperlink" Target="https://www.cs.mun.ca/java-api-1.5/tooldocs/index.html" TargetMode="External"/><Relationship Id="rId39" Type="http://schemas.openxmlformats.org/officeDocument/2006/relationships/hyperlink" Target="http://www.smlcodes.com/java/vi-java-inner-classes/" TargetMode="External"/><Relationship Id="rId265" Type="http://schemas.openxmlformats.org/officeDocument/2006/relationships/hyperlink" Target="https://docs.oracle.com/javase/8/docs/api/java/util/LinkedHashMap.html" TargetMode="External"/><Relationship Id="rId286" Type="http://schemas.openxmlformats.org/officeDocument/2006/relationships/hyperlink" Target="http://netjs.blogspot.com/2015/11/treemap-in-java.html" TargetMode="External"/><Relationship Id="rId50" Type="http://schemas.openxmlformats.org/officeDocument/2006/relationships/hyperlink" Target="http://javarevisited.blogspot.sg/2011/12/final-variable-method-class-java.html" TargetMode="External"/><Relationship Id="rId104" Type="http://schemas.openxmlformats.org/officeDocument/2006/relationships/hyperlink" Target="https://docs.oracle.com/javase/tutorial/essential/concurrency/threadlocalrandom.html" TargetMode="External"/><Relationship Id="rId125" Type="http://schemas.openxmlformats.org/officeDocument/2006/relationships/image" Target="media/image62.png"/><Relationship Id="rId146" Type="http://schemas.openxmlformats.org/officeDocument/2006/relationships/hyperlink" Target="https://docs.oracle.com/javase/8/docs/api/java/util/concurrent/Callable.html" TargetMode="External"/><Relationship Id="rId167" Type="http://schemas.openxmlformats.org/officeDocument/2006/relationships/image" Target="media/image86.png"/><Relationship Id="rId188" Type="http://schemas.openxmlformats.org/officeDocument/2006/relationships/image" Target="media/image107.png"/><Relationship Id="rId311" Type="http://schemas.openxmlformats.org/officeDocument/2006/relationships/image" Target="media/image200.png"/><Relationship Id="rId332" Type="http://schemas.openxmlformats.org/officeDocument/2006/relationships/hyperlink" Target="https://howtodoinjava.com/java8/java-8-optionals-complete-reference/" TargetMode="External"/><Relationship Id="rId353" Type="http://schemas.openxmlformats.org/officeDocument/2006/relationships/hyperlink" Target="https://www.javaprogramto.com/2019/12/java-8-stream-maptoint.html" TargetMode="External"/><Relationship Id="rId374" Type="http://schemas.openxmlformats.org/officeDocument/2006/relationships/image" Target="media/image220.png"/><Relationship Id="rId395" Type="http://schemas.openxmlformats.org/officeDocument/2006/relationships/hyperlink" Target="https://mkyong.com/java/what-is-new-in-java-15/" TargetMode="External"/><Relationship Id="rId409" Type="http://schemas.openxmlformats.org/officeDocument/2006/relationships/hyperlink" Target="https://mkyong.com/java/what-is-new-in-java-16/" TargetMode="External"/><Relationship Id="rId71" Type="http://schemas.openxmlformats.org/officeDocument/2006/relationships/image" Target="media/image29.png"/><Relationship Id="rId92" Type="http://schemas.openxmlformats.org/officeDocument/2006/relationships/image" Target="media/image42.tmp"/><Relationship Id="rId213" Type="http://schemas.openxmlformats.org/officeDocument/2006/relationships/image" Target="media/image127.jpeg"/><Relationship Id="rId234" Type="http://schemas.openxmlformats.org/officeDocument/2006/relationships/image" Target="media/image148.png"/><Relationship Id="rId420" Type="http://schemas.openxmlformats.org/officeDocument/2006/relationships/hyperlink" Target="https://mkyong.com/java/what-is-new-in-java-16/" TargetMode="External"/><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166.png"/><Relationship Id="rId276" Type="http://schemas.openxmlformats.org/officeDocument/2006/relationships/image" Target="media/image180.png"/><Relationship Id="rId297" Type="http://schemas.openxmlformats.org/officeDocument/2006/relationships/image" Target="media/image197.png"/><Relationship Id="rId40" Type="http://schemas.openxmlformats.org/officeDocument/2006/relationships/hyperlink" Target="http://www.smlcodes.com/java/vi-java-inner-classes/" TargetMode="External"/><Relationship Id="rId115" Type="http://schemas.openxmlformats.org/officeDocument/2006/relationships/hyperlink" Target="https://docs.oracle.com/javase/8/docs/api/java/util/concurrent/locks/Condition.html" TargetMode="External"/><Relationship Id="rId136" Type="http://schemas.openxmlformats.org/officeDocument/2006/relationships/image" Target="media/image72.png"/><Relationship Id="rId157" Type="http://schemas.openxmlformats.org/officeDocument/2006/relationships/hyperlink" Target="https://docs.oracle.com/javase/8/docs/api/java/util/concurrent/Future.html" TargetMode="External"/><Relationship Id="rId178" Type="http://schemas.openxmlformats.org/officeDocument/2006/relationships/image" Target="media/image97.png"/><Relationship Id="rId301" Type="http://schemas.openxmlformats.org/officeDocument/2006/relationships/hyperlink" Target="https://www.geeksforgeeks.org/copyonwritearraylist-in-java/" TargetMode="External"/><Relationship Id="rId322" Type="http://schemas.openxmlformats.org/officeDocument/2006/relationships/image" Target="media/image201.png"/><Relationship Id="rId343" Type="http://schemas.openxmlformats.org/officeDocument/2006/relationships/hyperlink" Target="https://howtodoinjava.com/java8/java-stream-min/" TargetMode="External"/><Relationship Id="rId364" Type="http://schemas.openxmlformats.org/officeDocument/2006/relationships/image" Target="media/image210.png"/><Relationship Id="rId61" Type="http://schemas.openxmlformats.org/officeDocument/2006/relationships/image" Target="media/image20.tmp"/><Relationship Id="rId82" Type="http://schemas.openxmlformats.org/officeDocument/2006/relationships/image" Target="media/image36.png"/><Relationship Id="rId199" Type="http://schemas.openxmlformats.org/officeDocument/2006/relationships/hyperlink" Target="https://howtodoinjava.com/java-5/java-executor-framework-tutorial-and-best-practices/" TargetMode="External"/><Relationship Id="rId203" Type="http://schemas.openxmlformats.org/officeDocument/2006/relationships/image" Target="media/image117.png"/><Relationship Id="rId385" Type="http://schemas.openxmlformats.org/officeDocument/2006/relationships/hyperlink" Target="https://www.oracle.com/technetwork/java/13-relnote-issues-5460548.html" TargetMode="External"/><Relationship Id="rId19" Type="http://schemas.openxmlformats.org/officeDocument/2006/relationships/hyperlink" Target="https://www.cs.mun.ca/java-api-1.5/tooldocs/index.html" TargetMode="External"/><Relationship Id="rId224" Type="http://schemas.openxmlformats.org/officeDocument/2006/relationships/image" Target="media/image138.jpeg"/><Relationship Id="rId245" Type="http://schemas.openxmlformats.org/officeDocument/2006/relationships/image" Target="media/image157.png"/><Relationship Id="rId266" Type="http://schemas.openxmlformats.org/officeDocument/2006/relationships/hyperlink" Target="https://docs.oracle.com/javase/8/docs/api/java/util/HashMap.html" TargetMode="External"/><Relationship Id="rId287" Type="http://schemas.openxmlformats.org/officeDocument/2006/relationships/image" Target="media/image190.png"/><Relationship Id="rId410" Type="http://schemas.openxmlformats.org/officeDocument/2006/relationships/hyperlink" Target="https://mkyong.com/java/what-is-new-in-java-16/" TargetMode="External"/><Relationship Id="rId30" Type="http://schemas.openxmlformats.org/officeDocument/2006/relationships/image" Target="media/image12.png"/><Relationship Id="rId105" Type="http://schemas.openxmlformats.org/officeDocument/2006/relationships/image" Target="media/image50.png"/><Relationship Id="rId126" Type="http://schemas.openxmlformats.org/officeDocument/2006/relationships/image" Target="media/image63.png"/><Relationship Id="rId147" Type="http://schemas.openxmlformats.org/officeDocument/2006/relationships/hyperlink" Target="https://docs.oracle.com/javase/8/docs/api/java/util/concurrent/ExecutorService.html" TargetMode="External"/><Relationship Id="rId168" Type="http://schemas.openxmlformats.org/officeDocument/2006/relationships/image" Target="media/image87.png"/><Relationship Id="rId312" Type="http://schemas.openxmlformats.org/officeDocument/2006/relationships/hyperlink" Target="https://javapapers.com/java/java-arrayblockingqueue/" TargetMode="External"/><Relationship Id="rId333" Type="http://schemas.openxmlformats.org/officeDocument/2006/relationships/image" Target="media/image204.png"/><Relationship Id="rId354" Type="http://schemas.openxmlformats.org/officeDocument/2006/relationships/hyperlink" Target="https://www.javaprogramto.com/2020/01/java-stream-filter-count.html" TargetMode="External"/><Relationship Id="rId51" Type="http://schemas.openxmlformats.org/officeDocument/2006/relationships/image" Target="media/image17.png"/><Relationship Id="rId72" Type="http://schemas.openxmlformats.org/officeDocument/2006/relationships/image" Target="media/image30.png"/><Relationship Id="rId93" Type="http://schemas.openxmlformats.org/officeDocument/2006/relationships/image" Target="media/image43.png"/><Relationship Id="rId189" Type="http://schemas.openxmlformats.org/officeDocument/2006/relationships/image" Target="media/image108.png"/><Relationship Id="rId375" Type="http://schemas.openxmlformats.org/officeDocument/2006/relationships/image" Target="media/image221.png"/><Relationship Id="rId396" Type="http://schemas.openxmlformats.org/officeDocument/2006/relationships/hyperlink" Target="https://mkyong.com/java/what-is-new-in-java-15/" TargetMode="External"/><Relationship Id="rId3" Type="http://schemas.openxmlformats.org/officeDocument/2006/relationships/customXml" Target="../customXml/item3.xml"/><Relationship Id="rId214" Type="http://schemas.openxmlformats.org/officeDocument/2006/relationships/image" Target="media/image128.jpeg"/><Relationship Id="rId235" Type="http://schemas.openxmlformats.org/officeDocument/2006/relationships/image" Target="media/image149.png"/><Relationship Id="rId256" Type="http://schemas.openxmlformats.org/officeDocument/2006/relationships/hyperlink" Target="http://www.thejavageek.com/2016/03/12/working-of-hashmap-in-java/" TargetMode="External"/><Relationship Id="rId277" Type="http://schemas.openxmlformats.org/officeDocument/2006/relationships/image" Target="media/image181.png"/><Relationship Id="rId298" Type="http://schemas.openxmlformats.org/officeDocument/2006/relationships/image" Target="media/image198.png"/><Relationship Id="rId400" Type="http://schemas.openxmlformats.org/officeDocument/2006/relationships/hyperlink" Target="https://mkyong.com/java/what-is-new-in-java-15/" TargetMode="External"/><Relationship Id="rId421" Type="http://schemas.openxmlformats.org/officeDocument/2006/relationships/hyperlink" Target="https://en.wikipedia.org/wiki/Java_version_history" TargetMode="External"/><Relationship Id="rId116" Type="http://schemas.openxmlformats.org/officeDocument/2006/relationships/hyperlink" Target="https://docs.oracle.com/javase/8/docs/api/java/util/concurrent/locks/Condition.html" TargetMode="External"/><Relationship Id="rId137" Type="http://schemas.openxmlformats.org/officeDocument/2006/relationships/image" Target="media/image73.png"/><Relationship Id="rId158" Type="http://schemas.openxmlformats.org/officeDocument/2006/relationships/hyperlink" Target="https://docs.oracle.com/javase/tutorial/essential/concurrency/interrupt.html" TargetMode="External"/><Relationship Id="rId302" Type="http://schemas.openxmlformats.org/officeDocument/2006/relationships/hyperlink" Target="http://java67.blogspot.sg/2012/09/what-is-copyonwritearraylist-in-java-example-vs-arraylist.html" TargetMode="External"/><Relationship Id="rId323" Type="http://schemas.openxmlformats.org/officeDocument/2006/relationships/image" Target="media/image202.png"/><Relationship Id="rId344" Type="http://schemas.openxmlformats.org/officeDocument/2006/relationships/hyperlink" Target="https://howtodoinjava.com/java8/java-stream-limit-method-example/" TargetMode="External"/><Relationship Id="rId20" Type="http://schemas.openxmlformats.org/officeDocument/2006/relationships/hyperlink" Target="https://www.cs.mun.ca/java-api-1.5/tooldocs/index.html" TargetMode="External"/><Relationship Id="rId41" Type="http://schemas.openxmlformats.org/officeDocument/2006/relationships/hyperlink" Target="http://www.smlcodes.com/java/vi-java-inner-classes/" TargetMode="External"/><Relationship Id="rId62" Type="http://schemas.openxmlformats.org/officeDocument/2006/relationships/image" Target="media/image21.png"/><Relationship Id="rId83" Type="http://schemas.openxmlformats.org/officeDocument/2006/relationships/image" Target="media/image37.png"/><Relationship Id="rId179" Type="http://schemas.openxmlformats.org/officeDocument/2006/relationships/image" Target="media/image98.png"/><Relationship Id="rId365" Type="http://schemas.openxmlformats.org/officeDocument/2006/relationships/image" Target="media/image211.png"/><Relationship Id="rId386" Type="http://schemas.openxmlformats.org/officeDocument/2006/relationships/hyperlink" Target="https://howtodoinjava.com/java14/pattern-matching-instanceof/" TargetMode="External"/><Relationship Id="rId190" Type="http://schemas.openxmlformats.org/officeDocument/2006/relationships/image" Target="media/image109.png"/><Relationship Id="rId204" Type="http://schemas.openxmlformats.org/officeDocument/2006/relationships/image" Target="media/image118.jpeg"/><Relationship Id="rId225" Type="http://schemas.openxmlformats.org/officeDocument/2006/relationships/image" Target="media/image139.jpeg"/><Relationship Id="rId246" Type="http://schemas.openxmlformats.org/officeDocument/2006/relationships/image" Target="media/image158.tmp"/><Relationship Id="rId267" Type="http://schemas.openxmlformats.org/officeDocument/2006/relationships/hyperlink" Target="http://www.thejavageek.com/wp-content/uploads/2016/06/NodeStructure.png" TargetMode="External"/><Relationship Id="rId288" Type="http://schemas.openxmlformats.org/officeDocument/2006/relationships/image" Target="media/image191.png"/><Relationship Id="rId411" Type="http://schemas.openxmlformats.org/officeDocument/2006/relationships/hyperlink" Target="https://mkyong.com/java/what-is-new-in-java-16/" TargetMode="External"/><Relationship Id="rId106" Type="http://schemas.openxmlformats.org/officeDocument/2006/relationships/hyperlink" Target="https://www.youtube.com/watch?v=ahBC69_iyk4&amp;index=13&amp;t=1s&amp;list=PLhfHPmPYPPRk6yMrcbfafFGSbE2EPK_A6" TargetMode="External"/><Relationship Id="rId127" Type="http://schemas.openxmlformats.org/officeDocument/2006/relationships/image" Target="media/image64.png"/><Relationship Id="rId313" Type="http://schemas.openxmlformats.org/officeDocument/2006/relationships/hyperlink" Target="http://netjs.blogspot.com/2016/03/blockingdeque-in-java.html" TargetMode="External"/><Relationship Id="rId10" Type="http://schemas.openxmlformats.org/officeDocument/2006/relationships/image" Target="media/image1.png"/><Relationship Id="rId31" Type="http://schemas.openxmlformats.org/officeDocument/2006/relationships/image" Target="media/image13.png"/><Relationship Id="rId52" Type="http://schemas.openxmlformats.org/officeDocument/2006/relationships/image" Target="media/image18.png"/><Relationship Id="rId73" Type="http://schemas.openxmlformats.org/officeDocument/2006/relationships/hyperlink" Target="https://javapapers.com/java/types-of-java-garbage-collectors/" TargetMode="External"/><Relationship Id="rId94" Type="http://schemas.openxmlformats.org/officeDocument/2006/relationships/image" Target="media/image44.png"/><Relationship Id="rId148" Type="http://schemas.openxmlformats.org/officeDocument/2006/relationships/hyperlink" Target="https://docs.oracle.com/javase/8/docs/api/java/util/concurrent/ScheduledExecutorService.html" TargetMode="External"/><Relationship Id="rId169" Type="http://schemas.openxmlformats.org/officeDocument/2006/relationships/image" Target="media/image88.png"/><Relationship Id="rId334" Type="http://schemas.openxmlformats.org/officeDocument/2006/relationships/hyperlink" Target="https://howtodoinjava.com/java8/java-stream-filter-example/" TargetMode="External"/><Relationship Id="rId355" Type="http://schemas.openxmlformats.org/officeDocument/2006/relationships/hyperlink" Target="http://java67.blogspot.sg/2014/02/how-to-find-largest-and-smallest-number-array-in-java.html" TargetMode="External"/><Relationship Id="rId376" Type="http://schemas.openxmlformats.org/officeDocument/2006/relationships/image" Target="media/image222.png"/><Relationship Id="rId397" Type="http://schemas.openxmlformats.org/officeDocument/2006/relationships/hyperlink" Target="https://mkyong.com/java/what-is-new-in-java-15/" TargetMode="External"/><Relationship Id="rId4" Type="http://schemas.openxmlformats.org/officeDocument/2006/relationships/numbering" Target="numbering.xml"/><Relationship Id="rId180" Type="http://schemas.openxmlformats.org/officeDocument/2006/relationships/image" Target="media/image99.png"/><Relationship Id="rId215" Type="http://schemas.openxmlformats.org/officeDocument/2006/relationships/image" Target="media/image129.jpeg"/><Relationship Id="rId236" Type="http://schemas.openxmlformats.org/officeDocument/2006/relationships/image" Target="media/image150.png"/><Relationship Id="rId257" Type="http://schemas.openxmlformats.org/officeDocument/2006/relationships/image" Target="media/image167.png"/><Relationship Id="rId278" Type="http://schemas.openxmlformats.org/officeDocument/2006/relationships/image" Target="media/image182.png"/><Relationship Id="rId401" Type="http://schemas.openxmlformats.org/officeDocument/2006/relationships/hyperlink" Target="https://mkyong.com/java/what-is-new-in-java-15/" TargetMode="External"/><Relationship Id="rId422" Type="http://schemas.openxmlformats.org/officeDocument/2006/relationships/image" Target="media/image228.png"/><Relationship Id="rId303" Type="http://schemas.openxmlformats.org/officeDocument/2006/relationships/hyperlink" Target="http://netjs.blogspot.com/2015/10/treeset-in-java.html" TargetMode="External"/><Relationship Id="rId42" Type="http://schemas.openxmlformats.org/officeDocument/2006/relationships/hyperlink" Target="http://www.smlcodes.com/java/vi-java-inner-classes/" TargetMode="External"/><Relationship Id="rId84" Type="http://schemas.openxmlformats.org/officeDocument/2006/relationships/hyperlink" Target="https://javapapers.com/java/java-8-features/" TargetMode="External"/><Relationship Id="rId138" Type="http://schemas.openxmlformats.org/officeDocument/2006/relationships/image" Target="media/image74.png"/><Relationship Id="rId345" Type="http://schemas.openxmlformats.org/officeDocument/2006/relationships/hyperlink" Target="https://howtodoinjava.com/java8/java-stream-max/" TargetMode="External"/><Relationship Id="rId387" Type="http://schemas.openxmlformats.org/officeDocument/2006/relationships/hyperlink" Target="https://howtodoinjava.com/java14/java-text-blocks/" TargetMode="External"/><Relationship Id="rId191" Type="http://schemas.openxmlformats.org/officeDocument/2006/relationships/image" Target="media/image110.png"/><Relationship Id="rId205" Type="http://schemas.openxmlformats.org/officeDocument/2006/relationships/image" Target="media/image119.png"/><Relationship Id="rId247" Type="http://schemas.openxmlformats.org/officeDocument/2006/relationships/image" Target="media/image159.png"/><Relationship Id="rId412" Type="http://schemas.openxmlformats.org/officeDocument/2006/relationships/hyperlink" Target="https://mkyong.com/java/what-is-new-in-java-16/" TargetMode="External"/><Relationship Id="rId107" Type="http://schemas.openxmlformats.org/officeDocument/2006/relationships/image" Target="media/image51.png"/><Relationship Id="rId289" Type="http://schemas.openxmlformats.org/officeDocument/2006/relationships/image" Target="media/image192.png"/><Relationship Id="rId11" Type="http://schemas.openxmlformats.org/officeDocument/2006/relationships/hyperlink" Target="http://www.smlcodes.com/wp-content/uploads/2016/09/image1.png" TargetMode="External"/><Relationship Id="rId53" Type="http://schemas.openxmlformats.org/officeDocument/2006/relationships/hyperlink" Target="https://docs.oracle.com/javase/7/docs/api/java/lang/AutoCloseable.html" TargetMode="External"/><Relationship Id="rId149" Type="http://schemas.openxmlformats.org/officeDocument/2006/relationships/hyperlink" Target="https://docs.oracle.com/javase/8/docs/api/java/util/concurrent/ThreadFactory.html" TargetMode="External"/><Relationship Id="rId314" Type="http://schemas.openxmlformats.org/officeDocument/2006/relationships/hyperlink" Target="http://netjs.blogspot.com/2016/04/linkedblockingdeque-in-java.html" TargetMode="External"/><Relationship Id="rId356" Type="http://schemas.openxmlformats.org/officeDocument/2006/relationships/hyperlink" Target="https://howtodoinjava.com/java/stream/java-streams-by-examples/" TargetMode="External"/><Relationship Id="rId398" Type="http://schemas.openxmlformats.org/officeDocument/2006/relationships/hyperlink" Target="https://mkyong.com/java/what-is-new-in-java-15/" TargetMode="External"/><Relationship Id="rId95" Type="http://schemas.openxmlformats.org/officeDocument/2006/relationships/image" Target="media/image45.png"/><Relationship Id="rId160" Type="http://schemas.openxmlformats.org/officeDocument/2006/relationships/image" Target="media/image79.png"/><Relationship Id="rId216" Type="http://schemas.openxmlformats.org/officeDocument/2006/relationships/image" Target="media/image130.jpeg"/><Relationship Id="rId423" Type="http://schemas.openxmlformats.org/officeDocument/2006/relationships/image" Target="media/image229.png"/><Relationship Id="rId258" Type="http://schemas.openxmlformats.org/officeDocument/2006/relationships/image" Target="media/image168.png"/><Relationship Id="rId22" Type="http://schemas.openxmlformats.org/officeDocument/2006/relationships/hyperlink" Target="https://www.cs.mun.ca/java-api-1.5/tooldocs/index.html" TargetMode="External"/><Relationship Id="rId64" Type="http://schemas.openxmlformats.org/officeDocument/2006/relationships/image" Target="media/image23.png"/><Relationship Id="rId118" Type="http://schemas.openxmlformats.org/officeDocument/2006/relationships/hyperlink" Target="https://docs.oracle.com/javase/8/docs/api/java/util/concurrent/locks/Condition.html" TargetMode="External"/><Relationship Id="rId325" Type="http://schemas.openxmlformats.org/officeDocument/2006/relationships/hyperlink" Target="https://docs.oracle.com/en/java/javase/15/docs/api/java.base/java/util/stream/IntStream.html" TargetMode="External"/><Relationship Id="rId367" Type="http://schemas.openxmlformats.org/officeDocument/2006/relationships/image" Target="media/image2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64DC57-4B42-4344-9243-F4316F72ECC2}">
  <ds:schemaRefs>
    <ds:schemaRef ds:uri="http://schemas.openxmlformats.org/officeDocument/2006/bibliography"/>
  </ds:schemaRefs>
</ds:datastoreItem>
</file>

<file path=customXml/itemProps3.xml><?xml version="1.0" encoding="utf-8"?>
<ds:datastoreItem xmlns:ds="http://schemas.openxmlformats.org/officeDocument/2006/customXml" ds:itemID="{E2D53010-0FF8-448C-9025-17B08B4B787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275</TotalTime>
  <Pages>294</Pages>
  <Words>72175</Words>
  <Characters>411402</Characters>
  <Application>Microsoft Office Word</Application>
  <DocSecurity>0</DocSecurity>
  <Lines>3428</Lines>
  <Paragraphs>965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dc:creator>
  <cp:keywords/>
  <dc:description/>
  <cp:lastModifiedBy>Kaveti, Satya</cp:lastModifiedBy>
  <cp:revision>107</cp:revision>
  <cp:lastPrinted>2022-03-10T10:28:00Z</cp:lastPrinted>
  <dcterms:created xsi:type="dcterms:W3CDTF">2022-03-17T12:03:00Z</dcterms:created>
  <dcterms:modified xsi:type="dcterms:W3CDTF">2022-04-04T05:07:00Z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